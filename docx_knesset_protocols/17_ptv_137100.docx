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ind w:left="0" w:right="0" w:hanging="0"/>
        <w:jc w:val="left"/>
        <w:rPr>
          <w:b/>
          <w:b/>
          <w:bCs/>
        </w:rPr>
      </w:pPr>
      <w:r>
        <w:rPr>
          <w:rFonts w:cs="David"/>
          <w:b/>
          <w:b/>
          <w:bCs/>
          <w:rtl w:val="true"/>
        </w:rPr>
        <w:t>הכנסת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השבע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עשרה</w:t>
      </w:r>
      <w:r>
        <w:rPr>
          <w:rFonts w:cs="David"/>
          <w:b/>
          <w:bCs/>
          <w:rtl w:val="true"/>
        </w:rPr>
        <w:tab/>
        <w:tab/>
        <w:tab/>
        <w:tab/>
        <w:tab/>
        <w:tab/>
        <w:tab/>
      </w:r>
      <w:r>
        <w:rPr>
          <w:rFonts w:cs="David"/>
          <w:b/>
          <w:b/>
          <w:bCs/>
          <w:rtl w:val="true"/>
        </w:rPr>
        <w:t>נוסח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לא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מתוקן</w:t>
      </w:r>
    </w:p>
    <w:p>
      <w:pPr>
        <w:pStyle w:val="Normal"/>
        <w:bidi w:val="1"/>
        <w:ind w:left="0" w:right="0" w:hanging="0"/>
        <w:jc w:val="left"/>
        <w:rPr>
          <w:b/>
          <w:b/>
          <w:bCs/>
        </w:rPr>
      </w:pPr>
      <w:r>
        <w:rPr>
          <w:rFonts w:cs="David"/>
          <w:b/>
          <w:b/>
          <w:bCs/>
          <w:rtl w:val="true"/>
        </w:rPr>
        <w:t>מושב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רביעי</w:t>
      </w:r>
    </w:p>
    <w:p>
      <w:pPr>
        <w:pStyle w:val="Normal"/>
        <w:bidi w:val="1"/>
        <w:ind w:left="0" w:right="0" w:hanging="0"/>
        <w:jc w:val="left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center"/>
        <w:rPr>
          <w:b/>
          <w:b/>
          <w:bCs/>
        </w:rPr>
      </w:pPr>
      <w:r>
        <w:rPr>
          <w:rFonts w:cs="David"/>
          <w:b/>
          <w:b/>
          <w:bCs/>
          <w:rtl w:val="true"/>
        </w:rPr>
        <w:t>פרוטוקול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מס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Cs/>
        </w:rPr>
        <w:t>697</w:t>
      </w:r>
    </w:p>
    <w:p>
      <w:pPr>
        <w:pStyle w:val="Normal"/>
        <w:bidi w:val="1"/>
        <w:ind w:left="0" w:right="0" w:hanging="0"/>
        <w:jc w:val="center"/>
        <w:rPr>
          <w:b/>
          <w:b/>
          <w:bCs/>
        </w:rPr>
      </w:pPr>
      <w:r>
        <w:rPr>
          <w:rFonts w:cs="David"/>
          <w:b/>
          <w:b/>
          <w:bCs/>
          <w:rtl w:val="true"/>
        </w:rPr>
        <w:t>מישיבת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ועדת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הכלכלה</w:t>
      </w:r>
    </w:p>
    <w:p>
      <w:pPr>
        <w:pStyle w:val="Heading1"/>
        <w:ind w:left="0" w:right="0" w:hanging="0"/>
        <w:jc w:val="center"/>
        <w:rPr>
          <w:b/>
          <w:b/>
          <w:bCs/>
        </w:rPr>
      </w:pPr>
      <w:r>
        <w:rPr>
          <w:rFonts w:cs="David"/>
          <w:b/>
          <w:b/>
          <w:bCs/>
          <w:rtl w:val="true"/>
        </w:rPr>
        <w:t>יום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שלישי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b/>
          <w:b/>
          <w:bCs/>
          <w:rtl w:val="true"/>
        </w:rPr>
        <w:t>כ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ט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בתשרי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התשס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ט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Cs/>
          <w:rtl w:val="true"/>
        </w:rPr>
        <w:t>(</w:t>
      </w:r>
      <w:r>
        <w:rPr>
          <w:rFonts w:cs="David"/>
          <w:b/>
          <w:bCs/>
        </w:rPr>
        <w:t>28</w:t>
      </w:r>
      <w:r>
        <w:rPr>
          <w:rFonts w:cs="David"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באוקטובר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Cs/>
        </w:rPr>
        <w:t>2008</w:t>
      </w:r>
      <w:r>
        <w:rPr>
          <w:rFonts w:cs="David"/>
          <w:b/>
          <w:bCs/>
          <w:rtl w:val="true"/>
        </w:rPr>
        <w:t xml:space="preserve">), </w:t>
      </w:r>
      <w:r>
        <w:rPr>
          <w:rFonts w:cs="David"/>
          <w:b/>
          <w:b/>
          <w:bCs/>
          <w:rtl w:val="true"/>
        </w:rPr>
        <w:t>שעה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Cs/>
        </w:rPr>
        <w:t>09:30</w:t>
      </w:r>
    </w:p>
    <w:p>
      <w:pPr>
        <w:pStyle w:val="Normal"/>
        <w:bidi w:val="1"/>
        <w:ind w:left="0" w:right="0" w:hanging="0"/>
        <w:jc w:val="left"/>
        <w:rPr>
          <w:rFonts w:cs="David"/>
          <w:b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bidi w:val="1"/>
        <w:ind w:left="0" w:right="0" w:hanging="0"/>
        <w:jc w:val="left"/>
        <w:rPr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סדר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היום</w:t>
      </w:r>
      <w:r>
        <w:rPr>
          <w:rFonts w:cs="David"/>
          <w:b/>
          <w:bCs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תוכניות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הגליל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והנגב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נכחו</w:t>
      </w:r>
      <w:r>
        <w:rPr>
          <w:rFonts w:cs="David"/>
          <w:b/>
          <w:bCs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חברי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הוועדה</w:t>
      </w:r>
      <w:r>
        <w:rPr>
          <w:rFonts w:cs="David"/>
          <w:b/>
          <w:bCs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חסון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אורי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אריאל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אליהו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גבאי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אבשלום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וילן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יצחק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וקנין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משה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כחלון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אורית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נוקד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  <w:b/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מוזמנים</w:t>
      </w:r>
      <w:r>
        <w:rPr>
          <w:rFonts w:cs="David"/>
          <w:b/>
          <w:bCs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ירון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ביבי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פאני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ששפורטה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מנהלת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אורי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זליגמן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האגודות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השיתופיות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התעשייה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המסחר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והתעסוקה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פיליפ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פארן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מהנדס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ופיתוח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והבטיחות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בדרכים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אריאל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רפרנט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מתאר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מחוזיות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הפנים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האזורית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משגב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אבי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קרמפה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אזורית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יוסף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שמואל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ריפמן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מרכז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המועצות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האזוריות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שלומי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עזרי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מנכ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התאחדות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ארצית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ומפתחי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שוחט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סמנכ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יוזמות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לבנייה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התאחדות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הקבלנים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בישראל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אברהם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התאחדות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הקבלנים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בני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עסיס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מנכ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ארגון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הקבלנים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באר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שבע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ענת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התאחדות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ארצית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ומפתחי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פנחס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כהנא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תכנון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קרן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לישראל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יוחנן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רכז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צפון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הטבע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טחנאי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רכז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הטבע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אמיר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דרומי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שמשון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  <w:t>יהודה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ברוכאל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עמוד</w:t>
      </w:r>
      <w:r>
        <w:rPr>
          <w:rtl w:val="true"/>
        </w:rPr>
        <w:t xml:space="preserve"> 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אריק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ברוכין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מלווה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חוות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איל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יזרעאל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עבדת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נגב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יונתן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נגב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דנדן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בולוטין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פטיש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גדי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נחימוב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נאות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רוני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זרח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רוגין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מייצג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יישובי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בצפון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בועז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מקלר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בועז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מקלר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ושות</w:t>
      </w:r>
      <w:r>
        <w:rPr>
          <w:rFonts w:cs="David"/>
          <w:rtl w:val="true"/>
        </w:rPr>
        <w:t xml:space="preserve">', </w:t>
      </w:r>
      <w:r>
        <w:rPr>
          <w:rFonts w:cs="David"/>
          <w:rtl w:val="true"/>
        </w:rPr>
        <w:t>נציג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 </w:t>
      </w:r>
      <w:r>
        <w:rPr>
          <w:rFonts w:cs="David"/>
          <w:rtl w:val="true"/>
        </w:rPr>
        <w:t>מושבים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דודו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קוכמן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מזכ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האיחוד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החקלאי</w:t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rtl w:val="true"/>
        </w:rPr>
        <w:t>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הולצמן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עמותת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אדמתי</w:t>
      </w:r>
      <w:r>
        <w:rPr>
          <w:rFonts w:cs="David"/>
          <w:rtl w:val="true"/>
        </w:rPr>
        <w:t>"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b/>
          <w:b/>
          <w:bCs/>
          <w:u w:val="single"/>
          <w:rtl w:val="true"/>
        </w:rPr>
        <w:t>ייעוץ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משפטי</w:t>
      </w:r>
      <w:r>
        <w:rPr>
          <w:rFonts w:cs="David"/>
          <w:rtl w:val="true"/>
        </w:rPr>
        <w:t>:</w:t>
        <w:tab/>
      </w:r>
      <w:r>
        <w:rPr>
          <w:rFonts w:cs="David"/>
          <w:rtl w:val="true"/>
        </w:rPr>
        <w:t>אתי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בנדלר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b/>
          <w:b/>
          <w:bCs/>
          <w:u w:val="single"/>
          <w:rtl w:val="true"/>
        </w:rPr>
        <w:t>מנהלת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הוועדה</w:t>
      </w:r>
      <w:r>
        <w:rPr>
          <w:rFonts w:cs="David"/>
          <w:rtl w:val="true"/>
        </w:rPr>
        <w:t>:</w:t>
        <w:tab/>
      </w:r>
      <w:r>
        <w:rPr>
          <w:rFonts w:cs="David"/>
          <w:rtl w:val="true"/>
        </w:rPr>
        <w:t>לאה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ורון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/>
      </w:pPr>
      <w:r>
        <w:rPr>
          <w:rFonts w:cs="David"/>
          <w:b/>
          <w:b/>
          <w:bCs/>
          <w:u w:val="single"/>
          <w:rtl w:val="true"/>
        </w:rPr>
        <w:t>רשמה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וערכה</w:t>
      </w:r>
      <w:r>
        <w:rPr>
          <w:rFonts w:cs="David"/>
          <w:rtl w:val="true"/>
        </w:rPr>
        <w:t>:</w:t>
        <w:tab/>
      </w:r>
      <w:r>
        <w:rPr>
          <w:rFonts w:cs="David"/>
          <w:rtl w:val="true"/>
        </w:rPr>
        <w:t>אהובה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המתרגמים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</w:t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Header"/>
        <w:tabs>
          <w:tab w:val="clear" w:pos="4153"/>
          <w:tab w:val="clear" w:pos="8306"/>
        </w:tabs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Heading2"/>
        <w:ind w:left="0" w:right="0" w:hanging="0"/>
        <w:jc w:val="center"/>
        <w:rPr>
          <w:u w:val="single"/>
        </w:rPr>
      </w:pPr>
      <w:r>
        <w:rPr>
          <w:rFonts w:cs="David"/>
          <w:u w:val="single"/>
          <w:rtl w:val="true"/>
        </w:rPr>
        <w:t>תוכניות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מינהל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מקרקעי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לפיתוח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הגליל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והנגב</w:t>
      </w:r>
    </w:p>
    <w:p>
      <w:pPr>
        <w:pStyle w:val="Normal"/>
        <w:bidi w:val="1"/>
        <w:ind w:left="0" w:right="0" w:hanging="0"/>
        <w:jc w:val="left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חסון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פותח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הישיבה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משודרת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בשידור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בערוץ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ביקשתי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ובגליל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ובתוכנית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ועוסקים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בגווניה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ובהיבטים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בגליל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ומתוודה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שהתוצאות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הכוללות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תהליכים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שמתרחשים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ובגליל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מובילות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לתוצאה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מייחלים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למנוע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טלפונים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למנוע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בהירויות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ביקשתי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קיוויתי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בסדרה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מקיימים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מפרקים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לדיוני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ומטפלים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בבעיות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ביבי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שתמיד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אוזנו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כרויים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ולשאלותינו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ולקדם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שלצערי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רביעי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להתפזר</w:t>
      </w:r>
      <w:r>
        <w:rPr>
          <w:rFonts w:cs="David"/>
          <w:rtl w:val="true"/>
        </w:rPr>
        <w:t xml:space="preserve">, 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לנצל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השעתיים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הקרובות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ממוקדת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להמשיך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ולעסוק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ממוקד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שמתייחס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שינסה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נקודתית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תשובות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להניע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הידברות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וטיפול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שאפשר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נמצה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השעתיים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ופורייה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ביבי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אליך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בוקר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ההזדמנות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לשמוע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להשמיע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מגדיר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תפקידו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פיזיים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מפעילים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שמגיעים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הנכונה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אפתח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בדוגמה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שמטרידה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כולנו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החליטה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והחליטה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שבאזורי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מתיישב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להתיישב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הקרקע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לכאורה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עידוד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לבחור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גלעדי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ולבנות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מסובסדת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אביב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מסתבר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ההקצאות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והשיטה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נוצרו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תשלומים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הסובסידיה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ההטבה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מכניס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לבדוק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גלעדי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הפיתוח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האפס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המטרות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פוגעות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במטרה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שלכולנו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והגליל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יאזנו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אביב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לאה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מצטערת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הדוגמה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גלעדי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בפיתוח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שמחיר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אפס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שטוען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הקיבוץ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הצטרפות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שמבקר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בודק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דוגמאות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ספציפיות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דווקא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מהאזורים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במרכז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הארץ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המטרה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והגליל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יאזנו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דמוגרפית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כלכלית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 </w:t>
      </w:r>
      <w:r>
        <w:rPr>
          <w:rFonts w:cs="David"/>
          <w:rtl w:val="true"/>
        </w:rPr>
        <w:t>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פרמטר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שבוחנים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התיישבות</w:t>
      </w:r>
      <w:r>
        <w:rPr>
          <w:rFonts w:cs="David"/>
          <w:rtl w:val="true"/>
        </w:rPr>
        <w:t xml:space="preserve">, 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בגליל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בהחלט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לשמוע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לשמוע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שניסינו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לשמוע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למקד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בשמיעת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חסון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שנשמע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הגורמים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שעוסקים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במלאכה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יומי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והגליל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פרוייקטים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תחבורתיים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תשתיתיים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ולגליל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ותמונת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בהווה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בעתיד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אמורה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להשתפר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הגורמים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שדיברו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והציגו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ננסה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אופניו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וקנין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כדוגמה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משאר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היישובים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יהודים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ובדואים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בדואית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ושכונה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יהודים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בצוותא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תקינים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וטובים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לצערנו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שמטילה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גורמת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שבשכונה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הבדואית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חופשי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מגבלה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שבועיים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התקיימה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בצפון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וייסמן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מוגבלים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מוגבלים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קליטה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מאילת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מפתח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תקווה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בשכונה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מסוימת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שחלוקה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מאפשרת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מהילדים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לחתום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שיקבלו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יקבלו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יצטרכו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במכרז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שהמגבלה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מגבילה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ואופן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שדבריי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יישמעו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נאמרו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השכונה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הבדואית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</w:t>
      </w:r>
      <w:r>
        <w:rPr>
          <w:rFonts w:cs="David"/>
          <w:rtl w:val="true"/>
        </w:rPr>
        <w:t>-</w:t>
      </w:r>
      <w:r>
        <w:rPr>
          <w:rFonts w:cs="David"/>
        </w:rPr>
        <w:t>30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משפחות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שכולל</w:t>
      </w:r>
      <w:r>
        <w:rPr>
          <w:rtl w:val="true"/>
        </w:rPr>
        <w:t xml:space="preserve"> </w:t>
      </w:r>
      <w:r>
        <w:rPr>
          <w:rFonts w:cs="David"/>
        </w:rPr>
        <w:t>62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משפחות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</w:t>
      </w:r>
      <w:r>
        <w:rPr>
          <w:rFonts w:cs="David"/>
          <w:rtl w:val="true"/>
        </w:rPr>
        <w:t>-</w:t>
      </w:r>
      <w:r>
        <w:rPr>
          <w:rFonts w:cs="David"/>
        </w:rPr>
        <w:t>100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משפחות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פרופורציה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נשארים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הקודם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הרוב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ביישובי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ההתיישבות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בעייתית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להצטמצם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גדרה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חדרה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ולעזוב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הארץ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אבשלום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וילן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כניסתך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לתפקיד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לעדן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השמרנית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מטפל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קביעת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לאומיים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בניסיון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מוסדרת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הקרקעי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בעיקר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ההתיישבות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השטחים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הפתוחים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היכולת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להחזיק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חקלאות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ושמירה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האזורים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הגדולים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והגליל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בראשית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שערכנו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שבועיים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בנגב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במשך</w:t>
      </w:r>
      <w:r>
        <w:rPr>
          <w:rtl w:val="true"/>
        </w:rPr>
        <w:t xml:space="preserve"> </w:t>
      </w:r>
      <w:r>
        <w:rPr>
          <w:rFonts w:cs="David"/>
        </w:rPr>
        <w:t>20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נסבלים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בעליל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ההתיישבות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הסוגיה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הפוליטיים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הנבחרים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ההבטחות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גמור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הבקרה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היועצים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מבג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שקובעים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ההחלטות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והתוצאה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שיתוק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מוחלט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להזיז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כתוצאה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האילוצים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והפחדים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לאבסורדים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קראתי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בעיתונות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שחיבר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חקלאיות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וזכויות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חקלאים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לבכות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בראשות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צבי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שלחקלאי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המושג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היסטוריות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במושג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היחידי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עובדתית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לנפנף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בזכויות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היסטוריות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לשבח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וכולי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למייסדיו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ונשארו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היסטוריות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במלחמת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השחרור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התקדמות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אביב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ובלעדיהם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צבי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ממשרדך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וכותבים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היסטוריות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הייתם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לכתוב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הזכויות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ההיסטוריות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כתבתם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נסבלים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התפיסה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וממכר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מגעיל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וסלח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הביטוי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הורינו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סבינו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ניגשו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העבירו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הקרקעות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ההיסטורי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חכירה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לדורות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18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ויוצא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בקיבוץ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והוראה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מביתי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אפילו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המזרחית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שזכויות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להסדיר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בסוגיה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לתושב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אביב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מסודרת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ורביבים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מיתממים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ומוציאים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דוח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דיברנו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ובנגב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זועק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לשמים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הבירוקרטיה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הסיפורים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מצדי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תקבעו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הובלת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מוסדרת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להגדיל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הישובים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לקלוט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וחברים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איקס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דולרים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לתשתיות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טבעי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ינהגו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הבירוקרטיה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מסבירה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דוגמאות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לפריפריה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ליישוביהם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</w:rPr>
        <w:t>8-10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לפתרונות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סבכים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בירוקרטיים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תפסיקו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סיפורים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המזרחית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רלוונטי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לחלוטין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האזרחים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שהפקידות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הבכירה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חוסמת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במשך</w:t>
      </w:r>
      <w:r>
        <w:rPr>
          <w:rtl w:val="true"/>
        </w:rPr>
        <w:t xml:space="preserve">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ולהתקדם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אביב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בירושלים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בהתיישבות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הופכים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לרדיפת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ומספרים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השקרים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הידועים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וכזב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ציבורית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ירוויח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התשתיות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הפיזיות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סיבוב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הבחירות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יסבירו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נתניהו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יסביר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נגדנו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סבירה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האזרח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התושבים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אסורים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מסודרת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מבוקרת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וחוקית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לצערי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הבירוקרטיה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להכשיל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המהלכים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ומגיעים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לאבסורדים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מוחלטים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ייתנו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הדוגמאות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בצפון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כמחוקקים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וכמקבלי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ההחלטות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המחוקקת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המבצעת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מצליחים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להתקדם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מצטער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מופשט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לדוגמאות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אצטרך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אורית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נוקד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ביעדים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לעצמה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פוליטי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לדורותיהם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ההתיישבות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ובגליל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ההתיישבות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בהנחות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במגוון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שחלקם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התחבורה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שהזכרת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להבאת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מפעלים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למקומות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תעסוקה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תמריצי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החזרת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מענקים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לתושבים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 </w:t>
      </w:r>
      <w:r>
        <w:rPr>
          <w:rFonts w:cs="David"/>
          <w:rtl w:val="true"/>
        </w:rPr>
        <w:t>נמצא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לדאבוני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שומעת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ממרבית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המתיישבים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במתיישבים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החקלאיים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ובסוגריים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שרובם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ישיבתם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ממלאים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ממדרגה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חיזוק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ההתיישבות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סיטואציה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התעללות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בהתיישבות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לפתור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מבחינתי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ההתעללות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סוגים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ההכרה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בזכויות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ובוודאי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ובוודאי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בפריפריה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וילן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שנעשים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יגדלו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יהפכו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זקנים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בזמנו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ההחלטות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ייפתר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במינהל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תידרש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לחוקק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ולפעול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הסמכויות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תצטרך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לשמוע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והשופטת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בידיה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הסמכות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לכולם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ניסיונות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הקטנת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החיכוך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האזרח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התקדמות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ההזדמנות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 </w:t>
      </w:r>
      <w:r>
        <w:rPr>
          <w:rFonts w:cs="David"/>
          <w:rtl w:val="true"/>
        </w:rPr>
        <w:t>אישי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ומאחלת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 </w:t>
      </w:r>
      <w:r>
        <w:rPr>
          <w:rFonts w:cs="David"/>
          <w:rtl w:val="true"/>
        </w:rPr>
        <w:t>הצלחה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שתפעיל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המצב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אבי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קרמפה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אזורית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במשך</w:t>
      </w:r>
      <w:r>
        <w:rPr>
          <w:rtl w:val="true"/>
        </w:rPr>
        <w:t xml:space="preserve"> </w:t>
      </w:r>
      <w:r>
        <w:rPr>
          <w:rFonts w:cs="David"/>
        </w:rPr>
        <w:t>16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הבירוקרטיה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שמיוצרת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בירוקרטיה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שמחסלת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דווקא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בהתייחסות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היחידה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ששמעתי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ביבי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חזירים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שלוקחים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מפעילים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עלינו</w:t>
      </w:r>
      <w:r>
        <w:rPr>
          <w:rtl w:val="true"/>
        </w:rPr>
        <w:t xml:space="preserve"> </w:t>
      </w:r>
      <w:r>
        <w:rPr>
          <w:rFonts w:cs="David"/>
        </w:rPr>
        <w:t>115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</w:rPr>
        <w:t>115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מגרשים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שמשווקת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והמגרשים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בכמות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המגרשים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בתב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לשווק</w:t>
      </w:r>
      <w:r>
        <w:rPr>
          <w:rtl w:val="true"/>
        </w:rPr>
        <w:t xml:space="preserve"> </w:t>
      </w:r>
      <w:r>
        <w:rPr>
          <w:rFonts w:cs="David"/>
        </w:rPr>
        <w:t>115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המגרשים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לשמחתי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בשניים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שלושה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הגענו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115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שנשאר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מגרשים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</w:rPr>
        <w:t>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מגרשים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להוציא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לשיווק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התהליכים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הפרוצדורליים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והבירוקרטיים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המחוזית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השיכון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הישוב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המתיישבים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וכולי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עשינו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דיונים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שכאילו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הסנקציה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115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מופעלת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השתוללנו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בגביית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הסברתי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אבי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קרמפה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שמעתי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בכניסה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שהכרתי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ששמעתי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</w:rPr>
        <w:t>115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להסתכל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שתולה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זרעית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נטועה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שנמצאים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הגבול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בנטועה</w:t>
      </w:r>
      <w:r>
        <w:rPr>
          <w:rtl w:val="true"/>
        </w:rPr>
        <w:t xml:space="preserve"> </w:t>
      </w:r>
      <w:r>
        <w:rPr>
          <w:rFonts w:cs="David"/>
        </w:rPr>
        <w:t>17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יחידות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הכנו</w:t>
      </w:r>
      <w:r>
        <w:rPr>
          <w:rtl w:val="true"/>
        </w:rPr>
        <w:t xml:space="preserve"> </w:t>
      </w:r>
      <w:r>
        <w:rPr>
          <w:rFonts w:cs="David"/>
        </w:rPr>
        <w:t>17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מגרשים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ובנינו</w:t>
      </w:r>
      <w:r>
        <w:rPr>
          <w:rtl w:val="true"/>
        </w:rPr>
        <w:t xml:space="preserve">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יחידות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</w:rPr>
        <w:t>17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הצלחנו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לאכלס</w:t>
      </w:r>
      <w:r>
        <w:rPr>
          <w:rtl w:val="true"/>
        </w:rPr>
        <w:t xml:space="preserve">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מתווכחים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גובים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מבקר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הרחבות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יבדוק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שמבקר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יבדוק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התחשיבים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נזכרים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בודק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מושכים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הרסן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עוצרים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הכרכרה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בברקס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נעצר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בינתיים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יזם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בהסכם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המגרשים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יזם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התוכניות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פתאום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יזם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היזם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בהסכם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היזם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ולוקח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המגרשים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שהבטיח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המגרשים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שגורם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ליזם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להפסד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מעניין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לגבות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גבינו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ותיק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גבינו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היטלי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השבחה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אזורית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תשתיות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אזורית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היטלי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השבחה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אעשה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מופקד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הוותיק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יפה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שגורם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לבעיות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חברתיות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השיכון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ושאגבה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אשתמש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שעשינו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שיכולנו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להטיל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זרעית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אשתמש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לצרכים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בשומרה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בזרעית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בשתולה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בנטועה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יעקב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גיבורים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</w:rPr>
        <w:t>16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ואחרי</w:t>
      </w:r>
      <w:r>
        <w:rPr>
          <w:rtl w:val="true"/>
        </w:rPr>
        <w:t xml:space="preserve"> </w:t>
      </w:r>
      <w:r>
        <w:rPr>
          <w:rFonts w:cs="David"/>
        </w:rPr>
        <w:t>32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בתפקידים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אדישות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מסביב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גדלים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וקנין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יצחק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וקנין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בשנת</w:t>
      </w:r>
      <w:r>
        <w:rPr>
          <w:rtl w:val="true"/>
        </w:rPr>
        <w:t xml:space="preserve"> </w:t>
      </w:r>
      <w:r>
        <w:rPr>
          <w:rFonts w:cs="David"/>
        </w:rPr>
        <w:t>1996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נכנסתי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לכנסת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בשנת</w:t>
      </w:r>
      <w:r>
        <w:rPr>
          <w:rtl w:val="true"/>
        </w:rPr>
        <w:t xml:space="preserve"> </w:t>
      </w:r>
      <w:r>
        <w:rPr>
          <w:rFonts w:cs="David"/>
        </w:rPr>
        <w:t>1988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התחלתי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בהרחבה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הגורמים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שחייבים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ספציפי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הפיתוח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מחליט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לקלוט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הארץ</w:t>
      </w:r>
      <w:r>
        <w:rPr>
          <w:rtl w:val="true"/>
        </w:rPr>
        <w:t xml:space="preserve"> </w:t>
      </w:r>
      <w:r>
        <w:rPr>
          <w:rFonts w:cs="David"/>
        </w:rPr>
        <w:t>29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משפחות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לשכונה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החדשה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עשינו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מדרכות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השכונה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שעומדת</w:t>
      </w:r>
      <w:r>
        <w:rPr>
          <w:rtl w:val="true"/>
        </w:rPr>
        <w:t xml:space="preserve"> </w:t>
      </w:r>
      <w:r>
        <w:rPr>
          <w:rFonts w:cs="David"/>
        </w:rPr>
        <w:t>50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מדרכות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לקחנו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קרמפה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ועשינו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המדרכות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בשכונה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בשכונה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בשכונה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בשכונה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החדשה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ובשכונה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המציאות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הכספים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לנדל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לפיתוח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קרמפה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ולצערי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היחידה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אבי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קרמפה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שלחו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לתשתית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גובה</w:t>
      </w:r>
      <w:r>
        <w:rPr>
          <w:rtl w:val="true"/>
        </w:rPr>
        <w:t xml:space="preserve">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היטלי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השבחה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</w:rPr>
        <w:t>2,5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אגורות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מחזיר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בחזרה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היטלי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השבחה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כמה</w:t>
      </w:r>
      <w:r>
        <w:rPr>
          <w:rFonts w:cs="David"/>
          <w:rtl w:val="true"/>
        </w:rPr>
        <w:t xml:space="preserve">? </w:t>
      </w:r>
      <w:r>
        <w:rPr>
          <w:rFonts w:cs="David"/>
        </w:rPr>
        <w:t>50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מקלר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היטלי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השבחה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הבירוקרטיה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ילדים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</w:rPr>
        <w:t>800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מהמשבצת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נוהל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מגישים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חותם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למחוז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להקצאה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700-800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ילדים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ובינתיים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החינוך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ההקצאה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</w:t>
      </w:r>
      <w:r>
        <w:rPr>
          <w:rtl w:val="true"/>
        </w:rPr>
        <w:t xml:space="preserve">  </w:t>
      </w:r>
      <w:r>
        <w:rPr>
          <w:rFonts w:cs="David"/>
          <w:rtl w:val="true"/>
        </w:rPr>
        <w:t>מהטלפון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צפון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שעה</w:t>
      </w:r>
      <w:r>
        <w:rPr>
          <w:rtl w:val="true"/>
        </w:rPr>
        <w:t xml:space="preserve"> </w:t>
      </w:r>
      <w:r>
        <w:rPr>
          <w:rFonts w:cs="David"/>
        </w:rPr>
        <w:t>12:00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לטלפונים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ומשעה</w:t>
      </w:r>
      <w:r>
        <w:rPr>
          <w:rtl w:val="true"/>
        </w:rPr>
        <w:t xml:space="preserve"> </w:t>
      </w:r>
      <w:r>
        <w:rPr>
          <w:rFonts w:cs="David"/>
        </w:rPr>
        <w:t>12:00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לטלפונים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לנסוע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לנצרת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בשער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ושואל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תעודות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אזרח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ייכנס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</w:t>
      </w:r>
      <w:r>
        <w:rPr>
          <w:rtl w:val="true"/>
        </w:rPr>
        <w:t xml:space="preserve"> </w:t>
      </w:r>
      <w:r>
        <w:rPr>
          <w:rFonts w:cs="David"/>
        </w:rPr>
        <w:t>73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שומרה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משנת</w:t>
      </w:r>
      <w:r>
        <w:rPr>
          <w:rtl w:val="true"/>
        </w:rPr>
        <w:t xml:space="preserve"> </w:t>
      </w:r>
      <w:r>
        <w:rPr>
          <w:rFonts w:cs="David"/>
        </w:rPr>
        <w:t>1958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לחתום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תנאי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שמחדשים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עירייה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</w:rPr>
        <w:t>60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</w:rPr>
        <w:t>800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דונם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חסון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המלחמה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הסוכנותי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חתיכת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50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כשלא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חשמל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לנכד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הסוכנות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ן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תכניסו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מסחר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תטפלו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לטפל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מטפלים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בכולנו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גורף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שמצדי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הרחבת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הבדואים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ביערה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היהודים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ביערה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שדיר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אסד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חיפה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ללב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להתרגז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כואב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מרגיז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פתרונות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לסיום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ביבי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הסיפורים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שכולנו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פושעים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טלטל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תארגן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מחדש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תבדוק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האמיתיים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תטפל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תכניס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סוהר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ותפתח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לפתח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שמואל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ריפמן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בוקר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לכולם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ברכות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לכניסתו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לתפקיד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מוכרח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חסון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הטיפול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והעיסוק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כלכלית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שעוסקת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הארץ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בואו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נתבלבל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למרות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הדיבורים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והגליל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טופלו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</w:t>
      </w:r>
      <w:r>
        <w:rPr>
          <w:rtl w:val="true"/>
        </w:rPr>
        <w:t xml:space="preserve"> </w:t>
      </w:r>
      <w:r>
        <w:rPr>
          <w:rFonts w:cs="David"/>
        </w:rPr>
        <w:t>2008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הגירה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שלילית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נמוך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פרמטרים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משתדל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דיבורים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המציאות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שמתהווה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גדרה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חדרה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השאר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תצהירו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הצהרות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תעשו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ומצפה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כניסתך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במינהל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שהשיטה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עקומה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הטיפול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להתעסק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ולמכור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מתבלבלים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היוצרות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התכנון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מתכננים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והתוצאה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א</w:t>
      </w:r>
      <w:r>
        <w:rPr>
          <w:rtl w:val="true"/>
        </w:rPr>
        <w:t xml:space="preserve"> </w:t>
      </w:r>
      <w:r>
        <w:rPr>
          <w:rFonts w:cs="David"/>
        </w:rPr>
        <w:t>35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לעסוק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לעצור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א</w:t>
      </w:r>
      <w:r>
        <w:rPr>
          <w:rtl w:val="true"/>
        </w:rPr>
        <w:t xml:space="preserve"> </w:t>
      </w:r>
      <w:r>
        <w:rPr>
          <w:rFonts w:cs="David"/>
        </w:rPr>
        <w:t>35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א</w:t>
      </w:r>
      <w:r>
        <w:rPr>
          <w:rtl w:val="true"/>
        </w:rPr>
        <w:t xml:space="preserve"> </w:t>
      </w:r>
      <w:r>
        <w:rPr>
          <w:rFonts w:cs="David"/>
        </w:rPr>
        <w:t>35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היעדים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היעדים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הכותרות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גליל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מרכז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ותמך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תמכו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הקבלנים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תמכו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הירוקים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ותמכו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בוחנים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במרכז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הארץ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נדמה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100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2020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ותקנו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טועה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להפסיק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במרכז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הגליל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במרכז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הארץ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מוחלטת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משאיר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במרכז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שטחים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פתוחים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שטחים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ירוקים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שטחים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חקלאיים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לאומי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והגליל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השארת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השטחים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הפתוחים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במרכז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הארץ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לצפיפות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זיהום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אוויר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הידרולוגיות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א</w:t>
      </w:r>
      <w:r>
        <w:rPr>
          <w:rtl w:val="true"/>
        </w:rPr>
        <w:t xml:space="preserve"> </w:t>
      </w:r>
      <w:r>
        <w:rPr>
          <w:rFonts w:cs="David"/>
        </w:rPr>
        <w:t>35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בדואים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וערבים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אפליה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מייצר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והאפליה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היהודים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תושבים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מסייעים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קיבלה</w:t>
      </w:r>
      <w:r>
        <w:rPr>
          <w:rtl w:val="true"/>
        </w:rPr>
        <w:t xml:space="preserve"> </w:t>
      </w:r>
      <w:r>
        <w:rPr>
          <w:rFonts w:cs="David"/>
        </w:rPr>
        <w:t>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דונם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מכרז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בהחלטת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להיכנס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יהודי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קהילתי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בנגב</w:t>
      </w:r>
      <w:r>
        <w:rPr>
          <w:rtl w:val="true"/>
        </w:rPr>
        <w:t xml:space="preserve"> 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דונם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יקום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הבודדים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הארצית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לתכנון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ובנייה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סביב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מומן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בוצע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ונתמך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וקידום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התוכניות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לטעמי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הסיפורים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תעוזה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ובגיבוי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ציבורי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בסוף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ותזכור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</w:rPr>
        <w:t>100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הנגב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צפון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הנגב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הפתרונות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שבג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לייצר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מסודרת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</w:rPr>
        <w:t>100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בצפון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הנגב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באזור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קמא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באזור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באזור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המישורים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ורעים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לטפל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בבג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ץ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30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ימשיכו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להתקיים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היועץ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מנגנון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מוציאים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למכרז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ומוצאים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סידור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מאפשרים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ניקוד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היציאה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למכרז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מזוז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מכרזים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המכרז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תמצאו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פתרונות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הזדמנות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</w:t>
      </w:r>
      <w:r>
        <w:rPr>
          <w:rtl w:val="true"/>
        </w:rPr>
        <w:t xml:space="preserve"> 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מורכב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כלכלת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הזדמנות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תוצאות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הדיבורים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התוצאות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תצליח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אשר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שוחט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בראשית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הגליל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היחיד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והדומיננטי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והגליל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נדבך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היחיד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הבירוקרטיה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השוררת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היטיבו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קודמיי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ולתקן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האישית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התאחדות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הקבלנים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התדמית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ולהרוויח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אזרחי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שבהקצאה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400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בטווח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שנוכל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לסבסד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תקראו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מענק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70-80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ובנגב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להזכיר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הופסק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2004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ביקוש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ליצור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הביקוש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זקוקים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בריבית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המשכנתאות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שרוכש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ובנגב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המנהלים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יכעסו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אביב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ולגליל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דווקא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לשמוע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התוכניות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ביבי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מסתבר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לשמוע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הקצאות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הקצאות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לבשלות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לבנייה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וכמה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שסמנכ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השיווק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אתמול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הקצאות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לבשלות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הבלעדי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התוכניות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מחזיק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כתובות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ועמוסות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מדהימים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לאיזשהו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קידום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ונתתי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שתיים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דוגמאות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להקפיא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הקצאות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במינהל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האדמות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הפרטיות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וביקוש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שלהקפיא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המרכז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משמעויות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ארוכות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כהתאחדות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הקבלנים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וכארגונים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מסמך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שהוצאנו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הגורמים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בממשלה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הארגונים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התאחדות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הקבלנים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מרכז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התעסוקה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שהתאחדות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התעשיינים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ההטבות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בשמם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היחידה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להקצאת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כמנוף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מדיניות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האזורית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מעורבת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</w:rPr>
        <w:t>30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מהתושבים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בדואים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פרספקטיבה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המגזרים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להצמיח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ולפתח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המגזרים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כאחד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מצטרף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עמיתיי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הבדואים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ההתייחסות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ההתייחסות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היהודיים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מחוקים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בהתיישבות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הבדואית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להקצות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שטחים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ואדמות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והפרוייקטים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מתקיימים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שימשיכו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הפרוייקטים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מצוין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גזרה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היהודי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דיברו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הבירוקרטיה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במשגב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יובלים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</w:rPr>
        <w:t>270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משפחות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הרחבה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והפנייה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בינואר</w:t>
      </w:r>
      <w:r>
        <w:rPr>
          <w:rtl w:val="true"/>
        </w:rPr>
        <w:t xml:space="preserve"> </w:t>
      </w:r>
      <w:r>
        <w:rPr>
          <w:rFonts w:cs="David"/>
        </w:rPr>
        <w:t>2007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לבקרה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התהליכים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הרגילים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חתומים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תהליכים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בירוקרטיים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מתרחשים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פותרים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מנקודת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שהצטרפה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כלשהו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התהליכים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להתרחש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טפסים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תצהירים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זרמה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במעגל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זמן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חסון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הסתיים</w:t>
      </w:r>
      <w:r>
        <w:rPr>
          <w:rFonts w:cs="David"/>
          <w:rtl w:val="true"/>
        </w:rPr>
        <w:t xml:space="preserve">?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התהליכים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מורכבים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סבוכים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נכונים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שהתחלנו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חשדנות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הדדית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לשמוע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הטרמינולוגיה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נוצרה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עוינות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אינהרנטית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ההתיישבות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לנקז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טופס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נותנים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חזרה</w:t>
      </w:r>
      <w:r>
        <w:rPr>
          <w:rFonts w:cs="David"/>
          <w:rtl w:val="true"/>
        </w:rPr>
        <w:t>,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מטופל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לבדוק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ההנחיות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משתנות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דווקא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המקרקעין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היציבות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השקעה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הטופסולוגיה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לצערי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ודאות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שההחלטות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ארוכות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טווח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עלתה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הדוגמה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115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ההרחבות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 </w:t>
      </w:r>
      <w:r>
        <w:rPr>
          <w:rFonts w:cs="David"/>
          <w:rtl w:val="true"/>
        </w:rPr>
        <w:t>שאמרנו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</w:rPr>
        <w:t>100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באגודה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א</w:t>
      </w:r>
      <w:r>
        <w:rPr>
          <w:rtl w:val="true"/>
        </w:rPr>
        <w:t xml:space="preserve"> </w:t>
      </w:r>
      <w:r>
        <w:rPr>
          <w:rFonts w:cs="David"/>
        </w:rPr>
        <w:t>35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מאפשרת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</w:rPr>
        <w:t>400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400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הקצאות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תכננו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חזרנו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ואמרנו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</w:rPr>
        <w:t>115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שהשוק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הנדל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בתקופה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נכנסים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לזלזל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ההחלטות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115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מתבשלת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מתבשלת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מזהים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מזהים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ובגליל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הימשכות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התהליכים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שתבחנו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ששיפרנו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היטיב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להגדיר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בתפקיד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בתפקידי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סוגר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בהצלחה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קדימה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שולחן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ההתייחסות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עבריינים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בפוטנציה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תיאר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ותיקים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אמשיך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ילדים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מועדון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מועדון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נוער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ופונקציות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יוצאת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ברודט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בהחלטת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בוטל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ברודט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היטלי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השבחה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אבי</w:t>
      </w:r>
      <w:r>
        <w:rPr>
          <w:rtl w:val="true"/>
        </w:rPr>
        <w:t xml:space="preserve">  </w:t>
      </w:r>
      <w:r>
        <w:rPr>
          <w:rFonts w:cs="David"/>
          <w:rtl w:val="true"/>
        </w:rPr>
        <w:t>ולומר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היטלי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השבחה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דרומיים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המגרשים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המרכז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במרכז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מהיטלי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השבחה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לבנות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בגליל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ובנגב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המגרשים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נמוכה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מוסדי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ברצון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בואו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פתרון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במועצה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הפתרון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יבואו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לנקודה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נקודת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הפתרון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נקודת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נקודת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התייחסות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שחייבים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להסתכל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מיישב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ההחלטות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החלטות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מסביב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מהוראות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המיישב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ועדות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115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</w:rPr>
        <w:t>200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</w:rPr>
        <w:t>500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משפחות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הדגש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מיישבים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שהתמחו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בהתיישבות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ושיודעים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יחסית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יצליח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ונעבוד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ביחד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ייעוץ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עצירה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רשמתי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לטפל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להתיישבות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מהנקודה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מאזור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משגב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תקנת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בייגה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שמתחדשת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ומאפשרת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למתיישבים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מתחדשת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להיאבק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הפריפריאליות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והלשכה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המרכזית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לסטטיסטיקה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פרסמו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בהחלטות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לקראת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</w:rPr>
        <w:t>2009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להשתמש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להאריך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משאיר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מבטא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המרכז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להסתכל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הפריפריה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אורית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נוקד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בייגה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קריאה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בייגה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הצפון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והנגב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לאה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ורון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>בועז</w:t>
      </w:r>
      <w:r>
        <w:rPr>
          <w:rtl w:val="true"/>
        </w:rPr>
        <w:t xml:space="preserve"> </w:t>
      </w:r>
      <w:r>
        <w:rPr>
          <w:rFonts w:cs="David"/>
          <w:u w:val="single"/>
          <w:rtl w:val="true"/>
        </w:rPr>
        <w:t>בועז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מקלר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לשדרג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העדיפות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לדרגה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כלומר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 xml:space="preserve">',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משלם</w:t>
      </w:r>
      <w:r>
        <w:rPr>
          <w:rtl w:val="true"/>
        </w:rPr>
        <w:t xml:space="preserve"> </w:t>
      </w:r>
      <w:r>
        <w:rPr>
          <w:rFonts w:cs="David"/>
        </w:rPr>
        <w:t>51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</w:rPr>
        <w:t>31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הגבילו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50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31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בדצמבר</w:t>
      </w:r>
      <w:r>
        <w:rPr>
          <w:rtl w:val="true"/>
        </w:rPr>
        <w:t xml:space="preserve"> </w:t>
      </w:r>
      <w:r>
        <w:rPr>
          <w:rFonts w:cs="David"/>
        </w:rPr>
        <w:t>2008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אמרנו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ארוך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להאריך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שני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קיצור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הבירוקרטיה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ביחד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בואו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ביחד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ארגון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המועצות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התנועות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המיישבות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בהבנה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לתוצאות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בירוקרטיות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שייקחו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משבצת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שמשפחה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לעידוד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הצעירים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הגילאים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שמגיעים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לאזורים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המרכיב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הפיתוח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לשיפועים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שיפועי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גבוהים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הגליל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סבסוד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ובמשגב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לצעירים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שמגיעים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גילם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למשגב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בסביבות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20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תחילת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30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התבגרנו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והגילאים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שנקלטים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באזורים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בסביבות</w:t>
      </w:r>
      <w:r>
        <w:rPr>
          <w:rtl w:val="true"/>
        </w:rPr>
        <w:t xml:space="preserve"> </w:t>
      </w:r>
      <w:r>
        <w:rPr>
          <w:rFonts w:cs="David"/>
        </w:rPr>
        <w:t>45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25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הנקלטים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10-15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לעידוד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צעירים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התיישבות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ובנייה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מאמין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קיימות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ביבי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הצלחה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בתפקיד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שהתחלת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להכניס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במינהל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בקצת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בהחלט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שתמשיך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רוני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זרח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א</w:t>
      </w:r>
      <w:r>
        <w:rPr>
          <w:rtl w:val="true"/>
        </w:rPr>
        <w:t xml:space="preserve"> </w:t>
      </w:r>
      <w:r>
        <w:rPr>
          <w:rFonts w:cs="David"/>
        </w:rPr>
        <w:t>35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חיזוק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הפריפריה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ההסדרים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בשנת</w:t>
      </w:r>
      <w:r>
        <w:rPr>
          <w:rtl w:val="true"/>
        </w:rPr>
        <w:t xml:space="preserve"> </w:t>
      </w:r>
      <w:r>
        <w:rPr>
          <w:rFonts w:cs="David"/>
        </w:rPr>
        <w:t>2009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חיזוק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הפריפריה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בממשלת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החליט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</w:rPr>
        <w:t>30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ועדות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ועדות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גבולות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שמדברות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ממועצות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אזוריות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במרכז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הארץ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דיברנו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א</w:t>
      </w:r>
      <w:r>
        <w:rPr>
          <w:rtl w:val="true"/>
        </w:rPr>
        <w:t xml:space="preserve"> </w:t>
      </w:r>
      <w:r>
        <w:rPr>
          <w:rFonts w:cs="David"/>
        </w:rPr>
        <w:t>35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נדהמנו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ואמרנו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להקפיא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הגדלת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במרכז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הארץ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מסתדר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במרכז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לגדול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ההגיון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להקפיא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במרכז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הארץ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30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ועדות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מאביחיל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מנורדיה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ומגבעת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בסתירה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מוחלטת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להחלטות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מובן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ברשותכם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להרחיב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400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יחידות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לפיתוח</w:t>
      </w:r>
      <w:r>
        <w:rPr>
          <w:rtl w:val="true"/>
        </w:rPr>
        <w:t xml:space="preserve"> </w:t>
      </w:r>
      <w:r>
        <w:rPr>
          <w:rFonts w:cs="David"/>
        </w:rPr>
        <w:t>110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גמור</w:t>
      </w:r>
      <w:r>
        <w:rPr>
          <w:rFonts w:cs="David"/>
          <w:rtl w:val="true"/>
        </w:rPr>
        <w:t xml:space="preserve">. </w:t>
      </w:r>
      <w:r>
        <w:rPr>
          <w:rFonts w:cs="David"/>
        </w:rPr>
        <w:t>400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משפחות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מושבים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הילדים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מעון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כנסת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בריכת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בריכת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שחייה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עניינו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400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יחידות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דיברו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ברודט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ברודט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קיבלנו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הכספים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שמקימים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בהרחבה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4,000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ושנעזוב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קיבלנו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מבצעת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לעצמי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שתצליח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נוקטים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בעונשים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מדוע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היטלי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השבחה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הישובים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מדוע</w:t>
      </w:r>
      <w:r>
        <w:rPr>
          <w:rtl w:val="true"/>
        </w:rPr>
        <w:t xml:space="preserve"> </w:t>
      </w:r>
      <w:r>
        <w:rPr>
          <w:rFonts w:cs="David"/>
        </w:rPr>
        <w:t>700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מועברים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פסקו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להתיישבות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ולמועצות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האזוריות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</w:rPr>
        <w:t>700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תגיד</w:t>
      </w:r>
      <w:r>
        <w:rPr>
          <w:rtl w:val="true"/>
        </w:rPr>
        <w:t xml:space="preserve"> </w:t>
      </w:r>
      <w:r>
        <w:rPr>
          <w:rFonts w:cs="David"/>
        </w:rPr>
        <w:t>700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תעביר</w:t>
      </w:r>
      <w:r>
        <w:rPr>
          <w:rtl w:val="true"/>
        </w:rPr>
        <w:t xml:space="preserve"> </w:t>
      </w:r>
      <w:r>
        <w:rPr>
          <w:rFonts w:cs="David"/>
        </w:rPr>
        <w:t>200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תעביר</w:t>
      </w:r>
      <w:r>
        <w:rPr>
          <w:rtl w:val="true"/>
        </w:rPr>
        <w:t xml:space="preserve"> </w:t>
      </w:r>
      <w:r>
        <w:rPr>
          <w:rFonts w:cs="David"/>
        </w:rPr>
        <w:t>100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היטל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השבחה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בוועדת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ברודט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החליטו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מעבירים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מסתדר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יישמו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ההחלטות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הקיימות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מסתפק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להפסיק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הבנייה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שדיבר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במרכז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בהלם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להפסיק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במרכז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הארץ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להגדיל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לנקוב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במרכז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</w:rPr>
        <w:t>150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תושבים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מספיק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במרכז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הארץ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הצפון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והנגב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לאנשים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מיליון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תושבים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בנתניה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ברעננה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ומעדיפה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חשבון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לגליל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הפוך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שאומרות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לנורדיה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ולאביחיל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שייתנו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נתניה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רעננה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הנכבדים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ההתכנסות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ישיר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שהוחלט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בסדר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חברים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ההרחבות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בהתיישבות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ההתיישבות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הביקורות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וכולי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לגרום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שימשיכו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ההרחבות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במרכז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הרחבות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הישובים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הופך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זקנים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מצטער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ירון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הדוגמה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הבנתי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הדוגמה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שגוזלים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ולוקחים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בהרחבות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ומודים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תכניס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סוהר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אורי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זליגמן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יישבו</w:t>
      </w:r>
      <w:r>
        <w:rPr>
          <w:rtl w:val="true"/>
        </w:rPr>
        <w:t xml:space="preserve"> </w:t>
      </w:r>
      <w:r>
        <w:rPr>
          <w:rFonts w:cs="David"/>
        </w:rPr>
        <w:t>2,500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מגרשים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בצפון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רוגין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מייצג</w:t>
      </w:r>
      <w:r>
        <w:rPr>
          <w:rtl w:val="true"/>
        </w:rPr>
        <w:t xml:space="preserve"> </w:t>
      </w:r>
      <w:r>
        <w:rPr>
          <w:rFonts w:cs="David"/>
        </w:rPr>
        <w:t>50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יישובי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להמחיש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קונקרטית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התנהלות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שמתחוללת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איוולת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בקיצור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נמרץ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</w:rPr>
        <w:t>817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-</w:t>
      </w:r>
      <w:r>
        <w:rPr>
          <w:rFonts w:cs="David"/>
        </w:rPr>
        <w:t>1998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קובעת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שהקצאת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ביישובי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בצפון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המטרות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מגורים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מלאכה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תעשייה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מסחר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ותיירות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בתנאים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אחוז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הקרקע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ההקצאה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חכירה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לדורות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49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מתחדש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כידוע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בצפון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</w:t>
      </w:r>
      <w:r>
        <w:rPr>
          <w:rtl w:val="true"/>
        </w:rPr>
        <w:t xml:space="preserve"> </w:t>
      </w:r>
      <w:r>
        <w:rPr>
          <w:rFonts w:cs="David"/>
        </w:rPr>
        <w:t>1998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נדרשים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חכירה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ישלמו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חכירה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ואמרו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שמטבע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ההגיון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פטורים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פטורה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יהודי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פטור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קיבוץ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תקופה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אחוז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יצטרך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לחייב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יראה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נסחב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ונסחב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התכנסה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והחליטה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גיבש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בינואר</w:t>
      </w:r>
      <w:r>
        <w:rPr>
          <w:rtl w:val="true"/>
        </w:rPr>
        <w:t xml:space="preserve"> </w:t>
      </w:r>
      <w:r>
        <w:rPr>
          <w:rFonts w:cs="David"/>
        </w:rPr>
        <w:t>2002</w:t>
      </w:r>
      <w:r>
        <w:rPr>
          <w:rFonts w:cs="David"/>
          <w:rtl w:val="true"/>
        </w:rPr>
        <w:t xml:space="preserve">  -  </w:t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</w:rPr>
        <w:t>817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בתוקף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שמקצה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בפטור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יחול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פטור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חכירה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ביישובי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הוותיקים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מתיישרים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החוכרים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שמועצת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פרוצדורה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שהפקידות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שולטת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ושולטת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במועצה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מכריזים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40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 xml:space="preserve">).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החליט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הבאה</w:t>
      </w:r>
      <w:r>
        <w:rPr>
          <w:rFonts w:cs="David"/>
          <w:rtl w:val="true"/>
        </w:rPr>
        <w:t xml:space="preserve">: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שבנדון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להעניק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פטור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חכירה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לחוכרי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ביישובי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בחוכרים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ותיקים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עורך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דין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רוגין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חתום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40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רוגין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נכון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סוברנית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רוגין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ראוי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שתדגיש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דלק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דלק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באפס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רוגין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ספק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החקלאית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ותגיד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משלמים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חכירה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חקלאית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רוגין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קריאה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חקלאית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הכוללת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רוגין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המכתב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הפטור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הפטור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הוותיקים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המשבצת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</w:t>
      </w:r>
      <w:r>
        <w:rPr>
          <w:rFonts w:cs="David"/>
          <w:rtl w:val="true"/>
        </w:rPr>
        <w:t>-</w:t>
      </w:r>
      <w:r>
        <w:rPr>
          <w:rFonts w:cs="David"/>
        </w:rPr>
        <w:t>100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הפטור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האוכלוסייה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סוף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ציטוט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 </w:t>
      </w:r>
      <w:r>
        <w:rPr>
          <w:rFonts w:cs="David"/>
          <w:rtl w:val="true"/>
        </w:rPr>
        <w:t>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שכבודו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מונח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וכתוצאה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מהבחינה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רשפון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חיוב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עתרו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לבג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בשנת</w:t>
      </w:r>
      <w:r>
        <w:rPr>
          <w:rtl w:val="true"/>
        </w:rPr>
        <w:t xml:space="preserve"> </w:t>
      </w:r>
      <w:r>
        <w:rPr>
          <w:rFonts w:cs="David"/>
        </w:rPr>
        <w:t>2005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והעתירה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תלויה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ועומדת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בבג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עמדת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המחוקקים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המועצה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כשנתיים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נדמה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אילון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שפנה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והתשובה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בבג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ץ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מלחמת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במטרה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לחזק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יישובי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במרכאות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כפולות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ומכופלות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תביעות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ועיקולים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מנובמבר</w:t>
      </w:r>
      <w:r>
        <w:rPr>
          <w:rtl w:val="true"/>
        </w:rPr>
        <w:t xml:space="preserve"> </w:t>
      </w:r>
      <w:r>
        <w:rPr>
          <w:rFonts w:cs="David"/>
        </w:rPr>
        <w:t>2006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דצמבר</w:t>
      </w:r>
      <w:r>
        <w:rPr>
          <w:rtl w:val="true"/>
        </w:rPr>
        <w:t xml:space="preserve"> </w:t>
      </w:r>
      <w:r>
        <w:rPr>
          <w:rFonts w:cs="David"/>
        </w:rPr>
        <w:t>2006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תחילת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</w:t>
      </w:r>
      <w:r>
        <w:rPr>
          <w:rtl w:val="true"/>
        </w:rPr>
        <w:t xml:space="preserve"> </w:t>
      </w:r>
      <w:r>
        <w:rPr>
          <w:rFonts w:cs="David"/>
        </w:rPr>
        <w:t>2007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הוגשו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תביעות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יישובי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בצפון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עיקולים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אלקוש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הבשן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מרגליות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וכולי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התביעות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מצטט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-</w:t>
      </w:r>
      <w:r>
        <w:rPr>
          <w:rFonts w:cs="David"/>
        </w:rPr>
        <w:t>2007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ליועץ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David"/>
          <w:rtl w:val="true"/>
        </w:rPr>
        <w:t xml:space="preserve">".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בנצרת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בקיץ</w:t>
      </w:r>
      <w:r>
        <w:rPr>
          <w:rtl w:val="true"/>
        </w:rPr>
        <w:t xml:space="preserve"> </w:t>
      </w:r>
      <w:r>
        <w:rPr>
          <w:rFonts w:cs="David"/>
        </w:rPr>
        <w:t>2008</w:t>
      </w:r>
      <w:r>
        <w:rPr>
          <w:rFonts w:cs="David"/>
          <w:rtl w:val="true"/>
        </w:rPr>
        <w:t>: "</w:t>
      </w:r>
      <w:r>
        <w:rPr>
          <w:rFonts w:cs="David"/>
          <w:rtl w:val="true"/>
        </w:rPr>
        <w:t>מסכים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השופטת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קוראים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וליועץ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מנגנון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להסדרת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התביעות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Fonts w:cs="David"/>
          <w:rtl w:val="true"/>
        </w:rPr>
        <w:t xml:space="preserve">".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לבדוק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האפשרות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מערכתי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>".</w:t>
      </w:r>
    </w:p>
    <w:p>
      <w:pPr>
        <w:pStyle w:val="Normal"/>
        <w:bidi w:val="1"/>
        <w:ind w:left="0" w:right="0" w:firstLine="72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מובהקת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לאנשי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האסטרטגית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שנקבע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שבזמנו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ליצמן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ומסגדים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פטורים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חכירה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firstLine="720"/>
        <w:jc w:val="both"/>
        <w:rPr/>
      </w:pP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ואחריותה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מוקצות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חכירה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מהוונים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בצפון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בפטור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החוכרים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בתנאי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נחלה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קרמפה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במרום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הגליל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העליון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פטורים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חכירה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שנתיים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ץ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בהרחבה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אורי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אריאל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שבבג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ץ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לבג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ץ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מונע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הפרטים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שוליים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 </w:t>
      </w:r>
      <w:r>
        <w:rPr>
          <w:rFonts w:cs="David"/>
          <w:rtl w:val="true"/>
        </w:rPr>
        <w:t>מדברים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להדגיש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חכירה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חקלאית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</w:rPr>
        <w:t>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16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לדונם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המהומה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בועז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מקלר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הבעיה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שמעתי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אהבתי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בניגוד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לאופיי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התפרצתי</w:t>
      </w:r>
      <w:r>
        <w:rPr>
          <w:rtl w:val="true"/>
        </w:rPr>
        <w:t xml:space="preserve"> 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כבודו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ההרחבות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במושבים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</w:t>
      </w:r>
      <w:r>
        <w:rPr>
          <w:rtl w:val="true"/>
        </w:rPr>
        <w:t xml:space="preserve"> </w:t>
      </w:r>
      <w:r>
        <w:rPr>
          <w:rFonts w:cs="David"/>
        </w:rPr>
        <w:t>115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התיישבותי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שלדעתי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תופעה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חוזרים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תופעה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בישובים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המכסה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מגבלת</w:t>
      </w:r>
      <w:r>
        <w:rPr>
          <w:rtl w:val="true"/>
        </w:rPr>
        <w:t xml:space="preserve"> </w:t>
      </w:r>
      <w:r>
        <w:rPr>
          <w:rFonts w:cs="David"/>
        </w:rPr>
        <w:t>115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האחוזים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מגבשים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דיברנו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שהמגבלה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תוסר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מנגד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לוודא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הפרטיים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תמורת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הוויתור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נכניס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בהחלטת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עירוניים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השולחן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מסודרת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לטפל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בתשתיות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משולבת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לאפשר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נדמה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שמתוכננת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לאמצע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דצמבר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כזאת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קריאה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מוסדות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ציבור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חיזוק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מוסדות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ציבור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אגב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רשויות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מקומיות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מוסדות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ציבור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בפיתוח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מקומית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סוללת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ויכולה</w:t>
      </w:r>
      <w:r>
        <w:rPr>
          <w:rtl w:val="true"/>
        </w:rPr>
        <w:t xml:space="preserve">  </w:t>
      </w:r>
      <w:r>
        <w:rPr>
          <w:rFonts w:cs="David"/>
          <w:rtl w:val="true"/>
        </w:rPr>
        <w:t>בחוק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תמורת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הכביש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ילדים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מוסד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גורם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לבעיות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בפיתוח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המועצות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ובצדק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לתגבר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400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ילדים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ברודט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שקבעה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מימון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המחוקק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40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 xml:space="preserve">)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יסודות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המועצה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שהישן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לעזור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מוסדות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ציבור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הבירוקרטיה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בירוקרטיה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במינהל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מיותרים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מתיימרים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מוסד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לתכנון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ובודקים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התוכנית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ענייננו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במוסד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התכנון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הארצית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התוכנית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מאושרת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הקצאת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מתייחסים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לשיקול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תבחנו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בהחלט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לטפל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גוררים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מצליח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מטפלים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בהחלט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מתכוון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דגש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ולגליל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בזמני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התגובה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הבירוקרטיה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הקצאות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למוסדות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הזכויות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האימא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בשומרה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המתחדשים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שמספרה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</w:rPr>
        <w:t>979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מאפשרת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המתיישב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לקיצוניים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המזרחית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מושבניק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קיבוצניק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להוציא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ניסיון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שנעשה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אבי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קרמפה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יוציאו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תרצה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יחתמו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ויטילו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סנקציות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שמאפשרת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תלויה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ועומדת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בבג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שהגישו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התנועות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הקשת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המזרחית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טוענים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שההטבה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תשלומים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ומנגד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טוענים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טענה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שנטענת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הישובים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כאמור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ועומד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אגב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מאוזנת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ומאזנת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ששילמו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חקלאית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טבען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הזכויות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כאמור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תלויה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ועומדת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התיקונים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שעשינו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שלפניה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</w:rPr>
        <w:t>979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דיברה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שעיכבו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שיעור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הארץ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תיקנו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וקבענו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בזכויות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שומרה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חשבנו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ההתמשכות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וילן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שעיבד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במשך</w:t>
      </w:r>
      <w:r>
        <w:rPr>
          <w:rtl w:val="true"/>
        </w:rPr>
        <w:t xml:space="preserve"> </w:t>
      </w:r>
      <w:r>
        <w:rPr>
          <w:rFonts w:cs="David"/>
        </w:rPr>
        <w:t>70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זכויות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השאלה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זכויות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החקלאיים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חכירה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משקפים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החקלאי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דוגמאות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ממרכז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חקלאית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לחקלאות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100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דולר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לדונם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מחכירים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16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הפרופורציות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קריאה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בנגב</w:t>
      </w:r>
      <w:r>
        <w:rPr>
          <w:rtl w:val="true"/>
        </w:rPr>
        <w:t xml:space="preserve"> </w:t>
      </w:r>
      <w:r>
        <w:rPr>
          <w:rFonts w:cs="David"/>
        </w:rPr>
        <w:t>100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דולר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לשנה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במרכז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הארץ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קריאה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הנגב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דוגמה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המחיר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ריאלי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אורית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נוקד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ששילמו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</w:rPr>
        <w:t>60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המבצעים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המחיר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מנקודת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שהחכיר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</w:rPr>
        <w:t>50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</w:rPr>
        <w:t>50-60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שהחכיר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הקיימת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התפיסה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ביטוי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בחוזים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שנותנים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עיבוד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כפיקדון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הלאום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חזרה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הלאום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ישתקף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המחיר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אבשלום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וילן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להפריע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הוויכוח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הגדול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שבראייה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היסטורית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פריירים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בנגבה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שומרי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היהודי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העלינו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פיקדון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זמני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כלכליות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להוריד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משימתנו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הסתיימה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הוויכוח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המהותי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סמכות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לממשלת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בראייה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האסטרטגית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אזרח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שמעוגן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בעולם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מהמקרים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להצדיק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במהות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היחידה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שלמעלה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-</w:t>
      </w:r>
      <w:r>
        <w:rPr>
          <w:rFonts w:cs="David"/>
        </w:rPr>
        <w:t>90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מהקרקעות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מוחכרות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היהודי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-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אגב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לשבת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לפתור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להסדיר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המגורים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מקודמיך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ביושר</w:t>
      </w:r>
      <w:r>
        <w:rPr>
          <w:rtl w:val="true"/>
        </w:rPr>
        <w:t xml:space="preserve">  </w:t>
      </w:r>
      <w:r>
        <w:rPr>
          <w:rFonts w:cs="David"/>
          <w:rtl w:val="true"/>
        </w:rPr>
        <w:t>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התנועה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הקיבוצית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וקיבוצים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ייעלמו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קואופרטיביים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חקלאיים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וייקח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החקלאית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שאלתי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מדיניות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השולחן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להתמודד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קריאה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פיקדון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נחלה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חכירה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לדורות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למגורים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ולתעסוקה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חוזרת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וחייבים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להבהיר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אורית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נוקד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משמעיים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התפיסה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שמשתקפת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במרבית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החוזים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ככלל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המגורים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המפעלים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שהוקמו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חקלאית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כשהפרידה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הוויכוח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החקלאית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הזכויות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</w:rPr>
        <w:t>979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שיתאפשר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שיחליטו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בבג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ראויה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ראויה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השייכות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הפורמלי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אליהו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גבאי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תיושם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האוכלוסייה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תשגשג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תדעך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בידכם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שמענו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מאפשרים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הרחבות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במרכז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וחונקים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מנסה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בקרקעות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להרוויח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והיכן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לחנוק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שניתן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להשאיר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להתחדשות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שירצו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מדוע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</w:rPr>
        <w:t>20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מגרשים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ושם</w:t>
      </w:r>
      <w:r>
        <w:rPr>
          <w:rtl w:val="true"/>
        </w:rPr>
        <w:t xml:space="preserve"> </w:t>
      </w:r>
      <w:r>
        <w:rPr>
          <w:rFonts w:cs="David"/>
        </w:rPr>
        <w:t>30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מגרשים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שילדיהם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לידם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מדוע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המכסות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ולגרום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למאבקים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לידם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שחרר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חכירה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שומע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רודפים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ומשווים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ברשפון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מתקבלים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הדעת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הציבור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בצפון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ובדרום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מופלה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לערבים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מדוע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בדואי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בחינם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בסכומים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ביהודי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באר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שבע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לשלם</w:t>
      </w:r>
      <w:r>
        <w:rPr>
          <w:rtl w:val="true"/>
        </w:rPr>
        <w:t xml:space="preserve"> </w:t>
      </w:r>
      <w:r>
        <w:rPr>
          <w:rFonts w:cs="David"/>
        </w:rPr>
        <w:t>50-60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דולר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הקרקע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הבדואי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שרוצה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בכסיפא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בערוער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בלקיע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 </w:t>
      </w:r>
      <w:r>
        <w:rPr>
          <w:rFonts w:cs="David"/>
          <w:rtl w:val="true"/>
        </w:rPr>
        <w:t>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הבדואיים</w:t>
      </w:r>
      <w:r>
        <w:rPr>
          <w:rFonts w:cs="David"/>
          <w:rtl w:val="true"/>
        </w:rPr>
        <w:t xml:space="preserve">, 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ליהודי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לבדואי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כזאת</w:t>
      </w:r>
      <w:r>
        <w:rPr>
          <w:rFonts w:cs="David"/>
          <w:rtl w:val="true"/>
        </w:rPr>
        <w:t xml:space="preserve">? </w:t>
        <w:tab/>
      </w:r>
      <w:r>
        <w:rPr>
          <w:rFonts w:cs="David"/>
          <w:rtl w:val="true"/>
        </w:rPr>
        <w:t>במדינות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בקומות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ומדוע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בבתים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צמודי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ולהתפשט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דונמים</w:t>
      </w:r>
      <w:r>
        <w:rPr>
          <w:rFonts w:cs="David"/>
          <w:rtl w:val="true"/>
        </w:rPr>
        <w:t xml:space="preserve">?  </w:t>
      </w:r>
      <w:r>
        <w:rPr>
          <w:rFonts w:cs="David"/>
          <w:rtl w:val="true"/>
        </w:rPr>
        <w:t>מדוע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האפליה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יהודי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באר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שבע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מיתר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דולרים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הבדואים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בחינם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האפליה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להיפסק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יהודי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בדואים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הבדואי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קהדן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היושבים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מהחוות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ממליץ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ימליץ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שיקבלו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העצמאות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להתמסר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לטפל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ולהרחיב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בהתגלמותה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להתדפק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דלתם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שיבואו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הנוגסים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משפטים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והוצאות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לפועל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שחררו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הבירוקרטיה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שחררו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המכסות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למושבים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תפסיקו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החכירות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תעשירו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תעשירו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אוכלוסייה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מפסידים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הגליל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מפסידים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מאגר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הקרקעות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במדינה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התחתון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יהודים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ממרכז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לגליל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לדרום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שקיימו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לדובב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לאביבים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למרגליות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במכוניות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והורידו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תורידו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הבירוקרטיה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ההצלחה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יעברו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הישיבה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חיונית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לידידי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חסון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ייאמרו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מעקב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מעקב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המיושמת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לחנוק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לחנוק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לפריחה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ולשגשוג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בידיך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משה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כחלון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מקיימים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הצלחה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למנכ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הנכנס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ביבי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שמענו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להוסיף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שומע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קרמפה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מזעזעים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מהדיור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ההתעללות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בקבוצות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מפריעה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בפרטים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אליהם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</w:t>
      </w:r>
      <w:r>
        <w:rPr>
          <w:rtl w:val="true"/>
        </w:rPr>
        <w:t xml:space="preserve">  </w:t>
      </w:r>
      <w:r>
        <w:rPr>
          <w:rFonts w:cs="David"/>
          <w:rtl w:val="true"/>
        </w:rPr>
        <w:t>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ראשי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הרשויות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הציבור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יזמים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שהגיעו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לזעוק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זעקתם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כחוט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לקצה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שוב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להשתמש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חריפות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תעודת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בהתנדבות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לארץ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זרקו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ליערה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זרקו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לגליל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השלישי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זרקו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</w:rPr>
        <w:t>60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שוב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לפרטים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לגמרי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מצד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שמעתי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שמעריכים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שמכירים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ציפיות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יושב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ללבו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שיעמוד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לרשותך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ובקידום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מנדב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עצמי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לייהד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הגליל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הגליל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איבדנו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נתייאש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ובנגב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מחריד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הדמוגרפיה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השולחן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שלכם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גורלית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אורי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אריאל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ליושב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הצלחה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לידיו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ארבעה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גולדברג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המשקפת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הכניסו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לפרטים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ומהלא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לדאגה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וליועץ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לממשלה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הבודדים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אפרט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עסקת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תשומת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מיוחדת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קטיף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וצפון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השומרון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להסביר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בהכרח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לפתחכם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רחמנית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יהודית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לפרוץ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ההשלכות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אירוע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לגמרי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נדמה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פתרונות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נזכיר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ששכח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אמרו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לתשומת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מיוחדת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המיישבים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והמתיישבים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שמעתי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ביבי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טלפונים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שכדאי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שמאל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לשתף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וילן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בחקיקה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דנדן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בולוטין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שדיבר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האזרח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הקטן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בגיל</w:t>
      </w:r>
      <w:r>
        <w:rPr>
          <w:rtl w:val="true"/>
        </w:rPr>
        <w:t xml:space="preserve"> </w:t>
      </w:r>
      <w:r>
        <w:rPr>
          <w:rFonts w:cs="David"/>
        </w:rPr>
        <w:t>40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עזבנו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אביב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לנגב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שהוקמה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בשנת</w:t>
      </w:r>
      <w:r>
        <w:rPr>
          <w:rtl w:val="true"/>
        </w:rPr>
        <w:t xml:space="preserve"> </w:t>
      </w:r>
      <w:r>
        <w:rPr>
          <w:rFonts w:cs="David"/>
        </w:rPr>
        <w:t>1976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בשנת</w:t>
      </w:r>
      <w:r>
        <w:rPr>
          <w:rtl w:val="true"/>
        </w:rPr>
        <w:t xml:space="preserve"> </w:t>
      </w:r>
      <w:r>
        <w:rPr>
          <w:rFonts w:cs="David"/>
        </w:rPr>
        <w:t>1994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קיבלה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למגורים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ומבני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להכניס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שותף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בשנת</w:t>
      </w:r>
      <w:r>
        <w:rPr>
          <w:rtl w:val="true"/>
        </w:rPr>
        <w:t xml:space="preserve"> </w:t>
      </w:r>
      <w:r>
        <w:rPr>
          <w:rFonts w:cs="David"/>
        </w:rPr>
        <w:t>1998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ירדתי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שכאזרח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סמכותה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פרוגרמות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לדעתי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מבחינתי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פרוגרמות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הסכימה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לכניסת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שותף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והשותף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בולוטין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וזוגתי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בחווה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ויאשרו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במבנה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משק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קריאה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איזו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חווה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דנדן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בולוטין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חוות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אופקים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לנתיבות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מרעה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לשותף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מאושרת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פרוגרמות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ומבנה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נוסף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בינתיים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נחכור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לרעייה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לידו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הקמנו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מחדש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העדר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הרעייה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פולשים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לשטח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מגורים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רעייה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הצדקות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הצדקות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בירוקרטיה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</w:rPr>
        <w:t>20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בן</w:t>
      </w:r>
      <w:r>
        <w:rPr>
          <w:rtl w:val="true"/>
        </w:rPr>
        <w:t xml:space="preserve"> </w:t>
      </w:r>
      <w:r>
        <w:rPr>
          <w:rFonts w:cs="David"/>
        </w:rPr>
        <w:t>70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טלאים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הקרקע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שעזבנו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אביב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סגרנו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העסקים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עברנו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לנגב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ומאושר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ארבעה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ילדים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מתגוררים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בקרוואן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חיבור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לחשמל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מתאסלם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נפתר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איכפת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להמשיך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בקרוואן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קרוואן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מכונת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אספרסו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יפה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פגיעה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כלכלית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אקולוגית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מהקבוצות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יביאו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קבוצות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עזרה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למרות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בעצם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הכיוונים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שלומי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בן</w:t>
      </w:r>
      <w:r>
        <w:rPr>
          <w:rFonts w:cs="David"/>
          <w:u w:val="single"/>
          <w:rtl w:val="true"/>
        </w:rPr>
        <w:t>-</w:t>
      </w:r>
      <w:r>
        <w:rPr>
          <w:rFonts w:cs="David"/>
          <w:u w:val="single"/>
          <w:rtl w:val="true"/>
        </w:rPr>
        <w:t>עזרי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המנכ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ההתאחדות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הארצית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ומפתחי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שבלשון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נקראת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ההתאחדות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החדשה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הפתעות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ההפתעה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קראתי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חשבתי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התוכניות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הפיתוח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יציג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בסך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ההפתעה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הבעייתיות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ההתיישבות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העובדת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מתפקידיי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מצדיק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כואב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להתיישבות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לכאן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הרימו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שבנגב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ובגליל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הקבלנים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באר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שבע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חילטו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הערבויות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מצדיק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החילוט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מצדיק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דירה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מורכבת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מעלויות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אחידות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הארץ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רווח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קבלני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הוצאות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מימון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ומרכיב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בהגדרות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לשווק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הנכון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בזמן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הנכון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100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ומחיר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40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פטנט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האזרח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שייקח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משכנתא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שיחתום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נהדר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לטפל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במחירי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ולתמרץ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היזמים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לבנייה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בוצעו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בחלקם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רעיונות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ממחיר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למשתכן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להשכרה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התחדשות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עירונית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ביתך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דירתך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וכולי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שיטות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רעיונות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PVI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</w:t>
      </w:r>
      <w:r>
        <w:rPr>
          <w:rFonts w:cs="David"/>
          <w:rtl w:val="true"/>
        </w:rPr>
        <w:t>-</w:t>
      </w:r>
      <w:r>
        <w:rPr>
          <w:rFonts w:cs="David"/>
        </w:rPr>
        <w:t>BOT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בדירות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מגורים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ללכת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ולעשות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מיישב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מעודד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שההתיישבות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הקבלנים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מתפרנסים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בועז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מקלר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לשבח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במלאכה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בהמשך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שייע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מזכ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המועצות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האזוריות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23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מגרשים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בהרחבות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לשבח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משובח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השיווק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ההרחבות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צפון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שמגשים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צפון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יישבו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קרוב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2,300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מגרשים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משנת</w:t>
      </w:r>
      <w:r>
        <w:rPr>
          <w:rtl w:val="true"/>
        </w:rPr>
        <w:t xml:space="preserve"> </w:t>
      </w:r>
      <w:r>
        <w:rPr>
          <w:rFonts w:cs="David"/>
        </w:rPr>
        <w:t>2005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אליהו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גבאי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מגרשים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דרשו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בועז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מקלר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היצע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בארי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בהמשך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</w:rPr>
        <w:t>2,300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מגרשים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קיבוץ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בשנתיים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האחרונות</w:t>
      </w:r>
      <w:r>
        <w:rPr>
          <w:rFonts w:cs="David"/>
          <w:rtl w:val="true"/>
        </w:rPr>
        <w:t xml:space="preserve">, </w:t>
      </w:r>
      <w:r>
        <w:rPr>
          <w:rFonts w:cs="David"/>
        </w:rPr>
        <w:t>160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מתיישבים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לשבח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הצלחתם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לממש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נבחן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לשנת</w:t>
      </w:r>
      <w:r>
        <w:rPr>
          <w:rtl w:val="true"/>
        </w:rPr>
        <w:t xml:space="preserve"> </w:t>
      </w:r>
      <w:r>
        <w:rPr>
          <w:rFonts w:cs="David"/>
        </w:rPr>
        <w:t>2000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הולצמן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תיאום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הממשלה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והיועץ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רובינשטיין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צפון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בהרחבות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לחיזוק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ולהחזר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ראויה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התוצאה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</w:rPr>
        <w:t>888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שהביאה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ליישוב</w:t>
      </w:r>
      <w:r>
        <w:rPr>
          <w:rtl w:val="true"/>
        </w:rPr>
        <w:t xml:space="preserve"> </w:t>
      </w:r>
      <w:r>
        <w:rPr>
          <w:rFonts w:cs="David"/>
        </w:rPr>
        <w:t>2,300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מגרשים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משנת</w:t>
      </w:r>
      <w:r>
        <w:rPr>
          <w:rtl w:val="true"/>
        </w:rPr>
        <w:t xml:space="preserve"> </w:t>
      </w:r>
      <w:r>
        <w:rPr>
          <w:rFonts w:cs="David"/>
        </w:rPr>
        <w:t>2005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מדוע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הסתיימה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30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באפריל</w:t>
      </w:r>
      <w:r>
        <w:rPr>
          <w:rtl w:val="true"/>
        </w:rPr>
        <w:t xml:space="preserve"> </w:t>
      </w:r>
      <w:r>
        <w:rPr>
          <w:rFonts w:cs="David"/>
        </w:rPr>
        <w:t>2008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מדוע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רגיל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בישיבת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המועצה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הקרובה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נובמבר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תאריכו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ההחלטה</w:t>
      </w:r>
      <w:r>
        <w:rPr>
          <w:rtl w:val="true"/>
        </w:rPr>
        <w:t xml:space="preserve"> </w:t>
      </w:r>
      <w:r>
        <w:rPr>
          <w:rFonts w:cs="David"/>
        </w:rPr>
        <w:t>888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בראשותו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היושב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גלעד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ארדן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והתקבלה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הכלכלה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תמשיך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</w:rPr>
        <w:t>888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הנוכחי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יחוקק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גלעד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ארדן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נוקד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הגישו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שיימצא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שתחול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רציפות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בנובמבר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פתרון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מקצים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מתיישבים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לצפון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התכלית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הראויה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במחיר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אפס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שחלקת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החקלאית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למתיישבים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חדשים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זכויות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תעבירו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מלאה</w:t>
      </w:r>
      <w:r>
        <w:rPr>
          <w:rtl w:val="true"/>
        </w:rPr>
        <w:t xml:space="preserve"> 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פריחה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צמיחה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תעסוקה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מיושב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לקרוא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לבעלות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צפון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מחכירים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במחיר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אפס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למושבים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לקיבוצים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החקלאיים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היטל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השבחה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כחוט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</w:t>
      </w:r>
      <w:r>
        <w:rPr>
          <w:rtl w:val="true"/>
        </w:rPr>
        <w:t xml:space="preserve">  </w:t>
      </w:r>
      <w:r>
        <w:rPr>
          <w:rFonts w:cs="David"/>
          <w:rtl w:val="true"/>
        </w:rPr>
        <w:t>מרון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קרמפה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העיוות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השבחה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</w:rPr>
        <w:t>50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משווי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מופנה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ליהודים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מוסדות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התכנון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והבנייה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סעיף</w:t>
      </w:r>
      <w:r>
        <w:rPr>
          <w:rtl w:val="true"/>
        </w:rPr>
        <w:t xml:space="preserve"> </w:t>
      </w:r>
      <w:r>
        <w:rPr>
          <w:rFonts w:cs="David"/>
        </w:rPr>
        <w:t>21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שלמעשה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השבחה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להטיל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היטל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השבחה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מהבעיות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במיוחד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בפריפריה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</w:rPr>
        <w:t>30-40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למגרש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ליצור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לתשתיות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הנדרשות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מצטרף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ומאחל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איחולי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הצלחה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המלצה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בשנת</w:t>
      </w:r>
      <w:r>
        <w:rPr>
          <w:rtl w:val="true"/>
        </w:rPr>
        <w:t xml:space="preserve"> </w:t>
      </w:r>
      <w:r>
        <w:rPr>
          <w:rFonts w:cs="David"/>
        </w:rPr>
        <w:t>2006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תבדוק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מרכז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ותראה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התמודד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מכשולים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לדעתי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שיסיר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מכשולים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יזהה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ויסיר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ויישומה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ברי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הולצמן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ליושב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היוזמה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ההתמדה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למרות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הנסיבות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להצטרף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לאיחולי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קודמיי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הצלחה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ביבי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בצומת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ועומד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אתגרים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קודמיו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מאחל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תסיים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התפקיד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לרשימה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מכובדת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קוראים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רחבות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מקס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נורדאו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שדרות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ורחובות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ייסד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הקיימת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1905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גרנובסקי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גרנות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מונצח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שהקטע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שוליים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קודמיך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העבודה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התוצאות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כמובן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שנאמרו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להתנצחות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בתקופת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כהונתי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תיאום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מעקב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הוספתי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שחלקן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תכנון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וייזום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מעקב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ובקרה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ביצוע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הסוד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לומדים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בקורס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</w:t>
      </w:r>
      <w:r>
        <w:rPr>
          <w:rFonts w:cs="David"/>
          <w:rtl w:val="true"/>
        </w:rPr>
        <w:t xml:space="preserve">' </w:t>
      </w:r>
      <w:r>
        <w:rPr>
          <w:rFonts w:cs="David"/>
          <w:rtl w:val="true"/>
        </w:rPr>
        <w:t>בכל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תנועות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הנוער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תשתף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תשתף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תיוועץ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תדבר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אריאל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קרמפה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הערבי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גודל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מיליארד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שעבדו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התייעצנו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התייעצנו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קטע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רפרנט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הביטחון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קונספטואלית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למגן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האוטובוסים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ילדי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אביבים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דפק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השולחן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להפסיק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ניסע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לאביבים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והתחלת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באנדרטה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14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ילדי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שנהרגו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באוטובוס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תלמידים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ניתוק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לריב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הפרקליטות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המנגנון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תסתתר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מאחורי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ההחלטות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תבשל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יאשרו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יאשרו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חבילות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המסמכים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מאשרים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ההיוועצות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והירידה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לפרטים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וההבנה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בניצול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אחראים</w:t>
      </w:r>
      <w:r>
        <w:rPr>
          <w:rFonts w:cs="David"/>
          <w:rtl w:val="true"/>
        </w:rPr>
        <w:t xml:space="preserve">, 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מורשת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שקוראים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 </w:t>
      </w:r>
      <w:r>
        <w:rPr>
          <w:rFonts w:cs="David"/>
          <w:rtl w:val="true"/>
        </w:rPr>
        <w:t>קצ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במדינה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הספסרים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שמנסים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להתעשר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בכפר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גלעדי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קהילתית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גלעדי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נוסדה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נשארה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גלעדי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תחנת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לעולים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מסוריה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ומלבנון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נשארו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לכפר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גלעדי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הוותק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דופק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בסדר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הזכויות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עליהן</w:t>
      </w:r>
      <w:r>
        <w:rPr>
          <w:rtl w:val="true"/>
        </w:rPr>
        <w:t xml:space="preserve">  </w:t>
      </w:r>
      <w:r>
        <w:rPr>
          <w:rFonts w:cs="David"/>
          <w:rtl w:val="true"/>
        </w:rPr>
        <w:t>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הוותק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שקיבלנו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מנגנוני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תמיכה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הפכנו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אדמה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מוזנחת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חרוד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הסיפור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תשובות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ועשינו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הפיצויים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האדמות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משלמים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התשלומים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התשלומים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זעירים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מבטאים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ממשלתית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הסבסוד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והסבסוד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במחירי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מתרגם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לסבסוד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במחירי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תוצרת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חקלאית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שנת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השבתון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השמיטה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האחרונה</w:t>
      </w:r>
      <w:r>
        <w:rPr>
          <w:rFonts w:cs="David"/>
          <w:rtl w:val="true"/>
        </w:rPr>
        <w:t xml:space="preserve">,  </w:t>
      </w:r>
      <w:r>
        <w:rPr>
          <w:rFonts w:cs="David"/>
          <w:rtl w:val="true"/>
        </w:rPr>
        <w:t>מבטאת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תוצרת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חקלאית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במדינות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מסובסדות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באירופה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החקלאים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מסובסדים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מייצרים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פתאום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נוכח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ההטבות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המחיר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משתקף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התיווך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הלקוחות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כלפיי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מרוויח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אנא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ננפנף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בהטבות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תנפנף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בהטבות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עבורך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בוודאי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פיצוי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לדונם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חקלאי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</w:rPr>
        <w:t>3,000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דונם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גרוסו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וב</w:t>
      </w:r>
      <w:r>
        <w:rPr>
          <w:rFonts w:cs="David"/>
          <w:rtl w:val="true"/>
        </w:rPr>
        <w:t>-</w:t>
      </w:r>
      <w:r>
        <w:rPr>
          <w:rFonts w:cs="David"/>
        </w:rPr>
        <w:t>3,000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דונם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טועה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בצפון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אביב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חצי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מטר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המחירים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סנטימטרים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מרובעים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נתווכח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תזמין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מעלים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משנת</w:t>
      </w:r>
      <w:r>
        <w:rPr>
          <w:rtl w:val="true"/>
        </w:rPr>
        <w:t xml:space="preserve"> </w:t>
      </w:r>
      <w:r>
        <w:rPr>
          <w:rFonts w:cs="David"/>
        </w:rPr>
        <w:t>2006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ועד</w:t>
      </w:r>
      <w:r>
        <w:rPr>
          <w:rtl w:val="true"/>
        </w:rPr>
        <w:t xml:space="preserve"> </w:t>
      </w:r>
      <w:r>
        <w:rPr>
          <w:rFonts w:cs="David"/>
        </w:rPr>
        <w:t>2008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-</w:t>
      </w:r>
      <w:r>
        <w:rPr>
          <w:rFonts w:cs="David"/>
        </w:rPr>
        <w:t>43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ובתל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אביב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באזור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</w:t>
      </w:r>
      <w:r>
        <w:rPr>
          <w:rFonts w:cs="David"/>
          <w:rtl w:val="true"/>
        </w:rPr>
        <w:t>-</w:t>
      </w:r>
      <w:r>
        <w:rPr>
          <w:rFonts w:cs="David"/>
        </w:rPr>
        <w:t>70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בואו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למספרים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שנמכרים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מאחוריהם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עומד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מושיט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שנדבר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אחראים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מאחורינו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שיתוף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פעולה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התנדבות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חרוד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עיבדה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השטחים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תענך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שביקשו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שנעבד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כילד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זרעתי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צליה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בשטחים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זוכר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שהלכנו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כמעט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ג</w:t>
      </w:r>
      <w:r>
        <w:rPr>
          <w:rFonts w:cs="David"/>
          <w:rtl w:val="true"/>
        </w:rPr>
        <w:t>'</w:t>
      </w:r>
      <w:r>
        <w:rPr>
          <w:rFonts w:cs="David"/>
          <w:rtl w:val="true"/>
        </w:rPr>
        <w:t>נין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ידענו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הגבול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מושבי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עולים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האדמות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עברו</w:t>
      </w:r>
      <w:r>
        <w:rPr>
          <w:rtl w:val="true"/>
        </w:rPr>
        <w:t xml:space="preserve"> 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התעקשנו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בשנת</w:t>
      </w:r>
      <w:r>
        <w:rPr>
          <w:rtl w:val="true"/>
        </w:rPr>
        <w:t xml:space="preserve"> </w:t>
      </w:r>
      <w:r>
        <w:rPr>
          <w:rFonts w:cs="David"/>
        </w:rPr>
        <w:t>1941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ויתרנו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</w:rPr>
        <w:t>20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שעיבדנו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ונתנו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שהידברות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ושיתוף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המשחק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לישיבה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צדדים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חכם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יעיל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נחמד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דודו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קוכמן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הגופים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עבדו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בשיתוף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ההתיישבות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שקורה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והתוצאה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בראשה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החקלאי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מספר</w:t>
      </w:r>
      <w:r>
        <w:rPr>
          <w:rtl w:val="true"/>
        </w:rPr>
        <w:t xml:space="preserve"> </w:t>
      </w:r>
      <w:r>
        <w:rPr>
          <w:rFonts w:cs="David"/>
        </w:rPr>
        <w:t>696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להתיישבות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הדרכים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שבאום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פאחם</w:t>
      </w:r>
      <w:r>
        <w:rPr>
          <w:rtl w:val="true"/>
        </w:rPr>
        <w:t xml:space="preserve"> 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העירייה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הקרקעות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למתיישבים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פטנט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מוצאת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להקצות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ובודק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לבקרות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ולחצים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להפסיק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להחזיר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ההקצאה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ייעוד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וניצול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פשוטה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דעו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ותעזבו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בעצמם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מצוין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מצוין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עכשיו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הסטגנציה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שקיימת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התנהלות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הקפאת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הנחלות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</w:rPr>
        <w:t>1,110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115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השתגעתם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לגמרי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העניין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הסיפור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979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שהמתיישבים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המכובדים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משלמים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למינהל</w:t>
      </w:r>
      <w:r>
        <w:rPr>
          <w:rtl w:val="true"/>
        </w:rPr>
        <w:t xml:space="preserve"> </w:t>
      </w:r>
      <w:r>
        <w:rPr>
          <w:rFonts w:cs="David"/>
        </w:rPr>
        <w:t>3.75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הזכויות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</w:rPr>
        <w:t>5.5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בזוהר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לשלם</w:t>
      </w:r>
      <w:r>
        <w:rPr>
          <w:rtl w:val="true"/>
        </w:rPr>
        <w:t xml:space="preserve"> </w:t>
      </w:r>
      <w:r>
        <w:rPr>
          <w:rFonts w:cs="David"/>
        </w:rPr>
        <w:t>33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אחוזים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</w:rPr>
        <w:t>979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להטעות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אומרים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אזרח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זכויות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האזרחים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המגורים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נעזוב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החקלאית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בצד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להפלות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אזרחים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טבעם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דתם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ליושב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ראש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הוועדה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שמשרדי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הגליל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והנגב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הקמת</w:t>
      </w:r>
      <w:r>
        <w:rPr>
          <w:rtl w:val="true"/>
        </w:rPr>
        <w:t xml:space="preserve"> </w:t>
      </w:r>
      <w:r>
        <w:rPr>
          <w:rFonts w:cs="David"/>
        </w:rPr>
        <w:t>32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ועדות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שייע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שימשיכו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המרכז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הייתה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א</w:t>
      </w:r>
      <w:r>
        <w:rPr>
          <w:rtl w:val="true"/>
        </w:rPr>
        <w:t xml:space="preserve"> </w:t>
      </w:r>
      <w:r>
        <w:rPr>
          <w:rFonts w:cs="David"/>
        </w:rPr>
        <w:t>31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לפיה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מנגנון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ומלט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ויישמר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הירוק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להחזיר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המגבלה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המרכז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אייל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יזרעאל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חשוב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מנגנונים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הסיטואציה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שחייתי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בנגב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פגשתי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שמוליק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ריפמן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בתחנת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דלק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נוצרה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אמרתי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רציני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לוקח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להרפתקה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התחלתי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המדינה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המינהל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קבעו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מסלול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פרוגרמות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וכולי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בפרטים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ועדת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פרוגרמות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בהחלטה</w:t>
      </w:r>
      <w:r>
        <w:rPr>
          <w:rtl w:val="true"/>
        </w:rPr>
        <w:t xml:space="preserve"> </w:t>
      </w:r>
      <w:r>
        <w:rPr>
          <w:rFonts w:cs="David"/>
        </w:rPr>
        <w:t>443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ועברתי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המסלול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קיבלתי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הניירות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וקיבלתי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סוכות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מהיום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אחרי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באוגוסט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עליתי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הקרקע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עליתי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בעידוד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בהסכמה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באישור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בשמחה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מנגנוני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ביקרו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אצלי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שכתבו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מפריח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ציוני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וחלוץ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בשנת</w:t>
      </w:r>
      <w:r>
        <w:rPr>
          <w:rtl w:val="true"/>
        </w:rPr>
        <w:t xml:space="preserve"> </w:t>
      </w:r>
      <w:r>
        <w:rPr>
          <w:rFonts w:cs="David"/>
        </w:rPr>
        <w:t>1986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אושרה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ופתחנו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בקבוקי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שמפניה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ואמרנו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צרותינו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שהעסק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הסתיים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קיבלתי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מהפרקליטות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בעידוד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</w:rPr>
        <w:t>30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המקום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להרוס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שבניתי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לשלם</w:t>
      </w:r>
      <w:r>
        <w:rPr>
          <w:rtl w:val="true"/>
        </w:rPr>
        <w:t xml:space="preserve"> </w:t>
      </w:r>
      <w:r>
        <w:rPr>
          <w:rFonts w:cs="David"/>
        </w:rPr>
        <w:t>600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אלף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שקלים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שימוש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שעשיתי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וללכת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משם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</w:t>
      </w:r>
      <w:r>
        <w:rPr>
          <w:rFonts w:cs="David"/>
          <w:rtl w:val="true"/>
        </w:rPr>
        <w:t>-</w:t>
      </w:r>
      <w:r>
        <w:rPr>
          <w:rFonts w:cs="David"/>
        </w:rPr>
        <w:t>21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חקלאי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כוללת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מגורים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כוללת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כוללת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חקלאות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תוכנית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סטטוטורית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מאושרת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המצאתי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יזם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שתואם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התוכנית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המאושרת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מכתב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ולשלם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סכומי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עתק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ורע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בקרקעות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כלשהן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וללכת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ניסיונות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ההידברות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קודמו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</w:t>
      </w:r>
      <w:r>
        <w:rPr>
          <w:rFonts w:cs="David"/>
          <w:rtl w:val="true"/>
        </w:rPr>
        <w:t>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דיבורים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ואהדה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הפוליטיקאים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 xml:space="preserve">- 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מצליחים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הפשוטה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ולהסדיר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הצליחה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האבסורד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הצליחה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החליטה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וקורים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נפלאים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מהפכה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מדהימה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פרנסה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מדהימים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תדמיתו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למכור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אדמה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התיישבנו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לפני</w:t>
      </w:r>
      <w:r>
        <w:rPr>
          <w:rtl w:val="true"/>
        </w:rPr>
        <w:t xml:space="preserve"> </w:t>
      </w:r>
      <w:r>
        <w:rPr>
          <w:rFonts w:cs="David"/>
        </w:rPr>
        <w:t>10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שנים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לפגוש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בבג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ץ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למה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נגדך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תביעה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בבג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להיפתר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הניירות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האישורים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לבג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ץ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לכאן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בנגב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לכאן</w:t>
      </w:r>
      <w:r>
        <w:rPr>
          <w:rFonts w:cs="David"/>
          <w:rtl w:val="true"/>
        </w:rPr>
        <w:t xml:space="preserve">?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כאזרח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שתקעו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סכין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שהזניחו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שבגדו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בגדול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לנגב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יונתן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שריר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</w:t>
      </w:r>
      <w:r>
        <w:rPr>
          <w:rFonts w:cs="David"/>
          <w:rtl w:val="true"/>
        </w:rPr>
        <w:t>-</w:t>
      </w:r>
      <w:r>
        <w:rPr>
          <w:rFonts w:cs="David"/>
        </w:rPr>
        <w:t>23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להציע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למטרות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נוצרה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בעטיה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נפגשים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בשבוע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בבג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וכולם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מזכירים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היועץ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שמהווה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מרכז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הבעיה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בטח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להוביל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ההחלטות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ולהגיע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שיקבלו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שמבוססות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פתרונות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קיימים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הסיטואציה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המרכזי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דובר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אריאל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אבלין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חייב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ערך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בדחיית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יישובי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העימות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מדויקים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המסמך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עורך</w:t>
      </w:r>
      <w:r>
        <w:rPr>
          <w:rFonts w:cs="David"/>
          <w:rtl w:val="true"/>
        </w:rPr>
        <w:t>-</w:t>
      </w:r>
      <w:r>
        <w:rPr>
          <w:rFonts w:cs="David"/>
          <w:rtl w:val="true"/>
        </w:rPr>
        <w:t>דין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רוגין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מסתמך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מסמך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פנימי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המלצה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מקצועית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שקיבל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לחתום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בשנת</w:t>
      </w:r>
      <w:r>
        <w:rPr>
          <w:rtl w:val="true"/>
        </w:rPr>
        <w:t xml:space="preserve"> </w:t>
      </w:r>
      <w:r>
        <w:rPr>
          <w:rFonts w:cs="David"/>
        </w:rPr>
        <w:t>2002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שהחלטת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חקלאיים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חסון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האוצר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אריאל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אבלין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סילבן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החלטה</w:t>
      </w:r>
      <w:r>
        <w:rPr>
          <w:rtl w:val="true"/>
        </w:rPr>
        <w:t xml:space="preserve"> </w:t>
      </w:r>
      <w:r>
        <w:rPr>
          <w:rFonts w:cs="David"/>
        </w:rPr>
        <w:t>817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חקלאית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הזכיר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סיבות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היסטוריות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שיטת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ואופן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החכירה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החקלאיים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לאגף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גביית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רדיפה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התפקיד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המינהל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לגבות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החובות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חכירה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מהמינהל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עוקפת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שקוף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נקבעים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עדיפויות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סדרי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עדיפויות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קבעה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לכן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הטבות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במסגרת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בדרכים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עוקפות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תקציב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באמצעות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החלטות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מועצת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נאמרו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שחלקם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מדויקים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להתייחס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הבודדים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אקוטי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יושבים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שמרגישים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הציוני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והלכו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נודע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התיישבו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והיום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תביעות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פינוי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טעמים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הטעם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הראשון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תמיד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באמת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החוזים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הטעם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שלצערי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המכרזים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להקצות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בהתאם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מכרזים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יישובי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הבדואים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מכרזים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קובע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מיעוטים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להקצות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קרקע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בפטור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ממכרז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אליהו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גבאי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תגישו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נעביר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בכנסת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הבדואים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והערבים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חובת</w:t>
      </w:r>
      <w:r>
        <w:rPr>
          <w:rtl w:val="true"/>
        </w:rPr>
        <w:t xml:space="preserve">  </w:t>
      </w:r>
      <w:r>
        <w:rPr>
          <w:rFonts w:cs="David"/>
          <w:rtl w:val="true"/>
        </w:rPr>
        <w:t>מכרז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והיהודים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מכרז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צריך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שבסופו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פרקליטות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וגורמי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השלטון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האחרים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שלכם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חוקים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חוקקתם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בכנסת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לפעמים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אפילו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מרגיש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המחוקק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עוקף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שאמצא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אחר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חלוקת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התפקידים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עד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אקבע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מחוקקים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פועל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שלכם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שכאשר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תביעה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עובד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שיעצור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סוטה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מהחוק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כנראה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המשפט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הסף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התביעה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שלנו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יכול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שתפקידי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לבצע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החוקים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ועכשיו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מקיימים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עוקפים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המכרזים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חוקקתם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הפרטני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בכוונה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נכנס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לשבת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בבג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ראשוני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יתקבלו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הכרעות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צריכים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לייצר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משהו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אגב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יודעים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לגבי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מייצרת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u w:val="single"/>
        </w:rPr>
      </w:pPr>
      <w:r>
        <w:rPr>
          <w:rFonts w:cs="David"/>
          <w:u w:val="single"/>
          <w:rtl w:val="true"/>
        </w:rPr>
        <w:t>אתי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בנדלר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  <w:u w:val="single"/>
        </w:rPr>
      </w:pPr>
      <w:r>
        <w:rPr>
          <w:rFonts w:cs="David"/>
          <w:u w:val="single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כדי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ספק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מהבית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יוצאת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קריאה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לעקוף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כלשהי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חקיקת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משנה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נתקלת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בבעיה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והממשלה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ככזאת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נתקלת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בבעיה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ידי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שמוזרמות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משרדים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יוזמים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ממשלתיות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תיקון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ממשלתיות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משנוצרה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בעיה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ראינו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שהוגשה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איזושהי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ממשלתית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לתיקון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התקנות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מקבל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אליהו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גבאי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איזו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תקווה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נותן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הבודדים</w:t>
      </w:r>
      <w:r>
        <w:rPr>
          <w:rFonts w:cs="David"/>
          <w:rtl w:val="true"/>
        </w:rPr>
        <w:t>?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חסון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ענה</w:t>
      </w:r>
      <w:r>
        <w:rPr>
          <w:rFonts w:cs="David"/>
          <w:rtl w:val="true"/>
        </w:rPr>
        <w:t xml:space="preserve">. 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התייחס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לדרך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היין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משתתפי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ולירון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ההשתתפות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שלך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בעיקר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והפתיחות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ניגש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לטפל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בעניינים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הניסיון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הקצר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וההיכרות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הקצרה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ביבי</w:t>
      </w:r>
      <w:r>
        <w:rPr>
          <w:rFonts w:cs="David"/>
          <w:rtl w:val="true"/>
        </w:rPr>
        <w:t xml:space="preserve">,  </w:t>
      </w:r>
      <w:r>
        <w:rPr>
          <w:rFonts w:cs="David"/>
          <w:rtl w:val="true"/>
        </w:rPr>
        <w:t>הוא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היכרות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וניסיון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בניסיון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לפתור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ואחרות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יחד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דברים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אתחיל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דווקא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הקטן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מודע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לתהליכים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שעוברים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והגליל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למדינת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ממנכ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מינהל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מקרקעי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אחד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אין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המתריע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המפתח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האחריות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נחלקת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מאחר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מפקירים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כרגע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המגרש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שנקרא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חודשים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טובים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שאסור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בקטע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פעולה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בשלב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שיכולה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לפגוע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בעיניי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באנשים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שמנסים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ממליץ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לקחת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שאמרו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חלק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גדול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מאוד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מהדוברים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ובוא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נשב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נדבר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ונפתח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פתרונות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מתכוון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הבאה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יהיו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שהכנסת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פתוחה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כאן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לסייע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לכם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לקדם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שינויים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שיובילו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למטרות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שיחזקו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הנגב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והגליל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המערכת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החקיקה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מאפשרת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להשיג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המטרות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האישית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מבקש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המתריע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בשער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חובתך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לעשות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כן</w:t>
      </w:r>
      <w:r>
        <w:rPr>
          <w:rFonts w:cs="David"/>
          <w:rtl w:val="true"/>
        </w:rPr>
        <w:t xml:space="preserve">. 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גיבשנו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הצעת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בנושא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הבודדים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שמוכנים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לחתום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עשרות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חברי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כנסת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בטוח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נספיק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להניח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אמירה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תהיה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האמירה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אורי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אריאל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אפשר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להגיש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כיוזמה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ממשלתית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u w:val="single"/>
          <w:rtl w:val="true"/>
        </w:rPr>
        <w:t>ירון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ביבי</w:t>
      </w:r>
      <w:r>
        <w:rPr>
          <w:rFonts w:cs="David"/>
          <w:u w:val="single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הליך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יותר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ארוך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u w:val="single"/>
          <w:rtl w:val="true"/>
        </w:rPr>
        <w:t>היו</w:t>
      </w:r>
      <w:r>
        <w:rPr>
          <w:rFonts w:cs="David"/>
          <w:u w:val="single"/>
          <w:rtl w:val="true"/>
        </w:rPr>
        <w:t>"</w:t>
      </w:r>
      <w:r>
        <w:rPr>
          <w:rFonts w:cs="David"/>
          <w:u w:val="single"/>
          <w:rtl w:val="true"/>
        </w:rPr>
        <w:t>ר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ישראל</w:t>
      </w:r>
      <w:r>
        <w:rPr>
          <w:u w:val="single"/>
          <w:rtl w:val="true"/>
        </w:rPr>
        <w:t xml:space="preserve"> </w:t>
      </w:r>
      <w:r>
        <w:rPr>
          <w:rFonts w:cs="David"/>
          <w:u w:val="single"/>
          <w:rtl w:val="true"/>
        </w:rPr>
        <w:t>חסון</w:t>
      </w:r>
      <w:r>
        <w:rPr>
          <w:rFonts w:cs="David"/>
          <w:rtl w:val="true"/>
        </w:rPr>
        <w:t>: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להכשיל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ירון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ביבי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למלכד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אותו</w:t>
      </w:r>
      <w:r>
        <w:rPr>
          <w:rtl w:val="true"/>
        </w:rPr>
        <w:t xml:space="preserve">  </w:t>
      </w:r>
      <w:r>
        <w:rPr>
          <w:rFonts w:cs="David"/>
          <w:rtl w:val="true"/>
        </w:rPr>
        <w:t>בעניין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רוצה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לעזור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שיעזור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לחלץ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העגלה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מהמקום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היא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נמצאת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לא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אוהב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לומר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האלה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בעידן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לקראת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בחירות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אבל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חושב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שתמונת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המצב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נמצאים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נכון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להיום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וכפי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שהשתקפה</w:t>
      </w:r>
      <w:r>
        <w:rPr>
          <w:rtl w:val="true"/>
        </w:rPr>
        <w:t xml:space="preserve"> 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בדיון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שמענו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אתמול</w:t>
      </w:r>
      <w:r>
        <w:rPr>
          <w:rFonts w:cs="David"/>
          <w:rtl w:val="true"/>
        </w:rPr>
        <w:t xml:space="preserve">, </w:t>
      </w:r>
      <w:r>
        <w:rPr>
          <w:rFonts w:cs="David"/>
          <w:rtl w:val="true"/>
        </w:rPr>
        <w:t>אנחנו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נשמע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מחר</w:t>
      </w:r>
      <w:r>
        <w:rPr>
          <w:rtl w:val="true"/>
        </w:rPr>
        <w:t xml:space="preserve"> </w:t>
      </w:r>
      <w:r>
        <w:rPr>
          <w:rFonts w:cs="David"/>
          <w:rtl w:val="true"/>
        </w:rPr>
        <w:t>–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מוכרח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להגדיר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כהיעדר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מנהיגות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וחרפה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שהובילה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אותנו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לנקודה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הזאת</w:t>
      </w:r>
      <w:r>
        <w:rPr>
          <w:rFonts w:cs="David"/>
          <w:rtl w:val="true"/>
        </w:rPr>
        <w:t xml:space="preserve">. </w:t>
      </w:r>
      <w:r>
        <w:rPr>
          <w:rFonts w:cs="David"/>
          <w:rtl w:val="true"/>
        </w:rPr>
        <w:t>את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הדבר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הזה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אני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מקווה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שנוכל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איכשהו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לתקן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בכוחותינו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הדלים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/>
      </w:pPr>
      <w:r>
        <w:rPr>
          <w:rFonts w:cs="David"/>
          <w:rtl w:val="true"/>
        </w:rPr>
        <w:tab/>
      </w:r>
      <w:r>
        <w:rPr>
          <w:rFonts w:cs="David"/>
          <w:rtl w:val="true"/>
        </w:rPr>
        <w:t>תודה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רבה</w:t>
      </w:r>
      <w:r>
        <w:rPr>
          <w:rFonts w:cs="David"/>
          <w:rtl w:val="true"/>
        </w:rPr>
        <w:t>.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Heading3"/>
        <w:ind w:left="0" w:right="0" w:hanging="0"/>
        <w:jc w:val="left"/>
        <w:rPr/>
      </w:pPr>
      <w:r>
        <w:rPr>
          <w:rFonts w:cs="David"/>
          <w:rtl w:val="true"/>
        </w:rPr>
        <w:t>הישיבה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ננעלה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בשעה</w:t>
      </w:r>
      <w:r>
        <w:rPr>
          <w:rtl w:val="true"/>
        </w:rPr>
        <w:t xml:space="preserve"> </w:t>
      </w:r>
      <w:r>
        <w:rPr>
          <w:rFonts w:cs="David"/>
        </w:rPr>
        <w:t>11:45</w:t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both"/>
        <w:rPr>
          <w:rFonts w:cs="David"/>
        </w:rPr>
      </w:pPr>
      <w:r>
        <w:rPr>
          <w:rFonts w:cs="David"/>
          <w:rtl w:val="true"/>
        </w:rPr>
        <w:tab/>
      </w:r>
    </w:p>
    <w:p>
      <w:pPr>
        <w:pStyle w:val="Header"/>
        <w:tabs>
          <w:tab w:val="clear" w:pos="4153"/>
          <w:tab w:val="clear" w:pos="8306"/>
        </w:tabs>
        <w:jc w:val="left"/>
        <w:rPr>
          <w:rFonts w:cs="David"/>
        </w:rPr>
      </w:pPr>
      <w:r>
        <w:rPr>
          <w:rFonts w:cs="David"/>
          <w:rtl w:val="true"/>
        </w:rPr>
      </w:r>
    </w:p>
    <w:p>
      <w:pPr>
        <w:pStyle w:val="Normal"/>
        <w:bidi w:val="1"/>
        <w:ind w:left="0" w:right="0" w:hanging="0"/>
        <w:jc w:val="left"/>
        <w:rPr>
          <w:rFonts w:cs="David"/>
        </w:rPr>
      </w:pPr>
      <w:r>
        <w:rPr>
          <w:rFonts w:cs="David"/>
          <w:rtl w:val="true"/>
        </w:rPr>
      </w:r>
    </w:p>
    <w:sectPr>
      <w:headerReference w:type="default" r:id="rId2"/>
      <w:type w:val="nextPage"/>
      <w:pgSz w:w="11906" w:h="16838"/>
      <w:pgMar w:left="1800" w:right="1800" w:header="708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0" w:right="360" w:hanging="0"/>
      <w:jc w:val="left"/>
      <w:rPr/>
    </w:pPr>
    <w:r>
      <w:rPr>
        <w:rFonts w:cs="David"/>
        <w:rtl w:val="true"/>
      </w:rPr>
      <w:t>ועדת</w:t>
    </w:r>
    <w:r>
      <w:rPr>
        <w:rtl w:val="true"/>
      </w:rPr>
      <w:t xml:space="preserve"> </w:t>
    </w:r>
    <w:r>
      <w:rPr>
        <w:rFonts w:cs="David"/>
        <w:rtl w:val="true"/>
      </w:rPr>
      <w:t>הכלכלה</w:t>
    </w:r>
    <w:r>
      <mc:AlternateContent>
        <mc:Choice Requires="wps">
          <w:drawing>
            <wp:anchor behindDoc="0" distT="0" distB="0" distL="0" distR="0" simplePos="0" locked="0" layoutInCell="1" allowOverlap="1" relativeHeight="34">
              <wp:simplePos x="0" y="0"/>
              <wp:positionH relativeFrom="margin">
                <wp:align>left</wp:align>
              </wp:positionH>
              <wp:positionV relativeFrom="paragraph">
                <wp:posOffset>635</wp:posOffset>
              </wp:positionV>
              <wp:extent cx="194310" cy="1778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" cy="1778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jc w:val="left"/>
                            <w:rPr>
                              <w:rStyle w:val="PageNumber"/>
                              <w:rFonts w:cs="David"/>
                            </w:rPr>
                          </w:pPr>
                          <w:r>
                            <w:rPr>
                              <w:rStyle w:val="PageNumber"/>
                              <w:rFonts w:cs="David"/>
                              <w:rtl w:val="true"/>
                            </w:rPr>
                            <w:fldChar w:fldCharType="begin"/>
                          </w:r>
                          <w:r>
                            <w:rPr>
                              <w:rtl w:val="true"/>
                              <w:rStyle w:val="PageNumber"/>
                              <w:rFonts w:cs="David"/>
                            </w:rPr>
                            <w:instrText> PAGE </w:instrText>
                          </w:r>
                          <w:r>
                            <w:rPr>
                              <w:rtl w:val="true"/>
                              <w:rStyle w:val="PageNumber"/>
                              <w:rFonts w:cs="David"/>
                            </w:rPr>
                            <w:fldChar w:fldCharType="separate"/>
                          </w:r>
                          <w:r>
                            <w:rPr>
                              <w:rtl w:val="true"/>
                              <w:rStyle w:val="PageNumber"/>
                              <w:rFonts w:cs="David"/>
                            </w:rPr>
                            <w:t>33</w:t>
                          </w:r>
                          <w:r>
                            <w:rPr>
                              <w:rtl w:val="true"/>
                              <w:rStyle w:val="PageNumber"/>
                              <w:rFonts w:cs="David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5.3pt;height:14pt;mso-wrap-distance-left:0pt;mso-wrap-distance-right:0pt;mso-wrap-distance-top:0pt;mso-wrap-distance-bottom:0pt;margin-top:0.05pt;mso-position-vertical-relative:text;margin-left:0pt;mso-position-horizontal:left;mso-position-horizontal-relative:margin">
              <v:fill opacity="0f"/>
              <v:textbox inset="0in,0in,0in,0in">
                <w:txbxContent>
                  <w:p>
                    <w:pPr>
                      <w:pStyle w:val="Header"/>
                      <w:jc w:val="left"/>
                      <w:rPr>
                        <w:rStyle w:val="PageNumber"/>
                        <w:rFonts w:cs="David"/>
                      </w:rPr>
                    </w:pPr>
                    <w:r>
                      <w:rPr>
                        <w:rStyle w:val="PageNumber"/>
                        <w:rFonts w:cs="David"/>
                        <w:rtl w:val="true"/>
                      </w:rPr>
                      <w:fldChar w:fldCharType="begin"/>
                    </w:r>
                    <w:r>
                      <w:rPr>
                        <w:rtl w:val="true"/>
                        <w:rStyle w:val="PageNumber"/>
                        <w:rFonts w:cs="David"/>
                      </w:rPr>
                      <w:instrText> PAGE </w:instrText>
                    </w:r>
                    <w:r>
                      <w:rPr>
                        <w:rtl w:val="true"/>
                        <w:rStyle w:val="PageNumber"/>
                        <w:rFonts w:cs="David"/>
                      </w:rPr>
                      <w:fldChar w:fldCharType="separate"/>
                    </w:r>
                    <w:r>
                      <w:rPr>
                        <w:rtl w:val="true"/>
                        <w:rStyle w:val="PageNumber"/>
                        <w:rFonts w:cs="David"/>
                      </w:rPr>
                      <w:t>33</w:t>
                    </w:r>
                    <w:r>
                      <w:rPr>
                        <w:rtl w:val="true"/>
                        <w:rStyle w:val="PageNumber"/>
                        <w:rFonts w:cs="David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  <w:p>
    <w:pPr>
      <w:pStyle w:val="Header"/>
      <w:jc w:val="left"/>
      <w:rPr>
        <w:rFonts w:cs="David"/>
      </w:rPr>
    </w:pPr>
    <w:r>
      <w:rPr>
        <w:rFonts w:cs="David"/>
      </w:rPr>
      <w:t>28.10.2008</w:t>
    </w:r>
  </w:p>
  <w:p>
    <w:pPr>
      <w:pStyle w:val="Header"/>
      <w:jc w:val="left"/>
      <w:rPr>
        <w:rFonts w:cs="David"/>
      </w:rPr>
    </w:pPr>
    <w:r>
      <w:rPr>
        <w:rFonts w:cs="David"/>
        <w:rtl w:val="true"/>
      </w:rPr>
    </w:r>
  </w:p>
  <w:p>
    <w:pPr>
      <w:pStyle w:val="Header"/>
      <w:jc w:val="left"/>
      <w:rPr>
        <w:rFonts w:cs="David"/>
      </w:rPr>
    </w:pPr>
    <w:r>
      <w:rPr>
        <w:rFonts w:cs="David"/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bidi w:val="1"/>
      <w:ind w:left="0" w:right="0" w:hanging="0"/>
      <w:jc w:val="left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bidi w:val="1"/>
      <w:ind w:left="0" w:right="0" w:hanging="0"/>
      <w:jc w:val="left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bidi w:val="1"/>
      <w:ind w:left="0" w:right="0" w:hanging="0"/>
      <w:jc w:val="center"/>
      <w:outlineLvl w:val="2"/>
    </w:pPr>
    <w:rPr>
      <w:b/>
      <w:bCs/>
      <w:u w:val="single"/>
    </w:rPr>
  </w:style>
  <w:style w:type="character" w:styleId="Style11">
    <w:name w:val="גופן ברירת המחדל של פיסקה"/>
    <w:qFormat/>
    <w:rPr/>
  </w:style>
  <w:style w:type="character" w:styleId="PageNumber">
    <w:name w:val="Page Number"/>
    <w:basedOn w:val="Style1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bidi w:val="1"/>
      <w:ind w:left="0" w:right="0" w:hanging="0"/>
      <w:jc w:val="left"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פרוטוקול_ישיבת_ועדה</Template>
  <TotalTime>2</TotalTime>
  <Application>LibreOffice/6.4.7.2$Linux_X86_64 LibreOffice_project/40$Build-2</Application>
  <Pages>33</Pages>
  <Words>13612</Words>
  <Characters>59800</Characters>
  <CharactersWithSpaces>73418</CharactersWithSpaces>
  <Paragraphs>337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2008-11-02T10:46:00Z</dcterms:created>
  <dc:creator>com_alex</dc:creator>
  <dc:description/>
  <cp:keywords/>
  <dc:language>en-US</dc:language>
  <cp:lastModifiedBy>com_alex</cp:lastModifiedBy>
  <dcterms:modified xsi:type="dcterms:W3CDTF">2008-11-02T10:48:00Z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iginalName">
    <vt:lpwstr>OriginalName</vt:lpwstr>
  </property>
  <property fmtid="{D5CDD505-2E9C-101B-9397-08002B2CF9AE}" pid="3" name="StartMode">
    <vt:lpwstr>StartMode</vt:lpwstr>
  </property>
</Properties>
</file>