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ind w:left="0" w:right="0" w:hanging="0"/>
        <w:jc w:val="both"/>
        <w:rPr/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השבע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עשרה</w:t>
      </w:r>
      <w:r>
        <w:rPr>
          <w:b/>
          <w:bCs/>
          <w:rtl w:val="true"/>
        </w:rPr>
        <w:tab/>
        <w:tab/>
        <w:tab/>
        <w:tab/>
        <w:tab/>
        <w:tab/>
        <w:tab/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שני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פרוטוקול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Cs/>
        </w:rPr>
        <w:t>429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הכספים</w:t>
      </w:r>
    </w:p>
    <w:p>
      <w:pPr>
        <w:pStyle w:val="Heading8"/>
        <w:ind w:left="0" w:right="0" w:hanging="0"/>
        <w:jc w:val="center"/>
        <w:rPr/>
      </w:pP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בסיוון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),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15:30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rtl w:val="true"/>
        </w:rPr>
        <w:t>סדר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היום</w:t>
      </w:r>
      <w:r>
        <w:rPr>
          <w:rFonts w:cs="David"/>
          <w:b/>
          <w:bCs/>
          <w:rtl w:val="true"/>
        </w:rPr>
        <w:t>: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תקנות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רכוש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וקרן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פיצויים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תשלום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פיצויים</w:t>
      </w:r>
      <w:r>
        <w:rPr>
          <w:rFonts w:cs="David"/>
          <w:b/>
          <w:bCs/>
          <w:rtl w:val="true"/>
        </w:rPr>
        <w:t>)(</w:t>
      </w:r>
      <w:r>
        <w:rPr>
          <w:rFonts w:cs="David"/>
          <w:b/>
          <w:b/>
          <w:bCs/>
          <w:rtl w:val="true"/>
        </w:rPr>
        <w:t>נזק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מלחמה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ונזק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עקיף</w:t>
      </w:r>
      <w:r>
        <w:rPr>
          <w:rFonts w:cs="David"/>
          <w:b/>
          <w:bCs/>
          <w:rtl w:val="true"/>
        </w:rPr>
        <w:t>)</w:t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/>
          <w:bCs/>
          <w:u w:val="single"/>
          <w:rtl w:val="true"/>
        </w:rPr>
        <w:t>הוראת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שעה</w:t>
      </w:r>
      <w:r>
        <w:rPr>
          <w:rFonts w:cs="David"/>
          <w:b/>
          <w:bCs/>
          <w:u w:val="single"/>
          <w:rtl w:val="true"/>
        </w:rPr>
        <w:t xml:space="preserve">), </w:t>
      </w:r>
      <w:r>
        <w:rPr>
          <w:rFonts w:cs="David"/>
          <w:b/>
          <w:b/>
          <w:bCs/>
          <w:u w:val="single"/>
          <w:rtl w:val="true"/>
        </w:rPr>
        <w:t>התשס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ז</w:t>
      </w:r>
      <w:r>
        <w:rPr>
          <w:rFonts w:cs="David"/>
          <w:b/>
          <w:bCs/>
          <w:u w:val="single"/>
          <w:rtl w:val="true"/>
        </w:rPr>
        <w:t>-</w:t>
      </w:r>
      <w:r>
        <w:rPr>
          <w:rFonts w:cs="David"/>
          <w:b/>
          <w:bCs/>
          <w:u w:val="single"/>
        </w:rPr>
        <w:t>2007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788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סטס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מיסז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ניקוב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זאב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אלקין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>אבשלום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וילן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חרמש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יחימוביץ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אמנון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כץ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ניסן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סלומינסקי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ראובן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ריבלין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קובי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בועז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סופר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נסרדישי</w:t>
      </w:r>
      <w:r>
        <w:rPr>
          <w:rFonts w:cs="David"/>
          <w:rtl w:val="true"/>
        </w:rPr>
        <w:tab/>
        <w:t xml:space="preserve">-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גולן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ופיתוח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מיכל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דויטש</w:t>
      </w:r>
      <w:r>
        <w:rPr>
          <w:rFonts w:cs="David"/>
          <w:rtl w:val="true"/>
        </w:rPr>
        <w:tab/>
        <w:t xml:space="preserve">- </w:t>
      </w:r>
      <w:r>
        <w:rPr>
          <w:rFonts w:cs="David"/>
          <w:rtl w:val="true"/>
        </w:rPr>
        <w:t>מנהלת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יעקובי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דלית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מויאל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מזרחי</w:t>
      </w:r>
      <w:r>
        <w:rPr>
          <w:rFonts w:cs="David"/>
          <w:rtl w:val="true"/>
        </w:rPr>
        <w:tab/>
        <w:t xml:space="preserve">-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האזוריות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אריה</w:t>
      </w:r>
      <w:r>
        <w:rPr>
          <w:rFonts w:cs="David"/>
          <w:rtl w:val="true"/>
        </w:rPr>
        <w:tab/>
        <w:tab/>
        <w:t xml:space="preserve">-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בשדרות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יוסףפנחס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Fonts w:cs="David"/>
          <w:rtl w:val="true"/>
        </w:rPr>
        <w:tab/>
        <w:t xml:space="preserve">- </w:t>
      </w:r>
      <w:r>
        <w:rPr>
          <w:rFonts w:cs="David"/>
          <w:rtl w:val="true"/>
        </w:rPr>
        <w:t>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דניאל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דהן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שמואל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מלכיאל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לורה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פרחן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י</w:t>
      </w:r>
      <w:r>
        <w:rPr>
          <w:rFonts w:cs="David"/>
          <w:b/>
          <w:b/>
          <w:bCs/>
          <w:u w:val="single"/>
          <w:rtl w:val="true"/>
        </w:rPr>
        <w:t>יעוץ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משפטי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rtl w:val="true"/>
        </w:rPr>
        <w:tab/>
        <w:tab/>
      </w:r>
      <w:r>
        <w:rPr>
          <w:rFonts w:cs="David"/>
          <w:rtl w:val="true"/>
        </w:rPr>
        <w:t>שגית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אפיק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/>
          <w:bCs/>
          <w:u w:val="single"/>
          <w:rtl w:val="true"/>
        </w:rPr>
        <w:t>מ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מ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מנהל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ab/>
        <w:tab/>
      </w:r>
      <w:r>
        <w:rPr>
          <w:rFonts w:cs="David"/>
          <w:rtl w:val="true"/>
        </w:rPr>
        <w:t>ליאת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קרפטי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יועצת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כלכלית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rtl w:val="true"/>
        </w:rPr>
        <w:tab/>
        <w:tab/>
      </w:r>
      <w:r>
        <w:rPr>
          <w:rFonts w:cs="David"/>
          <w:rtl w:val="true"/>
        </w:rPr>
        <w:t>סמדר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אלחנני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רשמת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פרלמנטרית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ab/>
        <w:t xml:space="preserve">      </w:t>
      </w:r>
      <w:r>
        <w:rPr>
          <w:rFonts w:cs="David"/>
          <w:rtl w:val="true"/>
        </w:rPr>
        <w:t>הילה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br w:type="page"/>
      </w:r>
    </w:p>
    <w:p>
      <w:pPr>
        <w:pStyle w:val="TextBody"/>
        <w:jc w:val="center"/>
        <w:rPr/>
      </w:pPr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>)(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עקיף</w:t>
      </w:r>
      <w:r>
        <w:rPr>
          <w:rtl w:val="true"/>
        </w:rPr>
        <w:t>)</w:t>
      </w:r>
    </w:p>
    <w:p>
      <w:pPr>
        <w:pStyle w:val="TextBody"/>
        <w:jc w:val="center"/>
        <w:rPr>
          <w:u w:val="single"/>
        </w:rPr>
      </w:pPr>
      <w:r>
        <w:rPr>
          <w:u w:val="single"/>
          <w:rtl w:val="true"/>
        </w:rPr>
        <w:t>(</w:t>
      </w:r>
      <w:r>
        <w:rPr>
          <w:u w:val="single"/>
          <w:rtl w:val="true"/>
        </w:rPr>
        <w:t>הוראת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שעה</w:t>
      </w:r>
      <w:r>
        <w:rPr>
          <w:u w:val="single"/>
          <w:rtl w:val="true"/>
        </w:rPr>
        <w:t xml:space="preserve">), </w:t>
      </w:r>
      <w:r>
        <w:rPr>
          <w:u w:val="single"/>
          <w:rtl w:val="true"/>
        </w:rPr>
        <w:t>התשס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u w:val="single"/>
          <w:rtl w:val="true"/>
        </w:rPr>
        <w:t>-</w:t>
      </w:r>
      <w:r>
        <w:rPr>
          <w:u w:val="single"/>
        </w:rPr>
        <w:t>2007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פיצויים</w:t>
      </w:r>
      <w:r>
        <w:rPr>
          <w:rFonts w:cs="David"/>
          <w:rtl w:val="true"/>
        </w:rPr>
        <w:t>)(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עקיף</w:t>
      </w:r>
      <w:r>
        <w:rPr>
          <w:rFonts w:cs="David"/>
          <w:rtl w:val="true"/>
        </w:rPr>
        <w:t>)(</w:t>
      </w:r>
      <w:r>
        <w:rPr>
          <w:rFonts w:cs="David"/>
          <w:rtl w:val="true"/>
        </w:rPr>
        <w:t>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יהודה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נסרדישי</w:t>
      </w:r>
      <w:r>
        <w:rPr>
          <w:rFonts w:cs="David"/>
          <w:u w:val="single"/>
          <w:rtl w:val="true"/>
        </w:rPr>
        <w:t xml:space="preserve">: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Fonts w:cs="David"/>
          <w:rtl w:val="true"/>
        </w:rPr>
        <w:t>-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שהעליתם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בונוסים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בונוסים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מאי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tl w:val="true"/>
        </w:rPr>
        <w:t xml:space="preserve"> 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המקדמה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יהודה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נסרדישי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המקדמה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המקבילה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</w:rPr>
        <w:t>730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בשדרות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440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290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ירדו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יהודה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נסרדישי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בטופס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שתכתבו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מההפטרה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תמלאו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רוחכם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אלקין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המקדמה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</w:rPr>
        <w:t>2004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2006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יהודה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נסרדישי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מסבך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המחשבים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תעבור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הנוסחה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50%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מהמחזור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בדקנו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המחזורים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למאי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למאי</w:t>
      </w:r>
      <w:r>
        <w:rPr>
          <w:rtl w:val="true"/>
        </w:rPr>
        <w:t xml:space="preserve"> 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לחילופין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יהודה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נסרדישי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שתאשרו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אלקין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הבטיחו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הביצוע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מוטיבציה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לתושבי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ולנהוג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ולהשתדל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והליכה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תמריץ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התמריץ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שבשמיים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6.5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</w:rPr>
        <w:t>13,000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בעלמא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תמריצים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תמריץ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המשכורת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הצמיחה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שנותנים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מתברר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שהאפקט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6.5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פוחדים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</w:rPr>
        <w:t>1,000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אלקין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קדימה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שמחלקים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ברוטו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עצמאיים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עצמאיים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המעסיק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סמדר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אלחנני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השלילי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לשכירים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לבלבל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צמיחה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ההכנסה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שמטפלים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מזמין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מזמין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ומזמין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מבטלים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ההרשמה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בחסר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המוקדם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החריגו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העורף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עוטף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מפולת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מטופל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בהיבט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אשכול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מויאל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ארנונה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מזומנים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במיליוני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משכורת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ארנונה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התושביםם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שהחמאס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שבהיבט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אכסניה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לנכונות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האמינו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הבוקר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שהפציר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בחנו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ברוטו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המעסיק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לקזז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התשובות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ציניות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בדקנו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התפעוליות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והמקצועיות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80%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מהבעיות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נדבר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שמית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שזכאי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קובי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ששכרו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ששכרם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הופרשו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ההפרשות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שקדמו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אאוטהוד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מהזכאות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בשכר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בהפרשים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המעביד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נקלע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</w:t>
      </w:r>
      <w:r>
        <w:rPr>
          <w:rFonts w:cs="David"/>
          <w:rtl w:val="true"/>
        </w:rPr>
        <w:t xml:space="preserve">'.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הסוציאליות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':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המעביד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מיכל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הנר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דויטש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  <w:r>
        <w:br w:type="page"/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':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מיכל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הנר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דויטש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2"/>
        <w:jc w:val="both"/>
        <w:rPr/>
      </w:pPr>
      <w:r>
        <w:rPr>
          <w:rtl w:val="true"/>
        </w:rPr>
        <w:tab/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':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יתגלגל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בשוליים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התעשיינים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וההסתדרות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שבהתנהלות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זניחים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':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זניחים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הטבות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סוציאליות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המתבקשות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למלחמה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לכאלה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מתגלגל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שגית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אפיק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בתוקף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מעסיקים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שההתנהלות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בפרוטרוט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לקחנו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ותוך</w:t>
      </w:r>
      <w:r>
        <w:rPr>
          <w:rtl w:val="true"/>
        </w:rPr>
        <w:t xml:space="preserve"> </w:t>
      </w:r>
      <w:r>
        <w:rPr>
          <w:rFonts w:cs="David"/>
        </w:rPr>
        <w:t>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חלשים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  <w:r>
        <w:br w:type="page"/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קובי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אבחנה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נקודה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בהתלבטות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שנשאלת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למעביד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</w:rPr>
        <w:t>200,000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והלכו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חקלאות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ותיירות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פרטניים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מעסיק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הסוציאליים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':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חינוכי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קובי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':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רטרואקטיבית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קובי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בוודאי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':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לוודא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רטרואקטיבית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קובי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יוסף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פנחס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זועקים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הזיכוי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</w:rPr>
        <w:t>13%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בדימונה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יוסף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פנחס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  <w:r>
        <w:br w:type="page"/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אברהם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לוי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בניתי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מוניטין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העומר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משכורות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התחילה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בתפוסה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בעומר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17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מהתאריך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למעסיקים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בקריסה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המשכורת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</w:rPr>
        <w:t>10%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מהאוצר</w:t>
      </w:r>
      <w:r>
        <w:rPr>
          <w:rtl w:val="true"/>
        </w:rPr>
        <w:t xml:space="preserve"> </w:t>
      </w:r>
      <w:r>
        <w:rPr>
          <w:rFonts w:cs="David"/>
        </w:rPr>
        <w:t>3%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בונוס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אדאג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אווירה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במחזור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התקשרתי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ולשרוד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נוק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אאוט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מתגרשים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תסגור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והתחייבויות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שנופלים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מקפיצה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הילד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מבוגרים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משפחתית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וביטחונית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רוסית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יתפוס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נופל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הקסאמים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הקסאמים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ריבלין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כשנפל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מבוגר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לקסאמים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בפרנסה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בכלכלה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-</w:t>
      </w:r>
      <w:r>
        <w:rPr>
          <w:rFonts w:cs="David"/>
        </w:rPr>
        <w:t>30%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קריסה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ועזב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תשכחו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קטיף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אידאולוגיה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להתפורר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תשכחו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מרחיקות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בשדרות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שיפצתי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החישוב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באוויר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firstLine="567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שיוצאים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סיירתי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האמיתית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  <w:r>
        <w:br w:type="page"/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באשמתם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כגיבורים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התאריך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שקבענו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אוגוסט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רטרואקטיבית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יטופל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הבונוס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והסברתם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לרעיון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תביאו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יקבלו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משחרר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בהקדם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עוטף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עזה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הוזכר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עוטף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קילומטר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וכו</w:t>
      </w:r>
      <w:r>
        <w:rPr>
          <w:rFonts w:cs="David"/>
          <w:rtl w:val="true"/>
        </w:rPr>
        <w:t xml:space="preserve">'.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יתאחד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יסתדר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ניפגש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שנחשפתי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חי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יזרעאל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הירדן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נתעורר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למכללות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התעסוקה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שמסתובבים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בגרושים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במיליארדים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הכתובת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ספיר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קובי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שעניתי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חרמש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ההיבטים</w:t>
      </w:r>
      <w:r>
        <w:rPr>
          <w:rFonts w:cs="David"/>
          <w:rtl w:val="true"/>
        </w:rPr>
        <w:t xml:space="preserve">: </w:t>
      </w:r>
      <w:r>
        <w:rPr>
          <w:rFonts w:cs="David"/>
        </w:rPr>
        <w:t>1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ההרשמה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הסטודנטים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באוקטובר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חרמש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ההרשמה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באוקטובר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קובי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והסטודנטים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אוקטובר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אצלך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ואצלי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קובי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ההבדל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מבטיחים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נזהרים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בהבטחות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כינוסים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העורף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פתוחה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בכפוף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למיטב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לפיצוי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אלי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מויאל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שאוסרת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התכנסויות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בשדרות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קובי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המקדמה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הביצועים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זאב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אלקין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התובע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שולחננו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צוואר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שפתרנו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קובי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בשליטתנו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תחליטו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אלי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מויאל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קבעתם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שקבעתם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שחשבנו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בסיכום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אלי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מויאל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במקצת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לשדרות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ערכי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שאיבדו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הערכית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התחלתם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Fonts w:cs="David"/>
          <w:rtl w:val="true"/>
        </w:rPr>
        <w:t>-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מאפריל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מנובמבר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שמסתכלים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מוסרית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מהקסאם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ברשותכם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שהביאה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שכחת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המעסיקים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והיום</w:t>
      </w:r>
      <w:r>
        <w:rPr>
          <w:rFonts w:cs="David"/>
          <w:rtl w:val="true"/>
        </w:rPr>
        <w:t xml:space="preserve">.  </w:t>
      </w:r>
    </w:p>
    <w:p>
      <w:pPr>
        <w:pStyle w:val="Heading5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יחימוביץ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ולמעסיקים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מצטרפים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ולמעסיקים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התעוררה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עכישו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קסאם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רטרואקטיבית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בתיאום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שתשלים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השגנו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ומטיבה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בכוונתנו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נשלים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לתושבי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ועוטף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לעסקים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ולמעסיקים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ראובן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בגורלו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יוני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/>
      </w:pPr>
      <w:r>
        <w:rPr>
          <w:u w:val="single"/>
          <w:rtl w:val="true"/>
        </w:rPr>
        <w:t>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חרמש</w:t>
      </w:r>
      <w:r>
        <w:rPr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דקה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NGO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תמוטט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הוכנסו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שמשולמת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הנלווה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בכפוף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להחריג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קובי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עמותה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עמותה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מתוקצב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ההכנסות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לתבוע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תמהיל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שעשינו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יהודה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הלב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סופר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אוטומטיות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יהודה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נסרדישי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בחקלאות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אוטומטית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בתוספת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שגית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אפיק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תיקונים</w:t>
      </w:r>
      <w:r>
        <w:rPr>
          <w:rFonts w:cs="David"/>
          <w:rtl w:val="true"/>
        </w:rPr>
        <w:t xml:space="preserve">: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התעשיה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שנדרשת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ובשירותים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הבהרה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בפסקה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בחלק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נאמר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מעבודתו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השלטוני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בחלק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ובמקום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נאמר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ניזוק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בפסקת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המילים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ובלבד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יימחקו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בפסקה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המילים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ובלבד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משבוע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יימחקו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רבותי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פיצויים</w:t>
      </w:r>
      <w:r>
        <w:rPr>
          <w:rFonts w:cs="David"/>
          <w:rtl w:val="true"/>
        </w:rPr>
        <w:t>)(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עקיף</w:t>
      </w:r>
      <w:r>
        <w:rPr>
          <w:rFonts w:cs="David"/>
          <w:rtl w:val="true"/>
        </w:rPr>
        <w:t>)(</w:t>
      </w:r>
      <w:r>
        <w:rPr>
          <w:rFonts w:cs="David"/>
          <w:rtl w:val="true"/>
        </w:rPr>
        <w:t>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בכפוף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הצבעה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נמנעים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אושרו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סטס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מיסז</w:t>
      </w:r>
      <w:r>
        <w:rPr>
          <w:rFonts w:cs="David"/>
          <w:u w:val="single"/>
          <w:rtl w:val="true"/>
        </w:rPr>
        <w:t>'</w:t>
      </w:r>
      <w:r>
        <w:rPr>
          <w:rFonts w:cs="David"/>
          <w:u w:val="single"/>
          <w:rtl w:val="true"/>
        </w:rPr>
        <w:t>ניקוב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אושרו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נעולה</w:t>
      </w:r>
      <w:r>
        <w:rPr>
          <w:rFonts w:cs="David"/>
          <w:rtl w:val="true"/>
        </w:rPr>
        <w:t>.</w:t>
      </w:r>
    </w:p>
    <w:p>
      <w:pPr>
        <w:pStyle w:val="Heading9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Heading9"/>
        <w:ind w:left="0" w:right="0" w:hanging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Heading9"/>
        <w:ind w:left="0" w:right="0" w:hanging="0"/>
        <w:jc w:val="both"/>
        <w:rPr>
          <w:u w:val="single"/>
        </w:rPr>
      </w:pPr>
      <w:r>
        <w:rPr>
          <w:u w:val="single"/>
          <w:rtl w:val="true"/>
        </w:rPr>
        <w:t>הישיבה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ננעלה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16:45</w:t>
      </w:r>
    </w:p>
    <w:p>
      <w:pPr>
        <w:pStyle w:val="Normal"/>
        <w:bidi w:val="1"/>
        <w:ind w:left="0" w:right="0" w:firstLine="567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הכספים</w:t>
    </w:r>
    <w:r>
      <mc:AlternateContent>
        <mc:Choice Requires="wps">
          <w:drawing>
            <wp:anchor behindDoc="0" distT="0" distB="0" distL="0" distR="0" simplePos="0" locked="0" layoutInCell="1" allowOverlap="1" relativeHeight="20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19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19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360" w:hanging="0"/>
      <w:jc w:val="both"/>
      <w:rPr/>
    </w:pPr>
    <w:r>
      <w:rPr/>
      <w:t>06.06.2007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bidi w:val="1"/>
      <w:ind w:left="0" w:right="0" w:hanging="0"/>
      <w:jc w:val="both"/>
      <w:textAlignment w:val="baseline"/>
      <w:outlineLvl w:val="4"/>
    </w:pPr>
    <w:rPr>
      <w:rFonts w:cs="David"/>
      <w:sz w:val="22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verflowPunct w:val="false"/>
      <w:autoSpaceDE w:val="false"/>
      <w:bidi w:val="1"/>
      <w:ind w:left="0" w:right="0" w:hanging="0"/>
      <w:jc w:val="center"/>
      <w:textAlignment w:val="baseline"/>
      <w:outlineLvl w:val="7"/>
    </w:pPr>
    <w:rPr>
      <w:rFonts w:cs="David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verflowPunct w:val="false"/>
      <w:autoSpaceDE w:val="false"/>
      <w:bidi w:val="1"/>
      <w:ind w:left="0" w:right="0" w:hanging="0"/>
      <w:jc w:val="center"/>
      <w:outlineLvl w:val="8"/>
    </w:pPr>
    <w:rPr>
      <w:rFonts w:cs="David"/>
      <w:b/>
      <w:bCs/>
      <w:sz w:val="22"/>
    </w:rPr>
  </w:style>
  <w:style w:type="character" w:styleId="Style8">
    <w:name w:val="גופן ברירת המחדל של פיסקה"/>
    <w:qFormat/>
    <w:rPr/>
  </w:style>
  <w:style w:type="character" w:styleId="PageNumber">
    <w:name w:val="Page Number"/>
    <w:basedOn w:val="Style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overflowPunct w:val="false"/>
      <w:autoSpaceDE w:val="false"/>
      <w:bidi w:val="1"/>
      <w:ind w:left="0" w:right="0" w:hanging="0"/>
      <w:jc w:val="center"/>
      <w:textAlignment w:val="baseline"/>
    </w:pPr>
    <w:rPr>
      <w:rFonts w:cs="David"/>
      <w:b/>
      <w:bCs/>
      <w:sz w:val="22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overflowPunct w:val="false"/>
      <w:autoSpaceDE w:val="false"/>
      <w:bidi w:val="1"/>
      <w:ind w:left="0" w:right="0" w:hanging="0"/>
      <w:jc w:val="left"/>
      <w:textAlignment w:val="baseline"/>
    </w:pPr>
    <w:rPr>
      <w:rFonts w:cs="David"/>
      <w:sz w:val="22"/>
    </w:rPr>
  </w:style>
  <w:style w:type="paragraph" w:styleId="2">
    <w:name w:val="גוף טקסט 2"/>
    <w:basedOn w:val="Normal"/>
    <w:qFormat/>
    <w:pPr>
      <w:overflowPunct w:val="false"/>
      <w:autoSpaceDE w:val="false"/>
      <w:bidi w:val="1"/>
      <w:ind w:left="0" w:right="0" w:hanging="0"/>
      <w:jc w:val="both"/>
    </w:pPr>
    <w:rPr>
      <w:rFonts w:cs="David"/>
      <w:sz w:val="2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2</TotalTime>
  <Application>LibreOffice/6.4.7.2$Linux_X86_64 LibreOffice_project/40$Build-2</Application>
  <Pages>19</Pages>
  <Words>4235</Words>
  <Characters>18773</Characters>
  <CharactersWithSpaces>22986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2007-06-19T14:24:00Z</dcterms:created>
  <dc:creator>p_yaffa</dc:creator>
  <dc:description/>
  <cp:keywords/>
  <dc:language>en-US</dc:language>
  <cp:lastModifiedBy>p_yaffa</cp:lastModifiedBy>
  <dcterms:modified xsi:type="dcterms:W3CDTF">2007-06-19T14:26:00Z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