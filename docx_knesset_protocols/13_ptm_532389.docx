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71" w:rsidRPr="00071A8D" w:rsidRDefault="005E0871" w:rsidP="005E0871">
      <w:pPr>
        <w:pStyle w:val="3"/>
        <w:rPr>
          <w:b/>
          <w:bCs/>
          <w:sz w:val="22"/>
          <w:rtl/>
        </w:rPr>
      </w:pPr>
      <w:bookmarkStart w:id="0" w:name="_GoBack"/>
      <w:bookmarkEnd w:id="0"/>
      <w:r w:rsidRPr="00071A8D">
        <w:rPr>
          <w:b/>
          <w:bCs/>
          <w:sz w:val="24"/>
          <w:rtl/>
        </w:rPr>
        <w:t xml:space="preserve">דברי </w:t>
      </w:r>
      <w:r w:rsidRPr="00071A8D">
        <w:rPr>
          <w:b/>
          <w:bCs/>
          <w:sz w:val="22"/>
          <w:rtl/>
        </w:rPr>
        <w:t>הכנסת</w:t>
      </w:r>
    </w:p>
    <w:p w:rsidR="005E0871" w:rsidRDefault="005E0871" w:rsidP="005E0871">
      <w:pPr>
        <w:pStyle w:val="3"/>
        <w:rPr>
          <w:sz w:val="22"/>
          <w:rtl/>
        </w:rPr>
      </w:pPr>
    </w:p>
    <w:p w:rsidR="005E0871" w:rsidRDefault="005E0871" w:rsidP="005E0871">
      <w:pPr>
        <w:pStyle w:val="3"/>
        <w:rPr>
          <w:sz w:val="22"/>
          <w:rtl/>
        </w:rPr>
      </w:pPr>
    </w:p>
    <w:p w:rsidR="005E0871" w:rsidRPr="005E0871" w:rsidRDefault="005E0871" w:rsidP="005E0871">
      <w:pPr>
        <w:rPr>
          <w:b/>
          <w:bCs/>
          <w:u w:val="single"/>
          <w:rtl/>
        </w:rPr>
      </w:pPr>
    </w:p>
    <w:p w:rsidR="005E0871" w:rsidRPr="00071A8D" w:rsidRDefault="005E0871" w:rsidP="00071A8D">
      <w:pPr>
        <w:pStyle w:val="3"/>
        <w:rPr>
          <w:b/>
          <w:bCs/>
          <w:u w:val="single"/>
          <w:rtl/>
        </w:rPr>
      </w:pPr>
      <w:r w:rsidRPr="00071A8D">
        <w:rPr>
          <w:b/>
          <w:bCs/>
          <w:u w:val="single"/>
          <w:rtl/>
        </w:rPr>
        <w:t>ה</w:t>
      </w:r>
      <w:r w:rsidR="006C0A8E" w:rsidRPr="00071A8D">
        <w:rPr>
          <w:b/>
          <w:bCs/>
          <w:u w:val="single"/>
          <w:rtl/>
        </w:rPr>
        <w:t>ישיבה השלוש</w:t>
      </w:r>
      <w:r w:rsidRPr="00071A8D">
        <w:rPr>
          <w:b/>
          <w:bCs/>
          <w:u w:val="single"/>
          <w:rtl/>
        </w:rPr>
        <w:t>-</w:t>
      </w:r>
      <w:r w:rsidR="006C0A8E" w:rsidRPr="00071A8D">
        <w:rPr>
          <w:b/>
          <w:bCs/>
          <w:u w:val="single"/>
          <w:rtl/>
        </w:rPr>
        <w:t>מאות</w:t>
      </w:r>
      <w:r w:rsidRPr="00071A8D">
        <w:rPr>
          <w:b/>
          <w:bCs/>
          <w:u w:val="single"/>
          <w:rtl/>
        </w:rPr>
        <w:t>-</w:t>
      </w:r>
      <w:r w:rsidR="006C0A8E" w:rsidRPr="00071A8D">
        <w:rPr>
          <w:b/>
          <w:bCs/>
          <w:u w:val="single"/>
          <w:rtl/>
        </w:rPr>
        <w:t>ושמונים</w:t>
      </w:r>
      <w:r w:rsidRPr="00071A8D">
        <w:rPr>
          <w:b/>
          <w:bCs/>
          <w:u w:val="single"/>
          <w:rtl/>
        </w:rPr>
        <w:t>-</w:t>
      </w:r>
      <w:r w:rsidR="006C0A8E" w:rsidRPr="00071A8D">
        <w:rPr>
          <w:b/>
          <w:bCs/>
          <w:u w:val="single"/>
          <w:rtl/>
        </w:rPr>
        <w:t>וארבע של הכנסת השלוש</w:t>
      </w:r>
      <w:r w:rsidRPr="00071A8D">
        <w:rPr>
          <w:b/>
          <w:bCs/>
          <w:u w:val="single"/>
          <w:rtl/>
        </w:rPr>
        <w:t>-</w:t>
      </w:r>
      <w:r w:rsidR="006C0A8E" w:rsidRPr="00071A8D">
        <w:rPr>
          <w:b/>
          <w:bCs/>
          <w:u w:val="single"/>
          <w:rtl/>
        </w:rPr>
        <w:t>עשרה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י</w:t>
      </w:r>
      <w:r w:rsidR="006C0A8E" w:rsidRPr="006C0A8E">
        <w:rPr>
          <w:rtl/>
        </w:rPr>
        <w:t>ום שלישי, כ"א בחשוון התשנ"ו (14 בנובמבר 1995)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י</w:t>
      </w:r>
      <w:r w:rsidR="006C0A8E" w:rsidRPr="006C0A8E">
        <w:rPr>
          <w:rtl/>
        </w:rPr>
        <w:t>רושלים, הכנסת, שעה 15:03</w:t>
      </w:r>
    </w:p>
    <w:p w:rsidR="00071A8D" w:rsidRDefault="00071A8D">
      <w:pPr>
        <w:autoSpaceDE/>
        <w:autoSpaceDN/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071A8D" w:rsidRDefault="00071A8D" w:rsidP="00071A8D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1" w:history="1">
        <w:r w:rsidR="00071A8D" w:rsidRPr="00A65CFF">
          <w:rPr>
            <w:rStyle w:val="Hyperlink"/>
            <w:rFonts w:hint="eastAsia"/>
            <w:noProof/>
            <w:rtl/>
          </w:rPr>
          <w:t>ערעורי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חברי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</w:t>
        </w:r>
        <w:r w:rsidR="00071A8D" w:rsidRPr="00A65CFF">
          <w:rPr>
            <w:rStyle w:val="Hyperlink"/>
            <w:noProof/>
            <w:rtl/>
          </w:rPr>
          <w:t xml:space="preserve">' </w:t>
        </w:r>
        <w:r w:rsidR="00071A8D" w:rsidRPr="00A65CFF">
          <w:rPr>
            <w:rStyle w:val="Hyperlink"/>
            <w:rFonts w:hint="eastAsia"/>
            <w:noProof/>
            <w:rtl/>
          </w:rPr>
          <w:t>שטרית</w:t>
        </w:r>
        <w:r w:rsidR="00071A8D" w:rsidRPr="00A65CFF">
          <w:rPr>
            <w:rStyle w:val="Hyperlink"/>
            <w:noProof/>
            <w:rtl/>
          </w:rPr>
          <w:t xml:space="preserve">, </w:t>
        </w:r>
        <w:r w:rsidR="00071A8D" w:rsidRPr="00A65CFF">
          <w:rPr>
            <w:rStyle w:val="Hyperlink"/>
            <w:rFonts w:hint="eastAsia"/>
            <w:noProof/>
            <w:rtl/>
          </w:rPr>
          <w:t>א</w:t>
        </w:r>
        <w:r w:rsidR="00071A8D" w:rsidRPr="00A65CFF">
          <w:rPr>
            <w:rStyle w:val="Hyperlink"/>
            <w:noProof/>
            <w:rtl/>
          </w:rPr>
          <w:t xml:space="preserve">' </w:t>
        </w:r>
        <w:r w:rsidR="00071A8D" w:rsidRPr="00A65CFF">
          <w:rPr>
            <w:rStyle w:val="Hyperlink"/>
            <w:rFonts w:hint="eastAsia"/>
            <w:noProof/>
            <w:rtl/>
          </w:rPr>
          <w:t>כ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ץ</w:t>
        </w:r>
        <w:r w:rsidR="00071A8D" w:rsidRPr="00A65CFF">
          <w:rPr>
            <w:rStyle w:val="Hyperlink"/>
            <w:noProof/>
            <w:rtl/>
          </w:rPr>
          <w:t>-</w:t>
        </w:r>
        <w:r w:rsidR="00071A8D" w:rsidRPr="00A65CFF">
          <w:rPr>
            <w:rStyle w:val="Hyperlink"/>
            <w:rFonts w:hint="eastAsia"/>
            <w:noProof/>
            <w:rtl/>
          </w:rPr>
          <w:t>עוז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וי</w:t>
        </w:r>
        <w:r w:rsidR="00071A8D" w:rsidRPr="00A65CFF">
          <w:rPr>
            <w:rStyle w:val="Hyperlink"/>
            <w:noProof/>
            <w:rtl/>
          </w:rPr>
          <w:t xml:space="preserve">' </w:t>
        </w:r>
        <w:r w:rsidR="00071A8D" w:rsidRPr="00A65CFF">
          <w:rPr>
            <w:rStyle w:val="Hyperlink"/>
            <w:rFonts w:hint="eastAsia"/>
            <w:noProof/>
            <w:rtl/>
          </w:rPr>
          <w:t>בא</w:t>
        </w:r>
        <w:r w:rsidR="00071A8D" w:rsidRPr="00A65CFF">
          <w:rPr>
            <w:rStyle w:val="Hyperlink"/>
            <w:noProof/>
            <w:rtl/>
          </w:rPr>
          <w:t>-</w:t>
        </w:r>
        <w:r w:rsidR="00071A8D" w:rsidRPr="00A65CFF">
          <w:rPr>
            <w:rStyle w:val="Hyperlink"/>
            <w:rFonts w:hint="eastAsia"/>
            <w:noProof/>
            <w:rtl/>
          </w:rPr>
          <w:t>גד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על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החלטת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ועדת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הכספים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בדבר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אישור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הוראות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בצו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תעריף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המכס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והפטורים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ומס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קנייה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על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טובין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 xml:space="preserve">' 35),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ה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2" w:history="1">
        <w:r w:rsidR="00071A8D" w:rsidRPr="00A65CFF">
          <w:rPr>
            <w:rStyle w:val="Hyperlink"/>
            <w:rFonts w:hint="eastAsia"/>
            <w:noProof/>
            <w:rtl/>
          </w:rPr>
          <w:t>מסמכים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שהונחו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על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שולחן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3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המלוות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הוראות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שונות</w:t>
        </w:r>
        <w:r w:rsidR="00071A8D" w:rsidRPr="00A65CFF">
          <w:rPr>
            <w:rStyle w:val="Hyperlink"/>
            <w:noProof/>
            <w:rtl/>
          </w:rPr>
          <w:t>)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 xml:space="preserve">' 7),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ו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4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שנייה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שלישית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5" w:history="1">
        <w:r w:rsidR="00071A8D" w:rsidRPr="00A65CFF">
          <w:rPr>
            <w:rStyle w:val="Hyperlink"/>
            <w:rFonts w:hint="eastAsia"/>
            <w:noProof/>
            <w:rtl/>
          </w:rPr>
          <w:t>הודעת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יושב</w:t>
        </w:r>
        <w:r w:rsidR="00071A8D" w:rsidRPr="00A65CFF">
          <w:rPr>
            <w:rStyle w:val="Hyperlink"/>
            <w:noProof/>
            <w:rtl/>
          </w:rPr>
          <w:t>-</w:t>
        </w:r>
        <w:r w:rsidR="00071A8D" w:rsidRPr="00A65CFF">
          <w:rPr>
            <w:rStyle w:val="Hyperlink"/>
            <w:rFonts w:hint="eastAsia"/>
            <w:noProof/>
            <w:rtl/>
          </w:rPr>
          <w:t>ראש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ועדת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6" w:history="1">
        <w:r w:rsidR="00071A8D" w:rsidRPr="00A65CFF">
          <w:rPr>
            <w:rStyle w:val="Hyperlink"/>
            <w:rFonts w:hint="eastAsia"/>
            <w:noProof/>
            <w:rtl/>
          </w:rPr>
          <w:t>חילופי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גברי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בוועדות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7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המלוות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הוראות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שונות</w:t>
        </w:r>
        <w:r w:rsidR="00071A8D" w:rsidRPr="00A65CFF">
          <w:rPr>
            <w:rStyle w:val="Hyperlink"/>
            <w:noProof/>
            <w:rtl/>
          </w:rPr>
          <w:t>)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 xml:space="preserve">' 7),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ו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8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שנייה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ושלישית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69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חסינות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חברי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  <w:r w:rsidR="00071A8D" w:rsidRPr="00A65CFF">
          <w:rPr>
            <w:rStyle w:val="Hyperlink"/>
            <w:noProof/>
            <w:rtl/>
          </w:rPr>
          <w:t xml:space="preserve">, </w:t>
        </w:r>
        <w:r w:rsidR="00071A8D" w:rsidRPr="00A65CFF">
          <w:rPr>
            <w:rStyle w:val="Hyperlink"/>
            <w:rFonts w:hint="eastAsia"/>
            <w:noProof/>
            <w:rtl/>
          </w:rPr>
          <w:t>זכויותיהם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וחובותיהם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 xml:space="preserve">' 17),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ו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0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שנייה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שלישית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1" w:history="1">
        <w:r w:rsidR="00071A8D" w:rsidRPr="00A65CFF">
          <w:rPr>
            <w:rStyle w:val="Hyperlink"/>
            <w:rFonts w:hint="eastAsia"/>
            <w:noProof/>
            <w:rtl/>
          </w:rPr>
          <w:t>שאילתות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ותשובות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2" w:history="1">
        <w:r w:rsidR="00071A8D" w:rsidRPr="00A65CFF">
          <w:rPr>
            <w:rStyle w:val="Hyperlink"/>
            <w:rFonts w:hint="eastAsia"/>
            <w:noProof/>
            <w:rtl/>
          </w:rPr>
          <w:t>הפקדת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ערבות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להבטחת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הוצאות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המדינה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בגין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תביעה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3" w:history="1">
        <w:r w:rsidR="00071A8D" w:rsidRPr="00A65CFF">
          <w:rPr>
            <w:rStyle w:val="Hyperlink"/>
            <w:rFonts w:hint="eastAsia"/>
            <w:noProof/>
            <w:rtl/>
          </w:rPr>
          <w:t>מכללות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למשפטים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4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המקרקעין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– </w:t>
        </w:r>
        <w:r w:rsidR="00071A8D" w:rsidRPr="00A65CFF">
          <w:rPr>
            <w:rStyle w:val="Hyperlink"/>
            <w:rFonts w:hint="eastAsia"/>
            <w:noProof/>
            <w:rtl/>
          </w:rPr>
          <w:t>שינויים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ברכוש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משותף</w:t>
        </w:r>
        <w:r w:rsidR="00071A8D" w:rsidRPr="00A65CFF">
          <w:rPr>
            <w:rStyle w:val="Hyperlink"/>
            <w:noProof/>
            <w:rtl/>
          </w:rPr>
          <w:t xml:space="preserve">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ה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5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חבר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ג</w:t>
        </w:r>
        <w:r w:rsidR="00071A8D" w:rsidRPr="00A65CFF">
          <w:rPr>
            <w:rStyle w:val="Hyperlink"/>
            <w:noProof/>
            <w:rtl/>
          </w:rPr>
          <w:t xml:space="preserve">' </w:t>
        </w:r>
        <w:r w:rsidR="00071A8D" w:rsidRPr="00A65CFF">
          <w:rPr>
            <w:rStyle w:val="Hyperlink"/>
            <w:rFonts w:hint="eastAsia"/>
            <w:noProof/>
            <w:rtl/>
          </w:rPr>
          <w:t>שגיא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6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בתי</w:t>
        </w:r>
        <w:r w:rsidR="00071A8D" w:rsidRPr="00A65CFF">
          <w:rPr>
            <w:rStyle w:val="Hyperlink"/>
            <w:noProof/>
            <w:rtl/>
          </w:rPr>
          <w:t>-</w:t>
        </w:r>
        <w:r w:rsidR="00071A8D" w:rsidRPr="00A65CFF">
          <w:rPr>
            <w:rStyle w:val="Hyperlink"/>
            <w:rFonts w:hint="eastAsia"/>
            <w:noProof/>
            <w:rtl/>
          </w:rPr>
          <w:t>המשפט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>' 22) (</w:t>
        </w:r>
        <w:r w:rsidR="00071A8D" w:rsidRPr="00A65CFF">
          <w:rPr>
            <w:rStyle w:val="Hyperlink"/>
            <w:rFonts w:hint="eastAsia"/>
            <w:noProof/>
            <w:rtl/>
          </w:rPr>
          <w:t>עילות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למשפט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חוזר</w:t>
        </w:r>
        <w:r w:rsidR="00071A8D" w:rsidRPr="00A65CFF">
          <w:rPr>
            <w:rStyle w:val="Hyperlink"/>
            <w:noProof/>
            <w:rtl/>
          </w:rPr>
          <w:t xml:space="preserve">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ו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7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ראשונה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8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סדר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הדין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הפלילי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 xml:space="preserve">' 21),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ה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79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ראשונה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80" w:history="1">
        <w:r w:rsidR="00071A8D" w:rsidRPr="00A65CFF">
          <w:rPr>
            <w:rStyle w:val="Hyperlink"/>
            <w:rFonts w:hint="eastAsia"/>
            <w:noProof/>
            <w:rtl/>
          </w:rPr>
          <w:t>מסמכים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שהונחו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על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שולחן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הכנסת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81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סדר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הדין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הפלילי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 xml:space="preserve">' 21),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ה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82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ראשונה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83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רואי</w:t>
        </w:r>
        <w:r w:rsidR="00071A8D" w:rsidRPr="00A65CFF">
          <w:rPr>
            <w:rStyle w:val="Hyperlink"/>
            <w:noProof/>
            <w:rtl/>
          </w:rPr>
          <w:t>-</w:t>
        </w:r>
        <w:r w:rsidR="00071A8D" w:rsidRPr="00A65CFF">
          <w:rPr>
            <w:rStyle w:val="Hyperlink"/>
            <w:rFonts w:hint="eastAsia"/>
            <w:noProof/>
            <w:rtl/>
          </w:rPr>
          <w:t>חשבון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>' 7) (</w:t>
        </w:r>
        <w:r w:rsidR="00071A8D" w:rsidRPr="00A65CFF">
          <w:rPr>
            <w:rStyle w:val="Hyperlink"/>
            <w:rFonts w:hint="eastAsia"/>
            <w:noProof/>
            <w:rtl/>
          </w:rPr>
          <w:t>שיפוט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משמעתי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והוראות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אחרות</w:t>
        </w:r>
        <w:r w:rsidR="00071A8D" w:rsidRPr="00A65CFF">
          <w:rPr>
            <w:rStyle w:val="Hyperlink"/>
            <w:noProof/>
            <w:rtl/>
          </w:rPr>
          <w:t xml:space="preserve">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ה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84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ראשונה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7D6EBA" w:rsidP="00997AD7">
      <w:pPr>
        <w:pStyle w:val="TOC1"/>
        <w:tabs>
          <w:tab w:val="right" w:leader="dot" w:pos="8296"/>
        </w:tabs>
        <w:rPr>
          <w:noProof/>
          <w:rtl/>
        </w:rPr>
      </w:pPr>
      <w:hyperlink w:anchor="_Toc460918585" w:history="1">
        <w:r w:rsidR="00071A8D" w:rsidRPr="00A65CFF">
          <w:rPr>
            <w:rStyle w:val="Hyperlink"/>
            <w:rFonts w:hint="eastAsia"/>
            <w:noProof/>
            <w:rtl/>
          </w:rPr>
          <w:t>הצעת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חוק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הבחירות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לכנסת</w:t>
        </w:r>
        <w:r w:rsidR="00071A8D" w:rsidRPr="00A65CFF">
          <w:rPr>
            <w:rStyle w:val="Hyperlink"/>
            <w:noProof/>
            <w:rtl/>
          </w:rPr>
          <w:t xml:space="preserve"> (</w:t>
        </w:r>
        <w:r w:rsidR="00071A8D" w:rsidRPr="00A65CFF">
          <w:rPr>
            <w:rStyle w:val="Hyperlink"/>
            <w:rFonts w:hint="eastAsia"/>
            <w:noProof/>
            <w:rtl/>
          </w:rPr>
          <w:t>תיקון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מס</w:t>
        </w:r>
        <w:r w:rsidR="00071A8D" w:rsidRPr="00A65CFF">
          <w:rPr>
            <w:rStyle w:val="Hyperlink"/>
            <w:noProof/>
            <w:rtl/>
          </w:rPr>
          <w:t>' 30) (</w:t>
        </w:r>
        <w:r w:rsidR="00071A8D" w:rsidRPr="00A65CFF">
          <w:rPr>
            <w:rStyle w:val="Hyperlink"/>
            <w:rFonts w:hint="eastAsia"/>
            <w:noProof/>
            <w:rtl/>
          </w:rPr>
          <w:t>לוח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זמנים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והוראות</w:t>
        </w:r>
      </w:hyperlink>
      <w:r w:rsidR="00997AD7">
        <w:rPr>
          <w:rStyle w:val="Hyperlink"/>
          <w:rFonts w:hint="cs"/>
          <w:noProof/>
          <w:rtl/>
        </w:rPr>
        <w:t xml:space="preserve"> </w:t>
      </w:r>
      <w:hyperlink w:anchor="_Toc460918586" w:history="1">
        <w:r w:rsidR="00071A8D" w:rsidRPr="00A65CFF">
          <w:rPr>
            <w:rStyle w:val="Hyperlink"/>
            <w:rFonts w:hint="eastAsia"/>
            <w:noProof/>
            <w:rtl/>
          </w:rPr>
          <w:t>אחרות</w:t>
        </w:r>
        <w:r w:rsidR="00071A8D" w:rsidRPr="00A65CFF">
          <w:rPr>
            <w:rStyle w:val="Hyperlink"/>
            <w:noProof/>
            <w:rtl/>
          </w:rPr>
          <w:t xml:space="preserve">), </w:t>
        </w:r>
        <w:r w:rsidR="00071A8D" w:rsidRPr="00A65CFF">
          <w:rPr>
            <w:rStyle w:val="Hyperlink"/>
            <w:rFonts w:hint="eastAsia"/>
            <w:noProof/>
            <w:rtl/>
          </w:rPr>
          <w:t>התשנ</w:t>
        </w:r>
        <w:r w:rsidR="00071A8D" w:rsidRPr="00A65CFF">
          <w:rPr>
            <w:rStyle w:val="Hyperlink"/>
            <w:noProof/>
            <w:rtl/>
          </w:rPr>
          <w:t>"</w:t>
        </w:r>
        <w:r w:rsidR="00071A8D" w:rsidRPr="00A65CFF">
          <w:rPr>
            <w:rStyle w:val="Hyperlink"/>
            <w:rFonts w:hint="eastAsia"/>
            <w:noProof/>
            <w:rtl/>
          </w:rPr>
          <w:t>ו</w:t>
        </w:r>
        <w:r w:rsidR="00071A8D" w:rsidRPr="00A65CFF">
          <w:rPr>
            <w:rStyle w:val="Hyperlink"/>
            <w:noProof/>
            <w:rtl/>
          </w:rPr>
          <w:t>–1995</w:t>
        </w:r>
      </w:hyperlink>
    </w:p>
    <w:p w:rsidR="00071A8D" w:rsidRDefault="007D6EBA" w:rsidP="00071A8D">
      <w:pPr>
        <w:pStyle w:val="TOC1"/>
        <w:tabs>
          <w:tab w:val="right" w:leader="dot" w:pos="8296"/>
        </w:tabs>
        <w:rPr>
          <w:noProof/>
          <w:rtl/>
        </w:rPr>
      </w:pPr>
      <w:hyperlink w:anchor="_Toc460918587" w:history="1">
        <w:r w:rsidR="00071A8D" w:rsidRPr="00A65CFF">
          <w:rPr>
            <w:rStyle w:val="Hyperlink"/>
            <w:noProof/>
            <w:rtl/>
          </w:rPr>
          <w:t>(</w:t>
        </w:r>
        <w:r w:rsidR="00071A8D" w:rsidRPr="00A65CFF">
          <w:rPr>
            <w:rStyle w:val="Hyperlink"/>
            <w:rFonts w:hint="eastAsia"/>
            <w:noProof/>
            <w:rtl/>
          </w:rPr>
          <w:t>קריאה</w:t>
        </w:r>
        <w:r w:rsidR="00071A8D" w:rsidRPr="00A65CFF">
          <w:rPr>
            <w:rStyle w:val="Hyperlink"/>
            <w:noProof/>
            <w:rtl/>
          </w:rPr>
          <w:t xml:space="preserve"> </w:t>
        </w:r>
        <w:r w:rsidR="00071A8D" w:rsidRPr="00A65CFF">
          <w:rPr>
            <w:rStyle w:val="Hyperlink"/>
            <w:rFonts w:hint="eastAsia"/>
            <w:noProof/>
            <w:rtl/>
          </w:rPr>
          <w:t>ראשונה</w:t>
        </w:r>
        <w:r w:rsidR="00071A8D" w:rsidRPr="00A65CFF">
          <w:rPr>
            <w:rStyle w:val="Hyperlink"/>
            <w:noProof/>
            <w:rtl/>
          </w:rPr>
          <w:t>)</w:t>
        </w:r>
      </w:hyperlink>
    </w:p>
    <w:p w:rsidR="00071A8D" w:rsidRDefault="00071A8D" w:rsidP="00071A8D">
      <w:pPr>
        <w:jc w:val="center"/>
        <w:rPr>
          <w:rtl/>
        </w:rPr>
      </w:pPr>
      <w:r>
        <w:rPr>
          <w:rtl/>
        </w:rPr>
        <w:fldChar w:fldCharType="end"/>
      </w:r>
      <w:r>
        <w:rPr>
          <w:rtl/>
        </w:rPr>
        <w:br w:type="page"/>
      </w:r>
    </w:p>
    <w:p w:rsidR="005E0871" w:rsidRPr="005E0871" w:rsidRDefault="005E0871" w:rsidP="005E0871">
      <w:pPr>
        <w:pStyle w:val="1"/>
        <w:rPr>
          <w:rtl/>
        </w:rPr>
      </w:pPr>
      <w:bookmarkStart w:id="1" w:name="_Toc460918561"/>
      <w:r w:rsidRPr="005E0871">
        <w:rPr>
          <w:rtl/>
        </w:rPr>
        <w:lastRenderedPageBreak/>
        <w:t>ערעורי חברי הכנסת מ' שטרית, א' כ"ץ</w:t>
      </w:r>
      <w:r>
        <w:rPr>
          <w:rtl/>
        </w:rPr>
        <w:t>-</w:t>
      </w:r>
      <w:r w:rsidRPr="005E0871">
        <w:rPr>
          <w:rtl/>
        </w:rPr>
        <w:t>עוז וי' בא</w:t>
      </w:r>
      <w:r>
        <w:rPr>
          <w:rtl/>
        </w:rPr>
        <w:t>-</w:t>
      </w:r>
      <w:r w:rsidRPr="005E0871">
        <w:rPr>
          <w:rtl/>
        </w:rPr>
        <w:t>גד</w:t>
      </w:r>
      <w:r>
        <w:rPr>
          <w:rtl/>
        </w:rPr>
        <w:t xml:space="preserve"> </w:t>
      </w:r>
      <w:r w:rsidRPr="005E0871">
        <w:rPr>
          <w:rtl/>
        </w:rPr>
        <w:t>על החלטת ועדת הכספים בדבר אישור הוראות בצו תעריף</w:t>
      </w:r>
      <w:r>
        <w:rPr>
          <w:rtl/>
        </w:rPr>
        <w:t xml:space="preserve"> </w:t>
      </w:r>
      <w:r w:rsidRPr="005E0871">
        <w:rPr>
          <w:rtl/>
        </w:rPr>
        <w:t>המכס והפטורים ומס קנייה על טובין (תיקון מס' 35), התשנ"ה</w:t>
      </w:r>
      <w:r>
        <w:rPr>
          <w:rtl/>
        </w:rPr>
        <w:t>–</w:t>
      </w:r>
      <w:r w:rsidRPr="005E0871">
        <w:rPr>
          <w:rtl/>
        </w:rPr>
        <w:t>1995</w:t>
      </w:r>
      <w:bookmarkEnd w:id="1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פותח את ישיבת הכנסת. אנחנו היום בכ"א בחשוון התשנ"ו, 14</w:t>
      </w:r>
      <w:r w:rsidR="005E0871">
        <w:rPr>
          <w:rtl/>
        </w:rPr>
        <w:t xml:space="preserve"> </w:t>
      </w:r>
      <w:r w:rsidRPr="006C0A8E">
        <w:rPr>
          <w:rtl/>
        </w:rPr>
        <w:t>בנובמבר</w:t>
      </w:r>
      <w:r w:rsidR="005E0871">
        <w:rPr>
          <w:rtl/>
        </w:rPr>
        <w:t xml:space="preserve"> </w:t>
      </w:r>
      <w:r w:rsidRPr="006C0A8E">
        <w:rPr>
          <w:rtl/>
        </w:rPr>
        <w:t>1995, ואני מבין שהנושא הראשון שלנו הוא: ערעורי חברי הכנסת מאיר שטרית,</w:t>
      </w:r>
      <w:r w:rsidR="005E0871">
        <w:rPr>
          <w:rtl/>
        </w:rPr>
        <w:t xml:space="preserve"> </w:t>
      </w:r>
      <w:r w:rsidRPr="006C0A8E">
        <w:rPr>
          <w:rtl/>
        </w:rPr>
        <w:t>אברהם</w:t>
      </w:r>
      <w:r w:rsidR="005E0871">
        <w:rPr>
          <w:rtl/>
        </w:rPr>
        <w:t xml:space="preserve"> </w:t>
      </w:r>
      <w:r w:rsidRPr="006C0A8E">
        <w:rPr>
          <w:rtl/>
        </w:rPr>
        <w:t>כ"ץ</w:t>
      </w:r>
      <w:r w:rsidR="005E0871">
        <w:rPr>
          <w:rtl/>
        </w:rPr>
        <w:t>-</w:t>
      </w:r>
      <w:r w:rsidRPr="006C0A8E">
        <w:rPr>
          <w:rtl/>
        </w:rPr>
        <w:t>עוז</w:t>
      </w:r>
      <w:r w:rsidR="005E0871">
        <w:rPr>
          <w:rtl/>
        </w:rPr>
        <w:t xml:space="preserve"> </w:t>
      </w:r>
      <w:r w:rsidRPr="006C0A8E">
        <w:rPr>
          <w:rtl/>
        </w:rPr>
        <w:t>ויוסף</w:t>
      </w:r>
      <w:r w:rsidR="005E0871">
        <w:rPr>
          <w:rtl/>
        </w:rPr>
        <w:t xml:space="preserve"> </w:t>
      </w:r>
      <w:r w:rsidRPr="006C0A8E">
        <w:rPr>
          <w:rtl/>
        </w:rPr>
        <w:t>בא</w:t>
      </w:r>
      <w:r w:rsidR="005E0871">
        <w:rPr>
          <w:rtl/>
        </w:rPr>
        <w:t>-</w:t>
      </w:r>
      <w:r w:rsidRPr="006C0A8E">
        <w:rPr>
          <w:rtl/>
        </w:rPr>
        <w:t>גד</w:t>
      </w:r>
      <w:r w:rsidR="005E0871">
        <w:rPr>
          <w:rtl/>
        </w:rPr>
        <w:t xml:space="preserve"> </w:t>
      </w:r>
      <w:r w:rsidRPr="006C0A8E">
        <w:rPr>
          <w:rtl/>
        </w:rPr>
        <w:t>על החלטת ועדת הכספים בדבר אישור הוראות בצו תעריף</w:t>
      </w:r>
      <w:r w:rsidR="005E0871">
        <w:rPr>
          <w:rtl/>
        </w:rPr>
        <w:t xml:space="preserve"> </w:t>
      </w:r>
      <w:r w:rsidRPr="006C0A8E">
        <w:rPr>
          <w:rtl/>
        </w:rPr>
        <w:t>המכס והפטורים ומס קנייה על טובין (תיקון מס' 35), התשנ"ה</w:t>
      </w:r>
      <w:r w:rsidR="005E0871">
        <w:rPr>
          <w:rtl/>
        </w:rPr>
        <w:t>–</w:t>
      </w:r>
      <w:r w:rsidRPr="006C0A8E">
        <w:rPr>
          <w:rtl/>
        </w:rPr>
        <w:t>1995.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מזמין עכשיו את חבר הכנסת אברהם פורז.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פורז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אני מבקש ממליאת הכנסת לאשר את החלטת ועדת</w:t>
      </w:r>
      <w:r w:rsidR="005E0871">
        <w:rPr>
          <w:rtl/>
        </w:rPr>
        <w:t xml:space="preserve"> </w:t>
      </w:r>
      <w:r w:rsidRPr="006C0A8E">
        <w:rPr>
          <w:rtl/>
        </w:rPr>
        <w:t>הכספים</w:t>
      </w:r>
      <w:r w:rsidR="005E0871">
        <w:rPr>
          <w:rtl/>
        </w:rPr>
        <w:t xml:space="preserve"> </w:t>
      </w:r>
      <w:r w:rsidRPr="006C0A8E">
        <w:rPr>
          <w:rtl/>
        </w:rPr>
        <w:t>המאשרת את הוראות בצו תעריף המכס והפטורים ומס קנייה על טובין (תיקון מס'</w:t>
      </w:r>
      <w:r w:rsidR="005E0871">
        <w:rPr>
          <w:rtl/>
        </w:rPr>
        <w:t xml:space="preserve"> </w:t>
      </w:r>
      <w:r w:rsidRPr="006C0A8E">
        <w:rPr>
          <w:rtl/>
        </w:rPr>
        <w:t>35), התשנ"ה</w:t>
      </w:r>
      <w:r w:rsidR="005E0871">
        <w:rPr>
          <w:rtl/>
        </w:rPr>
        <w:t>–</w:t>
      </w:r>
      <w:r w:rsidRPr="006C0A8E">
        <w:rPr>
          <w:rtl/>
        </w:rPr>
        <w:t>1995. לאחר שהמערערים יטענו את טענותיהם אני אשיב.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יוסף בא</w:t>
      </w:r>
      <w:r w:rsidR="005E0871">
        <w:rPr>
          <w:rtl/>
        </w:rPr>
        <w:t>-</w:t>
      </w:r>
      <w:r w:rsidRPr="006C0A8E">
        <w:rPr>
          <w:rtl/>
        </w:rPr>
        <w:t>גד, בבקשה.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השרים התורנים הם אפרים סנה ובנימין בן</w:t>
      </w:r>
      <w:r w:rsidR="005E0871">
        <w:rPr>
          <w:rtl/>
        </w:rPr>
        <w:t>-</w:t>
      </w:r>
      <w:r w:rsidRPr="006C0A8E">
        <w:rPr>
          <w:rtl/>
        </w:rPr>
        <w:t>אליעזר. אני מבקש שתהיה נציגות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הממשלה.</w:t>
      </w:r>
      <w:r w:rsidR="005E0871">
        <w:rPr>
          <w:rtl/>
        </w:rPr>
        <w:t xml:space="preserve"> </w:t>
      </w: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לי התנגדות לכך שיהיה מישהו אחר, אבל שתהיה נציגות של הממשלה.</w:t>
      </w:r>
      <w:r w:rsidR="005E0871">
        <w:rPr>
          <w:rtl/>
        </w:rPr>
        <w:t xml:space="preserve"> </w:t>
      </w:r>
      <w:r w:rsidRPr="006C0A8E">
        <w:rPr>
          <w:rtl/>
        </w:rPr>
        <w:t>זאת אומרת, אני מבקש להזכיר לממשלה שיש כנסת.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כמה זמן יש לי?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לפי דעתי שלוש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חמש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שלוש דקות. נתפשר על ארבע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פורז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אתה מדבר על טרקטורונים, אפילו יותר.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הנוכחים,</w:t>
      </w:r>
      <w:r w:rsidR="005E0871">
        <w:rPr>
          <w:rtl/>
        </w:rPr>
        <w:t xml:space="preserve"> </w:t>
      </w:r>
      <w:r w:rsidRPr="006C0A8E">
        <w:rPr>
          <w:rtl/>
        </w:rPr>
        <w:t>אני רוצה לדבר על הוראות הצו, על</w:t>
      </w:r>
      <w:r w:rsidR="005E0871">
        <w:rPr>
          <w:rtl/>
        </w:rPr>
        <w:t xml:space="preserve"> </w:t>
      </w:r>
      <w:r w:rsidRPr="006C0A8E">
        <w:rPr>
          <w:rtl/>
        </w:rPr>
        <w:t>טרקטורונים,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אפשר</w:t>
      </w:r>
      <w:r w:rsidR="005E0871">
        <w:rPr>
          <w:rtl/>
        </w:rPr>
        <w:t xml:space="preserve"> </w:t>
      </w:r>
      <w:r w:rsidRPr="006C0A8E">
        <w:rPr>
          <w:rtl/>
        </w:rPr>
        <w:t>לפתוח</w:t>
      </w:r>
      <w:r w:rsidR="005E0871">
        <w:rPr>
          <w:rtl/>
        </w:rPr>
        <w:t xml:space="preserve"> </w:t>
      </w:r>
      <w:r w:rsidRPr="006C0A8E">
        <w:rPr>
          <w:rtl/>
        </w:rPr>
        <w:t>בלי להביע זעזוע על האסון הכבד שפקד את כל בית</w:t>
      </w:r>
      <w:r w:rsidR="005E0871">
        <w:rPr>
          <w:rtl/>
        </w:rPr>
        <w:t xml:space="preserve"> </w:t>
      </w:r>
      <w:r w:rsidRPr="006C0A8E">
        <w:rPr>
          <w:rtl/>
        </w:rPr>
        <w:t>ישראל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הרצח</w:t>
      </w:r>
      <w:r w:rsidR="005E0871">
        <w:rPr>
          <w:rtl/>
        </w:rPr>
        <w:t xml:space="preserve"> </w:t>
      </w:r>
      <w:r w:rsidRPr="006C0A8E">
        <w:rPr>
          <w:rtl/>
        </w:rPr>
        <w:t>השפל</w:t>
      </w:r>
      <w:r w:rsidR="005E0871">
        <w:rPr>
          <w:rtl/>
        </w:rPr>
        <w:t xml:space="preserve"> </w:t>
      </w:r>
      <w:r w:rsidRPr="006C0A8E">
        <w:rPr>
          <w:rtl/>
        </w:rPr>
        <w:t>שקרה במוצאי שבת בתל</w:t>
      </w:r>
      <w:r w:rsidR="005E0871">
        <w:rPr>
          <w:rtl/>
        </w:rPr>
        <w:t>-</w:t>
      </w:r>
      <w:r w:rsidRPr="006C0A8E">
        <w:rPr>
          <w:rtl/>
        </w:rPr>
        <w:t>אביב. כידוע לכם, אם ידוע, יש שמכנים</w:t>
      </w:r>
      <w:r w:rsidR="005E0871">
        <w:rPr>
          <w:rtl/>
        </w:rPr>
        <w:t xml:space="preserve"> </w:t>
      </w:r>
      <w:r w:rsidRPr="006C0A8E">
        <w:rPr>
          <w:rtl/>
        </w:rPr>
        <w:t>אותי</w:t>
      </w:r>
      <w:r w:rsidR="005E0871">
        <w:rPr>
          <w:rtl/>
        </w:rPr>
        <w:t xml:space="preserve"> </w:t>
      </w:r>
      <w:r w:rsidRPr="006C0A8E">
        <w:rPr>
          <w:rtl/>
        </w:rPr>
        <w:t>"רב</w:t>
      </w:r>
      <w:r w:rsidR="005E0871">
        <w:rPr>
          <w:rtl/>
        </w:rPr>
        <w:t xml:space="preserve"> </w:t>
      </w:r>
      <w:r w:rsidRPr="006C0A8E">
        <w:rPr>
          <w:rtl/>
        </w:rPr>
        <w:t>האסירים",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מרבה</w:t>
      </w:r>
      <w:r w:rsidR="005E0871">
        <w:rPr>
          <w:rtl/>
        </w:rPr>
        <w:t xml:space="preserve"> </w:t>
      </w:r>
      <w:r w:rsidRPr="006C0A8E">
        <w:rPr>
          <w:rtl/>
        </w:rPr>
        <w:t>לבקר</w:t>
      </w:r>
      <w:r w:rsidR="005E0871">
        <w:rPr>
          <w:rtl/>
        </w:rPr>
        <w:t xml:space="preserve"> </w:t>
      </w:r>
      <w:r w:rsidRPr="006C0A8E">
        <w:rPr>
          <w:rtl/>
        </w:rPr>
        <w:t>בבתי</w:t>
      </w:r>
      <w:r w:rsidR="005E0871">
        <w:rPr>
          <w:rtl/>
        </w:rPr>
        <w:t>-</w:t>
      </w:r>
      <w:r w:rsidRPr="006C0A8E">
        <w:rPr>
          <w:rtl/>
        </w:rPr>
        <w:t>הסוהר את כל האסירים הביטחוניים</w:t>
      </w:r>
      <w:r w:rsidR="005E0871">
        <w:rPr>
          <w:rtl/>
        </w:rPr>
        <w:t xml:space="preserve"> </w:t>
      </w:r>
      <w:r w:rsidRPr="006C0A8E">
        <w:rPr>
          <w:rtl/>
        </w:rPr>
        <w:t>היהודים</w:t>
      </w:r>
      <w:r w:rsidR="005E0871">
        <w:rPr>
          <w:rtl/>
        </w:rPr>
        <w:t xml:space="preserve"> </w:t>
      </w:r>
      <w:r w:rsidRPr="006C0A8E">
        <w:rPr>
          <w:rtl/>
        </w:rPr>
        <w:t>שפגעו</w:t>
      </w:r>
      <w:r w:rsidR="005E0871">
        <w:rPr>
          <w:rtl/>
        </w:rPr>
        <w:t xml:space="preserve"> </w:t>
      </w:r>
      <w:r w:rsidRPr="006C0A8E">
        <w:rPr>
          <w:rtl/>
        </w:rPr>
        <w:t>בערבים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עמי פופר, יורם שקולניק וכו'. ואני מצהיר: במקרה זה לא</w:t>
      </w:r>
      <w:r w:rsidR="005E0871">
        <w:rPr>
          <w:rtl/>
        </w:rPr>
        <w:t xml:space="preserve"> </w:t>
      </w:r>
      <w:r w:rsidRPr="006C0A8E">
        <w:rPr>
          <w:rtl/>
        </w:rPr>
        <w:t>אלך</w:t>
      </w:r>
      <w:r w:rsidR="005E0871">
        <w:rPr>
          <w:rtl/>
        </w:rPr>
        <w:t xml:space="preserve"> </w:t>
      </w:r>
      <w:r w:rsidRPr="006C0A8E">
        <w:rPr>
          <w:rtl/>
        </w:rPr>
        <w:t>לבקר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יגאל, מפני שאני חושב שהוא עשה דבר </w:t>
      </w:r>
      <w:r w:rsidR="005E0871">
        <w:rPr>
          <w:rtl/>
        </w:rPr>
        <w:t>–</w:t>
      </w:r>
      <w:r w:rsidRPr="006C0A8E">
        <w:rPr>
          <w:rtl/>
        </w:rPr>
        <w:t xml:space="preserve"> לא רק שאין לו תקדים, הוא גם</w:t>
      </w:r>
      <w:r w:rsidR="005E0871">
        <w:rPr>
          <w:rtl/>
        </w:rPr>
        <w:t xml:space="preserve"> </w:t>
      </w:r>
      <w:r w:rsidRPr="006C0A8E">
        <w:rPr>
          <w:rtl/>
        </w:rPr>
        <w:t>שפל</w:t>
      </w:r>
      <w:r w:rsidR="005E0871">
        <w:rPr>
          <w:rtl/>
        </w:rPr>
        <w:t xml:space="preserve"> </w:t>
      </w:r>
      <w:r w:rsidRPr="006C0A8E">
        <w:rPr>
          <w:rtl/>
        </w:rPr>
        <w:t>מאין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כמוהו. יהודי לא מרים יד על יהודי </w:t>
      </w:r>
      <w:r w:rsidR="005E0871">
        <w:rPr>
          <w:rtl/>
        </w:rPr>
        <w:t>–</w:t>
      </w:r>
      <w:r w:rsidRPr="006C0A8E">
        <w:rPr>
          <w:rtl/>
        </w:rPr>
        <w:t xml:space="preserve"> "רשע למה תכה רעך", ודאי "רשע למה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תרצח רעך" </w:t>
      </w:r>
      <w:r w:rsidR="005E0871">
        <w:rPr>
          <w:rtl/>
        </w:rPr>
        <w:t>–</w:t>
      </w:r>
      <w:r w:rsidRPr="006C0A8E">
        <w:rPr>
          <w:rtl/>
        </w:rPr>
        <w:t xml:space="preserve"> ובייחוד אם הוא ראש ממשלת ישראל בתוקף.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לומר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משפט: מרבים לדבר בימים האלה על צדקת הדרך. צדקת הדרך</w:t>
      </w:r>
      <w:r w:rsidR="005E0871">
        <w:rPr>
          <w:rtl/>
        </w:rPr>
        <w:t xml:space="preserve"> </w:t>
      </w:r>
      <w:r w:rsidRPr="006C0A8E">
        <w:rPr>
          <w:rtl/>
        </w:rPr>
        <w:t>קיימת,</w:t>
      </w:r>
      <w:r w:rsidR="005E0871">
        <w:rPr>
          <w:rtl/>
        </w:rPr>
        <w:t xml:space="preserve"> </w:t>
      </w: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פה מקום להעלות אף מלה על אותה צדקת דרך של אברהם אבינו:</w:t>
      </w:r>
      <w:r w:rsidR="005E0871">
        <w:rPr>
          <w:rtl/>
        </w:rPr>
        <w:t xml:space="preserve"> </w:t>
      </w:r>
      <w:r w:rsidRPr="006C0A8E">
        <w:rPr>
          <w:rtl/>
        </w:rPr>
        <w:t>קום התהלך</w:t>
      </w:r>
      <w:r w:rsidR="005E0871">
        <w:rPr>
          <w:rtl/>
        </w:rPr>
        <w:t xml:space="preserve"> </w:t>
      </w:r>
      <w:r w:rsidRPr="006C0A8E">
        <w:rPr>
          <w:rtl/>
        </w:rPr>
        <w:t>בארץ</w:t>
      </w:r>
      <w:r w:rsidR="005E0871">
        <w:rPr>
          <w:rtl/>
        </w:rPr>
        <w:t xml:space="preserve"> </w:t>
      </w:r>
      <w:r w:rsidRPr="006C0A8E">
        <w:rPr>
          <w:rtl/>
        </w:rPr>
        <w:t>לאורכה</w:t>
      </w:r>
      <w:r w:rsidR="005E0871">
        <w:rPr>
          <w:rtl/>
        </w:rPr>
        <w:t xml:space="preserve"> </w:t>
      </w:r>
      <w:r w:rsidRPr="006C0A8E">
        <w:rPr>
          <w:rtl/>
        </w:rPr>
        <w:t>ולרוחבה, כי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אתננה.</w:t>
      </w:r>
      <w:r w:rsidR="005E0871">
        <w:rPr>
          <w:rtl/>
        </w:rPr>
        <w:t xml:space="preserve"> </w:t>
      </w: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אפשר לערער על צדקת הדרך של הציונות</w:t>
      </w:r>
      <w:r w:rsidR="005E0871">
        <w:rPr>
          <w:rtl/>
        </w:rPr>
        <w:t xml:space="preserve"> </w:t>
      </w:r>
      <w:r w:rsidRPr="006C0A8E">
        <w:rPr>
          <w:rtl/>
        </w:rPr>
        <w:t>והציונות</w:t>
      </w:r>
      <w:r w:rsidR="005E0871">
        <w:rPr>
          <w:rtl/>
        </w:rPr>
        <w:t xml:space="preserve"> </w:t>
      </w:r>
      <w:r w:rsidRPr="006C0A8E">
        <w:rPr>
          <w:rtl/>
        </w:rPr>
        <w:t>הדתית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שחינכה אותנו </w:t>
      </w:r>
      <w:r w:rsidR="005E0871">
        <w:rPr>
          <w:rtl/>
        </w:rPr>
        <w:t>–</w:t>
      </w:r>
      <w:r w:rsidRPr="006C0A8E">
        <w:rPr>
          <w:rtl/>
        </w:rPr>
        <w:t xml:space="preserve"> אנו באנו ארצה לבנות ולהיבנות בה. ולכן אני אומר</w:t>
      </w:r>
      <w:r w:rsidR="005E0871">
        <w:rPr>
          <w:rtl/>
        </w:rPr>
        <w:t xml:space="preserve"> </w:t>
      </w:r>
      <w:r w:rsidRPr="006C0A8E">
        <w:rPr>
          <w:rtl/>
        </w:rPr>
        <w:t>לכולם:</w:t>
      </w:r>
      <w:r w:rsidR="005E0871">
        <w:rPr>
          <w:rtl/>
        </w:rPr>
        <w:t xml:space="preserve"> </w:t>
      </w:r>
      <w:r w:rsidRPr="006C0A8E">
        <w:rPr>
          <w:rtl/>
        </w:rPr>
        <w:t>הדרך</w:t>
      </w:r>
      <w:r w:rsidR="005E0871">
        <w:rPr>
          <w:rtl/>
        </w:rPr>
        <w:t xml:space="preserve"> </w:t>
      </w:r>
      <w:r w:rsidRPr="006C0A8E">
        <w:rPr>
          <w:rtl/>
        </w:rPr>
        <w:t>צודקת,</w:t>
      </w:r>
      <w:r w:rsidR="005E0871">
        <w:rPr>
          <w:rtl/>
        </w:rPr>
        <w:t xml:space="preserve"> </w:t>
      </w:r>
      <w:r w:rsidRPr="006C0A8E">
        <w:rPr>
          <w:rtl/>
        </w:rPr>
        <w:t>הדרך</w:t>
      </w:r>
      <w:r w:rsidR="005E0871">
        <w:rPr>
          <w:rtl/>
        </w:rPr>
        <w:t xml:space="preserve"> </w:t>
      </w:r>
      <w:r w:rsidRPr="006C0A8E">
        <w:rPr>
          <w:rtl/>
        </w:rPr>
        <w:t>ברורה,</w:t>
      </w:r>
      <w:r w:rsidR="005E0871">
        <w:rPr>
          <w:rtl/>
        </w:rPr>
        <w:t xml:space="preserve"> </w:t>
      </w:r>
      <w:r w:rsidRPr="006C0A8E">
        <w:rPr>
          <w:rtl/>
        </w:rPr>
        <w:t>הדרך</w:t>
      </w:r>
      <w:r w:rsidR="005E0871">
        <w:rPr>
          <w:rtl/>
        </w:rPr>
        <w:t xml:space="preserve"> </w:t>
      </w:r>
      <w:r w:rsidRPr="006C0A8E">
        <w:rPr>
          <w:rtl/>
        </w:rPr>
        <w:t>נכונה.</w:t>
      </w:r>
      <w:r w:rsidR="005E0871">
        <w:rPr>
          <w:rtl/>
        </w:rPr>
        <w:t xml:space="preserve"> </w:t>
      </w:r>
      <w:r w:rsidRPr="006C0A8E">
        <w:rPr>
          <w:rtl/>
        </w:rPr>
        <w:t>בסך</w:t>
      </w:r>
      <w:r w:rsidR="005E0871">
        <w:rPr>
          <w:rtl/>
        </w:rPr>
        <w:t xml:space="preserve"> </w:t>
      </w:r>
      <w:r w:rsidRPr="006C0A8E">
        <w:rPr>
          <w:rtl/>
        </w:rPr>
        <w:t>הכול,</w:t>
      </w:r>
      <w:r w:rsidR="005E0871">
        <w:rPr>
          <w:rtl/>
        </w:rPr>
        <w:t xml:space="preserve"> </w:t>
      </w:r>
      <w:r w:rsidRPr="006C0A8E">
        <w:rPr>
          <w:rtl/>
        </w:rPr>
        <w:t>באנו לארץ לעלות</w:t>
      </w:r>
      <w:r w:rsidR="005E0871">
        <w:rPr>
          <w:rtl/>
        </w:rPr>
        <w:t xml:space="preserve"> </w:t>
      </w:r>
      <w:r w:rsidRPr="006C0A8E">
        <w:rPr>
          <w:rtl/>
        </w:rPr>
        <w:t>ולהתיישב,</w:t>
      </w:r>
      <w:r w:rsidR="005E0871">
        <w:rPr>
          <w:rtl/>
        </w:rPr>
        <w:t xml:space="preserve"> </w:t>
      </w:r>
      <w:r w:rsidRPr="006C0A8E">
        <w:rPr>
          <w:rtl/>
        </w:rPr>
        <w:t>ואם</w:t>
      </w:r>
      <w:r w:rsidR="005E0871">
        <w:rPr>
          <w:rtl/>
        </w:rPr>
        <w:t xml:space="preserve"> </w:t>
      </w:r>
      <w:r w:rsidRPr="006C0A8E">
        <w:rPr>
          <w:rtl/>
        </w:rPr>
        <w:t>עשו מה שעשו, לא אשמתנו שהגענו לכך, שהיינו צריכים להתנגד לממשלה</w:t>
      </w:r>
      <w:r w:rsidR="005E0871">
        <w:rPr>
          <w:rtl/>
        </w:rPr>
        <w:t xml:space="preserve"> </w:t>
      </w:r>
      <w:r w:rsidRPr="006C0A8E">
        <w:rPr>
          <w:rtl/>
        </w:rPr>
        <w:t>ול"כולנו אשמים".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וכאן אני רוצה לעבור לעניין הערעור. למה התנגדתי? משתי סיבות. אני חושב, שיש</w:t>
      </w:r>
      <w:r w:rsidR="005E0871">
        <w:rPr>
          <w:rtl/>
        </w:rPr>
        <w:t xml:space="preserve"> </w:t>
      </w:r>
      <w:r w:rsidRPr="006C0A8E">
        <w:rPr>
          <w:rtl/>
        </w:rPr>
        <w:t>להכפיל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המכס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טרקטורונים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לשעשוע, לא מספיק </w:t>
      </w:r>
      <w:r w:rsidR="005E0871" w:rsidRPr="006C0A8E">
        <w:rPr>
          <w:rtl/>
        </w:rPr>
        <w:t>30</w:t>
      </w:r>
      <w:r w:rsidR="005E0871">
        <w:rPr>
          <w:rtl/>
        </w:rPr>
        <w:t>%</w:t>
      </w:r>
      <w:r w:rsidRPr="006C0A8E">
        <w:rPr>
          <w:rtl/>
        </w:rPr>
        <w:t xml:space="preserve"> מס קנייה. אתה שומע, חבר</w:t>
      </w:r>
      <w:r w:rsidR="005E0871">
        <w:rPr>
          <w:rtl/>
        </w:rPr>
        <w:t xml:space="preserve"> </w:t>
      </w:r>
      <w:r w:rsidRPr="006C0A8E">
        <w:rPr>
          <w:rtl/>
        </w:rPr>
        <w:t>הכנסת פורז?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פורז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כל מלה.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טוען,</w:t>
      </w:r>
      <w:r w:rsidR="005E0871">
        <w:rPr>
          <w:rtl/>
        </w:rPr>
        <w:t xml:space="preserve"> </w:t>
      </w:r>
      <w:r w:rsidRPr="006C0A8E">
        <w:rPr>
          <w:rtl/>
        </w:rPr>
        <w:t>שיש</w:t>
      </w:r>
      <w:r w:rsidR="005E0871">
        <w:rPr>
          <w:rtl/>
        </w:rPr>
        <w:t xml:space="preserve"> </w:t>
      </w:r>
      <w:r w:rsidRPr="006C0A8E">
        <w:rPr>
          <w:rtl/>
        </w:rPr>
        <w:t>להגדיל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המס</w:t>
      </w:r>
      <w:r w:rsidR="005E0871">
        <w:rPr>
          <w:rtl/>
        </w:rPr>
        <w:t xml:space="preserve"> </w:t>
      </w:r>
      <w:r w:rsidRPr="006C0A8E">
        <w:rPr>
          <w:rtl/>
        </w:rPr>
        <w:t>ל</w:t>
      </w:r>
      <w:r w:rsidR="005E0871">
        <w:rPr>
          <w:rtl/>
        </w:rPr>
        <w:t>-</w:t>
      </w:r>
      <w:r w:rsidR="005E0871" w:rsidRPr="006C0A8E">
        <w:rPr>
          <w:rtl/>
        </w:rPr>
        <w:t>50</w:t>
      </w:r>
      <w:r w:rsidR="005E0871">
        <w:rPr>
          <w:rtl/>
        </w:rPr>
        <w:t>%–</w:t>
      </w:r>
      <w:r w:rsidR="005E0871" w:rsidRPr="006C0A8E">
        <w:rPr>
          <w:rtl/>
        </w:rPr>
        <w:t>60</w:t>
      </w:r>
      <w:r w:rsidR="005E0871">
        <w:rPr>
          <w:rtl/>
        </w:rPr>
        <w:t>%</w:t>
      </w:r>
      <w:r w:rsidRPr="006C0A8E">
        <w:rPr>
          <w:rtl/>
        </w:rPr>
        <w:t>, כי הטרקטורונים האלה הפכו כלי</w:t>
      </w:r>
      <w:r w:rsidR="005E0871">
        <w:rPr>
          <w:rtl/>
        </w:rPr>
        <w:t xml:space="preserve"> </w:t>
      </w:r>
      <w:r w:rsidRPr="006C0A8E">
        <w:rPr>
          <w:rtl/>
        </w:rPr>
        <w:t>משחית.</w:t>
      </w:r>
      <w:r w:rsidR="005E0871">
        <w:rPr>
          <w:rtl/>
        </w:rPr>
        <w:t xml:space="preserve"> </w:t>
      </w:r>
      <w:r w:rsidRPr="006C0A8E">
        <w:rPr>
          <w:rtl/>
        </w:rPr>
        <w:t>אם תבדקו במשטרה תראו מה מספר התאונות, מספר הנפגעים מהטרקטורונים האלה.</w:t>
      </w:r>
      <w:r w:rsidR="005E0871">
        <w:rPr>
          <w:rtl/>
        </w:rPr>
        <w:t xml:space="preserve"> </w:t>
      </w:r>
      <w:r w:rsidRPr="006C0A8E">
        <w:rPr>
          <w:rtl/>
        </w:rPr>
        <w:t>אומנם</w:t>
      </w:r>
      <w:r w:rsidR="005E0871">
        <w:rPr>
          <w:rtl/>
        </w:rPr>
        <w:t xml:space="preserve"> </w:t>
      </w:r>
      <w:r w:rsidRPr="006C0A8E">
        <w:rPr>
          <w:rtl/>
        </w:rPr>
        <w:t>אסור</w:t>
      </w:r>
      <w:r w:rsidR="005E0871">
        <w:rPr>
          <w:rtl/>
        </w:rPr>
        <w:t xml:space="preserve"> </w:t>
      </w:r>
      <w:r w:rsidRPr="006C0A8E">
        <w:rPr>
          <w:rtl/>
        </w:rPr>
        <w:t>להם</w:t>
      </w:r>
      <w:r w:rsidR="005E0871">
        <w:rPr>
          <w:rtl/>
        </w:rPr>
        <w:t xml:space="preserve"> </w:t>
      </w:r>
      <w:r w:rsidRPr="006C0A8E">
        <w:rPr>
          <w:rtl/>
        </w:rPr>
        <w:t>לנוע על הכבישים, אבל הם נעים בחופשיות בכל מקום, ואיש לא אוכף</w:t>
      </w:r>
      <w:r w:rsidR="005E0871">
        <w:rPr>
          <w:rtl/>
        </w:rPr>
        <w:t xml:space="preserve"> </w:t>
      </w:r>
      <w:r w:rsidRPr="006C0A8E">
        <w:rPr>
          <w:rtl/>
        </w:rPr>
        <w:t>עליהם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החוק.</w:t>
      </w:r>
      <w:r w:rsidR="005E0871">
        <w:rPr>
          <w:rtl/>
        </w:rPr>
        <w:t xml:space="preserve"> </w:t>
      </w: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אומר: כשם שצריך לבטל לחלוטין מס קנייה על טרקטורים</w:t>
      </w:r>
      <w:r w:rsidR="005E0871">
        <w:rPr>
          <w:rtl/>
        </w:rPr>
        <w:t xml:space="preserve"> </w:t>
      </w:r>
      <w:r w:rsidRPr="006C0A8E">
        <w:rPr>
          <w:rtl/>
        </w:rPr>
        <w:t>לצורך</w:t>
      </w:r>
      <w:r w:rsidR="005E0871">
        <w:rPr>
          <w:rtl/>
        </w:rPr>
        <w:t xml:space="preserve"> </w:t>
      </w:r>
      <w:r w:rsidRPr="006C0A8E">
        <w:rPr>
          <w:rtl/>
        </w:rPr>
        <w:t>עבודה חקלאית וצריך לעזור ולעודד כי זה כלי מלאכה של האדם, כך צריך להעלות</w:t>
      </w:r>
      <w:r w:rsidR="005E0871">
        <w:rPr>
          <w:rtl/>
        </w:rPr>
        <w:t xml:space="preserve"> </w:t>
      </w:r>
      <w:r w:rsidRPr="006C0A8E">
        <w:rPr>
          <w:rtl/>
        </w:rPr>
        <w:t>למקסימום את מס</w:t>
      </w:r>
      <w:r w:rsidR="005E0871">
        <w:rPr>
          <w:rtl/>
        </w:rPr>
        <w:t xml:space="preserve"> </w:t>
      </w:r>
      <w:r w:rsidRPr="006C0A8E">
        <w:rPr>
          <w:rtl/>
        </w:rPr>
        <w:t>הקנייה</w:t>
      </w:r>
      <w:r w:rsidR="005E0871">
        <w:rPr>
          <w:rtl/>
        </w:rPr>
        <w:t xml:space="preserve"> </w:t>
      </w:r>
      <w:r w:rsidRPr="006C0A8E">
        <w:rPr>
          <w:rtl/>
        </w:rPr>
        <w:t>על הטרקטורון, כדי שלא יהפוך כלי שעשוע, כי בנפשנו הדבר,</w:t>
      </w:r>
      <w:r w:rsidR="005E0871">
        <w:rPr>
          <w:rtl/>
        </w:rPr>
        <w:t xml:space="preserve"> </w:t>
      </w:r>
      <w:r w:rsidRPr="006C0A8E">
        <w:rPr>
          <w:rtl/>
        </w:rPr>
        <w:t>בתאונות דרכים.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רבה, חבר הכנסת בא</w:t>
      </w:r>
      <w:r w:rsidR="005E0871">
        <w:rPr>
          <w:rtl/>
        </w:rPr>
        <w:t>-</w:t>
      </w:r>
      <w:r w:rsidRPr="006C0A8E">
        <w:rPr>
          <w:rtl/>
        </w:rPr>
        <w:t>גד.</w:t>
      </w:r>
      <w:r w:rsidR="005E0871">
        <w:rPr>
          <w:rtl/>
        </w:rPr>
        <w:t xml:space="preserve"> </w:t>
      </w:r>
      <w:r w:rsidRPr="006C0A8E">
        <w:rPr>
          <w:rtl/>
        </w:rPr>
        <w:t>חבר הכנסת פורז.</w:t>
      </w:r>
      <w:r w:rsidR="005E0871">
        <w:rPr>
          <w:rtl/>
        </w:rPr>
        <w:t xml:space="preserve"> </w:t>
      </w:r>
      <w:r w:rsidRPr="006C0A8E">
        <w:rPr>
          <w:rtl/>
        </w:rPr>
        <w:t>הערעור הוא של שניים, אבל חבר</w:t>
      </w:r>
      <w:r w:rsidR="005E0871">
        <w:rPr>
          <w:rtl/>
        </w:rPr>
        <w:t xml:space="preserve"> </w:t>
      </w:r>
      <w:r w:rsidRPr="006C0A8E">
        <w:rPr>
          <w:rtl/>
        </w:rPr>
        <w:t>הכנסת שטרית איננו.</w:t>
      </w:r>
      <w:r w:rsidR="005E0871">
        <w:rPr>
          <w:rtl/>
        </w:rPr>
        <w:t xml:space="preserve"> </w:t>
      </w:r>
      <w:r w:rsidRPr="006C0A8E">
        <w:rPr>
          <w:rtl/>
        </w:rPr>
        <w:t>לכן, אנא בטובך תתייחס לטיעונים של הערעור.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פורז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הנושא</w:t>
      </w:r>
      <w:r w:rsidR="005E0871">
        <w:rPr>
          <w:rtl/>
        </w:rPr>
        <w:t xml:space="preserve"> </w:t>
      </w:r>
      <w:r w:rsidRPr="006C0A8E">
        <w:rPr>
          <w:rtl/>
        </w:rPr>
        <w:t>העומד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סדר</w:t>
      </w:r>
      <w:r w:rsidR="005E0871">
        <w:rPr>
          <w:rtl/>
        </w:rPr>
        <w:t>-</w:t>
      </w:r>
      <w:r w:rsidRPr="006C0A8E">
        <w:rPr>
          <w:rtl/>
        </w:rPr>
        <w:t>יומנו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עניין</w:t>
      </w:r>
      <w:r w:rsidR="005E0871">
        <w:rPr>
          <w:rtl/>
        </w:rPr>
        <w:t xml:space="preserve"> </w:t>
      </w:r>
      <w:r w:rsidRPr="006C0A8E">
        <w:rPr>
          <w:rtl/>
        </w:rPr>
        <w:t>הטרקטורונים, ואני אדון בו בהמשך.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אינני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להתעלם מהערה של חבר הכנסת בא</w:t>
      </w:r>
      <w:r w:rsidR="005E0871">
        <w:rPr>
          <w:rtl/>
        </w:rPr>
        <w:t>-</w:t>
      </w:r>
      <w:r w:rsidRPr="006C0A8E">
        <w:rPr>
          <w:rtl/>
        </w:rPr>
        <w:t>גד, שלפיה הוא מבדיל בין מי</w:t>
      </w:r>
      <w:r w:rsidR="005E0871">
        <w:rPr>
          <w:rtl/>
        </w:rPr>
        <w:t xml:space="preserve"> </w:t>
      </w:r>
      <w:r w:rsidRPr="006C0A8E">
        <w:rPr>
          <w:rtl/>
        </w:rPr>
        <w:t>שרצח יהודי ויש לו דין אחד ובין מי שרצח לא</w:t>
      </w:r>
      <w:r w:rsidR="005E0871">
        <w:rPr>
          <w:rtl/>
        </w:rPr>
        <w:t>-</w:t>
      </w:r>
      <w:r w:rsidRPr="006C0A8E">
        <w:rPr>
          <w:rtl/>
        </w:rPr>
        <w:t>יהודי ויש לו דין אחר.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אמרתי זאת.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 אמרת. אמרת: איך יהודי רוצח יהודי? ואם יהודי רוצח ערבי, זה בסדר?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פורז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התבטאות</w:t>
      </w:r>
      <w:r w:rsidR="005E0871">
        <w:rPr>
          <w:rtl/>
        </w:rPr>
        <w:t xml:space="preserve"> </w:t>
      </w:r>
      <w:r w:rsidRPr="006C0A8E">
        <w:rPr>
          <w:rtl/>
        </w:rPr>
        <w:t>חמורה</w:t>
      </w:r>
      <w:r w:rsidR="005E0871">
        <w:rPr>
          <w:rtl/>
        </w:rPr>
        <w:t xml:space="preserve"> </w:t>
      </w:r>
      <w:r w:rsidRPr="006C0A8E">
        <w:rPr>
          <w:rtl/>
        </w:rPr>
        <w:t>מאוד,</w:t>
      </w:r>
      <w:r w:rsidR="005E0871">
        <w:rPr>
          <w:rtl/>
        </w:rPr>
        <w:t xml:space="preserve"> </w:t>
      </w:r>
      <w:r w:rsidRPr="006C0A8E">
        <w:rPr>
          <w:rtl/>
        </w:rPr>
        <w:t>וכן אמרת. את עמי פופר שהגיע לצומת בראשון</w:t>
      </w:r>
      <w:r w:rsidR="005E0871">
        <w:rPr>
          <w:rtl/>
        </w:rPr>
        <w:t>-</w:t>
      </w:r>
      <w:r w:rsidRPr="006C0A8E">
        <w:rPr>
          <w:rtl/>
        </w:rPr>
        <w:t>לציון</w:t>
      </w:r>
      <w:r w:rsidR="005E0871">
        <w:rPr>
          <w:rtl/>
        </w:rPr>
        <w:t xml:space="preserve"> </w:t>
      </w:r>
      <w:r w:rsidRPr="006C0A8E">
        <w:rPr>
          <w:rtl/>
        </w:rPr>
        <w:t>וירה</w:t>
      </w:r>
      <w:r w:rsidR="005E0871">
        <w:rPr>
          <w:rtl/>
        </w:rPr>
        <w:t xml:space="preserve"> </w:t>
      </w:r>
      <w:r w:rsidRPr="006C0A8E">
        <w:rPr>
          <w:rtl/>
        </w:rPr>
        <w:t>בפועלים</w:t>
      </w:r>
      <w:r w:rsidR="005E0871">
        <w:rPr>
          <w:rtl/>
        </w:rPr>
        <w:t xml:space="preserve"> </w:t>
      </w:r>
      <w:r w:rsidRPr="006C0A8E">
        <w:rPr>
          <w:rtl/>
        </w:rPr>
        <w:t>ערבים</w:t>
      </w:r>
      <w:r w:rsidR="005E0871">
        <w:rPr>
          <w:rtl/>
        </w:rPr>
        <w:t xml:space="preserve"> </w:t>
      </w:r>
      <w:r w:rsidRPr="006C0A8E">
        <w:rPr>
          <w:rtl/>
        </w:rPr>
        <w:t>אינך</w:t>
      </w:r>
      <w:r w:rsidR="005E0871">
        <w:rPr>
          <w:rtl/>
        </w:rPr>
        <w:t xml:space="preserve"> </w:t>
      </w:r>
      <w:r w:rsidRPr="006C0A8E">
        <w:rPr>
          <w:rtl/>
        </w:rPr>
        <w:t>מבקר, ופה אתה מוכן לבקר. חשבתי שהדברים האלה יתחילו</w:t>
      </w:r>
      <w:r w:rsidR="005E0871">
        <w:rPr>
          <w:rtl/>
        </w:rPr>
        <w:t xml:space="preserve"> </w:t>
      </w:r>
      <w:r w:rsidRPr="006C0A8E">
        <w:rPr>
          <w:rtl/>
        </w:rPr>
        <w:t>להיעלם אצלנו, אבל נראה שלא.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איפה? איפה ייעלמו?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פורז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בכל מקרה, אני חושב שצריך למחות עד כמה שניתן למחות על התבטאות כזאת.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לעניין</w:t>
      </w:r>
      <w:r w:rsidR="005E0871">
        <w:rPr>
          <w:rtl/>
        </w:rPr>
        <w:t xml:space="preserve"> </w:t>
      </w:r>
      <w:r w:rsidRPr="006C0A8E">
        <w:rPr>
          <w:rtl/>
        </w:rPr>
        <w:t>הטרקטורונים</w:t>
      </w:r>
      <w:r w:rsidR="005E0871">
        <w:rPr>
          <w:rtl/>
        </w:rPr>
        <w:t xml:space="preserve"> – </w:t>
      </w:r>
      <w:r w:rsidRPr="006C0A8E">
        <w:rPr>
          <w:rtl/>
        </w:rPr>
        <w:t>במקור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מדובר</w:t>
      </w:r>
      <w:r w:rsidR="005E0871">
        <w:rPr>
          <w:rtl/>
        </w:rPr>
        <w:t xml:space="preserve"> </w:t>
      </w:r>
      <w:r w:rsidRPr="006C0A8E">
        <w:rPr>
          <w:rtl/>
        </w:rPr>
        <w:t>בטרקטורים</w:t>
      </w:r>
      <w:r w:rsidR="005E0871">
        <w:rPr>
          <w:rtl/>
        </w:rPr>
        <w:t xml:space="preserve"> </w:t>
      </w:r>
      <w:r w:rsidRPr="006C0A8E">
        <w:rPr>
          <w:rtl/>
        </w:rPr>
        <w:t>לחקלאות שהיו פטורים</w:t>
      </w:r>
      <w:r w:rsidR="005E0871">
        <w:rPr>
          <w:rtl/>
        </w:rPr>
        <w:t xml:space="preserve"> </w:t>
      </w:r>
      <w:r w:rsidRPr="006C0A8E">
        <w:rPr>
          <w:rtl/>
        </w:rPr>
        <w:t>לחלוטין,</w:t>
      </w:r>
      <w:r w:rsidR="005E0871">
        <w:rPr>
          <w:rtl/>
        </w:rPr>
        <w:t xml:space="preserve"> </w:t>
      </w:r>
      <w:r w:rsidRPr="006C0A8E">
        <w:rPr>
          <w:rtl/>
        </w:rPr>
        <w:t>משום</w:t>
      </w:r>
      <w:r w:rsidR="005E0871">
        <w:rPr>
          <w:rtl/>
        </w:rPr>
        <w:t xml:space="preserve"> </w:t>
      </w:r>
      <w:r w:rsidRPr="006C0A8E">
        <w:rPr>
          <w:rtl/>
        </w:rPr>
        <w:t>שההנחה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שזה כלי רכב חקלאי, ולא רוצים להטיל מס על כלי רכב</w:t>
      </w:r>
      <w:r w:rsidR="005E0871">
        <w:rPr>
          <w:rtl/>
        </w:rPr>
        <w:t xml:space="preserve"> </w:t>
      </w:r>
      <w:r w:rsidRPr="006C0A8E">
        <w:rPr>
          <w:rtl/>
        </w:rPr>
        <w:t>חקלאי.</w:t>
      </w:r>
      <w:r w:rsidR="005E0871">
        <w:rPr>
          <w:rtl/>
        </w:rPr>
        <w:t xml:space="preserve"> </w:t>
      </w:r>
      <w:r w:rsidRPr="006C0A8E">
        <w:rPr>
          <w:rtl/>
        </w:rPr>
        <w:t>כולנו</w:t>
      </w:r>
      <w:r w:rsidR="005E0871">
        <w:rPr>
          <w:rtl/>
        </w:rPr>
        <w:t xml:space="preserve"> </w:t>
      </w:r>
      <w:r w:rsidRPr="006C0A8E">
        <w:rPr>
          <w:rtl/>
        </w:rPr>
        <w:t>זוכרים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הטרקטורים</w:t>
      </w:r>
      <w:r w:rsidR="005E0871">
        <w:rPr>
          <w:rtl/>
        </w:rPr>
        <w:t xml:space="preserve"> </w:t>
      </w:r>
      <w:r w:rsidRPr="006C0A8E">
        <w:rPr>
          <w:rtl/>
        </w:rPr>
        <w:t>הגדולים הקלסיים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עליהם לא יוטל מכס גם</w:t>
      </w:r>
      <w:r w:rsidR="005E0871">
        <w:rPr>
          <w:rtl/>
        </w:rPr>
        <w:t xml:space="preserve"> </w:t>
      </w:r>
      <w:r w:rsidRPr="006C0A8E">
        <w:rPr>
          <w:rtl/>
        </w:rPr>
        <w:t>בעתיד,</w:t>
      </w:r>
      <w:r w:rsidR="005E0871">
        <w:rPr>
          <w:rtl/>
        </w:rPr>
        <w:t xml:space="preserve"> </w:t>
      </w:r>
      <w:r w:rsidRPr="006C0A8E">
        <w:rPr>
          <w:rtl/>
        </w:rPr>
        <w:t>משום</w:t>
      </w:r>
      <w:r w:rsidR="005E0871">
        <w:rPr>
          <w:rtl/>
        </w:rPr>
        <w:t xml:space="preserve"> </w:t>
      </w:r>
      <w:r w:rsidRPr="006C0A8E">
        <w:rPr>
          <w:rtl/>
        </w:rPr>
        <w:t>שההבחנה</w:t>
      </w:r>
      <w:r w:rsidR="005E0871">
        <w:rPr>
          <w:rtl/>
        </w:rPr>
        <w:t xml:space="preserve"> </w:t>
      </w: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טרקטור</w:t>
      </w:r>
      <w:r w:rsidR="005E0871">
        <w:rPr>
          <w:rtl/>
        </w:rPr>
        <w:t xml:space="preserve"> </w:t>
      </w:r>
      <w:r w:rsidRPr="006C0A8E">
        <w:rPr>
          <w:rtl/>
        </w:rPr>
        <w:t>שיש</w:t>
      </w:r>
      <w:r w:rsidR="005E0871">
        <w:rPr>
          <w:rtl/>
        </w:rPr>
        <w:t xml:space="preserve"> </w:t>
      </w:r>
      <w:r w:rsidRPr="006C0A8E">
        <w:rPr>
          <w:rtl/>
        </w:rPr>
        <w:t>לו</w:t>
      </w:r>
      <w:r w:rsidR="005E0871">
        <w:rPr>
          <w:rtl/>
        </w:rPr>
        <w:t xml:space="preserve"> </w:t>
      </w:r>
      <w:r w:rsidRPr="006C0A8E">
        <w:rPr>
          <w:rtl/>
        </w:rPr>
        <w:t>הגה</w:t>
      </w:r>
      <w:r w:rsidR="005E0871">
        <w:rPr>
          <w:rtl/>
        </w:rPr>
        <w:t xml:space="preserve"> </w:t>
      </w:r>
      <w:r w:rsidRPr="006C0A8E">
        <w:rPr>
          <w:rtl/>
        </w:rPr>
        <w:t>כמו הגה של מכונית</w:t>
      </w:r>
      <w:r w:rsidR="005E0871">
        <w:rPr>
          <w:rtl/>
        </w:rPr>
        <w:t xml:space="preserve"> </w:t>
      </w:r>
      <w:r w:rsidRPr="006C0A8E">
        <w:rPr>
          <w:rtl/>
        </w:rPr>
        <w:t>לבין</w:t>
      </w:r>
      <w:r w:rsidR="005E0871">
        <w:rPr>
          <w:rtl/>
        </w:rPr>
        <w:t xml:space="preserve"> </w:t>
      </w:r>
      <w:r w:rsidRPr="006C0A8E">
        <w:rPr>
          <w:rtl/>
        </w:rPr>
        <w:t>טרקטורון. המבחן הוא, שהטרקטורון הוא יותר דמוי אופנוע, אין לו הגה אלא יש לו מין</w:t>
      </w:r>
      <w:r w:rsidR="005E0871">
        <w:rPr>
          <w:rtl/>
        </w:rPr>
        <w:t xml:space="preserve"> </w:t>
      </w:r>
      <w:r w:rsidRPr="006C0A8E">
        <w:rPr>
          <w:rtl/>
        </w:rPr>
        <w:t>כידון מוחזק.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יודעים היטב, שחלק גדול מהטרקטורונים הללו אינם משמשים כלל לחקלאות</w:t>
      </w:r>
      <w:r w:rsidR="005E0871">
        <w:rPr>
          <w:rtl/>
        </w:rPr>
        <w:t xml:space="preserve"> </w:t>
      </w:r>
      <w:r w:rsidRPr="006C0A8E">
        <w:rPr>
          <w:rtl/>
        </w:rPr>
        <w:t>אלא</w:t>
      </w:r>
      <w:r w:rsidR="005E0871">
        <w:rPr>
          <w:rtl/>
        </w:rPr>
        <w:t xml:space="preserve"> </w:t>
      </w:r>
      <w:r w:rsidRPr="006C0A8E">
        <w:rPr>
          <w:rtl/>
        </w:rPr>
        <w:t>לצרכים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בילוי,</w:t>
      </w:r>
      <w:r w:rsidR="005E0871">
        <w:rPr>
          <w:rtl/>
        </w:rPr>
        <w:t xml:space="preserve"> </w:t>
      </w:r>
      <w:r w:rsidRPr="006C0A8E">
        <w:rPr>
          <w:rtl/>
        </w:rPr>
        <w:t>טיול וכיוצא באלה. לכן הסכימה ועדת הכספים להצעת האוצר להטיל</w:t>
      </w:r>
      <w:r w:rsidR="005E0871">
        <w:rPr>
          <w:rtl/>
        </w:rPr>
        <w:t xml:space="preserve"> </w:t>
      </w:r>
      <w:r w:rsidRPr="006C0A8E">
        <w:rPr>
          <w:rtl/>
        </w:rPr>
        <w:t>עליהם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מס מתון, יחסית, של </w:t>
      </w:r>
      <w:r w:rsidR="005E0871" w:rsidRPr="006C0A8E">
        <w:rPr>
          <w:rtl/>
        </w:rPr>
        <w:t>30</w:t>
      </w:r>
      <w:r w:rsidR="005E0871">
        <w:rPr>
          <w:rtl/>
        </w:rPr>
        <w:t>%</w:t>
      </w:r>
      <w:r w:rsidRPr="006C0A8E">
        <w:rPr>
          <w:rtl/>
        </w:rPr>
        <w:t xml:space="preserve"> בלבד, שעה שעל אופנועים, מכוניות, אפילו ג'יפ </w:t>
      </w:r>
      <w:r w:rsidR="005E0871">
        <w:rPr>
          <w:rtl/>
        </w:rPr>
        <w:t>–</w:t>
      </w:r>
      <w:r w:rsidRPr="006C0A8E">
        <w:rPr>
          <w:rtl/>
        </w:rPr>
        <w:t xml:space="preserve"> כי</w:t>
      </w:r>
      <w:r w:rsidR="005E0871">
        <w:rPr>
          <w:rtl/>
        </w:rPr>
        <w:t xml:space="preserve"> </w:t>
      </w:r>
      <w:r w:rsidRPr="006C0A8E">
        <w:rPr>
          <w:rtl/>
        </w:rPr>
        <w:t>קורה</w:t>
      </w:r>
      <w:r w:rsidR="005E0871">
        <w:rPr>
          <w:rtl/>
        </w:rPr>
        <w:t xml:space="preserve"> </w:t>
      </w:r>
      <w:r w:rsidRPr="006C0A8E">
        <w:rPr>
          <w:rtl/>
        </w:rPr>
        <w:t>לעתים שחקלאי יוצא לשדות עם ג'יפ 44</w:t>
      </w:r>
      <w:r w:rsidRPr="006C0A8E">
        <w:t>X</w:t>
      </w:r>
      <w:r w:rsidRPr="006C0A8E">
        <w:rPr>
          <w:rtl/>
        </w:rPr>
        <w:t xml:space="preserve"> או טנדר או כלי רכב אחר שמשמש לפרנסתו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כחקלאי, ועל כלי הרכב הזה הוא משלם </w:t>
      </w:r>
      <w:r w:rsidR="005E0871" w:rsidRPr="006C0A8E">
        <w:rPr>
          <w:rtl/>
        </w:rPr>
        <w:t>90</w:t>
      </w:r>
      <w:r w:rsidR="005E0871">
        <w:rPr>
          <w:rtl/>
        </w:rPr>
        <w:t>%</w:t>
      </w:r>
      <w:r w:rsidRPr="006C0A8E">
        <w:rPr>
          <w:rtl/>
        </w:rPr>
        <w:t xml:space="preserve"> מס.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שההסדר שהוצע כאן, </w:t>
      </w:r>
      <w:r w:rsidR="005E0871" w:rsidRPr="006C0A8E">
        <w:rPr>
          <w:rtl/>
        </w:rPr>
        <w:t>30</w:t>
      </w:r>
      <w:r w:rsidR="005E0871">
        <w:rPr>
          <w:rtl/>
        </w:rPr>
        <w:t>%</w:t>
      </w:r>
      <w:r w:rsidRPr="006C0A8E">
        <w:rPr>
          <w:rtl/>
        </w:rPr>
        <w:t xml:space="preserve"> מס על טרקטורונים, הוא הסדר סביר. לכן אני</w:t>
      </w:r>
      <w:r w:rsidR="005E0871">
        <w:rPr>
          <w:rtl/>
        </w:rPr>
        <w:t xml:space="preserve"> </w:t>
      </w:r>
      <w:r w:rsidRPr="006C0A8E">
        <w:rPr>
          <w:rtl/>
        </w:rPr>
        <w:t>מציע לדחות את כל הערעורים ולאשר את ההצעה.</w:t>
      </w:r>
      <w:r w:rsidR="005E0871">
        <w:rPr>
          <w:rtl/>
        </w:rPr>
        <w:t xml:space="preserve"> </w:t>
      </w: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לחבר הכנסת פורז.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להצבעה.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רק</w:t>
      </w:r>
      <w:r w:rsidR="005E0871">
        <w:rPr>
          <w:rtl/>
        </w:rPr>
        <w:t xml:space="preserve"> </w:t>
      </w:r>
      <w:r w:rsidRPr="006C0A8E">
        <w:rPr>
          <w:rtl/>
        </w:rPr>
        <w:t>אאפשר לחבר הכנסת פורז לשבת</w:t>
      </w:r>
      <w:r w:rsidR="005E0871">
        <w:rPr>
          <w:rtl/>
        </w:rPr>
        <w:t xml:space="preserve"> </w:t>
      </w:r>
      <w:r w:rsidRPr="006C0A8E">
        <w:rPr>
          <w:rtl/>
        </w:rPr>
        <w:t>במקומו.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דן תיכון, אתה מעוניין להשתתף בהצבעה?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לא, אני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טוב, בסדר, רק שאלתי. אני לא אמתין אם 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 מי תומך בבקשה בערעור של חברי הכנסת בא</w:t>
      </w:r>
      <w:r w:rsidR="005E0871">
        <w:rPr>
          <w:rtl/>
        </w:rPr>
        <w:t>-</w:t>
      </w:r>
      <w:r w:rsidRPr="006C0A8E">
        <w:rPr>
          <w:rtl/>
        </w:rPr>
        <w:t>גד ומאיר שטרית? ההצבעה</w:t>
      </w:r>
      <w:r w:rsidR="005E0871">
        <w:rPr>
          <w:rtl/>
        </w:rPr>
        <w:t xml:space="preserve"> </w:t>
      </w:r>
      <w:r w:rsidRPr="006C0A8E">
        <w:rPr>
          <w:rtl/>
        </w:rPr>
        <w:t>החלה.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1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בעד הערעורים על החלטת ועדת הכספים בדבר אישור הוראות בצו </w:t>
      </w:r>
      <w:r w:rsidR="005E0871">
        <w:rPr>
          <w:rtl/>
        </w:rPr>
        <w:t>–</w:t>
      </w:r>
      <w:r w:rsidRPr="006C0A8E">
        <w:rPr>
          <w:rtl/>
        </w:rPr>
        <w:t xml:space="preserve"> 2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6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ערעורי חברי הכנסת מ' שטרית, א' כ"ץ</w:t>
      </w:r>
      <w:r w:rsidR="005E0871">
        <w:rPr>
          <w:rtl/>
        </w:rPr>
        <w:t>-</w:t>
      </w:r>
      <w:r w:rsidRPr="006C0A8E">
        <w:rPr>
          <w:rtl/>
        </w:rPr>
        <w:t>עוז וי' בא</w:t>
      </w:r>
      <w:r w:rsidR="005E0871">
        <w:rPr>
          <w:rtl/>
        </w:rPr>
        <w:t>-</w:t>
      </w:r>
      <w:r w:rsidRPr="006C0A8E">
        <w:rPr>
          <w:rtl/>
        </w:rPr>
        <w:t>גד על החלטת ועדת הכספים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>דבר אישור הוראות בצו תעריף המכס והפטורים ומס קנייה על טובין</w:t>
      </w:r>
      <w:r>
        <w:rPr>
          <w:rtl/>
        </w:rPr>
        <w:t xml:space="preserve"> </w:t>
      </w:r>
      <w:r w:rsidR="006C0A8E" w:rsidRPr="006C0A8E">
        <w:rPr>
          <w:rtl/>
        </w:rPr>
        <w:t>(תיקון מס' 35), התשנ"ה</w:t>
      </w:r>
      <w:r>
        <w:rPr>
          <w:rtl/>
        </w:rPr>
        <w:t>–</w:t>
      </w:r>
      <w:r w:rsidR="006C0A8E" w:rsidRPr="006C0A8E">
        <w:rPr>
          <w:rtl/>
        </w:rPr>
        <w:t>1995, לא נתקבלו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שניים</w:t>
      </w:r>
      <w:r w:rsidR="005E0871">
        <w:rPr>
          <w:rtl/>
        </w:rPr>
        <w:t xml:space="preserve"> </w:t>
      </w:r>
      <w:r w:rsidRPr="006C0A8E">
        <w:rPr>
          <w:rtl/>
        </w:rPr>
        <w:t>בעד,</w:t>
      </w:r>
      <w:r w:rsidR="005E0871">
        <w:rPr>
          <w:rtl/>
        </w:rPr>
        <w:t xml:space="preserve"> </w:t>
      </w:r>
      <w:r w:rsidRPr="006C0A8E">
        <w:rPr>
          <w:rtl/>
        </w:rPr>
        <w:t>שישה</w:t>
      </w:r>
      <w:r w:rsidR="005E0871">
        <w:rPr>
          <w:rtl/>
        </w:rPr>
        <w:t xml:space="preserve"> </w:t>
      </w:r>
      <w:r w:rsidRPr="006C0A8E">
        <w:rPr>
          <w:rtl/>
        </w:rPr>
        <w:t>נגד,</w:t>
      </w:r>
      <w:r w:rsidR="005E0871">
        <w:rPr>
          <w:rtl/>
        </w:rPr>
        <w:t xml:space="preserve"> </w:t>
      </w: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נמנעים.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קובע שהערעורים של חברי הכנסת</w:t>
      </w:r>
      <w:r w:rsidR="005E0871">
        <w:rPr>
          <w:rtl/>
        </w:rPr>
        <w:t xml:space="preserve"> </w:t>
      </w:r>
      <w:r w:rsidRPr="006C0A8E">
        <w:rPr>
          <w:rtl/>
        </w:rPr>
        <w:t>כ"ץ</w:t>
      </w:r>
      <w:r w:rsidR="005E0871">
        <w:rPr>
          <w:rtl/>
        </w:rPr>
        <w:t>-</w:t>
      </w:r>
      <w:r w:rsidRPr="006C0A8E">
        <w:rPr>
          <w:rtl/>
        </w:rPr>
        <w:t>עוז, בא</w:t>
      </w:r>
      <w:r w:rsidR="005E0871">
        <w:rPr>
          <w:rtl/>
        </w:rPr>
        <w:t>-</w:t>
      </w:r>
      <w:r w:rsidRPr="006C0A8E">
        <w:rPr>
          <w:rtl/>
        </w:rPr>
        <w:t>גד ושטרית לא נתקבלו, ועל כן הצו בתוקף.</w:t>
      </w:r>
      <w:r w:rsidR="005E0871">
        <w:rPr>
          <w:rtl/>
        </w:rPr>
        <w:t xml:space="preserve"> </w:t>
      </w:r>
      <w:r w:rsidRPr="006C0A8E">
        <w:rPr>
          <w:rtl/>
        </w:rPr>
        <w:t>אני מודה לכם מאוד.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2" w:name="_Toc460918562"/>
      <w:r w:rsidRPr="005E0871">
        <w:rPr>
          <w:rtl/>
        </w:rPr>
        <w:t>מסמכים שהונחו על שולחן הכנסת</w:t>
      </w:r>
      <w:bookmarkEnd w:id="2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הודעה למזכיר הכנסת.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מזכיר הכנסת ש' יעקבסון: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ברשות יושב</w:t>
      </w:r>
      <w:r w:rsidR="005E0871">
        <w:rPr>
          <w:rtl/>
        </w:rPr>
        <w:t>-</w:t>
      </w:r>
      <w:r w:rsidRPr="006C0A8E">
        <w:rPr>
          <w:rtl/>
        </w:rPr>
        <w:t xml:space="preserve">ראש הכנסת, הנני מתכבד להודיע, כי הונחו על שולחן הכנסת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המלוות (הוראות שונות) (תיקון מס' 7), התשנ"ו</w:t>
      </w:r>
      <w:r w:rsidR="005E0871">
        <w:rPr>
          <w:rtl/>
        </w:rPr>
        <w:t>–</w:t>
      </w:r>
      <w:r w:rsidRPr="006C0A8E">
        <w:rPr>
          <w:rtl/>
        </w:rPr>
        <w:t>1995, שהחזירה ועדת</w:t>
      </w:r>
      <w:r w:rsidR="005E0871">
        <w:rPr>
          <w:rtl/>
        </w:rPr>
        <w:t xml:space="preserve"> </w:t>
      </w:r>
      <w:r w:rsidRPr="006C0A8E">
        <w:rPr>
          <w:rtl/>
        </w:rPr>
        <w:t>הכספים לקריאה שנייה ולקריאה שלישית.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לקריאה</w:t>
      </w:r>
      <w:r w:rsidR="005E0871">
        <w:rPr>
          <w:rtl/>
        </w:rPr>
        <w:t xml:space="preserve"> </w:t>
      </w:r>
      <w:r w:rsidRPr="006C0A8E">
        <w:rPr>
          <w:rtl/>
        </w:rPr>
        <w:t>ראשונה,</w:t>
      </w:r>
      <w:r w:rsidR="005E0871">
        <w:rPr>
          <w:rtl/>
        </w:rPr>
        <w:t xml:space="preserve"> </w:t>
      </w:r>
      <w:r w:rsidRPr="006C0A8E">
        <w:rPr>
          <w:rtl/>
        </w:rPr>
        <w:t>מטעם</w:t>
      </w:r>
      <w:r w:rsidR="005E0871">
        <w:rPr>
          <w:rtl/>
        </w:rPr>
        <w:t xml:space="preserve"> </w:t>
      </w:r>
      <w:r w:rsidRPr="006C0A8E">
        <w:rPr>
          <w:rtl/>
        </w:rPr>
        <w:t>הממשלה:</w:t>
      </w:r>
      <w:r w:rsidR="005E0871">
        <w:rPr>
          <w:rtl/>
        </w:rPr>
        <w:t xml:space="preserve"> </w:t>
      </w:r>
      <w:r w:rsidRPr="006C0A8E">
        <w:rPr>
          <w:rtl/>
        </w:rPr>
        <w:t>הצעת חוק שמאי מקרקעין, התשנ"ו</w:t>
      </w:r>
      <w:r w:rsidR="005E0871">
        <w:rPr>
          <w:rtl/>
        </w:rPr>
        <w:t>–</w:t>
      </w:r>
      <w:r w:rsidRPr="006C0A8E">
        <w:rPr>
          <w:rtl/>
        </w:rPr>
        <w:t>1995; 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רישוי</w:t>
      </w:r>
      <w:r w:rsidR="005E0871">
        <w:rPr>
          <w:rtl/>
        </w:rPr>
        <w:t xml:space="preserve"> </w:t>
      </w:r>
      <w:r w:rsidRPr="006C0A8E">
        <w:rPr>
          <w:rtl/>
        </w:rPr>
        <w:t>קבלני כוח אדם, התשנ"ו</w:t>
      </w:r>
      <w:r w:rsidR="005E0871">
        <w:rPr>
          <w:rtl/>
        </w:rPr>
        <w:t>–</w:t>
      </w:r>
      <w:r w:rsidRPr="006C0A8E">
        <w:rPr>
          <w:rtl/>
        </w:rPr>
        <w:t>1995; הצעת חוק הערבות (תיקון מס' 2) (ערבויות</w:t>
      </w:r>
      <w:r w:rsidR="005E0871">
        <w:rPr>
          <w:rtl/>
        </w:rPr>
        <w:t xml:space="preserve"> </w:t>
      </w:r>
      <w:r w:rsidRPr="006C0A8E">
        <w:rPr>
          <w:rtl/>
        </w:rPr>
        <w:t>מוגנות),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הביטוח</w:t>
      </w:r>
      <w:r w:rsidR="005E0871">
        <w:rPr>
          <w:rtl/>
        </w:rPr>
        <w:t xml:space="preserve"> </w:t>
      </w:r>
      <w:r w:rsidRPr="006C0A8E">
        <w:rPr>
          <w:rtl/>
        </w:rPr>
        <w:t>הלאומי</w:t>
      </w:r>
      <w:r w:rsidR="005E0871">
        <w:rPr>
          <w:rtl/>
        </w:rPr>
        <w:t xml:space="preserve"> </w:t>
      </w:r>
      <w:r w:rsidRPr="006C0A8E">
        <w:rPr>
          <w:rtl/>
        </w:rPr>
        <w:t>[נוסח משולב] (תיקון מס' 7),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לקריאה</w:t>
      </w:r>
      <w:r w:rsidR="005E0871">
        <w:rPr>
          <w:rtl/>
        </w:rPr>
        <w:t xml:space="preserve"> </w:t>
      </w:r>
      <w:r w:rsidRPr="006C0A8E">
        <w:rPr>
          <w:rtl/>
        </w:rPr>
        <w:t>ראשונה,</w:t>
      </w:r>
      <w:r w:rsidR="005E0871">
        <w:rPr>
          <w:rtl/>
        </w:rPr>
        <w:t xml:space="preserve"> </w:t>
      </w:r>
      <w:r w:rsidRPr="006C0A8E">
        <w:rPr>
          <w:rtl/>
        </w:rPr>
        <w:t>מטעם</w:t>
      </w:r>
      <w:r w:rsidR="005E0871">
        <w:rPr>
          <w:rtl/>
        </w:rPr>
        <w:t xml:space="preserve"> </w:t>
      </w:r>
      <w:r w:rsidRPr="006C0A8E">
        <w:rPr>
          <w:rtl/>
        </w:rPr>
        <w:t>ועדה:</w:t>
      </w:r>
      <w:r w:rsidR="005E0871">
        <w:rPr>
          <w:rtl/>
        </w:rPr>
        <w:t xml:space="preserve"> </w:t>
      </w:r>
      <w:r w:rsidRPr="006C0A8E">
        <w:rPr>
          <w:rtl/>
        </w:rPr>
        <w:t>הצעת חוק הבחירות לכנסת (תיקון מס' 30) (לוח</w:t>
      </w:r>
      <w:r w:rsidR="005E0871">
        <w:rPr>
          <w:rtl/>
        </w:rPr>
        <w:t xml:space="preserve"> </w:t>
      </w:r>
      <w:r w:rsidRPr="006C0A8E">
        <w:rPr>
          <w:rtl/>
        </w:rPr>
        <w:t>זמנים והוראות אחרות), התשנ"ו</w:t>
      </w:r>
      <w:r w:rsidR="005E0871">
        <w:rPr>
          <w:rtl/>
        </w:rPr>
        <w:t>–</w:t>
      </w:r>
      <w:r w:rsidRPr="006C0A8E">
        <w:rPr>
          <w:rtl/>
        </w:rPr>
        <w:t>1995, מטעם ועדת החוקה, חוק ומשפט.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לקריאה</w:t>
      </w:r>
      <w:r w:rsidR="005E0871">
        <w:rPr>
          <w:rtl/>
        </w:rPr>
        <w:t xml:space="preserve"> </w:t>
      </w:r>
      <w:r w:rsidRPr="006C0A8E">
        <w:rPr>
          <w:rtl/>
        </w:rPr>
        <w:t>ראשונה,</w:t>
      </w:r>
      <w:r w:rsidR="005E0871">
        <w:rPr>
          <w:rtl/>
        </w:rPr>
        <w:t xml:space="preserve"> </w:t>
      </w:r>
      <w:r w:rsidRPr="006C0A8E">
        <w:rPr>
          <w:rtl/>
        </w:rPr>
        <w:t>מטעם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הכנסת: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 הסעה בטיחותית לילדים נכים</w:t>
      </w:r>
      <w:r w:rsidR="005E0871">
        <w:rPr>
          <w:rtl/>
        </w:rPr>
        <w:t xml:space="preserve"> </w:t>
      </w:r>
      <w:r w:rsidRPr="006C0A8E">
        <w:rPr>
          <w:rtl/>
        </w:rPr>
        <w:t>(תיקון)</w:t>
      </w:r>
      <w:r w:rsidR="005E0871">
        <w:rPr>
          <w:rtl/>
        </w:rPr>
        <w:t xml:space="preserve"> </w:t>
      </w:r>
      <w:r w:rsidRPr="006C0A8E">
        <w:rPr>
          <w:rtl/>
        </w:rPr>
        <w:t>(ילדים בעלי צרכים מיוחדים), התשנ"ו</w:t>
      </w:r>
      <w:r w:rsidR="005E0871">
        <w:rPr>
          <w:rtl/>
        </w:rPr>
        <w:t>–</w:t>
      </w:r>
      <w:r w:rsidRPr="006C0A8E">
        <w:rPr>
          <w:rtl/>
        </w:rPr>
        <w:t>1995, של חברי הכנסת י' לוי, נ' חזן</w:t>
      </w:r>
      <w:r w:rsidR="005E0871">
        <w:rPr>
          <w:rtl/>
        </w:rPr>
        <w:t xml:space="preserve"> </w:t>
      </w:r>
      <w:r w:rsidRPr="006C0A8E">
        <w:rPr>
          <w:rtl/>
        </w:rPr>
        <w:t>וג' פת; הצעת חוק הרשויות המקומיות (ייעוץ משפטי) (תיקון מס' 3), התשנ"ו</w:t>
      </w:r>
      <w:r w:rsidR="005E0871">
        <w:rPr>
          <w:rtl/>
        </w:rPr>
        <w:t>–</w:t>
      </w:r>
      <w:r w:rsidRPr="006C0A8E">
        <w:rPr>
          <w:rtl/>
        </w:rPr>
        <w:t>1995, של</w:t>
      </w:r>
      <w:r w:rsidR="005E0871">
        <w:rPr>
          <w:rtl/>
        </w:rPr>
        <w:t xml:space="preserve"> </w:t>
      </w:r>
      <w:r w:rsidRPr="006C0A8E">
        <w:rPr>
          <w:rtl/>
        </w:rPr>
        <w:t>חבר הכנסת יהושע מצא.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לדיון</w:t>
      </w:r>
      <w:r w:rsidR="005E0871">
        <w:rPr>
          <w:rtl/>
        </w:rPr>
        <w:t xml:space="preserve"> </w:t>
      </w:r>
      <w:r w:rsidRPr="006C0A8E">
        <w:rPr>
          <w:rtl/>
        </w:rPr>
        <w:t>מוקדם: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פיצויי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פיטורים (תיקון </w:t>
      </w:r>
      <w:r w:rsidR="005E0871">
        <w:rPr>
          <w:rtl/>
        </w:rPr>
        <w:t>–</w:t>
      </w:r>
      <w:r w:rsidRPr="006C0A8E">
        <w:rPr>
          <w:rtl/>
        </w:rPr>
        <w:t xml:space="preserve"> קופת גמל לקצבה, איסור</w:t>
      </w:r>
      <w:r w:rsidR="005E0871">
        <w:rPr>
          <w:rtl/>
        </w:rPr>
        <w:t xml:space="preserve"> </w:t>
      </w:r>
      <w:r w:rsidRPr="006C0A8E">
        <w:rPr>
          <w:rtl/>
        </w:rPr>
        <w:t>עיקול),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יוסי כץ; הצעת חוק הלוואות לדיור (תיקון </w:t>
      </w:r>
      <w:r w:rsidR="005E0871">
        <w:rPr>
          <w:rtl/>
        </w:rPr>
        <w:t xml:space="preserve">– </w:t>
      </w:r>
      <w:r w:rsidRPr="006C0A8E">
        <w:rPr>
          <w:rtl/>
        </w:rPr>
        <w:t>זכאות</w:t>
      </w:r>
      <w:r w:rsidR="005E0871">
        <w:rPr>
          <w:rtl/>
        </w:rPr>
        <w:t xml:space="preserve"> </w:t>
      </w:r>
      <w:r w:rsidRPr="006C0A8E">
        <w:rPr>
          <w:rtl/>
        </w:rPr>
        <w:t>שנייה),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משה גפני; הצעת חוק האזרחות (הוראת</w:t>
      </w:r>
      <w:r w:rsidR="005E0871">
        <w:rPr>
          <w:rtl/>
        </w:rPr>
        <w:t xml:space="preserve"> </w:t>
      </w:r>
      <w:r w:rsidRPr="006C0A8E">
        <w:rPr>
          <w:rtl/>
        </w:rPr>
        <w:t>שעה),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ר' זאבי וקבוצת חברי הכנסת; הצעת חוק מס שבח</w:t>
      </w:r>
      <w:r w:rsidR="005E0871">
        <w:rPr>
          <w:rtl/>
        </w:rPr>
        <w:t xml:space="preserve"> </w:t>
      </w:r>
      <w:r w:rsidRPr="006C0A8E">
        <w:rPr>
          <w:rtl/>
        </w:rPr>
        <w:t>מקרקעין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– </w:t>
      </w:r>
      <w:r w:rsidRPr="006C0A8E">
        <w:rPr>
          <w:rtl/>
        </w:rPr>
        <w:t>שווי</w:t>
      </w:r>
      <w:r w:rsidR="005E0871">
        <w:rPr>
          <w:rtl/>
        </w:rPr>
        <w:t xml:space="preserve"> </w:t>
      </w:r>
      <w:r w:rsidRPr="006C0A8E">
        <w:rPr>
          <w:rtl/>
        </w:rPr>
        <w:t>הרכישה</w:t>
      </w:r>
      <w:r w:rsidR="005E0871">
        <w:rPr>
          <w:rtl/>
        </w:rPr>
        <w:t xml:space="preserve"> </w:t>
      </w:r>
      <w:r w:rsidRPr="006C0A8E">
        <w:rPr>
          <w:rtl/>
        </w:rPr>
        <w:t>בהורשה מחלל צה"ל), התשנ"ו</w:t>
      </w:r>
      <w:r w:rsidR="005E0871">
        <w:rPr>
          <w:rtl/>
        </w:rPr>
        <w:t>–</w:t>
      </w:r>
      <w:r w:rsidRPr="006C0A8E">
        <w:rPr>
          <w:rtl/>
        </w:rPr>
        <w:t>1995, של חבר הכנסת</w:t>
      </w:r>
      <w:r w:rsidR="005E0871">
        <w:rPr>
          <w:rtl/>
        </w:rPr>
        <w:t xml:space="preserve"> </w:t>
      </w:r>
      <w:r w:rsidRPr="006C0A8E">
        <w:rPr>
          <w:rtl/>
        </w:rPr>
        <w:t>אברהם פורז; הצעת חוק</w:t>
      </w:r>
      <w:r w:rsidR="005E0871">
        <w:rPr>
          <w:rtl/>
        </w:rPr>
        <w:t>-</w:t>
      </w:r>
      <w:r w:rsidRPr="006C0A8E">
        <w:rPr>
          <w:rtl/>
        </w:rPr>
        <w:t>יסוד:</w:t>
      </w:r>
      <w:r w:rsidR="005E0871">
        <w:rPr>
          <w:rtl/>
        </w:rPr>
        <w:t xml:space="preserve"> </w:t>
      </w:r>
      <w:r w:rsidRPr="006C0A8E">
        <w:rPr>
          <w:rtl/>
        </w:rPr>
        <w:t xml:space="preserve">נשיא המדינה (תיקון </w:t>
      </w:r>
      <w:r w:rsidR="005E0871">
        <w:rPr>
          <w:rtl/>
        </w:rPr>
        <w:t>–</w:t>
      </w:r>
      <w:r w:rsidRPr="006C0A8E">
        <w:rPr>
          <w:rtl/>
        </w:rPr>
        <w:t xml:space="preserve"> התערבות בנושאים ציבוריים), 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דוד</w:t>
      </w:r>
      <w:r w:rsidR="005E0871">
        <w:rPr>
          <w:rtl/>
        </w:rPr>
        <w:t xml:space="preserve"> </w:t>
      </w:r>
      <w:r w:rsidRPr="006C0A8E">
        <w:rPr>
          <w:rtl/>
        </w:rPr>
        <w:t>צוקר;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ועדות</w:t>
      </w:r>
      <w:r w:rsidR="005E0871">
        <w:rPr>
          <w:rtl/>
        </w:rPr>
        <w:t xml:space="preserve"> </w:t>
      </w:r>
      <w:r w:rsidRPr="006C0A8E">
        <w:rPr>
          <w:rtl/>
        </w:rPr>
        <w:t>חקירה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– </w:t>
      </w:r>
      <w:r w:rsidRPr="006C0A8E">
        <w:rPr>
          <w:rtl/>
        </w:rPr>
        <w:t>סיקור</w:t>
      </w:r>
      <w:r w:rsidR="005E0871">
        <w:rPr>
          <w:rtl/>
        </w:rPr>
        <w:t xml:space="preserve"> </w:t>
      </w:r>
      <w:r w:rsidRPr="006C0A8E">
        <w:rPr>
          <w:rtl/>
        </w:rPr>
        <w:t>בתקשורת),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חבר הכנסת אריה גמליאל; הצעת חוק הבחירות לכנסת (תיקון </w:t>
      </w:r>
      <w:r w:rsidR="005E0871">
        <w:rPr>
          <w:rtl/>
        </w:rPr>
        <w:t>–</w:t>
      </w:r>
      <w:r w:rsidRPr="006C0A8E">
        <w:rPr>
          <w:rtl/>
        </w:rPr>
        <w:t xml:space="preserve"> הצבעת</w:t>
      </w:r>
      <w:r w:rsidR="005E0871">
        <w:rPr>
          <w:rtl/>
        </w:rPr>
        <w:t xml:space="preserve"> </w:t>
      </w:r>
      <w:r w:rsidRPr="006C0A8E">
        <w:rPr>
          <w:rtl/>
        </w:rPr>
        <w:t>עובדי</w:t>
      </w:r>
      <w:r w:rsidR="005E0871">
        <w:rPr>
          <w:rtl/>
        </w:rPr>
        <w:t xml:space="preserve"> </w:t>
      </w:r>
      <w:r w:rsidRPr="006C0A8E">
        <w:rPr>
          <w:rtl/>
        </w:rPr>
        <w:t>חברת</w:t>
      </w:r>
      <w:r w:rsidR="005E0871">
        <w:rPr>
          <w:rtl/>
        </w:rPr>
        <w:t xml:space="preserve"> </w:t>
      </w:r>
      <w:r w:rsidRPr="006C0A8E">
        <w:rPr>
          <w:rtl/>
        </w:rPr>
        <w:t>"אל</w:t>
      </w:r>
      <w:r w:rsidR="005E0871">
        <w:rPr>
          <w:rtl/>
        </w:rPr>
        <w:t xml:space="preserve"> </w:t>
      </w:r>
      <w:r w:rsidRPr="006C0A8E">
        <w:rPr>
          <w:rtl/>
        </w:rPr>
        <w:t>על" השוהים בחוץ</w:t>
      </w:r>
      <w:r w:rsidR="005E0871">
        <w:rPr>
          <w:rtl/>
        </w:rPr>
        <w:t>-</w:t>
      </w:r>
      <w:r w:rsidRPr="006C0A8E">
        <w:rPr>
          <w:rtl/>
        </w:rPr>
        <w:t>לארץ), התשנ"ו</w:t>
      </w:r>
      <w:r w:rsidR="005E0871">
        <w:rPr>
          <w:rtl/>
        </w:rPr>
        <w:t>–</w:t>
      </w:r>
      <w:r w:rsidRPr="006C0A8E">
        <w:rPr>
          <w:rtl/>
        </w:rPr>
        <w:t>1995, של חבר הכנסת אברהם פורז;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>לכנסת הארבע</w:t>
      </w:r>
      <w:r w:rsidR="005E0871">
        <w:rPr>
          <w:rtl/>
        </w:rPr>
        <w:t>-</w:t>
      </w:r>
      <w:r w:rsidRPr="006C0A8E">
        <w:rPr>
          <w:rtl/>
        </w:rPr>
        <w:t>עשרה, התשנ"ו</w:t>
      </w:r>
      <w:r w:rsidR="005E0871">
        <w:rPr>
          <w:rtl/>
        </w:rPr>
        <w:t>–</w:t>
      </w:r>
      <w:r w:rsidRPr="006C0A8E">
        <w:rPr>
          <w:rtl/>
        </w:rPr>
        <w:t>1995, של חברי הכנסת ה' מחאמיד, ת'</w:t>
      </w:r>
      <w:r w:rsidR="005E0871">
        <w:rPr>
          <w:rtl/>
        </w:rPr>
        <w:t xml:space="preserve"> </w:t>
      </w:r>
      <w:r w:rsidRPr="006C0A8E">
        <w:rPr>
          <w:rtl/>
        </w:rPr>
        <w:t>גוז'נסקי</w:t>
      </w:r>
      <w:r w:rsidR="005E0871">
        <w:rPr>
          <w:rtl/>
        </w:rPr>
        <w:t xml:space="preserve"> </w:t>
      </w:r>
      <w:r w:rsidRPr="006C0A8E">
        <w:rPr>
          <w:rtl/>
        </w:rPr>
        <w:t>וס'</w:t>
      </w:r>
      <w:r w:rsidR="005E0871">
        <w:rPr>
          <w:rtl/>
        </w:rPr>
        <w:t xml:space="preserve"> </w:t>
      </w:r>
      <w:r w:rsidRPr="006C0A8E">
        <w:rPr>
          <w:rtl/>
        </w:rPr>
        <w:t>סלים;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לתיקון</w:t>
      </w:r>
      <w:r w:rsidR="005E0871">
        <w:rPr>
          <w:rtl/>
        </w:rPr>
        <w:t xml:space="preserve"> </w:t>
      </w:r>
      <w:r w:rsidRPr="006C0A8E">
        <w:rPr>
          <w:rtl/>
        </w:rPr>
        <w:t>פקודת החברות (דירקטור בחברה ציבורית),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סילבן שלום; הצעת חוק מס רכוש וקרן פיצויים (תמריץ</w:t>
      </w:r>
      <w:r w:rsidR="005E0871">
        <w:rPr>
          <w:rtl/>
        </w:rPr>
        <w:t xml:space="preserve"> </w:t>
      </w:r>
      <w:r w:rsidRPr="006C0A8E">
        <w:rPr>
          <w:rtl/>
        </w:rPr>
        <w:t>לבניית</w:t>
      </w:r>
      <w:r w:rsidR="005E0871">
        <w:rPr>
          <w:rtl/>
        </w:rPr>
        <w:t xml:space="preserve"> </w:t>
      </w:r>
      <w:r w:rsidRPr="006C0A8E">
        <w:rPr>
          <w:rtl/>
        </w:rPr>
        <w:t>דירות</w:t>
      </w:r>
      <w:r w:rsidR="005E0871">
        <w:rPr>
          <w:rtl/>
        </w:rPr>
        <w:t xml:space="preserve"> </w:t>
      </w:r>
      <w:r w:rsidRPr="006C0A8E">
        <w:rPr>
          <w:rtl/>
        </w:rPr>
        <w:t>מגורים)</w:t>
      </w:r>
      <w:r w:rsidR="005E0871">
        <w:rPr>
          <w:rtl/>
        </w:rPr>
        <w:t xml:space="preserve"> </w:t>
      </w:r>
      <w:r w:rsidRPr="006C0A8E">
        <w:rPr>
          <w:rtl/>
        </w:rPr>
        <w:t>(הוראת</w:t>
      </w:r>
      <w:r w:rsidR="005E0871">
        <w:rPr>
          <w:rtl/>
        </w:rPr>
        <w:t xml:space="preserve"> </w:t>
      </w:r>
      <w:r w:rsidRPr="006C0A8E">
        <w:rPr>
          <w:rtl/>
        </w:rPr>
        <w:t>שעה)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– </w:t>
      </w:r>
      <w:r w:rsidRPr="006C0A8E">
        <w:rPr>
          <w:rtl/>
        </w:rPr>
        <w:t>תמריץ</w:t>
      </w:r>
      <w:r w:rsidR="005E0871">
        <w:rPr>
          <w:rtl/>
        </w:rPr>
        <w:t xml:space="preserve"> </w:t>
      </w:r>
      <w:r w:rsidRPr="006C0A8E">
        <w:rPr>
          <w:rtl/>
        </w:rPr>
        <w:t>לבניית</w:t>
      </w:r>
      <w:r w:rsidR="005E0871">
        <w:rPr>
          <w:rtl/>
        </w:rPr>
        <w:t xml:space="preserve"> </w:t>
      </w:r>
      <w:r w:rsidRPr="006C0A8E">
        <w:rPr>
          <w:rtl/>
        </w:rPr>
        <w:t>בתים משותפים),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של חבר הכנסת אברהם פורז; הצעת חוק העונשין (תיקון </w:t>
      </w:r>
      <w:r w:rsidR="005E0871">
        <w:rPr>
          <w:rtl/>
        </w:rPr>
        <w:t>–</w:t>
      </w:r>
      <w:r w:rsidRPr="006C0A8E">
        <w:rPr>
          <w:rtl/>
        </w:rPr>
        <w:t xml:space="preserve"> עונשי מינימום</w:t>
      </w:r>
      <w:r w:rsidR="005E0871">
        <w:rPr>
          <w:rtl/>
        </w:rPr>
        <w:t xml:space="preserve"> </w:t>
      </w:r>
      <w:r w:rsidRPr="006C0A8E">
        <w:rPr>
          <w:rtl/>
        </w:rPr>
        <w:t>בעבירות</w:t>
      </w:r>
      <w:r w:rsidR="005E0871">
        <w:rPr>
          <w:rtl/>
        </w:rPr>
        <w:t xml:space="preserve"> </w:t>
      </w:r>
      <w:r w:rsidRPr="006C0A8E">
        <w:rPr>
          <w:rtl/>
        </w:rPr>
        <w:t>מין),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חברת</w:t>
      </w:r>
      <w:r w:rsidR="005E0871">
        <w:rPr>
          <w:rtl/>
        </w:rPr>
        <w:t xml:space="preserve"> </w:t>
      </w:r>
      <w:r w:rsidRPr="006C0A8E">
        <w:rPr>
          <w:rtl/>
        </w:rPr>
        <w:t>הכנסת יעל דיין; הצעת חוק רבני עיר (משך</w:t>
      </w:r>
      <w:r w:rsidR="005E0871">
        <w:rPr>
          <w:rtl/>
        </w:rPr>
        <w:t xml:space="preserve"> </w:t>
      </w:r>
      <w:r w:rsidRPr="006C0A8E">
        <w:rPr>
          <w:rtl/>
        </w:rPr>
        <w:t>הכהונה), התשנ"ו</w:t>
      </w:r>
      <w:r w:rsidR="005E0871">
        <w:rPr>
          <w:rtl/>
        </w:rPr>
        <w:t>–</w:t>
      </w:r>
      <w:r w:rsidRPr="006C0A8E">
        <w:rPr>
          <w:rtl/>
        </w:rPr>
        <w:t>1995, של חבר הכנסת שלמה בוחבוט; הצעת חוק פיצויי פיטורים (תיקון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פיצויי פיטורים עקב התפטרות), התשנ"ו</w:t>
      </w:r>
      <w:r w:rsidR="005E0871">
        <w:rPr>
          <w:rtl/>
        </w:rPr>
        <w:t>–</w:t>
      </w:r>
      <w:r w:rsidRPr="006C0A8E">
        <w:rPr>
          <w:rtl/>
        </w:rPr>
        <w:t>1995, של חברי הכנסת מ' שטרית וא' יחזקאל;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 עובדי הציבור (הגבלת שכר), התשנ"ו</w:t>
      </w:r>
      <w:r w:rsidR="005E0871">
        <w:rPr>
          <w:rtl/>
        </w:rPr>
        <w:t>–</w:t>
      </w:r>
      <w:r w:rsidRPr="006C0A8E">
        <w:rPr>
          <w:rtl/>
        </w:rPr>
        <w:t>1995, של חבר הכנסת מאיר שטרית; 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קביעת</w:t>
      </w:r>
      <w:r w:rsidR="005E0871">
        <w:rPr>
          <w:rtl/>
        </w:rPr>
        <w:t xml:space="preserve"> </w:t>
      </w:r>
      <w:r w:rsidRPr="006C0A8E">
        <w:rPr>
          <w:rtl/>
        </w:rPr>
        <w:t>מקום אתרי פסולת, התשנ"ו</w:t>
      </w:r>
      <w:r w:rsidR="005E0871">
        <w:rPr>
          <w:rtl/>
        </w:rPr>
        <w:t>–</w:t>
      </w:r>
      <w:r w:rsidRPr="006C0A8E">
        <w:rPr>
          <w:rtl/>
        </w:rPr>
        <w:t>1995, של חברי הכנסת א' ויינשטיין וס' שלום;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המועצה להשכלה אקדמית, התשנ"ו</w:t>
      </w:r>
      <w:r w:rsidR="005E0871">
        <w:rPr>
          <w:rtl/>
        </w:rPr>
        <w:t>–</w:t>
      </w:r>
      <w:r w:rsidRPr="006C0A8E">
        <w:rPr>
          <w:rtl/>
        </w:rPr>
        <w:t>1995, של חברי הכנסת ח' מירום וס' שלום;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לתיקון פקודת התעבורה (הגבלת מספר הנוסעים עם נוהג חדש), 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א' הירשזון וד' מגן; הצעת חוק ההוצאה לפועל (תיקון </w:t>
      </w:r>
      <w:r w:rsidR="005E0871">
        <w:rPr>
          <w:rtl/>
        </w:rPr>
        <w:t>–</w:t>
      </w:r>
      <w:r w:rsidRPr="006C0A8E">
        <w:rPr>
          <w:rtl/>
        </w:rPr>
        <w:t xml:space="preserve"> מניעת עיקול</w:t>
      </w:r>
      <w:r w:rsidR="005E0871">
        <w:rPr>
          <w:rtl/>
        </w:rPr>
        <w:t xml:space="preserve"> </w:t>
      </w:r>
      <w:r w:rsidRPr="006C0A8E">
        <w:rPr>
          <w:rtl/>
        </w:rPr>
        <w:t>קרנות</w:t>
      </w:r>
      <w:r w:rsidR="005E0871">
        <w:rPr>
          <w:rtl/>
        </w:rPr>
        <w:t xml:space="preserve"> </w:t>
      </w:r>
      <w:r w:rsidRPr="006C0A8E">
        <w:rPr>
          <w:rtl/>
        </w:rPr>
        <w:t>פנסיה),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מירום; הצעת חוק ההוצאה לפועל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– </w:t>
      </w:r>
      <w:r w:rsidRPr="006C0A8E">
        <w:rPr>
          <w:rtl/>
        </w:rPr>
        <w:t>הגנה</w:t>
      </w:r>
      <w:r w:rsidR="005E0871">
        <w:rPr>
          <w:rtl/>
        </w:rPr>
        <w:t xml:space="preserve"> </w:t>
      </w:r>
      <w:r w:rsidRPr="006C0A8E">
        <w:rPr>
          <w:rtl/>
        </w:rPr>
        <w:t>על קצבה), התשנ"ו</w:t>
      </w:r>
      <w:r w:rsidR="005E0871">
        <w:rPr>
          <w:rtl/>
        </w:rPr>
        <w:t>–</w:t>
      </w:r>
      <w:r w:rsidRPr="006C0A8E">
        <w:rPr>
          <w:rtl/>
        </w:rPr>
        <w:t>1995, של חבר הכנסת אריאל ויינשטיין; הצעת חוק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אימוץ ילדים (תיקון </w:t>
      </w:r>
      <w:r w:rsidR="005E0871">
        <w:rPr>
          <w:rtl/>
        </w:rPr>
        <w:t>–</w:t>
      </w:r>
      <w:r w:rsidRPr="006C0A8E">
        <w:rPr>
          <w:rtl/>
        </w:rPr>
        <w:t xml:space="preserve"> הקמת ועדה לענייני אימוץ), התשנ"ו</w:t>
      </w:r>
      <w:r w:rsidR="005E0871">
        <w:rPr>
          <w:rtl/>
        </w:rPr>
        <w:t>–</w:t>
      </w:r>
      <w:r w:rsidRPr="006C0A8E">
        <w:rPr>
          <w:rtl/>
        </w:rPr>
        <w:t>1995, של חבר הכנסת אברהם</w:t>
      </w:r>
      <w:r w:rsidR="005E0871">
        <w:rPr>
          <w:rtl/>
        </w:rPr>
        <w:t xml:space="preserve"> </w:t>
      </w:r>
      <w:r w:rsidRPr="006C0A8E">
        <w:rPr>
          <w:rtl/>
        </w:rPr>
        <w:t>רביץ;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הצעת חוק הביטוח הלאומי (תיקון </w:t>
      </w:r>
      <w:r w:rsidR="005E0871">
        <w:rPr>
          <w:rtl/>
        </w:rPr>
        <w:t>–</w:t>
      </w:r>
      <w:r w:rsidRPr="006C0A8E">
        <w:rPr>
          <w:rtl/>
        </w:rPr>
        <w:t xml:space="preserve"> הגדרת "שכר ממוצע"), התשנ"ו</w:t>
      </w:r>
      <w:r w:rsidR="005E0871">
        <w:rPr>
          <w:rtl/>
        </w:rPr>
        <w:t>–</w:t>
      </w:r>
      <w:r w:rsidRPr="006C0A8E">
        <w:rPr>
          <w:rtl/>
        </w:rPr>
        <w:t>1995, של חבר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רן כהן; הצעת חוק הביטוח הלאומי (תיקון </w:t>
      </w:r>
      <w:r w:rsidR="005E0871">
        <w:rPr>
          <w:rtl/>
        </w:rPr>
        <w:t>–</w:t>
      </w:r>
      <w:r w:rsidRPr="006C0A8E">
        <w:rPr>
          <w:rtl/>
        </w:rPr>
        <w:t xml:space="preserve"> הגדרת מבוטח לעניין ביטוח אבטלה),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 חבר הכנסת רן כהן; הצעת חוק הכשרות המשפטית והאפוטרופסות (תיקון</w:t>
      </w:r>
      <w:r w:rsidR="005E0871">
        <w:rPr>
          <w:rtl/>
        </w:rPr>
        <w:t xml:space="preserve"> – </w:t>
      </w:r>
      <w:r w:rsidRPr="006C0A8E">
        <w:rPr>
          <w:rtl/>
        </w:rPr>
        <w:t>חסויים</w:t>
      </w:r>
      <w:r w:rsidR="005E0871">
        <w:rPr>
          <w:rtl/>
        </w:rPr>
        <w:t xml:space="preserve"> </w:t>
      </w:r>
      <w:r w:rsidRPr="006C0A8E">
        <w:rPr>
          <w:rtl/>
        </w:rPr>
        <w:t>נטולי</w:t>
      </w:r>
      <w:r w:rsidR="005E0871">
        <w:rPr>
          <w:rtl/>
        </w:rPr>
        <w:t xml:space="preserve"> </w:t>
      </w:r>
      <w:r w:rsidRPr="006C0A8E">
        <w:rPr>
          <w:rtl/>
        </w:rPr>
        <w:t>אמצעים),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 של חבר הכנסת עמיר פרץ; הצעת חוק אימוץ</w:t>
      </w:r>
      <w:r w:rsidR="005E0871">
        <w:rPr>
          <w:rtl/>
        </w:rPr>
        <w:t xml:space="preserve"> </w:t>
      </w:r>
      <w:r w:rsidRPr="006C0A8E">
        <w:rPr>
          <w:rtl/>
        </w:rPr>
        <w:t xml:space="preserve">ילדים (תיקון </w:t>
      </w:r>
      <w:r w:rsidR="005E0871">
        <w:rPr>
          <w:rtl/>
        </w:rPr>
        <w:t>–</w:t>
      </w:r>
      <w:r w:rsidRPr="006C0A8E">
        <w:rPr>
          <w:rtl/>
        </w:rPr>
        <w:t xml:space="preserve"> עיכוב מסירה לאימוץ), התשנ"ו</w:t>
      </w:r>
      <w:r w:rsidR="005E0871">
        <w:rPr>
          <w:rtl/>
        </w:rPr>
        <w:t>–</w:t>
      </w:r>
      <w:r w:rsidRPr="006C0A8E">
        <w:rPr>
          <w:rtl/>
        </w:rPr>
        <w:t>1995, של חברי הכנסת א' רביץ וי' כץ;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ליישום</w:t>
      </w:r>
      <w:r w:rsidR="005E0871">
        <w:rPr>
          <w:rtl/>
        </w:rPr>
        <w:t xml:space="preserve"> </w:t>
      </w:r>
      <w:r w:rsidRPr="006C0A8E">
        <w:rPr>
          <w:rtl/>
        </w:rPr>
        <w:t>ההסכם</w:t>
      </w:r>
      <w:r w:rsidR="005E0871">
        <w:rPr>
          <w:rtl/>
        </w:rPr>
        <w:t xml:space="preserve"> </w:t>
      </w:r>
      <w:r w:rsidRPr="006C0A8E">
        <w:rPr>
          <w:rtl/>
        </w:rPr>
        <w:t>בדבר</w:t>
      </w:r>
      <w:r w:rsidR="005E0871">
        <w:rPr>
          <w:rtl/>
        </w:rPr>
        <w:t xml:space="preserve"> </w:t>
      </w:r>
      <w:r w:rsidRPr="006C0A8E">
        <w:rPr>
          <w:rtl/>
        </w:rPr>
        <w:t>רצועת</w:t>
      </w:r>
      <w:r w:rsidR="005E0871">
        <w:rPr>
          <w:rtl/>
        </w:rPr>
        <w:t xml:space="preserve"> </w:t>
      </w:r>
      <w:r w:rsidRPr="006C0A8E">
        <w:rPr>
          <w:rtl/>
        </w:rPr>
        <w:t>עזה ואזור יריחו (הסדרים כלכליים והוראות</w:t>
      </w:r>
      <w:r w:rsidR="005E0871">
        <w:rPr>
          <w:rtl/>
        </w:rPr>
        <w:t xml:space="preserve"> </w:t>
      </w:r>
      <w:r w:rsidRPr="006C0A8E">
        <w:rPr>
          <w:rtl/>
        </w:rPr>
        <w:t>שונות)</w:t>
      </w:r>
      <w:r w:rsidR="005E0871">
        <w:rPr>
          <w:rtl/>
        </w:rPr>
        <w:t xml:space="preserve"> </w:t>
      </w:r>
      <w:r w:rsidRPr="006C0A8E">
        <w:rPr>
          <w:rtl/>
        </w:rPr>
        <w:t>(תיקוני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חקיקה) (תיקון </w:t>
      </w:r>
      <w:r w:rsidR="005E0871">
        <w:rPr>
          <w:rtl/>
        </w:rPr>
        <w:t>–</w:t>
      </w:r>
      <w:r w:rsidRPr="006C0A8E">
        <w:rPr>
          <w:rtl/>
        </w:rPr>
        <w:t xml:space="preserve"> קיזוז בגין רכבים גנובים), התשנ"ו</w:t>
      </w:r>
      <w:r w:rsidR="005E0871">
        <w:rPr>
          <w:rtl/>
        </w:rPr>
        <w:t>–</w:t>
      </w:r>
      <w:r w:rsidRPr="006C0A8E">
        <w:rPr>
          <w:rtl/>
        </w:rPr>
        <w:t>1995, של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פיני</w:t>
      </w:r>
      <w:r w:rsidR="005E0871">
        <w:rPr>
          <w:rtl/>
        </w:rPr>
        <w:t xml:space="preserve"> </w:t>
      </w:r>
      <w:r w:rsidRPr="006C0A8E">
        <w:rPr>
          <w:rtl/>
        </w:rPr>
        <w:t>בדש;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המרשם</w:t>
      </w:r>
      <w:r w:rsidR="005E0871">
        <w:rPr>
          <w:rtl/>
        </w:rPr>
        <w:t xml:space="preserve"> </w:t>
      </w:r>
      <w:r w:rsidRPr="006C0A8E">
        <w:rPr>
          <w:rtl/>
        </w:rPr>
        <w:t>הפלילי</w:t>
      </w:r>
      <w:r w:rsidR="005E0871">
        <w:rPr>
          <w:rtl/>
        </w:rPr>
        <w:t xml:space="preserve"> </w:t>
      </w:r>
      <w:r w:rsidRPr="006C0A8E">
        <w:rPr>
          <w:rtl/>
        </w:rPr>
        <w:t>ותקנת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השבים (תיקון </w:t>
      </w:r>
      <w:r w:rsidR="005E0871">
        <w:rPr>
          <w:rtl/>
        </w:rPr>
        <w:t>–</w:t>
      </w:r>
      <w:r w:rsidRPr="006C0A8E">
        <w:rPr>
          <w:rtl/>
        </w:rPr>
        <w:t xml:space="preserve"> השמדת תיקים</w:t>
      </w:r>
      <w:r w:rsidR="005E0871">
        <w:rPr>
          <w:rtl/>
        </w:rPr>
        <w:t xml:space="preserve"> </w:t>
      </w:r>
      <w:r w:rsidRPr="006C0A8E">
        <w:rPr>
          <w:rtl/>
        </w:rPr>
        <w:t>סגורים),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פיני בדש; הצעת חוק מבקר המדינה (תיקון </w:t>
      </w:r>
      <w:r w:rsidR="005E0871">
        <w:rPr>
          <w:rtl/>
        </w:rPr>
        <w:t xml:space="preserve">– </w:t>
      </w:r>
      <w:r w:rsidRPr="006C0A8E">
        <w:rPr>
          <w:rtl/>
        </w:rPr>
        <w:t>זכות</w:t>
      </w:r>
      <w:r w:rsidR="005E0871">
        <w:rPr>
          <w:rtl/>
        </w:rPr>
        <w:t xml:space="preserve"> </w:t>
      </w:r>
      <w:r w:rsidRPr="006C0A8E">
        <w:rPr>
          <w:rtl/>
        </w:rPr>
        <w:t>טיעון</w:t>
      </w:r>
      <w:r w:rsidR="005E0871">
        <w:rPr>
          <w:rtl/>
        </w:rPr>
        <w:t xml:space="preserve"> </w:t>
      </w:r>
      <w:r w:rsidRPr="006C0A8E">
        <w:rPr>
          <w:rtl/>
        </w:rPr>
        <w:t>בפני</w:t>
      </w:r>
      <w:r w:rsidR="005E0871">
        <w:rPr>
          <w:rtl/>
        </w:rPr>
        <w:t xml:space="preserve"> </w:t>
      </w:r>
      <w:r w:rsidRPr="006C0A8E">
        <w:rPr>
          <w:rtl/>
        </w:rPr>
        <w:t>מבקר המדינה), התשנ"ו</w:t>
      </w:r>
      <w:r w:rsidR="005E0871">
        <w:rPr>
          <w:rtl/>
        </w:rPr>
        <w:t>–</w:t>
      </w:r>
      <w:r w:rsidRPr="006C0A8E">
        <w:rPr>
          <w:rtl/>
        </w:rPr>
        <w:t>1995, של חבר הכנסת אליעזר זנדברג; 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דמי</w:t>
      </w:r>
      <w:r w:rsidR="005E0871">
        <w:rPr>
          <w:rtl/>
        </w:rPr>
        <w:t xml:space="preserve"> </w:t>
      </w:r>
      <w:r w:rsidRPr="006C0A8E">
        <w:rPr>
          <w:rtl/>
        </w:rPr>
        <w:t>מחלה</w:t>
      </w:r>
      <w:r w:rsidR="005E0871">
        <w:rPr>
          <w:rtl/>
        </w:rPr>
        <w:t xml:space="preserve"> </w:t>
      </w:r>
      <w:r w:rsidRPr="006C0A8E">
        <w:rPr>
          <w:rtl/>
        </w:rPr>
        <w:t>(היעדרות</w:t>
      </w:r>
      <w:r w:rsidR="005E0871">
        <w:rPr>
          <w:rtl/>
        </w:rPr>
        <w:t xml:space="preserve"> </w:t>
      </w:r>
      <w:r w:rsidRPr="006C0A8E">
        <w:rPr>
          <w:rtl/>
        </w:rPr>
        <w:t>בשל מחלת ילד במחלה ממארת), התשנ"ו</w:t>
      </w:r>
      <w:r w:rsidR="005E0871">
        <w:rPr>
          <w:rtl/>
        </w:rPr>
        <w:t>–</w:t>
      </w:r>
      <w:r w:rsidRPr="006C0A8E">
        <w:rPr>
          <w:rtl/>
        </w:rPr>
        <w:t>1995, של חבר הכנסת</w:t>
      </w:r>
      <w:r w:rsidR="005E0871">
        <w:rPr>
          <w:rtl/>
        </w:rPr>
        <w:t xml:space="preserve"> </w:t>
      </w:r>
      <w:r w:rsidRPr="006C0A8E">
        <w:rPr>
          <w:rtl/>
        </w:rPr>
        <w:t>מאיר שטרית.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וכן,</w:t>
      </w:r>
      <w:r w:rsidR="005E0871">
        <w:rPr>
          <w:rtl/>
        </w:rPr>
        <w:t xml:space="preserve"> </w:t>
      </w:r>
      <w:r w:rsidRPr="006C0A8E">
        <w:rPr>
          <w:rtl/>
        </w:rPr>
        <w:t>דין</w:t>
      </w:r>
      <w:r w:rsidR="005E0871">
        <w:rPr>
          <w:rtl/>
        </w:rPr>
        <w:t>-</w:t>
      </w:r>
      <w:r w:rsidRPr="006C0A8E">
        <w:rPr>
          <w:rtl/>
        </w:rPr>
        <w:t xml:space="preserve">וחשבון כספי ליום 31 בדצמבר 1994, חלק ב', מטעם משרד האוצר </w:t>
      </w:r>
      <w:r w:rsidR="005E0871">
        <w:rPr>
          <w:rtl/>
        </w:rPr>
        <w:t>–</w:t>
      </w:r>
      <w:r w:rsidRPr="006C0A8E">
        <w:rPr>
          <w:rtl/>
        </w:rPr>
        <w:t xml:space="preserve"> החשב</w:t>
      </w:r>
      <w:r w:rsidR="005E0871">
        <w:rPr>
          <w:rtl/>
        </w:rPr>
        <w:t xml:space="preserve"> </w:t>
      </w:r>
      <w:r w:rsidRPr="006C0A8E">
        <w:rPr>
          <w:rtl/>
        </w:rPr>
        <w:t>הכללי, המוגש למבקר המדינה.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מסמכים אלו נועדו להנחה על שולחן הכנסת, חלקם בשבוע שעבר וחלקם ביום אתמול.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אודיעכם,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 בקשת חבר הכנסת רון נחמן יוסר שמו מהצעת חוק הסדרת</w:t>
      </w:r>
      <w:r w:rsidR="005E0871">
        <w:rPr>
          <w:rtl/>
        </w:rPr>
        <w:t xml:space="preserve"> </w:t>
      </w:r>
      <w:r w:rsidRPr="006C0A8E">
        <w:rPr>
          <w:rtl/>
        </w:rPr>
        <w:t>החזרתם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תושבי</w:t>
      </w:r>
      <w:r w:rsidR="005E0871">
        <w:rPr>
          <w:rtl/>
        </w:rPr>
        <w:t xml:space="preserve"> </w:t>
      </w:r>
      <w:r w:rsidRPr="006C0A8E">
        <w:rPr>
          <w:rtl/>
        </w:rPr>
        <w:t>בירעם ואקרית לכפריהם, התשנ"ג</w:t>
      </w:r>
      <w:r w:rsidR="005E0871">
        <w:rPr>
          <w:rtl/>
        </w:rPr>
        <w:t>–</w:t>
      </w:r>
      <w:r w:rsidRPr="006C0A8E">
        <w:rPr>
          <w:rtl/>
        </w:rPr>
        <w:t>1993, אשר הונחה על שולחן הכנסת</w:t>
      </w:r>
      <w:r w:rsidR="005E0871">
        <w:rPr>
          <w:rtl/>
        </w:rPr>
        <w:t xml:space="preserve"> </w:t>
      </w:r>
      <w:r w:rsidRPr="006C0A8E">
        <w:rPr>
          <w:rtl/>
        </w:rPr>
        <w:t>בט"ז תמוז התשנ"ג, 5 ביולי 1993, ומספרה הוא תתקנ'ג.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מבין שאלה הצעות חוק כבר לכנסת השבע</w:t>
      </w:r>
      <w:r w:rsidR="005E0871">
        <w:rPr>
          <w:rtl/>
        </w:rPr>
        <w:t>-</w:t>
      </w:r>
      <w:r w:rsidRPr="006C0A8E">
        <w:rPr>
          <w:rtl/>
        </w:rPr>
        <w:t>עשרה.</w:t>
      </w:r>
      <w:r w:rsidR="005E0871">
        <w:rPr>
          <w:rtl/>
        </w:rPr>
        <w:t xml:space="preserve"> </w:t>
      </w: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3" w:name="_Toc460918563"/>
      <w:r w:rsidRPr="005E0871">
        <w:rPr>
          <w:rtl/>
        </w:rPr>
        <w:t>הצעת חוק המלוות (הוראות שונות) (תיקון מס' 7), התשנ"ו</w:t>
      </w:r>
      <w:r>
        <w:rPr>
          <w:rtl/>
        </w:rPr>
        <w:t>–</w:t>
      </w:r>
      <w:r w:rsidRPr="005E0871">
        <w:rPr>
          <w:rtl/>
        </w:rPr>
        <w:t>1995</w:t>
      </w:r>
      <w:bookmarkEnd w:id="3"/>
    </w:p>
    <w:p w:rsidR="005E0871" w:rsidRPr="005E0871" w:rsidRDefault="005E0871" w:rsidP="005E0871">
      <w:pPr>
        <w:pStyle w:val="1"/>
        <w:rPr>
          <w:rtl/>
        </w:rPr>
      </w:pPr>
      <w:bookmarkStart w:id="4" w:name="_Toc460918564"/>
      <w:r w:rsidRPr="005E0871">
        <w:rPr>
          <w:rtl/>
        </w:rPr>
        <w:t>(קריאה שנייה וקריאה שלישית)</w:t>
      </w:r>
      <w:bookmarkEnd w:id="4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גדליה גל, יושב</w:t>
      </w:r>
      <w:r w:rsidR="005E0871">
        <w:rPr>
          <w:rtl/>
        </w:rPr>
        <w:t>-</w:t>
      </w:r>
      <w:r w:rsidRPr="006C0A8E">
        <w:rPr>
          <w:rtl/>
        </w:rPr>
        <w:t>ראש ועדת הכספים,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 אני מביא לקריאה שנייה ושלישית את הצעת חוק</w:t>
      </w:r>
      <w:r w:rsidR="005E0871">
        <w:rPr>
          <w:rtl/>
        </w:rPr>
        <w:t xml:space="preserve"> </w:t>
      </w:r>
      <w:r w:rsidRPr="006C0A8E">
        <w:rPr>
          <w:rtl/>
        </w:rPr>
        <w:t>המלוות (הוראות שונות) (תיקון מס' 7), התשנ"ה</w:t>
      </w:r>
      <w:r w:rsidR="005E0871">
        <w:rPr>
          <w:rtl/>
        </w:rPr>
        <w:t>–</w:t>
      </w:r>
      <w:r w:rsidRPr="006C0A8E">
        <w:rPr>
          <w:rtl/>
        </w:rPr>
        <w:t>1995, כשהיא מעודכנת.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בעקבות</w:t>
      </w:r>
      <w:r w:rsidR="005E0871">
        <w:rPr>
          <w:rtl/>
        </w:rPr>
        <w:t xml:space="preserve"> </w:t>
      </w:r>
      <w:r w:rsidRPr="006C0A8E">
        <w:rPr>
          <w:rtl/>
        </w:rPr>
        <w:t>פניות של אזרחים, הציע חבר הכנסת אריאל ויינשטיין כבר במאי 1994, כי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תתייחס</w:t>
      </w:r>
      <w:r w:rsidR="005E0871">
        <w:rPr>
          <w:rtl/>
        </w:rPr>
        <w:t xml:space="preserve"> </w:t>
      </w:r>
      <w:r w:rsidRPr="006C0A8E">
        <w:rPr>
          <w:rtl/>
        </w:rPr>
        <w:t>למלוות מרצון כמו למלוות החובה, שמי שפדה אותן באיחור יקבל הפרשי</w:t>
      </w:r>
      <w:r w:rsidR="005E0871">
        <w:rPr>
          <w:rtl/>
        </w:rPr>
        <w:t xml:space="preserve"> </w:t>
      </w:r>
      <w:r w:rsidRPr="006C0A8E">
        <w:rPr>
          <w:rtl/>
        </w:rPr>
        <w:t>הצמדה לתקופה של עד 15 שנים ממועד הפדיון המקורי של המלווה.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אחת</w:t>
      </w:r>
      <w:r w:rsidR="005E0871">
        <w:rPr>
          <w:rtl/>
        </w:rPr>
        <w:t xml:space="preserve"> </w:t>
      </w:r>
      <w:r w:rsidRPr="006C0A8E">
        <w:rPr>
          <w:rtl/>
        </w:rPr>
        <w:t>קורה, שמסיבות שונות אזרח המחזיק באיגרות חוב של מלוות מרצון, כגון</w:t>
      </w:r>
      <w:r w:rsidR="005E0871">
        <w:rPr>
          <w:rtl/>
        </w:rPr>
        <w:t xml:space="preserve"> </w:t>
      </w:r>
      <w:r w:rsidRPr="006C0A8E">
        <w:rPr>
          <w:rtl/>
        </w:rPr>
        <w:t>מלווה פיתוח שהוצא מטעם המדינה, ולא פדה אותן בזמן, אם מסיבת שכחה, אם מחוסר מעקב</w:t>
      </w:r>
      <w:r w:rsidR="005E0871">
        <w:rPr>
          <w:rtl/>
        </w:rPr>
        <w:t xml:space="preserve"> </w:t>
      </w:r>
      <w:r w:rsidRPr="006C0A8E">
        <w:rPr>
          <w:rtl/>
        </w:rPr>
        <w:t>ואם מחמת קבלה בירושה, ואין הצדקה שהמדינה לא תחזיר את החוב בערכו המלא, כלומר עם</w:t>
      </w:r>
      <w:r w:rsidR="005E0871">
        <w:rPr>
          <w:rtl/>
        </w:rPr>
        <w:t xml:space="preserve"> </w:t>
      </w:r>
      <w:r w:rsidRPr="006C0A8E">
        <w:rPr>
          <w:rtl/>
        </w:rPr>
        <w:t>הצמדה מלאה.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הפרטית של חבר הכנסת אריאל ויינשטיין עברה את כל הקריאות והגיעה</w:t>
      </w:r>
      <w:r w:rsidR="005E0871">
        <w:rPr>
          <w:rtl/>
        </w:rPr>
        <w:t xml:space="preserve"> </w:t>
      </w:r>
      <w:r w:rsidRPr="006C0A8E">
        <w:rPr>
          <w:rtl/>
        </w:rPr>
        <w:t>עתה לקריאה שנייה ושלישית.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ארבעה</w:t>
      </w:r>
      <w:r w:rsidR="005E0871">
        <w:rPr>
          <w:rtl/>
        </w:rPr>
        <w:t xml:space="preserve"> </w:t>
      </w:r>
      <w:r w:rsidRPr="006C0A8E">
        <w:rPr>
          <w:rtl/>
        </w:rPr>
        <w:t>סוגי</w:t>
      </w:r>
      <w:r w:rsidR="005E0871">
        <w:rPr>
          <w:rtl/>
        </w:rPr>
        <w:t xml:space="preserve"> </w:t>
      </w:r>
      <w:r w:rsidRPr="006C0A8E">
        <w:rPr>
          <w:rtl/>
        </w:rPr>
        <w:t>מלוות מרצון שהוציאה המדינה נכללים עתה באותה קטגוריה של מלוות</w:t>
      </w:r>
      <w:r w:rsidR="005E0871">
        <w:rPr>
          <w:rtl/>
        </w:rPr>
        <w:t xml:space="preserve"> </w:t>
      </w:r>
      <w:r w:rsidRPr="006C0A8E">
        <w:rPr>
          <w:rtl/>
        </w:rPr>
        <w:t>חובה</w:t>
      </w:r>
      <w:r w:rsidR="005E0871">
        <w:rPr>
          <w:rtl/>
        </w:rPr>
        <w:t xml:space="preserve"> – </w:t>
      </w:r>
      <w:r w:rsidRPr="006C0A8E">
        <w:rPr>
          <w:rtl/>
        </w:rPr>
        <w:t>כלומר,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שפודה</w:t>
      </w:r>
      <w:r w:rsidR="005E0871">
        <w:rPr>
          <w:rtl/>
        </w:rPr>
        <w:t xml:space="preserve"> </w:t>
      </w:r>
      <w:r w:rsidRPr="006C0A8E">
        <w:rPr>
          <w:rtl/>
        </w:rPr>
        <w:t>אותן באיחור יקבל הפרשי הצמדה לתקופה של עד 15 שנים.</w:t>
      </w:r>
      <w:r w:rsidR="005E0871">
        <w:rPr>
          <w:rtl/>
        </w:rPr>
        <w:t xml:space="preserve"> </w:t>
      </w:r>
      <w:r w:rsidRPr="006C0A8E">
        <w:rPr>
          <w:rtl/>
        </w:rPr>
        <w:t>בהצעת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שעברה</w:t>
      </w:r>
      <w:r w:rsidR="005E0871">
        <w:rPr>
          <w:rtl/>
        </w:rPr>
        <w:t xml:space="preserve"> </w:t>
      </w:r>
      <w:r w:rsidRPr="006C0A8E">
        <w:rPr>
          <w:rtl/>
        </w:rPr>
        <w:t>קריאה</w:t>
      </w:r>
      <w:r w:rsidR="005E0871">
        <w:rPr>
          <w:rtl/>
        </w:rPr>
        <w:t xml:space="preserve"> </w:t>
      </w:r>
      <w:r w:rsidRPr="006C0A8E">
        <w:rPr>
          <w:rtl/>
        </w:rPr>
        <w:t>ראשונה</w:t>
      </w:r>
      <w:r w:rsidR="005E0871">
        <w:rPr>
          <w:rtl/>
        </w:rPr>
        <w:t xml:space="preserve"> </w:t>
      </w:r>
      <w:r w:rsidRPr="006C0A8E">
        <w:rPr>
          <w:rtl/>
        </w:rPr>
        <w:t>נכללו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איגרות</w:t>
      </w:r>
      <w:r w:rsidR="005E0871">
        <w:rPr>
          <w:rtl/>
        </w:rPr>
        <w:t xml:space="preserve"> </w:t>
      </w:r>
      <w:r w:rsidRPr="006C0A8E">
        <w:rPr>
          <w:rtl/>
        </w:rPr>
        <w:t>חוב לפי חוק חיסכון חובה,</w:t>
      </w:r>
      <w:r w:rsidR="005E0871">
        <w:rPr>
          <w:rtl/>
        </w:rPr>
        <w:t xml:space="preserve"> </w:t>
      </w:r>
      <w:r w:rsidRPr="006C0A8E">
        <w:rPr>
          <w:rtl/>
        </w:rPr>
        <w:t>התשכ"ב</w:t>
      </w:r>
      <w:r w:rsidR="005E0871">
        <w:rPr>
          <w:rtl/>
        </w:rPr>
        <w:t>–</w:t>
      </w:r>
      <w:r w:rsidRPr="006C0A8E">
        <w:rPr>
          <w:rtl/>
        </w:rPr>
        <w:t>1962.</w:t>
      </w:r>
      <w:r w:rsidR="005E0871">
        <w:rPr>
          <w:rtl/>
        </w:rPr>
        <w:t xml:space="preserve"> </w:t>
      </w:r>
      <w:r w:rsidRPr="006C0A8E">
        <w:rPr>
          <w:rtl/>
        </w:rPr>
        <w:t>סוג זה הושמט מהצעת החוק המונחת עתה בפניכם לקריאה שנייה ושלישית,</w:t>
      </w:r>
      <w:r w:rsidR="005E0871">
        <w:rPr>
          <w:rtl/>
        </w:rPr>
        <w:t xml:space="preserve"> </w:t>
      </w:r>
      <w:r w:rsidRPr="006C0A8E">
        <w:rPr>
          <w:rtl/>
        </w:rPr>
        <w:t>כיוון</w:t>
      </w:r>
      <w:r w:rsidR="005E0871">
        <w:rPr>
          <w:rtl/>
        </w:rPr>
        <w:t xml:space="preserve"> </w:t>
      </w:r>
      <w:r w:rsidRPr="006C0A8E">
        <w:rPr>
          <w:rtl/>
        </w:rPr>
        <w:t>שמינהל</w:t>
      </w:r>
      <w:r w:rsidR="005E0871">
        <w:rPr>
          <w:rtl/>
        </w:rPr>
        <w:t xml:space="preserve"> </w:t>
      </w:r>
      <w:r w:rsidRPr="006C0A8E">
        <w:rPr>
          <w:rtl/>
        </w:rPr>
        <w:t>מלוות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בבנק ישראל הסביר לוועדה, כי הסכומים המשוערכים של</w:t>
      </w:r>
      <w:r w:rsidR="005E0871">
        <w:rPr>
          <w:rtl/>
        </w:rPr>
        <w:t xml:space="preserve"> </w:t>
      </w:r>
      <w:r w:rsidRPr="006C0A8E">
        <w:rPr>
          <w:rtl/>
        </w:rPr>
        <w:t>איגרות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חוב אלה הם זעומים, והעלות לפונה לפדותם </w:t>
      </w:r>
      <w:r w:rsidR="005E0871">
        <w:rPr>
          <w:rtl/>
        </w:rPr>
        <w:t>–</w:t>
      </w:r>
      <w:r w:rsidRPr="006C0A8E">
        <w:rPr>
          <w:rtl/>
        </w:rPr>
        <w:t xml:space="preserve"> טלפונים, דמי נסיעה וביטול זמן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תהיה גבוהה מערך הפדיון.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כדי</w:t>
      </w:r>
      <w:r w:rsidR="005E0871">
        <w:rPr>
          <w:rtl/>
        </w:rPr>
        <w:t xml:space="preserve"> </w:t>
      </w:r>
      <w:r w:rsidRPr="006C0A8E">
        <w:rPr>
          <w:rtl/>
        </w:rPr>
        <w:t>למנוע</w:t>
      </w:r>
      <w:r w:rsidR="005E0871">
        <w:rPr>
          <w:rtl/>
        </w:rPr>
        <w:t xml:space="preserve"> </w:t>
      </w:r>
      <w:r w:rsidRPr="006C0A8E">
        <w:rPr>
          <w:rtl/>
        </w:rPr>
        <w:t>טענות</w:t>
      </w:r>
      <w:r w:rsidR="005E0871">
        <w:rPr>
          <w:rtl/>
        </w:rPr>
        <w:t xml:space="preserve"> </w:t>
      </w:r>
      <w:r w:rsidRPr="006C0A8E">
        <w:rPr>
          <w:rtl/>
        </w:rPr>
        <w:t>נוספות ברצוני להזכירכם, כי תחילתו של חוק זה היא רק ב</w:t>
      </w:r>
      <w:r w:rsidR="005E0871">
        <w:rPr>
          <w:rtl/>
        </w:rPr>
        <w:t>-</w:t>
      </w:r>
      <w:r w:rsidRPr="006C0A8E">
        <w:rPr>
          <w:rtl/>
        </w:rPr>
        <w:t>1</w:t>
      </w:r>
      <w:r w:rsidR="005E0871">
        <w:rPr>
          <w:rtl/>
        </w:rPr>
        <w:t xml:space="preserve"> </w:t>
      </w:r>
      <w:r w:rsidRPr="006C0A8E">
        <w:rPr>
          <w:rtl/>
        </w:rPr>
        <w:t>בינואר</w:t>
      </w:r>
      <w:r w:rsidR="005E0871">
        <w:rPr>
          <w:rtl/>
        </w:rPr>
        <w:t xml:space="preserve"> </w:t>
      </w:r>
      <w:r w:rsidRPr="006C0A8E">
        <w:rPr>
          <w:rtl/>
        </w:rPr>
        <w:t xml:space="preserve">1996 </w:t>
      </w:r>
      <w:r w:rsidR="005E0871">
        <w:rPr>
          <w:rtl/>
        </w:rPr>
        <w:t>–</w:t>
      </w:r>
      <w:r w:rsidRPr="006C0A8E">
        <w:rPr>
          <w:rtl/>
        </w:rPr>
        <w:t xml:space="preserve"> כלומר, מי שכבר מצא במחסן תעודות ישנות של המלוות המפורטים בתוספת</w:t>
      </w:r>
      <w:r w:rsidR="005E0871">
        <w:rPr>
          <w:rtl/>
        </w:rPr>
        <w:t xml:space="preserve"> </w:t>
      </w:r>
      <w:r w:rsidRPr="006C0A8E">
        <w:rPr>
          <w:rtl/>
        </w:rPr>
        <w:t>הרביעית, שיחכה עוד שישה שבועות כדי להציגן לפדיון.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העלות</w:t>
      </w:r>
      <w:r w:rsidR="005E0871">
        <w:rPr>
          <w:rtl/>
        </w:rPr>
        <w:t xml:space="preserve"> </w:t>
      </w:r>
      <w:r w:rsidRPr="006C0A8E">
        <w:rPr>
          <w:rtl/>
        </w:rPr>
        <w:t>הנאמדת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מינהל</w:t>
      </w:r>
      <w:r w:rsidR="005E0871">
        <w:rPr>
          <w:rtl/>
        </w:rPr>
        <w:t xml:space="preserve"> </w:t>
      </w:r>
      <w:r w:rsidRPr="006C0A8E">
        <w:rPr>
          <w:rtl/>
        </w:rPr>
        <w:t>מלוות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היא של כ</w:t>
      </w:r>
      <w:r w:rsidR="005E0871">
        <w:rPr>
          <w:rtl/>
        </w:rPr>
        <w:t>-</w:t>
      </w:r>
      <w:r w:rsidRPr="006C0A8E">
        <w:rPr>
          <w:rtl/>
        </w:rPr>
        <w:t>13 מיליון ש"ח בלבד.</w:t>
      </w:r>
      <w:r w:rsidR="005E0871">
        <w:rPr>
          <w:rtl/>
        </w:rPr>
        <w:t xml:space="preserve"> </w:t>
      </w:r>
      <w:r w:rsidRPr="006C0A8E">
        <w:rPr>
          <w:rtl/>
        </w:rPr>
        <w:t>להזכירכם,</w:t>
      </w:r>
      <w:r w:rsidR="005E0871">
        <w:rPr>
          <w:rtl/>
        </w:rPr>
        <w:t xml:space="preserve"> </w:t>
      </w:r>
      <w:r w:rsidRPr="006C0A8E">
        <w:rPr>
          <w:rtl/>
        </w:rPr>
        <w:t>איגרות</w:t>
      </w:r>
      <w:r w:rsidR="005E0871">
        <w:rPr>
          <w:rtl/>
        </w:rPr>
        <w:t xml:space="preserve"> </w:t>
      </w:r>
      <w:r w:rsidRPr="006C0A8E">
        <w:rPr>
          <w:rtl/>
        </w:rPr>
        <w:t>חוב</w:t>
      </w:r>
      <w:r w:rsidR="005E0871">
        <w:rPr>
          <w:rtl/>
        </w:rPr>
        <w:t xml:space="preserve"> </w:t>
      </w:r>
      <w:r w:rsidRPr="006C0A8E">
        <w:rPr>
          <w:rtl/>
        </w:rPr>
        <w:t>של המלוות מרצון לא היו על שם אלא למוסר כתב זה, ולכן לא</w:t>
      </w:r>
      <w:r w:rsidR="005E0871">
        <w:rPr>
          <w:rtl/>
        </w:rPr>
        <w:t xml:space="preserve"> </w:t>
      </w:r>
      <w:r w:rsidRPr="006C0A8E">
        <w:rPr>
          <w:rtl/>
        </w:rPr>
        <w:t>ניתן</w:t>
      </w:r>
      <w:r w:rsidR="005E0871">
        <w:rPr>
          <w:rtl/>
        </w:rPr>
        <w:t xml:space="preserve"> </w:t>
      </w:r>
      <w:r w:rsidRPr="006C0A8E">
        <w:rPr>
          <w:rtl/>
        </w:rPr>
        <w:t>לשלוח</w:t>
      </w:r>
      <w:r w:rsidR="005E0871">
        <w:rPr>
          <w:rtl/>
        </w:rPr>
        <w:t xml:space="preserve"> </w:t>
      </w:r>
      <w:r w:rsidRPr="006C0A8E">
        <w:rPr>
          <w:rtl/>
        </w:rPr>
        <w:t>הודעות אישיות למי שלא פדה אותן במועד. בנק ישראל הודיענו, כי יפרסם</w:t>
      </w:r>
      <w:r w:rsidR="005E0871">
        <w:rPr>
          <w:rtl/>
        </w:rPr>
        <w:t xml:space="preserve"> </w:t>
      </w:r>
      <w:r w:rsidRPr="006C0A8E">
        <w:rPr>
          <w:rtl/>
        </w:rPr>
        <w:t>בעיתונות,</w:t>
      </w:r>
      <w:r w:rsidR="005E0871">
        <w:rPr>
          <w:rtl/>
        </w:rPr>
        <w:t xml:space="preserve"> </w:t>
      </w:r>
      <w:r w:rsidRPr="006C0A8E">
        <w:rPr>
          <w:rtl/>
        </w:rPr>
        <w:t>שמ</w:t>
      </w:r>
      <w:r w:rsidR="005E0871">
        <w:rPr>
          <w:rtl/>
        </w:rPr>
        <w:t>-</w:t>
      </w:r>
      <w:r w:rsidRPr="006C0A8E">
        <w:rPr>
          <w:rtl/>
        </w:rPr>
        <w:t>1</w:t>
      </w:r>
      <w:r w:rsidR="005E0871">
        <w:rPr>
          <w:rtl/>
        </w:rPr>
        <w:t xml:space="preserve"> </w:t>
      </w:r>
      <w:r w:rsidRPr="006C0A8E">
        <w:rPr>
          <w:rtl/>
        </w:rPr>
        <w:t>בינואר 1996 יהיה ניתן לקבל הפרשי הצמדה על איגרות חוב שלא נפדו</w:t>
      </w:r>
      <w:r w:rsidR="005E0871">
        <w:rPr>
          <w:rtl/>
        </w:rPr>
        <w:t xml:space="preserve"> </w:t>
      </w:r>
      <w:r w:rsidRPr="006C0A8E">
        <w:rPr>
          <w:rtl/>
        </w:rPr>
        <w:t>במועד.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בהזדמנות זו ברצוני לשבח את היעילות הממוחשבת של מינהל מלוות המדינה והטיפול</w:t>
      </w:r>
      <w:r w:rsidR="005E0871">
        <w:rPr>
          <w:rtl/>
        </w:rPr>
        <w:t xml:space="preserve"> </w:t>
      </w:r>
      <w:r w:rsidRPr="006C0A8E">
        <w:rPr>
          <w:rtl/>
        </w:rPr>
        <w:t>המהיר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פנייה.</w:t>
      </w:r>
      <w:r w:rsidR="005E0871">
        <w:rPr>
          <w:rtl/>
        </w:rPr>
        <w:t xml:space="preserve"> </w:t>
      </w:r>
      <w:r w:rsidRPr="006C0A8E">
        <w:rPr>
          <w:rtl/>
        </w:rPr>
        <w:t>ידוע לי כי בנק ישראל שולח הודעות לבעלי איגרות חוב של מלוות</w:t>
      </w:r>
      <w:r w:rsidR="005E0871">
        <w:rPr>
          <w:rtl/>
        </w:rPr>
        <w:t xml:space="preserve"> </w:t>
      </w:r>
      <w:r w:rsidRPr="006C0A8E">
        <w:rPr>
          <w:rtl/>
        </w:rPr>
        <w:t>החובה ומאפשר להם לפדות את המלוות גם ללא הצגת התעודות, בתנאים מסוימים שקבע.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הרשו</w:t>
      </w:r>
      <w:r w:rsidR="005E0871">
        <w:rPr>
          <w:rtl/>
        </w:rPr>
        <w:t xml:space="preserve"> </w:t>
      </w:r>
      <w:r w:rsidRPr="006C0A8E">
        <w:rPr>
          <w:rtl/>
        </w:rPr>
        <w:t>לי בדברי הסיום להביע הערכה לחבר הכנסת אריאל ויינשטיין, שיזם את הצעת</w:t>
      </w:r>
      <w:r w:rsidR="005E0871">
        <w:rPr>
          <w:rtl/>
        </w:rPr>
        <w:t xml:space="preserve"> </w:t>
      </w:r>
      <w:r w:rsidRPr="006C0A8E">
        <w:rPr>
          <w:rtl/>
        </w:rPr>
        <w:t>החוק. הוא מגלה רגישות לנושאים מסוג זה, ועל כך יבורך.</w:t>
      </w:r>
      <w:r w:rsidR="005E0871">
        <w:rPr>
          <w:rtl/>
        </w:rPr>
        <w:t xml:space="preserve"> </w:t>
      </w: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מאוד ליושב</w:t>
      </w:r>
      <w:r w:rsidR="005E0871">
        <w:rPr>
          <w:rtl/>
        </w:rPr>
        <w:t>-</w:t>
      </w:r>
      <w:r w:rsidRPr="006C0A8E">
        <w:rPr>
          <w:rtl/>
        </w:rPr>
        <w:t>ראש ועדת הכספים, חבר הכנסת גדליה גל.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עכשיו,</w:t>
      </w:r>
      <w:r w:rsidR="005E0871">
        <w:rPr>
          <w:rtl/>
        </w:rPr>
        <w:t xml:space="preserve"> </w:t>
      </w:r>
      <w:r w:rsidRPr="006C0A8E">
        <w:rPr>
          <w:rtl/>
        </w:rPr>
        <w:t>חברי,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להשמעת</w:t>
      </w:r>
      <w:r w:rsidR="005E0871">
        <w:rPr>
          <w:rtl/>
        </w:rPr>
        <w:t xml:space="preserve"> </w:t>
      </w:r>
      <w:r w:rsidRPr="006C0A8E">
        <w:rPr>
          <w:rtl/>
        </w:rPr>
        <w:t>ההסתייגויות.</w:t>
      </w:r>
      <w:r w:rsidR="005E0871">
        <w:rPr>
          <w:rtl/>
        </w:rPr>
        <w:t xml:space="preserve"> </w:t>
      </w:r>
      <w:r w:rsidRPr="006C0A8E">
        <w:rPr>
          <w:rtl/>
        </w:rPr>
        <w:t>לשם החוק יש מסתייגים</w:t>
      </w:r>
      <w:r w:rsidR="005E0871">
        <w:rPr>
          <w:rtl/>
        </w:rPr>
        <w:t xml:space="preserve"> </w:t>
      </w:r>
      <w:r w:rsidRPr="006C0A8E">
        <w:rPr>
          <w:rtl/>
        </w:rPr>
        <w:t>אחדים.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אני מזמין את חבר הכנסת אלי גולדשמידט. 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אברהם כ"ץ</w:t>
      </w:r>
      <w:r w:rsidR="005E0871">
        <w:rPr>
          <w:rtl/>
        </w:rPr>
        <w:t>-</w:t>
      </w:r>
      <w:r w:rsidRPr="006C0A8E">
        <w:rPr>
          <w:rtl/>
        </w:rPr>
        <w:t>עוז.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אם הוא לא יהיה </w:t>
      </w:r>
      <w:r w:rsidR="005E0871">
        <w:rPr>
          <w:rtl/>
        </w:rPr>
        <w:t>–</w:t>
      </w:r>
      <w:r w:rsidRPr="006C0A8E">
        <w:rPr>
          <w:rtl/>
        </w:rPr>
        <w:t xml:space="preserve"> חבר הכנסת חגי מירום, והוא נמצא. 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חיים אורון.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אליך</w:t>
      </w:r>
      <w:r w:rsidR="005E0871">
        <w:rPr>
          <w:rtl/>
        </w:rPr>
        <w:t xml:space="preserve"> </w:t>
      </w:r>
      <w:r w:rsidRPr="006C0A8E">
        <w:rPr>
          <w:rtl/>
        </w:rPr>
        <w:t>שאלה,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גולדשמידט</w:t>
      </w:r>
      <w:r w:rsidR="005E0871">
        <w:rPr>
          <w:rtl/>
        </w:rPr>
        <w:t xml:space="preserve"> – </w:t>
      </w:r>
      <w:r w:rsidRPr="006C0A8E">
        <w:rPr>
          <w:rtl/>
        </w:rPr>
        <w:t>יש לך, כפי שאני רואה, ארבע</w:t>
      </w:r>
      <w:r w:rsidR="005E0871">
        <w:rPr>
          <w:rtl/>
        </w:rPr>
        <w:t xml:space="preserve"> </w:t>
      </w:r>
      <w:r w:rsidRPr="006C0A8E">
        <w:rPr>
          <w:rtl/>
        </w:rPr>
        <w:t>הסתייגויות. אתה רוצה בכל פעם חמש דקות?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כן, בינתיים.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טוב, נראה בהמשך.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קודם כול, זו הפעם הראשונה, ואני מניח שזה</w:t>
      </w:r>
      <w:r w:rsidR="005E0871">
        <w:rPr>
          <w:rtl/>
        </w:rPr>
        <w:t xml:space="preserve"> </w:t>
      </w:r>
      <w:r w:rsidRPr="006C0A8E">
        <w:rPr>
          <w:rtl/>
        </w:rPr>
        <w:t>יקרה</w:t>
      </w:r>
      <w:r w:rsidR="005E0871">
        <w:rPr>
          <w:rtl/>
        </w:rPr>
        <w:t xml:space="preserve"> </w:t>
      </w:r>
      <w:r w:rsidRPr="006C0A8E">
        <w:rPr>
          <w:rtl/>
        </w:rPr>
        <w:t>לכל חבר כנסת שיעלה על הדוכן בימים אלה ובשבוע הקרוב, זו הפעם הראשונה שאני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עולה על הדוכן לאחר האירוע הקשה והנורא </w:t>
      </w:r>
      <w:r w:rsidR="005E0871">
        <w:rPr>
          <w:rtl/>
        </w:rPr>
        <w:t>–</w:t>
      </w:r>
      <w:r w:rsidRPr="006C0A8E">
        <w:rPr>
          <w:rtl/>
        </w:rPr>
        <w:t xml:space="preserve"> אין מלים בשפה לתאר את הטרגיות, את הדבר</w:t>
      </w:r>
      <w:r w:rsidR="005E0871">
        <w:rPr>
          <w:rtl/>
        </w:rPr>
        <w:t xml:space="preserve"> </w:t>
      </w:r>
      <w:r w:rsidRPr="006C0A8E">
        <w:rPr>
          <w:rtl/>
        </w:rPr>
        <w:t>הנורא והקשה שקרה לנו כעם, כמדינה.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נאמרו</w:t>
      </w:r>
      <w:r w:rsidR="005E0871">
        <w:rPr>
          <w:rtl/>
        </w:rPr>
        <w:t xml:space="preserve"> </w:t>
      </w:r>
      <w:r w:rsidRPr="006C0A8E">
        <w:rPr>
          <w:rtl/>
        </w:rPr>
        <w:t>הדברים,</w:t>
      </w:r>
      <w:r w:rsidR="005E0871">
        <w:rPr>
          <w:rtl/>
        </w:rPr>
        <w:t xml:space="preserve"> </w:t>
      </w:r>
      <w:r w:rsidRPr="006C0A8E">
        <w:rPr>
          <w:rtl/>
        </w:rPr>
        <w:t>ואתמול</w:t>
      </w:r>
      <w:r w:rsidR="005E0871">
        <w:rPr>
          <w:rtl/>
        </w:rPr>
        <w:t xml:space="preserve"> </w:t>
      </w:r>
      <w:r w:rsidRPr="006C0A8E">
        <w:rPr>
          <w:rtl/>
        </w:rPr>
        <w:t>היתה לנו ישיבת אבל בכנסת. אבל דווקא משום כך הייתי</w:t>
      </w:r>
      <w:r w:rsidR="005E0871">
        <w:rPr>
          <w:rtl/>
        </w:rPr>
        <w:t xml:space="preserve"> </w:t>
      </w:r>
      <w:r w:rsidRPr="006C0A8E">
        <w:rPr>
          <w:rtl/>
        </w:rPr>
        <w:t>רוצה,</w:t>
      </w:r>
      <w:r w:rsidR="005E0871">
        <w:rPr>
          <w:rtl/>
        </w:rPr>
        <w:t xml:space="preserve"> </w:t>
      </w:r>
      <w:r w:rsidRPr="006C0A8E">
        <w:rPr>
          <w:rtl/>
        </w:rPr>
        <w:t>מכיוון</w:t>
      </w:r>
      <w:r w:rsidR="005E0871">
        <w:rPr>
          <w:rtl/>
        </w:rPr>
        <w:t xml:space="preserve"> </w:t>
      </w:r>
      <w:r w:rsidRPr="006C0A8E">
        <w:rPr>
          <w:rtl/>
        </w:rPr>
        <w:t>שאנחנו מדברים על חוק כלכלי, לומר כמה מלים, כפי שאני ראיתי במהלך</w:t>
      </w:r>
      <w:r w:rsidR="005E0871">
        <w:rPr>
          <w:rtl/>
        </w:rPr>
        <w:t xml:space="preserve"> </w:t>
      </w:r>
      <w:r w:rsidRPr="006C0A8E">
        <w:rPr>
          <w:rtl/>
        </w:rPr>
        <w:t>השנים</w:t>
      </w:r>
      <w:r w:rsidR="005E0871">
        <w:rPr>
          <w:rtl/>
        </w:rPr>
        <w:t xml:space="preserve"> </w:t>
      </w:r>
      <w:r w:rsidRPr="006C0A8E">
        <w:rPr>
          <w:rtl/>
        </w:rPr>
        <w:t>האחרונות, מה היתה מידת המעורבות והאחריות של ראש הממשלה המנוח יצחק רבין,</w:t>
      </w:r>
      <w:r w:rsidR="005E0871">
        <w:rPr>
          <w:rtl/>
        </w:rPr>
        <w:t xml:space="preserve"> </w:t>
      </w:r>
      <w:r w:rsidRPr="006C0A8E">
        <w:rPr>
          <w:rtl/>
        </w:rPr>
        <w:t>זכרו</w:t>
      </w:r>
      <w:r w:rsidR="005E0871">
        <w:rPr>
          <w:rtl/>
        </w:rPr>
        <w:t xml:space="preserve"> </w:t>
      </w:r>
      <w:r w:rsidRPr="006C0A8E">
        <w:rPr>
          <w:rtl/>
        </w:rPr>
        <w:t>לברכה,</w:t>
      </w:r>
      <w:r w:rsidR="005E0871">
        <w:rPr>
          <w:rtl/>
        </w:rPr>
        <w:t xml:space="preserve"> </w:t>
      </w:r>
      <w:r w:rsidRPr="006C0A8E">
        <w:rPr>
          <w:rtl/>
        </w:rPr>
        <w:t>בחיים</w:t>
      </w:r>
      <w:r w:rsidR="005E0871">
        <w:rPr>
          <w:rtl/>
        </w:rPr>
        <w:t xml:space="preserve"> </w:t>
      </w:r>
      <w:r w:rsidRPr="006C0A8E">
        <w:rPr>
          <w:rtl/>
        </w:rPr>
        <w:t>הכלכליים</w:t>
      </w:r>
      <w:r w:rsidR="005E0871">
        <w:rPr>
          <w:rtl/>
        </w:rPr>
        <w:t xml:space="preserve"> </w:t>
      </w:r>
      <w:r w:rsidRPr="006C0A8E">
        <w:rPr>
          <w:rtl/>
        </w:rPr>
        <w:t>בארץ</w:t>
      </w:r>
      <w:r w:rsidR="005E0871">
        <w:rPr>
          <w:rtl/>
        </w:rPr>
        <w:t xml:space="preserve"> </w:t>
      </w:r>
      <w:r w:rsidRPr="006C0A8E">
        <w:rPr>
          <w:rtl/>
        </w:rPr>
        <w:t>ובהישגים</w:t>
      </w:r>
      <w:r w:rsidR="005E0871">
        <w:rPr>
          <w:rtl/>
        </w:rPr>
        <w:t xml:space="preserve"> </w:t>
      </w:r>
      <w:r w:rsidRPr="006C0A8E">
        <w:rPr>
          <w:rtl/>
        </w:rPr>
        <w:t>הגדולים מאוד שהמשק הישראלי הגיע</w:t>
      </w:r>
      <w:r w:rsidR="005E0871">
        <w:rPr>
          <w:rtl/>
        </w:rPr>
        <w:t xml:space="preserve"> </w:t>
      </w:r>
      <w:r w:rsidRPr="006C0A8E">
        <w:rPr>
          <w:rtl/>
        </w:rPr>
        <w:t>אליהם.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</w:t>
      </w:r>
      <w:r w:rsidR="005E0871">
        <w:rPr>
          <w:rtl/>
        </w:rPr>
        <w:t xml:space="preserve"> </w:t>
      </w:r>
      <w:r w:rsidRPr="006C0A8E">
        <w:rPr>
          <w:rtl/>
        </w:rPr>
        <w:t>שהיום</w:t>
      </w:r>
      <w:r w:rsidR="005E0871">
        <w:rPr>
          <w:rtl/>
        </w:rPr>
        <w:t xml:space="preserve"> </w:t>
      </w:r>
      <w:r w:rsidRPr="006C0A8E">
        <w:rPr>
          <w:rtl/>
        </w:rPr>
        <w:t>אין מחלוקת על כך שהמשק הישראלי נמצא בתנופה שהוא לא ידע</w:t>
      </w:r>
      <w:r w:rsidR="005E0871">
        <w:rPr>
          <w:rtl/>
        </w:rPr>
        <w:t xml:space="preserve"> </w:t>
      </w:r>
      <w:r w:rsidRPr="006C0A8E">
        <w:rPr>
          <w:rtl/>
        </w:rPr>
        <w:t>כמותה שנים רבות מאוד.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בישיבת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הכספים,</w:t>
      </w:r>
      <w:r w:rsidR="005E0871">
        <w:rPr>
          <w:rtl/>
        </w:rPr>
        <w:t xml:space="preserve"> </w:t>
      </w:r>
      <w:r w:rsidRPr="006C0A8E">
        <w:rPr>
          <w:rtl/>
        </w:rPr>
        <w:t>שכונסה אתמול לישיבתה הראשונה לאחר שבוע האבל, הצעתי</w:t>
      </w:r>
      <w:r w:rsidR="005E0871">
        <w:rPr>
          <w:rtl/>
        </w:rPr>
        <w:t xml:space="preserve"> </w:t>
      </w:r>
      <w:r w:rsidRPr="006C0A8E">
        <w:rPr>
          <w:rtl/>
        </w:rPr>
        <w:t>לחברי</w:t>
      </w:r>
      <w:r w:rsidR="005E0871">
        <w:rPr>
          <w:rtl/>
        </w:rPr>
        <w:t xml:space="preserve"> </w:t>
      </w:r>
      <w:r w:rsidRPr="006C0A8E">
        <w:rPr>
          <w:rtl/>
        </w:rPr>
        <w:t>הכנסת מן האופוזיציה הצעה שמשום</w:t>
      </w:r>
      <w:r w:rsidR="005E0871">
        <w:rPr>
          <w:rtl/>
        </w:rPr>
        <w:t>-</w:t>
      </w:r>
      <w:r w:rsidRPr="006C0A8E">
        <w:rPr>
          <w:rtl/>
        </w:rPr>
        <w:t>מה הם לא קיבלו אותה באותה מידת כנות שאני</w:t>
      </w:r>
      <w:r w:rsidR="005E0871">
        <w:rPr>
          <w:rtl/>
        </w:rPr>
        <w:t xml:space="preserve"> </w:t>
      </w:r>
      <w:r w:rsidRPr="006C0A8E">
        <w:rPr>
          <w:rtl/>
        </w:rPr>
        <w:t>התבטאתי</w:t>
      </w:r>
      <w:r w:rsidR="005E0871">
        <w:rPr>
          <w:rtl/>
        </w:rPr>
        <w:t xml:space="preserve"> </w:t>
      </w:r>
      <w:r w:rsidRPr="006C0A8E">
        <w:rPr>
          <w:rtl/>
        </w:rPr>
        <w:t>בה.</w:t>
      </w:r>
      <w:r w:rsidR="005E0871">
        <w:rPr>
          <w:rtl/>
        </w:rPr>
        <w:t xml:space="preserve"> </w:t>
      </w:r>
      <w:r w:rsidRPr="006C0A8E">
        <w:rPr>
          <w:rtl/>
        </w:rPr>
        <w:t>אמרתי</w:t>
      </w:r>
      <w:r w:rsidR="005E0871">
        <w:rPr>
          <w:rtl/>
        </w:rPr>
        <w:t xml:space="preserve"> </w:t>
      </w:r>
      <w:r w:rsidRPr="006C0A8E">
        <w:rPr>
          <w:rtl/>
        </w:rPr>
        <w:t>לחברי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מן האופוזיציה, שאני מניח, וזה לגיטימי, שיש</w:t>
      </w:r>
      <w:r w:rsidR="005E0871">
        <w:rPr>
          <w:rtl/>
        </w:rPr>
        <w:t xml:space="preserve"> </w:t>
      </w:r>
      <w:r w:rsidRPr="006C0A8E">
        <w:rPr>
          <w:rtl/>
        </w:rPr>
        <w:t>ביקורת</w:t>
      </w:r>
      <w:r w:rsidR="005E0871">
        <w:rPr>
          <w:rtl/>
        </w:rPr>
        <w:t xml:space="preserve"> </w:t>
      </w:r>
      <w:r w:rsidRPr="006C0A8E">
        <w:rPr>
          <w:rtl/>
        </w:rPr>
        <w:t>כזו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אחרת על פרקים כאלה או אחרים בתקציב המדינה, והצעתי להם לבטא את</w:t>
      </w:r>
      <w:r w:rsidR="005E0871">
        <w:rPr>
          <w:rtl/>
        </w:rPr>
        <w:t xml:space="preserve"> </w:t>
      </w:r>
      <w:r w:rsidRPr="006C0A8E">
        <w:rPr>
          <w:rtl/>
        </w:rPr>
        <w:t>הביקורת</w:t>
      </w:r>
      <w:r w:rsidR="005E0871">
        <w:rPr>
          <w:rtl/>
        </w:rPr>
        <w:t xml:space="preserve"> </w:t>
      </w:r>
      <w:r w:rsidRPr="006C0A8E">
        <w:rPr>
          <w:rtl/>
        </w:rPr>
        <w:t>הזאת</w:t>
      </w:r>
      <w:r w:rsidR="005E0871">
        <w:rPr>
          <w:rtl/>
        </w:rPr>
        <w:t xml:space="preserve"> </w:t>
      </w:r>
      <w:r w:rsidRPr="006C0A8E">
        <w:rPr>
          <w:rtl/>
        </w:rPr>
        <w:t>במסגרת</w:t>
      </w:r>
      <w:r w:rsidR="005E0871">
        <w:rPr>
          <w:rtl/>
        </w:rPr>
        <w:t xml:space="preserve"> </w:t>
      </w:r>
      <w:r w:rsidRPr="006C0A8E">
        <w:rPr>
          <w:rtl/>
        </w:rPr>
        <w:t>ההסתייגות שהם יגישו לחוק התקציב.</w:t>
      </w:r>
      <w:r w:rsidR="005E0871">
        <w:rPr>
          <w:rtl/>
        </w:rPr>
        <w:t xml:space="preserve"> </w:t>
      </w:r>
      <w:r w:rsidRPr="006C0A8E">
        <w:rPr>
          <w:rtl/>
        </w:rPr>
        <w:t>עם זאת הצעתי להם, כדי</w:t>
      </w:r>
      <w:r w:rsidR="005E0871">
        <w:rPr>
          <w:rtl/>
        </w:rPr>
        <w:t xml:space="preserve"> </w:t>
      </w:r>
      <w:r w:rsidRPr="006C0A8E">
        <w:rPr>
          <w:rtl/>
        </w:rPr>
        <w:t>לתת</w:t>
      </w:r>
      <w:r w:rsidR="005E0871">
        <w:rPr>
          <w:rtl/>
        </w:rPr>
        <w:t xml:space="preserve"> </w:t>
      </w:r>
      <w:r w:rsidRPr="006C0A8E">
        <w:rPr>
          <w:rtl/>
        </w:rPr>
        <w:t>ביטוי</w:t>
      </w:r>
      <w:r w:rsidR="005E0871">
        <w:rPr>
          <w:rtl/>
        </w:rPr>
        <w:t xml:space="preserve"> </w:t>
      </w:r>
      <w:r w:rsidRPr="006C0A8E">
        <w:rPr>
          <w:rtl/>
        </w:rPr>
        <w:t>ליושר</w:t>
      </w:r>
      <w:r w:rsidR="005E0871">
        <w:rPr>
          <w:rtl/>
        </w:rPr>
        <w:t xml:space="preserve"> </w:t>
      </w:r>
      <w:r w:rsidRPr="006C0A8E">
        <w:rPr>
          <w:rtl/>
        </w:rPr>
        <w:t>אינטלקטואלי</w:t>
      </w:r>
      <w:r w:rsidR="005E0871">
        <w:rPr>
          <w:rtl/>
        </w:rPr>
        <w:t xml:space="preserve"> </w:t>
      </w:r>
      <w:r w:rsidRPr="006C0A8E">
        <w:rPr>
          <w:rtl/>
        </w:rPr>
        <w:t>אמיתי, לבוא ולהגיד: המדיניות הכלכלית של הממשלה</w:t>
      </w:r>
      <w:r w:rsidR="005E0871">
        <w:rPr>
          <w:rtl/>
        </w:rPr>
        <w:t xml:space="preserve"> </w:t>
      </w:r>
      <w:r w:rsidRPr="006C0A8E">
        <w:rPr>
          <w:rtl/>
        </w:rPr>
        <w:t>הזו,</w:t>
      </w:r>
      <w:r w:rsidR="005E0871">
        <w:rPr>
          <w:rtl/>
        </w:rPr>
        <w:t xml:space="preserve"> </w:t>
      </w:r>
      <w:r w:rsidRPr="006C0A8E">
        <w:rPr>
          <w:rtl/>
        </w:rPr>
        <w:t>בסך</w:t>
      </w:r>
      <w:r w:rsidR="005E0871">
        <w:rPr>
          <w:rtl/>
        </w:rPr>
        <w:t>-</w:t>
      </w:r>
      <w:r w:rsidRPr="006C0A8E">
        <w:rPr>
          <w:rtl/>
        </w:rPr>
        <w:t>הכול</w:t>
      </w:r>
      <w:r w:rsidR="005E0871">
        <w:rPr>
          <w:rtl/>
        </w:rPr>
        <w:t xml:space="preserve"> </w:t>
      </w:r>
      <w:r w:rsidRPr="006C0A8E">
        <w:rPr>
          <w:rtl/>
        </w:rPr>
        <w:t>שלה,</w:t>
      </w:r>
      <w:r w:rsidR="005E0871">
        <w:rPr>
          <w:rtl/>
        </w:rPr>
        <w:t xml:space="preserve"> </w:t>
      </w:r>
      <w:r w:rsidRPr="006C0A8E">
        <w:rPr>
          <w:rtl/>
        </w:rPr>
        <w:t>הביאה</w:t>
      </w:r>
      <w:r w:rsidR="005E0871">
        <w:rPr>
          <w:rtl/>
        </w:rPr>
        <w:t xml:space="preserve"> </w:t>
      </w:r>
      <w:r w:rsidRPr="006C0A8E">
        <w:rPr>
          <w:rtl/>
        </w:rPr>
        <w:t>אותנו להישגים אדירים שלא ידענו כמותם זה שנים רבות</w:t>
      </w:r>
      <w:r w:rsidR="005E0871">
        <w:rPr>
          <w:rtl/>
        </w:rPr>
        <w:t xml:space="preserve"> </w:t>
      </w:r>
      <w:r w:rsidRPr="006C0A8E">
        <w:rPr>
          <w:rtl/>
        </w:rPr>
        <w:t>מאוד,</w:t>
      </w:r>
      <w:r w:rsidR="005E0871">
        <w:rPr>
          <w:rtl/>
        </w:rPr>
        <w:t xml:space="preserve"> </w:t>
      </w:r>
      <w:r w:rsidRPr="006C0A8E">
        <w:rPr>
          <w:rtl/>
        </w:rPr>
        <w:t>ואשר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כן</w:t>
      </w:r>
      <w:r w:rsidR="005E0871">
        <w:rPr>
          <w:rtl/>
        </w:rPr>
        <w:t xml:space="preserve"> </w:t>
      </w:r>
      <w:r w:rsidRPr="006C0A8E">
        <w:rPr>
          <w:rtl/>
        </w:rPr>
        <w:t>אנחנו תומכים בתקציב המדינה, כי אנחנו מביעים אמון במדיניות</w:t>
      </w:r>
      <w:r w:rsidR="005E0871">
        <w:rPr>
          <w:rtl/>
        </w:rPr>
        <w:t xml:space="preserve"> </w:t>
      </w:r>
      <w:r w:rsidRPr="006C0A8E">
        <w:rPr>
          <w:rtl/>
        </w:rPr>
        <w:t>הכלכלית של הממשלה.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בטוח,</w:t>
      </w:r>
      <w:r w:rsidR="005E0871">
        <w:rPr>
          <w:rtl/>
        </w:rPr>
        <w:t xml:space="preserve"> </w:t>
      </w:r>
      <w:r w:rsidRPr="006C0A8E">
        <w:rPr>
          <w:rtl/>
        </w:rPr>
        <w:t>שאם</w:t>
      </w:r>
      <w:r w:rsidR="005E0871">
        <w:rPr>
          <w:rtl/>
        </w:rPr>
        <w:t xml:space="preserve"> </w:t>
      </w:r>
      <w:r w:rsidRPr="006C0A8E">
        <w:rPr>
          <w:rtl/>
        </w:rPr>
        <w:t>ינהגו</w:t>
      </w:r>
      <w:r w:rsidR="005E0871">
        <w:rPr>
          <w:rtl/>
        </w:rPr>
        <w:t xml:space="preserve"> </w:t>
      </w:r>
      <w:r w:rsidRPr="006C0A8E">
        <w:rPr>
          <w:rtl/>
        </w:rPr>
        <w:t>אנשי האופוזיציה כך, הם רק יתחזקו ויזכו לאהדה בדעת</w:t>
      </w:r>
      <w:r w:rsidR="005E0871">
        <w:rPr>
          <w:rtl/>
        </w:rPr>
        <w:t xml:space="preserve"> </w:t>
      </w:r>
      <w:r w:rsidRPr="006C0A8E">
        <w:rPr>
          <w:rtl/>
        </w:rPr>
        <w:t>הקהל,</w:t>
      </w:r>
      <w:r w:rsidR="005E0871">
        <w:rPr>
          <w:rtl/>
        </w:rPr>
        <w:t xml:space="preserve"> </w:t>
      </w:r>
      <w:r w:rsidRPr="006C0A8E">
        <w:rPr>
          <w:rtl/>
        </w:rPr>
        <w:t>כי לדעתי מרבית אזרחי מדינת ישראל חשים היטב, שהמדיניות הכלכלית של הממשלה</w:t>
      </w:r>
      <w:r w:rsidR="005E0871">
        <w:rPr>
          <w:rtl/>
        </w:rPr>
        <w:t xml:space="preserve"> </w:t>
      </w:r>
      <w:r w:rsidRPr="006C0A8E">
        <w:rPr>
          <w:rtl/>
        </w:rPr>
        <w:t>הזאת הביאה את תושבי מדינת ישראל להישגים ולתחושה שיש מצב כלכלי מצוין.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ראיתי</w:t>
      </w:r>
      <w:r w:rsidR="005E0871">
        <w:rPr>
          <w:rtl/>
        </w:rPr>
        <w:t xml:space="preserve"> </w:t>
      </w:r>
      <w:r w:rsidRPr="006C0A8E">
        <w:rPr>
          <w:rtl/>
        </w:rPr>
        <w:t>כיצד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המנוח </w:t>
      </w:r>
      <w:r w:rsidR="005E0871">
        <w:rPr>
          <w:rtl/>
        </w:rPr>
        <w:t>–</w:t>
      </w:r>
      <w:r w:rsidRPr="006C0A8E">
        <w:rPr>
          <w:rtl/>
        </w:rPr>
        <w:t xml:space="preserve"> אני מתקשה לומר את המלים ראש הממשלה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המנוח, אבל זה המצב </w:t>
      </w:r>
      <w:r w:rsidR="005E0871">
        <w:rPr>
          <w:rtl/>
        </w:rPr>
        <w:t>–</w:t>
      </w:r>
      <w:r w:rsidRPr="006C0A8E">
        <w:rPr>
          <w:rtl/>
        </w:rPr>
        <w:t xml:space="preserve"> עשה מהפכה אדירה בתחום שאין בצדו שום הישג אלקטורלי.</w:t>
      </w:r>
      <w:r w:rsidR="005E0871">
        <w:rPr>
          <w:rtl/>
        </w:rPr>
        <w:t xml:space="preserve"> </w:t>
      </w:r>
      <w:r w:rsidRPr="006C0A8E">
        <w:rPr>
          <w:rtl/>
        </w:rPr>
        <w:t>ראיתי</w:t>
      </w:r>
      <w:r w:rsidR="005E0871">
        <w:rPr>
          <w:rtl/>
        </w:rPr>
        <w:t xml:space="preserve"> </w:t>
      </w:r>
      <w:r w:rsidRPr="006C0A8E">
        <w:rPr>
          <w:rtl/>
        </w:rPr>
        <w:t>כיצד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ממשלה,</w:t>
      </w:r>
      <w:r w:rsidR="005E0871">
        <w:rPr>
          <w:rtl/>
        </w:rPr>
        <w:t xml:space="preserve"> </w:t>
      </w:r>
      <w:r w:rsidRPr="006C0A8E">
        <w:rPr>
          <w:rtl/>
        </w:rPr>
        <w:t>מנהיג</w:t>
      </w:r>
      <w:r w:rsidR="005E0871">
        <w:rPr>
          <w:rtl/>
        </w:rPr>
        <w:t xml:space="preserve"> </w:t>
      </w:r>
      <w:r w:rsidRPr="006C0A8E">
        <w:rPr>
          <w:rtl/>
        </w:rPr>
        <w:t>לאומי,</w:t>
      </w:r>
      <w:r w:rsidR="005E0871">
        <w:rPr>
          <w:rtl/>
        </w:rPr>
        <w:t xml:space="preserve"> </w:t>
      </w:r>
      <w:r w:rsidRPr="006C0A8E">
        <w:rPr>
          <w:rtl/>
        </w:rPr>
        <w:t>משקיע</w:t>
      </w:r>
      <w:r w:rsidR="005E0871">
        <w:rPr>
          <w:rtl/>
        </w:rPr>
        <w:t xml:space="preserve"> </w:t>
      </w:r>
      <w:r w:rsidRPr="006C0A8E">
        <w:rPr>
          <w:rtl/>
        </w:rPr>
        <w:t>הון עתק של כסף, מיליארדי שקלים, בנושא</w:t>
      </w:r>
      <w:r w:rsidR="005E0871">
        <w:rPr>
          <w:rtl/>
        </w:rPr>
        <w:t xml:space="preserve"> </w:t>
      </w:r>
      <w:r w:rsidRPr="006C0A8E">
        <w:rPr>
          <w:rtl/>
        </w:rPr>
        <w:t>שפירותיו</w:t>
      </w:r>
      <w:r w:rsidR="005E0871">
        <w:rPr>
          <w:rtl/>
        </w:rPr>
        <w:t xml:space="preserve"> </w:t>
      </w:r>
      <w:r w:rsidRPr="006C0A8E">
        <w:rPr>
          <w:rtl/>
        </w:rPr>
        <w:t>יהיו</w:t>
      </w:r>
      <w:r w:rsidR="005E0871">
        <w:rPr>
          <w:rtl/>
        </w:rPr>
        <w:t xml:space="preserve"> </w:t>
      </w:r>
      <w:r w:rsidRPr="006C0A8E">
        <w:rPr>
          <w:rtl/>
        </w:rPr>
        <w:t>בעוד</w:t>
      </w:r>
      <w:r w:rsidR="005E0871">
        <w:rPr>
          <w:rtl/>
        </w:rPr>
        <w:t xml:space="preserve"> </w:t>
      </w:r>
      <w:r w:rsidRPr="006C0A8E">
        <w:rPr>
          <w:rtl/>
        </w:rPr>
        <w:t>20</w:t>
      </w:r>
      <w:r w:rsidR="005E0871">
        <w:rPr>
          <w:rtl/>
        </w:rPr>
        <w:t xml:space="preserve"> </w:t>
      </w:r>
      <w:r w:rsidRPr="006C0A8E">
        <w:rPr>
          <w:rtl/>
        </w:rPr>
        <w:t>שנה, בעוד 15 שנה, בנושא שפירותיו אינם למערכת הבחירות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הקרובה </w:t>
      </w:r>
      <w:r w:rsidR="005E0871">
        <w:rPr>
          <w:rtl/>
        </w:rPr>
        <w:t>–</w:t>
      </w:r>
      <w:r w:rsidRPr="006C0A8E">
        <w:rPr>
          <w:rtl/>
        </w:rPr>
        <w:t xml:space="preserve"> בנושא החינוך.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שמשקיע</w:t>
      </w:r>
      <w:r w:rsidR="005E0871">
        <w:rPr>
          <w:rtl/>
        </w:rPr>
        <w:t xml:space="preserve"> </w:t>
      </w:r>
      <w:r w:rsidRPr="006C0A8E">
        <w:rPr>
          <w:rtl/>
        </w:rPr>
        <w:t>בחינוך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רואה כתוצאה מכך מחלף; הוא לא רואה כתוצאה מכך</w:t>
      </w:r>
      <w:r w:rsidR="005E0871">
        <w:rPr>
          <w:rtl/>
        </w:rPr>
        <w:t xml:space="preserve"> </w:t>
      </w:r>
      <w:r w:rsidRPr="006C0A8E">
        <w:rPr>
          <w:rtl/>
        </w:rPr>
        <w:t>כביש;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בהכרח</w:t>
      </w:r>
      <w:r w:rsidR="005E0871">
        <w:rPr>
          <w:rtl/>
        </w:rPr>
        <w:t xml:space="preserve"> </w:t>
      </w:r>
      <w:r w:rsidRPr="006C0A8E">
        <w:rPr>
          <w:rtl/>
        </w:rPr>
        <w:t>בא דבר זה לידי ביטוי בתלוש המשכורת שהאזרח מקבל; דבר זה לא בא</w:t>
      </w:r>
      <w:r w:rsidR="005E0871">
        <w:rPr>
          <w:rtl/>
        </w:rPr>
        <w:t xml:space="preserve"> </w:t>
      </w:r>
      <w:r w:rsidRPr="006C0A8E">
        <w:rPr>
          <w:rtl/>
        </w:rPr>
        <w:t>לידי ביטוי במספר מכשירי החשמל שהאזרח קונה לביתו; דבר זה לא בא בהכרח לידי ביטוי</w:t>
      </w:r>
      <w:r w:rsidR="005E0871">
        <w:rPr>
          <w:rtl/>
        </w:rPr>
        <w:t xml:space="preserve"> </w:t>
      </w:r>
      <w:r w:rsidRPr="006C0A8E">
        <w:rPr>
          <w:rtl/>
        </w:rPr>
        <w:t>בתחושת הרווחה היומיומית של האזרח.</w:t>
      </w:r>
      <w:r w:rsidR="005E0871">
        <w:rPr>
          <w:rtl/>
        </w:rPr>
        <w:t xml:space="preserve"> </w:t>
      </w:r>
      <w:r w:rsidRPr="006C0A8E">
        <w:rPr>
          <w:rtl/>
        </w:rPr>
        <w:t>מה היא השקעה בחינוך? מישהו יכול לבוא ולראות</w:t>
      </w:r>
      <w:r w:rsidR="005E0871">
        <w:rPr>
          <w:rtl/>
        </w:rPr>
        <w:t xml:space="preserve"> </w:t>
      </w:r>
      <w:r w:rsidRPr="006C0A8E">
        <w:rPr>
          <w:rtl/>
        </w:rPr>
        <w:t>את התוצר שלה בצורה מהותית? בצורה שאפשר לגעת בה?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גולדשמידט, אתה רוצה עוד חמש דקות להנמקת ההסתייגות? בבקשה. אני</w:t>
      </w:r>
      <w:r w:rsidR="005E0871">
        <w:rPr>
          <w:rtl/>
        </w:rPr>
        <w:t xml:space="preserve"> </w:t>
      </w:r>
      <w:r w:rsidRPr="006C0A8E">
        <w:rPr>
          <w:rtl/>
        </w:rPr>
        <w:t>מתחיל את הספירה.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שמשקיע בחינוך יודע, שזאת ההשקעה החשובה ביותר, אבל בדרך כלל פירותיה לא</w:t>
      </w:r>
      <w:r w:rsidR="005E0871">
        <w:rPr>
          <w:rtl/>
        </w:rPr>
        <w:t xml:space="preserve"> </w:t>
      </w:r>
      <w:r w:rsidRPr="006C0A8E">
        <w:rPr>
          <w:rtl/>
        </w:rPr>
        <w:t>נזקפים</w:t>
      </w:r>
      <w:r w:rsidR="005E0871">
        <w:rPr>
          <w:rtl/>
        </w:rPr>
        <w:t xml:space="preserve"> </w:t>
      </w:r>
      <w:r w:rsidRPr="006C0A8E">
        <w:rPr>
          <w:rtl/>
        </w:rPr>
        <w:t>לזכותו, פירותיה לא תמיד מוחשיים. אולי ההשקעה הזאת תיתן את פירותיה בעוד</w:t>
      </w:r>
      <w:r w:rsidR="005E0871">
        <w:rPr>
          <w:rtl/>
        </w:rPr>
        <w:t xml:space="preserve"> </w:t>
      </w:r>
      <w:r w:rsidRPr="006C0A8E">
        <w:rPr>
          <w:rtl/>
        </w:rPr>
        <w:t>15</w:t>
      </w:r>
      <w:r w:rsidR="005E0871">
        <w:rPr>
          <w:rtl/>
        </w:rPr>
        <w:t xml:space="preserve"> </w:t>
      </w:r>
      <w:r w:rsidRPr="006C0A8E">
        <w:rPr>
          <w:rtl/>
        </w:rPr>
        <w:t>שנים,</w:t>
      </w:r>
      <w:r w:rsidR="005E0871">
        <w:rPr>
          <w:rtl/>
        </w:rPr>
        <w:t xml:space="preserve"> </w:t>
      </w:r>
      <w:r w:rsidRPr="006C0A8E">
        <w:rPr>
          <w:rtl/>
        </w:rPr>
        <w:t>בעוד</w:t>
      </w:r>
      <w:r w:rsidR="005E0871">
        <w:rPr>
          <w:rtl/>
        </w:rPr>
        <w:t xml:space="preserve"> </w:t>
      </w:r>
      <w:r w:rsidRPr="006C0A8E">
        <w:rPr>
          <w:rtl/>
        </w:rPr>
        <w:t>20</w:t>
      </w:r>
      <w:r w:rsidR="005E0871">
        <w:rPr>
          <w:rtl/>
        </w:rPr>
        <w:t xml:space="preserve"> </w:t>
      </w:r>
      <w:r w:rsidRPr="006C0A8E">
        <w:rPr>
          <w:rtl/>
        </w:rPr>
        <w:t>שנים,</w:t>
      </w:r>
      <w:r w:rsidR="005E0871">
        <w:rPr>
          <w:rtl/>
        </w:rPr>
        <w:t xml:space="preserve"> </w:t>
      </w:r>
      <w:r w:rsidRPr="006C0A8E">
        <w:rPr>
          <w:rtl/>
        </w:rPr>
        <w:t>והם</w:t>
      </w:r>
      <w:r w:rsidR="005E0871">
        <w:rPr>
          <w:rtl/>
        </w:rPr>
        <w:t xml:space="preserve"> </w:t>
      </w:r>
      <w:r w:rsidRPr="006C0A8E">
        <w:rPr>
          <w:rtl/>
        </w:rPr>
        <w:t>יהיו</w:t>
      </w:r>
      <w:r w:rsidR="005E0871">
        <w:rPr>
          <w:rtl/>
        </w:rPr>
        <w:t xml:space="preserve"> </w:t>
      </w:r>
      <w:r w:rsidRPr="006C0A8E">
        <w:rPr>
          <w:rtl/>
        </w:rPr>
        <w:t>בהקטנת העבריינות; בהקטנת המצוקה החברתית</w:t>
      </w:r>
      <w:r w:rsidR="005E0871">
        <w:rPr>
          <w:rtl/>
        </w:rPr>
        <w:t xml:space="preserve"> </w:t>
      </w:r>
      <w:r w:rsidRPr="006C0A8E">
        <w:rPr>
          <w:rtl/>
        </w:rPr>
        <w:t>והכלכלית;</w:t>
      </w:r>
      <w:r w:rsidR="005E0871">
        <w:rPr>
          <w:rtl/>
        </w:rPr>
        <w:t xml:space="preserve"> </w:t>
      </w:r>
      <w:r w:rsidRPr="006C0A8E">
        <w:rPr>
          <w:rtl/>
        </w:rPr>
        <w:t>בהקטנת הציבור שחי במסגרת של תרבות עוני; בהגדלה אדירה של מספר האנשים</w:t>
      </w:r>
      <w:r w:rsidR="005E0871">
        <w:rPr>
          <w:rtl/>
        </w:rPr>
        <w:t xml:space="preserve"> </w:t>
      </w:r>
      <w:r w:rsidRPr="006C0A8E">
        <w:rPr>
          <w:rtl/>
        </w:rPr>
        <w:t>שפונים</w:t>
      </w:r>
      <w:r w:rsidR="005E0871">
        <w:rPr>
          <w:rtl/>
        </w:rPr>
        <w:t xml:space="preserve"> </w:t>
      </w:r>
      <w:r w:rsidRPr="006C0A8E">
        <w:rPr>
          <w:rtl/>
        </w:rPr>
        <w:t>למקצועות</w:t>
      </w:r>
      <w:r w:rsidR="005E0871">
        <w:rPr>
          <w:rtl/>
        </w:rPr>
        <w:t xml:space="preserve"> </w:t>
      </w:r>
      <w:r w:rsidRPr="006C0A8E">
        <w:rPr>
          <w:rtl/>
        </w:rPr>
        <w:t>טכנולוגיים,</w:t>
      </w:r>
      <w:r w:rsidR="005E0871">
        <w:rPr>
          <w:rtl/>
        </w:rPr>
        <w:t xml:space="preserve"> </w:t>
      </w:r>
      <w:r w:rsidRPr="006C0A8E">
        <w:rPr>
          <w:rtl/>
        </w:rPr>
        <w:t>שהופכים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מדינת</w:t>
      </w:r>
      <w:r w:rsidR="005E0871">
        <w:rPr>
          <w:rtl/>
        </w:rPr>
        <w:t xml:space="preserve"> </w:t>
      </w:r>
      <w:r w:rsidRPr="006C0A8E">
        <w:rPr>
          <w:rtl/>
        </w:rPr>
        <w:t>ישראל למעצמה כלכלית אמיתית,</w:t>
      </w:r>
      <w:r w:rsidR="005E0871">
        <w:rPr>
          <w:rtl/>
        </w:rPr>
        <w:t xml:space="preserve"> </w:t>
      </w:r>
      <w:r w:rsidRPr="006C0A8E">
        <w:rPr>
          <w:rtl/>
        </w:rPr>
        <w:t>שמבוססת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ייצור,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חשיבה, על שאר רוח שבו יש לנו יתרונות יחסיים שאין אולי</w:t>
      </w:r>
      <w:r w:rsidR="005E0871">
        <w:rPr>
          <w:rtl/>
        </w:rPr>
        <w:t xml:space="preserve"> </w:t>
      </w:r>
      <w:r w:rsidRPr="006C0A8E">
        <w:rPr>
          <w:rtl/>
        </w:rPr>
        <w:t>לאומות</w:t>
      </w:r>
      <w:r w:rsidR="005E0871">
        <w:rPr>
          <w:rtl/>
        </w:rPr>
        <w:t xml:space="preserve"> </w:t>
      </w:r>
      <w:r w:rsidRPr="006C0A8E">
        <w:rPr>
          <w:rtl/>
        </w:rPr>
        <w:t>ולעמים</w:t>
      </w:r>
      <w:r w:rsidR="005E0871">
        <w:rPr>
          <w:rtl/>
        </w:rPr>
        <w:t xml:space="preserve"> </w:t>
      </w:r>
      <w:r w:rsidRPr="006C0A8E">
        <w:rPr>
          <w:rtl/>
        </w:rPr>
        <w:t>אחרים בעולם. הרי אנחנו חיים בארץ שאין בה מחצבים, אין בה אוצרות</w:t>
      </w:r>
      <w:r w:rsidR="005E0871">
        <w:rPr>
          <w:rtl/>
        </w:rPr>
        <w:t xml:space="preserve"> </w:t>
      </w:r>
      <w:r w:rsidRPr="006C0A8E">
        <w:rPr>
          <w:rtl/>
        </w:rPr>
        <w:t>טבע, אנחנו חיים במדינה שהאוצר היחיד שיש לה הוא ההון האנושי, היכולת האנושית.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רוצה להדגיש את הדבר הזה, כי זו אולי גולת הכותרת בעשייתו של יצחק רבין,</w:t>
      </w:r>
      <w:r w:rsidR="005E0871">
        <w:rPr>
          <w:rtl/>
        </w:rPr>
        <w:t xml:space="preserve"> </w:t>
      </w:r>
      <w:r w:rsidRPr="006C0A8E">
        <w:rPr>
          <w:rtl/>
        </w:rPr>
        <w:t>זיכרונו לברכה, בתחום הזה של חיי הכלכלה וחיי החברה במדינת ישראל.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קל</w:t>
      </w:r>
      <w:r w:rsidR="005E0871">
        <w:rPr>
          <w:rtl/>
        </w:rPr>
        <w:t xml:space="preserve"> </w:t>
      </w:r>
      <w:r w:rsidRPr="006C0A8E">
        <w:rPr>
          <w:rtl/>
        </w:rPr>
        <w:t>הרבה יותר, אפקטיבי יותר מבחינה אלקטורלית להוציא את כל הכסף הזה, את כל</w:t>
      </w:r>
      <w:r w:rsidR="005E0871">
        <w:rPr>
          <w:rtl/>
        </w:rPr>
        <w:t xml:space="preserve"> </w:t>
      </w:r>
      <w:r w:rsidRPr="006C0A8E">
        <w:rPr>
          <w:rtl/>
        </w:rPr>
        <w:t>אותם 6</w:t>
      </w:r>
      <w:r w:rsidR="005E0871">
        <w:rPr>
          <w:rtl/>
        </w:rPr>
        <w:t xml:space="preserve"> </w:t>
      </w:r>
      <w:r w:rsidRPr="006C0A8E">
        <w:rPr>
          <w:rtl/>
        </w:rPr>
        <w:t>מיליארדי שקלים, בתשלומי העברה לשכבות נחשלות או להפחתת מחיריהם של מוצרי</w:t>
      </w:r>
      <w:r w:rsidR="005E0871">
        <w:rPr>
          <w:rtl/>
        </w:rPr>
        <w:t xml:space="preserve"> </w:t>
      </w:r>
      <w:r w:rsidRPr="006C0A8E">
        <w:rPr>
          <w:rtl/>
        </w:rPr>
        <w:t>יסוד,</w:t>
      </w:r>
      <w:r w:rsidR="005E0871">
        <w:rPr>
          <w:rtl/>
        </w:rPr>
        <w:t xml:space="preserve"> </w:t>
      </w:r>
      <w:r w:rsidRPr="006C0A8E">
        <w:rPr>
          <w:rtl/>
        </w:rPr>
        <w:t>דברים</w:t>
      </w:r>
      <w:r w:rsidR="005E0871">
        <w:rPr>
          <w:rtl/>
        </w:rPr>
        <w:t xml:space="preserve"> </w:t>
      </w:r>
      <w:r w:rsidRPr="006C0A8E">
        <w:rPr>
          <w:rtl/>
        </w:rPr>
        <w:t>ברורים</w:t>
      </w:r>
      <w:r w:rsidR="005E0871">
        <w:rPr>
          <w:rtl/>
        </w:rPr>
        <w:t xml:space="preserve"> </w:t>
      </w:r>
      <w:r w:rsidRPr="006C0A8E">
        <w:rPr>
          <w:rtl/>
        </w:rPr>
        <w:t>שבאים מייד לידי ביטוי. אבל ראש הממשלה היה נחוש לתת גיבוי</w:t>
      </w:r>
      <w:r w:rsidR="005E0871">
        <w:rPr>
          <w:rtl/>
        </w:rPr>
        <w:t xml:space="preserve"> </w:t>
      </w:r>
      <w:r w:rsidRPr="006C0A8E">
        <w:rPr>
          <w:rtl/>
        </w:rPr>
        <w:t>מלא</w:t>
      </w:r>
      <w:r w:rsidR="005E0871">
        <w:rPr>
          <w:rtl/>
        </w:rPr>
        <w:t xml:space="preserve"> </w:t>
      </w:r>
      <w:r w:rsidRPr="006C0A8E">
        <w:rPr>
          <w:rtl/>
        </w:rPr>
        <w:t>לשר האוצר לעשות את המהפכה האדירה הזו, אף שהוא ידע שבאותו כסף, באותה השקעה</w:t>
      </w:r>
      <w:r w:rsidR="005E0871">
        <w:rPr>
          <w:rtl/>
        </w:rPr>
        <w:t xml:space="preserve"> </w:t>
      </w:r>
      <w:r w:rsidRPr="006C0A8E">
        <w:rPr>
          <w:rtl/>
        </w:rPr>
        <w:t>אדירה,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לקצור</w:t>
      </w:r>
      <w:r w:rsidR="005E0871">
        <w:rPr>
          <w:rtl/>
        </w:rPr>
        <w:t xml:space="preserve"> </w:t>
      </w:r>
      <w:r w:rsidRPr="006C0A8E">
        <w:rPr>
          <w:rtl/>
        </w:rPr>
        <w:t>פירות</w:t>
      </w:r>
      <w:r w:rsidR="005E0871">
        <w:rPr>
          <w:rtl/>
        </w:rPr>
        <w:t xml:space="preserve"> </w:t>
      </w:r>
      <w:r w:rsidRPr="006C0A8E">
        <w:rPr>
          <w:rtl/>
        </w:rPr>
        <w:t>אלקטורליים אמיתיים בתום ארבע שנים לכהונת</w:t>
      </w:r>
      <w:r w:rsidR="005E0871">
        <w:rPr>
          <w:rtl/>
        </w:rPr>
        <w:t xml:space="preserve"> </w:t>
      </w:r>
      <w:r w:rsidRPr="006C0A8E">
        <w:rPr>
          <w:rtl/>
        </w:rPr>
        <w:t>הממשלה.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לומר, שהופתעתי לטובה כשראיתי, לפני כמה חודשים, בתוכנית טלוויזיה</w:t>
      </w:r>
      <w:r w:rsidR="005E0871">
        <w:rPr>
          <w:rtl/>
        </w:rPr>
        <w:t xml:space="preserve"> </w:t>
      </w:r>
      <w:r w:rsidRPr="006C0A8E">
        <w:rPr>
          <w:rtl/>
        </w:rPr>
        <w:t>ששודרה</w:t>
      </w:r>
      <w:r w:rsidR="005E0871">
        <w:rPr>
          <w:rtl/>
        </w:rPr>
        <w:t xml:space="preserve"> </w:t>
      </w:r>
      <w:r w:rsidRPr="006C0A8E">
        <w:rPr>
          <w:rtl/>
        </w:rPr>
        <w:t>בערוץ הראשון בהנחייתו של חיים יבין, תוצאות בדיקה של שביעות רצון הציבור</w:t>
      </w:r>
      <w:r w:rsidR="005E0871">
        <w:rPr>
          <w:rtl/>
        </w:rPr>
        <w:t xml:space="preserve"> </w:t>
      </w:r>
      <w:r w:rsidRPr="006C0A8E">
        <w:rPr>
          <w:rtl/>
        </w:rPr>
        <w:t>בתחומים</w:t>
      </w:r>
      <w:r w:rsidR="005E0871">
        <w:rPr>
          <w:rtl/>
        </w:rPr>
        <w:t xml:space="preserve"> </w:t>
      </w:r>
      <w:r w:rsidRPr="006C0A8E">
        <w:rPr>
          <w:rtl/>
        </w:rPr>
        <w:t>שונים.</w:t>
      </w:r>
      <w:r w:rsidR="005E0871">
        <w:rPr>
          <w:rtl/>
        </w:rPr>
        <w:t xml:space="preserve"> </w:t>
      </w:r>
      <w:r w:rsidRPr="006C0A8E">
        <w:rPr>
          <w:rtl/>
        </w:rPr>
        <w:t>ראיתי שכ</w:t>
      </w:r>
      <w:r w:rsidR="005E0871">
        <w:rPr>
          <w:rtl/>
        </w:rPr>
        <w:t>-</w:t>
      </w:r>
      <w:r w:rsidR="005E0871" w:rsidRPr="006C0A8E">
        <w:rPr>
          <w:rtl/>
        </w:rPr>
        <w:t>90</w:t>
      </w:r>
      <w:r w:rsidR="005E0871">
        <w:rPr>
          <w:rtl/>
        </w:rPr>
        <w:t>%</w:t>
      </w:r>
      <w:r w:rsidRPr="006C0A8E">
        <w:rPr>
          <w:rtl/>
        </w:rPr>
        <w:t xml:space="preserve"> מהציבור במדינת ישראל מבטאים שביעות רצון מהשיפור</w:t>
      </w:r>
      <w:r w:rsidR="005E0871">
        <w:rPr>
          <w:rtl/>
        </w:rPr>
        <w:t xml:space="preserve"> </w:t>
      </w:r>
      <w:r w:rsidRPr="006C0A8E">
        <w:rPr>
          <w:rtl/>
        </w:rPr>
        <w:t>בתחום החינוך.</w:t>
      </w:r>
      <w:r w:rsidR="005E0871">
        <w:rPr>
          <w:rtl/>
        </w:rPr>
        <w:t xml:space="preserve"> </w:t>
      </w:r>
      <w:r w:rsidRPr="006C0A8E">
        <w:rPr>
          <w:rtl/>
        </w:rPr>
        <w:t>מדובר לא רק על תוספת שעות לימודים והוראה, אלא חל שיפור גם בנושא</w:t>
      </w:r>
      <w:r w:rsidR="005E0871">
        <w:rPr>
          <w:rtl/>
        </w:rPr>
        <w:t xml:space="preserve"> </w:t>
      </w:r>
      <w:r w:rsidRPr="006C0A8E">
        <w:rPr>
          <w:rtl/>
        </w:rPr>
        <w:t>המחשוב</w:t>
      </w:r>
      <w:r w:rsidR="005E0871">
        <w:rPr>
          <w:rtl/>
        </w:rPr>
        <w:t xml:space="preserve"> </w:t>
      </w:r>
      <w:r w:rsidRPr="006C0A8E">
        <w:rPr>
          <w:rtl/>
        </w:rPr>
        <w:t>בבתי</w:t>
      </w:r>
      <w:r w:rsidR="005E0871">
        <w:rPr>
          <w:rtl/>
        </w:rPr>
        <w:t>-</w:t>
      </w:r>
      <w:r w:rsidRPr="006C0A8E">
        <w:rPr>
          <w:rtl/>
        </w:rPr>
        <w:t>הספר</w:t>
      </w:r>
      <w:r w:rsidR="005E0871">
        <w:rPr>
          <w:rtl/>
        </w:rPr>
        <w:t xml:space="preserve"> </w:t>
      </w:r>
      <w:r w:rsidRPr="006C0A8E">
        <w:rPr>
          <w:rtl/>
        </w:rPr>
        <w:t>וגם במתקנים בכיתות שבהן לומדים אותם ילדים שראינו אותם בשבוע</w:t>
      </w:r>
      <w:r w:rsidR="005E0871">
        <w:rPr>
          <w:rtl/>
        </w:rPr>
        <w:t xml:space="preserve"> </w:t>
      </w:r>
      <w:r w:rsidRPr="006C0A8E">
        <w:rPr>
          <w:rtl/>
        </w:rPr>
        <w:t>שעבר מדליקים את הנרות, ילדים שראש הממשלה בפועל קרא להם בחיבה רבה "ילדי הנרות".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הילדים האלה לומדים היום בכיתות ממוזגות יותר, בכיתות מחוממות יותר בחורף </w:t>
      </w:r>
      <w:r w:rsidR="005E0871">
        <w:rPr>
          <w:rtl/>
        </w:rPr>
        <w:t>–</w:t>
      </w:r>
      <w:r w:rsidRPr="006C0A8E">
        <w:rPr>
          <w:rtl/>
        </w:rPr>
        <w:t xml:space="preserve"> אומנם</w:t>
      </w:r>
      <w:r w:rsidR="005E0871">
        <w:rPr>
          <w:rtl/>
        </w:rPr>
        <w:t xml:space="preserve"> </w:t>
      </w:r>
      <w:r w:rsidRPr="006C0A8E">
        <w:rPr>
          <w:rtl/>
        </w:rPr>
        <w:t>לא בכל מקום ולא בבת אחת, ויש עוד דברים רבים לשפר. והציבור נתן לכך ביטוי במסגרת</w:t>
      </w:r>
      <w:r w:rsidR="005E0871">
        <w:rPr>
          <w:rtl/>
        </w:rPr>
        <w:t xml:space="preserve"> </w:t>
      </w:r>
      <w:r w:rsidRPr="006C0A8E">
        <w:rPr>
          <w:rtl/>
        </w:rPr>
        <w:t>אותו משאל שהיה בטלוויזיה.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שומע בדיונים, בנימה מזלזלת, כי רוב הכסף, חלק גדול מהכסף הלך למשכורות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המורים. אנחנו יודעים מה היא המשמעות של שיפור רמתו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ודאי אשתו של המזלזל מורה.</w:t>
      </w:r>
      <w:r w:rsidR="005E0871">
        <w:rPr>
          <w:rtl/>
        </w:rPr>
        <w:t xml:space="preserve"> </w:t>
      </w:r>
      <w:r w:rsidRPr="006C0A8E">
        <w:rPr>
          <w:rtl/>
        </w:rPr>
        <w:t>אני מנחש שהנשים של המזלזלים הן מורות.</w:t>
      </w:r>
      <w:r w:rsidR="005E0871">
        <w:rPr>
          <w:rtl/>
        </w:rPr>
        <w:t xml:space="preserve"> </w:t>
      </w:r>
      <w:r w:rsidRPr="006C0A8E">
        <w:rPr>
          <w:rtl/>
        </w:rPr>
        <w:t>משמיצים</w:t>
      </w:r>
      <w:r w:rsidR="005E0871">
        <w:rPr>
          <w:rtl/>
        </w:rPr>
        <w:t xml:space="preserve"> </w:t>
      </w:r>
      <w:r w:rsidRPr="006C0A8E">
        <w:rPr>
          <w:rtl/>
        </w:rPr>
        <w:t>את ציבור המורים באופן קבוצתי, ובסוף מתברר שכולם הם הבעלים של המורות.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יודעים,</w:t>
      </w:r>
      <w:r w:rsidR="005E0871">
        <w:rPr>
          <w:rtl/>
        </w:rPr>
        <w:t xml:space="preserve"> </w:t>
      </w:r>
      <w:r w:rsidRPr="006C0A8E">
        <w:rPr>
          <w:rtl/>
        </w:rPr>
        <w:t>שבחברה הישראלית יש מקצועות שכל אם היתה רוצה שהבן שלה ילמד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מהם.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אמא</w:t>
      </w:r>
      <w:r w:rsidR="005E0871">
        <w:rPr>
          <w:rtl/>
        </w:rPr>
        <w:t xml:space="preserve"> </w:t>
      </w:r>
      <w:r w:rsidRPr="006C0A8E">
        <w:rPr>
          <w:rtl/>
        </w:rPr>
        <w:t>רוצה שהבן שלה יהיה רופא, שיהיה עורך</w:t>
      </w:r>
      <w:r w:rsidR="005E0871">
        <w:rPr>
          <w:rtl/>
        </w:rPr>
        <w:t>-</w:t>
      </w:r>
      <w:r w:rsidRPr="006C0A8E">
        <w:rPr>
          <w:rtl/>
        </w:rPr>
        <w:t>דין, שיהיה מהנדס. למה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שומעים</w:t>
      </w:r>
      <w:r w:rsidR="005E0871">
        <w:rPr>
          <w:rtl/>
        </w:rPr>
        <w:t xml:space="preserve"> </w:t>
      </w:r>
      <w:r w:rsidRPr="006C0A8E">
        <w:rPr>
          <w:rtl/>
        </w:rPr>
        <w:t>שהאם</w:t>
      </w:r>
      <w:r w:rsidR="005E0871">
        <w:rPr>
          <w:rtl/>
        </w:rPr>
        <w:t xml:space="preserve"> </w:t>
      </w:r>
      <w:r w:rsidRPr="006C0A8E">
        <w:rPr>
          <w:rtl/>
        </w:rPr>
        <w:t>הישראלית</w:t>
      </w:r>
      <w:r w:rsidR="005E0871">
        <w:rPr>
          <w:rtl/>
        </w:rPr>
        <w:t xml:space="preserve"> </w:t>
      </w:r>
      <w:r w:rsidRPr="006C0A8E">
        <w:rPr>
          <w:rtl/>
        </w:rPr>
        <w:t>רוצה שבנה יהיה מורה? בעיירה היהודית</w:t>
      </w:r>
      <w:r w:rsidR="005E0871">
        <w:rPr>
          <w:rtl/>
        </w:rPr>
        <w:t xml:space="preserve"> </w:t>
      </w:r>
      <w:r w:rsidRPr="006C0A8E">
        <w:rPr>
          <w:rtl/>
        </w:rPr>
        <w:t>בתקופת</w:t>
      </w:r>
      <w:r w:rsidR="005E0871">
        <w:rPr>
          <w:rtl/>
        </w:rPr>
        <w:t xml:space="preserve"> </w:t>
      </w:r>
      <w:r w:rsidRPr="006C0A8E">
        <w:rPr>
          <w:rtl/>
        </w:rPr>
        <w:t>הגולה רצו שהבן יהיה מלמד, זה היה כבוד.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אני מסיים.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נשמור לך עוד מנה.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מסיים. עוד משפט וחצי.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 יצחק רבין, זיכרונו לברכה, העלה או החל להעלות את רמתו של</w:t>
      </w:r>
      <w:r w:rsidR="005E0871">
        <w:rPr>
          <w:rtl/>
        </w:rPr>
        <w:t xml:space="preserve"> </w:t>
      </w:r>
      <w:r w:rsidRPr="006C0A8E">
        <w:rPr>
          <w:rtl/>
        </w:rPr>
        <w:t>המורה</w:t>
      </w:r>
      <w:r w:rsidR="005E0871">
        <w:rPr>
          <w:rtl/>
        </w:rPr>
        <w:t xml:space="preserve"> </w:t>
      </w:r>
      <w:r w:rsidRPr="006C0A8E">
        <w:rPr>
          <w:rtl/>
        </w:rPr>
        <w:t>הישראלי,</w:t>
      </w:r>
      <w:r w:rsidR="005E0871">
        <w:rPr>
          <w:rtl/>
        </w:rPr>
        <w:t xml:space="preserve"> </w:t>
      </w:r>
      <w:r w:rsidRPr="006C0A8E">
        <w:rPr>
          <w:rtl/>
        </w:rPr>
        <w:t>להעלות</w:t>
      </w:r>
      <w:r w:rsidR="005E0871">
        <w:rPr>
          <w:rtl/>
        </w:rPr>
        <w:t xml:space="preserve"> </w:t>
      </w:r>
      <w:r w:rsidRPr="006C0A8E">
        <w:rPr>
          <w:rtl/>
        </w:rPr>
        <w:t>את מעמדו בחברה הישראלית, למשוך כוחות הוראה טובים יותר</w:t>
      </w:r>
      <w:r w:rsidR="005E0871">
        <w:rPr>
          <w:rtl/>
        </w:rPr>
        <w:t xml:space="preserve"> </w:t>
      </w:r>
      <w:r w:rsidRPr="006C0A8E">
        <w:rPr>
          <w:rtl/>
        </w:rPr>
        <w:t>למערכת</w:t>
      </w:r>
      <w:r w:rsidR="005E0871">
        <w:rPr>
          <w:rtl/>
        </w:rPr>
        <w:t xml:space="preserve"> </w:t>
      </w:r>
      <w:r w:rsidRPr="006C0A8E">
        <w:rPr>
          <w:rtl/>
        </w:rPr>
        <w:t>החינוך, הוא התחיל לבנות את הבניין, הוא הניח את הלבנה, הניח את אבן המסד</w:t>
      </w:r>
      <w:r w:rsidR="005E0871">
        <w:rPr>
          <w:rtl/>
        </w:rPr>
        <w:t xml:space="preserve"> </w:t>
      </w:r>
      <w:r w:rsidRPr="006C0A8E">
        <w:rPr>
          <w:rtl/>
        </w:rPr>
        <w:t>לשיפור</w:t>
      </w:r>
      <w:r w:rsidR="005E0871">
        <w:rPr>
          <w:rtl/>
        </w:rPr>
        <w:t xml:space="preserve"> </w:t>
      </w:r>
      <w:r w:rsidRPr="006C0A8E">
        <w:rPr>
          <w:rtl/>
        </w:rPr>
        <w:t>החינוך</w:t>
      </w:r>
      <w:r w:rsidR="005E0871">
        <w:rPr>
          <w:rtl/>
        </w:rPr>
        <w:t xml:space="preserve"> </w:t>
      </w:r>
      <w:r w:rsidRPr="006C0A8E">
        <w:rPr>
          <w:rtl/>
        </w:rPr>
        <w:t>ולהעלאת</w:t>
      </w:r>
      <w:r w:rsidR="005E0871">
        <w:rPr>
          <w:rtl/>
        </w:rPr>
        <w:t xml:space="preserve"> </w:t>
      </w:r>
      <w:r w:rsidRPr="006C0A8E">
        <w:rPr>
          <w:rtl/>
        </w:rPr>
        <w:t>רמתו</w:t>
      </w:r>
      <w:r w:rsidR="005E0871">
        <w:rPr>
          <w:rtl/>
        </w:rPr>
        <w:t xml:space="preserve"> </w:t>
      </w:r>
      <w:r w:rsidRPr="006C0A8E">
        <w:rPr>
          <w:rtl/>
        </w:rPr>
        <w:t>של החינוך בישראל, וכמובן לשיפור איכותה של החברה</w:t>
      </w:r>
      <w:r w:rsidR="005E0871">
        <w:rPr>
          <w:rtl/>
        </w:rPr>
        <w:t xml:space="preserve"> </w:t>
      </w:r>
      <w:r w:rsidRPr="006C0A8E">
        <w:rPr>
          <w:rtl/>
        </w:rPr>
        <w:t>הישראלית.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</w:t>
      </w:r>
      <w:r w:rsidR="005E0871">
        <w:rPr>
          <w:rtl/>
        </w:rPr>
        <w:t xml:space="preserve"> – </w:t>
      </w:r>
      <w:r w:rsidRPr="006C0A8E">
        <w:rPr>
          <w:rtl/>
        </w:rPr>
        <w:t>איך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אומרים בהגדה של פסח </w:t>
      </w:r>
      <w:r w:rsidR="005E0871">
        <w:rPr>
          <w:rtl/>
        </w:rPr>
        <w:t>–</w:t>
      </w:r>
      <w:r w:rsidRPr="006C0A8E">
        <w:rPr>
          <w:rtl/>
        </w:rPr>
        <w:t xml:space="preserve"> אם רק זאת עשה ראש הממשלה </w:t>
      </w:r>
      <w:r w:rsidR="005E0871">
        <w:rPr>
          <w:rtl/>
        </w:rPr>
        <w:t>–</w:t>
      </w:r>
      <w:r w:rsidRPr="006C0A8E">
        <w:rPr>
          <w:rtl/>
        </w:rPr>
        <w:t xml:space="preserve"> והוא עשה עוד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הרבה יותר </w:t>
      </w:r>
      <w:r w:rsidR="005E0871">
        <w:rPr>
          <w:rtl/>
        </w:rPr>
        <w:t>–</w:t>
      </w:r>
      <w:r w:rsidRPr="006C0A8E">
        <w:rPr>
          <w:rtl/>
        </w:rPr>
        <w:t xml:space="preserve"> אם רק בזאת הוא תרם את תרומתו המכרעת, דיינו.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 לחבר הכנסת גולדשמידט.</w:t>
      </w:r>
      <w:r w:rsidR="005E0871">
        <w:rPr>
          <w:rtl/>
        </w:rPr>
        <w:t xml:space="preserve"> </w:t>
      </w:r>
      <w:r w:rsidRPr="006C0A8E">
        <w:rPr>
          <w:rtl/>
        </w:rPr>
        <w:t>חבר הכנסת כ"ץ</w:t>
      </w:r>
      <w:r w:rsidR="005E0871">
        <w:rPr>
          <w:rtl/>
        </w:rPr>
        <w:t>-</w:t>
      </w:r>
      <w:r w:rsidRPr="006C0A8E">
        <w:rPr>
          <w:rtl/>
        </w:rPr>
        <w:t xml:space="preserve">עוז </w:t>
      </w:r>
      <w:r w:rsidR="005E0871">
        <w:rPr>
          <w:rtl/>
        </w:rPr>
        <w:t>–</w:t>
      </w:r>
      <w:r w:rsidRPr="006C0A8E">
        <w:rPr>
          <w:rtl/>
        </w:rPr>
        <w:t xml:space="preserve"> איננו. חבר הכנסת חגי</w:t>
      </w:r>
      <w:r w:rsidR="005E0871">
        <w:rPr>
          <w:rtl/>
        </w:rPr>
        <w:t xml:space="preserve"> </w:t>
      </w:r>
      <w:r w:rsidRPr="006C0A8E">
        <w:rPr>
          <w:rtl/>
        </w:rPr>
        <w:t>מירום יעלה לבמה בשני כובעים:</w:t>
      </w:r>
      <w:r w:rsidR="005E0871">
        <w:rPr>
          <w:rtl/>
        </w:rPr>
        <w:t xml:space="preserve"> </w:t>
      </w:r>
      <w:r w:rsidRPr="006C0A8E">
        <w:rPr>
          <w:rtl/>
        </w:rPr>
        <w:t>הוא גם ימסור הודעה כיושב</w:t>
      </w:r>
      <w:r w:rsidR="005E0871">
        <w:rPr>
          <w:rtl/>
        </w:rPr>
        <w:t>-</w:t>
      </w:r>
      <w:r w:rsidRPr="006C0A8E">
        <w:rPr>
          <w:rtl/>
        </w:rPr>
        <w:t>ראש ועדת הכנסת וגם ינמק</w:t>
      </w:r>
      <w:r w:rsidR="005E0871">
        <w:rPr>
          <w:rtl/>
        </w:rPr>
        <w:t xml:space="preserve"> </w:t>
      </w:r>
      <w:r w:rsidRPr="006C0A8E">
        <w:rPr>
          <w:rtl/>
        </w:rPr>
        <w:t>אחר כך את הסתייגותו. אם הוא ירצה, הוא יוכל לנמק את שתי הסתייגותיו יחד.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אחריו?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חיים אורון, אם יהיה. אחר כך שוב מתחיל הסיבוב, ובאיזה שלב יגיע</w:t>
      </w:r>
      <w:r w:rsidR="005E0871">
        <w:rPr>
          <w:rtl/>
        </w:rPr>
        <w:t xml:space="preserve"> </w:t>
      </w:r>
      <w:r w:rsidRPr="006C0A8E">
        <w:rPr>
          <w:rtl/>
        </w:rPr>
        <w:t>גם תורו של חבר הכנסת דן תיכון.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כל אחד מדבר 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לא. זה לפי בחירה, או חמש דקות או 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הסידור.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אמרו 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הסידור הכללי.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אינני יודע על סידור כזה.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אחרת לא נגמור עם זה בעוד שלוש שעות.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מוכן</w:t>
      </w:r>
      <w:r w:rsidR="005E0871">
        <w:rPr>
          <w:rtl/>
        </w:rPr>
        <w:t xml:space="preserve"> </w:t>
      </w:r>
      <w:r w:rsidRPr="006C0A8E">
        <w:rPr>
          <w:rtl/>
        </w:rPr>
        <w:t>לקבל</w:t>
      </w:r>
      <w:r w:rsidR="005E0871">
        <w:rPr>
          <w:rtl/>
        </w:rPr>
        <w:t xml:space="preserve"> </w:t>
      </w:r>
      <w:r w:rsidRPr="006C0A8E">
        <w:rPr>
          <w:rtl/>
        </w:rPr>
        <w:t>את הסידור הזה, בואו נתחיל בו. אתם יודעים מה, מכיוון שחבר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אלי</w:t>
      </w:r>
      <w:r w:rsidR="005E0871">
        <w:rPr>
          <w:rtl/>
        </w:rPr>
        <w:t xml:space="preserve"> </w:t>
      </w:r>
      <w:r w:rsidRPr="006C0A8E">
        <w:rPr>
          <w:rtl/>
        </w:rPr>
        <w:t>גולדשמידט</w:t>
      </w:r>
      <w:r w:rsidR="005E0871">
        <w:rPr>
          <w:rtl/>
        </w:rPr>
        <w:t xml:space="preserve"> </w:t>
      </w:r>
      <w:r w:rsidRPr="006C0A8E">
        <w:rPr>
          <w:rtl/>
        </w:rPr>
        <w:t>התחיל</w:t>
      </w:r>
      <w:r w:rsidR="005E0871">
        <w:rPr>
          <w:rtl/>
        </w:rPr>
        <w:t xml:space="preserve"> </w:t>
      </w:r>
      <w:r w:rsidRPr="006C0A8E">
        <w:rPr>
          <w:rtl/>
        </w:rPr>
        <w:t>בכך,</w:t>
      </w:r>
      <w:r w:rsidR="005E0871">
        <w:rPr>
          <w:rtl/>
        </w:rPr>
        <w:t xml:space="preserve"> </w:t>
      </w:r>
      <w:r w:rsidRPr="006C0A8E">
        <w:rPr>
          <w:rtl/>
        </w:rPr>
        <w:t>אם חבר הכנסת חגי מירום ימשיך, אני אציע זאת</w:t>
      </w:r>
      <w:r w:rsidR="005E0871">
        <w:rPr>
          <w:rtl/>
        </w:rPr>
        <w:t xml:space="preserve"> </w:t>
      </w:r>
      <w:r w:rsidRPr="006C0A8E">
        <w:rPr>
          <w:rtl/>
        </w:rPr>
        <w:t>לכולם.</w:t>
      </w:r>
      <w:r w:rsidR="005E0871">
        <w:rPr>
          <w:rtl/>
        </w:rPr>
        <w:t xml:space="preserve"> </w:t>
      </w:r>
      <w:r w:rsidRPr="006C0A8E">
        <w:rPr>
          <w:rtl/>
        </w:rPr>
        <w:t>בבקשה.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5" w:name="_Toc460918565"/>
      <w:r w:rsidRPr="005E0871">
        <w:rPr>
          <w:rtl/>
        </w:rPr>
        <w:t>הודעת יושב</w:t>
      </w:r>
      <w:r>
        <w:rPr>
          <w:rtl/>
        </w:rPr>
        <w:t>-</w:t>
      </w:r>
      <w:r w:rsidRPr="005E0871">
        <w:rPr>
          <w:rtl/>
        </w:rPr>
        <w:t>ראש ועדת הכנסת</w:t>
      </w:r>
      <w:bookmarkEnd w:id="5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(יו"ר ועדת הכנסת):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חברי הכנסת, זו לי הפעם הראשונה שאני עומד על דוכן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לאחר מעשה הרצח האיום בכיכר יצחק רבין בתל</w:t>
      </w:r>
      <w:r w:rsidR="005E0871">
        <w:rPr>
          <w:rtl/>
        </w:rPr>
        <w:t>-</w:t>
      </w:r>
      <w:r w:rsidRPr="006C0A8E">
        <w:rPr>
          <w:rtl/>
        </w:rPr>
        <w:t>אביב, וגם אני מתקשה, כחברי חבר</w:t>
      </w:r>
      <w:r w:rsidR="005E0871">
        <w:rPr>
          <w:rtl/>
        </w:rPr>
        <w:t xml:space="preserve"> </w:t>
      </w:r>
      <w:r w:rsidRPr="006C0A8E">
        <w:rPr>
          <w:rtl/>
        </w:rPr>
        <w:t>הכנסת גולדשמידט, להתייחס אל ראש הממשלה יצחק רבין כאל ראש הממשלה המנוח. זה נורא</w:t>
      </w:r>
      <w:r w:rsidR="005E0871">
        <w:rPr>
          <w:rtl/>
        </w:rPr>
        <w:t xml:space="preserve"> </w:t>
      </w:r>
      <w:r w:rsidRPr="006C0A8E">
        <w:rPr>
          <w:rtl/>
        </w:rPr>
        <w:t>ואיום, ואנחנו צריכים לקום מן האבל ולהמשיך לקיים את הריבון, את הכנסת, את מוסדות</w:t>
      </w:r>
      <w:r w:rsidR="005E0871">
        <w:rPr>
          <w:rtl/>
        </w:rPr>
        <w:t xml:space="preserve"> </w:t>
      </w:r>
      <w:r w:rsidRPr="006C0A8E">
        <w:rPr>
          <w:rtl/>
        </w:rPr>
        <w:t>המדינה,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 נוכל להשתחרר מכמה עניינים שיחייבו גם את הבית הזה, בגין</w:t>
      </w:r>
      <w:r w:rsidR="005E0871">
        <w:rPr>
          <w:rtl/>
        </w:rPr>
        <w:t xml:space="preserve"> </w:t>
      </w:r>
      <w:r w:rsidRPr="006C0A8E">
        <w:rPr>
          <w:rtl/>
        </w:rPr>
        <w:t>הפשע הנורא הזה. אומר על כך דברים אחר 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ועדת הכנסת אני מבקש למסור הודעות מספר למליאה.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קבעה</w:t>
      </w:r>
      <w:r w:rsidR="005E0871">
        <w:rPr>
          <w:rtl/>
        </w:rPr>
        <w:t xml:space="preserve"> </w:t>
      </w:r>
      <w:r w:rsidRPr="006C0A8E">
        <w:rPr>
          <w:rtl/>
        </w:rPr>
        <w:t>בישיבתה היום את הוועדות הבאות לדיון בהצעות חוק ובהצעות</w:t>
      </w:r>
      <w:r w:rsidR="005E0871">
        <w:rPr>
          <w:rtl/>
        </w:rPr>
        <w:t xml:space="preserve"> </w:t>
      </w:r>
      <w:r w:rsidRPr="006C0A8E">
        <w:rPr>
          <w:rtl/>
        </w:rPr>
        <w:t>לסדר</w:t>
      </w:r>
      <w:r w:rsidR="005E0871">
        <w:rPr>
          <w:rtl/>
        </w:rPr>
        <w:t>-</w:t>
      </w:r>
      <w:r w:rsidRPr="006C0A8E">
        <w:rPr>
          <w:rtl/>
        </w:rPr>
        <w:t>היום, כדלקמן: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 הכלכלה תדון בהצעה לסדר</w:t>
      </w:r>
      <w:r w:rsidR="005E0871">
        <w:rPr>
          <w:rtl/>
        </w:rPr>
        <w:t>-</w:t>
      </w:r>
      <w:r w:rsidRPr="006C0A8E">
        <w:rPr>
          <w:rtl/>
        </w:rPr>
        <w:t>היום בנושא: הכפייה הדתית בתחבורה הציבורית, של</w:t>
      </w:r>
      <w:r w:rsidR="005E0871">
        <w:rPr>
          <w:rtl/>
        </w:rPr>
        <w:t xml:space="preserve"> </w:t>
      </w:r>
      <w:r w:rsidRPr="006C0A8E">
        <w:rPr>
          <w:rtl/>
        </w:rPr>
        <w:t>חברת הכנסת ענת מאור.</w:t>
      </w:r>
      <w:r w:rsidR="005E0871">
        <w:rPr>
          <w:rtl/>
        </w:rPr>
        <w:t xml:space="preserve"> </w:t>
      </w:r>
      <w:r w:rsidRPr="006C0A8E">
        <w:rPr>
          <w:rtl/>
        </w:rPr>
        <w:t>היא גם תדון בהצעה לסדר</w:t>
      </w:r>
      <w:r w:rsidR="005E0871">
        <w:rPr>
          <w:rtl/>
        </w:rPr>
        <w:t>-</w:t>
      </w:r>
      <w:r w:rsidRPr="006C0A8E">
        <w:rPr>
          <w:rtl/>
        </w:rPr>
        <w:t>היום בנושא: מנהרת אבא הלל ברמת</w:t>
      </w:r>
      <w:r w:rsidR="005E0871">
        <w:rPr>
          <w:rtl/>
        </w:rPr>
        <w:t>-</w:t>
      </w:r>
      <w:r w:rsidRPr="006C0A8E">
        <w:rPr>
          <w:rtl/>
        </w:rPr>
        <w:t>גן</w:t>
      </w:r>
      <w:r w:rsidR="005E0871">
        <w:rPr>
          <w:rtl/>
        </w:rPr>
        <w:t xml:space="preserve"> </w:t>
      </w:r>
      <w:r w:rsidRPr="006C0A8E">
        <w:rPr>
          <w:rtl/>
        </w:rPr>
        <w:t>ותאונות</w:t>
      </w:r>
      <w:r w:rsidR="005E0871">
        <w:rPr>
          <w:rtl/>
        </w:rPr>
        <w:t xml:space="preserve"> </w:t>
      </w:r>
      <w:r w:rsidRPr="006C0A8E">
        <w:rPr>
          <w:rtl/>
        </w:rPr>
        <w:t>הדרכים הקטלניות בה, הצעה לסדר</w:t>
      </w:r>
      <w:r w:rsidR="005E0871">
        <w:rPr>
          <w:rtl/>
        </w:rPr>
        <w:t>-</w:t>
      </w:r>
      <w:r w:rsidRPr="006C0A8E">
        <w:rPr>
          <w:rtl/>
        </w:rPr>
        <w:t>היום של חבר הכנסת דוד מנע.</w:t>
      </w:r>
      <w:r w:rsidR="005E0871">
        <w:rPr>
          <w:rtl/>
        </w:rPr>
        <w:t xml:space="preserve"> </w:t>
      </w:r>
      <w:r w:rsidRPr="006C0A8E">
        <w:rPr>
          <w:rtl/>
        </w:rPr>
        <w:t>ועדת הכלכלה</w:t>
      </w:r>
      <w:r w:rsidR="005E0871">
        <w:rPr>
          <w:rtl/>
        </w:rPr>
        <w:t xml:space="preserve"> </w:t>
      </w:r>
      <w:r w:rsidRPr="006C0A8E">
        <w:rPr>
          <w:rtl/>
        </w:rPr>
        <w:t>תוסיף</w:t>
      </w:r>
      <w:r w:rsidR="005E0871">
        <w:rPr>
          <w:rtl/>
        </w:rPr>
        <w:t xml:space="preserve"> </w:t>
      </w:r>
      <w:r w:rsidRPr="006C0A8E">
        <w:rPr>
          <w:rtl/>
        </w:rPr>
        <w:t>ותדון</w:t>
      </w:r>
      <w:r w:rsidR="005E0871">
        <w:rPr>
          <w:rtl/>
        </w:rPr>
        <w:t xml:space="preserve"> </w:t>
      </w:r>
      <w:r w:rsidRPr="006C0A8E">
        <w:rPr>
          <w:rtl/>
        </w:rPr>
        <w:t>בהצעת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עידוד</w:t>
      </w:r>
      <w:r w:rsidR="005E0871">
        <w:rPr>
          <w:rtl/>
        </w:rPr>
        <w:t xml:space="preserve"> </w:t>
      </w:r>
      <w:r w:rsidRPr="006C0A8E">
        <w:rPr>
          <w:rtl/>
        </w:rPr>
        <w:t>יזמות נשים (שליטה ובעלות בעסקים) (הוראת שעה),</w:t>
      </w:r>
      <w:r w:rsidR="005E0871">
        <w:rPr>
          <w:rtl/>
        </w:rPr>
        <w:t xml:space="preserve"> </w:t>
      </w:r>
      <w:r w:rsidRPr="006C0A8E">
        <w:rPr>
          <w:rtl/>
        </w:rPr>
        <w:t>התשנ"ד</w:t>
      </w:r>
      <w:r w:rsidR="005E0871">
        <w:rPr>
          <w:rtl/>
        </w:rPr>
        <w:t>–</w:t>
      </w:r>
      <w:r w:rsidRPr="006C0A8E">
        <w:rPr>
          <w:rtl/>
        </w:rPr>
        <w:t>1994,</w:t>
      </w:r>
      <w:r w:rsidR="005E0871">
        <w:rPr>
          <w:rtl/>
        </w:rPr>
        <w:t xml:space="preserve"> </w:t>
      </w:r>
      <w:r w:rsidRPr="006C0A8E">
        <w:rPr>
          <w:rtl/>
        </w:rPr>
        <w:t>של חברת הכנסת ענת מאור וקבוצת חברי הכנסת, שהפכה להצעה לסדר</w:t>
      </w:r>
      <w:r w:rsidR="005E0871">
        <w:rPr>
          <w:rtl/>
        </w:rPr>
        <w:t>-</w:t>
      </w:r>
      <w:r w:rsidRPr="006C0A8E">
        <w:rPr>
          <w:rtl/>
        </w:rPr>
        <w:t>היום.</w:t>
      </w:r>
      <w:r w:rsidR="005E0871">
        <w:rPr>
          <w:rtl/>
        </w:rPr>
        <w:t xml:space="preserve"> </w:t>
      </w:r>
      <w:r w:rsidRPr="006C0A8E">
        <w:rPr>
          <w:rtl/>
        </w:rPr>
        <w:t>כלומר,</w:t>
      </w:r>
      <w:r w:rsidR="005E0871">
        <w:rPr>
          <w:rtl/>
        </w:rPr>
        <w:t xml:space="preserve"> </w:t>
      </w:r>
      <w:r w:rsidRPr="006C0A8E">
        <w:rPr>
          <w:rtl/>
        </w:rPr>
        <w:t>הנושא</w:t>
      </w:r>
      <w:r w:rsidR="005E0871">
        <w:rPr>
          <w:rtl/>
        </w:rPr>
        <w:t xml:space="preserve"> </w:t>
      </w:r>
      <w:r w:rsidRPr="006C0A8E">
        <w:rPr>
          <w:rtl/>
        </w:rPr>
        <w:t>הופך להצעה לסדר</w:t>
      </w:r>
      <w:r w:rsidR="005E0871">
        <w:rPr>
          <w:rtl/>
        </w:rPr>
        <w:t>-</w:t>
      </w:r>
      <w:r w:rsidRPr="006C0A8E">
        <w:rPr>
          <w:rtl/>
        </w:rPr>
        <w:t>היום ויידון בוועדת הכלכלה.</w:t>
      </w:r>
      <w:r w:rsidR="005E0871">
        <w:rPr>
          <w:rtl/>
        </w:rPr>
        <w:t xml:space="preserve"> </w:t>
      </w:r>
      <w:r w:rsidRPr="006C0A8E">
        <w:rPr>
          <w:rtl/>
        </w:rPr>
        <w:t>ועדת הכלכלה אף תדון</w:t>
      </w:r>
      <w:r w:rsidR="005E0871">
        <w:rPr>
          <w:rtl/>
        </w:rPr>
        <w:t xml:space="preserve"> </w:t>
      </w:r>
      <w:r w:rsidRPr="006C0A8E">
        <w:rPr>
          <w:rtl/>
        </w:rPr>
        <w:t>בהצעה</w:t>
      </w:r>
      <w:r w:rsidR="005E0871">
        <w:rPr>
          <w:rtl/>
        </w:rPr>
        <w:t xml:space="preserve"> </w:t>
      </w:r>
      <w:r w:rsidRPr="006C0A8E">
        <w:rPr>
          <w:rtl/>
        </w:rPr>
        <w:t>לסדר</w:t>
      </w:r>
      <w:r w:rsidR="005E0871">
        <w:rPr>
          <w:rtl/>
        </w:rPr>
        <w:t>-</w:t>
      </w:r>
      <w:r w:rsidRPr="006C0A8E">
        <w:rPr>
          <w:rtl/>
        </w:rPr>
        <w:t>היום בנושא: שדה תעופה בין</w:t>
      </w:r>
      <w:r w:rsidR="005E0871">
        <w:rPr>
          <w:rtl/>
        </w:rPr>
        <w:t>-</w:t>
      </w:r>
      <w:r w:rsidRPr="006C0A8E">
        <w:rPr>
          <w:rtl/>
        </w:rPr>
        <w:t>לאומי חדש באזור עקבה, של חבר הכנסת אריאל</w:t>
      </w:r>
      <w:r w:rsidR="005E0871">
        <w:rPr>
          <w:rtl/>
        </w:rPr>
        <w:t xml:space="preserve"> </w:t>
      </w:r>
      <w:r w:rsidRPr="006C0A8E">
        <w:rPr>
          <w:rtl/>
        </w:rPr>
        <w:t>ויינשטיין.</w:t>
      </w:r>
      <w:r w:rsidR="005E0871">
        <w:rPr>
          <w:rtl/>
        </w:rPr>
        <w:t xml:space="preserve"> </w:t>
      </w:r>
      <w:r w:rsidRPr="006C0A8E">
        <w:rPr>
          <w:rtl/>
        </w:rPr>
        <w:t>כמו</w:t>
      </w:r>
      <w:r w:rsidR="005E0871">
        <w:rPr>
          <w:rtl/>
        </w:rPr>
        <w:t xml:space="preserve"> </w:t>
      </w:r>
      <w:r w:rsidRPr="006C0A8E">
        <w:rPr>
          <w:rtl/>
        </w:rPr>
        <w:t>כן</w:t>
      </w:r>
      <w:r w:rsidR="005E0871">
        <w:rPr>
          <w:rtl/>
        </w:rPr>
        <w:t xml:space="preserve"> </w:t>
      </w:r>
      <w:r w:rsidRPr="006C0A8E">
        <w:rPr>
          <w:rtl/>
        </w:rPr>
        <w:t>תדון</w:t>
      </w:r>
      <w:r w:rsidR="005E0871">
        <w:rPr>
          <w:rtl/>
        </w:rPr>
        <w:t xml:space="preserve"> </w:t>
      </w:r>
      <w:r w:rsidRPr="006C0A8E">
        <w:rPr>
          <w:rtl/>
        </w:rPr>
        <w:t>ועדת הכלכלה בהצעה לסדר</w:t>
      </w:r>
      <w:r w:rsidR="005E0871">
        <w:rPr>
          <w:rtl/>
        </w:rPr>
        <w:t>-</w:t>
      </w:r>
      <w:r w:rsidRPr="006C0A8E">
        <w:rPr>
          <w:rtl/>
        </w:rPr>
        <w:t>היום בנושא: הקטל בדרכים, של</w:t>
      </w:r>
      <w:r w:rsidR="005E0871">
        <w:rPr>
          <w:rtl/>
        </w:rPr>
        <w:t xml:space="preserve"> </w:t>
      </w:r>
      <w:r w:rsidRPr="006C0A8E">
        <w:rPr>
          <w:rtl/>
        </w:rPr>
        <w:t>קבוצת חברי הכנסת.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החינוך</w:t>
      </w:r>
      <w:r w:rsidR="005E0871">
        <w:rPr>
          <w:rtl/>
        </w:rPr>
        <w:t xml:space="preserve"> </w:t>
      </w:r>
      <w:r w:rsidRPr="006C0A8E">
        <w:rPr>
          <w:rtl/>
        </w:rPr>
        <w:t>והתרבות תדון בהצעה לסדר</w:t>
      </w:r>
      <w:r w:rsidR="005E0871">
        <w:rPr>
          <w:rtl/>
        </w:rPr>
        <w:t>-</w:t>
      </w:r>
      <w:r w:rsidRPr="006C0A8E">
        <w:rPr>
          <w:rtl/>
        </w:rPr>
        <w:t>היום בנושא: הפסקת שידורי ערוץ</w:t>
      </w:r>
      <w:r w:rsidR="005E0871">
        <w:rPr>
          <w:rtl/>
        </w:rPr>
        <w:t>-</w:t>
      </w:r>
      <w:r w:rsidRPr="006C0A8E">
        <w:rPr>
          <w:rtl/>
        </w:rPr>
        <w:t>7, של</w:t>
      </w:r>
      <w:r w:rsidR="005E0871">
        <w:rPr>
          <w:rtl/>
        </w:rPr>
        <w:t xml:space="preserve"> </w:t>
      </w:r>
      <w:r w:rsidRPr="006C0A8E">
        <w:rPr>
          <w:rtl/>
        </w:rPr>
        <w:t>קבוצת חברי הכנסת.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הפנים</w:t>
      </w:r>
      <w:r w:rsidR="005E0871">
        <w:rPr>
          <w:rtl/>
        </w:rPr>
        <w:t xml:space="preserve"> </w:t>
      </w:r>
      <w:r w:rsidRPr="006C0A8E">
        <w:rPr>
          <w:rtl/>
        </w:rPr>
        <w:t>ואיכות</w:t>
      </w:r>
      <w:r w:rsidR="005E0871">
        <w:rPr>
          <w:rtl/>
        </w:rPr>
        <w:t xml:space="preserve"> </w:t>
      </w:r>
      <w:r w:rsidRPr="006C0A8E">
        <w:rPr>
          <w:rtl/>
        </w:rPr>
        <w:t>הסביבה תדון בהצעת חוק קיצור הליכי קבלת אזרחות (הוראת</w:t>
      </w:r>
      <w:r w:rsidR="005E0871">
        <w:rPr>
          <w:rtl/>
        </w:rPr>
        <w:t xml:space="preserve"> </w:t>
      </w:r>
      <w:r w:rsidRPr="006C0A8E">
        <w:rPr>
          <w:rtl/>
        </w:rPr>
        <w:t>שעה),</w:t>
      </w:r>
      <w:r w:rsidR="005E0871">
        <w:rPr>
          <w:rtl/>
        </w:rPr>
        <w:t xml:space="preserve"> </w:t>
      </w:r>
      <w:r w:rsidRPr="006C0A8E">
        <w:rPr>
          <w:rtl/>
        </w:rPr>
        <w:t>התשנ"ה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של חברי הכנסת דראושה ואלסאנע, שהפכה להצעה לסדר</w:t>
      </w:r>
      <w:r w:rsidR="005E0871">
        <w:rPr>
          <w:rtl/>
        </w:rPr>
        <w:t>-</w:t>
      </w:r>
      <w:r w:rsidRPr="006C0A8E">
        <w:rPr>
          <w:rtl/>
        </w:rPr>
        <w:t>היום, והיא</w:t>
      </w:r>
      <w:r w:rsidR="005E0871">
        <w:rPr>
          <w:rtl/>
        </w:rPr>
        <w:t xml:space="preserve"> </w:t>
      </w:r>
      <w:r w:rsidRPr="006C0A8E">
        <w:rPr>
          <w:rtl/>
        </w:rPr>
        <w:t>תידון כהצעה לסדר</w:t>
      </w:r>
      <w:r w:rsidR="005E0871">
        <w:rPr>
          <w:rtl/>
        </w:rPr>
        <w:t>-</w:t>
      </w:r>
      <w:r w:rsidRPr="006C0A8E">
        <w:rPr>
          <w:rtl/>
        </w:rPr>
        <w:t>היום.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החוץ</w:t>
      </w:r>
      <w:r w:rsidR="005E0871">
        <w:rPr>
          <w:rtl/>
        </w:rPr>
        <w:t xml:space="preserve"> </w:t>
      </w:r>
      <w:r w:rsidRPr="006C0A8E">
        <w:rPr>
          <w:rtl/>
        </w:rPr>
        <w:t>והביטחון</w:t>
      </w:r>
      <w:r w:rsidR="005E0871">
        <w:rPr>
          <w:rtl/>
        </w:rPr>
        <w:t xml:space="preserve"> </w:t>
      </w:r>
      <w:r w:rsidRPr="006C0A8E">
        <w:rPr>
          <w:rtl/>
        </w:rPr>
        <w:t>תדון בהצעה לסדר</w:t>
      </w:r>
      <w:r w:rsidR="005E0871">
        <w:rPr>
          <w:rtl/>
        </w:rPr>
        <w:t>-</w:t>
      </w:r>
      <w:r w:rsidRPr="006C0A8E">
        <w:rPr>
          <w:rtl/>
        </w:rPr>
        <w:t>היום בנושא: מסמכים המוכיחים כי אש"ף</w:t>
      </w:r>
      <w:r w:rsidR="005E0871">
        <w:rPr>
          <w:rtl/>
        </w:rPr>
        <w:t xml:space="preserve"> </w:t>
      </w:r>
      <w:r w:rsidRPr="006C0A8E">
        <w:rPr>
          <w:rtl/>
        </w:rPr>
        <w:t>שולח את זרועותיו אל תוככי מדינת ישראל, הצעה של חבר הכנסת זאב בנימין בגין.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העבודה והרווחה תדון בהצעת חוק בתי</w:t>
      </w:r>
      <w:r w:rsidR="005E0871">
        <w:rPr>
          <w:rtl/>
        </w:rPr>
        <w:t>-</w:t>
      </w:r>
      <w:r w:rsidRPr="006C0A8E">
        <w:rPr>
          <w:rtl/>
        </w:rPr>
        <w:t xml:space="preserve">הדין לעבודה (תיקון </w:t>
      </w:r>
      <w:r w:rsidR="005E0871">
        <w:rPr>
          <w:rtl/>
        </w:rPr>
        <w:t>–</w:t>
      </w:r>
      <w:r w:rsidRPr="006C0A8E">
        <w:rPr>
          <w:rtl/>
        </w:rPr>
        <w:t xml:space="preserve"> התרעת עובד),</w:t>
      </w:r>
      <w:r w:rsidR="005E0871">
        <w:rPr>
          <w:rtl/>
        </w:rPr>
        <w:t xml:space="preserve"> </w:t>
      </w:r>
      <w:r w:rsidRPr="006C0A8E">
        <w:rPr>
          <w:rtl/>
        </w:rPr>
        <w:t>התשנ"ה</w:t>
      </w:r>
      <w:r w:rsidR="005E0871">
        <w:rPr>
          <w:rtl/>
        </w:rPr>
        <w:t>–</w:t>
      </w:r>
      <w:r w:rsidRPr="006C0A8E">
        <w:rPr>
          <w:rtl/>
        </w:rPr>
        <w:t>1994, של חברי הכנסת יוסי כץ וחגי מירום.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6" w:name="_Toc460918566"/>
      <w:r w:rsidRPr="005E0871">
        <w:rPr>
          <w:rtl/>
        </w:rPr>
        <w:t>חילופי גברי בוועדות הכנסת</w:t>
      </w:r>
      <w:bookmarkEnd w:id="6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(יו"ר ועדת הכנסת):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לי בקשה שצריכה לעמוד להחלטת הכנסת. בכ"ב בתמוז התשנ"ג, 12 בפברואר</w:t>
      </w:r>
      <w:r w:rsidR="005E0871">
        <w:rPr>
          <w:rtl/>
        </w:rPr>
        <w:t xml:space="preserve"> </w:t>
      </w:r>
      <w:r w:rsidRPr="006C0A8E">
        <w:rPr>
          <w:rtl/>
        </w:rPr>
        <w:t>1993,</w:t>
      </w:r>
      <w:r w:rsidR="005E0871">
        <w:rPr>
          <w:rtl/>
        </w:rPr>
        <w:t xml:space="preserve"> </w:t>
      </w:r>
      <w:r w:rsidRPr="006C0A8E">
        <w:rPr>
          <w:rtl/>
        </w:rPr>
        <w:t>החליטה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להסמיך את ועדת החינוך לשמש כוועדת חקירה פרלמנטרית, 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סעיף</w:t>
      </w:r>
      <w:r w:rsidR="005E0871">
        <w:rPr>
          <w:rtl/>
        </w:rPr>
        <w:t xml:space="preserve"> </w:t>
      </w:r>
      <w:r w:rsidRPr="006C0A8E">
        <w:rPr>
          <w:rtl/>
        </w:rPr>
        <w:t>22</w:t>
      </w:r>
      <w:r w:rsidR="005E0871">
        <w:rPr>
          <w:rtl/>
        </w:rPr>
        <w:t xml:space="preserve"> </w:t>
      </w:r>
      <w:r w:rsidRPr="006C0A8E">
        <w:rPr>
          <w:rtl/>
        </w:rPr>
        <w:t>לחוק</w:t>
      </w:r>
      <w:r w:rsidR="005E0871">
        <w:rPr>
          <w:rtl/>
        </w:rPr>
        <w:t>-</w:t>
      </w:r>
      <w:r w:rsidRPr="006C0A8E">
        <w:rPr>
          <w:rtl/>
        </w:rPr>
        <w:t>יסוד:</w:t>
      </w:r>
      <w:r w:rsidR="005E0871">
        <w:rPr>
          <w:rtl/>
        </w:rPr>
        <w:t xml:space="preserve"> </w:t>
      </w:r>
      <w:r w:rsidRPr="006C0A8E">
        <w:rPr>
          <w:rtl/>
        </w:rPr>
        <w:t>הכנסת, לנושא הנשירה ממערכת החינוך. כמו כן קבעה הכנסת, כי</w:t>
      </w:r>
      <w:r w:rsidR="005E0871">
        <w:rPr>
          <w:rtl/>
        </w:rPr>
        <w:t xml:space="preserve"> </w:t>
      </w:r>
      <w:r w:rsidRPr="006C0A8E">
        <w:rPr>
          <w:rtl/>
        </w:rPr>
        <w:t>הוועדה</w:t>
      </w:r>
      <w:r w:rsidR="005E0871">
        <w:rPr>
          <w:rtl/>
        </w:rPr>
        <w:t xml:space="preserve"> </w:t>
      </w:r>
      <w:r w:rsidRPr="006C0A8E">
        <w:rPr>
          <w:rtl/>
        </w:rPr>
        <w:t>תהיה</w:t>
      </w:r>
      <w:r w:rsidR="005E0871">
        <w:rPr>
          <w:rtl/>
        </w:rPr>
        <w:t xml:space="preserve"> </w:t>
      </w:r>
      <w:r w:rsidRPr="006C0A8E">
        <w:rPr>
          <w:rtl/>
        </w:rPr>
        <w:t>רשאית להגיש לאישור מליאת הכנסת בקשה לשינוי הרכב חבריה, כפי שתמצא</w:t>
      </w:r>
      <w:r w:rsidR="005E0871">
        <w:rPr>
          <w:rtl/>
        </w:rPr>
        <w:t xml:space="preserve"> </w:t>
      </w:r>
      <w:r w:rsidRPr="006C0A8E">
        <w:rPr>
          <w:rtl/>
        </w:rPr>
        <w:t>לנכון לצורך מילוי תפקידיה.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בד'</w:t>
      </w:r>
      <w:r w:rsidR="005E0871">
        <w:rPr>
          <w:rtl/>
        </w:rPr>
        <w:t xml:space="preserve"> </w:t>
      </w:r>
      <w:r w:rsidRPr="006C0A8E">
        <w:rPr>
          <w:rtl/>
        </w:rPr>
        <w:t>בתשרי</w:t>
      </w:r>
      <w:r w:rsidR="005E0871">
        <w:rPr>
          <w:rtl/>
        </w:rPr>
        <w:t xml:space="preserve"> </w:t>
      </w:r>
      <w:r w:rsidRPr="006C0A8E">
        <w:rPr>
          <w:rtl/>
        </w:rPr>
        <w:t>התשנ"ד,</w:t>
      </w:r>
      <w:r w:rsidR="005E0871">
        <w:rPr>
          <w:rtl/>
        </w:rPr>
        <w:t xml:space="preserve"> </w:t>
      </w:r>
      <w:r w:rsidRPr="006C0A8E">
        <w:rPr>
          <w:rtl/>
        </w:rPr>
        <w:t>20</w:t>
      </w:r>
      <w:r w:rsidR="005E0871">
        <w:rPr>
          <w:rtl/>
        </w:rPr>
        <w:t xml:space="preserve"> </w:t>
      </w:r>
      <w:r w:rsidRPr="006C0A8E">
        <w:rPr>
          <w:rtl/>
        </w:rPr>
        <w:t>בדצמבר</w:t>
      </w:r>
      <w:r w:rsidR="005E0871">
        <w:rPr>
          <w:rtl/>
        </w:rPr>
        <w:t xml:space="preserve"> </w:t>
      </w:r>
      <w:r w:rsidRPr="006C0A8E">
        <w:rPr>
          <w:rtl/>
        </w:rPr>
        <w:t>1993, הציג חבר הכנסת שאול יהלום בשם ועדת</w:t>
      </w:r>
      <w:r w:rsidR="005E0871">
        <w:rPr>
          <w:rtl/>
        </w:rPr>
        <w:t xml:space="preserve"> </w:t>
      </w:r>
      <w:r w:rsidRPr="006C0A8E">
        <w:rPr>
          <w:rtl/>
        </w:rPr>
        <w:t>החינוך</w:t>
      </w:r>
      <w:r w:rsidR="005E0871">
        <w:rPr>
          <w:rtl/>
        </w:rPr>
        <w:t xml:space="preserve"> </w:t>
      </w:r>
      <w:r w:rsidRPr="006C0A8E">
        <w:rPr>
          <w:rtl/>
        </w:rPr>
        <w:t>את הרכב הוועדה בפני הכנסת, וזו אישרה את הרכב החברים כדלקמן: אברהם בורג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יושב</w:t>
      </w:r>
      <w:r w:rsidR="005E0871">
        <w:rPr>
          <w:rtl/>
        </w:rPr>
        <w:t>-</w:t>
      </w:r>
      <w:r w:rsidRPr="006C0A8E">
        <w:rPr>
          <w:rtl/>
        </w:rPr>
        <w:t>ראש, וחברי הכנסת ענת מאור, האשם מחאמיד, אברהם הירשזון ושאול יהלום.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אברהם</w:t>
      </w:r>
      <w:r w:rsidR="005E0871">
        <w:rPr>
          <w:rtl/>
        </w:rPr>
        <w:t xml:space="preserve"> </w:t>
      </w:r>
      <w:r w:rsidRPr="006C0A8E">
        <w:rPr>
          <w:rtl/>
        </w:rPr>
        <w:t>בורג</w:t>
      </w:r>
      <w:r w:rsidR="005E0871">
        <w:rPr>
          <w:rtl/>
        </w:rPr>
        <w:t xml:space="preserve"> </w:t>
      </w:r>
      <w:r w:rsidRPr="006C0A8E">
        <w:rPr>
          <w:rtl/>
        </w:rPr>
        <w:t>עזב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הכנסת מאז, ואני אבקש את אישורה של הכנסת</w:t>
      </w:r>
      <w:r w:rsidR="005E0871">
        <w:rPr>
          <w:rtl/>
        </w:rPr>
        <w:t xml:space="preserve"> </w:t>
      </w:r>
      <w:r w:rsidRPr="006C0A8E">
        <w:rPr>
          <w:rtl/>
        </w:rPr>
        <w:t>לחילופי</w:t>
      </w:r>
      <w:r w:rsidR="005E0871">
        <w:rPr>
          <w:rtl/>
        </w:rPr>
        <w:t xml:space="preserve"> </w:t>
      </w:r>
      <w:r w:rsidRPr="006C0A8E">
        <w:rPr>
          <w:rtl/>
        </w:rPr>
        <w:t>גברי</w:t>
      </w:r>
      <w:r w:rsidR="005E0871">
        <w:rPr>
          <w:rtl/>
        </w:rPr>
        <w:t xml:space="preserve"> </w:t>
      </w:r>
      <w:r w:rsidRPr="006C0A8E">
        <w:rPr>
          <w:rtl/>
        </w:rPr>
        <w:t>בראשות</w:t>
      </w:r>
      <w:r w:rsidR="005E0871">
        <w:rPr>
          <w:rtl/>
        </w:rPr>
        <w:t xml:space="preserve"> </w:t>
      </w:r>
      <w:r w:rsidRPr="006C0A8E">
        <w:rPr>
          <w:rtl/>
        </w:rPr>
        <w:t>הוועדה,</w:t>
      </w:r>
      <w:r w:rsidR="005E0871">
        <w:rPr>
          <w:rtl/>
        </w:rPr>
        <w:t xml:space="preserve"> </w:t>
      </w:r>
      <w:r w:rsidRPr="006C0A8E">
        <w:rPr>
          <w:rtl/>
        </w:rPr>
        <w:t>כך שבמקום חבר הכנסת אברהם בורג תכהן חברת הכנסת</w:t>
      </w:r>
      <w:r w:rsidR="005E0871">
        <w:rPr>
          <w:rtl/>
        </w:rPr>
        <w:t xml:space="preserve"> </w:t>
      </w:r>
      <w:r w:rsidRPr="006C0A8E">
        <w:rPr>
          <w:rtl/>
        </w:rPr>
        <w:t>דליה</w:t>
      </w:r>
      <w:r w:rsidR="005E0871">
        <w:rPr>
          <w:rtl/>
        </w:rPr>
        <w:t xml:space="preserve"> </w:t>
      </w:r>
      <w:r w:rsidRPr="006C0A8E">
        <w:rPr>
          <w:rtl/>
        </w:rPr>
        <w:t>איציק.</w:t>
      </w:r>
      <w:r w:rsidR="005E0871">
        <w:rPr>
          <w:rtl/>
        </w:rPr>
        <w:t xml:space="preserve"> </w:t>
      </w:r>
      <w:r w:rsidRPr="006C0A8E">
        <w:rPr>
          <w:rtl/>
        </w:rPr>
        <w:t>היא יושבת</w:t>
      </w:r>
      <w:r w:rsidR="005E0871">
        <w:rPr>
          <w:rtl/>
        </w:rPr>
        <w:t>-</w:t>
      </w:r>
      <w:r w:rsidRPr="006C0A8E">
        <w:rPr>
          <w:rtl/>
        </w:rPr>
        <w:t>ראש ועדת החינוך והתרבות, והיא המתאימה לעמוד בראש ועדת</w:t>
      </w:r>
      <w:r w:rsidR="005E0871">
        <w:rPr>
          <w:rtl/>
        </w:rPr>
        <w:t xml:space="preserve"> </w:t>
      </w:r>
      <w:r w:rsidRPr="006C0A8E">
        <w:rPr>
          <w:rtl/>
        </w:rPr>
        <w:t>החקירה הפרלמנטרית. אבקש אישור הכנסת.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נצביע</w:t>
      </w:r>
      <w:r w:rsidR="005E0871">
        <w:rPr>
          <w:rtl/>
        </w:rPr>
        <w:t xml:space="preserve"> </w:t>
      </w:r>
      <w:r w:rsidRPr="006C0A8E">
        <w:rPr>
          <w:rtl/>
        </w:rPr>
        <w:t>הצעה</w:t>
      </w:r>
      <w:r w:rsidR="005E0871">
        <w:rPr>
          <w:rtl/>
        </w:rPr>
        <w:t xml:space="preserve"> </w:t>
      </w:r>
      <w:r w:rsidRPr="006C0A8E">
        <w:rPr>
          <w:rtl/>
        </w:rPr>
        <w:t>ידנית,</w:t>
      </w:r>
      <w:r w:rsidR="005E0871">
        <w:rPr>
          <w:rtl/>
        </w:rPr>
        <w:t xml:space="preserve"> </w:t>
      </w:r>
      <w:r w:rsidRPr="006C0A8E">
        <w:rPr>
          <w:rtl/>
        </w:rPr>
        <w:t>ברשותך.</w:t>
      </w:r>
      <w:r w:rsidR="005E0871">
        <w:rPr>
          <w:rtl/>
        </w:rPr>
        <w:t xml:space="preserve"> </w:t>
      </w:r>
      <w:r w:rsidRPr="006C0A8E">
        <w:rPr>
          <w:rtl/>
        </w:rPr>
        <w:t>מי תומך בהצעתו של יושב</w:t>
      </w:r>
      <w:r w:rsidR="005E0871">
        <w:rPr>
          <w:rtl/>
        </w:rPr>
        <w:t>-</w:t>
      </w:r>
      <w:r w:rsidRPr="006C0A8E">
        <w:rPr>
          <w:rtl/>
        </w:rPr>
        <w:t>ראש ועדת הכנסת, חבר</w:t>
      </w:r>
      <w:r w:rsidR="005E0871">
        <w:rPr>
          <w:rtl/>
        </w:rPr>
        <w:t xml:space="preserve"> </w:t>
      </w:r>
      <w:r w:rsidRPr="006C0A8E">
        <w:rPr>
          <w:rtl/>
        </w:rPr>
        <w:t>הכנסת חגי מירום, לעשות חילופים בין חבר הכנסת אברהם בורג, שכבר איננו חבר הכנסת,</w:t>
      </w:r>
      <w:r w:rsidR="005E0871">
        <w:rPr>
          <w:rtl/>
        </w:rPr>
        <w:t xml:space="preserve"> </w:t>
      </w:r>
      <w:r w:rsidRPr="006C0A8E">
        <w:rPr>
          <w:rtl/>
        </w:rPr>
        <w:t>לבין חברת הכנסת דליה איציק בוועדה הזאת?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 ועדת הכנסת בדבר חילופי גברי בוועדת החקירה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פרלמנטרית לנושא הנשירה ממערכת החינוך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אושר פה אחד.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7" w:name="_Toc460918567"/>
      <w:r w:rsidRPr="005E0871">
        <w:rPr>
          <w:rtl/>
        </w:rPr>
        <w:t>הצעת חוק המלוות (הוראות שונות) (תיקון מס' 7), התשנ"ו</w:t>
      </w:r>
      <w:r>
        <w:rPr>
          <w:rtl/>
        </w:rPr>
        <w:t>–</w:t>
      </w:r>
      <w:r w:rsidRPr="005E0871">
        <w:rPr>
          <w:rtl/>
        </w:rPr>
        <w:t>1995</w:t>
      </w:r>
      <w:bookmarkEnd w:id="7"/>
    </w:p>
    <w:p w:rsidR="005E0871" w:rsidRPr="005E0871" w:rsidRDefault="005E0871" w:rsidP="005E0871">
      <w:pPr>
        <w:pStyle w:val="1"/>
        <w:rPr>
          <w:rtl/>
        </w:rPr>
      </w:pPr>
      <w:bookmarkStart w:id="8" w:name="_Toc460918568"/>
      <w:r w:rsidRPr="005E0871">
        <w:rPr>
          <w:rtl/>
        </w:rPr>
        <w:t>(קריאה שנייה ושלישית)</w:t>
      </w:r>
      <w:bookmarkEnd w:id="8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עכשיו אתה חוזר להסתייגויות.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הכנסת, אני מנצל את הצעת חוק המלוות (הוראות שונות) (תיקון מס' 7)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 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ונעשה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במנות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שתיים</w:t>
      </w:r>
      <w:r w:rsidR="005E0871">
        <w:rPr>
          <w:rtl/>
        </w:rPr>
        <w:t>-</w:t>
      </w:r>
      <w:r w:rsidRPr="006C0A8E">
        <w:rPr>
          <w:rtl/>
        </w:rPr>
        <w:t>שתיים,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שיש לך עשר דקות. עכשיו אני מתחיל</w:t>
      </w:r>
      <w:r w:rsidR="005E0871">
        <w:rPr>
          <w:rtl/>
        </w:rPr>
        <w:t xml:space="preserve"> </w:t>
      </w:r>
      <w:r w:rsidRPr="006C0A8E">
        <w:rPr>
          <w:rtl/>
        </w:rPr>
        <w:t>למנות את הזמן.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חושב שאני אנצל אפילו פחות מכך בקטע הזה.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רוצה לנצל את הצעת חוק המלוות (הוראות שונות) (תיקון מס' 7) כדי להתייחס</w:t>
      </w:r>
      <w:r w:rsidR="005E0871">
        <w:rPr>
          <w:rtl/>
        </w:rPr>
        <w:t xml:space="preserve"> </w:t>
      </w:r>
      <w:r w:rsidRPr="006C0A8E">
        <w:rPr>
          <w:rtl/>
        </w:rPr>
        <w:t>למצב</w:t>
      </w:r>
      <w:r w:rsidR="005E0871">
        <w:rPr>
          <w:rtl/>
        </w:rPr>
        <w:t xml:space="preserve"> </w:t>
      </w:r>
      <w:r w:rsidRPr="006C0A8E">
        <w:rPr>
          <w:rtl/>
        </w:rPr>
        <w:t>שנוצר</w:t>
      </w:r>
      <w:r w:rsidR="005E0871">
        <w:rPr>
          <w:rtl/>
        </w:rPr>
        <w:t xml:space="preserve"> </w:t>
      </w:r>
      <w:r w:rsidRPr="006C0A8E">
        <w:rPr>
          <w:rtl/>
        </w:rPr>
        <w:t>פה</w:t>
      </w:r>
      <w:r w:rsidR="005E0871">
        <w:rPr>
          <w:rtl/>
        </w:rPr>
        <w:t xml:space="preserve"> </w:t>
      </w:r>
      <w:r w:rsidRPr="006C0A8E">
        <w:rPr>
          <w:rtl/>
        </w:rPr>
        <w:t>בכנסת ובעם לאחר הרצח שבוצע בתל</w:t>
      </w:r>
      <w:r w:rsidR="005E0871">
        <w:rPr>
          <w:rtl/>
        </w:rPr>
        <w:t>-</w:t>
      </w:r>
      <w:r w:rsidRPr="006C0A8E">
        <w:rPr>
          <w:rtl/>
        </w:rPr>
        <w:t>אביב, בכיכר יצחק רבין, רצח 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>שלנו,</w:t>
      </w:r>
      <w:r w:rsidR="005E0871">
        <w:rPr>
          <w:rtl/>
        </w:rPr>
        <w:t xml:space="preserve"> </w:t>
      </w:r>
      <w:r w:rsidRPr="006C0A8E">
        <w:rPr>
          <w:rtl/>
        </w:rPr>
        <w:t>וכדי</w:t>
      </w:r>
      <w:r w:rsidR="005E0871">
        <w:rPr>
          <w:rtl/>
        </w:rPr>
        <w:t xml:space="preserve"> </w:t>
      </w:r>
      <w:r w:rsidRPr="006C0A8E">
        <w:rPr>
          <w:rtl/>
        </w:rPr>
        <w:t>לומר</w:t>
      </w:r>
      <w:r w:rsidR="005E0871">
        <w:rPr>
          <w:rtl/>
        </w:rPr>
        <w:t xml:space="preserve"> </w:t>
      </w:r>
      <w:r w:rsidRPr="006C0A8E">
        <w:rPr>
          <w:rtl/>
        </w:rPr>
        <w:t>כמה</w:t>
      </w:r>
      <w:r w:rsidR="005E0871">
        <w:rPr>
          <w:rtl/>
        </w:rPr>
        <w:t xml:space="preserve"> </w:t>
      </w:r>
      <w:r w:rsidRPr="006C0A8E">
        <w:rPr>
          <w:rtl/>
        </w:rPr>
        <w:t>דברים שנראים לי חשובים מאוד להיאמר בהקשר זה של</w:t>
      </w:r>
      <w:r w:rsidR="005E0871">
        <w:rPr>
          <w:rtl/>
        </w:rPr>
        <w:t xml:space="preserve"> </w:t>
      </w:r>
      <w:r w:rsidRPr="006C0A8E">
        <w:rPr>
          <w:rtl/>
        </w:rPr>
        <w:t>תחילת פעולתה של הכנסת.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לאחר</w:t>
      </w:r>
      <w:r w:rsidR="005E0871">
        <w:rPr>
          <w:rtl/>
        </w:rPr>
        <w:t xml:space="preserve"> </w:t>
      </w:r>
      <w:r w:rsidRPr="006C0A8E">
        <w:rPr>
          <w:rtl/>
        </w:rPr>
        <w:t>שאמרתי</w:t>
      </w:r>
      <w:r w:rsidR="005E0871">
        <w:rPr>
          <w:rtl/>
        </w:rPr>
        <w:t xml:space="preserve"> </w:t>
      </w:r>
      <w:r w:rsidRPr="006C0A8E">
        <w:rPr>
          <w:rtl/>
        </w:rPr>
        <w:t>דברים</w:t>
      </w:r>
      <w:r w:rsidR="005E0871">
        <w:rPr>
          <w:rtl/>
        </w:rPr>
        <w:t xml:space="preserve"> </w:t>
      </w:r>
      <w:r w:rsidRPr="006C0A8E">
        <w:rPr>
          <w:rtl/>
        </w:rPr>
        <w:t>לזכרו, לאחר שהבעתי את הערכתי והערצתי ליצחק רבין, ראש</w:t>
      </w:r>
      <w:r w:rsidR="005E0871">
        <w:rPr>
          <w:rtl/>
        </w:rPr>
        <w:t xml:space="preserve"> </w:t>
      </w:r>
      <w:r w:rsidRPr="006C0A8E">
        <w:rPr>
          <w:rtl/>
        </w:rPr>
        <w:t>הממשלה,</w:t>
      </w:r>
      <w:r w:rsidR="005E0871">
        <w:rPr>
          <w:rtl/>
        </w:rPr>
        <w:t xml:space="preserve"> </w:t>
      </w:r>
      <w:r w:rsidRPr="006C0A8E">
        <w:rPr>
          <w:rtl/>
        </w:rPr>
        <w:t>זכרו</w:t>
      </w:r>
      <w:r w:rsidR="005E0871">
        <w:rPr>
          <w:rtl/>
        </w:rPr>
        <w:t xml:space="preserve"> </w:t>
      </w:r>
      <w:r w:rsidRPr="006C0A8E">
        <w:rPr>
          <w:rtl/>
        </w:rPr>
        <w:t>לברכה, אני רוצה לשאת מכאן איחולי הצלחה לשמעון פרס, שבוודאי יוטל</w:t>
      </w:r>
      <w:r w:rsidR="005E0871">
        <w:rPr>
          <w:rtl/>
        </w:rPr>
        <w:t xml:space="preserve"> </w:t>
      </w:r>
      <w:r w:rsidRPr="006C0A8E">
        <w:rPr>
          <w:rtl/>
        </w:rPr>
        <w:t>עליו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נשיא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להרכיב את הממשלה הבאה. אני מקווה, ששמעון פרס, כראש</w:t>
      </w:r>
      <w:r w:rsidR="005E0871">
        <w:rPr>
          <w:rtl/>
        </w:rPr>
        <w:t xml:space="preserve"> </w:t>
      </w:r>
      <w:r w:rsidRPr="006C0A8E">
        <w:rPr>
          <w:rtl/>
        </w:rPr>
        <w:t>ממשלה,</w:t>
      </w:r>
      <w:r w:rsidR="005E0871">
        <w:rPr>
          <w:rtl/>
        </w:rPr>
        <w:t xml:space="preserve"> </w:t>
      </w:r>
      <w:r w:rsidRPr="006C0A8E">
        <w:rPr>
          <w:rtl/>
        </w:rPr>
        <w:t>ראשית,</w:t>
      </w:r>
      <w:r w:rsidR="005E0871">
        <w:rPr>
          <w:rtl/>
        </w:rPr>
        <w:t xml:space="preserve"> </w:t>
      </w:r>
      <w:r w:rsidRPr="006C0A8E">
        <w:rPr>
          <w:rtl/>
        </w:rPr>
        <w:t>יצליח</w:t>
      </w:r>
      <w:r w:rsidR="005E0871">
        <w:rPr>
          <w:rtl/>
        </w:rPr>
        <w:t xml:space="preserve"> </w:t>
      </w:r>
      <w:r w:rsidRPr="006C0A8E">
        <w:rPr>
          <w:rtl/>
        </w:rPr>
        <w:t>בזמן</w:t>
      </w:r>
      <w:r w:rsidR="005E0871">
        <w:rPr>
          <w:rtl/>
        </w:rPr>
        <w:t xml:space="preserve"> </w:t>
      </w:r>
      <w:r w:rsidRPr="006C0A8E">
        <w:rPr>
          <w:rtl/>
        </w:rPr>
        <w:t>קצר</w:t>
      </w:r>
      <w:r w:rsidR="005E0871">
        <w:rPr>
          <w:rtl/>
        </w:rPr>
        <w:t xml:space="preserve"> </w:t>
      </w:r>
      <w:r w:rsidRPr="006C0A8E">
        <w:rPr>
          <w:rtl/>
        </w:rPr>
        <w:t>ביותר לכונן את הממשלה החדשה, על מנת שזו תוכל</w:t>
      </w:r>
      <w:r w:rsidR="005E0871">
        <w:rPr>
          <w:rtl/>
        </w:rPr>
        <w:t xml:space="preserve"> </w:t>
      </w:r>
      <w:r w:rsidRPr="006C0A8E">
        <w:rPr>
          <w:rtl/>
        </w:rPr>
        <w:t>להיות</w:t>
      </w:r>
      <w:r w:rsidR="005E0871">
        <w:rPr>
          <w:rtl/>
        </w:rPr>
        <w:t xml:space="preserve"> </w:t>
      </w:r>
      <w:r w:rsidRPr="006C0A8E">
        <w:rPr>
          <w:rtl/>
        </w:rPr>
        <w:t>מוצגת</w:t>
      </w:r>
      <w:r w:rsidR="005E0871">
        <w:rPr>
          <w:rtl/>
        </w:rPr>
        <w:t xml:space="preserve"> </w:t>
      </w:r>
      <w:r w:rsidRPr="006C0A8E">
        <w:rPr>
          <w:rtl/>
        </w:rPr>
        <w:t>בפני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ותתחיל</w:t>
      </w:r>
      <w:r w:rsidR="005E0871">
        <w:rPr>
          <w:rtl/>
        </w:rPr>
        <w:t xml:space="preserve"> </w:t>
      </w:r>
      <w:r w:rsidRPr="006C0A8E">
        <w:rPr>
          <w:rtl/>
        </w:rPr>
        <w:t>לנהל את ענייני המדינה כדת וכדין. ואני מקווה</w:t>
      </w:r>
      <w:r w:rsidR="005E0871">
        <w:rPr>
          <w:rtl/>
        </w:rPr>
        <w:t xml:space="preserve"> </w:t>
      </w:r>
      <w:r w:rsidRPr="006C0A8E">
        <w:rPr>
          <w:rtl/>
        </w:rPr>
        <w:t>שהכנסת,</w:t>
      </w:r>
      <w:r w:rsidR="005E0871">
        <w:rPr>
          <w:rtl/>
        </w:rPr>
        <w:t xml:space="preserve"> </w:t>
      </w:r>
      <w:r w:rsidRPr="006C0A8E">
        <w:rPr>
          <w:rtl/>
        </w:rPr>
        <w:t>בנסיבות</w:t>
      </w:r>
      <w:r w:rsidR="005E0871">
        <w:rPr>
          <w:rtl/>
        </w:rPr>
        <w:t xml:space="preserve"> </w:t>
      </w:r>
      <w:r w:rsidRPr="006C0A8E">
        <w:rPr>
          <w:rtl/>
        </w:rPr>
        <w:t>המיוחדות כאן, לא תתנגד להצגת ממשלה, כפי שיציג אותה כאן שמעון</w:t>
      </w:r>
      <w:r w:rsidR="005E0871">
        <w:rPr>
          <w:rtl/>
        </w:rPr>
        <w:t xml:space="preserve"> </w:t>
      </w:r>
      <w:r w:rsidRPr="006C0A8E">
        <w:rPr>
          <w:rtl/>
        </w:rPr>
        <w:t>פרס.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כדין. לגבי "כדת" </w:t>
      </w:r>
      <w:r w:rsidR="005E0871">
        <w:rPr>
          <w:rtl/>
        </w:rPr>
        <w:t>–</w:t>
      </w:r>
      <w:r w:rsidRPr="006C0A8E">
        <w:rPr>
          <w:rtl/>
        </w:rPr>
        <w:t xml:space="preserve"> זה תלוי בקואליציה.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לגבי "כדת" עוד אומר משהו בעוד כמה שניות.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מקווה</w:t>
      </w:r>
      <w:r w:rsidR="005E0871">
        <w:rPr>
          <w:rtl/>
        </w:rPr>
        <w:t xml:space="preserve"> </w:t>
      </w:r>
      <w:r w:rsidRPr="006C0A8E">
        <w:rPr>
          <w:rtl/>
        </w:rPr>
        <w:t>שהכנסת</w:t>
      </w:r>
      <w:r w:rsidR="005E0871">
        <w:rPr>
          <w:rtl/>
        </w:rPr>
        <w:t xml:space="preserve"> </w:t>
      </w:r>
      <w:r w:rsidRPr="006C0A8E">
        <w:rPr>
          <w:rtl/>
        </w:rPr>
        <w:t>לא תתנגד להצגת הממשלה הזו. בנסיבות הנוראות שבהן מוצגת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>החדשה ועל רקע כאב הלב, הזעם, התסכול, הכעס והתחושה שמעדנו כשאפשרנו לדבר</w:t>
      </w:r>
      <w:r w:rsidR="005E0871">
        <w:rPr>
          <w:rtl/>
        </w:rPr>
        <w:t xml:space="preserve"> </w:t>
      </w:r>
      <w:r w:rsidRPr="006C0A8E">
        <w:rPr>
          <w:rtl/>
        </w:rPr>
        <w:t>כזה לקרות, אני רוצה להביע את תקוותי, שכל הבית הזה, על כל פינותיו, על כל אגפיו,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שדרותיו, יתאחד כאן במאבק נגד הגורמים האלה, שהעזו ליטול נשק ומעזים להפר</w:t>
      </w:r>
      <w:r w:rsidR="005E0871">
        <w:rPr>
          <w:rtl/>
        </w:rPr>
        <w:t xml:space="preserve"> </w:t>
      </w:r>
      <w:r w:rsidRPr="006C0A8E">
        <w:rPr>
          <w:rtl/>
        </w:rPr>
        <w:t>את הוראות החוק.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להגיד</w:t>
      </w:r>
      <w:r w:rsidR="005E0871">
        <w:rPr>
          <w:rtl/>
        </w:rPr>
        <w:t xml:space="preserve"> </w:t>
      </w:r>
      <w:r w:rsidRPr="006C0A8E">
        <w:rPr>
          <w:rtl/>
        </w:rPr>
        <w:t>לך, אדוני יושב</w:t>
      </w:r>
      <w:r w:rsidR="005E0871">
        <w:rPr>
          <w:rtl/>
        </w:rPr>
        <w:t>-</w:t>
      </w:r>
      <w:r w:rsidRPr="006C0A8E">
        <w:rPr>
          <w:rtl/>
        </w:rPr>
        <w:t>ראש הכנסת, טוב עשית וטוב עשתה הכנסת כאשר</w:t>
      </w:r>
      <w:r w:rsidR="005E0871">
        <w:rPr>
          <w:rtl/>
        </w:rPr>
        <w:t xml:space="preserve"> </w:t>
      </w:r>
      <w:r w:rsidRPr="006C0A8E">
        <w:rPr>
          <w:rtl/>
        </w:rPr>
        <w:t>החליטה</w:t>
      </w:r>
      <w:r w:rsidR="005E0871">
        <w:rPr>
          <w:rtl/>
        </w:rPr>
        <w:t xml:space="preserve"> </w:t>
      </w:r>
      <w:r w:rsidRPr="006C0A8E">
        <w:rPr>
          <w:rtl/>
        </w:rPr>
        <w:t>לעמוד</w:t>
      </w:r>
      <w:r w:rsidR="005E0871">
        <w:rPr>
          <w:rtl/>
        </w:rPr>
        <w:t xml:space="preserve"> </w:t>
      </w:r>
      <w:r w:rsidRPr="006C0A8E">
        <w:rPr>
          <w:rtl/>
        </w:rPr>
        <w:t>מלכת</w:t>
      </w:r>
      <w:r w:rsidR="005E0871">
        <w:rPr>
          <w:rtl/>
        </w:rPr>
        <w:t xml:space="preserve"> </w:t>
      </w:r>
      <w:r w:rsidRPr="006C0A8E">
        <w:rPr>
          <w:rtl/>
        </w:rPr>
        <w:t>שבוע</w:t>
      </w:r>
      <w:r w:rsidR="005E0871">
        <w:rPr>
          <w:rtl/>
        </w:rPr>
        <w:t xml:space="preserve"> </w:t>
      </w:r>
      <w:r w:rsidRPr="006C0A8E">
        <w:rPr>
          <w:rtl/>
        </w:rPr>
        <w:t>ימים</w:t>
      </w:r>
      <w:r w:rsidR="005E0871">
        <w:rPr>
          <w:rtl/>
        </w:rPr>
        <w:t xml:space="preserve"> </w:t>
      </w:r>
      <w:r w:rsidRPr="006C0A8E">
        <w:rPr>
          <w:rtl/>
        </w:rPr>
        <w:t>ולחדול מדיוניה, לעצור רגע לזכרו של ראש ממשלתה</w:t>
      </w:r>
      <w:r w:rsidR="005E0871">
        <w:rPr>
          <w:rtl/>
        </w:rPr>
        <w:t xml:space="preserve"> </w:t>
      </w:r>
      <w:r w:rsidRPr="006C0A8E">
        <w:rPr>
          <w:rtl/>
        </w:rPr>
        <w:t>ולהרהר</w:t>
      </w:r>
      <w:r w:rsidR="005E0871">
        <w:rPr>
          <w:rtl/>
        </w:rPr>
        <w:t xml:space="preserve"> </w:t>
      </w:r>
      <w:r w:rsidRPr="006C0A8E">
        <w:rPr>
          <w:rtl/>
        </w:rPr>
        <w:t>בינה</w:t>
      </w:r>
      <w:r w:rsidR="005E0871">
        <w:rPr>
          <w:rtl/>
        </w:rPr>
        <w:t xml:space="preserve"> </w:t>
      </w:r>
      <w:r w:rsidRPr="006C0A8E">
        <w:rPr>
          <w:rtl/>
        </w:rPr>
        <w:t>לבין</w:t>
      </w:r>
      <w:r w:rsidR="005E0871">
        <w:rPr>
          <w:rtl/>
        </w:rPr>
        <w:t xml:space="preserve"> </w:t>
      </w:r>
      <w:r w:rsidRPr="006C0A8E">
        <w:rPr>
          <w:rtl/>
        </w:rPr>
        <w:t>עצמה על אורחות חייה ועל האופן שבו היא תתפקד מכאן ואילך. לא</w:t>
      </w:r>
      <w:r w:rsidR="005E0871">
        <w:rPr>
          <w:rtl/>
        </w:rPr>
        <w:t xml:space="preserve"> </w:t>
      </w:r>
      <w:r w:rsidRPr="006C0A8E">
        <w:rPr>
          <w:rtl/>
        </w:rPr>
        <w:t>קרה</w:t>
      </w:r>
      <w:r w:rsidR="005E0871">
        <w:rPr>
          <w:rtl/>
        </w:rPr>
        <w:t xml:space="preserve"> </w:t>
      </w:r>
      <w:r w:rsidRPr="006C0A8E">
        <w:rPr>
          <w:rtl/>
        </w:rPr>
        <w:t>לנו דבר רע כתוצאה מכך שעצרנו לרגע, שעברנו הליך של חשבון נפש פנימי, כל אחד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עצמו.</w:t>
      </w:r>
      <w:r w:rsidR="005E0871">
        <w:rPr>
          <w:rtl/>
        </w:rPr>
        <w:t xml:space="preserve"> </w:t>
      </w:r>
      <w:r w:rsidRPr="006C0A8E">
        <w:rPr>
          <w:rtl/>
        </w:rPr>
        <w:t>אני מקווה, שכולנו גם נעשה זאת ביחד במשך הזמן, ושאנחנו עוברים תהליך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מחשבה</w:t>
      </w:r>
      <w:r w:rsidR="005E0871">
        <w:rPr>
          <w:rtl/>
        </w:rPr>
        <w:t xml:space="preserve"> </w:t>
      </w:r>
      <w:r w:rsidRPr="006C0A8E">
        <w:rPr>
          <w:rtl/>
        </w:rPr>
        <w:t>מחודשת,</w:t>
      </w:r>
      <w:r w:rsidR="005E0871">
        <w:rPr>
          <w:rtl/>
        </w:rPr>
        <w:t xml:space="preserve"> </w:t>
      </w:r>
      <w:r w:rsidRPr="006C0A8E">
        <w:rPr>
          <w:rtl/>
        </w:rPr>
        <w:t>כיצד</w:t>
      </w:r>
      <w:r w:rsidR="005E0871">
        <w:rPr>
          <w:rtl/>
        </w:rPr>
        <w:t xml:space="preserve"> </w:t>
      </w:r>
      <w:r w:rsidRPr="006C0A8E">
        <w:rPr>
          <w:rtl/>
        </w:rPr>
        <w:t>תעמוד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הזו בוויכוח הלגיטימי בעניינים מדיניים,</w:t>
      </w:r>
      <w:r w:rsidR="005E0871">
        <w:rPr>
          <w:rtl/>
        </w:rPr>
        <w:t xml:space="preserve"> </w:t>
      </w:r>
      <w:r w:rsidRPr="006C0A8E">
        <w:rPr>
          <w:rtl/>
        </w:rPr>
        <w:t>בענייני</w:t>
      </w:r>
      <w:r w:rsidR="005E0871">
        <w:rPr>
          <w:rtl/>
        </w:rPr>
        <w:t xml:space="preserve"> </w:t>
      </w:r>
      <w:r w:rsidRPr="006C0A8E">
        <w:rPr>
          <w:rtl/>
        </w:rPr>
        <w:t>חברה וכלכלה, בענייני חוק ומשפט, כשאיש אינו מוותר על זכותו לחשוב ולבטא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עצמו ברוח השקפת עולמו, אבל שהדבר ייעשה על</w:t>
      </w:r>
      <w:r w:rsidR="005E0871">
        <w:rPr>
          <w:rtl/>
        </w:rPr>
        <w:t>-</w:t>
      </w:r>
      <w:r w:rsidRPr="006C0A8E">
        <w:rPr>
          <w:rtl/>
        </w:rPr>
        <w:t>פי כללים שאינם מתירים עוד אלימות</w:t>
      </w:r>
      <w:r w:rsidR="005E0871">
        <w:rPr>
          <w:rtl/>
        </w:rPr>
        <w:t xml:space="preserve"> </w:t>
      </w:r>
      <w:r w:rsidRPr="006C0A8E">
        <w:rPr>
          <w:rtl/>
        </w:rPr>
        <w:t>מילולית</w:t>
      </w:r>
      <w:r w:rsidR="005E0871">
        <w:rPr>
          <w:rtl/>
        </w:rPr>
        <w:t xml:space="preserve"> </w:t>
      </w:r>
      <w:r w:rsidRPr="006C0A8E">
        <w:rPr>
          <w:rtl/>
        </w:rPr>
        <w:t>ואינם</w:t>
      </w:r>
      <w:r w:rsidR="005E0871">
        <w:rPr>
          <w:rtl/>
        </w:rPr>
        <w:t xml:space="preserve"> </w:t>
      </w:r>
      <w:r w:rsidRPr="006C0A8E">
        <w:rPr>
          <w:rtl/>
        </w:rPr>
        <w:t>נותנים למישהו לחשוב במקום אחר, שהדבר הזה שמתרחש פה בכנסת מאפשר</w:t>
      </w:r>
      <w:r w:rsidR="005E0871">
        <w:rPr>
          <w:rtl/>
        </w:rPr>
        <w:t xml:space="preserve"> </w:t>
      </w:r>
      <w:r w:rsidRPr="006C0A8E">
        <w:rPr>
          <w:rtl/>
        </w:rPr>
        <w:t>לו פאזה נוספת, מאפשר לו לצעוד צעד נוסף ולעשות את מה שנעשה.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שאנחנו נצטרך לעשות כאן הכול כדי לבער את הפוגעים והמפגעים בערכי</w:t>
      </w:r>
      <w:r w:rsidR="005E0871">
        <w:rPr>
          <w:rtl/>
        </w:rPr>
        <w:t xml:space="preserve"> </w:t>
      </w:r>
      <w:r w:rsidRPr="006C0A8E">
        <w:rPr>
          <w:rtl/>
        </w:rPr>
        <w:t>הדמוקרטיה.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דבר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מה בכך, מה שקרה לנו כאן. לא היה כדבר הזה בתולדות</w:t>
      </w:r>
      <w:r w:rsidR="005E0871">
        <w:rPr>
          <w:rtl/>
        </w:rPr>
        <w:t xml:space="preserve"> </w:t>
      </w:r>
      <w:r w:rsidRPr="006C0A8E">
        <w:rPr>
          <w:rtl/>
        </w:rPr>
        <w:t>האומה</w:t>
      </w:r>
      <w:r w:rsidR="005E0871">
        <w:rPr>
          <w:rtl/>
        </w:rPr>
        <w:t xml:space="preserve"> </w:t>
      </w:r>
      <w:r w:rsidRPr="006C0A8E">
        <w:rPr>
          <w:rtl/>
        </w:rPr>
        <w:t>שלנו.</w:t>
      </w:r>
      <w:r w:rsidR="005E0871">
        <w:rPr>
          <w:rtl/>
        </w:rPr>
        <w:t xml:space="preserve">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>כדברים</w:t>
      </w:r>
      <w:r w:rsidR="005E0871">
        <w:rPr>
          <w:rtl/>
        </w:rPr>
        <w:t xml:space="preserve"> </w:t>
      </w:r>
      <w:r w:rsidRPr="006C0A8E">
        <w:rPr>
          <w:rtl/>
        </w:rPr>
        <w:t>האלה בתולדות אומות אחרות, וכל אימת שמתרחש מעשה רצח</w:t>
      </w:r>
      <w:r w:rsidR="005E0871">
        <w:rPr>
          <w:rtl/>
        </w:rPr>
        <w:t xml:space="preserve"> </w:t>
      </w:r>
      <w:r w:rsidRPr="006C0A8E">
        <w:rPr>
          <w:rtl/>
        </w:rPr>
        <w:t>כזה,</w:t>
      </w:r>
      <w:r w:rsidR="005E0871">
        <w:rPr>
          <w:rtl/>
        </w:rPr>
        <w:t xml:space="preserve"> </w:t>
      </w:r>
      <w:r w:rsidRPr="006C0A8E">
        <w:rPr>
          <w:rtl/>
        </w:rPr>
        <w:t>וכל אימת שמתרחשת פגיעה כזו בראש מדינה, צריכה המדינה למהר ולבחון את עצמה;</w:t>
      </w:r>
      <w:r w:rsidR="005E0871">
        <w:rPr>
          <w:rtl/>
        </w:rPr>
        <w:t xml:space="preserve"> </w:t>
      </w:r>
      <w:r w:rsidRPr="006C0A8E">
        <w:rPr>
          <w:rtl/>
        </w:rPr>
        <w:t>לבחון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חוסנה</w:t>
      </w:r>
      <w:r w:rsidR="005E0871">
        <w:rPr>
          <w:rtl/>
        </w:rPr>
        <w:t xml:space="preserve"> </w:t>
      </w:r>
      <w:r w:rsidRPr="006C0A8E">
        <w:rPr>
          <w:rtl/>
        </w:rPr>
        <w:t>הדמוקרטי;</w:t>
      </w:r>
      <w:r w:rsidR="005E0871">
        <w:rPr>
          <w:rtl/>
        </w:rPr>
        <w:t xml:space="preserve"> </w:t>
      </w:r>
      <w:r w:rsidRPr="006C0A8E">
        <w:rPr>
          <w:rtl/>
        </w:rPr>
        <w:t>לבחון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הכלים שהיא עובדת בהם. וצריכה הכנסת פה,</w:t>
      </w:r>
      <w:r w:rsidR="005E0871">
        <w:rPr>
          <w:rtl/>
        </w:rPr>
        <w:t xml:space="preserve"> </w:t>
      </w:r>
      <w:r w:rsidRPr="006C0A8E">
        <w:rPr>
          <w:rtl/>
        </w:rPr>
        <w:t>במקום הזה ובבית הזה, לבחון שוב, לבחון מחדש, את כל כללי ההתנהגות שלה.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לנו </w:t>
      </w:r>
      <w:r w:rsidR="005E0871">
        <w:rPr>
          <w:rtl/>
        </w:rPr>
        <w:t>–</w:t>
      </w:r>
      <w:r w:rsidRPr="006C0A8E">
        <w:rPr>
          <w:rtl/>
        </w:rPr>
        <w:t xml:space="preserve"> וצריך לומר זאת בגלוי </w:t>
      </w:r>
      <w:r w:rsidR="005E0871">
        <w:rPr>
          <w:rtl/>
        </w:rPr>
        <w:t>–</w:t>
      </w:r>
      <w:r w:rsidRPr="006C0A8E">
        <w:rPr>
          <w:rtl/>
        </w:rPr>
        <w:t xml:space="preserve"> חלק בכך שהרסן הותר ברחוב, כי הוא הותר גם</w:t>
      </w:r>
      <w:r w:rsidR="005E0871">
        <w:rPr>
          <w:rtl/>
        </w:rPr>
        <w:t xml:space="preserve"> </w:t>
      </w:r>
      <w:r w:rsidRPr="006C0A8E">
        <w:rPr>
          <w:rtl/>
        </w:rPr>
        <w:t>פה,</w:t>
      </w:r>
      <w:r w:rsidR="005E0871">
        <w:rPr>
          <w:rtl/>
        </w:rPr>
        <w:t xml:space="preserve"> </w:t>
      </w:r>
      <w:r w:rsidRPr="006C0A8E">
        <w:rPr>
          <w:rtl/>
        </w:rPr>
        <w:t>וצדקה</w:t>
      </w:r>
      <w:r w:rsidR="005E0871">
        <w:rPr>
          <w:rtl/>
        </w:rPr>
        <w:t xml:space="preserve"> </w:t>
      </w:r>
      <w:r w:rsidRPr="006C0A8E">
        <w:rPr>
          <w:rtl/>
        </w:rPr>
        <w:t>מתחילה</w:t>
      </w:r>
      <w:r w:rsidR="005E0871">
        <w:rPr>
          <w:rtl/>
        </w:rPr>
        <w:t xml:space="preserve"> </w:t>
      </w:r>
      <w:r w:rsidRPr="006C0A8E">
        <w:rPr>
          <w:rtl/>
        </w:rPr>
        <w:t>מבית.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 שהצעדים שנקט חבר הכנסת גדליה גל עם חברים</w:t>
      </w:r>
      <w:r w:rsidR="005E0871">
        <w:rPr>
          <w:rtl/>
        </w:rPr>
        <w:t xml:space="preserve"> </w:t>
      </w:r>
      <w:r w:rsidRPr="006C0A8E">
        <w:rPr>
          <w:rtl/>
        </w:rPr>
        <w:t>אחרים,</w:t>
      </w:r>
      <w:r w:rsidR="005E0871">
        <w:rPr>
          <w:rtl/>
        </w:rPr>
        <w:t xml:space="preserve"> </w:t>
      </w:r>
      <w:r w:rsidRPr="006C0A8E">
        <w:rPr>
          <w:rtl/>
        </w:rPr>
        <w:t>שהקדישו</w:t>
      </w:r>
      <w:r w:rsidR="005E0871">
        <w:rPr>
          <w:rtl/>
        </w:rPr>
        <w:t xml:space="preserve"> </w:t>
      </w:r>
      <w:r w:rsidRPr="006C0A8E">
        <w:rPr>
          <w:rtl/>
        </w:rPr>
        <w:t>מזמנם</w:t>
      </w:r>
      <w:r w:rsidR="005E0871">
        <w:rPr>
          <w:rtl/>
        </w:rPr>
        <w:t xml:space="preserve"> </w:t>
      </w:r>
      <w:r w:rsidRPr="006C0A8E">
        <w:rPr>
          <w:rtl/>
        </w:rPr>
        <w:t>בשבוע</w:t>
      </w:r>
      <w:r w:rsidR="005E0871">
        <w:rPr>
          <w:rtl/>
        </w:rPr>
        <w:t xml:space="preserve"> </w:t>
      </w:r>
      <w:r w:rsidRPr="006C0A8E">
        <w:rPr>
          <w:rtl/>
        </w:rPr>
        <w:t>שעבר</w:t>
      </w:r>
      <w:r w:rsidR="005E0871">
        <w:rPr>
          <w:rtl/>
        </w:rPr>
        <w:t xml:space="preserve"> </w:t>
      </w:r>
      <w:r w:rsidRPr="006C0A8E">
        <w:rPr>
          <w:rtl/>
        </w:rPr>
        <w:t>וזימנו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כנסת</w:t>
      </w:r>
      <w:r w:rsidR="005E0871">
        <w:rPr>
          <w:rtl/>
        </w:rPr>
        <w:t xml:space="preserve"> </w:t>
      </w:r>
      <w:r w:rsidRPr="006C0A8E">
        <w:rPr>
          <w:rtl/>
        </w:rPr>
        <w:t>לדיון לא פורמלי במושב</w:t>
      </w:r>
      <w:r w:rsidR="005E0871">
        <w:rPr>
          <w:rtl/>
        </w:rPr>
        <w:t xml:space="preserve"> </w:t>
      </w:r>
      <w:r w:rsidRPr="006C0A8E">
        <w:rPr>
          <w:rtl/>
        </w:rPr>
        <w:t>כפר</w:t>
      </w:r>
      <w:r w:rsidR="005E0871">
        <w:rPr>
          <w:rtl/>
        </w:rPr>
        <w:t>-</w:t>
      </w:r>
      <w:r w:rsidRPr="006C0A8E">
        <w:rPr>
          <w:rtl/>
        </w:rPr>
        <w:t>ויתקין,</w:t>
      </w:r>
      <w:r w:rsidR="005E0871">
        <w:rPr>
          <w:rtl/>
        </w:rPr>
        <w:t xml:space="preserve"> </w:t>
      </w:r>
      <w:r w:rsidRPr="006C0A8E">
        <w:rPr>
          <w:rtl/>
        </w:rPr>
        <w:t>בביתו</w:t>
      </w:r>
      <w:r w:rsidR="005E0871">
        <w:rPr>
          <w:rtl/>
        </w:rPr>
        <w:t xml:space="preserve"> </w:t>
      </w:r>
      <w:r w:rsidRPr="006C0A8E">
        <w:rPr>
          <w:rtl/>
        </w:rPr>
        <w:t>של חבר הכנסת גדליה גל, כדי לחשוב מה אנחנו יכולים לעשות כדי</w:t>
      </w:r>
      <w:r w:rsidR="005E0871">
        <w:rPr>
          <w:rtl/>
        </w:rPr>
        <w:t xml:space="preserve"> </w:t>
      </w:r>
      <w:r w:rsidRPr="006C0A8E">
        <w:rPr>
          <w:rtl/>
        </w:rPr>
        <w:t>ליצור</w:t>
      </w:r>
      <w:r w:rsidR="005E0871">
        <w:rPr>
          <w:rtl/>
        </w:rPr>
        <w:t xml:space="preserve"> </w:t>
      </w:r>
      <w:r w:rsidRPr="006C0A8E">
        <w:rPr>
          <w:rtl/>
        </w:rPr>
        <w:t>קוד</w:t>
      </w:r>
      <w:r w:rsidR="005E0871">
        <w:rPr>
          <w:rtl/>
        </w:rPr>
        <w:t xml:space="preserve"> </w:t>
      </w:r>
      <w:r w:rsidRPr="006C0A8E">
        <w:rPr>
          <w:rtl/>
        </w:rPr>
        <w:t>אתי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להתנהגות חברי הכנסת </w:t>
      </w:r>
      <w:r w:rsidR="005E0871">
        <w:rPr>
          <w:rtl/>
        </w:rPr>
        <w:t>–</w:t>
      </w:r>
      <w:r w:rsidRPr="006C0A8E">
        <w:rPr>
          <w:rtl/>
        </w:rPr>
        <w:t xml:space="preserve"> אני חושב שזה מעשה בשעתו ומעשה שאסור לנו</w:t>
      </w:r>
      <w:r w:rsidR="005E0871">
        <w:rPr>
          <w:rtl/>
        </w:rPr>
        <w:t xml:space="preserve"> </w:t>
      </w:r>
      <w:r w:rsidRPr="006C0A8E">
        <w:rPr>
          <w:rtl/>
        </w:rPr>
        <w:t>לחדול ממנו ולהסתפק בו, אלא אנחנו צריכים להמשיך ולדון בו בוועדת הכנסת ובכל פינה</w:t>
      </w:r>
      <w:r w:rsidR="005E0871">
        <w:rPr>
          <w:rtl/>
        </w:rPr>
        <w:t xml:space="preserve"> </w:t>
      </w:r>
      <w:r w:rsidRPr="006C0A8E">
        <w:rPr>
          <w:rtl/>
        </w:rPr>
        <w:t>בבית הזה, בסיעות שלו, על מנת לנסות ליצור משהו חדש.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ואם</w:t>
      </w:r>
      <w:r w:rsidR="005E0871">
        <w:rPr>
          <w:rtl/>
        </w:rPr>
        <w:t xml:space="preserve"> </w:t>
      </w:r>
      <w:r w:rsidRPr="006C0A8E">
        <w:rPr>
          <w:rtl/>
        </w:rPr>
        <w:t>אמרנו</w:t>
      </w:r>
      <w:r w:rsidR="005E0871">
        <w:rPr>
          <w:rtl/>
        </w:rPr>
        <w:t xml:space="preserve"> </w:t>
      </w:r>
      <w:r w:rsidRPr="006C0A8E">
        <w:rPr>
          <w:rtl/>
        </w:rPr>
        <w:t>"כדת</w:t>
      </w:r>
      <w:r w:rsidR="005E0871">
        <w:rPr>
          <w:rtl/>
        </w:rPr>
        <w:t xml:space="preserve"> </w:t>
      </w:r>
      <w:r w:rsidRPr="006C0A8E">
        <w:rPr>
          <w:rtl/>
        </w:rPr>
        <w:t>וכדין", יש משמעות למלים האלה: כדת וכדין. יש לנו בעיה עם</w:t>
      </w:r>
      <w:r w:rsidR="005E0871">
        <w:rPr>
          <w:rtl/>
        </w:rPr>
        <w:t xml:space="preserve"> </w:t>
      </w:r>
      <w:r w:rsidRPr="006C0A8E">
        <w:rPr>
          <w:rtl/>
        </w:rPr>
        <w:t>חלק</w:t>
      </w:r>
      <w:r w:rsidR="005E0871">
        <w:rPr>
          <w:rtl/>
        </w:rPr>
        <w:t xml:space="preserve"> </w:t>
      </w:r>
      <w:r w:rsidRPr="006C0A8E">
        <w:rPr>
          <w:rtl/>
        </w:rPr>
        <w:t>מחכמי</w:t>
      </w:r>
      <w:r w:rsidR="005E0871">
        <w:rPr>
          <w:rtl/>
        </w:rPr>
        <w:t xml:space="preserve"> </w:t>
      </w:r>
      <w:r w:rsidRPr="006C0A8E">
        <w:rPr>
          <w:rtl/>
        </w:rPr>
        <w:t>הדת.</w:t>
      </w:r>
      <w:r w:rsidR="005E0871">
        <w:rPr>
          <w:rtl/>
        </w:rPr>
        <w:t xml:space="preserve"> </w:t>
      </w:r>
      <w:r w:rsidRPr="006C0A8E">
        <w:rPr>
          <w:rtl/>
        </w:rPr>
        <w:t>כשמסמיכים</w:t>
      </w:r>
      <w:r w:rsidR="005E0871">
        <w:rPr>
          <w:rtl/>
        </w:rPr>
        <w:t xml:space="preserve"> </w:t>
      </w:r>
      <w:r w:rsidRPr="006C0A8E">
        <w:rPr>
          <w:rtl/>
        </w:rPr>
        <w:t>אדם</w:t>
      </w:r>
      <w:r w:rsidR="005E0871">
        <w:rPr>
          <w:rtl/>
        </w:rPr>
        <w:t xml:space="preserve"> </w:t>
      </w:r>
      <w:r w:rsidRPr="006C0A8E">
        <w:rPr>
          <w:rtl/>
        </w:rPr>
        <w:t>לרבנות, נותנים בידו כוח רוחני</w:t>
      </w:r>
      <w:r w:rsidR="005E0871">
        <w:rPr>
          <w:rtl/>
        </w:rPr>
        <w:t>-</w:t>
      </w:r>
      <w:r w:rsidRPr="006C0A8E">
        <w:rPr>
          <w:rtl/>
        </w:rPr>
        <w:t>מוסרי שיש עמו</w:t>
      </w:r>
      <w:r w:rsidR="005E0871">
        <w:rPr>
          <w:rtl/>
        </w:rPr>
        <w:t xml:space="preserve"> </w:t>
      </w:r>
      <w:r w:rsidRPr="006C0A8E">
        <w:rPr>
          <w:rtl/>
        </w:rPr>
        <w:t>עוצמה</w:t>
      </w:r>
      <w:r w:rsidR="005E0871">
        <w:rPr>
          <w:rtl/>
        </w:rPr>
        <w:t xml:space="preserve"> </w:t>
      </w:r>
      <w:r w:rsidRPr="006C0A8E">
        <w:rPr>
          <w:rtl/>
        </w:rPr>
        <w:t>גדולה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יש עמו גם סכנה גדולה. פסק הלכה יכול להפוך את הדמוקרטיה לעפר</w:t>
      </w:r>
      <w:r w:rsidR="005E0871">
        <w:rPr>
          <w:rtl/>
        </w:rPr>
        <w:t xml:space="preserve"> </w:t>
      </w:r>
      <w:r w:rsidRPr="006C0A8E">
        <w:rPr>
          <w:rtl/>
        </w:rPr>
        <w:t>ואפר;</w:t>
      </w:r>
      <w:r w:rsidR="005E0871">
        <w:rPr>
          <w:rtl/>
        </w:rPr>
        <w:t xml:space="preserve"> </w:t>
      </w:r>
      <w:r w:rsidRPr="006C0A8E">
        <w:rPr>
          <w:rtl/>
        </w:rPr>
        <w:t>פסק</w:t>
      </w:r>
      <w:r w:rsidR="005E0871">
        <w:rPr>
          <w:rtl/>
        </w:rPr>
        <w:t xml:space="preserve"> </w:t>
      </w:r>
      <w:r w:rsidRPr="006C0A8E">
        <w:rPr>
          <w:rtl/>
        </w:rPr>
        <w:t>הלכה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לתת</w:t>
      </w:r>
      <w:r w:rsidR="005E0871">
        <w:rPr>
          <w:rtl/>
        </w:rPr>
        <w:t xml:space="preserve"> </w:t>
      </w:r>
      <w:r w:rsidRPr="006C0A8E">
        <w:rPr>
          <w:rtl/>
        </w:rPr>
        <w:t>לאנשים את תחושת הלב שהם יכולים לעשות אתו את הנורא</w:t>
      </w:r>
      <w:r w:rsidR="005E0871">
        <w:rPr>
          <w:rtl/>
        </w:rPr>
        <w:t xml:space="preserve"> </w:t>
      </w:r>
      <w:r w:rsidRPr="006C0A8E">
        <w:rPr>
          <w:rtl/>
        </w:rPr>
        <w:t>מכול, נוסח מה שעשו בכיכר העיר בתל</w:t>
      </w:r>
      <w:r w:rsidR="005E0871">
        <w:rPr>
          <w:rtl/>
        </w:rPr>
        <w:t>-</w:t>
      </w:r>
      <w:r w:rsidRPr="006C0A8E">
        <w:rPr>
          <w:rtl/>
        </w:rPr>
        <w:t>אביב.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להביע</w:t>
      </w:r>
      <w:r w:rsidR="005E0871">
        <w:rPr>
          <w:rtl/>
        </w:rPr>
        <w:t xml:space="preserve"> </w:t>
      </w:r>
      <w:r w:rsidRPr="006C0A8E">
        <w:rPr>
          <w:rtl/>
        </w:rPr>
        <w:t>פה</w:t>
      </w:r>
      <w:r w:rsidR="005E0871">
        <w:rPr>
          <w:rtl/>
        </w:rPr>
        <w:t xml:space="preserve"> </w:t>
      </w:r>
      <w:r w:rsidRPr="006C0A8E">
        <w:rPr>
          <w:rtl/>
        </w:rPr>
        <w:t>את תקוותי, שחכמי הדת יחדלו מהעמדת פסקי הלכה העומדים</w:t>
      </w:r>
      <w:r w:rsidR="005E0871">
        <w:rPr>
          <w:rtl/>
        </w:rPr>
        <w:t xml:space="preserve"> </w:t>
      </w:r>
      <w:r w:rsidRPr="006C0A8E">
        <w:rPr>
          <w:rtl/>
        </w:rPr>
        <w:t>בניגוד</w:t>
      </w:r>
      <w:r w:rsidR="005E0871">
        <w:rPr>
          <w:rtl/>
        </w:rPr>
        <w:t xml:space="preserve"> </w:t>
      </w:r>
      <w:r w:rsidRPr="006C0A8E">
        <w:rPr>
          <w:rtl/>
        </w:rPr>
        <w:t>ובסתירה</w:t>
      </w:r>
      <w:r w:rsidR="005E0871">
        <w:rPr>
          <w:rtl/>
        </w:rPr>
        <w:t xml:space="preserve"> </w:t>
      </w:r>
      <w:r w:rsidRPr="006C0A8E">
        <w:rPr>
          <w:rtl/>
        </w:rPr>
        <w:t>לחוק.</w:t>
      </w:r>
      <w:r w:rsidR="005E0871">
        <w:rPr>
          <w:rtl/>
        </w:rPr>
        <w:t xml:space="preserve"> </w:t>
      </w:r>
      <w:r w:rsidRPr="006C0A8E">
        <w:rPr>
          <w:rtl/>
        </w:rPr>
        <w:t>כלל יהודי ידוע שהיה נהוג בגולה, דינא דמלכותא דינא, על</w:t>
      </w:r>
      <w:r w:rsidR="005E0871">
        <w:rPr>
          <w:rtl/>
        </w:rPr>
        <w:t xml:space="preserve"> </w:t>
      </w:r>
      <w:r w:rsidRPr="006C0A8E">
        <w:rPr>
          <w:rtl/>
        </w:rPr>
        <w:t>אחת</w:t>
      </w:r>
      <w:r w:rsidR="005E0871">
        <w:rPr>
          <w:rtl/>
        </w:rPr>
        <w:t xml:space="preserve"> </w:t>
      </w:r>
      <w:r w:rsidRPr="006C0A8E">
        <w:rPr>
          <w:rtl/>
        </w:rPr>
        <w:t>כמה</w:t>
      </w:r>
      <w:r w:rsidR="005E0871">
        <w:rPr>
          <w:rtl/>
        </w:rPr>
        <w:t xml:space="preserve"> </w:t>
      </w:r>
      <w:r w:rsidRPr="006C0A8E">
        <w:rPr>
          <w:rtl/>
        </w:rPr>
        <w:t>וכמה</w:t>
      </w:r>
      <w:r w:rsidR="005E0871">
        <w:rPr>
          <w:rtl/>
        </w:rPr>
        <w:t xml:space="preserve"> </w:t>
      </w:r>
      <w:r w:rsidRPr="006C0A8E">
        <w:rPr>
          <w:rtl/>
        </w:rPr>
        <w:t>שיחול פה, בארץ שלנו, במדינתנו זו, שבה דין המדינה הוא דין, ואין</w:t>
      </w:r>
      <w:r w:rsidR="005E0871">
        <w:rPr>
          <w:rtl/>
        </w:rPr>
        <w:t xml:space="preserve"> </w:t>
      </w:r>
      <w:r w:rsidRPr="006C0A8E">
        <w:rPr>
          <w:rtl/>
        </w:rPr>
        <w:t>פסק</w:t>
      </w:r>
      <w:r w:rsidR="005E0871">
        <w:rPr>
          <w:rtl/>
        </w:rPr>
        <w:t xml:space="preserve"> </w:t>
      </w:r>
      <w:r w:rsidRPr="006C0A8E">
        <w:rPr>
          <w:rtl/>
        </w:rPr>
        <w:t>הלכה עומד מולו או כנגדו, ואין איש יכול להתיר לעצמו לעשות מעשים הנוגדים את</w:t>
      </w:r>
      <w:r w:rsidR="005E0871">
        <w:rPr>
          <w:rtl/>
        </w:rPr>
        <w:t xml:space="preserve"> </w:t>
      </w:r>
      <w:r w:rsidRPr="006C0A8E">
        <w:rPr>
          <w:rtl/>
        </w:rPr>
        <w:t>החוק.</w:t>
      </w:r>
      <w:r w:rsidR="005E0871">
        <w:rPr>
          <w:rtl/>
        </w:rPr>
        <w:t xml:space="preserve"> </w:t>
      </w:r>
      <w:r w:rsidRPr="006C0A8E">
        <w:rPr>
          <w:rtl/>
        </w:rPr>
        <w:t>תודה רבה,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</w:t>
      </w:r>
      <w:r w:rsidR="005E0871">
        <w:rPr>
          <w:rtl/>
        </w:rPr>
        <w:t xml:space="preserve"> </w:t>
      </w:r>
      <w:r w:rsidRPr="006C0A8E">
        <w:rPr>
          <w:rtl/>
        </w:rPr>
        <w:t>מאוד</w:t>
      </w:r>
      <w:r w:rsidR="005E0871">
        <w:rPr>
          <w:rtl/>
        </w:rPr>
        <w:t xml:space="preserve"> </w:t>
      </w:r>
      <w:r w:rsidRPr="006C0A8E">
        <w:rPr>
          <w:rtl/>
        </w:rPr>
        <w:t>לחבר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מירום. האם אתה רוצה לומר משהו על המלוות, או</w:t>
      </w:r>
      <w:r w:rsidR="005E0871">
        <w:rPr>
          <w:rtl/>
        </w:rPr>
        <w:t xml:space="preserve"> </w:t>
      </w:r>
      <w:r w:rsidRPr="006C0A8E">
        <w:rPr>
          <w:rtl/>
        </w:rPr>
        <w:t>בסיבוב הבא? כי יש לך עוד חמש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 כך אדבר עליהן.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טוב.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חיים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אורון </w:t>
      </w:r>
      <w:r w:rsidR="005E0871">
        <w:rPr>
          <w:rtl/>
        </w:rPr>
        <w:t>–</w:t>
      </w:r>
      <w:r w:rsidRPr="006C0A8E">
        <w:rPr>
          <w:rtl/>
        </w:rPr>
        <w:t xml:space="preserve"> איננו, חבר הכנסת מיכאל איתן </w:t>
      </w:r>
      <w:r w:rsidR="005E0871">
        <w:rPr>
          <w:rtl/>
        </w:rPr>
        <w:t>–</w:t>
      </w:r>
      <w:r w:rsidRPr="006C0A8E">
        <w:rPr>
          <w:rtl/>
        </w:rPr>
        <w:t xml:space="preserve"> איננו,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נחמן</w:t>
      </w:r>
      <w:r w:rsidR="005E0871">
        <w:rPr>
          <w:rtl/>
        </w:rPr>
        <w:t xml:space="preserve"> </w:t>
      </w:r>
      <w:r w:rsidRPr="006C0A8E">
        <w:rPr>
          <w:rtl/>
        </w:rPr>
        <w:t>רון</w:t>
      </w:r>
      <w:r w:rsidR="005E0871">
        <w:rPr>
          <w:rtl/>
        </w:rPr>
        <w:t xml:space="preserve"> – </w:t>
      </w:r>
      <w:r w:rsidRPr="006C0A8E">
        <w:rPr>
          <w:rtl/>
        </w:rPr>
        <w:t>איננו.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חבר הכנסת סילבן שלום, 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דן תיכון,</w:t>
      </w:r>
      <w:r w:rsidR="005E0871">
        <w:rPr>
          <w:rtl/>
        </w:rPr>
        <w:t xml:space="preserve"> </w:t>
      </w:r>
      <w:r w:rsidRPr="006C0A8E">
        <w:rPr>
          <w:rtl/>
        </w:rPr>
        <w:t>ל"מנות" של 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 קודם כול אני רוצה לברך את חבר הכנסת אריאל</w:t>
      </w:r>
      <w:r w:rsidR="005E0871">
        <w:rPr>
          <w:rtl/>
        </w:rPr>
        <w:t xml:space="preserve"> </w:t>
      </w:r>
      <w:r w:rsidRPr="006C0A8E">
        <w:rPr>
          <w:rtl/>
        </w:rPr>
        <w:t>ויינשטיין על יוזמתו ולאחל לו שהצעות מסוג כזה יעלו בבית הזה עוד פעמים רבות, כדי</w:t>
      </w:r>
      <w:r w:rsidR="005E0871">
        <w:rPr>
          <w:rtl/>
        </w:rPr>
        <w:t xml:space="preserve"> </w:t>
      </w:r>
      <w:r w:rsidRPr="006C0A8E">
        <w:rPr>
          <w:rtl/>
        </w:rPr>
        <w:t>שבסופו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דבר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יוכלו</w:t>
      </w:r>
      <w:r w:rsidR="005E0871">
        <w:rPr>
          <w:rtl/>
        </w:rPr>
        <w:t xml:space="preserve"> </w:t>
      </w:r>
      <w:r w:rsidRPr="006C0A8E">
        <w:rPr>
          <w:rtl/>
        </w:rPr>
        <w:t>לקבל את המגיע להם בלי שהם ייאלצו לספוג מצבים של</w:t>
      </w:r>
      <w:r w:rsidR="005E0871">
        <w:rPr>
          <w:rtl/>
        </w:rPr>
        <w:t xml:space="preserve"> </w:t>
      </w:r>
      <w:r w:rsidRPr="006C0A8E">
        <w:rPr>
          <w:rtl/>
        </w:rPr>
        <w:t>תורים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שכחה או דברים כאלה.</w:t>
      </w:r>
      <w:r w:rsidR="005E0871">
        <w:rPr>
          <w:rtl/>
        </w:rPr>
        <w:t xml:space="preserve"> </w:t>
      </w:r>
      <w:r w:rsidRPr="006C0A8E">
        <w:rPr>
          <w:rtl/>
        </w:rPr>
        <w:t>הרי מדובר במלוות שאנשים קנו לפני שנים רבות</w:t>
      </w:r>
      <w:r w:rsidR="005E0871">
        <w:rPr>
          <w:rtl/>
        </w:rPr>
        <w:t xml:space="preserve"> </w:t>
      </w:r>
      <w:r w:rsidRPr="006C0A8E">
        <w:rPr>
          <w:rtl/>
        </w:rPr>
        <w:t>מאוד, ומכל מיני סיבות הם נשארו תקועים באיזה מקום, וזה לא היה צמוד. עכשיו אנשים</w:t>
      </w:r>
      <w:r w:rsidR="005E0871">
        <w:rPr>
          <w:rtl/>
        </w:rPr>
        <w:t xml:space="preserve"> </w:t>
      </w:r>
      <w:r w:rsidRPr="006C0A8E">
        <w:rPr>
          <w:rtl/>
        </w:rPr>
        <w:t>יקבלו את הכסף הזה. אני באמת חושב, שזה תיקון טוב, תיקון נכון.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ארשה</w:t>
      </w:r>
      <w:r w:rsidR="005E0871">
        <w:rPr>
          <w:rtl/>
        </w:rPr>
        <w:t xml:space="preserve"> </w:t>
      </w:r>
      <w:r w:rsidRPr="006C0A8E">
        <w:rPr>
          <w:rtl/>
        </w:rPr>
        <w:t>לעצמי בפעם הזאת לסטות קצת מהנושא. בפעם הבאה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אדבר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אין לך עוד פעם. יש לך שתי הסתייגויות, 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 לו עוד פעם, יש לו הסתייגויות לחלופין.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 ההצעות לחלופין לא מנמקים.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 מנמקים.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ממתי?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 מנמקים,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 לחלופין וגם לחלופי חלופין מנמקים.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רק מצביעים. רבותי, אצלי עדיין לא נימקו לחלופין, רק הצביעו על לחלופין.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מציע</w:t>
      </w:r>
      <w:r w:rsidR="005E0871">
        <w:rPr>
          <w:rtl/>
        </w:rPr>
        <w:t xml:space="preserve"> </w:t>
      </w:r>
      <w:r w:rsidRPr="006C0A8E">
        <w:rPr>
          <w:rtl/>
        </w:rPr>
        <w:t>לוועדת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להיכנס</w:t>
      </w:r>
      <w:r w:rsidR="005E0871">
        <w:rPr>
          <w:rtl/>
        </w:rPr>
        <w:t xml:space="preserve"> </w:t>
      </w:r>
      <w:r w:rsidRPr="006C0A8E">
        <w:rPr>
          <w:rtl/>
        </w:rPr>
        <w:t>לסוגיה הזאת. חבר הכנסת חגי מירום, יש לי בקשה</w:t>
      </w:r>
      <w:r w:rsidR="005E0871">
        <w:rPr>
          <w:rtl/>
        </w:rPr>
        <w:t xml:space="preserve"> </w:t>
      </w:r>
      <w:r w:rsidRPr="006C0A8E">
        <w:rPr>
          <w:rtl/>
        </w:rPr>
        <w:t>אליך,</w:t>
      </w:r>
      <w:r w:rsidR="005E0871">
        <w:rPr>
          <w:rtl/>
        </w:rPr>
        <w:t xml:space="preserve"> </w:t>
      </w:r>
      <w:r w:rsidRPr="006C0A8E">
        <w:rPr>
          <w:rtl/>
        </w:rPr>
        <w:t>תעסקו</w:t>
      </w:r>
      <w:r w:rsidR="005E0871">
        <w:rPr>
          <w:rtl/>
        </w:rPr>
        <w:t xml:space="preserve"> </w:t>
      </w:r>
      <w:r w:rsidRPr="006C0A8E">
        <w:rPr>
          <w:rtl/>
        </w:rPr>
        <w:t>פעם</w:t>
      </w:r>
      <w:r w:rsidR="005E0871">
        <w:rPr>
          <w:rtl/>
        </w:rPr>
        <w:t xml:space="preserve"> </w:t>
      </w:r>
      <w:r w:rsidRPr="006C0A8E">
        <w:rPr>
          <w:rtl/>
        </w:rPr>
        <w:t>בשאלה</w:t>
      </w:r>
      <w:r w:rsidR="005E0871">
        <w:rPr>
          <w:rtl/>
        </w:rPr>
        <w:t xml:space="preserve"> </w:t>
      </w:r>
      <w:r w:rsidRPr="006C0A8E">
        <w:rPr>
          <w:rtl/>
        </w:rPr>
        <w:t>המוזרה והמתעתעת הזאת של לחלופין ולחלופי חלופין. כרגע</w:t>
      </w:r>
      <w:r w:rsidR="005E0871">
        <w:rPr>
          <w:rtl/>
        </w:rPr>
        <w:t xml:space="preserve"> </w:t>
      </w:r>
      <w:r w:rsidRPr="006C0A8E">
        <w:rPr>
          <w:rtl/>
        </w:rPr>
        <w:t>אצלי לא מנמקים לחלופין.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בבקשה,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סילבן</w:t>
      </w:r>
      <w:r w:rsidR="005E0871">
        <w:rPr>
          <w:rtl/>
        </w:rPr>
        <w:t xml:space="preserve"> </w:t>
      </w:r>
      <w:r w:rsidRPr="006C0A8E">
        <w:rPr>
          <w:rtl/>
        </w:rPr>
        <w:t>שלום.</w:t>
      </w:r>
      <w:r w:rsidR="005E0871">
        <w:rPr>
          <w:rtl/>
        </w:rPr>
        <w:t xml:space="preserve"> </w:t>
      </w:r>
      <w:r w:rsidRPr="006C0A8E">
        <w:rPr>
          <w:rtl/>
        </w:rPr>
        <w:t>יש לך עשר דקות, אני מתחיל למנות את הזמן</w:t>
      </w:r>
      <w:r w:rsidR="005E0871">
        <w:rPr>
          <w:rtl/>
        </w:rPr>
        <w:t xml:space="preserve"> </w:t>
      </w:r>
      <w:r w:rsidRPr="006C0A8E">
        <w:rPr>
          <w:rtl/>
        </w:rPr>
        <w:t>מהתחלה.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ויכוח</w:t>
      </w:r>
      <w:r w:rsidR="005E0871">
        <w:rPr>
          <w:rtl/>
        </w:rPr>
        <w:t xml:space="preserve"> </w:t>
      </w:r>
      <w:r w:rsidRPr="006C0A8E">
        <w:rPr>
          <w:rtl/>
        </w:rPr>
        <w:t>פרוצדורלי.</w:t>
      </w:r>
      <w:r w:rsidR="005E0871">
        <w:rPr>
          <w:rtl/>
        </w:rPr>
        <w:t xml:space="preserve"> </w:t>
      </w:r>
      <w:r w:rsidRPr="006C0A8E">
        <w:rPr>
          <w:rtl/>
        </w:rPr>
        <w:t>אגב, אתה יכול לחלק את הזמן לחמש דקות וחמש</w:t>
      </w:r>
      <w:r w:rsidR="005E0871">
        <w:rPr>
          <w:rtl/>
        </w:rPr>
        <w:t xml:space="preserve"> </w:t>
      </w:r>
      <w:r w:rsidRPr="006C0A8E">
        <w:rPr>
          <w:rtl/>
        </w:rPr>
        <w:t>דקות. איך שאתה רוצה.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אני רוצה כמובן לפתוח את דברי בפעם הזאת בהשתתפות יחד עם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ישראל</w:t>
      </w:r>
      <w:r w:rsidR="005E0871">
        <w:rPr>
          <w:rtl/>
        </w:rPr>
        <w:t xml:space="preserve"> </w:t>
      </w:r>
      <w:r w:rsidRPr="006C0A8E">
        <w:rPr>
          <w:rtl/>
        </w:rPr>
        <w:t>באבל</w:t>
      </w:r>
      <w:r w:rsidR="005E0871">
        <w:rPr>
          <w:rtl/>
        </w:rPr>
        <w:t xml:space="preserve"> </w:t>
      </w:r>
      <w:r w:rsidRPr="006C0A8E">
        <w:rPr>
          <w:rtl/>
        </w:rPr>
        <w:t>הכבד</w:t>
      </w:r>
      <w:r w:rsidR="005E0871">
        <w:rPr>
          <w:rtl/>
        </w:rPr>
        <w:t xml:space="preserve"> </w:t>
      </w:r>
      <w:r w:rsidRPr="006C0A8E">
        <w:rPr>
          <w:rtl/>
        </w:rPr>
        <w:t>וביגון</w:t>
      </w:r>
      <w:r w:rsidR="005E0871">
        <w:rPr>
          <w:rtl/>
        </w:rPr>
        <w:t xml:space="preserve"> </w:t>
      </w:r>
      <w:r w:rsidRPr="006C0A8E">
        <w:rPr>
          <w:rtl/>
        </w:rPr>
        <w:t>הקודר</w:t>
      </w:r>
      <w:r w:rsidR="005E0871">
        <w:rPr>
          <w:rtl/>
        </w:rPr>
        <w:t xml:space="preserve"> </w:t>
      </w:r>
      <w:r w:rsidRPr="006C0A8E">
        <w:rPr>
          <w:rtl/>
        </w:rPr>
        <w:t>שניחתו עלינו עם הירצחו של יצחק רבין,</w:t>
      </w:r>
      <w:r w:rsidR="005E0871">
        <w:rPr>
          <w:rtl/>
        </w:rPr>
        <w:t xml:space="preserve"> </w:t>
      </w:r>
      <w:r w:rsidRPr="006C0A8E">
        <w:rPr>
          <w:rtl/>
        </w:rPr>
        <w:t>זיכרונו</w:t>
      </w:r>
      <w:r w:rsidR="005E0871">
        <w:rPr>
          <w:rtl/>
        </w:rPr>
        <w:t xml:space="preserve"> </w:t>
      </w:r>
      <w:r w:rsidRPr="006C0A8E">
        <w:rPr>
          <w:rtl/>
        </w:rPr>
        <w:t>לברכה, על</w:t>
      </w:r>
      <w:r w:rsidR="005E0871">
        <w:rPr>
          <w:rtl/>
        </w:rPr>
        <w:t>-</w:t>
      </w:r>
      <w:r w:rsidRPr="006C0A8E">
        <w:rPr>
          <w:rtl/>
        </w:rPr>
        <w:t>ידי בן</w:t>
      </w:r>
      <w:r w:rsidR="005E0871">
        <w:rPr>
          <w:rtl/>
        </w:rPr>
        <w:t>-</w:t>
      </w:r>
      <w:r w:rsidRPr="006C0A8E">
        <w:rPr>
          <w:rtl/>
        </w:rPr>
        <w:t>בליעל, בדם קר, במוצאי השבת שעברה בכיכר בתל</w:t>
      </w:r>
      <w:r w:rsidR="005E0871">
        <w:rPr>
          <w:rtl/>
        </w:rPr>
        <w:t>-</w:t>
      </w:r>
      <w:r w:rsidRPr="006C0A8E">
        <w:rPr>
          <w:rtl/>
        </w:rPr>
        <w:t>אביב. רצח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תמיד רצח, והוא כואב תמיד למשפחה הקרובה.</w:t>
      </w:r>
      <w:r w:rsidR="005E0871">
        <w:rPr>
          <w:rtl/>
        </w:rPr>
        <w:t xml:space="preserve"> </w:t>
      </w:r>
      <w:r w:rsidRPr="006C0A8E">
        <w:rPr>
          <w:rtl/>
        </w:rPr>
        <w:t>ואם יש חברים קרובים, הוא כואב גם</w:t>
      </w:r>
      <w:r w:rsidR="005E0871">
        <w:rPr>
          <w:rtl/>
        </w:rPr>
        <w:t xml:space="preserve"> </w:t>
      </w:r>
      <w:r w:rsidRPr="006C0A8E">
        <w:rPr>
          <w:rtl/>
        </w:rPr>
        <w:t>לחברים</w:t>
      </w:r>
      <w:r w:rsidR="005E0871">
        <w:rPr>
          <w:rtl/>
        </w:rPr>
        <w:t xml:space="preserve"> </w:t>
      </w:r>
      <w:r w:rsidRPr="006C0A8E">
        <w:rPr>
          <w:rtl/>
        </w:rPr>
        <w:t>הקרובים.</w:t>
      </w:r>
      <w:r w:rsidR="005E0871">
        <w:rPr>
          <w:rtl/>
        </w:rPr>
        <w:t xml:space="preserve"> </w:t>
      </w:r>
      <w:r w:rsidRPr="006C0A8E">
        <w:rPr>
          <w:rtl/>
        </w:rPr>
        <w:t>אבל רצח מהסוג הזה הוא רצח שכואב לכל עם ישראל, הוא רצח שכל עם</w:t>
      </w:r>
      <w:r w:rsidR="005E0871">
        <w:rPr>
          <w:rtl/>
        </w:rPr>
        <w:t xml:space="preserve"> </w:t>
      </w:r>
      <w:r w:rsidRPr="006C0A8E">
        <w:rPr>
          <w:rtl/>
        </w:rPr>
        <w:t>ישראל נוטל בו חלק.</w:t>
      </w:r>
      <w:r w:rsidR="005E0871">
        <w:rPr>
          <w:rtl/>
        </w:rPr>
        <w:t xml:space="preserve"> </w:t>
      </w:r>
      <w:r w:rsidRPr="006C0A8E">
        <w:rPr>
          <w:rtl/>
        </w:rPr>
        <w:t>כי בסופו של דבר הרגשת האבל עברה בכל שדרות הציבור, זקן וטף,</w:t>
      </w:r>
      <w:r w:rsidR="005E0871">
        <w:rPr>
          <w:rtl/>
        </w:rPr>
        <w:t xml:space="preserve"> </w:t>
      </w:r>
      <w:r w:rsidRPr="006C0A8E">
        <w:rPr>
          <w:rtl/>
        </w:rPr>
        <w:t>אשה</w:t>
      </w:r>
      <w:r w:rsidR="005E0871">
        <w:rPr>
          <w:rtl/>
        </w:rPr>
        <w:t xml:space="preserve"> </w:t>
      </w:r>
      <w:r w:rsidRPr="006C0A8E">
        <w:rPr>
          <w:rtl/>
        </w:rPr>
        <w:t>וגבר, אשכנזי ומזרחי, חילוני ודתי, יהודי וערבי. האבל עבר בכל שדרות הציבור.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רוצה לומר לכם, שמקרה מסוג כזה הוא חמור ביותר. אין מקרה רצח דומה למקרה</w:t>
      </w:r>
      <w:r w:rsidR="005E0871">
        <w:rPr>
          <w:rtl/>
        </w:rPr>
        <w:t xml:space="preserve"> </w:t>
      </w:r>
      <w:r w:rsidRPr="006C0A8E">
        <w:rPr>
          <w:rtl/>
        </w:rPr>
        <w:t>רצח</w:t>
      </w:r>
      <w:r w:rsidR="005E0871">
        <w:rPr>
          <w:rtl/>
        </w:rPr>
        <w:t xml:space="preserve"> </w:t>
      </w:r>
      <w:r w:rsidRPr="006C0A8E">
        <w:rPr>
          <w:rtl/>
        </w:rPr>
        <w:t>אחר.</w:t>
      </w:r>
      <w:r w:rsidR="005E0871">
        <w:rPr>
          <w:rtl/>
        </w:rPr>
        <w:t xml:space="preserve"> </w:t>
      </w:r>
      <w:r w:rsidRPr="006C0A8E">
        <w:rPr>
          <w:rtl/>
        </w:rPr>
        <w:t>בדרך</w:t>
      </w:r>
      <w:r w:rsidR="005E0871">
        <w:rPr>
          <w:rtl/>
        </w:rPr>
        <w:t xml:space="preserve"> </w:t>
      </w:r>
      <w:r w:rsidRPr="006C0A8E">
        <w:rPr>
          <w:rtl/>
        </w:rPr>
        <w:t>כלל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מסתיים</w:t>
      </w:r>
      <w:r w:rsidR="005E0871">
        <w:rPr>
          <w:rtl/>
        </w:rPr>
        <w:t xml:space="preserve"> </w:t>
      </w:r>
      <w:r w:rsidRPr="006C0A8E">
        <w:rPr>
          <w:rtl/>
        </w:rPr>
        <w:t>באותה טרגדיה, אבל במקרה הזה מדובר ברצח הכואב</w:t>
      </w:r>
      <w:r w:rsidR="005E0871">
        <w:rPr>
          <w:rtl/>
        </w:rPr>
        <w:t xml:space="preserve"> </w:t>
      </w:r>
      <w:r w:rsidRPr="006C0A8E">
        <w:rPr>
          <w:rtl/>
        </w:rPr>
        <w:t>ביותר והקשה ביותר שאפשר להעלות על הדעת.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רבותי חברי הכנסת, אני רוצה לומר לכם שההתבטאויות שנשמעו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רק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לפני הרצח, אלא לאחר הרצח, מסוכנות לא פחות. והיום כשעוסקים במי אמר מה </w:t>
      </w:r>
      <w:r w:rsidR="005E0871">
        <w:rPr>
          <w:rtl/>
        </w:rPr>
        <w:t xml:space="preserve">– </w:t>
      </w: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אצלנו אוספים חומר.</w:t>
      </w:r>
      <w:r w:rsidR="005E0871">
        <w:rPr>
          <w:rtl/>
        </w:rPr>
        <w:t xml:space="preserve"> </w:t>
      </w:r>
      <w:r w:rsidRPr="006C0A8E">
        <w:rPr>
          <w:rtl/>
        </w:rPr>
        <w:t>ואם אתם תראו מה אמרו ראשי הממשלה ושריה, גם בהיותם</w:t>
      </w:r>
      <w:r w:rsidR="005E0871">
        <w:rPr>
          <w:rtl/>
        </w:rPr>
        <w:t xml:space="preserve"> </w:t>
      </w:r>
      <w:r w:rsidRPr="006C0A8E">
        <w:rPr>
          <w:rtl/>
        </w:rPr>
        <w:t>בכהונה</w:t>
      </w:r>
      <w:r w:rsidR="005E0871">
        <w:rPr>
          <w:rtl/>
        </w:rPr>
        <w:t xml:space="preserve"> </w:t>
      </w:r>
      <w:r w:rsidRPr="006C0A8E">
        <w:rPr>
          <w:rtl/>
        </w:rPr>
        <w:t>וגם</w:t>
      </w:r>
      <w:r w:rsidR="005E0871">
        <w:rPr>
          <w:rtl/>
        </w:rPr>
        <w:t xml:space="preserve"> </w:t>
      </w:r>
      <w:r w:rsidRPr="006C0A8E">
        <w:rPr>
          <w:rtl/>
        </w:rPr>
        <w:t>בהיותם באופוזיציה, שערותיכם תסמורנה; מלים והתבטאויות שאיש לא מעלה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הדעת</w:t>
      </w:r>
      <w:r w:rsidR="005E0871">
        <w:rPr>
          <w:rtl/>
        </w:rPr>
        <w:t xml:space="preserve"> </w:t>
      </w:r>
      <w:r w:rsidRPr="006C0A8E">
        <w:rPr>
          <w:rtl/>
        </w:rPr>
        <w:t>שאפשר</w:t>
      </w:r>
      <w:r w:rsidR="005E0871">
        <w:rPr>
          <w:rtl/>
        </w:rPr>
        <w:t xml:space="preserve"> </w:t>
      </w:r>
      <w:r w:rsidRPr="006C0A8E">
        <w:rPr>
          <w:rtl/>
        </w:rPr>
        <w:t>לומר. כמו שאמר היום חבר הכנסת בני בגין בישיבת הסיעה, שהשר פרס</w:t>
      </w:r>
      <w:r w:rsidR="005E0871">
        <w:rPr>
          <w:rtl/>
        </w:rPr>
        <w:t xml:space="preserve">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לו:</w:t>
      </w:r>
      <w:r w:rsidR="005E0871">
        <w:rPr>
          <w:rtl/>
        </w:rPr>
        <w:t xml:space="preserve"> </w:t>
      </w:r>
      <w:r w:rsidRPr="006C0A8E">
        <w:rPr>
          <w:rtl/>
        </w:rPr>
        <w:t>נמאס כבר מהמשפחה הזאת. זאת לא איזו קריאה אולי למישהו לעשות משהו? אבל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איש לא אמר אז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עמנואל זיסמן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פרס אמר זאת על משפחת בגין?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בגין</w:t>
      </w:r>
      <w:r w:rsidR="005E0871">
        <w:rPr>
          <w:rtl/>
        </w:rPr>
        <w:t xml:space="preserve"> </w:t>
      </w:r>
      <w:r w:rsidRPr="006C0A8E">
        <w:rPr>
          <w:rtl/>
        </w:rPr>
        <w:t>ציין</w:t>
      </w:r>
      <w:r w:rsidR="005E0871">
        <w:rPr>
          <w:rtl/>
        </w:rPr>
        <w:t xml:space="preserve"> </w:t>
      </w:r>
      <w:r w:rsidRPr="006C0A8E">
        <w:rPr>
          <w:rtl/>
        </w:rPr>
        <w:t>היום, שלפני שלושה חודשים השר פרס אמר על בני</w:t>
      </w:r>
      <w:r w:rsidR="005E0871">
        <w:rPr>
          <w:rtl/>
        </w:rPr>
        <w:t xml:space="preserve"> </w:t>
      </w:r>
      <w:r w:rsidRPr="006C0A8E">
        <w:rPr>
          <w:rtl/>
        </w:rPr>
        <w:t>בגין:</w:t>
      </w:r>
      <w:r w:rsidR="005E0871">
        <w:rPr>
          <w:rtl/>
        </w:rPr>
        <w:t xml:space="preserve"> </w:t>
      </w:r>
      <w:r w:rsidRPr="006C0A8E">
        <w:rPr>
          <w:rtl/>
        </w:rPr>
        <w:t>נמאס</w:t>
      </w:r>
      <w:r w:rsidR="005E0871">
        <w:rPr>
          <w:rtl/>
        </w:rPr>
        <w:t xml:space="preserve"> </w:t>
      </w:r>
      <w:r w:rsidRPr="006C0A8E">
        <w:rPr>
          <w:rtl/>
        </w:rPr>
        <w:t>כבר</w:t>
      </w:r>
      <w:r w:rsidR="005E0871">
        <w:rPr>
          <w:rtl/>
        </w:rPr>
        <w:t xml:space="preserve"> </w:t>
      </w:r>
      <w:r w:rsidRPr="006C0A8E">
        <w:rPr>
          <w:rtl/>
        </w:rPr>
        <w:t>מהמשפחה</w:t>
      </w:r>
      <w:r w:rsidR="005E0871">
        <w:rPr>
          <w:rtl/>
        </w:rPr>
        <w:t xml:space="preserve"> </w:t>
      </w:r>
      <w:r w:rsidRPr="006C0A8E">
        <w:rPr>
          <w:rtl/>
        </w:rPr>
        <w:t>הזאת.</w:t>
      </w:r>
      <w:r w:rsidR="005E0871">
        <w:rPr>
          <w:rtl/>
        </w:rPr>
        <w:t xml:space="preserve"> </w:t>
      </w:r>
      <w:r w:rsidRPr="006C0A8E">
        <w:rPr>
          <w:rtl/>
        </w:rPr>
        <w:t>איש לא חשב לרגע שבכך הוא מתיר את דמו של חבר</w:t>
      </w:r>
      <w:r w:rsidR="005E0871">
        <w:rPr>
          <w:rtl/>
        </w:rPr>
        <w:t xml:space="preserve"> </w:t>
      </w:r>
      <w:r w:rsidRPr="006C0A8E">
        <w:rPr>
          <w:rtl/>
        </w:rPr>
        <w:t>הכנסת בני בגין.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וזה דומה ל"רבין רוצח"?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אתה עכשיו יושב</w:t>
      </w:r>
      <w:r w:rsidR="005E0871">
        <w:rPr>
          <w:rtl/>
        </w:rPr>
        <w:t>-</w:t>
      </w:r>
      <w:r w:rsidRPr="006C0A8E">
        <w:rPr>
          <w:rtl/>
        </w:rPr>
        <w:t>ראש הישיבה, ותנהג בהגינות ובאובייקטיביות.</w:t>
      </w:r>
      <w:r w:rsidR="005E0871">
        <w:rPr>
          <w:rtl/>
        </w:rPr>
        <w:t xml:space="preserve"> </w:t>
      </w:r>
      <w:r w:rsidRPr="006C0A8E">
        <w:rPr>
          <w:rtl/>
        </w:rPr>
        <w:t>אינני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לומר מה אתה אמרת בערב הרצח, כי אינני רוצה לתפוס אותך בדבריך באותו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ערב, כי בסך הכול אני באמת מבין את צערך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אמרתי עשירית ממה שרציתי לומר.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לא מנהל אתך ויכוח עכשיו. אני מבין את צערך.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אמרתי אלפית ממה שרציתי לומר.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 שלא היית צריך להגיד אז גם את זה. ואם תשים לב, כל האנשים שנקראים</w:t>
      </w:r>
      <w:r w:rsidR="005E0871">
        <w:rPr>
          <w:rtl/>
        </w:rPr>
        <w:t xml:space="preserve"> </w:t>
      </w:r>
      <w:r w:rsidRPr="006C0A8E">
        <w:rPr>
          <w:rtl/>
        </w:rPr>
        <w:t>מחנה</w:t>
      </w:r>
      <w:r w:rsidR="005E0871">
        <w:rPr>
          <w:rtl/>
        </w:rPr>
        <w:t xml:space="preserve"> </w:t>
      </w:r>
      <w:r w:rsidRPr="006C0A8E">
        <w:rPr>
          <w:rtl/>
        </w:rPr>
        <w:t>רבין</w:t>
      </w:r>
      <w:r w:rsidR="005E0871">
        <w:rPr>
          <w:rtl/>
        </w:rPr>
        <w:t xml:space="preserve">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>קיצוניים הרבה יותר משמעון פרס וממה שנקרא מחנה פרס.</w:t>
      </w:r>
      <w:r w:rsidR="005E0871">
        <w:rPr>
          <w:rtl/>
        </w:rPr>
        <w:t xml:space="preserve"> </w:t>
      </w:r>
      <w:r w:rsidRPr="006C0A8E">
        <w:rPr>
          <w:rtl/>
        </w:rPr>
        <w:t>ואם מישהו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כך, אולי גם יש לזה סיבה. אבל אני לא רוצה להיכנס לעניין הזה. אני רוצה</w:t>
      </w:r>
      <w:r w:rsidR="005E0871">
        <w:rPr>
          <w:rtl/>
        </w:rPr>
        <w:t xml:space="preserve"> </w:t>
      </w:r>
      <w:r w:rsidRPr="006C0A8E">
        <w:rPr>
          <w:rtl/>
        </w:rPr>
        <w:t>להביא לאחדות. אני רוצה להביא את הדברים לסף של מעבר, מעבר למה שהיה. כי אין המצב</w:t>
      </w:r>
      <w:r w:rsidR="005E0871">
        <w:rPr>
          <w:rtl/>
        </w:rPr>
        <w:t xml:space="preserve"> </w:t>
      </w:r>
      <w:r w:rsidRPr="006C0A8E">
        <w:rPr>
          <w:rtl/>
        </w:rPr>
        <w:t>יכול להישאר כפי שהיה עד עכשיו. אני חושב שמהבחינה זו טוב שנשים סוף לעניין.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ואם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מציין</w:t>
      </w:r>
      <w:r w:rsidR="005E0871">
        <w:rPr>
          <w:rtl/>
        </w:rPr>
        <w:t xml:space="preserve"> </w:t>
      </w:r>
      <w:r w:rsidRPr="006C0A8E">
        <w:rPr>
          <w:rtl/>
        </w:rPr>
        <w:t>שבשבוע הזה היתה הסתה, אז היתה הסתה. היתה הסתה חד</w:t>
      </w:r>
      <w:r w:rsidR="005E0871">
        <w:rPr>
          <w:rtl/>
        </w:rPr>
        <w:t>-</w:t>
      </w:r>
      <w:r w:rsidRPr="006C0A8E">
        <w:rPr>
          <w:rtl/>
        </w:rPr>
        <w:t>משמעית,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רשתות השידור,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הגלים,</w:t>
      </w:r>
      <w:r w:rsidR="005E0871">
        <w:rPr>
          <w:rtl/>
        </w:rPr>
        <w:t xml:space="preserve"> </w:t>
      </w:r>
      <w:r w:rsidRPr="006C0A8E">
        <w:rPr>
          <w:rtl/>
        </w:rPr>
        <w:t>בכל הערוצים. אני אומר לכם, שאנחנו כליכוד נביא</w:t>
      </w:r>
      <w:r w:rsidR="005E0871">
        <w:rPr>
          <w:rtl/>
        </w:rPr>
        <w:t xml:space="preserve"> </w:t>
      </w:r>
      <w:r w:rsidRPr="006C0A8E">
        <w:rPr>
          <w:rtl/>
        </w:rPr>
        <w:t>להפרטת</w:t>
      </w:r>
      <w:r w:rsidR="005E0871">
        <w:rPr>
          <w:rtl/>
        </w:rPr>
        <w:t xml:space="preserve"> </w:t>
      </w:r>
      <w:r w:rsidRPr="006C0A8E">
        <w:rPr>
          <w:rtl/>
        </w:rPr>
        <w:t>רשות</w:t>
      </w:r>
      <w:r w:rsidR="005E0871">
        <w:rPr>
          <w:rtl/>
        </w:rPr>
        <w:t xml:space="preserve"> </w:t>
      </w:r>
      <w:r w:rsidRPr="006C0A8E">
        <w:rPr>
          <w:rtl/>
        </w:rPr>
        <w:t>השידור. רשות השידור תימכר החוצה,</w:t>
      </w:r>
      <w:r w:rsidR="005E0871">
        <w:rPr>
          <w:rtl/>
        </w:rPr>
        <w:t xml:space="preserve"> </w:t>
      </w:r>
      <w:r w:rsidRPr="006C0A8E">
        <w:rPr>
          <w:rtl/>
        </w:rPr>
        <w:t>רשת א' תהיה אצל מישהו, ורשת ב'</w:t>
      </w:r>
      <w:r w:rsidR="005E0871">
        <w:rPr>
          <w:rtl/>
        </w:rPr>
        <w:t xml:space="preserve"> </w:t>
      </w:r>
      <w:r w:rsidRPr="006C0A8E">
        <w:rPr>
          <w:rtl/>
        </w:rPr>
        <w:t>אצל מישהו, ורשת ג' אצל מישהו, ורשת ד' אצל מישהו. לא ייתכן שימשיך לקרות מה שקרה</w:t>
      </w:r>
      <w:r w:rsidR="005E0871">
        <w:rPr>
          <w:rtl/>
        </w:rPr>
        <w:t xml:space="preserve"> </w:t>
      </w:r>
      <w:r w:rsidRPr="006C0A8E">
        <w:rPr>
          <w:rtl/>
        </w:rPr>
        <w:t>עד</w:t>
      </w:r>
      <w:r w:rsidR="005E0871">
        <w:rPr>
          <w:rtl/>
        </w:rPr>
        <w:t xml:space="preserve"> </w:t>
      </w:r>
      <w:r w:rsidRPr="006C0A8E">
        <w:rPr>
          <w:rtl/>
        </w:rPr>
        <w:t>עכשיו, שבמשך כל הרבה זמן הפיות של כולם היו סתומים ולא היה אפשר כלל</w:t>
      </w:r>
      <w:r w:rsidR="005E0871">
        <w:rPr>
          <w:rtl/>
        </w:rPr>
        <w:t xml:space="preserve"> </w:t>
      </w:r>
      <w:r w:rsidRPr="006C0A8E">
        <w:rPr>
          <w:rtl/>
        </w:rPr>
        <w:t>להיכנס</w:t>
      </w:r>
      <w:r w:rsidR="005E0871">
        <w:rPr>
          <w:rtl/>
        </w:rPr>
        <w:t xml:space="preserve"> </w:t>
      </w:r>
      <w:r w:rsidRPr="006C0A8E">
        <w:rPr>
          <w:rtl/>
        </w:rPr>
        <w:t>לשידור</w:t>
      </w:r>
      <w:r w:rsidR="005E0871">
        <w:rPr>
          <w:rtl/>
        </w:rPr>
        <w:t xml:space="preserve"> </w:t>
      </w:r>
      <w:r w:rsidRPr="006C0A8E">
        <w:rPr>
          <w:rtl/>
        </w:rPr>
        <w:t>כדי</w:t>
      </w:r>
      <w:r w:rsidR="005E0871">
        <w:rPr>
          <w:rtl/>
        </w:rPr>
        <w:t xml:space="preserve"> </w:t>
      </w:r>
      <w:r w:rsidRPr="006C0A8E">
        <w:rPr>
          <w:rtl/>
        </w:rPr>
        <w:t>להגיב על אותם דברים.</w:t>
      </w:r>
      <w:r w:rsidR="005E0871">
        <w:rPr>
          <w:rtl/>
        </w:rPr>
        <w:t xml:space="preserve"> </w:t>
      </w:r>
      <w:r w:rsidRPr="006C0A8E">
        <w:rPr>
          <w:rtl/>
        </w:rPr>
        <w:t>ואפילו יהיו האנשים המתונים ביותר והסובלניים</w:t>
      </w:r>
      <w:r w:rsidR="005E0871">
        <w:rPr>
          <w:rtl/>
        </w:rPr>
        <w:t xml:space="preserve"> </w:t>
      </w:r>
      <w:r w:rsidRPr="006C0A8E">
        <w:rPr>
          <w:rtl/>
        </w:rPr>
        <w:t>ביותר, איך אפשר להמשיך ולשמוע את הדבר הזה?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אני רוצה לומר לך, אדוני היושב</w:t>
      </w:r>
      <w:r w:rsidR="005E0871">
        <w:rPr>
          <w:rtl/>
        </w:rPr>
        <w:t>-</w:t>
      </w:r>
      <w:r w:rsidRPr="006C0A8E">
        <w:rPr>
          <w:rtl/>
        </w:rPr>
        <w:t>ראש, אנחנו חייבים להוריד את טון הדיבור</w:t>
      </w:r>
      <w:r w:rsidR="005E0871">
        <w:rPr>
          <w:rtl/>
        </w:rPr>
        <w:t xml:space="preserve"> </w:t>
      </w:r>
      <w:r w:rsidRPr="006C0A8E">
        <w:rPr>
          <w:rtl/>
        </w:rPr>
        <w:t>המתלהם,</w:t>
      </w:r>
      <w:r w:rsidR="005E0871">
        <w:rPr>
          <w:rtl/>
        </w:rPr>
        <w:t xml:space="preserve"> </w:t>
      </w:r>
      <w:r w:rsidRPr="006C0A8E">
        <w:rPr>
          <w:rtl/>
        </w:rPr>
        <w:t>להוריד את טון הדיבור התוקפני, לעבור לסגנון אחר, ולנסות, כל אחד בשפתו,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בקולו, כל אחד באפשרות שלו, לעדן את הדברים. לא לשנות תכנים, כי זה בלתי</w:t>
      </w:r>
      <w:r w:rsidR="005E0871">
        <w:rPr>
          <w:rtl/>
        </w:rPr>
        <w:t xml:space="preserve"> </w:t>
      </w:r>
      <w:r w:rsidRPr="006C0A8E">
        <w:rPr>
          <w:rtl/>
        </w:rPr>
        <w:t>אפשרי.</w:t>
      </w:r>
      <w:r w:rsidR="005E0871">
        <w:rPr>
          <w:rtl/>
        </w:rPr>
        <w:t xml:space="preserve"> </w:t>
      </w:r>
      <w:r w:rsidRPr="006C0A8E">
        <w:rPr>
          <w:rtl/>
        </w:rPr>
        <w:t>כולנו</w:t>
      </w:r>
      <w:r w:rsidR="005E0871">
        <w:rPr>
          <w:rtl/>
        </w:rPr>
        <w:t xml:space="preserve"> </w:t>
      </w:r>
      <w:r w:rsidRPr="006C0A8E">
        <w:rPr>
          <w:rtl/>
        </w:rPr>
        <w:t>באנו לכאן עם מצע מסוים, מצע כזה או אחר, ונבחרנו. אבל אפשר לומר</w:t>
      </w:r>
      <w:r w:rsidR="005E0871">
        <w:rPr>
          <w:rtl/>
        </w:rPr>
        <w:t xml:space="preserve"> </w:t>
      </w:r>
      <w:r w:rsidRPr="006C0A8E">
        <w:rPr>
          <w:rtl/>
        </w:rPr>
        <w:t>את הדברים גם אחרת.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עוסק, בדרך כלל, בענייני כלכלה. אז כמה אפשר לריב אם שיעור הריבית יהיה</w:t>
      </w:r>
      <w:r w:rsidR="005E0871">
        <w:rPr>
          <w:rtl/>
        </w:rPr>
        <w:t xml:space="preserve"> </w:t>
      </w:r>
      <w:r w:rsidRPr="006C0A8E">
        <w:rPr>
          <w:rtl/>
        </w:rPr>
        <w:t>כזה</w:t>
      </w:r>
      <w:r w:rsidR="005E0871">
        <w:rPr>
          <w:rtl/>
        </w:rPr>
        <w:t xml:space="preserve"> </w:t>
      </w:r>
      <w:r w:rsidRPr="006C0A8E">
        <w:rPr>
          <w:rtl/>
        </w:rPr>
        <w:t>או אחר? זה לא עד כדי כך נושא שעליו ירעדו אמות הספים. אבל בנושאים הקיומיים</w:t>
      </w:r>
      <w:r w:rsidR="005E0871">
        <w:rPr>
          <w:rtl/>
        </w:rPr>
        <w:t xml:space="preserve"> </w:t>
      </w:r>
      <w:r w:rsidRPr="006C0A8E">
        <w:rPr>
          <w:rtl/>
        </w:rPr>
        <w:t>היומיומיים,</w:t>
      </w:r>
      <w:r w:rsidR="005E0871">
        <w:rPr>
          <w:rtl/>
        </w:rPr>
        <w:t xml:space="preserve"> </w:t>
      </w:r>
      <w:r w:rsidRPr="006C0A8E">
        <w:rPr>
          <w:rtl/>
        </w:rPr>
        <w:t>שאנשים</w:t>
      </w:r>
      <w:r w:rsidR="005E0871">
        <w:rPr>
          <w:rtl/>
        </w:rPr>
        <w:t xml:space="preserve"> </w:t>
      </w:r>
      <w:r w:rsidRPr="006C0A8E">
        <w:rPr>
          <w:rtl/>
        </w:rPr>
        <w:t>מתבטאים בהם ואומרים דברים, צריך לעשות הכול כדי להביא למצב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ייאמרו. ואם היום יש ניסיון לעשות דה</w:t>
      </w:r>
      <w:r w:rsidR="005E0871">
        <w:rPr>
          <w:rtl/>
        </w:rPr>
        <w:t>-</w:t>
      </w:r>
      <w:r w:rsidRPr="006C0A8E">
        <w:rPr>
          <w:rtl/>
        </w:rPr>
        <w:t>לגיטימציה ליושב</w:t>
      </w:r>
      <w:r w:rsidR="005E0871">
        <w:rPr>
          <w:rtl/>
        </w:rPr>
        <w:t>-</w:t>
      </w:r>
      <w:r w:rsidRPr="006C0A8E">
        <w:rPr>
          <w:rtl/>
        </w:rPr>
        <w:t>ראש הליכוד, אנחנו</w:t>
      </w:r>
      <w:r w:rsidR="005E0871">
        <w:rPr>
          <w:rtl/>
        </w:rPr>
        <w:t xml:space="preserve"> </w:t>
      </w:r>
      <w:r w:rsidRPr="006C0A8E">
        <w:rPr>
          <w:rtl/>
        </w:rPr>
        <w:t>לא ניתן לדבר הזה להימשך, לא ניתן לדבר הזה לקרות. והיום הניסיון הזה מתחיל לחלחל</w:t>
      </w:r>
      <w:r w:rsidR="005E0871">
        <w:rPr>
          <w:rtl/>
        </w:rPr>
        <w:t xml:space="preserve"> </w:t>
      </w:r>
      <w:r w:rsidRPr="006C0A8E">
        <w:rPr>
          <w:rtl/>
        </w:rPr>
        <w:t>באיזו</w:t>
      </w:r>
      <w:r w:rsidR="005E0871">
        <w:rPr>
          <w:rtl/>
        </w:rPr>
        <w:t xml:space="preserve"> </w:t>
      </w:r>
      <w:r w:rsidRPr="006C0A8E">
        <w:rPr>
          <w:rtl/>
        </w:rPr>
        <w:t>צורה.</w:t>
      </w:r>
      <w:r w:rsidR="005E0871">
        <w:rPr>
          <w:rtl/>
        </w:rPr>
        <w:t xml:space="preserve"> </w:t>
      </w:r>
      <w:r w:rsidRPr="006C0A8E">
        <w:rPr>
          <w:rtl/>
        </w:rPr>
        <w:t>אבל אנחנו לא ניתן לדבר זה להימשך. לא יכולים לעשות מהאיש הזה שעיר</w:t>
      </w:r>
      <w:r w:rsidR="005E0871">
        <w:rPr>
          <w:rtl/>
        </w:rPr>
        <w:t xml:space="preserve"> </w:t>
      </w:r>
      <w:r w:rsidRPr="006C0A8E">
        <w:rPr>
          <w:rtl/>
        </w:rPr>
        <w:t>לעזאזל על לא עוול בכפו, על שום דבר.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לבוא</w:t>
      </w:r>
      <w:r w:rsidR="005E0871">
        <w:rPr>
          <w:rtl/>
        </w:rPr>
        <w:t xml:space="preserve"> </w:t>
      </w:r>
      <w:r w:rsidRPr="006C0A8E">
        <w:rPr>
          <w:rtl/>
        </w:rPr>
        <w:t>ולהגיד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והוא עשה? אני לא תופס אדם בצערו, ואינני רוצה</w:t>
      </w:r>
      <w:r w:rsidR="005E0871">
        <w:rPr>
          <w:rtl/>
        </w:rPr>
        <w:t xml:space="preserve"> </w:t>
      </w:r>
      <w:r w:rsidRPr="006C0A8E">
        <w:rPr>
          <w:rtl/>
        </w:rPr>
        <w:t>לתפוס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כאלה</w:t>
      </w:r>
      <w:r w:rsidR="005E0871">
        <w:rPr>
          <w:rtl/>
        </w:rPr>
        <w:t xml:space="preserve"> </w:t>
      </w:r>
      <w:r w:rsidRPr="006C0A8E">
        <w:rPr>
          <w:rtl/>
        </w:rPr>
        <w:t>ואחרים.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אבל כשאני שומע הבוקר </w:t>
      </w:r>
      <w:r w:rsidR="005E0871">
        <w:rPr>
          <w:rtl/>
        </w:rPr>
        <w:t>–</w:t>
      </w:r>
      <w:r w:rsidRPr="006C0A8E">
        <w:rPr>
          <w:rtl/>
        </w:rPr>
        <w:t xml:space="preserve"> חבר הכנסת חגי מירום, ידידי</w:t>
      </w:r>
      <w:r w:rsidR="005E0871">
        <w:rPr>
          <w:rtl/>
        </w:rPr>
        <w:t xml:space="preserve"> </w:t>
      </w:r>
      <w:r w:rsidRPr="006C0A8E">
        <w:rPr>
          <w:rtl/>
        </w:rPr>
        <w:t>הטוב, אולי אפנה אליך, הנוער העובד והלומד שייך לכם? הוא שייך לכם.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מירום הסתייג מהדברים.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הסתייגת?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יפה</w:t>
      </w:r>
      <w:r w:rsidR="005E0871">
        <w:rPr>
          <w:rtl/>
        </w:rPr>
        <w:t xml:space="preserve"> </w:t>
      </w:r>
      <w:r w:rsidRPr="006C0A8E">
        <w:rPr>
          <w:rtl/>
        </w:rPr>
        <w:t>מאוד, הייתי בטוח שתעשה זאת, כי אתה אדם הגון, בדרך כלל, בבית הזה,</w:t>
      </w:r>
      <w:r w:rsidR="005E0871">
        <w:rPr>
          <w:rtl/>
        </w:rPr>
        <w:t xml:space="preserve"> </w:t>
      </w:r>
      <w:r w:rsidRPr="006C0A8E">
        <w:rPr>
          <w:rtl/>
        </w:rPr>
        <w:t>ואתה אדם שתסתייג מהפעולה של הנוער העובד והלומד. ולמה אני פונה אליך?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אברהם הירשזון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סילבן שלום, אולי אתה לא יודע, אבל חבר הכנסת חגי מירום היה בזמנו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ראש הנוער העובד.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זוכר שהוא הוביל פעם הפגנה של הנוער העובד ליד הכנסת נגד הכהניזם.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זה היה, זה בסדר.</w:t>
      </w:r>
      <w:r w:rsidR="005E0871">
        <w:rPr>
          <w:rtl/>
        </w:rPr>
        <w:t xml:space="preserve"> </w:t>
      </w:r>
      <w:r w:rsidRPr="006C0A8E">
        <w:rPr>
          <w:rtl/>
        </w:rPr>
        <w:t xml:space="preserve">יש לי איזה ספר שלך, שנמצא אצלי תמיד בחדר </w:t>
      </w:r>
      <w:r w:rsidR="005E0871">
        <w:rPr>
          <w:rtl/>
        </w:rPr>
        <w:t>–</w:t>
      </w:r>
      <w:r w:rsidRPr="006C0A8E">
        <w:rPr>
          <w:rtl/>
        </w:rPr>
        <w:t xml:space="preserve"> "מה שהיה,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שיש",</w:t>
      </w:r>
      <w:r w:rsidR="005E0871">
        <w:rPr>
          <w:rtl/>
        </w:rPr>
        <w:t xml:space="preserve"> </w:t>
      </w:r>
      <w:r w:rsidRPr="006C0A8E">
        <w:rPr>
          <w:rtl/>
        </w:rPr>
        <w:t>וכל היום אני רואה אותו אצלי. יש אצלי שני ספרים, זה ליד זה.</w:t>
      </w:r>
      <w:r w:rsidR="005E0871">
        <w:rPr>
          <w:rtl/>
        </w:rPr>
        <w:t xml:space="preserve"> </w:t>
      </w:r>
      <w:r w:rsidRPr="006C0A8E">
        <w:rPr>
          <w:rtl/>
        </w:rPr>
        <w:t>אחד יצא</w:t>
      </w:r>
      <w:r w:rsidR="005E0871">
        <w:rPr>
          <w:rtl/>
        </w:rPr>
        <w:t xml:space="preserve"> </w:t>
      </w:r>
      <w:r w:rsidRPr="006C0A8E">
        <w:rPr>
          <w:rtl/>
        </w:rPr>
        <w:t>בהוצאת ספריית פועלים, והשני יצא במהדורת "רנסנס" או משהו כזה.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נכון. אם יש לך עודף, אני רוצה עותק.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ובכן,</w:t>
      </w:r>
      <w:r w:rsidR="005E0871">
        <w:rPr>
          <w:rtl/>
        </w:rPr>
        <w:t xml:space="preserve"> </w:t>
      </w:r>
      <w:r w:rsidRPr="006C0A8E">
        <w:rPr>
          <w:rtl/>
        </w:rPr>
        <w:t>שני הספרים האלה נמצאים אצלי מול העיניים. ואני לא רוצה שמה שהיה הוא</w:t>
      </w:r>
      <w:r w:rsidR="005E0871">
        <w:rPr>
          <w:rtl/>
        </w:rPr>
        <w:t xml:space="preserve"> </w:t>
      </w:r>
      <w:r w:rsidRPr="006C0A8E">
        <w:rPr>
          <w:rtl/>
        </w:rPr>
        <w:t>מה שיש. לא.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למה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פונה</w:t>
      </w:r>
      <w:r w:rsidR="005E0871">
        <w:rPr>
          <w:rtl/>
        </w:rPr>
        <w:t xml:space="preserve"> </w:t>
      </w:r>
      <w:r w:rsidRPr="006C0A8E">
        <w:rPr>
          <w:rtl/>
        </w:rPr>
        <w:t>אליך,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חגי מירום? כי לפני שנתיים אתה אמרת משהו</w:t>
      </w:r>
      <w:r w:rsidR="005E0871">
        <w:rPr>
          <w:rtl/>
        </w:rPr>
        <w:t xml:space="preserve"> </w:t>
      </w:r>
      <w:r w:rsidRPr="006C0A8E">
        <w:rPr>
          <w:rtl/>
        </w:rPr>
        <w:t>שהכאיב</w:t>
      </w:r>
      <w:r w:rsidR="005E0871">
        <w:rPr>
          <w:rtl/>
        </w:rPr>
        <w:t xml:space="preserve"> </w:t>
      </w:r>
      <w:r w:rsidRPr="006C0A8E">
        <w:rPr>
          <w:rtl/>
        </w:rPr>
        <w:t>לי והרגיז אותי. היום אני יכול להבין גם את הצד ההפוך. אמרת שצריך להפסיק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כל ההקצבות לחב"ד.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עלית על הדוכן הזה, לאחר אוסלו א', בספטמבר 1993 </w:t>
      </w:r>
      <w:r w:rsidR="005E0871">
        <w:rPr>
          <w:rtl/>
        </w:rPr>
        <w:t>–</w:t>
      </w:r>
      <w:r w:rsidRPr="006C0A8E">
        <w:rPr>
          <w:rtl/>
        </w:rPr>
        <w:t xml:space="preserve"> אין לי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הנאום</w:t>
      </w:r>
      <w:r w:rsidR="005E0871">
        <w:rPr>
          <w:rtl/>
        </w:rPr>
        <w:t xml:space="preserve"> </w:t>
      </w:r>
      <w:r w:rsidRPr="006C0A8E">
        <w:rPr>
          <w:rtl/>
        </w:rPr>
        <w:t>שנאמת,</w:t>
      </w:r>
      <w:r w:rsidR="005E0871">
        <w:rPr>
          <w:rtl/>
        </w:rPr>
        <w:t xml:space="preserve"> </w:t>
      </w:r>
      <w:r w:rsidRPr="006C0A8E">
        <w:rPr>
          <w:rtl/>
        </w:rPr>
        <w:t>אבל ביקשת חד</w:t>
      </w:r>
      <w:r w:rsidR="005E0871">
        <w:rPr>
          <w:rtl/>
        </w:rPr>
        <w:t>-</w:t>
      </w:r>
      <w:r w:rsidRPr="006C0A8E">
        <w:rPr>
          <w:rtl/>
        </w:rPr>
        <w:t>משמעית להפסיק את כל ההקצבות לחב"ד. למה? כי הם</w:t>
      </w:r>
      <w:r w:rsidR="005E0871">
        <w:rPr>
          <w:rtl/>
        </w:rPr>
        <w:t xml:space="preserve"> </w:t>
      </w:r>
      <w:r w:rsidRPr="006C0A8E">
        <w:rPr>
          <w:rtl/>
        </w:rPr>
        <w:t>השתתפו</w:t>
      </w:r>
      <w:r w:rsidR="005E0871">
        <w:rPr>
          <w:rtl/>
        </w:rPr>
        <w:t xml:space="preserve"> </w:t>
      </w:r>
      <w:r w:rsidRPr="006C0A8E">
        <w:rPr>
          <w:rtl/>
        </w:rPr>
        <w:t>בהפגנה</w:t>
      </w:r>
      <w:r w:rsidR="005E0871">
        <w:rPr>
          <w:rtl/>
        </w:rPr>
        <w:t xml:space="preserve"> </w:t>
      </w:r>
      <w:r w:rsidRPr="006C0A8E">
        <w:rPr>
          <w:rtl/>
        </w:rPr>
        <w:t>פוליטית. ואמרת את הדברים.</w:t>
      </w:r>
      <w:r w:rsidR="005E0871">
        <w:rPr>
          <w:rtl/>
        </w:rPr>
        <w:t xml:space="preserve"> </w:t>
      </w:r>
      <w:r w:rsidRPr="006C0A8E">
        <w:rPr>
          <w:rtl/>
        </w:rPr>
        <w:t>אני מזכיר זאת היום, כי אנחנו צריכים</w:t>
      </w:r>
      <w:r w:rsidR="005E0871">
        <w:rPr>
          <w:rtl/>
        </w:rPr>
        <w:t xml:space="preserve"> </w:t>
      </w:r>
      <w:r w:rsidRPr="006C0A8E">
        <w:rPr>
          <w:rtl/>
        </w:rPr>
        <w:t>לזכור תמיד שהגלגל מסתובב בסופו של דבר.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הם עסקו בהסתה נגד מדיניות הממשלה.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נגד מדיניות הממשלה אסור לדבר?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בהסתה.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מה זה הסתה?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דברים</w:t>
      </w:r>
      <w:r w:rsidR="005E0871">
        <w:rPr>
          <w:rtl/>
        </w:rPr>
        <w:t xml:space="preserve"> </w:t>
      </w:r>
      <w:r w:rsidRPr="006C0A8E">
        <w:rPr>
          <w:rtl/>
        </w:rPr>
        <w:t>שנמצאים</w:t>
      </w:r>
      <w:r w:rsidR="005E0871">
        <w:rPr>
          <w:rtl/>
        </w:rPr>
        <w:t xml:space="preserve"> </w:t>
      </w:r>
      <w:r w:rsidRPr="006C0A8E">
        <w:rPr>
          <w:rtl/>
        </w:rPr>
        <w:t>על הסף, והיועץ המשפטי לממשלה מתלבט מאוד אם להעמיד אדם</w:t>
      </w:r>
      <w:r w:rsidR="005E0871">
        <w:rPr>
          <w:rtl/>
        </w:rPr>
        <w:t xml:space="preserve"> </w:t>
      </w:r>
      <w:r w:rsidRPr="006C0A8E">
        <w:rPr>
          <w:rtl/>
        </w:rPr>
        <w:t>לדין</w:t>
      </w:r>
      <w:r w:rsidR="005E0871">
        <w:rPr>
          <w:rtl/>
        </w:rPr>
        <w:t xml:space="preserve"> </w:t>
      </w:r>
      <w:r w:rsidRPr="006C0A8E">
        <w:rPr>
          <w:rtl/>
        </w:rPr>
        <w:t>או לא. על הסף הזה דיברתי אז ועל הסף הזה הלכו אלה בפסקי ההלכה שלהם ובגללם</w:t>
      </w:r>
      <w:r w:rsidR="005E0871">
        <w:rPr>
          <w:rtl/>
        </w:rPr>
        <w:t xml:space="preserve"> </w:t>
      </w:r>
      <w:r w:rsidRPr="006C0A8E">
        <w:rPr>
          <w:rtl/>
        </w:rPr>
        <w:t>קרה מה שקרה.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פונה</w:t>
      </w:r>
      <w:r w:rsidR="005E0871">
        <w:rPr>
          <w:rtl/>
        </w:rPr>
        <w:t xml:space="preserve"> </w:t>
      </w:r>
      <w:r w:rsidRPr="006C0A8E">
        <w:rPr>
          <w:rtl/>
        </w:rPr>
        <w:t>לחבר</w:t>
      </w:r>
      <w:r w:rsidR="005E0871">
        <w:rPr>
          <w:rtl/>
        </w:rPr>
        <w:t xml:space="preserve"> </w:t>
      </w:r>
      <w:r w:rsidRPr="006C0A8E">
        <w:rPr>
          <w:rtl/>
        </w:rPr>
        <w:t>הכנסת איתן ולחבר הכנסת מירום לאפשר לחבר הכנסת סילבן שלום</w:t>
      </w:r>
      <w:r w:rsidR="005E0871">
        <w:rPr>
          <w:rtl/>
        </w:rPr>
        <w:t xml:space="preserve"> </w:t>
      </w:r>
      <w:r w:rsidRPr="006C0A8E">
        <w:rPr>
          <w:rtl/>
        </w:rPr>
        <w:t>להמשיך את דבריו.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ליושב</w:t>
      </w:r>
      <w:r w:rsidR="005E0871">
        <w:rPr>
          <w:rtl/>
        </w:rPr>
        <w:t>-</w:t>
      </w:r>
      <w:r w:rsidRPr="006C0A8E">
        <w:rPr>
          <w:rtl/>
        </w:rPr>
        <w:t>ראש.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לא אומר זאת, חבר הכנסת חגי מירום, כהתרסה. הדעות שלך וחלק גדול מהדברים</w:t>
      </w:r>
      <w:r w:rsidR="005E0871">
        <w:rPr>
          <w:rtl/>
        </w:rPr>
        <w:t xml:space="preserve"> </w:t>
      </w:r>
      <w:r w:rsidRPr="006C0A8E">
        <w:rPr>
          <w:rtl/>
        </w:rPr>
        <w:t>להשכנת</w:t>
      </w:r>
      <w:r w:rsidR="005E0871">
        <w:rPr>
          <w:rtl/>
        </w:rPr>
        <w:t xml:space="preserve"> </w:t>
      </w:r>
      <w:r w:rsidRPr="006C0A8E">
        <w:rPr>
          <w:rtl/>
        </w:rPr>
        <w:t>שלום בבית הזה ידועים.</w:t>
      </w:r>
      <w:r w:rsidR="005E0871">
        <w:rPr>
          <w:rtl/>
        </w:rPr>
        <w:t xml:space="preserve"> </w:t>
      </w:r>
      <w:r w:rsidRPr="006C0A8E">
        <w:rPr>
          <w:rtl/>
        </w:rPr>
        <w:t>אבל תמיד יש לאחד מאתנו משהו שהוא אמר בשלב מסוים</w:t>
      </w:r>
      <w:r w:rsidR="005E0871">
        <w:rPr>
          <w:rtl/>
        </w:rPr>
        <w:t xml:space="preserve"> </w:t>
      </w:r>
      <w:r w:rsidRPr="006C0A8E">
        <w:rPr>
          <w:rtl/>
        </w:rPr>
        <w:t>שאולי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צריך</w:t>
      </w:r>
      <w:r w:rsidR="005E0871">
        <w:rPr>
          <w:rtl/>
        </w:rPr>
        <w:t xml:space="preserve"> </w:t>
      </w:r>
      <w:r w:rsidRPr="006C0A8E">
        <w:rPr>
          <w:rtl/>
        </w:rPr>
        <w:t>לומר בצורה הבוטה ביותר.</w:t>
      </w:r>
      <w:r w:rsidR="005E0871">
        <w:rPr>
          <w:rtl/>
        </w:rPr>
        <w:t xml:space="preserve"> </w:t>
      </w:r>
      <w:r w:rsidRPr="006C0A8E">
        <w:rPr>
          <w:rtl/>
        </w:rPr>
        <w:t>אני לא בא לומר שצריך לעשות</w:t>
      </w:r>
      <w:r w:rsidR="005E0871">
        <w:rPr>
          <w:rtl/>
        </w:rPr>
        <w:t xml:space="preserve"> </w:t>
      </w:r>
      <w:r w:rsidRPr="006C0A8E">
        <w:rPr>
          <w:rtl/>
        </w:rPr>
        <w:t>היפוך ולהפסיק כל הקצבה.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ביקשתי</w:t>
      </w:r>
      <w:r w:rsidR="005E0871">
        <w:rPr>
          <w:rtl/>
        </w:rPr>
        <w:t xml:space="preserve"> </w:t>
      </w:r>
      <w:r w:rsidRPr="006C0A8E">
        <w:rPr>
          <w:rtl/>
        </w:rPr>
        <w:t>משר</w:t>
      </w:r>
      <w:r w:rsidR="005E0871">
        <w:rPr>
          <w:rtl/>
        </w:rPr>
        <w:t xml:space="preserve"> </w:t>
      </w:r>
      <w:r w:rsidRPr="006C0A8E">
        <w:rPr>
          <w:rtl/>
        </w:rPr>
        <w:t>החינוך והתרבות לעצור את ההקצבה, לא כדי שהם לא יקבלו את</w:t>
      </w:r>
      <w:r w:rsidR="005E0871">
        <w:rPr>
          <w:rtl/>
        </w:rPr>
        <w:t xml:space="preserve"> </w:t>
      </w:r>
      <w:r w:rsidRPr="006C0A8E">
        <w:rPr>
          <w:rtl/>
        </w:rPr>
        <w:t>ההקצבה, אלא כדי לזמן אותו בחור, וכשר חינוך לבוא ולומר לו עד כמה חמורים הדברים.</w:t>
      </w:r>
      <w:r w:rsidR="005E0871">
        <w:rPr>
          <w:rtl/>
        </w:rPr>
        <w:t xml:space="preserve"> </w:t>
      </w:r>
      <w:r w:rsidRPr="006C0A8E">
        <w:rPr>
          <w:rtl/>
        </w:rPr>
        <w:t>תאר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יקרה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אם היום אנחנו נאמר שאנחנו לא רוצים לשבת </w:t>
      </w:r>
      <w:r w:rsidR="005E0871">
        <w:rPr>
          <w:rtl/>
        </w:rPr>
        <w:t>–</w:t>
      </w:r>
      <w:r w:rsidRPr="006C0A8E">
        <w:rPr>
          <w:rtl/>
        </w:rPr>
        <w:t xml:space="preserve"> לא עם "כך" ו"כהנא</w:t>
      </w:r>
      <w:r w:rsidR="005E0871">
        <w:rPr>
          <w:rtl/>
        </w:rPr>
        <w:t xml:space="preserve"> </w:t>
      </w:r>
      <w:r w:rsidRPr="006C0A8E">
        <w:rPr>
          <w:rtl/>
        </w:rPr>
        <w:t>חי", שזה ברור וחד</w:t>
      </w:r>
      <w:r w:rsidR="005E0871">
        <w:rPr>
          <w:rtl/>
        </w:rPr>
        <w:t>-</w:t>
      </w:r>
      <w:r w:rsidRPr="006C0A8E">
        <w:rPr>
          <w:rtl/>
        </w:rPr>
        <w:t xml:space="preserve">משמעי, צריכים להוציא אותם מחוץ לגדר </w:t>
      </w:r>
      <w:r w:rsidR="005E0871">
        <w:rPr>
          <w:rtl/>
        </w:rPr>
        <w:t>–</w:t>
      </w:r>
      <w:r w:rsidRPr="006C0A8E">
        <w:rPr>
          <w:rtl/>
        </w:rPr>
        <w:t xml:space="preserve"> אלא עם איש שמאל כזה או</w:t>
      </w:r>
      <w:r w:rsidR="005E0871">
        <w:rPr>
          <w:rtl/>
        </w:rPr>
        <w:t xml:space="preserve"> </w:t>
      </w:r>
      <w:r w:rsidRPr="006C0A8E">
        <w:rPr>
          <w:rtl/>
        </w:rPr>
        <w:t>אחר שהתבטא בצורה זו או אחרת.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הרי אתם אמרתם פעם, ששלום לא עושים עם ידידים, שלום עושים עם אויבים. אבל פה</w:t>
      </w:r>
      <w:r w:rsidR="005E0871">
        <w:rPr>
          <w:rtl/>
        </w:rPr>
        <w:t xml:space="preserve"> </w:t>
      </w:r>
      <w:r w:rsidRPr="006C0A8E">
        <w:rPr>
          <w:rtl/>
        </w:rPr>
        <w:t>אפילו לא מדובר על אויבים, פה מדובר על אנשים ששייכים לאותו עם, לאותה משפחה. הרי</w:t>
      </w:r>
      <w:r w:rsidR="005E0871">
        <w:rPr>
          <w:rtl/>
        </w:rPr>
        <w:t xml:space="preserve"> </w:t>
      </w:r>
      <w:r w:rsidRPr="006C0A8E">
        <w:rPr>
          <w:rtl/>
        </w:rPr>
        <w:t>כולנו</w:t>
      </w:r>
      <w:r w:rsidR="005E0871">
        <w:rPr>
          <w:rtl/>
        </w:rPr>
        <w:t xml:space="preserve"> </w:t>
      </w:r>
      <w:r w:rsidRPr="006C0A8E">
        <w:rPr>
          <w:rtl/>
        </w:rPr>
        <w:t>אחים.</w:t>
      </w:r>
      <w:r w:rsidR="005E0871">
        <w:rPr>
          <w:rtl/>
        </w:rPr>
        <w:t xml:space="preserve"> </w:t>
      </w:r>
      <w:r w:rsidRPr="006C0A8E">
        <w:rPr>
          <w:rtl/>
        </w:rPr>
        <w:t>בסופו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דבר,</w:t>
      </w:r>
      <w:r w:rsidR="005E0871">
        <w:rPr>
          <w:rtl/>
        </w:rPr>
        <w:t xml:space="preserve"> </w:t>
      </w:r>
      <w:r w:rsidRPr="006C0A8E">
        <w:rPr>
          <w:rtl/>
        </w:rPr>
        <w:t>הוא לא ישב אתם ואני לא אשב אתו. קצת לשמוע, קצת</w:t>
      </w:r>
      <w:r w:rsidR="005E0871">
        <w:rPr>
          <w:rtl/>
        </w:rPr>
        <w:t xml:space="preserve"> </w:t>
      </w:r>
      <w:r w:rsidRPr="006C0A8E">
        <w:rPr>
          <w:rtl/>
        </w:rPr>
        <w:t>סובלנות.</w:t>
      </w:r>
      <w:r w:rsidR="005E0871">
        <w:rPr>
          <w:rtl/>
        </w:rPr>
        <w:t xml:space="preserve"> </w:t>
      </w:r>
      <w:r w:rsidRPr="006C0A8E">
        <w:rPr>
          <w:rtl/>
        </w:rPr>
        <w:t>הלוואי</w:t>
      </w:r>
      <w:r w:rsidR="005E0871">
        <w:rPr>
          <w:rtl/>
        </w:rPr>
        <w:t xml:space="preserve"> </w:t>
      </w:r>
      <w:r w:rsidRPr="006C0A8E">
        <w:rPr>
          <w:rtl/>
        </w:rPr>
        <w:t>ששר</w:t>
      </w:r>
      <w:r w:rsidR="005E0871">
        <w:rPr>
          <w:rtl/>
        </w:rPr>
        <w:t xml:space="preserve"> </w:t>
      </w:r>
      <w:r w:rsidRPr="006C0A8E">
        <w:rPr>
          <w:rtl/>
        </w:rPr>
        <w:t>החינוך</w:t>
      </w:r>
      <w:r w:rsidR="005E0871">
        <w:rPr>
          <w:rtl/>
        </w:rPr>
        <w:t xml:space="preserve"> </w:t>
      </w:r>
      <w:r w:rsidRPr="006C0A8E">
        <w:rPr>
          <w:rtl/>
        </w:rPr>
        <w:t>יעשה</w:t>
      </w:r>
      <w:r w:rsidR="005E0871">
        <w:rPr>
          <w:rtl/>
        </w:rPr>
        <w:t xml:space="preserve"> </w:t>
      </w:r>
      <w:r w:rsidRPr="006C0A8E">
        <w:rPr>
          <w:rtl/>
        </w:rPr>
        <w:t>בשנה זו פרק של חינוך לסובלנות, אבל חינוך</w:t>
      </w:r>
      <w:r w:rsidR="005E0871">
        <w:rPr>
          <w:rtl/>
        </w:rPr>
        <w:t xml:space="preserve"> </w:t>
      </w:r>
      <w:r w:rsidRPr="006C0A8E">
        <w:rPr>
          <w:rtl/>
        </w:rPr>
        <w:t>לסובלנות</w:t>
      </w:r>
      <w:r w:rsidR="005E0871">
        <w:rPr>
          <w:rtl/>
        </w:rPr>
        <w:t xml:space="preserve"> </w:t>
      </w:r>
      <w:r w:rsidRPr="006C0A8E">
        <w:rPr>
          <w:rtl/>
        </w:rPr>
        <w:t>אמיתי. אני יודע שהדבר ניתן, אני יודע שהדבר אפשרי. תמיד יהיו כאלה שהם</w:t>
      </w:r>
      <w:r w:rsidR="005E0871">
        <w:rPr>
          <w:rtl/>
        </w:rPr>
        <w:t xml:space="preserve"> </w:t>
      </w:r>
      <w:r w:rsidRPr="006C0A8E">
        <w:rPr>
          <w:rtl/>
        </w:rPr>
        <w:t>קיצוניים יותר מאחרים, תמיד יהיו כאלה שיצאו מהגדר, אבל אנחנו לא רוצים להמשיך את</w:t>
      </w:r>
      <w:r w:rsidR="005E0871">
        <w:rPr>
          <w:rtl/>
        </w:rPr>
        <w:t xml:space="preserve"> </w:t>
      </w:r>
      <w:r w:rsidRPr="006C0A8E">
        <w:rPr>
          <w:rtl/>
        </w:rPr>
        <w:t>המצב הזה.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לסכם,</w:t>
      </w:r>
      <w:r w:rsidR="005E0871">
        <w:rPr>
          <w:rtl/>
        </w:rPr>
        <w:t xml:space="preserve"> </w:t>
      </w: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בשלושה משפטים. המקרה חמור, החמור ביותר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לפחות</w:t>
      </w:r>
      <w:r w:rsidR="005E0871">
        <w:rPr>
          <w:rtl/>
        </w:rPr>
        <w:t xml:space="preserve"> </w:t>
      </w:r>
      <w:r w:rsidRPr="006C0A8E">
        <w:rPr>
          <w:rtl/>
        </w:rPr>
        <w:t>מכיר</w:t>
      </w:r>
      <w:r w:rsidR="005E0871">
        <w:rPr>
          <w:rtl/>
        </w:rPr>
        <w:t xml:space="preserve"> </w:t>
      </w:r>
      <w:r w:rsidRPr="006C0A8E">
        <w:rPr>
          <w:rtl/>
        </w:rPr>
        <w:t>מאז</w:t>
      </w:r>
      <w:r w:rsidR="005E0871">
        <w:rPr>
          <w:rtl/>
        </w:rPr>
        <w:t xml:space="preserve"> </w:t>
      </w:r>
      <w:r w:rsidRPr="006C0A8E">
        <w:rPr>
          <w:rtl/>
        </w:rPr>
        <w:t>אני עומד על דעתי, ואי</w:t>
      </w:r>
      <w:r w:rsidR="005E0871">
        <w:rPr>
          <w:rtl/>
        </w:rPr>
        <w:t>-</w:t>
      </w:r>
      <w:r w:rsidRPr="006C0A8E">
        <w:rPr>
          <w:rtl/>
        </w:rPr>
        <w:t>אפשר לעבור עליו לסדר</w:t>
      </w:r>
      <w:r w:rsidR="005E0871">
        <w:rPr>
          <w:rtl/>
        </w:rPr>
        <w:t>-</w:t>
      </w:r>
      <w:r w:rsidRPr="006C0A8E">
        <w:rPr>
          <w:rtl/>
        </w:rPr>
        <w:t>היום בצורה</w:t>
      </w:r>
      <w:r w:rsidR="005E0871">
        <w:rPr>
          <w:rtl/>
        </w:rPr>
        <w:t xml:space="preserve"> </w:t>
      </w:r>
      <w:r w:rsidRPr="006C0A8E">
        <w:rPr>
          <w:rtl/>
        </w:rPr>
        <w:t>הזאת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וזהו. לעומת זאת, אנחנו לא ניתן בשום אופן לסתום לנו את הפה, לומר</w:t>
      </w:r>
      <w:r w:rsidR="005E0871">
        <w:rPr>
          <w:rtl/>
        </w:rPr>
        <w:t xml:space="preserve"> </w:t>
      </w:r>
      <w:r w:rsidRPr="006C0A8E">
        <w:rPr>
          <w:rtl/>
        </w:rPr>
        <w:t>לנו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כן</w:t>
      </w:r>
      <w:r w:rsidR="005E0871">
        <w:rPr>
          <w:rtl/>
        </w:rPr>
        <w:t xml:space="preserve"> </w:t>
      </w:r>
      <w:r w:rsidRPr="006C0A8E">
        <w:rPr>
          <w:rtl/>
        </w:rPr>
        <w:t>אפשר</w:t>
      </w:r>
      <w:r w:rsidR="005E0871">
        <w:rPr>
          <w:rtl/>
        </w:rPr>
        <w:t xml:space="preserve"> </w:t>
      </w:r>
      <w:r w:rsidRPr="006C0A8E">
        <w:rPr>
          <w:rtl/>
        </w:rPr>
        <w:t>לומר</w:t>
      </w:r>
      <w:r w:rsidR="005E0871">
        <w:rPr>
          <w:rtl/>
        </w:rPr>
        <w:t xml:space="preserve"> </w:t>
      </w:r>
      <w:r w:rsidRPr="006C0A8E">
        <w:rPr>
          <w:rtl/>
        </w:rPr>
        <w:t>ומה אסור לומר, מתי נאמר זאת, מתי נאמר אחרת.</w:t>
      </w:r>
      <w:r w:rsidR="005E0871">
        <w:rPr>
          <w:rtl/>
        </w:rPr>
        <w:t xml:space="preserve"> </w:t>
      </w:r>
      <w:r w:rsidRPr="006C0A8E">
        <w:rPr>
          <w:rtl/>
        </w:rPr>
        <w:t>אני חושב</w:t>
      </w:r>
      <w:r w:rsidR="005E0871">
        <w:rPr>
          <w:rtl/>
        </w:rPr>
        <w:t xml:space="preserve"> </w:t>
      </w:r>
      <w:r w:rsidRPr="006C0A8E">
        <w:rPr>
          <w:rtl/>
        </w:rPr>
        <w:t>שכולנו</w:t>
      </w:r>
      <w:r w:rsidR="005E0871">
        <w:rPr>
          <w:rtl/>
        </w:rPr>
        <w:t xml:space="preserve"> </w:t>
      </w:r>
      <w:r w:rsidRPr="006C0A8E">
        <w:rPr>
          <w:rtl/>
        </w:rPr>
        <w:t>צריכים</w:t>
      </w:r>
      <w:r w:rsidR="005E0871">
        <w:rPr>
          <w:rtl/>
        </w:rPr>
        <w:t xml:space="preserve"> </w:t>
      </w:r>
      <w:r w:rsidRPr="006C0A8E">
        <w:rPr>
          <w:rtl/>
        </w:rPr>
        <w:t>לעשות</w:t>
      </w:r>
      <w:r w:rsidR="005E0871">
        <w:rPr>
          <w:rtl/>
        </w:rPr>
        <w:t xml:space="preserve"> </w:t>
      </w:r>
      <w:r w:rsidRPr="006C0A8E">
        <w:rPr>
          <w:rtl/>
        </w:rPr>
        <w:t>זאת בצורה הנכונה ביותר והטובה ביותר. אמרתי שאם הדבר הזה</w:t>
      </w:r>
      <w:r w:rsidR="005E0871">
        <w:rPr>
          <w:rtl/>
        </w:rPr>
        <w:t xml:space="preserve"> </w:t>
      </w:r>
      <w:r w:rsidRPr="006C0A8E">
        <w:rPr>
          <w:rtl/>
        </w:rPr>
        <w:t>ימשך, אנחנו לא נשב בשקט, אנחנו לא נשב בחיבוק ידיים. זה לא איזה איום.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יכולים</w:t>
      </w:r>
      <w:r w:rsidR="005E0871">
        <w:rPr>
          <w:rtl/>
        </w:rPr>
        <w:t xml:space="preserve"> </w:t>
      </w:r>
      <w:r w:rsidRPr="006C0A8E">
        <w:rPr>
          <w:rtl/>
        </w:rPr>
        <w:t>להמשיך את המצב הזה שבו מנסים להעליל על יושב</w:t>
      </w:r>
      <w:r w:rsidR="005E0871">
        <w:rPr>
          <w:rtl/>
        </w:rPr>
        <w:t>-</w:t>
      </w:r>
      <w:r w:rsidRPr="006C0A8E">
        <w:rPr>
          <w:rtl/>
        </w:rPr>
        <w:t>ראש הליכוד</w:t>
      </w:r>
      <w:r w:rsidR="005E0871">
        <w:rPr>
          <w:rtl/>
        </w:rPr>
        <w:t xml:space="preserve"> </w:t>
      </w:r>
      <w:r w:rsidRPr="006C0A8E">
        <w:rPr>
          <w:rtl/>
        </w:rPr>
        <w:t>בנימין</w:t>
      </w:r>
      <w:r w:rsidR="005E0871">
        <w:rPr>
          <w:rtl/>
        </w:rPr>
        <w:t xml:space="preserve"> </w:t>
      </w:r>
      <w:r w:rsidRPr="006C0A8E">
        <w:rPr>
          <w:rtl/>
        </w:rPr>
        <w:t>נתניהו</w:t>
      </w:r>
      <w:r w:rsidR="005E0871">
        <w:rPr>
          <w:rtl/>
        </w:rPr>
        <w:t xml:space="preserve"> </w:t>
      </w:r>
      <w:r w:rsidRPr="006C0A8E">
        <w:rPr>
          <w:rtl/>
        </w:rPr>
        <w:t>דבר</w:t>
      </w:r>
      <w:r w:rsidR="005E0871">
        <w:rPr>
          <w:rtl/>
        </w:rPr>
        <w:t xml:space="preserve"> </w:t>
      </w:r>
      <w:r w:rsidRPr="006C0A8E">
        <w:rPr>
          <w:rtl/>
        </w:rPr>
        <w:t>שלא ייעשה.</w:t>
      </w:r>
      <w:r w:rsidR="005E0871">
        <w:rPr>
          <w:rtl/>
        </w:rPr>
        <w:t xml:space="preserve"> </w:t>
      </w:r>
      <w:r w:rsidRPr="006C0A8E">
        <w:rPr>
          <w:rtl/>
        </w:rPr>
        <w:t>הרי כל אדם שפוי יודע שאין לו קשר לפעולה הזאת.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כשיוצאים</w:t>
      </w:r>
      <w:r w:rsidR="005E0871">
        <w:rPr>
          <w:rtl/>
        </w:rPr>
        <w:t xml:space="preserve"> </w:t>
      </w:r>
      <w:r w:rsidRPr="006C0A8E">
        <w:rPr>
          <w:rtl/>
        </w:rPr>
        <w:t>שרים,</w:t>
      </w:r>
      <w:r w:rsidR="005E0871">
        <w:rPr>
          <w:rtl/>
        </w:rPr>
        <w:t xml:space="preserve"> </w:t>
      </w:r>
      <w:r w:rsidRPr="006C0A8E">
        <w:rPr>
          <w:rtl/>
        </w:rPr>
        <w:t>סגני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שרים וחברי כנסת בכירים ותולים את האשם בו </w:t>
      </w:r>
      <w:r w:rsidR="005E0871">
        <w:rPr>
          <w:rtl/>
        </w:rPr>
        <w:t>–</w:t>
      </w:r>
      <w:r w:rsidRPr="006C0A8E">
        <w:rPr>
          <w:rtl/>
        </w:rPr>
        <w:t xml:space="preserve"> מה חושב</w:t>
      </w:r>
      <w:r w:rsidR="005E0871">
        <w:rPr>
          <w:rtl/>
        </w:rPr>
        <w:t xml:space="preserve"> </w:t>
      </w:r>
      <w:r w:rsidRPr="006C0A8E">
        <w:rPr>
          <w:rtl/>
        </w:rPr>
        <w:t>אותו</w:t>
      </w:r>
      <w:r w:rsidR="005E0871">
        <w:rPr>
          <w:rtl/>
        </w:rPr>
        <w:t xml:space="preserve"> </w:t>
      </w:r>
      <w:r w:rsidRPr="006C0A8E">
        <w:rPr>
          <w:rtl/>
        </w:rPr>
        <w:t>נוער</w:t>
      </w:r>
      <w:r w:rsidR="005E0871">
        <w:rPr>
          <w:rtl/>
        </w:rPr>
        <w:t xml:space="preserve"> </w:t>
      </w:r>
      <w:r w:rsidRPr="006C0A8E">
        <w:rPr>
          <w:rtl/>
        </w:rPr>
        <w:t>שהפגין מפגן כזה של אהבה, מפגן כזה של אבלות שבאמת לא קיים אולי בשום</w:t>
      </w:r>
      <w:r w:rsidR="005E0871">
        <w:rPr>
          <w:rtl/>
        </w:rPr>
        <w:t xml:space="preserve"> </w:t>
      </w:r>
      <w:r w:rsidRPr="006C0A8E">
        <w:rPr>
          <w:rtl/>
        </w:rPr>
        <w:t>מקום</w:t>
      </w:r>
      <w:r w:rsidR="005E0871">
        <w:rPr>
          <w:rtl/>
        </w:rPr>
        <w:t xml:space="preserve"> </w:t>
      </w:r>
      <w:r w:rsidRPr="006C0A8E">
        <w:rPr>
          <w:rtl/>
        </w:rPr>
        <w:t>בעולם? אם הוא שומע את המלים האלה, מה הוא צריך לחשוב, שאולי יש דברים בגו?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בישיבה</w:t>
      </w:r>
      <w:r w:rsidR="005E0871">
        <w:rPr>
          <w:rtl/>
        </w:rPr>
        <w:t xml:space="preserve"> </w:t>
      </w:r>
      <w:r w:rsidRPr="006C0A8E">
        <w:rPr>
          <w:rtl/>
        </w:rPr>
        <w:t>אצלנו</w:t>
      </w:r>
      <w:r w:rsidR="005E0871">
        <w:rPr>
          <w:rtl/>
        </w:rPr>
        <w:t xml:space="preserve"> </w:t>
      </w:r>
      <w:r w:rsidRPr="006C0A8E">
        <w:rPr>
          <w:rtl/>
        </w:rPr>
        <w:t>ציטטו שר בממשלה שאמר בריאיון ל"מעריב", שאם הליכוד לא ישחק</w:t>
      </w:r>
      <w:r w:rsidR="005E0871">
        <w:rPr>
          <w:rtl/>
        </w:rPr>
        <w:t xml:space="preserve"> </w:t>
      </w:r>
      <w:r w:rsidRPr="006C0A8E">
        <w:rPr>
          <w:rtl/>
        </w:rPr>
        <w:t>לפי</w:t>
      </w:r>
      <w:r w:rsidR="005E0871">
        <w:rPr>
          <w:rtl/>
        </w:rPr>
        <w:t xml:space="preserve"> </w:t>
      </w:r>
      <w:r w:rsidRPr="006C0A8E">
        <w:rPr>
          <w:rtl/>
        </w:rPr>
        <w:t>הכללים</w:t>
      </w:r>
      <w:r w:rsidR="005E0871">
        <w:rPr>
          <w:rtl/>
        </w:rPr>
        <w:t xml:space="preserve"> </w:t>
      </w:r>
      <w:r w:rsidRPr="006C0A8E">
        <w:rPr>
          <w:rtl/>
        </w:rPr>
        <w:t>שלנו, אנחנו נלך ונאמר לציבור שביבי אשם ברצח. זה נכתב רק ביום שישי</w:t>
      </w:r>
      <w:r w:rsidR="005E0871">
        <w:rPr>
          <w:rtl/>
        </w:rPr>
        <w:t xml:space="preserve"> </w:t>
      </w:r>
      <w:r w:rsidRPr="006C0A8E">
        <w:rPr>
          <w:rtl/>
        </w:rPr>
        <w:t>האחרון, אדוני היושב</w:t>
      </w:r>
      <w:r w:rsidR="005E0871">
        <w:rPr>
          <w:rtl/>
        </w:rPr>
        <w:t>-</w:t>
      </w:r>
      <w:r w:rsidRPr="006C0A8E">
        <w:rPr>
          <w:rtl/>
        </w:rPr>
        <w:t>ראש, ב"מעריב", בכתבה של שלום ירושלמי, ואני לא רוצה לצטט את</w:t>
      </w:r>
      <w:r w:rsidR="005E0871">
        <w:rPr>
          <w:rtl/>
        </w:rPr>
        <w:t xml:space="preserve"> </w:t>
      </w:r>
      <w:r w:rsidRPr="006C0A8E">
        <w:rPr>
          <w:rtl/>
        </w:rPr>
        <w:t>שם השר. אסור שהדברים האלה ימשיכו להתקיים.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במשך</w:t>
      </w:r>
      <w:r w:rsidR="005E0871">
        <w:rPr>
          <w:rtl/>
        </w:rPr>
        <w:t xml:space="preserve"> </w:t>
      </w:r>
      <w:r w:rsidRPr="006C0A8E">
        <w:rPr>
          <w:rtl/>
        </w:rPr>
        <w:t>שבוע ימים שתקנו והבלגנו, כי כך צריך להיות. לא היו</w:t>
      </w:r>
      <w:r w:rsidR="005E0871">
        <w:rPr>
          <w:rtl/>
        </w:rPr>
        <w:t xml:space="preserve"> </w:t>
      </w:r>
      <w:r w:rsidRPr="006C0A8E">
        <w:rPr>
          <w:rtl/>
        </w:rPr>
        <w:t>ישיבות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כנסת, וכששאלתי למה נאמר לי </w:t>
      </w:r>
      <w:r w:rsidR="005E0871">
        <w:rPr>
          <w:rtl/>
        </w:rPr>
        <w:t>–</w:t>
      </w:r>
      <w:r w:rsidRPr="006C0A8E">
        <w:rPr>
          <w:rtl/>
        </w:rPr>
        <w:t xml:space="preserve"> גם על</w:t>
      </w:r>
      <w:r w:rsidR="005E0871">
        <w:rPr>
          <w:rtl/>
        </w:rPr>
        <w:t>-</w:t>
      </w:r>
      <w:r w:rsidRPr="006C0A8E">
        <w:rPr>
          <w:rtl/>
        </w:rPr>
        <w:t>ידך, גם על</w:t>
      </w:r>
      <w:r w:rsidR="005E0871">
        <w:rPr>
          <w:rtl/>
        </w:rPr>
        <w:t>-</w:t>
      </w:r>
      <w:r w:rsidRPr="006C0A8E">
        <w:rPr>
          <w:rtl/>
        </w:rPr>
        <w:t xml:space="preserve">ידי אחרים </w:t>
      </w:r>
      <w:r w:rsidR="005E0871">
        <w:rPr>
          <w:rtl/>
        </w:rPr>
        <w:t>–</w:t>
      </w:r>
      <w:r w:rsidRPr="006C0A8E">
        <w:rPr>
          <w:rtl/>
        </w:rPr>
        <w:t xml:space="preserve"> שכך היה בזמן</w:t>
      </w:r>
      <w:r w:rsidR="005E0871">
        <w:rPr>
          <w:rtl/>
        </w:rPr>
        <w:t xml:space="preserve"> </w:t>
      </w:r>
      <w:r w:rsidRPr="006C0A8E">
        <w:rPr>
          <w:rtl/>
        </w:rPr>
        <w:t>לוי</w:t>
      </w:r>
      <w:r w:rsidR="005E0871">
        <w:rPr>
          <w:rtl/>
        </w:rPr>
        <w:t xml:space="preserve"> </w:t>
      </w:r>
      <w:r w:rsidRPr="006C0A8E">
        <w:rPr>
          <w:rtl/>
        </w:rPr>
        <w:t>אשכול.</w:t>
      </w:r>
      <w:r w:rsidR="005E0871">
        <w:rPr>
          <w:rtl/>
        </w:rPr>
        <w:t xml:space="preserve"> </w:t>
      </w: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הדברים</w:t>
      </w:r>
      <w:r w:rsidR="005E0871">
        <w:rPr>
          <w:rtl/>
        </w:rPr>
        <w:t xml:space="preserve"> </w:t>
      </w:r>
      <w:r w:rsidRPr="006C0A8E">
        <w:rPr>
          <w:rtl/>
        </w:rPr>
        <w:t>האלה</w:t>
      </w:r>
      <w:r w:rsidR="005E0871">
        <w:rPr>
          <w:rtl/>
        </w:rPr>
        <w:t xml:space="preserve"> </w:t>
      </w:r>
      <w:r w:rsidRPr="006C0A8E">
        <w:rPr>
          <w:rtl/>
        </w:rPr>
        <w:t>היו צריכים להיעשות בצורה הזאת, אבל לנו נסתמו</w:t>
      </w:r>
      <w:r w:rsidR="005E0871">
        <w:rPr>
          <w:rtl/>
        </w:rPr>
        <w:t xml:space="preserve"> </w:t>
      </w:r>
      <w:r w:rsidRPr="006C0A8E">
        <w:rPr>
          <w:rtl/>
        </w:rPr>
        <w:t>מקורות</w:t>
      </w:r>
      <w:r w:rsidR="005E0871">
        <w:rPr>
          <w:rtl/>
        </w:rPr>
        <w:t xml:space="preserve"> </w:t>
      </w:r>
      <w:r w:rsidRPr="006C0A8E">
        <w:rPr>
          <w:rtl/>
        </w:rPr>
        <w:t>הביטוי.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נוכל</w:t>
      </w:r>
      <w:r w:rsidR="005E0871">
        <w:rPr>
          <w:rtl/>
        </w:rPr>
        <w:t xml:space="preserve"> </w:t>
      </w:r>
      <w:r w:rsidRPr="006C0A8E">
        <w:rPr>
          <w:rtl/>
        </w:rPr>
        <w:t>להמשיך במצב שבו לא יהיה לנו פתחון פה. אנחנו</w:t>
      </w:r>
      <w:r w:rsidR="005E0871">
        <w:rPr>
          <w:rtl/>
        </w:rPr>
        <w:t xml:space="preserve"> </w:t>
      </w:r>
      <w:r w:rsidRPr="006C0A8E">
        <w:rPr>
          <w:rtl/>
        </w:rPr>
        <w:t>מתכוונים</w:t>
      </w:r>
      <w:r w:rsidR="005E0871">
        <w:rPr>
          <w:rtl/>
        </w:rPr>
        <w:t xml:space="preserve"> </w:t>
      </w:r>
      <w:r w:rsidRPr="006C0A8E">
        <w:rPr>
          <w:rtl/>
        </w:rPr>
        <w:t>לשים</w:t>
      </w:r>
      <w:r w:rsidR="005E0871">
        <w:rPr>
          <w:rtl/>
        </w:rPr>
        <w:t xml:space="preserve"> </w:t>
      </w:r>
      <w:r w:rsidRPr="006C0A8E">
        <w:rPr>
          <w:rtl/>
        </w:rPr>
        <w:t>לדבר הזה סוף. אין שום סיבה שיהיה מונופול בערוץ הממלכתי לצד אחד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המפה.</w:t>
      </w:r>
      <w:r w:rsidR="005E0871">
        <w:rPr>
          <w:rtl/>
        </w:rPr>
        <w:t xml:space="preserve"> </w:t>
      </w:r>
      <w:r w:rsidRPr="006C0A8E">
        <w:rPr>
          <w:rtl/>
        </w:rPr>
        <w:t>לכן,</w:t>
      </w:r>
      <w:r w:rsidR="005E0871">
        <w:rPr>
          <w:rtl/>
        </w:rPr>
        <w:t xml:space="preserve"> </w:t>
      </w:r>
      <w:r w:rsidRPr="006C0A8E">
        <w:rPr>
          <w:rtl/>
        </w:rPr>
        <w:t>מבחינה</w:t>
      </w:r>
      <w:r w:rsidR="005E0871">
        <w:rPr>
          <w:rtl/>
        </w:rPr>
        <w:t xml:space="preserve"> </w:t>
      </w:r>
      <w:r w:rsidRPr="006C0A8E">
        <w:rPr>
          <w:rtl/>
        </w:rPr>
        <w:t>זו נעשה הכול כדי להגיע להפרטה מוחלטת לפי אמונתנו ולפי</w:t>
      </w:r>
      <w:r w:rsidR="005E0871">
        <w:rPr>
          <w:rtl/>
        </w:rPr>
        <w:t xml:space="preserve"> </w:t>
      </w:r>
      <w:r w:rsidRPr="006C0A8E">
        <w:rPr>
          <w:rtl/>
        </w:rPr>
        <w:t>השקפתנו,</w:t>
      </w:r>
      <w:r w:rsidR="005E0871">
        <w:rPr>
          <w:rtl/>
        </w:rPr>
        <w:t xml:space="preserve"> </w:t>
      </w:r>
      <w:r w:rsidRPr="006C0A8E">
        <w:rPr>
          <w:rtl/>
        </w:rPr>
        <w:t>שיהיו</w:t>
      </w:r>
      <w:r w:rsidR="005E0871">
        <w:rPr>
          <w:rtl/>
        </w:rPr>
        <w:t xml:space="preserve"> </w:t>
      </w:r>
      <w:r w:rsidRPr="006C0A8E">
        <w:rPr>
          <w:rtl/>
        </w:rPr>
        <w:t>ארבעה,</w:t>
      </w:r>
      <w:r w:rsidR="005E0871">
        <w:rPr>
          <w:rtl/>
        </w:rPr>
        <w:t xml:space="preserve"> </w:t>
      </w:r>
      <w:r w:rsidRPr="006C0A8E">
        <w:rPr>
          <w:rtl/>
        </w:rPr>
        <w:t>חמישה</w:t>
      </w:r>
      <w:r w:rsidR="005E0871">
        <w:rPr>
          <w:rtl/>
        </w:rPr>
        <w:t xml:space="preserve"> </w:t>
      </w:r>
      <w:r w:rsidRPr="006C0A8E">
        <w:rPr>
          <w:rtl/>
        </w:rPr>
        <w:t>ועשרה ערוצי רדיו ארציים, מלבד האזוריים, כך שלא</w:t>
      </w:r>
      <w:r w:rsidR="005E0871">
        <w:rPr>
          <w:rtl/>
        </w:rPr>
        <w:t xml:space="preserve"> </w:t>
      </w:r>
      <w:r w:rsidRPr="006C0A8E">
        <w:rPr>
          <w:rtl/>
        </w:rPr>
        <w:t>יהיה</w:t>
      </w:r>
      <w:r w:rsidR="005E0871">
        <w:rPr>
          <w:rtl/>
        </w:rPr>
        <w:t xml:space="preserve"> </w:t>
      </w:r>
      <w:r w:rsidRPr="006C0A8E">
        <w:rPr>
          <w:rtl/>
        </w:rPr>
        <w:t>לאיש מונופול על מה אפשר לומר, מה ניתן לומר ולמי אפשר לתת את זכות הדיבור.</w:t>
      </w:r>
      <w:r w:rsidR="005E0871">
        <w:rPr>
          <w:rtl/>
        </w:rPr>
        <w:t xml:space="preserve"> </w:t>
      </w:r>
      <w:r w:rsidRPr="006C0A8E">
        <w:rPr>
          <w:rtl/>
        </w:rPr>
        <w:t>דבר זה קיים, אני חושב, שנים רבות. בשבוע הזה המצב שלנו היה קשה מאוד.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אתה יודע שחלק מאתנו חושב באמת ובתמים שבשבוע הזה לא היה</w:t>
      </w:r>
      <w:r w:rsidR="005E0871">
        <w:rPr>
          <w:rtl/>
        </w:rPr>
        <w:t xml:space="preserve"> </w:t>
      </w:r>
      <w:r w:rsidRPr="006C0A8E">
        <w:rPr>
          <w:rtl/>
        </w:rPr>
        <w:t>צריך לומר מלה. אבל כשהדברים נאמרו, והם נאמרו בצורה החריפה ביותר ובהתרסה קשה כל</w:t>
      </w:r>
      <w:r w:rsidR="005E0871">
        <w:rPr>
          <w:rtl/>
        </w:rPr>
        <w:t xml:space="preserve"> </w:t>
      </w:r>
      <w:r w:rsidRPr="006C0A8E">
        <w:rPr>
          <w:rtl/>
        </w:rPr>
        <w:t>כך,</w:t>
      </w:r>
      <w:r w:rsidR="005E0871">
        <w:rPr>
          <w:rtl/>
        </w:rPr>
        <w:t xml:space="preserve"> </w:t>
      </w: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הצד השני לא יכול לומר דבר </w:t>
      </w:r>
      <w:r w:rsidR="005E0871">
        <w:rPr>
          <w:rtl/>
        </w:rPr>
        <w:t>–</w:t>
      </w:r>
      <w:r w:rsidRPr="006C0A8E">
        <w:rPr>
          <w:rtl/>
        </w:rPr>
        <w:t xml:space="preserve"> זה דבר שאין הדעת סובלת. אני לא בעד לבוא</w:t>
      </w:r>
      <w:r w:rsidR="005E0871">
        <w:rPr>
          <w:rtl/>
        </w:rPr>
        <w:t xml:space="preserve"> </w:t>
      </w:r>
      <w:r w:rsidRPr="006C0A8E">
        <w:rPr>
          <w:rtl/>
        </w:rPr>
        <w:t>מחר</w:t>
      </w:r>
      <w:r w:rsidR="005E0871">
        <w:rPr>
          <w:rtl/>
        </w:rPr>
        <w:t xml:space="preserve"> </w:t>
      </w:r>
      <w:r w:rsidRPr="006C0A8E">
        <w:rPr>
          <w:rtl/>
        </w:rPr>
        <w:t>לשלטון ולהחליף את כל העובדים ואת כל המנהלים. לא הייתי כזה, לא אחשוב בצורה</w:t>
      </w:r>
      <w:r w:rsidR="005E0871">
        <w:rPr>
          <w:rtl/>
        </w:rPr>
        <w:t xml:space="preserve"> </w:t>
      </w:r>
      <w:r w:rsidRPr="006C0A8E">
        <w:rPr>
          <w:rtl/>
        </w:rPr>
        <w:t>הזאת,</w:t>
      </w:r>
      <w:r w:rsidR="005E0871">
        <w:rPr>
          <w:rtl/>
        </w:rPr>
        <w:t xml:space="preserve"> </w:t>
      </w:r>
      <w:r w:rsidRPr="006C0A8E">
        <w:rPr>
          <w:rtl/>
        </w:rPr>
        <w:t>ואסור לעשות זאת בצורה הזאת. אבל אין שום סיבה שאם הרשת הממלכתית לא יכולה</w:t>
      </w:r>
      <w:r w:rsidR="005E0871">
        <w:rPr>
          <w:rtl/>
        </w:rPr>
        <w:t xml:space="preserve"> </w:t>
      </w:r>
      <w:r w:rsidRPr="006C0A8E">
        <w:rPr>
          <w:rtl/>
        </w:rPr>
        <w:t>להמשיך</w:t>
      </w:r>
      <w:r w:rsidR="005E0871">
        <w:rPr>
          <w:rtl/>
        </w:rPr>
        <w:t xml:space="preserve"> </w:t>
      </w:r>
      <w:r w:rsidRPr="006C0A8E">
        <w:rPr>
          <w:rtl/>
        </w:rPr>
        <w:t>להיות</w:t>
      </w:r>
      <w:r w:rsidR="005E0871">
        <w:rPr>
          <w:rtl/>
        </w:rPr>
        <w:t xml:space="preserve"> </w:t>
      </w:r>
      <w:r w:rsidRPr="006C0A8E">
        <w:rPr>
          <w:rtl/>
        </w:rPr>
        <w:t>ממלכתית,</w:t>
      </w:r>
      <w:r w:rsidR="005E0871">
        <w:rPr>
          <w:rtl/>
        </w:rPr>
        <w:t xml:space="preserve"> </w:t>
      </w:r>
      <w:r w:rsidRPr="006C0A8E">
        <w:rPr>
          <w:rtl/>
        </w:rPr>
        <w:t>שהיא</w:t>
      </w:r>
      <w:r w:rsidR="005E0871">
        <w:rPr>
          <w:rtl/>
        </w:rPr>
        <w:t xml:space="preserve"> </w:t>
      </w:r>
      <w:r w:rsidRPr="006C0A8E">
        <w:rPr>
          <w:rtl/>
        </w:rPr>
        <w:t>תמשיך</w:t>
      </w:r>
      <w:r w:rsidR="005E0871">
        <w:rPr>
          <w:rtl/>
        </w:rPr>
        <w:t xml:space="preserve"> </w:t>
      </w:r>
      <w:r w:rsidRPr="006C0A8E">
        <w:rPr>
          <w:rtl/>
        </w:rPr>
        <w:t>לעבוד</w:t>
      </w:r>
      <w:r w:rsidR="005E0871">
        <w:rPr>
          <w:rtl/>
        </w:rPr>
        <w:t xml:space="preserve"> </w:t>
      </w:r>
      <w:r w:rsidRPr="006C0A8E">
        <w:rPr>
          <w:rtl/>
        </w:rPr>
        <w:t>תחת</w:t>
      </w:r>
      <w:r w:rsidR="005E0871">
        <w:rPr>
          <w:rtl/>
        </w:rPr>
        <w:t xml:space="preserve"> </w:t>
      </w:r>
      <w:r w:rsidRPr="006C0A8E">
        <w:rPr>
          <w:rtl/>
        </w:rPr>
        <w:t>אותה</w:t>
      </w:r>
      <w:r w:rsidR="005E0871">
        <w:rPr>
          <w:rtl/>
        </w:rPr>
        <w:t xml:space="preserve"> </w:t>
      </w:r>
      <w:r w:rsidRPr="006C0A8E">
        <w:rPr>
          <w:rtl/>
        </w:rPr>
        <w:t>כותרת או במסווה של רשת</w:t>
      </w:r>
      <w:r w:rsidR="005E0871">
        <w:rPr>
          <w:rtl/>
        </w:rPr>
        <w:t xml:space="preserve"> </w:t>
      </w:r>
      <w:r w:rsidRPr="006C0A8E">
        <w:rPr>
          <w:rtl/>
        </w:rPr>
        <w:t>ממלכתית. אם היא לא יכולה, יש אנשים פרטיים שיעשו את העבודה.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מאוד.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בקשר</w:t>
      </w:r>
      <w:r w:rsidR="005E0871">
        <w:rPr>
          <w:rtl/>
        </w:rPr>
        <w:t xml:space="preserve"> </w:t>
      </w:r>
      <w:r w:rsidRPr="006C0A8E">
        <w:rPr>
          <w:rtl/>
        </w:rPr>
        <w:t>לשבוע</w:t>
      </w:r>
      <w:r w:rsidR="005E0871">
        <w:rPr>
          <w:rtl/>
        </w:rPr>
        <w:t xml:space="preserve"> </w:t>
      </w:r>
      <w:r w:rsidRPr="006C0A8E">
        <w:rPr>
          <w:rtl/>
        </w:rPr>
        <w:t>שעבר, אני רוצה להבהיר. אני באמת לא רוצה להיכנס</w:t>
      </w:r>
      <w:r w:rsidR="005E0871">
        <w:rPr>
          <w:rtl/>
        </w:rPr>
        <w:t xml:space="preserve"> </w:t>
      </w:r>
      <w:r w:rsidRPr="006C0A8E">
        <w:rPr>
          <w:rtl/>
        </w:rPr>
        <w:t>לפולמוס.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עוברים משבר קשה מאוד בקטע הזה, והוא יימשך זמן רב. היתה החלטה</w:t>
      </w:r>
      <w:r w:rsidR="005E0871">
        <w:rPr>
          <w:rtl/>
        </w:rPr>
        <w:t xml:space="preserve"> </w:t>
      </w:r>
      <w:r w:rsidRPr="006C0A8E">
        <w:rPr>
          <w:rtl/>
        </w:rPr>
        <w:t>שלא לקיים בשבוע שעבר ישיבות של הכנסת, לא על</w:t>
      </w:r>
      <w:r w:rsidR="005E0871">
        <w:rPr>
          <w:rtl/>
        </w:rPr>
        <w:t>-</w:t>
      </w:r>
      <w:r w:rsidRPr="006C0A8E">
        <w:rPr>
          <w:rtl/>
        </w:rPr>
        <w:t>פי צו השלטון, כפי שאחד מחברי הכנסת</w:t>
      </w:r>
      <w:r w:rsidR="005E0871">
        <w:rPr>
          <w:rtl/>
        </w:rPr>
        <w:t xml:space="preserve"> </w:t>
      </w:r>
      <w:r w:rsidRPr="006C0A8E">
        <w:rPr>
          <w:rtl/>
        </w:rPr>
        <w:t>התריס</w:t>
      </w:r>
      <w:r w:rsidR="005E0871">
        <w:rPr>
          <w:rtl/>
        </w:rPr>
        <w:t xml:space="preserve"> </w:t>
      </w:r>
      <w:r w:rsidRPr="006C0A8E">
        <w:rPr>
          <w:rtl/>
        </w:rPr>
        <w:t>כנגדי, ואחר</w:t>
      </w:r>
      <w:r w:rsidR="005E0871">
        <w:rPr>
          <w:rtl/>
        </w:rPr>
        <w:t xml:space="preserve"> </w:t>
      </w:r>
      <w:r w:rsidRPr="006C0A8E">
        <w:rPr>
          <w:rtl/>
        </w:rPr>
        <w:t>כך הסברתי לו, אלא על</w:t>
      </w:r>
      <w:r w:rsidR="005E0871">
        <w:rPr>
          <w:rtl/>
        </w:rPr>
        <w:t>-</w:t>
      </w:r>
      <w:r w:rsidRPr="006C0A8E">
        <w:rPr>
          <w:rtl/>
        </w:rPr>
        <w:t>פי החלטת הנשיאות, ויושב</w:t>
      </w:r>
      <w:r w:rsidR="005E0871">
        <w:rPr>
          <w:rtl/>
        </w:rPr>
        <w:t>-</w:t>
      </w:r>
      <w:r w:rsidRPr="006C0A8E">
        <w:rPr>
          <w:rtl/>
        </w:rPr>
        <w:t>ראש הכנסת היה</w:t>
      </w:r>
      <w:r w:rsidR="005E0871">
        <w:rPr>
          <w:rtl/>
        </w:rPr>
        <w:t xml:space="preserve"> </w:t>
      </w:r>
      <w:r w:rsidRPr="006C0A8E">
        <w:rPr>
          <w:rtl/>
        </w:rPr>
        <w:t>במיעוט.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חשבתי, שצריך לקיים גם את האזכרה בשבוע שעבר, גם דיונים, וכל סגני</w:t>
      </w:r>
      <w:r w:rsidR="005E0871">
        <w:rPr>
          <w:rtl/>
        </w:rPr>
        <w:t xml:space="preserve"> </w:t>
      </w:r>
      <w:r w:rsidRPr="006C0A8E">
        <w:rPr>
          <w:rtl/>
        </w:rPr>
        <w:t>מכל</w:t>
      </w:r>
      <w:r w:rsidR="005E0871">
        <w:rPr>
          <w:rtl/>
        </w:rPr>
        <w:t xml:space="preserve"> </w:t>
      </w:r>
      <w:r w:rsidRPr="006C0A8E">
        <w:rPr>
          <w:rtl/>
        </w:rPr>
        <w:t>הקשת הפוליטית סברו שלא. בדיעבד אני חושב שהם צדקו. זו היתה החלטה אוטונומית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הנשיאות</w:t>
      </w:r>
      <w:r w:rsidR="005E0871">
        <w:rPr>
          <w:rtl/>
        </w:rPr>
        <w:t xml:space="preserve"> </w:t>
      </w:r>
      <w:r w:rsidRPr="006C0A8E">
        <w:rPr>
          <w:rtl/>
        </w:rPr>
        <w:t>בניגוד לדעתו של יושב</w:t>
      </w:r>
      <w:r w:rsidR="005E0871">
        <w:rPr>
          <w:rtl/>
        </w:rPr>
        <w:t>-</w:t>
      </w:r>
      <w:r w:rsidRPr="006C0A8E">
        <w:rPr>
          <w:rtl/>
        </w:rPr>
        <w:t>ראש הכנסת. אני מקבל את העמדה שביטא חבר 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מירום, שבדיעבד טוב שהיה 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</w:t>
      </w:r>
      <w:r w:rsidR="005E0871">
        <w:rPr>
          <w:rtl/>
        </w:rPr>
        <w:t xml:space="preserve"> </w:t>
      </w:r>
      <w:r w:rsidRPr="006C0A8E">
        <w:rPr>
          <w:rtl/>
        </w:rPr>
        <w:t>שחבר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מירום, כיושב</w:t>
      </w:r>
      <w:r w:rsidR="005E0871">
        <w:rPr>
          <w:rtl/>
        </w:rPr>
        <w:t>-</w:t>
      </w:r>
      <w:r w:rsidRPr="006C0A8E">
        <w:rPr>
          <w:rtl/>
        </w:rPr>
        <w:t>ראש ועדת הכנסת, יבהיר לי בינתיים</w:t>
      </w:r>
      <w:r w:rsidR="005E0871">
        <w:rPr>
          <w:rtl/>
        </w:rPr>
        <w:t xml:space="preserve"> </w:t>
      </w:r>
      <w:r w:rsidRPr="006C0A8E">
        <w:rPr>
          <w:rtl/>
        </w:rPr>
        <w:t>איזו</w:t>
      </w:r>
      <w:r w:rsidR="005E0871">
        <w:rPr>
          <w:rtl/>
        </w:rPr>
        <w:t xml:space="preserve"> </w:t>
      </w:r>
      <w:r w:rsidRPr="006C0A8E">
        <w:rPr>
          <w:rtl/>
        </w:rPr>
        <w:t>הבהרה לגבי חלופין וחלופי חלופין. מסתבר שזה לא נחרץ כל כך כמו שעניתי לחבר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דן תיכון. תשוחח עם חבר הכנסת דן תיכון, בינתיים נמשיך, ואני אקבל את חוות</w:t>
      </w:r>
      <w:r w:rsidR="005E0871">
        <w:rPr>
          <w:rtl/>
        </w:rPr>
        <w:t xml:space="preserve"> </w:t>
      </w:r>
      <w:r w:rsidRPr="006C0A8E">
        <w:rPr>
          <w:rtl/>
        </w:rPr>
        <w:t>הדעת.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 קרה עכשיו? עכשיו רוצים לשנות? לא יהיה כדבר הזה.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לא. אני לא זכרתי אם לחלופי חלופין יש גם הנמקות.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תסתכל מה היה בעבר וכך נעשה.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אתם תבדקו, בינתיים אני אתן רשות דיבור, ואנהג על</w:t>
      </w:r>
      <w:r w:rsidR="005E0871">
        <w:rPr>
          <w:rtl/>
        </w:rPr>
        <w:t>-</w:t>
      </w:r>
      <w:r w:rsidRPr="006C0A8E">
        <w:rPr>
          <w:rtl/>
        </w:rPr>
        <w:t>פי הבדיקה.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רבותי,</w:t>
      </w:r>
      <w:r w:rsidR="005E0871">
        <w:rPr>
          <w:rtl/>
        </w:rPr>
        <w:t xml:space="preserve"> </w:t>
      </w:r>
      <w:r w:rsidRPr="006C0A8E">
        <w:rPr>
          <w:rtl/>
        </w:rPr>
        <w:t>שתי</w:t>
      </w:r>
      <w:r w:rsidR="005E0871">
        <w:rPr>
          <w:rtl/>
        </w:rPr>
        <w:t xml:space="preserve"> </w:t>
      </w:r>
      <w:r w:rsidRPr="006C0A8E">
        <w:rPr>
          <w:rtl/>
        </w:rPr>
        <w:t>בקשות.</w:t>
      </w:r>
      <w:r w:rsidR="005E0871">
        <w:rPr>
          <w:rtl/>
        </w:rPr>
        <w:t xml:space="preserve"> </w:t>
      </w:r>
      <w:r w:rsidRPr="006C0A8E">
        <w:rPr>
          <w:rtl/>
        </w:rPr>
        <w:t>כדי</w:t>
      </w:r>
      <w:r w:rsidR="005E0871">
        <w:rPr>
          <w:rtl/>
        </w:rPr>
        <w:t xml:space="preserve"> </w:t>
      </w:r>
      <w:r w:rsidRPr="006C0A8E">
        <w:rPr>
          <w:rtl/>
        </w:rPr>
        <w:t>שאדע</w:t>
      </w:r>
      <w:r w:rsidR="005E0871">
        <w:rPr>
          <w:rtl/>
        </w:rPr>
        <w:t xml:space="preserve"> </w:t>
      </w:r>
      <w:r w:rsidRPr="006C0A8E">
        <w:rPr>
          <w:rtl/>
        </w:rPr>
        <w:t>איך לנהוג היום, אני עושה בירור קטן. לגבי</w:t>
      </w:r>
      <w:r w:rsidR="005E0871">
        <w:rPr>
          <w:rtl/>
        </w:rPr>
        <w:t xml:space="preserve"> </w:t>
      </w:r>
      <w:r w:rsidRPr="006C0A8E">
        <w:rPr>
          <w:rtl/>
        </w:rPr>
        <w:t>העתיד,</w:t>
      </w:r>
      <w:r w:rsidR="005E0871">
        <w:rPr>
          <w:rtl/>
        </w:rPr>
        <w:t xml:space="preserve"> </w:t>
      </w:r>
      <w:r w:rsidRPr="006C0A8E">
        <w:rPr>
          <w:rtl/>
        </w:rPr>
        <w:t>אני קורא לוועדת הכנסת לדון בעניין עוד לפני לחלופין ולחלופי חלופי חלופי</w:t>
      </w:r>
      <w:r w:rsidR="005E0871">
        <w:rPr>
          <w:rtl/>
        </w:rPr>
        <w:t xml:space="preserve"> </w:t>
      </w:r>
      <w:r w:rsidRPr="006C0A8E">
        <w:rPr>
          <w:rtl/>
        </w:rPr>
        <w:t>חלופין שמחכים לנו בשנה הבאה.</w:t>
      </w:r>
      <w:r w:rsidR="005E0871">
        <w:rPr>
          <w:rtl/>
        </w:rPr>
        <w:t xml:space="preserve"> </w:t>
      </w:r>
      <w:r w:rsidRPr="006C0A8E">
        <w:rPr>
          <w:rtl/>
        </w:rPr>
        <w:t>חבר הכנסת דן תיכון,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 ראש, מי אחריו?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אחריו אני אצטרך להזמין את חבר הכנסת מיכאל איתן.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לא בכדי אמרתי לך שאתה שוגה.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עדיין לא שוגה, כי פתחתי את העניין לדיון נוסף.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בעניין הפרשנות יש לנו מסורת עתיקת יומין בקדנציה הזו.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דן תיכון, עדיין לא הצלחתי לשגות, כי ביקשתי לברר את הדבר. זה רע</w:t>
      </w:r>
      <w:r w:rsidR="005E0871">
        <w:rPr>
          <w:rtl/>
        </w:rPr>
        <w:t xml:space="preserve"> </w:t>
      </w:r>
      <w:r w:rsidRPr="006C0A8E">
        <w:rPr>
          <w:rtl/>
        </w:rPr>
        <w:t>מאוד, החלופי חלופין.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דרך אגב, מקורה בדוד ליבאי.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יודעים, כבר דיברנו על כך.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מקורה</w:t>
      </w:r>
      <w:r w:rsidR="005E0871">
        <w:rPr>
          <w:rtl/>
        </w:rPr>
        <w:t xml:space="preserve"> </w:t>
      </w:r>
      <w:r w:rsidRPr="006C0A8E">
        <w:rPr>
          <w:rtl/>
        </w:rPr>
        <w:t>בטענה של חבר הכנסת דוד ליבאי בכנסת הקודמת ופרשנות של ועדת הפירושים</w:t>
      </w:r>
      <w:r w:rsidR="005E0871">
        <w:rPr>
          <w:rtl/>
        </w:rPr>
        <w:t xml:space="preserve"> </w:t>
      </w:r>
      <w:r w:rsidRPr="006C0A8E">
        <w:rPr>
          <w:rtl/>
        </w:rPr>
        <w:t>שהחליטה</w:t>
      </w:r>
      <w:r w:rsidR="005E0871">
        <w:rPr>
          <w:rtl/>
        </w:rPr>
        <w:t xml:space="preserve"> </w:t>
      </w:r>
      <w:r w:rsidRPr="006C0A8E">
        <w:rPr>
          <w:rtl/>
        </w:rPr>
        <w:t>החלטה,</w:t>
      </w:r>
      <w:r w:rsidR="005E0871">
        <w:rPr>
          <w:rtl/>
        </w:rPr>
        <w:t xml:space="preserve"> </w:t>
      </w:r>
      <w:r w:rsidRPr="006C0A8E">
        <w:rPr>
          <w:rtl/>
        </w:rPr>
        <w:t>ואנחנו אימצנו את ההחלטה הזאת, חבר הכנסת צבן, אדוני. מה לעשות,</w:t>
      </w:r>
      <w:r w:rsidR="005E0871">
        <w:rPr>
          <w:rtl/>
        </w:rPr>
        <w:t xml:space="preserve"> </w:t>
      </w:r>
      <w:r w:rsidRPr="006C0A8E">
        <w:rPr>
          <w:rtl/>
        </w:rPr>
        <w:t>הכנסת מקיימת חיים משלה גם כשאתה נעדר.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הנכד</w:t>
      </w:r>
      <w:r w:rsidR="005E0871">
        <w:rPr>
          <w:rtl/>
        </w:rPr>
        <w:t xml:space="preserve"> </w:t>
      </w:r>
      <w:r w:rsidRPr="006C0A8E">
        <w:rPr>
          <w:rtl/>
        </w:rPr>
        <w:t>שלי</w:t>
      </w:r>
      <w:r w:rsidR="005E0871">
        <w:rPr>
          <w:rtl/>
        </w:rPr>
        <w:t xml:space="preserve"> </w:t>
      </w:r>
      <w:r w:rsidRPr="006C0A8E">
        <w:rPr>
          <w:rtl/>
        </w:rPr>
        <w:t>היה אומר במצבים כאלה מלה בת שתי אותיות: די.</w:t>
      </w:r>
      <w:r w:rsidR="005E0871">
        <w:rPr>
          <w:rtl/>
        </w:rPr>
        <w:t xml:space="preserve"> </w:t>
      </w:r>
      <w:r w:rsidRPr="006C0A8E">
        <w:rPr>
          <w:rtl/>
        </w:rPr>
        <w:t>זעקת</w:t>
      </w:r>
      <w:r w:rsidR="005E0871">
        <w:rPr>
          <w:rtl/>
        </w:rPr>
        <w:t xml:space="preserve"> </w:t>
      </w:r>
      <w:r w:rsidRPr="006C0A8E">
        <w:rPr>
          <w:rtl/>
        </w:rPr>
        <w:t>ילד</w:t>
      </w:r>
      <w:r w:rsidR="005E0871">
        <w:rPr>
          <w:rtl/>
        </w:rPr>
        <w:t xml:space="preserve"> </w:t>
      </w:r>
      <w:r w:rsidRPr="006C0A8E">
        <w:rPr>
          <w:rtl/>
        </w:rPr>
        <w:t>קטן.</w:t>
      </w:r>
      <w:r w:rsidR="005E0871">
        <w:rPr>
          <w:rtl/>
        </w:rPr>
        <w:t xml:space="preserve"> </w:t>
      </w:r>
      <w:r w:rsidRPr="006C0A8E">
        <w:rPr>
          <w:rtl/>
        </w:rPr>
        <w:t>זה היה שבוע קשה מאוד לנו, חברי הליכוד, החברים שבאופוזיציה. גם</w:t>
      </w:r>
      <w:r w:rsidR="005E0871">
        <w:rPr>
          <w:rtl/>
        </w:rPr>
        <w:t xml:space="preserve"> </w:t>
      </w:r>
      <w:r w:rsidRPr="006C0A8E">
        <w:rPr>
          <w:rtl/>
        </w:rPr>
        <w:t>לחברים</w:t>
      </w:r>
      <w:r w:rsidR="005E0871">
        <w:rPr>
          <w:rtl/>
        </w:rPr>
        <w:t xml:space="preserve"> </w:t>
      </w:r>
      <w:r w:rsidRPr="006C0A8E">
        <w:rPr>
          <w:rtl/>
        </w:rPr>
        <w:t>בקואליציה.</w:t>
      </w:r>
      <w:r w:rsidR="005E0871">
        <w:rPr>
          <w:rtl/>
        </w:rPr>
        <w:t xml:space="preserve"> </w:t>
      </w:r>
      <w:r w:rsidRPr="006C0A8E">
        <w:rPr>
          <w:rtl/>
        </w:rPr>
        <w:t>שהרי קרה דבר נורא, איום מאין כמותו. אבל לעתים אמרתי לאשתי,</w:t>
      </w:r>
      <w:r w:rsidR="005E0871">
        <w:rPr>
          <w:rtl/>
        </w:rPr>
        <w:t xml:space="preserve"> </w:t>
      </w:r>
      <w:r w:rsidRPr="006C0A8E">
        <w:rPr>
          <w:rtl/>
        </w:rPr>
        <w:t>אולי ניסע לחוץ</w:t>
      </w:r>
      <w:r w:rsidR="005E0871">
        <w:rPr>
          <w:rtl/>
        </w:rPr>
        <w:t>-</w:t>
      </w:r>
      <w:r w:rsidRPr="006C0A8E">
        <w:rPr>
          <w:rtl/>
        </w:rPr>
        <w:t>לארץ לשבוע ימים, כי אתה פשוט לא יכולת לסבול. ובזאת אני מסיים את</w:t>
      </w:r>
      <w:r w:rsidR="005E0871">
        <w:rPr>
          <w:rtl/>
        </w:rPr>
        <w:t xml:space="preserve"> </w:t>
      </w:r>
      <w:r w:rsidRPr="006C0A8E">
        <w:rPr>
          <w:rtl/>
        </w:rPr>
        <w:t>הנושא הזה שהוא לא על סדר</w:t>
      </w:r>
      <w:r w:rsidR="005E0871">
        <w:rPr>
          <w:rtl/>
        </w:rPr>
        <w:t>-</w:t>
      </w:r>
      <w:r w:rsidRPr="006C0A8E">
        <w:rPr>
          <w:rtl/>
        </w:rPr>
        <w:t>היום.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המלוות</w:t>
      </w:r>
      <w:r w:rsidR="005E0871">
        <w:rPr>
          <w:rtl/>
        </w:rPr>
        <w:t xml:space="preserve"> </w:t>
      </w:r>
      <w:r w:rsidRPr="006C0A8E">
        <w:rPr>
          <w:rtl/>
        </w:rPr>
        <w:t>(הוראות שונות) (תיקון מס' 7) הוא תיקון חשוב, שולי אומנם, הוא</w:t>
      </w:r>
      <w:r w:rsidR="005E0871">
        <w:rPr>
          <w:rtl/>
        </w:rPr>
        <w:t xml:space="preserve"> </w:t>
      </w:r>
      <w:r w:rsidRPr="006C0A8E">
        <w:rPr>
          <w:rtl/>
        </w:rPr>
        <w:t>מטפל</w:t>
      </w:r>
      <w:r w:rsidR="005E0871">
        <w:rPr>
          <w:rtl/>
        </w:rPr>
        <w:t xml:space="preserve"> </w:t>
      </w:r>
      <w:r w:rsidRPr="006C0A8E">
        <w:rPr>
          <w:rtl/>
        </w:rPr>
        <w:t>בספחים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תיקונים</w:t>
      </w:r>
      <w:r w:rsidR="005E0871">
        <w:rPr>
          <w:rtl/>
        </w:rPr>
        <w:t xml:space="preserve"> </w:t>
      </w:r>
      <w:r w:rsidRPr="006C0A8E">
        <w:rPr>
          <w:rtl/>
        </w:rPr>
        <w:t>קודמים</w:t>
      </w:r>
      <w:r w:rsidR="005E0871">
        <w:rPr>
          <w:rtl/>
        </w:rPr>
        <w:t xml:space="preserve"> </w:t>
      </w:r>
      <w:r w:rsidRPr="006C0A8E">
        <w:rPr>
          <w:rtl/>
        </w:rPr>
        <w:t>שנשכחו, אבל הוא עושה צדק. הייתי רוצה להעלות</w:t>
      </w:r>
      <w:r w:rsidR="005E0871">
        <w:rPr>
          <w:rtl/>
        </w:rPr>
        <w:t xml:space="preserve"> </w:t>
      </w:r>
      <w:r w:rsidRPr="006C0A8E">
        <w:rPr>
          <w:rtl/>
        </w:rPr>
        <w:t>באותו</w:t>
      </w:r>
      <w:r w:rsidR="005E0871">
        <w:rPr>
          <w:rtl/>
        </w:rPr>
        <w:t xml:space="preserve"> </w:t>
      </w:r>
      <w:r w:rsidRPr="006C0A8E">
        <w:rPr>
          <w:rtl/>
        </w:rPr>
        <w:t>עניין,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הכספים, את טענותיו של מר בנו לבל, שיש לו</w:t>
      </w:r>
      <w:r w:rsidR="005E0871">
        <w:rPr>
          <w:rtl/>
        </w:rPr>
        <w:t xml:space="preserve"> </w:t>
      </w:r>
      <w:r w:rsidRPr="006C0A8E">
        <w:rPr>
          <w:rtl/>
        </w:rPr>
        <w:t>טענות קשות על מה שאנחנו עושים על</w:t>
      </w:r>
      <w:r w:rsidR="005E0871">
        <w:rPr>
          <w:rtl/>
        </w:rPr>
        <w:t>-</w:t>
      </w:r>
      <w:r w:rsidRPr="006C0A8E">
        <w:rPr>
          <w:rtl/>
        </w:rPr>
        <w:t>פי חוק מלוות המדינה. כשהוא קנה ניירות ערך שלא</w:t>
      </w:r>
      <w:r w:rsidR="005E0871">
        <w:rPr>
          <w:rtl/>
        </w:rPr>
        <w:t xml:space="preserve"> </w:t>
      </w:r>
      <w:r w:rsidRPr="006C0A8E">
        <w:rPr>
          <w:rtl/>
        </w:rPr>
        <w:t>ניתנו</w:t>
      </w:r>
      <w:r w:rsidR="005E0871">
        <w:rPr>
          <w:rtl/>
        </w:rPr>
        <w:t xml:space="preserve"> </w:t>
      </w: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להעברה</w:t>
      </w:r>
      <w:r w:rsidR="005E0871">
        <w:rPr>
          <w:rtl/>
        </w:rPr>
        <w:t xml:space="preserve"> </w:t>
      </w:r>
      <w:r w:rsidRPr="006C0A8E">
        <w:rPr>
          <w:rtl/>
        </w:rPr>
        <w:t>ורצה</w:t>
      </w:r>
      <w:r w:rsidR="005E0871">
        <w:rPr>
          <w:rtl/>
        </w:rPr>
        <w:t xml:space="preserve"> </w:t>
      </w:r>
      <w:r w:rsidRPr="006C0A8E">
        <w:rPr>
          <w:rtl/>
        </w:rPr>
        <w:t>לפדות</w:t>
      </w:r>
      <w:r w:rsidR="005E0871">
        <w:rPr>
          <w:rtl/>
        </w:rPr>
        <w:t xml:space="preserve"> </w:t>
      </w:r>
      <w:r w:rsidRPr="006C0A8E">
        <w:rPr>
          <w:rtl/>
        </w:rPr>
        <w:t>אותם בבוא המועד נאסר עליו, כי הזכות ניתנה בעצם</w:t>
      </w:r>
      <w:r w:rsidR="005E0871">
        <w:rPr>
          <w:rtl/>
        </w:rPr>
        <w:t xml:space="preserve"> </w:t>
      </w:r>
      <w:r w:rsidRPr="006C0A8E">
        <w:rPr>
          <w:rtl/>
        </w:rPr>
        <w:t>לבעלי</w:t>
      </w:r>
      <w:r w:rsidR="005E0871">
        <w:rPr>
          <w:rtl/>
        </w:rPr>
        <w:t xml:space="preserve"> </w:t>
      </w:r>
      <w:r w:rsidRPr="006C0A8E">
        <w:rPr>
          <w:rtl/>
        </w:rPr>
        <w:t>התעודות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המקוריים שטענו שאבדו להם התעודות </w:t>
      </w:r>
      <w:r w:rsidR="005E0871">
        <w:rPr>
          <w:rtl/>
        </w:rPr>
        <w:t>–</w:t>
      </w:r>
      <w:r w:rsidRPr="006C0A8E">
        <w:rPr>
          <w:rtl/>
        </w:rPr>
        <w:t xml:space="preserve"> למסור הצהרה ולקבל את התמורה</w:t>
      </w:r>
      <w:r w:rsidR="005E0871">
        <w:rPr>
          <w:rtl/>
        </w:rPr>
        <w:t xml:space="preserve"> </w:t>
      </w:r>
      <w:r w:rsidRPr="006C0A8E">
        <w:rPr>
          <w:rtl/>
        </w:rPr>
        <w:t>בכסף</w:t>
      </w:r>
      <w:r w:rsidR="005E0871">
        <w:rPr>
          <w:rtl/>
        </w:rPr>
        <w:t xml:space="preserve"> </w:t>
      </w:r>
      <w:r w:rsidRPr="006C0A8E">
        <w:rPr>
          <w:rtl/>
        </w:rPr>
        <w:t>מלא.</w:t>
      </w:r>
      <w:r w:rsidR="005E0871">
        <w:rPr>
          <w:rtl/>
        </w:rPr>
        <w:t xml:space="preserve"> </w:t>
      </w:r>
      <w:r w:rsidRPr="006C0A8E">
        <w:rPr>
          <w:rtl/>
        </w:rPr>
        <w:t>זה יצר מצב אנורמלי:</w:t>
      </w:r>
      <w:r w:rsidR="005E0871">
        <w:rPr>
          <w:rtl/>
        </w:rPr>
        <w:t xml:space="preserve"> </w:t>
      </w:r>
      <w:r w:rsidRPr="006C0A8E">
        <w:rPr>
          <w:rtl/>
        </w:rPr>
        <w:t>מצד אחד, הולך בן</w:t>
      </w:r>
      <w:r w:rsidR="005E0871">
        <w:rPr>
          <w:rtl/>
        </w:rPr>
        <w:t>-</w:t>
      </w:r>
      <w:r w:rsidRPr="006C0A8E">
        <w:rPr>
          <w:rtl/>
        </w:rPr>
        <w:t>אדם עם התעודות הללו, שהן לא</w:t>
      </w:r>
      <w:r w:rsidR="005E0871">
        <w:rPr>
          <w:rtl/>
        </w:rPr>
        <w:t xml:space="preserve"> </w:t>
      </w:r>
      <w:r w:rsidRPr="006C0A8E">
        <w:rPr>
          <w:rtl/>
        </w:rPr>
        <w:t>רשומות על שמו, ומצד שני, הולכים אנשים שאין להם תעודות אבל רשום שהם שילמו מלוות</w:t>
      </w:r>
      <w:r w:rsidR="005E0871">
        <w:rPr>
          <w:rtl/>
        </w:rPr>
        <w:t xml:space="preserve"> </w:t>
      </w:r>
      <w:r w:rsidRPr="006C0A8E">
        <w:rPr>
          <w:rtl/>
        </w:rPr>
        <w:t>חובה</w:t>
      </w:r>
      <w:r w:rsidR="005E0871">
        <w:rPr>
          <w:rtl/>
        </w:rPr>
        <w:t xml:space="preserve"> </w:t>
      </w:r>
      <w:r w:rsidRPr="006C0A8E">
        <w:rPr>
          <w:rtl/>
        </w:rPr>
        <w:t>בעבור</w:t>
      </w:r>
      <w:r w:rsidR="005E0871">
        <w:rPr>
          <w:rtl/>
        </w:rPr>
        <w:t xml:space="preserve"> </w:t>
      </w:r>
      <w:r w:rsidRPr="006C0A8E">
        <w:rPr>
          <w:rtl/>
        </w:rPr>
        <w:t>אותן</w:t>
      </w:r>
      <w:r w:rsidR="005E0871">
        <w:rPr>
          <w:rtl/>
        </w:rPr>
        <w:t xml:space="preserve"> </w:t>
      </w:r>
      <w:r w:rsidRPr="006C0A8E">
        <w:rPr>
          <w:rtl/>
        </w:rPr>
        <w:t>תעודות.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 יודע מה עושים בעניין הזה, אבל יש כאן בעיה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 xml:space="preserve">פי אמות מידה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החבר משווייץ?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כן,</w:t>
      </w:r>
      <w:r w:rsidR="005E0871">
        <w:rPr>
          <w:rtl/>
        </w:rPr>
        <w:t xml:space="preserve"> </w:t>
      </w:r>
      <w:r w:rsidRPr="006C0A8E">
        <w:rPr>
          <w:rtl/>
        </w:rPr>
        <w:t>החבר</w:t>
      </w:r>
      <w:r w:rsidR="005E0871">
        <w:rPr>
          <w:rtl/>
        </w:rPr>
        <w:t xml:space="preserve"> </w:t>
      </w:r>
      <w:r w:rsidRPr="006C0A8E">
        <w:rPr>
          <w:rtl/>
        </w:rPr>
        <w:t>שמבקר</w:t>
      </w:r>
      <w:r w:rsidR="005E0871">
        <w:rPr>
          <w:rtl/>
        </w:rPr>
        <w:t xml:space="preserve"> </w:t>
      </w:r>
      <w:r w:rsidRPr="006C0A8E">
        <w:rPr>
          <w:rtl/>
        </w:rPr>
        <w:t>אותך</w:t>
      </w:r>
      <w:r w:rsidR="005E0871">
        <w:rPr>
          <w:rtl/>
        </w:rPr>
        <w:t xml:space="preserve"> </w:t>
      </w:r>
      <w:r w:rsidRPr="006C0A8E">
        <w:rPr>
          <w:rtl/>
        </w:rPr>
        <w:t>בשווייץ ומדיר שינה מעיני בשיחות טלפון ארוכות. 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צודק,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מן הראוי שדעתו תישמע. בכל זאת יש כאן בעיה כשמשלמים</w:t>
      </w:r>
      <w:r w:rsidR="005E0871">
        <w:rPr>
          <w:rtl/>
        </w:rPr>
        <w:t xml:space="preserve"> </w:t>
      </w:r>
      <w:r w:rsidRPr="006C0A8E">
        <w:rPr>
          <w:rtl/>
        </w:rPr>
        <w:t>מלוות</w:t>
      </w:r>
      <w:r w:rsidR="005E0871">
        <w:rPr>
          <w:rtl/>
        </w:rPr>
        <w:t xml:space="preserve"> </w:t>
      </w:r>
      <w:r w:rsidRPr="006C0A8E">
        <w:rPr>
          <w:rtl/>
        </w:rPr>
        <w:t>מדינה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 הצהרה ולא על</w:t>
      </w:r>
      <w:r w:rsidR="005E0871">
        <w:rPr>
          <w:rtl/>
        </w:rPr>
        <w:t>-</w:t>
      </w:r>
      <w:r w:rsidRPr="006C0A8E">
        <w:rPr>
          <w:rtl/>
        </w:rPr>
        <w:t>פי הצגת התעודה. נכון שהתעודות רשומות על שם מי</w:t>
      </w:r>
      <w:r w:rsidR="005E0871">
        <w:rPr>
          <w:rtl/>
        </w:rPr>
        <w:t xml:space="preserve"> </w:t>
      </w:r>
      <w:r w:rsidRPr="006C0A8E">
        <w:rPr>
          <w:rtl/>
        </w:rPr>
        <w:t>ששילם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המלוות הללו, אבל התנאי היה שהוא יציג את המלוות. כי אם לא נשמע לפחות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גרסתו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בנו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לבל </w:t>
      </w:r>
      <w:r w:rsidR="005E0871">
        <w:rPr>
          <w:rtl/>
        </w:rPr>
        <w:t>–</w:t>
      </w:r>
      <w:r w:rsidRPr="006C0A8E">
        <w:rPr>
          <w:rtl/>
        </w:rPr>
        <w:t xml:space="preserve"> נוצר מצב שבו בעצם משלמים פעמיים בעבור התעודות, אם כי</w:t>
      </w:r>
      <w:r w:rsidR="005E0871">
        <w:rPr>
          <w:rtl/>
        </w:rPr>
        <w:t xml:space="preserve"> </w:t>
      </w:r>
      <w:r w:rsidRPr="006C0A8E">
        <w:rPr>
          <w:rtl/>
        </w:rPr>
        <w:t>בערכים חלקיים בהחלט.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כבר אמרתי שהחוק הוא חוק טוב, ולא נותר לי אלא לברך. באתי לעסוק היום במלוות</w:t>
      </w:r>
      <w:r w:rsidR="005E0871">
        <w:rPr>
          <w:rtl/>
        </w:rPr>
        <w:t xml:space="preserve"> </w:t>
      </w:r>
      <w:r w:rsidRPr="006C0A8E">
        <w:rPr>
          <w:rtl/>
        </w:rPr>
        <w:t>המדינה.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כשבוע וחצי, כשדנו כאן בתקציב המדינה, דיברתי על החיסכון וטענתי,</w:t>
      </w:r>
      <w:r w:rsidR="005E0871">
        <w:rPr>
          <w:rtl/>
        </w:rPr>
        <w:t xml:space="preserve"> </w:t>
      </w:r>
      <w:r w:rsidRPr="006C0A8E">
        <w:rPr>
          <w:rtl/>
        </w:rPr>
        <w:t>שהחיסכון</w:t>
      </w:r>
      <w:r w:rsidR="005E0871">
        <w:rPr>
          <w:rtl/>
        </w:rPr>
        <w:t xml:space="preserve"> </w:t>
      </w:r>
      <w:r w:rsidRPr="006C0A8E">
        <w:rPr>
          <w:rtl/>
        </w:rPr>
        <w:t>הפרטי</w:t>
      </w:r>
      <w:r w:rsidR="005E0871">
        <w:rPr>
          <w:rtl/>
        </w:rPr>
        <w:t xml:space="preserve"> </w:t>
      </w:r>
      <w:r w:rsidRPr="006C0A8E">
        <w:rPr>
          <w:rtl/>
        </w:rPr>
        <w:t>יורד.</w:t>
      </w:r>
      <w:r w:rsidR="005E0871">
        <w:rPr>
          <w:rtl/>
        </w:rPr>
        <w:t xml:space="preserve"> </w:t>
      </w:r>
      <w:r w:rsidRPr="006C0A8E">
        <w:rPr>
          <w:rtl/>
        </w:rPr>
        <w:t>ואכן, על</w:t>
      </w:r>
      <w:r w:rsidR="005E0871">
        <w:rPr>
          <w:rtl/>
        </w:rPr>
        <w:t>-</w:t>
      </w:r>
      <w:r w:rsidRPr="006C0A8E">
        <w:rPr>
          <w:rtl/>
        </w:rPr>
        <w:t>פי הנתונים של בנק ישראל שהוגשו לי לפחות בחודש</w:t>
      </w:r>
      <w:r w:rsidR="005E0871">
        <w:rPr>
          <w:rtl/>
        </w:rPr>
        <w:t xml:space="preserve"> </w:t>
      </w:r>
      <w:r w:rsidRPr="006C0A8E">
        <w:rPr>
          <w:rtl/>
        </w:rPr>
        <w:t>אוגוסט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ברור,</w:t>
      </w:r>
      <w:r w:rsidR="005E0871">
        <w:rPr>
          <w:rtl/>
        </w:rPr>
        <w:t xml:space="preserve"> </w:t>
      </w:r>
      <w:r w:rsidRPr="006C0A8E">
        <w:rPr>
          <w:rtl/>
        </w:rPr>
        <w:t>שבארבע</w:t>
      </w:r>
      <w:r w:rsidR="005E0871">
        <w:rPr>
          <w:rtl/>
        </w:rPr>
        <w:t xml:space="preserve"> </w:t>
      </w:r>
      <w:r w:rsidRPr="006C0A8E">
        <w:rPr>
          <w:rtl/>
        </w:rPr>
        <w:t>השנים</w:t>
      </w:r>
      <w:r w:rsidR="005E0871">
        <w:rPr>
          <w:rtl/>
        </w:rPr>
        <w:t xml:space="preserve"> </w:t>
      </w:r>
      <w:r w:rsidRPr="006C0A8E">
        <w:rPr>
          <w:rtl/>
        </w:rPr>
        <w:t>האחרונות החיסכון הפרטי ירד בצורה משמעותית.</w:t>
      </w:r>
      <w:r w:rsidR="005E0871">
        <w:rPr>
          <w:rtl/>
        </w:rPr>
        <w:t xml:space="preserve"> </w:t>
      </w:r>
      <w:r w:rsidRPr="006C0A8E">
        <w:rPr>
          <w:rtl/>
        </w:rPr>
        <w:t>הפרשנות</w:t>
      </w:r>
      <w:r w:rsidR="005E0871">
        <w:rPr>
          <w:rtl/>
        </w:rPr>
        <w:t xml:space="preserve"> </w:t>
      </w:r>
      <w:r w:rsidRPr="006C0A8E">
        <w:rPr>
          <w:rtl/>
        </w:rPr>
        <w:t>של הנגיד, כפי שנמסרה בוועדת הכספים, היתה זו: אם אתה רוצה לדעת מה יקרה</w:t>
      </w:r>
      <w:r w:rsidR="005E0871">
        <w:rPr>
          <w:rtl/>
        </w:rPr>
        <w:t xml:space="preserve"> </w:t>
      </w:r>
      <w:r w:rsidRPr="006C0A8E">
        <w:rPr>
          <w:rtl/>
        </w:rPr>
        <w:t>לכלכלת</w:t>
      </w:r>
      <w:r w:rsidR="005E0871">
        <w:rPr>
          <w:rtl/>
        </w:rPr>
        <w:t xml:space="preserve"> </w:t>
      </w:r>
      <w:r w:rsidRPr="006C0A8E">
        <w:rPr>
          <w:rtl/>
        </w:rPr>
        <w:t>ישראל</w:t>
      </w:r>
      <w:r w:rsidR="005E0871">
        <w:rPr>
          <w:rtl/>
        </w:rPr>
        <w:t xml:space="preserve"> </w:t>
      </w:r>
      <w:r w:rsidRPr="006C0A8E">
        <w:rPr>
          <w:rtl/>
        </w:rPr>
        <w:t>בעוד שנה</w:t>
      </w:r>
      <w:r w:rsidR="005E0871">
        <w:rPr>
          <w:rtl/>
        </w:rPr>
        <w:t>-</w:t>
      </w:r>
      <w:r w:rsidRPr="006C0A8E">
        <w:rPr>
          <w:rtl/>
        </w:rPr>
        <w:t xml:space="preserve">שנתיים, תסתכל על החיסכון. כשהחיסכון יורד </w:t>
      </w:r>
      <w:r w:rsidR="005E0871">
        <w:rPr>
          <w:rtl/>
        </w:rPr>
        <w:t>–</w:t>
      </w:r>
      <w:r w:rsidRPr="006C0A8E">
        <w:rPr>
          <w:rtl/>
        </w:rPr>
        <w:t xml:space="preserve"> משמע שניקלע</w:t>
      </w:r>
      <w:r w:rsidR="005E0871">
        <w:rPr>
          <w:rtl/>
        </w:rPr>
        <w:t xml:space="preserve"> </w:t>
      </w:r>
      <w:r w:rsidRPr="006C0A8E">
        <w:rPr>
          <w:rtl/>
        </w:rPr>
        <w:t>לצרות</w:t>
      </w:r>
      <w:r w:rsidR="005E0871">
        <w:rPr>
          <w:rtl/>
        </w:rPr>
        <w:t xml:space="preserve"> </w:t>
      </w:r>
      <w:r w:rsidRPr="006C0A8E">
        <w:rPr>
          <w:rtl/>
        </w:rPr>
        <w:t>כעבור</w:t>
      </w:r>
      <w:r w:rsidR="005E0871">
        <w:rPr>
          <w:rtl/>
        </w:rPr>
        <w:t xml:space="preserve"> </w:t>
      </w:r>
      <w:r w:rsidRPr="006C0A8E">
        <w:rPr>
          <w:rtl/>
        </w:rPr>
        <w:t>תקופה.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הדברים</w:t>
      </w:r>
      <w:r w:rsidR="005E0871">
        <w:rPr>
          <w:rtl/>
        </w:rPr>
        <w:t xml:space="preserve"> </w:t>
      </w:r>
      <w:r w:rsidRPr="006C0A8E">
        <w:rPr>
          <w:rtl/>
        </w:rPr>
        <w:t>האלה אמרתי בעת נאומי במליאה, אלא שלמחרת באה</w:t>
      </w:r>
      <w:r w:rsidR="005E0871">
        <w:rPr>
          <w:rtl/>
        </w:rPr>
        <w:t xml:space="preserve"> </w:t>
      </w:r>
      <w:r w:rsidRPr="006C0A8E">
        <w:rPr>
          <w:rtl/>
        </w:rPr>
        <w:t>מנהלת</w:t>
      </w:r>
      <w:r w:rsidR="005E0871">
        <w:rPr>
          <w:rtl/>
        </w:rPr>
        <w:t xml:space="preserve"> </w:t>
      </w:r>
      <w:r w:rsidRPr="006C0A8E">
        <w:rPr>
          <w:rtl/>
        </w:rPr>
        <w:t>מחלקת המחקר של בנק ישראל, הגברת ליאורה מרידור, ואמרה בוועדת הכספים: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נכון,</w:t>
      </w:r>
      <w:r w:rsidR="005E0871">
        <w:rPr>
          <w:rtl/>
        </w:rPr>
        <w:t xml:space="preserve"> </w:t>
      </w:r>
      <w:r w:rsidRPr="006C0A8E">
        <w:rPr>
          <w:rtl/>
        </w:rPr>
        <w:t>אלא</w:t>
      </w:r>
      <w:r w:rsidR="005E0871">
        <w:rPr>
          <w:rtl/>
        </w:rPr>
        <w:t xml:space="preserve"> </w:t>
      </w:r>
      <w:r w:rsidRPr="006C0A8E">
        <w:rPr>
          <w:rtl/>
        </w:rPr>
        <w:t>שעתה</w:t>
      </w:r>
      <w:r w:rsidR="005E0871">
        <w:rPr>
          <w:rtl/>
        </w:rPr>
        <w:t xml:space="preserve"> </w:t>
      </w:r>
      <w:r w:rsidRPr="006C0A8E">
        <w:rPr>
          <w:rtl/>
        </w:rPr>
        <w:t>קיבלנו סדרה חדשה, מתוקנת, שפורסמה אתמול על</w:t>
      </w:r>
      <w:r w:rsidR="005E0871">
        <w:rPr>
          <w:rtl/>
        </w:rPr>
        <w:t>-</w:t>
      </w:r>
      <w:r w:rsidRPr="006C0A8E">
        <w:rPr>
          <w:rtl/>
        </w:rPr>
        <w:t>ידי הלשכה המרכזית</w:t>
      </w:r>
      <w:r w:rsidR="005E0871">
        <w:rPr>
          <w:rtl/>
        </w:rPr>
        <w:t xml:space="preserve"> </w:t>
      </w:r>
      <w:r w:rsidRPr="006C0A8E">
        <w:rPr>
          <w:rtl/>
        </w:rPr>
        <w:t>לסטטיסטיקה, שאומרת שהמגמה של ירידת החיסכון הפרטי נעצרה, ויש עלייה ברביע השלישי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השנה</w:t>
      </w:r>
      <w:r w:rsidR="005E0871">
        <w:rPr>
          <w:rtl/>
        </w:rPr>
        <w:t xml:space="preserve"> </w:t>
      </w:r>
      <w:r w:rsidRPr="006C0A8E">
        <w:rPr>
          <w:rtl/>
        </w:rPr>
        <w:t>בחיסכון</w:t>
      </w:r>
      <w:r w:rsidR="005E0871">
        <w:rPr>
          <w:rtl/>
        </w:rPr>
        <w:t xml:space="preserve"> </w:t>
      </w:r>
      <w:r w:rsidRPr="006C0A8E">
        <w:rPr>
          <w:rtl/>
        </w:rPr>
        <w:t>הפרטי.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מעמיד</w:t>
      </w:r>
      <w:r w:rsidR="005E0871">
        <w:rPr>
          <w:rtl/>
        </w:rPr>
        <w:t xml:space="preserve"> </w:t>
      </w:r>
      <w:r w:rsidRPr="006C0A8E">
        <w:rPr>
          <w:rtl/>
        </w:rPr>
        <w:t>דברים על דיוקם, כי מצטטים את אשר אמרתי,</w:t>
      </w:r>
      <w:r w:rsidR="005E0871">
        <w:rPr>
          <w:rtl/>
        </w:rPr>
        <w:t xml:space="preserve"> </w:t>
      </w:r>
      <w:r w:rsidRPr="006C0A8E">
        <w:rPr>
          <w:rtl/>
        </w:rPr>
        <w:t>מצטטים את ליאורה מרידור.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כשאני</w:t>
      </w:r>
      <w:r w:rsidR="005E0871">
        <w:rPr>
          <w:rtl/>
        </w:rPr>
        <w:t xml:space="preserve"> </w:t>
      </w:r>
      <w:r w:rsidRPr="006C0A8E">
        <w:rPr>
          <w:rtl/>
        </w:rPr>
        <w:t>מדבר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החיסכון, אני רוצה לומר לכמה מעמיתי שטוענים את הטענה הזאת</w:t>
      </w:r>
      <w:r w:rsidR="005E0871">
        <w:rPr>
          <w:rtl/>
        </w:rPr>
        <w:t xml:space="preserve"> </w:t>
      </w:r>
      <w:r w:rsidRPr="006C0A8E">
        <w:rPr>
          <w:rtl/>
        </w:rPr>
        <w:t>כלפי,</w:t>
      </w:r>
      <w:r w:rsidR="005E0871">
        <w:rPr>
          <w:rtl/>
        </w:rPr>
        <w:t xml:space="preserve"> </w:t>
      </w:r>
      <w:r w:rsidRPr="006C0A8E">
        <w:rPr>
          <w:rtl/>
        </w:rPr>
        <w:t>שמה</w:t>
      </w:r>
      <w:r w:rsidR="005E0871">
        <w:rPr>
          <w:rtl/>
        </w:rPr>
        <w:t xml:space="preserve"> </w:t>
      </w:r>
      <w:r w:rsidRPr="006C0A8E">
        <w:rPr>
          <w:rtl/>
        </w:rPr>
        <w:t>שמעניין</w:t>
      </w:r>
      <w:r w:rsidR="005E0871">
        <w:rPr>
          <w:rtl/>
        </w:rPr>
        <w:t xml:space="preserve"> </w:t>
      </w:r>
      <w:r w:rsidRPr="006C0A8E">
        <w:rPr>
          <w:rtl/>
        </w:rPr>
        <w:t>בכלכלת ישראל הוא כלל החיסכון שמורכב מחיסכון פרטי ומחיסכון</w:t>
      </w:r>
      <w:r w:rsidR="005E0871">
        <w:rPr>
          <w:rtl/>
        </w:rPr>
        <w:t xml:space="preserve"> </w:t>
      </w:r>
      <w:r w:rsidRPr="006C0A8E">
        <w:rPr>
          <w:rtl/>
        </w:rPr>
        <w:t>ממשלתי.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אין ויכוח על כך שמגמת הירידה של החיסכון הפרטי פלוס החיסכון הממשלתי </w:t>
      </w:r>
      <w:r w:rsidR="005E0871">
        <w:rPr>
          <w:rtl/>
        </w:rPr>
        <w:t xml:space="preserve">–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הייתי אומר</w:t>
      </w:r>
      <w:r w:rsidR="005E0871">
        <w:rPr>
          <w:rtl/>
        </w:rPr>
        <w:t xml:space="preserve"> </w:t>
      </w:r>
      <w:r w:rsidRPr="006C0A8E">
        <w:rPr>
          <w:rtl/>
        </w:rPr>
        <w:t>שמגמת הירידה נמשכת, אבל בהחלט אין התאוששות כמו שאומר בנק ישראל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החיסכון</w:t>
      </w:r>
      <w:r w:rsidR="005E0871">
        <w:rPr>
          <w:rtl/>
        </w:rPr>
        <w:t xml:space="preserve"> </w:t>
      </w:r>
      <w:r w:rsidRPr="006C0A8E">
        <w:rPr>
          <w:rtl/>
        </w:rPr>
        <w:t>הפרטי.</w:t>
      </w:r>
      <w:r w:rsidR="005E0871">
        <w:rPr>
          <w:rtl/>
        </w:rPr>
        <w:t xml:space="preserve"> </w:t>
      </w:r>
      <w:r w:rsidRPr="006C0A8E">
        <w:rPr>
          <w:rtl/>
        </w:rPr>
        <w:t>שהרי גם אם נביא בחשבון שהחיסכון הפרטי של האזרחים עולה, מן</w:t>
      </w:r>
      <w:r w:rsidR="005E0871">
        <w:rPr>
          <w:rtl/>
        </w:rPr>
        <w:t xml:space="preserve"> </w:t>
      </w:r>
      <w:r w:rsidRPr="006C0A8E">
        <w:rPr>
          <w:rtl/>
        </w:rPr>
        <w:t>הצד</w:t>
      </w:r>
      <w:r w:rsidR="005E0871">
        <w:rPr>
          <w:rtl/>
        </w:rPr>
        <w:t xml:space="preserve"> </w:t>
      </w:r>
      <w:r w:rsidRPr="006C0A8E">
        <w:rPr>
          <w:rtl/>
        </w:rPr>
        <w:t>השני</w:t>
      </w:r>
      <w:r w:rsidR="005E0871">
        <w:rPr>
          <w:rtl/>
        </w:rPr>
        <w:t xml:space="preserve"> </w:t>
      </w:r>
      <w:r w:rsidRPr="006C0A8E">
        <w:rPr>
          <w:rtl/>
        </w:rPr>
        <w:t>החיסכון</w:t>
      </w:r>
      <w:r w:rsidR="005E0871">
        <w:rPr>
          <w:rtl/>
        </w:rPr>
        <w:t xml:space="preserve"> </w:t>
      </w:r>
      <w:r w:rsidRPr="006C0A8E">
        <w:rPr>
          <w:rtl/>
        </w:rPr>
        <w:t>הממשלתי</w:t>
      </w:r>
      <w:r w:rsidR="005E0871">
        <w:rPr>
          <w:rtl/>
        </w:rPr>
        <w:t xml:space="preserve"> </w:t>
      </w:r>
      <w:r w:rsidRPr="006C0A8E">
        <w:rPr>
          <w:rtl/>
        </w:rPr>
        <w:t>יורד,</w:t>
      </w:r>
      <w:r w:rsidR="005E0871">
        <w:rPr>
          <w:rtl/>
        </w:rPr>
        <w:t xml:space="preserve"> </w:t>
      </w:r>
      <w:r w:rsidRPr="006C0A8E">
        <w:rPr>
          <w:rtl/>
        </w:rPr>
        <w:t>כי הממשלה מגדילה את התקציב שלה ונקלעת בעצם</w:t>
      </w:r>
      <w:r w:rsidR="005E0871">
        <w:rPr>
          <w:rtl/>
        </w:rPr>
        <w:t xml:space="preserve"> </w:t>
      </w:r>
      <w:r w:rsidRPr="006C0A8E">
        <w:rPr>
          <w:rtl/>
        </w:rPr>
        <w:t>לגירעון</w:t>
      </w:r>
      <w:r w:rsidR="005E0871">
        <w:rPr>
          <w:rtl/>
        </w:rPr>
        <w:t xml:space="preserve"> </w:t>
      </w:r>
      <w:r w:rsidRPr="006C0A8E">
        <w:rPr>
          <w:rtl/>
        </w:rPr>
        <w:t>ממשלתי</w:t>
      </w:r>
      <w:r w:rsidR="005E0871">
        <w:rPr>
          <w:rtl/>
        </w:rPr>
        <w:t xml:space="preserve"> </w:t>
      </w:r>
      <w:r w:rsidRPr="006C0A8E">
        <w:rPr>
          <w:rtl/>
        </w:rPr>
        <w:t>גדול.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אומרת, מה שמעניין אותנו בנושא החיסכון הוא החיסכון</w:t>
      </w:r>
      <w:r w:rsidR="005E0871">
        <w:rPr>
          <w:rtl/>
        </w:rPr>
        <w:t xml:space="preserve"> </w:t>
      </w:r>
      <w:r w:rsidRPr="006C0A8E">
        <w:rPr>
          <w:rtl/>
        </w:rPr>
        <w:t>המצרפי שמורכב מחיסכון פרטי ומחיסכון ממשלתי.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רציתי גם לעסוק בבעיה נוספת שהיא ספיח של חוק התקציב. גם דבר זה קשור למלוות</w:t>
      </w:r>
      <w:r w:rsidR="005E0871">
        <w:rPr>
          <w:rtl/>
        </w:rPr>
        <w:t xml:space="preserve"> </w:t>
      </w:r>
      <w:r w:rsidRPr="006C0A8E">
        <w:rPr>
          <w:rtl/>
        </w:rPr>
        <w:t>המדינה,</w:t>
      </w:r>
      <w:r w:rsidR="005E0871">
        <w:rPr>
          <w:rtl/>
        </w:rPr>
        <w:t xml:space="preserve"> </w:t>
      </w:r>
      <w:r w:rsidRPr="006C0A8E">
        <w:rPr>
          <w:rtl/>
        </w:rPr>
        <w:t>וכוונתי</w:t>
      </w:r>
      <w:r w:rsidR="005E0871">
        <w:rPr>
          <w:rtl/>
        </w:rPr>
        <w:t xml:space="preserve"> </w:t>
      </w:r>
      <w:r w:rsidRPr="006C0A8E">
        <w:rPr>
          <w:rtl/>
        </w:rPr>
        <w:t>לקופות הגמל. אמרה הגברת ליאורה מרידור באותה הרצאה, שלפי דעתה</w:t>
      </w:r>
      <w:r w:rsidR="005E0871">
        <w:rPr>
          <w:rtl/>
        </w:rPr>
        <w:t xml:space="preserve"> </w:t>
      </w:r>
      <w:r w:rsidRPr="006C0A8E">
        <w:rPr>
          <w:rtl/>
        </w:rPr>
        <w:t>נעצרה הצבירה השלילית בקופות הגמל.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אמרה</w:t>
      </w:r>
      <w:r w:rsidR="005E0871">
        <w:rPr>
          <w:rtl/>
        </w:rPr>
        <w:t xml:space="preserve"> </w:t>
      </w:r>
      <w:r w:rsidRPr="006C0A8E">
        <w:rPr>
          <w:rtl/>
        </w:rPr>
        <w:t>שהמשיכה</w:t>
      </w:r>
      <w:r w:rsidR="005E0871">
        <w:rPr>
          <w:rtl/>
        </w:rPr>
        <w:t xml:space="preserve"> </w:t>
      </w:r>
      <w:r w:rsidRPr="006C0A8E">
        <w:rPr>
          <w:rtl/>
        </w:rPr>
        <w:t>מקופות הגמל היתה מיליארד שקל מתוך סך נכסים של 1.4</w:t>
      </w:r>
      <w:r w:rsidR="006F516C">
        <w:rPr>
          <w:rFonts w:hint="cs"/>
          <w:rtl/>
        </w:rPr>
        <w:t>-</w:t>
      </w:r>
      <w:r w:rsidRPr="006C0A8E">
        <w:rPr>
          <w:rtl/>
        </w:rPr>
        <w:t>1.3</w:t>
      </w:r>
      <w:r w:rsidR="005E0871">
        <w:rPr>
          <w:rtl/>
        </w:rPr>
        <w:t xml:space="preserve"> </w:t>
      </w:r>
      <w:r w:rsidRPr="006C0A8E">
        <w:rPr>
          <w:rtl/>
        </w:rPr>
        <w:t>מיליארד שקל.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כן,</w:t>
      </w:r>
      <w:r w:rsidR="005E0871">
        <w:rPr>
          <w:rtl/>
        </w:rPr>
        <w:t xml:space="preserve"> </w:t>
      </w:r>
      <w:r w:rsidRPr="006C0A8E">
        <w:rPr>
          <w:rtl/>
        </w:rPr>
        <w:t>כן.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אעמיד</w:t>
      </w:r>
      <w:r w:rsidR="005E0871">
        <w:rPr>
          <w:rtl/>
        </w:rPr>
        <w:t xml:space="preserve"> </w:t>
      </w:r>
      <w:r w:rsidRPr="006C0A8E">
        <w:rPr>
          <w:rtl/>
        </w:rPr>
        <w:t>דברים על דיוקם. האמן לי. היא הוכיחה, שהצבירה בקופות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הגמל ובקרנות ההשתלמות </w:t>
      </w:r>
      <w:r w:rsidR="005E0871">
        <w:rPr>
          <w:rtl/>
        </w:rPr>
        <w:t>–</w:t>
      </w:r>
      <w:r w:rsidRPr="006C0A8E">
        <w:rPr>
          <w:rtl/>
        </w:rPr>
        <w:t xml:space="preserve"> ואגב, אני מזכיר לחברי הכנסת למלא את הטופס מהר </w:t>
      </w:r>
      <w:r w:rsidR="005E0871">
        <w:rPr>
          <w:rtl/>
        </w:rPr>
        <w:t>–</w:t>
      </w:r>
      <w:r w:rsidRPr="006C0A8E">
        <w:rPr>
          <w:rtl/>
        </w:rPr>
        <w:t xml:space="preserve"> הצבירה</w:t>
      </w:r>
      <w:r w:rsidR="005E0871">
        <w:rPr>
          <w:rtl/>
        </w:rPr>
        <w:t xml:space="preserve"> </w:t>
      </w:r>
      <w:r w:rsidRPr="006C0A8E">
        <w:rPr>
          <w:rtl/>
        </w:rPr>
        <w:t>הזאת</w:t>
      </w:r>
      <w:r w:rsidR="005E0871">
        <w:rPr>
          <w:rtl/>
        </w:rPr>
        <w:t xml:space="preserve"> </w:t>
      </w:r>
      <w:r w:rsidRPr="006C0A8E">
        <w:rPr>
          <w:rtl/>
        </w:rPr>
        <w:t>החלה</w:t>
      </w:r>
      <w:r w:rsidR="005E0871">
        <w:rPr>
          <w:rtl/>
        </w:rPr>
        <w:t xml:space="preserve"> </w:t>
      </w:r>
      <w:r w:rsidRPr="006C0A8E">
        <w:rPr>
          <w:rtl/>
        </w:rPr>
        <w:t>לגדול.</w:t>
      </w:r>
      <w:r w:rsidR="005E0871">
        <w:rPr>
          <w:rtl/>
        </w:rPr>
        <w:t xml:space="preserve"> </w:t>
      </w:r>
      <w:r w:rsidRPr="006C0A8E">
        <w:rPr>
          <w:rtl/>
        </w:rPr>
        <w:t>שוב,</w:t>
      </w:r>
      <w:r w:rsidR="005E0871">
        <w:rPr>
          <w:rtl/>
        </w:rPr>
        <w:t xml:space="preserve"> </w:t>
      </w:r>
      <w:r w:rsidRPr="006C0A8E">
        <w:rPr>
          <w:rtl/>
        </w:rPr>
        <w:t>אני חולק על הממצא הזה, ולו רק משום העובדה שגם אתמול</w:t>
      </w:r>
      <w:r w:rsidR="005E0871">
        <w:rPr>
          <w:rtl/>
        </w:rPr>
        <w:t xml:space="preserve"> </w:t>
      </w:r>
      <w:r w:rsidRPr="006C0A8E">
        <w:rPr>
          <w:rtl/>
        </w:rPr>
        <w:t>פורסמו</w:t>
      </w:r>
      <w:r w:rsidR="005E0871">
        <w:rPr>
          <w:rtl/>
        </w:rPr>
        <w:t xml:space="preserve"> </w:t>
      </w:r>
      <w:r w:rsidRPr="006C0A8E">
        <w:rPr>
          <w:rtl/>
        </w:rPr>
        <w:t>נתונים</w:t>
      </w:r>
      <w:r w:rsidR="005E0871">
        <w:rPr>
          <w:rtl/>
        </w:rPr>
        <w:t xml:space="preserve"> </w:t>
      </w:r>
      <w:r w:rsidRPr="006C0A8E">
        <w:rPr>
          <w:rtl/>
        </w:rPr>
        <w:t>שאומרים, שהבריחה מקופות הגמל עדיין נמשכת. זה נכון שהצבירה עולה</w:t>
      </w:r>
      <w:r w:rsidR="005E0871">
        <w:rPr>
          <w:rtl/>
        </w:rPr>
        <w:t xml:space="preserve"> </w:t>
      </w:r>
      <w:r w:rsidRPr="006C0A8E">
        <w:rPr>
          <w:rtl/>
        </w:rPr>
        <w:t>נומינלית</w:t>
      </w:r>
      <w:r w:rsidR="005E0871">
        <w:rPr>
          <w:rtl/>
        </w:rPr>
        <w:t xml:space="preserve"> </w:t>
      </w:r>
      <w:r w:rsidRPr="006C0A8E">
        <w:rPr>
          <w:rtl/>
        </w:rPr>
        <w:t>בגלל האינפלציה, אבל בסך הכול מתחילת השנה או מאז המשבר הגדול של קופות</w:t>
      </w:r>
      <w:r w:rsidR="005E0871">
        <w:rPr>
          <w:rtl/>
        </w:rPr>
        <w:t xml:space="preserve"> </w:t>
      </w:r>
      <w:r w:rsidRPr="006C0A8E">
        <w:rPr>
          <w:rtl/>
        </w:rPr>
        <w:t>הגמל</w:t>
      </w:r>
      <w:r w:rsidR="005E0871">
        <w:rPr>
          <w:rtl/>
        </w:rPr>
        <w:t xml:space="preserve"> </w:t>
      </w:r>
      <w:r w:rsidRPr="006C0A8E">
        <w:rPr>
          <w:rtl/>
        </w:rPr>
        <w:t>ברחו כ</w:t>
      </w:r>
      <w:r w:rsidR="005E0871">
        <w:rPr>
          <w:rtl/>
        </w:rPr>
        <w:t>-</w:t>
      </w:r>
      <w:r w:rsidRPr="006C0A8E">
        <w:rPr>
          <w:rtl/>
        </w:rPr>
        <w:t>4 מיליארדי שקלים מקופות הגמל, וזה סכום אדיר. כתנא דמסייע אני יכול</w:t>
      </w:r>
      <w:r w:rsidR="005E0871">
        <w:rPr>
          <w:rtl/>
        </w:rPr>
        <w:t xml:space="preserve"> </w:t>
      </w:r>
      <w:r w:rsidRPr="006C0A8E">
        <w:rPr>
          <w:rtl/>
        </w:rPr>
        <w:t>לקחת</w:t>
      </w:r>
      <w:r w:rsidR="005E0871">
        <w:rPr>
          <w:rtl/>
        </w:rPr>
        <w:t xml:space="preserve"> </w:t>
      </w:r>
      <w:r w:rsidRPr="006C0A8E">
        <w:rPr>
          <w:rtl/>
        </w:rPr>
        <w:t>את הנתונים שפורסמו אתמול. מי שיעיין בעיתון היום יקרא: הבריחה מקופות הגמל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עדיין נמשכת </w:t>
      </w:r>
      <w:r w:rsidR="005E0871">
        <w:rPr>
          <w:rtl/>
        </w:rPr>
        <w:t>–</w:t>
      </w:r>
      <w:r w:rsidRPr="006C0A8E">
        <w:rPr>
          <w:rtl/>
        </w:rPr>
        <w:t xml:space="preserve"> כמדומני, בחודש השישי </w:t>
      </w:r>
      <w:r w:rsidR="005E0871">
        <w:rPr>
          <w:rtl/>
        </w:rPr>
        <w:t>–</w:t>
      </w:r>
      <w:r w:rsidRPr="006C0A8E">
        <w:rPr>
          <w:rtl/>
        </w:rPr>
        <w:t xml:space="preserve"> והסכומים גדולים.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השאלה לאן הולך הכסף. לא הכול מתבזבז.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החיסכון השקלי עלה מ</w:t>
      </w:r>
      <w:r w:rsidR="005E0871">
        <w:rPr>
          <w:rtl/>
        </w:rPr>
        <w:t>-</w:t>
      </w:r>
      <w:r w:rsidR="005E0871" w:rsidRPr="006C0A8E">
        <w:rPr>
          <w:rtl/>
        </w:rPr>
        <w:t>24</w:t>
      </w:r>
      <w:r w:rsidR="005E0871">
        <w:rPr>
          <w:rtl/>
        </w:rPr>
        <w:t>%</w:t>
      </w:r>
      <w:r w:rsidRPr="006C0A8E">
        <w:rPr>
          <w:rtl/>
        </w:rPr>
        <w:t xml:space="preserve"> ל</w:t>
      </w:r>
      <w:r w:rsidR="005E0871">
        <w:rPr>
          <w:rtl/>
        </w:rPr>
        <w:t>-</w:t>
      </w:r>
      <w:r w:rsidR="005E0871" w:rsidRPr="006C0A8E">
        <w:rPr>
          <w:rtl/>
        </w:rPr>
        <w:t>26</w:t>
      </w:r>
      <w:r w:rsidR="005E0871">
        <w:rPr>
          <w:rtl/>
        </w:rPr>
        <w:t>%</w:t>
      </w:r>
      <w:r w:rsidRPr="006C0A8E">
        <w:rPr>
          <w:rtl/>
        </w:rPr>
        <w:t>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גדליה גל, הכסף הולך, להערכתי, לצריכה, בחלקו, וזה בא לכלל ביטוי</w:t>
      </w:r>
      <w:r w:rsidR="005E0871">
        <w:rPr>
          <w:rtl/>
        </w:rPr>
        <w:t xml:space="preserve"> </w:t>
      </w:r>
      <w:r w:rsidRPr="006C0A8E">
        <w:rPr>
          <w:rtl/>
        </w:rPr>
        <w:t>בגירעון</w:t>
      </w:r>
      <w:r w:rsidR="005E0871">
        <w:rPr>
          <w:rtl/>
        </w:rPr>
        <w:t xml:space="preserve"> </w:t>
      </w:r>
      <w:r w:rsidRPr="006C0A8E">
        <w:rPr>
          <w:rtl/>
        </w:rPr>
        <w:t>במאזן</w:t>
      </w:r>
      <w:r w:rsidR="005E0871">
        <w:rPr>
          <w:rtl/>
        </w:rPr>
        <w:t xml:space="preserve"> </w:t>
      </w:r>
      <w:r w:rsidRPr="006C0A8E">
        <w:rPr>
          <w:rtl/>
        </w:rPr>
        <w:t>התשלומים.</w:t>
      </w:r>
      <w:r w:rsidR="005E0871">
        <w:rPr>
          <w:rtl/>
        </w:rPr>
        <w:t xml:space="preserve"> </w:t>
      </w:r>
      <w:r w:rsidRPr="006C0A8E">
        <w:rPr>
          <w:rtl/>
        </w:rPr>
        <w:t>אני בודק מפעם לפעם את הבעיה הזאת, כי הרי מה שמעניין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לאן בעצם הולך הכסף. אם הכסף יוצא מקופות הגמל והולך לתוכניות החיסכון, יכול</w:t>
      </w:r>
      <w:r w:rsidR="005E0871">
        <w:rPr>
          <w:rtl/>
        </w:rPr>
        <w:t xml:space="preserve"> </w:t>
      </w:r>
      <w:r w:rsidRPr="006C0A8E">
        <w:rPr>
          <w:rtl/>
        </w:rPr>
        <w:t>להיות שחיסכון שהיה מושקע בתוכניות ל</w:t>
      </w:r>
      <w:r w:rsidR="005E0871">
        <w:rPr>
          <w:rtl/>
        </w:rPr>
        <w:t>-</w:t>
      </w:r>
      <w:r w:rsidRPr="006C0A8E">
        <w:rPr>
          <w:rtl/>
        </w:rPr>
        <w:t>15 שנה והגיע לכלל פדיון עובר לחיסכון לטווח</w:t>
      </w:r>
      <w:r w:rsidR="005E0871">
        <w:rPr>
          <w:rtl/>
        </w:rPr>
        <w:t xml:space="preserve"> </w:t>
      </w:r>
      <w:r w:rsidRPr="006C0A8E">
        <w:rPr>
          <w:rtl/>
        </w:rPr>
        <w:t>קצר,</w:t>
      </w:r>
      <w:r w:rsidR="005E0871">
        <w:rPr>
          <w:rtl/>
        </w:rPr>
        <w:t xml:space="preserve"> </w:t>
      </w:r>
      <w:r w:rsidRPr="006C0A8E">
        <w:rPr>
          <w:rtl/>
        </w:rPr>
        <w:t>לתקופה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שנתיים ימים בתוכניות החיסכון. זה לא טוב, אבל זה מה שיש.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עדיין חיסכון.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 אם הולך לשקלי, אפשר להוציא אותו.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יכול להיות שהוא גם הולך למק"מ.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ואז תוך יום אפשר למשוך.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מק"מ,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שזה פקדון </w:t>
      </w:r>
      <w:r w:rsidR="006F516C">
        <w:t>on call</w:t>
      </w:r>
      <w:r w:rsidRPr="006C0A8E">
        <w:rPr>
          <w:rtl/>
        </w:rPr>
        <w:t xml:space="preserve"> בעצם, שאתה יכול לפדות אותו בהתרעה של שער מדי</w:t>
      </w:r>
      <w:r w:rsidR="005E0871">
        <w:rPr>
          <w:rtl/>
        </w:rPr>
        <w:t xml:space="preserve"> </w:t>
      </w:r>
      <w:r w:rsidRPr="006C0A8E">
        <w:rPr>
          <w:rtl/>
        </w:rPr>
        <w:t>יום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ביומו </w:t>
      </w:r>
      <w:r w:rsidR="005E0871">
        <w:rPr>
          <w:rtl/>
        </w:rPr>
        <w:t>–</w:t>
      </w:r>
      <w:r w:rsidRPr="006C0A8E">
        <w:rPr>
          <w:rtl/>
        </w:rPr>
        <w:t xml:space="preserve"> לפי בנק ישראל, פיקדון קצר מועד לטווח של יום יכול להיות שהוא מוגדר</w:t>
      </w:r>
      <w:r w:rsidR="005E0871">
        <w:rPr>
          <w:rtl/>
        </w:rPr>
        <w:t xml:space="preserve"> </w:t>
      </w:r>
      <w:r w:rsidRPr="006C0A8E">
        <w:rPr>
          <w:rtl/>
        </w:rPr>
        <w:t>אצלם כחיסכון. אני מטיל ספק בעניין הזה, אבל אלה כלים שיצרנו בשנים האחרונות, ולא</w:t>
      </w:r>
      <w:r w:rsidR="005E0871">
        <w:rPr>
          <w:rtl/>
        </w:rPr>
        <w:t xml:space="preserve"> </w:t>
      </w:r>
      <w:r w:rsidRPr="006C0A8E">
        <w:rPr>
          <w:rtl/>
        </w:rPr>
        <w:t>ברורה לי ההגדרה של החיסכון.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אגב,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חוזר</w:t>
      </w:r>
      <w:r w:rsidR="005E0871">
        <w:rPr>
          <w:rtl/>
        </w:rPr>
        <w:t xml:space="preserve"> </w:t>
      </w:r>
      <w:r w:rsidRPr="006C0A8E">
        <w:rPr>
          <w:rtl/>
        </w:rPr>
        <w:t>וטוען, כי נשאלתי היום על</w:t>
      </w:r>
      <w:r w:rsidR="005E0871">
        <w:rPr>
          <w:rtl/>
        </w:rPr>
        <w:t>-</w:t>
      </w:r>
      <w:r w:rsidRPr="006C0A8E">
        <w:rPr>
          <w:rtl/>
        </w:rPr>
        <w:t>ידי עיתונאי, אם יש הצדקה לגביית</w:t>
      </w:r>
      <w:r w:rsidR="005E0871">
        <w:rPr>
          <w:rtl/>
        </w:rPr>
        <w:t xml:space="preserve"> </w:t>
      </w:r>
      <w:r w:rsidRPr="006C0A8E">
        <w:rPr>
          <w:rtl/>
        </w:rPr>
        <w:t>דמי</w:t>
      </w:r>
      <w:r w:rsidR="005E0871">
        <w:rPr>
          <w:rtl/>
        </w:rPr>
        <w:t xml:space="preserve"> </w:t>
      </w:r>
      <w:r w:rsidRPr="006C0A8E">
        <w:rPr>
          <w:rtl/>
        </w:rPr>
        <w:t>שמירה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פיקדון שנקרא מק"מ, ואני אומר בפירוש שאין צידוק לדבר הזה. לא זה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הסיכום</w:t>
      </w:r>
      <w:r w:rsidR="005E0871">
        <w:rPr>
          <w:rtl/>
        </w:rPr>
        <w:t xml:space="preserve"> </w:t>
      </w:r>
      <w:r w:rsidRPr="006C0A8E">
        <w:rPr>
          <w:rtl/>
        </w:rPr>
        <w:t>בוועדת הכספים כשאישרנו את המק"ם באמצע שנות ה</w:t>
      </w:r>
      <w:r w:rsidR="005E0871">
        <w:rPr>
          <w:rtl/>
        </w:rPr>
        <w:t>-</w:t>
      </w:r>
      <w:r w:rsidRPr="006C0A8E">
        <w:rPr>
          <w:rtl/>
        </w:rPr>
        <w:t>80. רצינו לעשות אותו</w:t>
      </w:r>
      <w:r w:rsidR="005E0871">
        <w:rPr>
          <w:rtl/>
        </w:rPr>
        <w:t xml:space="preserve"> </w:t>
      </w:r>
      <w:r w:rsidRPr="006C0A8E">
        <w:rPr>
          <w:rtl/>
        </w:rPr>
        <w:t>מכשיר</w:t>
      </w:r>
      <w:r w:rsidR="005E0871">
        <w:rPr>
          <w:rtl/>
        </w:rPr>
        <w:t xml:space="preserve"> </w:t>
      </w:r>
      <w:r w:rsidRPr="006C0A8E">
        <w:rPr>
          <w:rtl/>
        </w:rPr>
        <w:t>יעיל,</w:t>
      </w:r>
      <w:r w:rsidR="005E0871">
        <w:rPr>
          <w:rtl/>
        </w:rPr>
        <w:t xml:space="preserve"> </w:t>
      </w:r>
      <w:r w:rsidRPr="006C0A8E">
        <w:rPr>
          <w:rtl/>
        </w:rPr>
        <w:t>טוב</w:t>
      </w:r>
      <w:r w:rsidR="005E0871">
        <w:rPr>
          <w:rtl/>
        </w:rPr>
        <w:t xml:space="preserve"> </w:t>
      </w:r>
      <w:r w:rsidRPr="006C0A8E">
        <w:rPr>
          <w:rtl/>
        </w:rPr>
        <w:t>ומהיר</w:t>
      </w:r>
      <w:r w:rsidR="005E0871">
        <w:rPr>
          <w:rtl/>
        </w:rPr>
        <w:t xml:space="preserve"> </w:t>
      </w:r>
      <w:r w:rsidRPr="006C0A8E">
        <w:rPr>
          <w:rtl/>
        </w:rPr>
        <w:t>לציבור</w:t>
      </w:r>
      <w:r w:rsidR="005E0871">
        <w:rPr>
          <w:rtl/>
        </w:rPr>
        <w:t xml:space="preserve"> </w:t>
      </w:r>
      <w:r w:rsidRPr="006C0A8E">
        <w:rPr>
          <w:rtl/>
        </w:rPr>
        <w:t>הרחב. הוא לא נעשה, לצערי הרב, מכשיר כזה, ורק</w:t>
      </w:r>
      <w:r w:rsidR="005E0871">
        <w:rPr>
          <w:rtl/>
        </w:rPr>
        <w:t xml:space="preserve"> </w:t>
      </w:r>
      <w:r w:rsidRPr="006C0A8E">
        <w:rPr>
          <w:rtl/>
        </w:rPr>
        <w:t>מומחים לדבר משתמשים בכלי החיסכון הזה, אבל הסכומים גדולים. ומי כמותנו יודע שהרי</w:t>
      </w:r>
      <w:r w:rsidR="005E0871">
        <w:rPr>
          <w:rtl/>
        </w:rPr>
        <w:t xml:space="preserve"> </w:t>
      </w:r>
      <w:r w:rsidRPr="006C0A8E">
        <w:rPr>
          <w:rtl/>
        </w:rPr>
        <w:t>מגדילים את האמיסיות מדי חצי שנה בחוקים שבאים למליאה ולועדת הכספים.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לעסוק</w:t>
      </w:r>
      <w:r w:rsidR="005E0871">
        <w:rPr>
          <w:rtl/>
        </w:rPr>
        <w:t xml:space="preserve"> </w:t>
      </w:r>
      <w:r w:rsidRPr="006C0A8E">
        <w:rPr>
          <w:rtl/>
        </w:rPr>
        <w:t>בנקודה</w:t>
      </w:r>
      <w:r w:rsidR="005E0871">
        <w:rPr>
          <w:rtl/>
        </w:rPr>
        <w:t xml:space="preserve"> </w:t>
      </w:r>
      <w:r w:rsidRPr="006C0A8E">
        <w:rPr>
          <w:rtl/>
        </w:rPr>
        <w:t>נוספת שקשורה למלוות המדינה, והיא הגירעון בתקציב</w:t>
      </w:r>
      <w:r w:rsidR="005E0871">
        <w:rPr>
          <w:rtl/>
        </w:rPr>
        <w:t xml:space="preserve"> </w:t>
      </w:r>
      <w:r w:rsidRPr="006C0A8E">
        <w:rPr>
          <w:rtl/>
        </w:rPr>
        <w:t>והגירעון</w:t>
      </w:r>
      <w:r w:rsidR="005E0871">
        <w:rPr>
          <w:rtl/>
        </w:rPr>
        <w:t xml:space="preserve"> </w:t>
      </w:r>
      <w:r w:rsidRPr="006C0A8E">
        <w:rPr>
          <w:rtl/>
        </w:rPr>
        <w:t>במאזן</w:t>
      </w:r>
      <w:r w:rsidR="005E0871">
        <w:rPr>
          <w:rtl/>
        </w:rPr>
        <w:t xml:space="preserve"> </w:t>
      </w:r>
      <w:r w:rsidRPr="006C0A8E">
        <w:rPr>
          <w:rtl/>
        </w:rPr>
        <w:t>התשלומים. יכול להיות שאני טועה, אבל אני בהחלט מודאג ממה שקורה</w:t>
      </w:r>
      <w:r w:rsidR="005E0871">
        <w:rPr>
          <w:rtl/>
        </w:rPr>
        <w:t xml:space="preserve"> </w:t>
      </w:r>
      <w:r w:rsidRPr="006C0A8E">
        <w:rPr>
          <w:rtl/>
        </w:rPr>
        <w:t>בשני המרכיבים הללו. אפשר לדבר על חצי הכוס המלאה ולומר, שהתפוקה המקומית הגולמית</w:t>
      </w:r>
      <w:r w:rsidR="005E0871">
        <w:rPr>
          <w:rtl/>
        </w:rPr>
        <w:t xml:space="preserve"> </w:t>
      </w:r>
      <w:r w:rsidRPr="006C0A8E">
        <w:rPr>
          <w:rtl/>
        </w:rPr>
        <w:t>גדלה, וזה נכון. אבל אני אומר לכם, נדלקה נורה אדומה, ואתם לא שמים לב.</w:t>
      </w:r>
      <w:r w:rsidR="005E0871">
        <w:rPr>
          <w:rtl/>
        </w:rPr>
        <w:t xml:space="preserve"> </w:t>
      </w:r>
      <w:r w:rsidRPr="006C0A8E">
        <w:rPr>
          <w:rtl/>
        </w:rPr>
        <w:t>כשדיברתי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שבוע</w:t>
      </w:r>
      <w:r w:rsidR="005E0871">
        <w:rPr>
          <w:rtl/>
        </w:rPr>
        <w:t xml:space="preserve"> </w:t>
      </w:r>
      <w:r w:rsidRPr="006C0A8E">
        <w:rPr>
          <w:rtl/>
        </w:rPr>
        <w:t>וחצי</w:t>
      </w:r>
      <w:r w:rsidR="005E0871">
        <w:rPr>
          <w:rtl/>
        </w:rPr>
        <w:t xml:space="preserve"> </w:t>
      </w:r>
      <w:r w:rsidRPr="006C0A8E">
        <w:rPr>
          <w:rtl/>
        </w:rPr>
        <w:t>ולפני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שבועיים ולפני חצי שנה על שני הנושאים </w:t>
      </w:r>
      <w:r w:rsidR="005E0871">
        <w:rPr>
          <w:rtl/>
        </w:rPr>
        <w:t>–</w:t>
      </w:r>
      <w:r w:rsidRPr="006C0A8E">
        <w:rPr>
          <w:rtl/>
        </w:rPr>
        <w:t xml:space="preserve"> הגירעון בתקציב</w:t>
      </w:r>
      <w:r w:rsidR="005E0871">
        <w:rPr>
          <w:rtl/>
        </w:rPr>
        <w:t xml:space="preserve"> </w:t>
      </w:r>
      <w:r w:rsidRPr="006C0A8E">
        <w:rPr>
          <w:rtl/>
        </w:rPr>
        <w:t>והשפעתו</w:t>
      </w:r>
      <w:r w:rsidR="005E0871">
        <w:rPr>
          <w:rtl/>
        </w:rPr>
        <w:t xml:space="preserve"> </w:t>
      </w:r>
      <w:r w:rsidRPr="006C0A8E">
        <w:rPr>
          <w:rtl/>
        </w:rPr>
        <w:t>על היקף המלוות ועל האינפלציה</w:t>
      </w:r>
      <w:r w:rsidR="005E0871">
        <w:rPr>
          <w:rtl/>
        </w:rPr>
        <w:t xml:space="preserve"> </w:t>
      </w:r>
      <w:r w:rsidRPr="006C0A8E">
        <w:rPr>
          <w:rtl/>
        </w:rPr>
        <w:t>והגירעון במאזן התשלומים והשפעתו על יתרת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החוב הלאומי שלנו במט"ח </w:t>
      </w:r>
      <w:r w:rsidR="005E0871">
        <w:rPr>
          <w:rtl/>
        </w:rPr>
        <w:t>–</w:t>
      </w:r>
      <w:r w:rsidRPr="006C0A8E">
        <w:rPr>
          <w:rtl/>
        </w:rPr>
        <w:t xml:space="preserve"> יכול להיות שעדיין לא ראו זאת בעיתונות כפי שאני ראיתי.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מאתמול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קורא מאמרים שאומרים: רבותי, שימו לב, נדלקה נוראה אדומה גדולה</w:t>
      </w:r>
      <w:r w:rsidR="005E0871">
        <w:rPr>
          <w:rtl/>
        </w:rPr>
        <w:t xml:space="preserve"> </w:t>
      </w:r>
      <w:r w:rsidRPr="006C0A8E">
        <w:rPr>
          <w:rtl/>
        </w:rPr>
        <w:t>ואתם לא רואים, כי הממשלה לא רוצה להתייחס לנושא הזה.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איזו נורה נדלקה?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שלום, חבר הכנסת משה נסים.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אומר שלום. אני נמצא כאן 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ראיתי אותך.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מנסה כל הזמן לשכנע את הצד הזה של הבית.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ראיתי אותך. זה לא בסדר. אתה יודע שאני אוהב לשוחח אתך.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מכוון את השכנוע שלו לצד הזה. זה די טבעי.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כי הם העלו את הטענות, בלי לנקוב בשמות.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 בדבר הנורה?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חוזר</w:t>
      </w:r>
      <w:r w:rsidR="005E0871">
        <w:rPr>
          <w:rtl/>
        </w:rPr>
        <w:t xml:space="preserve"> </w:t>
      </w:r>
      <w:r w:rsidRPr="006C0A8E">
        <w:rPr>
          <w:rtl/>
        </w:rPr>
        <w:t>לנורה.</w:t>
      </w:r>
      <w:r w:rsidR="005E0871">
        <w:rPr>
          <w:rtl/>
        </w:rPr>
        <w:t xml:space="preserve"> </w:t>
      </w:r>
      <w:r w:rsidRPr="006C0A8E">
        <w:rPr>
          <w:rtl/>
        </w:rPr>
        <w:t>רבותי,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שאנחנו רוצים ובין שאנחנו לא רוצים, יש לנו</w:t>
      </w:r>
      <w:r w:rsidR="005E0871">
        <w:rPr>
          <w:rtl/>
        </w:rPr>
        <w:t xml:space="preserve"> </w:t>
      </w:r>
      <w:r w:rsidRPr="006C0A8E">
        <w:rPr>
          <w:rtl/>
        </w:rPr>
        <w:t>בעיה קשה בכל הקשור בגירעון במאזן התשלומים.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והיצוא שקטן.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היצוא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גדל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והיבוא שגדל בצורה דרמטית, ושוב מאתמול עבר מיליארד דולר </w:t>
      </w:r>
      <w:r w:rsidR="005E0871">
        <w:rPr>
          <w:rtl/>
        </w:rPr>
        <w:t xml:space="preserve">– </w:t>
      </w:r>
      <w:r w:rsidRPr="006C0A8E">
        <w:rPr>
          <w:rtl/>
        </w:rPr>
        <w:t>נדמה לי, שבפעם החמישית או השישית במרוצת השנה.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והצמיחה נאכלת על</w:t>
      </w:r>
      <w:r w:rsidR="005E0871">
        <w:rPr>
          <w:rtl/>
        </w:rPr>
        <w:t>-</w:t>
      </w:r>
      <w:r w:rsidRPr="006C0A8E">
        <w:rPr>
          <w:rtl/>
        </w:rPr>
        <w:t>ידי הצריכה.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אומר, שהתפוקה</w:t>
      </w:r>
      <w:r w:rsidR="005E0871">
        <w:rPr>
          <w:rtl/>
        </w:rPr>
        <w:t xml:space="preserve"> </w:t>
      </w:r>
      <w:r w:rsidRPr="006C0A8E">
        <w:rPr>
          <w:rtl/>
        </w:rPr>
        <w:t>המקומית</w:t>
      </w:r>
      <w:r w:rsidR="005E0871">
        <w:rPr>
          <w:rtl/>
        </w:rPr>
        <w:t xml:space="preserve"> </w:t>
      </w:r>
      <w:r w:rsidRPr="006C0A8E">
        <w:rPr>
          <w:rtl/>
        </w:rPr>
        <w:t>הגולמית</w:t>
      </w:r>
      <w:r w:rsidR="005E0871">
        <w:rPr>
          <w:rtl/>
        </w:rPr>
        <w:t xml:space="preserve"> </w:t>
      </w:r>
      <w:r w:rsidRPr="006C0A8E">
        <w:rPr>
          <w:rtl/>
        </w:rPr>
        <w:t>גדלה כשהיא מוטת צריכה. אני שמח</w:t>
      </w:r>
      <w:r w:rsidR="005E0871">
        <w:rPr>
          <w:rtl/>
        </w:rPr>
        <w:t xml:space="preserve"> </w:t>
      </w:r>
      <w:r w:rsidRPr="006C0A8E">
        <w:rPr>
          <w:rtl/>
        </w:rPr>
        <w:t>שעיתונאים</w:t>
      </w:r>
      <w:r w:rsidR="005E0871">
        <w:rPr>
          <w:rtl/>
        </w:rPr>
        <w:t xml:space="preserve"> </w:t>
      </w:r>
      <w:r w:rsidRPr="006C0A8E">
        <w:rPr>
          <w:rtl/>
        </w:rPr>
        <w:t>חוזרים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הדברים</w:t>
      </w:r>
      <w:r w:rsidR="005E0871">
        <w:rPr>
          <w:rtl/>
        </w:rPr>
        <w:t xml:space="preserve"> </w:t>
      </w:r>
      <w:r w:rsidRPr="006C0A8E">
        <w:rPr>
          <w:rtl/>
        </w:rPr>
        <w:t>האלה.</w:t>
      </w:r>
      <w:r w:rsidR="005E0871">
        <w:rPr>
          <w:rtl/>
        </w:rPr>
        <w:t xml:space="preserve"> </w:t>
      </w:r>
      <w:r w:rsidRPr="006C0A8E">
        <w:rPr>
          <w:rtl/>
        </w:rPr>
        <w:t>אתמול</w:t>
      </w:r>
      <w:r w:rsidR="005E0871">
        <w:rPr>
          <w:rtl/>
        </w:rPr>
        <w:t xml:space="preserve"> </w:t>
      </w:r>
      <w:r w:rsidRPr="006C0A8E">
        <w:rPr>
          <w:rtl/>
        </w:rPr>
        <w:t>קראתי</w:t>
      </w:r>
      <w:r w:rsidR="005E0871">
        <w:rPr>
          <w:rtl/>
        </w:rPr>
        <w:t xml:space="preserve"> </w:t>
      </w:r>
      <w:r w:rsidRPr="006C0A8E">
        <w:rPr>
          <w:rtl/>
        </w:rPr>
        <w:t>מאמר</w:t>
      </w:r>
      <w:r w:rsidR="005E0871">
        <w:rPr>
          <w:rtl/>
        </w:rPr>
        <w:t xml:space="preserve"> </w:t>
      </w:r>
      <w:r w:rsidRPr="006C0A8E">
        <w:rPr>
          <w:rtl/>
        </w:rPr>
        <w:t>ב"הארץ", קראתי מאמר</w:t>
      </w:r>
      <w:r w:rsidR="005E0871">
        <w:rPr>
          <w:rtl/>
        </w:rPr>
        <w:t xml:space="preserve"> </w:t>
      </w:r>
      <w:r w:rsidRPr="006C0A8E">
        <w:rPr>
          <w:rtl/>
        </w:rPr>
        <w:t>ב"ידיעות</w:t>
      </w:r>
      <w:r w:rsidR="005E0871">
        <w:rPr>
          <w:rtl/>
        </w:rPr>
        <w:t xml:space="preserve"> </w:t>
      </w:r>
      <w:r w:rsidRPr="006C0A8E">
        <w:rPr>
          <w:rtl/>
        </w:rPr>
        <w:t>אחרונות",</w:t>
      </w:r>
      <w:r w:rsidR="005E0871">
        <w:rPr>
          <w:rtl/>
        </w:rPr>
        <w:t xml:space="preserve"> </w:t>
      </w:r>
      <w:r w:rsidRPr="006C0A8E">
        <w:rPr>
          <w:rtl/>
        </w:rPr>
        <w:t>קראתי</w:t>
      </w:r>
      <w:r w:rsidR="005E0871">
        <w:rPr>
          <w:rtl/>
        </w:rPr>
        <w:t xml:space="preserve"> </w:t>
      </w:r>
      <w:r w:rsidRPr="006C0A8E">
        <w:rPr>
          <w:rtl/>
        </w:rPr>
        <w:t>אתמול מאמר בעיתון "גלובס", ואנשים אומרים: שימו לב,</w:t>
      </w:r>
      <w:r w:rsidR="005E0871">
        <w:rPr>
          <w:rtl/>
        </w:rPr>
        <w:t xml:space="preserve"> </w:t>
      </w:r>
      <w:r w:rsidRPr="006C0A8E">
        <w:rPr>
          <w:rtl/>
        </w:rPr>
        <w:t>נדלקה נורה אדומה. אחזור לנושא ואמשיך לפרט בפעם הבאה.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מאוד לחבר הכנסת דן תיכון.</w:t>
      </w:r>
      <w:r w:rsidR="005E0871">
        <w:rPr>
          <w:rtl/>
        </w:rPr>
        <w:t xml:space="preserve"> </w:t>
      </w:r>
      <w:r w:rsidRPr="006C0A8E">
        <w:rPr>
          <w:rtl/>
        </w:rPr>
        <w:t>מובן שיש אפשרות ליושב</w:t>
      </w:r>
      <w:r w:rsidR="005E0871">
        <w:rPr>
          <w:rtl/>
        </w:rPr>
        <w:t>-</w:t>
      </w:r>
      <w:r w:rsidRPr="006C0A8E">
        <w:rPr>
          <w:rtl/>
        </w:rPr>
        <w:t>ראש ועדת הכספים</w:t>
      </w:r>
      <w:r w:rsidR="005E0871">
        <w:rPr>
          <w:rtl/>
        </w:rPr>
        <w:t xml:space="preserve"> </w:t>
      </w:r>
      <w:r w:rsidRPr="006C0A8E">
        <w:rPr>
          <w:rtl/>
        </w:rPr>
        <w:t>להשיב</w:t>
      </w:r>
      <w:r w:rsidR="005E0871">
        <w:rPr>
          <w:rtl/>
        </w:rPr>
        <w:t xml:space="preserve"> </w:t>
      </w:r>
      <w:r w:rsidRPr="006C0A8E">
        <w:rPr>
          <w:rtl/>
        </w:rPr>
        <w:t>מדי פעם בפעם. הוא ביקש לעשות זאת כרגע, וזאת זכותו.</w:t>
      </w:r>
      <w:r w:rsidR="005E0871">
        <w:rPr>
          <w:rtl/>
        </w:rPr>
        <w:t xml:space="preserve"> </w:t>
      </w:r>
      <w:r w:rsidRPr="006C0A8E">
        <w:rPr>
          <w:rtl/>
        </w:rPr>
        <w:t>בבקשה.</w:t>
      </w:r>
      <w:r w:rsidR="005E0871">
        <w:rPr>
          <w:rtl/>
        </w:rPr>
        <w:t xml:space="preserve"> </w:t>
      </w:r>
      <w:r w:rsidRPr="006C0A8E">
        <w:rPr>
          <w:rtl/>
        </w:rPr>
        <w:t>אחריו אזמין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את חבר הכנסת מיכאל איתן, ואחריו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נחמן רון.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חברי הכנסת, לאחר ששמעתי כמה מהדוברים ביקשתי להתייחס לכמה</w:t>
      </w:r>
      <w:r w:rsidR="005E0871">
        <w:rPr>
          <w:rtl/>
        </w:rPr>
        <w:t xml:space="preserve"> </w:t>
      </w:r>
      <w:r w:rsidRPr="006C0A8E">
        <w:rPr>
          <w:rtl/>
        </w:rPr>
        <w:t>מהסוגיות</w:t>
      </w:r>
      <w:r w:rsidR="005E0871">
        <w:rPr>
          <w:rtl/>
        </w:rPr>
        <w:t xml:space="preserve"> </w:t>
      </w:r>
      <w:r w:rsidRPr="006C0A8E">
        <w:rPr>
          <w:rtl/>
        </w:rPr>
        <w:t>שהועלו</w:t>
      </w:r>
      <w:r w:rsidR="005E0871">
        <w:rPr>
          <w:rtl/>
        </w:rPr>
        <w:t xml:space="preserve"> </w:t>
      </w:r>
      <w:r w:rsidRPr="006C0A8E">
        <w:rPr>
          <w:rtl/>
        </w:rPr>
        <w:t>כאן.</w:t>
      </w:r>
      <w:r w:rsidR="005E0871">
        <w:rPr>
          <w:rtl/>
        </w:rPr>
        <w:t xml:space="preserve"> </w:t>
      </w:r>
      <w:r w:rsidRPr="006C0A8E">
        <w:rPr>
          <w:rtl/>
        </w:rPr>
        <w:t>אפתח בסוף הדברים של חבר הכנסת דן תיכון. אני רוצה לומר</w:t>
      </w:r>
      <w:r w:rsidR="005E0871">
        <w:rPr>
          <w:rtl/>
        </w:rPr>
        <w:t xml:space="preserve"> </w:t>
      </w:r>
      <w:r w:rsidRPr="006C0A8E">
        <w:rPr>
          <w:rtl/>
        </w:rPr>
        <w:t>לו, שאנחנו בהחלט שמים לב, ורק עיוור ואדם לא רציני יכול להתעלם מהגירעון המסחרי,</w:t>
      </w:r>
      <w:r w:rsidR="005E0871">
        <w:rPr>
          <w:rtl/>
        </w:rPr>
        <w:t xml:space="preserve"> </w:t>
      </w:r>
      <w:r w:rsidRPr="006C0A8E">
        <w:rPr>
          <w:rtl/>
        </w:rPr>
        <w:t>שהוא גדול מדי, ויש חובה לטפל בו.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היחסים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הריבית</w:t>
      </w:r>
      <w:r w:rsidR="005E0871">
        <w:rPr>
          <w:rtl/>
        </w:rPr>
        <w:t xml:space="preserve"> </w:t>
      </w:r>
      <w:r w:rsidRPr="006C0A8E">
        <w:rPr>
          <w:rtl/>
        </w:rPr>
        <w:t>לבין</w:t>
      </w:r>
      <w:r w:rsidR="005E0871">
        <w:rPr>
          <w:rtl/>
        </w:rPr>
        <w:t xml:space="preserve"> </w:t>
      </w:r>
      <w:r w:rsidRPr="006C0A8E">
        <w:rPr>
          <w:rtl/>
        </w:rPr>
        <w:t>שער החליפין הם במצב של חוסר איזון, אי</w:t>
      </w:r>
      <w:r w:rsidR="005E0871">
        <w:rPr>
          <w:rtl/>
        </w:rPr>
        <w:t>-</w:t>
      </w:r>
      <w:r w:rsidRPr="006C0A8E">
        <w:rPr>
          <w:rtl/>
        </w:rPr>
        <w:t>אפשר</w:t>
      </w:r>
      <w:r w:rsidR="005E0871">
        <w:rPr>
          <w:rtl/>
        </w:rPr>
        <w:t xml:space="preserve"> </w:t>
      </w:r>
      <w:r w:rsidRPr="006C0A8E">
        <w:rPr>
          <w:rtl/>
        </w:rPr>
        <w:t>להתעלם, ואולי זו גם הסיבה שמשפיעה על הגירעון המסחרי. אנחנו יודעים ששער החליפין</w:t>
      </w:r>
      <w:r w:rsidR="005E0871">
        <w:rPr>
          <w:rtl/>
        </w:rPr>
        <w:t xml:space="preserve"> </w:t>
      </w:r>
      <w:r w:rsidRPr="006C0A8E">
        <w:rPr>
          <w:rtl/>
        </w:rPr>
        <w:t>הוא כזה, שרווחיות המגזר המייצא נמצאת בסכנה מסוימת. לעומת זאת, הייבוא זול יותר,</w:t>
      </w:r>
      <w:r w:rsidR="005E0871">
        <w:rPr>
          <w:rtl/>
        </w:rPr>
        <w:t xml:space="preserve"> </w:t>
      </w:r>
      <w:r w:rsidRPr="006C0A8E">
        <w:rPr>
          <w:rtl/>
        </w:rPr>
        <w:t>והריבית</w:t>
      </w:r>
      <w:r w:rsidR="005E0871">
        <w:rPr>
          <w:rtl/>
        </w:rPr>
        <w:t xml:space="preserve"> </w:t>
      </w:r>
      <w:r w:rsidRPr="006C0A8E">
        <w:rPr>
          <w:rtl/>
        </w:rPr>
        <w:t>משפיעה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הזרימה של כסף מבחוץ פנימה. בסך הכול, הדברים האלה שליליים,</w:t>
      </w:r>
      <w:r w:rsidR="005E0871">
        <w:rPr>
          <w:rtl/>
        </w:rPr>
        <w:t xml:space="preserve"> </w:t>
      </w:r>
      <w:r w:rsidRPr="006C0A8E">
        <w:rPr>
          <w:rtl/>
        </w:rPr>
        <w:t>ואנחנו</w:t>
      </w:r>
      <w:r w:rsidR="005E0871">
        <w:rPr>
          <w:rtl/>
        </w:rPr>
        <w:t xml:space="preserve"> </w:t>
      </w:r>
      <w:r w:rsidRPr="006C0A8E">
        <w:rPr>
          <w:rtl/>
        </w:rPr>
        <w:t>לא מתעלמים מהם. בראש ובראשונה ראוי שנטפל בתקציב. הלוואי שהיה ניתן לקצץ</w:t>
      </w:r>
      <w:r w:rsidR="005E0871">
        <w:rPr>
          <w:rtl/>
        </w:rPr>
        <w:t xml:space="preserve"> </w:t>
      </w:r>
      <w:r w:rsidRPr="006C0A8E">
        <w:rPr>
          <w:rtl/>
        </w:rPr>
        <w:t>בתקציב,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היות</w:t>
      </w:r>
      <w:r w:rsidR="005E0871">
        <w:rPr>
          <w:rtl/>
        </w:rPr>
        <w:t xml:space="preserve"> </w:t>
      </w:r>
      <w:r w:rsidRPr="006C0A8E">
        <w:rPr>
          <w:rtl/>
        </w:rPr>
        <w:t>שבתוך</w:t>
      </w:r>
      <w:r w:rsidR="005E0871">
        <w:rPr>
          <w:rtl/>
        </w:rPr>
        <w:t xml:space="preserve"> </w:t>
      </w:r>
      <w:r w:rsidRPr="006C0A8E">
        <w:rPr>
          <w:rtl/>
        </w:rPr>
        <w:t>עמנו אנחנו יושבים, אנחנו יודעים מה אפשר ומה אי</w:t>
      </w:r>
      <w:r w:rsidR="005E0871">
        <w:rPr>
          <w:rtl/>
        </w:rPr>
        <w:t>-</w:t>
      </w:r>
      <w:r w:rsidRPr="006C0A8E">
        <w:rPr>
          <w:rtl/>
        </w:rPr>
        <w:t>אפשר</w:t>
      </w:r>
      <w:r w:rsidR="005E0871">
        <w:rPr>
          <w:rtl/>
        </w:rPr>
        <w:t xml:space="preserve"> </w:t>
      </w:r>
      <w:r w:rsidRPr="006C0A8E">
        <w:rPr>
          <w:rtl/>
        </w:rPr>
        <w:t>בשנה שכזו.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אפשר לשאול שאלה?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מצפה</w:t>
      </w:r>
      <w:r w:rsidR="005E0871">
        <w:rPr>
          <w:rtl/>
        </w:rPr>
        <w:t xml:space="preserve"> </w:t>
      </w:r>
      <w:r w:rsidRPr="006C0A8E">
        <w:rPr>
          <w:rtl/>
        </w:rPr>
        <w:t>שיהיה</w:t>
      </w:r>
      <w:r w:rsidR="005E0871">
        <w:rPr>
          <w:rtl/>
        </w:rPr>
        <w:t xml:space="preserve"> </w:t>
      </w:r>
      <w:r w:rsidRPr="006C0A8E">
        <w:rPr>
          <w:rtl/>
        </w:rPr>
        <w:t>לנו</w:t>
      </w:r>
      <w:r w:rsidR="005E0871">
        <w:rPr>
          <w:rtl/>
        </w:rPr>
        <w:t xml:space="preserve"> </w:t>
      </w:r>
      <w:r w:rsidRPr="006C0A8E">
        <w:rPr>
          <w:rtl/>
        </w:rPr>
        <w:t>הכוח</w:t>
      </w:r>
      <w:r w:rsidR="005E0871">
        <w:rPr>
          <w:rtl/>
        </w:rPr>
        <w:t xml:space="preserve"> </w:t>
      </w:r>
      <w:r w:rsidRPr="006C0A8E">
        <w:rPr>
          <w:rtl/>
        </w:rPr>
        <w:t>לעמוד</w:t>
      </w:r>
      <w:r w:rsidR="005E0871">
        <w:rPr>
          <w:rtl/>
        </w:rPr>
        <w:t xml:space="preserve"> </w:t>
      </w:r>
      <w:r w:rsidRPr="006C0A8E">
        <w:rPr>
          <w:rtl/>
        </w:rPr>
        <w:t>בפרץ ולא לתת לפרוץ את התקציב. זו סכנה</w:t>
      </w:r>
      <w:r w:rsidR="005E0871">
        <w:rPr>
          <w:rtl/>
        </w:rPr>
        <w:t xml:space="preserve"> </w:t>
      </w:r>
      <w:r w:rsidRPr="006C0A8E">
        <w:rPr>
          <w:rtl/>
        </w:rPr>
        <w:t>אפשרית בשנת בחירות.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אפשר לשאול שאלה פשוטה?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היושב</w:t>
      </w:r>
      <w:r w:rsidR="005E0871">
        <w:rPr>
          <w:rtl/>
        </w:rPr>
        <w:t>-</w:t>
      </w:r>
      <w:r w:rsidRPr="006C0A8E">
        <w:rPr>
          <w:rtl/>
        </w:rPr>
        <w:t>ראש יסכים.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ש' וייס: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מסכים.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שאינכם</w:t>
      </w:r>
      <w:r w:rsidR="005E0871">
        <w:rPr>
          <w:rtl/>
        </w:rPr>
        <w:t xml:space="preserve"> </w:t>
      </w:r>
      <w:r w:rsidRPr="006C0A8E">
        <w:rPr>
          <w:rtl/>
        </w:rPr>
        <w:t>מתעלמים</w:t>
      </w:r>
      <w:r w:rsidR="005E0871">
        <w:rPr>
          <w:rtl/>
        </w:rPr>
        <w:t xml:space="preserve"> </w:t>
      </w:r>
      <w:r w:rsidRPr="006C0A8E">
        <w:rPr>
          <w:rtl/>
        </w:rPr>
        <w:t>מהמצב</w:t>
      </w:r>
      <w:r w:rsidR="005E0871">
        <w:rPr>
          <w:rtl/>
        </w:rPr>
        <w:t xml:space="preserve"> </w:t>
      </w:r>
      <w:r w:rsidRPr="006C0A8E">
        <w:rPr>
          <w:rtl/>
        </w:rPr>
        <w:t>הקשה</w:t>
      </w:r>
      <w:r w:rsidR="005E0871">
        <w:rPr>
          <w:rtl/>
        </w:rPr>
        <w:t xml:space="preserve"> </w:t>
      </w:r>
      <w:r w:rsidRPr="006C0A8E">
        <w:rPr>
          <w:rtl/>
        </w:rPr>
        <w:t>במאזן התשלומים. אפשר לדעת מה אתם</w:t>
      </w:r>
      <w:r w:rsidR="005E0871">
        <w:rPr>
          <w:rtl/>
        </w:rPr>
        <w:t xml:space="preserve"> </w:t>
      </w:r>
      <w:r w:rsidRPr="006C0A8E">
        <w:rPr>
          <w:rtl/>
        </w:rPr>
        <w:t>עושים? איזה צעד ננקט או עומד להינקט כדי להתמודד עם בעיה קשה זאת?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כבר</w:t>
      </w:r>
      <w:r w:rsidR="005E0871">
        <w:rPr>
          <w:rtl/>
        </w:rPr>
        <w:t xml:space="preserve"> </w:t>
      </w:r>
      <w:r w:rsidRPr="006C0A8E">
        <w:rPr>
          <w:rtl/>
        </w:rPr>
        <w:t>אמרתי</w:t>
      </w:r>
      <w:r w:rsidR="005E0871">
        <w:rPr>
          <w:rtl/>
        </w:rPr>
        <w:t xml:space="preserve"> </w:t>
      </w:r>
      <w:r w:rsidRPr="006C0A8E">
        <w:rPr>
          <w:rtl/>
        </w:rPr>
        <w:t>גם בעבר הלא</w:t>
      </w:r>
      <w:r w:rsidR="005E0871">
        <w:rPr>
          <w:rtl/>
        </w:rPr>
        <w:t>-</w:t>
      </w:r>
      <w:r w:rsidRPr="006C0A8E">
        <w:rPr>
          <w:rtl/>
        </w:rPr>
        <w:t>רחוק, שאני חושב שהוויכוח בין בנק ישראל לבין האוצר</w:t>
      </w:r>
      <w:r w:rsidR="005E0871">
        <w:rPr>
          <w:rtl/>
        </w:rPr>
        <w:t xml:space="preserve"> </w:t>
      </w:r>
      <w:r w:rsidRPr="006C0A8E">
        <w:rPr>
          <w:rtl/>
        </w:rPr>
        <w:t>חייב</w:t>
      </w:r>
      <w:r w:rsidR="005E0871">
        <w:rPr>
          <w:rtl/>
        </w:rPr>
        <w:t xml:space="preserve"> </w:t>
      </w:r>
      <w:r w:rsidRPr="006C0A8E">
        <w:rPr>
          <w:rtl/>
        </w:rPr>
        <w:t>להיפסק.</w:t>
      </w:r>
      <w:r w:rsidR="005E0871">
        <w:rPr>
          <w:rtl/>
        </w:rPr>
        <w:t xml:space="preserve"> </w:t>
      </w:r>
      <w:r w:rsidRPr="006C0A8E">
        <w:rPr>
          <w:rtl/>
        </w:rPr>
        <w:t>אני חושב שוויכוח שאיננו מוכרע לא פותר את הבעיה אלא מחריף אותה.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</w:t>
      </w:r>
      <w:r w:rsidR="005E0871">
        <w:rPr>
          <w:rtl/>
        </w:rPr>
        <w:t xml:space="preserve"> </w:t>
      </w:r>
      <w:r w:rsidRPr="006C0A8E">
        <w:rPr>
          <w:rtl/>
        </w:rPr>
        <w:t>שגם</w:t>
      </w:r>
      <w:r w:rsidR="005E0871">
        <w:rPr>
          <w:rtl/>
        </w:rPr>
        <w:t xml:space="preserve"> </w:t>
      </w:r>
      <w:r w:rsidRPr="006C0A8E">
        <w:rPr>
          <w:rtl/>
        </w:rPr>
        <w:t>יציבות</w:t>
      </w:r>
      <w:r w:rsidR="005E0871">
        <w:rPr>
          <w:rtl/>
        </w:rPr>
        <w:t xml:space="preserve"> </w:t>
      </w:r>
      <w:r w:rsidRPr="006C0A8E">
        <w:rPr>
          <w:rtl/>
        </w:rPr>
        <w:t>המשק</w:t>
      </w:r>
      <w:r w:rsidR="005E0871">
        <w:rPr>
          <w:rtl/>
        </w:rPr>
        <w:t xml:space="preserve"> </w:t>
      </w:r>
      <w:r w:rsidRPr="006C0A8E">
        <w:rPr>
          <w:rtl/>
        </w:rPr>
        <w:t>מחייבת שהאוצר ובנק ישראל יופיעו במסר אחיד. ואני</w:t>
      </w:r>
      <w:r w:rsidR="005E0871">
        <w:rPr>
          <w:rtl/>
        </w:rPr>
        <w:t xml:space="preserve"> </w:t>
      </w:r>
      <w:r w:rsidRPr="006C0A8E">
        <w:rPr>
          <w:rtl/>
        </w:rPr>
        <w:t>מבטיח לך, חבר הכנסת נסים, שאני אעשה כל שביכולתי, אם אוכל, להביא את שני האדונים</w:t>
      </w:r>
      <w:r w:rsidR="005E0871">
        <w:rPr>
          <w:rtl/>
        </w:rPr>
        <w:t xml:space="preserve"> </w:t>
      </w:r>
      <w:r w:rsidRPr="006C0A8E">
        <w:rPr>
          <w:rtl/>
        </w:rPr>
        <w:t>האלה</w:t>
      </w:r>
      <w:r w:rsidR="005E0871">
        <w:rPr>
          <w:rtl/>
        </w:rPr>
        <w:t xml:space="preserve"> </w:t>
      </w:r>
      <w:r w:rsidRPr="006C0A8E">
        <w:rPr>
          <w:rtl/>
        </w:rPr>
        <w:t>לכך</w:t>
      </w:r>
      <w:r w:rsidR="005E0871">
        <w:rPr>
          <w:rtl/>
        </w:rPr>
        <w:t xml:space="preserve"> </w:t>
      </w:r>
      <w:r w:rsidRPr="006C0A8E">
        <w:rPr>
          <w:rtl/>
        </w:rPr>
        <w:t>שיצאו</w:t>
      </w:r>
      <w:r w:rsidR="005E0871">
        <w:rPr>
          <w:rtl/>
        </w:rPr>
        <w:t xml:space="preserve"> </w:t>
      </w:r>
      <w:r w:rsidRPr="006C0A8E">
        <w:rPr>
          <w:rtl/>
        </w:rPr>
        <w:t>במסר אחד, משום שאי</w:t>
      </w:r>
      <w:r w:rsidR="005E0871">
        <w:rPr>
          <w:rtl/>
        </w:rPr>
        <w:t>-</w:t>
      </w:r>
      <w:r w:rsidRPr="006C0A8E">
        <w:rPr>
          <w:rtl/>
        </w:rPr>
        <w:t>אפשר שזה ימשוך לצד אחד, זה ימשוך לצד שני,</w:t>
      </w:r>
      <w:r w:rsidR="005E0871">
        <w:rPr>
          <w:rtl/>
        </w:rPr>
        <w:t xml:space="preserve"> </w:t>
      </w:r>
      <w:r w:rsidRPr="006C0A8E">
        <w:rPr>
          <w:rtl/>
        </w:rPr>
        <w:t>ובין שתי משיכות האלה מי שייפגע הוא המשק.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מסכים שזאת לא תשובה מהותית?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מעדיף שהתשובה המהותית תינתן על</w:t>
      </w:r>
      <w:r w:rsidR="005E0871">
        <w:rPr>
          <w:rtl/>
        </w:rPr>
        <w:t>-</w:t>
      </w:r>
      <w:r w:rsidRPr="006C0A8E">
        <w:rPr>
          <w:rtl/>
        </w:rPr>
        <w:t>ידי בנק ישראל והאוצר ולא בעוד עצה שאני</w:t>
      </w:r>
      <w:r w:rsidR="005E0871">
        <w:rPr>
          <w:rtl/>
        </w:rPr>
        <w:t xml:space="preserve"> </w:t>
      </w:r>
      <w:r w:rsidRPr="006C0A8E">
        <w:rPr>
          <w:rtl/>
        </w:rPr>
        <w:t>אזרוק</w:t>
      </w:r>
      <w:r w:rsidR="005E0871">
        <w:rPr>
          <w:rtl/>
        </w:rPr>
        <w:t xml:space="preserve"> </w:t>
      </w:r>
      <w:r w:rsidRPr="006C0A8E">
        <w:rPr>
          <w:rtl/>
        </w:rPr>
        <w:t>להם</w:t>
      </w:r>
      <w:r w:rsidR="005E0871">
        <w:rPr>
          <w:rtl/>
        </w:rPr>
        <w:t xml:space="preserve"> </w:t>
      </w:r>
      <w:r w:rsidRPr="006C0A8E">
        <w:rPr>
          <w:rtl/>
        </w:rPr>
        <w:t>לשלל</w:t>
      </w:r>
      <w:r w:rsidR="005E0871">
        <w:rPr>
          <w:rtl/>
        </w:rPr>
        <w:t xml:space="preserve"> </w:t>
      </w:r>
      <w:r w:rsidRPr="006C0A8E">
        <w:rPr>
          <w:rtl/>
        </w:rPr>
        <w:t>העצות שיש להם. מי כמוך יודע, שזה מסוג הדברים שמוטב לעשות בהם</w:t>
      </w:r>
      <w:r w:rsidR="005E0871">
        <w:rPr>
          <w:rtl/>
        </w:rPr>
        <w:t xml:space="preserve"> </w:t>
      </w:r>
      <w:r w:rsidRPr="006C0A8E">
        <w:rPr>
          <w:rtl/>
        </w:rPr>
        <w:t>יותר ולדבר פחות.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 שר האוצר.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כולם. גם חברי הכנסת.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חברים</w:t>
      </w:r>
      <w:r w:rsidR="005E0871">
        <w:rPr>
          <w:rtl/>
        </w:rPr>
        <w:t xml:space="preserve"> </w:t>
      </w:r>
      <w:r w:rsidRPr="006C0A8E">
        <w:rPr>
          <w:rtl/>
        </w:rPr>
        <w:t>התייחסו קודם לרצח הנורא ולחשבון הנפש, ואני רוצה לומר כאן כמה מלים.</w:t>
      </w:r>
      <w:r w:rsidR="005E0871">
        <w:rPr>
          <w:rtl/>
        </w:rPr>
        <w:t xml:space="preserve"> 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הנפש</w:t>
      </w:r>
      <w:r w:rsidR="005E0871">
        <w:rPr>
          <w:rtl/>
        </w:rPr>
        <w:t xml:space="preserve"> </w:t>
      </w:r>
      <w:r w:rsidRPr="006C0A8E">
        <w:rPr>
          <w:rtl/>
        </w:rPr>
        <w:t>בשבוע</w:t>
      </w:r>
      <w:r w:rsidR="005E0871">
        <w:rPr>
          <w:rtl/>
        </w:rPr>
        <w:t xml:space="preserve"> </w:t>
      </w:r>
      <w:r w:rsidRPr="006C0A8E">
        <w:rPr>
          <w:rtl/>
        </w:rPr>
        <w:t>האחרון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חשבון נפש אישי, נדרש חשבון נפש אישי, ונדרש גם</w:t>
      </w:r>
      <w:r w:rsidR="005E0871">
        <w:rPr>
          <w:rtl/>
        </w:rPr>
        <w:t xml:space="preserve"> </w:t>
      </w:r>
      <w:r w:rsidRPr="006C0A8E">
        <w:rPr>
          <w:rtl/>
        </w:rPr>
        <w:t>חשבון נפש של הבית הזה. מדברים בצדק על קוד התנהגות. אני גורס שצדקה מתחילה מבית.</w:t>
      </w:r>
      <w:r w:rsidR="005E0871">
        <w:rPr>
          <w:rtl/>
        </w:rPr>
        <w:t xml:space="preserve"> </w:t>
      </w:r>
      <w:r w:rsidRPr="006C0A8E">
        <w:rPr>
          <w:rtl/>
        </w:rPr>
        <w:t>פעמים רבות נדמה לי, שכאשר אנחנו עומדים על הדוכן הזה או נותנים ביטוי למה שאמרנו</w:t>
      </w:r>
      <w:r w:rsidR="005E0871">
        <w:rPr>
          <w:rtl/>
        </w:rPr>
        <w:t xml:space="preserve"> </w:t>
      </w:r>
      <w:r w:rsidRPr="006C0A8E">
        <w:rPr>
          <w:rtl/>
        </w:rPr>
        <w:t>בוועדה,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מייחסים</w:t>
      </w:r>
      <w:r w:rsidR="005E0871">
        <w:rPr>
          <w:rtl/>
        </w:rPr>
        <w:t xml:space="preserve"> </w:t>
      </w:r>
      <w:r w:rsidRPr="006C0A8E">
        <w:rPr>
          <w:rtl/>
        </w:rPr>
        <w:t>די משקל למלים הנאמרות כאן. בכלל קשה לאדם לתת משקל</w:t>
      </w:r>
      <w:r w:rsidR="005E0871">
        <w:rPr>
          <w:rtl/>
        </w:rPr>
        <w:t xml:space="preserve"> </w:t>
      </w:r>
      <w:r w:rsidRPr="006C0A8E">
        <w:rPr>
          <w:rtl/>
        </w:rPr>
        <w:t>למלים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אומר.</w:t>
      </w:r>
      <w:r w:rsidR="005E0871">
        <w:rPr>
          <w:rtl/>
        </w:rPr>
        <w:t xml:space="preserve"> </w:t>
      </w:r>
      <w:r w:rsidRPr="006C0A8E">
        <w:rPr>
          <w:rtl/>
        </w:rPr>
        <w:t>לעצם ההופעה על הבמה הזאת יש הד חזק יותר, וככל שכלי התקשורת</w:t>
      </w:r>
      <w:r w:rsidR="005E0871">
        <w:rPr>
          <w:rtl/>
        </w:rPr>
        <w:t xml:space="preserve"> </w:t>
      </w:r>
      <w:r w:rsidRPr="006C0A8E">
        <w:rPr>
          <w:rtl/>
        </w:rPr>
        <w:t>משתכללים</w:t>
      </w:r>
      <w:r w:rsidR="005E0871">
        <w:rPr>
          <w:rtl/>
        </w:rPr>
        <w:t xml:space="preserve"> </w:t>
      </w:r>
      <w:r w:rsidRPr="006C0A8E">
        <w:rPr>
          <w:rtl/>
        </w:rPr>
        <w:t>יותר,</w:t>
      </w:r>
      <w:r w:rsidR="005E0871">
        <w:rPr>
          <w:rtl/>
        </w:rPr>
        <w:t xml:space="preserve"> </w:t>
      </w:r>
      <w:r w:rsidRPr="006C0A8E">
        <w:rPr>
          <w:rtl/>
        </w:rPr>
        <w:t>רואים</w:t>
      </w:r>
      <w:r w:rsidR="005E0871">
        <w:rPr>
          <w:rtl/>
        </w:rPr>
        <w:t xml:space="preserve"> </w:t>
      </w:r>
      <w:r w:rsidRPr="006C0A8E">
        <w:rPr>
          <w:rtl/>
        </w:rPr>
        <w:t>אותנו,</w:t>
      </w:r>
      <w:r w:rsidR="005E0871">
        <w:rPr>
          <w:rtl/>
        </w:rPr>
        <w:t xml:space="preserve"> </w:t>
      </w:r>
      <w:r w:rsidRPr="006C0A8E">
        <w:rPr>
          <w:rtl/>
        </w:rPr>
        <w:t>כותבים</w:t>
      </w:r>
      <w:r w:rsidR="005E0871">
        <w:rPr>
          <w:rtl/>
        </w:rPr>
        <w:t xml:space="preserve"> </w:t>
      </w:r>
      <w:r w:rsidRPr="006C0A8E">
        <w:rPr>
          <w:rtl/>
        </w:rPr>
        <w:t>עלינו, הדברים מאוד מאוד משפיעים. מסתבר</w:t>
      </w:r>
      <w:r w:rsidR="005E0871">
        <w:rPr>
          <w:rtl/>
        </w:rPr>
        <w:t xml:space="preserve"> </w:t>
      </w:r>
      <w:r w:rsidRPr="006C0A8E">
        <w:rPr>
          <w:rtl/>
        </w:rPr>
        <w:t>שלמלה יש ערך ממדרגה ראשונה. לצערי הרב, לא פעם נהגנו קצת בקלות דעת.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מותר לשאול שאלה?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היושב</w:t>
      </w:r>
      <w:r w:rsidR="005E0871">
        <w:rPr>
          <w:rtl/>
        </w:rPr>
        <w:t>-</w:t>
      </w:r>
      <w:r w:rsidRPr="006C0A8E">
        <w:rPr>
          <w:rtl/>
        </w:rPr>
        <w:t>ראש יסכים.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קודם אתה צריך להסכים.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פעמים</w:t>
      </w:r>
      <w:r w:rsidR="005E0871">
        <w:rPr>
          <w:rtl/>
        </w:rPr>
        <w:t xml:space="preserve"> </w:t>
      </w:r>
      <w:r w:rsidRPr="006C0A8E">
        <w:rPr>
          <w:rtl/>
        </w:rPr>
        <w:t>רבות אנחנו נותנים דרור למלים. מתעוררות שאלות רבות. אם יהיה לנו קוד</w:t>
      </w:r>
      <w:r w:rsidR="005E0871">
        <w:rPr>
          <w:rtl/>
        </w:rPr>
        <w:t xml:space="preserve"> </w:t>
      </w:r>
      <w:r w:rsidRPr="006C0A8E">
        <w:rPr>
          <w:rtl/>
        </w:rPr>
        <w:t>התנהגות, ואני מאמין שיהיה לנו, מי יפקח עליו? האם יהיה פיקוח ויהיו שכר ועונש או</w:t>
      </w:r>
      <w:r w:rsidR="005E0871">
        <w:rPr>
          <w:rtl/>
        </w:rPr>
        <w:t xml:space="preserve"> </w:t>
      </w:r>
      <w:r w:rsidRPr="006C0A8E">
        <w:rPr>
          <w:rtl/>
        </w:rPr>
        <w:t>פיקוח מוסרי, ומי שיעניש הוא הציבור ששומע אותנו?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אבל קוד התנהגות </w:t>
      </w:r>
      <w:r w:rsidR="005E0871">
        <w:rPr>
          <w:rtl/>
        </w:rPr>
        <w:t>–</w:t>
      </w:r>
      <w:r w:rsidRPr="006C0A8E">
        <w:rPr>
          <w:rtl/>
        </w:rPr>
        <w:t xml:space="preserve"> אני חוזר ואומר שאני מקווה שיהיה </w:t>
      </w:r>
      <w:r w:rsidR="005E0871">
        <w:rPr>
          <w:rtl/>
        </w:rPr>
        <w:t>–</w:t>
      </w:r>
      <w:r w:rsidRPr="006C0A8E">
        <w:rPr>
          <w:rtl/>
        </w:rPr>
        <w:t xml:space="preserve"> לא די בו.</w:t>
      </w:r>
      <w:r w:rsidR="005E0871">
        <w:rPr>
          <w:rtl/>
        </w:rPr>
        <w:t xml:space="preserve"> </w:t>
      </w:r>
      <w:r w:rsidRPr="006C0A8E">
        <w:rPr>
          <w:rtl/>
        </w:rPr>
        <w:t>הרי יש כאן</w:t>
      </w:r>
      <w:r w:rsidR="005E0871">
        <w:rPr>
          <w:rtl/>
        </w:rPr>
        <w:t xml:space="preserve"> </w:t>
      </w:r>
      <w:r w:rsidRPr="006C0A8E">
        <w:rPr>
          <w:rtl/>
        </w:rPr>
        <w:t>מערכת</w:t>
      </w:r>
      <w:r w:rsidR="005E0871">
        <w:rPr>
          <w:rtl/>
        </w:rPr>
        <w:t xml:space="preserve"> </w:t>
      </w:r>
      <w:r w:rsidRPr="006C0A8E">
        <w:rPr>
          <w:rtl/>
        </w:rPr>
        <w:t>שלמה</w:t>
      </w:r>
      <w:r w:rsidR="005E0871">
        <w:rPr>
          <w:rtl/>
        </w:rPr>
        <w:t xml:space="preserve"> </w:t>
      </w:r>
      <w:r w:rsidRPr="006C0A8E">
        <w:rPr>
          <w:rtl/>
        </w:rPr>
        <w:t>שיצאה,</w:t>
      </w:r>
      <w:r w:rsidR="005E0871">
        <w:rPr>
          <w:rtl/>
        </w:rPr>
        <w:t xml:space="preserve"> </w:t>
      </w:r>
      <w:r w:rsidRPr="006C0A8E">
        <w:rPr>
          <w:rtl/>
        </w:rPr>
        <w:t>לפי</w:t>
      </w:r>
      <w:r w:rsidR="005E0871">
        <w:rPr>
          <w:rtl/>
        </w:rPr>
        <w:t xml:space="preserve"> </w:t>
      </w:r>
      <w:r w:rsidRPr="006C0A8E">
        <w:rPr>
          <w:rtl/>
        </w:rPr>
        <w:t>דעתי, קצת מהנתיב שהיה ראוי שתלך בו.</w:t>
      </w:r>
      <w:r w:rsidR="005E0871">
        <w:rPr>
          <w:rtl/>
        </w:rPr>
        <w:t xml:space="preserve"> </w:t>
      </w:r>
      <w:r w:rsidRPr="006C0A8E">
        <w:rPr>
          <w:rtl/>
        </w:rPr>
        <w:t>האם אלה רק 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במה</w:t>
      </w:r>
      <w:r w:rsidR="005E0871">
        <w:rPr>
          <w:rtl/>
        </w:rPr>
        <w:t xml:space="preserve"> </w:t>
      </w:r>
      <w:r w:rsidRPr="006C0A8E">
        <w:rPr>
          <w:rtl/>
        </w:rPr>
        <w:t>שהם אומרים או לא אומרים? האם העיתונות והתקשורת האלקטרונית לא נגררו</w:t>
      </w:r>
      <w:r w:rsidR="005E0871">
        <w:rPr>
          <w:rtl/>
        </w:rPr>
        <w:t xml:space="preserve"> </w:t>
      </w:r>
      <w:r w:rsidRPr="006C0A8E">
        <w:rPr>
          <w:rtl/>
        </w:rPr>
        <w:t>למערבולת</w:t>
      </w:r>
      <w:r w:rsidR="005E0871">
        <w:rPr>
          <w:rtl/>
        </w:rPr>
        <w:t xml:space="preserve"> </w:t>
      </w:r>
      <w:r w:rsidRPr="006C0A8E">
        <w:rPr>
          <w:rtl/>
        </w:rPr>
        <w:t>הזו, שמצד אחד חברי הכנסת נדרשים, בשיטת הפריימריס, להיחשף, כי אחרת לא</w:t>
      </w:r>
      <w:r w:rsidR="005E0871">
        <w:rPr>
          <w:rtl/>
        </w:rPr>
        <w:t xml:space="preserve"> </w:t>
      </w:r>
      <w:r w:rsidRPr="006C0A8E">
        <w:rPr>
          <w:rtl/>
        </w:rPr>
        <w:t>יכירו</w:t>
      </w:r>
      <w:r w:rsidR="005E0871">
        <w:rPr>
          <w:rtl/>
        </w:rPr>
        <w:t xml:space="preserve"> </w:t>
      </w:r>
      <w:r w:rsidRPr="006C0A8E">
        <w:rPr>
          <w:rtl/>
        </w:rPr>
        <w:t>אותם,</w:t>
      </w:r>
      <w:r w:rsidR="005E0871">
        <w:rPr>
          <w:rtl/>
        </w:rPr>
        <w:t xml:space="preserve"> </w:t>
      </w:r>
      <w:r w:rsidRPr="006C0A8E">
        <w:rPr>
          <w:rtl/>
        </w:rPr>
        <w:t>ואילו</w:t>
      </w:r>
      <w:r w:rsidR="005E0871">
        <w:rPr>
          <w:rtl/>
        </w:rPr>
        <w:t xml:space="preserve"> </w:t>
      </w:r>
      <w:r w:rsidRPr="006C0A8E">
        <w:rPr>
          <w:rtl/>
        </w:rPr>
        <w:t>כלי</w:t>
      </w:r>
      <w:r w:rsidR="005E0871">
        <w:rPr>
          <w:rtl/>
        </w:rPr>
        <w:t xml:space="preserve"> </w:t>
      </w:r>
      <w:r w:rsidRPr="006C0A8E">
        <w:rPr>
          <w:rtl/>
        </w:rPr>
        <w:t>התקשורת</w:t>
      </w:r>
      <w:r w:rsidR="005E0871">
        <w:rPr>
          <w:rtl/>
        </w:rPr>
        <w:t xml:space="preserve"> </w:t>
      </w:r>
      <w:r w:rsidRPr="006C0A8E">
        <w:rPr>
          <w:rtl/>
        </w:rPr>
        <w:t>צריכים</w:t>
      </w:r>
      <w:r w:rsidR="005E0871">
        <w:rPr>
          <w:rtl/>
        </w:rPr>
        <w:t xml:space="preserve"> </w:t>
      </w:r>
      <w:r w:rsidRPr="006C0A8E">
        <w:rPr>
          <w:rtl/>
        </w:rPr>
        <w:t>שימכרו</w:t>
      </w:r>
      <w:r w:rsidR="005E0871">
        <w:rPr>
          <w:rtl/>
        </w:rPr>
        <w:t xml:space="preserve"> </w:t>
      </w:r>
      <w:r w:rsidRPr="006C0A8E">
        <w:rPr>
          <w:rtl/>
        </w:rPr>
        <w:t>את המוצרים שלהם, והם צריכים</w:t>
      </w:r>
      <w:r w:rsidR="005E0871">
        <w:rPr>
          <w:rtl/>
        </w:rPr>
        <w:t xml:space="preserve"> </w:t>
      </w:r>
      <w:r w:rsidRPr="006C0A8E">
        <w:rPr>
          <w:rtl/>
        </w:rPr>
        <w:t>רייטינג?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יודעים, לצערנו הרב, שככל שהעיתון מפרסם דברים סנסציוניים יותר,</w:t>
      </w:r>
      <w:r w:rsidR="005E0871">
        <w:rPr>
          <w:rtl/>
        </w:rPr>
        <w:t xml:space="preserve"> </w:t>
      </w:r>
      <w:r w:rsidRPr="006C0A8E">
        <w:rPr>
          <w:rtl/>
        </w:rPr>
        <w:t>ככל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משחיר</w:t>
      </w:r>
      <w:r w:rsidR="005E0871">
        <w:rPr>
          <w:rtl/>
        </w:rPr>
        <w:t xml:space="preserve"> </w:t>
      </w:r>
      <w:r w:rsidRPr="006C0A8E">
        <w:rPr>
          <w:rtl/>
        </w:rPr>
        <w:t>יותר,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לו יותר קונים, יש לו יותר מתעניינים. האחד מזין את</w:t>
      </w:r>
      <w:r w:rsidR="005E0871">
        <w:rPr>
          <w:rtl/>
        </w:rPr>
        <w:t xml:space="preserve"> </w:t>
      </w:r>
      <w:r w:rsidRPr="006C0A8E">
        <w:rPr>
          <w:rtl/>
        </w:rPr>
        <w:t>השני, וכבר אינך יודע מי התרנגולת ומי הביצה ומי קודם למה.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להציע, אדוני היושב</w:t>
      </w:r>
      <w:r w:rsidR="005E0871">
        <w:rPr>
          <w:rtl/>
        </w:rPr>
        <w:t>-</w:t>
      </w:r>
      <w:r w:rsidRPr="006C0A8E">
        <w:rPr>
          <w:rtl/>
        </w:rPr>
        <w:t>ראש, שאנחנו נקיים בכנסת יום שנעצור בו ונקדיש</w:t>
      </w:r>
      <w:r w:rsidR="005E0871">
        <w:rPr>
          <w:rtl/>
        </w:rPr>
        <w:t xml:space="preserve"> </w:t>
      </w:r>
      <w:r w:rsidRPr="006C0A8E">
        <w:rPr>
          <w:rtl/>
        </w:rPr>
        <w:t>את כולו ליום של מאבק באלימות, שיסתיים, בוודאי, בדיון במליאה, שחברי הכנסת יביעו</w:t>
      </w:r>
      <w:r w:rsidR="005E0871">
        <w:rPr>
          <w:rtl/>
        </w:rPr>
        <w:t xml:space="preserve"> </w:t>
      </w:r>
      <w:r w:rsidRPr="006C0A8E">
        <w:rPr>
          <w:rtl/>
        </w:rPr>
        <w:t>את דעתם.</w:t>
      </w:r>
      <w:r w:rsidR="005E0871">
        <w:rPr>
          <w:rtl/>
        </w:rPr>
        <w:t xml:space="preserve"> </w:t>
      </w:r>
      <w:r w:rsidRPr="006C0A8E">
        <w:rPr>
          <w:rtl/>
        </w:rPr>
        <w:t>אבל הייתי רוצה שבבוקרו של אותו יום נקיים דו</w:t>
      </w:r>
      <w:r w:rsidR="005E0871">
        <w:rPr>
          <w:rtl/>
        </w:rPr>
        <w:t>-</w:t>
      </w:r>
      <w:r w:rsidRPr="006C0A8E">
        <w:rPr>
          <w:rtl/>
        </w:rPr>
        <w:t xml:space="preserve">שיח עם עורכי עיתונים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 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בלי תקשורת.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בא</w:t>
      </w:r>
      <w:r w:rsidR="005E0871">
        <w:rPr>
          <w:rtl/>
        </w:rPr>
        <w:t>-</w:t>
      </w:r>
      <w:r w:rsidRPr="006C0A8E">
        <w:rPr>
          <w:rtl/>
        </w:rPr>
        <w:t>גד, אם הדיון יהיה בלי תקשורת, אתה תבוא?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דיברתי.</w:t>
      </w:r>
      <w:r w:rsidR="005E0871">
        <w:rPr>
          <w:rtl/>
        </w:rPr>
        <w:t xml:space="preserve"> </w:t>
      </w:r>
      <w:r w:rsidRPr="006C0A8E">
        <w:rPr>
          <w:rtl/>
        </w:rPr>
        <w:t>בבוקר בלי תקשורת. רק אחרי הצהריים. משהו פנימי, חשבון נפש</w:t>
      </w:r>
      <w:r w:rsidR="005E0871">
        <w:rPr>
          <w:rtl/>
        </w:rPr>
        <w:t xml:space="preserve"> </w:t>
      </w:r>
      <w:r w:rsidRPr="006C0A8E">
        <w:rPr>
          <w:rtl/>
        </w:rPr>
        <w:t>פנימי.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נקיים את הדיון הזה עם עורכי העיתונים, עם מנהלי הטלוויזיה, עם כתבים,</w:t>
      </w:r>
      <w:r w:rsidR="005E0871">
        <w:rPr>
          <w:rtl/>
        </w:rPr>
        <w:t xml:space="preserve"> </w:t>
      </w:r>
      <w:r w:rsidRPr="006C0A8E">
        <w:rPr>
          <w:rtl/>
        </w:rPr>
        <w:t>אולי דווקא כן עם התקשורת, ונעשה חשבון נפש משותף. האם לא גלשנו קצת? כולנו צופים</w:t>
      </w:r>
      <w:r w:rsidR="005E0871">
        <w:rPr>
          <w:rtl/>
        </w:rPr>
        <w:t xml:space="preserve"> </w:t>
      </w:r>
      <w:r w:rsidRPr="006C0A8E">
        <w:rPr>
          <w:rtl/>
        </w:rPr>
        <w:t>ב"פופוליטיקה",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נותן לשני לדבר. והרי אפשר לומר את הדברים הקשים ביותר </w:t>
      </w:r>
      <w:r w:rsidR="005E0871">
        <w:rPr>
          <w:rtl/>
        </w:rPr>
        <w:t xml:space="preserve">– </w:t>
      </w:r>
      <w:r w:rsidRPr="006C0A8E">
        <w:rPr>
          <w:rtl/>
        </w:rPr>
        <w:t>ובוויכוח הוגן צריך לומר את הדברים הקשים ביותר, כי הרי אין טעם לקיים דיון ושיחה</w:t>
      </w:r>
      <w:r w:rsidR="005E0871">
        <w:rPr>
          <w:rtl/>
        </w:rPr>
        <w:t xml:space="preserve"> </w:t>
      </w:r>
      <w:r w:rsidRPr="006C0A8E">
        <w:rPr>
          <w:rtl/>
        </w:rPr>
        <w:t>וויכוח</w:t>
      </w:r>
      <w:r w:rsidR="005E0871">
        <w:rPr>
          <w:rtl/>
        </w:rPr>
        <w:t xml:space="preserve"> </w:t>
      </w: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מסתיר את דעותיך רק כדי שתיראה יפה </w:t>
      </w:r>
      <w:r w:rsidR="005E0871">
        <w:rPr>
          <w:rtl/>
        </w:rPr>
        <w:t>–</w:t>
      </w:r>
      <w:r w:rsidRPr="006C0A8E">
        <w:rPr>
          <w:rtl/>
        </w:rPr>
        <w:t xml:space="preserve"> אבל חשוב איך הם נאמרים,</w:t>
      </w:r>
      <w:r w:rsidR="005E0871">
        <w:rPr>
          <w:rtl/>
        </w:rPr>
        <w:t xml:space="preserve"> </w:t>
      </w:r>
      <w:r w:rsidRPr="006C0A8E">
        <w:rPr>
          <w:rtl/>
        </w:rPr>
        <w:t>באיזה</w:t>
      </w:r>
      <w:r w:rsidR="005E0871">
        <w:rPr>
          <w:rtl/>
        </w:rPr>
        <w:t xml:space="preserve"> </w:t>
      </w:r>
      <w:r w:rsidRPr="006C0A8E">
        <w:rPr>
          <w:rtl/>
        </w:rPr>
        <w:t>תרבות</w:t>
      </w:r>
      <w:r w:rsidR="005E0871">
        <w:rPr>
          <w:rtl/>
        </w:rPr>
        <w:t xml:space="preserve"> </w:t>
      </w:r>
      <w:r w:rsidRPr="006C0A8E">
        <w:rPr>
          <w:rtl/>
        </w:rPr>
        <w:t>הם נאמרים ובאיזה מלים משתמשים כדי להביע את המחשבות ואת הרעיונות.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ונשאל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עצמנו כולנו ביחד, חברי הכנסת, התקשורת </w:t>
      </w:r>
      <w:r w:rsidR="005E0871">
        <w:rPr>
          <w:rtl/>
        </w:rPr>
        <w:t>–</w:t>
      </w:r>
      <w:r w:rsidRPr="006C0A8E">
        <w:rPr>
          <w:rtl/>
        </w:rPr>
        <w:t xml:space="preserve"> האלקטרונית, האחרת </w:t>
      </w:r>
      <w:r w:rsidR="005E0871">
        <w:rPr>
          <w:rtl/>
        </w:rPr>
        <w:t>–</w:t>
      </w:r>
      <w:r w:rsidRPr="006C0A8E">
        <w:rPr>
          <w:rtl/>
        </w:rPr>
        <w:t xml:space="preserve"> מה</w:t>
      </w:r>
      <w:r w:rsidR="005E0871">
        <w:rPr>
          <w:rtl/>
        </w:rPr>
        <w:t xml:space="preserve"> </w:t>
      </w:r>
      <w:r w:rsidRPr="006C0A8E">
        <w:rPr>
          <w:rtl/>
        </w:rPr>
        <w:t>קרה אתנו, מה צריך לעשות, ונוציא את המסקנות ביחד ונקבע את הכללים ביחד, ואולי גם</w:t>
      </w:r>
      <w:r w:rsidR="005E0871">
        <w:rPr>
          <w:rtl/>
        </w:rPr>
        <w:t xml:space="preserve"> </w:t>
      </w:r>
      <w:r w:rsidRPr="006C0A8E">
        <w:rPr>
          <w:rtl/>
        </w:rPr>
        <w:t>ניתן את דעתנו על שיטת הפריימריס ועל עוד כמה דברים שכולם משפיעים זה על זה.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בטוח,</w:t>
      </w:r>
      <w:r w:rsidR="005E0871">
        <w:rPr>
          <w:rtl/>
        </w:rPr>
        <w:t xml:space="preserve"> </w:t>
      </w:r>
      <w:r w:rsidRPr="006C0A8E">
        <w:rPr>
          <w:rtl/>
        </w:rPr>
        <w:t>שיש לנו גם היכולת וגם האנרגיה הנדרשת כדי שמה שהיה לא יהיה מחר ונקבע לנו</w:t>
      </w:r>
      <w:r w:rsidR="005E0871">
        <w:rPr>
          <w:rtl/>
        </w:rPr>
        <w:t xml:space="preserve"> </w:t>
      </w:r>
      <w:r w:rsidRPr="006C0A8E">
        <w:rPr>
          <w:rtl/>
        </w:rPr>
        <w:t>איזה</w:t>
      </w:r>
      <w:r w:rsidR="005E0871">
        <w:rPr>
          <w:rtl/>
        </w:rPr>
        <w:t xml:space="preserve"> </w:t>
      </w:r>
      <w:r w:rsidRPr="006C0A8E">
        <w:rPr>
          <w:rtl/>
        </w:rPr>
        <w:t>מסלול חדש, שהוא חשוב לנו, וודאי וודאי שחשוב לנוער ולכל מי שחי בארץ הזאת.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</w:t>
      </w:r>
      <w:r w:rsidR="005E0871">
        <w:rPr>
          <w:rtl/>
        </w:rPr>
        <w:t xml:space="preserve"> </w:t>
      </w:r>
      <w:r w:rsidRPr="006C0A8E">
        <w:rPr>
          <w:rtl/>
        </w:rPr>
        <w:t>לך,</w:t>
      </w:r>
      <w:r w:rsidR="005E0871">
        <w:rPr>
          <w:rtl/>
        </w:rPr>
        <w:t xml:space="preserve"> </w:t>
      </w:r>
      <w:r w:rsidRPr="006C0A8E">
        <w:rPr>
          <w:rtl/>
        </w:rPr>
        <w:t>אדוני חבר הכנסת גדליה גל, ואני חושב שהצעתך לקיים דיון נגד</w:t>
      </w:r>
      <w:r w:rsidR="005E0871">
        <w:rPr>
          <w:rtl/>
        </w:rPr>
        <w:t xml:space="preserve"> </w:t>
      </w:r>
      <w:r w:rsidRPr="006C0A8E">
        <w:rPr>
          <w:rtl/>
        </w:rPr>
        <w:t>האלימות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לה</w:t>
      </w:r>
      <w:r w:rsidR="005E0871">
        <w:rPr>
          <w:rtl/>
        </w:rPr>
        <w:t xml:space="preserve"> </w:t>
      </w:r>
      <w:r w:rsidRPr="006C0A8E">
        <w:rPr>
          <w:rtl/>
        </w:rPr>
        <w:t>מקום,</w:t>
      </w:r>
      <w:r w:rsidR="005E0871">
        <w:rPr>
          <w:rtl/>
        </w:rPr>
        <w:t xml:space="preserve"> </w:t>
      </w:r>
      <w:r w:rsidRPr="006C0A8E">
        <w:rPr>
          <w:rtl/>
        </w:rPr>
        <w:t>מקום</w:t>
      </w:r>
      <w:r w:rsidR="005E0871">
        <w:rPr>
          <w:rtl/>
        </w:rPr>
        <w:t xml:space="preserve"> </w:t>
      </w:r>
      <w:r w:rsidRPr="006C0A8E">
        <w:rPr>
          <w:rtl/>
        </w:rPr>
        <w:t>חשוב. אני אסב את תשומת לבה של נשיאות הכנסת, ועדת</w:t>
      </w:r>
      <w:r w:rsidR="005E0871">
        <w:rPr>
          <w:rtl/>
        </w:rPr>
        <w:t xml:space="preserve"> </w:t>
      </w:r>
      <w:r w:rsidRPr="006C0A8E">
        <w:rPr>
          <w:rtl/>
        </w:rPr>
        <w:t>הכנסת, לקיים דיון מיוחד בנושא הזה, מפני שאנחנו, שהיינו אמורים לשמש דוגמה, נדמה</w:t>
      </w:r>
      <w:r w:rsidR="005E0871">
        <w:rPr>
          <w:rtl/>
        </w:rPr>
        <w:t xml:space="preserve"> </w:t>
      </w:r>
      <w:r w:rsidRPr="006C0A8E">
        <w:rPr>
          <w:rtl/>
        </w:rPr>
        <w:t>לי שהחטאנו את המטרה.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ברשותכם, חברי הכנסת, נעבור להסתייגויות. ראשון המסתייגים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לא הראשון.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ממשיך.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אני מזמין את חבר הכנסת אלי גולדשמידט </w:t>
      </w:r>
      <w:r w:rsidR="005E0871">
        <w:rPr>
          <w:rtl/>
        </w:rPr>
        <w:t>–</w:t>
      </w:r>
      <w:r w:rsidRPr="006C0A8E">
        <w:rPr>
          <w:rtl/>
        </w:rPr>
        <w:t xml:space="preserve"> איננו.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עכשיו אני צריך לדבר.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כתוב לי,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כולם כבר דיברו. חבר הכנסת גדליה גל לא כיושב</w:t>
      </w:r>
      <w:r w:rsidR="005E0871">
        <w:rPr>
          <w:rtl/>
        </w:rPr>
        <w:t>-</w:t>
      </w:r>
      <w:r w:rsidRPr="006C0A8E">
        <w:rPr>
          <w:rtl/>
        </w:rPr>
        <w:t>ראש הוועדה</w:t>
      </w:r>
      <w:r w:rsidR="005E0871">
        <w:rPr>
          <w:rtl/>
        </w:rPr>
        <w:t xml:space="preserve"> </w:t>
      </w:r>
      <w:r w:rsidRPr="006C0A8E">
        <w:rPr>
          <w:rtl/>
        </w:rPr>
        <w:t>דיבר.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אדוני, אומרים לי כאן שנותרו עוד שתי הסתייגויות לחבר הכנסת אלי גולדשמידט.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 קראו בשמי.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קראו בשמו של מיכאל איתן.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קראו בשמי.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רשום,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 כך אני.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רשום, אדוני, אבל לפי הסדר. לי יש פה סדר פשוט.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קראו בשמי, אני הייתי צריך לדבר כעת.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היות שגם חבר הכנסת אלי גולדשמידט איננו, תורך,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לא שייך, היה תורי.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נמצאים</w:t>
      </w:r>
      <w:r w:rsidR="005E0871">
        <w:rPr>
          <w:rtl/>
        </w:rPr>
        <w:t xml:space="preserve"> </w:t>
      </w:r>
      <w:r w:rsidRPr="006C0A8E">
        <w:rPr>
          <w:rtl/>
        </w:rPr>
        <w:t>בשלב שבו כבר הוצג החוק וכבר התחילו לדון</w:t>
      </w:r>
      <w:r w:rsidR="005E0871">
        <w:rPr>
          <w:rtl/>
        </w:rPr>
        <w:t xml:space="preserve"> </w:t>
      </w:r>
      <w:r w:rsidRPr="006C0A8E">
        <w:rPr>
          <w:rtl/>
        </w:rPr>
        <w:t>בהסתייגויות,</w:t>
      </w:r>
      <w:r w:rsidR="005E0871">
        <w:rPr>
          <w:rtl/>
        </w:rPr>
        <w:t xml:space="preserve"> </w:t>
      </w:r>
      <w:r w:rsidRPr="006C0A8E">
        <w:rPr>
          <w:rtl/>
        </w:rPr>
        <w:t>ועברנו</w:t>
      </w:r>
      <w:r w:rsidR="005E0871">
        <w:rPr>
          <w:rtl/>
        </w:rPr>
        <w:t xml:space="preserve"> </w:t>
      </w:r>
      <w:r w:rsidRPr="006C0A8E">
        <w:rPr>
          <w:rtl/>
        </w:rPr>
        <w:t>סדרה של הסתייגויות. יושב</w:t>
      </w:r>
      <w:r w:rsidR="005E0871">
        <w:rPr>
          <w:rtl/>
        </w:rPr>
        <w:t>-</w:t>
      </w:r>
      <w:r w:rsidRPr="006C0A8E">
        <w:rPr>
          <w:rtl/>
        </w:rPr>
        <w:t>ראש הוועדה מנצל את זכותו הקבועה</w:t>
      </w:r>
      <w:r w:rsidR="005E0871">
        <w:rPr>
          <w:rtl/>
        </w:rPr>
        <w:t xml:space="preserve"> </w:t>
      </w:r>
      <w:r w:rsidRPr="006C0A8E">
        <w:rPr>
          <w:rtl/>
        </w:rPr>
        <w:t>בתקנון</w:t>
      </w:r>
      <w:r w:rsidR="005E0871">
        <w:rPr>
          <w:rtl/>
        </w:rPr>
        <w:t xml:space="preserve"> </w:t>
      </w:r>
      <w:r w:rsidRPr="006C0A8E">
        <w:rPr>
          <w:rtl/>
        </w:rPr>
        <w:t>הכנסת, שלפיה</w:t>
      </w:r>
      <w:r w:rsidR="005E0871">
        <w:rPr>
          <w:rtl/>
        </w:rPr>
        <w:t xml:space="preserve"> </w:t>
      </w:r>
      <w:r w:rsidRPr="006C0A8E">
        <w:rPr>
          <w:rtl/>
        </w:rPr>
        <w:t>בכל שלב משלבי הדיון הוא יכול לבקש וליטול את רשות הדיבור.</w:t>
      </w:r>
      <w:r w:rsidR="005E0871">
        <w:rPr>
          <w:rtl/>
        </w:rPr>
        <w:t xml:space="preserve"> </w:t>
      </w:r>
      <w:r w:rsidRPr="006C0A8E">
        <w:rPr>
          <w:rtl/>
        </w:rPr>
        <w:t>קראו</w:t>
      </w:r>
      <w:r w:rsidR="005E0871">
        <w:rPr>
          <w:rtl/>
        </w:rPr>
        <w:t xml:space="preserve"> </w:t>
      </w:r>
      <w:r w:rsidRPr="006C0A8E">
        <w:rPr>
          <w:rtl/>
        </w:rPr>
        <w:t>בשמי.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קם ואמר:</w:t>
      </w:r>
      <w:r w:rsidR="005E0871">
        <w:rPr>
          <w:rtl/>
        </w:rPr>
        <w:t xml:space="preserve"> </w:t>
      </w:r>
      <w:r w:rsidRPr="006C0A8E">
        <w:rPr>
          <w:rtl/>
        </w:rPr>
        <w:t>אני מבקש את רשות הדיבור. היושב</w:t>
      </w:r>
      <w:r w:rsidR="005E0871">
        <w:rPr>
          <w:rtl/>
        </w:rPr>
        <w:t>-</w:t>
      </w:r>
      <w:r w:rsidRPr="006C0A8E">
        <w:rPr>
          <w:rtl/>
        </w:rPr>
        <w:t>ראש הקודם אמר: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מיכאל</w:t>
      </w:r>
      <w:r w:rsidR="005E0871">
        <w:rPr>
          <w:rtl/>
        </w:rPr>
        <w:t xml:space="preserve"> </w:t>
      </w:r>
      <w:r w:rsidRPr="006C0A8E">
        <w:rPr>
          <w:rtl/>
        </w:rPr>
        <w:t>איתן,</w:t>
      </w:r>
      <w:r w:rsidR="005E0871">
        <w:rPr>
          <w:rtl/>
        </w:rPr>
        <w:t xml:space="preserve"> </w:t>
      </w:r>
      <w:r w:rsidRPr="006C0A8E">
        <w:rPr>
          <w:rtl/>
        </w:rPr>
        <w:t>תמתין, ידבר עכשיו חבר הכנסת גדליה גל יושב</w:t>
      </w:r>
      <w:r w:rsidR="005E0871">
        <w:rPr>
          <w:rtl/>
        </w:rPr>
        <w:t>-</w:t>
      </w:r>
      <w:r w:rsidRPr="006C0A8E">
        <w:rPr>
          <w:rtl/>
        </w:rPr>
        <w:t>ראש הוועדה. הוא</w:t>
      </w:r>
      <w:r w:rsidR="005E0871">
        <w:rPr>
          <w:rtl/>
        </w:rPr>
        <w:t xml:space="preserve"> </w:t>
      </w:r>
      <w:r w:rsidRPr="006C0A8E">
        <w:rPr>
          <w:rtl/>
        </w:rPr>
        <w:t>סיים, ועכשיו הגיע תורי.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אדוני,</w:t>
      </w:r>
      <w:r w:rsidR="005E0871">
        <w:rPr>
          <w:rtl/>
        </w:rPr>
        <w:t xml:space="preserve"> </w:t>
      </w:r>
      <w:r w:rsidRPr="006C0A8E">
        <w:rPr>
          <w:rtl/>
        </w:rPr>
        <w:t>אני נעניתי, נראה שיש כאן אי</w:t>
      </w:r>
      <w:r w:rsidR="005E0871">
        <w:rPr>
          <w:rtl/>
        </w:rPr>
        <w:t>-</w:t>
      </w:r>
      <w:r w:rsidRPr="006C0A8E">
        <w:rPr>
          <w:rtl/>
        </w:rPr>
        <w:t>הבנה, אבל עם זאת לחבר הכנסת גולדשמידט</w:t>
      </w:r>
      <w:r w:rsidR="005E0871">
        <w:rPr>
          <w:rtl/>
        </w:rPr>
        <w:t xml:space="preserve"> </w:t>
      </w:r>
      <w:r w:rsidRPr="006C0A8E">
        <w:rPr>
          <w:rtl/>
        </w:rPr>
        <w:t>יש עוד שתי הסתייגויות.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 הוא לא היה, לכן קראו בשמו של מיכאל איתן. הוא מדבר כבר בסיבוב השני.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נכון.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חבר הכנסת מירום, גם לך נותרו עוד שתי הסתייגויות.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כנסת</w:t>
      </w:r>
      <w:r w:rsidR="005E0871">
        <w:rPr>
          <w:rtl/>
        </w:rPr>
        <w:t xml:space="preserve"> </w:t>
      </w:r>
      <w:r w:rsidRPr="006C0A8E">
        <w:rPr>
          <w:rtl/>
        </w:rPr>
        <w:t>נכבדה,</w:t>
      </w:r>
      <w:r w:rsidR="005E0871">
        <w:rPr>
          <w:rtl/>
        </w:rPr>
        <w:t xml:space="preserve"> </w:t>
      </w:r>
      <w:r w:rsidRPr="006C0A8E">
        <w:rPr>
          <w:rtl/>
        </w:rPr>
        <w:t>מטבע</w:t>
      </w:r>
      <w:r w:rsidR="005E0871">
        <w:rPr>
          <w:rtl/>
        </w:rPr>
        <w:t xml:space="preserve"> </w:t>
      </w:r>
      <w:r w:rsidRPr="006C0A8E">
        <w:rPr>
          <w:rtl/>
        </w:rPr>
        <w:t>הדברים,</w:t>
      </w:r>
      <w:r w:rsidR="005E0871">
        <w:rPr>
          <w:rtl/>
        </w:rPr>
        <w:t xml:space="preserve"> </w:t>
      </w:r>
      <w:r w:rsidRPr="006C0A8E">
        <w:rPr>
          <w:rtl/>
        </w:rPr>
        <w:t>כאשר אני חוזר הנה אל דוכן</w:t>
      </w:r>
      <w:r w:rsidR="005E0871">
        <w:rPr>
          <w:rtl/>
        </w:rPr>
        <w:t xml:space="preserve"> </w:t>
      </w:r>
      <w:r w:rsidRPr="006C0A8E">
        <w:rPr>
          <w:rtl/>
        </w:rPr>
        <w:t>הנואמים,</w:t>
      </w:r>
      <w:r w:rsidR="005E0871">
        <w:rPr>
          <w:rtl/>
        </w:rPr>
        <w:t xml:space="preserve"> </w:t>
      </w:r>
      <w:r w:rsidRPr="006C0A8E">
        <w:rPr>
          <w:rtl/>
        </w:rPr>
        <w:t>דוכן</w:t>
      </w:r>
      <w:r w:rsidR="005E0871">
        <w:rPr>
          <w:rtl/>
        </w:rPr>
        <w:t xml:space="preserve"> </w:t>
      </w:r>
      <w:r w:rsidRPr="006C0A8E">
        <w:rPr>
          <w:rtl/>
        </w:rPr>
        <w:t>שממנו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משמיע</w:t>
      </w:r>
      <w:r w:rsidR="005E0871">
        <w:rPr>
          <w:rtl/>
        </w:rPr>
        <w:t xml:space="preserve"> </w:t>
      </w:r>
      <w:r w:rsidRPr="006C0A8E">
        <w:rPr>
          <w:rtl/>
        </w:rPr>
        <w:t>באופן</w:t>
      </w:r>
      <w:r w:rsidR="005E0871">
        <w:rPr>
          <w:rtl/>
        </w:rPr>
        <w:t xml:space="preserve"> </w:t>
      </w:r>
      <w:r w:rsidRPr="006C0A8E">
        <w:rPr>
          <w:rtl/>
        </w:rPr>
        <w:t>די</w:t>
      </w:r>
      <w:r w:rsidR="005E0871">
        <w:rPr>
          <w:rtl/>
        </w:rPr>
        <w:t xml:space="preserve"> </w:t>
      </w:r>
      <w:r w:rsidRPr="006C0A8E">
        <w:rPr>
          <w:rtl/>
        </w:rPr>
        <w:t>שכיח דברי ביקורת קשים נגד הממשלה</w:t>
      </w:r>
      <w:r w:rsidR="005E0871">
        <w:rPr>
          <w:rtl/>
        </w:rPr>
        <w:t xml:space="preserve"> </w:t>
      </w:r>
      <w:r w:rsidRPr="006C0A8E">
        <w:rPr>
          <w:rtl/>
        </w:rPr>
        <w:t>ומדיניותה,</w:t>
      </w:r>
      <w:r w:rsidR="005E0871">
        <w:rPr>
          <w:rtl/>
        </w:rPr>
        <w:t xml:space="preserve"> </w:t>
      </w:r>
      <w:r w:rsidRPr="006C0A8E">
        <w:rPr>
          <w:rtl/>
        </w:rPr>
        <w:t>לאחר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שאירע איני יכול שלא לפתוח </w:t>
      </w:r>
      <w:r w:rsidR="005E0871">
        <w:rPr>
          <w:rtl/>
        </w:rPr>
        <w:t>–</w:t>
      </w:r>
      <w:r w:rsidRPr="006C0A8E">
        <w:rPr>
          <w:rtl/>
        </w:rPr>
        <w:t xml:space="preserve"> ואני פותח, כמובן, בהבעת הצער</w:t>
      </w:r>
      <w:r w:rsidR="005E0871">
        <w:rPr>
          <w:rtl/>
        </w:rPr>
        <w:t xml:space="preserve"> </w:t>
      </w:r>
      <w:r w:rsidRPr="006C0A8E">
        <w:rPr>
          <w:rtl/>
        </w:rPr>
        <w:t>והכאב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מה שקרה </w:t>
      </w:r>
      <w:r w:rsidR="005E0871">
        <w:rPr>
          <w:rtl/>
        </w:rPr>
        <w:t>–</w:t>
      </w:r>
      <w:r w:rsidRPr="006C0A8E">
        <w:rPr>
          <w:rtl/>
        </w:rPr>
        <w:t xml:space="preserve"> גם בדברים שכל אחד שואל את עצמו.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בואו</w:t>
      </w:r>
      <w:r w:rsidR="005E0871">
        <w:rPr>
          <w:rtl/>
        </w:rPr>
        <w:t xml:space="preserve"> </w:t>
      </w:r>
      <w:r w:rsidRPr="006C0A8E">
        <w:rPr>
          <w:rtl/>
        </w:rPr>
        <w:t>נסתכל</w:t>
      </w:r>
      <w:r w:rsidR="005E0871">
        <w:rPr>
          <w:rtl/>
        </w:rPr>
        <w:t xml:space="preserve"> </w:t>
      </w:r>
      <w:r w:rsidRPr="006C0A8E">
        <w:rPr>
          <w:rtl/>
        </w:rPr>
        <w:t>אחורה,</w:t>
      </w:r>
      <w:r w:rsidR="005E0871">
        <w:rPr>
          <w:rtl/>
        </w:rPr>
        <w:t xml:space="preserve"> </w:t>
      </w:r>
      <w:r w:rsidRPr="006C0A8E">
        <w:rPr>
          <w:rtl/>
        </w:rPr>
        <w:t>וכל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יבדוק את עצמו אם היו דברים ביחס שלו אל ראש</w:t>
      </w:r>
      <w:r w:rsidR="005E0871">
        <w:rPr>
          <w:rtl/>
        </w:rPr>
        <w:t xml:space="preserve"> </w:t>
      </w:r>
      <w:r w:rsidRPr="006C0A8E">
        <w:rPr>
          <w:rtl/>
        </w:rPr>
        <w:t>הממשלה,</w:t>
      </w:r>
      <w:r w:rsidR="005E0871">
        <w:rPr>
          <w:rtl/>
        </w:rPr>
        <w:t xml:space="preserve"> </w:t>
      </w:r>
      <w:r w:rsidRPr="006C0A8E">
        <w:rPr>
          <w:rtl/>
        </w:rPr>
        <w:t>דברים שהוא עשה, שלא היו בסדר, והיום הוא רוצה לתקן את עצמו ולבוא ולומר</w:t>
      </w:r>
      <w:r w:rsidR="005E0871">
        <w:rPr>
          <w:rtl/>
        </w:rPr>
        <w:t xml:space="preserve"> –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>דברים</w:t>
      </w:r>
      <w:r w:rsidR="005E0871">
        <w:rPr>
          <w:rtl/>
        </w:rPr>
        <w:t xml:space="preserve"> </w:t>
      </w:r>
      <w:r w:rsidRPr="006C0A8E">
        <w:rPr>
          <w:rtl/>
        </w:rPr>
        <w:t>שעשיתי,</w:t>
      </w:r>
      <w:r w:rsidR="005E0871">
        <w:rPr>
          <w:rtl/>
        </w:rPr>
        <w:t xml:space="preserve"> </w:t>
      </w:r>
      <w:r w:rsidRPr="006C0A8E">
        <w:rPr>
          <w:rtl/>
        </w:rPr>
        <w:t>והם לא בסדר. אני רוצה לומר שאכן חשבתי על כך, ואני רוצה</w:t>
      </w:r>
      <w:r w:rsidR="005E0871">
        <w:rPr>
          <w:rtl/>
        </w:rPr>
        <w:t xml:space="preserve"> </w:t>
      </w:r>
      <w:r w:rsidRPr="006C0A8E">
        <w:rPr>
          <w:rtl/>
        </w:rPr>
        <w:t>לומר מה הקושי שלי היום.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הקושי</w:t>
      </w:r>
      <w:r w:rsidR="005E0871">
        <w:rPr>
          <w:rtl/>
        </w:rPr>
        <w:t xml:space="preserve"> </w:t>
      </w:r>
      <w:r w:rsidRPr="006C0A8E">
        <w:rPr>
          <w:rtl/>
        </w:rPr>
        <w:t>שלי לקום היום ולומר כאן בקול ברור במה אני הייתי לא בסדר נובע מהסתה</w:t>
      </w:r>
      <w:r w:rsidR="005E0871">
        <w:rPr>
          <w:rtl/>
        </w:rPr>
        <w:t xml:space="preserve"> </w:t>
      </w:r>
      <w:r w:rsidRPr="006C0A8E">
        <w:rPr>
          <w:rtl/>
        </w:rPr>
        <w:t>גורפת של חוגי השמאל נגד כל מי שלא במחנה שלהם וכנגד איזו אווירה, שאם מישהו יקום</w:t>
      </w:r>
      <w:r w:rsidR="005E0871">
        <w:rPr>
          <w:rtl/>
        </w:rPr>
        <w:t xml:space="preserve"> </w:t>
      </w:r>
      <w:r w:rsidRPr="006C0A8E">
        <w:rPr>
          <w:rtl/>
        </w:rPr>
        <w:t>ויאמר איזו אמירה, הוא יאשר או ייתן גושפנקה לטענות חסרות כל בסיס של המחנה השני.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אבל, למרות הכול, ומעולם לא הייתי פחדן, אני בהחלט מוכן לגעת בנקודה שבה אני</w:t>
      </w:r>
      <w:r w:rsidR="005E0871">
        <w:rPr>
          <w:rtl/>
        </w:rPr>
        <w:t xml:space="preserve"> </w:t>
      </w:r>
      <w:r w:rsidRPr="006C0A8E">
        <w:rPr>
          <w:rtl/>
        </w:rPr>
        <w:t>מוכן</w:t>
      </w:r>
      <w:r w:rsidR="005E0871">
        <w:rPr>
          <w:rtl/>
        </w:rPr>
        <w:t xml:space="preserve"> </w:t>
      </w:r>
      <w:r w:rsidRPr="006C0A8E">
        <w:rPr>
          <w:rtl/>
        </w:rPr>
        <w:t>להכות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חטא</w:t>
      </w:r>
      <w:r w:rsidR="005E0871">
        <w:rPr>
          <w:rtl/>
        </w:rPr>
        <w:t xml:space="preserve"> – </w:t>
      </w:r>
      <w:r w:rsidRPr="006C0A8E">
        <w:rPr>
          <w:rtl/>
        </w:rPr>
        <w:t>לא בתכנים, לא במלים אלא בדבר אחד: אני חושב שהיו רגעים</w:t>
      </w:r>
      <w:r w:rsidR="005E0871">
        <w:rPr>
          <w:rtl/>
        </w:rPr>
        <w:t xml:space="preserve"> </w:t>
      </w:r>
      <w:r w:rsidRPr="006C0A8E">
        <w:rPr>
          <w:rtl/>
        </w:rPr>
        <w:t>מסוימים שקריאות הביניים שלי, באופן אישי, מן הספסל שם, הגיעו למצב שבו הן היו לא</w:t>
      </w:r>
      <w:r w:rsidR="005E0871">
        <w:rPr>
          <w:rtl/>
        </w:rPr>
        <w:t xml:space="preserve"> </w:t>
      </w:r>
      <w:r w:rsidRPr="006C0A8E">
        <w:rPr>
          <w:rtl/>
        </w:rPr>
        <w:t>רק מהמיית לבי על מה שכאב לי, אלא הן הגיעו למצב מצטבר, יחד עם חברים נוספים, שמי</w:t>
      </w:r>
      <w:r w:rsidR="005E0871">
        <w:rPr>
          <w:rtl/>
        </w:rPr>
        <w:t xml:space="preserve"> </w:t>
      </w:r>
      <w:r w:rsidRPr="006C0A8E">
        <w:rPr>
          <w:rtl/>
        </w:rPr>
        <w:t>שעמד</w:t>
      </w:r>
      <w:r w:rsidR="005E0871">
        <w:rPr>
          <w:rtl/>
        </w:rPr>
        <w:t xml:space="preserve"> </w:t>
      </w:r>
      <w:r w:rsidRPr="006C0A8E">
        <w:rPr>
          <w:rtl/>
        </w:rPr>
        <w:t xml:space="preserve">כאן על הדוכן, ראש הממשלה או שר החוץ </w:t>
      </w:r>
      <w:r w:rsidR="005E0871">
        <w:rPr>
          <w:rtl/>
        </w:rPr>
        <w:t>–</w:t>
      </w:r>
      <w:r w:rsidRPr="006C0A8E">
        <w:rPr>
          <w:rtl/>
        </w:rPr>
        <w:t xml:space="preserve"> אני חושב שזה היה בעיקר שר החוץ ולא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– </w:t>
      </w:r>
      <w:r w:rsidRPr="006C0A8E">
        <w:rPr>
          <w:rtl/>
        </w:rPr>
        <w:t>הגיע למצב שבו הוא לא היה יכול לדבר. אני חושב, שזה מצב לא תקין,</w:t>
      </w:r>
      <w:r w:rsidR="005E0871">
        <w:rPr>
          <w:rtl/>
        </w:rPr>
        <w:t xml:space="preserve"> </w:t>
      </w:r>
      <w:r w:rsidRPr="006C0A8E">
        <w:rPr>
          <w:rtl/>
        </w:rPr>
        <w:t>מצב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בסדר, ובעניין הזה, כל מי שמגנה אותי, כל מי שאומר שהייתי לא בסדר </w:t>
      </w:r>
      <w:r w:rsidR="005E0871">
        <w:rPr>
          <w:rtl/>
        </w:rPr>
        <w:t>–</w:t>
      </w:r>
      <w:r w:rsidRPr="006C0A8E">
        <w:rPr>
          <w:rtl/>
        </w:rPr>
        <w:t xml:space="preserve"> אני</w:t>
      </w:r>
      <w:r w:rsidR="005E0871">
        <w:rPr>
          <w:rtl/>
        </w:rPr>
        <w:t xml:space="preserve"> </w:t>
      </w:r>
      <w:r w:rsidRPr="006C0A8E">
        <w:rPr>
          <w:rtl/>
        </w:rPr>
        <w:t>בהחלט מקבל את הדברים.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מקבל בשום פנים ואופן שאסור לקרוא קריאות ביניים, אני לא מקבל בשום</w:t>
      </w:r>
      <w:r w:rsidR="005E0871">
        <w:rPr>
          <w:rtl/>
        </w:rPr>
        <w:t xml:space="preserve"> </w:t>
      </w:r>
      <w:r w:rsidRPr="006C0A8E">
        <w:rPr>
          <w:rtl/>
        </w:rPr>
        <w:t>פנים</w:t>
      </w:r>
      <w:r w:rsidR="005E0871">
        <w:rPr>
          <w:rtl/>
        </w:rPr>
        <w:t xml:space="preserve"> </w:t>
      </w:r>
      <w:r w:rsidRPr="006C0A8E">
        <w:rPr>
          <w:rtl/>
        </w:rPr>
        <w:t>ואופן</w:t>
      </w:r>
      <w:r w:rsidR="005E0871">
        <w:rPr>
          <w:rtl/>
        </w:rPr>
        <w:t xml:space="preserve"> </w:t>
      </w:r>
      <w:r w:rsidRPr="006C0A8E">
        <w:rPr>
          <w:rtl/>
        </w:rPr>
        <w:t>שאסור</w:t>
      </w:r>
      <w:r w:rsidR="005E0871">
        <w:rPr>
          <w:rtl/>
        </w:rPr>
        <w:t xml:space="preserve"> </w:t>
      </w:r>
      <w:r w:rsidRPr="006C0A8E">
        <w:rPr>
          <w:rtl/>
        </w:rPr>
        <w:t>לתקוף את הממשלה על מדיניותה, אבל כמו שאני דואג לזכותי לדבר</w:t>
      </w:r>
      <w:r w:rsidR="005E0871">
        <w:rPr>
          <w:rtl/>
        </w:rPr>
        <w:t xml:space="preserve"> </w:t>
      </w:r>
      <w:r w:rsidRPr="006C0A8E">
        <w:rPr>
          <w:rtl/>
        </w:rPr>
        <w:t>ללא הפרעה ולהעביר ביקורת, אני צריך להגן על זכותם של אחרים, וודאי שלא לגרום לכך</w:t>
      </w:r>
      <w:r w:rsidR="005E0871">
        <w:rPr>
          <w:rtl/>
        </w:rPr>
        <w:t xml:space="preserve"> </w:t>
      </w:r>
      <w:r w:rsidRPr="006C0A8E">
        <w:rPr>
          <w:rtl/>
        </w:rPr>
        <w:t>שזכותי תמנע את זכותם של אחרים.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מכאן</w:t>
      </w:r>
      <w:r w:rsidR="005E0871">
        <w:rPr>
          <w:rtl/>
        </w:rPr>
        <w:t xml:space="preserve"> </w:t>
      </w:r>
      <w:r w:rsidRPr="006C0A8E">
        <w:rPr>
          <w:rtl/>
        </w:rPr>
        <w:t>ועד</w:t>
      </w:r>
      <w:r w:rsidR="005E0871">
        <w:rPr>
          <w:rtl/>
        </w:rPr>
        <w:t xml:space="preserve"> </w:t>
      </w:r>
      <w:r w:rsidRPr="006C0A8E">
        <w:rPr>
          <w:rtl/>
        </w:rPr>
        <w:t>למה</w:t>
      </w:r>
      <w:r w:rsidR="005E0871">
        <w:rPr>
          <w:rtl/>
        </w:rPr>
        <w:t xml:space="preserve"> </w:t>
      </w:r>
      <w:r w:rsidRPr="006C0A8E">
        <w:rPr>
          <w:rtl/>
        </w:rPr>
        <w:t>שמתרחש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רחוקה הדרך. ראשית, אני רוצה לומר בצורה</w:t>
      </w:r>
      <w:r w:rsidR="005E0871">
        <w:rPr>
          <w:rtl/>
        </w:rPr>
        <w:t xml:space="preserve"> </w:t>
      </w:r>
      <w:r w:rsidRPr="006C0A8E">
        <w:rPr>
          <w:rtl/>
        </w:rPr>
        <w:t>הברורה ביותר, שלא יעלה על הדעת שכל חריגה, דוגמת החריגה שלי, תנוצל לאיזה קשר עם</w:t>
      </w:r>
      <w:r w:rsidR="005E0871">
        <w:rPr>
          <w:rtl/>
        </w:rPr>
        <w:t xml:space="preserve"> </w:t>
      </w:r>
      <w:r w:rsidRPr="006C0A8E">
        <w:rPr>
          <w:rtl/>
        </w:rPr>
        <w:t>המעשה</w:t>
      </w:r>
      <w:r w:rsidR="005E0871">
        <w:rPr>
          <w:rtl/>
        </w:rPr>
        <w:t xml:space="preserve"> </w:t>
      </w:r>
      <w:r w:rsidRPr="006C0A8E">
        <w:rPr>
          <w:rtl/>
        </w:rPr>
        <w:t>המזעזע</w:t>
      </w:r>
      <w:r w:rsidR="005E0871">
        <w:rPr>
          <w:rtl/>
        </w:rPr>
        <w:t xml:space="preserve"> </w:t>
      </w:r>
      <w:r w:rsidRPr="006C0A8E">
        <w:rPr>
          <w:rtl/>
        </w:rPr>
        <w:t>שנעשה, עם רצח ראש הממשלה. יש היום מניפולטורים, אנשים שלוקחים את</w:t>
      </w:r>
      <w:r w:rsidR="005E0871">
        <w:rPr>
          <w:rtl/>
        </w:rPr>
        <w:t xml:space="preserve"> </w:t>
      </w:r>
      <w:r w:rsidRPr="006C0A8E">
        <w:rPr>
          <w:rtl/>
        </w:rPr>
        <w:t>האחדות</w:t>
      </w:r>
      <w:r w:rsidR="005E0871">
        <w:rPr>
          <w:rtl/>
        </w:rPr>
        <w:t xml:space="preserve"> </w:t>
      </w:r>
      <w:r w:rsidRPr="006C0A8E">
        <w:rPr>
          <w:rtl/>
        </w:rPr>
        <w:t>הלאומית</w:t>
      </w:r>
      <w:r w:rsidR="005E0871">
        <w:rPr>
          <w:rtl/>
        </w:rPr>
        <w:t xml:space="preserve"> </w:t>
      </w:r>
      <w:r w:rsidRPr="006C0A8E">
        <w:rPr>
          <w:rtl/>
        </w:rPr>
        <w:t>שהיתה</w:t>
      </w:r>
      <w:r w:rsidR="005E0871">
        <w:rPr>
          <w:rtl/>
        </w:rPr>
        <w:t xml:space="preserve"> </w:t>
      </w:r>
      <w:r w:rsidRPr="006C0A8E">
        <w:rPr>
          <w:rtl/>
        </w:rPr>
        <w:t>סביב</w:t>
      </w:r>
      <w:r w:rsidR="005E0871">
        <w:rPr>
          <w:rtl/>
        </w:rPr>
        <w:t xml:space="preserve"> </w:t>
      </w:r>
      <w:r w:rsidRPr="006C0A8E">
        <w:rPr>
          <w:rtl/>
        </w:rPr>
        <w:t>המעשה הנפשע הזה, ההתאחדות של המדינה כולה, על מנת</w:t>
      </w:r>
      <w:r w:rsidR="005E0871">
        <w:rPr>
          <w:rtl/>
        </w:rPr>
        <w:t xml:space="preserve"> </w:t>
      </w:r>
      <w:r w:rsidRPr="006C0A8E">
        <w:rPr>
          <w:rtl/>
        </w:rPr>
        <w:t>לגנות,</w:t>
      </w:r>
      <w:r w:rsidR="005E0871">
        <w:rPr>
          <w:rtl/>
        </w:rPr>
        <w:t xml:space="preserve"> </w:t>
      </w:r>
      <w:r w:rsidRPr="006C0A8E">
        <w:rPr>
          <w:rtl/>
        </w:rPr>
        <w:t>להוקיע, להראות לאותו רוצח שהוא השיג בדיוק את ההיפך, שהוא לא הצליח לפלג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המדינה.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כאן איזה ניסיון של קבוצת אנשים לקחת את התמימות הנפלאה של נוער</w:t>
      </w:r>
      <w:r w:rsidR="005E0871">
        <w:rPr>
          <w:rtl/>
        </w:rPr>
        <w:t xml:space="preserve"> </w:t>
      </w:r>
      <w:r w:rsidRPr="006C0A8E">
        <w:rPr>
          <w:rtl/>
        </w:rPr>
        <w:t>חובש</w:t>
      </w:r>
      <w:r w:rsidR="005E0871">
        <w:rPr>
          <w:rtl/>
        </w:rPr>
        <w:t xml:space="preserve"> </w:t>
      </w:r>
      <w:r w:rsidRPr="006C0A8E">
        <w:rPr>
          <w:rtl/>
        </w:rPr>
        <w:t>כיפות,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נערות עם חצאיות ארוכות, של נוער מהתנועות הקיבוציות ומהתנועות</w:t>
      </w:r>
      <w:r w:rsidR="005E0871">
        <w:rPr>
          <w:rtl/>
        </w:rPr>
        <w:t xml:space="preserve"> </w:t>
      </w:r>
      <w:r w:rsidRPr="006C0A8E">
        <w:rPr>
          <w:rtl/>
        </w:rPr>
        <w:t>הסוציאליסטיות,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נוער מהמחנה הלאומי, של נוער שהתאחד, יש איזה ניסיון לקחת את</w:t>
      </w:r>
      <w:r w:rsidR="005E0871">
        <w:rPr>
          <w:rtl/>
        </w:rPr>
        <w:t xml:space="preserve"> </w:t>
      </w:r>
      <w:r w:rsidRPr="006C0A8E">
        <w:rPr>
          <w:rtl/>
        </w:rPr>
        <w:t>התמימות</w:t>
      </w:r>
      <w:r w:rsidR="005E0871">
        <w:rPr>
          <w:rtl/>
        </w:rPr>
        <w:t xml:space="preserve"> </w:t>
      </w:r>
      <w:r w:rsidRPr="006C0A8E">
        <w:rPr>
          <w:rtl/>
        </w:rPr>
        <w:t>הזאת,</w:t>
      </w:r>
      <w:r w:rsidR="005E0871">
        <w:rPr>
          <w:rtl/>
        </w:rPr>
        <w:t xml:space="preserve"> </w:t>
      </w:r>
      <w:r w:rsidRPr="006C0A8E">
        <w:rPr>
          <w:rtl/>
        </w:rPr>
        <w:t>היפה, הנהדרת, ולעבוד עליהם ולומר להם:</w:t>
      </w:r>
      <w:r w:rsidR="005E0871">
        <w:rPr>
          <w:rtl/>
        </w:rPr>
        <w:t xml:space="preserve"> </w:t>
      </w:r>
      <w:r w:rsidRPr="006C0A8E">
        <w:rPr>
          <w:rtl/>
        </w:rPr>
        <w:t>נתניהו אשם, הליכוד אשם,</w:t>
      </w:r>
      <w:r w:rsidR="005E0871">
        <w:rPr>
          <w:rtl/>
        </w:rPr>
        <w:t xml:space="preserve"> </w:t>
      </w:r>
      <w:r w:rsidRPr="006C0A8E">
        <w:rPr>
          <w:rtl/>
        </w:rPr>
        <w:t>בואו נפרוט זאת לקולות בקלפי.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יודע שהניסיון הזה הוא ניסיון של בודדים, ואני חושב שהוא יחזור כבומרנג.</w:t>
      </w:r>
      <w:r w:rsidR="005E0871">
        <w:rPr>
          <w:rtl/>
        </w:rPr>
        <w:t xml:space="preserve"> </w:t>
      </w:r>
      <w:r w:rsidRPr="006C0A8E">
        <w:rPr>
          <w:rtl/>
        </w:rPr>
        <w:t>הנוער לא טיפש, הציבור בישראל לא טיפש, ומי שרוצה להיבנות מזה מבחינה פוליטית צרה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במקום להיבנות, אני חושב שייהרס.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קורים דברים חמורים נוספים. האם מפני שאירע רצח ראש הממשלה יכול מי שבא</w:t>
      </w:r>
      <w:r w:rsidR="005E0871">
        <w:rPr>
          <w:rtl/>
        </w:rPr>
        <w:t xml:space="preserve"> </w:t>
      </w:r>
      <w:r w:rsidRPr="006C0A8E">
        <w:rPr>
          <w:rtl/>
        </w:rPr>
        <w:t>בעקבותיו</w:t>
      </w:r>
      <w:r w:rsidR="005E0871">
        <w:rPr>
          <w:rtl/>
        </w:rPr>
        <w:t xml:space="preserve"> –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בפועל </w:t>
      </w:r>
      <w:r w:rsidR="005E0871">
        <w:rPr>
          <w:rtl/>
        </w:rPr>
        <w:t>–</w:t>
      </w:r>
      <w:r w:rsidRPr="006C0A8E">
        <w:rPr>
          <w:rtl/>
        </w:rPr>
        <w:t xml:space="preserve"> לתקוף את הכנסת? האם יכול להיות מצב שבו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יקום ויאמר לו:</w:t>
      </w:r>
      <w:r w:rsidR="005E0871">
        <w:rPr>
          <w:rtl/>
        </w:rPr>
        <w:t xml:space="preserve"> </w:t>
      </w:r>
      <w:r w:rsidRPr="006C0A8E">
        <w:rPr>
          <w:rtl/>
        </w:rPr>
        <w:t>עם כל הכבוד ועם הצדק שבדבריך, אתה, אדוני,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>בפועל, שמעון פרס, לא יכול לתקוף כנסת. זה לא חלק מהדמוקרטיה. הכנסת</w:t>
      </w:r>
      <w:r w:rsidR="005E0871">
        <w:rPr>
          <w:rtl/>
        </w:rPr>
        <w:t xml:space="preserve"> </w:t>
      </w:r>
      <w:r w:rsidRPr="006C0A8E">
        <w:rPr>
          <w:rtl/>
        </w:rPr>
        <w:t>מפריעה</w:t>
      </w:r>
      <w:r w:rsidR="005E0871">
        <w:rPr>
          <w:rtl/>
        </w:rPr>
        <w:t xml:space="preserve"> </w:t>
      </w:r>
      <w:r w:rsidRPr="006C0A8E">
        <w:rPr>
          <w:rtl/>
        </w:rPr>
        <w:t>לממשלה.</w:t>
      </w:r>
      <w:r w:rsidR="005E0871">
        <w:rPr>
          <w:rtl/>
        </w:rPr>
        <w:t xml:space="preserve"> </w:t>
      </w:r>
      <w:r w:rsidRPr="006C0A8E">
        <w:rPr>
          <w:rtl/>
        </w:rPr>
        <w:t>מה אפשר לעשות? זה תפקידה של הכנסת. בשביל מה אנחנו יושבים פה?</w:t>
      </w:r>
      <w:r w:rsidR="005E0871">
        <w:rPr>
          <w:rtl/>
        </w:rPr>
        <w:t xml:space="preserve"> </w:t>
      </w:r>
      <w:r w:rsidRPr="006C0A8E">
        <w:rPr>
          <w:rtl/>
        </w:rPr>
        <w:t>גם קואליציה וגם אופוזיציה? שהממשלה תבוא הנה ותיתן לנו דין</w:t>
      </w:r>
      <w:r w:rsidR="005E0871">
        <w:rPr>
          <w:rtl/>
        </w:rPr>
        <w:t>-</w:t>
      </w:r>
      <w:r w:rsidRPr="006C0A8E">
        <w:rPr>
          <w:rtl/>
        </w:rPr>
        <w:t>וחשבון. אנחנו יושבים</w:t>
      </w:r>
      <w:r w:rsidR="005E0871">
        <w:rPr>
          <w:rtl/>
        </w:rPr>
        <w:t xml:space="preserve"> </w:t>
      </w:r>
      <w:r w:rsidRPr="006C0A8E">
        <w:rPr>
          <w:rtl/>
        </w:rPr>
        <w:t>פה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מנת</w:t>
      </w:r>
      <w:r w:rsidR="005E0871">
        <w:rPr>
          <w:rtl/>
        </w:rPr>
        <w:t xml:space="preserve"> </w:t>
      </w:r>
      <w:r w:rsidRPr="006C0A8E">
        <w:rPr>
          <w:rtl/>
        </w:rPr>
        <w:t>שאנחנו נתנצח; אנחנו, ספסלי האופוזיציה, נבוא ונאמר שמדיניות הממשלה</w:t>
      </w:r>
      <w:r w:rsidR="005E0871">
        <w:rPr>
          <w:rtl/>
        </w:rPr>
        <w:t xml:space="preserve"> </w:t>
      </w:r>
      <w:r w:rsidRPr="006C0A8E">
        <w:rPr>
          <w:rtl/>
        </w:rPr>
        <w:t>שגויה</w:t>
      </w:r>
      <w:r w:rsidR="005E0871">
        <w:rPr>
          <w:rtl/>
        </w:rPr>
        <w:t xml:space="preserve"> </w:t>
      </w:r>
      <w:r w:rsidRPr="006C0A8E">
        <w:rPr>
          <w:rtl/>
        </w:rPr>
        <w:t>ונצביע על הצדדים השגויים, ואתם תבואו ותביאו את הצדדים החיוביים.</w:t>
      </w:r>
      <w:r w:rsidR="005E0871">
        <w:rPr>
          <w:rtl/>
        </w:rPr>
        <w:t xml:space="preserve"> </w:t>
      </w:r>
      <w:r w:rsidRPr="006C0A8E">
        <w:rPr>
          <w:rtl/>
        </w:rPr>
        <w:t>אבל גם</w:t>
      </w:r>
      <w:r w:rsidR="005E0871">
        <w:rPr>
          <w:rtl/>
        </w:rPr>
        <w:t xml:space="preserve"> </w:t>
      </w:r>
      <w:r w:rsidRPr="006C0A8E">
        <w:rPr>
          <w:rtl/>
        </w:rPr>
        <w:t>כלפיכם</w:t>
      </w:r>
      <w:r w:rsidR="005E0871">
        <w:rPr>
          <w:rtl/>
        </w:rPr>
        <w:t xml:space="preserve"> </w:t>
      </w:r>
      <w:r w:rsidRPr="006C0A8E">
        <w:rPr>
          <w:rtl/>
        </w:rPr>
        <w:t>וגם</w:t>
      </w:r>
      <w:r w:rsidR="005E0871">
        <w:rPr>
          <w:rtl/>
        </w:rPr>
        <w:t xml:space="preserve"> </w:t>
      </w:r>
      <w:r w:rsidRPr="006C0A8E">
        <w:rPr>
          <w:rtl/>
        </w:rPr>
        <w:t>כלפינו הממשלה היא לא הממשלה הנבחרת, היא ממשלה שכפופה לכנסת. אנחנו</w:t>
      </w:r>
      <w:r w:rsidR="005E0871">
        <w:rPr>
          <w:rtl/>
        </w:rPr>
        <w:t xml:space="preserve"> </w:t>
      </w:r>
      <w:r w:rsidRPr="006C0A8E">
        <w:rPr>
          <w:rtl/>
        </w:rPr>
        <w:t>מייצגים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הוד</w:t>
      </w:r>
      <w:r w:rsidR="005E0871">
        <w:rPr>
          <w:rtl/>
        </w:rPr>
        <w:t xml:space="preserve"> </w:t>
      </w:r>
      <w:r w:rsidRPr="006C0A8E">
        <w:rPr>
          <w:rtl/>
        </w:rPr>
        <w:t>מעלתו</w:t>
      </w:r>
      <w:r w:rsidR="005E0871">
        <w:rPr>
          <w:rtl/>
        </w:rPr>
        <w:t xml:space="preserve"> </w:t>
      </w:r>
      <w:r w:rsidRPr="006C0A8E">
        <w:rPr>
          <w:rtl/>
        </w:rPr>
        <w:t>הבוחר</w:t>
      </w:r>
      <w:r w:rsidR="005E0871">
        <w:rPr>
          <w:rtl/>
        </w:rPr>
        <w:t xml:space="preserve"> </w:t>
      </w:r>
      <w:r w:rsidRPr="006C0A8E">
        <w:rPr>
          <w:rtl/>
        </w:rPr>
        <w:t>האזרח.</w:t>
      </w:r>
      <w:r w:rsidR="005E0871">
        <w:rPr>
          <w:rtl/>
        </w:rPr>
        <w:t xml:space="preserve"> </w:t>
      </w:r>
      <w:r w:rsidRPr="006C0A8E">
        <w:rPr>
          <w:rtl/>
        </w:rPr>
        <w:t>אנחנו כשלעצמנו אין בנו כלום, כוחנו בכך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מייצגים את הריבונות של העם, את הריבונות של הציבור כולו. ולא יכול להיות</w:t>
      </w:r>
      <w:r w:rsidR="005E0871">
        <w:rPr>
          <w:rtl/>
        </w:rPr>
        <w:t xml:space="preserve"> </w:t>
      </w:r>
      <w:r w:rsidRPr="006C0A8E">
        <w:rPr>
          <w:rtl/>
        </w:rPr>
        <w:t>מצב</w:t>
      </w:r>
      <w:r w:rsidR="005E0871">
        <w:rPr>
          <w:rtl/>
        </w:rPr>
        <w:t xml:space="preserve"> </w:t>
      </w:r>
      <w:r w:rsidRPr="006C0A8E">
        <w:rPr>
          <w:rtl/>
        </w:rPr>
        <w:t>שבו</w:t>
      </w:r>
      <w:r w:rsidR="005E0871">
        <w:rPr>
          <w:rtl/>
        </w:rPr>
        <w:t xml:space="preserve"> </w:t>
      </w:r>
      <w:r w:rsidRPr="006C0A8E">
        <w:rPr>
          <w:rtl/>
        </w:rPr>
        <w:t>יקום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ממשלה ויתקוף את הכנסת. אפילו אם הוא צודק. צריך להיות כבוד</w:t>
      </w:r>
      <w:r w:rsidR="005E0871">
        <w:rPr>
          <w:rtl/>
        </w:rPr>
        <w:t xml:space="preserve"> </w:t>
      </w:r>
      <w:r w:rsidRPr="006C0A8E">
        <w:rPr>
          <w:rtl/>
        </w:rPr>
        <w:t>לכנסת כי זה כבוד לציבור.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איזו התקפה היתה על הכנסת?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אומרים</w:t>
      </w:r>
      <w:r w:rsidR="005E0871">
        <w:rPr>
          <w:rtl/>
        </w:rPr>
        <w:t xml:space="preserve"> </w:t>
      </w:r>
      <w:r w:rsidRPr="006C0A8E">
        <w:rPr>
          <w:rtl/>
        </w:rPr>
        <w:t>שההסתה</w:t>
      </w:r>
      <w:r w:rsidR="005E0871">
        <w:rPr>
          <w:rtl/>
        </w:rPr>
        <w:t xml:space="preserve"> </w:t>
      </w:r>
      <w:r w:rsidRPr="006C0A8E">
        <w:rPr>
          <w:rtl/>
        </w:rPr>
        <w:t>התחילה</w:t>
      </w:r>
      <w:r w:rsidR="005E0871">
        <w:rPr>
          <w:rtl/>
        </w:rPr>
        <w:t xml:space="preserve"> </w:t>
      </w:r>
      <w:r w:rsidRPr="006C0A8E">
        <w:rPr>
          <w:rtl/>
        </w:rPr>
        <w:t>בכנסת.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מעט</w:t>
      </w:r>
      <w:r w:rsidR="005E0871">
        <w:rPr>
          <w:rtl/>
        </w:rPr>
        <w:t xml:space="preserve"> </w:t>
      </w:r>
      <w:r w:rsidRPr="006C0A8E">
        <w:rPr>
          <w:rtl/>
        </w:rPr>
        <w:t>היו אומרים שהכנסת אשמה ברצח ראש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הממשלה. ההסתה התחילה בכנסת </w:t>
      </w:r>
      <w:r w:rsidR="005E0871">
        <w:rPr>
          <w:rtl/>
        </w:rPr>
        <w:t>–</w:t>
      </w:r>
      <w:r w:rsidRPr="006C0A8E">
        <w:rPr>
          <w:rtl/>
        </w:rPr>
        <w:t xml:space="preserve"> מה זה הדיבורים האלה? למה?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למה אתם מיתממים? פה בכנסת אמרו לראש הממשלה שהוא כמו מרשל פטן.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הנכבד, חבר הכנסת אלי גולדשמידט, אני שואל אותך עם יד על הלב: יש איזה</w:t>
      </w:r>
      <w:r w:rsidR="005E0871">
        <w:rPr>
          <w:rtl/>
        </w:rPr>
        <w:t xml:space="preserve"> </w:t>
      </w:r>
      <w:r w:rsidRPr="006C0A8E">
        <w:rPr>
          <w:rtl/>
        </w:rPr>
        <w:t>קשר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הכנסת לבין ההחלטה של אותו אדם לעשות? בין האמירה אפילו הקשה הזאת שאתה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אומר עכשיו, אפילו האמירה הקשה הזאת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שקולניק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אלי גולדשמידט, אני רוצה לומר לך, דקה אחת, תן 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אני מבקש, הנה כך זה מתחיל, הרשיתי לך קריאת ביניים אחת.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נסים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גולדשמידט, אתה יודע שאמרו פה בכנסת ולדימיר בגין?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וזה מצדיק להגיד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מצדיק.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לומר, אין טעם שנחזור אחורה וכל אחד יגיד אתם אמרתם</w:t>
      </w:r>
      <w:r w:rsidR="005E0871">
        <w:rPr>
          <w:rtl/>
        </w:rPr>
        <w:t xml:space="preserve"> </w:t>
      </w:r>
      <w:r w:rsidRPr="006C0A8E">
        <w:rPr>
          <w:rtl/>
        </w:rPr>
        <w:t>ואנחנו</w:t>
      </w:r>
      <w:r w:rsidR="005E0871">
        <w:rPr>
          <w:rtl/>
        </w:rPr>
        <w:t xml:space="preserve"> </w:t>
      </w:r>
      <w:r w:rsidRPr="006C0A8E">
        <w:rPr>
          <w:rtl/>
        </w:rPr>
        <w:t>אמרנו.</w:t>
      </w:r>
      <w:r w:rsidR="005E0871">
        <w:rPr>
          <w:rtl/>
        </w:rPr>
        <w:t xml:space="preserve"> </w:t>
      </w:r>
      <w:r w:rsidRPr="006C0A8E">
        <w:rPr>
          <w:rtl/>
        </w:rPr>
        <w:t>אנחנו יודעים יפה מאוד, הציבור כולו יודע, הוא פיקח ויודע בדיוק.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לומר</w:t>
      </w:r>
      <w:r w:rsidR="005E0871">
        <w:rPr>
          <w:rtl/>
        </w:rPr>
        <w:t xml:space="preserve"> </w:t>
      </w:r>
      <w:r w:rsidRPr="006C0A8E">
        <w:rPr>
          <w:rtl/>
        </w:rPr>
        <w:t>לך,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חבר הכנסת אלי גולדשמידט </w:t>
      </w:r>
      <w:r w:rsidR="005E0871">
        <w:rPr>
          <w:rtl/>
        </w:rPr>
        <w:t>–</w:t>
      </w:r>
      <w:r w:rsidRPr="006C0A8E">
        <w:rPr>
          <w:rtl/>
        </w:rPr>
        <w:t xml:space="preserve"> אני מכיר אותך, ויש בינינו</w:t>
      </w:r>
      <w:r w:rsidR="005E0871">
        <w:rPr>
          <w:rtl/>
        </w:rPr>
        <w:t xml:space="preserve"> </w:t>
      </w:r>
      <w:r w:rsidRPr="006C0A8E">
        <w:rPr>
          <w:rtl/>
        </w:rPr>
        <w:t>יחסים</w:t>
      </w:r>
      <w:r w:rsidR="005E0871">
        <w:rPr>
          <w:rtl/>
        </w:rPr>
        <w:t xml:space="preserve"> </w:t>
      </w:r>
      <w:r w:rsidRPr="006C0A8E">
        <w:rPr>
          <w:rtl/>
        </w:rPr>
        <w:t>חבריים,</w:t>
      </w:r>
      <w:r w:rsidR="005E0871">
        <w:rPr>
          <w:rtl/>
        </w:rPr>
        <w:t xml:space="preserve"> </w:t>
      </w:r>
      <w:r w:rsidRPr="006C0A8E">
        <w:rPr>
          <w:rtl/>
        </w:rPr>
        <w:t>ואני מעריך ומכבד אותך מאוד, אבל יש לי הרושם שגם אתה קמת מהשבעה</w:t>
      </w:r>
      <w:r w:rsidR="005E0871">
        <w:rPr>
          <w:rtl/>
        </w:rPr>
        <w:t xml:space="preserve"> </w:t>
      </w:r>
      <w:r w:rsidRPr="006C0A8E">
        <w:rPr>
          <w:rtl/>
        </w:rPr>
        <w:t>עם ראש קצת לא אובייקטיבי.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אתמול</w:t>
      </w:r>
      <w:r w:rsidR="005E0871">
        <w:rPr>
          <w:rtl/>
        </w:rPr>
        <w:t xml:space="preserve"> </w:t>
      </w:r>
      <w:r w:rsidRPr="006C0A8E">
        <w:rPr>
          <w:rtl/>
        </w:rPr>
        <w:t>ישבנו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בוועדת הכספים, אמר חבר הכנסת רון נחמן את המשפט הבא </w:t>
      </w:r>
      <w:r w:rsidR="005E0871">
        <w:rPr>
          <w:rtl/>
        </w:rPr>
        <w:t>–</w:t>
      </w:r>
      <w:r w:rsidRPr="006C0A8E">
        <w:rPr>
          <w:rtl/>
        </w:rPr>
        <w:t xml:space="preserve"> תקשיבו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היטב </w:t>
      </w:r>
      <w:r w:rsidR="005E0871">
        <w:rPr>
          <w:rtl/>
        </w:rPr>
        <w:t>–</w:t>
      </w:r>
      <w:r w:rsidRPr="006C0A8E">
        <w:rPr>
          <w:rtl/>
        </w:rPr>
        <w:t xml:space="preserve"> יש לי הרושם שיש לי הזדהות רבה יותר עם קיבוצניקים בצפון הארץ מאשר עם כמה</w:t>
      </w:r>
      <w:r w:rsidR="005E0871">
        <w:rPr>
          <w:rtl/>
        </w:rPr>
        <w:t xml:space="preserve"> </w:t>
      </w:r>
      <w:r w:rsidRPr="006C0A8E">
        <w:rPr>
          <w:rtl/>
        </w:rPr>
        <w:t>יפי</w:t>
      </w:r>
      <w:r w:rsidR="005E0871">
        <w:rPr>
          <w:rtl/>
        </w:rPr>
        <w:t xml:space="preserve"> </w:t>
      </w:r>
      <w:r w:rsidRPr="006C0A8E">
        <w:rPr>
          <w:rtl/>
        </w:rPr>
        <w:t>נפש</w:t>
      </w:r>
      <w:r w:rsidR="005E0871">
        <w:rPr>
          <w:rtl/>
        </w:rPr>
        <w:t xml:space="preserve"> </w:t>
      </w:r>
      <w:r w:rsidRPr="006C0A8E">
        <w:rPr>
          <w:rtl/>
        </w:rPr>
        <w:t>בתל</w:t>
      </w:r>
      <w:r w:rsidR="005E0871">
        <w:rPr>
          <w:rtl/>
        </w:rPr>
        <w:t>-</w:t>
      </w:r>
      <w:r w:rsidRPr="006C0A8E">
        <w:rPr>
          <w:rtl/>
        </w:rPr>
        <w:t>אביב.</w:t>
      </w:r>
      <w:r w:rsidR="005E0871">
        <w:rPr>
          <w:rtl/>
        </w:rPr>
        <w:t xml:space="preserve"> </w:t>
      </w:r>
      <w:r w:rsidRPr="006C0A8E">
        <w:rPr>
          <w:rtl/>
        </w:rPr>
        <w:t>קופץ חבר הכנסת אלי גולדשמידט, כמו איזה צנזור, ואומר לחבר</w:t>
      </w:r>
      <w:r w:rsidR="005E0871">
        <w:rPr>
          <w:rtl/>
        </w:rPr>
        <w:t xml:space="preserve"> </w:t>
      </w:r>
      <w:r w:rsidRPr="006C0A8E">
        <w:rPr>
          <w:rtl/>
        </w:rPr>
        <w:t>הכנסת רון נחמן:</w:t>
      </w:r>
      <w:r w:rsidR="005E0871">
        <w:rPr>
          <w:rtl/>
        </w:rPr>
        <w:t xml:space="preserve"> </w:t>
      </w:r>
      <w:r w:rsidRPr="006C0A8E">
        <w:rPr>
          <w:rtl/>
        </w:rPr>
        <w:t>אני חשבתי שמעכשיו לא תשתמשו במלים האלה, תמחק את המלים יפי נפש</w:t>
      </w:r>
      <w:r w:rsidR="005E0871">
        <w:rPr>
          <w:rtl/>
        </w:rPr>
        <w:t xml:space="preserve"> </w:t>
      </w:r>
      <w:r w:rsidRPr="006C0A8E">
        <w:rPr>
          <w:rtl/>
        </w:rPr>
        <w:t>מהפרוטוקול.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הכבוד, אני דווקא מתייחס לכך כאל רגישות, לא היתה לך כוונה</w:t>
      </w:r>
      <w:r w:rsidR="005E0871">
        <w:rPr>
          <w:rtl/>
        </w:rPr>
        <w:t xml:space="preserve"> </w:t>
      </w:r>
      <w:r w:rsidRPr="006C0A8E">
        <w:rPr>
          <w:rtl/>
        </w:rPr>
        <w:t>רעה,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הדרך</w:t>
      </w:r>
      <w:r w:rsidR="005E0871">
        <w:rPr>
          <w:rtl/>
        </w:rPr>
        <w:t xml:space="preserve"> </w:t>
      </w:r>
      <w:r w:rsidRPr="006C0A8E">
        <w:rPr>
          <w:rtl/>
        </w:rPr>
        <w:t>לגיהינום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רצופה כוונות טובות. מה זאת אומרת שהיום אסור להגיד </w:t>
      </w:r>
      <w:r w:rsidR="005E0871">
        <w:rPr>
          <w:rtl/>
        </w:rPr>
        <w:t xml:space="preserve">– </w:t>
      </w:r>
      <w:r w:rsidRPr="006C0A8E">
        <w:rPr>
          <w:rtl/>
        </w:rPr>
        <w:t>מישהו</w:t>
      </w:r>
      <w:r w:rsidR="005E0871">
        <w:rPr>
          <w:rtl/>
        </w:rPr>
        <w:t xml:space="preserve"> </w:t>
      </w:r>
      <w:r w:rsidRPr="006C0A8E">
        <w:rPr>
          <w:rtl/>
        </w:rPr>
        <w:t>השתמש</w:t>
      </w:r>
      <w:r w:rsidR="005E0871">
        <w:rPr>
          <w:rtl/>
        </w:rPr>
        <w:t xml:space="preserve"> </w:t>
      </w:r>
      <w:r w:rsidRPr="006C0A8E">
        <w:rPr>
          <w:rtl/>
        </w:rPr>
        <w:t>שם בביטוי חורבן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 xml:space="preserve"> </w:t>
      </w:r>
      <w:r w:rsidRPr="006C0A8E">
        <w:rPr>
          <w:rtl/>
        </w:rPr>
        <w:t>שלישי. אמרו שהיום אסור להגיד עוד חורבן בית</w:t>
      </w:r>
      <w:r w:rsidR="005E0871">
        <w:rPr>
          <w:rtl/>
        </w:rPr>
        <w:t xml:space="preserve"> </w:t>
      </w:r>
      <w:r w:rsidRPr="006C0A8E">
        <w:rPr>
          <w:rtl/>
        </w:rPr>
        <w:t>שלישי.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יעמוד.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הציפיות</w:t>
      </w:r>
      <w:r w:rsidR="005E0871">
        <w:rPr>
          <w:rtl/>
        </w:rPr>
        <w:t xml:space="preserve"> </w:t>
      </w:r>
      <w:r w:rsidRPr="006C0A8E">
        <w:rPr>
          <w:rtl/>
        </w:rPr>
        <w:t>המוגזמות שלא יאמרו דברי ביקורת יחדדו את</w:t>
      </w:r>
      <w:r w:rsidR="005E0871">
        <w:rPr>
          <w:rtl/>
        </w:rPr>
        <w:t xml:space="preserve"> </w:t>
      </w:r>
      <w:r w:rsidRPr="006C0A8E">
        <w:rPr>
          <w:rtl/>
        </w:rPr>
        <w:t>הוויכוח</w:t>
      </w:r>
      <w:r w:rsidR="005E0871">
        <w:rPr>
          <w:rtl/>
        </w:rPr>
        <w:t xml:space="preserve"> </w:t>
      </w:r>
      <w:r w:rsidRPr="006C0A8E">
        <w:rPr>
          <w:rtl/>
        </w:rPr>
        <w:t>יותר מדי. אתה צריך לבוא היום עם הבנה שמותר לאופוזיציה, ואתה צריך לבוא</w:t>
      </w:r>
      <w:r w:rsidR="005E0871">
        <w:rPr>
          <w:rtl/>
        </w:rPr>
        <w:t xml:space="preserve"> </w:t>
      </w:r>
      <w:r w:rsidRPr="006C0A8E">
        <w:rPr>
          <w:rtl/>
        </w:rPr>
        <w:t>עם שריון כבד יותר, זאת תהיה תרומתך, כמו שאני צריך אולי לבוא עם ביקורת רבה יותר</w:t>
      </w:r>
      <w:r w:rsidR="005E0871">
        <w:rPr>
          <w:rtl/>
        </w:rPr>
        <w:t xml:space="preserve"> </w:t>
      </w:r>
      <w:r w:rsidRPr="006C0A8E">
        <w:rPr>
          <w:rtl/>
        </w:rPr>
        <w:t>על מה שאני עושה.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לסכם את הנקודה הזאת בעניין הזה של הכנסת. אפילו הדוגמה הקשה הזאת</w:t>
      </w:r>
      <w:r w:rsidR="005E0871">
        <w:rPr>
          <w:rtl/>
        </w:rPr>
        <w:t xml:space="preserve"> </w:t>
      </w:r>
      <w:r w:rsidRPr="006C0A8E">
        <w:rPr>
          <w:rtl/>
        </w:rPr>
        <w:t>לבוא</w:t>
      </w:r>
      <w:r w:rsidR="005E0871">
        <w:rPr>
          <w:rtl/>
        </w:rPr>
        <w:t xml:space="preserve"> </w:t>
      </w:r>
      <w:r w:rsidRPr="006C0A8E">
        <w:rPr>
          <w:rtl/>
        </w:rPr>
        <w:t>ולהשוות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ולומר,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שהאילוסטרציה ההיסטורית </w:t>
      </w:r>
      <w:r w:rsidR="005E0871">
        <w:rPr>
          <w:rtl/>
        </w:rPr>
        <w:t>–</w:t>
      </w:r>
      <w:r w:rsidRPr="006C0A8E">
        <w:rPr>
          <w:rtl/>
        </w:rPr>
        <w:t xml:space="preserve"> אני כמובן לא עשיתי אותה </w:t>
      </w:r>
      <w:r w:rsidR="005E0871">
        <w:rPr>
          <w:rtl/>
        </w:rPr>
        <w:t xml:space="preserve">– </w:t>
      </w:r>
      <w:r w:rsidRPr="006C0A8E">
        <w:rPr>
          <w:rtl/>
        </w:rPr>
        <w:t>מצביעה על קווי דמיון בין ראש ממשלה בישראל לאדם שעשה מעשה בגידה במקום אחר, אולי</w:t>
      </w:r>
      <w:r w:rsidR="005E0871">
        <w:rPr>
          <w:rtl/>
        </w:rPr>
        <w:t xml:space="preserve"> </w:t>
      </w:r>
      <w:r w:rsidRPr="006C0A8E">
        <w:rPr>
          <w:rtl/>
        </w:rPr>
        <w:t>קשה לקבל זאת, אבל המלים נאמרו, ולא הן גרמו לרצח.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למדת שום דבר. איך אתה יכול להגן על כך?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אלי</w:t>
      </w:r>
      <w:r w:rsidR="005E0871">
        <w:rPr>
          <w:rtl/>
        </w:rPr>
        <w:t xml:space="preserve"> </w:t>
      </w:r>
      <w:r w:rsidRPr="006C0A8E">
        <w:rPr>
          <w:rtl/>
        </w:rPr>
        <w:t>גולדשמידט, אל תיתן לי ציונים. אני צריך ממך ציונים? אתה בא</w:t>
      </w:r>
      <w:r w:rsidR="005E0871">
        <w:rPr>
          <w:rtl/>
        </w:rPr>
        <w:t xml:space="preserve"> </w:t>
      </w:r>
      <w:r w:rsidRPr="006C0A8E">
        <w:rPr>
          <w:rtl/>
        </w:rPr>
        <w:t>הנה ואומר שאני לא למדתי כלום. אני צריך ללמוד ממך משהו?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אם אתה יכול להגן על השוואה למרשל פטן </w:t>
      </w:r>
      <w:r w:rsidR="005E0871">
        <w:rPr>
          <w:rtl/>
        </w:rPr>
        <w:t>–</w:t>
      </w:r>
      <w:r w:rsidRPr="006C0A8E">
        <w:rPr>
          <w:rtl/>
        </w:rPr>
        <w:t xml:space="preserve"> לא למדת כלום.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מלמד</w:t>
      </w:r>
      <w:r w:rsidR="005E0871">
        <w:rPr>
          <w:rtl/>
        </w:rPr>
        <w:t xml:space="preserve"> </w:t>
      </w:r>
      <w:r w:rsidRPr="006C0A8E">
        <w:rPr>
          <w:rtl/>
        </w:rPr>
        <w:t>אותי? אדוני, אני שומע טוב מאוד. יש במדינת ישראל חוק, והחוק</w:t>
      </w:r>
      <w:r w:rsidR="005E0871">
        <w:rPr>
          <w:rtl/>
        </w:rPr>
        <w:t xml:space="preserve"> </w:t>
      </w:r>
      <w:r w:rsidRPr="006C0A8E">
        <w:rPr>
          <w:rtl/>
        </w:rPr>
        <w:t>קובע מה הם גבולות המותר ומה הם גבולות האסור. מי שבא ואומר היום, שאדם מסית צריך</w:t>
      </w:r>
      <w:r w:rsidR="005E0871">
        <w:rPr>
          <w:rtl/>
        </w:rPr>
        <w:t xml:space="preserve"> </w:t>
      </w:r>
      <w:r w:rsidRPr="006C0A8E">
        <w:rPr>
          <w:rtl/>
        </w:rPr>
        <w:t>להעמיד</w:t>
      </w:r>
      <w:r w:rsidR="005E0871">
        <w:rPr>
          <w:rtl/>
        </w:rPr>
        <w:t xml:space="preserve"> </w:t>
      </w:r>
      <w:r w:rsidRPr="006C0A8E">
        <w:rPr>
          <w:rtl/>
        </w:rPr>
        <w:t>אותו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לדין </w:t>
      </w:r>
      <w:r w:rsidR="005E0871">
        <w:rPr>
          <w:rtl/>
        </w:rPr>
        <w:t>–</w:t>
      </w:r>
      <w:r w:rsidRPr="006C0A8E">
        <w:rPr>
          <w:rtl/>
        </w:rPr>
        <w:t xml:space="preserve"> אני ולא אתה, חבר הכנסת אלי גולדשמידט, נלחמתי להחמרת אמצעי</w:t>
      </w:r>
      <w:r w:rsidR="005E0871">
        <w:rPr>
          <w:rtl/>
        </w:rPr>
        <w:t xml:space="preserve"> </w:t>
      </w:r>
      <w:r w:rsidRPr="006C0A8E">
        <w:rPr>
          <w:rtl/>
        </w:rPr>
        <w:t>האכיפה נגד הקיצוניים מהימין.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מבקש לסיים,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ולא אתה, חבר הכנסת אלי גולדשמידט, תבעתי את הוצאתם מחוץ לחוק. אני ולא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התלוננתי על רשויות השלטון שאינן עושות מספיק, לרבות המשטרה. אספר לך פעם מה</w:t>
      </w:r>
      <w:r w:rsidR="005E0871">
        <w:rPr>
          <w:rtl/>
        </w:rPr>
        <w:t xml:space="preserve"> </w:t>
      </w:r>
      <w:r w:rsidRPr="006C0A8E">
        <w:rPr>
          <w:rtl/>
        </w:rPr>
        <w:t>הם אמרו לי. אבל אני אומר, בואו לא נאבד את הראש.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מסיים.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 מכם, אל תפגעו בכנסת, אל תפגעו בדמוקרטיה, אל תסתמו</w:t>
      </w:r>
      <w:r w:rsidR="005E0871">
        <w:rPr>
          <w:rtl/>
        </w:rPr>
        <w:t xml:space="preserve"> </w:t>
      </w:r>
      <w:r w:rsidRPr="006C0A8E">
        <w:rPr>
          <w:rtl/>
        </w:rPr>
        <w:t>פיות.</w:t>
      </w:r>
      <w:r w:rsidR="005E0871">
        <w:rPr>
          <w:rtl/>
        </w:rPr>
        <w:t xml:space="preserve"> </w:t>
      </w:r>
      <w:r w:rsidRPr="006C0A8E">
        <w:rPr>
          <w:rtl/>
        </w:rPr>
        <w:t>אני לא רוצה להטיף מוסר. אני מבקש, תנסו בראש שלכם לשבת כאן ולתת את כל מה</w:t>
      </w:r>
      <w:r w:rsidR="005E0871">
        <w:rPr>
          <w:rtl/>
        </w:rPr>
        <w:t xml:space="preserve"> </w:t>
      </w:r>
      <w:r w:rsidRPr="006C0A8E">
        <w:rPr>
          <w:rtl/>
        </w:rPr>
        <w:t>שאתם</w:t>
      </w:r>
      <w:r w:rsidR="005E0871">
        <w:rPr>
          <w:rtl/>
        </w:rPr>
        <w:t xml:space="preserve"> </w:t>
      </w:r>
      <w:r w:rsidRPr="006C0A8E">
        <w:rPr>
          <w:rtl/>
        </w:rPr>
        <w:t>רוצים</w:t>
      </w:r>
      <w:r w:rsidR="005E0871">
        <w:rPr>
          <w:rtl/>
        </w:rPr>
        <w:t xml:space="preserve"> </w:t>
      </w:r>
      <w:r w:rsidRPr="006C0A8E">
        <w:rPr>
          <w:rtl/>
        </w:rPr>
        <w:t>כשישבתם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באופוזיציה</w:t>
      </w:r>
      <w:r w:rsidR="005E0871">
        <w:rPr>
          <w:rtl/>
        </w:rPr>
        <w:t xml:space="preserve"> </w:t>
      </w:r>
      <w:r w:rsidRPr="006C0A8E">
        <w:rPr>
          <w:rtl/>
        </w:rPr>
        <w:t>ותגידו:</w:t>
      </w:r>
      <w:r w:rsidR="005E0871">
        <w:rPr>
          <w:rtl/>
        </w:rPr>
        <w:t xml:space="preserve"> </w:t>
      </w:r>
      <w:r w:rsidRPr="006C0A8E">
        <w:rPr>
          <w:rtl/>
        </w:rPr>
        <w:t>אתה יודע מה, מיכאל איתן, אנחנו</w:t>
      </w:r>
      <w:r w:rsidR="005E0871">
        <w:rPr>
          <w:rtl/>
        </w:rPr>
        <w:t xml:space="preserve"> </w:t>
      </w:r>
      <w:r w:rsidRPr="006C0A8E">
        <w:rPr>
          <w:rtl/>
        </w:rPr>
        <w:t>מאפשרים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את כל מה שאנחנו עשינו נגד בגין כל השנים. אני לא אשתמש בזה. אני גם</w:t>
      </w:r>
      <w:r w:rsidR="005E0871">
        <w:rPr>
          <w:rtl/>
        </w:rPr>
        <w:t xml:space="preserve"> </w:t>
      </w:r>
      <w:r w:rsidRPr="006C0A8E">
        <w:rPr>
          <w:rtl/>
        </w:rPr>
        <w:t>לא אשתמש ב</w:t>
      </w:r>
      <w:r w:rsidR="005E0871">
        <w:rPr>
          <w:rtl/>
        </w:rPr>
        <w:t>-</w:t>
      </w:r>
      <w:r w:rsidR="005E0871" w:rsidRPr="006C0A8E">
        <w:rPr>
          <w:rtl/>
        </w:rPr>
        <w:t>50</w:t>
      </w:r>
      <w:r w:rsidR="005E0871">
        <w:rPr>
          <w:rtl/>
        </w:rPr>
        <w:t>%</w:t>
      </w:r>
      <w:r w:rsidRPr="006C0A8E">
        <w:rPr>
          <w:rtl/>
        </w:rPr>
        <w:t xml:space="preserve"> מהחירות שאתם נותנים. אבל אולי ייכנס לכם לראש להבין שאין לכם שום</w:t>
      </w:r>
      <w:r w:rsidR="005E0871">
        <w:rPr>
          <w:rtl/>
        </w:rPr>
        <w:t xml:space="preserve"> </w:t>
      </w:r>
      <w:r w:rsidRPr="006C0A8E">
        <w:rPr>
          <w:rtl/>
        </w:rPr>
        <w:t>זכות לשבת כאן, לתת לנו ציונים, לדון אותנו ולהגיד: כן למדנו או לא למדנו.</w:t>
      </w:r>
      <w:r w:rsidR="005E0871">
        <w:rPr>
          <w:rtl/>
        </w:rPr>
        <w:t xml:space="preserve"> </w:t>
      </w:r>
      <w:r w:rsidRPr="006C0A8E">
        <w:rPr>
          <w:rtl/>
        </w:rPr>
        <w:t>זה לא</w:t>
      </w:r>
      <w:r w:rsidR="005E0871">
        <w:rPr>
          <w:rtl/>
        </w:rPr>
        <w:t xml:space="preserve"> </w:t>
      </w:r>
      <w:r w:rsidRPr="006C0A8E">
        <w:rPr>
          <w:rtl/>
        </w:rPr>
        <w:t>יוביל</w:t>
      </w:r>
      <w:r w:rsidR="005E0871">
        <w:rPr>
          <w:rtl/>
        </w:rPr>
        <w:t xml:space="preserve"> </w:t>
      </w:r>
      <w:r w:rsidRPr="006C0A8E">
        <w:rPr>
          <w:rtl/>
        </w:rPr>
        <w:t>לשום</w:t>
      </w:r>
      <w:r w:rsidR="005E0871">
        <w:rPr>
          <w:rtl/>
        </w:rPr>
        <w:t xml:space="preserve"> </w:t>
      </w:r>
      <w:r w:rsidRPr="006C0A8E">
        <w:rPr>
          <w:rtl/>
        </w:rPr>
        <w:t>מקום.</w:t>
      </w:r>
      <w:r w:rsidR="005E0871">
        <w:rPr>
          <w:rtl/>
        </w:rPr>
        <w:t xml:space="preserve"> </w:t>
      </w:r>
      <w:r w:rsidRPr="006C0A8E">
        <w:rPr>
          <w:rtl/>
        </w:rPr>
        <w:t>אנחנו צריכים לנסות להבין מה בראש שלכם. אתם צריכים להבין מה</w:t>
      </w:r>
      <w:r w:rsidR="005E0871">
        <w:rPr>
          <w:rtl/>
        </w:rPr>
        <w:t xml:space="preserve"> </w:t>
      </w:r>
      <w:r w:rsidRPr="006C0A8E">
        <w:rPr>
          <w:rtl/>
        </w:rPr>
        <w:t>בראש שלנו. בואו לא נשפוט זה את 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</w:t>
      </w:r>
      <w:r w:rsidR="005E0871">
        <w:rPr>
          <w:rtl/>
        </w:rPr>
        <w:t xml:space="preserve"> </w:t>
      </w:r>
      <w:r w:rsidRPr="006C0A8E">
        <w:rPr>
          <w:rtl/>
        </w:rPr>
        <w:t>לך,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מיכאל איתן.</w:t>
      </w:r>
      <w:r w:rsidR="005E0871">
        <w:rPr>
          <w:rtl/>
        </w:rPr>
        <w:t xml:space="preserve"> </w:t>
      </w:r>
      <w:r w:rsidRPr="006C0A8E">
        <w:rPr>
          <w:rtl/>
        </w:rPr>
        <w:t>אני מזמין את חבר הכנסת רון</w:t>
      </w:r>
      <w:r w:rsidR="005E0871">
        <w:rPr>
          <w:rtl/>
        </w:rPr>
        <w:t xml:space="preserve"> </w:t>
      </w:r>
      <w:r w:rsidRPr="006C0A8E">
        <w:rPr>
          <w:rtl/>
        </w:rPr>
        <w:t>נחמן.</w:t>
      </w:r>
      <w:r w:rsidR="005E0871">
        <w:rPr>
          <w:rtl/>
        </w:rPr>
        <w:t xml:space="preserve"> </w:t>
      </w:r>
      <w:r w:rsidRPr="006C0A8E">
        <w:rPr>
          <w:rtl/>
        </w:rPr>
        <w:t>אחריו</w:t>
      </w:r>
      <w:r w:rsidR="005E0871">
        <w:rPr>
          <w:rtl/>
        </w:rPr>
        <w:t xml:space="preserve"> –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אלי גולדשמידט, גם כן באותו נושא:</w:t>
      </w:r>
      <w:r w:rsidR="005E0871">
        <w:rPr>
          <w:rtl/>
        </w:rPr>
        <w:t xml:space="preserve"> </w:t>
      </w:r>
      <w:r w:rsidRPr="006C0A8E">
        <w:rPr>
          <w:rtl/>
        </w:rPr>
        <w:t>הצעת חוק המלוות</w:t>
      </w:r>
      <w:r w:rsidR="005E0871">
        <w:rPr>
          <w:rtl/>
        </w:rPr>
        <w:t xml:space="preserve"> </w:t>
      </w:r>
      <w:r w:rsidRPr="006C0A8E">
        <w:rPr>
          <w:rtl/>
        </w:rPr>
        <w:t>(הוראות</w:t>
      </w:r>
      <w:r w:rsidR="005E0871">
        <w:rPr>
          <w:rtl/>
        </w:rPr>
        <w:t xml:space="preserve"> </w:t>
      </w:r>
      <w:r w:rsidRPr="006C0A8E">
        <w:rPr>
          <w:rtl/>
        </w:rPr>
        <w:t>שונות) (תיקון מס' 7).</w:t>
      </w:r>
      <w:r w:rsidR="005E0871">
        <w:rPr>
          <w:rtl/>
        </w:rPr>
        <w:t xml:space="preserve"> </w:t>
      </w:r>
      <w:r w:rsidRPr="006C0A8E">
        <w:rPr>
          <w:rtl/>
        </w:rPr>
        <w:t>ממשיכים בהנמקת ההסתייגויות.</w:t>
      </w:r>
      <w:r w:rsidR="005E0871">
        <w:rPr>
          <w:rtl/>
        </w:rPr>
        <w:t xml:space="preserve"> </w:t>
      </w:r>
      <w:r w:rsidRPr="006C0A8E">
        <w:rPr>
          <w:rtl/>
        </w:rPr>
        <w:t>בבקשה, אדוני. אני</w:t>
      </w:r>
      <w:r w:rsidR="005E0871">
        <w:rPr>
          <w:rtl/>
        </w:rPr>
        <w:t xml:space="preserve"> </w:t>
      </w:r>
      <w:r w:rsidRPr="006C0A8E">
        <w:rPr>
          <w:rtl/>
        </w:rPr>
        <w:t>מבין שיש קשר רב בין מה שאנחנו דנים כעת לבין הצעת החוק.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 xml:space="preserve">ראש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איזו הצעת חוק זו?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זו הצעת חוק של חבר הכנסת אריאל ויינשטיין, והוא ראוי לכל השבחים.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שהצעת החוק במקומה והיא נכונה והיא חשובה, אבל גם הדיון כאן חשוב</w:t>
      </w:r>
      <w:r w:rsidR="005E0871">
        <w:rPr>
          <w:rtl/>
        </w:rPr>
        <w:t xml:space="preserve"> </w:t>
      </w:r>
      <w:r w:rsidRPr="006C0A8E">
        <w:rPr>
          <w:rtl/>
        </w:rPr>
        <w:t>לא פחות. ברשותכם.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חשוב יותר.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כנסת נכבדה, חבר הכנסת ויינשטיין, רציתי לשבח אותך על 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שלך,</w:t>
      </w:r>
      <w:r w:rsidR="005E0871">
        <w:rPr>
          <w:rtl/>
        </w:rPr>
        <w:t xml:space="preserve"> </w:t>
      </w:r>
      <w:r w:rsidRPr="006C0A8E">
        <w:rPr>
          <w:rtl/>
        </w:rPr>
        <w:t>שבאה לאפשר לאותם אנשים שלא מצאו את איגרות המלוות השונות, ולאחר זמן</w:t>
      </w:r>
      <w:r w:rsidR="005E0871">
        <w:rPr>
          <w:rtl/>
        </w:rPr>
        <w:t xml:space="preserve"> </w:t>
      </w:r>
      <w:r w:rsidRPr="006C0A8E">
        <w:rPr>
          <w:rtl/>
        </w:rPr>
        <w:t>מסוים</w:t>
      </w:r>
      <w:r w:rsidR="005E0871">
        <w:rPr>
          <w:rtl/>
        </w:rPr>
        <w:t xml:space="preserve"> </w:t>
      </w:r>
      <w:r w:rsidRPr="006C0A8E">
        <w:rPr>
          <w:rtl/>
        </w:rPr>
        <w:t>הן חזרו לידיהם, לקבל ריבית והצמדה על האיגרות שהם אחזו בידיהם שנים רבות.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חייב לשבח אותך על הרגישות שלך לתושב, לאזרח, שאין לו אמצעים רבים להביא</w:t>
      </w:r>
      <w:r w:rsidR="005E0871">
        <w:rPr>
          <w:rtl/>
        </w:rPr>
        <w:t xml:space="preserve"> </w:t>
      </w:r>
      <w:r w:rsidRPr="006C0A8E">
        <w:rPr>
          <w:rtl/>
        </w:rPr>
        <w:t>בפני</w:t>
      </w:r>
      <w:r w:rsidR="005E0871">
        <w:rPr>
          <w:rtl/>
        </w:rPr>
        <w:t xml:space="preserve"> </w:t>
      </w:r>
      <w:r w:rsidRPr="006C0A8E">
        <w:rPr>
          <w:rtl/>
        </w:rPr>
        <w:t>הרשויות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הטענות</w:t>
      </w:r>
      <w:r w:rsidR="005E0871">
        <w:rPr>
          <w:rtl/>
        </w:rPr>
        <w:t xml:space="preserve"> </w:t>
      </w:r>
      <w:r w:rsidRPr="006C0A8E">
        <w:rPr>
          <w:rtl/>
        </w:rPr>
        <w:t>או את הבעיות שהוא נתקל בהן מדי יום בגלל הביורוקרטיה</w:t>
      </w:r>
      <w:r w:rsidR="005E0871">
        <w:rPr>
          <w:rtl/>
        </w:rPr>
        <w:t xml:space="preserve"> </w:t>
      </w:r>
      <w:r w:rsidRPr="006C0A8E">
        <w:rPr>
          <w:rtl/>
        </w:rPr>
        <w:t>והדברים</w:t>
      </w:r>
      <w:r w:rsidR="005E0871">
        <w:rPr>
          <w:rtl/>
        </w:rPr>
        <w:t xml:space="preserve"> </w:t>
      </w:r>
      <w:r w:rsidRPr="006C0A8E">
        <w:rPr>
          <w:rtl/>
        </w:rPr>
        <w:t>שאנחנו מכירים מהמינהל הציבורי בממשל. חשוב שהבאת את הדבר עד לידי קריאה</w:t>
      </w:r>
      <w:r w:rsidR="005E0871">
        <w:rPr>
          <w:rtl/>
        </w:rPr>
        <w:t xml:space="preserve"> </w:t>
      </w:r>
      <w:r w:rsidRPr="006C0A8E">
        <w:rPr>
          <w:rtl/>
        </w:rPr>
        <w:t>שנייה וקריאה שלישית. אני חושב שאנשים רבים מאוד במדינה יודו לך על 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חוזר ואומר, ההצעה שלך תאפשר להם לקבל את הריבית וההצמדה על אותן איגרות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חשבו</w:t>
      </w:r>
      <w:r w:rsidR="005E0871">
        <w:rPr>
          <w:rtl/>
        </w:rPr>
        <w:t xml:space="preserve"> </w:t>
      </w:r>
      <w:r w:rsidRPr="006C0A8E">
        <w:rPr>
          <w:rtl/>
        </w:rPr>
        <w:t>שהן</w:t>
      </w:r>
      <w:r w:rsidR="005E0871">
        <w:rPr>
          <w:rtl/>
        </w:rPr>
        <w:t xml:space="preserve"> </w:t>
      </w:r>
      <w:r w:rsidRPr="006C0A8E">
        <w:rPr>
          <w:rtl/>
        </w:rPr>
        <w:t>כבר</w:t>
      </w:r>
      <w:r w:rsidR="005E0871">
        <w:rPr>
          <w:rtl/>
        </w:rPr>
        <w:t xml:space="preserve"> </w:t>
      </w:r>
      <w:r w:rsidRPr="006C0A8E">
        <w:rPr>
          <w:rtl/>
        </w:rPr>
        <w:t>חסרות</w:t>
      </w:r>
      <w:r w:rsidR="005E0871">
        <w:rPr>
          <w:rtl/>
        </w:rPr>
        <w:t xml:space="preserve"> </w:t>
      </w:r>
      <w:r w:rsidRPr="006C0A8E">
        <w:rPr>
          <w:rtl/>
        </w:rPr>
        <w:t>ערך, במלוות השונים, כמו מלווה ביטחון, מלווה ביטחון</w:t>
      </w:r>
      <w:r w:rsidR="005E0871">
        <w:rPr>
          <w:rtl/>
        </w:rPr>
        <w:t xml:space="preserve"> </w:t>
      </w:r>
      <w:r w:rsidRPr="006C0A8E">
        <w:rPr>
          <w:rtl/>
        </w:rPr>
        <w:t>המדינה,</w:t>
      </w:r>
      <w:r w:rsidR="005E0871">
        <w:rPr>
          <w:rtl/>
        </w:rPr>
        <w:t xml:space="preserve"> </w:t>
      </w:r>
      <w:r w:rsidRPr="006C0A8E">
        <w:rPr>
          <w:rtl/>
        </w:rPr>
        <w:t>מלווה פיתוח.</w:t>
      </w:r>
      <w:r w:rsidR="005E0871">
        <w:rPr>
          <w:rtl/>
        </w:rPr>
        <w:t xml:space="preserve"> </w:t>
      </w:r>
      <w:r w:rsidRPr="006C0A8E">
        <w:rPr>
          <w:rtl/>
        </w:rPr>
        <w:t>דברים אלה חשובים מאוד, ויישר כוח על כך, ידידי חבר הכנסת</w:t>
      </w:r>
      <w:r w:rsidR="005E0871">
        <w:rPr>
          <w:rtl/>
        </w:rPr>
        <w:t xml:space="preserve"> </w:t>
      </w:r>
      <w:r w:rsidRPr="006C0A8E">
        <w:rPr>
          <w:rtl/>
        </w:rPr>
        <w:t>אריאל ויינשטיין.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לגופו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המונח</w:t>
      </w:r>
      <w:r w:rsidR="005E0871">
        <w:rPr>
          <w:rtl/>
        </w:rPr>
        <w:t xml:space="preserve"> </w:t>
      </w:r>
      <w:r w:rsidRPr="006C0A8E">
        <w:rPr>
          <w:rtl/>
        </w:rPr>
        <w:t>לפנינו, אדוני היושב</w:t>
      </w:r>
      <w:r w:rsidR="005E0871">
        <w:rPr>
          <w:rtl/>
        </w:rPr>
        <w:t>-</w:t>
      </w:r>
      <w:r w:rsidRPr="006C0A8E">
        <w:rPr>
          <w:rtl/>
        </w:rPr>
        <w:t>ראש. אבל לא אוכל שלא</w:t>
      </w:r>
      <w:r w:rsidR="005E0871">
        <w:rPr>
          <w:rtl/>
        </w:rPr>
        <w:t xml:space="preserve"> </w:t>
      </w:r>
      <w:r w:rsidRPr="006C0A8E">
        <w:rPr>
          <w:rtl/>
        </w:rPr>
        <w:t>לחזור לעניינים שעל סדר</w:t>
      </w:r>
      <w:r w:rsidR="005E0871">
        <w:rPr>
          <w:rtl/>
        </w:rPr>
        <w:t>-</w:t>
      </w:r>
      <w:r w:rsidRPr="006C0A8E">
        <w:rPr>
          <w:rtl/>
        </w:rPr>
        <w:t>היום הציבורי.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אני מבקש לומר, שהעם כולו, לרבות התושבים ביהודה ושומרון,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יישוב</w:t>
      </w:r>
      <w:r w:rsidR="005E0871">
        <w:rPr>
          <w:rtl/>
        </w:rPr>
        <w:t xml:space="preserve"> </w:t>
      </w:r>
      <w:r w:rsidRPr="006C0A8E">
        <w:rPr>
          <w:rtl/>
        </w:rPr>
        <w:t>ויישוב</w:t>
      </w:r>
      <w:r w:rsidR="005E0871">
        <w:rPr>
          <w:rtl/>
        </w:rPr>
        <w:t xml:space="preserve"> </w:t>
      </w:r>
      <w:r w:rsidRPr="006C0A8E">
        <w:rPr>
          <w:rtl/>
        </w:rPr>
        <w:t>ביהודה</w:t>
      </w:r>
      <w:r w:rsidR="005E0871">
        <w:rPr>
          <w:rtl/>
        </w:rPr>
        <w:t xml:space="preserve"> </w:t>
      </w:r>
      <w:r w:rsidRPr="006C0A8E">
        <w:rPr>
          <w:rtl/>
        </w:rPr>
        <w:t>ושומרון,</w:t>
      </w:r>
      <w:r w:rsidR="005E0871">
        <w:rPr>
          <w:rtl/>
        </w:rPr>
        <w:t xml:space="preserve"> </w:t>
      </w:r>
      <w:r w:rsidRPr="006C0A8E">
        <w:rPr>
          <w:rtl/>
        </w:rPr>
        <w:t>ב</w:t>
      </w:r>
      <w:r w:rsidR="005E0871">
        <w:rPr>
          <w:rtl/>
        </w:rPr>
        <w:t>-</w:t>
      </w:r>
      <w:r w:rsidRPr="006C0A8E">
        <w:rPr>
          <w:rtl/>
        </w:rPr>
        <w:t>140</w:t>
      </w:r>
      <w:r w:rsidR="005E0871">
        <w:rPr>
          <w:rtl/>
        </w:rPr>
        <w:t xml:space="preserve"> </w:t>
      </w:r>
      <w:r w:rsidRPr="006C0A8E">
        <w:rPr>
          <w:rtl/>
        </w:rPr>
        <w:t>היישובים,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 שכל אחד ואחד</w:t>
      </w:r>
      <w:r w:rsidR="005E0871">
        <w:rPr>
          <w:rtl/>
        </w:rPr>
        <w:t xml:space="preserve"> </w:t>
      </w:r>
      <w:r w:rsidRPr="006C0A8E">
        <w:rPr>
          <w:rtl/>
        </w:rPr>
        <w:t>מהתושבים מגנה ומוקיע את הרצח ואת הרוצח הנתעב.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הזדמן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לשמוע את ראש מועצת אפרת, ינון אחימן, מדבר ברדיו ומספר על</w:t>
      </w:r>
      <w:r w:rsidR="005E0871">
        <w:rPr>
          <w:rtl/>
        </w:rPr>
        <w:t xml:space="preserve"> </w:t>
      </w:r>
      <w:r w:rsidRPr="006C0A8E">
        <w:rPr>
          <w:rtl/>
        </w:rPr>
        <w:t>העצרת שהיתה אצלם</w:t>
      </w:r>
      <w:r w:rsidR="005E0871">
        <w:rPr>
          <w:rtl/>
        </w:rPr>
        <w:t xml:space="preserve"> </w:t>
      </w:r>
      <w:r w:rsidRPr="006C0A8E">
        <w:rPr>
          <w:rtl/>
        </w:rPr>
        <w:t>לזכרו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ראש הממשלה המנוח יצחק רבין. גם אנחנו, ביישוב שאני</w:t>
      </w:r>
      <w:r w:rsidR="005E0871">
        <w:rPr>
          <w:rtl/>
        </w:rPr>
        <w:t xml:space="preserve"> </w:t>
      </w:r>
      <w:r w:rsidRPr="006C0A8E">
        <w:rPr>
          <w:rtl/>
        </w:rPr>
        <w:t>מופקד</w:t>
      </w:r>
      <w:r w:rsidR="005E0871">
        <w:rPr>
          <w:rtl/>
        </w:rPr>
        <w:t xml:space="preserve"> </w:t>
      </w:r>
      <w:r w:rsidRPr="006C0A8E">
        <w:rPr>
          <w:rtl/>
        </w:rPr>
        <w:t>עליו,</w:t>
      </w:r>
      <w:r w:rsidR="005E0871">
        <w:rPr>
          <w:rtl/>
        </w:rPr>
        <w:t xml:space="preserve"> </w:t>
      </w:r>
      <w:r w:rsidRPr="006C0A8E">
        <w:rPr>
          <w:rtl/>
        </w:rPr>
        <w:t>באריאל,</w:t>
      </w:r>
      <w:r w:rsidR="005E0871">
        <w:rPr>
          <w:rtl/>
        </w:rPr>
        <w:t xml:space="preserve"> </w:t>
      </w:r>
      <w:r w:rsidRPr="006C0A8E">
        <w:rPr>
          <w:rtl/>
        </w:rPr>
        <w:t>עשינו</w:t>
      </w:r>
      <w:r w:rsidR="005E0871">
        <w:rPr>
          <w:rtl/>
        </w:rPr>
        <w:t xml:space="preserve"> </w:t>
      </w:r>
      <w:r w:rsidRPr="006C0A8E">
        <w:rPr>
          <w:rtl/>
        </w:rPr>
        <w:t>עצרת זיכרון יוצאת מהכלל, עם מאות אנשים, בדומייה,</w:t>
      </w:r>
      <w:r w:rsidR="005E0871">
        <w:rPr>
          <w:rtl/>
        </w:rPr>
        <w:t xml:space="preserve"> </w:t>
      </w:r>
      <w:r w:rsidRPr="006C0A8E">
        <w:rPr>
          <w:rtl/>
        </w:rPr>
        <w:t>בשקט,</w:t>
      </w:r>
      <w:r w:rsidR="005E0871">
        <w:rPr>
          <w:rtl/>
        </w:rPr>
        <w:t xml:space="preserve"> </w:t>
      </w:r>
      <w:r w:rsidRPr="006C0A8E">
        <w:rPr>
          <w:rtl/>
        </w:rPr>
        <w:t>בכבוד,</w:t>
      </w:r>
      <w:r w:rsidR="005E0871">
        <w:rPr>
          <w:rtl/>
        </w:rPr>
        <w:t xml:space="preserve"> </w:t>
      </w:r>
      <w:r w:rsidRPr="006C0A8E">
        <w:rPr>
          <w:rtl/>
        </w:rPr>
        <w:t>מתוך</w:t>
      </w:r>
      <w:r w:rsidR="005E0871">
        <w:rPr>
          <w:rtl/>
        </w:rPr>
        <w:t xml:space="preserve"> </w:t>
      </w:r>
      <w:r w:rsidRPr="006C0A8E">
        <w:rPr>
          <w:rtl/>
        </w:rPr>
        <w:t>רספקט.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שמעתי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המועצה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אפרת מדבר, ושמעתי את השאלות שמפנים אליו</w:t>
      </w:r>
      <w:r w:rsidR="005E0871">
        <w:rPr>
          <w:rtl/>
        </w:rPr>
        <w:t xml:space="preserve"> </w:t>
      </w:r>
      <w:r w:rsidRPr="006C0A8E">
        <w:rPr>
          <w:rtl/>
        </w:rPr>
        <w:t>מהתקשורת:</w:t>
      </w:r>
      <w:r w:rsidR="005E0871">
        <w:rPr>
          <w:rtl/>
        </w:rPr>
        <w:t xml:space="preserve"> </w:t>
      </w:r>
      <w:r w:rsidRPr="006C0A8E">
        <w:rPr>
          <w:rtl/>
        </w:rPr>
        <w:t>הם</w:t>
      </w:r>
      <w:r w:rsidR="005E0871">
        <w:rPr>
          <w:rtl/>
        </w:rPr>
        <w:t xml:space="preserve"> </w:t>
      </w:r>
      <w:r w:rsidRPr="006C0A8E">
        <w:rPr>
          <w:rtl/>
        </w:rPr>
        <w:t>אלה</w:t>
      </w:r>
      <w:r w:rsidR="005E0871">
        <w:rPr>
          <w:rtl/>
        </w:rPr>
        <w:t xml:space="preserve"> </w:t>
      </w:r>
      <w:r w:rsidRPr="006C0A8E">
        <w:rPr>
          <w:rtl/>
        </w:rPr>
        <w:t>האשמים,</w:t>
      </w:r>
      <w:r w:rsidR="005E0871">
        <w:rPr>
          <w:rtl/>
        </w:rPr>
        <w:t xml:space="preserve"> </w:t>
      </w:r>
      <w:r w:rsidRPr="006C0A8E">
        <w:rPr>
          <w:rtl/>
        </w:rPr>
        <w:t>אלה עם הכיפה, הדתיים; השאלות המובנות מאליהן: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מחנה</w:t>
      </w:r>
      <w:r w:rsidR="005E0871">
        <w:rPr>
          <w:rtl/>
        </w:rPr>
        <w:t xml:space="preserve"> </w:t>
      </w:r>
      <w:r w:rsidRPr="006C0A8E">
        <w:rPr>
          <w:rtl/>
        </w:rPr>
        <w:t>שלום,</w:t>
      </w:r>
      <w:r w:rsidR="005E0871">
        <w:rPr>
          <w:rtl/>
        </w:rPr>
        <w:t xml:space="preserve"> </w:t>
      </w:r>
      <w:r w:rsidRPr="006C0A8E">
        <w:rPr>
          <w:rtl/>
        </w:rPr>
        <w:t>ויש</w:t>
      </w:r>
      <w:r w:rsidR="005E0871">
        <w:rPr>
          <w:rtl/>
        </w:rPr>
        <w:t xml:space="preserve"> </w:t>
      </w:r>
      <w:r w:rsidRPr="006C0A8E">
        <w:rPr>
          <w:rtl/>
        </w:rPr>
        <w:t>מחנה</w:t>
      </w:r>
      <w:r w:rsidR="005E0871">
        <w:rPr>
          <w:rtl/>
        </w:rPr>
        <w:t xml:space="preserve"> </w:t>
      </w:r>
      <w:r w:rsidRPr="006C0A8E">
        <w:rPr>
          <w:rtl/>
        </w:rPr>
        <w:t>אנטי</w:t>
      </w:r>
      <w:r w:rsidR="005E0871">
        <w:rPr>
          <w:rtl/>
        </w:rPr>
        <w:t>-</w:t>
      </w:r>
      <w:r w:rsidRPr="006C0A8E">
        <w:rPr>
          <w:rtl/>
        </w:rPr>
        <w:t>השלום.</w:t>
      </w:r>
      <w:r w:rsidR="005E0871">
        <w:rPr>
          <w:rtl/>
        </w:rPr>
        <w:t xml:space="preserve"> </w:t>
      </w:r>
      <w:r w:rsidRPr="006C0A8E">
        <w:rPr>
          <w:rtl/>
        </w:rPr>
        <w:t>איך אמרה לי חברת כנסת מכובדת? מהמחנה שלכם</w:t>
      </w:r>
      <w:r w:rsidR="005E0871">
        <w:rPr>
          <w:rtl/>
        </w:rPr>
        <w:t xml:space="preserve"> </w:t>
      </w:r>
      <w:r w:rsidRPr="006C0A8E">
        <w:rPr>
          <w:rtl/>
        </w:rPr>
        <w:t>הגיעו</w:t>
      </w:r>
      <w:r w:rsidR="005E0871">
        <w:rPr>
          <w:rtl/>
        </w:rPr>
        <w:t xml:space="preserve"> </w:t>
      </w:r>
      <w:r w:rsidRPr="006C0A8E">
        <w:rPr>
          <w:rtl/>
        </w:rPr>
        <w:t>הרוצחים,</w:t>
      </w:r>
      <w:r w:rsidR="005E0871">
        <w:rPr>
          <w:rtl/>
        </w:rPr>
        <w:t xml:space="preserve"> </w:t>
      </w:r>
      <w:r w:rsidRPr="006C0A8E">
        <w:rPr>
          <w:rtl/>
        </w:rPr>
        <w:t>אברושמי,</w:t>
      </w:r>
      <w:r w:rsidR="005E0871">
        <w:rPr>
          <w:rtl/>
        </w:rPr>
        <w:t xml:space="preserve"> </w:t>
      </w:r>
      <w:r w:rsidRPr="006C0A8E">
        <w:rPr>
          <w:rtl/>
        </w:rPr>
        <w:t>בן</w:t>
      </w:r>
      <w:r w:rsidR="005E0871">
        <w:rPr>
          <w:rtl/>
        </w:rPr>
        <w:t>-</w:t>
      </w:r>
      <w:r w:rsidRPr="006C0A8E">
        <w:rPr>
          <w:rtl/>
        </w:rPr>
        <w:t>שימול,</w:t>
      </w:r>
      <w:r w:rsidR="005E0871">
        <w:rPr>
          <w:rtl/>
        </w:rPr>
        <w:t xml:space="preserve"> </w:t>
      </w:r>
      <w:r w:rsidRPr="006C0A8E">
        <w:rPr>
          <w:rtl/>
        </w:rPr>
        <w:t>עמיר. באמת, אדוני היושב</w:t>
      </w:r>
      <w:r w:rsidR="005E0871">
        <w:rPr>
          <w:rtl/>
        </w:rPr>
        <w:t>-</w:t>
      </w:r>
      <w:r w:rsidRPr="006C0A8E">
        <w:rPr>
          <w:rtl/>
        </w:rPr>
        <w:t>ראש, האם אפשר כך</w:t>
      </w:r>
      <w:r w:rsidR="005E0871">
        <w:rPr>
          <w:rtl/>
        </w:rPr>
        <w:t xml:space="preserve"> </w:t>
      </w:r>
      <w:r w:rsidRPr="006C0A8E">
        <w:rPr>
          <w:rtl/>
        </w:rPr>
        <w:t>לחצות את העם ולחלק אותו, להאשים ציבור שלם במעשים של יחידים?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מדוע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השאלות האלה ששאלו את ראש מועצת אפרת, או השאלות שאני נשאלתי אחרי</w:t>
      </w:r>
      <w:r w:rsidR="005E0871">
        <w:rPr>
          <w:rtl/>
        </w:rPr>
        <w:t xml:space="preserve"> </w:t>
      </w:r>
      <w:r w:rsidRPr="006C0A8E">
        <w:rPr>
          <w:rtl/>
        </w:rPr>
        <w:t>ששחקנית</w:t>
      </w:r>
      <w:r w:rsidR="005E0871">
        <w:rPr>
          <w:rtl/>
        </w:rPr>
        <w:t xml:space="preserve"> </w:t>
      </w:r>
      <w:r w:rsidRPr="006C0A8E">
        <w:rPr>
          <w:rtl/>
        </w:rPr>
        <w:t>תיאטרון</w:t>
      </w:r>
      <w:r w:rsidR="005E0871">
        <w:rPr>
          <w:rtl/>
        </w:rPr>
        <w:t xml:space="preserve"> </w:t>
      </w:r>
      <w:r w:rsidRPr="006C0A8E">
        <w:rPr>
          <w:rtl/>
        </w:rPr>
        <w:t>יצאה</w:t>
      </w:r>
      <w:r w:rsidR="005E0871">
        <w:rPr>
          <w:rtl/>
        </w:rPr>
        <w:t xml:space="preserve"> </w:t>
      </w:r>
      <w:r w:rsidRPr="006C0A8E">
        <w:rPr>
          <w:rtl/>
        </w:rPr>
        <w:t>לתקשורת וסיפרה על איזה ערב שבו מופרע אחד מחא כפיים, לא</w:t>
      </w:r>
      <w:r w:rsidR="005E0871">
        <w:rPr>
          <w:rtl/>
        </w:rPr>
        <w:t xml:space="preserve"> </w:t>
      </w:r>
      <w:r w:rsidRPr="006C0A8E">
        <w:rPr>
          <w:rtl/>
        </w:rPr>
        <w:t>הציגו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לאחרים?</w:t>
      </w:r>
      <w:r w:rsidR="005E0871">
        <w:rPr>
          <w:rtl/>
        </w:rPr>
        <w:t xml:space="preserve"> </w:t>
      </w:r>
      <w:r w:rsidRPr="006C0A8E">
        <w:rPr>
          <w:rtl/>
        </w:rPr>
        <w:t>שאלה</w:t>
      </w:r>
      <w:r w:rsidR="005E0871">
        <w:rPr>
          <w:rtl/>
        </w:rPr>
        <w:t xml:space="preserve"> </w:t>
      </w:r>
      <w:r w:rsidRPr="006C0A8E">
        <w:rPr>
          <w:rtl/>
        </w:rPr>
        <w:t>אחת</w:t>
      </w:r>
      <w:r w:rsidR="005E0871">
        <w:rPr>
          <w:rtl/>
        </w:rPr>
        <w:t xml:space="preserve"> </w:t>
      </w:r>
      <w:r w:rsidRPr="006C0A8E">
        <w:rPr>
          <w:rtl/>
        </w:rPr>
        <w:t>אני שואל: האם גם בהרצלייה, מקום מושבו של הרוצח,</w:t>
      </w:r>
      <w:r w:rsidR="005E0871">
        <w:rPr>
          <w:rtl/>
        </w:rPr>
        <w:t xml:space="preserve"> </w:t>
      </w:r>
      <w:r w:rsidRPr="006C0A8E">
        <w:rPr>
          <w:rtl/>
        </w:rPr>
        <w:t>נשאלו השאלות האלה באותו התוקף, המוסרי והאחר? האם גם את ראשי הציבור, חברי מועצת</w:t>
      </w:r>
      <w:r w:rsidR="005E0871">
        <w:rPr>
          <w:rtl/>
        </w:rPr>
        <w:t xml:space="preserve"> </w:t>
      </w:r>
      <w:r w:rsidRPr="006C0A8E">
        <w:rPr>
          <w:rtl/>
        </w:rPr>
        <w:t>העירייה</w:t>
      </w:r>
      <w:r w:rsidR="005E0871">
        <w:rPr>
          <w:rtl/>
        </w:rPr>
        <w:t xml:space="preserve"> </w:t>
      </w:r>
      <w:r w:rsidRPr="006C0A8E">
        <w:rPr>
          <w:rtl/>
        </w:rPr>
        <w:t>וראש העיר שאלו באותו תוקף והצביעו עליהם ואמרו: הנה, על מצחכם הסטיגמה,</w:t>
      </w:r>
      <w:r w:rsidR="005E0871">
        <w:rPr>
          <w:rtl/>
        </w:rPr>
        <w:t xml:space="preserve"> </w:t>
      </w:r>
      <w:r w:rsidRPr="006C0A8E">
        <w:rPr>
          <w:rtl/>
        </w:rPr>
        <w:t>אות קין? לא, אדוני היושב</w:t>
      </w:r>
      <w:r w:rsidR="005E0871">
        <w:rPr>
          <w:rtl/>
        </w:rPr>
        <w:t>-</w:t>
      </w:r>
      <w:r w:rsidRPr="006C0A8E">
        <w:rPr>
          <w:rtl/>
        </w:rPr>
        <w:t>ראש, לא שאלו את השאלות האלה.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קראתי</w:t>
      </w:r>
      <w:r w:rsidR="005E0871">
        <w:rPr>
          <w:rtl/>
        </w:rPr>
        <w:t xml:space="preserve"> </w:t>
      </w:r>
      <w:r w:rsidRPr="006C0A8E">
        <w:rPr>
          <w:rtl/>
        </w:rPr>
        <w:t>בעיתוני סוף</w:t>
      </w:r>
      <w:r w:rsidR="005E0871">
        <w:rPr>
          <w:rtl/>
        </w:rPr>
        <w:t xml:space="preserve"> </w:t>
      </w:r>
      <w:r w:rsidRPr="006C0A8E">
        <w:rPr>
          <w:rtl/>
        </w:rPr>
        <w:t>השבוע, שאמו של הרוצח היתה במקום השביעי ברשימה לעיריית</w:t>
      </w:r>
      <w:r w:rsidR="005E0871">
        <w:rPr>
          <w:rtl/>
        </w:rPr>
        <w:t xml:space="preserve"> </w:t>
      </w:r>
      <w:r w:rsidRPr="006C0A8E">
        <w:rPr>
          <w:rtl/>
        </w:rPr>
        <w:t>הרצלייה,</w:t>
      </w:r>
      <w:r w:rsidR="005E0871">
        <w:rPr>
          <w:rtl/>
        </w:rPr>
        <w:t xml:space="preserve"> </w:t>
      </w:r>
      <w:r w:rsidRPr="006C0A8E">
        <w:rPr>
          <w:rtl/>
        </w:rPr>
        <w:t>והמועמד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ממפלגת</w:t>
      </w:r>
      <w:r w:rsidR="005E0871">
        <w:rPr>
          <w:rtl/>
        </w:rPr>
        <w:t xml:space="preserve"> </w:t>
      </w:r>
      <w:r w:rsidRPr="006C0A8E">
        <w:rPr>
          <w:rtl/>
        </w:rPr>
        <w:t>העבודה.</w:t>
      </w:r>
      <w:r w:rsidR="005E0871">
        <w:rPr>
          <w:rtl/>
        </w:rPr>
        <w:t xml:space="preserve"> </w:t>
      </w:r>
      <w:r w:rsidRPr="006C0A8E">
        <w:rPr>
          <w:rtl/>
        </w:rPr>
        <w:t>לא הגבתי על כך. אותו מועמד שרץ באופן</w:t>
      </w:r>
      <w:r w:rsidR="005E0871">
        <w:rPr>
          <w:rtl/>
        </w:rPr>
        <w:t xml:space="preserve"> </w:t>
      </w:r>
      <w:r w:rsidRPr="006C0A8E">
        <w:rPr>
          <w:rtl/>
        </w:rPr>
        <w:t>עצמאי,</w:t>
      </w:r>
      <w:r w:rsidR="005E0871">
        <w:rPr>
          <w:rtl/>
        </w:rPr>
        <w:t xml:space="preserve"> </w:t>
      </w:r>
      <w:r w:rsidRPr="006C0A8E">
        <w:rPr>
          <w:rtl/>
        </w:rPr>
        <w:t>האם</w:t>
      </w:r>
      <w:r w:rsidR="005E0871">
        <w:rPr>
          <w:rtl/>
        </w:rPr>
        <w:t xml:space="preserve"> </w:t>
      </w:r>
      <w:r w:rsidRPr="006C0A8E">
        <w:rPr>
          <w:rtl/>
        </w:rPr>
        <w:t>הוא בא מבית גידולו של הליכוד? איך ניתן להאשים את יושב</w:t>
      </w:r>
      <w:r w:rsidR="005E0871">
        <w:rPr>
          <w:rtl/>
        </w:rPr>
        <w:t>-</w:t>
      </w:r>
      <w:r w:rsidRPr="006C0A8E">
        <w:rPr>
          <w:rtl/>
        </w:rPr>
        <w:t>ראש הליכוד,</w:t>
      </w:r>
      <w:r w:rsidR="005E0871">
        <w:rPr>
          <w:rtl/>
        </w:rPr>
        <w:t xml:space="preserve"> </w:t>
      </w:r>
      <w:r w:rsidRPr="006C0A8E">
        <w:rPr>
          <w:rtl/>
        </w:rPr>
        <w:t>בנימין נתניהו?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ברשותך,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לתקן </w:t>
      </w:r>
      <w:r w:rsidR="005E0871">
        <w:rPr>
          <w:rtl/>
        </w:rPr>
        <w:t>–</w:t>
      </w:r>
      <w:r w:rsidRPr="006C0A8E">
        <w:rPr>
          <w:rtl/>
        </w:rPr>
        <w:t xml:space="preserve"> הרשימה היא לא רשימה של מפלגת העבודה, היא רשימה</w:t>
      </w:r>
      <w:r w:rsidR="005E0871">
        <w:rPr>
          <w:rtl/>
        </w:rPr>
        <w:t xml:space="preserve"> </w:t>
      </w:r>
      <w:r w:rsidRPr="006C0A8E">
        <w:rPr>
          <w:rtl/>
        </w:rPr>
        <w:t>עצמאית, עד כמה שידוע 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זו רשימה עצמאית, צמודה למפלגת העבודה.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אדוני. במקרה אני מכיר את העניין.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בהרצלייה</w:t>
      </w:r>
      <w:r w:rsidR="005E0871">
        <w:rPr>
          <w:rtl/>
        </w:rPr>
        <w:t xml:space="preserve"> </w:t>
      </w:r>
      <w:r w:rsidRPr="006C0A8E">
        <w:rPr>
          <w:rtl/>
        </w:rPr>
        <w:t>רשימה עצמאית שרצה לעירייה, מזוהה עם מפלגת העבודה, ואמו של</w:t>
      </w:r>
      <w:r w:rsidR="005E0871">
        <w:rPr>
          <w:rtl/>
        </w:rPr>
        <w:t xml:space="preserve"> </w:t>
      </w:r>
      <w:r w:rsidRPr="006C0A8E">
        <w:rPr>
          <w:rtl/>
        </w:rPr>
        <w:t>הרוצח היתה במקום השביעי בה. עד היום אני לא דיברתי, שתקתי. חשבתי שבזמן השבעה מן</w:t>
      </w:r>
      <w:r w:rsidR="005E0871">
        <w:rPr>
          <w:rtl/>
        </w:rPr>
        <w:t xml:space="preserve"> </w:t>
      </w:r>
      <w:r w:rsidRPr="006C0A8E">
        <w:rPr>
          <w:rtl/>
        </w:rPr>
        <w:t>הראוי שכולנו נשתוק ונוריד פרופיל ונמצא את עצמנו מתבוננים בראי.</w:t>
      </w:r>
      <w:r w:rsidR="005E0871">
        <w:rPr>
          <w:rtl/>
        </w:rPr>
        <w:t xml:space="preserve"> </w:t>
      </w:r>
      <w:r w:rsidRPr="006C0A8E">
        <w:rPr>
          <w:rtl/>
        </w:rPr>
        <w:t>יכול להיות שגם</w:t>
      </w:r>
      <w:r w:rsidR="005E0871">
        <w:rPr>
          <w:rtl/>
        </w:rPr>
        <w:t xml:space="preserve"> </w:t>
      </w:r>
      <w:r w:rsidRPr="006C0A8E">
        <w:rPr>
          <w:rtl/>
        </w:rPr>
        <w:t>אני פגעתי, יכול להיות שגם אני עשיתי משהו לא טוב. יכול להיות שמכאן, מהכיסא שלי,</w:t>
      </w:r>
      <w:r w:rsidR="005E0871">
        <w:rPr>
          <w:rtl/>
        </w:rPr>
        <w:t xml:space="preserve"> </w:t>
      </w:r>
      <w:r w:rsidRPr="006C0A8E">
        <w:rPr>
          <w:rtl/>
        </w:rPr>
        <w:t>בצעקה</w:t>
      </w:r>
      <w:r w:rsidR="005E0871">
        <w:rPr>
          <w:rtl/>
        </w:rPr>
        <w:t xml:space="preserve"> </w:t>
      </w:r>
      <w:r w:rsidRPr="006C0A8E">
        <w:rPr>
          <w:rtl/>
        </w:rPr>
        <w:t>זו או אחרת אולי הגזמתי. יכול להיות שבמקומות כאלה ואחרים אמרתי דבר שאולי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צריך להגיד אותו. אבל אני לא שומע את הדברים האלה </w:t>
      </w:r>
      <w:r w:rsidR="005E0871">
        <w:rPr>
          <w:rtl/>
        </w:rPr>
        <w:t>–</w:t>
      </w:r>
      <w:r w:rsidRPr="006C0A8E">
        <w:rPr>
          <w:rtl/>
        </w:rPr>
        <w:t xml:space="preserve"> כמו שאמר חברי מיכאל</w:t>
      </w:r>
      <w:r w:rsidR="005E0871">
        <w:rPr>
          <w:rtl/>
        </w:rPr>
        <w:t xml:space="preserve"> </w:t>
      </w:r>
      <w:r w:rsidRPr="006C0A8E">
        <w:rPr>
          <w:rtl/>
        </w:rPr>
        <w:t>איתן: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להיות</w:t>
      </w:r>
      <w:r w:rsidR="005E0871">
        <w:rPr>
          <w:rtl/>
        </w:rPr>
        <w:t xml:space="preserve"> </w:t>
      </w:r>
      <w:r w:rsidRPr="006C0A8E">
        <w:rPr>
          <w:rtl/>
        </w:rPr>
        <w:t>שבקריאות הביניים כאן עשיתי משהו לא בסדר. רק מהצד הזה יש מי</w:t>
      </w:r>
      <w:r w:rsidR="005E0871">
        <w:rPr>
          <w:rtl/>
        </w:rPr>
        <w:t xml:space="preserve"> </w:t>
      </w:r>
      <w:r w:rsidRPr="006C0A8E">
        <w:rPr>
          <w:rtl/>
        </w:rPr>
        <w:t>שבא ואומר: ייתכן שלא הייתי בסדר, ייתכן שחטאתי במשהו.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לא אומר ייתכן. אני אומר שהייתי לא בסדר.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יותר</w:t>
      </w:r>
      <w:r w:rsidR="005E0871">
        <w:rPr>
          <w:rtl/>
        </w:rPr>
        <w:t xml:space="preserve"> </w:t>
      </w:r>
      <w:r w:rsidRPr="006C0A8E">
        <w:rPr>
          <w:rtl/>
        </w:rPr>
        <w:t>טוב.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רק</w:t>
      </w:r>
      <w:r w:rsidR="005E0871">
        <w:rPr>
          <w:rtl/>
        </w:rPr>
        <w:t xml:space="preserve"> </w:t>
      </w:r>
      <w:r w:rsidRPr="006C0A8E">
        <w:rPr>
          <w:rtl/>
        </w:rPr>
        <w:t>מהצד הזה של האולם, של הכנסת, באים הקולות האלה,</w:t>
      </w:r>
      <w:r w:rsidR="005E0871">
        <w:rPr>
          <w:rtl/>
        </w:rPr>
        <w:t xml:space="preserve"> </w:t>
      </w:r>
      <w:r w:rsidRPr="006C0A8E">
        <w:rPr>
          <w:rtl/>
        </w:rPr>
        <w:t xml:space="preserve">ואילו מהצד הזה לאיש אין צל של ספק </w:t>
      </w:r>
      <w:r w:rsidR="005E0871">
        <w:rPr>
          <w:rtl/>
        </w:rPr>
        <w:t>–</w:t>
      </w:r>
      <w:r w:rsidRPr="006C0A8E">
        <w:rPr>
          <w:rtl/>
        </w:rPr>
        <w:t xml:space="preserve"> הכול בסדר, הכול כשר, אין שום הרהורי כפירה,</w:t>
      </w:r>
      <w:r w:rsidR="005E0871">
        <w:rPr>
          <w:rtl/>
        </w:rPr>
        <w:t xml:space="preserve"> </w:t>
      </w:r>
      <w:r w:rsidRPr="006C0A8E">
        <w:rPr>
          <w:rtl/>
        </w:rPr>
        <w:t>אין כלום. רק מהצד הזה של הבית, ומהצד הזה אין כלום. זה נראה לי מוזר.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למדתי</w:t>
      </w:r>
      <w:r w:rsidR="005E0871">
        <w:rPr>
          <w:rtl/>
        </w:rPr>
        <w:t xml:space="preserve"> </w:t>
      </w:r>
      <w:r w:rsidRPr="006C0A8E">
        <w:rPr>
          <w:rtl/>
        </w:rPr>
        <w:t>בחיים, שאין רק שחור ולבן, יש גם אפור וורוד, ויש גם תכלת באמצע.</w:t>
      </w:r>
      <w:r w:rsidR="005E0871">
        <w:rPr>
          <w:rtl/>
        </w:rPr>
        <w:t xml:space="preserve"> </w:t>
      </w:r>
      <w:r w:rsidRPr="006C0A8E">
        <w:rPr>
          <w:rtl/>
        </w:rPr>
        <w:t>ואם</w:t>
      </w:r>
      <w:r w:rsidR="005E0871">
        <w:rPr>
          <w:rtl/>
        </w:rPr>
        <w:t xml:space="preserve"> </w:t>
      </w:r>
      <w:r w:rsidRPr="006C0A8E">
        <w:rPr>
          <w:rtl/>
        </w:rPr>
        <w:t>אנחנו נקראים לפשפש במעשינו ובדברינו ובהתנהגותנו, אני ממליץ מאוד שהדבר הזה</w:t>
      </w:r>
      <w:r w:rsidR="005E0871">
        <w:rPr>
          <w:rtl/>
        </w:rPr>
        <w:t xml:space="preserve"> </w:t>
      </w:r>
      <w:r w:rsidRPr="006C0A8E">
        <w:rPr>
          <w:rtl/>
        </w:rPr>
        <w:t>יבוא מכל קצות הבית.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היום הגענו למצב של ציד מכשפות. אנשים מפחדים לדבר זה עם זה ברחוב, שמא</w:t>
      </w:r>
      <w:r w:rsidR="005E0871">
        <w:rPr>
          <w:rtl/>
        </w:rPr>
        <w:t xml:space="preserve"> </w:t>
      </w:r>
      <w:r w:rsidRPr="006C0A8E">
        <w:rPr>
          <w:rtl/>
        </w:rPr>
        <w:t>יהיה</w:t>
      </w:r>
      <w:r w:rsidR="005E0871">
        <w:rPr>
          <w:rtl/>
        </w:rPr>
        <w:t xml:space="preserve"> </w:t>
      </w:r>
      <w:r w:rsidRPr="006C0A8E">
        <w:rPr>
          <w:rtl/>
        </w:rPr>
        <w:t>מישהו שילשין שהשני חשב כך וכך או אמר כך וכך. אני נתקל בפניות נוראות אלי.</w:t>
      </w:r>
      <w:r w:rsidR="005E0871">
        <w:rPr>
          <w:rtl/>
        </w:rPr>
        <w:t xml:space="preserve"> </w:t>
      </w:r>
      <w:r w:rsidRPr="006C0A8E">
        <w:rPr>
          <w:rtl/>
        </w:rPr>
        <w:t>מורה</w:t>
      </w:r>
      <w:r w:rsidR="005E0871">
        <w:rPr>
          <w:rtl/>
        </w:rPr>
        <w:t xml:space="preserve"> </w:t>
      </w:r>
      <w:r w:rsidRPr="006C0A8E">
        <w:rPr>
          <w:rtl/>
        </w:rPr>
        <w:t>נסעה</w:t>
      </w:r>
      <w:r w:rsidR="005E0871">
        <w:rPr>
          <w:rtl/>
        </w:rPr>
        <w:t xml:space="preserve"> </w:t>
      </w:r>
      <w:r w:rsidRPr="006C0A8E">
        <w:rPr>
          <w:rtl/>
        </w:rPr>
        <w:t>עם נהג מונית, ובדרך הם דיברו. רק אלוהים יודע על מה הם דיברו.</w:t>
      </w:r>
      <w:r w:rsidR="005E0871">
        <w:rPr>
          <w:rtl/>
        </w:rPr>
        <w:t xml:space="preserve"> </w:t>
      </w:r>
      <w:r w:rsidRPr="006C0A8E">
        <w:rPr>
          <w:rtl/>
        </w:rPr>
        <w:t>ונהג</w:t>
      </w:r>
      <w:r w:rsidR="005E0871">
        <w:rPr>
          <w:rtl/>
        </w:rPr>
        <w:t xml:space="preserve"> </w:t>
      </w:r>
      <w:r w:rsidRPr="006C0A8E">
        <w:rPr>
          <w:rtl/>
        </w:rPr>
        <w:t>המונית</w:t>
      </w:r>
      <w:r w:rsidR="005E0871">
        <w:rPr>
          <w:rtl/>
        </w:rPr>
        <w:t xml:space="preserve"> </w:t>
      </w:r>
      <w:r w:rsidRPr="006C0A8E">
        <w:rPr>
          <w:rtl/>
        </w:rPr>
        <w:t>מוצא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עצמו בכלא. מדוע? כי היא אומרת שהוא אמר איזה דבר, והוא מכחיש.</w:t>
      </w:r>
      <w:r w:rsidR="005E0871">
        <w:rPr>
          <w:rtl/>
        </w:rPr>
        <w:t xml:space="preserve"> </w:t>
      </w:r>
      <w:r w:rsidRPr="006C0A8E">
        <w:rPr>
          <w:rtl/>
        </w:rPr>
        <w:t>גרסה מול גרסה. לאן אנחנו מגיעים פה? אנשים יפחדו לדבר.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חוזר ואומר: אוי לו לאותו איש שירים יד על נפש מישראל, על אחת כמה וכמה</w:t>
      </w:r>
      <w:r w:rsidR="005E0871">
        <w:rPr>
          <w:rtl/>
        </w:rPr>
        <w:t xml:space="preserve"> </w:t>
      </w:r>
      <w:r w:rsidRPr="006C0A8E">
        <w:rPr>
          <w:rtl/>
        </w:rPr>
        <w:t>על ראש ממשלה. צריך להילחם בתופעות האלה.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לשאול,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ראש. פרופסור</w:t>
      </w:r>
      <w:r w:rsidR="005E0871">
        <w:rPr>
          <w:rtl/>
        </w:rPr>
        <w:t xml:space="preserve"> </w:t>
      </w:r>
      <w:r w:rsidRPr="006C0A8E">
        <w:rPr>
          <w:rtl/>
        </w:rPr>
        <w:t>צימרמן</w:t>
      </w:r>
      <w:r w:rsidR="005E0871">
        <w:rPr>
          <w:rtl/>
        </w:rPr>
        <w:t xml:space="preserve"> </w:t>
      </w:r>
      <w:r w:rsidRPr="006C0A8E">
        <w:rPr>
          <w:rtl/>
        </w:rPr>
        <w:t>מהאוניברסיטה העברית</w:t>
      </w:r>
      <w:r w:rsidR="005E0871">
        <w:rPr>
          <w:rtl/>
        </w:rPr>
        <w:t xml:space="preserve"> </w:t>
      </w:r>
      <w:r w:rsidRPr="006C0A8E">
        <w:rPr>
          <w:rtl/>
        </w:rPr>
        <w:t>בירושלים</w:t>
      </w:r>
      <w:r w:rsidR="005E0871">
        <w:rPr>
          <w:rtl/>
        </w:rPr>
        <w:t xml:space="preserve"> </w:t>
      </w:r>
      <w:r w:rsidRPr="006C0A8E">
        <w:rPr>
          <w:rtl/>
        </w:rPr>
        <w:t>קרא</w:t>
      </w:r>
      <w:r w:rsidR="005E0871">
        <w:rPr>
          <w:rtl/>
        </w:rPr>
        <w:t xml:space="preserve"> </w:t>
      </w:r>
      <w:r w:rsidRPr="006C0A8E">
        <w:rPr>
          <w:rtl/>
        </w:rPr>
        <w:t>לילדי</w:t>
      </w:r>
      <w:r w:rsidR="005E0871">
        <w:rPr>
          <w:rtl/>
        </w:rPr>
        <w:t xml:space="preserve"> </w:t>
      </w:r>
      <w:r w:rsidRPr="006C0A8E">
        <w:rPr>
          <w:rtl/>
        </w:rPr>
        <w:t>המתנחלים</w:t>
      </w:r>
      <w:r w:rsidR="005E0871">
        <w:rPr>
          <w:rtl/>
        </w:rPr>
        <w:t xml:space="preserve"> </w:t>
      </w:r>
      <w:r w:rsidRPr="006C0A8E">
        <w:rPr>
          <w:rtl/>
        </w:rPr>
        <w:t>נאצים.</w:t>
      </w:r>
      <w:r w:rsidR="005E0871">
        <w:rPr>
          <w:rtl/>
        </w:rPr>
        <w:t xml:space="preserve"> </w:t>
      </w:r>
      <w:r w:rsidRPr="006C0A8E">
        <w:rPr>
          <w:rtl/>
        </w:rPr>
        <w:t>בשידור חי ברדיו הוא הגדיר אותי כנאצי.</w:t>
      </w:r>
      <w:r w:rsidR="005E0871">
        <w:rPr>
          <w:rtl/>
        </w:rPr>
        <w:t xml:space="preserve"> </w:t>
      </w:r>
      <w:r w:rsidRPr="006C0A8E">
        <w:rPr>
          <w:rtl/>
        </w:rPr>
        <w:t>אני,</w:t>
      </w:r>
      <w:r w:rsidR="005E0871">
        <w:rPr>
          <w:rtl/>
        </w:rPr>
        <w:t xml:space="preserve"> </w:t>
      </w:r>
      <w:r w:rsidRPr="006C0A8E">
        <w:rPr>
          <w:rtl/>
        </w:rPr>
        <w:t>חבר כנסת בישראל, נאצי. פניתי ליועץ המשפטי לממשלה ושאלתי אותו: הכיצד? אדם</w:t>
      </w:r>
      <w:r w:rsidR="005E0871">
        <w:rPr>
          <w:rtl/>
        </w:rPr>
        <w:t xml:space="preserve"> </w:t>
      </w:r>
      <w:r w:rsidRPr="006C0A8E">
        <w:rPr>
          <w:rtl/>
        </w:rPr>
        <w:t>שעובר</w:t>
      </w:r>
      <w:r w:rsidR="005E0871">
        <w:rPr>
          <w:rtl/>
        </w:rPr>
        <w:t xml:space="preserve"> </w:t>
      </w:r>
      <w:r w:rsidRPr="006C0A8E">
        <w:rPr>
          <w:rtl/>
        </w:rPr>
        <w:t>את כל העבירות בנושא גזענות. אני רוצה להגיד מה כותבים לי ממשרדו של היועץ</w:t>
      </w:r>
      <w:r w:rsidR="005E0871">
        <w:rPr>
          <w:rtl/>
        </w:rPr>
        <w:t xml:space="preserve"> </w:t>
      </w:r>
      <w:r w:rsidRPr="006C0A8E">
        <w:rPr>
          <w:rtl/>
        </w:rPr>
        <w:t>המשפטי</w:t>
      </w:r>
      <w:r w:rsidR="005E0871">
        <w:rPr>
          <w:rtl/>
        </w:rPr>
        <w:t xml:space="preserve"> </w:t>
      </w:r>
      <w:r w:rsidRPr="006C0A8E">
        <w:rPr>
          <w:rtl/>
        </w:rPr>
        <w:t>לממשלה.</w:t>
      </w:r>
      <w:r w:rsidR="005E0871">
        <w:rPr>
          <w:rtl/>
        </w:rPr>
        <w:t xml:space="preserve"> </w:t>
      </w:r>
      <w:r w:rsidRPr="006C0A8E">
        <w:rPr>
          <w:rtl/>
        </w:rPr>
        <w:t>שומו שמים. במכתב אלי נאמר: היועץ המשפטי לממשלה, לאחר התייעצות</w:t>
      </w:r>
      <w:r w:rsidR="005E0871">
        <w:rPr>
          <w:rtl/>
        </w:rPr>
        <w:t xml:space="preserve"> </w:t>
      </w:r>
      <w:r w:rsidRPr="006C0A8E">
        <w:rPr>
          <w:rtl/>
        </w:rPr>
        <w:t>עם פרקליטת המדינה, ביקשני להשיבך, כי אינו סבור שתצמח תועלת של ממש מחקירת עניין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– – – </w:t>
      </w:r>
      <w:r w:rsidRPr="006C0A8E">
        <w:rPr>
          <w:rtl/>
        </w:rPr>
        <w:t>דבריו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פרופסור</w:t>
      </w:r>
      <w:r w:rsidR="005E0871">
        <w:rPr>
          <w:rtl/>
        </w:rPr>
        <w:t xml:space="preserve"> </w:t>
      </w:r>
      <w:r w:rsidRPr="006C0A8E">
        <w:rPr>
          <w:rtl/>
        </w:rPr>
        <w:t>צימרמן הוקעו במישור הציבורי, במישור הפרלמנטרי</w:t>
      </w:r>
      <w:r w:rsidR="005E0871">
        <w:rPr>
          <w:rtl/>
        </w:rPr>
        <w:t xml:space="preserve"> </w:t>
      </w:r>
      <w:r w:rsidRPr="006C0A8E">
        <w:rPr>
          <w:rtl/>
        </w:rPr>
        <w:t>ובמישור</w:t>
      </w:r>
      <w:r w:rsidR="005E0871">
        <w:rPr>
          <w:rtl/>
        </w:rPr>
        <w:t xml:space="preserve"> </w:t>
      </w:r>
      <w:r w:rsidRPr="006C0A8E">
        <w:rPr>
          <w:rtl/>
        </w:rPr>
        <w:t>האקדמי.</w:t>
      </w:r>
      <w:r w:rsidR="005E0871">
        <w:rPr>
          <w:rtl/>
        </w:rPr>
        <w:t xml:space="preserve"> </w:t>
      </w:r>
      <w:r w:rsidRPr="006C0A8E">
        <w:rPr>
          <w:rtl/>
        </w:rPr>
        <w:t>אלו</w:t>
      </w:r>
      <w:r w:rsidR="005E0871">
        <w:rPr>
          <w:rtl/>
        </w:rPr>
        <w:t xml:space="preserve"> </w:t>
      </w:r>
      <w:r w:rsidRPr="006C0A8E">
        <w:rPr>
          <w:rtl/>
        </w:rPr>
        <w:t>הם</w:t>
      </w:r>
      <w:r w:rsidR="005E0871">
        <w:rPr>
          <w:rtl/>
        </w:rPr>
        <w:t xml:space="preserve"> </w:t>
      </w:r>
      <w:r w:rsidRPr="006C0A8E">
        <w:rPr>
          <w:rtl/>
        </w:rPr>
        <w:t>המישורים שבהם היה אכן מקום לדון בהתבטאויותיו. מוטב</w:t>
      </w:r>
      <w:r w:rsidR="005E0871">
        <w:rPr>
          <w:rtl/>
        </w:rPr>
        <w:t xml:space="preserve"> </w:t>
      </w:r>
      <w:r w:rsidRPr="006C0A8E">
        <w:rPr>
          <w:rtl/>
        </w:rPr>
        <w:t>לדברים</w:t>
      </w:r>
      <w:r w:rsidR="005E0871">
        <w:rPr>
          <w:rtl/>
        </w:rPr>
        <w:t xml:space="preserve"> </w:t>
      </w:r>
      <w:r w:rsidRPr="006C0A8E">
        <w:rPr>
          <w:rtl/>
        </w:rPr>
        <w:t>שיישכחו</w:t>
      </w:r>
      <w:r w:rsidR="005E0871">
        <w:rPr>
          <w:rtl/>
        </w:rPr>
        <w:t xml:space="preserve"> </w:t>
      </w:r>
      <w:r w:rsidRPr="006C0A8E">
        <w:rPr>
          <w:rtl/>
        </w:rPr>
        <w:t>ויידחקו</w:t>
      </w:r>
      <w:r w:rsidR="005E0871">
        <w:rPr>
          <w:rtl/>
        </w:rPr>
        <w:t xml:space="preserve"> </w:t>
      </w:r>
      <w:r w:rsidRPr="006C0A8E">
        <w:rPr>
          <w:rtl/>
        </w:rPr>
        <w:t>לקרן זווית.</w:t>
      </w:r>
      <w:r w:rsidR="005E0871">
        <w:rPr>
          <w:rtl/>
        </w:rPr>
        <w:t xml:space="preserve"> </w:t>
      </w:r>
      <w:r w:rsidRPr="006C0A8E">
        <w:rPr>
          <w:rtl/>
        </w:rPr>
        <w:t>אין תועלת במתן במה מחודשת להשמעת הדברים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שאלתי</w:t>
      </w:r>
      <w:r w:rsidR="005E0871">
        <w:rPr>
          <w:rtl/>
        </w:rPr>
        <w:t xml:space="preserve"> </w:t>
      </w:r>
      <w:r w:rsidRPr="006C0A8E">
        <w:rPr>
          <w:rtl/>
        </w:rPr>
        <w:t>בשאילתא, האם</w:t>
      </w:r>
      <w:r w:rsidR="005E0871">
        <w:rPr>
          <w:rtl/>
        </w:rPr>
        <w:t xml:space="preserve"> </w:t>
      </w:r>
      <w:r w:rsidRPr="006C0A8E">
        <w:rPr>
          <w:rtl/>
        </w:rPr>
        <w:t>אותו פרופסור צימרמן קיבל פרס וקיבל תוספת וקידום</w:t>
      </w:r>
      <w:r w:rsidR="005E0871">
        <w:rPr>
          <w:rtl/>
        </w:rPr>
        <w:t xml:space="preserve"> </w:t>
      </w:r>
      <w:r w:rsidRPr="006C0A8E">
        <w:rPr>
          <w:rtl/>
        </w:rPr>
        <w:t>מקצועי באוניברסיטה.</w:t>
      </w:r>
      <w:r w:rsidR="005E0871">
        <w:rPr>
          <w:rtl/>
        </w:rPr>
        <w:t xml:space="preserve"> </w:t>
      </w:r>
      <w:r w:rsidRPr="006C0A8E">
        <w:rPr>
          <w:rtl/>
        </w:rPr>
        <w:t>שאלתי כיצד מממנים את שכרו של אותו איש שמסית. והיום קיבלתי</w:t>
      </w:r>
      <w:r w:rsidR="005E0871">
        <w:rPr>
          <w:rtl/>
        </w:rPr>
        <w:t xml:space="preserve"> </w:t>
      </w:r>
      <w:r w:rsidRPr="006C0A8E">
        <w:rPr>
          <w:rtl/>
        </w:rPr>
        <w:t>בדואר</w:t>
      </w:r>
      <w:r w:rsidR="005E0871">
        <w:rPr>
          <w:rtl/>
        </w:rPr>
        <w:t xml:space="preserve"> </w:t>
      </w:r>
      <w:r w:rsidRPr="006C0A8E">
        <w:rPr>
          <w:rtl/>
        </w:rPr>
        <w:t>עוד תשובה.</w:t>
      </w:r>
      <w:r w:rsidR="005E0871">
        <w:rPr>
          <w:rtl/>
        </w:rPr>
        <w:t xml:space="preserve"> </w:t>
      </w:r>
      <w:r w:rsidRPr="006C0A8E">
        <w:rPr>
          <w:rtl/>
        </w:rPr>
        <w:t>ולא רק פרופסור צימרמן. אתם זוכרים מה שאמר פרופסור</w:t>
      </w:r>
      <w:r w:rsidR="005E0871">
        <w:rPr>
          <w:rtl/>
        </w:rPr>
        <w:t xml:space="preserve"> </w:t>
      </w:r>
      <w:r w:rsidRPr="006C0A8E">
        <w:rPr>
          <w:rtl/>
        </w:rPr>
        <w:t>ליבוביץ,</w:t>
      </w:r>
      <w:r w:rsidR="005E0871">
        <w:rPr>
          <w:rtl/>
        </w:rPr>
        <w:t xml:space="preserve"> </w:t>
      </w:r>
      <w:r w:rsidRPr="006C0A8E">
        <w:rPr>
          <w:rtl/>
        </w:rPr>
        <w:t>האורים</w:t>
      </w:r>
      <w:r w:rsidR="005E0871">
        <w:rPr>
          <w:rtl/>
        </w:rPr>
        <w:t>-</w:t>
      </w:r>
      <w:r w:rsidRPr="006C0A8E">
        <w:rPr>
          <w:rtl/>
        </w:rPr>
        <w:t>ותומים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השמאל, על היהודו</w:t>
      </w:r>
      <w:r w:rsidR="005E0871">
        <w:rPr>
          <w:rtl/>
        </w:rPr>
        <w:t>-</w:t>
      </w:r>
      <w:r w:rsidRPr="006C0A8E">
        <w:rPr>
          <w:rtl/>
        </w:rPr>
        <w:t>נאצים? מה הוא הביטוי הזה, יהודו</w:t>
      </w:r>
      <w:r w:rsidR="005E0871">
        <w:rPr>
          <w:rtl/>
        </w:rPr>
        <w:t>-</w:t>
      </w:r>
      <w:r w:rsidRPr="006C0A8E">
        <w:rPr>
          <w:rtl/>
        </w:rPr>
        <w:t>נאצים? אבל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איש לא אמר ולא כלום. הוא קיבל את פרס ישראל. ונתן זך קיבל את פרס ישראל </w:t>
      </w:r>
      <w:r w:rsidR="005E0871">
        <w:rPr>
          <w:rtl/>
        </w:rPr>
        <w:t>–</w:t>
      </w:r>
      <w:r w:rsidRPr="006C0A8E">
        <w:rPr>
          <w:rtl/>
        </w:rPr>
        <w:t xml:space="preserve"> על שום</w:t>
      </w:r>
      <w:r w:rsidR="005E0871">
        <w:rPr>
          <w:rtl/>
        </w:rPr>
        <w:t xml:space="preserve"> </w:t>
      </w:r>
      <w:r w:rsidRPr="006C0A8E">
        <w:rPr>
          <w:rtl/>
        </w:rPr>
        <w:t>מה?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שיקראו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השירים שלו מעבר ל"קו הירוק".</w:t>
      </w:r>
      <w:r w:rsidR="005E0871">
        <w:rPr>
          <w:rtl/>
        </w:rPr>
        <w:t xml:space="preserve"> </w:t>
      </w:r>
      <w:r w:rsidRPr="006C0A8E">
        <w:rPr>
          <w:rtl/>
        </w:rPr>
        <w:t>האם זאת לא הסתה?</w:t>
      </w:r>
      <w:r w:rsidR="005E0871">
        <w:rPr>
          <w:rtl/>
        </w:rPr>
        <w:t xml:space="preserve"> </w:t>
      </w:r>
      <w:r w:rsidRPr="006C0A8E">
        <w:rPr>
          <w:rtl/>
        </w:rPr>
        <w:t>ופרופסור</w:t>
      </w:r>
      <w:r w:rsidR="005E0871">
        <w:rPr>
          <w:rtl/>
        </w:rPr>
        <w:t xml:space="preserve"> </w:t>
      </w:r>
      <w:r w:rsidRPr="006C0A8E">
        <w:rPr>
          <w:rtl/>
        </w:rPr>
        <w:t>במוסד</w:t>
      </w:r>
      <w:r w:rsidR="005E0871">
        <w:rPr>
          <w:rtl/>
        </w:rPr>
        <w:t xml:space="preserve"> </w:t>
      </w:r>
      <w:r w:rsidRPr="006C0A8E">
        <w:rPr>
          <w:rtl/>
        </w:rPr>
        <w:t>אחר</w:t>
      </w:r>
      <w:r w:rsidR="005E0871">
        <w:rPr>
          <w:rtl/>
        </w:rPr>
        <w:t xml:space="preserve"> </w:t>
      </w:r>
      <w:r w:rsidRPr="006C0A8E">
        <w:rPr>
          <w:rtl/>
        </w:rPr>
        <w:t>בתל</w:t>
      </w:r>
      <w:r w:rsidR="005E0871">
        <w:rPr>
          <w:rtl/>
        </w:rPr>
        <w:t>-</w:t>
      </w:r>
      <w:r w:rsidRPr="006C0A8E">
        <w:rPr>
          <w:rtl/>
        </w:rPr>
        <w:t>אביב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לתת שיעורים פרטיים לילדים שמעבר ל"קו</w:t>
      </w:r>
      <w:r w:rsidR="005E0871">
        <w:rPr>
          <w:rtl/>
        </w:rPr>
        <w:t xml:space="preserve"> </w:t>
      </w:r>
      <w:r w:rsidRPr="006C0A8E">
        <w:rPr>
          <w:rtl/>
        </w:rPr>
        <w:t>הירוק",</w:t>
      </w:r>
      <w:r w:rsidR="005E0871">
        <w:rPr>
          <w:rtl/>
        </w:rPr>
        <w:t xml:space="preserve"> </w:t>
      </w:r>
      <w:r w:rsidRPr="006C0A8E">
        <w:rPr>
          <w:rtl/>
        </w:rPr>
        <w:t>חס וחלילה שהם ילמדו תורה ממנו, כי הם גרים במקום מסוים. אלה תופעות שלא</w:t>
      </w:r>
      <w:r w:rsidR="005E0871">
        <w:rPr>
          <w:rtl/>
        </w:rPr>
        <w:t xml:space="preserve"> </w:t>
      </w:r>
      <w:r w:rsidRPr="006C0A8E">
        <w:rPr>
          <w:rtl/>
        </w:rPr>
        <w:t>מדברים עליהן.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ה"עליהום",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הייתי מעלה זאת גם היום. אבל אני רואה כאן</w:t>
      </w:r>
      <w:r w:rsidR="005E0871">
        <w:rPr>
          <w:rtl/>
        </w:rPr>
        <w:t xml:space="preserve"> </w:t>
      </w:r>
      <w:r w:rsidRPr="006C0A8E">
        <w:rPr>
          <w:rtl/>
        </w:rPr>
        <w:t>צביעות</w:t>
      </w:r>
      <w:r w:rsidR="005E0871">
        <w:rPr>
          <w:rtl/>
        </w:rPr>
        <w:t xml:space="preserve"> </w:t>
      </w:r>
      <w:r w:rsidRPr="006C0A8E">
        <w:rPr>
          <w:rtl/>
        </w:rPr>
        <w:t>מסוימת.</w:t>
      </w:r>
      <w:r w:rsidR="005E0871">
        <w:rPr>
          <w:rtl/>
        </w:rPr>
        <w:t xml:space="preserve"> </w:t>
      </w:r>
      <w:r w:rsidRPr="006C0A8E">
        <w:rPr>
          <w:rtl/>
        </w:rPr>
        <w:t>העם כולו, הילדים הקטנים, מי לא, השתתפו עם כל הלב בצער וביגון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הרצח</w:t>
      </w:r>
      <w:r w:rsidR="005E0871">
        <w:rPr>
          <w:rtl/>
        </w:rPr>
        <w:t xml:space="preserve"> </w:t>
      </w:r>
      <w:r w:rsidRPr="006C0A8E">
        <w:rPr>
          <w:rtl/>
        </w:rPr>
        <w:t>של ראש הממשלה. הילדים לא משקרים, ילדים אומרים מה שהם חשים. ואתה ראית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שכבות הציבור. מה, האם לא היו ילדים ואנשים שלנו בעצרת במוצאי שבת? מה,</w:t>
      </w:r>
      <w:r w:rsidR="005E0871">
        <w:rPr>
          <w:rtl/>
        </w:rPr>
        <w:t xml:space="preserve"> </w:t>
      </w:r>
      <w:r w:rsidRPr="006C0A8E">
        <w:rPr>
          <w:rtl/>
        </w:rPr>
        <w:t>האם</w:t>
      </w:r>
      <w:r w:rsidR="005E0871">
        <w:rPr>
          <w:rtl/>
        </w:rPr>
        <w:t xml:space="preserve"> </w:t>
      </w:r>
      <w:r w:rsidRPr="006C0A8E">
        <w:rPr>
          <w:rtl/>
        </w:rPr>
        <w:t>הם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מרגישים</w:t>
      </w:r>
      <w:r w:rsidR="005E0871">
        <w:rPr>
          <w:rtl/>
        </w:rPr>
        <w:t xml:space="preserve"> </w:t>
      </w:r>
      <w:r w:rsidRPr="006C0A8E">
        <w:rPr>
          <w:rtl/>
        </w:rPr>
        <w:t>אותה</w:t>
      </w:r>
      <w:r w:rsidR="005E0871">
        <w:rPr>
          <w:rtl/>
        </w:rPr>
        <w:t xml:space="preserve"> </w:t>
      </w:r>
      <w:r w:rsidRPr="006C0A8E">
        <w:rPr>
          <w:rtl/>
        </w:rPr>
        <w:t>תחושה? אם יש מישהו שחושב שהוא חכם ופיקח, וידביק על</w:t>
      </w:r>
      <w:r w:rsidR="005E0871">
        <w:rPr>
          <w:rtl/>
        </w:rPr>
        <w:t xml:space="preserve"> </w:t>
      </w:r>
      <w:r w:rsidRPr="006C0A8E">
        <w:rPr>
          <w:rtl/>
        </w:rPr>
        <w:t>האוטובוסים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השלטים</w:t>
      </w:r>
      <w:r w:rsidR="005E0871">
        <w:rPr>
          <w:rtl/>
        </w:rPr>
        <w:t xml:space="preserve"> </w:t>
      </w:r>
      <w:r w:rsidRPr="006C0A8E">
        <w:rPr>
          <w:rtl/>
        </w:rPr>
        <w:t>שקוראים</w:t>
      </w:r>
      <w:r w:rsidR="005E0871">
        <w:rPr>
          <w:rtl/>
        </w:rPr>
        <w:t xml:space="preserve"> </w:t>
      </w:r>
      <w:r w:rsidRPr="006C0A8E">
        <w:rPr>
          <w:rtl/>
        </w:rPr>
        <w:t>בנוסח</w:t>
      </w:r>
      <w:r w:rsidR="005E0871">
        <w:rPr>
          <w:rtl/>
        </w:rPr>
        <w:t xml:space="preserve"> </w:t>
      </w:r>
      <w:r w:rsidRPr="006C0A8E">
        <w:rPr>
          <w:rtl/>
        </w:rPr>
        <w:t>זה או אחר למחזר, להכניס משהו לתודעה של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הציבור, בצמתים, בשלטים </w:t>
      </w:r>
      <w:r w:rsidR="005E0871">
        <w:rPr>
          <w:rtl/>
        </w:rPr>
        <w:t>–</w:t>
      </w:r>
      <w:r w:rsidRPr="006C0A8E">
        <w:rPr>
          <w:rtl/>
        </w:rPr>
        <w:t xml:space="preserve"> האם חושבים שהציבור טיפש? שהציבור לא מבין? מבקשים ללכת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ולתרגם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עבד</w:t>
      </w:r>
      <w:r>
        <w:rPr>
          <w:rtl/>
        </w:rPr>
        <w:t>-</w:t>
      </w:r>
      <w:r w:rsidRPr="005E0871">
        <w:rPr>
          <w:rtl/>
        </w:rPr>
        <w:t>אלוהב דראושה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שבוע</w:t>
      </w:r>
      <w:r w:rsidR="005E0871">
        <w:rPr>
          <w:rtl/>
        </w:rPr>
        <w:t xml:space="preserve"> </w:t>
      </w:r>
      <w:r w:rsidRPr="006C0A8E">
        <w:rPr>
          <w:rtl/>
        </w:rPr>
        <w:t>קראו</w:t>
      </w:r>
      <w:r w:rsidR="005E0871">
        <w:rPr>
          <w:rtl/>
        </w:rPr>
        <w:t xml:space="preserve"> </w:t>
      </w:r>
      <w:r w:rsidRPr="006C0A8E">
        <w:rPr>
          <w:rtl/>
        </w:rPr>
        <w:t>"רבין</w:t>
      </w:r>
      <w:r w:rsidR="005E0871">
        <w:rPr>
          <w:rtl/>
        </w:rPr>
        <w:t xml:space="preserve"> </w:t>
      </w:r>
      <w:r w:rsidRPr="006C0A8E">
        <w:rPr>
          <w:rtl/>
        </w:rPr>
        <w:t>בוגד", "רבין רוצח". שכחתם את הצרחות הללו? מה אתה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מנצל את הבמה הזאת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דראושה,</w:t>
      </w:r>
      <w:r w:rsidR="005E0871">
        <w:rPr>
          <w:rtl/>
        </w:rPr>
        <w:t xml:space="preserve"> </w:t>
      </w:r>
      <w:r w:rsidRPr="006C0A8E">
        <w:rPr>
          <w:rtl/>
        </w:rPr>
        <w:t>אתה לא מקדם את העניין ולא תורם לאווירה, עם כל</w:t>
      </w:r>
      <w:r w:rsidR="005E0871">
        <w:rPr>
          <w:rtl/>
        </w:rPr>
        <w:t xml:space="preserve"> </w:t>
      </w:r>
      <w:r w:rsidRPr="006C0A8E">
        <w:rPr>
          <w:rtl/>
        </w:rPr>
        <w:t>הכבוד לך. אנחנו כאן בשביל לתקן, אם יש מה לתקן. ויש מה לתקן.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דראושה, אתה יודע שממני מעולם לא שמעת.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עבד</w:t>
      </w:r>
      <w:r>
        <w:rPr>
          <w:rtl/>
        </w:rPr>
        <w:t>-</w:t>
      </w:r>
      <w:r w:rsidRPr="005E0871">
        <w:rPr>
          <w:rtl/>
        </w:rPr>
        <w:t>אלוהב דראושה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שמעתי אותך. לא אמרתי ששמעתי אותך. אבל החברים שלך.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סליחה, חבר הכנסת דראושה, אני מדבר מהדוכן ואני צריך לסיים, היושב</w:t>
      </w:r>
      <w:r w:rsidR="005E0871">
        <w:rPr>
          <w:rtl/>
        </w:rPr>
        <w:t>-</w:t>
      </w:r>
      <w:r w:rsidRPr="006C0A8E">
        <w:rPr>
          <w:rtl/>
        </w:rPr>
        <w:t>ראש מבקש.</w:t>
      </w:r>
      <w:r w:rsidR="005E0871">
        <w:rPr>
          <w:rtl/>
        </w:rPr>
        <w:t xml:space="preserve"> </w:t>
      </w:r>
      <w:r w:rsidRPr="006C0A8E">
        <w:rPr>
          <w:rtl/>
        </w:rPr>
        <w:t>אני מעולם לא השמעתי כלפיך או נגד חבריך, ואתה אמרת זאת ואתה יודע זאת, איזה הערה</w:t>
      </w:r>
      <w:r w:rsidR="005E0871">
        <w:rPr>
          <w:rtl/>
        </w:rPr>
        <w:t xml:space="preserve"> </w:t>
      </w:r>
      <w:r w:rsidRPr="006C0A8E">
        <w:rPr>
          <w:rtl/>
        </w:rPr>
        <w:t>שאמרה לפגוע בך. אתה חוזר ואומר זאת. תן לי לסיים בשקט את הדברים שלי, להגיד אותם</w:t>
      </w:r>
      <w:r w:rsidR="005E0871">
        <w:rPr>
          <w:rtl/>
        </w:rPr>
        <w:t xml:space="preserve"> </w:t>
      </w:r>
      <w:r w:rsidRPr="006C0A8E">
        <w:rPr>
          <w:rtl/>
        </w:rPr>
        <w:t>כפי שחשבתי לנכון, דרך הדברים שהתחלנו לדון בהם אתמול.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עבד</w:t>
      </w:r>
      <w:r>
        <w:rPr>
          <w:rtl/>
        </w:rPr>
        <w:t>-</w:t>
      </w:r>
      <w:r w:rsidRPr="005E0871">
        <w:rPr>
          <w:rtl/>
        </w:rPr>
        <w:t>אלוהב דראושה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דיברת על אותו נוער.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סליחה, אני מבקש. אנחנו מדברים על סובלנות וגם על סבלנות.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אני יכול לסיים כאן ולומר </w:t>
      </w:r>
      <w:r w:rsidR="005E0871">
        <w:rPr>
          <w:rtl/>
        </w:rPr>
        <w:t>–</w:t>
      </w:r>
      <w:r w:rsidRPr="006C0A8E">
        <w:rPr>
          <w:rtl/>
        </w:rPr>
        <w:t xml:space="preserve"> ואני פונה דווקא לחברי הממשלה, לחברי הקואליציה,</w:t>
      </w:r>
      <w:r w:rsidR="005E0871">
        <w:rPr>
          <w:rtl/>
        </w:rPr>
        <w:t xml:space="preserve"> </w:t>
      </w: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פונה</w:t>
      </w:r>
      <w:r w:rsidR="005E0871">
        <w:rPr>
          <w:rtl/>
        </w:rPr>
        <w:t xml:space="preserve"> </w:t>
      </w:r>
      <w:r w:rsidRPr="006C0A8E">
        <w:rPr>
          <w:rtl/>
        </w:rPr>
        <w:t>אליכם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האימפקט, הכעס, הצער, המרירות, שכולנו חשים, הם נחלתם של כל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הבית הזה ומה שהם מייצגים.</w:t>
      </w:r>
      <w:r w:rsidR="005E0871">
        <w:rPr>
          <w:rtl/>
        </w:rPr>
        <w:t xml:space="preserve"> </w:t>
      </w:r>
      <w:r w:rsidRPr="006C0A8E">
        <w:rPr>
          <w:rtl/>
        </w:rPr>
        <w:t>אני פונה אליכם ומבקש:</w:t>
      </w:r>
      <w:r w:rsidR="005E0871">
        <w:rPr>
          <w:rtl/>
        </w:rPr>
        <w:t xml:space="preserve"> </w:t>
      </w:r>
      <w:r w:rsidRPr="006C0A8E">
        <w:rPr>
          <w:rtl/>
        </w:rPr>
        <w:t>כל מי מכם שמקבל הנחיה,</w:t>
      </w:r>
      <w:r w:rsidR="005E0871">
        <w:rPr>
          <w:rtl/>
        </w:rPr>
        <w:t xml:space="preserve"> </w:t>
      </w:r>
      <w:r w:rsidRPr="006C0A8E">
        <w:rPr>
          <w:rtl/>
        </w:rPr>
        <w:t>איך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עומדים בספירה לאחור לקראת הבחירות, תיזהרו כרגע ואל תתרגמו את הרגשת</w:t>
      </w:r>
      <w:r w:rsidR="005E0871">
        <w:rPr>
          <w:rtl/>
        </w:rPr>
        <w:t xml:space="preserve"> </w:t>
      </w:r>
      <w:r w:rsidRPr="006C0A8E">
        <w:rPr>
          <w:rtl/>
        </w:rPr>
        <w:t>הכאב והצער לאיזה רווח אלקטורלי כזה או אחר. הזכר של יצחק רבין, ויצחק רבין כאיש,</w:t>
      </w:r>
      <w:r w:rsidR="005E0871">
        <w:rPr>
          <w:rtl/>
        </w:rPr>
        <w:t xml:space="preserve"> </w:t>
      </w:r>
      <w:r w:rsidRPr="006C0A8E">
        <w:rPr>
          <w:rtl/>
        </w:rPr>
        <w:t>גדול יותר מכל התרגילים האלקטורליים האלה.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ר' אדרי: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</w:t>
      </w:r>
      <w:r w:rsidR="005E0871">
        <w:rPr>
          <w:rtl/>
        </w:rPr>
        <w:t xml:space="preserve"> </w:t>
      </w:r>
      <w:r w:rsidRPr="006C0A8E">
        <w:rPr>
          <w:rtl/>
        </w:rPr>
        <w:t>לך,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רון</w:t>
      </w:r>
      <w:r w:rsidR="005E0871">
        <w:rPr>
          <w:rtl/>
        </w:rPr>
        <w:t xml:space="preserve"> </w:t>
      </w:r>
      <w:r w:rsidRPr="006C0A8E">
        <w:rPr>
          <w:rtl/>
        </w:rPr>
        <w:t>נחמן.</w:t>
      </w:r>
      <w:r w:rsidR="005E0871">
        <w:rPr>
          <w:rtl/>
        </w:rPr>
        <w:t xml:space="preserve"> </w:t>
      </w:r>
      <w:r w:rsidRPr="006C0A8E">
        <w:rPr>
          <w:rtl/>
        </w:rPr>
        <w:t>אני מזמין את חבר הכנסת אלי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גולדשמידט. 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חגי מירום. עשר דקות לרשותך,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רבותי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אני נתקל בימים אלה בשאלות ששואלים</w:t>
      </w:r>
      <w:r w:rsidR="005E0871">
        <w:rPr>
          <w:rtl/>
        </w:rPr>
        <w:t xml:space="preserve"> </w:t>
      </w:r>
      <w:r w:rsidRPr="006C0A8E">
        <w:rPr>
          <w:rtl/>
        </w:rPr>
        <w:t>אותי,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מניח</w:t>
      </w:r>
      <w:r w:rsidR="005E0871">
        <w:rPr>
          <w:rtl/>
        </w:rPr>
        <w:t xml:space="preserve"> </w:t>
      </w:r>
      <w:r w:rsidRPr="006C0A8E">
        <w:rPr>
          <w:rtl/>
        </w:rPr>
        <w:t>שאת כולנו, עיתונאים, "עמך", אנשים ברחוב, אנשים בבתים. שואלים</w:t>
      </w:r>
      <w:r w:rsidR="005E0871">
        <w:rPr>
          <w:rtl/>
        </w:rPr>
        <w:t xml:space="preserve"> </w:t>
      </w:r>
      <w:r w:rsidRPr="006C0A8E">
        <w:rPr>
          <w:rtl/>
        </w:rPr>
        <w:t>אותי: תגיד, יהיה אחרת? האם אתם מסוגלים להיות אחרת? האם אתם לומדים את הלקח? האם</w:t>
      </w:r>
      <w:r w:rsidR="005E0871">
        <w:rPr>
          <w:rtl/>
        </w:rPr>
        <w:t xml:space="preserve"> </w:t>
      </w:r>
      <w:r w:rsidRPr="006C0A8E">
        <w:rPr>
          <w:rtl/>
        </w:rPr>
        <w:t>למדתם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הלקח?</w:t>
      </w:r>
      <w:r w:rsidR="005E0871">
        <w:rPr>
          <w:rtl/>
        </w:rPr>
        <w:t xml:space="preserve"> </w:t>
      </w: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שכן.</w:t>
      </w:r>
      <w:r w:rsidR="005E0871">
        <w:rPr>
          <w:rtl/>
        </w:rPr>
        <w:t xml:space="preserve"> </w:t>
      </w:r>
      <w:r w:rsidRPr="006C0A8E">
        <w:rPr>
          <w:rtl/>
        </w:rPr>
        <w:t>אני אומר שיהיה אחרת. אני משוכנע שיש ביכולת</w:t>
      </w:r>
      <w:r w:rsidR="005E0871">
        <w:rPr>
          <w:rtl/>
        </w:rPr>
        <w:t xml:space="preserve"> </w:t>
      </w:r>
      <w:r w:rsidRPr="006C0A8E">
        <w:rPr>
          <w:rtl/>
        </w:rPr>
        <w:t>האנשים</w:t>
      </w:r>
      <w:r w:rsidR="005E0871">
        <w:rPr>
          <w:rtl/>
        </w:rPr>
        <w:t xml:space="preserve"> </w:t>
      </w:r>
      <w:r w:rsidRPr="006C0A8E">
        <w:rPr>
          <w:rtl/>
        </w:rPr>
        <w:t>שנמצאים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 xml:space="preserve"> </w:t>
      </w:r>
      <w:r w:rsidRPr="006C0A8E">
        <w:rPr>
          <w:rtl/>
        </w:rPr>
        <w:t>הזה</w:t>
      </w:r>
      <w:r w:rsidR="005E0871">
        <w:rPr>
          <w:rtl/>
        </w:rPr>
        <w:t xml:space="preserve"> </w:t>
      </w:r>
      <w:r w:rsidRPr="006C0A8E">
        <w:rPr>
          <w:rtl/>
        </w:rPr>
        <w:t>להקרין</w:t>
      </w:r>
      <w:r w:rsidR="005E0871">
        <w:rPr>
          <w:rtl/>
        </w:rPr>
        <w:t xml:space="preserve"> </w:t>
      </w:r>
      <w:r w:rsidRPr="006C0A8E">
        <w:rPr>
          <w:rtl/>
        </w:rPr>
        <w:t>משהו</w:t>
      </w:r>
      <w:r w:rsidR="005E0871">
        <w:rPr>
          <w:rtl/>
        </w:rPr>
        <w:t xml:space="preserve"> </w:t>
      </w:r>
      <w:r w:rsidRPr="006C0A8E">
        <w:rPr>
          <w:rtl/>
        </w:rPr>
        <w:t>החוצה.</w:t>
      </w:r>
      <w:r w:rsidR="005E0871">
        <w:rPr>
          <w:rtl/>
        </w:rPr>
        <w:t xml:space="preserve"> </w:t>
      </w:r>
      <w:r w:rsidRPr="006C0A8E">
        <w:rPr>
          <w:rtl/>
        </w:rPr>
        <w:t>אני לא רוצה להתחיל לעשות את</w:t>
      </w:r>
      <w:r w:rsidR="005E0871">
        <w:rPr>
          <w:rtl/>
        </w:rPr>
        <w:t xml:space="preserve"> </w:t>
      </w:r>
      <w:r w:rsidRPr="006C0A8E">
        <w:rPr>
          <w:rtl/>
        </w:rPr>
        <w:t>החשבונות, כי עצם עשיית החשבון היא זו שמפרקת את ההתחייבות הזו שיהיה אחרת.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מבקש,</w:t>
      </w:r>
      <w:r w:rsidR="005E0871">
        <w:rPr>
          <w:rtl/>
        </w:rPr>
        <w:t xml:space="preserve"> </w:t>
      </w:r>
      <w:r w:rsidRPr="006C0A8E">
        <w:rPr>
          <w:rtl/>
        </w:rPr>
        <w:t>אל תפריע לי עכשיו. כשאדבר על חוק המלוות, על הנושא הספציפי, לא</w:t>
      </w:r>
      <w:r w:rsidR="005E0871">
        <w:rPr>
          <w:rtl/>
        </w:rPr>
        <w:t xml:space="preserve"> </w:t>
      </w:r>
      <w:r w:rsidRPr="006C0A8E">
        <w:rPr>
          <w:rtl/>
        </w:rPr>
        <w:t>אכפת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שתפריע.</w:t>
      </w:r>
      <w:r w:rsidR="005E0871">
        <w:rPr>
          <w:rtl/>
        </w:rPr>
        <w:t xml:space="preserve"> </w:t>
      </w:r>
      <w:r w:rsidRPr="006C0A8E">
        <w:rPr>
          <w:rtl/>
        </w:rPr>
        <w:t>התחלנו היום דיון ראשון בכנסת מאז חידשה הכנסת את עבודתה לאחר</w:t>
      </w:r>
      <w:r w:rsidR="005E0871">
        <w:rPr>
          <w:rtl/>
        </w:rPr>
        <w:t xml:space="preserve"> </w:t>
      </w:r>
      <w:r w:rsidRPr="006C0A8E">
        <w:rPr>
          <w:rtl/>
        </w:rPr>
        <w:t>ישיבת</w:t>
      </w:r>
      <w:r w:rsidR="005E0871">
        <w:rPr>
          <w:rtl/>
        </w:rPr>
        <w:t xml:space="preserve"> </w:t>
      </w:r>
      <w:r w:rsidRPr="006C0A8E">
        <w:rPr>
          <w:rtl/>
        </w:rPr>
        <w:t>האבל ושבוע האבל. עמדו פה כמה חברי כנסת מהקואליציה. הם עלו לדוכן. איש לא</w:t>
      </w:r>
      <w:r w:rsidR="005E0871">
        <w:rPr>
          <w:rtl/>
        </w:rPr>
        <w:t xml:space="preserve"> </w:t>
      </w:r>
      <w:r w:rsidRPr="006C0A8E">
        <w:rPr>
          <w:rtl/>
        </w:rPr>
        <w:t>התחשבן.</w:t>
      </w:r>
      <w:r w:rsidR="005E0871">
        <w:rPr>
          <w:rtl/>
        </w:rPr>
        <w:t xml:space="preserve"> </w:t>
      </w:r>
      <w:r w:rsidRPr="006C0A8E">
        <w:rPr>
          <w:rtl/>
        </w:rPr>
        <w:t>איש לא הטיח האשמות. שום דבר. לא שמעו זאת. בחלק הראשון של ההסתייגויות</w:t>
      </w:r>
      <w:r w:rsidR="005E0871">
        <w:rPr>
          <w:rtl/>
        </w:rPr>
        <w:t xml:space="preserve"> </w:t>
      </w:r>
      <w:r w:rsidRPr="006C0A8E">
        <w:rPr>
          <w:rtl/>
        </w:rPr>
        <w:t>דיברתי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תרומתו</w:t>
      </w:r>
      <w:r w:rsidR="005E0871">
        <w:rPr>
          <w:rtl/>
        </w:rPr>
        <w:t xml:space="preserve"> </w:t>
      </w:r>
      <w:r w:rsidRPr="006C0A8E">
        <w:rPr>
          <w:rtl/>
        </w:rPr>
        <w:t>של יצחק רבין, זיכרונו לברכה, לנושא החינוך. עמד פה חברי חבר</w:t>
      </w:r>
      <w:r w:rsidR="005E0871">
        <w:rPr>
          <w:rtl/>
        </w:rPr>
        <w:t xml:space="preserve"> </w:t>
      </w:r>
      <w:r w:rsidRPr="006C0A8E">
        <w:rPr>
          <w:rtl/>
        </w:rPr>
        <w:t>הכנסת חגי מירום, דיבר על ראש הממשלה. שמעתי ברמקול בחדרי את חבר הכנסת גדליה גל.</w:t>
      </w:r>
      <w:r w:rsidR="005E0871">
        <w:rPr>
          <w:rtl/>
        </w:rPr>
        <w:t xml:space="preserve"> </w:t>
      </w:r>
      <w:r w:rsidRPr="006C0A8E">
        <w:rPr>
          <w:rtl/>
        </w:rPr>
        <w:t>הוא דיבר בעיקר על הנושא הכלכלי. ואני שומע פה חלק מדוברי הליכוד באים ומתחשבנים,</w:t>
      </w:r>
      <w:r w:rsidR="005E0871">
        <w:rPr>
          <w:rtl/>
        </w:rPr>
        <w:t xml:space="preserve"> </w:t>
      </w:r>
      <w:r w:rsidRPr="006C0A8E">
        <w:rPr>
          <w:rtl/>
        </w:rPr>
        <w:t>באים ומתחשבנים.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 אתה עושה עכשיו?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 מתחשבן. אני אומר לך שאתה תפסיק להתחשבן. אתה עומד פה ואומר לי: אלי</w:t>
      </w:r>
      <w:r w:rsidR="005E0871">
        <w:rPr>
          <w:rtl/>
        </w:rPr>
        <w:t xml:space="preserve"> </w:t>
      </w:r>
      <w:r w:rsidRPr="006C0A8E">
        <w:rPr>
          <w:rtl/>
        </w:rPr>
        <w:t>גולדשמידט,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לא בסדר על שהערת לרון נחמן בוועדת הכספים: אל תשתמש בביטוי יפי</w:t>
      </w:r>
      <w:r w:rsidR="005E0871">
        <w:rPr>
          <w:rtl/>
        </w:rPr>
        <w:t xml:space="preserve"> </w:t>
      </w:r>
      <w:r w:rsidRPr="006C0A8E">
        <w:rPr>
          <w:rtl/>
        </w:rPr>
        <w:t>נפש</w:t>
      </w:r>
      <w:r w:rsidR="005E0871">
        <w:rPr>
          <w:rtl/>
        </w:rPr>
        <w:t xml:space="preserve"> </w:t>
      </w:r>
      <w:r w:rsidRPr="006C0A8E">
        <w:rPr>
          <w:rtl/>
        </w:rPr>
        <w:t>בקונוטציה</w:t>
      </w:r>
      <w:r w:rsidR="005E0871">
        <w:rPr>
          <w:rtl/>
        </w:rPr>
        <w:t xml:space="preserve"> </w:t>
      </w:r>
      <w:r w:rsidRPr="006C0A8E">
        <w:rPr>
          <w:rtl/>
        </w:rPr>
        <w:t>שלילית.</w:t>
      </w:r>
      <w:r w:rsidR="005E0871">
        <w:rPr>
          <w:rtl/>
        </w:rPr>
        <w:t xml:space="preserve"> </w:t>
      </w:r>
      <w:r w:rsidRPr="006C0A8E">
        <w:rPr>
          <w:rtl/>
        </w:rPr>
        <w:t>בשביל מה אתה עושה זאת? הרי אתה עשית זאת לי כשישבתי פה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חמש</w:t>
      </w:r>
      <w:r w:rsidR="005E0871">
        <w:rPr>
          <w:rtl/>
        </w:rPr>
        <w:t xml:space="preserve"> </w:t>
      </w:r>
      <w:r w:rsidRPr="006C0A8E">
        <w:rPr>
          <w:rtl/>
        </w:rPr>
        <w:t>דקות. אתה באת פה והגנת על אמירה נוראית שאמר פה אחד מחברי הכנסת ביחס</w:t>
      </w:r>
      <w:r w:rsidR="005E0871">
        <w:rPr>
          <w:rtl/>
        </w:rPr>
        <w:t xml:space="preserve"> </w:t>
      </w:r>
      <w:r w:rsidRPr="006C0A8E">
        <w:rPr>
          <w:rtl/>
        </w:rPr>
        <w:t>לראש הממשלה. אמרת שאולי זה מותר.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הגנתי על האמירה. אמרתי שיכולה להיות אילוסטרציה היסטורית, ואנחנו צריכים</w:t>
      </w:r>
      <w:r w:rsidR="005E0871">
        <w:rPr>
          <w:rtl/>
        </w:rPr>
        <w:t xml:space="preserve"> </w:t>
      </w:r>
      <w:r w:rsidRPr="006C0A8E">
        <w:rPr>
          <w:rtl/>
        </w:rPr>
        <w:t>לפעמים לסבול. אין מה לעשות. יש חוק.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סילבן</w:t>
      </w:r>
      <w:r w:rsidR="005E0871">
        <w:rPr>
          <w:rtl/>
        </w:rPr>
        <w:t xml:space="preserve"> </w:t>
      </w:r>
      <w:r w:rsidRPr="006C0A8E">
        <w:rPr>
          <w:rtl/>
        </w:rPr>
        <w:t>שלום</w:t>
      </w:r>
      <w:r w:rsidR="005E0871">
        <w:rPr>
          <w:rtl/>
        </w:rPr>
        <w:t xml:space="preserve"> </w:t>
      </w:r>
      <w:r w:rsidRPr="006C0A8E">
        <w:rPr>
          <w:rtl/>
        </w:rPr>
        <w:t>איננו פה, גם הוא אמר דברים חריפים מאוד. אני רוצה</w:t>
      </w:r>
      <w:r w:rsidR="005E0871">
        <w:rPr>
          <w:rtl/>
        </w:rPr>
        <w:t xml:space="preserve"> </w:t>
      </w:r>
      <w:r w:rsidRPr="006C0A8E">
        <w:rPr>
          <w:rtl/>
        </w:rPr>
        <w:t>לספר פה סיפור.</w:t>
      </w:r>
      <w:r w:rsidR="005E0871">
        <w:rPr>
          <w:rtl/>
        </w:rPr>
        <w:t xml:space="preserve"> </w:t>
      </w:r>
      <w:r w:rsidRPr="006C0A8E">
        <w:rPr>
          <w:rtl/>
        </w:rPr>
        <w:t>בשבת שבה נרצח ראש הממשלה הזמין אותי חבר הכנסת סילבן שלום לדיון</w:t>
      </w:r>
      <w:r w:rsidR="005E0871">
        <w:rPr>
          <w:rtl/>
        </w:rPr>
        <w:t xml:space="preserve"> </w:t>
      </w:r>
      <w:r w:rsidRPr="006C0A8E">
        <w:rPr>
          <w:rtl/>
        </w:rPr>
        <w:t>בפני</w:t>
      </w:r>
      <w:r w:rsidR="005E0871">
        <w:rPr>
          <w:rtl/>
        </w:rPr>
        <w:t xml:space="preserve"> </w:t>
      </w:r>
      <w:r w:rsidRPr="006C0A8E">
        <w:rPr>
          <w:rtl/>
        </w:rPr>
        <w:t>פעילי</w:t>
      </w:r>
      <w:r w:rsidR="005E0871">
        <w:rPr>
          <w:rtl/>
        </w:rPr>
        <w:t xml:space="preserve"> </w:t>
      </w:r>
      <w:r w:rsidRPr="006C0A8E">
        <w:rPr>
          <w:rtl/>
        </w:rPr>
        <w:t>ליכוד בהרצלייה. נסעתי מדגניה א'.</w:t>
      </w:r>
      <w:r w:rsidR="005E0871">
        <w:rPr>
          <w:rtl/>
        </w:rPr>
        <w:t xml:space="preserve"> </w:t>
      </w:r>
      <w:r w:rsidRPr="006C0A8E">
        <w:rPr>
          <w:rtl/>
        </w:rPr>
        <w:t>אין לי שם פריימריס, כולם שם היו</w:t>
      </w:r>
      <w:r w:rsidR="005E0871">
        <w:rPr>
          <w:rtl/>
        </w:rPr>
        <w:t xml:space="preserve"> </w:t>
      </w:r>
      <w:r w:rsidRPr="006C0A8E">
        <w:rPr>
          <w:rtl/>
        </w:rPr>
        <w:t>אנשי</w:t>
      </w:r>
      <w:r w:rsidR="005E0871">
        <w:rPr>
          <w:rtl/>
        </w:rPr>
        <w:t xml:space="preserve"> </w:t>
      </w:r>
      <w:r w:rsidRPr="006C0A8E">
        <w:rPr>
          <w:rtl/>
        </w:rPr>
        <w:t>ליכוד.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דיון</w:t>
      </w:r>
      <w:r w:rsidR="005E0871">
        <w:rPr>
          <w:rtl/>
        </w:rPr>
        <w:t xml:space="preserve"> </w:t>
      </w:r>
      <w:r w:rsidRPr="006C0A8E">
        <w:rPr>
          <w:rtl/>
        </w:rPr>
        <w:t>בנושא</w:t>
      </w:r>
      <w:r w:rsidR="005E0871">
        <w:rPr>
          <w:rtl/>
        </w:rPr>
        <w:t xml:space="preserve"> </w:t>
      </w:r>
      <w:r w:rsidRPr="006C0A8E">
        <w:rPr>
          <w:rtl/>
        </w:rPr>
        <w:t>אלימות.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אגב, להערכתי, וסילבן שלום עדי </w:t>
      </w:r>
      <w:r w:rsidR="005E0871">
        <w:rPr>
          <w:rtl/>
        </w:rPr>
        <w:t>–</w:t>
      </w:r>
      <w:r w:rsidRPr="006C0A8E">
        <w:rPr>
          <w:rtl/>
        </w:rPr>
        <w:t xml:space="preserve"> דיון</w:t>
      </w:r>
      <w:r w:rsidR="005E0871">
        <w:rPr>
          <w:rtl/>
        </w:rPr>
        <w:t xml:space="preserve"> </w:t>
      </w:r>
      <w:r w:rsidRPr="006C0A8E">
        <w:rPr>
          <w:rtl/>
        </w:rPr>
        <w:t>מכובד.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רוצה להגיד מה היה בדיון, כי זה כמעט מצמרר </w:t>
      </w:r>
      <w:r w:rsidR="005E0871">
        <w:rPr>
          <w:rtl/>
        </w:rPr>
        <w:t>–</w:t>
      </w:r>
      <w:r w:rsidRPr="006C0A8E">
        <w:rPr>
          <w:rtl/>
        </w:rPr>
        <w:t xml:space="preserve"> אתה מדבר בדיון על</w:t>
      </w:r>
      <w:r w:rsidR="005E0871">
        <w:rPr>
          <w:rtl/>
        </w:rPr>
        <w:t xml:space="preserve"> </w:t>
      </w:r>
      <w:r w:rsidRPr="006C0A8E">
        <w:rPr>
          <w:rtl/>
        </w:rPr>
        <w:t>אלימות</w:t>
      </w:r>
      <w:r w:rsidR="005E0871">
        <w:rPr>
          <w:rtl/>
        </w:rPr>
        <w:t xml:space="preserve"> </w:t>
      </w:r>
      <w:r w:rsidRPr="006C0A8E">
        <w:rPr>
          <w:rtl/>
        </w:rPr>
        <w:t>ועל</w:t>
      </w:r>
      <w:r w:rsidR="005E0871">
        <w:rPr>
          <w:rtl/>
        </w:rPr>
        <w:t xml:space="preserve"> </w:t>
      </w:r>
      <w:r w:rsidRPr="006C0A8E">
        <w:rPr>
          <w:rtl/>
        </w:rPr>
        <w:t>הסתה</w:t>
      </w:r>
      <w:r w:rsidR="005E0871">
        <w:rPr>
          <w:rtl/>
        </w:rPr>
        <w:t xml:space="preserve"> </w:t>
      </w:r>
      <w:r w:rsidRPr="006C0A8E">
        <w:rPr>
          <w:rtl/>
        </w:rPr>
        <w:t>ב</w:t>
      </w:r>
      <w:r w:rsidR="005E0871">
        <w:rPr>
          <w:rtl/>
        </w:rPr>
        <w:t>-</w:t>
      </w:r>
      <w:r w:rsidRPr="006C0A8E">
        <w:rPr>
          <w:rtl/>
        </w:rPr>
        <w:t>11:00, דיון שנגמר ב</w:t>
      </w:r>
      <w:r w:rsidR="005E0871">
        <w:rPr>
          <w:rtl/>
        </w:rPr>
        <w:t>-</w:t>
      </w:r>
      <w:r w:rsidRPr="006C0A8E">
        <w:rPr>
          <w:rtl/>
        </w:rPr>
        <w:t>13:00, וכעבור 11</w:t>
      </w:r>
      <w:r w:rsidR="006F516C">
        <w:rPr>
          <w:rFonts w:hint="cs"/>
          <w:rtl/>
        </w:rPr>
        <w:t>-</w:t>
      </w:r>
      <w:r w:rsidRPr="006C0A8E">
        <w:rPr>
          <w:rtl/>
        </w:rPr>
        <w:t>10 שעות מה שאתה אומר</w:t>
      </w:r>
      <w:r w:rsidR="005E0871">
        <w:rPr>
          <w:rtl/>
        </w:rPr>
        <w:t xml:space="preserve"> </w:t>
      </w:r>
      <w:r w:rsidRPr="006C0A8E">
        <w:rPr>
          <w:rtl/>
        </w:rPr>
        <w:t>בזמן</w:t>
      </w:r>
      <w:r w:rsidR="005E0871">
        <w:rPr>
          <w:rtl/>
        </w:rPr>
        <w:t xml:space="preserve"> </w:t>
      </w:r>
      <w:r w:rsidRPr="006C0A8E">
        <w:rPr>
          <w:rtl/>
        </w:rPr>
        <w:t>הדיון</w:t>
      </w:r>
      <w:r w:rsidR="005E0871">
        <w:rPr>
          <w:rtl/>
        </w:rPr>
        <w:t xml:space="preserve"> </w:t>
      </w:r>
      <w:r w:rsidRPr="006C0A8E">
        <w:rPr>
          <w:rtl/>
        </w:rPr>
        <w:t>מתרחש בכיכר יצחק רבין; בכיכר מלכי ישראל, כשמה דאז.</w:t>
      </w:r>
      <w:r w:rsidR="005E0871">
        <w:rPr>
          <w:rtl/>
        </w:rPr>
        <w:t xml:space="preserve"> </w:t>
      </w:r>
      <w:r w:rsidRPr="006C0A8E">
        <w:rPr>
          <w:rtl/>
        </w:rPr>
        <w:t>לא סיפרתי זאת</w:t>
      </w:r>
      <w:r w:rsidR="005E0871">
        <w:rPr>
          <w:rtl/>
        </w:rPr>
        <w:t xml:space="preserve"> </w:t>
      </w:r>
      <w:r w:rsidRPr="006C0A8E">
        <w:rPr>
          <w:rtl/>
        </w:rPr>
        <w:t>עד היום, אבל דיברנו על כך, סילבן ואני.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הדברים</w:t>
      </w:r>
      <w:r w:rsidR="005E0871">
        <w:rPr>
          <w:rtl/>
        </w:rPr>
        <w:t xml:space="preserve"> </w:t>
      </w:r>
      <w:r w:rsidRPr="006C0A8E">
        <w:rPr>
          <w:rtl/>
        </w:rPr>
        <w:t>שאמרתי</w:t>
      </w:r>
      <w:r w:rsidR="005E0871">
        <w:rPr>
          <w:rtl/>
        </w:rPr>
        <w:t xml:space="preserve"> </w:t>
      </w:r>
      <w:r w:rsidRPr="006C0A8E">
        <w:rPr>
          <w:rtl/>
        </w:rPr>
        <w:t>שם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עשר שעות לפני רצח ראש הממשלה </w:t>
      </w:r>
      <w:r w:rsidR="005E0871">
        <w:rPr>
          <w:rtl/>
        </w:rPr>
        <w:t>–</w:t>
      </w:r>
      <w:r w:rsidRPr="006C0A8E">
        <w:rPr>
          <w:rtl/>
        </w:rPr>
        <w:t xml:space="preserve"> אמרתי שמה שנשמע</w:t>
      </w:r>
      <w:r w:rsidR="005E0871">
        <w:rPr>
          <w:rtl/>
        </w:rPr>
        <w:t xml:space="preserve"> </w:t>
      </w:r>
      <w:r w:rsidRPr="006C0A8E">
        <w:rPr>
          <w:rtl/>
        </w:rPr>
        <w:t>בהפגנות,</w:t>
      </w:r>
      <w:r w:rsidR="005E0871">
        <w:rPr>
          <w:rtl/>
        </w:rPr>
        <w:t xml:space="preserve"> </w:t>
      </w:r>
      <w:r w:rsidRPr="006C0A8E">
        <w:rPr>
          <w:rtl/>
        </w:rPr>
        <w:t>המלים "רבין בוגד", יכול לגרום למישהו, חס וחלילה, לא אנשי ליכוד, אנשי</w:t>
      </w:r>
      <w:r w:rsidR="005E0871">
        <w:rPr>
          <w:rtl/>
        </w:rPr>
        <w:t xml:space="preserve"> </w:t>
      </w:r>
      <w:r w:rsidRPr="006C0A8E">
        <w:rPr>
          <w:rtl/>
        </w:rPr>
        <w:t>שוליים,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מעורערים</w:t>
      </w:r>
      <w:r w:rsidR="005E0871">
        <w:rPr>
          <w:rtl/>
        </w:rPr>
        <w:t xml:space="preserve"> </w:t>
      </w:r>
      <w:r w:rsidRPr="006C0A8E">
        <w:rPr>
          <w:rtl/>
        </w:rPr>
        <w:t>בנפשם, שהם יקבלו משהו, חס וחלילה.</w:t>
      </w:r>
      <w:r w:rsidR="005E0871">
        <w:rPr>
          <w:rtl/>
        </w:rPr>
        <w:t xml:space="preserve"> </w:t>
      </w:r>
      <w:r w:rsidRPr="006C0A8E">
        <w:rPr>
          <w:rtl/>
        </w:rPr>
        <w:t>ואז מישהו קם ואמר</w:t>
      </w:r>
      <w:r w:rsidR="005E0871">
        <w:rPr>
          <w:rtl/>
        </w:rPr>
        <w:t xml:space="preserve"> </w:t>
      </w:r>
      <w:r w:rsidRPr="006C0A8E">
        <w:rPr>
          <w:rtl/>
        </w:rPr>
        <w:t>לי:</w:t>
      </w:r>
      <w:r w:rsidR="005E0871">
        <w:rPr>
          <w:rtl/>
        </w:rPr>
        <w:t xml:space="preserve"> </w:t>
      </w:r>
      <w:r w:rsidRPr="006C0A8E">
        <w:rPr>
          <w:rtl/>
        </w:rPr>
        <w:t>אנחנו לא אומרים שרבין בוגד. אנחנו אומרים שרבין בוגד בערכים.</w:t>
      </w:r>
      <w:r w:rsidR="005E0871">
        <w:rPr>
          <w:rtl/>
        </w:rPr>
        <w:t xml:space="preserve"> </w:t>
      </w:r>
      <w:r w:rsidRPr="006C0A8E">
        <w:rPr>
          <w:rtl/>
        </w:rPr>
        <w:t>זה היה ההסבר</w:t>
      </w:r>
      <w:r w:rsidR="005E0871">
        <w:rPr>
          <w:rtl/>
        </w:rPr>
        <w:t xml:space="preserve"> </w:t>
      </w:r>
      <w:r w:rsidRPr="006C0A8E">
        <w:rPr>
          <w:rtl/>
        </w:rPr>
        <w:t>של אחד הפעילים שישב שם. אמרתי לו: אבל זה לא מה שנקלט אצל האנשים.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לכן,</w:t>
      </w:r>
      <w:r w:rsidR="005E0871">
        <w:rPr>
          <w:rtl/>
        </w:rPr>
        <w:t xml:space="preserve"> </w:t>
      </w:r>
      <w:r w:rsidRPr="006C0A8E">
        <w:rPr>
          <w:rtl/>
        </w:rPr>
        <w:t>כשאתה</w:t>
      </w:r>
      <w:r w:rsidR="005E0871">
        <w:rPr>
          <w:rtl/>
        </w:rPr>
        <w:t xml:space="preserve"> </w:t>
      </w:r>
      <w:r w:rsidRPr="006C0A8E">
        <w:rPr>
          <w:rtl/>
        </w:rPr>
        <w:t>בא ואומר, אני מבין שמשתמשים כאילוסטרציה, אתה נותן לגיטימציה.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מסתייג, אתה עצמך לא היית אומר זאת. אבל ברגע שאתה בא ואומר </w:t>
      </w:r>
      <w:r w:rsidR="005E0871">
        <w:rPr>
          <w:rtl/>
        </w:rPr>
        <w:t>–</w:t>
      </w:r>
      <w:r w:rsidRPr="006C0A8E">
        <w:rPr>
          <w:rtl/>
        </w:rPr>
        <w:t xml:space="preserve"> לא ברמה אישית</w:t>
      </w:r>
      <w:r w:rsidR="005E0871">
        <w:rPr>
          <w:rtl/>
        </w:rPr>
        <w:t xml:space="preserve"> </w:t>
      </w:r>
      <w:r w:rsidRPr="006C0A8E">
        <w:rPr>
          <w:rtl/>
        </w:rPr>
        <w:t>שביני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לבינך </w:t>
      </w:r>
      <w:r w:rsidR="005E0871">
        <w:rPr>
          <w:rtl/>
        </w:rPr>
        <w:t>–</w:t>
      </w:r>
      <w:r w:rsidRPr="006C0A8E">
        <w:rPr>
          <w:rtl/>
        </w:rPr>
        <w:t xml:space="preserve"> אתה אמרת לפני חמש דקות, לאחר קריאת ביניים שלי, שהיה מישהו בכנסת</w:t>
      </w:r>
      <w:r w:rsidR="005E0871">
        <w:rPr>
          <w:rtl/>
        </w:rPr>
        <w:t xml:space="preserve"> </w:t>
      </w:r>
      <w:r w:rsidRPr="006C0A8E">
        <w:rPr>
          <w:rtl/>
        </w:rPr>
        <w:t>הזו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שלפני חודשים מספר השווה את יצחק רבין למרשל פטן. מי היה מרשל פטן </w:t>
      </w:r>
      <w:r w:rsidR="005E0871">
        <w:rPr>
          <w:rtl/>
        </w:rPr>
        <w:t>–</w:t>
      </w:r>
      <w:r w:rsidRPr="006C0A8E">
        <w:rPr>
          <w:rtl/>
        </w:rPr>
        <w:t xml:space="preserve"> למי שלא</w:t>
      </w:r>
      <w:r w:rsidR="005E0871">
        <w:rPr>
          <w:rtl/>
        </w:rPr>
        <w:t xml:space="preserve"> </w:t>
      </w:r>
      <w:r w:rsidRPr="006C0A8E">
        <w:rPr>
          <w:rtl/>
        </w:rPr>
        <w:t>יודע?</w:t>
      </w:r>
      <w:r w:rsidR="005E0871">
        <w:rPr>
          <w:rtl/>
        </w:rPr>
        <w:t xml:space="preserve"> </w:t>
      </w:r>
      <w:r w:rsidRPr="006C0A8E">
        <w:rPr>
          <w:rtl/>
        </w:rPr>
        <w:t>גיבור</w:t>
      </w:r>
      <w:r w:rsidR="005E0871">
        <w:rPr>
          <w:rtl/>
        </w:rPr>
        <w:t xml:space="preserve"> </w:t>
      </w:r>
      <w:r w:rsidRPr="006C0A8E">
        <w:rPr>
          <w:rtl/>
        </w:rPr>
        <w:t>מלחמת העולם הראשונה של הצרפתים והבוגד הגדול של צרפת במלחמת העולם</w:t>
      </w:r>
      <w:r w:rsidR="005E0871">
        <w:rPr>
          <w:rtl/>
        </w:rPr>
        <w:t xml:space="preserve"> </w:t>
      </w:r>
      <w:r w:rsidRPr="006C0A8E">
        <w:rPr>
          <w:rtl/>
        </w:rPr>
        <w:t>השנייה,</w:t>
      </w:r>
      <w:r w:rsidR="005E0871">
        <w:rPr>
          <w:rtl/>
        </w:rPr>
        <w:t xml:space="preserve"> </w:t>
      </w:r>
      <w:r w:rsidRPr="006C0A8E">
        <w:rPr>
          <w:rtl/>
        </w:rPr>
        <w:t>שהקים</w:t>
      </w:r>
      <w:r w:rsidR="005E0871">
        <w:rPr>
          <w:rtl/>
        </w:rPr>
        <w:t xml:space="preserve"> </w:t>
      </w:r>
      <w:r w:rsidRPr="006C0A8E">
        <w:rPr>
          <w:rtl/>
        </w:rPr>
        <w:t>את ממשל וישי. סמל הבגידה הלאומית בצרפת.</w:t>
      </w:r>
      <w:r w:rsidR="005E0871">
        <w:rPr>
          <w:rtl/>
        </w:rPr>
        <w:t xml:space="preserve"> </w:t>
      </w:r>
      <w:r w:rsidRPr="006C0A8E">
        <w:rPr>
          <w:rtl/>
        </w:rPr>
        <w:t>אומר זאת חבר כנסת פה,</w:t>
      </w:r>
      <w:r w:rsidR="005E0871">
        <w:rPr>
          <w:rtl/>
        </w:rPr>
        <w:t xml:space="preserve"> </w:t>
      </w:r>
      <w:r w:rsidRPr="006C0A8E">
        <w:rPr>
          <w:rtl/>
        </w:rPr>
        <w:t>בכנסת</w:t>
      </w:r>
      <w:r w:rsidR="005E0871">
        <w:rPr>
          <w:rtl/>
        </w:rPr>
        <w:t xml:space="preserve"> </w:t>
      </w:r>
      <w:r w:rsidRPr="006C0A8E">
        <w:rPr>
          <w:rtl/>
        </w:rPr>
        <w:t>הזו,</w:t>
      </w:r>
      <w:r w:rsidR="005E0871">
        <w:rPr>
          <w:rtl/>
        </w:rPr>
        <w:t xml:space="preserve"> </w:t>
      </w:r>
      <w:r w:rsidRPr="006C0A8E">
        <w:rPr>
          <w:rtl/>
        </w:rPr>
        <w:t>ואתה אומר שמותר להשתמש בזה כאילוסטרציה.</w:t>
      </w:r>
      <w:r w:rsidR="005E0871">
        <w:rPr>
          <w:rtl/>
        </w:rPr>
        <w:t xml:space="preserve"> </w:t>
      </w:r>
      <w:r w:rsidRPr="006C0A8E">
        <w:rPr>
          <w:rtl/>
        </w:rPr>
        <w:t>אז אתה מסביר, אבל הציבור</w:t>
      </w:r>
      <w:r w:rsidR="005E0871">
        <w:rPr>
          <w:rtl/>
        </w:rPr>
        <w:t xml:space="preserve"> </w:t>
      </w:r>
      <w:r w:rsidRPr="006C0A8E">
        <w:rPr>
          <w:rtl/>
        </w:rPr>
        <w:t>שומע.</w:t>
      </w:r>
      <w:r w:rsidR="005E0871">
        <w:rPr>
          <w:rtl/>
        </w:rPr>
        <w:t xml:space="preserve"> </w:t>
      </w:r>
      <w:r w:rsidRPr="006C0A8E">
        <w:rPr>
          <w:rtl/>
        </w:rPr>
        <w:t>אני לא יודע כמה אנשים בציבור יודעים מי היה המרשל פטן. אני לא רוצה לדבר</w:t>
      </w:r>
      <w:r w:rsidR="005E0871">
        <w:rPr>
          <w:rtl/>
        </w:rPr>
        <w:t xml:space="preserve"> </w:t>
      </w:r>
      <w:r w:rsidRPr="006C0A8E">
        <w:rPr>
          <w:rtl/>
        </w:rPr>
        <w:t>פה</w:t>
      </w:r>
      <w:r w:rsidR="005E0871">
        <w:rPr>
          <w:rtl/>
        </w:rPr>
        <w:t xml:space="preserve"> </w:t>
      </w:r>
      <w:r w:rsidRPr="006C0A8E">
        <w:rPr>
          <w:rtl/>
        </w:rPr>
        <w:t>על המטריות השחורות, על צ'מברלין, על כל הדברים האלה. גם צ'מברלין מהווה איזה</w:t>
      </w:r>
      <w:r w:rsidR="005E0871">
        <w:rPr>
          <w:rtl/>
        </w:rPr>
        <w:t xml:space="preserve"> </w:t>
      </w:r>
      <w:r w:rsidRPr="006C0A8E">
        <w:rPr>
          <w:rtl/>
        </w:rPr>
        <w:t>סמל.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הסכם</w:t>
      </w:r>
      <w:r w:rsidR="005E0871">
        <w:rPr>
          <w:rtl/>
        </w:rPr>
        <w:t xml:space="preserve"> </w:t>
      </w:r>
      <w:r w:rsidRPr="006C0A8E">
        <w:rPr>
          <w:rtl/>
        </w:rPr>
        <w:t>מינכן</w:t>
      </w:r>
      <w:r w:rsidR="005E0871">
        <w:rPr>
          <w:rtl/>
        </w:rPr>
        <w:t xml:space="preserve"> </w:t>
      </w:r>
      <w:r w:rsidRPr="006C0A8E">
        <w:rPr>
          <w:rtl/>
        </w:rPr>
        <w:t>משמש</w:t>
      </w:r>
      <w:r w:rsidR="005E0871">
        <w:rPr>
          <w:rtl/>
        </w:rPr>
        <w:t xml:space="preserve"> </w:t>
      </w:r>
      <w:r w:rsidRPr="006C0A8E">
        <w:rPr>
          <w:rtl/>
        </w:rPr>
        <w:t>איזה</w:t>
      </w:r>
      <w:r w:rsidR="005E0871">
        <w:rPr>
          <w:rtl/>
        </w:rPr>
        <w:t xml:space="preserve"> </w:t>
      </w:r>
      <w:r w:rsidRPr="006C0A8E">
        <w:rPr>
          <w:rtl/>
        </w:rPr>
        <w:t>סמל לאומי בהיסטוריה האנושית.</w:t>
      </w:r>
      <w:r w:rsidR="005E0871">
        <w:rPr>
          <w:rtl/>
        </w:rPr>
        <w:t xml:space="preserve"> </w:t>
      </w:r>
      <w:r w:rsidRPr="006C0A8E">
        <w:rPr>
          <w:rtl/>
        </w:rPr>
        <w:t>פה לא השתמשו</w:t>
      </w:r>
      <w:r w:rsidR="005E0871">
        <w:rPr>
          <w:rtl/>
        </w:rPr>
        <w:t xml:space="preserve"> </w:t>
      </w:r>
      <w:r w:rsidRPr="006C0A8E">
        <w:rPr>
          <w:rtl/>
        </w:rPr>
        <w:t>במטריות? פה לא אמרו צ'מברלין? פה, בבית הזה?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נכון שאתמול היתה ישיבה של ועדת כספים, ורון, שרצה להיות נחמד אתי, אמר: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יש הזדהות עם קיבוצי הצפון יותר מאשר עם יפי נפש מתל</w:t>
      </w:r>
      <w:r w:rsidR="005E0871">
        <w:rPr>
          <w:rtl/>
        </w:rPr>
        <w:t>-</w:t>
      </w:r>
      <w:r w:rsidRPr="006C0A8E">
        <w:rPr>
          <w:rtl/>
        </w:rPr>
        <w:t>אביב.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כמה יפי</w:t>
      </w:r>
      <w:r w:rsidR="005E0871">
        <w:rPr>
          <w:rtl/>
        </w:rPr>
        <w:t>-</w:t>
      </w:r>
      <w:r w:rsidRPr="006C0A8E">
        <w:rPr>
          <w:rtl/>
        </w:rPr>
        <w:t>נפש.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כמה</w:t>
      </w:r>
      <w:r w:rsidR="005E0871">
        <w:rPr>
          <w:rtl/>
        </w:rPr>
        <w:t xml:space="preserve"> </w:t>
      </w:r>
      <w:r w:rsidRPr="006C0A8E">
        <w:rPr>
          <w:rtl/>
        </w:rPr>
        <w:t>יפי</w:t>
      </w:r>
      <w:r w:rsidR="005E0871">
        <w:rPr>
          <w:rtl/>
        </w:rPr>
        <w:t xml:space="preserve"> </w:t>
      </w:r>
      <w:r w:rsidRPr="006C0A8E">
        <w:rPr>
          <w:rtl/>
        </w:rPr>
        <w:t>נפש. אמרתי לרון, לא בשביל להתווכח, תראה מה אנחנו עושים. הרי 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יפי</w:t>
      </w:r>
      <w:r w:rsidR="005E0871">
        <w:rPr>
          <w:rtl/>
        </w:rPr>
        <w:t xml:space="preserve"> </w:t>
      </w:r>
      <w:r w:rsidRPr="006C0A8E">
        <w:rPr>
          <w:rtl/>
        </w:rPr>
        <w:t>נפש בקונוטציה חיובית, הרי זה ברור. זו הכללה. אני אומר פה, מהדוכן</w:t>
      </w:r>
      <w:r w:rsidR="005E0871">
        <w:rPr>
          <w:rtl/>
        </w:rPr>
        <w:t xml:space="preserve"> </w:t>
      </w:r>
      <w:r w:rsidRPr="006C0A8E">
        <w:rPr>
          <w:rtl/>
        </w:rPr>
        <w:t>הזה: אני מתנגד להכללה של הימין. אני מתנגד להאשמת הימין במה שקרה.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רון נחמן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והליכוד.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מתנגד</w:t>
      </w:r>
      <w:r w:rsidR="005E0871">
        <w:rPr>
          <w:rtl/>
        </w:rPr>
        <w:t xml:space="preserve"> </w:t>
      </w:r>
      <w:r w:rsidRPr="006C0A8E">
        <w:rPr>
          <w:rtl/>
        </w:rPr>
        <w:t>להכפשת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הנוער</w:t>
      </w:r>
      <w:r w:rsidR="005E0871">
        <w:rPr>
          <w:rtl/>
        </w:rPr>
        <w:t xml:space="preserve"> </w:t>
      </w:r>
      <w:r w:rsidRPr="006C0A8E">
        <w:rPr>
          <w:rtl/>
        </w:rPr>
        <w:t>הדתי</w:t>
      </w:r>
      <w:r w:rsidR="005E0871">
        <w:rPr>
          <w:rtl/>
        </w:rPr>
        <w:t>-</w:t>
      </w:r>
      <w:r w:rsidRPr="006C0A8E">
        <w:rPr>
          <w:rtl/>
        </w:rPr>
        <w:t>לאומי. אני מתנגד, ובכל מקום שאוכל אני</w:t>
      </w:r>
      <w:r w:rsidR="005E0871">
        <w:rPr>
          <w:rtl/>
        </w:rPr>
        <w:t xml:space="preserve"> </w:t>
      </w:r>
      <w:r w:rsidRPr="006C0A8E">
        <w:rPr>
          <w:rtl/>
        </w:rPr>
        <w:t>אעמוד</w:t>
      </w:r>
      <w:r w:rsidR="005E0871">
        <w:rPr>
          <w:rtl/>
        </w:rPr>
        <w:t xml:space="preserve"> </w:t>
      </w:r>
      <w:r w:rsidRPr="006C0A8E">
        <w:rPr>
          <w:rtl/>
        </w:rPr>
        <w:t>נגד</w:t>
      </w:r>
      <w:r w:rsidR="005E0871">
        <w:rPr>
          <w:rtl/>
        </w:rPr>
        <w:t xml:space="preserve"> </w:t>
      </w:r>
      <w:r w:rsidRPr="006C0A8E">
        <w:rPr>
          <w:rtl/>
        </w:rPr>
        <w:t>הדבר</w:t>
      </w:r>
      <w:r w:rsidR="005E0871">
        <w:rPr>
          <w:rtl/>
        </w:rPr>
        <w:t xml:space="preserve"> </w:t>
      </w:r>
      <w:r w:rsidRPr="006C0A8E">
        <w:rPr>
          <w:rtl/>
        </w:rPr>
        <w:t>הזה, נגד כל הכללה שהיא.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אם תבוא הכללה כזו מהמפלגה שלי </w:t>
      </w:r>
      <w:r w:rsidR="005E0871">
        <w:rPr>
          <w:rtl/>
        </w:rPr>
        <w:t>–</w:t>
      </w:r>
      <w:r w:rsidRPr="006C0A8E">
        <w:rPr>
          <w:rtl/>
        </w:rPr>
        <w:t xml:space="preserve"> אני</w:t>
      </w:r>
      <w:r w:rsidR="005E0871">
        <w:rPr>
          <w:rtl/>
        </w:rPr>
        <w:t xml:space="preserve"> </w:t>
      </w:r>
      <w:r w:rsidRPr="006C0A8E">
        <w:rPr>
          <w:rtl/>
        </w:rPr>
        <w:t>אהיה</w:t>
      </w:r>
      <w:r w:rsidR="005E0871">
        <w:rPr>
          <w:rtl/>
        </w:rPr>
        <w:t xml:space="preserve"> </w:t>
      </w:r>
      <w:r w:rsidRPr="006C0A8E">
        <w:rPr>
          <w:rtl/>
        </w:rPr>
        <w:t>הראשון</w:t>
      </w:r>
      <w:r w:rsidR="005E0871">
        <w:rPr>
          <w:rtl/>
        </w:rPr>
        <w:t xml:space="preserve"> </w:t>
      </w:r>
      <w:r w:rsidRPr="006C0A8E">
        <w:rPr>
          <w:rtl/>
        </w:rPr>
        <w:t>שאעמוד נגדה. אבל למה לעשות עכשיו בדיוק את ההיפך? להתחיל למנות לי</w:t>
      </w:r>
      <w:r w:rsidR="005E0871">
        <w:rPr>
          <w:rtl/>
        </w:rPr>
        <w:t xml:space="preserve"> </w:t>
      </w:r>
      <w:r w:rsidRPr="006C0A8E">
        <w:rPr>
          <w:rtl/>
        </w:rPr>
        <w:t>את נתן זך, את ישעיהו ליבוביץ ואת כל מה שמנה עכשיו רון נחמן? את מי זה משרת?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שאני בא ואומר </w:t>
      </w:r>
      <w:r w:rsidR="005E0871">
        <w:rPr>
          <w:rtl/>
        </w:rPr>
        <w:t>–</w:t>
      </w:r>
      <w:r w:rsidRPr="006C0A8E">
        <w:rPr>
          <w:rtl/>
        </w:rPr>
        <w:t xml:space="preserve"> הרי כל אחד מאתנו, במיוחד בבית הזה, יש לו יצר אדיר</w:t>
      </w:r>
      <w:r w:rsidR="005E0871">
        <w:rPr>
          <w:rtl/>
        </w:rPr>
        <w:t xml:space="preserve"> </w:t>
      </w:r>
      <w:r w:rsidRPr="006C0A8E">
        <w:rPr>
          <w:rtl/>
        </w:rPr>
        <w:t>של ויכוח.</w:t>
      </w:r>
      <w:r w:rsidR="005E0871">
        <w:rPr>
          <w:rtl/>
        </w:rPr>
        <w:t xml:space="preserve"> </w:t>
      </w:r>
      <w:r w:rsidRPr="006C0A8E">
        <w:rPr>
          <w:rtl/>
        </w:rPr>
        <w:t>אם לא היה לנו, אולי לא היינו פוליטיקאים. אנחנו כאלה. כיבוש היצר הוא</w:t>
      </w:r>
      <w:r w:rsidR="005E0871">
        <w:rPr>
          <w:rtl/>
        </w:rPr>
        <w:t xml:space="preserve"> </w:t>
      </w:r>
      <w:r w:rsidRPr="006C0A8E">
        <w:rPr>
          <w:rtl/>
        </w:rPr>
        <w:t>הדבר</w:t>
      </w:r>
      <w:r w:rsidR="005E0871">
        <w:rPr>
          <w:rtl/>
        </w:rPr>
        <w:t xml:space="preserve"> </w:t>
      </w:r>
      <w:r w:rsidRPr="006C0A8E">
        <w:rPr>
          <w:rtl/>
        </w:rPr>
        <w:t>הקשה</w:t>
      </w:r>
      <w:r w:rsidR="005E0871">
        <w:rPr>
          <w:rtl/>
        </w:rPr>
        <w:t xml:space="preserve"> </w:t>
      </w:r>
      <w:r w:rsidRPr="006C0A8E">
        <w:rPr>
          <w:rtl/>
        </w:rPr>
        <w:t>ביותר.</w:t>
      </w:r>
      <w:r w:rsidR="005E0871">
        <w:rPr>
          <w:rtl/>
        </w:rPr>
        <w:t xml:space="preserve"> </w:t>
      </w:r>
      <w:r w:rsidRPr="006C0A8E">
        <w:rPr>
          <w:rtl/>
        </w:rPr>
        <w:t>היהדות אמרה: איזהו גיבור? הכובש את יצרו. לפעמים אני מתקנא.</w:t>
      </w:r>
      <w:r w:rsidR="005E0871">
        <w:rPr>
          <w:rtl/>
        </w:rPr>
        <w:t xml:space="preserve"> </w:t>
      </w:r>
      <w:r w:rsidRPr="006C0A8E">
        <w:rPr>
          <w:rtl/>
        </w:rPr>
        <w:t>אצל</w:t>
      </w:r>
      <w:r w:rsidR="005E0871">
        <w:rPr>
          <w:rtl/>
        </w:rPr>
        <w:t xml:space="preserve"> </w:t>
      </w:r>
      <w:r w:rsidRPr="006C0A8E">
        <w:rPr>
          <w:rtl/>
        </w:rPr>
        <w:t>האנגלים</w:t>
      </w:r>
      <w:r w:rsidR="005E0871">
        <w:rPr>
          <w:rtl/>
        </w:rPr>
        <w:t xml:space="preserve"> </w:t>
      </w:r>
      <w:r w:rsidRPr="006C0A8E">
        <w:rPr>
          <w:rtl/>
        </w:rPr>
        <w:t>העוצמה</w:t>
      </w:r>
      <w:r w:rsidR="005E0871">
        <w:rPr>
          <w:rtl/>
        </w:rPr>
        <w:t xml:space="preserve"> </w:t>
      </w:r>
      <w:r w:rsidRPr="006C0A8E">
        <w:rPr>
          <w:rtl/>
        </w:rPr>
        <w:t>הגדולה</w:t>
      </w:r>
      <w:r w:rsidR="005E0871">
        <w:rPr>
          <w:rtl/>
        </w:rPr>
        <w:t xml:space="preserve"> </w:t>
      </w:r>
      <w:r w:rsidRPr="006C0A8E">
        <w:rPr>
          <w:rtl/>
        </w:rPr>
        <w:t>ביותר של הדברים שלהם היא באנדרסטייטמנט.</w:t>
      </w:r>
      <w:r w:rsidR="005E0871">
        <w:rPr>
          <w:rtl/>
        </w:rPr>
        <w:t xml:space="preserve"> </w:t>
      </w:r>
      <w:r w:rsidRPr="006C0A8E">
        <w:rPr>
          <w:rtl/>
        </w:rPr>
        <w:t>אולי זה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השתנה קצת בשנים האחרונות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היה סרט על הפרלמנט הבריטי.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השתנה</w:t>
      </w:r>
      <w:r w:rsidR="005E0871">
        <w:rPr>
          <w:rtl/>
        </w:rPr>
        <w:t xml:space="preserve"> </w:t>
      </w:r>
      <w:r w:rsidRPr="006C0A8E">
        <w:rPr>
          <w:rtl/>
        </w:rPr>
        <w:t>קצת</w:t>
      </w:r>
      <w:r w:rsidR="005E0871">
        <w:rPr>
          <w:rtl/>
        </w:rPr>
        <w:t xml:space="preserve"> </w:t>
      </w:r>
      <w:r w:rsidRPr="006C0A8E">
        <w:rPr>
          <w:rtl/>
        </w:rPr>
        <w:t>בשנים</w:t>
      </w:r>
      <w:r w:rsidR="005E0871">
        <w:rPr>
          <w:rtl/>
        </w:rPr>
        <w:t xml:space="preserve"> </w:t>
      </w:r>
      <w:r w:rsidRPr="006C0A8E">
        <w:rPr>
          <w:rtl/>
        </w:rPr>
        <w:t>האחרונות,</w:t>
      </w:r>
      <w:r w:rsidR="005E0871">
        <w:rPr>
          <w:rtl/>
        </w:rPr>
        <w:t xml:space="preserve"> </w:t>
      </w:r>
      <w:r w:rsidRPr="006C0A8E">
        <w:rPr>
          <w:rtl/>
        </w:rPr>
        <w:t>אבל בסך הכול השקט שבו אתה אומר את</w:t>
      </w:r>
      <w:r w:rsidR="005E0871">
        <w:rPr>
          <w:rtl/>
        </w:rPr>
        <w:t xml:space="preserve"> </w:t>
      </w:r>
      <w:r w:rsidRPr="006C0A8E">
        <w:rPr>
          <w:rtl/>
        </w:rPr>
        <w:t>הדברים,</w:t>
      </w:r>
      <w:r w:rsidR="005E0871">
        <w:rPr>
          <w:rtl/>
        </w:rPr>
        <w:t xml:space="preserve"> </w:t>
      </w:r>
      <w:r w:rsidRPr="006C0A8E">
        <w:rPr>
          <w:rtl/>
        </w:rPr>
        <w:t>האמירה</w:t>
      </w:r>
      <w:r w:rsidR="005E0871">
        <w:rPr>
          <w:rtl/>
        </w:rPr>
        <w:t xml:space="preserve"> </w:t>
      </w:r>
      <w:r w:rsidRPr="006C0A8E">
        <w:rPr>
          <w:rtl/>
        </w:rPr>
        <w:t>החכמה</w:t>
      </w:r>
      <w:r w:rsidR="005E0871">
        <w:rPr>
          <w:rtl/>
        </w:rPr>
        <w:t xml:space="preserve"> </w:t>
      </w:r>
      <w:r w:rsidRPr="006C0A8E">
        <w:rPr>
          <w:rtl/>
        </w:rPr>
        <w:t>שבה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את הדברים משכנעת לפעמים הרבה יותר מאשר</w:t>
      </w:r>
      <w:r w:rsidR="005E0871">
        <w:rPr>
          <w:rtl/>
        </w:rPr>
        <w:t xml:space="preserve"> </w:t>
      </w:r>
      <w:r w:rsidRPr="006C0A8E">
        <w:rPr>
          <w:rtl/>
        </w:rPr>
        <w:t>הצרחות.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ראינו מה שהיה פה במעבר הזה? כל פעם שצילמו בכנסת את הדברים</w:t>
      </w:r>
      <w:r w:rsidR="005E0871">
        <w:rPr>
          <w:rtl/>
        </w:rPr>
        <w:t xml:space="preserve"> </w:t>
      </w:r>
      <w:r w:rsidRPr="006C0A8E">
        <w:rPr>
          <w:rtl/>
        </w:rPr>
        <w:t>האלה והראו אותם קבל עם ועולם?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לכם, ואולי אני אומר פה משהו לא הוגן כל כך: מהיום ואילך התלהמות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תשרת</w:t>
      </w:r>
      <w:r w:rsidR="005E0871">
        <w:rPr>
          <w:rtl/>
        </w:rPr>
        <w:t xml:space="preserve"> </w:t>
      </w:r>
      <w:r w:rsidRPr="006C0A8E">
        <w:rPr>
          <w:rtl/>
        </w:rPr>
        <w:t>את המועמדים לפריימריס.</w:t>
      </w:r>
      <w:r w:rsidR="005E0871">
        <w:rPr>
          <w:rtl/>
        </w:rPr>
        <w:t xml:space="preserve"> </w:t>
      </w:r>
      <w:r w:rsidRPr="006C0A8E">
        <w:rPr>
          <w:rtl/>
        </w:rPr>
        <w:t>הציבור צריך להעניש את כל מי שמועמד לפריימריס</w:t>
      </w:r>
      <w:r w:rsidR="005E0871">
        <w:rPr>
          <w:rtl/>
        </w:rPr>
        <w:t xml:space="preserve"> </w:t>
      </w:r>
      <w:r w:rsidRPr="006C0A8E">
        <w:rPr>
          <w:rtl/>
        </w:rPr>
        <w:t>במפלגה</w:t>
      </w:r>
      <w:r w:rsidR="005E0871">
        <w:rPr>
          <w:rtl/>
        </w:rPr>
        <w:t xml:space="preserve"> </w:t>
      </w: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במפלגה זו. מי שיתלהם, יצעק ויגיד דברים גסים וינבל את פיו, צריך</w:t>
      </w:r>
      <w:r w:rsidR="005E0871">
        <w:rPr>
          <w:rtl/>
        </w:rPr>
        <w:t xml:space="preserve"> </w:t>
      </w:r>
      <w:r w:rsidRPr="006C0A8E">
        <w:rPr>
          <w:rtl/>
        </w:rPr>
        <w:t>להיענש על</w:t>
      </w:r>
      <w:r w:rsidR="005E0871">
        <w:rPr>
          <w:rtl/>
        </w:rPr>
        <w:t>-</w:t>
      </w:r>
      <w:r w:rsidRPr="006C0A8E">
        <w:rPr>
          <w:rtl/>
        </w:rPr>
        <w:t>ידי בוחריו שלו, על</w:t>
      </w:r>
      <w:r w:rsidR="005E0871">
        <w:rPr>
          <w:rtl/>
        </w:rPr>
        <w:t>-</w:t>
      </w:r>
      <w:r w:rsidRPr="006C0A8E">
        <w:rPr>
          <w:rtl/>
        </w:rPr>
        <w:t>ידי האנשים שלו.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מכבד את הדרך שבה דן תיכון התחיל הדברים שלו.</w:t>
      </w:r>
      <w:r w:rsidR="005E0871">
        <w:rPr>
          <w:rtl/>
        </w:rPr>
        <w:t xml:space="preserve"> </w:t>
      </w:r>
      <w:r w:rsidRPr="006C0A8E">
        <w:rPr>
          <w:rtl/>
        </w:rPr>
        <w:t>הוא אמר: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היה שבוע קשה </w:t>
      </w:r>
      <w:r w:rsidR="005E0871">
        <w:rPr>
          <w:rtl/>
        </w:rPr>
        <w:t xml:space="preserve">–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איזה משפט </w:t>
      </w:r>
      <w:r w:rsidR="005E0871">
        <w:rPr>
          <w:rtl/>
        </w:rPr>
        <w:t>–</w:t>
      </w:r>
      <w:r w:rsidRPr="006C0A8E">
        <w:rPr>
          <w:rtl/>
        </w:rPr>
        <w:t xml:space="preserve"> ואמר: יותר אני לא מטפל בעניין זה.</w:t>
      </w:r>
      <w:r w:rsidR="005E0871">
        <w:rPr>
          <w:rtl/>
        </w:rPr>
        <w:t xml:space="preserve"> </w:t>
      </w:r>
      <w:r w:rsidRPr="006C0A8E">
        <w:rPr>
          <w:rtl/>
        </w:rPr>
        <w:t>ואני אומר:</w:t>
      </w:r>
      <w:r w:rsidR="005E0871">
        <w:rPr>
          <w:rtl/>
        </w:rPr>
        <w:t xml:space="preserve"> </w:t>
      </w:r>
      <w:r w:rsidRPr="006C0A8E">
        <w:rPr>
          <w:rtl/>
        </w:rPr>
        <w:t>בואו נעשה</w:t>
      </w:r>
      <w:r w:rsidR="005E0871">
        <w:rPr>
          <w:rtl/>
        </w:rPr>
        <w:t xml:space="preserve"> </w:t>
      </w:r>
      <w:r w:rsidRPr="006C0A8E">
        <w:rPr>
          <w:rtl/>
        </w:rPr>
        <w:t>את זה. קרה דבר איום ונורא, איום ונורא, ומי שבא ואומר שבבית הזה זה לא היה, עושה</w:t>
      </w:r>
      <w:r w:rsidR="005E0871">
        <w:rPr>
          <w:rtl/>
        </w:rPr>
        <w:t xml:space="preserve"> </w:t>
      </w:r>
      <w:r w:rsidRPr="006C0A8E">
        <w:rPr>
          <w:rtl/>
        </w:rPr>
        <w:t>שקר בנפשו. זה קל מאוד להגיד: זה לא היה אצלנו, זה היה רק ברחוב.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 היה? מה? יש קשר בין הכנסת לבין מעשה הרצח? יש איזה קשר?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אגיד לך עוד משהו. אני באמת לא אשתמש בשמות.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פסק</w:t>
      </w:r>
      <w:r w:rsidR="005E0871">
        <w:rPr>
          <w:rtl/>
        </w:rPr>
        <w:t>-</w:t>
      </w:r>
      <w:r w:rsidRPr="006C0A8E">
        <w:rPr>
          <w:rtl/>
        </w:rPr>
        <w:t>דין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אדם</w:t>
      </w:r>
      <w:r w:rsidR="005E0871">
        <w:rPr>
          <w:rtl/>
        </w:rPr>
        <w:t xml:space="preserve"> </w:t>
      </w:r>
      <w:r w:rsidRPr="006C0A8E">
        <w:rPr>
          <w:rtl/>
        </w:rPr>
        <w:t>שהרג</w:t>
      </w:r>
      <w:r w:rsidR="005E0871">
        <w:rPr>
          <w:rtl/>
        </w:rPr>
        <w:t xml:space="preserve"> </w:t>
      </w:r>
      <w:r w:rsidRPr="006C0A8E">
        <w:rPr>
          <w:rtl/>
        </w:rPr>
        <w:t>מחבל</w:t>
      </w:r>
      <w:r w:rsidR="005E0871">
        <w:rPr>
          <w:rtl/>
        </w:rPr>
        <w:t xml:space="preserve"> </w:t>
      </w:r>
      <w:r w:rsidRPr="006C0A8E">
        <w:rPr>
          <w:rtl/>
        </w:rPr>
        <w:t>ערבי,</w:t>
      </w:r>
      <w:r w:rsidR="005E0871">
        <w:rPr>
          <w:rtl/>
        </w:rPr>
        <w:t xml:space="preserve"> </w:t>
      </w:r>
      <w:r w:rsidRPr="006C0A8E">
        <w:rPr>
          <w:rtl/>
        </w:rPr>
        <w:t>מחבל</w:t>
      </w:r>
      <w:r w:rsidR="005E0871">
        <w:rPr>
          <w:rtl/>
        </w:rPr>
        <w:t xml:space="preserve"> </w:t>
      </w:r>
      <w:r w:rsidRPr="006C0A8E">
        <w:rPr>
          <w:rtl/>
        </w:rPr>
        <w:t>פלסטיני,</w:t>
      </w:r>
      <w:r w:rsidR="005E0871">
        <w:rPr>
          <w:rtl/>
        </w:rPr>
        <w:t xml:space="preserve"> </w:t>
      </w:r>
      <w:r w:rsidRPr="006C0A8E">
        <w:rPr>
          <w:rtl/>
        </w:rPr>
        <w:t>כשהוא היה כפות.</w:t>
      </w:r>
      <w:r w:rsidR="005E0871">
        <w:rPr>
          <w:rtl/>
        </w:rPr>
        <w:t xml:space="preserve"> </w:t>
      </w:r>
      <w:r w:rsidRPr="006C0A8E">
        <w:rPr>
          <w:rtl/>
        </w:rPr>
        <w:t>בפסק</w:t>
      </w:r>
      <w:r w:rsidR="005E0871">
        <w:rPr>
          <w:rtl/>
        </w:rPr>
        <w:t>-</w:t>
      </w:r>
      <w:r w:rsidRPr="006C0A8E">
        <w:rPr>
          <w:rtl/>
        </w:rPr>
        <w:t>הדין</w:t>
      </w:r>
      <w:r w:rsidR="005E0871">
        <w:rPr>
          <w:rtl/>
        </w:rPr>
        <w:t xml:space="preserve"> </w:t>
      </w:r>
      <w:r w:rsidRPr="006C0A8E">
        <w:rPr>
          <w:rtl/>
        </w:rPr>
        <w:t>הזה</w:t>
      </w:r>
      <w:r w:rsidR="005E0871">
        <w:rPr>
          <w:rtl/>
        </w:rPr>
        <w:t xml:space="preserve"> </w:t>
      </w:r>
      <w:r w:rsidRPr="006C0A8E">
        <w:rPr>
          <w:rtl/>
        </w:rPr>
        <w:t>נאמר,</w:t>
      </w:r>
      <w:r w:rsidR="005E0871">
        <w:rPr>
          <w:rtl/>
        </w:rPr>
        <w:t xml:space="preserve"> </w:t>
      </w:r>
      <w:r w:rsidRPr="006C0A8E">
        <w:rPr>
          <w:rtl/>
        </w:rPr>
        <w:t>שבין</w:t>
      </w:r>
      <w:r w:rsidR="005E0871">
        <w:rPr>
          <w:rtl/>
        </w:rPr>
        <w:t xml:space="preserve"> </w:t>
      </w:r>
      <w:r w:rsidRPr="006C0A8E">
        <w:rPr>
          <w:rtl/>
        </w:rPr>
        <w:t>היתר, אותו אדם השתמש באמירות של אנשי ציבור שנאמרו</w:t>
      </w:r>
      <w:r w:rsidR="005E0871">
        <w:rPr>
          <w:rtl/>
        </w:rPr>
        <w:t xml:space="preserve"> </w:t>
      </w:r>
      <w:r w:rsidRPr="006C0A8E">
        <w:rPr>
          <w:rtl/>
        </w:rPr>
        <w:t>יומיים קודם.</w:t>
      </w:r>
      <w:r w:rsidR="005E0871">
        <w:rPr>
          <w:rtl/>
        </w:rPr>
        <w:t xml:space="preserve"> </w:t>
      </w:r>
      <w:r w:rsidRPr="006C0A8E">
        <w:rPr>
          <w:rtl/>
        </w:rPr>
        <w:t>אתה לעולם לא תדע, מיקי איתן, ואני לעולם לא אדע מה עושה למישהו מה</w:t>
      </w:r>
      <w:r w:rsidR="005E0871">
        <w:rPr>
          <w:rtl/>
        </w:rPr>
        <w:t xml:space="preserve"> </w:t>
      </w:r>
      <w:r w:rsidRPr="006C0A8E">
        <w:rPr>
          <w:rtl/>
        </w:rPr>
        <w:t>שאנחנו אומרים כאן מול המיקרופונים ומול המצלמה. אתה לעולם לא תדע.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לכן </w:t>
      </w:r>
      <w:r w:rsidR="005E0871">
        <w:rPr>
          <w:rtl/>
        </w:rPr>
        <w:t>–</w:t>
      </w:r>
      <w:r w:rsidRPr="006C0A8E">
        <w:rPr>
          <w:rtl/>
        </w:rPr>
        <w:t xml:space="preserve"> לשתוק.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לשתוק,</w:t>
      </w:r>
      <w:r w:rsidR="005E0871">
        <w:rPr>
          <w:rtl/>
        </w:rPr>
        <w:t xml:space="preserve"> </w:t>
      </w:r>
      <w:r w:rsidRPr="006C0A8E">
        <w:rPr>
          <w:rtl/>
        </w:rPr>
        <w:t>חס</w:t>
      </w:r>
      <w:r w:rsidR="005E0871">
        <w:rPr>
          <w:rtl/>
        </w:rPr>
        <w:t xml:space="preserve"> </w:t>
      </w:r>
      <w:r w:rsidRPr="006C0A8E">
        <w:rPr>
          <w:rtl/>
        </w:rPr>
        <w:t>וחלילה,</w:t>
      </w:r>
      <w:r w:rsidR="005E0871">
        <w:rPr>
          <w:rtl/>
        </w:rPr>
        <w:t xml:space="preserve"> </w:t>
      </w:r>
      <w:r w:rsidRPr="006C0A8E">
        <w:rPr>
          <w:rtl/>
        </w:rPr>
        <w:t>לא לשתוק, להגיד את הדברים, אבל לעטות איזו רמה של</w:t>
      </w:r>
      <w:r w:rsidR="005E0871">
        <w:rPr>
          <w:rtl/>
        </w:rPr>
        <w:t xml:space="preserve"> </w:t>
      </w:r>
      <w:r w:rsidRPr="006C0A8E">
        <w:rPr>
          <w:rtl/>
        </w:rPr>
        <w:t>ריסון</w:t>
      </w:r>
      <w:r w:rsidR="005E0871">
        <w:rPr>
          <w:rtl/>
        </w:rPr>
        <w:t xml:space="preserve"> </w:t>
      </w:r>
      <w:r w:rsidRPr="006C0A8E">
        <w:rPr>
          <w:rtl/>
        </w:rPr>
        <w:t>עצמי,</w:t>
      </w:r>
      <w:r w:rsidR="005E0871">
        <w:rPr>
          <w:rtl/>
        </w:rPr>
        <w:t xml:space="preserve"> </w:t>
      </w: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מקווה</w:t>
      </w:r>
      <w:r w:rsidR="005E0871">
        <w:rPr>
          <w:rtl/>
        </w:rPr>
        <w:t xml:space="preserve"> </w:t>
      </w:r>
      <w:r w:rsidRPr="006C0A8E">
        <w:rPr>
          <w:rtl/>
        </w:rPr>
        <w:t>שבדיון הזה על חוק המלוות, אותו דיון שפותח את ישיבות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אחרי שבוע האבל, לא נדבר עוד ולא נחזור על הרשימה החשבונאית הזו של מי אמר</w:t>
      </w:r>
      <w:r w:rsidR="005E0871">
        <w:rPr>
          <w:rtl/>
        </w:rPr>
        <w:t xml:space="preserve"> </w:t>
      </w:r>
      <w:r w:rsidRPr="006C0A8E">
        <w:rPr>
          <w:rtl/>
        </w:rPr>
        <w:t>מה, איך אמר, איפה אמר ולמה זה הביא.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תודה.</w:t>
      </w:r>
      <w:r w:rsidR="005E0871">
        <w:rPr>
          <w:rtl/>
        </w:rPr>
        <w:t xml:space="preserve"> </w:t>
      </w:r>
      <w:r w:rsidRPr="006C0A8E">
        <w:rPr>
          <w:rtl/>
        </w:rPr>
        <w:t>רשות הדיבור לחבר הכנסת חגי מירום, אבל לפני זה יש לי שאלה, שמיועדת</w:t>
      </w:r>
      <w:r w:rsidR="005E0871">
        <w:rPr>
          <w:rtl/>
        </w:rPr>
        <w:t xml:space="preserve"> </w:t>
      </w:r>
      <w:r w:rsidRPr="006C0A8E">
        <w:rPr>
          <w:rtl/>
        </w:rPr>
        <w:t>בעצם לכל חברי הכנסת.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מתי אני מדבר, אפשר לדעת?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מתי אתה מדבר? אני לא רואה אותך פה ברשימה.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אוה, זה הכי טוב, נשמט שמי.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דוד מנע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שמך נשמט? מי העז להשמיט שמך?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הנה</w:t>
      </w:r>
      <w:r w:rsidR="005E0871">
        <w:rPr>
          <w:rtl/>
        </w:rPr>
        <w:t xml:space="preserve"> </w:t>
      </w:r>
      <w:r w:rsidRPr="006C0A8E">
        <w:rPr>
          <w:rtl/>
        </w:rPr>
        <w:t>הוסיפו</w:t>
      </w:r>
      <w:r w:rsidR="005E0871">
        <w:rPr>
          <w:rtl/>
        </w:rPr>
        <w:t xml:space="preserve"> </w:t>
      </w:r>
      <w:r w:rsidRPr="006C0A8E">
        <w:rPr>
          <w:rtl/>
        </w:rPr>
        <w:t>אותך</w:t>
      </w:r>
      <w:r w:rsidR="005E0871">
        <w:rPr>
          <w:rtl/>
        </w:rPr>
        <w:t xml:space="preserve"> </w:t>
      </w:r>
      <w:r w:rsidRPr="006C0A8E">
        <w:rPr>
          <w:rtl/>
        </w:rPr>
        <w:t>ברשימה,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שתי הסתייגויות, ואתה האחרון פה ברשימה. יש</w:t>
      </w:r>
      <w:r w:rsidR="005E0871">
        <w:rPr>
          <w:rtl/>
        </w:rPr>
        <w:t xml:space="preserve"> </w:t>
      </w:r>
      <w:r w:rsidRPr="006C0A8E">
        <w:rPr>
          <w:rtl/>
        </w:rPr>
        <w:t>לפניך שלושה.</w:t>
      </w:r>
      <w:r w:rsidR="005E0871">
        <w:rPr>
          <w:rtl/>
        </w:rPr>
        <w:t xml:space="preserve"> </w:t>
      </w:r>
      <w:r w:rsidRPr="006C0A8E">
        <w:rPr>
          <w:rtl/>
        </w:rPr>
        <w:t>חבר הכנסת חגי מירום, אתה יכול לעלות בינתיים.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רק</w:t>
      </w:r>
      <w:r w:rsidR="005E0871">
        <w:rPr>
          <w:rtl/>
        </w:rPr>
        <w:t xml:space="preserve"> </w:t>
      </w:r>
      <w:r w:rsidRPr="006C0A8E">
        <w:rPr>
          <w:rtl/>
        </w:rPr>
        <w:t>רוצה לברר. אני אגיד לכם מה הסדר על</w:t>
      </w:r>
      <w:r w:rsidR="005E0871">
        <w:rPr>
          <w:rtl/>
        </w:rPr>
        <w:t>-</w:t>
      </w:r>
      <w:r w:rsidRPr="006C0A8E">
        <w:rPr>
          <w:rtl/>
        </w:rPr>
        <w:t>פי מה שרשום אצלי: חברי 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מירום, חיים אורון, אברהם כ"ץ</w:t>
      </w:r>
      <w:r w:rsidR="005E0871">
        <w:rPr>
          <w:rtl/>
        </w:rPr>
        <w:t>-</w:t>
      </w:r>
      <w:r w:rsidRPr="006C0A8E">
        <w:rPr>
          <w:rtl/>
        </w:rPr>
        <w:t>עוז, סילבן שלום ודן תיכון.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טוב שעומד פה יושב</w:t>
      </w:r>
      <w:r w:rsidR="005E0871">
        <w:rPr>
          <w:rtl/>
        </w:rPr>
        <w:t>-</w:t>
      </w:r>
      <w:r w:rsidRPr="006C0A8E">
        <w:rPr>
          <w:rtl/>
        </w:rPr>
        <w:t>ראש ועדת הכנסת. אני עליתי עכשיו לנהל את הישיבה. אני קצת</w:t>
      </w:r>
      <w:r w:rsidR="005E0871">
        <w:rPr>
          <w:rtl/>
        </w:rPr>
        <w:t xml:space="preserve"> </w:t>
      </w:r>
      <w:r w:rsidRPr="006C0A8E">
        <w:rPr>
          <w:rtl/>
        </w:rPr>
        <w:t>סוטה</w:t>
      </w:r>
      <w:r w:rsidR="005E0871">
        <w:rPr>
          <w:rtl/>
        </w:rPr>
        <w:t xml:space="preserve"> </w:t>
      </w:r>
      <w:r w:rsidRPr="006C0A8E">
        <w:rPr>
          <w:rtl/>
        </w:rPr>
        <w:t>מהנושא למען הסדר הטוב. למען הסדר הטוב, בעבר היו מקפידים בכנסת לדבר לנושא</w:t>
      </w:r>
      <w:r w:rsidR="005E0871">
        <w:rPr>
          <w:rtl/>
        </w:rPr>
        <w:t xml:space="preserve"> </w:t>
      </w:r>
      <w:r w:rsidRPr="006C0A8E">
        <w:rPr>
          <w:rtl/>
        </w:rPr>
        <w:t>וקצת</w:t>
      </w:r>
      <w:r w:rsidR="005E0871">
        <w:rPr>
          <w:rtl/>
        </w:rPr>
        <w:t xml:space="preserve"> </w:t>
      </w:r>
      <w:r w:rsidRPr="006C0A8E">
        <w:rPr>
          <w:rtl/>
        </w:rPr>
        <w:t>סוטים</w:t>
      </w:r>
      <w:r w:rsidR="005E0871">
        <w:rPr>
          <w:rtl/>
        </w:rPr>
        <w:t xml:space="preserve"> </w:t>
      </w:r>
      <w:r w:rsidRPr="006C0A8E">
        <w:rPr>
          <w:rtl/>
        </w:rPr>
        <w:t>מהנושא,</w:t>
      </w:r>
      <w:r w:rsidR="005E0871">
        <w:rPr>
          <w:rtl/>
        </w:rPr>
        <w:t xml:space="preserve"> </w:t>
      </w:r>
      <w:r w:rsidRPr="006C0A8E">
        <w:rPr>
          <w:rtl/>
        </w:rPr>
        <w:t>קצת. כשהגעתי לפה דיבר חברנו אלי גולדשמידט, שהוא גם משפטן</w:t>
      </w:r>
      <w:r w:rsidR="005E0871">
        <w:rPr>
          <w:rtl/>
        </w:rPr>
        <w:t xml:space="preserve"> </w:t>
      </w:r>
      <w:r w:rsidRPr="006C0A8E">
        <w:rPr>
          <w:rtl/>
        </w:rPr>
        <w:t>טוב ומעולה, ושמעתי שהוא מדבר שלא לנושא.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הנושא היום.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מיכאל איתן, תרשה לי.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הנושא</w:t>
      </w:r>
      <w:r w:rsidR="005E0871">
        <w:rPr>
          <w:rtl/>
        </w:rPr>
        <w:t xml:space="preserve"> </w:t>
      </w:r>
      <w:r w:rsidRPr="006C0A8E">
        <w:rPr>
          <w:rtl/>
        </w:rPr>
        <w:t>הוא: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 המלוות (הוראות שונות) (תיקון מס' 7), התשנ"ו</w:t>
      </w:r>
      <w:r w:rsidR="005E0871">
        <w:rPr>
          <w:rtl/>
        </w:rPr>
        <w:t>–</w:t>
      </w:r>
      <w:r w:rsidRPr="006C0A8E">
        <w:rPr>
          <w:rtl/>
        </w:rPr>
        <w:t>1995.</w:t>
      </w:r>
      <w:r w:rsidR="005E0871">
        <w:rPr>
          <w:rtl/>
        </w:rPr>
        <w:t xml:space="preserve"> </w:t>
      </w:r>
      <w:r w:rsidRPr="006C0A8E">
        <w:rPr>
          <w:rtl/>
        </w:rPr>
        <w:t>כששמעתי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חברנו</w:t>
      </w:r>
      <w:r w:rsidR="005E0871">
        <w:rPr>
          <w:rtl/>
        </w:rPr>
        <w:t xml:space="preserve"> </w:t>
      </w:r>
      <w:r w:rsidRPr="006C0A8E">
        <w:rPr>
          <w:rtl/>
        </w:rPr>
        <w:t>אלי</w:t>
      </w:r>
      <w:r w:rsidR="005E0871">
        <w:rPr>
          <w:rtl/>
        </w:rPr>
        <w:t xml:space="preserve"> </w:t>
      </w:r>
      <w:r w:rsidRPr="006C0A8E">
        <w:rPr>
          <w:rtl/>
        </w:rPr>
        <w:t>גולדשמידט מדבר, שאלתי את סגנית מזכיר הכנסת: זה הנושא?</w:t>
      </w:r>
      <w:r w:rsidR="005E0871">
        <w:rPr>
          <w:rtl/>
        </w:rPr>
        <w:t xml:space="preserve"> </w:t>
      </w:r>
      <w:r w:rsidRPr="006C0A8E">
        <w:rPr>
          <w:rtl/>
        </w:rPr>
        <w:t>והיא אמרה לי שכולם מדברים מחוץ לנושא.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אני חושב שחבר הכנסת חגי מירום עלה לדבר על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הזמן דיברו מחוץ לנושא, אינני רוצה להחמיר, אבל אנחנו צריכים לחשוב.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מדברים</w:t>
      </w:r>
      <w:r w:rsidR="005E0871">
        <w:rPr>
          <w:rtl/>
        </w:rPr>
        <w:t xml:space="preserve"> </w:t>
      </w:r>
      <w:r w:rsidRPr="006C0A8E">
        <w:rPr>
          <w:rtl/>
        </w:rPr>
        <w:t>על סדרים חדשים בכנסת, צריך לנהוג כפי שנהגו בעבר, שמדברים לנושא, עם</w:t>
      </w:r>
      <w:r w:rsidR="005E0871">
        <w:rPr>
          <w:rtl/>
        </w:rPr>
        <w:t xml:space="preserve"> </w:t>
      </w:r>
      <w:r w:rsidRPr="006C0A8E">
        <w:rPr>
          <w:rtl/>
        </w:rPr>
        <w:t>חריגה</w:t>
      </w:r>
      <w:r w:rsidR="005E0871">
        <w:rPr>
          <w:rtl/>
        </w:rPr>
        <w:t xml:space="preserve"> </w:t>
      </w:r>
      <w:r w:rsidRPr="006C0A8E">
        <w:rPr>
          <w:rtl/>
        </w:rPr>
        <w:t>מסוימת,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לא הכול מחוץ לנושא. את זה אני אומר לכל חברי הכנסת. אני לא</w:t>
      </w:r>
      <w:r w:rsidR="005E0871">
        <w:rPr>
          <w:rtl/>
        </w:rPr>
        <w:t xml:space="preserve"> </w:t>
      </w:r>
      <w:r w:rsidRPr="006C0A8E">
        <w:rPr>
          <w:rtl/>
        </w:rPr>
        <w:t>אקפיד,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אני לא רוצה לבוא ולשנות בבת</w:t>
      </w:r>
      <w:r w:rsidR="005E0871">
        <w:rPr>
          <w:rtl/>
        </w:rPr>
        <w:t>-</w:t>
      </w:r>
      <w:r w:rsidRPr="006C0A8E">
        <w:rPr>
          <w:rtl/>
        </w:rPr>
        <w:t>אחת את מה שהיה פה במשך כל היום. אני רק</w:t>
      </w:r>
      <w:r w:rsidR="005E0871">
        <w:rPr>
          <w:rtl/>
        </w:rPr>
        <w:t xml:space="preserve"> </w:t>
      </w:r>
      <w:r w:rsidRPr="006C0A8E">
        <w:rPr>
          <w:rtl/>
        </w:rPr>
        <w:t>מפנה את תשומת הלב לבעיה הזו.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מירום, יש לך שתי הסתייגויות. אתה גם מעמיד את השעון לפניך?</w:t>
      </w:r>
      <w:r w:rsidR="005E0871">
        <w:rPr>
          <w:rtl/>
        </w:rPr>
        <w:t xml:space="preserve"> </w:t>
      </w:r>
      <w:r w:rsidRPr="006C0A8E">
        <w:rPr>
          <w:rtl/>
        </w:rPr>
        <w:t>אתה יכול לתת לי קרדיט בנושא הזה.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חברי חברי הכנסת, אכן אתה צודק, אדוני היושב</w:t>
      </w:r>
      <w:r w:rsidR="005E0871">
        <w:rPr>
          <w:rtl/>
        </w:rPr>
        <w:t>-</w:t>
      </w:r>
      <w:r w:rsidRPr="006C0A8E">
        <w:rPr>
          <w:rtl/>
        </w:rPr>
        <w:t>ראש, בדרך כלל</w:t>
      </w:r>
      <w:r w:rsidR="005E0871">
        <w:rPr>
          <w:rtl/>
        </w:rPr>
        <w:t xml:space="preserve"> </w:t>
      </w:r>
      <w:r w:rsidRPr="006C0A8E">
        <w:rPr>
          <w:rtl/>
        </w:rPr>
        <w:t>כשמועלית הצעת חוק, או כשמועלית הצעה לסדר</w:t>
      </w:r>
      <w:r w:rsidR="005E0871">
        <w:rPr>
          <w:rtl/>
        </w:rPr>
        <w:t>-</w:t>
      </w:r>
      <w:r w:rsidRPr="006C0A8E">
        <w:rPr>
          <w:rtl/>
        </w:rPr>
        <w:t>היום, אנחנו מצווים להתייחס להצעת החוק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להצעה</w:t>
      </w:r>
      <w:r w:rsidR="005E0871">
        <w:rPr>
          <w:rtl/>
        </w:rPr>
        <w:t xml:space="preserve"> </w:t>
      </w:r>
      <w:r w:rsidRPr="006C0A8E">
        <w:rPr>
          <w:rtl/>
        </w:rPr>
        <w:t>לסדר</w:t>
      </w:r>
      <w:r w:rsidR="005E0871">
        <w:rPr>
          <w:rtl/>
        </w:rPr>
        <w:t>-</w:t>
      </w:r>
      <w:r w:rsidRPr="006C0A8E">
        <w:rPr>
          <w:rtl/>
        </w:rPr>
        <w:t>היום,</w:t>
      </w:r>
      <w:r w:rsidR="005E0871">
        <w:rPr>
          <w:rtl/>
        </w:rPr>
        <w:t xml:space="preserve"> </w:t>
      </w:r>
      <w:r w:rsidRPr="006C0A8E">
        <w:rPr>
          <w:rtl/>
        </w:rPr>
        <w:t>אבל לא בכל יום אנחנו עומדים אחרי טראומה כל כך כבדה וקשה</w:t>
      </w:r>
      <w:r w:rsidR="005E0871">
        <w:rPr>
          <w:rtl/>
        </w:rPr>
        <w:t xml:space="preserve"> </w:t>
      </w:r>
      <w:r w:rsidRPr="006C0A8E">
        <w:rPr>
          <w:rtl/>
        </w:rPr>
        <w:t>כמו</w:t>
      </w:r>
      <w:r w:rsidR="005E0871">
        <w:rPr>
          <w:rtl/>
        </w:rPr>
        <w:t xml:space="preserve"> </w:t>
      </w: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שעברנו.</w:t>
      </w:r>
      <w:r w:rsidR="005E0871">
        <w:rPr>
          <w:rtl/>
        </w:rPr>
        <w:t xml:space="preserve"> </w:t>
      </w: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מרשים לעצמם </w:t>
      </w:r>
      <w:r w:rsidR="005E0871">
        <w:rPr>
          <w:rtl/>
        </w:rPr>
        <w:t>–</w:t>
      </w:r>
      <w:r w:rsidRPr="006C0A8E">
        <w:rPr>
          <w:rtl/>
        </w:rPr>
        <w:t xml:space="preserve"> ואני דווקא רואה את זה בברכה </w:t>
      </w:r>
      <w:r w:rsidR="005E0871">
        <w:rPr>
          <w:rtl/>
        </w:rPr>
        <w:t xml:space="preserve">– </w:t>
      </w:r>
      <w:r w:rsidRPr="006C0A8E">
        <w:rPr>
          <w:rtl/>
        </w:rPr>
        <w:t>להביע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רחשי</w:t>
      </w:r>
      <w:r w:rsidR="005E0871">
        <w:rPr>
          <w:rtl/>
        </w:rPr>
        <w:t xml:space="preserve"> </w:t>
      </w:r>
      <w:r w:rsidRPr="006C0A8E">
        <w:rPr>
          <w:rtl/>
        </w:rPr>
        <w:t>לבם,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כאבם, את עמדותיהם ואת דעותיהם בקשר למה שהתרחש, שהוא</w:t>
      </w:r>
      <w:r w:rsidR="005E0871">
        <w:rPr>
          <w:rtl/>
        </w:rPr>
        <w:t xml:space="preserve"> </w:t>
      </w:r>
      <w:r w:rsidRPr="006C0A8E">
        <w:rPr>
          <w:rtl/>
        </w:rPr>
        <w:t>בבחינת</w:t>
      </w:r>
      <w:r w:rsidR="005E0871">
        <w:rPr>
          <w:rtl/>
        </w:rPr>
        <w:t xml:space="preserve"> </w:t>
      </w:r>
      <w:r w:rsidRPr="006C0A8E">
        <w:rPr>
          <w:rtl/>
        </w:rPr>
        <w:t>רעידת</w:t>
      </w:r>
      <w:r w:rsidR="005E0871">
        <w:rPr>
          <w:rtl/>
        </w:rPr>
        <w:t xml:space="preserve"> </w:t>
      </w:r>
      <w:r w:rsidRPr="006C0A8E">
        <w:rPr>
          <w:rtl/>
        </w:rPr>
        <w:t>אדמה</w:t>
      </w:r>
      <w:r w:rsidR="005E0871">
        <w:rPr>
          <w:rtl/>
        </w:rPr>
        <w:t xml:space="preserve"> </w:t>
      </w:r>
      <w:r w:rsidRPr="006C0A8E">
        <w:rPr>
          <w:rtl/>
        </w:rPr>
        <w:t>מאוד</w:t>
      </w:r>
      <w:r w:rsidR="005E0871">
        <w:rPr>
          <w:rtl/>
        </w:rPr>
        <w:t xml:space="preserve"> </w:t>
      </w:r>
      <w:r w:rsidRPr="006C0A8E">
        <w:rPr>
          <w:rtl/>
        </w:rPr>
        <w:t>מאוד</w:t>
      </w:r>
      <w:r w:rsidR="005E0871">
        <w:rPr>
          <w:rtl/>
        </w:rPr>
        <w:t xml:space="preserve"> </w:t>
      </w:r>
      <w:r w:rsidRPr="006C0A8E">
        <w:rPr>
          <w:rtl/>
        </w:rPr>
        <w:t>כבדה.</w:t>
      </w:r>
      <w:r w:rsidR="005E0871">
        <w:rPr>
          <w:rtl/>
        </w:rPr>
        <w:t xml:space="preserve"> </w:t>
      </w:r>
      <w:r w:rsidRPr="006C0A8E">
        <w:rPr>
          <w:rtl/>
        </w:rPr>
        <w:t>לכן תסלח לי אם גם אני הפעם אחטא ואצטרף</w:t>
      </w:r>
      <w:r w:rsidR="005E0871">
        <w:rPr>
          <w:rtl/>
        </w:rPr>
        <w:t xml:space="preserve"> </w:t>
      </w:r>
      <w:r w:rsidRPr="006C0A8E">
        <w:rPr>
          <w:rtl/>
        </w:rPr>
        <w:t>למגמה שהסתמנה כאן בדיון הזה.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מקבל את 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אני מקבל את ההערה.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רק אומר שזה הנושא.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חטאנו</w:t>
      </w:r>
      <w:r w:rsidR="005E0871">
        <w:rPr>
          <w:rtl/>
        </w:rPr>
        <w:t xml:space="preserve"> </w:t>
      </w:r>
      <w:r w:rsidRPr="006C0A8E">
        <w:rPr>
          <w:rtl/>
        </w:rPr>
        <w:t>בכך שלא מצאנו מסגרת דחופה לדיון בעניין הזה. במסגרת כזו היינו</w:t>
      </w:r>
      <w:r w:rsidR="005E0871">
        <w:rPr>
          <w:rtl/>
        </w:rPr>
        <w:t xml:space="preserve"> </w:t>
      </w:r>
      <w:r w:rsidRPr="006C0A8E">
        <w:rPr>
          <w:rtl/>
        </w:rPr>
        <w:t>יכולים לאפשר לחברי הכנסת לדון בעניין.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מתחיל להפעיל את השעון רק עכשיו.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חברי חברי הכנסת, אני מסרב, מסרב בכל תוקף, להיכנס לסגנון</w:t>
      </w:r>
      <w:r w:rsidR="005E0871">
        <w:rPr>
          <w:rtl/>
        </w:rPr>
        <w:t xml:space="preserve"> </w:t>
      </w:r>
      <w:r w:rsidRPr="006C0A8E">
        <w:rPr>
          <w:rtl/>
        </w:rPr>
        <w:t>הזה, שכבר</w:t>
      </w:r>
      <w:r w:rsidR="005E0871">
        <w:rPr>
          <w:rtl/>
        </w:rPr>
        <w:t xml:space="preserve"> </w:t>
      </w:r>
      <w:r w:rsidRPr="006C0A8E">
        <w:rPr>
          <w:rtl/>
        </w:rPr>
        <w:t>החל</w:t>
      </w:r>
      <w:r w:rsidR="005E0871">
        <w:rPr>
          <w:rtl/>
        </w:rPr>
        <w:t xml:space="preserve"> </w:t>
      </w:r>
      <w:r w:rsidRPr="006C0A8E">
        <w:rPr>
          <w:rtl/>
        </w:rPr>
        <w:t>כאן, של הטחת האשמות בין ימין לשמאל ובין שמאל לימין.</w:t>
      </w:r>
      <w:r w:rsidR="005E0871">
        <w:rPr>
          <w:rtl/>
        </w:rPr>
        <w:t xml:space="preserve"> </w:t>
      </w:r>
      <w:r w:rsidRPr="006C0A8E">
        <w:rPr>
          <w:rtl/>
        </w:rPr>
        <w:t>ביטאתי את</w:t>
      </w:r>
      <w:r w:rsidR="005E0871">
        <w:rPr>
          <w:rtl/>
        </w:rPr>
        <w:t xml:space="preserve"> </w:t>
      </w:r>
      <w:r w:rsidRPr="006C0A8E">
        <w:rPr>
          <w:rtl/>
        </w:rPr>
        <w:t>עמדתי</w:t>
      </w:r>
      <w:r w:rsidR="005E0871">
        <w:rPr>
          <w:rtl/>
        </w:rPr>
        <w:t xml:space="preserve"> </w:t>
      </w:r>
      <w:r w:rsidRPr="006C0A8E">
        <w:rPr>
          <w:rtl/>
        </w:rPr>
        <w:t>זו, שלפעמים</w:t>
      </w:r>
      <w:r w:rsidR="005E0871">
        <w:rPr>
          <w:rtl/>
        </w:rPr>
        <w:t xml:space="preserve"> </w:t>
      </w:r>
      <w:r w:rsidRPr="006C0A8E">
        <w:rPr>
          <w:rtl/>
        </w:rPr>
        <w:t>במחננו,</w:t>
      </w:r>
      <w:r w:rsidR="005E0871">
        <w:rPr>
          <w:rtl/>
        </w:rPr>
        <w:t xml:space="preserve"> </w:t>
      </w:r>
      <w:r w:rsidRPr="006C0A8E">
        <w:rPr>
          <w:rtl/>
        </w:rPr>
        <w:t>כלומר במפלגת העבודה, לא אהבו אותה, ולפיה ברגע הזה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כולנו</w:t>
      </w:r>
      <w:r w:rsidR="005E0871">
        <w:rPr>
          <w:rtl/>
        </w:rPr>
        <w:t xml:space="preserve"> </w:t>
      </w:r>
      <w:r w:rsidRPr="006C0A8E">
        <w:rPr>
          <w:rtl/>
        </w:rPr>
        <w:t>נדרשים</w:t>
      </w:r>
      <w:r w:rsidR="005E0871">
        <w:rPr>
          <w:rtl/>
        </w:rPr>
        <w:t xml:space="preserve"> </w:t>
      </w:r>
      <w:r w:rsidRPr="006C0A8E">
        <w:rPr>
          <w:rtl/>
        </w:rPr>
        <w:t>לשפיות</w:t>
      </w:r>
      <w:r w:rsidR="005E0871">
        <w:rPr>
          <w:rtl/>
        </w:rPr>
        <w:t xml:space="preserve"> </w:t>
      </w:r>
      <w:r w:rsidRPr="006C0A8E">
        <w:rPr>
          <w:rtl/>
        </w:rPr>
        <w:t>דעת ולחשבון נפש, בלא הטחת האשמות, אלא מתוך כוונה</w:t>
      </w:r>
      <w:r w:rsidR="005E0871">
        <w:rPr>
          <w:rtl/>
        </w:rPr>
        <w:t xml:space="preserve"> </w:t>
      </w:r>
      <w:r w:rsidRPr="006C0A8E">
        <w:rPr>
          <w:rtl/>
        </w:rPr>
        <w:t>למצוא</w:t>
      </w:r>
      <w:r w:rsidR="005E0871">
        <w:rPr>
          <w:rtl/>
        </w:rPr>
        <w:t xml:space="preserve"> </w:t>
      </w:r>
      <w:r w:rsidRPr="006C0A8E">
        <w:rPr>
          <w:rtl/>
        </w:rPr>
        <w:t>דרך אחרת. ואני אלך בדרך הזאת, ואני קורא גם לחברי ללכת בדרך הזאת.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אינני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רוצה לבוא כאן חשבון עם הימין ואינני רוצה </w:t>
      </w:r>
      <w:r w:rsidR="005E0871">
        <w:rPr>
          <w:rtl/>
        </w:rPr>
        <w:t>–</w:t>
      </w:r>
      <w:r w:rsidRPr="006C0A8E">
        <w:rPr>
          <w:rtl/>
        </w:rPr>
        <w:t xml:space="preserve"> אם רק הייתי יכול לבקש </w:t>
      </w:r>
      <w:r w:rsidR="005E0871">
        <w:rPr>
          <w:rtl/>
        </w:rPr>
        <w:t xml:space="preserve">– </w:t>
      </w:r>
      <w:r w:rsidRPr="006C0A8E">
        <w:rPr>
          <w:rtl/>
        </w:rPr>
        <w:t>שהימין</w:t>
      </w:r>
      <w:r w:rsidR="005E0871">
        <w:rPr>
          <w:rtl/>
        </w:rPr>
        <w:t xml:space="preserve"> </w:t>
      </w:r>
      <w:r w:rsidRPr="006C0A8E">
        <w:rPr>
          <w:rtl/>
        </w:rPr>
        <w:t>יבוא</w:t>
      </w:r>
      <w:r w:rsidR="005E0871">
        <w:rPr>
          <w:rtl/>
        </w:rPr>
        <w:t xml:space="preserve"> 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השמאל,</w:t>
      </w:r>
      <w:r w:rsidR="005E0871">
        <w:rPr>
          <w:rtl/>
        </w:rPr>
        <w:t xml:space="preserve"> </w:t>
      </w:r>
      <w:r w:rsidRPr="006C0A8E">
        <w:rPr>
          <w:rtl/>
        </w:rPr>
        <w:t>אלא הייתי רוצה שכולנו נעשה חשבון נפש עם עצמנו</w:t>
      </w:r>
      <w:r w:rsidR="005E0871">
        <w:rPr>
          <w:rtl/>
        </w:rPr>
        <w:t xml:space="preserve"> </w:t>
      </w:r>
      <w:r w:rsidRPr="006C0A8E">
        <w:rPr>
          <w:rtl/>
        </w:rPr>
        <w:t>ונשאל</w:t>
      </w:r>
      <w:r w:rsidR="005E0871">
        <w:rPr>
          <w:rtl/>
        </w:rPr>
        <w:t xml:space="preserve"> </w:t>
      </w:r>
      <w:r w:rsidRPr="006C0A8E">
        <w:rPr>
          <w:rtl/>
        </w:rPr>
        <w:t>עצמנו,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מיכאל איתן, לא אם הבית הזה אשם במה שהתרחש בכיכר רבין</w:t>
      </w:r>
      <w:r w:rsidR="005E0871">
        <w:rPr>
          <w:rtl/>
        </w:rPr>
        <w:t xml:space="preserve"> </w:t>
      </w:r>
      <w:r w:rsidRPr="006C0A8E">
        <w:rPr>
          <w:rtl/>
        </w:rPr>
        <w:t>בתל</w:t>
      </w:r>
      <w:r w:rsidR="005E0871">
        <w:rPr>
          <w:rtl/>
        </w:rPr>
        <w:t>-</w:t>
      </w:r>
      <w:r w:rsidRPr="006C0A8E">
        <w:rPr>
          <w:rtl/>
        </w:rPr>
        <w:t>אביב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שבוע ויומיים; אלא האם היתה לנו תרומה כלשהי מתוך הבית הזה, שהוא</w:t>
      </w:r>
      <w:r w:rsidR="005E0871">
        <w:rPr>
          <w:rtl/>
        </w:rPr>
        <w:t xml:space="preserve"> </w:t>
      </w:r>
      <w:r w:rsidRPr="006C0A8E">
        <w:rPr>
          <w:rtl/>
        </w:rPr>
        <w:t>מקור סמכות והוא ריבון, לאווירה שהיתה, שהפכה לאווירת רחוב, ולתחושה של אנשים שיש</w:t>
      </w:r>
      <w:r w:rsidR="005E0871">
        <w:rPr>
          <w:rtl/>
        </w:rPr>
        <w:t xml:space="preserve"> </w:t>
      </w:r>
      <w:r w:rsidRPr="006C0A8E">
        <w:rPr>
          <w:rtl/>
        </w:rPr>
        <w:t>להם</w:t>
      </w:r>
      <w:r w:rsidR="005E0871">
        <w:rPr>
          <w:rtl/>
        </w:rPr>
        <w:t xml:space="preserve"> </w:t>
      </w:r>
      <w:r w:rsidRPr="006C0A8E">
        <w:rPr>
          <w:rtl/>
        </w:rPr>
        <w:t>פה</w:t>
      </w:r>
      <w:r w:rsidR="005E0871">
        <w:rPr>
          <w:rtl/>
        </w:rPr>
        <w:t xml:space="preserve"> </w:t>
      </w:r>
      <w:r w:rsidRPr="006C0A8E">
        <w:rPr>
          <w:rtl/>
        </w:rPr>
        <w:t>כאלה</w:t>
      </w:r>
      <w:r w:rsidR="005E0871">
        <w:rPr>
          <w:rtl/>
        </w:rPr>
        <w:t xml:space="preserve"> </w:t>
      </w:r>
      <w:r w:rsidRPr="006C0A8E">
        <w:rPr>
          <w:rtl/>
        </w:rPr>
        <w:t>שמגבים</w:t>
      </w:r>
      <w:r w:rsidR="005E0871">
        <w:rPr>
          <w:rtl/>
        </w:rPr>
        <w:t xml:space="preserve"> </w:t>
      </w:r>
      <w:r w:rsidRPr="006C0A8E">
        <w:rPr>
          <w:rtl/>
        </w:rPr>
        <w:t>אותם ומבטאים אותם, בין בימין ובין בשמאל; והאם אין באורח</w:t>
      </w:r>
      <w:r w:rsidR="005E0871">
        <w:rPr>
          <w:rtl/>
        </w:rPr>
        <w:t xml:space="preserve"> </w:t>
      </w:r>
      <w:r w:rsidRPr="006C0A8E">
        <w:rPr>
          <w:rtl/>
        </w:rPr>
        <w:t>הדיבור</w:t>
      </w:r>
      <w:r w:rsidR="005E0871">
        <w:rPr>
          <w:rtl/>
        </w:rPr>
        <w:t xml:space="preserve"> </w:t>
      </w:r>
      <w:r w:rsidRPr="006C0A8E">
        <w:rPr>
          <w:rtl/>
        </w:rPr>
        <w:t>שלנו, בדרך ההתנהגות שלנו, בתרבות ההתנהגות שלנו כאן, גושפנקה או חיזוקים</w:t>
      </w:r>
      <w:r w:rsidR="005E0871">
        <w:rPr>
          <w:rtl/>
        </w:rPr>
        <w:t xml:space="preserve"> </w:t>
      </w:r>
      <w:r w:rsidRPr="006C0A8E">
        <w:rPr>
          <w:rtl/>
        </w:rPr>
        <w:t>כלשהם</w:t>
      </w:r>
      <w:r w:rsidR="005E0871">
        <w:rPr>
          <w:rtl/>
        </w:rPr>
        <w:t xml:space="preserve"> </w:t>
      </w:r>
      <w:r w:rsidRPr="006C0A8E">
        <w:rPr>
          <w:rtl/>
        </w:rPr>
        <w:t>לאנשים ברחוב ללכת פאזה נוספת, כפי שאמרתי, לעלות מדרגה נוספת בעימות. זאת</w:t>
      </w:r>
      <w:r w:rsidR="005E0871">
        <w:rPr>
          <w:rtl/>
        </w:rPr>
        <w:t xml:space="preserve"> </w:t>
      </w:r>
      <w:r w:rsidRPr="006C0A8E">
        <w:rPr>
          <w:rtl/>
        </w:rPr>
        <w:t>היתה דאגתי וזו הינה דאגתי, והיום אני מודאג שבעתיים.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לי יש בכלל נטייה לחשוב שאנחנו מוגבלים מאוד ביכולת שלנו להגיד לחברי הכנסת:</w:t>
      </w:r>
      <w:r w:rsidR="005E0871">
        <w:rPr>
          <w:rtl/>
        </w:rPr>
        <w:t xml:space="preserve"> </w:t>
      </w:r>
      <w:r w:rsidRPr="006C0A8E">
        <w:rPr>
          <w:rtl/>
        </w:rPr>
        <w:t>תנהגו</w:t>
      </w:r>
      <w:r w:rsidR="005E0871">
        <w:rPr>
          <w:rtl/>
        </w:rPr>
        <w:t xml:space="preserve"> </w:t>
      </w:r>
      <w:r w:rsidRPr="006C0A8E">
        <w:rPr>
          <w:rtl/>
        </w:rPr>
        <w:t>כך,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תנהגו אחרת. ריסון עצמי, זה שם הקוד, זו המלה. אם לא נצליח לנהוג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בריסון עצמי, לא נוכל באלף תקנונים ובמאות החלטות למנוע אפשרות שתהיה פה שוב</w:t>
      </w:r>
      <w:r w:rsidR="005E0871">
        <w:rPr>
          <w:rtl/>
        </w:rPr>
        <w:t xml:space="preserve"> </w:t>
      </w:r>
      <w:r w:rsidRPr="006C0A8E">
        <w:rPr>
          <w:rtl/>
        </w:rPr>
        <w:t>דרמה</w:t>
      </w:r>
      <w:r w:rsidR="005E0871">
        <w:rPr>
          <w:rtl/>
        </w:rPr>
        <w:t xml:space="preserve"> </w:t>
      </w:r>
      <w:r w:rsidRPr="006C0A8E">
        <w:rPr>
          <w:rtl/>
        </w:rPr>
        <w:t>אלימה, מילולית, לעתים בין חברי כנסת, בין סיעות, בין הממשלה לבין הכנסת או</w:t>
      </w:r>
      <w:r w:rsidR="005E0871">
        <w:rPr>
          <w:rtl/>
        </w:rPr>
        <w:t xml:space="preserve"> </w:t>
      </w:r>
      <w:r w:rsidRPr="006C0A8E">
        <w:rPr>
          <w:rtl/>
        </w:rPr>
        <w:t>בין אופוזיציה לבין קואליציה. אלה הם הדברים שמפחידים אותי יותר מכול.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הרי אנחנו כולנו שוחחנו בשבוע הזה עם אזרחים, פגשנו אותם, היינו אתם, הדלקנו</w:t>
      </w:r>
      <w:r w:rsidR="005E0871">
        <w:rPr>
          <w:rtl/>
        </w:rPr>
        <w:t xml:space="preserve"> </w:t>
      </w:r>
      <w:r w:rsidRPr="006C0A8E">
        <w:rPr>
          <w:rtl/>
        </w:rPr>
        <w:t>נרות,</w:t>
      </w:r>
      <w:r w:rsidR="005E0871">
        <w:rPr>
          <w:rtl/>
        </w:rPr>
        <w:t xml:space="preserve"> </w:t>
      </w:r>
      <w:r w:rsidRPr="006C0A8E">
        <w:rPr>
          <w:rtl/>
        </w:rPr>
        <w:t>שרנו</w:t>
      </w:r>
      <w:r w:rsidR="005E0871">
        <w:rPr>
          <w:rtl/>
        </w:rPr>
        <w:t xml:space="preserve"> </w:t>
      </w:r>
      <w:r w:rsidRPr="006C0A8E">
        <w:rPr>
          <w:rtl/>
        </w:rPr>
        <w:t>ביחד, פתחנו את סגור לבנו והיינו בעולם אחר, בפלנטה אחרת בתחושת הלב</w:t>
      </w:r>
      <w:r w:rsidR="005E0871">
        <w:rPr>
          <w:rtl/>
        </w:rPr>
        <w:t xml:space="preserve"> </w:t>
      </w:r>
      <w:r w:rsidRPr="006C0A8E">
        <w:rPr>
          <w:rtl/>
        </w:rPr>
        <w:t>וברחשי</w:t>
      </w:r>
      <w:r w:rsidR="005E0871">
        <w:rPr>
          <w:rtl/>
        </w:rPr>
        <w:t xml:space="preserve"> </w:t>
      </w:r>
      <w:r w:rsidRPr="006C0A8E">
        <w:rPr>
          <w:rtl/>
        </w:rPr>
        <w:t>הלב,</w:t>
      </w:r>
      <w:r w:rsidR="005E0871">
        <w:rPr>
          <w:rtl/>
        </w:rPr>
        <w:t xml:space="preserve"> </w:t>
      </w:r>
      <w:r w:rsidRPr="006C0A8E">
        <w:rPr>
          <w:rtl/>
        </w:rPr>
        <w:t>ואז</w:t>
      </w:r>
      <w:r w:rsidR="005E0871">
        <w:rPr>
          <w:rtl/>
        </w:rPr>
        <w:t xml:space="preserve"> </w:t>
      </w:r>
      <w:r w:rsidRPr="006C0A8E">
        <w:rPr>
          <w:rtl/>
        </w:rPr>
        <w:t>שמענו את האנשים, את הקול הבוקע מתוך הציבור. זה היה קול קורא</w:t>
      </w:r>
      <w:r w:rsidR="005E0871">
        <w:rPr>
          <w:rtl/>
        </w:rPr>
        <w:t xml:space="preserve"> </w:t>
      </w:r>
      <w:r w:rsidRPr="006C0A8E">
        <w:rPr>
          <w:rtl/>
        </w:rPr>
        <w:t>גדול</w:t>
      </w:r>
      <w:r w:rsidR="005E0871">
        <w:rPr>
          <w:rtl/>
        </w:rPr>
        <w:t xml:space="preserve"> </w:t>
      </w:r>
      <w:r w:rsidRPr="006C0A8E">
        <w:rPr>
          <w:rtl/>
        </w:rPr>
        <w:t>ביותר</w:t>
      </w:r>
      <w:r w:rsidR="005E0871">
        <w:rPr>
          <w:rtl/>
        </w:rPr>
        <w:t xml:space="preserve"> </w:t>
      </w:r>
      <w:r w:rsidRPr="006C0A8E">
        <w:rPr>
          <w:rtl/>
        </w:rPr>
        <w:t>וחזק</w:t>
      </w:r>
      <w:r w:rsidR="005E0871">
        <w:rPr>
          <w:rtl/>
        </w:rPr>
        <w:t xml:space="preserve"> </w:t>
      </w:r>
      <w:r w:rsidRPr="006C0A8E">
        <w:rPr>
          <w:rtl/>
        </w:rPr>
        <w:t>ביותר אל הכנסת</w:t>
      </w:r>
      <w:r w:rsidR="005E0871">
        <w:rPr>
          <w:rtl/>
        </w:rPr>
        <w:t xml:space="preserve"> </w:t>
      </w:r>
      <w:r w:rsidRPr="006C0A8E">
        <w:rPr>
          <w:rtl/>
        </w:rPr>
        <w:t>לשנות ממנהגה, לבחון את עצמה ולעשות מעשה כדי</w:t>
      </w:r>
      <w:r w:rsidR="005E0871">
        <w:rPr>
          <w:rtl/>
        </w:rPr>
        <w:t xml:space="preserve"> </w:t>
      </w:r>
      <w:r w:rsidRPr="006C0A8E">
        <w:rPr>
          <w:rtl/>
        </w:rPr>
        <w:t>שאנחנו ניראה אחרת.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חברי הכנסת, אין בבית הזה אחד שלא חטא בדיבור גורף, סוחף,</w:t>
      </w:r>
      <w:r w:rsidR="005E0871">
        <w:rPr>
          <w:rtl/>
        </w:rPr>
        <w:t xml:space="preserve"> </w:t>
      </w:r>
      <w:r w:rsidRPr="006C0A8E">
        <w:rPr>
          <w:rtl/>
        </w:rPr>
        <w:t>בהטלת</w:t>
      </w:r>
      <w:r w:rsidR="005E0871">
        <w:rPr>
          <w:rtl/>
        </w:rPr>
        <w:t xml:space="preserve"> </w:t>
      </w:r>
      <w:r w:rsidRPr="006C0A8E">
        <w:rPr>
          <w:rtl/>
        </w:rPr>
        <w:t>אשם</w:t>
      </w:r>
      <w:r w:rsidR="005E0871">
        <w:rPr>
          <w:rtl/>
        </w:rPr>
        <w:t xml:space="preserve"> </w:t>
      </w:r>
      <w:r w:rsidRPr="006C0A8E">
        <w:rPr>
          <w:rtl/>
        </w:rPr>
        <w:t>בציבור</w:t>
      </w:r>
      <w:r w:rsidR="005E0871">
        <w:rPr>
          <w:rtl/>
        </w:rPr>
        <w:t xml:space="preserve"> </w:t>
      </w:r>
      <w:r w:rsidRPr="006C0A8E">
        <w:rPr>
          <w:rtl/>
        </w:rPr>
        <w:t>שלם</w:t>
      </w:r>
      <w:r w:rsidR="005E0871">
        <w:rPr>
          <w:rtl/>
        </w:rPr>
        <w:t xml:space="preserve"> </w:t>
      </w:r>
      <w:r w:rsidRPr="006C0A8E">
        <w:rPr>
          <w:rtl/>
        </w:rPr>
        <w:t>של אנשים, בהצבעה באצבע על אנשים בגלל מוצאם, בגלל דתם,</w:t>
      </w:r>
      <w:r w:rsidR="005E0871">
        <w:rPr>
          <w:rtl/>
        </w:rPr>
        <w:t xml:space="preserve"> </w:t>
      </w:r>
      <w:r w:rsidRPr="006C0A8E">
        <w:rPr>
          <w:rtl/>
        </w:rPr>
        <w:t>אמונתם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בגלל</w:t>
      </w:r>
      <w:r w:rsidR="005E0871">
        <w:rPr>
          <w:rtl/>
        </w:rPr>
        <w:t xml:space="preserve"> </w:t>
      </w:r>
      <w:r w:rsidRPr="006C0A8E">
        <w:rPr>
          <w:rtl/>
        </w:rPr>
        <w:t>תורות</w:t>
      </w:r>
      <w:r w:rsidR="005E0871">
        <w:rPr>
          <w:rtl/>
        </w:rPr>
        <w:t xml:space="preserve"> </w:t>
      </w:r>
      <w:r w:rsidRPr="006C0A8E">
        <w:rPr>
          <w:rtl/>
        </w:rPr>
        <w:t>כאלה</w:t>
      </w:r>
      <w:r w:rsidR="005E0871">
        <w:rPr>
          <w:rtl/>
        </w:rPr>
        <w:t xml:space="preserve"> </w:t>
      </w:r>
      <w:r w:rsidRPr="006C0A8E">
        <w:rPr>
          <w:rtl/>
        </w:rPr>
        <w:t>ואחרות</w:t>
      </w:r>
      <w:r w:rsidR="005E0871">
        <w:rPr>
          <w:rtl/>
        </w:rPr>
        <w:t xml:space="preserve"> </w:t>
      </w:r>
      <w:r w:rsidRPr="006C0A8E">
        <w:rPr>
          <w:rtl/>
        </w:rPr>
        <w:t>שהם נושאים עמם. וזה לא היה באורח תרבותי</w:t>
      </w:r>
      <w:r w:rsidR="005E0871">
        <w:rPr>
          <w:rtl/>
        </w:rPr>
        <w:t xml:space="preserve"> </w:t>
      </w:r>
      <w:r w:rsidRPr="006C0A8E">
        <w:rPr>
          <w:rtl/>
        </w:rPr>
        <w:t>ולגיטימי,</w:t>
      </w:r>
      <w:r w:rsidR="005E0871">
        <w:rPr>
          <w:rtl/>
        </w:rPr>
        <w:t xml:space="preserve"> </w:t>
      </w:r>
      <w:r w:rsidRPr="006C0A8E">
        <w:rPr>
          <w:rtl/>
        </w:rPr>
        <w:t>אלא</w:t>
      </w:r>
      <w:r w:rsidR="005E0871">
        <w:rPr>
          <w:rtl/>
        </w:rPr>
        <w:t xml:space="preserve"> </w:t>
      </w:r>
      <w:r w:rsidRPr="006C0A8E">
        <w:rPr>
          <w:rtl/>
        </w:rPr>
        <w:t>לעתים זה היה בעוצמת לשון כל כך חריפה וכל כך מאיימת, עד שלפעמים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התבטא בהסתערות אל הבמה הזאת, כך שאנחנו לא יכולים לדרוש מאחרים להסיק מסקנות</w:t>
      </w:r>
      <w:r w:rsidR="005E0871">
        <w:rPr>
          <w:rtl/>
        </w:rPr>
        <w:t xml:space="preserve"> </w:t>
      </w:r>
      <w:r w:rsidRPr="006C0A8E">
        <w:rPr>
          <w:rtl/>
        </w:rPr>
        <w:t>ולחשוב שזה אסור. להיפך, ההתנהגות הזאת נותנת היתר.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חגי</w:t>
      </w:r>
      <w:r w:rsidR="005E0871">
        <w:rPr>
          <w:rtl/>
        </w:rPr>
        <w:t xml:space="preserve"> </w:t>
      </w:r>
      <w:r w:rsidRPr="006C0A8E">
        <w:rPr>
          <w:rtl/>
        </w:rPr>
        <w:t>מירום,</w:t>
      </w:r>
      <w:r w:rsidR="005E0871">
        <w:rPr>
          <w:rtl/>
        </w:rPr>
        <w:t xml:space="preserve"> </w:t>
      </w:r>
      <w:r w:rsidRPr="006C0A8E">
        <w:rPr>
          <w:rtl/>
        </w:rPr>
        <w:t>אני חושב שאתה צריך להבחין בין אלה שנקטו</w:t>
      </w:r>
      <w:r w:rsidR="005E0871">
        <w:rPr>
          <w:rtl/>
        </w:rPr>
        <w:t xml:space="preserve"> </w:t>
      </w:r>
      <w:r w:rsidRPr="006C0A8E">
        <w:rPr>
          <w:rtl/>
        </w:rPr>
        <w:t>ביטויים</w:t>
      </w:r>
      <w:r w:rsidR="005E0871">
        <w:rPr>
          <w:rtl/>
        </w:rPr>
        <w:t xml:space="preserve"> </w:t>
      </w:r>
      <w:r w:rsidRPr="006C0A8E">
        <w:rPr>
          <w:rtl/>
        </w:rPr>
        <w:t>חריפים</w:t>
      </w:r>
      <w:r w:rsidR="005E0871">
        <w:rPr>
          <w:rtl/>
        </w:rPr>
        <w:t xml:space="preserve"> </w:t>
      </w:r>
      <w:r w:rsidRPr="006C0A8E">
        <w:rPr>
          <w:rtl/>
        </w:rPr>
        <w:t>ודיברו</w:t>
      </w:r>
      <w:r w:rsidR="005E0871">
        <w:rPr>
          <w:rtl/>
        </w:rPr>
        <w:t xml:space="preserve"> </w:t>
      </w:r>
      <w:r w:rsidRPr="006C0A8E">
        <w:rPr>
          <w:rtl/>
        </w:rPr>
        <w:t>על ראש הממשלה שנשען על חברי כנסת ערבים, כאילו קולו של חבר כנסת</w:t>
      </w:r>
      <w:r w:rsidR="005E0871">
        <w:rPr>
          <w:rtl/>
        </w:rPr>
        <w:t xml:space="preserve"> </w:t>
      </w:r>
      <w:r w:rsidRPr="006C0A8E">
        <w:rPr>
          <w:rtl/>
        </w:rPr>
        <w:t>ערבי פסול, כאילו הוא נציג אש"ף.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אין ספק, חבר הכנסת טלב אלסאנע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טלב אלסאנע, קריאת ביניים קצרה היא לגיטימית, לא ארוכה.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אלסאנע, אין לך מושג כמה אני מוחה נגד כל אמירה שאינה מכירה ברוב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בכנסת</w:t>
      </w:r>
      <w:r w:rsidR="005E0871">
        <w:rPr>
          <w:rtl/>
        </w:rPr>
        <w:t xml:space="preserve"> </w:t>
      </w:r>
      <w:r w:rsidRPr="006C0A8E">
        <w:rPr>
          <w:rtl/>
        </w:rPr>
        <w:t>מפני שהוא נשען על חברי כנסת ערבים, ואין לך מושג כמה אינני שלם היום</w:t>
      </w:r>
      <w:r w:rsidR="005E0871">
        <w:rPr>
          <w:rtl/>
        </w:rPr>
        <w:t xml:space="preserve"> </w:t>
      </w:r>
      <w:r w:rsidRPr="006C0A8E">
        <w:rPr>
          <w:rtl/>
        </w:rPr>
        <w:t>עם דברים שאומרים כאן על ציבור דתי שלם, מפני שהרוצח היה חובש כיפה.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כולנו</w:t>
      </w:r>
      <w:r w:rsidR="005E0871">
        <w:rPr>
          <w:rtl/>
        </w:rPr>
        <w:t xml:space="preserve"> </w:t>
      </w:r>
      <w:r w:rsidRPr="006C0A8E">
        <w:rPr>
          <w:rtl/>
        </w:rPr>
        <w:t>צריכים להיזהר בדברים האלה. הניסיון להצביע על קהל מסוים בתוך הציבור</w:t>
      </w:r>
      <w:r w:rsidR="005E0871">
        <w:rPr>
          <w:rtl/>
        </w:rPr>
        <w:t xml:space="preserve"> </w:t>
      </w:r>
      <w:r w:rsidRPr="006C0A8E">
        <w:rPr>
          <w:rtl/>
        </w:rPr>
        <w:t>הישראלי</w:t>
      </w:r>
      <w:r w:rsidR="005E0871">
        <w:rPr>
          <w:rtl/>
        </w:rPr>
        <w:t xml:space="preserve"> </w:t>
      </w:r>
      <w:r w:rsidRPr="006C0A8E">
        <w:rPr>
          <w:rtl/>
        </w:rPr>
        <w:t>ולתת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בו סימנים ולהטיל בו אשם </w:t>
      </w:r>
      <w:r w:rsidR="005E0871">
        <w:rPr>
          <w:rtl/>
        </w:rPr>
        <w:t>–</w:t>
      </w:r>
      <w:r w:rsidRPr="006C0A8E">
        <w:rPr>
          <w:rtl/>
        </w:rPr>
        <w:t xml:space="preserve"> זה אסון כשמטיחים זאת בחברים ערבים, על</w:t>
      </w:r>
      <w:r w:rsidR="005E0871">
        <w:rPr>
          <w:rtl/>
        </w:rPr>
        <w:t xml:space="preserve"> </w:t>
      </w:r>
      <w:r w:rsidRPr="006C0A8E">
        <w:rPr>
          <w:rtl/>
        </w:rPr>
        <w:t>מיעוט ערבי, וזה אסון כאשר מטיחים זאת בציבור דתי.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העניין</w:t>
      </w:r>
      <w:r w:rsidR="005E0871">
        <w:rPr>
          <w:rtl/>
        </w:rPr>
        <w:t xml:space="preserve"> </w:t>
      </w:r>
      <w:r w:rsidRPr="006C0A8E">
        <w:rPr>
          <w:rtl/>
        </w:rPr>
        <w:t>שעליו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מדבר כאן היום. אנחנו כולנו חטאנו פה ושם בהכללות,</w:t>
      </w:r>
      <w:r w:rsidR="005E0871">
        <w:rPr>
          <w:rtl/>
        </w:rPr>
        <w:t xml:space="preserve"> </w:t>
      </w:r>
      <w:r w:rsidRPr="006C0A8E">
        <w:rPr>
          <w:rtl/>
        </w:rPr>
        <w:t>בביטויים</w:t>
      </w:r>
      <w:r w:rsidR="005E0871">
        <w:rPr>
          <w:rtl/>
        </w:rPr>
        <w:t xml:space="preserve"> </w:t>
      </w:r>
      <w:r w:rsidRPr="006C0A8E">
        <w:rPr>
          <w:rtl/>
        </w:rPr>
        <w:t>חמורים</w:t>
      </w:r>
      <w:r w:rsidR="005E0871">
        <w:rPr>
          <w:rtl/>
        </w:rPr>
        <w:t xml:space="preserve"> </w:t>
      </w:r>
      <w:r w:rsidRPr="006C0A8E">
        <w:rPr>
          <w:rtl/>
        </w:rPr>
        <w:t>וחריפים</w:t>
      </w:r>
      <w:r w:rsidR="005E0871">
        <w:rPr>
          <w:rtl/>
        </w:rPr>
        <w:t xml:space="preserve"> </w:t>
      </w:r>
      <w:r w:rsidRPr="006C0A8E">
        <w:rPr>
          <w:rtl/>
        </w:rPr>
        <w:t>ולפעמים באלימות מילולית שקשה לתאר אותה במלים. על זה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מדבר.</w:t>
      </w:r>
      <w:r w:rsidR="005E0871">
        <w:rPr>
          <w:rtl/>
        </w:rPr>
        <w:t xml:space="preserve"> </w:t>
      </w:r>
      <w:r w:rsidRPr="006C0A8E">
        <w:rPr>
          <w:rtl/>
        </w:rPr>
        <w:t>השאלה היא</w:t>
      </w:r>
      <w:r w:rsidR="005E0871">
        <w:rPr>
          <w:rtl/>
        </w:rPr>
        <w:t xml:space="preserve"> </w:t>
      </w:r>
      <w:r w:rsidRPr="006C0A8E">
        <w:rPr>
          <w:rtl/>
        </w:rPr>
        <w:t>אם יהיה לנו ריסון עצמי או לא יהיה לנו ריסון עצמי; השאלה</w:t>
      </w:r>
      <w:r w:rsidR="005E0871">
        <w:rPr>
          <w:rtl/>
        </w:rPr>
        <w:t xml:space="preserve"> </w:t>
      </w: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אם חמומי מוח מבינינו יפגעו בכבודה של הכנסת וימשיכו את האלימות הזאת או שמא</w:t>
      </w:r>
      <w:r w:rsidR="005E0871">
        <w:rPr>
          <w:rtl/>
        </w:rPr>
        <w:t xml:space="preserve"> </w:t>
      </w:r>
      <w:r w:rsidRPr="006C0A8E">
        <w:rPr>
          <w:rtl/>
        </w:rPr>
        <w:t>ישימו על עצמם עכשיו סד של ריסון. זו השאלה.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להתייחס לדברים שנאמרו, חבר הכנסת סילבן שלום. אינני יכול להשוות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תנועות</w:t>
      </w:r>
      <w:r w:rsidR="005E0871">
        <w:rPr>
          <w:rtl/>
        </w:rPr>
        <w:t xml:space="preserve"> </w:t>
      </w:r>
      <w:r w:rsidRPr="006C0A8E">
        <w:rPr>
          <w:rtl/>
        </w:rPr>
        <w:t>הנוער המתוקצבות על</w:t>
      </w:r>
      <w:r w:rsidR="005E0871">
        <w:rPr>
          <w:rtl/>
        </w:rPr>
        <w:t>-</w:t>
      </w:r>
      <w:r w:rsidRPr="006C0A8E">
        <w:rPr>
          <w:rtl/>
        </w:rPr>
        <w:t>ידי משרד החינוך והתרבות, שכל אחת מהן נושאת עמה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המסר האידיאולוגי שלה: בית"ר </w:t>
      </w:r>
      <w:r w:rsidR="005E0871">
        <w:rPr>
          <w:rtl/>
        </w:rPr>
        <w:t>–</w:t>
      </w:r>
      <w:r w:rsidRPr="006C0A8E">
        <w:rPr>
          <w:rtl/>
        </w:rPr>
        <w:t xml:space="preserve"> עם המסר שאתם מכירים היטב; הנוער העובד והלומד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עם המסר שאני מכיר היטב מבית</w:t>
      </w:r>
      <w:r w:rsidR="005E0871">
        <w:rPr>
          <w:rtl/>
        </w:rPr>
        <w:t>-</w:t>
      </w:r>
      <w:r w:rsidRPr="006C0A8E">
        <w:rPr>
          <w:rtl/>
        </w:rPr>
        <w:t>המדרש של תנועת העבודה.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רואה טעות חמורה בכך שמזכ"ל הנוער העובד והלומד הורה לאנשי התנועה שלו</w:t>
      </w:r>
      <w:r w:rsidR="005E0871">
        <w:rPr>
          <w:rtl/>
        </w:rPr>
        <w:t xml:space="preserve"> </w:t>
      </w:r>
      <w:r w:rsidRPr="006C0A8E">
        <w:rPr>
          <w:rtl/>
        </w:rPr>
        <w:t>להפסיק להיות נוכחים</w:t>
      </w:r>
      <w:r w:rsidR="005E0871">
        <w:rPr>
          <w:rtl/>
        </w:rPr>
        <w:t xml:space="preserve"> </w:t>
      </w:r>
      <w:r w:rsidRPr="006C0A8E">
        <w:rPr>
          <w:rtl/>
        </w:rPr>
        <w:t>במשותף עם אנשי "בני עקיבא". אני לא קורא להדחתו, כפי שקראו</w:t>
      </w:r>
      <w:r w:rsidR="005E0871">
        <w:rPr>
          <w:rtl/>
        </w:rPr>
        <w:t xml:space="preserve"> </w:t>
      </w:r>
      <w:r w:rsidRPr="006C0A8E">
        <w:rPr>
          <w:rtl/>
        </w:rPr>
        <w:t>אחרים, מפני שאני חושב שזכותם של אנשי תנועת נוער גם לטעות וחירותם בתנועות הנוער</w:t>
      </w:r>
      <w:r w:rsidR="005E0871">
        <w:rPr>
          <w:rtl/>
        </w:rPr>
        <w:t xml:space="preserve"> </w:t>
      </w:r>
      <w:r w:rsidRPr="006C0A8E">
        <w:rPr>
          <w:rtl/>
        </w:rPr>
        <w:t>לדגול</w:t>
      </w:r>
      <w:r w:rsidR="005E0871">
        <w:rPr>
          <w:rtl/>
        </w:rPr>
        <w:t xml:space="preserve"> </w:t>
      </w:r>
      <w:r w:rsidRPr="006C0A8E">
        <w:rPr>
          <w:rtl/>
        </w:rPr>
        <w:t>בדברים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מאמינים בהם, אבל אני חושב שזו היתה טעות. כי מה שחברי, והוא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האישי,</w:t>
      </w:r>
      <w:r w:rsidR="005E0871">
        <w:rPr>
          <w:rtl/>
        </w:rPr>
        <w:t xml:space="preserve"> </w:t>
      </w:r>
      <w:r w:rsidRPr="006C0A8E">
        <w:rPr>
          <w:rtl/>
        </w:rPr>
        <w:t>עובד צור, מזכ"ל הנוער העובד והלומד, עשה היום, זה בדיוק ההיפך ממה</w:t>
      </w:r>
      <w:r w:rsidR="005E0871">
        <w:rPr>
          <w:rtl/>
        </w:rPr>
        <w:t xml:space="preserve"> </w:t>
      </w:r>
      <w:r w:rsidRPr="006C0A8E">
        <w:rPr>
          <w:rtl/>
        </w:rPr>
        <w:t>שצריך</w:t>
      </w:r>
      <w:r w:rsidR="005E0871">
        <w:rPr>
          <w:rtl/>
        </w:rPr>
        <w:t xml:space="preserve"> </w:t>
      </w:r>
      <w:r w:rsidRPr="006C0A8E">
        <w:rPr>
          <w:rtl/>
        </w:rPr>
        <w:t>לעשותו בשעה הזאת. היום צריך להיות מפגש בין השתיים, בין תנועת הנוער הזאת</w:t>
      </w:r>
      <w:r w:rsidR="005E0871">
        <w:rPr>
          <w:rtl/>
        </w:rPr>
        <w:t xml:space="preserve"> </w:t>
      </w:r>
      <w:r w:rsidRPr="006C0A8E">
        <w:rPr>
          <w:rtl/>
        </w:rPr>
        <w:t>לבין</w:t>
      </w:r>
      <w:r w:rsidR="005E0871">
        <w:rPr>
          <w:rtl/>
        </w:rPr>
        <w:t xml:space="preserve"> </w:t>
      </w:r>
      <w:r w:rsidRPr="006C0A8E">
        <w:rPr>
          <w:rtl/>
        </w:rPr>
        <w:t>תנועת</w:t>
      </w:r>
      <w:r w:rsidR="005E0871">
        <w:rPr>
          <w:rtl/>
        </w:rPr>
        <w:t xml:space="preserve"> </w:t>
      </w:r>
      <w:r w:rsidRPr="006C0A8E">
        <w:rPr>
          <w:rtl/>
        </w:rPr>
        <w:t>הנוער</w:t>
      </w:r>
      <w:r w:rsidR="005E0871">
        <w:rPr>
          <w:rtl/>
        </w:rPr>
        <w:t xml:space="preserve"> </w:t>
      </w:r>
      <w:r w:rsidRPr="006C0A8E">
        <w:rPr>
          <w:rtl/>
        </w:rPr>
        <w:t>הזאת. צריך שיהיה שיח ויהיה דיון. לא צריך לצפות לא מאלה ולא</w:t>
      </w:r>
      <w:r w:rsidR="005E0871">
        <w:rPr>
          <w:rtl/>
        </w:rPr>
        <w:t xml:space="preserve"> </w:t>
      </w:r>
      <w:r w:rsidRPr="006C0A8E">
        <w:rPr>
          <w:rtl/>
        </w:rPr>
        <w:t>מאלה</w:t>
      </w:r>
      <w:r w:rsidR="005E0871">
        <w:rPr>
          <w:rtl/>
        </w:rPr>
        <w:t xml:space="preserve"> </w:t>
      </w:r>
      <w:r w:rsidRPr="006C0A8E">
        <w:rPr>
          <w:rtl/>
        </w:rPr>
        <w:t>לוותר על המטען האידיאולוגי שלהם ועל אמונתם בצדקת הדרך שלהם, כל אחד 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דרכו:</w:t>
      </w:r>
      <w:r w:rsidR="005E0871">
        <w:rPr>
          <w:rtl/>
        </w:rPr>
        <w:t xml:space="preserve"> </w:t>
      </w:r>
      <w:r w:rsidRPr="006C0A8E">
        <w:rPr>
          <w:rtl/>
        </w:rPr>
        <w:t>אלה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תפיסת</w:t>
      </w:r>
      <w:r w:rsidR="005E0871">
        <w:rPr>
          <w:rtl/>
        </w:rPr>
        <w:t xml:space="preserve"> </w:t>
      </w:r>
      <w:r w:rsidRPr="006C0A8E">
        <w:rPr>
          <w:rtl/>
        </w:rPr>
        <w:t>ארץ</w:t>
      </w:r>
      <w:r w:rsidR="005E0871">
        <w:rPr>
          <w:rtl/>
        </w:rPr>
        <w:t>-</w:t>
      </w:r>
      <w:r w:rsidRPr="006C0A8E">
        <w:rPr>
          <w:rtl/>
        </w:rPr>
        <w:t>ישראל</w:t>
      </w:r>
      <w:r w:rsidR="005E0871">
        <w:rPr>
          <w:rtl/>
        </w:rPr>
        <w:t xml:space="preserve"> </w:t>
      </w:r>
      <w:r w:rsidRPr="006C0A8E">
        <w:rPr>
          <w:rtl/>
        </w:rPr>
        <w:t>השלמה,</w:t>
      </w:r>
      <w:r w:rsidR="005E0871">
        <w:rPr>
          <w:rtl/>
        </w:rPr>
        <w:t xml:space="preserve"> </w:t>
      </w:r>
      <w:r w:rsidRPr="006C0A8E">
        <w:rPr>
          <w:rtl/>
        </w:rPr>
        <w:t>אלה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תפיסת</w:t>
      </w:r>
      <w:r w:rsidR="005E0871">
        <w:rPr>
          <w:rtl/>
        </w:rPr>
        <w:t xml:space="preserve"> </w:t>
      </w:r>
      <w:r w:rsidRPr="006C0A8E">
        <w:rPr>
          <w:rtl/>
        </w:rPr>
        <w:t>השלום</w:t>
      </w:r>
      <w:r w:rsidR="005E0871">
        <w:rPr>
          <w:rtl/>
        </w:rPr>
        <w:t xml:space="preserve"> </w:t>
      </w:r>
      <w:r w:rsidRPr="006C0A8E">
        <w:rPr>
          <w:rtl/>
        </w:rPr>
        <w:t>והפשרה</w:t>
      </w:r>
      <w:r w:rsidR="005E0871">
        <w:rPr>
          <w:rtl/>
        </w:rPr>
        <w:t xml:space="preserve"> </w:t>
      </w:r>
      <w:r w:rsidRPr="006C0A8E">
        <w:rPr>
          <w:rtl/>
        </w:rPr>
        <w:t>הטריטוריאלית.</w:t>
      </w:r>
      <w:r w:rsidR="005E0871">
        <w:rPr>
          <w:rtl/>
        </w:rPr>
        <w:t xml:space="preserve"> </w:t>
      </w:r>
      <w:r w:rsidRPr="006C0A8E">
        <w:rPr>
          <w:rtl/>
        </w:rPr>
        <w:t xml:space="preserve">זה מותר. לומר לא להיפגש </w:t>
      </w:r>
      <w:r w:rsidR="005E0871">
        <w:rPr>
          <w:rtl/>
        </w:rPr>
        <w:t>–</w:t>
      </w:r>
      <w:r w:rsidRPr="006C0A8E">
        <w:rPr>
          <w:rtl/>
        </w:rPr>
        <w:t xml:space="preserve"> זו טעות חריפה, ואמרתי זאת לחברי עובד</w:t>
      </w:r>
      <w:r w:rsidR="005E0871">
        <w:rPr>
          <w:rtl/>
        </w:rPr>
        <w:t xml:space="preserve"> </w:t>
      </w:r>
      <w:r w:rsidRPr="006C0A8E">
        <w:rPr>
          <w:rtl/>
        </w:rPr>
        <w:t>צור.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הוא,</w:t>
      </w:r>
      <w:r w:rsidR="005E0871">
        <w:rPr>
          <w:rtl/>
        </w:rPr>
        <w:t xml:space="preserve"> </w:t>
      </w:r>
      <w:r w:rsidRPr="006C0A8E">
        <w:rPr>
          <w:rtl/>
        </w:rPr>
        <w:t>שנפשו נשברה מן האירוע הזה, ואני מכיר את רגישותו, נתן דרור לרגש</w:t>
      </w:r>
      <w:r w:rsidR="005E0871">
        <w:rPr>
          <w:rtl/>
        </w:rPr>
        <w:t xml:space="preserve"> </w:t>
      </w: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תפס</w:t>
      </w:r>
      <w:r w:rsidR="005E0871">
        <w:rPr>
          <w:rtl/>
        </w:rPr>
        <w:t xml:space="preserve"> </w:t>
      </w:r>
      <w:r w:rsidRPr="006C0A8E">
        <w:rPr>
          <w:rtl/>
        </w:rPr>
        <w:t>שההנחיה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נותן</w:t>
      </w:r>
      <w:r w:rsidR="005E0871">
        <w:rPr>
          <w:rtl/>
        </w:rPr>
        <w:t xml:space="preserve"> </w:t>
      </w: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הנחיה שגויה בנסיבות העניין ומבחינת האחריות</w:t>
      </w:r>
      <w:r w:rsidR="005E0871">
        <w:rPr>
          <w:rtl/>
        </w:rPr>
        <w:t xml:space="preserve"> </w:t>
      </w:r>
      <w:r w:rsidRPr="006C0A8E">
        <w:rPr>
          <w:rtl/>
        </w:rPr>
        <w:t>הכוללת שלו כמחנך.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חברים,</w:t>
      </w:r>
      <w:r w:rsidR="005E0871">
        <w:rPr>
          <w:rtl/>
        </w:rPr>
        <w:t xml:space="preserve"> </w:t>
      </w:r>
      <w:r w:rsidRPr="006C0A8E">
        <w:rPr>
          <w:rtl/>
        </w:rPr>
        <w:t>אני רוצה לומר כאן, שאנחנו נצטרך, בכל כוחנו, לנסות לעצור. אותי אין</w:t>
      </w:r>
      <w:r w:rsidR="005E0871">
        <w:rPr>
          <w:rtl/>
        </w:rPr>
        <w:t xml:space="preserve"> </w:t>
      </w:r>
      <w:r w:rsidRPr="006C0A8E">
        <w:rPr>
          <w:rtl/>
        </w:rPr>
        <w:t>מעניינים</w:t>
      </w:r>
      <w:r w:rsidR="005E0871">
        <w:rPr>
          <w:rtl/>
        </w:rPr>
        <w:t xml:space="preserve"> </w:t>
      </w:r>
      <w:r w:rsidRPr="006C0A8E">
        <w:rPr>
          <w:rtl/>
        </w:rPr>
        <w:t>תקנונים.</w:t>
      </w:r>
      <w:r w:rsidR="005E0871">
        <w:rPr>
          <w:rtl/>
        </w:rPr>
        <w:t xml:space="preserve"> </w:t>
      </w:r>
      <w:r w:rsidRPr="006C0A8E">
        <w:rPr>
          <w:rtl/>
        </w:rPr>
        <w:t>אותי</w:t>
      </w:r>
      <w:r w:rsidR="005E0871">
        <w:rPr>
          <w:rtl/>
        </w:rPr>
        <w:t xml:space="preserve"> </w:t>
      </w:r>
      <w:r w:rsidRPr="006C0A8E">
        <w:rPr>
          <w:rtl/>
        </w:rPr>
        <w:t>מעניין האם תקום כאן בתוך הכנסת הנהגה פנימית של הבית</w:t>
      </w:r>
      <w:r w:rsidR="005E0871">
        <w:rPr>
          <w:rtl/>
        </w:rPr>
        <w:t xml:space="preserve"> </w:t>
      </w:r>
      <w:r w:rsidRPr="006C0A8E">
        <w:rPr>
          <w:rtl/>
        </w:rPr>
        <w:t>הזה, משמאל, מימין ומהמרכז, שתעצור כל מעשה של השתוללות של חברים שלנו כאן ותיצור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מערכת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דעת</w:t>
      </w:r>
      <w:r w:rsidR="005E0871">
        <w:rPr>
          <w:rtl/>
        </w:rPr>
        <w:t xml:space="preserve"> </w:t>
      </w:r>
      <w:r w:rsidRPr="006C0A8E">
        <w:rPr>
          <w:rtl/>
        </w:rPr>
        <w:t>קהל פנימית שתחסום מפני דברים שלא ייעשו. זו השאלה האמיתית.</w:t>
      </w:r>
      <w:r w:rsidR="005E0871">
        <w:rPr>
          <w:rtl/>
        </w:rPr>
        <w:t xml:space="preserve"> </w:t>
      </w:r>
      <w:r w:rsidRPr="006C0A8E">
        <w:rPr>
          <w:rtl/>
        </w:rPr>
        <w:t>אני מקווה מאוד שנצליח לגזור על עצמנו מידה של ריסון.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ובלי</w:t>
      </w:r>
      <w:r w:rsidR="005E0871">
        <w:rPr>
          <w:rtl/>
        </w:rPr>
        <w:t xml:space="preserve"> </w:t>
      </w:r>
      <w:r w:rsidRPr="006C0A8E">
        <w:rPr>
          <w:rtl/>
        </w:rPr>
        <w:t>להתייחס</w:t>
      </w:r>
      <w:r w:rsidR="005E0871">
        <w:rPr>
          <w:rtl/>
        </w:rPr>
        <w:t xml:space="preserve"> </w:t>
      </w:r>
      <w:r w:rsidRPr="006C0A8E">
        <w:rPr>
          <w:rtl/>
        </w:rPr>
        <w:t>להצעת</w:t>
      </w:r>
      <w:r w:rsidR="005E0871">
        <w:rPr>
          <w:rtl/>
        </w:rPr>
        <w:t xml:space="preserve"> </w:t>
      </w:r>
      <w:r w:rsidRPr="006C0A8E">
        <w:rPr>
          <w:rtl/>
        </w:rPr>
        <w:t>החוק אינני יכול.</w:t>
      </w:r>
      <w:r w:rsidR="005E0871">
        <w:rPr>
          <w:rtl/>
        </w:rPr>
        <w:t xml:space="preserve"> </w:t>
      </w:r>
      <w:r w:rsidRPr="006C0A8E">
        <w:rPr>
          <w:rtl/>
        </w:rPr>
        <w:t>אני תומך בהצעת חוק המלוות (הוראות</w:t>
      </w:r>
      <w:r w:rsidR="005E0871">
        <w:rPr>
          <w:rtl/>
        </w:rPr>
        <w:t xml:space="preserve"> </w:t>
      </w:r>
      <w:r w:rsidRPr="006C0A8E">
        <w:rPr>
          <w:rtl/>
        </w:rPr>
        <w:t>שונות)</w:t>
      </w:r>
      <w:r w:rsidR="005E0871">
        <w:rPr>
          <w:rtl/>
        </w:rPr>
        <w:t xml:space="preserve"> </w:t>
      </w:r>
      <w:r w:rsidRPr="006C0A8E">
        <w:rPr>
          <w:rtl/>
        </w:rPr>
        <w:t>(תיקון מס' 7), של חבר הכנסת אריאל ויינשטיין. אני חושב שההצעה הזאת עלתה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על לקונה מסוימת והכניסה את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היא לא עלתה על שום לקונה.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עלתה</w:t>
      </w:r>
      <w:r w:rsidR="005E0871">
        <w:rPr>
          <w:rtl/>
        </w:rPr>
        <w:t xml:space="preserve"> </w:t>
      </w:r>
      <w:r w:rsidRPr="006C0A8E">
        <w:rPr>
          <w:rtl/>
        </w:rPr>
        <w:t>על לקונה. היה חסר. היא הכניסה את האלמנטים של חוק מלווה ביטחון,</w:t>
      </w:r>
      <w:r w:rsidR="005E0871">
        <w:rPr>
          <w:rtl/>
        </w:rPr>
        <w:t xml:space="preserve"> </w:t>
      </w:r>
      <w:r w:rsidRPr="006C0A8E">
        <w:rPr>
          <w:rtl/>
        </w:rPr>
        <w:t>מלווה</w:t>
      </w:r>
      <w:r w:rsidR="005E0871">
        <w:rPr>
          <w:rtl/>
        </w:rPr>
        <w:t xml:space="preserve"> </w:t>
      </w:r>
      <w:r w:rsidRPr="006C0A8E">
        <w:rPr>
          <w:rtl/>
        </w:rPr>
        <w:t>פיתוח</w:t>
      </w:r>
      <w:r w:rsidR="005E0871">
        <w:rPr>
          <w:rtl/>
        </w:rPr>
        <w:t xml:space="preserve"> </w:t>
      </w:r>
      <w:r w:rsidRPr="006C0A8E">
        <w:rPr>
          <w:rtl/>
        </w:rPr>
        <w:t>וכן</w:t>
      </w:r>
      <w:r w:rsidR="005E0871">
        <w:rPr>
          <w:rtl/>
        </w:rPr>
        <w:t xml:space="preserve"> </w:t>
      </w:r>
      <w:r w:rsidRPr="006C0A8E">
        <w:rPr>
          <w:rtl/>
        </w:rPr>
        <w:t>הלאה</w:t>
      </w:r>
      <w:r w:rsidR="005E0871">
        <w:rPr>
          <w:rtl/>
        </w:rPr>
        <w:t xml:space="preserve"> </w:t>
      </w:r>
      <w:r w:rsidRPr="006C0A8E">
        <w:rPr>
          <w:rtl/>
        </w:rPr>
        <w:t>לתוך</w:t>
      </w:r>
      <w:r w:rsidR="005E0871">
        <w:rPr>
          <w:rtl/>
        </w:rPr>
        <w:t xml:space="preserve"> </w:t>
      </w:r>
      <w:r w:rsidRPr="006C0A8E">
        <w:rPr>
          <w:rtl/>
        </w:rPr>
        <w:t>מערכת</w:t>
      </w:r>
      <w:r w:rsidR="005E0871">
        <w:rPr>
          <w:rtl/>
        </w:rPr>
        <w:t xml:space="preserve"> </w:t>
      </w:r>
      <w:r w:rsidRPr="006C0A8E">
        <w:rPr>
          <w:rtl/>
        </w:rPr>
        <w:t>של הצמדה שהיא רצויה בנסיבות העניין.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שאמרתי, אני תומך בהצעת החוק ואני מברך את המציע על הצעתו.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רבה.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חיים אורון </w:t>
      </w:r>
      <w:r w:rsidR="005E0871">
        <w:rPr>
          <w:rtl/>
        </w:rPr>
        <w:t>–</w:t>
      </w:r>
      <w:r w:rsidRPr="006C0A8E">
        <w:rPr>
          <w:rtl/>
        </w:rPr>
        <w:t xml:space="preserve"> איננו; הוא מפסיד את רשות הדיבור.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אברהם כ"ץ</w:t>
      </w:r>
      <w:r w:rsidR="005E0871">
        <w:rPr>
          <w:rtl/>
        </w:rPr>
        <w:t>-</w:t>
      </w:r>
      <w:r w:rsidRPr="006C0A8E">
        <w:rPr>
          <w:rtl/>
        </w:rPr>
        <w:t xml:space="preserve">עוז </w:t>
      </w:r>
      <w:r w:rsidR="005E0871">
        <w:rPr>
          <w:rtl/>
        </w:rPr>
        <w:t>–</w:t>
      </w:r>
      <w:r w:rsidRPr="006C0A8E">
        <w:rPr>
          <w:rtl/>
        </w:rPr>
        <w:t xml:space="preserve"> איננו; הוא מפסיד את רשות הדיבור. חבר הכנסת סילבן שלום </w:t>
      </w:r>
      <w:r w:rsidR="005E0871">
        <w:rPr>
          <w:rtl/>
        </w:rPr>
        <w:t xml:space="preserve">– </w:t>
      </w:r>
      <w:r w:rsidRPr="006C0A8E">
        <w:rPr>
          <w:rtl/>
        </w:rPr>
        <w:t>ישנו, ולכן ניתנת לו רשות הדיבור לעשר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אחריו?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אחריו</w:t>
      </w:r>
      <w:r w:rsidR="005E0871">
        <w:rPr>
          <w:rtl/>
        </w:rPr>
        <w:t xml:space="preserve"> –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דן</w:t>
      </w:r>
      <w:r w:rsidR="005E0871">
        <w:rPr>
          <w:rtl/>
        </w:rPr>
        <w:t xml:space="preserve"> </w:t>
      </w:r>
      <w:r w:rsidRPr="006C0A8E">
        <w:rPr>
          <w:rtl/>
        </w:rPr>
        <w:t>תיכון. הוא היה פה. אנחנו הטעינו אותו שלא בכוונה</w:t>
      </w:r>
      <w:r w:rsidR="005E0871">
        <w:rPr>
          <w:rtl/>
        </w:rPr>
        <w:t xml:space="preserve"> </w:t>
      </w:r>
      <w:r w:rsidRPr="006C0A8E">
        <w:rPr>
          <w:rtl/>
        </w:rPr>
        <w:t>כשאמרנו</w:t>
      </w:r>
      <w:r w:rsidR="005E0871">
        <w:rPr>
          <w:rtl/>
        </w:rPr>
        <w:t xml:space="preserve"> </w:t>
      </w:r>
      <w:r w:rsidRPr="006C0A8E">
        <w:rPr>
          <w:rtl/>
        </w:rPr>
        <w:t>שלפניו יש שלושה דוברים.</w:t>
      </w:r>
      <w:r w:rsidR="005E0871">
        <w:rPr>
          <w:rtl/>
        </w:rPr>
        <w:t xml:space="preserve"> </w:t>
      </w:r>
      <w:r w:rsidRPr="006C0A8E">
        <w:rPr>
          <w:rtl/>
        </w:rPr>
        <w:t>לכן, למען הסדר הטוב, אני מבקש שיפנו את תשומת</w:t>
      </w:r>
      <w:r w:rsidR="005E0871">
        <w:rPr>
          <w:rtl/>
        </w:rPr>
        <w:t xml:space="preserve"> </w:t>
      </w:r>
      <w:r w:rsidRPr="006C0A8E">
        <w:rPr>
          <w:rtl/>
        </w:rPr>
        <w:t>לבו</w:t>
      </w:r>
      <w:r w:rsidR="005E0871">
        <w:rPr>
          <w:rtl/>
        </w:rPr>
        <w:t xml:space="preserve"> </w:t>
      </w:r>
      <w:r w:rsidRPr="006C0A8E">
        <w:rPr>
          <w:rtl/>
        </w:rPr>
        <w:t>שתורו</w:t>
      </w:r>
      <w:r w:rsidR="005E0871">
        <w:rPr>
          <w:rtl/>
        </w:rPr>
        <w:t xml:space="preserve"> </w:t>
      </w:r>
      <w:r w:rsidRPr="006C0A8E">
        <w:rPr>
          <w:rtl/>
        </w:rPr>
        <w:t>מגיע.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פה כל הזמן. ההגינות מחייבת שהוא לא יפסיד את רשות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הדיבור בגלל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ואחרי חבר הכנסת דן תיכון?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אחרי חבר הכנסת דן תיכון יבוא, מי אם לא, חבר הכנסת מיכאל איתן המכונה מיקי.</w:t>
      </w:r>
      <w:r w:rsidR="005E0871">
        <w:rPr>
          <w:rtl/>
        </w:rPr>
        <w:t xml:space="preserve"> </w:t>
      </w:r>
      <w:r w:rsidRPr="006C0A8E">
        <w:rPr>
          <w:rtl/>
        </w:rPr>
        <w:t>חבר הכנסת סילבן שלום,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כשיושב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היה ראש הישיבה הוא אמר, שכל אחד רשאי</w:t>
      </w:r>
      <w:r w:rsidR="005E0871">
        <w:rPr>
          <w:rtl/>
        </w:rPr>
        <w:t xml:space="preserve"> </w:t>
      </w:r>
      <w:r w:rsidRPr="006C0A8E">
        <w:rPr>
          <w:rtl/>
        </w:rPr>
        <w:t>לדבר,</w:t>
      </w:r>
      <w:r w:rsidR="005E0871">
        <w:rPr>
          <w:rtl/>
        </w:rPr>
        <w:t xml:space="preserve"> </w:t>
      </w:r>
      <w:r w:rsidRPr="006C0A8E">
        <w:rPr>
          <w:rtl/>
        </w:rPr>
        <w:t>לפי</w:t>
      </w:r>
      <w:r w:rsidR="005E0871">
        <w:rPr>
          <w:rtl/>
        </w:rPr>
        <w:t xml:space="preserve"> </w:t>
      </w:r>
      <w:r w:rsidRPr="006C0A8E">
        <w:rPr>
          <w:rtl/>
        </w:rPr>
        <w:t>מספר</w:t>
      </w:r>
      <w:r w:rsidR="005E0871">
        <w:rPr>
          <w:rtl/>
        </w:rPr>
        <w:t xml:space="preserve"> </w:t>
      </w:r>
      <w:r w:rsidRPr="006C0A8E">
        <w:rPr>
          <w:rtl/>
        </w:rPr>
        <w:t>ההסתייגויות,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שירצה,</w:t>
      </w:r>
      <w:r w:rsidR="005E0871">
        <w:rPr>
          <w:rtl/>
        </w:rPr>
        <w:t xml:space="preserve"> </w:t>
      </w:r>
      <w:r w:rsidRPr="006C0A8E">
        <w:rPr>
          <w:rtl/>
        </w:rPr>
        <w:t>ללא</w:t>
      </w:r>
      <w:r w:rsidR="005E0871">
        <w:rPr>
          <w:rtl/>
        </w:rPr>
        <w:t xml:space="preserve"> </w:t>
      </w:r>
      <w:r w:rsidRPr="006C0A8E">
        <w:rPr>
          <w:rtl/>
        </w:rPr>
        <w:t>הגבלה.</w:t>
      </w:r>
      <w:r w:rsidR="005E0871">
        <w:rPr>
          <w:rtl/>
        </w:rPr>
        <w:t xml:space="preserve"> </w:t>
      </w:r>
      <w:r w:rsidRPr="006C0A8E">
        <w:rPr>
          <w:rtl/>
        </w:rPr>
        <w:t>בהתחלה רצו להגביל את</w:t>
      </w:r>
      <w:r w:rsidR="005E0871">
        <w:rPr>
          <w:rtl/>
        </w:rPr>
        <w:t xml:space="preserve"> </w:t>
      </w:r>
      <w:r w:rsidRPr="006C0A8E">
        <w:rPr>
          <w:rtl/>
        </w:rPr>
        <w:t>הנואמים</w:t>
      </w:r>
      <w:r w:rsidR="005E0871">
        <w:rPr>
          <w:rtl/>
        </w:rPr>
        <w:t xml:space="preserve"> </w:t>
      </w:r>
      <w:r w:rsidRPr="006C0A8E">
        <w:rPr>
          <w:rtl/>
        </w:rPr>
        <w:t>לנמק</w:t>
      </w:r>
      <w:r w:rsidR="005E0871">
        <w:rPr>
          <w:rtl/>
        </w:rPr>
        <w:t xml:space="preserve"> </w:t>
      </w:r>
      <w:r w:rsidRPr="006C0A8E">
        <w:rPr>
          <w:rtl/>
        </w:rPr>
        <w:t>שתי</w:t>
      </w:r>
      <w:r w:rsidR="005E0871">
        <w:rPr>
          <w:rtl/>
        </w:rPr>
        <w:t xml:space="preserve"> </w:t>
      </w:r>
      <w:r w:rsidRPr="006C0A8E">
        <w:rPr>
          <w:rtl/>
        </w:rPr>
        <w:t>הסתייגויות. לא היתה הסכמה לכך והדוברים אמרו שהם יקבעו. אני</w:t>
      </w:r>
      <w:r w:rsidR="005E0871">
        <w:rPr>
          <w:rtl/>
        </w:rPr>
        <w:t xml:space="preserve"> </w:t>
      </w:r>
      <w:r w:rsidRPr="006C0A8E">
        <w:rPr>
          <w:rtl/>
        </w:rPr>
        <w:t>מעדיף לנמק עכשיו הסתייגות אחת ולהשאיר הנמקה נוספת לסוף.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אחרון</w:t>
      </w:r>
      <w:r w:rsidR="005E0871">
        <w:rPr>
          <w:rtl/>
        </w:rPr>
        <w:t xml:space="preserve"> </w:t>
      </w:r>
      <w:r w:rsidRPr="006C0A8E">
        <w:rPr>
          <w:rtl/>
        </w:rPr>
        <w:t>הדוברים הוא חבר הכנסת מיכאל איתן. אני נותן לך עכשיו חמש דקות. אחרי</w:t>
      </w:r>
      <w:r w:rsidR="005E0871">
        <w:rPr>
          <w:rtl/>
        </w:rPr>
        <w:t xml:space="preserve"> </w:t>
      </w:r>
      <w:r w:rsidRPr="006C0A8E">
        <w:rPr>
          <w:rtl/>
        </w:rPr>
        <w:t>שחבר הכנסת מיכאל איתן ידבר עשר דקות אתה תדבר שוב חמש דקות?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לא. אם זה כך זה דבר אחר. אבל אולי ייכנסו לכאן אחרים.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דב שילנסקי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כן, יש עוד חבר הכנסת דן תיכון.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 חבר הכנסת אריאל ויינשטיין ירצה בוודאי לדבר.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אריאל ויינשטיין עונה, הוא משיב בתור יוזם החוק. כפי שאתה רוצה.</w:t>
      </w:r>
      <w:r w:rsidR="005E0871">
        <w:rPr>
          <w:rtl/>
        </w:rPr>
        <w:t xml:space="preserve"> </w:t>
      </w:r>
      <w:r w:rsidRPr="006C0A8E">
        <w:rPr>
          <w:rtl/>
        </w:rPr>
        <w:t>בבקשה. אני חושב שגם יושב</w:t>
      </w:r>
      <w:r w:rsidR="005E0871">
        <w:rPr>
          <w:rtl/>
        </w:rPr>
        <w:t>-</w:t>
      </w:r>
      <w:r w:rsidRPr="006C0A8E">
        <w:rPr>
          <w:rtl/>
        </w:rPr>
        <w:t>ראש ועדת הכספים ירצה לענות. במה אתה בוחר?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בוחר כרגע לנמק עכשיו הסתייגות אחת.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בבקשה. נהיה ליברלים.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 אנחנו מתכנסים כאן היום בפעם הראשונה לדיון</w:t>
      </w:r>
      <w:r w:rsidR="005E0871">
        <w:rPr>
          <w:rtl/>
        </w:rPr>
        <w:t xml:space="preserve"> </w:t>
      </w:r>
      <w:r w:rsidRPr="006C0A8E">
        <w:rPr>
          <w:rtl/>
        </w:rPr>
        <w:t>בישיבה שאמורה להיות ישיבה רגילה, ישיבה מן המניין. אבל למרות זאת קשה מאוד לנהוג</w:t>
      </w:r>
      <w:r w:rsidR="005E0871">
        <w:rPr>
          <w:rtl/>
        </w:rPr>
        <w:t xml:space="preserve"> </w:t>
      </w:r>
      <w:r w:rsidRPr="006C0A8E">
        <w:rPr>
          <w:rtl/>
        </w:rPr>
        <w:t>כבימים ימימה, קשה מאוד לעמוד כאן ולדבר כאילו שום דבר לא אירע, כאילו שום דבר לא</w:t>
      </w:r>
      <w:r w:rsidR="005E0871">
        <w:rPr>
          <w:rtl/>
        </w:rPr>
        <w:t xml:space="preserve"> </w:t>
      </w:r>
      <w:r w:rsidRPr="006C0A8E">
        <w:rPr>
          <w:rtl/>
        </w:rPr>
        <w:t>קרה.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חייב</w:t>
      </w:r>
      <w:r w:rsidR="005E0871">
        <w:rPr>
          <w:rtl/>
        </w:rPr>
        <w:t xml:space="preserve"> </w:t>
      </w:r>
      <w:r w:rsidRPr="006C0A8E">
        <w:rPr>
          <w:rtl/>
        </w:rPr>
        <w:t>לומר,</w:t>
      </w:r>
      <w:r w:rsidR="005E0871">
        <w:rPr>
          <w:rtl/>
        </w:rPr>
        <w:t xml:space="preserve"> </w:t>
      </w:r>
      <w:r w:rsidRPr="006C0A8E">
        <w:rPr>
          <w:rtl/>
        </w:rPr>
        <w:t>לפחות מבחינת ההרגשה שלי, שקרה מקרה חמור ביותר, קרה מקרה</w:t>
      </w:r>
      <w:r w:rsidR="005E0871">
        <w:rPr>
          <w:rtl/>
        </w:rPr>
        <w:t xml:space="preserve"> </w:t>
      </w:r>
      <w:r w:rsidRPr="006C0A8E">
        <w:rPr>
          <w:rtl/>
        </w:rPr>
        <w:t>מצמרר,</w:t>
      </w:r>
      <w:r w:rsidR="005E0871">
        <w:rPr>
          <w:rtl/>
        </w:rPr>
        <w:t xml:space="preserve"> </w:t>
      </w:r>
      <w:r w:rsidRPr="006C0A8E">
        <w:rPr>
          <w:rtl/>
        </w:rPr>
        <w:t>לפחות</w:t>
      </w:r>
      <w:r w:rsidR="005E0871">
        <w:rPr>
          <w:rtl/>
        </w:rPr>
        <w:t xml:space="preserve"> </w:t>
      </w:r>
      <w:r w:rsidRPr="006C0A8E">
        <w:rPr>
          <w:rtl/>
        </w:rPr>
        <w:t>אותי באופן אישי. אני הרגשתי רע מאוד מהמקרה שאירע. אני יכול לומר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לגבי</w:t>
      </w:r>
      <w:r w:rsidR="005E0871">
        <w:rPr>
          <w:rtl/>
        </w:rPr>
        <w:t xml:space="preserve"> </w:t>
      </w:r>
      <w:r w:rsidRPr="006C0A8E">
        <w:rPr>
          <w:rtl/>
        </w:rPr>
        <w:t>בני משפחתי, מכרי, חברי, ולפיכך אני מאמין שזה נכון לגבי כל שדרות</w:t>
      </w:r>
      <w:r w:rsidR="005E0871">
        <w:rPr>
          <w:rtl/>
        </w:rPr>
        <w:t xml:space="preserve"> </w:t>
      </w:r>
      <w:r w:rsidRPr="006C0A8E">
        <w:rPr>
          <w:rtl/>
        </w:rPr>
        <w:t>העם, כל הציבור כולו, ללא הבדל מין, גזע, דת, השכלה, מוצא, לאום וכו'.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כולנו</w:t>
      </w:r>
      <w:r w:rsidR="005E0871">
        <w:rPr>
          <w:rtl/>
        </w:rPr>
        <w:t xml:space="preserve"> </w:t>
      </w:r>
      <w:r w:rsidRPr="006C0A8E">
        <w:rPr>
          <w:rtl/>
        </w:rPr>
        <w:t>חשנו</w:t>
      </w:r>
      <w:r w:rsidR="005E0871">
        <w:rPr>
          <w:rtl/>
        </w:rPr>
        <w:t xml:space="preserve"> </w:t>
      </w:r>
      <w:r w:rsidRPr="006C0A8E">
        <w:rPr>
          <w:rtl/>
        </w:rPr>
        <w:t>במוצאי</w:t>
      </w:r>
      <w:r w:rsidR="005E0871">
        <w:rPr>
          <w:rtl/>
        </w:rPr>
        <w:t>-</w:t>
      </w:r>
      <w:r w:rsidRPr="006C0A8E">
        <w:rPr>
          <w:rtl/>
        </w:rPr>
        <w:t>שבת</w:t>
      </w:r>
      <w:r w:rsidR="005E0871">
        <w:rPr>
          <w:rtl/>
        </w:rPr>
        <w:t xml:space="preserve"> </w:t>
      </w:r>
      <w:r w:rsidRPr="006C0A8E">
        <w:rPr>
          <w:rtl/>
        </w:rPr>
        <w:t>שהכדורים</w:t>
      </w:r>
      <w:r w:rsidR="005E0871">
        <w:rPr>
          <w:rtl/>
        </w:rPr>
        <w:t xml:space="preserve"> </w:t>
      </w:r>
      <w:r w:rsidRPr="006C0A8E">
        <w:rPr>
          <w:rtl/>
        </w:rPr>
        <w:t>האלה</w:t>
      </w:r>
      <w:r w:rsidR="005E0871">
        <w:rPr>
          <w:rtl/>
        </w:rPr>
        <w:t xml:space="preserve"> </w:t>
      </w:r>
      <w:r w:rsidRPr="006C0A8E">
        <w:rPr>
          <w:rtl/>
        </w:rPr>
        <w:t>פגעו</w:t>
      </w:r>
      <w:r w:rsidR="005E0871">
        <w:rPr>
          <w:rtl/>
        </w:rPr>
        <w:t xml:space="preserve"> </w:t>
      </w:r>
      <w:r w:rsidRPr="006C0A8E">
        <w:rPr>
          <w:rtl/>
        </w:rPr>
        <w:t>גם בנו, ואני לא אומר את זה</w:t>
      </w:r>
      <w:r w:rsidR="005E0871">
        <w:rPr>
          <w:rtl/>
        </w:rPr>
        <w:t xml:space="preserve"> </w:t>
      </w:r>
      <w:r w:rsidRPr="006C0A8E">
        <w:rPr>
          <w:rtl/>
        </w:rPr>
        <w:t>לתפארת</w:t>
      </w:r>
      <w:r w:rsidR="005E0871">
        <w:rPr>
          <w:rtl/>
        </w:rPr>
        <w:t xml:space="preserve"> </w:t>
      </w:r>
      <w:r w:rsidRPr="006C0A8E">
        <w:rPr>
          <w:rtl/>
        </w:rPr>
        <w:t>המליצה.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הרגשתי</w:t>
      </w:r>
      <w:r w:rsidR="005E0871">
        <w:rPr>
          <w:rtl/>
        </w:rPr>
        <w:t xml:space="preserve"> </w:t>
      </w:r>
      <w:r w:rsidRPr="006C0A8E">
        <w:rPr>
          <w:rtl/>
        </w:rPr>
        <w:t>כך, ואני</w:t>
      </w:r>
      <w:r w:rsidR="005E0871">
        <w:rPr>
          <w:rtl/>
        </w:rPr>
        <w:t xml:space="preserve"> </w:t>
      </w:r>
      <w:r w:rsidRPr="006C0A8E">
        <w:rPr>
          <w:rtl/>
        </w:rPr>
        <w:t>בטוח</w:t>
      </w:r>
      <w:r w:rsidR="005E0871">
        <w:rPr>
          <w:rtl/>
        </w:rPr>
        <w:t xml:space="preserve"> </w:t>
      </w:r>
      <w:r w:rsidRPr="006C0A8E">
        <w:rPr>
          <w:rtl/>
        </w:rPr>
        <w:t>שכל מי שראשו על כתפיו הרגיש כך.</w:t>
      </w:r>
      <w:r w:rsidR="005E0871">
        <w:rPr>
          <w:rtl/>
        </w:rPr>
        <w:t xml:space="preserve"> </w:t>
      </w:r>
      <w:r w:rsidRPr="006C0A8E">
        <w:rPr>
          <w:rtl/>
        </w:rPr>
        <w:t>כשראינו את האבל הגדול ידענו שבסופו של דבר זה חלחל גם לנוער וגם לציבור בכל מקום</w:t>
      </w:r>
      <w:r w:rsidR="005E0871">
        <w:rPr>
          <w:rtl/>
        </w:rPr>
        <w:t xml:space="preserve"> </w:t>
      </w:r>
      <w:r w:rsidRPr="006C0A8E">
        <w:rPr>
          <w:rtl/>
        </w:rPr>
        <w:t>בארץ.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אבל, 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כמו</w:t>
      </w:r>
      <w:r w:rsidR="005E0871">
        <w:rPr>
          <w:rtl/>
        </w:rPr>
        <w:t xml:space="preserve"> </w:t>
      </w:r>
      <w:r w:rsidRPr="006C0A8E">
        <w:rPr>
          <w:rtl/>
        </w:rPr>
        <w:t>שאתה</w:t>
      </w:r>
      <w:r w:rsidR="005E0871">
        <w:rPr>
          <w:rtl/>
        </w:rPr>
        <w:t xml:space="preserve"> </w:t>
      </w:r>
      <w:r w:rsidRPr="006C0A8E">
        <w:rPr>
          <w:rtl/>
        </w:rPr>
        <w:t>יודע,</w:t>
      </w:r>
      <w:r w:rsidR="005E0871">
        <w:rPr>
          <w:rtl/>
        </w:rPr>
        <w:t xml:space="preserve"> </w:t>
      </w:r>
      <w:r w:rsidRPr="006C0A8E">
        <w:rPr>
          <w:rtl/>
        </w:rPr>
        <w:t>בשבוע הזה שעבר מאז אותו מקרה מר</w:t>
      </w:r>
      <w:r w:rsidR="005E0871">
        <w:rPr>
          <w:rtl/>
        </w:rPr>
        <w:t xml:space="preserve"> </w:t>
      </w:r>
      <w:r w:rsidRPr="006C0A8E">
        <w:rPr>
          <w:rtl/>
        </w:rPr>
        <w:t>ונמהר</w:t>
      </w:r>
      <w:r w:rsidR="005E0871">
        <w:rPr>
          <w:rtl/>
        </w:rPr>
        <w:t xml:space="preserve"> </w:t>
      </w:r>
      <w:r w:rsidRPr="006C0A8E">
        <w:rPr>
          <w:rtl/>
        </w:rPr>
        <w:t>היינו</w:t>
      </w:r>
      <w:r w:rsidR="005E0871">
        <w:rPr>
          <w:rtl/>
        </w:rPr>
        <w:t xml:space="preserve"> </w:t>
      </w:r>
      <w:r w:rsidRPr="006C0A8E">
        <w:rPr>
          <w:rtl/>
        </w:rPr>
        <w:t>אנחנו, אנשי הליכוד, אנשי המחנה הלאומי, חשופים להסתה בלתי פוסקת,</w:t>
      </w:r>
      <w:r w:rsidR="005E0871">
        <w:rPr>
          <w:rtl/>
        </w:rPr>
        <w:t xml:space="preserve"> </w:t>
      </w:r>
      <w:r w:rsidRPr="006C0A8E">
        <w:rPr>
          <w:rtl/>
        </w:rPr>
        <w:t>חשופים</w:t>
      </w:r>
      <w:r w:rsidR="005E0871">
        <w:rPr>
          <w:rtl/>
        </w:rPr>
        <w:t xml:space="preserve"> </w:t>
      </w:r>
      <w:r w:rsidRPr="006C0A8E">
        <w:rPr>
          <w:rtl/>
        </w:rPr>
        <w:t>למסע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שיסוי</w:t>
      </w:r>
      <w:r w:rsidR="005E0871">
        <w:rPr>
          <w:rtl/>
        </w:rPr>
        <w:t xml:space="preserve"> </w:t>
      </w:r>
      <w:r w:rsidRPr="006C0A8E">
        <w:rPr>
          <w:rtl/>
        </w:rPr>
        <w:t>שלא היה דוגמתו, מסע שאני לא חושב שיש לו אח ורע בעולם.</w:t>
      </w:r>
      <w:r w:rsidR="005E0871">
        <w:rPr>
          <w:rtl/>
        </w:rPr>
        <w:t xml:space="preserve"> </w:t>
      </w:r>
      <w:r w:rsidRPr="006C0A8E">
        <w:rPr>
          <w:rtl/>
        </w:rPr>
        <w:t>לבוא</w:t>
      </w:r>
      <w:r w:rsidR="005E0871">
        <w:rPr>
          <w:rtl/>
        </w:rPr>
        <w:t xml:space="preserve"> </w:t>
      </w:r>
      <w:r w:rsidRPr="006C0A8E">
        <w:rPr>
          <w:rtl/>
        </w:rPr>
        <w:t>ולומר</w:t>
      </w:r>
      <w:r w:rsidR="005E0871">
        <w:rPr>
          <w:rtl/>
        </w:rPr>
        <w:t xml:space="preserve"> </w:t>
      </w:r>
      <w:r w:rsidRPr="006C0A8E">
        <w:rPr>
          <w:rtl/>
        </w:rPr>
        <w:t>שאנחנו הרוצחים, זה כמו, אם אני אפנה לחברי הכנסת הערבים טלב אלסאנע</w:t>
      </w:r>
      <w:r w:rsidR="005E0871">
        <w:rPr>
          <w:rtl/>
        </w:rPr>
        <w:t xml:space="preserve"> </w:t>
      </w:r>
      <w:r w:rsidRPr="006C0A8E">
        <w:rPr>
          <w:rtl/>
        </w:rPr>
        <w:t>וסאלח</w:t>
      </w:r>
      <w:r w:rsidR="005E0871">
        <w:rPr>
          <w:rtl/>
        </w:rPr>
        <w:t xml:space="preserve"> </w:t>
      </w:r>
      <w:r w:rsidRPr="006C0A8E">
        <w:rPr>
          <w:rtl/>
        </w:rPr>
        <w:t>סלים,</w:t>
      </w:r>
      <w:r w:rsidR="005E0871">
        <w:rPr>
          <w:rtl/>
        </w:rPr>
        <w:t xml:space="preserve"> </w:t>
      </w: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הרבה</w:t>
      </w:r>
      <w:r w:rsidR="005E0871">
        <w:rPr>
          <w:rtl/>
        </w:rPr>
        <w:t xml:space="preserve"> </w:t>
      </w:r>
      <w:r w:rsidRPr="006C0A8E">
        <w:rPr>
          <w:rtl/>
        </w:rPr>
        <w:t>פעמים כשרוצח אדם אחד או מפעיל טרור ורוצים לעשות לינץ'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בערבים, או לפגוע בהם או סתם לומר דברי בלע עליהם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סלים (חד"ש):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כמו שעשו בעבר.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באים</w:t>
      </w:r>
      <w:r w:rsidR="005E0871">
        <w:rPr>
          <w:rtl/>
        </w:rPr>
        <w:t xml:space="preserve"> </w:t>
      </w:r>
      <w:r w:rsidRPr="006C0A8E">
        <w:rPr>
          <w:rtl/>
        </w:rPr>
        <w:t>ואומרים: איך יכול להיות שאחד עשה משהו ומאשימים את כל הערבים? כל</w:t>
      </w:r>
      <w:r w:rsidR="005E0871">
        <w:rPr>
          <w:rtl/>
        </w:rPr>
        <w:t xml:space="preserve"> </w:t>
      </w:r>
      <w:r w:rsidRPr="006C0A8E">
        <w:rPr>
          <w:rtl/>
        </w:rPr>
        <w:t>הערבים אשמים? כולם אשמים?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אבל זה מה שנעשה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סלים (חד"ש):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אפשר לשאול שאלה?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הוא מסכים, על חשבון זמנו.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על חשבון הזמן שלי, לא.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סלים (חד"ש):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רציתי רק לשאול שאלה קטנה.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סאלח</w:t>
      </w:r>
      <w:r w:rsidR="005E0871">
        <w:rPr>
          <w:rtl/>
        </w:rPr>
        <w:t xml:space="preserve"> </w:t>
      </w:r>
      <w:r w:rsidRPr="006C0A8E">
        <w:rPr>
          <w:rtl/>
        </w:rPr>
        <w:t>סלים,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מצב שתמיד צריך להסתכל על כל מגוון האפשרויות.</w:t>
      </w:r>
      <w:r w:rsidR="005E0871">
        <w:rPr>
          <w:rtl/>
        </w:rPr>
        <w:t xml:space="preserve"> </w:t>
      </w:r>
      <w:r w:rsidRPr="006C0A8E">
        <w:rPr>
          <w:rtl/>
        </w:rPr>
        <w:t>כאשר ערבי עושה מעשה טרור, מעשה מתועב, לא כל הערבים אשמים.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עזרן (ש"ס):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וזה נכון.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וזה נכון.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סלים (חד"ש):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נכון, אבל זה מה שהיית צריך להגיד כאן בעבר.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וכאשר יהודי עושה מעשה טרור קיצוני, לא כל היהודים אשמים.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עזרן (ש"ס):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אפשר לשאול שאלה?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אני לא אפשרתי לאחרים.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כאשר אנשי גן</w:t>
      </w:r>
      <w:r w:rsidR="005E0871">
        <w:rPr>
          <w:rtl/>
        </w:rPr>
        <w:t>-</w:t>
      </w:r>
      <w:r w:rsidRPr="006C0A8E">
        <w:rPr>
          <w:rtl/>
        </w:rPr>
        <w:t xml:space="preserve">שמואל הואשמו בריגול </w:t>
      </w:r>
      <w:r w:rsidR="005E0871">
        <w:rPr>
          <w:rtl/>
        </w:rPr>
        <w:t>–</w:t>
      </w:r>
      <w:r w:rsidRPr="006C0A8E">
        <w:rPr>
          <w:rtl/>
        </w:rPr>
        <w:t xml:space="preserve"> לא כל הקיבוצניקים מרגלים.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עזרן (ש"ס):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וכאשר קרה מה שקרה עם ואנונו, האם כל אנשי אוניברסיטת באר</w:t>
      </w:r>
      <w:r w:rsidR="005E0871">
        <w:rPr>
          <w:rtl/>
        </w:rPr>
        <w:t>-</w:t>
      </w:r>
      <w:r w:rsidRPr="006C0A8E">
        <w:rPr>
          <w:rtl/>
        </w:rPr>
        <w:t>שבע הם מרגלים?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לא.</w:t>
      </w:r>
      <w:r w:rsidR="005E0871">
        <w:rPr>
          <w:rtl/>
        </w:rPr>
        <w:t xml:space="preserve"> </w:t>
      </w:r>
      <w:r w:rsidRPr="006C0A8E">
        <w:rPr>
          <w:rtl/>
        </w:rPr>
        <w:t>באופן</w:t>
      </w:r>
      <w:r w:rsidR="005E0871">
        <w:rPr>
          <w:rtl/>
        </w:rPr>
        <w:t xml:space="preserve"> </w:t>
      </w:r>
      <w:r w:rsidRPr="006C0A8E">
        <w:rPr>
          <w:rtl/>
        </w:rPr>
        <w:t>מקרי וסמלי ביותר, חבר הכנסת עזרן, תאמינו או לא, מרדכי ואנונו</w:t>
      </w:r>
      <w:r w:rsidR="005E0871">
        <w:rPr>
          <w:rtl/>
        </w:rPr>
        <w:t xml:space="preserve"> </w:t>
      </w:r>
      <w:r w:rsidRPr="006C0A8E">
        <w:rPr>
          <w:rtl/>
        </w:rPr>
        <w:t>למד אתי בכיתה.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עזרן (ש"ס):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היה תלמיד שלי.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למד אתי באוניברסיטה בבאר</w:t>
      </w:r>
      <w:r w:rsidR="005E0871">
        <w:rPr>
          <w:rtl/>
        </w:rPr>
        <w:t>-</w:t>
      </w:r>
      <w:r w:rsidRPr="006C0A8E">
        <w:rPr>
          <w:rtl/>
        </w:rPr>
        <w:t>שבע באותו מחזור ובאותו קורס. אני לא יודע איך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הגיע</w:t>
      </w:r>
      <w:r w:rsidR="005E0871">
        <w:rPr>
          <w:rtl/>
        </w:rPr>
        <w:t xml:space="preserve"> </w:t>
      </w:r>
      <w:r w:rsidRPr="006C0A8E">
        <w:rPr>
          <w:rtl/>
        </w:rPr>
        <w:t>לזה.</w:t>
      </w:r>
      <w:r w:rsidR="005E0871">
        <w:rPr>
          <w:rtl/>
        </w:rPr>
        <w:t xml:space="preserve"> </w:t>
      </w:r>
      <w:r w:rsidRPr="006C0A8E">
        <w:rPr>
          <w:rtl/>
        </w:rPr>
        <w:t>בחור</w:t>
      </w:r>
      <w:r w:rsidR="005E0871">
        <w:rPr>
          <w:rtl/>
        </w:rPr>
        <w:t xml:space="preserve"> </w:t>
      </w:r>
      <w:r w:rsidRPr="006C0A8E">
        <w:rPr>
          <w:rtl/>
        </w:rPr>
        <w:t>שקט,</w:t>
      </w:r>
      <w:r w:rsidR="005E0871">
        <w:rPr>
          <w:rtl/>
        </w:rPr>
        <w:t xml:space="preserve"> </w:t>
      </w:r>
      <w:r w:rsidRPr="006C0A8E">
        <w:rPr>
          <w:rtl/>
        </w:rPr>
        <w:t>הבחור האחרון שהיית חושב שיכול לעשות מה שעשה. יושב</w:t>
      </w:r>
      <w:r w:rsidR="005E0871">
        <w:rPr>
          <w:rtl/>
        </w:rPr>
        <w:t xml:space="preserve"> </w:t>
      </w:r>
      <w:r w:rsidRPr="006C0A8E">
        <w:rPr>
          <w:rtl/>
        </w:rPr>
        <w:t>בפינה, צנוע.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והנה מה יצא ממנו ומה יצא ממך.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מוטי ואנונו עשה מעשה, האם כל אוניברסיטת באר</w:t>
      </w:r>
      <w:r w:rsidR="005E0871">
        <w:rPr>
          <w:rtl/>
        </w:rPr>
        <w:t>-</w:t>
      </w:r>
      <w:r w:rsidRPr="006C0A8E">
        <w:rPr>
          <w:rtl/>
        </w:rPr>
        <w:t>שבע אשמה? לכן כל ההכללות האלה</w:t>
      </w:r>
      <w:r w:rsidR="005E0871">
        <w:rPr>
          <w:rtl/>
        </w:rPr>
        <w:t xml:space="preserve"> </w:t>
      </w:r>
      <w:r w:rsidRPr="006C0A8E">
        <w:rPr>
          <w:rtl/>
        </w:rPr>
        <w:t>הן</w:t>
      </w:r>
      <w:r w:rsidR="005E0871">
        <w:rPr>
          <w:rtl/>
        </w:rPr>
        <w:t xml:space="preserve"> </w:t>
      </w:r>
      <w:r w:rsidRPr="006C0A8E">
        <w:rPr>
          <w:rtl/>
        </w:rPr>
        <w:t>רעות, גסות, אין להן מקום, לא צריך לעשות אותן. הייתי רוצה שכל חלקי הבית הזה</w:t>
      </w:r>
      <w:r w:rsidR="005E0871">
        <w:rPr>
          <w:rtl/>
        </w:rPr>
        <w:t xml:space="preserve"> </w:t>
      </w:r>
      <w:r w:rsidRPr="006C0A8E">
        <w:rPr>
          <w:rtl/>
        </w:rPr>
        <w:t>יפסיקו לעשות הכללות, מכל סוג שהוא. גם לא לעשות קדושים מאנשים.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שואלים</w:t>
      </w:r>
      <w:r w:rsidR="005E0871">
        <w:rPr>
          <w:rtl/>
        </w:rPr>
        <w:t xml:space="preserve"> </w:t>
      </w:r>
      <w:r w:rsidRPr="006C0A8E">
        <w:rPr>
          <w:rtl/>
        </w:rPr>
        <w:t>למה</w:t>
      </w:r>
      <w:r w:rsidR="005E0871">
        <w:rPr>
          <w:rtl/>
        </w:rPr>
        <w:t xml:space="preserve"> </w:t>
      </w:r>
      <w:r w:rsidRPr="006C0A8E">
        <w:rPr>
          <w:rtl/>
        </w:rPr>
        <w:t>בכלל נותנים פתחון פה לאותו רוצח מתועב יגאל עמיר. שמעתי</w:t>
      </w:r>
      <w:r w:rsidR="005E0871">
        <w:rPr>
          <w:rtl/>
        </w:rPr>
        <w:t xml:space="preserve"> </w:t>
      </w:r>
      <w:r w:rsidRPr="006C0A8E">
        <w:rPr>
          <w:rtl/>
        </w:rPr>
        <w:t>מנחים</w:t>
      </w:r>
      <w:r w:rsidR="005E0871">
        <w:rPr>
          <w:rtl/>
        </w:rPr>
        <w:t xml:space="preserve"> </w:t>
      </w:r>
      <w:r w:rsidRPr="006C0A8E">
        <w:rPr>
          <w:rtl/>
        </w:rPr>
        <w:t>ברדיו ובטלוויזיה אומרים זאת כאשר הוא השמיע את דבריו. למה בכלל נותנים לו</w:t>
      </w:r>
      <w:r w:rsidR="005E0871">
        <w:rPr>
          <w:rtl/>
        </w:rPr>
        <w:t xml:space="preserve"> </w:t>
      </w:r>
      <w:r w:rsidRPr="006C0A8E">
        <w:rPr>
          <w:rtl/>
        </w:rPr>
        <w:t>פתחון</w:t>
      </w:r>
      <w:r w:rsidR="005E0871">
        <w:rPr>
          <w:rtl/>
        </w:rPr>
        <w:t xml:space="preserve"> </w:t>
      </w:r>
      <w:r w:rsidRPr="006C0A8E">
        <w:rPr>
          <w:rtl/>
        </w:rPr>
        <w:t>פה?</w:t>
      </w:r>
      <w:r w:rsidR="005E0871">
        <w:rPr>
          <w:rtl/>
        </w:rPr>
        <w:t xml:space="preserve"> </w:t>
      </w:r>
      <w:r w:rsidRPr="006C0A8E">
        <w:rPr>
          <w:rtl/>
        </w:rPr>
        <w:t>איפה</w:t>
      </w:r>
      <w:r w:rsidR="005E0871">
        <w:rPr>
          <w:rtl/>
        </w:rPr>
        <w:t xml:space="preserve"> </w:t>
      </w:r>
      <w:r w:rsidRPr="006C0A8E">
        <w:rPr>
          <w:rtl/>
        </w:rPr>
        <w:t>אותם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נותנים פתחון פה לאיזה רוצח מתועב, טרוריסט</w:t>
      </w:r>
      <w:r w:rsidR="005E0871">
        <w:rPr>
          <w:rtl/>
        </w:rPr>
        <w:t xml:space="preserve"> </w:t>
      </w:r>
      <w:r w:rsidRPr="006C0A8E">
        <w:rPr>
          <w:rtl/>
        </w:rPr>
        <w:t>שאומר: אני רוצה לעשות כך וכך ואמשיך לעשות כך וכך? אז כן צריך לתת לו לדבר?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לכן,</w:t>
      </w:r>
      <w:r w:rsidR="005E0871">
        <w:rPr>
          <w:rtl/>
        </w:rPr>
        <w:t xml:space="preserve"> </w:t>
      </w:r>
      <w:r w:rsidRPr="006C0A8E">
        <w:rPr>
          <w:rtl/>
        </w:rPr>
        <w:t>לא פה ולא פה. לא להאשים פה ולא להאשים פה. כולנו בסופו של דבר חייבים</w:t>
      </w:r>
      <w:r w:rsidR="005E0871">
        <w:rPr>
          <w:rtl/>
        </w:rPr>
        <w:t xml:space="preserve"> </w:t>
      </w:r>
      <w:r w:rsidRPr="006C0A8E">
        <w:rPr>
          <w:rtl/>
        </w:rPr>
        <w:t>לנקוט</w:t>
      </w:r>
      <w:r w:rsidR="005E0871">
        <w:rPr>
          <w:rtl/>
        </w:rPr>
        <w:t xml:space="preserve"> </w:t>
      </w:r>
      <w:r w:rsidRPr="006C0A8E">
        <w:rPr>
          <w:rtl/>
        </w:rPr>
        <w:t>מידה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זהירות והגינות. לכן אני באמת רוצה לבוא ולומר שהיום יש לנו שעת</w:t>
      </w:r>
      <w:r w:rsidR="005E0871">
        <w:rPr>
          <w:rtl/>
        </w:rPr>
        <w:t xml:space="preserve"> </w:t>
      </w:r>
      <w:r w:rsidRPr="006C0A8E">
        <w:rPr>
          <w:rtl/>
        </w:rPr>
        <w:t>רצון,</w:t>
      </w:r>
      <w:r w:rsidR="005E0871">
        <w:rPr>
          <w:rtl/>
        </w:rPr>
        <w:t xml:space="preserve"> </w:t>
      </w:r>
      <w:r w:rsidRPr="006C0A8E">
        <w:rPr>
          <w:rtl/>
        </w:rPr>
        <w:t>לומר</w:t>
      </w:r>
      <w:r w:rsidR="005E0871">
        <w:rPr>
          <w:rtl/>
        </w:rPr>
        <w:t xml:space="preserve"> </w:t>
      </w:r>
      <w:r w:rsidRPr="006C0A8E">
        <w:rPr>
          <w:rtl/>
        </w:rPr>
        <w:t>אותם דברים אבל בטון אחר; לומר אותם דברים, אבל בסגנון אחר. הרי אני</w:t>
      </w:r>
      <w:r w:rsidR="005E0871">
        <w:rPr>
          <w:rtl/>
        </w:rPr>
        <w:t xml:space="preserve"> </w:t>
      </w:r>
      <w:r w:rsidRPr="006C0A8E">
        <w:rPr>
          <w:rtl/>
        </w:rPr>
        <w:t>לא אבקש ממך, חבר הכנסת טלב אלסאנע, לשנות את דעותיך. גם אם אבקש, זה לא יעזור.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 אתה צריך להגיד את הדברים האלה גם לחבריך.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ואתה גם אל תבקש ממני לומר אותם דברים שאני לא מתכוון אליהם. אם אני אומר את</w:t>
      </w:r>
      <w:r w:rsidR="005E0871">
        <w:rPr>
          <w:rtl/>
        </w:rPr>
        <w:t xml:space="preserve"> </w:t>
      </w:r>
      <w:r w:rsidRPr="006C0A8E">
        <w:rPr>
          <w:rtl/>
        </w:rPr>
        <w:t>הדברים, סימן</w:t>
      </w:r>
      <w:r w:rsidR="005E0871">
        <w:rPr>
          <w:rtl/>
        </w:rPr>
        <w:t xml:space="preserve"> </w:t>
      </w:r>
      <w:r w:rsidRPr="006C0A8E">
        <w:rPr>
          <w:rtl/>
        </w:rPr>
        <w:t>שאני רוצה לומר אותם. אם אני אומר את הדברים, סימן שאני חושב אותם.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מאה אחוז, אבל גם לי מותר.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רק</w:t>
      </w:r>
      <w:r w:rsidR="005E0871">
        <w:rPr>
          <w:rtl/>
        </w:rPr>
        <w:t xml:space="preserve"> </w:t>
      </w:r>
      <w:r w:rsidRPr="006C0A8E">
        <w:rPr>
          <w:rtl/>
        </w:rPr>
        <w:t>היום,</w:t>
      </w:r>
      <w:r w:rsidR="005E0871">
        <w:rPr>
          <w:rtl/>
        </w:rPr>
        <w:t xml:space="preserve"> </w:t>
      </w:r>
      <w:r w:rsidRPr="006C0A8E">
        <w:rPr>
          <w:rtl/>
        </w:rPr>
        <w:t>אלא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מחר</w:t>
      </w:r>
      <w:r w:rsidR="005E0871">
        <w:rPr>
          <w:rtl/>
        </w:rPr>
        <w:t xml:space="preserve"> </w:t>
      </w:r>
      <w:r w:rsidRPr="006C0A8E">
        <w:rPr>
          <w:rtl/>
        </w:rPr>
        <w:t>וגם</w:t>
      </w:r>
      <w:r w:rsidR="005E0871">
        <w:rPr>
          <w:rtl/>
        </w:rPr>
        <w:t xml:space="preserve"> </w:t>
      </w:r>
      <w:r w:rsidRPr="006C0A8E">
        <w:rPr>
          <w:rtl/>
        </w:rPr>
        <w:t>מחרתיים, אם אני אחשוב שתהליך השלום הוא</w:t>
      </w:r>
      <w:r w:rsidR="005E0871">
        <w:rPr>
          <w:rtl/>
        </w:rPr>
        <w:t xml:space="preserve"> </w:t>
      </w:r>
      <w:r w:rsidRPr="006C0A8E">
        <w:rPr>
          <w:rtl/>
        </w:rPr>
        <w:t>מסוכן,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שתהליך</w:t>
      </w:r>
      <w:r w:rsidR="005E0871">
        <w:rPr>
          <w:rtl/>
        </w:rPr>
        <w:t xml:space="preserve"> </w:t>
      </w:r>
      <w:r w:rsidRPr="006C0A8E">
        <w:rPr>
          <w:rtl/>
        </w:rPr>
        <w:t>השלום</w:t>
      </w:r>
      <w:r w:rsidR="005E0871">
        <w:rPr>
          <w:rtl/>
        </w:rPr>
        <w:t xml:space="preserve"> </w:t>
      </w:r>
      <w:r w:rsidRPr="006C0A8E">
        <w:rPr>
          <w:rtl/>
        </w:rPr>
        <w:t>מסוכן.</w:t>
      </w:r>
      <w:r w:rsidR="005E0871">
        <w:rPr>
          <w:rtl/>
        </w:rPr>
        <w:t xml:space="preserve"> </w:t>
      </w:r>
      <w:r w:rsidRPr="006C0A8E">
        <w:rPr>
          <w:rtl/>
        </w:rPr>
        <w:t>אני לא אפסיק לומר שתהליך השלום מהווה</w:t>
      </w:r>
      <w:r w:rsidR="005E0871">
        <w:rPr>
          <w:rtl/>
        </w:rPr>
        <w:t xml:space="preserve"> </w:t>
      </w:r>
      <w:r w:rsidRPr="006C0A8E">
        <w:rPr>
          <w:rtl/>
        </w:rPr>
        <w:t>סיכון למדינה, אם אחשוב כך.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זכותך.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הסתה, אלה לא דברי בלע, זו לא נאצה, זה לא שום דבר. אלה דברים שצריך</w:t>
      </w:r>
      <w:r w:rsidR="005E0871">
        <w:rPr>
          <w:rtl/>
        </w:rPr>
        <w:t xml:space="preserve"> </w:t>
      </w:r>
      <w:r w:rsidRPr="006C0A8E">
        <w:rPr>
          <w:rtl/>
        </w:rPr>
        <w:t>לומר</w:t>
      </w:r>
      <w:r w:rsidR="005E0871">
        <w:rPr>
          <w:rtl/>
        </w:rPr>
        <w:t xml:space="preserve"> </w:t>
      </w:r>
      <w:r w:rsidRPr="006C0A8E">
        <w:rPr>
          <w:rtl/>
        </w:rPr>
        <w:t>אותם,</w:t>
      </w:r>
      <w:r w:rsidR="005E0871">
        <w:rPr>
          <w:rtl/>
        </w:rPr>
        <w:t xml:space="preserve"> </w:t>
      </w:r>
      <w:r w:rsidRPr="006C0A8E">
        <w:rPr>
          <w:rtl/>
        </w:rPr>
        <w:t>אלה דברים שיש בהם היגיון, אלה דברים שבסופו של דבר אתה מסכים עליהם</w:t>
      </w:r>
      <w:r w:rsidR="005E0871">
        <w:rPr>
          <w:rtl/>
        </w:rPr>
        <w:t xml:space="preserve"> </w:t>
      </w:r>
      <w:r w:rsidRPr="006C0A8E">
        <w:rPr>
          <w:rtl/>
        </w:rPr>
        <w:t>כך ואני מסכים עליהם אחרת.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סלים (חד"ש):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אבל למה כשאמרו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יכול להשיב, אני מצטער, השעון צלצל. חבר הכנסת סאלח סלים, אתה שואל</w:t>
      </w:r>
      <w:r w:rsidR="005E0871">
        <w:rPr>
          <w:rtl/>
        </w:rPr>
        <w:t xml:space="preserve"> </w:t>
      </w:r>
      <w:r w:rsidRPr="006C0A8E">
        <w:rPr>
          <w:rtl/>
        </w:rPr>
        <w:t>אותו שאלה כשהשעון צלצל? בבקשה, אני מבקש ממך לסיים.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משפט סיכום.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סלים (חד"ש):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למה לא גיניתם כשאמרו "מוות לערבים"?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סילבן שלום, אתה מקבל רשות לומר משפט אחד, ונא לסכם.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סאלח סלים, כאשר אומרים "מוות לערבים" וגם כאשר אומרים מהצד השני</w:t>
      </w:r>
      <w:r w:rsidR="005E0871">
        <w:rPr>
          <w:rtl/>
        </w:rPr>
        <w:t xml:space="preserve"> </w:t>
      </w:r>
      <w:r w:rsidRPr="006C0A8E">
        <w:rPr>
          <w:rtl/>
        </w:rPr>
        <w:t>"אידבח</w:t>
      </w:r>
      <w:r w:rsidR="005E0871">
        <w:rPr>
          <w:rtl/>
        </w:rPr>
        <w:t xml:space="preserve"> </w:t>
      </w:r>
      <w:r w:rsidRPr="006C0A8E">
        <w:rPr>
          <w:rtl/>
        </w:rPr>
        <w:t>אל</w:t>
      </w:r>
      <w:r w:rsidR="005E0871">
        <w:rPr>
          <w:rtl/>
        </w:rPr>
        <w:t>-</w:t>
      </w:r>
      <w:r w:rsidRPr="006C0A8E">
        <w:rPr>
          <w:rtl/>
        </w:rPr>
        <w:t>יהוד",</w:t>
      </w:r>
      <w:r w:rsidR="005E0871">
        <w:rPr>
          <w:rtl/>
        </w:rPr>
        <w:t xml:space="preserve"> </w:t>
      </w:r>
      <w:r w:rsidRPr="006C0A8E">
        <w:rPr>
          <w:rtl/>
        </w:rPr>
        <w:t>אלה</w:t>
      </w:r>
      <w:r w:rsidR="005E0871">
        <w:rPr>
          <w:rtl/>
        </w:rPr>
        <w:t xml:space="preserve"> </w:t>
      </w:r>
      <w:r w:rsidRPr="006C0A8E">
        <w:rPr>
          <w:rtl/>
        </w:rPr>
        <w:t>אמירות שאין להן מקום. אין מקום להרוג או לטבוח רק בגלל</w:t>
      </w:r>
      <w:r w:rsidR="005E0871">
        <w:rPr>
          <w:rtl/>
        </w:rPr>
        <w:t xml:space="preserve"> </w:t>
      </w:r>
      <w:r w:rsidRPr="006C0A8E">
        <w:rPr>
          <w:rtl/>
        </w:rPr>
        <w:t>מוצא</w:t>
      </w:r>
      <w:r w:rsidR="005E0871">
        <w:rPr>
          <w:rtl/>
        </w:rPr>
        <w:t xml:space="preserve"> </w:t>
      </w:r>
      <w:r w:rsidRPr="006C0A8E">
        <w:rPr>
          <w:rtl/>
        </w:rPr>
        <w:t>אתני או רק בגלל דת כזאת או אחרת. שאלה זו לא צריכה בכלל להישאל. ברור שדבר</w:t>
      </w:r>
      <w:r w:rsidR="005E0871">
        <w:rPr>
          <w:rtl/>
        </w:rPr>
        <w:t xml:space="preserve"> </w:t>
      </w:r>
      <w:r w:rsidRPr="006C0A8E">
        <w:rPr>
          <w:rtl/>
        </w:rPr>
        <w:t>כזה</w:t>
      </w:r>
      <w:r w:rsidR="005E0871">
        <w:rPr>
          <w:rtl/>
        </w:rPr>
        <w:t xml:space="preserve"> </w:t>
      </w:r>
      <w:r w:rsidRPr="006C0A8E">
        <w:rPr>
          <w:rtl/>
        </w:rPr>
        <w:t>אסור</w:t>
      </w:r>
      <w:r w:rsidR="005E0871">
        <w:rPr>
          <w:rtl/>
        </w:rPr>
        <w:t xml:space="preserve"> </w:t>
      </w:r>
      <w:r w:rsidRPr="006C0A8E">
        <w:rPr>
          <w:rtl/>
        </w:rPr>
        <w:t>שייעשה ואסור שייאמר. אבל כמו שאתה לא רוצה שיגידו "מוות לערבים" אחרי</w:t>
      </w:r>
      <w:r w:rsidR="005E0871">
        <w:rPr>
          <w:rtl/>
        </w:rPr>
        <w:t xml:space="preserve"> </w:t>
      </w:r>
      <w:r w:rsidRPr="006C0A8E">
        <w:rPr>
          <w:rtl/>
        </w:rPr>
        <w:t>רצח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 טרוריסט, ויגידו שכל הערבים אשמים, גם אתם אל תבואו ותגידו שכל הימין</w:t>
      </w:r>
      <w:r w:rsidR="005E0871">
        <w:rPr>
          <w:rtl/>
        </w:rPr>
        <w:t xml:space="preserve"> </w:t>
      </w:r>
      <w:r w:rsidRPr="006C0A8E">
        <w:rPr>
          <w:rtl/>
        </w:rPr>
        <w:t>אשם</w:t>
      </w:r>
      <w:r w:rsidR="005E0871">
        <w:rPr>
          <w:rtl/>
        </w:rPr>
        <w:t xml:space="preserve"> </w:t>
      </w:r>
      <w:r w:rsidRPr="006C0A8E">
        <w:rPr>
          <w:rtl/>
        </w:rPr>
        <w:t>במה</w:t>
      </w:r>
      <w:r w:rsidR="005E0871">
        <w:rPr>
          <w:rtl/>
        </w:rPr>
        <w:t xml:space="preserve"> </w:t>
      </w:r>
      <w:r w:rsidRPr="006C0A8E">
        <w:rPr>
          <w:rtl/>
        </w:rPr>
        <w:t>שעשה</w:t>
      </w:r>
      <w:r w:rsidR="005E0871">
        <w:rPr>
          <w:rtl/>
        </w:rPr>
        <w:t xml:space="preserve"> </w:t>
      </w:r>
      <w:r w:rsidRPr="006C0A8E">
        <w:rPr>
          <w:rtl/>
        </w:rPr>
        <w:t>אדם אחד, ובוודאי לא הליכוד. מי שאומר את הדברים האלה רוצה לעשות</w:t>
      </w:r>
      <w:r w:rsidR="005E0871">
        <w:rPr>
          <w:rtl/>
        </w:rPr>
        <w:t xml:space="preserve"> </w:t>
      </w:r>
      <w:r w:rsidRPr="006C0A8E">
        <w:rPr>
          <w:rtl/>
        </w:rPr>
        <w:t>הון פוליטי שאנחנו לא ניתן לו לעשות אותו.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כשאני</w:t>
      </w:r>
      <w:r w:rsidR="005E0871">
        <w:rPr>
          <w:rtl/>
        </w:rPr>
        <w:t xml:space="preserve"> </w:t>
      </w:r>
      <w:r w:rsidRPr="006C0A8E">
        <w:rPr>
          <w:rtl/>
        </w:rPr>
        <w:t>אעלה</w:t>
      </w:r>
      <w:r w:rsidR="005E0871">
        <w:rPr>
          <w:rtl/>
        </w:rPr>
        <w:t xml:space="preserve"> </w:t>
      </w:r>
      <w:r w:rsidRPr="006C0A8E">
        <w:rPr>
          <w:rtl/>
        </w:rPr>
        <w:t>לדבר בפעם הבאה, אני אסביר למה לא ניתן לעשות הון פוליטי מהדבר</w:t>
      </w:r>
      <w:r w:rsidR="005E0871">
        <w:rPr>
          <w:rtl/>
        </w:rPr>
        <w:t xml:space="preserve"> </w:t>
      </w:r>
      <w:r w:rsidRPr="006C0A8E">
        <w:rPr>
          <w:rtl/>
        </w:rPr>
        <w:t>הזה ואיך לא נאפשר זאת.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רבה.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דן תיכון, אתה לא היית באולם כאשר חבר הכנסת סילבן</w:t>
      </w:r>
      <w:r w:rsidR="005E0871">
        <w:rPr>
          <w:rtl/>
        </w:rPr>
        <w:t xml:space="preserve"> </w:t>
      </w:r>
      <w:r w:rsidRPr="006C0A8E">
        <w:rPr>
          <w:rtl/>
        </w:rPr>
        <w:t>שלום</w:t>
      </w:r>
      <w:r w:rsidR="005E0871">
        <w:rPr>
          <w:rtl/>
        </w:rPr>
        <w:t xml:space="preserve"> </w:t>
      </w:r>
      <w:r w:rsidRPr="006C0A8E">
        <w:rPr>
          <w:rtl/>
        </w:rPr>
        <w:t>ביקש</w:t>
      </w:r>
      <w:r w:rsidR="005E0871">
        <w:rPr>
          <w:rtl/>
        </w:rPr>
        <w:t xml:space="preserve"> </w:t>
      </w:r>
      <w:r w:rsidRPr="006C0A8E">
        <w:rPr>
          <w:rtl/>
        </w:rPr>
        <w:t>לחלק</w:t>
      </w:r>
      <w:r w:rsidR="005E0871">
        <w:rPr>
          <w:rtl/>
        </w:rPr>
        <w:t xml:space="preserve"> </w:t>
      </w:r>
      <w:r w:rsidRPr="006C0A8E">
        <w:rPr>
          <w:rtl/>
        </w:rPr>
        <w:t>את דבריו לפי הסדר החוקי של חמש דקות ועוד חמש דקות. אפשרתי לו</w:t>
      </w:r>
      <w:r w:rsidR="005E0871">
        <w:rPr>
          <w:rtl/>
        </w:rPr>
        <w:t xml:space="preserve"> </w:t>
      </w:r>
      <w:r w:rsidRPr="006C0A8E">
        <w:rPr>
          <w:rtl/>
        </w:rPr>
        <w:t>לעשות זאת.</w:t>
      </w:r>
      <w:r w:rsidR="005E0871">
        <w:rPr>
          <w:rtl/>
        </w:rPr>
        <w:t xml:space="preserve"> </w:t>
      </w:r>
      <w:r w:rsidRPr="006C0A8E">
        <w:rPr>
          <w:rtl/>
        </w:rPr>
        <w:t>אם אתה רוצה, אאפשר גם לך, עשר דקות.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הוא ביקש, הוא בוודאי ידע למה הוא מבקש.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בבקשה, אני פשוט מאפשר לך את הבחירה.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לחזור לנושא: מלוות המדינה והשפעתן על חיינו.</w:t>
      </w:r>
      <w:r w:rsidR="005E0871">
        <w:rPr>
          <w:rtl/>
        </w:rPr>
        <w:t xml:space="preserve"> </w:t>
      </w:r>
      <w:r w:rsidRPr="006C0A8E">
        <w:rPr>
          <w:rtl/>
        </w:rPr>
        <w:t>אני רוצה להמשיך מן הנקודה שבה עצרתי בסיבוב הקודם, לפני כשעה.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כבר</w:t>
      </w:r>
      <w:r w:rsidR="005E0871">
        <w:rPr>
          <w:rtl/>
        </w:rPr>
        <w:t xml:space="preserve"> </w:t>
      </w:r>
      <w:r w:rsidRPr="006C0A8E">
        <w:rPr>
          <w:rtl/>
        </w:rPr>
        <w:t>אמרתי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מברך על החוק. החוק הוא בעצם תיקון להצעת חוק שלי ושל השר</w:t>
      </w:r>
      <w:r w:rsidR="005E0871">
        <w:rPr>
          <w:rtl/>
        </w:rPr>
        <w:t xml:space="preserve"> </w:t>
      </w:r>
      <w:r w:rsidRPr="006C0A8E">
        <w:rPr>
          <w:rtl/>
        </w:rPr>
        <w:t>שמעון</w:t>
      </w:r>
      <w:r w:rsidR="005E0871">
        <w:rPr>
          <w:rtl/>
        </w:rPr>
        <w:t xml:space="preserve"> </w:t>
      </w:r>
      <w:r w:rsidRPr="006C0A8E">
        <w:rPr>
          <w:rtl/>
        </w:rPr>
        <w:t>שטרית,</w:t>
      </w:r>
      <w:r w:rsidR="005E0871">
        <w:rPr>
          <w:rtl/>
        </w:rPr>
        <w:t xml:space="preserve"> </w:t>
      </w:r>
      <w:r w:rsidRPr="006C0A8E">
        <w:rPr>
          <w:rtl/>
        </w:rPr>
        <w:t>שבא להאריך תוקף מלוות מדינה שפג תוקפן. אני מבין שכאשר ניסחנו את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נשמטו</w:t>
      </w:r>
      <w:r w:rsidR="005E0871">
        <w:rPr>
          <w:rtl/>
        </w:rPr>
        <w:t xml:space="preserve"> </w:t>
      </w:r>
      <w:r w:rsidRPr="006C0A8E">
        <w:rPr>
          <w:rtl/>
        </w:rPr>
        <w:t>כמה סדרות, והחוק הזה בא בעצם לתקן ולהוסיף אותן סדרות שנשמטו מהצעת</w:t>
      </w:r>
      <w:r w:rsidR="005E0871">
        <w:rPr>
          <w:rtl/>
        </w:rPr>
        <w:t xml:space="preserve"> </w:t>
      </w:r>
      <w:r w:rsidRPr="006C0A8E">
        <w:rPr>
          <w:rtl/>
        </w:rPr>
        <w:t>החוק שלנו, מהתיקון שלנו שאושר בכנסת הקודמת.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כבר</w:t>
      </w:r>
      <w:r w:rsidR="005E0871">
        <w:rPr>
          <w:rtl/>
        </w:rPr>
        <w:t xml:space="preserve"> </w:t>
      </w:r>
      <w:r w:rsidRPr="006C0A8E">
        <w:rPr>
          <w:rtl/>
        </w:rPr>
        <w:t>אמרתי שנדלקה כתובת אדומה שאומרת כי יש בעיות בתקציב המדינה ואם אתם לא</w:t>
      </w:r>
      <w:r w:rsidR="005E0871">
        <w:rPr>
          <w:rtl/>
        </w:rPr>
        <w:t xml:space="preserve"> </w:t>
      </w:r>
      <w:r w:rsidRPr="006C0A8E">
        <w:rPr>
          <w:rtl/>
        </w:rPr>
        <w:t>תתייחסו</w:t>
      </w:r>
      <w:r w:rsidR="005E0871">
        <w:rPr>
          <w:rtl/>
        </w:rPr>
        <w:t xml:space="preserve"> </w:t>
      </w:r>
      <w:r w:rsidRPr="006C0A8E">
        <w:rPr>
          <w:rtl/>
        </w:rPr>
        <w:t>לבעיות האלה ב</w:t>
      </w:r>
      <w:r w:rsidR="005E0871">
        <w:rPr>
          <w:rtl/>
        </w:rPr>
        <w:t>-</w:t>
      </w:r>
      <w:r w:rsidRPr="006C0A8E">
        <w:rPr>
          <w:rtl/>
        </w:rPr>
        <w:t>1996, יכול להיות שאחר כך יהיה מאוחר. כאשר אמרתי זאת בעת</w:t>
      </w:r>
      <w:r w:rsidR="005E0871">
        <w:rPr>
          <w:rtl/>
        </w:rPr>
        <w:t xml:space="preserve"> </w:t>
      </w:r>
      <w:r w:rsidRPr="006C0A8E">
        <w:rPr>
          <w:rtl/>
        </w:rPr>
        <w:t>הדיון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התקציב</w:t>
      </w:r>
      <w:r w:rsidR="005E0871">
        <w:rPr>
          <w:rtl/>
        </w:rPr>
        <w:t xml:space="preserve"> </w:t>
      </w:r>
      <w:r w:rsidRPr="006C0A8E">
        <w:rPr>
          <w:rtl/>
        </w:rPr>
        <w:t>לפני עשרה ימים, זה היה בבחינת קול קורא, מה הוא מבלבל לנו את</w:t>
      </w:r>
      <w:r w:rsidR="005E0871">
        <w:rPr>
          <w:rtl/>
        </w:rPr>
        <w:t xml:space="preserve"> </w:t>
      </w:r>
      <w:r w:rsidRPr="006C0A8E">
        <w:rPr>
          <w:rtl/>
        </w:rPr>
        <w:t>המוח? והלוא ראש הממשלה, זכרו לברכה, ושר האוצר עלו אל הדוכן ואמרו: מעולם לא היה</w:t>
      </w:r>
      <w:r w:rsidR="005E0871">
        <w:rPr>
          <w:rtl/>
        </w:rPr>
        <w:t xml:space="preserve"> </w:t>
      </w:r>
      <w:r w:rsidRPr="006C0A8E">
        <w:rPr>
          <w:rtl/>
        </w:rPr>
        <w:t>לעם</w:t>
      </w:r>
      <w:r w:rsidR="005E0871">
        <w:rPr>
          <w:rtl/>
        </w:rPr>
        <w:t xml:space="preserve"> </w:t>
      </w:r>
      <w:r w:rsidRPr="006C0A8E">
        <w:rPr>
          <w:rtl/>
        </w:rPr>
        <w:t>הזה כל כך טוב. ופתאום בא התימהוני הזה חבר הכנסת דן תיכון ואומר: תראו, אני</w:t>
      </w:r>
      <w:r w:rsidR="005E0871">
        <w:rPr>
          <w:rtl/>
        </w:rPr>
        <w:t xml:space="preserve"> </w:t>
      </w:r>
      <w:r w:rsidRPr="006C0A8E">
        <w:rPr>
          <w:rtl/>
        </w:rPr>
        <w:t>מזהיר אתכם.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מוחה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הביטוי "תימהוני" לגבי חבר הכנסת דן תיכון. אדוני כלכלן בחסד</w:t>
      </w:r>
      <w:r w:rsidR="005E0871">
        <w:rPr>
          <w:rtl/>
        </w:rPr>
        <w:t xml:space="preserve"> </w:t>
      </w:r>
      <w:r w:rsidRPr="006C0A8E">
        <w:rPr>
          <w:rtl/>
        </w:rPr>
        <w:t>עליון ואדם מאוד רציני.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תן לי להמשיך.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בנאום התקציב שלי אני התמקדתי בשני נושאים שהופכים להיות רלוונטיים ואקוטיים</w:t>
      </w:r>
      <w:r w:rsidR="005E0871">
        <w:rPr>
          <w:rtl/>
        </w:rPr>
        <w:t xml:space="preserve"> </w:t>
      </w:r>
      <w:r w:rsidRPr="006C0A8E">
        <w:rPr>
          <w:rtl/>
        </w:rPr>
        <w:t>בעצם</w:t>
      </w:r>
      <w:r w:rsidR="005E0871">
        <w:rPr>
          <w:rtl/>
        </w:rPr>
        <w:t xml:space="preserve"> </w:t>
      </w:r>
      <w:r w:rsidRPr="006C0A8E">
        <w:rPr>
          <w:rtl/>
        </w:rPr>
        <w:t>הימים</w:t>
      </w:r>
      <w:r w:rsidR="005E0871">
        <w:rPr>
          <w:rtl/>
        </w:rPr>
        <w:t xml:space="preserve"> </w:t>
      </w:r>
      <w:r w:rsidRPr="006C0A8E">
        <w:rPr>
          <w:rtl/>
        </w:rPr>
        <w:t>הללו.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קראתי</w:t>
      </w:r>
      <w:r w:rsidR="005E0871">
        <w:rPr>
          <w:rtl/>
        </w:rPr>
        <w:t xml:space="preserve"> </w:t>
      </w:r>
      <w:r w:rsidRPr="006C0A8E">
        <w:rPr>
          <w:rtl/>
        </w:rPr>
        <w:t>להם</w:t>
      </w:r>
      <w:r w:rsidR="005E0871">
        <w:rPr>
          <w:rtl/>
        </w:rPr>
        <w:t xml:space="preserve"> – </w:t>
      </w:r>
      <w:r w:rsidRPr="006C0A8E">
        <w:rPr>
          <w:rtl/>
        </w:rPr>
        <w:t>הגירעון</w:t>
      </w:r>
      <w:r w:rsidR="005E0871">
        <w:rPr>
          <w:rtl/>
        </w:rPr>
        <w:t xml:space="preserve"> </w:t>
      </w:r>
      <w:r w:rsidRPr="006C0A8E">
        <w:rPr>
          <w:rtl/>
        </w:rPr>
        <w:t>בתקציב</w:t>
      </w:r>
      <w:r w:rsidR="005E0871">
        <w:rPr>
          <w:rtl/>
        </w:rPr>
        <w:t xml:space="preserve"> </w:t>
      </w:r>
      <w:r w:rsidRPr="006C0A8E">
        <w:rPr>
          <w:rtl/>
        </w:rPr>
        <w:t>המדינה והגירעון במאזן</w:t>
      </w:r>
      <w:r w:rsidR="005E0871">
        <w:rPr>
          <w:rtl/>
        </w:rPr>
        <w:t xml:space="preserve"> </w:t>
      </w:r>
      <w:r w:rsidRPr="006C0A8E">
        <w:rPr>
          <w:rtl/>
        </w:rPr>
        <w:t>התשלומים.</w:t>
      </w:r>
      <w:r w:rsidR="005E0871">
        <w:rPr>
          <w:rtl/>
        </w:rPr>
        <w:t xml:space="preserve"> </w:t>
      </w:r>
      <w:r w:rsidRPr="006C0A8E">
        <w:rPr>
          <w:rtl/>
        </w:rPr>
        <w:t>אמרתי:</w:t>
      </w:r>
      <w:r w:rsidR="005E0871">
        <w:rPr>
          <w:rtl/>
        </w:rPr>
        <w:t xml:space="preserve"> </w:t>
      </w:r>
      <w:r w:rsidRPr="006C0A8E">
        <w:rPr>
          <w:rtl/>
        </w:rPr>
        <w:t>שימו לב, יש לכם אילוצים, אתם מגדילים את התקציב, אתם מגדילים</w:t>
      </w:r>
      <w:r w:rsidR="005E0871">
        <w:rPr>
          <w:rtl/>
        </w:rPr>
        <w:t xml:space="preserve"> </w:t>
      </w:r>
      <w:r w:rsidRPr="006C0A8E">
        <w:rPr>
          <w:rtl/>
        </w:rPr>
        <w:t>את הגירעון, אתם מתעלמים ממה שאומרים לכם כי אתם פונים אל האזרח הקטן ואומרים לו:</w:t>
      </w:r>
      <w:r w:rsidR="005E0871">
        <w:rPr>
          <w:rtl/>
        </w:rPr>
        <w:t xml:space="preserve"> </w:t>
      </w:r>
      <w:r w:rsidRPr="006C0A8E">
        <w:rPr>
          <w:rtl/>
        </w:rPr>
        <w:t>מעולם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היית כל כך הרבה פעמים בחוץ</w:t>
      </w:r>
      <w:r w:rsidR="005E0871">
        <w:rPr>
          <w:rtl/>
        </w:rPr>
        <w:t>-</w:t>
      </w:r>
      <w:r w:rsidRPr="006C0A8E">
        <w:rPr>
          <w:rtl/>
        </w:rPr>
        <w:t>לארץ, המחירים זולים, קנית טלוויזיה, קנית</w:t>
      </w:r>
      <w:r w:rsidR="005E0871">
        <w:rPr>
          <w:rtl/>
        </w:rPr>
        <w:t xml:space="preserve"> </w:t>
      </w:r>
      <w:r w:rsidRPr="006C0A8E">
        <w:rPr>
          <w:rtl/>
        </w:rPr>
        <w:t>וידיאו,</w:t>
      </w:r>
      <w:r w:rsidR="005E0871">
        <w:rPr>
          <w:rtl/>
        </w:rPr>
        <w:t xml:space="preserve"> </w:t>
      </w:r>
      <w:r w:rsidRPr="006C0A8E">
        <w:rPr>
          <w:rtl/>
        </w:rPr>
        <w:t>מחירי המכוניות זולים ב</w:t>
      </w:r>
      <w:r w:rsidR="005E0871">
        <w:rPr>
          <w:rtl/>
        </w:rPr>
        <w:t>-</w:t>
      </w:r>
      <w:r w:rsidR="005E0871" w:rsidRPr="006C0A8E">
        <w:rPr>
          <w:rtl/>
        </w:rPr>
        <w:t>10</w:t>
      </w:r>
      <w:r w:rsidR="005E0871">
        <w:rPr>
          <w:rtl/>
        </w:rPr>
        <w:t>%</w:t>
      </w:r>
      <w:r w:rsidRPr="006C0A8E">
        <w:rPr>
          <w:rtl/>
        </w:rPr>
        <w:t xml:space="preserve"> עד </w:t>
      </w:r>
      <w:r w:rsidR="005E0871" w:rsidRPr="006C0A8E">
        <w:rPr>
          <w:rtl/>
        </w:rPr>
        <w:t>20</w:t>
      </w:r>
      <w:r w:rsidR="005E0871">
        <w:rPr>
          <w:rtl/>
        </w:rPr>
        <w:t>%</w:t>
      </w:r>
      <w:r w:rsidRPr="006C0A8E">
        <w:rPr>
          <w:rtl/>
        </w:rPr>
        <w:t>, נצל את ההזדמנות, עשה חיים, אל תשאל</w:t>
      </w:r>
      <w:r w:rsidR="005E0871">
        <w:rPr>
          <w:rtl/>
        </w:rPr>
        <w:t xml:space="preserve"> </w:t>
      </w:r>
      <w:r w:rsidRPr="006C0A8E">
        <w:rPr>
          <w:rtl/>
        </w:rPr>
        <w:t>שאלות.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וברור,</w:t>
      </w:r>
      <w:r w:rsidR="005E0871">
        <w:rPr>
          <w:rtl/>
        </w:rPr>
        <w:t xml:space="preserve"> </w:t>
      </w:r>
      <w:r w:rsidRPr="006C0A8E">
        <w:rPr>
          <w:rtl/>
        </w:rPr>
        <w:t>כשאנשים צורכים ותרבות השפע מגיעה אלינו, איך אומרים? אמריקה זה כאן</w:t>
      </w:r>
      <w:r w:rsidR="005E0871">
        <w:rPr>
          <w:rtl/>
        </w:rPr>
        <w:t xml:space="preserve"> </w:t>
      </w: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שם.</w:t>
      </w:r>
      <w:r w:rsidR="005E0871">
        <w:rPr>
          <w:rtl/>
        </w:rPr>
        <w:t xml:space="preserve"> </w:t>
      </w:r>
      <w:r w:rsidRPr="006C0A8E">
        <w:rPr>
          <w:rtl/>
        </w:rPr>
        <w:t>למה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לנסוע לאמריקה? תיסע כאן, למרכזי הקניות שנפתחים בארבע השנים</w:t>
      </w:r>
      <w:r w:rsidR="005E0871">
        <w:rPr>
          <w:rtl/>
        </w:rPr>
        <w:t xml:space="preserve"> </w:t>
      </w:r>
      <w:r w:rsidRPr="006C0A8E">
        <w:rPr>
          <w:rtl/>
        </w:rPr>
        <w:t>האחרונות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מקום,</w:t>
      </w:r>
      <w:r w:rsidR="005E0871">
        <w:rPr>
          <w:rtl/>
        </w:rPr>
        <w:t xml:space="preserve"> </w:t>
      </w:r>
      <w:r w:rsidRPr="006C0A8E">
        <w:rPr>
          <w:rtl/>
        </w:rPr>
        <w:t>יש חנויות מהדרגה הגבוהה ביותר המגיעות לארץ, ומי לא יקנה?</w:t>
      </w:r>
      <w:r w:rsidR="005E0871">
        <w:rPr>
          <w:rtl/>
        </w:rPr>
        <w:t xml:space="preserve"> </w:t>
      </w:r>
      <w:r w:rsidRPr="006C0A8E">
        <w:rPr>
          <w:rtl/>
        </w:rPr>
        <w:t>הממשלה מקפיאה את שער החליפין, ובואו נראה מה זה עושה לתקציב המדינה.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כשאמרתי</w:t>
      </w:r>
      <w:r w:rsidR="005E0871">
        <w:rPr>
          <w:rtl/>
        </w:rPr>
        <w:t xml:space="preserve"> </w:t>
      </w:r>
      <w:r w:rsidRPr="006C0A8E">
        <w:rPr>
          <w:rtl/>
        </w:rPr>
        <w:t>שיהיה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בתקציב המדינה גירעון מעל </w:t>
      </w:r>
      <w:r w:rsidR="005E0871" w:rsidRPr="006C0A8E">
        <w:rPr>
          <w:rtl/>
        </w:rPr>
        <w:t>4</w:t>
      </w:r>
      <w:r w:rsidR="005E0871">
        <w:rPr>
          <w:rtl/>
        </w:rPr>
        <w:t>%</w:t>
      </w:r>
      <w:r w:rsidRPr="006C0A8E">
        <w:rPr>
          <w:rtl/>
        </w:rPr>
        <w:t>, הסתכלו עלי שוב ושאלו: מה הוא</w:t>
      </w:r>
      <w:r w:rsidR="005E0871">
        <w:rPr>
          <w:rtl/>
        </w:rPr>
        <w:t xml:space="preserve"> </w:t>
      </w:r>
      <w:r w:rsidRPr="006C0A8E">
        <w:rPr>
          <w:rtl/>
        </w:rPr>
        <w:t>מבלבל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המוח? יש</w:t>
      </w:r>
      <w:r w:rsidR="005E0871">
        <w:rPr>
          <w:rtl/>
        </w:rPr>
        <w:t xml:space="preserve"> </w:t>
      </w:r>
      <w:r w:rsidRPr="006C0A8E">
        <w:rPr>
          <w:rtl/>
        </w:rPr>
        <w:t>חוק שאומר שהגירעון בתקציב המדינה לא יעלה ב</w:t>
      </w:r>
      <w:r w:rsidR="005E0871">
        <w:rPr>
          <w:rtl/>
        </w:rPr>
        <w:t>-</w:t>
      </w:r>
      <w:r w:rsidRPr="006C0A8E">
        <w:rPr>
          <w:rtl/>
        </w:rPr>
        <w:t xml:space="preserve">1995 על </w:t>
      </w:r>
      <w:r w:rsidR="005E0871" w:rsidRPr="006C0A8E">
        <w:rPr>
          <w:rtl/>
        </w:rPr>
        <w:t>2</w:t>
      </w:r>
      <w:r w:rsidRPr="006C0A8E">
        <w:rPr>
          <w:rtl/>
        </w:rPr>
        <w:t>.75</w:t>
      </w:r>
      <w:r w:rsidR="006F516C">
        <w:rPr>
          <w:rFonts w:hint="cs"/>
          <w:rtl/>
        </w:rPr>
        <w:t>%</w:t>
      </w:r>
      <w:r w:rsidRPr="006C0A8E">
        <w:rPr>
          <w:rtl/>
        </w:rPr>
        <w:t>,</w:t>
      </w:r>
      <w:r w:rsidR="005E0871">
        <w:rPr>
          <w:rtl/>
        </w:rPr>
        <w:t xml:space="preserve"> </w:t>
      </w:r>
      <w:r w:rsidRPr="006C0A8E">
        <w:rPr>
          <w:rtl/>
        </w:rPr>
        <w:t>ואנחנו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נעבור.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הראיה שלפני שנה זה היה </w:t>
      </w:r>
      <w:r w:rsidR="005E0871" w:rsidRPr="006C0A8E">
        <w:rPr>
          <w:rtl/>
        </w:rPr>
        <w:t>2</w:t>
      </w:r>
      <w:r w:rsidR="005E0871">
        <w:rPr>
          <w:rtl/>
        </w:rPr>
        <w:t>%</w:t>
      </w:r>
      <w:r w:rsidRPr="006C0A8E">
        <w:rPr>
          <w:rtl/>
        </w:rPr>
        <w:t xml:space="preserve"> והנה אנחנו מגיעים לקראת סוף השנה</w:t>
      </w:r>
      <w:r w:rsidR="005E0871">
        <w:rPr>
          <w:rtl/>
        </w:rPr>
        <w:t xml:space="preserve"> </w:t>
      </w:r>
      <w:r w:rsidRPr="006C0A8E">
        <w:rPr>
          <w:rtl/>
        </w:rPr>
        <w:t>והגירעון מגיע ל</w:t>
      </w:r>
      <w:r w:rsidR="005E0871">
        <w:rPr>
          <w:rtl/>
        </w:rPr>
        <w:t>-</w:t>
      </w:r>
      <w:r w:rsidR="005E0871" w:rsidRPr="006C0A8E">
        <w:rPr>
          <w:rtl/>
        </w:rPr>
        <w:t>4</w:t>
      </w:r>
      <w:r w:rsidR="005E0871">
        <w:rPr>
          <w:rtl/>
        </w:rPr>
        <w:t>%</w:t>
      </w:r>
      <w:r w:rsidRPr="006C0A8E">
        <w:rPr>
          <w:rtl/>
        </w:rPr>
        <w:t>, בניגוד לחוק.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להפחתת הגירעון שקבע שהגירעון לא יעלה על </w:t>
      </w:r>
      <w:r w:rsidR="005E0871" w:rsidRPr="006C0A8E">
        <w:rPr>
          <w:rtl/>
        </w:rPr>
        <w:t>2</w:t>
      </w:r>
      <w:r w:rsidRPr="006C0A8E">
        <w:rPr>
          <w:rtl/>
        </w:rPr>
        <w:t>.75</w:t>
      </w:r>
      <w:r w:rsidR="006F516C">
        <w:rPr>
          <w:rFonts w:hint="cs"/>
          <w:rtl/>
        </w:rPr>
        <w:t>%</w:t>
      </w:r>
      <w:r w:rsidRPr="006C0A8E">
        <w:rPr>
          <w:rtl/>
        </w:rPr>
        <w:t>. פתאום בא שר האוצר</w:t>
      </w:r>
      <w:r w:rsidR="005E0871">
        <w:rPr>
          <w:rtl/>
        </w:rPr>
        <w:t xml:space="preserve"> </w:t>
      </w:r>
      <w:r w:rsidRPr="006C0A8E">
        <w:rPr>
          <w:rtl/>
        </w:rPr>
        <w:t>ואומר:</w:t>
      </w:r>
      <w:r w:rsidR="005E0871">
        <w:rPr>
          <w:rtl/>
        </w:rPr>
        <w:t xml:space="preserve"> </w:t>
      </w:r>
      <w:r w:rsidRPr="006C0A8E">
        <w:rPr>
          <w:rtl/>
        </w:rPr>
        <w:t>הגירעון יגיע ל</w:t>
      </w:r>
      <w:r w:rsidR="005E0871">
        <w:rPr>
          <w:rtl/>
        </w:rPr>
        <w:t>-</w:t>
      </w:r>
      <w:r w:rsidR="005E0871" w:rsidRPr="006C0A8E">
        <w:rPr>
          <w:rtl/>
        </w:rPr>
        <w:t>4</w:t>
      </w:r>
      <w:r w:rsidR="005E0871">
        <w:rPr>
          <w:rtl/>
        </w:rPr>
        <w:t>%</w:t>
      </w:r>
      <w:r w:rsidRPr="006C0A8E">
        <w:rPr>
          <w:rtl/>
        </w:rPr>
        <w:t xml:space="preserve"> ואולי למעלה מ</w:t>
      </w:r>
      <w:r w:rsidR="005E0871">
        <w:rPr>
          <w:rtl/>
        </w:rPr>
        <w:t>-</w:t>
      </w:r>
      <w:r w:rsidR="005E0871" w:rsidRPr="006C0A8E">
        <w:rPr>
          <w:rtl/>
        </w:rPr>
        <w:t>4</w:t>
      </w:r>
      <w:r w:rsidR="005E0871">
        <w:rPr>
          <w:rtl/>
        </w:rPr>
        <w:t>%</w:t>
      </w:r>
      <w:r w:rsidRPr="006C0A8E">
        <w:rPr>
          <w:rtl/>
        </w:rPr>
        <w:t>. מהו הגירעון הזה? הגירעון הזה משפיע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החוב</w:t>
      </w:r>
      <w:r w:rsidR="005E0871">
        <w:rPr>
          <w:rtl/>
        </w:rPr>
        <w:t xml:space="preserve"> </w:t>
      </w:r>
      <w:r w:rsidRPr="006C0A8E">
        <w:rPr>
          <w:rtl/>
        </w:rPr>
        <w:t>הפנימי. מה זה החוב הפנימי? החוב הפנימי זה מלוות המדינה. על</w:t>
      </w:r>
      <w:r w:rsidR="005E0871">
        <w:rPr>
          <w:rtl/>
        </w:rPr>
        <w:t>-</w:t>
      </w:r>
      <w:r w:rsidRPr="006C0A8E">
        <w:rPr>
          <w:rtl/>
        </w:rPr>
        <w:t>פי ההגדרה</w:t>
      </w:r>
      <w:r w:rsidR="005E0871">
        <w:rPr>
          <w:rtl/>
        </w:rPr>
        <w:t xml:space="preserve"> </w:t>
      </w:r>
      <w:r w:rsidRPr="006C0A8E">
        <w:rPr>
          <w:rtl/>
        </w:rPr>
        <w:t>בתקציב המדינה, הגירעון ממומן על</w:t>
      </w:r>
      <w:r w:rsidR="005E0871">
        <w:rPr>
          <w:rtl/>
        </w:rPr>
        <w:t>-</w:t>
      </w:r>
      <w:r w:rsidRPr="006C0A8E">
        <w:rPr>
          <w:rtl/>
        </w:rPr>
        <w:t>ידי גיוס כספים מן הציבור. כיצד אתה מגייס כספים</w:t>
      </w:r>
      <w:r w:rsidR="005E0871">
        <w:rPr>
          <w:rtl/>
        </w:rPr>
        <w:t xml:space="preserve"> </w:t>
      </w:r>
      <w:r w:rsidRPr="006C0A8E">
        <w:rPr>
          <w:rtl/>
        </w:rPr>
        <w:t>מן הציבור? אתה מנפיק איגרות חוב. איגרות חוב אלה הן מלוות המדינה.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</w:t>
      </w:r>
      <w:r w:rsidR="005E0871">
        <w:rPr>
          <w:rtl/>
        </w:rPr>
        <w:t>-</w:t>
      </w:r>
      <w:r w:rsidRPr="006C0A8E">
        <w:rPr>
          <w:rtl/>
        </w:rPr>
        <w:t>1985</w:t>
      </w:r>
      <w:r w:rsidR="005E0871">
        <w:rPr>
          <w:rtl/>
        </w:rPr>
        <w:t xml:space="preserve"> </w:t>
      </w:r>
      <w:r w:rsidRPr="006C0A8E">
        <w:rPr>
          <w:rtl/>
        </w:rPr>
        <w:t>באנו</w:t>
      </w:r>
      <w:r w:rsidR="005E0871">
        <w:rPr>
          <w:rtl/>
        </w:rPr>
        <w:t xml:space="preserve"> </w:t>
      </w:r>
      <w:r w:rsidRPr="006C0A8E">
        <w:rPr>
          <w:rtl/>
        </w:rPr>
        <w:t>לממשלה</w:t>
      </w:r>
      <w:r w:rsidR="005E0871">
        <w:rPr>
          <w:rtl/>
        </w:rPr>
        <w:t xml:space="preserve"> </w:t>
      </w:r>
      <w:r w:rsidRPr="006C0A8E">
        <w:rPr>
          <w:rtl/>
        </w:rPr>
        <w:t>ואמרנו: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תוכלי</w:t>
      </w:r>
      <w:r w:rsidR="005E0871">
        <w:rPr>
          <w:rtl/>
        </w:rPr>
        <w:t xml:space="preserve"> </w:t>
      </w:r>
      <w:r w:rsidRPr="006C0A8E">
        <w:rPr>
          <w:rtl/>
        </w:rPr>
        <w:t>להדפיס עוד כספים כראות עינייך.</w:t>
      </w:r>
      <w:r w:rsidR="005E0871">
        <w:rPr>
          <w:rtl/>
        </w:rPr>
        <w:t xml:space="preserve"> </w:t>
      </w:r>
      <w:r w:rsidRPr="006C0A8E">
        <w:rPr>
          <w:rtl/>
        </w:rPr>
        <w:t>הגירעון</w:t>
      </w:r>
      <w:r w:rsidR="005E0871">
        <w:rPr>
          <w:rtl/>
        </w:rPr>
        <w:t xml:space="preserve"> </w:t>
      </w:r>
      <w:r w:rsidRPr="006C0A8E">
        <w:rPr>
          <w:rtl/>
        </w:rPr>
        <w:t>חייב</w:t>
      </w:r>
      <w:r w:rsidR="005E0871">
        <w:rPr>
          <w:rtl/>
        </w:rPr>
        <w:t xml:space="preserve"> </w:t>
      </w:r>
      <w:r w:rsidRPr="006C0A8E">
        <w:rPr>
          <w:rtl/>
        </w:rPr>
        <w:t>להיות מבוקר באמצעות המקורות הבאים: 1. מלוות פנים; 2. מלוות חוץ;</w:t>
      </w:r>
      <w:r w:rsidR="005E0871">
        <w:rPr>
          <w:rtl/>
        </w:rPr>
        <w:t xml:space="preserve"> </w:t>
      </w:r>
      <w:r w:rsidRPr="006C0A8E">
        <w:rPr>
          <w:rtl/>
        </w:rPr>
        <w:t>3.</w:t>
      </w:r>
      <w:r w:rsidR="005E0871">
        <w:rPr>
          <w:rtl/>
        </w:rPr>
        <w:t xml:space="preserve"> </w:t>
      </w:r>
      <w:r w:rsidRPr="006C0A8E">
        <w:rPr>
          <w:rtl/>
        </w:rPr>
        <w:t>הפרטה.</w:t>
      </w:r>
      <w:r w:rsidR="005E0871">
        <w:rPr>
          <w:rtl/>
        </w:rPr>
        <w:t xml:space="preserve"> </w:t>
      </w:r>
      <w:r w:rsidRPr="006C0A8E">
        <w:rPr>
          <w:rtl/>
        </w:rPr>
        <w:t>זאת אומרת, ממשלה יכולה לעשות גירעון כשהיא מממנת את הגירעון משלושת</w:t>
      </w:r>
      <w:r w:rsidR="005E0871">
        <w:rPr>
          <w:rtl/>
        </w:rPr>
        <w:t xml:space="preserve"> </w:t>
      </w:r>
      <w:r w:rsidRPr="006C0A8E">
        <w:rPr>
          <w:rtl/>
        </w:rPr>
        <w:t>המקורות</w:t>
      </w:r>
      <w:r w:rsidR="005E0871">
        <w:rPr>
          <w:rtl/>
        </w:rPr>
        <w:t xml:space="preserve"> </w:t>
      </w:r>
      <w:r w:rsidRPr="006C0A8E">
        <w:rPr>
          <w:rtl/>
        </w:rPr>
        <w:t>הללו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מלוות</w:t>
      </w:r>
      <w:r w:rsidR="005E0871">
        <w:rPr>
          <w:rtl/>
        </w:rPr>
        <w:t xml:space="preserve"> </w:t>
      </w:r>
      <w:r w:rsidRPr="006C0A8E">
        <w:rPr>
          <w:rtl/>
        </w:rPr>
        <w:t>של המדינה. זאת אומרת, אם יש לממשלה גירעון היא יכולה</w:t>
      </w:r>
      <w:r w:rsidR="005E0871">
        <w:rPr>
          <w:rtl/>
        </w:rPr>
        <w:t xml:space="preserve"> </w:t>
      </w:r>
      <w:r w:rsidRPr="006C0A8E">
        <w:rPr>
          <w:rtl/>
        </w:rPr>
        <w:t>ללוות</w:t>
      </w:r>
      <w:r w:rsidR="005E0871">
        <w:rPr>
          <w:rtl/>
        </w:rPr>
        <w:t xml:space="preserve"> </w:t>
      </w:r>
      <w:r w:rsidRPr="006C0A8E">
        <w:rPr>
          <w:rtl/>
        </w:rPr>
        <w:t>מלווה</w:t>
      </w:r>
      <w:r w:rsidR="005E0871">
        <w:rPr>
          <w:rtl/>
        </w:rPr>
        <w:t xml:space="preserve"> </w:t>
      </w:r>
      <w:r w:rsidRPr="006C0A8E">
        <w:rPr>
          <w:rtl/>
        </w:rPr>
        <w:t>מחוץ</w:t>
      </w:r>
      <w:r w:rsidR="005E0871">
        <w:rPr>
          <w:rtl/>
        </w:rPr>
        <w:t>-</w:t>
      </w:r>
      <w:r w:rsidRPr="006C0A8E">
        <w:rPr>
          <w:rtl/>
        </w:rPr>
        <w:t>לארץ,</w:t>
      </w:r>
      <w:r w:rsidR="005E0871">
        <w:rPr>
          <w:rtl/>
        </w:rPr>
        <w:t xml:space="preserve"> </w:t>
      </w:r>
      <w:r w:rsidRPr="006C0A8E">
        <w:rPr>
          <w:rtl/>
        </w:rPr>
        <w:t>להגדיל</w:t>
      </w:r>
      <w:r w:rsidR="005E0871">
        <w:rPr>
          <w:rtl/>
        </w:rPr>
        <w:t xml:space="preserve"> </w:t>
      </w:r>
      <w:r w:rsidRPr="006C0A8E">
        <w:rPr>
          <w:rtl/>
        </w:rPr>
        <w:t>את החוב הפנימי; זה נקרא מלוות חוץ. היא יכולה</w:t>
      </w:r>
      <w:r w:rsidR="005E0871">
        <w:rPr>
          <w:rtl/>
        </w:rPr>
        <w:t xml:space="preserve"> </w:t>
      </w:r>
      <w:r w:rsidRPr="006C0A8E">
        <w:rPr>
          <w:rtl/>
        </w:rPr>
        <w:t>לגייס כסף מן הציבור באמצעות הנפקת איגרות חוב; זה הגדלת מלוות הפנים, והיא יכולה</w:t>
      </w:r>
      <w:r w:rsidR="005E0871">
        <w:rPr>
          <w:rtl/>
        </w:rPr>
        <w:t xml:space="preserve"> </w:t>
      </w:r>
      <w:r w:rsidRPr="006C0A8E">
        <w:rPr>
          <w:rtl/>
        </w:rPr>
        <w:t>להפריט חברות והכסף ייכלל במסגרת הגירעון.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ולכן,</w:t>
      </w:r>
      <w:r w:rsidR="005E0871">
        <w:rPr>
          <w:rtl/>
        </w:rPr>
        <w:t xml:space="preserve"> </w:t>
      </w:r>
      <w:r w:rsidRPr="006C0A8E">
        <w:rPr>
          <w:rtl/>
        </w:rPr>
        <w:t>הממשלה מגבילה את היכולת שלה לקיים גירעון, להגדיל את הגירעון לשיעור</w:t>
      </w:r>
      <w:r w:rsidR="005E0871">
        <w:rPr>
          <w:rtl/>
        </w:rPr>
        <w:t xml:space="preserve"> </w:t>
      </w:r>
      <w:r w:rsidRPr="006C0A8E">
        <w:rPr>
          <w:rtl/>
        </w:rPr>
        <w:t>שב</w:t>
      </w:r>
      <w:r w:rsidR="005E0871">
        <w:rPr>
          <w:rtl/>
        </w:rPr>
        <w:t>-</w:t>
      </w:r>
      <w:r w:rsidRPr="006C0A8E">
        <w:rPr>
          <w:rtl/>
        </w:rPr>
        <w:t>1995</w:t>
      </w:r>
      <w:r w:rsidR="005E0871">
        <w:rPr>
          <w:rtl/>
        </w:rPr>
        <w:t xml:space="preserve"> </w:t>
      </w:r>
      <w:r w:rsidRPr="006C0A8E">
        <w:rPr>
          <w:rtl/>
        </w:rPr>
        <w:t>נאמד</w:t>
      </w:r>
      <w:r w:rsidR="005E0871">
        <w:rPr>
          <w:rtl/>
        </w:rPr>
        <w:t xml:space="preserve"> </w:t>
      </w:r>
      <w:r w:rsidRPr="006C0A8E">
        <w:rPr>
          <w:rtl/>
        </w:rPr>
        <w:t>ב</w:t>
      </w:r>
      <w:r w:rsidR="005E0871">
        <w:rPr>
          <w:rtl/>
        </w:rPr>
        <w:t>-</w:t>
      </w:r>
      <w:r w:rsidR="005E0871" w:rsidRPr="006C0A8E">
        <w:rPr>
          <w:rtl/>
        </w:rPr>
        <w:t>2</w:t>
      </w:r>
      <w:r w:rsidRPr="006C0A8E">
        <w:rPr>
          <w:rtl/>
        </w:rPr>
        <w:t>.75</w:t>
      </w:r>
      <w:r w:rsidR="006F516C">
        <w:rPr>
          <w:rFonts w:hint="cs"/>
          <w:rtl/>
        </w:rPr>
        <w:t>%</w:t>
      </w:r>
      <w:r w:rsidRPr="006C0A8E">
        <w:rPr>
          <w:rtl/>
        </w:rPr>
        <w:t>,</w:t>
      </w:r>
      <w:r w:rsidR="005E0871">
        <w:rPr>
          <w:rtl/>
        </w:rPr>
        <w:t xml:space="preserve"> </w:t>
      </w:r>
      <w:r w:rsidRPr="006C0A8E">
        <w:rPr>
          <w:rtl/>
        </w:rPr>
        <w:t>והממשלה</w:t>
      </w:r>
      <w:r w:rsidR="005E0871">
        <w:rPr>
          <w:rtl/>
        </w:rPr>
        <w:t xml:space="preserve"> </w:t>
      </w:r>
      <w:r w:rsidRPr="006C0A8E">
        <w:rPr>
          <w:rtl/>
        </w:rPr>
        <w:t>מפירה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החוק הזה. אבל לא כתוב בחוק יסודות</w:t>
      </w:r>
      <w:r w:rsidR="005E0871">
        <w:rPr>
          <w:rtl/>
        </w:rPr>
        <w:t xml:space="preserve"> </w:t>
      </w:r>
      <w:r w:rsidRPr="006C0A8E">
        <w:rPr>
          <w:rtl/>
        </w:rPr>
        <w:t>התקציב ובחוק להפחתת הגירעון מה עושים לממשלה שמפירה את החוק שהיא עצמה חוקקה.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ממשלת הליכוד אמרה, שהחוק להפחתת הגירעון יהיה השנה אפס. ממשלת העבודה אמרה,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שהוא יהיה </w:t>
      </w:r>
      <w:r w:rsidR="005E0871" w:rsidRPr="006C0A8E">
        <w:rPr>
          <w:rtl/>
        </w:rPr>
        <w:t>2</w:t>
      </w:r>
      <w:r w:rsidRPr="006C0A8E">
        <w:rPr>
          <w:rtl/>
        </w:rPr>
        <w:t>.75</w:t>
      </w:r>
      <w:r w:rsidR="006F516C">
        <w:rPr>
          <w:rFonts w:hint="cs"/>
          <w:rtl/>
        </w:rPr>
        <w:t>%</w:t>
      </w:r>
      <w:r w:rsidRPr="006C0A8E">
        <w:rPr>
          <w:rtl/>
        </w:rPr>
        <w:t>, והגירעון עבר את ה</w:t>
      </w:r>
      <w:r w:rsidR="005E0871">
        <w:rPr>
          <w:rtl/>
        </w:rPr>
        <w:t>-</w:t>
      </w:r>
      <w:r w:rsidR="005E0871" w:rsidRPr="006C0A8E">
        <w:rPr>
          <w:rtl/>
        </w:rPr>
        <w:t>2</w:t>
      </w:r>
      <w:r w:rsidRPr="006C0A8E">
        <w:rPr>
          <w:rtl/>
        </w:rPr>
        <w:t>.75</w:t>
      </w:r>
      <w:r w:rsidR="006F516C">
        <w:rPr>
          <w:rFonts w:hint="cs"/>
          <w:rtl/>
        </w:rPr>
        <w:t>%</w:t>
      </w:r>
      <w:r w:rsidRPr="006C0A8E">
        <w:rPr>
          <w:rtl/>
        </w:rPr>
        <w:t>. הוא יהיה למעלה מ</w:t>
      </w:r>
      <w:r w:rsidR="005E0871">
        <w:rPr>
          <w:rtl/>
        </w:rPr>
        <w:t>-</w:t>
      </w:r>
      <w:r w:rsidR="005E0871" w:rsidRPr="006C0A8E">
        <w:rPr>
          <w:rtl/>
        </w:rPr>
        <w:t>4</w:t>
      </w:r>
      <w:r w:rsidR="005E0871">
        <w:rPr>
          <w:rtl/>
        </w:rPr>
        <w:t>%</w:t>
      </w:r>
      <w:r w:rsidRPr="006C0A8E">
        <w:rPr>
          <w:rtl/>
        </w:rPr>
        <w:t>; הלוואי ואתבדה.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ראינו</w:t>
      </w:r>
      <w:r w:rsidR="005E0871">
        <w:rPr>
          <w:rtl/>
        </w:rPr>
        <w:t xml:space="preserve"> </w:t>
      </w:r>
      <w:r w:rsidRPr="006C0A8E">
        <w:rPr>
          <w:rtl/>
        </w:rPr>
        <w:t>איך</w:t>
      </w:r>
      <w:r w:rsidR="005E0871">
        <w:rPr>
          <w:rtl/>
        </w:rPr>
        <w:t xml:space="preserve"> </w:t>
      </w:r>
      <w:r w:rsidRPr="006C0A8E">
        <w:rPr>
          <w:rtl/>
        </w:rPr>
        <w:t>הגירעון בתקציב המדינה משפיע על היקף המלוות. ככל שהגירעון גדול</w:t>
      </w:r>
      <w:r w:rsidR="005E0871">
        <w:rPr>
          <w:rtl/>
        </w:rPr>
        <w:t xml:space="preserve"> </w:t>
      </w:r>
      <w:r w:rsidRPr="006C0A8E">
        <w:rPr>
          <w:rtl/>
        </w:rPr>
        <w:t>יותר, צריכה הממשלה לגייס כספים בחוץ</w:t>
      </w:r>
      <w:r w:rsidR="005E0871">
        <w:rPr>
          <w:rtl/>
        </w:rPr>
        <w:t>-</w:t>
      </w:r>
      <w:r w:rsidRPr="006C0A8E">
        <w:rPr>
          <w:rtl/>
        </w:rPr>
        <w:t>לארץ ובארץ באמצעות מלוות.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רוצה לעבור לגירעון במאזן התשלומים. יש לנו גירעון עצום. עושים חיים? </w:t>
      </w:r>
      <w:r w:rsidR="005E0871">
        <w:rPr>
          <w:rtl/>
        </w:rPr>
        <w:t xml:space="preserve">– </w:t>
      </w:r>
      <w:r w:rsidRPr="006C0A8E">
        <w:rPr>
          <w:rtl/>
        </w:rPr>
        <w:t>עושים</w:t>
      </w:r>
      <w:r w:rsidR="005E0871">
        <w:rPr>
          <w:rtl/>
        </w:rPr>
        <w:t xml:space="preserve"> </w:t>
      </w:r>
      <w:r w:rsidRPr="006C0A8E">
        <w:rPr>
          <w:rtl/>
        </w:rPr>
        <w:t>חיים.</w:t>
      </w:r>
      <w:r w:rsidR="005E0871">
        <w:rPr>
          <w:rtl/>
        </w:rPr>
        <w:t xml:space="preserve"> </w:t>
      </w:r>
      <w:r w:rsidRPr="006C0A8E">
        <w:rPr>
          <w:rtl/>
        </w:rPr>
        <w:t>כשהממשלה</w:t>
      </w:r>
      <w:r w:rsidR="005E0871">
        <w:rPr>
          <w:rtl/>
        </w:rPr>
        <w:t xml:space="preserve"> </w:t>
      </w:r>
      <w:r w:rsidRPr="006C0A8E">
        <w:rPr>
          <w:rtl/>
        </w:rPr>
        <w:t>אומרת לאנשים שטוב להם, אני לא יכול לבוא ולומר להם: רע</w:t>
      </w:r>
      <w:r w:rsidR="005E0871">
        <w:rPr>
          <w:rtl/>
        </w:rPr>
        <w:t xml:space="preserve"> </w:t>
      </w:r>
      <w:r w:rsidRPr="006C0A8E">
        <w:rPr>
          <w:rtl/>
        </w:rPr>
        <w:t>לכם.</w:t>
      </w:r>
      <w:r w:rsidR="005E0871">
        <w:rPr>
          <w:rtl/>
        </w:rPr>
        <w:t xml:space="preserve"> </w:t>
      </w:r>
      <w:r w:rsidRPr="006C0A8E">
        <w:rPr>
          <w:rtl/>
        </w:rPr>
        <w:t>הקפאת</w:t>
      </w:r>
      <w:r w:rsidR="005E0871">
        <w:rPr>
          <w:rtl/>
        </w:rPr>
        <w:t xml:space="preserve"> </w:t>
      </w:r>
      <w:r w:rsidRPr="006C0A8E">
        <w:rPr>
          <w:rtl/>
        </w:rPr>
        <w:t>שער</w:t>
      </w:r>
      <w:r w:rsidR="005E0871">
        <w:rPr>
          <w:rtl/>
        </w:rPr>
        <w:t xml:space="preserve"> </w:t>
      </w:r>
      <w:r w:rsidRPr="006C0A8E">
        <w:rPr>
          <w:rtl/>
        </w:rPr>
        <w:t>החליפין</w:t>
      </w:r>
      <w:r w:rsidR="005E0871">
        <w:rPr>
          <w:rtl/>
        </w:rPr>
        <w:t xml:space="preserve"> </w:t>
      </w:r>
      <w:r w:rsidRPr="006C0A8E">
        <w:rPr>
          <w:rtl/>
        </w:rPr>
        <w:t>במשך שנתיים</w:t>
      </w:r>
      <w:r w:rsidR="005E0871">
        <w:rPr>
          <w:rtl/>
        </w:rPr>
        <w:t>-</w:t>
      </w:r>
      <w:r w:rsidRPr="006C0A8E">
        <w:rPr>
          <w:rtl/>
        </w:rPr>
        <w:t>ימים גורמת מייד שני דברים. זה מוזיל את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מחירי היבוא </w:t>
      </w:r>
      <w:r w:rsidR="005E0871">
        <w:rPr>
          <w:rtl/>
        </w:rPr>
        <w:t>–</w:t>
      </w:r>
      <w:r w:rsidRPr="006C0A8E">
        <w:rPr>
          <w:rtl/>
        </w:rPr>
        <w:t xml:space="preserve"> וכשמוזילים את מחירי היבוא, הציבור, שהוא לא טיפש, קונה, והוא קונה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קנה</w:t>
      </w:r>
      <w:r w:rsidR="005E0871">
        <w:rPr>
          <w:rtl/>
        </w:rPr>
        <w:t xml:space="preserve"> </w:t>
      </w:r>
      <w:r w:rsidRPr="006C0A8E">
        <w:rPr>
          <w:rtl/>
        </w:rPr>
        <w:t>מעולם, כי הצריכה עולה לשמים במדינת ישראל. וכשהוא קונה, הוא</w:t>
      </w:r>
      <w:r w:rsidR="005E0871">
        <w:rPr>
          <w:rtl/>
        </w:rPr>
        <w:t xml:space="preserve"> </w:t>
      </w:r>
      <w:r w:rsidRPr="006C0A8E">
        <w:rPr>
          <w:rtl/>
        </w:rPr>
        <w:t>קונה בעיקר מוצרים מן היבוא, וכשקונים מן היבוא הגירעון במאזן התשלומים גדל.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כאן אנחנו מבדילים בין שני מונחים. מונח ראשון נקרא גירעון במאזן המסחרי, זה</w:t>
      </w:r>
      <w:r w:rsidR="005E0871">
        <w:rPr>
          <w:rtl/>
        </w:rPr>
        <w:t xml:space="preserve"> </w:t>
      </w:r>
      <w:r w:rsidRPr="006C0A8E">
        <w:rPr>
          <w:rtl/>
        </w:rPr>
        <w:t>ההבדל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היצוא</w:t>
      </w:r>
      <w:r w:rsidR="005E0871">
        <w:rPr>
          <w:rtl/>
        </w:rPr>
        <w:t xml:space="preserve"> </w:t>
      </w:r>
      <w:r w:rsidRPr="006C0A8E">
        <w:rPr>
          <w:rtl/>
        </w:rPr>
        <w:t>ליבוא.</w:t>
      </w:r>
      <w:r w:rsidR="005E0871">
        <w:rPr>
          <w:rtl/>
        </w:rPr>
        <w:t xml:space="preserve"> </w:t>
      </w:r>
      <w:r w:rsidRPr="006C0A8E">
        <w:rPr>
          <w:rtl/>
        </w:rPr>
        <w:t>ההבדל בין היצוא ליבוא, על</w:t>
      </w:r>
      <w:r w:rsidR="005E0871">
        <w:rPr>
          <w:rtl/>
        </w:rPr>
        <w:t>-</w:t>
      </w:r>
      <w:r w:rsidRPr="006C0A8E">
        <w:rPr>
          <w:rtl/>
        </w:rPr>
        <w:t>פי נתונים שהתפרסמו הבוקר</w:t>
      </w:r>
      <w:r w:rsidR="005E0871">
        <w:rPr>
          <w:rtl/>
        </w:rPr>
        <w:t xml:space="preserve"> </w:t>
      </w:r>
      <w:r w:rsidRPr="006C0A8E">
        <w:rPr>
          <w:rtl/>
        </w:rPr>
        <w:t>בעיתונות,</w:t>
      </w:r>
      <w:r w:rsidR="005E0871">
        <w:rPr>
          <w:rtl/>
        </w:rPr>
        <w:t xml:space="preserve"> </w:t>
      </w:r>
      <w:r w:rsidRPr="006C0A8E">
        <w:rPr>
          <w:rtl/>
        </w:rPr>
        <w:t>הגיע בחודש אוקטובר ל</w:t>
      </w:r>
      <w:r w:rsidR="005E0871">
        <w:rPr>
          <w:rtl/>
        </w:rPr>
        <w:t>-</w:t>
      </w:r>
      <w:r w:rsidRPr="006C0A8E">
        <w:rPr>
          <w:rtl/>
        </w:rPr>
        <w:t>1.04 מיליארד. מי שזוכר את הנאומים שלי לפני שנה</w:t>
      </w:r>
      <w:r w:rsidR="005E0871">
        <w:rPr>
          <w:rtl/>
        </w:rPr>
        <w:t xml:space="preserve"> </w:t>
      </w:r>
      <w:r w:rsidRPr="006C0A8E">
        <w:rPr>
          <w:rtl/>
        </w:rPr>
        <w:t>והשנה, אמרתי</w:t>
      </w:r>
      <w:r w:rsidR="005E0871">
        <w:rPr>
          <w:rtl/>
        </w:rPr>
        <w:t xml:space="preserve"> </w:t>
      </w:r>
      <w:r w:rsidRPr="006C0A8E">
        <w:rPr>
          <w:rtl/>
        </w:rPr>
        <w:t>שכשמגיע הגירעון למיליארד, המדינה צריכה להזדעזע. כי בארצות</w:t>
      </w:r>
      <w:r w:rsidR="005E0871">
        <w:rPr>
          <w:rtl/>
        </w:rPr>
        <w:t>-</w:t>
      </w:r>
      <w:r w:rsidRPr="006C0A8E">
        <w:rPr>
          <w:rtl/>
        </w:rPr>
        <w:t>הברית,</w:t>
      </w:r>
      <w:r w:rsidR="005E0871">
        <w:rPr>
          <w:rtl/>
        </w:rPr>
        <w:t xml:space="preserve"> </w:t>
      </w:r>
      <w:r w:rsidRPr="006C0A8E">
        <w:rPr>
          <w:rtl/>
        </w:rPr>
        <w:t>שיש</w:t>
      </w:r>
      <w:r w:rsidR="005E0871">
        <w:rPr>
          <w:rtl/>
        </w:rPr>
        <w:t xml:space="preserve"> </w:t>
      </w:r>
      <w:r w:rsidRPr="006C0A8E">
        <w:rPr>
          <w:rtl/>
        </w:rPr>
        <w:t>בה</w:t>
      </w:r>
      <w:r w:rsidR="005E0871">
        <w:rPr>
          <w:rtl/>
        </w:rPr>
        <w:t xml:space="preserve"> </w:t>
      </w:r>
      <w:r w:rsidRPr="006C0A8E">
        <w:rPr>
          <w:rtl/>
        </w:rPr>
        <w:t>270</w:t>
      </w:r>
      <w:r w:rsidR="005E0871">
        <w:rPr>
          <w:rtl/>
        </w:rPr>
        <w:t xml:space="preserve"> </w:t>
      </w:r>
      <w:r w:rsidRPr="006C0A8E">
        <w:rPr>
          <w:rtl/>
        </w:rPr>
        <w:t>מיליון</w:t>
      </w:r>
      <w:r w:rsidR="005E0871">
        <w:rPr>
          <w:rtl/>
        </w:rPr>
        <w:t xml:space="preserve"> </w:t>
      </w:r>
      <w:r w:rsidRPr="006C0A8E">
        <w:rPr>
          <w:rtl/>
        </w:rPr>
        <w:t>אנשים,</w:t>
      </w:r>
      <w:r w:rsidR="005E0871">
        <w:rPr>
          <w:rtl/>
        </w:rPr>
        <w:t xml:space="preserve"> </w:t>
      </w:r>
      <w:r w:rsidRPr="006C0A8E">
        <w:rPr>
          <w:rtl/>
        </w:rPr>
        <w:t>כשהגירעון מגיע ל</w:t>
      </w:r>
      <w:r w:rsidR="005E0871">
        <w:rPr>
          <w:rtl/>
        </w:rPr>
        <w:t>-</w:t>
      </w:r>
      <w:r w:rsidRPr="006C0A8E">
        <w:rPr>
          <w:rtl/>
        </w:rPr>
        <w:t>10 מיליארדי דולר כל ארצות</w:t>
      </w:r>
      <w:r w:rsidR="005E0871">
        <w:rPr>
          <w:rtl/>
        </w:rPr>
        <w:t>-</w:t>
      </w:r>
      <w:r w:rsidRPr="006C0A8E">
        <w:rPr>
          <w:rtl/>
        </w:rPr>
        <w:t>הברית</w:t>
      </w:r>
      <w:r w:rsidR="005E0871">
        <w:rPr>
          <w:rtl/>
        </w:rPr>
        <w:t xml:space="preserve"> </w:t>
      </w:r>
      <w:r w:rsidRPr="006C0A8E">
        <w:rPr>
          <w:rtl/>
        </w:rPr>
        <w:t>מזדעזעת.</w:t>
      </w:r>
      <w:r w:rsidR="005E0871">
        <w:rPr>
          <w:rtl/>
        </w:rPr>
        <w:t xml:space="preserve"> </w:t>
      </w:r>
      <w:r w:rsidRPr="006C0A8E">
        <w:rPr>
          <w:rtl/>
        </w:rPr>
        <w:t>אצלנו,</w:t>
      </w:r>
      <w:r w:rsidR="005E0871">
        <w:rPr>
          <w:rtl/>
        </w:rPr>
        <w:t xml:space="preserve"> </w:t>
      </w:r>
      <w:r w:rsidRPr="006C0A8E">
        <w:rPr>
          <w:rtl/>
        </w:rPr>
        <w:t>מתחילת</w:t>
      </w:r>
      <w:r w:rsidR="005E0871">
        <w:rPr>
          <w:rtl/>
        </w:rPr>
        <w:t xml:space="preserve"> 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החודש</w:t>
      </w:r>
      <w:r w:rsidR="005E0871">
        <w:rPr>
          <w:rtl/>
        </w:rPr>
        <w:t xml:space="preserve"> </w:t>
      </w:r>
      <w:r w:rsidRPr="006C0A8E">
        <w:rPr>
          <w:rtl/>
        </w:rPr>
        <w:t>השישי</w:t>
      </w:r>
      <w:r w:rsidR="005E0871">
        <w:rPr>
          <w:rtl/>
        </w:rPr>
        <w:t xml:space="preserve"> </w:t>
      </w:r>
      <w:r w:rsidRPr="006C0A8E">
        <w:rPr>
          <w:rtl/>
        </w:rPr>
        <w:t>או השביעי שהגירעון עובר את</w:t>
      </w:r>
      <w:r w:rsidR="005E0871">
        <w:rPr>
          <w:rtl/>
        </w:rPr>
        <w:t xml:space="preserve"> </w:t>
      </w:r>
      <w:r w:rsidRPr="006C0A8E">
        <w:rPr>
          <w:rtl/>
        </w:rPr>
        <w:t>מיליארד</w:t>
      </w:r>
      <w:r w:rsidR="005E0871">
        <w:rPr>
          <w:rtl/>
        </w:rPr>
        <w:t xml:space="preserve"> </w:t>
      </w:r>
      <w:r w:rsidRPr="006C0A8E">
        <w:rPr>
          <w:rtl/>
        </w:rPr>
        <w:t>הדולר.</w:t>
      </w:r>
      <w:r w:rsidR="005E0871">
        <w:rPr>
          <w:rtl/>
        </w:rPr>
        <w:t xml:space="preserve"> </w:t>
      </w:r>
      <w:r w:rsidRPr="006C0A8E">
        <w:rPr>
          <w:rtl/>
        </w:rPr>
        <w:t>בעבר אמרו:</w:t>
      </w:r>
      <w:r w:rsidR="005E0871">
        <w:rPr>
          <w:rtl/>
        </w:rPr>
        <w:t xml:space="preserve"> </w:t>
      </w:r>
      <w:r w:rsidRPr="006C0A8E">
        <w:rPr>
          <w:rtl/>
        </w:rPr>
        <w:t>פעם אחת עברנו את המיליארד, מה אתה זועק לשמים? אבל</w:t>
      </w:r>
      <w:r w:rsidR="005E0871">
        <w:rPr>
          <w:rtl/>
        </w:rPr>
        <w:t xml:space="preserve"> </w:t>
      </w:r>
      <w:r w:rsidRPr="006C0A8E">
        <w:rPr>
          <w:rtl/>
        </w:rPr>
        <w:t>כשהגירעון</w:t>
      </w:r>
      <w:r w:rsidR="005E0871">
        <w:rPr>
          <w:rtl/>
        </w:rPr>
        <w:t xml:space="preserve"> </w:t>
      </w:r>
      <w:r w:rsidRPr="006C0A8E">
        <w:rPr>
          <w:rtl/>
        </w:rPr>
        <w:t>עובר</w:t>
      </w:r>
      <w:r w:rsidR="005E0871">
        <w:rPr>
          <w:rtl/>
        </w:rPr>
        <w:t xml:space="preserve"> </w:t>
      </w:r>
      <w:r w:rsidRPr="006C0A8E">
        <w:rPr>
          <w:rtl/>
        </w:rPr>
        <w:t>את המיליארד זה החודש השביעי, יש לנו בעיה, יש לממשלה בעיה, וזה</w:t>
      </w:r>
      <w:r w:rsidR="005E0871">
        <w:rPr>
          <w:rtl/>
        </w:rPr>
        <w:t xml:space="preserve"> </w:t>
      </w:r>
      <w:r w:rsidRPr="006C0A8E">
        <w:rPr>
          <w:rtl/>
        </w:rPr>
        <w:t>הגירעון המסחרי. אבל זה לא נורא.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רוצה להגיד שעברנו 7 מיליארדים?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יותר. אנחנו נגיע ל</w:t>
      </w:r>
      <w:r w:rsidR="005E0871">
        <w:rPr>
          <w:rtl/>
        </w:rPr>
        <w:t>-</w:t>
      </w:r>
      <w:r w:rsidRPr="006C0A8E">
        <w:rPr>
          <w:rtl/>
        </w:rPr>
        <w:t>11 מיליארד השנה.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איך?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כי יש עוד חודשיים. זה נמדד על בסיס שנתי.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וכשהגירעון</w:t>
      </w:r>
      <w:r w:rsidR="005E0871">
        <w:rPr>
          <w:rtl/>
        </w:rPr>
        <w:t xml:space="preserve"> </w:t>
      </w:r>
      <w:r w:rsidRPr="006C0A8E">
        <w:rPr>
          <w:rtl/>
        </w:rPr>
        <w:t>המסחרי</w:t>
      </w:r>
      <w:r w:rsidR="005E0871">
        <w:rPr>
          <w:rtl/>
        </w:rPr>
        <w:t xml:space="preserve"> </w:t>
      </w:r>
      <w:r w:rsidRPr="006C0A8E">
        <w:rPr>
          <w:rtl/>
        </w:rPr>
        <w:t>מגיע</w:t>
      </w:r>
      <w:r w:rsidR="005E0871">
        <w:rPr>
          <w:rtl/>
        </w:rPr>
        <w:t xml:space="preserve"> </w:t>
      </w:r>
      <w:r w:rsidRPr="006C0A8E">
        <w:rPr>
          <w:rtl/>
        </w:rPr>
        <w:t>בשנה</w:t>
      </w:r>
      <w:r w:rsidR="005E0871">
        <w:rPr>
          <w:rtl/>
        </w:rPr>
        <w:t xml:space="preserve"> </w:t>
      </w:r>
      <w:r w:rsidRPr="006C0A8E">
        <w:rPr>
          <w:rtl/>
        </w:rPr>
        <w:t>ל</w:t>
      </w:r>
      <w:r w:rsidR="005E0871">
        <w:rPr>
          <w:rtl/>
        </w:rPr>
        <w:t>-</w:t>
      </w:r>
      <w:r w:rsidRPr="006C0A8E">
        <w:rPr>
          <w:rtl/>
        </w:rPr>
        <w:t>11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מיליארד דולר </w:t>
      </w:r>
      <w:r w:rsidR="005E0871">
        <w:rPr>
          <w:rtl/>
        </w:rPr>
        <w:t>–</w:t>
      </w:r>
      <w:r w:rsidRPr="006C0A8E">
        <w:rPr>
          <w:rtl/>
        </w:rPr>
        <w:t xml:space="preserve"> ואני כבר אומר לעצמי,</w:t>
      </w:r>
      <w:r w:rsidR="005E0871">
        <w:rPr>
          <w:rtl/>
        </w:rPr>
        <w:t xml:space="preserve"> </w:t>
      </w:r>
      <w:r w:rsidRPr="006C0A8E">
        <w:rPr>
          <w:rtl/>
        </w:rPr>
        <w:t>שנישאר</w:t>
      </w:r>
      <w:r w:rsidR="005E0871">
        <w:rPr>
          <w:rtl/>
        </w:rPr>
        <w:t xml:space="preserve"> </w:t>
      </w:r>
      <w:r w:rsidRPr="006C0A8E">
        <w:rPr>
          <w:rtl/>
        </w:rPr>
        <w:t>ב</w:t>
      </w:r>
      <w:r w:rsidR="005E0871">
        <w:rPr>
          <w:rtl/>
        </w:rPr>
        <w:t>-</w:t>
      </w:r>
      <w:r w:rsidRPr="006C0A8E">
        <w:rPr>
          <w:rtl/>
        </w:rPr>
        <w:t>11</w:t>
      </w:r>
      <w:r w:rsidR="005E0871">
        <w:rPr>
          <w:rtl/>
        </w:rPr>
        <w:t xml:space="preserve"> </w:t>
      </w:r>
      <w:r w:rsidRPr="006C0A8E">
        <w:rPr>
          <w:rtl/>
        </w:rPr>
        <w:t>מיליארד</w:t>
      </w:r>
      <w:r w:rsidR="005E0871">
        <w:rPr>
          <w:rtl/>
        </w:rPr>
        <w:t xml:space="preserve"> – </w:t>
      </w: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אפשר</w:t>
      </w:r>
      <w:r w:rsidR="005E0871">
        <w:rPr>
          <w:rtl/>
        </w:rPr>
        <w:t xml:space="preserve"> </w:t>
      </w:r>
      <w:r w:rsidRPr="006C0A8E">
        <w:rPr>
          <w:rtl/>
        </w:rPr>
        <w:t>לומר:</w:t>
      </w:r>
      <w:r w:rsidR="005E0871">
        <w:rPr>
          <w:rtl/>
        </w:rPr>
        <w:t xml:space="preserve"> </w:t>
      </w:r>
      <w:r w:rsidRPr="006C0A8E">
        <w:rPr>
          <w:rtl/>
        </w:rPr>
        <w:t>אבל יש לנו העברות חד</w:t>
      </w:r>
      <w:r w:rsidR="005E0871">
        <w:rPr>
          <w:rtl/>
        </w:rPr>
        <w:t>-</w:t>
      </w:r>
      <w:r w:rsidRPr="006C0A8E">
        <w:rPr>
          <w:rtl/>
        </w:rPr>
        <w:t>צדדיות. הממשל</w:t>
      </w:r>
      <w:r w:rsidR="005E0871">
        <w:rPr>
          <w:rtl/>
        </w:rPr>
        <w:t xml:space="preserve"> </w:t>
      </w:r>
      <w:r w:rsidRPr="006C0A8E">
        <w:rPr>
          <w:rtl/>
        </w:rPr>
        <w:t>בארצות</w:t>
      </w:r>
      <w:r w:rsidR="005E0871">
        <w:rPr>
          <w:rtl/>
        </w:rPr>
        <w:t>-</w:t>
      </w:r>
      <w:r w:rsidRPr="006C0A8E">
        <w:rPr>
          <w:rtl/>
        </w:rPr>
        <w:t>הברית</w:t>
      </w:r>
      <w:r w:rsidR="005E0871">
        <w:rPr>
          <w:rtl/>
        </w:rPr>
        <w:t xml:space="preserve"> </w:t>
      </w:r>
      <w:r w:rsidRPr="006C0A8E">
        <w:rPr>
          <w:rtl/>
        </w:rPr>
        <w:t>נותן</w:t>
      </w:r>
      <w:r w:rsidR="005E0871">
        <w:rPr>
          <w:rtl/>
        </w:rPr>
        <w:t xml:space="preserve"> </w:t>
      </w:r>
      <w:r w:rsidRPr="006C0A8E">
        <w:rPr>
          <w:rtl/>
        </w:rPr>
        <w:t>לנו כסף, נותן לנו ערבויות לקליטת עלייה כ</w:t>
      </w:r>
      <w:r w:rsidR="005E0871">
        <w:rPr>
          <w:rtl/>
        </w:rPr>
        <w:t>-</w:t>
      </w:r>
      <w:r w:rsidRPr="006C0A8E">
        <w:rPr>
          <w:rtl/>
        </w:rPr>
        <w:t>10 מיליארדי דולר.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מגייסים מן הבונדס, ממשלת ישראל הולכת עכשיו לארצות</w:t>
      </w:r>
      <w:r w:rsidR="005E0871">
        <w:rPr>
          <w:rtl/>
        </w:rPr>
        <w:t>-</w:t>
      </w:r>
      <w:r w:rsidRPr="006C0A8E">
        <w:rPr>
          <w:rtl/>
        </w:rPr>
        <w:t>הברית ומגייסת באמצעות</w:t>
      </w:r>
      <w:r w:rsidR="005E0871">
        <w:rPr>
          <w:rtl/>
        </w:rPr>
        <w:t xml:space="preserve"> </w:t>
      </w:r>
      <w:r w:rsidRPr="006C0A8E">
        <w:rPr>
          <w:rtl/>
        </w:rPr>
        <w:t>איגרות חוב כסף לצורך כיסוי הגירעון.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השאלה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עושים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הגירעון.</w:t>
      </w:r>
      <w:r w:rsidR="005E0871">
        <w:rPr>
          <w:rtl/>
        </w:rPr>
        <w:t xml:space="preserve"> </w:t>
      </w:r>
      <w:r w:rsidRPr="006C0A8E">
        <w:rPr>
          <w:rtl/>
        </w:rPr>
        <w:t>אם משקיעים את הכספים הללו, זה טוב, אבל אם</w:t>
      </w:r>
      <w:r w:rsidR="005E0871">
        <w:rPr>
          <w:rtl/>
        </w:rPr>
        <w:t xml:space="preserve"> </w:t>
      </w:r>
      <w:r w:rsidRPr="006C0A8E">
        <w:rPr>
          <w:rtl/>
        </w:rPr>
        <w:t>הכספים</w:t>
      </w:r>
      <w:r w:rsidR="005E0871">
        <w:rPr>
          <w:rtl/>
        </w:rPr>
        <w:t xml:space="preserve"> </w:t>
      </w:r>
      <w:r w:rsidRPr="006C0A8E">
        <w:rPr>
          <w:rtl/>
        </w:rPr>
        <w:t>הללו</w:t>
      </w:r>
      <w:r w:rsidR="005E0871">
        <w:rPr>
          <w:rtl/>
        </w:rPr>
        <w:t xml:space="preserve"> </w:t>
      </w:r>
      <w:r w:rsidRPr="006C0A8E">
        <w:rPr>
          <w:rtl/>
        </w:rPr>
        <w:t>הולכים לצורך העלאת רמת החיים, וכבר היו לנו דברים כאלה, זה מסוכן,</w:t>
      </w:r>
      <w:r w:rsidR="005E0871">
        <w:rPr>
          <w:rtl/>
        </w:rPr>
        <w:t xml:space="preserve"> </w:t>
      </w:r>
      <w:r w:rsidRPr="006C0A8E">
        <w:rPr>
          <w:rtl/>
        </w:rPr>
        <w:t>זה מטריד.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אמרתי שיש לנו גירעון מסחרי של 11</w:t>
      </w:r>
      <w:r w:rsidR="006F516C">
        <w:rPr>
          <w:rFonts w:hint="cs"/>
          <w:rtl/>
        </w:rPr>
        <w:t>-</w:t>
      </w:r>
      <w:r w:rsidRPr="006C0A8E">
        <w:rPr>
          <w:rtl/>
        </w:rPr>
        <w:t>10 מיליארד דולר, אבל חלק מהכסף הזה אנחנו</w:t>
      </w:r>
      <w:r w:rsidR="005E0871">
        <w:rPr>
          <w:rtl/>
        </w:rPr>
        <w:t xml:space="preserve"> </w:t>
      </w:r>
      <w:r w:rsidRPr="006C0A8E">
        <w:rPr>
          <w:rtl/>
        </w:rPr>
        <w:t>מקבלים.</w:t>
      </w:r>
      <w:r w:rsidR="005E0871">
        <w:rPr>
          <w:rtl/>
        </w:rPr>
        <w:t xml:space="preserve"> </w:t>
      </w:r>
      <w:r w:rsidRPr="006C0A8E">
        <w:rPr>
          <w:rtl/>
        </w:rPr>
        <w:t>ואז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עובר</w:t>
      </w:r>
      <w:r w:rsidR="005E0871">
        <w:rPr>
          <w:rtl/>
        </w:rPr>
        <w:t xml:space="preserve"> </w:t>
      </w:r>
      <w:r w:rsidRPr="006C0A8E">
        <w:rPr>
          <w:rtl/>
        </w:rPr>
        <w:t>למונח</w:t>
      </w:r>
      <w:r w:rsidR="005E0871">
        <w:rPr>
          <w:rtl/>
        </w:rPr>
        <w:t xml:space="preserve"> </w:t>
      </w:r>
      <w:r w:rsidRPr="006C0A8E">
        <w:rPr>
          <w:rtl/>
        </w:rPr>
        <w:t>השני שנקרא הגירעון במאזן התשלומים. כאן אומרים</w:t>
      </w:r>
      <w:r w:rsidR="005E0871">
        <w:rPr>
          <w:rtl/>
        </w:rPr>
        <w:t xml:space="preserve"> </w:t>
      </w:r>
      <w:r w:rsidRPr="006C0A8E">
        <w:rPr>
          <w:rtl/>
        </w:rPr>
        <w:t>הנתונים,</w:t>
      </w:r>
      <w:r w:rsidR="005E0871">
        <w:rPr>
          <w:rtl/>
        </w:rPr>
        <w:t xml:space="preserve"> </w:t>
      </w:r>
      <w:r w:rsidRPr="006C0A8E">
        <w:rPr>
          <w:rtl/>
        </w:rPr>
        <w:t>שהגירעון</w:t>
      </w:r>
      <w:r w:rsidR="005E0871">
        <w:rPr>
          <w:rtl/>
        </w:rPr>
        <w:t xml:space="preserve"> </w:t>
      </w:r>
      <w:r w:rsidRPr="006C0A8E">
        <w:rPr>
          <w:rtl/>
        </w:rPr>
        <w:t>במאזן התשלומים ינוע בין 4 ל</w:t>
      </w:r>
      <w:r w:rsidR="005E0871">
        <w:rPr>
          <w:rtl/>
        </w:rPr>
        <w:t>-</w:t>
      </w:r>
      <w:r w:rsidRPr="006C0A8E">
        <w:rPr>
          <w:rtl/>
        </w:rPr>
        <w:t>4.5 מיליארדי דולר. מה זה בעצם,</w:t>
      </w:r>
      <w:r w:rsidR="005E0871">
        <w:rPr>
          <w:rtl/>
        </w:rPr>
        <w:t xml:space="preserve"> </w:t>
      </w:r>
      <w:r w:rsidRPr="006C0A8E">
        <w:rPr>
          <w:rtl/>
        </w:rPr>
        <w:t>רבותי,</w:t>
      </w:r>
      <w:r w:rsidR="005E0871">
        <w:rPr>
          <w:rtl/>
        </w:rPr>
        <w:t xml:space="preserve"> </w:t>
      </w:r>
      <w:r w:rsidRPr="006C0A8E">
        <w:rPr>
          <w:rtl/>
        </w:rPr>
        <w:t>הגירעון</w:t>
      </w:r>
      <w:r w:rsidR="005E0871">
        <w:rPr>
          <w:rtl/>
        </w:rPr>
        <w:t xml:space="preserve"> </w:t>
      </w:r>
      <w:r w:rsidRPr="006C0A8E">
        <w:rPr>
          <w:rtl/>
        </w:rPr>
        <w:t>במאזן התשלומים? הגירעון במאזן התשלומים אומר, שלאחר שקיבלנו את</w:t>
      </w:r>
      <w:r w:rsidR="005E0871">
        <w:rPr>
          <w:rtl/>
        </w:rPr>
        <w:t xml:space="preserve"> </w:t>
      </w:r>
      <w:r w:rsidRPr="006C0A8E">
        <w:rPr>
          <w:rtl/>
        </w:rPr>
        <w:t>ההלוואות מארצות</w:t>
      </w:r>
      <w:r w:rsidR="005E0871">
        <w:rPr>
          <w:rtl/>
        </w:rPr>
        <w:t>-</w:t>
      </w:r>
      <w:r w:rsidRPr="006C0A8E">
        <w:rPr>
          <w:rtl/>
        </w:rPr>
        <w:t>הברית באמצעות הערבויות, הבונדס וכל מיני גופים שתורמים לנו כסף,</w:t>
      </w:r>
      <w:r w:rsidR="005E0871">
        <w:rPr>
          <w:rtl/>
        </w:rPr>
        <w:t xml:space="preserve"> </w:t>
      </w:r>
      <w:r w:rsidRPr="006C0A8E">
        <w:rPr>
          <w:rtl/>
        </w:rPr>
        <w:t>יחסרו לנו השנה במטבע חוץ 4.5</w:t>
      </w:r>
      <w:r w:rsidR="006F516C">
        <w:rPr>
          <w:rFonts w:hint="cs"/>
          <w:rtl/>
        </w:rPr>
        <w:t>-</w:t>
      </w:r>
      <w:r w:rsidRPr="006C0A8E">
        <w:rPr>
          <w:rtl/>
        </w:rPr>
        <w:t>4 מיליארדי דולר.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כשזה קורה לך שנה אחת </w:t>
      </w:r>
      <w:r w:rsidR="005E0871">
        <w:rPr>
          <w:rtl/>
        </w:rPr>
        <w:t>–</w:t>
      </w:r>
      <w:r w:rsidRPr="006C0A8E">
        <w:rPr>
          <w:rtl/>
        </w:rPr>
        <w:t xml:space="preserve"> ואל תשכח שהגירעון בשנה שעברה היה רק כ</w:t>
      </w:r>
      <w:r w:rsidR="005E0871">
        <w:rPr>
          <w:rtl/>
        </w:rPr>
        <w:t>-</w:t>
      </w:r>
      <w:r w:rsidRPr="006C0A8E">
        <w:rPr>
          <w:rtl/>
        </w:rPr>
        <w:t>2.5 מיליארדי</w:t>
      </w:r>
      <w:r w:rsidR="005E0871">
        <w:rPr>
          <w:rtl/>
        </w:rPr>
        <w:t xml:space="preserve"> </w:t>
      </w:r>
      <w:r w:rsidRPr="006C0A8E">
        <w:rPr>
          <w:rtl/>
        </w:rPr>
        <w:t>דולר, והוא קפץ ל</w:t>
      </w:r>
      <w:r w:rsidR="005E0871">
        <w:rPr>
          <w:rtl/>
        </w:rPr>
        <w:t>-</w:t>
      </w:r>
      <w:r w:rsidRPr="006C0A8E">
        <w:rPr>
          <w:rtl/>
        </w:rPr>
        <w:t>4.5 מיליארדי דולר, במשך שלוש שנים הגירעון הזה עלה ב</w:t>
      </w:r>
      <w:r w:rsidR="005E0871">
        <w:rPr>
          <w:rtl/>
        </w:rPr>
        <w:t>-</w:t>
      </w:r>
      <w:r w:rsidR="005E0871" w:rsidRPr="006C0A8E">
        <w:rPr>
          <w:rtl/>
        </w:rPr>
        <w:t>100</w:t>
      </w:r>
      <w:r w:rsidR="005E0871">
        <w:rPr>
          <w:rtl/>
        </w:rPr>
        <w:t>%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אז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שר</w:t>
      </w:r>
      <w:r w:rsidR="005E0871">
        <w:rPr>
          <w:rtl/>
        </w:rPr>
        <w:t xml:space="preserve"> </w:t>
      </w:r>
      <w:r w:rsidRPr="006C0A8E">
        <w:rPr>
          <w:rtl/>
        </w:rPr>
        <w:t>האוצר</w:t>
      </w:r>
      <w:r w:rsidR="005E0871">
        <w:rPr>
          <w:rtl/>
        </w:rPr>
        <w:t xml:space="preserve"> </w:t>
      </w:r>
      <w:r w:rsidRPr="006C0A8E">
        <w:rPr>
          <w:rtl/>
        </w:rPr>
        <w:t>בתשובה</w:t>
      </w:r>
      <w:r w:rsidR="005E0871">
        <w:rPr>
          <w:rtl/>
        </w:rPr>
        <w:t xml:space="preserve"> </w:t>
      </w:r>
      <w:r w:rsidRPr="006C0A8E">
        <w:rPr>
          <w:rtl/>
        </w:rPr>
        <w:t>על אחת ההשגות שלי: זה לא נכון, הגירעון במאזן התשלומים</w:t>
      </w:r>
      <w:r w:rsidR="005E0871">
        <w:rPr>
          <w:rtl/>
        </w:rPr>
        <w:t xml:space="preserve"> </w:t>
      </w:r>
      <w:r w:rsidRPr="006C0A8E">
        <w:rPr>
          <w:rtl/>
        </w:rPr>
        <w:t>ביחס</w:t>
      </w:r>
      <w:r w:rsidR="005E0871">
        <w:rPr>
          <w:rtl/>
        </w:rPr>
        <w:t xml:space="preserve"> </w:t>
      </w:r>
      <w:r w:rsidRPr="006C0A8E">
        <w:rPr>
          <w:rtl/>
        </w:rPr>
        <w:t>לתמ"ג,</w:t>
      </w:r>
      <w:r w:rsidR="005E0871">
        <w:rPr>
          <w:rtl/>
        </w:rPr>
        <w:t xml:space="preserve"> </w:t>
      </w:r>
      <w:r w:rsidRPr="006C0A8E">
        <w:rPr>
          <w:rtl/>
        </w:rPr>
        <w:t>לתפוקה</w:t>
      </w:r>
      <w:r w:rsidR="005E0871">
        <w:rPr>
          <w:rtl/>
        </w:rPr>
        <w:t xml:space="preserve"> </w:t>
      </w:r>
      <w:r w:rsidRPr="006C0A8E">
        <w:rPr>
          <w:rtl/>
        </w:rPr>
        <w:t>המקומית</w:t>
      </w:r>
      <w:r w:rsidR="005E0871">
        <w:rPr>
          <w:rtl/>
        </w:rPr>
        <w:t xml:space="preserve"> </w:t>
      </w:r>
      <w:r w:rsidRPr="006C0A8E">
        <w:rPr>
          <w:rtl/>
        </w:rPr>
        <w:t>הגולמית,</w:t>
      </w:r>
      <w:r w:rsidR="005E0871">
        <w:rPr>
          <w:rtl/>
        </w:rPr>
        <w:t xml:space="preserve"> </w:t>
      </w:r>
      <w:r w:rsidRPr="006C0A8E">
        <w:rPr>
          <w:rtl/>
        </w:rPr>
        <w:t>יורד. ואני אומר, זה לא נכון, אדוני שר</w:t>
      </w:r>
      <w:r w:rsidR="005E0871">
        <w:rPr>
          <w:rtl/>
        </w:rPr>
        <w:t xml:space="preserve"> </w:t>
      </w:r>
      <w:r w:rsidRPr="006C0A8E">
        <w:rPr>
          <w:rtl/>
        </w:rPr>
        <w:t>האוצר.</w:t>
      </w:r>
      <w:r w:rsidR="005E0871">
        <w:rPr>
          <w:rtl/>
        </w:rPr>
        <w:t xml:space="preserve"> </w:t>
      </w:r>
      <w:r w:rsidRPr="006C0A8E">
        <w:rPr>
          <w:rtl/>
        </w:rPr>
        <w:t>הגירעון במאזן התשלומים, שאין לו כיסוי, הגיע ל</w:t>
      </w:r>
      <w:r w:rsidR="005E0871">
        <w:rPr>
          <w:rtl/>
        </w:rPr>
        <w:t>-</w:t>
      </w:r>
      <w:r w:rsidR="005E0871" w:rsidRPr="006C0A8E">
        <w:rPr>
          <w:rtl/>
        </w:rPr>
        <w:t>5</w:t>
      </w:r>
      <w:r w:rsidR="005E0871">
        <w:rPr>
          <w:rtl/>
        </w:rPr>
        <w:t>%</w:t>
      </w:r>
      <w:r w:rsidRPr="006C0A8E">
        <w:rPr>
          <w:rtl/>
        </w:rPr>
        <w:t xml:space="preserve"> מן התמ"ג והוא עולה כל</w:t>
      </w:r>
      <w:r w:rsidR="005E0871">
        <w:rPr>
          <w:rtl/>
        </w:rPr>
        <w:t xml:space="preserve"> </w:t>
      </w:r>
      <w:r w:rsidRPr="006C0A8E">
        <w:rPr>
          <w:rtl/>
        </w:rPr>
        <w:t>שנה.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השאלה</w:t>
      </w:r>
      <w:r w:rsidR="005E0871">
        <w:rPr>
          <w:rtl/>
        </w:rPr>
        <w:t xml:space="preserve"> </w:t>
      </w: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בעצם.</w:t>
      </w:r>
      <w:r w:rsidR="005E0871">
        <w:rPr>
          <w:rtl/>
        </w:rPr>
        <w:t xml:space="preserve"> </w:t>
      </w:r>
      <w:r w:rsidRPr="006C0A8E">
        <w:rPr>
          <w:rtl/>
        </w:rPr>
        <w:t>אם הגירעון הזה מתמיד ואין לו כיסוי, השאלה היא</w:t>
      </w:r>
      <w:r w:rsidR="005E0871">
        <w:rPr>
          <w:rtl/>
        </w:rPr>
        <w:t xml:space="preserve"> </w:t>
      </w:r>
      <w:r w:rsidRPr="006C0A8E">
        <w:rPr>
          <w:rtl/>
        </w:rPr>
        <w:t>מאין</w:t>
      </w:r>
      <w:r w:rsidR="005E0871">
        <w:rPr>
          <w:rtl/>
        </w:rPr>
        <w:t xml:space="preserve"> </w:t>
      </w:r>
      <w:r w:rsidRPr="006C0A8E">
        <w:rPr>
          <w:rtl/>
        </w:rPr>
        <w:t>נשיג</w:t>
      </w:r>
      <w:r w:rsidR="005E0871">
        <w:rPr>
          <w:rtl/>
        </w:rPr>
        <w:t xml:space="preserve"> </w:t>
      </w:r>
      <w:r w:rsidRPr="006C0A8E">
        <w:rPr>
          <w:rtl/>
        </w:rPr>
        <w:t>את הדולרים ואיך נעצרת המכונה הזאת. איך נעצרת המכונה הזאת? אומרים: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הזאת</w:t>
      </w:r>
      <w:r w:rsidR="005E0871">
        <w:rPr>
          <w:rtl/>
        </w:rPr>
        <w:t xml:space="preserve"> </w:t>
      </w:r>
      <w:r w:rsidRPr="006C0A8E">
        <w:rPr>
          <w:rtl/>
        </w:rPr>
        <w:t>יצאה מדעתה. כאן קונים וחיים מעל היכולת. בוא לא ניתן להם הלוואות,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שישלמו יותר ריבית. ואז בא מה שנקרא ה"רייטינג" בעולם הבנקאות. שר האוצר מספר</w:t>
      </w:r>
      <w:r w:rsidR="005E0871">
        <w:rPr>
          <w:rtl/>
        </w:rPr>
        <w:t xml:space="preserve"> </w:t>
      </w:r>
      <w:r w:rsidRPr="006C0A8E">
        <w:rPr>
          <w:rtl/>
        </w:rPr>
        <w:t>לנו, שהשבוע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שבוע הוא התקשר לראש הממשלה כמה דקות לפני שהוא יצא לעצרת</w:t>
      </w:r>
      <w:r w:rsidR="005E0871">
        <w:rPr>
          <w:rtl/>
        </w:rPr>
        <w:t xml:space="preserve"> </w:t>
      </w:r>
      <w:r w:rsidRPr="006C0A8E">
        <w:rPr>
          <w:rtl/>
        </w:rPr>
        <w:t>ואמר</w:t>
      </w:r>
      <w:r w:rsidR="005E0871">
        <w:rPr>
          <w:rtl/>
        </w:rPr>
        <w:t xml:space="preserve"> </w:t>
      </w:r>
      <w:r w:rsidRPr="006C0A8E">
        <w:rPr>
          <w:rtl/>
        </w:rPr>
        <w:t>לו:</w:t>
      </w:r>
      <w:r w:rsidR="005E0871">
        <w:rPr>
          <w:rtl/>
        </w:rPr>
        <w:t xml:space="preserve"> </w:t>
      </w:r>
      <w:r w:rsidRPr="006C0A8E">
        <w:rPr>
          <w:rtl/>
        </w:rPr>
        <w:t>ה"רייטינג"</w:t>
      </w:r>
      <w:r w:rsidR="005E0871">
        <w:rPr>
          <w:rtl/>
        </w:rPr>
        <w:t xml:space="preserve"> </w:t>
      </w:r>
      <w:r w:rsidRPr="006C0A8E">
        <w:rPr>
          <w:rtl/>
        </w:rPr>
        <w:t>שלנו</w:t>
      </w:r>
      <w:r w:rsidR="005E0871">
        <w:rPr>
          <w:rtl/>
        </w:rPr>
        <w:t xml:space="preserve"> </w:t>
      </w:r>
      <w:r w:rsidRPr="006C0A8E">
        <w:rPr>
          <w:rtl/>
        </w:rPr>
        <w:t>עולה.</w:t>
      </w:r>
      <w:r w:rsidR="005E0871">
        <w:rPr>
          <w:rtl/>
        </w:rPr>
        <w:t xml:space="preserve"> </w:t>
      </w:r>
      <w:r w:rsidRPr="006C0A8E">
        <w:rPr>
          <w:rtl/>
        </w:rPr>
        <w:t>במצב שהגירעון במאזן התשלומים מגיע ל</w:t>
      </w:r>
      <w:r w:rsidR="005E0871">
        <w:rPr>
          <w:rtl/>
        </w:rPr>
        <w:t>-</w:t>
      </w:r>
      <w:r w:rsidRPr="006C0A8E">
        <w:rPr>
          <w:rtl/>
        </w:rPr>
        <w:t>4.5</w:t>
      </w:r>
      <w:r w:rsidR="006F516C">
        <w:rPr>
          <w:rFonts w:hint="cs"/>
          <w:rtl/>
        </w:rPr>
        <w:t>-</w:t>
      </w:r>
      <w:r w:rsidRPr="006C0A8E">
        <w:rPr>
          <w:rtl/>
        </w:rPr>
        <w:t>4</w:t>
      </w:r>
      <w:r w:rsidR="005E0871">
        <w:rPr>
          <w:rtl/>
        </w:rPr>
        <w:t xml:space="preserve"> </w:t>
      </w:r>
      <w:r w:rsidRPr="006C0A8E">
        <w:rPr>
          <w:rtl/>
        </w:rPr>
        <w:t>מיליארדי</w:t>
      </w:r>
      <w:r w:rsidR="005E0871">
        <w:rPr>
          <w:rtl/>
        </w:rPr>
        <w:t xml:space="preserve"> </w:t>
      </w:r>
      <w:r w:rsidRPr="006C0A8E">
        <w:rPr>
          <w:rtl/>
        </w:rPr>
        <w:t>דולר,</w:t>
      </w:r>
      <w:r w:rsidR="005E0871">
        <w:rPr>
          <w:rtl/>
        </w:rPr>
        <w:t xml:space="preserve"> </w:t>
      </w:r>
      <w:r w:rsidRPr="006C0A8E">
        <w:rPr>
          <w:rtl/>
        </w:rPr>
        <w:t>ה"רייטינג" הזה יורד, וכשה"רייטינג" הזה יורד אתה צריך לשלם כדי</w:t>
      </w:r>
      <w:r w:rsidR="005E0871">
        <w:rPr>
          <w:rtl/>
        </w:rPr>
        <w:t xml:space="preserve"> </w:t>
      </w:r>
      <w:r w:rsidRPr="006C0A8E">
        <w:rPr>
          <w:rtl/>
        </w:rPr>
        <w:t>ללוות עוד כסף ועוד כסף במחיר יקר. וזו הבעיה להמשך.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דן תיכון, אני מאוד נהנה ולומד, אבל השעון צלצל ואני מודה לך על</w:t>
      </w:r>
      <w:r w:rsidR="005E0871">
        <w:rPr>
          <w:rtl/>
        </w:rPr>
        <w:t xml:space="preserve"> </w:t>
      </w:r>
      <w:r w:rsidRPr="006C0A8E">
        <w:rPr>
          <w:rtl/>
        </w:rPr>
        <w:t>שברגע שקראתי בשמך אתה הבינות את הרמז. זה מנהג חכמים.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עמנואל זיסמן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אחרון המסתייגים, אדוני היושב</w:t>
      </w:r>
      <w:r w:rsidR="005E0871">
        <w:rPr>
          <w:rtl/>
        </w:rPr>
        <w:t>-</w:t>
      </w:r>
      <w:r w:rsidRPr="006C0A8E">
        <w:rPr>
          <w:rtl/>
        </w:rPr>
        <w:t>ראש?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עכשיו ידבר חבר הכנסת מיכאל איתן, ואחריו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סילבן שלום. חמש דקות,</w:t>
      </w:r>
      <w:r w:rsidR="005E0871">
        <w:rPr>
          <w:rtl/>
        </w:rPr>
        <w:t xml:space="preserve"> </w:t>
      </w:r>
      <w:r w:rsidRPr="006C0A8E">
        <w:rPr>
          <w:rtl/>
        </w:rPr>
        <w:t xml:space="preserve">ואחריו </w:t>
      </w:r>
      <w:r w:rsidR="005E0871">
        <w:rPr>
          <w:rtl/>
        </w:rPr>
        <w:t>–</w:t>
      </w:r>
      <w:r w:rsidRPr="006C0A8E">
        <w:rPr>
          <w:rtl/>
        </w:rPr>
        <w:t xml:space="preserve"> יושב</w:t>
      </w:r>
      <w:r w:rsidR="005E0871">
        <w:rPr>
          <w:rtl/>
        </w:rPr>
        <w:t>-</w:t>
      </w:r>
      <w:r w:rsidRPr="006C0A8E">
        <w:rPr>
          <w:rtl/>
        </w:rPr>
        <w:t>ראש ועדת הכספים.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דיברתי חמש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דיברת עשר דקות,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אמרת לי חמש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נתתי לך לבחור.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אז אמרתי חמש דקות. אין לי ברירה; חמש דקות. כך אני הבנתי.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היתה אי</w:t>
      </w:r>
      <w:r w:rsidR="005E0871">
        <w:rPr>
          <w:rtl/>
        </w:rPr>
        <w:t>-</w:t>
      </w:r>
      <w:r w:rsidRPr="006C0A8E">
        <w:rPr>
          <w:rtl/>
        </w:rPr>
        <w:t>הבנה בינינו.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כך, תן לי עוד כמה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עמנואל זיסמן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כמה פעמים מדברים?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חייבו את זה לחמש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שומרני אל מידידי, נאמר.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כי אני לא גמרתי.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עמנואל זיסמן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 חוק אחר חשוב מאוד. אנחנו מחכים כבר שעתיים.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דן</w:t>
      </w:r>
      <w:r w:rsidR="005E0871">
        <w:rPr>
          <w:rtl/>
        </w:rPr>
        <w:t xml:space="preserve"> </w:t>
      </w:r>
      <w:r w:rsidRPr="006C0A8E">
        <w:rPr>
          <w:rtl/>
        </w:rPr>
        <w:t>תיכון,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הבנה בינינו ולכן האי</w:t>
      </w:r>
      <w:r w:rsidR="005E0871">
        <w:rPr>
          <w:rtl/>
        </w:rPr>
        <w:t>-</w:t>
      </w:r>
      <w:r w:rsidRPr="006C0A8E">
        <w:rPr>
          <w:rtl/>
        </w:rPr>
        <w:t>הבנה לא צריכה להיות</w:t>
      </w:r>
      <w:r w:rsidR="005E0871">
        <w:rPr>
          <w:rtl/>
        </w:rPr>
        <w:t xml:space="preserve"> </w:t>
      </w:r>
      <w:r w:rsidRPr="006C0A8E">
        <w:rPr>
          <w:rtl/>
        </w:rPr>
        <w:t>לגמרי</w:t>
      </w:r>
      <w:r w:rsidR="005E0871">
        <w:rPr>
          <w:rtl/>
        </w:rPr>
        <w:t xml:space="preserve"> </w:t>
      </w:r>
      <w:r w:rsidRPr="006C0A8E">
        <w:rPr>
          <w:rtl/>
        </w:rPr>
        <w:t>על חשבונך. אני עושה פשרה. אחרי חבר הכנסת סילבן שלום אתה תקבל שלוש דקות.</w:t>
      </w:r>
      <w:r w:rsidR="005E0871">
        <w:rPr>
          <w:rtl/>
        </w:rPr>
        <w:t xml:space="preserve"> </w:t>
      </w:r>
      <w:r w:rsidRPr="006C0A8E">
        <w:rPr>
          <w:rtl/>
        </w:rPr>
        <w:t>בבקשה, חבר הכנסת מיכאל איתן, עשר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כנסת נכבדה, שמעתי כאן את דבריו של חבר הכנסת חגי מירום.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דבר שנשמע יפה מאוד וקשה שלא להיענות לו. הוא אמר: הנה אנחנו מחדשים את</w:t>
      </w:r>
      <w:r w:rsidR="005E0871">
        <w:rPr>
          <w:rtl/>
        </w:rPr>
        <w:t xml:space="preserve"> </w:t>
      </w:r>
      <w:r w:rsidRPr="006C0A8E">
        <w:rPr>
          <w:rtl/>
        </w:rPr>
        <w:t>דיוני</w:t>
      </w:r>
      <w:r w:rsidR="005E0871">
        <w:rPr>
          <w:rtl/>
        </w:rPr>
        <w:t xml:space="preserve"> </w:t>
      </w:r>
      <w:r w:rsidRPr="006C0A8E">
        <w:rPr>
          <w:rtl/>
        </w:rPr>
        <w:t>הכנסת;</w:t>
      </w:r>
      <w:r w:rsidR="005E0871">
        <w:rPr>
          <w:rtl/>
        </w:rPr>
        <w:t xml:space="preserve"> </w:t>
      </w:r>
      <w:r w:rsidRPr="006C0A8E">
        <w:rPr>
          <w:rtl/>
        </w:rPr>
        <w:t>בואו</w:t>
      </w:r>
      <w:r w:rsidR="005E0871">
        <w:rPr>
          <w:rtl/>
        </w:rPr>
        <w:t xml:space="preserve"> </w:t>
      </w:r>
      <w:r w:rsidRPr="006C0A8E">
        <w:rPr>
          <w:rtl/>
        </w:rPr>
        <w:t>נמתח</w:t>
      </w:r>
      <w:r w:rsidR="005E0871">
        <w:rPr>
          <w:rtl/>
        </w:rPr>
        <w:t xml:space="preserve"> </w:t>
      </w:r>
      <w:r w:rsidRPr="006C0A8E">
        <w:rPr>
          <w:rtl/>
        </w:rPr>
        <w:t>קו,</w:t>
      </w:r>
      <w:r w:rsidR="005E0871">
        <w:rPr>
          <w:rtl/>
        </w:rPr>
        <w:t xml:space="preserve"> </w:t>
      </w:r>
      <w:r w:rsidRPr="006C0A8E">
        <w:rPr>
          <w:rtl/>
        </w:rPr>
        <w:t>לא נעסוק בהתחשבנות על מה שהיה. ובאמת, כלפי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 אין לי שום מלה רעה ואני לא יכול לעשות אתו התחשבנות. ואולי אני</w:t>
      </w:r>
      <w:r w:rsidR="005E0871">
        <w:rPr>
          <w:rtl/>
        </w:rPr>
        <w:t xml:space="preserve"> </w:t>
      </w:r>
      <w:r w:rsidRPr="006C0A8E">
        <w:rPr>
          <w:rtl/>
        </w:rPr>
        <w:t>כן</w:t>
      </w:r>
      <w:r w:rsidR="005E0871">
        <w:rPr>
          <w:rtl/>
        </w:rPr>
        <w:t xml:space="preserve"> </w:t>
      </w:r>
      <w:r w:rsidRPr="006C0A8E">
        <w:rPr>
          <w:rtl/>
        </w:rPr>
        <w:t>צריך לעשות</w:t>
      </w:r>
      <w:r w:rsidR="005E0871">
        <w:rPr>
          <w:rtl/>
        </w:rPr>
        <w:t xml:space="preserve"> </w:t>
      </w:r>
      <w:r w:rsidRPr="006C0A8E">
        <w:rPr>
          <w:rtl/>
        </w:rPr>
        <w:t>התחשבנות,</w:t>
      </w:r>
      <w:r w:rsidR="005E0871">
        <w:rPr>
          <w:rtl/>
        </w:rPr>
        <w:t xml:space="preserve"> </w:t>
      </w:r>
      <w:r w:rsidRPr="006C0A8E">
        <w:rPr>
          <w:rtl/>
        </w:rPr>
        <w:t>ובהתחשבנות שלי עם חגי מירום אני יכול לומר, שהוא נהג</w:t>
      </w:r>
      <w:r w:rsidR="005E0871">
        <w:rPr>
          <w:rtl/>
        </w:rPr>
        <w:t xml:space="preserve"> </w:t>
      </w:r>
      <w:r w:rsidRPr="006C0A8E">
        <w:rPr>
          <w:rtl/>
        </w:rPr>
        <w:t>באורח</w:t>
      </w:r>
      <w:r w:rsidR="005E0871">
        <w:rPr>
          <w:rtl/>
        </w:rPr>
        <w:t xml:space="preserve"> </w:t>
      </w:r>
      <w:r w:rsidRPr="006C0A8E">
        <w:rPr>
          <w:rtl/>
        </w:rPr>
        <w:t>אחראי,</w:t>
      </w:r>
      <w:r w:rsidR="005E0871">
        <w:rPr>
          <w:rtl/>
        </w:rPr>
        <w:t xml:space="preserve"> </w:t>
      </w:r>
      <w:r w:rsidRPr="006C0A8E">
        <w:rPr>
          <w:rtl/>
        </w:rPr>
        <w:t>והדברים שאמר כאן היום שיקפו את עמדתו לאורך כל השבוע האחרון. 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ייצג</w:t>
      </w:r>
      <w:r w:rsidR="005E0871">
        <w:rPr>
          <w:rtl/>
        </w:rPr>
        <w:t xml:space="preserve"> </w:t>
      </w:r>
      <w:r w:rsidRPr="006C0A8E">
        <w:rPr>
          <w:rtl/>
        </w:rPr>
        <w:t>חברים</w:t>
      </w:r>
      <w:r w:rsidR="005E0871">
        <w:rPr>
          <w:rtl/>
        </w:rPr>
        <w:t xml:space="preserve"> </w:t>
      </w:r>
      <w:r w:rsidRPr="006C0A8E">
        <w:rPr>
          <w:rtl/>
        </w:rPr>
        <w:t>שהפכו את המעשה הטרגי שהיה לנשק התקפה פוליטית והסתה. חבר הכנסת</w:t>
      </w:r>
      <w:r w:rsidR="005E0871">
        <w:rPr>
          <w:rtl/>
        </w:rPr>
        <w:t xml:space="preserve"> </w:t>
      </w:r>
      <w:r w:rsidRPr="006C0A8E">
        <w:rPr>
          <w:rtl/>
        </w:rPr>
        <w:t>חגי מירום, אני מברך אותך, אבל אני לא יכול לקבל את בקשתך.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מדוע</w:t>
      </w:r>
      <w:r w:rsidR="005E0871">
        <w:rPr>
          <w:rtl/>
        </w:rPr>
        <w:t xml:space="preserve"> </w:t>
      </w:r>
      <w:r w:rsidRPr="006C0A8E">
        <w:rPr>
          <w:rtl/>
        </w:rPr>
        <w:t>אני לא יכול לקבל את בקשתו הטובה והנראית טובה של חבר הכנסת חגי מירום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לעסוק</w:t>
      </w:r>
      <w:r w:rsidR="005E0871">
        <w:rPr>
          <w:rtl/>
        </w:rPr>
        <w:t xml:space="preserve"> </w:t>
      </w:r>
      <w:r w:rsidRPr="006C0A8E">
        <w:rPr>
          <w:rtl/>
        </w:rPr>
        <w:t>בהתחשבנות? כי במשך שבוע ימים שמענו סגן שר חינוך במדינת ישראל אומר:</w:t>
      </w:r>
      <w:r w:rsidR="005E0871">
        <w:rPr>
          <w:rtl/>
        </w:rPr>
        <w:t xml:space="preserve"> </w:t>
      </w:r>
      <w:r w:rsidRPr="006C0A8E">
        <w:rPr>
          <w:rtl/>
        </w:rPr>
        <w:t>הליכוד</w:t>
      </w:r>
      <w:r w:rsidR="005E0871">
        <w:rPr>
          <w:rtl/>
        </w:rPr>
        <w:t xml:space="preserve"> </w:t>
      </w:r>
      <w:r w:rsidRPr="006C0A8E">
        <w:rPr>
          <w:rtl/>
        </w:rPr>
        <w:t>רוצחים.</w:t>
      </w:r>
      <w:r w:rsidR="005E0871">
        <w:rPr>
          <w:rtl/>
        </w:rPr>
        <w:t xml:space="preserve"> </w:t>
      </w:r>
      <w:r w:rsidRPr="006C0A8E">
        <w:rPr>
          <w:rtl/>
        </w:rPr>
        <w:t>אני צריך לשאול את עצמי, רגע אחד, אני יכול לעבור לסדר</w:t>
      </w:r>
      <w:r w:rsidR="005E0871">
        <w:rPr>
          <w:rtl/>
        </w:rPr>
        <w:t>-</w:t>
      </w:r>
      <w:r w:rsidRPr="006C0A8E">
        <w:rPr>
          <w:rtl/>
        </w:rPr>
        <w:t>היום, זה</w:t>
      </w:r>
      <w:r w:rsidR="005E0871">
        <w:rPr>
          <w:rtl/>
        </w:rPr>
        <w:t xml:space="preserve"> </w:t>
      </w:r>
      <w:r w:rsidRPr="006C0A8E">
        <w:rPr>
          <w:rtl/>
        </w:rPr>
        <w:t>יהיה</w:t>
      </w:r>
      <w:r w:rsidR="005E0871">
        <w:rPr>
          <w:rtl/>
        </w:rPr>
        <w:t xml:space="preserve"> </w:t>
      </w:r>
      <w:r w:rsidRPr="006C0A8E">
        <w:rPr>
          <w:rtl/>
        </w:rPr>
        <w:t>אחראי</w:t>
      </w:r>
      <w:r w:rsidR="005E0871">
        <w:rPr>
          <w:rtl/>
        </w:rPr>
        <w:t xml:space="preserve"> </w:t>
      </w:r>
      <w:r w:rsidRPr="006C0A8E">
        <w:rPr>
          <w:rtl/>
        </w:rPr>
        <w:t>מצדי,</w:t>
      </w:r>
      <w:r w:rsidR="005E0871">
        <w:rPr>
          <w:rtl/>
        </w:rPr>
        <w:t xml:space="preserve"> </w:t>
      </w:r>
      <w:r w:rsidRPr="006C0A8E">
        <w:rPr>
          <w:rtl/>
        </w:rPr>
        <w:t>זה יהיה בסדר מצדי? אם אני שותק היום, מה פירוש הדבר? הפירוש</w:t>
      </w:r>
      <w:r w:rsidR="005E0871">
        <w:rPr>
          <w:rtl/>
        </w:rPr>
        <w:t xml:space="preserve"> </w:t>
      </w:r>
      <w:r w:rsidRPr="006C0A8E">
        <w:rPr>
          <w:rtl/>
        </w:rPr>
        <w:t>הוא המשוואה:</w:t>
      </w:r>
      <w:r w:rsidR="005E0871">
        <w:rPr>
          <w:rtl/>
        </w:rPr>
        <w:t xml:space="preserve"> </w:t>
      </w:r>
      <w:r w:rsidRPr="006C0A8E">
        <w:rPr>
          <w:rtl/>
        </w:rPr>
        <w:t>אתם אשמים ברצח יצחק רבין, זיכרונו לברכה; קראו לכם רוצחים, החשבון</w:t>
      </w:r>
      <w:r w:rsidR="005E0871">
        <w:rPr>
          <w:rtl/>
        </w:rPr>
        <w:t xml:space="preserve"> </w:t>
      </w:r>
      <w:r w:rsidRPr="006C0A8E">
        <w:rPr>
          <w:rtl/>
        </w:rPr>
        <w:t>נסגר ועוברים לסדר</w:t>
      </w:r>
      <w:r w:rsidR="005E0871">
        <w:rPr>
          <w:rtl/>
        </w:rPr>
        <w:t>-</w:t>
      </w:r>
      <w:r w:rsidRPr="006C0A8E">
        <w:rPr>
          <w:rtl/>
        </w:rPr>
        <w:t>היום.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לציבור</w:t>
      </w:r>
      <w:r w:rsidR="005E0871">
        <w:rPr>
          <w:rtl/>
        </w:rPr>
        <w:t xml:space="preserve"> </w:t>
      </w:r>
      <w:r w:rsidRPr="006C0A8E">
        <w:rPr>
          <w:rtl/>
        </w:rPr>
        <w:t>הדתי חובש הכיפות במדינת ישראל, לציבור החרדי</w:t>
      </w:r>
      <w:r w:rsidR="005E0871">
        <w:rPr>
          <w:rtl/>
        </w:rPr>
        <w:t xml:space="preserve"> </w:t>
      </w:r>
      <w:r w:rsidRPr="006C0A8E">
        <w:rPr>
          <w:rtl/>
        </w:rPr>
        <w:t>במדינת ישראל, לציבור הלאומי במדינת ישראל: הרימו את הראש, אל תיקחו על עצמכם שום</w:t>
      </w:r>
      <w:r w:rsidR="005E0871">
        <w:rPr>
          <w:rtl/>
        </w:rPr>
        <w:t xml:space="preserve"> </w:t>
      </w:r>
      <w:r w:rsidRPr="006C0A8E">
        <w:rPr>
          <w:rtl/>
        </w:rPr>
        <w:t>אשמה.</w:t>
      </w:r>
      <w:r w:rsidR="005E0871">
        <w:rPr>
          <w:rtl/>
        </w:rPr>
        <w:t xml:space="preserve"> </w:t>
      </w:r>
      <w:r w:rsidRPr="006C0A8E">
        <w:rPr>
          <w:rtl/>
        </w:rPr>
        <w:t>אין בנו רבב, אפילו לא קצה קצהו של רבב, אפילו לא קשר עקיף כלשהו עם המעשה</w:t>
      </w:r>
      <w:r w:rsidR="005E0871">
        <w:rPr>
          <w:rtl/>
        </w:rPr>
        <w:t xml:space="preserve"> </w:t>
      </w:r>
      <w:r w:rsidRPr="006C0A8E">
        <w:rPr>
          <w:rtl/>
        </w:rPr>
        <w:t>המטורף של אותו אדם.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באים</w:t>
      </w:r>
      <w:r w:rsidR="005E0871">
        <w:rPr>
          <w:rtl/>
        </w:rPr>
        <w:t xml:space="preserve"> </w:t>
      </w:r>
      <w:r w:rsidRPr="006C0A8E">
        <w:rPr>
          <w:rtl/>
        </w:rPr>
        <w:t>ואומרים לנו: קראו אצלכם קריאות. אני שואל שאלה פשוטה, לא את השאלה על</w:t>
      </w:r>
      <w:r w:rsidR="005E0871">
        <w:rPr>
          <w:rtl/>
        </w:rPr>
        <w:t xml:space="preserve"> </w:t>
      </w:r>
      <w:r w:rsidRPr="006C0A8E">
        <w:rPr>
          <w:rtl/>
        </w:rPr>
        <w:t>החשבון</w:t>
      </w:r>
      <w:r w:rsidR="005E0871">
        <w:rPr>
          <w:rtl/>
        </w:rPr>
        <w:t xml:space="preserve"> </w:t>
      </w:r>
      <w:r w:rsidRPr="006C0A8E">
        <w:rPr>
          <w:rtl/>
        </w:rPr>
        <w:t>ההיסטורי:</w:t>
      </w:r>
      <w:r w:rsidR="005E0871">
        <w:rPr>
          <w:rtl/>
        </w:rPr>
        <w:t xml:space="preserve"> </w:t>
      </w:r>
      <w:r w:rsidRPr="006C0A8E">
        <w:rPr>
          <w:rtl/>
        </w:rPr>
        <w:t>מי קרא ומה הכניס לתרבות שלנו את הקריאות הללו? אני שואל שאלה</w:t>
      </w:r>
      <w:r w:rsidR="005E0871">
        <w:rPr>
          <w:rtl/>
        </w:rPr>
        <w:t xml:space="preserve"> </w:t>
      </w:r>
      <w:r w:rsidRPr="006C0A8E">
        <w:rPr>
          <w:rtl/>
        </w:rPr>
        <w:t>פשוטה:</w:t>
      </w:r>
      <w:r w:rsidR="005E0871">
        <w:rPr>
          <w:rtl/>
        </w:rPr>
        <w:t xml:space="preserve">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>קריאות,</w:t>
      </w:r>
      <w:r w:rsidR="005E0871">
        <w:rPr>
          <w:rtl/>
        </w:rPr>
        <w:t xml:space="preserve"> </w:t>
      </w:r>
      <w:r w:rsidRPr="006C0A8E">
        <w:rPr>
          <w:rtl/>
        </w:rPr>
        <w:t>האם</w:t>
      </w:r>
      <w:r w:rsidR="005E0871">
        <w:rPr>
          <w:rtl/>
        </w:rPr>
        <w:t xml:space="preserve"> </w:t>
      </w:r>
      <w:r w:rsidRPr="006C0A8E">
        <w:rPr>
          <w:rtl/>
        </w:rPr>
        <w:t>יש קשר בין הקריאות הללו ובין מעשה הרצח? אומרים לי:</w:t>
      </w:r>
      <w:r w:rsidR="005E0871">
        <w:rPr>
          <w:rtl/>
        </w:rPr>
        <w:t xml:space="preserve"> </w:t>
      </w:r>
      <w:r w:rsidRPr="006C0A8E">
        <w:rPr>
          <w:rtl/>
        </w:rPr>
        <w:t>תשמע,</w:t>
      </w:r>
      <w:r w:rsidR="005E0871">
        <w:rPr>
          <w:rtl/>
        </w:rPr>
        <w:t xml:space="preserve"> </w:t>
      </w:r>
      <w:r w:rsidRPr="006C0A8E">
        <w:rPr>
          <w:rtl/>
        </w:rPr>
        <w:t>צפוי שאם קוראים קריאות כאלה, אדם סביר היה מגיע למסקנה שיהיה רצח כזה. אם</w:t>
      </w:r>
      <w:r w:rsidR="005E0871">
        <w:rPr>
          <w:rtl/>
        </w:rPr>
        <w:t xml:space="preserve"> </w:t>
      </w:r>
      <w:r w:rsidRPr="006C0A8E">
        <w:rPr>
          <w:rtl/>
        </w:rPr>
        <w:t>כך,</w:t>
      </w:r>
      <w:r w:rsidR="005E0871">
        <w:rPr>
          <w:rtl/>
        </w:rPr>
        <w:t xml:space="preserve"> </w:t>
      </w:r>
      <w:r w:rsidRPr="006C0A8E">
        <w:rPr>
          <w:rtl/>
        </w:rPr>
        <w:t>איפה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הסבירות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השב"כ,</w:t>
      </w:r>
      <w:r w:rsidR="005E0871">
        <w:rPr>
          <w:rtl/>
        </w:rPr>
        <w:t xml:space="preserve"> </w:t>
      </w:r>
      <w:r w:rsidRPr="006C0A8E">
        <w:rPr>
          <w:rtl/>
        </w:rPr>
        <w:t>איפה</w:t>
      </w:r>
      <w:r w:rsidR="005E0871">
        <w:rPr>
          <w:rtl/>
        </w:rPr>
        <w:t xml:space="preserve"> </w:t>
      </w:r>
      <w:r w:rsidRPr="006C0A8E">
        <w:rPr>
          <w:rtl/>
        </w:rPr>
        <w:t>היתה הסבירות של מקורבי ראש הממשלה,</w:t>
      </w:r>
      <w:r w:rsidR="005E0871">
        <w:rPr>
          <w:rtl/>
        </w:rPr>
        <w:t xml:space="preserve"> </w:t>
      </w:r>
      <w:r w:rsidRPr="006C0A8E">
        <w:rPr>
          <w:rtl/>
        </w:rPr>
        <w:t>זיכרונו לברכה, איפה היתה הסבירות של כל החכמים לאחר מעשה שקמים היום ואומרים שיש</w:t>
      </w:r>
      <w:r w:rsidR="005E0871">
        <w:rPr>
          <w:rtl/>
        </w:rPr>
        <w:t xml:space="preserve"> </w:t>
      </w:r>
      <w:r w:rsidRPr="006C0A8E">
        <w:rPr>
          <w:rtl/>
        </w:rPr>
        <w:t>קשר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הדברים?</w:t>
      </w:r>
      <w:r w:rsidR="005E0871">
        <w:rPr>
          <w:rtl/>
        </w:rPr>
        <w:t xml:space="preserve"> </w:t>
      </w:r>
      <w:r w:rsidRPr="006C0A8E">
        <w:rPr>
          <w:rtl/>
        </w:rPr>
        <w:t>למה</w:t>
      </w:r>
      <w:r w:rsidR="005E0871">
        <w:rPr>
          <w:rtl/>
        </w:rPr>
        <w:t xml:space="preserve"> </w:t>
      </w:r>
      <w:r w:rsidRPr="006C0A8E">
        <w:rPr>
          <w:rtl/>
        </w:rPr>
        <w:t>הם</w:t>
      </w:r>
      <w:r w:rsidR="005E0871">
        <w:rPr>
          <w:rtl/>
        </w:rPr>
        <w:t xml:space="preserve"> </w:t>
      </w:r>
      <w:r w:rsidRPr="006C0A8E">
        <w:rPr>
          <w:rtl/>
        </w:rPr>
        <w:t>לא הזהירו? למה הם לא אמרו? כי היתה קונצפציה הפוכה,</w:t>
      </w:r>
      <w:r w:rsidR="005E0871">
        <w:rPr>
          <w:rtl/>
        </w:rPr>
        <w:t xml:space="preserve"> </w:t>
      </w:r>
      <w:r w:rsidRPr="006C0A8E">
        <w:rPr>
          <w:rtl/>
        </w:rPr>
        <w:t>וכולכם</w:t>
      </w:r>
      <w:r w:rsidR="005E0871">
        <w:rPr>
          <w:rtl/>
        </w:rPr>
        <w:t xml:space="preserve"> </w:t>
      </w:r>
      <w:r w:rsidRPr="006C0A8E">
        <w:rPr>
          <w:rtl/>
        </w:rPr>
        <w:t>יודעים אותה. היתה קונצפציה שגויה שעיוורה את העיניים לכולם, כמעט לכולם,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להיות</w:t>
      </w:r>
      <w:r w:rsidR="005E0871">
        <w:rPr>
          <w:rtl/>
        </w:rPr>
        <w:t xml:space="preserve"> </w:t>
      </w:r>
      <w:r w:rsidRPr="006C0A8E">
        <w:rPr>
          <w:rtl/>
        </w:rPr>
        <w:t>שיהודי</w:t>
      </w:r>
      <w:r w:rsidR="005E0871">
        <w:rPr>
          <w:rtl/>
        </w:rPr>
        <w:t xml:space="preserve"> </w:t>
      </w:r>
      <w:r w:rsidRPr="006C0A8E">
        <w:rPr>
          <w:rtl/>
        </w:rPr>
        <w:t>ירצח יהודי על רקע פוליטי. היתה קונצפציה, והיו סימנים</w:t>
      </w:r>
      <w:r w:rsidR="005E0871">
        <w:rPr>
          <w:rtl/>
        </w:rPr>
        <w:t xml:space="preserve"> </w:t>
      </w:r>
      <w:r w:rsidRPr="006C0A8E">
        <w:rPr>
          <w:rtl/>
        </w:rPr>
        <w:t>שהזהירו מראש שהקונצפציה הזאת שגויה. אבל סירבו לקרוא את הסימנים.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זוכר</w:t>
      </w:r>
      <w:r w:rsidR="005E0871">
        <w:rPr>
          <w:rtl/>
        </w:rPr>
        <w:t xml:space="preserve"> </w:t>
      </w:r>
      <w:r w:rsidRPr="006C0A8E">
        <w:rPr>
          <w:rtl/>
        </w:rPr>
        <w:t>שאחרי</w:t>
      </w:r>
      <w:r w:rsidR="005E0871">
        <w:rPr>
          <w:rtl/>
        </w:rPr>
        <w:t xml:space="preserve"> </w:t>
      </w:r>
      <w:r w:rsidRPr="006C0A8E">
        <w:rPr>
          <w:rtl/>
        </w:rPr>
        <w:t>פרשת</w:t>
      </w:r>
      <w:r w:rsidR="005E0871">
        <w:rPr>
          <w:rtl/>
        </w:rPr>
        <w:t xml:space="preserve"> </w:t>
      </w:r>
      <w:r w:rsidRPr="006C0A8E">
        <w:rPr>
          <w:rtl/>
        </w:rPr>
        <w:t>ברוך</w:t>
      </w:r>
      <w:r w:rsidR="005E0871">
        <w:rPr>
          <w:rtl/>
        </w:rPr>
        <w:t xml:space="preserve"> </w:t>
      </w:r>
      <w:r w:rsidRPr="006C0A8E">
        <w:rPr>
          <w:rtl/>
        </w:rPr>
        <w:t>גולדשטיין אמר ראש הממשלה יצחק רבין, זיכרונו</w:t>
      </w:r>
      <w:r w:rsidR="005E0871">
        <w:rPr>
          <w:rtl/>
        </w:rPr>
        <w:t xml:space="preserve"> </w:t>
      </w:r>
      <w:r w:rsidRPr="006C0A8E">
        <w:rPr>
          <w:rtl/>
        </w:rPr>
        <w:t>לברכה:</w:t>
      </w:r>
      <w:r w:rsidR="005E0871">
        <w:rPr>
          <w:rtl/>
        </w:rPr>
        <w:t xml:space="preserve"> </w:t>
      </w:r>
      <w:r w:rsidRPr="006C0A8E">
        <w:rPr>
          <w:rtl/>
        </w:rPr>
        <w:t>אפילו בחלומות הגרועים ביותר שלי לא הייתי מאמין שיהודי מסוגל לעשות מעשה</w:t>
      </w:r>
      <w:r w:rsidR="005E0871">
        <w:rPr>
          <w:rtl/>
        </w:rPr>
        <w:t xml:space="preserve"> </w:t>
      </w:r>
      <w:r w:rsidRPr="006C0A8E">
        <w:rPr>
          <w:rtl/>
        </w:rPr>
        <w:t>כמו שעשה ברוך גולדשטיין. אני אמרתי אז בפומבי: רבותי, אתם שוגים בקונצפציה.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>שלנו, שהוא אחראי לשירותי הביטחון, הוא צריך לקבל את המידע</w:t>
      </w:r>
      <w:r w:rsidR="005E0871">
        <w:rPr>
          <w:rtl/>
        </w:rPr>
        <w:t xml:space="preserve"> </w:t>
      </w:r>
      <w:r w:rsidRPr="006C0A8E">
        <w:rPr>
          <w:rtl/>
        </w:rPr>
        <w:t>והוא</w:t>
      </w:r>
      <w:r w:rsidR="005E0871">
        <w:rPr>
          <w:rtl/>
        </w:rPr>
        <w:t xml:space="preserve"> </w:t>
      </w:r>
      <w:r w:rsidRPr="006C0A8E">
        <w:rPr>
          <w:rtl/>
        </w:rPr>
        <w:t>צריך</w:t>
      </w:r>
      <w:r w:rsidR="005E0871">
        <w:rPr>
          <w:rtl/>
        </w:rPr>
        <w:t xml:space="preserve"> </w:t>
      </w:r>
      <w:r w:rsidRPr="006C0A8E">
        <w:rPr>
          <w:rtl/>
        </w:rPr>
        <w:t>לדעת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קורה</w:t>
      </w:r>
      <w:r w:rsidR="005E0871">
        <w:rPr>
          <w:rtl/>
        </w:rPr>
        <w:t xml:space="preserve"> </w:t>
      </w:r>
      <w:r w:rsidRPr="006C0A8E">
        <w:rPr>
          <w:rtl/>
        </w:rPr>
        <w:t>במדינה</w:t>
      </w:r>
      <w:r w:rsidR="005E0871">
        <w:rPr>
          <w:rtl/>
        </w:rPr>
        <w:t xml:space="preserve"> </w:t>
      </w:r>
      <w:r w:rsidRPr="006C0A8E">
        <w:rPr>
          <w:rtl/>
        </w:rPr>
        <w:t>הזאת,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הוא אומר דברים כאלה, הרי יש כאן</w:t>
      </w:r>
      <w:r w:rsidR="005E0871">
        <w:rPr>
          <w:rtl/>
        </w:rPr>
        <w:t xml:space="preserve"> </w:t>
      </w:r>
      <w:r w:rsidRPr="006C0A8E">
        <w:rPr>
          <w:rtl/>
        </w:rPr>
        <w:t>קונצפציה שגויה.</w:t>
      </w:r>
      <w:r w:rsidR="005E0871">
        <w:rPr>
          <w:rtl/>
        </w:rPr>
        <w:t xml:space="preserve"> </w:t>
      </w:r>
      <w:r w:rsidRPr="006C0A8E">
        <w:rPr>
          <w:rtl/>
        </w:rPr>
        <w:t>הרי ראינו במו</w:t>
      </w:r>
      <w:r w:rsidR="005E0871">
        <w:rPr>
          <w:rtl/>
        </w:rPr>
        <w:t>-</w:t>
      </w:r>
      <w:r w:rsidRPr="006C0A8E">
        <w:rPr>
          <w:rtl/>
        </w:rPr>
        <w:t>עינינו יהודים שהלכו לדרך הטרור הקיצוני, והם היו</w:t>
      </w:r>
      <w:r w:rsidR="005E0871">
        <w:rPr>
          <w:rtl/>
        </w:rPr>
        <w:t xml:space="preserve"> </w:t>
      </w:r>
      <w:r w:rsidRPr="006C0A8E">
        <w:rPr>
          <w:rtl/>
        </w:rPr>
        <w:t>פעילים,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בהיחבא.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זה,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ידעו מה זה ארגון "אייל", לא ידעו מי האנשים</w:t>
      </w:r>
      <w:r w:rsidR="005E0871">
        <w:rPr>
          <w:rtl/>
        </w:rPr>
        <w:t xml:space="preserve"> </w:t>
      </w:r>
      <w:r w:rsidRPr="006C0A8E">
        <w:rPr>
          <w:rtl/>
        </w:rPr>
        <w:t>בארגון</w:t>
      </w:r>
      <w:r w:rsidR="005E0871">
        <w:rPr>
          <w:rtl/>
        </w:rPr>
        <w:t xml:space="preserve"> </w:t>
      </w:r>
      <w:r w:rsidRPr="006C0A8E">
        <w:rPr>
          <w:rtl/>
        </w:rPr>
        <w:t>אי"ל? הם היו גלויים.</w:t>
      </w:r>
      <w:r w:rsidR="005E0871">
        <w:rPr>
          <w:rtl/>
        </w:rPr>
        <w:t xml:space="preserve"> </w:t>
      </w:r>
      <w:r w:rsidRPr="006C0A8E">
        <w:rPr>
          <w:rtl/>
        </w:rPr>
        <w:t>אבל אמרו, לא יכול להיות שיקרה דבר כזה. כולם אמרו</w:t>
      </w:r>
      <w:r w:rsidR="005E0871">
        <w:rPr>
          <w:rtl/>
        </w:rPr>
        <w:t xml:space="preserve"> </w:t>
      </w:r>
      <w:r w:rsidRPr="006C0A8E">
        <w:rPr>
          <w:rtl/>
        </w:rPr>
        <w:t>שלא יכול לקרות דבר כזה.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שואל,</w:t>
      </w:r>
      <w:r w:rsidR="005E0871">
        <w:rPr>
          <w:rtl/>
        </w:rPr>
        <w:t xml:space="preserve"> </w:t>
      </w:r>
      <w:r w:rsidRPr="006C0A8E">
        <w:rPr>
          <w:rtl/>
        </w:rPr>
        <w:t>כשמחפשים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אשמה,</w:t>
      </w:r>
      <w:r w:rsidR="005E0871">
        <w:rPr>
          <w:rtl/>
        </w:rPr>
        <w:t xml:space="preserve"> </w:t>
      </w:r>
      <w:r w:rsidRPr="006C0A8E">
        <w:rPr>
          <w:rtl/>
        </w:rPr>
        <w:t>האם</w:t>
      </w:r>
      <w:r w:rsidR="005E0871">
        <w:rPr>
          <w:rtl/>
        </w:rPr>
        <w:t xml:space="preserve"> </w:t>
      </w:r>
      <w:r w:rsidRPr="006C0A8E">
        <w:rPr>
          <w:rtl/>
        </w:rPr>
        <w:t>מישהו מהליכוד יכול היה להניח? יש</w:t>
      </w:r>
      <w:r w:rsidR="005E0871">
        <w:rPr>
          <w:rtl/>
        </w:rPr>
        <w:t xml:space="preserve"> </w:t>
      </w:r>
      <w:r w:rsidRPr="006C0A8E">
        <w:rPr>
          <w:rtl/>
        </w:rPr>
        <w:t>אשמים</w:t>
      </w:r>
      <w:r w:rsidR="005E0871">
        <w:rPr>
          <w:rtl/>
        </w:rPr>
        <w:t xml:space="preserve"> </w:t>
      </w:r>
      <w:r w:rsidRPr="006C0A8E">
        <w:rPr>
          <w:rtl/>
        </w:rPr>
        <w:t>הרבה</w:t>
      </w:r>
      <w:r w:rsidR="005E0871">
        <w:rPr>
          <w:rtl/>
        </w:rPr>
        <w:t xml:space="preserve"> </w:t>
      </w:r>
      <w:r w:rsidRPr="006C0A8E">
        <w:rPr>
          <w:rtl/>
        </w:rPr>
        <w:t>יותר</w:t>
      </w:r>
      <w:r w:rsidR="005E0871">
        <w:rPr>
          <w:rtl/>
        </w:rPr>
        <w:t xml:space="preserve"> </w:t>
      </w:r>
      <w:r w:rsidRPr="006C0A8E">
        <w:rPr>
          <w:rtl/>
        </w:rPr>
        <w:t>מקורבים.</w:t>
      </w:r>
      <w:r w:rsidR="005E0871">
        <w:rPr>
          <w:rtl/>
        </w:rPr>
        <w:t xml:space="preserve"> </w:t>
      </w:r>
      <w:r w:rsidRPr="006C0A8E">
        <w:rPr>
          <w:rtl/>
        </w:rPr>
        <w:t>ואילו</w:t>
      </w:r>
      <w:r w:rsidR="005E0871">
        <w:rPr>
          <w:rtl/>
        </w:rPr>
        <w:t xml:space="preserve"> </w:t>
      </w:r>
      <w:r w:rsidRPr="006C0A8E">
        <w:rPr>
          <w:rtl/>
        </w:rPr>
        <w:t>מישהו</w:t>
      </w:r>
      <w:r w:rsidR="005E0871">
        <w:rPr>
          <w:rtl/>
        </w:rPr>
        <w:t xml:space="preserve"> </w:t>
      </w:r>
      <w:r w:rsidRPr="006C0A8E">
        <w:rPr>
          <w:rtl/>
        </w:rPr>
        <w:t>מהליכוד יכול היה להניח שקריאות כאלה</w:t>
      </w:r>
      <w:r w:rsidR="005E0871">
        <w:rPr>
          <w:rtl/>
        </w:rPr>
        <w:t xml:space="preserve"> </w:t>
      </w:r>
      <w:r w:rsidRPr="006C0A8E">
        <w:rPr>
          <w:rtl/>
        </w:rPr>
        <w:t>יכולות</w:t>
      </w:r>
      <w:r w:rsidR="005E0871">
        <w:rPr>
          <w:rtl/>
        </w:rPr>
        <w:t xml:space="preserve"> </w:t>
      </w:r>
      <w:r w:rsidRPr="006C0A8E">
        <w:rPr>
          <w:rtl/>
        </w:rPr>
        <w:t>לגרום</w:t>
      </w:r>
      <w:r w:rsidR="005E0871">
        <w:rPr>
          <w:rtl/>
        </w:rPr>
        <w:t xml:space="preserve"> </w:t>
      </w:r>
      <w:r w:rsidRPr="006C0A8E">
        <w:rPr>
          <w:rtl/>
        </w:rPr>
        <w:t>אסון,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הרי הן לא היו בחשאי, גם אתם ידעתם שיש קריאות כאלה </w:t>
      </w:r>
      <w:r w:rsidR="005E0871">
        <w:rPr>
          <w:rtl/>
        </w:rPr>
        <w:t>–</w:t>
      </w:r>
      <w:r w:rsidRPr="006C0A8E">
        <w:rPr>
          <w:rtl/>
        </w:rPr>
        <w:t xml:space="preserve"> ולמה</w:t>
      </w:r>
      <w:r w:rsidR="005E0871">
        <w:rPr>
          <w:rtl/>
        </w:rPr>
        <w:t xml:space="preserve"> </w:t>
      </w:r>
      <w:r w:rsidRPr="006C0A8E">
        <w:rPr>
          <w:rtl/>
        </w:rPr>
        <w:t>אתם לא הזהרתם? למה אתם לא פעלתם? למה שר המשטרה לא פעל?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לבוא היום ולומר, הייתם צריכים לסלק את אנשי כהנא מהאספות שלכם </w:t>
      </w:r>
      <w:r w:rsidR="005E0871">
        <w:rPr>
          <w:rtl/>
        </w:rPr>
        <w:t>–</w:t>
      </w:r>
      <w:r w:rsidRPr="006C0A8E">
        <w:rPr>
          <w:rtl/>
        </w:rPr>
        <w:t xml:space="preserve"> אולי הייתם</w:t>
      </w:r>
      <w:r w:rsidR="005E0871">
        <w:rPr>
          <w:rtl/>
        </w:rPr>
        <w:t xml:space="preserve"> </w:t>
      </w:r>
      <w:r w:rsidRPr="006C0A8E">
        <w:rPr>
          <w:rtl/>
        </w:rPr>
        <w:t>צריכים</w:t>
      </w:r>
      <w:r w:rsidR="005E0871">
        <w:rPr>
          <w:rtl/>
        </w:rPr>
        <w:t xml:space="preserve"> </w:t>
      </w:r>
      <w:r w:rsidRPr="006C0A8E">
        <w:rPr>
          <w:rtl/>
        </w:rPr>
        <w:t>אתם</w:t>
      </w:r>
      <w:r w:rsidR="005E0871">
        <w:rPr>
          <w:rtl/>
        </w:rPr>
        <w:t xml:space="preserve"> </w:t>
      </w:r>
      <w:r w:rsidRPr="006C0A8E">
        <w:rPr>
          <w:rtl/>
        </w:rPr>
        <w:t>לשמוע</w:t>
      </w:r>
      <w:r w:rsidR="005E0871">
        <w:rPr>
          <w:rtl/>
        </w:rPr>
        <w:t xml:space="preserve"> </w:t>
      </w:r>
      <w:r w:rsidRPr="006C0A8E">
        <w:rPr>
          <w:rtl/>
        </w:rPr>
        <w:t>לאזהרות</w:t>
      </w:r>
      <w:r w:rsidR="005E0871">
        <w:rPr>
          <w:rtl/>
        </w:rPr>
        <w:t xml:space="preserve"> </w:t>
      </w:r>
      <w:r w:rsidRPr="006C0A8E">
        <w:rPr>
          <w:rtl/>
        </w:rPr>
        <w:t>שלי ולנקוט נגדם אמצעים הרבה יותר חמורים. לבוא הנה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ולהגיד,</w:t>
      </w:r>
      <w:r w:rsidR="005E0871">
        <w:rPr>
          <w:rtl/>
        </w:rPr>
        <w:t xml:space="preserve"> </w:t>
      </w:r>
      <w:r w:rsidRPr="006C0A8E">
        <w:rPr>
          <w:rtl/>
        </w:rPr>
        <w:t>בואו נפסיק את ההאשמות, אחרי שבוע ימים שאנחנו קוראים ושומעים בכל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אמצעי התקשורת הכפשה של המחנה שלנו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לא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הייתי</w:t>
      </w:r>
      <w:r w:rsidR="005E0871">
        <w:rPr>
          <w:rtl/>
        </w:rPr>
        <w:t xml:space="preserve"> </w:t>
      </w:r>
      <w:r w:rsidRPr="006C0A8E">
        <w:rPr>
          <w:rtl/>
        </w:rPr>
        <w:t>אפילו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שזאת</w:t>
      </w:r>
      <w:r w:rsidR="005E0871">
        <w:rPr>
          <w:rtl/>
        </w:rPr>
        <w:t xml:space="preserve"> </w:t>
      </w:r>
      <w:r w:rsidRPr="006C0A8E">
        <w:rPr>
          <w:rtl/>
        </w:rPr>
        <w:t>עלילת</w:t>
      </w:r>
      <w:r w:rsidR="005E0871">
        <w:rPr>
          <w:rtl/>
        </w:rPr>
        <w:t xml:space="preserve"> </w:t>
      </w:r>
      <w:r w:rsidRPr="006C0A8E">
        <w:rPr>
          <w:rtl/>
        </w:rPr>
        <w:t>דם.</w:t>
      </w:r>
      <w:r w:rsidR="005E0871">
        <w:rPr>
          <w:rtl/>
        </w:rPr>
        <w:t xml:space="preserve"> </w:t>
      </w:r>
      <w:r w:rsidRPr="006C0A8E">
        <w:rPr>
          <w:rtl/>
        </w:rPr>
        <w:t>מהי עלילת דם? בכל עלילת דם יש גרעין</w:t>
      </w:r>
      <w:r w:rsidR="005E0871">
        <w:rPr>
          <w:rtl/>
        </w:rPr>
        <w:t xml:space="preserve"> </w:t>
      </w:r>
      <w:r w:rsidRPr="006C0A8E">
        <w:rPr>
          <w:rtl/>
        </w:rPr>
        <w:t>הגיוני.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היהודים</w:t>
      </w:r>
      <w:r w:rsidR="005E0871">
        <w:rPr>
          <w:rtl/>
        </w:rPr>
        <w:t xml:space="preserve"> </w:t>
      </w:r>
      <w:r w:rsidRPr="006C0A8E">
        <w:rPr>
          <w:rtl/>
        </w:rPr>
        <w:t>אמרו שהם אופים מצות לפסח מדם של נוצרים. נכון שיש פסח ויש</w:t>
      </w:r>
      <w:r w:rsidR="005E0871">
        <w:rPr>
          <w:rtl/>
        </w:rPr>
        <w:t xml:space="preserve"> </w:t>
      </w:r>
      <w:r w:rsidRPr="006C0A8E">
        <w:rPr>
          <w:rtl/>
        </w:rPr>
        <w:t>מצות,</w:t>
      </w:r>
      <w:r w:rsidR="005E0871">
        <w:rPr>
          <w:rtl/>
        </w:rPr>
        <w:t xml:space="preserve"> </w:t>
      </w:r>
      <w:r w:rsidRPr="006C0A8E">
        <w:rPr>
          <w:rtl/>
        </w:rPr>
        <w:t>וכל</w:t>
      </w:r>
      <w:r w:rsidR="005E0871">
        <w:rPr>
          <w:rtl/>
        </w:rPr>
        <w:t xml:space="preserve"> </w:t>
      </w:r>
      <w:r w:rsidRPr="006C0A8E">
        <w:rPr>
          <w:rtl/>
        </w:rPr>
        <w:t>היתר</w:t>
      </w:r>
      <w:r w:rsidR="005E0871">
        <w:rPr>
          <w:rtl/>
        </w:rPr>
        <w:t xml:space="preserve"> </w:t>
      </w: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עלילת</w:t>
      </w:r>
      <w:r w:rsidR="005E0871">
        <w:rPr>
          <w:rtl/>
        </w:rPr>
        <w:t xml:space="preserve"> </w:t>
      </w:r>
      <w:r w:rsidRPr="006C0A8E">
        <w:rPr>
          <w:rtl/>
        </w:rPr>
        <w:t>דם.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יגאל עמיר והוא אומר שהוא שולל את מדיניות</w:t>
      </w:r>
      <w:r w:rsidR="005E0871">
        <w:rPr>
          <w:rtl/>
        </w:rPr>
        <w:t xml:space="preserve"> </w:t>
      </w:r>
      <w:r w:rsidRPr="006C0A8E">
        <w:rPr>
          <w:rtl/>
        </w:rPr>
        <w:t>הממשלה.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בונים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עלילת</w:t>
      </w:r>
      <w:r w:rsidR="005E0871">
        <w:rPr>
          <w:rtl/>
        </w:rPr>
        <w:t xml:space="preserve"> </w:t>
      </w:r>
      <w:r w:rsidRPr="006C0A8E">
        <w:rPr>
          <w:rtl/>
        </w:rPr>
        <w:t>הדם.</w:t>
      </w:r>
      <w:r w:rsidR="005E0871">
        <w:rPr>
          <w:rtl/>
        </w:rPr>
        <w:t xml:space="preserve"> </w:t>
      </w:r>
      <w:r w:rsidRPr="006C0A8E">
        <w:rPr>
          <w:rtl/>
        </w:rPr>
        <w:t>אם יגאל עמיר אמר שהוא שולל את מדיניות</w:t>
      </w:r>
      <w:r w:rsidR="005E0871">
        <w:rPr>
          <w:rtl/>
        </w:rPr>
        <w:t xml:space="preserve"> </w:t>
      </w:r>
      <w:r w:rsidRPr="006C0A8E">
        <w:rPr>
          <w:rtl/>
        </w:rPr>
        <w:t>הממשלה,</w:t>
      </w:r>
      <w:r w:rsidR="005E0871">
        <w:rPr>
          <w:rtl/>
        </w:rPr>
        <w:t xml:space="preserve"> </w:t>
      </w: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שעמד</w:t>
      </w:r>
      <w:r w:rsidR="005E0871">
        <w:rPr>
          <w:rtl/>
        </w:rPr>
        <w:t xml:space="preserve"> </w:t>
      </w:r>
      <w:r w:rsidRPr="006C0A8E">
        <w:rPr>
          <w:rtl/>
        </w:rPr>
        <w:t>כאן ומתח ביקורת על הממשלה הוא הרוצח, הוא סייע ליגאל</w:t>
      </w:r>
      <w:r w:rsidR="005E0871">
        <w:rPr>
          <w:rtl/>
        </w:rPr>
        <w:t xml:space="preserve"> </w:t>
      </w:r>
      <w:r w:rsidRPr="006C0A8E">
        <w:rPr>
          <w:rtl/>
        </w:rPr>
        <w:t>עמיר? זאת העלילה.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שיושבים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ואומרים את זה הם יודעים יפה מאוד שיגאל עמיר בא מעולם</w:t>
      </w:r>
      <w:r w:rsidR="005E0871">
        <w:rPr>
          <w:rtl/>
        </w:rPr>
        <w:t xml:space="preserve"> </w:t>
      </w:r>
      <w:r w:rsidRPr="006C0A8E">
        <w:rPr>
          <w:rtl/>
        </w:rPr>
        <w:t>אחר.</w:t>
      </w:r>
      <w:r w:rsidR="005E0871">
        <w:rPr>
          <w:rtl/>
        </w:rPr>
        <w:t xml:space="preserve"> </w:t>
      </w:r>
      <w:r w:rsidRPr="006C0A8E">
        <w:rPr>
          <w:rtl/>
        </w:rPr>
        <w:t>אילו</w:t>
      </w:r>
      <w:r w:rsidR="005E0871">
        <w:rPr>
          <w:rtl/>
        </w:rPr>
        <w:t xml:space="preserve"> </w:t>
      </w:r>
      <w:r w:rsidRPr="006C0A8E">
        <w:rPr>
          <w:rtl/>
        </w:rPr>
        <w:t>ביבי</w:t>
      </w:r>
      <w:r w:rsidR="005E0871">
        <w:rPr>
          <w:rtl/>
        </w:rPr>
        <w:t xml:space="preserve"> </w:t>
      </w:r>
      <w:r w:rsidRPr="006C0A8E">
        <w:rPr>
          <w:rtl/>
        </w:rPr>
        <w:t>נתניהו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הממשלה</w:t>
      </w:r>
      <w:r w:rsidR="005E0871">
        <w:rPr>
          <w:rtl/>
        </w:rPr>
        <w:t xml:space="preserve"> </w:t>
      </w:r>
      <w:r w:rsidRPr="006C0A8E">
        <w:rPr>
          <w:rtl/>
        </w:rPr>
        <w:t>והיה מנהל משא</w:t>
      </w:r>
      <w:r w:rsidR="005E0871">
        <w:rPr>
          <w:rtl/>
        </w:rPr>
        <w:t>-</w:t>
      </w:r>
      <w:r w:rsidRPr="006C0A8E">
        <w:rPr>
          <w:rtl/>
        </w:rPr>
        <w:t>ומתן עם הרשות</w:t>
      </w:r>
      <w:r w:rsidR="005E0871">
        <w:rPr>
          <w:rtl/>
        </w:rPr>
        <w:t xml:space="preserve"> </w:t>
      </w:r>
      <w:r w:rsidRPr="006C0A8E">
        <w:rPr>
          <w:rtl/>
        </w:rPr>
        <w:t>הפלסטינית,</w:t>
      </w:r>
      <w:r w:rsidR="005E0871">
        <w:rPr>
          <w:rtl/>
        </w:rPr>
        <w:t xml:space="preserve"> </w:t>
      </w:r>
      <w:r w:rsidRPr="006C0A8E">
        <w:rPr>
          <w:rtl/>
        </w:rPr>
        <w:t>ביבי</w:t>
      </w:r>
      <w:r w:rsidR="005E0871">
        <w:rPr>
          <w:rtl/>
        </w:rPr>
        <w:t xml:space="preserve"> </w:t>
      </w:r>
      <w:r w:rsidRPr="006C0A8E">
        <w:rPr>
          <w:rtl/>
        </w:rPr>
        <w:t>נתניהו</w:t>
      </w:r>
      <w:r w:rsidR="005E0871">
        <w:rPr>
          <w:rtl/>
        </w:rPr>
        <w:t xml:space="preserve"> </w:t>
      </w:r>
      <w:r w:rsidRPr="006C0A8E">
        <w:rPr>
          <w:rtl/>
        </w:rPr>
        <w:t>עלול היה להיות היעד. ואנחנו אנשי הליכוד לא היינו יעד</w:t>
      </w:r>
      <w:r w:rsidR="005E0871">
        <w:rPr>
          <w:rtl/>
        </w:rPr>
        <w:t xml:space="preserve"> </w:t>
      </w:r>
      <w:r w:rsidRPr="006C0A8E">
        <w:rPr>
          <w:rtl/>
        </w:rPr>
        <w:t>שלהם?</w:t>
      </w:r>
      <w:r w:rsidR="005E0871">
        <w:rPr>
          <w:rtl/>
        </w:rPr>
        <w:t xml:space="preserve"> </w:t>
      </w:r>
      <w:r w:rsidRPr="006C0A8E">
        <w:rPr>
          <w:rtl/>
        </w:rPr>
        <w:t>אותם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איימו עלינו ברצח? אתם יודעים שהם איימו עלינו ברצח. אתם</w:t>
      </w:r>
      <w:r w:rsidR="005E0871">
        <w:rPr>
          <w:rtl/>
        </w:rPr>
        <w:t xml:space="preserve"> </w:t>
      </w:r>
      <w:r w:rsidRPr="006C0A8E">
        <w:rPr>
          <w:rtl/>
        </w:rPr>
        <w:t>אומרים:</w:t>
      </w:r>
      <w:r w:rsidR="005E0871">
        <w:rPr>
          <w:rtl/>
        </w:rPr>
        <w:t xml:space="preserve"> </w:t>
      </w:r>
      <w:r w:rsidRPr="006C0A8E">
        <w:rPr>
          <w:rtl/>
        </w:rPr>
        <w:t>לכם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אחריות להם. לנו? למשטרה שלנו? לבתי</w:t>
      </w:r>
      <w:r w:rsidR="005E0871">
        <w:rPr>
          <w:rtl/>
        </w:rPr>
        <w:t>-</w:t>
      </w:r>
      <w:r w:rsidRPr="006C0A8E">
        <w:rPr>
          <w:rtl/>
        </w:rPr>
        <w:t>המשפט שלנו? ליועץ המשפטי</w:t>
      </w:r>
      <w:r w:rsidR="005E0871">
        <w:rPr>
          <w:rtl/>
        </w:rPr>
        <w:t xml:space="preserve"> </w:t>
      </w:r>
      <w:r w:rsidRPr="006C0A8E">
        <w:rPr>
          <w:rtl/>
        </w:rPr>
        <w:t>לממשלה שלנו יש אחריות?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אחרי</w:t>
      </w:r>
      <w:r w:rsidR="005E0871">
        <w:rPr>
          <w:rtl/>
        </w:rPr>
        <w:t xml:space="preserve"> </w:t>
      </w:r>
      <w:r w:rsidRPr="006C0A8E">
        <w:rPr>
          <w:rtl/>
        </w:rPr>
        <w:t>שבוע</w:t>
      </w:r>
      <w:r w:rsidR="005E0871">
        <w:rPr>
          <w:rtl/>
        </w:rPr>
        <w:t xml:space="preserve"> </w:t>
      </w:r>
      <w:r w:rsidRPr="006C0A8E">
        <w:rPr>
          <w:rtl/>
        </w:rPr>
        <w:t>כזה</w:t>
      </w:r>
      <w:r w:rsidR="005E0871">
        <w:rPr>
          <w:rtl/>
        </w:rPr>
        <w:t xml:space="preserve"> </w:t>
      </w:r>
      <w:r w:rsidRPr="006C0A8E">
        <w:rPr>
          <w:rtl/>
        </w:rPr>
        <w:t>שבו</w:t>
      </w:r>
      <w:r w:rsidR="005E0871">
        <w:rPr>
          <w:rtl/>
        </w:rPr>
        <w:t xml:space="preserve"> </w:t>
      </w:r>
      <w:r w:rsidRPr="006C0A8E">
        <w:rPr>
          <w:rtl/>
        </w:rPr>
        <w:t>הבלגנו ושתקנו, שבו אמצעי התקשורת מהראשון ועד האחרון</w:t>
      </w:r>
      <w:r w:rsidR="005E0871">
        <w:rPr>
          <w:rtl/>
        </w:rPr>
        <w:t xml:space="preserve"> </w:t>
      </w:r>
      <w:r w:rsidRPr="006C0A8E">
        <w:rPr>
          <w:rtl/>
        </w:rPr>
        <w:t>בצורה</w:t>
      </w:r>
      <w:r w:rsidR="005E0871">
        <w:rPr>
          <w:rtl/>
        </w:rPr>
        <w:t xml:space="preserve"> </w:t>
      </w:r>
      <w:r w:rsidRPr="006C0A8E">
        <w:rPr>
          <w:rtl/>
        </w:rPr>
        <w:t>חד</w:t>
      </w:r>
      <w:r w:rsidR="005E0871">
        <w:rPr>
          <w:rtl/>
        </w:rPr>
        <w:t>-</w:t>
      </w:r>
      <w:r w:rsidRPr="006C0A8E">
        <w:rPr>
          <w:rtl/>
        </w:rPr>
        <w:t>צדדית</w:t>
      </w:r>
      <w:r w:rsidR="005E0871">
        <w:rPr>
          <w:rtl/>
        </w:rPr>
        <w:t xml:space="preserve"> </w:t>
      </w:r>
      <w:r w:rsidRPr="006C0A8E">
        <w:rPr>
          <w:rtl/>
        </w:rPr>
        <w:t>ובוטה</w:t>
      </w:r>
      <w:r w:rsidR="005E0871">
        <w:rPr>
          <w:rtl/>
        </w:rPr>
        <w:t xml:space="preserve"> </w:t>
      </w:r>
      <w:r w:rsidRPr="006C0A8E">
        <w:rPr>
          <w:rtl/>
        </w:rPr>
        <w:t>שימשו</w:t>
      </w:r>
      <w:r w:rsidR="005E0871">
        <w:rPr>
          <w:rtl/>
        </w:rPr>
        <w:t xml:space="preserve"> </w:t>
      </w:r>
      <w:r w:rsidRPr="006C0A8E">
        <w:rPr>
          <w:rtl/>
        </w:rPr>
        <w:t>שופר</w:t>
      </w:r>
      <w:r w:rsidR="005E0871">
        <w:rPr>
          <w:rtl/>
        </w:rPr>
        <w:t xml:space="preserve"> </w:t>
      </w:r>
      <w:r w:rsidRPr="006C0A8E">
        <w:rPr>
          <w:rtl/>
        </w:rPr>
        <w:t>לאמירות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צריכות היו להיאמר, אנחנו לא</w:t>
      </w:r>
      <w:r w:rsidR="005E0871">
        <w:rPr>
          <w:rtl/>
        </w:rPr>
        <w:t xml:space="preserve"> </w:t>
      </w:r>
      <w:r w:rsidRPr="006C0A8E">
        <w:rPr>
          <w:rtl/>
        </w:rPr>
        <w:t>חייבים, לא מחויבים ולא רוצים לבוא היום ולהגיד: בואו נמשיך עסקים כרגיל.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אלי גולדשמידט, הלכתי לבקר את המאבטח לפני שהוא קיבל את הזיכוי,</w:t>
      </w:r>
      <w:r w:rsidR="005E0871">
        <w:rPr>
          <w:rtl/>
        </w:rPr>
        <w:t xml:space="preserve"> </w:t>
      </w:r>
      <w:r w:rsidRPr="006C0A8E">
        <w:rPr>
          <w:rtl/>
        </w:rPr>
        <w:t>אותו</w:t>
      </w:r>
      <w:r w:rsidR="005E0871">
        <w:rPr>
          <w:rtl/>
        </w:rPr>
        <w:t xml:space="preserve"> </w:t>
      </w:r>
      <w:r w:rsidRPr="006C0A8E">
        <w:rPr>
          <w:rtl/>
        </w:rPr>
        <w:t>מאבטח</w:t>
      </w:r>
      <w:r w:rsidR="005E0871">
        <w:rPr>
          <w:rtl/>
        </w:rPr>
        <w:t xml:space="preserve"> </w:t>
      </w:r>
      <w:r w:rsidRPr="006C0A8E">
        <w:rPr>
          <w:rtl/>
        </w:rPr>
        <w:t>שבגבורת</w:t>
      </w:r>
      <w:r w:rsidR="005E0871">
        <w:rPr>
          <w:rtl/>
        </w:rPr>
        <w:t xml:space="preserve"> </w:t>
      </w:r>
      <w:r w:rsidRPr="006C0A8E">
        <w:rPr>
          <w:rtl/>
        </w:rPr>
        <w:t>נפש קפץ לספוג כדור על מנת להגן על ראש הממשלה. הלכתי לבקר</w:t>
      </w:r>
      <w:r w:rsidR="005E0871">
        <w:rPr>
          <w:rtl/>
        </w:rPr>
        <w:t xml:space="preserve"> </w:t>
      </w:r>
      <w:r w:rsidRPr="006C0A8E">
        <w:rPr>
          <w:rtl/>
        </w:rPr>
        <w:t>אותו</w:t>
      </w:r>
      <w:r w:rsidR="005E0871">
        <w:rPr>
          <w:rtl/>
        </w:rPr>
        <w:t xml:space="preserve"> </w:t>
      </w:r>
      <w:r w:rsidRPr="006C0A8E">
        <w:rPr>
          <w:rtl/>
        </w:rPr>
        <w:t>כשהוא</w:t>
      </w:r>
      <w:r w:rsidR="005E0871">
        <w:rPr>
          <w:rtl/>
        </w:rPr>
        <w:t xml:space="preserve"> </w:t>
      </w:r>
      <w:r w:rsidRPr="006C0A8E">
        <w:rPr>
          <w:rtl/>
        </w:rPr>
        <w:t>שכב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החולים.</w:t>
      </w:r>
      <w:r w:rsidR="005E0871">
        <w:rPr>
          <w:rtl/>
        </w:rPr>
        <w:t xml:space="preserve"> </w:t>
      </w:r>
      <w:r w:rsidRPr="006C0A8E">
        <w:rPr>
          <w:rtl/>
        </w:rPr>
        <w:t>במסדרון עמדו גבר ואשה. היא הסתכלה בי, אמרתי לה</w:t>
      </w:r>
      <w:r w:rsidR="005E0871">
        <w:rPr>
          <w:rtl/>
        </w:rPr>
        <w:t xml:space="preserve"> </w:t>
      </w:r>
      <w:r w:rsidRPr="006C0A8E">
        <w:rPr>
          <w:rtl/>
        </w:rPr>
        <w:t>שלום.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הגבר שעמד לידה אמר משהו בסגנון </w:t>
      </w:r>
      <w:r w:rsidR="005E0871">
        <w:rPr>
          <w:rtl/>
        </w:rPr>
        <w:t>–</w:t>
      </w:r>
      <w:r w:rsidRPr="006C0A8E">
        <w:rPr>
          <w:rtl/>
        </w:rPr>
        <w:t xml:space="preserve"> לך לך איש דמים, אין שלום לרוצחים. ממה</w:t>
      </w:r>
      <w:r w:rsidR="005E0871">
        <w:rPr>
          <w:rtl/>
        </w:rPr>
        <w:t xml:space="preserve"> </w:t>
      </w:r>
      <w:r w:rsidRPr="006C0A8E">
        <w:rPr>
          <w:rtl/>
        </w:rPr>
        <w:t>זה בא? מנין זה הגיע? מי לי ולזה?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מאשים אותך ואני לא אומר לך מלה. אנחנו בינינו, הציבור יודע, אנחנו</w:t>
      </w:r>
      <w:r w:rsidR="005E0871">
        <w:rPr>
          <w:rtl/>
        </w:rPr>
        <w:t xml:space="preserve"> </w:t>
      </w:r>
      <w:r w:rsidRPr="006C0A8E">
        <w:rPr>
          <w:rtl/>
        </w:rPr>
        <w:t>מתווכחים מעל הדוכן, אחר כך אנחנו יושבים יחד במזנון ויש לנו הרבה דברים משותפים,</w:t>
      </w:r>
      <w:r w:rsidR="005E0871">
        <w:rPr>
          <w:rtl/>
        </w:rPr>
        <w:t xml:space="preserve"> </w:t>
      </w:r>
      <w:r w:rsidRPr="006C0A8E">
        <w:rPr>
          <w:rtl/>
        </w:rPr>
        <w:t>ואנחנו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מסכימים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כללי</w:t>
      </w:r>
      <w:r w:rsidR="005E0871">
        <w:rPr>
          <w:rtl/>
        </w:rPr>
        <w:t xml:space="preserve"> </w:t>
      </w:r>
      <w:r w:rsidRPr="006C0A8E">
        <w:rPr>
          <w:rtl/>
        </w:rPr>
        <w:t>המשחק.</w:t>
      </w:r>
      <w:r w:rsidR="005E0871">
        <w:rPr>
          <w:rtl/>
        </w:rPr>
        <w:t xml:space="preserve"> </w:t>
      </w:r>
      <w:r w:rsidRPr="006C0A8E">
        <w:rPr>
          <w:rtl/>
        </w:rPr>
        <w:t>אבל אתה לא יכול לבוא אלי, חבר הכנסת אלי</w:t>
      </w:r>
      <w:r w:rsidR="005E0871">
        <w:rPr>
          <w:rtl/>
        </w:rPr>
        <w:t xml:space="preserve"> </w:t>
      </w:r>
      <w:r w:rsidRPr="006C0A8E">
        <w:rPr>
          <w:rtl/>
        </w:rPr>
        <w:t>גולדשמידט,</w:t>
      </w:r>
      <w:r w:rsidR="005E0871">
        <w:rPr>
          <w:rtl/>
        </w:rPr>
        <w:t xml:space="preserve"> </w:t>
      </w:r>
      <w:r w:rsidRPr="006C0A8E">
        <w:rPr>
          <w:rtl/>
        </w:rPr>
        <w:t>אחרי שאני שומע את הדברים האלה, לבקש ממני כאן לשתוק ולהגיד ששום דבר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קרה. למה האשמתם </w:t>
      </w:r>
      <w:r w:rsidR="005E0871">
        <w:rPr>
          <w:rtl/>
        </w:rPr>
        <w:t>–</w:t>
      </w:r>
      <w:r w:rsidRPr="006C0A8E">
        <w:rPr>
          <w:rtl/>
        </w:rPr>
        <w:t xml:space="preserve"> לא אתם האשמתם, אבל למה האשימו אותנו בדבר הזה?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לא רק עניין אישי שלי. אני בטוח שמול מסכי הטלוויזיה יושבים עכשיו רבבות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שחלקם</w:t>
      </w:r>
      <w:r w:rsidR="005E0871">
        <w:rPr>
          <w:rtl/>
        </w:rPr>
        <w:t xml:space="preserve"> </w:t>
      </w:r>
      <w:r w:rsidRPr="006C0A8E">
        <w:rPr>
          <w:rtl/>
        </w:rPr>
        <w:t>מתביישים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סטודנטים בבר</w:t>
      </w:r>
      <w:r w:rsidR="005E0871">
        <w:rPr>
          <w:rtl/>
        </w:rPr>
        <w:t>-</w:t>
      </w:r>
      <w:r w:rsidRPr="006C0A8E">
        <w:rPr>
          <w:rtl/>
        </w:rPr>
        <w:t>אילן, חלקם מתביישים שהם חובשי כיפות,</w:t>
      </w:r>
      <w:r w:rsidR="005E0871">
        <w:rPr>
          <w:rtl/>
        </w:rPr>
        <w:t xml:space="preserve"> </w:t>
      </w:r>
      <w:r w:rsidRPr="006C0A8E">
        <w:rPr>
          <w:rtl/>
        </w:rPr>
        <w:t>חלקם מתביישים שהם במחנה הלאומי. ואני אומר להם: אין לכם במה להתבייש.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אחד העם כתב מאמר שאני בטוח שאתה מכיר אותו </w:t>
      </w:r>
      <w:r w:rsidR="005E0871">
        <w:rPr>
          <w:rtl/>
        </w:rPr>
        <w:t>–</w:t>
      </w:r>
      <w:r w:rsidRPr="006C0A8E">
        <w:rPr>
          <w:rtl/>
        </w:rPr>
        <w:t xml:space="preserve"> "חצי נחמה". הוא ניתח את המקור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העלילות</w:t>
      </w:r>
      <w:r w:rsidR="005E0871">
        <w:rPr>
          <w:rtl/>
        </w:rPr>
        <w:t xml:space="preserve"> </w:t>
      </w:r>
      <w:r w:rsidRPr="006C0A8E">
        <w:rPr>
          <w:rtl/>
        </w:rPr>
        <w:t>נגד</w:t>
      </w:r>
      <w:r w:rsidR="005E0871">
        <w:rPr>
          <w:rtl/>
        </w:rPr>
        <w:t xml:space="preserve"> </w:t>
      </w:r>
      <w:r w:rsidRPr="006C0A8E">
        <w:rPr>
          <w:rtl/>
        </w:rPr>
        <w:t>היהודים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ההכללה. לכן אני לא יכול לקבל את הבקשה שאנחנו נבוא</w:t>
      </w:r>
      <w:r w:rsidR="005E0871">
        <w:rPr>
          <w:rtl/>
        </w:rPr>
        <w:t xml:space="preserve"> </w:t>
      </w:r>
      <w:r w:rsidRPr="006C0A8E">
        <w:rPr>
          <w:rtl/>
        </w:rPr>
        <w:t>ונסגור היום פסוק ולא נשיב על ההאשמות שהושמעו נגדנו. שבעה ימים שתקנו, אבל עכשיו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נעמוד</w:t>
      </w:r>
      <w:r w:rsidR="005E0871">
        <w:rPr>
          <w:rtl/>
        </w:rPr>
        <w:t xml:space="preserve"> </w:t>
      </w:r>
      <w:r w:rsidRPr="006C0A8E">
        <w:rPr>
          <w:rtl/>
        </w:rPr>
        <w:t>כאן ונהדוף את ההאשמות אחת לאחת בלי פגיעות אישיות, בלי סתימת פיות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הצד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השני </w:t>
      </w:r>
      <w:r w:rsidR="005E0871">
        <w:rPr>
          <w:rtl/>
        </w:rPr>
        <w:t>–</w:t>
      </w:r>
      <w:r w:rsidRPr="006C0A8E">
        <w:rPr>
          <w:rtl/>
        </w:rPr>
        <w:t xml:space="preserve"> אני לא אגיד לך מה אתה תגיד ומה אתה לא תגיד, אבל תן לי להגיד מה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שיש לי עם לבי. זאת הדרך הנכונה. ותשים את הגבולות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משה גפני (יהדות התורה):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הלילה כתבו על בניין הרבנות הראשית "הרבנים רוצחים".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הנה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דוגמה. על בניין הרבנות הראשית כתבו "הרבנים רוצחים". 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שיש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לנו היום משימה משותפת </w:t>
      </w:r>
      <w:r w:rsidR="005E0871">
        <w:rPr>
          <w:rtl/>
        </w:rPr>
        <w:t>–</w:t>
      </w:r>
      <w:r w:rsidRPr="006C0A8E">
        <w:rPr>
          <w:rtl/>
        </w:rPr>
        <w:t xml:space="preserve"> לעצור את זה, לעצור את זה תוך כדי בירור. אני</w:t>
      </w:r>
      <w:r w:rsidR="005E0871">
        <w:rPr>
          <w:rtl/>
        </w:rPr>
        <w:t xml:space="preserve"> </w:t>
      </w:r>
      <w:r w:rsidRPr="006C0A8E">
        <w:rPr>
          <w:rtl/>
        </w:rPr>
        <w:t>הייתי</w:t>
      </w:r>
      <w:r w:rsidR="005E0871">
        <w:rPr>
          <w:rtl/>
        </w:rPr>
        <w:t xml:space="preserve"> </w:t>
      </w:r>
      <w:r w:rsidRPr="006C0A8E">
        <w:rPr>
          <w:rtl/>
        </w:rPr>
        <w:t>מצפה</w:t>
      </w:r>
      <w:r w:rsidR="005E0871">
        <w:rPr>
          <w:rtl/>
        </w:rPr>
        <w:t xml:space="preserve"> </w:t>
      </w:r>
      <w:r w:rsidRPr="006C0A8E">
        <w:rPr>
          <w:rtl/>
        </w:rPr>
        <w:t>שסגן</w:t>
      </w:r>
      <w:r w:rsidR="005E0871">
        <w:rPr>
          <w:rtl/>
        </w:rPr>
        <w:t xml:space="preserve"> </w:t>
      </w:r>
      <w:r w:rsidRPr="006C0A8E">
        <w:rPr>
          <w:rtl/>
        </w:rPr>
        <w:t>שר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החינוך במדינת ישראל </w:t>
      </w:r>
      <w:r w:rsidR="005E0871">
        <w:rPr>
          <w:rtl/>
        </w:rPr>
        <w:t>–</w:t>
      </w:r>
      <w:r w:rsidRPr="006C0A8E">
        <w:rPr>
          <w:rtl/>
        </w:rPr>
        <w:t xml:space="preserve"> וכולנו שולחים את הילדים לבתי</w:t>
      </w:r>
      <w:r w:rsidR="005E0871">
        <w:rPr>
          <w:rtl/>
        </w:rPr>
        <w:t>-</w:t>
      </w:r>
      <w:r w:rsidRPr="006C0A8E">
        <w:rPr>
          <w:rtl/>
        </w:rPr>
        <w:t>הספר</w:t>
      </w:r>
      <w:r w:rsidR="005E0871">
        <w:rPr>
          <w:rtl/>
        </w:rPr>
        <w:t xml:space="preserve"> </w:t>
      </w:r>
      <w:r w:rsidRPr="006C0A8E">
        <w:rPr>
          <w:rtl/>
        </w:rPr>
        <w:t>במערכת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החינוך </w:t>
      </w:r>
      <w:r w:rsidR="005E0871">
        <w:rPr>
          <w:rtl/>
        </w:rPr>
        <w:t>–</w:t>
      </w:r>
      <w:r w:rsidRPr="006C0A8E">
        <w:rPr>
          <w:rtl/>
        </w:rPr>
        <w:t xml:space="preserve"> יקום ויגיד: רבותי, בשעת צער אמרתי מה שאמרתי, אני חוזר בי.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צריך</w:t>
      </w:r>
      <w:r w:rsidR="005E0871">
        <w:rPr>
          <w:rtl/>
        </w:rPr>
        <w:t xml:space="preserve"> </w:t>
      </w:r>
      <w:r w:rsidRPr="006C0A8E">
        <w:rPr>
          <w:rtl/>
        </w:rPr>
        <w:t>לעשות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זה?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אמר: הליכוד רוצחים. לא צריך לבקש מאתנו סליחה ולהביע</w:t>
      </w:r>
      <w:r w:rsidR="005E0871">
        <w:rPr>
          <w:rtl/>
        </w:rPr>
        <w:t xml:space="preserve"> </w:t>
      </w:r>
      <w:r w:rsidRPr="006C0A8E">
        <w:rPr>
          <w:rtl/>
        </w:rPr>
        <w:t>התנצלות?</w:t>
      </w:r>
      <w:r w:rsidR="005E0871">
        <w:rPr>
          <w:rtl/>
        </w:rPr>
        <w:t xml:space="preserve"> </w:t>
      </w: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הייתי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אומר לו </w:t>
      </w:r>
      <w:r w:rsidR="005E0871">
        <w:rPr>
          <w:rtl/>
        </w:rPr>
        <w:t>–</w:t>
      </w:r>
      <w:r w:rsidRPr="006C0A8E">
        <w:rPr>
          <w:rtl/>
        </w:rPr>
        <w:t xml:space="preserve"> סגן השר הנכבד, אני מקבל את זה, בוא נפתח דף חדש.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אומר לי: הוא אמר, כאילו יש איזו משוואה </w:t>
      </w:r>
      <w:r w:rsidR="005E0871">
        <w:rPr>
          <w:rtl/>
        </w:rPr>
        <w:t>–</w:t>
      </w:r>
      <w:r w:rsidRPr="006C0A8E">
        <w:rPr>
          <w:rtl/>
        </w:rPr>
        <w:t xml:space="preserve"> רבין נרצח ולכם אמרו רוצחים,</w:t>
      </w:r>
      <w:r w:rsidR="005E0871">
        <w:rPr>
          <w:rtl/>
        </w:rPr>
        <w:t xml:space="preserve"> </w:t>
      </w: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משתווה. זה לא משתווה.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מוכים פעמיים, חבר הכנסת אלי גולדשמידט. מי שרצח את יצחק רבין פגע במה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מאמינים</w:t>
      </w:r>
      <w:r w:rsidR="005E0871">
        <w:rPr>
          <w:rtl/>
        </w:rPr>
        <w:t xml:space="preserve"> </w:t>
      </w:r>
      <w:r w:rsidRPr="006C0A8E">
        <w:rPr>
          <w:rtl/>
        </w:rPr>
        <w:t>בו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בדמוקרטיה; פגע במה שאנחנו מאמינים </w:t>
      </w:r>
      <w:r w:rsidR="005E0871">
        <w:rPr>
          <w:rtl/>
        </w:rPr>
        <w:t>–</w:t>
      </w:r>
      <w:r w:rsidRPr="006C0A8E">
        <w:rPr>
          <w:rtl/>
        </w:rPr>
        <w:t xml:space="preserve"> שבמדינת ישראל דברים</w:t>
      </w:r>
      <w:r w:rsidR="005E0871">
        <w:rPr>
          <w:rtl/>
        </w:rPr>
        <w:t xml:space="preserve"> </w:t>
      </w:r>
      <w:r w:rsidRPr="006C0A8E">
        <w:rPr>
          <w:rtl/>
        </w:rPr>
        <w:t>כאלה</w:t>
      </w:r>
      <w:r w:rsidR="005E0871">
        <w:rPr>
          <w:rtl/>
        </w:rPr>
        <w:t xml:space="preserve"> </w:t>
      </w:r>
      <w:r w:rsidRPr="006C0A8E">
        <w:rPr>
          <w:rtl/>
        </w:rPr>
        <w:t>לא צריכים להיות נכונים. אנחנו הננו הצד הנפגע ברצח יצחק רבין לא פחות מכם.</w:t>
      </w:r>
      <w:r w:rsidR="005E0871">
        <w:rPr>
          <w:rtl/>
        </w:rPr>
        <w:t xml:space="preserve"> </w:t>
      </w:r>
      <w:r w:rsidRPr="006C0A8E">
        <w:rPr>
          <w:rtl/>
        </w:rPr>
        <w:t>ועכשיו</w:t>
      </w:r>
      <w:r w:rsidR="005E0871">
        <w:rPr>
          <w:rtl/>
        </w:rPr>
        <w:t xml:space="preserve"> </w:t>
      </w:r>
      <w:r w:rsidRPr="006C0A8E">
        <w:rPr>
          <w:rtl/>
        </w:rPr>
        <w:t>אתם</w:t>
      </w:r>
      <w:r w:rsidR="005E0871">
        <w:rPr>
          <w:rtl/>
        </w:rPr>
        <w:t xml:space="preserve"> </w:t>
      </w:r>
      <w:r w:rsidRPr="006C0A8E">
        <w:rPr>
          <w:rtl/>
        </w:rPr>
        <w:t>אומרים,</w:t>
      </w:r>
      <w:r w:rsidR="005E0871">
        <w:rPr>
          <w:rtl/>
        </w:rPr>
        <w:t xml:space="preserve"> </w:t>
      </w:r>
      <w:r w:rsidRPr="006C0A8E">
        <w:rPr>
          <w:rtl/>
        </w:rPr>
        <w:t>אתם הרוצחים, אז אנחנו פעם שנייה צריכים לקבל את המכה. ולא</w:t>
      </w:r>
      <w:r w:rsidR="005E0871">
        <w:rPr>
          <w:rtl/>
        </w:rPr>
        <w:t xml:space="preserve"> </w:t>
      </w:r>
      <w:r w:rsidRPr="006C0A8E">
        <w:rPr>
          <w:rtl/>
        </w:rPr>
        <w:t>נקבל מכות בלי תגובה.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להעיר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הערה</w:t>
      </w:r>
      <w:r w:rsidR="005E0871">
        <w:rPr>
          <w:rtl/>
        </w:rPr>
        <w:t xml:space="preserve"> </w:t>
      </w:r>
      <w:r w:rsidRPr="006C0A8E">
        <w:rPr>
          <w:rtl/>
        </w:rPr>
        <w:t>אחרונה</w:t>
      </w:r>
      <w:r w:rsidR="005E0871">
        <w:rPr>
          <w:rtl/>
        </w:rPr>
        <w:t xml:space="preserve"> – </w:t>
      </w:r>
      <w:r w:rsidRPr="006C0A8E">
        <w:rPr>
          <w:rtl/>
        </w:rPr>
        <w:t xml:space="preserve">ובזה אני מסיים </w:t>
      </w:r>
      <w:r w:rsidR="005E0871">
        <w:rPr>
          <w:rtl/>
        </w:rPr>
        <w:t>–</w:t>
      </w:r>
      <w:r w:rsidRPr="006C0A8E">
        <w:rPr>
          <w:rtl/>
        </w:rPr>
        <w:t xml:space="preserve"> לחבר הכנסת אריאל</w:t>
      </w:r>
      <w:r w:rsidR="005E0871">
        <w:rPr>
          <w:rtl/>
        </w:rPr>
        <w:t xml:space="preserve"> </w:t>
      </w:r>
      <w:r w:rsidRPr="006C0A8E">
        <w:rPr>
          <w:rtl/>
        </w:rPr>
        <w:t>ויינשטיין.</w:t>
      </w:r>
      <w:r w:rsidR="005E0871">
        <w:rPr>
          <w:rtl/>
        </w:rPr>
        <w:t xml:space="preserve"> </w:t>
      </w:r>
      <w:r w:rsidRPr="006C0A8E">
        <w:rPr>
          <w:rtl/>
        </w:rPr>
        <w:t>חבר הכנסת אריאל ויינשטיין העלה כאן הצעת חוק שנוגעת להצמדה של מלוות</w:t>
      </w:r>
      <w:r w:rsidR="005E0871">
        <w:rPr>
          <w:rtl/>
        </w:rPr>
        <w:t xml:space="preserve"> </w:t>
      </w:r>
      <w:r w:rsidRPr="006C0A8E">
        <w:rPr>
          <w:rtl/>
        </w:rPr>
        <w:t>מדינה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נפדו</w:t>
      </w:r>
      <w:r w:rsidR="005E0871">
        <w:rPr>
          <w:rtl/>
        </w:rPr>
        <w:t xml:space="preserve"> </w:t>
      </w:r>
      <w:r w:rsidRPr="006C0A8E">
        <w:rPr>
          <w:rtl/>
        </w:rPr>
        <w:t>בזמן.</w:t>
      </w:r>
      <w:r w:rsidR="005E0871">
        <w:rPr>
          <w:rtl/>
        </w:rPr>
        <w:t xml:space="preserve"> </w:t>
      </w:r>
      <w:r w:rsidRPr="006C0A8E">
        <w:rPr>
          <w:rtl/>
        </w:rPr>
        <w:t>אני רוצה לברך אותו. אני חושב שאולי הדוגמה שלי תיתן גם</w:t>
      </w:r>
      <w:r w:rsidR="005E0871">
        <w:rPr>
          <w:rtl/>
        </w:rPr>
        <w:t xml:space="preserve"> </w:t>
      </w:r>
      <w:r w:rsidRPr="006C0A8E">
        <w:rPr>
          <w:rtl/>
        </w:rPr>
        <w:t>הנחיה</w:t>
      </w:r>
      <w:r w:rsidR="005E0871">
        <w:rPr>
          <w:rtl/>
        </w:rPr>
        <w:t xml:space="preserve"> </w:t>
      </w:r>
      <w:r w:rsidRPr="006C0A8E">
        <w:rPr>
          <w:rtl/>
        </w:rPr>
        <w:t>לכלל</w:t>
      </w:r>
      <w:r w:rsidR="005E0871">
        <w:rPr>
          <w:rtl/>
        </w:rPr>
        <w:t xml:space="preserve"> </w:t>
      </w:r>
      <w:r w:rsidRPr="006C0A8E">
        <w:rPr>
          <w:rtl/>
        </w:rPr>
        <w:t>הצופים</w:t>
      </w:r>
      <w:r w:rsidR="005E0871">
        <w:rPr>
          <w:rtl/>
        </w:rPr>
        <w:t xml:space="preserve"> </w:t>
      </w:r>
      <w:r w:rsidRPr="006C0A8E">
        <w:rPr>
          <w:rtl/>
        </w:rPr>
        <w:t>שלנו.</w:t>
      </w:r>
      <w:r w:rsidR="005E0871">
        <w:rPr>
          <w:rtl/>
        </w:rPr>
        <w:t xml:space="preserve"> </w:t>
      </w:r>
      <w:r w:rsidRPr="006C0A8E">
        <w:rPr>
          <w:rtl/>
        </w:rPr>
        <w:t>בעקבות הצעת החוק של אריאל ויינשטיין, שסיפר כאן על</w:t>
      </w:r>
      <w:r w:rsidR="005E0871">
        <w:rPr>
          <w:rtl/>
        </w:rPr>
        <w:t xml:space="preserve"> </w:t>
      </w:r>
      <w:r w:rsidRPr="006C0A8E">
        <w:rPr>
          <w:rtl/>
        </w:rPr>
        <w:t>מלוות</w:t>
      </w:r>
      <w:r w:rsidR="005E0871">
        <w:rPr>
          <w:rtl/>
        </w:rPr>
        <w:t xml:space="preserve"> </w:t>
      </w:r>
      <w:r w:rsidRPr="006C0A8E">
        <w:rPr>
          <w:rtl/>
        </w:rPr>
        <w:t>מדינה, כתבתי מכתב לבנק ישראל וביקשתי שהם ייתנו לי דוח, אילו מלוות מדינה</w:t>
      </w:r>
      <w:r w:rsidR="005E0871">
        <w:rPr>
          <w:rtl/>
        </w:rPr>
        <w:t xml:space="preserve"> </w:t>
      </w:r>
      <w:r w:rsidRPr="006C0A8E">
        <w:rPr>
          <w:rtl/>
        </w:rPr>
        <w:t>מצויים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שמי בבנק, כי אני כבר מזמן שכחתי. אלו היו סכומים קטנים בזמנם; זרקתי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למקום כלשהו, זה הלך לאיבוד, התרשלתי, לא טיפלתי בזה. והנה אני מקבל מכתב</w:t>
      </w:r>
      <w:r w:rsidR="005E0871">
        <w:rPr>
          <w:rtl/>
        </w:rPr>
        <w:t xml:space="preserve"> </w:t>
      </w:r>
      <w:r w:rsidRPr="006C0A8E">
        <w:rPr>
          <w:rtl/>
        </w:rPr>
        <w:t>מנומס ונחמד עם פירוט כל האיגרות שמצויות על שמי בבנק, שנשלחו אלי. הם כותבים לי: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אם זה הלך לאיבוד, לא נורא, ונותנים לי הנחיות מה לעשות. והנה, יש כאן סכומים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נכבדים מאוד </w:t>
      </w:r>
      <w:r w:rsidR="005E0871">
        <w:rPr>
          <w:rtl/>
        </w:rPr>
        <w:t>–</w:t>
      </w:r>
      <w:r w:rsidRPr="006C0A8E">
        <w:rPr>
          <w:rtl/>
        </w:rPr>
        <w:t xml:space="preserve"> 400, 418, 380, 160, 200, 160 </w:t>
      </w:r>
      <w:r w:rsidR="005E0871">
        <w:rPr>
          <w:rtl/>
        </w:rPr>
        <w:t>–</w:t>
      </w:r>
      <w:r w:rsidRPr="006C0A8E">
        <w:rPr>
          <w:rtl/>
        </w:rPr>
        <w:t xml:space="preserve"> בסך</w:t>
      </w:r>
      <w:r w:rsidR="005E0871">
        <w:rPr>
          <w:rtl/>
        </w:rPr>
        <w:t>-</w:t>
      </w:r>
      <w:r w:rsidRPr="006C0A8E">
        <w:rPr>
          <w:rtl/>
        </w:rPr>
        <w:t>הכל למעלה מ</w:t>
      </w:r>
      <w:r w:rsidR="005E0871">
        <w:rPr>
          <w:rtl/>
        </w:rPr>
        <w:t>-</w:t>
      </w:r>
      <w:r w:rsidRPr="006C0A8E">
        <w:rPr>
          <w:rtl/>
        </w:rPr>
        <w:t>2,000 שקל. ראשית,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אני מודה לך, ידידי חבר הכנסת אריאל ויינשטיין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תתרום לי את זה לפריימריס.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כשהוא משבח אותך, הוא כבר דואג לך.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 xml:space="preserve">– – </w:t>
      </w:r>
      <w:r w:rsidR="006C0A8E" w:rsidRPr="006C0A8E">
        <w:rPr>
          <w:rtl/>
        </w:rPr>
        <w:t>בהזדמנות</w:t>
      </w:r>
      <w:r>
        <w:rPr>
          <w:rtl/>
        </w:rPr>
        <w:t xml:space="preserve"> </w:t>
      </w:r>
      <w:r w:rsidR="006C0A8E" w:rsidRPr="006C0A8E">
        <w:rPr>
          <w:rtl/>
        </w:rPr>
        <w:t>הזאת</w:t>
      </w:r>
      <w:r>
        <w:rPr>
          <w:rtl/>
        </w:rPr>
        <w:t xml:space="preserve"> </w:t>
      </w:r>
      <w:r w:rsidR="006C0A8E" w:rsidRPr="006C0A8E">
        <w:rPr>
          <w:rtl/>
        </w:rPr>
        <w:t>שעוררת את החוק, ראשית כול אני בדקתי מה מגיע לי. אני</w:t>
      </w:r>
      <w:r>
        <w:rPr>
          <w:rtl/>
        </w:rPr>
        <w:t xml:space="preserve"> </w:t>
      </w:r>
      <w:r w:rsidR="006C0A8E" w:rsidRPr="006C0A8E">
        <w:rPr>
          <w:rtl/>
        </w:rPr>
        <w:t>מציע</w:t>
      </w:r>
      <w:r>
        <w:rPr>
          <w:rtl/>
        </w:rPr>
        <w:t xml:space="preserve"> </w:t>
      </w:r>
      <w:r w:rsidR="006C0A8E" w:rsidRPr="006C0A8E">
        <w:rPr>
          <w:rtl/>
        </w:rPr>
        <w:t>לכל</w:t>
      </w:r>
      <w:r>
        <w:rPr>
          <w:rtl/>
        </w:rPr>
        <w:t xml:space="preserve"> </w:t>
      </w:r>
      <w:r w:rsidR="006C0A8E" w:rsidRPr="006C0A8E">
        <w:rPr>
          <w:rtl/>
        </w:rPr>
        <w:t>האזרחים</w:t>
      </w:r>
      <w:r>
        <w:rPr>
          <w:rtl/>
        </w:rPr>
        <w:t xml:space="preserve"> </w:t>
      </w:r>
      <w:r w:rsidR="006C0A8E" w:rsidRPr="006C0A8E">
        <w:rPr>
          <w:rtl/>
        </w:rPr>
        <w:t>לבדוק</w:t>
      </w:r>
      <w:r>
        <w:rPr>
          <w:rtl/>
        </w:rPr>
        <w:t xml:space="preserve"> </w:t>
      </w:r>
      <w:r w:rsidR="006C0A8E" w:rsidRPr="006C0A8E">
        <w:rPr>
          <w:rtl/>
        </w:rPr>
        <w:t>ולכתוב לבנק ישראל והם יקבלו מה שמגיע להם גם אם אותן</w:t>
      </w:r>
      <w:r>
        <w:rPr>
          <w:rtl/>
        </w:rPr>
        <w:t xml:space="preserve"> </w:t>
      </w:r>
      <w:r w:rsidR="006C0A8E" w:rsidRPr="006C0A8E">
        <w:rPr>
          <w:rtl/>
        </w:rPr>
        <w:t>תעודות</w:t>
      </w:r>
      <w:r>
        <w:rPr>
          <w:rtl/>
        </w:rPr>
        <w:t xml:space="preserve"> </w:t>
      </w:r>
      <w:r w:rsidR="006C0A8E" w:rsidRPr="006C0A8E">
        <w:rPr>
          <w:rtl/>
        </w:rPr>
        <w:t>מלווה</w:t>
      </w:r>
      <w:r>
        <w:rPr>
          <w:rtl/>
        </w:rPr>
        <w:t xml:space="preserve"> </w:t>
      </w:r>
      <w:r w:rsidR="006C0A8E" w:rsidRPr="006C0A8E">
        <w:rPr>
          <w:rtl/>
        </w:rPr>
        <w:t>הלכו להם לאיבוד כמו שקרה לי.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זאת,</w:t>
      </w:r>
      <w:r w:rsidR="005E0871">
        <w:rPr>
          <w:rtl/>
        </w:rPr>
        <w:t xml:space="preserve"> </w:t>
      </w:r>
      <w:r w:rsidRPr="006C0A8E">
        <w:rPr>
          <w:rtl/>
        </w:rPr>
        <w:t>אני רוצה לומר לך מה שכבר אמרתי בקריאה ראשונה:</w:t>
      </w:r>
      <w:r w:rsidR="005E0871">
        <w:rPr>
          <w:rtl/>
        </w:rPr>
        <w:t xml:space="preserve"> </w:t>
      </w:r>
      <w:r w:rsidRPr="006C0A8E">
        <w:rPr>
          <w:rtl/>
        </w:rPr>
        <w:t>יש קצת אי</w:t>
      </w:r>
      <w:r w:rsidR="005E0871">
        <w:rPr>
          <w:rtl/>
        </w:rPr>
        <w:t>-</w:t>
      </w:r>
      <w:r w:rsidRPr="006C0A8E">
        <w:rPr>
          <w:rtl/>
        </w:rPr>
        <w:t>הגינות</w:t>
      </w:r>
      <w:r w:rsidR="005E0871">
        <w:rPr>
          <w:rtl/>
        </w:rPr>
        <w:t xml:space="preserve"> </w:t>
      </w:r>
      <w:r w:rsidRPr="006C0A8E">
        <w:rPr>
          <w:rtl/>
        </w:rPr>
        <w:t>בחוק</w:t>
      </w:r>
      <w:r w:rsidR="005E0871">
        <w:rPr>
          <w:rtl/>
        </w:rPr>
        <w:t xml:space="preserve"> </w:t>
      </w:r>
      <w:r w:rsidRPr="006C0A8E">
        <w:rPr>
          <w:rtl/>
        </w:rPr>
        <w:t>הזה,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בחוק</w:t>
      </w:r>
      <w:r w:rsidR="005E0871">
        <w:rPr>
          <w:rtl/>
        </w:rPr>
        <w:t xml:space="preserve"> </w:t>
      </w:r>
      <w:r w:rsidRPr="006C0A8E">
        <w:rPr>
          <w:rtl/>
        </w:rPr>
        <w:t>הזה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אתה מחזיר לרשלנים כמוני לא רק את הקרן </w:t>
      </w:r>
      <w:r w:rsidR="005E0871">
        <w:rPr>
          <w:rtl/>
        </w:rPr>
        <w:t>–</w:t>
      </w:r>
      <w:r w:rsidRPr="006C0A8E">
        <w:rPr>
          <w:rtl/>
        </w:rPr>
        <w:t xml:space="preserve"> זה בסדר, זה</w:t>
      </w:r>
      <w:r w:rsidR="005E0871">
        <w:rPr>
          <w:rtl/>
        </w:rPr>
        <w:t xml:space="preserve"> </w:t>
      </w:r>
      <w:r w:rsidRPr="006C0A8E">
        <w:rPr>
          <w:rtl/>
        </w:rPr>
        <w:t>היינו</w:t>
      </w:r>
      <w:r w:rsidR="005E0871">
        <w:rPr>
          <w:rtl/>
        </w:rPr>
        <w:t xml:space="preserve"> </w:t>
      </w:r>
      <w:r w:rsidRPr="006C0A8E">
        <w:rPr>
          <w:rtl/>
        </w:rPr>
        <w:t>מקבלים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מבנק ישראל גם ככה </w:t>
      </w:r>
      <w:r w:rsidR="005E0871">
        <w:rPr>
          <w:rtl/>
        </w:rPr>
        <w:t>–</w:t>
      </w:r>
      <w:r w:rsidRPr="006C0A8E">
        <w:rPr>
          <w:rtl/>
        </w:rPr>
        <w:t xml:space="preserve"> אלא אתה קובע שאף שהתרשלנו ולא לקחנו בזמן את</w:t>
      </w:r>
      <w:r w:rsidR="005E0871">
        <w:rPr>
          <w:rtl/>
        </w:rPr>
        <w:t xml:space="preserve"> </w:t>
      </w:r>
      <w:r w:rsidRPr="006C0A8E">
        <w:rPr>
          <w:rtl/>
        </w:rPr>
        <w:t>האיגרות</w:t>
      </w:r>
      <w:r w:rsidR="005E0871">
        <w:rPr>
          <w:rtl/>
        </w:rPr>
        <w:t xml:space="preserve"> </w:t>
      </w:r>
      <w:r w:rsidRPr="006C0A8E">
        <w:rPr>
          <w:rtl/>
        </w:rPr>
        <w:t>שכבר נפדו, אנחנו נקבל אותן עכשיו עם הצמדה.</w:t>
      </w:r>
      <w:r w:rsidR="005E0871">
        <w:rPr>
          <w:rtl/>
        </w:rPr>
        <w:t xml:space="preserve"> </w:t>
      </w:r>
      <w:r w:rsidRPr="006C0A8E">
        <w:rPr>
          <w:rtl/>
        </w:rPr>
        <w:t>מה זאת אומרת? הציבור יממן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זה.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 שמי שהתרשל ולא לקח את זה בזמן, הוא יקבל את הכסף. ועוד יותר</w:t>
      </w:r>
      <w:r w:rsidR="005E0871">
        <w:rPr>
          <w:rtl/>
        </w:rPr>
        <w:t xml:space="preserve"> </w:t>
      </w:r>
      <w:r w:rsidRPr="006C0A8E">
        <w:rPr>
          <w:rtl/>
        </w:rPr>
        <w:t>גרוע</w:t>
      </w:r>
      <w:r w:rsidR="005E0871">
        <w:rPr>
          <w:rtl/>
        </w:rPr>
        <w:t xml:space="preserve"> </w:t>
      </w:r>
      <w:r w:rsidRPr="006C0A8E">
        <w:rPr>
          <w:rtl/>
        </w:rPr>
        <w:t>מכך</w:t>
      </w:r>
      <w:r w:rsidR="005E0871">
        <w:rPr>
          <w:rtl/>
        </w:rPr>
        <w:t xml:space="preserve"> –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כמוני,</w:t>
      </w:r>
      <w:r w:rsidR="005E0871">
        <w:rPr>
          <w:rtl/>
        </w:rPr>
        <w:t xml:space="preserve"> </w:t>
      </w:r>
      <w:r w:rsidRPr="006C0A8E">
        <w:rPr>
          <w:rtl/>
        </w:rPr>
        <w:t>יש לו עכשיו תמריץ לא ללכת מחר בבוקר לבנק ולפדות אלא</w:t>
      </w:r>
      <w:r w:rsidR="005E0871">
        <w:rPr>
          <w:rtl/>
        </w:rPr>
        <w:t xml:space="preserve"> </w:t>
      </w:r>
      <w:r w:rsidRPr="006C0A8E">
        <w:rPr>
          <w:rtl/>
        </w:rPr>
        <w:t>לחכות עד שהחוק ייכנס לתוקפו ואז לקבל רטרואקטיבית את ההצמדה. לעומת זאת, מי שהיה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ויינשטיין, עוד מעט תקבל את האפשרות לתת את תשובתך מעל במת הכנסת</w:t>
      </w:r>
      <w:r w:rsidR="005E0871">
        <w:rPr>
          <w:rtl/>
        </w:rPr>
        <w:t xml:space="preserve"> </w:t>
      </w:r>
      <w:r w:rsidRPr="006C0A8E">
        <w:rPr>
          <w:rtl/>
        </w:rPr>
        <w:t>ואז ישמעו אותך. מהמקום, הציבור לא שומע אותך.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לעומת</w:t>
      </w:r>
      <w:r w:rsidR="005E0871">
        <w:rPr>
          <w:rtl/>
        </w:rPr>
        <w:t xml:space="preserve"> </w:t>
      </w:r>
      <w:r w:rsidRPr="006C0A8E">
        <w:rPr>
          <w:rtl/>
        </w:rPr>
        <w:t>זאת, מי שפדה לפני חודש, חודשיים, שלושה, אתמול, היום, הוא יקבל סכום</w:t>
      </w:r>
      <w:r w:rsidR="005E0871">
        <w:rPr>
          <w:rtl/>
        </w:rPr>
        <w:t xml:space="preserve"> </w:t>
      </w:r>
      <w:r w:rsidRPr="006C0A8E">
        <w:rPr>
          <w:rtl/>
        </w:rPr>
        <w:t>אחר.</w:t>
      </w:r>
      <w:r w:rsidR="005E0871">
        <w:rPr>
          <w:rtl/>
        </w:rPr>
        <w:t xml:space="preserve"> </w:t>
      </w:r>
      <w:r w:rsidRPr="006C0A8E">
        <w:rPr>
          <w:rtl/>
        </w:rPr>
        <w:t>אני חושב שאין לכך הצדקה.</w:t>
      </w:r>
      <w:r w:rsidR="005E0871">
        <w:rPr>
          <w:rtl/>
        </w:rPr>
        <w:t xml:space="preserve"> </w:t>
      </w:r>
      <w:r w:rsidRPr="006C0A8E">
        <w:rPr>
          <w:rtl/>
        </w:rPr>
        <w:t>עם זאת, מאחר שהסכום הוא לא סכום משמעותי מתקציב</w:t>
      </w:r>
      <w:r w:rsidR="005E0871">
        <w:rPr>
          <w:rtl/>
        </w:rPr>
        <w:t xml:space="preserve"> </w:t>
      </w:r>
      <w:r w:rsidRPr="006C0A8E">
        <w:rPr>
          <w:rtl/>
        </w:rPr>
        <w:t>המדינה,</w:t>
      </w:r>
      <w:r w:rsidR="005E0871">
        <w:rPr>
          <w:rtl/>
        </w:rPr>
        <w:t xml:space="preserve"> </w:t>
      </w:r>
      <w:r w:rsidRPr="006C0A8E">
        <w:rPr>
          <w:rtl/>
        </w:rPr>
        <w:t>לא נותר לי אלא לברך אותך, ואני מקווה מאוד שהציבור כולו יממש את זכותו,</w:t>
      </w:r>
      <w:r w:rsidR="005E0871">
        <w:rPr>
          <w:rtl/>
        </w:rPr>
        <w:t xml:space="preserve"> </w:t>
      </w:r>
      <w:r w:rsidRPr="006C0A8E">
        <w:rPr>
          <w:rtl/>
        </w:rPr>
        <w:t>יבדוק את הניירות ויקבל את מה שמגיע לו.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רבה.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סילבן שלום, בבקשה, חמש דקות. אני רואה שהעידן החדש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רק בין המפלגות אלא גם בתוך המפלגות </w:t>
      </w:r>
      <w:r w:rsidR="005E0871">
        <w:rPr>
          <w:rtl/>
        </w:rPr>
        <w:t>–</w:t>
      </w:r>
      <w:r w:rsidRPr="006C0A8E">
        <w:rPr>
          <w:rtl/>
        </w:rPr>
        <w:t xml:space="preserve"> נבחרים בפריימריס משבחים זה את 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לפני חודש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>הולכים</w:t>
      </w:r>
      <w:r w:rsidR="005E0871">
        <w:rPr>
          <w:rtl/>
        </w:rPr>
        <w:t xml:space="preserve"> </w:t>
      </w:r>
      <w:r w:rsidRPr="006C0A8E">
        <w:rPr>
          <w:rtl/>
        </w:rPr>
        <w:t>לגבות את האיגרות כי הכרטיס</w:t>
      </w:r>
      <w:r w:rsidR="005E0871">
        <w:rPr>
          <w:rtl/>
        </w:rPr>
        <w:t xml:space="preserve"> </w:t>
      </w:r>
      <w:r w:rsidRPr="006C0A8E">
        <w:rPr>
          <w:rtl/>
        </w:rPr>
        <w:t>לאוטובוס היה עולה יותר.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טועה.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מיכאל איתן, חבר הכנסת סילבן שלום משתוקק שאתה תשמע אותו. בבקשה,</w:t>
      </w:r>
      <w:r w:rsidR="005E0871">
        <w:rPr>
          <w:rtl/>
        </w:rPr>
        <w:t xml:space="preserve"> </w:t>
      </w:r>
      <w:r w:rsidRPr="006C0A8E">
        <w:rPr>
          <w:rtl/>
        </w:rPr>
        <w:t>יש לך חמש דקות.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הראש,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 של חבר הכנסת אריאל ויינשטיין,</w:t>
      </w:r>
      <w:r w:rsidR="005E0871">
        <w:rPr>
          <w:rtl/>
        </w:rPr>
        <w:t xml:space="preserve"> </w:t>
      </w:r>
      <w:r w:rsidRPr="006C0A8E">
        <w:rPr>
          <w:rtl/>
        </w:rPr>
        <w:t>שמובאת</w:t>
      </w:r>
      <w:r w:rsidR="005E0871">
        <w:rPr>
          <w:rtl/>
        </w:rPr>
        <w:t xml:space="preserve"> </w:t>
      </w:r>
      <w:r w:rsidRPr="006C0A8E">
        <w:rPr>
          <w:rtl/>
        </w:rPr>
        <w:t>לנו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לקריאה</w:t>
      </w:r>
      <w:r w:rsidR="005E0871">
        <w:rPr>
          <w:rtl/>
        </w:rPr>
        <w:t xml:space="preserve"> </w:t>
      </w:r>
      <w:r w:rsidRPr="006C0A8E">
        <w:rPr>
          <w:rtl/>
        </w:rPr>
        <w:t>שנייה ושלישית, היא הצעה שיש לברך עליה. זו הצעה</w:t>
      </w:r>
      <w:r w:rsidR="005E0871">
        <w:rPr>
          <w:rtl/>
        </w:rPr>
        <w:t xml:space="preserve"> </w:t>
      </w:r>
      <w:r w:rsidRPr="006C0A8E">
        <w:rPr>
          <w:rtl/>
        </w:rPr>
        <w:t>שעושה</w:t>
      </w:r>
      <w:r w:rsidR="005E0871">
        <w:rPr>
          <w:rtl/>
        </w:rPr>
        <w:t xml:space="preserve"> </w:t>
      </w:r>
      <w:r w:rsidRPr="006C0A8E">
        <w:rPr>
          <w:rtl/>
        </w:rPr>
        <w:t>סדר</w:t>
      </w:r>
      <w:r w:rsidR="005E0871">
        <w:rPr>
          <w:rtl/>
        </w:rPr>
        <w:t xml:space="preserve"> </w:t>
      </w:r>
      <w:r w:rsidRPr="006C0A8E">
        <w:rPr>
          <w:rtl/>
        </w:rPr>
        <w:t>בבלגן גדול שיש גם במרתפי בנק ישראל וגם אצל אנשים רבים. אין הדבר רק</w:t>
      </w:r>
      <w:r w:rsidR="005E0871">
        <w:rPr>
          <w:rtl/>
        </w:rPr>
        <w:t xml:space="preserve"> </w:t>
      </w:r>
      <w:r w:rsidRPr="006C0A8E">
        <w:rPr>
          <w:rtl/>
        </w:rPr>
        <w:t>בגלל</w:t>
      </w:r>
      <w:r w:rsidR="005E0871">
        <w:rPr>
          <w:rtl/>
        </w:rPr>
        <w:t xml:space="preserve"> </w:t>
      </w:r>
      <w:r w:rsidRPr="006C0A8E">
        <w:rPr>
          <w:rtl/>
        </w:rPr>
        <w:t>רשלנות</w:t>
      </w:r>
      <w:r w:rsidR="005E0871">
        <w:rPr>
          <w:rtl/>
        </w:rPr>
        <w:t xml:space="preserve"> </w:t>
      </w:r>
      <w:r w:rsidRPr="006C0A8E">
        <w:rPr>
          <w:rtl/>
        </w:rPr>
        <w:t>של אנשים ששכחו, כי אז באמת לא ניתן היה לבוא ולתת להם פיצוי באופן</w:t>
      </w:r>
      <w:r w:rsidR="005E0871">
        <w:rPr>
          <w:rtl/>
        </w:rPr>
        <w:t xml:space="preserve"> </w:t>
      </w:r>
      <w:r w:rsidRPr="006C0A8E">
        <w:rPr>
          <w:rtl/>
        </w:rPr>
        <w:t>גורף.</w:t>
      </w:r>
      <w:r w:rsidR="005E0871">
        <w:rPr>
          <w:rtl/>
        </w:rPr>
        <w:t xml:space="preserve"> </w:t>
      </w:r>
      <w:r w:rsidRPr="006C0A8E">
        <w:rPr>
          <w:rtl/>
        </w:rPr>
        <w:t>אבל יש הרבה מקרים שאתה אפילו לא יודע עליהם כי זה היה על שם אבא שלך, על</w:t>
      </w:r>
      <w:r w:rsidR="005E0871">
        <w:rPr>
          <w:rtl/>
        </w:rPr>
        <w:t xml:space="preserve"> </w:t>
      </w:r>
      <w:r w:rsidRPr="006C0A8E">
        <w:rPr>
          <w:rtl/>
        </w:rPr>
        <w:t>שם</w:t>
      </w:r>
      <w:r w:rsidR="005E0871">
        <w:rPr>
          <w:rtl/>
        </w:rPr>
        <w:t xml:space="preserve"> </w:t>
      </w:r>
      <w:r w:rsidRPr="006C0A8E">
        <w:rPr>
          <w:rtl/>
        </w:rPr>
        <w:t>אמא</w:t>
      </w:r>
      <w:r w:rsidR="005E0871">
        <w:rPr>
          <w:rtl/>
        </w:rPr>
        <w:t xml:space="preserve"> </w:t>
      </w:r>
      <w:r w:rsidRPr="006C0A8E">
        <w:rPr>
          <w:rtl/>
        </w:rPr>
        <w:t>שלך, על שם סבתא, אין לך בכלל מושג שהיו להם איגרות. כשהם נפטרו, איש לא</w:t>
      </w:r>
      <w:r w:rsidR="005E0871">
        <w:rPr>
          <w:rtl/>
        </w:rPr>
        <w:t xml:space="preserve"> </w:t>
      </w:r>
      <w:r w:rsidRPr="006C0A8E">
        <w:rPr>
          <w:rtl/>
        </w:rPr>
        <w:t>ידע אם יש או אין.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קיבלו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הקרן</w:t>
      </w:r>
      <w:r w:rsidR="005E0871">
        <w:rPr>
          <w:rtl/>
        </w:rPr>
        <w:t xml:space="preserve"> </w:t>
      </w:r>
      <w:r w:rsidRPr="006C0A8E">
        <w:rPr>
          <w:rtl/>
        </w:rPr>
        <w:t>וההצמדה.</w:t>
      </w:r>
      <w:r w:rsidR="005E0871">
        <w:rPr>
          <w:rtl/>
        </w:rPr>
        <w:t xml:space="preserve"> </w:t>
      </w:r>
      <w:r w:rsidRPr="006C0A8E">
        <w:rPr>
          <w:rtl/>
        </w:rPr>
        <w:t>ההצמדה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חלה רק מיום הפירעון עד ליום הפדיון</w:t>
      </w:r>
      <w:r w:rsidR="005E0871">
        <w:rPr>
          <w:rtl/>
        </w:rPr>
        <w:t xml:space="preserve"> </w:t>
      </w:r>
      <w:r w:rsidRPr="006C0A8E">
        <w:rPr>
          <w:rtl/>
        </w:rPr>
        <w:t>בפועל.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 אני רוצה לומר, שההצעה הזאת לפי דעתי היא הצעה טובה, הצעה שבסופו של דבר</w:t>
      </w:r>
      <w:r w:rsidR="005E0871">
        <w:rPr>
          <w:rtl/>
        </w:rPr>
        <w:t xml:space="preserve"> </w:t>
      </w:r>
      <w:r w:rsidRPr="006C0A8E">
        <w:rPr>
          <w:rtl/>
        </w:rPr>
        <w:t>נותנת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הערך</w:t>
      </w:r>
      <w:r w:rsidR="005E0871">
        <w:rPr>
          <w:rtl/>
        </w:rPr>
        <w:t xml:space="preserve"> </w:t>
      </w:r>
      <w:r w:rsidRPr="006C0A8E">
        <w:rPr>
          <w:rtl/>
        </w:rPr>
        <w:t>האמיתי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הסכומים</w:t>
      </w:r>
      <w:r w:rsidR="005E0871">
        <w:rPr>
          <w:rtl/>
        </w:rPr>
        <w:t xml:space="preserve"> </w:t>
      </w:r>
      <w:r w:rsidRPr="006C0A8E">
        <w:rPr>
          <w:rtl/>
        </w:rPr>
        <w:t>שאנשים שילמו בעבורם ומביאה לכך שאנשים לא</w:t>
      </w:r>
      <w:r w:rsidR="005E0871">
        <w:rPr>
          <w:rtl/>
        </w:rPr>
        <w:t xml:space="preserve"> </w:t>
      </w:r>
      <w:r w:rsidRPr="006C0A8E">
        <w:rPr>
          <w:rtl/>
        </w:rPr>
        <w:t>מפסידים ערך גדול מכספם אולי ללא שום סיבה.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ניתן היום לדבר על הצעת החוק הזאת</w:t>
      </w:r>
      <w:r w:rsidR="005E0871">
        <w:rPr>
          <w:rtl/>
        </w:rPr>
        <w:t xml:space="preserve"> </w:t>
      </w:r>
      <w:r w:rsidRPr="006C0A8E">
        <w:rPr>
          <w:rtl/>
        </w:rPr>
        <w:t>בלי להתייחס למה שקרה לנו בשבוע</w:t>
      </w:r>
      <w:r w:rsidR="005E0871">
        <w:rPr>
          <w:rtl/>
        </w:rPr>
        <w:t xml:space="preserve"> </w:t>
      </w:r>
      <w:r w:rsidRPr="006C0A8E">
        <w:rPr>
          <w:rtl/>
        </w:rPr>
        <w:t>שעבר.</w:t>
      </w:r>
      <w:r w:rsidR="005E0871">
        <w:rPr>
          <w:rtl/>
        </w:rPr>
        <w:t xml:space="preserve"> </w:t>
      </w:r>
      <w:r w:rsidRPr="006C0A8E">
        <w:rPr>
          <w:rtl/>
        </w:rPr>
        <w:t>אני אומר את זה היום כבר בפעם השלישית ואני אגיד את זה עוד בפעם העשירית,</w:t>
      </w:r>
      <w:r w:rsidR="005E0871">
        <w:rPr>
          <w:rtl/>
        </w:rPr>
        <w:t xml:space="preserve"> </w:t>
      </w:r>
      <w:r w:rsidRPr="006C0A8E">
        <w:rPr>
          <w:rtl/>
        </w:rPr>
        <w:t>כנראה עד שיכלו כוחותי, כדי להדגיש את החריפות של המעשה, את החריפות של המקרה.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עשרה ימים, במוצאי</w:t>
      </w:r>
      <w:r w:rsidR="005E0871">
        <w:rPr>
          <w:rtl/>
        </w:rPr>
        <w:t>-</w:t>
      </w:r>
      <w:r w:rsidRPr="006C0A8E">
        <w:rPr>
          <w:rtl/>
        </w:rPr>
        <w:t>שבת, בכיכר מלכי ישראל, נרצח ראש הממשלה יצחק רבין.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נרצח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בהתקפת</w:t>
      </w:r>
      <w:r w:rsidR="005E0871">
        <w:rPr>
          <w:rtl/>
        </w:rPr>
        <w:t xml:space="preserve"> </w:t>
      </w:r>
      <w:r w:rsidRPr="006C0A8E">
        <w:rPr>
          <w:rtl/>
        </w:rPr>
        <w:t>טרור, לא במארב של יחידת עילית, אלא פשוט על</w:t>
      </w:r>
      <w:r w:rsidR="005E0871">
        <w:rPr>
          <w:rtl/>
        </w:rPr>
        <w:t>-</w:t>
      </w:r>
      <w:r w:rsidRPr="006C0A8E">
        <w:rPr>
          <w:rtl/>
        </w:rPr>
        <w:t>ידי אדם פחדן</w:t>
      </w:r>
      <w:r w:rsidR="005E0871">
        <w:rPr>
          <w:rtl/>
        </w:rPr>
        <w:t xml:space="preserve"> </w:t>
      </w:r>
      <w:r w:rsidRPr="006C0A8E">
        <w:rPr>
          <w:rtl/>
        </w:rPr>
        <w:t>שעמד</w:t>
      </w:r>
      <w:r w:rsidR="005E0871">
        <w:rPr>
          <w:rtl/>
        </w:rPr>
        <w:t xml:space="preserve"> </w:t>
      </w:r>
      <w:r w:rsidRPr="006C0A8E">
        <w:rPr>
          <w:rtl/>
        </w:rPr>
        <w:t>מאחורי</w:t>
      </w:r>
      <w:r w:rsidR="005E0871">
        <w:rPr>
          <w:rtl/>
        </w:rPr>
        <w:t xml:space="preserve"> </w:t>
      </w:r>
      <w:r w:rsidRPr="006C0A8E">
        <w:rPr>
          <w:rtl/>
        </w:rPr>
        <w:t>גבו וירה בו למוות. המעשה הזה שזעזע אותי אמור לזעזע את כולם, ואני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עשה את זה. אמרתי שכל רצח הוא רצח בפני עצמו, כי בסופו של דבר יש</w:t>
      </w:r>
      <w:r w:rsidR="005E0871">
        <w:rPr>
          <w:rtl/>
        </w:rPr>
        <w:t xml:space="preserve"> </w:t>
      </w:r>
      <w:r w:rsidRPr="006C0A8E">
        <w:rPr>
          <w:rtl/>
        </w:rPr>
        <w:t>אובדן</w:t>
      </w:r>
      <w:r w:rsidR="005E0871">
        <w:rPr>
          <w:rtl/>
        </w:rPr>
        <w:t xml:space="preserve"> </w:t>
      </w:r>
      <w:r w:rsidRPr="006C0A8E">
        <w:rPr>
          <w:rtl/>
        </w:rPr>
        <w:t>של חיי אדם.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הראש, התנגדתי בחריפות להצעתם של חברי הכנסת דדי צוקר ודן</w:t>
      </w:r>
      <w:r w:rsidR="005E0871">
        <w:rPr>
          <w:rtl/>
        </w:rPr>
        <w:t xml:space="preserve"> </w:t>
      </w:r>
      <w:r w:rsidRPr="006C0A8E">
        <w:rPr>
          <w:rtl/>
        </w:rPr>
        <w:t>מרידור לקבוע שני סוגי מאסר על רצח כאשר יהיה רצח מדרגה ראשונה ורצח מדרגה שנייה.</w:t>
      </w:r>
      <w:r w:rsidR="005E0871">
        <w:rPr>
          <w:rtl/>
        </w:rPr>
        <w:t xml:space="preserve"> </w:t>
      </w:r>
      <w:r w:rsidRPr="006C0A8E">
        <w:rPr>
          <w:rtl/>
        </w:rPr>
        <w:t>כשנתנו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הדוגמה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ארצות</w:t>
      </w:r>
      <w:r w:rsidR="005E0871">
        <w:rPr>
          <w:rtl/>
        </w:rPr>
        <w:t>-</w:t>
      </w:r>
      <w:r w:rsidRPr="006C0A8E">
        <w:rPr>
          <w:rtl/>
        </w:rPr>
        <w:t>הברית,</w:t>
      </w:r>
      <w:r w:rsidR="005E0871">
        <w:rPr>
          <w:rtl/>
        </w:rPr>
        <w:t xml:space="preserve"> </w:t>
      </w:r>
      <w:r w:rsidRPr="006C0A8E">
        <w:rPr>
          <w:rtl/>
        </w:rPr>
        <w:t>שבה יש גם עונש מוות, לזה אנחנו לא צריכים</w:t>
      </w:r>
      <w:r w:rsidR="005E0871">
        <w:rPr>
          <w:rtl/>
        </w:rPr>
        <w:t xml:space="preserve"> </w:t>
      </w:r>
      <w:r w:rsidRPr="006C0A8E">
        <w:rPr>
          <w:rtl/>
        </w:rPr>
        <w:t>להגיע.</w:t>
      </w:r>
      <w:r w:rsidR="005E0871">
        <w:rPr>
          <w:rtl/>
        </w:rPr>
        <w:t xml:space="preserve"> </w:t>
      </w:r>
      <w:r w:rsidRPr="006C0A8E">
        <w:rPr>
          <w:rtl/>
        </w:rPr>
        <w:t>וטוב קרה ששר המשפטים דיבר עם שני החברים הנכבדים, ובסופו של דבר החזירו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לקדמותו.</w:t>
      </w:r>
      <w:r w:rsidR="005E0871">
        <w:rPr>
          <w:rtl/>
        </w:rPr>
        <w:t xml:space="preserve"> </w:t>
      </w:r>
      <w:r w:rsidRPr="006C0A8E">
        <w:rPr>
          <w:rtl/>
        </w:rPr>
        <w:t>היום יודע כל אחד שרצח זה מאסר עולם. לא שהדבר הזה ימנע מעשי</w:t>
      </w:r>
      <w:r w:rsidR="005E0871">
        <w:rPr>
          <w:rtl/>
        </w:rPr>
        <w:t xml:space="preserve"> </w:t>
      </w:r>
      <w:r w:rsidRPr="006C0A8E">
        <w:rPr>
          <w:rtl/>
        </w:rPr>
        <w:t>רצח, אבל ידעו שבסופו של דבר רצח זה לא דבר של מה בכך; על רצח יושבים במאסר עולם.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 מה קרה מאז? היו הרבה חשבונות נפש, היו הרבה אנשים שדיברו ביניהם ושאלו,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לעשות,</w:t>
      </w:r>
      <w:r w:rsidR="005E0871">
        <w:rPr>
          <w:rtl/>
        </w:rPr>
        <w:t xml:space="preserve"> </w:t>
      </w:r>
      <w:r w:rsidRPr="006C0A8E">
        <w:rPr>
          <w:rtl/>
        </w:rPr>
        <w:t>איך</w:t>
      </w:r>
      <w:r w:rsidR="005E0871">
        <w:rPr>
          <w:rtl/>
        </w:rPr>
        <w:t xml:space="preserve"> </w:t>
      </w:r>
      <w:r w:rsidRPr="006C0A8E">
        <w:rPr>
          <w:rtl/>
        </w:rPr>
        <w:t>לעשות.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היה עוד דבר אחד חמור: במשך שמונה ימים לא הופסקה</w:t>
      </w:r>
      <w:r w:rsidR="005E0871">
        <w:rPr>
          <w:rtl/>
        </w:rPr>
        <w:t xml:space="preserve"> </w:t>
      </w:r>
      <w:r w:rsidRPr="006C0A8E">
        <w:rPr>
          <w:rtl/>
        </w:rPr>
        <w:t>ההסתה</w:t>
      </w:r>
      <w:r w:rsidR="005E0871">
        <w:rPr>
          <w:rtl/>
        </w:rPr>
        <w:t xml:space="preserve"> </w:t>
      </w:r>
      <w:r w:rsidRPr="006C0A8E">
        <w:rPr>
          <w:rtl/>
        </w:rPr>
        <w:t>כנגד</w:t>
      </w:r>
      <w:r w:rsidR="005E0871">
        <w:rPr>
          <w:rtl/>
        </w:rPr>
        <w:t xml:space="preserve"> </w:t>
      </w:r>
      <w:r w:rsidRPr="006C0A8E">
        <w:rPr>
          <w:rtl/>
        </w:rPr>
        <w:t>המחנה</w:t>
      </w:r>
      <w:r w:rsidR="005E0871">
        <w:rPr>
          <w:rtl/>
        </w:rPr>
        <w:t xml:space="preserve"> </w:t>
      </w:r>
      <w:r w:rsidRPr="006C0A8E">
        <w:rPr>
          <w:rtl/>
        </w:rPr>
        <w:t>הלאומי</w:t>
      </w:r>
      <w:r w:rsidR="005E0871">
        <w:rPr>
          <w:rtl/>
        </w:rPr>
        <w:t xml:space="preserve"> </w:t>
      </w:r>
      <w:r w:rsidRPr="006C0A8E">
        <w:rPr>
          <w:rtl/>
        </w:rPr>
        <w:t>בכלל</w:t>
      </w:r>
      <w:r w:rsidR="005E0871">
        <w:rPr>
          <w:rtl/>
        </w:rPr>
        <w:t xml:space="preserve"> </w:t>
      </w:r>
      <w:r w:rsidRPr="006C0A8E">
        <w:rPr>
          <w:rtl/>
        </w:rPr>
        <w:t>והליכוד בפרט והעומד בראשו בפרט ובפרט.</w:t>
      </w:r>
      <w:r w:rsidR="005E0871">
        <w:rPr>
          <w:rtl/>
        </w:rPr>
        <w:t xml:space="preserve"> </w:t>
      </w:r>
      <w:r w:rsidRPr="006C0A8E">
        <w:rPr>
          <w:rtl/>
        </w:rPr>
        <w:t>מה לא</w:t>
      </w:r>
      <w:r w:rsidR="005E0871">
        <w:rPr>
          <w:rtl/>
        </w:rPr>
        <w:t xml:space="preserve"> </w:t>
      </w:r>
      <w:r w:rsidRPr="006C0A8E">
        <w:rPr>
          <w:rtl/>
        </w:rPr>
        <w:t>נאמר,</w:t>
      </w:r>
      <w:r w:rsidR="005E0871">
        <w:rPr>
          <w:rtl/>
        </w:rPr>
        <w:t xml:space="preserve"> </w:t>
      </w:r>
      <w:r w:rsidRPr="006C0A8E">
        <w:rPr>
          <w:rtl/>
        </w:rPr>
        <w:t>מה לא נכתב, מה לא ראינו. כשאנחנו ניסינו להיכנס ולדבר, אז הצלחתי פעם אחת</w:t>
      </w:r>
      <w:r w:rsidR="005E0871">
        <w:rPr>
          <w:rtl/>
        </w:rPr>
        <w:t xml:space="preserve"> </w:t>
      </w:r>
      <w:r w:rsidRPr="006C0A8E">
        <w:rPr>
          <w:rtl/>
        </w:rPr>
        <w:t>לדבר</w:t>
      </w:r>
      <w:r w:rsidR="005E0871">
        <w:rPr>
          <w:rtl/>
        </w:rPr>
        <w:t xml:space="preserve"> </w:t>
      </w:r>
      <w:r w:rsidRPr="006C0A8E">
        <w:rPr>
          <w:rtl/>
        </w:rPr>
        <w:t>שתיים</w:t>
      </w:r>
      <w:r w:rsidR="005E0871">
        <w:rPr>
          <w:rtl/>
        </w:rPr>
        <w:t>-</w:t>
      </w:r>
      <w:r w:rsidRPr="006C0A8E">
        <w:rPr>
          <w:rtl/>
        </w:rPr>
        <w:t>שלוש דקות ברדיו ופעם אחת קצת בטלוויזיה. אחרים אולי יותר, אבל אחרים</w:t>
      </w:r>
      <w:r w:rsidR="005E0871">
        <w:rPr>
          <w:rtl/>
        </w:rPr>
        <w:t xml:space="preserve"> </w:t>
      </w:r>
      <w:r w:rsidRPr="006C0A8E">
        <w:rPr>
          <w:rtl/>
        </w:rPr>
        <w:t>בכלל לא. לא היה אפשר להיכנס; חסום.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נשלים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זה עוד. אנחנו כליכוד לא נשלים עם כך שלא</w:t>
      </w:r>
      <w:r w:rsidR="005E0871">
        <w:rPr>
          <w:rtl/>
        </w:rPr>
        <w:t xml:space="preserve"> </w:t>
      </w:r>
      <w:r w:rsidRPr="006C0A8E">
        <w:rPr>
          <w:rtl/>
        </w:rPr>
        <w:t>נותנים לנו אפשרות להתבטא בכלי התקשורת הממלכתיים. לפיכך, כאשר נעלה לשלטון נפריט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רשות</w:t>
      </w:r>
      <w:r w:rsidR="005E0871">
        <w:rPr>
          <w:rtl/>
        </w:rPr>
        <w:t xml:space="preserve"> </w:t>
      </w:r>
      <w:r w:rsidRPr="006C0A8E">
        <w:rPr>
          <w:rtl/>
        </w:rPr>
        <w:t>השידור,</w:t>
      </w:r>
      <w:r w:rsidR="005E0871">
        <w:rPr>
          <w:rtl/>
        </w:rPr>
        <w:t xml:space="preserve"> </w:t>
      </w:r>
      <w:r w:rsidRPr="006C0A8E">
        <w:rPr>
          <w:rtl/>
        </w:rPr>
        <w:t>נמכור</w:t>
      </w:r>
      <w:r w:rsidR="005E0871">
        <w:rPr>
          <w:rtl/>
        </w:rPr>
        <w:t xml:space="preserve"> </w:t>
      </w:r>
      <w:r w:rsidRPr="006C0A8E">
        <w:rPr>
          <w:rtl/>
        </w:rPr>
        <w:t>את ערוצי הרדיו. אין שום סיבה שהם יהיו ממשלתיים. יהיה</w:t>
      </w:r>
      <w:r w:rsidR="005E0871">
        <w:rPr>
          <w:rtl/>
        </w:rPr>
        <w:t xml:space="preserve"> </w:t>
      </w:r>
      <w:r w:rsidRPr="006C0A8E">
        <w:rPr>
          <w:rtl/>
        </w:rPr>
        <w:t>ערוץ</w:t>
      </w:r>
      <w:r w:rsidR="005E0871">
        <w:rPr>
          <w:rtl/>
        </w:rPr>
        <w:t>-</w:t>
      </w:r>
      <w:r w:rsidRPr="006C0A8E">
        <w:rPr>
          <w:rtl/>
        </w:rPr>
        <w:t>1</w:t>
      </w:r>
      <w:r w:rsidR="005E0871">
        <w:rPr>
          <w:rtl/>
        </w:rPr>
        <w:t xml:space="preserve"> </w:t>
      </w:r>
      <w:r w:rsidRPr="006C0A8E">
        <w:rPr>
          <w:rtl/>
        </w:rPr>
        <w:t>שיקראו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לו ערוץ א' </w:t>
      </w:r>
      <w:r w:rsidR="005E0871">
        <w:rPr>
          <w:rtl/>
        </w:rPr>
        <w:t>–</w:t>
      </w:r>
      <w:r w:rsidRPr="006C0A8E">
        <w:rPr>
          <w:rtl/>
        </w:rPr>
        <w:t xml:space="preserve"> רשת א' תהיה בערוץ, רשת ב' תהיה בערוץ, רשת ג' תהיה</w:t>
      </w:r>
      <w:r w:rsidR="005E0871">
        <w:rPr>
          <w:rtl/>
        </w:rPr>
        <w:t xml:space="preserve"> </w:t>
      </w:r>
      <w:r w:rsidRPr="006C0A8E">
        <w:rPr>
          <w:rtl/>
        </w:rPr>
        <w:t>בערוץ</w:t>
      </w:r>
      <w:r w:rsidR="005E0871">
        <w:rPr>
          <w:rtl/>
        </w:rPr>
        <w:t xml:space="preserve"> </w:t>
      </w:r>
      <w:r w:rsidRPr="006C0A8E">
        <w:rPr>
          <w:rtl/>
        </w:rPr>
        <w:t>ו"גלי</w:t>
      </w:r>
      <w:r w:rsidR="005E0871">
        <w:rPr>
          <w:rtl/>
        </w:rPr>
        <w:t xml:space="preserve"> </w:t>
      </w:r>
      <w:r w:rsidRPr="006C0A8E">
        <w:rPr>
          <w:rtl/>
        </w:rPr>
        <w:t>צה"ל" יהיו בערוץ.</w:t>
      </w:r>
      <w:r w:rsidR="005E0871">
        <w:rPr>
          <w:rtl/>
        </w:rPr>
        <w:t xml:space="preserve"> </w:t>
      </w:r>
      <w:r w:rsidRPr="006C0A8E">
        <w:rPr>
          <w:rtl/>
        </w:rPr>
        <w:t>כל ערוץ יהיה ערוץ נפרד, וכל אחד יצטרך להתחרות</w:t>
      </w:r>
      <w:r w:rsidR="005E0871">
        <w:rPr>
          <w:rtl/>
        </w:rPr>
        <w:t xml:space="preserve"> </w:t>
      </w:r>
      <w:r w:rsidRPr="006C0A8E">
        <w:rPr>
          <w:rtl/>
        </w:rPr>
        <w:t>עם משנהו ללא מונופול, פרטי. הוא יצטרך להתחרות על עוגה פרסומית.</w:t>
      </w:r>
      <w:r w:rsidR="005E0871">
        <w:rPr>
          <w:rtl/>
        </w:rPr>
        <w:t xml:space="preserve"> </w:t>
      </w:r>
      <w:r w:rsidRPr="006C0A8E">
        <w:rPr>
          <w:rtl/>
        </w:rPr>
        <w:t>כאשר מתחרים על</w:t>
      </w:r>
      <w:r w:rsidR="005E0871">
        <w:rPr>
          <w:rtl/>
        </w:rPr>
        <w:t xml:space="preserve"> </w:t>
      </w:r>
      <w:r w:rsidRPr="006C0A8E">
        <w:rPr>
          <w:rtl/>
        </w:rPr>
        <w:t>עוגה פרסומית, משתדלים גם שלא להרגיז את הציבור, כי אז הוא עובר מתחנה לתחנה.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ראו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ההבדל</w:t>
      </w:r>
      <w:r w:rsidR="005E0871">
        <w:rPr>
          <w:rtl/>
        </w:rPr>
        <w:t xml:space="preserve"> </w:t>
      </w:r>
      <w:r w:rsidRPr="006C0A8E">
        <w:rPr>
          <w:rtl/>
        </w:rPr>
        <w:t>בין ערוץ</w:t>
      </w:r>
      <w:r w:rsidR="005E0871">
        <w:rPr>
          <w:rtl/>
        </w:rPr>
        <w:t>-</w:t>
      </w:r>
      <w:r w:rsidRPr="006C0A8E">
        <w:rPr>
          <w:rtl/>
        </w:rPr>
        <w:t>1 לערוץ</w:t>
      </w:r>
      <w:r w:rsidR="005E0871">
        <w:rPr>
          <w:rtl/>
        </w:rPr>
        <w:t>-</w:t>
      </w:r>
      <w:r w:rsidRPr="006C0A8E">
        <w:rPr>
          <w:rtl/>
        </w:rPr>
        <w:t>2. בערוץ</w:t>
      </w:r>
      <w:r w:rsidR="005E0871">
        <w:rPr>
          <w:rtl/>
        </w:rPr>
        <w:t>-</w:t>
      </w:r>
      <w:r w:rsidRPr="006C0A8E">
        <w:rPr>
          <w:rtl/>
        </w:rPr>
        <w:t>2, כל השבוע האחרון הראו את ביבי</w:t>
      </w:r>
      <w:r w:rsidR="005E0871">
        <w:rPr>
          <w:rtl/>
        </w:rPr>
        <w:t xml:space="preserve"> </w:t>
      </w:r>
      <w:r w:rsidRPr="006C0A8E">
        <w:rPr>
          <w:rtl/>
        </w:rPr>
        <w:t>אומר,</w:t>
      </w:r>
      <w:r w:rsidR="005E0871">
        <w:rPr>
          <w:rtl/>
        </w:rPr>
        <w:t xml:space="preserve"> </w:t>
      </w:r>
      <w:r w:rsidRPr="006C0A8E">
        <w:rPr>
          <w:rtl/>
        </w:rPr>
        <w:t>כתשובה</w:t>
      </w:r>
      <w:r w:rsidR="005E0871">
        <w:rPr>
          <w:rtl/>
        </w:rPr>
        <w:t xml:space="preserve"> </w:t>
      </w:r>
      <w:r w:rsidRPr="006C0A8E">
        <w:rPr>
          <w:rtl/>
        </w:rPr>
        <w:t>למישהו מהקהל שצעק: הוא לא בוגד, אסור להגיד שהוא בוגד; הוא טועה.</w:t>
      </w:r>
      <w:r w:rsidR="005E0871">
        <w:rPr>
          <w:rtl/>
        </w:rPr>
        <w:t xml:space="preserve"> </w:t>
      </w:r>
      <w:r w:rsidRPr="006C0A8E">
        <w:rPr>
          <w:rtl/>
        </w:rPr>
        <w:t>בערוץ</w:t>
      </w:r>
      <w:r w:rsidR="005E0871">
        <w:rPr>
          <w:rtl/>
        </w:rPr>
        <w:t>-</w:t>
      </w:r>
      <w:r w:rsidRPr="006C0A8E">
        <w:rPr>
          <w:rtl/>
        </w:rPr>
        <w:t>1 הראו איך הוא מדבר ואנשים הולכים עם שלט כזה ואחר.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רוצה לומר לכם, שגם מערוץ</w:t>
      </w:r>
      <w:r w:rsidR="005E0871">
        <w:rPr>
          <w:rtl/>
        </w:rPr>
        <w:t>-</w:t>
      </w:r>
      <w:r w:rsidRPr="006C0A8E">
        <w:rPr>
          <w:rtl/>
        </w:rPr>
        <w:t>2 אנחנו לא רווים נחת; משום ערוץ. לצערנו הרב,</w:t>
      </w:r>
      <w:r w:rsidR="005E0871">
        <w:rPr>
          <w:rtl/>
        </w:rPr>
        <w:t xml:space="preserve"> </w:t>
      </w:r>
      <w:r w:rsidRPr="006C0A8E">
        <w:rPr>
          <w:rtl/>
        </w:rPr>
        <w:t>המגמה</w:t>
      </w:r>
      <w:r w:rsidR="005E0871">
        <w:rPr>
          <w:rtl/>
        </w:rPr>
        <w:t xml:space="preserve"> </w:t>
      </w: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חד</w:t>
      </w:r>
      <w:r w:rsidR="005E0871">
        <w:rPr>
          <w:rtl/>
        </w:rPr>
        <w:t>-</w:t>
      </w:r>
      <w:r w:rsidRPr="006C0A8E">
        <w:rPr>
          <w:rtl/>
        </w:rPr>
        <w:t>כיוונית.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לכם</w:t>
      </w:r>
      <w:r w:rsidR="005E0871">
        <w:rPr>
          <w:rtl/>
        </w:rPr>
        <w:t xml:space="preserve"> </w:t>
      </w:r>
      <w:r w:rsidRPr="006C0A8E">
        <w:rPr>
          <w:rtl/>
        </w:rPr>
        <w:t>את זה כאחד שהיה עיתונאי. גם בעיתונות</w:t>
      </w:r>
      <w:r w:rsidR="005E0871">
        <w:rPr>
          <w:rtl/>
        </w:rPr>
        <w:t xml:space="preserve"> </w:t>
      </w:r>
      <w:r w:rsidRPr="006C0A8E">
        <w:rPr>
          <w:rtl/>
        </w:rPr>
        <w:t>הפרטית, רובה המכריע של העיתונות נמנה עם מפלגת העבודה ושמאלה מבחינת השקפות. חלק</w:t>
      </w:r>
      <w:r w:rsidR="005E0871">
        <w:rPr>
          <w:rtl/>
        </w:rPr>
        <w:t xml:space="preserve"> </w:t>
      </w:r>
      <w:r w:rsidRPr="006C0A8E">
        <w:rPr>
          <w:rtl/>
        </w:rPr>
        <w:t>גדול</w:t>
      </w:r>
      <w:r w:rsidR="005E0871">
        <w:rPr>
          <w:rtl/>
        </w:rPr>
        <w:t xml:space="preserve"> </w:t>
      </w:r>
      <w:r w:rsidRPr="006C0A8E">
        <w:rPr>
          <w:rtl/>
        </w:rPr>
        <w:t>מהתומכים</w:t>
      </w:r>
      <w:r w:rsidR="005E0871">
        <w:rPr>
          <w:rtl/>
        </w:rPr>
        <w:t xml:space="preserve"> </w:t>
      </w:r>
      <w:r w:rsidRPr="006C0A8E">
        <w:rPr>
          <w:rtl/>
        </w:rPr>
        <w:t>במפלגת העבודה נמנע מלערב דעות פוליטיות בעבודתו. אבל חלק אחר לא</w:t>
      </w:r>
      <w:r w:rsidR="005E0871">
        <w:rPr>
          <w:rtl/>
        </w:rPr>
        <w:t xml:space="preserve"> </w:t>
      </w:r>
      <w:r w:rsidRPr="006C0A8E">
        <w:rPr>
          <w:rtl/>
        </w:rPr>
        <w:t>עושה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האבחנה</w:t>
      </w:r>
      <w:r w:rsidR="005E0871">
        <w:rPr>
          <w:rtl/>
        </w:rPr>
        <w:t xml:space="preserve"> </w:t>
      </w: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מאפשר לנו להביא את דברינו. הוא מאפשר לאלה שלא רוצים בנו</w:t>
      </w:r>
      <w:r w:rsidR="005E0871">
        <w:rPr>
          <w:rtl/>
        </w:rPr>
        <w:t xml:space="preserve"> </w:t>
      </w:r>
      <w:r w:rsidRPr="006C0A8E">
        <w:rPr>
          <w:rtl/>
        </w:rPr>
        <w:t>להביא לאותה דה</w:t>
      </w:r>
      <w:r w:rsidR="005E0871">
        <w:rPr>
          <w:rtl/>
        </w:rPr>
        <w:t>-</w:t>
      </w:r>
      <w:r w:rsidRPr="006C0A8E">
        <w:rPr>
          <w:rtl/>
        </w:rPr>
        <w:t>לגיטימציה שעושים לנו.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 הדה</w:t>
      </w:r>
      <w:r w:rsidR="005E0871">
        <w:rPr>
          <w:rtl/>
        </w:rPr>
        <w:t>-</w:t>
      </w:r>
      <w:r w:rsidRPr="006C0A8E">
        <w:rPr>
          <w:rtl/>
        </w:rPr>
        <w:t>לגיטימציה, אדוני היושב</w:t>
      </w:r>
      <w:r w:rsidR="005E0871">
        <w:rPr>
          <w:rtl/>
        </w:rPr>
        <w:t>-</w:t>
      </w:r>
      <w:r w:rsidRPr="006C0A8E">
        <w:rPr>
          <w:rtl/>
        </w:rPr>
        <w:t>ראש, מנסים היום לעשות בראש ובעיקר ליושב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הליכוד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נתניהו.</w:t>
      </w:r>
      <w:r w:rsidR="005E0871">
        <w:rPr>
          <w:rtl/>
        </w:rPr>
        <w:t xml:space="preserve"> </w:t>
      </w:r>
      <w:r w:rsidRPr="006C0A8E">
        <w:rPr>
          <w:rtl/>
        </w:rPr>
        <w:t>אנחנו לא ניתן לעשות את הדבר הזה.</w:t>
      </w:r>
      <w:r w:rsidR="005E0871">
        <w:rPr>
          <w:rtl/>
        </w:rPr>
        <w:t xml:space="preserve"> </w:t>
      </w:r>
      <w:r w:rsidRPr="006C0A8E">
        <w:rPr>
          <w:rtl/>
        </w:rPr>
        <w:t>לא נאפשר את מסע</w:t>
      </w:r>
      <w:r w:rsidR="005E0871">
        <w:rPr>
          <w:rtl/>
        </w:rPr>
        <w:t xml:space="preserve"> </w:t>
      </w:r>
      <w:r w:rsidRPr="006C0A8E">
        <w:rPr>
          <w:rtl/>
        </w:rPr>
        <w:t>השיסוי</w:t>
      </w:r>
      <w:r w:rsidR="005E0871">
        <w:rPr>
          <w:rtl/>
        </w:rPr>
        <w:t xml:space="preserve"> </w:t>
      </w:r>
      <w:r w:rsidRPr="006C0A8E">
        <w:rPr>
          <w:rtl/>
        </w:rPr>
        <w:t>וההכפשה</w:t>
      </w:r>
      <w:r w:rsidR="005E0871">
        <w:rPr>
          <w:rtl/>
        </w:rPr>
        <w:t xml:space="preserve"> </w:t>
      </w:r>
      <w:r w:rsidRPr="006C0A8E">
        <w:rPr>
          <w:rtl/>
        </w:rPr>
        <w:t>כנגד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הליכוד. לבוא ולומר שהוא אשם ברצח, כששר במפלגת</w:t>
      </w:r>
      <w:r w:rsidR="005E0871">
        <w:rPr>
          <w:rtl/>
        </w:rPr>
        <w:t xml:space="preserve"> </w:t>
      </w:r>
      <w:r w:rsidRPr="006C0A8E">
        <w:rPr>
          <w:rtl/>
        </w:rPr>
        <w:t>העבודה אומר ביום שישי האחרון בעיתון "מעריב", בכתבה של שלום ירושלמי, שאם הליכוד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ינהג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רוצים</w:t>
      </w:r>
      <w:r w:rsidR="005E0871">
        <w:rPr>
          <w:rtl/>
        </w:rPr>
        <w:t xml:space="preserve"> </w:t>
      </w:r>
      <w:r w:rsidRPr="006C0A8E">
        <w:rPr>
          <w:rtl/>
        </w:rPr>
        <w:t>שינהג, נאשים את בנימין נתניהו ברצח. בריש גלי, לא</w:t>
      </w:r>
      <w:r w:rsidR="005E0871">
        <w:rPr>
          <w:rtl/>
        </w:rPr>
        <w:t xml:space="preserve"> </w:t>
      </w:r>
      <w:r w:rsidRPr="006C0A8E">
        <w:rPr>
          <w:rtl/>
        </w:rPr>
        <w:t>ברמיזה,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במסתור, בצורה ברורה, בצורה גלויה </w:t>
      </w:r>
      <w:r w:rsidR="005E0871">
        <w:rPr>
          <w:rtl/>
        </w:rPr>
        <w:t>–</w:t>
      </w:r>
      <w:r w:rsidRPr="006C0A8E">
        <w:rPr>
          <w:rtl/>
        </w:rPr>
        <w:t xml:space="preserve"> יאשימו את יושב</w:t>
      </w:r>
      <w:r w:rsidR="005E0871">
        <w:rPr>
          <w:rtl/>
        </w:rPr>
        <w:t>-</w:t>
      </w:r>
      <w:r w:rsidRPr="006C0A8E">
        <w:rPr>
          <w:rtl/>
        </w:rPr>
        <w:t>ראש הליכוד ברצח.</w:t>
      </w:r>
      <w:r w:rsidR="005E0871">
        <w:rPr>
          <w:rtl/>
        </w:rPr>
        <w:t xml:space="preserve"> </w:t>
      </w:r>
      <w:r w:rsidRPr="006C0A8E">
        <w:rPr>
          <w:rtl/>
        </w:rPr>
        <w:t>הרי זה דבר שלא ייעשה, דבר שלא ייאמר.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לומר לך, אדוני היושב</w:t>
      </w:r>
      <w:r w:rsidR="005E0871">
        <w:rPr>
          <w:rtl/>
        </w:rPr>
        <w:t>-</w:t>
      </w:r>
      <w:r w:rsidRPr="006C0A8E">
        <w:rPr>
          <w:rtl/>
        </w:rPr>
        <w:t>ראש, הרי באים ואומרים: תחליפו את 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הליכוד,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אולי לא יכולים להגיע אתו לשלטון. אני אומר, שהאיש הזה נבחר,</w:t>
      </w:r>
      <w:r w:rsidR="005E0871">
        <w:rPr>
          <w:rtl/>
        </w:rPr>
        <w:t xml:space="preserve"> </w:t>
      </w:r>
      <w:r w:rsidRPr="006C0A8E">
        <w:rPr>
          <w:rtl/>
        </w:rPr>
        <w:t>ומרגע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נבחר</w:t>
      </w:r>
      <w:r w:rsidR="005E0871">
        <w:rPr>
          <w:rtl/>
        </w:rPr>
        <w:t xml:space="preserve"> </w:t>
      </w:r>
      <w:r w:rsidRPr="006C0A8E">
        <w:rPr>
          <w:rtl/>
        </w:rPr>
        <w:t>עשו לו מסע אדיר של דה</w:t>
      </w:r>
      <w:r w:rsidR="005E0871">
        <w:rPr>
          <w:rtl/>
        </w:rPr>
        <w:t>-</w:t>
      </w:r>
      <w:r w:rsidRPr="006C0A8E">
        <w:rPr>
          <w:rtl/>
        </w:rPr>
        <w:t xml:space="preserve">לגיטימציה </w:t>
      </w:r>
      <w:r w:rsidR="005E0871">
        <w:rPr>
          <w:rtl/>
        </w:rPr>
        <w:t>–</w:t>
      </w:r>
      <w:r w:rsidRPr="006C0A8E">
        <w:rPr>
          <w:rtl/>
        </w:rPr>
        <w:t xml:space="preserve"> שהצליח. אבל מאוגוסט 1994,</w:t>
      </w:r>
      <w:r w:rsidR="005E0871">
        <w:rPr>
          <w:rtl/>
        </w:rPr>
        <w:t xml:space="preserve"> </w:t>
      </w:r>
      <w:r w:rsidRPr="006C0A8E">
        <w:rPr>
          <w:rtl/>
        </w:rPr>
        <w:t>בשנה</w:t>
      </w:r>
      <w:r w:rsidR="005E0871">
        <w:rPr>
          <w:rtl/>
        </w:rPr>
        <w:t xml:space="preserve"> </w:t>
      </w:r>
      <w:r w:rsidRPr="006C0A8E">
        <w:rPr>
          <w:rtl/>
        </w:rPr>
        <w:t>שעברה, התמונה השתנתה לאחר שהאנשים ראו שלא מה שהובטח להם התקיים. ראינו את</w:t>
      </w:r>
      <w:r w:rsidR="005E0871">
        <w:rPr>
          <w:rtl/>
        </w:rPr>
        <w:t xml:space="preserve"> </w:t>
      </w:r>
      <w:r w:rsidRPr="006C0A8E">
        <w:rPr>
          <w:rtl/>
        </w:rPr>
        <w:t>העלייה</w:t>
      </w:r>
      <w:r w:rsidR="005E0871">
        <w:rPr>
          <w:rtl/>
        </w:rPr>
        <w:t xml:space="preserve"> </w:t>
      </w:r>
      <w:r w:rsidRPr="006C0A8E">
        <w:rPr>
          <w:rtl/>
        </w:rPr>
        <w:t>בסקרים,</w:t>
      </w:r>
      <w:r w:rsidR="005E0871">
        <w:rPr>
          <w:rtl/>
        </w:rPr>
        <w:t xml:space="preserve"> </w:t>
      </w:r>
      <w:r w:rsidRPr="006C0A8E">
        <w:rPr>
          <w:rtl/>
        </w:rPr>
        <w:t>אפילו עלייה שעברה את ראש הממשלה המנוח. אבל היום לא ניתן לחזור</w:t>
      </w:r>
      <w:r w:rsidR="005E0871">
        <w:rPr>
          <w:rtl/>
        </w:rPr>
        <w:t xml:space="preserve"> </w:t>
      </w:r>
      <w:r w:rsidRPr="006C0A8E">
        <w:rPr>
          <w:rtl/>
        </w:rPr>
        <w:t>לאותה</w:t>
      </w:r>
      <w:r w:rsidR="005E0871">
        <w:rPr>
          <w:rtl/>
        </w:rPr>
        <w:t xml:space="preserve"> </w:t>
      </w:r>
      <w:r w:rsidRPr="006C0A8E">
        <w:rPr>
          <w:rtl/>
        </w:rPr>
        <w:t>תקופה.</w:t>
      </w:r>
      <w:r w:rsidR="005E0871">
        <w:rPr>
          <w:rtl/>
        </w:rPr>
        <w:t xml:space="preserve"> </w:t>
      </w:r>
      <w:r w:rsidRPr="006C0A8E">
        <w:rPr>
          <w:rtl/>
        </w:rPr>
        <w:t>אנחנו נעמוד כאן יום</w:t>
      </w:r>
      <w:r w:rsidR="005E0871">
        <w:rPr>
          <w:rtl/>
        </w:rPr>
        <w:t>-</w:t>
      </w:r>
      <w:r w:rsidRPr="006C0A8E">
        <w:rPr>
          <w:rtl/>
        </w:rPr>
        <w:t>יום כדי לומר: לא ניתן יד להכפשתו של בנימין</w:t>
      </w:r>
      <w:r w:rsidR="005E0871">
        <w:rPr>
          <w:rtl/>
        </w:rPr>
        <w:t xml:space="preserve"> </w:t>
      </w:r>
      <w:r w:rsidRPr="006C0A8E">
        <w:rPr>
          <w:rtl/>
        </w:rPr>
        <w:t>נתניהו, לא ניתן יד להכפשתו של הליכוד, לא ניתן יד להכפשתו של המחנה הלאומי.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צריכים</w:t>
      </w:r>
      <w:r w:rsidR="005E0871">
        <w:rPr>
          <w:rtl/>
        </w:rPr>
        <w:t xml:space="preserve"> </w:t>
      </w:r>
      <w:r w:rsidRPr="006C0A8E">
        <w:rPr>
          <w:rtl/>
        </w:rPr>
        <w:t>לרסן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הטון, צריכים להוריד את הטון, צריכים לשנות סגנון, צריכים</w:t>
      </w:r>
      <w:r w:rsidR="005E0871">
        <w:rPr>
          <w:rtl/>
        </w:rPr>
        <w:t xml:space="preserve"> </w:t>
      </w:r>
      <w:r w:rsidRPr="006C0A8E">
        <w:rPr>
          <w:rtl/>
        </w:rPr>
        <w:t>להנמיך</w:t>
      </w:r>
      <w:r w:rsidR="005E0871">
        <w:rPr>
          <w:rtl/>
        </w:rPr>
        <w:t xml:space="preserve"> </w:t>
      </w:r>
      <w:r w:rsidRPr="006C0A8E">
        <w:rPr>
          <w:rtl/>
        </w:rPr>
        <w:t>את כל האווירה, ואני בעד. אני קורא לכל חברי לדבר במתינות, לדבר באדיבות,</w:t>
      </w:r>
      <w:r w:rsidR="005E0871">
        <w:rPr>
          <w:rtl/>
        </w:rPr>
        <w:t xml:space="preserve"> </w:t>
      </w:r>
      <w:r w:rsidRPr="006C0A8E">
        <w:rPr>
          <w:rtl/>
        </w:rPr>
        <w:t>לדבר</w:t>
      </w:r>
      <w:r w:rsidR="005E0871">
        <w:rPr>
          <w:rtl/>
        </w:rPr>
        <w:t xml:space="preserve"> </w:t>
      </w:r>
      <w:r w:rsidRPr="006C0A8E">
        <w:rPr>
          <w:rtl/>
        </w:rPr>
        <w:t>בנימוס,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לא תוך שינוי התכנים. התכנים הם הבסיס שבגללם הגענו לכאן, כל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תכניו</w:t>
      </w:r>
      <w:r w:rsidR="005E0871">
        <w:rPr>
          <w:rtl/>
        </w:rPr>
        <w:t xml:space="preserve"> </w:t>
      </w:r>
      <w:r w:rsidRPr="006C0A8E">
        <w:rPr>
          <w:rtl/>
        </w:rPr>
        <w:t>שלו.</w:t>
      </w:r>
      <w:r w:rsidR="005E0871">
        <w:rPr>
          <w:rtl/>
        </w:rPr>
        <w:t xml:space="preserve"> </w:t>
      </w:r>
      <w:r w:rsidRPr="006C0A8E">
        <w:rPr>
          <w:rtl/>
        </w:rPr>
        <w:t>נמשיך</w:t>
      </w:r>
      <w:r w:rsidR="005E0871">
        <w:rPr>
          <w:rtl/>
        </w:rPr>
        <w:t xml:space="preserve"> </w:t>
      </w:r>
      <w:r w:rsidRPr="006C0A8E">
        <w:rPr>
          <w:rtl/>
        </w:rPr>
        <w:t>לשמור</w:t>
      </w:r>
      <w:r w:rsidR="005E0871">
        <w:rPr>
          <w:rtl/>
        </w:rPr>
        <w:t xml:space="preserve"> </w:t>
      </w:r>
      <w:r w:rsidRPr="006C0A8E">
        <w:rPr>
          <w:rtl/>
        </w:rPr>
        <w:t>על התכנים, נמשיך לעמוד עליהם, נמשיך לרצות</w:t>
      </w:r>
      <w:r w:rsidR="005E0871">
        <w:rPr>
          <w:rtl/>
        </w:rPr>
        <w:t xml:space="preserve"> </w:t>
      </w:r>
      <w:r w:rsidRPr="006C0A8E">
        <w:rPr>
          <w:rtl/>
        </w:rPr>
        <w:t>שבסופו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דבר הכיוון שלנו יתגשם בנימוס, באדיבות ובדרך ארץ. אם נעשה זאת, נגיע</w:t>
      </w:r>
      <w:r w:rsidR="005E0871">
        <w:rPr>
          <w:rtl/>
        </w:rPr>
        <w:t xml:space="preserve"> </w:t>
      </w:r>
      <w:r w:rsidRPr="006C0A8E">
        <w:rPr>
          <w:rtl/>
        </w:rPr>
        <w:t>בסופו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דבר</w:t>
      </w:r>
      <w:r w:rsidR="005E0871">
        <w:rPr>
          <w:rtl/>
        </w:rPr>
        <w:t xml:space="preserve"> </w:t>
      </w:r>
      <w:r w:rsidRPr="006C0A8E">
        <w:rPr>
          <w:rtl/>
        </w:rPr>
        <w:t>להליכה משותפת, ולא כמו שקרה היום, שמזכ"ל הנוער העובד והלומד לא</w:t>
      </w:r>
      <w:r w:rsidR="005E0871">
        <w:rPr>
          <w:rtl/>
        </w:rPr>
        <w:t xml:space="preserve"> </w:t>
      </w:r>
      <w:r w:rsidRPr="006C0A8E">
        <w:rPr>
          <w:rtl/>
        </w:rPr>
        <w:t>רוצה להיפגש אתנו.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סילבן שלום, אתה לא יכול להכפיל את זמנך. אתה מעמיד אותי במצב לא</w:t>
      </w:r>
      <w:r w:rsidR="005E0871">
        <w:rPr>
          <w:rtl/>
        </w:rPr>
        <w:t xml:space="preserve"> </w:t>
      </w:r>
      <w:r w:rsidRPr="006C0A8E">
        <w:rPr>
          <w:rtl/>
        </w:rPr>
        <w:t>נוח.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את זה לכל חברי הכנסת. אתה מדבר דברים שהכול יודעים שאני מסכים</w:t>
      </w:r>
      <w:r w:rsidR="005E0871">
        <w:rPr>
          <w:rtl/>
        </w:rPr>
        <w:t xml:space="preserve"> </w:t>
      </w:r>
      <w:r w:rsidRPr="006C0A8E">
        <w:rPr>
          <w:rtl/>
        </w:rPr>
        <w:t>אתם.</w:t>
      </w:r>
      <w:r w:rsidR="005E0871">
        <w:rPr>
          <w:rtl/>
        </w:rPr>
        <w:t xml:space="preserve"> </w:t>
      </w:r>
      <w:r w:rsidRPr="006C0A8E">
        <w:rPr>
          <w:rtl/>
        </w:rPr>
        <w:t>אבל כשאתה מעמיד אותי במצב שכל דקה אני צריך להפסיק אותך, הצופה חושב שהנה,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סילבן</w:t>
      </w:r>
      <w:r w:rsidR="005E0871">
        <w:rPr>
          <w:rtl/>
        </w:rPr>
        <w:t xml:space="preserve"> </w:t>
      </w:r>
      <w:r w:rsidRPr="006C0A8E">
        <w:rPr>
          <w:rtl/>
        </w:rPr>
        <w:t>שלום</w:t>
      </w:r>
      <w:r w:rsidR="005E0871">
        <w:rPr>
          <w:rtl/>
        </w:rPr>
        <w:t xml:space="preserve"> </w:t>
      </w:r>
      <w:r w:rsidRPr="006C0A8E">
        <w:rPr>
          <w:rtl/>
        </w:rPr>
        <w:t>מדבר, ודב שילנסקי, הצדיק הזה, שומר על הזמן. אם אני לא</w:t>
      </w:r>
      <w:r w:rsidR="005E0871">
        <w:rPr>
          <w:rtl/>
        </w:rPr>
        <w:t xml:space="preserve"> </w:t>
      </w:r>
      <w:r w:rsidRPr="006C0A8E">
        <w:rPr>
          <w:rtl/>
        </w:rPr>
        <w:t>אשמור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הזמן,</w:t>
      </w:r>
      <w:r w:rsidR="005E0871">
        <w:rPr>
          <w:rtl/>
        </w:rPr>
        <w:t xml:space="preserve"> </w:t>
      </w:r>
      <w:r w:rsidRPr="006C0A8E">
        <w:rPr>
          <w:rtl/>
        </w:rPr>
        <w:t>אינני</w:t>
      </w:r>
      <w:r w:rsidR="005E0871">
        <w:rPr>
          <w:rtl/>
        </w:rPr>
        <w:t xml:space="preserve"> </w:t>
      </w:r>
      <w:r w:rsidRPr="006C0A8E">
        <w:rPr>
          <w:rtl/>
        </w:rPr>
        <w:t>ממלא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תפקידי,</w:t>
      </w:r>
      <w:r w:rsidR="005E0871">
        <w:rPr>
          <w:rtl/>
        </w:rPr>
        <w:t xml:space="preserve"> </w:t>
      </w:r>
      <w:r w:rsidRPr="006C0A8E">
        <w:rPr>
          <w:rtl/>
        </w:rPr>
        <w:t>ואני חייב גם לא לשמור על הזמן לגבי</w:t>
      </w:r>
      <w:r w:rsidR="005E0871">
        <w:rPr>
          <w:rtl/>
        </w:rPr>
        <w:t xml:space="preserve"> </w:t>
      </w:r>
      <w:r w:rsidRPr="006C0A8E">
        <w:rPr>
          <w:rtl/>
        </w:rPr>
        <w:t>האחרים.</w:t>
      </w:r>
      <w:r w:rsidR="005E0871">
        <w:rPr>
          <w:rtl/>
        </w:rPr>
        <w:t xml:space="preserve"> </w:t>
      </w: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</w:t>
      </w:r>
      <w:r w:rsidR="005E0871">
        <w:rPr>
          <w:rtl/>
        </w:rPr>
        <w:t xml:space="preserve"> </w:t>
      </w:r>
      <w:r w:rsidRPr="006C0A8E">
        <w:rPr>
          <w:rtl/>
        </w:rPr>
        <w:t>מכל</w:t>
      </w:r>
      <w:r w:rsidR="005E0871">
        <w:rPr>
          <w:rtl/>
        </w:rPr>
        <w:t xml:space="preserve"> </w:t>
      </w:r>
      <w:r w:rsidRPr="006C0A8E">
        <w:rPr>
          <w:rtl/>
        </w:rPr>
        <w:t>חברי שחושבים שכשאני יושב כאן הם יכולים לדבר ללא</w:t>
      </w:r>
      <w:r w:rsidR="005E0871">
        <w:rPr>
          <w:rtl/>
        </w:rPr>
        <w:t xml:space="preserve"> </w:t>
      </w:r>
      <w:r w:rsidRPr="006C0A8E">
        <w:rPr>
          <w:rtl/>
        </w:rPr>
        <w:t>גבול: אנחנו חייבים לשמור על סדרים טובים.</w:t>
      </w:r>
      <w:r w:rsidR="005E0871">
        <w:rPr>
          <w:rtl/>
        </w:rPr>
        <w:t xml:space="preserve"> </w:t>
      </w:r>
      <w:r w:rsidRPr="006C0A8E">
        <w:rPr>
          <w:rtl/>
        </w:rPr>
        <w:t>אני מבקש מכל חברי שלא להביך אותי, לא</w:t>
      </w:r>
      <w:r w:rsidR="005E0871">
        <w:rPr>
          <w:rtl/>
        </w:rPr>
        <w:t xml:space="preserve"> </w:t>
      </w:r>
      <w:r w:rsidRPr="006C0A8E">
        <w:rPr>
          <w:rtl/>
        </w:rPr>
        <w:t>להעמיד אותי במצב כזה.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נותן לך לומר משפט אחד על מנת לגמור.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אני חושב שיכולנו גם בלי ההערה, כי בסופו של דבר אני יודע</w:t>
      </w:r>
      <w:r w:rsidR="005E0871">
        <w:rPr>
          <w:rtl/>
        </w:rPr>
        <w:t xml:space="preserve"> </w:t>
      </w:r>
      <w:r w:rsidRPr="006C0A8E">
        <w:rPr>
          <w:rtl/>
        </w:rPr>
        <w:t>שאתה לא עושה זאת מתוך רוע לב.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 אני שומע תגובות של אנשים ברחוב.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תן לי להחמיא לך.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עמנואל זיסמן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איפה הסובלנות?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לומר דבר אחד. אדוני היושב</w:t>
      </w:r>
      <w:r w:rsidR="005E0871">
        <w:rPr>
          <w:rtl/>
        </w:rPr>
        <w:t>-</w:t>
      </w:r>
      <w:r w:rsidRPr="006C0A8E">
        <w:rPr>
          <w:rtl/>
        </w:rPr>
        <w:t>ראש, אני לא חושב שאיש מעלה בדעתו שאתה</w:t>
      </w:r>
      <w:r w:rsidR="005E0871">
        <w:rPr>
          <w:rtl/>
        </w:rPr>
        <w:t xml:space="preserve"> </w:t>
      </w:r>
      <w:r w:rsidRPr="006C0A8E">
        <w:rPr>
          <w:rtl/>
        </w:rPr>
        <w:t>לא מסכים לדברי, או שאיש מעלה בדעתו שאתה עושה זאת מרוע לב או משיקולים זרים.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תפקידך,</w:t>
      </w:r>
      <w:r w:rsidR="005E0871">
        <w:rPr>
          <w:rtl/>
        </w:rPr>
        <w:t xml:space="preserve"> </w:t>
      </w:r>
      <w:r w:rsidRPr="006C0A8E">
        <w:rPr>
          <w:rtl/>
        </w:rPr>
        <w:t>לשמור על הסדר. אני חושב, שברגע כזה, כאשר חזרנו היום בפעם הראשונה לאחר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כבד</w:t>
      </w:r>
      <w:r w:rsidR="005E0871">
        <w:rPr>
          <w:rtl/>
        </w:rPr>
        <w:t xml:space="preserve"> </w:t>
      </w:r>
      <w:r w:rsidRPr="006C0A8E">
        <w:rPr>
          <w:rtl/>
        </w:rPr>
        <w:t>ומתמשך,</w:t>
      </w:r>
      <w:r w:rsidR="005E0871">
        <w:rPr>
          <w:rtl/>
        </w:rPr>
        <w:t xml:space="preserve"> </w:t>
      </w:r>
      <w:r w:rsidRPr="006C0A8E">
        <w:rPr>
          <w:rtl/>
        </w:rPr>
        <w:t>אם אוכל לומר עוד שניים</w:t>
      </w:r>
      <w:r w:rsidR="005E0871">
        <w:rPr>
          <w:rtl/>
        </w:rPr>
        <w:t>-</w:t>
      </w:r>
      <w:r w:rsidRPr="006C0A8E">
        <w:rPr>
          <w:rtl/>
        </w:rPr>
        <w:t>שלושה משפטים, הייתי מודה לאדוני ובזה</w:t>
      </w:r>
      <w:r w:rsidR="005E0871">
        <w:rPr>
          <w:rtl/>
        </w:rPr>
        <w:t xml:space="preserve"> </w:t>
      </w:r>
      <w:r w:rsidRPr="006C0A8E">
        <w:rPr>
          <w:rtl/>
        </w:rPr>
        <w:t>אסיים.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היום,</w:t>
      </w:r>
      <w:r w:rsidR="005E0871">
        <w:rPr>
          <w:rtl/>
        </w:rPr>
        <w:t xml:space="preserve"> </w:t>
      </w:r>
      <w:r w:rsidRPr="006C0A8E">
        <w:rPr>
          <w:rtl/>
        </w:rPr>
        <w:t>מזכ"ל</w:t>
      </w:r>
      <w:r w:rsidR="005E0871">
        <w:rPr>
          <w:rtl/>
        </w:rPr>
        <w:t xml:space="preserve"> </w:t>
      </w:r>
      <w:r w:rsidRPr="006C0A8E">
        <w:rPr>
          <w:rtl/>
        </w:rPr>
        <w:t>הנוער</w:t>
      </w:r>
      <w:r w:rsidR="005E0871">
        <w:rPr>
          <w:rtl/>
        </w:rPr>
        <w:t xml:space="preserve"> </w:t>
      </w:r>
      <w:r w:rsidRPr="006C0A8E">
        <w:rPr>
          <w:rtl/>
        </w:rPr>
        <w:t>העובד</w:t>
      </w:r>
      <w:r w:rsidR="005E0871">
        <w:rPr>
          <w:rtl/>
        </w:rPr>
        <w:t xml:space="preserve"> </w:t>
      </w:r>
      <w:r w:rsidRPr="006C0A8E">
        <w:rPr>
          <w:rtl/>
        </w:rPr>
        <w:t>והלומד</w:t>
      </w:r>
      <w:r w:rsidR="005E0871">
        <w:rPr>
          <w:rtl/>
        </w:rPr>
        <w:t xml:space="preserve"> </w:t>
      </w:r>
      <w:r w:rsidRPr="006C0A8E">
        <w:rPr>
          <w:rtl/>
        </w:rPr>
        <w:t>הורה</w:t>
      </w:r>
      <w:r w:rsidR="005E0871">
        <w:rPr>
          <w:rtl/>
        </w:rPr>
        <w:t xml:space="preserve"> </w:t>
      </w:r>
      <w:r w:rsidRPr="006C0A8E">
        <w:rPr>
          <w:rtl/>
        </w:rPr>
        <w:t>לאנשיו שלא להשתתף במפגשי אבל עם</w:t>
      </w:r>
      <w:r w:rsidR="005E0871">
        <w:rPr>
          <w:rtl/>
        </w:rPr>
        <w:t xml:space="preserve"> </w:t>
      </w:r>
      <w:r w:rsidRPr="006C0A8E">
        <w:rPr>
          <w:rtl/>
        </w:rPr>
        <w:t>תנועות</w:t>
      </w:r>
      <w:r w:rsidR="005E0871">
        <w:rPr>
          <w:rtl/>
        </w:rPr>
        <w:t xml:space="preserve"> </w:t>
      </w:r>
      <w:r w:rsidRPr="006C0A8E">
        <w:rPr>
          <w:rtl/>
        </w:rPr>
        <w:t>הנוער</w:t>
      </w:r>
      <w:r w:rsidR="005E0871">
        <w:rPr>
          <w:rtl/>
        </w:rPr>
        <w:t xml:space="preserve"> </w:t>
      </w:r>
      <w:r w:rsidRPr="006C0A8E">
        <w:rPr>
          <w:rtl/>
        </w:rPr>
        <w:t>"בני</w:t>
      </w:r>
      <w:r w:rsidR="005E0871">
        <w:rPr>
          <w:rtl/>
        </w:rPr>
        <w:t xml:space="preserve"> </w:t>
      </w:r>
      <w:r w:rsidRPr="006C0A8E">
        <w:rPr>
          <w:rtl/>
        </w:rPr>
        <w:t>עקיבא" ובית"ר. אני רוצה לומר, שאני שולל זאת במלוא השלילה.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קורא לשר החינוך לעשות כל מה שהוא יכול כדי למנוע המשך תקצוב התנועה עד שהיא</w:t>
      </w:r>
      <w:r w:rsidR="005E0871">
        <w:rPr>
          <w:rtl/>
        </w:rPr>
        <w:t xml:space="preserve"> </w:t>
      </w:r>
      <w:r w:rsidRPr="006C0A8E">
        <w:rPr>
          <w:rtl/>
        </w:rPr>
        <w:t>תחזור</w:t>
      </w:r>
      <w:r w:rsidR="005E0871">
        <w:rPr>
          <w:rtl/>
        </w:rPr>
        <w:t xml:space="preserve"> </w:t>
      </w:r>
      <w:r w:rsidRPr="006C0A8E">
        <w:rPr>
          <w:rtl/>
        </w:rPr>
        <w:t>בה.</w:t>
      </w:r>
      <w:r w:rsidR="005E0871">
        <w:rPr>
          <w:rtl/>
        </w:rPr>
        <w:t xml:space="preserve"> </w:t>
      </w:r>
      <w:r w:rsidRPr="006C0A8E">
        <w:rPr>
          <w:rtl/>
        </w:rPr>
        <w:t>למה אני אומר את זה? כי לפני שנתיים ישבו בבית הזה אנשים ואמרו: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לתת לחב"ד כסף כי הם השתתפו בהפגנה. הרי אם הם לא ישבו אתי ואני לא אשב אתם, ומחר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ארצה</w:t>
      </w:r>
      <w:r w:rsidR="005E0871">
        <w:rPr>
          <w:rtl/>
        </w:rPr>
        <w:t xml:space="preserve"> </w:t>
      </w:r>
      <w:r w:rsidRPr="006C0A8E">
        <w:rPr>
          <w:rtl/>
        </w:rPr>
        <w:t>לשבת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מישהו, לא יהיה לזה סוף. בואו נשב כולנו יחד, אני וחברי</w:t>
      </w:r>
      <w:r w:rsidR="005E0871">
        <w:rPr>
          <w:rtl/>
        </w:rPr>
        <w:t xml:space="preserve"> </w:t>
      </w:r>
      <w:r w:rsidRPr="006C0A8E">
        <w:rPr>
          <w:rtl/>
        </w:rPr>
        <w:t>אתכם,</w:t>
      </w:r>
      <w:r w:rsidR="005E0871">
        <w:rPr>
          <w:rtl/>
        </w:rPr>
        <w:t xml:space="preserve"> </w:t>
      </w:r>
      <w:r w:rsidRPr="006C0A8E">
        <w:rPr>
          <w:rtl/>
        </w:rPr>
        <w:t>אתך,</w:t>
      </w:r>
      <w:r w:rsidR="005E0871">
        <w:rPr>
          <w:rtl/>
        </w:rPr>
        <w:t xml:space="preserve"> </w:t>
      </w: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נשב כולנו יחד, כדי שבסופו של דבר נשמור על המדינה</w:t>
      </w:r>
      <w:r w:rsidR="005E0871">
        <w:rPr>
          <w:rtl/>
        </w:rPr>
        <w:t xml:space="preserve"> </w:t>
      </w:r>
      <w:r w:rsidRPr="006C0A8E">
        <w:rPr>
          <w:rtl/>
        </w:rPr>
        <w:t>הזאת,</w:t>
      </w:r>
      <w:r w:rsidR="005E0871">
        <w:rPr>
          <w:rtl/>
        </w:rPr>
        <w:t xml:space="preserve"> </w:t>
      </w:r>
      <w:r w:rsidRPr="006C0A8E">
        <w:rPr>
          <w:rtl/>
        </w:rPr>
        <w:t>נשמור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העם</w:t>
      </w:r>
      <w:r w:rsidR="005E0871">
        <w:rPr>
          <w:rtl/>
        </w:rPr>
        <w:t xml:space="preserve"> </w:t>
      </w:r>
      <w:r w:rsidRPr="006C0A8E">
        <w:rPr>
          <w:rtl/>
        </w:rPr>
        <w:t>הזה.</w:t>
      </w:r>
      <w:r w:rsidR="005E0871">
        <w:rPr>
          <w:rtl/>
        </w:rPr>
        <w:t xml:space="preserve"> </w:t>
      </w:r>
      <w:r w:rsidRPr="006C0A8E">
        <w:rPr>
          <w:rtl/>
        </w:rPr>
        <w:t>כי אם לא נצליח לעשות את הדבר הזה, הסוף מי ישורנו.</w:t>
      </w:r>
      <w:r w:rsidR="005E0871">
        <w:rPr>
          <w:rtl/>
        </w:rPr>
        <w:t xml:space="preserve"> </w:t>
      </w: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סילבן</w:t>
      </w:r>
      <w:r w:rsidR="005E0871">
        <w:rPr>
          <w:rtl/>
        </w:rPr>
        <w:t xml:space="preserve"> </w:t>
      </w:r>
      <w:r w:rsidRPr="006C0A8E">
        <w:rPr>
          <w:rtl/>
        </w:rPr>
        <w:t>שלום, מאחר שאין לי אפשרות אחרת להתבטא וזה צועק</w:t>
      </w:r>
      <w:r w:rsidR="005E0871">
        <w:rPr>
          <w:rtl/>
        </w:rPr>
        <w:t xml:space="preserve"> </w:t>
      </w:r>
      <w:r w:rsidRPr="006C0A8E">
        <w:rPr>
          <w:rtl/>
        </w:rPr>
        <w:t>ממני, אני חייב להגיד את זה. אתה אמרת שיש הבדל בין ערוץ</w:t>
      </w:r>
      <w:r w:rsidR="005E0871">
        <w:rPr>
          <w:rtl/>
        </w:rPr>
        <w:t>-</w:t>
      </w:r>
      <w:r w:rsidRPr="006C0A8E">
        <w:rPr>
          <w:rtl/>
        </w:rPr>
        <w:t>1 לערוץ</w:t>
      </w:r>
      <w:r w:rsidR="005E0871">
        <w:rPr>
          <w:rtl/>
        </w:rPr>
        <w:t>-</w:t>
      </w:r>
      <w:r w:rsidRPr="006C0A8E">
        <w:rPr>
          <w:rtl/>
        </w:rPr>
        <w:t>2. הנה, בערוץ</w:t>
      </w:r>
      <w:r w:rsidR="005E0871">
        <w:rPr>
          <w:rtl/>
        </w:rPr>
        <w:t>-</w:t>
      </w:r>
      <w:r w:rsidRPr="006C0A8E">
        <w:rPr>
          <w:rtl/>
        </w:rPr>
        <w:t>2</w:t>
      </w:r>
      <w:r w:rsidR="005E0871">
        <w:rPr>
          <w:rtl/>
        </w:rPr>
        <w:t xml:space="preserve"> –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ראיתי את זה אבל קיבלתי לפחות עשרה טלפונים שאמרו לי זאת </w:t>
      </w:r>
      <w:r w:rsidR="005E0871">
        <w:rPr>
          <w:rtl/>
        </w:rPr>
        <w:t>–</w:t>
      </w:r>
      <w:r w:rsidRPr="006C0A8E">
        <w:rPr>
          <w:rtl/>
        </w:rPr>
        <w:t xml:space="preserve"> הציגו כרוז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שמצדיק את הרצח וחתום </w:t>
      </w:r>
      <w:r w:rsidR="005E0871">
        <w:rPr>
          <w:rtl/>
        </w:rPr>
        <w:t>–</w:t>
      </w:r>
      <w:r w:rsidRPr="006C0A8E">
        <w:rPr>
          <w:rtl/>
        </w:rPr>
        <w:t xml:space="preserve"> "ניצולי אלטלנה".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כידוע</w:t>
      </w:r>
      <w:r w:rsidR="005E0871">
        <w:rPr>
          <w:rtl/>
        </w:rPr>
        <w:t xml:space="preserve"> </w:t>
      </w:r>
      <w:r w:rsidRPr="006C0A8E">
        <w:rPr>
          <w:rtl/>
        </w:rPr>
        <w:t>לך היו לי, לרעייתי ולחברי הזכות והכבוד לעלות באוניית הנשק "אלטלנה"</w:t>
      </w:r>
      <w:r w:rsidR="005E0871">
        <w:rPr>
          <w:rtl/>
        </w:rPr>
        <w:t xml:space="preserve"> </w:t>
      </w:r>
      <w:r w:rsidRPr="006C0A8E">
        <w:rPr>
          <w:rtl/>
        </w:rPr>
        <w:t>לארץ;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הכבוד</w:t>
      </w:r>
      <w:r w:rsidR="005E0871">
        <w:rPr>
          <w:rtl/>
        </w:rPr>
        <w:t xml:space="preserve"> </w:t>
      </w:r>
      <w:r w:rsidRPr="006C0A8E">
        <w:rPr>
          <w:rtl/>
        </w:rPr>
        <w:t>להימנות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מפקדיה. מאחר שאני חבר כנסת, באופן טבעי</w:t>
      </w:r>
      <w:r w:rsidR="005E0871">
        <w:rPr>
          <w:rtl/>
        </w:rPr>
        <w:t xml:space="preserve"> </w:t>
      </w:r>
      <w:r w:rsidRPr="006C0A8E">
        <w:rPr>
          <w:rtl/>
        </w:rPr>
        <w:t>החברים</w:t>
      </w:r>
      <w:r w:rsidR="005E0871">
        <w:rPr>
          <w:rtl/>
        </w:rPr>
        <w:t xml:space="preserve"> </w:t>
      </w:r>
      <w:r w:rsidRPr="006C0A8E">
        <w:rPr>
          <w:rtl/>
        </w:rPr>
        <w:t>טלפנו אלי. מאשימים אותי ואת חברי מאנשי "אלטלנה"</w:t>
      </w:r>
      <w:r w:rsidR="005E0871">
        <w:rPr>
          <w:rtl/>
        </w:rPr>
        <w:t xml:space="preserve"> </w:t>
      </w:r>
      <w:r w:rsidRPr="006C0A8E">
        <w:rPr>
          <w:rtl/>
        </w:rPr>
        <w:t>היקרים, האידיאליסטים,</w:t>
      </w:r>
      <w:r w:rsidR="005E0871">
        <w:rPr>
          <w:rtl/>
        </w:rPr>
        <w:t xml:space="preserve"> </w:t>
      </w:r>
      <w:r w:rsidRPr="006C0A8E">
        <w:rPr>
          <w:rtl/>
        </w:rPr>
        <w:t>הטהורים,</w:t>
      </w:r>
      <w:r w:rsidR="005E0871">
        <w:rPr>
          <w:rtl/>
        </w:rPr>
        <w:t xml:space="preserve"> </w:t>
      </w:r>
      <w:r w:rsidRPr="006C0A8E">
        <w:rPr>
          <w:rtl/>
        </w:rPr>
        <w:t>הנקיים,</w:t>
      </w:r>
      <w:r w:rsidR="005E0871">
        <w:rPr>
          <w:rtl/>
        </w:rPr>
        <w:t xml:space="preserve"> </w:t>
      </w:r>
      <w:r w:rsidRPr="006C0A8E">
        <w:rPr>
          <w:rtl/>
        </w:rPr>
        <w:t>שהמעשה שלהם סימל את אהבת ישראל, שלא להחזיר אש לפי פקודתו של</w:t>
      </w:r>
      <w:r w:rsidR="005E0871">
        <w:rPr>
          <w:rtl/>
        </w:rPr>
        <w:t xml:space="preserve"> </w:t>
      </w:r>
      <w:r w:rsidRPr="006C0A8E">
        <w:rPr>
          <w:rtl/>
        </w:rPr>
        <w:t>מנחם</w:t>
      </w:r>
      <w:r w:rsidR="005E0871">
        <w:rPr>
          <w:rtl/>
        </w:rPr>
        <w:t xml:space="preserve"> </w:t>
      </w:r>
      <w:r w:rsidRPr="006C0A8E">
        <w:rPr>
          <w:rtl/>
        </w:rPr>
        <w:t>בגין המנוח, מאשימים אותנו בהפצת הכרוז הזה. שום תגובה מאותה טלוויזיה. תאר</w:t>
      </w:r>
      <w:r w:rsidR="005E0871">
        <w:rPr>
          <w:rtl/>
        </w:rPr>
        <w:t xml:space="preserve"> </w:t>
      </w:r>
      <w:r w:rsidRPr="006C0A8E">
        <w:rPr>
          <w:rtl/>
        </w:rPr>
        <w:t>לעצמך,</w:t>
      </w:r>
      <w:r w:rsidR="005E0871">
        <w:rPr>
          <w:rtl/>
        </w:rPr>
        <w:t xml:space="preserve"> </w:t>
      </w:r>
      <w:r w:rsidRPr="006C0A8E">
        <w:rPr>
          <w:rtl/>
        </w:rPr>
        <w:t>אומרים לך שאתה הפצת כרוז, ואת הדבר האלמנטרי שאתה אומר: אני לא הפצתי את</w:t>
      </w:r>
      <w:r w:rsidR="005E0871">
        <w:rPr>
          <w:rtl/>
        </w:rPr>
        <w:t xml:space="preserve"> </w:t>
      </w:r>
      <w:r w:rsidRPr="006C0A8E">
        <w:rPr>
          <w:rtl/>
        </w:rPr>
        <w:t>הכרוז,</w:t>
      </w:r>
      <w:r w:rsidR="005E0871">
        <w:rPr>
          <w:rtl/>
        </w:rPr>
        <w:t xml:space="preserve"> </w:t>
      </w:r>
      <w:r w:rsidRPr="006C0A8E">
        <w:rPr>
          <w:rtl/>
        </w:rPr>
        <w:t>אלה</w:t>
      </w:r>
      <w:r w:rsidR="005E0871">
        <w:rPr>
          <w:rtl/>
        </w:rPr>
        <w:t xml:space="preserve"> </w:t>
      </w:r>
      <w:r w:rsidRPr="006C0A8E">
        <w:rPr>
          <w:rtl/>
        </w:rPr>
        <w:t>מתחזים,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מדברים</w:t>
      </w:r>
      <w:r w:rsidR="005E0871">
        <w:rPr>
          <w:rtl/>
        </w:rPr>
        <w:t xml:space="preserve"> </w:t>
      </w:r>
      <w:r w:rsidRPr="006C0A8E">
        <w:rPr>
          <w:rtl/>
        </w:rPr>
        <w:t>בשמנו, אין לנו כל קשר, אנחנו מגנים את הכרוז,</w:t>
      </w:r>
      <w:r w:rsidR="005E0871">
        <w:rPr>
          <w:rtl/>
        </w:rPr>
        <w:t xml:space="preserve"> </w:t>
      </w:r>
      <w:r w:rsidRPr="006C0A8E">
        <w:rPr>
          <w:rtl/>
        </w:rPr>
        <w:t>ערוץ</w:t>
      </w:r>
      <w:r w:rsidR="005E0871">
        <w:rPr>
          <w:rtl/>
        </w:rPr>
        <w:t>-</w:t>
      </w:r>
      <w:r w:rsidRPr="006C0A8E">
        <w:rPr>
          <w:rtl/>
        </w:rPr>
        <w:t>2,</w:t>
      </w:r>
      <w:r w:rsidR="005E0871">
        <w:rPr>
          <w:rtl/>
        </w:rPr>
        <w:t xml:space="preserve"> </w:t>
      </w:r>
      <w:r w:rsidRPr="006C0A8E">
        <w:rPr>
          <w:rtl/>
        </w:rPr>
        <w:t>שאמרת</w:t>
      </w:r>
      <w:r w:rsidR="005E0871">
        <w:rPr>
          <w:rtl/>
        </w:rPr>
        <w:t xml:space="preserve"> </w:t>
      </w:r>
      <w:r w:rsidRPr="006C0A8E">
        <w:rPr>
          <w:rtl/>
        </w:rPr>
        <w:t>שיש הבדל, לא פרסם את ההכחשה. העוזרת שלי ניסתה ברדיו, בעיתונות,</w:t>
      </w:r>
      <w:r w:rsidR="005E0871">
        <w:rPr>
          <w:rtl/>
        </w:rPr>
        <w:t xml:space="preserve"> </w:t>
      </w:r>
      <w:r w:rsidRPr="006C0A8E">
        <w:rPr>
          <w:rtl/>
        </w:rPr>
        <w:t>איפה היא לא ניסתה. אף אחד לא פרסם את ההכחשה.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בטוח</w:t>
      </w:r>
      <w:r w:rsidR="005E0871">
        <w:rPr>
          <w:rtl/>
        </w:rPr>
        <w:t xml:space="preserve"> </w:t>
      </w:r>
      <w:r w:rsidRPr="006C0A8E">
        <w:rPr>
          <w:rtl/>
        </w:rPr>
        <w:t>שאתה</w:t>
      </w:r>
      <w:r w:rsidR="005E0871">
        <w:rPr>
          <w:rtl/>
        </w:rPr>
        <w:t xml:space="preserve"> </w:t>
      </w:r>
      <w:r w:rsidRPr="006C0A8E">
        <w:rPr>
          <w:rtl/>
        </w:rPr>
        <w:t>צודק.</w:t>
      </w:r>
      <w:r w:rsidR="005E0871">
        <w:rPr>
          <w:rtl/>
        </w:rPr>
        <w:t xml:space="preserve"> </w:t>
      </w:r>
      <w:r w:rsidRPr="006C0A8E">
        <w:rPr>
          <w:rtl/>
        </w:rPr>
        <w:t>אף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מעלה</w:t>
      </w:r>
      <w:r w:rsidR="005E0871">
        <w:rPr>
          <w:rtl/>
        </w:rPr>
        <w:t xml:space="preserve"> </w:t>
      </w:r>
      <w:r w:rsidRPr="006C0A8E">
        <w:rPr>
          <w:rtl/>
        </w:rPr>
        <w:t>על דעתו שאתה, כמשפטן במשך שנים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ארוכות, וכאדם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הבאתי זאת כדוגמה, כאיש "אלטלנה".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אף אחד לא מעלה בדעתו שאדם שהוא מניצולי "אלטלנה" יעלה בדעתו בכלל לעשות כזה</w:t>
      </w:r>
      <w:r w:rsidR="005E0871">
        <w:rPr>
          <w:rtl/>
        </w:rPr>
        <w:t xml:space="preserve"> </w:t>
      </w:r>
      <w:r w:rsidRPr="006C0A8E">
        <w:rPr>
          <w:rtl/>
        </w:rPr>
        <w:t>דבר.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אסביר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אמרתי,</w:t>
      </w:r>
      <w:r w:rsidR="005E0871">
        <w:rPr>
          <w:rtl/>
        </w:rPr>
        <w:t xml:space="preserve"> </w:t>
      </w: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שזה יהיה ברור גם לפרוטוקול. אמרתי שגם</w:t>
      </w:r>
      <w:r w:rsidR="005E0871">
        <w:rPr>
          <w:rtl/>
        </w:rPr>
        <w:t xml:space="preserve"> </w:t>
      </w:r>
      <w:r w:rsidRPr="006C0A8E">
        <w:rPr>
          <w:rtl/>
        </w:rPr>
        <w:t>מהערוץ</w:t>
      </w:r>
      <w:r w:rsidR="005E0871">
        <w:rPr>
          <w:rtl/>
        </w:rPr>
        <w:t xml:space="preserve"> </w:t>
      </w:r>
      <w:r w:rsidRPr="006C0A8E">
        <w:rPr>
          <w:rtl/>
        </w:rPr>
        <w:t>השני</w:t>
      </w:r>
      <w:r w:rsidR="005E0871">
        <w:rPr>
          <w:rtl/>
        </w:rPr>
        <w:t xml:space="preserve"> </w:t>
      </w:r>
      <w:r w:rsidRPr="006C0A8E">
        <w:rPr>
          <w:rtl/>
        </w:rPr>
        <w:t>אנחנו לא רווים</w:t>
      </w:r>
      <w:r w:rsidR="005E0871">
        <w:rPr>
          <w:rtl/>
        </w:rPr>
        <w:t xml:space="preserve"> </w:t>
      </w:r>
      <w:r w:rsidRPr="006C0A8E">
        <w:rPr>
          <w:rtl/>
        </w:rPr>
        <w:t>נחת. נתתי דוגמה של "פרומואים" שהם עשו. לא</w:t>
      </w:r>
      <w:r w:rsidR="005E0871">
        <w:rPr>
          <w:rtl/>
        </w:rPr>
        <w:t xml:space="preserve"> </w:t>
      </w:r>
      <w:r w:rsidRPr="006C0A8E">
        <w:rPr>
          <w:rtl/>
        </w:rPr>
        <w:t>רווים</w:t>
      </w:r>
      <w:r w:rsidR="005E0871">
        <w:rPr>
          <w:rtl/>
        </w:rPr>
        <w:t xml:space="preserve"> </w:t>
      </w:r>
      <w:r w:rsidRPr="006C0A8E">
        <w:rPr>
          <w:rtl/>
        </w:rPr>
        <w:t>נחת משום ערוץ. לא רווים</w:t>
      </w:r>
      <w:r w:rsidR="005E0871">
        <w:rPr>
          <w:rtl/>
        </w:rPr>
        <w:t xml:space="preserve"> </w:t>
      </w:r>
      <w:r w:rsidRPr="006C0A8E">
        <w:rPr>
          <w:rtl/>
        </w:rPr>
        <w:t>נחת משום דבר. אנחנו פשוט לא נמצאים במצב הזה. אם מישהו</w:t>
      </w:r>
      <w:r w:rsidR="005E0871">
        <w:rPr>
          <w:rtl/>
        </w:rPr>
        <w:t xml:space="preserve"> </w:t>
      </w:r>
      <w:r w:rsidRPr="006C0A8E">
        <w:rPr>
          <w:rtl/>
        </w:rPr>
        <w:t>חשב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שאתה שותף לעניין הזה </w:t>
      </w:r>
      <w:r w:rsidR="005E0871">
        <w:rPr>
          <w:rtl/>
        </w:rPr>
        <w:t>–</w:t>
      </w:r>
      <w:r w:rsidRPr="006C0A8E">
        <w:rPr>
          <w:rtl/>
        </w:rPr>
        <w:t xml:space="preserve"> אזי הוא פשוט לא אדם שיש לו שיקול דעת. הרי בסופו של</w:t>
      </w:r>
      <w:r w:rsidR="005E0871">
        <w:rPr>
          <w:rtl/>
        </w:rPr>
        <w:t xml:space="preserve"> </w:t>
      </w:r>
      <w:r w:rsidRPr="006C0A8E">
        <w:rPr>
          <w:rtl/>
        </w:rPr>
        <w:t>דבר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האנשים</w:t>
      </w:r>
      <w:r w:rsidR="005E0871">
        <w:rPr>
          <w:rtl/>
        </w:rPr>
        <w:t xml:space="preserve"> </w:t>
      </w:r>
      <w:r w:rsidRPr="006C0A8E">
        <w:rPr>
          <w:rtl/>
        </w:rPr>
        <w:t>ההגונים</w:t>
      </w:r>
      <w:r w:rsidR="005E0871">
        <w:rPr>
          <w:rtl/>
        </w:rPr>
        <w:t xml:space="preserve"> </w:t>
      </w:r>
      <w:r w:rsidRPr="006C0A8E">
        <w:rPr>
          <w:rtl/>
        </w:rPr>
        <w:t>והישרים בבית הזה ואף אחד לא מעלה בדעתו שאתה או</w:t>
      </w:r>
      <w:r w:rsidR="005E0871">
        <w:rPr>
          <w:rtl/>
        </w:rPr>
        <w:t xml:space="preserve"> </w:t>
      </w:r>
      <w:r w:rsidRPr="006C0A8E">
        <w:rPr>
          <w:rtl/>
        </w:rPr>
        <w:t>מישהו מחבריך יוציאו כרוז כזה.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  <w:r w:rsidR="005E0871">
        <w:rPr>
          <w:rtl/>
        </w:rPr>
        <w:t xml:space="preserve"> </w:t>
      </w:r>
      <w:r w:rsidRPr="006C0A8E">
        <w:rPr>
          <w:rtl/>
        </w:rPr>
        <w:t>חבר הכנסת דן תיכון, שלוש דקות.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אני חוזר למלוות המדינה. מה לעשות?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אתה פה היחיד שמדבר לעניין.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כבר לא יודע מה העניין ומה לא העניין. אבל זה הנושא לפחות.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</w:t>
      </w:r>
      <w:r w:rsidR="005E0871">
        <w:rPr>
          <w:rtl/>
        </w:rPr>
        <w:t xml:space="preserve"> </w:t>
      </w:r>
      <w:r w:rsidRPr="006C0A8E">
        <w:rPr>
          <w:rtl/>
        </w:rPr>
        <w:t>לא, התכוונתי לנושא שנקבע בסדר</w:t>
      </w:r>
      <w:r w:rsidR="005E0871">
        <w:rPr>
          <w:rtl/>
        </w:rPr>
        <w:t>-</w:t>
      </w:r>
      <w:r w:rsidRPr="006C0A8E">
        <w:rPr>
          <w:rtl/>
        </w:rPr>
        <w:t>היום.</w:t>
      </w:r>
      <w:r w:rsidR="005E0871">
        <w:rPr>
          <w:rtl/>
        </w:rPr>
        <w:t xml:space="preserve"> </w:t>
      </w:r>
      <w:r w:rsidRPr="006C0A8E">
        <w:rPr>
          <w:rtl/>
        </w:rPr>
        <w:t>כולם דיברו לעניין. אבל התכוונתי</w:t>
      </w:r>
      <w:r w:rsidR="005E0871">
        <w:rPr>
          <w:rtl/>
        </w:rPr>
        <w:t xml:space="preserve"> </w:t>
      </w:r>
      <w:r w:rsidRPr="006C0A8E">
        <w:rPr>
          <w:rtl/>
        </w:rPr>
        <w:t>לנושא שבסדר</w:t>
      </w:r>
      <w:r w:rsidR="005E0871">
        <w:rPr>
          <w:rtl/>
        </w:rPr>
        <w:t>-</w:t>
      </w:r>
      <w:r w:rsidRPr="006C0A8E">
        <w:rPr>
          <w:rtl/>
        </w:rPr>
        <w:t>היום.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הסברנו</w:t>
      </w:r>
      <w:r w:rsidR="005E0871">
        <w:rPr>
          <w:rtl/>
        </w:rPr>
        <w:t xml:space="preserve"> </w:t>
      </w:r>
      <w:r w:rsidRPr="006C0A8E">
        <w:rPr>
          <w:rtl/>
        </w:rPr>
        <w:t>שיש</w:t>
      </w:r>
      <w:r w:rsidR="005E0871">
        <w:rPr>
          <w:rtl/>
        </w:rPr>
        <w:t xml:space="preserve"> </w:t>
      </w:r>
      <w:r w:rsidRPr="006C0A8E">
        <w:rPr>
          <w:rtl/>
        </w:rPr>
        <w:t>שתי</w:t>
      </w:r>
      <w:r w:rsidR="005E0871">
        <w:rPr>
          <w:rtl/>
        </w:rPr>
        <w:t xml:space="preserve"> </w:t>
      </w:r>
      <w:r w:rsidRPr="006C0A8E">
        <w:rPr>
          <w:rtl/>
        </w:rPr>
        <w:t>בעיות קשות ואור אדום נדלק: הגירעון בתקציב המדינה, שמגיע</w:t>
      </w:r>
      <w:r w:rsidR="005E0871">
        <w:rPr>
          <w:rtl/>
        </w:rPr>
        <w:t xml:space="preserve"> </w:t>
      </w:r>
      <w:r w:rsidRPr="006C0A8E">
        <w:rPr>
          <w:rtl/>
        </w:rPr>
        <w:t>לכ</w:t>
      </w:r>
      <w:r w:rsidR="005E0871">
        <w:rPr>
          <w:rtl/>
        </w:rPr>
        <w:t>-</w:t>
      </w:r>
      <w:r w:rsidR="005E0871" w:rsidRPr="006C0A8E">
        <w:rPr>
          <w:rtl/>
        </w:rPr>
        <w:t>4</w:t>
      </w:r>
      <w:r w:rsidR="005E0871">
        <w:rPr>
          <w:rtl/>
        </w:rPr>
        <w:t xml:space="preserve">% </w:t>
      </w:r>
      <w:r w:rsidRPr="006C0A8E">
        <w:rPr>
          <w:rtl/>
        </w:rPr>
        <w:t>מהתפוקה,</w:t>
      </w:r>
      <w:r w:rsidR="005E0871">
        <w:rPr>
          <w:rtl/>
        </w:rPr>
        <w:t xml:space="preserve"> </w:t>
      </w:r>
      <w:r w:rsidRPr="006C0A8E">
        <w:rPr>
          <w:rtl/>
        </w:rPr>
        <w:t>מהתמ"ג, והגירעון במאזן התשלומים, שיגיע כנראה ל</w:t>
      </w:r>
      <w:r w:rsidR="005E0871">
        <w:rPr>
          <w:rtl/>
        </w:rPr>
        <w:t>-</w:t>
      </w:r>
      <w:r w:rsidRPr="006C0A8E">
        <w:rPr>
          <w:rtl/>
        </w:rPr>
        <w:t>4.5</w:t>
      </w:r>
      <w:r w:rsidR="006F516C">
        <w:rPr>
          <w:rFonts w:hint="cs"/>
          <w:rtl/>
        </w:rPr>
        <w:t>-</w:t>
      </w:r>
      <w:r w:rsidRPr="006C0A8E">
        <w:rPr>
          <w:rtl/>
        </w:rPr>
        <w:t>4 מיליארדי</w:t>
      </w:r>
      <w:r w:rsidR="005E0871">
        <w:rPr>
          <w:rtl/>
        </w:rPr>
        <w:t xml:space="preserve"> </w:t>
      </w:r>
      <w:r w:rsidRPr="006C0A8E">
        <w:rPr>
          <w:rtl/>
        </w:rPr>
        <w:t>דולר.</w:t>
      </w:r>
      <w:r w:rsidR="005E0871">
        <w:rPr>
          <w:rtl/>
        </w:rPr>
        <w:t xml:space="preserve"> </w:t>
      </w:r>
      <w:r w:rsidRPr="006C0A8E">
        <w:rPr>
          <w:rtl/>
        </w:rPr>
        <w:t>והשאלה היא, מה עושים? מה עושים? יש בעיה. עובדה, יש בעיה. העיתונאים החלו</w:t>
      </w:r>
      <w:r w:rsidR="005E0871">
        <w:rPr>
          <w:rtl/>
        </w:rPr>
        <w:t xml:space="preserve"> </w:t>
      </w:r>
      <w:r w:rsidRPr="006C0A8E">
        <w:rPr>
          <w:rtl/>
        </w:rPr>
        <w:t>לכתוב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לפני כמה ימים מאמרי מערכת. כולם מתריעים, והממשלה בשלה: מעולם לא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>-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טוב.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השאלה בעצם היא אחת: האם יהיו לממשלה היכולת והרצון לבוא</w:t>
      </w:r>
      <w:r w:rsidR="005E0871">
        <w:rPr>
          <w:rtl/>
        </w:rPr>
        <w:t xml:space="preserve"> </w:t>
      </w:r>
      <w:r w:rsidRPr="006C0A8E">
        <w:rPr>
          <w:rtl/>
        </w:rPr>
        <w:t>ולומר שאכן יש בעיה וחייבים לעשות לפתרונה? או שלחלופין היא תבוא ותאמר:</w:t>
      </w:r>
      <w:r w:rsidR="005E0871">
        <w:rPr>
          <w:rtl/>
        </w:rPr>
        <w:t xml:space="preserve"> </w:t>
      </w:r>
      <w:r w:rsidRPr="006C0A8E">
        <w:rPr>
          <w:rtl/>
        </w:rPr>
        <w:t>השנה זו</w:t>
      </w:r>
      <w:r w:rsidR="005E0871">
        <w:rPr>
          <w:rtl/>
        </w:rPr>
        <w:t xml:space="preserve"> </w:t>
      </w:r>
      <w:r w:rsidRPr="006C0A8E">
        <w:rPr>
          <w:rtl/>
        </w:rPr>
        <w:t>שנת</w:t>
      </w:r>
      <w:r w:rsidR="005E0871">
        <w:rPr>
          <w:rtl/>
        </w:rPr>
        <w:t xml:space="preserve"> </w:t>
      </w:r>
      <w:r w:rsidRPr="006C0A8E">
        <w:rPr>
          <w:rtl/>
        </w:rPr>
        <w:t>בחירות,</w:t>
      </w:r>
      <w:r w:rsidR="005E0871">
        <w:rPr>
          <w:rtl/>
        </w:rPr>
        <w:t xml:space="preserve"> </w:t>
      </w:r>
      <w:r w:rsidRPr="006C0A8E">
        <w:rPr>
          <w:rtl/>
        </w:rPr>
        <w:t>אנחנו נחזיק מעמד עד 29 באוקטובר, והבעיה הזאת תגולגל לתקציב 1997.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יכול לומר שאני לא יודע איך ממשלה חדשה שתיבחר אי</w:t>
      </w:r>
      <w:r w:rsidR="005E0871">
        <w:rPr>
          <w:rtl/>
        </w:rPr>
        <w:t>-</w:t>
      </w:r>
      <w:r w:rsidRPr="006C0A8E">
        <w:rPr>
          <w:rtl/>
        </w:rPr>
        <w:t>שם בדצמבר 1996 תוכל להגיש</w:t>
      </w:r>
      <w:r w:rsidR="005E0871">
        <w:rPr>
          <w:rtl/>
        </w:rPr>
        <w:t xml:space="preserve"> </w:t>
      </w:r>
      <w:r w:rsidRPr="006C0A8E">
        <w:rPr>
          <w:rtl/>
        </w:rPr>
        <w:t>תקציב לשנת 1997.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בתום הדיון על מלוות המדינה, מאחר שמדובר כאן בחוב פנימי ובחוב חיצוני, בשני</w:t>
      </w:r>
      <w:r w:rsidR="005E0871">
        <w:rPr>
          <w:rtl/>
        </w:rPr>
        <w:t xml:space="preserve"> </w:t>
      </w:r>
      <w:r w:rsidRPr="006C0A8E">
        <w:rPr>
          <w:rtl/>
        </w:rPr>
        <w:t>מרכיבים שמשפיעים על היקף החוב הלאומי, אני הייתי אומר לממשלה: אין ברירה, חייבים</w:t>
      </w:r>
      <w:r w:rsidR="005E0871">
        <w:rPr>
          <w:rtl/>
        </w:rPr>
        <w:t xml:space="preserve"> </w:t>
      </w:r>
      <w:r w:rsidRPr="006C0A8E">
        <w:rPr>
          <w:rtl/>
        </w:rPr>
        <w:t>לעשות</w:t>
      </w:r>
      <w:r w:rsidR="005E0871">
        <w:rPr>
          <w:rtl/>
        </w:rPr>
        <w:t xml:space="preserve"> </w:t>
      </w:r>
      <w:r w:rsidRPr="006C0A8E">
        <w:rPr>
          <w:rtl/>
        </w:rPr>
        <w:t>מעשה.</w:t>
      </w:r>
      <w:r w:rsidR="005E0871">
        <w:rPr>
          <w:rtl/>
        </w:rPr>
        <w:t xml:space="preserve"> </w:t>
      </w:r>
      <w:r w:rsidRPr="006C0A8E">
        <w:rPr>
          <w:rtl/>
        </w:rPr>
        <w:t>המעשה</w:t>
      </w:r>
      <w:r w:rsidR="005E0871">
        <w:rPr>
          <w:rtl/>
        </w:rPr>
        <w:t xml:space="preserve"> </w:t>
      </w:r>
      <w:r w:rsidRPr="006C0A8E">
        <w:rPr>
          <w:rtl/>
        </w:rPr>
        <w:t>היחיד</w:t>
      </w:r>
      <w:r w:rsidR="005E0871">
        <w:rPr>
          <w:rtl/>
        </w:rPr>
        <w:t xml:space="preserve"> </w:t>
      </w:r>
      <w:r w:rsidRPr="006C0A8E">
        <w:rPr>
          <w:rtl/>
        </w:rPr>
        <w:t>שניתן לעשות הוא לקצץ בתקציב. כשמקצצים בתקציב תיפתר</w:t>
      </w:r>
      <w:r w:rsidR="005E0871">
        <w:rPr>
          <w:rtl/>
        </w:rPr>
        <w:t xml:space="preserve"> </w:t>
      </w:r>
      <w:r w:rsidRPr="006C0A8E">
        <w:rPr>
          <w:rtl/>
        </w:rPr>
        <w:t>בעיית</w:t>
      </w:r>
      <w:r w:rsidR="005E0871">
        <w:rPr>
          <w:rtl/>
        </w:rPr>
        <w:t xml:space="preserve"> </w:t>
      </w:r>
      <w:r w:rsidRPr="006C0A8E">
        <w:rPr>
          <w:rtl/>
        </w:rPr>
        <w:t>הריבית,</w:t>
      </w:r>
      <w:r w:rsidR="005E0871">
        <w:rPr>
          <w:rtl/>
        </w:rPr>
        <w:t xml:space="preserve"> </w:t>
      </w:r>
      <w:r w:rsidRPr="006C0A8E">
        <w:rPr>
          <w:rtl/>
        </w:rPr>
        <w:t>וכשתיפתר</w:t>
      </w:r>
      <w:r w:rsidR="005E0871">
        <w:rPr>
          <w:rtl/>
        </w:rPr>
        <w:t xml:space="preserve"> </w:t>
      </w:r>
      <w:r w:rsidRPr="006C0A8E">
        <w:rPr>
          <w:rtl/>
        </w:rPr>
        <w:t>בעיית הריבית אפשר יהיה להילחם באינפלציה, שכנראה תרים</w:t>
      </w:r>
      <w:r w:rsidR="005E0871">
        <w:rPr>
          <w:rtl/>
        </w:rPr>
        <w:t xml:space="preserve"> </w:t>
      </w:r>
      <w:r w:rsidRPr="006C0A8E">
        <w:rPr>
          <w:rtl/>
        </w:rPr>
        <w:t>את ראשה פעם נוספת, כבר מחר.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לכן, אני מודאג מעצם המחשבה שאומרים: אין מה לעשות, השנה היא שנת בחירות. זה</w:t>
      </w:r>
      <w:r w:rsidR="005E0871">
        <w:rPr>
          <w:rtl/>
        </w:rPr>
        <w:t xml:space="preserve"> </w:t>
      </w:r>
      <w:r w:rsidRPr="006C0A8E">
        <w:rPr>
          <w:rtl/>
        </w:rPr>
        <w:t>נכון</w:t>
      </w:r>
      <w:r w:rsidR="005E0871">
        <w:rPr>
          <w:rtl/>
        </w:rPr>
        <w:t xml:space="preserve"> </w:t>
      </w:r>
      <w:r w:rsidRPr="006C0A8E">
        <w:rPr>
          <w:rtl/>
        </w:rPr>
        <w:t>שהשנה</w:t>
      </w:r>
      <w:r w:rsidR="005E0871">
        <w:rPr>
          <w:rtl/>
        </w:rPr>
        <w:t xml:space="preserve"> </w:t>
      </w:r>
      <w:r w:rsidRPr="006C0A8E">
        <w:rPr>
          <w:rtl/>
        </w:rPr>
        <w:t>היא שנת בחירות. הכתובת על הקיר זוהרת, הכתובת על הקיר זועקת. והגיע</w:t>
      </w:r>
      <w:r w:rsidR="005E0871">
        <w:rPr>
          <w:rtl/>
        </w:rPr>
        <w:t xml:space="preserve"> </w:t>
      </w:r>
      <w:r w:rsidRPr="006C0A8E">
        <w:rPr>
          <w:rtl/>
        </w:rPr>
        <w:t>הזמן לעשות.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השר שמעון פרס יקרא אליו כנראה את הנגיד בעוד כמה ימים ויאמר לו: תשמע, צריך</w:t>
      </w:r>
      <w:r w:rsidR="005E0871">
        <w:rPr>
          <w:rtl/>
        </w:rPr>
        <w:t xml:space="preserve"> </w:t>
      </w:r>
      <w:r w:rsidRPr="006C0A8E">
        <w:rPr>
          <w:rtl/>
        </w:rPr>
        <w:t>להוריד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הריבית.</w:t>
      </w:r>
      <w:r w:rsidR="005E0871">
        <w:rPr>
          <w:rtl/>
        </w:rPr>
        <w:t xml:space="preserve"> </w:t>
      </w:r>
      <w:r w:rsidRPr="006C0A8E">
        <w:rPr>
          <w:rtl/>
        </w:rPr>
        <w:t>אבל במצב הנוכחי, כשהתקציב כל</w:t>
      </w:r>
      <w:r w:rsidR="005E0871">
        <w:rPr>
          <w:rtl/>
        </w:rPr>
        <w:t>-</w:t>
      </w:r>
      <w:r w:rsidRPr="006C0A8E">
        <w:rPr>
          <w:rtl/>
        </w:rPr>
        <w:t>כך גדול, נראה שאי</w:t>
      </w:r>
      <w:r w:rsidR="005E0871">
        <w:rPr>
          <w:rtl/>
        </w:rPr>
        <w:t>-</w:t>
      </w:r>
      <w:r w:rsidRPr="006C0A8E">
        <w:rPr>
          <w:rtl/>
        </w:rPr>
        <w:t>אפשר לגעת</w:t>
      </w:r>
      <w:r w:rsidR="005E0871">
        <w:rPr>
          <w:rtl/>
        </w:rPr>
        <w:t xml:space="preserve"> </w:t>
      </w:r>
      <w:r w:rsidRPr="006C0A8E">
        <w:rPr>
          <w:rtl/>
        </w:rPr>
        <w:t>בריבית.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מניח</w:t>
      </w:r>
      <w:r w:rsidR="005E0871">
        <w:rPr>
          <w:rtl/>
        </w:rPr>
        <w:t xml:space="preserve"> </w:t>
      </w:r>
      <w:r w:rsidRPr="006C0A8E">
        <w:rPr>
          <w:rtl/>
        </w:rPr>
        <w:t>שהחלטתו של הנגיד תהיה להקפיא את הריבית במרוצת החודש, שהרי</w:t>
      </w:r>
      <w:r w:rsidR="005E0871">
        <w:rPr>
          <w:rtl/>
        </w:rPr>
        <w:t xml:space="preserve"> </w:t>
      </w:r>
      <w:r w:rsidRPr="006C0A8E">
        <w:rPr>
          <w:rtl/>
        </w:rPr>
        <w:t>מחר יתפרסם המדד ומייד לאחר מכן תעלה מחדש השאלה מה עושים בתחום הריבית. אני מניח</w:t>
      </w:r>
      <w:r w:rsidR="005E0871">
        <w:rPr>
          <w:rtl/>
        </w:rPr>
        <w:t xml:space="preserve"> </w:t>
      </w:r>
      <w:r w:rsidRPr="006C0A8E">
        <w:rPr>
          <w:rtl/>
        </w:rPr>
        <w:t>שהנגיד</w:t>
      </w:r>
      <w:r w:rsidR="005E0871">
        <w:rPr>
          <w:rtl/>
        </w:rPr>
        <w:t xml:space="preserve"> </w:t>
      </w:r>
      <w:r w:rsidRPr="006C0A8E">
        <w:rPr>
          <w:rtl/>
        </w:rPr>
        <w:t>יקבל</w:t>
      </w:r>
      <w:r w:rsidR="005E0871">
        <w:rPr>
          <w:rtl/>
        </w:rPr>
        <w:t xml:space="preserve"> </w:t>
      </w:r>
      <w:r w:rsidRPr="006C0A8E">
        <w:rPr>
          <w:rtl/>
        </w:rPr>
        <w:t>החלטה</w:t>
      </w:r>
      <w:r w:rsidR="005E0871">
        <w:rPr>
          <w:rtl/>
        </w:rPr>
        <w:t xml:space="preserve"> </w:t>
      </w:r>
      <w:r w:rsidRPr="006C0A8E">
        <w:rPr>
          <w:rtl/>
        </w:rPr>
        <w:t>שלא מעלים את הריבית, אבל הדרג הפוליטי ילחץ עליו להוריד את</w:t>
      </w:r>
      <w:r w:rsidR="005E0871">
        <w:rPr>
          <w:rtl/>
        </w:rPr>
        <w:t xml:space="preserve"> </w:t>
      </w:r>
      <w:r w:rsidRPr="006C0A8E">
        <w:rPr>
          <w:rtl/>
        </w:rPr>
        <w:t>הריבית.</w:t>
      </w:r>
      <w:r w:rsidR="005E0871">
        <w:rPr>
          <w:rtl/>
        </w:rPr>
        <w:t xml:space="preserve"> </w:t>
      </w:r>
      <w:r w:rsidRPr="006C0A8E">
        <w:rPr>
          <w:rtl/>
        </w:rPr>
        <w:t>המשמעות</w:t>
      </w:r>
      <w:r w:rsidR="005E0871">
        <w:rPr>
          <w:rtl/>
        </w:rPr>
        <w:t xml:space="preserve"> </w:t>
      </w:r>
      <w:r w:rsidRPr="006C0A8E">
        <w:rPr>
          <w:rtl/>
        </w:rPr>
        <w:t>של הורדת הריבית היא אחת: אשראי גדול לציבור, עוד הפעם קניות,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הפעם</w:t>
      </w:r>
      <w:r w:rsidR="005E0871">
        <w:rPr>
          <w:rtl/>
        </w:rPr>
        <w:t xml:space="preserve"> </w:t>
      </w:r>
      <w:r w:rsidRPr="006C0A8E">
        <w:rPr>
          <w:rtl/>
        </w:rPr>
        <w:t>צריכה,</w:t>
      </w:r>
      <w:r w:rsidR="005E0871">
        <w:rPr>
          <w:rtl/>
        </w:rPr>
        <w:t xml:space="preserve"> </w:t>
      </w:r>
      <w:r w:rsidRPr="006C0A8E">
        <w:rPr>
          <w:rtl/>
        </w:rPr>
        <w:t>עוד הפעם כולם קונים, וזאת בתקווה שכתוצאה מהורדת הריבית יקרה</w:t>
      </w:r>
      <w:r w:rsidR="005E0871">
        <w:rPr>
          <w:rtl/>
        </w:rPr>
        <w:t xml:space="preserve"> </w:t>
      </w:r>
      <w:r w:rsidRPr="006C0A8E">
        <w:rPr>
          <w:rtl/>
        </w:rPr>
        <w:t>משהו</w:t>
      </w:r>
      <w:r w:rsidR="005E0871">
        <w:rPr>
          <w:rtl/>
        </w:rPr>
        <w:t xml:space="preserve"> </w:t>
      </w:r>
      <w:r w:rsidRPr="006C0A8E">
        <w:rPr>
          <w:rtl/>
        </w:rPr>
        <w:t>ליתרות המטבע.</w:t>
      </w:r>
      <w:r w:rsidR="005E0871">
        <w:rPr>
          <w:rtl/>
        </w:rPr>
        <w:t xml:space="preserve"> </w:t>
      </w:r>
      <w:r w:rsidRPr="006C0A8E">
        <w:rPr>
          <w:rtl/>
        </w:rPr>
        <w:t>זרמי כספים יברחו ויעזבו את הארץ. ההון הספקולטיבי יעזוב את</w:t>
      </w:r>
      <w:r w:rsidR="005E0871">
        <w:rPr>
          <w:rtl/>
        </w:rPr>
        <w:t xml:space="preserve"> </w:t>
      </w:r>
      <w:r w:rsidRPr="006C0A8E">
        <w:rPr>
          <w:rtl/>
        </w:rPr>
        <w:t>הארץ. זה יביא לכך ששער החליפין יפוחת, וזה ישפיע על הגירעון במאזן התשלומים.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לנו</w:t>
      </w:r>
      <w:r w:rsidR="005E0871">
        <w:rPr>
          <w:rtl/>
        </w:rPr>
        <w:t xml:space="preserve"> </w:t>
      </w:r>
      <w:r w:rsidRPr="006C0A8E">
        <w:rPr>
          <w:rtl/>
        </w:rPr>
        <w:t>מלחמה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שיעור</w:t>
      </w:r>
      <w:r w:rsidR="005E0871">
        <w:rPr>
          <w:rtl/>
        </w:rPr>
        <w:t xml:space="preserve"> </w:t>
      </w:r>
      <w:r w:rsidRPr="006C0A8E">
        <w:rPr>
          <w:rtl/>
        </w:rPr>
        <w:t>הגירעון בתקציב, זאת אומרת קיצוץ בתקציב, יש לנו</w:t>
      </w:r>
      <w:r w:rsidR="005E0871">
        <w:rPr>
          <w:rtl/>
        </w:rPr>
        <w:t xml:space="preserve"> </w:t>
      </w:r>
      <w:r w:rsidRPr="006C0A8E">
        <w:rPr>
          <w:rtl/>
        </w:rPr>
        <w:t>מלחמה בגירעון במאזן התשלומים שמגיע לשיא. הגיעה העת לעשות מעשה. אי</w:t>
      </w:r>
      <w:r w:rsidR="005E0871">
        <w:rPr>
          <w:rtl/>
        </w:rPr>
        <w:t>-</w:t>
      </w:r>
      <w:r w:rsidRPr="006C0A8E">
        <w:rPr>
          <w:rtl/>
        </w:rPr>
        <w:t>אפשר לרוץ עם</w:t>
      </w:r>
      <w:r w:rsidR="005E0871">
        <w:rPr>
          <w:rtl/>
        </w:rPr>
        <w:t xml:space="preserve"> </w:t>
      </w:r>
      <w:r w:rsidRPr="006C0A8E">
        <w:rPr>
          <w:rtl/>
        </w:rPr>
        <w:t>הססמה:</w:t>
      </w:r>
      <w:r w:rsidR="005E0871">
        <w:rPr>
          <w:rtl/>
        </w:rPr>
        <w:t xml:space="preserve"> </w:t>
      </w:r>
      <w:r w:rsidRPr="006C0A8E">
        <w:rPr>
          <w:rtl/>
        </w:rPr>
        <w:t>מעולם לא היה לנו כל</w:t>
      </w:r>
      <w:r w:rsidR="005E0871">
        <w:rPr>
          <w:rtl/>
        </w:rPr>
        <w:t>-</w:t>
      </w:r>
      <w:r w:rsidRPr="006C0A8E">
        <w:rPr>
          <w:rtl/>
        </w:rPr>
        <w:t>כך טוב, כי אם לא נעשה מעשה, אזי ב</w:t>
      </w:r>
      <w:r w:rsidR="005E0871">
        <w:rPr>
          <w:rtl/>
        </w:rPr>
        <w:t>-</w:t>
      </w:r>
      <w:r w:rsidRPr="006C0A8E">
        <w:rPr>
          <w:rtl/>
        </w:rPr>
        <w:t>1996 נאולץ לעשות</w:t>
      </w:r>
      <w:r w:rsidR="005E0871">
        <w:rPr>
          <w:rtl/>
        </w:rPr>
        <w:t xml:space="preserve"> </w:t>
      </w:r>
      <w:r w:rsidRPr="006C0A8E">
        <w:rPr>
          <w:rtl/>
        </w:rPr>
        <w:t>מעשה</w:t>
      </w:r>
      <w:r w:rsidR="005E0871">
        <w:rPr>
          <w:rtl/>
        </w:rPr>
        <w:t xml:space="preserve"> </w:t>
      </w:r>
      <w:r w:rsidRPr="006C0A8E">
        <w:rPr>
          <w:rtl/>
        </w:rPr>
        <w:t>מייד</w:t>
      </w:r>
      <w:r w:rsidR="005E0871">
        <w:rPr>
          <w:rtl/>
        </w:rPr>
        <w:t xml:space="preserve"> </w:t>
      </w:r>
      <w:r w:rsidRPr="006C0A8E">
        <w:rPr>
          <w:rtl/>
        </w:rPr>
        <w:t>בסמוך</w:t>
      </w:r>
      <w:r w:rsidR="005E0871">
        <w:rPr>
          <w:rtl/>
        </w:rPr>
        <w:t xml:space="preserve"> </w:t>
      </w:r>
      <w:r w:rsidRPr="006C0A8E">
        <w:rPr>
          <w:rtl/>
        </w:rPr>
        <w:t>לסיום</w:t>
      </w:r>
      <w:r w:rsidR="005E0871">
        <w:rPr>
          <w:rtl/>
        </w:rPr>
        <w:t xml:space="preserve"> </w:t>
      </w:r>
      <w:r w:rsidRPr="006C0A8E">
        <w:rPr>
          <w:rtl/>
        </w:rPr>
        <w:t>מערכת</w:t>
      </w:r>
      <w:r w:rsidR="005E0871">
        <w:rPr>
          <w:rtl/>
        </w:rPr>
        <w:t xml:space="preserve"> </w:t>
      </w:r>
      <w:r w:rsidRPr="006C0A8E">
        <w:rPr>
          <w:rtl/>
        </w:rPr>
        <w:t>הבחירות, וזה יהיה בתנאים גרועים, בתנאים קשים,</w:t>
      </w:r>
      <w:r w:rsidR="005E0871">
        <w:rPr>
          <w:rtl/>
        </w:rPr>
        <w:t xml:space="preserve"> </w:t>
      </w:r>
      <w:r w:rsidRPr="006C0A8E">
        <w:rPr>
          <w:rtl/>
        </w:rPr>
        <w:t>וכולנו נשלם על כך ביוקר. תודה רבה.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כאמור,</w:t>
      </w:r>
      <w:r w:rsidR="005E0871">
        <w:rPr>
          <w:rtl/>
        </w:rPr>
        <w:t xml:space="preserve"> </w:t>
      </w: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לחבר הכנסת ויינשטיין על הצעת החוק שאפשרה לנו לדון במה שנעשה</w:t>
      </w:r>
      <w:r w:rsidR="005E0871">
        <w:rPr>
          <w:rtl/>
        </w:rPr>
        <w:t xml:space="preserve"> </w:t>
      </w:r>
      <w:r w:rsidRPr="006C0A8E">
        <w:rPr>
          <w:rtl/>
        </w:rPr>
        <w:t>בתחום מלוות המדינה והחוב שיש למדינה במטבע חוץ ובשקלים. תודה לאדוני היושב</w:t>
      </w:r>
      <w:r w:rsidR="005E0871">
        <w:rPr>
          <w:rtl/>
        </w:rPr>
        <w:t>-</w:t>
      </w:r>
      <w:r w:rsidRPr="006C0A8E">
        <w:rPr>
          <w:rtl/>
        </w:rPr>
        <w:t>ראש.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 יש לי הכבוד להזמין את יושב</w:t>
      </w:r>
      <w:r w:rsidR="005E0871">
        <w:rPr>
          <w:rtl/>
        </w:rPr>
        <w:t>-</w:t>
      </w:r>
      <w:r w:rsidRPr="006C0A8E">
        <w:rPr>
          <w:rtl/>
        </w:rPr>
        <w:t>ראש ועדת הכספים.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גדליה גל (יו"ר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ויינשטיין ידבר בשם הוועדה.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ויינשטיין,</w:t>
      </w:r>
      <w:r w:rsidR="005E0871">
        <w:rPr>
          <w:rtl/>
        </w:rPr>
        <w:t xml:space="preserve"> </w:t>
      </w:r>
      <w:r w:rsidRPr="006C0A8E">
        <w:rPr>
          <w:rtl/>
        </w:rPr>
        <w:t>מכבדים אותך. לאחר מכן ניגש להצבעה. אתה נושא עכשיו</w:t>
      </w:r>
      <w:r w:rsidR="005E0871">
        <w:rPr>
          <w:rtl/>
        </w:rPr>
        <w:t xml:space="preserve"> </w:t>
      </w:r>
      <w:r w:rsidRPr="006C0A8E">
        <w:rPr>
          <w:rtl/>
        </w:rPr>
        <w:t>שני כובעים: הן את כובע מעלה הצעת החוק והן את כובע יושב</w:t>
      </w:r>
      <w:r w:rsidR="005E0871">
        <w:rPr>
          <w:rtl/>
        </w:rPr>
        <w:t>-</w:t>
      </w:r>
      <w:r w:rsidRPr="006C0A8E">
        <w:rPr>
          <w:rtl/>
        </w:rPr>
        <w:t>ראש הוועדה.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(בשם ועדת הכספים):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חברי הכנסת, במוצאי</w:t>
      </w:r>
      <w:r w:rsidR="005E0871">
        <w:rPr>
          <w:rtl/>
        </w:rPr>
        <w:t>-</w:t>
      </w:r>
      <w:r w:rsidRPr="006C0A8E">
        <w:rPr>
          <w:rtl/>
        </w:rPr>
        <w:t>שבת קיבלתי טלפון מבני, האומר: תפתח את</w:t>
      </w:r>
      <w:r w:rsidR="005E0871">
        <w:rPr>
          <w:rtl/>
        </w:rPr>
        <w:t xml:space="preserve"> </w:t>
      </w:r>
      <w:r w:rsidRPr="006C0A8E">
        <w:rPr>
          <w:rtl/>
        </w:rPr>
        <w:t>הטלוויזיה,</w:t>
      </w:r>
      <w:r w:rsidR="005E0871">
        <w:rPr>
          <w:rtl/>
        </w:rPr>
        <w:t xml:space="preserve"> </w:t>
      </w:r>
      <w:r w:rsidRPr="006C0A8E">
        <w:rPr>
          <w:rtl/>
        </w:rPr>
        <w:t>ירו</w:t>
      </w:r>
      <w:r w:rsidR="005E0871">
        <w:rPr>
          <w:rtl/>
        </w:rPr>
        <w:t xml:space="preserve"> </w:t>
      </w:r>
      <w:r w:rsidRPr="006C0A8E">
        <w:rPr>
          <w:rtl/>
        </w:rPr>
        <w:t>בראש</w:t>
      </w:r>
      <w:r w:rsidR="005E0871">
        <w:rPr>
          <w:rtl/>
        </w:rPr>
        <w:t xml:space="preserve"> </w:t>
      </w:r>
      <w:r w:rsidRPr="006C0A8E">
        <w:rPr>
          <w:rtl/>
        </w:rPr>
        <w:t>הממשלה.</w:t>
      </w:r>
      <w:r w:rsidR="005E0871">
        <w:rPr>
          <w:rtl/>
        </w:rPr>
        <w:t xml:space="preserve"> </w:t>
      </w:r>
      <w:r w:rsidRPr="006C0A8E">
        <w:rPr>
          <w:rtl/>
        </w:rPr>
        <w:t>בסביבות השעה 22:00 פתחתי טלוויזיה ורדיו ושמעתי</w:t>
      </w:r>
      <w:r w:rsidR="005E0871">
        <w:rPr>
          <w:rtl/>
        </w:rPr>
        <w:t xml:space="preserve"> </w:t>
      </w:r>
      <w:r w:rsidRPr="006C0A8E">
        <w:rPr>
          <w:rtl/>
        </w:rPr>
        <w:t>ברדיו</w:t>
      </w:r>
      <w:r w:rsidR="005E0871">
        <w:rPr>
          <w:rtl/>
        </w:rPr>
        <w:t xml:space="preserve"> </w:t>
      </w:r>
      <w:r w:rsidRPr="006C0A8E">
        <w:rPr>
          <w:rtl/>
        </w:rPr>
        <w:t>שעומדת</w:t>
      </w:r>
      <w:r w:rsidR="005E0871">
        <w:rPr>
          <w:rtl/>
        </w:rPr>
        <w:t xml:space="preserve"> </w:t>
      </w:r>
      <w:r w:rsidRPr="006C0A8E">
        <w:rPr>
          <w:rtl/>
        </w:rPr>
        <w:t>להתקיים</w:t>
      </w:r>
      <w:r w:rsidR="005E0871">
        <w:rPr>
          <w:rtl/>
        </w:rPr>
        <w:t xml:space="preserve"> </w:t>
      </w:r>
      <w:r w:rsidRPr="006C0A8E">
        <w:rPr>
          <w:rtl/>
        </w:rPr>
        <w:t>תפילה</w:t>
      </w:r>
      <w:r w:rsidR="005E0871">
        <w:rPr>
          <w:rtl/>
        </w:rPr>
        <w:t xml:space="preserve"> </w:t>
      </w:r>
      <w:r w:rsidRPr="006C0A8E">
        <w:rPr>
          <w:rtl/>
        </w:rPr>
        <w:t>לשלומו של ראש הממשלה בשעה 23:15. אמרתי לרעייתי:</w:t>
      </w:r>
      <w:r w:rsidR="005E0871">
        <w:rPr>
          <w:rtl/>
        </w:rPr>
        <w:t xml:space="preserve"> </w:t>
      </w:r>
      <w:r w:rsidRPr="006C0A8E">
        <w:rPr>
          <w:rtl/>
        </w:rPr>
        <w:t>אני הולך לכותל להתפלל לשלומו, שתהיה רחמנות על עם ישראל. כך אמרתי 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בדרכי לכותל, ליד המטה הארצי של המשטרה, שמעתי את הבשורה המרה. המשכתי לכותל</w:t>
      </w:r>
      <w:r w:rsidR="005E0871">
        <w:rPr>
          <w:rtl/>
        </w:rPr>
        <w:t xml:space="preserve"> </w:t>
      </w:r>
      <w:r w:rsidRPr="006C0A8E">
        <w:rPr>
          <w:rtl/>
        </w:rPr>
        <w:t>ושהיתי</w:t>
      </w:r>
      <w:r w:rsidR="005E0871">
        <w:rPr>
          <w:rtl/>
        </w:rPr>
        <w:t xml:space="preserve"> </w:t>
      </w:r>
      <w:r w:rsidRPr="006C0A8E">
        <w:rPr>
          <w:rtl/>
        </w:rPr>
        <w:t>שם</w:t>
      </w:r>
      <w:r w:rsidR="005E0871">
        <w:rPr>
          <w:rtl/>
        </w:rPr>
        <w:t xml:space="preserve"> </w:t>
      </w:r>
      <w:r w:rsidRPr="006C0A8E">
        <w:rPr>
          <w:rtl/>
        </w:rPr>
        <w:t>שעתיים</w:t>
      </w:r>
      <w:r w:rsidR="005E0871">
        <w:rPr>
          <w:rtl/>
        </w:rPr>
        <w:t xml:space="preserve"> </w:t>
      </w:r>
      <w:r w:rsidRPr="006C0A8E">
        <w:rPr>
          <w:rtl/>
        </w:rPr>
        <w:t>וחצי.</w:t>
      </w:r>
      <w:r w:rsidR="005E0871">
        <w:rPr>
          <w:rtl/>
        </w:rPr>
        <w:t xml:space="preserve"> </w:t>
      </w:r>
      <w:r w:rsidRPr="006C0A8E">
        <w:rPr>
          <w:rtl/>
        </w:rPr>
        <w:t>התכתשתי עם אנשים בכותל, שאחד מהם אמר לי: נו, המוסר</w:t>
      </w:r>
      <w:r w:rsidR="005E0871">
        <w:rPr>
          <w:rtl/>
        </w:rPr>
        <w:t xml:space="preserve"> </w:t>
      </w:r>
      <w:r w:rsidRPr="006C0A8E">
        <w:rPr>
          <w:rtl/>
        </w:rPr>
        <w:t>נהרג.</w:t>
      </w:r>
      <w:r w:rsidR="005E0871">
        <w:rPr>
          <w:rtl/>
        </w:rPr>
        <w:t xml:space="preserve"> </w:t>
      </w:r>
      <w:r w:rsidRPr="006C0A8E">
        <w:rPr>
          <w:rtl/>
        </w:rPr>
        <w:t>ואחד אמר לי: עכשיו יהיה טוב. התכתשתי אתם. אחרי שעתיים וחצי בכותל נסעתי</w:t>
      </w:r>
      <w:r w:rsidR="005E0871">
        <w:rPr>
          <w:rtl/>
        </w:rPr>
        <w:t xml:space="preserve"> </w:t>
      </w:r>
      <w:r w:rsidRPr="006C0A8E">
        <w:rPr>
          <w:rtl/>
        </w:rPr>
        <w:t>במכוניתי</w:t>
      </w:r>
      <w:r w:rsidR="005E0871">
        <w:rPr>
          <w:rtl/>
        </w:rPr>
        <w:t xml:space="preserve"> </w:t>
      </w:r>
      <w:r w:rsidRPr="006C0A8E">
        <w:rPr>
          <w:rtl/>
        </w:rPr>
        <w:t>חזרה</w:t>
      </w:r>
      <w:r w:rsidR="005E0871">
        <w:rPr>
          <w:rtl/>
        </w:rPr>
        <w:t xml:space="preserve"> </w:t>
      </w:r>
      <w:r w:rsidRPr="006C0A8E">
        <w:rPr>
          <w:rtl/>
        </w:rPr>
        <w:t>הביתה</w:t>
      </w:r>
      <w:r w:rsidR="005E0871">
        <w:rPr>
          <w:rtl/>
        </w:rPr>
        <w:t xml:space="preserve"> </w:t>
      </w:r>
      <w:r w:rsidRPr="006C0A8E">
        <w:rPr>
          <w:rtl/>
        </w:rPr>
        <w:t>ושמעתי</w:t>
      </w:r>
      <w:r w:rsidR="005E0871">
        <w:rPr>
          <w:rtl/>
        </w:rPr>
        <w:t xml:space="preserve"> </w:t>
      </w:r>
      <w:r w:rsidRPr="006C0A8E">
        <w:rPr>
          <w:rtl/>
        </w:rPr>
        <w:t>שאני שותף לרצח. במשך שבוע מאז הלכה והתעמקה הדעה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ועמיתי</w:t>
      </w:r>
      <w:r w:rsidR="005E0871">
        <w:rPr>
          <w:rtl/>
        </w:rPr>
        <w:t xml:space="preserve"> </w:t>
      </w:r>
      <w:r w:rsidRPr="006C0A8E">
        <w:rPr>
          <w:rtl/>
        </w:rPr>
        <w:t>שותפים</w:t>
      </w:r>
      <w:r w:rsidR="005E0871">
        <w:rPr>
          <w:rtl/>
        </w:rPr>
        <w:t xml:space="preserve"> </w:t>
      </w:r>
      <w:r w:rsidRPr="006C0A8E">
        <w:rPr>
          <w:rtl/>
        </w:rPr>
        <w:t>לרצח.</w:t>
      </w:r>
      <w:r w:rsidR="005E0871">
        <w:rPr>
          <w:rtl/>
        </w:rPr>
        <w:t xml:space="preserve"> </w:t>
      </w:r>
      <w:r w:rsidRPr="006C0A8E">
        <w:rPr>
          <w:rtl/>
        </w:rPr>
        <w:t>ליד</w:t>
      </w:r>
      <w:r w:rsidR="005E0871">
        <w:rPr>
          <w:rtl/>
        </w:rPr>
        <w:t xml:space="preserve"> </w:t>
      </w:r>
      <w:r w:rsidRPr="006C0A8E">
        <w:rPr>
          <w:rtl/>
        </w:rPr>
        <w:t>הכותל</w:t>
      </w:r>
      <w:r w:rsidR="005E0871">
        <w:rPr>
          <w:rtl/>
        </w:rPr>
        <w:t xml:space="preserve">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שנענו</w:t>
      </w:r>
      <w:r w:rsidR="005E0871">
        <w:rPr>
          <w:rtl/>
        </w:rPr>
        <w:t xml:space="preserve"> </w:t>
      </w:r>
      <w:r w:rsidRPr="006C0A8E">
        <w:rPr>
          <w:rtl/>
        </w:rPr>
        <w:t>להודעה ב"קול ישראל".</w:t>
      </w:r>
      <w:r w:rsidR="005E0871">
        <w:rPr>
          <w:rtl/>
        </w:rPr>
        <w:t xml:space="preserve"> </w:t>
      </w:r>
      <w:r w:rsidRPr="006C0A8E">
        <w:rPr>
          <w:rtl/>
        </w:rPr>
        <w:t>מהפוליטיקאים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שם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הנהלת</w:t>
      </w:r>
      <w:r w:rsidR="005E0871">
        <w:rPr>
          <w:rtl/>
        </w:rPr>
        <w:t xml:space="preserve"> </w:t>
      </w:r>
      <w:r w:rsidRPr="006C0A8E">
        <w:rPr>
          <w:rtl/>
        </w:rPr>
        <w:t>הסוכנות מהמפד"ל, אליעזר שפר, ואנוכי.</w:t>
      </w:r>
      <w:r w:rsidR="005E0871">
        <w:rPr>
          <w:rtl/>
        </w:rPr>
        <w:t xml:space="preserve"> </w:t>
      </w:r>
      <w:r w:rsidRPr="006C0A8E">
        <w:rPr>
          <w:rtl/>
        </w:rPr>
        <w:t>היינו</w:t>
      </w:r>
      <w:r w:rsidR="005E0871">
        <w:rPr>
          <w:rtl/>
        </w:rPr>
        <w:t xml:space="preserve"> </w:t>
      </w:r>
      <w:r w:rsidRPr="006C0A8E">
        <w:rPr>
          <w:rtl/>
        </w:rPr>
        <w:t>יחידים מבין אישי הציבור. וגם הוא שותף לרצח. המחנה הלאומי. הימין.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אפשר</w:t>
      </w:r>
      <w:r w:rsidR="005E0871">
        <w:rPr>
          <w:rtl/>
        </w:rPr>
        <w:t xml:space="preserve"> </w:t>
      </w:r>
      <w:r w:rsidRPr="006C0A8E">
        <w:rPr>
          <w:rtl/>
        </w:rPr>
        <w:t>לעבור</w:t>
      </w:r>
      <w:r w:rsidR="005E0871">
        <w:rPr>
          <w:rtl/>
        </w:rPr>
        <w:t xml:space="preserve"> </w:t>
      </w:r>
      <w:r w:rsidRPr="006C0A8E">
        <w:rPr>
          <w:rtl/>
        </w:rPr>
        <w:t>לסדר</w:t>
      </w:r>
      <w:r w:rsidR="005E0871">
        <w:rPr>
          <w:rtl/>
        </w:rPr>
        <w:t>-</w:t>
      </w:r>
      <w:r w:rsidRPr="006C0A8E">
        <w:rPr>
          <w:rtl/>
        </w:rPr>
        <w:t>היום.</w:t>
      </w:r>
      <w:r w:rsidR="005E0871">
        <w:rPr>
          <w:rtl/>
        </w:rPr>
        <w:t xml:space="preserve"> </w:t>
      </w: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אפשר לבוא היום אלינו ולומר: רבותי, אל תעשו</w:t>
      </w:r>
      <w:r w:rsidR="005E0871">
        <w:rPr>
          <w:rtl/>
        </w:rPr>
        <w:t xml:space="preserve"> 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עכשיו.</w:t>
      </w:r>
      <w:r w:rsidR="005E0871">
        <w:rPr>
          <w:rtl/>
        </w:rPr>
        <w:t xml:space="preserve"> </w:t>
      </w:r>
      <w:r w:rsidRPr="006C0A8E">
        <w:rPr>
          <w:rtl/>
        </w:rPr>
        <w:t>עשו</w:t>
      </w:r>
      <w:r w:rsidR="005E0871">
        <w:rPr>
          <w:rtl/>
        </w:rPr>
        <w:t xml:space="preserve"> </w:t>
      </w:r>
      <w:r w:rsidRPr="006C0A8E">
        <w:rPr>
          <w:rtl/>
        </w:rPr>
        <w:t>אתנו</w:t>
      </w:r>
      <w:r w:rsidR="005E0871">
        <w:rPr>
          <w:rtl/>
        </w:rPr>
        <w:t xml:space="preserve"> </w:t>
      </w:r>
      <w:r w:rsidRPr="006C0A8E">
        <w:rPr>
          <w:rtl/>
        </w:rPr>
        <w:t>חשבון שבוע. כלי התקשורת ברובם העמיקו, וחדרו, ולחצו.</w:t>
      </w:r>
      <w:r w:rsidR="005E0871">
        <w:rPr>
          <w:rtl/>
        </w:rPr>
        <w:t xml:space="preserve"> </w:t>
      </w:r>
      <w:r w:rsidRPr="006C0A8E">
        <w:rPr>
          <w:rtl/>
        </w:rPr>
        <w:t>והיום</w:t>
      </w:r>
      <w:r w:rsidR="005E0871">
        <w:rPr>
          <w:rtl/>
        </w:rPr>
        <w:t xml:space="preserve"> </w:t>
      </w:r>
      <w:r w:rsidRPr="006C0A8E">
        <w:rPr>
          <w:rtl/>
        </w:rPr>
        <w:t>אומרים</w:t>
      </w:r>
      <w:r w:rsidR="005E0871">
        <w:rPr>
          <w:rtl/>
        </w:rPr>
        <w:t xml:space="preserve"> </w:t>
      </w:r>
      <w:r w:rsidRPr="006C0A8E">
        <w:rPr>
          <w:rtl/>
        </w:rPr>
        <w:t>לנו:</w:t>
      </w:r>
      <w:r w:rsidR="005E0871">
        <w:rPr>
          <w:rtl/>
        </w:rPr>
        <w:t xml:space="preserve"> </w:t>
      </w:r>
      <w:r w:rsidRPr="006C0A8E">
        <w:rPr>
          <w:rtl/>
        </w:rPr>
        <w:t>אל תעשו חשבון.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לנו</w:t>
      </w:r>
      <w:r w:rsidR="005E0871">
        <w:rPr>
          <w:rtl/>
        </w:rPr>
        <w:t xml:space="preserve"> </w:t>
      </w:r>
      <w:r w:rsidRPr="006C0A8E">
        <w:rPr>
          <w:rtl/>
        </w:rPr>
        <w:t>עיתון</w:t>
      </w:r>
      <w:r w:rsidR="005E0871">
        <w:rPr>
          <w:rtl/>
        </w:rPr>
        <w:t xml:space="preserve"> </w:t>
      </w:r>
      <w:r w:rsidRPr="006C0A8E">
        <w:rPr>
          <w:rtl/>
        </w:rPr>
        <w:t>אחד, זה העיתון שדרכו אני מדבר עכשיו, שבו אני יכול לומר מה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חש,</w:t>
      </w:r>
      <w:r w:rsidR="005E0871">
        <w:rPr>
          <w:rtl/>
        </w:rPr>
        <w:t xml:space="preserve"> </w:t>
      </w:r>
      <w:r w:rsidRPr="006C0A8E">
        <w:rPr>
          <w:rtl/>
        </w:rPr>
        <w:t>מה אני חושב ולמה הייתי עד בכל החודשים האלה שבהם עמד ביבי נתניהו בפרץ</w:t>
      </w:r>
      <w:r w:rsidR="005E0871">
        <w:rPr>
          <w:rtl/>
        </w:rPr>
        <w:t xml:space="preserve"> </w:t>
      </w:r>
      <w:r w:rsidRPr="006C0A8E">
        <w:rPr>
          <w:rtl/>
        </w:rPr>
        <w:t>כיחיד</w:t>
      </w:r>
      <w:r w:rsidR="005E0871">
        <w:rPr>
          <w:rtl/>
        </w:rPr>
        <w:t xml:space="preserve"> </w:t>
      </w:r>
      <w:r w:rsidRPr="006C0A8E">
        <w:rPr>
          <w:rtl/>
        </w:rPr>
        <w:t>מהמנהיגים</w:t>
      </w:r>
      <w:r w:rsidR="005E0871">
        <w:rPr>
          <w:rtl/>
        </w:rPr>
        <w:t xml:space="preserve"> </w:t>
      </w:r>
      <w:r w:rsidRPr="006C0A8E">
        <w:rPr>
          <w:rtl/>
        </w:rPr>
        <w:t>הפוליטיים.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הוא לא רוצח </w:t>
      </w:r>
      <w:r w:rsidR="005E0871">
        <w:rPr>
          <w:rtl/>
        </w:rPr>
        <w:t>–</w:t>
      </w:r>
      <w:r w:rsidRPr="006C0A8E">
        <w:rPr>
          <w:rtl/>
        </w:rPr>
        <w:t xml:space="preserve"> הוא אמר </w:t>
      </w:r>
      <w:r w:rsidR="005E0871">
        <w:rPr>
          <w:rtl/>
        </w:rPr>
        <w:t>–</w:t>
      </w:r>
      <w:r w:rsidRPr="006C0A8E">
        <w:rPr>
          <w:rtl/>
        </w:rPr>
        <w:t xml:space="preserve"> הוא לא בוגד, אל תגידו את</w:t>
      </w:r>
      <w:r w:rsidR="005E0871">
        <w:rPr>
          <w:rtl/>
        </w:rPr>
        <w:t xml:space="preserve"> </w:t>
      </w:r>
      <w:r w:rsidRPr="006C0A8E">
        <w:rPr>
          <w:rtl/>
        </w:rPr>
        <w:t>זה מעל במות. אני עברתי כל יום, וגם אתם, ליד משרד החוץ וראינו אדם מבוגר, לא בעל</w:t>
      </w:r>
      <w:r w:rsidR="005E0871">
        <w:rPr>
          <w:rtl/>
        </w:rPr>
        <w:t xml:space="preserve"> </w:t>
      </w:r>
      <w:r w:rsidRPr="006C0A8E">
        <w:rPr>
          <w:rtl/>
        </w:rPr>
        <w:t>כוח,</w:t>
      </w:r>
      <w:r w:rsidR="005E0871">
        <w:rPr>
          <w:rtl/>
        </w:rPr>
        <w:t xml:space="preserve"> </w:t>
      </w:r>
      <w:r w:rsidRPr="006C0A8E">
        <w:rPr>
          <w:rtl/>
        </w:rPr>
        <w:t>עומד שם עם שלט שבו רואים את רבין בכאפייה.</w:t>
      </w:r>
      <w:r w:rsidR="005E0871">
        <w:rPr>
          <w:rtl/>
        </w:rPr>
        <w:t xml:space="preserve"> </w:t>
      </w:r>
      <w:r w:rsidRPr="006C0A8E">
        <w:rPr>
          <w:rtl/>
        </w:rPr>
        <w:t>ועוברים שם שרי ממשלה, ועוברים</w:t>
      </w:r>
      <w:r w:rsidR="005E0871">
        <w:rPr>
          <w:rtl/>
        </w:rPr>
        <w:t xml:space="preserve"> </w:t>
      </w:r>
      <w:r w:rsidRPr="006C0A8E">
        <w:rPr>
          <w:rtl/>
        </w:rPr>
        <w:t>שם חברי כנסת ואנשי משרד החוץ, ואיש לא עצר לומר לו:</w:t>
      </w:r>
      <w:r w:rsidR="005E0871">
        <w:rPr>
          <w:rtl/>
        </w:rPr>
        <w:t xml:space="preserve"> </w:t>
      </w:r>
      <w:r w:rsidRPr="006C0A8E">
        <w:rPr>
          <w:rtl/>
        </w:rPr>
        <w:t>אתה עושה מעשה שאיננו נכון.</w:t>
      </w:r>
      <w:r w:rsidR="005E0871">
        <w:rPr>
          <w:rtl/>
        </w:rPr>
        <w:t xml:space="preserve"> </w:t>
      </w:r>
      <w:r w:rsidRPr="006C0A8E">
        <w:rPr>
          <w:rtl/>
        </w:rPr>
        <w:t>אז יש לי מה לומר על הדברים האלה, ואני אומר אותם, אבל לא עכשיו.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רק</w:t>
      </w:r>
      <w:r w:rsidR="005E0871">
        <w:rPr>
          <w:rtl/>
        </w:rPr>
        <w:t xml:space="preserve"> </w:t>
      </w:r>
      <w:r w:rsidRPr="006C0A8E">
        <w:rPr>
          <w:rtl/>
        </w:rPr>
        <w:t>רוצה לומר לאותם חברי כנסת שאמרו כאן, אל תעשו חשבון, בואו נדבר מה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רבין</w:t>
      </w:r>
      <w:r w:rsidR="005E0871">
        <w:rPr>
          <w:rtl/>
        </w:rPr>
        <w:t xml:space="preserve"> </w:t>
      </w:r>
      <w:r w:rsidRPr="006C0A8E">
        <w:rPr>
          <w:rtl/>
        </w:rPr>
        <w:t>לכלכלה</w:t>
      </w:r>
      <w:r w:rsidR="005E0871">
        <w:rPr>
          <w:rtl/>
        </w:rPr>
        <w:t xml:space="preserve"> </w:t>
      </w:r>
      <w:r w:rsidRPr="006C0A8E">
        <w:rPr>
          <w:rtl/>
        </w:rPr>
        <w:t>ולחברה,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שדיברנו.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היו נותנים לי ולעמיתי לדבר בעת</w:t>
      </w:r>
      <w:r w:rsidR="005E0871">
        <w:rPr>
          <w:rtl/>
        </w:rPr>
        <w:t xml:space="preserve"> </w:t>
      </w:r>
      <w:r w:rsidRPr="006C0A8E">
        <w:rPr>
          <w:rtl/>
        </w:rPr>
        <w:t>ה"שבעה",</w:t>
      </w:r>
      <w:r w:rsidR="005E0871">
        <w:rPr>
          <w:rtl/>
        </w:rPr>
        <w:t xml:space="preserve"> </w:t>
      </w:r>
      <w:r w:rsidRPr="006C0A8E">
        <w:rPr>
          <w:rtl/>
        </w:rPr>
        <w:t>בבקשה,</w:t>
      </w:r>
      <w:r w:rsidR="005E0871">
        <w:rPr>
          <w:rtl/>
        </w:rPr>
        <w:t xml:space="preserve"> </w:t>
      </w:r>
      <w:r w:rsidRPr="006C0A8E">
        <w:rPr>
          <w:rtl/>
        </w:rPr>
        <w:t>אין חשבון, אבל החשבון נעשה, וכתוצאה מהחשבון הזה יש היום בעיה</w:t>
      </w:r>
      <w:r w:rsidR="005E0871">
        <w:rPr>
          <w:rtl/>
        </w:rPr>
        <w:t xml:space="preserve"> </w:t>
      </w:r>
      <w:r w:rsidRPr="006C0A8E">
        <w:rPr>
          <w:rtl/>
        </w:rPr>
        <w:t>לעמיתי ולי.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ואמר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חבר הכנסת מיכאל איתן</w:t>
      </w:r>
      <w:r w:rsidR="005E0871">
        <w:rPr>
          <w:rtl/>
        </w:rPr>
        <w:t xml:space="preserve"> </w:t>
      </w:r>
      <w:r w:rsidRPr="006C0A8E">
        <w:rPr>
          <w:rtl/>
        </w:rPr>
        <w:t>מה אמרו לו כשהוא הלך לבקר את איש הביטחון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הפצוע </w:t>
      </w:r>
      <w:r w:rsidR="005E0871">
        <w:rPr>
          <w:rtl/>
        </w:rPr>
        <w:t>–</w:t>
      </w:r>
      <w:r w:rsidRPr="006C0A8E">
        <w:rPr>
          <w:rtl/>
        </w:rPr>
        <w:t xml:space="preserve"> אז את החשבון יש לעשות.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מציע,</w:t>
      </w:r>
      <w:r w:rsidR="005E0871">
        <w:rPr>
          <w:rtl/>
        </w:rPr>
        <w:t xml:space="preserve"> </w:t>
      </w: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שיהיו יומיים של דיונים רצופים בכנסת של חשבון</w:t>
      </w:r>
      <w:r w:rsidR="005E0871">
        <w:rPr>
          <w:rtl/>
        </w:rPr>
        <w:t xml:space="preserve"> </w:t>
      </w:r>
      <w:r w:rsidRPr="006C0A8E">
        <w:rPr>
          <w:rtl/>
        </w:rPr>
        <w:t>נפש;</w:t>
      </w:r>
      <w:r w:rsidR="005E0871">
        <w:rPr>
          <w:rtl/>
        </w:rPr>
        <w:t xml:space="preserve"> </w:t>
      </w:r>
      <w:r w:rsidRPr="006C0A8E">
        <w:rPr>
          <w:rtl/>
        </w:rPr>
        <w:t>מה שקרה לנו ברצח הנתעב, הטראומה הזאת עוד לא התחילה. רצח ארלוזורוב רדף את</w:t>
      </w:r>
      <w:r w:rsidR="005E0871">
        <w:rPr>
          <w:rtl/>
        </w:rPr>
        <w:t xml:space="preserve"> </w:t>
      </w:r>
      <w:r w:rsidRPr="006C0A8E">
        <w:rPr>
          <w:rtl/>
        </w:rPr>
        <w:t>החברה</w:t>
      </w:r>
      <w:r w:rsidR="005E0871">
        <w:rPr>
          <w:rtl/>
        </w:rPr>
        <w:t xml:space="preserve"> </w:t>
      </w:r>
      <w:r w:rsidRPr="006C0A8E">
        <w:rPr>
          <w:rtl/>
        </w:rPr>
        <w:t>הישראלית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עשרות שנים. רצח קנדי רדף את החברה האמריקנית בדרכה שלה </w:t>
      </w:r>
      <w:r w:rsidR="005E0871">
        <w:rPr>
          <w:rtl/>
        </w:rPr>
        <w:t>–</w:t>
      </w:r>
      <w:r w:rsidRPr="006C0A8E">
        <w:rPr>
          <w:rtl/>
        </w:rPr>
        <w:t xml:space="preserve"> שם זה</w:t>
      </w:r>
      <w:r w:rsidR="005E0871">
        <w:rPr>
          <w:rtl/>
        </w:rPr>
        <w:t xml:space="preserve"> </w:t>
      </w:r>
      <w:r w:rsidRPr="006C0A8E">
        <w:rPr>
          <w:rtl/>
        </w:rPr>
        <w:t>לא היה רצח פוליטי. כאן זה היה רצח פוליטי על דעות של אדם, של ראש ממשלה.</w:t>
      </w:r>
    </w:p>
    <w:p w:rsidR="005E0871" w:rsidRDefault="005E0871" w:rsidP="005E0871">
      <w:pPr>
        <w:rPr>
          <w:rtl/>
        </w:rPr>
      </w:pPr>
    </w:p>
    <w:p w:rsidR="005E0871" w:rsidRDefault="006C0A8E" w:rsidP="006F516C">
      <w:pPr>
        <w:rPr>
          <w:rtl/>
        </w:rPr>
      </w:pPr>
      <w:r w:rsidRPr="006C0A8E">
        <w:rPr>
          <w:rtl/>
        </w:rPr>
        <w:t>דיברנו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יומיים</w:t>
      </w:r>
      <w:r w:rsidR="005E0871">
        <w:rPr>
          <w:rtl/>
        </w:rPr>
        <w:t xml:space="preserve"> </w:t>
      </w:r>
      <w:r w:rsidRPr="006C0A8E">
        <w:rPr>
          <w:rtl/>
        </w:rPr>
        <w:t>על הסכמי אוסלו א' ואוסלו ב'. דיברנו על הסכם השלום עם</w:t>
      </w:r>
      <w:r w:rsidR="005E0871">
        <w:rPr>
          <w:rtl/>
        </w:rPr>
        <w:t xml:space="preserve"> </w:t>
      </w:r>
      <w:r w:rsidRPr="006C0A8E">
        <w:rPr>
          <w:rtl/>
        </w:rPr>
        <w:t>ירדן.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על הטראומה הזאת, על הרצח הזה </w:t>
      </w:r>
      <w:r w:rsidR="005E0871">
        <w:rPr>
          <w:rtl/>
        </w:rPr>
        <w:t>–</w:t>
      </w:r>
      <w:r w:rsidRPr="006C0A8E">
        <w:rPr>
          <w:rtl/>
        </w:rPr>
        <w:t xml:space="preserve"> לא יינתנו לכל חבר כנסת 15</w:t>
      </w:r>
      <w:r w:rsidR="006F516C">
        <w:rPr>
          <w:rFonts w:hint="cs"/>
          <w:rtl/>
        </w:rPr>
        <w:t>-</w:t>
      </w:r>
      <w:r w:rsidRPr="006C0A8E">
        <w:rPr>
          <w:rtl/>
        </w:rPr>
        <w:t>10 דקות לעמוד</w:t>
      </w:r>
      <w:r w:rsidR="005E0871">
        <w:rPr>
          <w:rtl/>
        </w:rPr>
        <w:t xml:space="preserve"> </w:t>
      </w:r>
      <w:r w:rsidRPr="006C0A8E">
        <w:rPr>
          <w:rtl/>
        </w:rPr>
        <w:t>ולדבר</w:t>
      </w:r>
      <w:r w:rsidR="005E0871">
        <w:rPr>
          <w:rtl/>
        </w:rPr>
        <w:t xml:space="preserve"> </w:t>
      </w:r>
      <w:r w:rsidRPr="006C0A8E">
        <w:rPr>
          <w:rtl/>
        </w:rPr>
        <w:t>ולעשות את חשבון הנפש? אנחנו חייבים לעשות אותו, אנחנו חייבים לומר מה שעל</w:t>
      </w:r>
      <w:r w:rsidR="005E0871">
        <w:rPr>
          <w:rtl/>
        </w:rPr>
        <w:t xml:space="preserve"> </w:t>
      </w:r>
      <w:r w:rsidRPr="006C0A8E">
        <w:rPr>
          <w:rtl/>
        </w:rPr>
        <w:t>לבנו.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הצעה</w:t>
      </w:r>
      <w:r w:rsidR="005E0871">
        <w:rPr>
          <w:rtl/>
        </w:rPr>
        <w:t xml:space="preserve"> </w:t>
      </w:r>
      <w:r w:rsidRPr="006C0A8E">
        <w:rPr>
          <w:rtl/>
        </w:rPr>
        <w:t>של חבר הכנסת גדליה גל, יושב</w:t>
      </w:r>
      <w:r w:rsidR="005E0871">
        <w:rPr>
          <w:rtl/>
        </w:rPr>
        <w:t>-</w:t>
      </w:r>
      <w:r w:rsidRPr="006C0A8E">
        <w:rPr>
          <w:rtl/>
        </w:rPr>
        <w:t>ראש ועדת</w:t>
      </w:r>
      <w:r w:rsidR="005E0871">
        <w:rPr>
          <w:rtl/>
        </w:rPr>
        <w:t xml:space="preserve"> </w:t>
      </w:r>
      <w:r w:rsidRPr="006C0A8E">
        <w:rPr>
          <w:rtl/>
        </w:rPr>
        <w:t>הכספים,</w:t>
      </w:r>
      <w:r w:rsidR="005E0871">
        <w:rPr>
          <w:rtl/>
        </w:rPr>
        <w:t xml:space="preserve"> </w:t>
      </w:r>
      <w:r w:rsidRPr="006C0A8E">
        <w:rPr>
          <w:rtl/>
        </w:rPr>
        <w:t>לדון</w:t>
      </w:r>
      <w:r w:rsidR="005E0871">
        <w:rPr>
          <w:rtl/>
        </w:rPr>
        <w:t xml:space="preserve"> </w:t>
      </w:r>
      <w:r w:rsidRPr="006C0A8E">
        <w:rPr>
          <w:rtl/>
        </w:rPr>
        <w:t>באלימות.</w:t>
      </w:r>
      <w:r w:rsidR="005E0871">
        <w:rPr>
          <w:rtl/>
        </w:rPr>
        <w:t xml:space="preserve"> </w:t>
      </w:r>
      <w:r w:rsidRPr="006C0A8E">
        <w:rPr>
          <w:rtl/>
        </w:rPr>
        <w:t>אני מבקש שנדון באלימות, נדון בנושא, די לאלימות, נעשה</w:t>
      </w:r>
      <w:r w:rsidR="005E0871">
        <w:rPr>
          <w:rtl/>
        </w:rPr>
        <w:t xml:space="preserve"> 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נפש.</w:t>
      </w:r>
      <w:r w:rsidR="005E0871">
        <w:rPr>
          <w:rtl/>
        </w:rPr>
        <w:t xml:space="preserve"> </w:t>
      </w:r>
      <w:r w:rsidRPr="006C0A8E">
        <w:rPr>
          <w:rtl/>
        </w:rPr>
        <w:t>כל חבר</w:t>
      </w:r>
      <w:r w:rsidR="005E0871">
        <w:rPr>
          <w:rtl/>
        </w:rPr>
        <w:t xml:space="preserve"> </w:t>
      </w:r>
      <w:r w:rsidRPr="006C0A8E">
        <w:rPr>
          <w:rtl/>
        </w:rPr>
        <w:t>כנסת ידבר, והעם יאזין ויצפה בנו וישמע את דעותינו. בעיתון</w:t>
      </w:r>
      <w:r w:rsidR="005E0871">
        <w:rPr>
          <w:rtl/>
        </w:rPr>
        <w:t xml:space="preserve"> </w:t>
      </w:r>
      <w:r w:rsidRPr="006C0A8E">
        <w:rPr>
          <w:rtl/>
        </w:rPr>
        <w:t>היחיד שיש לנו כאן נדבר ונאמר את דברינו.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יום</w:t>
      </w:r>
      <w:r w:rsidR="005E0871">
        <w:rPr>
          <w:rtl/>
        </w:rPr>
        <w:t xml:space="preserve"> </w:t>
      </w:r>
      <w:r w:rsidRPr="006C0A8E">
        <w:rPr>
          <w:rtl/>
        </w:rPr>
        <w:t>חגיגי.</w:t>
      </w:r>
      <w:r w:rsidR="005E0871">
        <w:rPr>
          <w:rtl/>
        </w:rPr>
        <w:t xml:space="preserve"> </w:t>
      </w:r>
      <w:r w:rsidRPr="006C0A8E">
        <w:rPr>
          <w:rtl/>
        </w:rPr>
        <w:t>שבע שנים אני נאבק למען קבלת הצעת החוק הזאת. והיום, 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כשאתם</w:t>
      </w:r>
      <w:r w:rsidR="005E0871">
        <w:rPr>
          <w:rtl/>
        </w:rPr>
        <w:t xml:space="preserve"> </w:t>
      </w:r>
      <w:r w:rsidRPr="006C0A8E">
        <w:rPr>
          <w:rtl/>
        </w:rPr>
        <w:t>תצביעו</w:t>
      </w:r>
      <w:r w:rsidR="005E0871">
        <w:rPr>
          <w:rtl/>
        </w:rPr>
        <w:t xml:space="preserve"> </w:t>
      </w:r>
      <w:r w:rsidRPr="006C0A8E">
        <w:rPr>
          <w:rtl/>
        </w:rPr>
        <w:t>בעד</w:t>
      </w:r>
      <w:r w:rsidR="005E0871">
        <w:rPr>
          <w:rtl/>
        </w:rPr>
        <w:t xml:space="preserve"> </w:t>
      </w:r>
      <w:r w:rsidRPr="006C0A8E">
        <w:rPr>
          <w:rtl/>
        </w:rPr>
        <w:t>הצעת החוק שלי אתם תגרמו אושר ל</w:t>
      </w:r>
      <w:r w:rsidR="005E0871">
        <w:rPr>
          <w:rtl/>
        </w:rPr>
        <w:t>-</w:t>
      </w:r>
      <w:r w:rsidRPr="006C0A8E">
        <w:rPr>
          <w:rtl/>
        </w:rPr>
        <w:t>30,000 בעלי תעודות,</w:t>
      </w:r>
      <w:r w:rsidR="005E0871">
        <w:rPr>
          <w:rtl/>
        </w:rPr>
        <w:t xml:space="preserve"> </w:t>
      </w:r>
      <w:r w:rsidRPr="006C0A8E">
        <w:rPr>
          <w:rtl/>
        </w:rPr>
        <w:t>שיקבלו</w:t>
      </w:r>
      <w:r w:rsidR="005E0871">
        <w:rPr>
          <w:rtl/>
        </w:rPr>
        <w:t xml:space="preserve"> </w:t>
      </w:r>
      <w:r w:rsidRPr="006C0A8E">
        <w:rPr>
          <w:rtl/>
        </w:rPr>
        <w:t>בסך הכול 14 מיליון שקל בעקבות קבלת החוק הזה. לא רק הגברת יהלומי, אלמנה</w:t>
      </w:r>
      <w:r w:rsidR="005E0871">
        <w:rPr>
          <w:rtl/>
        </w:rPr>
        <w:t xml:space="preserve"> </w:t>
      </w:r>
      <w:r w:rsidRPr="006C0A8E">
        <w:rPr>
          <w:rtl/>
        </w:rPr>
        <w:t>שבעלה</w:t>
      </w:r>
      <w:r w:rsidR="005E0871">
        <w:rPr>
          <w:rtl/>
        </w:rPr>
        <w:t xml:space="preserve"> </w:t>
      </w:r>
      <w:r w:rsidRPr="006C0A8E">
        <w:rPr>
          <w:rtl/>
        </w:rPr>
        <w:t>נהרג</w:t>
      </w:r>
      <w:r w:rsidR="005E0871">
        <w:rPr>
          <w:rtl/>
        </w:rPr>
        <w:t xml:space="preserve"> </w:t>
      </w:r>
      <w:r w:rsidRPr="006C0A8E">
        <w:rPr>
          <w:rtl/>
        </w:rPr>
        <w:t>והיא מצאה במגירות שלה איגרת, הלכה לפדות ואמרו לה "תקבלי 180 שקל",</w:t>
      </w:r>
      <w:r w:rsidR="005E0871">
        <w:rPr>
          <w:rtl/>
        </w:rPr>
        <w:t xml:space="preserve"> </w:t>
      </w:r>
      <w:r w:rsidRPr="006C0A8E">
        <w:rPr>
          <w:rtl/>
        </w:rPr>
        <w:t>ובעקבות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שלכם</w:t>
      </w:r>
      <w:r w:rsidR="005E0871">
        <w:rPr>
          <w:rtl/>
        </w:rPr>
        <w:t>-</w:t>
      </w:r>
      <w:r w:rsidRPr="006C0A8E">
        <w:rPr>
          <w:rtl/>
        </w:rPr>
        <w:t>שלנו היא תקבל רבע מיליון שקל. אנשים יקבלו החל מ</w:t>
      </w:r>
      <w:r w:rsidR="005E0871">
        <w:rPr>
          <w:rtl/>
        </w:rPr>
        <w:t>-</w:t>
      </w:r>
      <w:r w:rsidRPr="006C0A8E">
        <w:rPr>
          <w:rtl/>
        </w:rPr>
        <w:t>50 שקל ועד</w:t>
      </w:r>
      <w:r w:rsidR="005E0871">
        <w:rPr>
          <w:rtl/>
        </w:rPr>
        <w:t xml:space="preserve"> </w:t>
      </w:r>
      <w:r w:rsidRPr="006C0A8E">
        <w:rPr>
          <w:rtl/>
        </w:rPr>
        <w:t>רבבות שקלים.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הזה,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גדליה גל </w:t>
      </w:r>
      <w:r w:rsidR="005E0871">
        <w:rPr>
          <w:rtl/>
        </w:rPr>
        <w:t>–</w:t>
      </w:r>
      <w:r w:rsidRPr="006C0A8E">
        <w:rPr>
          <w:rtl/>
        </w:rPr>
        <w:t xml:space="preserve"> ואני מודה לך </w:t>
      </w:r>
      <w:r w:rsidR="005E0871">
        <w:rPr>
          <w:rtl/>
        </w:rPr>
        <w:t>–</w:t>
      </w:r>
      <w:r w:rsidRPr="006C0A8E">
        <w:rPr>
          <w:rtl/>
        </w:rPr>
        <w:t xml:space="preserve"> אני נאבק על זה שבע שנים,</w:t>
      </w:r>
      <w:r w:rsidR="005E0871">
        <w:rPr>
          <w:rtl/>
        </w:rPr>
        <w:t xml:space="preserve"> </w:t>
      </w:r>
      <w:r w:rsidRPr="006C0A8E">
        <w:rPr>
          <w:rtl/>
        </w:rPr>
        <w:t>ותרשום</w:t>
      </w:r>
      <w:r w:rsidR="005E0871">
        <w:rPr>
          <w:rtl/>
        </w:rPr>
        <w:t xml:space="preserve"> </w:t>
      </w:r>
      <w:r w:rsidRPr="006C0A8E">
        <w:rPr>
          <w:rtl/>
        </w:rPr>
        <w:t>לזכותך</w:t>
      </w:r>
      <w:r w:rsidR="005E0871">
        <w:rPr>
          <w:rtl/>
        </w:rPr>
        <w:t xml:space="preserve"> </w:t>
      </w:r>
      <w:r w:rsidRPr="006C0A8E">
        <w:rPr>
          <w:rtl/>
        </w:rPr>
        <w:t>שבתקופתך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התקבל,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באוצר</w:t>
      </w:r>
      <w:r w:rsidR="005E0871">
        <w:rPr>
          <w:rtl/>
        </w:rPr>
        <w:t xml:space="preserve"> </w:t>
      </w:r>
      <w:r w:rsidRPr="006C0A8E">
        <w:rPr>
          <w:rtl/>
        </w:rPr>
        <w:t>בעבר לא נענו לי ולזעקות שלי</w:t>
      </w:r>
      <w:r w:rsidR="005E0871">
        <w:rPr>
          <w:rtl/>
        </w:rPr>
        <w:t xml:space="preserve"> </w:t>
      </w:r>
      <w:r w:rsidRPr="006C0A8E">
        <w:rPr>
          <w:rtl/>
        </w:rPr>
        <w:t>כשדיברתי בשם האנשים הללו שיש להם תעודות. זו לא הוצאה מכספי משלם המסים, כי ברגע</w:t>
      </w:r>
      <w:r w:rsidR="005E0871">
        <w:rPr>
          <w:rtl/>
        </w:rPr>
        <w:t xml:space="preserve"> </w:t>
      </w:r>
      <w:r w:rsidRPr="006C0A8E">
        <w:rPr>
          <w:rtl/>
        </w:rPr>
        <w:t>שהאוצר</w:t>
      </w:r>
      <w:r w:rsidR="005E0871">
        <w:rPr>
          <w:rtl/>
        </w:rPr>
        <w:t xml:space="preserve"> </w:t>
      </w:r>
      <w:r w:rsidRPr="006C0A8E">
        <w:rPr>
          <w:rtl/>
        </w:rPr>
        <w:t>הוציא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האיגרת</w:t>
      </w:r>
      <w:r w:rsidR="005E0871">
        <w:rPr>
          <w:rtl/>
        </w:rPr>
        <w:t xml:space="preserve"> </w:t>
      </w:r>
      <w:r w:rsidRPr="006C0A8E">
        <w:rPr>
          <w:rtl/>
        </w:rPr>
        <w:t>הזאת</w:t>
      </w:r>
      <w:r w:rsidR="005E0871">
        <w:rPr>
          <w:rtl/>
        </w:rPr>
        <w:t xml:space="preserve"> </w:t>
      </w:r>
      <w:r w:rsidRPr="006C0A8E">
        <w:rPr>
          <w:rtl/>
        </w:rPr>
        <w:t>הוא רשם בתקציב הוצאה, פדיון, אבל אנשים לא באו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לפדות, לא משום שהם רשלנים </w:t>
      </w:r>
      <w:r w:rsidR="005E0871">
        <w:rPr>
          <w:rtl/>
        </w:rPr>
        <w:t>–</w:t>
      </w:r>
      <w:r w:rsidRPr="006C0A8E">
        <w:rPr>
          <w:rtl/>
        </w:rPr>
        <w:t xml:space="preserve"> אולי חלק רשלן </w:t>
      </w:r>
      <w:r w:rsidR="005E0871">
        <w:rPr>
          <w:rtl/>
        </w:rPr>
        <w:t>–</w:t>
      </w:r>
      <w:r w:rsidRPr="006C0A8E">
        <w:rPr>
          <w:rtl/>
        </w:rPr>
        <w:t xml:space="preserve"> אבל הכסף הזה היה מיועד להם.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שבע</w:t>
      </w:r>
      <w:r w:rsidR="005E0871">
        <w:rPr>
          <w:rtl/>
        </w:rPr>
        <w:t xml:space="preserve"> </w:t>
      </w:r>
      <w:r w:rsidRPr="006C0A8E">
        <w:rPr>
          <w:rtl/>
        </w:rPr>
        <w:t>שנים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מנסה</w:t>
      </w:r>
      <w:r w:rsidR="005E0871">
        <w:rPr>
          <w:rtl/>
        </w:rPr>
        <w:t xml:space="preserve"> </w:t>
      </w:r>
      <w:r w:rsidRPr="006C0A8E">
        <w:rPr>
          <w:rtl/>
        </w:rPr>
        <w:t>להניע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את האוצר </w:t>
      </w:r>
      <w:r w:rsidR="005E0871">
        <w:rPr>
          <w:rtl/>
        </w:rPr>
        <w:t>–</w:t>
      </w:r>
      <w:r w:rsidRPr="006C0A8E">
        <w:rPr>
          <w:rtl/>
        </w:rPr>
        <w:t xml:space="preserve"> ובאוצר היו גם אחרים </w:t>
      </w:r>
      <w:r w:rsidR="005E0871">
        <w:rPr>
          <w:rtl/>
        </w:rPr>
        <w:t>–</w:t>
      </w:r>
      <w:r w:rsidRPr="006C0A8E">
        <w:rPr>
          <w:rtl/>
        </w:rPr>
        <w:t xml:space="preserve"> ולא הצלחתי,</w:t>
      </w:r>
      <w:r w:rsidR="005E0871">
        <w:rPr>
          <w:rtl/>
        </w:rPr>
        <w:t xml:space="preserve"> </w:t>
      </w:r>
      <w:r w:rsidRPr="006C0A8E">
        <w:rPr>
          <w:rtl/>
        </w:rPr>
        <w:t>ובאתי</w:t>
      </w:r>
      <w:r w:rsidR="005E0871">
        <w:rPr>
          <w:rtl/>
        </w:rPr>
        <w:t xml:space="preserve"> </w:t>
      </w:r>
      <w:r w:rsidRPr="006C0A8E">
        <w:rPr>
          <w:rtl/>
        </w:rPr>
        <w:t>לגדליה</w:t>
      </w:r>
      <w:r w:rsidR="005E0871">
        <w:rPr>
          <w:rtl/>
        </w:rPr>
        <w:t xml:space="preserve"> </w:t>
      </w:r>
      <w:r w:rsidRPr="006C0A8E">
        <w:rPr>
          <w:rtl/>
        </w:rPr>
        <w:t>גל ואמרתי לו: בוא נשב עם אנשי האוצר ובנק ישראל, וישבנו ושכנענו,</w:t>
      </w:r>
      <w:r w:rsidR="005E0871">
        <w:rPr>
          <w:rtl/>
        </w:rPr>
        <w:t xml:space="preserve"> </w:t>
      </w:r>
      <w:r w:rsidRPr="006C0A8E">
        <w:rPr>
          <w:rtl/>
        </w:rPr>
        <w:t>וזה</w:t>
      </w:r>
      <w:r w:rsidR="005E0871">
        <w:rPr>
          <w:rtl/>
        </w:rPr>
        <w:t xml:space="preserve"> </w:t>
      </w:r>
      <w:r w:rsidRPr="006C0A8E">
        <w:rPr>
          <w:rtl/>
        </w:rPr>
        <w:t>עבר</w:t>
      </w:r>
      <w:r w:rsidR="005E0871">
        <w:rPr>
          <w:rtl/>
        </w:rPr>
        <w:t xml:space="preserve"> </w:t>
      </w:r>
      <w:r w:rsidRPr="006C0A8E">
        <w:rPr>
          <w:rtl/>
        </w:rPr>
        <w:t>תיקונים,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לשביעות רצוני, רציתי שיהיה רחב יותר, אבל היום החוק הזה</w:t>
      </w:r>
      <w:r w:rsidR="005E0871">
        <w:rPr>
          <w:rtl/>
        </w:rPr>
        <w:t xml:space="preserve"> </w:t>
      </w:r>
      <w:r w:rsidRPr="006C0A8E">
        <w:rPr>
          <w:rtl/>
        </w:rPr>
        <w:t>נותן</w:t>
      </w:r>
      <w:r w:rsidR="005E0871">
        <w:rPr>
          <w:rtl/>
        </w:rPr>
        <w:t xml:space="preserve"> </w:t>
      </w:r>
      <w:r w:rsidRPr="006C0A8E">
        <w:rPr>
          <w:rtl/>
        </w:rPr>
        <w:t>אושר ל</w:t>
      </w:r>
      <w:r w:rsidR="005E0871">
        <w:rPr>
          <w:rtl/>
        </w:rPr>
        <w:t>-</w:t>
      </w:r>
      <w:r w:rsidRPr="006C0A8E">
        <w:rPr>
          <w:rtl/>
        </w:rPr>
        <w:t>30,000 איש, אלמנות ואנשים זקנים, שאיננו יודעים מי הם, שהכספים שהם</w:t>
      </w:r>
      <w:r w:rsidR="005E0871">
        <w:rPr>
          <w:rtl/>
        </w:rPr>
        <w:t xml:space="preserve"> </w:t>
      </w:r>
      <w:r w:rsidRPr="006C0A8E">
        <w:rPr>
          <w:rtl/>
        </w:rPr>
        <w:t>יקבלו</w:t>
      </w:r>
      <w:r w:rsidR="005E0871">
        <w:rPr>
          <w:rtl/>
        </w:rPr>
        <w:t xml:space="preserve"> </w:t>
      </w:r>
      <w:r w:rsidRPr="006C0A8E">
        <w:rPr>
          <w:rtl/>
        </w:rPr>
        <w:t>ומגיעים להם אולי יצילו אותם, ייתנו להם אפשרות לחיות בכבוד בשנות הבשלות,</w:t>
      </w:r>
      <w:r w:rsidR="005E0871">
        <w:rPr>
          <w:rtl/>
        </w:rPr>
        <w:t xml:space="preserve"> </w:t>
      </w:r>
      <w:r w:rsidRPr="006C0A8E">
        <w:rPr>
          <w:rtl/>
        </w:rPr>
        <w:t>אני לא אומר הזיקנה.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דן תיכון, זה לא חוק שולי כפי שאמרת, זה לא תיקון שולי. אני מוכן</w:t>
      </w:r>
      <w:r w:rsidR="005E0871">
        <w:rPr>
          <w:rtl/>
        </w:rPr>
        <w:t xml:space="preserve"> </w:t>
      </w:r>
      <w:r w:rsidRPr="006C0A8E">
        <w:rPr>
          <w:rtl/>
        </w:rPr>
        <w:t>שכל יום נעמוד כאן ונביא ביוזמת חברי כנסת הצעות קטנות כאלה שמביאות אושר לציבור,</w:t>
      </w:r>
      <w:r w:rsidR="005E0871">
        <w:rPr>
          <w:rtl/>
        </w:rPr>
        <w:t xml:space="preserve"> </w:t>
      </w:r>
      <w:r w:rsidRPr="006C0A8E">
        <w:rPr>
          <w:rtl/>
        </w:rPr>
        <w:t>שיראו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דואגים להם, שאנחנו חושבים עליהם, שמראים איך ליצור מצב שאף שקופת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ריקה הם יקבלו את המגיע להם, ואני מצפה מחברי כנסת אחרים שיעשו כדבר הזה,</w:t>
      </w:r>
      <w:r w:rsidR="005E0871">
        <w:rPr>
          <w:rtl/>
        </w:rPr>
        <w:t xml:space="preserve"> </w:t>
      </w:r>
      <w:r w:rsidRPr="006C0A8E">
        <w:rPr>
          <w:rtl/>
        </w:rPr>
        <w:t>והם עושים. אני לא מקבל שהתיקון שולי, כפי שנאמר כאן.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התיקון</w:t>
      </w:r>
      <w:r w:rsidR="005E0871">
        <w:rPr>
          <w:rtl/>
        </w:rPr>
        <w:t xml:space="preserve"> </w:t>
      </w:r>
      <w:r w:rsidRPr="006C0A8E">
        <w:rPr>
          <w:rtl/>
        </w:rPr>
        <w:t>חשוב.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אומר? בעלי תעודות מלווה ביטחון, אדוני 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שמועדי</w:t>
      </w:r>
      <w:r w:rsidR="005E0871">
        <w:rPr>
          <w:rtl/>
        </w:rPr>
        <w:t xml:space="preserve"> </w:t>
      </w:r>
      <w:r w:rsidRPr="006C0A8E">
        <w:rPr>
          <w:rtl/>
        </w:rPr>
        <w:t>הפדיון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שלהן היו בשנים 1972 עד 1981, בעל תעודה שהגיעה לפדיון עד 1981 </w:t>
      </w:r>
      <w:r w:rsidR="005E0871">
        <w:rPr>
          <w:rtl/>
        </w:rPr>
        <w:t xml:space="preserve">– </w:t>
      </w:r>
      <w:r w:rsidRPr="006C0A8E">
        <w:rPr>
          <w:rtl/>
        </w:rPr>
        <w:t>מ</w:t>
      </w:r>
      <w:r w:rsidR="005E0871">
        <w:rPr>
          <w:rtl/>
        </w:rPr>
        <w:t>-</w:t>
      </w:r>
      <w:r w:rsidRPr="006C0A8E">
        <w:rPr>
          <w:rtl/>
        </w:rPr>
        <w:t>1981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היתה הצמדה, והחוק הזה מצמיד את האיגרת הזאת מ</w:t>
      </w:r>
      <w:r w:rsidR="005E0871">
        <w:rPr>
          <w:rtl/>
        </w:rPr>
        <w:t>-</w:t>
      </w:r>
      <w:r w:rsidRPr="006C0A8E">
        <w:rPr>
          <w:rtl/>
        </w:rPr>
        <w:t>1981 עד 1996, 15 שנה.</w:t>
      </w:r>
      <w:r w:rsidR="005E0871">
        <w:rPr>
          <w:rtl/>
        </w:rPr>
        <w:t xml:space="preserve"> </w:t>
      </w:r>
      <w:r w:rsidRPr="006C0A8E">
        <w:rPr>
          <w:rtl/>
        </w:rPr>
        <w:t>זאת אומרת, במקום שקלים בודדים האנשים האלה יקבלו הצמדה. הוא הדין לגבי אנשים שהם</w:t>
      </w:r>
      <w:r w:rsidR="005E0871">
        <w:rPr>
          <w:rtl/>
        </w:rPr>
        <w:t xml:space="preserve"> </w:t>
      </w:r>
      <w:r w:rsidRPr="006C0A8E">
        <w:rPr>
          <w:rtl/>
        </w:rPr>
        <w:t>בעלי</w:t>
      </w:r>
      <w:r w:rsidR="005E0871">
        <w:rPr>
          <w:rtl/>
        </w:rPr>
        <w:t xml:space="preserve"> </w:t>
      </w:r>
      <w:r w:rsidRPr="006C0A8E">
        <w:rPr>
          <w:rtl/>
        </w:rPr>
        <w:t>תעודות</w:t>
      </w:r>
      <w:r w:rsidR="005E0871">
        <w:rPr>
          <w:rtl/>
        </w:rPr>
        <w:t xml:space="preserve"> </w:t>
      </w:r>
      <w:r w:rsidRPr="006C0A8E">
        <w:rPr>
          <w:rtl/>
        </w:rPr>
        <w:t>מלווה פיתוח 1960, שמועדי הפדיון היו בשנים 1971 עד 1985. הם יקבלו</w:t>
      </w:r>
      <w:r w:rsidR="005E0871">
        <w:rPr>
          <w:rtl/>
        </w:rPr>
        <w:t xml:space="preserve"> </w:t>
      </w:r>
      <w:r w:rsidRPr="006C0A8E">
        <w:rPr>
          <w:rtl/>
        </w:rPr>
        <w:t>בסך הכול למעלה מ</w:t>
      </w:r>
      <w:r w:rsidR="005E0871">
        <w:rPr>
          <w:rtl/>
        </w:rPr>
        <w:t>-</w:t>
      </w:r>
      <w:r w:rsidRPr="006C0A8E">
        <w:rPr>
          <w:rtl/>
        </w:rPr>
        <w:t>7 מיליוני שקל כי ההצמדה שלהם תהיה 15 שנה קדימה.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אילולא</w:t>
      </w:r>
      <w:r w:rsidR="005E0871">
        <w:rPr>
          <w:rtl/>
        </w:rPr>
        <w:t xml:space="preserve"> </w:t>
      </w:r>
      <w:r w:rsidRPr="006C0A8E">
        <w:rPr>
          <w:rtl/>
        </w:rPr>
        <w:t>אמרו שהחוק הוא שולי לא הייתי מרחיב את הדיבור. אבל אני מצפה לחוקים</w:t>
      </w:r>
      <w:r w:rsidR="005E0871">
        <w:rPr>
          <w:rtl/>
        </w:rPr>
        <w:t xml:space="preserve"> </w:t>
      </w:r>
      <w:r w:rsidRPr="006C0A8E">
        <w:rPr>
          <w:rtl/>
        </w:rPr>
        <w:t>כאלה,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שאמרתי,</w:t>
      </w:r>
      <w:r w:rsidR="005E0871">
        <w:rPr>
          <w:rtl/>
        </w:rPr>
        <w:t xml:space="preserve"> </w:t>
      </w:r>
      <w:r w:rsidRPr="006C0A8E">
        <w:rPr>
          <w:rtl/>
        </w:rPr>
        <w:t>ולדיונים כאלה בוועדת הכספים, פרט לדיונים הגדולים על המשק.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יודעים שהדברים הכלליים שלנו על המשק זוכים לאוזן קשבת אבל לא הם משפיעים.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מחוקקים</w:t>
      </w:r>
      <w:r w:rsidR="005E0871">
        <w:rPr>
          <w:rtl/>
        </w:rPr>
        <w:t xml:space="preserve"> </w:t>
      </w:r>
      <w:r w:rsidRPr="006C0A8E">
        <w:rPr>
          <w:rtl/>
        </w:rPr>
        <w:t>ותפקידנו</w:t>
      </w:r>
      <w:r w:rsidR="005E0871">
        <w:rPr>
          <w:rtl/>
        </w:rPr>
        <w:t xml:space="preserve"> </w:t>
      </w:r>
      <w:r w:rsidRPr="006C0A8E">
        <w:rPr>
          <w:rtl/>
        </w:rPr>
        <w:t>לראות</w:t>
      </w:r>
      <w:r w:rsidR="005E0871">
        <w:rPr>
          <w:rtl/>
        </w:rPr>
        <w:t xml:space="preserve"> </w:t>
      </w:r>
      <w:r w:rsidRPr="006C0A8E">
        <w:rPr>
          <w:rtl/>
        </w:rPr>
        <w:t>איפה יש לקונות בחוקים, בזכויות האזרח, בזכויות</w:t>
      </w:r>
      <w:r w:rsidR="005E0871">
        <w:rPr>
          <w:rtl/>
        </w:rPr>
        <w:t xml:space="preserve"> </w:t>
      </w:r>
      <w:r w:rsidRPr="006C0A8E">
        <w:rPr>
          <w:rtl/>
        </w:rPr>
        <w:t>הכלכליות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שלו, במסים שהוא משלם. פנסיונרים </w:t>
      </w:r>
      <w:r w:rsidR="005E0871">
        <w:rPr>
          <w:rtl/>
        </w:rPr>
        <w:t>–</w:t>
      </w:r>
      <w:r w:rsidRPr="006C0A8E">
        <w:rPr>
          <w:rtl/>
        </w:rPr>
        <w:t xml:space="preserve"> אני עומד כאן ומדבר על פנסיונרים עם</w:t>
      </w:r>
      <w:r w:rsidR="005E0871">
        <w:rPr>
          <w:rtl/>
        </w:rPr>
        <w:t xml:space="preserve"> </w:t>
      </w:r>
      <w:r w:rsidRPr="006C0A8E">
        <w:rPr>
          <w:rtl/>
        </w:rPr>
        <w:t>חברי, כי</w:t>
      </w:r>
      <w:r w:rsidR="005E0871">
        <w:rPr>
          <w:rtl/>
        </w:rPr>
        <w:t xml:space="preserve"> </w:t>
      </w:r>
      <w:r w:rsidRPr="006C0A8E">
        <w:rPr>
          <w:rtl/>
        </w:rPr>
        <w:t>אנחנו ערים לנושאים הללו, ואנחנו יודעים מה קורה כשאין הצמדות, כשאנחנו</w:t>
      </w:r>
      <w:r w:rsidR="005E0871">
        <w:rPr>
          <w:rtl/>
        </w:rPr>
        <w:t xml:space="preserve"> </w:t>
      </w:r>
      <w:r w:rsidRPr="006C0A8E">
        <w:rPr>
          <w:rtl/>
        </w:rPr>
        <w:t>שומעים את כל מקבלי ההכנסה שבאים אלינו ואומרים: קיבלתי בעבר 2,000 שקל. היום אין</w:t>
      </w:r>
      <w:r w:rsidR="005E0871">
        <w:rPr>
          <w:rtl/>
        </w:rPr>
        <w:t xml:space="preserve"> </w:t>
      </w:r>
      <w:r w:rsidRPr="006C0A8E">
        <w:rPr>
          <w:rtl/>
        </w:rPr>
        <w:t>הצמדה ו2,000 השקל אינם שווים הרבה. זה תפקידנו.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</w:t>
      </w:r>
      <w:r w:rsidR="005E0871">
        <w:rPr>
          <w:rtl/>
        </w:rPr>
        <w:t xml:space="preserve"> </w:t>
      </w:r>
      <w:r w:rsidRPr="006C0A8E">
        <w:rPr>
          <w:rtl/>
        </w:rPr>
        <w:t>להודות לחברי ועדת הכספים וליושב</w:t>
      </w:r>
      <w:r w:rsidR="005E0871">
        <w:rPr>
          <w:rtl/>
        </w:rPr>
        <w:t>-</w:t>
      </w:r>
      <w:r w:rsidRPr="006C0A8E">
        <w:rPr>
          <w:rtl/>
        </w:rPr>
        <w:t>ראש ועדת הכספים, שעזרו לי</w:t>
      </w:r>
      <w:r w:rsidR="005E0871">
        <w:rPr>
          <w:rtl/>
        </w:rPr>
        <w:t xml:space="preserve"> </w:t>
      </w:r>
      <w:r w:rsidRPr="006C0A8E">
        <w:rPr>
          <w:rtl/>
        </w:rPr>
        <w:t>לקדם את הצעת החוק הזאת. תם פרק של שבע שנים של מאמץ, ואני מבקש מחברי הכנסת לאשר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הצעת החוק; ומכל האחרים </w:t>
      </w:r>
      <w:r w:rsidR="005E0871">
        <w:rPr>
          <w:rtl/>
        </w:rPr>
        <w:t>–</w:t>
      </w:r>
      <w:r w:rsidRPr="006C0A8E">
        <w:rPr>
          <w:rtl/>
        </w:rPr>
        <w:t xml:space="preserve"> לחפש מחר במגירות ולראות שמא הם בקרב 30,000 האנשים</w:t>
      </w:r>
      <w:r w:rsidR="005E0871">
        <w:rPr>
          <w:rtl/>
        </w:rPr>
        <w:t xml:space="preserve"> </w:t>
      </w:r>
      <w:r w:rsidRPr="006C0A8E">
        <w:rPr>
          <w:rtl/>
        </w:rPr>
        <w:t>שזכו יחד ב</w:t>
      </w:r>
      <w:r w:rsidR="005E0871">
        <w:rPr>
          <w:rtl/>
        </w:rPr>
        <w:t>-</w:t>
      </w:r>
      <w:r w:rsidRPr="006C0A8E">
        <w:rPr>
          <w:rtl/>
        </w:rPr>
        <w:t>14 מיליון שקל. תודה, אדוני היושב</w:t>
      </w:r>
      <w:r w:rsidR="005E0871">
        <w:rPr>
          <w:rtl/>
        </w:rPr>
        <w:t>-</w:t>
      </w:r>
      <w:r w:rsidRPr="006C0A8E">
        <w:rPr>
          <w:rtl/>
        </w:rPr>
        <w:t>ראש.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ניגשים</w:t>
      </w:r>
      <w:r w:rsidR="005E0871">
        <w:rPr>
          <w:rtl/>
        </w:rPr>
        <w:t xml:space="preserve"> </w:t>
      </w:r>
      <w:r w:rsidRPr="006C0A8E">
        <w:rPr>
          <w:rtl/>
        </w:rPr>
        <w:t>להצבעה. נקיים את ההצבעה בהרמת ידיים כדי שילך</w:t>
      </w:r>
      <w:r w:rsidR="005E0871">
        <w:rPr>
          <w:rtl/>
        </w:rPr>
        <w:t xml:space="preserve"> </w:t>
      </w:r>
      <w:r w:rsidRPr="006C0A8E">
        <w:rPr>
          <w:rtl/>
        </w:rPr>
        <w:t>יותר מהר.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הסתייגות של חברי הכנסת אלי גולדשמידט, אברהם כ"ץ</w:t>
      </w:r>
      <w:r w:rsidR="005E0871">
        <w:rPr>
          <w:rtl/>
        </w:rPr>
        <w:t>-</w:t>
      </w:r>
      <w:r w:rsidRPr="006C0A8E">
        <w:rPr>
          <w:rtl/>
        </w:rPr>
        <w:t>עוז, חגי</w:t>
      </w:r>
      <w:r w:rsidR="005E0871">
        <w:rPr>
          <w:rtl/>
        </w:rPr>
        <w:t xml:space="preserve"> </w:t>
      </w:r>
      <w:r w:rsidRPr="006C0A8E">
        <w:rPr>
          <w:rtl/>
        </w:rPr>
        <w:t>מירום וחיים אורון. מי בעד ההסתייגות? מי נגד?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מוותרים על כל ההסתייגות שלנו.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אחרי שדיברו שלוש שעות הם מסירים את כל ההסתייגויות.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מסירים את ההסתייגויות שלנו.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רבותי חברי הכנסת, בואו נעשה את זה בקצרה.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שמופיע</w:t>
      </w:r>
      <w:r w:rsidR="005E0871">
        <w:rPr>
          <w:rtl/>
        </w:rPr>
        <w:t xml:space="preserve"> </w:t>
      </w:r>
      <w:r w:rsidRPr="006C0A8E">
        <w:rPr>
          <w:rtl/>
        </w:rPr>
        <w:t>אלי</w:t>
      </w:r>
      <w:r w:rsidR="005E0871">
        <w:rPr>
          <w:rtl/>
        </w:rPr>
        <w:t xml:space="preserve"> </w:t>
      </w:r>
      <w:r w:rsidRPr="006C0A8E">
        <w:rPr>
          <w:rtl/>
        </w:rPr>
        <w:t>גולדשמידט</w:t>
      </w:r>
      <w:r w:rsidR="005E0871">
        <w:rPr>
          <w:rtl/>
        </w:rPr>
        <w:t xml:space="preserve"> </w:t>
      </w:r>
      <w:r w:rsidRPr="006C0A8E">
        <w:rPr>
          <w:rtl/>
        </w:rPr>
        <w:t>וחגי</w:t>
      </w:r>
      <w:r w:rsidR="005E0871">
        <w:rPr>
          <w:rtl/>
        </w:rPr>
        <w:t xml:space="preserve"> </w:t>
      </w:r>
      <w:r w:rsidRPr="006C0A8E">
        <w:rPr>
          <w:rtl/>
        </w:rPr>
        <w:t>מירום</w:t>
      </w:r>
      <w:r w:rsidR="005E0871">
        <w:rPr>
          <w:rtl/>
        </w:rPr>
        <w:t xml:space="preserve"> </w:t>
      </w:r>
      <w:r w:rsidRPr="006C0A8E">
        <w:rPr>
          <w:rtl/>
        </w:rPr>
        <w:t>אין צורך להצביע, והאחרים לא</w:t>
      </w:r>
      <w:r w:rsidR="005E0871">
        <w:rPr>
          <w:rtl/>
        </w:rPr>
        <w:t xml:space="preserve"> </w:t>
      </w:r>
      <w:r w:rsidRPr="006C0A8E">
        <w:rPr>
          <w:rtl/>
        </w:rPr>
        <w:t>נוכחים אז לא צריך להצביע על הסתייגויותיהם.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בסדר.</w:t>
      </w:r>
      <w:r w:rsidR="005E0871">
        <w:rPr>
          <w:rtl/>
        </w:rPr>
        <w:t xml:space="preserve"> </w:t>
      </w:r>
      <w:r w:rsidRPr="006C0A8E">
        <w:rPr>
          <w:rtl/>
        </w:rPr>
        <w:t>בדיוק.</w:t>
      </w:r>
      <w:r w:rsidR="005E0871">
        <w:rPr>
          <w:rtl/>
        </w:rPr>
        <w:t xml:space="preserve"> </w:t>
      </w:r>
      <w:r w:rsidRPr="006C0A8E">
        <w:rPr>
          <w:rtl/>
        </w:rPr>
        <w:t>יש לנו כאן הסתייגות של חברי הכנסת כ"ץ</w:t>
      </w:r>
      <w:r w:rsidR="005E0871">
        <w:rPr>
          <w:rtl/>
        </w:rPr>
        <w:t>-</w:t>
      </w:r>
      <w:r w:rsidRPr="006C0A8E">
        <w:rPr>
          <w:rtl/>
        </w:rPr>
        <w:t>עוז וחיים אורון.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בעד? מי נגד?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אלי גולדשמידט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שאיננו לא צריך להצביע על הסתייגותו.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סאלח טריף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ביטלנו את זה. לא מצביעים על הסתייגויות של מי שאיננו.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חגי</w:t>
      </w:r>
      <w:r w:rsidR="005E0871">
        <w:rPr>
          <w:rtl/>
        </w:rPr>
        <w:t xml:space="preserve"> </w:t>
      </w:r>
      <w:r w:rsidRPr="006C0A8E">
        <w:rPr>
          <w:rtl/>
        </w:rPr>
        <w:t>מירום,</w:t>
      </w:r>
      <w:r w:rsidR="005E0871">
        <w:rPr>
          <w:rtl/>
        </w:rPr>
        <w:t xml:space="preserve"> </w:t>
      </w:r>
      <w:r w:rsidRPr="006C0A8E">
        <w:rPr>
          <w:rtl/>
        </w:rPr>
        <w:t>בוא ננהל דו</w:t>
      </w:r>
      <w:r w:rsidR="005E0871">
        <w:rPr>
          <w:rtl/>
        </w:rPr>
        <w:t>-</w:t>
      </w:r>
      <w:r w:rsidRPr="006C0A8E">
        <w:rPr>
          <w:rtl/>
        </w:rPr>
        <w:t>שיח, תשב במקום ונלבן בנוכחות כולם את</w:t>
      </w:r>
      <w:r w:rsidR="005E0871">
        <w:rPr>
          <w:rtl/>
        </w:rPr>
        <w:t xml:space="preserve"> </w:t>
      </w:r>
      <w:r w:rsidRPr="006C0A8E">
        <w:rPr>
          <w:rtl/>
        </w:rPr>
        <w:t>הבעיה.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מציע שנצביע וגמרנו.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עד</w:t>
      </w:r>
      <w:r w:rsidR="005E0871">
        <w:rPr>
          <w:rtl/>
        </w:rPr>
        <w:t xml:space="preserve"> </w:t>
      </w:r>
      <w:r w:rsidRPr="006C0A8E">
        <w:rPr>
          <w:rtl/>
        </w:rPr>
        <w:t>כמה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זוכר,</w:t>
      </w:r>
      <w:r w:rsidR="005E0871">
        <w:rPr>
          <w:rtl/>
        </w:rPr>
        <w:t xml:space="preserve"> </w:t>
      </w:r>
      <w:r w:rsidRPr="006C0A8E">
        <w:rPr>
          <w:rtl/>
        </w:rPr>
        <w:t>הכלל של לא להצביע על הצעתו של מי שאיננו באולם חל רק</w:t>
      </w:r>
      <w:r w:rsidR="005E0871">
        <w:rPr>
          <w:rtl/>
        </w:rPr>
        <w:t xml:space="preserve"> </w:t>
      </w:r>
      <w:r w:rsidRPr="006C0A8E">
        <w:rPr>
          <w:rtl/>
        </w:rPr>
        <w:t>לגבי הצעות לסדר</w:t>
      </w:r>
      <w:r w:rsidR="005E0871">
        <w:rPr>
          <w:rtl/>
        </w:rPr>
        <w:t>-</w:t>
      </w:r>
      <w:r w:rsidRPr="006C0A8E">
        <w:rPr>
          <w:rtl/>
        </w:rPr>
        <w:t>היום ולא לגבי הסתייגויות.</w:t>
      </w:r>
      <w:r w:rsidR="005E0871">
        <w:rPr>
          <w:rtl/>
        </w:rPr>
        <w:t xml:space="preserve"> </w:t>
      </w:r>
      <w:r w:rsidRPr="006C0A8E">
        <w:rPr>
          <w:rtl/>
        </w:rPr>
        <w:t>ייתכן שיש צדק בכך, אז אתה כיושב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פעיל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הכנסת תרשום לפניך לעשות תיקון גם בנושא זה. נצביע על הסתייגויות</w:t>
      </w:r>
      <w:r w:rsidR="005E0871">
        <w:rPr>
          <w:rtl/>
        </w:rPr>
        <w:t xml:space="preserve"> </w:t>
      </w:r>
      <w:r w:rsidRPr="006C0A8E">
        <w:rPr>
          <w:rtl/>
        </w:rPr>
        <w:t>אלה שאינם כאן.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לשם</w:t>
      </w:r>
      <w:r w:rsidR="005E0871">
        <w:rPr>
          <w:rtl/>
        </w:rPr>
        <w:t xml:space="preserve"> </w:t>
      </w:r>
      <w:r w:rsidRPr="006C0A8E">
        <w:rPr>
          <w:rtl/>
        </w:rPr>
        <w:t>החוק יש</w:t>
      </w:r>
      <w:r w:rsidR="005E0871">
        <w:rPr>
          <w:rtl/>
        </w:rPr>
        <w:t xml:space="preserve"> </w:t>
      </w:r>
      <w:r w:rsidRPr="006C0A8E">
        <w:rPr>
          <w:rtl/>
        </w:rPr>
        <w:t>הסתייגות</w:t>
      </w:r>
      <w:r w:rsidR="005E0871">
        <w:rPr>
          <w:rtl/>
        </w:rPr>
        <w:t xml:space="preserve"> </w:t>
      </w:r>
      <w:r w:rsidRPr="006C0A8E">
        <w:rPr>
          <w:rtl/>
        </w:rPr>
        <w:t>לחברי הכנסת אברהם כ"ץ</w:t>
      </w:r>
      <w:r w:rsidR="005E0871">
        <w:rPr>
          <w:rtl/>
        </w:rPr>
        <w:t>-</w:t>
      </w:r>
      <w:r w:rsidRPr="006C0A8E">
        <w:rPr>
          <w:rtl/>
        </w:rPr>
        <w:t>עוז וחיים אורון. מי בעד? מי</w:t>
      </w:r>
      <w:r w:rsidR="005E0871">
        <w:rPr>
          <w:rtl/>
        </w:rPr>
        <w:t xml:space="preserve"> </w:t>
      </w:r>
      <w:r w:rsidRPr="006C0A8E">
        <w:rPr>
          <w:rtl/>
        </w:rPr>
        <w:t>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  <w:r>
        <w:rPr>
          <w:rtl/>
        </w:rPr>
        <w:t xml:space="preserve"> </w:t>
      </w:r>
      <w:r w:rsidR="006C0A8E" w:rsidRPr="006C0A8E">
        <w:rPr>
          <w:rtl/>
        </w:rPr>
        <w:t>בעד התיקון של חברי הכנסת א' כ"ץ</w:t>
      </w:r>
      <w:r>
        <w:rPr>
          <w:rtl/>
        </w:rPr>
        <w:t>-</w:t>
      </w:r>
      <w:r w:rsidR="006C0A8E" w:rsidRPr="006C0A8E">
        <w:rPr>
          <w:rtl/>
        </w:rPr>
        <w:t xml:space="preserve">עוז וח' אורון לשם החוק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תיקון של חברי הכנסת א' כ"ץ</w:t>
      </w:r>
      <w:r>
        <w:rPr>
          <w:rtl/>
        </w:rPr>
        <w:t>-</w:t>
      </w:r>
      <w:r w:rsidR="006C0A8E" w:rsidRPr="006C0A8E">
        <w:rPr>
          <w:rtl/>
        </w:rPr>
        <w:t>עוז וח' אורון לשם החוק לא נתקבל.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  <w:r>
        <w:rPr>
          <w:rtl/>
        </w:rPr>
        <w:t xml:space="preserve"> </w:t>
      </w:r>
      <w:r w:rsidR="006C0A8E" w:rsidRPr="006C0A8E">
        <w:rPr>
          <w:rtl/>
        </w:rPr>
        <w:t>בעד התיקון לחלופין של חברי הכנסת א' כ"ץ</w:t>
      </w:r>
      <w:r>
        <w:rPr>
          <w:rtl/>
        </w:rPr>
        <w:t>-</w:t>
      </w:r>
      <w:r w:rsidR="006C0A8E" w:rsidRPr="006C0A8E">
        <w:rPr>
          <w:rtl/>
        </w:rPr>
        <w:t xml:space="preserve">עוז וח' אורון לשם החוק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התיקון לחלופין של חברי הכנסת א' כ"ץ</w:t>
      </w:r>
      <w:r>
        <w:rPr>
          <w:rtl/>
        </w:rPr>
        <w:t>-</w:t>
      </w:r>
      <w:r w:rsidR="006C0A8E" w:rsidRPr="006C0A8E">
        <w:rPr>
          <w:rtl/>
        </w:rPr>
        <w:t>עוז וח' אורון לשם החוק לא נתקבל.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שם החוק, כהצעת הוועדה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ש</w:t>
      </w:r>
      <w:r w:rsidR="006C0A8E" w:rsidRPr="006C0A8E">
        <w:rPr>
          <w:rtl/>
        </w:rPr>
        <w:t>ם החוק, כהצעת הוועדה,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שם החוק כהצעת הוועדה נתקבל.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עוברים עכשיו להצבעה על סעיף 1. מי בעד?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  <w:r>
        <w:rPr>
          <w:rtl/>
        </w:rPr>
        <w:t xml:space="preserve"> </w:t>
      </w:r>
      <w:r w:rsidR="006C0A8E" w:rsidRPr="006C0A8E">
        <w:rPr>
          <w:rtl/>
        </w:rPr>
        <w:t>בעד התיקון של חברי הכנסת א' כ"ץ</w:t>
      </w:r>
      <w:r>
        <w:rPr>
          <w:rtl/>
        </w:rPr>
        <w:t>-</w:t>
      </w:r>
      <w:r w:rsidR="006C0A8E" w:rsidRPr="006C0A8E">
        <w:rPr>
          <w:rtl/>
        </w:rPr>
        <w:t xml:space="preserve">עוז וח' אורון לסעיף 1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תיקון של חברי הכנסת א' כ"ץ</w:t>
      </w:r>
      <w:r>
        <w:rPr>
          <w:rtl/>
        </w:rPr>
        <w:t>-</w:t>
      </w:r>
      <w:r w:rsidR="006C0A8E" w:rsidRPr="006C0A8E">
        <w:rPr>
          <w:rtl/>
        </w:rPr>
        <w:t>עוז וח' אורון לסעיף 1 לא נתקבל.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סעיף 1, כהצעת הוועדה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ס</w:t>
      </w:r>
      <w:r w:rsidR="006C0A8E" w:rsidRPr="006C0A8E">
        <w:rPr>
          <w:rtl/>
        </w:rPr>
        <w:t>עיף 1, כהצעת הוועדה,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סעיף 1, כהצעת הוועדה, נתקבל.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בעד ההסתייגות לסעיף 2?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 xml:space="preserve">צבעה בעד התיקון של חברי הכנסת מ' איתן, ר' נחמן, ס' שלום וד' תיכון לסעיף 2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התיקון של חברי הכנסת מ' איתן, ר' נחמן, ס' שלום וד' תיכון לסעיף 2 לא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בעד סעיף 2, כהצעת הוועדה?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סעיף 2, כהצעת הוועדה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ס</w:t>
      </w:r>
      <w:r w:rsidR="006C0A8E" w:rsidRPr="006C0A8E">
        <w:rPr>
          <w:rtl/>
        </w:rPr>
        <w:t>עיף 2, כהצעת הוועדה,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להצבעה על סעיף 3. לסעיף זה יש הסתייגות של חברי הכנסת מיכאל</w:t>
      </w:r>
      <w:r w:rsidR="005E0871">
        <w:rPr>
          <w:rtl/>
        </w:rPr>
        <w:t xml:space="preserve"> </w:t>
      </w:r>
      <w:r w:rsidRPr="006C0A8E">
        <w:rPr>
          <w:rtl/>
        </w:rPr>
        <w:t>איתן, רון נחמן, סילבן שלום ודן תיכון.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בעד התיקון של חברי הכנסת מ' איתן, ר' נחמן, ס' שלום וד' תיכון לסעיף 3 </w:t>
      </w:r>
      <w:r w:rsidR="005E0871">
        <w:rPr>
          <w:rtl/>
        </w:rPr>
        <w:t>–</w:t>
      </w:r>
      <w:r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התיקון של חברי הכנסת מ' איתן, ר' נחמן, ס' שלום וד' תיכון לסעיף 3 לא נתקבל.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התיקון לחלופין (1) לסעיף 3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התיקון</w:t>
      </w:r>
      <w:r>
        <w:rPr>
          <w:rtl/>
        </w:rPr>
        <w:t xml:space="preserve"> </w:t>
      </w:r>
      <w:r w:rsidR="006C0A8E" w:rsidRPr="006C0A8E">
        <w:rPr>
          <w:rtl/>
        </w:rPr>
        <w:t>לחלופין (1) של חברי הכנסת מ' איתן, ר' נחמן, ס' שלום וד' תיכון לסעיף 3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ל</w:t>
      </w:r>
      <w:r w:rsidR="006C0A8E" w:rsidRPr="006C0A8E">
        <w:rPr>
          <w:rtl/>
        </w:rPr>
        <w:t>א נתקבל.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>עד</w:t>
      </w:r>
      <w:r>
        <w:rPr>
          <w:rtl/>
        </w:rPr>
        <w:t xml:space="preserve"> </w:t>
      </w:r>
      <w:r w:rsidR="006C0A8E" w:rsidRPr="006C0A8E">
        <w:rPr>
          <w:rtl/>
        </w:rPr>
        <w:t xml:space="preserve">התיקון לחלופין (2) לסעיף 3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התיקון</w:t>
      </w:r>
      <w:r>
        <w:rPr>
          <w:rtl/>
        </w:rPr>
        <w:t xml:space="preserve"> </w:t>
      </w:r>
      <w:r w:rsidR="006C0A8E" w:rsidRPr="006C0A8E">
        <w:rPr>
          <w:rtl/>
        </w:rPr>
        <w:t>לחלופין (2) של חברי הכנסת מ' איתן, ר' נחמן, ס' שלום וד' תיכון לסעיף 3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ל</w:t>
      </w:r>
      <w:r w:rsidR="006C0A8E" w:rsidRPr="006C0A8E">
        <w:rPr>
          <w:rtl/>
        </w:rPr>
        <w:t>א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הסתייגות של חברי הכנסת כ"ץ</w:t>
      </w:r>
      <w:r w:rsidR="005E0871">
        <w:rPr>
          <w:rtl/>
        </w:rPr>
        <w:t>-</w:t>
      </w:r>
      <w:r w:rsidRPr="006C0A8E">
        <w:rPr>
          <w:rtl/>
        </w:rPr>
        <w:t>עוז ואורון לסעיף 3. מי בעד,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בעד ההצעה של חברי הכנסת א' כ"ץ</w:t>
      </w:r>
      <w:r w:rsidR="005E0871">
        <w:rPr>
          <w:rtl/>
        </w:rPr>
        <w:t>-</w:t>
      </w:r>
      <w:r w:rsidRPr="006C0A8E">
        <w:rPr>
          <w:rtl/>
        </w:rPr>
        <w:t xml:space="preserve">עוז וח' אורון לסעיף 3 </w:t>
      </w:r>
      <w:r w:rsidR="005E0871">
        <w:rPr>
          <w:rtl/>
        </w:rPr>
        <w:t>–</w:t>
      </w:r>
      <w:r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ההצעה</w:t>
      </w:r>
      <w:r>
        <w:rPr>
          <w:rtl/>
        </w:rPr>
        <w:t xml:space="preserve"> </w:t>
      </w:r>
      <w:r w:rsidR="006C0A8E" w:rsidRPr="006C0A8E">
        <w:rPr>
          <w:rtl/>
        </w:rPr>
        <w:t>של חברי הכנסת א' כ"ץ</w:t>
      </w:r>
      <w:r>
        <w:rPr>
          <w:rtl/>
        </w:rPr>
        <w:t>-</w:t>
      </w:r>
      <w:r w:rsidR="006C0A8E" w:rsidRPr="006C0A8E">
        <w:rPr>
          <w:rtl/>
        </w:rPr>
        <w:t>עוז וח' אורון לסעיף 3 לא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סעיף 3, כהצעת הוועדה.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סעיף 3, כהצעת הוועדה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ס</w:t>
      </w:r>
      <w:r w:rsidR="006C0A8E" w:rsidRPr="006C0A8E">
        <w:rPr>
          <w:rtl/>
        </w:rPr>
        <w:t>עיף 3, כהצעת הוועדה,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להצבעה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הצעתם</w:t>
      </w:r>
      <w:r w:rsidR="005E0871">
        <w:rPr>
          <w:rtl/>
        </w:rPr>
        <w:t xml:space="preserve"> </w:t>
      </w:r>
      <w:r w:rsidRPr="006C0A8E">
        <w:rPr>
          <w:rtl/>
        </w:rPr>
        <w:t>של חברי הכנסת אברהם כ"ץ</w:t>
      </w:r>
      <w:r w:rsidR="005E0871">
        <w:rPr>
          <w:rtl/>
        </w:rPr>
        <w:t>-</w:t>
      </w:r>
      <w:r w:rsidRPr="006C0A8E">
        <w:rPr>
          <w:rtl/>
        </w:rPr>
        <w:t>עוז וחיים אורון</w:t>
      </w:r>
      <w:r w:rsidR="005E0871">
        <w:rPr>
          <w:rtl/>
        </w:rPr>
        <w:t xml:space="preserve"> </w:t>
      </w:r>
      <w:r w:rsidRPr="006C0A8E">
        <w:rPr>
          <w:rtl/>
        </w:rPr>
        <w:t>אחרי סעיף 3.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בעד ההצעה של חברי הכנסת א' כ"ץ</w:t>
      </w:r>
      <w:r w:rsidR="005E0871">
        <w:rPr>
          <w:rtl/>
        </w:rPr>
        <w:t>-</w:t>
      </w:r>
      <w:r w:rsidRPr="006C0A8E">
        <w:rPr>
          <w:rtl/>
        </w:rPr>
        <w:t xml:space="preserve">עוז וח' אורון אחרי סעיף 3 </w:t>
      </w:r>
      <w:r w:rsidR="005E0871">
        <w:rPr>
          <w:rtl/>
        </w:rPr>
        <w:t>–</w:t>
      </w:r>
      <w:r w:rsidRPr="006C0A8E">
        <w:rPr>
          <w:rtl/>
        </w:rPr>
        <w:t xml:space="preserve"> מיעוט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רוב</w:t>
      </w:r>
      <w:r>
        <w:rPr>
          <w:rtl/>
        </w:rPr>
        <w:t xml:space="preserve"> </w:t>
      </w:r>
      <w:r w:rsidR="006C0A8E" w:rsidRPr="006C0A8E">
        <w:rPr>
          <w:rtl/>
        </w:rPr>
        <w:t>ההצעה של חברי הכנסת א' כ"ץ</w:t>
      </w:r>
      <w:r>
        <w:rPr>
          <w:rtl/>
        </w:rPr>
        <w:t>-</w:t>
      </w:r>
      <w:r w:rsidR="006C0A8E" w:rsidRPr="006C0A8E">
        <w:rPr>
          <w:rtl/>
        </w:rPr>
        <w:t>עוז וח' אורון אחרי סעיף 3 לא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להצבעה</w:t>
      </w:r>
      <w:r w:rsidR="005E0871">
        <w:rPr>
          <w:rtl/>
        </w:rPr>
        <w:t xml:space="preserve"> </w:t>
      </w:r>
      <w:r w:rsidRPr="006C0A8E">
        <w:rPr>
          <w:rtl/>
        </w:rPr>
        <w:t>בקריאה</w:t>
      </w:r>
      <w:r w:rsidR="005E0871">
        <w:rPr>
          <w:rtl/>
        </w:rPr>
        <w:t xml:space="preserve"> </w:t>
      </w:r>
      <w:r w:rsidRPr="006C0A8E">
        <w:rPr>
          <w:rtl/>
        </w:rPr>
        <w:t>שלישית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הצעת חוק המלוות (הוראות שונות)</w:t>
      </w:r>
      <w:r w:rsidR="005E0871">
        <w:rPr>
          <w:rtl/>
        </w:rPr>
        <w:t xml:space="preserve"> </w:t>
      </w:r>
      <w:r w:rsidRPr="006C0A8E">
        <w:rPr>
          <w:rtl/>
        </w:rPr>
        <w:t>(תיקון מס' 7), התשנ"ו</w:t>
      </w:r>
      <w:r w:rsidR="005E0871">
        <w:rPr>
          <w:rtl/>
        </w:rPr>
        <w:t>–</w:t>
      </w:r>
      <w:r w:rsidRPr="006C0A8E">
        <w:rPr>
          <w:rtl/>
        </w:rPr>
        <w:t>1995.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2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החוק </w:t>
      </w:r>
      <w:r>
        <w:rPr>
          <w:rtl/>
        </w:rPr>
        <w:t>–</w:t>
      </w:r>
      <w:r w:rsidR="006C0A8E" w:rsidRPr="006C0A8E">
        <w:rPr>
          <w:rtl/>
        </w:rPr>
        <w:t xml:space="preserve"> 8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חוק המלוות (הוראות שונות) (תיקון מס' 7), התשנ"ו</w:t>
      </w:r>
      <w:r w:rsidR="005E0871">
        <w:rPr>
          <w:rtl/>
        </w:rPr>
        <w:t>–</w:t>
      </w:r>
      <w:r w:rsidRPr="006C0A8E">
        <w:rPr>
          <w:rtl/>
        </w:rPr>
        <w:t>1995,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המלוות</w:t>
      </w:r>
      <w:r w:rsidR="005E0871">
        <w:rPr>
          <w:rtl/>
        </w:rPr>
        <w:t xml:space="preserve"> </w:t>
      </w:r>
      <w:r w:rsidRPr="006C0A8E">
        <w:rPr>
          <w:rtl/>
        </w:rPr>
        <w:t>(הוראות</w:t>
      </w:r>
      <w:r w:rsidR="005E0871">
        <w:rPr>
          <w:rtl/>
        </w:rPr>
        <w:t xml:space="preserve"> </w:t>
      </w:r>
      <w:r w:rsidRPr="006C0A8E">
        <w:rPr>
          <w:rtl/>
        </w:rPr>
        <w:t>שונות)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</w:t>
      </w:r>
      <w:r w:rsidRPr="006C0A8E">
        <w:rPr>
          <w:rtl/>
        </w:rPr>
        <w:t>מס'</w:t>
      </w:r>
      <w:r w:rsidR="005E0871">
        <w:rPr>
          <w:rtl/>
        </w:rPr>
        <w:t xml:space="preserve"> </w:t>
      </w:r>
      <w:r w:rsidRPr="006C0A8E">
        <w:rPr>
          <w:rtl/>
        </w:rPr>
        <w:t>7),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 נתקבל בקריאה</w:t>
      </w:r>
      <w:r w:rsidR="005E0871">
        <w:rPr>
          <w:rtl/>
        </w:rPr>
        <w:t xml:space="preserve"> </w:t>
      </w:r>
      <w:r w:rsidRPr="006C0A8E">
        <w:rPr>
          <w:rtl/>
        </w:rPr>
        <w:t>שלישית. ברכות לחבר הכנסת אריאל ויינשטיין.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9" w:name="_Toc460918569"/>
      <w:r w:rsidRPr="005E0871">
        <w:rPr>
          <w:rtl/>
        </w:rPr>
        <w:t>הצעת חוק חסינות חברי הכנסת, זכויותיהם וחובותיהם (תיקון מס' 17), התשנ"ו</w:t>
      </w:r>
      <w:r>
        <w:rPr>
          <w:rtl/>
        </w:rPr>
        <w:t>–</w:t>
      </w:r>
      <w:r w:rsidRPr="005E0871">
        <w:rPr>
          <w:rtl/>
        </w:rPr>
        <w:t>1995</w:t>
      </w:r>
      <w:bookmarkEnd w:id="9"/>
    </w:p>
    <w:p w:rsidR="005E0871" w:rsidRPr="005E0871" w:rsidRDefault="005E0871" w:rsidP="005E0871">
      <w:pPr>
        <w:pStyle w:val="1"/>
        <w:rPr>
          <w:rtl/>
        </w:rPr>
      </w:pPr>
      <w:bookmarkStart w:id="10" w:name="_Toc460918570"/>
      <w:r w:rsidRPr="005E0871">
        <w:rPr>
          <w:rtl/>
        </w:rPr>
        <w:t>(קריאה שנייה וקריאה שלישית)</w:t>
      </w:r>
      <w:bookmarkEnd w:id="10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אנו עוברים להצעת חוק חסינות חברי הכנסת, זכויותיהם וחובותיהם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</w:t>
      </w:r>
      <w:r w:rsidRPr="006C0A8E">
        <w:rPr>
          <w:rtl/>
        </w:rPr>
        <w:t>מס'</w:t>
      </w:r>
      <w:r w:rsidR="005E0871">
        <w:rPr>
          <w:rtl/>
        </w:rPr>
        <w:t xml:space="preserve"> </w:t>
      </w:r>
      <w:r w:rsidRPr="006C0A8E">
        <w:rPr>
          <w:rtl/>
        </w:rPr>
        <w:t>17),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בקריאה</w:t>
      </w:r>
      <w:r w:rsidR="005E0871">
        <w:rPr>
          <w:rtl/>
        </w:rPr>
        <w:t xml:space="preserve"> </w:t>
      </w:r>
      <w:r w:rsidRPr="006C0A8E">
        <w:rPr>
          <w:rtl/>
        </w:rPr>
        <w:t>שנייה</w:t>
      </w:r>
      <w:r w:rsidR="005E0871">
        <w:rPr>
          <w:rtl/>
        </w:rPr>
        <w:t xml:space="preserve"> </w:t>
      </w:r>
      <w:r w:rsidRPr="006C0A8E">
        <w:rPr>
          <w:rtl/>
        </w:rPr>
        <w:t>וקריאה</w:t>
      </w:r>
      <w:r w:rsidR="005E0871">
        <w:rPr>
          <w:rtl/>
        </w:rPr>
        <w:t xml:space="preserve"> </w:t>
      </w:r>
      <w:r w:rsidRPr="006C0A8E">
        <w:rPr>
          <w:rtl/>
        </w:rPr>
        <w:t>שלישית.</w:t>
      </w:r>
      <w:r w:rsidR="005E0871">
        <w:rPr>
          <w:rtl/>
        </w:rPr>
        <w:t xml:space="preserve"> </w:t>
      </w:r>
      <w:r w:rsidRPr="006C0A8E">
        <w:rPr>
          <w:rtl/>
        </w:rPr>
        <w:t>יציג את ההצעה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הכנסת.</w:t>
      </w:r>
      <w:r w:rsidR="005E0871">
        <w:rPr>
          <w:rtl/>
        </w:rPr>
        <w:t xml:space="preserve"> </w:t>
      </w:r>
      <w:r w:rsidRPr="006C0A8E">
        <w:rPr>
          <w:rtl/>
        </w:rPr>
        <w:t>מפנים את תשומת לבי לכך שיש שלושה מסתייגים לחוק, אבל הם</w:t>
      </w:r>
      <w:r w:rsidR="005E0871">
        <w:rPr>
          <w:rtl/>
        </w:rPr>
        <w:t xml:space="preserve"> </w:t>
      </w:r>
      <w:r w:rsidRPr="006C0A8E">
        <w:rPr>
          <w:rtl/>
        </w:rPr>
        <w:t>לא בבניין. לכן ייתכן שעוד מעט, בתום דברי יושב</w:t>
      </w:r>
      <w:r w:rsidR="005E0871">
        <w:rPr>
          <w:rtl/>
        </w:rPr>
        <w:t>-</w:t>
      </w:r>
      <w:r w:rsidRPr="006C0A8E">
        <w:rPr>
          <w:rtl/>
        </w:rPr>
        <w:t>ראש הוועדה, תהיה ההצבעה.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(יו"ר ועדת הכנסת):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שר המשפטים, אני מתכבד להביא</w:t>
      </w:r>
      <w:r w:rsidR="005E0871">
        <w:rPr>
          <w:rtl/>
        </w:rPr>
        <w:t xml:space="preserve"> </w:t>
      </w:r>
      <w:r w:rsidRPr="006C0A8E">
        <w:rPr>
          <w:rtl/>
        </w:rPr>
        <w:t>לקריאה</w:t>
      </w:r>
      <w:r w:rsidR="005E0871">
        <w:rPr>
          <w:rtl/>
        </w:rPr>
        <w:t xml:space="preserve"> </w:t>
      </w:r>
      <w:r w:rsidRPr="006C0A8E">
        <w:rPr>
          <w:rtl/>
        </w:rPr>
        <w:t>שנייה,</w:t>
      </w:r>
      <w:r w:rsidR="005E0871">
        <w:rPr>
          <w:rtl/>
        </w:rPr>
        <w:t xml:space="preserve"> </w:t>
      </w: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מקווה,</w:t>
      </w:r>
      <w:r w:rsidR="005E0871">
        <w:rPr>
          <w:rtl/>
        </w:rPr>
        <w:t xml:space="preserve"> </w:t>
      </w:r>
      <w:r w:rsidRPr="006C0A8E">
        <w:rPr>
          <w:rtl/>
        </w:rPr>
        <w:t>גם לקריאה שלישית, את הצעת חוק חסינות חברי הכנסת,</w:t>
      </w:r>
      <w:r w:rsidR="005E0871">
        <w:rPr>
          <w:rtl/>
        </w:rPr>
        <w:t xml:space="preserve"> </w:t>
      </w:r>
      <w:r w:rsidRPr="006C0A8E">
        <w:rPr>
          <w:rtl/>
        </w:rPr>
        <w:t>זכויותיהם</w:t>
      </w:r>
      <w:r w:rsidR="005E0871">
        <w:rPr>
          <w:rtl/>
        </w:rPr>
        <w:t xml:space="preserve"> </w:t>
      </w:r>
      <w:r w:rsidRPr="006C0A8E">
        <w:rPr>
          <w:rtl/>
        </w:rPr>
        <w:t>וחובותיהם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</w:t>
      </w:r>
      <w:r w:rsidRPr="006C0A8E">
        <w:rPr>
          <w:rtl/>
        </w:rPr>
        <w:t>מס'</w:t>
      </w:r>
      <w:r w:rsidR="005E0871">
        <w:rPr>
          <w:rtl/>
        </w:rPr>
        <w:t xml:space="preserve"> </w:t>
      </w:r>
      <w:r w:rsidRPr="006C0A8E">
        <w:rPr>
          <w:rtl/>
        </w:rPr>
        <w:t>17),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1995. זו הצעה שיוזמיה היו 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יצחק</w:t>
      </w:r>
      <w:r w:rsidR="005E0871">
        <w:rPr>
          <w:rtl/>
        </w:rPr>
        <w:t xml:space="preserve"> </w:t>
      </w:r>
      <w:r w:rsidRPr="006C0A8E">
        <w:rPr>
          <w:rtl/>
        </w:rPr>
        <w:t>לוי,</w:t>
      </w:r>
      <w:r w:rsidR="005E0871">
        <w:rPr>
          <w:rtl/>
        </w:rPr>
        <w:t xml:space="preserve"> </w:t>
      </w:r>
      <w:r w:rsidRPr="006C0A8E">
        <w:rPr>
          <w:rtl/>
        </w:rPr>
        <w:t>חגי</w:t>
      </w:r>
      <w:r w:rsidR="005E0871">
        <w:rPr>
          <w:rtl/>
        </w:rPr>
        <w:t xml:space="preserve"> </w:t>
      </w:r>
      <w:r w:rsidRPr="006C0A8E">
        <w:rPr>
          <w:rtl/>
        </w:rPr>
        <w:t>מירום ומשה פלד.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למיטב</w:t>
      </w:r>
      <w:r w:rsidR="005E0871">
        <w:rPr>
          <w:rtl/>
        </w:rPr>
        <w:t xml:space="preserve"> </w:t>
      </w:r>
      <w:r w:rsidRPr="006C0A8E">
        <w:rPr>
          <w:rtl/>
        </w:rPr>
        <w:t>ידיעתי,</w:t>
      </w:r>
      <w:r w:rsidR="005E0871">
        <w:rPr>
          <w:rtl/>
        </w:rPr>
        <w:t xml:space="preserve"> </w:t>
      </w:r>
      <w:r w:rsidRPr="006C0A8E">
        <w:rPr>
          <w:rtl/>
        </w:rPr>
        <w:t>חבר הכנסת יצחק לוי איננו בארץ, ועל כן הוא אינו נוכח בדיון</w:t>
      </w:r>
      <w:r w:rsidR="005E0871">
        <w:rPr>
          <w:rtl/>
        </w:rPr>
        <w:t xml:space="preserve"> </w:t>
      </w:r>
      <w:r w:rsidRPr="006C0A8E">
        <w:rPr>
          <w:rtl/>
        </w:rPr>
        <w:t>הזה.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להגיד מלה טובה, מלה של ברכה, לחבר הכנסת יצחק לוי, אשר יזם את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 הזאת, והיה המנוע והגורם הפעיל בחקיקה זו. הוא חיפש דרך כיצד שלא להצר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החסינות של חברי הכנסת, אלא ליצור מצב שבתהליך של הסרת חסינות יוכל חבר הכנסת</w:t>
      </w:r>
      <w:r w:rsidR="005E0871">
        <w:rPr>
          <w:rtl/>
        </w:rPr>
        <w:t xml:space="preserve"> </w:t>
      </w:r>
      <w:r w:rsidRPr="006C0A8E">
        <w:rPr>
          <w:rtl/>
        </w:rPr>
        <w:t>להחליט לוותר על הדיון במליאת הכנסת.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אינני</w:t>
      </w:r>
      <w:r w:rsidR="005E0871">
        <w:rPr>
          <w:rtl/>
        </w:rPr>
        <w:t xml:space="preserve"> </w:t>
      </w:r>
      <w:r w:rsidRPr="006C0A8E">
        <w:rPr>
          <w:rtl/>
        </w:rPr>
        <w:t>רוצה להאריך בדברים, כי נדמה לי שהכנסת, בעיקר בדיון בקריאה הראשונה,</w:t>
      </w:r>
      <w:r w:rsidR="005E0871">
        <w:rPr>
          <w:rtl/>
        </w:rPr>
        <w:t xml:space="preserve"> </w:t>
      </w:r>
      <w:r w:rsidRPr="006C0A8E">
        <w:rPr>
          <w:rtl/>
        </w:rPr>
        <w:t>התאחדה כמעט בתמיכה בהצעת החוק הזה.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עד כמה שאני זוכר, היו חברי כנסת שגם הרחיקו לכת.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(יו"ר ועדת הכנסת):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נכון,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אתה צודק. היו חברי כנסת שסברו שאם חבר כנסת אינו</w:t>
      </w:r>
      <w:r w:rsidR="005E0871">
        <w:rPr>
          <w:rtl/>
        </w:rPr>
        <w:t xml:space="preserve"> </w:t>
      </w:r>
      <w:r w:rsidRPr="006C0A8E">
        <w:rPr>
          <w:rtl/>
        </w:rPr>
        <w:t>מעוניין</w:t>
      </w:r>
      <w:r w:rsidR="005E0871">
        <w:rPr>
          <w:rtl/>
        </w:rPr>
        <w:t xml:space="preserve"> </w:t>
      </w:r>
      <w:r w:rsidRPr="006C0A8E">
        <w:rPr>
          <w:rtl/>
        </w:rPr>
        <w:t>שיהיה</w:t>
      </w:r>
      <w:r w:rsidR="005E0871">
        <w:rPr>
          <w:rtl/>
        </w:rPr>
        <w:t xml:space="preserve"> </w:t>
      </w:r>
      <w:r w:rsidRPr="006C0A8E">
        <w:rPr>
          <w:rtl/>
        </w:rPr>
        <w:t>דיון</w:t>
      </w:r>
      <w:r w:rsidR="005E0871">
        <w:rPr>
          <w:rtl/>
        </w:rPr>
        <w:t xml:space="preserve"> </w:t>
      </w:r>
      <w:r w:rsidRPr="006C0A8E">
        <w:rPr>
          <w:rtl/>
        </w:rPr>
        <w:t>בהסרת</w:t>
      </w:r>
      <w:r w:rsidR="005E0871">
        <w:rPr>
          <w:rtl/>
        </w:rPr>
        <w:t xml:space="preserve"> </w:t>
      </w:r>
      <w:r w:rsidRPr="006C0A8E">
        <w:rPr>
          <w:rtl/>
        </w:rPr>
        <w:t>חסינותו גם בוועדת הכנסת, והוא מודיע שהוא מוותר על</w:t>
      </w:r>
      <w:r w:rsidR="005E0871">
        <w:rPr>
          <w:rtl/>
        </w:rPr>
        <w:t xml:space="preserve"> </w:t>
      </w:r>
      <w:r w:rsidRPr="006C0A8E">
        <w:rPr>
          <w:rtl/>
        </w:rPr>
        <w:t>חסינותו</w:t>
      </w:r>
      <w:r w:rsidR="005E0871">
        <w:rPr>
          <w:rtl/>
        </w:rPr>
        <w:t xml:space="preserve"> </w:t>
      </w:r>
      <w:r w:rsidRPr="006C0A8E">
        <w:rPr>
          <w:rtl/>
        </w:rPr>
        <w:t>ורוצה</w:t>
      </w:r>
      <w:r w:rsidR="005E0871">
        <w:rPr>
          <w:rtl/>
        </w:rPr>
        <w:t xml:space="preserve"> </w:t>
      </w:r>
      <w:r w:rsidRPr="006C0A8E">
        <w:rPr>
          <w:rtl/>
        </w:rPr>
        <w:t>להוכיח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חפותו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המשפט, ניתן וצריך לפטור אותו מכך באופן</w:t>
      </w:r>
      <w:r w:rsidR="005E0871">
        <w:rPr>
          <w:rtl/>
        </w:rPr>
        <w:t xml:space="preserve"> </w:t>
      </w:r>
      <w:r w:rsidRPr="006C0A8E">
        <w:rPr>
          <w:rtl/>
        </w:rPr>
        <w:t>מוחלט.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 אנוכי הקטן חשבתי כך.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(יו"ר ועדת הכנסת):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ואפילו</w:t>
      </w:r>
      <w:r w:rsidR="005E0871">
        <w:rPr>
          <w:rtl/>
        </w:rPr>
        <w:t xml:space="preserve"> </w:t>
      </w:r>
      <w:r w:rsidRPr="006C0A8E">
        <w:rPr>
          <w:rtl/>
        </w:rPr>
        <w:t>אתה,</w:t>
      </w:r>
      <w:r w:rsidR="005E0871">
        <w:rPr>
          <w:rtl/>
        </w:rPr>
        <w:t xml:space="preserve"> </w:t>
      </w:r>
      <w:r w:rsidRPr="006C0A8E">
        <w:rPr>
          <w:rtl/>
        </w:rPr>
        <w:t>אדוני,</w:t>
      </w:r>
      <w:r w:rsidR="005E0871">
        <w:rPr>
          <w:rtl/>
        </w:rPr>
        <w:t xml:space="preserve"> </w:t>
      </w:r>
      <w:r w:rsidRPr="006C0A8E">
        <w:rPr>
          <w:rtl/>
        </w:rPr>
        <w:t>חשבת</w:t>
      </w:r>
      <w:r w:rsidR="005E0871">
        <w:rPr>
          <w:rtl/>
        </w:rPr>
        <w:t xml:space="preserve"> </w:t>
      </w:r>
      <w:r w:rsidRPr="006C0A8E">
        <w:rPr>
          <w:rtl/>
        </w:rPr>
        <w:t>כך.</w:t>
      </w:r>
      <w:r w:rsidR="005E0871">
        <w:rPr>
          <w:rtl/>
        </w:rPr>
        <w:t xml:space="preserve"> </w:t>
      </w:r>
      <w:r w:rsidRPr="006C0A8E">
        <w:rPr>
          <w:rtl/>
        </w:rPr>
        <w:t>ואם תעלעלו בהסתייגויות, יש פה לפחות שתי</w:t>
      </w:r>
      <w:r w:rsidR="005E0871">
        <w:rPr>
          <w:rtl/>
        </w:rPr>
        <w:t xml:space="preserve"> </w:t>
      </w:r>
      <w:r w:rsidRPr="006C0A8E">
        <w:rPr>
          <w:rtl/>
        </w:rPr>
        <w:t>הסתייגויות,</w:t>
      </w:r>
      <w:r w:rsidR="005E0871">
        <w:rPr>
          <w:rtl/>
        </w:rPr>
        <w:t xml:space="preserve"> </w:t>
      </w:r>
      <w:r w:rsidRPr="006C0A8E">
        <w:rPr>
          <w:rtl/>
        </w:rPr>
        <w:t>האחת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חבר הכנסת עמנואל זיסמן והשנייה של חבר הכנסת מאיר שטרית,</w:t>
      </w:r>
      <w:r w:rsidR="005E0871">
        <w:rPr>
          <w:rtl/>
        </w:rPr>
        <w:t xml:space="preserve"> </w:t>
      </w:r>
      <w:r w:rsidRPr="006C0A8E">
        <w:rPr>
          <w:rtl/>
        </w:rPr>
        <w:t>שבעצם</w:t>
      </w:r>
      <w:r w:rsidR="005E0871">
        <w:rPr>
          <w:rtl/>
        </w:rPr>
        <w:t xml:space="preserve"> </w:t>
      </w:r>
      <w:r w:rsidRPr="006C0A8E">
        <w:rPr>
          <w:rtl/>
        </w:rPr>
        <w:t>מציעים,</w:t>
      </w:r>
      <w:r w:rsidR="005E0871">
        <w:rPr>
          <w:rtl/>
        </w:rPr>
        <w:t xml:space="preserve"> </w:t>
      </w:r>
      <w:r w:rsidRPr="006C0A8E">
        <w:rPr>
          <w:rtl/>
        </w:rPr>
        <w:t>שאם חבר הכנסת, אפילו בדיון בוועדה, מבקש שהוועדה לא תדון ותאפשר</w:t>
      </w:r>
      <w:r w:rsidR="005E0871">
        <w:rPr>
          <w:rtl/>
        </w:rPr>
        <w:t xml:space="preserve"> </w:t>
      </w:r>
      <w:r w:rsidRPr="006C0A8E">
        <w:rPr>
          <w:rtl/>
        </w:rPr>
        <w:t>לו</w:t>
      </w:r>
      <w:r w:rsidR="005E0871">
        <w:rPr>
          <w:rtl/>
        </w:rPr>
        <w:t xml:space="preserve"> </w:t>
      </w:r>
      <w:r w:rsidRPr="006C0A8E">
        <w:rPr>
          <w:rtl/>
        </w:rPr>
        <w:t>להסיר את חסינותו, כי אז לא יהיה דיון כלל בוועדת הכנסת בהסרת החסינות, הכנסת</w:t>
      </w:r>
      <w:r w:rsidR="005E0871">
        <w:rPr>
          <w:rtl/>
        </w:rPr>
        <w:t xml:space="preserve"> </w:t>
      </w:r>
      <w:r w:rsidRPr="006C0A8E">
        <w:rPr>
          <w:rtl/>
        </w:rPr>
        <w:t>תסתפק</w:t>
      </w:r>
      <w:r w:rsidR="005E0871">
        <w:rPr>
          <w:rtl/>
        </w:rPr>
        <w:t xml:space="preserve"> </w:t>
      </w:r>
      <w:r w:rsidRPr="006C0A8E">
        <w:rPr>
          <w:rtl/>
        </w:rPr>
        <w:t>בכך</w:t>
      </w:r>
      <w:r w:rsidR="005E0871">
        <w:rPr>
          <w:rtl/>
        </w:rPr>
        <w:t xml:space="preserve"> </w:t>
      </w:r>
      <w:r w:rsidRPr="006C0A8E">
        <w:rPr>
          <w:rtl/>
        </w:rPr>
        <w:t>שהיועץ</w:t>
      </w:r>
      <w:r w:rsidR="005E0871">
        <w:rPr>
          <w:rtl/>
        </w:rPr>
        <w:t xml:space="preserve"> </w:t>
      </w:r>
      <w:r w:rsidRPr="006C0A8E">
        <w:rPr>
          <w:rtl/>
        </w:rPr>
        <w:t>המשפטי</w:t>
      </w:r>
      <w:r w:rsidR="005E0871">
        <w:rPr>
          <w:rtl/>
        </w:rPr>
        <w:t xml:space="preserve"> </w:t>
      </w:r>
      <w:r w:rsidRPr="006C0A8E">
        <w:rPr>
          <w:rtl/>
        </w:rPr>
        <w:t>הביא ליושב</w:t>
      </w:r>
      <w:r w:rsidR="005E0871">
        <w:rPr>
          <w:rtl/>
        </w:rPr>
        <w:t>-</w:t>
      </w:r>
      <w:r w:rsidRPr="006C0A8E">
        <w:rPr>
          <w:rtl/>
        </w:rPr>
        <w:t>ראש הכנסת, ויושב</w:t>
      </w:r>
      <w:r w:rsidR="005E0871">
        <w:rPr>
          <w:rtl/>
        </w:rPr>
        <w:t>-</w:t>
      </w:r>
      <w:r w:rsidRPr="006C0A8E">
        <w:rPr>
          <w:rtl/>
        </w:rPr>
        <w:t>ראש הכנסת העביר לוועדת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כתב</w:t>
      </w:r>
      <w:r w:rsidR="005E0871">
        <w:rPr>
          <w:rtl/>
        </w:rPr>
        <w:t xml:space="preserve"> </w:t>
      </w:r>
      <w:r w:rsidRPr="006C0A8E">
        <w:rPr>
          <w:rtl/>
        </w:rPr>
        <w:t>האישום ואת הבקשה להסרת החסינות של חבר הכנסת. אם חבר הכנסת אומר</w:t>
      </w:r>
      <w:r w:rsidR="005E0871">
        <w:rPr>
          <w:rtl/>
        </w:rPr>
        <w:t xml:space="preserve"> </w:t>
      </w:r>
      <w:r w:rsidRPr="006C0A8E">
        <w:rPr>
          <w:rtl/>
        </w:rPr>
        <w:t>שאיננו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לעבור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השלב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הזה, אפילו בוועדת הכנסת </w:t>
      </w:r>
      <w:r w:rsidR="005E0871">
        <w:rPr>
          <w:rtl/>
        </w:rPr>
        <w:t>–</w:t>
      </w:r>
      <w:r w:rsidRPr="006C0A8E">
        <w:rPr>
          <w:rtl/>
        </w:rPr>
        <w:t xml:space="preserve"> יתירו לו להיות משוחרר</w:t>
      </w:r>
      <w:r w:rsidR="005E0871">
        <w:rPr>
          <w:rtl/>
        </w:rPr>
        <w:t xml:space="preserve"> </w:t>
      </w:r>
      <w:r w:rsidRPr="006C0A8E">
        <w:rPr>
          <w:rtl/>
        </w:rPr>
        <w:t>וחופשי מן העניין.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יכול להיות שנגיע לזה גם כן. כי יש היגיון בכך שחבר כנסת</w:t>
      </w:r>
      <w:r w:rsidR="005E0871">
        <w:rPr>
          <w:rtl/>
        </w:rPr>
        <w:t xml:space="preserve"> </w:t>
      </w:r>
      <w:r w:rsidRPr="006C0A8E">
        <w:rPr>
          <w:rtl/>
        </w:rPr>
        <w:t>שרוצה</w:t>
      </w:r>
      <w:r w:rsidR="005E0871">
        <w:rPr>
          <w:rtl/>
        </w:rPr>
        <w:t xml:space="preserve"> </w:t>
      </w:r>
      <w:r w:rsidRPr="006C0A8E">
        <w:rPr>
          <w:rtl/>
        </w:rPr>
        <w:t>להוכיח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חפותו</w:t>
      </w:r>
      <w:r w:rsidR="005E0871">
        <w:rPr>
          <w:rtl/>
        </w:rPr>
        <w:t xml:space="preserve"> </w:t>
      </w:r>
      <w:r w:rsidRPr="006C0A8E">
        <w:rPr>
          <w:rtl/>
        </w:rPr>
        <w:t>ואומר: אל תעמידו את מסך החסינות כאן כגורם שמגן עלי,</w:t>
      </w:r>
      <w:r w:rsidR="005E0871">
        <w:rPr>
          <w:rtl/>
        </w:rPr>
        <w:t xml:space="preserve"> </w:t>
      </w:r>
      <w:r w:rsidRPr="006C0A8E">
        <w:rPr>
          <w:rtl/>
        </w:rPr>
        <w:t>אינני רוצה</w:t>
      </w:r>
      <w:r w:rsidR="005E0871">
        <w:rPr>
          <w:rtl/>
        </w:rPr>
        <w:t xml:space="preserve"> </w:t>
      </w:r>
      <w:r w:rsidRPr="006C0A8E">
        <w:rPr>
          <w:rtl/>
        </w:rPr>
        <w:t>בזה,</w:t>
      </w:r>
      <w:r w:rsidR="005E0871">
        <w:rPr>
          <w:rtl/>
        </w:rPr>
        <w:t xml:space="preserve"> </w:t>
      </w:r>
      <w:r w:rsidRPr="006C0A8E">
        <w:rPr>
          <w:rtl/>
        </w:rPr>
        <w:t>וגם אל תעמידו אותי עירום ועריה, וגם אל תרחמו עלי ואל תתחסדו,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אל</w:t>
      </w:r>
      <w:r w:rsidR="005E0871">
        <w:rPr>
          <w:rtl/>
        </w:rPr>
        <w:t xml:space="preserve"> </w:t>
      </w:r>
      <w:r w:rsidRPr="006C0A8E">
        <w:rPr>
          <w:rtl/>
        </w:rPr>
        <w:t>תעמדו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לי לחומת מגן וכן הלאה, כל אחד משיקולו הוא </w:t>
      </w:r>
      <w:r w:rsidR="005E0871">
        <w:rPr>
          <w:rtl/>
        </w:rPr>
        <w:t>–</w:t>
      </w:r>
      <w:r w:rsidRPr="006C0A8E">
        <w:rPr>
          <w:rtl/>
        </w:rPr>
        <w:t xml:space="preserve"> אולי באמת צריך לכבד</w:t>
      </w:r>
      <w:r w:rsidR="005E0871">
        <w:rPr>
          <w:rtl/>
        </w:rPr>
        <w:t xml:space="preserve"> </w:t>
      </w:r>
      <w:r w:rsidRPr="006C0A8E">
        <w:rPr>
          <w:rtl/>
        </w:rPr>
        <w:t>את רצונו.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אלא</w:t>
      </w:r>
      <w:r w:rsidR="005E0871">
        <w:rPr>
          <w:rtl/>
        </w:rPr>
        <w:t xml:space="preserve"> </w:t>
      </w:r>
      <w:r w:rsidRPr="006C0A8E">
        <w:rPr>
          <w:rtl/>
        </w:rPr>
        <w:t>שפילוסופית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הסבורים,</w:t>
      </w:r>
      <w:r w:rsidR="005E0871">
        <w:rPr>
          <w:rtl/>
        </w:rPr>
        <w:t xml:space="preserve"> </w:t>
      </w:r>
      <w:r w:rsidRPr="006C0A8E">
        <w:rPr>
          <w:rtl/>
        </w:rPr>
        <w:t>וגם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ביניהם, שלעתים מורא היועץ המשפטי</w:t>
      </w:r>
      <w:r w:rsidR="005E0871">
        <w:rPr>
          <w:rtl/>
        </w:rPr>
        <w:t xml:space="preserve"> </w:t>
      </w:r>
      <w:r w:rsidRPr="006C0A8E">
        <w:rPr>
          <w:rtl/>
        </w:rPr>
        <w:t>לממשלה,</w:t>
      </w:r>
      <w:r w:rsidR="005E0871">
        <w:rPr>
          <w:rtl/>
        </w:rPr>
        <w:t xml:space="preserve"> </w:t>
      </w:r>
      <w:r w:rsidRPr="006C0A8E">
        <w:rPr>
          <w:rtl/>
        </w:rPr>
        <w:t>ואולי</w:t>
      </w:r>
      <w:r w:rsidR="005E0871">
        <w:rPr>
          <w:rtl/>
        </w:rPr>
        <w:t xml:space="preserve"> </w:t>
      </w:r>
      <w:r w:rsidRPr="006C0A8E">
        <w:rPr>
          <w:rtl/>
        </w:rPr>
        <w:t>מורא התביעה, יהיה על חבר הכנסת, וכאשר היועץ המשפטי לממשלה מגיע</w:t>
      </w:r>
      <w:r w:rsidR="005E0871">
        <w:rPr>
          <w:rtl/>
        </w:rPr>
        <w:t xml:space="preserve"> </w:t>
      </w:r>
      <w:r w:rsidRPr="006C0A8E">
        <w:rPr>
          <w:rtl/>
        </w:rPr>
        <w:t>לכלל החלטה שהוא רוצה להעמיד לדין פלילי חבר כנסת, מן הראוי שהוא יבוא ויציג בפני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שיקוליו</w:t>
      </w:r>
      <w:r w:rsidR="005E0871">
        <w:rPr>
          <w:rtl/>
        </w:rPr>
        <w:t xml:space="preserve"> </w:t>
      </w:r>
      <w:r w:rsidRPr="006C0A8E">
        <w:rPr>
          <w:rtl/>
        </w:rPr>
        <w:t>להעמדת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לדין, כדי שנהיה משוכנעים שהוא לא</w:t>
      </w:r>
      <w:r w:rsidR="005E0871">
        <w:rPr>
          <w:rtl/>
        </w:rPr>
        <w:t xml:space="preserve"> </w:t>
      </w:r>
      <w:r w:rsidRPr="006C0A8E">
        <w:rPr>
          <w:rtl/>
        </w:rPr>
        <w:t>התגולל,</w:t>
      </w:r>
      <w:r w:rsidR="005E0871">
        <w:rPr>
          <w:rtl/>
        </w:rPr>
        <w:t xml:space="preserve"> </w:t>
      </w:r>
      <w:r w:rsidRPr="006C0A8E">
        <w:rPr>
          <w:rtl/>
        </w:rPr>
        <w:t>לא רדף, לא "חיפש", בלשון הנוער, את חבר הכנסת, אלא שקל את הדברים בצורה</w:t>
      </w:r>
      <w:r w:rsidR="005E0871">
        <w:rPr>
          <w:rtl/>
        </w:rPr>
        <w:t xml:space="preserve"> </w:t>
      </w:r>
      <w:r w:rsidRPr="006C0A8E">
        <w:rPr>
          <w:rtl/>
        </w:rPr>
        <w:t>רצינית ולא היה פגם בהחלטתו להעמיד את חבר הכנסת לדין.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החלטנו,</w:t>
      </w:r>
      <w:r w:rsidR="005E0871">
        <w:rPr>
          <w:rtl/>
        </w:rPr>
        <w:t xml:space="preserve"> </w:t>
      </w:r>
      <w:r w:rsidRPr="006C0A8E">
        <w:rPr>
          <w:rtl/>
        </w:rPr>
        <w:t>והיה</w:t>
      </w:r>
      <w:r w:rsidR="005E0871">
        <w:rPr>
          <w:rtl/>
        </w:rPr>
        <w:t xml:space="preserve"> </w:t>
      </w:r>
      <w:r w:rsidRPr="006C0A8E">
        <w:rPr>
          <w:rtl/>
        </w:rPr>
        <w:t>לכך</w:t>
      </w:r>
      <w:r w:rsidR="005E0871">
        <w:rPr>
          <w:rtl/>
        </w:rPr>
        <w:t xml:space="preserve"> </w:t>
      </w:r>
      <w:r w:rsidRPr="006C0A8E">
        <w:rPr>
          <w:rtl/>
        </w:rPr>
        <w:t>רוב בוועדת הכנסת, גם פה במליאת הכנסת, לצעוד את</w:t>
      </w:r>
      <w:r w:rsidR="005E0871">
        <w:rPr>
          <w:rtl/>
        </w:rPr>
        <w:t xml:space="preserve"> </w:t>
      </w:r>
      <w:r w:rsidRPr="006C0A8E">
        <w:rPr>
          <w:rtl/>
        </w:rPr>
        <w:t>הצעד</w:t>
      </w:r>
      <w:r w:rsidR="005E0871">
        <w:rPr>
          <w:rtl/>
        </w:rPr>
        <w:t xml:space="preserve"> </w:t>
      </w:r>
      <w:r w:rsidRPr="006C0A8E">
        <w:rPr>
          <w:rtl/>
        </w:rPr>
        <w:t>הזה</w:t>
      </w:r>
      <w:r w:rsidR="005E0871">
        <w:rPr>
          <w:rtl/>
        </w:rPr>
        <w:t xml:space="preserve"> </w:t>
      </w:r>
      <w:r w:rsidRPr="006C0A8E">
        <w:rPr>
          <w:rtl/>
        </w:rPr>
        <w:t>בהדרגה.</w:t>
      </w:r>
      <w:r w:rsidR="005E0871">
        <w:rPr>
          <w:rtl/>
        </w:rPr>
        <w:t xml:space="preserve"> </w:t>
      </w:r>
      <w:r w:rsidRPr="006C0A8E">
        <w:rPr>
          <w:rtl/>
        </w:rPr>
        <w:t>כלומר,</w:t>
      </w:r>
      <w:r w:rsidR="005E0871">
        <w:rPr>
          <w:rtl/>
        </w:rPr>
        <w:t xml:space="preserve"> </w:t>
      </w:r>
      <w:r w:rsidRPr="006C0A8E">
        <w:rPr>
          <w:rtl/>
        </w:rPr>
        <w:t>עדיין לעמוד על כך שהדיון יהיה בוועדת הכנסת, אבל אם</w:t>
      </w:r>
      <w:r w:rsidR="005E0871">
        <w:rPr>
          <w:rtl/>
        </w:rPr>
        <w:t xml:space="preserve"> </w:t>
      </w:r>
      <w:r w:rsidRPr="006C0A8E">
        <w:rPr>
          <w:rtl/>
        </w:rPr>
        <w:t>אחרי</w:t>
      </w:r>
      <w:r w:rsidR="005E0871">
        <w:rPr>
          <w:rtl/>
        </w:rPr>
        <w:t xml:space="preserve"> </w:t>
      </w:r>
      <w:r w:rsidRPr="006C0A8E">
        <w:rPr>
          <w:rtl/>
        </w:rPr>
        <w:t>הדיון</w:t>
      </w:r>
      <w:r w:rsidR="005E0871">
        <w:rPr>
          <w:rtl/>
        </w:rPr>
        <w:t xml:space="preserve"> </w:t>
      </w:r>
      <w:r w:rsidRPr="006C0A8E">
        <w:rPr>
          <w:rtl/>
        </w:rPr>
        <w:t>בוועדת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במהלך</w:t>
      </w:r>
      <w:r w:rsidR="005E0871">
        <w:rPr>
          <w:rtl/>
        </w:rPr>
        <w:t xml:space="preserve"> </w:t>
      </w:r>
      <w:r w:rsidRPr="006C0A8E">
        <w:rPr>
          <w:rtl/>
        </w:rPr>
        <w:t>הדיון בוועדת הכנסת יודיע חבר הכנסת בכתב</w:t>
      </w:r>
      <w:r w:rsidR="005E0871">
        <w:rPr>
          <w:rtl/>
        </w:rPr>
        <w:t xml:space="preserve"> </w:t>
      </w:r>
      <w:r w:rsidRPr="006C0A8E">
        <w:rPr>
          <w:rtl/>
        </w:rPr>
        <w:t>ליושב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ליושב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הכנסת, שהוא אינו מעוניין בדיון במליאה </w:t>
      </w:r>
      <w:r w:rsidR="005E0871">
        <w:rPr>
          <w:rtl/>
        </w:rPr>
        <w:t>–</w:t>
      </w:r>
      <w:r w:rsidRPr="006C0A8E">
        <w:rPr>
          <w:rtl/>
        </w:rPr>
        <w:t xml:space="preserve"> לא</w:t>
      </w:r>
      <w:r w:rsidR="005E0871">
        <w:rPr>
          <w:rtl/>
        </w:rPr>
        <w:t xml:space="preserve"> </w:t>
      </w:r>
      <w:r w:rsidRPr="006C0A8E">
        <w:rPr>
          <w:rtl/>
        </w:rPr>
        <w:t>נביא</w:t>
      </w:r>
      <w:r w:rsidR="005E0871">
        <w:rPr>
          <w:rtl/>
        </w:rPr>
        <w:t xml:space="preserve"> </w:t>
      </w:r>
      <w:r w:rsidRPr="006C0A8E">
        <w:rPr>
          <w:rtl/>
        </w:rPr>
        <w:t>את העניין לדיון במליאה. יושב</w:t>
      </w:r>
      <w:r w:rsidR="005E0871">
        <w:rPr>
          <w:rtl/>
        </w:rPr>
        <w:t>-</w:t>
      </w:r>
      <w:r w:rsidRPr="006C0A8E">
        <w:rPr>
          <w:rtl/>
        </w:rPr>
        <w:t>ראש הכנסת יודיע כאן, שוועדת הכנסת החליטה על</w:t>
      </w:r>
      <w:r w:rsidR="005E0871">
        <w:rPr>
          <w:rtl/>
        </w:rPr>
        <w:t xml:space="preserve"> </w:t>
      </w:r>
      <w:r w:rsidRPr="006C0A8E">
        <w:rPr>
          <w:rtl/>
        </w:rPr>
        <w:t>הסרת החסינות לבקשת חבר הכנסת, וכי החסינות הוסרה.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כלומר, הצעד שאנחנו צועדים הוא צעד מוגבל. אם חבר הכנסת מבקש שתוסר חסינותו,</w:t>
      </w:r>
      <w:r w:rsidR="005E0871">
        <w:rPr>
          <w:rtl/>
        </w:rPr>
        <w:t xml:space="preserve"> </w:t>
      </w:r>
      <w:r w:rsidRPr="006C0A8E">
        <w:rPr>
          <w:rtl/>
        </w:rPr>
        <w:t>והוא לא רוצה שהכנסת תעמוד לו כחומת מגן, אלא הוא רוצה לעמוד, כמו כל אזרח, לדיון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ולהוכיח</w:t>
      </w:r>
      <w:r w:rsidR="005E0871">
        <w:rPr>
          <w:rtl/>
        </w:rPr>
        <w:t xml:space="preserve"> </w:t>
      </w:r>
      <w:r w:rsidRPr="006C0A8E">
        <w:rPr>
          <w:rtl/>
        </w:rPr>
        <w:t>שם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חפותו,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אז ועדת הכנסת תקיים את ההליך, תבחן את</w:t>
      </w:r>
      <w:r w:rsidR="005E0871">
        <w:rPr>
          <w:rtl/>
        </w:rPr>
        <w:t xml:space="preserve"> </w:t>
      </w:r>
      <w:r w:rsidRPr="006C0A8E">
        <w:rPr>
          <w:rtl/>
        </w:rPr>
        <w:t>הדברים, תביא את המלצתה לכאן, יושב</w:t>
      </w:r>
      <w:r w:rsidR="005E0871">
        <w:rPr>
          <w:rtl/>
        </w:rPr>
        <w:t>-</w:t>
      </w:r>
      <w:r w:rsidRPr="006C0A8E">
        <w:rPr>
          <w:rtl/>
        </w:rPr>
        <w:t>ראש הכנסת יביא אותה לכאן, כך שלא יתקיים דיון</w:t>
      </w:r>
      <w:r w:rsidR="005E0871">
        <w:rPr>
          <w:rtl/>
        </w:rPr>
        <w:t xml:space="preserve"> </w:t>
      </w:r>
      <w:r w:rsidRPr="006C0A8E">
        <w:rPr>
          <w:rtl/>
        </w:rPr>
        <w:t>במליאה.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אלה באופן כללי, בשפה עממית, הדברים שאומר חוק חסינות חברי הכנסת, זכויותיהם</w:t>
      </w:r>
      <w:r w:rsidR="005E0871">
        <w:rPr>
          <w:rtl/>
        </w:rPr>
        <w:t xml:space="preserve"> </w:t>
      </w:r>
      <w:r w:rsidRPr="006C0A8E">
        <w:rPr>
          <w:rtl/>
        </w:rPr>
        <w:t>וחובותיהם</w:t>
      </w:r>
      <w:r w:rsidR="005E0871">
        <w:rPr>
          <w:rtl/>
        </w:rPr>
        <w:t xml:space="preserve"> </w:t>
      </w:r>
      <w:r w:rsidRPr="006C0A8E">
        <w:rPr>
          <w:rtl/>
        </w:rPr>
        <w:t>בתיקון</w:t>
      </w:r>
      <w:r w:rsidR="005E0871">
        <w:rPr>
          <w:rtl/>
        </w:rPr>
        <w:t xml:space="preserve"> </w:t>
      </w:r>
      <w:r w:rsidRPr="006C0A8E">
        <w:rPr>
          <w:rtl/>
        </w:rPr>
        <w:t>הזה</w:t>
      </w:r>
      <w:r w:rsidR="005E0871">
        <w:rPr>
          <w:rtl/>
        </w:rPr>
        <w:t xml:space="preserve"> </w:t>
      </w:r>
      <w:r w:rsidRPr="006C0A8E">
        <w:rPr>
          <w:rtl/>
        </w:rPr>
        <w:t>שחבר</w:t>
      </w:r>
      <w:r w:rsidR="005E0871">
        <w:rPr>
          <w:rtl/>
        </w:rPr>
        <w:t xml:space="preserve"> </w:t>
      </w:r>
      <w:r w:rsidRPr="006C0A8E">
        <w:rPr>
          <w:rtl/>
        </w:rPr>
        <w:t>הכנסת יצחק לוי היה יוזמו ואני וחבר הכנסת משה פלד</w:t>
      </w:r>
      <w:r w:rsidR="005E0871">
        <w:rPr>
          <w:rtl/>
        </w:rPr>
        <w:t xml:space="preserve"> </w:t>
      </w:r>
      <w:r w:rsidRPr="006C0A8E">
        <w:rPr>
          <w:rtl/>
        </w:rPr>
        <w:t>שותפים לו.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נדמה</w:t>
      </w:r>
      <w:r w:rsidR="005E0871">
        <w:rPr>
          <w:rtl/>
        </w:rPr>
        <w:t xml:space="preserve"> </w:t>
      </w:r>
      <w:r w:rsidRPr="006C0A8E">
        <w:rPr>
          <w:rtl/>
        </w:rPr>
        <w:t>לי שהדברים ברורים. המגמה שאנחנו מובילים כאן היא</w:t>
      </w:r>
      <w:r w:rsidR="005E0871">
        <w:rPr>
          <w:rtl/>
        </w:rPr>
        <w:t xml:space="preserve"> </w:t>
      </w:r>
      <w:r w:rsidRPr="006C0A8E">
        <w:rPr>
          <w:rtl/>
        </w:rPr>
        <w:t>יותר</w:t>
      </w:r>
      <w:r w:rsidR="005E0871">
        <w:rPr>
          <w:rtl/>
        </w:rPr>
        <w:t xml:space="preserve"> </w:t>
      </w:r>
      <w:r w:rsidRPr="006C0A8E">
        <w:rPr>
          <w:rtl/>
        </w:rPr>
        <w:t>מנקודת ראותו של חבר הכנסת שביקשו את הסרת חסינותו, כדי לבוא לקראתו ולומר,</w:t>
      </w:r>
      <w:r w:rsidR="005E0871">
        <w:rPr>
          <w:rtl/>
        </w:rPr>
        <w:t xml:space="preserve"> </w:t>
      </w:r>
      <w:r w:rsidRPr="006C0A8E">
        <w:rPr>
          <w:rtl/>
        </w:rPr>
        <w:t>שהדיון</w:t>
      </w:r>
      <w:r w:rsidR="005E0871">
        <w:rPr>
          <w:rtl/>
        </w:rPr>
        <w:t xml:space="preserve"> </w:t>
      </w:r>
      <w:r w:rsidRPr="006C0A8E">
        <w:rPr>
          <w:rtl/>
        </w:rPr>
        <w:t>הזה, המייסר, לנוכח המצלמות, לנוכח פני האומה, במליאה, לא יתקיים, אם הוא</w:t>
      </w:r>
      <w:r w:rsidR="005E0871">
        <w:rPr>
          <w:rtl/>
        </w:rPr>
        <w:t xml:space="preserve"> </w:t>
      </w:r>
      <w:r w:rsidRPr="006C0A8E">
        <w:rPr>
          <w:rtl/>
        </w:rPr>
        <w:t>ביקש, אחרי שהיה דיון בוועדת הכנסת, שהמליאה לא תדון בכך.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אשר</w:t>
      </w:r>
      <w:r w:rsidR="005E0871">
        <w:rPr>
          <w:rtl/>
        </w:rPr>
        <w:t xml:space="preserve"> </w:t>
      </w:r>
      <w:r w:rsidRPr="006C0A8E">
        <w:rPr>
          <w:rtl/>
        </w:rPr>
        <w:t>על כן, חברי הכנסת, אני מבקש את תמיכת הכנסת בהצעת החוק כפי שהיא מובאת</w:t>
      </w:r>
      <w:r w:rsidR="005E0871">
        <w:rPr>
          <w:rtl/>
        </w:rPr>
        <w:t xml:space="preserve"> </w:t>
      </w:r>
      <w:r w:rsidRPr="006C0A8E">
        <w:rPr>
          <w:rtl/>
        </w:rPr>
        <w:t>כאן.</w:t>
      </w:r>
      <w:r w:rsidR="005E0871">
        <w:rPr>
          <w:rtl/>
        </w:rPr>
        <w:t xml:space="preserve"> </w:t>
      </w:r>
      <w:r w:rsidRPr="006C0A8E">
        <w:rPr>
          <w:rtl/>
        </w:rPr>
        <w:t>נדמה</w:t>
      </w:r>
      <w:r w:rsidR="005E0871">
        <w:rPr>
          <w:rtl/>
        </w:rPr>
        <w:t xml:space="preserve"> </w:t>
      </w:r>
      <w:r w:rsidRPr="006C0A8E">
        <w:rPr>
          <w:rtl/>
        </w:rPr>
        <w:t>לי, שאנחנו מוסיפים נדבך קטן, נוסף, שונה ממה שהיה בעבר, לתהליך הסרת</w:t>
      </w:r>
      <w:r w:rsidR="005E0871">
        <w:rPr>
          <w:rtl/>
        </w:rPr>
        <w:t xml:space="preserve"> </w:t>
      </w:r>
      <w:r w:rsidRPr="006C0A8E">
        <w:rPr>
          <w:rtl/>
        </w:rPr>
        <w:t>החסינות.</w:t>
      </w:r>
      <w:r w:rsidR="005E0871">
        <w:rPr>
          <w:rtl/>
        </w:rPr>
        <w:t xml:space="preserve"> </w:t>
      </w:r>
      <w:r w:rsidRPr="006C0A8E">
        <w:rPr>
          <w:rtl/>
        </w:rPr>
        <w:t>בעידן</w:t>
      </w:r>
      <w:r w:rsidR="005E0871">
        <w:rPr>
          <w:rtl/>
        </w:rPr>
        <w:t xml:space="preserve"> </w:t>
      </w:r>
      <w:r w:rsidRPr="006C0A8E">
        <w:rPr>
          <w:rtl/>
        </w:rPr>
        <w:t>התקשורת, בעידן החשיפה, אם חבר הכנסת מבקש שמליאת הכנסת לא תדון</w:t>
      </w:r>
      <w:r w:rsidR="005E0871">
        <w:rPr>
          <w:rtl/>
        </w:rPr>
        <w:t xml:space="preserve"> </w:t>
      </w:r>
      <w:r w:rsidRPr="006C0A8E">
        <w:rPr>
          <w:rtl/>
        </w:rPr>
        <w:t>בהסרת חסינותו, נלך לקראתו וכך נעשה.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</w:t>
      </w:r>
      <w:r w:rsidR="005E0871">
        <w:rPr>
          <w:rtl/>
        </w:rPr>
        <w:t xml:space="preserve"> </w:t>
      </w:r>
      <w:r w:rsidRPr="006C0A8E">
        <w:rPr>
          <w:rtl/>
        </w:rPr>
        <w:t>שבכך</w:t>
      </w:r>
      <w:r w:rsidR="005E0871">
        <w:rPr>
          <w:rtl/>
        </w:rPr>
        <w:t xml:space="preserve"> </w:t>
      </w:r>
      <w:r w:rsidRPr="006C0A8E">
        <w:rPr>
          <w:rtl/>
        </w:rPr>
        <w:t>שהצעת החוק מונחת לפני חברי הכנסת אני פטור מן הצורך לקרוא</w:t>
      </w:r>
      <w:r w:rsidR="005E0871">
        <w:rPr>
          <w:rtl/>
        </w:rPr>
        <w:t xml:space="preserve"> </w:t>
      </w:r>
      <w:r w:rsidRPr="006C0A8E">
        <w:rPr>
          <w:rtl/>
        </w:rPr>
        <w:t>אותה לפרטיה.</w:t>
      </w:r>
      <w:r w:rsidR="005E0871">
        <w:rPr>
          <w:rtl/>
        </w:rPr>
        <w:t xml:space="preserve"> </w:t>
      </w:r>
      <w:r w:rsidRPr="006C0A8E">
        <w:rPr>
          <w:rtl/>
        </w:rPr>
        <w:t>אני רוצה להודות ליועץ המשפטי של הכנסת, עורך</w:t>
      </w:r>
      <w:r w:rsidR="005E0871">
        <w:rPr>
          <w:rtl/>
        </w:rPr>
        <w:t>-</w:t>
      </w:r>
      <w:r w:rsidRPr="006C0A8E">
        <w:rPr>
          <w:rtl/>
        </w:rPr>
        <w:t>הדין צבי ענבר, שניסח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הדברים,</w:t>
      </w:r>
      <w:r w:rsidR="005E0871">
        <w:rPr>
          <w:rtl/>
        </w:rPr>
        <w:t xml:space="preserve"> </w:t>
      </w:r>
      <w:r w:rsidRPr="006C0A8E">
        <w:rPr>
          <w:rtl/>
        </w:rPr>
        <w:t>לאנשי</w:t>
      </w:r>
      <w:r w:rsidR="005E0871">
        <w:rPr>
          <w:rtl/>
        </w:rPr>
        <w:t xml:space="preserve"> </w:t>
      </w:r>
      <w:r w:rsidRPr="006C0A8E">
        <w:rPr>
          <w:rtl/>
        </w:rPr>
        <w:t>משרד</w:t>
      </w:r>
      <w:r w:rsidR="005E0871">
        <w:rPr>
          <w:rtl/>
        </w:rPr>
        <w:t xml:space="preserve"> </w:t>
      </w:r>
      <w:r w:rsidRPr="006C0A8E">
        <w:rPr>
          <w:rtl/>
        </w:rPr>
        <w:t>המשפטים שליוו אותנו בחקיקה הזאת, ולחברי הכנסת, אם הם</w:t>
      </w:r>
      <w:r w:rsidR="005E0871">
        <w:rPr>
          <w:rtl/>
        </w:rPr>
        <w:t xml:space="preserve"> </w:t>
      </w:r>
      <w:r w:rsidRPr="006C0A8E">
        <w:rPr>
          <w:rtl/>
        </w:rPr>
        <w:t>יתמכו בהצעת החוק.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מאחר</w:t>
      </w:r>
      <w:r w:rsidR="005E0871">
        <w:rPr>
          <w:rtl/>
        </w:rPr>
        <w:t xml:space="preserve"> </w:t>
      </w:r>
      <w:r w:rsidRPr="006C0A8E">
        <w:rPr>
          <w:rtl/>
        </w:rPr>
        <w:t>שהמסתייגים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נמצאים</w:t>
      </w:r>
      <w:r w:rsidR="005E0871">
        <w:rPr>
          <w:rtl/>
        </w:rPr>
        <w:t xml:space="preserve"> </w:t>
      </w:r>
      <w:r w:rsidRPr="006C0A8E">
        <w:rPr>
          <w:rtl/>
        </w:rPr>
        <w:t>באולם,</w:t>
      </w:r>
      <w:r w:rsidR="005E0871">
        <w:rPr>
          <w:rtl/>
        </w:rPr>
        <w:t xml:space="preserve"> </w:t>
      </w:r>
      <w:r w:rsidRPr="006C0A8E">
        <w:rPr>
          <w:rtl/>
        </w:rPr>
        <w:t>נדמה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יכולים לעבור מייד</w:t>
      </w:r>
      <w:r w:rsidR="005E0871">
        <w:rPr>
          <w:rtl/>
        </w:rPr>
        <w:t xml:space="preserve"> </w:t>
      </w:r>
      <w:r w:rsidRPr="006C0A8E">
        <w:rPr>
          <w:rtl/>
        </w:rPr>
        <w:t>להצבעה. תודה רבה, אדוני.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להגיד לך, אדוני יושב</w:t>
      </w:r>
      <w:r w:rsidR="005E0871">
        <w:rPr>
          <w:rtl/>
        </w:rPr>
        <w:t>-</w:t>
      </w:r>
      <w:r w:rsidRPr="006C0A8E">
        <w:rPr>
          <w:rtl/>
        </w:rPr>
        <w:t>ראש ועדת הכנסת, אומנם אני בדעת המסתייגים,</w:t>
      </w:r>
      <w:r w:rsidR="005E0871">
        <w:rPr>
          <w:rtl/>
        </w:rPr>
        <w:t xml:space="preserve"> </w:t>
      </w:r>
      <w:r w:rsidRPr="006C0A8E">
        <w:rPr>
          <w:rtl/>
        </w:rPr>
        <w:t>אבל מאחר שאני למדתי שהוועדה ישבה ודנה ברצינות בעניין, והנימוקים הם רציניים, אם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על הגבול מבחינת השכנוע, לא אצביע נגד כדי שהחוק יתקבל פה</w:t>
      </w:r>
      <w:r w:rsidR="005E0871">
        <w:rPr>
          <w:rtl/>
        </w:rPr>
        <w:t>-</w:t>
      </w:r>
      <w:r w:rsidRPr="006C0A8E">
        <w:rPr>
          <w:rtl/>
        </w:rPr>
        <w:t>אחד. זה הרושם</w:t>
      </w:r>
      <w:r w:rsidR="005E0871">
        <w:rPr>
          <w:rtl/>
        </w:rPr>
        <w:t xml:space="preserve"> </w:t>
      </w:r>
      <w:r w:rsidRPr="006C0A8E">
        <w:rPr>
          <w:rtl/>
        </w:rPr>
        <w:t>שיש לי, שהוא יתקבל פה</w:t>
      </w:r>
      <w:r w:rsidR="005E0871">
        <w:rPr>
          <w:rtl/>
        </w:rPr>
        <w:t>-</w:t>
      </w:r>
      <w:r w:rsidRPr="006C0A8E">
        <w:rPr>
          <w:rtl/>
        </w:rPr>
        <w:t>אחד.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ובכן,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פורמלית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חייב לקרוא. לסעיף 1 יש הסתייגות של חבר</w:t>
      </w:r>
      <w:r w:rsidR="005E0871">
        <w:rPr>
          <w:rtl/>
        </w:rPr>
        <w:t xml:space="preserve"> </w:t>
      </w:r>
      <w:r w:rsidRPr="006C0A8E">
        <w:rPr>
          <w:rtl/>
        </w:rPr>
        <w:t>הכנסת זאבי. נצביע בהרמת ידיים. מי בעד?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תיקון של חבר הכנסת ר' זאבי לסעיף 1 לא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ההסתייגות לא נתקבלה.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הסתייגות של חבר הכנסת עמנואל זיסמן. מי בעד?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תיקון של חבר הכנסת ע' זיסמן לסעיף 1 לא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ההסתייגות לא נתקבלה.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הסתייגות של חבר הכנסת מאיר שטרית. מי בעד? מי נגד?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תיקון של חבר הכנסת מ' שטרית לסעיף 1 לא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ההסתייגות לא התקבלה.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לסעיף 1, כהצעת הוועדה?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ס</w:t>
      </w:r>
      <w:r w:rsidR="006C0A8E" w:rsidRPr="006C0A8E">
        <w:rPr>
          <w:rtl/>
        </w:rPr>
        <w:t>עיף 1, כהצעת הוועדה,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אנחנו עוברים להצבעה בקריאה שלישית. ההצבעה </w:t>
      </w:r>
      <w:r w:rsidR="005E0871">
        <w:rPr>
          <w:rtl/>
        </w:rPr>
        <w:t>–</w:t>
      </w:r>
      <w:r w:rsidRPr="006C0A8E">
        <w:rPr>
          <w:rtl/>
        </w:rPr>
        <w:t xml:space="preserve"> בלוח.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3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החוק </w:t>
      </w:r>
      <w:r>
        <w:rPr>
          <w:rtl/>
        </w:rPr>
        <w:t>–</w:t>
      </w:r>
      <w:r w:rsidR="006C0A8E" w:rsidRPr="006C0A8E">
        <w:rPr>
          <w:rtl/>
        </w:rPr>
        <w:t xml:space="preserve"> 6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ח</w:t>
      </w:r>
      <w:r w:rsidR="006C0A8E" w:rsidRPr="006C0A8E">
        <w:rPr>
          <w:rtl/>
        </w:rPr>
        <w:t>וק חסינות חברי הכנסת, זכויותיהם וחובותיהם</w:t>
      </w:r>
      <w:r>
        <w:rPr>
          <w:rtl/>
        </w:rPr>
        <w:t xml:space="preserve"> </w:t>
      </w:r>
      <w:r w:rsidR="006C0A8E" w:rsidRPr="006C0A8E">
        <w:rPr>
          <w:rtl/>
        </w:rPr>
        <w:t>(תיקון מס' 17), התשנ"ו</w:t>
      </w:r>
      <w:r>
        <w:rPr>
          <w:rtl/>
        </w:rPr>
        <w:t>–</w:t>
      </w:r>
      <w:r w:rsidR="006C0A8E" w:rsidRPr="006C0A8E">
        <w:rPr>
          <w:rtl/>
        </w:rPr>
        <w:t>1995, נתקבל.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שישה</w:t>
      </w:r>
      <w:r w:rsidR="005E0871">
        <w:rPr>
          <w:rtl/>
        </w:rPr>
        <w:t xml:space="preserve"> </w:t>
      </w:r>
      <w:r w:rsidRPr="006C0A8E">
        <w:rPr>
          <w:rtl/>
        </w:rPr>
        <w:t>בעד,</w:t>
      </w:r>
      <w:r w:rsidR="005E0871">
        <w:rPr>
          <w:rtl/>
        </w:rPr>
        <w:t xml:space="preserve"> </w:t>
      </w: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נגד ואין נמנעים.</w:t>
      </w:r>
      <w:r w:rsidR="005E0871">
        <w:rPr>
          <w:rtl/>
        </w:rPr>
        <w:t xml:space="preserve"> </w:t>
      </w:r>
      <w:r w:rsidRPr="006C0A8E">
        <w:rPr>
          <w:rtl/>
        </w:rPr>
        <w:t>אני קובע, שהצעת חוק חסינות חברי הכנסת,</w:t>
      </w:r>
      <w:r w:rsidR="005E0871">
        <w:rPr>
          <w:rtl/>
        </w:rPr>
        <w:t xml:space="preserve"> </w:t>
      </w:r>
      <w:r w:rsidRPr="006C0A8E">
        <w:rPr>
          <w:rtl/>
        </w:rPr>
        <w:t>זכויותיהם</w:t>
      </w:r>
      <w:r w:rsidR="005E0871">
        <w:rPr>
          <w:rtl/>
        </w:rPr>
        <w:t xml:space="preserve"> </w:t>
      </w:r>
      <w:r w:rsidRPr="006C0A8E">
        <w:rPr>
          <w:rtl/>
        </w:rPr>
        <w:t>וחובותיהם</w:t>
      </w:r>
      <w:r w:rsidR="005E0871">
        <w:rPr>
          <w:rtl/>
        </w:rPr>
        <w:t xml:space="preserve"> </w:t>
      </w:r>
      <w:r w:rsidRPr="006C0A8E">
        <w:rPr>
          <w:rtl/>
        </w:rPr>
        <w:t>(תיקון מס' 17), התשנ"ו</w:t>
      </w:r>
      <w:r w:rsidR="005E0871">
        <w:rPr>
          <w:rtl/>
        </w:rPr>
        <w:t>–</w:t>
      </w:r>
      <w:r w:rsidRPr="006C0A8E">
        <w:rPr>
          <w:rtl/>
        </w:rPr>
        <w:t>1995, נתקבלה בקריאה שנייה ובקריאה</w:t>
      </w:r>
      <w:r w:rsidR="005E0871">
        <w:rPr>
          <w:rtl/>
        </w:rPr>
        <w:t xml:space="preserve"> </w:t>
      </w:r>
      <w:r w:rsidRPr="006C0A8E">
        <w:rPr>
          <w:rtl/>
        </w:rPr>
        <w:t>שלישית.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לציין שזה לכבוד הכנסת. מדברים בציבור שחברי הכנסת מתחבאים תחת כל</w:t>
      </w:r>
      <w:r w:rsidR="005E0871">
        <w:rPr>
          <w:rtl/>
        </w:rPr>
        <w:t xml:space="preserve"> </w:t>
      </w:r>
      <w:r w:rsidRPr="006C0A8E">
        <w:rPr>
          <w:rtl/>
        </w:rPr>
        <w:t>מיני</w:t>
      </w:r>
      <w:r w:rsidR="005E0871">
        <w:rPr>
          <w:rtl/>
        </w:rPr>
        <w:t xml:space="preserve"> </w:t>
      </w:r>
      <w:r w:rsidRPr="006C0A8E">
        <w:rPr>
          <w:rtl/>
        </w:rPr>
        <w:t>דברים,</w:t>
      </w:r>
      <w:r w:rsidR="005E0871">
        <w:rPr>
          <w:rtl/>
        </w:rPr>
        <w:t xml:space="preserve"> </w:t>
      </w:r>
      <w:r w:rsidRPr="006C0A8E">
        <w:rPr>
          <w:rtl/>
        </w:rPr>
        <w:t>תחת</w:t>
      </w:r>
      <w:r w:rsidR="005E0871">
        <w:rPr>
          <w:rtl/>
        </w:rPr>
        <w:t xml:space="preserve"> </w:t>
      </w:r>
      <w:r w:rsidRPr="006C0A8E">
        <w:rPr>
          <w:rtl/>
        </w:rPr>
        <w:t>חסינות</w:t>
      </w:r>
      <w:r w:rsidR="005E0871">
        <w:rPr>
          <w:rtl/>
        </w:rPr>
        <w:t xml:space="preserve"> </w:t>
      </w:r>
      <w:r w:rsidRPr="006C0A8E">
        <w:rPr>
          <w:rtl/>
        </w:rPr>
        <w:t>וכדומה.</w:t>
      </w:r>
      <w:r w:rsidR="005E0871">
        <w:rPr>
          <w:rtl/>
        </w:rPr>
        <w:t xml:space="preserve"> </w:t>
      </w:r>
      <w:r w:rsidRPr="006C0A8E">
        <w:rPr>
          <w:rtl/>
        </w:rPr>
        <w:t>והנה הכנסת, מרצונה ובעבודה של ועדת הכנסת,</w:t>
      </w:r>
      <w:r w:rsidR="005E0871">
        <w:rPr>
          <w:rtl/>
        </w:rPr>
        <w:t xml:space="preserve"> </w:t>
      </w:r>
      <w:r w:rsidRPr="006C0A8E">
        <w:rPr>
          <w:rtl/>
        </w:rPr>
        <w:t>הראתה</w:t>
      </w:r>
      <w:r w:rsidR="005E0871">
        <w:rPr>
          <w:rtl/>
        </w:rPr>
        <w:t xml:space="preserve"> </w:t>
      </w:r>
      <w:r w:rsidRPr="006C0A8E">
        <w:rPr>
          <w:rtl/>
        </w:rPr>
        <w:t>שאכן</w:t>
      </w:r>
      <w:r w:rsidR="005E0871">
        <w:rPr>
          <w:rtl/>
        </w:rPr>
        <w:t xml:space="preserve"> </w:t>
      </w: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הדבר</w:t>
      </w:r>
      <w:r w:rsidR="005E0871">
        <w:rPr>
          <w:rtl/>
        </w:rPr>
        <w:t xml:space="preserve"> </w:t>
      </w:r>
      <w:r w:rsidRPr="006C0A8E">
        <w:rPr>
          <w:rtl/>
        </w:rPr>
        <w:t>כפי שאומרים. אני מברך את יושב</w:t>
      </w:r>
      <w:r w:rsidR="005E0871">
        <w:rPr>
          <w:rtl/>
        </w:rPr>
        <w:t>-</w:t>
      </w:r>
      <w:r w:rsidRPr="006C0A8E">
        <w:rPr>
          <w:rtl/>
        </w:rPr>
        <w:t>ראש הוועדה ואת היוזם חבר</w:t>
      </w:r>
      <w:r w:rsidR="005E0871">
        <w:rPr>
          <w:rtl/>
        </w:rPr>
        <w:t xml:space="preserve"> </w:t>
      </w:r>
      <w:r w:rsidRPr="006C0A8E">
        <w:rPr>
          <w:rtl/>
        </w:rPr>
        <w:t>הכנסת לוי ואת כל חברי הכנסת שטיפלו בדבר.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11" w:name="_Toc460918571"/>
      <w:r w:rsidRPr="005E0871">
        <w:rPr>
          <w:rtl/>
        </w:rPr>
        <w:t>שאילתות ותשובות</w:t>
      </w:r>
      <w:bookmarkEnd w:id="11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ניגשים</w:t>
      </w:r>
      <w:r w:rsidR="005E0871">
        <w:rPr>
          <w:rtl/>
        </w:rPr>
        <w:t xml:space="preserve"> </w:t>
      </w:r>
      <w:r w:rsidRPr="006C0A8E">
        <w:rPr>
          <w:rtl/>
        </w:rPr>
        <w:t>לסעיף</w:t>
      </w:r>
      <w:r w:rsidR="005E0871">
        <w:rPr>
          <w:rtl/>
        </w:rPr>
        <w:t xml:space="preserve"> </w:t>
      </w:r>
      <w:r w:rsidRPr="006C0A8E">
        <w:rPr>
          <w:rtl/>
        </w:rPr>
        <w:t>הבא בסדר</w:t>
      </w:r>
      <w:r w:rsidR="005E0871">
        <w:rPr>
          <w:rtl/>
        </w:rPr>
        <w:t>-</w:t>
      </w:r>
      <w:r w:rsidRPr="006C0A8E">
        <w:rPr>
          <w:rtl/>
        </w:rPr>
        <w:t xml:space="preserve">היום </w:t>
      </w:r>
      <w:r w:rsidR="005E0871">
        <w:rPr>
          <w:rtl/>
        </w:rPr>
        <w:t>–</w:t>
      </w:r>
      <w:r w:rsidRPr="006C0A8E">
        <w:rPr>
          <w:rtl/>
        </w:rPr>
        <w:t xml:space="preserve"> שאילתות ותשובות. אני מבין שאני צריך</w:t>
      </w:r>
      <w:r w:rsidR="005E0871">
        <w:rPr>
          <w:rtl/>
        </w:rPr>
        <w:t xml:space="preserve"> </w:t>
      </w:r>
      <w:r w:rsidRPr="006C0A8E">
        <w:rPr>
          <w:rtl/>
        </w:rPr>
        <w:t>להזמין</w:t>
      </w:r>
      <w:r w:rsidR="005E0871">
        <w:rPr>
          <w:rtl/>
        </w:rPr>
        <w:t xml:space="preserve"> </w:t>
      </w:r>
      <w:r w:rsidRPr="006C0A8E">
        <w:rPr>
          <w:rtl/>
        </w:rPr>
        <w:t>את שר המשפטים. יש לי הרושם, אדוני שר המשפטים, שתהיה לך עבודה קשה מאוד.</w:t>
      </w:r>
      <w:r w:rsidR="005E0871">
        <w:rPr>
          <w:rtl/>
        </w:rPr>
        <w:t xml:space="preserve"> </w:t>
      </w:r>
      <w:r w:rsidRPr="006C0A8E">
        <w:rPr>
          <w:rtl/>
        </w:rPr>
        <w:t>תואיל בטובך לעלות על הבמה.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12" w:name="_Toc460918572"/>
      <w:r w:rsidRPr="005E0871">
        <w:rPr>
          <w:rtl/>
        </w:rPr>
        <w:t>הפקדת ערבות להבטחת הוצאות המדינה בגין תביעה</w:t>
      </w:r>
      <w:bookmarkEnd w:id="12"/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חברת הכנסת ת' גוז'נסקי שאלה את שר המשפטים</w:t>
      </w:r>
      <w:r w:rsidR="005E0871">
        <w:rPr>
          <w:rtl/>
        </w:rPr>
        <w:t xml:space="preserve"> </w:t>
      </w:r>
      <w:r w:rsidRPr="006C0A8E">
        <w:rPr>
          <w:rtl/>
        </w:rPr>
        <w:t>ביום ט"ז בסיוון התשנ"ה (14 ביוני 1995):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פרקליטות המדינה דורשת, שתושב רפיח, שתבע את המדינה בגין פגיעה על</w:t>
      </w:r>
      <w:r w:rsidR="005E0871">
        <w:rPr>
          <w:rtl/>
        </w:rPr>
        <w:t>-</w:t>
      </w:r>
      <w:r w:rsidRPr="006C0A8E">
        <w:rPr>
          <w:rtl/>
        </w:rPr>
        <w:t>ידי חיילי</w:t>
      </w:r>
      <w:r w:rsidR="005E0871">
        <w:rPr>
          <w:rtl/>
        </w:rPr>
        <w:t xml:space="preserve"> </w:t>
      </w:r>
      <w:r w:rsidRPr="006C0A8E">
        <w:rPr>
          <w:rtl/>
        </w:rPr>
        <w:t>צה"ל, יפקיד ערבות להבטחת הוצאות המדינה אם תביעתו תידחה.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רצוני לשאול: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1. מדוע נתבעת הפקדת הערבות?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2.</w:t>
      </w:r>
      <w:r w:rsidR="005E0871">
        <w:rPr>
          <w:rtl/>
        </w:rPr>
        <w:t xml:space="preserve"> </w:t>
      </w:r>
      <w:r w:rsidRPr="006C0A8E">
        <w:rPr>
          <w:rtl/>
        </w:rPr>
        <w:t>כיצד</w:t>
      </w:r>
      <w:r w:rsidR="005E0871">
        <w:rPr>
          <w:rtl/>
        </w:rPr>
        <w:t xml:space="preserve"> </w:t>
      </w:r>
      <w:r w:rsidRPr="006C0A8E">
        <w:rPr>
          <w:rtl/>
        </w:rPr>
        <w:t>יובטח, שדרישה כזאת לא תהפוך בפועל מחסום לקבלת סעד מרשויות המשפט</w:t>
      </w:r>
      <w:r w:rsidR="005E0871">
        <w:rPr>
          <w:rtl/>
        </w:rPr>
        <w:t xml:space="preserve"> </w:t>
      </w:r>
      <w:r w:rsidRPr="006C0A8E">
        <w:rPr>
          <w:rtl/>
        </w:rPr>
        <w:t>הישראליות בגין פגיעות מצד חיילי צה"ל?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3. האם תורה לפרקליטות להפסיק נוהג זה?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a4"/>
        <w:rPr>
          <w:rtl/>
        </w:rPr>
      </w:pPr>
      <w:r w:rsidRPr="005E0871">
        <w:rPr>
          <w:rtl/>
        </w:rPr>
        <w:t>תשובת שר המשפטים ד' ליבאי:</w:t>
      </w:r>
    </w:p>
    <w:p w:rsidR="005E0871" w:rsidRPr="005E0871" w:rsidRDefault="005E0871" w:rsidP="005E0871">
      <w:pPr>
        <w:pStyle w:val="a5"/>
        <w:rPr>
          <w:rtl/>
        </w:rPr>
      </w:pPr>
      <w:r w:rsidRPr="005E0871">
        <w:rPr>
          <w:u w:val="single"/>
          <w:rtl/>
        </w:rPr>
        <w:t>(לא נקראה, נמסרה לפרוטוקול)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1.</w:t>
      </w:r>
      <w:r w:rsidR="005E0871">
        <w:rPr>
          <w:rtl/>
        </w:rPr>
        <w:t xml:space="preserve"> </w:t>
      </w:r>
      <w:r w:rsidRPr="006C0A8E">
        <w:rPr>
          <w:rtl/>
        </w:rPr>
        <w:t>הבקשה</w:t>
      </w:r>
      <w:r w:rsidR="005E0871">
        <w:rPr>
          <w:rtl/>
        </w:rPr>
        <w:t xml:space="preserve"> </w:t>
      </w:r>
      <w:r w:rsidRPr="006C0A8E">
        <w:rPr>
          <w:rtl/>
        </w:rPr>
        <w:t>להפקדת</w:t>
      </w:r>
      <w:r w:rsidR="005E0871">
        <w:rPr>
          <w:rtl/>
        </w:rPr>
        <w:t xml:space="preserve"> </w:t>
      </w:r>
      <w:r w:rsidRPr="006C0A8E">
        <w:rPr>
          <w:rtl/>
        </w:rPr>
        <w:t>ערבות</w:t>
      </w:r>
      <w:r w:rsidR="005E0871">
        <w:rPr>
          <w:rtl/>
        </w:rPr>
        <w:t xml:space="preserve"> </w:t>
      </w:r>
      <w:r w:rsidRPr="006C0A8E">
        <w:rPr>
          <w:rtl/>
        </w:rPr>
        <w:t>מתבססת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תקנה</w:t>
      </w:r>
      <w:r w:rsidR="005E0871">
        <w:rPr>
          <w:rtl/>
        </w:rPr>
        <w:t xml:space="preserve"> </w:t>
      </w:r>
      <w:r w:rsidRPr="006C0A8E">
        <w:rPr>
          <w:rtl/>
        </w:rPr>
        <w:t>519</w:t>
      </w:r>
      <w:r w:rsidR="005E0871">
        <w:rPr>
          <w:rtl/>
        </w:rPr>
        <w:t xml:space="preserve"> </w:t>
      </w:r>
      <w:r w:rsidRPr="006C0A8E">
        <w:rPr>
          <w:rtl/>
        </w:rPr>
        <w:t>לתקנות</w:t>
      </w:r>
      <w:r w:rsidR="005E0871">
        <w:rPr>
          <w:rtl/>
        </w:rPr>
        <w:t xml:space="preserve"> </w:t>
      </w:r>
      <w:r w:rsidRPr="006C0A8E">
        <w:rPr>
          <w:rtl/>
        </w:rPr>
        <w:t>סדר הדין האזרחי,</w:t>
      </w:r>
      <w:r w:rsidR="005E0871">
        <w:rPr>
          <w:rtl/>
        </w:rPr>
        <w:t xml:space="preserve"> </w:t>
      </w:r>
      <w:r w:rsidRPr="006C0A8E">
        <w:rPr>
          <w:rtl/>
        </w:rPr>
        <w:t>התשמ"ד</w:t>
      </w:r>
      <w:r w:rsidR="005E0871">
        <w:rPr>
          <w:rtl/>
        </w:rPr>
        <w:t>–</w:t>
      </w:r>
      <w:r w:rsidRPr="006C0A8E">
        <w:rPr>
          <w:rtl/>
        </w:rPr>
        <w:t>1984.</w:t>
      </w:r>
      <w:r w:rsidR="005E0871">
        <w:rPr>
          <w:rtl/>
        </w:rPr>
        <w:t xml:space="preserve"> </w:t>
      </w:r>
      <w:r w:rsidRPr="006C0A8E">
        <w:rPr>
          <w:rtl/>
        </w:rPr>
        <w:t>היא נדרשת כאשר התובע הוא תושב הרשות הפלסטינית, משום שהוא מתגורר</w:t>
      </w:r>
      <w:r w:rsidR="005E0871">
        <w:rPr>
          <w:rtl/>
        </w:rPr>
        <w:t xml:space="preserve"> </w:t>
      </w:r>
      <w:r w:rsidRPr="006C0A8E">
        <w:rPr>
          <w:rtl/>
        </w:rPr>
        <w:t>מחוץ</w:t>
      </w:r>
      <w:r w:rsidR="005E0871">
        <w:rPr>
          <w:rtl/>
        </w:rPr>
        <w:t xml:space="preserve"> </w:t>
      </w:r>
      <w:r w:rsidRPr="006C0A8E">
        <w:rPr>
          <w:rtl/>
        </w:rPr>
        <w:t>לתחום השיפוט של ישראל. עקב כך תתקשה המדינה לאכוף אותו לשלם לה את ההוצאות</w:t>
      </w:r>
      <w:r w:rsidR="005E0871">
        <w:rPr>
          <w:rtl/>
        </w:rPr>
        <w:t xml:space="preserve"> </w:t>
      </w:r>
      <w:r w:rsidRPr="006C0A8E">
        <w:rPr>
          <w:rtl/>
        </w:rPr>
        <w:t>שייפסקו לטובתה אם הוא יפסיד בתביעה והתובענה נגד המדינה תדחה.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2.</w:t>
      </w:r>
      <w:r w:rsidR="005E0871">
        <w:rPr>
          <w:rtl/>
        </w:rPr>
        <w:t xml:space="preserve"> </w:t>
      </w:r>
      <w:r w:rsidRPr="006C0A8E">
        <w:rPr>
          <w:rtl/>
        </w:rPr>
        <w:t>בהתאם להחלטת היועץ המשפטי לממשלה, על דעת פרקליטת המדינה, תנחה פרקליטת</w:t>
      </w:r>
      <w:r w:rsidR="005E0871">
        <w:rPr>
          <w:rtl/>
        </w:rPr>
        <w:t xml:space="preserve"> </w:t>
      </w:r>
      <w:r w:rsidRPr="006C0A8E">
        <w:rPr>
          <w:rtl/>
        </w:rPr>
        <w:t>המדינה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פרקליטי</w:t>
      </w:r>
      <w:r w:rsidR="005E0871">
        <w:rPr>
          <w:rtl/>
        </w:rPr>
        <w:t xml:space="preserve"> </w:t>
      </w:r>
      <w:r w:rsidRPr="006C0A8E">
        <w:rPr>
          <w:rtl/>
        </w:rPr>
        <w:t>המחוזות</w:t>
      </w:r>
      <w:r w:rsidR="005E0871">
        <w:rPr>
          <w:rtl/>
        </w:rPr>
        <w:t xml:space="preserve"> </w:t>
      </w:r>
      <w:r w:rsidRPr="006C0A8E">
        <w:rPr>
          <w:rtl/>
        </w:rPr>
        <w:t>שבקשות</w:t>
      </w:r>
      <w:r w:rsidR="005E0871">
        <w:rPr>
          <w:rtl/>
        </w:rPr>
        <w:t xml:space="preserve"> </w:t>
      </w:r>
      <w:r w:rsidRPr="006C0A8E">
        <w:rPr>
          <w:rtl/>
        </w:rPr>
        <w:t>כאמור יוגדו בשני תנאים מצטברים: 1. התובע</w:t>
      </w:r>
      <w:r w:rsidR="005E0871">
        <w:rPr>
          <w:rtl/>
        </w:rPr>
        <w:t xml:space="preserve"> </w:t>
      </w:r>
      <w:r w:rsidRPr="006C0A8E">
        <w:rPr>
          <w:rtl/>
        </w:rPr>
        <w:t>מתגורר</w:t>
      </w:r>
      <w:r w:rsidR="005E0871">
        <w:rPr>
          <w:rtl/>
        </w:rPr>
        <w:t xml:space="preserve"> </w:t>
      </w:r>
      <w:r w:rsidRPr="006C0A8E">
        <w:rPr>
          <w:rtl/>
        </w:rPr>
        <w:t>מחוץ</w:t>
      </w:r>
      <w:r w:rsidR="005E0871">
        <w:rPr>
          <w:rtl/>
        </w:rPr>
        <w:t xml:space="preserve"> </w:t>
      </w:r>
      <w:r w:rsidRPr="006C0A8E">
        <w:rPr>
          <w:rtl/>
        </w:rPr>
        <w:t>לתחום השיפוט; 2. להערכת הפרקליטות סיכויי התובע להצליח בתביעתו הם</w:t>
      </w:r>
      <w:r w:rsidR="005E0871">
        <w:rPr>
          <w:rtl/>
        </w:rPr>
        <w:t xml:space="preserve"> </w:t>
      </w:r>
      <w:r w:rsidRPr="006C0A8E">
        <w:rPr>
          <w:rtl/>
        </w:rPr>
        <w:t>קלושים.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3. ההנחיה הינה סבירה, ולפיכך אין בדעתי להתערב לביטולה או לתיקונה.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13" w:name="_Toc460918573"/>
      <w:r w:rsidRPr="005E0871">
        <w:rPr>
          <w:rtl/>
        </w:rPr>
        <w:t>מכללות למשפטים</w:t>
      </w:r>
      <w:bookmarkEnd w:id="13"/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ר' נחמן שאל את שר המשפטים</w:t>
      </w:r>
      <w:r w:rsidR="005E0871">
        <w:rPr>
          <w:rtl/>
        </w:rPr>
        <w:t xml:space="preserve"> </w:t>
      </w:r>
      <w:r w:rsidRPr="006C0A8E">
        <w:rPr>
          <w:rtl/>
        </w:rPr>
        <w:t>ביום י"א באב התשנ"ה (7 באוגוסט 1995):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בשנה האחרונה ניתנו אישורים לפתיחת מכללות חדשות למשפטים.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רצוני לשאול: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1.</w:t>
      </w:r>
      <w:r w:rsidR="005E0871">
        <w:rPr>
          <w:rtl/>
        </w:rPr>
        <w:t xml:space="preserve"> </w:t>
      </w:r>
      <w:r w:rsidRPr="006C0A8E">
        <w:rPr>
          <w:rtl/>
        </w:rPr>
        <w:t>האם נבדק,</w:t>
      </w:r>
      <w:r w:rsidR="005E0871">
        <w:rPr>
          <w:rtl/>
        </w:rPr>
        <w:t xml:space="preserve"> </w:t>
      </w:r>
      <w:r w:rsidRPr="006C0A8E">
        <w:rPr>
          <w:rtl/>
        </w:rPr>
        <w:t>כאשר ניתנו רשיונות לגורמים שהפעילו בעבר מכללות, כיצד ניהלו</w:t>
      </w:r>
      <w:r w:rsidR="005E0871">
        <w:rPr>
          <w:rtl/>
        </w:rPr>
        <w:t xml:space="preserve"> </w:t>
      </w:r>
      <w:r w:rsidRPr="006C0A8E">
        <w:rPr>
          <w:rtl/>
        </w:rPr>
        <w:t>את המכללות הקודמות? האם שאלו תלמידים לגבי היחס, או כל צורת בדיקה אחרת?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2.</w:t>
      </w:r>
      <w:r w:rsidR="005E0871">
        <w:rPr>
          <w:rtl/>
        </w:rPr>
        <w:t xml:space="preserve"> </w:t>
      </w:r>
      <w:r w:rsidRPr="006C0A8E">
        <w:rPr>
          <w:rtl/>
        </w:rPr>
        <w:t>האם</w:t>
      </w:r>
      <w:r w:rsidR="005E0871">
        <w:rPr>
          <w:rtl/>
        </w:rPr>
        <w:t xml:space="preserve"> </w:t>
      </w:r>
      <w:r w:rsidRPr="006C0A8E">
        <w:rPr>
          <w:rtl/>
        </w:rPr>
        <w:t>יאפשר</w:t>
      </w:r>
      <w:r w:rsidR="005E0871">
        <w:rPr>
          <w:rtl/>
        </w:rPr>
        <w:t xml:space="preserve"> </w:t>
      </w:r>
      <w:r w:rsidRPr="006C0A8E">
        <w:rPr>
          <w:rtl/>
        </w:rPr>
        <w:t>משרדך</w:t>
      </w:r>
      <w:r w:rsidR="005E0871">
        <w:rPr>
          <w:rtl/>
        </w:rPr>
        <w:t xml:space="preserve"> </w:t>
      </w:r>
      <w:r w:rsidRPr="006C0A8E">
        <w:rPr>
          <w:rtl/>
        </w:rPr>
        <w:t>בעתיד לתלמידים שאין להם יכולת כספית להיכנס למכללות</w:t>
      </w:r>
      <w:r w:rsidR="005E0871">
        <w:rPr>
          <w:rtl/>
        </w:rPr>
        <w:t xml:space="preserve"> </w:t>
      </w:r>
      <w:r w:rsidRPr="006C0A8E">
        <w:rPr>
          <w:rtl/>
        </w:rPr>
        <w:t>ללמוד משפטים?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3. כמה מכללות קיימות עתה והיכן?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a4"/>
        <w:rPr>
          <w:rtl/>
        </w:rPr>
      </w:pPr>
      <w:r w:rsidRPr="005E0871">
        <w:rPr>
          <w:rtl/>
        </w:rPr>
        <w:t>תשובת שר המשפטים ד' ליבאי:</w:t>
      </w:r>
    </w:p>
    <w:p w:rsidR="005E0871" w:rsidRPr="005E0871" w:rsidRDefault="005E0871" w:rsidP="005E0871">
      <w:pPr>
        <w:pStyle w:val="a5"/>
        <w:rPr>
          <w:rtl/>
        </w:rPr>
      </w:pPr>
      <w:r w:rsidRPr="005E0871">
        <w:rPr>
          <w:u w:val="single"/>
          <w:rtl/>
        </w:rPr>
        <w:t>(לא נקראה, נמסרה לפרוטוקול)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1.</w:t>
      </w:r>
      <w:r w:rsidR="005E0871">
        <w:rPr>
          <w:rtl/>
        </w:rPr>
        <w:t xml:space="preserve"> </w:t>
      </w:r>
      <w:r w:rsidRPr="006C0A8E">
        <w:rPr>
          <w:rtl/>
        </w:rPr>
        <w:t>הגוף</w:t>
      </w:r>
      <w:r w:rsidR="005E0871">
        <w:rPr>
          <w:rtl/>
        </w:rPr>
        <w:t xml:space="preserve"> </w:t>
      </w:r>
      <w:r w:rsidRPr="006C0A8E">
        <w:rPr>
          <w:rtl/>
        </w:rPr>
        <w:t>המטפל בהכרה במכללות חדשות למשפטים הינו גוף סטטוטורי שהוקם 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סעיף 25א לחוק לשכת עורכי הדין.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חזקה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הוועדה</w:t>
      </w:r>
      <w:r w:rsidR="005E0871">
        <w:rPr>
          <w:rtl/>
        </w:rPr>
        <w:t xml:space="preserve"> </w:t>
      </w:r>
      <w:r w:rsidRPr="006C0A8E">
        <w:rPr>
          <w:rtl/>
        </w:rPr>
        <w:t>למכללות חוץ</w:t>
      </w:r>
      <w:r w:rsidR="005E0871">
        <w:rPr>
          <w:rtl/>
        </w:rPr>
        <w:t>-</w:t>
      </w:r>
      <w:r w:rsidRPr="006C0A8E">
        <w:rPr>
          <w:rtl/>
        </w:rPr>
        <w:t>תקציביות שבדקה כמיטב הבנתה את המבקשים להקים</w:t>
      </w:r>
      <w:r w:rsidR="005E0871">
        <w:rPr>
          <w:rtl/>
        </w:rPr>
        <w:t xml:space="preserve"> </w:t>
      </w:r>
      <w:r w:rsidRPr="006C0A8E">
        <w:rPr>
          <w:rtl/>
        </w:rPr>
        <w:t>מכללות. ידוע לי כי נקבעו קריטריונים שעל</w:t>
      </w:r>
      <w:r w:rsidR="005E0871">
        <w:rPr>
          <w:rtl/>
        </w:rPr>
        <w:t>-</w:t>
      </w:r>
      <w:r w:rsidRPr="006C0A8E">
        <w:rPr>
          <w:rtl/>
        </w:rPr>
        <w:t>פיהם נבדקו הבקשות.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2. הנושא אינו באחריות או בסמכות משרד המשפטים.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3.</w:t>
      </w:r>
      <w:r w:rsidR="005E0871">
        <w:rPr>
          <w:rtl/>
        </w:rPr>
        <w:t xml:space="preserve"> </w:t>
      </w:r>
      <w:r w:rsidRPr="006C0A8E">
        <w:rPr>
          <w:rtl/>
        </w:rPr>
        <w:t>עד</w:t>
      </w:r>
      <w:r w:rsidR="005E0871">
        <w:rPr>
          <w:rtl/>
        </w:rPr>
        <w:t xml:space="preserve"> </w:t>
      </w:r>
      <w:r w:rsidRPr="006C0A8E">
        <w:rPr>
          <w:rtl/>
        </w:rPr>
        <w:t>ליום</w:t>
      </w:r>
      <w:r w:rsidR="005E0871">
        <w:rPr>
          <w:rtl/>
        </w:rPr>
        <w:t xml:space="preserve"> </w:t>
      </w:r>
      <w:r w:rsidRPr="006C0A8E">
        <w:rPr>
          <w:rtl/>
        </w:rPr>
        <w:t>1 בספטמבר 1995 אישרה הוועדה למכללות חוץ</w:t>
      </w:r>
      <w:r w:rsidR="005E0871">
        <w:rPr>
          <w:rtl/>
        </w:rPr>
        <w:t>-</w:t>
      </w:r>
      <w:r w:rsidRPr="006C0A8E">
        <w:rPr>
          <w:rtl/>
        </w:rPr>
        <w:t>תקציביות שתי מכללות</w:t>
      </w:r>
      <w:r w:rsidR="005E0871">
        <w:rPr>
          <w:rtl/>
        </w:rPr>
        <w:t xml:space="preserve"> </w:t>
      </w:r>
      <w:r w:rsidRPr="006C0A8E">
        <w:rPr>
          <w:rtl/>
        </w:rPr>
        <w:t>חוץ</w:t>
      </w:r>
      <w:r w:rsidR="005E0871">
        <w:rPr>
          <w:rtl/>
        </w:rPr>
        <w:t>-</w:t>
      </w:r>
      <w:r w:rsidRPr="006C0A8E">
        <w:rPr>
          <w:rtl/>
        </w:rPr>
        <w:t>תקציביות</w:t>
      </w:r>
      <w:r w:rsidR="005E0871">
        <w:rPr>
          <w:rtl/>
        </w:rPr>
        <w:t xml:space="preserve"> </w:t>
      </w:r>
      <w:r w:rsidRPr="006C0A8E">
        <w:rPr>
          <w:rtl/>
        </w:rPr>
        <w:t>למשפטים,</w:t>
      </w:r>
      <w:r w:rsidR="005E0871">
        <w:rPr>
          <w:rtl/>
        </w:rPr>
        <w:t xml:space="preserve"> </w:t>
      </w:r>
      <w:r w:rsidRPr="006C0A8E">
        <w:rPr>
          <w:rtl/>
        </w:rPr>
        <w:t>והן</w:t>
      </w:r>
      <w:r w:rsidR="005E0871">
        <w:rPr>
          <w:rtl/>
        </w:rPr>
        <w:t xml:space="preserve"> </w:t>
      </w:r>
      <w:r w:rsidRPr="006C0A8E">
        <w:rPr>
          <w:rtl/>
        </w:rPr>
        <w:t>המרכז</w:t>
      </w:r>
      <w:r w:rsidR="005E0871">
        <w:rPr>
          <w:rtl/>
        </w:rPr>
        <w:t xml:space="preserve"> </w:t>
      </w:r>
      <w:r w:rsidRPr="006C0A8E">
        <w:rPr>
          <w:rtl/>
        </w:rPr>
        <w:t>הבין</w:t>
      </w:r>
      <w:r w:rsidR="005E0871">
        <w:rPr>
          <w:rtl/>
        </w:rPr>
        <w:t>-</w:t>
      </w:r>
      <w:r w:rsidRPr="006C0A8E">
        <w:rPr>
          <w:rtl/>
        </w:rPr>
        <w:t>תחומי</w:t>
      </w:r>
      <w:r w:rsidR="005E0871">
        <w:rPr>
          <w:rtl/>
        </w:rPr>
        <w:t xml:space="preserve"> </w:t>
      </w:r>
      <w:r w:rsidRPr="006C0A8E">
        <w:rPr>
          <w:rtl/>
        </w:rPr>
        <w:t>ללימודי עסקים, משפט וטכנולוגיה</w:t>
      </w:r>
      <w:r w:rsidR="005E0871">
        <w:rPr>
          <w:rtl/>
        </w:rPr>
        <w:t xml:space="preserve"> </w:t>
      </w:r>
      <w:r w:rsidRPr="006C0A8E">
        <w:rPr>
          <w:rtl/>
        </w:rPr>
        <w:t>בהרצלייה ומכללת "שערי משפט" בהוד</w:t>
      </w:r>
      <w:r w:rsidR="005E0871">
        <w:rPr>
          <w:rtl/>
        </w:rPr>
        <w:t>-</w:t>
      </w:r>
      <w:r w:rsidRPr="006C0A8E">
        <w:rPr>
          <w:rtl/>
        </w:rPr>
        <w:t>השרון.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 על הטרחה.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דוד צוקר (מרצ):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שר המשפטים, שום טעות, שום כשל.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משכנע ללא מלים.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שום פליטת פה אפילו.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14" w:name="_Toc460918574"/>
      <w:r w:rsidRPr="005E0871">
        <w:rPr>
          <w:rtl/>
        </w:rPr>
        <w:t xml:space="preserve">הצעת חוק המקרקעין (תיקון </w:t>
      </w:r>
      <w:r>
        <w:rPr>
          <w:rtl/>
        </w:rPr>
        <w:t>–</w:t>
      </w:r>
      <w:r w:rsidRPr="005E0871">
        <w:rPr>
          <w:rtl/>
        </w:rPr>
        <w:t xml:space="preserve"> שינויים ברכוש משותף), התשנ"ה</w:t>
      </w:r>
      <w:r>
        <w:rPr>
          <w:rtl/>
        </w:rPr>
        <w:t>–</w:t>
      </w:r>
      <w:r w:rsidRPr="005E0871">
        <w:rPr>
          <w:rtl/>
        </w:rPr>
        <w:t>1995</w:t>
      </w:r>
      <w:bookmarkEnd w:id="14"/>
    </w:p>
    <w:p w:rsidR="005E0871" w:rsidRPr="005E0871" w:rsidRDefault="005E0871" w:rsidP="005E0871">
      <w:pPr>
        <w:pStyle w:val="1"/>
        <w:rPr>
          <w:rtl/>
        </w:rPr>
      </w:pPr>
      <w:bookmarkStart w:id="15" w:name="_Toc460918575"/>
      <w:r w:rsidRPr="005E0871">
        <w:rPr>
          <w:rtl/>
        </w:rPr>
        <w:t>(הצעת חבר הכנסת ג' שגיא)</w:t>
      </w:r>
      <w:bookmarkEnd w:id="15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לדיון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מוקדם שסימנה ג'קמט, הנמקה מהמקום: חוק המקרקעין (תיקון </w:t>
      </w:r>
      <w:r w:rsidR="005E0871">
        <w:rPr>
          <w:rtl/>
        </w:rPr>
        <w:t xml:space="preserve">– </w:t>
      </w:r>
      <w:r w:rsidRPr="006C0A8E">
        <w:rPr>
          <w:rtl/>
        </w:rPr>
        <w:t>שינויים ברכוש משותף), התשנ"ה</w:t>
      </w:r>
      <w:r w:rsidR="005E0871">
        <w:rPr>
          <w:rtl/>
        </w:rPr>
        <w:t>–</w:t>
      </w:r>
      <w:r w:rsidRPr="006C0A8E">
        <w:rPr>
          <w:rtl/>
        </w:rPr>
        <w:t>1995, של חבר הכנסת גדעון שגיא.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גדעון שגיא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חברי הכנסת, אני מתכבד להציג בפניכם את הצעת חוק המקרקעין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שינויים ברכוש משותף). הצעת חוק זו באה בהמשך לתיקון שאושר בנושא הרחבת</w:t>
      </w:r>
      <w:r w:rsidR="005E0871">
        <w:rPr>
          <w:rtl/>
        </w:rPr>
        <w:t xml:space="preserve"> </w:t>
      </w:r>
      <w:r w:rsidRPr="006C0A8E">
        <w:rPr>
          <w:rtl/>
        </w:rPr>
        <w:t>דירות,</w:t>
      </w:r>
      <w:r w:rsidR="005E0871">
        <w:rPr>
          <w:rtl/>
        </w:rPr>
        <w:t xml:space="preserve"> </w:t>
      </w:r>
      <w:r w:rsidRPr="006C0A8E">
        <w:rPr>
          <w:rtl/>
        </w:rPr>
        <w:t>המשך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תיקון שנדון בוועדת החוקה, חוק ומשפט</w:t>
      </w:r>
      <w:r w:rsidR="005E0871">
        <w:rPr>
          <w:rtl/>
        </w:rPr>
        <w:t xml:space="preserve"> </w:t>
      </w:r>
      <w:r w:rsidRPr="006C0A8E">
        <w:rPr>
          <w:rtl/>
        </w:rPr>
        <w:t>ואושר לאחרונה.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לפי הצעת החוק, </w:t>
      </w:r>
      <w:r w:rsidR="005E0871" w:rsidRPr="006C0A8E">
        <w:rPr>
          <w:rtl/>
        </w:rPr>
        <w:t>75</w:t>
      </w:r>
      <w:r w:rsidR="005E0871">
        <w:rPr>
          <w:rtl/>
        </w:rPr>
        <w:t>%</w:t>
      </w:r>
      <w:r w:rsidRPr="006C0A8E">
        <w:rPr>
          <w:rtl/>
        </w:rPr>
        <w:t xml:space="preserve"> מהדיירים יוכלו להחליט על התקנת מעליות במקום זכות הווטו</w:t>
      </w:r>
      <w:r w:rsidR="005E0871">
        <w:rPr>
          <w:rtl/>
        </w:rPr>
        <w:t xml:space="preserve"> </w:t>
      </w:r>
      <w:r w:rsidRPr="006C0A8E">
        <w:rPr>
          <w:rtl/>
        </w:rPr>
        <w:t>שהיתה קיימת עד היום לכל דייר.</w:t>
      </w:r>
      <w:r w:rsidR="005E0871">
        <w:rPr>
          <w:rtl/>
        </w:rPr>
        <w:t xml:space="preserve"> </w:t>
      </w:r>
      <w:r w:rsidRPr="006C0A8E">
        <w:rPr>
          <w:rtl/>
        </w:rPr>
        <w:t>הצעת החוק היא צעד נוסף לשיפור איכות הדיור ויחסי</w:t>
      </w:r>
      <w:r w:rsidR="005E0871">
        <w:rPr>
          <w:rtl/>
        </w:rPr>
        <w:t xml:space="preserve"> </w:t>
      </w:r>
      <w:r w:rsidRPr="006C0A8E">
        <w:rPr>
          <w:rtl/>
        </w:rPr>
        <w:t>השכנות</w:t>
      </w:r>
      <w:r w:rsidR="005E0871">
        <w:rPr>
          <w:rtl/>
        </w:rPr>
        <w:t xml:space="preserve"> </w:t>
      </w:r>
      <w:r w:rsidRPr="006C0A8E">
        <w:rPr>
          <w:rtl/>
        </w:rPr>
        <w:t>בישראל.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זאת תאפשר הוספת מעלית בבניין מגורים ובכך תפתור את</w:t>
      </w:r>
      <w:r w:rsidR="005E0871">
        <w:rPr>
          <w:rtl/>
        </w:rPr>
        <w:t xml:space="preserve"> </w:t>
      </w:r>
      <w:r w:rsidRPr="006C0A8E">
        <w:rPr>
          <w:rtl/>
        </w:rPr>
        <w:t>מצוקותיהם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קשישים בבתים משותפים ישנים שאינם יכולים עוד לטפס מדרגות רבות אל</w:t>
      </w:r>
      <w:r w:rsidR="005E0871">
        <w:rPr>
          <w:rtl/>
        </w:rPr>
        <w:t xml:space="preserve"> </w:t>
      </w:r>
      <w:r w:rsidRPr="006C0A8E">
        <w:rPr>
          <w:rtl/>
        </w:rPr>
        <w:t>ביתם, ואף אינם יכולים לעמוד, כלכלית ובריאותית, במעבר לדירה חדשה.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 תעודד רכישת דירות בבתים ישנים יותר והחייאת שכונות ישנות 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כניסת אוכלוסייה צעירה אליהן ומתן היכולת לשפץ אותן הדירות.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ליושב</w:t>
      </w:r>
      <w:r w:rsidR="005E0871">
        <w:rPr>
          <w:rtl/>
        </w:rPr>
        <w:t>-</w:t>
      </w:r>
      <w:r w:rsidRPr="006C0A8E">
        <w:rPr>
          <w:rtl/>
        </w:rPr>
        <w:t>ראש ועדת השרים לחקיקה, שתמך בהצעת החוק.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  <w:r w:rsidR="005E0871">
        <w:rPr>
          <w:rtl/>
        </w:rPr>
        <w:t xml:space="preserve"> </w:t>
      </w:r>
      <w:r w:rsidRPr="006C0A8E">
        <w:rPr>
          <w:rtl/>
        </w:rPr>
        <w:t>אדוני השר,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נכבדי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שגיא, אני מבין שאדוני מוכן למחוק מהצעת החוק</w:t>
      </w:r>
      <w:r w:rsidR="005E0871">
        <w:rPr>
          <w:rtl/>
        </w:rPr>
        <w:t xml:space="preserve"> </w:t>
      </w:r>
      <w:r w:rsidRPr="006C0A8E">
        <w:rPr>
          <w:rtl/>
        </w:rPr>
        <w:t>סעיפים 1 ו</w:t>
      </w:r>
      <w:r w:rsidR="005E0871">
        <w:rPr>
          <w:rtl/>
        </w:rPr>
        <w:t>-</w:t>
      </w:r>
      <w:r w:rsidRPr="006C0A8E">
        <w:rPr>
          <w:rtl/>
        </w:rPr>
        <w:t>2 ולהסתפק בסעיף 3.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גדעון שגיא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אכן.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ובכן,</w:t>
      </w:r>
      <w:r w:rsidR="005E0871">
        <w:rPr>
          <w:rtl/>
        </w:rPr>
        <w:t xml:space="preserve"> </w:t>
      </w:r>
      <w:r w:rsidRPr="006C0A8E">
        <w:rPr>
          <w:rtl/>
        </w:rPr>
        <w:t>אשר</w:t>
      </w:r>
      <w:r w:rsidR="005E0871">
        <w:rPr>
          <w:rtl/>
        </w:rPr>
        <w:t xml:space="preserve"> </w:t>
      </w:r>
      <w:r w:rsidRPr="006C0A8E">
        <w:rPr>
          <w:rtl/>
        </w:rPr>
        <w:t>לסעיף 3, חבר הכנסת הנכבד מציע לאפשר התקנת מעלית בבית משותף אם</w:t>
      </w:r>
      <w:r w:rsidR="005E0871">
        <w:rPr>
          <w:rtl/>
        </w:rPr>
        <w:t xml:space="preserve"> </w:t>
      </w:r>
      <w:r w:rsidRPr="006C0A8E">
        <w:rPr>
          <w:rtl/>
        </w:rPr>
        <w:t>רוב</w:t>
      </w:r>
      <w:r w:rsidR="005E0871">
        <w:rPr>
          <w:rtl/>
        </w:rPr>
        <w:t xml:space="preserve"> </w:t>
      </w:r>
      <w:r w:rsidRPr="006C0A8E">
        <w:rPr>
          <w:rtl/>
        </w:rPr>
        <w:t>הדיירים</w:t>
      </w:r>
      <w:r w:rsidR="005E0871">
        <w:rPr>
          <w:rtl/>
        </w:rPr>
        <w:t xml:space="preserve"> </w:t>
      </w:r>
      <w:r w:rsidRPr="006C0A8E">
        <w:rPr>
          <w:rtl/>
        </w:rPr>
        <w:t>יחליט</w:t>
      </w:r>
      <w:r w:rsidR="005E0871">
        <w:rPr>
          <w:rtl/>
        </w:rPr>
        <w:t xml:space="preserve"> </w:t>
      </w:r>
      <w:r w:rsidRPr="006C0A8E">
        <w:rPr>
          <w:rtl/>
        </w:rPr>
        <w:t>על כך. מי שיתנגד ולא ישתתף במימון יהיה מנוע, על</w:t>
      </w:r>
      <w:r w:rsidR="005E0871">
        <w:rPr>
          <w:rtl/>
        </w:rPr>
        <w:t>-</w:t>
      </w:r>
      <w:r w:rsidRPr="006C0A8E">
        <w:rPr>
          <w:rtl/>
        </w:rPr>
        <w:t>פי ההצעה,</w:t>
      </w:r>
      <w:r w:rsidR="005E0871">
        <w:rPr>
          <w:rtl/>
        </w:rPr>
        <w:t xml:space="preserve"> </w:t>
      </w:r>
      <w:r w:rsidRPr="006C0A8E">
        <w:rPr>
          <w:rtl/>
        </w:rPr>
        <w:t>משימוש</w:t>
      </w:r>
      <w:r w:rsidR="005E0871">
        <w:rPr>
          <w:rtl/>
        </w:rPr>
        <w:t xml:space="preserve"> </w:t>
      </w:r>
      <w:r w:rsidRPr="006C0A8E">
        <w:rPr>
          <w:rtl/>
        </w:rPr>
        <w:t>במעלית.</w:t>
      </w:r>
      <w:r w:rsidR="005E0871">
        <w:rPr>
          <w:rtl/>
        </w:rPr>
        <w:t xml:space="preserve"> </w:t>
      </w:r>
      <w:r w:rsidRPr="006C0A8E">
        <w:rPr>
          <w:rtl/>
        </w:rPr>
        <w:t>איננו רואים סיבה עקרונית להתנגד להצעה. ההצעה תואמת את המגמה,</w:t>
      </w:r>
      <w:r w:rsidR="005E0871">
        <w:rPr>
          <w:rtl/>
        </w:rPr>
        <w:t xml:space="preserve"> </w:t>
      </w:r>
      <w:r w:rsidRPr="006C0A8E">
        <w:rPr>
          <w:rtl/>
        </w:rPr>
        <w:t>שקיבלה ביטוי בכמה תיקונים בשנים האחרונות, לרכך את נוקשות הכללים שהסדירו את חיי</w:t>
      </w:r>
      <w:r w:rsidR="005E0871">
        <w:rPr>
          <w:rtl/>
        </w:rPr>
        <w:t xml:space="preserve"> </w:t>
      </w:r>
      <w:r w:rsidRPr="006C0A8E">
        <w:rPr>
          <w:rtl/>
        </w:rPr>
        <w:t>הבית</w:t>
      </w:r>
      <w:r w:rsidR="005E0871">
        <w:rPr>
          <w:rtl/>
        </w:rPr>
        <w:t xml:space="preserve"> </w:t>
      </w:r>
      <w:r w:rsidRPr="006C0A8E">
        <w:rPr>
          <w:rtl/>
        </w:rPr>
        <w:t>המשותף ולאפשר גמישות שתתרום לפתרון בעיות שוטפות. הדוגמאות המובהקות למגמה</w:t>
      </w:r>
      <w:r w:rsidR="005E0871">
        <w:rPr>
          <w:rtl/>
        </w:rPr>
        <w:t xml:space="preserve"> </w:t>
      </w: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מתייחסות</w:t>
      </w:r>
      <w:r w:rsidR="005E0871">
        <w:rPr>
          <w:rtl/>
        </w:rPr>
        <w:t xml:space="preserve"> </w:t>
      </w:r>
      <w:r w:rsidRPr="006C0A8E">
        <w:rPr>
          <w:rtl/>
        </w:rPr>
        <w:t>לאפשרות</w:t>
      </w:r>
      <w:r w:rsidR="005E0871">
        <w:rPr>
          <w:rtl/>
        </w:rPr>
        <w:t xml:space="preserve"> </w:t>
      </w:r>
      <w:r w:rsidRPr="006C0A8E">
        <w:rPr>
          <w:rtl/>
        </w:rPr>
        <w:t>להתקין</w:t>
      </w:r>
      <w:r w:rsidR="005E0871">
        <w:rPr>
          <w:rtl/>
        </w:rPr>
        <w:t xml:space="preserve"> </w:t>
      </w:r>
      <w:r w:rsidRPr="006C0A8E">
        <w:rPr>
          <w:rtl/>
        </w:rPr>
        <w:t>דוד</w:t>
      </w:r>
      <w:r w:rsidR="005E0871">
        <w:rPr>
          <w:rtl/>
        </w:rPr>
        <w:t>-</w:t>
      </w:r>
      <w:r w:rsidRPr="006C0A8E">
        <w:rPr>
          <w:rtl/>
        </w:rPr>
        <w:t>שמש</w:t>
      </w:r>
      <w:r w:rsidR="005E0871">
        <w:rPr>
          <w:rtl/>
        </w:rPr>
        <w:t xml:space="preserve"> </w:t>
      </w:r>
      <w:r w:rsidRPr="006C0A8E">
        <w:rPr>
          <w:rtl/>
        </w:rPr>
        <w:t>על גג בית משותף, האפשרות להינתק ממערכת</w:t>
      </w:r>
      <w:r w:rsidR="005E0871">
        <w:rPr>
          <w:rtl/>
        </w:rPr>
        <w:t xml:space="preserve"> </w:t>
      </w:r>
      <w:r w:rsidRPr="006C0A8E">
        <w:rPr>
          <w:rtl/>
        </w:rPr>
        <w:t>חימום</w:t>
      </w:r>
      <w:r w:rsidR="005E0871">
        <w:rPr>
          <w:rtl/>
        </w:rPr>
        <w:t xml:space="preserve"> </w:t>
      </w:r>
      <w:r w:rsidRPr="006C0A8E">
        <w:rPr>
          <w:rtl/>
        </w:rPr>
        <w:t>מרכזית,</w:t>
      </w:r>
      <w:r w:rsidR="005E0871">
        <w:rPr>
          <w:rtl/>
        </w:rPr>
        <w:t xml:space="preserve"> </w:t>
      </w:r>
      <w:r w:rsidRPr="006C0A8E">
        <w:rPr>
          <w:rtl/>
        </w:rPr>
        <w:t>או למשל האפשרות להתקין מעליות לנכים. אכן אנחנו סבורים שיש מקום</w:t>
      </w:r>
      <w:r w:rsidR="005E0871">
        <w:rPr>
          <w:rtl/>
        </w:rPr>
        <w:t xml:space="preserve"> </w:t>
      </w:r>
      <w:r w:rsidRPr="006C0A8E">
        <w:rPr>
          <w:rtl/>
        </w:rPr>
        <w:t>להעביר את ההצעה הזאת לבחינה של ועדת החוקה, חוק ומשפט של הכנסת.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רבה.</w:t>
      </w:r>
      <w:r w:rsidR="005E0871">
        <w:rPr>
          <w:rtl/>
        </w:rPr>
        <w:t xml:space="preserve"> </w:t>
      </w:r>
      <w:r w:rsidRPr="006C0A8E">
        <w:rPr>
          <w:rtl/>
        </w:rPr>
        <w:t>רק נבין כולנו:</w:t>
      </w:r>
      <w:r w:rsidR="005E0871">
        <w:rPr>
          <w:rtl/>
        </w:rPr>
        <w:t xml:space="preserve"> </w:t>
      </w:r>
      <w:r w:rsidRPr="006C0A8E">
        <w:rPr>
          <w:rtl/>
        </w:rPr>
        <w:t>אדם שלא רוצה להשתתף, לא מחייבים אותו להשתתף,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הוא רק יהיה מנוע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לפי הצעתו של חבר הכנסת הנכבד גדעון שגיא.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שאלתי</w:t>
      </w:r>
      <w:r w:rsidR="005E0871">
        <w:rPr>
          <w:rtl/>
        </w:rPr>
        <w:t xml:space="preserve"> </w:t>
      </w:r>
      <w:r w:rsidRPr="006C0A8E">
        <w:rPr>
          <w:rtl/>
        </w:rPr>
        <w:t>על מנת שיהיה ברור לכולם, כי הנה יש לנו פה חבר הכנסת ויינשטיין</w:t>
      </w:r>
      <w:r w:rsidR="005E0871">
        <w:rPr>
          <w:rtl/>
        </w:rPr>
        <w:t xml:space="preserve"> </w:t>
      </w:r>
      <w:r w:rsidRPr="006C0A8E">
        <w:rPr>
          <w:rtl/>
        </w:rPr>
        <w:t>שמבקש להסיר.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חברי הכנסת, במשך שלוש שעות דנה הכנסת בקריאה שלישית בהצעת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שלי, הצעת חוק המלוות, שאושרה לפני כמה דקות. מרבית שלוש השעות דיברו החברים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נושא</w:t>
      </w:r>
      <w:r w:rsidR="005E0871">
        <w:rPr>
          <w:rtl/>
        </w:rPr>
        <w:t xml:space="preserve"> </w:t>
      </w:r>
      <w:r w:rsidRPr="006C0A8E">
        <w:rPr>
          <w:rtl/>
        </w:rPr>
        <w:t>הרצח</w:t>
      </w:r>
      <w:r w:rsidR="005E0871">
        <w:rPr>
          <w:rtl/>
        </w:rPr>
        <w:t xml:space="preserve"> </w:t>
      </w:r>
      <w:r w:rsidRPr="006C0A8E">
        <w:rPr>
          <w:rtl/>
        </w:rPr>
        <w:t>הנתעב.</w:t>
      </w:r>
      <w:r w:rsidR="005E0871">
        <w:rPr>
          <w:rtl/>
        </w:rPr>
        <w:t xml:space="preserve"> </w:t>
      </w:r>
      <w:r w:rsidRPr="006C0A8E">
        <w:rPr>
          <w:rtl/>
        </w:rPr>
        <w:t>יושב</w:t>
      </w:r>
      <w:r w:rsidR="005E0871">
        <w:rPr>
          <w:rtl/>
        </w:rPr>
        <w:t>-</w:t>
      </w:r>
      <w:r w:rsidRPr="006C0A8E">
        <w:rPr>
          <w:rtl/>
        </w:rPr>
        <w:t>ראש הכנסת התיר את העניין אף שהדברים לא היו לנושא.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דיברתי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כך, אמרתי רק כמה מלים, ואני מבקש עכשיו לומר כמה מלים לגבי</w:t>
      </w:r>
      <w:r w:rsidR="005E0871">
        <w:rPr>
          <w:rtl/>
        </w:rPr>
        <w:t xml:space="preserve"> </w:t>
      </w:r>
      <w:r w:rsidRPr="006C0A8E">
        <w:rPr>
          <w:rtl/>
        </w:rPr>
        <w:t>התחושה.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חמש הדקות לרשותך.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קריאה: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חמש דקות. התנגדות לחוק.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הנה,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מפנה</w:t>
      </w:r>
      <w:r w:rsidR="005E0871">
        <w:rPr>
          <w:rtl/>
        </w:rPr>
        <w:t xml:space="preserve"> </w:t>
      </w:r>
      <w:r w:rsidRPr="006C0A8E">
        <w:rPr>
          <w:rtl/>
        </w:rPr>
        <w:t>את תשומת הלב של יושב</w:t>
      </w:r>
      <w:r w:rsidR="005E0871">
        <w:rPr>
          <w:rtl/>
        </w:rPr>
        <w:t>-</w:t>
      </w:r>
      <w:r w:rsidRPr="006C0A8E">
        <w:rPr>
          <w:rtl/>
        </w:rPr>
        <w:t>ראש ועדת הכנסת, שעושה תיקונים, שתוך</w:t>
      </w:r>
      <w:r w:rsidR="005E0871">
        <w:rPr>
          <w:rtl/>
        </w:rPr>
        <w:t xml:space="preserve"> </w:t>
      </w:r>
      <w:r w:rsidRPr="006C0A8E">
        <w:rPr>
          <w:rtl/>
        </w:rPr>
        <w:t>כדי הדיון נוצרות לקונות.</w:t>
      </w:r>
      <w:r w:rsidR="005E0871">
        <w:rPr>
          <w:rtl/>
        </w:rPr>
        <w:t xml:space="preserve"> </w:t>
      </w:r>
      <w:r w:rsidRPr="006C0A8E">
        <w:rPr>
          <w:rtl/>
        </w:rPr>
        <w:t xml:space="preserve">פה יש תופעה כזאת: הנמקה מהמקום </w:t>
      </w:r>
      <w:r w:rsidR="005E0871">
        <w:rPr>
          <w:rtl/>
        </w:rPr>
        <w:t>–</w:t>
      </w:r>
      <w:r w:rsidRPr="006C0A8E">
        <w:rPr>
          <w:rtl/>
        </w:rPr>
        <w:t xml:space="preserve"> דקה; מי שמבקש להסיר</w:t>
      </w:r>
      <w:r w:rsidR="005E0871">
        <w:rPr>
          <w:rtl/>
        </w:rPr>
        <w:t xml:space="preserve"> – </w:t>
      </w:r>
      <w:r w:rsidRPr="006C0A8E">
        <w:rPr>
          <w:rtl/>
        </w:rPr>
        <w:t>חמש</w:t>
      </w:r>
      <w:r w:rsidR="005E0871">
        <w:rPr>
          <w:rtl/>
        </w:rPr>
        <w:t xml:space="preserve"> </w:t>
      </w:r>
      <w:r w:rsidRPr="006C0A8E">
        <w:rPr>
          <w:rtl/>
        </w:rPr>
        <w:t>דקות.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חייב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ללכת לפי התקנון, אבל צריך לחשוב </w:t>
      </w:r>
      <w:r w:rsidR="005E0871">
        <w:rPr>
          <w:rtl/>
        </w:rPr>
        <w:t>–</w:t>
      </w:r>
      <w:r w:rsidRPr="006C0A8E">
        <w:rPr>
          <w:rtl/>
        </w:rPr>
        <w:t xml:space="preserve"> אולי יש בזה היגיון</w:t>
      </w:r>
      <w:r w:rsidR="005E0871">
        <w:rPr>
          <w:rtl/>
        </w:rPr>
        <w:t xml:space="preserve"> </w:t>
      </w:r>
      <w:r w:rsidRPr="006C0A8E">
        <w:rPr>
          <w:rtl/>
        </w:rPr>
        <w:t>ואולי לא.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בבקשה, חמש דקות לרשותך.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בליל</w:t>
      </w:r>
      <w:r w:rsidR="005E0871">
        <w:rPr>
          <w:rtl/>
        </w:rPr>
        <w:t xml:space="preserve"> </w:t>
      </w:r>
      <w:r w:rsidRPr="006C0A8E">
        <w:rPr>
          <w:rtl/>
        </w:rPr>
        <w:t>מוצאי</w:t>
      </w:r>
      <w:r w:rsidR="005E0871">
        <w:rPr>
          <w:rtl/>
        </w:rPr>
        <w:t>-</w:t>
      </w:r>
      <w:r w:rsidRPr="006C0A8E">
        <w:rPr>
          <w:rtl/>
        </w:rPr>
        <w:t>שבת</w:t>
      </w:r>
      <w:r w:rsidR="005E0871">
        <w:rPr>
          <w:rtl/>
        </w:rPr>
        <w:t xml:space="preserve"> </w:t>
      </w:r>
      <w:r w:rsidRPr="006C0A8E">
        <w:rPr>
          <w:rtl/>
        </w:rPr>
        <w:t>הנורא, כששמעתי ברדיו שעומדת להיות תפילה ליד הכותל לשלומו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ראש הממשלה, אמרתי לרעייתי:</w:t>
      </w:r>
      <w:r w:rsidR="005E0871">
        <w:rPr>
          <w:rtl/>
        </w:rPr>
        <w:t xml:space="preserve"> </w:t>
      </w:r>
      <w:r w:rsidRPr="006C0A8E">
        <w:rPr>
          <w:rtl/>
        </w:rPr>
        <w:t>אני הולך כדי להתפלל לשלומו של ראש הממשלה ולמען</w:t>
      </w:r>
      <w:r w:rsidR="005E0871">
        <w:rPr>
          <w:rtl/>
        </w:rPr>
        <w:t xml:space="preserve"> </w:t>
      </w:r>
      <w:r w:rsidRPr="006C0A8E">
        <w:rPr>
          <w:rtl/>
        </w:rPr>
        <w:t>רחמנות על עם ישראל, כי ידעתי והערכתי מה הטראומה שתעבור עלינו. בדרך לכותל שמעתי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ההודעה</w:t>
      </w:r>
      <w:r w:rsidR="005E0871">
        <w:rPr>
          <w:rtl/>
        </w:rPr>
        <w:t xml:space="preserve"> </w:t>
      </w:r>
      <w:r w:rsidRPr="006C0A8E">
        <w:rPr>
          <w:rtl/>
        </w:rPr>
        <w:t>המרה, אבל המשכתי. באתי לכותל והייתי שם במשך שלוש שעות. אנשי הציבור</w:t>
      </w:r>
      <w:r w:rsidR="005E0871">
        <w:rPr>
          <w:rtl/>
        </w:rPr>
        <w:t xml:space="preserve"> </w:t>
      </w:r>
      <w:r w:rsidRPr="006C0A8E">
        <w:rPr>
          <w:rtl/>
        </w:rPr>
        <w:t>היחידים</w:t>
      </w:r>
      <w:r w:rsidR="005E0871">
        <w:rPr>
          <w:rtl/>
        </w:rPr>
        <w:t xml:space="preserve"> </w:t>
      </w:r>
      <w:r w:rsidRPr="006C0A8E">
        <w:rPr>
          <w:rtl/>
        </w:rPr>
        <w:t>שנענו לקריאה ב"קול ישראל" והיו במקום עד 02:00 היו אליעזר שפר מהמפד"ל,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הנהלת</w:t>
      </w:r>
      <w:r w:rsidR="005E0871">
        <w:rPr>
          <w:rtl/>
        </w:rPr>
        <w:t xml:space="preserve"> </w:t>
      </w:r>
      <w:r w:rsidRPr="006C0A8E">
        <w:rPr>
          <w:rtl/>
        </w:rPr>
        <w:t>הסוכנות,</w:t>
      </w:r>
      <w:r w:rsidR="005E0871">
        <w:rPr>
          <w:rtl/>
        </w:rPr>
        <w:t xml:space="preserve"> </w:t>
      </w:r>
      <w:r w:rsidRPr="006C0A8E">
        <w:rPr>
          <w:rtl/>
        </w:rPr>
        <w:t>ואנוכי.</w:t>
      </w:r>
      <w:r w:rsidR="005E0871">
        <w:rPr>
          <w:rtl/>
        </w:rPr>
        <w:t xml:space="preserve"> </w:t>
      </w: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שם</w:t>
      </w:r>
      <w:r w:rsidR="005E0871">
        <w:rPr>
          <w:rtl/>
        </w:rPr>
        <w:t xml:space="preserve"> </w:t>
      </w:r>
      <w:r w:rsidRPr="006C0A8E">
        <w:rPr>
          <w:rtl/>
        </w:rPr>
        <w:t>בשעה</w:t>
      </w:r>
      <w:r w:rsidR="005E0871">
        <w:rPr>
          <w:rtl/>
        </w:rPr>
        <w:t xml:space="preserve"> </w:t>
      </w:r>
      <w:r w:rsidRPr="006C0A8E">
        <w:rPr>
          <w:rtl/>
        </w:rPr>
        <w:t>02:00, 02:30 עזבתי את הכותל בדרכי</w:t>
      </w:r>
      <w:r w:rsidR="005E0871">
        <w:rPr>
          <w:rtl/>
        </w:rPr>
        <w:t xml:space="preserve"> </w:t>
      </w:r>
      <w:r w:rsidRPr="006C0A8E">
        <w:rPr>
          <w:rtl/>
        </w:rPr>
        <w:t>הביתה, ואני שומע ברדיו שאני ועמיתי בליכוד שותפים לרצח ורמזים לגבי ביבי נתניהו.</w:t>
      </w:r>
      <w:r w:rsidR="005E0871">
        <w:rPr>
          <w:rtl/>
        </w:rPr>
        <w:t xml:space="preserve"> </w:t>
      </w:r>
      <w:r w:rsidRPr="006C0A8E">
        <w:rPr>
          <w:rtl/>
        </w:rPr>
        <w:t>ומאז,</w:t>
      </w:r>
      <w:r w:rsidR="005E0871">
        <w:rPr>
          <w:rtl/>
        </w:rPr>
        <w:t xml:space="preserve"> </w:t>
      </w:r>
      <w:r w:rsidRPr="006C0A8E">
        <w:rPr>
          <w:rtl/>
        </w:rPr>
        <w:t>במשך</w:t>
      </w:r>
      <w:r w:rsidR="005E0871">
        <w:rPr>
          <w:rtl/>
        </w:rPr>
        <w:t xml:space="preserve"> </w:t>
      </w:r>
      <w:r w:rsidRPr="006C0A8E">
        <w:rPr>
          <w:rtl/>
        </w:rPr>
        <w:t>שבוע,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פסקו כלי התקשורת ואנשים שיושבים משמאל בבית הזה, בדרכים</w:t>
      </w:r>
      <w:r w:rsidR="005E0871">
        <w:rPr>
          <w:rtl/>
        </w:rPr>
        <w:t xml:space="preserve"> </w:t>
      </w:r>
      <w:r w:rsidRPr="006C0A8E">
        <w:rPr>
          <w:rtl/>
        </w:rPr>
        <w:t>שונות, לרמוז ולומר בגלוי, שהליכוד שותף לרצח איכשהו, הוא לא מנע אותו.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לתת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לכם דוגמה קטנה </w:t>
      </w:r>
      <w:r w:rsidR="005E0871">
        <w:rPr>
          <w:rtl/>
        </w:rPr>
        <w:t>–</w:t>
      </w:r>
      <w:r w:rsidRPr="006C0A8E">
        <w:rPr>
          <w:rtl/>
        </w:rPr>
        <w:t xml:space="preserve"> למה אני שם לב. אמרו בחדשות ב"קול ישראל",</w:t>
      </w:r>
      <w:r w:rsidR="005E0871">
        <w:rPr>
          <w:rtl/>
        </w:rPr>
        <w:t xml:space="preserve"> </w:t>
      </w:r>
      <w:r w:rsidRPr="006C0A8E">
        <w:rPr>
          <w:rtl/>
        </w:rPr>
        <w:t>שעומדת</w:t>
      </w:r>
      <w:r w:rsidR="005E0871">
        <w:rPr>
          <w:rtl/>
        </w:rPr>
        <w:t xml:space="preserve"> </w:t>
      </w:r>
      <w:r w:rsidRPr="006C0A8E">
        <w:rPr>
          <w:rtl/>
        </w:rPr>
        <w:t>להיות ישיבה של הכנסת, ולא הזכירו מי הנואמים, כי עמד שם לנאום חבר הכנסת</w:t>
      </w:r>
      <w:r w:rsidR="005E0871">
        <w:rPr>
          <w:rtl/>
        </w:rPr>
        <w:t xml:space="preserve"> </w:t>
      </w:r>
      <w:r w:rsidRPr="006C0A8E">
        <w:rPr>
          <w:rtl/>
        </w:rPr>
        <w:t>בנימין</w:t>
      </w:r>
      <w:r w:rsidR="005E0871">
        <w:rPr>
          <w:rtl/>
        </w:rPr>
        <w:t xml:space="preserve"> </w:t>
      </w:r>
      <w:r w:rsidRPr="006C0A8E">
        <w:rPr>
          <w:rtl/>
        </w:rPr>
        <w:t>נתניהו.</w:t>
      </w:r>
      <w:r w:rsidR="005E0871">
        <w:rPr>
          <w:rtl/>
        </w:rPr>
        <w:t xml:space="preserve"> </w:t>
      </w:r>
      <w:r w:rsidRPr="006C0A8E">
        <w:rPr>
          <w:rtl/>
        </w:rPr>
        <w:t>אבל לפני כן דיווחו, שעומדת להיות אספה בתל</w:t>
      </w:r>
      <w:r w:rsidR="005E0871">
        <w:rPr>
          <w:rtl/>
        </w:rPr>
        <w:t>-</w:t>
      </w:r>
      <w:r w:rsidRPr="006C0A8E">
        <w:rPr>
          <w:rtl/>
        </w:rPr>
        <w:t>אביב, עצרת זיכרון,</w:t>
      </w:r>
      <w:r w:rsidR="005E0871">
        <w:rPr>
          <w:rtl/>
        </w:rPr>
        <w:t xml:space="preserve"> </w:t>
      </w:r>
      <w:r w:rsidRPr="006C0A8E">
        <w:rPr>
          <w:rtl/>
        </w:rPr>
        <w:t>ושם</w:t>
      </w:r>
      <w:r w:rsidR="005E0871">
        <w:rPr>
          <w:rtl/>
        </w:rPr>
        <w:t xml:space="preserve"> </w:t>
      </w:r>
      <w:r w:rsidRPr="006C0A8E">
        <w:rPr>
          <w:rtl/>
        </w:rPr>
        <w:t>ידברו</w:t>
      </w:r>
      <w:r w:rsidR="005E0871">
        <w:rPr>
          <w:rtl/>
        </w:rPr>
        <w:t xml:space="preserve"> 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עיריית</w:t>
      </w:r>
      <w:r w:rsidR="005E0871">
        <w:rPr>
          <w:rtl/>
        </w:rPr>
        <w:t xml:space="preserve"> </w:t>
      </w:r>
      <w:r w:rsidRPr="006C0A8E">
        <w:rPr>
          <w:rtl/>
        </w:rPr>
        <w:t>תל</w:t>
      </w:r>
      <w:r w:rsidR="005E0871">
        <w:rPr>
          <w:rtl/>
        </w:rPr>
        <w:t>-</w:t>
      </w:r>
      <w:r w:rsidRPr="006C0A8E">
        <w:rPr>
          <w:rtl/>
        </w:rPr>
        <w:t>אביב</w:t>
      </w:r>
      <w:r w:rsidR="005E0871">
        <w:rPr>
          <w:rtl/>
        </w:rPr>
        <w:t xml:space="preserve"> </w:t>
      </w:r>
      <w:r w:rsidRPr="006C0A8E">
        <w:rPr>
          <w:rtl/>
        </w:rPr>
        <w:t>והגברת</w:t>
      </w:r>
      <w:r w:rsidR="005E0871">
        <w:rPr>
          <w:rtl/>
        </w:rPr>
        <w:t xml:space="preserve"> </w:t>
      </w:r>
      <w:r w:rsidRPr="006C0A8E">
        <w:rPr>
          <w:rtl/>
        </w:rPr>
        <w:t>האלמנה</w:t>
      </w:r>
      <w:r w:rsidR="005E0871">
        <w:rPr>
          <w:rtl/>
        </w:rPr>
        <w:t xml:space="preserve"> </w:t>
      </w:r>
      <w:r w:rsidRPr="006C0A8E">
        <w:rPr>
          <w:rtl/>
        </w:rPr>
        <w:t>לאה רבין. אני שאלתי מדוע ראש</w:t>
      </w:r>
      <w:r w:rsidR="005E0871">
        <w:rPr>
          <w:rtl/>
        </w:rPr>
        <w:t xml:space="preserve"> </w:t>
      </w:r>
      <w:r w:rsidRPr="006C0A8E">
        <w:rPr>
          <w:rtl/>
        </w:rPr>
        <w:t>האופוזיציה לא הוזכר.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 חשבון הנפש אנחנו חייבים לעשות ונעשה אותו כאן, כי יש לנו עיתון אחד והוא</w:t>
      </w:r>
      <w:r w:rsidR="005E0871">
        <w:rPr>
          <w:rtl/>
        </w:rPr>
        <w:t xml:space="preserve"> </w:t>
      </w:r>
      <w:r w:rsidRPr="006C0A8E">
        <w:rPr>
          <w:rtl/>
        </w:rPr>
        <w:t>ערוץ</w:t>
      </w:r>
      <w:r w:rsidR="005E0871">
        <w:rPr>
          <w:rtl/>
        </w:rPr>
        <w:t>-</w:t>
      </w:r>
      <w:r w:rsidRPr="006C0A8E">
        <w:rPr>
          <w:rtl/>
        </w:rPr>
        <w:t>33.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צריכים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להיאבק במה שדבק בנו במשך שבוע, בניצול רגשות של</w:t>
      </w:r>
      <w:r w:rsidR="005E0871">
        <w:rPr>
          <w:rtl/>
        </w:rPr>
        <w:t xml:space="preserve"> </w:t>
      </w:r>
      <w:r w:rsidRPr="006C0A8E">
        <w:rPr>
          <w:rtl/>
        </w:rPr>
        <w:t>ציבור, של נוער, כדי להטיל עלינו את האשמה.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לומר מה אנחנו עשינו, כי אני הייתי באספות רבות ובהפגנות לצדו של</w:t>
      </w:r>
      <w:r w:rsidR="005E0871">
        <w:rPr>
          <w:rtl/>
        </w:rPr>
        <w:t xml:space="preserve"> </w:t>
      </w:r>
      <w:r w:rsidRPr="006C0A8E">
        <w:rPr>
          <w:rtl/>
        </w:rPr>
        <w:t>ביבי</w:t>
      </w:r>
      <w:r w:rsidR="005E0871">
        <w:rPr>
          <w:rtl/>
        </w:rPr>
        <w:t xml:space="preserve"> </w:t>
      </w:r>
      <w:r w:rsidRPr="006C0A8E">
        <w:rPr>
          <w:rtl/>
        </w:rPr>
        <w:t>נתניהו.</w:t>
      </w:r>
      <w:r w:rsidR="005E0871">
        <w:rPr>
          <w:rtl/>
        </w:rPr>
        <w:t xml:space="preserve"> </w:t>
      </w:r>
      <w:r w:rsidRPr="006C0A8E">
        <w:rPr>
          <w:rtl/>
        </w:rPr>
        <w:t>בהפגנה בנתניה לאחר הטבח בבית</w:t>
      </w:r>
      <w:r w:rsidR="005E0871">
        <w:rPr>
          <w:rtl/>
        </w:rPr>
        <w:t>-</w:t>
      </w:r>
      <w:r w:rsidRPr="006C0A8E">
        <w:rPr>
          <w:rtl/>
        </w:rPr>
        <w:t>ליד אמר בנימין נתניהו: "רבין אינו</w:t>
      </w:r>
      <w:r w:rsidR="005E0871">
        <w:rPr>
          <w:rtl/>
        </w:rPr>
        <w:t xml:space="preserve"> </w:t>
      </w:r>
      <w:r w:rsidRPr="006C0A8E">
        <w:rPr>
          <w:rtl/>
        </w:rPr>
        <w:t>בוגד, רבין רק טועה. אני יודע שאתם מלאים בזעם ובתסכול, ואני רוצה בכל זאת שתכבשו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הזעם.</w:t>
      </w:r>
      <w:r w:rsidR="005E0871">
        <w:rPr>
          <w:rtl/>
        </w:rPr>
        <w:t xml:space="preserve"> </w:t>
      </w:r>
      <w:r w:rsidRPr="006C0A8E">
        <w:rPr>
          <w:rtl/>
        </w:rPr>
        <w:t>יש לנו כאן עסק עם יריבים פוליטיים ולא עם אויבים. אנחנו", אומר ביבי</w:t>
      </w:r>
      <w:r w:rsidR="005E0871">
        <w:rPr>
          <w:rtl/>
        </w:rPr>
        <w:t xml:space="preserve"> </w:t>
      </w:r>
      <w:r w:rsidRPr="006C0A8E">
        <w:rPr>
          <w:rtl/>
        </w:rPr>
        <w:t>נתניהו, "בני עם אחד, והמטרה שלנו להבטיח את עם ישראל בארצו".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ובכיכר</w:t>
      </w:r>
      <w:r w:rsidR="005E0871">
        <w:rPr>
          <w:rtl/>
        </w:rPr>
        <w:t>-</w:t>
      </w:r>
      <w:r w:rsidRPr="006C0A8E">
        <w:rPr>
          <w:rtl/>
        </w:rPr>
        <w:t>ציון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פתח הקהל בקריאות "בוגד" </w:t>
      </w:r>
      <w:r w:rsidR="005E0871">
        <w:rPr>
          <w:rtl/>
        </w:rPr>
        <w:t>–</w:t>
      </w:r>
      <w:r w:rsidRPr="006C0A8E">
        <w:rPr>
          <w:rtl/>
        </w:rPr>
        <w:t xml:space="preserve"> אמרו ב"קול ישראל". הקהל פצח בקריאת</w:t>
      </w:r>
      <w:r w:rsidR="005E0871">
        <w:rPr>
          <w:rtl/>
        </w:rPr>
        <w:t xml:space="preserve"> </w:t>
      </w:r>
      <w:r w:rsidRPr="006C0A8E">
        <w:rPr>
          <w:rtl/>
        </w:rPr>
        <w:t>"בוגד" כלפי רבין.</w:t>
      </w:r>
      <w:r w:rsidR="005E0871">
        <w:rPr>
          <w:rtl/>
        </w:rPr>
        <w:t xml:space="preserve"> </w:t>
      </w:r>
      <w:r w:rsidRPr="006C0A8E">
        <w:rPr>
          <w:rtl/>
        </w:rPr>
        <w:t>נתניהו הסה אותם ואמר שהקריאות "רבין בוגד" אינן במקומן.</w:t>
      </w:r>
      <w:r w:rsidR="005E0871">
        <w:rPr>
          <w:rtl/>
        </w:rPr>
        <w:t xml:space="preserve"> </w:t>
      </w:r>
      <w:r w:rsidRPr="006C0A8E">
        <w:rPr>
          <w:rtl/>
        </w:rPr>
        <w:t>"לא</w:t>
      </w:r>
      <w:r w:rsidR="005E0871">
        <w:rPr>
          <w:rtl/>
        </w:rPr>
        <w:t xml:space="preserve"> </w:t>
      </w:r>
      <w:r w:rsidRPr="006C0A8E">
        <w:rPr>
          <w:rtl/>
        </w:rPr>
        <w:t xml:space="preserve">נגיע לשלטון בדם ואש אלא רק דרך הקלפי" </w:t>
      </w:r>
      <w:r w:rsidR="005E0871">
        <w:rPr>
          <w:rtl/>
        </w:rPr>
        <w:t>–</w:t>
      </w:r>
      <w:r w:rsidRPr="006C0A8E">
        <w:rPr>
          <w:rtl/>
        </w:rPr>
        <w:t xml:space="preserve"> זה מופיע בעיתון "הארץ".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וב"קול</w:t>
      </w:r>
      <w:r w:rsidR="005E0871">
        <w:rPr>
          <w:rtl/>
        </w:rPr>
        <w:t xml:space="preserve"> </w:t>
      </w:r>
      <w:r w:rsidRPr="006C0A8E">
        <w:rPr>
          <w:rtl/>
        </w:rPr>
        <w:t>ישראל"</w:t>
      </w:r>
      <w:r w:rsidR="005E0871">
        <w:rPr>
          <w:rtl/>
        </w:rPr>
        <w:t xml:space="preserve"> </w:t>
      </w:r>
      <w:r w:rsidRPr="006C0A8E">
        <w:rPr>
          <w:rtl/>
        </w:rPr>
        <w:t>ברשת</w:t>
      </w:r>
      <w:r w:rsidR="005E0871">
        <w:rPr>
          <w:rtl/>
        </w:rPr>
        <w:t xml:space="preserve"> </w:t>
      </w:r>
      <w:r w:rsidRPr="006C0A8E">
        <w:rPr>
          <w:rtl/>
        </w:rPr>
        <w:t>ב'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שלושה שבועות אמר ביבי נתניהו: "יש קומץ של</w:t>
      </w:r>
      <w:r w:rsidR="005E0871">
        <w:rPr>
          <w:rtl/>
        </w:rPr>
        <w:t xml:space="preserve"> </w:t>
      </w:r>
      <w:r w:rsidRPr="006C0A8E">
        <w:rPr>
          <w:rtl/>
        </w:rPr>
        <w:t>אנשים</w:t>
      </w:r>
      <w:r w:rsidR="005E0871">
        <w:rPr>
          <w:rtl/>
        </w:rPr>
        <w:t xml:space="preserve"> </w:t>
      </w:r>
      <w:r w:rsidRPr="006C0A8E">
        <w:rPr>
          <w:rtl/>
        </w:rPr>
        <w:t>קיצונים</w:t>
      </w:r>
      <w:r w:rsidR="005E0871">
        <w:rPr>
          <w:rtl/>
        </w:rPr>
        <w:t xml:space="preserve"> </w:t>
      </w:r>
      <w:r w:rsidRPr="006C0A8E">
        <w:rPr>
          <w:rtl/>
        </w:rPr>
        <w:t>שצועקים</w:t>
      </w:r>
      <w:r w:rsidR="005E0871">
        <w:rPr>
          <w:rtl/>
        </w:rPr>
        <w:t xml:space="preserve"> </w:t>
      </w:r>
      <w:r w:rsidRPr="006C0A8E">
        <w:rPr>
          <w:rtl/>
        </w:rPr>
        <w:t>'רבין בוגד', 'רבין רוצח'. אני אומר להם, תפסיקו עם זה.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מזהיר</w:t>
      </w:r>
      <w:r w:rsidR="005E0871">
        <w:rPr>
          <w:rtl/>
        </w:rPr>
        <w:t xml:space="preserve"> </w:t>
      </w:r>
      <w:r w:rsidRPr="006C0A8E">
        <w:rPr>
          <w:rtl/>
        </w:rPr>
        <w:t>שאסור</w:t>
      </w:r>
      <w:r w:rsidR="005E0871">
        <w:rPr>
          <w:rtl/>
        </w:rPr>
        <w:t xml:space="preserve"> </w:t>
      </w:r>
      <w:r w:rsidRPr="006C0A8E">
        <w:rPr>
          <w:rtl/>
        </w:rPr>
        <w:t>בשום</w:t>
      </w:r>
      <w:r w:rsidR="005E0871">
        <w:rPr>
          <w:rtl/>
        </w:rPr>
        <w:t xml:space="preserve"> </w:t>
      </w:r>
      <w:r w:rsidRPr="006C0A8E">
        <w:rPr>
          <w:rtl/>
        </w:rPr>
        <w:t>צורה</w:t>
      </w:r>
      <w:r w:rsidR="005E0871">
        <w:rPr>
          <w:rtl/>
        </w:rPr>
        <w:t xml:space="preserve"> </w:t>
      </w:r>
      <w:r w:rsidRPr="006C0A8E">
        <w:rPr>
          <w:rtl/>
        </w:rPr>
        <w:t>שהיא</w:t>
      </w:r>
      <w:r w:rsidR="005E0871">
        <w:rPr>
          <w:rtl/>
        </w:rPr>
        <w:t xml:space="preserve"> </w:t>
      </w:r>
      <w:r w:rsidRPr="006C0A8E">
        <w:rPr>
          <w:rtl/>
        </w:rPr>
        <w:t>לעבור</w:t>
      </w:r>
      <w:r w:rsidR="005E0871">
        <w:rPr>
          <w:rtl/>
        </w:rPr>
        <w:t xml:space="preserve"> </w:t>
      </w:r>
      <w:r w:rsidRPr="006C0A8E">
        <w:rPr>
          <w:rtl/>
        </w:rPr>
        <w:t>את הקו החשוב של מחאה לגיטימית כיאה</w:t>
      </w:r>
      <w:r w:rsidR="005E0871">
        <w:rPr>
          <w:rtl/>
        </w:rPr>
        <w:t xml:space="preserve"> </w:t>
      </w:r>
      <w:r w:rsidRPr="006C0A8E">
        <w:rPr>
          <w:rtl/>
        </w:rPr>
        <w:t>לאופוזיציה</w:t>
      </w:r>
      <w:r w:rsidR="005E0871">
        <w:rPr>
          <w:rtl/>
        </w:rPr>
        <w:t xml:space="preserve"> </w:t>
      </w:r>
      <w:r w:rsidRPr="006C0A8E">
        <w:rPr>
          <w:rtl/>
        </w:rPr>
        <w:t>בדמוקרטיה".</w:t>
      </w:r>
      <w:r w:rsidR="005E0871">
        <w:rPr>
          <w:rtl/>
        </w:rPr>
        <w:t xml:space="preserve"> </w:t>
      </w:r>
      <w:r w:rsidRPr="006C0A8E">
        <w:rPr>
          <w:rtl/>
        </w:rPr>
        <w:t>כך אומר ביבי נתניהו.</w:t>
      </w:r>
      <w:r w:rsidR="005E0871">
        <w:rPr>
          <w:rtl/>
        </w:rPr>
        <w:t xml:space="preserve"> </w:t>
      </w:r>
      <w:r w:rsidRPr="006C0A8E">
        <w:rPr>
          <w:rtl/>
        </w:rPr>
        <w:t>דברים דומים נאמרו בהפגנה ברחוב</w:t>
      </w:r>
      <w:r w:rsidR="005E0871">
        <w:rPr>
          <w:rtl/>
        </w:rPr>
        <w:t xml:space="preserve"> </w:t>
      </w:r>
      <w:r w:rsidRPr="006C0A8E">
        <w:rPr>
          <w:rtl/>
        </w:rPr>
        <w:t>דיזנגוף</w:t>
      </w:r>
      <w:r w:rsidR="005E0871">
        <w:rPr>
          <w:rtl/>
        </w:rPr>
        <w:t xml:space="preserve"> </w:t>
      </w:r>
      <w:r w:rsidRPr="006C0A8E">
        <w:rPr>
          <w:rtl/>
        </w:rPr>
        <w:t>לאחר הטבח שם, בהפגנה ברמת</w:t>
      </w:r>
      <w:r w:rsidR="005E0871">
        <w:rPr>
          <w:rtl/>
        </w:rPr>
        <w:t>-</w:t>
      </w:r>
      <w:r w:rsidRPr="006C0A8E">
        <w:rPr>
          <w:rtl/>
        </w:rPr>
        <w:t>אשכול, גם שם אני הייתי, וכן בהזדמנויות רבות</w:t>
      </w:r>
      <w:r w:rsidR="005E0871">
        <w:rPr>
          <w:rtl/>
        </w:rPr>
        <w:t xml:space="preserve"> </w:t>
      </w:r>
      <w:r w:rsidRPr="006C0A8E">
        <w:rPr>
          <w:rtl/>
        </w:rPr>
        <w:t>אחרות.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רבותי</w:t>
      </w:r>
      <w:r w:rsidR="005E0871">
        <w:rPr>
          <w:rtl/>
        </w:rPr>
        <w:t xml:space="preserve"> </w:t>
      </w:r>
      <w:r w:rsidRPr="006C0A8E">
        <w:rPr>
          <w:rtl/>
        </w:rPr>
        <w:t>חברי הכנסת, לאופוזיציה יש פה, לשלטון יש כוח. כשהיינו בשלטון הוצאנו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"כך"</w:t>
      </w:r>
      <w:r w:rsidR="005E0871">
        <w:rPr>
          <w:rtl/>
        </w:rPr>
        <w:t xml:space="preserve"> </w:t>
      </w:r>
      <w:r w:rsidRPr="006C0A8E">
        <w:rPr>
          <w:rtl/>
        </w:rPr>
        <w:t>אל מחוץ לחוק. כשהשלטון ראה את הזוועה של אנשי "כך", מה הוא עשה? אנחנו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פינו פתחנו. מנהיג הליכוד, ראש האופוזיציה, אמר את דבריו כפי שציטטתי. מה אתם</w:t>
      </w:r>
      <w:r w:rsidR="005E0871">
        <w:rPr>
          <w:rtl/>
        </w:rPr>
        <w:t xml:space="preserve"> </w:t>
      </w:r>
      <w:r w:rsidRPr="006C0A8E">
        <w:rPr>
          <w:rtl/>
        </w:rPr>
        <w:t>עשיתם?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אופוזיציה,</w:t>
      </w:r>
      <w:r w:rsidR="005E0871">
        <w:rPr>
          <w:rtl/>
        </w:rPr>
        <w:t xml:space="preserve"> </w:t>
      </w:r>
      <w:r w:rsidRPr="006C0A8E">
        <w:rPr>
          <w:rtl/>
        </w:rPr>
        <w:t>אתם השלטון. לנו יש רק פה. האם הייתם רוצים שנתכתש עם</w:t>
      </w:r>
      <w:r w:rsidR="005E0871">
        <w:rPr>
          <w:rtl/>
        </w:rPr>
        <w:t xml:space="preserve"> </w:t>
      </w:r>
      <w:r w:rsidRPr="006C0A8E">
        <w:rPr>
          <w:rtl/>
        </w:rPr>
        <w:t>אנשי</w:t>
      </w:r>
      <w:r w:rsidR="005E0871">
        <w:rPr>
          <w:rtl/>
        </w:rPr>
        <w:t xml:space="preserve"> </w:t>
      </w:r>
      <w:r w:rsidRPr="006C0A8E">
        <w:rPr>
          <w:rtl/>
        </w:rPr>
        <w:t>"כך",</w:t>
      </w:r>
      <w:r w:rsidR="005E0871">
        <w:rPr>
          <w:rtl/>
        </w:rPr>
        <w:t xml:space="preserve"> </w:t>
      </w:r>
      <w:r w:rsidRPr="006C0A8E">
        <w:rPr>
          <w:rtl/>
        </w:rPr>
        <w:t>ואחר כך אתם הייתם אומרים שהפרחחים מתכתשים זה עם זה בהפגנות הימין?</w:t>
      </w:r>
      <w:r w:rsidR="005E0871">
        <w:rPr>
          <w:rtl/>
        </w:rPr>
        <w:t xml:space="preserve"> </w:t>
      </w:r>
      <w:r w:rsidRPr="006C0A8E">
        <w:rPr>
          <w:rtl/>
        </w:rPr>
        <w:t>אתם, אתם השלטון.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שר</w:t>
      </w:r>
      <w:r w:rsidR="005E0871">
        <w:rPr>
          <w:rtl/>
        </w:rPr>
        <w:t xml:space="preserve"> </w:t>
      </w:r>
      <w:r w:rsidRPr="006C0A8E">
        <w:rPr>
          <w:rtl/>
        </w:rPr>
        <w:t>המשפטים,</w:t>
      </w:r>
      <w:r w:rsidR="005E0871">
        <w:rPr>
          <w:rtl/>
        </w:rPr>
        <w:t xml:space="preserve"> </w:t>
      </w:r>
      <w:r w:rsidRPr="006C0A8E">
        <w:rPr>
          <w:rtl/>
        </w:rPr>
        <w:t>כל בוקר במשך חודשים עמד מפגין מבוגר ליד משרד החוץ עם</w:t>
      </w:r>
      <w:r w:rsidR="005E0871">
        <w:rPr>
          <w:rtl/>
        </w:rPr>
        <w:t xml:space="preserve"> </w:t>
      </w:r>
      <w:r w:rsidRPr="006C0A8E">
        <w:rPr>
          <w:rtl/>
        </w:rPr>
        <w:t>תמונה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רבין, זכרו לברכה, בכאפייה.</w:t>
      </w:r>
      <w:r w:rsidR="005E0871">
        <w:rPr>
          <w:rtl/>
        </w:rPr>
        <w:t xml:space="preserve"> </w:t>
      </w:r>
      <w:r w:rsidRPr="006C0A8E">
        <w:rPr>
          <w:rtl/>
        </w:rPr>
        <w:t>מישהו מכם ירד מהמכונית? מישהו עצר אותו?</w:t>
      </w:r>
      <w:r w:rsidR="005E0871">
        <w:rPr>
          <w:rtl/>
        </w:rPr>
        <w:t xml:space="preserve"> </w:t>
      </w:r>
      <w:r w:rsidRPr="006C0A8E">
        <w:rPr>
          <w:rtl/>
        </w:rPr>
        <w:t>מישהו</w:t>
      </w:r>
      <w:r w:rsidR="005E0871">
        <w:rPr>
          <w:rtl/>
        </w:rPr>
        <w:t xml:space="preserve"> </w:t>
      </w:r>
      <w:r w:rsidRPr="006C0A8E">
        <w:rPr>
          <w:rtl/>
        </w:rPr>
        <w:t>עשה</w:t>
      </w:r>
      <w:r w:rsidR="005E0871">
        <w:rPr>
          <w:rtl/>
        </w:rPr>
        <w:t xml:space="preserve"> </w:t>
      </w:r>
      <w:r w:rsidRPr="006C0A8E">
        <w:rPr>
          <w:rtl/>
        </w:rPr>
        <w:t>משהו?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אני עברתי שם כל בוקר ולא עצרתי, אני מודה, אבל גם אתם לא</w:t>
      </w:r>
      <w:r w:rsidR="005E0871">
        <w:rPr>
          <w:rtl/>
        </w:rPr>
        <w:t xml:space="preserve"> </w:t>
      </w:r>
      <w:r w:rsidRPr="006C0A8E">
        <w:rPr>
          <w:rtl/>
        </w:rPr>
        <w:t>עצרתם.</w:t>
      </w:r>
      <w:r w:rsidR="005E0871">
        <w:rPr>
          <w:rtl/>
        </w:rPr>
        <w:t xml:space="preserve"> </w:t>
      </w:r>
      <w:r w:rsidRPr="006C0A8E">
        <w:rPr>
          <w:rtl/>
        </w:rPr>
        <w:t>לא הפעלתם את החוק שנתנו לכם. אנחנו הוצאנו את "כך" אל מחוץ לחוק.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עשינו</w:t>
      </w:r>
      <w:r w:rsidR="005E0871">
        <w:rPr>
          <w:rtl/>
        </w:rPr>
        <w:t xml:space="preserve"> </w:t>
      </w:r>
      <w:r w:rsidRPr="006C0A8E">
        <w:rPr>
          <w:rtl/>
        </w:rPr>
        <w:t>את זה. עכשיו אתם צריכים לעשות את מה שלא עשיתם. אנחנו את הפה שלנו, את פה</w:t>
      </w:r>
      <w:r w:rsidR="005E0871">
        <w:rPr>
          <w:rtl/>
        </w:rPr>
        <w:t xml:space="preserve"> </w:t>
      </w:r>
      <w:r w:rsidRPr="006C0A8E">
        <w:rPr>
          <w:rtl/>
        </w:rPr>
        <w:t>האופוזיציה פתחנו. אתם האשמתם אותנו? אולי אנו מאשימים אתכם?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אתם</w:t>
      </w:r>
      <w:r w:rsidR="005E0871">
        <w:rPr>
          <w:rtl/>
        </w:rPr>
        <w:t xml:space="preserve"> </w:t>
      </w:r>
      <w:r w:rsidRPr="006C0A8E">
        <w:rPr>
          <w:rtl/>
        </w:rPr>
        <w:t>אמרתם</w:t>
      </w:r>
      <w:r w:rsidR="005E0871">
        <w:rPr>
          <w:rtl/>
        </w:rPr>
        <w:t xml:space="preserve"> </w:t>
      </w:r>
      <w:r w:rsidRPr="006C0A8E">
        <w:rPr>
          <w:rtl/>
        </w:rPr>
        <w:t>שאנחנו,</w:t>
      </w:r>
      <w:r w:rsidR="005E0871">
        <w:rPr>
          <w:rtl/>
        </w:rPr>
        <w:t xml:space="preserve"> </w:t>
      </w:r>
      <w:r w:rsidRPr="006C0A8E">
        <w:rPr>
          <w:rtl/>
        </w:rPr>
        <w:t>בכל</w:t>
      </w:r>
      <w:r w:rsidR="005E0871">
        <w:rPr>
          <w:rtl/>
        </w:rPr>
        <w:t xml:space="preserve"> </w:t>
      </w:r>
      <w:r w:rsidRPr="006C0A8E">
        <w:rPr>
          <w:rtl/>
        </w:rPr>
        <w:t>מיני רמזים, סייענו לרצח של ראש הממשלה. אולי 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שאתם</w:t>
      </w:r>
      <w:r w:rsidR="005E0871">
        <w:rPr>
          <w:rtl/>
        </w:rPr>
        <w:t xml:space="preserve"> </w:t>
      </w:r>
      <w:r w:rsidRPr="006C0A8E">
        <w:rPr>
          <w:rtl/>
        </w:rPr>
        <w:t>סייעתם</w:t>
      </w:r>
      <w:r w:rsidR="005E0871">
        <w:rPr>
          <w:rtl/>
        </w:rPr>
        <w:t xml:space="preserve"> </w:t>
      </w:r>
      <w:r w:rsidRPr="006C0A8E">
        <w:rPr>
          <w:rtl/>
        </w:rPr>
        <w:t>בשתיקתכם, בשתיקת זרוע השלטון? מדוע אמרתם כך עלי ועלינו? לי</w:t>
      </w:r>
      <w:r w:rsidR="005E0871">
        <w:rPr>
          <w:rtl/>
        </w:rPr>
        <w:t xml:space="preserve"> </w:t>
      </w:r>
      <w:r w:rsidRPr="006C0A8E">
        <w:rPr>
          <w:rtl/>
        </w:rPr>
        <w:t>אמרו: אתה יהודי טוב. אתם יודעים מה תמיד אמרו על היהודים: אתה יהודי טוב, אתה לא</w:t>
      </w:r>
      <w:r w:rsidR="005E0871">
        <w:rPr>
          <w:rtl/>
        </w:rPr>
        <w:t xml:space="preserve"> </w:t>
      </w:r>
      <w:r w:rsidRPr="006C0A8E">
        <w:rPr>
          <w:rtl/>
        </w:rPr>
        <w:t>היית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אלה.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בליכוד ואני עמדתי על הבמות ואני הפגנתי. אתם צריכים</w:t>
      </w:r>
      <w:r w:rsidR="005E0871">
        <w:rPr>
          <w:rtl/>
        </w:rPr>
        <w:t xml:space="preserve"> </w:t>
      </w:r>
      <w:r w:rsidRPr="006C0A8E">
        <w:rPr>
          <w:rtl/>
        </w:rPr>
        <w:t>לדעת,</w:t>
      </w:r>
      <w:r w:rsidR="005E0871">
        <w:rPr>
          <w:rtl/>
        </w:rPr>
        <w:t xml:space="preserve"> </w:t>
      </w:r>
      <w:r w:rsidRPr="006C0A8E">
        <w:rPr>
          <w:rtl/>
        </w:rPr>
        <w:t>כל שר יודע וכל חבר כנסת, שכאשר אתה עומד על במה ויש עליך זרקורים, אתה לא</w:t>
      </w:r>
      <w:r w:rsidR="005E0871">
        <w:rPr>
          <w:rtl/>
        </w:rPr>
        <w:t xml:space="preserve"> </w:t>
      </w:r>
      <w:r w:rsidRPr="006C0A8E">
        <w:rPr>
          <w:rtl/>
        </w:rPr>
        <w:t>רואה את התמונות.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דוד צוקר (מרצ):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  <w:r w:rsidR="006C0A8E" w:rsidRPr="006C0A8E">
        <w:rPr>
          <w:rtl/>
        </w:rPr>
        <w:t xml:space="preserve"> </w:t>
      </w:r>
      <w:r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צוקר,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 ממך. תרשה לי, חבר הכנסת ויינשטיין. חבר הכנסת</w:t>
      </w:r>
      <w:r w:rsidR="005E0871">
        <w:rPr>
          <w:rtl/>
        </w:rPr>
        <w:t xml:space="preserve"> </w:t>
      </w:r>
      <w:r w:rsidRPr="006C0A8E">
        <w:rPr>
          <w:rtl/>
        </w:rPr>
        <w:t>צוקר,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 ממך, זה לא בסדר שאתה מעיר. יש עוד חברים, ורבים, עברו על הזמן.</w:t>
      </w:r>
      <w:r w:rsidR="005E0871">
        <w:rPr>
          <w:rtl/>
        </w:rPr>
        <w:t xml:space="preserve"> </w:t>
      </w:r>
      <w:r w:rsidRPr="006C0A8E">
        <w:rPr>
          <w:rtl/>
        </w:rPr>
        <w:t>הוא עבר רק חצי דקה ואתה כבר מפנה את תשומת לבי ומראה על השעון.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גדעון שגיא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 xml:space="preserve">ראש, אתה הערת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בסדר,</w:t>
      </w:r>
      <w:r w:rsidR="005E0871">
        <w:rPr>
          <w:rtl/>
        </w:rPr>
        <w:t xml:space="preserve"> </w:t>
      </w:r>
      <w:r w:rsidRPr="006C0A8E">
        <w:rPr>
          <w:rtl/>
        </w:rPr>
        <w:t>נכון. אבל ידוע שאם אדם עובר בחצי דקה על הזמן לא מורידים אותו בכוח,</w:t>
      </w:r>
      <w:r w:rsidR="005E0871">
        <w:rPr>
          <w:rtl/>
        </w:rPr>
        <w:t xml:space="preserve"> </w:t>
      </w:r>
      <w:r w:rsidRPr="006C0A8E">
        <w:rPr>
          <w:rtl/>
        </w:rPr>
        <w:t>ולא צריך לעמוד חבר כנסת ולהראות על השעון. זה לא חברי, זה לא קולגיאלי. יש דברים</w:t>
      </w:r>
      <w:r w:rsidR="005E0871">
        <w:rPr>
          <w:rtl/>
        </w:rPr>
        <w:t xml:space="preserve"> </w:t>
      </w:r>
      <w:r w:rsidRPr="006C0A8E">
        <w:rPr>
          <w:rtl/>
        </w:rPr>
        <w:t>שצריך</w:t>
      </w:r>
      <w:r w:rsidR="005E0871">
        <w:rPr>
          <w:rtl/>
        </w:rPr>
        <w:t xml:space="preserve"> </w:t>
      </w:r>
      <w:r w:rsidRPr="006C0A8E">
        <w:rPr>
          <w:rtl/>
        </w:rPr>
        <w:t>להימנע</w:t>
      </w:r>
      <w:r w:rsidR="005E0871">
        <w:rPr>
          <w:rtl/>
        </w:rPr>
        <w:t xml:space="preserve"> </w:t>
      </w:r>
      <w:r w:rsidRPr="006C0A8E">
        <w:rPr>
          <w:rtl/>
        </w:rPr>
        <w:t>מהם.</w:t>
      </w:r>
      <w:r w:rsidR="005E0871">
        <w:rPr>
          <w:rtl/>
        </w:rPr>
        <w:t xml:space="preserve"> </w:t>
      </w:r>
      <w:r w:rsidRPr="006C0A8E">
        <w:rPr>
          <w:rtl/>
        </w:rPr>
        <w:t>האמינו לי, מותחים עלי ביקורת כשאומרים שמתוך חשש, פן יגידו</w:t>
      </w:r>
      <w:r w:rsidR="005E0871">
        <w:rPr>
          <w:rtl/>
        </w:rPr>
        <w:t xml:space="preserve"> </w:t>
      </w:r>
      <w:r w:rsidRPr="006C0A8E">
        <w:rPr>
          <w:rtl/>
        </w:rPr>
        <w:t>משוא</w:t>
      </w:r>
      <w:r w:rsidR="005E0871">
        <w:rPr>
          <w:rtl/>
        </w:rPr>
        <w:t xml:space="preserve"> </w:t>
      </w:r>
      <w:r w:rsidRPr="006C0A8E">
        <w:rPr>
          <w:rtl/>
        </w:rPr>
        <w:t>פנים,</w:t>
      </w:r>
      <w:r w:rsidR="005E0871">
        <w:rPr>
          <w:rtl/>
        </w:rPr>
        <w:t xml:space="preserve"> </w:t>
      </w:r>
      <w:r w:rsidRPr="006C0A8E">
        <w:rPr>
          <w:rtl/>
        </w:rPr>
        <w:t>אני נותן לאלה שלא שייכים למפלגתי רשות דיבור ארוכה יותר. אני מכחיש</w:t>
      </w:r>
      <w:r w:rsidR="005E0871">
        <w:rPr>
          <w:rtl/>
        </w:rPr>
        <w:t xml:space="preserve"> </w:t>
      </w:r>
      <w:r w:rsidRPr="006C0A8E">
        <w:rPr>
          <w:rtl/>
        </w:rPr>
        <w:t>זאת,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אומרים</w:t>
      </w:r>
      <w:r w:rsidR="005E0871">
        <w:rPr>
          <w:rtl/>
        </w:rPr>
        <w:t xml:space="preserve"> </w:t>
      </w:r>
      <w:r w:rsidRPr="006C0A8E">
        <w:rPr>
          <w:rtl/>
        </w:rPr>
        <w:t>עלי. לא צריך לנהוג כך כלפי השעון, וכשאני מנהל ישיבה אני</w:t>
      </w:r>
      <w:r w:rsidR="005E0871">
        <w:rPr>
          <w:rtl/>
        </w:rPr>
        <w:t xml:space="preserve"> </w:t>
      </w:r>
      <w:r w:rsidRPr="006C0A8E">
        <w:rPr>
          <w:rtl/>
        </w:rPr>
        <w:t>משתדל להיות הוגן כלפי כולם. יש לך עוד חצי דקה, חבר הכנסת ויינשטיין.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אסיים בחצי דקה, אדוני היושב</w:t>
      </w:r>
      <w:r w:rsidR="005E0871">
        <w:rPr>
          <w:rtl/>
        </w:rPr>
        <w:t>-</w:t>
      </w:r>
      <w:r w:rsidRPr="006C0A8E">
        <w:rPr>
          <w:rtl/>
        </w:rPr>
        <w:t>ראש.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קשה</w:t>
      </w:r>
      <w:r w:rsidR="005E0871">
        <w:rPr>
          <w:rtl/>
        </w:rPr>
        <w:t xml:space="preserve"> </w:t>
      </w:r>
      <w:r w:rsidRPr="006C0A8E">
        <w:rPr>
          <w:rtl/>
        </w:rPr>
        <w:t>לכם לשמוע, כי אתם שכנעתם את עצמכם שאני בין המסייעים ברצח. אולי</w:t>
      </w:r>
      <w:r w:rsidR="005E0871">
        <w:rPr>
          <w:rtl/>
        </w:rPr>
        <w:t xml:space="preserve"> </w:t>
      </w:r>
      <w:r w:rsidRPr="006C0A8E">
        <w:rPr>
          <w:rtl/>
        </w:rPr>
        <w:t>קשה</w:t>
      </w:r>
      <w:r w:rsidR="005E0871">
        <w:rPr>
          <w:rtl/>
        </w:rPr>
        <w:t xml:space="preserve"> </w:t>
      </w:r>
      <w:r w:rsidRPr="006C0A8E">
        <w:rPr>
          <w:rtl/>
        </w:rPr>
        <w:t>לכם</w:t>
      </w:r>
      <w:r w:rsidR="005E0871">
        <w:rPr>
          <w:rtl/>
        </w:rPr>
        <w:t xml:space="preserve"> </w:t>
      </w:r>
      <w:r w:rsidRPr="006C0A8E">
        <w:rPr>
          <w:rtl/>
        </w:rPr>
        <w:t>לשמוע,</w:t>
      </w:r>
      <w:r w:rsidR="005E0871">
        <w:rPr>
          <w:rtl/>
        </w:rPr>
        <w:t xml:space="preserve"> </w:t>
      </w:r>
      <w:r w:rsidRPr="006C0A8E">
        <w:rPr>
          <w:rtl/>
        </w:rPr>
        <w:t>אבל אנחנו שינינו את דעת הציבור בחוק המס על הבורסה. עמדנו כאן</w:t>
      </w:r>
      <w:r w:rsidR="005E0871">
        <w:rPr>
          <w:rtl/>
        </w:rPr>
        <w:t xml:space="preserve"> </w:t>
      </w:r>
      <w:r w:rsidRPr="006C0A8E">
        <w:rPr>
          <w:rtl/>
        </w:rPr>
        <w:t>ימים</w:t>
      </w:r>
      <w:r w:rsidR="005E0871">
        <w:rPr>
          <w:rtl/>
        </w:rPr>
        <w:t xml:space="preserve"> </w:t>
      </w:r>
      <w:r w:rsidRPr="006C0A8E">
        <w:rPr>
          <w:rtl/>
        </w:rPr>
        <w:t>ולילות,</w:t>
      </w:r>
      <w:r w:rsidR="005E0871">
        <w:rPr>
          <w:rtl/>
        </w:rPr>
        <w:t xml:space="preserve"> </w:t>
      </w:r>
      <w:r w:rsidRPr="006C0A8E">
        <w:rPr>
          <w:rtl/>
        </w:rPr>
        <w:t>ואנחנו</w:t>
      </w:r>
      <w:r w:rsidR="005E0871">
        <w:rPr>
          <w:rtl/>
        </w:rPr>
        <w:t xml:space="preserve"> </w:t>
      </w:r>
      <w:r w:rsidRPr="006C0A8E">
        <w:rPr>
          <w:rtl/>
        </w:rPr>
        <w:t>נעמוד</w:t>
      </w:r>
      <w:r w:rsidR="005E0871">
        <w:rPr>
          <w:rtl/>
        </w:rPr>
        <w:t xml:space="preserve"> </w:t>
      </w:r>
      <w:r w:rsidRPr="006C0A8E">
        <w:rPr>
          <w:rtl/>
        </w:rPr>
        <w:t>כאן, ואני אעמוד כאן בכל הזדמנות, ורק התחלתי. אני</w:t>
      </w:r>
      <w:r w:rsidR="005E0871">
        <w:rPr>
          <w:rtl/>
        </w:rPr>
        <w:t xml:space="preserve"> </w:t>
      </w:r>
      <w:r w:rsidRPr="006C0A8E">
        <w:rPr>
          <w:rtl/>
        </w:rPr>
        <w:t>אומר מה אני חש ומה עשינו אנחנו כדי למנוע</w:t>
      </w:r>
      <w:r w:rsidR="005E0871">
        <w:rPr>
          <w:rtl/>
        </w:rPr>
        <w:t xml:space="preserve"> </w:t>
      </w:r>
      <w:r w:rsidRPr="006C0A8E">
        <w:rPr>
          <w:rtl/>
        </w:rPr>
        <w:t>ומה אתם לא עשיתם. בתרבות, בדיבור, לא</w:t>
      </w:r>
      <w:r w:rsidR="005E0871">
        <w:rPr>
          <w:rtl/>
        </w:rPr>
        <w:t xml:space="preserve"> </w:t>
      </w:r>
      <w:r w:rsidRPr="006C0A8E">
        <w:rPr>
          <w:rtl/>
        </w:rPr>
        <w:t>בהכפשה,</w:t>
      </w:r>
      <w:r w:rsidR="005E0871">
        <w:rPr>
          <w:rtl/>
        </w:rPr>
        <w:t xml:space="preserve"> </w:t>
      </w:r>
      <w:r w:rsidRPr="006C0A8E">
        <w:rPr>
          <w:rtl/>
        </w:rPr>
        <w:t>אבל בחשבון נפש. את חשבון הנפש הזה חייבים לעשות, אדוני היושב</w:t>
      </w:r>
      <w:r w:rsidR="005E0871">
        <w:rPr>
          <w:rtl/>
        </w:rPr>
        <w:t>-</w:t>
      </w:r>
      <w:r w:rsidRPr="006C0A8E">
        <w:rPr>
          <w:rtl/>
        </w:rPr>
        <w:t>ראש, והוא</w:t>
      </w:r>
      <w:r w:rsidR="005E0871">
        <w:rPr>
          <w:rtl/>
        </w:rPr>
        <w:t xml:space="preserve"> </w:t>
      </w:r>
      <w:r w:rsidRPr="006C0A8E">
        <w:rPr>
          <w:rtl/>
        </w:rPr>
        <w:t>ייעשה.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להצבעה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הצעת חוק המקרקעין (תיקון </w:t>
      </w:r>
      <w:r w:rsidR="005E0871">
        <w:rPr>
          <w:rtl/>
        </w:rPr>
        <w:t>–</w:t>
      </w:r>
      <w:r w:rsidRPr="006C0A8E">
        <w:rPr>
          <w:rtl/>
        </w:rPr>
        <w:t xml:space="preserve"> שינויים</w:t>
      </w:r>
      <w:r w:rsidR="005E0871">
        <w:rPr>
          <w:rtl/>
        </w:rPr>
        <w:t xml:space="preserve"> </w:t>
      </w:r>
      <w:r w:rsidRPr="006C0A8E">
        <w:rPr>
          <w:rtl/>
        </w:rPr>
        <w:t>ברכוש המשותף), התשנ"ה</w:t>
      </w:r>
      <w:r w:rsidR="005E0871">
        <w:rPr>
          <w:rtl/>
        </w:rPr>
        <w:t>–</w:t>
      </w:r>
      <w:r w:rsidRPr="006C0A8E">
        <w:rPr>
          <w:rtl/>
        </w:rPr>
        <w:t>1995. השעון מופעל.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4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6C0A8E" w:rsidRPr="006C0A8E">
        <w:rPr>
          <w:rtl/>
        </w:rPr>
        <w:t xml:space="preserve"> 7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ההצעה להעביר את הצעת חוק המקרקעין (תיקון שינויים ברכוש המשותף),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תשנ"ה</w:t>
      </w:r>
      <w:r>
        <w:rPr>
          <w:rtl/>
        </w:rPr>
        <w:t>–</w:t>
      </w:r>
      <w:r w:rsidR="006C0A8E" w:rsidRPr="006C0A8E">
        <w:rPr>
          <w:rtl/>
        </w:rPr>
        <w:t>1995, לדיון מוקדם בוועדת החוקה, חוק ומשפט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שבעה בעד,</w:t>
      </w:r>
      <w:r w:rsidR="005E0871">
        <w:rPr>
          <w:rtl/>
        </w:rPr>
        <w:t xml:space="preserve"> </w:t>
      </w:r>
      <w:r w:rsidRPr="006C0A8E">
        <w:rPr>
          <w:rtl/>
        </w:rPr>
        <w:t>אין נגד, אין נמנעים. הצעת החוק תועבר לוועדה המתאימה, שהיא ועדת</w:t>
      </w:r>
      <w:r w:rsidR="005E0871">
        <w:rPr>
          <w:rtl/>
        </w:rPr>
        <w:t xml:space="preserve"> </w:t>
      </w:r>
      <w:r w:rsidRPr="006C0A8E">
        <w:rPr>
          <w:rtl/>
        </w:rPr>
        <w:t>החוקה, חוק ומשפט.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16" w:name="_Toc460918576"/>
      <w:r w:rsidRPr="005E0871">
        <w:rPr>
          <w:rtl/>
        </w:rPr>
        <w:t>הצעת חוק בתי</w:t>
      </w:r>
      <w:r>
        <w:rPr>
          <w:rtl/>
        </w:rPr>
        <w:t>-</w:t>
      </w:r>
      <w:r w:rsidRPr="005E0871">
        <w:rPr>
          <w:rtl/>
        </w:rPr>
        <w:t>המשפט (תיקון מס' 22) (עילות למשפט חוזר), התשנ"ו</w:t>
      </w:r>
      <w:r>
        <w:rPr>
          <w:rtl/>
        </w:rPr>
        <w:t>–</w:t>
      </w:r>
      <w:r w:rsidRPr="005E0871">
        <w:rPr>
          <w:rtl/>
        </w:rPr>
        <w:t>1995</w:t>
      </w:r>
      <w:bookmarkEnd w:id="16"/>
    </w:p>
    <w:p w:rsidR="005E0871" w:rsidRPr="005E0871" w:rsidRDefault="005E0871" w:rsidP="005E0871">
      <w:pPr>
        <w:pStyle w:val="1"/>
        <w:rPr>
          <w:rtl/>
        </w:rPr>
      </w:pPr>
      <w:bookmarkStart w:id="17" w:name="_Toc460918577"/>
      <w:r w:rsidRPr="005E0871">
        <w:rPr>
          <w:rtl/>
        </w:rPr>
        <w:t>(קריאה ראשונה)</w:t>
      </w:r>
      <w:bookmarkEnd w:id="17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לסעיף הבא בסדר</w:t>
      </w:r>
      <w:r w:rsidR="005E0871">
        <w:rPr>
          <w:rtl/>
        </w:rPr>
        <w:t>-</w:t>
      </w:r>
      <w:r w:rsidRPr="006C0A8E">
        <w:rPr>
          <w:rtl/>
        </w:rPr>
        <w:t>היום: הצעת חוק בתי</w:t>
      </w:r>
      <w:r w:rsidR="005E0871">
        <w:rPr>
          <w:rtl/>
        </w:rPr>
        <w:t>-</w:t>
      </w:r>
      <w:r w:rsidRPr="006C0A8E">
        <w:rPr>
          <w:rtl/>
        </w:rPr>
        <w:t>המשפט (תיקון</w:t>
      </w:r>
      <w:r w:rsidR="005E0871">
        <w:rPr>
          <w:rtl/>
        </w:rPr>
        <w:t xml:space="preserve"> </w:t>
      </w:r>
      <w:r w:rsidRPr="006C0A8E">
        <w:rPr>
          <w:rtl/>
        </w:rPr>
        <w:t>מס' 22) (עילות למשפט חוזר), התשנ"ו</w:t>
      </w:r>
      <w:r w:rsidR="005E0871">
        <w:rPr>
          <w:rtl/>
        </w:rPr>
        <w:t>–</w:t>
      </w:r>
      <w:r w:rsidRPr="006C0A8E">
        <w:rPr>
          <w:rtl/>
        </w:rPr>
        <w:t>1955. יציג את החוק שר המשפטים,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נכבדי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הצעת החוק שבפניכם באה להוסיף עילות למשפט</w:t>
      </w:r>
      <w:r w:rsidR="005E0871">
        <w:rPr>
          <w:rtl/>
        </w:rPr>
        <w:t xml:space="preserve"> </w:t>
      </w:r>
      <w:r w:rsidRPr="006C0A8E">
        <w:rPr>
          <w:rtl/>
        </w:rPr>
        <w:t>חוזר.</w:t>
      </w:r>
      <w:r w:rsidR="005E0871">
        <w:rPr>
          <w:rtl/>
        </w:rPr>
        <w:t xml:space="preserve"> </w:t>
      </w:r>
      <w:r w:rsidRPr="006C0A8E">
        <w:rPr>
          <w:rtl/>
        </w:rPr>
        <w:t>ההצעה</w:t>
      </w:r>
      <w:r w:rsidR="005E0871">
        <w:rPr>
          <w:rtl/>
        </w:rPr>
        <w:t xml:space="preserve"> </w:t>
      </w:r>
      <w:r w:rsidRPr="006C0A8E">
        <w:rPr>
          <w:rtl/>
        </w:rPr>
        <w:t>מבוססת</w:t>
      </w:r>
      <w:r w:rsidR="005E0871">
        <w:rPr>
          <w:rtl/>
        </w:rPr>
        <w:t xml:space="preserve"> </w:t>
      </w:r>
      <w:r w:rsidRPr="006C0A8E">
        <w:rPr>
          <w:rtl/>
        </w:rPr>
        <w:t>על המלצותיה של ועדה בראשות שופט בית</w:t>
      </w:r>
      <w:r w:rsidR="005E0871">
        <w:rPr>
          <w:rtl/>
        </w:rPr>
        <w:t>-</w:t>
      </w:r>
      <w:r w:rsidRPr="006C0A8E">
        <w:rPr>
          <w:rtl/>
        </w:rPr>
        <w:t>המשפט העליון אליעזר</w:t>
      </w:r>
      <w:r w:rsidR="005E0871">
        <w:rPr>
          <w:rtl/>
        </w:rPr>
        <w:t xml:space="preserve"> </w:t>
      </w:r>
      <w:r w:rsidRPr="006C0A8E">
        <w:rPr>
          <w:rtl/>
        </w:rPr>
        <w:t>גולדברג,</w:t>
      </w:r>
      <w:r w:rsidR="005E0871">
        <w:rPr>
          <w:rtl/>
        </w:rPr>
        <w:t xml:space="preserve"> </w:t>
      </w:r>
      <w:r w:rsidRPr="006C0A8E">
        <w:rPr>
          <w:rtl/>
        </w:rPr>
        <w:t>ועדה</w:t>
      </w:r>
      <w:r w:rsidR="005E0871">
        <w:rPr>
          <w:rtl/>
        </w:rPr>
        <w:t xml:space="preserve"> </w:t>
      </w:r>
      <w:r w:rsidRPr="006C0A8E">
        <w:rPr>
          <w:rtl/>
        </w:rPr>
        <w:t>שמינה שר המשפטים בשיתוף פעולה עם שר המשטרה, בין היתר כדי לבחון</w:t>
      </w:r>
      <w:r w:rsidR="005E0871">
        <w:rPr>
          <w:rtl/>
        </w:rPr>
        <w:t xml:space="preserve"> </w:t>
      </w:r>
      <w:r w:rsidRPr="006C0A8E">
        <w:rPr>
          <w:rtl/>
        </w:rPr>
        <w:t>מחדש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העילות</w:t>
      </w:r>
      <w:r w:rsidR="005E0871">
        <w:rPr>
          <w:rtl/>
        </w:rPr>
        <w:t xml:space="preserve"> </w:t>
      </w:r>
      <w:r w:rsidRPr="006C0A8E">
        <w:rPr>
          <w:rtl/>
        </w:rPr>
        <w:t>בחוק</w:t>
      </w:r>
      <w:r w:rsidR="005E0871">
        <w:rPr>
          <w:rtl/>
        </w:rPr>
        <w:t xml:space="preserve"> </w:t>
      </w:r>
      <w:r w:rsidRPr="006C0A8E">
        <w:rPr>
          <w:rtl/>
        </w:rPr>
        <w:t>לעריכת משפט חוזר. בוועדה זו ישבו על המדוכה נציגים מקרב</w:t>
      </w:r>
      <w:r w:rsidR="005E0871">
        <w:rPr>
          <w:rtl/>
        </w:rPr>
        <w:t xml:space="preserve"> </w:t>
      </w:r>
      <w:r w:rsidRPr="006C0A8E">
        <w:rPr>
          <w:rtl/>
        </w:rPr>
        <w:t>השופטים, האקדמיה, התביעה, המשטרה, הסניגורים ומשרדי המשפטים והמשטרה.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סעיף 31(א) לחוק בתי</w:t>
      </w:r>
      <w:r w:rsidR="005E0871">
        <w:rPr>
          <w:rtl/>
        </w:rPr>
        <w:t>-</w:t>
      </w:r>
      <w:r w:rsidRPr="006C0A8E">
        <w:rPr>
          <w:rtl/>
        </w:rPr>
        <w:t>המשפט [נוסח משולב], התשמ"ד</w:t>
      </w:r>
      <w:r w:rsidR="005E0871">
        <w:rPr>
          <w:rtl/>
        </w:rPr>
        <w:t>–</w:t>
      </w:r>
      <w:r w:rsidRPr="006C0A8E">
        <w:rPr>
          <w:rtl/>
        </w:rPr>
        <w:t>1984, קובע כיום שלוש עילות</w:t>
      </w:r>
      <w:r w:rsidR="005E0871">
        <w:rPr>
          <w:rtl/>
        </w:rPr>
        <w:t xml:space="preserve"> </w:t>
      </w:r>
      <w:r w:rsidRPr="006C0A8E">
        <w:rPr>
          <w:rtl/>
        </w:rPr>
        <w:t>שלפיהן</w:t>
      </w:r>
      <w:r w:rsidR="005E0871">
        <w:rPr>
          <w:rtl/>
        </w:rPr>
        <w:t xml:space="preserve"> </w:t>
      </w:r>
      <w:r w:rsidRPr="006C0A8E">
        <w:rPr>
          <w:rtl/>
        </w:rPr>
        <w:t>מוסמך</w:t>
      </w:r>
      <w:r w:rsidR="005E0871">
        <w:rPr>
          <w:rtl/>
        </w:rPr>
        <w:t xml:space="preserve"> </w:t>
      </w:r>
      <w:r w:rsidRPr="006C0A8E">
        <w:rPr>
          <w:rtl/>
        </w:rPr>
        <w:t>נשיא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 העליון או משנהו או שופט אחר שקבע לכך, להורות על</w:t>
      </w:r>
      <w:r w:rsidR="005E0871">
        <w:rPr>
          <w:rtl/>
        </w:rPr>
        <w:t xml:space="preserve"> </w:t>
      </w:r>
      <w:r w:rsidRPr="006C0A8E">
        <w:rPr>
          <w:rtl/>
        </w:rPr>
        <w:t>עריכת</w:t>
      </w:r>
      <w:r w:rsidR="005E0871">
        <w:rPr>
          <w:rtl/>
        </w:rPr>
        <w:t xml:space="preserve"> </w:t>
      </w: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>חוזר</w:t>
      </w:r>
      <w:r w:rsidR="005E0871">
        <w:rPr>
          <w:rtl/>
        </w:rPr>
        <w:t xml:space="preserve"> </w:t>
      </w:r>
      <w:r w:rsidRPr="006C0A8E">
        <w:rPr>
          <w:rtl/>
        </w:rPr>
        <w:t>בעניין</w:t>
      </w:r>
      <w:r w:rsidR="005E0871">
        <w:rPr>
          <w:rtl/>
        </w:rPr>
        <w:t xml:space="preserve"> </w:t>
      </w:r>
      <w:r w:rsidRPr="006C0A8E">
        <w:rPr>
          <w:rtl/>
        </w:rPr>
        <w:t>פלילי</w:t>
      </w:r>
      <w:r w:rsidR="005E0871">
        <w:rPr>
          <w:rtl/>
        </w:rPr>
        <w:t xml:space="preserve"> </w:t>
      </w:r>
      <w:r w:rsidRPr="006C0A8E">
        <w:rPr>
          <w:rtl/>
        </w:rPr>
        <w:t>שנפסק</w:t>
      </w:r>
      <w:r w:rsidR="005E0871">
        <w:rPr>
          <w:rtl/>
        </w:rPr>
        <w:t xml:space="preserve"> </w:t>
      </w:r>
      <w:r w:rsidRPr="006C0A8E">
        <w:rPr>
          <w:rtl/>
        </w:rPr>
        <w:t>בו סופית.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אצטט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הסעיף</w:t>
      </w:r>
      <w:r w:rsidR="005E0871">
        <w:rPr>
          <w:rtl/>
        </w:rPr>
        <w:t xml:space="preserve"> </w:t>
      </w:r>
      <w:r w:rsidRPr="006C0A8E">
        <w:rPr>
          <w:rtl/>
        </w:rPr>
        <w:t>בפניכם:</w:t>
      </w:r>
      <w:r w:rsidR="005E0871">
        <w:rPr>
          <w:rtl/>
        </w:rPr>
        <w:t xml:space="preserve"> </w:t>
      </w:r>
      <w:r w:rsidRPr="006C0A8E">
        <w:rPr>
          <w:rtl/>
        </w:rPr>
        <w:t>"(1) בית</w:t>
      </w:r>
      <w:r w:rsidR="005E0871">
        <w:rPr>
          <w:rtl/>
        </w:rPr>
        <w:t>-</w:t>
      </w:r>
      <w:r w:rsidRPr="006C0A8E">
        <w:rPr>
          <w:rtl/>
        </w:rPr>
        <w:t>משפט פסק כי ראיה מהראיות שהובאו באותו</w:t>
      </w:r>
      <w:r w:rsidR="005E0871">
        <w:rPr>
          <w:rtl/>
        </w:rPr>
        <w:t xml:space="preserve"> </w:t>
      </w:r>
      <w:r w:rsidRPr="006C0A8E">
        <w:rPr>
          <w:rtl/>
        </w:rPr>
        <w:t>עניין</w:t>
      </w:r>
      <w:r w:rsidR="005E0871">
        <w:rPr>
          <w:rtl/>
        </w:rPr>
        <w:t xml:space="preserve"> </w:t>
      </w:r>
      <w:r w:rsidRPr="006C0A8E">
        <w:rPr>
          <w:rtl/>
        </w:rPr>
        <w:t>יסודה</w:t>
      </w:r>
      <w:r w:rsidR="005E0871">
        <w:rPr>
          <w:rtl/>
        </w:rPr>
        <w:t xml:space="preserve"> </w:t>
      </w:r>
      <w:r w:rsidRPr="006C0A8E">
        <w:rPr>
          <w:rtl/>
        </w:rPr>
        <w:t>היה בשקר או בזיוף, ויש יסוד להניח כי אילולא ראיה זאת היה בכך כדי</w:t>
      </w:r>
      <w:r w:rsidR="005E0871">
        <w:rPr>
          <w:rtl/>
        </w:rPr>
        <w:t xml:space="preserve"> </w:t>
      </w:r>
      <w:r w:rsidRPr="006C0A8E">
        <w:rPr>
          <w:rtl/>
        </w:rPr>
        <w:t>לשנות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תוצאות</w:t>
      </w:r>
      <w:r w:rsidR="005E0871">
        <w:rPr>
          <w:rtl/>
        </w:rPr>
        <w:t xml:space="preserve"> 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לטובת הנידון; "(2) התגלו עובדות חדשות או ראיות חדשות</w:t>
      </w:r>
      <w:r w:rsidR="005E0871">
        <w:rPr>
          <w:rtl/>
        </w:rPr>
        <w:t xml:space="preserve"> </w:t>
      </w:r>
      <w:r w:rsidRPr="006C0A8E">
        <w:rPr>
          <w:rtl/>
        </w:rPr>
        <w:t>העשויות,</w:t>
      </w:r>
      <w:r w:rsidR="005E0871">
        <w:rPr>
          <w:rtl/>
        </w:rPr>
        <w:t xml:space="preserve"> </w:t>
      </w:r>
      <w:r w:rsidRPr="006C0A8E">
        <w:rPr>
          <w:rtl/>
        </w:rPr>
        <w:t>לבדן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ביחד עם החומר שהיה בפני בית</w:t>
      </w:r>
      <w:r w:rsidR="005E0871">
        <w:rPr>
          <w:rtl/>
        </w:rPr>
        <w:t>-</w:t>
      </w:r>
      <w:r w:rsidRPr="006C0A8E">
        <w:rPr>
          <w:rtl/>
        </w:rPr>
        <w:t>המשפט בראשונה, לשנות את תוצאות</w:t>
      </w:r>
      <w:r w:rsidR="005E0871">
        <w:rPr>
          <w:rtl/>
        </w:rPr>
        <w:t xml:space="preserve"> 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לטובת הנידון ובשעת בירור משפטו לא יכולות היו להיות בידי הנידון או להיות</w:t>
      </w:r>
      <w:r w:rsidR="005E0871">
        <w:rPr>
          <w:rtl/>
        </w:rPr>
        <w:t xml:space="preserve"> </w:t>
      </w:r>
      <w:r w:rsidRPr="006C0A8E">
        <w:rPr>
          <w:rtl/>
        </w:rPr>
        <w:t>ידועות</w:t>
      </w:r>
      <w:r w:rsidR="005E0871">
        <w:rPr>
          <w:rtl/>
        </w:rPr>
        <w:t xml:space="preserve"> </w:t>
      </w:r>
      <w:r w:rsidRPr="006C0A8E">
        <w:rPr>
          <w:rtl/>
        </w:rPr>
        <w:t>לו;</w:t>
      </w:r>
      <w:r w:rsidR="005E0871">
        <w:rPr>
          <w:rtl/>
        </w:rPr>
        <w:t xml:space="preserve"> </w:t>
      </w:r>
      <w:r w:rsidRPr="006C0A8E">
        <w:rPr>
          <w:rtl/>
        </w:rPr>
        <w:t>"(3)</w:t>
      </w:r>
      <w:r w:rsidR="005E0871">
        <w:rPr>
          <w:rtl/>
        </w:rPr>
        <w:t xml:space="preserve"> </w:t>
      </w:r>
      <w:r w:rsidRPr="006C0A8E">
        <w:rPr>
          <w:rtl/>
        </w:rPr>
        <w:t>אדם</w:t>
      </w:r>
      <w:r w:rsidR="005E0871">
        <w:rPr>
          <w:rtl/>
        </w:rPr>
        <w:t xml:space="preserve"> </w:t>
      </w:r>
      <w:r w:rsidRPr="006C0A8E">
        <w:rPr>
          <w:rtl/>
        </w:rPr>
        <w:t>אחר</w:t>
      </w:r>
      <w:r w:rsidR="005E0871">
        <w:rPr>
          <w:rtl/>
        </w:rPr>
        <w:t xml:space="preserve"> </w:t>
      </w:r>
      <w:r w:rsidRPr="006C0A8E">
        <w:rPr>
          <w:rtl/>
        </w:rPr>
        <w:t>הורשע</w:t>
      </w:r>
      <w:r w:rsidR="005E0871">
        <w:rPr>
          <w:rtl/>
        </w:rPr>
        <w:t xml:space="preserve"> </w:t>
      </w:r>
      <w:r w:rsidRPr="006C0A8E">
        <w:rPr>
          <w:rtl/>
        </w:rPr>
        <w:t>בינתיים בביצוע אותו מעשה העבירה, ומהנסיבות</w:t>
      </w:r>
      <w:r w:rsidR="005E0871">
        <w:rPr>
          <w:rtl/>
        </w:rPr>
        <w:t xml:space="preserve"> </w:t>
      </w:r>
      <w:r w:rsidRPr="006C0A8E">
        <w:rPr>
          <w:rtl/>
        </w:rPr>
        <w:t>שנתגלו</w:t>
      </w:r>
      <w:r w:rsidR="005E0871">
        <w:rPr>
          <w:rtl/>
        </w:rPr>
        <w:t xml:space="preserve"> </w:t>
      </w:r>
      <w:r w:rsidRPr="006C0A8E">
        <w:rPr>
          <w:rtl/>
        </w:rPr>
        <w:t>במשפטו של אותו אדם אחר נראה כי מי שהורשע לראשונה בעבירה לא ביצע אותה".</w:t>
      </w:r>
      <w:r w:rsidR="005E0871">
        <w:rPr>
          <w:rtl/>
        </w:rPr>
        <w:t xml:space="preserve"> </w:t>
      </w:r>
      <w:r w:rsidRPr="006C0A8E">
        <w:rPr>
          <w:rtl/>
        </w:rPr>
        <w:t>אלה הן שלוש העילות הקבועות כיום בחוק בתי</w:t>
      </w:r>
      <w:r w:rsidR="005E0871">
        <w:rPr>
          <w:rtl/>
        </w:rPr>
        <w:t>-</w:t>
      </w:r>
      <w:r w:rsidRPr="006C0A8E">
        <w:rPr>
          <w:rtl/>
        </w:rPr>
        <w:t>המשפט לעריכת משפט חוזר.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הקיים</w:t>
      </w:r>
      <w:r w:rsidR="005E0871">
        <w:rPr>
          <w:rtl/>
        </w:rPr>
        <w:t xml:space="preserve"> </w:t>
      </w:r>
      <w:r w:rsidRPr="006C0A8E">
        <w:rPr>
          <w:rtl/>
        </w:rPr>
        <w:t>אינו מאפשר, למשל, עריכת משפט חוזר לאדם אשר הרשעתו נגרמה משום</w:t>
      </w:r>
      <w:r w:rsidR="005E0871">
        <w:rPr>
          <w:rtl/>
        </w:rPr>
        <w:t xml:space="preserve"> </w:t>
      </w:r>
      <w:r w:rsidRPr="006C0A8E">
        <w:rPr>
          <w:rtl/>
        </w:rPr>
        <w:t>שהסניגור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טרח לגלות או להביא לבית</w:t>
      </w:r>
      <w:r w:rsidR="005E0871">
        <w:rPr>
          <w:rtl/>
        </w:rPr>
        <w:t>-</w:t>
      </w:r>
      <w:r w:rsidRPr="006C0A8E">
        <w:rPr>
          <w:rtl/>
        </w:rPr>
        <w:t>המשפט ראיות שהיו בנמצא והיו יכולות לגרום</w:t>
      </w:r>
      <w:r w:rsidR="005E0871">
        <w:rPr>
          <w:rtl/>
        </w:rPr>
        <w:t xml:space="preserve"> </w:t>
      </w:r>
      <w:r w:rsidRPr="006C0A8E">
        <w:rPr>
          <w:rtl/>
        </w:rPr>
        <w:t>לזיכויו</w:t>
      </w:r>
      <w:r w:rsidR="005E0871">
        <w:rPr>
          <w:rtl/>
        </w:rPr>
        <w:t xml:space="preserve"> </w:t>
      </w:r>
      <w:r w:rsidRPr="006C0A8E">
        <w:rPr>
          <w:rtl/>
        </w:rPr>
        <w:t>של הנאשם; או משום שהנאשם לא היה כלל מיוצג ולא ידע ולא הבין אילו ראיות</w:t>
      </w:r>
      <w:r w:rsidR="005E0871">
        <w:rPr>
          <w:rtl/>
        </w:rPr>
        <w:t xml:space="preserve"> </w:t>
      </w:r>
      <w:r w:rsidRPr="006C0A8E">
        <w:rPr>
          <w:rtl/>
        </w:rPr>
        <w:t>עליו</w:t>
      </w:r>
      <w:r w:rsidR="005E0871">
        <w:rPr>
          <w:rtl/>
        </w:rPr>
        <w:t xml:space="preserve"> </w:t>
      </w:r>
      <w:r w:rsidRPr="006C0A8E">
        <w:rPr>
          <w:rtl/>
        </w:rPr>
        <w:t>להציג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לטובתו.</w:t>
      </w:r>
      <w:r w:rsidR="005E0871">
        <w:rPr>
          <w:rtl/>
        </w:rPr>
        <w:t xml:space="preserve"> </w:t>
      </w:r>
      <w:r w:rsidRPr="006C0A8E">
        <w:rPr>
          <w:rtl/>
        </w:rPr>
        <w:t>במקרים</w:t>
      </w:r>
      <w:r w:rsidR="005E0871">
        <w:rPr>
          <w:rtl/>
        </w:rPr>
        <w:t xml:space="preserve"> </w:t>
      </w:r>
      <w:r w:rsidRPr="006C0A8E">
        <w:rPr>
          <w:rtl/>
        </w:rPr>
        <w:t>שבהם</w:t>
      </w:r>
      <w:r w:rsidR="005E0871">
        <w:rPr>
          <w:rtl/>
        </w:rPr>
        <w:t xml:space="preserve"> </w:t>
      </w:r>
      <w:r w:rsidRPr="006C0A8E">
        <w:rPr>
          <w:rtl/>
        </w:rPr>
        <w:t>הגנתו של הנאשם נוהלה ברשלנות,</w:t>
      </w:r>
      <w:r w:rsidR="005E0871">
        <w:rPr>
          <w:rtl/>
        </w:rPr>
        <w:t xml:space="preserve"> </w:t>
      </w:r>
      <w:r w:rsidRPr="006C0A8E">
        <w:rPr>
          <w:rtl/>
        </w:rPr>
        <w:t>וכתוצאה</w:t>
      </w:r>
      <w:r w:rsidR="005E0871">
        <w:rPr>
          <w:rtl/>
        </w:rPr>
        <w:t xml:space="preserve"> </w:t>
      </w:r>
      <w:r w:rsidRPr="006C0A8E">
        <w:rPr>
          <w:rtl/>
        </w:rPr>
        <w:t>מכך</w:t>
      </w:r>
      <w:r w:rsidR="005E0871">
        <w:rPr>
          <w:rtl/>
        </w:rPr>
        <w:t xml:space="preserve"> </w:t>
      </w:r>
      <w:r w:rsidRPr="006C0A8E">
        <w:rPr>
          <w:rtl/>
        </w:rPr>
        <w:t>ראיות</w:t>
      </w:r>
      <w:r w:rsidR="005E0871">
        <w:rPr>
          <w:rtl/>
        </w:rPr>
        <w:t xml:space="preserve"> </w:t>
      </w:r>
      <w:r w:rsidRPr="006C0A8E">
        <w:rPr>
          <w:rtl/>
        </w:rPr>
        <w:t>בעלות חשיבות מכרעת, ראיות שהיה בהן כדי להוכיח את חפותו של</w:t>
      </w:r>
      <w:r w:rsidR="005E0871">
        <w:rPr>
          <w:rtl/>
        </w:rPr>
        <w:t xml:space="preserve"> </w:t>
      </w:r>
      <w:r w:rsidRPr="006C0A8E">
        <w:rPr>
          <w:rtl/>
        </w:rPr>
        <w:t>הנאשם,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הובאו</w:t>
      </w:r>
      <w:r w:rsidR="005E0871">
        <w:rPr>
          <w:rtl/>
        </w:rPr>
        <w:t xml:space="preserve"> </w:t>
      </w:r>
      <w:r w:rsidRPr="006C0A8E">
        <w:rPr>
          <w:rtl/>
        </w:rPr>
        <w:t>בפני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המשפט, מונע החוק כיום עריכת משפט חוזר, היות שהחוק</w:t>
      </w:r>
      <w:r w:rsidR="005E0871">
        <w:rPr>
          <w:rtl/>
        </w:rPr>
        <w:t xml:space="preserve"> </w:t>
      </w:r>
      <w:r w:rsidRPr="006C0A8E">
        <w:rPr>
          <w:rtl/>
        </w:rPr>
        <w:t>קובע</w:t>
      </w:r>
      <w:r w:rsidR="005E0871">
        <w:rPr>
          <w:rtl/>
        </w:rPr>
        <w:t xml:space="preserve"> </w:t>
      </w:r>
      <w:r w:rsidRPr="006C0A8E">
        <w:rPr>
          <w:rtl/>
        </w:rPr>
        <w:t>מפורשות,</w:t>
      </w:r>
      <w:r w:rsidR="005E0871">
        <w:rPr>
          <w:rtl/>
        </w:rPr>
        <w:t xml:space="preserve"> </w:t>
      </w:r>
      <w:r w:rsidRPr="006C0A8E">
        <w:rPr>
          <w:rtl/>
        </w:rPr>
        <w:t>שרק</w:t>
      </w:r>
      <w:r w:rsidR="005E0871">
        <w:rPr>
          <w:rtl/>
        </w:rPr>
        <w:t xml:space="preserve"> </w:t>
      </w:r>
      <w:r w:rsidRPr="006C0A8E">
        <w:rPr>
          <w:rtl/>
        </w:rPr>
        <w:t>עובדות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ראיות חדשות, שבשעת בירור משפטו "לא יכולות היו</w:t>
      </w:r>
      <w:r w:rsidR="005E0871">
        <w:rPr>
          <w:rtl/>
        </w:rPr>
        <w:t xml:space="preserve"> </w:t>
      </w:r>
      <w:r w:rsidRPr="006C0A8E">
        <w:rPr>
          <w:rtl/>
        </w:rPr>
        <w:t>להיות בידי הנדון או להיות ידועות לו" יכולות לשמש בסיס לעריכת משפט חוזר.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וכך</w:t>
      </w:r>
      <w:r w:rsidR="005E0871">
        <w:rPr>
          <w:rtl/>
        </w:rPr>
        <w:t xml:space="preserve"> </w:t>
      </w:r>
      <w:r w:rsidRPr="006C0A8E">
        <w:rPr>
          <w:rtl/>
        </w:rPr>
        <w:t>מבארת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השופט גולדברג את הצורך לתקן עילה זו למשפט חוזר, וכך היא</w:t>
      </w:r>
      <w:r w:rsidR="005E0871">
        <w:rPr>
          <w:rtl/>
        </w:rPr>
        <w:t xml:space="preserve"> </w:t>
      </w:r>
      <w:r w:rsidRPr="006C0A8E">
        <w:rPr>
          <w:rtl/>
        </w:rPr>
        <w:t>כותבת</w:t>
      </w:r>
      <w:r w:rsidR="005E0871">
        <w:rPr>
          <w:rtl/>
        </w:rPr>
        <w:t xml:space="preserve"> </w:t>
      </w:r>
      <w:r w:rsidRPr="006C0A8E">
        <w:rPr>
          <w:rtl/>
        </w:rPr>
        <w:t>בסעיף 89 לדוח המסכם שלה:</w:t>
      </w:r>
      <w:r w:rsidR="005E0871">
        <w:rPr>
          <w:rtl/>
        </w:rPr>
        <w:t xml:space="preserve"> </w:t>
      </w:r>
      <w:r w:rsidRPr="006C0A8E">
        <w:rPr>
          <w:rtl/>
        </w:rPr>
        <w:t>"לדעת הוועדה, אין הסעיף האמור עונה על האפשרות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התוצאה</w:t>
      </w:r>
      <w:r w:rsidR="005E0871">
        <w:rPr>
          <w:rtl/>
        </w:rPr>
        <w:t xml:space="preserve"> </w:t>
      </w:r>
      <w:r w:rsidRPr="006C0A8E">
        <w:rPr>
          <w:rtl/>
        </w:rPr>
        <w:t>המרשיעה במשפט נגרמה עקב התרשלותו הברורה של עורך</w:t>
      </w:r>
      <w:r w:rsidR="005E0871">
        <w:rPr>
          <w:rtl/>
        </w:rPr>
        <w:t>-</w:t>
      </w:r>
      <w:r w:rsidRPr="006C0A8E">
        <w:rPr>
          <w:rtl/>
        </w:rPr>
        <w:t>הדין בניהול המשפט,</w:t>
      </w:r>
      <w:r w:rsidR="005E0871">
        <w:rPr>
          <w:rtl/>
        </w:rPr>
        <w:t xml:space="preserve"> </w:t>
      </w:r>
      <w:r w:rsidRPr="006C0A8E">
        <w:rPr>
          <w:rtl/>
        </w:rPr>
        <w:t>כגון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העריך נכונה חשיבותה של ראיה קיימת ולפיכך לא הביאה במשפט; הוא לא שאל</w:t>
      </w:r>
      <w:r w:rsidR="005E0871">
        <w:rPr>
          <w:rtl/>
        </w:rPr>
        <w:t xml:space="preserve"> </w:t>
      </w:r>
      <w:r w:rsidRPr="006C0A8E">
        <w:rPr>
          <w:rtl/>
        </w:rPr>
        <w:t>עד</w:t>
      </w:r>
      <w:r w:rsidR="005E0871">
        <w:rPr>
          <w:rtl/>
        </w:rPr>
        <w:t xml:space="preserve"> </w:t>
      </w:r>
      <w:r w:rsidRPr="006C0A8E">
        <w:rPr>
          <w:rtl/>
        </w:rPr>
        <w:t>שאלה</w:t>
      </w:r>
      <w:r w:rsidR="005E0871">
        <w:rPr>
          <w:rtl/>
        </w:rPr>
        <w:t xml:space="preserve"> </w:t>
      </w:r>
      <w:r w:rsidRPr="006C0A8E">
        <w:rPr>
          <w:rtl/>
        </w:rPr>
        <w:t>חשובה;</w:t>
      </w:r>
      <w:r w:rsidR="005E0871">
        <w:rPr>
          <w:rtl/>
        </w:rPr>
        <w:t xml:space="preserve"> </w:t>
      </w:r>
      <w:r w:rsidRPr="006C0A8E">
        <w:rPr>
          <w:rtl/>
        </w:rPr>
        <w:t>המליץ בפני הנאשם שלא להעיד במשפט והנאשם קיבל את דעתו, וכיוצא</w:t>
      </w:r>
      <w:r w:rsidR="005E0871">
        <w:rPr>
          <w:rtl/>
        </w:rPr>
        <w:t xml:space="preserve"> </w:t>
      </w:r>
      <w:r w:rsidRPr="006C0A8E">
        <w:rPr>
          <w:rtl/>
        </w:rPr>
        <w:t>באלה</w:t>
      </w:r>
      <w:r w:rsidR="005E0871">
        <w:rPr>
          <w:rtl/>
        </w:rPr>
        <w:t xml:space="preserve"> </w:t>
      </w:r>
      <w:r w:rsidRPr="006C0A8E">
        <w:rPr>
          <w:rtl/>
        </w:rPr>
        <w:t>מקרים בהם קיפוח הגנתו של הנאשם שינה על פני הדברים את תוצאת המשפט לרעתו".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ועוד</w:t>
      </w:r>
      <w:r w:rsidR="005E0871">
        <w:rPr>
          <w:rtl/>
        </w:rPr>
        <w:t xml:space="preserve"> </w:t>
      </w:r>
      <w:r w:rsidRPr="006C0A8E">
        <w:rPr>
          <w:rtl/>
        </w:rPr>
        <w:t>ממשיכה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השופט</w:t>
      </w:r>
      <w:r w:rsidR="005E0871">
        <w:rPr>
          <w:rtl/>
        </w:rPr>
        <w:t xml:space="preserve"> </w:t>
      </w:r>
      <w:r w:rsidRPr="006C0A8E">
        <w:rPr>
          <w:rtl/>
        </w:rPr>
        <w:t>גולדברג וכותבת: "אם התרשלות, שכל כולה מונחת על</w:t>
      </w:r>
      <w:r w:rsidR="005E0871">
        <w:rPr>
          <w:rtl/>
        </w:rPr>
        <w:t xml:space="preserve"> </w:t>
      </w:r>
      <w:r w:rsidRPr="006C0A8E">
        <w:rPr>
          <w:rtl/>
        </w:rPr>
        <w:t>כתפי</w:t>
      </w:r>
      <w:r w:rsidR="005E0871">
        <w:rPr>
          <w:rtl/>
        </w:rPr>
        <w:t xml:space="preserve"> </w:t>
      </w:r>
      <w:r w:rsidRPr="006C0A8E">
        <w:rPr>
          <w:rtl/>
        </w:rPr>
        <w:t>הסניגור, הביאה להרשעה, ואותו סניגור עצמו ממשיך לייצג את הנאשם בערעור, כי</w:t>
      </w:r>
      <w:r w:rsidR="005E0871">
        <w:rPr>
          <w:rtl/>
        </w:rPr>
        <w:t xml:space="preserve"> </w:t>
      </w:r>
      <w:r w:rsidRPr="006C0A8E">
        <w:rPr>
          <w:rtl/>
        </w:rPr>
        <w:t>אז סיכויי הערעור בוודאי קלושים ביותר, ואף אם התחלף הסניגור בערעור, הרי שידועות</w:t>
      </w:r>
      <w:r w:rsidR="005E0871">
        <w:rPr>
          <w:rtl/>
        </w:rPr>
        <w:t xml:space="preserve"> </w:t>
      </w:r>
      <w:r w:rsidRPr="006C0A8E">
        <w:rPr>
          <w:rtl/>
        </w:rPr>
        <w:t>מגבלותיו של בית</w:t>
      </w:r>
      <w:r w:rsidR="005E0871">
        <w:rPr>
          <w:rtl/>
        </w:rPr>
        <w:t>-</w:t>
      </w:r>
      <w:r w:rsidRPr="006C0A8E">
        <w:rPr>
          <w:rtl/>
        </w:rPr>
        <w:t>המשפט של ערעור להתערב בממצאים עובדתיים ובמהימנות שנקבעו בהערכת</w:t>
      </w:r>
      <w:r w:rsidR="005E0871">
        <w:rPr>
          <w:rtl/>
        </w:rPr>
        <w:t xml:space="preserve"> </w:t>
      </w:r>
      <w:r w:rsidRPr="006C0A8E">
        <w:rPr>
          <w:rtl/>
        </w:rPr>
        <w:t>הדין.</w:t>
      </w:r>
      <w:r w:rsidR="005E0871">
        <w:rPr>
          <w:rtl/>
        </w:rPr>
        <w:t xml:space="preserve"> </w:t>
      </w:r>
      <w:r w:rsidRPr="006C0A8E">
        <w:rPr>
          <w:rtl/>
        </w:rPr>
        <w:t>התוצאה,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נאשם אשר נשא עוונו של עורך</w:t>
      </w:r>
      <w:r w:rsidR="005E0871">
        <w:rPr>
          <w:rtl/>
        </w:rPr>
        <w:t>-</w:t>
      </w:r>
      <w:r w:rsidRPr="006C0A8E">
        <w:rPr>
          <w:rtl/>
        </w:rPr>
        <w:t>הדין יהא חסר תרופה למשפט חוזר,</w:t>
      </w:r>
      <w:r w:rsidR="005E0871">
        <w:rPr>
          <w:rtl/>
        </w:rPr>
        <w:t xml:space="preserve"> </w:t>
      </w:r>
      <w:r w:rsidRPr="006C0A8E">
        <w:rPr>
          <w:rtl/>
        </w:rPr>
        <w:t>תפגע</w:t>
      </w:r>
      <w:r w:rsidR="005E0871">
        <w:rPr>
          <w:rtl/>
        </w:rPr>
        <w:t xml:space="preserve"> </w:t>
      </w:r>
      <w:r w:rsidRPr="006C0A8E">
        <w:rPr>
          <w:rtl/>
        </w:rPr>
        <w:t>בעיקר</w:t>
      </w:r>
      <w:r w:rsidR="005E0871">
        <w:rPr>
          <w:rtl/>
        </w:rPr>
        <w:t xml:space="preserve"> </w:t>
      </w:r>
      <w:r w:rsidRPr="006C0A8E">
        <w:rPr>
          <w:rtl/>
        </w:rPr>
        <w:t>באוכלוסייה</w:t>
      </w:r>
      <w:r w:rsidR="005E0871">
        <w:rPr>
          <w:rtl/>
        </w:rPr>
        <w:t xml:space="preserve"> </w:t>
      </w:r>
      <w:r w:rsidRPr="006C0A8E">
        <w:rPr>
          <w:rtl/>
        </w:rPr>
        <w:t>החלשה, שאין ביכולתה לשכור סניגור מנוסה, שחזקה עליו כי</w:t>
      </w:r>
      <w:r w:rsidR="005E0871">
        <w:rPr>
          <w:rtl/>
        </w:rPr>
        <w:t xml:space="preserve"> </w:t>
      </w:r>
      <w:r w:rsidRPr="006C0A8E">
        <w:rPr>
          <w:rtl/>
        </w:rPr>
        <w:t>ינהל את ההגנה באופן יסודי". עד כאן האמור בדוח ועדת השופט גולדברג.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שבפניכם</w:t>
      </w:r>
      <w:r w:rsidR="005E0871">
        <w:rPr>
          <w:rtl/>
        </w:rPr>
        <w:t xml:space="preserve"> </w:t>
      </w:r>
      <w:r w:rsidRPr="006C0A8E">
        <w:rPr>
          <w:rtl/>
        </w:rPr>
        <w:t>מבטלת הגבלות אלה ומאפשרת לכבוד נשיא בית</w:t>
      </w:r>
      <w:r w:rsidR="005E0871">
        <w:rPr>
          <w:rtl/>
        </w:rPr>
        <w:t>-</w:t>
      </w:r>
      <w:r w:rsidRPr="006C0A8E">
        <w:rPr>
          <w:rtl/>
        </w:rPr>
        <w:t>המשפט העליון</w:t>
      </w:r>
      <w:r w:rsidR="005E0871">
        <w:rPr>
          <w:rtl/>
        </w:rPr>
        <w:t xml:space="preserve"> </w:t>
      </w:r>
      <w:r w:rsidRPr="006C0A8E">
        <w:rPr>
          <w:rtl/>
        </w:rPr>
        <w:t>להורות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עריכת משפט חוזר לאדם שנגרם לו עיוות דין שמקורו בקיפוח הגנתו, ובלבד</w:t>
      </w:r>
      <w:r w:rsidR="005E0871">
        <w:rPr>
          <w:rtl/>
        </w:rPr>
        <w:t xml:space="preserve"> </w:t>
      </w:r>
      <w:r w:rsidRPr="006C0A8E">
        <w:rPr>
          <w:rtl/>
        </w:rPr>
        <w:t>שנתבררו</w:t>
      </w:r>
      <w:r w:rsidR="005E0871">
        <w:rPr>
          <w:rtl/>
        </w:rPr>
        <w:t xml:space="preserve"> </w:t>
      </w:r>
      <w:r w:rsidRPr="006C0A8E">
        <w:rPr>
          <w:rtl/>
        </w:rPr>
        <w:t>עובדות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ראיות</w:t>
      </w:r>
      <w:r w:rsidR="005E0871">
        <w:rPr>
          <w:rtl/>
        </w:rPr>
        <w:t xml:space="preserve"> </w:t>
      </w:r>
      <w:r w:rsidRPr="006C0A8E">
        <w:rPr>
          <w:rtl/>
        </w:rPr>
        <w:t>העשויות, לבדן או ביחד עם החומר שהיה בפני 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בראשונה,</w:t>
      </w:r>
      <w:r w:rsidR="005E0871">
        <w:rPr>
          <w:rtl/>
        </w:rPr>
        <w:t xml:space="preserve"> </w:t>
      </w:r>
      <w:r w:rsidRPr="006C0A8E">
        <w:rPr>
          <w:rtl/>
        </w:rPr>
        <w:t>לשנות את תוצאות המשפט לטובת הנידון; זאת אפילו יכלו הראיות או העובדות</w:t>
      </w:r>
      <w:r w:rsidR="005E0871">
        <w:rPr>
          <w:rtl/>
        </w:rPr>
        <w:t xml:space="preserve"> </w:t>
      </w:r>
      <w:r w:rsidRPr="006C0A8E">
        <w:rPr>
          <w:rtl/>
        </w:rPr>
        <w:t>שנתבררו להיות בידיעת הנאשם או סניגורו בזמן המשפט.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 החוק מוסיפה גם עילה חדשה לעריכת משפט חוזר, במקרים שבהם:</w:t>
      </w:r>
      <w:r w:rsidR="005E0871">
        <w:rPr>
          <w:rtl/>
        </w:rPr>
        <w:t xml:space="preserve"> </w:t>
      </w:r>
      <w:r w:rsidRPr="006C0A8E">
        <w:rPr>
          <w:rtl/>
        </w:rPr>
        <w:t>"נתעורר חשש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ממש כי בהרשעת הנידון יש עיוות דין". תוספת זו מיועדת למקרים יוצאי דופן, שאף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אינם</w:t>
      </w:r>
      <w:r w:rsidR="005E0871">
        <w:rPr>
          <w:rtl/>
        </w:rPr>
        <w:t xml:space="preserve"> </w:t>
      </w:r>
      <w:r w:rsidRPr="006C0A8E">
        <w:rPr>
          <w:rtl/>
        </w:rPr>
        <w:t>באים בגדר אף אחת מן העילות שהזכרתי קודם, הרי קיים בכל זאת חשש להרשעת</w:t>
      </w:r>
      <w:r w:rsidR="005E0871">
        <w:rPr>
          <w:rtl/>
        </w:rPr>
        <w:t xml:space="preserve"> </w:t>
      </w:r>
      <w:r w:rsidRPr="006C0A8E">
        <w:rPr>
          <w:rtl/>
        </w:rPr>
        <w:t>שווא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אדם,</w:t>
      </w:r>
      <w:r w:rsidR="005E0871">
        <w:rPr>
          <w:rtl/>
        </w:rPr>
        <w:t xml:space="preserve"> </w:t>
      </w:r>
      <w:r w:rsidRPr="006C0A8E">
        <w:rPr>
          <w:rtl/>
        </w:rPr>
        <w:t>ורבותי,</w:t>
      </w:r>
      <w:r w:rsidR="005E0871">
        <w:rPr>
          <w:rtl/>
        </w:rPr>
        <w:t xml:space="preserve"> </w:t>
      </w:r>
      <w:r w:rsidRPr="006C0A8E">
        <w:rPr>
          <w:rtl/>
        </w:rPr>
        <w:t>החשש צריך לקנן במוחו של כבוד נשיא בית</w:t>
      </w:r>
      <w:r w:rsidR="005E0871">
        <w:rPr>
          <w:rtl/>
        </w:rPr>
        <w:t>-</w:t>
      </w:r>
      <w:r w:rsidRPr="006C0A8E">
        <w:rPr>
          <w:rtl/>
        </w:rPr>
        <w:t>המשפט העליון או</w:t>
      </w:r>
      <w:r w:rsidR="005E0871">
        <w:rPr>
          <w:rtl/>
        </w:rPr>
        <w:t xml:space="preserve"> </w:t>
      </w:r>
      <w:r w:rsidRPr="006C0A8E">
        <w:rPr>
          <w:rtl/>
        </w:rPr>
        <w:t>משנהו, או שמטעמו דן בבקשה לעריכת משפט חוזר.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דוגמה</w:t>
      </w:r>
      <w:r w:rsidR="005E0871">
        <w:rPr>
          <w:rtl/>
        </w:rPr>
        <w:t xml:space="preserve"> </w:t>
      </w:r>
      <w:r w:rsidRPr="006C0A8E">
        <w:rPr>
          <w:rtl/>
        </w:rPr>
        <w:t>למקרה</w:t>
      </w:r>
      <w:r w:rsidR="005E0871">
        <w:rPr>
          <w:rtl/>
        </w:rPr>
        <w:t xml:space="preserve"> </w:t>
      </w:r>
      <w:r w:rsidRPr="006C0A8E">
        <w:rPr>
          <w:rtl/>
        </w:rPr>
        <w:t>שהעילה</w:t>
      </w:r>
      <w:r w:rsidR="005E0871">
        <w:rPr>
          <w:rtl/>
        </w:rPr>
        <w:t xml:space="preserve"> </w:t>
      </w:r>
      <w:r w:rsidRPr="006C0A8E">
        <w:rPr>
          <w:rtl/>
        </w:rPr>
        <w:t>המוצעת חיונית לו הוא מקרה שבו</w:t>
      </w:r>
      <w:r w:rsidR="005E0871">
        <w:rPr>
          <w:rtl/>
        </w:rPr>
        <w:t xml:space="preserve"> </w:t>
      </w:r>
      <w:r w:rsidRPr="006C0A8E">
        <w:rPr>
          <w:rtl/>
        </w:rPr>
        <w:t>אחרי שפסק</w:t>
      </w:r>
      <w:r w:rsidR="005E0871">
        <w:rPr>
          <w:rtl/>
        </w:rPr>
        <w:t>-</w:t>
      </w:r>
      <w:r w:rsidRPr="006C0A8E">
        <w:rPr>
          <w:rtl/>
        </w:rPr>
        <w:t>דין שהרשיע</w:t>
      </w:r>
      <w:r w:rsidR="005E0871">
        <w:rPr>
          <w:rtl/>
        </w:rPr>
        <w:t xml:space="preserve"> </w:t>
      </w:r>
      <w:r w:rsidRPr="006C0A8E">
        <w:rPr>
          <w:rtl/>
        </w:rPr>
        <w:t>פלוני</w:t>
      </w:r>
      <w:r w:rsidR="005E0871">
        <w:rPr>
          <w:rtl/>
        </w:rPr>
        <w:t xml:space="preserve"> </w:t>
      </w:r>
      <w:r w:rsidRPr="006C0A8E">
        <w:rPr>
          <w:rtl/>
        </w:rPr>
        <w:t>הפך</w:t>
      </w:r>
      <w:r w:rsidR="005E0871">
        <w:rPr>
          <w:rtl/>
        </w:rPr>
        <w:t xml:space="preserve"> </w:t>
      </w:r>
      <w:r w:rsidRPr="006C0A8E">
        <w:rPr>
          <w:rtl/>
        </w:rPr>
        <w:t>חלוט</w:t>
      </w:r>
      <w:r w:rsidR="005E0871">
        <w:rPr>
          <w:rtl/>
        </w:rPr>
        <w:t xml:space="preserve"> </w:t>
      </w:r>
      <w:r w:rsidRPr="006C0A8E">
        <w:rPr>
          <w:rtl/>
        </w:rPr>
        <w:t>וסופי</w:t>
      </w:r>
      <w:r w:rsidR="005E0871">
        <w:rPr>
          <w:rtl/>
        </w:rPr>
        <w:t xml:space="preserve"> </w:t>
      </w:r>
      <w:r w:rsidRPr="006C0A8E">
        <w:rPr>
          <w:rtl/>
        </w:rPr>
        <w:t>זוכה</w:t>
      </w:r>
      <w:r w:rsidR="005E0871">
        <w:rPr>
          <w:rtl/>
        </w:rPr>
        <w:t xml:space="preserve"> </w:t>
      </w:r>
      <w:r w:rsidRPr="006C0A8E">
        <w:rPr>
          <w:rtl/>
        </w:rPr>
        <w:t>אלמוני</w:t>
      </w:r>
      <w:r w:rsidR="005E0871">
        <w:rPr>
          <w:rtl/>
        </w:rPr>
        <w:t xml:space="preserve"> </w:t>
      </w:r>
      <w:r w:rsidRPr="006C0A8E">
        <w:rPr>
          <w:rtl/>
        </w:rPr>
        <w:t>שהיה מעורב באותה פרשה, זיכוי שמושתת על</w:t>
      </w:r>
      <w:r w:rsidR="005E0871">
        <w:rPr>
          <w:rtl/>
        </w:rPr>
        <w:t xml:space="preserve"> </w:t>
      </w:r>
      <w:r w:rsidRPr="006C0A8E">
        <w:rPr>
          <w:rtl/>
        </w:rPr>
        <w:t>ממצאים או נימוקים שנוכח קיומם אין להרשעתו של פלוני עוד על מה שתסמוך.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לנשיא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 העליון חשש של ממש כי נגרם עיוות דין, מן הראוי,</w:t>
      </w:r>
      <w:r w:rsidR="005E0871">
        <w:rPr>
          <w:rtl/>
        </w:rPr>
        <w:t xml:space="preserve"> </w:t>
      </w:r>
      <w:r w:rsidRPr="006C0A8E">
        <w:rPr>
          <w:rtl/>
        </w:rPr>
        <w:t>לדעת</w:t>
      </w:r>
      <w:r w:rsidR="005E0871">
        <w:rPr>
          <w:rtl/>
        </w:rPr>
        <w:t xml:space="preserve"> </w:t>
      </w:r>
      <w:r w:rsidRPr="006C0A8E">
        <w:rPr>
          <w:rtl/>
        </w:rPr>
        <w:t>ועדת השופט גולדברג, לפתוח בפניו מסלול חוקי לבירור משפטי יסודי של חשש זה.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מנת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להותיר</w:t>
      </w:r>
      <w:r w:rsidR="005E0871">
        <w:rPr>
          <w:rtl/>
        </w:rPr>
        <w:t xml:space="preserve"> </w:t>
      </w:r>
      <w:r w:rsidRPr="006C0A8E">
        <w:rPr>
          <w:rtl/>
        </w:rPr>
        <w:t>שערי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 נעולים בפני אדם, הנמצא במצב הנדיר והנורא</w:t>
      </w:r>
      <w:r w:rsidR="005E0871">
        <w:rPr>
          <w:rtl/>
        </w:rPr>
        <w:t xml:space="preserve"> </w:t>
      </w:r>
      <w:r w:rsidRPr="006C0A8E">
        <w:rPr>
          <w:rtl/>
        </w:rPr>
        <w:t>שהורשע</w:t>
      </w:r>
      <w:r w:rsidR="005E0871">
        <w:rPr>
          <w:rtl/>
        </w:rPr>
        <w:t xml:space="preserve"> </w:t>
      </w:r>
      <w:r w:rsidRPr="006C0A8E">
        <w:rPr>
          <w:rtl/>
        </w:rPr>
        <w:t>בדין</w:t>
      </w:r>
      <w:r w:rsidR="005E0871">
        <w:rPr>
          <w:rtl/>
        </w:rPr>
        <w:t xml:space="preserve"> </w:t>
      </w:r>
      <w:r w:rsidRPr="006C0A8E">
        <w:rPr>
          <w:rtl/>
        </w:rPr>
        <w:t>אף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חף</w:t>
      </w:r>
      <w:r w:rsidR="005E0871">
        <w:rPr>
          <w:rtl/>
        </w:rPr>
        <w:t xml:space="preserve"> </w:t>
      </w:r>
      <w:r w:rsidRPr="006C0A8E">
        <w:rPr>
          <w:rtl/>
        </w:rPr>
        <w:t>מפשע,</w:t>
      </w:r>
      <w:r w:rsidR="005E0871">
        <w:rPr>
          <w:rtl/>
        </w:rPr>
        <w:t xml:space="preserve"> </w:t>
      </w:r>
      <w:r w:rsidRPr="006C0A8E">
        <w:rPr>
          <w:rtl/>
        </w:rPr>
        <w:t>מבקשת</w:t>
      </w:r>
      <w:r w:rsidR="005E0871">
        <w:rPr>
          <w:rtl/>
        </w:rPr>
        <w:t xml:space="preserve"> </w:t>
      </w:r>
      <w:r w:rsidRPr="006C0A8E">
        <w:rPr>
          <w:rtl/>
        </w:rPr>
        <w:t>הוועדה</w:t>
      </w:r>
      <w:r w:rsidR="005E0871">
        <w:rPr>
          <w:rtl/>
        </w:rPr>
        <w:t xml:space="preserve"> </w:t>
      </w:r>
      <w:r w:rsidRPr="006C0A8E">
        <w:rPr>
          <w:rtl/>
        </w:rPr>
        <w:t>לקבל את הצעת החוק שהיא הציעה</w:t>
      </w:r>
      <w:r w:rsidR="005E0871">
        <w:rPr>
          <w:rtl/>
        </w:rPr>
        <w:t xml:space="preserve"> </w:t>
      </w:r>
      <w:r w:rsidRPr="006C0A8E">
        <w:rPr>
          <w:rtl/>
        </w:rPr>
        <w:t>ולהעביר אותה להמשך הליכי החקיקה.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תרשו</w:t>
      </w:r>
      <w:r w:rsidR="005E0871">
        <w:rPr>
          <w:rtl/>
        </w:rPr>
        <w:t xml:space="preserve"> </w:t>
      </w:r>
      <w:r w:rsidRPr="006C0A8E">
        <w:rPr>
          <w:rtl/>
        </w:rPr>
        <w:t>לי בשולי הדברים להבהיר הבהרה אחת. יש כאלה שיבקשו לייחס את הבאת 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להמלצת</w:t>
      </w:r>
      <w:r w:rsidR="005E0871">
        <w:rPr>
          <w:rtl/>
        </w:rPr>
        <w:t xml:space="preserve"> </w:t>
      </w:r>
      <w:r w:rsidRPr="006C0A8E">
        <w:rPr>
          <w:rtl/>
        </w:rPr>
        <w:t>המשנה</w:t>
      </w:r>
      <w:r w:rsidR="005E0871">
        <w:rPr>
          <w:rtl/>
        </w:rPr>
        <w:t xml:space="preserve"> </w:t>
      </w:r>
      <w:r w:rsidRPr="006C0A8E">
        <w:rPr>
          <w:rtl/>
        </w:rPr>
        <w:t>ליועץ</w:t>
      </w:r>
      <w:r w:rsidR="005E0871">
        <w:rPr>
          <w:rtl/>
        </w:rPr>
        <w:t xml:space="preserve"> </w:t>
      </w:r>
      <w:r w:rsidRPr="006C0A8E">
        <w:rPr>
          <w:rtl/>
        </w:rPr>
        <w:t>המשפטי</w:t>
      </w:r>
      <w:r w:rsidR="005E0871">
        <w:rPr>
          <w:rtl/>
        </w:rPr>
        <w:t xml:space="preserve"> </w:t>
      </w:r>
      <w:r w:rsidRPr="006C0A8E">
        <w:rPr>
          <w:rtl/>
        </w:rPr>
        <w:t>לממשלה,</w:t>
      </w:r>
      <w:r w:rsidR="005E0871">
        <w:rPr>
          <w:rtl/>
        </w:rPr>
        <w:t xml:space="preserve"> </w:t>
      </w:r>
      <w:r w:rsidRPr="006C0A8E">
        <w:rPr>
          <w:rtl/>
        </w:rPr>
        <w:t>יהודית</w:t>
      </w:r>
      <w:r w:rsidR="005E0871">
        <w:rPr>
          <w:rtl/>
        </w:rPr>
        <w:t xml:space="preserve"> </w:t>
      </w:r>
      <w:r w:rsidRPr="006C0A8E">
        <w:rPr>
          <w:rtl/>
        </w:rPr>
        <w:t>קרפ, בעניין שנדון לאחרונה</w:t>
      </w:r>
      <w:r w:rsidR="005E0871">
        <w:rPr>
          <w:rtl/>
        </w:rPr>
        <w:t xml:space="preserve"> </w:t>
      </w:r>
      <w:r w:rsidRPr="006C0A8E">
        <w:rPr>
          <w:rtl/>
        </w:rPr>
        <w:t>לעריכת</w:t>
      </w:r>
      <w:r w:rsidR="005E0871">
        <w:rPr>
          <w:rtl/>
        </w:rPr>
        <w:t xml:space="preserve"> </w:t>
      </w: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>חוזר.</w:t>
      </w:r>
      <w:r w:rsidR="005E0871">
        <w:rPr>
          <w:rtl/>
        </w:rPr>
        <w:t xml:space="preserve"> </w:t>
      </w:r>
      <w:r w:rsidRPr="006C0A8E">
        <w:rPr>
          <w:rtl/>
        </w:rPr>
        <w:t>יוזמת</w:t>
      </w:r>
      <w:r w:rsidR="005E0871">
        <w:rPr>
          <w:rtl/>
        </w:rPr>
        <w:t xml:space="preserve"> </w:t>
      </w:r>
      <w:r w:rsidRPr="006C0A8E">
        <w:rPr>
          <w:rtl/>
        </w:rPr>
        <w:t>החקיקה הזו קדמה להגשת מסקנות ועדת</w:t>
      </w:r>
      <w:r w:rsidR="005E0871">
        <w:rPr>
          <w:rtl/>
        </w:rPr>
        <w:t>-</w:t>
      </w:r>
      <w:r w:rsidRPr="006C0A8E">
        <w:rPr>
          <w:rtl/>
        </w:rPr>
        <w:t>קרפ, מה גם שגברת</w:t>
      </w:r>
      <w:r w:rsidR="005E0871">
        <w:rPr>
          <w:rtl/>
        </w:rPr>
        <w:t xml:space="preserve"> </w:t>
      </w:r>
      <w:r w:rsidRPr="006C0A8E">
        <w:rPr>
          <w:rtl/>
        </w:rPr>
        <w:t>קרפ</w:t>
      </w:r>
      <w:r w:rsidR="005E0871">
        <w:rPr>
          <w:rtl/>
        </w:rPr>
        <w:t xml:space="preserve"> </w:t>
      </w:r>
      <w:r w:rsidRPr="006C0A8E">
        <w:rPr>
          <w:rtl/>
        </w:rPr>
        <w:t>ממליצה בדוח שלה לתמוך באותה בקשה למשפט חוזר על סמך החוק הקיים, ולא על סמך</w:t>
      </w:r>
      <w:r w:rsidR="005E0871">
        <w:rPr>
          <w:rtl/>
        </w:rPr>
        <w:t xml:space="preserve"> </w:t>
      </w:r>
      <w:r w:rsidRPr="006C0A8E">
        <w:rPr>
          <w:rtl/>
        </w:rPr>
        <w:t>התיקון המוצע עכשיו.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יוזמת</w:t>
      </w:r>
      <w:r w:rsidR="005E0871">
        <w:rPr>
          <w:rtl/>
        </w:rPr>
        <w:t xml:space="preserve"> </w:t>
      </w:r>
      <w:r w:rsidRPr="006C0A8E">
        <w:rPr>
          <w:rtl/>
        </w:rPr>
        <w:t>החקיקה,</w:t>
      </w:r>
      <w:r w:rsidR="005E0871">
        <w:rPr>
          <w:rtl/>
        </w:rPr>
        <w:t xml:space="preserve"> </w:t>
      </w:r>
      <w:r w:rsidRPr="006C0A8E">
        <w:rPr>
          <w:rtl/>
        </w:rPr>
        <w:t>כאמור,</w:t>
      </w:r>
      <w:r w:rsidR="005E0871">
        <w:rPr>
          <w:rtl/>
        </w:rPr>
        <w:t xml:space="preserve"> </w:t>
      </w:r>
      <w:r w:rsidRPr="006C0A8E">
        <w:rPr>
          <w:rtl/>
        </w:rPr>
        <w:t>היא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ועדה</w:t>
      </w:r>
      <w:r w:rsidR="005E0871">
        <w:rPr>
          <w:rtl/>
        </w:rPr>
        <w:t xml:space="preserve"> </w:t>
      </w:r>
      <w:r w:rsidRPr="006C0A8E">
        <w:rPr>
          <w:rtl/>
        </w:rPr>
        <w:t>ציבורית</w:t>
      </w:r>
      <w:r w:rsidR="005E0871">
        <w:rPr>
          <w:rtl/>
        </w:rPr>
        <w:t xml:space="preserve"> </w:t>
      </w:r>
      <w:r w:rsidRPr="006C0A8E">
        <w:rPr>
          <w:rtl/>
        </w:rPr>
        <w:t>בראשותו של שופט 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העליון</w:t>
      </w:r>
      <w:r w:rsidR="005E0871">
        <w:rPr>
          <w:rtl/>
        </w:rPr>
        <w:t xml:space="preserve"> </w:t>
      </w:r>
      <w:r w:rsidRPr="006C0A8E">
        <w:rPr>
          <w:rtl/>
        </w:rPr>
        <w:t>אליעזר</w:t>
      </w:r>
      <w:r w:rsidR="005E0871">
        <w:rPr>
          <w:rtl/>
        </w:rPr>
        <w:t xml:space="preserve"> </w:t>
      </w:r>
      <w:r w:rsidRPr="006C0A8E">
        <w:rPr>
          <w:rtl/>
        </w:rPr>
        <w:t>גולדברג. ועדה זו מונתה ב</w:t>
      </w:r>
      <w:r w:rsidR="005E0871">
        <w:rPr>
          <w:rtl/>
        </w:rPr>
        <w:t>-</w:t>
      </w:r>
      <w:r w:rsidRPr="006C0A8E">
        <w:rPr>
          <w:rtl/>
        </w:rPr>
        <w:t>11 בנובמבר 1993, הדוח שלה הוגש בחודש</w:t>
      </w:r>
      <w:r w:rsidR="005E0871">
        <w:rPr>
          <w:rtl/>
        </w:rPr>
        <w:t xml:space="preserve"> </w:t>
      </w:r>
      <w:r w:rsidRPr="006C0A8E">
        <w:rPr>
          <w:rtl/>
        </w:rPr>
        <w:t>דצמבר</w:t>
      </w:r>
      <w:r w:rsidR="005E0871">
        <w:rPr>
          <w:rtl/>
        </w:rPr>
        <w:t xml:space="preserve"> </w:t>
      </w:r>
      <w:r w:rsidRPr="006C0A8E">
        <w:rPr>
          <w:rtl/>
        </w:rPr>
        <w:t>1994,</w:t>
      </w:r>
      <w:r w:rsidR="005E0871">
        <w:rPr>
          <w:rtl/>
        </w:rPr>
        <w:t xml:space="preserve"> </w:t>
      </w:r>
      <w:r w:rsidRPr="006C0A8E">
        <w:rPr>
          <w:rtl/>
        </w:rPr>
        <w:t>ובוועדה</w:t>
      </w:r>
      <w:r w:rsidR="005E0871">
        <w:rPr>
          <w:rtl/>
        </w:rPr>
        <w:t xml:space="preserve"> </w:t>
      </w:r>
      <w:r w:rsidRPr="006C0A8E">
        <w:rPr>
          <w:rtl/>
        </w:rPr>
        <w:t>הזו</w:t>
      </w:r>
      <w:r w:rsidR="005E0871">
        <w:rPr>
          <w:rtl/>
        </w:rPr>
        <w:t xml:space="preserve"> </w:t>
      </w:r>
      <w:r w:rsidRPr="006C0A8E">
        <w:rPr>
          <w:rtl/>
        </w:rPr>
        <w:t>כיהנו,</w:t>
      </w:r>
      <w:r w:rsidR="005E0871">
        <w:rPr>
          <w:rtl/>
        </w:rPr>
        <w:t xml:space="preserve"> </w:t>
      </w:r>
      <w:r w:rsidRPr="006C0A8E">
        <w:rPr>
          <w:rtl/>
        </w:rPr>
        <w:t>לבד</w:t>
      </w:r>
      <w:r w:rsidR="005E0871">
        <w:rPr>
          <w:rtl/>
        </w:rPr>
        <w:t xml:space="preserve"> </w:t>
      </w:r>
      <w:r w:rsidRPr="006C0A8E">
        <w:rPr>
          <w:rtl/>
        </w:rPr>
        <w:t>מכבוד</w:t>
      </w:r>
      <w:r w:rsidR="005E0871">
        <w:rPr>
          <w:rtl/>
        </w:rPr>
        <w:t xml:space="preserve"> </w:t>
      </w:r>
      <w:r w:rsidRPr="006C0A8E">
        <w:rPr>
          <w:rtl/>
        </w:rPr>
        <w:t>השופט</w:t>
      </w:r>
      <w:r w:rsidR="005E0871">
        <w:rPr>
          <w:rtl/>
        </w:rPr>
        <w:t xml:space="preserve"> </w:t>
      </w:r>
      <w:r w:rsidRPr="006C0A8E">
        <w:rPr>
          <w:rtl/>
        </w:rPr>
        <w:t>גולדברג, גם השופטת עדנה</w:t>
      </w:r>
      <w:r w:rsidR="005E0871">
        <w:rPr>
          <w:rtl/>
        </w:rPr>
        <w:t xml:space="preserve"> </w:t>
      </w:r>
      <w:r w:rsidRPr="006C0A8E">
        <w:rPr>
          <w:rtl/>
        </w:rPr>
        <w:t>קפלן</w:t>
      </w:r>
      <w:r w:rsidR="005E0871">
        <w:rPr>
          <w:rtl/>
        </w:rPr>
        <w:t>-</w:t>
      </w:r>
      <w:r w:rsidRPr="006C0A8E">
        <w:rPr>
          <w:rtl/>
        </w:rPr>
        <w:t>הגלר,</w:t>
      </w:r>
      <w:r w:rsidR="005E0871">
        <w:rPr>
          <w:rtl/>
        </w:rPr>
        <w:t xml:space="preserve"> </w:t>
      </w:r>
      <w:r w:rsidRPr="006C0A8E">
        <w:rPr>
          <w:rtl/>
        </w:rPr>
        <w:t>השופטת</w:t>
      </w:r>
      <w:r w:rsidR="005E0871">
        <w:rPr>
          <w:rtl/>
        </w:rPr>
        <w:t xml:space="preserve"> </w:t>
      </w:r>
      <w:r w:rsidRPr="006C0A8E">
        <w:rPr>
          <w:rtl/>
        </w:rPr>
        <w:t>נירה לידסקי, פרופסור מרדכי קרמניצר, יהודית קרפ, עורכת</w:t>
      </w:r>
      <w:r w:rsidR="005E0871">
        <w:rPr>
          <w:rtl/>
        </w:rPr>
        <w:t>-</w:t>
      </w:r>
      <w:r w:rsidRPr="006C0A8E">
        <w:rPr>
          <w:rtl/>
        </w:rPr>
        <w:t>הדין</w:t>
      </w:r>
      <w:r w:rsidR="005E0871">
        <w:rPr>
          <w:rtl/>
        </w:rPr>
        <w:t xml:space="preserve"> </w:t>
      </w:r>
      <w:r w:rsidRPr="006C0A8E">
        <w:rPr>
          <w:rtl/>
        </w:rPr>
        <w:t>חנה קלר, היועצת המשפטית של משרד המשטרה, עורך</w:t>
      </w:r>
      <w:r w:rsidR="005E0871">
        <w:rPr>
          <w:rtl/>
        </w:rPr>
        <w:t>-</w:t>
      </w:r>
      <w:r w:rsidRPr="006C0A8E">
        <w:rPr>
          <w:rtl/>
        </w:rPr>
        <w:t>הדין יוסי סיטבון, היועץ המשפטי של</w:t>
      </w:r>
      <w:r w:rsidR="005E0871">
        <w:rPr>
          <w:rtl/>
        </w:rPr>
        <w:t xml:space="preserve"> </w:t>
      </w:r>
      <w:r w:rsidRPr="006C0A8E">
        <w:rPr>
          <w:rtl/>
        </w:rPr>
        <w:t>משטרת</w:t>
      </w:r>
      <w:r w:rsidR="005E0871">
        <w:rPr>
          <w:rtl/>
        </w:rPr>
        <w:t xml:space="preserve"> </w:t>
      </w:r>
      <w:r w:rsidRPr="006C0A8E">
        <w:rPr>
          <w:rtl/>
        </w:rPr>
        <w:t>ישראל, עורכת</w:t>
      </w:r>
      <w:r w:rsidR="005E0871">
        <w:rPr>
          <w:rtl/>
        </w:rPr>
        <w:t>-</w:t>
      </w:r>
      <w:r w:rsidRPr="006C0A8E">
        <w:rPr>
          <w:rtl/>
        </w:rPr>
        <w:t>הדין נורית שניט, פרקליטת מחוז המרכז, ותת</w:t>
      </w:r>
      <w:r w:rsidR="005E0871">
        <w:rPr>
          <w:rtl/>
        </w:rPr>
        <w:t>-</w:t>
      </w:r>
      <w:r w:rsidRPr="006C0A8E">
        <w:rPr>
          <w:rtl/>
        </w:rPr>
        <w:t>ניצב אבי כהן, סגן</w:t>
      </w:r>
      <w:r w:rsidR="005E0871">
        <w:rPr>
          <w:rtl/>
        </w:rPr>
        <w:t xml:space="preserve"> </w:t>
      </w:r>
      <w:r w:rsidRPr="006C0A8E">
        <w:rPr>
          <w:rtl/>
        </w:rPr>
        <w:t>ראש אגף חקירות במטה הארצי של המשטרה.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בהתאם</w:t>
      </w:r>
      <w:r w:rsidR="005E0871">
        <w:rPr>
          <w:rtl/>
        </w:rPr>
        <w:t xml:space="preserve"> </w:t>
      </w:r>
      <w:r w:rsidRPr="006C0A8E">
        <w:rPr>
          <w:rtl/>
        </w:rPr>
        <w:t>למסקנות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השופט</w:t>
      </w:r>
      <w:r w:rsidR="005E0871">
        <w:rPr>
          <w:rtl/>
        </w:rPr>
        <w:t xml:space="preserve"> </w:t>
      </w:r>
      <w:r w:rsidRPr="006C0A8E">
        <w:rPr>
          <w:rtl/>
        </w:rPr>
        <w:t>גולדברג,</w:t>
      </w:r>
      <w:r w:rsidR="005E0871">
        <w:rPr>
          <w:rtl/>
        </w:rPr>
        <w:t xml:space="preserve"> </w:t>
      </w:r>
      <w:r w:rsidRPr="006C0A8E">
        <w:rPr>
          <w:rtl/>
        </w:rPr>
        <w:t>אני מבקש שהצעת חוק זו תאושר בקריאה</w:t>
      </w:r>
      <w:r w:rsidR="005E0871">
        <w:rPr>
          <w:rtl/>
        </w:rPr>
        <w:t xml:space="preserve"> </w:t>
      </w:r>
      <w:r w:rsidRPr="006C0A8E">
        <w:rPr>
          <w:rtl/>
        </w:rPr>
        <w:t>ראשונה, ותועבר לוועדת החוקה, חוק ומשפט.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רבה.</w:t>
      </w:r>
      <w:r w:rsidR="005E0871">
        <w:rPr>
          <w:rtl/>
        </w:rPr>
        <w:t xml:space="preserve"> </w:t>
      </w:r>
      <w:r w:rsidRPr="006C0A8E">
        <w:rPr>
          <w:rtl/>
        </w:rPr>
        <w:t>אנו ניגשים לדיון. הדיון הוא אישי. כפי שנהוג לאחרונה, שלוש דקות</w:t>
      </w:r>
      <w:r w:rsidR="005E0871">
        <w:rPr>
          <w:rtl/>
        </w:rPr>
        <w:t xml:space="preserve"> </w:t>
      </w:r>
      <w:r w:rsidRPr="006C0A8E">
        <w:rPr>
          <w:rtl/>
        </w:rPr>
        <w:t>לכל אחד. חבר הכנסת חגי מירום, בבקשה, אתה ראשון המשתתפים בדיון.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חגי מירום (העבודה):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מוותר.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ד' שילנסקי: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מוותר.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קורא את השמות, ומי שלא יהיה נוכח יפסיד את רשות הדיבור: חברי הכנסת רון</w:t>
      </w:r>
      <w:r w:rsidR="005E0871">
        <w:rPr>
          <w:rtl/>
        </w:rPr>
        <w:t xml:space="preserve"> </w:t>
      </w:r>
      <w:r w:rsidRPr="006C0A8E">
        <w:rPr>
          <w:rtl/>
        </w:rPr>
        <w:t>נחמן,</w:t>
      </w:r>
      <w:r w:rsidR="005E0871">
        <w:rPr>
          <w:rtl/>
        </w:rPr>
        <w:t xml:space="preserve"> </w:t>
      </w:r>
      <w:r w:rsidRPr="006C0A8E">
        <w:rPr>
          <w:rtl/>
        </w:rPr>
        <w:t>עוזי</w:t>
      </w:r>
      <w:r w:rsidR="005E0871">
        <w:rPr>
          <w:rtl/>
        </w:rPr>
        <w:t xml:space="preserve"> </w:t>
      </w:r>
      <w:r w:rsidRPr="006C0A8E">
        <w:rPr>
          <w:rtl/>
        </w:rPr>
        <w:t>לנדאו,</w:t>
      </w:r>
      <w:r w:rsidR="005E0871">
        <w:rPr>
          <w:rtl/>
        </w:rPr>
        <w:t xml:space="preserve"> </w:t>
      </w:r>
      <w:r w:rsidRPr="006C0A8E">
        <w:rPr>
          <w:rtl/>
        </w:rPr>
        <w:t>דוד מנע, מאיר שטרית, פיני בדש, שלמה בוחבוט וענת מאור.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מיכאל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איתן העביר פתק. הוא ביקש לדחות </w:t>
      </w:r>
      <w:r w:rsidR="005E0871">
        <w:rPr>
          <w:rtl/>
        </w:rPr>
        <w:t>–</w:t>
      </w:r>
      <w:r w:rsidRPr="006C0A8E">
        <w:rPr>
          <w:rtl/>
        </w:rPr>
        <w:t xml:space="preserve"> אה, אני רואה שאתה פה. בבקשה, יש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רשות הדיבור.</w:t>
      </w:r>
      <w:r w:rsidR="005E0871">
        <w:rPr>
          <w:rtl/>
        </w:rPr>
        <w:t xml:space="preserve"> </w:t>
      </w:r>
      <w:r w:rsidRPr="006C0A8E">
        <w:rPr>
          <w:rtl/>
        </w:rPr>
        <w:t>אני בדיוק עכשיו קורא פתק שלך, אבל אם אתה פה, זה יעזור לאחרים</w:t>
      </w:r>
      <w:r w:rsidR="005E0871">
        <w:rPr>
          <w:rtl/>
        </w:rPr>
        <w:t xml:space="preserve"> </w:t>
      </w:r>
      <w:r w:rsidRPr="006C0A8E">
        <w:rPr>
          <w:rtl/>
        </w:rPr>
        <w:t>להתארגן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מנת</w:t>
      </w:r>
      <w:r w:rsidR="005E0871">
        <w:rPr>
          <w:rtl/>
        </w:rPr>
        <w:t xml:space="preserve"> </w:t>
      </w:r>
      <w:r w:rsidRPr="006C0A8E">
        <w:rPr>
          <w:rtl/>
        </w:rPr>
        <w:t>שלא יפסידו את רשות הדיבור. אבל חכה עוד רגע, אני ממשיך לקרוא: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יוסף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עזרן, ואם הוא לא יהיה </w:t>
      </w:r>
      <w:r w:rsidR="005E0871">
        <w:rPr>
          <w:rtl/>
        </w:rPr>
        <w:t>–</w:t>
      </w:r>
      <w:r w:rsidRPr="006C0A8E">
        <w:rPr>
          <w:rtl/>
        </w:rPr>
        <w:t xml:space="preserve"> חבר הכנסת יורם לס, ואם הוא לא יהיה </w:t>
      </w:r>
      <w:r w:rsidR="005E0871">
        <w:rPr>
          <w:rtl/>
        </w:rPr>
        <w:t xml:space="preserve">– </w:t>
      </w:r>
      <w:r w:rsidRPr="006C0A8E">
        <w:rPr>
          <w:rtl/>
        </w:rPr>
        <w:t xml:space="preserve">חבר הכנסת יגאל ביבי, ואם הוא לא יהיה </w:t>
      </w:r>
      <w:r w:rsidR="005E0871">
        <w:rPr>
          <w:rtl/>
        </w:rPr>
        <w:t>–</w:t>
      </w:r>
      <w:r w:rsidRPr="006C0A8E">
        <w:rPr>
          <w:rtl/>
        </w:rPr>
        <w:t xml:space="preserve"> חבר הכנסת שאול יהלום, ואם הוא לא יהיה </w:t>
      </w:r>
      <w:r w:rsidR="005E0871">
        <w:rPr>
          <w:rtl/>
        </w:rPr>
        <w:t xml:space="preserve">–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עובדיה</w:t>
      </w:r>
      <w:r w:rsidR="005E0871">
        <w:rPr>
          <w:rtl/>
        </w:rPr>
        <w:t xml:space="preserve"> </w:t>
      </w:r>
      <w:r w:rsidRPr="006C0A8E">
        <w:rPr>
          <w:rtl/>
        </w:rPr>
        <w:t>עלי,</w:t>
      </w:r>
      <w:r w:rsidR="005E0871">
        <w:rPr>
          <w:rtl/>
        </w:rPr>
        <w:t xml:space="preserve"> </w:t>
      </w:r>
      <w:r w:rsidRPr="006C0A8E">
        <w:rPr>
          <w:rtl/>
        </w:rPr>
        <w:t>ואם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 xml:space="preserve">יהיה </w:t>
      </w:r>
      <w:r w:rsidR="005E0871">
        <w:rPr>
          <w:rtl/>
        </w:rPr>
        <w:t>–</w:t>
      </w:r>
      <w:r w:rsidRPr="006C0A8E">
        <w:rPr>
          <w:rtl/>
        </w:rPr>
        <w:t xml:space="preserve"> חבר הכנסת אסעד אסעד, שנמצא כאן.</w:t>
      </w:r>
      <w:r w:rsidR="005E0871">
        <w:rPr>
          <w:rtl/>
        </w:rPr>
        <w:t xml:space="preserve"> </w:t>
      </w:r>
      <w:r w:rsidRPr="006C0A8E">
        <w:rPr>
          <w:rtl/>
        </w:rPr>
        <w:t>בבקשה, חבר הכנסת מיכאל איתן. הודיעו על שלוש דקות.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עובדיה</w:t>
      </w:r>
      <w:r w:rsidR="005E0871">
        <w:rPr>
          <w:rtl/>
        </w:rPr>
        <w:t xml:space="preserve"> </w:t>
      </w:r>
      <w:r w:rsidRPr="006C0A8E">
        <w:rPr>
          <w:rtl/>
        </w:rPr>
        <w:t>עלי,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מנת שתדע, נדמה לי שאתה תהיה הראשון אחרי חבר</w:t>
      </w:r>
      <w:r w:rsidR="005E0871">
        <w:rPr>
          <w:rtl/>
        </w:rPr>
        <w:t xml:space="preserve"> </w:t>
      </w:r>
      <w:r w:rsidRPr="006C0A8E">
        <w:rPr>
          <w:rtl/>
        </w:rPr>
        <w:t>הכנסת מיכאל איתן.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כנסת נכבדה, לפני כשבועיים התפרסם דוח של המשפטנית יהודית</w:t>
      </w:r>
      <w:r w:rsidR="005E0871">
        <w:rPr>
          <w:rtl/>
        </w:rPr>
        <w:t xml:space="preserve"> </w:t>
      </w:r>
      <w:r w:rsidRPr="006C0A8E">
        <w:rPr>
          <w:rtl/>
        </w:rPr>
        <w:t>קרפ,</w:t>
      </w:r>
      <w:r w:rsidR="005E0871">
        <w:rPr>
          <w:rtl/>
        </w:rPr>
        <w:t xml:space="preserve"> </w:t>
      </w:r>
      <w:r w:rsidRPr="006C0A8E">
        <w:rPr>
          <w:rtl/>
        </w:rPr>
        <w:t>ובעקבותיו</w:t>
      </w:r>
      <w:r w:rsidR="005E0871">
        <w:rPr>
          <w:rtl/>
        </w:rPr>
        <w:t xml:space="preserve"> </w:t>
      </w:r>
      <w:r w:rsidRPr="006C0A8E">
        <w:rPr>
          <w:rtl/>
        </w:rPr>
        <w:t>התעורר</w:t>
      </w:r>
      <w:r w:rsidR="005E0871">
        <w:rPr>
          <w:rtl/>
        </w:rPr>
        <w:t xml:space="preserve"> </w:t>
      </w:r>
      <w:r w:rsidRPr="006C0A8E">
        <w:rPr>
          <w:rtl/>
        </w:rPr>
        <w:t>דיון</w:t>
      </w:r>
      <w:r w:rsidR="005E0871">
        <w:rPr>
          <w:rtl/>
        </w:rPr>
        <w:t xml:space="preserve"> </w:t>
      </w:r>
      <w:r w:rsidRPr="006C0A8E">
        <w:rPr>
          <w:rtl/>
        </w:rPr>
        <w:t>ציבורי</w:t>
      </w:r>
      <w:r w:rsidR="005E0871">
        <w:rPr>
          <w:rtl/>
        </w:rPr>
        <w:t xml:space="preserve"> </w:t>
      </w:r>
      <w:r w:rsidRPr="006C0A8E">
        <w:rPr>
          <w:rtl/>
        </w:rPr>
        <w:t>באשר</w:t>
      </w:r>
      <w:r w:rsidR="005E0871">
        <w:rPr>
          <w:rtl/>
        </w:rPr>
        <w:t xml:space="preserve"> </w:t>
      </w:r>
      <w:r w:rsidRPr="006C0A8E">
        <w:rPr>
          <w:rtl/>
        </w:rPr>
        <w:t>לנאשמים ברצח דני כץ, חמישה נאשמים</w:t>
      </w:r>
      <w:r w:rsidR="005E0871">
        <w:rPr>
          <w:rtl/>
        </w:rPr>
        <w:t xml:space="preserve"> </w:t>
      </w:r>
      <w:r w:rsidRPr="006C0A8E">
        <w:rPr>
          <w:rtl/>
        </w:rPr>
        <w:t>שהואשמו</w:t>
      </w:r>
      <w:r w:rsidR="005E0871">
        <w:rPr>
          <w:rtl/>
        </w:rPr>
        <w:t xml:space="preserve"> </w:t>
      </w:r>
      <w:r w:rsidRPr="006C0A8E">
        <w:rPr>
          <w:rtl/>
        </w:rPr>
        <w:t>ברצח</w:t>
      </w:r>
      <w:r w:rsidR="005E0871">
        <w:rPr>
          <w:rtl/>
        </w:rPr>
        <w:t xml:space="preserve"> </w:t>
      </w:r>
      <w:r w:rsidRPr="006C0A8E">
        <w:rPr>
          <w:rtl/>
        </w:rPr>
        <w:t>ונגזר עליהם מאסר עולם. היה דיון משפטי, ולאחר מיצוי כל האפשרויות</w:t>
      </w:r>
      <w:r w:rsidR="005E0871">
        <w:rPr>
          <w:rtl/>
        </w:rPr>
        <w:t xml:space="preserve"> </w:t>
      </w:r>
      <w:r w:rsidRPr="006C0A8E">
        <w:rPr>
          <w:rtl/>
        </w:rPr>
        <w:t>המשפטיות</w:t>
      </w:r>
      <w:r w:rsidR="005E0871">
        <w:rPr>
          <w:rtl/>
        </w:rPr>
        <w:t xml:space="preserve"> </w:t>
      </w:r>
      <w:r w:rsidRPr="006C0A8E">
        <w:rPr>
          <w:rtl/>
        </w:rPr>
        <w:t>הקיימות, לא נמצא מקום להתערב בהחלטת בית</w:t>
      </w:r>
      <w:r w:rsidR="005E0871">
        <w:rPr>
          <w:rtl/>
        </w:rPr>
        <w:t>-</w:t>
      </w:r>
      <w:r w:rsidRPr="006C0A8E">
        <w:rPr>
          <w:rtl/>
        </w:rPr>
        <w:t>המשפט שהרשיע אותם</w:t>
      </w:r>
      <w:r w:rsidR="005E0871">
        <w:rPr>
          <w:rtl/>
        </w:rPr>
        <w:t xml:space="preserve"> </w:t>
      </w:r>
      <w:r w:rsidRPr="006C0A8E">
        <w:rPr>
          <w:rtl/>
        </w:rPr>
        <w:t>והם מרצים</w:t>
      </w:r>
      <w:r w:rsidR="005E0871">
        <w:rPr>
          <w:rtl/>
        </w:rPr>
        <w:t xml:space="preserve"> </w:t>
      </w:r>
      <w:r w:rsidRPr="006C0A8E">
        <w:rPr>
          <w:rtl/>
        </w:rPr>
        <w:t>את עונשם.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באותה</w:t>
      </w:r>
      <w:r w:rsidR="005E0871">
        <w:rPr>
          <w:rtl/>
        </w:rPr>
        <w:t xml:space="preserve"> </w:t>
      </w:r>
      <w:r w:rsidRPr="006C0A8E">
        <w:rPr>
          <w:rtl/>
        </w:rPr>
        <w:t>עת</w:t>
      </w:r>
      <w:r w:rsidR="005E0871">
        <w:rPr>
          <w:rtl/>
        </w:rPr>
        <w:t xml:space="preserve"> </w:t>
      </w:r>
      <w:r w:rsidRPr="006C0A8E">
        <w:rPr>
          <w:rtl/>
        </w:rPr>
        <w:t>שהתעוררה</w:t>
      </w:r>
      <w:r w:rsidR="005E0871">
        <w:rPr>
          <w:rtl/>
        </w:rPr>
        <w:t xml:space="preserve"> </w:t>
      </w:r>
      <w:r w:rsidRPr="006C0A8E">
        <w:rPr>
          <w:rtl/>
        </w:rPr>
        <w:t>הפרשה הזאת פעם נוספת מחדש, קיבלתי קריאה טלפונית, שבה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התקפה</w:t>
      </w:r>
      <w:r w:rsidR="005E0871">
        <w:rPr>
          <w:rtl/>
        </w:rPr>
        <w:t xml:space="preserve"> </w:t>
      </w:r>
      <w:r w:rsidRPr="006C0A8E">
        <w:rPr>
          <w:rtl/>
        </w:rPr>
        <w:t>חזיתית</w:t>
      </w:r>
      <w:r w:rsidR="005E0871">
        <w:rPr>
          <w:rtl/>
        </w:rPr>
        <w:t xml:space="preserve"> </w:t>
      </w:r>
      <w:r w:rsidRPr="006C0A8E">
        <w:rPr>
          <w:rtl/>
        </w:rPr>
        <w:t>נגד שר המשפטים, ובין השאר, נאמר בדברי ההתקפה, ששר המשפטים</w:t>
      </w:r>
      <w:r w:rsidR="005E0871">
        <w:rPr>
          <w:rtl/>
        </w:rPr>
        <w:t xml:space="preserve"> </w:t>
      </w:r>
      <w:r w:rsidRPr="006C0A8E">
        <w:rPr>
          <w:rtl/>
        </w:rPr>
        <w:t>הודיע שיעשה חוק מיוחד על מנת שאפשר יהיה לטפל בשחרור הרוצחים הללו.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דרך</w:t>
      </w:r>
      <w:r w:rsidR="005E0871">
        <w:rPr>
          <w:rtl/>
        </w:rPr>
        <w:t xml:space="preserve"> </w:t>
      </w:r>
      <w:r w:rsidRPr="006C0A8E">
        <w:rPr>
          <w:rtl/>
        </w:rPr>
        <w:t>אגב,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משתמש</w:t>
      </w:r>
      <w:r w:rsidR="005E0871">
        <w:rPr>
          <w:rtl/>
        </w:rPr>
        <w:t xml:space="preserve"> </w:t>
      </w:r>
      <w:r w:rsidRPr="006C0A8E">
        <w:rPr>
          <w:rtl/>
        </w:rPr>
        <w:t>במלה רוצחים, כי הם הורשעו ברצח והם בשלב זה רוצחים,</w:t>
      </w:r>
      <w:r w:rsidR="005E0871">
        <w:rPr>
          <w:rtl/>
        </w:rPr>
        <w:t xml:space="preserve"> </w:t>
      </w:r>
      <w:r w:rsidRPr="006C0A8E">
        <w:rPr>
          <w:rtl/>
        </w:rPr>
        <w:t>להבדיל מיגאל עמיר, שהוא רוצח על</w:t>
      </w:r>
      <w:r w:rsidR="005E0871">
        <w:rPr>
          <w:rtl/>
        </w:rPr>
        <w:t>-</w:t>
      </w:r>
      <w:r w:rsidRPr="006C0A8E">
        <w:rPr>
          <w:rtl/>
        </w:rPr>
        <w:t>פי הודאתו ועל</w:t>
      </w:r>
      <w:r w:rsidR="005E0871">
        <w:rPr>
          <w:rtl/>
        </w:rPr>
        <w:t>-</w:t>
      </w:r>
      <w:r w:rsidRPr="006C0A8E">
        <w:rPr>
          <w:rtl/>
        </w:rPr>
        <w:t>פי כל העובדות, אבל מבחינה משפטית</w:t>
      </w:r>
      <w:r w:rsidR="005E0871">
        <w:rPr>
          <w:rtl/>
        </w:rPr>
        <w:t xml:space="preserve"> </w:t>
      </w:r>
      <w:r w:rsidRPr="006C0A8E">
        <w:rPr>
          <w:rtl/>
        </w:rPr>
        <w:t>אני חושב שאולי ראוי לומר חשוד ברצח, כי טכנית הוא עדיין לא הורשע באשמה.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ובכן,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שאני רוצה להעלות כרגע זה לברר.</w:t>
      </w:r>
      <w:r w:rsidR="005E0871">
        <w:rPr>
          <w:rtl/>
        </w:rPr>
        <w:t xml:space="preserve"> </w:t>
      </w:r>
      <w:r w:rsidRPr="006C0A8E">
        <w:rPr>
          <w:rtl/>
        </w:rPr>
        <w:t>כאשר קיבלתי את הדברים האלה</w:t>
      </w:r>
      <w:r w:rsidR="005E0871">
        <w:rPr>
          <w:rtl/>
        </w:rPr>
        <w:t xml:space="preserve"> </w:t>
      </w:r>
      <w:r w:rsidRPr="006C0A8E">
        <w:rPr>
          <w:rtl/>
        </w:rPr>
        <w:t>ביקשתי</w:t>
      </w:r>
      <w:r w:rsidR="005E0871">
        <w:rPr>
          <w:rtl/>
        </w:rPr>
        <w:t xml:space="preserve"> </w:t>
      </w:r>
      <w:r w:rsidRPr="006C0A8E">
        <w:rPr>
          <w:rtl/>
        </w:rPr>
        <w:t>אסמכתה. אמרתי, לא ייתכן.</w:t>
      </w:r>
      <w:r w:rsidR="005E0871">
        <w:rPr>
          <w:rtl/>
        </w:rPr>
        <w:t xml:space="preserve"> </w:t>
      </w:r>
      <w:r w:rsidRPr="006C0A8E">
        <w:rPr>
          <w:rtl/>
        </w:rPr>
        <w:t>אני לא אומר מלה אחת על דבר שאני לא יודע ואין</w:t>
      </w:r>
      <w:r w:rsidR="005E0871">
        <w:rPr>
          <w:rtl/>
        </w:rPr>
        <w:t xml:space="preserve"> </w:t>
      </w:r>
      <w:r w:rsidRPr="006C0A8E">
        <w:rPr>
          <w:rtl/>
        </w:rPr>
        <w:t>לי שום אסמכתה עליו.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 שמעת את דברי. הצעת החוק היא מלה במלה מה שהמליצה ועדה בראשות כבוד השופט</w:t>
      </w:r>
      <w:r w:rsidR="005E0871">
        <w:rPr>
          <w:rtl/>
        </w:rPr>
        <w:t xml:space="preserve"> </w:t>
      </w:r>
      <w:r w:rsidRPr="006C0A8E">
        <w:rPr>
          <w:rtl/>
        </w:rPr>
        <w:t>אליעזר גולדברג. זו לא יוזמה שלי.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שמעתי את דבריך. לכן באותו שלב דחיתי את הפנייה אלי, לא קיבלתי אותה.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יהודית</w:t>
      </w:r>
      <w:r w:rsidR="005E0871">
        <w:rPr>
          <w:rtl/>
        </w:rPr>
        <w:t xml:space="preserve"> </w:t>
      </w:r>
      <w:r w:rsidRPr="006C0A8E">
        <w:rPr>
          <w:rtl/>
        </w:rPr>
        <w:t>קרפ ממליצה מה שממליצה על סמך החוק הקיים. היא לא נזקקת כלל</w:t>
      </w:r>
      <w:r w:rsidR="005E0871">
        <w:rPr>
          <w:rtl/>
        </w:rPr>
        <w:t xml:space="preserve"> </w:t>
      </w:r>
      <w:r w:rsidRPr="006C0A8E">
        <w:rPr>
          <w:rtl/>
        </w:rPr>
        <w:t>לתיקון</w:t>
      </w:r>
      <w:r w:rsidR="005E0871">
        <w:rPr>
          <w:rtl/>
        </w:rPr>
        <w:t xml:space="preserve"> </w:t>
      </w:r>
      <w:r w:rsidRPr="006C0A8E">
        <w:rPr>
          <w:rtl/>
        </w:rPr>
        <w:t>החוק. אפשר בלי תיקון החוק. אגב, אני לא אומר שמה שהיא ממליצה זו דעתי.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רגע,</w:t>
      </w:r>
      <w:r w:rsidR="005E0871">
        <w:rPr>
          <w:rtl/>
        </w:rPr>
        <w:t xml:space="preserve"> </w:t>
      </w:r>
      <w:r w:rsidRPr="006C0A8E">
        <w:rPr>
          <w:rtl/>
        </w:rPr>
        <w:t>בדיוק לזה אני מגיע, בדיוק לנקודה הזו. אני שמח שכיוונתי לדעת גדולים.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שמח להבהרה הזו, ואני גם עניתי לאותו גורם שפנה אלי</w:t>
      </w:r>
      <w:r w:rsidR="005E0871">
        <w:rPr>
          <w:rtl/>
        </w:rPr>
        <w:t xml:space="preserve"> </w:t>
      </w:r>
      <w:r w:rsidRPr="006C0A8E">
        <w:rPr>
          <w:rtl/>
        </w:rPr>
        <w:t>ואמרתי: אם על</w:t>
      </w:r>
      <w:r w:rsidR="005E0871">
        <w:rPr>
          <w:rtl/>
        </w:rPr>
        <w:t>-</w:t>
      </w:r>
      <w:r w:rsidRPr="006C0A8E">
        <w:rPr>
          <w:rtl/>
        </w:rPr>
        <w:t>פי החוק</w:t>
      </w:r>
      <w:r w:rsidR="005E0871">
        <w:rPr>
          <w:rtl/>
        </w:rPr>
        <w:t xml:space="preserve"> </w:t>
      </w:r>
      <w:r w:rsidRPr="006C0A8E">
        <w:rPr>
          <w:rtl/>
        </w:rPr>
        <w:t>במדינת</w:t>
      </w:r>
      <w:r w:rsidR="005E0871">
        <w:rPr>
          <w:rtl/>
        </w:rPr>
        <w:t xml:space="preserve"> </w:t>
      </w:r>
      <w:r w:rsidRPr="006C0A8E">
        <w:rPr>
          <w:rtl/>
        </w:rPr>
        <w:t>ישראל</w:t>
      </w:r>
      <w:r w:rsidR="005E0871">
        <w:rPr>
          <w:rtl/>
        </w:rPr>
        <w:t xml:space="preserve"> – </w:t>
      </w: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שמחליט</w:t>
      </w:r>
      <w:r w:rsidR="005E0871">
        <w:rPr>
          <w:rtl/>
        </w:rPr>
        <w:t xml:space="preserve"> </w:t>
      </w:r>
      <w:r w:rsidRPr="006C0A8E">
        <w:rPr>
          <w:rtl/>
        </w:rPr>
        <w:t>על משפט חוזר זה לא פוליטיקאים, מחליטה סמכות</w:t>
      </w:r>
      <w:r w:rsidR="005E0871">
        <w:rPr>
          <w:rtl/>
        </w:rPr>
        <w:t xml:space="preserve"> </w:t>
      </w:r>
      <w:r w:rsidRPr="006C0A8E">
        <w:rPr>
          <w:rtl/>
        </w:rPr>
        <w:t>משפטית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במדינת</w:t>
      </w:r>
      <w:r w:rsidR="005E0871">
        <w:rPr>
          <w:rtl/>
        </w:rPr>
        <w:t xml:space="preserve"> </w:t>
      </w:r>
      <w:r w:rsidRPr="006C0A8E">
        <w:rPr>
          <w:rtl/>
        </w:rPr>
        <w:t>ישראל;</w:t>
      </w:r>
      <w:r w:rsidR="005E0871">
        <w:rPr>
          <w:rtl/>
        </w:rPr>
        <w:t xml:space="preserve"> </w:t>
      </w:r>
      <w:r w:rsidRPr="006C0A8E">
        <w:rPr>
          <w:rtl/>
        </w:rPr>
        <w:t>אם על</w:t>
      </w:r>
      <w:r w:rsidR="005E0871">
        <w:rPr>
          <w:rtl/>
        </w:rPr>
        <w:t>-</w:t>
      </w:r>
      <w:r w:rsidRPr="006C0A8E">
        <w:rPr>
          <w:rtl/>
        </w:rPr>
        <w:t>פי החוק במדינת ישראל יחליט בית</w:t>
      </w:r>
      <w:r w:rsidR="005E0871">
        <w:rPr>
          <w:rtl/>
        </w:rPr>
        <w:t>-</w:t>
      </w: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>לקיים</w:t>
      </w:r>
      <w:r w:rsidR="005E0871">
        <w:rPr>
          <w:rtl/>
        </w:rPr>
        <w:t xml:space="preserve"> </w:t>
      </w: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>חוזר,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צריכים</w:t>
      </w:r>
      <w:r w:rsidR="005E0871">
        <w:rPr>
          <w:rtl/>
        </w:rPr>
        <w:t xml:space="preserve"> </w:t>
      </w:r>
      <w:r w:rsidRPr="006C0A8E">
        <w:rPr>
          <w:rtl/>
        </w:rPr>
        <w:t>לכבד את זה. זה מה שנקרא עליונות החוק והמשפט</w:t>
      </w:r>
      <w:r w:rsidR="005E0871">
        <w:rPr>
          <w:rtl/>
        </w:rPr>
        <w:t xml:space="preserve"> </w:t>
      </w:r>
      <w:r w:rsidRPr="006C0A8E">
        <w:rPr>
          <w:rtl/>
        </w:rPr>
        <w:t>במדינה.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 אם יחליט שלא לקיים משפט חוזר.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אמרו</w:t>
      </w:r>
      <w:r w:rsidR="005E0871">
        <w:rPr>
          <w:rtl/>
        </w:rPr>
        <w:t xml:space="preserve"> </w:t>
      </w:r>
      <w:r w:rsidRPr="006C0A8E">
        <w:rPr>
          <w:rtl/>
        </w:rPr>
        <w:t>שהולכים לשנות את החוק, כי אין מספיק עילות וכו'. אמרתי: אני לא מקבל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זה.</w:t>
      </w:r>
      <w:r w:rsidR="005E0871">
        <w:rPr>
          <w:rtl/>
        </w:rPr>
        <w:t xml:space="preserve"> </w:t>
      </w:r>
      <w:r w:rsidRPr="006C0A8E">
        <w:rPr>
          <w:rtl/>
        </w:rPr>
        <w:t>עכשיו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שמח</w:t>
      </w:r>
      <w:r w:rsidR="005E0871">
        <w:rPr>
          <w:rtl/>
        </w:rPr>
        <w:t xml:space="preserve"> </w:t>
      </w:r>
      <w:r w:rsidRPr="006C0A8E">
        <w:rPr>
          <w:rtl/>
        </w:rPr>
        <w:t>לשמוע</w:t>
      </w:r>
      <w:r w:rsidR="005E0871">
        <w:rPr>
          <w:rtl/>
        </w:rPr>
        <w:t xml:space="preserve"> </w:t>
      </w:r>
      <w:r w:rsidRPr="006C0A8E">
        <w:rPr>
          <w:rtl/>
        </w:rPr>
        <w:t>מדבריך,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שאני מבין, שעל</w:t>
      </w:r>
      <w:r w:rsidR="005E0871">
        <w:rPr>
          <w:rtl/>
        </w:rPr>
        <w:t>-</w:t>
      </w:r>
      <w:r w:rsidRPr="006C0A8E">
        <w:rPr>
          <w:rtl/>
        </w:rPr>
        <w:t>פי הגישה של אלה</w:t>
      </w:r>
      <w:r w:rsidR="005E0871">
        <w:rPr>
          <w:rtl/>
        </w:rPr>
        <w:t xml:space="preserve"> </w:t>
      </w:r>
      <w:r w:rsidRPr="006C0A8E">
        <w:rPr>
          <w:rtl/>
        </w:rPr>
        <w:t>שמצדדים, מה שנמצא על</w:t>
      </w:r>
      <w:r w:rsidR="005E0871">
        <w:rPr>
          <w:rtl/>
        </w:rPr>
        <w:t>-</w:t>
      </w:r>
      <w:r w:rsidRPr="006C0A8E">
        <w:rPr>
          <w:rtl/>
        </w:rPr>
        <w:t>פי דוח</w:t>
      </w:r>
      <w:r w:rsidR="005E0871">
        <w:rPr>
          <w:rtl/>
        </w:rPr>
        <w:t>-</w:t>
      </w:r>
      <w:r w:rsidRPr="006C0A8E">
        <w:rPr>
          <w:rtl/>
        </w:rPr>
        <w:t>קרפ מספיק כשלעצמו גם על</w:t>
      </w:r>
      <w:r w:rsidR="005E0871">
        <w:rPr>
          <w:rtl/>
        </w:rPr>
        <w:t>-</w:t>
      </w:r>
      <w:r w:rsidRPr="006C0A8E">
        <w:rPr>
          <w:rtl/>
        </w:rPr>
        <w:t xml:space="preserve">פי החוק הקיים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לפי דעתם.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מיכאל איתן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לפי</w:t>
      </w:r>
      <w:r w:rsidR="005E0871">
        <w:rPr>
          <w:rtl/>
        </w:rPr>
        <w:t xml:space="preserve"> </w:t>
      </w:r>
      <w:r w:rsidRPr="006C0A8E">
        <w:rPr>
          <w:rtl/>
        </w:rPr>
        <w:t>דעתם.</w:t>
      </w:r>
      <w:r w:rsidR="005E0871">
        <w:rPr>
          <w:rtl/>
        </w:rPr>
        <w:t xml:space="preserve"> </w:t>
      </w:r>
      <w:r w:rsidRPr="006C0A8E">
        <w:rPr>
          <w:rtl/>
        </w:rPr>
        <w:t>אם המוסדות שצריכים להחליט בדבר פנייה מחודשת יחליטו על</w:t>
      </w:r>
      <w:r w:rsidR="005E0871">
        <w:rPr>
          <w:rtl/>
        </w:rPr>
        <w:t>-</w:t>
      </w:r>
      <w:r w:rsidRPr="006C0A8E">
        <w:rPr>
          <w:rtl/>
        </w:rPr>
        <w:t>פי המצב</w:t>
      </w:r>
      <w:r w:rsidR="005E0871">
        <w:rPr>
          <w:rtl/>
        </w:rPr>
        <w:t xml:space="preserve"> </w:t>
      </w:r>
      <w:r w:rsidRPr="006C0A8E">
        <w:rPr>
          <w:rtl/>
        </w:rPr>
        <w:t>המשפטי</w:t>
      </w:r>
      <w:r w:rsidR="005E0871">
        <w:rPr>
          <w:rtl/>
        </w:rPr>
        <w:t xml:space="preserve"> </w:t>
      </w:r>
      <w:r w:rsidRPr="006C0A8E">
        <w:rPr>
          <w:rtl/>
        </w:rPr>
        <w:t>הקיים</w:t>
      </w:r>
      <w:r w:rsidR="005E0871">
        <w:rPr>
          <w:rtl/>
        </w:rPr>
        <w:t xml:space="preserve"> </w:t>
      </w:r>
      <w:r w:rsidRPr="006C0A8E">
        <w:rPr>
          <w:rtl/>
        </w:rPr>
        <w:t>לגשת,</w:t>
      </w:r>
      <w:r w:rsidR="005E0871">
        <w:rPr>
          <w:rtl/>
        </w:rPr>
        <w:t xml:space="preserve"> </w:t>
      </w:r>
      <w:r w:rsidRPr="006C0A8E">
        <w:rPr>
          <w:rtl/>
        </w:rPr>
        <w:t>ובית</w:t>
      </w:r>
      <w:r w:rsidR="005E0871">
        <w:rPr>
          <w:rtl/>
        </w:rPr>
        <w:t>-</w:t>
      </w:r>
      <w:r w:rsidRPr="006C0A8E">
        <w:rPr>
          <w:rtl/>
        </w:rPr>
        <w:t>המשפט יקבל, זה נראה לי תקין, מסודר, וכולנו נברך, כי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מאמינים במשפט צדק במדינת ישראל. אבל, אם נוצר כאן איזה מהלך שהמשמעות שלו</w:t>
      </w:r>
      <w:r w:rsidR="005E0871">
        <w:rPr>
          <w:rtl/>
        </w:rPr>
        <w:t xml:space="preserve"> </w:t>
      </w:r>
      <w:r w:rsidRPr="006C0A8E">
        <w:rPr>
          <w:rtl/>
        </w:rPr>
        <w:t>ליצור</w:t>
      </w:r>
      <w:r w:rsidR="005E0871">
        <w:rPr>
          <w:rtl/>
        </w:rPr>
        <w:t xml:space="preserve"> </w:t>
      </w:r>
      <w:r w:rsidRPr="006C0A8E">
        <w:rPr>
          <w:rtl/>
        </w:rPr>
        <w:t>פתח שלא היה קיים קודם, רטרואקטיבית, לא כיוון שצריך אותו באופן כללי, אלא</w:t>
      </w:r>
      <w:r w:rsidR="005E0871">
        <w:rPr>
          <w:rtl/>
        </w:rPr>
        <w:t xml:space="preserve"> </w:t>
      </w:r>
      <w:r w:rsidRPr="006C0A8E">
        <w:rPr>
          <w:rtl/>
        </w:rPr>
        <w:t>כיוון שיש מישהו שמכוון והוא עמד בראש ועדה, ויש לו גם עמדה כזו או עמדה אחרת, או</w:t>
      </w:r>
      <w:r w:rsidR="005E0871">
        <w:rPr>
          <w:rtl/>
        </w:rPr>
        <w:t xml:space="preserve"> </w:t>
      </w:r>
      <w:r w:rsidRPr="006C0A8E">
        <w:rPr>
          <w:rtl/>
        </w:rPr>
        <w:t>מישהו</w:t>
      </w:r>
      <w:r w:rsidR="005E0871">
        <w:rPr>
          <w:rtl/>
        </w:rPr>
        <w:t xml:space="preserve"> </w:t>
      </w:r>
      <w:r w:rsidRPr="006C0A8E">
        <w:rPr>
          <w:rtl/>
        </w:rPr>
        <w:t>אחר</w:t>
      </w:r>
      <w:r w:rsidR="005E0871">
        <w:rPr>
          <w:rtl/>
        </w:rPr>
        <w:t xml:space="preserve"> </w:t>
      </w:r>
      <w:r w:rsidRPr="006C0A8E">
        <w:rPr>
          <w:rtl/>
        </w:rPr>
        <w:t>שדוחף</w:t>
      </w:r>
      <w:r w:rsidR="005E0871">
        <w:rPr>
          <w:rtl/>
        </w:rPr>
        <w:t xml:space="preserve"> – </w:t>
      </w:r>
      <w:r w:rsidRPr="006C0A8E">
        <w:rPr>
          <w:rtl/>
        </w:rPr>
        <w:t>הדבר הזה לא נראה על פניו, ללא קשר לסיטואציה שעליה דיברתי</w:t>
      </w:r>
      <w:r w:rsidR="005E0871">
        <w:rPr>
          <w:rtl/>
        </w:rPr>
        <w:t xml:space="preserve"> </w:t>
      </w:r>
      <w:r w:rsidRPr="006C0A8E">
        <w:rPr>
          <w:rtl/>
        </w:rPr>
        <w:t>קודם.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הייתי</w:t>
      </w:r>
      <w:r w:rsidR="005E0871">
        <w:rPr>
          <w:rtl/>
        </w:rPr>
        <w:t xml:space="preserve"> </w:t>
      </w:r>
      <w:r w:rsidRPr="006C0A8E">
        <w:rPr>
          <w:rtl/>
        </w:rPr>
        <w:t>שמח</w:t>
      </w:r>
      <w:r w:rsidR="005E0871">
        <w:rPr>
          <w:rtl/>
        </w:rPr>
        <w:t xml:space="preserve"> </w:t>
      </w:r>
      <w:r w:rsidRPr="006C0A8E">
        <w:rPr>
          <w:rtl/>
        </w:rPr>
        <w:t>על דברים ברורים שהשר יאמר לא רק בקריאות ביניים, שאותן</w:t>
      </w:r>
      <w:r w:rsidR="005E0871">
        <w:rPr>
          <w:rtl/>
        </w:rPr>
        <w:t xml:space="preserve"> </w:t>
      </w:r>
      <w:r w:rsidRPr="006C0A8E">
        <w:rPr>
          <w:rtl/>
        </w:rPr>
        <w:t>הציבור לא כל כך שומע, אלא בדברי התשובה שלו, ואני מודה לו על כך מראש.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א' סלמוביץ: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מיכאל</w:t>
      </w:r>
      <w:r w:rsidR="005E0871">
        <w:rPr>
          <w:rtl/>
        </w:rPr>
        <w:t xml:space="preserve"> </w:t>
      </w:r>
      <w:r w:rsidRPr="006C0A8E">
        <w:rPr>
          <w:rtl/>
        </w:rPr>
        <w:t>איתן.</w:t>
      </w:r>
      <w:r w:rsidR="005E0871">
        <w:rPr>
          <w:rtl/>
        </w:rPr>
        <w:t xml:space="preserve"> </w:t>
      </w:r>
      <w:r w:rsidRPr="006C0A8E">
        <w:rPr>
          <w:rtl/>
        </w:rPr>
        <w:t>אני מזמינה את חבר הכנסת יוסף עזרן; אינו</w:t>
      </w:r>
      <w:r w:rsidR="005E0871">
        <w:rPr>
          <w:rtl/>
        </w:rPr>
        <w:t xml:space="preserve"> </w:t>
      </w:r>
      <w:r w:rsidRPr="006C0A8E">
        <w:rPr>
          <w:rtl/>
        </w:rPr>
        <w:t>נוכח.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יורם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לס </w:t>
      </w:r>
      <w:r w:rsidR="005E0871">
        <w:rPr>
          <w:rtl/>
        </w:rPr>
        <w:t>–</w:t>
      </w:r>
      <w:r w:rsidRPr="006C0A8E">
        <w:rPr>
          <w:rtl/>
        </w:rPr>
        <w:t xml:space="preserve"> אינו נוכח.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חבר הכנסת יגאל ביבי </w:t>
      </w:r>
      <w:r w:rsidR="005E0871">
        <w:rPr>
          <w:rtl/>
        </w:rPr>
        <w:t>–</w:t>
      </w:r>
      <w:r w:rsidRPr="006C0A8E">
        <w:rPr>
          <w:rtl/>
        </w:rPr>
        <w:t xml:space="preserve"> אינו נוכח. 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שאול יהלום </w:t>
      </w:r>
      <w:r w:rsidR="005E0871">
        <w:rPr>
          <w:rtl/>
        </w:rPr>
        <w:t>–</w:t>
      </w:r>
      <w:r w:rsidRPr="006C0A8E">
        <w:rPr>
          <w:rtl/>
        </w:rPr>
        <w:t xml:space="preserve"> אינו נוכח.</w:t>
      </w:r>
      <w:r w:rsidR="005E0871">
        <w:rPr>
          <w:rtl/>
        </w:rPr>
        <w:t xml:space="preserve"> </w:t>
      </w:r>
      <w:r w:rsidRPr="006C0A8E">
        <w:rPr>
          <w:rtl/>
        </w:rPr>
        <w:t xml:space="preserve">חבר הכנסת עובדיה עלי, בבקשה. 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אסעד אסעד, ואחריו </w:t>
      </w:r>
      <w:r w:rsidR="005E0871">
        <w:rPr>
          <w:rtl/>
        </w:rPr>
        <w:t>–</w:t>
      </w:r>
      <w:r w:rsidRPr="006C0A8E">
        <w:rPr>
          <w:rtl/>
        </w:rPr>
        <w:t xml:space="preserve"> חברת הכנסת דליה איציק.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להודיע על סגירת רשימת הנואמים. נואם שלא יהיה נוכח במליאה וייקרא</w:t>
      </w:r>
      <w:r w:rsidR="005E0871">
        <w:rPr>
          <w:rtl/>
        </w:rPr>
        <w:t xml:space="preserve"> </w:t>
      </w:r>
      <w:r w:rsidRPr="006C0A8E">
        <w:rPr>
          <w:rtl/>
        </w:rPr>
        <w:t>שמו, לא יוכל לנאום.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עובדיה עלי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גברתי היושבת</w:t>
      </w:r>
      <w:r w:rsidR="005E0871">
        <w:rPr>
          <w:rtl/>
        </w:rPr>
        <w:t>-</w:t>
      </w:r>
      <w:r w:rsidRPr="006C0A8E">
        <w:rPr>
          <w:rtl/>
        </w:rPr>
        <w:t>ראש, רבותי חברי הכנסת, בעניין הצעת החוק שמונחת לפנינו, שמעתי</w:t>
      </w:r>
      <w:r w:rsidR="005E0871">
        <w:rPr>
          <w:rtl/>
        </w:rPr>
        <w:t xml:space="preserve"> </w:t>
      </w:r>
      <w:r w:rsidRPr="006C0A8E">
        <w:rPr>
          <w:rtl/>
        </w:rPr>
        <w:t>בתקשורת</w:t>
      </w:r>
      <w:r w:rsidR="005E0871">
        <w:rPr>
          <w:rtl/>
        </w:rPr>
        <w:t xml:space="preserve"> </w:t>
      </w:r>
      <w:r w:rsidRPr="006C0A8E">
        <w:rPr>
          <w:rtl/>
        </w:rPr>
        <w:t>את דבריו של משה כץ, אביו של דני כץ, זיכרונו לברכה. שמעתי את העוצמה של</w:t>
      </w:r>
      <w:r w:rsidR="005E0871">
        <w:rPr>
          <w:rtl/>
        </w:rPr>
        <w:t xml:space="preserve"> </w:t>
      </w:r>
      <w:r w:rsidRPr="006C0A8E">
        <w:rPr>
          <w:rtl/>
        </w:rPr>
        <w:t>הדברים,</w:t>
      </w:r>
      <w:r w:rsidR="005E0871">
        <w:rPr>
          <w:rtl/>
        </w:rPr>
        <w:t xml:space="preserve"> </w:t>
      </w:r>
      <w:r w:rsidRPr="006C0A8E">
        <w:rPr>
          <w:rtl/>
        </w:rPr>
        <w:t>ומאוד</w:t>
      </w:r>
      <w:r w:rsidR="005E0871">
        <w:rPr>
          <w:rtl/>
        </w:rPr>
        <w:t xml:space="preserve"> </w:t>
      </w:r>
      <w:r w:rsidRPr="006C0A8E">
        <w:rPr>
          <w:rtl/>
        </w:rPr>
        <w:t>הייתי מבקש מהשר, הואיל והנושא הוא קונקרטי בעצם, גם נוגע לעניין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הזה </w:t>
      </w:r>
      <w:r w:rsidR="005E0871">
        <w:rPr>
          <w:rtl/>
        </w:rPr>
        <w:t>–</w:t>
      </w:r>
      <w:r w:rsidRPr="006C0A8E">
        <w:rPr>
          <w:rtl/>
        </w:rPr>
        <w:t xml:space="preserve"> היה חשוב לשמוע את תגובתו של השר בסוגיה הזו.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שואל</w:t>
      </w:r>
      <w:r w:rsidR="005E0871">
        <w:rPr>
          <w:rtl/>
        </w:rPr>
        <w:t xml:space="preserve"> </w:t>
      </w:r>
      <w:r w:rsidRPr="006C0A8E">
        <w:rPr>
          <w:rtl/>
        </w:rPr>
        <w:t>את השאלה המרכזית שמתבקשת במקרה דנן אחרי שהנושא נדון בבית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המחוזי,</w:t>
      </w:r>
      <w:r w:rsidR="005E0871">
        <w:rPr>
          <w:rtl/>
        </w:rPr>
        <w:t xml:space="preserve"> </w:t>
      </w:r>
      <w:r w:rsidRPr="006C0A8E">
        <w:rPr>
          <w:rtl/>
        </w:rPr>
        <w:t>היה ערעור בבית</w:t>
      </w:r>
      <w:r w:rsidR="005E0871">
        <w:rPr>
          <w:rtl/>
        </w:rPr>
        <w:t>-</w:t>
      </w:r>
      <w:r w:rsidRPr="006C0A8E">
        <w:rPr>
          <w:rtl/>
        </w:rPr>
        <w:t>המשפט העליון, והערעור הזה נדחה. מה קרה בינתיים? התבררו</w:t>
      </w:r>
      <w:r w:rsidR="005E0871">
        <w:rPr>
          <w:rtl/>
        </w:rPr>
        <w:t xml:space="preserve"> </w:t>
      </w:r>
      <w:r w:rsidRPr="006C0A8E">
        <w:rPr>
          <w:rtl/>
        </w:rPr>
        <w:t>דברים</w:t>
      </w:r>
      <w:r w:rsidR="005E0871">
        <w:rPr>
          <w:rtl/>
        </w:rPr>
        <w:t xml:space="preserve"> </w:t>
      </w:r>
      <w:r w:rsidRPr="006C0A8E">
        <w:rPr>
          <w:rtl/>
        </w:rPr>
        <w:t>חדשים? נתבררו</w:t>
      </w:r>
      <w:r w:rsidR="005E0871">
        <w:rPr>
          <w:rtl/>
        </w:rPr>
        <w:t xml:space="preserve"> </w:t>
      </w:r>
      <w:r w:rsidRPr="006C0A8E">
        <w:rPr>
          <w:rtl/>
        </w:rPr>
        <w:t>עובדות כל כך דרמטיות שדורשות משפט חוזר? אם כן, אולי נשמע</w:t>
      </w:r>
      <w:r w:rsidR="005E0871">
        <w:rPr>
          <w:rtl/>
        </w:rPr>
        <w:t xml:space="preserve"> </w:t>
      </w:r>
      <w:r w:rsidRPr="006C0A8E">
        <w:rPr>
          <w:rtl/>
        </w:rPr>
        <w:t>במה</w:t>
      </w:r>
      <w:r w:rsidR="005E0871">
        <w:rPr>
          <w:rtl/>
        </w:rPr>
        <w:t xml:space="preserve"> </w:t>
      </w:r>
      <w:r w:rsidRPr="006C0A8E">
        <w:rPr>
          <w:rtl/>
        </w:rPr>
        <w:t>מדובר.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סבור, שאם</w:t>
      </w:r>
      <w:r w:rsidR="005E0871">
        <w:rPr>
          <w:rtl/>
        </w:rPr>
        <w:t xml:space="preserve"> </w:t>
      </w:r>
      <w:r w:rsidRPr="006C0A8E">
        <w:rPr>
          <w:rtl/>
        </w:rPr>
        <w:t>מאפשרים משפט חוזר במקרה שנתבררו עובדות או ראיות</w:t>
      </w:r>
      <w:r w:rsidR="005E0871">
        <w:rPr>
          <w:rtl/>
        </w:rPr>
        <w:t xml:space="preserve"> </w:t>
      </w:r>
      <w:r w:rsidRPr="006C0A8E">
        <w:rPr>
          <w:rtl/>
        </w:rPr>
        <w:t>חדשות, הסמכות צריכה להינתן לבתי</w:t>
      </w:r>
      <w:r w:rsidR="005E0871">
        <w:rPr>
          <w:rtl/>
        </w:rPr>
        <w:t>-</w:t>
      </w:r>
      <w:r w:rsidRPr="006C0A8E">
        <w:rPr>
          <w:rtl/>
        </w:rPr>
        <w:t>המשפט, ולא לאפשר איזו תחושה שהדברים האלה נעשים</w:t>
      </w:r>
      <w:r w:rsidR="005E0871">
        <w:rPr>
          <w:rtl/>
        </w:rPr>
        <w:t xml:space="preserve"> </w:t>
      </w:r>
      <w:r w:rsidRPr="006C0A8E">
        <w:rPr>
          <w:rtl/>
        </w:rPr>
        <w:t>מסיבות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ענייניות.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נעשה זאת, נוכל, לדעתי, לשמור על כבוד בתי</w:t>
      </w:r>
      <w:r w:rsidR="005E0871">
        <w:rPr>
          <w:rtl/>
        </w:rPr>
        <w:t>-</w:t>
      </w:r>
      <w:r w:rsidRPr="006C0A8E">
        <w:rPr>
          <w:rtl/>
        </w:rPr>
        <w:t>המשפט, על</w:t>
      </w:r>
      <w:r w:rsidR="005E0871">
        <w:rPr>
          <w:rtl/>
        </w:rPr>
        <w:t xml:space="preserve"> </w:t>
      </w:r>
      <w:r w:rsidRPr="006C0A8E">
        <w:rPr>
          <w:rtl/>
        </w:rPr>
        <w:t>מעמדם,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אמינותם,</w:t>
      </w:r>
      <w:r w:rsidR="005E0871">
        <w:rPr>
          <w:rtl/>
        </w:rPr>
        <w:t xml:space="preserve"> </w:t>
      </w:r>
      <w:r w:rsidRPr="006C0A8E">
        <w:rPr>
          <w:rtl/>
        </w:rPr>
        <w:t>ובכך</w:t>
      </w:r>
      <w:r w:rsidR="005E0871">
        <w:rPr>
          <w:rtl/>
        </w:rPr>
        <w:t xml:space="preserve"> </w:t>
      </w:r>
      <w:r w:rsidRPr="006C0A8E">
        <w:rPr>
          <w:rtl/>
        </w:rPr>
        <w:t>נוכל לבצר את שלטון החוק במדינת ישראל, על כל המשתמע</w:t>
      </w:r>
      <w:r w:rsidR="005E0871">
        <w:rPr>
          <w:rtl/>
        </w:rPr>
        <w:t xml:space="preserve"> </w:t>
      </w:r>
      <w:r w:rsidRPr="006C0A8E">
        <w:rPr>
          <w:rtl/>
        </w:rPr>
        <w:t>מכך.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יש לך ספק לגבי שר המשפטים, שהוא לא יעשה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עובדיה עלי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למה</w:t>
      </w:r>
      <w:r w:rsidR="005E0871">
        <w:rPr>
          <w:rtl/>
        </w:rPr>
        <w:t xml:space="preserve"> </w:t>
      </w:r>
      <w:r w:rsidRPr="006C0A8E">
        <w:rPr>
          <w:rtl/>
        </w:rPr>
        <w:t>לך</w:t>
      </w:r>
      <w:r w:rsidR="005E0871">
        <w:rPr>
          <w:rtl/>
        </w:rPr>
        <w:t xml:space="preserve"> </w:t>
      </w:r>
      <w:r w:rsidRPr="006C0A8E">
        <w:rPr>
          <w:rtl/>
        </w:rPr>
        <w:t>לשים</w:t>
      </w:r>
      <w:r w:rsidR="005E0871">
        <w:rPr>
          <w:rtl/>
        </w:rPr>
        <w:t xml:space="preserve"> </w:t>
      </w:r>
      <w:r w:rsidRPr="006C0A8E">
        <w:rPr>
          <w:rtl/>
        </w:rPr>
        <w:t>דברים בפני? אמרתי שיש לי ספק? אמרתי דבר כזה? אתה מתקן אותי</w:t>
      </w:r>
      <w:r w:rsidR="005E0871">
        <w:rPr>
          <w:rtl/>
        </w:rPr>
        <w:t xml:space="preserve"> </w:t>
      </w:r>
      <w:r w:rsidRPr="006C0A8E">
        <w:rPr>
          <w:rtl/>
        </w:rPr>
        <w:t>ושם דברים בפי?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פשוט מעלה שאלה.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עובדיה עלי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השאלה</w:t>
      </w:r>
      <w:r w:rsidR="005E0871">
        <w:rPr>
          <w:rtl/>
        </w:rPr>
        <w:t xml:space="preserve"> </w:t>
      </w:r>
      <w:r w:rsidRPr="006C0A8E">
        <w:rPr>
          <w:rtl/>
        </w:rPr>
        <w:t>שלך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במקומה.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השאלה שלך? אמרתי שיש לי ספק בדבריו? היום שר</w:t>
      </w:r>
      <w:r w:rsidR="005E0871">
        <w:rPr>
          <w:rtl/>
        </w:rPr>
        <w:t xml:space="preserve"> </w:t>
      </w:r>
      <w:r w:rsidRPr="006C0A8E">
        <w:rPr>
          <w:rtl/>
        </w:rPr>
        <w:t>המשפטים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זה,</w:t>
      </w:r>
      <w:r w:rsidR="005E0871">
        <w:rPr>
          <w:rtl/>
        </w:rPr>
        <w:t xml:space="preserve"> </w:t>
      </w:r>
      <w:r w:rsidRPr="006C0A8E">
        <w:rPr>
          <w:rtl/>
        </w:rPr>
        <w:t>מחר</w:t>
      </w:r>
      <w:r w:rsidR="005E0871">
        <w:rPr>
          <w:rtl/>
        </w:rPr>
        <w:t xml:space="preserve"> </w:t>
      </w:r>
      <w:r w:rsidRPr="006C0A8E">
        <w:rPr>
          <w:rtl/>
        </w:rPr>
        <w:t>יהיה שר משפטים אחר. עצם העובדה שמשפחה מערערת ורואה בזה</w:t>
      </w:r>
      <w:r w:rsidR="005E0871">
        <w:rPr>
          <w:rtl/>
        </w:rPr>
        <w:t xml:space="preserve"> </w:t>
      </w:r>
      <w:r w:rsidRPr="006C0A8E">
        <w:rPr>
          <w:rtl/>
        </w:rPr>
        <w:t>סיבות</w:t>
      </w:r>
      <w:r w:rsidR="005E0871">
        <w:rPr>
          <w:rtl/>
        </w:rPr>
        <w:t xml:space="preserve"> </w:t>
      </w:r>
      <w:r w:rsidRPr="006C0A8E">
        <w:rPr>
          <w:rtl/>
        </w:rPr>
        <w:t>לא ענייניות, זה לבד יוצר קושי, יוצר אווירה, אקלים לא נוח ולא טוב, שכדאי</w:t>
      </w:r>
      <w:r w:rsidR="005E0871">
        <w:rPr>
          <w:rtl/>
        </w:rPr>
        <w:t xml:space="preserve"> </w:t>
      </w:r>
      <w:r w:rsidRPr="006C0A8E">
        <w:rPr>
          <w:rtl/>
        </w:rPr>
        <w:t>שנוכל</w:t>
      </w:r>
      <w:r w:rsidR="005E0871">
        <w:rPr>
          <w:rtl/>
        </w:rPr>
        <w:t xml:space="preserve"> </w:t>
      </w:r>
      <w:r w:rsidRPr="006C0A8E">
        <w:rPr>
          <w:rtl/>
        </w:rPr>
        <w:t>לברר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הדברים האלה בצורה מסודרת. יש לי אמון מוחלט בשר המשפטים, ותיכף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אקרא</w:t>
      </w:r>
      <w:r w:rsidR="005E0871">
        <w:rPr>
          <w:rtl/>
        </w:rPr>
        <w:t xml:space="preserve"> </w:t>
      </w:r>
      <w:r w:rsidRPr="006C0A8E">
        <w:rPr>
          <w:rtl/>
        </w:rPr>
        <w:t>לו בעניין אחר ותבין שיש לי אמון מוחלט בשר המשפטים הזה, בפרופסור דוד</w:t>
      </w:r>
      <w:r w:rsidR="005E0871">
        <w:rPr>
          <w:rtl/>
        </w:rPr>
        <w:t xml:space="preserve"> </w:t>
      </w:r>
      <w:r w:rsidRPr="006C0A8E">
        <w:rPr>
          <w:rtl/>
        </w:rPr>
        <w:t>ליבאי,</w:t>
      </w:r>
      <w:r w:rsidR="005E0871">
        <w:rPr>
          <w:rtl/>
        </w:rPr>
        <w:t xml:space="preserve"> </w:t>
      </w:r>
      <w:r w:rsidRPr="006C0A8E">
        <w:rPr>
          <w:rtl/>
        </w:rPr>
        <w:t>שבעיני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הוא משכמו ומעלה בכל התחומים </w:t>
      </w:r>
      <w:r w:rsidR="005E0871">
        <w:rPr>
          <w:rtl/>
        </w:rPr>
        <w:t>–</w:t>
      </w:r>
      <w:r w:rsidRPr="006C0A8E">
        <w:rPr>
          <w:rtl/>
        </w:rPr>
        <w:t xml:space="preserve"> גם כאדם, גם כמשפטן. האמינות שלו,</w:t>
      </w:r>
      <w:r w:rsidR="005E0871">
        <w:rPr>
          <w:rtl/>
        </w:rPr>
        <w:t xml:space="preserve"> </w:t>
      </w:r>
      <w:r w:rsidRPr="006C0A8E">
        <w:rPr>
          <w:rtl/>
        </w:rPr>
        <w:t>היושר</w:t>
      </w:r>
      <w:r w:rsidR="005E0871">
        <w:rPr>
          <w:rtl/>
        </w:rPr>
        <w:t xml:space="preserve"> </w:t>
      </w:r>
      <w:r w:rsidRPr="006C0A8E">
        <w:rPr>
          <w:rtl/>
        </w:rPr>
        <w:t>האישי שלו, אינם זקוקים לתימוכין שלי או להצהרות שלי. הוא עומד בפני עצמו.</w:t>
      </w:r>
      <w:r w:rsidR="005E0871">
        <w:rPr>
          <w:rtl/>
        </w:rPr>
        <w:t xml:space="preserve"> </w:t>
      </w:r>
      <w:r w:rsidRPr="006C0A8E">
        <w:rPr>
          <w:rtl/>
        </w:rPr>
        <w:t>תאמין לי, הוא לא זקוק למחמאות שלי.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דווקא</w:t>
      </w:r>
      <w:r w:rsidR="005E0871">
        <w:rPr>
          <w:rtl/>
        </w:rPr>
        <w:t xml:space="preserve"> </w:t>
      </w:r>
      <w:r w:rsidRPr="006C0A8E">
        <w:rPr>
          <w:rtl/>
        </w:rPr>
        <w:t>בגלל</w:t>
      </w:r>
      <w:r w:rsidR="005E0871">
        <w:rPr>
          <w:rtl/>
        </w:rPr>
        <w:t xml:space="preserve"> </w:t>
      </w:r>
      <w:r w:rsidRPr="006C0A8E">
        <w:rPr>
          <w:rtl/>
        </w:rPr>
        <w:t>זה,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השר,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לגעת בנושא אחר שהוא מענייני</w:t>
      </w:r>
      <w:r w:rsidR="005E0871">
        <w:rPr>
          <w:rtl/>
        </w:rPr>
        <w:t xml:space="preserve"> </w:t>
      </w:r>
      <w:r w:rsidRPr="006C0A8E">
        <w:rPr>
          <w:rtl/>
        </w:rPr>
        <w:t>דיומא, וזה כל מה שקשור בתרבות בדיון.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גזלתי מזמנך, ואני מוסיף לך.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עובדיה עלי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תרשה לי דקה אחת, אני מבקש לעסוק בנושא אחר, שלדעתי גם הוא חשוב.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עובדיה עלי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ספק</w:t>
      </w:r>
      <w:r w:rsidR="005E0871">
        <w:rPr>
          <w:rtl/>
        </w:rPr>
        <w:t xml:space="preserve"> </w:t>
      </w:r>
      <w:r w:rsidRPr="006C0A8E">
        <w:rPr>
          <w:rtl/>
        </w:rPr>
        <w:t>שהארץ עברה זעזוע עמוק, זעזוע קשה מאוד. נפל דבר בישראל, דבר חמור</w:t>
      </w:r>
      <w:r w:rsidR="005E0871">
        <w:rPr>
          <w:rtl/>
        </w:rPr>
        <w:t xml:space="preserve"> </w:t>
      </w:r>
      <w:r w:rsidRPr="006C0A8E">
        <w:rPr>
          <w:rtl/>
        </w:rPr>
        <w:t>ביותר.</w:t>
      </w:r>
      <w:r w:rsidR="005E0871">
        <w:rPr>
          <w:rtl/>
        </w:rPr>
        <w:t xml:space="preserve"> </w:t>
      </w:r>
      <w:r w:rsidRPr="006C0A8E">
        <w:rPr>
          <w:rtl/>
        </w:rPr>
        <w:t>אנחנו כל הזמן מדברים על דו</w:t>
      </w:r>
      <w:r w:rsidR="005E0871">
        <w:rPr>
          <w:rtl/>
        </w:rPr>
        <w:t>-</w:t>
      </w:r>
      <w:r w:rsidRPr="006C0A8E">
        <w:rPr>
          <w:rtl/>
        </w:rPr>
        <w:t>קיום בינינו לבין השכנים, בינינו לבין המיעוט</w:t>
      </w:r>
      <w:r w:rsidR="005E0871">
        <w:rPr>
          <w:rtl/>
        </w:rPr>
        <w:t xml:space="preserve"> </w:t>
      </w:r>
      <w:r w:rsidRPr="006C0A8E">
        <w:rPr>
          <w:rtl/>
        </w:rPr>
        <w:t>הערבי</w:t>
      </w:r>
      <w:r w:rsidR="005E0871">
        <w:rPr>
          <w:rtl/>
        </w:rPr>
        <w:t xml:space="preserve"> </w:t>
      </w:r>
      <w:r w:rsidRPr="006C0A8E">
        <w:rPr>
          <w:rtl/>
        </w:rPr>
        <w:t>שחי</w:t>
      </w:r>
      <w:r w:rsidR="005E0871">
        <w:rPr>
          <w:rtl/>
        </w:rPr>
        <w:t xml:space="preserve"> </w:t>
      </w:r>
      <w:r w:rsidRPr="006C0A8E">
        <w:rPr>
          <w:rtl/>
        </w:rPr>
        <w:t>במדינה</w:t>
      </w:r>
      <w:r w:rsidR="005E0871">
        <w:rPr>
          <w:rtl/>
        </w:rPr>
        <w:t xml:space="preserve"> </w:t>
      </w:r>
      <w:r w:rsidRPr="006C0A8E">
        <w:rPr>
          <w:rtl/>
        </w:rPr>
        <w:t>הזאת,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כדאי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לדבר באותה הזדמנות ואולי לפני כן, על</w:t>
      </w:r>
      <w:r w:rsidR="005E0871">
        <w:rPr>
          <w:rtl/>
        </w:rPr>
        <w:t xml:space="preserve"> </w:t>
      </w:r>
      <w:r w:rsidRPr="006C0A8E">
        <w:rPr>
          <w:rtl/>
        </w:rPr>
        <w:t>דו</w:t>
      </w:r>
      <w:r w:rsidR="005E0871">
        <w:rPr>
          <w:rtl/>
        </w:rPr>
        <w:t>-</w:t>
      </w:r>
      <w:r w:rsidRPr="006C0A8E">
        <w:rPr>
          <w:rtl/>
        </w:rPr>
        <w:t>קיום</w:t>
      </w:r>
      <w:r w:rsidR="005E0871">
        <w:rPr>
          <w:rtl/>
        </w:rPr>
        <w:t xml:space="preserve"> </w:t>
      </w:r>
      <w:r w:rsidRPr="006C0A8E">
        <w:rPr>
          <w:rtl/>
        </w:rPr>
        <w:t>בין</w:t>
      </w:r>
      <w:r w:rsidR="005E0871">
        <w:rPr>
          <w:rtl/>
        </w:rPr>
        <w:t xml:space="preserve"> </w:t>
      </w:r>
      <w:r w:rsidRPr="006C0A8E">
        <w:rPr>
          <w:rtl/>
        </w:rPr>
        <w:t>חלקי החברה. נוצר מצב של מתחים מיותרים, מתחים קשים ומסוכנים בחברה</w:t>
      </w:r>
      <w:r w:rsidR="005E0871">
        <w:rPr>
          <w:rtl/>
        </w:rPr>
        <w:t xml:space="preserve"> </w:t>
      </w:r>
      <w:r w:rsidRPr="006C0A8E">
        <w:rPr>
          <w:rtl/>
        </w:rPr>
        <w:t>הישראלית.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למלה יש עוצמה אדירה, אדוני השר. לפי המסורת היהודית בספר בראשית, במלה נברא</w:t>
      </w:r>
      <w:r w:rsidR="005E0871">
        <w:rPr>
          <w:rtl/>
        </w:rPr>
        <w:t xml:space="preserve"> </w:t>
      </w:r>
      <w:r w:rsidRPr="006C0A8E">
        <w:rPr>
          <w:rtl/>
        </w:rPr>
        <w:t>העולם.</w:t>
      </w:r>
      <w:r w:rsidR="005E0871">
        <w:rPr>
          <w:rtl/>
        </w:rPr>
        <w:t xml:space="preserve"> </w:t>
      </w:r>
      <w:r w:rsidRPr="006C0A8E">
        <w:rPr>
          <w:rtl/>
        </w:rPr>
        <w:t>ויאמר</w:t>
      </w:r>
      <w:r w:rsidR="005E0871">
        <w:rPr>
          <w:rtl/>
        </w:rPr>
        <w:t xml:space="preserve"> </w:t>
      </w:r>
      <w:r w:rsidRPr="006C0A8E">
        <w:rPr>
          <w:rtl/>
        </w:rPr>
        <w:t>אלוהים:</w:t>
      </w:r>
      <w:r w:rsidR="005E0871">
        <w:rPr>
          <w:rtl/>
        </w:rPr>
        <w:t xml:space="preserve"> </w:t>
      </w:r>
      <w:r w:rsidRPr="006C0A8E">
        <w:rPr>
          <w:rtl/>
        </w:rPr>
        <w:t>יהי</w:t>
      </w:r>
      <w:r w:rsidR="005E0871">
        <w:rPr>
          <w:rtl/>
        </w:rPr>
        <w:t xml:space="preserve"> </w:t>
      </w:r>
      <w:r w:rsidRPr="006C0A8E">
        <w:rPr>
          <w:rtl/>
        </w:rPr>
        <w:t>אור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ויהי אור. ויאמר אלוהים: ייקוו המים </w:t>
      </w:r>
      <w:r w:rsidR="005E0871">
        <w:rPr>
          <w:rtl/>
        </w:rPr>
        <w:t>–</w:t>
      </w:r>
      <w:r w:rsidRPr="006C0A8E">
        <w:rPr>
          <w:rtl/>
        </w:rPr>
        <w:t xml:space="preserve"> נוצרו</w:t>
      </w:r>
      <w:r w:rsidR="005E0871">
        <w:rPr>
          <w:rtl/>
        </w:rPr>
        <w:t xml:space="preserve"> </w:t>
      </w:r>
      <w:r w:rsidRPr="006C0A8E">
        <w:rPr>
          <w:rtl/>
        </w:rPr>
        <w:t>ימים.</w:t>
      </w:r>
      <w:r w:rsidR="005E0871">
        <w:rPr>
          <w:rtl/>
        </w:rPr>
        <w:t xml:space="preserve"> </w:t>
      </w:r>
      <w:r w:rsidRPr="006C0A8E">
        <w:rPr>
          <w:rtl/>
        </w:rPr>
        <w:t>נוצרה ארץ.</w:t>
      </w:r>
      <w:r w:rsidR="005E0871">
        <w:rPr>
          <w:rtl/>
        </w:rPr>
        <w:t xml:space="preserve"> </w:t>
      </w:r>
      <w:r w:rsidRPr="006C0A8E">
        <w:rPr>
          <w:rtl/>
        </w:rPr>
        <w:t>נוצר אדם.</w:t>
      </w:r>
      <w:r w:rsidR="005E0871">
        <w:rPr>
          <w:rtl/>
        </w:rPr>
        <w:t xml:space="preserve"> </w:t>
      </w:r>
      <w:r w:rsidRPr="006C0A8E">
        <w:rPr>
          <w:rtl/>
        </w:rPr>
        <w:t>הכול במלה. למלה יש עוצמה אדירה. אנחנו לפעמים לא</w:t>
      </w:r>
      <w:r w:rsidR="005E0871">
        <w:rPr>
          <w:rtl/>
        </w:rPr>
        <w:t xml:space="preserve"> </w:t>
      </w:r>
      <w:r w:rsidRPr="006C0A8E">
        <w:rPr>
          <w:rtl/>
        </w:rPr>
        <w:t>מודעים לעוצמה של מלה, להשפעה של מלה. לכן נדרש מכל אחד מאתנו לשמור על לשונו, על</w:t>
      </w:r>
      <w:r w:rsidR="005E0871">
        <w:rPr>
          <w:rtl/>
        </w:rPr>
        <w:t xml:space="preserve"> </w:t>
      </w:r>
      <w:r w:rsidRPr="006C0A8E">
        <w:rPr>
          <w:rtl/>
        </w:rPr>
        <w:t>לשון</w:t>
      </w:r>
      <w:r w:rsidR="005E0871">
        <w:rPr>
          <w:rtl/>
        </w:rPr>
        <w:t xml:space="preserve"> </w:t>
      </w:r>
      <w:r w:rsidRPr="006C0A8E">
        <w:rPr>
          <w:rtl/>
        </w:rPr>
        <w:t>נקייה,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תרבות</w:t>
      </w:r>
      <w:r w:rsidR="005E0871">
        <w:rPr>
          <w:rtl/>
        </w:rPr>
        <w:t xml:space="preserve"> </w:t>
      </w:r>
      <w:r w:rsidRPr="006C0A8E">
        <w:rPr>
          <w:rtl/>
        </w:rPr>
        <w:t>דיבור,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סגנון</w:t>
      </w:r>
      <w:r w:rsidR="005E0871">
        <w:rPr>
          <w:rtl/>
        </w:rPr>
        <w:t xml:space="preserve"> </w:t>
      </w:r>
      <w:r w:rsidRPr="006C0A8E">
        <w:rPr>
          <w:rtl/>
        </w:rPr>
        <w:t>דיבור, על סגנון נוח בוויכוח פוליטי</w:t>
      </w:r>
      <w:r w:rsidR="005E0871">
        <w:rPr>
          <w:rtl/>
        </w:rPr>
        <w:t xml:space="preserve"> </w:t>
      </w:r>
      <w:r w:rsidRPr="006C0A8E">
        <w:rPr>
          <w:rtl/>
        </w:rPr>
        <w:t>ובוויכוח בכל נושא שהוא.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 אני מאוד מודאג, ואני דווקא אומר, כולנו צריכים חשבון נפש, אבל אני מאוד</w:t>
      </w:r>
      <w:r w:rsidR="005E0871">
        <w:rPr>
          <w:rtl/>
        </w:rPr>
        <w:t xml:space="preserve"> </w:t>
      </w:r>
      <w:r w:rsidRPr="006C0A8E">
        <w:rPr>
          <w:rtl/>
        </w:rPr>
        <w:t>מודאג</w:t>
      </w:r>
      <w:r w:rsidR="005E0871">
        <w:rPr>
          <w:rtl/>
        </w:rPr>
        <w:t xml:space="preserve"> </w:t>
      </w:r>
      <w:r w:rsidRPr="006C0A8E">
        <w:rPr>
          <w:rtl/>
        </w:rPr>
        <w:t>לאחר השבוע האחרון ממסע של הכפשות והסתה שנעשה בצורה מאוד שיטתית, בעוצמות</w:t>
      </w:r>
      <w:r w:rsidR="005E0871">
        <w:rPr>
          <w:rtl/>
        </w:rPr>
        <w:t xml:space="preserve"> </w:t>
      </w:r>
      <w:r w:rsidRPr="006C0A8E">
        <w:rPr>
          <w:rtl/>
        </w:rPr>
        <w:t>אדירות,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כלי</w:t>
      </w:r>
      <w:r w:rsidR="005E0871">
        <w:rPr>
          <w:rtl/>
        </w:rPr>
        <w:t xml:space="preserve"> </w:t>
      </w:r>
      <w:r w:rsidRPr="006C0A8E">
        <w:rPr>
          <w:rtl/>
        </w:rPr>
        <w:t>התקשורת</w:t>
      </w:r>
      <w:r w:rsidR="005E0871">
        <w:rPr>
          <w:rtl/>
        </w:rPr>
        <w:t xml:space="preserve"> </w:t>
      </w:r>
      <w:r w:rsidRPr="006C0A8E">
        <w:rPr>
          <w:rtl/>
        </w:rPr>
        <w:t>כולם</w:t>
      </w:r>
      <w:r w:rsidR="005E0871">
        <w:rPr>
          <w:rtl/>
        </w:rPr>
        <w:t xml:space="preserve"> </w:t>
      </w:r>
      <w:r w:rsidRPr="006C0A8E">
        <w:rPr>
          <w:rtl/>
        </w:rPr>
        <w:t>יחד</w:t>
      </w:r>
      <w:r w:rsidR="005E0871">
        <w:rPr>
          <w:rtl/>
        </w:rPr>
        <w:t xml:space="preserve"> </w:t>
      </w:r>
      <w:r w:rsidRPr="006C0A8E">
        <w:rPr>
          <w:rtl/>
        </w:rPr>
        <w:t>נגד</w:t>
      </w:r>
      <w:r w:rsidR="005E0871">
        <w:rPr>
          <w:rtl/>
        </w:rPr>
        <w:t xml:space="preserve"> </w:t>
      </w:r>
      <w:r w:rsidRPr="006C0A8E">
        <w:rPr>
          <w:rtl/>
        </w:rPr>
        <w:t>הציבור</w:t>
      </w:r>
      <w:r w:rsidR="005E0871">
        <w:rPr>
          <w:rtl/>
        </w:rPr>
        <w:t xml:space="preserve"> </w:t>
      </w:r>
      <w:r w:rsidRPr="006C0A8E">
        <w:rPr>
          <w:rtl/>
        </w:rPr>
        <w:t>הלאומי,</w:t>
      </w:r>
      <w:r w:rsidR="005E0871">
        <w:rPr>
          <w:rtl/>
        </w:rPr>
        <w:t xml:space="preserve"> </w:t>
      </w:r>
      <w:r w:rsidRPr="006C0A8E">
        <w:rPr>
          <w:rtl/>
        </w:rPr>
        <w:t>במיוחד</w:t>
      </w:r>
      <w:r w:rsidR="005E0871">
        <w:rPr>
          <w:rtl/>
        </w:rPr>
        <w:t xml:space="preserve"> </w:t>
      </w:r>
      <w:r w:rsidRPr="006C0A8E">
        <w:rPr>
          <w:rtl/>
        </w:rPr>
        <w:t>נגד הציבור</w:t>
      </w:r>
      <w:r w:rsidR="005E0871">
        <w:rPr>
          <w:rtl/>
        </w:rPr>
        <w:t xml:space="preserve"> </w:t>
      </w:r>
      <w:r w:rsidRPr="006C0A8E">
        <w:rPr>
          <w:rtl/>
        </w:rPr>
        <w:t>הדתי</w:t>
      </w:r>
      <w:r w:rsidR="005E0871">
        <w:rPr>
          <w:rtl/>
        </w:rPr>
        <w:t>-</w:t>
      </w:r>
      <w:r w:rsidRPr="006C0A8E">
        <w:rPr>
          <w:rtl/>
        </w:rPr>
        <w:t>לאומי, נגד הציבור הציוני, נגד הישיבות, נגד בני הישיבות.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</w:t>
      </w:r>
      <w:r w:rsidR="005E0871">
        <w:rPr>
          <w:rtl/>
        </w:rPr>
        <w:t xml:space="preserve"> </w:t>
      </w:r>
      <w:r w:rsidRPr="006C0A8E">
        <w:rPr>
          <w:rtl/>
        </w:rPr>
        <w:t>שנדרש</w:t>
      </w:r>
      <w:r w:rsidR="005E0871">
        <w:rPr>
          <w:rtl/>
        </w:rPr>
        <w:t xml:space="preserve"> </w:t>
      </w:r>
      <w:r w:rsidRPr="006C0A8E">
        <w:rPr>
          <w:rtl/>
        </w:rPr>
        <w:t>מכל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מאתנו</w:t>
      </w:r>
      <w:r w:rsidR="005E0871">
        <w:rPr>
          <w:rtl/>
        </w:rPr>
        <w:t xml:space="preserve"> </w:t>
      </w:r>
      <w:r w:rsidRPr="006C0A8E">
        <w:rPr>
          <w:rtl/>
        </w:rPr>
        <w:t>היום</w:t>
      </w:r>
      <w:r w:rsidR="005E0871">
        <w:rPr>
          <w:rtl/>
        </w:rPr>
        <w:t xml:space="preserve"> </w:t>
      </w:r>
      <w:r w:rsidRPr="006C0A8E">
        <w:rPr>
          <w:rtl/>
        </w:rPr>
        <w:t>לקום ולעשות מעשה, ואני מצפה משר</w:t>
      </w:r>
      <w:r w:rsidR="005E0871">
        <w:rPr>
          <w:rtl/>
        </w:rPr>
        <w:t xml:space="preserve"> </w:t>
      </w:r>
      <w:r w:rsidRPr="006C0A8E">
        <w:rPr>
          <w:rtl/>
        </w:rPr>
        <w:t>המשפטים,</w:t>
      </w:r>
      <w:r w:rsidR="005E0871">
        <w:rPr>
          <w:rtl/>
        </w:rPr>
        <w:t xml:space="preserve"> </w:t>
      </w:r>
      <w:r w:rsidRPr="006C0A8E">
        <w:rPr>
          <w:rtl/>
        </w:rPr>
        <w:t>שיש</w:t>
      </w:r>
      <w:r w:rsidR="005E0871">
        <w:rPr>
          <w:rtl/>
        </w:rPr>
        <w:t xml:space="preserve"> </w:t>
      </w:r>
      <w:r w:rsidRPr="006C0A8E">
        <w:rPr>
          <w:rtl/>
        </w:rPr>
        <w:t>לו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מעמד מיוחד, אני מודה, לא רק בעיני </w:t>
      </w:r>
      <w:r w:rsidR="005E0871">
        <w:rPr>
          <w:rtl/>
        </w:rPr>
        <w:t>–</w:t>
      </w:r>
      <w:r w:rsidRPr="006C0A8E">
        <w:rPr>
          <w:rtl/>
        </w:rPr>
        <w:t xml:space="preserve"> בעיני במיוחד, אבל לא רק</w:t>
      </w:r>
      <w:r w:rsidR="005E0871">
        <w:rPr>
          <w:rtl/>
        </w:rPr>
        <w:t xml:space="preserve"> </w:t>
      </w:r>
      <w:r w:rsidRPr="006C0A8E">
        <w:rPr>
          <w:rtl/>
        </w:rPr>
        <w:t>בעיני</w:t>
      </w:r>
      <w:r w:rsidR="005E0871">
        <w:rPr>
          <w:rtl/>
        </w:rPr>
        <w:t xml:space="preserve"> –</w:t>
      </w:r>
      <w:r w:rsidRPr="006C0A8E">
        <w:rPr>
          <w:rtl/>
        </w:rPr>
        <w:t xml:space="preserve"> אני דווקא מצפה ממך, אדוני, פרופסור ליבאי, שר המשפטים, לבוא ולהשמיע את</w:t>
      </w:r>
      <w:r w:rsidR="005E0871">
        <w:rPr>
          <w:rtl/>
        </w:rPr>
        <w:t xml:space="preserve"> </w:t>
      </w:r>
      <w:r w:rsidRPr="006C0A8E">
        <w:rPr>
          <w:rtl/>
        </w:rPr>
        <w:t>קולך</w:t>
      </w:r>
      <w:r w:rsidR="005E0871">
        <w:rPr>
          <w:rtl/>
        </w:rPr>
        <w:t xml:space="preserve"> </w:t>
      </w:r>
      <w:r w:rsidRPr="006C0A8E">
        <w:rPr>
          <w:rtl/>
        </w:rPr>
        <w:t>בעניין</w:t>
      </w:r>
      <w:r w:rsidR="005E0871">
        <w:rPr>
          <w:rtl/>
        </w:rPr>
        <w:t xml:space="preserve"> </w:t>
      </w:r>
      <w:r w:rsidRPr="006C0A8E">
        <w:rPr>
          <w:rtl/>
        </w:rPr>
        <w:t>הזה.</w:t>
      </w:r>
      <w:r w:rsidR="005E0871">
        <w:rPr>
          <w:rtl/>
        </w:rPr>
        <w:t xml:space="preserve"> </w:t>
      </w:r>
      <w:r w:rsidRPr="006C0A8E">
        <w:rPr>
          <w:rtl/>
        </w:rPr>
        <w:t>יש משקל לדברים, וחשוב מאוד להימנע היום יותר מאי</w:t>
      </w:r>
      <w:r w:rsidR="005E0871">
        <w:rPr>
          <w:rtl/>
        </w:rPr>
        <w:t>-</w:t>
      </w:r>
      <w:r w:rsidRPr="006C0A8E">
        <w:rPr>
          <w:rtl/>
        </w:rPr>
        <w:t>פעם מהדבקת</w:t>
      </w:r>
      <w:r w:rsidR="005E0871">
        <w:rPr>
          <w:rtl/>
        </w:rPr>
        <w:t xml:space="preserve"> </w:t>
      </w:r>
      <w:r w:rsidRPr="006C0A8E">
        <w:rPr>
          <w:rtl/>
        </w:rPr>
        <w:t>תוויות,</w:t>
      </w:r>
      <w:r w:rsidR="005E0871">
        <w:rPr>
          <w:rtl/>
        </w:rPr>
        <w:t xml:space="preserve"> </w:t>
      </w:r>
      <w:r w:rsidRPr="006C0A8E">
        <w:rPr>
          <w:rtl/>
        </w:rPr>
        <w:t>סטיגמות, על ציבור שלם. הדבר הזה מאוד מסוכן וגורם למתחים מיותרים בחברה</w:t>
      </w:r>
      <w:r w:rsidR="005E0871">
        <w:rPr>
          <w:rtl/>
        </w:rPr>
        <w:t xml:space="preserve"> </w:t>
      </w:r>
      <w:r w:rsidRPr="006C0A8E">
        <w:rPr>
          <w:rtl/>
        </w:rPr>
        <w:t>הישראלית, על כל המשתמע מכך.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עובדיה עלי.</w:t>
      </w:r>
      <w:r w:rsidR="005E0871">
        <w:rPr>
          <w:rtl/>
        </w:rPr>
        <w:t xml:space="preserve"> </w:t>
      </w:r>
      <w:r w:rsidRPr="006C0A8E">
        <w:rPr>
          <w:rtl/>
        </w:rPr>
        <w:t>חברי הכנסת הנכבדים, להזכירכם, אנחנו בהצעת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בתי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</w:t>
      </w:r>
      <w:r w:rsidRPr="006C0A8E">
        <w:rPr>
          <w:rtl/>
        </w:rPr>
        <w:t>מס' 22) (עילות למשפט חוזר).</w:t>
      </w:r>
      <w:r w:rsidR="005E0871">
        <w:rPr>
          <w:rtl/>
        </w:rPr>
        <w:t xml:space="preserve"> </w:t>
      </w:r>
      <w:r w:rsidRPr="006C0A8E">
        <w:rPr>
          <w:rtl/>
        </w:rPr>
        <w:t>נמשיך ברשימת הדוברים. אני</w:t>
      </w:r>
      <w:r w:rsidR="005E0871">
        <w:rPr>
          <w:rtl/>
        </w:rPr>
        <w:t xml:space="preserve"> </w:t>
      </w:r>
      <w:r w:rsidRPr="006C0A8E">
        <w:rPr>
          <w:rtl/>
        </w:rPr>
        <w:t>מדגיש,</w:t>
      </w:r>
      <w:r w:rsidR="005E0871">
        <w:rPr>
          <w:rtl/>
        </w:rPr>
        <w:t xml:space="preserve"> </w:t>
      </w:r>
      <w:r w:rsidRPr="006C0A8E">
        <w:rPr>
          <w:rtl/>
        </w:rPr>
        <w:t>שלוש</w:t>
      </w:r>
      <w:r w:rsidR="005E0871">
        <w:rPr>
          <w:rtl/>
        </w:rPr>
        <w:t xml:space="preserve"> </w:t>
      </w:r>
      <w:r w:rsidRPr="006C0A8E">
        <w:rPr>
          <w:rtl/>
        </w:rPr>
        <w:t>דקות</w:t>
      </w:r>
      <w:r w:rsidR="005E0871">
        <w:rPr>
          <w:rtl/>
        </w:rPr>
        <w:t xml:space="preserve"> </w:t>
      </w:r>
      <w:r w:rsidRPr="006C0A8E">
        <w:rPr>
          <w:rtl/>
        </w:rPr>
        <w:t>לכל</w:t>
      </w:r>
      <w:r w:rsidR="005E0871">
        <w:rPr>
          <w:rtl/>
        </w:rPr>
        <w:t xml:space="preserve"> </w:t>
      </w:r>
      <w:r w:rsidRPr="006C0A8E">
        <w:rPr>
          <w:rtl/>
        </w:rPr>
        <w:t>דובר,</w:t>
      </w:r>
      <w:r w:rsidR="005E0871">
        <w:rPr>
          <w:rtl/>
        </w:rPr>
        <w:t xml:space="preserve"> </w:t>
      </w: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הרשימה</w:t>
      </w:r>
      <w:r w:rsidR="005E0871">
        <w:rPr>
          <w:rtl/>
        </w:rPr>
        <w:t xml:space="preserve"> </w:t>
      </w:r>
      <w:r w:rsidRPr="006C0A8E">
        <w:rPr>
          <w:rtl/>
        </w:rPr>
        <w:t>כבר</w:t>
      </w:r>
      <w:r w:rsidR="005E0871">
        <w:rPr>
          <w:rtl/>
        </w:rPr>
        <w:t xml:space="preserve"> </w:t>
      </w:r>
      <w:r w:rsidRPr="006C0A8E">
        <w:rPr>
          <w:rtl/>
        </w:rPr>
        <w:t>נסגרה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חברתי, סגנית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ראש.</w:t>
      </w:r>
      <w:r w:rsidR="005E0871">
        <w:rPr>
          <w:rtl/>
        </w:rPr>
        <w:t xml:space="preserve"> </w:t>
      </w:r>
      <w:r w:rsidRPr="006C0A8E">
        <w:rPr>
          <w:rtl/>
        </w:rPr>
        <w:t>הבאים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בתור: חבר הכנסת אסעד אסעד, ואחריו </w:t>
      </w:r>
      <w:r w:rsidR="005E0871">
        <w:rPr>
          <w:rtl/>
        </w:rPr>
        <w:t>–</w:t>
      </w:r>
      <w:r w:rsidRPr="006C0A8E">
        <w:rPr>
          <w:rtl/>
        </w:rPr>
        <w:t xml:space="preserve"> חברת הכנסת דליה איציק.</w:t>
      </w:r>
      <w:r w:rsidR="005E0871">
        <w:rPr>
          <w:rtl/>
        </w:rPr>
        <w:t xml:space="preserve"> </w:t>
      </w:r>
      <w:r w:rsidRPr="006C0A8E">
        <w:rPr>
          <w:rtl/>
        </w:rPr>
        <w:t>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אסעד אסעד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חברי הכנסת, אדוני שר המשפטים, זה נאומי הראשון אחרי הרצח</w:t>
      </w:r>
      <w:r w:rsidR="005E0871">
        <w:rPr>
          <w:rtl/>
        </w:rPr>
        <w:t xml:space="preserve"> </w:t>
      </w:r>
      <w:r w:rsidRPr="006C0A8E">
        <w:rPr>
          <w:rtl/>
        </w:rPr>
        <w:t>הנתעב של ראש ממשלת ישראל, מר יצחק רבין, זיכרונו לברכה.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קיבלתי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ההודעה</w:t>
      </w:r>
      <w:r w:rsidR="005E0871">
        <w:rPr>
          <w:rtl/>
        </w:rPr>
        <w:t xml:space="preserve"> </w:t>
      </w:r>
      <w:r w:rsidRPr="006C0A8E">
        <w:rPr>
          <w:rtl/>
        </w:rPr>
        <w:t>הזאת</w:t>
      </w:r>
      <w:r w:rsidR="005E0871">
        <w:rPr>
          <w:rtl/>
        </w:rPr>
        <w:t xml:space="preserve"> </w:t>
      </w:r>
      <w:r w:rsidRPr="006C0A8E">
        <w:rPr>
          <w:rtl/>
        </w:rPr>
        <w:t>כאשר הייתי בביקור פרטי בארצות</w:t>
      </w:r>
      <w:r w:rsidR="005E0871">
        <w:rPr>
          <w:rtl/>
        </w:rPr>
        <w:t>-</w:t>
      </w:r>
      <w:r w:rsidRPr="006C0A8E">
        <w:rPr>
          <w:rtl/>
        </w:rPr>
        <w:t>הברית, ומייד</w:t>
      </w:r>
      <w:r w:rsidR="005E0871">
        <w:rPr>
          <w:rtl/>
        </w:rPr>
        <w:t xml:space="preserve"> </w:t>
      </w:r>
      <w:r w:rsidRPr="006C0A8E">
        <w:rPr>
          <w:rtl/>
        </w:rPr>
        <w:t>כשקיבלתי את ההודעה עשיתי כל מאמץ כדי לחזור ולהשתתף בהלוויה, ואומנם הגעתי.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שר</w:t>
      </w:r>
      <w:r w:rsidR="005E0871">
        <w:rPr>
          <w:rtl/>
        </w:rPr>
        <w:t xml:space="preserve"> </w:t>
      </w:r>
      <w:r w:rsidRPr="006C0A8E">
        <w:rPr>
          <w:rtl/>
        </w:rPr>
        <w:t>המשפטים, אתה אומנם לא אחראי לתקשורת במדינת ישראל, אבל אני רוצה</w:t>
      </w:r>
      <w:r w:rsidR="005E0871">
        <w:rPr>
          <w:rtl/>
        </w:rPr>
        <w:t xml:space="preserve"> </w:t>
      </w:r>
      <w:r w:rsidRPr="006C0A8E">
        <w:rPr>
          <w:rtl/>
        </w:rPr>
        <w:t>לומר,</w:t>
      </w:r>
      <w:r w:rsidR="005E0871">
        <w:rPr>
          <w:rtl/>
        </w:rPr>
        <w:t xml:space="preserve"> </w:t>
      </w:r>
      <w:r w:rsidRPr="006C0A8E">
        <w:rPr>
          <w:rtl/>
        </w:rPr>
        <w:t>שבמשך</w:t>
      </w:r>
      <w:r w:rsidR="005E0871">
        <w:rPr>
          <w:rtl/>
        </w:rPr>
        <w:t xml:space="preserve"> </w:t>
      </w:r>
      <w:r w:rsidRPr="006C0A8E">
        <w:rPr>
          <w:rtl/>
        </w:rPr>
        <w:t>שלושה</w:t>
      </w:r>
      <w:r w:rsidR="005E0871">
        <w:rPr>
          <w:rtl/>
        </w:rPr>
        <w:t xml:space="preserve"> </w:t>
      </w:r>
      <w:r w:rsidRPr="006C0A8E">
        <w:rPr>
          <w:rtl/>
        </w:rPr>
        <w:t>ימים ניסיתי להעלות כמה נקודות על יצחק רבין האדם.</w:t>
      </w:r>
      <w:r w:rsidR="005E0871">
        <w:rPr>
          <w:rtl/>
        </w:rPr>
        <w:t xml:space="preserve"> </w:t>
      </w:r>
      <w:r w:rsidRPr="006C0A8E">
        <w:rPr>
          <w:rtl/>
        </w:rPr>
        <w:t>היו שתי</w:t>
      </w:r>
      <w:r w:rsidR="005E0871">
        <w:rPr>
          <w:rtl/>
        </w:rPr>
        <w:t xml:space="preserve"> </w:t>
      </w:r>
      <w:r w:rsidRPr="006C0A8E">
        <w:rPr>
          <w:rtl/>
        </w:rPr>
        <w:t>תקופות</w:t>
      </w:r>
      <w:r w:rsidR="005E0871">
        <w:rPr>
          <w:rtl/>
        </w:rPr>
        <w:t xml:space="preserve"> </w:t>
      </w:r>
      <w:r w:rsidRPr="006C0A8E">
        <w:rPr>
          <w:rtl/>
        </w:rPr>
        <w:t>שבהן</w:t>
      </w:r>
      <w:r w:rsidR="005E0871">
        <w:rPr>
          <w:rtl/>
        </w:rPr>
        <w:t xml:space="preserve"> </w:t>
      </w:r>
      <w:r w:rsidRPr="006C0A8E">
        <w:rPr>
          <w:rtl/>
        </w:rPr>
        <w:t>הייתי</w:t>
      </w:r>
      <w:r w:rsidR="005E0871">
        <w:rPr>
          <w:rtl/>
        </w:rPr>
        <w:t xml:space="preserve"> </w:t>
      </w:r>
      <w:r w:rsidRPr="006C0A8E">
        <w:rPr>
          <w:rtl/>
        </w:rPr>
        <w:t>בקשר</w:t>
      </w:r>
      <w:r w:rsidR="005E0871">
        <w:rPr>
          <w:rtl/>
        </w:rPr>
        <w:t xml:space="preserve"> </w:t>
      </w:r>
      <w:r w:rsidRPr="006C0A8E">
        <w:rPr>
          <w:rtl/>
        </w:rPr>
        <w:t>הדוק עם ראש הממשלה, יצחק רבין, זיכרונו לברכה: האחת,</w:t>
      </w:r>
      <w:r w:rsidR="005E0871">
        <w:rPr>
          <w:rtl/>
        </w:rPr>
        <w:t xml:space="preserve"> </w:t>
      </w:r>
      <w:r w:rsidRPr="006C0A8E">
        <w:rPr>
          <w:rtl/>
        </w:rPr>
        <w:t>בשנת 1985, בתקופת ההיערכות של צה"ל בלבנון, אחרי מלחמת של"ג, כאשר צה"ל החל לסגת</w:t>
      </w:r>
      <w:r w:rsidR="005E0871">
        <w:rPr>
          <w:rtl/>
        </w:rPr>
        <w:t xml:space="preserve"> </w:t>
      </w:r>
      <w:r w:rsidRPr="006C0A8E">
        <w:rPr>
          <w:rtl/>
        </w:rPr>
        <w:t>מהרי</w:t>
      </w:r>
      <w:r w:rsidR="005E0871">
        <w:rPr>
          <w:rtl/>
        </w:rPr>
        <w:t xml:space="preserve"> </w:t>
      </w:r>
      <w:r w:rsidRPr="006C0A8E">
        <w:rPr>
          <w:rtl/>
        </w:rPr>
        <w:t>השוף</w:t>
      </w:r>
      <w:r w:rsidR="005E0871">
        <w:rPr>
          <w:rtl/>
        </w:rPr>
        <w:t xml:space="preserve"> </w:t>
      </w:r>
      <w:r w:rsidRPr="006C0A8E">
        <w:rPr>
          <w:rtl/>
        </w:rPr>
        <w:t>ולהיערך</w:t>
      </w:r>
      <w:r w:rsidR="005E0871">
        <w:rPr>
          <w:rtl/>
        </w:rPr>
        <w:t xml:space="preserve"> </w:t>
      </w:r>
      <w:r w:rsidRPr="006C0A8E">
        <w:rPr>
          <w:rtl/>
        </w:rPr>
        <w:t>באזור</w:t>
      </w:r>
      <w:r w:rsidR="005E0871">
        <w:rPr>
          <w:rtl/>
        </w:rPr>
        <w:t xml:space="preserve"> </w:t>
      </w:r>
      <w:r w:rsidRPr="006C0A8E">
        <w:rPr>
          <w:rtl/>
        </w:rPr>
        <w:t>דרום</w:t>
      </w:r>
      <w:r w:rsidR="005E0871">
        <w:rPr>
          <w:rtl/>
        </w:rPr>
        <w:t>-</w:t>
      </w:r>
      <w:r w:rsidRPr="006C0A8E">
        <w:rPr>
          <w:rtl/>
        </w:rPr>
        <w:t>לבנון. היתה לי גישה שונה לחלוטין, לגבי קבוצות</w:t>
      </w:r>
      <w:r w:rsidR="005E0871">
        <w:rPr>
          <w:rtl/>
        </w:rPr>
        <w:t xml:space="preserve"> </w:t>
      </w:r>
      <w:r w:rsidRPr="006C0A8E">
        <w:rPr>
          <w:rtl/>
        </w:rPr>
        <w:t>מסוימות</w:t>
      </w:r>
      <w:r w:rsidR="005E0871">
        <w:rPr>
          <w:rtl/>
        </w:rPr>
        <w:t xml:space="preserve"> </w:t>
      </w:r>
      <w:r w:rsidRPr="006C0A8E">
        <w:rPr>
          <w:rtl/>
        </w:rPr>
        <w:t>בתוך</w:t>
      </w:r>
      <w:r w:rsidR="005E0871">
        <w:rPr>
          <w:rtl/>
        </w:rPr>
        <w:t xml:space="preserve"> </w:t>
      </w:r>
      <w:r w:rsidRPr="006C0A8E">
        <w:rPr>
          <w:rtl/>
        </w:rPr>
        <w:t>לבנון, מה בדיוק צריך לעשות כאשר צה"ל ייערך שם. תפיסתי היתה שונה</w:t>
      </w:r>
      <w:r w:rsidR="005E0871">
        <w:rPr>
          <w:rtl/>
        </w:rPr>
        <w:t xml:space="preserve"> </w:t>
      </w:r>
      <w:r w:rsidRPr="006C0A8E">
        <w:rPr>
          <w:rtl/>
        </w:rPr>
        <w:t>מתפיסתו של המטה הכללי, המודיעין, מתאם הפעולות בלבנון. היה לי מפגש אישי עם אלוף</w:t>
      </w:r>
      <w:r w:rsidR="005E0871">
        <w:rPr>
          <w:rtl/>
        </w:rPr>
        <w:t xml:space="preserve"> </w:t>
      </w:r>
      <w:r w:rsidRPr="006C0A8E">
        <w:rPr>
          <w:rtl/>
        </w:rPr>
        <w:t>הפיקוד</w:t>
      </w:r>
      <w:r w:rsidR="005E0871">
        <w:rPr>
          <w:rtl/>
        </w:rPr>
        <w:t xml:space="preserve"> </w:t>
      </w:r>
      <w:r w:rsidRPr="006C0A8E">
        <w:rPr>
          <w:rtl/>
        </w:rPr>
        <w:t>בתקופה</w:t>
      </w:r>
      <w:r w:rsidR="005E0871">
        <w:rPr>
          <w:rtl/>
        </w:rPr>
        <w:t xml:space="preserve"> </w:t>
      </w:r>
      <w:r w:rsidRPr="006C0A8E">
        <w:rPr>
          <w:rtl/>
        </w:rPr>
        <w:t>ההיא,</w:t>
      </w:r>
      <w:r w:rsidR="005E0871">
        <w:rPr>
          <w:rtl/>
        </w:rPr>
        <w:t xml:space="preserve"> </w:t>
      </w:r>
      <w:r w:rsidRPr="006C0A8E">
        <w:rPr>
          <w:rtl/>
        </w:rPr>
        <w:t>חבר הכנסת אורי אור, ואחר כך עם הרמטכ"ל, וכמובן גם עם מי</w:t>
      </w:r>
      <w:r w:rsidR="005E0871">
        <w:rPr>
          <w:rtl/>
        </w:rPr>
        <w:t xml:space="preserve"> </w:t>
      </w:r>
      <w:r w:rsidRPr="006C0A8E">
        <w:rPr>
          <w:rtl/>
        </w:rPr>
        <w:t>שהיה צריך להכריע ולקבל החלטה, שר הביטחון דאז, יצחק רבין, זיכרונו לברכה.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לציין, שיצחק רבין, זיכרונו לברכה, שמע אותי, הוא היה מוכן לפגוש</w:t>
      </w:r>
      <w:r w:rsidR="005E0871">
        <w:rPr>
          <w:rtl/>
        </w:rPr>
        <w:t xml:space="preserve"> </w:t>
      </w:r>
      <w:r w:rsidRPr="006C0A8E">
        <w:rPr>
          <w:rtl/>
        </w:rPr>
        <w:t>ולשמוע</w:t>
      </w:r>
      <w:r w:rsidR="005E0871">
        <w:rPr>
          <w:rtl/>
        </w:rPr>
        <w:t xml:space="preserve"> </w:t>
      </w:r>
      <w:r w:rsidRPr="006C0A8E">
        <w:rPr>
          <w:rtl/>
        </w:rPr>
        <w:t>אדם</w:t>
      </w:r>
      <w:r w:rsidR="005E0871">
        <w:rPr>
          <w:rtl/>
        </w:rPr>
        <w:t xml:space="preserve"> </w:t>
      </w:r>
      <w:r w:rsidRPr="006C0A8E">
        <w:rPr>
          <w:rtl/>
        </w:rPr>
        <w:t>שבעצם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שייך למטה הכללי, הוא היה מוכן לשמוע את דעתו של איש כזה</w:t>
      </w:r>
      <w:r w:rsidR="005E0871">
        <w:rPr>
          <w:rtl/>
        </w:rPr>
        <w:t xml:space="preserve"> </w:t>
      </w:r>
      <w:r w:rsidRPr="006C0A8E">
        <w:rPr>
          <w:rtl/>
        </w:rPr>
        <w:t>ולהכריע אחרת ממה שבעלי המקצוע אמרו.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התקופה</w:t>
      </w:r>
      <w:r w:rsidR="005E0871">
        <w:rPr>
          <w:rtl/>
        </w:rPr>
        <w:t xml:space="preserve"> </w:t>
      </w:r>
      <w:r w:rsidRPr="006C0A8E">
        <w:rPr>
          <w:rtl/>
        </w:rPr>
        <w:t>השנייה היתה, אדוני היושב</w:t>
      </w:r>
      <w:r w:rsidR="005E0871">
        <w:rPr>
          <w:rtl/>
        </w:rPr>
        <w:t>-</w:t>
      </w:r>
      <w:r w:rsidRPr="006C0A8E">
        <w:rPr>
          <w:rtl/>
        </w:rPr>
        <w:t>ראש, התקופה של חיפוש נעדרים, נעדרי צה"ל,</w:t>
      </w:r>
      <w:r w:rsidR="005E0871">
        <w:rPr>
          <w:rtl/>
        </w:rPr>
        <w:t xml:space="preserve"> </w:t>
      </w:r>
      <w:r w:rsidRPr="006C0A8E">
        <w:rPr>
          <w:rtl/>
        </w:rPr>
        <w:t>בשנת</w:t>
      </w:r>
      <w:r w:rsidR="005E0871">
        <w:rPr>
          <w:rtl/>
        </w:rPr>
        <w:t xml:space="preserve"> </w:t>
      </w:r>
      <w:r w:rsidRPr="006C0A8E">
        <w:rPr>
          <w:rtl/>
        </w:rPr>
        <w:t>1989.</w:t>
      </w:r>
      <w:r w:rsidR="005E0871">
        <w:rPr>
          <w:rtl/>
        </w:rPr>
        <w:t xml:space="preserve"> </w:t>
      </w: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עדיין, לצערנו הרב, נעדרים, נעדרי צה"ל, אבל אני יודע מה</w:t>
      </w:r>
      <w:r w:rsidR="005E0871">
        <w:rPr>
          <w:rtl/>
        </w:rPr>
        <w:t xml:space="preserve"> </w:t>
      </w:r>
      <w:r w:rsidRPr="006C0A8E">
        <w:rPr>
          <w:rtl/>
        </w:rPr>
        <w:t>יצחק רבין, זיכרונו לברכה, היה מוכן לשלם בתקופה ההיא כדי לקבל אפילו פירור מידע,</w:t>
      </w:r>
      <w:r w:rsidR="005E0871">
        <w:rPr>
          <w:rtl/>
        </w:rPr>
        <w:t xml:space="preserve"> </w:t>
      </w:r>
      <w:r w:rsidRPr="006C0A8E">
        <w:rPr>
          <w:rtl/>
        </w:rPr>
        <w:t>לשלם</w:t>
      </w:r>
      <w:r w:rsidR="005E0871">
        <w:rPr>
          <w:rtl/>
        </w:rPr>
        <w:t xml:space="preserve"> </w:t>
      </w:r>
      <w:r w:rsidRPr="006C0A8E">
        <w:rPr>
          <w:rtl/>
        </w:rPr>
        <w:t>כל כך הרבה כדי להביא גופת חייל צה"ל, וכך, בתרומתו האישית ובנכונותו לעשות</w:t>
      </w:r>
      <w:r w:rsidR="005E0871">
        <w:rPr>
          <w:rtl/>
        </w:rPr>
        <w:t xml:space="preserve"> </w:t>
      </w:r>
      <w:r w:rsidRPr="006C0A8E">
        <w:rPr>
          <w:rtl/>
        </w:rPr>
        <w:t>הכול, הצלחנו בתקופה ההיא להביא את גופתו של החייל נעדר צה"ל סמיר אסעד.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חושב שעל מדינת ישראל עוברת תקופה קשה מאוד, אבל אסור לנו לעשות הכללות.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</w:t>
      </w:r>
      <w:r w:rsidR="005E0871">
        <w:rPr>
          <w:rtl/>
        </w:rPr>
        <w:t xml:space="preserve"> </w:t>
      </w:r>
      <w:r w:rsidRPr="006C0A8E">
        <w:rPr>
          <w:rtl/>
        </w:rPr>
        <w:t>שכל המפלגות בישראל, מהימין ומהשמאל, צריכות ללמוד לקח מהאירוע הטרגי</w:t>
      </w:r>
      <w:r w:rsidR="005E0871">
        <w:rPr>
          <w:rtl/>
        </w:rPr>
        <w:t xml:space="preserve"> </w:t>
      </w:r>
      <w:r w:rsidRPr="006C0A8E">
        <w:rPr>
          <w:rtl/>
        </w:rPr>
        <w:t>הזה וכל המחנה הדמוקרטי במדינת ישראל צריך להוקיע אותם מטורפים שבקרבנו.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מובן</w:t>
      </w:r>
      <w:r w:rsidR="005E0871">
        <w:rPr>
          <w:rtl/>
        </w:rPr>
        <w:t xml:space="preserve"> </w:t>
      </w:r>
      <w:r w:rsidRPr="006C0A8E">
        <w:rPr>
          <w:rtl/>
        </w:rPr>
        <w:t>שלמערכת המשפטית, שבראשה עומד הפרופסור ליבאי, יש יכולת ואמצעים לנקוט</w:t>
      </w:r>
      <w:r w:rsidR="005E0871">
        <w:rPr>
          <w:rtl/>
        </w:rPr>
        <w:t xml:space="preserve"> </w:t>
      </w:r>
      <w:r w:rsidRPr="006C0A8E">
        <w:rPr>
          <w:rtl/>
        </w:rPr>
        <w:t>נגד אותם אנשים, בכל הקשור למערכת המשפט.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חברת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דליה איציק </w:t>
      </w:r>
      <w:r w:rsidR="005E0871">
        <w:rPr>
          <w:rtl/>
        </w:rPr>
        <w:t>–</w:t>
      </w:r>
      <w:r w:rsidRPr="006C0A8E">
        <w:rPr>
          <w:rtl/>
        </w:rPr>
        <w:t xml:space="preserve"> איננה כאן. חבר הכנסת יוסף בא</w:t>
      </w:r>
      <w:r w:rsidR="005E0871">
        <w:rPr>
          <w:rtl/>
        </w:rPr>
        <w:t>-</w:t>
      </w:r>
      <w:r w:rsidRPr="006C0A8E">
        <w:rPr>
          <w:rtl/>
        </w:rPr>
        <w:t xml:space="preserve">גד, בבקשה. אחריו </w:t>
      </w:r>
      <w:r w:rsidR="005E0871">
        <w:rPr>
          <w:rtl/>
        </w:rPr>
        <w:t xml:space="preserve">–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חיים דיין, ואחריו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אליעזר זנדברג, והרשימה עוד ארוכה, חבר</w:t>
      </w:r>
      <w:r w:rsidR="005E0871">
        <w:rPr>
          <w:rtl/>
        </w:rPr>
        <w:t xml:space="preserve"> </w:t>
      </w:r>
      <w:r w:rsidRPr="006C0A8E">
        <w:rPr>
          <w:rtl/>
        </w:rPr>
        <w:t>הכנסת תיכון.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 הכנסת הנוכחים, כבוד שר המשפטים, תרשה לי לשבח אותך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היוזמה</w:t>
      </w:r>
      <w:r w:rsidR="005E0871">
        <w:rPr>
          <w:rtl/>
        </w:rPr>
        <w:t xml:space="preserve"> </w:t>
      </w:r>
      <w:r w:rsidRPr="006C0A8E">
        <w:rPr>
          <w:rtl/>
        </w:rPr>
        <w:t>לחוק</w:t>
      </w:r>
      <w:r w:rsidR="005E0871">
        <w:rPr>
          <w:rtl/>
        </w:rPr>
        <w:t xml:space="preserve"> </w:t>
      </w:r>
      <w:r w:rsidRPr="006C0A8E">
        <w:rPr>
          <w:rtl/>
        </w:rPr>
        <w:t>למשפט</w:t>
      </w:r>
      <w:r w:rsidR="005E0871">
        <w:rPr>
          <w:rtl/>
        </w:rPr>
        <w:t xml:space="preserve"> </w:t>
      </w:r>
      <w:r w:rsidRPr="006C0A8E">
        <w:rPr>
          <w:rtl/>
        </w:rPr>
        <w:t>חוזר.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 לומר, אנחנו, עם ישראל, זוכר את משפט</w:t>
      </w:r>
      <w:r w:rsidR="005E0871">
        <w:rPr>
          <w:rtl/>
        </w:rPr>
        <w:t xml:space="preserve"> </w:t>
      </w:r>
      <w:r w:rsidRPr="006C0A8E">
        <w:rPr>
          <w:rtl/>
        </w:rPr>
        <w:t>דרייפוס,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החוזר שבזכותו ניצל דרייפוס. זה היה כבוד לכל עם ישראל ולכל</w:t>
      </w:r>
      <w:r w:rsidR="005E0871">
        <w:rPr>
          <w:rtl/>
        </w:rPr>
        <w:t xml:space="preserve"> </w:t>
      </w:r>
      <w:r w:rsidRPr="006C0A8E">
        <w:rPr>
          <w:rtl/>
        </w:rPr>
        <w:t>העולם,</w:t>
      </w:r>
      <w:r w:rsidR="005E0871">
        <w:rPr>
          <w:rtl/>
        </w:rPr>
        <w:t xml:space="preserve"> </w:t>
      </w:r>
      <w:r w:rsidRPr="006C0A8E">
        <w:rPr>
          <w:rtl/>
        </w:rPr>
        <w:t>שבמשפט</w:t>
      </w:r>
      <w:r w:rsidR="005E0871">
        <w:rPr>
          <w:rtl/>
        </w:rPr>
        <w:t xml:space="preserve"> </w:t>
      </w:r>
      <w:r w:rsidRPr="006C0A8E">
        <w:rPr>
          <w:rtl/>
        </w:rPr>
        <w:t>חוזר גילו את הצדק.</w:t>
      </w:r>
      <w:r w:rsidR="005E0871">
        <w:rPr>
          <w:rtl/>
        </w:rPr>
        <w:t xml:space="preserve"> </w:t>
      </w:r>
      <w:r w:rsidRPr="006C0A8E">
        <w:rPr>
          <w:rtl/>
        </w:rPr>
        <w:t>אנחנו צריכים להיות רגישים מאוד למשפט חוזר,</w:t>
      </w:r>
      <w:r w:rsidR="005E0871">
        <w:rPr>
          <w:rtl/>
        </w:rPr>
        <w:t xml:space="preserve"> </w:t>
      </w:r>
      <w:r w:rsidRPr="006C0A8E">
        <w:rPr>
          <w:rtl/>
        </w:rPr>
        <w:t>וחס וחלילה שיהיה עיוות. לכן יבורך התיקון הזה.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כבוד</w:t>
      </w:r>
      <w:r w:rsidR="005E0871">
        <w:rPr>
          <w:rtl/>
        </w:rPr>
        <w:t xml:space="preserve"> </w:t>
      </w:r>
      <w:r w:rsidRPr="006C0A8E">
        <w:rPr>
          <w:rtl/>
        </w:rPr>
        <w:t>השר,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אגיש</w:t>
      </w:r>
      <w:r w:rsidR="005E0871">
        <w:rPr>
          <w:rtl/>
        </w:rPr>
        <w:t xml:space="preserve"> </w:t>
      </w:r>
      <w:r w:rsidRPr="006C0A8E">
        <w:rPr>
          <w:rtl/>
        </w:rPr>
        <w:t>הצעה שהיא קצת חריגה, אבל אני מציע לשקול אותה בכובד</w:t>
      </w:r>
      <w:r w:rsidR="005E0871">
        <w:rPr>
          <w:rtl/>
        </w:rPr>
        <w:t xml:space="preserve"> </w:t>
      </w:r>
      <w:r w:rsidRPr="006C0A8E">
        <w:rPr>
          <w:rtl/>
        </w:rPr>
        <w:t>ראש.</w:t>
      </w:r>
      <w:r w:rsidR="005E0871">
        <w:rPr>
          <w:rtl/>
        </w:rPr>
        <w:t xml:space="preserve"> </w:t>
      </w:r>
      <w:r w:rsidRPr="006C0A8E">
        <w:rPr>
          <w:rtl/>
        </w:rPr>
        <w:t>אני מציע להוסיף פסקה בסעיף 2, פסקה שבה ייאמר: פנו לפחות חמישה חברי כנסת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מארבע סיעות שונות, גם אז יש לשקול משפט חוזר. אם לא מצליחים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חוזר:</w:t>
      </w:r>
      <w:r w:rsidR="005E0871">
        <w:rPr>
          <w:rtl/>
        </w:rPr>
        <w:t xml:space="preserve"> </w:t>
      </w:r>
      <w:r w:rsidRPr="006C0A8E">
        <w:rPr>
          <w:rtl/>
        </w:rPr>
        <w:t>פנו חמישה חברי כנסת מארבע סיעות שונות וטוענים שיש הרגשה שלאדם</w:t>
      </w:r>
      <w:r w:rsidR="005E0871">
        <w:rPr>
          <w:rtl/>
        </w:rPr>
        <w:t xml:space="preserve"> </w:t>
      </w:r>
      <w:r w:rsidRPr="006C0A8E">
        <w:rPr>
          <w:rtl/>
        </w:rPr>
        <w:t>נעשה עוול, אומנם בית</w:t>
      </w:r>
      <w:r w:rsidR="005E0871">
        <w:rPr>
          <w:rtl/>
        </w:rPr>
        <w:t>-</w:t>
      </w:r>
      <w:r w:rsidRPr="006C0A8E">
        <w:rPr>
          <w:rtl/>
        </w:rPr>
        <w:t xml:space="preserve">המשפט לא הצליח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תסייג את זה, שיהיו רבנים או עורכי</w:t>
      </w:r>
      <w:r w:rsidR="005E0871">
        <w:rPr>
          <w:rtl/>
        </w:rPr>
        <w:t>-</w:t>
      </w:r>
      <w:r w:rsidRPr="006C0A8E">
        <w:rPr>
          <w:rtl/>
        </w:rPr>
        <w:t>דין.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לא, לא. תרשו לי.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השר</w:t>
      </w:r>
      <w:r w:rsidR="005E0871">
        <w:rPr>
          <w:rtl/>
        </w:rPr>
        <w:t xml:space="preserve">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>שחייב</w:t>
      </w:r>
      <w:r w:rsidR="005E0871">
        <w:rPr>
          <w:rtl/>
        </w:rPr>
        <w:t xml:space="preserve"> </w:t>
      </w:r>
      <w:r w:rsidRPr="006C0A8E">
        <w:rPr>
          <w:rtl/>
        </w:rPr>
        <w:t>לזעזע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כולנו. הוא אמר: ואם הנאשם אין לו אמצעים</w:t>
      </w:r>
      <w:r w:rsidR="005E0871">
        <w:rPr>
          <w:rtl/>
        </w:rPr>
        <w:t xml:space="preserve"> </w:t>
      </w:r>
      <w:r w:rsidRPr="006C0A8E">
        <w:rPr>
          <w:rtl/>
        </w:rPr>
        <w:t>כספיים</w:t>
      </w:r>
      <w:r w:rsidR="005E0871">
        <w:rPr>
          <w:rtl/>
        </w:rPr>
        <w:t xml:space="preserve"> </w:t>
      </w:r>
      <w:r w:rsidRPr="006C0A8E">
        <w:rPr>
          <w:rtl/>
        </w:rPr>
        <w:t>והוא</w:t>
      </w:r>
      <w:r w:rsidR="005E0871">
        <w:rPr>
          <w:rtl/>
        </w:rPr>
        <w:t xml:space="preserve"> </w:t>
      </w:r>
      <w:r w:rsidRPr="006C0A8E">
        <w:rPr>
          <w:rtl/>
        </w:rPr>
        <w:t>לא יכול לשכור עורך</w:t>
      </w:r>
      <w:r w:rsidR="005E0871">
        <w:rPr>
          <w:rtl/>
        </w:rPr>
        <w:t>-</w:t>
      </w:r>
      <w:r w:rsidRPr="006C0A8E">
        <w:rPr>
          <w:rtl/>
        </w:rPr>
        <w:t>דין מעולה ומסתפק בעורך</w:t>
      </w:r>
      <w:r w:rsidR="005E0871">
        <w:rPr>
          <w:rtl/>
        </w:rPr>
        <w:t>-</w:t>
      </w:r>
      <w:r w:rsidRPr="006C0A8E">
        <w:rPr>
          <w:rtl/>
        </w:rPr>
        <w:t xml:space="preserve">דין פשוט </w:t>
      </w:r>
      <w:r w:rsidR="005E0871">
        <w:rPr>
          <w:rtl/>
        </w:rPr>
        <w:t>–</w:t>
      </w:r>
      <w:r w:rsidRPr="006C0A8E">
        <w:rPr>
          <w:rtl/>
        </w:rPr>
        <w:t xml:space="preserve"> והלוא ראינו</w:t>
      </w:r>
      <w:r w:rsidR="005E0871">
        <w:rPr>
          <w:rtl/>
        </w:rPr>
        <w:t xml:space="preserve"> </w:t>
      </w:r>
      <w:r w:rsidRPr="006C0A8E">
        <w:rPr>
          <w:rtl/>
        </w:rPr>
        <w:t>אחרי הרצח הנתעב שהמשפחה פיטרה איזה עורך</w:t>
      </w:r>
      <w:r w:rsidR="005E0871">
        <w:rPr>
          <w:rtl/>
        </w:rPr>
        <w:t>-</w:t>
      </w:r>
      <w:r w:rsidRPr="006C0A8E">
        <w:rPr>
          <w:rtl/>
        </w:rPr>
        <w:t>דין שרצה לעלות על הגל, כולנו ראינו שזה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עורך</w:t>
      </w:r>
      <w:r w:rsidR="005E0871">
        <w:rPr>
          <w:rtl/>
        </w:rPr>
        <w:t>-</w:t>
      </w:r>
      <w:r w:rsidRPr="006C0A8E">
        <w:rPr>
          <w:rtl/>
        </w:rPr>
        <w:t>דין</w:t>
      </w:r>
      <w:r w:rsidR="005E0871">
        <w:rPr>
          <w:rtl/>
        </w:rPr>
        <w:t xml:space="preserve"> </w:t>
      </w:r>
      <w:r w:rsidRPr="006C0A8E">
        <w:rPr>
          <w:rtl/>
        </w:rPr>
        <w:t>שיכול להתמודד במשפט כזה בין לטוב בין לרע, האם בגלל זה נאשים אדם,</w:t>
      </w:r>
      <w:r w:rsidR="005E0871">
        <w:rPr>
          <w:rtl/>
        </w:rPr>
        <w:t xml:space="preserve"> </w:t>
      </w:r>
      <w:r w:rsidRPr="006C0A8E">
        <w:rPr>
          <w:rtl/>
        </w:rPr>
        <w:t>כי אין לו כסף ואין מי שיגן עליו כראוי?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מטפל</w:t>
      </w:r>
      <w:r w:rsidR="005E0871">
        <w:rPr>
          <w:rtl/>
        </w:rPr>
        <w:t xml:space="preserve"> </w:t>
      </w:r>
      <w:r w:rsidRPr="006C0A8E">
        <w:rPr>
          <w:rtl/>
        </w:rPr>
        <w:t>במקרה של אדם, מותר לומר את שמו, מרדכי בן</w:t>
      </w:r>
      <w:r w:rsidR="005E0871">
        <w:rPr>
          <w:rtl/>
        </w:rPr>
        <w:t>-</w:t>
      </w:r>
      <w:r w:rsidRPr="006C0A8E">
        <w:rPr>
          <w:rtl/>
        </w:rPr>
        <w:t>צבי, שנמצא בכלא שאטה,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נאשם</w:t>
      </w:r>
      <w:r w:rsidR="005E0871">
        <w:rPr>
          <w:rtl/>
        </w:rPr>
        <w:t xml:space="preserve"> </w:t>
      </w:r>
      <w:r w:rsidRPr="006C0A8E">
        <w:rPr>
          <w:rtl/>
        </w:rPr>
        <w:t>ברצח</w:t>
      </w:r>
      <w:r w:rsidR="005E0871">
        <w:rPr>
          <w:rtl/>
        </w:rPr>
        <w:t xml:space="preserve"> </w:t>
      </w:r>
      <w:r w:rsidRPr="006C0A8E">
        <w:rPr>
          <w:rtl/>
        </w:rPr>
        <w:t>אמו.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דבר חמור מאוד. הוא רק בוכה וטוען וחוזר וטוען שיש לו</w:t>
      </w:r>
      <w:r w:rsidR="005E0871">
        <w:rPr>
          <w:rtl/>
        </w:rPr>
        <w:t xml:space="preserve"> </w:t>
      </w:r>
      <w:r w:rsidRPr="006C0A8E">
        <w:rPr>
          <w:rtl/>
        </w:rPr>
        <w:t>הוכחות</w:t>
      </w:r>
      <w:r w:rsidR="005E0871">
        <w:rPr>
          <w:rtl/>
        </w:rPr>
        <w:t xml:space="preserve"> </w:t>
      </w:r>
      <w:r w:rsidRPr="006C0A8E">
        <w:rPr>
          <w:rtl/>
        </w:rPr>
        <w:t>והוא יוכיח שהוא לא עשה את המעשה הזה. אני לא יודע, הוא כן צודק, הוא לא</w:t>
      </w:r>
      <w:r w:rsidR="005E0871">
        <w:rPr>
          <w:rtl/>
        </w:rPr>
        <w:t xml:space="preserve"> </w:t>
      </w:r>
      <w:r w:rsidRPr="006C0A8E">
        <w:rPr>
          <w:rtl/>
        </w:rPr>
        <w:t>צודק,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אפסוק.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מדבר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הבית כולו, על ארבע סיעות, לאו דווקא</w:t>
      </w:r>
      <w:r w:rsidR="005E0871">
        <w:rPr>
          <w:rtl/>
        </w:rPr>
        <w:t xml:space="preserve"> </w:t>
      </w:r>
      <w:r w:rsidRPr="006C0A8E">
        <w:rPr>
          <w:rtl/>
        </w:rPr>
        <w:t>קואליציה</w:t>
      </w:r>
      <w:r w:rsidR="005E0871">
        <w:rPr>
          <w:rtl/>
        </w:rPr>
        <w:t xml:space="preserve"> </w:t>
      </w:r>
      <w:r w:rsidRPr="006C0A8E">
        <w:rPr>
          <w:rtl/>
        </w:rPr>
        <w:t>או אופוזיציה, אני מדבר על ארבע סיעות, על חמישה חברי כנסת מארבע סיעות</w:t>
      </w:r>
      <w:r w:rsidR="005E0871">
        <w:rPr>
          <w:rtl/>
        </w:rPr>
        <w:t xml:space="preserve"> </w:t>
      </w:r>
      <w:r w:rsidRPr="006C0A8E">
        <w:rPr>
          <w:rtl/>
        </w:rPr>
        <w:t>שיבדקו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העניין.</w:t>
      </w:r>
      <w:r w:rsidR="005E0871">
        <w:rPr>
          <w:rtl/>
        </w:rPr>
        <w:t xml:space="preserve"> </w:t>
      </w:r>
      <w:r w:rsidRPr="006C0A8E">
        <w:rPr>
          <w:rtl/>
        </w:rPr>
        <w:t>אני חושב שיש לזה משקל ציבורי, הם ישקלו ויבדקו. צריך לבדוק</w:t>
      </w:r>
      <w:r w:rsidR="005E0871">
        <w:rPr>
          <w:rtl/>
        </w:rPr>
        <w:t xml:space="preserve"> </w:t>
      </w:r>
      <w:r w:rsidRPr="006C0A8E">
        <w:rPr>
          <w:rtl/>
        </w:rPr>
        <w:t>זאת.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אומר</w:t>
      </w:r>
      <w:r w:rsidR="005E0871">
        <w:rPr>
          <w:rtl/>
        </w:rPr>
        <w:t xml:space="preserve"> </w:t>
      </w:r>
      <w:r w:rsidRPr="006C0A8E">
        <w:rPr>
          <w:rtl/>
        </w:rPr>
        <w:t>"יישר</w:t>
      </w:r>
      <w:r w:rsidR="005E0871">
        <w:rPr>
          <w:rtl/>
        </w:rPr>
        <w:t xml:space="preserve"> </w:t>
      </w:r>
      <w:r w:rsidRPr="006C0A8E">
        <w:rPr>
          <w:rtl/>
        </w:rPr>
        <w:t>כוח" לשר המשפטים. כידוע, אני לא שייך לקואליציה שלו, אתם</w:t>
      </w:r>
      <w:r w:rsidR="005E0871">
        <w:rPr>
          <w:rtl/>
        </w:rPr>
        <w:t xml:space="preserve"> </w:t>
      </w:r>
      <w:r w:rsidRPr="006C0A8E">
        <w:rPr>
          <w:rtl/>
        </w:rPr>
        <w:t>יודעים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היטב,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כל מי שעושה מעשה טוב בבית הזה </w:t>
      </w:r>
      <w:r w:rsidR="005E0871">
        <w:rPr>
          <w:rtl/>
        </w:rPr>
        <w:t>–</w:t>
      </w:r>
      <w:r w:rsidRPr="006C0A8E">
        <w:rPr>
          <w:rtl/>
        </w:rPr>
        <w:t xml:space="preserve"> צריך לעודד אותו. יישר</w:t>
      </w:r>
      <w:r w:rsidR="005E0871">
        <w:rPr>
          <w:rtl/>
        </w:rPr>
        <w:t xml:space="preserve"> </w:t>
      </w:r>
      <w:r w:rsidRPr="006C0A8E">
        <w:rPr>
          <w:rtl/>
        </w:rPr>
        <w:t>כוח.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לחבר הכנסת יוסף בא</w:t>
      </w:r>
      <w:r w:rsidR="005E0871">
        <w:rPr>
          <w:rtl/>
        </w:rPr>
        <w:t>-</w:t>
      </w:r>
      <w:r w:rsidRPr="006C0A8E">
        <w:rPr>
          <w:rtl/>
        </w:rPr>
        <w:t>גד.</w:t>
      </w:r>
      <w:r w:rsidR="005E0871">
        <w:rPr>
          <w:rtl/>
        </w:rPr>
        <w:t xml:space="preserve"> </w:t>
      </w:r>
      <w:r w:rsidRPr="006C0A8E">
        <w:rPr>
          <w:rtl/>
        </w:rPr>
        <w:t>אנחנו ממשיכים, אדוני שר המשפטים. חברי הכנסת</w:t>
      </w:r>
      <w:r w:rsidR="005E0871">
        <w:rPr>
          <w:rtl/>
        </w:rPr>
        <w:t xml:space="preserve"> </w:t>
      </w:r>
      <w:r w:rsidRPr="006C0A8E">
        <w:rPr>
          <w:rtl/>
        </w:rPr>
        <w:t>חיים</w:t>
      </w:r>
      <w:r w:rsidR="005E0871">
        <w:rPr>
          <w:rtl/>
        </w:rPr>
        <w:t xml:space="preserve"> </w:t>
      </w:r>
      <w:r w:rsidRPr="006C0A8E">
        <w:rPr>
          <w:rtl/>
        </w:rPr>
        <w:t>דיין,</w:t>
      </w:r>
      <w:r w:rsidR="005E0871">
        <w:rPr>
          <w:rtl/>
        </w:rPr>
        <w:t xml:space="preserve"> </w:t>
      </w:r>
      <w:r w:rsidRPr="006C0A8E">
        <w:rPr>
          <w:rtl/>
        </w:rPr>
        <w:t>אליעזר</w:t>
      </w:r>
      <w:r w:rsidR="005E0871">
        <w:rPr>
          <w:rtl/>
        </w:rPr>
        <w:t xml:space="preserve"> </w:t>
      </w:r>
      <w:r w:rsidRPr="006C0A8E">
        <w:rPr>
          <w:rtl/>
        </w:rPr>
        <w:t>זנדברג,</w:t>
      </w:r>
      <w:r w:rsidR="005E0871">
        <w:rPr>
          <w:rtl/>
        </w:rPr>
        <w:t xml:space="preserve"> </w:t>
      </w:r>
      <w:r w:rsidRPr="006C0A8E">
        <w:rPr>
          <w:rtl/>
        </w:rPr>
        <w:t>בנימין</w:t>
      </w:r>
      <w:r w:rsidR="005E0871">
        <w:rPr>
          <w:rtl/>
        </w:rPr>
        <w:t xml:space="preserve"> </w:t>
      </w:r>
      <w:r w:rsidRPr="006C0A8E">
        <w:rPr>
          <w:rtl/>
        </w:rPr>
        <w:t>טמקין,</w:t>
      </w:r>
      <w:r w:rsidR="005E0871">
        <w:rPr>
          <w:rtl/>
        </w:rPr>
        <w:t xml:space="preserve"> </w:t>
      </w:r>
      <w:r w:rsidRPr="006C0A8E">
        <w:rPr>
          <w:rtl/>
        </w:rPr>
        <w:t>רחבעם</w:t>
      </w:r>
      <w:r w:rsidR="005E0871">
        <w:rPr>
          <w:rtl/>
        </w:rPr>
        <w:t xml:space="preserve"> </w:t>
      </w:r>
      <w:r w:rsidRPr="006C0A8E">
        <w:rPr>
          <w:rtl/>
        </w:rPr>
        <w:t>זאבי, אברהם הירשזון, נעמי</w:t>
      </w:r>
      <w:r w:rsidR="005E0871">
        <w:rPr>
          <w:rtl/>
        </w:rPr>
        <w:t xml:space="preserve"> </w:t>
      </w:r>
      <w:r w:rsidRPr="006C0A8E">
        <w:rPr>
          <w:rtl/>
        </w:rPr>
        <w:t>בלומנטל,</w:t>
      </w:r>
      <w:r w:rsidR="005E0871">
        <w:rPr>
          <w:rtl/>
        </w:rPr>
        <w:t xml:space="preserve"> </w:t>
      </w:r>
      <w:r w:rsidRPr="006C0A8E">
        <w:rPr>
          <w:rtl/>
        </w:rPr>
        <w:t>דוד</w:t>
      </w:r>
      <w:r w:rsidR="005E0871">
        <w:rPr>
          <w:rtl/>
        </w:rPr>
        <w:t xml:space="preserve"> </w:t>
      </w:r>
      <w:r w:rsidRPr="006C0A8E">
        <w:rPr>
          <w:rtl/>
        </w:rPr>
        <w:t xml:space="preserve">צוקר, חיים אורון </w:t>
      </w:r>
      <w:r w:rsidR="005E0871">
        <w:rPr>
          <w:rtl/>
        </w:rPr>
        <w:t>–</w:t>
      </w:r>
      <w:r w:rsidRPr="006C0A8E">
        <w:rPr>
          <w:rtl/>
        </w:rPr>
        <w:t xml:space="preserve"> כולם אינם כאן.</w:t>
      </w:r>
      <w:r w:rsidR="005E0871">
        <w:rPr>
          <w:rtl/>
        </w:rPr>
        <w:t xml:space="preserve"> </w:t>
      </w:r>
      <w:r w:rsidRPr="006C0A8E">
        <w:rPr>
          <w:rtl/>
        </w:rPr>
        <w:t>חבר הכנסת סילבן שלום, בבקשה.</w:t>
      </w:r>
      <w:r w:rsidR="005E0871">
        <w:rPr>
          <w:rtl/>
        </w:rPr>
        <w:t xml:space="preserve"> </w:t>
      </w:r>
      <w:r w:rsidRPr="006C0A8E">
        <w:rPr>
          <w:rtl/>
        </w:rPr>
        <w:t>נשמע את דבריך בקשב רב.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 הצעת החוק שלך, אדוני שר המשפטים, היא הצעת</w:t>
      </w:r>
      <w:r w:rsidR="005E0871">
        <w:rPr>
          <w:rtl/>
        </w:rPr>
        <w:t xml:space="preserve"> </w:t>
      </w:r>
      <w:r w:rsidRPr="006C0A8E">
        <w:rPr>
          <w:rtl/>
        </w:rPr>
        <w:t>חוק שבבסיסה באה לעשות צדק, אבל אני חושב שיש בה בעייתיות מסוימת.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>חוזר צריך להיעשות כאשר על פניו נראה בבירור שמשהו היה שגוי, שמשהו לא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כשורה, שמשהו אולי באמת לא בוצע לפי הצדק.</w:t>
      </w:r>
      <w:r w:rsidR="005E0871">
        <w:rPr>
          <w:rtl/>
        </w:rPr>
        <w:t xml:space="preserve"> </w:t>
      </w:r>
      <w:r w:rsidRPr="006C0A8E">
        <w:rPr>
          <w:rtl/>
        </w:rPr>
        <w:t>אבל, לא נביא לכך שמשפטים חוזרים</w:t>
      </w:r>
      <w:r w:rsidR="005E0871">
        <w:rPr>
          <w:rtl/>
        </w:rPr>
        <w:t xml:space="preserve"> </w:t>
      </w:r>
      <w:r w:rsidRPr="006C0A8E">
        <w:rPr>
          <w:rtl/>
        </w:rPr>
        <w:t>יהיו</w:t>
      </w:r>
      <w:r w:rsidR="005E0871">
        <w:rPr>
          <w:rtl/>
        </w:rPr>
        <w:t xml:space="preserve"> </w:t>
      </w:r>
      <w:r w:rsidRPr="006C0A8E">
        <w:rPr>
          <w:rtl/>
        </w:rPr>
        <w:t>עניין של מה בכך. אם אנשים ידעו שיש אפשרות למשפט חוזר, המדינה תוצף בבקשות</w:t>
      </w:r>
      <w:r w:rsidR="005E0871">
        <w:rPr>
          <w:rtl/>
        </w:rPr>
        <w:t xml:space="preserve"> </w:t>
      </w:r>
      <w:r w:rsidRPr="006C0A8E">
        <w:rPr>
          <w:rtl/>
        </w:rPr>
        <w:t>למשפט</w:t>
      </w:r>
      <w:r w:rsidR="005E0871">
        <w:rPr>
          <w:rtl/>
        </w:rPr>
        <w:t xml:space="preserve"> </w:t>
      </w:r>
      <w:r w:rsidRPr="006C0A8E">
        <w:rPr>
          <w:rtl/>
        </w:rPr>
        <w:t>חוזר,</w:t>
      </w:r>
      <w:r w:rsidR="005E0871">
        <w:rPr>
          <w:rtl/>
        </w:rPr>
        <w:t xml:space="preserve"> </w:t>
      </w:r>
      <w:r w:rsidRPr="006C0A8E">
        <w:rPr>
          <w:rtl/>
        </w:rPr>
        <w:t>ולאחר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ייעתרו בעתירות לבג"ץ נגד ההחלטה שלא לאפשר משפט חוזר,</w:t>
      </w:r>
      <w:r w:rsidR="005E0871">
        <w:rPr>
          <w:rtl/>
        </w:rPr>
        <w:t xml:space="preserve"> </w:t>
      </w:r>
      <w:r w:rsidRPr="006C0A8E">
        <w:rPr>
          <w:rtl/>
        </w:rPr>
        <w:t>אדוני שר המשפטים, אנחנו נהיה עדים לכאוס.</w:t>
      </w:r>
      <w:r w:rsidR="005E0871">
        <w:rPr>
          <w:rtl/>
        </w:rPr>
        <w:t xml:space="preserve"> </w:t>
      </w:r>
      <w:r w:rsidRPr="006C0A8E">
        <w:rPr>
          <w:rtl/>
        </w:rPr>
        <w:t>אני חושב שאנחנו לא יכולים להגיע למצב</w:t>
      </w:r>
      <w:r w:rsidR="005E0871">
        <w:rPr>
          <w:rtl/>
        </w:rPr>
        <w:t xml:space="preserve"> </w:t>
      </w:r>
      <w:r w:rsidRPr="006C0A8E">
        <w:rPr>
          <w:rtl/>
        </w:rPr>
        <w:t>שבו הדבר הזה לא יהיה חד וברור.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בנושא של מאסר עולם, אתה תמכת בגישתי, או אני תמכתי בגישתך, שלפיה אין לאפשר</w:t>
      </w:r>
      <w:r w:rsidR="005E0871">
        <w:rPr>
          <w:rtl/>
        </w:rPr>
        <w:t xml:space="preserve"> </w:t>
      </w:r>
      <w:r w:rsidRPr="006C0A8E">
        <w:rPr>
          <w:rtl/>
        </w:rPr>
        <w:t>ענישה</w:t>
      </w:r>
      <w:r w:rsidR="005E0871">
        <w:rPr>
          <w:rtl/>
        </w:rPr>
        <w:t xml:space="preserve"> </w:t>
      </w:r>
      <w:r w:rsidRPr="006C0A8E">
        <w:rPr>
          <w:rtl/>
        </w:rPr>
        <w:t>מופחתת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רצח.</w:t>
      </w:r>
      <w:r w:rsidR="005E0871">
        <w:rPr>
          <w:rtl/>
        </w:rPr>
        <w:t xml:space="preserve"> </w:t>
      </w:r>
      <w:r w:rsidRPr="006C0A8E">
        <w:rPr>
          <w:rtl/>
        </w:rPr>
        <w:t>בבסיס</w:t>
      </w:r>
      <w:r w:rsidR="005E0871">
        <w:rPr>
          <w:rtl/>
        </w:rPr>
        <w:t xml:space="preserve"> </w:t>
      </w:r>
      <w:r w:rsidRPr="006C0A8E">
        <w:rPr>
          <w:rtl/>
        </w:rPr>
        <w:t>העניין היו שני דברים: דבר ראשון, ענישה מופחתת</w:t>
      </w:r>
      <w:r w:rsidR="005E0871">
        <w:rPr>
          <w:rtl/>
        </w:rPr>
        <w:t xml:space="preserve"> </w:t>
      </w:r>
      <w:r w:rsidRPr="006C0A8E">
        <w:rPr>
          <w:rtl/>
        </w:rPr>
        <w:t>מחייבת</w:t>
      </w:r>
      <w:r w:rsidR="005E0871">
        <w:rPr>
          <w:rtl/>
        </w:rPr>
        <w:t xml:space="preserve"> </w:t>
      </w:r>
      <w:r w:rsidRPr="006C0A8E">
        <w:rPr>
          <w:rtl/>
        </w:rPr>
        <w:t>מהצד</w:t>
      </w:r>
      <w:r w:rsidR="005E0871">
        <w:rPr>
          <w:rtl/>
        </w:rPr>
        <w:t xml:space="preserve"> </w:t>
      </w:r>
      <w:r w:rsidRPr="006C0A8E">
        <w:rPr>
          <w:rtl/>
        </w:rPr>
        <w:t>השני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עונש מוות, שאתה ואני מתנגדים לו. דבר שני, ענישה מופחתת</w:t>
      </w:r>
      <w:r w:rsidR="005E0871">
        <w:rPr>
          <w:rtl/>
        </w:rPr>
        <w:t xml:space="preserve"> </w:t>
      </w:r>
      <w:r w:rsidRPr="006C0A8E">
        <w:rPr>
          <w:rtl/>
        </w:rPr>
        <w:t>יכולה להוביל לכך שיהיו מעשי נקמה, כי הם רואים את הרוצח של האבא או האמא או הסבא</w:t>
      </w:r>
      <w:r w:rsidR="005E0871">
        <w:rPr>
          <w:rtl/>
        </w:rPr>
        <w:t xml:space="preserve"> </w:t>
      </w:r>
      <w:r w:rsidRPr="006C0A8E">
        <w:rPr>
          <w:rtl/>
        </w:rPr>
        <w:t>יוצאים אחרי ארבע או חמש שנים החוצה, לאחר ניכוי שליש בגלל התנהגות טובה או קציבת</w:t>
      </w:r>
      <w:r w:rsidR="005E0871">
        <w:rPr>
          <w:rtl/>
        </w:rPr>
        <w:t xml:space="preserve"> </w:t>
      </w:r>
      <w:r w:rsidRPr="006C0A8E">
        <w:rPr>
          <w:rtl/>
        </w:rPr>
        <w:t>עונש.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כאן במשפט חוזר, כשלא סוגרים פרשייה שנראית על פניה סגורה, הדבר יכול</w:t>
      </w:r>
      <w:r w:rsidR="005E0871">
        <w:rPr>
          <w:rtl/>
        </w:rPr>
        <w:t xml:space="preserve"> </w:t>
      </w:r>
      <w:r w:rsidRPr="006C0A8E">
        <w:rPr>
          <w:rtl/>
        </w:rPr>
        <w:t>לגרום לבעיה.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המקרה</w:t>
      </w:r>
      <w:r w:rsidR="005E0871">
        <w:rPr>
          <w:rtl/>
        </w:rPr>
        <w:t xml:space="preserve"> </w:t>
      </w:r>
      <w:r w:rsidRPr="006C0A8E">
        <w:rPr>
          <w:rtl/>
        </w:rPr>
        <w:t>האקטואלי האחרון, פרשת דני כץ, הוא מקרה, לפי דעתי, מזעזע מכל בחינה,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רק בשל המצב שבו המשפחה מרגישה את מה שאירע לה, לא רק בגלל התחושות שהיא חשה,</w:t>
      </w:r>
      <w:r w:rsidR="005E0871">
        <w:rPr>
          <w:rtl/>
        </w:rPr>
        <w:t xml:space="preserve"> </w:t>
      </w:r>
      <w:r w:rsidRPr="006C0A8E">
        <w:rPr>
          <w:rtl/>
        </w:rPr>
        <w:t>אלא</w:t>
      </w:r>
      <w:r w:rsidR="005E0871">
        <w:rPr>
          <w:rtl/>
        </w:rPr>
        <w:t xml:space="preserve"> </w:t>
      </w:r>
      <w:r w:rsidRPr="006C0A8E">
        <w:rPr>
          <w:rtl/>
        </w:rPr>
        <w:t>כיוון</w:t>
      </w:r>
      <w:r w:rsidR="005E0871">
        <w:rPr>
          <w:rtl/>
        </w:rPr>
        <w:t xml:space="preserve"> </w:t>
      </w:r>
      <w:r w:rsidRPr="006C0A8E">
        <w:rPr>
          <w:rtl/>
        </w:rPr>
        <w:t>שהיא</w:t>
      </w:r>
      <w:r w:rsidR="005E0871">
        <w:rPr>
          <w:rtl/>
        </w:rPr>
        <w:t xml:space="preserve"> </w:t>
      </w:r>
      <w:r w:rsidRPr="006C0A8E">
        <w:rPr>
          <w:rtl/>
        </w:rPr>
        <w:t>טוענת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דבר אחד </w:t>
      </w:r>
      <w:r w:rsidR="005E0871">
        <w:rPr>
          <w:rtl/>
        </w:rPr>
        <w:t>–</w:t>
      </w:r>
      <w:r w:rsidRPr="006C0A8E">
        <w:rPr>
          <w:rtl/>
        </w:rPr>
        <w:t xml:space="preserve"> לא נתגלתה ולו ראיה אחת חדשה במהלך כל התקופה</w:t>
      </w:r>
      <w:r w:rsidR="005E0871">
        <w:rPr>
          <w:rtl/>
        </w:rPr>
        <w:t xml:space="preserve"> </w:t>
      </w:r>
      <w:r w:rsidRPr="006C0A8E">
        <w:rPr>
          <w:rtl/>
        </w:rPr>
        <w:t>הזאת.</w:t>
      </w:r>
      <w:r w:rsidR="005E0871">
        <w:rPr>
          <w:rtl/>
        </w:rPr>
        <w:t xml:space="preserve"> </w:t>
      </w:r>
      <w:r w:rsidRPr="006C0A8E">
        <w:rPr>
          <w:rtl/>
        </w:rPr>
        <w:t>דנו בזה כמה ערכאות, דנו בזה כל כך הרבה שופטים בכל כך הרבה הרכבים, וכולם</w:t>
      </w:r>
      <w:r w:rsidR="005E0871">
        <w:rPr>
          <w:rtl/>
        </w:rPr>
        <w:t xml:space="preserve"> </w:t>
      </w:r>
      <w:r w:rsidRPr="006C0A8E">
        <w:rPr>
          <w:rtl/>
        </w:rPr>
        <w:t>קבעו חד</w:t>
      </w:r>
      <w:r w:rsidR="005E0871">
        <w:rPr>
          <w:rtl/>
        </w:rPr>
        <w:t>-</w:t>
      </w:r>
      <w:r w:rsidRPr="006C0A8E">
        <w:rPr>
          <w:rtl/>
        </w:rPr>
        <w:t>משמעית, שאלה הרוצחים.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כמובן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הייתי בזירת הרצח, ואינני יודע, כמו לגבי כל מקרה אחר שקרה.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קבע</w:t>
      </w:r>
      <w:r w:rsidR="005E0871">
        <w:rPr>
          <w:rtl/>
        </w:rPr>
        <w:t xml:space="preserve"> </w:t>
      </w:r>
      <w:r w:rsidRPr="006C0A8E">
        <w:rPr>
          <w:rtl/>
        </w:rPr>
        <w:t>בצורה</w:t>
      </w:r>
      <w:r w:rsidR="005E0871">
        <w:rPr>
          <w:rtl/>
        </w:rPr>
        <w:t xml:space="preserve"> </w:t>
      </w:r>
      <w:r w:rsidRPr="006C0A8E">
        <w:rPr>
          <w:rtl/>
        </w:rPr>
        <w:t>הברורה</w:t>
      </w:r>
      <w:r w:rsidR="005E0871">
        <w:rPr>
          <w:rtl/>
        </w:rPr>
        <w:t xml:space="preserve"> </w:t>
      </w:r>
      <w:r w:rsidRPr="006C0A8E">
        <w:rPr>
          <w:rtl/>
        </w:rPr>
        <w:t>ביותר, לא צריך לגרום לזעזוע הזה במערכת</w:t>
      </w:r>
      <w:r w:rsidR="005E0871">
        <w:rPr>
          <w:rtl/>
        </w:rPr>
        <w:t xml:space="preserve"> </w:t>
      </w:r>
      <w:r w:rsidRPr="006C0A8E">
        <w:rPr>
          <w:rtl/>
        </w:rPr>
        <w:t>המשפטית.</w:t>
      </w:r>
      <w:r w:rsidR="005E0871">
        <w:rPr>
          <w:rtl/>
        </w:rPr>
        <w:t xml:space="preserve"> </w:t>
      </w:r>
      <w:r w:rsidRPr="006C0A8E">
        <w:rPr>
          <w:rtl/>
        </w:rPr>
        <w:t>המערכת המשפטית היא מערכת יציבה, ומי כמוך אמון על יציבות מערכת המשפט.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המערכת</w:t>
      </w:r>
      <w:r w:rsidR="005E0871">
        <w:rPr>
          <w:rtl/>
        </w:rPr>
        <w:t xml:space="preserve"> </w:t>
      </w:r>
      <w:r w:rsidRPr="006C0A8E">
        <w:rPr>
          <w:rtl/>
        </w:rPr>
        <w:t>הזאת תהיה במצב של מטוטלת או תנוע כלולב, אנחנו נהיה עדים, לפי דעתי,</w:t>
      </w:r>
      <w:r w:rsidR="005E0871">
        <w:rPr>
          <w:rtl/>
        </w:rPr>
        <w:t xml:space="preserve"> </w:t>
      </w:r>
      <w:r w:rsidRPr="006C0A8E">
        <w:rPr>
          <w:rtl/>
        </w:rPr>
        <w:t>להפחתת האמון במערכת המשפט, וזה דבר שאנחנו לא רוצים.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האדם רוצח, מגיע לו שישב במאסר עולם, כי הוא לקח חיי אדם, וזה הדבר החמור</w:t>
      </w:r>
      <w:r w:rsidR="005E0871">
        <w:rPr>
          <w:rtl/>
        </w:rPr>
        <w:t xml:space="preserve"> </w:t>
      </w:r>
      <w:r w:rsidRPr="006C0A8E">
        <w:rPr>
          <w:rtl/>
        </w:rPr>
        <w:t>ביותר</w:t>
      </w:r>
      <w:r w:rsidR="005E0871">
        <w:rPr>
          <w:rtl/>
        </w:rPr>
        <w:t xml:space="preserve"> </w:t>
      </w:r>
      <w:r w:rsidRPr="006C0A8E">
        <w:rPr>
          <w:rtl/>
        </w:rPr>
        <w:t>שאפשר</w:t>
      </w:r>
      <w:r w:rsidR="005E0871">
        <w:rPr>
          <w:rtl/>
        </w:rPr>
        <w:t xml:space="preserve"> </w:t>
      </w:r>
      <w:r w:rsidRPr="006C0A8E">
        <w:rPr>
          <w:rtl/>
        </w:rPr>
        <w:t>לעשות.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הורשע</w:t>
      </w:r>
      <w:r w:rsidR="005E0871">
        <w:rPr>
          <w:rtl/>
        </w:rPr>
        <w:t xml:space="preserve"> </w:t>
      </w:r>
      <w:r w:rsidRPr="006C0A8E">
        <w:rPr>
          <w:rtl/>
        </w:rPr>
        <w:t>כדין בערכאה ראשונה ובערכאה שנייה, והורשע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השופטים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מרבית השופטים בפסיקה סופית ומוחלטת, האפשרויות</w:t>
      </w:r>
      <w:r w:rsidR="005E0871">
        <w:rPr>
          <w:rtl/>
        </w:rPr>
        <w:t xml:space="preserve"> </w:t>
      </w:r>
      <w:r w:rsidRPr="006C0A8E">
        <w:rPr>
          <w:rtl/>
        </w:rPr>
        <w:t>למשפט חוזר, אדוני היושב</w:t>
      </w:r>
      <w:r w:rsidR="005E0871">
        <w:rPr>
          <w:rtl/>
        </w:rPr>
        <w:t>-</w:t>
      </w:r>
      <w:r w:rsidRPr="006C0A8E">
        <w:rPr>
          <w:rtl/>
        </w:rPr>
        <w:t>ראש, צריכות להיות רק במקרים חריגים ביותר.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נהיה</w:t>
      </w:r>
      <w:r w:rsidR="005E0871">
        <w:rPr>
          <w:rtl/>
        </w:rPr>
        <w:t xml:space="preserve"> </w:t>
      </w:r>
      <w:r w:rsidRPr="006C0A8E">
        <w:rPr>
          <w:rtl/>
        </w:rPr>
        <w:t>עדים</w:t>
      </w:r>
      <w:r w:rsidR="005E0871">
        <w:rPr>
          <w:rtl/>
        </w:rPr>
        <w:t xml:space="preserve"> </w:t>
      </w:r>
      <w:r w:rsidRPr="006C0A8E">
        <w:rPr>
          <w:rtl/>
        </w:rPr>
        <w:t>למצב</w:t>
      </w:r>
      <w:r w:rsidR="005E0871">
        <w:rPr>
          <w:rtl/>
        </w:rPr>
        <w:t xml:space="preserve"> </w:t>
      </w:r>
      <w:r w:rsidRPr="006C0A8E">
        <w:rPr>
          <w:rtl/>
        </w:rPr>
        <w:t>שהצעת החוק הזאת תעבור, אני אומר לך, ובזה אני</w:t>
      </w:r>
      <w:r w:rsidR="005E0871">
        <w:rPr>
          <w:rtl/>
        </w:rPr>
        <w:t xml:space="preserve"> </w:t>
      </w:r>
      <w:r w:rsidRPr="006C0A8E">
        <w:rPr>
          <w:rtl/>
        </w:rPr>
        <w:t>מסיים, מה יהיה התסריט. אנשים יורשעו, יבקשו בקשה למשפט חוזר, ההחלטה ברוב המקרים</w:t>
      </w:r>
      <w:r w:rsidR="005E0871">
        <w:rPr>
          <w:rtl/>
        </w:rPr>
        <w:t xml:space="preserve"> </w:t>
      </w:r>
      <w:r w:rsidRPr="006C0A8E">
        <w:rPr>
          <w:rtl/>
        </w:rPr>
        <w:t>תהיה</w:t>
      </w:r>
      <w:r w:rsidR="005E0871">
        <w:rPr>
          <w:rtl/>
        </w:rPr>
        <w:t xml:space="preserve"> </w:t>
      </w:r>
      <w:r w:rsidRPr="006C0A8E">
        <w:rPr>
          <w:rtl/>
        </w:rPr>
        <w:t>לא,</w:t>
      </w:r>
      <w:r w:rsidR="005E0871">
        <w:rPr>
          <w:rtl/>
        </w:rPr>
        <w:t xml:space="preserve"> </w:t>
      </w:r>
      <w:r w:rsidRPr="006C0A8E">
        <w:rPr>
          <w:rtl/>
        </w:rPr>
        <w:t>יפנו לבג"ץ נגד החלטה מינהלית, אולי אפילו מעין שיפוטית, אני לא יודע,</w:t>
      </w:r>
      <w:r w:rsidR="005E0871">
        <w:rPr>
          <w:rtl/>
        </w:rPr>
        <w:t xml:space="preserve"> </w:t>
      </w:r>
      <w:r w:rsidRPr="006C0A8E">
        <w:rPr>
          <w:rtl/>
        </w:rPr>
        <w:t>והדבר</w:t>
      </w:r>
      <w:r w:rsidR="005E0871">
        <w:rPr>
          <w:rtl/>
        </w:rPr>
        <w:t xml:space="preserve"> </w:t>
      </w:r>
      <w:r w:rsidRPr="006C0A8E">
        <w:rPr>
          <w:rtl/>
        </w:rPr>
        <w:t>הזה</w:t>
      </w:r>
      <w:r w:rsidR="005E0871">
        <w:rPr>
          <w:rtl/>
        </w:rPr>
        <w:t xml:space="preserve"> </w:t>
      </w:r>
      <w:r w:rsidRPr="006C0A8E">
        <w:rPr>
          <w:rtl/>
        </w:rPr>
        <w:t>יביא לכך שתהיה לנו בעיה. אומנם נשיא בית</w:t>
      </w:r>
      <w:r w:rsidR="005E0871">
        <w:rPr>
          <w:rtl/>
        </w:rPr>
        <w:t>-</w:t>
      </w:r>
      <w:r w:rsidRPr="006C0A8E">
        <w:rPr>
          <w:rtl/>
        </w:rPr>
        <w:t>המשפט העליון הוא זה שמחליט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העניין.</w:t>
      </w:r>
      <w:r w:rsidR="005E0871">
        <w:rPr>
          <w:rtl/>
        </w:rPr>
        <w:t xml:space="preserve"> </w:t>
      </w:r>
      <w:r w:rsidRPr="006C0A8E">
        <w:rPr>
          <w:rtl/>
        </w:rPr>
        <w:t>אני לא יודע אם אפשר לתקוף את החלטתו, אבל זה יביא למצב של אי</w:t>
      </w:r>
      <w:r w:rsidR="005E0871">
        <w:rPr>
          <w:rtl/>
        </w:rPr>
        <w:t>-</w:t>
      </w:r>
      <w:r w:rsidRPr="006C0A8E">
        <w:rPr>
          <w:rtl/>
        </w:rPr>
        <w:t>ודאות</w:t>
      </w:r>
      <w:r w:rsidR="005E0871">
        <w:rPr>
          <w:rtl/>
        </w:rPr>
        <w:t xml:space="preserve"> </w:t>
      </w:r>
      <w:r w:rsidRPr="006C0A8E">
        <w:rPr>
          <w:rtl/>
        </w:rPr>
        <w:t>במערכת</w:t>
      </w:r>
      <w:r w:rsidR="005E0871">
        <w:rPr>
          <w:rtl/>
        </w:rPr>
        <w:t xml:space="preserve"> </w:t>
      </w:r>
      <w:r w:rsidRPr="006C0A8E">
        <w:rPr>
          <w:rtl/>
        </w:rPr>
        <w:t>המשפטית,</w:t>
      </w:r>
      <w:r w:rsidR="005E0871">
        <w:rPr>
          <w:rtl/>
        </w:rPr>
        <w:t xml:space="preserve"> </w:t>
      </w:r>
      <w:r w:rsidRPr="006C0A8E">
        <w:rPr>
          <w:rtl/>
        </w:rPr>
        <w:t>יביא</w:t>
      </w:r>
      <w:r w:rsidR="005E0871">
        <w:rPr>
          <w:rtl/>
        </w:rPr>
        <w:t xml:space="preserve"> </w:t>
      </w:r>
      <w:r w:rsidRPr="006C0A8E">
        <w:rPr>
          <w:rtl/>
        </w:rPr>
        <w:t>למצב שבו, אני חושב, ניפגע כולנו.</w:t>
      </w:r>
      <w:r w:rsidR="005E0871">
        <w:rPr>
          <w:rtl/>
        </w:rPr>
        <w:t xml:space="preserve"> </w:t>
      </w:r>
      <w:r w:rsidRPr="006C0A8E">
        <w:rPr>
          <w:rtl/>
        </w:rPr>
        <w:t>אם אנחנו רוצים מערכת</w:t>
      </w:r>
      <w:r w:rsidR="005E0871">
        <w:rPr>
          <w:rtl/>
        </w:rPr>
        <w:t xml:space="preserve"> </w:t>
      </w:r>
      <w:r w:rsidRPr="006C0A8E">
        <w:rPr>
          <w:rtl/>
        </w:rPr>
        <w:t>משפטית</w:t>
      </w:r>
      <w:r w:rsidR="005E0871">
        <w:rPr>
          <w:rtl/>
        </w:rPr>
        <w:t xml:space="preserve"> </w:t>
      </w:r>
      <w:r w:rsidRPr="006C0A8E">
        <w:rPr>
          <w:rtl/>
        </w:rPr>
        <w:t>נכונה,</w:t>
      </w:r>
      <w:r w:rsidR="005E0871">
        <w:rPr>
          <w:rtl/>
        </w:rPr>
        <w:t xml:space="preserve"> </w:t>
      </w:r>
      <w:r w:rsidRPr="006C0A8E">
        <w:rPr>
          <w:rtl/>
        </w:rPr>
        <w:t>טובה,</w:t>
      </w:r>
      <w:r w:rsidR="005E0871">
        <w:rPr>
          <w:rtl/>
        </w:rPr>
        <w:t xml:space="preserve"> </w:t>
      </w:r>
      <w:r w:rsidRPr="006C0A8E">
        <w:rPr>
          <w:rtl/>
        </w:rPr>
        <w:t>יציבה,</w:t>
      </w:r>
      <w:r w:rsidR="005E0871">
        <w:rPr>
          <w:rtl/>
        </w:rPr>
        <w:t xml:space="preserve"> </w:t>
      </w:r>
      <w:r w:rsidRPr="006C0A8E">
        <w:rPr>
          <w:rtl/>
        </w:rPr>
        <w:t>שהדברים</w:t>
      </w:r>
      <w:r w:rsidR="005E0871">
        <w:rPr>
          <w:rtl/>
        </w:rPr>
        <w:t xml:space="preserve"> </w:t>
      </w:r>
      <w:r w:rsidRPr="006C0A8E">
        <w:rPr>
          <w:rtl/>
        </w:rPr>
        <w:t>בה ברורים, ידועים וקיימים, הייתי מבקש,</w:t>
      </w:r>
      <w:r w:rsidR="005E0871">
        <w:rPr>
          <w:rtl/>
        </w:rPr>
        <w:t xml:space="preserve"> </w:t>
      </w: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שר</w:t>
      </w:r>
      <w:r w:rsidR="005E0871">
        <w:rPr>
          <w:rtl/>
        </w:rPr>
        <w:t xml:space="preserve"> </w:t>
      </w:r>
      <w:r w:rsidRPr="006C0A8E">
        <w:rPr>
          <w:rtl/>
        </w:rPr>
        <w:t>המשפטים,</w:t>
      </w:r>
      <w:r w:rsidR="005E0871">
        <w:rPr>
          <w:rtl/>
        </w:rPr>
        <w:t xml:space="preserve"> </w:t>
      </w:r>
      <w:r w:rsidRPr="006C0A8E">
        <w:rPr>
          <w:rtl/>
        </w:rPr>
        <w:t>שההצעה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תהיה גורפת והעילות למשפט חוזר תהיינה מצומצמות</w:t>
      </w:r>
      <w:r w:rsidR="005E0871">
        <w:rPr>
          <w:rtl/>
        </w:rPr>
        <w:t xml:space="preserve"> </w:t>
      </w:r>
      <w:r w:rsidRPr="006C0A8E">
        <w:rPr>
          <w:rtl/>
        </w:rPr>
        <w:t>ביותר, אם בכלל.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תודה.</w:t>
      </w:r>
      <w:r w:rsidR="005E0871">
        <w:rPr>
          <w:rtl/>
        </w:rPr>
        <w:t xml:space="preserve"> </w:t>
      </w:r>
      <w:r w:rsidRPr="006C0A8E">
        <w:rPr>
          <w:rtl/>
        </w:rPr>
        <w:t>אני רק רוצה להסב את תשומת לבו של חברי, חבר הכנסת סילבן שלום. בדברי</w:t>
      </w:r>
      <w:r w:rsidR="005E0871">
        <w:rPr>
          <w:rtl/>
        </w:rPr>
        <w:t xml:space="preserve"> </w:t>
      </w:r>
      <w:r w:rsidRPr="006C0A8E">
        <w:rPr>
          <w:rtl/>
        </w:rPr>
        <w:t>ההסבר</w:t>
      </w:r>
      <w:r w:rsidR="005E0871">
        <w:rPr>
          <w:rtl/>
        </w:rPr>
        <w:t xml:space="preserve"> </w:t>
      </w:r>
      <w:r w:rsidRPr="006C0A8E">
        <w:rPr>
          <w:rtl/>
        </w:rPr>
        <w:t>כתוב, שאלו המלצות של ועדה בראשות השופט העליון אליעזר גולדברג. אלו דברים</w:t>
      </w:r>
      <w:r w:rsidR="005E0871">
        <w:rPr>
          <w:rtl/>
        </w:rPr>
        <w:t xml:space="preserve"> </w:t>
      </w:r>
      <w:r w:rsidRPr="006C0A8E">
        <w:rPr>
          <w:rtl/>
        </w:rPr>
        <w:t>שנבדקו,</w:t>
      </w:r>
      <w:r w:rsidR="005E0871">
        <w:rPr>
          <w:rtl/>
        </w:rPr>
        <w:t xml:space="preserve"> </w:t>
      </w:r>
      <w:r w:rsidRPr="006C0A8E">
        <w:rPr>
          <w:rtl/>
        </w:rPr>
        <w:t>בוודאי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הדברים</w:t>
      </w:r>
      <w:r w:rsidR="005E0871">
        <w:rPr>
          <w:rtl/>
        </w:rPr>
        <w:t xml:space="preserve"> </w:t>
      </w:r>
      <w:r w:rsidRPr="006C0A8E">
        <w:rPr>
          <w:rtl/>
        </w:rPr>
        <w:t>שלך.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לא צריכים להקל ראש בוועדה מאוד</w:t>
      </w:r>
      <w:r w:rsidR="005E0871">
        <w:rPr>
          <w:rtl/>
        </w:rPr>
        <w:t xml:space="preserve"> </w:t>
      </w:r>
      <w:r w:rsidRPr="006C0A8E">
        <w:rPr>
          <w:rtl/>
        </w:rPr>
        <w:t>משפטית, בוודאי לא פוליטית, שבדקה את העניין הזה. את זה צריך להביא בחשבון.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ההערה</w:t>
      </w:r>
      <w:r w:rsidR="005E0871">
        <w:rPr>
          <w:rtl/>
        </w:rPr>
        <w:t xml:space="preserve"> </w:t>
      </w:r>
      <w:r w:rsidRPr="006C0A8E">
        <w:rPr>
          <w:rtl/>
        </w:rPr>
        <w:t>שלך,</w:t>
      </w:r>
      <w:r w:rsidR="005E0871">
        <w:rPr>
          <w:rtl/>
        </w:rPr>
        <w:t xml:space="preserve"> </w:t>
      </w: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כמו מרבית ההערות שלך, היא הערה נכונה וחכמה.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 שהוועדה</w:t>
      </w:r>
      <w:r w:rsidR="005E0871">
        <w:rPr>
          <w:rtl/>
        </w:rPr>
        <w:t xml:space="preserve"> </w:t>
      </w:r>
      <w:r w:rsidRPr="006C0A8E">
        <w:rPr>
          <w:rtl/>
        </w:rPr>
        <w:t>ישבה הרבה יותר ממני על הדבר הזה וחשבה עליו. אבל יש מצב שבו</w:t>
      </w:r>
      <w:r w:rsidR="005E0871">
        <w:rPr>
          <w:rtl/>
        </w:rPr>
        <w:t xml:space="preserve"> </w:t>
      </w:r>
      <w:r w:rsidRPr="006C0A8E">
        <w:rPr>
          <w:rtl/>
        </w:rPr>
        <w:t>לפעמים</w:t>
      </w:r>
      <w:r w:rsidR="005E0871">
        <w:rPr>
          <w:rtl/>
        </w:rPr>
        <w:t xml:space="preserve"> </w:t>
      </w:r>
      <w:r w:rsidRPr="006C0A8E">
        <w:rPr>
          <w:rtl/>
        </w:rPr>
        <w:t>רוצים</w:t>
      </w:r>
      <w:r w:rsidR="005E0871">
        <w:rPr>
          <w:rtl/>
        </w:rPr>
        <w:t xml:space="preserve"> </w:t>
      </w:r>
      <w:r w:rsidRPr="006C0A8E">
        <w:rPr>
          <w:rtl/>
        </w:rPr>
        <w:t>לענות</w:t>
      </w:r>
      <w:r w:rsidR="005E0871">
        <w:rPr>
          <w:rtl/>
        </w:rPr>
        <w:t xml:space="preserve"> </w:t>
      </w:r>
      <w:r w:rsidRPr="006C0A8E">
        <w:rPr>
          <w:rtl/>
        </w:rPr>
        <w:t>על כל האפשרויות, למצוא פתרון לכל המצבים, וזה מביא להרחבה</w:t>
      </w:r>
      <w:r w:rsidR="005E0871">
        <w:rPr>
          <w:rtl/>
        </w:rPr>
        <w:t xml:space="preserve"> </w:t>
      </w:r>
      <w:r w:rsidRPr="006C0A8E">
        <w:rPr>
          <w:rtl/>
        </w:rPr>
        <w:t>שהיא לא טובה. אני חושב, שאתה רוצה, בסופו של דבר, שהמערכת תהיה יציבה.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כי מעל לכול הצדק יצא לאור.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סילבן שלום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בדיוק.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אדם</w:t>
      </w:r>
      <w:r w:rsidR="005E0871">
        <w:rPr>
          <w:rtl/>
        </w:rPr>
        <w:t xml:space="preserve"> </w:t>
      </w:r>
      <w:r w:rsidRPr="006C0A8E">
        <w:rPr>
          <w:rtl/>
        </w:rPr>
        <w:t>שאמון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הצדק</w:t>
      </w:r>
      <w:r w:rsidR="005E0871">
        <w:rPr>
          <w:rtl/>
        </w:rPr>
        <w:t xml:space="preserve"> </w:t>
      </w:r>
      <w:r w:rsidRPr="006C0A8E">
        <w:rPr>
          <w:rtl/>
        </w:rPr>
        <w:t>ורוצה שיהיה צדק. בסופו של דבר, צדק יש</w:t>
      </w:r>
      <w:r w:rsidR="005E0871">
        <w:rPr>
          <w:rtl/>
        </w:rPr>
        <w:t xml:space="preserve"> </w:t>
      </w:r>
      <w:r w:rsidRPr="006C0A8E">
        <w:rPr>
          <w:rtl/>
        </w:rPr>
        <w:t>כשתהיה</w:t>
      </w:r>
      <w:r w:rsidR="005E0871">
        <w:rPr>
          <w:rtl/>
        </w:rPr>
        <w:t xml:space="preserve"> </w:t>
      </w:r>
      <w:r w:rsidRPr="006C0A8E">
        <w:rPr>
          <w:rtl/>
        </w:rPr>
        <w:t>פסיקת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תהיה</w:t>
      </w:r>
      <w:r w:rsidR="005E0871">
        <w:rPr>
          <w:rtl/>
        </w:rPr>
        <w:t xml:space="preserve"> </w:t>
      </w:r>
      <w:r w:rsidRPr="006C0A8E">
        <w:rPr>
          <w:rtl/>
        </w:rPr>
        <w:t>עילה למשפט חוזר, היא צריכה להיות עילה עם</w:t>
      </w:r>
      <w:r w:rsidR="005E0871">
        <w:rPr>
          <w:rtl/>
        </w:rPr>
        <w:t xml:space="preserve"> </w:t>
      </w:r>
      <w:r w:rsidRPr="006C0A8E">
        <w:rPr>
          <w:rtl/>
        </w:rPr>
        <w:t>נימוקים מאוד מאוד כבדי משקל.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לך.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הכנסת אבנר חי שאקי </w:t>
      </w:r>
      <w:r w:rsidR="005E0871">
        <w:rPr>
          <w:rtl/>
        </w:rPr>
        <w:t>–</w:t>
      </w:r>
      <w:r w:rsidRPr="006C0A8E">
        <w:rPr>
          <w:rtl/>
        </w:rPr>
        <w:t xml:space="preserve"> איננו. חבר הכנסת טלב אלסאנע, בבקשה.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אחריו </w:t>
      </w:r>
      <w:r w:rsidR="005E0871">
        <w:rPr>
          <w:rtl/>
        </w:rPr>
        <w:t>–</w:t>
      </w:r>
      <w:r w:rsidRPr="006C0A8E">
        <w:rPr>
          <w:rtl/>
        </w:rPr>
        <w:t xml:space="preserve"> חברי הכנסת גור, גפני, אלול.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 האחרון ברשימה.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לא.</w:t>
      </w:r>
      <w:r w:rsidR="005E0871">
        <w:rPr>
          <w:rtl/>
        </w:rPr>
        <w:t xml:space="preserve"> </w:t>
      </w:r>
      <w:r w:rsidRPr="006C0A8E">
        <w:rPr>
          <w:rtl/>
        </w:rPr>
        <w:t>האחרון</w:t>
      </w:r>
      <w:r w:rsidR="005E0871">
        <w:rPr>
          <w:rtl/>
        </w:rPr>
        <w:t xml:space="preserve"> </w:t>
      </w:r>
      <w:r w:rsidRPr="006C0A8E">
        <w:rPr>
          <w:rtl/>
        </w:rPr>
        <w:t>חבר הכנסת תיכון, שיושב כאן וממתין בסבלנות. נשמע את דעתו, היא</w:t>
      </w:r>
      <w:r w:rsidR="005E0871">
        <w:rPr>
          <w:rtl/>
        </w:rPr>
        <w:t xml:space="preserve"> </w:t>
      </w:r>
      <w:r w:rsidRPr="006C0A8E">
        <w:rPr>
          <w:rtl/>
        </w:rPr>
        <w:t>מאוד חשובה לי.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כנסת</w:t>
      </w:r>
      <w:r w:rsidR="005E0871">
        <w:rPr>
          <w:rtl/>
        </w:rPr>
        <w:t xml:space="preserve"> </w:t>
      </w:r>
      <w:r w:rsidRPr="006C0A8E">
        <w:rPr>
          <w:rtl/>
        </w:rPr>
        <w:t>נכבדה,</w:t>
      </w:r>
      <w:r w:rsidR="005E0871">
        <w:rPr>
          <w:rtl/>
        </w:rPr>
        <w:t xml:space="preserve"> </w:t>
      </w:r>
      <w:r w:rsidRPr="006C0A8E">
        <w:rPr>
          <w:rtl/>
        </w:rPr>
        <w:t>מאחר</w:t>
      </w:r>
      <w:r w:rsidR="005E0871">
        <w:rPr>
          <w:rtl/>
        </w:rPr>
        <w:t xml:space="preserve"> </w:t>
      </w:r>
      <w:r w:rsidRPr="006C0A8E">
        <w:rPr>
          <w:rtl/>
        </w:rPr>
        <w:t>שזו</w:t>
      </w:r>
      <w:r w:rsidR="005E0871">
        <w:rPr>
          <w:rtl/>
        </w:rPr>
        <w:t xml:space="preserve"> </w:t>
      </w:r>
      <w:r w:rsidRPr="006C0A8E">
        <w:rPr>
          <w:rtl/>
        </w:rPr>
        <w:t>הזדמנות ראשונה שאני נואם לאחר</w:t>
      </w:r>
      <w:r w:rsidR="005E0871">
        <w:rPr>
          <w:rtl/>
        </w:rPr>
        <w:t xml:space="preserve"> </w:t>
      </w:r>
      <w:r w:rsidRPr="006C0A8E">
        <w:rPr>
          <w:rtl/>
        </w:rPr>
        <w:t>האירוע</w:t>
      </w:r>
      <w:r w:rsidR="005E0871">
        <w:rPr>
          <w:rtl/>
        </w:rPr>
        <w:t xml:space="preserve"> </w:t>
      </w:r>
      <w:r w:rsidRPr="006C0A8E">
        <w:rPr>
          <w:rtl/>
        </w:rPr>
        <w:t>הקשה,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להתייחס בכמה משפטים לאירוע הקשה והנתעב של הירצחו של</w:t>
      </w:r>
      <w:r w:rsidR="005E0871">
        <w:rPr>
          <w:rtl/>
        </w:rPr>
        <w:t xml:space="preserve"> </w:t>
      </w:r>
      <w:r w:rsidRPr="006C0A8E">
        <w:rPr>
          <w:rtl/>
        </w:rPr>
        <w:t>ראש הממשלה.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לדעתי,</w:t>
      </w:r>
      <w:r w:rsidR="005E0871">
        <w:rPr>
          <w:rtl/>
        </w:rPr>
        <w:t xml:space="preserve"> </w:t>
      </w:r>
      <w:r w:rsidRPr="006C0A8E">
        <w:rPr>
          <w:rtl/>
        </w:rPr>
        <w:t>אמצעי</w:t>
      </w:r>
      <w:r w:rsidR="005E0871">
        <w:rPr>
          <w:rtl/>
        </w:rPr>
        <w:t xml:space="preserve"> </w:t>
      </w:r>
      <w:r w:rsidRPr="006C0A8E">
        <w:rPr>
          <w:rtl/>
        </w:rPr>
        <w:t>התקשורת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נתנו ביטוי</w:t>
      </w:r>
      <w:r w:rsidR="005E0871">
        <w:rPr>
          <w:rtl/>
        </w:rPr>
        <w:t xml:space="preserve"> </w:t>
      </w:r>
      <w:r w:rsidRPr="006C0A8E">
        <w:rPr>
          <w:rtl/>
        </w:rPr>
        <w:t>הולם לזעזוע ולצער הרב אשר פקדו את</w:t>
      </w:r>
      <w:r w:rsidR="005E0871">
        <w:rPr>
          <w:rtl/>
        </w:rPr>
        <w:t xml:space="preserve"> </w:t>
      </w:r>
      <w:r w:rsidRPr="006C0A8E">
        <w:rPr>
          <w:rtl/>
        </w:rPr>
        <w:t>המגזר</w:t>
      </w:r>
      <w:r w:rsidR="005E0871">
        <w:rPr>
          <w:rtl/>
        </w:rPr>
        <w:t xml:space="preserve"> </w:t>
      </w:r>
      <w:r w:rsidRPr="006C0A8E">
        <w:rPr>
          <w:rtl/>
        </w:rPr>
        <w:t>הערבי</w:t>
      </w:r>
      <w:r w:rsidR="005E0871">
        <w:rPr>
          <w:rtl/>
        </w:rPr>
        <w:t xml:space="preserve"> </w:t>
      </w:r>
      <w:r w:rsidRPr="006C0A8E">
        <w:rPr>
          <w:rtl/>
        </w:rPr>
        <w:t>במדינת</w:t>
      </w:r>
      <w:r w:rsidR="005E0871">
        <w:rPr>
          <w:rtl/>
        </w:rPr>
        <w:t xml:space="preserve"> </w:t>
      </w:r>
      <w:r w:rsidRPr="006C0A8E">
        <w:rPr>
          <w:rtl/>
        </w:rPr>
        <w:t>ישראל,</w:t>
      </w:r>
      <w:r w:rsidR="005E0871">
        <w:rPr>
          <w:rtl/>
        </w:rPr>
        <w:t xml:space="preserve"> </w:t>
      </w:r>
      <w:r w:rsidRPr="006C0A8E">
        <w:rPr>
          <w:rtl/>
        </w:rPr>
        <w:t>תחושה</w:t>
      </w:r>
      <w:r w:rsidR="005E0871">
        <w:rPr>
          <w:rtl/>
        </w:rPr>
        <w:t xml:space="preserve"> </w:t>
      </w:r>
      <w:r w:rsidRPr="006C0A8E">
        <w:rPr>
          <w:rtl/>
        </w:rPr>
        <w:t>שהיא</w:t>
      </w:r>
      <w:r w:rsidR="005E0871">
        <w:rPr>
          <w:rtl/>
        </w:rPr>
        <w:t xml:space="preserve"> </w:t>
      </w:r>
      <w:r w:rsidRPr="006C0A8E">
        <w:rPr>
          <w:rtl/>
        </w:rPr>
        <w:t>כמעט ללא תקדים, של השתתפות בצער או</w:t>
      </w:r>
      <w:r w:rsidR="005E0871">
        <w:rPr>
          <w:rtl/>
        </w:rPr>
        <w:t xml:space="preserve"> </w:t>
      </w:r>
      <w:r w:rsidRPr="006C0A8E">
        <w:rPr>
          <w:rtl/>
        </w:rPr>
        <w:t>רגשות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גורל משותף. לדעתי, אמצעי התקשורת הציגו את זה כאילו זו בעיה או אירוע</w:t>
      </w:r>
      <w:r w:rsidR="005E0871">
        <w:rPr>
          <w:rtl/>
        </w:rPr>
        <w:t xml:space="preserve"> </w:t>
      </w:r>
      <w:r w:rsidRPr="006C0A8E">
        <w:rPr>
          <w:rtl/>
        </w:rPr>
        <w:t>קשה</w:t>
      </w:r>
      <w:r w:rsidR="005E0871">
        <w:rPr>
          <w:rtl/>
        </w:rPr>
        <w:t xml:space="preserve"> </w:t>
      </w:r>
      <w:r w:rsidRPr="006C0A8E">
        <w:rPr>
          <w:rtl/>
        </w:rPr>
        <w:t>שקשור</w:t>
      </w:r>
      <w:r w:rsidR="005E0871">
        <w:rPr>
          <w:rtl/>
        </w:rPr>
        <w:t xml:space="preserve"> </w:t>
      </w:r>
      <w:r w:rsidRPr="006C0A8E">
        <w:rPr>
          <w:rtl/>
        </w:rPr>
        <w:t>לצד</w:t>
      </w:r>
      <w:r w:rsidR="005E0871">
        <w:rPr>
          <w:rtl/>
        </w:rPr>
        <w:t xml:space="preserve"> </w:t>
      </w:r>
      <w:r w:rsidRPr="006C0A8E">
        <w:rPr>
          <w:rtl/>
        </w:rPr>
        <w:t>אחד של החברה הישראלית. זה לא מקרי, זה בגלל ההתנקשות, הבוגדנות</w:t>
      </w:r>
      <w:r w:rsidR="005E0871">
        <w:rPr>
          <w:rtl/>
        </w:rPr>
        <w:t xml:space="preserve"> </w:t>
      </w:r>
      <w:r w:rsidRPr="006C0A8E">
        <w:rPr>
          <w:rtl/>
        </w:rPr>
        <w:t>והאירוע</w:t>
      </w:r>
      <w:r w:rsidR="005E0871">
        <w:rPr>
          <w:rtl/>
        </w:rPr>
        <w:t xml:space="preserve"> </w:t>
      </w:r>
      <w:r w:rsidRPr="006C0A8E">
        <w:rPr>
          <w:rtl/>
        </w:rPr>
        <w:t>עצמו</w:t>
      </w:r>
      <w:r w:rsidR="005E0871">
        <w:rPr>
          <w:rtl/>
        </w:rPr>
        <w:t xml:space="preserve"> </w:t>
      </w:r>
      <w:r w:rsidRPr="006C0A8E">
        <w:rPr>
          <w:rtl/>
        </w:rPr>
        <w:t>של הירי על</w:t>
      </w:r>
      <w:r w:rsidR="005E0871">
        <w:rPr>
          <w:rtl/>
        </w:rPr>
        <w:t>-</w:t>
      </w:r>
      <w:r w:rsidRPr="006C0A8E">
        <w:rPr>
          <w:rtl/>
        </w:rPr>
        <w:t>ידי כוחות החושך על מנת לנסות לשים קץ ולטרפד את תהליך</w:t>
      </w:r>
      <w:r w:rsidR="005E0871">
        <w:rPr>
          <w:rtl/>
        </w:rPr>
        <w:t xml:space="preserve"> </w:t>
      </w:r>
      <w:r w:rsidRPr="006C0A8E">
        <w:rPr>
          <w:rtl/>
        </w:rPr>
        <w:t>השלום, שהוא המטרה הנעלה של כולנו כאן.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דבר</w:t>
      </w:r>
      <w:r w:rsidR="005E0871">
        <w:rPr>
          <w:rtl/>
        </w:rPr>
        <w:t xml:space="preserve"> </w:t>
      </w:r>
      <w:r w:rsidRPr="006C0A8E">
        <w:rPr>
          <w:rtl/>
        </w:rPr>
        <w:t>שני,</w:t>
      </w:r>
      <w:r w:rsidR="005E0871">
        <w:rPr>
          <w:rtl/>
        </w:rPr>
        <w:t xml:space="preserve"> </w:t>
      </w:r>
      <w:r w:rsidRPr="006C0A8E">
        <w:rPr>
          <w:rtl/>
        </w:rPr>
        <w:t>כשאנחנו</w:t>
      </w:r>
      <w:r w:rsidR="005E0871">
        <w:rPr>
          <w:rtl/>
        </w:rPr>
        <w:t xml:space="preserve"> </w:t>
      </w:r>
      <w:r w:rsidRPr="006C0A8E">
        <w:rPr>
          <w:rtl/>
        </w:rPr>
        <w:t>מתייחסים</w:t>
      </w:r>
      <w:r w:rsidR="005E0871">
        <w:rPr>
          <w:rtl/>
        </w:rPr>
        <w:t xml:space="preserve"> </w:t>
      </w:r>
      <w:r w:rsidRPr="006C0A8E">
        <w:rPr>
          <w:rtl/>
        </w:rPr>
        <w:t>לנקודה</w:t>
      </w:r>
      <w:r w:rsidR="005E0871">
        <w:rPr>
          <w:rtl/>
        </w:rPr>
        <w:t xml:space="preserve"> </w:t>
      </w:r>
      <w:r w:rsidRPr="006C0A8E">
        <w:rPr>
          <w:rtl/>
        </w:rPr>
        <w:t>הספציפית, אנחנו לא מתייחסים לאלימות</w:t>
      </w:r>
      <w:r w:rsidR="005E0871">
        <w:rPr>
          <w:rtl/>
        </w:rPr>
        <w:t xml:space="preserve"> </w:t>
      </w:r>
      <w:r w:rsidRPr="006C0A8E">
        <w:rPr>
          <w:rtl/>
        </w:rPr>
        <w:t>כשלעצמה,</w:t>
      </w:r>
      <w:r w:rsidR="005E0871">
        <w:rPr>
          <w:rtl/>
        </w:rPr>
        <w:t xml:space="preserve"> </w:t>
      </w:r>
      <w:r w:rsidRPr="006C0A8E">
        <w:rPr>
          <w:rtl/>
        </w:rPr>
        <w:t>שהיא</w:t>
      </w:r>
      <w:r w:rsidR="005E0871">
        <w:rPr>
          <w:rtl/>
        </w:rPr>
        <w:t xml:space="preserve"> </w:t>
      </w:r>
      <w:r w:rsidRPr="006C0A8E">
        <w:rPr>
          <w:rtl/>
        </w:rPr>
        <w:t>עיוורת צבעים, עיוורת גבולות, ולא יודעת חלוקה. קודם היתה אלימות</w:t>
      </w:r>
      <w:r w:rsidR="005E0871">
        <w:rPr>
          <w:rtl/>
        </w:rPr>
        <w:t xml:space="preserve"> </w:t>
      </w:r>
      <w:r w:rsidRPr="006C0A8E">
        <w:rPr>
          <w:rtl/>
        </w:rPr>
        <w:t>נגד</w:t>
      </w:r>
      <w:r w:rsidR="005E0871">
        <w:rPr>
          <w:rtl/>
        </w:rPr>
        <w:t xml:space="preserve"> </w:t>
      </w:r>
      <w:r w:rsidRPr="006C0A8E">
        <w:rPr>
          <w:rtl/>
        </w:rPr>
        <w:t>המגזר</w:t>
      </w:r>
      <w:r w:rsidR="005E0871">
        <w:rPr>
          <w:rtl/>
        </w:rPr>
        <w:t xml:space="preserve"> </w:t>
      </w:r>
      <w:r w:rsidRPr="006C0A8E">
        <w:rPr>
          <w:rtl/>
        </w:rPr>
        <w:t>הערבי, ושתקנו.</w:t>
      </w:r>
      <w:r w:rsidR="005E0871">
        <w:rPr>
          <w:rtl/>
        </w:rPr>
        <w:t xml:space="preserve"> </w:t>
      </w:r>
      <w:r w:rsidRPr="006C0A8E">
        <w:rPr>
          <w:rtl/>
        </w:rPr>
        <w:t>היה אירוע הטבח במערת</w:t>
      </w:r>
      <w:r w:rsidR="005E0871">
        <w:rPr>
          <w:rtl/>
        </w:rPr>
        <w:t>-</w:t>
      </w:r>
      <w:r w:rsidRPr="006C0A8E">
        <w:rPr>
          <w:rtl/>
        </w:rPr>
        <w:t>המכפלה על</w:t>
      </w:r>
      <w:r w:rsidR="005E0871">
        <w:rPr>
          <w:rtl/>
        </w:rPr>
        <w:t>-</w:t>
      </w:r>
      <w:r w:rsidRPr="006C0A8E">
        <w:rPr>
          <w:rtl/>
        </w:rPr>
        <w:t>ידי ברוך גולדשטיין,</w:t>
      </w:r>
      <w:r w:rsidR="005E0871">
        <w:rPr>
          <w:rtl/>
        </w:rPr>
        <w:t xml:space="preserve"> </w:t>
      </w:r>
      <w:r w:rsidRPr="006C0A8E">
        <w:rPr>
          <w:rtl/>
        </w:rPr>
        <w:t>ואלה</w:t>
      </w:r>
      <w:r w:rsidR="005E0871">
        <w:rPr>
          <w:rtl/>
        </w:rPr>
        <w:t xml:space="preserve"> </w:t>
      </w:r>
      <w:r w:rsidRPr="006C0A8E">
        <w:rPr>
          <w:rtl/>
        </w:rPr>
        <w:t>שרקדו</w:t>
      </w:r>
      <w:r w:rsidR="005E0871">
        <w:rPr>
          <w:rtl/>
        </w:rPr>
        <w:t xml:space="preserve"> </w:t>
      </w:r>
      <w:r w:rsidRPr="006C0A8E">
        <w:rPr>
          <w:rtl/>
        </w:rPr>
        <w:t>והשתתפו</w:t>
      </w:r>
      <w:r w:rsidR="005E0871">
        <w:rPr>
          <w:rtl/>
        </w:rPr>
        <w:t xml:space="preserve"> </w:t>
      </w:r>
      <w:r w:rsidRPr="006C0A8E">
        <w:rPr>
          <w:rtl/>
        </w:rPr>
        <w:t>בהלוויה,</w:t>
      </w:r>
      <w:r w:rsidR="005E0871">
        <w:rPr>
          <w:rtl/>
        </w:rPr>
        <w:t xml:space="preserve"> </w:t>
      </w:r>
      <w:r w:rsidRPr="006C0A8E">
        <w:rPr>
          <w:rtl/>
        </w:rPr>
        <w:t>ושתקנו; אמרנו:</w:t>
      </w:r>
      <w:r w:rsidR="005E0871">
        <w:rPr>
          <w:rtl/>
        </w:rPr>
        <w:t xml:space="preserve"> </w:t>
      </w:r>
      <w:r w:rsidRPr="006C0A8E">
        <w:rPr>
          <w:rtl/>
        </w:rPr>
        <w:t>זה אדם בודד, אחד. צעקו בכיכרות</w:t>
      </w:r>
      <w:r w:rsidR="005E0871">
        <w:rPr>
          <w:rtl/>
        </w:rPr>
        <w:t xml:space="preserve"> </w:t>
      </w:r>
      <w:r w:rsidRPr="006C0A8E">
        <w:rPr>
          <w:rtl/>
        </w:rPr>
        <w:t>ובצמתים "מוות לערבים", וגם כן שתקנו. אמרו: זה חולף, זו שעה שאדם לא נתפס בצערו.</w:t>
      </w:r>
      <w:r w:rsidR="005E0871">
        <w:rPr>
          <w:rtl/>
        </w:rPr>
        <w:t xml:space="preserve"> </w:t>
      </w:r>
      <w:r w:rsidRPr="006C0A8E">
        <w:rPr>
          <w:rtl/>
        </w:rPr>
        <w:t>ככה</w:t>
      </w:r>
      <w:r w:rsidR="005E0871">
        <w:rPr>
          <w:rtl/>
        </w:rPr>
        <w:t xml:space="preserve"> </w:t>
      </w:r>
      <w:r w:rsidRPr="006C0A8E">
        <w:rPr>
          <w:rtl/>
        </w:rPr>
        <w:t>צמחה</w:t>
      </w:r>
      <w:r w:rsidR="005E0871">
        <w:rPr>
          <w:rtl/>
        </w:rPr>
        <w:t xml:space="preserve"> </w:t>
      </w:r>
      <w:r w:rsidRPr="006C0A8E">
        <w:rPr>
          <w:rtl/>
        </w:rPr>
        <w:t>לעצמה</w:t>
      </w:r>
      <w:r w:rsidR="005E0871">
        <w:rPr>
          <w:rtl/>
        </w:rPr>
        <w:t xml:space="preserve"> </w:t>
      </w:r>
      <w:r w:rsidRPr="006C0A8E">
        <w:rPr>
          <w:rtl/>
        </w:rPr>
        <w:t>תרבות של אלימות, נורמה חברתית קשה, שבסוף הביאה למצב האבסורדי</w:t>
      </w:r>
      <w:r w:rsidR="005E0871">
        <w:rPr>
          <w:rtl/>
        </w:rPr>
        <w:t xml:space="preserve"> </w:t>
      </w:r>
      <w:r w:rsidRPr="006C0A8E">
        <w:rPr>
          <w:rtl/>
        </w:rPr>
        <w:t>הזה.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מקווה,</w:t>
      </w:r>
      <w:r w:rsidR="005E0871">
        <w:rPr>
          <w:rtl/>
        </w:rPr>
        <w:t xml:space="preserve"> </w:t>
      </w:r>
      <w:r w:rsidRPr="006C0A8E">
        <w:rPr>
          <w:rtl/>
        </w:rPr>
        <w:t>שבעקבות</w:t>
      </w:r>
      <w:r w:rsidR="005E0871">
        <w:rPr>
          <w:rtl/>
        </w:rPr>
        <w:t xml:space="preserve"> </w:t>
      </w:r>
      <w:r w:rsidRPr="006C0A8E">
        <w:rPr>
          <w:rtl/>
        </w:rPr>
        <w:t>האירוע הקשה והטרגי הזה, כולנו נסיק את המסקנות,</w:t>
      </w:r>
      <w:r w:rsidR="005E0871">
        <w:rPr>
          <w:rtl/>
        </w:rPr>
        <w:t xml:space="preserve"> </w:t>
      </w:r>
      <w:r w:rsidRPr="006C0A8E">
        <w:rPr>
          <w:rtl/>
        </w:rPr>
        <w:t>שקרש ההצלה הוא תהליך השלום.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לגבי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מברך את שר המשפטים. כולנו הופכים את עצמנו לשופטים</w:t>
      </w:r>
      <w:r w:rsidR="005E0871">
        <w:rPr>
          <w:rtl/>
        </w:rPr>
        <w:t xml:space="preserve"> </w:t>
      </w:r>
      <w:r w:rsidRPr="006C0A8E">
        <w:rPr>
          <w:rtl/>
        </w:rPr>
        <w:t>ולמשפטנים,</w:t>
      </w:r>
      <w:r w:rsidR="005E0871">
        <w:rPr>
          <w:rtl/>
        </w:rPr>
        <w:t xml:space="preserve"> </w:t>
      </w:r>
      <w:r w:rsidRPr="006C0A8E">
        <w:rPr>
          <w:rtl/>
        </w:rPr>
        <w:t>כאילו</w:t>
      </w:r>
      <w:r w:rsidR="005E0871">
        <w:rPr>
          <w:rtl/>
        </w:rPr>
        <w:t xml:space="preserve"> </w:t>
      </w:r>
      <w:r w:rsidRPr="006C0A8E">
        <w:rPr>
          <w:rtl/>
        </w:rPr>
        <w:t>הצעת החוק הזו פורצת את שעריו של בית</w:t>
      </w:r>
      <w:r w:rsidR="005E0871">
        <w:rPr>
          <w:rtl/>
        </w:rPr>
        <w:t>-</w:t>
      </w:r>
      <w:r w:rsidRPr="006C0A8E">
        <w:rPr>
          <w:rtl/>
        </w:rPr>
        <w:t>המשפט, וכל אסיר רק מגיש</w:t>
      </w:r>
      <w:r w:rsidR="005E0871">
        <w:rPr>
          <w:rtl/>
        </w:rPr>
        <w:t xml:space="preserve"> </w:t>
      </w:r>
      <w:r w:rsidRPr="006C0A8E">
        <w:rPr>
          <w:rtl/>
        </w:rPr>
        <w:t>בקשה ואוטומטית מוקנית לו הזכות למשפט חוזר. לא זה המצב. מי שממליץ כאן, כפי שאמר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חבר הכנסת סאלח טריף, זה שופט של בית</w:t>
      </w:r>
      <w:r w:rsidR="005E0871">
        <w:rPr>
          <w:rtl/>
        </w:rPr>
        <w:t>-</w:t>
      </w:r>
      <w:r w:rsidRPr="006C0A8E">
        <w:rPr>
          <w:rtl/>
        </w:rPr>
        <w:t>משפט עליון, השופט גולדברג. חזקה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יודע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ממליץ. מי שבודק אם התקיימה העילה של נסיבות שמחייבות בירור</w:t>
      </w:r>
      <w:r w:rsidR="005E0871">
        <w:rPr>
          <w:rtl/>
        </w:rPr>
        <w:t xml:space="preserve"> </w:t>
      </w:r>
      <w:r w:rsidRPr="006C0A8E">
        <w:rPr>
          <w:rtl/>
        </w:rPr>
        <w:t>נוסף, זה שופט של בית</w:t>
      </w:r>
      <w:r w:rsidR="005E0871">
        <w:rPr>
          <w:rtl/>
        </w:rPr>
        <w:t>-</w:t>
      </w:r>
      <w:r w:rsidRPr="006C0A8E">
        <w:rPr>
          <w:rtl/>
        </w:rPr>
        <w:t>משפט עליון.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היו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מקרים, כמו זה של עיזאת נפסו, היו מקרים אחרים של אנשים שנידונו </w:t>
      </w:r>
      <w:r w:rsidR="005E0871">
        <w:rPr>
          <w:rtl/>
        </w:rPr>
        <w:t xml:space="preserve">– </w:t>
      </w:r>
      <w:r w:rsidRPr="006C0A8E">
        <w:rPr>
          <w:rtl/>
        </w:rPr>
        <w:t>שופטים</w:t>
      </w:r>
      <w:r w:rsidR="005E0871">
        <w:rPr>
          <w:rtl/>
        </w:rPr>
        <w:t xml:space="preserve"> </w:t>
      </w:r>
      <w:r w:rsidRPr="006C0A8E">
        <w:rPr>
          <w:rtl/>
        </w:rPr>
        <w:t>הם</w:t>
      </w:r>
      <w:r w:rsidR="005E0871">
        <w:rPr>
          <w:rtl/>
        </w:rPr>
        <w:t xml:space="preserve"> </w:t>
      </w:r>
      <w:r w:rsidRPr="006C0A8E">
        <w:rPr>
          <w:rtl/>
        </w:rPr>
        <w:t>בני</w:t>
      </w:r>
      <w:r w:rsidR="005E0871">
        <w:rPr>
          <w:rtl/>
        </w:rPr>
        <w:t xml:space="preserve"> </w:t>
      </w:r>
      <w:r w:rsidRPr="006C0A8E">
        <w:rPr>
          <w:rtl/>
        </w:rPr>
        <w:t>אדם, הם יכולים לטעות כמו כולנו. לכן להגיד: בית</w:t>
      </w:r>
      <w:r w:rsidR="005E0871">
        <w:rPr>
          <w:rtl/>
        </w:rPr>
        <w:t>-</w:t>
      </w:r>
      <w:r w:rsidRPr="006C0A8E">
        <w:rPr>
          <w:rtl/>
        </w:rPr>
        <w:t>משפט שפט, ולכן</w:t>
      </w:r>
      <w:r w:rsidR="005E0871">
        <w:rPr>
          <w:rtl/>
        </w:rPr>
        <w:t xml:space="preserve"> </w:t>
      </w:r>
      <w:r w:rsidRPr="006C0A8E">
        <w:rPr>
          <w:rtl/>
        </w:rPr>
        <w:t>נסגרו</w:t>
      </w:r>
      <w:r w:rsidR="005E0871">
        <w:rPr>
          <w:rtl/>
        </w:rPr>
        <w:t xml:space="preserve"> </w:t>
      </w:r>
      <w:r w:rsidRPr="006C0A8E">
        <w:rPr>
          <w:rtl/>
        </w:rPr>
        <w:t>שעריו</w:t>
      </w:r>
      <w:r w:rsidR="005E0871">
        <w:rPr>
          <w:rtl/>
        </w:rPr>
        <w:t xml:space="preserve"> </w:t>
      </w:r>
      <w:r w:rsidRPr="006C0A8E">
        <w:rPr>
          <w:rtl/>
        </w:rPr>
        <w:t>של בית</w:t>
      </w:r>
      <w:r w:rsidR="005E0871">
        <w:rPr>
          <w:rtl/>
        </w:rPr>
        <w:t>-</w:t>
      </w:r>
      <w:r w:rsidRPr="006C0A8E">
        <w:rPr>
          <w:rtl/>
        </w:rPr>
        <w:t>משפט, אסור למערכת לבדוק את עצמה, אסור שתהיה ביקורת פנימית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על שופטים, שמא טעו </w:t>
      </w:r>
      <w:r w:rsidR="005E0871">
        <w:rPr>
          <w:rtl/>
        </w:rPr>
        <w:t>–</w:t>
      </w:r>
      <w:r w:rsidRPr="006C0A8E">
        <w:rPr>
          <w:rtl/>
        </w:rPr>
        <w:t xml:space="preserve"> זה מצב אבסורדי.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לדעתי,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צודקת</w:t>
      </w:r>
      <w:r w:rsidR="005E0871">
        <w:rPr>
          <w:rtl/>
        </w:rPr>
        <w:t xml:space="preserve"> </w:t>
      </w:r>
      <w:r w:rsidRPr="006C0A8E">
        <w:rPr>
          <w:rtl/>
        </w:rPr>
        <w:t>ומוצדקת, גם אם היא עשויה להציל אדם חף מפשע אחד</w:t>
      </w:r>
      <w:r w:rsidR="005E0871">
        <w:rPr>
          <w:rtl/>
        </w:rPr>
        <w:t xml:space="preserve"> </w:t>
      </w:r>
      <w:r w:rsidRPr="006C0A8E">
        <w:rPr>
          <w:rtl/>
        </w:rPr>
        <w:t>שנמצא מאחורי סוגר ובריח. לכן אני אתמוך בהצעת החוק הזאת.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תודה.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הבאים</w:t>
      </w:r>
      <w:r w:rsidR="005E0871">
        <w:rPr>
          <w:rtl/>
        </w:rPr>
        <w:t xml:space="preserve"> </w:t>
      </w:r>
      <w:r w:rsidRPr="006C0A8E">
        <w:rPr>
          <w:rtl/>
        </w:rPr>
        <w:t>בתור:</w:t>
      </w:r>
      <w:r w:rsidR="005E0871">
        <w:rPr>
          <w:rtl/>
        </w:rPr>
        <w:t xml:space="preserve"> </w:t>
      </w:r>
      <w:r w:rsidRPr="006C0A8E">
        <w:rPr>
          <w:rtl/>
        </w:rPr>
        <w:t>אפרים גור, משה גפני, רפאל אלול, אברהם</w:t>
      </w:r>
      <w:r w:rsidR="005E0871">
        <w:rPr>
          <w:rtl/>
        </w:rPr>
        <w:t xml:space="preserve"> </w:t>
      </w:r>
      <w:r w:rsidRPr="006C0A8E">
        <w:rPr>
          <w:rtl/>
        </w:rPr>
        <w:t>פורז,</w:t>
      </w:r>
      <w:r w:rsidR="005E0871">
        <w:rPr>
          <w:rtl/>
        </w:rPr>
        <w:t xml:space="preserve"> </w:t>
      </w:r>
      <w:r w:rsidRPr="006C0A8E">
        <w:rPr>
          <w:rtl/>
        </w:rPr>
        <w:t>אברהם</w:t>
      </w:r>
      <w:r w:rsidR="005E0871">
        <w:rPr>
          <w:rtl/>
        </w:rPr>
        <w:t xml:space="preserve"> </w:t>
      </w:r>
      <w:r w:rsidRPr="006C0A8E">
        <w:rPr>
          <w:rtl/>
        </w:rPr>
        <w:t>כ"ץ</w:t>
      </w:r>
      <w:r w:rsidR="005E0871">
        <w:rPr>
          <w:rtl/>
        </w:rPr>
        <w:t>-</w:t>
      </w:r>
      <w:r w:rsidRPr="006C0A8E">
        <w:rPr>
          <w:rtl/>
        </w:rPr>
        <w:t>עוז,</w:t>
      </w:r>
      <w:r w:rsidR="005E0871">
        <w:rPr>
          <w:rtl/>
        </w:rPr>
        <w:t xml:space="preserve"> </w:t>
      </w:r>
      <w:r w:rsidRPr="006C0A8E">
        <w:rPr>
          <w:rtl/>
        </w:rPr>
        <w:t>יעקב</w:t>
      </w:r>
      <w:r w:rsidR="005E0871">
        <w:rPr>
          <w:rtl/>
        </w:rPr>
        <w:t xml:space="preserve"> </w:t>
      </w:r>
      <w:r w:rsidRPr="006C0A8E">
        <w:rPr>
          <w:rtl/>
        </w:rPr>
        <w:t>שפי, עבד</w:t>
      </w:r>
      <w:r w:rsidR="005E0871">
        <w:rPr>
          <w:rtl/>
        </w:rPr>
        <w:t>-</w:t>
      </w:r>
      <w:r w:rsidRPr="006C0A8E">
        <w:rPr>
          <w:rtl/>
        </w:rPr>
        <w:t xml:space="preserve">אלוהב דראושה </w:t>
      </w:r>
      <w:r w:rsidR="005E0871">
        <w:rPr>
          <w:rtl/>
        </w:rPr>
        <w:t>–</w:t>
      </w:r>
      <w:r w:rsidRPr="006C0A8E">
        <w:rPr>
          <w:rtl/>
        </w:rPr>
        <w:t xml:space="preserve"> כולם אינם כאן. חבר הכנסת</w:t>
      </w:r>
      <w:r w:rsidR="005E0871">
        <w:rPr>
          <w:rtl/>
        </w:rPr>
        <w:t xml:space="preserve"> </w:t>
      </w:r>
      <w:r w:rsidRPr="006C0A8E">
        <w:rPr>
          <w:rtl/>
        </w:rPr>
        <w:t>אריאל ויינשטיין.</w:t>
      </w:r>
      <w:r w:rsidR="005E0871">
        <w:rPr>
          <w:rtl/>
        </w:rPr>
        <w:t xml:space="preserve"> </w:t>
      </w:r>
      <w:r w:rsidRPr="006C0A8E">
        <w:rPr>
          <w:rtl/>
        </w:rPr>
        <w:t xml:space="preserve">אחריו, האחרון </w:t>
      </w:r>
      <w:r w:rsidR="005E0871">
        <w:rPr>
          <w:rtl/>
        </w:rPr>
        <w:t>–</w:t>
      </w:r>
      <w:r w:rsidRPr="006C0A8E">
        <w:rPr>
          <w:rtl/>
        </w:rPr>
        <w:t xml:space="preserve"> חבר הכנסת דן תיכון.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 נתרכז בהצעת החוק, שהיא מאוד חשובה. אנחנו מקווים שכולם יתרכזו בעניין</w:t>
      </w:r>
      <w:r w:rsidR="005E0871">
        <w:rPr>
          <w:rtl/>
        </w:rPr>
        <w:t xml:space="preserve"> </w:t>
      </w:r>
      <w:r w:rsidRPr="006C0A8E">
        <w:rPr>
          <w:rtl/>
        </w:rPr>
        <w:t>הזה כדי למצות את הזמן בדיון מאוד חשוב.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חברי הכנסת, הצעת החוק הזאת דנה במשפט חוזר. אני פונה לשר</w:t>
      </w:r>
      <w:r w:rsidR="005E0871">
        <w:rPr>
          <w:rtl/>
        </w:rPr>
        <w:t xml:space="preserve"> </w:t>
      </w:r>
      <w:r w:rsidRPr="006C0A8E">
        <w:rPr>
          <w:rtl/>
        </w:rPr>
        <w:t>המשפטים</w:t>
      </w:r>
      <w:r w:rsidR="005E0871">
        <w:rPr>
          <w:rtl/>
        </w:rPr>
        <w:t xml:space="preserve"> </w:t>
      </w:r>
      <w:r w:rsidRPr="006C0A8E">
        <w:rPr>
          <w:rtl/>
        </w:rPr>
        <w:t>וקורא לו לערוך משפט חוזר לליכוד, כי בעוד הדם ברצח הנתעב חם, כבר שמענו</w:t>
      </w:r>
      <w:r w:rsidR="005E0871">
        <w:rPr>
          <w:rtl/>
        </w:rPr>
        <w:t xml:space="preserve"> </w:t>
      </w:r>
      <w:r w:rsidRPr="006C0A8E">
        <w:rPr>
          <w:rtl/>
        </w:rPr>
        <w:t xml:space="preserve">קריאות מי אשם </w:t>
      </w:r>
      <w:r w:rsidR="005E0871">
        <w:rPr>
          <w:rtl/>
        </w:rPr>
        <w:t xml:space="preserve">– </w:t>
      </w:r>
      <w:r w:rsidRPr="006C0A8E">
        <w:rPr>
          <w:rtl/>
        </w:rPr>
        <w:t>בנימין נתניהו והליכוד.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במה</w:t>
      </w:r>
      <w:r w:rsidR="005E0871">
        <w:rPr>
          <w:rtl/>
        </w:rPr>
        <w:t xml:space="preserve"> </w:t>
      </w:r>
      <w:r w:rsidRPr="006C0A8E">
        <w:rPr>
          <w:rtl/>
        </w:rPr>
        <w:t>האשים</w:t>
      </w:r>
      <w:r w:rsidR="005E0871">
        <w:rPr>
          <w:rtl/>
        </w:rPr>
        <w:t xml:space="preserve"> </w:t>
      </w:r>
      <w:r w:rsidRPr="006C0A8E">
        <w:rPr>
          <w:rtl/>
        </w:rPr>
        <w:t>אותו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חיים רמון? שהוא ראה את התמונה של ראש הממשלה</w:t>
      </w:r>
      <w:r w:rsidR="005E0871">
        <w:rPr>
          <w:rtl/>
        </w:rPr>
        <w:t xml:space="preserve"> </w:t>
      </w:r>
      <w:r w:rsidRPr="006C0A8E">
        <w:rPr>
          <w:rtl/>
        </w:rPr>
        <w:t>המנוח</w:t>
      </w:r>
      <w:r w:rsidR="005E0871">
        <w:rPr>
          <w:rtl/>
        </w:rPr>
        <w:t xml:space="preserve"> </w:t>
      </w:r>
      <w:r w:rsidRPr="006C0A8E">
        <w:rPr>
          <w:rtl/>
        </w:rPr>
        <w:t>במדי</w:t>
      </w:r>
      <w:r w:rsidR="005E0871">
        <w:rPr>
          <w:rtl/>
        </w:rPr>
        <w:t xml:space="preserve"> </w:t>
      </w:r>
      <w:r w:rsidRPr="006C0A8E">
        <w:rPr>
          <w:rtl/>
        </w:rPr>
        <w:t>גסטפו</w:t>
      </w:r>
      <w:r w:rsidR="005E0871">
        <w:rPr>
          <w:rtl/>
        </w:rPr>
        <w:t xml:space="preserve"> </w:t>
      </w: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עזב ולא הפסיק. חיים רמון יודע לעמוד מול זרקורים. הוא</w:t>
      </w:r>
      <w:r w:rsidR="005E0871">
        <w:rPr>
          <w:rtl/>
        </w:rPr>
        <w:t xml:space="preserve"> </w:t>
      </w:r>
      <w:r w:rsidRPr="006C0A8E">
        <w:rPr>
          <w:rtl/>
        </w:rPr>
        <w:t>יודע, שכשהוא עומד על במה וזרקורים מאירים עליו, הוא לא רואה מה קורה בקהל.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ויינשטיין, יש לי בקשה אליך. בוא נוריד את הטון, כולנו.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במשך שלוש שעות וחצי דנו בהצעת החוק שלי, משעה 15:10 ועד</w:t>
      </w:r>
      <w:r w:rsidR="005E0871">
        <w:rPr>
          <w:rtl/>
        </w:rPr>
        <w:t xml:space="preserve"> </w:t>
      </w:r>
      <w:r w:rsidRPr="006C0A8E">
        <w:rPr>
          <w:rtl/>
        </w:rPr>
        <w:t>השעה</w:t>
      </w:r>
      <w:r w:rsidR="005E0871">
        <w:rPr>
          <w:rtl/>
        </w:rPr>
        <w:t xml:space="preserve"> </w:t>
      </w:r>
      <w:r w:rsidRPr="006C0A8E">
        <w:rPr>
          <w:rtl/>
        </w:rPr>
        <w:t>18:30. מרבית הזמן האנשים דיברו על הרצח הנתעב, והיושב</w:t>
      </w:r>
      <w:r w:rsidR="005E0871">
        <w:rPr>
          <w:rtl/>
        </w:rPr>
        <w:t>-</w:t>
      </w:r>
      <w:r w:rsidRPr="006C0A8E">
        <w:rPr>
          <w:rtl/>
        </w:rPr>
        <w:t>ראש היה שותף לדיון.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אעמוד</w:t>
      </w:r>
      <w:r w:rsidR="005E0871">
        <w:rPr>
          <w:rtl/>
        </w:rPr>
        <w:t xml:space="preserve"> </w:t>
      </w:r>
      <w:r w:rsidRPr="006C0A8E">
        <w:rPr>
          <w:rtl/>
        </w:rPr>
        <w:t>כאן בתרבותיות, אבל אני אומר את דברי.</w:t>
      </w:r>
      <w:r w:rsidR="005E0871">
        <w:rPr>
          <w:rtl/>
        </w:rPr>
        <w:t xml:space="preserve"> </w:t>
      </w:r>
      <w:r w:rsidRPr="006C0A8E">
        <w:rPr>
          <w:rtl/>
        </w:rPr>
        <w:t>כי במשך שבוע נאמרו דברים ופי</w:t>
      </w:r>
      <w:r w:rsidR="005E0871">
        <w:rPr>
          <w:rtl/>
        </w:rPr>
        <w:t xml:space="preserve"> </w:t>
      </w:r>
      <w:r w:rsidRPr="006C0A8E">
        <w:rPr>
          <w:rtl/>
        </w:rPr>
        <w:t>הליכוד</w:t>
      </w:r>
      <w:r w:rsidR="005E0871">
        <w:rPr>
          <w:rtl/>
        </w:rPr>
        <w:t xml:space="preserve"> </w:t>
      </w:r>
      <w:r w:rsidRPr="006C0A8E">
        <w:rPr>
          <w:rtl/>
        </w:rPr>
        <w:t>נסתם,</w:t>
      </w:r>
      <w:r w:rsidR="005E0871">
        <w:rPr>
          <w:rtl/>
        </w:rPr>
        <w:t xml:space="preserve"> </w:t>
      </w:r>
      <w:r w:rsidRPr="006C0A8E">
        <w:rPr>
          <w:rtl/>
        </w:rPr>
        <w:t>כמעט</w:t>
      </w:r>
      <w:r w:rsidR="005E0871">
        <w:rPr>
          <w:rtl/>
        </w:rPr>
        <w:t xml:space="preserve"> </w:t>
      </w:r>
      <w:r w:rsidRPr="006C0A8E">
        <w:rPr>
          <w:rtl/>
        </w:rPr>
        <w:t>לא נשמע דברו. היום יש לנו עיתון, וזה העיתון שאני עומד בו.</w:t>
      </w:r>
      <w:r w:rsidR="005E0871">
        <w:rPr>
          <w:rtl/>
        </w:rPr>
        <w:t xml:space="preserve"> </w:t>
      </w:r>
      <w:r w:rsidRPr="006C0A8E">
        <w:rPr>
          <w:rtl/>
        </w:rPr>
        <w:t>אנחנו נעמוד כאן עד שיבואו האנשים שהאשימו אותנו ויאמרו:</w:t>
      </w:r>
      <w:r w:rsidR="005E0871">
        <w:rPr>
          <w:rtl/>
        </w:rPr>
        <w:t xml:space="preserve"> </w:t>
      </w:r>
      <w:r w:rsidRPr="006C0A8E">
        <w:rPr>
          <w:rtl/>
        </w:rPr>
        <w:t>חטאנו, עווינו, לזה אני</w:t>
      </w:r>
      <w:r w:rsidR="005E0871">
        <w:rPr>
          <w:rtl/>
        </w:rPr>
        <w:t xml:space="preserve"> </w:t>
      </w:r>
      <w:r w:rsidRPr="006C0A8E">
        <w:rPr>
          <w:rtl/>
        </w:rPr>
        <w:t>מצפה</w:t>
      </w:r>
      <w:r w:rsidR="005E0871">
        <w:rPr>
          <w:rtl/>
        </w:rPr>
        <w:t xml:space="preserve"> </w:t>
      </w:r>
      <w:r w:rsidRPr="006C0A8E">
        <w:rPr>
          <w:rtl/>
        </w:rPr>
        <w:t>מהם.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חיים</w:t>
      </w:r>
      <w:r w:rsidR="005E0871">
        <w:rPr>
          <w:rtl/>
        </w:rPr>
        <w:t xml:space="preserve"> </w:t>
      </w:r>
      <w:r w:rsidRPr="006C0A8E">
        <w:rPr>
          <w:rtl/>
        </w:rPr>
        <w:t>רמון,</w:t>
      </w:r>
      <w:r w:rsidR="005E0871">
        <w:rPr>
          <w:rtl/>
        </w:rPr>
        <w:t xml:space="preserve"> </w:t>
      </w:r>
      <w:r w:rsidRPr="006C0A8E">
        <w:rPr>
          <w:rtl/>
        </w:rPr>
        <w:t>שעומד מול אור הזרקורים, יודע מה זה לעמוד מול אור</w:t>
      </w:r>
      <w:r w:rsidR="005E0871">
        <w:rPr>
          <w:rtl/>
        </w:rPr>
        <w:t xml:space="preserve"> </w:t>
      </w:r>
      <w:r w:rsidRPr="006C0A8E">
        <w:rPr>
          <w:rtl/>
        </w:rPr>
        <w:t>הזרקורים, כשלא רואים איזו תמונה בצד.</w:t>
      </w:r>
      <w:r w:rsidR="005E0871">
        <w:rPr>
          <w:rtl/>
        </w:rPr>
        <w:t xml:space="preserve"> </w:t>
      </w:r>
      <w:r w:rsidRPr="006C0A8E">
        <w:rPr>
          <w:rtl/>
        </w:rPr>
        <w:t>אני הייתי באספה הזאת בכיכר</w:t>
      </w:r>
      <w:r w:rsidR="005E0871">
        <w:rPr>
          <w:rtl/>
        </w:rPr>
        <w:t>-</w:t>
      </w:r>
      <w:r w:rsidRPr="006C0A8E">
        <w:rPr>
          <w:rtl/>
        </w:rPr>
        <w:t>ציון. לא עמדו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אנשים, ולא עמדו כך. הם עמדו זה ליד זה. הגעתי מהכנסת למרחק 50 מטר מהבמה. לא</w:t>
      </w:r>
      <w:r w:rsidR="005E0871">
        <w:rPr>
          <w:rtl/>
        </w:rPr>
        <w:t xml:space="preserve"> </w:t>
      </w:r>
      <w:r w:rsidRPr="006C0A8E">
        <w:rPr>
          <w:rtl/>
        </w:rPr>
        <w:t>יכולתי</w:t>
      </w:r>
      <w:r w:rsidR="005E0871">
        <w:rPr>
          <w:rtl/>
        </w:rPr>
        <w:t xml:space="preserve"> </w:t>
      </w:r>
      <w:r w:rsidRPr="006C0A8E">
        <w:rPr>
          <w:rtl/>
        </w:rPr>
        <w:t>להתקרב.</w:t>
      </w:r>
      <w:r w:rsidR="005E0871">
        <w:rPr>
          <w:rtl/>
        </w:rPr>
        <w:t xml:space="preserve"> </w:t>
      </w:r>
      <w:r w:rsidRPr="006C0A8E">
        <w:rPr>
          <w:rtl/>
        </w:rPr>
        <w:t>ים</w:t>
      </w:r>
      <w:r w:rsidR="005E0871">
        <w:rPr>
          <w:rtl/>
        </w:rPr>
        <w:t xml:space="preserve"> </w:t>
      </w:r>
      <w:r w:rsidRPr="006C0A8E">
        <w:rPr>
          <w:rtl/>
        </w:rPr>
        <w:t>אדם.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היה</w:t>
      </w:r>
      <w:r w:rsidR="005E0871">
        <w:rPr>
          <w:rtl/>
        </w:rPr>
        <w:t xml:space="preserve"> </w:t>
      </w:r>
      <w:r w:rsidRPr="006C0A8E">
        <w:rPr>
          <w:rtl/>
        </w:rPr>
        <w:t>אפשר להתקדם.</w:t>
      </w:r>
      <w:r w:rsidR="005E0871">
        <w:rPr>
          <w:rtl/>
        </w:rPr>
        <w:t xml:space="preserve"> </w:t>
      </w:r>
      <w:r w:rsidRPr="006C0A8E">
        <w:rPr>
          <w:rtl/>
        </w:rPr>
        <w:t>חומת אדם. זרקורים. בין מאות</w:t>
      </w:r>
      <w:r w:rsidR="005E0871">
        <w:rPr>
          <w:rtl/>
        </w:rPr>
        <w:t xml:space="preserve"> </w:t>
      </w:r>
      <w:r w:rsidRPr="006C0A8E">
        <w:rPr>
          <w:rtl/>
        </w:rPr>
        <w:t>הססמאות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תמונה.</w:t>
      </w:r>
      <w:r w:rsidR="005E0871">
        <w:rPr>
          <w:rtl/>
        </w:rPr>
        <w:t xml:space="preserve"> </w:t>
      </w:r>
      <w:r w:rsidRPr="006C0A8E">
        <w:rPr>
          <w:rtl/>
        </w:rPr>
        <w:t>לא ראינו אותה. אבל אחר כך היו צילומים וראו מי נשא אותה.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אתם</w:t>
      </w:r>
      <w:r w:rsidR="005E0871">
        <w:rPr>
          <w:rtl/>
        </w:rPr>
        <w:t xml:space="preserve"> </w:t>
      </w:r>
      <w:r w:rsidRPr="006C0A8E">
        <w:rPr>
          <w:rtl/>
        </w:rPr>
        <w:t>עשיתם</w:t>
      </w:r>
      <w:r w:rsidR="005E0871">
        <w:rPr>
          <w:rtl/>
        </w:rPr>
        <w:t xml:space="preserve"> </w:t>
      </w:r>
      <w:r w:rsidRPr="006C0A8E">
        <w:rPr>
          <w:rtl/>
        </w:rPr>
        <w:t>מאז?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אתם</w:t>
      </w:r>
      <w:r w:rsidR="005E0871">
        <w:rPr>
          <w:rtl/>
        </w:rPr>
        <w:t xml:space="preserve"> </w:t>
      </w:r>
      <w:r w:rsidRPr="006C0A8E">
        <w:rPr>
          <w:rtl/>
        </w:rPr>
        <w:t>שופטים אותנו? למה לא נשפוט אנחנו אתכם? עצרתם את</w:t>
      </w:r>
      <w:r w:rsidR="005E0871">
        <w:rPr>
          <w:rtl/>
        </w:rPr>
        <w:t xml:space="preserve"> </w:t>
      </w:r>
      <w:r w:rsidRPr="006C0A8E">
        <w:rPr>
          <w:rtl/>
        </w:rPr>
        <w:t>האנשים האלה? התעניינתם? עשיתם משהו?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עמד ודיבר בעשרות אספות שאני הייתי עד להן, וקראתי לפני כן מה הוא אמר.</w:t>
      </w:r>
      <w:r w:rsidR="005E0871">
        <w:rPr>
          <w:rtl/>
        </w:rPr>
        <w:t xml:space="preserve"> </w:t>
      </w:r>
      <w:r w:rsidRPr="006C0A8E">
        <w:rPr>
          <w:rtl/>
        </w:rPr>
        <w:t>זה היה באספות רבות.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כן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  <w:r w:rsidRPr="006C0A8E">
        <w:rPr>
          <w:rtl/>
        </w:rPr>
        <w:t xml:space="preserve"> </w:t>
      </w:r>
      <w:r w:rsidR="005E0871">
        <w:rPr>
          <w:rtl/>
        </w:rPr>
        <w:t>–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אריאל ויינשטיין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מייד</w:t>
      </w:r>
      <w:r w:rsidR="005E0871">
        <w:rPr>
          <w:rtl/>
        </w:rPr>
        <w:t xml:space="preserve"> </w:t>
      </w:r>
      <w:r w:rsidRPr="006C0A8E">
        <w:rPr>
          <w:rtl/>
        </w:rPr>
        <w:t>מסיים.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אדבר על הנושא. עוד אדבר.</w:t>
      </w:r>
      <w:r w:rsidR="005E0871">
        <w:rPr>
          <w:rtl/>
        </w:rPr>
        <w:t xml:space="preserve"> </w:t>
      </w:r>
      <w:r w:rsidRPr="006C0A8E">
        <w:rPr>
          <w:rtl/>
        </w:rPr>
        <w:t>זה העיתון שלנו.</w:t>
      </w:r>
      <w:r w:rsidR="005E0871">
        <w:rPr>
          <w:rtl/>
        </w:rPr>
        <w:t xml:space="preserve"> </w:t>
      </w:r>
      <w:r w:rsidRPr="006C0A8E">
        <w:rPr>
          <w:rtl/>
        </w:rPr>
        <w:t>זה הפה</w:t>
      </w:r>
      <w:r w:rsidR="005E0871">
        <w:rPr>
          <w:rtl/>
        </w:rPr>
        <w:t xml:space="preserve"> </w:t>
      </w:r>
      <w:r w:rsidRPr="006C0A8E">
        <w:rPr>
          <w:rtl/>
        </w:rPr>
        <w:t>שלנו כאן, כשעשרות אלפים רואים אותנו. והם יעבירו מבית לבית את מה שאנחנו אומרים,</w:t>
      </w:r>
      <w:r w:rsidR="005E0871">
        <w:rPr>
          <w:rtl/>
        </w:rPr>
        <w:t xml:space="preserve"> </w:t>
      </w:r>
      <w:r w:rsidRPr="006C0A8E">
        <w:rPr>
          <w:rtl/>
        </w:rPr>
        <w:t>כי הכתמתם את שמנו.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מסיים.</w:t>
      </w:r>
      <w:r w:rsidR="005E0871">
        <w:rPr>
          <w:rtl/>
        </w:rPr>
        <w:t xml:space="preserve"> </w:t>
      </w:r>
      <w:r w:rsidRPr="006C0A8E">
        <w:rPr>
          <w:rtl/>
        </w:rPr>
        <w:t>הלכתי</w:t>
      </w:r>
      <w:r w:rsidR="005E0871">
        <w:rPr>
          <w:rtl/>
        </w:rPr>
        <w:t xml:space="preserve"> </w:t>
      </w:r>
      <w:r w:rsidRPr="006C0A8E">
        <w:rPr>
          <w:rtl/>
        </w:rPr>
        <w:t>להתפלל</w:t>
      </w:r>
      <w:r w:rsidR="005E0871">
        <w:rPr>
          <w:rtl/>
        </w:rPr>
        <w:t xml:space="preserve"> </w:t>
      </w:r>
      <w:r w:rsidRPr="006C0A8E">
        <w:rPr>
          <w:rtl/>
        </w:rPr>
        <w:t>לשלומו של ראש הממשלה כששמעתי ברדיו שיש תפילה.</w:t>
      </w:r>
      <w:r w:rsidR="005E0871">
        <w:rPr>
          <w:rtl/>
        </w:rPr>
        <w:t xml:space="preserve"> </w:t>
      </w:r>
      <w:r w:rsidRPr="006C0A8E">
        <w:rPr>
          <w:rtl/>
        </w:rPr>
        <w:t>הלכתי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אליעזר שפר מהמפד"ל. היינו אנשי הציבור היחידים. בדרך חזרה שמעתי שאני</w:t>
      </w:r>
      <w:r w:rsidR="005E0871">
        <w:rPr>
          <w:rtl/>
        </w:rPr>
        <w:t xml:space="preserve"> </w:t>
      </w:r>
      <w:r w:rsidRPr="006C0A8E">
        <w:rPr>
          <w:rtl/>
        </w:rPr>
        <w:t>שותף לרצח.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מצפה מכם שתאמרו את האמת לעם הזה. אני עובר על קטעי עיתונות מאז ועל מה</w:t>
      </w:r>
      <w:r w:rsidR="005E0871">
        <w:rPr>
          <w:rtl/>
        </w:rPr>
        <w:t xml:space="preserve"> </w:t>
      </w:r>
      <w:r w:rsidRPr="006C0A8E">
        <w:rPr>
          <w:rtl/>
        </w:rPr>
        <w:t>שנאמר ברדיו ובטלוויזיה. אין מחילה על 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לכן, אדוני שר המשפטים, משפט חוזר </w:t>
      </w:r>
      <w:r w:rsidR="005E0871">
        <w:rPr>
          <w:rtl/>
        </w:rPr>
        <w:t>–</w:t>
      </w:r>
      <w:r w:rsidRPr="006C0A8E">
        <w:rPr>
          <w:rtl/>
        </w:rPr>
        <w:t xml:space="preserve"> צדקה מתחילה בבית, אדוני השר.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תודה.</w:t>
      </w:r>
      <w:r w:rsidR="005E0871">
        <w:rPr>
          <w:rtl/>
        </w:rPr>
        <w:t xml:space="preserve"> </w:t>
      </w:r>
      <w:r w:rsidRPr="006C0A8E">
        <w:rPr>
          <w:rtl/>
        </w:rPr>
        <w:t>חבר הכנסת דן תיכון, אחרון הדוברים. לאחר חבר הכנסת דן תיכון נשמע את</w:t>
      </w:r>
      <w:r w:rsidR="005E0871">
        <w:rPr>
          <w:rtl/>
        </w:rPr>
        <w:t xml:space="preserve"> </w:t>
      </w:r>
      <w:r w:rsidRPr="006C0A8E">
        <w:rPr>
          <w:rtl/>
        </w:rPr>
        <w:t>שר המשפטים משיב לדוברים ומסכם לפני ההצבעה על הצעת החוק בקריאה ראשונה.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כנסת נכבדה. אני מקדם בברכה את הצעת החוק, הקרויה הצעת חוק</w:t>
      </w:r>
      <w:r w:rsidR="005E0871">
        <w:rPr>
          <w:rtl/>
        </w:rPr>
        <w:t xml:space="preserve"> </w:t>
      </w:r>
      <w:r w:rsidRPr="006C0A8E">
        <w:rPr>
          <w:rtl/>
        </w:rPr>
        <w:t>בתי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(עילות</w:t>
      </w:r>
      <w:r w:rsidR="005E0871">
        <w:rPr>
          <w:rtl/>
        </w:rPr>
        <w:t xml:space="preserve"> </w:t>
      </w:r>
      <w:r w:rsidRPr="006C0A8E">
        <w:rPr>
          <w:rtl/>
        </w:rPr>
        <w:t>למשפט</w:t>
      </w:r>
      <w:r w:rsidR="005E0871">
        <w:rPr>
          <w:rtl/>
        </w:rPr>
        <w:t xml:space="preserve"> </w:t>
      </w:r>
      <w:r w:rsidRPr="006C0A8E">
        <w:rPr>
          <w:rtl/>
        </w:rPr>
        <w:t>חוזר). שוב, זה צעד גדול קדימה, בכיוון הנכון.</w:t>
      </w:r>
      <w:r w:rsidR="005E0871">
        <w:rPr>
          <w:rtl/>
        </w:rPr>
        <w:t xml:space="preserve"> </w:t>
      </w:r>
      <w:r w:rsidRPr="006C0A8E">
        <w:rPr>
          <w:rtl/>
        </w:rPr>
        <w:t>הדרישה</w:t>
      </w:r>
      <w:r w:rsidR="005E0871">
        <w:rPr>
          <w:rtl/>
        </w:rPr>
        <w:t xml:space="preserve"> </w:t>
      </w:r>
      <w:r w:rsidRPr="006C0A8E">
        <w:rPr>
          <w:rtl/>
        </w:rPr>
        <w:t>למשפט חוזר מלווה אותנו לאורך הדרך, לעתים קרובות. לא ידעתי שהצעת החוק הזאת תעלה</w:t>
      </w:r>
      <w:r w:rsidR="005E0871">
        <w:rPr>
          <w:rtl/>
        </w:rPr>
        <w:t xml:space="preserve"> </w:t>
      </w:r>
      <w:r w:rsidRPr="006C0A8E">
        <w:rPr>
          <w:rtl/>
        </w:rPr>
        <w:t>היום, אבל</w:t>
      </w:r>
      <w:r w:rsidR="005E0871">
        <w:rPr>
          <w:rtl/>
        </w:rPr>
        <w:t xml:space="preserve"> </w:t>
      </w:r>
      <w:r w:rsidRPr="006C0A8E">
        <w:rPr>
          <w:rtl/>
        </w:rPr>
        <w:t>כמדומני שוחחתי על אחד הנושאים</w:t>
      </w:r>
      <w:r w:rsidR="005E0871">
        <w:rPr>
          <w:rtl/>
        </w:rPr>
        <w:t xml:space="preserve"> </w:t>
      </w:r>
      <w:r w:rsidRPr="006C0A8E">
        <w:rPr>
          <w:rtl/>
        </w:rPr>
        <w:t>שבהם נקראים ומבקשים לקיים משפט</w:t>
      </w:r>
      <w:r w:rsidR="005E0871">
        <w:rPr>
          <w:rtl/>
        </w:rPr>
        <w:t xml:space="preserve"> </w:t>
      </w:r>
      <w:r w:rsidRPr="006C0A8E">
        <w:rPr>
          <w:rtl/>
        </w:rPr>
        <w:t>חוזר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מחברי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כאן.</w:t>
      </w:r>
      <w:r w:rsidR="005E0871">
        <w:rPr>
          <w:rtl/>
        </w:rPr>
        <w:t xml:space="preserve"> </w:t>
      </w:r>
      <w:r w:rsidRPr="006C0A8E">
        <w:rPr>
          <w:rtl/>
        </w:rPr>
        <w:t>מתברר שהעניין הזה הוא בלתי פתור, וטוב עשתה הוועדה</w:t>
      </w:r>
      <w:r w:rsidR="005E0871">
        <w:rPr>
          <w:rtl/>
        </w:rPr>
        <w:t xml:space="preserve"> </w:t>
      </w:r>
      <w:r w:rsidRPr="006C0A8E">
        <w:rPr>
          <w:rtl/>
        </w:rPr>
        <w:t>בראשותו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השופט אליעזר גולדברג, שמינה שר המשפטים בשיתוף פעולה עם שר המשטרה.</w:t>
      </w:r>
      <w:r w:rsidR="005E0871">
        <w:rPr>
          <w:rtl/>
        </w:rPr>
        <w:t xml:space="preserve"> </w:t>
      </w:r>
      <w:r w:rsidRPr="006C0A8E">
        <w:rPr>
          <w:rtl/>
        </w:rPr>
        <w:t>הוועדה עסקה בכך וסיכמה את העניין הזה.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</w:t>
      </w:r>
      <w:r w:rsidR="005E0871">
        <w:rPr>
          <w:rtl/>
        </w:rPr>
        <w:t xml:space="preserve"> </w:t>
      </w:r>
      <w:r w:rsidRPr="006C0A8E">
        <w:rPr>
          <w:rtl/>
        </w:rPr>
        <w:t>ואדוני</w:t>
      </w:r>
      <w:r w:rsidR="005E0871">
        <w:rPr>
          <w:rtl/>
        </w:rPr>
        <w:t xml:space="preserve"> </w:t>
      </w:r>
      <w:r w:rsidRPr="006C0A8E">
        <w:rPr>
          <w:rtl/>
        </w:rPr>
        <w:t>שר המשפטים, אם מדובר ברפורמה, אציין כי לפני כמה</w:t>
      </w:r>
      <w:r w:rsidR="005E0871">
        <w:rPr>
          <w:rtl/>
        </w:rPr>
        <w:t xml:space="preserve"> </w:t>
      </w:r>
      <w:r w:rsidRPr="006C0A8E">
        <w:rPr>
          <w:rtl/>
        </w:rPr>
        <w:t>שבועות נזדמנתי למפגש של אנשי משפט. בלהט הוויכוח על חוקי מס שבח, לרגל הוצאת ספר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הפרופסורים, באו אלי כמה חברים של אותו פרופסור, עורכי</w:t>
      </w:r>
      <w:r w:rsidR="005E0871">
        <w:rPr>
          <w:rtl/>
        </w:rPr>
        <w:t>-</w:t>
      </w:r>
      <w:r w:rsidRPr="006C0A8E">
        <w:rPr>
          <w:rtl/>
        </w:rPr>
        <w:t>דין מן המפורסמים</w:t>
      </w:r>
      <w:r w:rsidR="005E0871">
        <w:rPr>
          <w:rtl/>
        </w:rPr>
        <w:t xml:space="preserve"> </w:t>
      </w:r>
      <w:r w:rsidRPr="006C0A8E">
        <w:rPr>
          <w:rtl/>
        </w:rPr>
        <w:t>בארץ,</w:t>
      </w:r>
      <w:r w:rsidR="005E0871">
        <w:rPr>
          <w:rtl/>
        </w:rPr>
        <w:t xml:space="preserve"> </w:t>
      </w:r>
      <w:r w:rsidRPr="006C0A8E">
        <w:rPr>
          <w:rtl/>
        </w:rPr>
        <w:t>והחלו</w:t>
      </w:r>
      <w:r w:rsidR="005E0871">
        <w:rPr>
          <w:rtl/>
        </w:rPr>
        <w:t xml:space="preserve"> </w:t>
      </w:r>
      <w:r w:rsidRPr="006C0A8E">
        <w:rPr>
          <w:rtl/>
        </w:rPr>
        <w:t>לדון על ההחלטה של ועדת הכספים בכנסת להעלות את שכר השופטים בתמורה</w:t>
      </w:r>
      <w:r w:rsidR="005E0871">
        <w:rPr>
          <w:rtl/>
        </w:rPr>
        <w:t xml:space="preserve"> </w:t>
      </w:r>
      <w:r w:rsidRPr="006C0A8E">
        <w:rPr>
          <w:rtl/>
        </w:rPr>
        <w:t>לשיפור גדול במערכת המשפט.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פנה</w:t>
      </w:r>
      <w:r w:rsidR="005E0871">
        <w:rPr>
          <w:rtl/>
        </w:rPr>
        <w:t xml:space="preserve"> </w:t>
      </w: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אלי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מעורכי</w:t>
      </w:r>
      <w:r w:rsidR="005E0871">
        <w:rPr>
          <w:rtl/>
        </w:rPr>
        <w:t>-</w:t>
      </w:r>
      <w:r w:rsidRPr="006C0A8E">
        <w:rPr>
          <w:rtl/>
        </w:rPr>
        <w:t>הדין ואמר, שצריך לייעל את עבודת בתי</w:t>
      </w:r>
      <w:r w:rsidR="005E0871">
        <w:rPr>
          <w:rtl/>
        </w:rPr>
        <w:t>-</w:t>
      </w:r>
      <w:r w:rsidRPr="006C0A8E">
        <w:rPr>
          <w:rtl/>
        </w:rPr>
        <w:t>המשפט, שהרי</w:t>
      </w:r>
      <w:r w:rsidR="005E0871">
        <w:rPr>
          <w:rtl/>
        </w:rPr>
        <w:t xml:space="preserve"> </w:t>
      </w:r>
      <w:r w:rsidRPr="006C0A8E">
        <w:rPr>
          <w:rtl/>
        </w:rPr>
        <w:t>ניתנו לשופטים תוספות שכר גדולות. הוא פנה אלי ובפיו הצעה מאוד מעניינת. הוא אמר,</w:t>
      </w:r>
      <w:r w:rsidR="005E0871">
        <w:rPr>
          <w:rtl/>
        </w:rPr>
        <w:t xml:space="preserve"> </w:t>
      </w:r>
      <w:r w:rsidRPr="006C0A8E">
        <w:rPr>
          <w:rtl/>
        </w:rPr>
        <w:t>שאחד</w:t>
      </w:r>
      <w:r w:rsidR="005E0871">
        <w:rPr>
          <w:rtl/>
        </w:rPr>
        <w:t xml:space="preserve"> </w:t>
      </w:r>
      <w:r w:rsidRPr="006C0A8E">
        <w:rPr>
          <w:rtl/>
        </w:rPr>
        <w:t>הגורמים</w:t>
      </w:r>
      <w:r w:rsidR="005E0871">
        <w:rPr>
          <w:rtl/>
        </w:rPr>
        <w:t xml:space="preserve"> </w:t>
      </w:r>
      <w:r w:rsidRPr="006C0A8E">
        <w:rPr>
          <w:rtl/>
        </w:rPr>
        <w:t>שמעכבים את עבודת בתי</w:t>
      </w:r>
      <w:r w:rsidR="005E0871">
        <w:rPr>
          <w:rtl/>
        </w:rPr>
        <w:t>-</w:t>
      </w:r>
      <w:r w:rsidRPr="006C0A8E">
        <w:rPr>
          <w:rtl/>
        </w:rPr>
        <w:t>המשפט נעוץ בצורך לכתוב פסק</w:t>
      </w:r>
      <w:r w:rsidR="005E0871">
        <w:rPr>
          <w:rtl/>
        </w:rPr>
        <w:t>-</w:t>
      </w:r>
      <w:r w:rsidRPr="006C0A8E">
        <w:rPr>
          <w:rtl/>
        </w:rPr>
        <w:t>דין מנומק.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אמר</w:t>
      </w:r>
      <w:r w:rsidR="005E0871">
        <w:rPr>
          <w:rtl/>
        </w:rPr>
        <w:t xml:space="preserve"> </w:t>
      </w:r>
      <w:r w:rsidRPr="006C0A8E">
        <w:rPr>
          <w:rtl/>
        </w:rPr>
        <w:t>לי: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סטטיסטיקה</w:t>
      </w:r>
      <w:r w:rsidR="005E0871">
        <w:rPr>
          <w:rtl/>
        </w:rPr>
        <w:t xml:space="preserve"> </w:t>
      </w:r>
      <w:r w:rsidRPr="006C0A8E">
        <w:rPr>
          <w:rtl/>
        </w:rPr>
        <w:t>שערכנו התברר, שערעורים בעצם כמעט כולם נדחים; לעתים</w:t>
      </w:r>
      <w:r w:rsidR="005E0871">
        <w:rPr>
          <w:rtl/>
        </w:rPr>
        <w:t xml:space="preserve"> </w:t>
      </w:r>
      <w:r w:rsidRPr="006C0A8E">
        <w:rPr>
          <w:rtl/>
        </w:rPr>
        <w:t>רחוקות</w:t>
      </w:r>
      <w:r w:rsidR="005E0871">
        <w:rPr>
          <w:rtl/>
        </w:rPr>
        <w:t xml:space="preserve"> </w:t>
      </w:r>
      <w:r w:rsidRPr="006C0A8E">
        <w:rPr>
          <w:rtl/>
        </w:rPr>
        <w:t>אתה</w:t>
      </w:r>
      <w:r w:rsidR="005E0871">
        <w:rPr>
          <w:rtl/>
        </w:rPr>
        <w:t xml:space="preserve"> </w:t>
      </w:r>
      <w:r w:rsidRPr="006C0A8E">
        <w:rPr>
          <w:rtl/>
        </w:rPr>
        <w:t>זוכה</w:t>
      </w:r>
      <w:r w:rsidR="005E0871">
        <w:rPr>
          <w:rtl/>
        </w:rPr>
        <w:t xml:space="preserve"> </w:t>
      </w:r>
      <w:r w:rsidRPr="006C0A8E">
        <w:rPr>
          <w:rtl/>
        </w:rPr>
        <w:t>בערעור.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שמעכב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עבודת בתי</w:t>
      </w:r>
      <w:r w:rsidR="005E0871">
        <w:rPr>
          <w:rtl/>
        </w:rPr>
        <w:t>-</w:t>
      </w:r>
      <w:r w:rsidRPr="006C0A8E">
        <w:rPr>
          <w:rtl/>
        </w:rPr>
        <w:t>המשפט זה הצורך לכתוב</w:t>
      </w:r>
      <w:r w:rsidR="005E0871">
        <w:rPr>
          <w:rtl/>
        </w:rPr>
        <w:t xml:space="preserve"> </w:t>
      </w:r>
      <w:r w:rsidRPr="006C0A8E">
        <w:rPr>
          <w:rtl/>
        </w:rPr>
        <w:t>פסקי</w:t>
      </w:r>
      <w:r w:rsidR="005E0871">
        <w:rPr>
          <w:rtl/>
        </w:rPr>
        <w:t>-</w:t>
      </w:r>
      <w:r w:rsidRPr="006C0A8E">
        <w:rPr>
          <w:rtl/>
        </w:rPr>
        <w:t>דין מנומקים, ארוכים, המצריכים זמן רב, שיקול דעת. לאחר שעות העבודה הרגילות</w:t>
      </w:r>
      <w:r w:rsidR="005E0871">
        <w:rPr>
          <w:rtl/>
        </w:rPr>
        <w:t xml:space="preserve"> </w:t>
      </w:r>
      <w:r w:rsidRPr="006C0A8E">
        <w:rPr>
          <w:rtl/>
        </w:rPr>
        <w:t>צריך</w:t>
      </w:r>
      <w:r w:rsidR="005E0871">
        <w:rPr>
          <w:rtl/>
        </w:rPr>
        <w:t xml:space="preserve"> </w:t>
      </w:r>
      <w:r w:rsidRPr="006C0A8E">
        <w:rPr>
          <w:rtl/>
        </w:rPr>
        <w:t>השופט</w:t>
      </w:r>
      <w:r w:rsidR="005E0871">
        <w:rPr>
          <w:rtl/>
        </w:rPr>
        <w:t xml:space="preserve"> </w:t>
      </w:r>
      <w:r w:rsidRPr="006C0A8E">
        <w:rPr>
          <w:rtl/>
        </w:rPr>
        <w:t>לשבת בביתו או בלשכתו, לשקול את כל הראיות, העדויות, וזה בעצם מצריך</w:t>
      </w:r>
      <w:r w:rsidR="005E0871">
        <w:rPr>
          <w:rtl/>
        </w:rPr>
        <w:t xml:space="preserve"> </w:t>
      </w:r>
      <w:r w:rsidRPr="006C0A8E">
        <w:rPr>
          <w:rtl/>
        </w:rPr>
        <w:t>זמן</w:t>
      </w:r>
      <w:r w:rsidR="005E0871">
        <w:rPr>
          <w:rtl/>
        </w:rPr>
        <w:t xml:space="preserve"> </w:t>
      </w:r>
      <w:r w:rsidRPr="006C0A8E">
        <w:rPr>
          <w:rtl/>
        </w:rPr>
        <w:t>וגורם לעיכוב גדול וטרדה בצדו, לפחות מצד אלה שלוקחים חלק באותו הליך משפטי.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הציע, כאמור, שפסקי</w:t>
      </w:r>
      <w:r w:rsidR="005E0871">
        <w:rPr>
          <w:rtl/>
        </w:rPr>
        <w:t>-</w:t>
      </w:r>
      <w:r w:rsidRPr="006C0A8E">
        <w:rPr>
          <w:rtl/>
        </w:rPr>
        <w:t>הדין במדינת ישראל, לפחות חלקם, ייכתבו ללא צורך לפרט את</w:t>
      </w:r>
      <w:r w:rsidR="005E0871">
        <w:rPr>
          <w:rtl/>
        </w:rPr>
        <w:t xml:space="preserve"> </w:t>
      </w:r>
      <w:r w:rsidRPr="006C0A8E">
        <w:rPr>
          <w:rtl/>
        </w:rPr>
        <w:t>פסק</w:t>
      </w:r>
      <w:r w:rsidR="005E0871">
        <w:rPr>
          <w:rtl/>
        </w:rPr>
        <w:t>-</w:t>
      </w:r>
      <w:r w:rsidRPr="006C0A8E">
        <w:rPr>
          <w:rtl/>
        </w:rPr>
        <w:t>הדין.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טען</w:t>
      </w:r>
      <w:r w:rsidR="005E0871">
        <w:rPr>
          <w:rtl/>
        </w:rPr>
        <w:t xml:space="preserve"> </w:t>
      </w:r>
      <w:r w:rsidRPr="006C0A8E">
        <w:rPr>
          <w:rtl/>
        </w:rPr>
        <w:t>שההליך הזה יקל מאוד את עבודת בית</w:t>
      </w:r>
      <w:r w:rsidR="005E0871">
        <w:rPr>
          <w:rtl/>
        </w:rPr>
        <w:t>-</w:t>
      </w:r>
      <w:r w:rsidRPr="006C0A8E">
        <w:rPr>
          <w:rtl/>
        </w:rPr>
        <w:t>המשפט. אמרתי לו שאעלה את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הזאת על סדר</w:t>
      </w:r>
      <w:r w:rsidR="005E0871">
        <w:rPr>
          <w:rtl/>
        </w:rPr>
        <w:t>-</w:t>
      </w:r>
      <w:r w:rsidRPr="006C0A8E">
        <w:rPr>
          <w:rtl/>
        </w:rPr>
        <w:t>היום, ואני מציג אותה לא כמשפטן אלא כאחד ששמע ומעביר את</w:t>
      </w:r>
      <w:r w:rsidR="005E0871">
        <w:rPr>
          <w:rtl/>
        </w:rPr>
        <w:t xml:space="preserve"> </w:t>
      </w:r>
      <w:r w:rsidRPr="006C0A8E">
        <w:rPr>
          <w:rtl/>
        </w:rPr>
        <w:t>הרעיון הזה, בתקווה שהוא ייבדק.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 גם יחסוך הרבה דפים.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שמעתי אותך; יחסוך הרבה דפים ונייר.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ההערה הושמעה.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 ישאלו את השופט: למה פסקת? הוא יגיד: ככה, "בא לי".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דוגמאות</w:t>
      </w:r>
      <w:r w:rsidR="005E0871">
        <w:rPr>
          <w:rtl/>
        </w:rPr>
        <w:t xml:space="preserve"> </w:t>
      </w:r>
      <w:r w:rsidRPr="006C0A8E">
        <w:rPr>
          <w:rtl/>
        </w:rPr>
        <w:t>לכך</w:t>
      </w:r>
      <w:r w:rsidR="005E0871">
        <w:rPr>
          <w:rtl/>
        </w:rPr>
        <w:t xml:space="preserve"> </w:t>
      </w:r>
      <w:r w:rsidRPr="006C0A8E">
        <w:rPr>
          <w:rtl/>
        </w:rPr>
        <w:t>בעולם</w:t>
      </w:r>
      <w:r w:rsidR="005E0871">
        <w:rPr>
          <w:rtl/>
        </w:rPr>
        <w:t xml:space="preserve"> </w:t>
      </w:r>
      <w:r w:rsidRPr="006C0A8E">
        <w:rPr>
          <w:rtl/>
        </w:rPr>
        <w:t>הרחב.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מדינות שנוהגות כך. נדמה לי שדוגמה לכך</w:t>
      </w:r>
      <w:r w:rsidR="005E0871">
        <w:rPr>
          <w:rtl/>
        </w:rPr>
        <w:t xml:space="preserve"> </w:t>
      </w:r>
      <w:r w:rsidRPr="006C0A8E">
        <w:rPr>
          <w:rtl/>
        </w:rPr>
        <w:t>ראינו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מזמן בארצות</w:t>
      </w:r>
      <w:r w:rsidR="005E0871">
        <w:rPr>
          <w:rtl/>
        </w:rPr>
        <w:t>-</w:t>
      </w:r>
      <w:r w:rsidRPr="006C0A8E">
        <w:rPr>
          <w:rtl/>
        </w:rPr>
        <w:t>הברית, באחד מפסקי</w:t>
      </w:r>
      <w:r w:rsidR="005E0871">
        <w:rPr>
          <w:rtl/>
        </w:rPr>
        <w:t>-</w:t>
      </w:r>
      <w:r w:rsidRPr="006C0A8E">
        <w:rPr>
          <w:rtl/>
        </w:rPr>
        <w:t>הדין המפורסמים ביותר של השנה האחרונה.</w:t>
      </w:r>
      <w:r w:rsidR="005E0871">
        <w:rPr>
          <w:rtl/>
        </w:rPr>
        <w:t xml:space="preserve"> </w:t>
      </w:r>
      <w:r w:rsidRPr="006C0A8E">
        <w:rPr>
          <w:rtl/>
        </w:rPr>
        <w:t>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תיכון.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מזמין</w:t>
      </w:r>
      <w:r w:rsidR="005E0871">
        <w:rPr>
          <w:rtl/>
        </w:rPr>
        <w:t xml:space="preserve"> </w:t>
      </w:r>
      <w:r w:rsidRPr="006C0A8E">
        <w:rPr>
          <w:rtl/>
        </w:rPr>
        <w:t>את כבוד שר המשפטים, השר דוד ליבאי.</w:t>
      </w:r>
      <w:r w:rsidR="005E0871">
        <w:rPr>
          <w:rtl/>
        </w:rPr>
        <w:t xml:space="preserve"> </w:t>
      </w:r>
      <w:r w:rsidRPr="006C0A8E">
        <w:rPr>
          <w:rtl/>
        </w:rPr>
        <w:t>בבקשה, תשיב לנו ואנחנו נצביע על הצעת החוק.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נכבדי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הכנסת. שמעתי בקשב רב את כל הדוברים. הבהרתי בדברי</w:t>
      </w:r>
      <w:r w:rsidR="005E0871">
        <w:rPr>
          <w:rtl/>
        </w:rPr>
        <w:t xml:space="preserve"> </w:t>
      </w:r>
      <w:r w:rsidRPr="006C0A8E">
        <w:rPr>
          <w:rtl/>
        </w:rPr>
        <w:t>הפתיחה</w:t>
      </w:r>
      <w:r w:rsidR="005E0871">
        <w:rPr>
          <w:rtl/>
        </w:rPr>
        <w:t xml:space="preserve"> </w:t>
      </w:r>
      <w:r w:rsidRPr="006C0A8E">
        <w:rPr>
          <w:rtl/>
        </w:rPr>
        <w:t>שלי,</w:t>
      </w:r>
      <w:r w:rsidR="005E0871">
        <w:rPr>
          <w:rtl/>
        </w:rPr>
        <w:t xml:space="preserve"> </w:t>
      </w:r>
      <w:r w:rsidRPr="006C0A8E">
        <w:rPr>
          <w:rtl/>
        </w:rPr>
        <w:t>כאשר הצגתי את הצעת החוק, שהצעת חוק זו שמונחת לפניכם היא מלה במלה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שנכתבה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 ועדת השופט גולדברג, נוסחה על</w:t>
      </w:r>
      <w:r w:rsidR="005E0871">
        <w:rPr>
          <w:rtl/>
        </w:rPr>
        <w:t>-</w:t>
      </w:r>
      <w:r w:rsidRPr="006C0A8E">
        <w:rPr>
          <w:rtl/>
        </w:rPr>
        <w:t>ידי ועדת השופט גולדברג,</w:t>
      </w:r>
      <w:r w:rsidR="005E0871">
        <w:rPr>
          <w:rtl/>
        </w:rPr>
        <w:t xml:space="preserve"> </w:t>
      </w:r>
      <w:r w:rsidRPr="006C0A8E">
        <w:rPr>
          <w:rtl/>
        </w:rPr>
        <w:t>מופיעה</w:t>
      </w:r>
      <w:r w:rsidR="005E0871">
        <w:rPr>
          <w:rtl/>
        </w:rPr>
        <w:t xml:space="preserve"> </w:t>
      </w:r>
      <w:r w:rsidRPr="006C0A8E">
        <w:rPr>
          <w:rtl/>
        </w:rPr>
        <w:t>בדין</w:t>
      </w:r>
      <w:r w:rsidR="005E0871">
        <w:rPr>
          <w:rtl/>
        </w:rPr>
        <w:t>-</w:t>
      </w:r>
      <w:r w:rsidRPr="006C0A8E">
        <w:rPr>
          <w:rtl/>
        </w:rPr>
        <w:t>וחשבון</w:t>
      </w:r>
      <w:r w:rsidR="005E0871">
        <w:rPr>
          <w:rtl/>
        </w:rPr>
        <w:t xml:space="preserve"> </w:t>
      </w:r>
      <w:r w:rsidRPr="006C0A8E">
        <w:rPr>
          <w:rtl/>
        </w:rPr>
        <w:t>שהוועדה</w:t>
      </w:r>
      <w:r w:rsidR="005E0871">
        <w:rPr>
          <w:rtl/>
        </w:rPr>
        <w:t xml:space="preserve"> </w:t>
      </w:r>
      <w:r w:rsidRPr="006C0A8E">
        <w:rPr>
          <w:rtl/>
        </w:rPr>
        <w:t>הנכבדה</w:t>
      </w:r>
      <w:r w:rsidR="005E0871">
        <w:rPr>
          <w:rtl/>
        </w:rPr>
        <w:t xml:space="preserve"> </w:t>
      </w:r>
      <w:r w:rsidRPr="006C0A8E">
        <w:rPr>
          <w:rtl/>
        </w:rPr>
        <w:t>פרסמה. בעמוד 56 לדוח שלה תמצאו אותה הצעה</w:t>
      </w:r>
      <w:r w:rsidR="005E0871">
        <w:rPr>
          <w:rtl/>
        </w:rPr>
        <w:t xml:space="preserve"> </w:t>
      </w:r>
      <w:r w:rsidRPr="006C0A8E">
        <w:rPr>
          <w:rtl/>
        </w:rPr>
        <w:t>שהצגתי בפניכם, כאמור, בלי שהוספתי, בלי שגרעתי.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השופט</w:t>
      </w:r>
      <w:r w:rsidR="005E0871">
        <w:rPr>
          <w:rtl/>
        </w:rPr>
        <w:t xml:space="preserve"> </w:t>
      </w:r>
      <w:r w:rsidRPr="006C0A8E">
        <w:rPr>
          <w:rtl/>
        </w:rPr>
        <w:t>גולדברג</w:t>
      </w:r>
      <w:r w:rsidR="005E0871">
        <w:rPr>
          <w:rtl/>
        </w:rPr>
        <w:t xml:space="preserve"> </w:t>
      </w:r>
      <w:r w:rsidRPr="006C0A8E">
        <w:rPr>
          <w:rtl/>
        </w:rPr>
        <w:t>ישבה על המדוכה, למדה את הנושא במשך 13 חודשים והגישה</w:t>
      </w:r>
      <w:r w:rsidR="005E0871">
        <w:rPr>
          <w:rtl/>
        </w:rPr>
        <w:t xml:space="preserve"> </w:t>
      </w:r>
      <w:r w:rsidRPr="006C0A8E">
        <w:rPr>
          <w:rtl/>
        </w:rPr>
        <w:t>דוח</w:t>
      </w:r>
      <w:r w:rsidR="005E0871">
        <w:rPr>
          <w:rtl/>
        </w:rPr>
        <w:t xml:space="preserve"> </w:t>
      </w:r>
      <w:r w:rsidRPr="006C0A8E">
        <w:rPr>
          <w:rtl/>
        </w:rPr>
        <w:t>מנומק.</w:t>
      </w:r>
      <w:r w:rsidR="005E0871">
        <w:rPr>
          <w:rtl/>
        </w:rPr>
        <w:t xml:space="preserve"> </w:t>
      </w:r>
      <w:r w:rsidRPr="006C0A8E">
        <w:rPr>
          <w:rtl/>
        </w:rPr>
        <w:t>ראיתי</w:t>
      </w:r>
      <w:r w:rsidR="005E0871">
        <w:rPr>
          <w:rtl/>
        </w:rPr>
        <w:t xml:space="preserve"> </w:t>
      </w:r>
      <w:r w:rsidRPr="006C0A8E">
        <w:rPr>
          <w:rtl/>
        </w:rPr>
        <w:t>לנכון</w:t>
      </w:r>
      <w:r w:rsidR="005E0871">
        <w:rPr>
          <w:rtl/>
        </w:rPr>
        <w:t xml:space="preserve"> </w:t>
      </w:r>
      <w:r w:rsidRPr="006C0A8E">
        <w:rPr>
          <w:rtl/>
        </w:rPr>
        <w:t>לצטט</w:t>
      </w:r>
      <w:r w:rsidR="005E0871">
        <w:rPr>
          <w:rtl/>
        </w:rPr>
        <w:t xml:space="preserve"> </w:t>
      </w:r>
      <w:r w:rsidRPr="006C0A8E">
        <w:rPr>
          <w:rtl/>
        </w:rPr>
        <w:t>חלק</w:t>
      </w:r>
      <w:r w:rsidR="005E0871">
        <w:rPr>
          <w:rtl/>
        </w:rPr>
        <w:t xml:space="preserve"> </w:t>
      </w:r>
      <w:r w:rsidRPr="006C0A8E">
        <w:rPr>
          <w:rtl/>
        </w:rPr>
        <w:t>מהנמקותיה באשר להמלצתה לשנות או לתקן את</w:t>
      </w:r>
      <w:r w:rsidR="005E0871">
        <w:rPr>
          <w:rtl/>
        </w:rPr>
        <w:t xml:space="preserve"> </w:t>
      </w:r>
      <w:r w:rsidRPr="006C0A8E">
        <w:rPr>
          <w:rtl/>
        </w:rPr>
        <w:t>העילות</w:t>
      </w:r>
      <w:r w:rsidR="005E0871">
        <w:rPr>
          <w:rtl/>
        </w:rPr>
        <w:t xml:space="preserve"> </w:t>
      </w:r>
      <w:r w:rsidRPr="006C0A8E">
        <w:rPr>
          <w:rtl/>
        </w:rPr>
        <w:t>למשפט</w:t>
      </w:r>
      <w:r w:rsidR="005E0871">
        <w:rPr>
          <w:rtl/>
        </w:rPr>
        <w:t xml:space="preserve"> </w:t>
      </w:r>
      <w:r w:rsidRPr="006C0A8E">
        <w:rPr>
          <w:rtl/>
        </w:rPr>
        <w:t>חוזר.</w:t>
      </w:r>
      <w:r w:rsidR="005E0871">
        <w:rPr>
          <w:rtl/>
        </w:rPr>
        <w:t xml:space="preserve"> </w:t>
      </w:r>
      <w:r w:rsidRPr="006C0A8E">
        <w:rPr>
          <w:rtl/>
        </w:rPr>
        <w:t>זו לא ועדה של פוליטיקאים, כמו שנאמר. זו ועדה בראשות שופט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העליון.</w:t>
      </w:r>
      <w:r w:rsidR="005E0871">
        <w:rPr>
          <w:rtl/>
        </w:rPr>
        <w:t xml:space="preserve"> </w:t>
      </w:r>
      <w:r w:rsidRPr="006C0A8E">
        <w:rPr>
          <w:rtl/>
        </w:rPr>
        <w:t>יוקרתו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העליון וכבוד נשיא בית</w:t>
      </w:r>
      <w:r w:rsidR="005E0871">
        <w:rPr>
          <w:rtl/>
        </w:rPr>
        <w:t>-</w:t>
      </w:r>
      <w:r w:rsidRPr="006C0A8E">
        <w:rPr>
          <w:rtl/>
        </w:rPr>
        <w:t>המשפט העליון</w:t>
      </w:r>
      <w:r w:rsidR="005E0871">
        <w:rPr>
          <w:rtl/>
        </w:rPr>
        <w:t xml:space="preserve"> </w:t>
      </w:r>
      <w:r w:rsidRPr="006C0A8E">
        <w:rPr>
          <w:rtl/>
        </w:rPr>
        <w:t>חשובה.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דן תיכון (הליכוד):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מי החברים בוועדה?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אמרתי, ואני יכול לחזור לכבוד דן תיכון במיוחד. חברים בוועדה היו, לבד מכבוד</w:t>
      </w:r>
      <w:r w:rsidR="005E0871">
        <w:rPr>
          <w:rtl/>
        </w:rPr>
        <w:t xml:space="preserve"> </w:t>
      </w:r>
      <w:r w:rsidRPr="006C0A8E">
        <w:rPr>
          <w:rtl/>
        </w:rPr>
        <w:t>השופט</w:t>
      </w:r>
      <w:r w:rsidR="005E0871">
        <w:rPr>
          <w:rtl/>
        </w:rPr>
        <w:t xml:space="preserve"> </w:t>
      </w:r>
      <w:r w:rsidRPr="006C0A8E">
        <w:rPr>
          <w:rtl/>
        </w:rPr>
        <w:t>אליעזר</w:t>
      </w:r>
      <w:r w:rsidR="005E0871">
        <w:rPr>
          <w:rtl/>
        </w:rPr>
        <w:t xml:space="preserve"> </w:t>
      </w:r>
      <w:r w:rsidRPr="006C0A8E">
        <w:rPr>
          <w:rtl/>
        </w:rPr>
        <w:t>גולדברג,</w:t>
      </w:r>
      <w:r w:rsidR="005E0871">
        <w:rPr>
          <w:rtl/>
        </w:rPr>
        <w:t xml:space="preserve"> </w:t>
      </w:r>
      <w:r w:rsidRPr="006C0A8E">
        <w:rPr>
          <w:rtl/>
        </w:rPr>
        <w:t>שופט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העליון, השופטת עדנה קפלן</w:t>
      </w:r>
      <w:r w:rsidR="005E0871">
        <w:rPr>
          <w:rtl/>
        </w:rPr>
        <w:t>-</w:t>
      </w:r>
      <w:r w:rsidRPr="006C0A8E">
        <w:rPr>
          <w:rtl/>
        </w:rPr>
        <w:t>הגלר, שופטת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המחוזי</w:t>
      </w:r>
      <w:r w:rsidR="005E0871">
        <w:rPr>
          <w:rtl/>
        </w:rPr>
        <w:t xml:space="preserve"> </w:t>
      </w:r>
      <w:r w:rsidRPr="006C0A8E">
        <w:rPr>
          <w:rtl/>
        </w:rPr>
        <w:t>בתל</w:t>
      </w:r>
      <w:r w:rsidR="005E0871">
        <w:rPr>
          <w:rtl/>
        </w:rPr>
        <w:t>-</w:t>
      </w:r>
      <w:r w:rsidRPr="006C0A8E">
        <w:rPr>
          <w:rtl/>
        </w:rPr>
        <w:t>אביב</w:t>
      </w:r>
      <w:r w:rsidR="005E0871">
        <w:rPr>
          <w:rtl/>
        </w:rPr>
        <w:t>–</w:t>
      </w:r>
      <w:r w:rsidRPr="006C0A8E">
        <w:rPr>
          <w:rtl/>
        </w:rPr>
        <w:t>יפו,</w:t>
      </w:r>
      <w:r w:rsidR="005E0871">
        <w:rPr>
          <w:rtl/>
        </w:rPr>
        <w:t xml:space="preserve"> </w:t>
      </w:r>
      <w:r w:rsidRPr="006C0A8E">
        <w:rPr>
          <w:rtl/>
        </w:rPr>
        <w:t>השופטת</w:t>
      </w:r>
      <w:r w:rsidR="005E0871">
        <w:rPr>
          <w:rtl/>
        </w:rPr>
        <w:t xml:space="preserve"> </w:t>
      </w:r>
      <w:r w:rsidRPr="006C0A8E">
        <w:rPr>
          <w:rtl/>
        </w:rPr>
        <w:t>נירה</w:t>
      </w:r>
      <w:r w:rsidR="005E0871">
        <w:rPr>
          <w:rtl/>
        </w:rPr>
        <w:t xml:space="preserve"> </w:t>
      </w:r>
      <w:r w:rsidRPr="006C0A8E">
        <w:rPr>
          <w:rtl/>
        </w:rPr>
        <w:t>לידסקי,</w:t>
      </w:r>
      <w:r w:rsidR="005E0871">
        <w:rPr>
          <w:rtl/>
        </w:rPr>
        <w:t xml:space="preserve"> </w:t>
      </w:r>
      <w:r w:rsidRPr="006C0A8E">
        <w:rPr>
          <w:rtl/>
        </w:rPr>
        <w:t>שופטת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משפט השלום</w:t>
      </w:r>
      <w:r w:rsidR="005E0871">
        <w:rPr>
          <w:rtl/>
        </w:rPr>
        <w:t xml:space="preserve"> </w:t>
      </w:r>
      <w:r w:rsidRPr="006C0A8E">
        <w:rPr>
          <w:rtl/>
        </w:rPr>
        <w:t>בתל</w:t>
      </w:r>
      <w:r w:rsidR="005E0871">
        <w:rPr>
          <w:rtl/>
        </w:rPr>
        <w:t>-</w:t>
      </w:r>
      <w:r w:rsidRPr="006C0A8E">
        <w:rPr>
          <w:rtl/>
        </w:rPr>
        <w:t>אביב</w:t>
      </w:r>
      <w:r w:rsidR="005E0871">
        <w:rPr>
          <w:rtl/>
        </w:rPr>
        <w:t>–</w:t>
      </w:r>
      <w:r w:rsidRPr="006C0A8E">
        <w:rPr>
          <w:rtl/>
        </w:rPr>
        <w:t>יפו,</w:t>
      </w:r>
      <w:r w:rsidR="005E0871">
        <w:rPr>
          <w:rtl/>
        </w:rPr>
        <w:t xml:space="preserve"> </w:t>
      </w:r>
      <w:r w:rsidRPr="006C0A8E">
        <w:rPr>
          <w:rtl/>
        </w:rPr>
        <w:t>עורכת</w:t>
      </w:r>
      <w:r w:rsidR="005E0871">
        <w:rPr>
          <w:rtl/>
        </w:rPr>
        <w:t>-</w:t>
      </w:r>
      <w:r w:rsidRPr="006C0A8E">
        <w:rPr>
          <w:rtl/>
        </w:rPr>
        <w:t>הדין יהודית קרפ, המשנה ליועץ המשפטי לממשלה, פרופסור מרדכי</w:t>
      </w:r>
      <w:r w:rsidR="005E0871">
        <w:rPr>
          <w:rtl/>
        </w:rPr>
        <w:t xml:space="preserve"> </w:t>
      </w:r>
      <w:r w:rsidRPr="006C0A8E">
        <w:rPr>
          <w:rtl/>
        </w:rPr>
        <w:t>קרמניצר, לשעבר דיקן הפקולטה למשפטים של האוניברסיטה העברית בירושלים, עורכת</w:t>
      </w:r>
      <w:r w:rsidR="005E0871">
        <w:rPr>
          <w:rtl/>
        </w:rPr>
        <w:t>-</w:t>
      </w:r>
      <w:r w:rsidRPr="006C0A8E">
        <w:rPr>
          <w:rtl/>
        </w:rPr>
        <w:t>הדין</w:t>
      </w:r>
      <w:r w:rsidR="005E0871">
        <w:rPr>
          <w:rtl/>
        </w:rPr>
        <w:t xml:space="preserve"> </w:t>
      </w:r>
      <w:r w:rsidRPr="006C0A8E">
        <w:rPr>
          <w:rtl/>
        </w:rPr>
        <w:t>חנה קלר, היועצת המשפטית של משרד המשטרה, עורך</w:t>
      </w:r>
      <w:r w:rsidR="005E0871">
        <w:rPr>
          <w:rtl/>
        </w:rPr>
        <w:t>-</w:t>
      </w:r>
      <w:r w:rsidRPr="006C0A8E">
        <w:rPr>
          <w:rtl/>
        </w:rPr>
        <w:t>הדין יוסי סיטבון, היועץ המשפטי של</w:t>
      </w:r>
      <w:r w:rsidR="005E0871">
        <w:rPr>
          <w:rtl/>
        </w:rPr>
        <w:t xml:space="preserve"> </w:t>
      </w:r>
      <w:r w:rsidRPr="006C0A8E">
        <w:rPr>
          <w:rtl/>
        </w:rPr>
        <w:t>משטרת</w:t>
      </w:r>
      <w:r w:rsidR="005E0871">
        <w:rPr>
          <w:rtl/>
        </w:rPr>
        <w:t xml:space="preserve"> </w:t>
      </w:r>
      <w:r w:rsidRPr="006C0A8E">
        <w:rPr>
          <w:rtl/>
        </w:rPr>
        <w:t>ישראל,</w:t>
      </w:r>
      <w:r w:rsidR="005E0871">
        <w:rPr>
          <w:rtl/>
        </w:rPr>
        <w:t xml:space="preserve"> </w:t>
      </w:r>
      <w:r w:rsidRPr="006C0A8E">
        <w:rPr>
          <w:rtl/>
        </w:rPr>
        <w:t>עורכת</w:t>
      </w:r>
      <w:r w:rsidR="005E0871">
        <w:rPr>
          <w:rtl/>
        </w:rPr>
        <w:t>-</w:t>
      </w:r>
      <w:r w:rsidRPr="006C0A8E">
        <w:rPr>
          <w:rtl/>
        </w:rPr>
        <w:t>הדין נורית שניט, פרקליטת מחוז המרכז, עורך</w:t>
      </w:r>
      <w:r w:rsidR="005E0871">
        <w:rPr>
          <w:rtl/>
        </w:rPr>
        <w:t>-</w:t>
      </w:r>
      <w:r w:rsidRPr="006C0A8E">
        <w:rPr>
          <w:rtl/>
        </w:rPr>
        <w:t>הדין אורי וגמן,</w:t>
      </w:r>
      <w:r w:rsidR="005E0871">
        <w:rPr>
          <w:rtl/>
        </w:rPr>
        <w:t xml:space="preserve"> </w:t>
      </w:r>
      <w:r w:rsidRPr="006C0A8E">
        <w:rPr>
          <w:rtl/>
        </w:rPr>
        <w:t>ונתמנה חבר נוסף, תת</w:t>
      </w:r>
      <w:r w:rsidR="005E0871">
        <w:rPr>
          <w:rtl/>
        </w:rPr>
        <w:t>-</w:t>
      </w:r>
      <w:r w:rsidRPr="006C0A8E">
        <w:rPr>
          <w:rtl/>
        </w:rPr>
        <w:t>ניצב אבי כהן, ראש היחידה הארצית לחקירת פשעים חמורים במשטרת</w:t>
      </w:r>
      <w:r w:rsidR="005E0871">
        <w:rPr>
          <w:rtl/>
        </w:rPr>
        <w:t xml:space="preserve"> </w:t>
      </w:r>
      <w:r w:rsidRPr="006C0A8E">
        <w:rPr>
          <w:rtl/>
        </w:rPr>
        <w:t>ישראל.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הנכבדה רואה ועדה שיש בה נציגות נכבדה ביותר של מערכת השיפוט, שיוקרת</w:t>
      </w:r>
      <w:r w:rsidR="005E0871">
        <w:rPr>
          <w:rtl/>
        </w:rPr>
        <w:t xml:space="preserve"> </w:t>
      </w:r>
      <w:r w:rsidRPr="006C0A8E">
        <w:rPr>
          <w:rtl/>
        </w:rPr>
        <w:t>מערכת</w:t>
      </w:r>
      <w:r w:rsidR="005E0871">
        <w:rPr>
          <w:rtl/>
        </w:rPr>
        <w:t xml:space="preserve"> </w:t>
      </w:r>
      <w:r w:rsidRPr="006C0A8E">
        <w:rPr>
          <w:rtl/>
        </w:rPr>
        <w:t>השיפוט</w:t>
      </w:r>
      <w:r w:rsidR="005E0871">
        <w:rPr>
          <w:rtl/>
        </w:rPr>
        <w:t xml:space="preserve"> </w:t>
      </w:r>
      <w:r w:rsidRPr="006C0A8E">
        <w:rPr>
          <w:rtl/>
        </w:rPr>
        <w:t>לפניה</w:t>
      </w:r>
      <w:r w:rsidR="005E0871">
        <w:rPr>
          <w:rtl/>
        </w:rPr>
        <w:t xml:space="preserve"> </w:t>
      </w:r>
      <w:r w:rsidRPr="006C0A8E">
        <w:rPr>
          <w:rtl/>
        </w:rPr>
        <w:t>ולנגד</w:t>
      </w:r>
      <w:r w:rsidR="005E0871">
        <w:rPr>
          <w:rtl/>
        </w:rPr>
        <w:t xml:space="preserve"> </w:t>
      </w:r>
      <w:r w:rsidRPr="006C0A8E">
        <w:rPr>
          <w:rtl/>
        </w:rPr>
        <w:t>עיניה,</w:t>
      </w:r>
      <w:r w:rsidR="005E0871">
        <w:rPr>
          <w:rtl/>
        </w:rPr>
        <w:t xml:space="preserve"> </w:t>
      </w:r>
      <w:r w:rsidRPr="006C0A8E">
        <w:rPr>
          <w:rtl/>
        </w:rPr>
        <w:t>יוקרת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 ויוקרת כל בתי</w:t>
      </w:r>
      <w:r w:rsidR="005E0871">
        <w:rPr>
          <w:rtl/>
        </w:rPr>
        <w:t>-</w:t>
      </w:r>
      <w:r w:rsidRPr="006C0A8E">
        <w:rPr>
          <w:rtl/>
        </w:rPr>
        <w:t>המשפט, והם</w:t>
      </w:r>
      <w:r w:rsidR="005E0871">
        <w:rPr>
          <w:rtl/>
        </w:rPr>
        <w:t xml:space="preserve"> </w:t>
      </w:r>
      <w:r w:rsidRPr="006C0A8E">
        <w:rPr>
          <w:rtl/>
        </w:rPr>
        <w:t>מבינים</w:t>
      </w:r>
      <w:r w:rsidR="005E0871">
        <w:rPr>
          <w:rtl/>
        </w:rPr>
        <w:t xml:space="preserve"> </w:t>
      </w:r>
      <w:r w:rsidRPr="006C0A8E">
        <w:rPr>
          <w:rtl/>
        </w:rPr>
        <w:t>היטב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העיקרון של סופיות הדיון. הכנסת הנכבדה רואה, שבוועדה זו משטרת</w:t>
      </w:r>
      <w:r w:rsidR="005E0871">
        <w:rPr>
          <w:rtl/>
        </w:rPr>
        <w:t xml:space="preserve"> </w:t>
      </w:r>
      <w:r w:rsidRPr="006C0A8E">
        <w:rPr>
          <w:rtl/>
        </w:rPr>
        <w:t>ישראל</w:t>
      </w:r>
      <w:r w:rsidR="005E0871">
        <w:rPr>
          <w:rtl/>
        </w:rPr>
        <w:t xml:space="preserve"> </w:t>
      </w:r>
      <w:r w:rsidRPr="006C0A8E">
        <w:rPr>
          <w:rtl/>
        </w:rPr>
        <w:t>היתה</w:t>
      </w:r>
      <w:r w:rsidR="005E0871">
        <w:rPr>
          <w:rtl/>
        </w:rPr>
        <w:t xml:space="preserve"> </w:t>
      </w:r>
      <w:r w:rsidRPr="006C0A8E">
        <w:rPr>
          <w:rtl/>
        </w:rPr>
        <w:t>מיוצגת</w:t>
      </w:r>
      <w:r w:rsidR="005E0871">
        <w:rPr>
          <w:rtl/>
        </w:rPr>
        <w:t xml:space="preserve"> </w:t>
      </w:r>
      <w:r w:rsidRPr="006C0A8E">
        <w:rPr>
          <w:rtl/>
        </w:rPr>
        <w:t>כהלכה, הפרקליטות היתה מיוצגת. עורך</w:t>
      </w:r>
      <w:r w:rsidR="005E0871">
        <w:rPr>
          <w:rtl/>
        </w:rPr>
        <w:t>-</w:t>
      </w:r>
      <w:r w:rsidRPr="006C0A8E">
        <w:rPr>
          <w:rtl/>
        </w:rPr>
        <w:t>דין אחד בלבד מהפרקטיקה</w:t>
      </w:r>
      <w:r w:rsidR="005E0871">
        <w:rPr>
          <w:rtl/>
        </w:rPr>
        <w:t xml:space="preserve"> </w:t>
      </w:r>
      <w:r w:rsidRPr="006C0A8E">
        <w:rPr>
          <w:rtl/>
        </w:rPr>
        <w:t>הפרטית</w:t>
      </w:r>
      <w:r w:rsidR="005E0871">
        <w:rPr>
          <w:rtl/>
        </w:rPr>
        <w:t xml:space="preserve"> </w:t>
      </w:r>
      <w:r w:rsidRPr="006C0A8E">
        <w:rPr>
          <w:rtl/>
        </w:rPr>
        <w:t>ישב</w:t>
      </w:r>
      <w:r w:rsidR="005E0871">
        <w:rPr>
          <w:rtl/>
        </w:rPr>
        <w:t xml:space="preserve"> </w:t>
      </w:r>
      <w:r w:rsidRPr="006C0A8E">
        <w:rPr>
          <w:rtl/>
        </w:rPr>
        <w:t>באותה</w:t>
      </w:r>
      <w:r w:rsidR="005E0871">
        <w:rPr>
          <w:rtl/>
        </w:rPr>
        <w:t xml:space="preserve"> </w:t>
      </w:r>
      <w:r w:rsidRPr="006C0A8E">
        <w:rPr>
          <w:rtl/>
        </w:rPr>
        <w:t>ועדה.</w:t>
      </w:r>
      <w:r w:rsidR="005E0871">
        <w:rPr>
          <w:rtl/>
        </w:rPr>
        <w:t xml:space="preserve"> </w:t>
      </w:r>
      <w:r w:rsidRPr="006C0A8E">
        <w:rPr>
          <w:rtl/>
        </w:rPr>
        <w:t>ואותה ועדה ראתה, כפי שאמרתי, אחרי 13 חודשים של דיון</w:t>
      </w:r>
      <w:r w:rsidR="005E0871">
        <w:rPr>
          <w:rtl/>
        </w:rPr>
        <w:t xml:space="preserve"> </w:t>
      </w:r>
      <w:r w:rsidRPr="006C0A8E">
        <w:rPr>
          <w:rtl/>
        </w:rPr>
        <w:t>ולימוד, להמליץ את המלצותיה.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העילה</w:t>
      </w:r>
      <w:r w:rsidR="005E0871">
        <w:rPr>
          <w:rtl/>
        </w:rPr>
        <w:t xml:space="preserve"> </w:t>
      </w:r>
      <w:r w:rsidRPr="006C0A8E">
        <w:rPr>
          <w:rtl/>
        </w:rPr>
        <w:t>להקמת ועדת השופט גולדברג, נכבדי היושב</w:t>
      </w:r>
      <w:r w:rsidR="005E0871">
        <w:rPr>
          <w:rtl/>
        </w:rPr>
        <w:t>-</w:t>
      </w:r>
      <w:r w:rsidRPr="006C0A8E">
        <w:rPr>
          <w:rtl/>
        </w:rPr>
        <w:t>ראש, היתה בקשה של ועדת החוקה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שהושמעה</w:t>
      </w:r>
      <w:r w:rsidR="005E0871">
        <w:rPr>
          <w:rtl/>
        </w:rPr>
        <w:t xml:space="preserve"> </w:t>
      </w:r>
      <w:r w:rsidRPr="006C0A8E">
        <w:rPr>
          <w:rtl/>
        </w:rPr>
        <w:t>בפני</w:t>
      </w:r>
      <w:r w:rsidR="005E0871">
        <w:rPr>
          <w:rtl/>
        </w:rPr>
        <w:t xml:space="preserve"> </w:t>
      </w:r>
      <w:r w:rsidRPr="006C0A8E">
        <w:rPr>
          <w:rtl/>
        </w:rPr>
        <w:t>ובפני</w:t>
      </w:r>
      <w:r w:rsidR="005E0871">
        <w:rPr>
          <w:rtl/>
        </w:rPr>
        <w:t xml:space="preserve"> </w:t>
      </w:r>
      <w:r w:rsidRPr="006C0A8E">
        <w:rPr>
          <w:rtl/>
        </w:rPr>
        <w:t>שר</w:t>
      </w:r>
      <w:r w:rsidR="005E0871">
        <w:rPr>
          <w:rtl/>
        </w:rPr>
        <w:t xml:space="preserve"> </w:t>
      </w:r>
      <w:r w:rsidRPr="006C0A8E">
        <w:rPr>
          <w:rtl/>
        </w:rPr>
        <w:t>המשטרה, בעקבות דיונים שהיא קיימה בנושאים</w:t>
      </w:r>
      <w:r w:rsidR="005E0871">
        <w:rPr>
          <w:rtl/>
        </w:rPr>
        <w:t xml:space="preserve"> </w:t>
      </w:r>
      <w:r w:rsidRPr="006C0A8E">
        <w:rPr>
          <w:rtl/>
        </w:rPr>
        <w:t>שונים,</w:t>
      </w:r>
      <w:r w:rsidR="005E0871">
        <w:rPr>
          <w:rtl/>
        </w:rPr>
        <w:t xml:space="preserve"> </w:t>
      </w:r>
      <w:r w:rsidRPr="006C0A8E">
        <w:rPr>
          <w:rtl/>
        </w:rPr>
        <w:t>ולמיטב</w:t>
      </w:r>
      <w:r w:rsidR="005E0871">
        <w:rPr>
          <w:rtl/>
        </w:rPr>
        <w:t xml:space="preserve"> </w:t>
      </w:r>
      <w:r w:rsidRPr="006C0A8E">
        <w:rPr>
          <w:rtl/>
        </w:rPr>
        <w:t>זיכרוני ללא שום קשר לפרשת הרצח הנורא של דני כץ, זיכרונו לברכה.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התבקשנו, אנחנו נענינו, אנחנו חתמנו על כתב מינוי. כתב המינוי הוצא בתיאום</w:t>
      </w:r>
      <w:r w:rsidR="005E0871">
        <w:rPr>
          <w:rtl/>
        </w:rPr>
        <w:t xml:space="preserve"> </w:t>
      </w:r>
      <w:r w:rsidRPr="006C0A8E">
        <w:rPr>
          <w:rtl/>
        </w:rPr>
        <w:t>עם</w:t>
      </w:r>
      <w:r w:rsidR="005E0871">
        <w:rPr>
          <w:rtl/>
        </w:rPr>
        <w:t xml:space="preserve"> </w:t>
      </w:r>
      <w:r w:rsidRPr="006C0A8E">
        <w:rPr>
          <w:rtl/>
        </w:rPr>
        <w:t>כבוד</w:t>
      </w:r>
      <w:r w:rsidR="005E0871">
        <w:rPr>
          <w:rtl/>
        </w:rPr>
        <w:t xml:space="preserve"> </w:t>
      </w:r>
      <w:r w:rsidRPr="006C0A8E">
        <w:rPr>
          <w:rtl/>
        </w:rPr>
        <w:t>נשיא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העליון,</w:t>
      </w:r>
      <w:r w:rsidR="005E0871">
        <w:rPr>
          <w:rtl/>
        </w:rPr>
        <w:t xml:space="preserve"> </w:t>
      </w:r>
      <w:r w:rsidRPr="006C0A8E">
        <w:rPr>
          <w:rtl/>
        </w:rPr>
        <w:t>שהרי</w:t>
      </w:r>
      <w:r w:rsidR="005E0871">
        <w:rPr>
          <w:rtl/>
        </w:rPr>
        <w:t xml:space="preserve"> </w:t>
      </w:r>
      <w:r w:rsidRPr="006C0A8E">
        <w:rPr>
          <w:rtl/>
        </w:rPr>
        <w:t>איננו רשאים למנות לא שופט ולא שופטים</w:t>
      </w:r>
      <w:r w:rsidR="005E0871">
        <w:rPr>
          <w:rtl/>
        </w:rPr>
        <w:t xml:space="preserve"> </w:t>
      </w:r>
      <w:r w:rsidRPr="006C0A8E">
        <w:rPr>
          <w:rtl/>
        </w:rPr>
        <w:t>לוועדה ללא הסכמת כבוד נשיא בית</w:t>
      </w:r>
      <w:r w:rsidR="005E0871">
        <w:rPr>
          <w:rtl/>
        </w:rPr>
        <w:t>-</w:t>
      </w:r>
      <w:r w:rsidRPr="006C0A8E">
        <w:rPr>
          <w:rtl/>
        </w:rPr>
        <w:t>המשפט העליון.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חושב,</w:t>
      </w:r>
      <w:r w:rsidR="005E0871">
        <w:rPr>
          <w:rtl/>
        </w:rPr>
        <w:t xml:space="preserve"> </w:t>
      </w:r>
      <w:r w:rsidRPr="006C0A8E">
        <w:rPr>
          <w:rtl/>
        </w:rPr>
        <w:t>שמיותר</w:t>
      </w:r>
      <w:r w:rsidR="005E0871">
        <w:rPr>
          <w:rtl/>
        </w:rPr>
        <w:t xml:space="preserve"> </w:t>
      </w:r>
      <w:r w:rsidRPr="006C0A8E">
        <w:rPr>
          <w:rtl/>
        </w:rPr>
        <w:t>לומר עד כמה אני מכבד את כבוד הנשיא, היום הנשיא בדימוס</w:t>
      </w:r>
      <w:r w:rsidR="005E0871">
        <w:rPr>
          <w:rtl/>
        </w:rPr>
        <w:t xml:space="preserve"> </w:t>
      </w:r>
      <w:r w:rsidRPr="006C0A8E">
        <w:rPr>
          <w:rtl/>
        </w:rPr>
        <w:t>מאיר</w:t>
      </w:r>
      <w:r w:rsidR="005E0871">
        <w:rPr>
          <w:rtl/>
        </w:rPr>
        <w:t xml:space="preserve"> </w:t>
      </w:r>
      <w:r w:rsidRPr="006C0A8E">
        <w:rPr>
          <w:rtl/>
        </w:rPr>
        <w:t>שמגר.</w:t>
      </w:r>
      <w:r w:rsidR="005E0871">
        <w:rPr>
          <w:rtl/>
        </w:rPr>
        <w:t xml:space="preserve"> </w:t>
      </w:r>
      <w:r w:rsidRPr="006C0A8E">
        <w:rPr>
          <w:rtl/>
        </w:rPr>
        <w:t>קראתי</w:t>
      </w:r>
      <w:r w:rsidR="005E0871">
        <w:rPr>
          <w:rtl/>
        </w:rPr>
        <w:t xml:space="preserve"> </w:t>
      </w:r>
      <w:r w:rsidRPr="006C0A8E">
        <w:rPr>
          <w:rtl/>
        </w:rPr>
        <w:t>בעיון</w:t>
      </w:r>
      <w:r w:rsidR="005E0871">
        <w:rPr>
          <w:rtl/>
        </w:rPr>
        <w:t xml:space="preserve"> </w:t>
      </w:r>
      <w:r w:rsidRPr="006C0A8E">
        <w:rPr>
          <w:rtl/>
        </w:rPr>
        <w:t>את פסק</w:t>
      </w:r>
      <w:r w:rsidR="005E0871">
        <w:rPr>
          <w:rtl/>
        </w:rPr>
        <w:t>-</w:t>
      </w:r>
      <w:r w:rsidRPr="006C0A8E">
        <w:rPr>
          <w:rtl/>
        </w:rPr>
        <w:t>הדין שהוא כתב כאשר התבקש לדון אם לקיים דיון</w:t>
      </w:r>
      <w:r w:rsidR="005E0871">
        <w:rPr>
          <w:rtl/>
        </w:rPr>
        <w:t xml:space="preserve"> </w:t>
      </w:r>
      <w:r w:rsidRPr="006C0A8E">
        <w:rPr>
          <w:rtl/>
        </w:rPr>
        <w:t>נוסף</w:t>
      </w:r>
      <w:r w:rsidR="005E0871">
        <w:rPr>
          <w:rtl/>
        </w:rPr>
        <w:t xml:space="preserve"> </w:t>
      </w:r>
      <w:r w:rsidRPr="006C0A8E">
        <w:rPr>
          <w:rtl/>
        </w:rPr>
        <w:t>בעניין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רצח</w:t>
      </w:r>
      <w:r w:rsidR="005E0871">
        <w:rPr>
          <w:rtl/>
        </w:rPr>
        <w:t xml:space="preserve"> </w:t>
      </w:r>
      <w:r w:rsidRPr="006C0A8E">
        <w:rPr>
          <w:rtl/>
        </w:rPr>
        <w:t>דני</w:t>
      </w:r>
      <w:r w:rsidR="005E0871">
        <w:rPr>
          <w:rtl/>
        </w:rPr>
        <w:t xml:space="preserve"> </w:t>
      </w:r>
      <w:r w:rsidRPr="006C0A8E">
        <w:rPr>
          <w:rtl/>
        </w:rPr>
        <w:t>כץ. פסק</w:t>
      </w:r>
      <w:r w:rsidR="005E0871">
        <w:rPr>
          <w:rtl/>
        </w:rPr>
        <w:t>-</w:t>
      </w:r>
      <w:r w:rsidRPr="006C0A8E">
        <w:rPr>
          <w:rtl/>
        </w:rPr>
        <w:t>הדין של הנשיא שמגר מנומק היטב. פסק</w:t>
      </w:r>
      <w:r w:rsidR="005E0871">
        <w:rPr>
          <w:rtl/>
        </w:rPr>
        <w:t>-</w:t>
      </w:r>
      <w:r w:rsidRPr="006C0A8E">
        <w:rPr>
          <w:rtl/>
        </w:rPr>
        <w:t>דינו של</w:t>
      </w:r>
      <w:r w:rsidR="005E0871">
        <w:rPr>
          <w:rtl/>
        </w:rPr>
        <w:t xml:space="preserve"> </w:t>
      </w:r>
      <w:r w:rsidRPr="006C0A8E">
        <w:rPr>
          <w:rtl/>
        </w:rPr>
        <w:t>הנשיא</w:t>
      </w:r>
      <w:r w:rsidR="005E0871">
        <w:rPr>
          <w:rtl/>
        </w:rPr>
        <w:t xml:space="preserve"> </w:t>
      </w:r>
      <w:r w:rsidRPr="006C0A8E">
        <w:rPr>
          <w:rtl/>
        </w:rPr>
        <w:t>שמגר משכנע.</w:t>
      </w:r>
      <w:r w:rsidR="005E0871">
        <w:rPr>
          <w:rtl/>
        </w:rPr>
        <w:t xml:space="preserve"> </w:t>
      </w:r>
      <w:r w:rsidRPr="006C0A8E">
        <w:rPr>
          <w:rtl/>
        </w:rPr>
        <w:t>מי שקוראים אותו משתכנעים באשמת אלה שיושבים בבית</w:t>
      </w:r>
      <w:r w:rsidR="005E0871">
        <w:rPr>
          <w:rtl/>
        </w:rPr>
        <w:t>-</w:t>
      </w:r>
      <w:r w:rsidRPr="006C0A8E">
        <w:rPr>
          <w:rtl/>
        </w:rPr>
        <w:t>הסוהר, שהם</w:t>
      </w:r>
      <w:r w:rsidR="005E0871">
        <w:rPr>
          <w:rtl/>
        </w:rPr>
        <w:t xml:space="preserve"> </w:t>
      </w:r>
      <w:r w:rsidRPr="006C0A8E">
        <w:rPr>
          <w:rtl/>
        </w:rPr>
        <w:t>אשמים, ולגבי דידי הם אשמים עד עצם היום הזה, כי אותי מחייבת פסיקת בתי</w:t>
      </w:r>
      <w:r w:rsidR="005E0871">
        <w:rPr>
          <w:rtl/>
        </w:rPr>
        <w:t>-</w:t>
      </w:r>
      <w:r w:rsidRPr="006C0A8E">
        <w:rPr>
          <w:rtl/>
        </w:rPr>
        <w:t>המשפט.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אבל,</w:t>
      </w:r>
      <w:r w:rsidR="005E0871">
        <w:rPr>
          <w:rtl/>
        </w:rPr>
        <w:t xml:space="preserve"> </w:t>
      </w:r>
      <w:r w:rsidRPr="006C0A8E">
        <w:rPr>
          <w:rtl/>
        </w:rPr>
        <w:t>הסניגור</w:t>
      </w:r>
      <w:r w:rsidR="005E0871">
        <w:rPr>
          <w:rtl/>
        </w:rPr>
        <w:t xml:space="preserve"> </w:t>
      </w:r>
      <w:r w:rsidRPr="006C0A8E">
        <w:rPr>
          <w:rtl/>
        </w:rPr>
        <w:t>הגיש</w:t>
      </w:r>
      <w:r w:rsidR="005E0871">
        <w:rPr>
          <w:rtl/>
        </w:rPr>
        <w:t xml:space="preserve"> </w:t>
      </w:r>
      <w:r w:rsidRPr="006C0A8E">
        <w:rPr>
          <w:rtl/>
        </w:rPr>
        <w:t>בקשה לחנינה, והוא הגיש בקשה למשפט חוזר. הסניגור העלה</w:t>
      </w:r>
      <w:r w:rsidR="005E0871">
        <w:rPr>
          <w:rtl/>
        </w:rPr>
        <w:t xml:space="preserve"> </w:t>
      </w:r>
      <w:r w:rsidRPr="006C0A8E">
        <w:rPr>
          <w:rtl/>
        </w:rPr>
        <w:t>שורה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נימוקים.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נוסף על קלסר מלא במכתבים של הנאשמים, שזה עשר שנים הם</w:t>
      </w:r>
      <w:r w:rsidR="005E0871">
        <w:rPr>
          <w:rtl/>
        </w:rPr>
        <w:t xml:space="preserve"> </w:t>
      </w:r>
      <w:r w:rsidRPr="006C0A8E">
        <w:rPr>
          <w:rtl/>
        </w:rPr>
        <w:t>כותבים</w:t>
      </w:r>
      <w:r w:rsidR="005E0871">
        <w:rPr>
          <w:rtl/>
        </w:rPr>
        <w:t xml:space="preserve"> </w:t>
      </w:r>
      <w:r w:rsidRPr="006C0A8E">
        <w:rPr>
          <w:rtl/>
        </w:rPr>
        <w:t>וחוזרים</w:t>
      </w:r>
      <w:r w:rsidR="005E0871">
        <w:rPr>
          <w:rtl/>
        </w:rPr>
        <w:t xml:space="preserve"> </w:t>
      </w:r>
      <w:r w:rsidRPr="006C0A8E">
        <w:rPr>
          <w:rtl/>
        </w:rPr>
        <w:t>וכותבים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חפים</w:t>
      </w:r>
      <w:r w:rsidR="005E0871">
        <w:rPr>
          <w:rtl/>
        </w:rPr>
        <w:t xml:space="preserve"> </w:t>
      </w:r>
      <w:r w:rsidRPr="006C0A8E">
        <w:rPr>
          <w:rtl/>
        </w:rPr>
        <w:t>מפשע</w:t>
      </w:r>
      <w:r w:rsidR="005E0871">
        <w:rPr>
          <w:rtl/>
        </w:rPr>
        <w:t xml:space="preserve"> </w:t>
      </w:r>
      <w:r w:rsidRPr="006C0A8E">
        <w:rPr>
          <w:rtl/>
        </w:rPr>
        <w:t>וידם לא היתה ברצח המתועב.</w:t>
      </w:r>
      <w:r w:rsidR="005E0871">
        <w:rPr>
          <w:rtl/>
        </w:rPr>
        <w:t xml:space="preserve"> </w:t>
      </w:r>
      <w:r w:rsidRPr="006C0A8E">
        <w:rPr>
          <w:rtl/>
        </w:rPr>
        <w:t>על טענות</w:t>
      </w:r>
      <w:r w:rsidR="005E0871">
        <w:rPr>
          <w:rtl/>
        </w:rPr>
        <w:t xml:space="preserve"> </w:t>
      </w:r>
      <w:r w:rsidRPr="006C0A8E">
        <w:rPr>
          <w:rtl/>
        </w:rPr>
        <w:t>סתמיות</w:t>
      </w:r>
      <w:r w:rsidR="005E0871">
        <w:rPr>
          <w:rtl/>
        </w:rPr>
        <w:t xml:space="preserve"> </w:t>
      </w:r>
      <w:r w:rsidRPr="006C0A8E">
        <w:rPr>
          <w:rtl/>
        </w:rPr>
        <w:t>"חף</w:t>
      </w:r>
      <w:r w:rsidR="005E0871">
        <w:rPr>
          <w:rtl/>
        </w:rPr>
        <w:t xml:space="preserve"> </w:t>
      </w:r>
      <w:r w:rsidRPr="006C0A8E">
        <w:rPr>
          <w:rtl/>
        </w:rPr>
        <w:t>מפשע"</w:t>
      </w:r>
      <w:r w:rsidR="005E0871">
        <w:rPr>
          <w:rtl/>
        </w:rPr>
        <w:t xml:space="preserve"> </w:t>
      </w:r>
      <w:r w:rsidRPr="006C0A8E">
        <w:rPr>
          <w:rtl/>
        </w:rPr>
        <w:t>אין לעשות דבר, התשובה היא בפסק</w:t>
      </w:r>
      <w:r w:rsidR="005E0871">
        <w:rPr>
          <w:rtl/>
        </w:rPr>
        <w:t>-</w:t>
      </w:r>
      <w:r w:rsidRPr="006C0A8E">
        <w:rPr>
          <w:rtl/>
        </w:rPr>
        <w:t>הדין. על טענות סניגור שמבקש</w:t>
      </w:r>
      <w:r w:rsidR="005E0871">
        <w:rPr>
          <w:rtl/>
        </w:rPr>
        <w:t xml:space="preserve"> </w:t>
      </w:r>
      <w:r w:rsidRPr="006C0A8E">
        <w:rPr>
          <w:rtl/>
        </w:rPr>
        <w:t>לבדוק דברים ומעלה טענות המחייבות בדיקה, צריך להגיב.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שמעתי</w:t>
      </w:r>
      <w:r w:rsidR="005E0871">
        <w:rPr>
          <w:rtl/>
        </w:rPr>
        <w:t xml:space="preserve"> </w:t>
      </w:r>
      <w:r w:rsidRPr="006C0A8E">
        <w:rPr>
          <w:rtl/>
        </w:rPr>
        <w:t>אומרים,</w:t>
      </w:r>
      <w:r w:rsidR="005E0871">
        <w:rPr>
          <w:rtl/>
        </w:rPr>
        <w:t xml:space="preserve"> </w:t>
      </w:r>
      <w:r w:rsidRPr="006C0A8E">
        <w:rPr>
          <w:rtl/>
        </w:rPr>
        <w:t>ואומרת</w:t>
      </w:r>
      <w:r w:rsidR="005E0871">
        <w:rPr>
          <w:rtl/>
        </w:rPr>
        <w:t xml:space="preserve"> </w:t>
      </w:r>
      <w:r w:rsidRPr="006C0A8E">
        <w:rPr>
          <w:rtl/>
        </w:rPr>
        <w:t>זאת משפחתו של הקורבן, שאני הבטחתי למישהו לשחרר את</w:t>
      </w:r>
      <w:r w:rsidR="005E0871">
        <w:rPr>
          <w:rtl/>
        </w:rPr>
        <w:t xml:space="preserve"> </w:t>
      </w:r>
      <w:r w:rsidRPr="006C0A8E">
        <w:rPr>
          <w:rtl/>
        </w:rPr>
        <w:t>הרוצחים.</w:t>
      </w:r>
      <w:r w:rsidR="005E0871">
        <w:rPr>
          <w:rtl/>
        </w:rPr>
        <w:t xml:space="preserve"> </w:t>
      </w:r>
      <w:r w:rsidRPr="006C0A8E">
        <w:rPr>
          <w:rtl/>
        </w:rPr>
        <w:t>אין שקר גדול ונבזי מזה. אני אומר כאן חד</w:t>
      </w:r>
      <w:r w:rsidR="005E0871">
        <w:rPr>
          <w:rtl/>
        </w:rPr>
        <w:t>-</w:t>
      </w:r>
      <w:r w:rsidRPr="006C0A8E">
        <w:rPr>
          <w:rtl/>
        </w:rPr>
        <w:t>משמעית: מעולם לא הבטחתי לאחד</w:t>
      </w:r>
      <w:r w:rsidR="005E0871">
        <w:rPr>
          <w:rtl/>
        </w:rPr>
        <w:t xml:space="preserve"> </w:t>
      </w:r>
      <w:r w:rsidRPr="006C0A8E">
        <w:rPr>
          <w:rtl/>
        </w:rPr>
        <w:t>מהאסירים,</w:t>
      </w:r>
      <w:r w:rsidR="005E0871">
        <w:rPr>
          <w:rtl/>
        </w:rPr>
        <w:t xml:space="preserve"> </w:t>
      </w:r>
      <w:r w:rsidRPr="006C0A8E">
        <w:rPr>
          <w:rtl/>
        </w:rPr>
        <w:t>מעולם</w:t>
      </w:r>
      <w:r w:rsidR="005E0871">
        <w:rPr>
          <w:rtl/>
        </w:rPr>
        <w:t xml:space="preserve"> </w:t>
      </w:r>
      <w:r w:rsidRPr="006C0A8E">
        <w:rPr>
          <w:rtl/>
        </w:rPr>
        <w:t>לא הבטחתי למישהו מבני משפחותיהם, מעולם לא הבטחתי לאדם כלשהו,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אפעל</w:t>
      </w:r>
      <w:r w:rsidR="005E0871">
        <w:rPr>
          <w:rtl/>
        </w:rPr>
        <w:t xml:space="preserve"> </w:t>
      </w:r>
      <w:r w:rsidRPr="006C0A8E">
        <w:rPr>
          <w:rtl/>
        </w:rPr>
        <w:t>לשחרורו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מהם. דבר אחד אמרתי, משנשאלתי לאחר שהוגשה הבקשה של</w:t>
      </w:r>
      <w:r w:rsidR="005E0871">
        <w:rPr>
          <w:rtl/>
        </w:rPr>
        <w:t xml:space="preserve"> </w:t>
      </w:r>
      <w:r w:rsidRPr="006C0A8E">
        <w:rPr>
          <w:rtl/>
        </w:rPr>
        <w:t>הסניגור, שאני אראה שהטענות ייבדקו. זאת ותו לא.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ראיה</w:t>
      </w:r>
      <w:r w:rsidR="005E0871">
        <w:rPr>
          <w:rtl/>
        </w:rPr>
        <w:t xml:space="preserve"> </w:t>
      </w:r>
      <w:r w:rsidRPr="006C0A8E">
        <w:rPr>
          <w:rtl/>
        </w:rPr>
        <w:t>ניצחת</w:t>
      </w:r>
      <w:r w:rsidR="005E0871">
        <w:rPr>
          <w:rtl/>
        </w:rPr>
        <w:t xml:space="preserve"> </w:t>
      </w:r>
      <w:r w:rsidRPr="006C0A8E">
        <w:rPr>
          <w:rtl/>
        </w:rPr>
        <w:t>נגד הטענה, שהיא בגדר עלילה, שאני אמרתי שאשחרר מישהו</w:t>
      </w:r>
      <w:r w:rsidR="005E0871">
        <w:rPr>
          <w:rtl/>
        </w:rPr>
        <w:t xml:space="preserve"> </w:t>
      </w:r>
      <w:r w:rsidRPr="006C0A8E">
        <w:rPr>
          <w:rtl/>
        </w:rPr>
        <w:t>מהם,</w:t>
      </w:r>
      <w:r w:rsidR="005E0871">
        <w:rPr>
          <w:rtl/>
        </w:rPr>
        <w:t xml:space="preserve"> </w:t>
      </w:r>
      <w:r w:rsidRPr="006C0A8E">
        <w:rPr>
          <w:rtl/>
        </w:rPr>
        <w:t>או שארצה לשחרר מישהו מהם. הרי הם יושבים כבר עשר שנים ויותר, אני מכהן כשר</w:t>
      </w:r>
      <w:r w:rsidR="005E0871">
        <w:rPr>
          <w:rtl/>
        </w:rPr>
        <w:t xml:space="preserve"> </w:t>
      </w:r>
      <w:r w:rsidRPr="006C0A8E">
        <w:rPr>
          <w:rtl/>
        </w:rPr>
        <w:t>למעלה</w:t>
      </w:r>
      <w:r w:rsidR="005E0871">
        <w:rPr>
          <w:rtl/>
        </w:rPr>
        <w:t xml:space="preserve"> </w:t>
      </w:r>
      <w:r w:rsidRPr="006C0A8E">
        <w:rPr>
          <w:rtl/>
        </w:rPr>
        <w:t>משלוש</w:t>
      </w:r>
      <w:r w:rsidR="005E0871">
        <w:rPr>
          <w:rtl/>
        </w:rPr>
        <w:t xml:space="preserve"> </w:t>
      </w:r>
      <w:r w:rsidRPr="006C0A8E">
        <w:rPr>
          <w:rtl/>
        </w:rPr>
        <w:t>שנים,</w:t>
      </w:r>
      <w:r w:rsidR="005E0871">
        <w:rPr>
          <w:rtl/>
        </w:rPr>
        <w:t xml:space="preserve"> </w:t>
      </w:r>
      <w:r w:rsidRPr="006C0A8E">
        <w:rPr>
          <w:rtl/>
        </w:rPr>
        <w:t>במשך</w:t>
      </w:r>
      <w:r w:rsidR="005E0871">
        <w:rPr>
          <w:rtl/>
        </w:rPr>
        <w:t xml:space="preserve"> </w:t>
      </w:r>
      <w:r w:rsidRPr="006C0A8E">
        <w:rPr>
          <w:rtl/>
        </w:rPr>
        <w:t>שלוש השנים חיוויתי את דעתי לפני כבוד נשיא המדינה על</w:t>
      </w:r>
      <w:r w:rsidR="005E0871">
        <w:rPr>
          <w:rtl/>
        </w:rPr>
        <w:t xml:space="preserve"> </w:t>
      </w:r>
      <w:r w:rsidRPr="006C0A8E">
        <w:rPr>
          <w:rtl/>
        </w:rPr>
        <w:t>מאות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בקשות ופניות של אסירים ובקשות חנינה עבור אסירים </w:t>
      </w:r>
      <w:r w:rsidR="005E0871">
        <w:rPr>
          <w:rtl/>
        </w:rPr>
        <w:t>–</w:t>
      </w:r>
      <w:r w:rsidRPr="006C0A8E">
        <w:rPr>
          <w:rtl/>
        </w:rPr>
        <w:t xml:space="preserve"> ועד עצם היום הזה מעולם</w:t>
      </w:r>
      <w:r w:rsidR="005E0871">
        <w:rPr>
          <w:rtl/>
        </w:rPr>
        <w:t xml:space="preserve"> </w:t>
      </w:r>
      <w:r w:rsidRPr="006C0A8E">
        <w:rPr>
          <w:rtl/>
        </w:rPr>
        <w:t>לא המלצתי לפני כבוד הנשיא לקצוב את עונשו של מישהו מאסירים אלה. מעולם לא המלצתי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כבוד</w:t>
      </w:r>
      <w:r w:rsidR="005E0871">
        <w:rPr>
          <w:rtl/>
        </w:rPr>
        <w:t xml:space="preserve"> </w:t>
      </w:r>
      <w:r w:rsidRPr="006C0A8E">
        <w:rPr>
          <w:rtl/>
        </w:rPr>
        <w:t>נשיא המדינה להפחית ולו יום אחד מעונש המאסר שלהם. מדוע? משום שמשקבע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משפט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שהם אשמים ברצח שכזה </w:t>
      </w:r>
      <w:r w:rsidR="005E0871">
        <w:rPr>
          <w:rtl/>
        </w:rPr>
        <w:t>–</w:t>
      </w:r>
      <w:r w:rsidRPr="006C0A8E">
        <w:rPr>
          <w:rtl/>
        </w:rPr>
        <w:t xml:space="preserve"> וזה היה רצח מתועב, כל רצח הוא נורא, אבל זה היה</w:t>
      </w:r>
      <w:r w:rsidR="005E0871">
        <w:rPr>
          <w:rtl/>
        </w:rPr>
        <w:t xml:space="preserve"> </w:t>
      </w:r>
      <w:r w:rsidRPr="006C0A8E">
        <w:rPr>
          <w:rtl/>
        </w:rPr>
        <w:t>רצח</w:t>
      </w:r>
      <w:r w:rsidR="005E0871">
        <w:rPr>
          <w:rtl/>
        </w:rPr>
        <w:t xml:space="preserve"> </w:t>
      </w:r>
      <w:r w:rsidRPr="006C0A8E">
        <w:rPr>
          <w:rtl/>
        </w:rPr>
        <w:t>מתועב</w:t>
      </w:r>
      <w:r w:rsidR="005E0871">
        <w:rPr>
          <w:rtl/>
        </w:rPr>
        <w:t xml:space="preserve"> – </w:t>
      </w: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שמן</w:t>
      </w:r>
      <w:r w:rsidR="005E0871">
        <w:rPr>
          <w:rtl/>
        </w:rPr>
        <w:t xml:space="preserve"> </w:t>
      </w:r>
      <w:r w:rsidRPr="006C0A8E">
        <w:rPr>
          <w:rtl/>
        </w:rPr>
        <w:t>הראוי ומן הדין ומן הצדק שהם ישבו וישבו וישבו וירצו את</w:t>
      </w:r>
      <w:r w:rsidR="005E0871">
        <w:rPr>
          <w:rtl/>
        </w:rPr>
        <w:t xml:space="preserve"> </w:t>
      </w:r>
      <w:r w:rsidRPr="006C0A8E">
        <w:rPr>
          <w:rtl/>
        </w:rPr>
        <w:t>עונשם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סוהר,</w:t>
      </w:r>
      <w:r w:rsidR="005E0871">
        <w:rPr>
          <w:rtl/>
        </w:rPr>
        <w:t xml:space="preserve"> </w:t>
      </w:r>
      <w:r w:rsidRPr="006C0A8E">
        <w:rPr>
          <w:rtl/>
        </w:rPr>
        <w:t>בהנחה שהם אשמים. וכל עוד הם אשמים, אני לא יכולתי ולא המלצתי</w:t>
      </w:r>
      <w:r w:rsidR="005E0871">
        <w:rPr>
          <w:rtl/>
        </w:rPr>
        <w:t xml:space="preserve"> </w:t>
      </w:r>
      <w:r w:rsidRPr="006C0A8E">
        <w:rPr>
          <w:rtl/>
        </w:rPr>
        <w:t>על הפחתת יום אחד מתקופות מאסרם.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אבל,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לי</w:t>
      </w:r>
      <w:r w:rsidR="005E0871">
        <w:rPr>
          <w:rtl/>
        </w:rPr>
        <w:t xml:space="preserve"> </w:t>
      </w:r>
      <w:r w:rsidRPr="006C0A8E">
        <w:rPr>
          <w:rtl/>
        </w:rPr>
        <w:t>תפקיד</w:t>
      </w:r>
      <w:r w:rsidR="005E0871">
        <w:rPr>
          <w:rtl/>
        </w:rPr>
        <w:t xml:space="preserve"> </w:t>
      </w:r>
      <w:r w:rsidRPr="006C0A8E">
        <w:rPr>
          <w:rtl/>
        </w:rPr>
        <w:t>קשה.</w:t>
      </w:r>
      <w:r w:rsidR="005E0871">
        <w:rPr>
          <w:rtl/>
        </w:rPr>
        <w:t xml:space="preserve"> </w:t>
      </w:r>
      <w:r w:rsidRPr="006C0A8E">
        <w:rPr>
          <w:rtl/>
        </w:rPr>
        <w:t>תפקיד שר המשפטים הוא תפקיד לא קל. בין השאר הוא</w:t>
      </w:r>
      <w:r w:rsidR="005E0871">
        <w:rPr>
          <w:rtl/>
        </w:rPr>
        <w:t xml:space="preserve"> </w:t>
      </w:r>
      <w:r w:rsidRPr="006C0A8E">
        <w:rPr>
          <w:rtl/>
        </w:rPr>
        <w:t>תפקיד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קל</w:t>
      </w:r>
      <w:r w:rsidR="005E0871">
        <w:rPr>
          <w:rtl/>
        </w:rPr>
        <w:t xml:space="preserve"> </w:t>
      </w:r>
      <w:r w:rsidRPr="006C0A8E">
        <w:rPr>
          <w:rtl/>
        </w:rPr>
        <w:t>גם מפני שיש ציפיות שונות, כי חושבים ששר המשפטים הוא ממונה גם על</w:t>
      </w:r>
      <w:r w:rsidR="005E0871">
        <w:rPr>
          <w:rtl/>
        </w:rPr>
        <w:t xml:space="preserve"> </w:t>
      </w:r>
      <w:r w:rsidRPr="006C0A8E">
        <w:rPr>
          <w:rtl/>
        </w:rPr>
        <w:t>דברים</w:t>
      </w:r>
      <w:r w:rsidR="005E0871">
        <w:rPr>
          <w:rtl/>
        </w:rPr>
        <w:t xml:space="preserve"> </w:t>
      </w:r>
      <w:r w:rsidRPr="006C0A8E">
        <w:rPr>
          <w:rtl/>
        </w:rPr>
        <w:t>שהוא לא ממונה עליהם. אני לא ממונה על השב"כ, אני לא ממונה על המשטרה, אני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רשאי</w:t>
      </w:r>
      <w:r w:rsidR="005E0871">
        <w:rPr>
          <w:rtl/>
        </w:rPr>
        <w:t xml:space="preserve"> </w:t>
      </w:r>
      <w:r w:rsidRPr="006C0A8E">
        <w:rPr>
          <w:rtl/>
        </w:rPr>
        <w:t>ליתן</w:t>
      </w:r>
      <w:r w:rsidR="005E0871">
        <w:rPr>
          <w:rtl/>
        </w:rPr>
        <w:t xml:space="preserve"> </w:t>
      </w:r>
      <w:r w:rsidRPr="006C0A8E">
        <w:rPr>
          <w:rtl/>
        </w:rPr>
        <w:t>הוראות</w:t>
      </w:r>
      <w:r w:rsidR="005E0871">
        <w:rPr>
          <w:rtl/>
        </w:rPr>
        <w:t xml:space="preserve"> </w:t>
      </w:r>
      <w:r w:rsidRPr="006C0A8E">
        <w:rPr>
          <w:rtl/>
        </w:rPr>
        <w:t>לחקור,</w:t>
      </w:r>
      <w:r w:rsidR="005E0871">
        <w:rPr>
          <w:rtl/>
        </w:rPr>
        <w:t xml:space="preserve"> </w:t>
      </w:r>
      <w:r w:rsidRPr="006C0A8E">
        <w:rPr>
          <w:rtl/>
        </w:rPr>
        <w:t>אני לא רשאי ליתן הוראות לעצור, אני לא ממונה על</w:t>
      </w:r>
      <w:r w:rsidR="005E0871">
        <w:rPr>
          <w:rtl/>
        </w:rPr>
        <w:t xml:space="preserve"> </w:t>
      </w:r>
      <w:r w:rsidRPr="006C0A8E">
        <w:rPr>
          <w:rtl/>
        </w:rPr>
        <w:t>התביעה,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 יכול להתערב בשיקול הדעת של יועץ משפטי לממשלה ופרקליטת המדינה.</w:t>
      </w:r>
      <w:r w:rsidR="005E0871">
        <w:rPr>
          <w:rtl/>
        </w:rPr>
        <w:t xml:space="preserve"> </w:t>
      </w:r>
      <w:r w:rsidRPr="006C0A8E">
        <w:rPr>
          <w:rtl/>
        </w:rPr>
        <w:t>אבל,</w:t>
      </w:r>
      <w:r w:rsidR="005E0871">
        <w:rPr>
          <w:rtl/>
        </w:rPr>
        <w:t xml:space="preserve"> </w:t>
      </w:r>
      <w:r w:rsidRPr="006C0A8E">
        <w:rPr>
          <w:rtl/>
        </w:rPr>
        <w:t>בעניין</w:t>
      </w:r>
      <w:r w:rsidR="005E0871">
        <w:rPr>
          <w:rtl/>
        </w:rPr>
        <w:t xml:space="preserve"> </w:t>
      </w:r>
      <w:r w:rsidRPr="006C0A8E">
        <w:rPr>
          <w:rtl/>
        </w:rPr>
        <w:t>חנינת</w:t>
      </w:r>
      <w:r w:rsidR="005E0871">
        <w:rPr>
          <w:rtl/>
        </w:rPr>
        <w:t xml:space="preserve"> </w:t>
      </w:r>
      <w:r w:rsidRPr="006C0A8E">
        <w:rPr>
          <w:rtl/>
        </w:rPr>
        <w:t>אסירים</w:t>
      </w:r>
      <w:r w:rsidR="005E0871">
        <w:rPr>
          <w:rtl/>
        </w:rPr>
        <w:t xml:space="preserve"> </w:t>
      </w:r>
      <w:r w:rsidRPr="006C0A8E">
        <w:rPr>
          <w:rtl/>
        </w:rPr>
        <w:t>דווקא</w:t>
      </w:r>
      <w:r w:rsidR="005E0871">
        <w:rPr>
          <w:rtl/>
        </w:rPr>
        <w:t xml:space="preserve"> </w:t>
      </w: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לי סמכות. כאן אני לא יכול לנער ממני את</w:t>
      </w:r>
      <w:r w:rsidR="005E0871">
        <w:rPr>
          <w:rtl/>
        </w:rPr>
        <w:t xml:space="preserve"> </w:t>
      </w:r>
      <w:r w:rsidRPr="006C0A8E">
        <w:rPr>
          <w:rtl/>
        </w:rPr>
        <w:t>אחריותי, משום שהדבר בסמכותי.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נשכח</w:t>
      </w:r>
      <w:r w:rsidR="005E0871">
        <w:rPr>
          <w:rtl/>
        </w:rPr>
        <w:t xml:space="preserve"> </w:t>
      </w:r>
      <w:r w:rsidRPr="006C0A8E">
        <w:rPr>
          <w:rtl/>
        </w:rPr>
        <w:t>לרגע את המקרה הקונקרטי הזה, שחוזר ועולה עכשיו על סדר</w:t>
      </w:r>
      <w:r w:rsidR="005E0871">
        <w:rPr>
          <w:rtl/>
        </w:rPr>
        <w:t>-</w:t>
      </w:r>
      <w:r w:rsidRPr="006C0A8E">
        <w:rPr>
          <w:rtl/>
        </w:rPr>
        <w:t>היום. תחשבו על</w:t>
      </w:r>
      <w:r w:rsidR="005E0871">
        <w:rPr>
          <w:rtl/>
        </w:rPr>
        <w:t xml:space="preserve"> </w:t>
      </w:r>
      <w:r w:rsidRPr="006C0A8E">
        <w:rPr>
          <w:rtl/>
        </w:rPr>
        <w:t>מקרה</w:t>
      </w:r>
      <w:r w:rsidR="005E0871">
        <w:rPr>
          <w:rtl/>
        </w:rPr>
        <w:t xml:space="preserve"> </w:t>
      </w:r>
      <w:r w:rsidRPr="006C0A8E">
        <w:rPr>
          <w:rtl/>
        </w:rPr>
        <w:t>אחר שאדם יושב עשר שנים בבית</w:t>
      </w:r>
      <w:r w:rsidR="005E0871">
        <w:rPr>
          <w:rtl/>
        </w:rPr>
        <w:t>-</w:t>
      </w:r>
      <w:r w:rsidRPr="006C0A8E">
        <w:rPr>
          <w:rtl/>
        </w:rPr>
        <w:t>סוהר וצועק שהוא חף מפשע. ולא כולם צועקים שהם</w:t>
      </w:r>
      <w:r w:rsidR="005E0871">
        <w:rPr>
          <w:rtl/>
        </w:rPr>
        <w:t xml:space="preserve"> </w:t>
      </w:r>
      <w:r w:rsidRPr="006C0A8E">
        <w:rPr>
          <w:rtl/>
        </w:rPr>
        <w:t>חפים</w:t>
      </w:r>
      <w:r w:rsidR="005E0871">
        <w:rPr>
          <w:rtl/>
        </w:rPr>
        <w:t xml:space="preserve"> </w:t>
      </w:r>
      <w:r w:rsidRPr="006C0A8E">
        <w:rPr>
          <w:rtl/>
        </w:rPr>
        <w:t>מפשע.</w:t>
      </w:r>
      <w:r w:rsidR="005E0871">
        <w:rPr>
          <w:rtl/>
        </w:rPr>
        <w:t xml:space="preserve"> </w:t>
      </w:r>
      <w:r w:rsidRPr="006C0A8E">
        <w:rPr>
          <w:rtl/>
        </w:rPr>
        <w:t>הרי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מטפל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בבעיות החנינה של אסירים </w:t>
      </w:r>
      <w:r w:rsidR="005E0871">
        <w:rPr>
          <w:rtl/>
        </w:rPr>
        <w:t>–</w:t>
      </w:r>
      <w:r w:rsidRPr="006C0A8E">
        <w:rPr>
          <w:rtl/>
        </w:rPr>
        <w:t xml:space="preserve"> טענות חף מפשע הן טענות</w:t>
      </w:r>
      <w:r w:rsidR="005E0871">
        <w:rPr>
          <w:rtl/>
        </w:rPr>
        <w:t xml:space="preserve"> </w:t>
      </w:r>
      <w:r w:rsidRPr="006C0A8E">
        <w:rPr>
          <w:rtl/>
        </w:rPr>
        <w:t>נדירות</w:t>
      </w:r>
      <w:r w:rsidR="005E0871">
        <w:rPr>
          <w:rtl/>
        </w:rPr>
        <w:t xml:space="preserve"> </w:t>
      </w:r>
      <w:r w:rsidRPr="006C0A8E">
        <w:rPr>
          <w:rtl/>
        </w:rPr>
        <w:t>ביותר.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לא אומר מה הם אולי אומרים בינם לבין עצמם בבית</w:t>
      </w:r>
      <w:r w:rsidR="005E0871">
        <w:rPr>
          <w:rtl/>
        </w:rPr>
        <w:t>-</w:t>
      </w:r>
      <w:r w:rsidRPr="006C0A8E">
        <w:rPr>
          <w:rtl/>
        </w:rPr>
        <w:t>הסוהר, אני</w:t>
      </w:r>
      <w:r w:rsidR="005E0871">
        <w:rPr>
          <w:rtl/>
        </w:rPr>
        <w:t xml:space="preserve"> </w:t>
      </w:r>
      <w:r w:rsidRPr="006C0A8E">
        <w:rPr>
          <w:rtl/>
        </w:rPr>
        <w:t>מדבר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פניות</w:t>
      </w:r>
      <w:r w:rsidR="005E0871">
        <w:rPr>
          <w:rtl/>
        </w:rPr>
        <w:t xml:space="preserve"> </w:t>
      </w:r>
      <w:r w:rsidRPr="006C0A8E">
        <w:rPr>
          <w:rtl/>
        </w:rPr>
        <w:t>שלהם</w:t>
      </w:r>
      <w:r w:rsidR="005E0871">
        <w:rPr>
          <w:rtl/>
        </w:rPr>
        <w:t xml:space="preserve"> </w:t>
      </w:r>
      <w:r w:rsidRPr="006C0A8E">
        <w:rPr>
          <w:rtl/>
        </w:rPr>
        <w:t>לכבוד</w:t>
      </w:r>
      <w:r w:rsidR="005E0871">
        <w:rPr>
          <w:rtl/>
        </w:rPr>
        <w:t xml:space="preserve"> </w:t>
      </w:r>
      <w:r w:rsidRPr="006C0A8E">
        <w:rPr>
          <w:rtl/>
        </w:rPr>
        <w:t>נשיא המדינה ואלי.</w:t>
      </w:r>
      <w:r w:rsidR="005E0871">
        <w:rPr>
          <w:rtl/>
        </w:rPr>
        <w:t xml:space="preserve"> </w:t>
      </w:r>
      <w:r w:rsidRPr="006C0A8E">
        <w:rPr>
          <w:rtl/>
        </w:rPr>
        <w:t>טענת חף מפשע היא נדירה ביותר,</w:t>
      </w:r>
      <w:r w:rsidR="005E0871">
        <w:rPr>
          <w:rtl/>
        </w:rPr>
        <w:t xml:space="preserve"> </w:t>
      </w:r>
      <w:r w:rsidRPr="006C0A8E">
        <w:rPr>
          <w:rtl/>
        </w:rPr>
        <w:t>לשמחתי, בקרב האסירים השפוטים, המרצים עונשם בישראל.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עשר</w:t>
      </w:r>
      <w:r w:rsidR="005E0871">
        <w:rPr>
          <w:rtl/>
        </w:rPr>
        <w:t xml:space="preserve"> </w:t>
      </w:r>
      <w:r w:rsidRPr="006C0A8E">
        <w:rPr>
          <w:rtl/>
        </w:rPr>
        <w:t>שנים</w:t>
      </w:r>
      <w:r w:rsidR="005E0871">
        <w:rPr>
          <w:rtl/>
        </w:rPr>
        <w:t xml:space="preserve"> </w:t>
      </w:r>
      <w:r w:rsidRPr="006C0A8E">
        <w:rPr>
          <w:rtl/>
        </w:rPr>
        <w:t>אדם</w:t>
      </w:r>
      <w:r w:rsidR="005E0871">
        <w:rPr>
          <w:rtl/>
        </w:rPr>
        <w:t xml:space="preserve"> </w:t>
      </w:r>
      <w:r w:rsidRPr="006C0A8E">
        <w:rPr>
          <w:rtl/>
        </w:rPr>
        <w:t>טוען שהוא חף מפשע, ואחרי עשר, או 13 שנים, נניח, היו דברים</w:t>
      </w:r>
      <w:r w:rsidR="005E0871">
        <w:rPr>
          <w:rtl/>
        </w:rPr>
        <w:t xml:space="preserve"> </w:t>
      </w:r>
      <w:r w:rsidRPr="006C0A8E">
        <w:rPr>
          <w:rtl/>
        </w:rPr>
        <w:t>מעולם,</w:t>
      </w:r>
      <w:r w:rsidR="005E0871">
        <w:rPr>
          <w:rtl/>
        </w:rPr>
        <w:t xml:space="preserve"> </w:t>
      </w:r>
      <w:r w:rsidRPr="006C0A8E">
        <w:rPr>
          <w:rtl/>
        </w:rPr>
        <w:t>בא מישהו ואומר: אני הייתי שם, אני רצחתי, הנה אני יכול לגלות לכם ולשכנע</w:t>
      </w:r>
      <w:r w:rsidR="005E0871">
        <w:rPr>
          <w:rtl/>
        </w:rPr>
        <w:t xml:space="preserve"> </w:t>
      </w:r>
      <w:r w:rsidRPr="006C0A8E">
        <w:rPr>
          <w:rtl/>
        </w:rPr>
        <w:t>אתכם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הרוצח, לא אלה שישבו עשר, 13 שנים. הרי היו דברים מעולם.</w:t>
      </w:r>
      <w:r w:rsidR="005E0871">
        <w:rPr>
          <w:rtl/>
        </w:rPr>
        <w:t xml:space="preserve"> </w:t>
      </w:r>
      <w:r w:rsidRPr="006C0A8E">
        <w:rPr>
          <w:rtl/>
        </w:rPr>
        <w:t>והארץ תרעש</w:t>
      </w:r>
      <w:r w:rsidR="005E0871">
        <w:rPr>
          <w:rtl/>
        </w:rPr>
        <w:t xml:space="preserve"> </w:t>
      </w:r>
      <w:r w:rsidRPr="006C0A8E">
        <w:rPr>
          <w:rtl/>
        </w:rPr>
        <w:t>אז כמרקחה, במדינת ישראל ישב אדם חף מפשע עשר, 13 שנים, וכל השנים הוא כתב מכתבים</w:t>
      </w:r>
      <w:r w:rsidR="005E0871">
        <w:rPr>
          <w:rtl/>
        </w:rPr>
        <w:t xml:space="preserve"> – </w:t>
      </w:r>
      <w:r w:rsidRPr="006C0A8E">
        <w:rPr>
          <w:rtl/>
        </w:rPr>
        <w:t>למי?</w:t>
      </w:r>
      <w:r w:rsidR="005E0871">
        <w:rPr>
          <w:rtl/>
        </w:rPr>
        <w:t xml:space="preserve"> </w:t>
      </w:r>
      <w:r w:rsidRPr="006C0A8E">
        <w:rPr>
          <w:rtl/>
        </w:rPr>
        <w:t>לשר המשפטים, לנשיא המדינה.</w:t>
      </w:r>
      <w:r w:rsidR="005E0871">
        <w:rPr>
          <w:rtl/>
        </w:rPr>
        <w:t xml:space="preserve"> </w:t>
      </w:r>
      <w:r w:rsidRPr="006C0A8E">
        <w:rPr>
          <w:rtl/>
        </w:rPr>
        <w:t>הוא כתב שהוא חף מפשע, ומה עשו שרי המשפטים</w:t>
      </w:r>
      <w:r w:rsidR="005E0871">
        <w:rPr>
          <w:rtl/>
        </w:rPr>
        <w:t xml:space="preserve"> </w:t>
      </w:r>
      <w:r w:rsidRPr="006C0A8E">
        <w:rPr>
          <w:rtl/>
        </w:rPr>
        <w:t>במכתבים</w:t>
      </w:r>
      <w:r w:rsidR="005E0871">
        <w:rPr>
          <w:rtl/>
        </w:rPr>
        <w:t xml:space="preserve"> </w:t>
      </w:r>
      <w:r w:rsidRPr="006C0A8E">
        <w:rPr>
          <w:rtl/>
        </w:rPr>
        <w:t>האלה?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הם עשו בטענות שהגיש להם הסניגור המלומד? שום דבר, זרקו אותם</w:t>
      </w:r>
      <w:r w:rsidR="005E0871">
        <w:rPr>
          <w:rtl/>
        </w:rPr>
        <w:t xml:space="preserve"> </w:t>
      </w:r>
      <w:r w:rsidRPr="006C0A8E">
        <w:rPr>
          <w:rtl/>
        </w:rPr>
        <w:t>לסל?</w:t>
      </w:r>
      <w:r w:rsidR="005E0871">
        <w:rPr>
          <w:rtl/>
        </w:rPr>
        <w:t xml:space="preserve"> </w:t>
      </w:r>
      <w:r w:rsidRPr="006C0A8E">
        <w:rPr>
          <w:rtl/>
        </w:rPr>
        <w:t>זו</w:t>
      </w:r>
      <w:r w:rsidR="005E0871">
        <w:rPr>
          <w:rtl/>
        </w:rPr>
        <w:t xml:space="preserve"> </w:t>
      </w:r>
      <w:r w:rsidRPr="006C0A8E">
        <w:rPr>
          <w:rtl/>
        </w:rPr>
        <w:t>הדרך</w:t>
      </w:r>
      <w:r w:rsidR="005E0871">
        <w:rPr>
          <w:rtl/>
        </w:rPr>
        <w:t xml:space="preserve"> </w:t>
      </w:r>
      <w:r w:rsidRPr="006C0A8E">
        <w:rPr>
          <w:rtl/>
        </w:rPr>
        <w:t>הנכונה</w:t>
      </w:r>
      <w:r w:rsidR="005E0871">
        <w:rPr>
          <w:rtl/>
        </w:rPr>
        <w:t xml:space="preserve"> </w:t>
      </w:r>
      <w:r w:rsidRPr="006C0A8E">
        <w:rPr>
          <w:rtl/>
        </w:rPr>
        <w:t>לטפל בזעקות של אדם? גם אם בסופו של דבר יתברר שהן חסרות</w:t>
      </w:r>
      <w:r w:rsidR="005E0871">
        <w:rPr>
          <w:rtl/>
        </w:rPr>
        <w:t xml:space="preserve"> </w:t>
      </w:r>
      <w:r w:rsidRPr="006C0A8E">
        <w:rPr>
          <w:rtl/>
        </w:rPr>
        <w:t>שחר, לא לבדוק?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חטאי,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זה חטא.</w:t>
      </w:r>
      <w:r w:rsidR="005E0871">
        <w:rPr>
          <w:rtl/>
        </w:rPr>
        <w:t xml:space="preserve"> </w:t>
      </w:r>
      <w:r w:rsidRPr="006C0A8E">
        <w:rPr>
          <w:rtl/>
        </w:rPr>
        <w:t xml:space="preserve">זו מצווה </w:t>
      </w:r>
      <w:r w:rsidR="005E0871">
        <w:rPr>
          <w:rtl/>
        </w:rPr>
        <w:t>–</w:t>
      </w:r>
      <w:r w:rsidRPr="006C0A8E">
        <w:rPr>
          <w:rtl/>
        </w:rPr>
        <w:t xml:space="preserve"> לבדוק, לבדוק כדי שלא יקרה כדבר הזה</w:t>
      </w:r>
      <w:r w:rsidR="005E0871">
        <w:rPr>
          <w:rtl/>
        </w:rPr>
        <w:t xml:space="preserve"> </w:t>
      </w:r>
      <w:r w:rsidRPr="006C0A8E">
        <w:rPr>
          <w:rtl/>
        </w:rPr>
        <w:t>במדינת</w:t>
      </w:r>
      <w:r w:rsidR="005E0871">
        <w:rPr>
          <w:rtl/>
        </w:rPr>
        <w:t xml:space="preserve"> </w:t>
      </w:r>
      <w:r w:rsidRPr="006C0A8E">
        <w:rPr>
          <w:rtl/>
        </w:rPr>
        <w:t>ישראל</w:t>
      </w:r>
      <w:r w:rsidR="005E0871">
        <w:rPr>
          <w:rtl/>
        </w:rPr>
        <w:t xml:space="preserve"> </w:t>
      </w:r>
      <w:r w:rsidRPr="006C0A8E">
        <w:rPr>
          <w:rtl/>
        </w:rPr>
        <w:t>לעולם.</w:t>
      </w:r>
      <w:r w:rsidR="005E0871">
        <w:rPr>
          <w:rtl/>
        </w:rPr>
        <w:t xml:space="preserve"> </w:t>
      </w:r>
      <w:r w:rsidRPr="006C0A8E">
        <w:rPr>
          <w:rtl/>
        </w:rPr>
        <w:t>כדי</w:t>
      </w:r>
      <w:r w:rsidR="005E0871">
        <w:rPr>
          <w:rtl/>
        </w:rPr>
        <w:t xml:space="preserve"> </w:t>
      </w:r>
      <w:r w:rsidRPr="006C0A8E">
        <w:rPr>
          <w:rtl/>
        </w:rPr>
        <w:t>שכל</w:t>
      </w:r>
      <w:r w:rsidR="005E0871">
        <w:rPr>
          <w:rtl/>
        </w:rPr>
        <w:t xml:space="preserve"> </w:t>
      </w:r>
      <w:r w:rsidRPr="006C0A8E">
        <w:rPr>
          <w:rtl/>
        </w:rPr>
        <w:t>הציבור יאמין במערכת בתי</w:t>
      </w:r>
      <w:r w:rsidR="005E0871">
        <w:rPr>
          <w:rtl/>
        </w:rPr>
        <w:t>-</w:t>
      </w:r>
      <w:r w:rsidRPr="006C0A8E">
        <w:rPr>
          <w:rtl/>
        </w:rPr>
        <w:t>המשפט, שהיא לא עשויה</w:t>
      </w:r>
      <w:r w:rsidR="005E0871">
        <w:rPr>
          <w:rtl/>
        </w:rPr>
        <w:t xml:space="preserve"> </w:t>
      </w:r>
      <w:r w:rsidRPr="006C0A8E">
        <w:rPr>
          <w:rtl/>
        </w:rPr>
        <w:t>לטעות, אבל אם אי</w:t>
      </w:r>
      <w:r w:rsidR="005E0871">
        <w:rPr>
          <w:rtl/>
        </w:rPr>
        <w:t>-</w:t>
      </w:r>
      <w:r w:rsidRPr="006C0A8E">
        <w:rPr>
          <w:rtl/>
        </w:rPr>
        <w:t xml:space="preserve">פעם תטעה </w:t>
      </w:r>
      <w:r w:rsidR="005E0871">
        <w:rPr>
          <w:rtl/>
        </w:rPr>
        <w:t>–</w:t>
      </w:r>
      <w:r w:rsidRPr="006C0A8E">
        <w:rPr>
          <w:rtl/>
        </w:rPr>
        <w:t xml:space="preserve"> יש לגלות את זה בזמן, לחשוף את זה בזמן.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אני אחשוף את זה. אין לי שום סמכות. מי אני, שר המשפטים, איזו סמכות יש</w:t>
      </w:r>
      <w:r w:rsidR="005E0871">
        <w:rPr>
          <w:rtl/>
        </w:rPr>
        <w:t xml:space="preserve"> </w:t>
      </w:r>
      <w:r w:rsidRPr="006C0A8E">
        <w:rPr>
          <w:rtl/>
        </w:rPr>
        <w:t>לי?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יכול לבטל פסק</w:t>
      </w:r>
      <w:r w:rsidR="005E0871">
        <w:rPr>
          <w:rtl/>
        </w:rPr>
        <w:t>-</w:t>
      </w:r>
      <w:r w:rsidRPr="006C0A8E">
        <w:rPr>
          <w:rtl/>
        </w:rPr>
        <w:t>דין של בית</w:t>
      </w:r>
      <w:r w:rsidR="005E0871">
        <w:rPr>
          <w:rtl/>
        </w:rPr>
        <w:t>-</w:t>
      </w:r>
      <w:r w:rsidRPr="006C0A8E">
        <w:rPr>
          <w:rtl/>
        </w:rPr>
        <w:t>משפט? אני יכול להמליץ על משפט חוזר? לא. אני</w:t>
      </w:r>
      <w:r w:rsidR="005E0871">
        <w:rPr>
          <w:rtl/>
        </w:rPr>
        <w:t xml:space="preserve"> </w:t>
      </w:r>
      <w:r w:rsidRPr="006C0A8E">
        <w:rPr>
          <w:rtl/>
        </w:rPr>
        <w:t>יכול רק להגיד דבר אחד: תבדקו.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במדינה.</w:t>
      </w:r>
      <w:r w:rsidR="005E0871">
        <w:rPr>
          <w:rtl/>
        </w:rPr>
        <w:t xml:space="preserve"> </w:t>
      </w:r>
      <w:r w:rsidRPr="006C0A8E">
        <w:rPr>
          <w:rtl/>
        </w:rPr>
        <w:t>מי שיכול להגיד אם יש מקום או אין מקום למשפט חוזר, לחוות</w:t>
      </w:r>
      <w:r w:rsidR="005E0871">
        <w:rPr>
          <w:rtl/>
        </w:rPr>
        <w:t xml:space="preserve"> </w:t>
      </w:r>
      <w:r w:rsidRPr="006C0A8E">
        <w:rPr>
          <w:rtl/>
        </w:rPr>
        <w:t>דעתו,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שמצווה</w:t>
      </w:r>
      <w:r w:rsidR="005E0871">
        <w:rPr>
          <w:rtl/>
        </w:rPr>
        <w:t xml:space="preserve"> </w:t>
      </w:r>
      <w:r w:rsidRPr="006C0A8E">
        <w:rPr>
          <w:rtl/>
        </w:rPr>
        <w:t>לחוות</w:t>
      </w:r>
      <w:r w:rsidR="005E0871">
        <w:rPr>
          <w:rtl/>
        </w:rPr>
        <w:t xml:space="preserve"> </w:t>
      </w:r>
      <w:r w:rsidRPr="006C0A8E">
        <w:rPr>
          <w:rtl/>
        </w:rPr>
        <w:t>דעתו הוא היועץ המשפטי לממשלה. לא שר המשפטים, ואין זה</w:t>
      </w:r>
      <w:r w:rsidR="005E0871">
        <w:rPr>
          <w:rtl/>
        </w:rPr>
        <w:t xml:space="preserve"> </w:t>
      </w:r>
      <w:r w:rsidRPr="006C0A8E">
        <w:rPr>
          <w:rtl/>
        </w:rPr>
        <w:t>מקרה. משום ששר המשפטים הוא מינוי פוליטי, הוא שר פוליטי בממשלה.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ולא די שהיועץ המשפטי לממשלה יחווה דעתו, ולא חוות דעת ביניים של משנה או של</w:t>
      </w:r>
      <w:r w:rsidR="005E0871">
        <w:rPr>
          <w:rtl/>
        </w:rPr>
        <w:t xml:space="preserve"> </w:t>
      </w:r>
      <w:r w:rsidRPr="006C0A8E">
        <w:rPr>
          <w:rtl/>
        </w:rPr>
        <w:t>מישהו</w:t>
      </w:r>
      <w:r w:rsidR="005E0871">
        <w:rPr>
          <w:rtl/>
        </w:rPr>
        <w:t xml:space="preserve"> </w:t>
      </w:r>
      <w:r w:rsidRPr="006C0A8E">
        <w:rPr>
          <w:rtl/>
        </w:rPr>
        <w:t>אחר.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שיחליט</w:t>
      </w:r>
      <w:r w:rsidR="005E0871">
        <w:rPr>
          <w:rtl/>
        </w:rPr>
        <w:t xml:space="preserve"> </w:t>
      </w:r>
      <w:r w:rsidRPr="006C0A8E">
        <w:rPr>
          <w:rtl/>
        </w:rPr>
        <w:t>אם יש מקום לעריכת משפט חוזר הוא לא אחר מאשר ראש הרשות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השיפוטית </w:t>
      </w:r>
      <w:r w:rsidR="005E0871">
        <w:rPr>
          <w:rtl/>
        </w:rPr>
        <w:t>–</w:t>
      </w:r>
      <w:r w:rsidRPr="006C0A8E">
        <w:rPr>
          <w:rtl/>
        </w:rPr>
        <w:t xml:space="preserve"> כבוד נשיא בית</w:t>
      </w:r>
      <w:r w:rsidR="005E0871">
        <w:rPr>
          <w:rtl/>
        </w:rPr>
        <w:t>-</w:t>
      </w:r>
      <w:r w:rsidRPr="006C0A8E">
        <w:rPr>
          <w:rtl/>
        </w:rPr>
        <w:t>המשפט העליון.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והוא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יחליט רק משום שמישהו רוצה או לא רוצה, או שמישהו כתב בעיתון מאמר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כתב מאמר, או שמישהו אמר לבדוק או לא אמר לבדוק. הוא יחליט לאחר שיקרא את</w:t>
      </w:r>
      <w:r w:rsidR="005E0871">
        <w:rPr>
          <w:rtl/>
        </w:rPr>
        <w:t xml:space="preserve"> </w:t>
      </w:r>
      <w:r w:rsidRPr="006C0A8E">
        <w:rPr>
          <w:rtl/>
        </w:rPr>
        <w:t>הטענות</w:t>
      </w:r>
      <w:r w:rsidR="005E0871">
        <w:rPr>
          <w:rtl/>
        </w:rPr>
        <w:t xml:space="preserve"> </w:t>
      </w:r>
      <w:r w:rsidRPr="006C0A8E">
        <w:rPr>
          <w:rtl/>
        </w:rPr>
        <w:t>לגופן</w:t>
      </w:r>
      <w:r w:rsidR="005E0871">
        <w:rPr>
          <w:rtl/>
        </w:rPr>
        <w:t xml:space="preserve"> </w:t>
      </w:r>
      <w:r w:rsidRPr="006C0A8E">
        <w:rPr>
          <w:rtl/>
        </w:rPr>
        <w:t>ואת</w:t>
      </w:r>
      <w:r w:rsidR="005E0871">
        <w:rPr>
          <w:rtl/>
        </w:rPr>
        <w:t xml:space="preserve"> </w:t>
      </w:r>
      <w:r w:rsidRPr="006C0A8E">
        <w:rPr>
          <w:rtl/>
        </w:rPr>
        <w:t>התשובות לגופן, והוא יחליט אם יש לו יסוד לחשוב שיש כאן עילה</w:t>
      </w:r>
      <w:r w:rsidR="005E0871">
        <w:rPr>
          <w:rtl/>
        </w:rPr>
        <w:t xml:space="preserve"> </w:t>
      </w:r>
      <w:r w:rsidRPr="006C0A8E">
        <w:rPr>
          <w:rtl/>
        </w:rPr>
        <w:t>הקבועה בחוק למשפט חוזר.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באמת</w:t>
      </w:r>
      <w:r w:rsidR="005E0871">
        <w:rPr>
          <w:rtl/>
        </w:rPr>
        <w:t xml:space="preserve"> </w:t>
      </w:r>
      <w:r w:rsidRPr="006C0A8E">
        <w:rPr>
          <w:rtl/>
        </w:rPr>
        <w:t>צר</w:t>
      </w:r>
      <w:r w:rsidR="005E0871">
        <w:rPr>
          <w:rtl/>
        </w:rPr>
        <w:t xml:space="preserve"> </w:t>
      </w:r>
      <w:r w:rsidRPr="006C0A8E">
        <w:rPr>
          <w:rtl/>
        </w:rPr>
        <w:t>לי, צר לי על משפחת כץ, גם היא זועקת והיא מגדפת ובעיניה אני</w:t>
      </w:r>
      <w:r w:rsidR="005E0871">
        <w:rPr>
          <w:rtl/>
        </w:rPr>
        <w:t xml:space="preserve"> </w:t>
      </w:r>
      <w:r w:rsidRPr="006C0A8E">
        <w:rPr>
          <w:rtl/>
        </w:rPr>
        <w:t>כבר חבר של ערפאת. ואני אחד היחידים משרי הממשלה שלא נפגש עם ערפאת ואפילו לא לחץ</w:t>
      </w:r>
      <w:r w:rsidR="005E0871">
        <w:rPr>
          <w:rtl/>
        </w:rPr>
        <w:t xml:space="preserve"> </w:t>
      </w:r>
      <w:r w:rsidRPr="006C0A8E">
        <w:rPr>
          <w:rtl/>
        </w:rPr>
        <w:t>את ידו של ערפאת, ואני לא רץ להתרועע עם ערפאת. אבל בעיני משפחת כץ אני כבר ערפאת</w:t>
      </w:r>
      <w:r w:rsidR="005E0871">
        <w:rPr>
          <w:rtl/>
        </w:rPr>
        <w:t xml:space="preserve"> </w:t>
      </w:r>
      <w:r w:rsidRPr="006C0A8E">
        <w:rPr>
          <w:rtl/>
        </w:rPr>
        <w:t>ואני פועל מתוך מניע שאני רוצה כמה קולות בפריימריס.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טלב אלסאנע (מד"ע):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זו לא אשמה.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אומר את העובדות. אני רוצה כמה קולות בפריימריס.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כשאני</w:t>
      </w:r>
      <w:r w:rsidR="005E0871">
        <w:rPr>
          <w:rtl/>
        </w:rPr>
        <w:t xml:space="preserve"> </w:t>
      </w:r>
      <w:r w:rsidRPr="006C0A8E">
        <w:rPr>
          <w:rtl/>
        </w:rPr>
        <w:t>ביקשתי</w:t>
      </w:r>
      <w:r w:rsidR="005E0871">
        <w:rPr>
          <w:rtl/>
        </w:rPr>
        <w:t xml:space="preserve"> </w:t>
      </w:r>
      <w:r w:rsidRPr="006C0A8E">
        <w:rPr>
          <w:rtl/>
        </w:rPr>
        <w:t>לבדוק, זה היה חודשיים אחרי שנבחרתי או נתמניתי לשר המשפטים;</w:t>
      </w:r>
      <w:r w:rsidR="005E0871">
        <w:rPr>
          <w:rtl/>
        </w:rPr>
        <w:t xml:space="preserve"> </w:t>
      </w:r>
      <w:r w:rsidRPr="006C0A8E">
        <w:rPr>
          <w:rtl/>
        </w:rPr>
        <w:t>ארבע שנים לפני הבחירות הבאות, הבחירות הקרובות. אז חשבתי על הפריימריס בעוד ארבע</w:t>
      </w:r>
      <w:r w:rsidR="005E0871">
        <w:rPr>
          <w:rtl/>
        </w:rPr>
        <w:t xml:space="preserve"> </w:t>
      </w:r>
      <w:r w:rsidRPr="006C0A8E">
        <w:rPr>
          <w:rtl/>
        </w:rPr>
        <w:t>שנים כשביקשתי לבדוק, או אז ביקשתי למלא את תפקידי לפי הבנתי ומצפוני?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לכן,</w:t>
      </w:r>
      <w:r w:rsidR="005E0871">
        <w:rPr>
          <w:rtl/>
        </w:rPr>
        <w:t xml:space="preserve"> </w:t>
      </w:r>
      <w:r w:rsidRPr="006C0A8E">
        <w:rPr>
          <w:rtl/>
        </w:rPr>
        <w:t>חברי הכנסת, אתם לא מתבקשים היום לדון בפרשה כאובה זו ולא בפרשה כאובה</w:t>
      </w:r>
      <w:r w:rsidR="005E0871">
        <w:rPr>
          <w:rtl/>
        </w:rPr>
        <w:t xml:space="preserve"> </w:t>
      </w:r>
      <w:r w:rsidRPr="006C0A8E">
        <w:rPr>
          <w:rtl/>
        </w:rPr>
        <w:t>אחרת</w:t>
      </w:r>
      <w:r w:rsidR="005E0871">
        <w:rPr>
          <w:rtl/>
        </w:rPr>
        <w:t xml:space="preserve"> </w:t>
      </w: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בטענות</w:t>
      </w:r>
      <w:r w:rsidR="005E0871">
        <w:rPr>
          <w:rtl/>
        </w:rPr>
        <w:t xml:space="preserve"> </w:t>
      </w:r>
      <w:r w:rsidRPr="006C0A8E">
        <w:rPr>
          <w:rtl/>
        </w:rPr>
        <w:t>אלה ולא בטענות אחרות. אתם מתבקשים לדון בעיקרון, בשיטת המשפט</w:t>
      </w:r>
      <w:r w:rsidR="005E0871">
        <w:rPr>
          <w:rtl/>
        </w:rPr>
        <w:t xml:space="preserve"> </w:t>
      </w:r>
      <w:r w:rsidRPr="006C0A8E">
        <w:rPr>
          <w:rtl/>
        </w:rPr>
        <w:t>שלנו,</w:t>
      </w:r>
      <w:r w:rsidR="005E0871">
        <w:rPr>
          <w:rtl/>
        </w:rPr>
        <w:t xml:space="preserve"> </w:t>
      </w:r>
      <w:r w:rsidRPr="006C0A8E">
        <w:rPr>
          <w:rtl/>
        </w:rPr>
        <w:t>שניתן</w:t>
      </w:r>
      <w:r w:rsidR="005E0871">
        <w:rPr>
          <w:rtl/>
        </w:rPr>
        <w:t xml:space="preserve"> </w:t>
      </w:r>
      <w:r w:rsidRPr="006C0A8E">
        <w:rPr>
          <w:rtl/>
        </w:rPr>
        <w:t>למערכת</w:t>
      </w:r>
      <w:r w:rsidR="005E0871">
        <w:rPr>
          <w:rtl/>
        </w:rPr>
        <w:t xml:space="preserve"> </w:t>
      </w:r>
      <w:r w:rsidRPr="006C0A8E">
        <w:rPr>
          <w:rtl/>
        </w:rPr>
        <w:t>השיפוטית על</w:t>
      </w:r>
      <w:r w:rsidR="005E0871">
        <w:rPr>
          <w:rtl/>
        </w:rPr>
        <w:t>-</w:t>
      </w:r>
      <w:r w:rsidRPr="006C0A8E">
        <w:rPr>
          <w:rtl/>
        </w:rPr>
        <w:t>פי עילות מסוימות לבדוק את עצמה, אם כבוד נשיא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העליון</w:t>
      </w:r>
      <w:r w:rsidR="005E0871">
        <w:rPr>
          <w:rtl/>
        </w:rPr>
        <w:t xml:space="preserve"> </w:t>
      </w:r>
      <w:r w:rsidRPr="006C0A8E">
        <w:rPr>
          <w:rtl/>
        </w:rPr>
        <w:t>ימצא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לנכון,</w:t>
      </w:r>
      <w:r w:rsidR="005E0871">
        <w:rPr>
          <w:rtl/>
        </w:rPr>
        <w:t xml:space="preserve"> </w:t>
      </w:r>
      <w:r w:rsidRPr="006C0A8E">
        <w:rPr>
          <w:rtl/>
        </w:rPr>
        <w:t>הוא ולא אחר. אני מבקש מכם לסמוך רק עליו,</w:t>
      </w:r>
      <w:r w:rsidR="005E0871">
        <w:rPr>
          <w:rtl/>
        </w:rPr>
        <w:t xml:space="preserve"> </w:t>
      </w:r>
      <w:r w:rsidRPr="006C0A8E">
        <w:rPr>
          <w:rtl/>
        </w:rPr>
        <w:t>ובשלב</w:t>
      </w:r>
      <w:r w:rsidR="005E0871">
        <w:rPr>
          <w:rtl/>
        </w:rPr>
        <w:t xml:space="preserve"> </w:t>
      </w:r>
      <w:r w:rsidRPr="006C0A8E">
        <w:rPr>
          <w:rtl/>
        </w:rPr>
        <w:t>זה</w:t>
      </w:r>
      <w:r w:rsidR="005E0871">
        <w:rPr>
          <w:rtl/>
        </w:rPr>
        <w:t xml:space="preserve"> </w:t>
      </w:r>
      <w:r w:rsidRPr="006C0A8E">
        <w:rPr>
          <w:rtl/>
        </w:rPr>
        <w:t>לאמץ</w:t>
      </w:r>
      <w:r w:rsidR="005E0871">
        <w:rPr>
          <w:rtl/>
        </w:rPr>
        <w:t xml:space="preserve"> </w:t>
      </w:r>
      <w:r w:rsidRPr="006C0A8E">
        <w:rPr>
          <w:rtl/>
        </w:rPr>
        <w:t>המלצות</w:t>
      </w:r>
      <w:r w:rsidR="005E0871">
        <w:rPr>
          <w:rtl/>
        </w:rPr>
        <w:t xml:space="preserve"> </w:t>
      </w:r>
      <w:r w:rsidRPr="006C0A8E">
        <w:rPr>
          <w:rtl/>
        </w:rPr>
        <w:t>ועדה</w:t>
      </w:r>
      <w:r w:rsidR="005E0871">
        <w:rPr>
          <w:rtl/>
        </w:rPr>
        <w:t xml:space="preserve"> </w:t>
      </w:r>
      <w:r w:rsidRPr="006C0A8E">
        <w:rPr>
          <w:rtl/>
        </w:rPr>
        <w:t>מקצועית</w:t>
      </w:r>
      <w:r w:rsidR="005E0871">
        <w:rPr>
          <w:rtl/>
        </w:rPr>
        <w:t xml:space="preserve"> </w:t>
      </w:r>
      <w:r w:rsidRPr="006C0A8E">
        <w:rPr>
          <w:rtl/>
        </w:rPr>
        <w:t>נכבדה מאוד ולהעביר את הצעת החוק בקריאה</w:t>
      </w:r>
      <w:r w:rsidR="005E0871">
        <w:rPr>
          <w:rtl/>
        </w:rPr>
        <w:t xml:space="preserve"> </w:t>
      </w:r>
      <w:r w:rsidRPr="006C0A8E">
        <w:rPr>
          <w:rtl/>
        </w:rPr>
        <w:t>ראשונה לוועדת החוקה, חוק ומשפט. תודה רבה.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מאוד מודה לשר המשפטים על דבריו החשובים והנרגשים.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מבקש שנצביע על הצעת חוק בתי</w:t>
      </w:r>
      <w:r w:rsidR="005E0871">
        <w:rPr>
          <w:rtl/>
        </w:rPr>
        <w:t>-</w:t>
      </w:r>
      <w:r w:rsidRPr="006C0A8E">
        <w:rPr>
          <w:rtl/>
        </w:rPr>
        <w:t>המשפט (תיקון מס' 22) (עילות למשפט חוזר),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 בקריאה ראשונה. ההצבעה החלה.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5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6C0A8E" w:rsidRPr="006C0A8E">
        <w:rPr>
          <w:rtl/>
        </w:rPr>
        <w:t xml:space="preserve"> 11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ההצעה להעביר את הצעת חוק בתי</w:t>
      </w:r>
      <w:r w:rsidR="005E0871">
        <w:rPr>
          <w:rtl/>
        </w:rPr>
        <w:t>-</w:t>
      </w:r>
      <w:r w:rsidRPr="006C0A8E">
        <w:rPr>
          <w:rtl/>
        </w:rPr>
        <w:t>המשפט (תיקון מס' 22) (עילות למשפט חוזר),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תשנ"ו</w:t>
      </w:r>
      <w:r>
        <w:rPr>
          <w:rtl/>
        </w:rPr>
        <w:t>–</w:t>
      </w:r>
      <w:r w:rsidR="006C0A8E" w:rsidRPr="006C0A8E">
        <w:rPr>
          <w:rtl/>
        </w:rPr>
        <w:t>1995, לוועדת החוקה, חוק ומשפט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11</w:t>
      </w:r>
      <w:r w:rsidR="005E0871">
        <w:rPr>
          <w:rtl/>
        </w:rPr>
        <w:t xml:space="preserve"> </w:t>
      </w:r>
      <w:r w:rsidRPr="006C0A8E">
        <w:rPr>
          <w:rtl/>
        </w:rPr>
        <w:t>בעד,</w:t>
      </w:r>
      <w:r w:rsidR="005E0871">
        <w:rPr>
          <w:rtl/>
        </w:rPr>
        <w:t xml:space="preserve"> </w:t>
      </w:r>
      <w:r w:rsidRPr="006C0A8E">
        <w:rPr>
          <w:rtl/>
        </w:rPr>
        <w:t>ללא</w:t>
      </w:r>
      <w:r w:rsidR="005E0871">
        <w:rPr>
          <w:rtl/>
        </w:rPr>
        <w:t xml:space="preserve"> </w:t>
      </w:r>
      <w:r w:rsidRPr="006C0A8E">
        <w:rPr>
          <w:rtl/>
        </w:rPr>
        <w:t>מתנגדים</w:t>
      </w:r>
      <w:r w:rsidR="005E0871">
        <w:rPr>
          <w:rtl/>
        </w:rPr>
        <w:t xml:space="preserve"> </w:t>
      </w:r>
      <w:r w:rsidRPr="006C0A8E">
        <w:rPr>
          <w:rtl/>
        </w:rPr>
        <w:t>ונמנעים. אני קובע שהצעת החוק התקבלה בקריאה ראשונה</w:t>
      </w:r>
      <w:r w:rsidR="005E0871">
        <w:rPr>
          <w:rtl/>
        </w:rPr>
        <w:t xml:space="preserve"> </w:t>
      </w:r>
      <w:r w:rsidRPr="006C0A8E">
        <w:rPr>
          <w:rtl/>
        </w:rPr>
        <w:t>ותעבור</w:t>
      </w:r>
      <w:r w:rsidR="005E0871">
        <w:rPr>
          <w:rtl/>
        </w:rPr>
        <w:t xml:space="preserve"> </w:t>
      </w:r>
      <w:r w:rsidRPr="006C0A8E">
        <w:rPr>
          <w:rtl/>
        </w:rPr>
        <w:t>לוועדת</w:t>
      </w:r>
      <w:r w:rsidR="005E0871">
        <w:rPr>
          <w:rtl/>
        </w:rPr>
        <w:t xml:space="preserve"> </w:t>
      </w:r>
      <w:r w:rsidRPr="006C0A8E">
        <w:rPr>
          <w:rtl/>
        </w:rPr>
        <w:t>החוקה, חוק ומשפט להכנה לקריאה שנייה ולקריאה שלישית. תודה לחברי</w:t>
      </w:r>
      <w:r w:rsidR="005E0871">
        <w:rPr>
          <w:rtl/>
        </w:rPr>
        <w:t xml:space="preserve"> </w:t>
      </w:r>
      <w:r w:rsidRPr="006C0A8E">
        <w:rPr>
          <w:rtl/>
        </w:rPr>
        <w:t>הכנסת, תודה אדוני שר המשפטים.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הודעה לסגנית מזכיר הכנסת. אני מבין שהמיקרופון לא פועל. נמשיך בסדר</w:t>
      </w:r>
      <w:r w:rsidR="005E0871">
        <w:rPr>
          <w:rtl/>
        </w:rPr>
        <w:t>-</w:t>
      </w:r>
      <w:r w:rsidRPr="006C0A8E">
        <w:rPr>
          <w:rtl/>
        </w:rPr>
        <w:t>היום.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18" w:name="_Toc460918578"/>
      <w:r w:rsidRPr="005E0871">
        <w:rPr>
          <w:rtl/>
        </w:rPr>
        <w:t>הצעת חוק סדר הדין הפלילי (תיקון מס' 21), התשנ"ה</w:t>
      </w:r>
      <w:r>
        <w:rPr>
          <w:rtl/>
        </w:rPr>
        <w:t>–</w:t>
      </w:r>
      <w:r w:rsidRPr="005E0871">
        <w:rPr>
          <w:rtl/>
        </w:rPr>
        <w:t>1995</w:t>
      </w:r>
      <w:bookmarkEnd w:id="18"/>
    </w:p>
    <w:p w:rsidR="005E0871" w:rsidRPr="005E0871" w:rsidRDefault="005E0871" w:rsidP="005E0871">
      <w:pPr>
        <w:pStyle w:val="1"/>
        <w:rPr>
          <w:rtl/>
        </w:rPr>
      </w:pPr>
      <w:bookmarkStart w:id="19" w:name="_Toc460918579"/>
      <w:r w:rsidRPr="005E0871">
        <w:rPr>
          <w:rtl/>
        </w:rPr>
        <w:t>(קריאה ראשונה)</w:t>
      </w:r>
      <w:bookmarkEnd w:id="19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 סדר הדין הפלילי (תיקון מס' 21), התשנ"ה</w:t>
      </w:r>
      <w:r w:rsidR="005E0871">
        <w:rPr>
          <w:rtl/>
        </w:rPr>
        <w:t>–</w:t>
      </w:r>
      <w:r w:rsidRPr="006C0A8E">
        <w:rPr>
          <w:rtl/>
        </w:rPr>
        <w:t>1995, קריאה ראשונה. יציג</w:t>
      </w:r>
      <w:r w:rsidR="005E0871">
        <w:rPr>
          <w:rtl/>
        </w:rPr>
        <w:t xml:space="preserve"> </w:t>
      </w:r>
      <w:r w:rsidRPr="006C0A8E">
        <w:rPr>
          <w:rtl/>
        </w:rPr>
        <w:t>את הצעת החוק כבוד שר המשפטים;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בשנת 1990 תוקן חוק סדר הדין הפלילי במטרה</w:t>
      </w:r>
      <w:r w:rsidR="005E0871">
        <w:rPr>
          <w:rtl/>
        </w:rPr>
        <w:t xml:space="preserve"> </w:t>
      </w:r>
      <w:r w:rsidRPr="006C0A8E">
        <w:rPr>
          <w:rtl/>
        </w:rPr>
        <w:t>לעגן</w:t>
      </w:r>
      <w:r w:rsidR="005E0871">
        <w:rPr>
          <w:rtl/>
        </w:rPr>
        <w:t xml:space="preserve"> </w:t>
      </w:r>
      <w:r w:rsidRPr="006C0A8E">
        <w:rPr>
          <w:rtl/>
        </w:rPr>
        <w:t>כראוי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הפרקטיקה</w:t>
      </w:r>
      <w:r w:rsidR="005E0871">
        <w:rPr>
          <w:rtl/>
        </w:rPr>
        <w:t xml:space="preserve"> </w:t>
      </w:r>
      <w:r w:rsidRPr="006C0A8E">
        <w:rPr>
          <w:rtl/>
        </w:rPr>
        <w:t>שהתפתחה</w:t>
      </w:r>
      <w:r w:rsidR="005E0871">
        <w:rPr>
          <w:rtl/>
        </w:rPr>
        <w:t xml:space="preserve"> </w:t>
      </w:r>
      <w:r w:rsidRPr="006C0A8E">
        <w:rPr>
          <w:rtl/>
        </w:rPr>
        <w:t>בעיקר במשטרה בנוגע לביטול דוחות ברירת משפט</w:t>
      </w:r>
      <w:r w:rsidR="005E0871">
        <w:rPr>
          <w:rtl/>
        </w:rPr>
        <w:t xml:space="preserve"> </w:t>
      </w:r>
      <w:r w:rsidRPr="006C0A8E">
        <w:rPr>
          <w:rtl/>
        </w:rPr>
        <w:t>שניתנו</w:t>
      </w:r>
      <w:r w:rsidR="005E0871">
        <w:rPr>
          <w:rtl/>
        </w:rPr>
        <w:t xml:space="preserve"> </w:t>
      </w:r>
      <w:r w:rsidRPr="006C0A8E">
        <w:rPr>
          <w:rtl/>
        </w:rPr>
        <w:t>לנהגים</w:t>
      </w:r>
      <w:r w:rsidR="005E0871">
        <w:rPr>
          <w:rtl/>
        </w:rPr>
        <w:t xml:space="preserve"> </w:t>
      </w:r>
      <w:r w:rsidRPr="006C0A8E">
        <w:rPr>
          <w:rtl/>
        </w:rPr>
        <w:t>שעברו</w:t>
      </w:r>
      <w:r w:rsidR="005E0871">
        <w:rPr>
          <w:rtl/>
        </w:rPr>
        <w:t xml:space="preserve"> </w:t>
      </w:r>
      <w:r w:rsidRPr="006C0A8E">
        <w:rPr>
          <w:rtl/>
        </w:rPr>
        <w:t>עבירות מסוג זה. במסגרת זו נקבע הליך של הגשת בקשה לביטול</w:t>
      </w:r>
      <w:r w:rsidR="005E0871">
        <w:rPr>
          <w:rtl/>
        </w:rPr>
        <w:t xml:space="preserve"> </w:t>
      </w:r>
      <w:r w:rsidRPr="006C0A8E">
        <w:rPr>
          <w:rtl/>
        </w:rPr>
        <w:t>דוח בידי</w:t>
      </w:r>
      <w:r w:rsidR="005E0871">
        <w:rPr>
          <w:rtl/>
        </w:rPr>
        <w:t xml:space="preserve"> </w:t>
      </w:r>
      <w:r w:rsidRPr="006C0A8E">
        <w:rPr>
          <w:rtl/>
        </w:rPr>
        <w:t>תובע</w:t>
      </w:r>
      <w:r w:rsidR="005E0871">
        <w:rPr>
          <w:rtl/>
        </w:rPr>
        <w:t xml:space="preserve"> </w:t>
      </w:r>
      <w:r w:rsidRPr="006C0A8E">
        <w:rPr>
          <w:rtl/>
        </w:rPr>
        <w:t>שהוסמך</w:t>
      </w:r>
      <w:r w:rsidR="005E0871">
        <w:rPr>
          <w:rtl/>
        </w:rPr>
        <w:t xml:space="preserve"> </w:t>
      </w:r>
      <w:r w:rsidRPr="006C0A8E">
        <w:rPr>
          <w:rtl/>
        </w:rPr>
        <w:t>לכך במיוחד בידי היועץ המשפטי לממשלה, ולאותו תובע הוקנו</w:t>
      </w:r>
      <w:r w:rsidR="005E0871">
        <w:rPr>
          <w:rtl/>
        </w:rPr>
        <w:t xml:space="preserve"> </w:t>
      </w:r>
      <w:r w:rsidRPr="006C0A8E">
        <w:rPr>
          <w:rtl/>
        </w:rPr>
        <w:t>בחוק</w:t>
      </w:r>
      <w:r w:rsidR="005E0871">
        <w:rPr>
          <w:rtl/>
        </w:rPr>
        <w:t xml:space="preserve"> </w:t>
      </w:r>
      <w:r w:rsidRPr="006C0A8E">
        <w:rPr>
          <w:rtl/>
        </w:rPr>
        <w:t>סמכויות</w:t>
      </w:r>
      <w:r w:rsidR="005E0871">
        <w:rPr>
          <w:rtl/>
        </w:rPr>
        <w:t xml:space="preserve"> </w:t>
      </w:r>
      <w:r w:rsidRPr="006C0A8E">
        <w:rPr>
          <w:rtl/>
        </w:rPr>
        <w:t>מפורטות</w:t>
      </w:r>
      <w:r w:rsidR="005E0871">
        <w:rPr>
          <w:rtl/>
        </w:rPr>
        <w:t xml:space="preserve"> </w:t>
      </w:r>
      <w:r w:rsidRPr="006C0A8E">
        <w:rPr>
          <w:rtl/>
        </w:rPr>
        <w:t>לעניין</w:t>
      </w:r>
      <w:r w:rsidR="005E0871">
        <w:rPr>
          <w:rtl/>
        </w:rPr>
        <w:t xml:space="preserve"> </w:t>
      </w:r>
      <w:r w:rsidRPr="006C0A8E">
        <w:rPr>
          <w:rtl/>
        </w:rPr>
        <w:t>ביטול</w:t>
      </w:r>
      <w:r w:rsidR="005E0871">
        <w:rPr>
          <w:rtl/>
        </w:rPr>
        <w:t xml:space="preserve"> </w:t>
      </w:r>
      <w:r w:rsidRPr="006C0A8E">
        <w:rPr>
          <w:rtl/>
        </w:rPr>
        <w:t>הדוח</w:t>
      </w:r>
      <w:r w:rsidR="005E0871">
        <w:rPr>
          <w:rtl/>
        </w:rPr>
        <w:t xml:space="preserve"> </w:t>
      </w:r>
      <w:r w:rsidRPr="006C0A8E">
        <w:rPr>
          <w:rtl/>
        </w:rPr>
        <w:t>ותוספות</w:t>
      </w:r>
      <w:r w:rsidR="005E0871">
        <w:rPr>
          <w:rtl/>
        </w:rPr>
        <w:t xml:space="preserve"> </w:t>
      </w:r>
      <w:r w:rsidRPr="006C0A8E">
        <w:rPr>
          <w:rtl/>
        </w:rPr>
        <w:t>הפיגור</w:t>
      </w:r>
      <w:r w:rsidR="005E0871">
        <w:rPr>
          <w:rtl/>
        </w:rPr>
        <w:t xml:space="preserve"> </w:t>
      </w:r>
      <w:r w:rsidRPr="006C0A8E">
        <w:rPr>
          <w:rtl/>
        </w:rPr>
        <w:t>שהצטברו עליו בשל</w:t>
      </w:r>
      <w:r w:rsidR="005E0871">
        <w:rPr>
          <w:rtl/>
        </w:rPr>
        <w:t xml:space="preserve"> </w:t>
      </w:r>
      <w:r w:rsidRPr="006C0A8E">
        <w:rPr>
          <w:rtl/>
        </w:rPr>
        <w:t>אי</w:t>
      </w:r>
      <w:r w:rsidR="005E0871">
        <w:rPr>
          <w:rtl/>
        </w:rPr>
        <w:t>-</w:t>
      </w:r>
      <w:r w:rsidRPr="006C0A8E">
        <w:rPr>
          <w:rtl/>
        </w:rPr>
        <w:t>תשלום במועד.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מהניסיון</w:t>
      </w:r>
      <w:r w:rsidR="005E0871">
        <w:rPr>
          <w:rtl/>
        </w:rPr>
        <w:t xml:space="preserve"> </w:t>
      </w:r>
      <w:r w:rsidRPr="006C0A8E">
        <w:rPr>
          <w:rtl/>
        </w:rPr>
        <w:t>שהצטבר</w:t>
      </w:r>
      <w:r w:rsidR="005E0871">
        <w:rPr>
          <w:rtl/>
        </w:rPr>
        <w:t xml:space="preserve"> </w:t>
      </w:r>
      <w:r w:rsidRPr="006C0A8E">
        <w:rPr>
          <w:rtl/>
        </w:rPr>
        <w:t>מאז</w:t>
      </w:r>
      <w:r w:rsidR="005E0871">
        <w:rPr>
          <w:rtl/>
        </w:rPr>
        <w:t xml:space="preserve"> </w:t>
      </w:r>
      <w:r w:rsidRPr="006C0A8E">
        <w:rPr>
          <w:rtl/>
        </w:rPr>
        <w:t>חקיקת</w:t>
      </w:r>
      <w:r w:rsidR="005E0871">
        <w:rPr>
          <w:rtl/>
        </w:rPr>
        <w:t xml:space="preserve"> </w:t>
      </w:r>
      <w:r w:rsidRPr="006C0A8E">
        <w:rPr>
          <w:rtl/>
        </w:rPr>
        <w:t>תיקון</w:t>
      </w:r>
      <w:r w:rsidR="005E0871">
        <w:rPr>
          <w:rtl/>
        </w:rPr>
        <w:t xml:space="preserve"> </w:t>
      </w:r>
      <w:r w:rsidRPr="006C0A8E">
        <w:rPr>
          <w:rtl/>
        </w:rPr>
        <w:t>החוק כאמור עולה, כי ההסדר עדיין לקוי</w:t>
      </w:r>
      <w:r w:rsidR="005E0871">
        <w:rPr>
          <w:rtl/>
        </w:rPr>
        <w:t xml:space="preserve"> </w:t>
      </w:r>
      <w:r w:rsidRPr="006C0A8E">
        <w:rPr>
          <w:rtl/>
        </w:rPr>
        <w:t>בכמה נקודות, ומטרת הצעת חוק זו היא לתקן ליקויים אלה.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פי ההסדר</w:t>
      </w:r>
      <w:r w:rsidR="005E0871">
        <w:rPr>
          <w:rtl/>
        </w:rPr>
        <w:t xml:space="preserve"> </w:t>
      </w:r>
      <w:r w:rsidRPr="006C0A8E">
        <w:rPr>
          <w:rtl/>
        </w:rPr>
        <w:t>הקיים</w:t>
      </w:r>
      <w:r w:rsidR="005E0871">
        <w:rPr>
          <w:rtl/>
        </w:rPr>
        <w:t xml:space="preserve"> </w:t>
      </w:r>
      <w:r w:rsidRPr="006C0A8E">
        <w:rPr>
          <w:rtl/>
        </w:rPr>
        <w:t>בחוק,</w:t>
      </w:r>
      <w:r w:rsidR="005E0871">
        <w:rPr>
          <w:rtl/>
        </w:rPr>
        <w:t xml:space="preserve"> </w:t>
      </w:r>
      <w:r w:rsidRPr="006C0A8E">
        <w:rPr>
          <w:rtl/>
        </w:rPr>
        <w:t>פתוחות</w:t>
      </w:r>
      <w:r w:rsidR="005E0871">
        <w:rPr>
          <w:rtl/>
        </w:rPr>
        <w:t xml:space="preserve"> </w:t>
      </w:r>
      <w:r w:rsidRPr="006C0A8E">
        <w:rPr>
          <w:rtl/>
        </w:rPr>
        <w:t>כיום שלוש דרכי פעולה לפני מי שקיבל דוח</w:t>
      </w:r>
      <w:r w:rsidR="005E0871">
        <w:rPr>
          <w:rtl/>
        </w:rPr>
        <w:t xml:space="preserve"> </w:t>
      </w:r>
      <w:r w:rsidRPr="006C0A8E">
        <w:rPr>
          <w:rtl/>
        </w:rPr>
        <w:t>ברירת</w:t>
      </w:r>
      <w:r w:rsidR="005E0871">
        <w:rPr>
          <w:rtl/>
        </w:rPr>
        <w:t xml:space="preserve"> </w:t>
      </w:r>
      <w:r w:rsidRPr="006C0A8E">
        <w:rPr>
          <w:rtl/>
        </w:rPr>
        <w:t>משפט:</w:t>
      </w:r>
      <w:r w:rsidR="005E0871">
        <w:rPr>
          <w:rtl/>
        </w:rPr>
        <w:t xml:space="preserve"> </w:t>
      </w:r>
      <w:r w:rsidRPr="006C0A8E">
        <w:rPr>
          <w:rtl/>
        </w:rPr>
        <w:t>1.</w:t>
      </w:r>
      <w:r w:rsidR="005E0871">
        <w:rPr>
          <w:rtl/>
        </w:rPr>
        <w:t xml:space="preserve"> </w:t>
      </w:r>
      <w:r w:rsidRPr="006C0A8E">
        <w:rPr>
          <w:rtl/>
        </w:rPr>
        <w:t>לשלם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הקנס;</w:t>
      </w:r>
      <w:r w:rsidR="005E0871">
        <w:rPr>
          <w:rtl/>
        </w:rPr>
        <w:t xml:space="preserve"> </w:t>
      </w:r>
      <w:r w:rsidRPr="006C0A8E">
        <w:rPr>
          <w:rtl/>
        </w:rPr>
        <w:t>2.</w:t>
      </w:r>
      <w:r w:rsidR="005E0871">
        <w:rPr>
          <w:rtl/>
        </w:rPr>
        <w:t xml:space="preserve"> </w:t>
      </w:r>
      <w:r w:rsidRPr="006C0A8E">
        <w:rPr>
          <w:rtl/>
        </w:rPr>
        <w:t>להגיש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לתובע בקשה לביטול הדוח, או </w:t>
      </w:r>
      <w:r w:rsidR="005E0871">
        <w:rPr>
          <w:rtl/>
        </w:rPr>
        <w:t>–</w:t>
      </w:r>
      <w:r w:rsidRPr="006C0A8E">
        <w:rPr>
          <w:rtl/>
        </w:rPr>
        <w:t xml:space="preserve"> 3.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לבקש להישפט </w:t>
      </w:r>
      <w:r w:rsidR="005E0871">
        <w:rPr>
          <w:rtl/>
        </w:rPr>
        <w:t>–</w:t>
      </w:r>
      <w:r w:rsidRPr="006C0A8E">
        <w:rPr>
          <w:rtl/>
        </w:rPr>
        <w:t xml:space="preserve"> והכול בתוך 30 ימים, שאם לא כן, יוכפל הקנס וכעבור חצי שנה ייתוספו</w:t>
      </w:r>
      <w:r w:rsidR="005E0871">
        <w:rPr>
          <w:rtl/>
        </w:rPr>
        <w:t xml:space="preserve"> </w:t>
      </w:r>
      <w:r w:rsidRPr="006C0A8E">
        <w:rPr>
          <w:rtl/>
        </w:rPr>
        <w:t>תוספות פיגור.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יש לציין, שהעובדה שאדם בחר להגיש לתובע בקשה לביטול הדוח אין בה כדי להפסיק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מירוץ</w:t>
      </w:r>
      <w:r w:rsidR="005E0871">
        <w:rPr>
          <w:rtl/>
        </w:rPr>
        <w:t xml:space="preserve"> </w:t>
      </w:r>
      <w:r w:rsidRPr="006C0A8E">
        <w:rPr>
          <w:rtl/>
        </w:rPr>
        <w:t>הזמן שכתוצאה ממנו הוא מתחייב בתשלום כפל קנס בשל אי</w:t>
      </w:r>
      <w:r w:rsidR="005E0871">
        <w:rPr>
          <w:rtl/>
        </w:rPr>
        <w:t>-</w:t>
      </w:r>
      <w:r w:rsidRPr="006C0A8E">
        <w:rPr>
          <w:rtl/>
        </w:rPr>
        <w:t>תשלום במועד. מצד</w:t>
      </w:r>
      <w:r w:rsidR="005E0871">
        <w:rPr>
          <w:rtl/>
        </w:rPr>
        <w:t xml:space="preserve"> </w:t>
      </w:r>
      <w:r w:rsidRPr="006C0A8E">
        <w:rPr>
          <w:rtl/>
        </w:rPr>
        <w:t>שני</w:t>
      </w:r>
      <w:r w:rsidR="005E0871">
        <w:rPr>
          <w:rtl/>
        </w:rPr>
        <w:t xml:space="preserve"> </w:t>
      </w:r>
      <w:r w:rsidRPr="006C0A8E">
        <w:rPr>
          <w:rtl/>
        </w:rPr>
        <w:t>קובע</w:t>
      </w:r>
      <w:r w:rsidR="005E0871">
        <w:rPr>
          <w:rtl/>
        </w:rPr>
        <w:t xml:space="preserve"> </w:t>
      </w:r>
      <w:r w:rsidRPr="006C0A8E">
        <w:rPr>
          <w:rtl/>
        </w:rPr>
        <w:t>החוק, שמי</w:t>
      </w:r>
      <w:r w:rsidR="005E0871">
        <w:rPr>
          <w:rtl/>
        </w:rPr>
        <w:t xml:space="preserve"> </w:t>
      </w:r>
      <w:r w:rsidRPr="006C0A8E">
        <w:rPr>
          <w:rtl/>
        </w:rPr>
        <w:t>ששילם</w:t>
      </w:r>
      <w:r w:rsidR="005E0871">
        <w:rPr>
          <w:rtl/>
        </w:rPr>
        <w:t xml:space="preserve"> </w:t>
      </w:r>
      <w:r w:rsidRPr="006C0A8E">
        <w:rPr>
          <w:rtl/>
        </w:rPr>
        <w:t>את הקנס רואים אותו כמי שהודה באשמה, הורשע ונשא את</w:t>
      </w:r>
      <w:r w:rsidR="005E0871">
        <w:rPr>
          <w:rtl/>
        </w:rPr>
        <w:t xml:space="preserve"> </w:t>
      </w:r>
      <w:r w:rsidRPr="006C0A8E">
        <w:rPr>
          <w:rtl/>
        </w:rPr>
        <w:t>עונשו.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קביעות</w:t>
      </w:r>
      <w:r w:rsidR="005E0871">
        <w:rPr>
          <w:rtl/>
        </w:rPr>
        <w:t xml:space="preserve"> </w:t>
      </w:r>
      <w:r w:rsidRPr="006C0A8E">
        <w:rPr>
          <w:rtl/>
        </w:rPr>
        <w:t>אלה של החוק היו חיוניות כדי למנוע מצד אחד ריבוי בלתי סביר של הגשת</w:t>
      </w:r>
      <w:r w:rsidR="005E0871">
        <w:rPr>
          <w:rtl/>
        </w:rPr>
        <w:t xml:space="preserve"> </w:t>
      </w:r>
      <w:r w:rsidRPr="006C0A8E">
        <w:rPr>
          <w:rtl/>
        </w:rPr>
        <w:t>בקשות</w:t>
      </w:r>
      <w:r w:rsidR="005E0871">
        <w:rPr>
          <w:rtl/>
        </w:rPr>
        <w:t xml:space="preserve"> </w:t>
      </w:r>
      <w:r w:rsidRPr="006C0A8E">
        <w:rPr>
          <w:rtl/>
        </w:rPr>
        <w:t>סרק</w:t>
      </w:r>
      <w:r w:rsidR="005E0871">
        <w:rPr>
          <w:rtl/>
        </w:rPr>
        <w:t xml:space="preserve"> </w:t>
      </w:r>
      <w:r w:rsidRPr="006C0A8E">
        <w:rPr>
          <w:rtl/>
        </w:rPr>
        <w:t>לביטול</w:t>
      </w:r>
      <w:r w:rsidR="005E0871">
        <w:rPr>
          <w:rtl/>
        </w:rPr>
        <w:t xml:space="preserve"> </w:t>
      </w:r>
      <w:r w:rsidRPr="006C0A8E">
        <w:rPr>
          <w:rtl/>
        </w:rPr>
        <w:t>דוחות במטרה לדחות את תשלום הקנס ולהרוויח זמן, ומצד שני כדי</w:t>
      </w:r>
      <w:r w:rsidR="005E0871">
        <w:rPr>
          <w:rtl/>
        </w:rPr>
        <w:t xml:space="preserve"> </w:t>
      </w:r>
      <w:r w:rsidRPr="006C0A8E">
        <w:rPr>
          <w:rtl/>
        </w:rPr>
        <w:t>לקבוע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המשמעות</w:t>
      </w:r>
      <w:r w:rsidR="005E0871">
        <w:rPr>
          <w:rtl/>
        </w:rPr>
        <w:t xml:space="preserve"> </w:t>
      </w:r>
      <w:r w:rsidRPr="006C0A8E">
        <w:rPr>
          <w:rtl/>
        </w:rPr>
        <w:t>המרשיעה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תשלום</w:t>
      </w:r>
      <w:r w:rsidR="005E0871">
        <w:rPr>
          <w:rtl/>
        </w:rPr>
        <w:t xml:space="preserve"> </w:t>
      </w:r>
      <w:r w:rsidRPr="006C0A8E">
        <w:rPr>
          <w:rtl/>
        </w:rPr>
        <w:t>הקנס, שכן אין כאן הטלת עונש בהליך רגיל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אולם</w:t>
      </w:r>
      <w:r w:rsidR="005E0871">
        <w:rPr>
          <w:rtl/>
        </w:rPr>
        <w:t xml:space="preserve"> </w:t>
      </w:r>
      <w:r w:rsidRPr="006C0A8E">
        <w:rPr>
          <w:rtl/>
        </w:rPr>
        <w:t>הפרקטיקה</w:t>
      </w:r>
      <w:r w:rsidR="005E0871">
        <w:rPr>
          <w:rtl/>
        </w:rPr>
        <w:t xml:space="preserve"> </w:t>
      </w:r>
      <w:r w:rsidRPr="006C0A8E">
        <w:rPr>
          <w:rtl/>
        </w:rPr>
        <w:t>העלתה,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כתוצאה</w:t>
      </w:r>
      <w:r w:rsidR="005E0871">
        <w:rPr>
          <w:rtl/>
        </w:rPr>
        <w:t xml:space="preserve"> </w:t>
      </w:r>
      <w:r w:rsidRPr="006C0A8E">
        <w:rPr>
          <w:rtl/>
        </w:rPr>
        <w:t>מהצטברותן של שתי קביעות אלה נגרם לאדם</w:t>
      </w:r>
      <w:r w:rsidR="005E0871">
        <w:rPr>
          <w:rtl/>
        </w:rPr>
        <w:t xml:space="preserve"> </w:t>
      </w:r>
      <w:r w:rsidRPr="006C0A8E">
        <w:rPr>
          <w:rtl/>
        </w:rPr>
        <w:t>עיוות</w:t>
      </w:r>
      <w:r w:rsidR="005E0871">
        <w:rPr>
          <w:rtl/>
        </w:rPr>
        <w:t xml:space="preserve"> </w:t>
      </w:r>
      <w:r w:rsidRPr="006C0A8E">
        <w:rPr>
          <w:rtl/>
        </w:rPr>
        <w:t>דין</w:t>
      </w:r>
      <w:r w:rsidR="005E0871">
        <w:rPr>
          <w:rtl/>
        </w:rPr>
        <w:t xml:space="preserve"> </w:t>
      </w:r>
      <w:r w:rsidRPr="006C0A8E">
        <w:rPr>
          <w:rtl/>
        </w:rPr>
        <w:t>מסוים:</w:t>
      </w:r>
      <w:r w:rsidR="005E0871">
        <w:rPr>
          <w:rtl/>
        </w:rPr>
        <w:t xml:space="preserve"> </w:t>
      </w:r>
      <w:r w:rsidRPr="006C0A8E">
        <w:rPr>
          <w:rtl/>
        </w:rPr>
        <w:t>היות</w:t>
      </w:r>
      <w:r w:rsidR="005E0871">
        <w:rPr>
          <w:rtl/>
        </w:rPr>
        <w:t xml:space="preserve"> </w:t>
      </w:r>
      <w:r w:rsidRPr="006C0A8E">
        <w:rPr>
          <w:rtl/>
        </w:rPr>
        <w:t>שבשל</w:t>
      </w:r>
      <w:r w:rsidR="005E0871">
        <w:rPr>
          <w:rtl/>
        </w:rPr>
        <w:t xml:space="preserve"> </w:t>
      </w:r>
      <w:r w:rsidRPr="006C0A8E">
        <w:rPr>
          <w:rtl/>
        </w:rPr>
        <w:t>כמות הבקשות המוגשות לביטול דוח הרשויות מתקשות</w:t>
      </w:r>
      <w:r w:rsidR="005E0871">
        <w:rPr>
          <w:rtl/>
        </w:rPr>
        <w:t xml:space="preserve"> </w:t>
      </w:r>
      <w:r w:rsidRPr="006C0A8E">
        <w:rPr>
          <w:rtl/>
        </w:rPr>
        <w:t>להשיב על הפניות בתוך 30 הימים הקבועים בחוק בטרם הקנס מוכפל, מי שמקבל דוח ורוצה</w:t>
      </w:r>
      <w:r w:rsidR="005E0871">
        <w:rPr>
          <w:rtl/>
        </w:rPr>
        <w:t xml:space="preserve"> </w:t>
      </w:r>
      <w:r w:rsidRPr="006C0A8E">
        <w:rPr>
          <w:rtl/>
        </w:rPr>
        <w:t>להשיג</w:t>
      </w:r>
      <w:r w:rsidR="005E0871">
        <w:rPr>
          <w:rtl/>
        </w:rPr>
        <w:t xml:space="preserve"> </w:t>
      </w:r>
      <w:r w:rsidRPr="006C0A8E">
        <w:rPr>
          <w:rtl/>
        </w:rPr>
        <w:t>עליו,</w:t>
      </w:r>
      <w:r w:rsidR="005E0871">
        <w:rPr>
          <w:rtl/>
        </w:rPr>
        <w:t xml:space="preserve"> </w:t>
      </w:r>
      <w:r w:rsidRPr="006C0A8E">
        <w:rPr>
          <w:rtl/>
        </w:rPr>
        <w:t>מתלבט</w:t>
      </w:r>
      <w:r w:rsidR="005E0871">
        <w:rPr>
          <w:rtl/>
        </w:rPr>
        <w:t xml:space="preserve"> </w:t>
      </w:r>
      <w:r w:rsidRPr="006C0A8E">
        <w:rPr>
          <w:rtl/>
        </w:rPr>
        <w:t>כיצד</w:t>
      </w:r>
      <w:r w:rsidR="005E0871">
        <w:rPr>
          <w:rtl/>
        </w:rPr>
        <w:t xml:space="preserve"> </w:t>
      </w:r>
      <w:r w:rsidRPr="006C0A8E">
        <w:rPr>
          <w:rtl/>
        </w:rPr>
        <w:t>עליו לנהוג: האם עדיף שישלם מייד את הקנס, בלי להמתין</w:t>
      </w:r>
      <w:r w:rsidR="005E0871">
        <w:rPr>
          <w:rtl/>
        </w:rPr>
        <w:t xml:space="preserve"> </w:t>
      </w:r>
      <w:r w:rsidRPr="006C0A8E">
        <w:rPr>
          <w:rtl/>
        </w:rPr>
        <w:t>לתשובת התובע על בקשתו לבטל את הדוח, וזאת כדי להימנע מכפל קנס במקרה שיקבל תשובה</w:t>
      </w:r>
      <w:r w:rsidR="005E0871">
        <w:rPr>
          <w:rtl/>
        </w:rPr>
        <w:t xml:space="preserve"> </w:t>
      </w:r>
      <w:r w:rsidRPr="006C0A8E">
        <w:rPr>
          <w:rtl/>
        </w:rPr>
        <w:t>שלילית</w:t>
      </w:r>
      <w:r w:rsidR="005E0871">
        <w:rPr>
          <w:rtl/>
        </w:rPr>
        <w:t xml:space="preserve"> </w:t>
      </w:r>
      <w:r w:rsidRPr="006C0A8E">
        <w:rPr>
          <w:rtl/>
        </w:rPr>
        <w:t>מטעם</w:t>
      </w:r>
      <w:r w:rsidR="005E0871">
        <w:rPr>
          <w:rtl/>
        </w:rPr>
        <w:t xml:space="preserve"> </w:t>
      </w:r>
      <w:r w:rsidRPr="006C0A8E">
        <w:rPr>
          <w:rtl/>
        </w:rPr>
        <w:t>התובע,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שמא עדיף שלא לשלם את הקנס עד שיקבל את תשובת התובע על</w:t>
      </w:r>
      <w:r w:rsidR="005E0871">
        <w:rPr>
          <w:rtl/>
        </w:rPr>
        <w:t xml:space="preserve"> </w:t>
      </w:r>
      <w:r w:rsidRPr="006C0A8E">
        <w:rPr>
          <w:rtl/>
        </w:rPr>
        <w:t>בקשת הביטול ולהסתכן בכפל קנס אם התובע יחליט שלא לבטל את הדוח.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התובע</w:t>
      </w:r>
      <w:r w:rsidR="005E0871">
        <w:rPr>
          <w:rtl/>
        </w:rPr>
        <w:t xml:space="preserve"> </w:t>
      </w:r>
      <w:r w:rsidRPr="006C0A8E">
        <w:rPr>
          <w:rtl/>
        </w:rPr>
        <w:t>מחליט</w:t>
      </w:r>
      <w:r w:rsidR="005E0871">
        <w:rPr>
          <w:rtl/>
        </w:rPr>
        <w:t xml:space="preserve"> </w:t>
      </w:r>
      <w:r w:rsidRPr="006C0A8E">
        <w:rPr>
          <w:rtl/>
        </w:rPr>
        <w:t>לבטל את הדוח לא נפגע מי שבחר לפעול בדרך השנייה, כלומר</w:t>
      </w:r>
      <w:r w:rsidR="005E0871">
        <w:rPr>
          <w:rtl/>
        </w:rPr>
        <w:t xml:space="preserve"> </w:t>
      </w:r>
      <w:r w:rsidRPr="006C0A8E">
        <w:rPr>
          <w:rtl/>
        </w:rPr>
        <w:t>המתין</w:t>
      </w:r>
      <w:r w:rsidR="005E0871">
        <w:rPr>
          <w:rtl/>
        </w:rPr>
        <w:t xml:space="preserve"> </w:t>
      </w:r>
      <w:r w:rsidRPr="006C0A8E">
        <w:rPr>
          <w:rtl/>
        </w:rPr>
        <w:t>לתשובת</w:t>
      </w:r>
      <w:r w:rsidR="005E0871">
        <w:rPr>
          <w:rtl/>
        </w:rPr>
        <w:t xml:space="preserve"> </w:t>
      </w:r>
      <w:r w:rsidRPr="006C0A8E">
        <w:rPr>
          <w:rtl/>
        </w:rPr>
        <w:t>התובע</w:t>
      </w:r>
      <w:r w:rsidR="005E0871">
        <w:rPr>
          <w:rtl/>
        </w:rPr>
        <w:t xml:space="preserve"> </w:t>
      </w:r>
      <w:r w:rsidRPr="006C0A8E">
        <w:rPr>
          <w:rtl/>
        </w:rPr>
        <w:t>ולא</w:t>
      </w:r>
      <w:r w:rsidR="005E0871">
        <w:rPr>
          <w:rtl/>
        </w:rPr>
        <w:t xml:space="preserve"> </w:t>
      </w:r>
      <w:r w:rsidRPr="006C0A8E">
        <w:rPr>
          <w:rtl/>
        </w:rPr>
        <w:t>שילם</w:t>
      </w:r>
      <w:r w:rsidR="005E0871">
        <w:rPr>
          <w:rtl/>
        </w:rPr>
        <w:t xml:space="preserve"> </w:t>
      </w:r>
      <w:r w:rsidRPr="006C0A8E">
        <w:rPr>
          <w:rtl/>
        </w:rPr>
        <w:t>את הדוח. לא כך הדבר לגבי מי שבחר בדרך הראשונה</w:t>
      </w:r>
      <w:r w:rsidR="005E0871">
        <w:rPr>
          <w:rtl/>
        </w:rPr>
        <w:t xml:space="preserve"> </w:t>
      </w:r>
      <w:r w:rsidRPr="006C0A8E">
        <w:rPr>
          <w:rtl/>
        </w:rPr>
        <w:t>ושילם את הקנס כדי שלא להסתכן בכפל קנס. במקרה זה, כיוון שתשלום הקנס מהווה הרשעה</w:t>
      </w:r>
      <w:r w:rsidR="005E0871">
        <w:rPr>
          <w:rtl/>
        </w:rPr>
        <w:t xml:space="preserve"> </w:t>
      </w:r>
      <w:r w:rsidRPr="006C0A8E">
        <w:rPr>
          <w:rtl/>
        </w:rPr>
        <w:t>בדין, מנועה הרשות מלהחזיר בפועל את הקנס ששולם אף שהדוח בוטל.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המוצע</w:t>
      </w:r>
      <w:r w:rsidR="005E0871">
        <w:rPr>
          <w:rtl/>
        </w:rPr>
        <w:t xml:space="preserve"> </w:t>
      </w:r>
      <w:r w:rsidRPr="006C0A8E">
        <w:rPr>
          <w:rtl/>
        </w:rPr>
        <w:t>פותר</w:t>
      </w:r>
      <w:r w:rsidR="005E0871">
        <w:rPr>
          <w:rtl/>
        </w:rPr>
        <w:t xml:space="preserve"> </w:t>
      </w:r>
      <w:r w:rsidRPr="006C0A8E">
        <w:rPr>
          <w:rtl/>
        </w:rPr>
        <w:t>בעיות אלה בשתי דרכים: ראשית, אנו מכפילים את תקופת הזמן</w:t>
      </w:r>
      <w:r w:rsidR="005E0871">
        <w:rPr>
          <w:rtl/>
        </w:rPr>
        <w:t xml:space="preserve"> </w:t>
      </w:r>
      <w:r w:rsidRPr="006C0A8E">
        <w:rPr>
          <w:rtl/>
        </w:rPr>
        <w:t>לתשלום הקנס בטרם הוא מוכפל, כך שבמקום בתוך 30 הימים הקבועים היום בחוק יצטרך מי</w:t>
      </w:r>
      <w:r w:rsidR="005E0871">
        <w:rPr>
          <w:rtl/>
        </w:rPr>
        <w:t xml:space="preserve"> </w:t>
      </w:r>
      <w:r w:rsidRPr="006C0A8E">
        <w:rPr>
          <w:rtl/>
        </w:rPr>
        <w:t>שקיבל דוח לשלמו בתוך 60 יום, ורק כעבור תקופה זו יוכפל הקנס אם הוא לא שולם.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שנית,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שירצה לבקש ביטול הדוח יצטרך גם להבא להגיש את בקשתו לכך בתוך 30</w:t>
      </w:r>
      <w:r w:rsidR="005E0871">
        <w:rPr>
          <w:rtl/>
        </w:rPr>
        <w:t xml:space="preserve"> </w:t>
      </w:r>
      <w:r w:rsidRPr="006C0A8E">
        <w:rPr>
          <w:rtl/>
        </w:rPr>
        <w:t>יום</w:t>
      </w:r>
      <w:r w:rsidR="005E0871">
        <w:rPr>
          <w:rtl/>
        </w:rPr>
        <w:t xml:space="preserve"> </w:t>
      </w:r>
      <w:r w:rsidRPr="006C0A8E">
        <w:rPr>
          <w:rtl/>
        </w:rPr>
        <w:t>מקבלת הדוח. על</w:t>
      </w:r>
      <w:r w:rsidR="005E0871">
        <w:rPr>
          <w:rtl/>
        </w:rPr>
        <w:t>-</w:t>
      </w:r>
      <w:r w:rsidRPr="006C0A8E">
        <w:rPr>
          <w:rtl/>
        </w:rPr>
        <w:t>ידי כך אנו נאפשר לרשויות הדנות בבקשות לביטול הדוח לבדוק את</w:t>
      </w:r>
      <w:r w:rsidR="005E0871">
        <w:rPr>
          <w:rtl/>
        </w:rPr>
        <w:t xml:space="preserve"> </w:t>
      </w:r>
      <w:r w:rsidRPr="006C0A8E">
        <w:rPr>
          <w:rtl/>
        </w:rPr>
        <w:t>הבקשות ולהשיב לפונים בטרם מגיע המועד לכפל הקנס.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יתירה</w:t>
      </w:r>
      <w:r w:rsidR="005E0871">
        <w:rPr>
          <w:rtl/>
        </w:rPr>
        <w:t xml:space="preserve"> </w:t>
      </w:r>
      <w:r w:rsidRPr="006C0A8E">
        <w:rPr>
          <w:rtl/>
        </w:rPr>
        <w:t>מזו, אם עדיין יהיו מקרים שבהם הרשות לא הספיקה להשיב לפונה לפני תום</w:t>
      </w:r>
      <w:r w:rsidR="005E0871">
        <w:rPr>
          <w:rtl/>
        </w:rPr>
        <w:t xml:space="preserve"> </w:t>
      </w:r>
      <w:r w:rsidRPr="006C0A8E">
        <w:rPr>
          <w:rtl/>
        </w:rPr>
        <w:t>60</w:t>
      </w:r>
      <w:r w:rsidR="005E0871">
        <w:rPr>
          <w:rtl/>
        </w:rPr>
        <w:t xml:space="preserve"> </w:t>
      </w:r>
      <w:r w:rsidRPr="006C0A8E">
        <w:rPr>
          <w:rtl/>
        </w:rPr>
        <w:t>הימים</w:t>
      </w:r>
      <w:r w:rsidR="005E0871">
        <w:rPr>
          <w:rtl/>
        </w:rPr>
        <w:t xml:space="preserve"> </w:t>
      </w:r>
      <w:r w:rsidRPr="006C0A8E">
        <w:rPr>
          <w:rtl/>
        </w:rPr>
        <w:t>והתובע</w:t>
      </w:r>
      <w:r w:rsidR="005E0871">
        <w:rPr>
          <w:rtl/>
        </w:rPr>
        <w:t xml:space="preserve"> </w:t>
      </w:r>
      <w:r w:rsidRPr="006C0A8E">
        <w:rPr>
          <w:rtl/>
        </w:rPr>
        <w:t>ביטל לאחר מכן את הדוח, באה הצעת חוק זו וקובעת במפורש, שניתן</w:t>
      </w:r>
      <w:r w:rsidR="005E0871">
        <w:rPr>
          <w:rtl/>
        </w:rPr>
        <w:t xml:space="preserve"> </w:t>
      </w:r>
      <w:r w:rsidRPr="006C0A8E">
        <w:rPr>
          <w:rtl/>
        </w:rPr>
        <w:t>להחזיר את הקנס ששולם על אף חזקת ההרשעה הקבועה בחוק.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על</w:t>
      </w:r>
      <w:r w:rsidR="005E0871">
        <w:rPr>
          <w:rtl/>
        </w:rPr>
        <w:t>-</w:t>
      </w:r>
      <w:r w:rsidRPr="006C0A8E">
        <w:rPr>
          <w:rtl/>
        </w:rPr>
        <w:t>ידי</w:t>
      </w:r>
      <w:r w:rsidR="005E0871">
        <w:rPr>
          <w:rtl/>
        </w:rPr>
        <w:t xml:space="preserve"> </w:t>
      </w:r>
      <w:r w:rsidRPr="006C0A8E">
        <w:rPr>
          <w:rtl/>
        </w:rPr>
        <w:t>כך</w:t>
      </w:r>
      <w:r w:rsidR="005E0871">
        <w:rPr>
          <w:rtl/>
        </w:rPr>
        <w:t xml:space="preserve"> </w:t>
      </w:r>
      <w:r w:rsidRPr="006C0A8E">
        <w:rPr>
          <w:rtl/>
        </w:rPr>
        <w:t>אנו</w:t>
      </w:r>
      <w:r w:rsidR="005E0871">
        <w:rPr>
          <w:rtl/>
        </w:rPr>
        <w:t xml:space="preserve"> </w:t>
      </w:r>
      <w:r w:rsidRPr="006C0A8E">
        <w:rPr>
          <w:rtl/>
        </w:rPr>
        <w:t>מקווים להתגבר על שני העיוותים העיקריים שנתגלו לאחר תיקון</w:t>
      </w:r>
      <w:r w:rsidR="005E0871">
        <w:rPr>
          <w:rtl/>
        </w:rPr>
        <w:t xml:space="preserve"> </w:t>
      </w:r>
      <w:r w:rsidRPr="006C0A8E">
        <w:rPr>
          <w:rtl/>
        </w:rPr>
        <w:t>החוק בשנת 1990.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נקודת</w:t>
      </w:r>
      <w:r w:rsidR="005E0871">
        <w:rPr>
          <w:rtl/>
        </w:rPr>
        <w:t xml:space="preserve"> </w:t>
      </w:r>
      <w:r w:rsidRPr="006C0A8E">
        <w:rPr>
          <w:rtl/>
        </w:rPr>
        <w:t>תורפה</w:t>
      </w:r>
      <w:r w:rsidR="005E0871">
        <w:rPr>
          <w:rtl/>
        </w:rPr>
        <w:t xml:space="preserve"> </w:t>
      </w:r>
      <w:r w:rsidRPr="006C0A8E">
        <w:rPr>
          <w:rtl/>
        </w:rPr>
        <w:t>שנייה</w:t>
      </w:r>
      <w:r w:rsidR="005E0871">
        <w:rPr>
          <w:rtl/>
        </w:rPr>
        <w:t xml:space="preserve"> </w:t>
      </w:r>
      <w:r w:rsidRPr="006C0A8E">
        <w:rPr>
          <w:rtl/>
        </w:rPr>
        <w:t>של החוק הקיים היא העדר סמכות לתובע לבטל כפל קנס, דבר</w:t>
      </w:r>
      <w:r w:rsidR="005E0871">
        <w:rPr>
          <w:rtl/>
        </w:rPr>
        <w:t xml:space="preserve"> </w:t>
      </w:r>
      <w:r w:rsidRPr="006C0A8E">
        <w:rPr>
          <w:rtl/>
        </w:rPr>
        <w:t>שאין</w:t>
      </w:r>
      <w:r w:rsidR="005E0871">
        <w:rPr>
          <w:rtl/>
        </w:rPr>
        <w:t xml:space="preserve"> </w:t>
      </w:r>
      <w:r w:rsidRPr="006C0A8E">
        <w:rPr>
          <w:rtl/>
        </w:rPr>
        <w:t>לו</w:t>
      </w:r>
      <w:r w:rsidR="005E0871">
        <w:rPr>
          <w:rtl/>
        </w:rPr>
        <w:t xml:space="preserve"> </w:t>
      </w:r>
      <w:r w:rsidRPr="006C0A8E">
        <w:rPr>
          <w:rtl/>
        </w:rPr>
        <w:t>הצדקה,</w:t>
      </w:r>
      <w:r w:rsidR="005E0871">
        <w:rPr>
          <w:rtl/>
        </w:rPr>
        <w:t xml:space="preserve"> </w:t>
      </w:r>
      <w:r w:rsidRPr="006C0A8E">
        <w:rPr>
          <w:rtl/>
        </w:rPr>
        <w:t>שהרי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העניק</w:t>
      </w:r>
      <w:r w:rsidR="005E0871">
        <w:rPr>
          <w:rtl/>
        </w:rPr>
        <w:t xml:space="preserve"> </w:t>
      </w:r>
      <w:r w:rsidRPr="006C0A8E">
        <w:rPr>
          <w:rtl/>
        </w:rPr>
        <w:t>לתובע</w:t>
      </w:r>
      <w:r w:rsidR="005E0871">
        <w:rPr>
          <w:rtl/>
        </w:rPr>
        <w:t xml:space="preserve"> </w:t>
      </w:r>
      <w:r w:rsidRPr="006C0A8E">
        <w:rPr>
          <w:rtl/>
        </w:rPr>
        <w:t>סמכות לבטל את הקנס וכן לבטל תוספות</w:t>
      </w:r>
      <w:r w:rsidR="005E0871">
        <w:rPr>
          <w:rtl/>
        </w:rPr>
        <w:t xml:space="preserve"> </w:t>
      </w:r>
      <w:r w:rsidRPr="006C0A8E">
        <w:rPr>
          <w:rtl/>
        </w:rPr>
        <w:t>פיגור</w:t>
      </w:r>
      <w:r w:rsidR="005E0871">
        <w:rPr>
          <w:rtl/>
        </w:rPr>
        <w:t xml:space="preserve"> </w:t>
      </w:r>
      <w:r w:rsidRPr="006C0A8E">
        <w:rPr>
          <w:rtl/>
        </w:rPr>
        <w:t>שהצטברו</w:t>
      </w:r>
      <w:r w:rsidR="005E0871">
        <w:rPr>
          <w:rtl/>
        </w:rPr>
        <w:t xml:space="preserve"> </w:t>
      </w:r>
      <w:r w:rsidRPr="006C0A8E">
        <w:rPr>
          <w:rtl/>
        </w:rPr>
        <w:t>עליו.</w:t>
      </w:r>
      <w:r w:rsidR="005E0871">
        <w:rPr>
          <w:rtl/>
        </w:rPr>
        <w:t xml:space="preserve"> </w:t>
      </w:r>
      <w:r w:rsidRPr="006C0A8E">
        <w:rPr>
          <w:rtl/>
        </w:rPr>
        <w:t>מדוע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יוסמך אותו תובע לבטל גם כפל קנס, כאשר אין לו</w:t>
      </w:r>
      <w:r w:rsidR="005E0871">
        <w:rPr>
          <w:rtl/>
        </w:rPr>
        <w:t xml:space="preserve"> </w:t>
      </w:r>
      <w:r w:rsidRPr="006C0A8E">
        <w:rPr>
          <w:rtl/>
        </w:rPr>
        <w:t>הצדקה?</w:t>
      </w:r>
      <w:r w:rsidR="005E0871">
        <w:rPr>
          <w:rtl/>
        </w:rPr>
        <w:t xml:space="preserve"> </w:t>
      </w:r>
      <w:r w:rsidRPr="006C0A8E">
        <w:rPr>
          <w:rtl/>
        </w:rPr>
        <w:t>לפיכך מוצע כאן להשלים את הוראות החוק ולאפשר לתובע לבטל כפל קנס בנסיבות</w:t>
      </w:r>
      <w:r w:rsidR="005E0871">
        <w:rPr>
          <w:rtl/>
        </w:rPr>
        <w:t xml:space="preserve"> </w:t>
      </w:r>
      <w:r w:rsidRPr="006C0A8E">
        <w:rPr>
          <w:rtl/>
        </w:rPr>
        <w:t>המתאימות,</w:t>
      </w:r>
      <w:r w:rsidR="005E0871">
        <w:rPr>
          <w:rtl/>
        </w:rPr>
        <w:t xml:space="preserve"> </w:t>
      </w:r>
      <w:r w:rsidRPr="006C0A8E">
        <w:rPr>
          <w:rtl/>
        </w:rPr>
        <w:t>כפי</w:t>
      </w:r>
      <w:r w:rsidR="005E0871">
        <w:rPr>
          <w:rtl/>
        </w:rPr>
        <w:t xml:space="preserve"> </w:t>
      </w:r>
      <w:r w:rsidRPr="006C0A8E">
        <w:rPr>
          <w:rtl/>
        </w:rPr>
        <w:t>שהוא מוסמך לבטל את הקנס עצמו ותוספות הפיגור. העילות לביטול כפל</w:t>
      </w:r>
      <w:r w:rsidR="005E0871">
        <w:rPr>
          <w:rtl/>
        </w:rPr>
        <w:t xml:space="preserve"> </w:t>
      </w:r>
      <w:r w:rsidRPr="006C0A8E">
        <w:rPr>
          <w:rtl/>
        </w:rPr>
        <w:t>הקנס יהיו העילות הקבועות בחוק לביטול תוספות הפיגור.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בעניין עילות אלה התברר, כי יש צורך בתיקון הסעיף הקיים כדי לנסחו באופן</w:t>
      </w:r>
      <w:r w:rsidR="005E0871">
        <w:rPr>
          <w:rtl/>
        </w:rPr>
        <w:t xml:space="preserve"> </w:t>
      </w:r>
      <w:r w:rsidRPr="006C0A8E">
        <w:rPr>
          <w:rtl/>
        </w:rPr>
        <w:t>יותר</w:t>
      </w:r>
      <w:r w:rsidR="005E0871">
        <w:rPr>
          <w:rtl/>
        </w:rPr>
        <w:t xml:space="preserve"> </w:t>
      </w:r>
      <w:r w:rsidRPr="006C0A8E">
        <w:rPr>
          <w:rtl/>
        </w:rPr>
        <w:t>ממצה</w:t>
      </w:r>
      <w:r w:rsidR="005E0871">
        <w:rPr>
          <w:rtl/>
        </w:rPr>
        <w:t xml:space="preserve"> </w:t>
      </w:r>
      <w:r w:rsidRPr="006C0A8E">
        <w:rPr>
          <w:rtl/>
        </w:rPr>
        <w:t>ולקבוע כעילות לביטול תוספות הפיגור מקרים שבהם האדם לא שילם את הקנס</w:t>
      </w:r>
      <w:r w:rsidR="005E0871">
        <w:rPr>
          <w:rtl/>
        </w:rPr>
        <w:t xml:space="preserve"> </w:t>
      </w:r>
      <w:r w:rsidRPr="006C0A8E">
        <w:rPr>
          <w:rtl/>
        </w:rPr>
        <w:t>במועד מסיבה שאינה תלויה בו.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 התיקונים הכלולים בהצעת חוק זו נשמעים אולי</w:t>
      </w:r>
      <w:r w:rsidR="005E0871">
        <w:rPr>
          <w:rtl/>
        </w:rPr>
        <w:t xml:space="preserve"> </w:t>
      </w:r>
      <w:r w:rsidRPr="006C0A8E">
        <w:rPr>
          <w:rtl/>
        </w:rPr>
        <w:t>בעלי</w:t>
      </w:r>
      <w:r w:rsidR="005E0871">
        <w:rPr>
          <w:rtl/>
        </w:rPr>
        <w:t xml:space="preserve"> </w:t>
      </w:r>
      <w:r w:rsidRPr="006C0A8E">
        <w:rPr>
          <w:rtl/>
        </w:rPr>
        <w:t>אופי</w:t>
      </w:r>
      <w:r w:rsidR="005E0871">
        <w:rPr>
          <w:rtl/>
        </w:rPr>
        <w:t xml:space="preserve"> </w:t>
      </w:r>
      <w:r w:rsidRPr="006C0A8E">
        <w:rPr>
          <w:rtl/>
        </w:rPr>
        <w:t>טכני,</w:t>
      </w:r>
      <w:r w:rsidR="005E0871">
        <w:rPr>
          <w:rtl/>
        </w:rPr>
        <w:t xml:space="preserve"> </w:t>
      </w:r>
      <w:r w:rsidRPr="006C0A8E">
        <w:rPr>
          <w:rtl/>
        </w:rPr>
        <w:t>אך הם נוגעים לאלפי פניות של אזרחים המרגישים שנעשה להם עוול.</w:t>
      </w:r>
      <w:r w:rsidR="005E0871">
        <w:rPr>
          <w:rtl/>
        </w:rPr>
        <w:t xml:space="preserve"> </w:t>
      </w:r>
      <w:r w:rsidRPr="006C0A8E">
        <w:rPr>
          <w:rtl/>
        </w:rPr>
        <w:t>כיום</w:t>
      </w:r>
      <w:r w:rsidR="005E0871">
        <w:rPr>
          <w:rtl/>
        </w:rPr>
        <w:t xml:space="preserve"> </w:t>
      </w:r>
      <w:r w:rsidRPr="006C0A8E">
        <w:rPr>
          <w:rtl/>
        </w:rPr>
        <w:t>פונים</w:t>
      </w:r>
      <w:r w:rsidR="005E0871">
        <w:rPr>
          <w:rtl/>
        </w:rPr>
        <w:t xml:space="preserve"> </w:t>
      </w:r>
      <w:r w:rsidRPr="006C0A8E">
        <w:rPr>
          <w:rtl/>
        </w:rPr>
        <w:t>אזרחים</w:t>
      </w:r>
      <w:r w:rsidR="005E0871">
        <w:rPr>
          <w:rtl/>
        </w:rPr>
        <w:t xml:space="preserve"> </w:t>
      </w:r>
      <w:r w:rsidRPr="006C0A8E">
        <w:rPr>
          <w:rtl/>
        </w:rPr>
        <w:t>רבים לכבוד נשיא המדינה, שישתמש בסמכותו להפחית עונשים, כדי</w:t>
      </w:r>
      <w:r w:rsidR="005E0871">
        <w:rPr>
          <w:rtl/>
        </w:rPr>
        <w:t xml:space="preserve"> </w:t>
      </w:r>
      <w:r w:rsidRPr="006C0A8E">
        <w:rPr>
          <w:rtl/>
        </w:rPr>
        <w:t>לבטל</w:t>
      </w:r>
      <w:r w:rsidR="005E0871">
        <w:rPr>
          <w:rtl/>
        </w:rPr>
        <w:t xml:space="preserve"> </w:t>
      </w:r>
      <w:r w:rsidRPr="006C0A8E">
        <w:rPr>
          <w:rtl/>
        </w:rPr>
        <w:t>הצטברות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ריבית</w:t>
      </w:r>
      <w:r w:rsidR="005E0871">
        <w:rPr>
          <w:rtl/>
        </w:rPr>
        <w:t xml:space="preserve"> </w:t>
      </w:r>
      <w:r w:rsidRPr="006C0A8E">
        <w:rPr>
          <w:rtl/>
        </w:rPr>
        <w:t>פיגורים וכפל קנסות, באשר אין להם סעד אחר בחוק.</w:t>
      </w:r>
      <w:r w:rsidR="005E0871">
        <w:rPr>
          <w:rtl/>
        </w:rPr>
        <w:t xml:space="preserve"> </w:t>
      </w:r>
      <w:r w:rsidRPr="006C0A8E">
        <w:rPr>
          <w:rtl/>
        </w:rPr>
        <w:t>כאשר</w:t>
      </w:r>
      <w:r w:rsidR="005E0871">
        <w:rPr>
          <w:rtl/>
        </w:rPr>
        <w:t xml:space="preserve"> </w:t>
      </w:r>
      <w:r w:rsidRPr="006C0A8E">
        <w:rPr>
          <w:rtl/>
        </w:rPr>
        <w:t>כבוד</w:t>
      </w:r>
      <w:r w:rsidR="005E0871">
        <w:rPr>
          <w:rtl/>
        </w:rPr>
        <w:t xml:space="preserve"> </w:t>
      </w:r>
      <w:r w:rsidRPr="006C0A8E">
        <w:rPr>
          <w:rtl/>
        </w:rPr>
        <w:t>נשיא המדינה סבור שאזרח לא שילם קנס במועד מסיבות מוצדקות, הוא רשאי להפחית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כפל</w:t>
      </w:r>
      <w:r w:rsidR="005E0871">
        <w:rPr>
          <w:rtl/>
        </w:rPr>
        <w:t xml:space="preserve"> </w:t>
      </w:r>
      <w:r w:rsidRPr="006C0A8E">
        <w:rPr>
          <w:rtl/>
        </w:rPr>
        <w:t>הקנס,</w:t>
      </w:r>
      <w:r w:rsidR="005E0871">
        <w:rPr>
          <w:rtl/>
        </w:rPr>
        <w:t xml:space="preserve"> </w:t>
      </w:r>
      <w:r w:rsidRPr="006C0A8E">
        <w:rPr>
          <w:rtl/>
        </w:rPr>
        <w:t>ולצוות שאותו אדם ישלם את הקנס בשיעור המקורי שלו.</w:t>
      </w:r>
      <w:r w:rsidR="005E0871">
        <w:rPr>
          <w:rtl/>
        </w:rPr>
        <w:t xml:space="preserve"> </w:t>
      </w:r>
      <w:r w:rsidRPr="006C0A8E">
        <w:rPr>
          <w:rtl/>
        </w:rPr>
        <w:t>אין שום סיבה</w:t>
      </w:r>
      <w:r w:rsidR="005E0871">
        <w:rPr>
          <w:rtl/>
        </w:rPr>
        <w:t xml:space="preserve"> </w:t>
      </w:r>
      <w:r w:rsidRPr="006C0A8E">
        <w:rPr>
          <w:rtl/>
        </w:rPr>
        <w:t>להטריח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כבוד</w:t>
      </w:r>
      <w:r w:rsidR="005E0871">
        <w:rPr>
          <w:rtl/>
        </w:rPr>
        <w:t xml:space="preserve"> </w:t>
      </w:r>
      <w:r w:rsidRPr="006C0A8E">
        <w:rPr>
          <w:rtl/>
        </w:rPr>
        <w:t>נשיא</w:t>
      </w:r>
      <w:r w:rsidR="005E0871">
        <w:rPr>
          <w:rtl/>
        </w:rPr>
        <w:t xml:space="preserve"> </w:t>
      </w:r>
      <w:r w:rsidRPr="006C0A8E">
        <w:rPr>
          <w:rtl/>
        </w:rPr>
        <w:t>המדינה בנושאים אלו. מן הראוי שתהיה רשות, המעורה בנושא,</w:t>
      </w:r>
      <w:r w:rsidR="005E0871">
        <w:rPr>
          <w:rtl/>
        </w:rPr>
        <w:t xml:space="preserve"> </w:t>
      </w:r>
      <w:r w:rsidRPr="006C0A8E">
        <w:rPr>
          <w:rtl/>
        </w:rPr>
        <w:t>שתוכל לעשות צדק עם האזרחים.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אבקש</w:t>
      </w:r>
      <w:r w:rsidR="005E0871">
        <w:rPr>
          <w:rtl/>
        </w:rPr>
        <w:t xml:space="preserve"> </w:t>
      </w:r>
      <w:r w:rsidRPr="006C0A8E">
        <w:rPr>
          <w:rtl/>
        </w:rPr>
        <w:t>מכם לאשר הצעת חוק זו בקריאה ראשונה ולהעבירה לדיון בוועדת החוקה, חוק</w:t>
      </w:r>
      <w:r w:rsidR="005E0871">
        <w:rPr>
          <w:rtl/>
        </w:rPr>
        <w:t xml:space="preserve"> </w:t>
      </w:r>
      <w:r w:rsidRPr="006C0A8E">
        <w:rPr>
          <w:rtl/>
        </w:rPr>
        <w:t>ומשפט.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לשר</w:t>
      </w:r>
      <w:r w:rsidR="005E0871">
        <w:rPr>
          <w:rtl/>
        </w:rPr>
        <w:t xml:space="preserve"> </w:t>
      </w:r>
      <w:r w:rsidRPr="006C0A8E">
        <w:rPr>
          <w:rtl/>
        </w:rPr>
        <w:t>המשפטים.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 היא מאוד מאוד במקומה, אדוני השר. שמענו את</w:t>
      </w:r>
      <w:r w:rsidR="005E0871">
        <w:rPr>
          <w:rtl/>
        </w:rPr>
        <w:t xml:space="preserve"> </w:t>
      </w:r>
      <w:r w:rsidRPr="006C0A8E">
        <w:rPr>
          <w:rtl/>
        </w:rPr>
        <w:t>דבריך</w:t>
      </w:r>
      <w:r w:rsidR="005E0871">
        <w:rPr>
          <w:rtl/>
        </w:rPr>
        <w:t xml:space="preserve"> </w:t>
      </w:r>
      <w:r w:rsidRPr="006C0A8E">
        <w:rPr>
          <w:rtl/>
        </w:rPr>
        <w:t>בקשב</w:t>
      </w:r>
      <w:r w:rsidR="005E0871">
        <w:rPr>
          <w:rtl/>
        </w:rPr>
        <w:t xml:space="preserve"> </w:t>
      </w:r>
      <w:r w:rsidRPr="006C0A8E">
        <w:rPr>
          <w:rtl/>
        </w:rPr>
        <w:t>רב,</w:t>
      </w:r>
      <w:r w:rsidR="005E0871">
        <w:rPr>
          <w:rtl/>
        </w:rPr>
        <w:t xml:space="preserve"> </w:t>
      </w:r>
      <w:r w:rsidRPr="006C0A8E">
        <w:rPr>
          <w:rtl/>
        </w:rPr>
        <w:t>ואני</w:t>
      </w:r>
      <w:r w:rsidR="005E0871">
        <w:rPr>
          <w:rtl/>
        </w:rPr>
        <w:t xml:space="preserve"> </w:t>
      </w:r>
      <w:r w:rsidRPr="006C0A8E">
        <w:rPr>
          <w:rtl/>
        </w:rPr>
        <w:t>ממש מודה לך, כי אלה תיקונים חשובים מאוד, שעושים צדק עם</w:t>
      </w:r>
      <w:r w:rsidR="005E0871">
        <w:rPr>
          <w:rtl/>
        </w:rPr>
        <w:t xml:space="preserve"> </w:t>
      </w:r>
      <w:r w:rsidRPr="006C0A8E">
        <w:rPr>
          <w:rtl/>
        </w:rPr>
        <w:t>האזרחים. אני מודה לך בשם כל חברי הבית.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1"/>
        <w:rPr>
          <w:rtl/>
        </w:rPr>
      </w:pPr>
      <w:bookmarkStart w:id="20" w:name="_Toc460918580"/>
      <w:r w:rsidRPr="005E0871">
        <w:rPr>
          <w:rtl/>
        </w:rPr>
        <w:t>מסמכים שהונחו על שולחן הכנסת</w:t>
      </w:r>
      <w:bookmarkEnd w:id="20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הודעה לסגנית מזכיר הכנסת,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סגנית מזכיר הכנסת ש' כרם: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ברשות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הנני מתכבדת להודיע, כי הונחו היום על שולחן הכנסת: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 xml:space="preserve">לקריאה שנייה ולקריאה שלישית </w:t>
      </w:r>
      <w:r w:rsidR="005E0871">
        <w:rPr>
          <w:rtl/>
        </w:rPr>
        <w:t>–</w:t>
      </w:r>
      <w:r w:rsidRPr="006C0A8E">
        <w:rPr>
          <w:rtl/>
        </w:rPr>
        <w:t xml:space="preserve"> מטעם ועדת הכספים, הצעת חוק הגליל (תיקון מס'</w:t>
      </w:r>
      <w:r w:rsidR="005E0871">
        <w:rPr>
          <w:rtl/>
        </w:rPr>
        <w:t xml:space="preserve"> </w:t>
      </w:r>
      <w:r w:rsidRPr="006C0A8E">
        <w:rPr>
          <w:rtl/>
        </w:rPr>
        <w:t>6),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1995;</w:t>
      </w:r>
      <w:r w:rsidR="005E0871">
        <w:rPr>
          <w:rtl/>
        </w:rPr>
        <w:t xml:space="preserve"> </w:t>
      </w:r>
      <w:r w:rsidRPr="006C0A8E">
        <w:rPr>
          <w:rtl/>
        </w:rPr>
        <w:t>ומטעם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החוקה, חוק ומשפט, הצעת חוק הסניגוריה הציבורית,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 שהיא מיזוג של שתי הצעות חוק, ממשלתית ושל קבוצת חברי הכנסת, שנדונו</w:t>
      </w:r>
      <w:r w:rsidR="005E0871">
        <w:rPr>
          <w:rtl/>
        </w:rPr>
        <w:t xml:space="preserve"> </w:t>
      </w:r>
      <w:r w:rsidRPr="006C0A8E">
        <w:rPr>
          <w:rtl/>
        </w:rPr>
        <w:t>בקריאה</w:t>
      </w:r>
      <w:r w:rsidR="005E0871">
        <w:rPr>
          <w:rtl/>
        </w:rPr>
        <w:t xml:space="preserve"> </w:t>
      </w:r>
      <w:r w:rsidRPr="006C0A8E">
        <w:rPr>
          <w:rtl/>
        </w:rPr>
        <w:t>ראשונה</w:t>
      </w:r>
      <w:r w:rsidR="005E0871">
        <w:rPr>
          <w:rtl/>
        </w:rPr>
        <w:t xml:space="preserve"> </w:t>
      </w:r>
      <w:r w:rsidRPr="006C0A8E">
        <w:rPr>
          <w:rtl/>
        </w:rPr>
        <w:t>בכנסת</w:t>
      </w:r>
      <w:r w:rsidR="005E0871">
        <w:rPr>
          <w:rtl/>
        </w:rPr>
        <w:t xml:space="preserve"> </w:t>
      </w:r>
      <w:r w:rsidRPr="006C0A8E">
        <w:rPr>
          <w:rtl/>
        </w:rPr>
        <w:t>ביום</w:t>
      </w:r>
      <w:r w:rsidR="005E0871">
        <w:rPr>
          <w:rtl/>
        </w:rPr>
        <w:t xml:space="preserve"> </w:t>
      </w:r>
      <w:r w:rsidRPr="006C0A8E">
        <w:rPr>
          <w:rtl/>
        </w:rPr>
        <w:t>כ"ט</w:t>
      </w:r>
      <w:r w:rsidR="005E0871">
        <w:rPr>
          <w:rtl/>
        </w:rPr>
        <w:t xml:space="preserve"> </w:t>
      </w:r>
      <w:r w:rsidRPr="006C0A8E">
        <w:rPr>
          <w:rtl/>
        </w:rPr>
        <w:t>בסיוון התשנ"ה, 27 ביוני 1995, והועברו לוועדת</w:t>
      </w:r>
      <w:r w:rsidR="005E0871">
        <w:rPr>
          <w:rtl/>
        </w:rPr>
        <w:t xml:space="preserve"> </w:t>
      </w:r>
      <w:r w:rsidRPr="006C0A8E">
        <w:rPr>
          <w:rtl/>
        </w:rPr>
        <w:t>החוקה, חוק ומשפט.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 לסגנית מזכיר הכנסת.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21" w:name="_Toc460918581"/>
      <w:r w:rsidRPr="005E0871">
        <w:rPr>
          <w:rtl/>
        </w:rPr>
        <w:t>הצעת חוק סדר הדין הפלילי (תיקון מס' 21), התשנ"ה</w:t>
      </w:r>
      <w:r>
        <w:rPr>
          <w:rtl/>
        </w:rPr>
        <w:t>–</w:t>
      </w:r>
      <w:r w:rsidRPr="005E0871">
        <w:rPr>
          <w:rtl/>
        </w:rPr>
        <w:t>1995</w:t>
      </w:r>
      <w:bookmarkEnd w:id="21"/>
    </w:p>
    <w:p w:rsidR="005E0871" w:rsidRPr="005E0871" w:rsidRDefault="005E0871" w:rsidP="005E0871">
      <w:pPr>
        <w:pStyle w:val="1"/>
        <w:rPr>
          <w:rtl/>
        </w:rPr>
      </w:pPr>
      <w:bookmarkStart w:id="22" w:name="_Toc460918582"/>
      <w:r w:rsidRPr="005E0871">
        <w:rPr>
          <w:rtl/>
        </w:rPr>
        <w:t>(קריאה ראשונה)</w:t>
      </w:r>
      <w:bookmarkEnd w:id="22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מתחילים</w:t>
      </w:r>
      <w:r w:rsidR="005E0871">
        <w:rPr>
          <w:rtl/>
        </w:rPr>
        <w:t xml:space="preserve"> </w:t>
      </w:r>
      <w:r w:rsidRPr="006C0A8E">
        <w:rPr>
          <w:rtl/>
        </w:rPr>
        <w:t>בדיון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הצעת חוק סדר הדין הפלילי (תיקון מס' 21). רשימת</w:t>
      </w:r>
      <w:r w:rsidR="005E0871">
        <w:rPr>
          <w:rtl/>
        </w:rPr>
        <w:t xml:space="preserve"> </w:t>
      </w:r>
      <w:r w:rsidRPr="006C0A8E">
        <w:rPr>
          <w:rtl/>
        </w:rPr>
        <w:t>הדוברים</w:t>
      </w:r>
      <w:r w:rsidR="005E0871">
        <w:rPr>
          <w:rtl/>
        </w:rPr>
        <w:t xml:space="preserve"> </w:t>
      </w:r>
      <w:r w:rsidRPr="006C0A8E">
        <w:rPr>
          <w:rtl/>
        </w:rPr>
        <w:t>סגורה,</w:t>
      </w:r>
      <w:r w:rsidR="005E0871">
        <w:rPr>
          <w:rtl/>
        </w:rPr>
        <w:t xml:space="preserve"> </w:t>
      </w:r>
      <w:r w:rsidRPr="006C0A8E">
        <w:rPr>
          <w:rtl/>
        </w:rPr>
        <w:t>שלוש</w:t>
      </w:r>
      <w:r w:rsidR="005E0871">
        <w:rPr>
          <w:rtl/>
        </w:rPr>
        <w:t xml:space="preserve"> </w:t>
      </w:r>
      <w:r w:rsidRPr="006C0A8E">
        <w:rPr>
          <w:rtl/>
        </w:rPr>
        <w:t>דקות</w:t>
      </w:r>
      <w:r w:rsidR="005E0871">
        <w:rPr>
          <w:rtl/>
        </w:rPr>
        <w:t xml:space="preserve"> </w:t>
      </w:r>
      <w:r w:rsidRPr="006C0A8E">
        <w:rPr>
          <w:rtl/>
        </w:rPr>
        <w:t>לכל</w:t>
      </w:r>
      <w:r w:rsidR="005E0871">
        <w:rPr>
          <w:rtl/>
        </w:rPr>
        <w:t xml:space="preserve"> </w:t>
      </w:r>
      <w:r w:rsidRPr="006C0A8E">
        <w:rPr>
          <w:rtl/>
        </w:rPr>
        <w:t>דובר.</w:t>
      </w:r>
      <w:r w:rsidR="005E0871">
        <w:rPr>
          <w:rtl/>
        </w:rPr>
        <w:t xml:space="preserve"> </w:t>
      </w:r>
      <w:r w:rsidRPr="006C0A8E">
        <w:rPr>
          <w:rtl/>
        </w:rPr>
        <w:t xml:space="preserve">ראשון הדוברים </w:t>
      </w:r>
      <w:r w:rsidR="005E0871">
        <w:rPr>
          <w:rtl/>
        </w:rPr>
        <w:t>–</w:t>
      </w:r>
      <w:r w:rsidRPr="006C0A8E">
        <w:rPr>
          <w:rtl/>
        </w:rPr>
        <w:t xml:space="preserve"> חבר הכנסת יוסף בא</w:t>
      </w:r>
      <w:r w:rsidR="005E0871">
        <w:rPr>
          <w:rtl/>
        </w:rPr>
        <w:t>-</w:t>
      </w:r>
      <w:r w:rsidRPr="006C0A8E">
        <w:rPr>
          <w:rtl/>
        </w:rPr>
        <w:t>גד,</w:t>
      </w:r>
      <w:r w:rsidR="005E0871">
        <w:rPr>
          <w:rtl/>
        </w:rPr>
        <w:t xml:space="preserve"> </w:t>
      </w:r>
      <w:r w:rsidRPr="006C0A8E">
        <w:rPr>
          <w:rtl/>
        </w:rPr>
        <w:t xml:space="preserve">ואחריו </w:t>
      </w:r>
      <w:r w:rsidR="005E0871">
        <w:rPr>
          <w:rtl/>
        </w:rPr>
        <w:t>–</w:t>
      </w:r>
      <w:r w:rsidRPr="006C0A8E">
        <w:rPr>
          <w:rtl/>
        </w:rPr>
        <w:t xml:space="preserve"> חבר הכנסת מאיר שטרית.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 הכנסת הנוכח, אדוני שר המשפטים, אני שוב רוצה לשבח על</w:t>
      </w:r>
      <w:r w:rsidR="005E0871">
        <w:rPr>
          <w:rtl/>
        </w:rPr>
        <w:t xml:space="preserve"> </w:t>
      </w:r>
      <w:r w:rsidRPr="006C0A8E">
        <w:rPr>
          <w:rtl/>
        </w:rPr>
        <w:t>הצעת החוק שבאה לתקן עוול כלפי אזרחים רבים, ובייחוד המלכוד שנוצר פה, שאין בהגשת</w:t>
      </w:r>
      <w:r w:rsidR="005E0871">
        <w:rPr>
          <w:rtl/>
        </w:rPr>
        <w:t xml:space="preserve"> </w:t>
      </w:r>
      <w:r w:rsidRPr="006C0A8E">
        <w:rPr>
          <w:rtl/>
        </w:rPr>
        <w:t>בקשה לביטול הדוח כדי להפסיק את מירוץ הזמן, שכתוצאה ממנו מתחייב האדם בתשלום כפל</w:t>
      </w:r>
      <w:r w:rsidR="005E0871">
        <w:rPr>
          <w:rtl/>
        </w:rPr>
        <w:t xml:space="preserve"> </w:t>
      </w:r>
      <w:r w:rsidRPr="006C0A8E">
        <w:rPr>
          <w:rtl/>
        </w:rPr>
        <w:t>קנס;</w:t>
      </w:r>
      <w:r w:rsidR="005E0871">
        <w:rPr>
          <w:rtl/>
        </w:rPr>
        <w:t xml:space="preserve"> </w:t>
      </w:r>
      <w:r w:rsidRPr="006C0A8E">
        <w:rPr>
          <w:rtl/>
        </w:rPr>
        <w:t>ולעומת</w:t>
      </w:r>
      <w:r w:rsidR="005E0871">
        <w:rPr>
          <w:rtl/>
        </w:rPr>
        <w:t xml:space="preserve"> </w:t>
      </w:r>
      <w:r w:rsidRPr="006C0A8E">
        <w:rPr>
          <w:rtl/>
        </w:rPr>
        <w:t>זאת,</w:t>
      </w:r>
      <w:r w:rsidR="005E0871">
        <w:rPr>
          <w:rtl/>
        </w:rPr>
        <w:t xml:space="preserve"> </w:t>
      </w:r>
      <w:r w:rsidRPr="006C0A8E">
        <w:rPr>
          <w:rtl/>
        </w:rPr>
        <w:t>מי ששילם את הקנס רואים אותו כמי שהודה באשמה, הורשע ונשא את</w:t>
      </w:r>
      <w:r w:rsidR="005E0871">
        <w:rPr>
          <w:rtl/>
        </w:rPr>
        <w:t xml:space="preserve"> </w:t>
      </w:r>
      <w:r w:rsidRPr="006C0A8E">
        <w:rPr>
          <w:rtl/>
        </w:rPr>
        <w:t>עונשו. לכן</w:t>
      </w:r>
      <w:r w:rsidR="005E0871">
        <w:rPr>
          <w:rtl/>
        </w:rPr>
        <w:t xml:space="preserve"> </w:t>
      </w:r>
      <w:r w:rsidRPr="006C0A8E">
        <w:rPr>
          <w:rtl/>
        </w:rPr>
        <w:t>בוודאי החוק הזה ימנע עוול, כפי שציין היושב</w:t>
      </w:r>
      <w:r w:rsidR="005E0871">
        <w:rPr>
          <w:rtl/>
        </w:rPr>
        <w:t>-</w:t>
      </w:r>
      <w:r w:rsidRPr="006C0A8E">
        <w:rPr>
          <w:rtl/>
        </w:rPr>
        <w:t>ראש, ויבורכו המציעים.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כתבתי</w:t>
      </w:r>
      <w:r w:rsidR="005E0871">
        <w:rPr>
          <w:rtl/>
        </w:rPr>
        <w:t xml:space="preserve"> </w:t>
      </w:r>
      <w:r w:rsidRPr="006C0A8E">
        <w:rPr>
          <w:rtl/>
        </w:rPr>
        <w:t>לי רק הערות מספר כאן. אם כבר, בואו נגדיל קצת את התקופה, נרחיב</w:t>
      </w:r>
      <w:r w:rsidR="005E0871">
        <w:rPr>
          <w:rtl/>
        </w:rPr>
        <w:t xml:space="preserve"> </w:t>
      </w:r>
      <w:r w:rsidRPr="006C0A8E">
        <w:rPr>
          <w:rtl/>
        </w:rPr>
        <w:t>את הזמן, לא נסתפק במה שנאמר בהצעת החוק: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הגיש לתובע, תוך 30 ימים מיום ההמצאה </w:t>
      </w:r>
      <w:r w:rsidR="005E0871">
        <w:rPr>
          <w:rtl/>
        </w:rPr>
        <w:t>– – –</w:t>
      </w:r>
      <w:r w:rsidRPr="006C0A8E">
        <w:rPr>
          <w:rtl/>
        </w:rPr>
        <w:t>.</w:t>
      </w:r>
      <w:r w:rsidR="005E0871">
        <w:rPr>
          <w:rtl/>
        </w:rPr>
        <w:t xml:space="preserve"> </w:t>
      </w:r>
      <w:r w:rsidRPr="006C0A8E">
        <w:rPr>
          <w:rtl/>
        </w:rPr>
        <w:t>בואו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נהיה קמצנים בזה וניתן קצת יותר זמן. אנשים טרודים, עובר זמן עד</w:t>
      </w:r>
      <w:r w:rsidR="005E0871">
        <w:rPr>
          <w:rtl/>
        </w:rPr>
        <w:t xml:space="preserve"> </w:t>
      </w:r>
      <w:r w:rsidRPr="006C0A8E">
        <w:rPr>
          <w:rtl/>
        </w:rPr>
        <w:t>שהדואר</w:t>
      </w:r>
      <w:r w:rsidR="005E0871">
        <w:rPr>
          <w:rtl/>
        </w:rPr>
        <w:t xml:space="preserve"> </w:t>
      </w:r>
      <w:r w:rsidRPr="006C0A8E">
        <w:rPr>
          <w:rtl/>
        </w:rPr>
        <w:t>מגיע, עד שאנשים מתפנים, לפעמים אדם נמצא בחוץ</w:t>
      </w:r>
      <w:r w:rsidR="005E0871">
        <w:rPr>
          <w:rtl/>
        </w:rPr>
        <w:t>-</w:t>
      </w:r>
      <w:r w:rsidRPr="006C0A8E">
        <w:rPr>
          <w:rtl/>
        </w:rPr>
        <w:t>לארץ, לא נמצא בביתו.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אציע</w:t>
      </w:r>
      <w:r w:rsidR="005E0871">
        <w:rPr>
          <w:rtl/>
        </w:rPr>
        <w:t xml:space="preserve"> </w:t>
      </w:r>
      <w:r w:rsidRPr="006C0A8E">
        <w:rPr>
          <w:rtl/>
        </w:rPr>
        <w:t>פה תיקונים מספר, ואני מבקש שכבוד השר יבדוק אותם. אני מציע פשוט להרחיב את</w:t>
      </w:r>
      <w:r w:rsidR="005E0871">
        <w:rPr>
          <w:rtl/>
        </w:rPr>
        <w:t xml:space="preserve"> </w:t>
      </w:r>
      <w:r w:rsidRPr="006C0A8E">
        <w:rPr>
          <w:rtl/>
        </w:rPr>
        <w:t>מסגרת הזמנים.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לגבי</w:t>
      </w:r>
      <w:r w:rsidR="005E0871">
        <w:rPr>
          <w:rtl/>
        </w:rPr>
        <w:t xml:space="preserve"> </w:t>
      </w:r>
      <w:r w:rsidRPr="006C0A8E">
        <w:rPr>
          <w:rtl/>
        </w:rPr>
        <w:t>סעיף</w:t>
      </w:r>
      <w:r w:rsidR="005E0871">
        <w:rPr>
          <w:rtl/>
        </w:rPr>
        <w:t xml:space="preserve"> </w:t>
      </w:r>
      <w:r w:rsidRPr="006C0A8E">
        <w:rPr>
          <w:rtl/>
        </w:rPr>
        <w:t>4, מוצע שתחילתו של הסעיף תהיה שלושה חודשים מיום פרסום חוק זה,</w:t>
      </w:r>
      <w:r w:rsidR="005E0871">
        <w:rPr>
          <w:rtl/>
        </w:rPr>
        <w:t xml:space="preserve"> </w:t>
      </w:r>
      <w:r w:rsidRPr="006C0A8E">
        <w:rPr>
          <w:rtl/>
        </w:rPr>
        <w:t>וזאת</w:t>
      </w:r>
      <w:r w:rsidR="005E0871">
        <w:rPr>
          <w:rtl/>
        </w:rPr>
        <w:t xml:space="preserve"> </w:t>
      </w:r>
      <w:r w:rsidRPr="006C0A8E">
        <w:rPr>
          <w:rtl/>
        </w:rPr>
        <w:t>כדי לאפשר לרשויות להתארגן לקראת ההסדר החדש. אני חושב שדי לתת להן חודשיים</w:t>
      </w:r>
      <w:r w:rsidR="005E0871">
        <w:rPr>
          <w:rtl/>
        </w:rPr>
        <w:t xml:space="preserve"> </w:t>
      </w:r>
      <w:r w:rsidRPr="006C0A8E">
        <w:rPr>
          <w:rtl/>
        </w:rPr>
        <w:t>להתארגנות.</w:t>
      </w:r>
      <w:r w:rsidR="005E0871">
        <w:rPr>
          <w:rtl/>
        </w:rPr>
        <w:t xml:space="preserve"> </w:t>
      </w:r>
      <w:r w:rsidRPr="006C0A8E">
        <w:rPr>
          <w:rtl/>
        </w:rPr>
        <w:t>אתם יודעים, אם הגאולה באה, אסור להתמהמה, אסור לעכב. חיכינו אלפיים</w:t>
      </w:r>
      <w:r w:rsidR="005E0871">
        <w:rPr>
          <w:rtl/>
        </w:rPr>
        <w:t xml:space="preserve"> </w:t>
      </w:r>
      <w:r w:rsidRPr="006C0A8E">
        <w:rPr>
          <w:rtl/>
        </w:rPr>
        <w:t>שנה,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נחכה</w:t>
      </w:r>
      <w:r w:rsidR="005E0871">
        <w:rPr>
          <w:rtl/>
        </w:rPr>
        <w:t xml:space="preserve"> </w:t>
      </w:r>
      <w:r w:rsidRPr="006C0A8E">
        <w:rPr>
          <w:rtl/>
        </w:rPr>
        <w:t>עוד.</w:t>
      </w:r>
      <w:r w:rsidR="005E0871">
        <w:rPr>
          <w:rtl/>
        </w:rPr>
        <w:t xml:space="preserve"> </w:t>
      </w: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הגאולה</w:t>
      </w:r>
      <w:r w:rsidR="005E0871">
        <w:rPr>
          <w:rtl/>
        </w:rPr>
        <w:t xml:space="preserve"> </w:t>
      </w:r>
      <w:r w:rsidRPr="006C0A8E">
        <w:rPr>
          <w:rtl/>
        </w:rPr>
        <w:t>באה,</w:t>
      </w:r>
      <w:r w:rsidR="005E0871">
        <w:rPr>
          <w:rtl/>
        </w:rPr>
        <w:t xml:space="preserve"> </w:t>
      </w:r>
      <w:r w:rsidRPr="006C0A8E">
        <w:rPr>
          <w:rtl/>
        </w:rPr>
        <w:t>צריך מייד את כל הגאולה, במכה אחת. לכן</w:t>
      </w:r>
      <w:r w:rsidR="005E0871">
        <w:rPr>
          <w:rtl/>
        </w:rPr>
        <w:t xml:space="preserve"> </w:t>
      </w:r>
      <w:r w:rsidRPr="006C0A8E">
        <w:rPr>
          <w:rtl/>
        </w:rPr>
        <w:t>מספיקים</w:t>
      </w:r>
      <w:r w:rsidR="005E0871">
        <w:rPr>
          <w:rtl/>
        </w:rPr>
        <w:t xml:space="preserve"> </w:t>
      </w:r>
      <w:r w:rsidRPr="006C0A8E">
        <w:rPr>
          <w:rtl/>
        </w:rPr>
        <w:t>חודשיים, ובייחוד שהיום זו קריאה ראשונה. אם אפשר, צריך לקצר את התהליך,</w:t>
      </w:r>
      <w:r w:rsidR="005E0871">
        <w:rPr>
          <w:rtl/>
        </w:rPr>
        <w:t xml:space="preserve"> </w:t>
      </w:r>
      <w:r w:rsidRPr="006C0A8E">
        <w:rPr>
          <w:rtl/>
        </w:rPr>
        <w:t>וכבר</w:t>
      </w:r>
      <w:r w:rsidR="005E0871">
        <w:rPr>
          <w:rtl/>
        </w:rPr>
        <w:t xml:space="preserve"> </w:t>
      </w:r>
      <w:r w:rsidRPr="006C0A8E">
        <w:rPr>
          <w:rtl/>
        </w:rPr>
        <w:t>היום להודיע לרשויות.</w:t>
      </w:r>
      <w:r w:rsidR="005E0871">
        <w:rPr>
          <w:rtl/>
        </w:rPr>
        <w:t xml:space="preserve"> </w:t>
      </w:r>
      <w:r w:rsidRPr="006C0A8E">
        <w:rPr>
          <w:rtl/>
        </w:rPr>
        <w:t>כי, כפי שידוע, השר יצליח להעביר את זה בקריאה שנייה</w:t>
      </w:r>
      <w:r w:rsidR="005E0871">
        <w:rPr>
          <w:rtl/>
        </w:rPr>
        <w:t xml:space="preserve"> </w:t>
      </w:r>
      <w:r w:rsidRPr="006C0A8E">
        <w:rPr>
          <w:rtl/>
        </w:rPr>
        <w:t>ושלישית.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מציע,</w:t>
      </w:r>
      <w:r w:rsidR="005E0871">
        <w:rPr>
          <w:rtl/>
        </w:rPr>
        <w:t xml:space="preserve"> </w:t>
      </w:r>
      <w:r w:rsidRPr="006C0A8E">
        <w:rPr>
          <w:rtl/>
        </w:rPr>
        <w:t>שבוועדת</w:t>
      </w:r>
      <w:r w:rsidR="005E0871">
        <w:rPr>
          <w:rtl/>
        </w:rPr>
        <w:t xml:space="preserve"> </w:t>
      </w:r>
      <w:r w:rsidRPr="006C0A8E">
        <w:rPr>
          <w:rtl/>
        </w:rPr>
        <w:t>החוקה בראשותו של חבר הכנסת צוקר יזרזו את הדיון</w:t>
      </w:r>
      <w:r w:rsidR="005E0871">
        <w:rPr>
          <w:rtl/>
        </w:rPr>
        <w:t xml:space="preserve"> </w:t>
      </w:r>
      <w:r w:rsidRPr="006C0A8E">
        <w:rPr>
          <w:rtl/>
        </w:rPr>
        <w:t>בחוק,</w:t>
      </w:r>
      <w:r w:rsidR="005E0871">
        <w:rPr>
          <w:rtl/>
        </w:rPr>
        <w:t xml:space="preserve"> </w:t>
      </w:r>
      <w:r w:rsidRPr="006C0A8E">
        <w:rPr>
          <w:rtl/>
        </w:rPr>
        <w:t>ועם זאת להודיע כבר הערב מעל במה זו לרשויות שהחוק עומד להתקבל, שיתכוננו.</w:t>
      </w:r>
      <w:r w:rsidR="005E0871">
        <w:rPr>
          <w:rtl/>
        </w:rPr>
        <w:t xml:space="preserve"> </w:t>
      </w:r>
      <w:r w:rsidRPr="006C0A8E">
        <w:rPr>
          <w:rtl/>
        </w:rPr>
        <w:t>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רבה.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מאיר</w:t>
      </w:r>
      <w:r w:rsidR="005E0871">
        <w:rPr>
          <w:rtl/>
        </w:rPr>
        <w:t xml:space="preserve"> </w:t>
      </w:r>
      <w:r w:rsidRPr="006C0A8E">
        <w:rPr>
          <w:rtl/>
        </w:rPr>
        <w:t>שטרית,</w:t>
      </w:r>
      <w:r w:rsidR="005E0871">
        <w:rPr>
          <w:rtl/>
        </w:rPr>
        <w:t xml:space="preserve"> </w:t>
      </w:r>
      <w:r w:rsidRPr="006C0A8E">
        <w:rPr>
          <w:rtl/>
        </w:rPr>
        <w:t>עוזי</w:t>
      </w:r>
      <w:r w:rsidR="005E0871">
        <w:rPr>
          <w:rtl/>
        </w:rPr>
        <w:t xml:space="preserve"> </w:t>
      </w:r>
      <w:r w:rsidRPr="006C0A8E">
        <w:rPr>
          <w:rtl/>
        </w:rPr>
        <w:t>לנדאו, יעקב שפי, מיכאל איתן,</w:t>
      </w:r>
      <w:r w:rsidR="005E0871">
        <w:rPr>
          <w:rtl/>
        </w:rPr>
        <w:t xml:space="preserve"> </w:t>
      </w:r>
      <w:r w:rsidRPr="006C0A8E">
        <w:rPr>
          <w:rtl/>
        </w:rPr>
        <w:t>עובדיה</w:t>
      </w:r>
      <w:r w:rsidR="005E0871">
        <w:rPr>
          <w:rtl/>
        </w:rPr>
        <w:t xml:space="preserve"> </w:t>
      </w:r>
      <w:r w:rsidRPr="006C0A8E">
        <w:rPr>
          <w:rtl/>
        </w:rPr>
        <w:t>עלי,</w:t>
      </w:r>
      <w:r w:rsidR="005E0871">
        <w:rPr>
          <w:rtl/>
        </w:rPr>
        <w:t xml:space="preserve"> </w:t>
      </w:r>
      <w:r w:rsidRPr="006C0A8E">
        <w:rPr>
          <w:rtl/>
        </w:rPr>
        <w:t>טלב</w:t>
      </w:r>
      <w:r w:rsidR="005E0871">
        <w:rPr>
          <w:rtl/>
        </w:rPr>
        <w:t xml:space="preserve"> </w:t>
      </w:r>
      <w:r w:rsidRPr="006C0A8E">
        <w:rPr>
          <w:rtl/>
        </w:rPr>
        <w:t>אלסאנע</w:t>
      </w:r>
      <w:r w:rsidR="005E0871">
        <w:rPr>
          <w:rtl/>
        </w:rPr>
        <w:t xml:space="preserve"> </w:t>
      </w:r>
      <w:r w:rsidRPr="006C0A8E">
        <w:rPr>
          <w:rtl/>
        </w:rPr>
        <w:t>ואריאל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ויינשטיין </w:t>
      </w:r>
      <w:r w:rsidR="005E0871">
        <w:rPr>
          <w:rtl/>
        </w:rPr>
        <w:t>–</w:t>
      </w:r>
      <w:r w:rsidRPr="006C0A8E">
        <w:rPr>
          <w:rtl/>
        </w:rPr>
        <w:t xml:space="preserve"> אינם כאן. כבוד השר אמר את דברו,</w:t>
      </w:r>
      <w:r w:rsidR="005E0871">
        <w:rPr>
          <w:rtl/>
        </w:rPr>
        <w:t xml:space="preserve"> </w:t>
      </w:r>
      <w:r w:rsidRPr="006C0A8E">
        <w:rPr>
          <w:rtl/>
        </w:rPr>
        <w:t>ואנחנו</w:t>
      </w:r>
      <w:r w:rsidR="005E0871">
        <w:rPr>
          <w:rtl/>
        </w:rPr>
        <w:t xml:space="preserve"> </w:t>
      </w:r>
      <w:r w:rsidRPr="006C0A8E">
        <w:rPr>
          <w:rtl/>
        </w:rPr>
        <w:t>ניגש</w:t>
      </w:r>
      <w:r w:rsidR="005E0871">
        <w:rPr>
          <w:rtl/>
        </w:rPr>
        <w:t xml:space="preserve"> </w:t>
      </w:r>
      <w:r w:rsidRPr="006C0A8E">
        <w:rPr>
          <w:rtl/>
        </w:rPr>
        <w:t>ישר להצבעה.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מצביעים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הצעת חוק סדר הדין הפלילי (תיקון מס' 21), התשנ"ה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קריאה ראשונה, והעברתה לוועדת החוקה, חוק ומשפט.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6C0A8E" w:rsidRPr="006C0A8E">
        <w:rPr>
          <w:rtl/>
        </w:rPr>
        <w:t xml:space="preserve"> 5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ההצעה להעביר את הצעת חוק סדר הדין הפלילי (תיקון מס' 21), התשנ"ה</w:t>
      </w:r>
      <w:r w:rsidR="005E0871">
        <w:rPr>
          <w:rtl/>
        </w:rPr>
        <w:t>–</w:t>
      </w:r>
      <w:r w:rsidRPr="006C0A8E">
        <w:rPr>
          <w:rtl/>
        </w:rPr>
        <w:t>1995,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ל</w:t>
      </w:r>
      <w:r w:rsidR="006C0A8E" w:rsidRPr="006C0A8E">
        <w:rPr>
          <w:rtl/>
        </w:rPr>
        <w:t>וועדת החוקה, חוק ומשפט התקבלה.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חמישה</w:t>
      </w:r>
      <w:r w:rsidR="005E0871">
        <w:rPr>
          <w:rtl/>
        </w:rPr>
        <w:t xml:space="preserve"> </w:t>
      </w:r>
      <w:r w:rsidRPr="006C0A8E">
        <w:rPr>
          <w:rtl/>
        </w:rPr>
        <w:t>בעד,</w:t>
      </w:r>
      <w:r w:rsidR="005E0871">
        <w:rPr>
          <w:rtl/>
        </w:rPr>
        <w:t xml:space="preserve"> </w:t>
      </w:r>
      <w:r w:rsidRPr="006C0A8E">
        <w:rPr>
          <w:rtl/>
        </w:rPr>
        <w:t>אין</w:t>
      </w:r>
      <w:r w:rsidR="005E0871">
        <w:rPr>
          <w:rtl/>
        </w:rPr>
        <w:t xml:space="preserve"> </w:t>
      </w:r>
      <w:r w:rsidRPr="006C0A8E">
        <w:rPr>
          <w:rtl/>
        </w:rPr>
        <w:t>מתנגדים</w:t>
      </w:r>
      <w:r w:rsidR="005E0871">
        <w:rPr>
          <w:rtl/>
        </w:rPr>
        <w:t xml:space="preserve"> </w:t>
      </w:r>
      <w:r w:rsidRPr="006C0A8E">
        <w:rPr>
          <w:rtl/>
        </w:rPr>
        <w:t>ואין</w:t>
      </w:r>
      <w:r w:rsidR="005E0871">
        <w:rPr>
          <w:rtl/>
        </w:rPr>
        <w:t xml:space="preserve"> </w:t>
      </w:r>
      <w:r w:rsidRPr="006C0A8E">
        <w:rPr>
          <w:rtl/>
        </w:rPr>
        <w:t>נמנעים. הצעת החוק אושרה והיא תעבור לדיון</w:t>
      </w:r>
      <w:r w:rsidR="005E0871">
        <w:rPr>
          <w:rtl/>
        </w:rPr>
        <w:t xml:space="preserve"> </w:t>
      </w:r>
      <w:r w:rsidRPr="006C0A8E">
        <w:rPr>
          <w:rtl/>
        </w:rPr>
        <w:t>בוועדת החוקה, חוק ומשפט.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1"/>
        <w:rPr>
          <w:rtl/>
        </w:rPr>
      </w:pPr>
      <w:bookmarkStart w:id="23" w:name="_Toc460918583"/>
      <w:r w:rsidRPr="005E0871">
        <w:rPr>
          <w:rtl/>
        </w:rPr>
        <w:t>הצעת חוק רואי</w:t>
      </w:r>
      <w:r>
        <w:rPr>
          <w:rtl/>
        </w:rPr>
        <w:t>-</w:t>
      </w:r>
      <w:r w:rsidRPr="005E0871">
        <w:rPr>
          <w:rtl/>
        </w:rPr>
        <w:t>חשבון (תיקון מס' 7) (שיפוט משמעתי והוראות אחרות), התשנ"ה</w:t>
      </w:r>
      <w:r>
        <w:rPr>
          <w:rtl/>
        </w:rPr>
        <w:t>–</w:t>
      </w:r>
      <w:r w:rsidRPr="005E0871">
        <w:rPr>
          <w:rtl/>
        </w:rPr>
        <w:t>1995</w:t>
      </w:r>
      <w:bookmarkEnd w:id="23"/>
    </w:p>
    <w:p w:rsidR="005E0871" w:rsidRPr="005E0871" w:rsidRDefault="005E0871" w:rsidP="005E0871">
      <w:pPr>
        <w:pStyle w:val="1"/>
        <w:rPr>
          <w:rtl/>
        </w:rPr>
      </w:pPr>
      <w:bookmarkStart w:id="24" w:name="_Toc460918584"/>
      <w:r w:rsidRPr="005E0871">
        <w:rPr>
          <w:rtl/>
        </w:rPr>
        <w:t>(קריאה ראשונה)</w:t>
      </w:r>
      <w:bookmarkEnd w:id="24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אנו</w:t>
      </w:r>
      <w:r w:rsidR="005E0871">
        <w:rPr>
          <w:rtl/>
        </w:rPr>
        <w:t xml:space="preserve"> </w:t>
      </w:r>
      <w:r w:rsidRPr="006C0A8E">
        <w:rPr>
          <w:rtl/>
        </w:rPr>
        <w:t>עוברים</w:t>
      </w:r>
      <w:r w:rsidR="005E0871">
        <w:rPr>
          <w:rtl/>
        </w:rPr>
        <w:t xml:space="preserve"> </w:t>
      </w:r>
      <w:r w:rsidRPr="006C0A8E">
        <w:rPr>
          <w:rtl/>
        </w:rPr>
        <w:t>להצעת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</w:t>
      </w:r>
      <w:r w:rsidRPr="006C0A8E">
        <w:rPr>
          <w:rtl/>
        </w:rPr>
        <w:t>מס' 7) (שיפוט משמעתי והוראות</w:t>
      </w:r>
      <w:r w:rsidR="005E0871">
        <w:rPr>
          <w:rtl/>
        </w:rPr>
        <w:t xml:space="preserve"> </w:t>
      </w:r>
      <w:r w:rsidRPr="006C0A8E">
        <w:rPr>
          <w:rtl/>
        </w:rPr>
        <w:t>אחרות),</w:t>
      </w:r>
      <w:r w:rsidR="005E0871">
        <w:rPr>
          <w:rtl/>
        </w:rPr>
        <w:t xml:space="preserve"> </w:t>
      </w:r>
      <w:r w:rsidRPr="006C0A8E">
        <w:rPr>
          <w:rtl/>
        </w:rPr>
        <w:t>התשנ"ה</w:t>
      </w:r>
      <w:r w:rsidR="005E0871">
        <w:rPr>
          <w:rtl/>
        </w:rPr>
        <w:t>–</w:t>
      </w:r>
      <w:r w:rsidRPr="006C0A8E">
        <w:rPr>
          <w:rtl/>
        </w:rPr>
        <w:t>1995,</w:t>
      </w:r>
      <w:r w:rsidR="005E0871">
        <w:rPr>
          <w:rtl/>
        </w:rPr>
        <w:t xml:space="preserve"> </w:t>
      </w:r>
      <w:r w:rsidRPr="006C0A8E">
        <w:rPr>
          <w:rtl/>
        </w:rPr>
        <w:t>קריאה ראשונה. אני מזמין את כבוד שר המשפטים להציג לפנינו</w:t>
      </w:r>
      <w:r w:rsidR="005E0871">
        <w:rPr>
          <w:rtl/>
        </w:rPr>
        <w:t xml:space="preserve"> </w:t>
      </w:r>
      <w:r w:rsidRPr="006C0A8E">
        <w:rPr>
          <w:rtl/>
        </w:rPr>
        <w:t>את ההצעה. בבקשה.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שר המשפטים ד' ליבאי: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מביא בזאת לקריאה ראשונה את הצעת חוק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חשבון (תיקון מס' 7) (שיפוט משמעתי והוראות אחרות), התשנ"ה</w:t>
      </w:r>
      <w:r w:rsidR="005E0871">
        <w:rPr>
          <w:rtl/>
        </w:rPr>
        <w:t>–</w:t>
      </w:r>
      <w:r w:rsidRPr="006C0A8E">
        <w:rPr>
          <w:rtl/>
        </w:rPr>
        <w:t>1995.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הליכי</w:t>
      </w:r>
      <w:r w:rsidR="005E0871">
        <w:rPr>
          <w:rtl/>
        </w:rPr>
        <w:t xml:space="preserve"> </w:t>
      </w:r>
      <w:r w:rsidRPr="006C0A8E">
        <w:rPr>
          <w:rtl/>
        </w:rPr>
        <w:t>השיפוט</w:t>
      </w:r>
      <w:r w:rsidR="005E0871">
        <w:rPr>
          <w:rtl/>
        </w:rPr>
        <w:t xml:space="preserve"> </w:t>
      </w:r>
      <w:r w:rsidRPr="006C0A8E">
        <w:rPr>
          <w:rtl/>
        </w:rPr>
        <w:t>המשמעתי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החשבון</w:t>
      </w:r>
      <w:r w:rsidR="005E0871">
        <w:rPr>
          <w:rtl/>
        </w:rPr>
        <w:t xml:space="preserve"> </w:t>
      </w:r>
      <w:r w:rsidRPr="006C0A8E">
        <w:rPr>
          <w:rtl/>
        </w:rPr>
        <w:t>גובשו</w:t>
      </w:r>
      <w:r w:rsidR="005E0871">
        <w:rPr>
          <w:rtl/>
        </w:rPr>
        <w:t xml:space="preserve"> </w:t>
      </w:r>
      <w:r w:rsidRPr="006C0A8E">
        <w:rPr>
          <w:rtl/>
        </w:rPr>
        <w:t>בהצעה המונחת בפניכם על</w:t>
      </w:r>
      <w:r w:rsidR="005E0871">
        <w:rPr>
          <w:rtl/>
        </w:rPr>
        <w:t>-</w:t>
      </w:r>
      <w:r w:rsidRPr="006C0A8E">
        <w:rPr>
          <w:rtl/>
        </w:rPr>
        <w:t>פי</w:t>
      </w:r>
      <w:r w:rsidR="005E0871">
        <w:rPr>
          <w:rtl/>
        </w:rPr>
        <w:t xml:space="preserve"> </w:t>
      </w:r>
      <w:r w:rsidRPr="006C0A8E">
        <w:rPr>
          <w:rtl/>
        </w:rPr>
        <w:t>מתכונת</w:t>
      </w:r>
      <w:r w:rsidR="005E0871">
        <w:rPr>
          <w:rtl/>
        </w:rPr>
        <w:t xml:space="preserve"> </w:t>
      </w:r>
      <w:r w:rsidRPr="006C0A8E">
        <w:rPr>
          <w:rtl/>
        </w:rPr>
        <w:t>הדומה לזו של מערכת השיפוט המשמעתי הנוהגת לגבי עורכי</w:t>
      </w:r>
      <w:r w:rsidR="005E0871">
        <w:rPr>
          <w:rtl/>
        </w:rPr>
        <w:t>-</w:t>
      </w:r>
      <w:r w:rsidRPr="006C0A8E">
        <w:rPr>
          <w:rtl/>
        </w:rPr>
        <w:t>דין על</w:t>
      </w:r>
      <w:r w:rsidR="005E0871">
        <w:rPr>
          <w:rtl/>
        </w:rPr>
        <w:t>-</w:t>
      </w:r>
      <w:r w:rsidRPr="006C0A8E">
        <w:rPr>
          <w:rtl/>
        </w:rPr>
        <w:t>פי חוק לשכת</w:t>
      </w:r>
      <w:r w:rsidR="005E0871">
        <w:rPr>
          <w:rtl/>
        </w:rPr>
        <w:t xml:space="preserve"> </w:t>
      </w:r>
      <w:r w:rsidRPr="006C0A8E">
        <w:rPr>
          <w:rtl/>
        </w:rPr>
        <w:t>עורכי</w:t>
      </w:r>
      <w:r w:rsidR="005E0871">
        <w:rPr>
          <w:rtl/>
        </w:rPr>
        <w:t>-</w:t>
      </w:r>
      <w:r w:rsidRPr="006C0A8E">
        <w:rPr>
          <w:rtl/>
        </w:rPr>
        <w:t>הדין, התשכ"א</w:t>
      </w:r>
      <w:r w:rsidR="005E0871">
        <w:rPr>
          <w:rtl/>
        </w:rPr>
        <w:t>–</w:t>
      </w:r>
      <w:r w:rsidRPr="006C0A8E">
        <w:rPr>
          <w:rtl/>
        </w:rPr>
        <w:t>1961.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יוקמו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דין למשמעת בערכאה ראשונה ובית</w:t>
      </w:r>
      <w:r w:rsidR="005E0871">
        <w:rPr>
          <w:rtl/>
        </w:rPr>
        <w:t>-</w:t>
      </w:r>
      <w:r w:rsidRPr="006C0A8E">
        <w:rPr>
          <w:rtl/>
        </w:rPr>
        <w:t>דין לערעורים, שחבריהם ימונו מתוך</w:t>
      </w:r>
      <w:r w:rsidR="005E0871">
        <w:rPr>
          <w:rtl/>
        </w:rPr>
        <w:t xml:space="preserve"> </w:t>
      </w:r>
      <w:r w:rsidRPr="006C0A8E">
        <w:rPr>
          <w:rtl/>
        </w:rPr>
        <w:t>רשימות</w:t>
      </w:r>
      <w:r w:rsidR="005E0871">
        <w:rPr>
          <w:rtl/>
        </w:rPr>
        <w:t xml:space="preserve"> </w:t>
      </w:r>
      <w:r w:rsidRPr="006C0A8E">
        <w:rPr>
          <w:rtl/>
        </w:rPr>
        <w:t>מועמדים שיציעו לשכת רואי</w:t>
      </w:r>
      <w:r w:rsidR="005E0871">
        <w:rPr>
          <w:rtl/>
        </w:rPr>
        <w:t>-</w:t>
      </w:r>
      <w:r w:rsidRPr="006C0A8E">
        <w:rPr>
          <w:rtl/>
        </w:rPr>
        <w:t>חשבון בישראל, לשכת עורכי</w:t>
      </w:r>
      <w:r w:rsidR="005E0871">
        <w:rPr>
          <w:rtl/>
        </w:rPr>
        <w:t>-</w:t>
      </w:r>
      <w:r w:rsidRPr="006C0A8E">
        <w:rPr>
          <w:rtl/>
        </w:rPr>
        <w:t>הדין והמנהל הכללי של</w:t>
      </w:r>
      <w:r w:rsidR="005E0871">
        <w:rPr>
          <w:rtl/>
        </w:rPr>
        <w:t xml:space="preserve"> </w:t>
      </w:r>
      <w:r w:rsidRPr="006C0A8E">
        <w:rPr>
          <w:rtl/>
        </w:rPr>
        <w:t>משרד המשפטים.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ההצעה קובעת גם דרכי מינוי תובע, חוקר וועדת קבילות.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היועץ</w:t>
      </w:r>
      <w:r w:rsidR="005E0871">
        <w:rPr>
          <w:rtl/>
        </w:rPr>
        <w:t xml:space="preserve"> </w:t>
      </w:r>
      <w:r w:rsidRPr="006C0A8E">
        <w:rPr>
          <w:rtl/>
        </w:rPr>
        <w:t>המשפטי</w:t>
      </w:r>
      <w:r w:rsidR="005E0871">
        <w:rPr>
          <w:rtl/>
        </w:rPr>
        <w:t xml:space="preserve"> </w:t>
      </w:r>
      <w:r w:rsidRPr="006C0A8E">
        <w:rPr>
          <w:rtl/>
        </w:rPr>
        <w:t>לממשלה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נציגיו רשאים יהיו להתייצב בהליך משמעתי, לטעון,</w:t>
      </w:r>
      <w:r w:rsidR="005E0871">
        <w:rPr>
          <w:rtl/>
        </w:rPr>
        <w:t xml:space="preserve"> </w:t>
      </w:r>
      <w:r w:rsidRPr="006C0A8E">
        <w:rPr>
          <w:rtl/>
        </w:rPr>
        <w:t>להביא ראיות ולחקור עדים.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המבנה</w:t>
      </w:r>
      <w:r w:rsidR="005E0871">
        <w:rPr>
          <w:rtl/>
        </w:rPr>
        <w:t xml:space="preserve"> </w:t>
      </w:r>
      <w:r w:rsidRPr="006C0A8E">
        <w:rPr>
          <w:rtl/>
        </w:rPr>
        <w:t>החדש</w:t>
      </w:r>
      <w:r w:rsidR="005E0871">
        <w:rPr>
          <w:rtl/>
        </w:rPr>
        <w:t xml:space="preserve"> </w:t>
      </w:r>
      <w:r w:rsidRPr="006C0A8E">
        <w:rPr>
          <w:rtl/>
        </w:rPr>
        <w:t>המוצע ישפר את המצב הקיים. כיום, מועצת רואי</w:t>
      </w:r>
      <w:r w:rsidR="005E0871">
        <w:rPr>
          <w:rtl/>
        </w:rPr>
        <w:t>-</w:t>
      </w:r>
      <w:r w:rsidRPr="006C0A8E">
        <w:rPr>
          <w:rtl/>
        </w:rPr>
        <w:t>חשבון במליאתה היא</w:t>
      </w:r>
      <w:r w:rsidR="005E0871">
        <w:rPr>
          <w:rtl/>
        </w:rPr>
        <w:t xml:space="preserve"> </w:t>
      </w:r>
      <w:r w:rsidRPr="006C0A8E">
        <w:rPr>
          <w:rtl/>
        </w:rPr>
        <w:t>הגוף</w:t>
      </w:r>
      <w:r w:rsidR="005E0871">
        <w:rPr>
          <w:rtl/>
        </w:rPr>
        <w:t xml:space="preserve"> </w:t>
      </w:r>
      <w:r w:rsidRPr="006C0A8E">
        <w:rPr>
          <w:rtl/>
        </w:rPr>
        <w:t>החוקר</w:t>
      </w:r>
      <w:r w:rsidR="005E0871">
        <w:rPr>
          <w:rtl/>
        </w:rPr>
        <w:t xml:space="preserve"> </w:t>
      </w:r>
      <w:r w:rsidRPr="006C0A8E">
        <w:rPr>
          <w:rtl/>
        </w:rPr>
        <w:t>באשר</w:t>
      </w:r>
      <w:r w:rsidR="005E0871">
        <w:rPr>
          <w:rtl/>
        </w:rPr>
        <w:t xml:space="preserve"> </w:t>
      </w:r>
      <w:r w:rsidRPr="006C0A8E">
        <w:rPr>
          <w:rtl/>
        </w:rPr>
        <w:t>לרמה</w:t>
      </w:r>
      <w:r w:rsidR="005E0871">
        <w:rPr>
          <w:rtl/>
        </w:rPr>
        <w:t xml:space="preserve"> </w:t>
      </w:r>
      <w:r w:rsidRPr="006C0A8E">
        <w:rPr>
          <w:rtl/>
        </w:rPr>
        <w:t>האתית</w:t>
      </w:r>
      <w:r w:rsidR="005E0871">
        <w:rPr>
          <w:rtl/>
        </w:rPr>
        <w:t xml:space="preserve"> </w:t>
      </w:r>
      <w:r w:rsidRPr="006C0A8E">
        <w:rPr>
          <w:rtl/>
        </w:rPr>
        <w:t>של התנהגות רואי</w:t>
      </w:r>
      <w:r w:rsidR="005E0871">
        <w:rPr>
          <w:rtl/>
        </w:rPr>
        <w:t>-</w:t>
      </w:r>
      <w:r w:rsidRPr="006C0A8E">
        <w:rPr>
          <w:rtl/>
        </w:rPr>
        <w:t>החשבון. היא הגוף הדן והיא הגוף</w:t>
      </w:r>
      <w:r w:rsidR="005E0871">
        <w:rPr>
          <w:rtl/>
        </w:rPr>
        <w:t xml:space="preserve"> </w:t>
      </w:r>
      <w:r w:rsidRPr="006C0A8E">
        <w:rPr>
          <w:rtl/>
        </w:rPr>
        <w:t>המחליט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אמצעי המשמעת שיינקט כלפי רואה</w:t>
      </w:r>
      <w:r w:rsidR="005E0871">
        <w:rPr>
          <w:rtl/>
        </w:rPr>
        <w:t>-</w:t>
      </w:r>
      <w:r w:rsidRPr="006C0A8E">
        <w:rPr>
          <w:rtl/>
        </w:rPr>
        <w:t>החשבון שמעשיו נמצאו פגומים. ערעור על</w:t>
      </w:r>
      <w:r w:rsidR="005E0871">
        <w:rPr>
          <w:rtl/>
        </w:rPr>
        <w:t xml:space="preserve"> </w:t>
      </w:r>
      <w:r w:rsidRPr="006C0A8E">
        <w:rPr>
          <w:rtl/>
        </w:rPr>
        <w:t>החלטות מועצת רואי</w:t>
      </w:r>
      <w:r w:rsidR="005E0871">
        <w:rPr>
          <w:rtl/>
        </w:rPr>
        <w:t>-</w:t>
      </w:r>
      <w:r w:rsidRPr="006C0A8E">
        <w:rPr>
          <w:rtl/>
        </w:rPr>
        <w:t>חשבון ניתן להגיש כיום לבית</w:t>
      </w:r>
      <w:r w:rsidR="005E0871">
        <w:rPr>
          <w:rtl/>
        </w:rPr>
        <w:t>-</w:t>
      </w:r>
      <w:r w:rsidRPr="006C0A8E">
        <w:rPr>
          <w:rtl/>
        </w:rPr>
        <w:t>המשפט העליון.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לפי</w:t>
      </w:r>
      <w:r w:rsidR="005E0871">
        <w:rPr>
          <w:rtl/>
        </w:rPr>
        <w:t xml:space="preserve"> </w:t>
      </w:r>
      <w:r w:rsidRPr="006C0A8E">
        <w:rPr>
          <w:rtl/>
        </w:rPr>
        <w:t>ההצעה</w:t>
      </w:r>
      <w:r w:rsidR="005E0871">
        <w:rPr>
          <w:rtl/>
        </w:rPr>
        <w:t xml:space="preserve"> </w:t>
      </w:r>
      <w:r w:rsidRPr="006C0A8E">
        <w:rPr>
          <w:rtl/>
        </w:rPr>
        <w:t>המוגשת</w:t>
      </w:r>
      <w:r w:rsidR="005E0871">
        <w:rPr>
          <w:rtl/>
        </w:rPr>
        <w:t xml:space="preserve"> </w:t>
      </w:r>
      <w:r w:rsidRPr="006C0A8E">
        <w:rPr>
          <w:rtl/>
        </w:rPr>
        <w:t>עכשיו, ימונו</w:t>
      </w:r>
      <w:r w:rsidR="005E0871">
        <w:rPr>
          <w:rtl/>
        </w:rPr>
        <w:t xml:space="preserve"> </w:t>
      </w:r>
      <w:r w:rsidRPr="006C0A8E">
        <w:rPr>
          <w:rtl/>
        </w:rPr>
        <w:t>ממלאי תפקידים מיוחדים לערוך חקירה בנפרד</w:t>
      </w:r>
      <w:r w:rsidR="005E0871">
        <w:rPr>
          <w:rtl/>
        </w:rPr>
        <w:t xml:space="preserve"> </w:t>
      </w:r>
      <w:r w:rsidRPr="006C0A8E">
        <w:rPr>
          <w:rtl/>
        </w:rPr>
        <w:t>מהתביעה</w:t>
      </w:r>
      <w:r w:rsidR="005E0871">
        <w:rPr>
          <w:rtl/>
        </w:rPr>
        <w:t xml:space="preserve"> </w:t>
      </w:r>
      <w:r w:rsidRPr="006C0A8E">
        <w:rPr>
          <w:rtl/>
        </w:rPr>
        <w:t>ובנפרד</w:t>
      </w:r>
      <w:r w:rsidR="005E0871">
        <w:rPr>
          <w:rtl/>
        </w:rPr>
        <w:t xml:space="preserve"> </w:t>
      </w:r>
      <w:r w:rsidRPr="006C0A8E">
        <w:rPr>
          <w:rtl/>
        </w:rPr>
        <w:t>מהגוף</w:t>
      </w:r>
      <w:r w:rsidR="005E0871">
        <w:rPr>
          <w:rtl/>
        </w:rPr>
        <w:t xml:space="preserve"> </w:t>
      </w:r>
      <w:r w:rsidRPr="006C0A8E">
        <w:rPr>
          <w:rtl/>
        </w:rPr>
        <w:t>המיוחד שיגיש את הקבילות. כמו כן יוקמו בתי</w:t>
      </w:r>
      <w:r w:rsidR="005E0871">
        <w:rPr>
          <w:rtl/>
        </w:rPr>
        <w:t>-</w:t>
      </w:r>
      <w:r w:rsidRPr="006C0A8E">
        <w:rPr>
          <w:rtl/>
        </w:rPr>
        <w:t>דין משמעתיים</w:t>
      </w:r>
      <w:r w:rsidR="005E0871">
        <w:rPr>
          <w:rtl/>
        </w:rPr>
        <w:t xml:space="preserve"> </w:t>
      </w:r>
      <w:r w:rsidRPr="006C0A8E">
        <w:rPr>
          <w:rtl/>
        </w:rPr>
        <w:t>לדיון</w:t>
      </w:r>
      <w:r w:rsidR="005E0871">
        <w:rPr>
          <w:rtl/>
        </w:rPr>
        <w:t xml:space="preserve"> </w:t>
      </w:r>
      <w:r w:rsidRPr="006C0A8E">
        <w:rPr>
          <w:rtl/>
        </w:rPr>
        <w:t>בקובלנות</w:t>
      </w:r>
      <w:r w:rsidR="005E0871">
        <w:rPr>
          <w:rtl/>
        </w:rPr>
        <w:t xml:space="preserve"> </w:t>
      </w:r>
      <w:r w:rsidRPr="006C0A8E">
        <w:rPr>
          <w:rtl/>
        </w:rPr>
        <w:t>ובערעורים,</w:t>
      </w:r>
      <w:r w:rsidR="005E0871">
        <w:rPr>
          <w:rtl/>
        </w:rPr>
        <w:t xml:space="preserve"> </w:t>
      </w:r>
      <w:r w:rsidRPr="006C0A8E">
        <w:rPr>
          <w:rtl/>
        </w:rPr>
        <w:t>כשהם</w:t>
      </w:r>
      <w:r w:rsidR="005E0871">
        <w:rPr>
          <w:rtl/>
        </w:rPr>
        <w:t xml:space="preserve"> </w:t>
      </w:r>
      <w:r w:rsidRPr="006C0A8E">
        <w:rPr>
          <w:rtl/>
        </w:rPr>
        <w:t>נפרדים</w:t>
      </w:r>
      <w:r w:rsidR="005E0871">
        <w:rPr>
          <w:rtl/>
        </w:rPr>
        <w:t xml:space="preserve"> </w:t>
      </w:r>
      <w:r w:rsidRPr="006C0A8E">
        <w:rPr>
          <w:rtl/>
        </w:rPr>
        <w:t>ממערכות החקירה והתביעה. על</w:t>
      </w:r>
      <w:r w:rsidR="005E0871">
        <w:rPr>
          <w:rtl/>
        </w:rPr>
        <w:t>-</w:t>
      </w:r>
      <w:r w:rsidRPr="006C0A8E">
        <w:rPr>
          <w:rtl/>
        </w:rPr>
        <w:t>פי ההצעה</w:t>
      </w:r>
      <w:r w:rsidR="005E0871">
        <w:rPr>
          <w:rtl/>
        </w:rPr>
        <w:t xml:space="preserve"> </w:t>
      </w:r>
      <w:r w:rsidRPr="006C0A8E">
        <w:rPr>
          <w:rtl/>
        </w:rPr>
        <w:t>הנדונה, מיתוספת</w:t>
      </w:r>
      <w:r w:rsidR="005E0871">
        <w:rPr>
          <w:rtl/>
        </w:rPr>
        <w:t xml:space="preserve"> </w:t>
      </w:r>
      <w:r w:rsidRPr="006C0A8E">
        <w:rPr>
          <w:rtl/>
        </w:rPr>
        <w:t>למערכת</w:t>
      </w:r>
      <w:r w:rsidR="005E0871">
        <w:rPr>
          <w:rtl/>
        </w:rPr>
        <w:t xml:space="preserve"> </w:t>
      </w:r>
      <w:r w:rsidRPr="006C0A8E">
        <w:rPr>
          <w:rtl/>
        </w:rPr>
        <w:t>הדין</w:t>
      </w:r>
      <w:r w:rsidR="005E0871">
        <w:rPr>
          <w:rtl/>
        </w:rPr>
        <w:t xml:space="preserve"> </w:t>
      </w:r>
      <w:r w:rsidRPr="006C0A8E">
        <w:rPr>
          <w:rtl/>
        </w:rPr>
        <w:t>המשמעתי ערכאת ביניים, בין בית</w:t>
      </w:r>
      <w:r w:rsidR="005E0871">
        <w:rPr>
          <w:rtl/>
        </w:rPr>
        <w:t>-</w:t>
      </w:r>
      <w:r w:rsidRPr="006C0A8E">
        <w:rPr>
          <w:rtl/>
        </w:rPr>
        <w:t>הדין המשמעתי ובין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 העליון, והיא בית</w:t>
      </w:r>
      <w:r w:rsidR="005E0871">
        <w:rPr>
          <w:rtl/>
        </w:rPr>
        <w:t>-</w:t>
      </w:r>
      <w:r w:rsidRPr="006C0A8E">
        <w:rPr>
          <w:rtl/>
        </w:rPr>
        <w:t>הדין לערעורים.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הדיונים</w:t>
      </w:r>
      <w:r w:rsidR="005E0871">
        <w:rPr>
          <w:rtl/>
        </w:rPr>
        <w:t xml:space="preserve"> </w:t>
      </w:r>
      <w:r w:rsidRPr="006C0A8E">
        <w:rPr>
          <w:rtl/>
        </w:rPr>
        <w:t>בבית</w:t>
      </w:r>
      <w:r w:rsidR="005E0871">
        <w:rPr>
          <w:rtl/>
        </w:rPr>
        <w:t>-</w:t>
      </w:r>
      <w:r w:rsidRPr="006C0A8E">
        <w:rPr>
          <w:rtl/>
        </w:rPr>
        <w:t>הדין</w:t>
      </w:r>
      <w:r w:rsidR="005E0871">
        <w:rPr>
          <w:rtl/>
        </w:rPr>
        <w:t xml:space="preserve"> </w:t>
      </w:r>
      <w:r w:rsidRPr="006C0A8E">
        <w:rPr>
          <w:rtl/>
        </w:rPr>
        <w:t>יתנהלו</w:t>
      </w:r>
      <w:r w:rsidR="005E0871">
        <w:rPr>
          <w:rtl/>
        </w:rPr>
        <w:t xml:space="preserve"> </w:t>
      </w:r>
      <w:r w:rsidRPr="006C0A8E">
        <w:rPr>
          <w:rtl/>
        </w:rPr>
        <w:t>בדלתיים</w:t>
      </w:r>
      <w:r w:rsidR="005E0871">
        <w:rPr>
          <w:rtl/>
        </w:rPr>
        <w:t xml:space="preserve"> </w:t>
      </w:r>
      <w:r w:rsidRPr="006C0A8E">
        <w:rPr>
          <w:rtl/>
        </w:rPr>
        <w:t>סגורות,</w:t>
      </w:r>
      <w:r w:rsidR="005E0871">
        <w:rPr>
          <w:rtl/>
        </w:rPr>
        <w:t xml:space="preserve"> </w:t>
      </w:r>
      <w:r w:rsidRPr="006C0A8E">
        <w:rPr>
          <w:rtl/>
        </w:rPr>
        <w:t>אלא אם כן בית</w:t>
      </w:r>
      <w:r w:rsidR="005E0871">
        <w:rPr>
          <w:rtl/>
        </w:rPr>
        <w:t>-</w:t>
      </w:r>
      <w:r w:rsidRPr="006C0A8E">
        <w:rPr>
          <w:rtl/>
        </w:rPr>
        <w:t>הדין או מועצת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חשבון הורו אחרת.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בהעדר</w:t>
      </w:r>
      <w:r w:rsidR="005E0871">
        <w:rPr>
          <w:rtl/>
        </w:rPr>
        <w:t xml:space="preserve"> </w:t>
      </w:r>
      <w:r w:rsidRPr="006C0A8E">
        <w:rPr>
          <w:rtl/>
        </w:rPr>
        <w:t>הסמכה</w:t>
      </w:r>
      <w:r w:rsidR="005E0871">
        <w:rPr>
          <w:rtl/>
        </w:rPr>
        <w:t xml:space="preserve"> </w:t>
      </w:r>
      <w:r w:rsidRPr="006C0A8E">
        <w:rPr>
          <w:rtl/>
        </w:rPr>
        <w:t>בחוק</w:t>
      </w:r>
      <w:r w:rsidR="005E0871">
        <w:rPr>
          <w:rtl/>
        </w:rPr>
        <w:t xml:space="preserve"> </w:t>
      </w:r>
      <w:r w:rsidRPr="006C0A8E">
        <w:rPr>
          <w:rtl/>
        </w:rPr>
        <w:t>הקיים לעניין זימון עדים ולעניין חובת הגשת מסמכים לגוף</w:t>
      </w:r>
      <w:r w:rsidR="005E0871">
        <w:rPr>
          <w:rtl/>
        </w:rPr>
        <w:t xml:space="preserve"> </w:t>
      </w:r>
      <w:r w:rsidRPr="006C0A8E">
        <w:rPr>
          <w:rtl/>
        </w:rPr>
        <w:t>החוקר</w:t>
      </w:r>
      <w:r w:rsidR="005E0871">
        <w:rPr>
          <w:rtl/>
        </w:rPr>
        <w:t xml:space="preserve"> </w:t>
      </w:r>
      <w:r w:rsidRPr="006C0A8E">
        <w:rPr>
          <w:rtl/>
        </w:rPr>
        <w:t>והשופט,</w:t>
      </w:r>
      <w:r w:rsidR="005E0871">
        <w:rPr>
          <w:rtl/>
        </w:rPr>
        <w:t xml:space="preserve"> </w:t>
      </w:r>
      <w:r w:rsidRPr="006C0A8E">
        <w:rPr>
          <w:rtl/>
        </w:rPr>
        <w:t>מוצע בזה כי לבית</w:t>
      </w:r>
      <w:r w:rsidR="005E0871">
        <w:rPr>
          <w:rtl/>
        </w:rPr>
        <w:t>-</w:t>
      </w:r>
      <w:r w:rsidRPr="006C0A8E">
        <w:rPr>
          <w:rtl/>
        </w:rPr>
        <w:t>הדין יהיו בנושאים אלה סמכויות הדומות לסמכויות</w:t>
      </w:r>
      <w:r w:rsidR="005E0871">
        <w:rPr>
          <w:rtl/>
        </w:rPr>
        <w:t xml:space="preserve"> </w:t>
      </w:r>
      <w:r w:rsidRPr="006C0A8E">
        <w:rPr>
          <w:rtl/>
        </w:rPr>
        <w:t>ועדת חקירה ממלכתית לפי חוק ועדות חקירה, התשכ"ח</w:t>
      </w:r>
      <w:r w:rsidR="005E0871">
        <w:rPr>
          <w:rtl/>
        </w:rPr>
        <w:t>–</w:t>
      </w:r>
      <w:r w:rsidRPr="006C0A8E">
        <w:rPr>
          <w:rtl/>
        </w:rPr>
        <w:t>1968.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עד</w:t>
      </w:r>
      <w:r w:rsidR="005E0871">
        <w:rPr>
          <w:rtl/>
        </w:rPr>
        <w:t xml:space="preserve"> </w:t>
      </w:r>
      <w:r w:rsidRPr="006C0A8E">
        <w:rPr>
          <w:rtl/>
        </w:rPr>
        <w:t>אשר</w:t>
      </w:r>
      <w:r w:rsidR="005E0871">
        <w:rPr>
          <w:rtl/>
        </w:rPr>
        <w:t xml:space="preserve"> </w:t>
      </w:r>
      <w:r w:rsidRPr="006C0A8E">
        <w:rPr>
          <w:rtl/>
        </w:rPr>
        <w:t>יותקנו</w:t>
      </w:r>
      <w:r w:rsidR="005E0871">
        <w:rPr>
          <w:rtl/>
        </w:rPr>
        <w:t xml:space="preserve"> </w:t>
      </w:r>
      <w:r w:rsidRPr="006C0A8E">
        <w:rPr>
          <w:rtl/>
        </w:rPr>
        <w:t>תקנות מיוחדות לבתי</w:t>
      </w:r>
      <w:r w:rsidR="005E0871">
        <w:rPr>
          <w:rtl/>
        </w:rPr>
        <w:t>-</w:t>
      </w:r>
      <w:r w:rsidRPr="006C0A8E">
        <w:rPr>
          <w:rtl/>
        </w:rPr>
        <w:t>הדין החדשים, הם יפעלו בדרך שתיראה להם</w:t>
      </w:r>
      <w:r w:rsidR="005E0871">
        <w:rPr>
          <w:rtl/>
        </w:rPr>
        <w:t xml:space="preserve"> </w:t>
      </w:r>
      <w:r w:rsidRPr="006C0A8E">
        <w:rPr>
          <w:rtl/>
        </w:rPr>
        <w:t>מועילה, ללא תלות בסדרי הדין ובדיני הראיות הנהוגים בבתי</w:t>
      </w:r>
      <w:r w:rsidR="005E0871">
        <w:rPr>
          <w:rtl/>
        </w:rPr>
        <w:t>-</w:t>
      </w:r>
      <w:r w:rsidRPr="006C0A8E">
        <w:rPr>
          <w:rtl/>
        </w:rPr>
        <w:t>המשפט.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 קובעת ומגדירה עבירות אתיקה, ובכללן הפרת הוראות חוק רואי</w:t>
      </w:r>
      <w:r w:rsidR="005E0871">
        <w:rPr>
          <w:rtl/>
        </w:rPr>
        <w:t>-</w:t>
      </w:r>
      <w:r w:rsidRPr="006C0A8E">
        <w:rPr>
          <w:rtl/>
        </w:rPr>
        <w:t>חשבון,</w:t>
      </w:r>
      <w:r w:rsidR="005E0871">
        <w:rPr>
          <w:rtl/>
        </w:rPr>
        <w:t xml:space="preserve"> </w:t>
      </w:r>
      <w:r w:rsidRPr="006C0A8E">
        <w:rPr>
          <w:rtl/>
        </w:rPr>
        <w:t>התשט"ו</w:t>
      </w:r>
      <w:r w:rsidR="005E0871">
        <w:rPr>
          <w:rtl/>
        </w:rPr>
        <w:t>–</w:t>
      </w:r>
      <w:r w:rsidRPr="006C0A8E">
        <w:rPr>
          <w:rtl/>
        </w:rPr>
        <w:t>1955, וכן הפרת כל דין אחר המטיל חיוב או איסור על רואה</w:t>
      </w:r>
      <w:r w:rsidR="005E0871">
        <w:rPr>
          <w:rtl/>
        </w:rPr>
        <w:t>-</w:t>
      </w:r>
      <w:r w:rsidRPr="006C0A8E">
        <w:rPr>
          <w:rtl/>
        </w:rPr>
        <w:t>חשבון בקשר לראיית</w:t>
      </w:r>
      <w:r w:rsidR="005E0871">
        <w:rPr>
          <w:rtl/>
        </w:rPr>
        <w:t xml:space="preserve"> </w:t>
      </w:r>
      <w:r w:rsidRPr="006C0A8E">
        <w:rPr>
          <w:rtl/>
        </w:rPr>
        <w:t>חשבון;</w:t>
      </w:r>
      <w:r w:rsidR="005E0871">
        <w:rPr>
          <w:rtl/>
        </w:rPr>
        <w:t xml:space="preserve"> </w:t>
      </w:r>
      <w:r w:rsidRPr="006C0A8E">
        <w:rPr>
          <w:rtl/>
        </w:rPr>
        <w:t>הפרת</w:t>
      </w:r>
      <w:r w:rsidR="005E0871">
        <w:rPr>
          <w:rtl/>
        </w:rPr>
        <w:t xml:space="preserve"> </w:t>
      </w:r>
      <w:r w:rsidRPr="006C0A8E">
        <w:rPr>
          <w:rtl/>
        </w:rPr>
        <w:t>תקנות</w:t>
      </w:r>
      <w:r w:rsidR="005E0871">
        <w:rPr>
          <w:rtl/>
        </w:rPr>
        <w:t xml:space="preserve"> </w:t>
      </w:r>
      <w:r w:rsidRPr="006C0A8E">
        <w:rPr>
          <w:rtl/>
        </w:rPr>
        <w:t>לעניין התנהגות שאינה הולמת את מקצוע ראיית החשבון; מעשה או</w:t>
      </w:r>
      <w:r w:rsidR="005E0871">
        <w:rPr>
          <w:rtl/>
        </w:rPr>
        <w:t xml:space="preserve"> </w:t>
      </w:r>
      <w:r w:rsidRPr="006C0A8E">
        <w:rPr>
          <w:rtl/>
        </w:rPr>
        <w:t>מחדל שאינם הולמים רואה</w:t>
      </w:r>
      <w:r w:rsidR="005E0871">
        <w:rPr>
          <w:rtl/>
        </w:rPr>
        <w:t>-</w:t>
      </w:r>
      <w:r w:rsidRPr="006C0A8E">
        <w:rPr>
          <w:rtl/>
        </w:rPr>
        <w:t>חשבון.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מוצע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לבית</w:t>
      </w:r>
      <w:r w:rsidR="005E0871">
        <w:rPr>
          <w:rtl/>
        </w:rPr>
        <w:t>-</w:t>
      </w:r>
      <w:r w:rsidRPr="006C0A8E">
        <w:rPr>
          <w:rtl/>
        </w:rPr>
        <w:t>הדין</w:t>
      </w:r>
      <w:r w:rsidR="005E0871">
        <w:rPr>
          <w:rtl/>
        </w:rPr>
        <w:t xml:space="preserve"> </w:t>
      </w:r>
      <w:r w:rsidRPr="006C0A8E">
        <w:rPr>
          <w:rtl/>
        </w:rPr>
        <w:t>למשמעת</w:t>
      </w:r>
      <w:r w:rsidR="005E0871">
        <w:rPr>
          <w:rtl/>
        </w:rPr>
        <w:t xml:space="preserve"> </w:t>
      </w:r>
      <w:r w:rsidRPr="006C0A8E">
        <w:rPr>
          <w:rtl/>
        </w:rPr>
        <w:t>יהיה מגוון של אמצעי משמעת שניתן לציינם במדרג</w:t>
      </w:r>
      <w:r w:rsidR="005E0871">
        <w:rPr>
          <w:rtl/>
        </w:rPr>
        <w:t xml:space="preserve"> </w:t>
      </w:r>
      <w:r w:rsidRPr="006C0A8E">
        <w:rPr>
          <w:rtl/>
        </w:rPr>
        <w:t>עולה,</w:t>
      </w:r>
      <w:r w:rsidR="005E0871">
        <w:rPr>
          <w:rtl/>
        </w:rPr>
        <w:t xml:space="preserve"> </w:t>
      </w:r>
      <w:r w:rsidRPr="006C0A8E">
        <w:rPr>
          <w:rtl/>
        </w:rPr>
        <w:t>והם</w:t>
      </w:r>
      <w:r w:rsidR="005E0871">
        <w:rPr>
          <w:rtl/>
        </w:rPr>
        <w:t xml:space="preserve"> – </w:t>
      </w:r>
      <w:r w:rsidRPr="006C0A8E">
        <w:rPr>
          <w:rtl/>
        </w:rPr>
        <w:t>אזהרה;</w:t>
      </w:r>
      <w:r w:rsidR="005E0871">
        <w:rPr>
          <w:rtl/>
        </w:rPr>
        <w:t xml:space="preserve"> </w:t>
      </w:r>
      <w:r w:rsidRPr="006C0A8E">
        <w:rPr>
          <w:rtl/>
        </w:rPr>
        <w:t>נזיפה;</w:t>
      </w:r>
      <w:r w:rsidR="005E0871">
        <w:rPr>
          <w:rtl/>
        </w:rPr>
        <w:t xml:space="preserve"> </w:t>
      </w:r>
      <w:r w:rsidRPr="006C0A8E">
        <w:rPr>
          <w:rtl/>
        </w:rPr>
        <w:t>קנס שישולם לקופת מועצת רואי</w:t>
      </w:r>
      <w:r w:rsidR="005E0871">
        <w:rPr>
          <w:rtl/>
        </w:rPr>
        <w:t>-</w:t>
      </w:r>
      <w:r w:rsidRPr="006C0A8E">
        <w:rPr>
          <w:rtl/>
        </w:rPr>
        <w:t>חשבון; התליית רשיון</w:t>
      </w:r>
      <w:r w:rsidR="005E0871">
        <w:rPr>
          <w:rtl/>
        </w:rPr>
        <w:t xml:space="preserve"> </w:t>
      </w:r>
      <w:r w:rsidRPr="006C0A8E">
        <w:rPr>
          <w:rtl/>
        </w:rPr>
        <w:t>בפועל לתקופה שלא תעלה על שבע שנים; התליית רשיון על</w:t>
      </w:r>
      <w:r w:rsidR="005E0871">
        <w:rPr>
          <w:rtl/>
        </w:rPr>
        <w:t>-</w:t>
      </w:r>
      <w:r w:rsidRPr="006C0A8E">
        <w:rPr>
          <w:rtl/>
        </w:rPr>
        <w:t>תנאי וביטול הרשיון.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כמו</w:t>
      </w:r>
      <w:r w:rsidR="005E0871">
        <w:rPr>
          <w:rtl/>
        </w:rPr>
        <w:t xml:space="preserve"> </w:t>
      </w:r>
      <w:r w:rsidRPr="006C0A8E">
        <w:rPr>
          <w:rtl/>
        </w:rPr>
        <w:t>כן</w:t>
      </w:r>
      <w:r w:rsidR="005E0871">
        <w:rPr>
          <w:rtl/>
        </w:rPr>
        <w:t xml:space="preserve"> </w:t>
      </w:r>
      <w:r w:rsidRPr="006C0A8E">
        <w:rPr>
          <w:rtl/>
        </w:rPr>
        <w:t>מוצע, כי תהא לבית</w:t>
      </w:r>
      <w:r w:rsidR="005E0871">
        <w:rPr>
          <w:rtl/>
        </w:rPr>
        <w:t>-</w:t>
      </w:r>
      <w:r w:rsidRPr="006C0A8E">
        <w:rPr>
          <w:rtl/>
        </w:rPr>
        <w:t xml:space="preserve">הדין סמכות לקבל החלטות אחרות והן </w:t>
      </w:r>
      <w:r w:rsidR="005E0871">
        <w:rPr>
          <w:rtl/>
        </w:rPr>
        <w:t>–</w:t>
      </w:r>
      <w:r w:rsidRPr="006C0A8E">
        <w:rPr>
          <w:rtl/>
        </w:rPr>
        <w:t xml:space="preserve"> להרשיע נקבל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בלא להטיל עליו עונש </w:t>
      </w:r>
      <w:r w:rsidR="005E0871">
        <w:rPr>
          <w:rtl/>
        </w:rPr>
        <w:t>–</w:t>
      </w:r>
      <w:r w:rsidRPr="006C0A8E">
        <w:rPr>
          <w:rtl/>
        </w:rPr>
        <w:t xml:space="preserve"> זו סמכות שקיימת גם כיום; לחייב נקבל שהורשע בתשלום הוצאות</w:t>
      </w:r>
      <w:r w:rsidR="005E0871">
        <w:rPr>
          <w:rtl/>
        </w:rPr>
        <w:t xml:space="preserve"> </w:t>
      </w:r>
      <w:r w:rsidRPr="006C0A8E">
        <w:rPr>
          <w:rtl/>
        </w:rPr>
        <w:t>הדיון</w:t>
      </w:r>
      <w:r w:rsidR="005E0871">
        <w:rPr>
          <w:rtl/>
        </w:rPr>
        <w:t xml:space="preserve"> </w:t>
      </w:r>
      <w:r w:rsidRPr="006C0A8E">
        <w:rPr>
          <w:rtl/>
        </w:rPr>
        <w:t>המשמעתי</w:t>
      </w:r>
      <w:r w:rsidR="005E0871">
        <w:rPr>
          <w:rtl/>
        </w:rPr>
        <w:t xml:space="preserve"> </w:t>
      </w:r>
      <w:r w:rsidRPr="006C0A8E">
        <w:rPr>
          <w:rtl/>
        </w:rPr>
        <w:t>וכן בתשלום פיצויים לניזוק; לחייב נקבל שהורשע בהחזרת שכר; לחייב</w:t>
      </w:r>
      <w:r w:rsidR="005E0871">
        <w:rPr>
          <w:rtl/>
        </w:rPr>
        <w:t xml:space="preserve"> </w:t>
      </w:r>
      <w:r w:rsidRPr="006C0A8E">
        <w:rPr>
          <w:rtl/>
        </w:rPr>
        <w:t>מתלונן בתשלום הוצאות, אם הנקבל זוכה; לצוות על פרסום פסק</w:t>
      </w:r>
      <w:r w:rsidR="005E0871">
        <w:rPr>
          <w:rtl/>
        </w:rPr>
        <w:t>-</w:t>
      </w:r>
      <w:r w:rsidRPr="006C0A8E">
        <w:rPr>
          <w:rtl/>
        </w:rPr>
        <w:t xml:space="preserve">הדין </w:t>
      </w:r>
      <w:r w:rsidR="005E0871">
        <w:rPr>
          <w:rtl/>
        </w:rPr>
        <w:t>–</w:t>
      </w:r>
      <w:r w:rsidRPr="006C0A8E">
        <w:rPr>
          <w:rtl/>
        </w:rPr>
        <w:t xml:space="preserve"> סמכות שקיימת גם</w:t>
      </w:r>
      <w:r w:rsidR="005E0871">
        <w:rPr>
          <w:rtl/>
        </w:rPr>
        <w:t xml:space="preserve"> </w:t>
      </w:r>
      <w:r w:rsidRPr="006C0A8E">
        <w:rPr>
          <w:rtl/>
        </w:rPr>
        <w:t>כיום; לחייב נקבל שהורשע לעבור השתלמות מקצועית או לעמוד בבחינה.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כמו</w:t>
      </w:r>
      <w:r w:rsidR="005E0871">
        <w:rPr>
          <w:rtl/>
        </w:rPr>
        <w:t xml:space="preserve"> </w:t>
      </w:r>
      <w:r w:rsidRPr="006C0A8E">
        <w:rPr>
          <w:rtl/>
        </w:rPr>
        <w:t>כן</w:t>
      </w:r>
      <w:r w:rsidR="005E0871">
        <w:rPr>
          <w:rtl/>
        </w:rPr>
        <w:t xml:space="preserve"> </w:t>
      </w:r>
      <w:r w:rsidRPr="006C0A8E">
        <w:rPr>
          <w:rtl/>
        </w:rPr>
        <w:t>מוצעים</w:t>
      </w:r>
      <w:r w:rsidR="005E0871">
        <w:rPr>
          <w:rtl/>
        </w:rPr>
        <w:t xml:space="preserve"> </w:t>
      </w:r>
      <w:r w:rsidRPr="006C0A8E">
        <w:rPr>
          <w:rtl/>
        </w:rPr>
        <w:t>תיקונים</w:t>
      </w:r>
      <w:r w:rsidR="005E0871">
        <w:rPr>
          <w:rtl/>
        </w:rPr>
        <w:t xml:space="preserve"> </w:t>
      </w:r>
      <w:r w:rsidRPr="006C0A8E">
        <w:rPr>
          <w:rtl/>
        </w:rPr>
        <w:t>באשר</w:t>
      </w:r>
      <w:r w:rsidR="005E0871">
        <w:rPr>
          <w:rtl/>
        </w:rPr>
        <w:t xml:space="preserve"> </w:t>
      </w:r>
      <w:r w:rsidRPr="006C0A8E">
        <w:rPr>
          <w:rtl/>
        </w:rPr>
        <w:t>להרכב</w:t>
      </w:r>
      <w:r w:rsidR="005E0871">
        <w:rPr>
          <w:rtl/>
        </w:rPr>
        <w:t xml:space="preserve"> </w:t>
      </w:r>
      <w:r w:rsidRPr="006C0A8E">
        <w:rPr>
          <w:rtl/>
        </w:rPr>
        <w:t>מועצת רואי</w:t>
      </w:r>
      <w:r w:rsidR="005E0871">
        <w:rPr>
          <w:rtl/>
        </w:rPr>
        <w:t>-</w:t>
      </w:r>
      <w:r w:rsidRPr="006C0A8E">
        <w:rPr>
          <w:rtl/>
        </w:rPr>
        <w:t>חשבון ובאשר לרואה</w:t>
      </w:r>
      <w:r w:rsidR="005E0871">
        <w:rPr>
          <w:rtl/>
        </w:rPr>
        <w:t>-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שהוכרז כפושט רגל ורואה</w:t>
      </w:r>
      <w:r w:rsidR="005E0871">
        <w:rPr>
          <w:rtl/>
        </w:rPr>
        <w:t>-</w:t>
      </w:r>
      <w:r w:rsidRPr="006C0A8E">
        <w:rPr>
          <w:rtl/>
        </w:rPr>
        <w:t>חשבון שרשיונו בוטל.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אשר</w:t>
      </w:r>
      <w:r w:rsidR="005E0871">
        <w:rPr>
          <w:rtl/>
        </w:rPr>
        <w:t xml:space="preserve"> </w:t>
      </w:r>
      <w:r w:rsidRPr="006C0A8E">
        <w:rPr>
          <w:rtl/>
        </w:rPr>
        <w:t>להרכב</w:t>
      </w:r>
      <w:r w:rsidR="005E0871">
        <w:rPr>
          <w:rtl/>
        </w:rPr>
        <w:t xml:space="preserve"> </w:t>
      </w:r>
      <w:r w:rsidRPr="006C0A8E">
        <w:rPr>
          <w:rtl/>
        </w:rPr>
        <w:t>מועצת רואי</w:t>
      </w:r>
      <w:r w:rsidR="005E0871">
        <w:rPr>
          <w:rtl/>
        </w:rPr>
        <w:t>-</w:t>
      </w:r>
      <w:r w:rsidRPr="006C0A8E">
        <w:rPr>
          <w:rtl/>
        </w:rPr>
        <w:t>חשבון, מוצע לכלול בין החברים המתמנים בתוקף תפקידם</w:t>
      </w:r>
      <w:r w:rsidR="005E0871">
        <w:rPr>
          <w:rtl/>
        </w:rPr>
        <w:t xml:space="preserve"> </w:t>
      </w:r>
      <w:r w:rsidRPr="006C0A8E">
        <w:rPr>
          <w:rtl/>
        </w:rPr>
        <w:t>את נשיא לשכת רואה</w:t>
      </w:r>
      <w:r w:rsidR="005E0871">
        <w:rPr>
          <w:rtl/>
        </w:rPr>
        <w:t>-</w:t>
      </w:r>
      <w:r w:rsidRPr="006C0A8E">
        <w:rPr>
          <w:rtl/>
        </w:rPr>
        <w:t>חשבון בישראל, וכן נציג ציבור שייבחר.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מאחר שמספרם הנוכחי של חברי המועצה, 15 חברים, נראה ראוי ומאפשר תפקוד יעיל,</w:t>
      </w:r>
      <w:r w:rsidR="005E0871">
        <w:rPr>
          <w:rtl/>
        </w:rPr>
        <w:t xml:space="preserve"> </w:t>
      </w:r>
      <w:r w:rsidRPr="006C0A8E">
        <w:rPr>
          <w:rtl/>
        </w:rPr>
        <w:t>ימשיך</w:t>
      </w:r>
      <w:r w:rsidR="005E0871">
        <w:rPr>
          <w:rtl/>
        </w:rPr>
        <w:t xml:space="preserve"> </w:t>
      </w:r>
      <w:r w:rsidRPr="006C0A8E">
        <w:rPr>
          <w:rtl/>
        </w:rPr>
        <w:t>מספר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המועצה</w:t>
      </w:r>
      <w:r w:rsidR="005E0871">
        <w:rPr>
          <w:rtl/>
        </w:rPr>
        <w:t xml:space="preserve"> </w:t>
      </w:r>
      <w:r w:rsidRPr="006C0A8E">
        <w:rPr>
          <w:rtl/>
        </w:rPr>
        <w:t>להיות</w:t>
      </w:r>
      <w:r w:rsidR="005E0871">
        <w:rPr>
          <w:rtl/>
        </w:rPr>
        <w:t xml:space="preserve"> </w:t>
      </w:r>
      <w:r w:rsidRPr="006C0A8E">
        <w:rPr>
          <w:rtl/>
        </w:rPr>
        <w:t>כשהיה, 15 חברים. ולפיכך מספר החברים שממנה שר</w:t>
      </w:r>
      <w:r w:rsidR="005E0871">
        <w:rPr>
          <w:rtl/>
        </w:rPr>
        <w:t xml:space="preserve"> </w:t>
      </w:r>
      <w:r w:rsidRPr="006C0A8E">
        <w:rPr>
          <w:rtl/>
        </w:rPr>
        <w:t>המשפטים</w:t>
      </w:r>
      <w:r w:rsidR="005E0871">
        <w:rPr>
          <w:rtl/>
        </w:rPr>
        <w:t xml:space="preserve"> </w:t>
      </w:r>
      <w:r w:rsidRPr="006C0A8E">
        <w:rPr>
          <w:rtl/>
        </w:rPr>
        <w:t>יפחת</w:t>
      </w:r>
      <w:r w:rsidR="005E0871">
        <w:rPr>
          <w:rtl/>
        </w:rPr>
        <w:t xml:space="preserve"> </w:t>
      </w:r>
      <w:r w:rsidRPr="006C0A8E">
        <w:rPr>
          <w:rtl/>
        </w:rPr>
        <w:t>משישה</w:t>
      </w:r>
      <w:r w:rsidR="005E0871">
        <w:rPr>
          <w:rtl/>
        </w:rPr>
        <w:t xml:space="preserve"> </w:t>
      </w:r>
      <w:r w:rsidRPr="006C0A8E">
        <w:rPr>
          <w:rtl/>
        </w:rPr>
        <w:t>לחמישה חברים, ואלה יתמנו על</w:t>
      </w:r>
      <w:r w:rsidR="005E0871">
        <w:rPr>
          <w:rtl/>
        </w:rPr>
        <w:t>-</w:t>
      </w:r>
      <w:r w:rsidRPr="006C0A8E">
        <w:rPr>
          <w:rtl/>
        </w:rPr>
        <w:t>פי המלצת לשכת רואי</w:t>
      </w:r>
      <w:r w:rsidR="005E0871">
        <w:rPr>
          <w:rtl/>
        </w:rPr>
        <w:t>-</w:t>
      </w:r>
      <w:r w:rsidRPr="006C0A8E">
        <w:rPr>
          <w:rtl/>
        </w:rPr>
        <w:t>חשבון ולא</w:t>
      </w:r>
      <w:r w:rsidR="005E0871">
        <w:rPr>
          <w:rtl/>
        </w:rPr>
        <w:t xml:space="preserve"> </w:t>
      </w:r>
      <w:r w:rsidRPr="006C0A8E">
        <w:rPr>
          <w:rtl/>
        </w:rPr>
        <w:t>עוד</w:t>
      </w:r>
      <w:r w:rsidR="005E0871">
        <w:rPr>
          <w:rtl/>
        </w:rPr>
        <w:t xml:space="preserve"> </w:t>
      </w:r>
      <w:r w:rsidRPr="006C0A8E">
        <w:rPr>
          <w:rtl/>
        </w:rPr>
        <w:t>לאחר התייעצות עם הלשכה בלבד. כלומר, שר המשפטים ימנה להבא אך ורק את מומלצי</w:t>
      </w:r>
      <w:r w:rsidR="005E0871">
        <w:rPr>
          <w:rtl/>
        </w:rPr>
        <w:t xml:space="preserve"> </w:t>
      </w:r>
      <w:r w:rsidRPr="006C0A8E">
        <w:rPr>
          <w:rtl/>
        </w:rPr>
        <w:t>לשכת רואי</w:t>
      </w:r>
      <w:r w:rsidR="005E0871">
        <w:rPr>
          <w:rtl/>
        </w:rPr>
        <w:t>-</w:t>
      </w:r>
      <w:r w:rsidRPr="006C0A8E">
        <w:rPr>
          <w:rtl/>
        </w:rPr>
        <w:t>חשבון.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נוכח</w:t>
      </w:r>
      <w:r w:rsidR="005E0871">
        <w:rPr>
          <w:rtl/>
        </w:rPr>
        <w:t xml:space="preserve"> </w:t>
      </w:r>
      <w:r w:rsidRPr="006C0A8E">
        <w:rPr>
          <w:rtl/>
        </w:rPr>
        <w:t>תפקידו הרגיש של רואה</w:t>
      </w:r>
      <w:r w:rsidR="005E0871">
        <w:rPr>
          <w:rtl/>
        </w:rPr>
        <w:t>-</w:t>
      </w:r>
      <w:r w:rsidRPr="006C0A8E">
        <w:rPr>
          <w:rtl/>
        </w:rPr>
        <w:t>החשבון, המתרכז בבדיקה ובביקורת מאזנים וחשבונות</w:t>
      </w:r>
      <w:r w:rsidR="005E0871">
        <w:rPr>
          <w:rtl/>
        </w:rPr>
        <w:t xml:space="preserve"> </w:t>
      </w:r>
      <w:r w:rsidRPr="006C0A8E">
        <w:rPr>
          <w:rtl/>
        </w:rPr>
        <w:t>רווח</w:t>
      </w:r>
      <w:r w:rsidR="005E0871">
        <w:rPr>
          <w:rtl/>
        </w:rPr>
        <w:t xml:space="preserve"> </w:t>
      </w:r>
      <w:r w:rsidRPr="006C0A8E">
        <w:rPr>
          <w:rtl/>
        </w:rPr>
        <w:t>והפסד</w:t>
      </w:r>
      <w:r w:rsidR="005E0871">
        <w:rPr>
          <w:rtl/>
        </w:rPr>
        <w:t xml:space="preserve"> </w:t>
      </w:r>
      <w:r w:rsidRPr="006C0A8E">
        <w:rPr>
          <w:rtl/>
        </w:rPr>
        <w:t>והסטטוס</w:t>
      </w:r>
      <w:r w:rsidR="005E0871">
        <w:rPr>
          <w:rtl/>
        </w:rPr>
        <w:t xml:space="preserve"> </w:t>
      </w:r>
      <w:r w:rsidRPr="006C0A8E">
        <w:rPr>
          <w:rtl/>
        </w:rPr>
        <w:t>של פושט רגל, שאינו מתיישב עם מהות המקצוע כמתואר, מוצע כי</w:t>
      </w:r>
      <w:r w:rsidR="005E0871">
        <w:rPr>
          <w:rtl/>
        </w:rPr>
        <w:t xml:space="preserve"> </w:t>
      </w:r>
      <w:r w:rsidRPr="006C0A8E">
        <w:rPr>
          <w:rtl/>
        </w:rPr>
        <w:t>פשיטת רגל תפגע בזכותו של פושט הרגל לעסוק במקצוע ראיית חשבון.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כמו</w:t>
      </w:r>
      <w:r w:rsidR="005E0871">
        <w:rPr>
          <w:rtl/>
        </w:rPr>
        <w:t>-</w:t>
      </w:r>
      <w:r w:rsidRPr="006C0A8E">
        <w:rPr>
          <w:rtl/>
        </w:rPr>
        <w:t>כן מוצע להוסיף לחוק הוראה בדומה להוראות סעיף 52 לחוק לשכת עורכי</w:t>
      </w:r>
      <w:r w:rsidR="005E0871">
        <w:rPr>
          <w:rtl/>
        </w:rPr>
        <w:t>-</w:t>
      </w:r>
      <w:r w:rsidRPr="006C0A8E">
        <w:rPr>
          <w:rtl/>
        </w:rPr>
        <w:t>הדין,</w:t>
      </w:r>
      <w:r w:rsidR="005E0871">
        <w:rPr>
          <w:rtl/>
        </w:rPr>
        <w:t xml:space="preserve"> </w:t>
      </w:r>
      <w:r w:rsidRPr="006C0A8E">
        <w:rPr>
          <w:rtl/>
        </w:rPr>
        <w:t>כי</w:t>
      </w:r>
      <w:r w:rsidR="005E0871">
        <w:rPr>
          <w:rtl/>
        </w:rPr>
        <w:t xml:space="preserve"> </w:t>
      </w:r>
      <w:r w:rsidRPr="006C0A8E">
        <w:rPr>
          <w:rtl/>
        </w:rPr>
        <w:t>מי</w:t>
      </w:r>
      <w:r w:rsidR="005E0871">
        <w:rPr>
          <w:rtl/>
        </w:rPr>
        <w:t xml:space="preserve"> </w:t>
      </w:r>
      <w:r w:rsidRPr="006C0A8E">
        <w:rPr>
          <w:rtl/>
        </w:rPr>
        <w:t>שרשיונו</w:t>
      </w:r>
      <w:r w:rsidR="005E0871">
        <w:rPr>
          <w:rtl/>
        </w:rPr>
        <w:t xml:space="preserve"> </w:t>
      </w:r>
      <w:r w:rsidRPr="006C0A8E">
        <w:rPr>
          <w:rtl/>
        </w:rPr>
        <w:t>בוטל על</w:t>
      </w:r>
      <w:r w:rsidR="005E0871">
        <w:rPr>
          <w:rtl/>
        </w:rPr>
        <w:t>-</w:t>
      </w:r>
      <w:r w:rsidRPr="006C0A8E">
        <w:rPr>
          <w:rtl/>
        </w:rPr>
        <w:t>פי פסק</w:t>
      </w:r>
      <w:r w:rsidR="005E0871">
        <w:rPr>
          <w:rtl/>
        </w:rPr>
        <w:t>-</w:t>
      </w:r>
      <w:r w:rsidRPr="006C0A8E">
        <w:rPr>
          <w:rtl/>
        </w:rPr>
        <w:t>דין של בית</w:t>
      </w:r>
      <w:r w:rsidR="005E0871">
        <w:rPr>
          <w:rtl/>
        </w:rPr>
        <w:t>-</w:t>
      </w:r>
      <w:r w:rsidRPr="006C0A8E">
        <w:rPr>
          <w:rtl/>
        </w:rPr>
        <w:t>הדין למשמעת לא יהא רשאי לפנות בבקשה</w:t>
      </w:r>
      <w:r w:rsidR="005E0871">
        <w:rPr>
          <w:rtl/>
        </w:rPr>
        <w:t xml:space="preserve"> </w:t>
      </w:r>
      <w:r w:rsidRPr="006C0A8E">
        <w:rPr>
          <w:rtl/>
        </w:rPr>
        <w:t>לחידוש הרשיון לפני חלוף שבע שנים מיום הביטול.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ולבסוף,</w:t>
      </w:r>
      <w:r w:rsidR="005E0871">
        <w:rPr>
          <w:rtl/>
        </w:rPr>
        <w:t xml:space="preserve"> </w:t>
      </w:r>
      <w:r w:rsidRPr="006C0A8E">
        <w:rPr>
          <w:rtl/>
        </w:rPr>
        <w:t>בעקבות</w:t>
      </w:r>
      <w:r w:rsidR="005E0871">
        <w:rPr>
          <w:rtl/>
        </w:rPr>
        <w:t xml:space="preserve"> </w:t>
      </w:r>
      <w:r w:rsidRPr="006C0A8E">
        <w:rPr>
          <w:rtl/>
        </w:rPr>
        <w:t>הוראות</w:t>
      </w:r>
      <w:r w:rsidR="005E0871">
        <w:rPr>
          <w:rtl/>
        </w:rPr>
        <w:t xml:space="preserve"> </w:t>
      </w:r>
      <w:r w:rsidRPr="006C0A8E">
        <w:rPr>
          <w:rtl/>
        </w:rPr>
        <w:t>סעיף</w:t>
      </w:r>
      <w:r w:rsidR="005E0871">
        <w:rPr>
          <w:rtl/>
        </w:rPr>
        <w:t xml:space="preserve"> </w:t>
      </w:r>
      <w:r w:rsidRPr="006C0A8E">
        <w:rPr>
          <w:rtl/>
        </w:rPr>
        <w:t>4 לחוק</w:t>
      </w:r>
      <w:r w:rsidR="005E0871">
        <w:rPr>
          <w:rtl/>
        </w:rPr>
        <w:t>-</w:t>
      </w:r>
      <w:r w:rsidRPr="006C0A8E">
        <w:rPr>
          <w:rtl/>
        </w:rPr>
        <w:t>יסוד: חופש העיסוק, שלפיו "אין לפגוע</w:t>
      </w:r>
      <w:r w:rsidR="005E0871">
        <w:rPr>
          <w:rtl/>
        </w:rPr>
        <w:t xml:space="preserve"> </w:t>
      </w:r>
      <w:r w:rsidRPr="006C0A8E">
        <w:rPr>
          <w:rtl/>
        </w:rPr>
        <w:t>בחופש העיסוק אלא בחוק ההולם את ערכיה של מדינת ישראל, שנועד לתכלית ראויה ובמידה</w:t>
      </w:r>
      <w:r w:rsidR="005E0871">
        <w:rPr>
          <w:rtl/>
        </w:rPr>
        <w:t xml:space="preserve"> </w:t>
      </w:r>
      <w:r w:rsidRPr="006C0A8E">
        <w:rPr>
          <w:rtl/>
        </w:rPr>
        <w:t>שאינה</w:t>
      </w:r>
      <w:r w:rsidR="005E0871">
        <w:rPr>
          <w:rtl/>
        </w:rPr>
        <w:t xml:space="preserve"> </w:t>
      </w:r>
      <w:r w:rsidRPr="006C0A8E">
        <w:rPr>
          <w:rtl/>
        </w:rPr>
        <w:t>עולה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הנדרש, או לפי חוק כאמור מכוח הסמכה מפורשת בו", מוצע להחליף את</w:t>
      </w:r>
      <w:r w:rsidR="005E0871">
        <w:rPr>
          <w:rtl/>
        </w:rPr>
        <w:t xml:space="preserve"> </w:t>
      </w:r>
      <w:r w:rsidRPr="006C0A8E">
        <w:rPr>
          <w:rtl/>
        </w:rPr>
        <w:t>אמת</w:t>
      </w:r>
      <w:r w:rsidR="005E0871">
        <w:rPr>
          <w:rtl/>
        </w:rPr>
        <w:t xml:space="preserve"> </w:t>
      </w:r>
      <w:r w:rsidRPr="006C0A8E">
        <w:rPr>
          <w:rtl/>
        </w:rPr>
        <w:t>המידה</w:t>
      </w:r>
      <w:r w:rsidR="005E0871">
        <w:rPr>
          <w:rtl/>
        </w:rPr>
        <w:t xml:space="preserve"> </w:t>
      </w:r>
      <w:r w:rsidRPr="006C0A8E">
        <w:rPr>
          <w:rtl/>
        </w:rPr>
        <w:t>המתייחסת ל"אופיו" של מבקש רשיון הקבועה בסעיף 4(ב) לחוק העיקרי באמת</w:t>
      </w:r>
      <w:r w:rsidR="005E0871">
        <w:rPr>
          <w:rtl/>
        </w:rPr>
        <w:t xml:space="preserve"> </w:t>
      </w:r>
      <w:r w:rsidRPr="006C0A8E">
        <w:rPr>
          <w:rtl/>
        </w:rPr>
        <w:t>מידה המעריכה את התנהגותו של המבקש או את עברו הפלילי.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כמו</w:t>
      </w:r>
      <w:r w:rsidR="005E0871">
        <w:rPr>
          <w:rtl/>
        </w:rPr>
        <w:t>-</w:t>
      </w:r>
      <w:r w:rsidRPr="006C0A8E">
        <w:rPr>
          <w:rtl/>
        </w:rPr>
        <w:t>כן,</w:t>
      </w:r>
      <w:r w:rsidR="005E0871">
        <w:rPr>
          <w:rtl/>
        </w:rPr>
        <w:t xml:space="preserve"> </w:t>
      </w:r>
      <w:r w:rsidRPr="006C0A8E">
        <w:rPr>
          <w:rtl/>
        </w:rPr>
        <w:t>ובעקבות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>-</w:t>
      </w:r>
      <w:r w:rsidRPr="006C0A8E">
        <w:rPr>
          <w:rtl/>
        </w:rPr>
        <w:t>יסוד:</w:t>
      </w:r>
      <w:r w:rsidR="005E0871">
        <w:rPr>
          <w:rtl/>
        </w:rPr>
        <w:t xml:space="preserve"> </w:t>
      </w:r>
      <w:r w:rsidRPr="006C0A8E">
        <w:rPr>
          <w:rtl/>
        </w:rPr>
        <w:t>חופש</w:t>
      </w:r>
      <w:r w:rsidR="005E0871">
        <w:rPr>
          <w:rtl/>
        </w:rPr>
        <w:t xml:space="preserve"> </w:t>
      </w:r>
      <w:r w:rsidRPr="006C0A8E">
        <w:rPr>
          <w:rtl/>
        </w:rPr>
        <w:t>העיסוק, סעיף 10 לחוק העיקרי, האוסר על</w:t>
      </w:r>
      <w:r w:rsidR="005E0871">
        <w:rPr>
          <w:rtl/>
        </w:rPr>
        <w:t xml:space="preserve"> </w:t>
      </w:r>
      <w:r w:rsidRPr="006C0A8E">
        <w:rPr>
          <w:rtl/>
        </w:rPr>
        <w:t>רואה</w:t>
      </w:r>
      <w:r w:rsidR="005E0871">
        <w:rPr>
          <w:rtl/>
        </w:rPr>
        <w:t>-</w:t>
      </w:r>
      <w:r w:rsidRPr="006C0A8E">
        <w:rPr>
          <w:rtl/>
        </w:rPr>
        <w:t>חשבון לעסוק במסחר או בתיווך מסחרי, גם הוא אינו מתיישב, לדעת המומחים במשרד</w:t>
      </w:r>
      <w:r w:rsidR="005E0871">
        <w:rPr>
          <w:rtl/>
        </w:rPr>
        <w:t xml:space="preserve"> </w:t>
      </w:r>
      <w:r w:rsidRPr="006C0A8E">
        <w:rPr>
          <w:rtl/>
        </w:rPr>
        <w:t>המשפטים,</w:t>
      </w:r>
      <w:r w:rsidR="005E0871">
        <w:rPr>
          <w:rtl/>
        </w:rPr>
        <w:t xml:space="preserve"> </w:t>
      </w:r>
      <w:r w:rsidRPr="006C0A8E">
        <w:rPr>
          <w:rtl/>
        </w:rPr>
        <w:t>עם עקרונות חוק</w:t>
      </w:r>
      <w:r w:rsidR="005E0871">
        <w:rPr>
          <w:rtl/>
        </w:rPr>
        <w:t>-</w:t>
      </w:r>
      <w:r w:rsidRPr="006C0A8E">
        <w:rPr>
          <w:rtl/>
        </w:rPr>
        <w:t>היסוד.</w:t>
      </w:r>
      <w:r w:rsidR="005E0871">
        <w:rPr>
          <w:rtl/>
        </w:rPr>
        <w:t xml:space="preserve"> </w:t>
      </w:r>
      <w:r w:rsidRPr="006C0A8E">
        <w:rPr>
          <w:rtl/>
        </w:rPr>
        <w:t>לכן אנו מציעים להחליפו באופן שייקבע כי:</w:t>
      </w:r>
      <w:r w:rsidR="005E0871">
        <w:rPr>
          <w:rtl/>
        </w:rPr>
        <w:t xml:space="preserve"> </w:t>
      </w:r>
      <w:r w:rsidRPr="006C0A8E">
        <w:rPr>
          <w:rtl/>
        </w:rPr>
        <w:t>"(א)</w:t>
      </w:r>
      <w:r w:rsidR="005E0871">
        <w:rPr>
          <w:rtl/>
        </w:rPr>
        <w:t xml:space="preserve"> </w:t>
      </w:r>
      <w:r w:rsidRPr="006C0A8E">
        <w:rPr>
          <w:rtl/>
        </w:rPr>
        <w:t>רואה</w:t>
      </w:r>
      <w:r w:rsidR="005E0871">
        <w:rPr>
          <w:rtl/>
        </w:rPr>
        <w:t>-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לא יעסוק במקצוע באופן </w:t>
      </w:r>
      <w:r w:rsidR="005E0871">
        <w:rPr>
          <w:rtl/>
        </w:rPr>
        <w:t>–</w:t>
      </w:r>
      <w:r w:rsidRPr="006C0A8E">
        <w:rPr>
          <w:rtl/>
        </w:rPr>
        <w:t xml:space="preserve"> (1) שיהא בו ניגוד בין עניינו של לקוחו ובין</w:t>
      </w:r>
      <w:r w:rsidR="005E0871">
        <w:rPr>
          <w:rtl/>
        </w:rPr>
        <w:t xml:space="preserve"> </w:t>
      </w:r>
      <w:r w:rsidRPr="006C0A8E">
        <w:rPr>
          <w:rtl/>
        </w:rPr>
        <w:t>עניינו של רואה</w:t>
      </w:r>
      <w:r w:rsidR="005E0871">
        <w:rPr>
          <w:rtl/>
        </w:rPr>
        <w:t>-</w:t>
      </w:r>
      <w:r w:rsidRPr="006C0A8E">
        <w:rPr>
          <w:rtl/>
        </w:rPr>
        <w:t>החשבון; (2) שיש בו חשש לפגיעה באי</w:t>
      </w:r>
      <w:r w:rsidR="005E0871">
        <w:rPr>
          <w:rtl/>
        </w:rPr>
        <w:t>-</w:t>
      </w:r>
      <w:r w:rsidRPr="006C0A8E">
        <w:rPr>
          <w:rtl/>
        </w:rPr>
        <w:t>תלותו של רואה</w:t>
      </w:r>
      <w:r w:rsidR="005E0871">
        <w:rPr>
          <w:rtl/>
        </w:rPr>
        <w:t>-</w:t>
      </w:r>
      <w:r w:rsidRPr="006C0A8E">
        <w:rPr>
          <w:rtl/>
        </w:rPr>
        <w:t>החשבון כלפי גוף</w:t>
      </w:r>
      <w:r w:rsidR="005E0871">
        <w:rPr>
          <w:rtl/>
        </w:rPr>
        <w:t xml:space="preserve"> </w:t>
      </w:r>
      <w:r w:rsidRPr="006C0A8E">
        <w:rPr>
          <w:rtl/>
        </w:rPr>
        <w:t>שלגביו</w:t>
      </w:r>
      <w:r w:rsidR="005E0871">
        <w:rPr>
          <w:rtl/>
        </w:rPr>
        <w:t xml:space="preserve"> </w:t>
      </w:r>
      <w:r w:rsidRPr="006C0A8E">
        <w:rPr>
          <w:rtl/>
        </w:rPr>
        <w:t>הוא</w:t>
      </w:r>
      <w:r w:rsidR="005E0871">
        <w:rPr>
          <w:rtl/>
        </w:rPr>
        <w:t xml:space="preserve"> </w:t>
      </w:r>
      <w:r w:rsidRPr="006C0A8E">
        <w:rPr>
          <w:rtl/>
        </w:rPr>
        <w:t>נותן</w:t>
      </w:r>
      <w:r w:rsidR="005E0871">
        <w:rPr>
          <w:rtl/>
        </w:rPr>
        <w:t xml:space="preserve"> </w:t>
      </w:r>
      <w:r w:rsidRPr="006C0A8E">
        <w:rPr>
          <w:rtl/>
        </w:rPr>
        <w:t>שירות;</w:t>
      </w:r>
      <w:r w:rsidR="005E0871">
        <w:rPr>
          <w:rtl/>
        </w:rPr>
        <w:t xml:space="preserve"> </w:t>
      </w:r>
      <w:r w:rsidRPr="006C0A8E">
        <w:rPr>
          <w:rtl/>
        </w:rPr>
        <w:t>(3) שיש בו חשש לפגיעה ביחסי האמון והמהימנות הנדרשים</w:t>
      </w:r>
      <w:r w:rsidR="005E0871">
        <w:rPr>
          <w:rtl/>
        </w:rPr>
        <w:t xml:space="preserve"> </w:t>
      </w:r>
      <w:r w:rsidRPr="006C0A8E">
        <w:rPr>
          <w:rtl/>
        </w:rPr>
        <w:t>מרואה</w:t>
      </w:r>
      <w:r w:rsidR="005E0871">
        <w:rPr>
          <w:rtl/>
        </w:rPr>
        <w:t>-</w:t>
      </w:r>
      <w:r w:rsidRPr="006C0A8E">
        <w:rPr>
          <w:rtl/>
        </w:rPr>
        <w:t>חשבון.</w:t>
      </w:r>
      <w:r w:rsidR="005E0871">
        <w:rPr>
          <w:rtl/>
        </w:rPr>
        <w:t xml:space="preserve"> </w:t>
      </w:r>
      <w:r w:rsidRPr="006C0A8E">
        <w:rPr>
          <w:rtl/>
        </w:rPr>
        <w:t>(ב)</w:t>
      </w:r>
      <w:r w:rsidR="005E0871">
        <w:rPr>
          <w:rtl/>
        </w:rPr>
        <w:t xml:space="preserve"> </w:t>
      </w:r>
      <w:r w:rsidRPr="006C0A8E">
        <w:rPr>
          <w:rtl/>
        </w:rPr>
        <w:t>רואה</w:t>
      </w:r>
      <w:r w:rsidR="005E0871">
        <w:rPr>
          <w:rtl/>
        </w:rPr>
        <w:t>-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העובר</w:t>
      </w:r>
      <w:r w:rsidR="005E0871">
        <w:rPr>
          <w:rtl/>
        </w:rPr>
        <w:t xml:space="preserve"> </w:t>
      </w: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הוראות סעיף זה יואשם בהתנהגות שאינה</w:t>
      </w:r>
      <w:r w:rsidR="005E0871">
        <w:rPr>
          <w:rtl/>
        </w:rPr>
        <w:t xml:space="preserve"> </w:t>
      </w:r>
      <w:r w:rsidRPr="006C0A8E">
        <w:rPr>
          <w:rtl/>
        </w:rPr>
        <w:t>הולמת את כבוד המקצוע".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נכבדי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אלו</w:t>
      </w:r>
      <w:r w:rsidR="005E0871">
        <w:rPr>
          <w:rtl/>
        </w:rPr>
        <w:t xml:space="preserve"> </w:t>
      </w:r>
      <w:r w:rsidRPr="006C0A8E">
        <w:rPr>
          <w:rtl/>
        </w:rPr>
        <w:t>הם</w:t>
      </w:r>
      <w:r w:rsidR="005E0871">
        <w:rPr>
          <w:rtl/>
        </w:rPr>
        <w:t xml:space="preserve"> </w:t>
      </w:r>
      <w:r w:rsidRPr="006C0A8E">
        <w:rPr>
          <w:rtl/>
        </w:rPr>
        <w:t>עיקרי התיקונים המוצעים בזה לחוק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חשבון,</w:t>
      </w:r>
      <w:r w:rsidR="005E0871">
        <w:rPr>
          <w:rtl/>
        </w:rPr>
        <w:t xml:space="preserve"> </w:t>
      </w:r>
      <w:r w:rsidRPr="006C0A8E">
        <w:rPr>
          <w:rtl/>
        </w:rPr>
        <w:t>התשט"ו</w:t>
      </w:r>
      <w:r w:rsidR="005E0871">
        <w:rPr>
          <w:rtl/>
        </w:rPr>
        <w:t>–</w:t>
      </w:r>
      <w:r w:rsidRPr="006C0A8E">
        <w:rPr>
          <w:rtl/>
        </w:rPr>
        <w:t>1955.</w:t>
      </w:r>
      <w:r w:rsidR="005E0871">
        <w:rPr>
          <w:rtl/>
        </w:rPr>
        <w:t xml:space="preserve"> </w:t>
      </w:r>
      <w:r w:rsidRPr="006C0A8E">
        <w:rPr>
          <w:rtl/>
        </w:rPr>
        <w:t>הגידול</w:t>
      </w:r>
      <w:r w:rsidR="005E0871">
        <w:rPr>
          <w:rtl/>
        </w:rPr>
        <w:t xml:space="preserve"> </w:t>
      </w:r>
      <w:r w:rsidRPr="006C0A8E">
        <w:rPr>
          <w:rtl/>
        </w:rPr>
        <w:t>באוכלוסיית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החשבון, הגדלת אחריותם כלפי</w:t>
      </w:r>
      <w:r w:rsidR="005E0871">
        <w:rPr>
          <w:rtl/>
        </w:rPr>
        <w:t xml:space="preserve"> </w:t>
      </w:r>
      <w:r w:rsidRPr="006C0A8E">
        <w:rPr>
          <w:rtl/>
        </w:rPr>
        <w:t>הלקוחות</w:t>
      </w:r>
      <w:r w:rsidR="005E0871">
        <w:rPr>
          <w:rtl/>
        </w:rPr>
        <w:t xml:space="preserve"> </w:t>
      </w:r>
      <w:r w:rsidRPr="006C0A8E">
        <w:rPr>
          <w:rtl/>
        </w:rPr>
        <w:t>וכלפי</w:t>
      </w:r>
      <w:r w:rsidR="005E0871">
        <w:rPr>
          <w:rtl/>
        </w:rPr>
        <w:t xml:space="preserve"> </w:t>
      </w:r>
      <w:r w:rsidRPr="006C0A8E">
        <w:rPr>
          <w:rtl/>
        </w:rPr>
        <w:t>המדינה וכלפי משקיעים אחרים מצדיקים שכלול המערכת המשפטית והבהרת</w:t>
      </w:r>
      <w:r w:rsidR="005E0871">
        <w:rPr>
          <w:rtl/>
        </w:rPr>
        <w:t xml:space="preserve"> </w:t>
      </w:r>
      <w:r w:rsidRPr="006C0A8E">
        <w:rPr>
          <w:rtl/>
        </w:rPr>
        <w:t>הסמכויות</w:t>
      </w:r>
      <w:r w:rsidR="005E0871">
        <w:rPr>
          <w:rtl/>
        </w:rPr>
        <w:t xml:space="preserve"> </w:t>
      </w:r>
      <w:r w:rsidRPr="006C0A8E">
        <w:rPr>
          <w:rtl/>
        </w:rPr>
        <w:t>כלפי</w:t>
      </w:r>
      <w:r w:rsidR="005E0871">
        <w:rPr>
          <w:rtl/>
        </w:rPr>
        <w:t xml:space="preserve"> </w:t>
      </w:r>
      <w:r w:rsidRPr="006C0A8E">
        <w:rPr>
          <w:rtl/>
        </w:rPr>
        <w:t>העוסקים</w:t>
      </w:r>
      <w:r w:rsidR="005E0871">
        <w:rPr>
          <w:rtl/>
        </w:rPr>
        <w:t xml:space="preserve"> </w:t>
      </w:r>
      <w:r w:rsidRPr="006C0A8E">
        <w:rPr>
          <w:rtl/>
        </w:rPr>
        <w:t>במקצוע</w:t>
      </w:r>
      <w:r w:rsidR="005E0871">
        <w:rPr>
          <w:rtl/>
        </w:rPr>
        <w:t xml:space="preserve"> </w:t>
      </w:r>
      <w:r w:rsidRPr="006C0A8E">
        <w:rPr>
          <w:rtl/>
        </w:rPr>
        <w:t>הזה,</w:t>
      </w:r>
      <w:r w:rsidR="005E0871">
        <w:rPr>
          <w:rtl/>
        </w:rPr>
        <w:t xml:space="preserve"> </w:t>
      </w:r>
      <w:r w:rsidRPr="006C0A8E">
        <w:rPr>
          <w:rtl/>
        </w:rPr>
        <w:t>ובמקביל</w:t>
      </w:r>
      <w:r w:rsidR="005E0871">
        <w:rPr>
          <w:rtl/>
        </w:rPr>
        <w:t xml:space="preserve"> </w:t>
      </w:r>
      <w:r w:rsidRPr="006C0A8E">
        <w:rPr>
          <w:rtl/>
        </w:rPr>
        <w:t>מחייבים</w:t>
      </w:r>
      <w:r w:rsidR="005E0871">
        <w:rPr>
          <w:rtl/>
        </w:rPr>
        <w:t xml:space="preserve"> </w:t>
      </w:r>
      <w:r w:rsidRPr="006C0A8E">
        <w:rPr>
          <w:rtl/>
        </w:rPr>
        <w:t>גם</w:t>
      </w:r>
      <w:r w:rsidR="005E0871">
        <w:rPr>
          <w:rtl/>
        </w:rPr>
        <w:t xml:space="preserve"> </w:t>
      </w:r>
      <w:r w:rsidRPr="006C0A8E">
        <w:rPr>
          <w:rtl/>
        </w:rPr>
        <w:t>התאמת החוק החל על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החשבון לחוק</w:t>
      </w:r>
      <w:r w:rsidR="005E0871">
        <w:rPr>
          <w:rtl/>
        </w:rPr>
        <w:t>-</w:t>
      </w:r>
      <w:r w:rsidRPr="006C0A8E">
        <w:rPr>
          <w:rtl/>
        </w:rPr>
        <w:t>יסוד: חופש העיסוק.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אבקש</w:t>
      </w:r>
      <w:r w:rsidR="005E0871">
        <w:rPr>
          <w:rtl/>
        </w:rPr>
        <w:t xml:space="preserve"> </w:t>
      </w:r>
      <w:r w:rsidRPr="006C0A8E">
        <w:rPr>
          <w:rtl/>
        </w:rPr>
        <w:t>מכם לאשר את הצעת חוק רואי</w:t>
      </w:r>
      <w:r w:rsidR="005E0871">
        <w:rPr>
          <w:rtl/>
        </w:rPr>
        <w:t>-</w:t>
      </w:r>
      <w:r w:rsidRPr="006C0A8E">
        <w:rPr>
          <w:rtl/>
        </w:rPr>
        <w:t>חשבון (תיקון מס' 7) (שיפוט משמעתי והוראות</w:t>
      </w:r>
      <w:r w:rsidR="005E0871">
        <w:rPr>
          <w:rtl/>
        </w:rPr>
        <w:t xml:space="preserve"> </w:t>
      </w:r>
      <w:r w:rsidRPr="006C0A8E">
        <w:rPr>
          <w:rtl/>
        </w:rPr>
        <w:t>אחרות), התשנ"ה</w:t>
      </w:r>
      <w:r w:rsidR="005E0871">
        <w:rPr>
          <w:rtl/>
        </w:rPr>
        <w:t>–</w:t>
      </w:r>
      <w:r w:rsidRPr="006C0A8E">
        <w:rPr>
          <w:rtl/>
        </w:rPr>
        <w:t>1995, בקריאה ראשונה ולהעבירה לוועדת החוקה, חוק ומשפט.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לשר</w:t>
      </w:r>
      <w:r w:rsidR="005E0871">
        <w:rPr>
          <w:rtl/>
        </w:rPr>
        <w:t xml:space="preserve"> </w:t>
      </w:r>
      <w:r w:rsidRPr="006C0A8E">
        <w:rPr>
          <w:rtl/>
        </w:rPr>
        <w:t>המשפטים.</w:t>
      </w:r>
      <w:r w:rsidR="005E0871">
        <w:rPr>
          <w:rtl/>
        </w:rPr>
        <w:t xml:space="preserve"> </w:t>
      </w:r>
      <w:r w:rsidRPr="006C0A8E">
        <w:rPr>
          <w:rtl/>
        </w:rPr>
        <w:t>חברי הכנסת, אנחנו מתחילים בדיון. שלוש דקות לכל דובר.</w:t>
      </w:r>
      <w:r w:rsidR="005E0871">
        <w:rPr>
          <w:rtl/>
        </w:rPr>
        <w:t xml:space="preserve"> </w:t>
      </w:r>
      <w:r w:rsidRPr="006C0A8E">
        <w:rPr>
          <w:rtl/>
        </w:rPr>
        <w:t>אינני</w:t>
      </w:r>
      <w:r w:rsidR="005E0871">
        <w:rPr>
          <w:rtl/>
        </w:rPr>
        <w:t xml:space="preserve"> </w:t>
      </w:r>
      <w:r w:rsidRPr="006C0A8E">
        <w:rPr>
          <w:rtl/>
        </w:rPr>
        <w:t>מתכוון</w:t>
      </w:r>
      <w:r w:rsidR="005E0871">
        <w:rPr>
          <w:rtl/>
        </w:rPr>
        <w:t xml:space="preserve"> </w:t>
      </w:r>
      <w:r w:rsidRPr="006C0A8E">
        <w:rPr>
          <w:rtl/>
        </w:rPr>
        <w:t>לקרוא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שמות</w:t>
      </w:r>
      <w:r w:rsidR="005E0871">
        <w:rPr>
          <w:rtl/>
        </w:rPr>
        <w:t xml:space="preserve"> </w:t>
      </w:r>
      <w:r w:rsidRPr="006C0A8E">
        <w:rPr>
          <w:rtl/>
        </w:rPr>
        <w:t>כל 40 חברי הכנסת הרשומים, משום שנוכחים מאלו רק</w:t>
      </w:r>
      <w:r w:rsidR="005E0871">
        <w:rPr>
          <w:rtl/>
        </w:rPr>
        <w:t xml:space="preserve"> </w:t>
      </w:r>
      <w:r w:rsidRPr="006C0A8E">
        <w:rPr>
          <w:rtl/>
        </w:rPr>
        <w:t>שניים.</w:t>
      </w:r>
      <w:r w:rsidR="005E0871">
        <w:rPr>
          <w:rtl/>
        </w:rPr>
        <w:t xml:space="preserve"> </w:t>
      </w:r>
      <w:r w:rsidRPr="006C0A8E">
        <w:rPr>
          <w:rtl/>
        </w:rPr>
        <w:t>לכן</w:t>
      </w:r>
      <w:r w:rsidR="005E0871">
        <w:rPr>
          <w:rtl/>
        </w:rPr>
        <w:t xml:space="preserve"> </w:t>
      </w:r>
      <w:r w:rsidRPr="006C0A8E">
        <w:rPr>
          <w:rtl/>
        </w:rPr>
        <w:t>כאילו קראתי את שמם והם אינם כאן במליאה.</w:t>
      </w:r>
      <w:r w:rsidR="005E0871">
        <w:rPr>
          <w:rtl/>
        </w:rPr>
        <w:t xml:space="preserve"> </w:t>
      </w:r>
      <w:r w:rsidRPr="006C0A8E">
        <w:rPr>
          <w:rtl/>
        </w:rPr>
        <w:t>חבר הכנסת צוקר, אתה רוצה</w:t>
      </w:r>
      <w:r w:rsidR="005E0871">
        <w:rPr>
          <w:rtl/>
        </w:rPr>
        <w:t xml:space="preserve"> </w:t>
      </w:r>
      <w:r w:rsidRPr="006C0A8E">
        <w:rPr>
          <w:rtl/>
        </w:rPr>
        <w:t>לדבר?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דוד צוקר (מרצ):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לא, השתכנעתי.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</w:t>
      </w:r>
      <w:r w:rsidR="005E0871">
        <w:rPr>
          <w:rtl/>
        </w:rPr>
        <w:t xml:space="preserve"> </w:t>
      </w:r>
      <w:r w:rsidRPr="006C0A8E">
        <w:rPr>
          <w:rtl/>
        </w:rPr>
        <w:t>לך.</w:t>
      </w:r>
      <w:r w:rsidR="005E0871">
        <w:rPr>
          <w:rtl/>
        </w:rPr>
        <w:t xml:space="preserve"> </w:t>
      </w:r>
      <w:r w:rsidRPr="006C0A8E">
        <w:rPr>
          <w:rtl/>
        </w:rPr>
        <w:t>אני מזמין את חבר הכנסת יוסף בא</w:t>
      </w:r>
      <w:r w:rsidR="005E0871">
        <w:rPr>
          <w:rtl/>
        </w:rPr>
        <w:t>-</w:t>
      </w:r>
      <w:r w:rsidRPr="006C0A8E">
        <w:rPr>
          <w:rtl/>
        </w:rPr>
        <w:t>גד, ומייד אחרי דבריו ניגש</w:t>
      </w:r>
      <w:r w:rsidR="005E0871">
        <w:rPr>
          <w:rtl/>
        </w:rPr>
        <w:t xml:space="preserve"> </w:t>
      </w:r>
      <w:r w:rsidRPr="006C0A8E">
        <w:rPr>
          <w:rtl/>
        </w:rPr>
        <w:t>להצבעה.</w:t>
      </w:r>
      <w:r w:rsidR="005E0871">
        <w:rPr>
          <w:rtl/>
        </w:rPr>
        <w:t xml:space="preserve"> </w:t>
      </w:r>
      <w:r w:rsidRPr="006C0A8E">
        <w:rPr>
          <w:rtl/>
        </w:rPr>
        <w:t>בבקשה, חבר הכנסת יוסף בא</w:t>
      </w:r>
      <w:r w:rsidR="005E0871">
        <w:rPr>
          <w:rtl/>
        </w:rPr>
        <w:t>-</w:t>
      </w:r>
      <w:r w:rsidRPr="006C0A8E">
        <w:rPr>
          <w:rtl/>
        </w:rPr>
        <w:t>גד.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 חברי הכנסת הנוכחים, כבוד שר המשפטים, שוב אני מוכרח לשבח</w:t>
      </w:r>
      <w:r w:rsidR="005E0871">
        <w:rPr>
          <w:rtl/>
        </w:rPr>
        <w:t xml:space="preserve"> </w:t>
      </w:r>
      <w:r w:rsidRPr="006C0A8E">
        <w:rPr>
          <w:rtl/>
        </w:rPr>
        <w:t>היום. ברוך השם, אתה מביא חוקים טובים וצריך לשבח. אני רוצה להעיר רק שתי הערות.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 הכנסת בא</w:t>
      </w:r>
      <w:r w:rsidR="005E0871">
        <w:rPr>
          <w:rtl/>
        </w:rPr>
        <w:t>-</w:t>
      </w:r>
      <w:r w:rsidRPr="006C0A8E">
        <w:rPr>
          <w:rtl/>
        </w:rPr>
        <w:t>גד, כל הזמן שר המשפטים מביא לנו חוקים טובים.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בוא לא נקלקל את האידיליה, ברוך השם.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ראשית</w:t>
      </w:r>
      <w:r w:rsidR="005E0871">
        <w:rPr>
          <w:rtl/>
        </w:rPr>
        <w:t xml:space="preserve"> </w:t>
      </w:r>
      <w:r w:rsidRPr="006C0A8E">
        <w:rPr>
          <w:rtl/>
        </w:rPr>
        <w:t>כול,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רוצה</w:t>
      </w:r>
      <w:r w:rsidR="005E0871">
        <w:rPr>
          <w:rtl/>
        </w:rPr>
        <w:t xml:space="preserve"> </w:t>
      </w:r>
      <w:r w:rsidRPr="006C0A8E">
        <w:rPr>
          <w:rtl/>
        </w:rPr>
        <w:t>לנצל</w:t>
      </w:r>
      <w:r w:rsidR="005E0871">
        <w:rPr>
          <w:rtl/>
        </w:rPr>
        <w:t xml:space="preserve"> </w:t>
      </w:r>
      <w:r w:rsidRPr="006C0A8E">
        <w:rPr>
          <w:rtl/>
        </w:rPr>
        <w:t>הזדמנות</w:t>
      </w:r>
      <w:r w:rsidR="005E0871">
        <w:rPr>
          <w:rtl/>
        </w:rPr>
        <w:t xml:space="preserve"> </w:t>
      </w:r>
      <w:r w:rsidRPr="006C0A8E">
        <w:rPr>
          <w:rtl/>
        </w:rPr>
        <w:t>זאת</w:t>
      </w:r>
      <w:r w:rsidR="005E0871">
        <w:rPr>
          <w:rtl/>
        </w:rPr>
        <w:t xml:space="preserve"> </w:t>
      </w:r>
      <w:r w:rsidRPr="006C0A8E">
        <w:rPr>
          <w:rtl/>
        </w:rPr>
        <w:t>כדי</w:t>
      </w:r>
      <w:r w:rsidR="005E0871">
        <w:rPr>
          <w:rtl/>
        </w:rPr>
        <w:t xml:space="preserve"> </w:t>
      </w:r>
      <w:r w:rsidRPr="006C0A8E">
        <w:rPr>
          <w:rtl/>
        </w:rPr>
        <w:t>להביע את מחאתי נגד מועצת</w:t>
      </w:r>
      <w:r w:rsidR="005E0871">
        <w:rPr>
          <w:rtl/>
        </w:rPr>
        <w:t xml:space="preserve"> </w:t>
      </w:r>
      <w:r w:rsidRPr="006C0A8E">
        <w:rPr>
          <w:rtl/>
        </w:rPr>
        <w:t>רואי</w:t>
      </w:r>
      <w:r w:rsidR="005E0871">
        <w:rPr>
          <w:rtl/>
        </w:rPr>
        <w:t>-</w:t>
      </w:r>
      <w:r w:rsidRPr="006C0A8E">
        <w:rPr>
          <w:rtl/>
        </w:rPr>
        <w:t>החשבון.</w:t>
      </w:r>
      <w:r w:rsidR="005E0871">
        <w:rPr>
          <w:rtl/>
        </w:rPr>
        <w:t xml:space="preserve"> </w:t>
      </w:r>
      <w:r w:rsidRPr="006C0A8E">
        <w:rPr>
          <w:rtl/>
        </w:rPr>
        <w:t>מה</w:t>
      </w:r>
      <w:r w:rsidR="005E0871">
        <w:rPr>
          <w:rtl/>
        </w:rPr>
        <w:t xml:space="preserve"> </w:t>
      </w:r>
      <w:r w:rsidRPr="006C0A8E">
        <w:rPr>
          <w:rtl/>
        </w:rPr>
        <w:t>שאנחנו</w:t>
      </w:r>
      <w:r w:rsidR="005E0871">
        <w:rPr>
          <w:rtl/>
        </w:rPr>
        <w:t xml:space="preserve"> </w:t>
      </w:r>
      <w:r w:rsidRPr="006C0A8E">
        <w:rPr>
          <w:rtl/>
        </w:rPr>
        <w:t>רוצים למנוע כאן, ניגוד אינטרסים, הם מקיימים בכך שהם</w:t>
      </w:r>
      <w:r w:rsidR="005E0871">
        <w:rPr>
          <w:rtl/>
        </w:rPr>
        <w:t xml:space="preserve"> </w:t>
      </w:r>
      <w:r w:rsidRPr="006C0A8E">
        <w:rPr>
          <w:rtl/>
        </w:rPr>
        <w:t>הבודקים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הבחינות ואת הנבחנים לקבלת תואר רואה</w:t>
      </w:r>
      <w:r w:rsidR="005E0871">
        <w:rPr>
          <w:rtl/>
        </w:rPr>
        <w:t>-</w:t>
      </w:r>
      <w:r w:rsidRPr="006C0A8E">
        <w:rPr>
          <w:rtl/>
        </w:rPr>
        <w:t>חשבון. היות שהם חוששים שיתרבו</w:t>
      </w:r>
      <w:r w:rsidR="005E0871">
        <w:rPr>
          <w:rtl/>
        </w:rPr>
        <w:t xml:space="preserve"> </w:t>
      </w:r>
      <w:r w:rsidRPr="006C0A8E">
        <w:rPr>
          <w:rtl/>
        </w:rPr>
        <w:t>המתחרים</w:t>
      </w:r>
      <w:r w:rsidR="005E0871">
        <w:rPr>
          <w:rtl/>
        </w:rPr>
        <w:t xml:space="preserve"> </w:t>
      </w:r>
      <w:r w:rsidRPr="006C0A8E">
        <w:rPr>
          <w:rtl/>
        </w:rPr>
        <w:t>שלהם,</w:t>
      </w:r>
      <w:r w:rsidR="005E0871">
        <w:rPr>
          <w:rtl/>
        </w:rPr>
        <w:t xml:space="preserve"> </w:t>
      </w:r>
      <w:r w:rsidRPr="006C0A8E">
        <w:rPr>
          <w:rtl/>
        </w:rPr>
        <w:t>ההכשלות במבחנים לרואי</w:t>
      </w:r>
      <w:r w:rsidR="005E0871">
        <w:rPr>
          <w:rtl/>
        </w:rPr>
        <w:t>-</w:t>
      </w:r>
      <w:r w:rsidRPr="006C0A8E">
        <w:rPr>
          <w:rtl/>
        </w:rPr>
        <w:t>חשבון הן במספרים העולים על כל פרופורציה.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עושים</w:t>
      </w:r>
      <w:r w:rsidR="005E0871">
        <w:rPr>
          <w:rtl/>
        </w:rPr>
        <w:t xml:space="preserve"> </w:t>
      </w:r>
      <w:r w:rsidRPr="006C0A8E">
        <w:rPr>
          <w:rtl/>
        </w:rPr>
        <w:t>פה</w:t>
      </w:r>
      <w:r w:rsidR="005E0871">
        <w:rPr>
          <w:rtl/>
        </w:rPr>
        <w:t xml:space="preserve"> </w:t>
      </w:r>
      <w:r w:rsidRPr="006C0A8E">
        <w:rPr>
          <w:rtl/>
        </w:rPr>
        <w:t>חוק כדי למנוע ניגוד אינטרסים, וכל מועצת רואי</w:t>
      </w:r>
      <w:r w:rsidR="005E0871">
        <w:rPr>
          <w:rtl/>
        </w:rPr>
        <w:t>-</w:t>
      </w:r>
      <w:r w:rsidRPr="006C0A8E">
        <w:rPr>
          <w:rtl/>
        </w:rPr>
        <w:t>החשבון זה ניגוד</w:t>
      </w:r>
      <w:r w:rsidR="005E0871">
        <w:rPr>
          <w:rtl/>
        </w:rPr>
        <w:t xml:space="preserve"> </w:t>
      </w:r>
      <w:r w:rsidRPr="006C0A8E">
        <w:rPr>
          <w:rtl/>
        </w:rPr>
        <w:t>אינטרסים</w:t>
      </w:r>
      <w:r w:rsidR="005E0871">
        <w:rPr>
          <w:rtl/>
        </w:rPr>
        <w:t xml:space="preserve"> </w:t>
      </w:r>
      <w:r w:rsidRPr="006C0A8E">
        <w:rPr>
          <w:rtl/>
        </w:rPr>
        <w:t>לגבי הבחינות.</w:t>
      </w:r>
      <w:r w:rsidR="005E0871">
        <w:rPr>
          <w:rtl/>
        </w:rPr>
        <w:t xml:space="preserve"> </w:t>
      </w:r>
      <w:r w:rsidRPr="006C0A8E">
        <w:rPr>
          <w:rtl/>
        </w:rPr>
        <w:t>אולי יחשוב כבוד השר, שהבחינות של כל גוף מקצועי חייבות</w:t>
      </w:r>
      <w:r w:rsidR="005E0871">
        <w:rPr>
          <w:rtl/>
        </w:rPr>
        <w:t xml:space="preserve"> </w:t>
      </w:r>
      <w:r w:rsidRPr="006C0A8E">
        <w:rPr>
          <w:rtl/>
        </w:rPr>
        <w:t>להתנהל</w:t>
      </w:r>
      <w:r w:rsidR="005E0871">
        <w:rPr>
          <w:rtl/>
        </w:rPr>
        <w:t xml:space="preserve"> </w:t>
      </w:r>
      <w:r w:rsidRPr="006C0A8E">
        <w:rPr>
          <w:rtl/>
        </w:rPr>
        <w:t>לא על</w:t>
      </w:r>
      <w:r w:rsidR="005E0871">
        <w:rPr>
          <w:rtl/>
        </w:rPr>
        <w:t>-</w:t>
      </w:r>
      <w:r w:rsidRPr="006C0A8E">
        <w:rPr>
          <w:rtl/>
        </w:rPr>
        <w:t>ידי הגוף המקצועי אלא על</w:t>
      </w:r>
      <w:r w:rsidR="005E0871">
        <w:rPr>
          <w:rtl/>
        </w:rPr>
        <w:t>-</w:t>
      </w:r>
      <w:r w:rsidRPr="006C0A8E">
        <w:rPr>
          <w:rtl/>
        </w:rPr>
        <w:t>ידי גוף אובייקטיבי. זה לא קשור לחוק, אבל</w:t>
      </w:r>
      <w:r w:rsidR="005E0871">
        <w:rPr>
          <w:rtl/>
        </w:rPr>
        <w:t xml:space="preserve"> </w:t>
      </w:r>
      <w:r w:rsidRPr="006C0A8E">
        <w:rPr>
          <w:rtl/>
        </w:rPr>
        <w:t>כדאי לחשוב על הנושא.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ועכשיו</w:t>
      </w:r>
      <w:r w:rsidR="005E0871">
        <w:rPr>
          <w:rtl/>
        </w:rPr>
        <w:t xml:space="preserve"> </w:t>
      </w:r>
      <w:r w:rsidRPr="006C0A8E">
        <w:rPr>
          <w:rtl/>
        </w:rPr>
        <w:t>שתי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הערות, ובזה אני גומר. הערה ראשונה: מה זה </w:t>
      </w:r>
      <w:r w:rsidR="005E0871">
        <w:rPr>
          <w:rtl/>
        </w:rPr>
        <w:t>–</w:t>
      </w:r>
      <w:r w:rsidRPr="006C0A8E">
        <w:rPr>
          <w:rtl/>
        </w:rPr>
        <w:t xml:space="preserve"> המועצה תיתן רשיון</w:t>
      </w:r>
      <w:r w:rsidR="005E0871">
        <w:rPr>
          <w:rtl/>
        </w:rPr>
        <w:t xml:space="preserve"> </w:t>
      </w:r>
      <w:r w:rsidRPr="006C0A8E">
        <w:rPr>
          <w:rtl/>
        </w:rPr>
        <w:t>רואה</w:t>
      </w:r>
      <w:r w:rsidR="005E0871">
        <w:rPr>
          <w:rtl/>
        </w:rPr>
        <w:t>-</w:t>
      </w:r>
      <w:r w:rsidRPr="006C0A8E">
        <w:rPr>
          <w:rtl/>
        </w:rPr>
        <w:t>חשבון</w:t>
      </w:r>
      <w:r w:rsidR="005E0871">
        <w:rPr>
          <w:rtl/>
        </w:rPr>
        <w:t xml:space="preserve"> </w:t>
      </w:r>
      <w:r w:rsidRPr="006C0A8E">
        <w:rPr>
          <w:rtl/>
        </w:rPr>
        <w:t>לאדם</w:t>
      </w:r>
      <w:r w:rsidR="005E0871">
        <w:rPr>
          <w:rtl/>
        </w:rPr>
        <w:t xml:space="preserve"> </w:t>
      </w:r>
      <w:r w:rsidRPr="006C0A8E">
        <w:rPr>
          <w:rtl/>
        </w:rPr>
        <w:t>שהוא</w:t>
      </w:r>
      <w:r w:rsidR="005E0871">
        <w:rPr>
          <w:rtl/>
        </w:rPr>
        <w:t xml:space="preserve"> </w:t>
      </w:r>
      <w:r w:rsidRPr="006C0A8E">
        <w:rPr>
          <w:rtl/>
        </w:rPr>
        <w:t>בן 23 שנים ומעלה? 23 זה גיל צעיר מדי, כי הוא חייב קודם</w:t>
      </w:r>
      <w:r w:rsidR="005E0871">
        <w:rPr>
          <w:rtl/>
        </w:rPr>
        <w:t xml:space="preserve"> </w:t>
      </w:r>
      <w:r w:rsidRPr="006C0A8E">
        <w:rPr>
          <w:rtl/>
        </w:rPr>
        <w:t>לעבור</w:t>
      </w:r>
      <w:r w:rsidR="005E0871">
        <w:rPr>
          <w:rtl/>
        </w:rPr>
        <w:t xml:space="preserve"> </w:t>
      </w:r>
      <w:r w:rsidRPr="006C0A8E">
        <w:rPr>
          <w:rtl/>
        </w:rPr>
        <w:t>סטאז'.</w:t>
      </w:r>
      <w:r w:rsidR="005E0871">
        <w:rPr>
          <w:rtl/>
        </w:rPr>
        <w:t xml:space="preserve"> </w:t>
      </w:r>
      <w:r w:rsidRPr="006C0A8E">
        <w:rPr>
          <w:rtl/>
        </w:rPr>
        <w:t>ארבע שנים ראיית</w:t>
      </w:r>
      <w:r w:rsidR="005E0871">
        <w:rPr>
          <w:rtl/>
        </w:rPr>
        <w:t>-</w:t>
      </w:r>
      <w:r w:rsidRPr="006C0A8E">
        <w:rPr>
          <w:rtl/>
        </w:rPr>
        <w:t>חשבון ועוד שנתיים סטאז', איך הוא מגיע לגיל 23?</w:t>
      </w:r>
      <w:r w:rsidR="005E0871">
        <w:rPr>
          <w:rtl/>
        </w:rPr>
        <w:t xml:space="preserve"> </w:t>
      </w:r>
      <w:r w:rsidRPr="006C0A8E">
        <w:rPr>
          <w:rtl/>
        </w:rPr>
        <w:t>זה אומנם לא בתיקון כאן.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דבר נוסף: "מצאה המועצה שאין המבקש ראוי מבחינת אופיו לשמש רואה</w:t>
      </w:r>
      <w:r w:rsidR="005E0871">
        <w:rPr>
          <w:rtl/>
        </w:rPr>
        <w:t>-</w:t>
      </w:r>
      <w:r w:rsidRPr="006C0A8E">
        <w:rPr>
          <w:rtl/>
        </w:rPr>
        <w:t xml:space="preserve">חשבון" </w:t>
      </w:r>
      <w:r w:rsidR="005E0871">
        <w:rPr>
          <w:rtl/>
        </w:rPr>
        <w:t>–</w:t>
      </w:r>
      <w:r w:rsidRPr="006C0A8E">
        <w:rPr>
          <w:rtl/>
        </w:rPr>
        <w:t xml:space="preserve"> מי</w:t>
      </w:r>
      <w:r w:rsidR="005E0871">
        <w:rPr>
          <w:rtl/>
        </w:rPr>
        <w:t xml:space="preserve"> </w:t>
      </w:r>
      <w:r w:rsidRPr="006C0A8E">
        <w:rPr>
          <w:rtl/>
        </w:rPr>
        <w:t>קובע</w:t>
      </w:r>
      <w:r w:rsidR="005E0871">
        <w:rPr>
          <w:rtl/>
        </w:rPr>
        <w:t xml:space="preserve"> </w:t>
      </w:r>
      <w:r w:rsidRPr="006C0A8E">
        <w:rPr>
          <w:rtl/>
        </w:rPr>
        <w:t>אופי?</w:t>
      </w:r>
      <w:r w:rsidR="005E0871">
        <w:rPr>
          <w:rtl/>
        </w:rPr>
        <w:t xml:space="preserve"> </w:t>
      </w:r>
      <w:r w:rsidRPr="006C0A8E">
        <w:rPr>
          <w:rtl/>
        </w:rPr>
        <w:t>איזה</w:t>
      </w:r>
      <w:r w:rsidR="005E0871">
        <w:rPr>
          <w:rtl/>
        </w:rPr>
        <w:t xml:space="preserve"> </w:t>
      </w:r>
      <w:r w:rsidRPr="006C0A8E">
        <w:rPr>
          <w:rtl/>
        </w:rPr>
        <w:t>שופט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לקבוע</w:t>
      </w:r>
      <w:r w:rsidR="005E0871">
        <w:rPr>
          <w:rtl/>
        </w:rPr>
        <w:t xml:space="preserve"> </w:t>
      </w:r>
      <w:r w:rsidRPr="006C0A8E">
        <w:rPr>
          <w:rtl/>
        </w:rPr>
        <w:t>אופי?</w:t>
      </w:r>
      <w:r w:rsidR="005E0871">
        <w:rPr>
          <w:rtl/>
        </w:rPr>
        <w:t xml:space="preserve"> </w:t>
      </w:r>
      <w:r w:rsidRPr="006C0A8E">
        <w:rPr>
          <w:rtl/>
        </w:rPr>
        <w:t>אז</w:t>
      </w:r>
      <w:r w:rsidR="005E0871">
        <w:rPr>
          <w:rtl/>
        </w:rPr>
        <w:t xml:space="preserve"> </w:t>
      </w:r>
      <w:r w:rsidRPr="006C0A8E">
        <w:rPr>
          <w:rtl/>
        </w:rPr>
        <w:t>יפה</w:t>
      </w:r>
      <w:r w:rsidR="005E0871">
        <w:rPr>
          <w:rtl/>
        </w:rPr>
        <w:t xml:space="preserve"> </w:t>
      </w:r>
      <w:r w:rsidRPr="006C0A8E">
        <w:rPr>
          <w:rtl/>
        </w:rPr>
        <w:t>עשיתם</w:t>
      </w:r>
      <w:r w:rsidR="005E0871">
        <w:rPr>
          <w:rtl/>
        </w:rPr>
        <w:t xml:space="preserve"> </w:t>
      </w:r>
      <w:r w:rsidRPr="006C0A8E">
        <w:rPr>
          <w:rtl/>
        </w:rPr>
        <w:t xml:space="preserve">שתיקנתם </w:t>
      </w:r>
      <w:r w:rsidR="005E0871">
        <w:rPr>
          <w:rtl/>
        </w:rPr>
        <w:t>–</w:t>
      </w:r>
      <w:r w:rsidRPr="006C0A8E">
        <w:rPr>
          <w:rtl/>
        </w:rPr>
        <w:t xml:space="preserve"> "מבחינת</w:t>
      </w:r>
      <w:r w:rsidR="005E0871">
        <w:rPr>
          <w:rtl/>
        </w:rPr>
        <w:t xml:space="preserve"> </w:t>
      </w:r>
      <w:r w:rsidRPr="006C0A8E">
        <w:rPr>
          <w:rtl/>
        </w:rPr>
        <w:t>התנהגותו".</w:t>
      </w:r>
      <w:r w:rsidR="005E0871">
        <w:rPr>
          <w:rtl/>
        </w:rPr>
        <w:t xml:space="preserve"> </w:t>
      </w: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יסביר</w:t>
      </w:r>
      <w:r w:rsidR="005E0871">
        <w:rPr>
          <w:rtl/>
        </w:rPr>
        <w:t xml:space="preserve"> </w:t>
      </w:r>
      <w:r w:rsidRPr="006C0A8E">
        <w:rPr>
          <w:rtl/>
        </w:rPr>
        <w:t xml:space="preserve">לי כבוד השר מה זה "התנהגות"? איך יקבע השופט </w:t>
      </w:r>
      <w:r w:rsidR="005E0871">
        <w:rPr>
          <w:rtl/>
        </w:rPr>
        <w:t>–</w:t>
      </w:r>
      <w:r w:rsidRPr="006C0A8E">
        <w:rPr>
          <w:rtl/>
        </w:rPr>
        <w:t xml:space="preserve"> אם הוא</w:t>
      </w:r>
      <w:r w:rsidR="005E0871">
        <w:rPr>
          <w:rtl/>
        </w:rPr>
        <w:t xml:space="preserve"> </w:t>
      </w:r>
      <w:r w:rsidRPr="006C0A8E">
        <w:rPr>
          <w:rtl/>
        </w:rPr>
        <w:t>נתן</w:t>
      </w:r>
      <w:r w:rsidR="005E0871">
        <w:rPr>
          <w:rtl/>
        </w:rPr>
        <w:t xml:space="preserve"> </w:t>
      </w:r>
      <w:r w:rsidRPr="006C0A8E">
        <w:rPr>
          <w:rtl/>
        </w:rPr>
        <w:t>מכות באותו רגע? מה זה "התנהגות"? לכן אני מציע לשנות: "התנהגות חריגה שתוכח</w:t>
      </w:r>
      <w:r w:rsidR="005E0871">
        <w:rPr>
          <w:rtl/>
        </w:rPr>
        <w:t xml:space="preserve"> </w:t>
      </w:r>
      <w:r w:rsidRPr="006C0A8E">
        <w:rPr>
          <w:rtl/>
        </w:rPr>
        <w:t>בעליל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עברו</w:t>
      </w:r>
      <w:r w:rsidR="005E0871">
        <w:rPr>
          <w:rtl/>
        </w:rPr>
        <w:t xml:space="preserve"> </w:t>
      </w:r>
      <w:r w:rsidRPr="006C0A8E">
        <w:rPr>
          <w:rtl/>
        </w:rPr>
        <w:t>הפלילי". צריך להסביר במה ההתנהגות לא היתה בסדר. כדאי לחשוב על</w:t>
      </w:r>
      <w:r w:rsidR="005E0871">
        <w:rPr>
          <w:rtl/>
        </w:rPr>
        <w:t xml:space="preserve"> </w:t>
      </w:r>
      <w:r w:rsidRPr="006C0A8E">
        <w:rPr>
          <w:rtl/>
        </w:rPr>
        <w:t>זה.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יותר</w:t>
      </w:r>
      <w:r w:rsidR="005E0871">
        <w:rPr>
          <w:rtl/>
        </w:rPr>
        <w:t xml:space="preserve"> </w:t>
      </w:r>
      <w:r w:rsidRPr="006C0A8E">
        <w:rPr>
          <w:rtl/>
        </w:rPr>
        <w:t>מדי</w:t>
      </w:r>
      <w:r w:rsidR="005E0871">
        <w:rPr>
          <w:rtl/>
        </w:rPr>
        <w:t xml:space="preserve"> </w:t>
      </w:r>
      <w:r w:rsidRPr="006C0A8E">
        <w:rPr>
          <w:rtl/>
        </w:rPr>
        <w:t>זמן אתם נותנים רציפות. חמישה רואי</w:t>
      </w:r>
      <w:r w:rsidR="005E0871">
        <w:rPr>
          <w:rtl/>
        </w:rPr>
        <w:t>-</w:t>
      </w:r>
      <w:r w:rsidRPr="006C0A8E">
        <w:rPr>
          <w:rtl/>
        </w:rPr>
        <w:t>חשבון יתמנו לשלוש שנים. יותר</w:t>
      </w:r>
      <w:r w:rsidR="005E0871">
        <w:rPr>
          <w:rtl/>
        </w:rPr>
        <w:t xml:space="preserve"> </w:t>
      </w:r>
      <w:r w:rsidRPr="006C0A8E">
        <w:rPr>
          <w:rtl/>
        </w:rPr>
        <w:t>מדי.</w:t>
      </w:r>
      <w:r w:rsidR="005E0871">
        <w:rPr>
          <w:rtl/>
        </w:rPr>
        <w:t xml:space="preserve"> </w:t>
      </w:r>
      <w:r w:rsidRPr="006C0A8E">
        <w:rPr>
          <w:rtl/>
        </w:rPr>
        <w:t>מוכרחים קצת לגוון. או יש פה: "חברי בית</w:t>
      </w:r>
      <w:r w:rsidR="005E0871">
        <w:rPr>
          <w:rtl/>
        </w:rPr>
        <w:t>-</w:t>
      </w:r>
      <w:r w:rsidRPr="006C0A8E">
        <w:rPr>
          <w:rtl/>
        </w:rPr>
        <w:t>הדין ימונו לחמש שנים". מספיק שלוש</w:t>
      </w:r>
      <w:r w:rsidR="005E0871">
        <w:rPr>
          <w:rtl/>
        </w:rPr>
        <w:t xml:space="preserve"> </w:t>
      </w:r>
      <w:r w:rsidRPr="006C0A8E">
        <w:rPr>
          <w:rtl/>
        </w:rPr>
        <w:t>שנים ולהחליף, למה כל כך הרבה זמן לתת להם רציפות? כדאי פה רענון.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לעומת זאת, מי שרשיונו בוטל לא יבקש חידוש רשיונו לפני שעברו שבע שנים.</w:t>
      </w:r>
      <w:r w:rsidR="005E0871">
        <w:rPr>
          <w:rtl/>
        </w:rPr>
        <w:t xml:space="preserve"> </w:t>
      </w:r>
      <w:r w:rsidRPr="006C0A8E">
        <w:rPr>
          <w:rtl/>
        </w:rPr>
        <w:t>אתם</w:t>
      </w:r>
      <w:r w:rsidR="005E0871">
        <w:rPr>
          <w:rtl/>
        </w:rPr>
        <w:t xml:space="preserve"> </w:t>
      </w:r>
      <w:r w:rsidRPr="006C0A8E">
        <w:rPr>
          <w:rtl/>
        </w:rPr>
        <w:t>יודעים מה זה שבע שנים? ואם שלוש שנים, לא יהיה מספיק?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אגיש את ההערות האלה. כדאי לשים לב. 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הנכבדים,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מצביעים.</w:t>
      </w:r>
      <w:r w:rsidR="005E0871">
        <w:rPr>
          <w:rtl/>
        </w:rPr>
        <w:t xml:space="preserve"> </w:t>
      </w:r>
      <w:r w:rsidRPr="006C0A8E">
        <w:rPr>
          <w:rtl/>
        </w:rPr>
        <w:t>הצעת חוק רואי</w:t>
      </w:r>
      <w:r w:rsidR="005E0871">
        <w:rPr>
          <w:rtl/>
        </w:rPr>
        <w:t>-</w:t>
      </w:r>
      <w:r w:rsidRPr="006C0A8E">
        <w:rPr>
          <w:rtl/>
        </w:rPr>
        <w:t>חשבון (תיקון מס' 7)</w:t>
      </w:r>
      <w:r w:rsidR="005E0871">
        <w:rPr>
          <w:rtl/>
        </w:rPr>
        <w:t xml:space="preserve"> </w:t>
      </w:r>
      <w:r w:rsidRPr="006C0A8E">
        <w:rPr>
          <w:rtl/>
        </w:rPr>
        <w:t>(שיפוט משמעתי והוראות אחרות), התשנ"ה</w:t>
      </w:r>
      <w:r w:rsidR="005E0871">
        <w:rPr>
          <w:rtl/>
        </w:rPr>
        <w:t>–</w:t>
      </w:r>
      <w:r w:rsidRPr="006C0A8E">
        <w:rPr>
          <w:rtl/>
        </w:rPr>
        <w:t>1995, קריאה ראשונה.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7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6C0A8E" w:rsidRPr="006C0A8E">
        <w:rPr>
          <w:rtl/>
        </w:rPr>
        <w:t xml:space="preserve"> 5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ההצעה להעביר את הצעת חוק רואי</w:t>
      </w:r>
      <w:r w:rsidR="005E0871">
        <w:rPr>
          <w:rtl/>
        </w:rPr>
        <w:t>-</w:t>
      </w:r>
      <w:r w:rsidRPr="006C0A8E">
        <w:rPr>
          <w:rtl/>
        </w:rPr>
        <w:t>חשבון (תיקון מס' 7) (שיפוט משמעתי</w:t>
      </w:r>
      <w:r w:rsidR="005E0871">
        <w:rPr>
          <w:rtl/>
        </w:rPr>
        <w:t xml:space="preserve"> </w:t>
      </w:r>
      <w:r w:rsidRPr="006C0A8E">
        <w:rPr>
          <w:rtl/>
        </w:rPr>
        <w:t>והוראות אחרות), התשנ"ה</w:t>
      </w:r>
      <w:r w:rsidR="005E0871">
        <w:rPr>
          <w:rtl/>
        </w:rPr>
        <w:t>–</w:t>
      </w:r>
      <w:r w:rsidRPr="006C0A8E">
        <w:rPr>
          <w:rtl/>
        </w:rPr>
        <w:t>1995, לוועדת החוקה, חוק ומשפט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מודה</w:t>
      </w:r>
      <w:r w:rsidR="005E0871">
        <w:rPr>
          <w:rtl/>
        </w:rPr>
        <w:t xml:space="preserve"> </w:t>
      </w:r>
      <w:r w:rsidRPr="006C0A8E">
        <w:rPr>
          <w:rtl/>
        </w:rPr>
        <w:t>לשר</w:t>
      </w:r>
      <w:r w:rsidR="005E0871">
        <w:rPr>
          <w:rtl/>
        </w:rPr>
        <w:t xml:space="preserve"> </w:t>
      </w:r>
      <w:r w:rsidRPr="006C0A8E">
        <w:rPr>
          <w:rtl/>
        </w:rPr>
        <w:t>המשפטים.</w:t>
      </w:r>
      <w:r w:rsidR="005E0871">
        <w:rPr>
          <w:rtl/>
        </w:rPr>
        <w:t xml:space="preserve"> </w:t>
      </w:r>
      <w:r w:rsidRPr="006C0A8E">
        <w:rPr>
          <w:rtl/>
        </w:rPr>
        <w:t>העלינו היום הצעות טובות, אדוני, בעזרתך האדיבה.</w:t>
      </w:r>
      <w:r w:rsidR="005E0871">
        <w:rPr>
          <w:rtl/>
        </w:rPr>
        <w:t xml:space="preserve"> </w:t>
      </w:r>
      <w:r w:rsidRPr="006C0A8E">
        <w:rPr>
          <w:rtl/>
        </w:rPr>
        <w:t>והנה התוצאות שיש לנו עכשיו:</w:t>
      </w:r>
      <w:r w:rsidR="005E0871">
        <w:rPr>
          <w:rtl/>
        </w:rPr>
        <w:t xml:space="preserve"> </w:t>
      </w:r>
      <w:r w:rsidRPr="006C0A8E">
        <w:rPr>
          <w:rtl/>
        </w:rPr>
        <w:t>חמישה בעד, ללא מתנגדים וללא נמנעים. ההצעה התקבלה,</w:t>
      </w:r>
      <w:r w:rsidR="005E0871">
        <w:rPr>
          <w:rtl/>
        </w:rPr>
        <w:t xml:space="preserve"> </w:t>
      </w:r>
      <w:r w:rsidRPr="006C0A8E">
        <w:rPr>
          <w:rtl/>
        </w:rPr>
        <w:t>והיא תעבור להכנתה לקריאה שנייה ושלישית בוועדת החוקה, חוק ומשפט, שהיושב</w:t>
      </w:r>
      <w:r w:rsidR="005E0871">
        <w:rPr>
          <w:rtl/>
        </w:rPr>
        <w:t>-</w:t>
      </w:r>
      <w:r w:rsidRPr="006C0A8E">
        <w:rPr>
          <w:rtl/>
        </w:rPr>
        <w:t>ראש שלה</w:t>
      </w:r>
      <w:r w:rsidR="005E0871">
        <w:rPr>
          <w:rtl/>
        </w:rPr>
        <w:t xml:space="preserve"> </w:t>
      </w:r>
      <w:r w:rsidRPr="006C0A8E">
        <w:rPr>
          <w:rtl/>
        </w:rPr>
        <w:t>נמצא כאן ויציג לנו את החוק הבא.</w:t>
      </w:r>
    </w:p>
    <w:p w:rsidR="005E0871" w:rsidRDefault="005E0871" w:rsidP="005E0871">
      <w:pPr>
        <w:rPr>
          <w:rtl/>
        </w:rPr>
      </w:pPr>
    </w:p>
    <w:p w:rsidR="005E0871" w:rsidRDefault="005E0871" w:rsidP="00997AD7">
      <w:pPr>
        <w:pStyle w:val="1"/>
        <w:rPr>
          <w:rtl/>
        </w:rPr>
      </w:pPr>
      <w:bookmarkStart w:id="25" w:name="_Toc460918585"/>
      <w:r w:rsidRPr="005E0871">
        <w:rPr>
          <w:rtl/>
        </w:rPr>
        <w:t>הצעת חוק הבחירות לכנסת (תיקון מס' 30) (לוח זמנים והוראות</w:t>
      </w:r>
      <w:bookmarkStart w:id="26" w:name="_Toc460918586"/>
      <w:bookmarkEnd w:id="25"/>
      <w:r w:rsidR="00997AD7">
        <w:rPr>
          <w:rFonts w:hint="cs"/>
          <w:rtl/>
        </w:rPr>
        <w:t xml:space="preserve"> </w:t>
      </w:r>
      <w:r w:rsidRPr="005E0871">
        <w:rPr>
          <w:rtl/>
        </w:rPr>
        <w:t>אחרות), התשנ"ו</w:t>
      </w:r>
      <w:r>
        <w:rPr>
          <w:rtl/>
        </w:rPr>
        <w:t>–</w:t>
      </w:r>
      <w:r w:rsidRPr="005E0871">
        <w:rPr>
          <w:rtl/>
        </w:rPr>
        <w:t>1995</w:t>
      </w:r>
      <w:bookmarkEnd w:id="26"/>
    </w:p>
    <w:p w:rsidR="005E0871" w:rsidRPr="005E0871" w:rsidRDefault="005E0871" w:rsidP="005E0871">
      <w:pPr>
        <w:pStyle w:val="1"/>
        <w:rPr>
          <w:rtl/>
        </w:rPr>
      </w:pPr>
      <w:bookmarkStart w:id="27" w:name="_Toc460918587"/>
      <w:r w:rsidRPr="005E0871">
        <w:rPr>
          <w:rtl/>
        </w:rPr>
        <w:t>(קריאה ראשונה)</w:t>
      </w:r>
      <w:bookmarkEnd w:id="27"/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חוק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>לכנסת</w:t>
      </w:r>
      <w:r w:rsidR="005E0871">
        <w:rPr>
          <w:rtl/>
        </w:rPr>
        <w:t xml:space="preserve"> </w:t>
      </w:r>
      <w:r w:rsidRPr="006C0A8E">
        <w:rPr>
          <w:rtl/>
        </w:rPr>
        <w:t>(תיקון</w:t>
      </w:r>
      <w:r w:rsidR="005E0871">
        <w:rPr>
          <w:rtl/>
        </w:rPr>
        <w:t xml:space="preserve"> </w:t>
      </w:r>
      <w:r w:rsidRPr="006C0A8E">
        <w:rPr>
          <w:rtl/>
        </w:rPr>
        <w:t>מס'</w:t>
      </w:r>
      <w:r w:rsidR="005E0871">
        <w:rPr>
          <w:rtl/>
        </w:rPr>
        <w:t xml:space="preserve"> </w:t>
      </w:r>
      <w:r w:rsidRPr="006C0A8E">
        <w:rPr>
          <w:rtl/>
        </w:rPr>
        <w:t>30)</w:t>
      </w:r>
      <w:r w:rsidR="005E0871">
        <w:rPr>
          <w:rtl/>
        </w:rPr>
        <w:t xml:space="preserve"> </w:t>
      </w:r>
      <w:r w:rsidRPr="006C0A8E">
        <w:rPr>
          <w:rtl/>
        </w:rPr>
        <w:t>(לוח</w:t>
      </w:r>
      <w:r w:rsidR="005E0871">
        <w:rPr>
          <w:rtl/>
        </w:rPr>
        <w:t xml:space="preserve"> </w:t>
      </w:r>
      <w:r w:rsidRPr="006C0A8E">
        <w:rPr>
          <w:rtl/>
        </w:rPr>
        <w:t>זמנים</w:t>
      </w:r>
      <w:r w:rsidR="005E0871">
        <w:rPr>
          <w:rtl/>
        </w:rPr>
        <w:t xml:space="preserve"> </w:t>
      </w:r>
      <w:r w:rsidRPr="006C0A8E">
        <w:rPr>
          <w:rtl/>
        </w:rPr>
        <w:t>והוראות אחרות),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 קריאה ראשונה.</w:t>
      </w:r>
      <w:r w:rsidR="005E0871">
        <w:rPr>
          <w:rtl/>
        </w:rPr>
        <w:t xml:space="preserve"> </w:t>
      </w:r>
      <w:r w:rsidRPr="006C0A8E">
        <w:rPr>
          <w:rtl/>
        </w:rPr>
        <w:t>זו הצעת חוק מטעם ועדת החוקה, חוק ומשפט. בבקשה, חבר</w:t>
      </w:r>
      <w:r w:rsidR="005E0871">
        <w:rPr>
          <w:rtl/>
        </w:rPr>
        <w:t xml:space="preserve"> </w:t>
      </w:r>
      <w:r w:rsidRPr="006C0A8E">
        <w:rPr>
          <w:rtl/>
        </w:rPr>
        <w:t>הכנסת דוד צוקר.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דוד צוקר (יו"ר ועדת החוקה, חוק ומשפט):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</w:t>
      </w:r>
      <w:r w:rsidR="005E0871">
        <w:rPr>
          <w:rtl/>
        </w:rPr>
        <w:t xml:space="preserve"> </w:t>
      </w:r>
      <w:r w:rsidRPr="006C0A8E">
        <w:rPr>
          <w:rtl/>
        </w:rPr>
        <w:t>היושב</w:t>
      </w:r>
      <w:r w:rsidR="005E0871">
        <w:rPr>
          <w:rtl/>
        </w:rPr>
        <w:t>-</w:t>
      </w:r>
      <w:r w:rsidRPr="006C0A8E">
        <w:rPr>
          <w:rtl/>
        </w:rPr>
        <w:t>ראש,</w:t>
      </w:r>
      <w:r w:rsidR="005E0871">
        <w:rPr>
          <w:rtl/>
        </w:rPr>
        <w:t xml:space="preserve"> </w:t>
      </w:r>
      <w:r w:rsidRPr="006C0A8E">
        <w:rPr>
          <w:rtl/>
        </w:rPr>
        <w:t>חברי הכנסת, אני מביא בפניכם שורה ארוכה מאוד של תיקונים</w:t>
      </w:r>
      <w:r w:rsidR="005E0871">
        <w:rPr>
          <w:rtl/>
        </w:rPr>
        <w:t xml:space="preserve"> </w:t>
      </w:r>
      <w:r w:rsidRPr="006C0A8E">
        <w:rPr>
          <w:rtl/>
        </w:rPr>
        <w:t>בחוק</w:t>
      </w:r>
      <w:r w:rsidR="005E0871">
        <w:rPr>
          <w:rtl/>
        </w:rPr>
        <w:t xml:space="preserve"> </w:t>
      </w:r>
      <w:r w:rsidRPr="006C0A8E">
        <w:rPr>
          <w:rtl/>
        </w:rPr>
        <w:t>הבחירות לכנסת.</w:t>
      </w:r>
      <w:r w:rsidR="005E0871">
        <w:rPr>
          <w:rtl/>
        </w:rPr>
        <w:t xml:space="preserve"> </w:t>
      </w:r>
      <w:r w:rsidRPr="006C0A8E">
        <w:rPr>
          <w:rtl/>
        </w:rPr>
        <w:t>אפרט רק כמה מהם, ברשותך, אדוני היושב</w:t>
      </w:r>
      <w:r w:rsidR="005E0871">
        <w:rPr>
          <w:rtl/>
        </w:rPr>
        <w:t>-</w:t>
      </w:r>
      <w:r w:rsidRPr="006C0A8E">
        <w:rPr>
          <w:rtl/>
        </w:rPr>
        <w:t>ראש, ובקצרה.</w:t>
      </w:r>
      <w:r w:rsidR="005E0871">
        <w:rPr>
          <w:rtl/>
        </w:rPr>
        <w:t xml:space="preserve"> </w:t>
      </w:r>
      <w:r w:rsidRPr="006C0A8E">
        <w:rPr>
          <w:rtl/>
        </w:rPr>
        <w:t>מדובר</w:t>
      </w:r>
      <w:r w:rsidR="005E0871">
        <w:rPr>
          <w:rtl/>
        </w:rPr>
        <w:t xml:space="preserve"> </w:t>
      </w:r>
      <w:r w:rsidRPr="006C0A8E">
        <w:rPr>
          <w:rtl/>
        </w:rPr>
        <w:t>בעבודה</w:t>
      </w:r>
      <w:r w:rsidR="005E0871">
        <w:rPr>
          <w:rtl/>
        </w:rPr>
        <w:t xml:space="preserve"> </w:t>
      </w:r>
      <w:r w:rsidRPr="006C0A8E">
        <w:rPr>
          <w:rtl/>
        </w:rPr>
        <w:t>שהיא</w:t>
      </w:r>
      <w:r w:rsidR="005E0871">
        <w:rPr>
          <w:rtl/>
        </w:rPr>
        <w:t xml:space="preserve"> </w:t>
      </w:r>
      <w:r w:rsidRPr="006C0A8E">
        <w:rPr>
          <w:rtl/>
        </w:rPr>
        <w:t>סיכום</w:t>
      </w:r>
      <w:r w:rsidR="005E0871">
        <w:rPr>
          <w:rtl/>
        </w:rPr>
        <w:t xml:space="preserve"> </w:t>
      </w:r>
      <w:r w:rsidRPr="006C0A8E">
        <w:rPr>
          <w:rtl/>
        </w:rPr>
        <w:t>של</w:t>
      </w:r>
      <w:r w:rsidR="005E0871">
        <w:rPr>
          <w:rtl/>
        </w:rPr>
        <w:t xml:space="preserve"> </w:t>
      </w:r>
      <w:r w:rsidRPr="006C0A8E">
        <w:rPr>
          <w:rtl/>
        </w:rPr>
        <w:t>הערות</w:t>
      </w:r>
      <w:r w:rsidR="005E0871">
        <w:rPr>
          <w:rtl/>
        </w:rPr>
        <w:t xml:space="preserve"> </w:t>
      </w:r>
      <w:r w:rsidRPr="006C0A8E">
        <w:rPr>
          <w:rtl/>
        </w:rPr>
        <w:t>ועדת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>המרכזית,</w:t>
      </w:r>
      <w:r w:rsidR="005E0871">
        <w:rPr>
          <w:rtl/>
        </w:rPr>
        <w:t xml:space="preserve"> </w:t>
      </w:r>
      <w:r w:rsidRPr="006C0A8E">
        <w:rPr>
          <w:rtl/>
        </w:rPr>
        <w:t>שנצברו</w:t>
      </w:r>
      <w:r w:rsidR="005E0871">
        <w:rPr>
          <w:rtl/>
        </w:rPr>
        <w:t xml:space="preserve"> </w:t>
      </w:r>
      <w:r w:rsidRPr="006C0A8E">
        <w:rPr>
          <w:rtl/>
        </w:rPr>
        <w:t>במשך 12 השנים</w:t>
      </w:r>
      <w:r w:rsidR="005E0871">
        <w:rPr>
          <w:rtl/>
        </w:rPr>
        <w:t xml:space="preserve"> </w:t>
      </w:r>
      <w:r w:rsidRPr="006C0A8E">
        <w:rPr>
          <w:rtl/>
        </w:rPr>
        <w:t>האחרונות,</w:t>
      </w:r>
      <w:r w:rsidR="005E0871">
        <w:rPr>
          <w:rtl/>
        </w:rPr>
        <w:t xml:space="preserve"> </w:t>
      </w:r>
      <w:r w:rsidRPr="006C0A8E">
        <w:rPr>
          <w:rtl/>
        </w:rPr>
        <w:t>תיקונים</w:t>
      </w:r>
      <w:r w:rsidR="005E0871">
        <w:rPr>
          <w:rtl/>
        </w:rPr>
        <w:t xml:space="preserve"> </w:t>
      </w:r>
      <w:r w:rsidRPr="006C0A8E">
        <w:rPr>
          <w:rtl/>
        </w:rPr>
        <w:t>שלא</w:t>
      </w:r>
      <w:r w:rsidR="005E0871">
        <w:rPr>
          <w:rtl/>
        </w:rPr>
        <w:t xml:space="preserve"> </w:t>
      </w:r>
      <w:r w:rsidRPr="006C0A8E">
        <w:rPr>
          <w:rtl/>
        </w:rPr>
        <w:t>בוצעו</w:t>
      </w:r>
      <w:r w:rsidR="005E0871">
        <w:rPr>
          <w:rtl/>
        </w:rPr>
        <w:t xml:space="preserve"> </w:t>
      </w:r>
      <w:r w:rsidRPr="006C0A8E">
        <w:rPr>
          <w:rtl/>
        </w:rPr>
        <w:t>עד היום, ואני לקחתי על עצמי משימה לנסות ולסייע</w:t>
      </w:r>
      <w:r w:rsidR="005E0871">
        <w:rPr>
          <w:rtl/>
        </w:rPr>
        <w:t xml:space="preserve"> </w:t>
      </w:r>
      <w:r w:rsidRPr="006C0A8E">
        <w:rPr>
          <w:rtl/>
        </w:rPr>
        <w:t>לוועדת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>המרכזית,</w:t>
      </w:r>
      <w:r w:rsidR="005E0871">
        <w:rPr>
          <w:rtl/>
        </w:rPr>
        <w:t xml:space="preserve"> </w:t>
      </w:r>
      <w:r w:rsidRPr="006C0A8E">
        <w:rPr>
          <w:rtl/>
        </w:rPr>
        <w:t xml:space="preserve">בתיקונים שנצברו שם במשך שנים </w:t>
      </w:r>
      <w:r w:rsidR="005E0871">
        <w:rPr>
          <w:rtl/>
        </w:rPr>
        <w:t>–</w:t>
      </w:r>
      <w:r w:rsidRPr="006C0A8E">
        <w:rPr>
          <w:rtl/>
        </w:rPr>
        <w:t xml:space="preserve"> להעבירם בחקיקה.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מקווה שאת זה אנחנו נעשה לקראת הבחירות הבאות.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על</w:t>
      </w:r>
      <w:r w:rsidR="005E0871">
        <w:rPr>
          <w:rtl/>
        </w:rPr>
        <w:t xml:space="preserve"> </w:t>
      </w:r>
      <w:r w:rsidRPr="006C0A8E">
        <w:rPr>
          <w:rtl/>
        </w:rPr>
        <w:t>הצעת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הזאת עבדה ועדת משנה שהיתה מורכבת מנציגי כל סיעות הבית. מה</w:t>
      </w:r>
      <w:r w:rsidR="005E0871">
        <w:rPr>
          <w:rtl/>
        </w:rPr>
        <w:t xml:space="preserve"> </w:t>
      </w:r>
      <w:r w:rsidRPr="006C0A8E">
        <w:rPr>
          <w:rtl/>
        </w:rPr>
        <w:t>שמובא</w:t>
      </w:r>
      <w:r w:rsidR="005E0871">
        <w:rPr>
          <w:rtl/>
        </w:rPr>
        <w:t xml:space="preserve"> </w:t>
      </w:r>
      <w:r w:rsidRPr="006C0A8E">
        <w:rPr>
          <w:rtl/>
        </w:rPr>
        <w:t>לפניכם</w:t>
      </w:r>
      <w:r w:rsidR="005E0871">
        <w:rPr>
          <w:rtl/>
        </w:rPr>
        <w:t xml:space="preserve"> </w:t>
      </w:r>
      <w:r w:rsidRPr="006C0A8E">
        <w:rPr>
          <w:rtl/>
        </w:rPr>
        <w:t>היום הוא בהסכמת כל סיעות הבית, כפי שעבדנו אתן בוועדת המשנה ואחר</w:t>
      </w:r>
      <w:r w:rsidR="005E0871">
        <w:rPr>
          <w:rtl/>
        </w:rPr>
        <w:t xml:space="preserve"> </w:t>
      </w:r>
      <w:r w:rsidRPr="006C0A8E">
        <w:rPr>
          <w:rtl/>
        </w:rPr>
        <w:t>כך באישור ועדת החוקה.</w:t>
      </w:r>
      <w:r w:rsidR="005E0871">
        <w:rPr>
          <w:rtl/>
        </w:rPr>
        <w:t xml:space="preserve"> </w:t>
      </w:r>
      <w:r w:rsidRPr="006C0A8E">
        <w:rPr>
          <w:rtl/>
        </w:rPr>
        <w:t>ידוע לאדוני היושב</w:t>
      </w:r>
      <w:r w:rsidR="005E0871">
        <w:rPr>
          <w:rtl/>
        </w:rPr>
        <w:t>-</w:t>
      </w:r>
      <w:r w:rsidRPr="006C0A8E">
        <w:rPr>
          <w:rtl/>
        </w:rPr>
        <w:t>ראש, שוועדת החוקה מוסמכת להביא לקריאה</w:t>
      </w:r>
      <w:r w:rsidR="005E0871">
        <w:rPr>
          <w:rtl/>
        </w:rPr>
        <w:t xml:space="preserve"> </w:t>
      </w:r>
      <w:r w:rsidRPr="006C0A8E">
        <w:rPr>
          <w:rtl/>
        </w:rPr>
        <w:t>ראשונה,</w:t>
      </w:r>
      <w:r w:rsidR="005E0871">
        <w:rPr>
          <w:rtl/>
        </w:rPr>
        <w:t xml:space="preserve"> </w:t>
      </w:r>
      <w:r w:rsidRPr="006C0A8E">
        <w:rPr>
          <w:rtl/>
        </w:rPr>
        <w:t>לא</w:t>
      </w:r>
      <w:r w:rsidR="005E0871">
        <w:rPr>
          <w:rtl/>
        </w:rPr>
        <w:t xml:space="preserve"> </w:t>
      </w:r>
      <w:r w:rsidRPr="006C0A8E">
        <w:rPr>
          <w:rtl/>
        </w:rPr>
        <w:t>כהצעת חוק פרטית אלא כהצעה של הוועדה, חוקים שעניינם הבחירות לכנסת.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התיקונים</w:t>
      </w:r>
      <w:r w:rsidR="005E0871">
        <w:rPr>
          <w:rtl/>
        </w:rPr>
        <w:t xml:space="preserve"> </w:t>
      </w:r>
      <w:r w:rsidRPr="006C0A8E">
        <w:rPr>
          <w:rtl/>
        </w:rPr>
        <w:t>האלה</w:t>
      </w:r>
      <w:r w:rsidR="005E0871">
        <w:rPr>
          <w:rtl/>
        </w:rPr>
        <w:t xml:space="preserve"> </w:t>
      </w:r>
      <w:r w:rsidRPr="006C0A8E">
        <w:rPr>
          <w:rtl/>
        </w:rPr>
        <w:t>כבר נעשו מתוך אוריינטציה לכך שהבחירות הקרובות יהיו בחירות</w:t>
      </w:r>
      <w:r w:rsidR="005E0871">
        <w:rPr>
          <w:rtl/>
        </w:rPr>
        <w:t xml:space="preserve"> </w:t>
      </w:r>
      <w:r w:rsidRPr="006C0A8E">
        <w:rPr>
          <w:rtl/>
        </w:rPr>
        <w:t>בהצבעה כפולה, כלומר גם לראש הממשלה וגם לכנסת, דבר שיוצר יותר עומס בקלפי ועבודה</w:t>
      </w:r>
      <w:r w:rsidR="005E0871">
        <w:rPr>
          <w:rtl/>
        </w:rPr>
        <w:t xml:space="preserve"> </w:t>
      </w:r>
      <w:r w:rsidRPr="006C0A8E">
        <w:rPr>
          <w:rtl/>
        </w:rPr>
        <w:t>יותר צפופה, והיינו צריכים להתחשב בכך.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אציין</w:t>
      </w:r>
      <w:r w:rsidR="005E0871">
        <w:rPr>
          <w:rtl/>
        </w:rPr>
        <w:t xml:space="preserve"> </w:t>
      </w:r>
      <w:r w:rsidRPr="006C0A8E">
        <w:rPr>
          <w:rtl/>
        </w:rPr>
        <w:t>חמישה</w:t>
      </w:r>
      <w:r w:rsidR="005E0871">
        <w:rPr>
          <w:rtl/>
        </w:rPr>
        <w:t>-</w:t>
      </w:r>
      <w:r w:rsidRPr="006C0A8E">
        <w:rPr>
          <w:rtl/>
        </w:rPr>
        <w:t>שישה</w:t>
      </w:r>
      <w:r w:rsidR="005E0871">
        <w:rPr>
          <w:rtl/>
        </w:rPr>
        <w:t xml:space="preserve"> </w:t>
      </w:r>
      <w:r w:rsidRPr="006C0A8E">
        <w:rPr>
          <w:rtl/>
        </w:rPr>
        <w:t>חידושים</w:t>
      </w:r>
      <w:r w:rsidR="005E0871">
        <w:rPr>
          <w:rtl/>
        </w:rPr>
        <w:t xml:space="preserve"> </w:t>
      </w:r>
      <w:r w:rsidRPr="006C0A8E">
        <w:rPr>
          <w:rtl/>
        </w:rPr>
        <w:t>בנושא.</w:t>
      </w:r>
      <w:r w:rsidR="005E0871">
        <w:rPr>
          <w:rtl/>
        </w:rPr>
        <w:t xml:space="preserve"> </w:t>
      </w:r>
      <w:r w:rsidRPr="006C0A8E">
        <w:rPr>
          <w:rtl/>
        </w:rPr>
        <w:t>תיקון אחד: מקסימום הרשומים בקלפי ירד</w:t>
      </w:r>
      <w:r w:rsidR="005E0871">
        <w:rPr>
          <w:rtl/>
        </w:rPr>
        <w:t xml:space="preserve"> </w:t>
      </w:r>
      <w:r w:rsidRPr="006C0A8E">
        <w:rPr>
          <w:rtl/>
        </w:rPr>
        <w:t>מ</w:t>
      </w:r>
      <w:r w:rsidR="005E0871">
        <w:rPr>
          <w:rtl/>
        </w:rPr>
        <w:t>-</w:t>
      </w:r>
      <w:r w:rsidRPr="006C0A8E">
        <w:rPr>
          <w:rtl/>
        </w:rPr>
        <w:t>1,000</w:t>
      </w:r>
      <w:r w:rsidR="005E0871">
        <w:rPr>
          <w:rtl/>
        </w:rPr>
        <w:t xml:space="preserve"> </w:t>
      </w:r>
      <w:r w:rsidRPr="006C0A8E">
        <w:rPr>
          <w:rtl/>
        </w:rPr>
        <w:t>ל</w:t>
      </w:r>
      <w:r w:rsidR="005E0871">
        <w:rPr>
          <w:rtl/>
        </w:rPr>
        <w:t>-</w:t>
      </w:r>
      <w:r w:rsidRPr="006C0A8E">
        <w:rPr>
          <w:rtl/>
        </w:rPr>
        <w:t>900,</w:t>
      </w:r>
      <w:r w:rsidR="005E0871">
        <w:rPr>
          <w:rtl/>
        </w:rPr>
        <w:t xml:space="preserve"> </w:t>
      </w:r>
      <w:r w:rsidRPr="006C0A8E">
        <w:rPr>
          <w:rtl/>
        </w:rPr>
        <w:t>מהסיבה</w:t>
      </w:r>
      <w:r w:rsidR="005E0871">
        <w:rPr>
          <w:rtl/>
        </w:rPr>
        <w:t xml:space="preserve"> </w:t>
      </w:r>
      <w:r w:rsidRPr="006C0A8E">
        <w:rPr>
          <w:rtl/>
        </w:rPr>
        <w:t>שציינתי כרגע.</w:t>
      </w:r>
      <w:r w:rsidR="005E0871">
        <w:rPr>
          <w:rtl/>
        </w:rPr>
        <w:t xml:space="preserve"> </w:t>
      </w:r>
      <w:r w:rsidRPr="006C0A8E">
        <w:rPr>
          <w:rtl/>
        </w:rPr>
        <w:t>תיקון שני: בראש הוועדה יהיה חייב לעמוד</w:t>
      </w:r>
      <w:r w:rsidR="005E0871">
        <w:rPr>
          <w:rtl/>
        </w:rPr>
        <w:t xml:space="preserve"> </w:t>
      </w:r>
      <w:r w:rsidRPr="006C0A8E">
        <w:rPr>
          <w:rtl/>
        </w:rPr>
        <w:t>שופט</w:t>
      </w:r>
      <w:r w:rsidR="005E0871">
        <w:rPr>
          <w:rtl/>
        </w:rPr>
        <w:t xml:space="preserve"> </w:t>
      </w:r>
      <w:r w:rsidRPr="006C0A8E">
        <w:rPr>
          <w:rtl/>
        </w:rPr>
        <w:t>בית</w:t>
      </w:r>
      <w:r w:rsidR="005E0871">
        <w:rPr>
          <w:rtl/>
        </w:rPr>
        <w:t>-</w:t>
      </w:r>
      <w:r w:rsidRPr="006C0A8E">
        <w:rPr>
          <w:rtl/>
        </w:rPr>
        <w:t>המשפט</w:t>
      </w:r>
      <w:r w:rsidR="005E0871">
        <w:rPr>
          <w:rtl/>
        </w:rPr>
        <w:t xml:space="preserve"> </w:t>
      </w:r>
      <w:r w:rsidRPr="006C0A8E">
        <w:rPr>
          <w:rtl/>
        </w:rPr>
        <w:t>בפועל,</w:t>
      </w:r>
      <w:r w:rsidR="005E0871">
        <w:rPr>
          <w:rtl/>
        </w:rPr>
        <w:t xml:space="preserve"> </w:t>
      </w:r>
      <w:r w:rsidRPr="006C0A8E">
        <w:rPr>
          <w:rtl/>
        </w:rPr>
        <w:t>לא שופט בדימוס, כדי לאפשר תפקוד יעיל יותר של אדם שהוא</w:t>
      </w:r>
      <w:r w:rsidR="005E0871">
        <w:rPr>
          <w:rtl/>
        </w:rPr>
        <w:t xml:space="preserve"> </w:t>
      </w:r>
      <w:r w:rsidRPr="006C0A8E">
        <w:rPr>
          <w:rtl/>
        </w:rPr>
        <w:t>עדיין</w:t>
      </w:r>
      <w:r w:rsidR="005E0871">
        <w:rPr>
          <w:rtl/>
        </w:rPr>
        <w:t xml:space="preserve"> </w:t>
      </w:r>
      <w:r w:rsidRPr="006C0A8E">
        <w:rPr>
          <w:rtl/>
        </w:rPr>
        <w:t>פעיל.</w:t>
      </w:r>
      <w:r w:rsidR="005E0871">
        <w:rPr>
          <w:rtl/>
        </w:rPr>
        <w:t xml:space="preserve"> </w:t>
      </w:r>
      <w:r w:rsidRPr="006C0A8E">
        <w:rPr>
          <w:rtl/>
        </w:rPr>
        <w:t xml:space="preserve">תיקון שלישי שאותו אני מבקש לציין </w:t>
      </w:r>
      <w:r w:rsidR="005E0871">
        <w:rPr>
          <w:rtl/>
        </w:rPr>
        <w:t>–</w:t>
      </w:r>
      <w:r w:rsidRPr="006C0A8E">
        <w:rPr>
          <w:rtl/>
        </w:rPr>
        <w:t xml:space="preserve"> כאמור, אלה לא כל התיקונים: אם</w:t>
      </w:r>
      <w:r w:rsidR="005E0871">
        <w:rPr>
          <w:rtl/>
        </w:rPr>
        <w:t xml:space="preserve"> </w:t>
      </w:r>
      <w:r w:rsidRPr="006C0A8E">
        <w:rPr>
          <w:rtl/>
        </w:rPr>
        <w:t>אחד</w:t>
      </w:r>
      <w:r w:rsidR="005E0871">
        <w:rPr>
          <w:rtl/>
        </w:rPr>
        <w:t xml:space="preserve"> </w:t>
      </w:r>
      <w:r w:rsidRPr="006C0A8E">
        <w:rPr>
          <w:rtl/>
        </w:rPr>
        <w:t>מחברי ועדת הקלפי לא יגיע, הקלפי לא תושבת מעבודה אלא מזכיר הקלפי יוכל לשמש</w:t>
      </w:r>
      <w:r w:rsidR="005E0871">
        <w:rPr>
          <w:rtl/>
        </w:rPr>
        <w:t xml:space="preserve"> </w:t>
      </w:r>
      <w:r w:rsidRPr="006C0A8E">
        <w:rPr>
          <w:rtl/>
        </w:rPr>
        <w:t>כחבר</w:t>
      </w:r>
      <w:r w:rsidR="005E0871">
        <w:rPr>
          <w:rtl/>
        </w:rPr>
        <w:t xml:space="preserve"> </w:t>
      </w:r>
      <w:r w:rsidRPr="006C0A8E">
        <w:rPr>
          <w:rtl/>
        </w:rPr>
        <w:t>הוועדה. תיקון רביעי שאני מבקש לציין עניינו דאגה לכך, שבכל מקרה, גם אם יש</w:t>
      </w:r>
      <w:r w:rsidR="005E0871">
        <w:rPr>
          <w:rtl/>
        </w:rPr>
        <w:t xml:space="preserve"> </w:t>
      </w:r>
      <w:r w:rsidRPr="006C0A8E">
        <w:rPr>
          <w:rtl/>
        </w:rPr>
        <w:t>איחוד</w:t>
      </w:r>
      <w:r w:rsidR="005E0871">
        <w:rPr>
          <w:rtl/>
        </w:rPr>
        <w:t xml:space="preserve"> </w:t>
      </w:r>
      <w:r w:rsidRPr="006C0A8E">
        <w:rPr>
          <w:rtl/>
        </w:rPr>
        <w:t>סיעות</w:t>
      </w:r>
      <w:r w:rsidR="005E0871">
        <w:rPr>
          <w:rtl/>
        </w:rPr>
        <w:t xml:space="preserve"> </w:t>
      </w:r>
      <w:r w:rsidRPr="006C0A8E">
        <w:rPr>
          <w:rtl/>
        </w:rPr>
        <w:t>לפני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>לכנסת</w:t>
      </w:r>
      <w:r w:rsidR="005E0871">
        <w:rPr>
          <w:rtl/>
        </w:rPr>
        <w:t xml:space="preserve"> </w:t>
      </w:r>
      <w:r w:rsidRPr="006C0A8E">
        <w:rPr>
          <w:rtl/>
        </w:rPr>
        <w:t>ממש, ערב הבחירות, עדיין בכל ועדת קלפי יהיה</w:t>
      </w:r>
      <w:r w:rsidR="005E0871">
        <w:rPr>
          <w:rtl/>
        </w:rPr>
        <w:t xml:space="preserve"> </w:t>
      </w:r>
      <w:r w:rsidRPr="006C0A8E">
        <w:rPr>
          <w:rtl/>
        </w:rPr>
        <w:t>ייצוג לשלוש סיעות, כדי למנוע מצב שבו עקב איחוד בין שתי מפלגות יהיו קלפיות שבהן</w:t>
      </w:r>
      <w:r w:rsidR="005E0871">
        <w:rPr>
          <w:rtl/>
        </w:rPr>
        <w:t xml:space="preserve"> </w:t>
      </w:r>
      <w:r w:rsidRPr="006C0A8E">
        <w:rPr>
          <w:rtl/>
        </w:rPr>
        <w:t>יהיו נציגים רק של שתי מפלגות. את זה רצינו למנוע ותיקנו גם את העובדה הזאת.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תיקונים</w:t>
      </w:r>
      <w:r w:rsidR="005E0871">
        <w:rPr>
          <w:rtl/>
        </w:rPr>
        <w:t xml:space="preserve"> </w:t>
      </w:r>
      <w:r w:rsidRPr="006C0A8E">
        <w:rPr>
          <w:rtl/>
        </w:rPr>
        <w:t>טכניים</w:t>
      </w:r>
      <w:r w:rsidR="005E0871">
        <w:rPr>
          <w:rtl/>
        </w:rPr>
        <w:t xml:space="preserve"> </w:t>
      </w:r>
      <w:r w:rsidRPr="006C0A8E">
        <w:rPr>
          <w:rtl/>
        </w:rPr>
        <w:t>רבים יש אחר כך בסעיפים 5, 6, 7, 8, שעניינם לוח הזמנים של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>לכנסת.</w:t>
      </w:r>
      <w:r w:rsidR="005E0871">
        <w:rPr>
          <w:rtl/>
        </w:rPr>
        <w:t xml:space="preserve"> </w:t>
      </w:r>
      <w:r w:rsidRPr="006C0A8E">
        <w:rPr>
          <w:rtl/>
        </w:rPr>
        <w:t>גם סעיפים 8, 9, 10, 11 כולם עוסקים בעניין לוח הזמנים, ונענינו</w:t>
      </w:r>
      <w:r w:rsidR="005E0871">
        <w:rPr>
          <w:rtl/>
        </w:rPr>
        <w:t xml:space="preserve"> </w:t>
      </w:r>
      <w:r w:rsidRPr="006C0A8E">
        <w:rPr>
          <w:rtl/>
        </w:rPr>
        <w:t>פה לתביעות רבות של ועדת הבחירות המרכזית. לא אכנס לפירוט.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חידוש</w:t>
      </w:r>
      <w:r w:rsidR="005E0871">
        <w:rPr>
          <w:rtl/>
        </w:rPr>
        <w:t xml:space="preserve"> </w:t>
      </w:r>
      <w:r w:rsidRPr="006C0A8E">
        <w:rPr>
          <w:rtl/>
        </w:rPr>
        <w:t>חשוב שיש לאזרחים וצריך לדעת אותו: מעתה, כאשר תיגש להצביע בקלפי, לא</w:t>
      </w:r>
      <w:r w:rsidR="005E0871">
        <w:rPr>
          <w:rtl/>
        </w:rPr>
        <w:t xml:space="preserve"> </w:t>
      </w:r>
      <w:r w:rsidRPr="006C0A8E">
        <w:rPr>
          <w:rtl/>
        </w:rPr>
        <w:t>יהיה</w:t>
      </w:r>
      <w:r w:rsidR="005E0871">
        <w:rPr>
          <w:rtl/>
        </w:rPr>
        <w:t xml:space="preserve"> </w:t>
      </w:r>
      <w:r w:rsidRPr="006C0A8E">
        <w:rPr>
          <w:rtl/>
        </w:rPr>
        <w:t>עוד צורך להטביע את החותמת על תעודת הזיהוי. יזהו אותך, כמובן, על</w:t>
      </w:r>
      <w:r w:rsidR="005E0871">
        <w:rPr>
          <w:rtl/>
        </w:rPr>
        <w:t>-</w:t>
      </w:r>
      <w:r w:rsidRPr="006C0A8E">
        <w:rPr>
          <w:rtl/>
        </w:rPr>
        <w:t>פי תעודת</w:t>
      </w:r>
      <w:r w:rsidR="005E0871">
        <w:rPr>
          <w:rtl/>
        </w:rPr>
        <w:t xml:space="preserve"> </w:t>
      </w:r>
      <w:r w:rsidRPr="006C0A8E">
        <w:rPr>
          <w:rtl/>
        </w:rPr>
        <w:t>זיהוי,</w:t>
      </w:r>
      <w:r w:rsidR="005E0871">
        <w:rPr>
          <w:rtl/>
        </w:rPr>
        <w:t xml:space="preserve"> </w:t>
      </w:r>
      <w:r w:rsidRPr="006C0A8E">
        <w:rPr>
          <w:rtl/>
        </w:rPr>
        <w:t>אבל</w:t>
      </w:r>
      <w:r w:rsidR="005E0871">
        <w:rPr>
          <w:rtl/>
        </w:rPr>
        <w:t xml:space="preserve"> </w:t>
      </w:r>
      <w:r w:rsidRPr="006C0A8E">
        <w:rPr>
          <w:rtl/>
        </w:rPr>
        <w:t>ההטבעה</w:t>
      </w:r>
      <w:r w:rsidR="005E0871">
        <w:rPr>
          <w:rtl/>
        </w:rPr>
        <w:t xml:space="preserve"> </w:t>
      </w:r>
      <w:r w:rsidRPr="006C0A8E">
        <w:rPr>
          <w:rtl/>
        </w:rPr>
        <w:t>בתעודת</w:t>
      </w:r>
      <w:r w:rsidR="005E0871">
        <w:rPr>
          <w:rtl/>
        </w:rPr>
        <w:t xml:space="preserve"> </w:t>
      </w:r>
      <w:r w:rsidRPr="006C0A8E">
        <w:rPr>
          <w:rtl/>
        </w:rPr>
        <w:t>הזיהוי</w:t>
      </w:r>
      <w:r w:rsidR="005E0871">
        <w:rPr>
          <w:rtl/>
        </w:rPr>
        <w:t xml:space="preserve"> </w:t>
      </w:r>
      <w:r w:rsidRPr="006C0A8E">
        <w:rPr>
          <w:rtl/>
        </w:rPr>
        <w:t>לא תהיה הוכחה לכך שהצבעת, רק מחיקה ברשימת</w:t>
      </w:r>
      <w:r w:rsidR="005E0871">
        <w:rPr>
          <w:rtl/>
        </w:rPr>
        <w:t xml:space="preserve"> </w:t>
      </w:r>
      <w:r w:rsidRPr="006C0A8E">
        <w:rPr>
          <w:rtl/>
        </w:rPr>
        <w:t>הבוחרים,</w:t>
      </w:r>
      <w:r w:rsidR="005E0871">
        <w:rPr>
          <w:rtl/>
        </w:rPr>
        <w:t xml:space="preserve"> </w:t>
      </w:r>
      <w:r w:rsidRPr="006C0A8E">
        <w:rPr>
          <w:rtl/>
        </w:rPr>
        <w:t>משום</w:t>
      </w:r>
      <w:r w:rsidR="005E0871">
        <w:rPr>
          <w:rtl/>
        </w:rPr>
        <w:t xml:space="preserve"> </w:t>
      </w:r>
      <w:r w:rsidRPr="006C0A8E">
        <w:rPr>
          <w:rtl/>
        </w:rPr>
        <w:t>שמצאנו</w:t>
      </w:r>
      <w:r w:rsidR="005E0871">
        <w:rPr>
          <w:rtl/>
        </w:rPr>
        <w:t xml:space="preserve"> </w:t>
      </w:r>
      <w:r w:rsidRPr="006C0A8E">
        <w:rPr>
          <w:rtl/>
        </w:rPr>
        <w:t>שהרי</w:t>
      </w:r>
      <w:r w:rsidR="005E0871">
        <w:rPr>
          <w:rtl/>
        </w:rPr>
        <w:t xml:space="preserve"> </w:t>
      </w:r>
      <w:r w:rsidRPr="006C0A8E">
        <w:rPr>
          <w:rtl/>
        </w:rPr>
        <w:t>יכול</w:t>
      </w:r>
      <w:r w:rsidR="005E0871">
        <w:rPr>
          <w:rtl/>
        </w:rPr>
        <w:t xml:space="preserve"> </w:t>
      </w:r>
      <w:r w:rsidRPr="006C0A8E">
        <w:rPr>
          <w:rtl/>
        </w:rPr>
        <w:t>אדם להחזיק שתיים</w:t>
      </w:r>
      <w:r w:rsidR="005E0871">
        <w:rPr>
          <w:rtl/>
        </w:rPr>
        <w:t>-</w:t>
      </w:r>
      <w:r w:rsidRPr="006C0A8E">
        <w:rPr>
          <w:rtl/>
        </w:rPr>
        <w:t>שלוש תעודות זיהוי וזאת לא</w:t>
      </w:r>
      <w:r w:rsidR="005E0871">
        <w:rPr>
          <w:rtl/>
        </w:rPr>
        <w:t xml:space="preserve"> </w:t>
      </w:r>
      <w:r w:rsidRPr="006C0A8E">
        <w:rPr>
          <w:rtl/>
        </w:rPr>
        <w:t>הוכחה</w:t>
      </w:r>
      <w:r w:rsidR="005E0871">
        <w:rPr>
          <w:rtl/>
        </w:rPr>
        <w:t xml:space="preserve"> </w:t>
      </w:r>
      <w:r w:rsidRPr="006C0A8E">
        <w:rPr>
          <w:rtl/>
        </w:rPr>
        <w:t>לכך</w:t>
      </w:r>
      <w:r w:rsidR="005E0871">
        <w:rPr>
          <w:rtl/>
        </w:rPr>
        <w:t xml:space="preserve"> </w:t>
      </w:r>
      <w:r w:rsidRPr="006C0A8E">
        <w:rPr>
          <w:rtl/>
        </w:rPr>
        <w:t>שאין</w:t>
      </w:r>
      <w:r w:rsidR="005E0871">
        <w:rPr>
          <w:rtl/>
        </w:rPr>
        <w:t xml:space="preserve"> </w:t>
      </w:r>
      <w:r w:rsidRPr="006C0A8E">
        <w:rPr>
          <w:rtl/>
        </w:rPr>
        <w:t>כל</w:t>
      </w:r>
      <w:r w:rsidR="005E0871">
        <w:rPr>
          <w:rtl/>
        </w:rPr>
        <w:t xml:space="preserve"> </w:t>
      </w:r>
      <w:r w:rsidRPr="006C0A8E">
        <w:rPr>
          <w:rtl/>
        </w:rPr>
        <w:t>זיוף.</w:t>
      </w:r>
      <w:r w:rsidR="005E0871">
        <w:rPr>
          <w:rtl/>
        </w:rPr>
        <w:t xml:space="preserve"> </w:t>
      </w:r>
      <w:r w:rsidRPr="006C0A8E">
        <w:rPr>
          <w:rtl/>
        </w:rPr>
        <w:t>זה חידוש, תזכרו: אין מטביעים יותר חותמת על תעודת</w:t>
      </w:r>
      <w:r w:rsidR="005E0871">
        <w:rPr>
          <w:rtl/>
        </w:rPr>
        <w:t xml:space="preserve"> </w:t>
      </w:r>
      <w:r w:rsidRPr="006C0A8E">
        <w:rPr>
          <w:rtl/>
        </w:rPr>
        <w:t>הזיהוי.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אולי</w:t>
      </w:r>
      <w:r w:rsidR="005E0871">
        <w:rPr>
          <w:rtl/>
        </w:rPr>
        <w:t xml:space="preserve"> </w:t>
      </w:r>
      <w:r w:rsidRPr="006C0A8E">
        <w:rPr>
          <w:rtl/>
        </w:rPr>
        <w:t>חידוש</w:t>
      </w:r>
      <w:r w:rsidR="005E0871">
        <w:rPr>
          <w:rtl/>
        </w:rPr>
        <w:t xml:space="preserve"> </w:t>
      </w:r>
      <w:r w:rsidRPr="006C0A8E">
        <w:rPr>
          <w:rtl/>
        </w:rPr>
        <w:t>נוסף,</w:t>
      </w:r>
      <w:r w:rsidR="005E0871">
        <w:rPr>
          <w:rtl/>
        </w:rPr>
        <w:t xml:space="preserve"> </w:t>
      </w:r>
      <w:r w:rsidRPr="006C0A8E">
        <w:rPr>
          <w:rtl/>
        </w:rPr>
        <w:t>שחיילים</w:t>
      </w:r>
      <w:r w:rsidR="005E0871">
        <w:rPr>
          <w:rtl/>
        </w:rPr>
        <w:t xml:space="preserve"> </w:t>
      </w:r>
      <w:r w:rsidRPr="006C0A8E">
        <w:rPr>
          <w:rtl/>
        </w:rPr>
        <w:t>מכירים יותר: לא ייתלו עוד מצעים במחנות צה"ל.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יודעים</w:t>
      </w:r>
      <w:r w:rsidR="005E0871">
        <w:rPr>
          <w:rtl/>
        </w:rPr>
        <w:t xml:space="preserve"> </w:t>
      </w:r>
      <w:r w:rsidRPr="006C0A8E">
        <w:rPr>
          <w:rtl/>
        </w:rPr>
        <w:t>שזה עניין פיקטיבי לחלוטין. המצעים מפורסמים בעיתונות, בטלוויזיה,</w:t>
      </w:r>
      <w:r w:rsidR="005E0871">
        <w:rPr>
          <w:rtl/>
        </w:rPr>
        <w:t xml:space="preserve"> </w:t>
      </w:r>
      <w:r w:rsidRPr="006C0A8E">
        <w:rPr>
          <w:rtl/>
        </w:rPr>
        <w:t>ברדיו,</w:t>
      </w:r>
      <w:r w:rsidR="005E0871">
        <w:rPr>
          <w:rtl/>
        </w:rPr>
        <w:t xml:space="preserve"> </w:t>
      </w:r>
      <w:r w:rsidRPr="006C0A8E">
        <w:rPr>
          <w:rtl/>
        </w:rPr>
        <w:t>אין עוד צורך לתלות את המצעים במחנות צה"ל. במידה מסוימת זה היה ביזוי של</w:t>
      </w:r>
      <w:r w:rsidR="005E0871">
        <w:rPr>
          <w:rtl/>
        </w:rPr>
        <w:t xml:space="preserve"> </w:t>
      </w:r>
      <w:r w:rsidRPr="006C0A8E">
        <w:rPr>
          <w:rtl/>
        </w:rPr>
        <w:t>המצע, משום שאיש לא שם לב לכך.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נקודה</w:t>
      </w:r>
      <w:r w:rsidR="005E0871">
        <w:rPr>
          <w:rtl/>
        </w:rPr>
        <w:t xml:space="preserve"> </w:t>
      </w:r>
      <w:r w:rsidRPr="006C0A8E">
        <w:rPr>
          <w:rtl/>
        </w:rPr>
        <w:t>נוספת</w:t>
      </w:r>
      <w:r w:rsidR="005E0871">
        <w:rPr>
          <w:rtl/>
        </w:rPr>
        <w:t xml:space="preserve"> </w:t>
      </w:r>
      <w:r w:rsidRPr="006C0A8E">
        <w:rPr>
          <w:rtl/>
        </w:rPr>
        <w:t>שאני</w:t>
      </w:r>
      <w:r w:rsidR="005E0871">
        <w:rPr>
          <w:rtl/>
        </w:rPr>
        <w:t xml:space="preserve"> </w:t>
      </w:r>
      <w:r w:rsidRPr="006C0A8E">
        <w:rPr>
          <w:rtl/>
        </w:rPr>
        <w:t>מבקש</w:t>
      </w:r>
      <w:r w:rsidR="005E0871">
        <w:rPr>
          <w:rtl/>
        </w:rPr>
        <w:t xml:space="preserve"> </w:t>
      </w:r>
      <w:r w:rsidRPr="006C0A8E">
        <w:rPr>
          <w:rtl/>
        </w:rPr>
        <w:t>להזכיר: לשוטרים תהיה זכות הצבעה. שוטרים שמוצבים</w:t>
      </w:r>
      <w:r w:rsidR="005E0871">
        <w:rPr>
          <w:rtl/>
        </w:rPr>
        <w:t xml:space="preserve"> </w:t>
      </w:r>
      <w:r w:rsidRPr="006C0A8E">
        <w:rPr>
          <w:rtl/>
        </w:rPr>
        <w:t>באותו</w:t>
      </w:r>
      <w:r w:rsidR="005E0871">
        <w:rPr>
          <w:rtl/>
        </w:rPr>
        <w:t xml:space="preserve"> </w:t>
      </w:r>
      <w:r w:rsidRPr="006C0A8E">
        <w:rPr>
          <w:rtl/>
        </w:rPr>
        <w:t>יום</w:t>
      </w:r>
      <w:r w:rsidR="005E0871">
        <w:rPr>
          <w:rtl/>
        </w:rPr>
        <w:t xml:space="preserve"> </w:t>
      </w:r>
      <w:r w:rsidRPr="006C0A8E">
        <w:rPr>
          <w:rtl/>
        </w:rPr>
        <w:t>בבתי</w:t>
      </w:r>
      <w:r w:rsidR="005E0871">
        <w:rPr>
          <w:rtl/>
        </w:rPr>
        <w:t>-</w:t>
      </w:r>
      <w:r w:rsidRPr="006C0A8E">
        <w:rPr>
          <w:rtl/>
        </w:rPr>
        <w:t>מעצר</w:t>
      </w:r>
      <w:r w:rsidR="005E0871">
        <w:rPr>
          <w:rtl/>
        </w:rPr>
        <w:t xml:space="preserve"> </w:t>
      </w:r>
      <w:r w:rsidRPr="006C0A8E">
        <w:rPr>
          <w:rtl/>
        </w:rPr>
        <w:t>או בבתי</w:t>
      </w:r>
      <w:r w:rsidR="005E0871">
        <w:rPr>
          <w:rtl/>
        </w:rPr>
        <w:t>-</w:t>
      </w:r>
      <w:r w:rsidRPr="006C0A8E">
        <w:rPr>
          <w:rtl/>
        </w:rPr>
        <w:t>כלא ולא יכולים היו להצביע, יוכלו להצביע במקומות</w:t>
      </w:r>
      <w:r w:rsidR="005E0871">
        <w:rPr>
          <w:rtl/>
        </w:rPr>
        <w:t xml:space="preserve"> </w:t>
      </w:r>
      <w:r w:rsidRPr="006C0A8E">
        <w:rPr>
          <w:rtl/>
        </w:rPr>
        <w:t>העבודה שלהם.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אלה תיקונים אחדים שרציתי לציין. אולי עוד דבר או שניים. בתוך חדר, בדרך כלל</w:t>
      </w:r>
      <w:r w:rsidR="005E0871">
        <w:rPr>
          <w:rtl/>
        </w:rPr>
        <w:t xml:space="preserve"> </w:t>
      </w:r>
      <w:r w:rsidRPr="006C0A8E">
        <w:rPr>
          <w:rtl/>
        </w:rPr>
        <w:t>כיתות</w:t>
      </w:r>
      <w:r w:rsidR="005E0871">
        <w:rPr>
          <w:rtl/>
        </w:rPr>
        <w:t xml:space="preserve"> </w:t>
      </w:r>
      <w:r w:rsidRPr="006C0A8E">
        <w:rPr>
          <w:rtl/>
        </w:rPr>
        <w:t>שבהן</w:t>
      </w:r>
      <w:r w:rsidR="005E0871">
        <w:rPr>
          <w:rtl/>
        </w:rPr>
        <w:t xml:space="preserve"> </w:t>
      </w:r>
      <w:r w:rsidRPr="006C0A8E">
        <w:rPr>
          <w:rtl/>
        </w:rPr>
        <w:t>ייערכו</w:t>
      </w:r>
      <w:r w:rsidR="005E0871">
        <w:rPr>
          <w:rtl/>
        </w:rPr>
        <w:t xml:space="preserve"> </w:t>
      </w:r>
      <w:r w:rsidRPr="006C0A8E">
        <w:rPr>
          <w:rtl/>
        </w:rPr>
        <w:t>ההצבעות, יוכלו לעמוד שני תאי קלפי. זה, שוב, כדי להתגבר על</w:t>
      </w:r>
      <w:r w:rsidR="005E0871">
        <w:rPr>
          <w:rtl/>
        </w:rPr>
        <w:t xml:space="preserve"> </w:t>
      </w:r>
      <w:r w:rsidRPr="006C0A8E">
        <w:rPr>
          <w:rtl/>
        </w:rPr>
        <w:t>העומס שייווצר. שני תאי קלפי בכל חדר, זה יגביר את יכולת הפעולה.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נקודה נוספת: מנהל מוסד, מנהל בית</w:t>
      </w:r>
      <w:r w:rsidR="005E0871">
        <w:rPr>
          <w:rtl/>
        </w:rPr>
        <w:t>-</w:t>
      </w:r>
      <w:r w:rsidRPr="006C0A8E">
        <w:rPr>
          <w:rtl/>
        </w:rPr>
        <w:t>זקנים, מנהל מוסד כלשהו לא יוכל, כפי שהיה</w:t>
      </w:r>
      <w:r w:rsidR="005E0871">
        <w:rPr>
          <w:rtl/>
        </w:rPr>
        <w:t xml:space="preserve"> </w:t>
      </w:r>
      <w:r w:rsidRPr="006C0A8E">
        <w:rPr>
          <w:rtl/>
        </w:rPr>
        <w:t>עד עכשיו, להביא את כל החוסים או את כל המשתכנים אצלו במוסד ולהיכנס אתם אל הקלפי</w:t>
      </w:r>
      <w:r w:rsidR="005E0871">
        <w:rPr>
          <w:rtl/>
        </w:rPr>
        <w:t xml:space="preserve"> </w:t>
      </w:r>
      <w:r w:rsidRPr="006C0A8E">
        <w:rPr>
          <w:rtl/>
        </w:rPr>
        <w:t>בתואנה</w:t>
      </w:r>
      <w:r w:rsidR="005E0871">
        <w:rPr>
          <w:rtl/>
        </w:rPr>
        <w:t xml:space="preserve"> </w:t>
      </w:r>
      <w:r w:rsidRPr="006C0A8E">
        <w:rPr>
          <w:rtl/>
        </w:rPr>
        <w:t>שהם</w:t>
      </w:r>
      <w:r w:rsidR="005E0871">
        <w:rPr>
          <w:rtl/>
        </w:rPr>
        <w:t xml:space="preserve"> </w:t>
      </w:r>
      <w:r w:rsidRPr="006C0A8E">
        <w:rPr>
          <w:rtl/>
        </w:rPr>
        <w:t>עיוורים</w:t>
      </w:r>
      <w:r w:rsidR="005E0871">
        <w:rPr>
          <w:rtl/>
        </w:rPr>
        <w:t xml:space="preserve"> </w:t>
      </w:r>
      <w:r w:rsidRPr="006C0A8E">
        <w:rPr>
          <w:rtl/>
        </w:rPr>
        <w:t>או</w:t>
      </w:r>
      <w:r w:rsidR="005E0871">
        <w:rPr>
          <w:rtl/>
        </w:rPr>
        <w:t xml:space="preserve"> </w:t>
      </w:r>
      <w:r w:rsidRPr="006C0A8E">
        <w:rPr>
          <w:rtl/>
        </w:rPr>
        <w:t>נכים או לא מסוגלים. היו בעניין הזה הרבה מאוד שיבושים</w:t>
      </w:r>
      <w:r w:rsidR="005E0871">
        <w:rPr>
          <w:rtl/>
        </w:rPr>
        <w:t xml:space="preserve"> </w:t>
      </w:r>
      <w:r w:rsidRPr="006C0A8E">
        <w:rPr>
          <w:rtl/>
        </w:rPr>
        <w:t>בטוהר הבחירות.</w:t>
      </w:r>
      <w:r w:rsidR="005E0871">
        <w:rPr>
          <w:rtl/>
        </w:rPr>
        <w:t xml:space="preserve"> </w:t>
      </w:r>
      <w:r w:rsidRPr="006C0A8E">
        <w:rPr>
          <w:rtl/>
        </w:rPr>
        <w:t>מעתה כל אדם יורשה להיכנס רק עם אדם אחד, ובתנאי שהוא איננו מנהל</w:t>
      </w:r>
      <w:r w:rsidR="005E0871">
        <w:rPr>
          <w:rtl/>
        </w:rPr>
        <w:t xml:space="preserve"> </w:t>
      </w:r>
      <w:r w:rsidRPr="006C0A8E">
        <w:rPr>
          <w:rtl/>
        </w:rPr>
        <w:t>מוסד</w:t>
      </w:r>
      <w:r w:rsidR="005E0871">
        <w:rPr>
          <w:rtl/>
        </w:rPr>
        <w:t xml:space="preserve"> </w:t>
      </w:r>
      <w:r w:rsidRPr="006C0A8E">
        <w:rPr>
          <w:rtl/>
        </w:rPr>
        <w:t>שבו מתגוררים אנשים. די לחכימא, מי שמכיר שיטות הונאה, זו היתה אחת השיטות,</w:t>
      </w:r>
      <w:r w:rsidR="005E0871">
        <w:rPr>
          <w:rtl/>
        </w:rPr>
        <w:t xml:space="preserve"> </w:t>
      </w:r>
      <w:r w:rsidRPr="006C0A8E">
        <w:rPr>
          <w:rtl/>
        </w:rPr>
        <w:t>ובכך, אני מקווה, אנחנו בולמים אחת משיטות ההונאה.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אלה החידושים העיקריים. אני מודה לך, אדוני היושב</w:t>
      </w:r>
      <w:r w:rsidR="005E0871">
        <w:rPr>
          <w:rtl/>
        </w:rPr>
        <w:t>-</w:t>
      </w:r>
      <w:r w:rsidRPr="006C0A8E">
        <w:rPr>
          <w:rtl/>
        </w:rPr>
        <w:t>ראש.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 מודה מאוד ליושב</w:t>
      </w:r>
      <w:r w:rsidR="005E0871">
        <w:rPr>
          <w:rtl/>
        </w:rPr>
        <w:t>-</w:t>
      </w:r>
      <w:r w:rsidRPr="006C0A8E">
        <w:rPr>
          <w:rtl/>
        </w:rPr>
        <w:t>ראש ועדת החוקה, חוק ומשפט, חבר הכנסת דדי צוקר.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שוב,</w:t>
      </w:r>
      <w:r w:rsidR="005E0871">
        <w:rPr>
          <w:rtl/>
        </w:rPr>
        <w:t xml:space="preserve"> </w:t>
      </w: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הכנסת,</w:t>
      </w:r>
      <w:r w:rsidR="005E0871">
        <w:rPr>
          <w:rtl/>
        </w:rPr>
        <w:t xml:space="preserve"> </w:t>
      </w:r>
      <w:r w:rsidRPr="006C0A8E">
        <w:rPr>
          <w:rtl/>
        </w:rPr>
        <w:t>אנחנו</w:t>
      </w:r>
      <w:r w:rsidR="005E0871">
        <w:rPr>
          <w:rtl/>
        </w:rPr>
        <w:t xml:space="preserve"> </w:t>
      </w:r>
      <w:r w:rsidRPr="006C0A8E">
        <w:rPr>
          <w:rtl/>
        </w:rPr>
        <w:t>מתחילים בדיון. שלוש דקות לכל דובר. מכיוון ש</w:t>
      </w:r>
      <w:r w:rsidR="005E0871">
        <w:rPr>
          <w:rtl/>
        </w:rPr>
        <w:t>-</w:t>
      </w:r>
      <w:r w:rsidRPr="006C0A8E">
        <w:rPr>
          <w:rtl/>
        </w:rPr>
        <w:t>21</w:t>
      </w:r>
      <w:r w:rsidR="005E0871">
        <w:rPr>
          <w:rtl/>
        </w:rPr>
        <w:t xml:space="preserve"> </w:t>
      </w:r>
      <w:r w:rsidRPr="006C0A8E">
        <w:rPr>
          <w:rtl/>
        </w:rPr>
        <w:t>הרשומים</w:t>
      </w:r>
      <w:r w:rsidR="005E0871">
        <w:rPr>
          <w:rtl/>
        </w:rPr>
        <w:t xml:space="preserve"> </w:t>
      </w:r>
      <w:r w:rsidRPr="006C0A8E">
        <w:rPr>
          <w:rtl/>
        </w:rPr>
        <w:t>כאן</w:t>
      </w:r>
      <w:r w:rsidR="005E0871">
        <w:rPr>
          <w:rtl/>
        </w:rPr>
        <w:t xml:space="preserve"> </w:t>
      </w:r>
      <w:r w:rsidRPr="006C0A8E">
        <w:rPr>
          <w:rtl/>
        </w:rPr>
        <w:t>אינם</w:t>
      </w:r>
      <w:r w:rsidR="005E0871">
        <w:rPr>
          <w:rtl/>
        </w:rPr>
        <w:t xml:space="preserve"> </w:t>
      </w:r>
      <w:r w:rsidRPr="006C0A8E">
        <w:rPr>
          <w:rtl/>
        </w:rPr>
        <w:t>ורק</w:t>
      </w:r>
      <w:r w:rsidR="005E0871">
        <w:rPr>
          <w:rtl/>
        </w:rPr>
        <w:t xml:space="preserve"> </w:t>
      </w:r>
      <w:r w:rsidRPr="006C0A8E">
        <w:rPr>
          <w:rtl/>
        </w:rPr>
        <w:t>חבר הכנסת יוסף בא</w:t>
      </w:r>
      <w:r w:rsidR="005E0871">
        <w:rPr>
          <w:rtl/>
        </w:rPr>
        <w:t>-</w:t>
      </w:r>
      <w:r w:rsidRPr="006C0A8E">
        <w:rPr>
          <w:rtl/>
        </w:rPr>
        <w:t>גד נוכח, כאילו קראתי בשמות כולם והם</w:t>
      </w:r>
      <w:r w:rsidR="005E0871">
        <w:rPr>
          <w:rtl/>
        </w:rPr>
        <w:t xml:space="preserve"> </w:t>
      </w:r>
      <w:r w:rsidRPr="006C0A8E">
        <w:rPr>
          <w:rtl/>
        </w:rPr>
        <w:t>אינם</w:t>
      </w:r>
      <w:r w:rsidR="005E0871">
        <w:rPr>
          <w:rtl/>
        </w:rPr>
        <w:t xml:space="preserve"> </w:t>
      </w:r>
      <w:r w:rsidRPr="006C0A8E">
        <w:rPr>
          <w:rtl/>
        </w:rPr>
        <w:t>נמצאים.</w:t>
      </w:r>
      <w:r w:rsidR="005E0871">
        <w:rPr>
          <w:rtl/>
        </w:rPr>
        <w:t xml:space="preserve"> </w:t>
      </w:r>
      <w:r w:rsidRPr="006C0A8E">
        <w:rPr>
          <w:rtl/>
        </w:rPr>
        <w:t>לכן אני מאפשר לחבר הכנסת בא</w:t>
      </w:r>
      <w:r w:rsidR="005E0871">
        <w:rPr>
          <w:rtl/>
        </w:rPr>
        <w:t>-</w:t>
      </w:r>
      <w:r w:rsidRPr="006C0A8E">
        <w:rPr>
          <w:rtl/>
        </w:rPr>
        <w:t>גד החרוץ, שנמצא תמיד אתנו, לומר את</w:t>
      </w:r>
      <w:r w:rsidR="005E0871">
        <w:rPr>
          <w:rtl/>
        </w:rPr>
        <w:t xml:space="preserve"> </w:t>
      </w:r>
      <w:r w:rsidRPr="006C0A8E">
        <w:rPr>
          <w:rtl/>
        </w:rPr>
        <w:t>דברו בהצעת החוק הזאת, הטובה והחשובה. בבקשה. מייד אחרי זה ניגש להצבעה.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יוסף בא</w:t>
      </w:r>
      <w:r>
        <w:rPr>
          <w:rtl/>
        </w:rPr>
        <w:t>-</w:t>
      </w:r>
      <w:r w:rsidRPr="005E0871">
        <w:rPr>
          <w:rtl/>
        </w:rPr>
        <w:t>גד (מולדת):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אדוני היושב</w:t>
      </w:r>
      <w:r w:rsidR="005E0871">
        <w:rPr>
          <w:rtl/>
        </w:rPr>
        <w:t>-</w:t>
      </w:r>
      <w:r w:rsidRPr="006C0A8E">
        <w:rPr>
          <w:rtl/>
        </w:rPr>
        <w:t>ראש, תודה על המחמאה.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משבח</w:t>
      </w:r>
      <w:r w:rsidR="005E0871">
        <w:rPr>
          <w:rtl/>
        </w:rPr>
        <w:t xml:space="preserve"> </w:t>
      </w:r>
      <w:r w:rsidRPr="006C0A8E">
        <w:rPr>
          <w:rtl/>
        </w:rPr>
        <w:t>את</w:t>
      </w:r>
      <w:r w:rsidR="005E0871">
        <w:rPr>
          <w:rtl/>
        </w:rPr>
        <w:t xml:space="preserve"> </w:t>
      </w:r>
      <w:r w:rsidRPr="006C0A8E">
        <w:rPr>
          <w:rtl/>
        </w:rPr>
        <w:t>החוק</w:t>
      </w:r>
      <w:r w:rsidR="005E0871">
        <w:rPr>
          <w:rtl/>
        </w:rPr>
        <w:t xml:space="preserve"> </w:t>
      </w:r>
      <w:r w:rsidRPr="006C0A8E">
        <w:rPr>
          <w:rtl/>
        </w:rPr>
        <w:t>ואתמוך</w:t>
      </w:r>
      <w:r w:rsidR="005E0871">
        <w:rPr>
          <w:rtl/>
        </w:rPr>
        <w:t xml:space="preserve"> </w:t>
      </w:r>
      <w:r w:rsidRPr="006C0A8E">
        <w:rPr>
          <w:rtl/>
        </w:rPr>
        <w:t>בו.</w:t>
      </w:r>
      <w:r w:rsidR="005E0871">
        <w:rPr>
          <w:rtl/>
        </w:rPr>
        <w:t xml:space="preserve"> </w:t>
      </w:r>
      <w:r w:rsidRPr="006C0A8E">
        <w:rPr>
          <w:rtl/>
        </w:rPr>
        <w:t>ברצוני להעיר רק הערה אחת. לשם החוק צריך</w:t>
      </w:r>
      <w:r w:rsidR="005E0871">
        <w:rPr>
          <w:rtl/>
        </w:rPr>
        <w:t xml:space="preserve"> </w:t>
      </w:r>
      <w:r w:rsidRPr="006C0A8E">
        <w:rPr>
          <w:rtl/>
        </w:rPr>
        <w:t>להוסיף</w:t>
      </w:r>
      <w:r w:rsidR="005E0871">
        <w:rPr>
          <w:rtl/>
        </w:rPr>
        <w:t xml:space="preserve"> </w:t>
      </w:r>
      <w:r w:rsidRPr="006C0A8E">
        <w:rPr>
          <w:rtl/>
        </w:rPr>
        <w:t>מלה:</w:t>
      </w:r>
      <w:r w:rsidR="005E0871">
        <w:rPr>
          <w:rtl/>
        </w:rPr>
        <w:t xml:space="preserve"> </w:t>
      </w:r>
      <w:r w:rsidRPr="006C0A8E">
        <w:rPr>
          <w:rtl/>
        </w:rPr>
        <w:t>לוח</w:t>
      </w:r>
      <w:r w:rsidR="005E0871">
        <w:rPr>
          <w:rtl/>
        </w:rPr>
        <w:t xml:space="preserve"> </w:t>
      </w:r>
      <w:r w:rsidRPr="006C0A8E">
        <w:rPr>
          <w:rtl/>
        </w:rPr>
        <w:t>זמנים</w:t>
      </w:r>
      <w:r w:rsidR="005E0871">
        <w:rPr>
          <w:rtl/>
        </w:rPr>
        <w:t xml:space="preserve"> </w:t>
      </w:r>
      <w:r w:rsidRPr="006C0A8E">
        <w:rPr>
          <w:rtl/>
        </w:rPr>
        <w:t>והוראות</w:t>
      </w:r>
      <w:r w:rsidR="005E0871">
        <w:rPr>
          <w:rtl/>
        </w:rPr>
        <w:t xml:space="preserve"> </w:t>
      </w:r>
      <w:r w:rsidRPr="006C0A8E">
        <w:rPr>
          <w:rtl/>
        </w:rPr>
        <w:t>אחרות,</w:t>
      </w:r>
      <w:r w:rsidR="005E0871">
        <w:rPr>
          <w:rtl/>
        </w:rPr>
        <w:t xml:space="preserve"> </w:t>
      </w:r>
      <w:r w:rsidRPr="006C0A8E">
        <w:rPr>
          <w:rtl/>
        </w:rPr>
        <w:t>נוכח</w:t>
      </w:r>
      <w:r w:rsidR="005E0871">
        <w:rPr>
          <w:rtl/>
        </w:rPr>
        <w:t xml:space="preserve"> </w:t>
      </w:r>
      <w:r w:rsidRPr="006C0A8E">
        <w:rPr>
          <w:rtl/>
        </w:rPr>
        <w:t>הבחירות האישיות. הרי הבחירות</w:t>
      </w:r>
      <w:r w:rsidR="005E0871">
        <w:rPr>
          <w:rtl/>
        </w:rPr>
        <w:t xml:space="preserve"> </w:t>
      </w:r>
      <w:r w:rsidRPr="006C0A8E">
        <w:rPr>
          <w:rtl/>
        </w:rPr>
        <w:t>האישיות</w:t>
      </w:r>
      <w:r w:rsidR="005E0871">
        <w:rPr>
          <w:rtl/>
        </w:rPr>
        <w:t xml:space="preserve"> </w:t>
      </w:r>
      <w:r w:rsidRPr="006C0A8E">
        <w:rPr>
          <w:rtl/>
        </w:rPr>
        <w:t>לראש</w:t>
      </w:r>
      <w:r w:rsidR="005E0871">
        <w:rPr>
          <w:rtl/>
        </w:rPr>
        <w:t xml:space="preserve"> </w:t>
      </w:r>
      <w:r w:rsidRPr="006C0A8E">
        <w:rPr>
          <w:rtl/>
        </w:rPr>
        <w:t>ממשלה,</w:t>
      </w:r>
      <w:r w:rsidR="005E0871">
        <w:rPr>
          <w:rtl/>
        </w:rPr>
        <w:t xml:space="preserve"> </w:t>
      </w:r>
      <w:r w:rsidRPr="006C0A8E">
        <w:rPr>
          <w:rtl/>
        </w:rPr>
        <w:t>הקלפי הכפולה גם למפלגה וגם לראש הממשלה גרמה לכך שיצטרכו</w:t>
      </w:r>
      <w:r w:rsidR="005E0871">
        <w:rPr>
          <w:rtl/>
        </w:rPr>
        <w:t xml:space="preserve"> </w:t>
      </w:r>
      <w:r w:rsidRPr="006C0A8E">
        <w:rPr>
          <w:rtl/>
        </w:rPr>
        <w:t>להקטין. כדאי להדגיש: נוכח הבחירות הישירות לראש הממשלה.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בהזדמנות זו אני רוצה להעיר, שהיום אמר שר המשפטים בביתו של הנשיא, שזו הפעם</w:t>
      </w:r>
      <w:r w:rsidR="005E0871">
        <w:rPr>
          <w:rtl/>
        </w:rPr>
        <w:t xml:space="preserve"> </w:t>
      </w:r>
      <w:r w:rsidRPr="006C0A8E">
        <w:rPr>
          <w:rtl/>
        </w:rPr>
        <w:t>האחרונה</w:t>
      </w:r>
      <w:r w:rsidR="005E0871">
        <w:rPr>
          <w:rtl/>
        </w:rPr>
        <w:t xml:space="preserve"> </w:t>
      </w:r>
      <w:r w:rsidRPr="006C0A8E">
        <w:rPr>
          <w:rtl/>
        </w:rPr>
        <w:t>שמפלגות</w:t>
      </w:r>
      <w:r w:rsidR="005E0871">
        <w:rPr>
          <w:rtl/>
        </w:rPr>
        <w:t xml:space="preserve"> </w:t>
      </w:r>
      <w:r w:rsidRPr="006C0A8E">
        <w:rPr>
          <w:rtl/>
        </w:rPr>
        <w:t>באות להתייעץ עם הנשיא על מי להטיל את המועמדות, כי מכאן ולהבא</w:t>
      </w:r>
      <w:r w:rsidR="005E0871">
        <w:rPr>
          <w:rtl/>
        </w:rPr>
        <w:t xml:space="preserve"> </w:t>
      </w:r>
      <w:r w:rsidRPr="006C0A8E">
        <w:rPr>
          <w:rtl/>
        </w:rPr>
        <w:t>תהיה בחירה ישירה לראש ממשלה, וראש הממשלה הוא שיעשה את הדבר.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נוכח</w:t>
      </w:r>
      <w:r w:rsidR="005E0871">
        <w:rPr>
          <w:rtl/>
        </w:rPr>
        <w:t xml:space="preserve"> </w:t>
      </w:r>
      <w:r w:rsidRPr="006C0A8E">
        <w:rPr>
          <w:rtl/>
        </w:rPr>
        <w:t>המגמות</w:t>
      </w:r>
      <w:r w:rsidR="005E0871">
        <w:rPr>
          <w:rtl/>
        </w:rPr>
        <w:t xml:space="preserve"> </w:t>
      </w:r>
      <w:r w:rsidRPr="006C0A8E">
        <w:rPr>
          <w:rtl/>
        </w:rPr>
        <w:t>שקיימות אצל חלק, לנצל את האסון הנורא שקרה ולבטל את ההישג של</w:t>
      </w:r>
      <w:r w:rsidR="005E0871">
        <w:rPr>
          <w:rtl/>
        </w:rPr>
        <w:t xml:space="preserve"> </w:t>
      </w:r>
      <w:r w:rsidRPr="006C0A8E">
        <w:rPr>
          <w:rtl/>
        </w:rPr>
        <w:t>הבחירות</w:t>
      </w:r>
      <w:r w:rsidR="005E0871">
        <w:rPr>
          <w:rtl/>
        </w:rPr>
        <w:t xml:space="preserve"> </w:t>
      </w:r>
      <w:r w:rsidRPr="006C0A8E">
        <w:rPr>
          <w:rtl/>
        </w:rPr>
        <w:t xml:space="preserve">האישיות לראש ממשלה </w:t>
      </w:r>
      <w:r w:rsidR="005E0871">
        <w:rPr>
          <w:rtl/>
        </w:rPr>
        <w:t>–</w:t>
      </w:r>
      <w:r w:rsidRPr="006C0A8E">
        <w:rPr>
          <w:rtl/>
        </w:rPr>
        <w:t xml:space="preserve"> לדעתי זה ההישג הדמוקרטי אולי הגדול ביותר שהושג </w:t>
      </w:r>
      <w:r w:rsidR="005E0871">
        <w:rPr>
          <w:rtl/>
        </w:rPr>
        <w:t xml:space="preserve">–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מזהיר</w:t>
      </w:r>
      <w:r w:rsidR="005E0871">
        <w:rPr>
          <w:rtl/>
        </w:rPr>
        <w:t xml:space="preserve"> </w:t>
      </w:r>
      <w:r w:rsidRPr="006C0A8E">
        <w:rPr>
          <w:rtl/>
        </w:rPr>
        <w:t>מפני המגמה. הבחירות לראש הממשלה חייבות להיות הפעם ללא דחייה בחירות</w:t>
      </w:r>
      <w:r w:rsidR="005E0871">
        <w:rPr>
          <w:rtl/>
        </w:rPr>
        <w:t xml:space="preserve"> </w:t>
      </w:r>
      <w:r w:rsidRPr="006C0A8E">
        <w:rPr>
          <w:rtl/>
        </w:rPr>
        <w:t>לראשות הממשלה. יש רבים שתולים בזה תקנה לכל הקלקולים שהיו.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בהזדמנות</w:t>
      </w:r>
      <w:r w:rsidR="005E0871">
        <w:rPr>
          <w:rtl/>
        </w:rPr>
        <w:t xml:space="preserve"> </w:t>
      </w:r>
      <w:r w:rsidRPr="006C0A8E">
        <w:rPr>
          <w:rtl/>
        </w:rPr>
        <w:t>זו אני מקווה, שגם ועדת החוקה, חוק ומשפט והיושב</w:t>
      </w:r>
      <w:r w:rsidR="005E0871">
        <w:rPr>
          <w:rtl/>
        </w:rPr>
        <w:t>-</w:t>
      </w:r>
      <w:r w:rsidRPr="006C0A8E">
        <w:rPr>
          <w:rtl/>
        </w:rPr>
        <w:t>ראש שלה יעמדו על</w:t>
      </w:r>
      <w:r w:rsidR="005E0871">
        <w:rPr>
          <w:rtl/>
        </w:rPr>
        <w:t xml:space="preserve"> </w:t>
      </w:r>
      <w:r w:rsidRPr="006C0A8E">
        <w:rPr>
          <w:rtl/>
        </w:rPr>
        <w:t>כך שלא יעשו פלסתר את החוק שנתקבל לבחירה ישירה לראש ממשלה בשנת 1996.</w:t>
      </w:r>
      <w:r w:rsidR="005E0871">
        <w:rPr>
          <w:rtl/>
        </w:rPr>
        <w:t xml:space="preserve"> </w:t>
      </w:r>
      <w:r w:rsidRPr="006C0A8E">
        <w:rPr>
          <w:rtl/>
        </w:rPr>
        <w:t>תודה.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תודה</w:t>
      </w:r>
      <w:r w:rsidR="005E0871">
        <w:rPr>
          <w:rtl/>
        </w:rPr>
        <w:t xml:space="preserve"> </w:t>
      </w:r>
      <w:r w:rsidRPr="006C0A8E">
        <w:rPr>
          <w:rtl/>
        </w:rPr>
        <w:t>לחבר</w:t>
      </w:r>
      <w:r w:rsidR="005E0871">
        <w:rPr>
          <w:rtl/>
        </w:rPr>
        <w:t xml:space="preserve"> </w:t>
      </w:r>
      <w:r w:rsidRPr="006C0A8E">
        <w:rPr>
          <w:rtl/>
        </w:rPr>
        <w:t>הכנסת</w:t>
      </w:r>
      <w:r w:rsidR="005E0871">
        <w:rPr>
          <w:rtl/>
        </w:rPr>
        <w:t xml:space="preserve"> </w:t>
      </w:r>
      <w:r w:rsidRPr="006C0A8E">
        <w:rPr>
          <w:rtl/>
        </w:rPr>
        <w:t>יוסף בא</w:t>
      </w:r>
      <w:r w:rsidR="005E0871">
        <w:rPr>
          <w:rtl/>
        </w:rPr>
        <w:t>-</w:t>
      </w:r>
      <w:r w:rsidRPr="006C0A8E">
        <w:rPr>
          <w:rtl/>
        </w:rPr>
        <w:t>גד.</w:t>
      </w:r>
      <w:r w:rsidR="005E0871">
        <w:rPr>
          <w:rtl/>
        </w:rPr>
        <w:t xml:space="preserve"> </w:t>
      </w:r>
      <w:r w:rsidRPr="006C0A8E">
        <w:rPr>
          <w:rtl/>
        </w:rPr>
        <w:t>אדוני יושב</w:t>
      </w:r>
      <w:r w:rsidR="005E0871">
        <w:rPr>
          <w:rtl/>
        </w:rPr>
        <w:t>-</w:t>
      </w:r>
      <w:r w:rsidRPr="006C0A8E">
        <w:rPr>
          <w:rtl/>
        </w:rPr>
        <w:t>ראש ועדת החוקה, חוק ומשפט, האם</w:t>
      </w:r>
      <w:r w:rsidR="005E0871">
        <w:rPr>
          <w:rtl/>
        </w:rPr>
        <w:t xml:space="preserve"> </w:t>
      </w:r>
      <w:r w:rsidRPr="006C0A8E">
        <w:rPr>
          <w:rtl/>
        </w:rPr>
        <w:t>נוכל להצביע?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דוד צוקר (יו"ר ועדת החוקה, חוק ומשפט):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כן.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אם</w:t>
      </w:r>
      <w:r w:rsidR="005E0871">
        <w:rPr>
          <w:rtl/>
        </w:rPr>
        <w:t xml:space="preserve"> </w:t>
      </w:r>
      <w:r w:rsidRPr="006C0A8E">
        <w:rPr>
          <w:rtl/>
        </w:rPr>
        <w:t>כך,</w:t>
      </w:r>
      <w:r w:rsidR="005E0871">
        <w:rPr>
          <w:rtl/>
        </w:rPr>
        <w:t xml:space="preserve"> </w:t>
      </w:r>
      <w:r w:rsidRPr="006C0A8E">
        <w:rPr>
          <w:rtl/>
        </w:rPr>
        <w:t>הצעת חוק הבחירות לכנסת (תיקון מס' 30) (לוח זמנים והוראות אחרות),</w:t>
      </w:r>
      <w:r w:rsidR="005E0871">
        <w:rPr>
          <w:rtl/>
        </w:rPr>
        <w:t xml:space="preserve"> </w:t>
      </w:r>
      <w:r w:rsidRPr="006C0A8E">
        <w:rPr>
          <w:rtl/>
        </w:rPr>
        <w:t>התשנ"ו</w:t>
      </w:r>
      <w:r w:rsidR="005E0871">
        <w:rPr>
          <w:rtl/>
        </w:rPr>
        <w:t>–</w:t>
      </w:r>
      <w:r w:rsidRPr="006C0A8E">
        <w:rPr>
          <w:rtl/>
        </w:rPr>
        <w:t>1995, קריאה ראשונה, מטעם ועדת החוקה, חוק ומשפט. ההצבעה החלה, בבקשה.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צבעה מס' 8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ב</w:t>
      </w:r>
      <w:r w:rsidR="006C0A8E" w:rsidRPr="006C0A8E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6C0A8E" w:rsidRPr="006C0A8E">
        <w:rPr>
          <w:rtl/>
        </w:rPr>
        <w:t xml:space="preserve"> 4</w:t>
      </w: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גד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</w:p>
    <w:p w:rsidR="006F516C" w:rsidRDefault="005E0871" w:rsidP="005E0871">
      <w:pPr>
        <w:pStyle w:val="3"/>
        <w:rPr>
          <w:rtl/>
        </w:rPr>
      </w:pPr>
      <w:r w:rsidRPr="006C0A8E">
        <w:rPr>
          <w:rtl/>
        </w:rPr>
        <w:t>נ</w:t>
      </w:r>
      <w:r w:rsidR="006C0A8E" w:rsidRPr="006C0A8E">
        <w:rPr>
          <w:rtl/>
        </w:rPr>
        <w:t xml:space="preserve">מנעים </w:t>
      </w:r>
      <w:r>
        <w:rPr>
          <w:rtl/>
        </w:rPr>
        <w:t>–</w:t>
      </w:r>
      <w:r w:rsidR="006C0A8E" w:rsidRPr="006C0A8E">
        <w:rPr>
          <w:rtl/>
        </w:rPr>
        <w:t xml:space="preserve"> אין</w:t>
      </w:r>
      <w:r>
        <w:rPr>
          <w:rtl/>
        </w:rPr>
        <w:t xml:space="preserve"> </w:t>
      </w:r>
    </w:p>
    <w:p w:rsidR="005E0871" w:rsidRDefault="006C0A8E" w:rsidP="005E0871">
      <w:pPr>
        <w:pStyle w:val="3"/>
        <w:rPr>
          <w:rtl/>
        </w:rPr>
      </w:pPr>
      <w:r w:rsidRPr="006C0A8E">
        <w:rPr>
          <w:rtl/>
        </w:rPr>
        <w:t>ההצעה להעביר את הצעת חוק הבחירות לכנסת (תיקון מס' 30) (לוח זמנים</w:t>
      </w:r>
      <w:r w:rsidR="005E0871">
        <w:rPr>
          <w:rtl/>
        </w:rPr>
        <w:t xml:space="preserve"> </w:t>
      </w:r>
      <w:r w:rsidRPr="006C0A8E">
        <w:rPr>
          <w:rtl/>
        </w:rPr>
        <w:t>והוראות אחרות), התשנ"ו</w:t>
      </w:r>
      <w:r w:rsidR="005E0871">
        <w:rPr>
          <w:rtl/>
        </w:rPr>
        <w:t>–</w:t>
      </w:r>
      <w:r w:rsidRPr="006C0A8E">
        <w:rPr>
          <w:rtl/>
        </w:rPr>
        <w:t>1995, לוועדת החוקה, חוק ומשפט נתקבלה.</w:t>
      </w:r>
    </w:p>
    <w:p w:rsidR="005E0871" w:rsidRDefault="005E0871" w:rsidP="005E0871">
      <w:pPr>
        <w:rPr>
          <w:rtl/>
        </w:rPr>
      </w:pPr>
    </w:p>
    <w:p w:rsidR="005E0871" w:rsidRPr="005E0871" w:rsidRDefault="005E0871" w:rsidP="005E0871">
      <w:pPr>
        <w:pStyle w:val="a4"/>
        <w:rPr>
          <w:rtl/>
        </w:rPr>
      </w:pPr>
      <w:r w:rsidRPr="005E0871">
        <w:rPr>
          <w:rtl/>
        </w:rPr>
        <w:t>היו"ר ס' טריף: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לאחר</w:t>
      </w:r>
      <w:r w:rsidR="005E0871">
        <w:rPr>
          <w:rtl/>
        </w:rPr>
        <w:t xml:space="preserve"> </w:t>
      </w:r>
      <w:r w:rsidRPr="006C0A8E">
        <w:rPr>
          <w:rtl/>
        </w:rPr>
        <w:t>התוצאות,</w:t>
      </w:r>
      <w:r w:rsidR="005E0871">
        <w:rPr>
          <w:rtl/>
        </w:rPr>
        <w:t xml:space="preserve"> </w:t>
      </w:r>
      <w:r w:rsidRPr="006C0A8E">
        <w:rPr>
          <w:rtl/>
        </w:rPr>
        <w:t>חבר</w:t>
      </w:r>
      <w:r w:rsidR="005E0871">
        <w:rPr>
          <w:rtl/>
        </w:rPr>
        <w:t xml:space="preserve"> </w:t>
      </w:r>
      <w:r w:rsidRPr="006C0A8E">
        <w:rPr>
          <w:rtl/>
        </w:rPr>
        <w:t>הכנסת צוקר, תוכל להמשיך בחקיקה בקריאה שנייה ושלישית.</w:t>
      </w:r>
      <w:r w:rsidR="005E0871">
        <w:rPr>
          <w:rtl/>
        </w:rPr>
        <w:t xml:space="preserve"> </w:t>
      </w:r>
      <w:r w:rsidRPr="006C0A8E">
        <w:rPr>
          <w:rtl/>
        </w:rPr>
        <w:t>התוצאות</w:t>
      </w:r>
      <w:r w:rsidR="005E0871">
        <w:rPr>
          <w:rtl/>
        </w:rPr>
        <w:t xml:space="preserve"> </w:t>
      </w:r>
      <w:r w:rsidRPr="006C0A8E">
        <w:rPr>
          <w:rtl/>
        </w:rPr>
        <w:t>ללא</w:t>
      </w:r>
      <w:r w:rsidR="005E0871">
        <w:rPr>
          <w:rtl/>
        </w:rPr>
        <w:t xml:space="preserve"> </w:t>
      </w:r>
      <w:r w:rsidRPr="006C0A8E">
        <w:rPr>
          <w:rtl/>
        </w:rPr>
        <w:t>הפתעות:</w:t>
      </w:r>
      <w:r w:rsidR="005E0871">
        <w:rPr>
          <w:rtl/>
        </w:rPr>
        <w:t xml:space="preserve"> </w:t>
      </w:r>
      <w:r w:rsidRPr="006C0A8E">
        <w:rPr>
          <w:rtl/>
        </w:rPr>
        <w:t>ארבעה</w:t>
      </w:r>
      <w:r w:rsidR="005E0871">
        <w:rPr>
          <w:rtl/>
        </w:rPr>
        <w:t xml:space="preserve"> </w:t>
      </w:r>
      <w:r w:rsidRPr="006C0A8E">
        <w:rPr>
          <w:rtl/>
        </w:rPr>
        <w:t>בעד, ללא מתנגדים וללא נמנעים. ההצעה נתקבלה והיא</w:t>
      </w:r>
      <w:r w:rsidR="005E0871">
        <w:rPr>
          <w:rtl/>
        </w:rPr>
        <w:t xml:space="preserve"> </w:t>
      </w:r>
      <w:r w:rsidRPr="006C0A8E">
        <w:rPr>
          <w:rtl/>
        </w:rPr>
        <w:t>תועבר לוועדת החוקה להכנתה לקריאה שנייה ולקריאה שלישית.</w:t>
      </w:r>
    </w:p>
    <w:p w:rsidR="005E0871" w:rsidRDefault="005E0871" w:rsidP="005E0871">
      <w:pPr>
        <w:rPr>
          <w:rtl/>
        </w:rPr>
      </w:pPr>
    </w:p>
    <w:p w:rsidR="005E0871" w:rsidRDefault="006C0A8E" w:rsidP="005E0871">
      <w:pPr>
        <w:rPr>
          <w:rtl/>
        </w:rPr>
      </w:pPr>
      <w:r w:rsidRPr="006C0A8E">
        <w:rPr>
          <w:rtl/>
        </w:rPr>
        <w:t>חברי</w:t>
      </w:r>
      <w:r w:rsidR="005E0871">
        <w:rPr>
          <w:rtl/>
        </w:rPr>
        <w:t xml:space="preserve"> </w:t>
      </w:r>
      <w:r w:rsidRPr="006C0A8E">
        <w:rPr>
          <w:rtl/>
        </w:rPr>
        <w:t>הכנסת הנכבדים, אני רוצה להודות לכולכם. אנחנו נועלים את הישיבה הזאת.</w:t>
      </w:r>
      <w:r w:rsidR="005E0871">
        <w:rPr>
          <w:rtl/>
        </w:rPr>
        <w:t xml:space="preserve"> </w:t>
      </w:r>
      <w:r w:rsidRPr="006C0A8E">
        <w:rPr>
          <w:rtl/>
        </w:rPr>
        <w:t>אני</w:t>
      </w:r>
      <w:r w:rsidR="005E0871">
        <w:rPr>
          <w:rtl/>
        </w:rPr>
        <w:t xml:space="preserve"> </w:t>
      </w:r>
      <w:r w:rsidRPr="006C0A8E">
        <w:rPr>
          <w:rtl/>
        </w:rPr>
        <w:t>מודיע,</w:t>
      </w:r>
      <w:r w:rsidR="005E0871">
        <w:rPr>
          <w:rtl/>
        </w:rPr>
        <w:t xml:space="preserve"> </w:t>
      </w:r>
      <w:r w:rsidRPr="006C0A8E">
        <w:rPr>
          <w:rtl/>
        </w:rPr>
        <w:t>שהישיבה</w:t>
      </w:r>
      <w:r w:rsidR="005E0871">
        <w:rPr>
          <w:rtl/>
        </w:rPr>
        <w:t xml:space="preserve"> </w:t>
      </w:r>
      <w:r w:rsidRPr="006C0A8E">
        <w:rPr>
          <w:rtl/>
        </w:rPr>
        <w:t>הבאה תיערך מחר, יום רביעי, כ"ב בחשוון התשנ"ו, 15 בנובמבר</w:t>
      </w:r>
      <w:r w:rsidR="005E0871">
        <w:rPr>
          <w:rtl/>
        </w:rPr>
        <w:t xml:space="preserve"> </w:t>
      </w:r>
      <w:r w:rsidRPr="006C0A8E">
        <w:rPr>
          <w:rtl/>
        </w:rPr>
        <w:t>1995.</w:t>
      </w:r>
      <w:r w:rsidR="005E0871">
        <w:rPr>
          <w:rtl/>
        </w:rPr>
        <w:t xml:space="preserve"> </w:t>
      </w:r>
      <w:r w:rsidRPr="006C0A8E">
        <w:rPr>
          <w:rtl/>
        </w:rPr>
        <w:t>ישיבה זו נעולה. ערב טוב.</w:t>
      </w:r>
    </w:p>
    <w:p w:rsidR="005E0871" w:rsidRDefault="005E0871" w:rsidP="005E0871">
      <w:pPr>
        <w:rPr>
          <w:rtl/>
        </w:rPr>
      </w:pPr>
    </w:p>
    <w:p w:rsidR="005E0871" w:rsidRDefault="005E0871" w:rsidP="005E0871">
      <w:pPr>
        <w:rPr>
          <w:rtl/>
        </w:rPr>
      </w:pPr>
    </w:p>
    <w:p w:rsidR="005E0871" w:rsidRDefault="005E0871" w:rsidP="005E0871">
      <w:pPr>
        <w:pStyle w:val="3"/>
        <w:rPr>
          <w:rtl/>
        </w:rPr>
      </w:pPr>
      <w:r w:rsidRPr="006C0A8E">
        <w:rPr>
          <w:rtl/>
        </w:rPr>
        <w:t>ה</w:t>
      </w:r>
      <w:r w:rsidR="006C0A8E" w:rsidRPr="006C0A8E">
        <w:rPr>
          <w:rtl/>
        </w:rPr>
        <w:t>ישיבה ננעלה בשעה 20:35.</w:t>
      </w:r>
    </w:p>
    <w:p w:rsidR="004F7AF5" w:rsidRPr="006C0A8E" w:rsidRDefault="004F7AF5" w:rsidP="005E0871">
      <w:pPr>
        <w:pStyle w:val="3"/>
        <w:rPr>
          <w:rtl/>
        </w:rPr>
      </w:pPr>
    </w:p>
    <w:sectPr w:rsidR="004F7AF5" w:rsidRPr="006C0A8E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F9"/>
    <w:rsid w:val="00071A8D"/>
    <w:rsid w:val="004F7AF5"/>
    <w:rsid w:val="005E0871"/>
    <w:rsid w:val="006C0A8E"/>
    <w:rsid w:val="006F516C"/>
    <w:rsid w:val="007D6EBA"/>
    <w:rsid w:val="008F16A0"/>
    <w:rsid w:val="00997AD7"/>
    <w:rsid w:val="00D8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2A9E067-3F16-4E19-AC46-E2479F4F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EBA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7D6EBA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7D6EBA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7D6EBA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7D6EB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D6EBA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6C0A8E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6C0A8E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6C0A8E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7D6EBA"/>
  </w:style>
  <w:style w:type="paragraph" w:customStyle="1" w:styleId="a5">
    <w:name w:val="רגיל לא מוזח"/>
    <w:basedOn w:val="a"/>
    <w:link w:val="a6"/>
    <w:qFormat/>
    <w:rsid w:val="007D6EBA"/>
    <w:pPr>
      <w:ind w:firstLine="0"/>
    </w:pPr>
  </w:style>
  <w:style w:type="character" w:customStyle="1" w:styleId="a6">
    <w:name w:val="רגיל לא מוזח תו"/>
    <w:link w:val="a5"/>
    <w:rsid w:val="007D6EBA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071A8D"/>
    <w:pPr>
      <w:spacing w:after="100"/>
    </w:pPr>
  </w:style>
  <w:style w:type="character" w:styleId="Hyperlink">
    <w:name w:val="Hyperlink"/>
    <w:basedOn w:val="a0"/>
    <w:uiPriority w:val="99"/>
    <w:unhideWhenUsed/>
    <w:rsid w:val="00071A8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071A8D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071A8D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071A8D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071A8D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071A8D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071A8D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071A8D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071A8D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33509</Words>
  <Characters>167547</Characters>
  <Application>Microsoft Office Word</Application>
  <DocSecurity>0</DocSecurity>
  <Lines>1396</Lines>
  <Paragraphs>401</Paragraphs>
  <ScaleCrop>false</ScaleCrop>
  <Company>כנסת</Company>
  <LinksUpToDate>false</LinksUpToDate>
  <CharactersWithSpaces>200655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2016-10-30T08:52:00Z</dcterms:created>
  <dcterms:modified xsi:type="dcterms:W3CDTF">2016-10-30T08:52:00Z</dcterms:modified>
</cp:coreProperties>
</file>