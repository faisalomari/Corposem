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ED0" w:rsidRDefault="006D6ED0" w:rsidP="006D6ED0">
      <w:pPr>
        <w:pStyle w:val="3"/>
        <w:rPr>
          <w:sz w:val="22"/>
          <w:rtl/>
        </w:rPr>
      </w:pPr>
      <w:bookmarkStart w:id="0" w:name="_GoBack"/>
      <w:bookmarkEnd w:id="0"/>
      <w:r>
        <w:rPr>
          <w:b/>
          <w:bCs/>
          <w:sz w:val="24"/>
          <w:rtl/>
        </w:rPr>
        <w:t>דברי הכנסת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rPr>
          <w:b/>
          <w:bCs/>
          <w:u w:val="single"/>
          <w:rtl/>
        </w:rPr>
      </w:pPr>
    </w:p>
    <w:p w:rsidR="006D6ED0" w:rsidRPr="006D6ED0" w:rsidRDefault="006D6ED0" w:rsidP="006D6ED0">
      <w:pPr>
        <w:pStyle w:val="3"/>
        <w:rPr>
          <w:b/>
          <w:bCs/>
          <w:u w:val="single"/>
          <w:rtl/>
        </w:rPr>
      </w:pPr>
      <w:r w:rsidRPr="006D6ED0">
        <w:rPr>
          <w:b/>
          <w:bCs/>
          <w:u w:val="single"/>
          <w:rtl/>
        </w:rPr>
        <w:t>ה</w:t>
      </w:r>
      <w:r w:rsidR="00C95F0D" w:rsidRPr="006D6ED0">
        <w:rPr>
          <w:b/>
          <w:bCs/>
          <w:u w:val="single"/>
          <w:rtl/>
        </w:rPr>
        <w:t>ישיבה התשעים</w:t>
      </w:r>
      <w:r w:rsidRPr="006D6ED0">
        <w:rPr>
          <w:b/>
          <w:bCs/>
          <w:u w:val="single"/>
          <w:rtl/>
        </w:rPr>
        <w:t>-</w:t>
      </w:r>
      <w:r w:rsidR="00C95F0D" w:rsidRPr="006D6ED0">
        <w:rPr>
          <w:b/>
          <w:bCs/>
          <w:u w:val="single"/>
          <w:rtl/>
        </w:rPr>
        <w:t>ושתיים של הכנסת השלוש</w:t>
      </w:r>
      <w:r w:rsidRPr="006D6ED0">
        <w:rPr>
          <w:b/>
          <w:bCs/>
          <w:u w:val="single"/>
          <w:rtl/>
        </w:rPr>
        <w:t>-</w:t>
      </w:r>
      <w:r w:rsidR="00C95F0D" w:rsidRPr="006D6ED0">
        <w:rPr>
          <w:b/>
          <w:bCs/>
          <w:u w:val="single"/>
          <w:rtl/>
        </w:rPr>
        <w:t>עשרה</w:t>
      </w: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י</w:t>
      </w:r>
      <w:r w:rsidR="00C95F0D" w:rsidRPr="00C95F0D">
        <w:rPr>
          <w:rtl/>
        </w:rPr>
        <w:t>ום שני, כ"ו באייר התשנ"ג (17 במאי 1993)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י</w:t>
      </w:r>
      <w:r w:rsidR="00C95F0D" w:rsidRPr="00C95F0D">
        <w:rPr>
          <w:rtl/>
        </w:rPr>
        <w:t>רושלים, הכנסת, שעה 16:00</w:t>
      </w:r>
    </w:p>
    <w:p w:rsidR="005C567F" w:rsidRDefault="005C567F">
      <w:pPr>
        <w:autoSpaceDE/>
        <w:autoSpaceDN/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C567F" w:rsidRDefault="005C567F" w:rsidP="005C567F">
      <w:pPr>
        <w:tabs>
          <w:tab w:val="right" w:leader="dot" w:pos="8296"/>
        </w:tabs>
        <w:jc w:val="center"/>
        <w:rPr>
          <w:noProof/>
        </w:rPr>
      </w:pPr>
      <w:r>
        <w:rPr>
          <w:b/>
          <w:bCs/>
          <w:rtl/>
        </w:rPr>
        <w:lastRenderedPageBreak/>
        <w:t>תוכן העניינים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"1-1" \n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60" w:history="1">
        <w:r w:rsidR="005C567F" w:rsidRPr="00ED6F36">
          <w:rPr>
            <w:rStyle w:val="Hyperlink"/>
            <w:rFonts w:hint="eastAsia"/>
            <w:noProof/>
            <w:rtl/>
          </w:rPr>
          <w:t>מסמכים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שהונחו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על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שולחן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הכנסת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61" w:history="1">
        <w:r w:rsidR="005C567F" w:rsidRPr="00ED6F36">
          <w:rPr>
            <w:rStyle w:val="Hyperlink"/>
            <w:rFonts w:hint="eastAsia"/>
            <w:noProof/>
            <w:rtl/>
          </w:rPr>
          <w:t>ברכת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יושב</w:t>
        </w:r>
        <w:r w:rsidR="005C567F" w:rsidRPr="00ED6F36">
          <w:rPr>
            <w:rStyle w:val="Hyperlink"/>
            <w:noProof/>
            <w:rtl/>
          </w:rPr>
          <w:t>-</w:t>
        </w:r>
        <w:r w:rsidR="005C567F" w:rsidRPr="00ED6F36">
          <w:rPr>
            <w:rStyle w:val="Hyperlink"/>
            <w:rFonts w:hint="eastAsia"/>
            <w:noProof/>
            <w:rtl/>
          </w:rPr>
          <w:t>ראש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הכנסת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את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פעילי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קרן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לב</w:t>
        </w:r>
        <w:r w:rsidR="005C567F" w:rsidRPr="00ED6F36">
          <w:rPr>
            <w:rStyle w:val="Hyperlink"/>
            <w:noProof/>
            <w:rtl/>
          </w:rPr>
          <w:t>"</w:t>
        </w:r>
        <w:r w:rsidR="005C567F" w:rsidRPr="00ED6F36">
          <w:rPr>
            <w:rStyle w:val="Hyperlink"/>
            <w:rFonts w:hint="eastAsia"/>
            <w:noProof/>
            <w:rtl/>
          </w:rPr>
          <w:t>י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62" w:history="1">
        <w:r w:rsidR="005C567F" w:rsidRPr="00ED6F36">
          <w:rPr>
            <w:rStyle w:val="Hyperlink"/>
            <w:rFonts w:hint="eastAsia"/>
            <w:noProof/>
            <w:rtl/>
          </w:rPr>
          <w:t>ברכת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יושב</w:t>
        </w:r>
        <w:r w:rsidR="005C567F" w:rsidRPr="00ED6F36">
          <w:rPr>
            <w:rStyle w:val="Hyperlink"/>
            <w:noProof/>
            <w:rtl/>
          </w:rPr>
          <w:t>-</w:t>
        </w:r>
        <w:r w:rsidR="005C567F" w:rsidRPr="00ED6F36">
          <w:rPr>
            <w:rStyle w:val="Hyperlink"/>
            <w:rFonts w:hint="eastAsia"/>
            <w:noProof/>
            <w:rtl/>
          </w:rPr>
          <w:t>ראש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הכנסת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את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חברי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בית</w:t>
        </w:r>
        <w:r w:rsidR="005C567F" w:rsidRPr="00ED6F36">
          <w:rPr>
            <w:rStyle w:val="Hyperlink"/>
            <w:noProof/>
            <w:rtl/>
          </w:rPr>
          <w:t>-</w:t>
        </w:r>
        <w:r w:rsidR="005C567F" w:rsidRPr="00ED6F36">
          <w:rPr>
            <w:rStyle w:val="Hyperlink"/>
            <w:rFonts w:hint="eastAsia"/>
            <w:noProof/>
            <w:rtl/>
          </w:rPr>
          <w:t>הנבחרים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הסנטור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טיסי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וא</w:t>
        </w:r>
        <w:r w:rsidR="005C567F" w:rsidRPr="00ED6F36">
          <w:rPr>
            <w:rStyle w:val="Hyperlink"/>
            <w:noProof/>
            <w:rtl/>
          </w:rPr>
          <w:t xml:space="preserve">' </w:t>
        </w:r>
        <w:r w:rsidR="005C567F" w:rsidRPr="00ED6F36">
          <w:rPr>
            <w:rStyle w:val="Hyperlink"/>
            <w:rFonts w:hint="eastAsia"/>
            <w:noProof/>
            <w:rtl/>
          </w:rPr>
          <w:t>קפקא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מארצות</w:t>
        </w:r>
        <w:r w:rsidR="005C567F" w:rsidRPr="00ED6F36">
          <w:rPr>
            <w:rStyle w:val="Hyperlink"/>
            <w:noProof/>
            <w:rtl/>
          </w:rPr>
          <w:t>-</w:t>
        </w:r>
        <w:r w:rsidR="005C567F" w:rsidRPr="00ED6F36">
          <w:rPr>
            <w:rStyle w:val="Hyperlink"/>
            <w:rFonts w:hint="eastAsia"/>
            <w:noProof/>
            <w:rtl/>
          </w:rPr>
          <w:t>הברית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ואת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אגודת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הידידות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ישראל</w:t>
        </w:r>
        <w:r w:rsidR="005C567F" w:rsidRPr="00ED6F36">
          <w:rPr>
            <w:rStyle w:val="Hyperlink"/>
            <w:noProof/>
            <w:rtl/>
          </w:rPr>
          <w:t>-</w:t>
        </w:r>
        <w:r w:rsidR="005C567F" w:rsidRPr="00ED6F36">
          <w:rPr>
            <w:rStyle w:val="Hyperlink"/>
            <w:rFonts w:hint="eastAsia"/>
            <w:noProof/>
            <w:rtl/>
          </w:rPr>
          <w:t>גרמניה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63" w:history="1">
        <w:r w:rsidR="005C567F" w:rsidRPr="00ED6F36">
          <w:rPr>
            <w:rStyle w:val="Hyperlink"/>
            <w:rFonts w:hint="eastAsia"/>
            <w:noProof/>
            <w:rtl/>
          </w:rPr>
          <w:t>מסמכים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שהונחו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על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שולחן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הכנסת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64" w:history="1">
        <w:r w:rsidR="005C567F" w:rsidRPr="00ED6F36">
          <w:rPr>
            <w:rStyle w:val="Hyperlink"/>
            <w:rFonts w:hint="eastAsia"/>
            <w:noProof/>
            <w:rtl/>
          </w:rPr>
          <w:t>שאילתות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ותשובות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65" w:history="1">
        <w:r w:rsidR="005C567F" w:rsidRPr="00ED6F36">
          <w:rPr>
            <w:rStyle w:val="Hyperlink"/>
            <w:rFonts w:hint="eastAsia"/>
            <w:noProof/>
            <w:rtl/>
          </w:rPr>
          <w:t>ריבית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על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קניית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מוצרי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חשמל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בתשלומים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66" w:history="1">
        <w:r w:rsidR="005C567F" w:rsidRPr="00ED6F36">
          <w:rPr>
            <w:rStyle w:val="Hyperlink"/>
            <w:rFonts w:hint="eastAsia"/>
            <w:noProof/>
            <w:rtl/>
          </w:rPr>
          <w:t>תקינת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מוצרי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צריכה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67" w:history="1">
        <w:r w:rsidR="005C567F" w:rsidRPr="00ED6F36">
          <w:rPr>
            <w:rStyle w:val="Hyperlink"/>
            <w:rFonts w:hint="eastAsia"/>
            <w:noProof/>
            <w:rtl/>
          </w:rPr>
          <w:t>חלוקת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מתנות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שאינן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תוצרת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הארץ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68" w:history="1">
        <w:r w:rsidR="005C567F" w:rsidRPr="00ED6F36">
          <w:rPr>
            <w:rStyle w:val="Hyperlink"/>
            <w:rFonts w:hint="eastAsia"/>
            <w:noProof/>
            <w:rtl/>
          </w:rPr>
          <w:t>הצבעה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על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הודעת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הממשלה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על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החלת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דין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רציפות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על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הצעת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חוק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שירות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המדינה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69" w:history="1">
        <w:r w:rsidR="005C567F" w:rsidRPr="00ED6F36">
          <w:rPr>
            <w:rStyle w:val="Hyperlink"/>
            <w:noProof/>
            <w:rtl/>
          </w:rPr>
          <w:t>(</w:t>
        </w:r>
        <w:r w:rsidR="005C567F" w:rsidRPr="00ED6F36">
          <w:rPr>
            <w:rStyle w:val="Hyperlink"/>
            <w:rFonts w:hint="eastAsia"/>
            <w:noProof/>
            <w:rtl/>
          </w:rPr>
          <w:t>מינויים</w:t>
        </w:r>
        <w:r w:rsidR="005C567F" w:rsidRPr="00ED6F36">
          <w:rPr>
            <w:rStyle w:val="Hyperlink"/>
            <w:noProof/>
            <w:rtl/>
          </w:rPr>
          <w:t>) (</w:t>
        </w:r>
        <w:r w:rsidR="005C567F" w:rsidRPr="00ED6F36">
          <w:rPr>
            <w:rStyle w:val="Hyperlink"/>
            <w:rFonts w:hint="eastAsia"/>
            <w:noProof/>
            <w:rtl/>
          </w:rPr>
          <w:t>תיקון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מס</w:t>
        </w:r>
        <w:r w:rsidR="005C567F" w:rsidRPr="00ED6F36">
          <w:rPr>
            <w:rStyle w:val="Hyperlink"/>
            <w:noProof/>
            <w:rtl/>
          </w:rPr>
          <w:t xml:space="preserve">' 6), </w:t>
        </w:r>
        <w:r w:rsidR="005C567F" w:rsidRPr="00ED6F36">
          <w:rPr>
            <w:rStyle w:val="Hyperlink"/>
            <w:rFonts w:hint="eastAsia"/>
            <w:noProof/>
            <w:rtl/>
          </w:rPr>
          <w:t>התשנ</w:t>
        </w:r>
        <w:r w:rsidR="005C567F" w:rsidRPr="00ED6F36">
          <w:rPr>
            <w:rStyle w:val="Hyperlink"/>
            <w:noProof/>
            <w:rtl/>
          </w:rPr>
          <w:t>"</w:t>
        </w:r>
        <w:r w:rsidR="005C567F" w:rsidRPr="00ED6F36">
          <w:rPr>
            <w:rStyle w:val="Hyperlink"/>
            <w:rFonts w:hint="eastAsia"/>
            <w:noProof/>
            <w:rtl/>
          </w:rPr>
          <w:t>ב</w:t>
        </w:r>
        <w:r w:rsidR="005C567F" w:rsidRPr="00ED6F36">
          <w:rPr>
            <w:rStyle w:val="Hyperlink"/>
            <w:noProof/>
            <w:rtl/>
          </w:rPr>
          <w:t>–1992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70" w:history="1">
        <w:r w:rsidR="005C567F" w:rsidRPr="00ED6F36">
          <w:rPr>
            <w:rStyle w:val="Hyperlink"/>
            <w:rFonts w:hint="eastAsia"/>
            <w:noProof/>
            <w:rtl/>
          </w:rPr>
          <w:t>הצעת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חוק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מלווה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המדינה</w:t>
        </w:r>
        <w:r w:rsidR="005C567F" w:rsidRPr="00ED6F36">
          <w:rPr>
            <w:rStyle w:val="Hyperlink"/>
            <w:noProof/>
            <w:rtl/>
          </w:rPr>
          <w:t xml:space="preserve"> (</w:t>
        </w:r>
        <w:r w:rsidR="005C567F" w:rsidRPr="00ED6F36">
          <w:rPr>
            <w:rStyle w:val="Hyperlink"/>
            <w:rFonts w:hint="eastAsia"/>
            <w:noProof/>
            <w:rtl/>
          </w:rPr>
          <w:t>תיקון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מס</w:t>
        </w:r>
        <w:r w:rsidR="005C567F" w:rsidRPr="00ED6F36">
          <w:rPr>
            <w:rStyle w:val="Hyperlink"/>
            <w:noProof/>
            <w:rtl/>
          </w:rPr>
          <w:t>' 10) (</w:t>
        </w:r>
        <w:r w:rsidR="005C567F" w:rsidRPr="00ED6F36">
          <w:rPr>
            <w:rStyle w:val="Hyperlink"/>
            <w:rFonts w:hint="eastAsia"/>
            <w:noProof/>
            <w:rtl/>
          </w:rPr>
          <w:t>סמכות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לשנות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תקנות</w:t>
        </w:r>
        <w:r w:rsidR="005C567F" w:rsidRPr="00ED6F36">
          <w:rPr>
            <w:rStyle w:val="Hyperlink"/>
            <w:noProof/>
            <w:rtl/>
          </w:rPr>
          <w:t xml:space="preserve">), </w:t>
        </w:r>
        <w:r w:rsidR="005C567F" w:rsidRPr="00ED6F36">
          <w:rPr>
            <w:rStyle w:val="Hyperlink"/>
            <w:rFonts w:hint="eastAsia"/>
            <w:noProof/>
            <w:rtl/>
          </w:rPr>
          <w:t>התשנ</w:t>
        </w:r>
        <w:r w:rsidR="005C567F" w:rsidRPr="00ED6F36">
          <w:rPr>
            <w:rStyle w:val="Hyperlink"/>
            <w:noProof/>
            <w:rtl/>
          </w:rPr>
          <w:t>"</w:t>
        </w:r>
        <w:r w:rsidR="005C567F" w:rsidRPr="00ED6F36">
          <w:rPr>
            <w:rStyle w:val="Hyperlink"/>
            <w:rFonts w:hint="eastAsia"/>
            <w:noProof/>
            <w:rtl/>
          </w:rPr>
          <w:t>ג</w:t>
        </w:r>
        <w:r w:rsidR="005C567F" w:rsidRPr="00ED6F36">
          <w:rPr>
            <w:rStyle w:val="Hyperlink"/>
            <w:noProof/>
            <w:rtl/>
          </w:rPr>
          <w:t xml:space="preserve">–1993; </w:t>
        </w:r>
        <w:r w:rsidR="005C567F" w:rsidRPr="00ED6F36">
          <w:rPr>
            <w:rStyle w:val="Hyperlink"/>
            <w:rFonts w:hint="eastAsia"/>
            <w:noProof/>
            <w:rtl/>
          </w:rPr>
          <w:t>הצעת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חוק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לתיקון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דיני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הרכישה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לצורכי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ציבור</w:t>
        </w:r>
        <w:r w:rsidR="005C567F" w:rsidRPr="00ED6F36">
          <w:rPr>
            <w:rStyle w:val="Hyperlink"/>
            <w:noProof/>
            <w:rtl/>
          </w:rPr>
          <w:t xml:space="preserve"> (</w:t>
        </w:r>
        <w:r w:rsidR="005C567F" w:rsidRPr="00ED6F36">
          <w:rPr>
            <w:rStyle w:val="Hyperlink"/>
            <w:rFonts w:hint="eastAsia"/>
            <w:noProof/>
            <w:rtl/>
          </w:rPr>
          <w:t>תיקון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מס</w:t>
        </w:r>
        <w:r w:rsidR="005C567F" w:rsidRPr="00ED6F36">
          <w:rPr>
            <w:rStyle w:val="Hyperlink"/>
            <w:noProof/>
            <w:rtl/>
          </w:rPr>
          <w:t>' 8)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71" w:history="1">
        <w:r w:rsidR="005C567F" w:rsidRPr="00ED6F36">
          <w:rPr>
            <w:rStyle w:val="Hyperlink"/>
            <w:noProof/>
            <w:rtl/>
          </w:rPr>
          <w:t>(</w:t>
        </w:r>
        <w:r w:rsidR="005C567F" w:rsidRPr="00ED6F36">
          <w:rPr>
            <w:rStyle w:val="Hyperlink"/>
            <w:rFonts w:hint="eastAsia"/>
            <w:noProof/>
            <w:rtl/>
          </w:rPr>
          <w:t>תשלום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הצמדה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וריבית</w:t>
        </w:r>
        <w:r w:rsidR="005C567F" w:rsidRPr="00ED6F36">
          <w:rPr>
            <w:rStyle w:val="Hyperlink"/>
            <w:noProof/>
            <w:rtl/>
          </w:rPr>
          <w:t xml:space="preserve"> – </w:t>
        </w:r>
        <w:r w:rsidR="005C567F" w:rsidRPr="00ED6F36">
          <w:rPr>
            <w:rStyle w:val="Hyperlink"/>
            <w:rFonts w:hint="eastAsia"/>
            <w:noProof/>
            <w:rtl/>
          </w:rPr>
          <w:t>הארכת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מועד</w:t>
        </w:r>
        <w:r w:rsidR="005C567F" w:rsidRPr="00ED6F36">
          <w:rPr>
            <w:rStyle w:val="Hyperlink"/>
            <w:noProof/>
            <w:rtl/>
          </w:rPr>
          <w:t xml:space="preserve">), </w:t>
        </w:r>
        <w:r w:rsidR="005C567F" w:rsidRPr="00ED6F36">
          <w:rPr>
            <w:rStyle w:val="Hyperlink"/>
            <w:rFonts w:hint="eastAsia"/>
            <w:noProof/>
            <w:rtl/>
          </w:rPr>
          <w:t>התשנ</w:t>
        </w:r>
        <w:r w:rsidR="005C567F" w:rsidRPr="00ED6F36">
          <w:rPr>
            <w:rStyle w:val="Hyperlink"/>
            <w:noProof/>
            <w:rtl/>
          </w:rPr>
          <w:t>"</w:t>
        </w:r>
        <w:r w:rsidR="005C567F" w:rsidRPr="00ED6F36">
          <w:rPr>
            <w:rStyle w:val="Hyperlink"/>
            <w:rFonts w:hint="eastAsia"/>
            <w:noProof/>
            <w:rtl/>
          </w:rPr>
          <w:t>ג</w:t>
        </w:r>
        <w:r w:rsidR="005C567F" w:rsidRPr="00ED6F36">
          <w:rPr>
            <w:rStyle w:val="Hyperlink"/>
            <w:noProof/>
            <w:rtl/>
          </w:rPr>
          <w:t>–1993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72" w:history="1">
        <w:r w:rsidR="005C567F" w:rsidRPr="00ED6F36">
          <w:rPr>
            <w:rStyle w:val="Hyperlink"/>
            <w:noProof/>
            <w:rtl/>
          </w:rPr>
          <w:t>(</w:t>
        </w:r>
        <w:r w:rsidR="005C567F" w:rsidRPr="00ED6F36">
          <w:rPr>
            <w:rStyle w:val="Hyperlink"/>
            <w:rFonts w:hint="eastAsia"/>
            <w:noProof/>
            <w:rtl/>
          </w:rPr>
          <w:t>קריאה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ראשונה</w:t>
        </w:r>
        <w:r w:rsidR="005C567F" w:rsidRPr="00ED6F36">
          <w:rPr>
            <w:rStyle w:val="Hyperlink"/>
            <w:noProof/>
            <w:rtl/>
          </w:rPr>
          <w:t>)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73" w:history="1">
        <w:r w:rsidR="005C567F" w:rsidRPr="00ED6F36">
          <w:rPr>
            <w:rStyle w:val="Hyperlink"/>
            <w:rFonts w:hint="eastAsia"/>
            <w:noProof/>
            <w:rtl/>
          </w:rPr>
          <w:t>הצעות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לסדר</w:t>
        </w:r>
        <w:r w:rsidR="005C567F" w:rsidRPr="00ED6F36">
          <w:rPr>
            <w:rStyle w:val="Hyperlink"/>
            <w:noProof/>
            <w:rtl/>
          </w:rPr>
          <w:t>-</w:t>
        </w:r>
        <w:r w:rsidR="005C567F" w:rsidRPr="00ED6F36">
          <w:rPr>
            <w:rStyle w:val="Hyperlink"/>
            <w:rFonts w:hint="eastAsia"/>
            <w:noProof/>
            <w:rtl/>
          </w:rPr>
          <w:t>היום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74" w:history="1">
        <w:r w:rsidR="005C567F" w:rsidRPr="00ED6F36">
          <w:rPr>
            <w:rStyle w:val="Hyperlink"/>
            <w:rFonts w:hint="eastAsia"/>
            <w:noProof/>
            <w:rtl/>
          </w:rPr>
          <w:t>שלושים</w:t>
        </w:r>
        <w:r w:rsidR="005C567F" w:rsidRPr="00ED6F36">
          <w:rPr>
            <w:rStyle w:val="Hyperlink"/>
            <w:noProof/>
            <w:rtl/>
          </w:rPr>
          <w:t>-</w:t>
        </w:r>
        <w:r w:rsidR="005C567F" w:rsidRPr="00ED6F36">
          <w:rPr>
            <w:rStyle w:val="Hyperlink"/>
            <w:rFonts w:hint="eastAsia"/>
            <w:noProof/>
            <w:rtl/>
          </w:rPr>
          <w:t>ואחד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אלף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ילדים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אינם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לומדים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בקביעות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75" w:history="1">
        <w:r w:rsidR="005C567F" w:rsidRPr="00ED6F36">
          <w:rPr>
            <w:rStyle w:val="Hyperlink"/>
            <w:rFonts w:hint="eastAsia"/>
            <w:noProof/>
            <w:rtl/>
          </w:rPr>
          <w:t>הצעה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לסדר</w:t>
        </w:r>
        <w:r w:rsidR="005C567F" w:rsidRPr="00ED6F36">
          <w:rPr>
            <w:rStyle w:val="Hyperlink"/>
            <w:noProof/>
            <w:rtl/>
          </w:rPr>
          <w:t>-</w:t>
        </w:r>
        <w:r w:rsidR="005C567F" w:rsidRPr="00ED6F36">
          <w:rPr>
            <w:rStyle w:val="Hyperlink"/>
            <w:rFonts w:hint="eastAsia"/>
            <w:noProof/>
            <w:rtl/>
          </w:rPr>
          <w:t>היום</w:t>
        </w:r>
      </w:hyperlink>
    </w:p>
    <w:p w:rsidR="005C567F" w:rsidRDefault="00B00AB9" w:rsidP="005C567F">
      <w:pPr>
        <w:pStyle w:val="TOC1"/>
        <w:tabs>
          <w:tab w:val="right" w:leader="dot" w:pos="8296"/>
        </w:tabs>
        <w:rPr>
          <w:noProof/>
          <w:rtl/>
        </w:rPr>
      </w:pPr>
      <w:hyperlink w:anchor="_Toc457300476" w:history="1">
        <w:r w:rsidR="005C567F" w:rsidRPr="00ED6F36">
          <w:rPr>
            <w:rStyle w:val="Hyperlink"/>
            <w:rFonts w:hint="eastAsia"/>
            <w:noProof/>
            <w:rtl/>
          </w:rPr>
          <w:t>דוח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מבקרת</w:t>
        </w:r>
        <w:r w:rsidR="005C567F" w:rsidRPr="00ED6F36">
          <w:rPr>
            <w:rStyle w:val="Hyperlink"/>
            <w:noProof/>
            <w:rtl/>
          </w:rPr>
          <w:t xml:space="preserve"> </w:t>
        </w:r>
        <w:r w:rsidR="005C567F" w:rsidRPr="00ED6F36">
          <w:rPr>
            <w:rStyle w:val="Hyperlink"/>
            <w:rFonts w:hint="eastAsia"/>
            <w:noProof/>
            <w:rtl/>
          </w:rPr>
          <w:t>המדינה</w:t>
        </w:r>
      </w:hyperlink>
    </w:p>
    <w:p w:rsidR="005C567F" w:rsidRDefault="005C567F" w:rsidP="005C567F">
      <w:pPr>
        <w:jc w:val="center"/>
        <w:rPr>
          <w:rtl/>
        </w:rPr>
      </w:pPr>
      <w:r>
        <w:rPr>
          <w:rtl/>
        </w:rPr>
        <w:fldChar w:fldCharType="end"/>
      </w:r>
    </w:p>
    <w:p w:rsidR="005C567F" w:rsidRDefault="005C567F" w:rsidP="005C567F">
      <w:pPr>
        <w:bidi w:val="0"/>
        <w:rPr>
          <w:rtl/>
        </w:rPr>
      </w:pPr>
      <w:r>
        <w:rPr>
          <w:rtl/>
        </w:rPr>
        <w:br w:type="page"/>
      </w:r>
    </w:p>
    <w:p w:rsidR="006D6ED0" w:rsidRPr="005C567F" w:rsidRDefault="006D6ED0" w:rsidP="005C567F">
      <w:pPr>
        <w:jc w:val="center"/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1"/>
        <w:rPr>
          <w:rtl/>
        </w:rPr>
      </w:pPr>
      <w:bookmarkStart w:id="1" w:name="_Toc457300460"/>
      <w:r w:rsidRPr="006D6ED0">
        <w:rPr>
          <w:rtl/>
        </w:rPr>
        <w:t>מסמכים שהונחו על שולחן הכנסת</w:t>
      </w:r>
      <w:bookmarkEnd w:id="1"/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חברי</w:t>
      </w:r>
      <w:r w:rsidR="006D6ED0">
        <w:rPr>
          <w:rtl/>
        </w:rPr>
        <w:t xml:space="preserve"> </w:t>
      </w:r>
      <w:r w:rsidRPr="00C95F0D">
        <w:rPr>
          <w:rtl/>
        </w:rPr>
        <w:t>הכנסת,</w:t>
      </w:r>
      <w:r w:rsidR="006D6ED0">
        <w:rPr>
          <w:rtl/>
        </w:rPr>
        <w:t xml:space="preserve"> </w:t>
      </w:r>
      <w:r w:rsidRPr="00C95F0D">
        <w:rPr>
          <w:rtl/>
        </w:rPr>
        <w:t>אני פותח את ישיבת הכנסת, יום שני, כ"ו באייר התשנ"ג, 17 במאי</w:t>
      </w:r>
      <w:r w:rsidR="006D6ED0">
        <w:rPr>
          <w:rtl/>
        </w:rPr>
        <w:t xml:space="preserve"> </w:t>
      </w:r>
      <w:r w:rsidRPr="00C95F0D">
        <w:rPr>
          <w:rtl/>
        </w:rPr>
        <w:t>1993.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הודעה למזכיר הכנסת.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מזכיר הכנסת ש' יעקבסון: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ברשות יושב</w:t>
      </w:r>
      <w:r w:rsidR="006D6ED0">
        <w:rPr>
          <w:rtl/>
        </w:rPr>
        <w:t>-</w:t>
      </w:r>
      <w:r w:rsidRPr="00C95F0D">
        <w:rPr>
          <w:rtl/>
        </w:rPr>
        <w:t>ראש הכנסת, הנני מתכבד להודיע, כי הונחו היום על שולחן הכנסת: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הצעת</w:t>
      </w:r>
      <w:r w:rsidR="006D6ED0">
        <w:rPr>
          <w:rtl/>
        </w:rPr>
        <w:t xml:space="preserve"> </w:t>
      </w:r>
      <w:r w:rsidRPr="00C95F0D">
        <w:rPr>
          <w:rtl/>
        </w:rPr>
        <w:t>חוק</w:t>
      </w:r>
      <w:r w:rsidR="006D6ED0">
        <w:rPr>
          <w:rtl/>
        </w:rPr>
        <w:t xml:space="preserve"> </w:t>
      </w:r>
      <w:r w:rsidRPr="00C95F0D">
        <w:rPr>
          <w:rtl/>
        </w:rPr>
        <w:t>הרשות</w:t>
      </w:r>
      <w:r w:rsidR="006D6ED0">
        <w:rPr>
          <w:rtl/>
        </w:rPr>
        <w:t xml:space="preserve"> </w:t>
      </w:r>
      <w:r w:rsidRPr="00C95F0D">
        <w:rPr>
          <w:rtl/>
        </w:rPr>
        <w:t>לפיתוח</w:t>
      </w:r>
      <w:r w:rsidR="006D6ED0">
        <w:rPr>
          <w:rtl/>
        </w:rPr>
        <w:t xml:space="preserve"> </w:t>
      </w:r>
      <w:r w:rsidRPr="00C95F0D">
        <w:rPr>
          <w:rtl/>
        </w:rPr>
        <w:t>הנגב</w:t>
      </w:r>
      <w:r w:rsidR="006D6ED0">
        <w:rPr>
          <w:rtl/>
        </w:rPr>
        <w:t xml:space="preserve"> </w:t>
      </w:r>
      <w:r w:rsidRPr="00C95F0D">
        <w:rPr>
          <w:rtl/>
        </w:rPr>
        <w:t>(תיקון</w:t>
      </w:r>
      <w:r w:rsidR="006D6ED0">
        <w:rPr>
          <w:rtl/>
        </w:rPr>
        <w:t xml:space="preserve"> </w:t>
      </w:r>
      <w:r w:rsidRPr="00C95F0D">
        <w:rPr>
          <w:rtl/>
        </w:rPr>
        <w:t>מס' 2), התשנ"ג</w:t>
      </w:r>
      <w:r w:rsidR="006D6ED0">
        <w:rPr>
          <w:rtl/>
        </w:rPr>
        <w:t>–</w:t>
      </w:r>
      <w:r w:rsidRPr="00C95F0D">
        <w:rPr>
          <w:rtl/>
        </w:rPr>
        <w:t>1993, שהחזירה ועדת</w:t>
      </w:r>
      <w:r w:rsidR="006D6ED0">
        <w:rPr>
          <w:rtl/>
        </w:rPr>
        <w:t xml:space="preserve"> </w:t>
      </w:r>
      <w:r w:rsidRPr="00C95F0D">
        <w:rPr>
          <w:rtl/>
        </w:rPr>
        <w:t>הכלכלה לקריאה שנייה ולקריאה שלישית.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לדיון מוקדם </w:t>
      </w:r>
      <w:r w:rsidR="006D6ED0">
        <w:rPr>
          <w:rtl/>
        </w:rPr>
        <w:t>–</w:t>
      </w:r>
      <w:r w:rsidRPr="00C95F0D">
        <w:rPr>
          <w:rtl/>
        </w:rPr>
        <w:t xml:space="preserve"> הצעת חוק לתיקון דיני המשפחה (קביעת מזונות), התשנ"ג</w:t>
      </w:r>
      <w:r w:rsidR="006D6ED0">
        <w:rPr>
          <w:rtl/>
        </w:rPr>
        <w:t>–</w:t>
      </w:r>
      <w:r w:rsidRPr="00C95F0D">
        <w:rPr>
          <w:rtl/>
        </w:rPr>
        <w:t>1993, של</w:t>
      </w:r>
      <w:r w:rsidR="006D6ED0">
        <w:rPr>
          <w:rtl/>
        </w:rPr>
        <w:t xml:space="preserve"> </w:t>
      </w: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אלי</w:t>
      </w:r>
      <w:r w:rsidR="006D6ED0">
        <w:rPr>
          <w:rtl/>
        </w:rPr>
        <w:t xml:space="preserve"> </w:t>
      </w:r>
      <w:r w:rsidRPr="00C95F0D">
        <w:rPr>
          <w:rtl/>
        </w:rPr>
        <w:t>דיין;</w:t>
      </w:r>
      <w:r w:rsidR="006D6ED0">
        <w:rPr>
          <w:rtl/>
        </w:rPr>
        <w:t xml:space="preserve"> </w:t>
      </w:r>
      <w:r w:rsidRPr="00C95F0D">
        <w:rPr>
          <w:rtl/>
        </w:rPr>
        <w:t>הצעת</w:t>
      </w:r>
      <w:r w:rsidR="006D6ED0">
        <w:rPr>
          <w:rtl/>
        </w:rPr>
        <w:t xml:space="preserve"> </w:t>
      </w:r>
      <w:r w:rsidRPr="00C95F0D">
        <w:rPr>
          <w:rtl/>
        </w:rPr>
        <w:t>חוק</w:t>
      </w:r>
      <w:r w:rsidR="006D6ED0">
        <w:rPr>
          <w:rtl/>
        </w:rPr>
        <w:t xml:space="preserve"> </w:t>
      </w:r>
      <w:r w:rsidRPr="00C95F0D">
        <w:rPr>
          <w:rtl/>
        </w:rPr>
        <w:t>לתיקון</w:t>
      </w:r>
      <w:r w:rsidR="006D6ED0">
        <w:rPr>
          <w:rtl/>
        </w:rPr>
        <w:t xml:space="preserve"> </w:t>
      </w:r>
      <w:r w:rsidRPr="00C95F0D">
        <w:rPr>
          <w:rtl/>
        </w:rPr>
        <w:t>דיני</w:t>
      </w:r>
      <w:r w:rsidR="006D6ED0">
        <w:rPr>
          <w:rtl/>
        </w:rPr>
        <w:t xml:space="preserve"> </w:t>
      </w:r>
      <w:r w:rsidRPr="00C95F0D">
        <w:rPr>
          <w:rtl/>
        </w:rPr>
        <w:t>המשפחה</w:t>
      </w:r>
      <w:r w:rsidR="006D6ED0">
        <w:rPr>
          <w:rtl/>
        </w:rPr>
        <w:t xml:space="preserve"> </w:t>
      </w:r>
      <w:r w:rsidRPr="00C95F0D">
        <w:rPr>
          <w:rtl/>
        </w:rPr>
        <w:t>(הבטחת</w:t>
      </w:r>
      <w:r w:rsidR="006D6ED0">
        <w:rPr>
          <w:rtl/>
        </w:rPr>
        <w:t xml:space="preserve"> </w:t>
      </w:r>
      <w:r w:rsidRPr="00C95F0D">
        <w:rPr>
          <w:rtl/>
        </w:rPr>
        <w:t>ביקור ילדים),</w:t>
      </w:r>
      <w:r w:rsidR="006D6ED0">
        <w:rPr>
          <w:rtl/>
        </w:rPr>
        <w:t xml:space="preserve"> </w:t>
      </w:r>
      <w:r w:rsidRPr="00C95F0D">
        <w:rPr>
          <w:rtl/>
        </w:rPr>
        <w:t>התשנ"ג</w:t>
      </w:r>
      <w:r w:rsidR="006D6ED0">
        <w:rPr>
          <w:rtl/>
        </w:rPr>
        <w:t>–</w:t>
      </w:r>
      <w:r w:rsidRPr="00C95F0D">
        <w:rPr>
          <w:rtl/>
        </w:rPr>
        <w:t>1993,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חבר הכנסת אלי דיין; הצעת חוק לתיקון דיני המשפחה (הוצאה לפועל</w:t>
      </w:r>
      <w:r w:rsidR="006D6ED0">
        <w:rPr>
          <w:rtl/>
        </w:rPr>
        <w:t xml:space="preserve"> </w:t>
      </w:r>
      <w:r w:rsidRPr="00C95F0D">
        <w:rPr>
          <w:rtl/>
        </w:rPr>
        <w:t>בעניין</w:t>
      </w:r>
      <w:r w:rsidR="006D6ED0">
        <w:rPr>
          <w:rtl/>
        </w:rPr>
        <w:t xml:space="preserve"> </w:t>
      </w:r>
      <w:r w:rsidRPr="00C95F0D">
        <w:rPr>
          <w:rtl/>
        </w:rPr>
        <w:t>מזונות),</w:t>
      </w:r>
      <w:r w:rsidR="006D6ED0">
        <w:rPr>
          <w:rtl/>
        </w:rPr>
        <w:t xml:space="preserve"> </w:t>
      </w:r>
      <w:r w:rsidRPr="00C95F0D">
        <w:rPr>
          <w:rtl/>
        </w:rPr>
        <w:t>התשנ"ג</w:t>
      </w:r>
      <w:r w:rsidR="006D6ED0">
        <w:rPr>
          <w:rtl/>
        </w:rPr>
        <w:t>–</w:t>
      </w:r>
      <w:r w:rsidRPr="00C95F0D">
        <w:rPr>
          <w:rtl/>
        </w:rPr>
        <w:t>1993,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אלי דיין; הצעת חוק לתיקון דיני</w:t>
      </w:r>
      <w:r w:rsidR="006D6ED0">
        <w:rPr>
          <w:rtl/>
        </w:rPr>
        <w:t xml:space="preserve"> </w:t>
      </w:r>
      <w:r w:rsidRPr="00C95F0D">
        <w:rPr>
          <w:rtl/>
        </w:rPr>
        <w:t>המשפחה</w:t>
      </w:r>
      <w:r w:rsidR="006D6ED0">
        <w:rPr>
          <w:rtl/>
        </w:rPr>
        <w:t xml:space="preserve"> </w:t>
      </w:r>
      <w:r w:rsidRPr="00C95F0D">
        <w:rPr>
          <w:rtl/>
        </w:rPr>
        <w:t>(הצמדת</w:t>
      </w:r>
      <w:r w:rsidR="006D6ED0">
        <w:rPr>
          <w:rtl/>
        </w:rPr>
        <w:t xml:space="preserve"> </w:t>
      </w:r>
      <w:r w:rsidRPr="00C95F0D">
        <w:rPr>
          <w:rtl/>
        </w:rPr>
        <w:t>מזונות),</w:t>
      </w:r>
      <w:r w:rsidR="006D6ED0">
        <w:rPr>
          <w:rtl/>
        </w:rPr>
        <w:t xml:space="preserve"> </w:t>
      </w:r>
      <w:r w:rsidRPr="00C95F0D">
        <w:rPr>
          <w:rtl/>
        </w:rPr>
        <w:t>התשנ"ג</w:t>
      </w:r>
      <w:r w:rsidR="006D6ED0">
        <w:rPr>
          <w:rtl/>
        </w:rPr>
        <w:t>–</w:t>
      </w:r>
      <w:r w:rsidRPr="00C95F0D">
        <w:rPr>
          <w:rtl/>
        </w:rPr>
        <w:t>1993,</w:t>
      </w:r>
      <w:r w:rsidR="006D6ED0">
        <w:rPr>
          <w:rtl/>
        </w:rPr>
        <w:t xml:space="preserve"> </w:t>
      </w:r>
      <w:r w:rsidRPr="00C95F0D">
        <w:rPr>
          <w:rtl/>
        </w:rPr>
        <w:t>של חבר הכנסת אלי דיין; הצעת חוק להבראת</w:t>
      </w:r>
      <w:r w:rsidR="006D6ED0">
        <w:rPr>
          <w:rtl/>
        </w:rPr>
        <w:t xml:space="preserve"> </w:t>
      </w:r>
      <w:r w:rsidRPr="00C95F0D">
        <w:rPr>
          <w:rtl/>
        </w:rPr>
        <w:t>תאגידים</w:t>
      </w:r>
      <w:r w:rsidR="006D6ED0">
        <w:rPr>
          <w:rtl/>
        </w:rPr>
        <w:t xml:space="preserve"> </w:t>
      </w:r>
      <w:r w:rsidRPr="00C95F0D">
        <w:rPr>
          <w:rtl/>
        </w:rPr>
        <w:t>בקשיים, התשנ"ג</w:t>
      </w:r>
      <w:r w:rsidR="006D6ED0">
        <w:rPr>
          <w:rtl/>
        </w:rPr>
        <w:t>–</w:t>
      </w:r>
      <w:r w:rsidRPr="00C95F0D">
        <w:rPr>
          <w:rtl/>
        </w:rPr>
        <w:t>1993, של חבר הכנסת אלי דיין; הצעת חוק בתי</w:t>
      </w:r>
      <w:r w:rsidR="006D6ED0">
        <w:rPr>
          <w:rtl/>
        </w:rPr>
        <w:t>-</w:t>
      </w:r>
      <w:r w:rsidRPr="00C95F0D">
        <w:rPr>
          <w:rtl/>
        </w:rPr>
        <w:t>המשפט (תיקון</w:t>
      </w:r>
      <w:r w:rsidR="006D6ED0">
        <w:rPr>
          <w:rtl/>
        </w:rPr>
        <w:t xml:space="preserve"> –</w:t>
      </w:r>
      <w:r w:rsidRPr="00C95F0D">
        <w:rPr>
          <w:rtl/>
        </w:rPr>
        <w:t xml:space="preserve"> שפיטה על</w:t>
      </w:r>
      <w:r w:rsidR="006D6ED0">
        <w:rPr>
          <w:rtl/>
        </w:rPr>
        <w:t>-</w:t>
      </w:r>
      <w:r w:rsidRPr="00C95F0D">
        <w:rPr>
          <w:rtl/>
        </w:rPr>
        <w:t>ידי עורכי</w:t>
      </w:r>
      <w:r w:rsidR="006D6ED0">
        <w:rPr>
          <w:rtl/>
        </w:rPr>
        <w:t>-</w:t>
      </w:r>
      <w:r w:rsidRPr="00C95F0D">
        <w:rPr>
          <w:rtl/>
        </w:rPr>
        <w:t>דין בתביעות קטנות) (הוראת שעה), התשנ"ג</w:t>
      </w:r>
      <w:r w:rsidR="006D6ED0">
        <w:rPr>
          <w:rtl/>
        </w:rPr>
        <w:t>–</w:t>
      </w:r>
      <w:r w:rsidRPr="00C95F0D">
        <w:rPr>
          <w:rtl/>
        </w:rPr>
        <w:t>1993, של חבר הכנסת</w:t>
      </w:r>
      <w:r w:rsidR="006D6ED0">
        <w:rPr>
          <w:rtl/>
        </w:rPr>
        <w:t xml:space="preserve"> </w:t>
      </w:r>
      <w:r w:rsidRPr="00C95F0D">
        <w:rPr>
          <w:rtl/>
        </w:rPr>
        <w:t>אברהם</w:t>
      </w:r>
      <w:r w:rsidR="006D6ED0">
        <w:rPr>
          <w:rtl/>
        </w:rPr>
        <w:t xml:space="preserve"> </w:t>
      </w:r>
      <w:r w:rsidRPr="00C95F0D">
        <w:rPr>
          <w:rtl/>
        </w:rPr>
        <w:t>פורז;</w:t>
      </w:r>
      <w:r w:rsidR="006D6ED0">
        <w:rPr>
          <w:rtl/>
        </w:rPr>
        <w:t xml:space="preserve"> </w:t>
      </w:r>
      <w:r w:rsidRPr="00C95F0D">
        <w:rPr>
          <w:rtl/>
        </w:rPr>
        <w:t>הצעת חוק חיפוש בגוף (בדיקות רפואיות), התשנ"ג</w:t>
      </w:r>
      <w:r w:rsidR="006D6ED0">
        <w:rPr>
          <w:rtl/>
        </w:rPr>
        <w:t>–</w:t>
      </w:r>
      <w:r w:rsidRPr="00C95F0D">
        <w:rPr>
          <w:rtl/>
        </w:rPr>
        <w:t>1993, של קבוצת חברי</w:t>
      </w:r>
      <w:r w:rsidR="006D6ED0">
        <w:rPr>
          <w:rtl/>
        </w:rPr>
        <w:t xml:space="preserve"> </w:t>
      </w:r>
      <w:r w:rsidRPr="00C95F0D">
        <w:rPr>
          <w:rtl/>
        </w:rPr>
        <w:t>הכנסת;</w:t>
      </w:r>
      <w:r w:rsidR="006D6ED0">
        <w:rPr>
          <w:rtl/>
        </w:rPr>
        <w:t xml:space="preserve"> </w:t>
      </w:r>
      <w:r w:rsidRPr="00C95F0D">
        <w:rPr>
          <w:rtl/>
        </w:rPr>
        <w:t>הצעת</w:t>
      </w:r>
      <w:r w:rsidR="006D6ED0">
        <w:rPr>
          <w:rtl/>
        </w:rPr>
        <w:t xml:space="preserve"> </w:t>
      </w:r>
      <w:r w:rsidRPr="00C95F0D">
        <w:rPr>
          <w:rtl/>
        </w:rPr>
        <w:t>חוק</w:t>
      </w:r>
      <w:r w:rsidR="006D6ED0">
        <w:rPr>
          <w:rtl/>
        </w:rPr>
        <w:t xml:space="preserve"> </w:t>
      </w:r>
      <w:r w:rsidRPr="00C95F0D">
        <w:rPr>
          <w:rtl/>
        </w:rPr>
        <w:t>לביעור נגע הסמים (תיקוני חקיקה), התשנ"ג</w:t>
      </w:r>
      <w:r w:rsidR="006D6ED0">
        <w:rPr>
          <w:rtl/>
        </w:rPr>
        <w:t>–</w:t>
      </w:r>
      <w:r w:rsidRPr="00C95F0D">
        <w:rPr>
          <w:rtl/>
        </w:rPr>
        <w:t>1993, של קבוצת חברי</w:t>
      </w:r>
      <w:r w:rsidR="006D6ED0">
        <w:rPr>
          <w:rtl/>
        </w:rPr>
        <w:t xml:space="preserve"> </w:t>
      </w:r>
      <w:r w:rsidRPr="00C95F0D">
        <w:rPr>
          <w:rtl/>
        </w:rPr>
        <w:t>הכנסת;</w:t>
      </w:r>
      <w:r w:rsidR="006D6ED0">
        <w:rPr>
          <w:rtl/>
        </w:rPr>
        <w:t xml:space="preserve"> </w:t>
      </w:r>
      <w:r w:rsidRPr="00C95F0D">
        <w:rPr>
          <w:rtl/>
        </w:rPr>
        <w:t>הצעת</w:t>
      </w:r>
      <w:r w:rsidR="006D6ED0">
        <w:rPr>
          <w:rtl/>
        </w:rPr>
        <w:t xml:space="preserve"> </w:t>
      </w:r>
      <w:r w:rsidRPr="00C95F0D">
        <w:rPr>
          <w:rtl/>
        </w:rPr>
        <w:t>חוק</w:t>
      </w:r>
      <w:r w:rsidR="006D6ED0">
        <w:rPr>
          <w:rtl/>
        </w:rPr>
        <w:t>-</w:t>
      </w:r>
      <w:r w:rsidRPr="00C95F0D">
        <w:rPr>
          <w:rtl/>
        </w:rPr>
        <w:t>יסוד: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(תיקון</w:t>
      </w:r>
      <w:r w:rsidR="006D6ED0">
        <w:rPr>
          <w:rtl/>
        </w:rPr>
        <w:t xml:space="preserve"> – </w:t>
      </w:r>
      <w:r w:rsidRPr="00C95F0D">
        <w:rPr>
          <w:rtl/>
        </w:rPr>
        <w:t>כינוס פגרה), של חבר הכנסת רענן כהן;</w:t>
      </w:r>
      <w:r w:rsidR="006D6ED0">
        <w:rPr>
          <w:rtl/>
        </w:rPr>
        <w:t xml:space="preserve"> </w:t>
      </w:r>
      <w:r w:rsidRPr="00C95F0D">
        <w:rPr>
          <w:rtl/>
        </w:rPr>
        <w:t>הצעת</w:t>
      </w:r>
      <w:r w:rsidR="006D6ED0">
        <w:rPr>
          <w:rtl/>
        </w:rPr>
        <w:t xml:space="preserve"> </w:t>
      </w:r>
      <w:r w:rsidRPr="00C95F0D">
        <w:rPr>
          <w:rtl/>
        </w:rPr>
        <w:t>חוק</w:t>
      </w:r>
      <w:r w:rsidR="006D6ED0">
        <w:rPr>
          <w:rtl/>
        </w:rPr>
        <w:t xml:space="preserve"> </w:t>
      </w:r>
      <w:r w:rsidRPr="00C95F0D">
        <w:rPr>
          <w:rtl/>
        </w:rPr>
        <w:t>סדר הדין האזרחי (המדינה כבעל</w:t>
      </w:r>
      <w:r w:rsidR="006D6ED0">
        <w:rPr>
          <w:rtl/>
        </w:rPr>
        <w:t>-</w:t>
      </w:r>
      <w:r w:rsidRPr="00C95F0D">
        <w:rPr>
          <w:rtl/>
        </w:rPr>
        <w:t xml:space="preserve">דין) (תיקון </w:t>
      </w:r>
      <w:r w:rsidR="006D6ED0">
        <w:rPr>
          <w:rtl/>
        </w:rPr>
        <w:t>–</w:t>
      </w:r>
      <w:r w:rsidRPr="00C95F0D">
        <w:rPr>
          <w:rtl/>
        </w:rPr>
        <w:t xml:space="preserve"> צווי מניעה וביצוע בעין),</w:t>
      </w:r>
      <w:r w:rsidR="006D6ED0">
        <w:rPr>
          <w:rtl/>
        </w:rPr>
        <w:t xml:space="preserve"> </w:t>
      </w:r>
      <w:r w:rsidRPr="00C95F0D">
        <w:rPr>
          <w:rtl/>
        </w:rPr>
        <w:t>התשנ"ג</w:t>
      </w:r>
      <w:r w:rsidR="006D6ED0">
        <w:rPr>
          <w:rtl/>
        </w:rPr>
        <w:t>–</w:t>
      </w:r>
      <w:r w:rsidRPr="00C95F0D">
        <w:rPr>
          <w:rtl/>
        </w:rPr>
        <w:t>1993, של חבר הכנסת אסעד אסעד.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1"/>
        <w:rPr>
          <w:rtl/>
        </w:rPr>
      </w:pPr>
      <w:bookmarkStart w:id="2" w:name="_Toc457300461"/>
      <w:r w:rsidRPr="006D6ED0">
        <w:rPr>
          <w:rtl/>
        </w:rPr>
        <w:t>ברכת יושב</w:t>
      </w:r>
      <w:r>
        <w:rPr>
          <w:rtl/>
        </w:rPr>
        <w:t>-</w:t>
      </w:r>
      <w:r w:rsidRPr="006D6ED0">
        <w:rPr>
          <w:rtl/>
        </w:rPr>
        <w:t>ראש הכנסת את פעילי קרן לב"י</w:t>
      </w:r>
      <w:bookmarkEnd w:id="2"/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חברי</w:t>
      </w:r>
      <w:r w:rsidR="006D6ED0">
        <w:rPr>
          <w:rtl/>
        </w:rPr>
        <w:t xml:space="preserve"> </w:t>
      </w:r>
      <w:r w:rsidRPr="00C95F0D">
        <w:rPr>
          <w:rtl/>
        </w:rPr>
        <w:t>הכנסת,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מבקש לשאת בשמכם, בשמנו, שתי ברכות: ברכה אחת לגברת מרים</w:t>
      </w:r>
      <w:r w:rsidR="006D6ED0">
        <w:rPr>
          <w:rtl/>
        </w:rPr>
        <w:t xml:space="preserve"> </w:t>
      </w:r>
      <w:r w:rsidRPr="00C95F0D">
        <w:rPr>
          <w:rtl/>
        </w:rPr>
        <w:t>גלזר</w:t>
      </w:r>
      <w:r w:rsidR="006D6ED0">
        <w:rPr>
          <w:rtl/>
        </w:rPr>
        <w:t>-</w:t>
      </w:r>
      <w:r w:rsidRPr="00C95F0D">
        <w:rPr>
          <w:rtl/>
        </w:rPr>
        <w:t>תעסה,</w:t>
      </w:r>
      <w:r w:rsidR="006D6ED0">
        <w:rPr>
          <w:rtl/>
        </w:rPr>
        <w:t xml:space="preserve"> </w:t>
      </w:r>
      <w:r w:rsidRPr="00C95F0D">
        <w:rPr>
          <w:rtl/>
        </w:rPr>
        <w:t>שהיתה</w:t>
      </w:r>
      <w:r w:rsidR="006D6ED0">
        <w:rPr>
          <w:rtl/>
        </w:rPr>
        <w:t xml:space="preserve"> </w:t>
      </w:r>
      <w:r w:rsidRPr="00C95F0D">
        <w:rPr>
          <w:rtl/>
        </w:rPr>
        <w:t>חברת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וסגנית שר והיום היא יושבת</w:t>
      </w:r>
      <w:r w:rsidR="006D6ED0">
        <w:rPr>
          <w:rtl/>
        </w:rPr>
        <w:t>-</w:t>
      </w:r>
      <w:r w:rsidRPr="00C95F0D">
        <w:rPr>
          <w:rtl/>
        </w:rPr>
        <w:t>ראש לב"י, ולכל משפחת</w:t>
      </w:r>
      <w:r w:rsidR="006D6ED0">
        <w:rPr>
          <w:rtl/>
        </w:rPr>
        <w:t xml:space="preserve"> </w:t>
      </w:r>
      <w:r w:rsidRPr="00C95F0D">
        <w:rPr>
          <w:rtl/>
        </w:rPr>
        <w:t>לב"י,</w:t>
      </w:r>
      <w:r w:rsidR="006D6ED0">
        <w:rPr>
          <w:rtl/>
        </w:rPr>
        <w:t xml:space="preserve"> </w:t>
      </w:r>
      <w:r w:rsidRPr="00C95F0D">
        <w:rPr>
          <w:rtl/>
        </w:rPr>
        <w:t>שנמצאת אתנו כאן ביציע האורחים, פעילי קרן לב"י, אגודת ידידי לב"י.</w:t>
      </w:r>
      <w:r w:rsidR="006D6ED0">
        <w:rPr>
          <w:rtl/>
        </w:rPr>
        <w:t xml:space="preserve"> </w:t>
      </w:r>
      <w:r w:rsidRPr="00C95F0D">
        <w:rPr>
          <w:rtl/>
        </w:rPr>
        <w:t>בשמחה</w:t>
      </w:r>
      <w:r w:rsidR="006D6ED0">
        <w:rPr>
          <w:rtl/>
        </w:rPr>
        <w:t xml:space="preserve"> </w:t>
      </w:r>
      <w:r w:rsidRPr="00C95F0D">
        <w:rPr>
          <w:rtl/>
        </w:rPr>
        <w:t>רבה אנחנו מארחים אותם בכנסת.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</w:t>
      </w:r>
      <w:r w:rsidR="006D6ED0">
        <w:rPr>
          <w:rtl/>
        </w:rPr>
        <w:t>-</w:t>
      </w:r>
      <w:r w:rsidRPr="00C95F0D">
        <w:rPr>
          <w:rtl/>
        </w:rPr>
        <w:t>1980</w:t>
      </w:r>
      <w:r w:rsidR="006D6ED0">
        <w:rPr>
          <w:rtl/>
        </w:rPr>
        <w:t xml:space="preserve"> </w:t>
      </w:r>
      <w:r w:rsidRPr="00C95F0D">
        <w:rPr>
          <w:rtl/>
        </w:rPr>
        <w:t>הוקמה</w:t>
      </w:r>
      <w:r w:rsidR="006D6ED0">
        <w:rPr>
          <w:rtl/>
        </w:rPr>
        <w:t xml:space="preserve"> </w:t>
      </w:r>
      <w:r w:rsidRPr="00C95F0D">
        <w:rPr>
          <w:rtl/>
        </w:rPr>
        <w:t>קרן לב"י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ידי מי שהיה אז ראש הממשלה, מנחם בגין, זיכרונו</w:t>
      </w:r>
      <w:r w:rsidR="006D6ED0">
        <w:rPr>
          <w:rtl/>
        </w:rPr>
        <w:t xml:space="preserve"> </w:t>
      </w:r>
      <w:r w:rsidRPr="00C95F0D">
        <w:rPr>
          <w:rtl/>
        </w:rPr>
        <w:t>לברכה, ומי</w:t>
      </w:r>
      <w:r w:rsidR="006D6ED0">
        <w:rPr>
          <w:rtl/>
        </w:rPr>
        <w:t xml:space="preserve"> </w:t>
      </w:r>
      <w:r w:rsidRPr="00C95F0D">
        <w:rPr>
          <w:rtl/>
        </w:rPr>
        <w:t>שהיה</w:t>
      </w:r>
      <w:r w:rsidR="006D6ED0">
        <w:rPr>
          <w:rtl/>
        </w:rPr>
        <w:t xml:space="preserve"> </w:t>
      </w:r>
      <w:r w:rsidRPr="00C95F0D">
        <w:rPr>
          <w:rtl/>
        </w:rPr>
        <w:t>אז הרמטכ"ל, היום חבר הכנסת רב</w:t>
      </w:r>
      <w:r w:rsidR="006D6ED0">
        <w:rPr>
          <w:rtl/>
        </w:rPr>
        <w:t>-</w:t>
      </w:r>
      <w:r w:rsidRPr="00C95F0D">
        <w:rPr>
          <w:rtl/>
        </w:rPr>
        <w:t>אלוף במילואים, חבר הכנסת רפאל</w:t>
      </w:r>
      <w:r w:rsidR="006D6ED0">
        <w:rPr>
          <w:rtl/>
        </w:rPr>
        <w:t xml:space="preserve"> </w:t>
      </w:r>
      <w:r w:rsidRPr="00C95F0D">
        <w:rPr>
          <w:rtl/>
        </w:rPr>
        <w:t>איתן,</w:t>
      </w:r>
      <w:r w:rsidR="006D6ED0">
        <w:rPr>
          <w:rtl/>
        </w:rPr>
        <w:t xml:space="preserve"> </w:t>
      </w:r>
      <w:r w:rsidRPr="00C95F0D">
        <w:rPr>
          <w:rtl/>
        </w:rPr>
        <w:t>רפול.</w:t>
      </w:r>
      <w:r w:rsidR="006D6ED0">
        <w:rPr>
          <w:rtl/>
        </w:rPr>
        <w:t xml:space="preserve"> </w:t>
      </w:r>
      <w:r w:rsidRPr="00C95F0D">
        <w:rPr>
          <w:rtl/>
        </w:rPr>
        <w:t>הקרן</w:t>
      </w:r>
      <w:r w:rsidR="006D6ED0">
        <w:rPr>
          <w:rtl/>
        </w:rPr>
        <w:t xml:space="preserve"> </w:t>
      </w:r>
      <w:r w:rsidRPr="00C95F0D">
        <w:rPr>
          <w:rtl/>
        </w:rPr>
        <w:t>הזאת</w:t>
      </w:r>
      <w:r w:rsidR="006D6ED0">
        <w:rPr>
          <w:rtl/>
        </w:rPr>
        <w:t xml:space="preserve"> </w:t>
      </w:r>
      <w:r w:rsidRPr="00C95F0D">
        <w:rPr>
          <w:rtl/>
        </w:rPr>
        <w:t>המשיכה</w:t>
      </w:r>
      <w:r w:rsidR="006D6ED0">
        <w:rPr>
          <w:rtl/>
        </w:rPr>
        <w:t xml:space="preserve"> </w:t>
      </w:r>
      <w:r w:rsidRPr="00C95F0D">
        <w:rPr>
          <w:rtl/>
        </w:rPr>
        <w:t>מסורת</w:t>
      </w:r>
      <w:r w:rsidR="006D6ED0">
        <w:rPr>
          <w:rtl/>
        </w:rPr>
        <w:t xml:space="preserve"> </w:t>
      </w:r>
      <w:r w:rsidRPr="00C95F0D">
        <w:rPr>
          <w:rtl/>
        </w:rPr>
        <w:t>מוצקה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צה"ל,</w:t>
      </w:r>
      <w:r w:rsidR="006D6ED0">
        <w:rPr>
          <w:rtl/>
        </w:rPr>
        <w:t xml:space="preserve"> </w:t>
      </w:r>
      <w:r w:rsidRPr="00C95F0D">
        <w:rPr>
          <w:rtl/>
        </w:rPr>
        <w:t>שעוצבה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ידי</w:t>
      </w:r>
      <w:r w:rsidR="006D6ED0">
        <w:rPr>
          <w:rtl/>
        </w:rPr>
        <w:t xml:space="preserve"> </w:t>
      </w:r>
      <w:r w:rsidRPr="00C95F0D">
        <w:rPr>
          <w:rtl/>
        </w:rPr>
        <w:t>דוד</w:t>
      </w:r>
      <w:r w:rsidR="006D6ED0">
        <w:rPr>
          <w:rtl/>
        </w:rPr>
        <w:t xml:space="preserve"> </w:t>
      </w:r>
      <w:r w:rsidRPr="00C95F0D">
        <w:rPr>
          <w:rtl/>
        </w:rPr>
        <w:t>בן</w:t>
      </w:r>
      <w:r w:rsidR="006D6ED0">
        <w:rPr>
          <w:rtl/>
        </w:rPr>
        <w:t>-</w:t>
      </w:r>
      <w:r w:rsidRPr="00C95F0D">
        <w:rPr>
          <w:rtl/>
        </w:rPr>
        <w:t>גוריון,</w:t>
      </w:r>
      <w:r w:rsidR="006D6ED0">
        <w:rPr>
          <w:rtl/>
        </w:rPr>
        <w:t xml:space="preserve"> </w:t>
      </w:r>
      <w:r w:rsidRPr="00C95F0D">
        <w:rPr>
          <w:rtl/>
        </w:rPr>
        <w:t>ראש הממשלה ושר הביטחון הראשון של מדינת ישראל, שראה בצה"ל לא רק צבא</w:t>
      </w:r>
      <w:r w:rsidR="006D6ED0">
        <w:rPr>
          <w:rtl/>
        </w:rPr>
        <w:t xml:space="preserve"> </w:t>
      </w:r>
      <w:r w:rsidRPr="00C95F0D">
        <w:rPr>
          <w:rtl/>
        </w:rPr>
        <w:t>הגנה</w:t>
      </w:r>
      <w:r w:rsidR="006D6ED0">
        <w:rPr>
          <w:rtl/>
        </w:rPr>
        <w:t xml:space="preserve"> </w:t>
      </w:r>
      <w:r w:rsidRPr="00C95F0D">
        <w:rPr>
          <w:rtl/>
        </w:rPr>
        <w:t>לישראל,</w:t>
      </w:r>
      <w:r w:rsidR="006D6ED0">
        <w:rPr>
          <w:rtl/>
        </w:rPr>
        <w:t xml:space="preserve"> </w:t>
      </w:r>
      <w:r w:rsidRPr="00C95F0D">
        <w:rPr>
          <w:rtl/>
        </w:rPr>
        <w:t>אלא</w:t>
      </w:r>
      <w:r w:rsidR="006D6ED0">
        <w:rPr>
          <w:rtl/>
        </w:rPr>
        <w:t xml:space="preserve"> </w:t>
      </w:r>
      <w:r w:rsidRPr="00C95F0D">
        <w:rPr>
          <w:rtl/>
        </w:rPr>
        <w:t>גורם</w:t>
      </w:r>
      <w:r w:rsidR="006D6ED0">
        <w:rPr>
          <w:rtl/>
        </w:rPr>
        <w:t xml:space="preserve"> </w:t>
      </w:r>
      <w:r w:rsidRPr="00C95F0D">
        <w:rPr>
          <w:rtl/>
        </w:rPr>
        <w:t>מרכזי</w:t>
      </w:r>
      <w:r w:rsidR="006D6ED0">
        <w:rPr>
          <w:rtl/>
        </w:rPr>
        <w:t xml:space="preserve"> </w:t>
      </w:r>
      <w:r w:rsidRPr="00C95F0D">
        <w:rPr>
          <w:rtl/>
        </w:rPr>
        <w:t>בעיצוב החברה הישראלית בכל תחום אפשרי. אין ספק</w:t>
      </w:r>
      <w:r w:rsidR="006D6ED0">
        <w:rPr>
          <w:rtl/>
        </w:rPr>
        <w:t xml:space="preserve"> </w:t>
      </w:r>
      <w:r w:rsidRPr="00C95F0D">
        <w:rPr>
          <w:rtl/>
        </w:rPr>
        <w:t>שהקרן</w:t>
      </w:r>
      <w:r w:rsidR="006D6ED0">
        <w:rPr>
          <w:rtl/>
        </w:rPr>
        <w:t xml:space="preserve"> </w:t>
      </w:r>
      <w:r w:rsidRPr="00C95F0D">
        <w:rPr>
          <w:rtl/>
        </w:rPr>
        <w:t>החשובה</w:t>
      </w:r>
      <w:r w:rsidR="006D6ED0">
        <w:rPr>
          <w:rtl/>
        </w:rPr>
        <w:t xml:space="preserve"> </w:t>
      </w:r>
      <w:r w:rsidRPr="00C95F0D">
        <w:rPr>
          <w:rtl/>
        </w:rPr>
        <w:t>הזאת</w:t>
      </w:r>
      <w:r w:rsidR="006D6ED0">
        <w:rPr>
          <w:rtl/>
        </w:rPr>
        <w:t xml:space="preserve"> </w:t>
      </w:r>
      <w:r w:rsidRPr="00C95F0D">
        <w:rPr>
          <w:rtl/>
        </w:rPr>
        <w:t>גיבשה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דפוסי הפעילות, הוסיפה להם תכנים חדשים. ואנחנו</w:t>
      </w:r>
      <w:r w:rsidR="006D6ED0">
        <w:rPr>
          <w:rtl/>
        </w:rPr>
        <w:t xml:space="preserve"> </w:t>
      </w:r>
      <w:r w:rsidRPr="00C95F0D">
        <w:rPr>
          <w:rtl/>
        </w:rPr>
        <w:t>בכנסת</w:t>
      </w:r>
      <w:r w:rsidR="006D6ED0">
        <w:rPr>
          <w:rtl/>
        </w:rPr>
        <w:t xml:space="preserve"> </w:t>
      </w:r>
      <w:r w:rsidRPr="00C95F0D">
        <w:rPr>
          <w:rtl/>
        </w:rPr>
        <w:t>רואים</w:t>
      </w:r>
      <w:r w:rsidR="006D6ED0">
        <w:rPr>
          <w:rtl/>
        </w:rPr>
        <w:t xml:space="preserve"> </w:t>
      </w:r>
      <w:r w:rsidRPr="00C95F0D">
        <w:rPr>
          <w:rtl/>
        </w:rPr>
        <w:t>את עצמנו, כפי שאמרתי במפגש לפני שעה קלה, כאשר חולקו פרסים לפעילי</w:t>
      </w:r>
      <w:r w:rsidR="006D6ED0">
        <w:rPr>
          <w:rtl/>
        </w:rPr>
        <w:t xml:space="preserve"> </w:t>
      </w:r>
      <w:r w:rsidRPr="00C95F0D">
        <w:rPr>
          <w:rtl/>
        </w:rPr>
        <w:t>הקרן</w:t>
      </w:r>
      <w:r w:rsidR="006D6ED0">
        <w:rPr>
          <w:rtl/>
        </w:rPr>
        <w:t xml:space="preserve"> </w:t>
      </w:r>
      <w:r w:rsidRPr="00C95F0D">
        <w:rPr>
          <w:rtl/>
        </w:rPr>
        <w:t>שנמצאים</w:t>
      </w:r>
      <w:r w:rsidR="006D6ED0">
        <w:rPr>
          <w:rtl/>
        </w:rPr>
        <w:t xml:space="preserve"> </w:t>
      </w:r>
      <w:r w:rsidRPr="00C95F0D">
        <w:rPr>
          <w:rtl/>
        </w:rPr>
        <w:t>כאן אתנו, רואים את עצמנו גם כוועד ההורים של צה"ל. ובשם אותו ועד</w:t>
      </w:r>
      <w:r w:rsidR="006D6ED0">
        <w:rPr>
          <w:rtl/>
        </w:rPr>
        <w:t xml:space="preserve"> </w:t>
      </w:r>
      <w:r w:rsidRPr="00C95F0D">
        <w:rPr>
          <w:rtl/>
        </w:rPr>
        <w:t>ההורים, בשם כל חברי הכנסת, אני רוצה להביע את רחשי תודתנו על פעילותכם המבורכת.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יש כאן גם ידידים מחוץ</w:t>
      </w:r>
      <w:r w:rsidR="006D6ED0">
        <w:rPr>
          <w:rtl/>
        </w:rPr>
        <w:t>-</w:t>
      </w:r>
      <w:r w:rsidRPr="00C95F0D">
        <w:rPr>
          <w:rtl/>
        </w:rPr>
        <w:t>לארץ, קבוצה גדולה מצרפת, שעושה פעילות יוצאת מן הכלל</w:t>
      </w:r>
      <w:r w:rsidR="006D6ED0">
        <w:rPr>
          <w:rtl/>
        </w:rPr>
        <w:t xml:space="preserve"> </w:t>
      </w:r>
      <w:r w:rsidRPr="00C95F0D">
        <w:rPr>
          <w:rtl/>
        </w:rPr>
        <w:t>בגיוס תרומות לקרן החשובה הזאת.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לכל</w:t>
      </w:r>
      <w:r w:rsidR="006D6ED0">
        <w:rPr>
          <w:rtl/>
        </w:rPr>
        <w:t xml:space="preserve"> </w:t>
      </w:r>
      <w:r w:rsidRPr="00C95F0D">
        <w:rPr>
          <w:rtl/>
        </w:rPr>
        <w:t>הידידים</w:t>
      </w:r>
      <w:r w:rsidR="006D6ED0">
        <w:rPr>
          <w:rtl/>
        </w:rPr>
        <w:t xml:space="preserve"> </w:t>
      </w:r>
      <w:r w:rsidRPr="00C95F0D">
        <w:rPr>
          <w:rtl/>
        </w:rPr>
        <w:t>בארץ</w:t>
      </w:r>
      <w:r w:rsidR="006D6ED0">
        <w:rPr>
          <w:rtl/>
        </w:rPr>
        <w:t xml:space="preserve"> </w:t>
      </w:r>
      <w:r w:rsidRPr="00C95F0D">
        <w:rPr>
          <w:rtl/>
        </w:rPr>
        <w:t>ולכל</w:t>
      </w:r>
      <w:r w:rsidR="006D6ED0">
        <w:rPr>
          <w:rtl/>
        </w:rPr>
        <w:t xml:space="preserve"> </w:t>
      </w:r>
      <w:r w:rsidRPr="00C95F0D">
        <w:rPr>
          <w:rtl/>
        </w:rPr>
        <w:t>הפעילים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לברך</w:t>
      </w:r>
      <w:r w:rsidR="006D6ED0">
        <w:rPr>
          <w:rtl/>
        </w:rPr>
        <w:t xml:space="preserve"> </w:t>
      </w:r>
      <w:r w:rsidRPr="00C95F0D">
        <w:rPr>
          <w:rtl/>
        </w:rPr>
        <w:t>אתכם בכל לבה של הכנסת</w:t>
      </w:r>
      <w:r w:rsidR="006D6ED0">
        <w:rPr>
          <w:rtl/>
        </w:rPr>
        <w:t xml:space="preserve"> </w:t>
      </w:r>
      <w:r w:rsidRPr="00C95F0D">
        <w:rPr>
          <w:rtl/>
        </w:rPr>
        <w:t>לפועלכם החשוב.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1"/>
        <w:rPr>
          <w:rtl/>
        </w:rPr>
      </w:pPr>
      <w:bookmarkStart w:id="3" w:name="_Toc457300462"/>
      <w:r w:rsidRPr="006D6ED0">
        <w:rPr>
          <w:rtl/>
        </w:rPr>
        <w:t>ברכת יושב</w:t>
      </w:r>
      <w:r>
        <w:rPr>
          <w:rtl/>
        </w:rPr>
        <w:t>-</w:t>
      </w:r>
      <w:r w:rsidRPr="006D6ED0">
        <w:rPr>
          <w:rtl/>
        </w:rPr>
        <w:t>ראש הכנסת את חברי בית</w:t>
      </w:r>
      <w:r>
        <w:rPr>
          <w:rtl/>
        </w:rPr>
        <w:t>-</w:t>
      </w:r>
      <w:r w:rsidRPr="006D6ED0">
        <w:rPr>
          <w:rtl/>
        </w:rPr>
        <w:t>הנבחרים הסנטור טיסי וא' קפקא מארצות</w:t>
      </w:r>
      <w:r>
        <w:rPr>
          <w:rtl/>
        </w:rPr>
        <w:t>-</w:t>
      </w:r>
      <w:r w:rsidRPr="006D6ED0">
        <w:rPr>
          <w:rtl/>
        </w:rPr>
        <w:t>הברית ואת אגודת הידידות ישראל</w:t>
      </w:r>
      <w:r>
        <w:rPr>
          <w:rtl/>
        </w:rPr>
        <w:t>-</w:t>
      </w:r>
      <w:r w:rsidRPr="006D6ED0">
        <w:rPr>
          <w:rtl/>
        </w:rPr>
        <w:t>גרמניה</w:t>
      </w:r>
      <w:bookmarkEnd w:id="3"/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נמצאים</w:t>
      </w:r>
      <w:r w:rsidR="006D6ED0">
        <w:rPr>
          <w:rtl/>
        </w:rPr>
        <w:t xml:space="preserve"> </w:t>
      </w:r>
      <w:r w:rsidRPr="00C95F0D">
        <w:rPr>
          <w:rtl/>
        </w:rPr>
        <w:t>אתנו</w:t>
      </w:r>
      <w:r w:rsidR="006D6ED0">
        <w:rPr>
          <w:rtl/>
        </w:rPr>
        <w:t xml:space="preserve"> </w:t>
      </w:r>
      <w:r w:rsidRPr="00C95F0D">
        <w:rPr>
          <w:rtl/>
        </w:rPr>
        <w:t>כאן סנטור טיסי, שהוא חבר בקונגרס, וגם חבר בית</w:t>
      </w:r>
      <w:r w:rsidR="006D6ED0">
        <w:rPr>
          <w:rtl/>
        </w:rPr>
        <w:t>-</w:t>
      </w:r>
      <w:r w:rsidRPr="00C95F0D">
        <w:rPr>
          <w:rtl/>
        </w:rPr>
        <w:t>הנבחרים אליהו</w:t>
      </w:r>
      <w:r w:rsidR="006D6ED0">
        <w:rPr>
          <w:rtl/>
        </w:rPr>
        <w:t xml:space="preserve"> </w:t>
      </w:r>
      <w:r w:rsidRPr="00C95F0D">
        <w:rPr>
          <w:rtl/>
        </w:rPr>
        <w:t>קפקא. שניהם ממסצ'וסטס, ואנחנו שמחים תמיד לארח כאן חברי פרלמנטים, בוודאי ממדינה</w:t>
      </w:r>
      <w:r w:rsidR="006D6ED0">
        <w:rPr>
          <w:rtl/>
        </w:rPr>
        <w:t xml:space="preserve"> </w:t>
      </w:r>
      <w:r w:rsidRPr="00C95F0D">
        <w:rPr>
          <w:rtl/>
        </w:rPr>
        <w:t>ידידותית כארצות</w:t>
      </w:r>
      <w:r w:rsidR="006D6ED0">
        <w:rPr>
          <w:rtl/>
        </w:rPr>
        <w:t>-</w:t>
      </w:r>
      <w:r w:rsidRPr="00C95F0D">
        <w:rPr>
          <w:rtl/>
        </w:rPr>
        <w:t>הברית.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אנחנו</w:t>
      </w:r>
      <w:r w:rsidR="006D6ED0">
        <w:rPr>
          <w:rtl/>
        </w:rPr>
        <w:t xml:space="preserve"> </w:t>
      </w:r>
      <w:r w:rsidRPr="00C95F0D">
        <w:rPr>
          <w:rtl/>
        </w:rPr>
        <w:t>מארחים</w:t>
      </w:r>
      <w:r w:rsidR="006D6ED0">
        <w:rPr>
          <w:rtl/>
        </w:rPr>
        <w:t xml:space="preserve"> </w:t>
      </w:r>
      <w:r w:rsidRPr="00C95F0D">
        <w:rPr>
          <w:rtl/>
        </w:rPr>
        <w:t>גם</w:t>
      </w:r>
      <w:r w:rsidR="006D6ED0">
        <w:rPr>
          <w:rtl/>
        </w:rPr>
        <w:t xml:space="preserve"> </w:t>
      </w:r>
      <w:r w:rsidRPr="00C95F0D">
        <w:rPr>
          <w:rtl/>
        </w:rPr>
        <w:t>את אגודת הידידות ישראל</w:t>
      </w:r>
      <w:r w:rsidR="006D6ED0">
        <w:rPr>
          <w:rtl/>
        </w:rPr>
        <w:t>-</w:t>
      </w:r>
      <w:r w:rsidRPr="00C95F0D">
        <w:rPr>
          <w:rtl/>
        </w:rPr>
        <w:t>גרמניה. נפגוש את החברים הפעילים</w:t>
      </w:r>
      <w:r w:rsidR="006D6ED0">
        <w:rPr>
          <w:rtl/>
        </w:rPr>
        <w:t xml:space="preserve"> </w:t>
      </w:r>
      <w:r w:rsidRPr="00C95F0D">
        <w:rPr>
          <w:rtl/>
        </w:rPr>
        <w:t>בעוד</w:t>
      </w:r>
      <w:r w:rsidR="006D6ED0">
        <w:rPr>
          <w:rtl/>
        </w:rPr>
        <w:t xml:space="preserve"> </w:t>
      </w:r>
      <w:r w:rsidRPr="00C95F0D">
        <w:rPr>
          <w:rtl/>
        </w:rPr>
        <w:t>שעה</w:t>
      </w:r>
      <w:r w:rsidR="006D6ED0">
        <w:rPr>
          <w:rtl/>
        </w:rPr>
        <w:t xml:space="preserve"> </w:t>
      </w:r>
      <w:r w:rsidRPr="00C95F0D">
        <w:rPr>
          <w:rtl/>
        </w:rPr>
        <w:t>קלה.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מצרף</w:t>
      </w:r>
      <w:r w:rsidR="006D6ED0">
        <w:rPr>
          <w:rtl/>
        </w:rPr>
        <w:t xml:space="preserve"> </w:t>
      </w:r>
      <w:r w:rsidRPr="00C95F0D">
        <w:rPr>
          <w:rtl/>
        </w:rPr>
        <w:t>את הברכה גם לחברי האגודה הזאת. אנחנו מקיימים כ</w:t>
      </w:r>
      <w:r w:rsidR="006D6ED0">
        <w:rPr>
          <w:rtl/>
        </w:rPr>
        <w:t>-</w:t>
      </w:r>
      <w:r w:rsidRPr="00C95F0D">
        <w:rPr>
          <w:rtl/>
        </w:rPr>
        <w:t>30</w:t>
      </w:r>
      <w:r w:rsidR="006D6ED0">
        <w:rPr>
          <w:rtl/>
        </w:rPr>
        <w:t xml:space="preserve"> </w:t>
      </w:r>
      <w:r w:rsidRPr="00C95F0D">
        <w:rPr>
          <w:rtl/>
        </w:rPr>
        <w:t>אגודות</w:t>
      </w:r>
      <w:r w:rsidR="006D6ED0">
        <w:rPr>
          <w:rtl/>
        </w:rPr>
        <w:t xml:space="preserve"> </w:t>
      </w:r>
      <w:r w:rsidRPr="00C95F0D">
        <w:rPr>
          <w:rtl/>
        </w:rPr>
        <w:t>ידידות</w:t>
      </w:r>
      <w:r w:rsidR="006D6ED0">
        <w:rPr>
          <w:rtl/>
        </w:rPr>
        <w:t xml:space="preserve"> </w:t>
      </w:r>
      <w:r w:rsidRPr="00C95F0D">
        <w:rPr>
          <w:rtl/>
        </w:rPr>
        <w:t>עם מדינות חשובות בעולם. אגודת הידידות ישראל</w:t>
      </w:r>
      <w:r w:rsidR="006D6ED0">
        <w:rPr>
          <w:rtl/>
        </w:rPr>
        <w:t>-</w:t>
      </w:r>
      <w:r w:rsidRPr="00C95F0D">
        <w:rPr>
          <w:rtl/>
        </w:rPr>
        <w:t>גרמניה פעילה מאוד.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צריך</w:t>
      </w:r>
      <w:r w:rsidR="006D6ED0">
        <w:rPr>
          <w:rtl/>
        </w:rPr>
        <w:t xml:space="preserve"> </w:t>
      </w:r>
      <w:r w:rsidRPr="00C95F0D">
        <w:rPr>
          <w:rtl/>
        </w:rPr>
        <w:t>כאן</w:t>
      </w:r>
      <w:r w:rsidR="006D6ED0">
        <w:rPr>
          <w:rtl/>
        </w:rPr>
        <w:t xml:space="preserve"> </w:t>
      </w:r>
      <w:r w:rsidRPr="00C95F0D">
        <w:rPr>
          <w:rtl/>
        </w:rPr>
        <w:t>לציין</w:t>
      </w:r>
      <w:r w:rsidR="006D6ED0">
        <w:rPr>
          <w:rtl/>
        </w:rPr>
        <w:t xml:space="preserve"> </w:t>
      </w:r>
      <w:r w:rsidRPr="00C95F0D">
        <w:rPr>
          <w:rtl/>
        </w:rPr>
        <w:t>באופן</w:t>
      </w:r>
      <w:r w:rsidR="006D6ED0">
        <w:rPr>
          <w:rtl/>
        </w:rPr>
        <w:t xml:space="preserve"> </w:t>
      </w:r>
      <w:r w:rsidRPr="00C95F0D">
        <w:rPr>
          <w:rtl/>
        </w:rPr>
        <w:t>מיוחד גם את תפקידו של חבר הכנסת דן תיכון, שהצליח</w:t>
      </w:r>
      <w:r w:rsidR="006D6ED0">
        <w:rPr>
          <w:rtl/>
        </w:rPr>
        <w:t xml:space="preserve"> </w:t>
      </w:r>
      <w:r w:rsidRPr="00C95F0D">
        <w:rPr>
          <w:rtl/>
        </w:rPr>
        <w:t>להפוך את האגודה הזאת לגורם מרכזי בגישור בין שני עמים עם היסטוריה כל כך מסובכת,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עבר</w:t>
      </w:r>
      <w:r w:rsidR="006D6ED0">
        <w:rPr>
          <w:rtl/>
        </w:rPr>
        <w:t xml:space="preserve"> </w:t>
      </w:r>
      <w:r w:rsidRPr="00C95F0D">
        <w:rPr>
          <w:rtl/>
        </w:rPr>
        <w:t>כל</w:t>
      </w:r>
      <w:r w:rsidR="006D6ED0">
        <w:rPr>
          <w:rtl/>
        </w:rPr>
        <w:t xml:space="preserve"> </w:t>
      </w:r>
      <w:r w:rsidRPr="00C95F0D">
        <w:rPr>
          <w:rtl/>
        </w:rPr>
        <w:t>כך</w:t>
      </w:r>
      <w:r w:rsidR="006D6ED0">
        <w:rPr>
          <w:rtl/>
        </w:rPr>
        <w:t xml:space="preserve"> </w:t>
      </w:r>
      <w:r w:rsidRPr="00C95F0D">
        <w:rPr>
          <w:rtl/>
        </w:rPr>
        <w:t>קשה, ועם רצון מצד לא מעט גרמנים לעשות הרבה, והכול, כדי שהעתיד</w:t>
      </w:r>
      <w:r w:rsidR="006D6ED0">
        <w:rPr>
          <w:rtl/>
        </w:rPr>
        <w:t xml:space="preserve"> </w:t>
      </w:r>
      <w:r w:rsidRPr="00C95F0D">
        <w:rPr>
          <w:rtl/>
        </w:rPr>
        <w:t>יהיה אחר.</w:t>
      </w:r>
      <w:r w:rsidR="006D6ED0">
        <w:rPr>
          <w:rtl/>
        </w:rPr>
        <w:t xml:space="preserve"> </w:t>
      </w:r>
      <w:r w:rsidRPr="00C95F0D">
        <w:rPr>
          <w:rtl/>
        </w:rPr>
        <w:t>תודה רבה.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1"/>
        <w:rPr>
          <w:rtl/>
        </w:rPr>
      </w:pPr>
      <w:bookmarkStart w:id="4" w:name="_Toc457300463"/>
      <w:r w:rsidRPr="006D6ED0">
        <w:rPr>
          <w:rtl/>
        </w:rPr>
        <w:t>מסמכים שהונחו על שולחן הכנסת</w:t>
      </w:r>
      <w:bookmarkEnd w:id="4"/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 המזכיר, אנא המשך בהודעתך.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מזכיר הכנסת ש' יעקבסון: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לאחר עיכוב קריאה מכובד, אני ממשיך בקריאת הודעתי: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הצעת</w:t>
      </w:r>
      <w:r w:rsidR="006D6ED0">
        <w:rPr>
          <w:rtl/>
        </w:rPr>
        <w:t xml:space="preserve"> </w:t>
      </w:r>
      <w:r w:rsidRPr="00C95F0D">
        <w:rPr>
          <w:rtl/>
        </w:rPr>
        <w:t>חוק</w:t>
      </w:r>
      <w:r w:rsidR="006D6ED0">
        <w:rPr>
          <w:rtl/>
        </w:rPr>
        <w:t xml:space="preserve"> </w:t>
      </w:r>
      <w:r w:rsidRPr="00C95F0D">
        <w:rPr>
          <w:rtl/>
        </w:rPr>
        <w:t>לביטול</w:t>
      </w:r>
      <w:r w:rsidR="006D6ED0">
        <w:rPr>
          <w:rtl/>
        </w:rPr>
        <w:t xml:space="preserve"> </w:t>
      </w:r>
      <w:r w:rsidRPr="00C95F0D">
        <w:rPr>
          <w:rtl/>
        </w:rPr>
        <w:t>צו</w:t>
      </w:r>
      <w:r w:rsidR="006D6ED0">
        <w:rPr>
          <w:rtl/>
        </w:rPr>
        <w:t xml:space="preserve"> </w:t>
      </w:r>
      <w:r w:rsidRPr="00C95F0D">
        <w:rPr>
          <w:rtl/>
        </w:rPr>
        <w:t>הכניסה לישראל (פטור תושבי יהודה ושומרון, רצועת</w:t>
      </w:r>
      <w:r w:rsidR="006D6ED0">
        <w:rPr>
          <w:rtl/>
        </w:rPr>
        <w:t>-</w:t>
      </w:r>
      <w:r w:rsidRPr="00C95F0D">
        <w:rPr>
          <w:rtl/>
        </w:rPr>
        <w:t>עזה</w:t>
      </w:r>
      <w:r w:rsidR="006D6ED0">
        <w:rPr>
          <w:rtl/>
        </w:rPr>
        <w:t xml:space="preserve"> </w:t>
      </w:r>
      <w:r w:rsidRPr="00C95F0D">
        <w:rPr>
          <w:rtl/>
        </w:rPr>
        <w:t>וצפון סיני, מרכז סיני, מרחב שלמה ורמת</w:t>
      </w:r>
      <w:r w:rsidR="006D6ED0">
        <w:rPr>
          <w:rtl/>
        </w:rPr>
        <w:t>-</w:t>
      </w:r>
      <w:r w:rsidRPr="00C95F0D">
        <w:rPr>
          <w:rtl/>
        </w:rPr>
        <w:t>הגולן), התשכ"ח</w:t>
      </w:r>
      <w:r w:rsidR="006D6ED0">
        <w:rPr>
          <w:rtl/>
        </w:rPr>
        <w:t>–</w:t>
      </w:r>
      <w:r w:rsidRPr="00C95F0D">
        <w:rPr>
          <w:rtl/>
        </w:rPr>
        <w:t>1968, התשנ"ג</w:t>
      </w:r>
      <w:r w:rsidR="006D6ED0">
        <w:rPr>
          <w:rtl/>
        </w:rPr>
        <w:t>–</w:t>
      </w:r>
      <w:r w:rsidRPr="00C95F0D">
        <w:rPr>
          <w:rtl/>
        </w:rPr>
        <w:t>1993, של 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אברהם</w:t>
      </w:r>
      <w:r w:rsidR="006D6ED0">
        <w:rPr>
          <w:rtl/>
        </w:rPr>
        <w:t xml:space="preserve"> </w:t>
      </w:r>
      <w:r w:rsidRPr="00C95F0D">
        <w:rPr>
          <w:rtl/>
        </w:rPr>
        <w:t>יחזקאל; הצעת חוק שוויון ההזמנות לטקסים ציבוריים, התשנ"ג</w:t>
      </w:r>
      <w:r w:rsidR="006D6ED0">
        <w:rPr>
          <w:rtl/>
        </w:rPr>
        <w:t>–</w:t>
      </w:r>
      <w:r w:rsidRPr="00C95F0D">
        <w:rPr>
          <w:rtl/>
        </w:rPr>
        <w:t>1993, של</w:t>
      </w:r>
      <w:r w:rsidR="006D6ED0">
        <w:rPr>
          <w:rtl/>
        </w:rPr>
        <w:t xml:space="preserve"> </w:t>
      </w: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 יוסף בא</w:t>
      </w:r>
      <w:r w:rsidR="006D6ED0">
        <w:rPr>
          <w:rtl/>
        </w:rPr>
        <w:t>-</w:t>
      </w:r>
      <w:r w:rsidRPr="00C95F0D">
        <w:rPr>
          <w:rtl/>
        </w:rPr>
        <w:t>גד; הצעת חוק</w:t>
      </w:r>
      <w:r w:rsidR="006D6ED0">
        <w:rPr>
          <w:rtl/>
        </w:rPr>
        <w:t>-</w:t>
      </w:r>
      <w:r w:rsidRPr="00C95F0D">
        <w:rPr>
          <w:rtl/>
        </w:rPr>
        <w:t>יסוד:</w:t>
      </w:r>
      <w:r w:rsidR="006D6ED0">
        <w:rPr>
          <w:rtl/>
        </w:rPr>
        <w:t xml:space="preserve"> </w:t>
      </w:r>
      <w:r w:rsidRPr="00C95F0D">
        <w:rPr>
          <w:rtl/>
        </w:rPr>
        <w:t>הממשלה (פקיעת כהונת שר בשל התפטרות), של</w:t>
      </w:r>
      <w:r w:rsidR="006D6ED0">
        <w:rPr>
          <w:rtl/>
        </w:rPr>
        <w:t xml:space="preserve"> </w:t>
      </w:r>
      <w:r w:rsidRPr="00C95F0D">
        <w:rPr>
          <w:rtl/>
        </w:rPr>
        <w:t>חבר הכנסת אליעזר זנדברג; הצעת חוק לתיקון פקודת בתי</w:t>
      </w:r>
      <w:r w:rsidR="006D6ED0">
        <w:rPr>
          <w:rtl/>
        </w:rPr>
        <w:t>-</w:t>
      </w:r>
      <w:r w:rsidRPr="00C95F0D">
        <w:rPr>
          <w:rtl/>
        </w:rPr>
        <w:t>הסוהר (סייג לשחרור מינהלי),</w:t>
      </w:r>
      <w:r w:rsidR="006D6ED0">
        <w:rPr>
          <w:rtl/>
        </w:rPr>
        <w:t xml:space="preserve"> </w:t>
      </w:r>
      <w:r w:rsidRPr="00C95F0D">
        <w:rPr>
          <w:rtl/>
        </w:rPr>
        <w:t>התשנ"ג</w:t>
      </w:r>
      <w:r w:rsidR="006D6ED0">
        <w:rPr>
          <w:rtl/>
        </w:rPr>
        <w:t>–</w:t>
      </w:r>
      <w:r w:rsidRPr="00C95F0D">
        <w:rPr>
          <w:rtl/>
        </w:rPr>
        <w:t>1993,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אברהם הירשזון; הצעת חוק יום הזיכרון לחללי מערכות</w:t>
      </w:r>
      <w:r w:rsidR="006D6ED0">
        <w:rPr>
          <w:rtl/>
        </w:rPr>
        <w:t xml:space="preserve"> </w:t>
      </w:r>
      <w:r w:rsidRPr="00C95F0D">
        <w:rPr>
          <w:rtl/>
        </w:rPr>
        <w:t>ישראל</w:t>
      </w:r>
      <w:r w:rsidR="006D6ED0">
        <w:rPr>
          <w:rtl/>
        </w:rPr>
        <w:t xml:space="preserve"> </w:t>
      </w:r>
      <w:r w:rsidRPr="00C95F0D">
        <w:rPr>
          <w:rtl/>
        </w:rPr>
        <w:t>(תיקון</w:t>
      </w:r>
      <w:r w:rsidR="006D6ED0">
        <w:rPr>
          <w:rtl/>
        </w:rPr>
        <w:t xml:space="preserve"> – </w:t>
      </w:r>
      <w:r w:rsidRPr="00C95F0D">
        <w:rPr>
          <w:rtl/>
        </w:rPr>
        <w:t>היעדרות</w:t>
      </w:r>
      <w:r w:rsidR="006D6ED0">
        <w:rPr>
          <w:rtl/>
        </w:rPr>
        <w:t xml:space="preserve"> </w:t>
      </w:r>
      <w:r w:rsidRPr="00C95F0D">
        <w:rPr>
          <w:rtl/>
        </w:rPr>
        <w:t>קרוב</w:t>
      </w:r>
      <w:r w:rsidR="006D6ED0">
        <w:rPr>
          <w:rtl/>
        </w:rPr>
        <w:t xml:space="preserve"> </w:t>
      </w:r>
      <w:r w:rsidRPr="00C95F0D">
        <w:rPr>
          <w:rtl/>
        </w:rPr>
        <w:t>משפחה מעבודה), התשנ"ג</w:t>
      </w:r>
      <w:r w:rsidR="006D6ED0">
        <w:rPr>
          <w:rtl/>
        </w:rPr>
        <w:t>–</w:t>
      </w:r>
      <w:r w:rsidRPr="00C95F0D">
        <w:rPr>
          <w:rtl/>
        </w:rPr>
        <w:t>1993, של חבר הכנסת חיים</w:t>
      </w:r>
      <w:r w:rsidR="006D6ED0">
        <w:rPr>
          <w:rtl/>
        </w:rPr>
        <w:t xml:space="preserve"> </w:t>
      </w:r>
      <w:r w:rsidRPr="00C95F0D">
        <w:rPr>
          <w:rtl/>
        </w:rPr>
        <w:t>אורון;</w:t>
      </w:r>
      <w:r w:rsidR="006D6ED0">
        <w:rPr>
          <w:rtl/>
        </w:rPr>
        <w:t xml:space="preserve"> </w:t>
      </w:r>
      <w:r w:rsidRPr="00C95F0D">
        <w:rPr>
          <w:rtl/>
        </w:rPr>
        <w:t>הצעת</w:t>
      </w:r>
      <w:r w:rsidR="006D6ED0">
        <w:rPr>
          <w:rtl/>
        </w:rPr>
        <w:t xml:space="preserve"> </w:t>
      </w:r>
      <w:r w:rsidRPr="00C95F0D">
        <w:rPr>
          <w:rtl/>
        </w:rPr>
        <w:t>חוק</w:t>
      </w:r>
      <w:r w:rsidR="006D6ED0">
        <w:rPr>
          <w:rtl/>
        </w:rPr>
        <w:t xml:space="preserve"> </w:t>
      </w:r>
      <w:r w:rsidRPr="00C95F0D">
        <w:rPr>
          <w:rtl/>
        </w:rPr>
        <w:t>לתיקון פקודת העיריות (הקלה בתשלום הארנונה), התשנ"ג</w:t>
      </w:r>
      <w:r w:rsidR="006D6ED0">
        <w:rPr>
          <w:rtl/>
        </w:rPr>
        <w:t>–</w:t>
      </w:r>
      <w:r w:rsidRPr="00C95F0D">
        <w:rPr>
          <w:rtl/>
        </w:rPr>
        <w:t>1993, של</w:t>
      </w:r>
      <w:r w:rsidR="006D6ED0">
        <w:rPr>
          <w:rtl/>
        </w:rPr>
        <w:t xml:space="preserve"> </w:t>
      </w: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הכנסת חיים דיין; הצעת חוק יום הזיכרון לחללי מערכות ישראל (תיקון </w:t>
      </w:r>
      <w:r w:rsidR="006D6ED0">
        <w:rPr>
          <w:rtl/>
        </w:rPr>
        <w:t>–</w:t>
      </w:r>
      <w:r w:rsidRPr="00C95F0D">
        <w:rPr>
          <w:rtl/>
        </w:rPr>
        <w:t xml:space="preserve"> היעדרות</w:t>
      </w:r>
      <w:r w:rsidR="006D6ED0">
        <w:rPr>
          <w:rtl/>
        </w:rPr>
        <w:t xml:space="preserve"> </w:t>
      </w:r>
      <w:r w:rsidRPr="00C95F0D">
        <w:rPr>
          <w:rtl/>
        </w:rPr>
        <w:t>קרוב</w:t>
      </w:r>
      <w:r w:rsidR="006D6ED0">
        <w:rPr>
          <w:rtl/>
        </w:rPr>
        <w:t xml:space="preserve"> </w:t>
      </w:r>
      <w:r w:rsidRPr="00C95F0D">
        <w:rPr>
          <w:rtl/>
        </w:rPr>
        <w:t>משפחה</w:t>
      </w:r>
      <w:r w:rsidR="006D6ED0">
        <w:rPr>
          <w:rtl/>
        </w:rPr>
        <w:t xml:space="preserve"> </w:t>
      </w:r>
      <w:r w:rsidRPr="00C95F0D">
        <w:rPr>
          <w:rtl/>
        </w:rPr>
        <w:t>מעבודה),</w:t>
      </w:r>
      <w:r w:rsidR="006D6ED0">
        <w:rPr>
          <w:rtl/>
        </w:rPr>
        <w:t xml:space="preserve"> </w:t>
      </w:r>
      <w:r w:rsidRPr="00C95F0D">
        <w:rPr>
          <w:rtl/>
        </w:rPr>
        <w:t>התשנ"ג</w:t>
      </w:r>
      <w:r w:rsidR="006D6ED0">
        <w:rPr>
          <w:rtl/>
        </w:rPr>
        <w:t>–</w:t>
      </w:r>
      <w:r w:rsidRPr="00C95F0D">
        <w:rPr>
          <w:rtl/>
        </w:rPr>
        <w:t>1993,</w:t>
      </w:r>
      <w:r w:rsidR="006D6ED0">
        <w:rPr>
          <w:rtl/>
        </w:rPr>
        <w:t xml:space="preserve"> </w:t>
      </w:r>
      <w:r w:rsidRPr="00C95F0D">
        <w:rPr>
          <w:rtl/>
        </w:rPr>
        <w:t>של חבר הכנסת אביגדור קהלני; הצעת חוק הבזק</w:t>
      </w:r>
      <w:r w:rsidR="006D6ED0">
        <w:rPr>
          <w:rtl/>
        </w:rPr>
        <w:t xml:space="preserve"> </w:t>
      </w:r>
      <w:r w:rsidRPr="00C95F0D">
        <w:rPr>
          <w:rtl/>
        </w:rPr>
        <w:t>(תיקון</w:t>
      </w:r>
      <w:r w:rsidR="006D6ED0">
        <w:rPr>
          <w:rtl/>
        </w:rPr>
        <w:t xml:space="preserve"> –</w:t>
      </w:r>
      <w:r w:rsidRPr="00C95F0D">
        <w:rPr>
          <w:rtl/>
        </w:rPr>
        <w:t xml:space="preserve"> סייג לשידורים), התשנ"ג</w:t>
      </w:r>
      <w:r w:rsidR="006D6ED0">
        <w:rPr>
          <w:rtl/>
        </w:rPr>
        <w:t>–</w:t>
      </w:r>
      <w:r w:rsidRPr="00C95F0D">
        <w:rPr>
          <w:rtl/>
        </w:rPr>
        <w:t>1993, של חבר הכנסת שאול יהלום; הצעת חוק</w:t>
      </w:r>
      <w:r w:rsidR="006D6ED0">
        <w:rPr>
          <w:rtl/>
        </w:rPr>
        <w:t>-</w:t>
      </w:r>
      <w:r w:rsidRPr="00C95F0D">
        <w:rPr>
          <w:rtl/>
        </w:rPr>
        <w:t>יסוד: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(תיקון</w:t>
      </w:r>
      <w:r w:rsidR="006D6ED0">
        <w:rPr>
          <w:rtl/>
        </w:rPr>
        <w:t xml:space="preserve"> – </w:t>
      </w:r>
      <w:r w:rsidRPr="00C95F0D">
        <w:rPr>
          <w:rtl/>
        </w:rPr>
        <w:t>איסור</w:t>
      </w:r>
      <w:r w:rsidR="006D6ED0">
        <w:rPr>
          <w:rtl/>
        </w:rPr>
        <w:t xml:space="preserve"> </w:t>
      </w:r>
      <w:r w:rsidRPr="00C95F0D">
        <w:rPr>
          <w:rtl/>
        </w:rPr>
        <w:t>השתתפות בבחירות לכנסת), של קבוצת חברי הכנסת; הצעת חוק</w:t>
      </w:r>
      <w:r w:rsidR="006D6ED0">
        <w:rPr>
          <w:rtl/>
        </w:rPr>
        <w:t xml:space="preserve"> </w:t>
      </w:r>
      <w:r w:rsidRPr="00C95F0D">
        <w:rPr>
          <w:rtl/>
        </w:rPr>
        <w:t>גנים</w:t>
      </w:r>
      <w:r w:rsidR="006D6ED0">
        <w:rPr>
          <w:rtl/>
        </w:rPr>
        <w:t xml:space="preserve"> </w:t>
      </w:r>
      <w:r w:rsidRPr="00C95F0D">
        <w:rPr>
          <w:rtl/>
        </w:rPr>
        <w:t>לאומיים,</w:t>
      </w:r>
      <w:r w:rsidR="006D6ED0">
        <w:rPr>
          <w:rtl/>
        </w:rPr>
        <w:t xml:space="preserve"> </w:t>
      </w:r>
      <w:r w:rsidRPr="00C95F0D">
        <w:rPr>
          <w:rtl/>
        </w:rPr>
        <w:t>שמורות</w:t>
      </w:r>
      <w:r w:rsidR="006D6ED0">
        <w:rPr>
          <w:rtl/>
        </w:rPr>
        <w:t xml:space="preserve"> </w:t>
      </w:r>
      <w:r w:rsidRPr="00C95F0D">
        <w:rPr>
          <w:rtl/>
        </w:rPr>
        <w:t>טבע,</w:t>
      </w:r>
      <w:r w:rsidR="006D6ED0">
        <w:rPr>
          <w:rtl/>
        </w:rPr>
        <w:t xml:space="preserve"> </w:t>
      </w:r>
      <w:r w:rsidRPr="00C95F0D">
        <w:rPr>
          <w:rtl/>
        </w:rPr>
        <w:t xml:space="preserve">אתרים לאומיים ואתרי הנצחה (תיקון </w:t>
      </w:r>
      <w:r w:rsidR="006D6ED0">
        <w:rPr>
          <w:rtl/>
        </w:rPr>
        <w:t>–</w:t>
      </w:r>
      <w:r w:rsidRPr="00C95F0D">
        <w:rPr>
          <w:rtl/>
        </w:rPr>
        <w:t xml:space="preserve"> תקופת כהונה),</w:t>
      </w:r>
      <w:r w:rsidR="006D6ED0">
        <w:rPr>
          <w:rtl/>
        </w:rPr>
        <w:t xml:space="preserve"> </w:t>
      </w:r>
      <w:r w:rsidRPr="00C95F0D">
        <w:rPr>
          <w:rtl/>
        </w:rPr>
        <w:t>התשנ"ג</w:t>
      </w:r>
      <w:r w:rsidR="006D6ED0">
        <w:rPr>
          <w:rtl/>
        </w:rPr>
        <w:t>–</w:t>
      </w:r>
      <w:r w:rsidRPr="00C95F0D">
        <w:rPr>
          <w:rtl/>
        </w:rPr>
        <w:t xml:space="preserve">1993, של חבר הכנסת יהושע מצא; הצעת חוק הביטוח הלאומי (תיקון </w:t>
      </w:r>
      <w:r w:rsidR="006D6ED0">
        <w:rPr>
          <w:rtl/>
        </w:rPr>
        <w:t>–</w:t>
      </w:r>
      <w:r w:rsidRPr="00C95F0D">
        <w:rPr>
          <w:rtl/>
        </w:rPr>
        <w:t xml:space="preserve"> שיעור דמי</w:t>
      </w:r>
      <w:r w:rsidR="006D6ED0">
        <w:rPr>
          <w:rtl/>
        </w:rPr>
        <w:t xml:space="preserve"> </w:t>
      </w:r>
      <w:r w:rsidRPr="00C95F0D">
        <w:rPr>
          <w:rtl/>
        </w:rPr>
        <w:t>לידה),</w:t>
      </w:r>
      <w:r w:rsidR="006D6ED0">
        <w:rPr>
          <w:rtl/>
        </w:rPr>
        <w:t xml:space="preserve"> </w:t>
      </w:r>
      <w:r w:rsidRPr="00C95F0D">
        <w:rPr>
          <w:rtl/>
        </w:rPr>
        <w:t>התשנ"ג</w:t>
      </w:r>
      <w:r w:rsidR="006D6ED0">
        <w:rPr>
          <w:rtl/>
        </w:rPr>
        <w:t>–</w:t>
      </w:r>
      <w:r w:rsidRPr="00C95F0D">
        <w:rPr>
          <w:rtl/>
        </w:rPr>
        <w:t>1993, של חבר הכנסת סילבן שלום; הצעת חוק קשישים וחולים (פיקוח על</w:t>
      </w:r>
      <w:r w:rsidR="006D6ED0">
        <w:rPr>
          <w:rtl/>
        </w:rPr>
        <w:t xml:space="preserve"> </w:t>
      </w:r>
      <w:r w:rsidRPr="00C95F0D">
        <w:rPr>
          <w:rtl/>
        </w:rPr>
        <w:t>חברות</w:t>
      </w:r>
      <w:r w:rsidR="006D6ED0">
        <w:rPr>
          <w:rtl/>
        </w:rPr>
        <w:t xml:space="preserve"> </w:t>
      </w:r>
      <w:r w:rsidRPr="00C95F0D">
        <w:rPr>
          <w:rtl/>
        </w:rPr>
        <w:t>פרטיות</w:t>
      </w:r>
      <w:r w:rsidR="006D6ED0">
        <w:rPr>
          <w:rtl/>
        </w:rPr>
        <w:t xml:space="preserve"> </w:t>
      </w:r>
      <w:r w:rsidRPr="00C95F0D">
        <w:rPr>
          <w:rtl/>
        </w:rPr>
        <w:t>המספקות ציוד וחובת פרסום ביטוח לאומי על הטבות), התשנ"ג</w:t>
      </w:r>
      <w:r w:rsidR="006D6ED0">
        <w:rPr>
          <w:rtl/>
        </w:rPr>
        <w:t>–</w:t>
      </w:r>
      <w:r w:rsidRPr="00C95F0D">
        <w:rPr>
          <w:rtl/>
        </w:rPr>
        <w:t>1993, של</w:t>
      </w:r>
      <w:r w:rsidR="006D6ED0">
        <w:rPr>
          <w:rtl/>
        </w:rPr>
        <w:t xml:space="preserve"> </w:t>
      </w: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אברהם הירשזון; הצעת חוק רווחי הימורים והגרלות (הקצאה לקידום פרויקט</w:t>
      </w:r>
      <w:r w:rsidR="006D6ED0">
        <w:rPr>
          <w:rtl/>
        </w:rPr>
        <w:t xml:space="preserve"> </w:t>
      </w:r>
      <w:r w:rsidRPr="00C95F0D">
        <w:rPr>
          <w:rtl/>
        </w:rPr>
        <w:t>שיקום</w:t>
      </w:r>
      <w:r w:rsidR="006D6ED0">
        <w:rPr>
          <w:rtl/>
        </w:rPr>
        <w:t xml:space="preserve"> </w:t>
      </w:r>
      <w:r w:rsidRPr="00C95F0D">
        <w:rPr>
          <w:rtl/>
        </w:rPr>
        <w:t>שכונות</w:t>
      </w:r>
      <w:r w:rsidR="006D6ED0">
        <w:rPr>
          <w:rtl/>
        </w:rPr>
        <w:t xml:space="preserve"> </w:t>
      </w:r>
      <w:r w:rsidRPr="00C95F0D">
        <w:rPr>
          <w:rtl/>
        </w:rPr>
        <w:t>בנושאים</w:t>
      </w:r>
      <w:r w:rsidR="006D6ED0">
        <w:rPr>
          <w:rtl/>
        </w:rPr>
        <w:t xml:space="preserve"> </w:t>
      </w:r>
      <w:r w:rsidRPr="00C95F0D">
        <w:rPr>
          <w:rtl/>
        </w:rPr>
        <w:t>חברתיים</w:t>
      </w:r>
      <w:r w:rsidR="006D6ED0">
        <w:rPr>
          <w:rtl/>
        </w:rPr>
        <w:t xml:space="preserve"> </w:t>
      </w:r>
      <w:r w:rsidRPr="00C95F0D">
        <w:rPr>
          <w:rtl/>
        </w:rPr>
        <w:t>חינוכיים) (תיקוני חקיקה), התשנ"ג</w:t>
      </w:r>
      <w:r w:rsidR="006D6ED0">
        <w:rPr>
          <w:rtl/>
        </w:rPr>
        <w:t>–</w:t>
      </w:r>
      <w:r w:rsidRPr="00C95F0D">
        <w:rPr>
          <w:rtl/>
        </w:rPr>
        <w:t>1993, של 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אברהם</w:t>
      </w:r>
      <w:r w:rsidR="006D6ED0">
        <w:rPr>
          <w:rtl/>
        </w:rPr>
        <w:t xml:space="preserve"> </w:t>
      </w:r>
      <w:r w:rsidRPr="00C95F0D">
        <w:rPr>
          <w:rtl/>
        </w:rPr>
        <w:t>יחזקאל;</w:t>
      </w:r>
      <w:r w:rsidR="006D6ED0">
        <w:rPr>
          <w:rtl/>
        </w:rPr>
        <w:t xml:space="preserve"> </w:t>
      </w:r>
      <w:r w:rsidRPr="00C95F0D">
        <w:rPr>
          <w:rtl/>
        </w:rPr>
        <w:t>הצעת חוק ביטוח בריאות ממלכתי, התשנ"ג</w:t>
      </w:r>
      <w:r w:rsidR="006D6ED0">
        <w:rPr>
          <w:rtl/>
        </w:rPr>
        <w:t>–</w:t>
      </w:r>
      <w:r w:rsidRPr="00C95F0D">
        <w:rPr>
          <w:rtl/>
        </w:rPr>
        <w:t>1993, של חבר הכנסת</w:t>
      </w:r>
      <w:r w:rsidR="006D6ED0">
        <w:rPr>
          <w:rtl/>
        </w:rPr>
        <w:t xml:space="preserve"> </w:t>
      </w:r>
      <w:r w:rsidRPr="00C95F0D">
        <w:rPr>
          <w:rtl/>
        </w:rPr>
        <w:t>גונן</w:t>
      </w:r>
      <w:r w:rsidR="006D6ED0">
        <w:rPr>
          <w:rtl/>
        </w:rPr>
        <w:t xml:space="preserve"> </w:t>
      </w:r>
      <w:r w:rsidRPr="00C95F0D">
        <w:rPr>
          <w:rtl/>
        </w:rPr>
        <w:t>שגב;</w:t>
      </w:r>
      <w:r w:rsidR="006D6ED0">
        <w:rPr>
          <w:rtl/>
        </w:rPr>
        <w:t xml:space="preserve"> </w:t>
      </w:r>
      <w:r w:rsidRPr="00C95F0D">
        <w:rPr>
          <w:rtl/>
        </w:rPr>
        <w:t>הצעת</w:t>
      </w:r>
      <w:r w:rsidR="006D6ED0">
        <w:rPr>
          <w:rtl/>
        </w:rPr>
        <w:t xml:space="preserve"> </w:t>
      </w:r>
      <w:r w:rsidRPr="00C95F0D">
        <w:rPr>
          <w:rtl/>
        </w:rPr>
        <w:t>חוק לתיקון פקודת הרופאים (בחינות רישוי), התשנ"ג</w:t>
      </w:r>
      <w:r w:rsidR="006D6ED0">
        <w:rPr>
          <w:rtl/>
        </w:rPr>
        <w:t>–</w:t>
      </w:r>
      <w:r w:rsidRPr="00C95F0D">
        <w:rPr>
          <w:rtl/>
        </w:rPr>
        <w:t>1993, של חבר</w:t>
      </w:r>
      <w:r w:rsidR="006D6ED0">
        <w:rPr>
          <w:rtl/>
        </w:rPr>
        <w:t xml:space="preserve"> </w:t>
      </w:r>
      <w:r w:rsidRPr="00C95F0D">
        <w:rPr>
          <w:rtl/>
        </w:rPr>
        <w:t>הכנסת יורם לס.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עוד</w:t>
      </w:r>
      <w:r w:rsidR="006D6ED0">
        <w:rPr>
          <w:rtl/>
        </w:rPr>
        <w:t xml:space="preserve"> </w:t>
      </w:r>
      <w:r w:rsidRPr="00C95F0D">
        <w:rPr>
          <w:rtl/>
        </w:rPr>
        <w:t>הונחו על שולחן הכנסת הצעה להחלפת סעיף 104 לתקנון הכנסת, והחלטות ועדת</w:t>
      </w:r>
      <w:r w:rsidR="006D6ED0">
        <w:rPr>
          <w:rtl/>
        </w:rPr>
        <w:t xml:space="preserve"> </w:t>
      </w:r>
      <w:r w:rsidRPr="00C95F0D">
        <w:rPr>
          <w:rtl/>
        </w:rPr>
        <w:t>הכספים המאשרות הוראות בצו תעריף המכס והפטורים ומס קנייה על טובין (תיקונים מס'</w:t>
      </w:r>
      <w:r w:rsidR="006D6ED0">
        <w:rPr>
          <w:rtl/>
        </w:rPr>
        <w:t xml:space="preserve"> </w:t>
      </w:r>
      <w:r w:rsidRPr="00C95F0D">
        <w:rPr>
          <w:rtl/>
        </w:rPr>
        <w:t>16 ו</w:t>
      </w:r>
      <w:r w:rsidR="006D6ED0">
        <w:rPr>
          <w:rtl/>
        </w:rPr>
        <w:t>-</w:t>
      </w:r>
      <w:r w:rsidRPr="00C95F0D">
        <w:rPr>
          <w:rtl/>
        </w:rPr>
        <w:t>17), התשנ"ג</w:t>
      </w:r>
      <w:r w:rsidR="006D6ED0">
        <w:rPr>
          <w:rtl/>
        </w:rPr>
        <w:t>–</w:t>
      </w:r>
      <w:r w:rsidRPr="00C95F0D">
        <w:rPr>
          <w:rtl/>
        </w:rPr>
        <w:t>1993.</w:t>
      </w:r>
      <w:r w:rsidR="006D6ED0">
        <w:rPr>
          <w:rtl/>
        </w:rPr>
        <w:t xml:space="preserve"> </w:t>
      </w:r>
      <w:r w:rsidRPr="00C95F0D">
        <w:rPr>
          <w:rtl/>
        </w:rPr>
        <w:t>תודה רבה.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 מודה למזכיר הכנסת.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חברי</w:t>
      </w:r>
      <w:r w:rsidR="006D6ED0">
        <w:rPr>
          <w:rtl/>
        </w:rPr>
        <w:t xml:space="preserve"> </w:t>
      </w:r>
      <w:r w:rsidRPr="00C95F0D">
        <w:rPr>
          <w:rtl/>
        </w:rPr>
        <w:t>הכנסת, אנחנו כאן מעטים היום. תנועת הליכוד מקיימת את ועידתה.</w:t>
      </w:r>
      <w:r w:rsidR="006D6ED0">
        <w:rPr>
          <w:rtl/>
        </w:rPr>
        <w:t xml:space="preserve"> </w:t>
      </w:r>
      <w:r w:rsidRPr="00C95F0D">
        <w:rPr>
          <w:rtl/>
        </w:rPr>
        <w:t>אתמול</w:t>
      </w:r>
      <w:r w:rsidR="006D6ED0">
        <w:rPr>
          <w:rtl/>
        </w:rPr>
        <w:t xml:space="preserve"> </w:t>
      </w:r>
      <w:r w:rsidRPr="00C95F0D">
        <w:rPr>
          <w:rtl/>
        </w:rPr>
        <w:t>בירכתי</w:t>
      </w:r>
      <w:r w:rsidR="006D6ED0">
        <w:rPr>
          <w:rtl/>
        </w:rPr>
        <w:t xml:space="preserve"> </w:t>
      </w:r>
      <w:r w:rsidRPr="00C95F0D">
        <w:rPr>
          <w:rtl/>
        </w:rPr>
        <w:t>ואמרתי</w:t>
      </w:r>
      <w:r w:rsidR="006D6ED0">
        <w:rPr>
          <w:rtl/>
        </w:rPr>
        <w:t xml:space="preserve"> </w:t>
      </w:r>
      <w:r w:rsidRPr="00C95F0D">
        <w:rPr>
          <w:rtl/>
        </w:rPr>
        <w:t>להם, בשם</w:t>
      </w:r>
      <w:r w:rsidR="006D6ED0">
        <w:rPr>
          <w:rtl/>
        </w:rPr>
        <w:t xml:space="preserve"> </w:t>
      </w:r>
      <w:r w:rsidRPr="00C95F0D">
        <w:rPr>
          <w:rtl/>
        </w:rPr>
        <w:t>הכנסת, שאנחנו בטוחים שהם ישובו לעבודה הסדירה של</w:t>
      </w:r>
      <w:r w:rsidR="006D6ED0">
        <w:rPr>
          <w:rtl/>
        </w:rPr>
        <w:t xml:space="preserve"> </w:t>
      </w:r>
      <w:r w:rsidRPr="00C95F0D">
        <w:rPr>
          <w:rtl/>
        </w:rPr>
        <w:t>הכנסת במרץ רב. ביקשתי רק שזה לא יהיה בעודף מרץ.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אנחנו מעבירים את ברכת הכנסת לוועידת הליכוד. נמשיך עכשיו בעבודתנו השוטפת.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1"/>
        <w:rPr>
          <w:rtl/>
        </w:rPr>
      </w:pPr>
      <w:bookmarkStart w:id="5" w:name="_Toc457300464"/>
      <w:r w:rsidRPr="006D6ED0">
        <w:rPr>
          <w:rtl/>
        </w:rPr>
        <w:t>שאילתות ותשובות</w:t>
      </w:r>
      <w:bookmarkEnd w:id="5"/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מזמין</w:t>
      </w:r>
      <w:r w:rsidR="006D6ED0">
        <w:rPr>
          <w:rtl/>
        </w:rPr>
        <w:t xml:space="preserve"> </w:t>
      </w:r>
      <w:r w:rsidRPr="00C95F0D">
        <w:rPr>
          <w:rtl/>
        </w:rPr>
        <w:t>את סגנית שר התעשייה והמסחר, חברת הכנסת מאשה לובלסקי, להשיב על</w:t>
      </w:r>
      <w:r w:rsidR="006D6ED0">
        <w:rPr>
          <w:rtl/>
        </w:rPr>
        <w:t xml:space="preserve"> </w:t>
      </w:r>
      <w:r w:rsidRPr="00C95F0D">
        <w:rPr>
          <w:rtl/>
        </w:rPr>
        <w:t>שלוש שאילתות רגילות. בבקשה.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סגנית</w:t>
      </w:r>
      <w:r w:rsidR="006D6ED0">
        <w:rPr>
          <w:rtl/>
        </w:rPr>
        <w:t xml:space="preserve"> </w:t>
      </w:r>
      <w:r w:rsidRPr="00C95F0D">
        <w:rPr>
          <w:rtl/>
        </w:rPr>
        <w:t>שר</w:t>
      </w:r>
      <w:r w:rsidR="006D6ED0">
        <w:rPr>
          <w:rtl/>
        </w:rPr>
        <w:t xml:space="preserve"> </w:t>
      </w:r>
      <w:r w:rsidRPr="00C95F0D">
        <w:rPr>
          <w:rtl/>
        </w:rPr>
        <w:t>התעשייה</w:t>
      </w:r>
      <w:r w:rsidR="006D6ED0">
        <w:rPr>
          <w:rtl/>
        </w:rPr>
        <w:t xml:space="preserve"> </w:t>
      </w:r>
      <w:r w:rsidRPr="00C95F0D">
        <w:rPr>
          <w:rtl/>
        </w:rPr>
        <w:t>והמסחר</w:t>
      </w:r>
      <w:r w:rsidR="006D6ED0">
        <w:rPr>
          <w:rtl/>
        </w:rPr>
        <w:t xml:space="preserve"> </w:t>
      </w:r>
      <w:r w:rsidRPr="00C95F0D">
        <w:rPr>
          <w:rtl/>
        </w:rPr>
        <w:t>תשיב על שאילתא מס' 645 של חבר הכנסת רענן כהן.</w:t>
      </w:r>
      <w:r w:rsidR="006D6ED0">
        <w:rPr>
          <w:rtl/>
        </w:rPr>
        <w:t xml:space="preserve"> </w:t>
      </w:r>
      <w:r w:rsidRPr="00C95F0D">
        <w:rPr>
          <w:rtl/>
        </w:rPr>
        <w:t>כרגיל, הוא אתנו כאן. בבקשה.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1"/>
        <w:rPr>
          <w:rtl/>
        </w:rPr>
      </w:pPr>
      <w:bookmarkStart w:id="6" w:name="_Toc457300465"/>
      <w:r w:rsidRPr="006D6ED0">
        <w:rPr>
          <w:rtl/>
        </w:rPr>
        <w:t>ריבית על קניית מוצרי חשמל בתשלומים</w:t>
      </w:r>
      <w:bookmarkEnd w:id="6"/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רע' כהן שאל את שר התעשייה והמסחר</w:t>
      </w:r>
      <w:r w:rsidR="006D6ED0">
        <w:rPr>
          <w:rtl/>
        </w:rPr>
        <w:t xml:space="preserve"> </w:t>
      </w:r>
      <w:r w:rsidRPr="00C95F0D">
        <w:rPr>
          <w:rtl/>
        </w:rPr>
        <w:t>ביום כ"ה בשבט התשנ"ג (16 בפברואר 1993):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פי</w:t>
      </w:r>
      <w:r w:rsidR="006D6ED0">
        <w:rPr>
          <w:rtl/>
        </w:rPr>
        <w:t xml:space="preserve"> </w:t>
      </w:r>
      <w:r w:rsidRPr="00C95F0D">
        <w:rPr>
          <w:rtl/>
        </w:rPr>
        <w:t>פרסום</w:t>
      </w:r>
      <w:r w:rsidR="006D6ED0">
        <w:rPr>
          <w:rtl/>
        </w:rPr>
        <w:t xml:space="preserve"> </w:t>
      </w:r>
      <w:r w:rsidRPr="00C95F0D">
        <w:rPr>
          <w:rtl/>
        </w:rPr>
        <w:t>ב"ידיעות</w:t>
      </w:r>
      <w:r w:rsidR="006D6ED0">
        <w:rPr>
          <w:rtl/>
        </w:rPr>
        <w:t xml:space="preserve"> </w:t>
      </w:r>
      <w:r w:rsidRPr="00C95F0D">
        <w:rPr>
          <w:rtl/>
        </w:rPr>
        <w:t>אחרונות",</w:t>
      </w:r>
      <w:r w:rsidR="006D6ED0">
        <w:rPr>
          <w:rtl/>
        </w:rPr>
        <w:t xml:space="preserve"> </w:t>
      </w:r>
      <w:r w:rsidRPr="00C95F0D">
        <w:rPr>
          <w:rtl/>
        </w:rPr>
        <w:t>יש כיום חופש מוחלט בתחום הריבית שגובים</w:t>
      </w:r>
      <w:r w:rsidR="006D6ED0">
        <w:rPr>
          <w:rtl/>
        </w:rPr>
        <w:t xml:space="preserve"> </w:t>
      </w:r>
      <w:r w:rsidRPr="00C95F0D">
        <w:rPr>
          <w:rtl/>
        </w:rPr>
        <w:t>סוחרים</w:t>
      </w:r>
      <w:r w:rsidR="006D6ED0">
        <w:rPr>
          <w:rtl/>
        </w:rPr>
        <w:t xml:space="preserve"> </w:t>
      </w:r>
      <w:r w:rsidRPr="00C95F0D">
        <w:rPr>
          <w:rtl/>
        </w:rPr>
        <w:t>על מכירת מוצרי חשמל בתשלומים, ולעתים קרובות הריבית בפועל אינה תואמת את</w:t>
      </w:r>
      <w:r w:rsidR="006D6ED0">
        <w:rPr>
          <w:rtl/>
        </w:rPr>
        <w:t xml:space="preserve"> </w:t>
      </w:r>
      <w:r w:rsidRPr="00C95F0D">
        <w:rPr>
          <w:rtl/>
        </w:rPr>
        <w:t>הריבית שעליה מצהירים הסוחרים.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חלק</w:t>
      </w:r>
      <w:r w:rsidR="006D6ED0">
        <w:rPr>
          <w:rtl/>
        </w:rPr>
        <w:t xml:space="preserve"> </w:t>
      </w:r>
      <w:r w:rsidRPr="00C95F0D">
        <w:rPr>
          <w:rtl/>
        </w:rPr>
        <w:t>מחנויות</w:t>
      </w:r>
      <w:r w:rsidR="006D6ED0">
        <w:rPr>
          <w:rtl/>
        </w:rPr>
        <w:t xml:space="preserve"> </w:t>
      </w:r>
      <w:r w:rsidRPr="00C95F0D">
        <w:rPr>
          <w:rtl/>
        </w:rPr>
        <w:t>החשמל לא מוכנות כלל למסור את שיעורי הריבית, ואלה שמוכנות לא</w:t>
      </w:r>
      <w:r w:rsidR="006D6ED0">
        <w:rPr>
          <w:rtl/>
        </w:rPr>
        <w:t xml:space="preserve"> </w:t>
      </w:r>
      <w:r w:rsidRPr="00C95F0D">
        <w:rPr>
          <w:rtl/>
        </w:rPr>
        <w:t>טרחו לציין בשילוט את הריבית על</w:t>
      </w:r>
      <w:r w:rsidR="006D6ED0">
        <w:rPr>
          <w:rtl/>
        </w:rPr>
        <w:t>-</w:t>
      </w:r>
      <w:r w:rsidRPr="00C95F0D">
        <w:rPr>
          <w:rtl/>
        </w:rPr>
        <w:t>פי חוק.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ברצוני לשאול: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1. האם ידועה לשר התעשייה והמסחר תופעה זו?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2.</w:t>
      </w:r>
      <w:r w:rsidR="006D6ED0">
        <w:rPr>
          <w:rtl/>
        </w:rPr>
        <w:t xml:space="preserve"> </w:t>
      </w:r>
      <w:r w:rsidRPr="00C95F0D">
        <w:rPr>
          <w:rtl/>
        </w:rPr>
        <w:t>האם</w:t>
      </w:r>
      <w:r w:rsidR="006D6ED0">
        <w:rPr>
          <w:rtl/>
        </w:rPr>
        <w:t xml:space="preserve"> </w:t>
      </w:r>
      <w:r w:rsidRPr="00C95F0D">
        <w:rPr>
          <w:rtl/>
        </w:rPr>
        <w:t>יש</w:t>
      </w:r>
      <w:r w:rsidR="006D6ED0">
        <w:rPr>
          <w:rtl/>
        </w:rPr>
        <w:t xml:space="preserve"> </w:t>
      </w:r>
      <w:r w:rsidRPr="00C95F0D">
        <w:rPr>
          <w:rtl/>
        </w:rPr>
        <w:t>לאפשר</w:t>
      </w:r>
      <w:r w:rsidR="006D6ED0">
        <w:rPr>
          <w:rtl/>
        </w:rPr>
        <w:t xml:space="preserve"> </w:t>
      </w:r>
      <w:r w:rsidRPr="00C95F0D">
        <w:rPr>
          <w:rtl/>
        </w:rPr>
        <w:t>לסוחרים</w:t>
      </w:r>
      <w:r w:rsidR="006D6ED0">
        <w:rPr>
          <w:rtl/>
        </w:rPr>
        <w:t xml:space="preserve"> </w:t>
      </w:r>
      <w:r w:rsidRPr="00C95F0D">
        <w:rPr>
          <w:rtl/>
        </w:rPr>
        <w:t>למכור</w:t>
      </w:r>
      <w:r w:rsidR="006D6ED0">
        <w:rPr>
          <w:rtl/>
        </w:rPr>
        <w:t xml:space="preserve"> </w:t>
      </w:r>
      <w:r w:rsidRPr="00C95F0D">
        <w:rPr>
          <w:rtl/>
        </w:rPr>
        <w:t>מוצרים כשהריבית שהם גובים מגיעה בפועל</w:t>
      </w:r>
      <w:r w:rsidR="006D6ED0">
        <w:rPr>
          <w:rtl/>
        </w:rPr>
        <w:t xml:space="preserve"> </w:t>
      </w:r>
      <w:r w:rsidRPr="00C95F0D">
        <w:rPr>
          <w:rtl/>
        </w:rPr>
        <w:t>ליותר מ</w:t>
      </w:r>
      <w:r w:rsidR="006D6ED0">
        <w:rPr>
          <w:rtl/>
        </w:rPr>
        <w:t>-</w:t>
      </w:r>
      <w:r w:rsidR="006D6ED0" w:rsidRPr="00C95F0D">
        <w:rPr>
          <w:rtl/>
        </w:rPr>
        <w:t>40</w:t>
      </w:r>
      <w:r w:rsidR="006D6ED0">
        <w:rPr>
          <w:rtl/>
        </w:rPr>
        <w:t>%</w:t>
      </w:r>
      <w:r w:rsidRPr="00C95F0D">
        <w:rPr>
          <w:rtl/>
        </w:rPr>
        <w:t>?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3. כיצד תימנע גביית ריבית כה גבוהה מצד סוחרים?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סגנית שר התעשייה והמסחר מ' לובלסקי: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1.</w:t>
      </w:r>
      <w:r w:rsidR="006D6ED0">
        <w:rPr>
          <w:rtl/>
        </w:rPr>
        <w:t xml:space="preserve"> </w:t>
      </w:r>
      <w:r w:rsidRPr="00C95F0D">
        <w:rPr>
          <w:rtl/>
        </w:rPr>
        <w:t>תופעת</w:t>
      </w:r>
      <w:r w:rsidR="006D6ED0">
        <w:rPr>
          <w:rtl/>
        </w:rPr>
        <w:t xml:space="preserve"> </w:t>
      </w:r>
      <w:r w:rsidRPr="00C95F0D">
        <w:rPr>
          <w:rtl/>
        </w:rPr>
        <w:t>האי</w:t>
      </w:r>
      <w:r w:rsidR="006D6ED0">
        <w:rPr>
          <w:rtl/>
        </w:rPr>
        <w:t>-</w:t>
      </w:r>
      <w:r w:rsidRPr="00C95F0D">
        <w:rPr>
          <w:rtl/>
        </w:rPr>
        <w:t>התאמה</w:t>
      </w:r>
      <w:r w:rsidR="006D6ED0">
        <w:rPr>
          <w:rtl/>
        </w:rPr>
        <w:t xml:space="preserve"> </w:t>
      </w:r>
      <w:r w:rsidRPr="00C95F0D">
        <w:rPr>
          <w:rtl/>
        </w:rPr>
        <w:t>בין</w:t>
      </w:r>
      <w:r w:rsidR="006D6ED0">
        <w:rPr>
          <w:rtl/>
        </w:rPr>
        <w:t xml:space="preserve"> </w:t>
      </w:r>
      <w:r w:rsidRPr="00C95F0D">
        <w:rPr>
          <w:rtl/>
        </w:rPr>
        <w:t>הריבית</w:t>
      </w:r>
      <w:r w:rsidR="006D6ED0">
        <w:rPr>
          <w:rtl/>
        </w:rPr>
        <w:t xml:space="preserve"> </w:t>
      </w:r>
      <w:r w:rsidRPr="00C95F0D">
        <w:rPr>
          <w:rtl/>
        </w:rPr>
        <w:t>המפורסמת</w:t>
      </w:r>
      <w:r w:rsidR="006D6ED0">
        <w:rPr>
          <w:rtl/>
        </w:rPr>
        <w:t xml:space="preserve"> </w:t>
      </w:r>
      <w:r w:rsidRPr="00C95F0D">
        <w:rPr>
          <w:rtl/>
        </w:rPr>
        <w:t>לבין</w:t>
      </w:r>
      <w:r w:rsidR="006D6ED0">
        <w:rPr>
          <w:rtl/>
        </w:rPr>
        <w:t xml:space="preserve"> </w:t>
      </w:r>
      <w:r w:rsidRPr="00C95F0D">
        <w:rPr>
          <w:rtl/>
        </w:rPr>
        <w:t>הריבית</w:t>
      </w:r>
      <w:r w:rsidR="006D6ED0">
        <w:rPr>
          <w:rtl/>
        </w:rPr>
        <w:t xml:space="preserve"> </w:t>
      </w:r>
      <w:r w:rsidRPr="00C95F0D">
        <w:rPr>
          <w:rtl/>
        </w:rPr>
        <w:t>בפועל,</w:t>
      </w:r>
      <w:r w:rsidR="006D6ED0">
        <w:rPr>
          <w:rtl/>
        </w:rPr>
        <w:t xml:space="preserve"> </w:t>
      </w:r>
      <w:r w:rsidRPr="00C95F0D">
        <w:rPr>
          <w:rtl/>
        </w:rPr>
        <w:t>ולעתים</w:t>
      </w:r>
      <w:r w:rsidR="006D6ED0">
        <w:rPr>
          <w:rtl/>
        </w:rPr>
        <w:t xml:space="preserve"> </w:t>
      </w:r>
      <w:r w:rsidRPr="00C95F0D">
        <w:rPr>
          <w:rtl/>
        </w:rPr>
        <w:t>אי</w:t>
      </w:r>
      <w:r w:rsidR="006D6ED0">
        <w:rPr>
          <w:rtl/>
        </w:rPr>
        <w:t>-</w:t>
      </w:r>
      <w:r w:rsidRPr="00C95F0D">
        <w:rPr>
          <w:rtl/>
        </w:rPr>
        <w:t>פרסום</w:t>
      </w:r>
      <w:r w:rsidR="006D6ED0">
        <w:rPr>
          <w:rtl/>
        </w:rPr>
        <w:t xml:space="preserve"> </w:t>
      </w:r>
      <w:r w:rsidRPr="00C95F0D">
        <w:rPr>
          <w:rtl/>
        </w:rPr>
        <w:t>הריבית</w:t>
      </w:r>
      <w:r w:rsidR="006D6ED0">
        <w:rPr>
          <w:rtl/>
        </w:rPr>
        <w:t xml:space="preserve"> </w:t>
      </w:r>
      <w:r w:rsidRPr="00C95F0D">
        <w:rPr>
          <w:rtl/>
        </w:rPr>
        <w:t>כלל,</w:t>
      </w:r>
      <w:r w:rsidR="006D6ED0">
        <w:rPr>
          <w:rtl/>
        </w:rPr>
        <w:t xml:space="preserve"> </w:t>
      </w:r>
      <w:r w:rsidRPr="00C95F0D">
        <w:rPr>
          <w:rtl/>
        </w:rPr>
        <w:t>ידועה</w:t>
      </w:r>
      <w:r w:rsidR="006D6ED0">
        <w:rPr>
          <w:rtl/>
        </w:rPr>
        <w:t xml:space="preserve"> </w:t>
      </w:r>
      <w:r w:rsidRPr="00C95F0D">
        <w:rPr>
          <w:rtl/>
        </w:rPr>
        <w:t>ומוכרת. קיימות תקנות הגנת הצרכן (מכירות באשראי,</w:t>
      </w:r>
      <w:r w:rsidR="006D6ED0">
        <w:rPr>
          <w:rtl/>
        </w:rPr>
        <w:t xml:space="preserve"> </w:t>
      </w:r>
      <w:r w:rsidRPr="00C95F0D">
        <w:rPr>
          <w:rtl/>
        </w:rPr>
        <w:t>מכירה</w:t>
      </w:r>
      <w:r w:rsidR="006D6ED0">
        <w:rPr>
          <w:rtl/>
        </w:rPr>
        <w:t xml:space="preserve"> </w:t>
      </w:r>
      <w:r w:rsidRPr="00C95F0D">
        <w:rPr>
          <w:rtl/>
        </w:rPr>
        <w:t>מיוחדת,</w:t>
      </w:r>
      <w:r w:rsidR="006D6ED0">
        <w:rPr>
          <w:rtl/>
        </w:rPr>
        <w:t xml:space="preserve"> </w:t>
      </w:r>
      <w:r w:rsidRPr="00C95F0D">
        <w:rPr>
          <w:rtl/>
        </w:rPr>
        <w:t>עסקה</w:t>
      </w:r>
      <w:r w:rsidR="006D6ED0">
        <w:rPr>
          <w:rtl/>
        </w:rPr>
        <w:t xml:space="preserve"> </w:t>
      </w:r>
      <w:r w:rsidRPr="00C95F0D">
        <w:rPr>
          <w:rtl/>
        </w:rPr>
        <w:t>ברוכלות),</w:t>
      </w:r>
      <w:r w:rsidR="006D6ED0">
        <w:rPr>
          <w:rtl/>
        </w:rPr>
        <w:t xml:space="preserve"> </w:t>
      </w:r>
      <w:r w:rsidRPr="00C95F0D">
        <w:rPr>
          <w:rtl/>
        </w:rPr>
        <w:t>התשמ"ג</w:t>
      </w:r>
      <w:r w:rsidR="006D6ED0">
        <w:rPr>
          <w:rtl/>
        </w:rPr>
        <w:t>–</w:t>
      </w:r>
      <w:r w:rsidRPr="00C95F0D">
        <w:rPr>
          <w:rtl/>
        </w:rPr>
        <w:t>1983,</w:t>
      </w:r>
      <w:r w:rsidR="006D6ED0">
        <w:rPr>
          <w:rtl/>
        </w:rPr>
        <w:t xml:space="preserve"> </w:t>
      </w:r>
      <w:r w:rsidRPr="00C95F0D">
        <w:rPr>
          <w:rtl/>
        </w:rPr>
        <w:t>המחייבות</w:t>
      </w:r>
      <w:r w:rsidR="006D6ED0">
        <w:rPr>
          <w:rtl/>
        </w:rPr>
        <w:t xml:space="preserve"> </w:t>
      </w:r>
      <w:r w:rsidRPr="00C95F0D">
        <w:rPr>
          <w:rtl/>
        </w:rPr>
        <w:t>למסור לצרכן את שיעורי</w:t>
      </w:r>
      <w:r w:rsidR="006D6ED0">
        <w:rPr>
          <w:rtl/>
        </w:rPr>
        <w:t xml:space="preserve"> </w:t>
      </w:r>
      <w:r w:rsidRPr="00C95F0D">
        <w:rPr>
          <w:rtl/>
        </w:rPr>
        <w:t>הריבית בעסקאות האשראי מעל 200 שקל, וכן לציינם בפרסומים.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2.</w:t>
      </w:r>
      <w:r w:rsidR="006D6ED0">
        <w:rPr>
          <w:rtl/>
        </w:rPr>
        <w:t xml:space="preserve"> </w:t>
      </w:r>
      <w:r w:rsidRPr="00C95F0D">
        <w:rPr>
          <w:rtl/>
        </w:rPr>
        <w:t>אין</w:t>
      </w:r>
      <w:r w:rsidR="006D6ED0">
        <w:rPr>
          <w:rtl/>
        </w:rPr>
        <w:t xml:space="preserve"> </w:t>
      </w:r>
      <w:r w:rsidRPr="00C95F0D">
        <w:rPr>
          <w:rtl/>
        </w:rPr>
        <w:t>משרדנו</w:t>
      </w:r>
      <w:r w:rsidR="006D6ED0">
        <w:rPr>
          <w:rtl/>
        </w:rPr>
        <w:t xml:space="preserve"> </w:t>
      </w:r>
      <w:r w:rsidRPr="00C95F0D">
        <w:rPr>
          <w:rtl/>
        </w:rPr>
        <w:t>מגביל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שיעור</w:t>
      </w:r>
      <w:r w:rsidR="006D6ED0">
        <w:rPr>
          <w:rtl/>
        </w:rPr>
        <w:t xml:space="preserve"> </w:t>
      </w:r>
      <w:r w:rsidRPr="00C95F0D">
        <w:rPr>
          <w:rtl/>
        </w:rPr>
        <w:t>הריבית, אלא דואג לגילוי נאות של הריבית</w:t>
      </w:r>
      <w:r w:rsidR="006D6ED0">
        <w:rPr>
          <w:rtl/>
        </w:rPr>
        <w:t xml:space="preserve"> </w:t>
      </w:r>
      <w:r w:rsidRPr="00C95F0D">
        <w:rPr>
          <w:rtl/>
        </w:rPr>
        <w:t>לצרכן,</w:t>
      </w:r>
      <w:r w:rsidR="006D6ED0">
        <w:rPr>
          <w:rtl/>
        </w:rPr>
        <w:t xml:space="preserve"> </w:t>
      </w:r>
      <w:r w:rsidRPr="00C95F0D">
        <w:rPr>
          <w:rtl/>
        </w:rPr>
        <w:t>ועל הצרכן להחליט אם לרכוש ובאילו תנאים ואם לקבל אשראי, כמוצע לו על</w:t>
      </w:r>
      <w:r w:rsidR="006D6ED0">
        <w:rPr>
          <w:rtl/>
        </w:rPr>
        <w:t>-</w:t>
      </w:r>
      <w:r w:rsidRPr="00C95F0D">
        <w:rPr>
          <w:rtl/>
        </w:rPr>
        <w:t>ידי</w:t>
      </w:r>
      <w:r w:rsidR="006D6ED0">
        <w:rPr>
          <w:rtl/>
        </w:rPr>
        <w:t xml:space="preserve"> </w:t>
      </w:r>
      <w:r w:rsidRPr="00C95F0D">
        <w:rPr>
          <w:rtl/>
        </w:rPr>
        <w:t>בעל העסק, בבנק, או לשלם במזומן.</w:t>
      </w:r>
    </w:p>
    <w:p w:rsidR="006D6ED0" w:rsidRDefault="006D6ED0" w:rsidP="006D6ED0">
      <w:pPr>
        <w:rPr>
          <w:rtl/>
        </w:rPr>
      </w:pPr>
    </w:p>
    <w:p w:rsidR="006D6ED0" w:rsidRDefault="00C95F0D" w:rsidP="005C567F">
      <w:pPr>
        <w:rPr>
          <w:rtl/>
        </w:rPr>
      </w:pPr>
      <w:r w:rsidRPr="00C95F0D">
        <w:rPr>
          <w:rtl/>
        </w:rPr>
        <w:t>3.</w:t>
      </w:r>
      <w:r w:rsidR="006D6ED0">
        <w:rPr>
          <w:rtl/>
        </w:rPr>
        <w:t xml:space="preserve"> </w:t>
      </w:r>
      <w:r w:rsidRPr="00C95F0D">
        <w:rPr>
          <w:rtl/>
        </w:rPr>
        <w:t>משרדנו</w:t>
      </w:r>
      <w:r w:rsidR="006D6ED0">
        <w:rPr>
          <w:rtl/>
        </w:rPr>
        <w:t xml:space="preserve"> </w:t>
      </w:r>
      <w:r w:rsidRPr="00C95F0D">
        <w:rPr>
          <w:rtl/>
        </w:rPr>
        <w:t>מפרסם,</w:t>
      </w:r>
      <w:r w:rsidR="006D6ED0">
        <w:rPr>
          <w:rtl/>
        </w:rPr>
        <w:t xml:space="preserve"> </w:t>
      </w:r>
      <w:r w:rsidRPr="00C95F0D">
        <w:rPr>
          <w:rtl/>
        </w:rPr>
        <w:t>מדריך,</w:t>
      </w:r>
      <w:r w:rsidR="006D6ED0">
        <w:rPr>
          <w:rtl/>
        </w:rPr>
        <w:t xml:space="preserve"> </w:t>
      </w:r>
      <w:r w:rsidRPr="00C95F0D">
        <w:rPr>
          <w:rtl/>
        </w:rPr>
        <w:t>מסביר ואוכף את כל נושא המכירות באשראי במשך כל</w:t>
      </w:r>
      <w:r w:rsidR="006D6ED0">
        <w:rPr>
          <w:rtl/>
        </w:rPr>
        <w:t xml:space="preserve"> </w:t>
      </w:r>
      <w:r w:rsidRPr="00C95F0D">
        <w:rPr>
          <w:rtl/>
        </w:rPr>
        <w:t>השנה,</w:t>
      </w:r>
      <w:r w:rsidR="006D6ED0">
        <w:rPr>
          <w:rtl/>
        </w:rPr>
        <w:t xml:space="preserve"> </w:t>
      </w:r>
      <w:r w:rsidRPr="00C95F0D">
        <w:rPr>
          <w:rtl/>
        </w:rPr>
        <w:t>והעבריינים</w:t>
      </w:r>
      <w:r w:rsidR="006D6ED0">
        <w:rPr>
          <w:rtl/>
        </w:rPr>
        <w:t xml:space="preserve"> </w:t>
      </w:r>
      <w:r w:rsidRPr="00C95F0D">
        <w:rPr>
          <w:rtl/>
        </w:rPr>
        <w:t>נקנסים על העבירות הנ"ל. לקראת חג הפסח האחרון נערך מבצע ארצי</w:t>
      </w:r>
      <w:r w:rsidR="006D6ED0">
        <w:rPr>
          <w:rtl/>
        </w:rPr>
        <w:t xml:space="preserve"> </w:t>
      </w:r>
      <w:r w:rsidRPr="00C95F0D">
        <w:rPr>
          <w:rtl/>
        </w:rPr>
        <w:t>בנושא</w:t>
      </w:r>
      <w:r w:rsidR="006D6ED0">
        <w:rPr>
          <w:rtl/>
        </w:rPr>
        <w:t xml:space="preserve"> </w:t>
      </w:r>
      <w:r w:rsidRPr="00C95F0D">
        <w:rPr>
          <w:rtl/>
        </w:rPr>
        <w:t>זה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ידי</w:t>
      </w:r>
      <w:r w:rsidR="006D6ED0">
        <w:rPr>
          <w:rtl/>
        </w:rPr>
        <w:t xml:space="preserve"> </w:t>
      </w:r>
      <w:r w:rsidRPr="00C95F0D">
        <w:rPr>
          <w:rtl/>
        </w:rPr>
        <w:t>פקחי</w:t>
      </w:r>
      <w:r w:rsidR="006D6ED0">
        <w:rPr>
          <w:rtl/>
        </w:rPr>
        <w:t xml:space="preserve"> </w:t>
      </w:r>
      <w:r w:rsidRPr="00C95F0D">
        <w:rPr>
          <w:rtl/>
        </w:rPr>
        <w:t>משרדנו.</w:t>
      </w:r>
      <w:r w:rsidR="006D6ED0">
        <w:rPr>
          <w:rtl/>
        </w:rPr>
        <w:t xml:space="preserve"> </w:t>
      </w:r>
      <w:r w:rsidRPr="00C95F0D">
        <w:rPr>
          <w:rtl/>
        </w:rPr>
        <w:t>מבצע</w:t>
      </w:r>
      <w:r w:rsidR="006D6ED0">
        <w:rPr>
          <w:rtl/>
        </w:rPr>
        <w:t xml:space="preserve"> </w:t>
      </w:r>
      <w:r w:rsidRPr="00C95F0D">
        <w:rPr>
          <w:rtl/>
        </w:rPr>
        <w:t>זה</w:t>
      </w:r>
      <w:r w:rsidR="006D6ED0">
        <w:rPr>
          <w:rtl/>
        </w:rPr>
        <w:t xml:space="preserve"> </w:t>
      </w:r>
      <w:r w:rsidRPr="00C95F0D">
        <w:rPr>
          <w:rtl/>
        </w:rPr>
        <w:t>החל</w:t>
      </w:r>
      <w:r w:rsidR="006D6ED0">
        <w:rPr>
          <w:rtl/>
        </w:rPr>
        <w:t xml:space="preserve"> </w:t>
      </w:r>
      <w:r w:rsidRPr="00C95F0D">
        <w:rPr>
          <w:rtl/>
        </w:rPr>
        <w:t>ב</w:t>
      </w:r>
      <w:r w:rsidR="006D6ED0">
        <w:rPr>
          <w:rtl/>
        </w:rPr>
        <w:t>-</w:t>
      </w:r>
      <w:r w:rsidRPr="00C95F0D">
        <w:rPr>
          <w:rtl/>
        </w:rPr>
        <w:t>9 בנובמבר 1993 באילת, נמשך</w:t>
      </w:r>
      <w:r w:rsidR="006D6ED0">
        <w:rPr>
          <w:rtl/>
        </w:rPr>
        <w:t xml:space="preserve"> </w:t>
      </w:r>
      <w:r w:rsidRPr="00C95F0D">
        <w:rPr>
          <w:rtl/>
        </w:rPr>
        <w:t>בתל</w:t>
      </w:r>
      <w:r w:rsidR="006D6ED0">
        <w:rPr>
          <w:rtl/>
        </w:rPr>
        <w:t>-</w:t>
      </w:r>
      <w:r w:rsidRPr="00C95F0D">
        <w:rPr>
          <w:rtl/>
        </w:rPr>
        <w:t>אביב</w:t>
      </w:r>
      <w:r w:rsidR="006D6ED0">
        <w:rPr>
          <w:rtl/>
        </w:rPr>
        <w:t xml:space="preserve"> </w:t>
      </w:r>
      <w:r w:rsidRPr="00C95F0D">
        <w:rPr>
          <w:rtl/>
        </w:rPr>
        <w:t>בתאריכים</w:t>
      </w:r>
      <w:r w:rsidR="006D6ED0">
        <w:rPr>
          <w:rtl/>
        </w:rPr>
        <w:t xml:space="preserve"> </w:t>
      </w:r>
      <w:r w:rsidRPr="00C95F0D">
        <w:rPr>
          <w:rtl/>
        </w:rPr>
        <w:t>17</w:t>
      </w:r>
      <w:r w:rsidR="005C567F">
        <w:rPr>
          <w:rFonts w:hint="cs"/>
          <w:rtl/>
        </w:rPr>
        <w:t>-</w:t>
      </w:r>
      <w:r w:rsidRPr="00C95F0D">
        <w:rPr>
          <w:rtl/>
        </w:rPr>
        <w:t>16</w:t>
      </w:r>
      <w:r w:rsidR="006D6ED0">
        <w:rPr>
          <w:rtl/>
        </w:rPr>
        <w:t xml:space="preserve"> </w:t>
      </w:r>
      <w:r w:rsidRPr="00C95F0D">
        <w:rPr>
          <w:rtl/>
        </w:rPr>
        <w:t>במרס</w:t>
      </w:r>
      <w:r w:rsidR="006D6ED0">
        <w:rPr>
          <w:rtl/>
        </w:rPr>
        <w:t xml:space="preserve"> </w:t>
      </w:r>
      <w:r w:rsidRPr="00C95F0D">
        <w:rPr>
          <w:rtl/>
        </w:rPr>
        <w:t>1993, בחיפה ב</w:t>
      </w:r>
      <w:r w:rsidR="006D6ED0">
        <w:rPr>
          <w:rtl/>
        </w:rPr>
        <w:t>-</w:t>
      </w:r>
      <w:r w:rsidRPr="00C95F0D">
        <w:rPr>
          <w:rtl/>
        </w:rPr>
        <w:t>24</w:t>
      </w:r>
      <w:r w:rsidR="005C567F">
        <w:rPr>
          <w:rFonts w:hint="cs"/>
          <w:rtl/>
        </w:rPr>
        <w:t>-</w:t>
      </w:r>
      <w:r w:rsidRPr="00C95F0D">
        <w:rPr>
          <w:rtl/>
        </w:rPr>
        <w:t xml:space="preserve">23 במרס 1993 </w:t>
      </w:r>
      <w:r w:rsidR="006D6ED0">
        <w:rPr>
          <w:rtl/>
        </w:rPr>
        <w:t>–</w:t>
      </w:r>
      <w:r w:rsidRPr="00C95F0D">
        <w:rPr>
          <w:rtl/>
        </w:rPr>
        <w:t xml:space="preserve"> הכול לקראת חג</w:t>
      </w:r>
      <w:r w:rsidR="006D6ED0">
        <w:rPr>
          <w:rtl/>
        </w:rPr>
        <w:t xml:space="preserve"> </w:t>
      </w:r>
      <w:r w:rsidRPr="00C95F0D">
        <w:rPr>
          <w:rtl/>
        </w:rPr>
        <w:t>הפסח</w:t>
      </w:r>
      <w:r w:rsidR="006D6ED0">
        <w:rPr>
          <w:rtl/>
        </w:rPr>
        <w:t xml:space="preserve"> – </w:t>
      </w:r>
      <w:r w:rsidRPr="00C95F0D">
        <w:rPr>
          <w:rtl/>
        </w:rPr>
        <w:t>והסתיים</w:t>
      </w:r>
      <w:r w:rsidR="006D6ED0">
        <w:rPr>
          <w:rtl/>
        </w:rPr>
        <w:t xml:space="preserve"> </w:t>
      </w:r>
      <w:r w:rsidRPr="00C95F0D">
        <w:rPr>
          <w:rtl/>
        </w:rPr>
        <w:t>בירושלים</w:t>
      </w:r>
      <w:r w:rsidR="006D6ED0">
        <w:rPr>
          <w:rtl/>
        </w:rPr>
        <w:t xml:space="preserve"> </w:t>
      </w:r>
      <w:r w:rsidRPr="00C95F0D">
        <w:rPr>
          <w:rtl/>
        </w:rPr>
        <w:t>ב</w:t>
      </w:r>
      <w:r w:rsidR="006D6ED0">
        <w:rPr>
          <w:rtl/>
        </w:rPr>
        <w:t>-</w:t>
      </w:r>
      <w:r w:rsidRPr="00C95F0D">
        <w:rPr>
          <w:rtl/>
        </w:rPr>
        <w:t>30</w:t>
      </w:r>
      <w:r w:rsidR="005C567F">
        <w:rPr>
          <w:rFonts w:hint="cs"/>
          <w:rtl/>
        </w:rPr>
        <w:t>-</w:t>
      </w:r>
      <w:r w:rsidRPr="00C95F0D">
        <w:rPr>
          <w:rtl/>
        </w:rPr>
        <w:t>29 במרס 1993. בסך הכול נערכו 70 ביקורות בתחום</w:t>
      </w:r>
      <w:r w:rsidR="006D6ED0">
        <w:rPr>
          <w:rtl/>
        </w:rPr>
        <w:t xml:space="preserve"> </w:t>
      </w:r>
      <w:r w:rsidRPr="00C95F0D">
        <w:rPr>
          <w:rtl/>
        </w:rPr>
        <w:t>המכירות</w:t>
      </w:r>
      <w:r w:rsidR="006D6ED0">
        <w:rPr>
          <w:rtl/>
        </w:rPr>
        <w:t xml:space="preserve"> </w:t>
      </w:r>
      <w:r w:rsidRPr="00C95F0D">
        <w:rPr>
          <w:rtl/>
        </w:rPr>
        <w:t>באשראי,</w:t>
      </w:r>
      <w:r w:rsidR="006D6ED0">
        <w:rPr>
          <w:rtl/>
        </w:rPr>
        <w:t xml:space="preserve"> </w:t>
      </w:r>
      <w:r w:rsidRPr="00C95F0D">
        <w:rPr>
          <w:rtl/>
        </w:rPr>
        <w:t>נמצאו</w:t>
      </w:r>
      <w:r w:rsidR="006D6ED0">
        <w:rPr>
          <w:rtl/>
        </w:rPr>
        <w:t xml:space="preserve"> </w:t>
      </w:r>
      <w:r w:rsidRPr="00C95F0D">
        <w:rPr>
          <w:rtl/>
        </w:rPr>
        <w:t>29</w:t>
      </w:r>
      <w:r w:rsidR="006D6ED0">
        <w:rPr>
          <w:rtl/>
        </w:rPr>
        <w:t xml:space="preserve"> </w:t>
      </w:r>
      <w:r w:rsidRPr="00C95F0D">
        <w:rPr>
          <w:rtl/>
        </w:rPr>
        <w:t>חריגים</w:t>
      </w:r>
      <w:r w:rsidR="006D6ED0">
        <w:rPr>
          <w:rtl/>
        </w:rPr>
        <w:t xml:space="preserve"> </w:t>
      </w:r>
      <w:r w:rsidRPr="00C95F0D">
        <w:rPr>
          <w:rtl/>
        </w:rPr>
        <w:t>שבהם</w:t>
      </w:r>
      <w:r w:rsidR="006D6ED0">
        <w:rPr>
          <w:rtl/>
        </w:rPr>
        <w:t xml:space="preserve"> </w:t>
      </w:r>
      <w:r w:rsidRPr="00C95F0D">
        <w:rPr>
          <w:rtl/>
        </w:rPr>
        <w:t>פורסמה ריבית שגויה או לא פורסמה כלל</w:t>
      </w:r>
      <w:r w:rsidR="006D6ED0">
        <w:rPr>
          <w:rtl/>
        </w:rPr>
        <w:t xml:space="preserve"> </w:t>
      </w:r>
      <w:r w:rsidRPr="00C95F0D">
        <w:rPr>
          <w:rtl/>
        </w:rPr>
        <w:t>הריבית.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שאלה נוספת לחבר הכנסת רענן כהן, בבקשה.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רענן כהן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מודה</w:t>
      </w:r>
      <w:r w:rsidR="006D6ED0">
        <w:rPr>
          <w:rtl/>
        </w:rPr>
        <w:t xml:space="preserve"> </w:t>
      </w:r>
      <w:r w:rsidRPr="00C95F0D">
        <w:rPr>
          <w:rtl/>
        </w:rPr>
        <w:t>לך מאוד, גברתי סגנית השר. חברי הכנסת, תקנות</w:t>
      </w:r>
      <w:r w:rsidR="006D6ED0">
        <w:rPr>
          <w:rtl/>
        </w:rPr>
        <w:t xml:space="preserve"> </w:t>
      </w:r>
      <w:r w:rsidRPr="00C95F0D">
        <w:rPr>
          <w:rtl/>
        </w:rPr>
        <w:t>לחוד</w:t>
      </w:r>
      <w:r w:rsidR="006D6ED0">
        <w:rPr>
          <w:rtl/>
        </w:rPr>
        <w:t xml:space="preserve"> </w:t>
      </w:r>
      <w:r w:rsidRPr="00C95F0D">
        <w:rPr>
          <w:rtl/>
        </w:rPr>
        <w:t>ומציאות לחוד. השאלה המרכזית שאני רוצה לשאול: האם יש במשרד התעשייה והמסחר</w:t>
      </w:r>
      <w:r w:rsidR="006D6ED0">
        <w:rPr>
          <w:rtl/>
        </w:rPr>
        <w:t xml:space="preserve"> </w:t>
      </w:r>
      <w:r w:rsidRPr="00C95F0D">
        <w:rPr>
          <w:rtl/>
        </w:rPr>
        <w:t>חוליות</w:t>
      </w:r>
      <w:r w:rsidR="006D6ED0">
        <w:rPr>
          <w:rtl/>
        </w:rPr>
        <w:t xml:space="preserve"> </w:t>
      </w:r>
      <w:r w:rsidRPr="00C95F0D">
        <w:rPr>
          <w:rtl/>
        </w:rPr>
        <w:t>פיקוח</w:t>
      </w:r>
      <w:r w:rsidR="006D6ED0">
        <w:rPr>
          <w:rtl/>
        </w:rPr>
        <w:t xml:space="preserve"> </w:t>
      </w:r>
      <w:r w:rsidRPr="00C95F0D">
        <w:rPr>
          <w:rtl/>
        </w:rPr>
        <w:t>המבצעות</w:t>
      </w:r>
      <w:r w:rsidR="006D6ED0">
        <w:rPr>
          <w:rtl/>
        </w:rPr>
        <w:t xml:space="preserve"> </w:t>
      </w:r>
      <w:r w:rsidRPr="00C95F0D">
        <w:rPr>
          <w:rtl/>
        </w:rPr>
        <w:t>אכיפה</w:t>
      </w:r>
      <w:r w:rsidR="006D6ED0">
        <w:rPr>
          <w:rtl/>
        </w:rPr>
        <w:t xml:space="preserve"> </w:t>
      </w:r>
      <w:r w:rsidRPr="00C95F0D">
        <w:rPr>
          <w:rtl/>
        </w:rPr>
        <w:t>ומוודאות כי בחנויות החשמל אכן מציינים את שיעורי</w:t>
      </w:r>
      <w:r w:rsidR="006D6ED0">
        <w:rPr>
          <w:rtl/>
        </w:rPr>
        <w:t xml:space="preserve"> </w:t>
      </w:r>
      <w:r w:rsidRPr="00C95F0D">
        <w:rPr>
          <w:rtl/>
        </w:rPr>
        <w:t>הריבית?</w:t>
      </w:r>
      <w:r w:rsidR="006D6ED0">
        <w:rPr>
          <w:rtl/>
        </w:rPr>
        <w:t xml:space="preserve"> </w:t>
      </w:r>
      <w:r w:rsidRPr="00C95F0D">
        <w:rPr>
          <w:rtl/>
        </w:rPr>
        <w:t>ואם</w:t>
      </w:r>
      <w:r w:rsidR="006D6ED0">
        <w:rPr>
          <w:rtl/>
        </w:rPr>
        <w:t xml:space="preserve"> </w:t>
      </w:r>
      <w:r w:rsidRPr="00C95F0D">
        <w:rPr>
          <w:rtl/>
        </w:rPr>
        <w:t>הפעולה</w:t>
      </w:r>
      <w:r w:rsidR="006D6ED0">
        <w:rPr>
          <w:rtl/>
        </w:rPr>
        <w:t xml:space="preserve"> </w:t>
      </w:r>
      <w:r w:rsidRPr="00C95F0D">
        <w:rPr>
          <w:rtl/>
        </w:rPr>
        <w:t>הזאת נעשית בניגוד לתקינה ובניגוד לחוק, איזו סנקציה אנחנו</w:t>
      </w:r>
      <w:r w:rsidR="006D6ED0">
        <w:rPr>
          <w:rtl/>
        </w:rPr>
        <w:t xml:space="preserve"> </w:t>
      </w:r>
      <w:r w:rsidRPr="00C95F0D">
        <w:rPr>
          <w:rtl/>
        </w:rPr>
        <w:t>מטילים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אותו</w:t>
      </w:r>
      <w:r w:rsidR="006D6ED0">
        <w:rPr>
          <w:rtl/>
        </w:rPr>
        <w:t xml:space="preserve"> </w:t>
      </w:r>
      <w:r w:rsidRPr="00C95F0D">
        <w:rPr>
          <w:rtl/>
        </w:rPr>
        <w:t>בעל</w:t>
      </w:r>
      <w:r w:rsidR="006D6ED0">
        <w:rPr>
          <w:rtl/>
        </w:rPr>
        <w:t xml:space="preserve"> </w:t>
      </w:r>
      <w:r w:rsidRPr="00C95F0D">
        <w:rPr>
          <w:rtl/>
        </w:rPr>
        <w:t>חנות המוכר בצורה שאיננה לפי התקנות וגוזל כספים מציבורים</w:t>
      </w:r>
      <w:r w:rsidR="006D6ED0">
        <w:rPr>
          <w:rtl/>
        </w:rPr>
        <w:t xml:space="preserve"> </w:t>
      </w:r>
      <w:r w:rsidRPr="00C95F0D">
        <w:rPr>
          <w:rtl/>
        </w:rPr>
        <w:t>שונים שלא לצורך ולא על</w:t>
      </w:r>
      <w:r w:rsidR="006D6ED0">
        <w:rPr>
          <w:rtl/>
        </w:rPr>
        <w:t>-</w:t>
      </w:r>
      <w:r w:rsidRPr="00C95F0D">
        <w:rPr>
          <w:rtl/>
        </w:rPr>
        <w:t>פי החוק?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בבקשה, גברתי.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סגנית שר התעשייה והמסחר מ' לובלסקי: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 חבר הכנסת רענן כהן, הפקחים במשרד התעשייה והמסחר משתדלים</w:t>
      </w:r>
      <w:r w:rsidR="006D6ED0">
        <w:rPr>
          <w:rtl/>
        </w:rPr>
        <w:t xml:space="preserve"> </w:t>
      </w:r>
      <w:r w:rsidRPr="00C95F0D">
        <w:rPr>
          <w:rtl/>
        </w:rPr>
        <w:t>לפקח</w:t>
      </w:r>
      <w:r w:rsidR="006D6ED0">
        <w:rPr>
          <w:rtl/>
        </w:rPr>
        <w:t xml:space="preserve"> </w:t>
      </w:r>
      <w:r w:rsidRPr="00C95F0D">
        <w:rPr>
          <w:rtl/>
        </w:rPr>
        <w:t>גם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המכירות</w:t>
      </w:r>
      <w:r w:rsidR="006D6ED0">
        <w:rPr>
          <w:rtl/>
        </w:rPr>
        <w:t xml:space="preserve"> </w:t>
      </w:r>
      <w:r w:rsidRPr="00C95F0D">
        <w:rPr>
          <w:rtl/>
        </w:rPr>
        <w:t>באשראי,</w:t>
      </w:r>
      <w:r w:rsidR="006D6ED0">
        <w:rPr>
          <w:rtl/>
        </w:rPr>
        <w:t xml:space="preserve"> </w:t>
      </w:r>
      <w:r w:rsidRPr="00C95F0D">
        <w:rPr>
          <w:rtl/>
        </w:rPr>
        <w:t>כפי</w:t>
      </w:r>
      <w:r w:rsidR="006D6ED0">
        <w:rPr>
          <w:rtl/>
        </w:rPr>
        <w:t xml:space="preserve"> </w:t>
      </w:r>
      <w:r w:rsidRPr="00C95F0D">
        <w:rPr>
          <w:rtl/>
        </w:rPr>
        <w:t>שציינת,</w:t>
      </w:r>
      <w:r w:rsidR="006D6ED0">
        <w:rPr>
          <w:rtl/>
        </w:rPr>
        <w:t xml:space="preserve"> </w:t>
      </w:r>
      <w:r w:rsidRPr="00C95F0D">
        <w:rPr>
          <w:rtl/>
        </w:rPr>
        <w:t>בצדק, בייחוד של מוצרי אלקטרוניקה</w:t>
      </w:r>
      <w:r w:rsidR="006D6ED0">
        <w:rPr>
          <w:rtl/>
        </w:rPr>
        <w:t xml:space="preserve"> </w:t>
      </w:r>
      <w:r w:rsidRPr="00C95F0D">
        <w:rPr>
          <w:rtl/>
        </w:rPr>
        <w:t>ורהיטים.</w:t>
      </w:r>
      <w:r w:rsidR="006D6ED0">
        <w:rPr>
          <w:rtl/>
        </w:rPr>
        <w:t xml:space="preserve"> </w:t>
      </w:r>
      <w:r w:rsidRPr="00C95F0D">
        <w:rPr>
          <w:rtl/>
        </w:rPr>
        <w:t>לצערי הרב, לציבור עצמו קשה מאוד להבין באיזו ריבית הוא מחויב כאשר הוא</w:t>
      </w:r>
      <w:r w:rsidR="006D6ED0">
        <w:rPr>
          <w:rtl/>
        </w:rPr>
        <w:t xml:space="preserve"> </w:t>
      </w:r>
      <w:r w:rsidRPr="00C95F0D">
        <w:rPr>
          <w:rtl/>
        </w:rPr>
        <w:t>קונה</w:t>
      </w:r>
      <w:r w:rsidR="006D6ED0">
        <w:rPr>
          <w:rtl/>
        </w:rPr>
        <w:t xml:space="preserve"> </w:t>
      </w:r>
      <w:r w:rsidRPr="00C95F0D">
        <w:rPr>
          <w:rtl/>
        </w:rPr>
        <w:t>באשראי.</w:t>
      </w:r>
      <w:r w:rsidR="006D6ED0">
        <w:rPr>
          <w:rtl/>
        </w:rPr>
        <w:t xml:space="preserve"> </w:t>
      </w:r>
      <w:r w:rsidRPr="00C95F0D">
        <w:rPr>
          <w:rtl/>
        </w:rPr>
        <w:t>לפעמים החישוב מאוד מסובך. לכן פעולת הסברה לציבור היא הרבה יותר</w:t>
      </w:r>
      <w:r w:rsidR="006D6ED0">
        <w:rPr>
          <w:rtl/>
        </w:rPr>
        <w:t xml:space="preserve"> </w:t>
      </w:r>
      <w:r w:rsidRPr="00C95F0D">
        <w:rPr>
          <w:rtl/>
        </w:rPr>
        <w:t>משמעותית</w:t>
      </w:r>
      <w:r w:rsidR="006D6ED0">
        <w:rPr>
          <w:rtl/>
        </w:rPr>
        <w:t xml:space="preserve"> </w:t>
      </w:r>
      <w:r w:rsidRPr="00C95F0D">
        <w:rPr>
          <w:rtl/>
        </w:rPr>
        <w:t>מאשר</w:t>
      </w:r>
      <w:r w:rsidR="006D6ED0">
        <w:rPr>
          <w:rtl/>
        </w:rPr>
        <w:t xml:space="preserve"> </w:t>
      </w:r>
      <w:r w:rsidRPr="00C95F0D">
        <w:rPr>
          <w:rtl/>
        </w:rPr>
        <w:t>הקנסות.</w:t>
      </w:r>
      <w:r w:rsidR="006D6ED0">
        <w:rPr>
          <w:rtl/>
        </w:rPr>
        <w:t xml:space="preserve"> </w:t>
      </w:r>
      <w:r w:rsidRPr="00C95F0D">
        <w:rPr>
          <w:rtl/>
        </w:rPr>
        <w:t>בדרך כלל הקנסות הן עבירה מינהלית, בשיעור של 800 שקל.</w:t>
      </w:r>
      <w:r w:rsidR="006D6ED0">
        <w:rPr>
          <w:rtl/>
        </w:rPr>
        <w:t xml:space="preserve"> </w:t>
      </w:r>
      <w:r w:rsidRPr="00C95F0D">
        <w:rPr>
          <w:rtl/>
        </w:rPr>
        <w:t>בעיני, זהו קנס נמוך מאוד. זה מובא לבית</w:t>
      </w:r>
      <w:r w:rsidR="006D6ED0">
        <w:rPr>
          <w:rtl/>
        </w:rPr>
        <w:t>-</w:t>
      </w:r>
      <w:r w:rsidRPr="00C95F0D">
        <w:rPr>
          <w:rtl/>
        </w:rPr>
        <w:t>המשפט, לעתים על</w:t>
      </w:r>
      <w:r w:rsidR="006D6ED0">
        <w:rPr>
          <w:rtl/>
        </w:rPr>
        <w:t>-</w:t>
      </w:r>
      <w:r w:rsidRPr="00C95F0D">
        <w:rPr>
          <w:rtl/>
        </w:rPr>
        <w:t>פי החלטות השופט.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אינני</w:t>
      </w:r>
      <w:r w:rsidR="006D6ED0">
        <w:rPr>
          <w:rtl/>
        </w:rPr>
        <w:t xml:space="preserve"> </w:t>
      </w:r>
      <w:r w:rsidRPr="00C95F0D">
        <w:rPr>
          <w:rtl/>
        </w:rPr>
        <w:t>יכולה</w:t>
      </w:r>
      <w:r w:rsidR="006D6ED0">
        <w:rPr>
          <w:rtl/>
        </w:rPr>
        <w:t xml:space="preserve"> </w:t>
      </w:r>
      <w:r w:rsidRPr="00C95F0D">
        <w:rPr>
          <w:rtl/>
        </w:rPr>
        <w:t>להגיד</w:t>
      </w:r>
      <w:r w:rsidR="006D6ED0">
        <w:rPr>
          <w:rtl/>
        </w:rPr>
        <w:t xml:space="preserve"> </w:t>
      </w:r>
      <w:r w:rsidRPr="00C95F0D">
        <w:rPr>
          <w:rtl/>
        </w:rPr>
        <w:t>לך בצורה חד</w:t>
      </w:r>
      <w:r w:rsidR="006D6ED0">
        <w:rPr>
          <w:rtl/>
        </w:rPr>
        <w:t>-</w:t>
      </w:r>
      <w:r w:rsidRPr="00C95F0D">
        <w:rPr>
          <w:rtl/>
        </w:rPr>
        <w:t>משמעית, שכל מה שנעשה היום במכירות באשראי</w:t>
      </w:r>
      <w:r w:rsidR="006D6ED0">
        <w:rPr>
          <w:rtl/>
        </w:rPr>
        <w:t xml:space="preserve"> </w:t>
      </w:r>
      <w:r w:rsidRPr="00C95F0D">
        <w:rPr>
          <w:rtl/>
        </w:rPr>
        <w:t>במדינת ישראל הוא אכן בפיקוח, לפחות בנושא של גילוי נאות. אבל, כאמור, לרשות משרד</w:t>
      </w:r>
      <w:r w:rsidR="006D6ED0">
        <w:rPr>
          <w:rtl/>
        </w:rPr>
        <w:t xml:space="preserve"> </w:t>
      </w:r>
      <w:r w:rsidRPr="00C95F0D">
        <w:rPr>
          <w:rtl/>
        </w:rPr>
        <w:t>התעשייה והמסחר במחוזות עומדים בסך הכול בין 35 ל</w:t>
      </w:r>
      <w:r w:rsidR="006D6ED0">
        <w:rPr>
          <w:rtl/>
        </w:rPr>
        <w:t>-</w:t>
      </w:r>
      <w:r w:rsidRPr="00C95F0D">
        <w:rPr>
          <w:rtl/>
        </w:rPr>
        <w:t>40 פקחים, והם שצריכים לאכוף את</w:t>
      </w:r>
      <w:r w:rsidR="006D6ED0">
        <w:rPr>
          <w:rtl/>
        </w:rPr>
        <w:t xml:space="preserve"> </w:t>
      </w:r>
      <w:r w:rsidRPr="00C95F0D">
        <w:rPr>
          <w:rtl/>
        </w:rPr>
        <w:t>חוק הגנת הצרכן כולו.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על כל פנים, הערתך ודבריך נלקחו לתשומת לבי בתפקידי במשרד התעשייה והמסחר.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1"/>
        <w:rPr>
          <w:rtl/>
        </w:rPr>
      </w:pPr>
      <w:bookmarkStart w:id="7" w:name="_Toc457300466"/>
      <w:r w:rsidRPr="006D6ED0">
        <w:rPr>
          <w:rtl/>
        </w:rPr>
        <w:t>תקינת מוצרי צריכה</w:t>
      </w:r>
      <w:bookmarkEnd w:id="7"/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ז' המר שאל את שר התעשייה והמסחר</w:t>
      </w:r>
      <w:r w:rsidR="006D6ED0">
        <w:rPr>
          <w:rtl/>
        </w:rPr>
        <w:t xml:space="preserve"> </w:t>
      </w:r>
      <w:r w:rsidRPr="00C95F0D">
        <w:rPr>
          <w:rtl/>
        </w:rPr>
        <w:t>ביום כ"ח באדר התשנ"ג (21 במרס 1993):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דוח</w:t>
      </w:r>
      <w:r w:rsidR="006D6ED0">
        <w:rPr>
          <w:rtl/>
        </w:rPr>
        <w:t xml:space="preserve"> </w:t>
      </w:r>
      <w:r w:rsidRPr="00C95F0D">
        <w:rPr>
          <w:rtl/>
        </w:rPr>
        <w:t>מבקרת המדינה, כפי שנדון בועדת המשנה של הוועדה לענייני ביקורת המדינה,</w:t>
      </w:r>
      <w:r w:rsidR="006D6ED0">
        <w:rPr>
          <w:rtl/>
        </w:rPr>
        <w:t xml:space="preserve"> </w:t>
      </w:r>
      <w:r w:rsidRPr="00C95F0D">
        <w:rPr>
          <w:rtl/>
        </w:rPr>
        <w:t>מדבר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כך</w:t>
      </w:r>
      <w:r w:rsidR="006D6ED0">
        <w:rPr>
          <w:rtl/>
        </w:rPr>
        <w:t xml:space="preserve"> </w:t>
      </w:r>
      <w:r w:rsidRPr="00C95F0D">
        <w:rPr>
          <w:rtl/>
        </w:rPr>
        <w:t>ש</w:t>
      </w:r>
      <w:r w:rsidR="006D6ED0">
        <w:rPr>
          <w:rtl/>
        </w:rPr>
        <w:t>-</w:t>
      </w:r>
      <w:r w:rsidR="006D6ED0" w:rsidRPr="00C95F0D">
        <w:rPr>
          <w:rtl/>
        </w:rPr>
        <w:t>88</w:t>
      </w:r>
      <w:r w:rsidR="006D6ED0">
        <w:rPr>
          <w:rtl/>
        </w:rPr>
        <w:t xml:space="preserve">% </w:t>
      </w:r>
      <w:r w:rsidRPr="00C95F0D">
        <w:rPr>
          <w:rtl/>
        </w:rPr>
        <w:t>מהמוצרים</w:t>
      </w:r>
      <w:r w:rsidR="006D6ED0">
        <w:rPr>
          <w:rtl/>
        </w:rPr>
        <w:t xml:space="preserve"> </w:t>
      </w:r>
      <w:r w:rsidRPr="00C95F0D">
        <w:rPr>
          <w:rtl/>
        </w:rPr>
        <w:t>שנבדקים לא מתאימים לדרישות התקן, ושמשרד התעשייה</w:t>
      </w:r>
      <w:r w:rsidR="006D6ED0">
        <w:rPr>
          <w:rtl/>
        </w:rPr>
        <w:t xml:space="preserve"> </w:t>
      </w:r>
      <w:r w:rsidRPr="00C95F0D">
        <w:rPr>
          <w:rtl/>
        </w:rPr>
        <w:t xml:space="preserve">והמסחר בדק רק </w:t>
      </w:r>
      <w:r w:rsidR="006D6ED0" w:rsidRPr="00C95F0D">
        <w:rPr>
          <w:rtl/>
        </w:rPr>
        <w:t>10</w:t>
      </w:r>
      <w:r w:rsidR="006D6ED0">
        <w:rPr>
          <w:rtl/>
        </w:rPr>
        <w:t>%</w:t>
      </w:r>
      <w:r w:rsidRPr="00C95F0D">
        <w:rPr>
          <w:rtl/>
        </w:rPr>
        <w:t xml:space="preserve"> מן התקנים שהוא מופקד על אכיפתם.</w:t>
      </w:r>
      <w:r w:rsidR="006D6ED0">
        <w:rPr>
          <w:rtl/>
        </w:rPr>
        <w:t xml:space="preserve"> </w:t>
      </w:r>
      <w:r w:rsidRPr="00C95F0D">
        <w:rPr>
          <w:rtl/>
        </w:rPr>
        <w:t>נמסר גם, שנציגת הרשות להגנת</w:t>
      </w:r>
      <w:r w:rsidR="006D6ED0">
        <w:rPr>
          <w:rtl/>
        </w:rPr>
        <w:t xml:space="preserve"> </w:t>
      </w:r>
      <w:r w:rsidRPr="00C95F0D">
        <w:rPr>
          <w:rtl/>
        </w:rPr>
        <w:t>הצרכן דיווחה לוועדה על שורת מוצרים שיש בהם ליקויי בטיחות חמורים.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ברצוני לשאול: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1.</w:t>
      </w:r>
      <w:r w:rsidR="006D6ED0">
        <w:rPr>
          <w:rtl/>
        </w:rPr>
        <w:t xml:space="preserve"> </w:t>
      </w:r>
      <w:r w:rsidRPr="00C95F0D">
        <w:rPr>
          <w:rtl/>
        </w:rPr>
        <w:t>מה</w:t>
      </w:r>
      <w:r w:rsidR="006D6ED0">
        <w:rPr>
          <w:rtl/>
        </w:rPr>
        <w:t xml:space="preserve"> </w:t>
      </w:r>
      <w:r w:rsidRPr="00C95F0D">
        <w:rPr>
          <w:rtl/>
        </w:rPr>
        <w:t>ייעשה</w:t>
      </w:r>
      <w:r w:rsidR="006D6ED0">
        <w:rPr>
          <w:rtl/>
        </w:rPr>
        <w:t xml:space="preserve"> </w:t>
      </w:r>
      <w:r w:rsidRPr="00C95F0D">
        <w:rPr>
          <w:rtl/>
        </w:rPr>
        <w:t>כדי שמצרכים שיש להם חשיבות לבטיחות הציבור ולבריאותו ייבדקו</w:t>
      </w:r>
      <w:r w:rsidR="006D6ED0">
        <w:rPr>
          <w:rtl/>
        </w:rPr>
        <w:t xml:space="preserve"> </w:t>
      </w:r>
      <w:r w:rsidRPr="00C95F0D">
        <w:rPr>
          <w:rtl/>
        </w:rPr>
        <w:t>בתדירות ראויה?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2.</w:t>
      </w:r>
      <w:r w:rsidR="006D6ED0">
        <w:rPr>
          <w:rtl/>
        </w:rPr>
        <w:t xml:space="preserve"> </w:t>
      </w:r>
      <w:r w:rsidRPr="00C95F0D">
        <w:rPr>
          <w:rtl/>
        </w:rPr>
        <w:t>מה</w:t>
      </w:r>
      <w:r w:rsidR="006D6ED0">
        <w:rPr>
          <w:rtl/>
        </w:rPr>
        <w:t xml:space="preserve"> </w:t>
      </w:r>
      <w:r w:rsidRPr="00C95F0D">
        <w:rPr>
          <w:rtl/>
        </w:rPr>
        <w:t>ייעשה</w:t>
      </w:r>
      <w:r w:rsidR="006D6ED0">
        <w:rPr>
          <w:rtl/>
        </w:rPr>
        <w:t xml:space="preserve"> </w:t>
      </w:r>
      <w:r w:rsidRPr="00C95F0D">
        <w:rPr>
          <w:rtl/>
        </w:rPr>
        <w:t>כדי</w:t>
      </w:r>
      <w:r w:rsidR="006D6ED0">
        <w:rPr>
          <w:rtl/>
        </w:rPr>
        <w:t xml:space="preserve"> </w:t>
      </w:r>
      <w:r w:rsidRPr="00C95F0D">
        <w:rPr>
          <w:rtl/>
        </w:rPr>
        <w:t>שתלונות</w:t>
      </w:r>
      <w:r w:rsidR="006D6ED0">
        <w:rPr>
          <w:rtl/>
        </w:rPr>
        <w:t xml:space="preserve"> </w:t>
      </w:r>
      <w:r w:rsidRPr="00C95F0D">
        <w:rPr>
          <w:rtl/>
        </w:rPr>
        <w:t>המגיעות</w:t>
      </w:r>
      <w:r w:rsidR="006D6ED0">
        <w:rPr>
          <w:rtl/>
        </w:rPr>
        <w:t xml:space="preserve"> </w:t>
      </w:r>
      <w:r w:rsidRPr="00C95F0D">
        <w:rPr>
          <w:rtl/>
        </w:rPr>
        <w:t>מהציבור</w:t>
      </w:r>
      <w:r w:rsidR="006D6ED0">
        <w:rPr>
          <w:rtl/>
        </w:rPr>
        <w:t xml:space="preserve"> </w:t>
      </w:r>
      <w:r w:rsidRPr="00C95F0D">
        <w:rPr>
          <w:rtl/>
        </w:rPr>
        <w:t>ומארגוני</w:t>
      </w:r>
      <w:r w:rsidR="006D6ED0">
        <w:rPr>
          <w:rtl/>
        </w:rPr>
        <w:t xml:space="preserve"> </w:t>
      </w:r>
      <w:r w:rsidRPr="00C95F0D">
        <w:rPr>
          <w:rtl/>
        </w:rPr>
        <w:t>הצרכנים</w:t>
      </w:r>
      <w:r w:rsidR="006D6ED0">
        <w:rPr>
          <w:rtl/>
        </w:rPr>
        <w:t xml:space="preserve"> </w:t>
      </w:r>
      <w:r w:rsidRPr="00C95F0D">
        <w:rPr>
          <w:rtl/>
        </w:rPr>
        <w:t>יטופלו,</w:t>
      </w:r>
      <w:r w:rsidR="006D6ED0">
        <w:rPr>
          <w:rtl/>
        </w:rPr>
        <w:t xml:space="preserve"> </w:t>
      </w:r>
      <w:r w:rsidRPr="00C95F0D">
        <w:rPr>
          <w:rtl/>
        </w:rPr>
        <w:t>ושהטיפול המשפטי בעבריינים בתחום זה ייעשה?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3.</w:t>
      </w:r>
      <w:r w:rsidR="006D6ED0">
        <w:rPr>
          <w:rtl/>
        </w:rPr>
        <w:t xml:space="preserve"> </w:t>
      </w:r>
      <w:r w:rsidRPr="00C95F0D">
        <w:rPr>
          <w:rtl/>
        </w:rPr>
        <w:t>האם</w:t>
      </w:r>
      <w:r w:rsidR="006D6ED0">
        <w:rPr>
          <w:rtl/>
        </w:rPr>
        <w:t xml:space="preserve"> </w:t>
      </w:r>
      <w:r w:rsidRPr="00C95F0D">
        <w:rPr>
          <w:rtl/>
        </w:rPr>
        <w:t>יוגדלו</w:t>
      </w:r>
      <w:r w:rsidR="006D6ED0">
        <w:rPr>
          <w:rtl/>
        </w:rPr>
        <w:t xml:space="preserve"> </w:t>
      </w:r>
      <w:r w:rsidRPr="00C95F0D">
        <w:rPr>
          <w:rtl/>
        </w:rPr>
        <w:t>משמעותית</w:t>
      </w:r>
      <w:r w:rsidR="006D6ED0">
        <w:rPr>
          <w:rtl/>
        </w:rPr>
        <w:t xml:space="preserve"> </w:t>
      </w:r>
      <w:r w:rsidRPr="00C95F0D">
        <w:rPr>
          <w:rtl/>
        </w:rPr>
        <w:t>התקנים</w:t>
      </w:r>
      <w:r w:rsidR="006D6ED0">
        <w:rPr>
          <w:rtl/>
        </w:rPr>
        <w:t xml:space="preserve"> </w:t>
      </w:r>
      <w:r w:rsidRPr="00C95F0D">
        <w:rPr>
          <w:rtl/>
        </w:rPr>
        <w:t>ביחידה</w:t>
      </w:r>
      <w:r w:rsidR="006D6ED0">
        <w:rPr>
          <w:rtl/>
        </w:rPr>
        <w:t xml:space="preserve"> </w:t>
      </w:r>
      <w:r w:rsidRPr="00C95F0D">
        <w:rPr>
          <w:rtl/>
        </w:rPr>
        <w:t>הממונה על התקינה במשרד, על מנת</w:t>
      </w:r>
      <w:r w:rsidR="006D6ED0">
        <w:rPr>
          <w:rtl/>
        </w:rPr>
        <w:t xml:space="preserve"> </w:t>
      </w:r>
      <w:r w:rsidRPr="00C95F0D">
        <w:rPr>
          <w:rtl/>
        </w:rPr>
        <w:t>שתוכל לתפקד כראוי?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a4"/>
        <w:rPr>
          <w:rtl/>
        </w:rPr>
      </w:pPr>
      <w:r w:rsidRPr="006D6ED0">
        <w:rPr>
          <w:rtl/>
        </w:rPr>
        <w:t>תשובת סגנית שר התעשייה והמסחר מ' לובלסקי:</w:t>
      </w:r>
    </w:p>
    <w:p w:rsidR="006D6ED0" w:rsidRPr="006D6ED0" w:rsidRDefault="006D6ED0" w:rsidP="006D6ED0">
      <w:pPr>
        <w:pStyle w:val="a5"/>
        <w:rPr>
          <w:rtl/>
        </w:rPr>
      </w:pPr>
      <w:r w:rsidRPr="006D6ED0">
        <w:rPr>
          <w:u w:val="single"/>
          <w:rtl/>
        </w:rPr>
        <w:t>(לא נקראה, נמסרה לפרוטוקול)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אכן,</w:t>
      </w:r>
      <w:r w:rsidR="006D6ED0">
        <w:rPr>
          <w:rtl/>
        </w:rPr>
        <w:t xml:space="preserve"> </w:t>
      </w:r>
      <w:r w:rsidRPr="00C95F0D">
        <w:rPr>
          <w:rtl/>
        </w:rPr>
        <w:t>התופעה</w:t>
      </w:r>
      <w:r w:rsidR="006D6ED0">
        <w:rPr>
          <w:rtl/>
        </w:rPr>
        <w:t xml:space="preserve"> </w:t>
      </w:r>
      <w:r w:rsidRPr="00C95F0D">
        <w:rPr>
          <w:rtl/>
        </w:rPr>
        <w:t>מצערת</w:t>
      </w:r>
      <w:r w:rsidR="006D6ED0">
        <w:rPr>
          <w:rtl/>
        </w:rPr>
        <w:t xml:space="preserve"> </w:t>
      </w:r>
      <w:r w:rsidRPr="00C95F0D">
        <w:rPr>
          <w:rtl/>
        </w:rPr>
        <w:t>וחייבת</w:t>
      </w:r>
      <w:r w:rsidR="006D6ED0">
        <w:rPr>
          <w:rtl/>
        </w:rPr>
        <w:t xml:space="preserve"> </w:t>
      </w:r>
      <w:r w:rsidRPr="00C95F0D">
        <w:rPr>
          <w:rtl/>
        </w:rPr>
        <w:t>לעורר</w:t>
      </w:r>
      <w:r w:rsidR="006D6ED0">
        <w:rPr>
          <w:rtl/>
        </w:rPr>
        <w:t xml:space="preserve"> </w:t>
      </w:r>
      <w:r w:rsidRPr="00C95F0D">
        <w:rPr>
          <w:rtl/>
        </w:rPr>
        <w:t>דאגה.</w:t>
      </w:r>
      <w:r w:rsidR="006D6ED0">
        <w:rPr>
          <w:rtl/>
        </w:rPr>
        <w:t xml:space="preserve"> </w:t>
      </w:r>
      <w:r w:rsidRPr="00C95F0D">
        <w:rPr>
          <w:rtl/>
        </w:rPr>
        <w:t>בהעדר כוח</w:t>
      </w:r>
      <w:r w:rsidR="006D6ED0">
        <w:rPr>
          <w:rtl/>
        </w:rPr>
        <w:t>-</w:t>
      </w:r>
      <w:r w:rsidRPr="00C95F0D">
        <w:rPr>
          <w:rtl/>
        </w:rPr>
        <w:t xml:space="preserve">אדם נבדקו רק </w:t>
      </w:r>
      <w:r w:rsidR="006D6ED0" w:rsidRPr="00C95F0D">
        <w:rPr>
          <w:rtl/>
        </w:rPr>
        <w:t>10</w:t>
      </w:r>
      <w:r w:rsidR="006D6ED0">
        <w:rPr>
          <w:rtl/>
        </w:rPr>
        <w:t>%</w:t>
      </w:r>
      <w:r w:rsidRPr="00C95F0D">
        <w:rPr>
          <w:rtl/>
        </w:rPr>
        <w:t xml:space="preserve"> מן</w:t>
      </w:r>
      <w:r w:rsidR="006D6ED0">
        <w:rPr>
          <w:rtl/>
        </w:rPr>
        <w:t xml:space="preserve"> </w:t>
      </w:r>
      <w:r w:rsidRPr="00C95F0D">
        <w:rPr>
          <w:rtl/>
        </w:rPr>
        <w:t>התקנים אשר משרדנו מופקד על אכיפתם.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1,</w:t>
      </w:r>
      <w:r w:rsidR="006D6ED0">
        <w:rPr>
          <w:rtl/>
        </w:rPr>
        <w:t xml:space="preserve"> </w:t>
      </w:r>
      <w:r w:rsidRPr="00C95F0D">
        <w:rPr>
          <w:rtl/>
        </w:rPr>
        <w:t>3.</w:t>
      </w:r>
      <w:r w:rsidR="006D6ED0">
        <w:rPr>
          <w:rtl/>
        </w:rPr>
        <w:t xml:space="preserve"> </w:t>
      </w:r>
      <w:r w:rsidRPr="00C95F0D">
        <w:rPr>
          <w:rtl/>
        </w:rPr>
        <w:t>החל מחודש יולי השנה תתוגבר יחידת הממונה על התקינה במהנדס אשר יטפל</w:t>
      </w:r>
      <w:r w:rsidR="006D6ED0">
        <w:rPr>
          <w:rtl/>
        </w:rPr>
        <w:t xml:space="preserve"> </w:t>
      </w:r>
      <w:r w:rsidRPr="00C95F0D">
        <w:rPr>
          <w:rtl/>
        </w:rPr>
        <w:t>בנושא</w:t>
      </w:r>
      <w:r w:rsidR="006D6ED0">
        <w:rPr>
          <w:rtl/>
        </w:rPr>
        <w:t xml:space="preserve"> </w:t>
      </w:r>
      <w:r w:rsidRPr="00C95F0D">
        <w:rPr>
          <w:rtl/>
        </w:rPr>
        <w:t>הבדיקות בלבד, וזאת נוסף על מהנדס העובד ביחידה זו, מלבד הממונה על התקינה</w:t>
      </w:r>
      <w:r w:rsidR="006D6ED0">
        <w:rPr>
          <w:rtl/>
        </w:rPr>
        <w:t xml:space="preserve"> </w:t>
      </w:r>
      <w:r w:rsidRPr="00C95F0D">
        <w:rPr>
          <w:rtl/>
        </w:rPr>
        <w:t>כיום.</w:t>
      </w:r>
      <w:r w:rsidR="006D6ED0">
        <w:rPr>
          <w:rtl/>
        </w:rPr>
        <w:t xml:space="preserve"> </w:t>
      </w:r>
      <w:r w:rsidRPr="00C95F0D">
        <w:rPr>
          <w:rtl/>
        </w:rPr>
        <w:t>משרדנו ימשיך לעשות מאמצים בהתאם למגבלות כוח</w:t>
      </w:r>
      <w:r w:rsidR="006D6ED0">
        <w:rPr>
          <w:rtl/>
        </w:rPr>
        <w:t>-</w:t>
      </w:r>
      <w:r w:rsidRPr="00C95F0D">
        <w:rPr>
          <w:rtl/>
        </w:rPr>
        <w:t>האדם, לטיפול בתלונות הציבור</w:t>
      </w:r>
      <w:r w:rsidR="006D6ED0">
        <w:rPr>
          <w:rtl/>
        </w:rPr>
        <w:t xml:space="preserve"> </w:t>
      </w:r>
      <w:r w:rsidRPr="00C95F0D">
        <w:rPr>
          <w:rtl/>
        </w:rPr>
        <w:t>וארגוני הצרכנים.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2.</w:t>
      </w:r>
      <w:r w:rsidR="006D6ED0">
        <w:rPr>
          <w:rtl/>
        </w:rPr>
        <w:t xml:space="preserve"> </w:t>
      </w:r>
      <w:r w:rsidRPr="00C95F0D">
        <w:rPr>
          <w:rtl/>
        </w:rPr>
        <w:t>הבדיקות</w:t>
      </w:r>
      <w:r w:rsidR="006D6ED0">
        <w:rPr>
          <w:rtl/>
        </w:rPr>
        <w:t xml:space="preserve"> </w:t>
      </w:r>
      <w:r w:rsidRPr="00C95F0D">
        <w:rPr>
          <w:rtl/>
        </w:rPr>
        <w:t>תיעשנה</w:t>
      </w:r>
      <w:r w:rsidR="006D6ED0">
        <w:rPr>
          <w:rtl/>
        </w:rPr>
        <w:t xml:space="preserve"> </w:t>
      </w:r>
      <w:r w:rsidRPr="00C95F0D">
        <w:rPr>
          <w:rtl/>
        </w:rPr>
        <w:t>בתיאום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מכון התקנים. משרדנו מייעד תקציב </w:t>
      </w:r>
      <w:r w:rsidR="006D6ED0">
        <w:rPr>
          <w:rtl/>
        </w:rPr>
        <w:t>–</w:t>
      </w:r>
      <w:r w:rsidRPr="00C95F0D">
        <w:rPr>
          <w:rtl/>
        </w:rPr>
        <w:t xml:space="preserve"> במסגרת</w:t>
      </w:r>
      <w:r w:rsidR="006D6ED0">
        <w:rPr>
          <w:rtl/>
        </w:rPr>
        <w:t xml:space="preserve"> </w:t>
      </w:r>
      <w:r w:rsidRPr="00C95F0D">
        <w:rPr>
          <w:rtl/>
        </w:rPr>
        <w:t>המכון</w:t>
      </w:r>
      <w:r w:rsidR="006D6ED0">
        <w:rPr>
          <w:rtl/>
        </w:rPr>
        <w:t xml:space="preserve"> </w:t>
      </w:r>
      <w:r w:rsidRPr="00C95F0D">
        <w:rPr>
          <w:rtl/>
        </w:rPr>
        <w:t>עצמו</w:t>
      </w:r>
      <w:r w:rsidR="006D6ED0">
        <w:rPr>
          <w:rtl/>
        </w:rPr>
        <w:t xml:space="preserve"> – </w:t>
      </w:r>
      <w:r w:rsidRPr="00C95F0D">
        <w:rPr>
          <w:rtl/>
        </w:rPr>
        <w:t>לתגבור</w:t>
      </w:r>
      <w:r w:rsidR="006D6ED0">
        <w:rPr>
          <w:rtl/>
        </w:rPr>
        <w:t xml:space="preserve"> </w:t>
      </w:r>
      <w:r w:rsidRPr="00C95F0D">
        <w:rPr>
          <w:rtl/>
        </w:rPr>
        <w:t>משמעותי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היקף</w:t>
      </w:r>
      <w:r w:rsidR="006D6ED0">
        <w:rPr>
          <w:rtl/>
        </w:rPr>
        <w:t xml:space="preserve"> </w:t>
      </w:r>
      <w:r w:rsidRPr="00C95F0D">
        <w:rPr>
          <w:rtl/>
        </w:rPr>
        <w:t>הבדיקות היזומות על</w:t>
      </w:r>
      <w:r w:rsidR="006D6ED0">
        <w:rPr>
          <w:rtl/>
        </w:rPr>
        <w:t>-</w:t>
      </w:r>
      <w:r w:rsidRPr="00C95F0D">
        <w:rPr>
          <w:rtl/>
        </w:rPr>
        <w:t>ידי משרד התעשייה</w:t>
      </w:r>
      <w:r w:rsidR="006D6ED0">
        <w:rPr>
          <w:rtl/>
        </w:rPr>
        <w:t xml:space="preserve"> </w:t>
      </w:r>
      <w:r w:rsidRPr="00C95F0D">
        <w:rPr>
          <w:rtl/>
        </w:rPr>
        <w:t>והמסחר.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1"/>
        <w:rPr>
          <w:rtl/>
        </w:rPr>
      </w:pPr>
      <w:bookmarkStart w:id="8" w:name="_Toc457300467"/>
      <w:r w:rsidRPr="006D6ED0">
        <w:rPr>
          <w:rtl/>
        </w:rPr>
        <w:t>חלוקת מתנות שאינן תוצרת הארץ</w:t>
      </w:r>
      <w:bookmarkEnd w:id="8"/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י' בא</w:t>
      </w:r>
      <w:r w:rsidR="006D6ED0">
        <w:rPr>
          <w:rtl/>
        </w:rPr>
        <w:t>-</w:t>
      </w:r>
      <w:r w:rsidRPr="00C95F0D">
        <w:rPr>
          <w:rtl/>
        </w:rPr>
        <w:t>גד שאל את שר התעשייה והמסחר</w:t>
      </w:r>
      <w:r w:rsidR="006D6ED0">
        <w:rPr>
          <w:rtl/>
        </w:rPr>
        <w:t xml:space="preserve"> </w:t>
      </w:r>
      <w:r w:rsidRPr="00C95F0D">
        <w:rPr>
          <w:rtl/>
        </w:rPr>
        <w:t>ביום י"ט באייר התשנ"ג (10 במאי 1993):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לפי</w:t>
      </w:r>
      <w:r w:rsidR="006D6ED0">
        <w:rPr>
          <w:rtl/>
        </w:rPr>
        <w:t xml:space="preserve"> </w:t>
      </w:r>
      <w:r w:rsidRPr="00C95F0D">
        <w:rPr>
          <w:rtl/>
        </w:rPr>
        <w:t>ידיעות</w:t>
      </w:r>
      <w:r w:rsidR="006D6ED0">
        <w:rPr>
          <w:rtl/>
        </w:rPr>
        <w:t xml:space="preserve"> </w:t>
      </w:r>
      <w:r w:rsidRPr="00C95F0D">
        <w:rPr>
          <w:rtl/>
        </w:rPr>
        <w:t>שהגיעו</w:t>
      </w:r>
      <w:r w:rsidR="006D6ED0">
        <w:rPr>
          <w:rtl/>
        </w:rPr>
        <w:t xml:space="preserve"> </w:t>
      </w:r>
      <w:r w:rsidRPr="00C95F0D">
        <w:rPr>
          <w:rtl/>
        </w:rPr>
        <w:t>אלי,</w:t>
      </w:r>
      <w:r w:rsidR="006D6ED0">
        <w:rPr>
          <w:rtl/>
        </w:rPr>
        <w:t xml:space="preserve"> </w:t>
      </w:r>
      <w:r w:rsidRPr="00C95F0D">
        <w:rPr>
          <w:rtl/>
        </w:rPr>
        <w:t>במשרדי ממשלה נרכשים מוצרים מיובאים, שלא מתוצרת</w:t>
      </w:r>
      <w:r w:rsidR="006D6ED0">
        <w:rPr>
          <w:rtl/>
        </w:rPr>
        <w:t xml:space="preserve"> </w:t>
      </w:r>
      <w:r w:rsidRPr="00C95F0D">
        <w:rPr>
          <w:rtl/>
        </w:rPr>
        <w:t>הארץ, כמתנות "שי לחג".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ברצוני לשאול: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1. האם יש הנחיות לגורמים רשמיים להעדיף תוצרת הארץ על פני מוצרים מיובאים?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2. אם כן </w:t>
      </w:r>
      <w:r w:rsidR="006D6ED0">
        <w:rPr>
          <w:rtl/>
        </w:rPr>
        <w:t>–</w:t>
      </w:r>
      <w:r w:rsidRPr="00C95F0D">
        <w:rPr>
          <w:rtl/>
        </w:rPr>
        <w:t xml:space="preserve"> האם אוכפים תקנות אלו?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3. אם לא </w:t>
      </w:r>
      <w:r w:rsidR="006D6ED0">
        <w:rPr>
          <w:rtl/>
        </w:rPr>
        <w:t>–</w:t>
      </w:r>
      <w:r w:rsidRPr="00C95F0D">
        <w:rPr>
          <w:rtl/>
        </w:rPr>
        <w:t xml:space="preserve"> האם שוקלים להוציא הנחיות כאלו?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סגנית שר התעשייה והמסחר מ' לובלסקי: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1.</w:t>
      </w:r>
      <w:r w:rsidR="006D6ED0">
        <w:rPr>
          <w:rtl/>
        </w:rPr>
        <w:t xml:space="preserve"> </w:t>
      </w:r>
      <w:r w:rsidRPr="00C95F0D">
        <w:rPr>
          <w:rtl/>
        </w:rPr>
        <w:t>רכישות</w:t>
      </w:r>
      <w:r w:rsidR="006D6ED0">
        <w:rPr>
          <w:rtl/>
        </w:rPr>
        <w:t xml:space="preserve"> </w:t>
      </w:r>
      <w:r w:rsidRPr="00C95F0D">
        <w:rPr>
          <w:rtl/>
        </w:rPr>
        <w:t>"שי לחג" מבוצעות על</w:t>
      </w:r>
      <w:r w:rsidR="006D6ED0">
        <w:rPr>
          <w:rtl/>
        </w:rPr>
        <w:t>-</w:t>
      </w:r>
      <w:r w:rsidRPr="00C95F0D">
        <w:rPr>
          <w:rtl/>
        </w:rPr>
        <w:t>ידי ועדי העובדים על</w:t>
      </w:r>
      <w:r w:rsidR="006D6ED0">
        <w:rPr>
          <w:rtl/>
        </w:rPr>
        <w:t>-</w:t>
      </w:r>
      <w:r w:rsidRPr="00C95F0D">
        <w:rPr>
          <w:rtl/>
        </w:rPr>
        <w:t>פי שיקול דעתם. לא היו</w:t>
      </w:r>
      <w:r w:rsidR="006D6ED0">
        <w:rPr>
          <w:rtl/>
        </w:rPr>
        <w:t xml:space="preserve"> </w:t>
      </w:r>
      <w:r w:rsidRPr="00C95F0D">
        <w:rPr>
          <w:rtl/>
        </w:rPr>
        <w:t>בעבר</w:t>
      </w:r>
      <w:r w:rsidR="006D6ED0">
        <w:rPr>
          <w:rtl/>
        </w:rPr>
        <w:t xml:space="preserve"> </w:t>
      </w:r>
      <w:r w:rsidRPr="00C95F0D">
        <w:rPr>
          <w:rtl/>
        </w:rPr>
        <w:t>הנחיות רשמיות להעדפת תוצרת הארץ, זולת הסברה. ולמרות זאת, כפי שמדווח לנו,</w:t>
      </w:r>
      <w:r w:rsidR="006D6ED0">
        <w:rPr>
          <w:rtl/>
        </w:rPr>
        <w:t xml:space="preserve"> </w:t>
      </w:r>
      <w:r w:rsidRPr="00C95F0D">
        <w:rPr>
          <w:rtl/>
        </w:rPr>
        <w:t>נרכשו בדך כלל מוצרים מתוצרת הארץ למטרה זו.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2.</w:t>
      </w:r>
      <w:r w:rsidR="006D6ED0">
        <w:rPr>
          <w:rtl/>
        </w:rPr>
        <w:t xml:space="preserve"> </w:t>
      </w:r>
      <w:r w:rsidRPr="00C95F0D">
        <w:rPr>
          <w:rtl/>
        </w:rPr>
        <w:t>משרדנו</w:t>
      </w:r>
      <w:r w:rsidR="006D6ED0">
        <w:rPr>
          <w:rtl/>
        </w:rPr>
        <w:t xml:space="preserve"> </w:t>
      </w:r>
      <w:r w:rsidRPr="00C95F0D">
        <w:rPr>
          <w:rtl/>
        </w:rPr>
        <w:t>ייערך</w:t>
      </w:r>
      <w:r w:rsidR="006D6ED0">
        <w:rPr>
          <w:rtl/>
        </w:rPr>
        <w:t xml:space="preserve"> </w:t>
      </w:r>
      <w:r w:rsidRPr="00C95F0D">
        <w:rPr>
          <w:rtl/>
        </w:rPr>
        <w:t>בעתיד</w:t>
      </w:r>
      <w:r w:rsidR="006D6ED0">
        <w:rPr>
          <w:rtl/>
        </w:rPr>
        <w:t xml:space="preserve"> </w:t>
      </w:r>
      <w:r w:rsidRPr="00C95F0D">
        <w:rPr>
          <w:rtl/>
        </w:rPr>
        <w:t>הקרוב, גם בעקבות קבלת חוק חובת המכרזים, והתקנות</w:t>
      </w:r>
      <w:r w:rsidR="006D6ED0">
        <w:rPr>
          <w:rtl/>
        </w:rPr>
        <w:t xml:space="preserve"> </w:t>
      </w:r>
      <w:r w:rsidRPr="00C95F0D">
        <w:rPr>
          <w:rtl/>
        </w:rPr>
        <w:t>אשר</w:t>
      </w:r>
      <w:r w:rsidR="006D6ED0">
        <w:rPr>
          <w:rtl/>
        </w:rPr>
        <w:t xml:space="preserve"> </w:t>
      </w:r>
      <w:r w:rsidRPr="00C95F0D">
        <w:rPr>
          <w:rtl/>
        </w:rPr>
        <w:t>הוצאו</w:t>
      </w:r>
      <w:r w:rsidR="006D6ED0">
        <w:rPr>
          <w:rtl/>
        </w:rPr>
        <w:t xml:space="preserve"> </w:t>
      </w:r>
      <w:r w:rsidRPr="00C95F0D">
        <w:rPr>
          <w:rtl/>
        </w:rPr>
        <w:t>בעקבות</w:t>
      </w:r>
      <w:r w:rsidR="006D6ED0">
        <w:rPr>
          <w:rtl/>
        </w:rPr>
        <w:t xml:space="preserve"> </w:t>
      </w:r>
      <w:r w:rsidRPr="00C95F0D">
        <w:rPr>
          <w:rtl/>
        </w:rPr>
        <w:t>קבלת</w:t>
      </w:r>
      <w:r w:rsidR="006D6ED0">
        <w:rPr>
          <w:rtl/>
        </w:rPr>
        <w:t xml:space="preserve"> </w:t>
      </w:r>
      <w:r w:rsidRPr="00C95F0D">
        <w:rPr>
          <w:rtl/>
        </w:rPr>
        <w:t>חוק</w:t>
      </w:r>
      <w:r w:rsidR="006D6ED0">
        <w:rPr>
          <w:rtl/>
        </w:rPr>
        <w:t xml:space="preserve"> </w:t>
      </w:r>
      <w:r w:rsidRPr="00C95F0D">
        <w:rPr>
          <w:rtl/>
        </w:rPr>
        <w:t>חובת</w:t>
      </w:r>
      <w:r w:rsidR="006D6ED0">
        <w:rPr>
          <w:rtl/>
        </w:rPr>
        <w:t xml:space="preserve"> </w:t>
      </w:r>
      <w:r w:rsidRPr="00C95F0D">
        <w:rPr>
          <w:rtl/>
        </w:rPr>
        <w:t>המכרזים, הנכנס לתוקף בימים אלה, בשיתוף עם</w:t>
      </w:r>
      <w:r w:rsidR="006D6ED0">
        <w:rPr>
          <w:rtl/>
        </w:rPr>
        <w:t xml:space="preserve"> </w:t>
      </w:r>
      <w:r w:rsidRPr="00C95F0D">
        <w:rPr>
          <w:rtl/>
        </w:rPr>
        <w:t>ההסתדרות והתאחדות התעשיינים, לעידוד באמצעות הסברה לאוכלוסייה כולה לרכישת תוצרת</w:t>
      </w:r>
      <w:r w:rsidR="006D6ED0">
        <w:rPr>
          <w:rtl/>
        </w:rPr>
        <w:t xml:space="preserve"> </w:t>
      </w:r>
      <w:r w:rsidRPr="00C95F0D">
        <w:rPr>
          <w:rtl/>
        </w:rPr>
        <w:t>הארץ.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שאלה נוספת לחבר הכנסת בא</w:t>
      </w:r>
      <w:r w:rsidR="006D6ED0">
        <w:rPr>
          <w:rtl/>
        </w:rPr>
        <w:t>-</w:t>
      </w:r>
      <w:r w:rsidRPr="00C95F0D">
        <w:rPr>
          <w:rtl/>
        </w:rPr>
        <w:t>גד.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יוסף בא</w:t>
      </w:r>
      <w:r>
        <w:rPr>
          <w:rtl/>
        </w:rPr>
        <w:t>-</w:t>
      </w:r>
      <w:r w:rsidRPr="006D6ED0">
        <w:rPr>
          <w:rtl/>
        </w:rPr>
        <w:t>גד (מולדת):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סגנית</w:t>
      </w:r>
      <w:r w:rsidR="006D6ED0">
        <w:rPr>
          <w:rtl/>
        </w:rPr>
        <w:t xml:space="preserve"> </w:t>
      </w:r>
      <w:r w:rsidRPr="00C95F0D">
        <w:rPr>
          <w:rtl/>
        </w:rPr>
        <w:t>השר,</w:t>
      </w:r>
      <w:r w:rsidR="006D6ED0">
        <w:rPr>
          <w:rtl/>
        </w:rPr>
        <w:t xml:space="preserve"> </w:t>
      </w:r>
      <w:r w:rsidRPr="00C95F0D">
        <w:rPr>
          <w:rtl/>
        </w:rPr>
        <w:t>רציתי</w:t>
      </w:r>
      <w:r w:rsidR="006D6ED0">
        <w:rPr>
          <w:rtl/>
        </w:rPr>
        <w:t xml:space="preserve"> </w:t>
      </w:r>
      <w:r w:rsidRPr="00C95F0D">
        <w:rPr>
          <w:rtl/>
        </w:rPr>
        <w:t>לשאול שאלה נוספת: מה בדבר מתנות של</w:t>
      </w:r>
      <w:r w:rsidR="006D6ED0">
        <w:rPr>
          <w:rtl/>
        </w:rPr>
        <w:t xml:space="preserve"> </w:t>
      </w:r>
      <w:r w:rsidRPr="00C95F0D">
        <w:rPr>
          <w:rtl/>
        </w:rPr>
        <w:t>המשרדים</w:t>
      </w:r>
      <w:r w:rsidR="006D6ED0">
        <w:rPr>
          <w:rtl/>
        </w:rPr>
        <w:t xml:space="preserve"> </w:t>
      </w:r>
      <w:r w:rsidRPr="00C95F0D">
        <w:rPr>
          <w:rtl/>
        </w:rPr>
        <w:t>עצמם</w:t>
      </w:r>
      <w:r w:rsidR="006D6ED0">
        <w:rPr>
          <w:rtl/>
        </w:rPr>
        <w:t xml:space="preserve"> </w:t>
      </w:r>
      <w:r w:rsidRPr="00C95F0D">
        <w:rPr>
          <w:rtl/>
        </w:rPr>
        <w:t>לעובדים ולאורחים מחוץ</w:t>
      </w:r>
      <w:r w:rsidR="006D6ED0">
        <w:rPr>
          <w:rtl/>
        </w:rPr>
        <w:t>-</w:t>
      </w:r>
      <w:r w:rsidRPr="00C95F0D">
        <w:rPr>
          <w:rtl/>
        </w:rPr>
        <w:t xml:space="preserve">לארץ, האם גם להם תהיה תקנה </w:t>
      </w:r>
      <w:r w:rsidR="006D6ED0">
        <w:rPr>
          <w:rtl/>
        </w:rPr>
        <w:t>–</w:t>
      </w:r>
      <w:r w:rsidRPr="00C95F0D">
        <w:rPr>
          <w:rtl/>
        </w:rPr>
        <w:t xml:space="preserve"> רק כחול</w:t>
      </w:r>
      <w:r w:rsidR="006D6ED0">
        <w:rPr>
          <w:rtl/>
        </w:rPr>
        <w:t>-</w:t>
      </w:r>
      <w:r w:rsidRPr="00C95F0D">
        <w:rPr>
          <w:rtl/>
        </w:rPr>
        <w:t>לבן,</w:t>
      </w:r>
      <w:r w:rsidR="006D6ED0">
        <w:rPr>
          <w:rtl/>
        </w:rPr>
        <w:t xml:space="preserve"> </w:t>
      </w:r>
      <w:r w:rsidRPr="00C95F0D">
        <w:rPr>
          <w:rtl/>
        </w:rPr>
        <w:t>מתוצרת הארץ?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סגנית שר התעשייה והמסחר מ' לובלסקי: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בהחלט חושבת שהתוספת שלך חשובה מאוד. למיטב ידיעתי, עד היום אין הוראות</w:t>
      </w:r>
      <w:r w:rsidR="006D6ED0">
        <w:rPr>
          <w:rtl/>
        </w:rPr>
        <w:t xml:space="preserve"> </w:t>
      </w:r>
      <w:r w:rsidRPr="00C95F0D">
        <w:rPr>
          <w:rtl/>
        </w:rPr>
        <w:t>חד</w:t>
      </w:r>
      <w:r w:rsidR="006D6ED0">
        <w:rPr>
          <w:rtl/>
        </w:rPr>
        <w:t>-</w:t>
      </w:r>
      <w:r w:rsidRPr="00C95F0D">
        <w:rPr>
          <w:rtl/>
        </w:rPr>
        <w:t>משמעיות,</w:t>
      </w:r>
      <w:r w:rsidR="006D6ED0">
        <w:rPr>
          <w:rtl/>
        </w:rPr>
        <w:t xml:space="preserve"> </w:t>
      </w:r>
      <w:r w:rsidRPr="00C95F0D">
        <w:rPr>
          <w:rtl/>
        </w:rPr>
        <w:t>אלא</w:t>
      </w:r>
      <w:r w:rsidR="006D6ED0">
        <w:rPr>
          <w:rtl/>
        </w:rPr>
        <w:t xml:space="preserve"> </w:t>
      </w:r>
      <w:r w:rsidRPr="00C95F0D">
        <w:rPr>
          <w:rtl/>
        </w:rPr>
        <w:t>הכול</w:t>
      </w:r>
      <w:r w:rsidR="006D6ED0">
        <w:rPr>
          <w:rtl/>
        </w:rPr>
        <w:t xml:space="preserve"> </w:t>
      </w:r>
      <w:r w:rsidRPr="00C95F0D">
        <w:rPr>
          <w:rtl/>
        </w:rPr>
        <w:t>בדרך</w:t>
      </w:r>
      <w:r w:rsidR="006D6ED0">
        <w:rPr>
          <w:rtl/>
        </w:rPr>
        <w:t xml:space="preserve"> </w:t>
      </w:r>
      <w:r w:rsidRPr="00C95F0D">
        <w:rPr>
          <w:rtl/>
        </w:rPr>
        <w:t>של הבנה והסברה. אבל בנקודה שהעלית, יש בהחלט מקום</w:t>
      </w:r>
      <w:r w:rsidR="006D6ED0">
        <w:rPr>
          <w:rtl/>
        </w:rPr>
        <w:t xml:space="preserve"> </w:t>
      </w:r>
      <w:r w:rsidRPr="00C95F0D">
        <w:rPr>
          <w:rtl/>
        </w:rPr>
        <w:t>לפנות</w:t>
      </w:r>
      <w:r w:rsidR="006D6ED0">
        <w:rPr>
          <w:rtl/>
        </w:rPr>
        <w:t xml:space="preserve"> </w:t>
      </w:r>
      <w:r w:rsidRPr="00C95F0D">
        <w:rPr>
          <w:rtl/>
        </w:rPr>
        <w:t>בהנחיה</w:t>
      </w:r>
      <w:r w:rsidR="006D6ED0">
        <w:rPr>
          <w:rtl/>
        </w:rPr>
        <w:t xml:space="preserve"> – </w:t>
      </w:r>
      <w:r w:rsidRPr="00C95F0D">
        <w:rPr>
          <w:rtl/>
        </w:rPr>
        <w:t>ואני</w:t>
      </w:r>
      <w:r w:rsidR="006D6ED0">
        <w:rPr>
          <w:rtl/>
        </w:rPr>
        <w:t xml:space="preserve"> </w:t>
      </w:r>
      <w:r w:rsidRPr="00C95F0D">
        <w:rPr>
          <w:rtl/>
        </w:rPr>
        <w:t>אפנה</w:t>
      </w:r>
      <w:r w:rsidR="006D6ED0">
        <w:rPr>
          <w:rtl/>
        </w:rPr>
        <w:t xml:space="preserve"> </w:t>
      </w:r>
      <w:r w:rsidRPr="00C95F0D">
        <w:rPr>
          <w:rtl/>
        </w:rPr>
        <w:t>לשר התעשייה והמסחר להציע זאת לשרי הממשלה ולמשרדי</w:t>
      </w:r>
      <w:r w:rsidR="006D6ED0">
        <w:rPr>
          <w:rtl/>
        </w:rPr>
        <w:t xml:space="preserve"> </w:t>
      </w:r>
      <w:r w:rsidRPr="00C95F0D">
        <w:rPr>
          <w:rtl/>
        </w:rPr>
        <w:t>הממשלה.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יוסף בא</w:t>
      </w:r>
      <w:r>
        <w:rPr>
          <w:rtl/>
        </w:rPr>
        <w:t>-</w:t>
      </w:r>
      <w:r w:rsidRPr="006D6ED0">
        <w:rPr>
          <w:rtl/>
        </w:rPr>
        <w:t>גד (מולדת):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תודה</w:t>
      </w:r>
      <w:r w:rsidR="006D6ED0">
        <w:rPr>
          <w:rtl/>
        </w:rPr>
        <w:t xml:space="preserve"> </w:t>
      </w:r>
      <w:r w:rsidRPr="00C95F0D">
        <w:rPr>
          <w:rtl/>
        </w:rPr>
        <w:t>רבה.</w:t>
      </w:r>
      <w:r w:rsidR="006D6ED0">
        <w:rPr>
          <w:rtl/>
        </w:rPr>
        <w:t xml:space="preserve"> </w:t>
      </w:r>
      <w:r w:rsidRPr="00C95F0D">
        <w:rPr>
          <w:rtl/>
        </w:rPr>
        <w:t>אולי גברתי תצטרף אלי ונעלה יחד הצעת חוק, כדי לחייב ולא להסתמך</w:t>
      </w:r>
      <w:r w:rsidR="006D6ED0">
        <w:rPr>
          <w:rtl/>
        </w:rPr>
        <w:t xml:space="preserve"> </w:t>
      </w:r>
      <w:r w:rsidRPr="00C95F0D">
        <w:rPr>
          <w:rtl/>
        </w:rPr>
        <w:t>על היושר הציבורי, שלא תמיד הוא פועל.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רחבעם זאבי (מולדת):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אסור לסגנית השר להציע הצעה חוק פרטית.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חברי</w:t>
      </w:r>
      <w:r w:rsidR="006D6ED0">
        <w:rPr>
          <w:rtl/>
        </w:rPr>
        <w:t xml:space="preserve"> </w:t>
      </w:r>
      <w:r w:rsidRPr="00C95F0D">
        <w:rPr>
          <w:rtl/>
        </w:rPr>
        <w:t>הכנסת,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לא</w:t>
      </w:r>
      <w:r w:rsidR="006D6ED0">
        <w:rPr>
          <w:rtl/>
        </w:rPr>
        <w:t xml:space="preserve"> </w:t>
      </w:r>
      <w:r w:rsidRPr="00C95F0D">
        <w:rPr>
          <w:rtl/>
        </w:rPr>
        <w:t>מכיר</w:t>
      </w:r>
      <w:r w:rsidR="006D6ED0">
        <w:rPr>
          <w:rtl/>
        </w:rPr>
        <w:t xml:space="preserve"> </w:t>
      </w:r>
      <w:r w:rsidRPr="00C95F0D">
        <w:rPr>
          <w:rtl/>
        </w:rPr>
        <w:t>מוסד של הצעת חוק משותפת של שר וחבר כנסת, אבל</w:t>
      </w:r>
      <w:r w:rsidR="006D6ED0">
        <w:rPr>
          <w:rtl/>
        </w:rPr>
        <w:t xml:space="preserve"> </w:t>
      </w:r>
      <w:r w:rsidRPr="00C95F0D">
        <w:rPr>
          <w:rtl/>
        </w:rPr>
        <w:t>היוזמה מבורכת.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סגנית שר התעשייה והמסחר מ' לובלסקי: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הכנסת הזאת מאוד יצירתית.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1"/>
        <w:rPr>
          <w:rtl/>
        </w:rPr>
      </w:pPr>
      <w:bookmarkStart w:id="9" w:name="_Toc457300468"/>
      <w:r w:rsidRPr="006D6ED0">
        <w:rPr>
          <w:rtl/>
        </w:rPr>
        <w:t>הצבעה על הודעת הממשלה על החלת דין רציפות</w:t>
      </w:r>
      <w:r>
        <w:rPr>
          <w:rtl/>
        </w:rPr>
        <w:t xml:space="preserve"> </w:t>
      </w:r>
      <w:r w:rsidRPr="006D6ED0">
        <w:rPr>
          <w:rtl/>
        </w:rPr>
        <w:t>על</w:t>
      </w:r>
      <w:r>
        <w:rPr>
          <w:rtl/>
        </w:rPr>
        <w:t xml:space="preserve"> </w:t>
      </w:r>
      <w:r w:rsidRPr="006D6ED0">
        <w:rPr>
          <w:rtl/>
        </w:rPr>
        <w:t>הצעת חוק שירות המדינה</w:t>
      </w:r>
      <w:bookmarkEnd w:id="9"/>
    </w:p>
    <w:p w:rsidR="006D6ED0" w:rsidRDefault="006D6ED0" w:rsidP="006D6ED0">
      <w:pPr>
        <w:pStyle w:val="1"/>
        <w:rPr>
          <w:rtl/>
        </w:rPr>
      </w:pPr>
      <w:bookmarkStart w:id="10" w:name="_Toc457300469"/>
      <w:r w:rsidRPr="006D6ED0">
        <w:rPr>
          <w:rtl/>
        </w:rPr>
        <w:t>(מינויים) (תיקון מס' 6), התשנ"ב</w:t>
      </w:r>
      <w:r>
        <w:rPr>
          <w:rtl/>
        </w:rPr>
        <w:t>–</w:t>
      </w:r>
      <w:r w:rsidRPr="006D6ED0">
        <w:rPr>
          <w:rtl/>
        </w:rPr>
        <w:t>1992</w:t>
      </w:r>
      <w:bookmarkEnd w:id="10"/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מבקש עכשיו את הצבעת הכנסת על הודעת הממשלה על החלת דין רציפות על הצעת</w:t>
      </w:r>
      <w:r w:rsidR="006D6ED0">
        <w:rPr>
          <w:rtl/>
        </w:rPr>
        <w:t xml:space="preserve"> </w:t>
      </w:r>
      <w:r w:rsidRPr="00C95F0D">
        <w:rPr>
          <w:rtl/>
        </w:rPr>
        <w:t>חוק</w:t>
      </w:r>
      <w:r w:rsidR="006D6ED0">
        <w:rPr>
          <w:rtl/>
        </w:rPr>
        <w:t xml:space="preserve"> </w:t>
      </w:r>
      <w:r w:rsidRPr="00C95F0D">
        <w:rPr>
          <w:rtl/>
        </w:rPr>
        <w:t>שירות המדינה (מינויים) (תיקון מס' 6), התשנ"ב</w:t>
      </w:r>
      <w:r w:rsidR="006D6ED0">
        <w:rPr>
          <w:rtl/>
        </w:rPr>
        <w:t>–</w:t>
      </w:r>
      <w:r w:rsidRPr="00C95F0D">
        <w:rPr>
          <w:rtl/>
        </w:rPr>
        <w:t>1992. מדובר בהצבעה בלבד. אין</w:t>
      </w:r>
      <w:r w:rsidR="006D6ED0">
        <w:rPr>
          <w:rtl/>
        </w:rPr>
        <w:t xml:space="preserve"> </w:t>
      </w:r>
      <w:r w:rsidRPr="00C95F0D">
        <w:rPr>
          <w:rtl/>
        </w:rPr>
        <w:t>התנגדות, בהנחה שכל חבר כנסת יודע במה מדובר. מי בעד? מי נגד?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ה</w:t>
      </w:r>
      <w:r w:rsidR="00C95F0D" w:rsidRPr="00C95F0D">
        <w:rPr>
          <w:rtl/>
        </w:rPr>
        <w:t>צבעה מס' 1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ב</w:t>
      </w:r>
      <w:r w:rsidR="00C95F0D" w:rsidRPr="00C95F0D">
        <w:rPr>
          <w:rtl/>
        </w:rPr>
        <w:t xml:space="preserve">עד </w:t>
      </w:r>
      <w:r>
        <w:rPr>
          <w:rtl/>
        </w:rPr>
        <w:t>–</w:t>
      </w:r>
      <w:r w:rsidR="00C95F0D" w:rsidRPr="00C95F0D">
        <w:rPr>
          <w:rtl/>
        </w:rPr>
        <w:t xml:space="preserve"> 3</w:t>
      </w: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נ</w:t>
      </w:r>
      <w:r w:rsidR="00C95F0D" w:rsidRPr="00C95F0D">
        <w:rPr>
          <w:rtl/>
        </w:rPr>
        <w:t xml:space="preserve">גד </w:t>
      </w:r>
      <w:r>
        <w:rPr>
          <w:rtl/>
        </w:rPr>
        <w:t>–</w:t>
      </w:r>
      <w:r w:rsidR="00C95F0D" w:rsidRPr="00C95F0D">
        <w:rPr>
          <w:rtl/>
        </w:rPr>
        <w:t xml:space="preserve"> אין</w:t>
      </w:r>
    </w:p>
    <w:p w:rsidR="009A47B8" w:rsidRDefault="006D6ED0" w:rsidP="006D6ED0">
      <w:pPr>
        <w:pStyle w:val="3"/>
        <w:rPr>
          <w:rtl/>
        </w:rPr>
      </w:pPr>
      <w:r w:rsidRPr="00C95F0D">
        <w:rPr>
          <w:rtl/>
        </w:rPr>
        <w:t>נ</w:t>
      </w:r>
      <w:r w:rsidR="00C95F0D" w:rsidRPr="00C95F0D">
        <w:rPr>
          <w:rtl/>
        </w:rPr>
        <w:t xml:space="preserve">מנעים </w:t>
      </w:r>
      <w:r>
        <w:rPr>
          <w:rtl/>
        </w:rPr>
        <w:t>–</w:t>
      </w:r>
      <w:r w:rsidR="00C95F0D" w:rsidRPr="00C95F0D">
        <w:rPr>
          <w:rtl/>
        </w:rPr>
        <w:t xml:space="preserve"> 2</w:t>
      </w:r>
      <w:r>
        <w:rPr>
          <w:rtl/>
        </w:rPr>
        <w:t xml:space="preserve"> </w:t>
      </w:r>
    </w:p>
    <w:p w:rsidR="006D6ED0" w:rsidRDefault="00C95F0D" w:rsidP="006D6ED0">
      <w:pPr>
        <w:pStyle w:val="3"/>
        <w:rPr>
          <w:rtl/>
        </w:rPr>
      </w:pPr>
      <w:r w:rsidRPr="00C95F0D">
        <w:rPr>
          <w:rtl/>
        </w:rPr>
        <w:t>הודעת הממשלה על החלת דין רציפות על הצעת חוק שירות המדינה (מינויים)</w:t>
      </w:r>
      <w:r w:rsidR="006D6ED0">
        <w:rPr>
          <w:rtl/>
        </w:rPr>
        <w:t xml:space="preserve"> </w:t>
      </w:r>
      <w:r w:rsidRPr="00C95F0D">
        <w:rPr>
          <w:rtl/>
        </w:rPr>
        <w:t>(תיקון מס' 6), התשנ"ב</w:t>
      </w:r>
      <w:r w:rsidR="006D6ED0">
        <w:rPr>
          <w:rtl/>
        </w:rPr>
        <w:t>–</w:t>
      </w:r>
      <w:r w:rsidRPr="00C95F0D">
        <w:rPr>
          <w:rtl/>
        </w:rPr>
        <w:t>1992, נתקבלה.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האוצר א' שוחט: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 היושב</w:t>
      </w:r>
      <w:r w:rsidR="006D6ED0">
        <w:rPr>
          <w:rtl/>
        </w:rPr>
        <w:t>-</w:t>
      </w:r>
      <w:r w:rsidRPr="00C95F0D">
        <w:rPr>
          <w:rtl/>
        </w:rPr>
        <w:t>ראש, אבקש לצרף את קולי.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יוסף בא</w:t>
      </w:r>
      <w:r>
        <w:rPr>
          <w:rtl/>
        </w:rPr>
        <w:t>-</w:t>
      </w:r>
      <w:r w:rsidRPr="006D6ED0">
        <w:rPr>
          <w:rtl/>
        </w:rPr>
        <w:t>גד (מולדת):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 היושב</w:t>
      </w:r>
      <w:r w:rsidR="006D6ED0">
        <w:rPr>
          <w:rtl/>
        </w:rPr>
        <w:t>-</w:t>
      </w:r>
      <w:r w:rsidRPr="00C95F0D">
        <w:rPr>
          <w:rtl/>
        </w:rPr>
        <w:t>ראש, גם את קולי, לא הספקתי להצביע.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הפעם</w:t>
      </w:r>
      <w:r w:rsidR="006D6ED0">
        <w:rPr>
          <w:rtl/>
        </w:rPr>
        <w:t xml:space="preserve"> </w:t>
      </w:r>
      <w:r w:rsidRPr="00C95F0D">
        <w:rPr>
          <w:rtl/>
        </w:rPr>
        <w:t>כן,</w:t>
      </w:r>
      <w:r w:rsidR="006D6ED0">
        <w:rPr>
          <w:rtl/>
        </w:rPr>
        <w:t xml:space="preserve"> </w:t>
      </w:r>
      <w:r w:rsidRPr="00C95F0D">
        <w:rPr>
          <w:rtl/>
        </w:rPr>
        <w:t>אבל</w:t>
      </w:r>
      <w:r w:rsidR="006D6ED0">
        <w:rPr>
          <w:rtl/>
        </w:rPr>
        <w:t xml:space="preserve"> </w:t>
      </w:r>
      <w:r w:rsidRPr="00C95F0D">
        <w:rPr>
          <w:rtl/>
        </w:rPr>
        <w:t>אבקש</w:t>
      </w:r>
      <w:r w:rsidR="006D6ED0">
        <w:rPr>
          <w:rtl/>
        </w:rPr>
        <w:t xml:space="preserve"> –</w:t>
      </w:r>
      <w:r w:rsidRPr="00C95F0D">
        <w:rPr>
          <w:rtl/>
        </w:rPr>
        <w:t xml:space="preserve"> את ישיבות סיעת מולדת לעשות בזמנים אחרים. אני מבקש</w:t>
      </w:r>
      <w:r w:rsidR="006D6ED0">
        <w:rPr>
          <w:rtl/>
        </w:rPr>
        <w:t xml:space="preserve"> </w:t>
      </w:r>
      <w:r w:rsidRPr="00C95F0D">
        <w:rPr>
          <w:rtl/>
        </w:rPr>
        <w:t>לצרף את קולו של שר האוצר שלנו וגם את קולו של חבר הכנסת בא</w:t>
      </w:r>
      <w:r w:rsidR="006D6ED0">
        <w:rPr>
          <w:rtl/>
        </w:rPr>
        <w:t>-</w:t>
      </w:r>
      <w:r w:rsidRPr="00C95F0D">
        <w:rPr>
          <w:rtl/>
        </w:rPr>
        <w:t>גד.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חמישה בעד </w:t>
      </w:r>
      <w:r w:rsidR="006D6ED0">
        <w:rPr>
          <w:rtl/>
        </w:rPr>
        <w:t>–</w:t>
      </w:r>
      <w:r w:rsidRPr="00C95F0D">
        <w:rPr>
          <w:rtl/>
        </w:rPr>
        <w:t xml:space="preserve"> בתוספת קולותיהם של שר האוצר ושל חבר הכנסת בא</w:t>
      </w:r>
      <w:r w:rsidR="006D6ED0">
        <w:rPr>
          <w:rtl/>
        </w:rPr>
        <w:t>-</w:t>
      </w:r>
      <w:r w:rsidRPr="00C95F0D">
        <w:rPr>
          <w:rtl/>
        </w:rPr>
        <w:t>גד, אין מתנגדים,</w:t>
      </w:r>
      <w:r w:rsidR="006D6ED0">
        <w:rPr>
          <w:rtl/>
        </w:rPr>
        <w:t xml:space="preserve"> </w:t>
      </w:r>
      <w:r w:rsidRPr="00C95F0D">
        <w:rPr>
          <w:rtl/>
        </w:rPr>
        <w:t>שני נמנעים. אני מודיע שההודעה אושרה.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1"/>
        <w:rPr>
          <w:rtl/>
        </w:rPr>
      </w:pPr>
      <w:bookmarkStart w:id="11" w:name="_Toc457300470"/>
      <w:r w:rsidRPr="006D6ED0">
        <w:rPr>
          <w:rtl/>
        </w:rPr>
        <w:t>הצעת חוק מלווה המדינה (תיקון מס' 10) (סמכות לשנות תקנות), התשנ"ג</w:t>
      </w:r>
      <w:r>
        <w:rPr>
          <w:rtl/>
        </w:rPr>
        <w:t>–</w:t>
      </w:r>
      <w:r w:rsidRPr="006D6ED0">
        <w:rPr>
          <w:rtl/>
        </w:rPr>
        <w:t>1993;</w:t>
      </w:r>
      <w:r>
        <w:rPr>
          <w:rtl/>
        </w:rPr>
        <w:t xml:space="preserve"> </w:t>
      </w:r>
      <w:r w:rsidRPr="006D6ED0">
        <w:rPr>
          <w:rtl/>
        </w:rPr>
        <w:t>הצעת חוק לתיקון דיני הרכישה לצורכי ציבור (תיקון מס' 8)</w:t>
      </w:r>
      <w:bookmarkEnd w:id="11"/>
    </w:p>
    <w:p w:rsidR="006D6ED0" w:rsidRDefault="006D6ED0" w:rsidP="006D6ED0">
      <w:pPr>
        <w:pStyle w:val="1"/>
        <w:rPr>
          <w:rtl/>
        </w:rPr>
      </w:pPr>
      <w:bookmarkStart w:id="12" w:name="_Toc457300471"/>
      <w:r w:rsidRPr="006D6ED0">
        <w:rPr>
          <w:rtl/>
        </w:rPr>
        <w:t xml:space="preserve">(תשלום הצמדה וריבית </w:t>
      </w:r>
      <w:r>
        <w:rPr>
          <w:rtl/>
        </w:rPr>
        <w:t>–</w:t>
      </w:r>
      <w:r w:rsidRPr="006D6ED0">
        <w:rPr>
          <w:rtl/>
        </w:rPr>
        <w:t xml:space="preserve"> הארכת מועד), התשנ"ג</w:t>
      </w:r>
      <w:r>
        <w:rPr>
          <w:rtl/>
        </w:rPr>
        <w:t>–</w:t>
      </w:r>
      <w:r w:rsidRPr="006D6ED0">
        <w:rPr>
          <w:rtl/>
        </w:rPr>
        <w:t>1993</w:t>
      </w:r>
      <w:bookmarkEnd w:id="12"/>
    </w:p>
    <w:p w:rsidR="006D6ED0" w:rsidRPr="006D6ED0" w:rsidRDefault="006D6ED0" w:rsidP="006D6ED0">
      <w:pPr>
        <w:pStyle w:val="1"/>
        <w:rPr>
          <w:rtl/>
        </w:rPr>
      </w:pPr>
      <w:bookmarkStart w:id="13" w:name="_Toc457300472"/>
      <w:r w:rsidRPr="006D6ED0">
        <w:rPr>
          <w:rtl/>
        </w:rPr>
        <w:t>(קריאה ראשונה)</w:t>
      </w:r>
      <w:bookmarkEnd w:id="13"/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שר</w:t>
      </w:r>
      <w:r w:rsidR="006D6ED0">
        <w:rPr>
          <w:rtl/>
        </w:rPr>
        <w:t xml:space="preserve"> </w:t>
      </w:r>
      <w:r w:rsidRPr="00C95F0D">
        <w:rPr>
          <w:rtl/>
        </w:rPr>
        <w:t>האוצר</w:t>
      </w:r>
      <w:r w:rsidR="006D6ED0">
        <w:rPr>
          <w:rtl/>
        </w:rPr>
        <w:t xml:space="preserve"> </w:t>
      </w:r>
      <w:r w:rsidRPr="00C95F0D">
        <w:rPr>
          <w:rtl/>
        </w:rPr>
        <w:t>יביא</w:t>
      </w:r>
      <w:r w:rsidR="006D6ED0">
        <w:rPr>
          <w:rtl/>
        </w:rPr>
        <w:t xml:space="preserve"> </w:t>
      </w:r>
      <w:r w:rsidRPr="00C95F0D">
        <w:rPr>
          <w:rtl/>
        </w:rPr>
        <w:t>לפנינו</w:t>
      </w:r>
      <w:r w:rsidR="006D6ED0">
        <w:rPr>
          <w:rtl/>
        </w:rPr>
        <w:t xml:space="preserve"> </w:t>
      </w:r>
      <w:r w:rsidRPr="00C95F0D">
        <w:rPr>
          <w:rtl/>
        </w:rPr>
        <w:t>בנאום</w:t>
      </w:r>
      <w:r w:rsidR="006D6ED0">
        <w:rPr>
          <w:rtl/>
        </w:rPr>
        <w:t xml:space="preserve"> </w:t>
      </w:r>
      <w:r w:rsidRPr="00C95F0D">
        <w:rPr>
          <w:rtl/>
        </w:rPr>
        <w:t>אחד</w:t>
      </w:r>
      <w:r w:rsidR="006D6ED0">
        <w:rPr>
          <w:rtl/>
        </w:rPr>
        <w:t xml:space="preserve"> </w:t>
      </w:r>
      <w:r w:rsidRPr="00C95F0D">
        <w:rPr>
          <w:rtl/>
        </w:rPr>
        <w:t>הצעת חוק מלווה המדינה (תיקון מס' 10)</w:t>
      </w:r>
      <w:r w:rsidR="006D6ED0">
        <w:rPr>
          <w:rtl/>
        </w:rPr>
        <w:t xml:space="preserve"> </w:t>
      </w:r>
      <w:r w:rsidRPr="00C95F0D">
        <w:rPr>
          <w:rtl/>
        </w:rPr>
        <w:t>(סמכות</w:t>
      </w:r>
      <w:r w:rsidR="006D6ED0">
        <w:rPr>
          <w:rtl/>
        </w:rPr>
        <w:t xml:space="preserve"> </w:t>
      </w:r>
      <w:r w:rsidRPr="00C95F0D">
        <w:rPr>
          <w:rtl/>
        </w:rPr>
        <w:t>לשנות תקנות),</w:t>
      </w:r>
      <w:r w:rsidR="006D6ED0">
        <w:rPr>
          <w:rtl/>
        </w:rPr>
        <w:t xml:space="preserve"> </w:t>
      </w:r>
      <w:r w:rsidRPr="00C95F0D">
        <w:rPr>
          <w:rtl/>
        </w:rPr>
        <w:t>התשנ"ג</w:t>
      </w:r>
      <w:r w:rsidR="006D6ED0">
        <w:rPr>
          <w:rtl/>
        </w:rPr>
        <w:t>–</w:t>
      </w:r>
      <w:r w:rsidRPr="00C95F0D">
        <w:rPr>
          <w:rtl/>
        </w:rPr>
        <w:t>1993;</w:t>
      </w:r>
      <w:r w:rsidR="006D6ED0">
        <w:rPr>
          <w:rtl/>
        </w:rPr>
        <w:t xml:space="preserve"> </w:t>
      </w:r>
      <w:r w:rsidRPr="00C95F0D">
        <w:rPr>
          <w:rtl/>
        </w:rPr>
        <w:t>וגם</w:t>
      </w:r>
      <w:r w:rsidR="006D6ED0">
        <w:rPr>
          <w:rtl/>
        </w:rPr>
        <w:t xml:space="preserve"> </w:t>
      </w:r>
      <w:r w:rsidRPr="00C95F0D">
        <w:rPr>
          <w:rtl/>
        </w:rPr>
        <w:t>הצעת</w:t>
      </w:r>
      <w:r w:rsidR="006D6ED0">
        <w:rPr>
          <w:rtl/>
        </w:rPr>
        <w:t xml:space="preserve"> </w:t>
      </w:r>
      <w:r w:rsidRPr="00C95F0D">
        <w:rPr>
          <w:rtl/>
        </w:rPr>
        <w:t>חוק לתיקון דיני הרכישה לצורכי</w:t>
      </w:r>
      <w:r w:rsidR="006D6ED0">
        <w:rPr>
          <w:rtl/>
        </w:rPr>
        <w:t xml:space="preserve"> </w:t>
      </w:r>
      <w:r w:rsidRPr="00C95F0D">
        <w:rPr>
          <w:rtl/>
        </w:rPr>
        <w:t>ציבור</w:t>
      </w:r>
      <w:r w:rsidR="006D6ED0">
        <w:rPr>
          <w:rtl/>
        </w:rPr>
        <w:t xml:space="preserve"> </w:t>
      </w:r>
      <w:r w:rsidRPr="00C95F0D">
        <w:rPr>
          <w:rtl/>
        </w:rPr>
        <w:t>(תיקון</w:t>
      </w:r>
      <w:r w:rsidR="006D6ED0">
        <w:rPr>
          <w:rtl/>
        </w:rPr>
        <w:t xml:space="preserve"> </w:t>
      </w:r>
      <w:r w:rsidRPr="00C95F0D">
        <w:rPr>
          <w:rtl/>
        </w:rPr>
        <w:t>מס'</w:t>
      </w:r>
      <w:r w:rsidR="006D6ED0">
        <w:rPr>
          <w:rtl/>
        </w:rPr>
        <w:t xml:space="preserve"> </w:t>
      </w:r>
      <w:r w:rsidRPr="00C95F0D">
        <w:rPr>
          <w:rtl/>
        </w:rPr>
        <w:t>8)</w:t>
      </w:r>
      <w:r w:rsidR="006D6ED0">
        <w:rPr>
          <w:rtl/>
        </w:rPr>
        <w:t xml:space="preserve"> </w:t>
      </w:r>
      <w:r w:rsidRPr="00C95F0D">
        <w:rPr>
          <w:rtl/>
        </w:rPr>
        <w:t xml:space="preserve">(תשלום הצמדה וריבית </w:t>
      </w:r>
      <w:r w:rsidR="006D6ED0">
        <w:rPr>
          <w:rtl/>
        </w:rPr>
        <w:t>–</w:t>
      </w:r>
      <w:r w:rsidRPr="00C95F0D">
        <w:rPr>
          <w:rtl/>
        </w:rPr>
        <w:t xml:space="preserve"> הארכת מועד), התשנ"ג</w:t>
      </w:r>
      <w:r w:rsidR="006D6ED0">
        <w:rPr>
          <w:rtl/>
        </w:rPr>
        <w:t>–</w:t>
      </w:r>
      <w:r w:rsidRPr="00C95F0D">
        <w:rPr>
          <w:rtl/>
        </w:rPr>
        <w:t>1993, בקריאה</w:t>
      </w:r>
      <w:r w:rsidR="006D6ED0">
        <w:rPr>
          <w:rtl/>
        </w:rPr>
        <w:t xml:space="preserve"> </w:t>
      </w:r>
      <w:r w:rsidRPr="00C95F0D">
        <w:rPr>
          <w:rtl/>
        </w:rPr>
        <w:t>ראשונה. ההצבעה תהיה נפרדת.</w:t>
      </w:r>
      <w:r w:rsidR="006D6ED0">
        <w:rPr>
          <w:rtl/>
        </w:rPr>
        <w:t xml:space="preserve"> </w:t>
      </w:r>
      <w:r w:rsidRPr="00C95F0D">
        <w:rPr>
          <w:rtl/>
        </w:rPr>
        <w:t>אדוני השר, בבקשה.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האוצר א' שוחט: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רבותי חברי הכנסת, אני מתכבד להביא את תיקון מס' 10 לחוק</w:t>
      </w:r>
      <w:r w:rsidR="006D6ED0">
        <w:rPr>
          <w:rtl/>
        </w:rPr>
        <w:t xml:space="preserve"> </w:t>
      </w:r>
      <w:r w:rsidRPr="00C95F0D">
        <w:rPr>
          <w:rtl/>
        </w:rPr>
        <w:t>מלוות</w:t>
      </w:r>
      <w:r w:rsidR="006D6ED0">
        <w:rPr>
          <w:rtl/>
        </w:rPr>
        <w:t xml:space="preserve"> </w:t>
      </w:r>
      <w:r w:rsidRPr="00C95F0D">
        <w:rPr>
          <w:rtl/>
        </w:rPr>
        <w:t>המדינה</w:t>
      </w:r>
      <w:r w:rsidR="006D6ED0">
        <w:rPr>
          <w:rtl/>
        </w:rPr>
        <w:t xml:space="preserve"> </w:t>
      </w:r>
      <w:r w:rsidRPr="00C95F0D">
        <w:rPr>
          <w:rtl/>
        </w:rPr>
        <w:t>בקריאה</w:t>
      </w:r>
      <w:r w:rsidR="006D6ED0">
        <w:rPr>
          <w:rtl/>
        </w:rPr>
        <w:t xml:space="preserve"> </w:t>
      </w:r>
      <w:r w:rsidRPr="00C95F0D">
        <w:rPr>
          <w:rtl/>
        </w:rPr>
        <w:t>ראשונה.</w:t>
      </w:r>
      <w:r w:rsidR="006D6ED0">
        <w:rPr>
          <w:rtl/>
        </w:rPr>
        <w:t xml:space="preserve"> </w:t>
      </w:r>
      <w:r w:rsidRPr="00C95F0D">
        <w:rPr>
          <w:rtl/>
        </w:rPr>
        <w:t>חוק מלווה המדינה מסמיך את הממשלה ללוות כסף מן</w:t>
      </w:r>
      <w:r w:rsidR="006D6ED0">
        <w:rPr>
          <w:rtl/>
        </w:rPr>
        <w:t xml:space="preserve"> </w:t>
      </w:r>
      <w:r w:rsidRPr="00C95F0D">
        <w:rPr>
          <w:rtl/>
        </w:rPr>
        <w:t>הציבור</w:t>
      </w:r>
      <w:r w:rsidR="006D6ED0">
        <w:rPr>
          <w:rtl/>
        </w:rPr>
        <w:t xml:space="preserve"> </w:t>
      </w:r>
      <w:r w:rsidRPr="00C95F0D">
        <w:rPr>
          <w:rtl/>
        </w:rPr>
        <w:t>ולהוציא</w:t>
      </w:r>
      <w:r w:rsidR="006D6ED0">
        <w:rPr>
          <w:rtl/>
        </w:rPr>
        <w:t xml:space="preserve"> </w:t>
      </w:r>
      <w:r w:rsidRPr="00C95F0D">
        <w:rPr>
          <w:rtl/>
        </w:rPr>
        <w:t>לשם</w:t>
      </w:r>
      <w:r w:rsidR="006D6ED0">
        <w:rPr>
          <w:rtl/>
        </w:rPr>
        <w:t xml:space="preserve"> </w:t>
      </w:r>
      <w:r w:rsidRPr="00C95F0D">
        <w:rPr>
          <w:rtl/>
        </w:rPr>
        <w:t>כך</w:t>
      </w:r>
      <w:r w:rsidR="006D6ED0">
        <w:rPr>
          <w:rtl/>
        </w:rPr>
        <w:t xml:space="preserve"> </w:t>
      </w:r>
      <w:r w:rsidRPr="00C95F0D">
        <w:rPr>
          <w:rtl/>
        </w:rPr>
        <w:t>איגרות חוב. תנאי איגרות החוב המוצאות לפי החוק נקבעים</w:t>
      </w:r>
      <w:r w:rsidR="006D6ED0">
        <w:rPr>
          <w:rtl/>
        </w:rPr>
        <w:t xml:space="preserve"> </w:t>
      </w:r>
      <w:r w:rsidRPr="00C95F0D">
        <w:rPr>
          <w:rtl/>
        </w:rPr>
        <w:t>בתקנות ששר האוצר מתקין באישור ועדת הכספים של הכנסת.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על מנת להגן על הציבור מפני שינויים רטרואקטיביים בתנאי איגרות חוב שהונפקו,</w:t>
      </w:r>
      <w:r w:rsidR="006D6ED0">
        <w:rPr>
          <w:rtl/>
        </w:rPr>
        <w:t xml:space="preserve"> </w:t>
      </w:r>
      <w:r w:rsidRPr="00C95F0D">
        <w:rPr>
          <w:rtl/>
        </w:rPr>
        <w:t>נקבע בסעיף 15 לחוק איסור על התקנת תקנות רטרואקטיביות שעניינן תנאי איגרות החוב,</w:t>
      </w:r>
      <w:r w:rsidR="006D6ED0">
        <w:rPr>
          <w:rtl/>
        </w:rPr>
        <w:t xml:space="preserve"> </w:t>
      </w:r>
      <w:r w:rsidRPr="00C95F0D">
        <w:rPr>
          <w:rtl/>
        </w:rPr>
        <w:t>וכן</w:t>
      </w:r>
      <w:r w:rsidR="006D6ED0">
        <w:rPr>
          <w:rtl/>
        </w:rPr>
        <w:t xml:space="preserve"> </w:t>
      </w:r>
      <w:r w:rsidRPr="00C95F0D">
        <w:rPr>
          <w:rtl/>
        </w:rPr>
        <w:t>נאסר</w:t>
      </w:r>
      <w:r w:rsidR="006D6ED0">
        <w:rPr>
          <w:rtl/>
        </w:rPr>
        <w:t xml:space="preserve"> </w:t>
      </w:r>
      <w:r w:rsidRPr="00C95F0D">
        <w:rPr>
          <w:rtl/>
        </w:rPr>
        <w:t>על שינוי בתנאי איגרות החוב לגבי סדרות שכבר הוצאו, אף אם תוקף השינוי</w:t>
      </w:r>
      <w:r w:rsidR="006D6ED0">
        <w:rPr>
          <w:rtl/>
        </w:rPr>
        <w:t xml:space="preserve"> </w:t>
      </w:r>
      <w:r w:rsidRPr="00C95F0D">
        <w:rPr>
          <w:rtl/>
        </w:rPr>
        <w:t>הוא מכאן ולהבא.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האיסור שבהוראת סעיף 15 הנ"ל מנוסח באופן גורף, כך שכל שינוי רטרואקטיבי וכל</w:t>
      </w:r>
      <w:r w:rsidR="006D6ED0">
        <w:rPr>
          <w:rtl/>
        </w:rPr>
        <w:t xml:space="preserve"> </w:t>
      </w:r>
      <w:r w:rsidRPr="00C95F0D">
        <w:rPr>
          <w:rtl/>
        </w:rPr>
        <w:t>שינוי</w:t>
      </w:r>
      <w:r w:rsidR="006D6ED0">
        <w:rPr>
          <w:rtl/>
        </w:rPr>
        <w:t xml:space="preserve"> </w:t>
      </w:r>
      <w:r w:rsidRPr="00C95F0D">
        <w:rPr>
          <w:rtl/>
        </w:rPr>
        <w:t>לגבי</w:t>
      </w:r>
      <w:r w:rsidR="006D6ED0">
        <w:rPr>
          <w:rtl/>
        </w:rPr>
        <w:t xml:space="preserve"> </w:t>
      </w:r>
      <w:r w:rsidRPr="00C95F0D">
        <w:rPr>
          <w:rtl/>
        </w:rPr>
        <w:t>סדרות</w:t>
      </w:r>
      <w:r w:rsidR="006D6ED0">
        <w:rPr>
          <w:rtl/>
        </w:rPr>
        <w:t xml:space="preserve"> </w:t>
      </w:r>
      <w:r w:rsidRPr="00C95F0D">
        <w:rPr>
          <w:rtl/>
        </w:rPr>
        <w:t>שהונפקו אסור. אין בחוק כל התייחסות לשאלה האם יש בתקנות אלה</w:t>
      </w:r>
      <w:r w:rsidR="006D6ED0">
        <w:rPr>
          <w:rtl/>
        </w:rPr>
        <w:t xml:space="preserve"> </w:t>
      </w:r>
      <w:r w:rsidRPr="00C95F0D">
        <w:rPr>
          <w:rtl/>
        </w:rPr>
        <w:t>פגיעה במחזיקי איגרות החוב.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מפעם</w:t>
      </w:r>
      <w:r w:rsidR="006D6ED0">
        <w:rPr>
          <w:rtl/>
        </w:rPr>
        <w:t xml:space="preserve"> </w:t>
      </w:r>
      <w:r w:rsidRPr="00C95F0D">
        <w:rPr>
          <w:rtl/>
        </w:rPr>
        <w:t>לפעם</w:t>
      </w:r>
      <w:r w:rsidR="006D6ED0">
        <w:rPr>
          <w:rtl/>
        </w:rPr>
        <w:t xml:space="preserve"> </w:t>
      </w:r>
      <w:r w:rsidRPr="00C95F0D">
        <w:rPr>
          <w:rtl/>
        </w:rPr>
        <w:t>מתעורר הצורך בהכנסת שינויים טכניים בתנאי איגרות החוב, גם לגבי</w:t>
      </w:r>
      <w:r w:rsidR="006D6ED0">
        <w:rPr>
          <w:rtl/>
        </w:rPr>
        <w:t xml:space="preserve"> </w:t>
      </w:r>
      <w:r w:rsidRPr="00C95F0D">
        <w:rPr>
          <w:rtl/>
        </w:rPr>
        <w:t>סדרות</w:t>
      </w:r>
      <w:r w:rsidR="006D6ED0">
        <w:rPr>
          <w:rtl/>
        </w:rPr>
        <w:t xml:space="preserve"> </w:t>
      </w:r>
      <w:r w:rsidRPr="00C95F0D">
        <w:rPr>
          <w:rtl/>
        </w:rPr>
        <w:t>שכבר הוצאו, אך בשל נוסחה של הוראת סעיף 15 אין אפשרות לעשות זאת, אף שאין</w:t>
      </w:r>
      <w:r w:rsidR="006D6ED0">
        <w:rPr>
          <w:rtl/>
        </w:rPr>
        <w:t xml:space="preserve"> </w:t>
      </w:r>
      <w:r w:rsidRPr="00C95F0D">
        <w:rPr>
          <w:rtl/>
        </w:rPr>
        <w:t>בשינוי כל פגיעה במחזיקי איגרות החוב.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מאחר</w:t>
      </w:r>
      <w:r w:rsidR="006D6ED0">
        <w:rPr>
          <w:rtl/>
        </w:rPr>
        <w:t xml:space="preserve"> </w:t>
      </w:r>
      <w:r w:rsidRPr="00C95F0D">
        <w:rPr>
          <w:rtl/>
        </w:rPr>
        <w:t>שמטרת סעיף 15 הנ"ל הינה למנוע פגיעה במחזיקי איגרות החוב, מוצע לתקנו</w:t>
      </w:r>
      <w:r w:rsidR="006D6ED0">
        <w:rPr>
          <w:rtl/>
        </w:rPr>
        <w:t xml:space="preserve"> </w:t>
      </w:r>
      <w:r w:rsidRPr="00C95F0D">
        <w:rPr>
          <w:rtl/>
        </w:rPr>
        <w:t>באופן</w:t>
      </w:r>
      <w:r w:rsidR="006D6ED0">
        <w:rPr>
          <w:rtl/>
        </w:rPr>
        <w:t xml:space="preserve"> </w:t>
      </w:r>
      <w:r w:rsidRPr="00C95F0D">
        <w:rPr>
          <w:rtl/>
        </w:rPr>
        <w:t>שהאיסור</w:t>
      </w:r>
      <w:r w:rsidR="006D6ED0">
        <w:rPr>
          <w:rtl/>
        </w:rPr>
        <w:t xml:space="preserve"> </w:t>
      </w:r>
      <w:r w:rsidRPr="00C95F0D">
        <w:rPr>
          <w:rtl/>
        </w:rPr>
        <w:t>הקבוע</w:t>
      </w:r>
      <w:r w:rsidR="006D6ED0">
        <w:rPr>
          <w:rtl/>
        </w:rPr>
        <w:t xml:space="preserve"> </w:t>
      </w:r>
      <w:r w:rsidRPr="00C95F0D">
        <w:rPr>
          <w:rtl/>
        </w:rPr>
        <w:t>בו</w:t>
      </w:r>
      <w:r w:rsidR="006D6ED0">
        <w:rPr>
          <w:rtl/>
        </w:rPr>
        <w:t xml:space="preserve"> </w:t>
      </w:r>
      <w:r w:rsidRPr="00C95F0D">
        <w:rPr>
          <w:rtl/>
        </w:rPr>
        <w:t>יוגבל</w:t>
      </w:r>
      <w:r w:rsidR="006D6ED0">
        <w:rPr>
          <w:rtl/>
        </w:rPr>
        <w:t xml:space="preserve"> </w:t>
      </w:r>
      <w:r w:rsidRPr="00C95F0D">
        <w:rPr>
          <w:rtl/>
        </w:rPr>
        <w:t>אך</w:t>
      </w:r>
      <w:r w:rsidR="006D6ED0">
        <w:rPr>
          <w:rtl/>
        </w:rPr>
        <w:t xml:space="preserve"> </w:t>
      </w:r>
      <w:r w:rsidRPr="00C95F0D">
        <w:rPr>
          <w:rtl/>
        </w:rPr>
        <w:t>רק</w:t>
      </w:r>
      <w:r w:rsidR="006D6ED0">
        <w:rPr>
          <w:rtl/>
        </w:rPr>
        <w:t xml:space="preserve"> </w:t>
      </w:r>
      <w:r w:rsidRPr="00C95F0D">
        <w:rPr>
          <w:rtl/>
        </w:rPr>
        <w:t>לתקנות</w:t>
      </w:r>
      <w:r w:rsidR="006D6ED0">
        <w:rPr>
          <w:rtl/>
        </w:rPr>
        <w:t xml:space="preserve"> </w:t>
      </w:r>
      <w:r w:rsidRPr="00C95F0D">
        <w:rPr>
          <w:rtl/>
        </w:rPr>
        <w:t>שיש בהן כדי לשנות לרעה תנאים</w:t>
      </w:r>
      <w:r w:rsidR="006D6ED0">
        <w:rPr>
          <w:rtl/>
        </w:rPr>
        <w:t xml:space="preserve"> </w:t>
      </w:r>
      <w:r w:rsidRPr="00C95F0D">
        <w:rPr>
          <w:rtl/>
        </w:rPr>
        <w:t>שנקבעו. יש לציין ששינוי כזה תואם גם את הוראות חוק ההגנה על השקעות הציבור.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מלבד</w:t>
      </w:r>
      <w:r w:rsidR="006D6ED0">
        <w:rPr>
          <w:rtl/>
        </w:rPr>
        <w:t xml:space="preserve"> </w:t>
      </w:r>
      <w:r w:rsidRPr="00C95F0D">
        <w:rPr>
          <w:rtl/>
        </w:rPr>
        <w:t>התיקון האמור בסעיף 15, מוצע להכניס תיקון נוסף בחוק, אשר יפטור את שר</w:t>
      </w:r>
      <w:r w:rsidR="006D6ED0">
        <w:rPr>
          <w:rtl/>
        </w:rPr>
        <w:t xml:space="preserve"> </w:t>
      </w:r>
      <w:r w:rsidRPr="00C95F0D">
        <w:rPr>
          <w:rtl/>
        </w:rPr>
        <w:t>האוצר מהצורך בפרסום ברשומות של כל סדרת איגרות החוב שהונפקו לציבור.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מאחר שאיגרות החוב נמכרות לציבור על</w:t>
      </w:r>
      <w:r w:rsidR="006D6ED0">
        <w:rPr>
          <w:rtl/>
        </w:rPr>
        <w:t>-</w:t>
      </w:r>
      <w:r w:rsidRPr="00C95F0D">
        <w:rPr>
          <w:rtl/>
        </w:rPr>
        <w:t>פי תקנות המכרזים, ולפי תקנות אלה מפרסם</w:t>
      </w:r>
      <w:r w:rsidR="006D6ED0">
        <w:rPr>
          <w:rtl/>
        </w:rPr>
        <w:t xml:space="preserve"> </w:t>
      </w:r>
      <w:r w:rsidRPr="00C95F0D">
        <w:rPr>
          <w:rtl/>
        </w:rPr>
        <w:t>בנק</w:t>
      </w:r>
      <w:r w:rsidR="006D6ED0">
        <w:rPr>
          <w:rtl/>
        </w:rPr>
        <w:t xml:space="preserve"> </w:t>
      </w:r>
      <w:r w:rsidRPr="00C95F0D">
        <w:rPr>
          <w:rtl/>
        </w:rPr>
        <w:t>ישראל</w:t>
      </w:r>
      <w:r w:rsidR="006D6ED0">
        <w:rPr>
          <w:rtl/>
        </w:rPr>
        <w:t xml:space="preserve"> </w:t>
      </w:r>
      <w:r w:rsidRPr="00C95F0D">
        <w:rPr>
          <w:rtl/>
        </w:rPr>
        <w:t>בעיתונים</w:t>
      </w:r>
      <w:r w:rsidR="006D6ED0">
        <w:rPr>
          <w:rtl/>
        </w:rPr>
        <w:t xml:space="preserve"> </w:t>
      </w:r>
      <w:r w:rsidRPr="00C95F0D">
        <w:rPr>
          <w:rtl/>
        </w:rPr>
        <w:t>יומיים</w:t>
      </w:r>
      <w:r w:rsidR="006D6ED0">
        <w:rPr>
          <w:rtl/>
        </w:rPr>
        <w:t xml:space="preserve"> </w:t>
      </w:r>
      <w:r w:rsidRPr="00C95F0D">
        <w:rPr>
          <w:rtl/>
        </w:rPr>
        <w:t>את כל הנתונים הרלבנטיים לפני עריכת המכרז, וכן את</w:t>
      </w:r>
      <w:r w:rsidR="006D6ED0">
        <w:rPr>
          <w:rtl/>
        </w:rPr>
        <w:t xml:space="preserve"> </w:t>
      </w:r>
      <w:r w:rsidRPr="00C95F0D">
        <w:rPr>
          <w:rtl/>
        </w:rPr>
        <w:t>תוצאות המכרז לאחר עריכתו, בהתאם לכך אין עוד צורך בפרסום ברשומות שאינו מוסיף כל</w:t>
      </w:r>
      <w:r w:rsidR="006D6ED0">
        <w:rPr>
          <w:rtl/>
        </w:rPr>
        <w:t xml:space="preserve"> </w:t>
      </w:r>
      <w:r w:rsidRPr="00C95F0D">
        <w:rPr>
          <w:rtl/>
        </w:rPr>
        <w:t>מידע מהותי אחר, אך יש בו להטיל מעמסה נוספת ומיותרת, ולכן מוצע לבטלו.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אבקש לאשר את הצעת החוק בקריאה ראשונה ולהעבירה לדיון בוועדת הכספים.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הצעת החוק השנייה דנה בתיקון לחוק לדיני רכישה לצורכי ציבור (תיקון מס' 8).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 רבותי חברי הכנסת, החוק לתיקון דיני הרכישה לצורכי ציבור,</w:t>
      </w:r>
      <w:r w:rsidR="006D6ED0">
        <w:rPr>
          <w:rtl/>
        </w:rPr>
        <w:t xml:space="preserve"> </w:t>
      </w:r>
      <w:r w:rsidRPr="00C95F0D">
        <w:rPr>
          <w:rtl/>
        </w:rPr>
        <w:t>התשכ"ד</w:t>
      </w:r>
      <w:r w:rsidR="006D6ED0">
        <w:rPr>
          <w:rtl/>
        </w:rPr>
        <w:t>–</w:t>
      </w:r>
      <w:r w:rsidRPr="00C95F0D">
        <w:rPr>
          <w:rtl/>
        </w:rPr>
        <w:t>1964,</w:t>
      </w:r>
      <w:r w:rsidR="006D6ED0">
        <w:rPr>
          <w:rtl/>
        </w:rPr>
        <w:t xml:space="preserve"> </w:t>
      </w:r>
      <w:r w:rsidRPr="00C95F0D">
        <w:rPr>
          <w:rtl/>
        </w:rPr>
        <w:t>קובע</w:t>
      </w:r>
      <w:r w:rsidR="006D6ED0">
        <w:rPr>
          <w:rtl/>
        </w:rPr>
        <w:t xml:space="preserve"> </w:t>
      </w:r>
      <w:r w:rsidRPr="00C95F0D">
        <w:rPr>
          <w:rtl/>
        </w:rPr>
        <w:t>הסדרים</w:t>
      </w:r>
      <w:r w:rsidR="006D6ED0">
        <w:rPr>
          <w:rtl/>
        </w:rPr>
        <w:t xml:space="preserve"> </w:t>
      </w:r>
      <w:r w:rsidRPr="00C95F0D">
        <w:rPr>
          <w:rtl/>
        </w:rPr>
        <w:t>שונים</w:t>
      </w:r>
      <w:r w:rsidR="006D6ED0">
        <w:rPr>
          <w:rtl/>
        </w:rPr>
        <w:t xml:space="preserve"> </w:t>
      </w:r>
      <w:r w:rsidRPr="00C95F0D">
        <w:rPr>
          <w:rtl/>
        </w:rPr>
        <w:t>בקשר לחוקי הרכישה השונים, היינו: חוק התכנון</w:t>
      </w:r>
      <w:r w:rsidR="006D6ED0">
        <w:rPr>
          <w:rtl/>
        </w:rPr>
        <w:t xml:space="preserve"> </w:t>
      </w:r>
      <w:r w:rsidRPr="00C95F0D">
        <w:rPr>
          <w:rtl/>
        </w:rPr>
        <w:t>והבנייה,</w:t>
      </w:r>
      <w:r w:rsidR="006D6ED0">
        <w:rPr>
          <w:rtl/>
        </w:rPr>
        <w:t xml:space="preserve"> </w:t>
      </w:r>
      <w:r w:rsidRPr="00C95F0D">
        <w:rPr>
          <w:rtl/>
        </w:rPr>
        <w:t>פקודת</w:t>
      </w:r>
      <w:r w:rsidR="006D6ED0">
        <w:rPr>
          <w:rtl/>
        </w:rPr>
        <w:t xml:space="preserve"> </w:t>
      </w:r>
      <w:r w:rsidRPr="00C95F0D">
        <w:rPr>
          <w:rtl/>
        </w:rPr>
        <w:t>הדרכים (רוחבן והתווייתן, פקודת הדרכים ומסילות הברזל, פקודת</w:t>
      </w:r>
      <w:r w:rsidR="006D6ED0">
        <w:rPr>
          <w:rtl/>
        </w:rPr>
        <w:t xml:space="preserve"> </w:t>
      </w:r>
      <w:r w:rsidRPr="00C95F0D">
        <w:rPr>
          <w:rtl/>
        </w:rPr>
        <w:t>בניין ערים, פקודת הקרקעות (רכישה לצורכי ציבור)).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סעיף</w:t>
      </w:r>
      <w:r w:rsidR="006D6ED0">
        <w:rPr>
          <w:rtl/>
        </w:rPr>
        <w:t xml:space="preserve"> </w:t>
      </w:r>
      <w:r w:rsidRPr="00C95F0D">
        <w:rPr>
          <w:rtl/>
        </w:rPr>
        <w:t>8</w:t>
      </w:r>
      <w:r w:rsidR="006D6ED0">
        <w:rPr>
          <w:rtl/>
        </w:rPr>
        <w:t xml:space="preserve"> </w:t>
      </w:r>
      <w:r w:rsidRPr="00C95F0D">
        <w:rPr>
          <w:rtl/>
        </w:rPr>
        <w:t>לחוק</w:t>
      </w:r>
      <w:r w:rsidR="006D6ED0">
        <w:rPr>
          <w:rtl/>
        </w:rPr>
        <w:t xml:space="preserve"> </w:t>
      </w:r>
      <w:r w:rsidRPr="00C95F0D">
        <w:rPr>
          <w:rtl/>
        </w:rPr>
        <w:t>קובע</w:t>
      </w:r>
      <w:r w:rsidR="006D6ED0">
        <w:rPr>
          <w:rtl/>
        </w:rPr>
        <w:t xml:space="preserve"> </w:t>
      </w:r>
      <w:r w:rsidRPr="00C95F0D">
        <w:rPr>
          <w:rtl/>
        </w:rPr>
        <w:t>הסדר להצמדת הפיצויים המגיעים לבעלי הקרקע שנרכשה מכוח</w:t>
      </w:r>
      <w:r w:rsidR="006D6ED0">
        <w:rPr>
          <w:rtl/>
        </w:rPr>
        <w:t xml:space="preserve"> </w:t>
      </w:r>
      <w:r w:rsidRPr="00C95F0D">
        <w:rPr>
          <w:rtl/>
        </w:rPr>
        <w:t>אחד מחוקי הרכישה האמורים.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סעיף</w:t>
      </w:r>
      <w:r w:rsidR="006D6ED0">
        <w:rPr>
          <w:rtl/>
        </w:rPr>
        <w:t xml:space="preserve"> </w:t>
      </w:r>
      <w:r w:rsidRPr="00C95F0D">
        <w:rPr>
          <w:rtl/>
        </w:rPr>
        <w:t>9</w:t>
      </w:r>
      <w:r w:rsidR="006D6ED0">
        <w:rPr>
          <w:rtl/>
        </w:rPr>
        <w:t xml:space="preserve"> </w:t>
      </w:r>
      <w:r w:rsidRPr="00C95F0D">
        <w:rPr>
          <w:rtl/>
        </w:rPr>
        <w:t>לחוק</w:t>
      </w:r>
      <w:r w:rsidR="006D6ED0">
        <w:rPr>
          <w:rtl/>
        </w:rPr>
        <w:t xml:space="preserve"> </w:t>
      </w:r>
      <w:r w:rsidRPr="00C95F0D">
        <w:rPr>
          <w:rtl/>
        </w:rPr>
        <w:t>קובע</w:t>
      </w:r>
      <w:r w:rsidR="006D6ED0">
        <w:rPr>
          <w:rtl/>
        </w:rPr>
        <w:t xml:space="preserve"> </w:t>
      </w:r>
      <w:r w:rsidRPr="00C95F0D">
        <w:rPr>
          <w:rtl/>
        </w:rPr>
        <w:t>את מועד 31 במרס 1993, שעד אליו יחושבו הפיצויים בהתאם</w:t>
      </w:r>
      <w:r w:rsidR="006D6ED0">
        <w:rPr>
          <w:rtl/>
        </w:rPr>
        <w:t xml:space="preserve"> </w:t>
      </w:r>
      <w:r w:rsidRPr="00C95F0D">
        <w:rPr>
          <w:rtl/>
        </w:rPr>
        <w:t>להסדר הקבוע בסעיף 8; וממנו ואילך תשולם לזכאים ריבית קבועה ולא צמודה.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מכיוון</w:t>
      </w:r>
      <w:r w:rsidR="006D6ED0">
        <w:rPr>
          <w:rtl/>
        </w:rPr>
        <w:t xml:space="preserve"> </w:t>
      </w:r>
      <w:r w:rsidRPr="00C95F0D">
        <w:rPr>
          <w:rtl/>
        </w:rPr>
        <w:t>שהתאריך</w:t>
      </w:r>
      <w:r w:rsidR="006D6ED0">
        <w:rPr>
          <w:rtl/>
        </w:rPr>
        <w:t xml:space="preserve"> </w:t>
      </w:r>
      <w:r w:rsidRPr="00C95F0D">
        <w:rPr>
          <w:rtl/>
        </w:rPr>
        <w:t>האמור</w:t>
      </w:r>
      <w:r w:rsidR="006D6ED0">
        <w:rPr>
          <w:rtl/>
        </w:rPr>
        <w:t xml:space="preserve"> </w:t>
      </w:r>
      <w:r w:rsidRPr="00C95F0D">
        <w:rPr>
          <w:rtl/>
        </w:rPr>
        <w:t>כבר</w:t>
      </w:r>
      <w:r w:rsidR="006D6ED0">
        <w:rPr>
          <w:rtl/>
        </w:rPr>
        <w:t xml:space="preserve"> </w:t>
      </w:r>
      <w:r w:rsidRPr="00C95F0D">
        <w:rPr>
          <w:rtl/>
        </w:rPr>
        <w:t>חלף,</w:t>
      </w:r>
      <w:r w:rsidR="006D6ED0">
        <w:rPr>
          <w:rtl/>
        </w:rPr>
        <w:t xml:space="preserve"> </w:t>
      </w:r>
      <w:r w:rsidRPr="00C95F0D">
        <w:rPr>
          <w:rtl/>
        </w:rPr>
        <w:t>מוצע</w:t>
      </w:r>
      <w:r w:rsidR="006D6ED0">
        <w:rPr>
          <w:rtl/>
        </w:rPr>
        <w:t xml:space="preserve"> </w:t>
      </w:r>
      <w:r w:rsidRPr="00C95F0D">
        <w:rPr>
          <w:rtl/>
        </w:rPr>
        <w:t>בסעיף 1 לתיקון להאריכו בחמש שנים</w:t>
      </w:r>
      <w:r w:rsidR="006D6ED0">
        <w:rPr>
          <w:rtl/>
        </w:rPr>
        <w:t xml:space="preserve"> </w:t>
      </w:r>
      <w:r w:rsidRPr="00C95F0D">
        <w:rPr>
          <w:rtl/>
        </w:rPr>
        <w:t>נוספות,</w:t>
      </w:r>
      <w:r w:rsidR="006D6ED0">
        <w:rPr>
          <w:rtl/>
        </w:rPr>
        <w:t xml:space="preserve"> </w:t>
      </w:r>
      <w:r w:rsidRPr="00C95F0D">
        <w:rPr>
          <w:rtl/>
        </w:rPr>
        <w:t>היינו</w:t>
      </w:r>
      <w:r w:rsidR="006D6ED0">
        <w:rPr>
          <w:rtl/>
        </w:rPr>
        <w:t xml:space="preserve"> </w:t>
      </w:r>
      <w:r w:rsidRPr="00C95F0D">
        <w:rPr>
          <w:rtl/>
        </w:rPr>
        <w:t>עד</w:t>
      </w:r>
      <w:r w:rsidR="006D6ED0">
        <w:rPr>
          <w:rtl/>
        </w:rPr>
        <w:t xml:space="preserve"> </w:t>
      </w:r>
      <w:r w:rsidRPr="00C95F0D">
        <w:rPr>
          <w:rtl/>
        </w:rPr>
        <w:t>ליום 31 במרס 1998, באופן שיאפשר המשך הצמדת הפיצויים ומניעת</w:t>
      </w:r>
      <w:r w:rsidR="006D6ED0">
        <w:rPr>
          <w:rtl/>
        </w:rPr>
        <w:t xml:space="preserve"> </w:t>
      </w:r>
      <w:r w:rsidRPr="00C95F0D">
        <w:rPr>
          <w:rtl/>
        </w:rPr>
        <w:t>פגיעה בזכאים שטרם פוצו על רכישות ישנות.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סעיף</w:t>
      </w:r>
      <w:r w:rsidR="006D6ED0">
        <w:rPr>
          <w:rtl/>
        </w:rPr>
        <w:t xml:space="preserve"> </w:t>
      </w:r>
      <w:r w:rsidRPr="00C95F0D">
        <w:rPr>
          <w:rtl/>
        </w:rPr>
        <w:t>2</w:t>
      </w:r>
      <w:r w:rsidR="006D6ED0">
        <w:rPr>
          <w:rtl/>
        </w:rPr>
        <w:t xml:space="preserve"> </w:t>
      </w:r>
      <w:r w:rsidRPr="00C95F0D">
        <w:rPr>
          <w:rtl/>
        </w:rPr>
        <w:t>לתיקון</w:t>
      </w:r>
      <w:r w:rsidR="006D6ED0">
        <w:rPr>
          <w:rtl/>
        </w:rPr>
        <w:t xml:space="preserve"> </w:t>
      </w:r>
      <w:r w:rsidRPr="00C95F0D">
        <w:rPr>
          <w:rtl/>
        </w:rPr>
        <w:t>הוא</w:t>
      </w:r>
      <w:r w:rsidR="006D6ED0">
        <w:rPr>
          <w:rtl/>
        </w:rPr>
        <w:t xml:space="preserve"> </w:t>
      </w:r>
      <w:r w:rsidRPr="00C95F0D">
        <w:rPr>
          <w:rtl/>
        </w:rPr>
        <w:t>סעיף</w:t>
      </w:r>
      <w:r w:rsidR="006D6ED0">
        <w:rPr>
          <w:rtl/>
        </w:rPr>
        <w:t xml:space="preserve"> </w:t>
      </w:r>
      <w:r w:rsidRPr="00C95F0D">
        <w:rPr>
          <w:rtl/>
        </w:rPr>
        <w:t>מעבר, שנועד לגשר על פער הזמן שבין פקיעת המועד</w:t>
      </w:r>
      <w:r w:rsidR="006D6ED0">
        <w:rPr>
          <w:rtl/>
        </w:rPr>
        <w:t xml:space="preserve"> </w:t>
      </w:r>
      <w:r w:rsidRPr="00C95F0D">
        <w:rPr>
          <w:rtl/>
        </w:rPr>
        <w:t>הקודם</w:t>
      </w:r>
      <w:r w:rsidR="006D6ED0">
        <w:rPr>
          <w:rtl/>
        </w:rPr>
        <w:t xml:space="preserve"> </w:t>
      </w:r>
      <w:r w:rsidRPr="00C95F0D">
        <w:rPr>
          <w:rtl/>
        </w:rPr>
        <w:t>למועד פרסומו של התיקון המוצע, כלומר 31 במרס 1993, ובכך לאפשר תשלום נוסף</w:t>
      </w:r>
      <w:r w:rsidR="006D6ED0">
        <w:rPr>
          <w:rtl/>
        </w:rPr>
        <w:t xml:space="preserve"> </w:t>
      </w:r>
      <w:r w:rsidRPr="00C95F0D">
        <w:rPr>
          <w:rtl/>
        </w:rPr>
        <w:t>לאותם זכאים שפוצו בשיעור מופחת לאחר פקיעת המועד הקודם.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אבקש</w:t>
      </w:r>
      <w:r w:rsidR="006D6ED0">
        <w:rPr>
          <w:rtl/>
        </w:rPr>
        <w:t xml:space="preserve"> </w:t>
      </w:r>
      <w:r w:rsidRPr="00C95F0D">
        <w:rPr>
          <w:rtl/>
        </w:rPr>
        <w:t>מן הבית להצביע בעד העברת ההצעה לוועדת הכספים לשם הכנתה לקריאה שנייה</w:t>
      </w:r>
      <w:r w:rsidR="006D6ED0">
        <w:rPr>
          <w:rtl/>
        </w:rPr>
        <w:t xml:space="preserve"> </w:t>
      </w:r>
      <w:r w:rsidRPr="00C95F0D">
        <w:rPr>
          <w:rtl/>
        </w:rPr>
        <w:t>ושלישית. תודה רבה.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מודה</w:t>
      </w:r>
      <w:r w:rsidR="006D6ED0">
        <w:rPr>
          <w:rtl/>
        </w:rPr>
        <w:t xml:space="preserve"> </w:t>
      </w:r>
      <w:r w:rsidRPr="00C95F0D">
        <w:rPr>
          <w:rtl/>
        </w:rPr>
        <w:t>מאוד</w:t>
      </w:r>
      <w:r w:rsidR="006D6ED0">
        <w:rPr>
          <w:rtl/>
        </w:rPr>
        <w:t xml:space="preserve"> </w:t>
      </w:r>
      <w:r w:rsidRPr="00C95F0D">
        <w:rPr>
          <w:rtl/>
        </w:rPr>
        <w:t>לשר</w:t>
      </w:r>
      <w:r w:rsidR="006D6ED0">
        <w:rPr>
          <w:rtl/>
        </w:rPr>
        <w:t xml:space="preserve"> </w:t>
      </w:r>
      <w:r w:rsidRPr="00C95F0D">
        <w:rPr>
          <w:rtl/>
        </w:rPr>
        <w:t>האוצר.</w:t>
      </w:r>
      <w:r w:rsidR="006D6ED0">
        <w:rPr>
          <w:rtl/>
        </w:rPr>
        <w:t xml:space="preserve"> </w:t>
      </w:r>
      <w:r w:rsidRPr="00C95F0D">
        <w:rPr>
          <w:rtl/>
        </w:rPr>
        <w:t>חברי</w:t>
      </w:r>
      <w:r w:rsidR="006D6ED0">
        <w:rPr>
          <w:rtl/>
        </w:rPr>
        <w:t xml:space="preserve"> </w:t>
      </w:r>
      <w:r w:rsidRPr="00C95F0D">
        <w:rPr>
          <w:rtl/>
        </w:rPr>
        <w:t>הכנסת,</w:t>
      </w:r>
      <w:r w:rsidR="006D6ED0">
        <w:rPr>
          <w:rtl/>
        </w:rPr>
        <w:t xml:space="preserve"> </w:t>
      </w:r>
      <w:r w:rsidRPr="00C95F0D">
        <w:rPr>
          <w:rtl/>
        </w:rPr>
        <w:t>אנחנו עוברים לדיון משולב בשתי</w:t>
      </w:r>
      <w:r w:rsidR="006D6ED0">
        <w:rPr>
          <w:rtl/>
        </w:rPr>
        <w:t xml:space="preserve"> </w:t>
      </w:r>
      <w:r w:rsidRPr="00C95F0D">
        <w:rPr>
          <w:rtl/>
        </w:rPr>
        <w:t>ההצעות. ההצבעה, כאמור, תהיה נפרדת, על</w:t>
      </w:r>
      <w:r w:rsidR="006D6ED0">
        <w:rPr>
          <w:rtl/>
        </w:rPr>
        <w:t>-</w:t>
      </w:r>
      <w:r w:rsidRPr="00C95F0D">
        <w:rPr>
          <w:rtl/>
        </w:rPr>
        <w:t>פי בקשת הממשלה.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לכל</w:t>
      </w:r>
      <w:r w:rsidR="006D6ED0">
        <w:rPr>
          <w:rtl/>
        </w:rPr>
        <w:t xml:space="preserve"> </w:t>
      </w:r>
      <w:r w:rsidRPr="00C95F0D">
        <w:rPr>
          <w:rtl/>
        </w:rPr>
        <w:t>דובר</w:t>
      </w:r>
      <w:r w:rsidR="006D6ED0">
        <w:rPr>
          <w:rtl/>
        </w:rPr>
        <w:t xml:space="preserve"> </w:t>
      </w:r>
      <w:r w:rsidRPr="00C95F0D">
        <w:rPr>
          <w:rtl/>
        </w:rPr>
        <w:t>שלוש</w:t>
      </w:r>
      <w:r w:rsidR="006D6ED0">
        <w:rPr>
          <w:rtl/>
        </w:rPr>
        <w:t xml:space="preserve"> </w:t>
      </w:r>
      <w:r w:rsidRPr="00C95F0D">
        <w:rPr>
          <w:rtl/>
        </w:rPr>
        <w:t xml:space="preserve">דקות; עם לחץ מיוחד </w:t>
      </w:r>
      <w:r w:rsidR="006D6ED0">
        <w:rPr>
          <w:rtl/>
        </w:rPr>
        <w:t>–</w:t>
      </w:r>
      <w:r w:rsidRPr="00C95F0D">
        <w:rPr>
          <w:rtl/>
        </w:rPr>
        <w:t xml:space="preserve"> עוד דקה. אני מזמין את חבר הכנסת אלי</w:t>
      </w:r>
      <w:r w:rsidR="006D6ED0">
        <w:rPr>
          <w:rtl/>
        </w:rPr>
        <w:t xml:space="preserve"> </w:t>
      </w:r>
      <w:r w:rsidRPr="00C95F0D">
        <w:rPr>
          <w:rtl/>
        </w:rPr>
        <w:t xml:space="preserve">גולדשמידט </w:t>
      </w:r>
      <w:r w:rsidR="006D6ED0">
        <w:rPr>
          <w:rtl/>
        </w:rPr>
        <w:t>–</w:t>
      </w:r>
      <w:r w:rsidRPr="00C95F0D">
        <w:rPr>
          <w:rtl/>
        </w:rPr>
        <w:t xml:space="preserve"> איננו באולם. חברת הכנסת ענת מאור </w:t>
      </w:r>
      <w:r w:rsidR="006D6ED0">
        <w:rPr>
          <w:rtl/>
        </w:rPr>
        <w:t>–</w:t>
      </w:r>
      <w:r w:rsidRPr="00C95F0D">
        <w:rPr>
          <w:rtl/>
        </w:rPr>
        <w:t xml:space="preserve"> איננה באולם. חבר הכנסת דוד צוקר</w:t>
      </w:r>
      <w:r w:rsidR="006D6ED0">
        <w:rPr>
          <w:rtl/>
        </w:rPr>
        <w:t xml:space="preserve"> – </w:t>
      </w:r>
      <w:r w:rsidRPr="00C95F0D">
        <w:rPr>
          <w:rtl/>
        </w:rPr>
        <w:t>איננו באולם.</w:t>
      </w:r>
      <w:r w:rsidR="006D6ED0">
        <w:rPr>
          <w:rtl/>
        </w:rPr>
        <w:t xml:space="preserve"> </w:t>
      </w:r>
      <w:r w:rsidRPr="00C95F0D">
        <w:rPr>
          <w:rtl/>
        </w:rPr>
        <w:t>חבר הכנסת יוסף בא</w:t>
      </w:r>
      <w:r w:rsidR="006D6ED0">
        <w:rPr>
          <w:rtl/>
        </w:rPr>
        <w:t>-</w:t>
      </w:r>
      <w:r w:rsidRPr="00C95F0D">
        <w:rPr>
          <w:rtl/>
        </w:rPr>
        <w:t xml:space="preserve">גד, בבקשה. אחריו </w:t>
      </w:r>
      <w:r w:rsidR="006D6ED0">
        <w:rPr>
          <w:rtl/>
        </w:rPr>
        <w:t>–</w:t>
      </w:r>
      <w:r w:rsidRPr="00C95F0D">
        <w:rPr>
          <w:rtl/>
        </w:rPr>
        <w:t xml:space="preserve"> חבר הכנסת חיים אורון. אם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הוא לא יהיה באולם </w:t>
      </w:r>
      <w:r w:rsidR="006D6ED0">
        <w:rPr>
          <w:rtl/>
        </w:rPr>
        <w:t>–</w:t>
      </w:r>
      <w:r w:rsidRPr="00C95F0D">
        <w:rPr>
          <w:rtl/>
        </w:rPr>
        <w:t xml:space="preserve"> חבר הכנסת אברהם פורז.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יוסף בא</w:t>
      </w:r>
      <w:r>
        <w:rPr>
          <w:rtl/>
        </w:rPr>
        <w:t>-</w:t>
      </w:r>
      <w:r w:rsidRPr="006D6ED0">
        <w:rPr>
          <w:rtl/>
        </w:rPr>
        <w:t>גד (מולדת):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כבוד שר האוצר, חברי כנסת נכבדים, אני מתנגד לתיקון לחוק</w:t>
      </w:r>
      <w:r w:rsidR="006D6ED0">
        <w:rPr>
          <w:rtl/>
        </w:rPr>
        <w:t xml:space="preserve"> </w:t>
      </w:r>
      <w:r w:rsidRPr="00C95F0D">
        <w:rPr>
          <w:rtl/>
        </w:rPr>
        <w:t>דיני</w:t>
      </w:r>
      <w:r w:rsidR="006D6ED0">
        <w:rPr>
          <w:rtl/>
        </w:rPr>
        <w:t xml:space="preserve"> </w:t>
      </w:r>
      <w:r w:rsidRPr="00C95F0D">
        <w:rPr>
          <w:rtl/>
        </w:rPr>
        <w:t>הרכישה</w:t>
      </w:r>
      <w:r w:rsidR="006D6ED0">
        <w:rPr>
          <w:rtl/>
        </w:rPr>
        <w:t xml:space="preserve"> </w:t>
      </w:r>
      <w:r w:rsidRPr="00C95F0D">
        <w:rPr>
          <w:rtl/>
        </w:rPr>
        <w:t>לצורכי</w:t>
      </w:r>
      <w:r w:rsidR="006D6ED0">
        <w:rPr>
          <w:rtl/>
        </w:rPr>
        <w:t xml:space="preserve"> </w:t>
      </w:r>
      <w:r w:rsidRPr="00C95F0D">
        <w:rPr>
          <w:rtl/>
        </w:rPr>
        <w:t>ציבור,</w:t>
      </w:r>
      <w:r w:rsidR="006D6ED0">
        <w:rPr>
          <w:rtl/>
        </w:rPr>
        <w:t xml:space="preserve"> </w:t>
      </w:r>
      <w:r w:rsidRPr="00C95F0D">
        <w:rPr>
          <w:rtl/>
        </w:rPr>
        <w:t xml:space="preserve">והיה כדאי שכבוד שר האוצר יואיל להקשיב </w:t>
      </w:r>
      <w:r w:rsidR="006D6ED0">
        <w:rPr>
          <w:rtl/>
        </w:rPr>
        <w:t>–</w:t>
      </w:r>
      <w:r w:rsidRPr="00C95F0D">
        <w:rPr>
          <w:rtl/>
        </w:rPr>
        <w:t xml:space="preserve"> מדוע אני</w:t>
      </w:r>
      <w:r w:rsidR="006D6ED0">
        <w:rPr>
          <w:rtl/>
        </w:rPr>
        <w:t xml:space="preserve"> </w:t>
      </w:r>
      <w:r w:rsidRPr="00C95F0D">
        <w:rPr>
          <w:rtl/>
        </w:rPr>
        <w:t>מתנגד ולמה אצביע נגד הצעתך, אף שעקרונית אני חושב שזה תיקון טוב וחשוב.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האוצר א' שוחט: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זה באמת מסקרן אותי. אם אתה חושב שזה תיקון טוב וחשוב, למה תצביע נגד?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יוסף בא</w:t>
      </w:r>
      <w:r>
        <w:rPr>
          <w:rtl/>
        </w:rPr>
        <w:t>-</w:t>
      </w:r>
      <w:r w:rsidRPr="006D6ED0">
        <w:rPr>
          <w:rtl/>
        </w:rPr>
        <w:t>גד (מולדת):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היות</w:t>
      </w:r>
      <w:r w:rsidR="006D6ED0">
        <w:rPr>
          <w:rtl/>
        </w:rPr>
        <w:t xml:space="preserve"> </w:t>
      </w:r>
      <w:r w:rsidRPr="00C95F0D">
        <w:rPr>
          <w:rtl/>
        </w:rPr>
        <w:t>שידעתי שאדוני השר יהיה מסוקרן, לכן הרשיתי לעצמי לפנות ולבקש שתפסיקו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שיחת</w:t>
      </w:r>
      <w:r w:rsidR="006D6ED0">
        <w:rPr>
          <w:rtl/>
        </w:rPr>
        <w:t xml:space="preserve"> </w:t>
      </w:r>
      <w:r w:rsidRPr="00C95F0D">
        <w:rPr>
          <w:rtl/>
        </w:rPr>
        <w:t>תלמידי</w:t>
      </w:r>
      <w:r w:rsidR="006D6ED0">
        <w:rPr>
          <w:rtl/>
        </w:rPr>
        <w:t>-</w:t>
      </w:r>
      <w:r w:rsidRPr="00C95F0D">
        <w:rPr>
          <w:rtl/>
        </w:rPr>
        <w:t>החכמים</w:t>
      </w:r>
      <w:r w:rsidR="006D6ED0">
        <w:rPr>
          <w:rtl/>
        </w:rPr>
        <w:t xml:space="preserve"> </w:t>
      </w:r>
      <w:r w:rsidRPr="00C95F0D">
        <w:rPr>
          <w:rtl/>
        </w:rPr>
        <w:t>שלכם.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 להסביר. אני העליתי הצעת חוק על עוול</w:t>
      </w:r>
      <w:r w:rsidR="006D6ED0">
        <w:rPr>
          <w:rtl/>
        </w:rPr>
        <w:t xml:space="preserve"> </w:t>
      </w:r>
      <w:r w:rsidRPr="00C95F0D">
        <w:rPr>
          <w:rtl/>
        </w:rPr>
        <w:t>שנגרם</w:t>
      </w:r>
      <w:r w:rsidR="006D6ED0">
        <w:rPr>
          <w:rtl/>
        </w:rPr>
        <w:t xml:space="preserve"> </w:t>
      </w:r>
      <w:r w:rsidRPr="00C95F0D">
        <w:rPr>
          <w:rtl/>
        </w:rPr>
        <w:t>לאזרחים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 xml:space="preserve">ידי זה שמפקיעים קרקעות </w:t>
      </w:r>
      <w:r w:rsidR="006D6ED0">
        <w:rPr>
          <w:rtl/>
        </w:rPr>
        <w:t>–</w:t>
      </w:r>
      <w:r w:rsidRPr="00C95F0D">
        <w:rPr>
          <w:rtl/>
        </w:rPr>
        <w:t xml:space="preserve"> א. בלי להודיע, אלא רק על</w:t>
      </w:r>
      <w:r w:rsidR="006D6ED0">
        <w:rPr>
          <w:rtl/>
        </w:rPr>
        <w:t>-</w:t>
      </w:r>
      <w:r w:rsidRPr="00C95F0D">
        <w:rPr>
          <w:rtl/>
        </w:rPr>
        <w:t>ידי פרסום</w:t>
      </w:r>
      <w:r w:rsidR="006D6ED0">
        <w:rPr>
          <w:rtl/>
        </w:rPr>
        <w:t xml:space="preserve"> </w:t>
      </w:r>
      <w:r w:rsidRPr="00C95F0D">
        <w:rPr>
          <w:rtl/>
        </w:rPr>
        <w:t>ברשומות.</w:t>
      </w:r>
      <w:r w:rsidR="006D6ED0">
        <w:rPr>
          <w:rtl/>
        </w:rPr>
        <w:t xml:space="preserve"> </w:t>
      </w:r>
      <w:r w:rsidRPr="00C95F0D">
        <w:rPr>
          <w:rtl/>
        </w:rPr>
        <w:t>מסתפקים</w:t>
      </w:r>
      <w:r w:rsidR="006D6ED0">
        <w:rPr>
          <w:rtl/>
        </w:rPr>
        <w:t xml:space="preserve"> </w:t>
      </w:r>
      <w:r w:rsidRPr="00C95F0D">
        <w:rPr>
          <w:rtl/>
        </w:rPr>
        <w:t>בפרסום</w:t>
      </w:r>
      <w:r w:rsidR="006D6ED0">
        <w:rPr>
          <w:rtl/>
        </w:rPr>
        <w:t xml:space="preserve"> </w:t>
      </w:r>
      <w:r w:rsidRPr="00C95F0D">
        <w:rPr>
          <w:rtl/>
        </w:rPr>
        <w:t>ברשומות,</w:t>
      </w:r>
      <w:r w:rsidR="006D6ED0">
        <w:rPr>
          <w:rtl/>
        </w:rPr>
        <w:t xml:space="preserve"> </w:t>
      </w:r>
      <w:r w:rsidRPr="00C95F0D">
        <w:rPr>
          <w:rtl/>
        </w:rPr>
        <w:t>וכידוע</w:t>
      </w:r>
      <w:r w:rsidR="006D6ED0">
        <w:rPr>
          <w:rtl/>
        </w:rPr>
        <w:t xml:space="preserve"> </w:t>
      </w:r>
      <w:r w:rsidRPr="00C95F0D">
        <w:rPr>
          <w:rtl/>
        </w:rPr>
        <w:t>האזרח העממי, הפשוט, אינו קורא את</w:t>
      </w:r>
      <w:r w:rsidR="006D6ED0">
        <w:rPr>
          <w:rtl/>
        </w:rPr>
        <w:t xml:space="preserve"> </w:t>
      </w:r>
      <w:r w:rsidRPr="00C95F0D">
        <w:rPr>
          <w:rtl/>
        </w:rPr>
        <w:t>רשומות.</w:t>
      </w:r>
      <w:r w:rsidR="006D6ED0">
        <w:rPr>
          <w:rtl/>
        </w:rPr>
        <w:t xml:space="preserve"> </w:t>
      </w:r>
      <w:r w:rsidRPr="00C95F0D">
        <w:rPr>
          <w:rtl/>
        </w:rPr>
        <w:t>ביום שהאדם רוצה את הקרקע שלו, שהוא מחזיק בה 50 שנה לפעמים, לפתע מתברר</w:t>
      </w:r>
      <w:r w:rsidR="006D6ED0">
        <w:rPr>
          <w:rtl/>
        </w:rPr>
        <w:t xml:space="preserve"> </w:t>
      </w:r>
      <w:r w:rsidRPr="00C95F0D">
        <w:rPr>
          <w:rtl/>
        </w:rPr>
        <w:t>לו שהיא הופקעה.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כאשר</w:t>
      </w:r>
      <w:r w:rsidR="006D6ED0">
        <w:rPr>
          <w:rtl/>
        </w:rPr>
        <w:t xml:space="preserve"> </w:t>
      </w:r>
      <w:r w:rsidRPr="00C95F0D">
        <w:rPr>
          <w:rtl/>
        </w:rPr>
        <w:t>פנה</w:t>
      </w:r>
      <w:r w:rsidR="006D6ED0">
        <w:rPr>
          <w:rtl/>
        </w:rPr>
        <w:t xml:space="preserve"> </w:t>
      </w:r>
      <w:r w:rsidRPr="00C95F0D">
        <w:rPr>
          <w:rtl/>
        </w:rPr>
        <w:t>אלי</w:t>
      </w:r>
      <w:r w:rsidR="006D6ED0">
        <w:rPr>
          <w:rtl/>
        </w:rPr>
        <w:t xml:space="preserve"> </w:t>
      </w:r>
      <w:r w:rsidRPr="00C95F0D">
        <w:rPr>
          <w:rtl/>
        </w:rPr>
        <w:t>אזרח</w:t>
      </w:r>
      <w:r w:rsidR="006D6ED0">
        <w:rPr>
          <w:rtl/>
        </w:rPr>
        <w:t xml:space="preserve"> </w:t>
      </w:r>
      <w:r w:rsidRPr="00C95F0D">
        <w:rPr>
          <w:rtl/>
        </w:rPr>
        <w:t>בנדון,</w:t>
      </w:r>
      <w:r w:rsidR="006D6ED0">
        <w:rPr>
          <w:rtl/>
        </w:rPr>
        <w:t xml:space="preserve"> </w:t>
      </w:r>
      <w:r w:rsidRPr="00C95F0D">
        <w:rPr>
          <w:rtl/>
        </w:rPr>
        <w:t>ואני</w:t>
      </w:r>
      <w:r w:rsidR="006D6ED0">
        <w:rPr>
          <w:rtl/>
        </w:rPr>
        <w:t xml:space="preserve"> </w:t>
      </w:r>
      <w:r w:rsidRPr="00C95F0D">
        <w:rPr>
          <w:rtl/>
        </w:rPr>
        <w:t xml:space="preserve">שאלתי: לא הודיעו לך? </w:t>
      </w:r>
      <w:r w:rsidR="006D6ED0">
        <w:rPr>
          <w:rtl/>
        </w:rPr>
        <w:t>–</w:t>
      </w:r>
      <w:r w:rsidRPr="00C95F0D">
        <w:rPr>
          <w:rtl/>
        </w:rPr>
        <w:t xml:space="preserve"> לא, לא הודיעו.</w:t>
      </w:r>
      <w:r w:rsidR="006D6ED0">
        <w:rPr>
          <w:rtl/>
        </w:rPr>
        <w:t xml:space="preserve"> </w:t>
      </w:r>
      <w:r w:rsidRPr="00C95F0D">
        <w:rPr>
          <w:rtl/>
        </w:rPr>
        <w:t>פניתי</w:t>
      </w:r>
      <w:r w:rsidR="006D6ED0">
        <w:rPr>
          <w:rtl/>
        </w:rPr>
        <w:t xml:space="preserve"> </w:t>
      </w:r>
      <w:r w:rsidRPr="00C95F0D">
        <w:rPr>
          <w:rtl/>
        </w:rPr>
        <w:t>ושאלתי:</w:t>
      </w:r>
      <w:r w:rsidR="006D6ED0">
        <w:rPr>
          <w:rtl/>
        </w:rPr>
        <w:t xml:space="preserve"> </w:t>
      </w:r>
      <w:r w:rsidRPr="00C95F0D">
        <w:rPr>
          <w:rtl/>
        </w:rPr>
        <w:t>האם</w:t>
      </w:r>
      <w:r w:rsidR="006D6ED0">
        <w:rPr>
          <w:rtl/>
        </w:rPr>
        <w:t xml:space="preserve"> </w:t>
      </w:r>
      <w:r w:rsidRPr="00C95F0D">
        <w:rPr>
          <w:rtl/>
        </w:rPr>
        <w:t>אין</w:t>
      </w:r>
      <w:r w:rsidR="006D6ED0">
        <w:rPr>
          <w:rtl/>
        </w:rPr>
        <w:t xml:space="preserve"> </w:t>
      </w:r>
      <w:r w:rsidRPr="00C95F0D">
        <w:rPr>
          <w:rtl/>
        </w:rPr>
        <w:t>לכם הכתובת שלו? ענו לי: יש כתובת, הרי הוא שילם מסים.</w:t>
      </w:r>
      <w:r w:rsidR="006D6ED0">
        <w:rPr>
          <w:rtl/>
        </w:rPr>
        <w:t xml:space="preserve"> </w:t>
      </w:r>
      <w:r w:rsidRPr="00C95F0D">
        <w:rPr>
          <w:rtl/>
        </w:rPr>
        <w:t>ואם הוא שילם מסים, איך זה שאין כתובת? לא, לא חייבים. פרסמו ברשומות.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לאחר דין ודברים קשה הציעו לו פיצוי, ואתם לא תאמינו. על דונם אדמה הציעו לו</w:t>
      </w:r>
      <w:r w:rsidR="006D6ED0">
        <w:rPr>
          <w:rtl/>
        </w:rPr>
        <w:t xml:space="preserve"> </w:t>
      </w:r>
      <w:r w:rsidRPr="00C95F0D">
        <w:rPr>
          <w:rtl/>
        </w:rPr>
        <w:t>3,000 שקל פיצויים, לפי שווי הקרקע בשנת תרפפ"ו. הדבר הזה מלמד אותי, ולכן העליתי</w:t>
      </w:r>
      <w:r w:rsidR="006D6ED0">
        <w:rPr>
          <w:rtl/>
        </w:rPr>
        <w:t xml:space="preserve"> </w:t>
      </w:r>
      <w:r w:rsidRPr="00C95F0D">
        <w:rPr>
          <w:rtl/>
        </w:rPr>
        <w:t>הצעת</w:t>
      </w:r>
      <w:r w:rsidR="006D6ED0">
        <w:rPr>
          <w:rtl/>
        </w:rPr>
        <w:t xml:space="preserve"> </w:t>
      </w:r>
      <w:r w:rsidRPr="00C95F0D">
        <w:rPr>
          <w:rtl/>
        </w:rPr>
        <w:t>חוק,</w:t>
      </w:r>
      <w:r w:rsidR="006D6ED0">
        <w:rPr>
          <w:rtl/>
        </w:rPr>
        <w:t xml:space="preserve"> </w:t>
      </w:r>
      <w:r w:rsidRPr="00C95F0D">
        <w:rPr>
          <w:rtl/>
        </w:rPr>
        <w:t>שכל</w:t>
      </w:r>
      <w:r w:rsidR="006D6ED0">
        <w:rPr>
          <w:rtl/>
        </w:rPr>
        <w:t xml:space="preserve"> </w:t>
      </w:r>
      <w:r w:rsidRPr="00C95F0D">
        <w:rPr>
          <w:rtl/>
        </w:rPr>
        <w:t xml:space="preserve">דיני הרכישה לצורכי ציבור </w:t>
      </w:r>
      <w:r w:rsidR="006D6ED0">
        <w:rPr>
          <w:rtl/>
        </w:rPr>
        <w:t>–</w:t>
      </w:r>
      <w:r w:rsidRPr="00C95F0D">
        <w:rPr>
          <w:rtl/>
        </w:rPr>
        <w:t xml:space="preserve"> בשם הציבור מפקיעים קרקעות לכבישים,</w:t>
      </w:r>
      <w:r w:rsidR="006D6ED0">
        <w:rPr>
          <w:rtl/>
        </w:rPr>
        <w:t xml:space="preserve"> </w:t>
      </w:r>
      <w:r w:rsidRPr="00C95F0D">
        <w:rPr>
          <w:rtl/>
        </w:rPr>
        <w:t>קרקעות</w:t>
      </w:r>
      <w:r w:rsidR="006D6ED0">
        <w:rPr>
          <w:rtl/>
        </w:rPr>
        <w:t xml:space="preserve"> </w:t>
      </w:r>
      <w:r w:rsidRPr="00C95F0D">
        <w:rPr>
          <w:rtl/>
        </w:rPr>
        <w:t>למבנים</w:t>
      </w:r>
      <w:r w:rsidR="006D6ED0">
        <w:rPr>
          <w:rtl/>
        </w:rPr>
        <w:t xml:space="preserve"> </w:t>
      </w:r>
      <w:r w:rsidRPr="00C95F0D">
        <w:rPr>
          <w:rtl/>
        </w:rPr>
        <w:t>ציבוריים,</w:t>
      </w:r>
      <w:r w:rsidR="006D6ED0">
        <w:rPr>
          <w:rtl/>
        </w:rPr>
        <w:t xml:space="preserve"> </w:t>
      </w:r>
      <w:r w:rsidRPr="00C95F0D">
        <w:rPr>
          <w:rtl/>
        </w:rPr>
        <w:t>ולאחר מכן לא אחת זה עובר גם לספקולציות ומישהו נהנה.</w:t>
      </w:r>
      <w:r w:rsidR="006D6ED0">
        <w:rPr>
          <w:rtl/>
        </w:rPr>
        <w:t xml:space="preserve"> </w:t>
      </w:r>
      <w:r w:rsidRPr="00C95F0D">
        <w:rPr>
          <w:rtl/>
        </w:rPr>
        <w:t>יהודי החזיק 50 שנה באדמה, חיכה לרגע המיוחל, חיכה להשיא את בנותיו ולהשיג נדוניה</w:t>
      </w:r>
      <w:r w:rsidR="006D6ED0">
        <w:rPr>
          <w:rtl/>
        </w:rPr>
        <w:t xml:space="preserve"> </w:t>
      </w:r>
      <w:r w:rsidRPr="00C95F0D">
        <w:rPr>
          <w:rtl/>
        </w:rPr>
        <w:t>מאותו מגרש, ומתברר לו, שבלי שידע, שהקרקע הופקעה.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לכן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 xml:space="preserve">אתנגד להצעת החוק </w:t>
      </w:r>
      <w:r w:rsidR="006D6ED0">
        <w:rPr>
          <w:rtl/>
        </w:rPr>
        <w:t>–</w:t>
      </w:r>
      <w:r w:rsidRPr="00C95F0D">
        <w:rPr>
          <w:rtl/>
        </w:rPr>
        <w:t xml:space="preserve"> מפני שאני חושב שצריך פה משהו הרבה יותר יסודי</w:t>
      </w:r>
      <w:r w:rsidR="006D6ED0">
        <w:rPr>
          <w:rtl/>
        </w:rPr>
        <w:t xml:space="preserve"> </w:t>
      </w:r>
      <w:r w:rsidRPr="00C95F0D">
        <w:rPr>
          <w:rtl/>
        </w:rPr>
        <w:t>ודרסטי.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ביקשתי</w:t>
      </w:r>
      <w:r w:rsidR="006D6ED0">
        <w:rPr>
          <w:rtl/>
        </w:rPr>
        <w:t xml:space="preserve"> </w:t>
      </w:r>
      <w:r w:rsidRPr="00C95F0D">
        <w:rPr>
          <w:rtl/>
        </w:rPr>
        <w:t>שני</w:t>
      </w:r>
      <w:r w:rsidR="006D6ED0">
        <w:rPr>
          <w:rtl/>
        </w:rPr>
        <w:t xml:space="preserve"> </w:t>
      </w:r>
      <w:r w:rsidRPr="00C95F0D">
        <w:rPr>
          <w:rtl/>
        </w:rPr>
        <w:t>דברים,</w:t>
      </w:r>
      <w:r w:rsidR="006D6ED0">
        <w:rPr>
          <w:rtl/>
        </w:rPr>
        <w:t xml:space="preserve"> </w:t>
      </w:r>
      <w:r w:rsidRPr="00C95F0D">
        <w:rPr>
          <w:rtl/>
        </w:rPr>
        <w:t>וכל</w:t>
      </w:r>
      <w:r w:rsidR="006D6ED0">
        <w:rPr>
          <w:rtl/>
        </w:rPr>
        <w:t xml:space="preserve"> </w:t>
      </w:r>
      <w:r w:rsidRPr="00C95F0D">
        <w:rPr>
          <w:rtl/>
        </w:rPr>
        <w:t>עוד</w:t>
      </w:r>
      <w:r w:rsidR="006D6ED0">
        <w:rPr>
          <w:rtl/>
        </w:rPr>
        <w:t xml:space="preserve"> </w:t>
      </w:r>
      <w:r w:rsidRPr="00C95F0D">
        <w:rPr>
          <w:rtl/>
        </w:rPr>
        <w:t>הדברים</w:t>
      </w:r>
      <w:r w:rsidR="006D6ED0">
        <w:rPr>
          <w:rtl/>
        </w:rPr>
        <w:t xml:space="preserve"> </w:t>
      </w:r>
      <w:r w:rsidRPr="00C95F0D">
        <w:rPr>
          <w:rtl/>
        </w:rPr>
        <w:t>האלה לא יסודרו, לא אוכל לתמוך</w:t>
      </w:r>
      <w:r w:rsidR="006D6ED0">
        <w:rPr>
          <w:rtl/>
        </w:rPr>
        <w:t xml:space="preserve"> </w:t>
      </w:r>
      <w:r w:rsidRPr="00C95F0D">
        <w:rPr>
          <w:rtl/>
        </w:rPr>
        <w:t>בתיקון.</w:t>
      </w:r>
      <w:r w:rsidR="006D6ED0">
        <w:rPr>
          <w:rtl/>
        </w:rPr>
        <w:t xml:space="preserve"> </w:t>
      </w:r>
      <w:r w:rsidRPr="00C95F0D">
        <w:rPr>
          <w:rtl/>
        </w:rPr>
        <w:t>הדבר</w:t>
      </w:r>
      <w:r w:rsidR="006D6ED0">
        <w:rPr>
          <w:rtl/>
        </w:rPr>
        <w:t xml:space="preserve"> </w:t>
      </w:r>
      <w:r w:rsidRPr="00C95F0D">
        <w:rPr>
          <w:rtl/>
        </w:rPr>
        <w:t>הראשון</w:t>
      </w:r>
      <w:r w:rsidR="006D6ED0">
        <w:rPr>
          <w:rtl/>
        </w:rPr>
        <w:t xml:space="preserve"> </w:t>
      </w:r>
      <w:r w:rsidRPr="00C95F0D">
        <w:rPr>
          <w:rtl/>
        </w:rPr>
        <w:t>שאמרתי הוא, שאי</w:t>
      </w:r>
      <w:r w:rsidR="006D6ED0">
        <w:rPr>
          <w:rtl/>
        </w:rPr>
        <w:t>-</w:t>
      </w:r>
      <w:r w:rsidRPr="00C95F0D">
        <w:rPr>
          <w:rtl/>
        </w:rPr>
        <w:t>אפשר להפקיע קרקע במדינה דמוקרטית בשנות</w:t>
      </w:r>
      <w:r w:rsidR="006D6ED0">
        <w:rPr>
          <w:rtl/>
        </w:rPr>
        <w:t xml:space="preserve"> </w:t>
      </w:r>
      <w:r w:rsidRPr="00C95F0D">
        <w:rPr>
          <w:rtl/>
        </w:rPr>
        <w:t>האלפיים</w:t>
      </w:r>
      <w:r w:rsidR="006D6ED0">
        <w:rPr>
          <w:rtl/>
        </w:rPr>
        <w:t xml:space="preserve"> </w:t>
      </w:r>
      <w:r w:rsidRPr="00C95F0D">
        <w:rPr>
          <w:rtl/>
        </w:rPr>
        <w:t>בלי להודיע על כך לאדם שמחזיק את הקרקע. לא מספיק פרסום ברשומות, אף אחד</w:t>
      </w:r>
      <w:r w:rsidR="006D6ED0">
        <w:rPr>
          <w:rtl/>
        </w:rPr>
        <w:t xml:space="preserve"> </w:t>
      </w:r>
      <w:r w:rsidRPr="00C95F0D">
        <w:rPr>
          <w:rtl/>
        </w:rPr>
        <w:t>לא</w:t>
      </w:r>
      <w:r w:rsidR="006D6ED0">
        <w:rPr>
          <w:rtl/>
        </w:rPr>
        <w:t xml:space="preserve"> </w:t>
      </w:r>
      <w:r w:rsidRPr="00C95F0D">
        <w:rPr>
          <w:rtl/>
        </w:rPr>
        <w:t>קורא</w:t>
      </w:r>
      <w:r w:rsidR="006D6ED0">
        <w:rPr>
          <w:rtl/>
        </w:rPr>
        <w:t xml:space="preserve"> </w:t>
      </w:r>
      <w:r w:rsidRPr="00C95F0D">
        <w:rPr>
          <w:rtl/>
        </w:rPr>
        <w:t>אותו.</w:t>
      </w:r>
      <w:r w:rsidR="006D6ED0">
        <w:rPr>
          <w:rtl/>
        </w:rPr>
        <w:t xml:space="preserve"> </w:t>
      </w:r>
      <w:r w:rsidRPr="00C95F0D">
        <w:rPr>
          <w:rtl/>
        </w:rPr>
        <w:t>שנית,</w:t>
      </w:r>
      <w:r w:rsidR="006D6ED0">
        <w:rPr>
          <w:rtl/>
        </w:rPr>
        <w:t xml:space="preserve"> </w:t>
      </w:r>
      <w:r w:rsidRPr="00C95F0D">
        <w:rPr>
          <w:rtl/>
        </w:rPr>
        <w:t>תבעתי</w:t>
      </w:r>
      <w:r w:rsidR="006D6ED0">
        <w:rPr>
          <w:rtl/>
        </w:rPr>
        <w:t xml:space="preserve"> </w:t>
      </w:r>
      <w:r w:rsidRPr="00C95F0D">
        <w:rPr>
          <w:rtl/>
        </w:rPr>
        <w:t>ואני</w:t>
      </w:r>
      <w:r w:rsidR="006D6ED0">
        <w:rPr>
          <w:rtl/>
        </w:rPr>
        <w:t xml:space="preserve"> </w:t>
      </w:r>
      <w:r w:rsidRPr="00C95F0D">
        <w:rPr>
          <w:rtl/>
        </w:rPr>
        <w:t>חוזר</w:t>
      </w:r>
      <w:r w:rsidR="006D6ED0">
        <w:rPr>
          <w:rtl/>
        </w:rPr>
        <w:t xml:space="preserve"> </w:t>
      </w:r>
      <w:r w:rsidRPr="00C95F0D">
        <w:rPr>
          <w:rtl/>
        </w:rPr>
        <w:t>ותובע, שהפיצויים יינתנו על</w:t>
      </w:r>
      <w:r w:rsidR="006D6ED0">
        <w:rPr>
          <w:rtl/>
        </w:rPr>
        <w:t>-</w:t>
      </w:r>
      <w:r w:rsidRPr="00C95F0D">
        <w:rPr>
          <w:rtl/>
        </w:rPr>
        <w:t>פי הערך</w:t>
      </w:r>
      <w:r w:rsidR="006D6ED0">
        <w:rPr>
          <w:rtl/>
        </w:rPr>
        <w:t xml:space="preserve"> </w:t>
      </w:r>
      <w:r w:rsidRPr="00C95F0D">
        <w:rPr>
          <w:rtl/>
        </w:rPr>
        <w:t>העתידי.</w:t>
      </w:r>
      <w:r w:rsidR="006D6ED0">
        <w:rPr>
          <w:rtl/>
        </w:rPr>
        <w:t xml:space="preserve"> </w:t>
      </w:r>
      <w:r w:rsidRPr="00C95F0D">
        <w:rPr>
          <w:rtl/>
        </w:rPr>
        <w:t>אני מבין שאי</w:t>
      </w:r>
      <w:r w:rsidR="006D6ED0">
        <w:rPr>
          <w:rtl/>
        </w:rPr>
        <w:t>-</w:t>
      </w:r>
      <w:r w:rsidRPr="00C95F0D">
        <w:rPr>
          <w:rtl/>
        </w:rPr>
        <w:t>אפשר לתת פיצוי לפי הערך העתידי הסופי, אבל לפי ערך עתידי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תחילת</w:t>
      </w:r>
      <w:r w:rsidR="006D6ED0">
        <w:rPr>
          <w:rtl/>
        </w:rPr>
        <w:t xml:space="preserve"> </w:t>
      </w:r>
      <w:r w:rsidRPr="00C95F0D">
        <w:rPr>
          <w:rtl/>
        </w:rPr>
        <w:t>בניין</w:t>
      </w:r>
      <w:r w:rsidR="006D6ED0">
        <w:rPr>
          <w:rtl/>
        </w:rPr>
        <w:t xml:space="preserve"> </w:t>
      </w:r>
      <w:r w:rsidRPr="00C95F0D">
        <w:rPr>
          <w:rtl/>
        </w:rPr>
        <w:t>המקום,</w:t>
      </w:r>
      <w:r w:rsidR="006D6ED0">
        <w:rPr>
          <w:rtl/>
        </w:rPr>
        <w:t xml:space="preserve"> </w:t>
      </w:r>
      <w:r w:rsidRPr="00C95F0D">
        <w:rPr>
          <w:rtl/>
        </w:rPr>
        <w:t>עריכת</w:t>
      </w:r>
      <w:r w:rsidR="006D6ED0">
        <w:rPr>
          <w:rtl/>
        </w:rPr>
        <w:t xml:space="preserve"> </w:t>
      </w:r>
      <w:r w:rsidRPr="00C95F0D">
        <w:rPr>
          <w:rtl/>
        </w:rPr>
        <w:t>תוכנית מתאר ראשונה. לא ייתכן שיגידו לו: החזקת</w:t>
      </w:r>
      <w:r w:rsidR="006D6ED0">
        <w:rPr>
          <w:rtl/>
        </w:rPr>
        <w:t xml:space="preserve"> </w:t>
      </w:r>
      <w:r w:rsidRPr="00C95F0D">
        <w:rPr>
          <w:rtl/>
        </w:rPr>
        <w:t>בקרקע</w:t>
      </w:r>
      <w:r w:rsidR="006D6ED0">
        <w:rPr>
          <w:rtl/>
        </w:rPr>
        <w:t xml:space="preserve"> </w:t>
      </w:r>
      <w:r w:rsidRPr="00C95F0D">
        <w:rPr>
          <w:rtl/>
        </w:rPr>
        <w:t>50 שנה, אנחנו נותנים לך סכום מזערי מצחיק, ותן לנו עכשיו את הקרקע לצורכי</w:t>
      </w:r>
      <w:r w:rsidR="006D6ED0">
        <w:rPr>
          <w:rtl/>
        </w:rPr>
        <w:t xml:space="preserve"> </w:t>
      </w:r>
      <w:r w:rsidRPr="00C95F0D">
        <w:rPr>
          <w:rtl/>
        </w:rPr>
        <w:t>ציבור. אפילו אם זה לצורכי מדינה ולמען עולים חדשים, אי</w:t>
      </w:r>
      <w:r w:rsidR="006D6ED0">
        <w:rPr>
          <w:rtl/>
        </w:rPr>
        <w:t>-</w:t>
      </w:r>
      <w:r w:rsidRPr="00C95F0D">
        <w:rPr>
          <w:rtl/>
        </w:rPr>
        <w:t>אפשר לקפח את האזרח.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לכן אני אתנגד כל זמן שלא יבוא תיקון לכל העניין בכללותו. תודה רבה.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מודה מאוד לחבר הכנסת בא</w:t>
      </w:r>
      <w:r w:rsidR="006D6ED0">
        <w:rPr>
          <w:rtl/>
        </w:rPr>
        <w:t>-</w:t>
      </w:r>
      <w:r w:rsidRPr="00C95F0D">
        <w:rPr>
          <w:rtl/>
        </w:rPr>
        <w:t>גד.</w:t>
      </w:r>
      <w:r w:rsidR="006D6ED0">
        <w:rPr>
          <w:rtl/>
        </w:rPr>
        <w:t xml:space="preserve"> </w:t>
      </w:r>
      <w:r w:rsidRPr="00C95F0D">
        <w:rPr>
          <w:rtl/>
        </w:rPr>
        <w:t xml:space="preserve">חבר הכנסת חיים אורון </w:t>
      </w:r>
      <w:r w:rsidR="006D6ED0">
        <w:rPr>
          <w:rtl/>
        </w:rPr>
        <w:t>–</w:t>
      </w:r>
      <w:r w:rsidRPr="00C95F0D">
        <w:rPr>
          <w:rtl/>
        </w:rPr>
        <w:t xml:space="preserve"> איננו באולם. חבר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הכנסת אברהם פורז </w:t>
      </w:r>
      <w:r w:rsidR="006D6ED0">
        <w:rPr>
          <w:rtl/>
        </w:rPr>
        <w:t>–</w:t>
      </w:r>
      <w:r w:rsidRPr="00C95F0D">
        <w:rPr>
          <w:rtl/>
        </w:rPr>
        <w:t xml:space="preserve"> איננו באולם.</w:t>
      </w:r>
      <w:r w:rsidR="006D6ED0">
        <w:rPr>
          <w:rtl/>
        </w:rPr>
        <w:t xml:space="preserve"> </w:t>
      </w:r>
      <w:r w:rsidRPr="00C95F0D">
        <w:rPr>
          <w:rtl/>
        </w:rPr>
        <w:t xml:space="preserve">חבר הכנסת חגי מירום </w:t>
      </w:r>
      <w:r w:rsidR="006D6ED0">
        <w:rPr>
          <w:rtl/>
        </w:rPr>
        <w:t>–</w:t>
      </w:r>
      <w:r w:rsidRPr="00C95F0D">
        <w:rPr>
          <w:rtl/>
        </w:rPr>
        <w:t xml:space="preserve"> גם הוא איננו באולם. 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מיכאל</w:t>
      </w:r>
      <w:r w:rsidR="006D6ED0">
        <w:rPr>
          <w:rtl/>
        </w:rPr>
        <w:t xml:space="preserve"> </w:t>
      </w:r>
      <w:r w:rsidRPr="00C95F0D">
        <w:rPr>
          <w:rtl/>
        </w:rPr>
        <w:t>איתן</w:t>
      </w:r>
      <w:r w:rsidR="006D6ED0">
        <w:rPr>
          <w:rtl/>
        </w:rPr>
        <w:t xml:space="preserve"> </w:t>
      </w:r>
      <w:r w:rsidRPr="00C95F0D">
        <w:rPr>
          <w:rtl/>
        </w:rPr>
        <w:t>בוועידת הליכוד.</w:t>
      </w:r>
      <w:r w:rsidR="006D6ED0">
        <w:rPr>
          <w:rtl/>
        </w:rPr>
        <w:t xml:space="preserve"> </w:t>
      </w:r>
      <w:r w:rsidRPr="00C95F0D">
        <w:rPr>
          <w:rtl/>
        </w:rPr>
        <w:t xml:space="preserve">חבר הכנסת דראושה </w:t>
      </w:r>
      <w:r w:rsidR="006D6ED0">
        <w:rPr>
          <w:rtl/>
        </w:rPr>
        <w:t>–</w:t>
      </w:r>
      <w:r w:rsidRPr="00C95F0D">
        <w:rPr>
          <w:rtl/>
        </w:rPr>
        <w:t xml:space="preserve"> איננו באולם. חבר הכנסת</w:t>
      </w:r>
      <w:r w:rsidR="006D6ED0">
        <w:rPr>
          <w:rtl/>
        </w:rPr>
        <w:t xml:space="preserve"> </w:t>
      </w:r>
      <w:r w:rsidRPr="00C95F0D">
        <w:rPr>
          <w:rtl/>
        </w:rPr>
        <w:t>טלב אלסאנע, בבקשה.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טלב אלסאנע (מד"ע):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כנסת</w:t>
      </w:r>
      <w:r w:rsidR="006D6ED0">
        <w:rPr>
          <w:rtl/>
        </w:rPr>
        <w:t xml:space="preserve"> </w:t>
      </w:r>
      <w:r w:rsidRPr="00C95F0D">
        <w:rPr>
          <w:rtl/>
        </w:rPr>
        <w:t>נכבדה, האמת היא, שהחוק הזה שימש במשך תקופה אמצעי</w:t>
      </w:r>
      <w:r w:rsidR="006D6ED0">
        <w:rPr>
          <w:rtl/>
        </w:rPr>
        <w:t xml:space="preserve"> </w:t>
      </w:r>
      <w:r w:rsidRPr="00C95F0D">
        <w:rPr>
          <w:rtl/>
        </w:rPr>
        <w:t>פוליטי כדי לנשל חלק נכבד מהאוכלוסייה, ובמיוחד האוכלוסייה הערבית, מאדמותיה.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אומנם</w:t>
      </w:r>
      <w:r w:rsidR="006D6ED0">
        <w:rPr>
          <w:rtl/>
        </w:rPr>
        <w:t xml:space="preserve"> </w:t>
      </w:r>
      <w:r w:rsidRPr="00C95F0D">
        <w:rPr>
          <w:rtl/>
        </w:rPr>
        <w:t>החוק נקרא חוק לתיקון דיני הרכישה לצורכי ציבור, אבל במשך כל התקופה,</w:t>
      </w:r>
      <w:r w:rsidR="006D6ED0">
        <w:rPr>
          <w:rtl/>
        </w:rPr>
        <w:t xml:space="preserve"> </w:t>
      </w:r>
      <w:r w:rsidRPr="00C95F0D">
        <w:rPr>
          <w:rtl/>
        </w:rPr>
        <w:t>אם</w:t>
      </w:r>
      <w:r w:rsidR="006D6ED0">
        <w:rPr>
          <w:rtl/>
        </w:rPr>
        <w:t xml:space="preserve"> </w:t>
      </w:r>
      <w:r w:rsidRPr="00C95F0D">
        <w:rPr>
          <w:rtl/>
        </w:rPr>
        <w:t>מישהו</w:t>
      </w:r>
      <w:r w:rsidR="006D6ED0">
        <w:rPr>
          <w:rtl/>
        </w:rPr>
        <w:t xml:space="preserve"> </w:t>
      </w:r>
      <w:r w:rsidRPr="00C95F0D">
        <w:rPr>
          <w:rtl/>
        </w:rPr>
        <w:t>כאן</w:t>
      </w:r>
      <w:r w:rsidR="006D6ED0">
        <w:rPr>
          <w:rtl/>
        </w:rPr>
        <w:t xml:space="preserve"> </w:t>
      </w:r>
      <w:r w:rsidRPr="00C95F0D">
        <w:rPr>
          <w:rtl/>
        </w:rPr>
        <w:t>בכנסת</w:t>
      </w:r>
      <w:r w:rsidR="006D6ED0">
        <w:rPr>
          <w:rtl/>
        </w:rPr>
        <w:t xml:space="preserve"> </w:t>
      </w:r>
      <w:r w:rsidRPr="00C95F0D">
        <w:rPr>
          <w:rtl/>
        </w:rPr>
        <w:t>מוכן להצביע לי על מקרה אחד שבו היתה הפקעת אדמות מיהודים</w:t>
      </w:r>
      <w:r w:rsidR="006D6ED0">
        <w:rPr>
          <w:rtl/>
        </w:rPr>
        <w:t xml:space="preserve"> </w:t>
      </w:r>
      <w:r w:rsidRPr="00C95F0D">
        <w:rPr>
          <w:rtl/>
        </w:rPr>
        <w:t>לטובת</w:t>
      </w:r>
      <w:r w:rsidR="006D6ED0">
        <w:rPr>
          <w:rtl/>
        </w:rPr>
        <w:t xml:space="preserve"> </w:t>
      </w:r>
      <w:r w:rsidRPr="00C95F0D">
        <w:rPr>
          <w:rtl/>
        </w:rPr>
        <w:t>האוכלוסייה</w:t>
      </w:r>
      <w:r w:rsidR="006D6ED0">
        <w:rPr>
          <w:rtl/>
        </w:rPr>
        <w:t xml:space="preserve"> </w:t>
      </w:r>
      <w:r w:rsidRPr="00C95F0D">
        <w:rPr>
          <w:rtl/>
        </w:rPr>
        <w:t>הערבית</w:t>
      </w:r>
      <w:r w:rsidR="006D6ED0">
        <w:rPr>
          <w:rtl/>
        </w:rPr>
        <w:t xml:space="preserve"> – </w:t>
      </w:r>
      <w:r w:rsidRPr="00C95F0D">
        <w:rPr>
          <w:rtl/>
        </w:rPr>
        <w:t>זה לא היה. לאורך כל הזמן היתה הפקעה מהמגזר הערבי</w:t>
      </w:r>
      <w:r w:rsidR="006D6ED0">
        <w:rPr>
          <w:rtl/>
        </w:rPr>
        <w:t xml:space="preserve"> </w:t>
      </w:r>
      <w:r w:rsidRPr="00C95F0D">
        <w:rPr>
          <w:rtl/>
        </w:rPr>
        <w:t>לטובת</w:t>
      </w:r>
      <w:r w:rsidR="006D6ED0">
        <w:rPr>
          <w:rtl/>
        </w:rPr>
        <w:t xml:space="preserve"> </w:t>
      </w:r>
      <w:r w:rsidRPr="00C95F0D">
        <w:rPr>
          <w:rtl/>
        </w:rPr>
        <w:t>האוכלוסייה</w:t>
      </w:r>
      <w:r w:rsidR="006D6ED0">
        <w:rPr>
          <w:rtl/>
        </w:rPr>
        <w:t xml:space="preserve"> </w:t>
      </w:r>
      <w:r w:rsidRPr="00C95F0D">
        <w:rPr>
          <w:rtl/>
        </w:rPr>
        <w:t>היהודית.</w:t>
      </w:r>
      <w:r w:rsidR="006D6ED0">
        <w:rPr>
          <w:rtl/>
        </w:rPr>
        <w:t xml:space="preserve"> </w:t>
      </w:r>
      <w:r w:rsidRPr="00C95F0D">
        <w:rPr>
          <w:rtl/>
        </w:rPr>
        <w:t>לכן</w:t>
      </w:r>
      <w:r w:rsidR="006D6ED0">
        <w:rPr>
          <w:rtl/>
        </w:rPr>
        <w:t xml:space="preserve"> </w:t>
      </w:r>
      <w:r w:rsidRPr="00C95F0D">
        <w:rPr>
          <w:rtl/>
        </w:rPr>
        <w:t>החוק</w:t>
      </w:r>
      <w:r w:rsidR="006D6ED0">
        <w:rPr>
          <w:rtl/>
        </w:rPr>
        <w:t xml:space="preserve"> </w:t>
      </w:r>
      <w:r w:rsidRPr="00C95F0D">
        <w:rPr>
          <w:rtl/>
        </w:rPr>
        <w:t>הזה,</w:t>
      </w:r>
      <w:r w:rsidR="006D6ED0">
        <w:rPr>
          <w:rtl/>
        </w:rPr>
        <w:t xml:space="preserve"> </w:t>
      </w:r>
      <w:r w:rsidRPr="00C95F0D">
        <w:rPr>
          <w:rtl/>
        </w:rPr>
        <w:t>לדעתי,</w:t>
      </w:r>
      <w:r w:rsidR="006D6ED0">
        <w:rPr>
          <w:rtl/>
        </w:rPr>
        <w:t xml:space="preserve"> </w:t>
      </w:r>
      <w:r w:rsidRPr="00C95F0D">
        <w:rPr>
          <w:rtl/>
        </w:rPr>
        <w:t>משמש</w:t>
      </w:r>
      <w:r w:rsidR="006D6ED0">
        <w:rPr>
          <w:rtl/>
        </w:rPr>
        <w:t xml:space="preserve"> </w:t>
      </w:r>
      <w:r w:rsidRPr="00C95F0D">
        <w:rPr>
          <w:rtl/>
        </w:rPr>
        <w:t>אמצעי בשירות מטרה</w:t>
      </w:r>
      <w:r w:rsidR="006D6ED0">
        <w:rPr>
          <w:rtl/>
        </w:rPr>
        <w:t xml:space="preserve"> </w:t>
      </w:r>
      <w:r w:rsidRPr="00C95F0D">
        <w:rPr>
          <w:rtl/>
        </w:rPr>
        <w:t>פוליטית, כשמעניקים לו מעטה של חוקיות.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יתירה מזו, אותם אנשים שמפקיעים את אדמותיהם, כשהם פונים לבית</w:t>
      </w:r>
      <w:r w:rsidR="006D6ED0">
        <w:rPr>
          <w:rtl/>
        </w:rPr>
        <w:t>-</w:t>
      </w:r>
      <w:r w:rsidRPr="00C95F0D">
        <w:rPr>
          <w:rtl/>
        </w:rPr>
        <w:t>המשפט ומציגים</w:t>
      </w:r>
      <w:r w:rsidR="006D6ED0">
        <w:rPr>
          <w:rtl/>
        </w:rPr>
        <w:t xml:space="preserve"> </w:t>
      </w:r>
      <w:r w:rsidRPr="00C95F0D">
        <w:rPr>
          <w:rtl/>
        </w:rPr>
        <w:t>לפניו</w:t>
      </w:r>
      <w:r w:rsidR="006D6ED0">
        <w:rPr>
          <w:rtl/>
        </w:rPr>
        <w:t xml:space="preserve"> </w:t>
      </w:r>
      <w:r w:rsidRPr="00C95F0D">
        <w:rPr>
          <w:rtl/>
        </w:rPr>
        <w:t>מסמכים של פרסום בילקוט הפרסומים והחלטה של שר האוצר כאילו הכול התנהל כדת</w:t>
      </w:r>
      <w:r w:rsidR="006D6ED0">
        <w:rPr>
          <w:rtl/>
        </w:rPr>
        <w:t xml:space="preserve"> </w:t>
      </w:r>
      <w:r w:rsidRPr="00C95F0D">
        <w:rPr>
          <w:rtl/>
        </w:rPr>
        <w:t>וכדין,</w:t>
      </w:r>
      <w:r w:rsidR="006D6ED0">
        <w:rPr>
          <w:rtl/>
        </w:rPr>
        <w:t xml:space="preserve"> </w:t>
      </w:r>
      <w:r w:rsidRPr="00C95F0D">
        <w:rPr>
          <w:rtl/>
        </w:rPr>
        <w:t>כשלמעשה</w:t>
      </w:r>
      <w:r w:rsidR="006D6ED0">
        <w:rPr>
          <w:rtl/>
        </w:rPr>
        <w:t xml:space="preserve"> </w:t>
      </w:r>
      <w:r w:rsidRPr="00C95F0D">
        <w:rPr>
          <w:rtl/>
        </w:rPr>
        <w:t>בפועל</w:t>
      </w:r>
      <w:r w:rsidR="006D6ED0">
        <w:rPr>
          <w:rtl/>
        </w:rPr>
        <w:t xml:space="preserve"> </w:t>
      </w:r>
      <w:r w:rsidRPr="00C95F0D">
        <w:rPr>
          <w:rtl/>
        </w:rPr>
        <w:t xml:space="preserve">אנשים אלה לא ידעו על כל ההליך של ההפקעה </w:t>
      </w:r>
      <w:r w:rsidR="006D6ED0">
        <w:rPr>
          <w:rtl/>
        </w:rPr>
        <w:t>–</w:t>
      </w:r>
      <w:r w:rsidRPr="00C95F0D">
        <w:rPr>
          <w:rtl/>
        </w:rPr>
        <w:t xml:space="preserve"> ההפקעה נעשתה</w:t>
      </w:r>
      <w:r w:rsidR="006D6ED0">
        <w:rPr>
          <w:rtl/>
        </w:rPr>
        <w:t xml:space="preserve"> </w:t>
      </w:r>
      <w:r w:rsidRPr="00C95F0D">
        <w:rPr>
          <w:rtl/>
        </w:rPr>
        <w:t>מאחורי</w:t>
      </w:r>
      <w:r w:rsidR="006D6ED0">
        <w:rPr>
          <w:rtl/>
        </w:rPr>
        <w:t xml:space="preserve"> </w:t>
      </w:r>
      <w:r w:rsidRPr="00C95F0D">
        <w:rPr>
          <w:rtl/>
        </w:rPr>
        <w:t>גבם, כגנבה באמצע הלילה; באחד הימים פנו אליהם וביקשו את פינוים.</w:t>
      </w:r>
      <w:r w:rsidR="006D6ED0">
        <w:rPr>
          <w:rtl/>
        </w:rPr>
        <w:t xml:space="preserve"> </w:t>
      </w:r>
      <w:r w:rsidRPr="00C95F0D">
        <w:rPr>
          <w:rtl/>
        </w:rPr>
        <w:t>לא אחת</w:t>
      </w:r>
      <w:r w:rsidR="006D6ED0">
        <w:rPr>
          <w:rtl/>
        </w:rPr>
        <w:t xml:space="preserve"> </w:t>
      </w:r>
      <w:r w:rsidRPr="00C95F0D">
        <w:rPr>
          <w:rtl/>
        </w:rPr>
        <w:t>קרה,</w:t>
      </w:r>
      <w:r w:rsidR="006D6ED0">
        <w:rPr>
          <w:rtl/>
        </w:rPr>
        <w:t xml:space="preserve"> </w:t>
      </w:r>
      <w:r w:rsidRPr="00C95F0D">
        <w:rPr>
          <w:rtl/>
        </w:rPr>
        <w:t>ולאחרונה</w:t>
      </w:r>
      <w:r w:rsidR="006D6ED0">
        <w:rPr>
          <w:rtl/>
        </w:rPr>
        <w:t xml:space="preserve"> </w:t>
      </w:r>
      <w:r w:rsidRPr="00C95F0D">
        <w:rPr>
          <w:rtl/>
        </w:rPr>
        <w:t>בלגיה,</w:t>
      </w:r>
      <w:r w:rsidR="006D6ED0">
        <w:rPr>
          <w:rtl/>
        </w:rPr>
        <w:t xml:space="preserve"> </w:t>
      </w:r>
      <w:r w:rsidRPr="00C95F0D">
        <w:rPr>
          <w:rtl/>
        </w:rPr>
        <w:t>למשל, הגיעו טרקטורים עם אנשי "הסיירת הירוקה" ועקרו מטע</w:t>
      </w:r>
      <w:r w:rsidR="006D6ED0">
        <w:rPr>
          <w:rtl/>
        </w:rPr>
        <w:t xml:space="preserve"> </w:t>
      </w:r>
      <w:r w:rsidRPr="00C95F0D">
        <w:rPr>
          <w:rtl/>
        </w:rPr>
        <w:t>זיתים של יותר מ</w:t>
      </w:r>
      <w:r w:rsidR="006D6ED0">
        <w:rPr>
          <w:rtl/>
        </w:rPr>
        <w:t>-</w:t>
      </w:r>
      <w:r w:rsidRPr="00C95F0D">
        <w:rPr>
          <w:rtl/>
        </w:rPr>
        <w:t>1,000 עצים של שבט אל</w:t>
      </w:r>
      <w:r w:rsidR="006D6ED0">
        <w:rPr>
          <w:rtl/>
        </w:rPr>
        <w:t>-</w:t>
      </w:r>
      <w:r w:rsidRPr="00C95F0D">
        <w:rPr>
          <w:rtl/>
        </w:rPr>
        <w:t>אסאד, בטענה שהמקרקעין האלה הופקעו.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רחבעם זאבי (מולדת):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אז למה אתה תומך בממשלה?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טלב אלסאנע (מד"ע):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זאת</w:t>
      </w:r>
      <w:r w:rsidR="006D6ED0">
        <w:rPr>
          <w:rtl/>
        </w:rPr>
        <w:t xml:space="preserve"> </w:t>
      </w:r>
      <w:r w:rsidRPr="00C95F0D">
        <w:rPr>
          <w:rtl/>
        </w:rPr>
        <w:t>לא השאלה, ואני לא רוצה את עזרתך. תרשה לי להציג את עמדתי. אני לא תומך</w:t>
      </w:r>
      <w:r w:rsidR="006D6ED0">
        <w:rPr>
          <w:rtl/>
        </w:rPr>
        <w:t xml:space="preserve"> </w:t>
      </w:r>
      <w:r w:rsidRPr="00C95F0D">
        <w:rPr>
          <w:rtl/>
        </w:rPr>
        <w:t>בשום דבר, אני תומך בדברי.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רחבעם זאבי (מולדת):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אבל למה אתה תומך בממשלה כזאת?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טלב אלסאנע (מד"ע):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תבוא</w:t>
      </w:r>
      <w:r w:rsidR="006D6ED0">
        <w:rPr>
          <w:rtl/>
        </w:rPr>
        <w:t xml:space="preserve"> </w:t>
      </w:r>
      <w:r w:rsidRPr="00C95F0D">
        <w:rPr>
          <w:rtl/>
        </w:rPr>
        <w:t>ותגיד</w:t>
      </w:r>
      <w:r w:rsidR="006D6ED0">
        <w:rPr>
          <w:rtl/>
        </w:rPr>
        <w:t xml:space="preserve"> </w:t>
      </w:r>
      <w:r w:rsidRPr="00C95F0D">
        <w:rPr>
          <w:rtl/>
        </w:rPr>
        <w:t>שאתה בעד ביטול הפקעות, תבוא ותגיד שאתה בעד ביטול נישול אדמות</w:t>
      </w:r>
      <w:r w:rsidR="006D6ED0">
        <w:rPr>
          <w:rtl/>
        </w:rPr>
        <w:t xml:space="preserve"> –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אכבד את הדעות שלך ואשמע אותך בסבלנות. אבל מאחר שאני יודע מה אתה רוצה,</w:t>
      </w:r>
      <w:r w:rsidR="006D6ED0">
        <w:rPr>
          <w:rtl/>
        </w:rPr>
        <w:t xml:space="preserve"> </w:t>
      </w:r>
      <w:r w:rsidRPr="00C95F0D">
        <w:rPr>
          <w:rtl/>
        </w:rPr>
        <w:t>אל תטיף לי מוסר.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רחבעם זאבי (מולדת):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 לא מטיף לך מוסר. שאלתי אותך שאלה שאין עליה תשובה.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טלב אלסאנע (מד"ע):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מאחר</w:t>
      </w:r>
      <w:r w:rsidR="006D6ED0">
        <w:rPr>
          <w:rtl/>
        </w:rPr>
        <w:t xml:space="preserve"> </w:t>
      </w:r>
      <w:r w:rsidRPr="00C95F0D">
        <w:rPr>
          <w:rtl/>
        </w:rPr>
        <w:t>שמדובר</w:t>
      </w:r>
      <w:r w:rsidR="006D6ED0">
        <w:rPr>
          <w:rtl/>
        </w:rPr>
        <w:t xml:space="preserve"> </w:t>
      </w:r>
      <w:r w:rsidRPr="00C95F0D">
        <w:rPr>
          <w:rtl/>
        </w:rPr>
        <w:t>בהרבה</w:t>
      </w:r>
      <w:r w:rsidR="006D6ED0">
        <w:rPr>
          <w:rtl/>
        </w:rPr>
        <w:t xml:space="preserve"> </w:t>
      </w:r>
      <w:r w:rsidRPr="00C95F0D">
        <w:rPr>
          <w:rtl/>
        </w:rPr>
        <w:t>קרקעות</w:t>
      </w:r>
      <w:r w:rsidR="006D6ED0">
        <w:rPr>
          <w:rtl/>
        </w:rPr>
        <w:t xml:space="preserve"> </w:t>
      </w:r>
      <w:r w:rsidRPr="00C95F0D">
        <w:rPr>
          <w:rtl/>
        </w:rPr>
        <w:t>שהופקעו, מאות אלפי דונמים שהופקעו במשך עשרות</w:t>
      </w:r>
      <w:r w:rsidR="006D6ED0">
        <w:rPr>
          <w:rtl/>
        </w:rPr>
        <w:t xml:space="preserve"> </w:t>
      </w:r>
      <w:r w:rsidRPr="00C95F0D">
        <w:rPr>
          <w:rtl/>
        </w:rPr>
        <w:t>שנים ולא שימשו למטרה, כביכול הציבורית, שלמענה הופקעו האדמות האלה, אני קורא לשר</w:t>
      </w:r>
      <w:r w:rsidR="006D6ED0">
        <w:rPr>
          <w:rtl/>
        </w:rPr>
        <w:t xml:space="preserve"> </w:t>
      </w:r>
      <w:r w:rsidRPr="00C95F0D">
        <w:rPr>
          <w:rtl/>
        </w:rPr>
        <w:t>האוצר לערוך רביזיה, דיון חוזר בהפקעה ובמטרה המיועדת להפקעה הזאת, ולאפשר לבעלים</w:t>
      </w:r>
      <w:r w:rsidR="006D6ED0">
        <w:rPr>
          <w:rtl/>
        </w:rPr>
        <w:t xml:space="preserve"> </w:t>
      </w:r>
      <w:r w:rsidRPr="00C95F0D">
        <w:rPr>
          <w:rtl/>
        </w:rPr>
        <w:t>לפנות</w:t>
      </w:r>
      <w:r w:rsidR="006D6ED0">
        <w:rPr>
          <w:rtl/>
        </w:rPr>
        <w:t xml:space="preserve"> </w:t>
      </w:r>
      <w:r w:rsidRPr="00C95F0D">
        <w:rPr>
          <w:rtl/>
        </w:rPr>
        <w:t>ולהגיש</w:t>
      </w:r>
      <w:r w:rsidR="006D6ED0">
        <w:rPr>
          <w:rtl/>
        </w:rPr>
        <w:t xml:space="preserve"> </w:t>
      </w:r>
      <w:r w:rsidRPr="00C95F0D">
        <w:rPr>
          <w:rtl/>
        </w:rPr>
        <w:t>הסתייגויות</w:t>
      </w:r>
      <w:r w:rsidR="006D6ED0">
        <w:rPr>
          <w:rtl/>
        </w:rPr>
        <w:t xml:space="preserve"> </w:t>
      </w:r>
      <w:r w:rsidRPr="00C95F0D">
        <w:rPr>
          <w:rtl/>
        </w:rPr>
        <w:t xml:space="preserve">ולקיים דיון חוזר. אם המטרה בוטלה </w:t>
      </w:r>
      <w:r w:rsidR="006D6ED0">
        <w:rPr>
          <w:rtl/>
        </w:rPr>
        <w:t>–</w:t>
      </w:r>
      <w:r w:rsidRPr="00C95F0D">
        <w:rPr>
          <w:rtl/>
        </w:rPr>
        <w:t xml:space="preserve"> להפשיר את ההפקעה</w:t>
      </w:r>
      <w:r w:rsidR="006D6ED0">
        <w:rPr>
          <w:rtl/>
        </w:rPr>
        <w:t xml:space="preserve"> </w:t>
      </w:r>
      <w:r w:rsidRPr="00C95F0D">
        <w:rPr>
          <w:rtl/>
        </w:rPr>
        <w:t>ולהחזיר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הקרקעות לבעלים. אם ההפקעה היא בתוקף </w:t>
      </w:r>
      <w:r w:rsidR="006D6ED0">
        <w:rPr>
          <w:rtl/>
        </w:rPr>
        <w:t>–</w:t>
      </w:r>
      <w:r w:rsidRPr="00C95F0D">
        <w:rPr>
          <w:rtl/>
        </w:rPr>
        <w:t xml:space="preserve"> להקצות קרקעות חלופיות לאותם</w:t>
      </w:r>
      <w:r w:rsidR="006D6ED0">
        <w:rPr>
          <w:rtl/>
        </w:rPr>
        <w:t xml:space="preserve"> </w:t>
      </w:r>
      <w:r w:rsidRPr="00C95F0D">
        <w:rPr>
          <w:rtl/>
        </w:rPr>
        <w:t>בעלים</w:t>
      </w:r>
      <w:r w:rsidR="006D6ED0">
        <w:rPr>
          <w:rtl/>
        </w:rPr>
        <w:t xml:space="preserve"> </w:t>
      </w:r>
      <w:r w:rsidRPr="00C95F0D">
        <w:rPr>
          <w:rtl/>
        </w:rPr>
        <w:t>אשר</w:t>
      </w:r>
      <w:r w:rsidR="006D6ED0">
        <w:rPr>
          <w:rtl/>
        </w:rPr>
        <w:t xml:space="preserve"> </w:t>
      </w:r>
      <w:r w:rsidRPr="00C95F0D">
        <w:rPr>
          <w:rtl/>
        </w:rPr>
        <w:t>הופקעו האדמות שלהם ולא להעמידם במצב שבו מפקיעים את האדמות וגם קרקע</w:t>
      </w:r>
      <w:r w:rsidR="006D6ED0">
        <w:rPr>
          <w:rtl/>
        </w:rPr>
        <w:t xml:space="preserve"> </w:t>
      </w:r>
      <w:r w:rsidRPr="00C95F0D">
        <w:rPr>
          <w:rtl/>
        </w:rPr>
        <w:t>חלופית</w:t>
      </w:r>
      <w:r w:rsidR="006D6ED0">
        <w:rPr>
          <w:rtl/>
        </w:rPr>
        <w:t xml:space="preserve"> </w:t>
      </w:r>
      <w:r w:rsidRPr="00C95F0D">
        <w:rPr>
          <w:rtl/>
        </w:rPr>
        <w:t>איננה,</w:t>
      </w:r>
      <w:r w:rsidR="006D6ED0">
        <w:rPr>
          <w:rtl/>
        </w:rPr>
        <w:t xml:space="preserve"> </w:t>
      </w:r>
      <w:r w:rsidRPr="00C95F0D">
        <w:rPr>
          <w:rtl/>
        </w:rPr>
        <w:t>והפיצוי</w:t>
      </w:r>
      <w:r w:rsidR="006D6ED0">
        <w:rPr>
          <w:rtl/>
        </w:rPr>
        <w:t xml:space="preserve"> </w:t>
      </w:r>
      <w:r w:rsidRPr="00C95F0D">
        <w:rPr>
          <w:rtl/>
        </w:rPr>
        <w:t>היחיד</w:t>
      </w:r>
      <w:r w:rsidR="006D6ED0">
        <w:rPr>
          <w:rtl/>
        </w:rPr>
        <w:t xml:space="preserve"> </w:t>
      </w:r>
      <w:r w:rsidRPr="00C95F0D">
        <w:rPr>
          <w:rtl/>
        </w:rPr>
        <w:t>שקיים הוא פיצוי כספי בסכומים מזעריים. על זה לא</w:t>
      </w:r>
      <w:r w:rsidR="006D6ED0">
        <w:rPr>
          <w:rtl/>
        </w:rPr>
        <w:t xml:space="preserve"> </w:t>
      </w:r>
      <w:r w:rsidRPr="00C95F0D">
        <w:rPr>
          <w:rtl/>
        </w:rPr>
        <w:t>ניתן להגיד שזה פיצוי הולם, אלא ניתן להגיד שזה אך ורק נישול.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דבר</w:t>
      </w:r>
      <w:r w:rsidR="006D6ED0">
        <w:rPr>
          <w:rtl/>
        </w:rPr>
        <w:t xml:space="preserve"> </w:t>
      </w:r>
      <w:r w:rsidRPr="00C95F0D">
        <w:rPr>
          <w:rtl/>
        </w:rPr>
        <w:t>נוסף:</w:t>
      </w:r>
      <w:r w:rsidR="006D6ED0">
        <w:rPr>
          <w:rtl/>
        </w:rPr>
        <w:t xml:space="preserve"> </w:t>
      </w:r>
      <w:r w:rsidRPr="00C95F0D">
        <w:rPr>
          <w:rtl/>
        </w:rPr>
        <w:t xml:space="preserve">קיימת היום אפשרות של העברת מסילות ברזל וגם תוכניות לכבישים </w:t>
      </w:r>
      <w:r w:rsidR="006D6ED0">
        <w:rPr>
          <w:rtl/>
        </w:rPr>
        <w:t xml:space="preserve">– </w:t>
      </w:r>
      <w:r w:rsidRPr="00C95F0D">
        <w:rPr>
          <w:rtl/>
        </w:rPr>
        <w:t>חוצי</w:t>
      </w:r>
      <w:r w:rsidR="006D6ED0">
        <w:rPr>
          <w:rtl/>
        </w:rPr>
        <w:t>-</w:t>
      </w:r>
      <w:r w:rsidRPr="00C95F0D">
        <w:rPr>
          <w:rtl/>
        </w:rPr>
        <w:t>ישראל</w:t>
      </w:r>
      <w:r w:rsidR="006D6ED0">
        <w:rPr>
          <w:rtl/>
        </w:rPr>
        <w:t xml:space="preserve"> </w:t>
      </w:r>
      <w:r w:rsidRPr="00C95F0D">
        <w:rPr>
          <w:rtl/>
        </w:rPr>
        <w:t>וכבישים</w:t>
      </w:r>
      <w:r w:rsidR="006D6ED0">
        <w:rPr>
          <w:rtl/>
        </w:rPr>
        <w:t xml:space="preserve"> </w:t>
      </w:r>
      <w:r w:rsidRPr="00C95F0D">
        <w:rPr>
          <w:rtl/>
        </w:rPr>
        <w:t>נוספים.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סבור</w:t>
      </w:r>
      <w:r w:rsidR="006D6ED0">
        <w:rPr>
          <w:rtl/>
        </w:rPr>
        <w:t xml:space="preserve"> </w:t>
      </w:r>
      <w:r w:rsidRPr="00C95F0D">
        <w:rPr>
          <w:rtl/>
        </w:rPr>
        <w:t>שאכן קיים צורך בחיזוק התשתית, בסלילת</w:t>
      </w:r>
      <w:r w:rsidR="006D6ED0">
        <w:rPr>
          <w:rtl/>
        </w:rPr>
        <w:t xml:space="preserve"> </w:t>
      </w:r>
      <w:r w:rsidRPr="00C95F0D">
        <w:rPr>
          <w:rtl/>
        </w:rPr>
        <w:t>כבישים.</w:t>
      </w:r>
      <w:r w:rsidR="006D6ED0">
        <w:rPr>
          <w:rtl/>
        </w:rPr>
        <w:t xml:space="preserve"> </w:t>
      </w:r>
      <w:r w:rsidRPr="00C95F0D">
        <w:rPr>
          <w:rtl/>
        </w:rPr>
        <w:t>צעדים אלה מבורכים ויבורכו, אבל לדעתי צריך לשמוע את התלונות, לעיין בהן</w:t>
      </w:r>
      <w:r w:rsidR="006D6ED0">
        <w:rPr>
          <w:rtl/>
        </w:rPr>
        <w:t xml:space="preserve"> </w:t>
      </w:r>
      <w:r w:rsidRPr="00C95F0D">
        <w:rPr>
          <w:rtl/>
        </w:rPr>
        <w:t>בכובד</w:t>
      </w:r>
      <w:r w:rsidR="006D6ED0">
        <w:rPr>
          <w:rtl/>
        </w:rPr>
        <w:t xml:space="preserve"> </w:t>
      </w:r>
      <w:r w:rsidRPr="00C95F0D">
        <w:rPr>
          <w:rtl/>
        </w:rPr>
        <w:t>ראש</w:t>
      </w:r>
      <w:r w:rsidR="006D6ED0">
        <w:rPr>
          <w:rtl/>
        </w:rPr>
        <w:t xml:space="preserve"> </w:t>
      </w:r>
      <w:r w:rsidRPr="00C95F0D">
        <w:rPr>
          <w:rtl/>
        </w:rPr>
        <w:t>ולא</w:t>
      </w:r>
      <w:r w:rsidR="006D6ED0">
        <w:rPr>
          <w:rtl/>
        </w:rPr>
        <w:t xml:space="preserve"> </w:t>
      </w:r>
      <w:r w:rsidRPr="00C95F0D">
        <w:rPr>
          <w:rtl/>
        </w:rPr>
        <w:t>לדחות אותן כלאחר יד. קיימת האפשרות להטות את התוכניות המביאות,</w:t>
      </w:r>
      <w:r w:rsidR="006D6ED0">
        <w:rPr>
          <w:rtl/>
        </w:rPr>
        <w:t xml:space="preserve"> </w:t>
      </w:r>
      <w:r w:rsidRPr="00C95F0D">
        <w:rPr>
          <w:rtl/>
        </w:rPr>
        <w:t>כפי</w:t>
      </w:r>
      <w:r w:rsidR="006D6ED0">
        <w:rPr>
          <w:rtl/>
        </w:rPr>
        <w:t xml:space="preserve"> </w:t>
      </w:r>
      <w:r w:rsidRPr="00C95F0D">
        <w:rPr>
          <w:rtl/>
        </w:rPr>
        <w:t>שאני</w:t>
      </w:r>
      <w:r w:rsidR="006D6ED0">
        <w:rPr>
          <w:rtl/>
        </w:rPr>
        <w:t xml:space="preserve"> </w:t>
      </w:r>
      <w:r w:rsidRPr="00C95F0D">
        <w:rPr>
          <w:rtl/>
        </w:rPr>
        <w:t>ראיתי,</w:t>
      </w:r>
      <w:r w:rsidR="006D6ED0">
        <w:rPr>
          <w:rtl/>
        </w:rPr>
        <w:t xml:space="preserve"> </w:t>
      </w:r>
      <w:r w:rsidRPr="00C95F0D">
        <w:rPr>
          <w:rtl/>
        </w:rPr>
        <w:t>לכביש מס' 9 וכביש מס' 6, העוברים במשולש וגורמים לנישול מחלק</w:t>
      </w:r>
      <w:r w:rsidR="006D6ED0">
        <w:rPr>
          <w:rtl/>
        </w:rPr>
        <w:t xml:space="preserve"> </w:t>
      </w:r>
      <w:r w:rsidRPr="00C95F0D">
        <w:rPr>
          <w:rtl/>
        </w:rPr>
        <w:t>גדול</w:t>
      </w:r>
      <w:r w:rsidR="006D6ED0">
        <w:rPr>
          <w:rtl/>
        </w:rPr>
        <w:t xml:space="preserve"> </w:t>
      </w:r>
      <w:r w:rsidRPr="00C95F0D">
        <w:rPr>
          <w:rtl/>
        </w:rPr>
        <w:t>מקרקע</w:t>
      </w:r>
      <w:r w:rsidR="006D6ED0">
        <w:rPr>
          <w:rtl/>
        </w:rPr>
        <w:t xml:space="preserve"> </w:t>
      </w:r>
      <w:r w:rsidRPr="00C95F0D">
        <w:rPr>
          <w:rtl/>
        </w:rPr>
        <w:t>חקלאית</w:t>
      </w:r>
      <w:r w:rsidR="006D6ED0">
        <w:rPr>
          <w:rtl/>
        </w:rPr>
        <w:t xml:space="preserve"> </w:t>
      </w:r>
      <w:r w:rsidRPr="00C95F0D">
        <w:rPr>
          <w:rtl/>
        </w:rPr>
        <w:t>המפרנסת משפחות רבות.</w:t>
      </w:r>
      <w:r w:rsidR="006D6ED0">
        <w:rPr>
          <w:rtl/>
        </w:rPr>
        <w:t xml:space="preserve"> </w:t>
      </w:r>
      <w:r w:rsidRPr="00C95F0D">
        <w:rPr>
          <w:rtl/>
        </w:rPr>
        <w:t>אינני יודע מדוע אין אפשרות להטות את</w:t>
      </w:r>
      <w:r w:rsidR="006D6ED0">
        <w:rPr>
          <w:rtl/>
        </w:rPr>
        <w:t xml:space="preserve"> </w:t>
      </w:r>
      <w:r w:rsidRPr="00C95F0D">
        <w:rPr>
          <w:rtl/>
        </w:rPr>
        <w:t>הכיוון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הכבישים</w:t>
      </w:r>
      <w:r w:rsidR="006D6ED0">
        <w:rPr>
          <w:rtl/>
        </w:rPr>
        <w:t xml:space="preserve"> </w:t>
      </w:r>
      <w:r w:rsidRPr="00C95F0D">
        <w:rPr>
          <w:rtl/>
        </w:rPr>
        <w:t>האלה</w:t>
      </w:r>
      <w:r w:rsidR="006D6ED0">
        <w:rPr>
          <w:rtl/>
        </w:rPr>
        <w:t xml:space="preserve"> </w:t>
      </w:r>
      <w:r w:rsidRPr="00C95F0D">
        <w:rPr>
          <w:rtl/>
        </w:rPr>
        <w:t>כשקיימת אפשרות חלופית, על</w:t>
      </w:r>
      <w:r w:rsidR="006D6ED0">
        <w:rPr>
          <w:rtl/>
        </w:rPr>
        <w:t>-</w:t>
      </w:r>
      <w:r w:rsidRPr="00C95F0D">
        <w:rPr>
          <w:rtl/>
        </w:rPr>
        <w:t>מנת להקטין במידת האפשר את</w:t>
      </w:r>
      <w:r w:rsidR="006D6ED0">
        <w:rPr>
          <w:rtl/>
        </w:rPr>
        <w:t xml:space="preserve"> </w:t>
      </w:r>
      <w:r w:rsidRPr="00C95F0D">
        <w:rPr>
          <w:rtl/>
        </w:rPr>
        <w:t>הפגיעה בקרקע החקלאית המהווה מקור פרנסה למשפחות רבות.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עניין</w:t>
      </w:r>
      <w:r w:rsidR="006D6ED0">
        <w:rPr>
          <w:rtl/>
        </w:rPr>
        <w:t xml:space="preserve"> </w:t>
      </w:r>
      <w:r w:rsidRPr="00C95F0D">
        <w:rPr>
          <w:rtl/>
        </w:rPr>
        <w:t>אחרון</w:t>
      </w:r>
      <w:r w:rsidR="006D6ED0">
        <w:rPr>
          <w:rtl/>
        </w:rPr>
        <w:t xml:space="preserve"> </w:t>
      </w:r>
      <w:r w:rsidRPr="00C95F0D">
        <w:rPr>
          <w:rtl/>
        </w:rPr>
        <w:t>שאני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לציין הוא, שהיום קיימת בעיה של מאות אלפי דונמים</w:t>
      </w:r>
      <w:r w:rsidR="006D6ED0">
        <w:rPr>
          <w:rtl/>
        </w:rPr>
        <w:t xml:space="preserve"> </w:t>
      </w:r>
      <w:r w:rsidRPr="00C95F0D">
        <w:rPr>
          <w:rtl/>
        </w:rPr>
        <w:t>בנגב</w:t>
      </w:r>
      <w:r w:rsidR="006D6ED0">
        <w:rPr>
          <w:rtl/>
        </w:rPr>
        <w:t xml:space="preserve"> </w:t>
      </w:r>
      <w:r w:rsidRPr="00C95F0D">
        <w:rPr>
          <w:rtl/>
        </w:rPr>
        <w:t>שלגביהם</w:t>
      </w:r>
      <w:r w:rsidR="006D6ED0">
        <w:rPr>
          <w:rtl/>
        </w:rPr>
        <w:t xml:space="preserve"> </w:t>
      </w:r>
      <w:r w:rsidRPr="00C95F0D">
        <w:rPr>
          <w:rtl/>
        </w:rPr>
        <w:t>הוגשו</w:t>
      </w:r>
      <w:r w:rsidR="006D6ED0">
        <w:rPr>
          <w:rtl/>
        </w:rPr>
        <w:t xml:space="preserve"> </w:t>
      </w:r>
      <w:r w:rsidRPr="00C95F0D">
        <w:rPr>
          <w:rtl/>
        </w:rPr>
        <w:t>תביעות</w:t>
      </w:r>
      <w:r w:rsidR="006D6ED0">
        <w:rPr>
          <w:rtl/>
        </w:rPr>
        <w:t xml:space="preserve"> </w:t>
      </w:r>
      <w:r w:rsidRPr="00C95F0D">
        <w:rPr>
          <w:rtl/>
        </w:rPr>
        <w:t>הסדר, יותר מ</w:t>
      </w:r>
      <w:r w:rsidR="006D6ED0">
        <w:rPr>
          <w:rtl/>
        </w:rPr>
        <w:t>-</w:t>
      </w:r>
      <w:r w:rsidRPr="00C95F0D">
        <w:rPr>
          <w:rtl/>
        </w:rPr>
        <w:t>760,000 דונם משנות ה</w:t>
      </w:r>
      <w:r w:rsidR="006D6ED0">
        <w:rPr>
          <w:rtl/>
        </w:rPr>
        <w:t>-</w:t>
      </w:r>
      <w:r w:rsidRPr="00C95F0D">
        <w:rPr>
          <w:rtl/>
        </w:rPr>
        <w:t>60. אינני יודע</w:t>
      </w:r>
      <w:r w:rsidR="006D6ED0">
        <w:rPr>
          <w:rtl/>
        </w:rPr>
        <w:t xml:space="preserve"> </w:t>
      </w:r>
      <w:r w:rsidRPr="00C95F0D">
        <w:rPr>
          <w:rtl/>
        </w:rPr>
        <w:t>מדוע אין אפשרות לפתור את הבעיה הזאת ולקיים דיון מעמיק על</w:t>
      </w:r>
      <w:r w:rsidR="006D6ED0">
        <w:rPr>
          <w:rtl/>
        </w:rPr>
        <w:t>-</w:t>
      </w:r>
      <w:r w:rsidRPr="00C95F0D">
        <w:rPr>
          <w:rtl/>
        </w:rPr>
        <w:t>ידי הממשלה, כדי למצוא</w:t>
      </w:r>
      <w:r w:rsidR="006D6ED0">
        <w:rPr>
          <w:rtl/>
        </w:rPr>
        <w:t xml:space="preserve"> </w:t>
      </w:r>
      <w:r w:rsidRPr="00C95F0D">
        <w:rPr>
          <w:rtl/>
        </w:rPr>
        <w:t>פתרון</w:t>
      </w:r>
      <w:r w:rsidR="006D6ED0">
        <w:rPr>
          <w:rtl/>
        </w:rPr>
        <w:t xml:space="preserve"> </w:t>
      </w:r>
      <w:r w:rsidRPr="00C95F0D">
        <w:rPr>
          <w:rtl/>
        </w:rPr>
        <w:t>הולם</w:t>
      </w:r>
      <w:r w:rsidR="006D6ED0">
        <w:rPr>
          <w:rtl/>
        </w:rPr>
        <w:t xml:space="preserve"> </w:t>
      </w:r>
      <w:r w:rsidRPr="00C95F0D">
        <w:rPr>
          <w:rtl/>
        </w:rPr>
        <w:t>לבעיה</w:t>
      </w:r>
      <w:r w:rsidR="006D6ED0">
        <w:rPr>
          <w:rtl/>
        </w:rPr>
        <w:t xml:space="preserve"> </w:t>
      </w:r>
      <w:r w:rsidRPr="00C95F0D">
        <w:rPr>
          <w:rtl/>
        </w:rPr>
        <w:t>הזאת, ולא פתרון של הגשת תביעות פינוי וצווי הריסה נגד מבנים</w:t>
      </w:r>
      <w:r w:rsidR="006D6ED0">
        <w:rPr>
          <w:rtl/>
        </w:rPr>
        <w:t xml:space="preserve"> </w:t>
      </w:r>
      <w:r w:rsidRPr="00C95F0D">
        <w:rPr>
          <w:rtl/>
        </w:rPr>
        <w:t>ונגד בתים, ללא שום אלטרנטיבה.</w:t>
      </w:r>
      <w:r w:rsidR="006D6ED0">
        <w:rPr>
          <w:rtl/>
        </w:rPr>
        <w:t xml:space="preserve"> </w:t>
      </w:r>
      <w:r w:rsidRPr="00C95F0D">
        <w:rPr>
          <w:rtl/>
        </w:rPr>
        <w:t>תודה רבה.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 מאוד מודה לחבר הכנסת אלסאנע.</w:t>
      </w:r>
      <w:r w:rsidR="006D6ED0">
        <w:rPr>
          <w:rtl/>
        </w:rPr>
        <w:t xml:space="preserve"> </w:t>
      </w:r>
      <w:r w:rsidRPr="00C95F0D">
        <w:rPr>
          <w:rtl/>
        </w:rPr>
        <w:t>רשות הדיבור לחבר הכנסת רענן כהן, ואחריו</w:t>
      </w:r>
      <w:r w:rsidR="006D6ED0">
        <w:rPr>
          <w:rtl/>
        </w:rPr>
        <w:t xml:space="preserve"> –</w:t>
      </w:r>
      <w:r w:rsidRPr="00C95F0D">
        <w:rPr>
          <w:rtl/>
        </w:rPr>
        <w:t xml:space="preserve"> לחברת הכנסת ענת מאור, שלא היתה כאן מכיוון שמילאה שליחות קצרה בשם הכנסת.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רענן כהן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כנסת</w:t>
      </w:r>
      <w:r w:rsidR="006D6ED0">
        <w:rPr>
          <w:rtl/>
        </w:rPr>
        <w:t xml:space="preserve"> </w:t>
      </w:r>
      <w:r w:rsidRPr="00C95F0D">
        <w:rPr>
          <w:rtl/>
        </w:rPr>
        <w:t>נכבדה, אנחנו דנים היום בחיבור של שני החוקים: חוק</w:t>
      </w:r>
      <w:r w:rsidR="006D6ED0">
        <w:rPr>
          <w:rtl/>
        </w:rPr>
        <w:t xml:space="preserve"> </w:t>
      </w:r>
      <w:r w:rsidRPr="00C95F0D">
        <w:rPr>
          <w:rtl/>
        </w:rPr>
        <w:t>מלווה</w:t>
      </w:r>
      <w:r w:rsidR="006D6ED0">
        <w:rPr>
          <w:rtl/>
        </w:rPr>
        <w:t xml:space="preserve"> </w:t>
      </w:r>
      <w:r w:rsidRPr="00C95F0D">
        <w:rPr>
          <w:rtl/>
        </w:rPr>
        <w:t>המדינה</w:t>
      </w:r>
      <w:r w:rsidR="006D6ED0">
        <w:rPr>
          <w:rtl/>
        </w:rPr>
        <w:t xml:space="preserve"> </w:t>
      </w:r>
      <w:r w:rsidRPr="00C95F0D">
        <w:rPr>
          <w:rtl/>
        </w:rPr>
        <w:t>וחוק לתיקון דיני הרכישה לצורכי ציבור (תיקון מס' 8) (תשלום הצמדה</w:t>
      </w:r>
      <w:r w:rsidR="006D6ED0">
        <w:rPr>
          <w:rtl/>
        </w:rPr>
        <w:t xml:space="preserve"> </w:t>
      </w:r>
      <w:r w:rsidRPr="00C95F0D">
        <w:rPr>
          <w:rtl/>
        </w:rPr>
        <w:t xml:space="preserve">וריבית </w:t>
      </w:r>
      <w:r w:rsidR="006D6ED0">
        <w:rPr>
          <w:rtl/>
        </w:rPr>
        <w:t>–</w:t>
      </w:r>
      <w:r w:rsidRPr="00C95F0D">
        <w:rPr>
          <w:rtl/>
        </w:rPr>
        <w:t xml:space="preserve"> הארכת מועד), התשנ"ג</w:t>
      </w:r>
      <w:r w:rsidR="006D6ED0">
        <w:rPr>
          <w:rtl/>
        </w:rPr>
        <w:t>–</w:t>
      </w:r>
      <w:r w:rsidRPr="00C95F0D">
        <w:rPr>
          <w:rtl/>
        </w:rPr>
        <w:t>1993.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מבדיקה</w:t>
      </w:r>
      <w:r w:rsidR="006D6ED0">
        <w:rPr>
          <w:rtl/>
        </w:rPr>
        <w:t xml:space="preserve"> </w:t>
      </w:r>
      <w:r w:rsidRPr="00C95F0D">
        <w:rPr>
          <w:rtl/>
        </w:rPr>
        <w:t>שעשיתי</w:t>
      </w:r>
      <w:r w:rsidR="006D6ED0">
        <w:rPr>
          <w:rtl/>
        </w:rPr>
        <w:t xml:space="preserve"> </w:t>
      </w:r>
      <w:r w:rsidRPr="00C95F0D">
        <w:rPr>
          <w:rtl/>
        </w:rPr>
        <w:t>בבנק</w:t>
      </w:r>
      <w:r w:rsidR="006D6ED0">
        <w:rPr>
          <w:rtl/>
        </w:rPr>
        <w:t xml:space="preserve"> </w:t>
      </w:r>
      <w:r w:rsidRPr="00C95F0D">
        <w:rPr>
          <w:rtl/>
        </w:rPr>
        <w:t>ישראל</w:t>
      </w:r>
      <w:r w:rsidR="006D6ED0">
        <w:rPr>
          <w:rtl/>
        </w:rPr>
        <w:t xml:space="preserve"> </w:t>
      </w:r>
      <w:r w:rsidRPr="00C95F0D">
        <w:rPr>
          <w:rtl/>
        </w:rPr>
        <w:t>אנחנו</w:t>
      </w:r>
      <w:r w:rsidR="006D6ED0">
        <w:rPr>
          <w:rtl/>
        </w:rPr>
        <w:t xml:space="preserve"> </w:t>
      </w:r>
      <w:r w:rsidRPr="00C95F0D">
        <w:rPr>
          <w:rtl/>
        </w:rPr>
        <w:t>למדים, שמאות מיליונים של שקלים במלוות</w:t>
      </w:r>
      <w:r w:rsidR="006D6ED0">
        <w:rPr>
          <w:rtl/>
        </w:rPr>
        <w:t xml:space="preserve"> </w:t>
      </w:r>
      <w:r w:rsidRPr="00C95F0D">
        <w:rPr>
          <w:rtl/>
        </w:rPr>
        <w:t>נמצאים</w:t>
      </w:r>
      <w:r w:rsidR="006D6ED0">
        <w:rPr>
          <w:rtl/>
        </w:rPr>
        <w:t xml:space="preserve"> </w:t>
      </w:r>
      <w:r w:rsidRPr="00C95F0D">
        <w:rPr>
          <w:rtl/>
        </w:rPr>
        <w:t>בבנק</w:t>
      </w:r>
      <w:r w:rsidR="006D6ED0">
        <w:rPr>
          <w:rtl/>
        </w:rPr>
        <w:t xml:space="preserve"> </w:t>
      </w:r>
      <w:r w:rsidRPr="00C95F0D">
        <w:rPr>
          <w:rtl/>
        </w:rPr>
        <w:t>ישראל,</w:t>
      </w:r>
      <w:r w:rsidR="006D6ED0">
        <w:rPr>
          <w:rtl/>
        </w:rPr>
        <w:t xml:space="preserve"> </w:t>
      </w:r>
      <w:r w:rsidRPr="00C95F0D">
        <w:rPr>
          <w:rtl/>
        </w:rPr>
        <w:t>כאשר</w:t>
      </w:r>
      <w:r w:rsidR="006D6ED0">
        <w:rPr>
          <w:rtl/>
        </w:rPr>
        <w:t xml:space="preserve"> </w:t>
      </w:r>
      <w:r w:rsidRPr="00C95F0D">
        <w:rPr>
          <w:rtl/>
        </w:rPr>
        <w:t>זכאותם</w:t>
      </w:r>
      <w:r w:rsidR="006D6ED0">
        <w:rPr>
          <w:rtl/>
        </w:rPr>
        <w:t xml:space="preserve"> </w:t>
      </w:r>
      <w:r w:rsidRPr="00C95F0D">
        <w:rPr>
          <w:rtl/>
        </w:rPr>
        <w:t>של הזכאים לא ידועה עד לרגע זה. מדינת ישראל</w:t>
      </w:r>
      <w:r w:rsidR="006D6ED0">
        <w:rPr>
          <w:rtl/>
        </w:rPr>
        <w:t xml:space="preserve"> </w:t>
      </w:r>
      <w:r w:rsidRPr="00C95F0D">
        <w:rPr>
          <w:rtl/>
        </w:rPr>
        <w:t>הוציאה</w:t>
      </w:r>
      <w:r w:rsidR="006D6ED0">
        <w:rPr>
          <w:rtl/>
        </w:rPr>
        <w:t xml:space="preserve"> </w:t>
      </w:r>
      <w:r w:rsidRPr="00C95F0D">
        <w:rPr>
          <w:rtl/>
        </w:rPr>
        <w:t>במהלך</w:t>
      </w:r>
      <w:r w:rsidR="006D6ED0">
        <w:rPr>
          <w:rtl/>
        </w:rPr>
        <w:t xml:space="preserve"> </w:t>
      </w:r>
      <w:r w:rsidRPr="00C95F0D">
        <w:rPr>
          <w:rtl/>
        </w:rPr>
        <w:t>השנים</w:t>
      </w:r>
      <w:r w:rsidR="006D6ED0">
        <w:rPr>
          <w:rtl/>
        </w:rPr>
        <w:t xml:space="preserve"> </w:t>
      </w:r>
      <w:r w:rsidRPr="00C95F0D">
        <w:rPr>
          <w:rtl/>
        </w:rPr>
        <w:t>להנפקה מלוות שונים למטרות שונות לצורך גיוס כספים מהציבור</w:t>
      </w:r>
      <w:r w:rsidR="006D6ED0">
        <w:rPr>
          <w:rtl/>
        </w:rPr>
        <w:t xml:space="preserve"> </w:t>
      </w:r>
      <w:r w:rsidRPr="00C95F0D">
        <w:rPr>
          <w:rtl/>
        </w:rPr>
        <w:t>ותוך</w:t>
      </w:r>
      <w:r w:rsidR="006D6ED0">
        <w:rPr>
          <w:rtl/>
        </w:rPr>
        <w:t xml:space="preserve"> </w:t>
      </w:r>
      <w:r w:rsidRPr="00C95F0D">
        <w:rPr>
          <w:rtl/>
        </w:rPr>
        <w:t>רצון</w:t>
      </w:r>
      <w:r w:rsidR="006D6ED0">
        <w:rPr>
          <w:rtl/>
        </w:rPr>
        <w:t xml:space="preserve"> </w:t>
      </w:r>
      <w:r w:rsidRPr="00C95F0D">
        <w:rPr>
          <w:rtl/>
        </w:rPr>
        <w:t>שהציבור יקבלם בחזרה ויוכל לפדות אותם בעבור אותן שנים שאכן הוא שילם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הכספים</w:t>
      </w:r>
      <w:r w:rsidR="006D6ED0">
        <w:rPr>
          <w:rtl/>
        </w:rPr>
        <w:t xml:space="preserve"> </w:t>
      </w:r>
      <w:r w:rsidRPr="00C95F0D">
        <w:rPr>
          <w:rtl/>
        </w:rPr>
        <w:t>האלה</w:t>
      </w:r>
      <w:r w:rsidR="006D6ED0">
        <w:rPr>
          <w:rtl/>
        </w:rPr>
        <w:t xml:space="preserve"> </w:t>
      </w:r>
      <w:r w:rsidRPr="00C95F0D">
        <w:rPr>
          <w:rtl/>
        </w:rPr>
        <w:t>במיטב כספו. כפי שאמרתי, התקשרתי לבנק ישראל ורציתי לדעת על מה</w:t>
      </w:r>
      <w:r w:rsidR="006D6ED0">
        <w:rPr>
          <w:rtl/>
        </w:rPr>
        <w:t xml:space="preserve"> </w:t>
      </w:r>
      <w:r w:rsidRPr="00C95F0D">
        <w:rPr>
          <w:rtl/>
        </w:rPr>
        <w:t>מדובר.</w:t>
      </w:r>
      <w:r w:rsidR="006D6ED0">
        <w:rPr>
          <w:rtl/>
        </w:rPr>
        <w:t xml:space="preserve"> </w:t>
      </w:r>
      <w:r w:rsidRPr="00C95F0D">
        <w:rPr>
          <w:rtl/>
        </w:rPr>
        <w:t>יש הערכה שמדובר על יותר מ</w:t>
      </w:r>
      <w:r w:rsidR="006D6ED0">
        <w:rPr>
          <w:rtl/>
        </w:rPr>
        <w:t>-</w:t>
      </w:r>
      <w:r w:rsidRPr="00C95F0D">
        <w:rPr>
          <w:rtl/>
        </w:rPr>
        <w:t>160 מיליון שקל. מסתבר כי מלוות אשר גויסו עוד</w:t>
      </w:r>
      <w:r w:rsidR="006D6ED0">
        <w:rPr>
          <w:rtl/>
        </w:rPr>
        <w:t xml:space="preserve"> </w:t>
      </w:r>
      <w:r w:rsidRPr="00C95F0D">
        <w:rPr>
          <w:rtl/>
        </w:rPr>
        <w:t>בסוף</w:t>
      </w:r>
      <w:r w:rsidR="006D6ED0">
        <w:rPr>
          <w:rtl/>
        </w:rPr>
        <w:t xml:space="preserve"> </w:t>
      </w:r>
      <w:r w:rsidRPr="00C95F0D">
        <w:rPr>
          <w:rtl/>
        </w:rPr>
        <w:t>שנות</w:t>
      </w:r>
      <w:r w:rsidR="006D6ED0">
        <w:rPr>
          <w:rtl/>
        </w:rPr>
        <w:t xml:space="preserve"> </w:t>
      </w:r>
      <w:r w:rsidRPr="00C95F0D">
        <w:rPr>
          <w:rtl/>
        </w:rPr>
        <w:t>ה</w:t>
      </w:r>
      <w:r w:rsidR="006D6ED0">
        <w:rPr>
          <w:rtl/>
        </w:rPr>
        <w:t>-</w:t>
      </w:r>
      <w:r w:rsidRPr="00C95F0D">
        <w:rPr>
          <w:rtl/>
        </w:rPr>
        <w:t>60</w:t>
      </w:r>
      <w:r w:rsidR="006D6ED0">
        <w:rPr>
          <w:rtl/>
        </w:rPr>
        <w:t xml:space="preserve"> </w:t>
      </w:r>
      <w:r w:rsidRPr="00C95F0D">
        <w:rPr>
          <w:rtl/>
        </w:rPr>
        <w:t>ובשנות ה</w:t>
      </w:r>
      <w:r w:rsidR="006D6ED0">
        <w:rPr>
          <w:rtl/>
        </w:rPr>
        <w:t>-</w:t>
      </w:r>
      <w:r w:rsidRPr="00C95F0D">
        <w:rPr>
          <w:rtl/>
        </w:rPr>
        <w:t>70 עדיין לא נפדו בשלמותם. מיליונים רבים של שקלים של</w:t>
      </w:r>
      <w:r w:rsidR="006D6ED0">
        <w:rPr>
          <w:rtl/>
        </w:rPr>
        <w:t xml:space="preserve"> </w:t>
      </w:r>
      <w:r w:rsidRPr="00C95F0D">
        <w:rPr>
          <w:rtl/>
        </w:rPr>
        <w:t>הציבור מחכים עדיין להיפדות על</w:t>
      </w:r>
      <w:r w:rsidR="006D6ED0">
        <w:rPr>
          <w:rtl/>
        </w:rPr>
        <w:t>-</w:t>
      </w:r>
      <w:r w:rsidRPr="00C95F0D">
        <w:rPr>
          <w:rtl/>
        </w:rPr>
        <w:t>ידי הזכאים.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בינתיים</w:t>
      </w:r>
      <w:r w:rsidR="006D6ED0">
        <w:rPr>
          <w:rtl/>
        </w:rPr>
        <w:t xml:space="preserve"> </w:t>
      </w:r>
      <w:r w:rsidRPr="00C95F0D">
        <w:rPr>
          <w:rtl/>
        </w:rPr>
        <w:t>חלק</w:t>
      </w:r>
      <w:r w:rsidR="006D6ED0">
        <w:rPr>
          <w:rtl/>
        </w:rPr>
        <w:t xml:space="preserve"> </w:t>
      </w:r>
      <w:r w:rsidRPr="00C95F0D">
        <w:rPr>
          <w:rtl/>
        </w:rPr>
        <w:t>מהאנשים</w:t>
      </w:r>
      <w:r w:rsidR="006D6ED0">
        <w:rPr>
          <w:rtl/>
        </w:rPr>
        <w:t xml:space="preserve"> </w:t>
      </w:r>
      <w:r w:rsidRPr="00C95F0D">
        <w:rPr>
          <w:rtl/>
        </w:rPr>
        <w:t>כבר</w:t>
      </w:r>
      <w:r w:rsidR="006D6ED0">
        <w:rPr>
          <w:rtl/>
        </w:rPr>
        <w:t xml:space="preserve"> </w:t>
      </w:r>
      <w:r w:rsidRPr="00C95F0D">
        <w:rPr>
          <w:rtl/>
        </w:rPr>
        <w:t>נפטרו, אך יורשיהם רשאים לפדות את המלוות, אבל</w:t>
      </w:r>
      <w:r w:rsidR="006D6ED0">
        <w:rPr>
          <w:rtl/>
        </w:rPr>
        <w:t xml:space="preserve"> </w:t>
      </w:r>
      <w:r w:rsidRPr="00C95F0D">
        <w:rPr>
          <w:rtl/>
        </w:rPr>
        <w:t>בדרך</w:t>
      </w:r>
      <w:r w:rsidR="006D6ED0">
        <w:rPr>
          <w:rtl/>
        </w:rPr>
        <w:t xml:space="preserve"> </w:t>
      </w:r>
      <w:r w:rsidRPr="00C95F0D">
        <w:rPr>
          <w:rtl/>
        </w:rPr>
        <w:t>כלל</w:t>
      </w:r>
      <w:r w:rsidR="006D6ED0">
        <w:rPr>
          <w:rtl/>
        </w:rPr>
        <w:t xml:space="preserve"> </w:t>
      </w:r>
      <w:r w:rsidRPr="00C95F0D">
        <w:rPr>
          <w:rtl/>
        </w:rPr>
        <w:t>אחרי שהם יקבלו אישור לכך. חבל ששר האוצר לא שומע, כי אנחנו מדברים על</w:t>
      </w:r>
      <w:r w:rsidR="006D6ED0">
        <w:rPr>
          <w:rtl/>
        </w:rPr>
        <w:t xml:space="preserve"> </w:t>
      </w:r>
      <w:r w:rsidRPr="00C95F0D">
        <w:rPr>
          <w:rtl/>
        </w:rPr>
        <w:t>סכומים ששייכים לציבור והציבור עדיין לא קיבל אותם.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אינני</w:t>
      </w:r>
      <w:r w:rsidR="006D6ED0">
        <w:rPr>
          <w:rtl/>
        </w:rPr>
        <w:t xml:space="preserve"> </w:t>
      </w:r>
      <w:r w:rsidRPr="00C95F0D">
        <w:rPr>
          <w:rtl/>
        </w:rPr>
        <w:t>בא</w:t>
      </w:r>
      <w:r w:rsidR="006D6ED0">
        <w:rPr>
          <w:rtl/>
        </w:rPr>
        <w:t xml:space="preserve"> </w:t>
      </w:r>
      <w:r w:rsidRPr="00C95F0D">
        <w:rPr>
          <w:rtl/>
        </w:rPr>
        <w:t>בתלונות על כך לעובדי בנק ישראל, שעושים עבודה לאיתור אותם זכאים</w:t>
      </w:r>
      <w:r w:rsidR="006D6ED0">
        <w:rPr>
          <w:rtl/>
        </w:rPr>
        <w:t xml:space="preserve"> </w:t>
      </w:r>
      <w:r w:rsidRPr="00C95F0D">
        <w:rPr>
          <w:rtl/>
        </w:rPr>
        <w:t>שטרם פדו את המלוות, אך, עם זאת, הציבור חייב לקבל את הכספים בחזרה, את כספו, ולא</w:t>
      </w:r>
      <w:r w:rsidR="006D6ED0">
        <w:rPr>
          <w:rtl/>
        </w:rPr>
        <w:t xml:space="preserve"> </w:t>
      </w:r>
      <w:r w:rsidRPr="00C95F0D">
        <w:rPr>
          <w:rtl/>
        </w:rPr>
        <w:t>ייתכן</w:t>
      </w:r>
      <w:r w:rsidR="006D6ED0">
        <w:rPr>
          <w:rtl/>
        </w:rPr>
        <w:t xml:space="preserve"> </w:t>
      </w:r>
      <w:r w:rsidRPr="00C95F0D">
        <w:rPr>
          <w:rtl/>
        </w:rPr>
        <w:t>שמלוות המגיעים למיליונים, המגיעים לסכומים אדירים, מונחים בבנק ישראל ללא</w:t>
      </w:r>
      <w:r w:rsidR="006D6ED0">
        <w:rPr>
          <w:rtl/>
        </w:rPr>
        <w:t xml:space="preserve"> </w:t>
      </w:r>
      <w:r w:rsidRPr="00C95F0D">
        <w:rPr>
          <w:rtl/>
        </w:rPr>
        <w:t>מבקשים.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סבור שצריך לצאת במבצע הסברה מקיף, בדומה לזה שנערך בעניין מלווה "שלום</w:t>
      </w:r>
      <w:r w:rsidR="006D6ED0">
        <w:rPr>
          <w:rtl/>
        </w:rPr>
        <w:t xml:space="preserve"> </w:t>
      </w:r>
      <w:r w:rsidRPr="00C95F0D">
        <w:rPr>
          <w:rtl/>
        </w:rPr>
        <w:t>הגליל",</w:t>
      </w:r>
      <w:r w:rsidR="006D6ED0">
        <w:rPr>
          <w:rtl/>
        </w:rPr>
        <w:t xml:space="preserve"> </w:t>
      </w:r>
      <w:r w:rsidRPr="00C95F0D">
        <w:rPr>
          <w:rtl/>
        </w:rPr>
        <w:t>ולהסביר</w:t>
      </w:r>
      <w:r w:rsidR="006D6ED0">
        <w:rPr>
          <w:rtl/>
        </w:rPr>
        <w:t xml:space="preserve"> </w:t>
      </w:r>
      <w:r w:rsidRPr="00C95F0D">
        <w:rPr>
          <w:rtl/>
        </w:rPr>
        <w:t>לציבור</w:t>
      </w:r>
      <w:r w:rsidR="006D6ED0">
        <w:rPr>
          <w:rtl/>
        </w:rPr>
        <w:t xml:space="preserve"> </w:t>
      </w:r>
      <w:r w:rsidRPr="00C95F0D">
        <w:rPr>
          <w:rtl/>
        </w:rPr>
        <w:t>מה</w:t>
      </w:r>
      <w:r w:rsidR="006D6ED0">
        <w:rPr>
          <w:rtl/>
        </w:rPr>
        <w:t xml:space="preserve"> </w:t>
      </w:r>
      <w:r w:rsidRPr="00C95F0D">
        <w:rPr>
          <w:rtl/>
        </w:rPr>
        <w:t>הן זכויותיו בדיוק ולטעת בו מודעות, על</w:t>
      </w:r>
      <w:r w:rsidR="006D6ED0">
        <w:rPr>
          <w:rtl/>
        </w:rPr>
        <w:t>-</w:t>
      </w:r>
      <w:r w:rsidRPr="00C95F0D">
        <w:rPr>
          <w:rtl/>
        </w:rPr>
        <w:t>מנת שאזרחי</w:t>
      </w:r>
      <w:r w:rsidR="006D6ED0">
        <w:rPr>
          <w:rtl/>
        </w:rPr>
        <w:t xml:space="preserve"> </w:t>
      </w:r>
      <w:r w:rsidRPr="00C95F0D">
        <w:rPr>
          <w:rtl/>
        </w:rPr>
        <w:t>ישראל, שבמיטב כספם סייעו למדינה לפני שנים, יוכלו לקבל את כספם בחזרה.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מה נעשה לגבי מלוות מבצע "שלום הגליל"?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רענן כהן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נערכה</w:t>
      </w:r>
      <w:r w:rsidR="006D6ED0">
        <w:rPr>
          <w:rtl/>
        </w:rPr>
        <w:t xml:space="preserve"> </w:t>
      </w:r>
      <w:r w:rsidRPr="00C95F0D">
        <w:rPr>
          <w:rtl/>
        </w:rPr>
        <w:t>מערכת</w:t>
      </w:r>
      <w:r w:rsidR="006D6ED0">
        <w:rPr>
          <w:rtl/>
        </w:rPr>
        <w:t xml:space="preserve"> </w:t>
      </w:r>
      <w:r w:rsidRPr="00C95F0D">
        <w:rPr>
          <w:rtl/>
        </w:rPr>
        <w:t>הסברה כדי להביא למודעות הציבור, שמי שזכאי לתעודה יכול לפנות</w:t>
      </w:r>
      <w:r w:rsidR="006D6ED0">
        <w:rPr>
          <w:rtl/>
        </w:rPr>
        <w:t xml:space="preserve"> </w:t>
      </w:r>
      <w:r w:rsidRPr="00C95F0D">
        <w:rPr>
          <w:rtl/>
        </w:rPr>
        <w:t>לבנק</w:t>
      </w:r>
      <w:r w:rsidR="006D6ED0">
        <w:rPr>
          <w:rtl/>
        </w:rPr>
        <w:t xml:space="preserve"> </w:t>
      </w:r>
      <w:r w:rsidRPr="00C95F0D">
        <w:rPr>
          <w:rtl/>
        </w:rPr>
        <w:t>ישראל</w:t>
      </w:r>
      <w:r w:rsidR="006D6ED0">
        <w:rPr>
          <w:rtl/>
        </w:rPr>
        <w:t xml:space="preserve"> </w:t>
      </w:r>
      <w:r w:rsidRPr="00C95F0D">
        <w:rPr>
          <w:rtl/>
        </w:rPr>
        <w:t>או</w:t>
      </w:r>
      <w:r w:rsidR="006D6ED0">
        <w:rPr>
          <w:rtl/>
        </w:rPr>
        <w:t xml:space="preserve"> </w:t>
      </w:r>
      <w:r w:rsidRPr="00C95F0D">
        <w:rPr>
          <w:rtl/>
        </w:rPr>
        <w:t>לאתר</w:t>
      </w:r>
      <w:r w:rsidR="006D6ED0">
        <w:rPr>
          <w:rtl/>
        </w:rPr>
        <w:t xml:space="preserve"> </w:t>
      </w:r>
      <w:r w:rsidRPr="00C95F0D">
        <w:rPr>
          <w:rtl/>
        </w:rPr>
        <w:t>זאת בכוחות עצמו, אם הוא יכול, כדי לקבל את הכספים בחזרה.</w:t>
      </w:r>
      <w:r w:rsidR="006D6ED0">
        <w:rPr>
          <w:rtl/>
        </w:rPr>
        <w:t xml:space="preserve"> </w:t>
      </w:r>
      <w:r w:rsidRPr="00C95F0D">
        <w:rPr>
          <w:rtl/>
        </w:rPr>
        <w:t>הפעולה</w:t>
      </w:r>
      <w:r w:rsidR="006D6ED0">
        <w:rPr>
          <w:rtl/>
        </w:rPr>
        <w:t xml:space="preserve"> </w:t>
      </w:r>
      <w:r w:rsidRPr="00C95F0D">
        <w:rPr>
          <w:rtl/>
        </w:rPr>
        <w:t>הזאת</w:t>
      </w:r>
      <w:r w:rsidR="006D6ED0">
        <w:rPr>
          <w:rtl/>
        </w:rPr>
        <w:t xml:space="preserve"> </w:t>
      </w:r>
      <w:r w:rsidRPr="00C95F0D">
        <w:rPr>
          <w:rtl/>
        </w:rPr>
        <w:t>היא לא רצינית, אבל לפחות נעשה צעד מסוים להבטיח שאותם מלוות יגיעו</w:t>
      </w:r>
      <w:r w:rsidR="006D6ED0">
        <w:rPr>
          <w:rtl/>
        </w:rPr>
        <w:t xml:space="preserve"> </w:t>
      </w:r>
      <w:r w:rsidRPr="00C95F0D">
        <w:rPr>
          <w:rtl/>
        </w:rPr>
        <w:t>גם לציבור.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כוונתך</w:t>
      </w:r>
      <w:r w:rsidR="006D6ED0">
        <w:rPr>
          <w:rtl/>
        </w:rPr>
        <w:t xml:space="preserve"> </w:t>
      </w:r>
      <w:r w:rsidRPr="00C95F0D">
        <w:rPr>
          <w:rtl/>
        </w:rPr>
        <w:t>שישלחו מכתב לכל אזרח שיש לו מלווה ויגידו לו. זה לא עשו לגבי מלוות</w:t>
      </w:r>
      <w:r w:rsidR="006D6ED0">
        <w:rPr>
          <w:rtl/>
        </w:rPr>
        <w:t xml:space="preserve"> </w:t>
      </w:r>
      <w:r w:rsidRPr="00C95F0D">
        <w:rPr>
          <w:rtl/>
        </w:rPr>
        <w:t>מבצע "שלום הגליל".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רענן כהן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בהחלט</w:t>
      </w:r>
      <w:r w:rsidR="006D6ED0">
        <w:rPr>
          <w:rtl/>
        </w:rPr>
        <w:t xml:space="preserve"> </w:t>
      </w:r>
      <w:r w:rsidRPr="00C95F0D">
        <w:rPr>
          <w:rtl/>
        </w:rPr>
        <w:t xml:space="preserve">מקבל </w:t>
      </w:r>
      <w:r w:rsidR="006D6ED0">
        <w:rPr>
          <w:rtl/>
        </w:rPr>
        <w:t>–</w:t>
      </w:r>
      <w:r w:rsidRPr="00C95F0D">
        <w:rPr>
          <w:rtl/>
        </w:rPr>
        <w:t xml:space="preserve"> לא רק מכתב ולא רק הסברה. זה כסף שלא שייך לממשלת ישראל,</w:t>
      </w:r>
      <w:r w:rsidR="006D6ED0">
        <w:rPr>
          <w:rtl/>
        </w:rPr>
        <w:t xml:space="preserve"> </w:t>
      </w:r>
      <w:r w:rsidRPr="00C95F0D">
        <w:rPr>
          <w:rtl/>
        </w:rPr>
        <w:t>הוא</w:t>
      </w:r>
      <w:r w:rsidR="006D6ED0">
        <w:rPr>
          <w:rtl/>
        </w:rPr>
        <w:t xml:space="preserve"> </w:t>
      </w:r>
      <w:r w:rsidRPr="00C95F0D">
        <w:rPr>
          <w:rtl/>
        </w:rPr>
        <w:t>שייך</w:t>
      </w:r>
      <w:r w:rsidR="006D6ED0">
        <w:rPr>
          <w:rtl/>
        </w:rPr>
        <w:t xml:space="preserve"> </w:t>
      </w:r>
      <w:r w:rsidRPr="00C95F0D">
        <w:rPr>
          <w:rtl/>
        </w:rPr>
        <w:t>לאותם</w:t>
      </w:r>
      <w:r w:rsidR="006D6ED0">
        <w:rPr>
          <w:rtl/>
        </w:rPr>
        <w:t xml:space="preserve"> </w:t>
      </w:r>
      <w:r w:rsidRPr="00C95F0D">
        <w:rPr>
          <w:rtl/>
        </w:rPr>
        <w:t>אנשים,</w:t>
      </w:r>
      <w:r w:rsidR="006D6ED0">
        <w:rPr>
          <w:rtl/>
        </w:rPr>
        <w:t xml:space="preserve"> </w:t>
      </w:r>
      <w:r w:rsidRPr="00C95F0D">
        <w:rPr>
          <w:rtl/>
        </w:rPr>
        <w:t>הזקוקים דווקא בימים אלה לכספים האלה, ולכן חובת מדינת</w:t>
      </w:r>
      <w:r w:rsidR="006D6ED0">
        <w:rPr>
          <w:rtl/>
        </w:rPr>
        <w:t xml:space="preserve"> </w:t>
      </w:r>
      <w:r w:rsidRPr="00C95F0D">
        <w:rPr>
          <w:rtl/>
        </w:rPr>
        <w:t>ישראל לעשות הכול כדי שהכספים האלה יגיעו לציבור שממנו לקחו את הכסף.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נא לסיים.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רענן כהן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אני כבר מסיים. אמרת שהיום הכנסת במצב כזה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בינתיים הקהל הגיע.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רענן כהן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הרי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פועל לפי הנחיות היושב</w:t>
      </w:r>
      <w:r w:rsidR="006D6ED0">
        <w:rPr>
          <w:rtl/>
        </w:rPr>
        <w:t>-</w:t>
      </w:r>
      <w:r w:rsidRPr="00C95F0D">
        <w:rPr>
          <w:rtl/>
        </w:rPr>
        <w:t>ראש ומכבד את דברי היושב</w:t>
      </w:r>
      <w:r w:rsidR="006D6ED0">
        <w:rPr>
          <w:rtl/>
        </w:rPr>
        <w:t>-</w:t>
      </w:r>
      <w:r w:rsidRPr="00C95F0D">
        <w:rPr>
          <w:rtl/>
        </w:rPr>
        <w:t>ראש, ופשוט ניצלתי</w:t>
      </w:r>
      <w:r w:rsidR="006D6ED0">
        <w:rPr>
          <w:rtl/>
        </w:rPr>
        <w:t xml:space="preserve"> </w:t>
      </w:r>
      <w:r w:rsidRPr="00C95F0D">
        <w:rPr>
          <w:rtl/>
        </w:rPr>
        <w:t>את הפתיחה של היושב</w:t>
      </w:r>
      <w:r w:rsidR="006D6ED0">
        <w:rPr>
          <w:rtl/>
        </w:rPr>
        <w:t>-</w:t>
      </w:r>
      <w:r w:rsidRPr="00C95F0D">
        <w:rPr>
          <w:rtl/>
        </w:rPr>
        <w:t>ראש לטובתי שלי ואסיים בתוך דקה.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בסדר גמור.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רענן כהן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לכן,</w:t>
      </w:r>
      <w:r w:rsidR="006D6ED0">
        <w:rPr>
          <w:rtl/>
        </w:rPr>
        <w:t xml:space="preserve"> </w:t>
      </w:r>
      <w:r w:rsidRPr="00C95F0D">
        <w:rPr>
          <w:rtl/>
        </w:rPr>
        <w:t>מה</w:t>
      </w:r>
      <w:r w:rsidR="006D6ED0">
        <w:rPr>
          <w:rtl/>
        </w:rPr>
        <w:t xml:space="preserve"> </w:t>
      </w:r>
      <w:r w:rsidRPr="00C95F0D">
        <w:rPr>
          <w:rtl/>
        </w:rPr>
        <w:t>שאני</w:t>
      </w:r>
      <w:r w:rsidR="006D6ED0">
        <w:rPr>
          <w:rtl/>
        </w:rPr>
        <w:t xml:space="preserve"> </w:t>
      </w:r>
      <w:r w:rsidRPr="00C95F0D">
        <w:rPr>
          <w:rtl/>
        </w:rPr>
        <w:t>מבקש:</w:t>
      </w:r>
      <w:r w:rsidR="006D6ED0">
        <w:rPr>
          <w:rtl/>
        </w:rPr>
        <w:t xml:space="preserve"> </w:t>
      </w:r>
      <w:r w:rsidRPr="00C95F0D">
        <w:rPr>
          <w:rtl/>
        </w:rPr>
        <w:t>המדינה,</w:t>
      </w:r>
      <w:r w:rsidR="006D6ED0">
        <w:rPr>
          <w:rtl/>
        </w:rPr>
        <w:t xml:space="preserve"> </w:t>
      </w:r>
      <w:r w:rsidRPr="00C95F0D">
        <w:rPr>
          <w:rtl/>
        </w:rPr>
        <w:t>כפי שהיא יודעת לגייס כשצריך כסף מהציבור,</w:t>
      </w:r>
      <w:r w:rsidR="006D6ED0">
        <w:rPr>
          <w:rtl/>
        </w:rPr>
        <w:t xml:space="preserve"> </w:t>
      </w:r>
      <w:r w:rsidRPr="00C95F0D">
        <w:rPr>
          <w:rtl/>
        </w:rPr>
        <w:t>צריכה</w:t>
      </w:r>
      <w:r w:rsidR="006D6ED0">
        <w:rPr>
          <w:rtl/>
        </w:rPr>
        <w:t xml:space="preserve"> </w:t>
      </w:r>
      <w:r w:rsidRPr="00C95F0D">
        <w:rPr>
          <w:rtl/>
        </w:rPr>
        <w:t>לעשות</w:t>
      </w:r>
      <w:r w:rsidR="006D6ED0">
        <w:rPr>
          <w:rtl/>
        </w:rPr>
        <w:t xml:space="preserve"> </w:t>
      </w:r>
      <w:r w:rsidRPr="00C95F0D">
        <w:rPr>
          <w:rtl/>
        </w:rPr>
        <w:t>הכול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 xml:space="preserve">מנת להחזיר לו את כספו. הביטוח הלאומי </w:t>
      </w:r>
      <w:r w:rsidR="006D6ED0">
        <w:rPr>
          <w:rtl/>
        </w:rPr>
        <w:t>–</w:t>
      </w:r>
      <w:r w:rsidRPr="00C95F0D">
        <w:rPr>
          <w:rtl/>
        </w:rPr>
        <w:t xml:space="preserve"> ובכך אני מסיים </w:t>
      </w:r>
      <w:r w:rsidR="006D6ED0">
        <w:rPr>
          <w:rtl/>
        </w:rPr>
        <w:t xml:space="preserve">– </w:t>
      </w:r>
      <w:r w:rsidRPr="00C95F0D">
        <w:rPr>
          <w:rtl/>
        </w:rPr>
        <w:t>טרח</w:t>
      </w:r>
      <w:r w:rsidR="006D6ED0">
        <w:rPr>
          <w:rtl/>
        </w:rPr>
        <w:t xml:space="preserve"> </w:t>
      </w:r>
      <w:r w:rsidRPr="00C95F0D">
        <w:rPr>
          <w:rtl/>
        </w:rPr>
        <w:t>ואיתר את כל אלה הזכאים לקצבת ילד ראשון ושני, ויצא במסע פרסום ענק כדי לאתר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אלה שלא ניתן היה לאתרם בדרכים המקובלות. בסופו של דבר, אין שום צורך שהכספים</w:t>
      </w:r>
      <w:r w:rsidR="006D6ED0">
        <w:rPr>
          <w:rtl/>
        </w:rPr>
        <w:t xml:space="preserve"> </w:t>
      </w:r>
      <w:r w:rsidRPr="00C95F0D">
        <w:rPr>
          <w:rtl/>
        </w:rPr>
        <w:t>המונחים</w:t>
      </w:r>
      <w:r w:rsidR="006D6ED0">
        <w:rPr>
          <w:rtl/>
        </w:rPr>
        <w:t xml:space="preserve"> </w:t>
      </w:r>
      <w:r w:rsidRPr="00C95F0D">
        <w:rPr>
          <w:rtl/>
        </w:rPr>
        <w:t>בבנק</w:t>
      </w:r>
      <w:r w:rsidR="006D6ED0">
        <w:rPr>
          <w:rtl/>
        </w:rPr>
        <w:t xml:space="preserve"> </w:t>
      </w:r>
      <w:r w:rsidRPr="00C95F0D">
        <w:rPr>
          <w:rtl/>
        </w:rPr>
        <w:t>ישראל</w:t>
      </w:r>
      <w:r w:rsidR="006D6ED0">
        <w:rPr>
          <w:rtl/>
        </w:rPr>
        <w:t xml:space="preserve"> </w:t>
      </w:r>
      <w:r w:rsidRPr="00C95F0D">
        <w:rPr>
          <w:rtl/>
        </w:rPr>
        <w:t>יישארו</w:t>
      </w:r>
      <w:r w:rsidR="006D6ED0">
        <w:rPr>
          <w:rtl/>
        </w:rPr>
        <w:t xml:space="preserve"> </w:t>
      </w:r>
      <w:r w:rsidRPr="00C95F0D">
        <w:rPr>
          <w:rtl/>
        </w:rPr>
        <w:t>כאבן</w:t>
      </w:r>
      <w:r w:rsidR="006D6ED0">
        <w:rPr>
          <w:rtl/>
        </w:rPr>
        <w:t xml:space="preserve"> </w:t>
      </w:r>
      <w:r w:rsidRPr="00C95F0D">
        <w:rPr>
          <w:rtl/>
        </w:rPr>
        <w:t>שאין לה הופכין, וצריך לעשות הכול כדי שאותם</w:t>
      </w:r>
      <w:r w:rsidR="006D6ED0">
        <w:rPr>
          <w:rtl/>
        </w:rPr>
        <w:t xml:space="preserve"> </w:t>
      </w:r>
      <w:r w:rsidRPr="00C95F0D">
        <w:rPr>
          <w:rtl/>
        </w:rPr>
        <w:t>מיליונים</w:t>
      </w:r>
      <w:r w:rsidR="006D6ED0">
        <w:rPr>
          <w:rtl/>
        </w:rPr>
        <w:t xml:space="preserve"> </w:t>
      </w:r>
      <w:r w:rsidRPr="00C95F0D">
        <w:rPr>
          <w:rtl/>
        </w:rPr>
        <w:t>יגיעו</w:t>
      </w:r>
      <w:r w:rsidR="006D6ED0">
        <w:rPr>
          <w:rtl/>
        </w:rPr>
        <w:t xml:space="preserve"> </w:t>
      </w:r>
      <w:r w:rsidRPr="00C95F0D">
        <w:rPr>
          <w:rtl/>
        </w:rPr>
        <w:t>לאנשים</w:t>
      </w:r>
      <w:r w:rsidR="006D6ED0">
        <w:rPr>
          <w:rtl/>
        </w:rPr>
        <w:t xml:space="preserve"> </w:t>
      </w:r>
      <w:r w:rsidRPr="00C95F0D">
        <w:rPr>
          <w:rtl/>
        </w:rPr>
        <w:t>שתרמו ממיטב כספם ברגע שהמדינה היתה צריכה את הכסף הזה.</w:t>
      </w:r>
      <w:r w:rsidR="006D6ED0">
        <w:rPr>
          <w:rtl/>
        </w:rPr>
        <w:t xml:space="preserve"> </w:t>
      </w:r>
      <w:r w:rsidRPr="00C95F0D">
        <w:rPr>
          <w:rtl/>
        </w:rPr>
        <w:t>היום</w:t>
      </w:r>
      <w:r w:rsidR="006D6ED0">
        <w:rPr>
          <w:rtl/>
        </w:rPr>
        <w:t xml:space="preserve"> </w:t>
      </w:r>
      <w:r w:rsidRPr="00C95F0D">
        <w:rPr>
          <w:rtl/>
        </w:rPr>
        <w:t>חובתה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המדינה</w:t>
      </w:r>
      <w:r w:rsidR="006D6ED0">
        <w:rPr>
          <w:rtl/>
        </w:rPr>
        <w:t xml:space="preserve"> </w:t>
      </w:r>
      <w:r w:rsidRPr="00C95F0D">
        <w:rPr>
          <w:rtl/>
        </w:rPr>
        <w:t>לעשות הכול כדי לאתר אותם אנשים ששילמו את כספם ויכולים</w:t>
      </w:r>
      <w:r w:rsidR="006D6ED0">
        <w:rPr>
          <w:rtl/>
        </w:rPr>
        <w:t xml:space="preserve"> </w:t>
      </w:r>
      <w:r w:rsidRPr="00C95F0D">
        <w:rPr>
          <w:rtl/>
        </w:rPr>
        <w:t>להשתמש בכסף הזה לצרכים שלהם דווקא בעת אבטלה.</w:t>
      </w:r>
      <w:r w:rsidR="006D6ED0">
        <w:rPr>
          <w:rtl/>
        </w:rPr>
        <w:t xml:space="preserve"> </w:t>
      </w:r>
      <w:r w:rsidRPr="00C95F0D">
        <w:rPr>
          <w:rtl/>
        </w:rPr>
        <w:t>תודה.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תודה</w:t>
      </w:r>
      <w:r w:rsidR="006D6ED0">
        <w:rPr>
          <w:rtl/>
        </w:rPr>
        <w:t xml:space="preserve"> </w:t>
      </w:r>
      <w:r w:rsidRPr="00C95F0D">
        <w:rPr>
          <w:rtl/>
        </w:rPr>
        <w:t>לחבר</w:t>
      </w:r>
      <w:r w:rsidR="006D6ED0">
        <w:rPr>
          <w:rtl/>
        </w:rPr>
        <w:t xml:space="preserve"> </w:t>
      </w:r>
      <w:r w:rsidRPr="00C95F0D">
        <w:rPr>
          <w:rtl/>
        </w:rPr>
        <w:t>הכנסת רענן כהן.</w:t>
      </w:r>
      <w:r w:rsidR="006D6ED0">
        <w:rPr>
          <w:rtl/>
        </w:rPr>
        <w:t xml:space="preserve"> </w:t>
      </w:r>
      <w:r w:rsidRPr="00C95F0D">
        <w:rPr>
          <w:rtl/>
        </w:rPr>
        <w:t xml:space="preserve">חברת הכנסת ענת מאור </w:t>
      </w:r>
      <w:r w:rsidR="006D6ED0">
        <w:rPr>
          <w:rtl/>
        </w:rPr>
        <w:t>–</w:t>
      </w:r>
      <w:r w:rsidRPr="00C95F0D">
        <w:rPr>
          <w:rtl/>
        </w:rPr>
        <w:t xml:space="preserve"> שלוש דקות, אחריה </w:t>
      </w:r>
      <w:r w:rsidR="006D6ED0">
        <w:rPr>
          <w:rtl/>
        </w:rPr>
        <w:t>–</w:t>
      </w:r>
      <w:r w:rsidRPr="00C95F0D">
        <w:rPr>
          <w:rtl/>
        </w:rPr>
        <w:t xml:space="preserve"> חבר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הכנסת רון נחמן. אם הוא לא יהיה </w:t>
      </w:r>
      <w:r w:rsidR="006D6ED0">
        <w:rPr>
          <w:rtl/>
        </w:rPr>
        <w:t>–</w:t>
      </w:r>
      <w:r w:rsidRPr="00C95F0D">
        <w:rPr>
          <w:rtl/>
        </w:rPr>
        <w:t xml:space="preserve"> חבר הכנסת יורם לס, אם הוא לא יהיה </w:t>
      </w:r>
      <w:r w:rsidR="006D6ED0">
        <w:rPr>
          <w:rtl/>
        </w:rPr>
        <w:t>–</w:t>
      </w:r>
      <w:r w:rsidRPr="00C95F0D">
        <w:rPr>
          <w:rtl/>
        </w:rPr>
        <w:t xml:space="preserve"> חבר הכנסת</w:t>
      </w:r>
      <w:r w:rsidR="006D6ED0">
        <w:rPr>
          <w:rtl/>
        </w:rPr>
        <w:t xml:space="preserve"> </w:t>
      </w:r>
      <w:r w:rsidRPr="00C95F0D">
        <w:rPr>
          <w:rtl/>
        </w:rPr>
        <w:t>עמנואל</w:t>
      </w:r>
      <w:r w:rsidR="006D6ED0">
        <w:rPr>
          <w:rtl/>
        </w:rPr>
        <w:t xml:space="preserve"> </w:t>
      </w:r>
      <w:r w:rsidRPr="00C95F0D">
        <w:rPr>
          <w:rtl/>
        </w:rPr>
        <w:t>זיסמן,</w:t>
      </w:r>
      <w:r w:rsidR="006D6ED0">
        <w:rPr>
          <w:rtl/>
        </w:rPr>
        <w:t xml:space="preserve"> </w:t>
      </w:r>
      <w:r w:rsidRPr="00C95F0D">
        <w:rPr>
          <w:rtl/>
        </w:rPr>
        <w:t>אם</w:t>
      </w:r>
      <w:r w:rsidR="006D6ED0">
        <w:rPr>
          <w:rtl/>
        </w:rPr>
        <w:t xml:space="preserve"> </w:t>
      </w:r>
      <w:r w:rsidRPr="00C95F0D">
        <w:rPr>
          <w:rtl/>
        </w:rPr>
        <w:t>הוא</w:t>
      </w:r>
      <w:r w:rsidR="006D6ED0">
        <w:rPr>
          <w:rtl/>
        </w:rPr>
        <w:t xml:space="preserve"> </w:t>
      </w:r>
      <w:r w:rsidRPr="00C95F0D">
        <w:rPr>
          <w:rtl/>
        </w:rPr>
        <w:t>לא</w:t>
      </w:r>
      <w:r w:rsidR="006D6ED0">
        <w:rPr>
          <w:rtl/>
        </w:rPr>
        <w:t xml:space="preserve"> </w:t>
      </w:r>
      <w:r w:rsidRPr="00C95F0D">
        <w:rPr>
          <w:rtl/>
        </w:rPr>
        <w:t xml:space="preserve">יהיה </w:t>
      </w:r>
      <w:r w:rsidR="006D6ED0">
        <w:rPr>
          <w:rtl/>
        </w:rPr>
        <w:t>–</w:t>
      </w:r>
      <w:r w:rsidRPr="00C95F0D">
        <w:rPr>
          <w:rtl/>
        </w:rPr>
        <w:t xml:space="preserve"> חבר הכנסת סאלח טריף, ואם הוא לא יהיה </w:t>
      </w:r>
      <w:r w:rsidR="006D6ED0">
        <w:rPr>
          <w:rtl/>
        </w:rPr>
        <w:t>–</w:t>
      </w:r>
      <w:r w:rsidRPr="00C95F0D">
        <w:rPr>
          <w:rtl/>
        </w:rPr>
        <w:t xml:space="preserve"> חבר</w:t>
      </w:r>
      <w:r w:rsidR="006D6ED0">
        <w:rPr>
          <w:rtl/>
        </w:rPr>
        <w:t xml:space="preserve"> </w:t>
      </w:r>
      <w:r w:rsidRPr="00C95F0D">
        <w:rPr>
          <w:rtl/>
        </w:rPr>
        <w:t>הכנסת שאול יהלום.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ענת מאור (מרצ):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 חברות וחברי הכנסת, לקחתי את רשות הדיבור כדי לדבר על חוק</w:t>
      </w:r>
      <w:r w:rsidR="006D6ED0">
        <w:rPr>
          <w:rtl/>
        </w:rPr>
        <w:t xml:space="preserve"> </w:t>
      </w:r>
      <w:r w:rsidRPr="00C95F0D">
        <w:rPr>
          <w:rtl/>
        </w:rPr>
        <w:t>מלווה</w:t>
      </w:r>
      <w:r w:rsidR="006D6ED0">
        <w:rPr>
          <w:rtl/>
        </w:rPr>
        <w:t xml:space="preserve"> </w:t>
      </w:r>
      <w:r w:rsidRPr="00C95F0D">
        <w:rPr>
          <w:rtl/>
        </w:rPr>
        <w:t>המדינה,</w:t>
      </w:r>
      <w:r w:rsidR="006D6ED0">
        <w:rPr>
          <w:rtl/>
        </w:rPr>
        <w:t xml:space="preserve"> </w:t>
      </w:r>
      <w:r w:rsidRPr="00C95F0D">
        <w:rPr>
          <w:rtl/>
        </w:rPr>
        <w:t>אבל</w:t>
      </w:r>
      <w:r w:rsidR="006D6ED0">
        <w:rPr>
          <w:rtl/>
        </w:rPr>
        <w:t xml:space="preserve"> </w:t>
      </w:r>
      <w:r w:rsidRPr="00C95F0D">
        <w:rPr>
          <w:rtl/>
        </w:rPr>
        <w:t>מאחר שאיחדו את החוקים, בחצי הדקה הנוספת אתייחס גם לחוק של</w:t>
      </w:r>
      <w:r w:rsidR="006D6ED0">
        <w:rPr>
          <w:rtl/>
        </w:rPr>
        <w:t xml:space="preserve"> </w:t>
      </w:r>
      <w:r w:rsidRPr="00C95F0D">
        <w:rPr>
          <w:rtl/>
        </w:rPr>
        <w:t>תיקון דיני הרכישה.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חוק</w:t>
      </w:r>
      <w:r w:rsidR="006D6ED0">
        <w:rPr>
          <w:rtl/>
        </w:rPr>
        <w:t xml:space="preserve"> </w:t>
      </w:r>
      <w:r w:rsidRPr="00C95F0D">
        <w:rPr>
          <w:rtl/>
        </w:rPr>
        <w:t>מלווה</w:t>
      </w:r>
      <w:r w:rsidR="006D6ED0">
        <w:rPr>
          <w:rtl/>
        </w:rPr>
        <w:t xml:space="preserve"> </w:t>
      </w:r>
      <w:r w:rsidRPr="00C95F0D">
        <w:rPr>
          <w:rtl/>
        </w:rPr>
        <w:t>המדינה</w:t>
      </w:r>
      <w:r w:rsidR="006D6ED0">
        <w:rPr>
          <w:rtl/>
        </w:rPr>
        <w:t xml:space="preserve"> </w:t>
      </w:r>
      <w:r w:rsidRPr="00C95F0D">
        <w:rPr>
          <w:rtl/>
        </w:rPr>
        <w:t>העוסק</w:t>
      </w:r>
      <w:r w:rsidR="006D6ED0">
        <w:rPr>
          <w:rtl/>
        </w:rPr>
        <w:t xml:space="preserve"> </w:t>
      </w:r>
      <w:r w:rsidRPr="00C95F0D">
        <w:rPr>
          <w:rtl/>
        </w:rPr>
        <w:t>בנושא</w:t>
      </w:r>
      <w:r w:rsidR="006D6ED0">
        <w:rPr>
          <w:rtl/>
        </w:rPr>
        <w:t xml:space="preserve"> </w:t>
      </w:r>
      <w:r w:rsidRPr="00C95F0D">
        <w:rPr>
          <w:rtl/>
        </w:rPr>
        <w:t>המכרזים נוגע בשאלה החשובה של העברת מידע</w:t>
      </w:r>
      <w:r w:rsidR="006D6ED0">
        <w:rPr>
          <w:rtl/>
        </w:rPr>
        <w:t xml:space="preserve"> </w:t>
      </w:r>
      <w:r w:rsidRPr="00C95F0D">
        <w:rPr>
          <w:rtl/>
        </w:rPr>
        <w:t>לציבור.</w:t>
      </w:r>
      <w:r w:rsidR="006D6ED0">
        <w:rPr>
          <w:rtl/>
        </w:rPr>
        <w:t xml:space="preserve"> </w:t>
      </w:r>
      <w:r w:rsidRPr="00C95F0D">
        <w:rPr>
          <w:rtl/>
        </w:rPr>
        <w:t>אנחנו יודעים, שככל שהתקופה מודרנית יותר ואמצעי התקשורת מגוונים יותר,</w:t>
      </w:r>
      <w:r w:rsidR="006D6ED0">
        <w:rPr>
          <w:rtl/>
        </w:rPr>
        <w:t xml:space="preserve"> </w:t>
      </w:r>
      <w:r w:rsidRPr="00C95F0D">
        <w:rPr>
          <w:rtl/>
        </w:rPr>
        <w:t>והמידע</w:t>
      </w:r>
      <w:r w:rsidR="006D6ED0">
        <w:rPr>
          <w:rtl/>
        </w:rPr>
        <w:t xml:space="preserve"> – </w:t>
      </w:r>
      <w:r w:rsidRPr="00C95F0D">
        <w:rPr>
          <w:rtl/>
        </w:rPr>
        <w:t>בגלל הסתעפות שירותי הרווחה, הכלכלה והחברה, גדל, כך עולה מרכזיותו של</w:t>
      </w:r>
      <w:r w:rsidR="006D6ED0">
        <w:rPr>
          <w:rtl/>
        </w:rPr>
        <w:t xml:space="preserve"> </w:t>
      </w:r>
      <w:r w:rsidRPr="00C95F0D">
        <w:rPr>
          <w:rtl/>
        </w:rPr>
        <w:t>נושא הדרכים למידע.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והנה</w:t>
      </w:r>
      <w:r w:rsidR="006D6ED0">
        <w:rPr>
          <w:rtl/>
        </w:rPr>
        <w:t xml:space="preserve"> </w:t>
      </w:r>
      <w:r w:rsidRPr="00C95F0D">
        <w:rPr>
          <w:rtl/>
        </w:rPr>
        <w:t>זה</w:t>
      </w:r>
      <w:r w:rsidR="006D6ED0">
        <w:rPr>
          <w:rtl/>
        </w:rPr>
        <w:t xml:space="preserve"> </w:t>
      </w:r>
      <w:r w:rsidRPr="00C95F0D">
        <w:rPr>
          <w:rtl/>
        </w:rPr>
        <w:t>פלא,</w:t>
      </w:r>
      <w:r w:rsidR="006D6ED0">
        <w:rPr>
          <w:rtl/>
        </w:rPr>
        <w:t xml:space="preserve"> </w:t>
      </w:r>
      <w:r w:rsidRPr="00C95F0D">
        <w:rPr>
          <w:rtl/>
        </w:rPr>
        <w:t>בדור</w:t>
      </w:r>
      <w:r w:rsidR="006D6ED0">
        <w:rPr>
          <w:rtl/>
        </w:rPr>
        <w:t xml:space="preserve"> </w:t>
      </w:r>
      <w:r w:rsidRPr="00C95F0D">
        <w:rPr>
          <w:rtl/>
        </w:rPr>
        <w:t>המחשבים,</w:t>
      </w:r>
      <w:r w:rsidR="006D6ED0">
        <w:rPr>
          <w:rtl/>
        </w:rPr>
        <w:t xml:space="preserve"> </w:t>
      </w:r>
      <w:r w:rsidRPr="00C95F0D">
        <w:rPr>
          <w:rtl/>
        </w:rPr>
        <w:t>בדור</w:t>
      </w:r>
      <w:r w:rsidR="006D6ED0">
        <w:rPr>
          <w:rtl/>
        </w:rPr>
        <w:t xml:space="preserve"> </w:t>
      </w:r>
      <w:r w:rsidRPr="00C95F0D">
        <w:rPr>
          <w:rtl/>
        </w:rPr>
        <w:t>התקשורת,</w:t>
      </w:r>
      <w:r w:rsidR="006D6ED0">
        <w:rPr>
          <w:rtl/>
        </w:rPr>
        <w:t xml:space="preserve"> </w:t>
      </w:r>
      <w:r w:rsidRPr="00C95F0D">
        <w:rPr>
          <w:rtl/>
        </w:rPr>
        <w:t>בדור האלקטרוניקה צומחת גם</w:t>
      </w:r>
      <w:r w:rsidR="006D6ED0">
        <w:rPr>
          <w:rtl/>
        </w:rPr>
        <w:t xml:space="preserve"> </w:t>
      </w:r>
      <w:r w:rsidRPr="00C95F0D">
        <w:rPr>
          <w:rtl/>
        </w:rPr>
        <w:t>"יצירתיות"</w:t>
      </w:r>
      <w:r w:rsidR="006D6ED0">
        <w:rPr>
          <w:rtl/>
        </w:rPr>
        <w:t xml:space="preserve"> </w:t>
      </w:r>
      <w:r w:rsidRPr="00C95F0D">
        <w:rPr>
          <w:rtl/>
        </w:rPr>
        <w:t>כיצד</w:t>
      </w:r>
      <w:r w:rsidR="006D6ED0">
        <w:rPr>
          <w:rtl/>
        </w:rPr>
        <w:t xml:space="preserve"> </w:t>
      </w:r>
      <w:r w:rsidRPr="00C95F0D">
        <w:rPr>
          <w:rtl/>
        </w:rPr>
        <w:t>להעלים מידע, כיצד להסתיר אותו, כיצד להציג אותו ולהסוות אותו,</w:t>
      </w:r>
      <w:r w:rsidR="006D6ED0">
        <w:rPr>
          <w:rtl/>
        </w:rPr>
        <w:t xml:space="preserve"> </w:t>
      </w:r>
      <w:r w:rsidRPr="00C95F0D">
        <w:rPr>
          <w:rtl/>
        </w:rPr>
        <w:t>באותה נשימה.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אמת</w:t>
      </w:r>
      <w:r w:rsidR="006D6ED0">
        <w:rPr>
          <w:rtl/>
        </w:rPr>
        <w:t xml:space="preserve"> </w:t>
      </w:r>
      <w:r w:rsidRPr="00C95F0D">
        <w:rPr>
          <w:rtl/>
        </w:rPr>
        <w:t>המידה</w:t>
      </w:r>
      <w:r w:rsidR="006D6ED0">
        <w:rPr>
          <w:rtl/>
        </w:rPr>
        <w:t xml:space="preserve"> </w:t>
      </w:r>
      <w:r w:rsidRPr="00C95F0D">
        <w:rPr>
          <w:rtl/>
        </w:rPr>
        <w:t>שצריכה</w:t>
      </w:r>
      <w:r w:rsidR="006D6ED0">
        <w:rPr>
          <w:rtl/>
        </w:rPr>
        <w:t xml:space="preserve"> </w:t>
      </w:r>
      <w:r w:rsidRPr="00C95F0D">
        <w:rPr>
          <w:rtl/>
        </w:rPr>
        <w:t>לכוון</w:t>
      </w:r>
      <w:r w:rsidR="006D6ED0">
        <w:rPr>
          <w:rtl/>
        </w:rPr>
        <w:t xml:space="preserve"> </w:t>
      </w:r>
      <w:r w:rsidRPr="00C95F0D">
        <w:rPr>
          <w:rtl/>
        </w:rPr>
        <w:t>אותנו</w:t>
      </w:r>
      <w:r w:rsidR="006D6ED0">
        <w:rPr>
          <w:rtl/>
        </w:rPr>
        <w:t xml:space="preserve"> </w:t>
      </w:r>
      <w:r w:rsidRPr="00C95F0D">
        <w:rPr>
          <w:rtl/>
        </w:rPr>
        <w:t>כחברי</w:t>
      </w:r>
      <w:r w:rsidR="006D6ED0">
        <w:rPr>
          <w:rtl/>
        </w:rPr>
        <w:t xml:space="preserve"> </w:t>
      </w:r>
      <w:r w:rsidRPr="00C95F0D">
        <w:rPr>
          <w:rtl/>
        </w:rPr>
        <w:t>הכנסת, במיוחד כלפי הרשות המבצעת,</w:t>
      </w:r>
      <w:r w:rsidR="006D6ED0">
        <w:rPr>
          <w:rtl/>
        </w:rPr>
        <w:t xml:space="preserve"> </w:t>
      </w:r>
      <w:r w:rsidRPr="00C95F0D">
        <w:rPr>
          <w:rtl/>
        </w:rPr>
        <w:t>הממשלה,</w:t>
      </w:r>
      <w:r w:rsidR="006D6ED0">
        <w:rPr>
          <w:rtl/>
        </w:rPr>
        <w:t xml:space="preserve"> </w:t>
      </w:r>
      <w:r w:rsidRPr="00C95F0D">
        <w:rPr>
          <w:rtl/>
        </w:rPr>
        <w:t>היא</w:t>
      </w:r>
      <w:r w:rsidR="006D6ED0">
        <w:rPr>
          <w:rtl/>
        </w:rPr>
        <w:t xml:space="preserve"> </w:t>
      </w:r>
      <w:r w:rsidRPr="00C95F0D">
        <w:rPr>
          <w:rtl/>
        </w:rPr>
        <w:t>באיזו</w:t>
      </w:r>
      <w:r w:rsidR="006D6ED0">
        <w:rPr>
          <w:rtl/>
        </w:rPr>
        <w:t xml:space="preserve"> </w:t>
      </w:r>
      <w:r w:rsidRPr="00C95F0D">
        <w:rPr>
          <w:rtl/>
        </w:rPr>
        <w:t>מידה פרסום הצעות החוק עוזר לציבור האזרחים והאזרחיות שלנו,</w:t>
      </w:r>
      <w:r w:rsidR="006D6ED0">
        <w:rPr>
          <w:rtl/>
        </w:rPr>
        <w:t xml:space="preserve"> </w:t>
      </w:r>
      <w:r w:rsidRPr="00C95F0D">
        <w:rPr>
          <w:rtl/>
        </w:rPr>
        <w:t>שהם המועמדים להסתייע במידע החשוב הזה לגבי האיגרות והמלוות.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לכן, אני מציעה שהכנסת לא תאשר את הצעת התיקון הראשונה, שלפיה יש רצון לצמצם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מקורות</w:t>
      </w:r>
      <w:r w:rsidR="006D6ED0">
        <w:rPr>
          <w:rtl/>
        </w:rPr>
        <w:t xml:space="preserve"> </w:t>
      </w:r>
      <w:r w:rsidRPr="00C95F0D">
        <w:rPr>
          <w:rtl/>
        </w:rPr>
        <w:t>המידע.</w:t>
      </w:r>
      <w:r w:rsidR="006D6ED0">
        <w:rPr>
          <w:rtl/>
        </w:rPr>
        <w:t xml:space="preserve"> </w:t>
      </w:r>
      <w:r w:rsidRPr="00C95F0D">
        <w:rPr>
          <w:rtl/>
        </w:rPr>
        <w:t>נכון</w:t>
      </w:r>
      <w:r w:rsidR="006D6ED0">
        <w:rPr>
          <w:rtl/>
        </w:rPr>
        <w:t xml:space="preserve"> </w:t>
      </w:r>
      <w:r w:rsidRPr="00C95F0D">
        <w:rPr>
          <w:rtl/>
        </w:rPr>
        <w:t>שיש</w:t>
      </w:r>
      <w:r w:rsidR="006D6ED0">
        <w:rPr>
          <w:rtl/>
        </w:rPr>
        <w:t xml:space="preserve"> </w:t>
      </w:r>
      <w:r w:rsidRPr="00C95F0D">
        <w:rPr>
          <w:rtl/>
        </w:rPr>
        <w:t>פרסום</w:t>
      </w:r>
      <w:r w:rsidR="006D6ED0">
        <w:rPr>
          <w:rtl/>
        </w:rPr>
        <w:t xml:space="preserve"> </w:t>
      </w:r>
      <w:r w:rsidRPr="00C95F0D">
        <w:rPr>
          <w:rtl/>
        </w:rPr>
        <w:t>בשני עיתונים, ותפוצת העיתונים היא חשובה</w:t>
      </w:r>
      <w:r w:rsidR="006D6ED0">
        <w:rPr>
          <w:rtl/>
        </w:rPr>
        <w:t xml:space="preserve"> </w:t>
      </w:r>
      <w:r w:rsidRPr="00C95F0D">
        <w:rPr>
          <w:rtl/>
        </w:rPr>
        <w:t>ביותר,</w:t>
      </w:r>
      <w:r w:rsidR="006D6ED0">
        <w:rPr>
          <w:rtl/>
        </w:rPr>
        <w:t xml:space="preserve"> </w:t>
      </w:r>
      <w:r w:rsidRPr="00C95F0D">
        <w:rPr>
          <w:rtl/>
        </w:rPr>
        <w:t>אבל</w:t>
      </w:r>
      <w:r w:rsidR="006D6ED0">
        <w:rPr>
          <w:rtl/>
        </w:rPr>
        <w:t xml:space="preserve"> </w:t>
      </w:r>
      <w:r w:rsidRPr="00C95F0D">
        <w:rPr>
          <w:rtl/>
        </w:rPr>
        <w:t>זה קיים גם היום. נוסף על זה יש פרסום ברשומות, המבטיח שמי שלא הגיע</w:t>
      </w:r>
      <w:r w:rsidR="006D6ED0">
        <w:rPr>
          <w:rtl/>
        </w:rPr>
        <w:t xml:space="preserve"> </w:t>
      </w:r>
      <w:r w:rsidRPr="00C95F0D">
        <w:rPr>
          <w:rtl/>
        </w:rPr>
        <w:t>לעיתון או שלא שם לב להודעה יוכל לקבל את המידע ממקום שהוא קבוע ונמצא לאורך זמן.</w:t>
      </w:r>
      <w:r w:rsidR="006D6ED0">
        <w:rPr>
          <w:rtl/>
        </w:rPr>
        <w:t xml:space="preserve"> </w:t>
      </w:r>
      <w:r w:rsidRPr="00C95F0D">
        <w:rPr>
          <w:rtl/>
        </w:rPr>
        <w:t>כך</w:t>
      </w:r>
      <w:r w:rsidR="006D6ED0">
        <w:rPr>
          <w:rtl/>
        </w:rPr>
        <w:t xml:space="preserve"> </w:t>
      </w:r>
      <w:r w:rsidRPr="00C95F0D">
        <w:rPr>
          <w:rtl/>
        </w:rPr>
        <w:t>שגם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פי</w:t>
      </w:r>
      <w:r w:rsidR="006D6ED0">
        <w:rPr>
          <w:rtl/>
        </w:rPr>
        <w:t xml:space="preserve"> </w:t>
      </w:r>
      <w:r w:rsidRPr="00C95F0D">
        <w:rPr>
          <w:rtl/>
        </w:rPr>
        <w:t>אמת</w:t>
      </w:r>
      <w:r w:rsidR="006D6ED0">
        <w:rPr>
          <w:rtl/>
        </w:rPr>
        <w:t xml:space="preserve"> </w:t>
      </w:r>
      <w:r w:rsidRPr="00C95F0D">
        <w:rPr>
          <w:rtl/>
        </w:rPr>
        <w:t>המידה שאין סיבה לצמצם וגם על</w:t>
      </w:r>
      <w:r w:rsidR="006D6ED0">
        <w:rPr>
          <w:rtl/>
        </w:rPr>
        <w:t>-</w:t>
      </w:r>
      <w:r w:rsidRPr="00C95F0D">
        <w:rPr>
          <w:rtl/>
        </w:rPr>
        <w:t>פי אמת המידה של מה שזמני הוא</w:t>
      </w:r>
      <w:r w:rsidR="006D6ED0">
        <w:rPr>
          <w:rtl/>
        </w:rPr>
        <w:t xml:space="preserve"> </w:t>
      </w:r>
      <w:r w:rsidRPr="00C95F0D">
        <w:rPr>
          <w:rtl/>
        </w:rPr>
        <w:t>העיתונות ומה שקבוע הוא הרשומות, אין לאשר את הצעת התיקון.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לעומת</w:t>
      </w:r>
      <w:r w:rsidR="006D6ED0">
        <w:rPr>
          <w:rtl/>
        </w:rPr>
        <w:t xml:space="preserve"> </w:t>
      </w:r>
      <w:r w:rsidRPr="00C95F0D">
        <w:rPr>
          <w:rtl/>
        </w:rPr>
        <w:t>זה, ההצעה השנייה היא יעילה ומועילה, כי מנקודת ראותו של האזרח ומתוך</w:t>
      </w:r>
      <w:r w:rsidR="006D6ED0">
        <w:rPr>
          <w:rtl/>
        </w:rPr>
        <w:t xml:space="preserve"> </w:t>
      </w:r>
      <w:r w:rsidRPr="00C95F0D">
        <w:rPr>
          <w:rtl/>
        </w:rPr>
        <w:t>הקריטריון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טובתו</w:t>
      </w:r>
      <w:r w:rsidR="006D6ED0">
        <w:rPr>
          <w:rtl/>
        </w:rPr>
        <w:t xml:space="preserve"> </w:t>
      </w:r>
      <w:r w:rsidRPr="00C95F0D">
        <w:rPr>
          <w:rtl/>
        </w:rPr>
        <w:t>הוא, לעיתים יש גם בעיה של עודף מידע. פרופסור יעבץ, מהחוג</w:t>
      </w:r>
      <w:r w:rsidR="006D6ED0">
        <w:rPr>
          <w:rtl/>
        </w:rPr>
        <w:t xml:space="preserve"> </w:t>
      </w:r>
      <w:r w:rsidRPr="00C95F0D">
        <w:rPr>
          <w:rtl/>
        </w:rPr>
        <w:t>להיסטוריה,</w:t>
      </w:r>
      <w:r w:rsidR="006D6ED0">
        <w:rPr>
          <w:rtl/>
        </w:rPr>
        <w:t xml:space="preserve"> </w:t>
      </w:r>
      <w:r w:rsidRPr="00C95F0D">
        <w:rPr>
          <w:rtl/>
        </w:rPr>
        <w:t>היה</w:t>
      </w:r>
      <w:r w:rsidR="006D6ED0">
        <w:rPr>
          <w:rtl/>
        </w:rPr>
        <w:t xml:space="preserve"> </w:t>
      </w:r>
      <w:r w:rsidRPr="00C95F0D">
        <w:rPr>
          <w:rtl/>
        </w:rPr>
        <w:t>אומר,</w:t>
      </w:r>
      <w:r w:rsidR="006D6ED0">
        <w:rPr>
          <w:rtl/>
        </w:rPr>
        <w:t xml:space="preserve"> </w:t>
      </w:r>
      <w:r w:rsidRPr="00C95F0D">
        <w:rPr>
          <w:rtl/>
        </w:rPr>
        <w:t>שאם חוקרי היסטוריה בעבר סבלו מחוסר ידע והבעיה היתה איך</w:t>
      </w:r>
      <w:r w:rsidR="006D6ED0">
        <w:rPr>
          <w:rtl/>
        </w:rPr>
        <w:t xml:space="preserve"> </w:t>
      </w:r>
      <w:r w:rsidRPr="00C95F0D">
        <w:rPr>
          <w:rtl/>
        </w:rPr>
        <w:t>להגיע למסקנות ממעט החרסים וממעט הכתוב, הרי הבעיה של היום היא איך לסנן את המידע</w:t>
      </w:r>
      <w:r w:rsidR="006D6ED0">
        <w:rPr>
          <w:rtl/>
        </w:rPr>
        <w:t xml:space="preserve"> </w:t>
      </w:r>
      <w:r w:rsidRPr="00C95F0D">
        <w:rPr>
          <w:rtl/>
        </w:rPr>
        <w:t>הרב עד כדי התפוצצות.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לכן,</w:t>
      </w:r>
      <w:r w:rsidR="006D6ED0">
        <w:rPr>
          <w:rtl/>
        </w:rPr>
        <w:t xml:space="preserve"> </w:t>
      </w:r>
      <w:r w:rsidRPr="00C95F0D">
        <w:rPr>
          <w:rtl/>
        </w:rPr>
        <w:t>ככל</w:t>
      </w:r>
      <w:r w:rsidR="006D6ED0">
        <w:rPr>
          <w:rtl/>
        </w:rPr>
        <w:t xml:space="preserve"> </w:t>
      </w:r>
      <w:r w:rsidRPr="00C95F0D">
        <w:rPr>
          <w:rtl/>
        </w:rPr>
        <w:t>שההנחיות</w:t>
      </w:r>
      <w:r w:rsidR="006D6ED0">
        <w:rPr>
          <w:rtl/>
        </w:rPr>
        <w:t xml:space="preserve"> </w:t>
      </w:r>
      <w:r w:rsidRPr="00C95F0D">
        <w:rPr>
          <w:rtl/>
        </w:rPr>
        <w:t>עוזרות</w:t>
      </w:r>
      <w:r w:rsidR="006D6ED0">
        <w:rPr>
          <w:rtl/>
        </w:rPr>
        <w:t xml:space="preserve"> </w:t>
      </w:r>
      <w:r w:rsidRPr="00C95F0D">
        <w:rPr>
          <w:rtl/>
        </w:rPr>
        <w:t>לאזרח</w:t>
      </w:r>
      <w:r w:rsidR="006D6ED0">
        <w:rPr>
          <w:rtl/>
        </w:rPr>
        <w:t xml:space="preserve"> </w:t>
      </w:r>
      <w:r w:rsidRPr="00C95F0D">
        <w:rPr>
          <w:rtl/>
        </w:rPr>
        <w:t>להתמקד בדברים ובאינפורמציה החשובים לו</w:t>
      </w:r>
      <w:r w:rsidR="006D6ED0">
        <w:rPr>
          <w:rtl/>
        </w:rPr>
        <w:t xml:space="preserve"> </w:t>
      </w:r>
      <w:r w:rsidRPr="00C95F0D">
        <w:rPr>
          <w:rtl/>
        </w:rPr>
        <w:t>יותר, ככל שהתהליך עוזר לו כן ייטב.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לפיכך,</w:t>
      </w:r>
      <w:r w:rsidR="006D6ED0">
        <w:rPr>
          <w:rtl/>
        </w:rPr>
        <w:t xml:space="preserve"> </w:t>
      </w:r>
      <w:r w:rsidRPr="00C95F0D">
        <w:rPr>
          <w:rtl/>
        </w:rPr>
        <w:t>ההצעה</w:t>
      </w:r>
      <w:r w:rsidR="006D6ED0">
        <w:rPr>
          <w:rtl/>
        </w:rPr>
        <w:t xml:space="preserve"> </w:t>
      </w:r>
      <w:r w:rsidRPr="00C95F0D">
        <w:rPr>
          <w:rtl/>
        </w:rPr>
        <w:t>שלא מטעה אלא מחדדת, מתי יש הרעה, שמתריעה מתי צריך לפתוח את</w:t>
      </w:r>
      <w:r w:rsidR="006D6ED0">
        <w:rPr>
          <w:rtl/>
        </w:rPr>
        <w:t xml:space="preserve"> </w:t>
      </w:r>
      <w:r w:rsidRPr="00C95F0D">
        <w:rPr>
          <w:rtl/>
        </w:rPr>
        <w:t>ה"אנטנות" של תשומת הלב, היא טובה.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לגבי</w:t>
      </w:r>
      <w:r w:rsidR="006D6ED0">
        <w:rPr>
          <w:rtl/>
        </w:rPr>
        <w:t xml:space="preserve"> </w:t>
      </w:r>
      <w:r w:rsidRPr="00C95F0D">
        <w:rPr>
          <w:rtl/>
        </w:rPr>
        <w:t>החוק</w:t>
      </w:r>
      <w:r w:rsidR="006D6ED0">
        <w:rPr>
          <w:rtl/>
        </w:rPr>
        <w:t xml:space="preserve"> </w:t>
      </w:r>
      <w:r w:rsidRPr="00C95F0D">
        <w:rPr>
          <w:rtl/>
        </w:rPr>
        <w:t xml:space="preserve">לתיקון דיני הרכישה לצורכי ציבור, כפי שאמר קודמי </w:t>
      </w:r>
      <w:r w:rsidR="006D6ED0">
        <w:rPr>
          <w:rtl/>
        </w:rPr>
        <w:t>–</w:t>
      </w:r>
      <w:r w:rsidRPr="00C95F0D">
        <w:rPr>
          <w:rtl/>
        </w:rPr>
        <w:t xml:space="preserve"> אני מפנה את</w:t>
      </w:r>
      <w:r w:rsidR="006D6ED0">
        <w:rPr>
          <w:rtl/>
        </w:rPr>
        <w:t xml:space="preserve"> </w:t>
      </w:r>
      <w:r w:rsidRPr="00C95F0D">
        <w:rPr>
          <w:rtl/>
        </w:rPr>
        <w:t>דברי</w:t>
      </w:r>
      <w:r w:rsidR="006D6ED0">
        <w:rPr>
          <w:rtl/>
        </w:rPr>
        <w:t xml:space="preserve"> </w:t>
      </w:r>
      <w:r w:rsidRPr="00C95F0D">
        <w:rPr>
          <w:rtl/>
        </w:rPr>
        <w:t>אל</w:t>
      </w:r>
      <w:r w:rsidR="006D6ED0">
        <w:rPr>
          <w:rtl/>
        </w:rPr>
        <w:t xml:space="preserve"> </w:t>
      </w:r>
      <w:r w:rsidRPr="00C95F0D">
        <w:rPr>
          <w:rtl/>
        </w:rPr>
        <w:t xml:space="preserve">שולחן הממשלה הריק </w:t>
      </w:r>
      <w:r w:rsidR="006D6ED0">
        <w:rPr>
          <w:rtl/>
        </w:rPr>
        <w:t>–</w:t>
      </w:r>
      <w:r w:rsidRPr="00C95F0D">
        <w:rPr>
          <w:rtl/>
        </w:rPr>
        <w:t xml:space="preserve"> הבעיה היא רוח הדברים. נאמר תמיד שהבעיה היא לא רק</w:t>
      </w:r>
      <w:r w:rsidR="006D6ED0">
        <w:rPr>
          <w:rtl/>
        </w:rPr>
        <w:t xml:space="preserve"> </w:t>
      </w:r>
      <w:r w:rsidRPr="00C95F0D">
        <w:rPr>
          <w:rtl/>
        </w:rPr>
        <w:t>החוק אלא רוח החוק.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אם</w:t>
      </w:r>
      <w:r w:rsidR="006D6ED0">
        <w:rPr>
          <w:rtl/>
        </w:rPr>
        <w:t xml:space="preserve"> </w:t>
      </w:r>
      <w:r w:rsidRPr="00C95F0D">
        <w:rPr>
          <w:rtl/>
        </w:rPr>
        <w:t>עושים</w:t>
      </w:r>
      <w:r w:rsidR="006D6ED0">
        <w:rPr>
          <w:rtl/>
        </w:rPr>
        <w:t xml:space="preserve"> </w:t>
      </w:r>
      <w:r w:rsidRPr="00C95F0D">
        <w:rPr>
          <w:rtl/>
        </w:rPr>
        <w:t>שימוש</w:t>
      </w:r>
      <w:r w:rsidR="006D6ED0">
        <w:rPr>
          <w:rtl/>
        </w:rPr>
        <w:t xml:space="preserve"> </w:t>
      </w:r>
      <w:r w:rsidRPr="00C95F0D">
        <w:rPr>
          <w:rtl/>
        </w:rPr>
        <w:t>בחוק</w:t>
      </w:r>
      <w:r w:rsidR="006D6ED0">
        <w:rPr>
          <w:rtl/>
        </w:rPr>
        <w:t xml:space="preserve"> </w:t>
      </w:r>
      <w:r w:rsidRPr="00C95F0D">
        <w:rPr>
          <w:rtl/>
        </w:rPr>
        <w:t>להפקעת</w:t>
      </w:r>
      <w:r w:rsidR="006D6ED0">
        <w:rPr>
          <w:rtl/>
        </w:rPr>
        <w:t xml:space="preserve"> </w:t>
      </w:r>
      <w:r w:rsidRPr="00C95F0D">
        <w:rPr>
          <w:rtl/>
        </w:rPr>
        <w:t>קרקעות,</w:t>
      </w:r>
      <w:r w:rsidR="006D6ED0">
        <w:rPr>
          <w:rtl/>
        </w:rPr>
        <w:t xml:space="preserve"> </w:t>
      </w:r>
      <w:r w:rsidRPr="00C95F0D">
        <w:rPr>
          <w:rtl/>
        </w:rPr>
        <w:t>במקום הממשל הצבאי, שלשמחתנו הרבה</w:t>
      </w:r>
      <w:r w:rsidR="006D6ED0">
        <w:rPr>
          <w:rtl/>
        </w:rPr>
        <w:t xml:space="preserve"> </w:t>
      </w:r>
      <w:r w:rsidRPr="00C95F0D">
        <w:rPr>
          <w:rtl/>
        </w:rPr>
        <w:t>ביטלנו אותו, אבל מפקיעים עכשיו קרקעות בשם אינטרסים אחרים של צורכי ציבור, עושים</w:t>
      </w:r>
      <w:r w:rsidR="006D6ED0">
        <w:rPr>
          <w:rtl/>
        </w:rPr>
        <w:t xml:space="preserve"> </w:t>
      </w:r>
      <w:r w:rsidRPr="00C95F0D">
        <w:rPr>
          <w:rtl/>
        </w:rPr>
        <w:t>אותו</w:t>
      </w:r>
      <w:r w:rsidR="006D6ED0">
        <w:rPr>
          <w:rtl/>
        </w:rPr>
        <w:t xml:space="preserve"> </w:t>
      </w:r>
      <w:r w:rsidRPr="00C95F0D">
        <w:rPr>
          <w:rtl/>
        </w:rPr>
        <w:t>עוול.</w:t>
      </w:r>
      <w:r w:rsidR="006D6ED0">
        <w:rPr>
          <w:rtl/>
        </w:rPr>
        <w:t xml:space="preserve"> </w:t>
      </w:r>
      <w:r w:rsidRPr="00C95F0D">
        <w:rPr>
          <w:rtl/>
        </w:rPr>
        <w:t>יתר על כן, יש קרקעות שהופקעו לצורכי ציבור, ועד היום לא נבנה עליהן</w:t>
      </w:r>
      <w:r w:rsidR="006D6ED0">
        <w:rPr>
          <w:rtl/>
        </w:rPr>
        <w:t xml:space="preserve"> </w:t>
      </w:r>
      <w:r w:rsidRPr="00C95F0D">
        <w:rPr>
          <w:rtl/>
        </w:rPr>
        <w:t>דבר.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הממשלה</w:t>
      </w:r>
      <w:r w:rsidR="006D6ED0">
        <w:rPr>
          <w:rtl/>
        </w:rPr>
        <w:t xml:space="preserve"> </w:t>
      </w:r>
      <w:r w:rsidRPr="00C95F0D">
        <w:rPr>
          <w:rtl/>
        </w:rPr>
        <w:t>לדאוג</w:t>
      </w:r>
      <w:r w:rsidR="006D6ED0">
        <w:rPr>
          <w:rtl/>
        </w:rPr>
        <w:t xml:space="preserve"> </w:t>
      </w:r>
      <w:r w:rsidRPr="00C95F0D">
        <w:rPr>
          <w:rtl/>
        </w:rPr>
        <w:t>להחזיר</w:t>
      </w:r>
      <w:r w:rsidR="006D6ED0">
        <w:rPr>
          <w:rtl/>
        </w:rPr>
        <w:t xml:space="preserve"> </w:t>
      </w:r>
      <w:r w:rsidRPr="00C95F0D">
        <w:rPr>
          <w:rtl/>
        </w:rPr>
        <w:t>אותן</w:t>
      </w:r>
      <w:r w:rsidR="006D6ED0">
        <w:rPr>
          <w:rtl/>
        </w:rPr>
        <w:t xml:space="preserve"> </w:t>
      </w:r>
      <w:r w:rsidRPr="00C95F0D">
        <w:rPr>
          <w:rtl/>
        </w:rPr>
        <w:t>לבעליהן באופן מסודר ותקני. אני מנצלת את</w:t>
      </w:r>
      <w:r w:rsidR="006D6ED0">
        <w:rPr>
          <w:rtl/>
        </w:rPr>
        <w:t xml:space="preserve"> </w:t>
      </w:r>
      <w:r w:rsidRPr="00C95F0D">
        <w:rPr>
          <w:rtl/>
        </w:rPr>
        <w:t>ההזדמנות ומסיימת בפנייה לממשלה לגלות רגישות מרבית ברוח של השימוש בחוק.</w:t>
      </w:r>
      <w:r w:rsidR="006D6ED0">
        <w:rPr>
          <w:rtl/>
        </w:rPr>
        <w:t xml:space="preserve"> </w:t>
      </w:r>
      <w:r w:rsidRPr="00C95F0D">
        <w:rPr>
          <w:rtl/>
        </w:rPr>
        <w:t>תודה.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אני מודה לחברת הכנסת ענת מאור. חבר הכנסת רון נחמן </w:t>
      </w:r>
      <w:r w:rsidR="006D6ED0">
        <w:rPr>
          <w:rtl/>
        </w:rPr>
        <w:t>–</w:t>
      </w:r>
      <w:r w:rsidRPr="00C95F0D">
        <w:rPr>
          <w:rtl/>
        </w:rPr>
        <w:t xml:space="preserve"> איננו. חבר הכנסת יורם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לס </w:t>
      </w:r>
      <w:r w:rsidR="006D6ED0">
        <w:rPr>
          <w:rtl/>
        </w:rPr>
        <w:t>–</w:t>
      </w:r>
      <w:r w:rsidRPr="00C95F0D">
        <w:rPr>
          <w:rtl/>
        </w:rPr>
        <w:t xml:space="preserve"> איננו.</w:t>
      </w:r>
      <w:r w:rsidR="006D6ED0">
        <w:rPr>
          <w:rtl/>
        </w:rPr>
        <w:t xml:space="preserve"> </w:t>
      </w:r>
      <w:r w:rsidRPr="00C95F0D">
        <w:rPr>
          <w:rtl/>
        </w:rPr>
        <w:t xml:space="preserve">חבר הכנסת עמנואל זיסמן </w:t>
      </w:r>
      <w:r w:rsidR="006D6ED0">
        <w:rPr>
          <w:rtl/>
        </w:rPr>
        <w:t>–</w:t>
      </w:r>
      <w:r w:rsidRPr="00C95F0D">
        <w:rPr>
          <w:rtl/>
        </w:rPr>
        <w:t xml:space="preserve"> איננו. חבר הכנסת סאלח טריף </w:t>
      </w:r>
      <w:r w:rsidR="006D6ED0">
        <w:rPr>
          <w:rtl/>
        </w:rPr>
        <w:t>–</w:t>
      </w:r>
      <w:r w:rsidRPr="00C95F0D">
        <w:rPr>
          <w:rtl/>
        </w:rPr>
        <w:t xml:space="preserve"> איננו.</w:t>
      </w:r>
      <w:r w:rsidR="006D6ED0">
        <w:rPr>
          <w:rtl/>
        </w:rPr>
        <w:t xml:space="preserve"> </w:t>
      </w: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הכנסת שאול יהלום, בבקשה; אחריו </w:t>
      </w:r>
      <w:r w:rsidR="006D6ED0">
        <w:rPr>
          <w:rtl/>
        </w:rPr>
        <w:t>–</w:t>
      </w:r>
      <w:r w:rsidRPr="00C95F0D">
        <w:rPr>
          <w:rtl/>
        </w:rPr>
        <w:t xml:space="preserve"> חבר הכנסת אלי גולדשמידט.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חברי הכנסת, קודם כול הערה לגבי החוק לתיקון דיני הרכישה</w:t>
      </w:r>
      <w:r w:rsidR="006D6ED0">
        <w:rPr>
          <w:rtl/>
        </w:rPr>
        <w:t xml:space="preserve"> </w:t>
      </w:r>
      <w:r w:rsidRPr="00C95F0D">
        <w:rPr>
          <w:rtl/>
        </w:rPr>
        <w:t>לצורכי</w:t>
      </w:r>
      <w:r w:rsidR="006D6ED0">
        <w:rPr>
          <w:rtl/>
        </w:rPr>
        <w:t xml:space="preserve"> </w:t>
      </w:r>
      <w:r w:rsidRPr="00C95F0D">
        <w:rPr>
          <w:rtl/>
        </w:rPr>
        <w:t>ציבור.</w:t>
      </w:r>
      <w:r w:rsidR="006D6ED0">
        <w:rPr>
          <w:rtl/>
        </w:rPr>
        <w:t xml:space="preserve"> </w:t>
      </w:r>
      <w:r w:rsidRPr="00C95F0D">
        <w:rPr>
          <w:rtl/>
        </w:rPr>
        <w:t>מטרת</w:t>
      </w:r>
      <w:r w:rsidR="006D6ED0">
        <w:rPr>
          <w:rtl/>
        </w:rPr>
        <w:t xml:space="preserve"> </w:t>
      </w:r>
      <w:r w:rsidRPr="00C95F0D">
        <w:rPr>
          <w:rtl/>
        </w:rPr>
        <w:t>החוק</w:t>
      </w:r>
      <w:r w:rsidR="006D6ED0">
        <w:rPr>
          <w:rtl/>
        </w:rPr>
        <w:t xml:space="preserve"> </w:t>
      </w:r>
      <w:r w:rsidRPr="00C95F0D">
        <w:rPr>
          <w:rtl/>
        </w:rPr>
        <w:t>באופן</w:t>
      </w:r>
      <w:r w:rsidR="006D6ED0">
        <w:rPr>
          <w:rtl/>
        </w:rPr>
        <w:t xml:space="preserve"> </w:t>
      </w:r>
      <w:r w:rsidRPr="00C95F0D">
        <w:rPr>
          <w:rtl/>
        </w:rPr>
        <w:t>עקרוני רצויה. מאריכים את הזמן לתשלום הפרשי</w:t>
      </w:r>
      <w:r w:rsidR="006D6ED0">
        <w:rPr>
          <w:rtl/>
        </w:rPr>
        <w:t xml:space="preserve"> </w:t>
      </w:r>
      <w:r w:rsidRPr="00C95F0D">
        <w:rPr>
          <w:rtl/>
        </w:rPr>
        <w:t>הצמדה</w:t>
      </w:r>
      <w:r w:rsidR="006D6ED0">
        <w:rPr>
          <w:rtl/>
        </w:rPr>
        <w:t xml:space="preserve"> </w:t>
      </w:r>
      <w:r w:rsidRPr="00C95F0D">
        <w:rPr>
          <w:rtl/>
        </w:rPr>
        <w:t>וריבית</w:t>
      </w:r>
      <w:r w:rsidR="006D6ED0">
        <w:rPr>
          <w:rtl/>
        </w:rPr>
        <w:t xml:space="preserve"> </w:t>
      </w:r>
      <w:r w:rsidRPr="00C95F0D">
        <w:rPr>
          <w:rtl/>
        </w:rPr>
        <w:t>למשך</w:t>
      </w:r>
      <w:r w:rsidR="006D6ED0">
        <w:rPr>
          <w:rtl/>
        </w:rPr>
        <w:t xml:space="preserve"> </w:t>
      </w:r>
      <w:r w:rsidRPr="00C95F0D">
        <w:rPr>
          <w:rtl/>
        </w:rPr>
        <w:t>חמש שנים נוספות. אלא שהערתי נוגעת לעצם העניין. לא זו בלבד</w:t>
      </w:r>
      <w:r w:rsidR="006D6ED0">
        <w:rPr>
          <w:rtl/>
        </w:rPr>
        <w:t xml:space="preserve"> </w:t>
      </w:r>
      <w:r w:rsidRPr="00C95F0D">
        <w:rPr>
          <w:rtl/>
        </w:rPr>
        <w:t>שמפקיעים,</w:t>
      </w:r>
      <w:r w:rsidR="006D6ED0">
        <w:rPr>
          <w:rtl/>
        </w:rPr>
        <w:t xml:space="preserve"> </w:t>
      </w:r>
      <w:r w:rsidRPr="00C95F0D">
        <w:rPr>
          <w:rtl/>
        </w:rPr>
        <w:t>מדוע</w:t>
      </w:r>
      <w:r w:rsidR="006D6ED0">
        <w:rPr>
          <w:rtl/>
        </w:rPr>
        <w:t xml:space="preserve"> </w:t>
      </w:r>
      <w:r w:rsidRPr="00C95F0D">
        <w:rPr>
          <w:rtl/>
        </w:rPr>
        <w:t>צריכה להיות הגבלה בתאריך? אם המדינה, או הרשות העירונית מפקיעה</w:t>
      </w:r>
      <w:r w:rsidR="006D6ED0">
        <w:rPr>
          <w:rtl/>
        </w:rPr>
        <w:t xml:space="preserve"> </w:t>
      </w:r>
      <w:r w:rsidRPr="00C95F0D">
        <w:rPr>
          <w:rtl/>
        </w:rPr>
        <w:t>קרקע</w:t>
      </w:r>
      <w:r w:rsidR="006D6ED0">
        <w:rPr>
          <w:rtl/>
        </w:rPr>
        <w:t xml:space="preserve"> </w:t>
      </w:r>
      <w:r w:rsidRPr="00C95F0D">
        <w:rPr>
          <w:rtl/>
        </w:rPr>
        <w:t>פרטית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אזרח</w:t>
      </w:r>
      <w:r w:rsidR="006D6ED0">
        <w:rPr>
          <w:rtl/>
        </w:rPr>
        <w:t xml:space="preserve"> </w:t>
      </w:r>
      <w:r w:rsidRPr="00C95F0D">
        <w:rPr>
          <w:rtl/>
        </w:rPr>
        <w:t>במדינת ישראל, המינימום צריך להיות, שעד שאותו אזרח שם לב</w:t>
      </w:r>
      <w:r w:rsidR="006D6ED0">
        <w:rPr>
          <w:rtl/>
        </w:rPr>
        <w:t xml:space="preserve"> </w:t>
      </w:r>
      <w:r w:rsidRPr="00C95F0D">
        <w:rPr>
          <w:rtl/>
        </w:rPr>
        <w:t>לעניין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הזה </w:t>
      </w:r>
      <w:r w:rsidR="006D6ED0">
        <w:rPr>
          <w:rtl/>
        </w:rPr>
        <w:t>–</w:t>
      </w:r>
      <w:r w:rsidRPr="00C95F0D">
        <w:rPr>
          <w:rtl/>
        </w:rPr>
        <w:t xml:space="preserve"> ולפעמים יכולות לעבור 20 שנים עד שהוא יגלה את ההפקעה </w:t>
      </w:r>
      <w:r w:rsidR="006D6ED0">
        <w:rPr>
          <w:rtl/>
        </w:rPr>
        <w:t>–</w:t>
      </w:r>
      <w:r w:rsidRPr="00C95F0D">
        <w:rPr>
          <w:rtl/>
        </w:rPr>
        <w:t xml:space="preserve"> לפחות יקבל</w:t>
      </w:r>
      <w:r w:rsidR="006D6ED0">
        <w:rPr>
          <w:rtl/>
        </w:rPr>
        <w:t xml:space="preserve"> </w:t>
      </w:r>
      <w:r w:rsidRPr="00C95F0D">
        <w:rPr>
          <w:rtl/>
        </w:rPr>
        <w:t>ריבית</w:t>
      </w:r>
      <w:r w:rsidR="006D6ED0">
        <w:rPr>
          <w:rtl/>
        </w:rPr>
        <w:t xml:space="preserve"> </w:t>
      </w:r>
      <w:r w:rsidRPr="00C95F0D">
        <w:rPr>
          <w:rtl/>
        </w:rPr>
        <w:t>צמודה</w:t>
      </w:r>
      <w:r w:rsidR="006D6ED0">
        <w:rPr>
          <w:rtl/>
        </w:rPr>
        <w:t xml:space="preserve"> </w:t>
      </w:r>
      <w:r w:rsidRPr="00C95F0D">
        <w:rPr>
          <w:rtl/>
        </w:rPr>
        <w:t>והפרשי הצמדה למשך אותן 20 שנה. לא זו בלבד שהפקיעו קרקע שלו למרות</w:t>
      </w:r>
      <w:r w:rsidR="006D6ED0">
        <w:rPr>
          <w:rtl/>
        </w:rPr>
        <w:t xml:space="preserve"> </w:t>
      </w:r>
      <w:r w:rsidRPr="00C95F0D">
        <w:rPr>
          <w:rtl/>
        </w:rPr>
        <w:t>רצונו,</w:t>
      </w:r>
      <w:r w:rsidR="006D6ED0">
        <w:rPr>
          <w:rtl/>
        </w:rPr>
        <w:t xml:space="preserve"> </w:t>
      </w:r>
      <w:r w:rsidRPr="00C95F0D">
        <w:rPr>
          <w:rtl/>
        </w:rPr>
        <w:t>שהכריחו</w:t>
      </w:r>
      <w:r w:rsidR="006D6ED0">
        <w:rPr>
          <w:rtl/>
        </w:rPr>
        <w:t xml:space="preserve"> </w:t>
      </w:r>
      <w:r w:rsidRPr="00C95F0D">
        <w:rPr>
          <w:rtl/>
        </w:rPr>
        <w:t>אותו</w:t>
      </w:r>
      <w:r w:rsidR="006D6ED0">
        <w:rPr>
          <w:rtl/>
        </w:rPr>
        <w:t xml:space="preserve"> </w:t>
      </w:r>
      <w:r w:rsidRPr="00C95F0D">
        <w:rPr>
          <w:rtl/>
        </w:rPr>
        <w:t>לתת</w:t>
      </w:r>
      <w:r w:rsidR="006D6ED0">
        <w:rPr>
          <w:rtl/>
        </w:rPr>
        <w:t xml:space="preserve"> </w:t>
      </w:r>
      <w:r w:rsidRPr="00C95F0D">
        <w:rPr>
          <w:rtl/>
        </w:rPr>
        <w:t>קרקעותיו לרשות, באים ואומרים: תקבל את הפיצוי, נניח</w:t>
      </w:r>
      <w:r w:rsidR="006D6ED0">
        <w:rPr>
          <w:rtl/>
        </w:rPr>
        <w:t xml:space="preserve"> </w:t>
      </w:r>
      <w:r w:rsidRPr="00C95F0D">
        <w:rPr>
          <w:rtl/>
        </w:rPr>
        <w:t>האמיתי</w:t>
      </w:r>
      <w:r w:rsidR="006D6ED0">
        <w:rPr>
          <w:rtl/>
        </w:rPr>
        <w:t xml:space="preserve"> –</w:t>
      </w:r>
      <w:r w:rsidRPr="00C95F0D">
        <w:rPr>
          <w:rtl/>
        </w:rPr>
        <w:t xml:space="preserve"> למעשה הוא לא אמיתי </w:t>
      </w:r>
      <w:r w:rsidR="006D6ED0">
        <w:rPr>
          <w:rtl/>
        </w:rPr>
        <w:t>–</w:t>
      </w:r>
      <w:r w:rsidRPr="00C95F0D">
        <w:rPr>
          <w:rtl/>
        </w:rPr>
        <w:t xml:space="preserve"> תקבל את הפיצוי הצמוד במלואו רק למשך עשר שנים או</w:t>
      </w:r>
      <w:r w:rsidR="006D6ED0">
        <w:rPr>
          <w:rtl/>
        </w:rPr>
        <w:t xml:space="preserve"> </w:t>
      </w:r>
      <w:r w:rsidRPr="00C95F0D">
        <w:rPr>
          <w:rtl/>
        </w:rPr>
        <w:t>עד</w:t>
      </w:r>
      <w:r w:rsidR="006D6ED0">
        <w:rPr>
          <w:rtl/>
        </w:rPr>
        <w:t xml:space="preserve"> </w:t>
      </w:r>
      <w:r w:rsidRPr="00C95F0D">
        <w:rPr>
          <w:rtl/>
        </w:rPr>
        <w:t>שנה</w:t>
      </w:r>
      <w:r w:rsidR="006D6ED0">
        <w:rPr>
          <w:rtl/>
        </w:rPr>
        <w:t xml:space="preserve"> </w:t>
      </w:r>
      <w:r w:rsidRPr="00C95F0D">
        <w:rPr>
          <w:rtl/>
        </w:rPr>
        <w:t>מסוימת.</w:t>
      </w:r>
      <w:r w:rsidR="006D6ED0">
        <w:rPr>
          <w:rtl/>
        </w:rPr>
        <w:t xml:space="preserve"> </w:t>
      </w:r>
      <w:r w:rsidRPr="00C95F0D">
        <w:rPr>
          <w:rtl/>
        </w:rPr>
        <w:t>לדעתי, יש צורך לבטל בכלל את ההגבלה ולקבוע שבכל מקרה של הפקעה</w:t>
      </w:r>
      <w:r w:rsidR="006D6ED0">
        <w:rPr>
          <w:rtl/>
        </w:rPr>
        <w:t xml:space="preserve"> </w:t>
      </w:r>
      <w:r w:rsidRPr="00C95F0D">
        <w:rPr>
          <w:rtl/>
        </w:rPr>
        <w:t>זכאי</w:t>
      </w:r>
      <w:r w:rsidR="006D6ED0">
        <w:rPr>
          <w:rtl/>
        </w:rPr>
        <w:t xml:space="preserve"> </w:t>
      </w:r>
      <w:r w:rsidRPr="00C95F0D">
        <w:rPr>
          <w:rtl/>
        </w:rPr>
        <w:t>האזרח</w:t>
      </w:r>
      <w:r w:rsidR="006D6ED0">
        <w:rPr>
          <w:rtl/>
        </w:rPr>
        <w:t xml:space="preserve"> </w:t>
      </w:r>
      <w:r w:rsidRPr="00C95F0D">
        <w:rPr>
          <w:rtl/>
        </w:rPr>
        <w:t>שהופקעה</w:t>
      </w:r>
      <w:r w:rsidR="006D6ED0">
        <w:rPr>
          <w:rtl/>
        </w:rPr>
        <w:t xml:space="preserve"> </w:t>
      </w:r>
      <w:r w:rsidRPr="00C95F0D">
        <w:rPr>
          <w:rtl/>
        </w:rPr>
        <w:t>ממנו</w:t>
      </w:r>
      <w:r w:rsidR="006D6ED0">
        <w:rPr>
          <w:rtl/>
        </w:rPr>
        <w:t xml:space="preserve"> </w:t>
      </w:r>
      <w:r w:rsidRPr="00C95F0D">
        <w:rPr>
          <w:rtl/>
        </w:rPr>
        <w:t>קרקע</w:t>
      </w:r>
      <w:r w:rsidR="006D6ED0">
        <w:rPr>
          <w:rtl/>
        </w:rPr>
        <w:t xml:space="preserve"> </w:t>
      </w:r>
      <w:r w:rsidRPr="00C95F0D">
        <w:rPr>
          <w:rtl/>
        </w:rPr>
        <w:t>לקבל</w:t>
      </w:r>
      <w:r w:rsidR="006D6ED0">
        <w:rPr>
          <w:rtl/>
        </w:rPr>
        <w:t xml:space="preserve"> </w:t>
      </w:r>
      <w:r w:rsidRPr="00C95F0D">
        <w:rPr>
          <w:rtl/>
        </w:rPr>
        <w:t>ריבית צמודה והפרשי הצמדה מלאים, עד סוף</w:t>
      </w:r>
      <w:r w:rsidR="006D6ED0">
        <w:rPr>
          <w:rtl/>
        </w:rPr>
        <w:t xml:space="preserve"> </w:t>
      </w:r>
      <w:r w:rsidRPr="00C95F0D">
        <w:rPr>
          <w:rtl/>
        </w:rPr>
        <w:t>הדורות, עד שהוא מגיע למסקנה שהוא יודע מהעניין וגובה את הכסף.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לגבי</w:t>
      </w:r>
      <w:r w:rsidR="006D6ED0">
        <w:rPr>
          <w:rtl/>
        </w:rPr>
        <w:t xml:space="preserve"> </w:t>
      </w:r>
      <w:r w:rsidRPr="00C95F0D">
        <w:rPr>
          <w:rtl/>
        </w:rPr>
        <w:t>החוק</w:t>
      </w:r>
      <w:r w:rsidR="006D6ED0">
        <w:rPr>
          <w:rtl/>
        </w:rPr>
        <w:t xml:space="preserve"> </w:t>
      </w:r>
      <w:r w:rsidRPr="00C95F0D">
        <w:rPr>
          <w:rtl/>
        </w:rPr>
        <w:t>השני,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מתייחס</w:t>
      </w:r>
      <w:r w:rsidR="006D6ED0">
        <w:rPr>
          <w:rtl/>
        </w:rPr>
        <w:t xml:space="preserve"> </w:t>
      </w:r>
      <w:r w:rsidRPr="00C95F0D">
        <w:rPr>
          <w:rtl/>
        </w:rPr>
        <w:t>לסעיף המאפשר שינויים רטרואקטיביים, למפרע,</w:t>
      </w:r>
      <w:r w:rsidR="006D6ED0">
        <w:rPr>
          <w:rtl/>
        </w:rPr>
        <w:t xml:space="preserve"> </w:t>
      </w:r>
      <w:r w:rsidRPr="00C95F0D">
        <w:rPr>
          <w:rtl/>
        </w:rPr>
        <w:t>בתנאי איגרות החוב, כאשר ההגבלה שניתנת בחוק היא:</w:t>
      </w:r>
      <w:r w:rsidR="006D6ED0">
        <w:rPr>
          <w:rtl/>
        </w:rPr>
        <w:t xml:space="preserve"> </w:t>
      </w:r>
      <w:r w:rsidRPr="00C95F0D">
        <w:rPr>
          <w:rtl/>
        </w:rPr>
        <w:t>ובלבד שאינם יכולים לשנות לרעה</w:t>
      </w:r>
      <w:r w:rsidR="006D6ED0">
        <w:rPr>
          <w:rtl/>
        </w:rPr>
        <w:t xml:space="preserve"> </w:t>
      </w:r>
      <w:r w:rsidRPr="00C95F0D">
        <w:rPr>
          <w:rtl/>
        </w:rPr>
        <w:t>את התנאים שנקבעו בהן.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לדעתי,</w:t>
      </w:r>
      <w:r w:rsidR="006D6ED0">
        <w:rPr>
          <w:rtl/>
        </w:rPr>
        <w:t xml:space="preserve"> </w:t>
      </w:r>
      <w:r w:rsidRPr="00C95F0D">
        <w:rPr>
          <w:rtl/>
        </w:rPr>
        <w:t>הנושא</w:t>
      </w:r>
      <w:r w:rsidR="006D6ED0">
        <w:rPr>
          <w:rtl/>
        </w:rPr>
        <w:t xml:space="preserve"> </w:t>
      </w:r>
      <w:r w:rsidRPr="00C95F0D">
        <w:rPr>
          <w:rtl/>
        </w:rPr>
        <w:t>של שינוי תנאים לרעה יכול להיות בוויכוח. בנק ישראל, הממשלה,</w:t>
      </w:r>
      <w:r w:rsidR="006D6ED0">
        <w:rPr>
          <w:rtl/>
        </w:rPr>
        <w:t xml:space="preserve"> </w:t>
      </w:r>
      <w:r w:rsidRPr="00C95F0D">
        <w:rPr>
          <w:rtl/>
        </w:rPr>
        <w:t>עשויים</w:t>
      </w:r>
      <w:r w:rsidR="006D6ED0">
        <w:rPr>
          <w:rtl/>
        </w:rPr>
        <w:t xml:space="preserve"> </w:t>
      </w:r>
      <w:r w:rsidRPr="00C95F0D">
        <w:rPr>
          <w:rtl/>
        </w:rPr>
        <w:t>לחשוב</w:t>
      </w:r>
      <w:r w:rsidR="006D6ED0">
        <w:rPr>
          <w:rtl/>
        </w:rPr>
        <w:t xml:space="preserve"> </w:t>
      </w:r>
      <w:r w:rsidRPr="00C95F0D">
        <w:rPr>
          <w:rtl/>
        </w:rPr>
        <w:t>שאין</w:t>
      </w:r>
      <w:r w:rsidR="006D6ED0">
        <w:rPr>
          <w:rtl/>
        </w:rPr>
        <w:t xml:space="preserve"> </w:t>
      </w:r>
      <w:r w:rsidRPr="00C95F0D">
        <w:rPr>
          <w:rtl/>
        </w:rPr>
        <w:t>בתנאים</w:t>
      </w:r>
      <w:r w:rsidR="006D6ED0">
        <w:rPr>
          <w:rtl/>
        </w:rPr>
        <w:t xml:space="preserve"> </w:t>
      </w:r>
      <w:r w:rsidRPr="00C95F0D">
        <w:rPr>
          <w:rtl/>
        </w:rPr>
        <w:t>האלה</w:t>
      </w:r>
      <w:r w:rsidR="006D6ED0">
        <w:rPr>
          <w:rtl/>
        </w:rPr>
        <w:t xml:space="preserve"> </w:t>
      </w:r>
      <w:r w:rsidRPr="00C95F0D">
        <w:rPr>
          <w:rtl/>
        </w:rPr>
        <w:t>שום</w:t>
      </w:r>
      <w:r w:rsidR="006D6ED0">
        <w:rPr>
          <w:rtl/>
        </w:rPr>
        <w:t xml:space="preserve"> </w:t>
      </w:r>
      <w:r w:rsidRPr="00C95F0D">
        <w:rPr>
          <w:rtl/>
        </w:rPr>
        <w:t>שינוי</w:t>
      </w:r>
      <w:r w:rsidR="006D6ED0">
        <w:rPr>
          <w:rtl/>
        </w:rPr>
        <w:t xml:space="preserve"> </w:t>
      </w:r>
      <w:r w:rsidRPr="00C95F0D">
        <w:rPr>
          <w:rtl/>
        </w:rPr>
        <w:t>תנאים לרעה ולכן הם יכולים לערוך</w:t>
      </w:r>
      <w:r w:rsidR="006D6ED0">
        <w:rPr>
          <w:rtl/>
        </w:rPr>
        <w:t xml:space="preserve"> </w:t>
      </w:r>
      <w:r w:rsidRPr="00C95F0D">
        <w:rPr>
          <w:rtl/>
        </w:rPr>
        <w:t>שינויים</w:t>
      </w:r>
      <w:r w:rsidR="006D6ED0">
        <w:rPr>
          <w:rtl/>
        </w:rPr>
        <w:t xml:space="preserve"> </w:t>
      </w:r>
      <w:r w:rsidRPr="00C95F0D">
        <w:rPr>
          <w:rtl/>
        </w:rPr>
        <w:t>רטרואקטיביים.</w:t>
      </w:r>
      <w:r w:rsidR="006D6ED0">
        <w:rPr>
          <w:rtl/>
        </w:rPr>
        <w:t xml:space="preserve"> </w:t>
      </w:r>
      <w:r w:rsidRPr="00C95F0D">
        <w:rPr>
          <w:rtl/>
        </w:rPr>
        <w:t>לעומת</w:t>
      </w:r>
      <w:r w:rsidR="006D6ED0">
        <w:rPr>
          <w:rtl/>
        </w:rPr>
        <w:t xml:space="preserve"> </w:t>
      </w:r>
      <w:r w:rsidRPr="00C95F0D">
        <w:rPr>
          <w:rtl/>
        </w:rPr>
        <w:t>זאת אנשים, אזרחים, מוסדות שרכשו את איגרות החוב</w:t>
      </w:r>
      <w:r w:rsidR="006D6ED0">
        <w:rPr>
          <w:rtl/>
        </w:rPr>
        <w:t xml:space="preserve"> </w:t>
      </w:r>
      <w:r w:rsidRPr="00C95F0D">
        <w:rPr>
          <w:rtl/>
        </w:rPr>
        <w:t>יכולים לראות בהם שינויים לרעה.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אילו</w:t>
      </w:r>
      <w:r w:rsidR="006D6ED0">
        <w:rPr>
          <w:rtl/>
        </w:rPr>
        <w:t xml:space="preserve"> </w:t>
      </w:r>
      <w:r w:rsidRPr="00C95F0D">
        <w:rPr>
          <w:rtl/>
        </w:rPr>
        <w:t>לפחות</w:t>
      </w:r>
      <w:r w:rsidR="006D6ED0">
        <w:rPr>
          <w:rtl/>
        </w:rPr>
        <w:t xml:space="preserve"> </w:t>
      </w:r>
      <w:r w:rsidRPr="00C95F0D">
        <w:rPr>
          <w:rtl/>
        </w:rPr>
        <w:t>היו קובעים מגבלה ואומרים שבמקרה שרוצים לשנות רטרואקטיבית צריך</w:t>
      </w:r>
      <w:r w:rsidR="006D6ED0">
        <w:rPr>
          <w:rtl/>
        </w:rPr>
        <w:t xml:space="preserve"> </w:t>
      </w:r>
      <w:r w:rsidRPr="00C95F0D">
        <w:rPr>
          <w:rtl/>
        </w:rPr>
        <w:t>לפרסם את העניין בעיתונות, ולאפשר לאזרחים שמתנגדים להביע התנגדותם, נניח בתוך 30</w:t>
      </w:r>
      <w:r w:rsidR="006D6ED0">
        <w:rPr>
          <w:rtl/>
        </w:rPr>
        <w:t xml:space="preserve"> </w:t>
      </w:r>
      <w:r w:rsidRPr="00C95F0D">
        <w:rPr>
          <w:rtl/>
        </w:rPr>
        <w:t xml:space="preserve">יום, ואם הביעו התנגדותם, לא ישונו התנאים </w:t>
      </w:r>
      <w:r w:rsidR="006D6ED0">
        <w:rPr>
          <w:rtl/>
        </w:rPr>
        <w:t>–</w:t>
      </w:r>
      <w:r w:rsidRPr="00C95F0D">
        <w:rPr>
          <w:rtl/>
        </w:rPr>
        <w:t xml:space="preserve"> ניחא; אבל לתת לרשות, לבנק ישראל, את</w:t>
      </w:r>
      <w:r w:rsidR="006D6ED0">
        <w:rPr>
          <w:rtl/>
        </w:rPr>
        <w:t xml:space="preserve"> </w:t>
      </w:r>
      <w:r w:rsidRPr="00C95F0D">
        <w:rPr>
          <w:rtl/>
        </w:rPr>
        <w:t>שרירות</w:t>
      </w:r>
      <w:r w:rsidR="006D6ED0">
        <w:rPr>
          <w:rtl/>
        </w:rPr>
        <w:t xml:space="preserve"> </w:t>
      </w:r>
      <w:r w:rsidRPr="00C95F0D">
        <w:rPr>
          <w:rtl/>
        </w:rPr>
        <w:t>הלב</w:t>
      </w:r>
      <w:r w:rsidR="006D6ED0">
        <w:rPr>
          <w:rtl/>
        </w:rPr>
        <w:t xml:space="preserve"> </w:t>
      </w:r>
      <w:r w:rsidRPr="00C95F0D">
        <w:rPr>
          <w:rtl/>
        </w:rPr>
        <w:t>להחליט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שינויים</w:t>
      </w:r>
      <w:r w:rsidR="006D6ED0">
        <w:rPr>
          <w:rtl/>
        </w:rPr>
        <w:t xml:space="preserve"> </w:t>
      </w:r>
      <w:r w:rsidRPr="00C95F0D">
        <w:rPr>
          <w:rtl/>
        </w:rPr>
        <w:t>רטרואקטיביים,</w:t>
      </w:r>
      <w:r w:rsidR="006D6ED0">
        <w:rPr>
          <w:rtl/>
        </w:rPr>
        <w:t xml:space="preserve"> </w:t>
      </w:r>
      <w:r w:rsidRPr="00C95F0D">
        <w:rPr>
          <w:rtl/>
        </w:rPr>
        <w:t>כאשר</w:t>
      </w:r>
      <w:r w:rsidR="006D6ED0">
        <w:rPr>
          <w:rtl/>
        </w:rPr>
        <w:t xml:space="preserve"> </w:t>
      </w:r>
      <w:r w:rsidRPr="00C95F0D">
        <w:rPr>
          <w:rtl/>
        </w:rPr>
        <w:t>הם עצמם מחליטים מה לרעת</w:t>
      </w:r>
      <w:r w:rsidR="006D6ED0">
        <w:rPr>
          <w:rtl/>
        </w:rPr>
        <w:t xml:space="preserve"> </w:t>
      </w:r>
      <w:r w:rsidRPr="00C95F0D">
        <w:rPr>
          <w:rtl/>
        </w:rPr>
        <w:t>הרוכשים ומה לא, לדעתי שלילי הדבר.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מודה</w:t>
      </w:r>
      <w:r w:rsidR="006D6ED0">
        <w:rPr>
          <w:rtl/>
        </w:rPr>
        <w:t xml:space="preserve"> </w:t>
      </w:r>
      <w:r w:rsidRPr="00C95F0D">
        <w:rPr>
          <w:rtl/>
        </w:rPr>
        <w:t>לחבר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שאול יהלום. רשות הדיבור לחבר הכנסת אלי גולדשמידט,</w:t>
      </w:r>
      <w:r w:rsidR="006D6ED0">
        <w:rPr>
          <w:rtl/>
        </w:rPr>
        <w:t xml:space="preserve"> </w:t>
      </w:r>
      <w:r w:rsidRPr="00C95F0D">
        <w:rPr>
          <w:rtl/>
        </w:rPr>
        <w:t xml:space="preserve">אחריו </w:t>
      </w:r>
      <w:r w:rsidR="006D6ED0">
        <w:rPr>
          <w:rtl/>
        </w:rPr>
        <w:t>–</w:t>
      </w:r>
      <w:r w:rsidRPr="00C95F0D">
        <w:rPr>
          <w:rtl/>
        </w:rPr>
        <w:t xml:space="preserve"> לחברת הכנסת תמר גוז'נסקי, ואחריה </w:t>
      </w:r>
      <w:r w:rsidR="006D6ED0">
        <w:rPr>
          <w:rtl/>
        </w:rPr>
        <w:t>–</w:t>
      </w:r>
      <w:r w:rsidRPr="00C95F0D">
        <w:rPr>
          <w:rtl/>
        </w:rPr>
        <w:t xml:space="preserve"> לחבר הכנסת יגאל ביבי, ואחר כך נעבור</w:t>
      </w:r>
      <w:r w:rsidR="006D6ED0">
        <w:rPr>
          <w:rtl/>
        </w:rPr>
        <w:t xml:space="preserve"> </w:t>
      </w:r>
      <w:r w:rsidRPr="00C95F0D">
        <w:rPr>
          <w:rtl/>
        </w:rPr>
        <w:t>להצבעה.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אלי גולדשמידט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כבוד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חברי</w:t>
      </w:r>
      <w:r w:rsidR="006D6ED0">
        <w:rPr>
          <w:rtl/>
        </w:rPr>
        <w:t xml:space="preserve"> </w:t>
      </w:r>
      <w:r w:rsidRPr="00C95F0D">
        <w:rPr>
          <w:rtl/>
        </w:rPr>
        <w:t>הכנסת, לפעמים אתה מסתכל, אתה קורא דברי הסבר להצעת</w:t>
      </w:r>
      <w:r w:rsidR="006D6ED0">
        <w:rPr>
          <w:rtl/>
        </w:rPr>
        <w:t xml:space="preserve"> </w:t>
      </w:r>
      <w:r w:rsidRPr="00C95F0D">
        <w:rPr>
          <w:rtl/>
        </w:rPr>
        <w:t>חוק, ובמובלע אתה מגלה דברים פשוט מדהימים, שהדעת איננה סובלת אותם.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כתוב כאן, בהצעת החוק לתיקון דיני הרכישה לצורכי ציבור, שההארכה של חמש שנים</w:t>
      </w:r>
      <w:r w:rsidR="006D6ED0">
        <w:rPr>
          <w:rtl/>
        </w:rPr>
        <w:t xml:space="preserve"> </w:t>
      </w:r>
      <w:r w:rsidRPr="00C95F0D">
        <w:rPr>
          <w:rtl/>
        </w:rPr>
        <w:t>דרושה</w:t>
      </w:r>
      <w:r w:rsidR="006D6ED0">
        <w:rPr>
          <w:rtl/>
        </w:rPr>
        <w:t xml:space="preserve"> </w:t>
      </w:r>
      <w:r w:rsidRPr="00C95F0D">
        <w:rPr>
          <w:rtl/>
        </w:rPr>
        <w:t>כדי לאפשר תשלום ריבית והפרשי הצמדה לזכאים שטרם פוצו על הפקעות ישנות, אף</w:t>
      </w:r>
      <w:r w:rsidR="006D6ED0">
        <w:rPr>
          <w:rtl/>
        </w:rPr>
        <w:t xml:space="preserve"> </w:t>
      </w:r>
      <w:r w:rsidRPr="00C95F0D">
        <w:rPr>
          <w:rtl/>
        </w:rPr>
        <w:t>שעברו</w:t>
      </w:r>
      <w:r w:rsidR="006D6ED0">
        <w:rPr>
          <w:rtl/>
        </w:rPr>
        <w:t xml:space="preserve"> </w:t>
      </w:r>
      <w:r w:rsidRPr="00C95F0D">
        <w:rPr>
          <w:rtl/>
        </w:rPr>
        <w:t>כבר למעלה מעשר שנים מיום ההפקעה. כלומר, יש במדינת ישראל, מדינת חוק, מצב</w:t>
      </w:r>
      <w:r w:rsidR="006D6ED0">
        <w:rPr>
          <w:rtl/>
        </w:rPr>
        <w:t xml:space="preserve"> </w:t>
      </w:r>
      <w:r w:rsidRPr="00C95F0D">
        <w:rPr>
          <w:rtl/>
        </w:rPr>
        <w:t>שהרשות</w:t>
      </w:r>
      <w:r w:rsidR="006D6ED0">
        <w:rPr>
          <w:rtl/>
        </w:rPr>
        <w:t xml:space="preserve"> </w:t>
      </w:r>
      <w:r w:rsidRPr="00C95F0D">
        <w:rPr>
          <w:rtl/>
        </w:rPr>
        <w:t>מפקיעה</w:t>
      </w:r>
      <w:r w:rsidR="006D6ED0">
        <w:rPr>
          <w:rtl/>
        </w:rPr>
        <w:t xml:space="preserve"> </w:t>
      </w:r>
      <w:r w:rsidRPr="00C95F0D">
        <w:rPr>
          <w:rtl/>
        </w:rPr>
        <w:t>אדמות</w:t>
      </w:r>
      <w:r w:rsidR="006D6ED0">
        <w:rPr>
          <w:rtl/>
        </w:rPr>
        <w:t xml:space="preserve"> </w:t>
      </w:r>
      <w:r w:rsidRPr="00C95F0D">
        <w:rPr>
          <w:rtl/>
        </w:rPr>
        <w:t>לצורכי</w:t>
      </w:r>
      <w:r w:rsidR="006D6ED0">
        <w:rPr>
          <w:rtl/>
        </w:rPr>
        <w:t xml:space="preserve"> </w:t>
      </w:r>
      <w:r w:rsidRPr="00C95F0D">
        <w:rPr>
          <w:rtl/>
        </w:rPr>
        <w:t>ציבור,</w:t>
      </w:r>
      <w:r w:rsidR="006D6ED0">
        <w:rPr>
          <w:rtl/>
        </w:rPr>
        <w:t xml:space="preserve"> </w:t>
      </w:r>
      <w:r w:rsidRPr="00C95F0D">
        <w:rPr>
          <w:rtl/>
        </w:rPr>
        <w:t>לצורכי סלילת כבישים, לצורכי הקמת מוסדות</w:t>
      </w:r>
      <w:r w:rsidR="006D6ED0">
        <w:rPr>
          <w:rtl/>
        </w:rPr>
        <w:t xml:space="preserve"> </w:t>
      </w:r>
      <w:r w:rsidRPr="00C95F0D">
        <w:rPr>
          <w:rtl/>
        </w:rPr>
        <w:t>ציבור,</w:t>
      </w:r>
      <w:r w:rsidR="006D6ED0">
        <w:rPr>
          <w:rtl/>
        </w:rPr>
        <w:t xml:space="preserve"> </w:t>
      </w:r>
      <w:r w:rsidRPr="00C95F0D">
        <w:rPr>
          <w:rtl/>
        </w:rPr>
        <w:t>לצורכי</w:t>
      </w:r>
      <w:r w:rsidR="006D6ED0">
        <w:rPr>
          <w:rtl/>
        </w:rPr>
        <w:t xml:space="preserve"> </w:t>
      </w:r>
      <w:r w:rsidRPr="00C95F0D">
        <w:rPr>
          <w:rtl/>
        </w:rPr>
        <w:t>אלף ואחד דברים, ובמשך עשר שנים יכול אדם, שהופקעה החלקה שלו, לא</w:t>
      </w:r>
      <w:r w:rsidR="006D6ED0">
        <w:rPr>
          <w:rtl/>
        </w:rPr>
        <w:t xml:space="preserve"> </w:t>
      </w:r>
      <w:r w:rsidRPr="00C95F0D">
        <w:rPr>
          <w:rtl/>
        </w:rPr>
        <w:t>לקבל שום פיצוי.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אינני</w:t>
      </w:r>
      <w:r w:rsidR="006D6ED0">
        <w:rPr>
          <w:rtl/>
        </w:rPr>
        <w:t xml:space="preserve"> </w:t>
      </w:r>
      <w:r w:rsidRPr="00C95F0D">
        <w:rPr>
          <w:rtl/>
        </w:rPr>
        <w:t>מבין.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חושב</w:t>
      </w:r>
      <w:r w:rsidR="006D6ED0">
        <w:rPr>
          <w:rtl/>
        </w:rPr>
        <w:t xml:space="preserve"> </w:t>
      </w:r>
      <w:r w:rsidRPr="00C95F0D">
        <w:rPr>
          <w:rtl/>
        </w:rPr>
        <w:t>שמן</w:t>
      </w:r>
      <w:r w:rsidR="006D6ED0">
        <w:rPr>
          <w:rtl/>
        </w:rPr>
        <w:t xml:space="preserve"> </w:t>
      </w:r>
      <w:r w:rsidRPr="00C95F0D">
        <w:rPr>
          <w:rtl/>
        </w:rPr>
        <w:t>הראוי היה שבמסגרת הדיון לקראת הקריאה שנייה</w:t>
      </w:r>
      <w:r w:rsidR="006D6ED0">
        <w:rPr>
          <w:rtl/>
        </w:rPr>
        <w:t xml:space="preserve"> </w:t>
      </w:r>
      <w:r w:rsidRPr="00C95F0D">
        <w:rPr>
          <w:rtl/>
        </w:rPr>
        <w:t>והקריאה</w:t>
      </w:r>
      <w:r w:rsidR="006D6ED0">
        <w:rPr>
          <w:rtl/>
        </w:rPr>
        <w:t xml:space="preserve"> </w:t>
      </w:r>
      <w:r w:rsidRPr="00C95F0D">
        <w:rPr>
          <w:rtl/>
        </w:rPr>
        <w:t>ושלישית</w:t>
      </w:r>
      <w:r w:rsidR="006D6ED0">
        <w:rPr>
          <w:rtl/>
        </w:rPr>
        <w:t xml:space="preserve"> </w:t>
      </w:r>
      <w:r w:rsidRPr="00C95F0D">
        <w:rPr>
          <w:rtl/>
        </w:rPr>
        <w:t>יבוא</w:t>
      </w:r>
      <w:r w:rsidR="006D6ED0">
        <w:rPr>
          <w:rtl/>
        </w:rPr>
        <w:t xml:space="preserve"> </w:t>
      </w:r>
      <w:r w:rsidRPr="00C95F0D">
        <w:rPr>
          <w:rtl/>
        </w:rPr>
        <w:t>לידי</w:t>
      </w:r>
      <w:r w:rsidR="006D6ED0">
        <w:rPr>
          <w:rtl/>
        </w:rPr>
        <w:t xml:space="preserve"> </w:t>
      </w:r>
      <w:r w:rsidRPr="00C95F0D">
        <w:rPr>
          <w:rtl/>
        </w:rPr>
        <w:t>ביטוי הנושא הזה, שיהיו בדיקה וחקירה מקיפות מאוד,</w:t>
      </w:r>
      <w:r w:rsidR="006D6ED0">
        <w:rPr>
          <w:rtl/>
        </w:rPr>
        <w:t xml:space="preserve"> </w:t>
      </w:r>
      <w:r w:rsidRPr="00C95F0D">
        <w:rPr>
          <w:rtl/>
        </w:rPr>
        <w:t>כיצד</w:t>
      </w:r>
      <w:r w:rsidR="006D6ED0">
        <w:rPr>
          <w:rtl/>
        </w:rPr>
        <w:t xml:space="preserve"> </w:t>
      </w:r>
      <w:r w:rsidRPr="00C95F0D">
        <w:rPr>
          <w:rtl/>
        </w:rPr>
        <w:t>קורה</w:t>
      </w:r>
      <w:r w:rsidR="006D6ED0">
        <w:rPr>
          <w:rtl/>
        </w:rPr>
        <w:t xml:space="preserve"> </w:t>
      </w:r>
      <w:r w:rsidRPr="00C95F0D">
        <w:rPr>
          <w:rtl/>
        </w:rPr>
        <w:t>הדבר, שבמדינת חוק, במשך עשר שנים אנשים אינם מפוצים על הפקעות. יכול</w:t>
      </w:r>
      <w:r w:rsidR="006D6ED0">
        <w:rPr>
          <w:rtl/>
        </w:rPr>
        <w:t xml:space="preserve"> </w:t>
      </w:r>
      <w:r w:rsidRPr="00C95F0D">
        <w:rPr>
          <w:rtl/>
        </w:rPr>
        <w:t>להיות,</w:t>
      </w:r>
      <w:r w:rsidR="006D6ED0">
        <w:rPr>
          <w:rtl/>
        </w:rPr>
        <w:t xml:space="preserve"> </w:t>
      </w:r>
      <w:r w:rsidRPr="00C95F0D">
        <w:rPr>
          <w:rtl/>
        </w:rPr>
        <w:t>שבעוד</w:t>
      </w:r>
      <w:r w:rsidR="006D6ED0">
        <w:rPr>
          <w:rtl/>
        </w:rPr>
        <w:t xml:space="preserve"> </w:t>
      </w:r>
      <w:r w:rsidRPr="00C95F0D">
        <w:rPr>
          <w:rtl/>
        </w:rPr>
        <w:t>חמש</w:t>
      </w:r>
      <w:r w:rsidR="006D6ED0">
        <w:rPr>
          <w:rtl/>
        </w:rPr>
        <w:t xml:space="preserve"> </w:t>
      </w:r>
      <w:r w:rsidRPr="00C95F0D">
        <w:rPr>
          <w:rtl/>
        </w:rPr>
        <w:t>שנים יובא תיקון לחוק שייאמר בו שחלפו 15 שנה מהיום שהפקיעו,</w:t>
      </w:r>
      <w:r w:rsidR="006D6ED0">
        <w:rPr>
          <w:rtl/>
        </w:rPr>
        <w:t xml:space="preserve"> </w:t>
      </w:r>
      <w:r w:rsidRPr="00C95F0D">
        <w:rPr>
          <w:rtl/>
        </w:rPr>
        <w:t>ולכן צריך להאריך פעם נוספת את תקופת הריבית וההצמדה.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ואני</w:t>
      </w:r>
      <w:r w:rsidR="006D6ED0">
        <w:rPr>
          <w:rtl/>
        </w:rPr>
        <w:t xml:space="preserve"> </w:t>
      </w:r>
      <w:r w:rsidRPr="00C95F0D">
        <w:rPr>
          <w:rtl/>
        </w:rPr>
        <w:t>מבקש</w:t>
      </w:r>
      <w:r w:rsidR="006D6ED0">
        <w:rPr>
          <w:rtl/>
        </w:rPr>
        <w:t xml:space="preserve"> </w:t>
      </w:r>
      <w:r w:rsidRPr="00C95F0D">
        <w:rPr>
          <w:rtl/>
        </w:rPr>
        <w:t>להעיר גם ביחס לסוגיית ההפקעות ככלל. אנחנו מצויים כיום בפתח של</w:t>
      </w:r>
      <w:r w:rsidR="006D6ED0">
        <w:rPr>
          <w:rtl/>
        </w:rPr>
        <w:t xml:space="preserve"> </w:t>
      </w:r>
      <w:r w:rsidRPr="00C95F0D">
        <w:rPr>
          <w:rtl/>
        </w:rPr>
        <w:t>עידן,</w:t>
      </w:r>
      <w:r w:rsidR="006D6ED0">
        <w:rPr>
          <w:rtl/>
        </w:rPr>
        <w:t xml:space="preserve"> </w:t>
      </w:r>
      <w:r w:rsidRPr="00C95F0D">
        <w:rPr>
          <w:rtl/>
        </w:rPr>
        <w:t>שאני</w:t>
      </w:r>
      <w:r w:rsidR="006D6ED0">
        <w:rPr>
          <w:rtl/>
        </w:rPr>
        <w:t xml:space="preserve"> </w:t>
      </w:r>
      <w:r w:rsidRPr="00C95F0D">
        <w:rPr>
          <w:rtl/>
        </w:rPr>
        <w:t>קורא</w:t>
      </w:r>
      <w:r w:rsidR="006D6ED0">
        <w:rPr>
          <w:rtl/>
        </w:rPr>
        <w:t xml:space="preserve"> </w:t>
      </w:r>
      <w:r w:rsidRPr="00C95F0D">
        <w:rPr>
          <w:rtl/>
        </w:rPr>
        <w:t>לו עידן כביש חוצה</w:t>
      </w:r>
      <w:r w:rsidR="006D6ED0">
        <w:rPr>
          <w:rtl/>
        </w:rPr>
        <w:t>-</w:t>
      </w:r>
      <w:r w:rsidRPr="00C95F0D">
        <w:rPr>
          <w:rtl/>
        </w:rPr>
        <w:t>ישראל, כביש חוצה</w:t>
      </w:r>
      <w:r w:rsidR="006D6ED0">
        <w:rPr>
          <w:rtl/>
        </w:rPr>
        <w:t>-</w:t>
      </w:r>
      <w:r w:rsidRPr="00C95F0D">
        <w:rPr>
          <w:rtl/>
        </w:rPr>
        <w:t>ישראל שאמור לשנות את מפת</w:t>
      </w:r>
      <w:r w:rsidR="006D6ED0">
        <w:rPr>
          <w:rtl/>
        </w:rPr>
        <w:t xml:space="preserve"> </w:t>
      </w:r>
      <w:r w:rsidRPr="00C95F0D">
        <w:rPr>
          <w:rtl/>
        </w:rPr>
        <w:t>התחבורה</w:t>
      </w:r>
      <w:r w:rsidR="006D6ED0">
        <w:rPr>
          <w:rtl/>
        </w:rPr>
        <w:t xml:space="preserve"> </w:t>
      </w:r>
      <w:r w:rsidRPr="00C95F0D">
        <w:rPr>
          <w:rtl/>
        </w:rPr>
        <w:t>במדינת</w:t>
      </w:r>
      <w:r w:rsidR="006D6ED0">
        <w:rPr>
          <w:rtl/>
        </w:rPr>
        <w:t xml:space="preserve"> </w:t>
      </w:r>
      <w:r w:rsidRPr="00C95F0D">
        <w:rPr>
          <w:rtl/>
        </w:rPr>
        <w:t>ישראל</w:t>
      </w:r>
      <w:r w:rsidR="006D6ED0">
        <w:rPr>
          <w:rtl/>
        </w:rPr>
        <w:t xml:space="preserve"> </w:t>
      </w:r>
      <w:r w:rsidRPr="00C95F0D">
        <w:rPr>
          <w:rtl/>
        </w:rPr>
        <w:t>בצורה</w:t>
      </w:r>
      <w:r w:rsidR="006D6ED0">
        <w:rPr>
          <w:rtl/>
        </w:rPr>
        <w:t xml:space="preserve"> </w:t>
      </w:r>
      <w:r w:rsidRPr="00C95F0D">
        <w:rPr>
          <w:rtl/>
        </w:rPr>
        <w:t>דרמטית,</w:t>
      </w:r>
      <w:r w:rsidR="006D6ED0">
        <w:rPr>
          <w:rtl/>
        </w:rPr>
        <w:t xml:space="preserve"> </w:t>
      </w:r>
      <w:r w:rsidRPr="00C95F0D">
        <w:rPr>
          <w:rtl/>
        </w:rPr>
        <w:t>מאזור הדרום ועד אזור הצפון. בשלב ראשון</w:t>
      </w:r>
      <w:r w:rsidR="006D6ED0">
        <w:rPr>
          <w:rtl/>
        </w:rPr>
        <w:t xml:space="preserve"> </w:t>
      </w:r>
      <w:r w:rsidRPr="00C95F0D">
        <w:rPr>
          <w:rtl/>
        </w:rPr>
        <w:t>אנחנו</w:t>
      </w:r>
      <w:r w:rsidR="006D6ED0">
        <w:rPr>
          <w:rtl/>
        </w:rPr>
        <w:t xml:space="preserve"> </w:t>
      </w:r>
      <w:r w:rsidRPr="00C95F0D">
        <w:rPr>
          <w:rtl/>
        </w:rPr>
        <w:t>מדברים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60 קילומטר ממרכז הארץ. כתוצאה מכך אמורים להיות מופקעים אלפי</w:t>
      </w:r>
      <w:r w:rsidR="006D6ED0">
        <w:rPr>
          <w:rtl/>
        </w:rPr>
        <w:t xml:space="preserve"> </w:t>
      </w:r>
      <w:r w:rsidRPr="00C95F0D">
        <w:rPr>
          <w:rtl/>
        </w:rPr>
        <w:t>דונמים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יישובים שלמים, מושבים, קיבוצים, כפרים ערביים וכו', ועלול להיות נזק</w:t>
      </w:r>
      <w:r w:rsidR="006D6ED0">
        <w:rPr>
          <w:rtl/>
        </w:rPr>
        <w:t xml:space="preserve"> </w:t>
      </w:r>
      <w:r w:rsidRPr="00C95F0D">
        <w:rPr>
          <w:rtl/>
        </w:rPr>
        <w:t>כלכלי כמעט בלתי ניתן לתיקון לאותם יישובים.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חושב</w:t>
      </w:r>
      <w:r w:rsidR="006D6ED0">
        <w:rPr>
          <w:rtl/>
        </w:rPr>
        <w:t xml:space="preserve"> </w:t>
      </w:r>
      <w:r w:rsidRPr="00C95F0D">
        <w:rPr>
          <w:rtl/>
        </w:rPr>
        <w:t>שלנוכח</w:t>
      </w:r>
      <w:r w:rsidR="006D6ED0">
        <w:rPr>
          <w:rtl/>
        </w:rPr>
        <w:t xml:space="preserve"> </w:t>
      </w:r>
      <w:r w:rsidRPr="00C95F0D">
        <w:rPr>
          <w:rtl/>
        </w:rPr>
        <w:t>השינוי</w:t>
      </w:r>
      <w:r w:rsidR="006D6ED0">
        <w:rPr>
          <w:rtl/>
        </w:rPr>
        <w:t xml:space="preserve"> </w:t>
      </w:r>
      <w:r w:rsidRPr="00C95F0D">
        <w:rPr>
          <w:rtl/>
        </w:rPr>
        <w:t>שאמור</w:t>
      </w:r>
      <w:r w:rsidR="006D6ED0">
        <w:rPr>
          <w:rtl/>
        </w:rPr>
        <w:t xml:space="preserve"> </w:t>
      </w:r>
      <w:r w:rsidRPr="00C95F0D">
        <w:rPr>
          <w:rtl/>
        </w:rPr>
        <w:t>להיות</w:t>
      </w:r>
      <w:r w:rsidR="006D6ED0">
        <w:rPr>
          <w:rtl/>
        </w:rPr>
        <w:t xml:space="preserve"> </w:t>
      </w:r>
      <w:r w:rsidRPr="00C95F0D">
        <w:rPr>
          <w:rtl/>
        </w:rPr>
        <w:t>כתוצאה</w:t>
      </w:r>
      <w:r w:rsidR="006D6ED0">
        <w:rPr>
          <w:rtl/>
        </w:rPr>
        <w:t xml:space="preserve"> </w:t>
      </w:r>
      <w:r w:rsidRPr="00C95F0D">
        <w:rPr>
          <w:rtl/>
        </w:rPr>
        <w:t>מסלילת</w:t>
      </w:r>
      <w:r w:rsidR="006D6ED0">
        <w:rPr>
          <w:rtl/>
        </w:rPr>
        <w:t xml:space="preserve"> </w:t>
      </w:r>
      <w:r w:rsidRPr="00C95F0D">
        <w:rPr>
          <w:rtl/>
        </w:rPr>
        <w:t>כביש מס' 6, כביש</w:t>
      </w:r>
      <w:r w:rsidR="006D6ED0">
        <w:rPr>
          <w:rtl/>
        </w:rPr>
        <w:t xml:space="preserve"> </w:t>
      </w:r>
      <w:r w:rsidRPr="00C95F0D">
        <w:rPr>
          <w:rtl/>
        </w:rPr>
        <w:t>חוצה</w:t>
      </w:r>
      <w:r w:rsidR="006D6ED0">
        <w:rPr>
          <w:rtl/>
        </w:rPr>
        <w:t>-</w:t>
      </w:r>
      <w:r w:rsidRPr="00C95F0D">
        <w:rPr>
          <w:rtl/>
        </w:rPr>
        <w:t>ישראל,</w:t>
      </w:r>
      <w:r w:rsidR="006D6ED0">
        <w:rPr>
          <w:rtl/>
        </w:rPr>
        <w:t xml:space="preserve"> </w:t>
      </w:r>
      <w:r w:rsidRPr="00C95F0D">
        <w:rPr>
          <w:rtl/>
        </w:rPr>
        <w:t>כל</w:t>
      </w:r>
      <w:r w:rsidR="006D6ED0">
        <w:rPr>
          <w:rtl/>
        </w:rPr>
        <w:t xml:space="preserve"> </w:t>
      </w:r>
      <w:r w:rsidRPr="00C95F0D">
        <w:rPr>
          <w:rtl/>
        </w:rPr>
        <w:t>נושא דיני ההפקעות חייב לעבור הליכי חקיקה מיוחדים, שיכול להיות</w:t>
      </w:r>
      <w:r w:rsidR="006D6ED0">
        <w:rPr>
          <w:rtl/>
        </w:rPr>
        <w:t xml:space="preserve"> </w:t>
      </w:r>
      <w:r w:rsidRPr="00C95F0D">
        <w:rPr>
          <w:rtl/>
        </w:rPr>
        <w:t>שתהיה להם השלכה על כלל נושא ההפקעות במדינת ישראל. תודה.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תודה</w:t>
      </w:r>
      <w:r w:rsidR="006D6ED0">
        <w:rPr>
          <w:rtl/>
        </w:rPr>
        <w:t xml:space="preserve"> </w:t>
      </w:r>
      <w:r w:rsidRPr="00C95F0D">
        <w:rPr>
          <w:rtl/>
        </w:rPr>
        <w:t>לחבר הכנסת גולדשמידט.</w:t>
      </w:r>
      <w:r w:rsidR="006D6ED0">
        <w:rPr>
          <w:rtl/>
        </w:rPr>
        <w:t xml:space="preserve"> </w:t>
      </w:r>
      <w:r w:rsidRPr="00C95F0D">
        <w:rPr>
          <w:rtl/>
        </w:rPr>
        <w:t>חברת הכנסת תמר גוז'נסקי, בבקשה, ואחריה יסיים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הדיון</w:t>
      </w:r>
      <w:r w:rsidR="006D6ED0">
        <w:rPr>
          <w:rtl/>
        </w:rPr>
        <w:t xml:space="preserve"> </w:t>
      </w: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יגאל</w:t>
      </w:r>
      <w:r w:rsidR="006D6ED0">
        <w:rPr>
          <w:rtl/>
        </w:rPr>
        <w:t xml:space="preserve"> </w:t>
      </w:r>
      <w:r w:rsidRPr="00C95F0D">
        <w:rPr>
          <w:rtl/>
        </w:rPr>
        <w:t>ביבי. אני רוצה לשמוע אחר כך מן הממשלה אם היא רוצה</w:t>
      </w:r>
      <w:r w:rsidR="006D6ED0">
        <w:rPr>
          <w:rtl/>
        </w:rPr>
        <w:t xml:space="preserve"> </w:t>
      </w:r>
      <w:r w:rsidRPr="00C95F0D">
        <w:rPr>
          <w:rtl/>
        </w:rPr>
        <w:t>הצבעה היום.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תמר גוז'נסקי (חד"ש):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חברי הכנסת, אני מבקשת קודם כול להעיר לחוק המוצע לתיקון</w:t>
      </w:r>
      <w:r w:rsidR="006D6ED0">
        <w:rPr>
          <w:rtl/>
        </w:rPr>
        <w:t xml:space="preserve"> </w:t>
      </w:r>
      <w:r w:rsidRPr="00C95F0D">
        <w:rPr>
          <w:rtl/>
        </w:rPr>
        <w:t>חוק</w:t>
      </w:r>
      <w:r w:rsidR="006D6ED0">
        <w:rPr>
          <w:rtl/>
        </w:rPr>
        <w:t xml:space="preserve"> </w:t>
      </w:r>
      <w:r w:rsidRPr="00C95F0D">
        <w:rPr>
          <w:rtl/>
        </w:rPr>
        <w:t>מלווה המדינה.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הערה</w:t>
      </w:r>
      <w:r w:rsidR="006D6ED0">
        <w:rPr>
          <w:rtl/>
        </w:rPr>
        <w:t xml:space="preserve"> </w:t>
      </w:r>
      <w:r w:rsidRPr="00C95F0D">
        <w:rPr>
          <w:rtl/>
        </w:rPr>
        <w:t>ראשונה.</w:t>
      </w:r>
      <w:r w:rsidR="006D6ED0">
        <w:rPr>
          <w:rtl/>
        </w:rPr>
        <w:t xml:space="preserve"> </w:t>
      </w:r>
      <w:r w:rsidRPr="00C95F0D">
        <w:rPr>
          <w:rtl/>
        </w:rPr>
        <w:t>בעניין</w:t>
      </w:r>
      <w:r w:rsidR="006D6ED0">
        <w:rPr>
          <w:rtl/>
        </w:rPr>
        <w:t xml:space="preserve"> </w:t>
      </w:r>
      <w:r w:rsidRPr="00C95F0D">
        <w:rPr>
          <w:rtl/>
        </w:rPr>
        <w:t>שינוי</w:t>
      </w:r>
      <w:r w:rsidR="006D6ED0">
        <w:rPr>
          <w:rtl/>
        </w:rPr>
        <w:t xml:space="preserve"> </w:t>
      </w:r>
      <w:r w:rsidRPr="00C95F0D">
        <w:rPr>
          <w:rtl/>
        </w:rPr>
        <w:t>התקנות</w:t>
      </w:r>
      <w:r w:rsidR="006D6ED0">
        <w:rPr>
          <w:rtl/>
        </w:rPr>
        <w:t xml:space="preserve"> </w:t>
      </w:r>
      <w:r w:rsidRPr="00C95F0D">
        <w:rPr>
          <w:rtl/>
        </w:rPr>
        <w:t>והתנאים של איגרות החוב. אני מציעה,</w:t>
      </w:r>
      <w:r w:rsidR="006D6ED0">
        <w:rPr>
          <w:rtl/>
        </w:rPr>
        <w:t xml:space="preserve"> </w:t>
      </w:r>
      <w:r w:rsidRPr="00C95F0D">
        <w:rPr>
          <w:rtl/>
        </w:rPr>
        <w:t>שבמקום התיקון המוצע "אם יש בהן כדי לשנות לרעה תנאים שנקבעו בהן", ייכתב במפורש,</w:t>
      </w:r>
      <w:r w:rsidR="006D6ED0">
        <w:rPr>
          <w:rtl/>
        </w:rPr>
        <w:t xml:space="preserve"> </w:t>
      </w:r>
      <w:r w:rsidRPr="00C95F0D">
        <w:rPr>
          <w:rtl/>
        </w:rPr>
        <w:t>שהשינוי</w:t>
      </w:r>
      <w:r w:rsidR="006D6ED0">
        <w:rPr>
          <w:rtl/>
        </w:rPr>
        <w:t xml:space="preserve"> </w:t>
      </w:r>
      <w:r w:rsidRPr="00C95F0D">
        <w:rPr>
          <w:rtl/>
        </w:rPr>
        <w:t>שהממשלה</w:t>
      </w:r>
      <w:r w:rsidR="006D6ED0">
        <w:rPr>
          <w:rtl/>
        </w:rPr>
        <w:t xml:space="preserve"> </w:t>
      </w:r>
      <w:r w:rsidRPr="00C95F0D">
        <w:rPr>
          <w:rtl/>
        </w:rPr>
        <w:t>תעשה לא יפגע בזכויותיהם של המחזיקים באיגרות החוב.</w:t>
      </w:r>
      <w:r w:rsidR="006D6ED0">
        <w:rPr>
          <w:rtl/>
        </w:rPr>
        <w:t xml:space="preserve"> </w:t>
      </w:r>
      <w:r w:rsidRPr="00C95F0D">
        <w:rPr>
          <w:rtl/>
        </w:rPr>
        <w:t>אני מבקשת</w:t>
      </w:r>
      <w:r w:rsidR="006D6ED0">
        <w:rPr>
          <w:rtl/>
        </w:rPr>
        <w:t xml:space="preserve"> </w:t>
      </w:r>
      <w:r w:rsidRPr="00C95F0D">
        <w:rPr>
          <w:rtl/>
        </w:rPr>
        <w:t>שיהיה</w:t>
      </w:r>
      <w:r w:rsidR="006D6ED0">
        <w:rPr>
          <w:rtl/>
        </w:rPr>
        <w:t xml:space="preserve"> </w:t>
      </w:r>
      <w:r w:rsidRPr="00C95F0D">
        <w:rPr>
          <w:rtl/>
        </w:rPr>
        <w:t>ברור, שלא מדובר כלל על שינוי לרעה ופגיעה בזכויותיהם של המחזיקים באיגרות</w:t>
      </w:r>
      <w:r w:rsidR="006D6ED0">
        <w:rPr>
          <w:rtl/>
        </w:rPr>
        <w:t xml:space="preserve"> </w:t>
      </w:r>
      <w:r w:rsidRPr="00C95F0D">
        <w:rPr>
          <w:rtl/>
        </w:rPr>
        <w:t>החוב.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דבר</w:t>
      </w:r>
      <w:r w:rsidR="006D6ED0">
        <w:rPr>
          <w:rtl/>
        </w:rPr>
        <w:t xml:space="preserve"> </w:t>
      </w:r>
      <w:r w:rsidRPr="00C95F0D">
        <w:rPr>
          <w:rtl/>
        </w:rPr>
        <w:t>שני.</w:t>
      </w:r>
      <w:r w:rsidR="006D6ED0">
        <w:rPr>
          <w:rtl/>
        </w:rPr>
        <w:t xml:space="preserve"> </w:t>
      </w:r>
      <w:r w:rsidRPr="00C95F0D">
        <w:rPr>
          <w:rtl/>
        </w:rPr>
        <w:t>בהצעת החוק נאמר, שהפרסום יהיה "בשני עיתונים יומיים בעלי תפוצה</w:t>
      </w:r>
      <w:r w:rsidR="006D6ED0">
        <w:rPr>
          <w:rtl/>
        </w:rPr>
        <w:t xml:space="preserve"> </w:t>
      </w:r>
      <w:r w:rsidRPr="00C95F0D">
        <w:rPr>
          <w:rtl/>
        </w:rPr>
        <w:t>רחבה היוצאים לאור בישראל בשפה העברית". אני מציעה להוסיף, שיהיה פרסום גם בעיתון</w:t>
      </w:r>
      <w:r w:rsidR="006D6ED0">
        <w:rPr>
          <w:rtl/>
        </w:rPr>
        <w:t xml:space="preserve"> </w:t>
      </w:r>
      <w:r w:rsidRPr="00C95F0D">
        <w:rPr>
          <w:rtl/>
        </w:rPr>
        <w:t>אחד בשפה הערבית, לצורך אזרחי מדינת ישראל הערבים שגם להם מגיע לקבל את המידע הזה</w:t>
      </w:r>
      <w:r w:rsidR="006D6ED0">
        <w:rPr>
          <w:rtl/>
        </w:rPr>
        <w:t xml:space="preserve"> </w:t>
      </w:r>
      <w:r w:rsidRPr="00C95F0D">
        <w:rPr>
          <w:rtl/>
        </w:rPr>
        <w:t>על מלוות המדינה.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מבקשת להעיר הערה כללית בהקשר זה. הממשלה, עם המדיניות שלה בשוק ההון,</w:t>
      </w:r>
      <w:r w:rsidR="006D6ED0">
        <w:rPr>
          <w:rtl/>
        </w:rPr>
        <w:t xml:space="preserve"> </w:t>
      </w:r>
      <w:r w:rsidRPr="00C95F0D">
        <w:rPr>
          <w:rtl/>
        </w:rPr>
        <w:t>עושה</w:t>
      </w:r>
      <w:r w:rsidR="006D6ED0">
        <w:rPr>
          <w:rtl/>
        </w:rPr>
        <w:t xml:space="preserve"> </w:t>
      </w:r>
      <w:r w:rsidRPr="00C95F0D">
        <w:rPr>
          <w:rtl/>
        </w:rPr>
        <w:t>עכשיו</w:t>
      </w:r>
      <w:r w:rsidR="006D6ED0">
        <w:rPr>
          <w:rtl/>
        </w:rPr>
        <w:t xml:space="preserve"> </w:t>
      </w:r>
      <w:r w:rsidRPr="00C95F0D">
        <w:rPr>
          <w:rtl/>
        </w:rPr>
        <w:t>מאמצים</w:t>
      </w:r>
      <w:r w:rsidR="006D6ED0">
        <w:rPr>
          <w:rtl/>
        </w:rPr>
        <w:t xml:space="preserve"> </w:t>
      </w:r>
      <w:r w:rsidRPr="00C95F0D">
        <w:rPr>
          <w:rtl/>
        </w:rPr>
        <w:t>גדולים מאוד להחיות מחדש את הגיאות בבורסה. לא אכנס כאן לכל</w:t>
      </w:r>
      <w:r w:rsidR="006D6ED0">
        <w:rPr>
          <w:rtl/>
        </w:rPr>
        <w:t xml:space="preserve"> </w:t>
      </w:r>
      <w:r w:rsidRPr="00C95F0D">
        <w:rPr>
          <w:rtl/>
        </w:rPr>
        <w:t>עומק עניין הבורסה, אבל אני חושבת שאם המדינה עושה מאמצים כאלה, בין היתר באמצעות</w:t>
      </w:r>
      <w:r w:rsidR="006D6ED0">
        <w:rPr>
          <w:rtl/>
        </w:rPr>
        <w:t xml:space="preserve"> </w:t>
      </w:r>
      <w:r w:rsidRPr="00C95F0D">
        <w:rPr>
          <w:rtl/>
        </w:rPr>
        <w:t>הוצאתן</w:t>
      </w:r>
      <w:r w:rsidR="006D6ED0">
        <w:rPr>
          <w:rtl/>
        </w:rPr>
        <w:t xml:space="preserve"> </w:t>
      </w:r>
      <w:r w:rsidRPr="00C95F0D">
        <w:rPr>
          <w:rtl/>
        </w:rPr>
        <w:t>למכירה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מניות</w:t>
      </w:r>
      <w:r w:rsidR="006D6ED0">
        <w:rPr>
          <w:rtl/>
        </w:rPr>
        <w:t xml:space="preserve"> </w:t>
      </w:r>
      <w:r w:rsidRPr="00C95F0D">
        <w:rPr>
          <w:rtl/>
        </w:rPr>
        <w:t>בנקים,</w:t>
      </w:r>
      <w:r w:rsidR="006D6ED0">
        <w:rPr>
          <w:rtl/>
        </w:rPr>
        <w:t xml:space="preserve"> </w:t>
      </w:r>
      <w:r w:rsidRPr="00C95F0D">
        <w:rPr>
          <w:rtl/>
        </w:rPr>
        <w:t>מן</w:t>
      </w:r>
      <w:r w:rsidR="006D6ED0">
        <w:rPr>
          <w:rtl/>
        </w:rPr>
        <w:t xml:space="preserve"> </w:t>
      </w:r>
      <w:r w:rsidRPr="00C95F0D">
        <w:rPr>
          <w:rtl/>
        </w:rPr>
        <w:t>הראוי</w:t>
      </w:r>
      <w:r w:rsidR="006D6ED0">
        <w:rPr>
          <w:rtl/>
        </w:rPr>
        <w:t xml:space="preserve"> </w:t>
      </w:r>
      <w:r w:rsidRPr="00C95F0D">
        <w:rPr>
          <w:rtl/>
        </w:rPr>
        <w:t>היה שתלווה את הצעד הזה במיסוי על</w:t>
      </w:r>
      <w:r w:rsidR="006D6ED0">
        <w:rPr>
          <w:rtl/>
        </w:rPr>
        <w:t xml:space="preserve"> </w:t>
      </w:r>
      <w:r w:rsidRPr="00C95F0D">
        <w:rPr>
          <w:rtl/>
        </w:rPr>
        <w:t>הבורסה.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משיחות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אנשים</w:t>
      </w:r>
      <w:r w:rsidR="006D6ED0">
        <w:rPr>
          <w:rtl/>
        </w:rPr>
        <w:t xml:space="preserve"> </w:t>
      </w:r>
      <w:r w:rsidRPr="00C95F0D">
        <w:rPr>
          <w:rtl/>
        </w:rPr>
        <w:t>שעיסוקם</w:t>
      </w:r>
      <w:r w:rsidR="006D6ED0">
        <w:rPr>
          <w:rtl/>
        </w:rPr>
        <w:t xml:space="preserve"> </w:t>
      </w:r>
      <w:r w:rsidRPr="00C95F0D">
        <w:rPr>
          <w:rtl/>
        </w:rPr>
        <w:t>מסחר</w:t>
      </w:r>
      <w:r w:rsidR="006D6ED0">
        <w:rPr>
          <w:rtl/>
        </w:rPr>
        <w:t xml:space="preserve"> </w:t>
      </w:r>
      <w:r w:rsidRPr="00C95F0D">
        <w:rPr>
          <w:rtl/>
        </w:rPr>
        <w:t>במניות,</w:t>
      </w:r>
      <w:r w:rsidR="006D6ED0">
        <w:rPr>
          <w:rtl/>
        </w:rPr>
        <w:t xml:space="preserve"> </w:t>
      </w:r>
      <w:r w:rsidRPr="00C95F0D">
        <w:rPr>
          <w:rtl/>
        </w:rPr>
        <w:t>לרבות אנשים שעוסקים ממש ישירות</w:t>
      </w:r>
      <w:r w:rsidR="006D6ED0">
        <w:rPr>
          <w:rtl/>
        </w:rPr>
        <w:t xml:space="preserve"> </w:t>
      </w:r>
      <w:r w:rsidRPr="00C95F0D">
        <w:rPr>
          <w:rtl/>
        </w:rPr>
        <w:t>בבורסה,</w:t>
      </w:r>
      <w:r w:rsidR="006D6ED0">
        <w:rPr>
          <w:rtl/>
        </w:rPr>
        <w:t xml:space="preserve"> </w:t>
      </w:r>
      <w:r w:rsidRPr="00C95F0D">
        <w:rPr>
          <w:rtl/>
        </w:rPr>
        <w:t>הגעתי</w:t>
      </w:r>
      <w:r w:rsidR="006D6ED0">
        <w:rPr>
          <w:rtl/>
        </w:rPr>
        <w:t xml:space="preserve"> </w:t>
      </w:r>
      <w:r w:rsidRPr="00C95F0D">
        <w:rPr>
          <w:rtl/>
        </w:rPr>
        <w:t>למסקנה ברורה, שאם הממשלה תטיל מס, כמו למשל מס על המחזור בבורסה</w:t>
      </w:r>
      <w:r w:rsidR="006D6ED0">
        <w:rPr>
          <w:rtl/>
        </w:rPr>
        <w:t xml:space="preserve"> </w:t>
      </w:r>
      <w:r w:rsidRPr="00C95F0D">
        <w:rPr>
          <w:rtl/>
        </w:rPr>
        <w:t>בשיעור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="006D6ED0" w:rsidRPr="00C95F0D">
        <w:rPr>
          <w:rtl/>
        </w:rPr>
        <w:t>1</w:t>
      </w:r>
      <w:r w:rsidR="006D6ED0">
        <w:rPr>
          <w:rtl/>
        </w:rPr>
        <w:t xml:space="preserve">% </w:t>
      </w:r>
      <w:r w:rsidRPr="00C95F0D">
        <w:rPr>
          <w:rtl/>
        </w:rPr>
        <w:t xml:space="preserve">או </w:t>
      </w:r>
      <w:r w:rsidR="006D6ED0" w:rsidRPr="00C95F0D">
        <w:rPr>
          <w:rtl/>
        </w:rPr>
        <w:t>2</w:t>
      </w:r>
      <w:r w:rsidR="006D6ED0">
        <w:rPr>
          <w:rtl/>
        </w:rPr>
        <w:t>%</w:t>
      </w:r>
      <w:r w:rsidRPr="00C95F0D">
        <w:rPr>
          <w:rtl/>
        </w:rPr>
        <w:t>, היא לא תפגע בכהוא זה בעבודתה של הבורסה, אבל תכניס לקופת</w:t>
      </w:r>
      <w:r w:rsidR="006D6ED0">
        <w:rPr>
          <w:rtl/>
        </w:rPr>
        <w:t xml:space="preserve"> </w:t>
      </w:r>
      <w:r w:rsidRPr="00C95F0D">
        <w:rPr>
          <w:rtl/>
        </w:rPr>
        <w:t>האוצר</w:t>
      </w:r>
      <w:r w:rsidR="006D6ED0">
        <w:rPr>
          <w:rtl/>
        </w:rPr>
        <w:t xml:space="preserve"> </w:t>
      </w:r>
      <w:r w:rsidRPr="00C95F0D">
        <w:rPr>
          <w:rtl/>
        </w:rPr>
        <w:t>סכומים</w:t>
      </w:r>
      <w:r w:rsidR="006D6ED0">
        <w:rPr>
          <w:rtl/>
        </w:rPr>
        <w:t xml:space="preserve"> </w:t>
      </w:r>
      <w:r w:rsidRPr="00C95F0D">
        <w:rPr>
          <w:rtl/>
        </w:rPr>
        <w:t>שיאפשרו</w:t>
      </w:r>
      <w:r w:rsidR="006D6ED0">
        <w:rPr>
          <w:rtl/>
        </w:rPr>
        <w:t xml:space="preserve"> </w:t>
      </w:r>
      <w:r w:rsidRPr="00C95F0D">
        <w:rPr>
          <w:rtl/>
        </w:rPr>
        <w:t>לה לפתור בקלות רבה שורה של בעיות שכיום טוענים שאי</w:t>
      </w:r>
      <w:r w:rsidR="006D6ED0">
        <w:rPr>
          <w:rtl/>
        </w:rPr>
        <w:t>-</w:t>
      </w:r>
      <w:r w:rsidRPr="00C95F0D">
        <w:rPr>
          <w:rtl/>
        </w:rPr>
        <w:t>אפשר</w:t>
      </w:r>
      <w:r w:rsidR="006D6ED0">
        <w:rPr>
          <w:rtl/>
        </w:rPr>
        <w:t xml:space="preserve"> </w:t>
      </w:r>
      <w:r w:rsidRPr="00C95F0D">
        <w:rPr>
          <w:rtl/>
        </w:rPr>
        <w:t>למצוא להן אמצעים.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פורז (מרצ):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למה את אומרת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תמר גוז'נסקי (חד"ש):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אומרת זאת משום שב</w:t>
      </w:r>
      <w:r w:rsidR="006D6ED0">
        <w:rPr>
          <w:rtl/>
        </w:rPr>
        <w:t>-</w:t>
      </w:r>
      <w:r w:rsidRPr="00C95F0D">
        <w:rPr>
          <w:rtl/>
        </w:rPr>
        <w:t xml:space="preserve">1992 אנשים שעבדו והתאמצו במשך כל השנה </w:t>
      </w:r>
      <w:r w:rsidR="006D6ED0">
        <w:rPr>
          <w:rtl/>
        </w:rPr>
        <w:t>–</w:t>
      </w:r>
      <w:r w:rsidRPr="00C95F0D">
        <w:rPr>
          <w:rtl/>
        </w:rPr>
        <w:t xml:space="preserve"> שכרם נשחק,</w:t>
      </w:r>
      <w:r w:rsidR="006D6ED0">
        <w:rPr>
          <w:rtl/>
        </w:rPr>
        <w:t xml:space="preserve"> </w:t>
      </w:r>
      <w:r w:rsidRPr="00C95F0D">
        <w:rPr>
          <w:rtl/>
        </w:rPr>
        <w:t>אבל</w:t>
      </w:r>
      <w:r w:rsidR="006D6ED0">
        <w:rPr>
          <w:rtl/>
        </w:rPr>
        <w:t xml:space="preserve"> </w:t>
      </w:r>
      <w:r w:rsidRPr="00C95F0D">
        <w:rPr>
          <w:rtl/>
        </w:rPr>
        <w:t>מי</w:t>
      </w:r>
      <w:r w:rsidR="006D6ED0">
        <w:rPr>
          <w:rtl/>
        </w:rPr>
        <w:t xml:space="preserve"> </w:t>
      </w:r>
      <w:r w:rsidRPr="00C95F0D">
        <w:rPr>
          <w:rtl/>
        </w:rPr>
        <w:t>שטרח</w:t>
      </w:r>
      <w:r w:rsidR="006D6ED0">
        <w:rPr>
          <w:rtl/>
        </w:rPr>
        <w:t xml:space="preserve"> </w:t>
      </w:r>
      <w:r w:rsidRPr="00C95F0D">
        <w:rPr>
          <w:rtl/>
        </w:rPr>
        <w:t xml:space="preserve">לספסר בבורסה </w:t>
      </w:r>
      <w:r w:rsidR="006D6ED0">
        <w:rPr>
          <w:rtl/>
        </w:rPr>
        <w:t>–</w:t>
      </w:r>
      <w:r w:rsidRPr="00C95F0D">
        <w:rPr>
          <w:rtl/>
        </w:rPr>
        <w:t xml:space="preserve"> מובן שהכנסותיו גאו וגאו, אבל הוא לא שילם אותו מס</w:t>
      </w:r>
      <w:r w:rsidR="006D6ED0">
        <w:rPr>
          <w:rtl/>
        </w:rPr>
        <w:t xml:space="preserve"> </w:t>
      </w:r>
      <w:r w:rsidRPr="00C95F0D">
        <w:rPr>
          <w:rtl/>
        </w:rPr>
        <w:t>מינימלי,</w:t>
      </w:r>
      <w:r w:rsidR="006D6ED0">
        <w:rPr>
          <w:rtl/>
        </w:rPr>
        <w:t xml:space="preserve"> </w:t>
      </w:r>
      <w:r w:rsidRPr="00C95F0D">
        <w:rPr>
          <w:rtl/>
        </w:rPr>
        <w:t>לדעתי,</w:t>
      </w:r>
      <w:r w:rsidR="006D6ED0">
        <w:rPr>
          <w:rtl/>
        </w:rPr>
        <w:t xml:space="preserve"> </w:t>
      </w:r>
      <w:r w:rsidRPr="00C95F0D">
        <w:rPr>
          <w:rtl/>
        </w:rPr>
        <w:t>שהוא חיוני במדינה מתוקנת. יש הרבה מאוד מדינות מתוקנות שהטילו</w:t>
      </w:r>
      <w:r w:rsidR="006D6ED0">
        <w:rPr>
          <w:rtl/>
        </w:rPr>
        <w:t xml:space="preserve"> </w:t>
      </w:r>
      <w:r w:rsidRPr="00C95F0D">
        <w:rPr>
          <w:rtl/>
        </w:rPr>
        <w:t>מס כזה. כל הניסיונות להפחיד, לדעתי אין להם מקום.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פורז (מרצ):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צריך לעשות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בין קפיטליזם ובין קומוניזם.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זה רעיון.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ענת מאור (מרצ):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יש עוד דברים באמצע.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תמר גוז'נסקי (חד"ש):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ועתה</w:t>
      </w:r>
      <w:r w:rsidR="006D6ED0">
        <w:rPr>
          <w:rtl/>
        </w:rPr>
        <w:t xml:space="preserve"> </w:t>
      </w:r>
      <w:r w:rsidRPr="00C95F0D">
        <w:rPr>
          <w:rtl/>
        </w:rPr>
        <w:t>לחוק</w:t>
      </w:r>
      <w:r w:rsidR="006D6ED0">
        <w:rPr>
          <w:rtl/>
        </w:rPr>
        <w:t xml:space="preserve"> </w:t>
      </w:r>
      <w:r w:rsidRPr="00C95F0D">
        <w:rPr>
          <w:rtl/>
        </w:rPr>
        <w:t>השני, העוסק ברכישה לצורכי ציבור. אני רוצה לשוב ולהדגיש, שבמשך</w:t>
      </w:r>
      <w:r w:rsidR="006D6ED0">
        <w:rPr>
          <w:rtl/>
        </w:rPr>
        <w:t xml:space="preserve"> </w:t>
      </w:r>
      <w:r w:rsidRPr="00C95F0D">
        <w:rPr>
          <w:rtl/>
        </w:rPr>
        <w:t>שנים רבות וגם היום נעשה שימוש לרעה במושג רכישה לצורכי ציבור.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להזכיר</w:t>
      </w:r>
      <w:r w:rsidR="006D6ED0">
        <w:rPr>
          <w:rtl/>
        </w:rPr>
        <w:t xml:space="preserve"> </w:t>
      </w:r>
      <w:r w:rsidRPr="00C95F0D">
        <w:rPr>
          <w:rtl/>
        </w:rPr>
        <w:t>בהקשר</w:t>
      </w:r>
      <w:r w:rsidR="006D6ED0">
        <w:rPr>
          <w:rtl/>
        </w:rPr>
        <w:t xml:space="preserve"> </w:t>
      </w:r>
      <w:r w:rsidRPr="00C95F0D">
        <w:rPr>
          <w:rtl/>
        </w:rPr>
        <w:t>זה, נוסף על דברים אחרים שנאמרו פה על</w:t>
      </w:r>
      <w:r w:rsidR="006D6ED0">
        <w:rPr>
          <w:rtl/>
        </w:rPr>
        <w:t>-</w:t>
      </w:r>
      <w:r w:rsidRPr="00C95F0D">
        <w:rPr>
          <w:rtl/>
        </w:rPr>
        <w:t>ידי דוברים</w:t>
      </w:r>
      <w:r w:rsidR="006D6ED0">
        <w:rPr>
          <w:rtl/>
        </w:rPr>
        <w:t xml:space="preserve"> </w:t>
      </w:r>
      <w:r w:rsidRPr="00C95F0D">
        <w:rPr>
          <w:rtl/>
        </w:rPr>
        <w:t>קודמים,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המקרה של הכפר רמיה, שעד היום בעייתו לא נפתרה. במקרה של הכפר רמיה,</w:t>
      </w:r>
      <w:r w:rsidR="006D6ED0">
        <w:rPr>
          <w:rtl/>
        </w:rPr>
        <w:t xml:space="preserve"> </w:t>
      </w:r>
      <w:r w:rsidRPr="00C95F0D">
        <w:rPr>
          <w:rtl/>
        </w:rPr>
        <w:t>האדמה</w:t>
      </w:r>
      <w:r w:rsidR="006D6ED0">
        <w:rPr>
          <w:rtl/>
        </w:rPr>
        <w:t xml:space="preserve"> </w:t>
      </w:r>
      <w:r w:rsidRPr="00C95F0D">
        <w:rPr>
          <w:rtl/>
        </w:rPr>
        <w:t>שהיתה</w:t>
      </w:r>
      <w:r w:rsidR="006D6ED0">
        <w:rPr>
          <w:rtl/>
        </w:rPr>
        <w:t xml:space="preserve"> </w:t>
      </w:r>
      <w:r w:rsidRPr="00C95F0D">
        <w:rPr>
          <w:rtl/>
        </w:rPr>
        <w:t>רכושן</w:t>
      </w:r>
      <w:r w:rsidR="006D6ED0">
        <w:rPr>
          <w:rtl/>
        </w:rPr>
        <w:t xml:space="preserve"> </w:t>
      </w:r>
      <w:r w:rsidRPr="00C95F0D">
        <w:rPr>
          <w:rtl/>
        </w:rPr>
        <w:t>הרשום</w:t>
      </w:r>
      <w:r w:rsidR="006D6ED0">
        <w:rPr>
          <w:rtl/>
        </w:rPr>
        <w:t xml:space="preserve"> </w:t>
      </w:r>
      <w:r w:rsidRPr="00C95F0D">
        <w:rPr>
          <w:rtl/>
        </w:rPr>
        <w:t>בטאבו</w:t>
      </w:r>
      <w:r w:rsidR="006D6ED0">
        <w:rPr>
          <w:rtl/>
        </w:rPr>
        <w:t xml:space="preserve"> </w:t>
      </w:r>
      <w:r w:rsidRPr="00C95F0D">
        <w:rPr>
          <w:rtl/>
        </w:rPr>
        <w:t>של המשפחות הגרות בכפר הקטן הזה הופקעה רשמית</w:t>
      </w:r>
      <w:r w:rsidR="006D6ED0">
        <w:rPr>
          <w:rtl/>
        </w:rPr>
        <w:t xml:space="preserve"> </w:t>
      </w:r>
      <w:r w:rsidRPr="00C95F0D">
        <w:rPr>
          <w:rtl/>
        </w:rPr>
        <w:t>לצורכי</w:t>
      </w:r>
      <w:r w:rsidR="006D6ED0">
        <w:rPr>
          <w:rtl/>
        </w:rPr>
        <w:t xml:space="preserve"> </w:t>
      </w:r>
      <w:r w:rsidRPr="00C95F0D">
        <w:rPr>
          <w:rtl/>
        </w:rPr>
        <w:t>ציבור.</w:t>
      </w:r>
      <w:r w:rsidR="006D6ED0">
        <w:rPr>
          <w:rtl/>
        </w:rPr>
        <w:t xml:space="preserve"> </w:t>
      </w:r>
      <w:r w:rsidRPr="00C95F0D">
        <w:rPr>
          <w:rtl/>
        </w:rPr>
        <w:t>אבל</w:t>
      </w:r>
      <w:r w:rsidR="006D6ED0">
        <w:rPr>
          <w:rtl/>
        </w:rPr>
        <w:t xml:space="preserve"> </w:t>
      </w:r>
      <w:r w:rsidRPr="00C95F0D">
        <w:rPr>
          <w:rtl/>
        </w:rPr>
        <w:t>באופן מעשי היא הופקעה לצורך הקמתה של שכונה יהודית, בעבור</w:t>
      </w:r>
      <w:r w:rsidR="006D6ED0">
        <w:rPr>
          <w:rtl/>
        </w:rPr>
        <w:t xml:space="preserve"> </w:t>
      </w:r>
      <w:r w:rsidRPr="00C95F0D">
        <w:rPr>
          <w:rtl/>
        </w:rPr>
        <w:t>עולים</w:t>
      </w:r>
      <w:r w:rsidR="006D6ED0">
        <w:rPr>
          <w:rtl/>
        </w:rPr>
        <w:t xml:space="preserve"> </w:t>
      </w:r>
      <w:r w:rsidRPr="00C95F0D">
        <w:rPr>
          <w:rtl/>
        </w:rPr>
        <w:t>חדשים.</w:t>
      </w:r>
      <w:r w:rsidR="006D6ED0">
        <w:rPr>
          <w:rtl/>
        </w:rPr>
        <w:t xml:space="preserve"> </w:t>
      </w:r>
      <w:r w:rsidRPr="00C95F0D">
        <w:rPr>
          <w:rtl/>
        </w:rPr>
        <w:t>אין עיני צרה בעולים חדשים ולא בבנייה לעולים חדשים. אבל, אי</w:t>
      </w:r>
      <w:r w:rsidR="006D6ED0">
        <w:rPr>
          <w:rtl/>
        </w:rPr>
        <w:t>-</w:t>
      </w:r>
      <w:r w:rsidRPr="00C95F0D">
        <w:rPr>
          <w:rtl/>
        </w:rPr>
        <w:t>אפשר</w:t>
      </w:r>
      <w:r w:rsidR="006D6ED0">
        <w:rPr>
          <w:rtl/>
        </w:rPr>
        <w:t xml:space="preserve"> </w:t>
      </w:r>
      <w:r w:rsidRPr="00C95F0D">
        <w:rPr>
          <w:rtl/>
        </w:rPr>
        <w:t>במדינה מתוקנת להפקיע מאזרחים בני לאום אחד בתואנה של צורכי ציבור, כאילו הם אינם</w:t>
      </w:r>
      <w:r w:rsidR="006D6ED0">
        <w:rPr>
          <w:rtl/>
        </w:rPr>
        <w:t xml:space="preserve"> </w:t>
      </w:r>
      <w:r w:rsidRPr="00C95F0D">
        <w:rPr>
          <w:rtl/>
        </w:rPr>
        <w:t>חלק מהציבור.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לכן,</w:t>
      </w:r>
      <w:r w:rsidR="006D6ED0">
        <w:rPr>
          <w:rtl/>
        </w:rPr>
        <w:t xml:space="preserve"> </w:t>
      </w:r>
      <w:r w:rsidRPr="00C95F0D">
        <w:rPr>
          <w:rtl/>
        </w:rPr>
        <w:t>במקרה</w:t>
      </w:r>
      <w:r w:rsidR="006D6ED0">
        <w:rPr>
          <w:rtl/>
        </w:rPr>
        <w:t xml:space="preserve"> </w:t>
      </w:r>
      <w:r w:rsidRPr="00C95F0D">
        <w:rPr>
          <w:rtl/>
        </w:rPr>
        <w:t>הזה של הכפר רמיה, במקרה של אדמות התושבים הערבים הבדואים בנגב</w:t>
      </w:r>
      <w:r w:rsidR="006D6ED0">
        <w:rPr>
          <w:rtl/>
        </w:rPr>
        <w:t xml:space="preserve"> </w:t>
      </w:r>
      <w:r w:rsidRPr="00C95F0D">
        <w:rPr>
          <w:rtl/>
        </w:rPr>
        <w:t>ובמקרים</w:t>
      </w:r>
      <w:r w:rsidR="006D6ED0">
        <w:rPr>
          <w:rtl/>
        </w:rPr>
        <w:t xml:space="preserve"> </w:t>
      </w:r>
      <w:r w:rsidRPr="00C95F0D">
        <w:rPr>
          <w:rtl/>
        </w:rPr>
        <w:t>רבים</w:t>
      </w:r>
      <w:r w:rsidR="006D6ED0">
        <w:rPr>
          <w:rtl/>
        </w:rPr>
        <w:t xml:space="preserve"> </w:t>
      </w:r>
      <w:r w:rsidRPr="00C95F0D">
        <w:rPr>
          <w:rtl/>
        </w:rPr>
        <w:t>אחרים,</w:t>
      </w:r>
      <w:r w:rsidR="006D6ED0">
        <w:rPr>
          <w:rtl/>
        </w:rPr>
        <w:t xml:space="preserve"> </w:t>
      </w:r>
      <w:r w:rsidRPr="00C95F0D">
        <w:rPr>
          <w:rtl/>
        </w:rPr>
        <w:t>כאשר ההפקעה נעשתה תוך גרימת נזק מיידי לאותם תושבים, אני</w:t>
      </w:r>
      <w:r w:rsidR="006D6ED0">
        <w:rPr>
          <w:rtl/>
        </w:rPr>
        <w:t xml:space="preserve"> </w:t>
      </w:r>
      <w:r w:rsidRPr="00C95F0D">
        <w:rPr>
          <w:rtl/>
        </w:rPr>
        <w:t>חושבת</w:t>
      </w:r>
      <w:r w:rsidR="006D6ED0">
        <w:rPr>
          <w:rtl/>
        </w:rPr>
        <w:t xml:space="preserve"> </w:t>
      </w:r>
      <w:r w:rsidRPr="00C95F0D">
        <w:rPr>
          <w:rtl/>
        </w:rPr>
        <w:t>שמן</w:t>
      </w:r>
      <w:r w:rsidR="006D6ED0">
        <w:rPr>
          <w:rtl/>
        </w:rPr>
        <w:t xml:space="preserve"> </w:t>
      </w:r>
      <w:r w:rsidRPr="00C95F0D">
        <w:rPr>
          <w:rtl/>
        </w:rPr>
        <w:t>הראוי</w:t>
      </w:r>
      <w:r w:rsidR="006D6ED0">
        <w:rPr>
          <w:rtl/>
        </w:rPr>
        <w:t xml:space="preserve"> </w:t>
      </w:r>
      <w:r w:rsidRPr="00C95F0D">
        <w:rPr>
          <w:rtl/>
        </w:rPr>
        <w:t>כי</w:t>
      </w:r>
      <w:r w:rsidR="006D6ED0">
        <w:rPr>
          <w:rtl/>
        </w:rPr>
        <w:t xml:space="preserve"> </w:t>
      </w:r>
      <w:r w:rsidRPr="00C95F0D">
        <w:rPr>
          <w:rtl/>
        </w:rPr>
        <w:t>ההפקעות</w:t>
      </w:r>
      <w:r w:rsidR="006D6ED0">
        <w:rPr>
          <w:rtl/>
        </w:rPr>
        <w:t xml:space="preserve"> </w:t>
      </w:r>
      <w:r w:rsidRPr="00C95F0D">
        <w:rPr>
          <w:rtl/>
        </w:rPr>
        <w:t>האלה יבוטלו מייד, ולא לגרום לנישול נמשך במדינת</w:t>
      </w:r>
      <w:r w:rsidR="006D6ED0">
        <w:rPr>
          <w:rtl/>
        </w:rPr>
        <w:t xml:space="preserve"> </w:t>
      </w:r>
      <w:r w:rsidRPr="00C95F0D">
        <w:rPr>
          <w:rtl/>
        </w:rPr>
        <w:t>ישראל.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מודה</w:t>
      </w:r>
      <w:r w:rsidR="006D6ED0">
        <w:rPr>
          <w:rtl/>
        </w:rPr>
        <w:t xml:space="preserve"> </w:t>
      </w:r>
      <w:r w:rsidRPr="00C95F0D">
        <w:rPr>
          <w:rtl/>
        </w:rPr>
        <w:t>לחברת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תמר גוז'נסקי.</w:t>
      </w:r>
      <w:r w:rsidR="006D6ED0">
        <w:rPr>
          <w:rtl/>
        </w:rPr>
        <w:t xml:space="preserve"> </w:t>
      </w:r>
      <w:r w:rsidRPr="00C95F0D">
        <w:rPr>
          <w:rtl/>
        </w:rPr>
        <w:t>רשות הדיבור לחבר הכנסת יגאל ביבי,</w:t>
      </w:r>
      <w:r w:rsidR="006D6ED0">
        <w:rPr>
          <w:rtl/>
        </w:rPr>
        <w:t xml:space="preserve"> </w:t>
      </w:r>
      <w:r w:rsidRPr="00C95F0D">
        <w:rPr>
          <w:rtl/>
        </w:rPr>
        <w:t>אחרון</w:t>
      </w:r>
      <w:r w:rsidR="006D6ED0">
        <w:rPr>
          <w:rtl/>
        </w:rPr>
        <w:t xml:space="preserve"> </w:t>
      </w:r>
      <w:r w:rsidRPr="00C95F0D">
        <w:rPr>
          <w:rtl/>
        </w:rPr>
        <w:t>המתדיינים בחוקים האלה; שלוש דקות, בבקשה.</w:t>
      </w:r>
      <w:r w:rsidR="006D6ED0">
        <w:rPr>
          <w:rtl/>
        </w:rPr>
        <w:t xml:space="preserve"> </w:t>
      </w:r>
      <w:r w:rsidRPr="00C95F0D">
        <w:rPr>
          <w:rtl/>
        </w:rPr>
        <w:t>אחרי כן הצבעה, אלא אם כן תבוא</w:t>
      </w:r>
      <w:r w:rsidR="006D6ED0">
        <w:rPr>
          <w:rtl/>
        </w:rPr>
        <w:t xml:space="preserve"> </w:t>
      </w:r>
      <w:r w:rsidRPr="00C95F0D">
        <w:rPr>
          <w:rtl/>
        </w:rPr>
        <w:t>דרישה אחרת.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יגאל ביבי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כבוד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כנסת</w:t>
      </w:r>
      <w:r w:rsidR="006D6ED0">
        <w:rPr>
          <w:rtl/>
        </w:rPr>
        <w:t xml:space="preserve"> </w:t>
      </w:r>
      <w:r w:rsidRPr="00C95F0D">
        <w:rPr>
          <w:rtl/>
        </w:rPr>
        <w:t>נכבדה,</w:t>
      </w:r>
      <w:r w:rsidR="006D6ED0">
        <w:rPr>
          <w:rtl/>
        </w:rPr>
        <w:t xml:space="preserve"> </w:t>
      </w:r>
      <w:r w:rsidRPr="00C95F0D">
        <w:rPr>
          <w:rtl/>
        </w:rPr>
        <w:t>אני רוצה לומר לחברת הכנסת גוז'נסקי, מדינה</w:t>
      </w:r>
      <w:r w:rsidR="006D6ED0">
        <w:rPr>
          <w:rtl/>
        </w:rPr>
        <w:t xml:space="preserve"> </w:t>
      </w:r>
      <w:r w:rsidRPr="00C95F0D">
        <w:rPr>
          <w:rtl/>
        </w:rPr>
        <w:t>מתוקנת,</w:t>
      </w:r>
      <w:r w:rsidR="006D6ED0">
        <w:rPr>
          <w:rtl/>
        </w:rPr>
        <w:t xml:space="preserve"> </w:t>
      </w:r>
      <w:r w:rsidRPr="00C95F0D">
        <w:rPr>
          <w:rtl/>
        </w:rPr>
        <w:t>ובעיקר</w:t>
      </w:r>
      <w:r w:rsidR="006D6ED0">
        <w:rPr>
          <w:rtl/>
        </w:rPr>
        <w:t xml:space="preserve"> </w:t>
      </w:r>
      <w:r w:rsidRPr="00C95F0D">
        <w:rPr>
          <w:rtl/>
        </w:rPr>
        <w:t>מדינה</w:t>
      </w:r>
      <w:r w:rsidR="006D6ED0">
        <w:rPr>
          <w:rtl/>
        </w:rPr>
        <w:t xml:space="preserve"> </w:t>
      </w:r>
      <w:r w:rsidRPr="00C95F0D">
        <w:rPr>
          <w:rtl/>
        </w:rPr>
        <w:t>חדשה, צעירה, שצריכה לתכנן את עצמה, צריכה לתכנן כבישים,</w:t>
      </w:r>
      <w:r w:rsidR="006D6ED0">
        <w:rPr>
          <w:rtl/>
        </w:rPr>
        <w:t xml:space="preserve"> </w:t>
      </w:r>
      <w:r w:rsidRPr="00C95F0D">
        <w:rPr>
          <w:rtl/>
        </w:rPr>
        <w:t>צריכה</w:t>
      </w:r>
      <w:r w:rsidR="006D6ED0">
        <w:rPr>
          <w:rtl/>
        </w:rPr>
        <w:t xml:space="preserve"> </w:t>
      </w:r>
      <w:r w:rsidRPr="00C95F0D">
        <w:rPr>
          <w:rtl/>
        </w:rPr>
        <w:t>לתכנן שכונות, צריכה לתכנן מבני ציבור, לא יכולה בלי הפקעות לצורכי ציבור.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לומר</w:t>
      </w:r>
      <w:r w:rsidR="006D6ED0">
        <w:rPr>
          <w:rtl/>
        </w:rPr>
        <w:t xml:space="preserve"> </w:t>
      </w:r>
      <w:r w:rsidRPr="00C95F0D">
        <w:rPr>
          <w:rtl/>
        </w:rPr>
        <w:t>לך,</w:t>
      </w:r>
      <w:r w:rsidR="006D6ED0">
        <w:rPr>
          <w:rtl/>
        </w:rPr>
        <w:t xml:space="preserve"> </w:t>
      </w:r>
      <w:r w:rsidRPr="00C95F0D">
        <w:rPr>
          <w:rtl/>
        </w:rPr>
        <w:t>שכראש עיר הפקעתי כ</w:t>
      </w:r>
      <w:r w:rsidR="006D6ED0">
        <w:rPr>
          <w:rtl/>
        </w:rPr>
        <w:t>-</w:t>
      </w:r>
      <w:r w:rsidR="006D6ED0" w:rsidRPr="00C95F0D">
        <w:rPr>
          <w:rtl/>
        </w:rPr>
        <w:t>40</w:t>
      </w:r>
      <w:r w:rsidR="006D6ED0">
        <w:rPr>
          <w:rtl/>
        </w:rPr>
        <w:t>%</w:t>
      </w:r>
      <w:r w:rsidRPr="00C95F0D">
        <w:rPr>
          <w:rtl/>
        </w:rPr>
        <w:t xml:space="preserve"> מכל שטח חדש מתוכנן, בלי לתת אגורה</w:t>
      </w:r>
      <w:r w:rsidR="006D6ED0">
        <w:rPr>
          <w:rtl/>
        </w:rPr>
        <w:t xml:space="preserve"> </w:t>
      </w:r>
      <w:r w:rsidRPr="00C95F0D">
        <w:rPr>
          <w:rtl/>
        </w:rPr>
        <w:t>אחת. זה החוק.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כל</w:t>
      </w:r>
      <w:r w:rsidR="006D6ED0">
        <w:rPr>
          <w:rtl/>
        </w:rPr>
        <w:t xml:space="preserve"> </w:t>
      </w:r>
      <w:r w:rsidRPr="00C95F0D">
        <w:rPr>
          <w:rtl/>
        </w:rPr>
        <w:t>רשות</w:t>
      </w:r>
      <w:r w:rsidR="006D6ED0">
        <w:rPr>
          <w:rtl/>
        </w:rPr>
        <w:t xml:space="preserve"> </w:t>
      </w:r>
      <w:r w:rsidRPr="00C95F0D">
        <w:rPr>
          <w:rtl/>
        </w:rPr>
        <w:t>תכנונית</w:t>
      </w:r>
      <w:r w:rsidR="006D6ED0">
        <w:rPr>
          <w:rtl/>
        </w:rPr>
        <w:t xml:space="preserve"> </w:t>
      </w:r>
      <w:r w:rsidRPr="00C95F0D">
        <w:rPr>
          <w:rtl/>
        </w:rPr>
        <w:t>שלא</w:t>
      </w:r>
      <w:r w:rsidR="006D6ED0">
        <w:rPr>
          <w:rtl/>
        </w:rPr>
        <w:t xml:space="preserve"> </w:t>
      </w:r>
      <w:r w:rsidRPr="00C95F0D">
        <w:rPr>
          <w:rtl/>
        </w:rPr>
        <w:t>מפקיעה,</w:t>
      </w:r>
      <w:r w:rsidR="006D6ED0">
        <w:rPr>
          <w:rtl/>
        </w:rPr>
        <w:t xml:space="preserve"> </w:t>
      </w:r>
      <w:r w:rsidRPr="00C95F0D">
        <w:rPr>
          <w:rtl/>
        </w:rPr>
        <w:t>ויש</w:t>
      </w:r>
      <w:r w:rsidR="006D6ED0">
        <w:rPr>
          <w:rtl/>
        </w:rPr>
        <w:t xml:space="preserve"> </w:t>
      </w:r>
      <w:r w:rsidRPr="00C95F0D">
        <w:rPr>
          <w:rtl/>
        </w:rPr>
        <w:t xml:space="preserve">כאלה שלא הפקיעו בעבר </w:t>
      </w:r>
      <w:r w:rsidR="006D6ED0" w:rsidRPr="00C95F0D">
        <w:rPr>
          <w:rtl/>
        </w:rPr>
        <w:t>40</w:t>
      </w:r>
      <w:r w:rsidR="006D6ED0">
        <w:rPr>
          <w:rtl/>
        </w:rPr>
        <w:t>%</w:t>
      </w:r>
      <w:r w:rsidRPr="00C95F0D">
        <w:rPr>
          <w:rtl/>
        </w:rPr>
        <w:t>, גורמת סבל</w:t>
      </w:r>
      <w:r w:rsidR="006D6ED0">
        <w:rPr>
          <w:rtl/>
        </w:rPr>
        <w:t xml:space="preserve"> </w:t>
      </w:r>
      <w:r w:rsidRPr="00C95F0D">
        <w:rPr>
          <w:rtl/>
        </w:rPr>
        <w:t>לציבור. הפקעה לצורכי ציבור נותנת איכות חיים לציבור למאות ואלפי שנים.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תמר גוז'נסקי (חד"ש):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לכל הציבור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טלב אלסאנע (מד"ע):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מתי הפקיעו מיהודים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יגאל ביבי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 אומר שצריך להפקיע מיהודים ומערבים ומכל אחד לטובת כולם.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טלב אלסאנע (מד"ע):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אתה יודע מקרה אחד שבו הפקיעו מיהודים לצורכי ציבור ערבי?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יגאל ביבי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כשהייתי ראש עיר תכננתי 250 דונם, הפקעתי </w:t>
      </w:r>
      <w:r w:rsidR="006D6ED0" w:rsidRPr="00C95F0D">
        <w:rPr>
          <w:rtl/>
        </w:rPr>
        <w:t>40</w:t>
      </w:r>
      <w:r w:rsidR="006D6ED0">
        <w:rPr>
          <w:rtl/>
        </w:rPr>
        <w:t>%</w:t>
      </w:r>
      <w:r w:rsidRPr="00C95F0D">
        <w:rPr>
          <w:rtl/>
        </w:rPr>
        <w:t xml:space="preserve"> רק מיהודים, בלי לשלם.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רענן כהן (העבודה):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טלב אלסאנע (מד"ע):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מה אתה אומר על הפקעת קרקעות ברמיה לטובת כרמיאל?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חברי הכנסת, אני חשבתי שהיום יעבור על כוחותינו יום שקט.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רענן כהן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מפקיעים אדמה. לערבים אין אדמה, אז לא מפקיעים.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יגאל ביבי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לו</w:t>
      </w:r>
      <w:r w:rsidR="006D6ED0">
        <w:rPr>
          <w:rtl/>
        </w:rPr>
        <w:t xml:space="preserve"> </w:t>
      </w:r>
      <w:r w:rsidRPr="00C95F0D">
        <w:rPr>
          <w:rtl/>
        </w:rPr>
        <w:t>ידעת</w:t>
      </w:r>
      <w:r w:rsidR="006D6ED0">
        <w:rPr>
          <w:rtl/>
        </w:rPr>
        <w:t xml:space="preserve"> </w:t>
      </w:r>
      <w:r w:rsidRPr="00C95F0D">
        <w:rPr>
          <w:rtl/>
        </w:rPr>
        <w:t>כמה</w:t>
      </w:r>
      <w:r w:rsidR="006D6ED0">
        <w:rPr>
          <w:rtl/>
        </w:rPr>
        <w:t xml:space="preserve"> </w:t>
      </w:r>
      <w:r w:rsidRPr="00C95F0D">
        <w:rPr>
          <w:rtl/>
        </w:rPr>
        <w:t>ויכוחים יש בין יישובים יהודים סמוכים על ועדות החקירה שמשרד</w:t>
      </w:r>
      <w:r w:rsidR="006D6ED0">
        <w:rPr>
          <w:rtl/>
        </w:rPr>
        <w:t xml:space="preserve"> </w:t>
      </w:r>
      <w:r w:rsidRPr="00C95F0D">
        <w:rPr>
          <w:rtl/>
        </w:rPr>
        <w:t>הפנים</w:t>
      </w:r>
      <w:r w:rsidR="006D6ED0">
        <w:rPr>
          <w:rtl/>
        </w:rPr>
        <w:t xml:space="preserve"> </w:t>
      </w:r>
      <w:r w:rsidRPr="00C95F0D">
        <w:rPr>
          <w:rtl/>
        </w:rPr>
        <w:t>מקים ומעביר קרקע מיישוב ליישוב. עמדתי בראש ועדות חקירה כאלה. יש ויכוחים</w:t>
      </w:r>
      <w:r w:rsidR="006D6ED0">
        <w:rPr>
          <w:rtl/>
        </w:rPr>
        <w:t xml:space="preserve"> </w:t>
      </w:r>
      <w:r w:rsidRPr="00C95F0D">
        <w:rPr>
          <w:rtl/>
        </w:rPr>
        <w:t>גם בין יהודים.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טלב אלסאנע (מד"ע):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מה אתה אומר על הפקעה מרמיה</w:t>
      </w:r>
      <w:r w:rsidR="006D6ED0">
        <w:rPr>
          <w:rtl/>
        </w:rPr>
        <w:t xml:space="preserve"> </w:t>
      </w:r>
      <w:r w:rsidRPr="00C95F0D">
        <w:rPr>
          <w:rtl/>
        </w:rPr>
        <w:t>לטובת כרמיאל?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יגאל ביבי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למה</w:t>
      </w:r>
      <w:r w:rsidR="006D6ED0">
        <w:rPr>
          <w:rtl/>
        </w:rPr>
        <w:t xml:space="preserve"> </w:t>
      </w:r>
      <w:r w:rsidRPr="00C95F0D">
        <w:rPr>
          <w:rtl/>
        </w:rPr>
        <w:t>לא?</w:t>
      </w:r>
      <w:r w:rsidR="006D6ED0">
        <w:rPr>
          <w:rtl/>
        </w:rPr>
        <w:t xml:space="preserve"> </w:t>
      </w:r>
      <w:r w:rsidRPr="00C95F0D">
        <w:rPr>
          <w:rtl/>
        </w:rPr>
        <w:t>אם</w:t>
      </w:r>
      <w:r w:rsidR="006D6ED0">
        <w:rPr>
          <w:rtl/>
        </w:rPr>
        <w:t xml:space="preserve"> </w:t>
      </w:r>
      <w:r w:rsidRPr="00C95F0D">
        <w:rPr>
          <w:rtl/>
        </w:rPr>
        <w:t>שר</w:t>
      </w:r>
      <w:r w:rsidR="006D6ED0">
        <w:rPr>
          <w:rtl/>
        </w:rPr>
        <w:t xml:space="preserve"> </w:t>
      </w:r>
      <w:r w:rsidRPr="00C95F0D">
        <w:rPr>
          <w:rtl/>
        </w:rPr>
        <w:t>הפנים</w:t>
      </w:r>
      <w:r w:rsidR="006D6ED0">
        <w:rPr>
          <w:rtl/>
        </w:rPr>
        <w:t xml:space="preserve"> </w:t>
      </w:r>
      <w:r w:rsidRPr="00C95F0D">
        <w:rPr>
          <w:rtl/>
        </w:rPr>
        <w:t>מקים ועדת חקירה לסידור גבולות, והוא רואה שבמועצה</w:t>
      </w:r>
      <w:r w:rsidR="006D6ED0">
        <w:rPr>
          <w:rtl/>
        </w:rPr>
        <w:t xml:space="preserve"> </w:t>
      </w:r>
      <w:r w:rsidRPr="00C95F0D">
        <w:rPr>
          <w:rtl/>
        </w:rPr>
        <w:t>מסוימת</w:t>
      </w:r>
      <w:r w:rsidR="006D6ED0">
        <w:rPr>
          <w:rtl/>
        </w:rPr>
        <w:t xml:space="preserve"> </w:t>
      </w:r>
      <w:r w:rsidRPr="00C95F0D">
        <w:rPr>
          <w:rtl/>
        </w:rPr>
        <w:t>יש</w:t>
      </w:r>
      <w:r w:rsidR="006D6ED0">
        <w:rPr>
          <w:rtl/>
        </w:rPr>
        <w:t xml:space="preserve"> </w:t>
      </w:r>
      <w:r w:rsidRPr="00C95F0D">
        <w:rPr>
          <w:rtl/>
        </w:rPr>
        <w:t>30,000 דונם ל</w:t>
      </w:r>
      <w:r w:rsidR="006D6ED0">
        <w:rPr>
          <w:rtl/>
        </w:rPr>
        <w:t>-</w:t>
      </w:r>
      <w:r w:rsidRPr="00C95F0D">
        <w:rPr>
          <w:rtl/>
        </w:rPr>
        <w:t>1,000 תושבים ובמועצה מקומית אחרת יש 20,000 דונם, הוא</w:t>
      </w:r>
      <w:r w:rsidR="006D6ED0">
        <w:rPr>
          <w:rtl/>
        </w:rPr>
        <w:t xml:space="preserve"> </w:t>
      </w:r>
      <w:r w:rsidRPr="00C95F0D">
        <w:rPr>
          <w:rtl/>
        </w:rPr>
        <w:t>יכול לשנות תחומים, הוא יכול לשנות דברים.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טלב אלסאנע (מד"ע):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 חושב שהשאלה נשאלה שלוש פעמים, תן לנואם לסיים את דבריו.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יגאל ביבי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כמה פעמים אפשר לשאול?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אבל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כל</w:t>
      </w:r>
      <w:r w:rsidR="006D6ED0">
        <w:rPr>
          <w:rtl/>
        </w:rPr>
        <w:t xml:space="preserve"> </w:t>
      </w:r>
      <w:r w:rsidRPr="00C95F0D">
        <w:rPr>
          <w:rtl/>
        </w:rPr>
        <w:t>הזכות</w:t>
      </w:r>
      <w:r w:rsidR="006D6ED0">
        <w:rPr>
          <w:rtl/>
        </w:rPr>
        <w:t xml:space="preserve"> </w:t>
      </w:r>
      <w:r w:rsidRPr="00C95F0D">
        <w:rPr>
          <w:rtl/>
        </w:rPr>
        <w:t>שיש למדינה ולרשויות, חייבים לתת את הפיצוי הנכון, בזמן</w:t>
      </w:r>
      <w:r w:rsidR="006D6ED0">
        <w:rPr>
          <w:rtl/>
        </w:rPr>
        <w:t xml:space="preserve"> </w:t>
      </w:r>
      <w:r w:rsidRPr="00C95F0D">
        <w:rPr>
          <w:rtl/>
        </w:rPr>
        <w:t>הנכון.</w:t>
      </w:r>
      <w:r w:rsidR="006D6ED0">
        <w:rPr>
          <w:rtl/>
        </w:rPr>
        <w:t xml:space="preserve"> </w:t>
      </w:r>
      <w:r w:rsidRPr="00C95F0D">
        <w:rPr>
          <w:rtl/>
        </w:rPr>
        <w:t>זמן זה כסף. אם עשר שנים לא משלמים לאדם את כספו ועכשיו רוצים להאריך, זה</w:t>
      </w:r>
      <w:r w:rsidR="006D6ED0">
        <w:rPr>
          <w:rtl/>
        </w:rPr>
        <w:t xml:space="preserve"> </w:t>
      </w:r>
      <w:r w:rsidRPr="00C95F0D">
        <w:rPr>
          <w:rtl/>
        </w:rPr>
        <w:t>דבר חמור.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צדק</w:t>
      </w:r>
      <w:r w:rsidR="006D6ED0">
        <w:rPr>
          <w:rtl/>
        </w:rPr>
        <w:t xml:space="preserve"> </w:t>
      </w:r>
      <w:r w:rsidRPr="00C95F0D">
        <w:rPr>
          <w:rtl/>
        </w:rPr>
        <w:t>שכני,</w:t>
      </w:r>
      <w:r w:rsidR="006D6ED0">
        <w:rPr>
          <w:rtl/>
        </w:rPr>
        <w:t xml:space="preserve"> </w:t>
      </w: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גולדשמידט,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ההפקעה</w:t>
      </w:r>
      <w:r w:rsidR="006D6ED0">
        <w:rPr>
          <w:rtl/>
        </w:rPr>
        <w:t xml:space="preserve"> </w:t>
      </w:r>
      <w:r w:rsidRPr="00C95F0D">
        <w:rPr>
          <w:rtl/>
        </w:rPr>
        <w:t>הגדולה,</w:t>
      </w:r>
      <w:r w:rsidR="006D6ED0">
        <w:rPr>
          <w:rtl/>
        </w:rPr>
        <w:t xml:space="preserve"> </w:t>
      </w:r>
      <w:r w:rsidRPr="00C95F0D">
        <w:rPr>
          <w:rtl/>
        </w:rPr>
        <w:t>כשיישובים שלמים,</w:t>
      </w:r>
      <w:r w:rsidR="006D6ED0">
        <w:rPr>
          <w:rtl/>
        </w:rPr>
        <w:t xml:space="preserve"> </w:t>
      </w:r>
      <w:r w:rsidRPr="00C95F0D">
        <w:rPr>
          <w:rtl/>
        </w:rPr>
        <w:t>קיבוצים,</w:t>
      </w:r>
      <w:r w:rsidR="006D6ED0">
        <w:rPr>
          <w:rtl/>
        </w:rPr>
        <w:t xml:space="preserve"> </w:t>
      </w:r>
      <w:r w:rsidRPr="00C95F0D">
        <w:rPr>
          <w:rtl/>
        </w:rPr>
        <w:t>מושבים,</w:t>
      </w:r>
      <w:r w:rsidR="006D6ED0">
        <w:rPr>
          <w:rtl/>
        </w:rPr>
        <w:t xml:space="preserve"> </w:t>
      </w:r>
      <w:r w:rsidRPr="00C95F0D">
        <w:rPr>
          <w:rtl/>
        </w:rPr>
        <w:t>ערים,</w:t>
      </w:r>
      <w:r w:rsidR="006D6ED0">
        <w:rPr>
          <w:rtl/>
        </w:rPr>
        <w:t xml:space="preserve"> </w:t>
      </w:r>
      <w:r w:rsidRPr="00C95F0D">
        <w:rPr>
          <w:rtl/>
        </w:rPr>
        <w:t>ייהרסו</w:t>
      </w:r>
      <w:r w:rsidR="006D6ED0">
        <w:rPr>
          <w:rtl/>
        </w:rPr>
        <w:t xml:space="preserve"> </w:t>
      </w:r>
      <w:r w:rsidRPr="00C95F0D">
        <w:rPr>
          <w:rtl/>
        </w:rPr>
        <w:t>בהפקעה</w:t>
      </w:r>
      <w:r w:rsidR="006D6ED0">
        <w:rPr>
          <w:rtl/>
        </w:rPr>
        <w:t xml:space="preserve"> </w:t>
      </w:r>
      <w:r w:rsidRPr="00C95F0D">
        <w:rPr>
          <w:rtl/>
        </w:rPr>
        <w:t>לכביש חוצה</w:t>
      </w:r>
      <w:r w:rsidR="006D6ED0">
        <w:rPr>
          <w:rtl/>
        </w:rPr>
        <w:t>-</w:t>
      </w:r>
      <w:r w:rsidRPr="00C95F0D">
        <w:rPr>
          <w:rtl/>
        </w:rPr>
        <w:t>ישראל, נצטרך לקראת הקריאה</w:t>
      </w:r>
      <w:r w:rsidR="006D6ED0">
        <w:rPr>
          <w:rtl/>
        </w:rPr>
        <w:t xml:space="preserve"> </w:t>
      </w:r>
      <w:r w:rsidRPr="00C95F0D">
        <w:rPr>
          <w:rtl/>
        </w:rPr>
        <w:t>השנייה והקריאה השלישית לדון בנושא.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מלה</w:t>
      </w:r>
      <w:r w:rsidR="006D6ED0">
        <w:rPr>
          <w:rtl/>
        </w:rPr>
        <w:t xml:space="preserve"> </w:t>
      </w:r>
      <w:r w:rsidRPr="00C95F0D">
        <w:rPr>
          <w:rtl/>
        </w:rPr>
        <w:t>אחרונה בעניין המלוות. לדעתי, זאת שערורייה שמיליונים רבים מונחים בבנק</w:t>
      </w:r>
      <w:r w:rsidR="006D6ED0">
        <w:rPr>
          <w:rtl/>
        </w:rPr>
        <w:t xml:space="preserve"> </w:t>
      </w:r>
      <w:r w:rsidRPr="00C95F0D">
        <w:rPr>
          <w:rtl/>
        </w:rPr>
        <w:t>ישראל</w:t>
      </w:r>
      <w:r w:rsidR="006D6ED0">
        <w:rPr>
          <w:rtl/>
        </w:rPr>
        <w:t xml:space="preserve"> </w:t>
      </w:r>
      <w:r w:rsidRPr="00C95F0D">
        <w:rPr>
          <w:rtl/>
        </w:rPr>
        <w:t>ועדיין לא מסבירים לציבור את זכותו ולא מפרסמים. לא מקובל עלי האמור בדברי</w:t>
      </w:r>
      <w:r w:rsidR="006D6ED0">
        <w:rPr>
          <w:rtl/>
        </w:rPr>
        <w:t xml:space="preserve"> </w:t>
      </w:r>
      <w:r w:rsidRPr="00C95F0D">
        <w:rPr>
          <w:rtl/>
        </w:rPr>
        <w:t>ההסבר, ש"הפרסום ברשומות לפי סעיף 6 לחוק הינו הצהרתי בלבד ואינו כולל מידע מהותי</w:t>
      </w:r>
      <w:r w:rsidR="006D6ED0">
        <w:rPr>
          <w:rtl/>
        </w:rPr>
        <w:t xml:space="preserve"> </w:t>
      </w:r>
      <w:r w:rsidRPr="00C95F0D">
        <w:rPr>
          <w:rtl/>
        </w:rPr>
        <w:t>העשוי</w:t>
      </w:r>
      <w:r w:rsidR="006D6ED0">
        <w:rPr>
          <w:rtl/>
        </w:rPr>
        <w:t xml:space="preserve"> </w:t>
      </w:r>
      <w:r w:rsidRPr="00C95F0D">
        <w:rPr>
          <w:rtl/>
        </w:rPr>
        <w:t>לעניין</w:t>
      </w:r>
      <w:r w:rsidR="006D6ED0">
        <w:rPr>
          <w:rtl/>
        </w:rPr>
        <w:t xml:space="preserve"> </w:t>
      </w:r>
      <w:r w:rsidRPr="00C95F0D">
        <w:rPr>
          <w:rtl/>
        </w:rPr>
        <w:t>את הציבור, ולכן מוצע לקבוע חובת פרסום בעיתונות בלבד". לדעתי, זה</w:t>
      </w:r>
      <w:r w:rsidR="006D6ED0">
        <w:rPr>
          <w:rtl/>
        </w:rPr>
        <w:t xml:space="preserve"> </w:t>
      </w:r>
      <w:r w:rsidRPr="00C95F0D">
        <w:rPr>
          <w:rtl/>
        </w:rPr>
        <w:t>תקדים</w:t>
      </w:r>
      <w:r w:rsidR="006D6ED0">
        <w:rPr>
          <w:rtl/>
        </w:rPr>
        <w:t xml:space="preserve"> </w:t>
      </w:r>
      <w:r w:rsidRPr="00C95F0D">
        <w:rPr>
          <w:rtl/>
        </w:rPr>
        <w:t>מסוכן.</w:t>
      </w:r>
      <w:r w:rsidR="006D6ED0">
        <w:rPr>
          <w:rtl/>
        </w:rPr>
        <w:t xml:space="preserve"> </w:t>
      </w:r>
      <w:r w:rsidRPr="00C95F0D">
        <w:rPr>
          <w:rtl/>
        </w:rPr>
        <w:t>צריך</w:t>
      </w:r>
      <w:r w:rsidR="006D6ED0">
        <w:rPr>
          <w:rtl/>
        </w:rPr>
        <w:t xml:space="preserve"> </w:t>
      </w:r>
      <w:r w:rsidRPr="00C95F0D">
        <w:rPr>
          <w:rtl/>
        </w:rPr>
        <w:t>להיות</w:t>
      </w:r>
      <w:r w:rsidR="006D6ED0">
        <w:rPr>
          <w:rtl/>
        </w:rPr>
        <w:t xml:space="preserve"> </w:t>
      </w:r>
      <w:r w:rsidRPr="00C95F0D">
        <w:rPr>
          <w:rtl/>
        </w:rPr>
        <w:t>כל</w:t>
      </w:r>
      <w:r w:rsidR="006D6ED0">
        <w:rPr>
          <w:rtl/>
        </w:rPr>
        <w:t xml:space="preserve"> </w:t>
      </w:r>
      <w:r w:rsidRPr="00C95F0D">
        <w:rPr>
          <w:rtl/>
        </w:rPr>
        <w:t>פרסום</w:t>
      </w:r>
      <w:r w:rsidR="006D6ED0">
        <w:rPr>
          <w:rtl/>
        </w:rPr>
        <w:t xml:space="preserve"> </w:t>
      </w:r>
      <w:r w:rsidRPr="00C95F0D">
        <w:rPr>
          <w:rtl/>
        </w:rPr>
        <w:t>אפשרי.</w:t>
      </w:r>
      <w:r w:rsidR="006D6ED0">
        <w:rPr>
          <w:rtl/>
        </w:rPr>
        <w:t xml:space="preserve"> </w:t>
      </w:r>
      <w:r w:rsidRPr="00C95F0D">
        <w:rPr>
          <w:rtl/>
        </w:rPr>
        <w:t>יש רבים שקוראים את רשומות, יש</w:t>
      </w:r>
      <w:r w:rsidR="006D6ED0">
        <w:rPr>
          <w:rtl/>
        </w:rPr>
        <w:t xml:space="preserve"> </w:t>
      </w:r>
      <w:r w:rsidRPr="00C95F0D">
        <w:rPr>
          <w:rtl/>
        </w:rPr>
        <w:t>עורכי</w:t>
      </w:r>
      <w:r w:rsidR="006D6ED0">
        <w:rPr>
          <w:rtl/>
        </w:rPr>
        <w:t>-</w:t>
      </w:r>
      <w:r w:rsidRPr="00C95F0D">
        <w:rPr>
          <w:rtl/>
        </w:rPr>
        <w:t>דין,</w:t>
      </w:r>
      <w:r w:rsidR="006D6ED0">
        <w:rPr>
          <w:rtl/>
        </w:rPr>
        <w:t xml:space="preserve"> </w:t>
      </w:r>
      <w:r w:rsidRPr="00C95F0D">
        <w:rPr>
          <w:rtl/>
        </w:rPr>
        <w:t>רואי</w:t>
      </w:r>
      <w:r w:rsidR="006D6ED0">
        <w:rPr>
          <w:rtl/>
        </w:rPr>
        <w:t>-</w:t>
      </w:r>
      <w:r w:rsidRPr="00C95F0D">
        <w:rPr>
          <w:rtl/>
        </w:rPr>
        <w:t>חשבון,</w:t>
      </w:r>
      <w:r w:rsidR="006D6ED0">
        <w:rPr>
          <w:rtl/>
        </w:rPr>
        <w:t xml:space="preserve"> </w:t>
      </w:r>
      <w:r w:rsidRPr="00C95F0D">
        <w:rPr>
          <w:rtl/>
        </w:rPr>
        <w:t>הם</w:t>
      </w:r>
      <w:r w:rsidR="006D6ED0">
        <w:rPr>
          <w:rtl/>
        </w:rPr>
        <w:t xml:space="preserve"> </w:t>
      </w:r>
      <w:r w:rsidRPr="00C95F0D">
        <w:rPr>
          <w:rtl/>
        </w:rPr>
        <w:t>מקבלים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הפרסום</w:t>
      </w:r>
      <w:r w:rsidR="006D6ED0">
        <w:rPr>
          <w:rtl/>
        </w:rPr>
        <w:t xml:space="preserve"> </w:t>
      </w:r>
      <w:r w:rsidRPr="00C95F0D">
        <w:rPr>
          <w:rtl/>
        </w:rPr>
        <w:t>ועוקבים</w:t>
      </w:r>
      <w:r w:rsidR="006D6ED0">
        <w:rPr>
          <w:rtl/>
        </w:rPr>
        <w:t xml:space="preserve"> </w:t>
      </w:r>
      <w:r w:rsidRPr="00C95F0D">
        <w:rPr>
          <w:rtl/>
        </w:rPr>
        <w:t>אחריו אולי יותר מאשר</w:t>
      </w:r>
      <w:r w:rsidR="006D6ED0">
        <w:rPr>
          <w:rtl/>
        </w:rPr>
        <w:t xml:space="preserve"> </w:t>
      </w:r>
      <w:r w:rsidRPr="00C95F0D">
        <w:rPr>
          <w:rtl/>
        </w:rPr>
        <w:t>בעיתונות המקומית. אני לא מבין את הגישה של המעטת פרסום בעניין זכויות של אזרחים.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הרעת</w:t>
      </w:r>
      <w:r w:rsidR="006D6ED0">
        <w:rPr>
          <w:rtl/>
        </w:rPr>
        <w:t xml:space="preserve"> </w:t>
      </w:r>
      <w:r w:rsidRPr="00C95F0D">
        <w:rPr>
          <w:rtl/>
        </w:rPr>
        <w:t>התנאים של מלוות היא דבר חמור. המלווה שגובים הוא חוזה, וחוזה אי</w:t>
      </w:r>
      <w:r w:rsidR="006D6ED0">
        <w:rPr>
          <w:rtl/>
        </w:rPr>
        <w:t>-</w:t>
      </w:r>
      <w:r w:rsidRPr="00C95F0D">
        <w:rPr>
          <w:rtl/>
        </w:rPr>
        <w:t>אפשר</w:t>
      </w:r>
      <w:r w:rsidR="006D6ED0">
        <w:rPr>
          <w:rtl/>
        </w:rPr>
        <w:t xml:space="preserve"> </w:t>
      </w:r>
      <w:r w:rsidRPr="00C95F0D">
        <w:rPr>
          <w:rtl/>
        </w:rPr>
        <w:t>להפר חד</w:t>
      </w:r>
      <w:r w:rsidR="006D6ED0">
        <w:rPr>
          <w:rtl/>
        </w:rPr>
        <w:t>-</w:t>
      </w:r>
      <w:r w:rsidRPr="00C95F0D">
        <w:rPr>
          <w:rtl/>
        </w:rPr>
        <w:t>צדדית.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תודה</w:t>
      </w:r>
      <w:r w:rsidR="006D6ED0">
        <w:rPr>
          <w:rtl/>
        </w:rPr>
        <w:t xml:space="preserve"> </w:t>
      </w:r>
      <w:r w:rsidRPr="00C95F0D">
        <w:rPr>
          <w:rtl/>
        </w:rPr>
        <w:t>רבה.</w:t>
      </w:r>
      <w:r w:rsidR="006D6ED0">
        <w:rPr>
          <w:rtl/>
        </w:rPr>
        <w:t xml:space="preserve"> </w:t>
      </w:r>
      <w:r w:rsidRPr="00C95F0D">
        <w:rPr>
          <w:rtl/>
        </w:rPr>
        <w:t>חברי</w:t>
      </w:r>
      <w:r w:rsidR="006D6ED0">
        <w:rPr>
          <w:rtl/>
        </w:rPr>
        <w:t xml:space="preserve"> </w:t>
      </w:r>
      <w:r w:rsidRPr="00C95F0D">
        <w:rPr>
          <w:rtl/>
        </w:rPr>
        <w:t>הכנסת,</w:t>
      </w:r>
      <w:r w:rsidR="006D6ED0">
        <w:rPr>
          <w:rtl/>
        </w:rPr>
        <w:t xml:space="preserve"> </w:t>
      </w:r>
      <w:r w:rsidRPr="00C95F0D">
        <w:rPr>
          <w:rtl/>
        </w:rPr>
        <w:t>אנחנו</w:t>
      </w:r>
      <w:r w:rsidR="006D6ED0">
        <w:rPr>
          <w:rtl/>
        </w:rPr>
        <w:t xml:space="preserve"> </w:t>
      </w:r>
      <w:r w:rsidRPr="00C95F0D">
        <w:rPr>
          <w:rtl/>
        </w:rPr>
        <w:t>עוברים להצבעה.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פי בקשת הממשלה אנחנו</w:t>
      </w:r>
      <w:r w:rsidR="006D6ED0">
        <w:rPr>
          <w:rtl/>
        </w:rPr>
        <w:t xml:space="preserve"> </w:t>
      </w:r>
      <w:r w:rsidRPr="00C95F0D">
        <w:rPr>
          <w:rtl/>
        </w:rPr>
        <w:t>מצביעים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כל</w:t>
      </w:r>
      <w:r w:rsidR="006D6ED0">
        <w:rPr>
          <w:rtl/>
        </w:rPr>
        <w:t xml:space="preserve"> </w:t>
      </w:r>
      <w:r w:rsidRPr="00C95F0D">
        <w:rPr>
          <w:rtl/>
        </w:rPr>
        <w:t>הצעת חוק בנפרד. ההצבעה הראשונה היא על חוק מלווה המדינה (תיקון</w:t>
      </w:r>
      <w:r w:rsidR="006D6ED0">
        <w:rPr>
          <w:rtl/>
        </w:rPr>
        <w:t xml:space="preserve"> </w:t>
      </w:r>
      <w:r w:rsidRPr="00C95F0D">
        <w:rPr>
          <w:rtl/>
        </w:rPr>
        <w:t>מס'</w:t>
      </w:r>
      <w:r w:rsidR="006D6ED0">
        <w:rPr>
          <w:rtl/>
        </w:rPr>
        <w:t xml:space="preserve"> </w:t>
      </w:r>
      <w:r w:rsidRPr="00C95F0D">
        <w:rPr>
          <w:rtl/>
        </w:rPr>
        <w:t>10)</w:t>
      </w:r>
      <w:r w:rsidR="006D6ED0">
        <w:rPr>
          <w:rtl/>
        </w:rPr>
        <w:t xml:space="preserve"> </w:t>
      </w:r>
      <w:r w:rsidRPr="00C95F0D">
        <w:rPr>
          <w:rtl/>
        </w:rPr>
        <w:t>(סמכות</w:t>
      </w:r>
      <w:r w:rsidR="006D6ED0">
        <w:rPr>
          <w:rtl/>
        </w:rPr>
        <w:t xml:space="preserve"> </w:t>
      </w:r>
      <w:r w:rsidRPr="00C95F0D">
        <w:rPr>
          <w:rtl/>
        </w:rPr>
        <w:t>לשנות תקנות), התשנ"ג</w:t>
      </w:r>
      <w:r w:rsidR="006D6ED0">
        <w:rPr>
          <w:rtl/>
        </w:rPr>
        <w:t>–</w:t>
      </w:r>
      <w:r w:rsidRPr="00C95F0D">
        <w:rPr>
          <w:rtl/>
        </w:rPr>
        <w:t>1993. אנחנו מצביעים בקריאה ראשונה.</w:t>
      </w:r>
      <w:r w:rsidR="006D6ED0">
        <w:rPr>
          <w:rtl/>
        </w:rPr>
        <w:t xml:space="preserve"> </w:t>
      </w:r>
      <w:r w:rsidRPr="00C95F0D">
        <w:rPr>
          <w:rtl/>
        </w:rPr>
        <w:t>ואם</w:t>
      </w:r>
      <w:r w:rsidR="006D6ED0">
        <w:rPr>
          <w:rtl/>
        </w:rPr>
        <w:t xml:space="preserve"> </w:t>
      </w:r>
      <w:r w:rsidRPr="00C95F0D">
        <w:rPr>
          <w:rtl/>
        </w:rPr>
        <w:t>החוק יעבור בקריאה ראשונה, הוא יועבר לוועדת הכספים.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ה</w:t>
      </w:r>
      <w:r w:rsidR="00C95F0D" w:rsidRPr="00C95F0D">
        <w:rPr>
          <w:rtl/>
        </w:rPr>
        <w:t>צבעה מס' 2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ב</w:t>
      </w:r>
      <w:r w:rsidR="00C95F0D" w:rsidRPr="00C95F0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C95F0D" w:rsidRPr="00C95F0D">
        <w:rPr>
          <w:rtl/>
        </w:rPr>
        <w:t xml:space="preserve"> 15</w:t>
      </w: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נ</w:t>
      </w:r>
      <w:r w:rsidR="00C95F0D" w:rsidRPr="00C95F0D">
        <w:rPr>
          <w:rtl/>
        </w:rPr>
        <w:t xml:space="preserve">גד </w:t>
      </w:r>
      <w:r>
        <w:rPr>
          <w:rtl/>
        </w:rPr>
        <w:t>–</w:t>
      </w:r>
      <w:r w:rsidR="00C95F0D" w:rsidRPr="00C95F0D">
        <w:rPr>
          <w:rtl/>
        </w:rPr>
        <w:t xml:space="preserve"> 3</w:t>
      </w:r>
    </w:p>
    <w:p w:rsidR="009A47B8" w:rsidRDefault="006D6ED0" w:rsidP="006D6ED0">
      <w:pPr>
        <w:pStyle w:val="3"/>
        <w:rPr>
          <w:rtl/>
        </w:rPr>
      </w:pPr>
      <w:r w:rsidRPr="00C95F0D">
        <w:rPr>
          <w:rtl/>
        </w:rPr>
        <w:t>נ</w:t>
      </w:r>
      <w:r w:rsidR="00C95F0D" w:rsidRPr="00C95F0D">
        <w:rPr>
          <w:rtl/>
        </w:rPr>
        <w:t xml:space="preserve">מנעים </w:t>
      </w:r>
      <w:r>
        <w:rPr>
          <w:rtl/>
        </w:rPr>
        <w:t>–</w:t>
      </w:r>
      <w:r w:rsidR="00C95F0D" w:rsidRPr="00C95F0D">
        <w:rPr>
          <w:rtl/>
        </w:rPr>
        <w:t xml:space="preserve"> 1</w:t>
      </w:r>
      <w:r>
        <w:rPr>
          <w:rtl/>
        </w:rPr>
        <w:t xml:space="preserve"> </w:t>
      </w:r>
    </w:p>
    <w:p w:rsidR="006D6ED0" w:rsidRDefault="00C95F0D" w:rsidP="006D6ED0">
      <w:pPr>
        <w:pStyle w:val="3"/>
        <w:rPr>
          <w:rtl/>
        </w:rPr>
      </w:pPr>
      <w:r w:rsidRPr="00C95F0D">
        <w:rPr>
          <w:rtl/>
        </w:rPr>
        <w:t>ההצעה להעביר את הצעת חוק מלווה המדינה (תיקון מס' 10) (סמכות לשנות תקנות),</w:t>
      </w: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ה</w:t>
      </w:r>
      <w:r w:rsidR="00C95F0D" w:rsidRPr="00C95F0D">
        <w:rPr>
          <w:rtl/>
        </w:rPr>
        <w:t>תשנ"ג</w:t>
      </w:r>
      <w:r>
        <w:rPr>
          <w:rtl/>
        </w:rPr>
        <w:t>–</w:t>
      </w:r>
      <w:r w:rsidR="00C95F0D" w:rsidRPr="00C95F0D">
        <w:rPr>
          <w:rtl/>
        </w:rPr>
        <w:t>1993, לוועדת הכספים נתקבלה.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15</w:t>
      </w:r>
      <w:r w:rsidR="006D6ED0">
        <w:rPr>
          <w:rtl/>
        </w:rPr>
        <w:t xml:space="preserve"> </w:t>
      </w:r>
      <w:r w:rsidRPr="00C95F0D">
        <w:rPr>
          <w:rtl/>
        </w:rPr>
        <w:t>בעד,</w:t>
      </w:r>
      <w:r w:rsidR="006D6ED0">
        <w:rPr>
          <w:rtl/>
        </w:rPr>
        <w:t xml:space="preserve"> </w:t>
      </w:r>
      <w:r w:rsidRPr="00C95F0D">
        <w:rPr>
          <w:rtl/>
        </w:rPr>
        <w:t>שלושה</w:t>
      </w:r>
      <w:r w:rsidR="006D6ED0">
        <w:rPr>
          <w:rtl/>
        </w:rPr>
        <w:t xml:space="preserve"> </w:t>
      </w:r>
      <w:r w:rsidRPr="00C95F0D">
        <w:rPr>
          <w:rtl/>
        </w:rPr>
        <w:t>מתנגדים, נמנע אחד. אני קובע בזאת, שהצעת חוק מלווה המדינה</w:t>
      </w:r>
      <w:r w:rsidR="006D6ED0">
        <w:rPr>
          <w:rtl/>
        </w:rPr>
        <w:t xml:space="preserve"> </w:t>
      </w:r>
      <w:r w:rsidRPr="00C95F0D">
        <w:rPr>
          <w:rtl/>
        </w:rPr>
        <w:t>(תיקון</w:t>
      </w:r>
      <w:r w:rsidR="006D6ED0">
        <w:rPr>
          <w:rtl/>
        </w:rPr>
        <w:t xml:space="preserve"> </w:t>
      </w:r>
      <w:r w:rsidRPr="00C95F0D">
        <w:rPr>
          <w:rtl/>
        </w:rPr>
        <w:t>מס'</w:t>
      </w:r>
      <w:r w:rsidR="006D6ED0">
        <w:rPr>
          <w:rtl/>
        </w:rPr>
        <w:t xml:space="preserve"> </w:t>
      </w:r>
      <w:r w:rsidRPr="00C95F0D">
        <w:rPr>
          <w:rtl/>
        </w:rPr>
        <w:t>10)</w:t>
      </w:r>
      <w:r w:rsidR="006D6ED0">
        <w:rPr>
          <w:rtl/>
        </w:rPr>
        <w:t xml:space="preserve"> </w:t>
      </w:r>
      <w:r w:rsidRPr="00C95F0D">
        <w:rPr>
          <w:rtl/>
        </w:rPr>
        <w:t>(סמכות</w:t>
      </w:r>
      <w:r w:rsidR="006D6ED0">
        <w:rPr>
          <w:rtl/>
        </w:rPr>
        <w:t xml:space="preserve"> </w:t>
      </w:r>
      <w:r w:rsidRPr="00C95F0D">
        <w:rPr>
          <w:rtl/>
        </w:rPr>
        <w:t>לשנות תקנות), התשנ"ג</w:t>
      </w:r>
      <w:r w:rsidR="006D6ED0">
        <w:rPr>
          <w:rtl/>
        </w:rPr>
        <w:t>–</w:t>
      </w:r>
      <w:r w:rsidRPr="00C95F0D">
        <w:rPr>
          <w:rtl/>
        </w:rPr>
        <w:t>1993, אושרה בקריאה ראשונה, והיא</w:t>
      </w:r>
      <w:r w:rsidR="006D6ED0">
        <w:rPr>
          <w:rtl/>
        </w:rPr>
        <w:t xml:space="preserve"> </w:t>
      </w:r>
      <w:r w:rsidRPr="00C95F0D">
        <w:rPr>
          <w:rtl/>
        </w:rPr>
        <w:t>עוברת לוועדת הכספים להמשך הטיפול.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חברי</w:t>
      </w:r>
      <w:r w:rsidR="006D6ED0">
        <w:rPr>
          <w:rtl/>
        </w:rPr>
        <w:t xml:space="preserve"> </w:t>
      </w:r>
      <w:r w:rsidRPr="00C95F0D">
        <w:rPr>
          <w:rtl/>
        </w:rPr>
        <w:t>הכנסת,</w:t>
      </w:r>
      <w:r w:rsidR="006D6ED0">
        <w:rPr>
          <w:rtl/>
        </w:rPr>
        <w:t xml:space="preserve"> </w:t>
      </w:r>
      <w:r w:rsidRPr="00C95F0D">
        <w:rPr>
          <w:rtl/>
        </w:rPr>
        <w:t>אנחנו</w:t>
      </w:r>
      <w:r w:rsidR="006D6ED0">
        <w:rPr>
          <w:rtl/>
        </w:rPr>
        <w:t xml:space="preserve"> </w:t>
      </w:r>
      <w:r w:rsidRPr="00C95F0D">
        <w:rPr>
          <w:rtl/>
        </w:rPr>
        <w:t>עוברים</w:t>
      </w:r>
      <w:r w:rsidR="006D6ED0">
        <w:rPr>
          <w:rtl/>
        </w:rPr>
        <w:t xml:space="preserve"> </w:t>
      </w:r>
      <w:r w:rsidRPr="00C95F0D">
        <w:rPr>
          <w:rtl/>
        </w:rPr>
        <w:t>להצבעה על הצעת חוק לתיקון דיני הרכישה לצורכי</w:t>
      </w:r>
      <w:r w:rsidR="006D6ED0">
        <w:rPr>
          <w:rtl/>
        </w:rPr>
        <w:t xml:space="preserve"> </w:t>
      </w:r>
      <w:r w:rsidRPr="00C95F0D">
        <w:rPr>
          <w:rtl/>
        </w:rPr>
        <w:t>ציבור</w:t>
      </w:r>
      <w:r w:rsidR="006D6ED0">
        <w:rPr>
          <w:rtl/>
        </w:rPr>
        <w:t xml:space="preserve"> </w:t>
      </w:r>
      <w:r w:rsidRPr="00C95F0D">
        <w:rPr>
          <w:rtl/>
        </w:rPr>
        <w:t>(תיקון</w:t>
      </w:r>
      <w:r w:rsidR="006D6ED0">
        <w:rPr>
          <w:rtl/>
        </w:rPr>
        <w:t xml:space="preserve"> </w:t>
      </w:r>
      <w:r w:rsidRPr="00C95F0D">
        <w:rPr>
          <w:rtl/>
        </w:rPr>
        <w:t>מס'</w:t>
      </w:r>
      <w:r w:rsidR="006D6ED0">
        <w:rPr>
          <w:rtl/>
        </w:rPr>
        <w:t xml:space="preserve"> </w:t>
      </w:r>
      <w:r w:rsidRPr="00C95F0D">
        <w:rPr>
          <w:rtl/>
        </w:rPr>
        <w:t>8)</w:t>
      </w:r>
      <w:r w:rsidR="006D6ED0">
        <w:rPr>
          <w:rtl/>
        </w:rPr>
        <w:t xml:space="preserve"> </w:t>
      </w:r>
      <w:r w:rsidRPr="00C95F0D">
        <w:rPr>
          <w:rtl/>
        </w:rPr>
        <w:t>(תשלום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הצמדה וריבית </w:t>
      </w:r>
      <w:r w:rsidR="006D6ED0">
        <w:rPr>
          <w:rtl/>
        </w:rPr>
        <w:t>–</w:t>
      </w:r>
      <w:r w:rsidRPr="00C95F0D">
        <w:rPr>
          <w:rtl/>
        </w:rPr>
        <w:t xml:space="preserve"> הארכת מועד), התשנ"ג</w:t>
      </w:r>
      <w:r w:rsidR="006D6ED0">
        <w:rPr>
          <w:rtl/>
        </w:rPr>
        <w:t>–</w:t>
      </w:r>
      <w:r w:rsidRPr="00C95F0D">
        <w:rPr>
          <w:rtl/>
        </w:rPr>
        <w:t>1993, קריאה</w:t>
      </w:r>
      <w:r w:rsidR="006D6ED0">
        <w:rPr>
          <w:rtl/>
        </w:rPr>
        <w:t xml:space="preserve"> </w:t>
      </w:r>
      <w:r w:rsidRPr="00C95F0D">
        <w:rPr>
          <w:rtl/>
        </w:rPr>
        <w:t>ראשונה.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ה</w:t>
      </w:r>
      <w:r w:rsidR="00C95F0D" w:rsidRPr="00C95F0D">
        <w:rPr>
          <w:rtl/>
        </w:rPr>
        <w:t>צבעה מס' 3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ב</w:t>
      </w:r>
      <w:r w:rsidR="00C95F0D" w:rsidRPr="00C95F0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C95F0D" w:rsidRPr="00C95F0D">
        <w:rPr>
          <w:rtl/>
        </w:rPr>
        <w:t xml:space="preserve"> 17</w:t>
      </w: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נ</w:t>
      </w:r>
      <w:r w:rsidR="00C95F0D" w:rsidRPr="00C95F0D">
        <w:rPr>
          <w:rtl/>
        </w:rPr>
        <w:t xml:space="preserve">גד </w:t>
      </w:r>
      <w:r>
        <w:rPr>
          <w:rtl/>
        </w:rPr>
        <w:t>–</w:t>
      </w:r>
      <w:r w:rsidR="00C95F0D" w:rsidRPr="00C95F0D">
        <w:rPr>
          <w:rtl/>
        </w:rPr>
        <w:t xml:space="preserve"> 4</w:t>
      </w:r>
    </w:p>
    <w:p w:rsidR="009A47B8" w:rsidRDefault="006D6ED0" w:rsidP="006D6ED0">
      <w:pPr>
        <w:pStyle w:val="3"/>
        <w:rPr>
          <w:rtl/>
        </w:rPr>
      </w:pPr>
      <w:r w:rsidRPr="00C95F0D">
        <w:rPr>
          <w:rtl/>
        </w:rPr>
        <w:t>נ</w:t>
      </w:r>
      <w:r w:rsidR="00C95F0D" w:rsidRPr="00C95F0D">
        <w:rPr>
          <w:rtl/>
        </w:rPr>
        <w:t xml:space="preserve">מנעים </w:t>
      </w:r>
      <w:r>
        <w:rPr>
          <w:rtl/>
        </w:rPr>
        <w:t>–</w:t>
      </w:r>
      <w:r w:rsidR="00C95F0D" w:rsidRPr="00C95F0D">
        <w:rPr>
          <w:rtl/>
        </w:rPr>
        <w:t xml:space="preserve"> אין</w:t>
      </w:r>
      <w:r>
        <w:rPr>
          <w:rtl/>
        </w:rPr>
        <w:t xml:space="preserve"> </w:t>
      </w:r>
    </w:p>
    <w:p w:rsidR="006D6ED0" w:rsidRDefault="00C95F0D" w:rsidP="006D6ED0">
      <w:pPr>
        <w:pStyle w:val="3"/>
        <w:rPr>
          <w:rtl/>
        </w:rPr>
      </w:pPr>
      <w:r w:rsidRPr="00C95F0D">
        <w:rPr>
          <w:rtl/>
        </w:rPr>
        <w:t>ההצעה להעביר את הצעת החוק לתיקון דיני הרכישה לצורכי ציבור (תיקון מס 8)</w:t>
      </w:r>
      <w:r w:rsidR="006D6ED0">
        <w:rPr>
          <w:rtl/>
        </w:rPr>
        <w:t xml:space="preserve"> </w:t>
      </w:r>
      <w:r w:rsidRPr="00C95F0D">
        <w:rPr>
          <w:rtl/>
        </w:rPr>
        <w:t>(תשלום הצמדה וריבית</w:t>
      </w:r>
      <w:r w:rsidR="006D6ED0">
        <w:rPr>
          <w:rtl/>
        </w:rPr>
        <w:t xml:space="preserve"> </w:t>
      </w:r>
      <w:r w:rsidRPr="00C95F0D">
        <w:rPr>
          <w:rtl/>
        </w:rPr>
        <w:t>הארכת מועד), התשנ"ג</w:t>
      </w:r>
      <w:r w:rsidR="006D6ED0">
        <w:rPr>
          <w:rtl/>
        </w:rPr>
        <w:t>–</w:t>
      </w:r>
      <w:r w:rsidRPr="00C95F0D">
        <w:rPr>
          <w:rtl/>
        </w:rPr>
        <w:t>1993, לוועדת הכספים נתקבלה.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17</w:t>
      </w:r>
      <w:r w:rsidR="006D6ED0">
        <w:rPr>
          <w:rtl/>
        </w:rPr>
        <w:t xml:space="preserve"> </w:t>
      </w:r>
      <w:r w:rsidRPr="00C95F0D">
        <w:rPr>
          <w:rtl/>
        </w:rPr>
        <w:t>תומכים, ארבעה מתנגדים, אין נמנעים. הצעת חוק לתיקון דיני הרכישה לצורכי</w:t>
      </w:r>
      <w:r w:rsidR="006D6ED0">
        <w:rPr>
          <w:rtl/>
        </w:rPr>
        <w:t xml:space="preserve"> </w:t>
      </w:r>
      <w:r w:rsidRPr="00C95F0D">
        <w:rPr>
          <w:rtl/>
        </w:rPr>
        <w:t>ציבור</w:t>
      </w:r>
      <w:r w:rsidR="006D6ED0">
        <w:rPr>
          <w:rtl/>
        </w:rPr>
        <w:t xml:space="preserve"> </w:t>
      </w:r>
      <w:r w:rsidRPr="00C95F0D">
        <w:rPr>
          <w:rtl/>
        </w:rPr>
        <w:t>(תיקון</w:t>
      </w:r>
      <w:r w:rsidR="006D6ED0">
        <w:rPr>
          <w:rtl/>
        </w:rPr>
        <w:t xml:space="preserve"> </w:t>
      </w:r>
      <w:r w:rsidRPr="00C95F0D">
        <w:rPr>
          <w:rtl/>
        </w:rPr>
        <w:t>מס'</w:t>
      </w:r>
      <w:r w:rsidR="006D6ED0">
        <w:rPr>
          <w:rtl/>
        </w:rPr>
        <w:t xml:space="preserve"> </w:t>
      </w:r>
      <w:r w:rsidRPr="00C95F0D">
        <w:rPr>
          <w:rtl/>
        </w:rPr>
        <w:t>8)</w:t>
      </w:r>
      <w:r w:rsidR="006D6ED0">
        <w:rPr>
          <w:rtl/>
        </w:rPr>
        <w:t xml:space="preserve"> </w:t>
      </w:r>
      <w:r w:rsidRPr="00C95F0D">
        <w:rPr>
          <w:rtl/>
        </w:rPr>
        <w:t>(תשלום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הצמדה וריבית </w:t>
      </w:r>
      <w:r w:rsidR="006D6ED0">
        <w:rPr>
          <w:rtl/>
        </w:rPr>
        <w:t>–</w:t>
      </w:r>
      <w:r w:rsidRPr="00C95F0D">
        <w:rPr>
          <w:rtl/>
        </w:rPr>
        <w:t xml:space="preserve"> הארכת מועד), התשנ"ג</w:t>
      </w:r>
      <w:r w:rsidR="006D6ED0">
        <w:rPr>
          <w:rtl/>
        </w:rPr>
        <w:t>–</w:t>
      </w:r>
      <w:r w:rsidRPr="00C95F0D">
        <w:rPr>
          <w:rtl/>
        </w:rPr>
        <w:t>1993, אושרה</w:t>
      </w:r>
      <w:r w:rsidR="006D6ED0">
        <w:rPr>
          <w:rtl/>
        </w:rPr>
        <w:t xml:space="preserve"> </w:t>
      </w:r>
      <w:r w:rsidRPr="00C95F0D">
        <w:rPr>
          <w:rtl/>
        </w:rPr>
        <w:t>בקריאה ראשונה ועוברת לוועדת הכספים להמשך טיפול.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1"/>
        <w:rPr>
          <w:rtl/>
        </w:rPr>
      </w:pPr>
      <w:bookmarkStart w:id="14" w:name="_Toc457300473"/>
      <w:r w:rsidRPr="006D6ED0">
        <w:rPr>
          <w:rtl/>
        </w:rPr>
        <w:t>הצעות לסדר</w:t>
      </w:r>
      <w:r>
        <w:rPr>
          <w:rtl/>
        </w:rPr>
        <w:t>-</w:t>
      </w:r>
      <w:r w:rsidRPr="006D6ED0">
        <w:rPr>
          <w:rtl/>
        </w:rPr>
        <w:t>היום</w:t>
      </w:r>
      <w:bookmarkEnd w:id="14"/>
    </w:p>
    <w:p w:rsidR="006D6ED0" w:rsidRPr="006D6ED0" w:rsidRDefault="006D6ED0" w:rsidP="006D6ED0">
      <w:pPr>
        <w:pStyle w:val="1"/>
        <w:rPr>
          <w:rtl/>
        </w:rPr>
      </w:pPr>
      <w:bookmarkStart w:id="15" w:name="_Toc457300474"/>
      <w:r w:rsidRPr="006D6ED0">
        <w:rPr>
          <w:rtl/>
        </w:rPr>
        <w:t>שלושים</w:t>
      </w:r>
      <w:r>
        <w:rPr>
          <w:rtl/>
        </w:rPr>
        <w:t>-</w:t>
      </w:r>
      <w:r w:rsidRPr="006D6ED0">
        <w:rPr>
          <w:rtl/>
        </w:rPr>
        <w:t>ואחד אלף ילדים אינם לומדים בקביעות</w:t>
      </w:r>
      <w:bookmarkEnd w:id="15"/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ש' וייס: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אנחנו</w:t>
      </w:r>
      <w:r w:rsidR="006D6ED0">
        <w:rPr>
          <w:rtl/>
        </w:rPr>
        <w:t xml:space="preserve"> </w:t>
      </w:r>
      <w:r w:rsidRPr="00C95F0D">
        <w:rPr>
          <w:rtl/>
        </w:rPr>
        <w:t>עוברים</w:t>
      </w:r>
      <w:r w:rsidR="006D6ED0">
        <w:rPr>
          <w:rtl/>
        </w:rPr>
        <w:t xml:space="preserve"> </w:t>
      </w:r>
      <w:r w:rsidRPr="00C95F0D">
        <w:rPr>
          <w:rtl/>
        </w:rPr>
        <w:t>להמשך</w:t>
      </w:r>
      <w:r w:rsidR="006D6ED0">
        <w:rPr>
          <w:rtl/>
        </w:rPr>
        <w:t xml:space="preserve"> </w:t>
      </w:r>
      <w:r w:rsidRPr="00C95F0D">
        <w:rPr>
          <w:rtl/>
        </w:rPr>
        <w:t>סדר</w:t>
      </w:r>
      <w:r w:rsidR="006D6ED0">
        <w:rPr>
          <w:rtl/>
        </w:rPr>
        <w:t>-</w:t>
      </w:r>
      <w:r w:rsidRPr="00C95F0D">
        <w:rPr>
          <w:rtl/>
        </w:rPr>
        <w:t>היום,</w:t>
      </w:r>
      <w:r w:rsidR="006D6ED0">
        <w:rPr>
          <w:rtl/>
        </w:rPr>
        <w:t xml:space="preserve"> </w:t>
      </w:r>
      <w:r w:rsidRPr="00C95F0D">
        <w:rPr>
          <w:rtl/>
        </w:rPr>
        <w:t>הצעות</w:t>
      </w:r>
      <w:r w:rsidR="006D6ED0">
        <w:rPr>
          <w:rtl/>
        </w:rPr>
        <w:t xml:space="preserve"> </w:t>
      </w:r>
      <w:r w:rsidRPr="00C95F0D">
        <w:rPr>
          <w:rtl/>
        </w:rPr>
        <w:t>לסדר</w:t>
      </w:r>
      <w:r w:rsidR="006D6ED0">
        <w:rPr>
          <w:rtl/>
        </w:rPr>
        <w:t>-</w:t>
      </w:r>
      <w:r w:rsidRPr="00C95F0D">
        <w:rPr>
          <w:rtl/>
        </w:rPr>
        <w:t>היום</w:t>
      </w:r>
      <w:r w:rsidR="006D6ED0">
        <w:rPr>
          <w:rtl/>
        </w:rPr>
        <w:t xml:space="preserve"> </w:t>
      </w:r>
      <w:r w:rsidRPr="00C95F0D">
        <w:rPr>
          <w:rtl/>
        </w:rPr>
        <w:t>מס' 1527, 1540 ו</w:t>
      </w:r>
      <w:r w:rsidR="006D6ED0">
        <w:rPr>
          <w:rtl/>
        </w:rPr>
        <w:t>-</w:t>
      </w:r>
      <w:r w:rsidRPr="00C95F0D">
        <w:rPr>
          <w:rtl/>
        </w:rPr>
        <w:t>1550,</w:t>
      </w:r>
      <w:r w:rsidR="006D6ED0">
        <w:rPr>
          <w:rtl/>
        </w:rPr>
        <w:t xml:space="preserve"> </w:t>
      </w:r>
      <w:r w:rsidRPr="00C95F0D">
        <w:rPr>
          <w:rtl/>
        </w:rPr>
        <w:t>בנושא:</w:t>
      </w:r>
      <w:r w:rsidR="006D6ED0">
        <w:rPr>
          <w:rtl/>
        </w:rPr>
        <w:t xml:space="preserve"> </w:t>
      </w:r>
      <w:r w:rsidRPr="00C95F0D">
        <w:rPr>
          <w:rtl/>
        </w:rPr>
        <w:t>31,000</w:t>
      </w:r>
      <w:r w:rsidR="006D6ED0">
        <w:rPr>
          <w:rtl/>
        </w:rPr>
        <w:t xml:space="preserve"> </w:t>
      </w:r>
      <w:r w:rsidRPr="00C95F0D">
        <w:rPr>
          <w:rtl/>
        </w:rPr>
        <w:t>ילדים</w:t>
      </w:r>
      <w:r w:rsidR="006D6ED0">
        <w:rPr>
          <w:rtl/>
        </w:rPr>
        <w:t xml:space="preserve"> </w:t>
      </w:r>
      <w:r w:rsidRPr="00C95F0D">
        <w:rPr>
          <w:rtl/>
        </w:rPr>
        <w:t>אינם</w:t>
      </w:r>
      <w:r w:rsidR="006D6ED0">
        <w:rPr>
          <w:rtl/>
        </w:rPr>
        <w:t xml:space="preserve"> </w:t>
      </w:r>
      <w:r w:rsidRPr="00C95F0D">
        <w:rPr>
          <w:rtl/>
        </w:rPr>
        <w:t>לומדים</w:t>
      </w:r>
      <w:r w:rsidR="006D6ED0">
        <w:rPr>
          <w:rtl/>
        </w:rPr>
        <w:t xml:space="preserve"> </w:t>
      </w:r>
      <w:r w:rsidRPr="00C95F0D">
        <w:rPr>
          <w:rtl/>
        </w:rPr>
        <w:t>בקביעות.</w:t>
      </w:r>
      <w:r w:rsidR="006D6ED0">
        <w:rPr>
          <w:rtl/>
        </w:rPr>
        <w:t xml:space="preserve"> </w:t>
      </w:r>
      <w:r w:rsidRPr="00C95F0D">
        <w:rPr>
          <w:rtl/>
        </w:rPr>
        <w:t>אני מזמין את חבר הכנסת אליעזר</w:t>
      </w:r>
      <w:r w:rsidR="006D6ED0">
        <w:rPr>
          <w:rtl/>
        </w:rPr>
        <w:t xml:space="preserve"> </w:t>
      </w:r>
      <w:r w:rsidRPr="00C95F0D">
        <w:rPr>
          <w:rtl/>
        </w:rPr>
        <w:t>זנדברג לנמק את הצעתו, במסגרת של שבע דקות.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אליעזר זנדברג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 רבותי חברי הכנסת, כשהייתי בדרכי לכאן לומר את דברי חשבתי</w:t>
      </w:r>
      <w:r w:rsidR="006D6ED0">
        <w:rPr>
          <w:rtl/>
        </w:rPr>
        <w:t xml:space="preserve"> </w:t>
      </w:r>
      <w:r w:rsidRPr="00C95F0D">
        <w:rPr>
          <w:rtl/>
        </w:rPr>
        <w:t>לעצמי,</w:t>
      </w:r>
      <w:r w:rsidR="006D6ED0">
        <w:rPr>
          <w:rtl/>
        </w:rPr>
        <w:t xml:space="preserve"> </w:t>
      </w:r>
      <w:r w:rsidRPr="00C95F0D">
        <w:rPr>
          <w:rtl/>
        </w:rPr>
        <w:t>מי</w:t>
      </w:r>
      <w:r w:rsidR="006D6ED0">
        <w:rPr>
          <w:rtl/>
        </w:rPr>
        <w:t xml:space="preserve"> </w:t>
      </w:r>
      <w:r w:rsidRPr="00C95F0D">
        <w:rPr>
          <w:rtl/>
        </w:rPr>
        <w:t>בעצם</w:t>
      </w:r>
      <w:r w:rsidR="006D6ED0">
        <w:rPr>
          <w:rtl/>
        </w:rPr>
        <w:t xml:space="preserve"> </w:t>
      </w:r>
      <w:r w:rsidRPr="00C95F0D">
        <w:rPr>
          <w:rtl/>
        </w:rPr>
        <w:t>יעלה</w:t>
      </w:r>
      <w:r w:rsidR="006D6ED0">
        <w:rPr>
          <w:rtl/>
        </w:rPr>
        <w:t xml:space="preserve"> </w:t>
      </w:r>
      <w:r w:rsidRPr="00C95F0D">
        <w:rPr>
          <w:rtl/>
        </w:rPr>
        <w:t>וישיב</w:t>
      </w:r>
      <w:r w:rsidR="006D6ED0">
        <w:rPr>
          <w:rtl/>
        </w:rPr>
        <w:t xml:space="preserve"> </w:t>
      </w:r>
      <w:r w:rsidRPr="00C95F0D">
        <w:rPr>
          <w:rtl/>
        </w:rPr>
        <w:t>מטעם</w:t>
      </w:r>
      <w:r w:rsidR="006D6ED0">
        <w:rPr>
          <w:rtl/>
        </w:rPr>
        <w:t xml:space="preserve"> </w:t>
      </w:r>
      <w:r w:rsidRPr="00C95F0D">
        <w:rPr>
          <w:rtl/>
        </w:rPr>
        <w:t>הממשלה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ההצעה</w:t>
      </w:r>
      <w:r w:rsidR="006D6ED0">
        <w:rPr>
          <w:rtl/>
        </w:rPr>
        <w:t xml:space="preserve"> </w:t>
      </w:r>
      <w:r w:rsidRPr="00C95F0D">
        <w:rPr>
          <w:rtl/>
        </w:rPr>
        <w:t>הדחופה הזאת לסדר</w:t>
      </w:r>
      <w:r w:rsidR="006D6ED0">
        <w:rPr>
          <w:rtl/>
        </w:rPr>
        <w:t>-</w:t>
      </w:r>
      <w:r w:rsidRPr="00C95F0D">
        <w:rPr>
          <w:rtl/>
        </w:rPr>
        <w:t>היום.</w:t>
      </w:r>
      <w:r w:rsidR="006D6ED0">
        <w:rPr>
          <w:rtl/>
        </w:rPr>
        <w:t xml:space="preserve"> </w:t>
      </w:r>
      <w:r w:rsidRPr="00C95F0D">
        <w:rPr>
          <w:rtl/>
        </w:rPr>
        <w:t>מלכתחילה</w:t>
      </w:r>
      <w:r w:rsidR="006D6ED0">
        <w:rPr>
          <w:rtl/>
        </w:rPr>
        <w:t xml:space="preserve"> </w:t>
      </w:r>
      <w:r w:rsidRPr="00C95F0D">
        <w:rPr>
          <w:rtl/>
        </w:rPr>
        <w:t>חשבתי: ודאי תהיה זו שרת החינוך, זה נושא חינוכי פרופר, 31,000 תלמידים</w:t>
      </w:r>
      <w:r w:rsidR="006D6ED0">
        <w:rPr>
          <w:rtl/>
        </w:rPr>
        <w:t xml:space="preserve"> </w:t>
      </w:r>
      <w:r w:rsidRPr="00C95F0D">
        <w:rPr>
          <w:rtl/>
        </w:rPr>
        <w:t>לא</w:t>
      </w:r>
      <w:r w:rsidR="006D6ED0">
        <w:rPr>
          <w:rtl/>
        </w:rPr>
        <w:t xml:space="preserve"> </w:t>
      </w:r>
      <w:r w:rsidRPr="00C95F0D">
        <w:rPr>
          <w:rtl/>
        </w:rPr>
        <w:t>הולכים</w:t>
      </w:r>
      <w:r w:rsidR="006D6ED0">
        <w:rPr>
          <w:rtl/>
        </w:rPr>
        <w:t xml:space="preserve"> </w:t>
      </w:r>
      <w:r w:rsidRPr="00C95F0D">
        <w:rPr>
          <w:rtl/>
        </w:rPr>
        <w:t>לבית</w:t>
      </w:r>
      <w:r w:rsidR="006D6ED0">
        <w:rPr>
          <w:rtl/>
        </w:rPr>
        <w:t>-</w:t>
      </w:r>
      <w:r w:rsidRPr="00C95F0D">
        <w:rPr>
          <w:rtl/>
        </w:rPr>
        <w:t>הספר.</w:t>
      </w:r>
      <w:r w:rsidR="006D6ED0">
        <w:rPr>
          <w:rtl/>
        </w:rPr>
        <w:t xml:space="preserve"> </w:t>
      </w:r>
      <w:r w:rsidRPr="00C95F0D">
        <w:rPr>
          <w:rtl/>
        </w:rPr>
        <w:t>אבל אולי היא כבר איננה שרת החינוך? אולי היא כבר הפקידה</w:t>
      </w:r>
      <w:r w:rsidR="006D6ED0">
        <w:rPr>
          <w:rtl/>
        </w:rPr>
        <w:t xml:space="preserve"> </w:t>
      </w:r>
      <w:r w:rsidRPr="00C95F0D">
        <w:rPr>
          <w:rtl/>
        </w:rPr>
        <w:t>את התיק? אולי אין לה תיק?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אחר</w:t>
      </w:r>
      <w:r w:rsidR="006D6ED0">
        <w:rPr>
          <w:rtl/>
        </w:rPr>
        <w:t xml:space="preserve"> </w:t>
      </w:r>
      <w:r w:rsidRPr="00C95F0D">
        <w:rPr>
          <w:rtl/>
        </w:rPr>
        <w:t>כך</w:t>
      </w:r>
      <w:r w:rsidR="006D6ED0">
        <w:rPr>
          <w:rtl/>
        </w:rPr>
        <w:t xml:space="preserve"> </w:t>
      </w:r>
      <w:r w:rsidRPr="00C95F0D">
        <w:rPr>
          <w:rtl/>
        </w:rPr>
        <w:t>אמרתי:</w:t>
      </w:r>
      <w:r w:rsidR="006D6ED0">
        <w:rPr>
          <w:rtl/>
        </w:rPr>
        <w:t xml:space="preserve"> </w:t>
      </w:r>
      <w:r w:rsidRPr="00C95F0D">
        <w:rPr>
          <w:rtl/>
        </w:rPr>
        <w:t>אולי</w:t>
      </w:r>
      <w:r w:rsidR="006D6ED0">
        <w:rPr>
          <w:rtl/>
        </w:rPr>
        <w:t xml:space="preserve"> </w:t>
      </w:r>
      <w:r w:rsidRPr="00C95F0D">
        <w:rPr>
          <w:rtl/>
        </w:rPr>
        <w:t>יהיה זה שר הפנים? יש קב"סים, שהם קציני ביקור סדיר</w:t>
      </w:r>
      <w:r w:rsidR="006D6ED0">
        <w:rPr>
          <w:rtl/>
        </w:rPr>
        <w:t xml:space="preserve"> </w:t>
      </w:r>
      <w:r w:rsidRPr="00C95F0D">
        <w:rPr>
          <w:rtl/>
        </w:rPr>
        <w:t>ברשויות המקומיות, והתפקיד שלהם הוא לוודא שילדים הולכים לבתי</w:t>
      </w:r>
      <w:r w:rsidR="006D6ED0">
        <w:rPr>
          <w:rtl/>
        </w:rPr>
        <w:t>-</w:t>
      </w:r>
      <w:r w:rsidRPr="00C95F0D">
        <w:rPr>
          <w:rtl/>
        </w:rPr>
        <w:t>הספר. אמרתי:</w:t>
      </w:r>
      <w:r w:rsidR="006D6ED0">
        <w:rPr>
          <w:rtl/>
        </w:rPr>
        <w:t xml:space="preserve"> </w:t>
      </w:r>
      <w:r w:rsidRPr="00C95F0D">
        <w:rPr>
          <w:rtl/>
        </w:rPr>
        <w:t>אולי</w:t>
      </w:r>
      <w:r w:rsidR="006D6ED0">
        <w:rPr>
          <w:rtl/>
        </w:rPr>
        <w:t xml:space="preserve"> </w:t>
      </w:r>
      <w:r w:rsidRPr="00C95F0D">
        <w:rPr>
          <w:rtl/>
        </w:rPr>
        <w:t>יבוא</w:t>
      </w:r>
      <w:r w:rsidR="006D6ED0">
        <w:rPr>
          <w:rtl/>
        </w:rPr>
        <w:t xml:space="preserve"> </w:t>
      </w:r>
      <w:r w:rsidRPr="00C95F0D">
        <w:rPr>
          <w:rtl/>
        </w:rPr>
        <w:t>לכאן</w:t>
      </w:r>
      <w:r w:rsidR="006D6ED0">
        <w:rPr>
          <w:rtl/>
        </w:rPr>
        <w:t xml:space="preserve"> </w:t>
      </w:r>
      <w:r w:rsidRPr="00C95F0D">
        <w:rPr>
          <w:rtl/>
        </w:rPr>
        <w:t>שר הפנים והוא זה שישיב מטעם הממשלה על ההצעה? אבל אולי שר הפנים כבר</w:t>
      </w:r>
      <w:r w:rsidR="006D6ED0">
        <w:rPr>
          <w:rtl/>
        </w:rPr>
        <w:t xml:space="preserve"> </w:t>
      </w:r>
      <w:r w:rsidRPr="00C95F0D">
        <w:rPr>
          <w:rtl/>
        </w:rPr>
        <w:t>איננו שר הפנים? אולי הוא הפקיד את התיק? אולי אין לו תיק? אולי יש לו תיק?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ואז</w:t>
      </w:r>
      <w:r w:rsidR="006D6ED0">
        <w:rPr>
          <w:rtl/>
        </w:rPr>
        <w:t xml:space="preserve"> </w:t>
      </w:r>
      <w:r w:rsidRPr="00C95F0D">
        <w:rPr>
          <w:rtl/>
        </w:rPr>
        <w:t>אמרתי</w:t>
      </w:r>
      <w:r w:rsidR="006D6ED0">
        <w:rPr>
          <w:rtl/>
        </w:rPr>
        <w:t xml:space="preserve"> </w:t>
      </w:r>
      <w:r w:rsidRPr="00C95F0D">
        <w:rPr>
          <w:rtl/>
        </w:rPr>
        <w:t>לעצמי:</w:t>
      </w:r>
      <w:r w:rsidR="006D6ED0">
        <w:rPr>
          <w:rtl/>
        </w:rPr>
        <w:t xml:space="preserve"> </w:t>
      </w:r>
      <w:r w:rsidRPr="00C95F0D">
        <w:rPr>
          <w:rtl/>
        </w:rPr>
        <w:t xml:space="preserve">משטרה. הלוא יש עבירה כזאת, זו עבירה פלילית </w:t>
      </w:r>
      <w:r w:rsidR="006D6ED0">
        <w:rPr>
          <w:rtl/>
        </w:rPr>
        <w:t>–</w:t>
      </w:r>
      <w:r w:rsidRPr="00C95F0D">
        <w:rPr>
          <w:rtl/>
        </w:rPr>
        <w:t xml:space="preserve"> לא לשלוח</w:t>
      </w:r>
      <w:r w:rsidR="006D6ED0">
        <w:rPr>
          <w:rtl/>
        </w:rPr>
        <w:t xml:space="preserve"> </w:t>
      </w:r>
      <w:r w:rsidRPr="00C95F0D">
        <w:rPr>
          <w:rtl/>
        </w:rPr>
        <w:t>את הילד לבית</w:t>
      </w:r>
      <w:r w:rsidR="006D6ED0">
        <w:rPr>
          <w:rtl/>
        </w:rPr>
        <w:t>-</w:t>
      </w:r>
      <w:r w:rsidRPr="00C95F0D">
        <w:rPr>
          <w:rtl/>
        </w:rPr>
        <w:t>הספר.</w:t>
      </w:r>
      <w:r w:rsidR="006D6ED0">
        <w:rPr>
          <w:rtl/>
        </w:rPr>
        <w:t xml:space="preserve"> </w:t>
      </w:r>
      <w:r w:rsidRPr="00C95F0D">
        <w:rPr>
          <w:rtl/>
        </w:rPr>
        <w:t>ואמרתי: המשטרה צריכה לאכוף את חוק לימוד חובה. אז אולי יבוא</w:t>
      </w:r>
      <w:r w:rsidR="006D6ED0">
        <w:rPr>
          <w:rtl/>
        </w:rPr>
        <w:t xml:space="preserve"> </w:t>
      </w:r>
      <w:r w:rsidRPr="00C95F0D">
        <w:rPr>
          <w:rtl/>
        </w:rPr>
        <w:t>שר המשטרה להשיב.</w:t>
      </w:r>
      <w:r w:rsidR="006D6ED0">
        <w:rPr>
          <w:rtl/>
        </w:rPr>
        <w:t xml:space="preserve"> </w:t>
      </w:r>
      <w:r w:rsidRPr="00C95F0D">
        <w:rPr>
          <w:rtl/>
        </w:rPr>
        <w:t>ואז אמרתי לעצמי:</w:t>
      </w:r>
      <w:r w:rsidR="006D6ED0">
        <w:rPr>
          <w:rtl/>
        </w:rPr>
        <w:t xml:space="preserve"> </w:t>
      </w:r>
      <w:r w:rsidRPr="00C95F0D">
        <w:rPr>
          <w:rtl/>
        </w:rPr>
        <w:t>ודאי שר המשטרה עסוק עכשיו. הוא בוודאי אורז</w:t>
      </w:r>
      <w:r w:rsidR="006D6ED0">
        <w:rPr>
          <w:rtl/>
        </w:rPr>
        <w:t xml:space="preserve"> </w:t>
      </w:r>
      <w:r w:rsidRPr="00C95F0D">
        <w:rPr>
          <w:rtl/>
        </w:rPr>
        <w:t>את החפצים שלו במשרד התקשורת ומעביר אותם למשרד האנרגיה. כך לפחות סיפרו.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ואז</w:t>
      </w:r>
      <w:r w:rsidR="006D6ED0">
        <w:rPr>
          <w:rtl/>
        </w:rPr>
        <w:t xml:space="preserve"> </w:t>
      </w:r>
      <w:r w:rsidRPr="00C95F0D">
        <w:rPr>
          <w:rtl/>
        </w:rPr>
        <w:t>אמרתי</w:t>
      </w:r>
      <w:r w:rsidR="006D6ED0">
        <w:rPr>
          <w:rtl/>
        </w:rPr>
        <w:t xml:space="preserve"> </w:t>
      </w:r>
      <w:r w:rsidRPr="00C95F0D">
        <w:rPr>
          <w:rtl/>
        </w:rPr>
        <w:t>לעצמי:</w:t>
      </w:r>
      <w:r w:rsidR="006D6ED0">
        <w:rPr>
          <w:rtl/>
        </w:rPr>
        <w:t xml:space="preserve"> </w:t>
      </w:r>
      <w:r w:rsidRPr="00C95F0D">
        <w:rPr>
          <w:rtl/>
        </w:rPr>
        <w:t>בעצם</w:t>
      </w:r>
      <w:r w:rsidR="006D6ED0">
        <w:rPr>
          <w:rtl/>
        </w:rPr>
        <w:t xml:space="preserve"> </w:t>
      </w:r>
      <w:r w:rsidRPr="00C95F0D">
        <w:rPr>
          <w:rtl/>
        </w:rPr>
        <w:t>האם</w:t>
      </w:r>
      <w:r w:rsidR="006D6ED0">
        <w:rPr>
          <w:rtl/>
        </w:rPr>
        <w:t xml:space="preserve"> </w:t>
      </w:r>
      <w:r w:rsidRPr="00C95F0D">
        <w:rPr>
          <w:rtl/>
        </w:rPr>
        <w:t>זה</w:t>
      </w:r>
      <w:r w:rsidR="006D6ED0">
        <w:rPr>
          <w:rtl/>
        </w:rPr>
        <w:t xml:space="preserve"> </w:t>
      </w:r>
      <w:r w:rsidRPr="00C95F0D">
        <w:rPr>
          <w:rtl/>
        </w:rPr>
        <w:t>בכלל חשוב? האם מי מבין השרים האלה, או</w:t>
      </w:r>
      <w:r w:rsidR="006D6ED0">
        <w:rPr>
          <w:rtl/>
        </w:rPr>
        <w:t xml:space="preserve"> </w:t>
      </w:r>
      <w:r w:rsidRPr="00C95F0D">
        <w:rPr>
          <w:rtl/>
        </w:rPr>
        <w:t>המשרדים</w:t>
      </w:r>
      <w:r w:rsidR="006D6ED0">
        <w:rPr>
          <w:rtl/>
        </w:rPr>
        <w:t xml:space="preserve"> </w:t>
      </w:r>
      <w:r w:rsidRPr="00C95F0D">
        <w:rPr>
          <w:rtl/>
        </w:rPr>
        <w:t>האלה שמניתי קודם, או הממשלה בכלל, מגלה רגישות לנושא כל כך חשוב וחמור?</w:t>
      </w:r>
      <w:r w:rsidR="006D6ED0">
        <w:rPr>
          <w:rtl/>
        </w:rPr>
        <w:t xml:space="preserve"> </w:t>
      </w:r>
      <w:r w:rsidRPr="00C95F0D">
        <w:rPr>
          <w:rtl/>
        </w:rPr>
        <w:t>האם לממשלה הזאת באמת אכפת? הלוא הממשלה צועדת בכיוון ההפוך.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רענן כהן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נו, מה אתה חושב? לממשלה אכפת?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אליעזר זנדברג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 כהן, אתה עומד לעלות לכאן בעוד כמה דקות, ואני משוכנע שאתה תתמוך</w:t>
      </w:r>
      <w:r w:rsidR="006D6ED0">
        <w:rPr>
          <w:rtl/>
        </w:rPr>
        <w:t xml:space="preserve"> </w:t>
      </w:r>
      <w:r w:rsidRPr="00C95F0D">
        <w:rPr>
          <w:rtl/>
        </w:rPr>
        <w:t>בדברים שאני אומר.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רענן כהן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סליחה, אני מדבר בשמי.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אליעזר זנדברג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הממשלה</w:t>
      </w:r>
      <w:r w:rsidR="006D6ED0">
        <w:rPr>
          <w:rtl/>
        </w:rPr>
        <w:t xml:space="preserve"> </w:t>
      </w:r>
      <w:r w:rsidRPr="00C95F0D">
        <w:rPr>
          <w:rtl/>
        </w:rPr>
        <w:t>צועדת</w:t>
      </w:r>
      <w:r w:rsidR="006D6ED0">
        <w:rPr>
          <w:rtl/>
        </w:rPr>
        <w:t xml:space="preserve"> </w:t>
      </w:r>
      <w:r w:rsidRPr="00C95F0D">
        <w:rPr>
          <w:rtl/>
        </w:rPr>
        <w:t>בכיוון</w:t>
      </w:r>
      <w:r w:rsidR="006D6ED0">
        <w:rPr>
          <w:rtl/>
        </w:rPr>
        <w:t xml:space="preserve"> </w:t>
      </w:r>
      <w:r w:rsidRPr="00C95F0D">
        <w:rPr>
          <w:rtl/>
        </w:rPr>
        <w:t>ההפוך.</w:t>
      </w:r>
      <w:r w:rsidR="006D6ED0">
        <w:rPr>
          <w:rtl/>
        </w:rPr>
        <w:t xml:space="preserve"> </w:t>
      </w:r>
      <w:r w:rsidRPr="00C95F0D">
        <w:rPr>
          <w:rtl/>
        </w:rPr>
        <w:t>במקום</w:t>
      </w:r>
      <w:r w:rsidR="006D6ED0">
        <w:rPr>
          <w:rtl/>
        </w:rPr>
        <w:t xml:space="preserve"> </w:t>
      </w:r>
      <w:r w:rsidRPr="00C95F0D">
        <w:rPr>
          <w:rtl/>
        </w:rPr>
        <w:t>לדאוג</w:t>
      </w:r>
      <w:r w:rsidR="006D6ED0">
        <w:rPr>
          <w:rtl/>
        </w:rPr>
        <w:t xml:space="preserve"> </w:t>
      </w:r>
      <w:r w:rsidRPr="00C95F0D">
        <w:rPr>
          <w:rtl/>
        </w:rPr>
        <w:t>למניעת דור מצוקה עתידי, היא</w:t>
      </w:r>
      <w:r w:rsidR="006D6ED0">
        <w:rPr>
          <w:rtl/>
        </w:rPr>
        <w:t xml:space="preserve"> </w:t>
      </w:r>
      <w:r w:rsidRPr="00C95F0D">
        <w:rPr>
          <w:rtl/>
        </w:rPr>
        <w:t>מפקירה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העתיד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חלק</w:t>
      </w:r>
      <w:r w:rsidR="006D6ED0">
        <w:rPr>
          <w:rtl/>
        </w:rPr>
        <w:t xml:space="preserve"> </w:t>
      </w:r>
      <w:r w:rsidRPr="00C95F0D">
        <w:rPr>
          <w:rtl/>
        </w:rPr>
        <w:t>מדור</w:t>
      </w:r>
      <w:r w:rsidR="006D6ED0">
        <w:rPr>
          <w:rtl/>
        </w:rPr>
        <w:t xml:space="preserve"> </w:t>
      </w:r>
      <w:r w:rsidRPr="00C95F0D">
        <w:rPr>
          <w:rtl/>
        </w:rPr>
        <w:t>המצוקה הקיים. וזאת בדיבורים ובכוונות לחסל את</w:t>
      </w:r>
      <w:r w:rsidR="006D6ED0">
        <w:rPr>
          <w:rtl/>
        </w:rPr>
        <w:t xml:space="preserve"> </w:t>
      </w:r>
      <w:r w:rsidRPr="00C95F0D">
        <w:rPr>
          <w:rtl/>
        </w:rPr>
        <w:t xml:space="preserve">פרויקט חיילי המקא"ם </w:t>
      </w:r>
      <w:r w:rsidR="006D6ED0">
        <w:rPr>
          <w:rtl/>
        </w:rPr>
        <w:t>–</w:t>
      </w:r>
      <w:r w:rsidRPr="00C95F0D">
        <w:rPr>
          <w:rtl/>
        </w:rPr>
        <w:t xml:space="preserve"> מרכז קידום אוכלוסיות מיוחדות </w:t>
      </w:r>
      <w:r w:rsidR="006D6ED0">
        <w:rPr>
          <w:rtl/>
        </w:rPr>
        <w:t>–</w:t>
      </w:r>
      <w:r w:rsidRPr="00C95F0D">
        <w:rPr>
          <w:rtl/>
        </w:rPr>
        <w:t xml:space="preserve"> פרויקט "נערי רפול".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בשבוע שעבר פורסמו שתי כתבות שונות, המטפלות למעשה באותו</w:t>
      </w:r>
      <w:r w:rsidR="006D6ED0">
        <w:rPr>
          <w:rtl/>
        </w:rPr>
        <w:t xml:space="preserve"> </w:t>
      </w:r>
      <w:r w:rsidRPr="00C95F0D">
        <w:rPr>
          <w:rtl/>
        </w:rPr>
        <w:t>עניין.</w:t>
      </w:r>
      <w:r w:rsidR="006D6ED0">
        <w:rPr>
          <w:rtl/>
        </w:rPr>
        <w:t xml:space="preserve"> </w:t>
      </w:r>
      <w:r w:rsidRPr="00C95F0D">
        <w:rPr>
          <w:rtl/>
        </w:rPr>
        <w:t>כתבה אחת, של נירית זך, הביאה את סיפורם העגום והמזעזע של ילדים אשר אינם</w:t>
      </w:r>
      <w:r w:rsidR="006D6ED0">
        <w:rPr>
          <w:rtl/>
        </w:rPr>
        <w:t xml:space="preserve"> </w:t>
      </w:r>
      <w:r w:rsidRPr="00C95F0D">
        <w:rPr>
          <w:rtl/>
        </w:rPr>
        <w:t>לומדים במשך תקופות ארוכות ביותר.</w:t>
      </w:r>
      <w:r w:rsidR="006D6ED0">
        <w:rPr>
          <w:rtl/>
        </w:rPr>
        <w:t xml:space="preserve"> </w:t>
      </w:r>
      <w:r w:rsidRPr="00C95F0D">
        <w:rPr>
          <w:rtl/>
        </w:rPr>
        <w:t>ויש בארץ, כך מסתבר, 31,000 ילדים כאלה.</w:t>
      </w:r>
      <w:r w:rsidR="006D6ED0">
        <w:rPr>
          <w:rtl/>
        </w:rPr>
        <w:t xml:space="preserve"> </w:t>
      </w:r>
      <w:r w:rsidRPr="00C95F0D">
        <w:rPr>
          <w:rtl/>
        </w:rPr>
        <w:t>הרקע</w:t>
      </w:r>
      <w:r w:rsidR="006D6ED0">
        <w:rPr>
          <w:rtl/>
        </w:rPr>
        <w:t xml:space="preserve"> </w:t>
      </w:r>
      <w:r w:rsidRPr="00C95F0D">
        <w:rPr>
          <w:rtl/>
        </w:rPr>
        <w:t>לתופעה</w:t>
      </w:r>
      <w:r w:rsidR="006D6ED0">
        <w:rPr>
          <w:rtl/>
        </w:rPr>
        <w:t xml:space="preserve"> </w:t>
      </w:r>
      <w:r w:rsidRPr="00C95F0D">
        <w:rPr>
          <w:rtl/>
        </w:rPr>
        <w:t>משתנה</w:t>
      </w:r>
      <w:r w:rsidR="006D6ED0">
        <w:rPr>
          <w:rtl/>
        </w:rPr>
        <w:t xml:space="preserve"> </w:t>
      </w:r>
      <w:r w:rsidRPr="00C95F0D">
        <w:rPr>
          <w:rtl/>
        </w:rPr>
        <w:t>בנסיבות</w:t>
      </w:r>
      <w:r w:rsidR="006D6ED0">
        <w:rPr>
          <w:rtl/>
        </w:rPr>
        <w:t xml:space="preserve"> </w:t>
      </w:r>
      <w:r w:rsidRPr="00C95F0D">
        <w:rPr>
          <w:rtl/>
        </w:rPr>
        <w:t>העניין.</w:t>
      </w:r>
      <w:r w:rsidR="006D6ED0">
        <w:rPr>
          <w:rtl/>
        </w:rPr>
        <w:t xml:space="preserve"> </w:t>
      </w:r>
      <w:r w:rsidRPr="00C95F0D">
        <w:rPr>
          <w:rtl/>
        </w:rPr>
        <w:t>מדובר</w:t>
      </w:r>
      <w:r w:rsidR="006D6ED0">
        <w:rPr>
          <w:rtl/>
        </w:rPr>
        <w:t xml:space="preserve"> </w:t>
      </w:r>
      <w:r w:rsidRPr="00C95F0D">
        <w:rPr>
          <w:rtl/>
        </w:rPr>
        <w:t>בקשיים כלכליים עצומים בבתי הילדים. יש</w:t>
      </w:r>
      <w:r w:rsidR="006D6ED0">
        <w:rPr>
          <w:rtl/>
        </w:rPr>
        <w:t xml:space="preserve"> </w:t>
      </w:r>
      <w:r w:rsidRPr="00C95F0D">
        <w:rPr>
          <w:rtl/>
        </w:rPr>
        <w:t>מקרים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חוסר</w:t>
      </w:r>
      <w:r w:rsidR="006D6ED0">
        <w:rPr>
          <w:rtl/>
        </w:rPr>
        <w:t xml:space="preserve"> </w:t>
      </w:r>
      <w:r w:rsidRPr="00C95F0D">
        <w:rPr>
          <w:rtl/>
        </w:rPr>
        <w:t>מוטיבציה,</w:t>
      </w:r>
      <w:r w:rsidR="006D6ED0">
        <w:rPr>
          <w:rtl/>
        </w:rPr>
        <w:t xml:space="preserve"> </w:t>
      </w:r>
      <w:r w:rsidRPr="00C95F0D">
        <w:rPr>
          <w:rtl/>
        </w:rPr>
        <w:t>גם של ההורים וגם של הילדים, ללכת לבית</w:t>
      </w:r>
      <w:r w:rsidR="006D6ED0">
        <w:rPr>
          <w:rtl/>
        </w:rPr>
        <w:t>-</w:t>
      </w:r>
      <w:r w:rsidRPr="00C95F0D">
        <w:rPr>
          <w:rtl/>
        </w:rPr>
        <w:t>הספר, להמשיך</w:t>
      </w:r>
      <w:r w:rsidR="006D6ED0">
        <w:rPr>
          <w:rtl/>
        </w:rPr>
        <w:t xml:space="preserve"> </w:t>
      </w:r>
      <w:r w:rsidRPr="00C95F0D">
        <w:rPr>
          <w:rtl/>
        </w:rPr>
        <w:t>בתלם של הלימודים. ויש גם מקרים של קשיי קליטה.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רק</w:t>
      </w:r>
      <w:r w:rsidR="006D6ED0">
        <w:rPr>
          <w:rtl/>
        </w:rPr>
        <w:t xml:space="preserve"> </w:t>
      </w:r>
      <w:r w:rsidRPr="00C95F0D">
        <w:rPr>
          <w:rtl/>
        </w:rPr>
        <w:t>לציין,</w:t>
      </w:r>
      <w:r w:rsidR="006D6ED0">
        <w:rPr>
          <w:rtl/>
        </w:rPr>
        <w:t xml:space="preserve"> </w:t>
      </w:r>
      <w:r w:rsidRPr="00C95F0D">
        <w:rPr>
          <w:rtl/>
        </w:rPr>
        <w:t>שהתופעה</w:t>
      </w:r>
      <w:r w:rsidR="006D6ED0">
        <w:rPr>
          <w:rtl/>
        </w:rPr>
        <w:t xml:space="preserve"> </w:t>
      </w:r>
      <w:r w:rsidRPr="00C95F0D">
        <w:rPr>
          <w:rtl/>
        </w:rPr>
        <w:t>הזאת</w:t>
      </w:r>
      <w:r w:rsidR="006D6ED0">
        <w:rPr>
          <w:rtl/>
        </w:rPr>
        <w:t xml:space="preserve"> </w:t>
      </w:r>
      <w:r w:rsidRPr="00C95F0D">
        <w:rPr>
          <w:rtl/>
        </w:rPr>
        <w:t>אינה</w:t>
      </w:r>
      <w:r w:rsidR="006D6ED0">
        <w:rPr>
          <w:rtl/>
        </w:rPr>
        <w:t xml:space="preserve"> </w:t>
      </w:r>
      <w:r w:rsidRPr="00C95F0D">
        <w:rPr>
          <w:rtl/>
        </w:rPr>
        <w:t>ייחודית לשכבות מצוקה.</w:t>
      </w:r>
      <w:r w:rsidR="006D6ED0">
        <w:rPr>
          <w:rtl/>
        </w:rPr>
        <w:t xml:space="preserve"> </w:t>
      </w:r>
      <w:r w:rsidRPr="00C95F0D">
        <w:rPr>
          <w:rtl/>
        </w:rPr>
        <w:t>בחיפה,</w:t>
      </w:r>
      <w:r w:rsidR="006D6ED0">
        <w:rPr>
          <w:rtl/>
        </w:rPr>
        <w:t xml:space="preserve"> </w:t>
      </w:r>
      <w:r w:rsidRPr="00C95F0D">
        <w:rPr>
          <w:rtl/>
        </w:rPr>
        <w:t>בבתי</w:t>
      </w:r>
      <w:r w:rsidR="006D6ED0">
        <w:rPr>
          <w:rtl/>
        </w:rPr>
        <w:t>-</w:t>
      </w:r>
      <w:r w:rsidRPr="00C95F0D">
        <w:rPr>
          <w:rtl/>
        </w:rPr>
        <w:t>ספר</w:t>
      </w:r>
      <w:r w:rsidR="006D6ED0">
        <w:rPr>
          <w:rtl/>
        </w:rPr>
        <w:t xml:space="preserve"> </w:t>
      </w:r>
      <w:r w:rsidRPr="00C95F0D">
        <w:rPr>
          <w:rtl/>
        </w:rPr>
        <w:t>מכובדים</w:t>
      </w:r>
      <w:r w:rsidR="006D6ED0">
        <w:rPr>
          <w:rtl/>
        </w:rPr>
        <w:t xml:space="preserve"> </w:t>
      </w:r>
      <w:r w:rsidRPr="00C95F0D">
        <w:rPr>
          <w:rtl/>
        </w:rPr>
        <w:t>שעל</w:t>
      </w:r>
      <w:r w:rsidR="006D6ED0">
        <w:rPr>
          <w:rtl/>
        </w:rPr>
        <w:t xml:space="preserve"> </w:t>
      </w:r>
      <w:r w:rsidRPr="00C95F0D">
        <w:rPr>
          <w:rtl/>
        </w:rPr>
        <w:t>הר</w:t>
      </w:r>
      <w:r w:rsidR="006D6ED0">
        <w:rPr>
          <w:rtl/>
        </w:rPr>
        <w:t>-</w:t>
      </w:r>
      <w:r w:rsidRPr="00C95F0D">
        <w:rPr>
          <w:rtl/>
        </w:rPr>
        <w:t>הכרמל, רשומים כתלמידים עולים חדשים. אפשר לראות אותם</w:t>
      </w:r>
      <w:r w:rsidR="006D6ED0">
        <w:rPr>
          <w:rtl/>
        </w:rPr>
        <w:t xml:space="preserve"> </w:t>
      </w:r>
      <w:r w:rsidRPr="00C95F0D">
        <w:rPr>
          <w:rtl/>
        </w:rPr>
        <w:t>מנגנים</w:t>
      </w:r>
      <w:r w:rsidR="006D6ED0">
        <w:rPr>
          <w:rtl/>
        </w:rPr>
        <w:t xml:space="preserve"> </w:t>
      </w:r>
      <w:r w:rsidRPr="00C95F0D">
        <w:rPr>
          <w:rtl/>
        </w:rPr>
        <w:t>במרכז</w:t>
      </w:r>
      <w:r w:rsidR="006D6ED0">
        <w:rPr>
          <w:rtl/>
        </w:rPr>
        <w:t xml:space="preserve"> </w:t>
      </w:r>
      <w:r w:rsidRPr="00C95F0D">
        <w:rPr>
          <w:rtl/>
        </w:rPr>
        <w:t>הכרמל,</w:t>
      </w:r>
      <w:r w:rsidR="006D6ED0">
        <w:rPr>
          <w:rtl/>
        </w:rPr>
        <w:t xml:space="preserve"> </w:t>
      </w:r>
      <w:r w:rsidRPr="00C95F0D">
        <w:rPr>
          <w:rtl/>
        </w:rPr>
        <w:t>במרכזי קניות, בשעות הלימודים. וכשאומרים להם: תלכו לכיתה</w:t>
      </w:r>
      <w:r w:rsidR="006D6ED0">
        <w:rPr>
          <w:rtl/>
        </w:rPr>
        <w:t xml:space="preserve"> </w:t>
      </w:r>
      <w:r w:rsidRPr="00C95F0D">
        <w:rPr>
          <w:rtl/>
        </w:rPr>
        <w:t xml:space="preserve">ללמוד </w:t>
      </w:r>
      <w:r w:rsidR="006D6ED0">
        <w:rPr>
          <w:rtl/>
        </w:rPr>
        <w:t>–</w:t>
      </w:r>
      <w:r w:rsidRPr="00C95F0D">
        <w:rPr>
          <w:rtl/>
        </w:rPr>
        <w:t xml:space="preserve"> הם אומרים: לא, אמא צריכה את הכסף, זה יותר חשוב.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ה"תלמידים"</w:t>
      </w:r>
      <w:r w:rsidR="006D6ED0">
        <w:rPr>
          <w:rtl/>
        </w:rPr>
        <w:t xml:space="preserve"> </w:t>
      </w:r>
      <w:r w:rsidRPr="00C95F0D">
        <w:rPr>
          <w:rtl/>
        </w:rPr>
        <w:t>האלה</w:t>
      </w:r>
      <w:r w:rsidR="006D6ED0">
        <w:rPr>
          <w:rtl/>
        </w:rPr>
        <w:t xml:space="preserve"> </w:t>
      </w:r>
      <w:r w:rsidRPr="00C95F0D">
        <w:rPr>
          <w:rtl/>
        </w:rPr>
        <w:t>ממשיכים</w:t>
      </w:r>
      <w:r w:rsidR="006D6ED0">
        <w:rPr>
          <w:rtl/>
        </w:rPr>
        <w:t xml:space="preserve"> </w:t>
      </w:r>
      <w:r w:rsidRPr="00C95F0D">
        <w:rPr>
          <w:rtl/>
        </w:rPr>
        <w:t>בבתי</w:t>
      </w:r>
      <w:r w:rsidR="006D6ED0">
        <w:rPr>
          <w:rtl/>
        </w:rPr>
        <w:t>-</w:t>
      </w:r>
      <w:r w:rsidRPr="00C95F0D">
        <w:rPr>
          <w:rtl/>
        </w:rPr>
        <w:t>הספר</w:t>
      </w:r>
      <w:r w:rsidR="006D6ED0">
        <w:rPr>
          <w:rtl/>
        </w:rPr>
        <w:t xml:space="preserve"> </w:t>
      </w:r>
      <w:r w:rsidRPr="00C95F0D">
        <w:rPr>
          <w:rtl/>
        </w:rPr>
        <w:t>המקצועיים.</w:t>
      </w:r>
      <w:r w:rsidR="006D6ED0">
        <w:rPr>
          <w:rtl/>
        </w:rPr>
        <w:t xml:space="preserve"> </w:t>
      </w:r>
      <w:r w:rsidRPr="00C95F0D">
        <w:rPr>
          <w:rtl/>
        </w:rPr>
        <w:t>לכאורה הם לומדים מקצוע.</w:t>
      </w:r>
      <w:r w:rsidR="006D6ED0">
        <w:rPr>
          <w:rtl/>
        </w:rPr>
        <w:t xml:space="preserve"> </w:t>
      </w:r>
      <w:r w:rsidRPr="00C95F0D">
        <w:rPr>
          <w:rtl/>
        </w:rPr>
        <w:t>בפועל</w:t>
      </w:r>
      <w:r w:rsidR="006D6ED0">
        <w:rPr>
          <w:rtl/>
        </w:rPr>
        <w:t xml:space="preserve"> </w:t>
      </w:r>
      <w:r w:rsidRPr="00C95F0D">
        <w:rPr>
          <w:rtl/>
        </w:rPr>
        <w:t>הם</w:t>
      </w:r>
      <w:r w:rsidR="006D6ED0">
        <w:rPr>
          <w:rtl/>
        </w:rPr>
        <w:t xml:space="preserve"> </w:t>
      </w:r>
      <w:r w:rsidRPr="00C95F0D">
        <w:rPr>
          <w:rtl/>
        </w:rPr>
        <w:t>מגיעים אל הצבא בלי לדעת קרוא וכתוב. וראה זה פלא: שם, בצבא, במשך חצי</w:t>
      </w:r>
      <w:r w:rsidR="006D6ED0">
        <w:rPr>
          <w:rtl/>
        </w:rPr>
        <w:t xml:space="preserve"> </w:t>
      </w:r>
      <w:r w:rsidRPr="00C95F0D">
        <w:rPr>
          <w:rtl/>
        </w:rPr>
        <w:t>שנה</w:t>
      </w:r>
      <w:r w:rsidR="006D6ED0">
        <w:rPr>
          <w:rtl/>
        </w:rPr>
        <w:t xml:space="preserve"> </w:t>
      </w:r>
      <w:r w:rsidRPr="00C95F0D">
        <w:rPr>
          <w:rtl/>
        </w:rPr>
        <w:t>לערך,</w:t>
      </w:r>
      <w:r w:rsidR="006D6ED0">
        <w:rPr>
          <w:rtl/>
        </w:rPr>
        <w:t xml:space="preserve"> </w:t>
      </w:r>
      <w:r w:rsidRPr="00C95F0D">
        <w:rPr>
          <w:rtl/>
        </w:rPr>
        <w:t>משתפרת רמתם, והם מגיעים לרמה של כיתה ח'. אלה נתונים שפורסמו בעיתון</w:t>
      </w:r>
      <w:r w:rsidR="006D6ED0">
        <w:rPr>
          <w:rtl/>
        </w:rPr>
        <w:t xml:space="preserve"> </w:t>
      </w:r>
      <w:r w:rsidRPr="00C95F0D">
        <w:rPr>
          <w:rtl/>
        </w:rPr>
        <w:t>"חדשות" של יום ו', בכתבתה של הילה טוב.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היושב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אם</w:t>
      </w:r>
      <w:r w:rsidR="006D6ED0">
        <w:rPr>
          <w:rtl/>
        </w:rPr>
        <w:t xml:space="preserve"> </w:t>
      </w:r>
      <w:r w:rsidRPr="00C95F0D">
        <w:rPr>
          <w:rtl/>
        </w:rPr>
        <w:t>במשך שנת הלימודים הקודמת התקבלו במשטרה כעשר תלונות</w:t>
      </w:r>
      <w:r w:rsidR="006D6ED0">
        <w:rPr>
          <w:rtl/>
        </w:rPr>
        <w:t xml:space="preserve"> </w:t>
      </w:r>
      <w:r w:rsidRPr="00C95F0D">
        <w:rPr>
          <w:rtl/>
        </w:rPr>
        <w:t>בלבד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ילדים</w:t>
      </w:r>
      <w:r w:rsidR="006D6ED0">
        <w:rPr>
          <w:rtl/>
        </w:rPr>
        <w:t xml:space="preserve"> </w:t>
      </w:r>
      <w:r w:rsidRPr="00C95F0D">
        <w:rPr>
          <w:rtl/>
        </w:rPr>
        <w:t>אשר</w:t>
      </w:r>
      <w:r w:rsidR="006D6ED0">
        <w:rPr>
          <w:rtl/>
        </w:rPr>
        <w:t xml:space="preserve"> </w:t>
      </w:r>
      <w:r w:rsidRPr="00C95F0D">
        <w:rPr>
          <w:rtl/>
        </w:rPr>
        <w:t>אינם לומדים, כשבפועל 31,000 ילדים נעדרים מבתי</w:t>
      </w:r>
      <w:r w:rsidR="006D6ED0">
        <w:rPr>
          <w:rtl/>
        </w:rPr>
        <w:t>-</w:t>
      </w:r>
      <w:r w:rsidRPr="00C95F0D">
        <w:rPr>
          <w:rtl/>
        </w:rPr>
        <w:t>הספר באופן</w:t>
      </w:r>
      <w:r w:rsidR="006D6ED0">
        <w:rPr>
          <w:rtl/>
        </w:rPr>
        <w:t xml:space="preserve"> </w:t>
      </w:r>
      <w:r w:rsidRPr="00C95F0D">
        <w:rPr>
          <w:rtl/>
        </w:rPr>
        <w:t>קבוע, אני סבור שמערכת הפיקוח והבקרה נכשלה. אם במשך שישה חודשים בצבא</w:t>
      </w:r>
      <w:r w:rsidR="006D6ED0">
        <w:rPr>
          <w:rtl/>
        </w:rPr>
        <w:t>-</w:t>
      </w:r>
      <w:r w:rsidRPr="00C95F0D">
        <w:rPr>
          <w:rtl/>
        </w:rPr>
        <w:t>הגנה ישראל</w:t>
      </w:r>
      <w:r w:rsidR="006D6ED0">
        <w:rPr>
          <w:rtl/>
        </w:rPr>
        <w:t xml:space="preserve"> </w:t>
      </w:r>
      <w:r w:rsidRPr="00C95F0D">
        <w:rPr>
          <w:rtl/>
        </w:rPr>
        <w:t>מסוגלת המערכת הצבאית להעלות את רמתם הלימודית של נערי המקא"ם לרמת תלמידים בכיתה</w:t>
      </w:r>
      <w:r w:rsidR="006D6ED0">
        <w:rPr>
          <w:rtl/>
        </w:rPr>
        <w:t xml:space="preserve"> </w:t>
      </w:r>
      <w:r w:rsidRPr="00C95F0D">
        <w:rPr>
          <w:rtl/>
        </w:rPr>
        <w:t>ח',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סבור</w:t>
      </w:r>
      <w:r w:rsidR="006D6ED0">
        <w:rPr>
          <w:rtl/>
        </w:rPr>
        <w:t xml:space="preserve"> </w:t>
      </w:r>
      <w:r w:rsidRPr="00C95F0D">
        <w:rPr>
          <w:rtl/>
        </w:rPr>
        <w:t>שמערכת</w:t>
      </w:r>
      <w:r w:rsidR="006D6ED0">
        <w:rPr>
          <w:rtl/>
        </w:rPr>
        <w:t xml:space="preserve"> </w:t>
      </w:r>
      <w:r w:rsidRPr="00C95F0D">
        <w:rPr>
          <w:rtl/>
        </w:rPr>
        <w:t>החינוך</w:t>
      </w:r>
      <w:r w:rsidR="006D6ED0">
        <w:rPr>
          <w:rtl/>
        </w:rPr>
        <w:t xml:space="preserve"> </w:t>
      </w:r>
      <w:r w:rsidRPr="00C95F0D">
        <w:rPr>
          <w:rtl/>
        </w:rPr>
        <w:t>פשטה את הרגל. אם תלמידים אינם לומדים, מה עושים</w:t>
      </w:r>
      <w:r w:rsidR="006D6ED0">
        <w:rPr>
          <w:rtl/>
        </w:rPr>
        <w:t xml:space="preserve"> </w:t>
      </w:r>
      <w:r w:rsidRPr="00C95F0D">
        <w:rPr>
          <w:rtl/>
        </w:rPr>
        <w:t>הקב"סים,</w:t>
      </w:r>
      <w:r w:rsidR="006D6ED0">
        <w:rPr>
          <w:rtl/>
        </w:rPr>
        <w:t xml:space="preserve"> </w:t>
      </w:r>
      <w:r w:rsidRPr="00C95F0D">
        <w:rPr>
          <w:rtl/>
        </w:rPr>
        <w:t>קציני הביקור הסדיר? אם יד ההורים אינה משגת לרכוש מחברות ועפרונות, עם</w:t>
      </w:r>
      <w:r w:rsidR="006D6ED0">
        <w:rPr>
          <w:rtl/>
        </w:rPr>
        <w:t xml:space="preserve"> </w:t>
      </w:r>
      <w:r w:rsidRPr="00C95F0D">
        <w:rPr>
          <w:rtl/>
        </w:rPr>
        <w:t>מי נדבר על מחשוב בתי</w:t>
      </w:r>
      <w:r w:rsidR="006D6ED0">
        <w:rPr>
          <w:rtl/>
        </w:rPr>
        <w:t>-</w:t>
      </w:r>
      <w:r w:rsidRPr="00C95F0D">
        <w:rPr>
          <w:rtl/>
        </w:rPr>
        <w:t>הספר? והיכן משרד העבודה והרווחה?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רשימת</w:t>
      </w:r>
      <w:r w:rsidR="006D6ED0">
        <w:rPr>
          <w:rtl/>
        </w:rPr>
        <w:t xml:space="preserve"> </w:t>
      </w:r>
      <w:r w:rsidRPr="00C95F0D">
        <w:rPr>
          <w:rtl/>
        </w:rPr>
        <w:t>הגופים</w:t>
      </w:r>
      <w:r w:rsidR="006D6ED0">
        <w:rPr>
          <w:rtl/>
        </w:rPr>
        <w:t xml:space="preserve"> </w:t>
      </w:r>
      <w:r w:rsidRPr="00C95F0D">
        <w:rPr>
          <w:rtl/>
        </w:rPr>
        <w:t>המטפלים בילדים הנפלטים, או שסתם אינם מגיעים לבתי</w:t>
      </w:r>
      <w:r w:rsidR="006D6ED0">
        <w:rPr>
          <w:rtl/>
        </w:rPr>
        <w:t>-</w:t>
      </w:r>
      <w:r w:rsidRPr="00C95F0D">
        <w:rPr>
          <w:rtl/>
        </w:rPr>
        <w:t>הספר, היא</w:t>
      </w:r>
      <w:r w:rsidR="006D6ED0">
        <w:rPr>
          <w:rtl/>
        </w:rPr>
        <w:t xml:space="preserve"> </w:t>
      </w:r>
      <w:r w:rsidRPr="00C95F0D">
        <w:rPr>
          <w:rtl/>
        </w:rPr>
        <w:t>ארוכה:</w:t>
      </w:r>
      <w:r w:rsidR="006D6ED0">
        <w:rPr>
          <w:rtl/>
        </w:rPr>
        <w:t xml:space="preserve"> </w:t>
      </w:r>
      <w:r w:rsidRPr="00C95F0D">
        <w:rPr>
          <w:rtl/>
        </w:rPr>
        <w:t>משרד החינוך, רשויות מקומיות, משרד הפנים, עובדים סוציאליים, משרד העבודה</w:t>
      </w:r>
      <w:r w:rsidR="006D6ED0">
        <w:rPr>
          <w:rtl/>
        </w:rPr>
        <w:t xml:space="preserve"> </w:t>
      </w:r>
      <w:r w:rsidRPr="00C95F0D">
        <w:rPr>
          <w:rtl/>
        </w:rPr>
        <w:t>והרווחה;</w:t>
      </w:r>
      <w:r w:rsidR="006D6ED0">
        <w:rPr>
          <w:rtl/>
        </w:rPr>
        <w:t xml:space="preserve"> </w:t>
      </w:r>
      <w:r w:rsidRPr="00C95F0D">
        <w:rPr>
          <w:rtl/>
        </w:rPr>
        <w:t>אפילו</w:t>
      </w:r>
      <w:r w:rsidR="006D6ED0">
        <w:rPr>
          <w:rtl/>
        </w:rPr>
        <w:t xml:space="preserve"> </w:t>
      </w:r>
      <w:r w:rsidRPr="00C95F0D">
        <w:rPr>
          <w:rtl/>
        </w:rPr>
        <w:t>הפרקליטות</w:t>
      </w:r>
      <w:r w:rsidR="006D6ED0">
        <w:rPr>
          <w:rtl/>
        </w:rPr>
        <w:t xml:space="preserve"> </w:t>
      </w:r>
      <w:r w:rsidRPr="00C95F0D">
        <w:rPr>
          <w:rtl/>
        </w:rPr>
        <w:t>והמשטרה.</w:t>
      </w:r>
      <w:r w:rsidR="006D6ED0">
        <w:rPr>
          <w:rtl/>
        </w:rPr>
        <w:t xml:space="preserve"> </w:t>
      </w:r>
      <w:r w:rsidRPr="00C95F0D">
        <w:rPr>
          <w:rtl/>
        </w:rPr>
        <w:t>העובדות הטופחות על פנינו מלמדות על הצורך</w:t>
      </w:r>
      <w:r w:rsidR="006D6ED0">
        <w:rPr>
          <w:rtl/>
        </w:rPr>
        <w:t xml:space="preserve"> </w:t>
      </w:r>
      <w:r w:rsidRPr="00C95F0D">
        <w:rPr>
          <w:rtl/>
        </w:rPr>
        <w:t>החיוני</w:t>
      </w:r>
      <w:r w:rsidR="006D6ED0">
        <w:rPr>
          <w:rtl/>
        </w:rPr>
        <w:t xml:space="preserve"> </w:t>
      </w:r>
      <w:r w:rsidRPr="00C95F0D">
        <w:rPr>
          <w:rtl/>
        </w:rPr>
        <w:t>שברפורמה אמיתית.</w:t>
      </w:r>
      <w:r w:rsidR="006D6ED0">
        <w:rPr>
          <w:rtl/>
        </w:rPr>
        <w:t xml:space="preserve"> </w:t>
      </w:r>
      <w:r w:rsidRPr="00C95F0D">
        <w:rPr>
          <w:rtl/>
        </w:rPr>
        <w:t>אני סבור כי הגיע הזמן שתוקם רשות אחת במשרד אחד ותטפל</w:t>
      </w:r>
      <w:r w:rsidR="006D6ED0">
        <w:rPr>
          <w:rtl/>
        </w:rPr>
        <w:t xml:space="preserve"> </w:t>
      </w:r>
      <w:r w:rsidRPr="00C95F0D">
        <w:rPr>
          <w:rtl/>
        </w:rPr>
        <w:t>בבעיה</w:t>
      </w:r>
      <w:r w:rsidR="006D6ED0">
        <w:rPr>
          <w:rtl/>
        </w:rPr>
        <w:t xml:space="preserve"> </w:t>
      </w:r>
      <w:r w:rsidRPr="00C95F0D">
        <w:rPr>
          <w:rtl/>
        </w:rPr>
        <w:t>כולה.</w:t>
      </w:r>
      <w:r w:rsidR="006D6ED0">
        <w:rPr>
          <w:rtl/>
        </w:rPr>
        <w:t xml:space="preserve"> </w:t>
      </w:r>
      <w:r w:rsidRPr="00C95F0D">
        <w:rPr>
          <w:rtl/>
        </w:rPr>
        <w:t>לרשות</w:t>
      </w:r>
      <w:r w:rsidR="006D6ED0">
        <w:rPr>
          <w:rtl/>
        </w:rPr>
        <w:t xml:space="preserve"> </w:t>
      </w:r>
      <w:r w:rsidRPr="00C95F0D">
        <w:rPr>
          <w:rtl/>
        </w:rPr>
        <w:t>כזאת</w:t>
      </w:r>
      <w:r w:rsidR="006D6ED0">
        <w:rPr>
          <w:rtl/>
        </w:rPr>
        <w:t xml:space="preserve"> </w:t>
      </w:r>
      <w:r w:rsidRPr="00C95F0D">
        <w:rPr>
          <w:rtl/>
        </w:rPr>
        <w:t>צריך</w:t>
      </w:r>
      <w:r w:rsidR="006D6ED0">
        <w:rPr>
          <w:rtl/>
        </w:rPr>
        <w:t xml:space="preserve"> </w:t>
      </w:r>
      <w:r w:rsidRPr="00C95F0D">
        <w:rPr>
          <w:rtl/>
        </w:rPr>
        <w:t>להקנות</w:t>
      </w:r>
      <w:r w:rsidR="006D6ED0">
        <w:rPr>
          <w:rtl/>
        </w:rPr>
        <w:t xml:space="preserve"> </w:t>
      </w:r>
      <w:r w:rsidRPr="00C95F0D">
        <w:rPr>
          <w:rtl/>
        </w:rPr>
        <w:t>את כל הסמכויות, ומטבע הדברים היא תהיה</w:t>
      </w:r>
      <w:r w:rsidR="006D6ED0">
        <w:rPr>
          <w:rtl/>
        </w:rPr>
        <w:t xml:space="preserve"> </w:t>
      </w:r>
      <w:r w:rsidRPr="00C95F0D">
        <w:rPr>
          <w:rtl/>
        </w:rPr>
        <w:t>אחראית בפנינו ובפני הציבור. אולי אז לא ייפלו הילדים בין הכיסאות.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המסגרת</w:t>
      </w:r>
      <w:r w:rsidR="006D6ED0">
        <w:rPr>
          <w:rtl/>
        </w:rPr>
        <w:t xml:space="preserve"> </w:t>
      </w:r>
      <w:r w:rsidRPr="00C95F0D">
        <w:rPr>
          <w:rtl/>
        </w:rPr>
        <w:t>הצבאית</w:t>
      </w:r>
      <w:r w:rsidR="006D6ED0">
        <w:rPr>
          <w:rtl/>
        </w:rPr>
        <w:t xml:space="preserve"> </w:t>
      </w:r>
      <w:r w:rsidRPr="00C95F0D">
        <w:rPr>
          <w:rtl/>
        </w:rPr>
        <w:t>היא</w:t>
      </w:r>
      <w:r w:rsidR="006D6ED0">
        <w:rPr>
          <w:rtl/>
        </w:rPr>
        <w:t xml:space="preserve"> </w:t>
      </w:r>
      <w:r w:rsidRPr="00C95F0D">
        <w:rPr>
          <w:rtl/>
        </w:rPr>
        <w:t>הסיכוי האחרון של "פליטי" מערכת החינוך. במסגרת פרויקט</w:t>
      </w:r>
      <w:r w:rsidR="006D6ED0">
        <w:rPr>
          <w:rtl/>
        </w:rPr>
        <w:t xml:space="preserve"> </w:t>
      </w:r>
      <w:r w:rsidRPr="00C95F0D">
        <w:rPr>
          <w:rtl/>
        </w:rPr>
        <w:t>"נערי</w:t>
      </w:r>
      <w:r w:rsidR="006D6ED0">
        <w:rPr>
          <w:rtl/>
        </w:rPr>
        <w:t xml:space="preserve"> </w:t>
      </w:r>
      <w:r w:rsidRPr="00C95F0D">
        <w:rPr>
          <w:rtl/>
        </w:rPr>
        <w:t>רפול",</w:t>
      </w:r>
      <w:r w:rsidR="006D6ED0">
        <w:rPr>
          <w:rtl/>
        </w:rPr>
        <w:t xml:space="preserve"> </w:t>
      </w:r>
      <w:r w:rsidRPr="00C95F0D">
        <w:rPr>
          <w:rtl/>
        </w:rPr>
        <w:t>פרויקט</w:t>
      </w:r>
      <w:r w:rsidR="006D6ED0">
        <w:rPr>
          <w:rtl/>
        </w:rPr>
        <w:t xml:space="preserve"> </w:t>
      </w:r>
      <w:r w:rsidRPr="00C95F0D">
        <w:rPr>
          <w:rtl/>
        </w:rPr>
        <w:t>מקא"ם,</w:t>
      </w:r>
      <w:r w:rsidR="006D6ED0">
        <w:rPr>
          <w:rtl/>
        </w:rPr>
        <w:t xml:space="preserve"> </w:t>
      </w:r>
      <w:r w:rsidRPr="00C95F0D">
        <w:rPr>
          <w:rtl/>
        </w:rPr>
        <w:t>מצליח</w:t>
      </w:r>
      <w:r w:rsidR="006D6ED0">
        <w:rPr>
          <w:rtl/>
        </w:rPr>
        <w:t xml:space="preserve"> </w:t>
      </w:r>
      <w:r w:rsidRPr="00C95F0D">
        <w:rPr>
          <w:rtl/>
        </w:rPr>
        <w:t>צה"ל</w:t>
      </w:r>
      <w:r w:rsidR="006D6ED0">
        <w:rPr>
          <w:rtl/>
        </w:rPr>
        <w:t xml:space="preserve"> </w:t>
      </w:r>
      <w:r w:rsidRPr="00C95F0D">
        <w:rPr>
          <w:rtl/>
        </w:rPr>
        <w:t>בזמן קצר יחסית להעניק את אשר מערכת</w:t>
      </w:r>
      <w:r w:rsidR="006D6ED0">
        <w:rPr>
          <w:rtl/>
        </w:rPr>
        <w:t xml:space="preserve"> </w:t>
      </w:r>
      <w:r w:rsidRPr="00C95F0D">
        <w:rPr>
          <w:rtl/>
        </w:rPr>
        <w:t>החינוך</w:t>
      </w:r>
      <w:r w:rsidR="006D6ED0">
        <w:rPr>
          <w:rtl/>
        </w:rPr>
        <w:t xml:space="preserve"> </w:t>
      </w:r>
      <w:r w:rsidRPr="00C95F0D">
        <w:rPr>
          <w:rtl/>
        </w:rPr>
        <w:t>כשלה</w:t>
      </w:r>
      <w:r w:rsidR="006D6ED0">
        <w:rPr>
          <w:rtl/>
        </w:rPr>
        <w:t xml:space="preserve"> </w:t>
      </w:r>
      <w:r w:rsidRPr="00C95F0D">
        <w:rPr>
          <w:rtl/>
        </w:rPr>
        <w:t>מעשות במשך שנים.</w:t>
      </w:r>
      <w:r w:rsidR="006D6ED0">
        <w:rPr>
          <w:rtl/>
        </w:rPr>
        <w:t xml:space="preserve"> </w:t>
      </w:r>
      <w:r w:rsidRPr="00C95F0D">
        <w:rPr>
          <w:rtl/>
        </w:rPr>
        <w:t>ועכשיו מוטל המשך הפרויקט בספק, כאילו כל תחלואי</w:t>
      </w:r>
      <w:r w:rsidR="006D6ED0">
        <w:rPr>
          <w:rtl/>
        </w:rPr>
        <w:t xml:space="preserve"> </w:t>
      </w:r>
      <w:r w:rsidRPr="00C95F0D">
        <w:rPr>
          <w:rtl/>
        </w:rPr>
        <w:t>מערכת החינוך חלפו ונמוגו.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גברתי</w:t>
      </w:r>
      <w:r w:rsidR="006D6ED0">
        <w:rPr>
          <w:rtl/>
        </w:rPr>
        <w:t xml:space="preserve"> </w:t>
      </w:r>
      <w:r w:rsidRPr="00C95F0D">
        <w:rPr>
          <w:rtl/>
        </w:rPr>
        <w:t>היושבת</w:t>
      </w:r>
      <w:r w:rsidR="006D6ED0">
        <w:rPr>
          <w:rtl/>
        </w:rPr>
        <w:t>-</w:t>
      </w:r>
      <w:r w:rsidRPr="00C95F0D">
        <w:rPr>
          <w:rtl/>
        </w:rPr>
        <w:t>ראש, אני מייחל ליום שבו לא יהיה צורך בפרויקט "נערי רפול".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מייחל</w:t>
      </w:r>
      <w:r w:rsidR="006D6ED0">
        <w:rPr>
          <w:rtl/>
        </w:rPr>
        <w:t xml:space="preserve"> </w:t>
      </w:r>
      <w:r w:rsidRPr="00C95F0D">
        <w:rPr>
          <w:rtl/>
        </w:rPr>
        <w:t>ליום</w:t>
      </w:r>
      <w:r w:rsidR="006D6ED0">
        <w:rPr>
          <w:rtl/>
        </w:rPr>
        <w:t xml:space="preserve"> </w:t>
      </w:r>
      <w:r w:rsidRPr="00C95F0D">
        <w:rPr>
          <w:rtl/>
        </w:rPr>
        <w:t>שבו יוכלו</w:t>
      </w:r>
      <w:r w:rsidR="006D6ED0">
        <w:rPr>
          <w:rtl/>
        </w:rPr>
        <w:t xml:space="preserve"> </w:t>
      </w:r>
      <w:r w:rsidRPr="00C95F0D">
        <w:rPr>
          <w:rtl/>
        </w:rPr>
        <w:t>הורי</w:t>
      </w:r>
      <w:r w:rsidR="006D6ED0">
        <w:rPr>
          <w:rtl/>
        </w:rPr>
        <w:t xml:space="preserve"> </w:t>
      </w:r>
      <w:r w:rsidRPr="00C95F0D">
        <w:rPr>
          <w:rtl/>
        </w:rPr>
        <w:t>כל ילד לרכוש בעבורו עפרונות, מחברות</w:t>
      </w:r>
      <w:r w:rsidR="006D6ED0">
        <w:rPr>
          <w:rtl/>
        </w:rPr>
        <w:t xml:space="preserve"> </w:t>
      </w:r>
      <w:r w:rsidRPr="00C95F0D">
        <w:rPr>
          <w:rtl/>
        </w:rPr>
        <w:t>וגם דיסקטים</w:t>
      </w:r>
      <w:r w:rsidR="006D6ED0">
        <w:rPr>
          <w:rtl/>
        </w:rPr>
        <w:t xml:space="preserve"> </w:t>
      </w:r>
      <w:r w:rsidRPr="00C95F0D">
        <w:rPr>
          <w:rtl/>
        </w:rPr>
        <w:t>למחשב.</w:t>
      </w:r>
      <w:r w:rsidR="006D6ED0">
        <w:rPr>
          <w:rtl/>
        </w:rPr>
        <w:t xml:space="preserve"> </w:t>
      </w:r>
      <w:r w:rsidRPr="00C95F0D">
        <w:rPr>
          <w:rtl/>
        </w:rPr>
        <w:t>אבל, נדמה לי כי הממשלה אינה עושה דבר, אפילו לא צעד קטן אחד לקראת אותו</w:t>
      </w:r>
      <w:r w:rsidR="006D6ED0">
        <w:rPr>
          <w:rtl/>
        </w:rPr>
        <w:t xml:space="preserve"> </w:t>
      </w:r>
      <w:r w:rsidRPr="00C95F0D">
        <w:rPr>
          <w:rtl/>
        </w:rPr>
        <w:t>יום.</w:t>
      </w:r>
      <w:r w:rsidR="006D6ED0">
        <w:rPr>
          <w:rtl/>
        </w:rPr>
        <w:t xml:space="preserve"> </w:t>
      </w:r>
      <w:r w:rsidRPr="00C95F0D">
        <w:rPr>
          <w:rtl/>
        </w:rPr>
        <w:t>אני חושש כי בעוד שנה, ואני אומר זאת בצער רב, לא יהיו הנתונים טובים יותר.</w:t>
      </w:r>
      <w:r w:rsidR="006D6ED0">
        <w:rPr>
          <w:rtl/>
        </w:rPr>
        <w:t xml:space="preserve"> </w:t>
      </w:r>
      <w:r w:rsidRPr="00C95F0D">
        <w:rPr>
          <w:rtl/>
        </w:rPr>
        <w:t>הממשלה</w:t>
      </w:r>
      <w:r w:rsidR="006D6ED0">
        <w:rPr>
          <w:rtl/>
        </w:rPr>
        <w:t xml:space="preserve"> </w:t>
      </w:r>
      <w:r w:rsidRPr="00C95F0D">
        <w:rPr>
          <w:rtl/>
        </w:rPr>
        <w:t>מנהלת</w:t>
      </w:r>
      <w:r w:rsidR="006D6ED0">
        <w:rPr>
          <w:rtl/>
        </w:rPr>
        <w:t xml:space="preserve"> </w:t>
      </w:r>
      <w:r w:rsidRPr="00C95F0D">
        <w:rPr>
          <w:rtl/>
        </w:rPr>
        <w:t>מדיניות</w:t>
      </w:r>
      <w:r w:rsidR="006D6ED0">
        <w:rPr>
          <w:rtl/>
        </w:rPr>
        <w:t xml:space="preserve"> </w:t>
      </w:r>
      <w:r w:rsidRPr="00C95F0D">
        <w:rPr>
          <w:rtl/>
        </w:rPr>
        <w:t>של אטימות לצעקה האמיתית ולפצע הנפער לנגד עינינו. השרים</w:t>
      </w:r>
      <w:r w:rsidR="006D6ED0">
        <w:rPr>
          <w:rtl/>
        </w:rPr>
        <w:t xml:space="preserve"> </w:t>
      </w:r>
      <w:r w:rsidRPr="00C95F0D">
        <w:rPr>
          <w:rtl/>
        </w:rPr>
        <w:t>עוסקים</w:t>
      </w:r>
      <w:r w:rsidR="006D6ED0">
        <w:rPr>
          <w:rtl/>
        </w:rPr>
        <w:t xml:space="preserve"> </w:t>
      </w:r>
      <w:r w:rsidRPr="00C95F0D">
        <w:rPr>
          <w:rtl/>
        </w:rPr>
        <w:t>באיוש</w:t>
      </w:r>
      <w:r w:rsidR="006D6ED0">
        <w:rPr>
          <w:rtl/>
        </w:rPr>
        <w:t xml:space="preserve"> </w:t>
      </w:r>
      <w:r w:rsidRPr="00C95F0D">
        <w:rPr>
          <w:rtl/>
        </w:rPr>
        <w:t>תיקים</w:t>
      </w:r>
      <w:r w:rsidR="006D6ED0">
        <w:rPr>
          <w:rtl/>
        </w:rPr>
        <w:t xml:space="preserve"> </w:t>
      </w:r>
      <w:r w:rsidRPr="00C95F0D">
        <w:rPr>
          <w:rtl/>
        </w:rPr>
        <w:t>ותו</w:t>
      </w:r>
      <w:r w:rsidR="006D6ED0">
        <w:rPr>
          <w:rtl/>
        </w:rPr>
        <w:t xml:space="preserve"> </w:t>
      </w:r>
      <w:r w:rsidRPr="00C95F0D">
        <w:rPr>
          <w:rtl/>
        </w:rPr>
        <w:t>לא. ואני אומר: לא ברור בכלל אם אותם תלמידים שנעדרים</w:t>
      </w:r>
      <w:r w:rsidR="006D6ED0">
        <w:rPr>
          <w:rtl/>
        </w:rPr>
        <w:t xml:space="preserve"> </w:t>
      </w:r>
      <w:r w:rsidRPr="00C95F0D">
        <w:rPr>
          <w:rtl/>
        </w:rPr>
        <w:t>מבתי</w:t>
      </w:r>
      <w:r w:rsidR="006D6ED0">
        <w:rPr>
          <w:rtl/>
        </w:rPr>
        <w:t>-</w:t>
      </w:r>
      <w:r w:rsidRPr="00C95F0D">
        <w:rPr>
          <w:rtl/>
        </w:rPr>
        <w:t>הספר</w:t>
      </w:r>
      <w:r w:rsidR="006D6ED0">
        <w:rPr>
          <w:rtl/>
        </w:rPr>
        <w:t xml:space="preserve"> </w:t>
      </w:r>
      <w:r w:rsidRPr="00C95F0D">
        <w:rPr>
          <w:rtl/>
        </w:rPr>
        <w:t>באופן</w:t>
      </w:r>
      <w:r w:rsidR="006D6ED0">
        <w:rPr>
          <w:rtl/>
        </w:rPr>
        <w:t xml:space="preserve"> </w:t>
      </w:r>
      <w:r w:rsidRPr="00C95F0D">
        <w:rPr>
          <w:rtl/>
        </w:rPr>
        <w:t>קבוע</w:t>
      </w:r>
      <w:r w:rsidR="006D6ED0">
        <w:rPr>
          <w:rtl/>
        </w:rPr>
        <w:t xml:space="preserve"> </w:t>
      </w:r>
      <w:r w:rsidRPr="00C95F0D">
        <w:rPr>
          <w:rtl/>
        </w:rPr>
        <w:t>יודעים</w:t>
      </w:r>
      <w:r w:rsidR="006D6ED0">
        <w:rPr>
          <w:rtl/>
        </w:rPr>
        <w:t xml:space="preserve"> </w:t>
      </w:r>
      <w:r w:rsidRPr="00C95F0D">
        <w:rPr>
          <w:rtl/>
        </w:rPr>
        <w:t>מהו השר, יודעים מיהו שר, שר חינוך, שר פנים, שר</w:t>
      </w:r>
      <w:r w:rsidR="006D6ED0">
        <w:rPr>
          <w:rtl/>
        </w:rPr>
        <w:t xml:space="preserve"> </w:t>
      </w:r>
      <w:r w:rsidRPr="00C95F0D">
        <w:rPr>
          <w:rtl/>
        </w:rPr>
        <w:t>משטרה.</w:t>
      </w:r>
      <w:r w:rsidR="006D6ED0">
        <w:rPr>
          <w:rtl/>
        </w:rPr>
        <w:t xml:space="preserve"> </w:t>
      </w:r>
      <w:r w:rsidRPr="00C95F0D">
        <w:rPr>
          <w:rtl/>
        </w:rPr>
        <w:t>יש לי ספק</w:t>
      </w:r>
      <w:r w:rsidR="006D6ED0">
        <w:rPr>
          <w:rtl/>
        </w:rPr>
        <w:t xml:space="preserve"> </w:t>
      </w:r>
      <w:r w:rsidRPr="00C95F0D">
        <w:rPr>
          <w:rtl/>
        </w:rPr>
        <w:t>אם אכפת להם מי באמת מאייש את התפקיד כרגע. אבל לנו זה אכפת.</w:t>
      </w:r>
      <w:r w:rsidR="006D6ED0">
        <w:rPr>
          <w:rtl/>
        </w:rPr>
        <w:t xml:space="preserve"> </w:t>
      </w:r>
      <w:r w:rsidRPr="00C95F0D">
        <w:rPr>
          <w:rtl/>
        </w:rPr>
        <w:t>לנו זה צריך להיות אכפת, לא רק מסיבות פוליטיות.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מקווה</w:t>
      </w:r>
      <w:r w:rsidR="006D6ED0">
        <w:rPr>
          <w:rtl/>
        </w:rPr>
        <w:t xml:space="preserve"> </w:t>
      </w:r>
      <w:r w:rsidRPr="00C95F0D">
        <w:rPr>
          <w:rtl/>
        </w:rPr>
        <w:t>שהמשבר</w:t>
      </w:r>
      <w:r w:rsidR="006D6ED0">
        <w:rPr>
          <w:rtl/>
        </w:rPr>
        <w:t xml:space="preserve"> </w:t>
      </w:r>
      <w:r w:rsidRPr="00C95F0D">
        <w:rPr>
          <w:rtl/>
        </w:rPr>
        <w:t>הקואליציוני</w:t>
      </w:r>
      <w:r w:rsidR="006D6ED0">
        <w:rPr>
          <w:rtl/>
        </w:rPr>
        <w:t xml:space="preserve"> </w:t>
      </w:r>
      <w:r w:rsidRPr="00C95F0D">
        <w:rPr>
          <w:rtl/>
        </w:rPr>
        <w:t>המי</w:t>
      </w:r>
      <w:r w:rsidR="006D6ED0">
        <w:rPr>
          <w:rtl/>
        </w:rPr>
        <w:t>-</w:t>
      </w:r>
      <w:r w:rsidRPr="00C95F0D">
        <w:rPr>
          <w:rtl/>
        </w:rPr>
        <w:t>יודע</w:t>
      </w:r>
      <w:r w:rsidR="006D6ED0">
        <w:rPr>
          <w:rtl/>
        </w:rPr>
        <w:t>-</w:t>
      </w:r>
      <w:r w:rsidRPr="00C95F0D">
        <w:rPr>
          <w:rtl/>
        </w:rPr>
        <w:t>כמה</w:t>
      </w:r>
      <w:r w:rsidR="006D6ED0">
        <w:rPr>
          <w:rtl/>
        </w:rPr>
        <w:t xml:space="preserve"> </w:t>
      </w:r>
      <w:r w:rsidRPr="00C95F0D">
        <w:rPr>
          <w:rtl/>
        </w:rPr>
        <w:t>יביא</w:t>
      </w:r>
      <w:r w:rsidR="006D6ED0">
        <w:rPr>
          <w:rtl/>
        </w:rPr>
        <w:t xml:space="preserve"> </w:t>
      </w:r>
      <w:r w:rsidRPr="00C95F0D">
        <w:rPr>
          <w:rtl/>
        </w:rPr>
        <w:t>בסופו</w:t>
      </w:r>
      <w:r w:rsidR="006D6ED0">
        <w:rPr>
          <w:rtl/>
        </w:rPr>
        <w:t xml:space="preserve"> </w:t>
      </w:r>
      <w:r w:rsidRPr="00C95F0D">
        <w:rPr>
          <w:rtl/>
        </w:rPr>
        <w:t>של דבר לתוצאה</w:t>
      </w:r>
      <w:r w:rsidR="006D6ED0">
        <w:rPr>
          <w:rtl/>
        </w:rPr>
        <w:t xml:space="preserve"> </w:t>
      </w:r>
      <w:r w:rsidRPr="00C95F0D">
        <w:rPr>
          <w:rtl/>
        </w:rPr>
        <w:t>חיובית.</w:t>
      </w:r>
      <w:r w:rsidR="006D6ED0">
        <w:rPr>
          <w:rtl/>
        </w:rPr>
        <w:t xml:space="preserve"> </w:t>
      </w:r>
      <w:r w:rsidRPr="00C95F0D">
        <w:rPr>
          <w:rtl/>
        </w:rPr>
        <w:t>מבחינתי יכולה להיות תוצאה חיובית באחד משניים: האחד, נפילה של הממשלה,</w:t>
      </w:r>
      <w:r w:rsidR="006D6ED0">
        <w:rPr>
          <w:rtl/>
        </w:rPr>
        <w:t xml:space="preserve"> </w:t>
      </w:r>
      <w:r w:rsidRPr="00C95F0D">
        <w:rPr>
          <w:rtl/>
        </w:rPr>
        <w:t>ולזה</w:t>
      </w:r>
      <w:r w:rsidR="006D6ED0">
        <w:rPr>
          <w:rtl/>
        </w:rPr>
        <w:t xml:space="preserve"> </w:t>
      </w:r>
      <w:r w:rsidRPr="00C95F0D">
        <w:rPr>
          <w:rtl/>
        </w:rPr>
        <w:t>אני מייחל. אבל אם הממשלה הזאת תמשיך הלאה, עד המשבר הבא, אני מקווה שלפחות</w:t>
      </w:r>
      <w:r w:rsidR="006D6ED0">
        <w:rPr>
          <w:rtl/>
        </w:rPr>
        <w:t xml:space="preserve"> </w:t>
      </w:r>
      <w:r w:rsidRPr="00C95F0D">
        <w:rPr>
          <w:rtl/>
        </w:rPr>
        <w:t>השר</w:t>
      </w:r>
      <w:r w:rsidR="006D6ED0">
        <w:rPr>
          <w:rtl/>
        </w:rPr>
        <w:t xml:space="preserve"> </w:t>
      </w:r>
      <w:r w:rsidRPr="00C95F0D">
        <w:rPr>
          <w:rtl/>
        </w:rPr>
        <w:t>הבא</w:t>
      </w:r>
      <w:r w:rsidR="006D6ED0">
        <w:rPr>
          <w:rtl/>
        </w:rPr>
        <w:t xml:space="preserve"> </w:t>
      </w:r>
      <w:r w:rsidRPr="00C95F0D">
        <w:rPr>
          <w:rtl/>
        </w:rPr>
        <w:t>שיאייש את תפקיד שר החינוך והתרבות יכיר בצורך החיוני לטפל באופן שורשי</w:t>
      </w:r>
      <w:r w:rsidR="006D6ED0">
        <w:rPr>
          <w:rtl/>
        </w:rPr>
        <w:t xml:space="preserve"> </w:t>
      </w:r>
      <w:r w:rsidRPr="00C95F0D">
        <w:rPr>
          <w:rtl/>
        </w:rPr>
        <w:t>ומעמיק בבעיה הכאובה הזאת וידע לסחוף אחריו את הממשלה כולה.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תודה</w:t>
      </w:r>
      <w:r w:rsidR="006D6ED0">
        <w:rPr>
          <w:rtl/>
        </w:rPr>
        <w:t xml:space="preserve"> </w:t>
      </w:r>
      <w:r w:rsidRPr="00C95F0D">
        <w:rPr>
          <w:rtl/>
        </w:rPr>
        <w:t>רבה</w:t>
      </w:r>
      <w:r w:rsidR="006D6ED0">
        <w:rPr>
          <w:rtl/>
        </w:rPr>
        <w:t xml:space="preserve"> </w:t>
      </w:r>
      <w:r w:rsidRPr="00C95F0D">
        <w:rPr>
          <w:rtl/>
        </w:rPr>
        <w:t>לחבר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זנדברג.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מזמינה</w:t>
      </w:r>
      <w:r w:rsidR="006D6ED0">
        <w:rPr>
          <w:rtl/>
        </w:rPr>
        <w:t xml:space="preserve"> </w:t>
      </w:r>
      <w:r w:rsidRPr="00C95F0D">
        <w:rPr>
          <w:rtl/>
        </w:rPr>
        <w:t>את חבר הכנסת אביגדור קהלני,</w:t>
      </w:r>
      <w:r w:rsidR="006D6ED0">
        <w:rPr>
          <w:rtl/>
        </w:rPr>
        <w:t xml:space="preserve"> </w:t>
      </w:r>
      <w:r w:rsidRPr="00C95F0D">
        <w:rPr>
          <w:rtl/>
        </w:rPr>
        <w:t xml:space="preserve">ואחריו </w:t>
      </w:r>
      <w:r w:rsidR="006D6ED0">
        <w:rPr>
          <w:rtl/>
        </w:rPr>
        <w:t>–</w:t>
      </w:r>
      <w:r w:rsidRPr="00C95F0D">
        <w:rPr>
          <w:rtl/>
        </w:rPr>
        <w:t xml:space="preserve"> את חבר הכנסת רן כהן.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אביגדור קהלני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גברתי</w:t>
      </w:r>
      <w:r w:rsidR="006D6ED0">
        <w:rPr>
          <w:rtl/>
        </w:rPr>
        <w:t xml:space="preserve"> </w:t>
      </w:r>
      <w:r w:rsidRPr="00C95F0D">
        <w:rPr>
          <w:rtl/>
        </w:rPr>
        <w:t>היושבת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כנסת</w:t>
      </w:r>
      <w:r w:rsidR="006D6ED0">
        <w:rPr>
          <w:rtl/>
        </w:rPr>
        <w:t xml:space="preserve"> </w:t>
      </w:r>
      <w:r w:rsidRPr="00C95F0D">
        <w:rPr>
          <w:rtl/>
        </w:rPr>
        <w:t>נכבדה,</w:t>
      </w:r>
      <w:r w:rsidR="006D6ED0">
        <w:rPr>
          <w:rtl/>
        </w:rPr>
        <w:t xml:space="preserve"> </w:t>
      </w:r>
      <w:r w:rsidRPr="00C95F0D">
        <w:rPr>
          <w:rtl/>
        </w:rPr>
        <w:t>אדוני סגן שר החינוך, אני רוצה לדבר אליך</w:t>
      </w:r>
      <w:r w:rsidR="006D6ED0">
        <w:rPr>
          <w:rtl/>
        </w:rPr>
        <w:t xml:space="preserve"> </w:t>
      </w:r>
      <w:r w:rsidRPr="00C95F0D">
        <w:rPr>
          <w:rtl/>
        </w:rPr>
        <w:t>ואני</w:t>
      </w:r>
      <w:r w:rsidR="006D6ED0">
        <w:rPr>
          <w:rtl/>
        </w:rPr>
        <w:t xml:space="preserve"> </w:t>
      </w:r>
      <w:r w:rsidRPr="00C95F0D">
        <w:rPr>
          <w:rtl/>
        </w:rPr>
        <w:t>מבקש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תשומת לבך המלאה. אני רוצה לקרוא לפניך את הסעיף בחוק לימוד חובה</w:t>
      </w:r>
      <w:r w:rsidR="006D6ED0">
        <w:rPr>
          <w:rtl/>
        </w:rPr>
        <w:t xml:space="preserve"> </w:t>
      </w:r>
      <w:r w:rsidRPr="00C95F0D">
        <w:rPr>
          <w:rtl/>
        </w:rPr>
        <w:t>הדן</w:t>
      </w:r>
      <w:r w:rsidR="006D6ED0">
        <w:rPr>
          <w:rtl/>
        </w:rPr>
        <w:t xml:space="preserve"> </w:t>
      </w:r>
      <w:r w:rsidRPr="00C95F0D">
        <w:rPr>
          <w:rtl/>
        </w:rPr>
        <w:t>בחובת רישום: "הורים של ילד בגיל 5 חייבים, כל אחד מהם, לרושמו במועד ובאופן</w:t>
      </w:r>
      <w:r w:rsidR="006D6ED0">
        <w:rPr>
          <w:rtl/>
        </w:rPr>
        <w:t xml:space="preserve"> </w:t>
      </w:r>
      <w:r w:rsidRPr="00C95F0D">
        <w:rPr>
          <w:rtl/>
        </w:rPr>
        <w:t>שנקבע בתקנות, ברשות החינוך המקומית שבתחום שיפוטה גר הילד". הורים של ילד בגיל 6</w:t>
      </w:r>
      <w:r w:rsidR="006D6ED0">
        <w:rPr>
          <w:rtl/>
        </w:rPr>
        <w:t xml:space="preserve"> </w:t>
      </w:r>
      <w:r w:rsidRPr="00C95F0D">
        <w:rPr>
          <w:rtl/>
        </w:rPr>
        <w:t>חייבים כמובן באותו דבר, הם חייבים להתייצב לרשום את ילדם.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בסעיף אחר בחוק, הדן בחובת לימוד סדיר, נאמר: "הורים של ילד בגיל לימוד חובה</w:t>
      </w:r>
      <w:r w:rsidR="006D6ED0">
        <w:rPr>
          <w:rtl/>
        </w:rPr>
        <w:t xml:space="preserve"> </w:t>
      </w:r>
      <w:r w:rsidRPr="00C95F0D">
        <w:rPr>
          <w:rtl/>
        </w:rPr>
        <w:t>או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נער</w:t>
      </w:r>
      <w:r w:rsidR="006D6ED0">
        <w:rPr>
          <w:rtl/>
        </w:rPr>
        <w:t xml:space="preserve"> </w:t>
      </w:r>
      <w:r w:rsidRPr="00C95F0D">
        <w:rPr>
          <w:rtl/>
        </w:rPr>
        <w:t>בגיל לימוד חובה, חייבים, כל אחד מהם, לדאוג לכך שהילד או הנער ילמד</w:t>
      </w:r>
      <w:r w:rsidR="006D6ED0">
        <w:rPr>
          <w:rtl/>
        </w:rPr>
        <w:t xml:space="preserve"> </w:t>
      </w:r>
      <w:r w:rsidRPr="00C95F0D">
        <w:rPr>
          <w:rtl/>
        </w:rPr>
        <w:t>באופן</w:t>
      </w:r>
      <w:r w:rsidR="006D6ED0">
        <w:rPr>
          <w:rtl/>
        </w:rPr>
        <w:t xml:space="preserve"> </w:t>
      </w:r>
      <w:r w:rsidRPr="00C95F0D">
        <w:rPr>
          <w:rtl/>
        </w:rPr>
        <w:t>סדיר</w:t>
      </w:r>
      <w:r w:rsidR="006D6ED0">
        <w:rPr>
          <w:rtl/>
        </w:rPr>
        <w:t xml:space="preserve"> </w:t>
      </w:r>
      <w:r w:rsidRPr="00C95F0D">
        <w:rPr>
          <w:rtl/>
        </w:rPr>
        <w:t>במוסד</w:t>
      </w:r>
      <w:r w:rsidR="006D6ED0">
        <w:rPr>
          <w:rtl/>
        </w:rPr>
        <w:t xml:space="preserve"> </w:t>
      </w:r>
      <w:r w:rsidRPr="00C95F0D">
        <w:rPr>
          <w:rtl/>
        </w:rPr>
        <w:t>חינוך מוכר". הסעיף הבא אומר, שאם לא למד הילד או הנער באופן</w:t>
      </w:r>
      <w:r w:rsidR="006D6ED0">
        <w:rPr>
          <w:rtl/>
        </w:rPr>
        <w:t xml:space="preserve"> </w:t>
      </w:r>
      <w:r w:rsidRPr="00C95F0D">
        <w:rPr>
          <w:rtl/>
        </w:rPr>
        <w:t>סדיר</w:t>
      </w:r>
      <w:r w:rsidR="006D6ED0">
        <w:rPr>
          <w:rtl/>
        </w:rPr>
        <w:t xml:space="preserve"> </w:t>
      </w:r>
      <w:r w:rsidRPr="00C95F0D">
        <w:rPr>
          <w:rtl/>
        </w:rPr>
        <w:t>במוסד חינוך מוכר, דינו של ההורה 1,000 לירות קנס, דבר שאיננו רלבנטי היום,</w:t>
      </w:r>
      <w:r w:rsidR="006D6ED0">
        <w:rPr>
          <w:rtl/>
        </w:rPr>
        <w:t xml:space="preserve"> </w:t>
      </w:r>
      <w:r w:rsidRPr="00C95F0D">
        <w:rPr>
          <w:rtl/>
        </w:rPr>
        <w:t>או חודשיים מאסר. זה העונש על הורה שלא ירשום את בנו בבית</w:t>
      </w:r>
      <w:r w:rsidR="006D6ED0">
        <w:rPr>
          <w:rtl/>
        </w:rPr>
        <w:t>-</w:t>
      </w:r>
      <w:r w:rsidRPr="00C95F0D">
        <w:rPr>
          <w:rtl/>
        </w:rPr>
        <w:t>ספר או במוסד חינוכי.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לדבר</w:t>
      </w:r>
      <w:r w:rsidR="006D6ED0">
        <w:rPr>
          <w:rtl/>
        </w:rPr>
        <w:t xml:space="preserve"> </w:t>
      </w:r>
      <w:r w:rsidRPr="00C95F0D">
        <w:rPr>
          <w:rtl/>
        </w:rPr>
        <w:t>על אותם 31,000 תלמידים שלא לומדים היום. נדמה לי שיהיה זה</w:t>
      </w:r>
      <w:r w:rsidR="006D6ED0">
        <w:rPr>
          <w:rtl/>
        </w:rPr>
        <w:t xml:space="preserve"> </w:t>
      </w:r>
      <w:r w:rsidRPr="00C95F0D">
        <w:rPr>
          <w:rtl/>
        </w:rPr>
        <w:t>מיותר להסביר את החשיבות של הלימוד במדינת ישראל. כאשר ראיתי את המספר הזה, שיצא,</w:t>
      </w:r>
      <w:r w:rsidR="006D6ED0">
        <w:rPr>
          <w:rtl/>
        </w:rPr>
        <w:t xml:space="preserve"> </w:t>
      </w:r>
      <w:r w:rsidRPr="00C95F0D">
        <w:rPr>
          <w:rtl/>
        </w:rPr>
        <w:t>דרך</w:t>
      </w:r>
      <w:r w:rsidR="006D6ED0">
        <w:rPr>
          <w:rtl/>
        </w:rPr>
        <w:t xml:space="preserve"> </w:t>
      </w:r>
      <w:r w:rsidRPr="00C95F0D">
        <w:rPr>
          <w:rtl/>
        </w:rPr>
        <w:t>אגב,</w:t>
      </w:r>
      <w:r w:rsidR="006D6ED0">
        <w:rPr>
          <w:rtl/>
        </w:rPr>
        <w:t xml:space="preserve"> </w:t>
      </w:r>
      <w:r w:rsidRPr="00C95F0D">
        <w:rPr>
          <w:rtl/>
        </w:rPr>
        <w:t>מוועדת</w:t>
      </w:r>
      <w:r w:rsidR="006D6ED0">
        <w:rPr>
          <w:rtl/>
        </w:rPr>
        <w:t xml:space="preserve"> </w:t>
      </w:r>
      <w:r w:rsidRPr="00C95F0D">
        <w:rPr>
          <w:rtl/>
        </w:rPr>
        <w:t>החינוך</w:t>
      </w:r>
      <w:r w:rsidR="006D6ED0">
        <w:rPr>
          <w:rtl/>
        </w:rPr>
        <w:t xml:space="preserve"> </w:t>
      </w:r>
      <w:r w:rsidRPr="00C95F0D">
        <w:rPr>
          <w:rtl/>
        </w:rPr>
        <w:t>בכנסת, על</w:t>
      </w:r>
      <w:r w:rsidR="006D6ED0">
        <w:rPr>
          <w:rtl/>
        </w:rPr>
        <w:t>-</w:t>
      </w:r>
      <w:r w:rsidRPr="00C95F0D">
        <w:rPr>
          <w:rtl/>
        </w:rPr>
        <w:t>ידי יושב</w:t>
      </w:r>
      <w:r w:rsidR="006D6ED0">
        <w:rPr>
          <w:rtl/>
        </w:rPr>
        <w:t>-</w:t>
      </w:r>
      <w:r w:rsidRPr="00C95F0D">
        <w:rPr>
          <w:rtl/>
        </w:rPr>
        <w:t>ראש הוועדה חבר הכנסת בורג, הייתי</w:t>
      </w:r>
      <w:r w:rsidR="006D6ED0">
        <w:rPr>
          <w:rtl/>
        </w:rPr>
        <w:t xml:space="preserve"> </w:t>
      </w:r>
      <w:r w:rsidRPr="00C95F0D">
        <w:rPr>
          <w:rtl/>
        </w:rPr>
        <w:t>מאוד</w:t>
      </w:r>
      <w:r w:rsidR="006D6ED0">
        <w:rPr>
          <w:rtl/>
        </w:rPr>
        <w:t xml:space="preserve"> </w:t>
      </w:r>
      <w:r w:rsidRPr="00C95F0D">
        <w:rPr>
          <w:rtl/>
        </w:rPr>
        <w:t>מופתע.</w:t>
      </w:r>
      <w:r w:rsidR="006D6ED0">
        <w:rPr>
          <w:rtl/>
        </w:rPr>
        <w:t xml:space="preserve"> </w:t>
      </w:r>
      <w:r w:rsidRPr="00C95F0D">
        <w:rPr>
          <w:rtl/>
        </w:rPr>
        <w:t>הוא</w:t>
      </w:r>
      <w:r w:rsidR="006D6ED0">
        <w:rPr>
          <w:rtl/>
        </w:rPr>
        <w:t xml:space="preserve"> </w:t>
      </w:r>
      <w:r w:rsidRPr="00C95F0D">
        <w:rPr>
          <w:rtl/>
        </w:rPr>
        <w:t>מדבר על 6,000 ילדי עולים שלא נכנסים לשום מוסד. נתקלתי בימי</w:t>
      </w:r>
      <w:r w:rsidR="006D6ED0">
        <w:rPr>
          <w:rtl/>
        </w:rPr>
        <w:t xml:space="preserve"> </w:t>
      </w:r>
      <w:r w:rsidRPr="00C95F0D">
        <w:rPr>
          <w:rtl/>
        </w:rPr>
        <w:t>חיי</w:t>
      </w:r>
      <w:r w:rsidR="006D6ED0">
        <w:rPr>
          <w:rtl/>
        </w:rPr>
        <w:t xml:space="preserve"> </w:t>
      </w:r>
      <w:r w:rsidRPr="00C95F0D">
        <w:rPr>
          <w:rtl/>
        </w:rPr>
        <w:t>בהרבה מאוד תלמידים שמצאו את עצמם מגיעים לאחר מכן לצה"ל, וחלק מהם אפילו לא</w:t>
      </w:r>
      <w:r w:rsidR="006D6ED0">
        <w:rPr>
          <w:rtl/>
        </w:rPr>
        <w:t xml:space="preserve"> </w:t>
      </w:r>
      <w:r w:rsidRPr="00C95F0D">
        <w:rPr>
          <w:rtl/>
        </w:rPr>
        <w:t>ידע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שמו</w:t>
      </w:r>
      <w:r w:rsidR="006D6ED0">
        <w:rPr>
          <w:rtl/>
        </w:rPr>
        <w:t xml:space="preserve"> </w:t>
      </w:r>
      <w:r w:rsidRPr="00C95F0D">
        <w:rPr>
          <w:rtl/>
        </w:rPr>
        <w:t>של ראש הממשלה, של נשיא המדינה. חלק לא ידע או לא ראה מעולם מקומות</w:t>
      </w:r>
      <w:r w:rsidR="006D6ED0">
        <w:rPr>
          <w:rtl/>
        </w:rPr>
        <w:t xml:space="preserve"> </w:t>
      </w:r>
      <w:r w:rsidRPr="00C95F0D">
        <w:rPr>
          <w:rtl/>
        </w:rPr>
        <w:t>במדינת</w:t>
      </w:r>
      <w:r w:rsidR="006D6ED0">
        <w:rPr>
          <w:rtl/>
        </w:rPr>
        <w:t xml:space="preserve"> </w:t>
      </w:r>
      <w:r w:rsidRPr="00C95F0D">
        <w:rPr>
          <w:rtl/>
        </w:rPr>
        <w:t>ישראל.</w:t>
      </w:r>
      <w:r w:rsidR="006D6ED0">
        <w:rPr>
          <w:rtl/>
        </w:rPr>
        <w:t xml:space="preserve"> </w:t>
      </w:r>
      <w:r w:rsidRPr="00C95F0D">
        <w:rPr>
          <w:rtl/>
        </w:rPr>
        <w:t>הייתי מופתע. היום אנחנו מדברים על מספר כזה של תלמידים. ניסיתי</w:t>
      </w:r>
      <w:r w:rsidR="006D6ED0">
        <w:rPr>
          <w:rtl/>
        </w:rPr>
        <w:t xml:space="preserve"> </w:t>
      </w:r>
      <w:r w:rsidRPr="00C95F0D">
        <w:rPr>
          <w:rtl/>
        </w:rPr>
        <w:t>לחפש את הסיבה.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היום,</w:t>
      </w:r>
      <w:r w:rsidR="006D6ED0">
        <w:rPr>
          <w:rtl/>
        </w:rPr>
        <w:t xml:space="preserve"> </w:t>
      </w:r>
      <w:r w:rsidRPr="00C95F0D">
        <w:rPr>
          <w:rtl/>
        </w:rPr>
        <w:t>כיושב</w:t>
      </w:r>
      <w:r w:rsidR="006D6ED0">
        <w:rPr>
          <w:rtl/>
        </w:rPr>
        <w:t>-</w:t>
      </w:r>
      <w:r w:rsidRPr="00C95F0D">
        <w:rPr>
          <w:rtl/>
        </w:rPr>
        <w:t>ראש</w:t>
      </w:r>
      <w:r w:rsidR="006D6ED0">
        <w:rPr>
          <w:rtl/>
        </w:rPr>
        <w:t xml:space="preserve"> </w:t>
      </w:r>
      <w:r w:rsidRPr="00C95F0D">
        <w:rPr>
          <w:rtl/>
        </w:rPr>
        <w:t>הרשת</w:t>
      </w:r>
      <w:r w:rsidR="006D6ED0">
        <w:rPr>
          <w:rtl/>
        </w:rPr>
        <w:t xml:space="preserve"> </w:t>
      </w:r>
      <w:r w:rsidRPr="00C95F0D">
        <w:rPr>
          <w:rtl/>
        </w:rPr>
        <w:t>החינוכית</w:t>
      </w:r>
      <w:r w:rsidR="006D6ED0">
        <w:rPr>
          <w:rtl/>
        </w:rPr>
        <w:t xml:space="preserve"> </w:t>
      </w:r>
      <w:r w:rsidRPr="00C95F0D">
        <w:rPr>
          <w:rtl/>
        </w:rPr>
        <w:t>"עמל", נתקל אולי במקור לסיבה. היום</w:t>
      </w:r>
      <w:r w:rsidR="006D6ED0">
        <w:rPr>
          <w:rtl/>
        </w:rPr>
        <w:t xml:space="preserve"> </w:t>
      </w:r>
      <w:r w:rsidRPr="00C95F0D">
        <w:rPr>
          <w:rtl/>
        </w:rPr>
        <w:t>במדינת</w:t>
      </w:r>
      <w:r w:rsidR="006D6ED0">
        <w:rPr>
          <w:rtl/>
        </w:rPr>
        <w:t xml:space="preserve"> </w:t>
      </w:r>
      <w:r w:rsidRPr="00C95F0D">
        <w:rPr>
          <w:rtl/>
        </w:rPr>
        <w:t>ישראל</w:t>
      </w:r>
      <w:r w:rsidR="006D6ED0">
        <w:rPr>
          <w:rtl/>
        </w:rPr>
        <w:t xml:space="preserve"> </w:t>
      </w:r>
      <w:r w:rsidRPr="00C95F0D">
        <w:rPr>
          <w:rtl/>
        </w:rPr>
        <w:t>האחראים</w:t>
      </w:r>
      <w:r w:rsidR="006D6ED0">
        <w:rPr>
          <w:rtl/>
        </w:rPr>
        <w:t xml:space="preserve"> </w:t>
      </w:r>
      <w:r w:rsidRPr="00C95F0D">
        <w:rPr>
          <w:rtl/>
        </w:rPr>
        <w:t>ליישום החוק הם משרד החינוך ומשרד העבודה. חלק מהתלמידים</w:t>
      </w:r>
      <w:r w:rsidR="006D6ED0">
        <w:rPr>
          <w:rtl/>
        </w:rPr>
        <w:t xml:space="preserve"> </w:t>
      </w:r>
      <w:r w:rsidRPr="00C95F0D">
        <w:rPr>
          <w:rtl/>
        </w:rPr>
        <w:t>במדינת</w:t>
      </w:r>
      <w:r w:rsidR="006D6ED0">
        <w:rPr>
          <w:rtl/>
        </w:rPr>
        <w:t xml:space="preserve"> </w:t>
      </w:r>
      <w:r w:rsidRPr="00C95F0D">
        <w:rPr>
          <w:rtl/>
        </w:rPr>
        <w:t>ישראל</w:t>
      </w:r>
      <w:r w:rsidR="006D6ED0">
        <w:rPr>
          <w:rtl/>
        </w:rPr>
        <w:t xml:space="preserve"> </w:t>
      </w:r>
      <w:r w:rsidRPr="00C95F0D">
        <w:rPr>
          <w:rtl/>
        </w:rPr>
        <w:t>לומדים במסגרת משרד העבודה וחלק במשרד החינוך. יש מצב שבו תלמידים</w:t>
      </w:r>
      <w:r w:rsidR="006D6ED0">
        <w:rPr>
          <w:rtl/>
        </w:rPr>
        <w:t xml:space="preserve"> </w:t>
      </w:r>
      <w:r w:rsidRPr="00C95F0D">
        <w:rPr>
          <w:rtl/>
        </w:rPr>
        <w:t>מסוימים עוברים ממוסד אחד למוסד אחר.</w:t>
      </w:r>
      <w:r w:rsidR="006D6ED0">
        <w:rPr>
          <w:rtl/>
        </w:rPr>
        <w:t xml:space="preserve"> </w:t>
      </w:r>
      <w:r w:rsidRPr="00C95F0D">
        <w:rPr>
          <w:rtl/>
        </w:rPr>
        <w:t>מכאן שאנחנו מאבדים שליטה בזמן המעבר ממוסד</w:t>
      </w:r>
      <w:r w:rsidR="006D6ED0">
        <w:rPr>
          <w:rtl/>
        </w:rPr>
        <w:t xml:space="preserve"> </w:t>
      </w:r>
      <w:r w:rsidRPr="00C95F0D">
        <w:rPr>
          <w:rtl/>
        </w:rPr>
        <w:t>אחד</w:t>
      </w:r>
      <w:r w:rsidR="006D6ED0">
        <w:rPr>
          <w:rtl/>
        </w:rPr>
        <w:t xml:space="preserve"> </w:t>
      </w:r>
      <w:r w:rsidRPr="00C95F0D">
        <w:rPr>
          <w:rtl/>
        </w:rPr>
        <w:t>למוסד</w:t>
      </w:r>
      <w:r w:rsidR="006D6ED0">
        <w:rPr>
          <w:rtl/>
        </w:rPr>
        <w:t xml:space="preserve"> </w:t>
      </w:r>
      <w:r w:rsidRPr="00C95F0D">
        <w:rPr>
          <w:rtl/>
        </w:rPr>
        <w:t>אחר.</w:t>
      </w:r>
      <w:r w:rsidR="006D6ED0">
        <w:rPr>
          <w:rtl/>
        </w:rPr>
        <w:t xml:space="preserve"> </w:t>
      </w:r>
      <w:r w:rsidRPr="00C95F0D">
        <w:rPr>
          <w:rtl/>
        </w:rPr>
        <w:t>משרד</w:t>
      </w:r>
      <w:r w:rsidR="006D6ED0">
        <w:rPr>
          <w:rtl/>
        </w:rPr>
        <w:t xml:space="preserve"> </w:t>
      </w:r>
      <w:r w:rsidRPr="00C95F0D">
        <w:rPr>
          <w:rtl/>
        </w:rPr>
        <w:t>החינוך,</w:t>
      </w:r>
      <w:r w:rsidR="006D6ED0">
        <w:rPr>
          <w:rtl/>
        </w:rPr>
        <w:t xml:space="preserve"> </w:t>
      </w:r>
      <w:r w:rsidRPr="00C95F0D">
        <w:rPr>
          <w:rtl/>
        </w:rPr>
        <w:t>אפילו</w:t>
      </w:r>
      <w:r w:rsidR="006D6ED0">
        <w:rPr>
          <w:rtl/>
        </w:rPr>
        <w:t xml:space="preserve"> </w:t>
      </w:r>
      <w:r w:rsidRPr="00C95F0D">
        <w:rPr>
          <w:rtl/>
        </w:rPr>
        <w:t>הוא רוצה, אינו מסוגל היום לשלוט במעבר</w:t>
      </w:r>
      <w:r w:rsidR="006D6ED0">
        <w:rPr>
          <w:rtl/>
        </w:rPr>
        <w:t xml:space="preserve"> </w:t>
      </w:r>
      <w:r w:rsidRPr="00C95F0D">
        <w:rPr>
          <w:rtl/>
        </w:rPr>
        <w:t>התלמידים ממוסד אחד למוסד אחר. משרד העבודה אינו יודע מה קורה במשרד החינוך, משרד</w:t>
      </w:r>
      <w:r w:rsidR="006D6ED0">
        <w:rPr>
          <w:rtl/>
        </w:rPr>
        <w:t xml:space="preserve"> </w:t>
      </w:r>
      <w:r w:rsidRPr="00C95F0D">
        <w:rPr>
          <w:rtl/>
        </w:rPr>
        <w:t>החינוך אינו יודע מה קורה במשרד העבודה, והתלמידים נשארים באמצע.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הקמנו</w:t>
      </w:r>
      <w:r w:rsidR="006D6ED0">
        <w:rPr>
          <w:rtl/>
        </w:rPr>
        <w:t xml:space="preserve"> </w:t>
      </w:r>
      <w:r w:rsidRPr="00C95F0D">
        <w:rPr>
          <w:rtl/>
        </w:rPr>
        <w:t>לנו</w:t>
      </w:r>
      <w:r w:rsidR="006D6ED0">
        <w:rPr>
          <w:rtl/>
        </w:rPr>
        <w:t xml:space="preserve"> </w:t>
      </w:r>
      <w:r w:rsidRPr="00C95F0D">
        <w:rPr>
          <w:rtl/>
        </w:rPr>
        <w:t>מערכות כדי לבקר או לבדוק אותם תלמידים שלא מתייצבים בבתי</w:t>
      </w:r>
      <w:r w:rsidR="006D6ED0">
        <w:rPr>
          <w:rtl/>
        </w:rPr>
        <w:t>-</w:t>
      </w:r>
      <w:r w:rsidRPr="00C95F0D">
        <w:rPr>
          <w:rtl/>
        </w:rPr>
        <w:t>הספר.</w:t>
      </w:r>
      <w:r w:rsidR="006D6ED0">
        <w:rPr>
          <w:rtl/>
        </w:rPr>
        <w:t xml:space="preserve"> </w:t>
      </w:r>
      <w:r w:rsidRPr="00C95F0D">
        <w:rPr>
          <w:rtl/>
        </w:rPr>
        <w:t>המערכות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האלה, נדמה לי שקרסו. המערכות האלה, כפי שאנחנו למדים </w:t>
      </w:r>
      <w:r w:rsidR="006D6ED0">
        <w:rPr>
          <w:rtl/>
        </w:rPr>
        <w:t>–</w:t>
      </w:r>
      <w:r w:rsidRPr="00C95F0D">
        <w:rPr>
          <w:rtl/>
        </w:rPr>
        <w:t xml:space="preserve"> בעצם כבר הפסיקו</w:t>
      </w:r>
      <w:r w:rsidR="006D6ED0">
        <w:rPr>
          <w:rtl/>
        </w:rPr>
        <w:t xml:space="preserve"> </w:t>
      </w:r>
      <w:r w:rsidRPr="00C95F0D">
        <w:rPr>
          <w:rtl/>
        </w:rPr>
        <w:t>ללכת</w:t>
      </w:r>
      <w:r w:rsidR="006D6ED0">
        <w:rPr>
          <w:rtl/>
        </w:rPr>
        <w:t xml:space="preserve"> </w:t>
      </w:r>
      <w:r w:rsidRPr="00C95F0D">
        <w:rPr>
          <w:rtl/>
        </w:rPr>
        <w:t>ולחפש אותם נערים בבית. יש החושבים שהם לומדים במוסד זה, ואחרים חושבים שהם</w:t>
      </w:r>
      <w:r w:rsidR="006D6ED0">
        <w:rPr>
          <w:rtl/>
        </w:rPr>
        <w:t xml:space="preserve"> </w:t>
      </w:r>
      <w:r w:rsidRPr="00C95F0D">
        <w:rPr>
          <w:rtl/>
        </w:rPr>
        <w:t>לומדים במוסד אחר.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הדבר</w:t>
      </w:r>
      <w:r w:rsidR="006D6ED0">
        <w:rPr>
          <w:rtl/>
        </w:rPr>
        <w:t xml:space="preserve"> </w:t>
      </w:r>
      <w:r w:rsidRPr="00C95F0D">
        <w:rPr>
          <w:rtl/>
        </w:rPr>
        <w:t>שמדאיג</w:t>
      </w:r>
      <w:r w:rsidR="006D6ED0">
        <w:rPr>
          <w:rtl/>
        </w:rPr>
        <w:t xml:space="preserve"> </w:t>
      </w:r>
      <w:r w:rsidRPr="00C95F0D">
        <w:rPr>
          <w:rtl/>
        </w:rPr>
        <w:t>אותי</w:t>
      </w:r>
      <w:r w:rsidR="006D6ED0">
        <w:rPr>
          <w:rtl/>
        </w:rPr>
        <w:t xml:space="preserve"> </w:t>
      </w:r>
      <w:r w:rsidRPr="00C95F0D">
        <w:rPr>
          <w:rtl/>
        </w:rPr>
        <w:t>מאוד</w:t>
      </w:r>
      <w:r w:rsidR="006D6ED0">
        <w:rPr>
          <w:rtl/>
        </w:rPr>
        <w:t xml:space="preserve"> </w:t>
      </w:r>
      <w:r w:rsidRPr="00C95F0D">
        <w:rPr>
          <w:rtl/>
        </w:rPr>
        <w:t>בעניין</w:t>
      </w:r>
      <w:r w:rsidR="006D6ED0">
        <w:rPr>
          <w:rtl/>
        </w:rPr>
        <w:t xml:space="preserve"> </w:t>
      </w:r>
      <w:r w:rsidRPr="00C95F0D">
        <w:rPr>
          <w:rtl/>
        </w:rPr>
        <w:t>הזה</w:t>
      </w:r>
      <w:r w:rsidR="006D6ED0">
        <w:rPr>
          <w:rtl/>
        </w:rPr>
        <w:t xml:space="preserve"> </w:t>
      </w:r>
      <w:r w:rsidRPr="00C95F0D">
        <w:rPr>
          <w:rtl/>
        </w:rPr>
        <w:t>הוא התוצאה הסופית של מה שקורה לנו:</w:t>
      </w:r>
      <w:r w:rsidR="006D6ED0">
        <w:rPr>
          <w:rtl/>
        </w:rPr>
        <w:t xml:space="preserve"> </w:t>
      </w:r>
      <w:r w:rsidRPr="00C95F0D">
        <w:rPr>
          <w:rtl/>
        </w:rPr>
        <w:t>הידרדרות</w:t>
      </w:r>
      <w:r w:rsidR="006D6ED0">
        <w:rPr>
          <w:rtl/>
        </w:rPr>
        <w:t xml:space="preserve"> </w:t>
      </w:r>
      <w:r w:rsidRPr="00C95F0D">
        <w:rPr>
          <w:rtl/>
        </w:rPr>
        <w:t>לפשע, הליכה לסמים, צמיחה של דור, שכבה חדשה, של משפחות מצוקה.</w:t>
      </w:r>
      <w:r w:rsidR="006D6ED0">
        <w:rPr>
          <w:rtl/>
        </w:rPr>
        <w:t xml:space="preserve"> </w:t>
      </w:r>
      <w:r w:rsidRPr="00C95F0D">
        <w:rPr>
          <w:rtl/>
        </w:rPr>
        <w:t>בחורים</w:t>
      </w:r>
      <w:r w:rsidR="006D6ED0">
        <w:rPr>
          <w:rtl/>
        </w:rPr>
        <w:t xml:space="preserve"> </w:t>
      </w:r>
      <w:r w:rsidRPr="00C95F0D">
        <w:rPr>
          <w:rtl/>
        </w:rPr>
        <w:t>אלה</w:t>
      </w:r>
      <w:r w:rsidR="006D6ED0">
        <w:rPr>
          <w:rtl/>
        </w:rPr>
        <w:t xml:space="preserve"> </w:t>
      </w:r>
      <w:r w:rsidRPr="00C95F0D">
        <w:rPr>
          <w:rtl/>
        </w:rPr>
        <w:t>מגיעים</w:t>
      </w:r>
      <w:r w:rsidR="006D6ED0">
        <w:rPr>
          <w:rtl/>
        </w:rPr>
        <w:t xml:space="preserve"> </w:t>
      </w:r>
      <w:r w:rsidRPr="00C95F0D">
        <w:rPr>
          <w:rtl/>
        </w:rPr>
        <w:t>לצה"ל,</w:t>
      </w:r>
      <w:r w:rsidR="006D6ED0">
        <w:rPr>
          <w:rtl/>
        </w:rPr>
        <w:t xml:space="preserve"> </w:t>
      </w:r>
      <w:r w:rsidRPr="00C95F0D">
        <w:rPr>
          <w:rtl/>
        </w:rPr>
        <w:t>אינם</w:t>
      </w:r>
      <w:r w:rsidR="006D6ED0">
        <w:rPr>
          <w:rtl/>
        </w:rPr>
        <w:t xml:space="preserve"> </w:t>
      </w:r>
      <w:r w:rsidRPr="00C95F0D">
        <w:rPr>
          <w:rtl/>
        </w:rPr>
        <w:t>מבינים מה הם עושים שם, ופתאום צה"ל, שחרת על דגלו את</w:t>
      </w:r>
      <w:r w:rsidR="006D6ED0">
        <w:rPr>
          <w:rtl/>
        </w:rPr>
        <w:t xml:space="preserve"> </w:t>
      </w:r>
      <w:r w:rsidRPr="00C95F0D">
        <w:rPr>
          <w:rtl/>
        </w:rPr>
        <w:t>המורשת</w:t>
      </w:r>
      <w:r w:rsidR="006D6ED0">
        <w:rPr>
          <w:rtl/>
        </w:rPr>
        <w:t xml:space="preserve"> </w:t>
      </w:r>
      <w:r w:rsidRPr="00C95F0D">
        <w:rPr>
          <w:rtl/>
        </w:rPr>
        <w:t>שהשאיר</w:t>
      </w:r>
      <w:r w:rsidR="006D6ED0">
        <w:rPr>
          <w:rtl/>
        </w:rPr>
        <w:t xml:space="preserve"> </w:t>
      </w:r>
      <w:r w:rsidRPr="00C95F0D">
        <w:rPr>
          <w:rtl/>
        </w:rPr>
        <w:t>לנו</w:t>
      </w:r>
      <w:r w:rsidR="006D6ED0">
        <w:rPr>
          <w:rtl/>
        </w:rPr>
        <w:t xml:space="preserve"> </w:t>
      </w:r>
      <w:r w:rsidRPr="00C95F0D">
        <w:rPr>
          <w:rtl/>
        </w:rPr>
        <w:t>בן</w:t>
      </w:r>
      <w:r w:rsidR="006D6ED0">
        <w:rPr>
          <w:rtl/>
        </w:rPr>
        <w:t>-</w:t>
      </w:r>
      <w:r w:rsidRPr="00C95F0D">
        <w:rPr>
          <w:rtl/>
        </w:rPr>
        <w:t>גוריון,</w:t>
      </w:r>
      <w:r w:rsidR="006D6ED0">
        <w:rPr>
          <w:rtl/>
        </w:rPr>
        <w:t xml:space="preserve"> </w:t>
      </w:r>
      <w:r w:rsidRPr="00C95F0D">
        <w:rPr>
          <w:rtl/>
        </w:rPr>
        <w:t>מטפל</w:t>
      </w:r>
      <w:r w:rsidR="006D6ED0">
        <w:rPr>
          <w:rtl/>
        </w:rPr>
        <w:t xml:space="preserve"> </w:t>
      </w:r>
      <w:r w:rsidRPr="00C95F0D">
        <w:rPr>
          <w:rtl/>
        </w:rPr>
        <w:t>באותם נערים ומנסה להקנות להם שמונה שנות</w:t>
      </w:r>
      <w:r w:rsidR="006D6ED0">
        <w:rPr>
          <w:rtl/>
        </w:rPr>
        <w:t xml:space="preserve"> </w:t>
      </w:r>
      <w:r w:rsidRPr="00C95F0D">
        <w:rPr>
          <w:rtl/>
        </w:rPr>
        <w:t>לימוד.</w:t>
      </w:r>
      <w:r w:rsidR="006D6ED0">
        <w:rPr>
          <w:rtl/>
        </w:rPr>
        <w:t xml:space="preserve"> </w:t>
      </w:r>
      <w:r w:rsidRPr="00C95F0D">
        <w:rPr>
          <w:rtl/>
        </w:rPr>
        <w:t>לאן</w:t>
      </w:r>
      <w:r w:rsidR="006D6ED0">
        <w:rPr>
          <w:rtl/>
        </w:rPr>
        <w:t xml:space="preserve"> </w:t>
      </w:r>
      <w:r w:rsidRPr="00C95F0D">
        <w:rPr>
          <w:rtl/>
        </w:rPr>
        <w:t>הגענו</w:t>
      </w:r>
      <w:r w:rsidR="006D6ED0">
        <w:rPr>
          <w:rtl/>
        </w:rPr>
        <w:t xml:space="preserve"> </w:t>
      </w:r>
      <w:r w:rsidRPr="00C95F0D">
        <w:rPr>
          <w:rtl/>
        </w:rPr>
        <w:t>במדינת</w:t>
      </w:r>
      <w:r w:rsidR="006D6ED0">
        <w:rPr>
          <w:rtl/>
        </w:rPr>
        <w:t xml:space="preserve"> </w:t>
      </w:r>
      <w:r w:rsidRPr="00C95F0D">
        <w:rPr>
          <w:rtl/>
        </w:rPr>
        <w:t>ישראל, שבה הוקמו משרדים כל כך יפים ומפוארים, כאשר</w:t>
      </w:r>
      <w:r w:rsidR="006D6ED0">
        <w:rPr>
          <w:rtl/>
        </w:rPr>
        <w:t xml:space="preserve"> </w:t>
      </w:r>
      <w:r w:rsidRPr="00C95F0D">
        <w:rPr>
          <w:rtl/>
        </w:rPr>
        <w:t>צה"ל הוא זה שצריך להשלים את שנות הלימוד?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רק</w:t>
      </w:r>
      <w:r w:rsidR="006D6ED0">
        <w:rPr>
          <w:rtl/>
        </w:rPr>
        <w:t xml:space="preserve"> </w:t>
      </w:r>
      <w:r w:rsidRPr="00C95F0D">
        <w:rPr>
          <w:rtl/>
        </w:rPr>
        <w:t>היום</w:t>
      </w:r>
      <w:r w:rsidR="006D6ED0">
        <w:rPr>
          <w:rtl/>
        </w:rPr>
        <w:t xml:space="preserve"> </w:t>
      </w:r>
      <w:r w:rsidRPr="00C95F0D">
        <w:rPr>
          <w:rtl/>
        </w:rPr>
        <w:t>היו פה נציגי לב"י, שאוספים כסף כדי להשלים את שעות הלימוד החסרות</w:t>
      </w:r>
      <w:r w:rsidR="006D6ED0">
        <w:rPr>
          <w:rtl/>
        </w:rPr>
        <w:t xml:space="preserve"> </w:t>
      </w:r>
      <w:r w:rsidRPr="00C95F0D">
        <w:rPr>
          <w:rtl/>
        </w:rPr>
        <w:t>לאותם תלמידים שמתגייסים לצה"ל ולא סיימו שמונה שנות לימוד.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 רוצה לקרוא מעל במת הכנסת קודם כול ליצירת מערכת שתחפש אותם נערים בבתים</w:t>
      </w:r>
      <w:r w:rsidR="006D6ED0">
        <w:rPr>
          <w:rtl/>
        </w:rPr>
        <w:t xml:space="preserve"> </w:t>
      </w:r>
      <w:r w:rsidRPr="00C95F0D">
        <w:rPr>
          <w:rtl/>
        </w:rPr>
        <w:t>ותביא</w:t>
      </w:r>
      <w:r w:rsidR="006D6ED0">
        <w:rPr>
          <w:rtl/>
        </w:rPr>
        <w:t xml:space="preserve"> </w:t>
      </w:r>
      <w:r w:rsidRPr="00C95F0D">
        <w:rPr>
          <w:rtl/>
        </w:rPr>
        <w:t>אותם</w:t>
      </w:r>
      <w:r w:rsidR="006D6ED0">
        <w:rPr>
          <w:rtl/>
        </w:rPr>
        <w:t xml:space="preserve"> </w:t>
      </w:r>
      <w:r w:rsidRPr="00C95F0D">
        <w:rPr>
          <w:rtl/>
        </w:rPr>
        <w:t>אלינו</w:t>
      </w:r>
      <w:r w:rsidR="006D6ED0">
        <w:rPr>
          <w:rtl/>
        </w:rPr>
        <w:t xml:space="preserve"> </w:t>
      </w:r>
      <w:r w:rsidRPr="00C95F0D">
        <w:rPr>
          <w:rtl/>
        </w:rPr>
        <w:t>למוסדות החינוך. כמו</w:t>
      </w:r>
      <w:r w:rsidR="006D6ED0">
        <w:rPr>
          <w:rtl/>
        </w:rPr>
        <w:t>-</w:t>
      </w:r>
      <w:r w:rsidRPr="00C95F0D">
        <w:rPr>
          <w:rtl/>
        </w:rPr>
        <w:t>כן, אני רוצה לקרוא למשרד החינוך ולמשרד</w:t>
      </w:r>
      <w:r w:rsidR="006D6ED0">
        <w:rPr>
          <w:rtl/>
        </w:rPr>
        <w:t xml:space="preserve"> </w:t>
      </w:r>
      <w:r w:rsidRPr="00C95F0D">
        <w:rPr>
          <w:rtl/>
        </w:rPr>
        <w:t>העבודה, שימצאו את הדרך כדי שנערים אלה לא יברחו בין שני המוסדות. אני מאמין, שאם</w:t>
      </w:r>
      <w:r w:rsidR="006D6ED0">
        <w:rPr>
          <w:rtl/>
        </w:rPr>
        <w:t xml:space="preserve"> </w:t>
      </w:r>
      <w:r w:rsidRPr="00C95F0D">
        <w:rPr>
          <w:rtl/>
        </w:rPr>
        <w:t>נצליח</w:t>
      </w:r>
      <w:r w:rsidR="006D6ED0">
        <w:rPr>
          <w:rtl/>
        </w:rPr>
        <w:t xml:space="preserve"> </w:t>
      </w:r>
      <w:r w:rsidRPr="00C95F0D">
        <w:rPr>
          <w:rtl/>
        </w:rPr>
        <w:t>להכניס</w:t>
      </w:r>
      <w:r w:rsidR="006D6ED0">
        <w:rPr>
          <w:rtl/>
        </w:rPr>
        <w:t xml:space="preserve"> </w:t>
      </w:r>
      <w:r w:rsidRPr="00C95F0D">
        <w:rPr>
          <w:rtl/>
        </w:rPr>
        <w:t>את הילדים האלה למוסדות, נצליח להביא אותם למצב שבו בראש ובראשונה</w:t>
      </w:r>
      <w:r w:rsidR="006D6ED0">
        <w:rPr>
          <w:rtl/>
        </w:rPr>
        <w:t xml:space="preserve"> </w:t>
      </w:r>
      <w:r w:rsidRPr="00C95F0D">
        <w:rPr>
          <w:rtl/>
        </w:rPr>
        <w:t>הם יהיו אזרחים טובים למדינת ישראל. דאגתי נובעת קודם כול מהמצוקה הענקית של אותם</w:t>
      </w:r>
      <w:r w:rsidR="006D6ED0">
        <w:rPr>
          <w:rtl/>
        </w:rPr>
        <w:t xml:space="preserve"> </w:t>
      </w:r>
      <w:r w:rsidRPr="00C95F0D">
        <w:rPr>
          <w:rtl/>
        </w:rPr>
        <w:t>אנשים</w:t>
      </w:r>
      <w:r w:rsidR="006D6ED0">
        <w:rPr>
          <w:rtl/>
        </w:rPr>
        <w:t xml:space="preserve"> </w:t>
      </w:r>
      <w:r w:rsidRPr="00C95F0D">
        <w:rPr>
          <w:rtl/>
        </w:rPr>
        <w:t>שהופכים</w:t>
      </w:r>
      <w:r w:rsidR="006D6ED0">
        <w:rPr>
          <w:rtl/>
        </w:rPr>
        <w:t xml:space="preserve"> </w:t>
      </w:r>
      <w:r w:rsidRPr="00C95F0D">
        <w:rPr>
          <w:rtl/>
        </w:rPr>
        <w:t>להיות</w:t>
      </w:r>
      <w:r w:rsidR="006D6ED0">
        <w:rPr>
          <w:rtl/>
        </w:rPr>
        <w:t xml:space="preserve"> </w:t>
      </w:r>
      <w:r w:rsidRPr="00C95F0D">
        <w:rPr>
          <w:rtl/>
        </w:rPr>
        <w:t>לאחר מכן למשפחות, שיגדלו ילדים, ואותם ילדים יהפכו להיות</w:t>
      </w:r>
      <w:r w:rsidR="006D6ED0">
        <w:rPr>
          <w:rtl/>
        </w:rPr>
        <w:t xml:space="preserve"> </w:t>
      </w:r>
      <w:r w:rsidRPr="00C95F0D">
        <w:rPr>
          <w:rtl/>
        </w:rPr>
        <w:t>דור רביעי למצוקה במדינת ישראל.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קורא</w:t>
      </w:r>
      <w:r w:rsidR="006D6ED0">
        <w:rPr>
          <w:rtl/>
        </w:rPr>
        <w:t xml:space="preserve"> </w:t>
      </w:r>
      <w:r w:rsidRPr="00C95F0D">
        <w:rPr>
          <w:rtl/>
        </w:rPr>
        <w:t>לך,</w:t>
      </w:r>
      <w:r w:rsidR="006D6ED0">
        <w:rPr>
          <w:rtl/>
        </w:rPr>
        <w:t xml:space="preserve"> </w:t>
      </w:r>
      <w:r w:rsidRPr="00C95F0D">
        <w:rPr>
          <w:rtl/>
        </w:rPr>
        <w:t>סגן</w:t>
      </w:r>
      <w:r w:rsidR="006D6ED0">
        <w:rPr>
          <w:rtl/>
        </w:rPr>
        <w:t xml:space="preserve"> </w:t>
      </w:r>
      <w:r w:rsidRPr="00C95F0D">
        <w:rPr>
          <w:rtl/>
        </w:rPr>
        <w:t>שרת החינוך, ואני קורא לשרת העבודה והרווחה, שלא נמצאת</w:t>
      </w:r>
      <w:r w:rsidR="006D6ED0">
        <w:rPr>
          <w:rtl/>
        </w:rPr>
        <w:t xml:space="preserve"> </w:t>
      </w:r>
      <w:r w:rsidRPr="00C95F0D">
        <w:rPr>
          <w:rtl/>
        </w:rPr>
        <w:t>כרגע</w:t>
      </w:r>
      <w:r w:rsidR="006D6ED0">
        <w:rPr>
          <w:rtl/>
        </w:rPr>
        <w:t xml:space="preserve"> </w:t>
      </w:r>
      <w:r w:rsidRPr="00C95F0D">
        <w:rPr>
          <w:rtl/>
        </w:rPr>
        <w:t>באולם,</w:t>
      </w:r>
      <w:r w:rsidR="006D6ED0">
        <w:rPr>
          <w:rtl/>
        </w:rPr>
        <w:t xml:space="preserve"> </w:t>
      </w:r>
      <w:r w:rsidRPr="00C95F0D">
        <w:rPr>
          <w:rtl/>
        </w:rPr>
        <w:t>לנסות לחשוב על דרך לאחד את המוסדות, או את מוסדות הבקרה שלכם, כדי</w:t>
      </w:r>
      <w:r w:rsidR="006D6ED0">
        <w:rPr>
          <w:rtl/>
        </w:rPr>
        <w:t xml:space="preserve"> </w:t>
      </w:r>
      <w:r w:rsidRPr="00C95F0D">
        <w:rPr>
          <w:rtl/>
        </w:rPr>
        <w:t>שנוכל להגיע לאותם נערים ולדאוג שלא יסתובבו ברחובות.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תודה</w:t>
      </w:r>
      <w:r w:rsidR="006D6ED0">
        <w:rPr>
          <w:rtl/>
        </w:rPr>
        <w:t xml:space="preserve"> </w:t>
      </w:r>
      <w:r w:rsidRPr="00C95F0D">
        <w:rPr>
          <w:rtl/>
        </w:rPr>
        <w:t>רבה</w:t>
      </w:r>
      <w:r w:rsidR="006D6ED0">
        <w:rPr>
          <w:rtl/>
        </w:rPr>
        <w:t xml:space="preserve"> </w:t>
      </w:r>
      <w:r w:rsidRPr="00C95F0D">
        <w:rPr>
          <w:rtl/>
        </w:rPr>
        <w:t>לחבר</w:t>
      </w:r>
      <w:r w:rsidR="006D6ED0">
        <w:rPr>
          <w:rtl/>
        </w:rPr>
        <w:t xml:space="preserve"> </w:t>
      </w:r>
      <w:r w:rsidRPr="00C95F0D">
        <w:rPr>
          <w:rtl/>
        </w:rPr>
        <w:t>הכנסת קהלני. אני מזמינה את חבר הכנסת רן כהן; איננו.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מזמינה את סגן שרת החינוך והתרבות להתייחס להצעות.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גברתי</w:t>
      </w:r>
      <w:r w:rsidR="006D6ED0">
        <w:rPr>
          <w:rtl/>
        </w:rPr>
        <w:t xml:space="preserve"> </w:t>
      </w:r>
      <w:r w:rsidRPr="00C95F0D">
        <w:rPr>
          <w:rtl/>
        </w:rPr>
        <w:t>היושבת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רבותי</w:t>
      </w:r>
      <w:r w:rsidR="006D6ED0">
        <w:rPr>
          <w:rtl/>
        </w:rPr>
        <w:t xml:space="preserve"> </w:t>
      </w:r>
      <w:r w:rsidRPr="00C95F0D">
        <w:rPr>
          <w:rtl/>
        </w:rPr>
        <w:t>חברי</w:t>
      </w:r>
      <w:r w:rsidR="006D6ED0">
        <w:rPr>
          <w:rtl/>
        </w:rPr>
        <w:t xml:space="preserve"> </w:t>
      </w:r>
      <w:r w:rsidRPr="00C95F0D">
        <w:rPr>
          <w:rtl/>
        </w:rPr>
        <w:t>הכנסת,</w:t>
      </w:r>
      <w:r w:rsidR="006D6ED0">
        <w:rPr>
          <w:rtl/>
        </w:rPr>
        <w:t xml:space="preserve"> </w:t>
      </w:r>
      <w:r w:rsidRPr="00C95F0D">
        <w:rPr>
          <w:rtl/>
        </w:rPr>
        <w:t>ההצעות הדחופות לסדר</w:t>
      </w:r>
      <w:r w:rsidR="006D6ED0">
        <w:rPr>
          <w:rtl/>
        </w:rPr>
        <w:t>-</w:t>
      </w:r>
      <w:r w:rsidRPr="00C95F0D">
        <w:rPr>
          <w:rtl/>
        </w:rPr>
        <w:t>היום של חברי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אביגדור קהלני ואליעזר זנדברג, וכן של אבנר שאקי ושל לימור לבנת, הן הצעות</w:t>
      </w:r>
      <w:r w:rsidR="006D6ED0">
        <w:rPr>
          <w:rtl/>
        </w:rPr>
        <w:t xml:space="preserve"> </w:t>
      </w:r>
      <w:r w:rsidRPr="00C95F0D">
        <w:rPr>
          <w:rtl/>
        </w:rPr>
        <w:t>שמחייבות</w:t>
      </w:r>
      <w:r w:rsidR="006D6ED0">
        <w:rPr>
          <w:rtl/>
        </w:rPr>
        <w:t xml:space="preserve"> </w:t>
      </w:r>
      <w:r w:rsidRPr="00C95F0D">
        <w:rPr>
          <w:rtl/>
        </w:rPr>
        <w:t>דיון</w:t>
      </w:r>
      <w:r w:rsidR="006D6ED0">
        <w:rPr>
          <w:rtl/>
        </w:rPr>
        <w:t xml:space="preserve"> </w:t>
      </w:r>
      <w:r w:rsidRPr="00C95F0D">
        <w:rPr>
          <w:rtl/>
        </w:rPr>
        <w:t>בכנסת.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לנצל את ההזדמנות לא רק לענות על</w:t>
      </w:r>
      <w:r w:rsidR="006D6ED0">
        <w:rPr>
          <w:rtl/>
        </w:rPr>
        <w:t>-</w:t>
      </w:r>
      <w:r w:rsidRPr="00C95F0D">
        <w:rPr>
          <w:rtl/>
        </w:rPr>
        <w:t>פי הנתונים שקיבלתי מהמשרד, אלא</w:t>
      </w:r>
      <w:r w:rsidR="006D6ED0">
        <w:rPr>
          <w:rtl/>
        </w:rPr>
        <w:t xml:space="preserve"> </w:t>
      </w:r>
      <w:r w:rsidRPr="00C95F0D">
        <w:rPr>
          <w:rtl/>
        </w:rPr>
        <w:t>גם</w:t>
      </w:r>
      <w:r w:rsidR="006D6ED0">
        <w:rPr>
          <w:rtl/>
        </w:rPr>
        <w:t xml:space="preserve"> </w:t>
      </w:r>
      <w:r w:rsidRPr="00C95F0D">
        <w:rPr>
          <w:rtl/>
        </w:rPr>
        <w:t>להוסיף</w:t>
      </w:r>
      <w:r w:rsidR="006D6ED0">
        <w:rPr>
          <w:rtl/>
        </w:rPr>
        <w:t xml:space="preserve"> </w:t>
      </w:r>
      <w:r w:rsidRPr="00C95F0D">
        <w:rPr>
          <w:rtl/>
        </w:rPr>
        <w:t>דברים</w:t>
      </w:r>
      <w:r w:rsidR="006D6ED0">
        <w:rPr>
          <w:rtl/>
        </w:rPr>
        <w:t xml:space="preserve"> </w:t>
      </w:r>
      <w:r w:rsidRPr="00C95F0D">
        <w:rPr>
          <w:rtl/>
        </w:rPr>
        <w:t>שאנחנו</w:t>
      </w:r>
      <w:r w:rsidR="006D6ED0">
        <w:rPr>
          <w:rtl/>
        </w:rPr>
        <w:t xml:space="preserve"> </w:t>
      </w:r>
      <w:r w:rsidRPr="00C95F0D">
        <w:rPr>
          <w:rtl/>
        </w:rPr>
        <w:t>עשינו וביצענו בחודשים האחרונים, מעבר לטיפול בפעילות</w:t>
      </w:r>
      <w:r w:rsidR="006D6ED0">
        <w:rPr>
          <w:rtl/>
        </w:rPr>
        <w:t xml:space="preserve"> </w:t>
      </w:r>
      <w:r w:rsidRPr="00C95F0D">
        <w:rPr>
          <w:rtl/>
        </w:rPr>
        <w:t>הרגילה שנעשית באמצעות משרד החינוך והתרבות בשיתוף פעולה עם הרשויות המקומיות.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נוער</w:t>
      </w:r>
      <w:r w:rsidR="006D6ED0">
        <w:rPr>
          <w:rtl/>
        </w:rPr>
        <w:t xml:space="preserve"> </w:t>
      </w:r>
      <w:r w:rsidRPr="00C95F0D">
        <w:rPr>
          <w:rtl/>
        </w:rPr>
        <w:t>מנותק והיפלטות תלמידים מבתי</w:t>
      </w:r>
      <w:r w:rsidR="006D6ED0">
        <w:rPr>
          <w:rtl/>
        </w:rPr>
        <w:t>-</w:t>
      </w:r>
      <w:r w:rsidRPr="00C95F0D">
        <w:rPr>
          <w:rtl/>
        </w:rPr>
        <w:t xml:space="preserve">ספר </w:t>
      </w:r>
      <w:r w:rsidR="006D6ED0">
        <w:rPr>
          <w:rtl/>
        </w:rPr>
        <w:t>–</w:t>
      </w:r>
      <w:r w:rsidRPr="00C95F0D">
        <w:rPr>
          <w:rtl/>
        </w:rPr>
        <w:t xml:space="preserve"> זו תופעה כואבת. משרד החינוך השקיע</w:t>
      </w:r>
      <w:r w:rsidR="006D6ED0">
        <w:rPr>
          <w:rtl/>
        </w:rPr>
        <w:t xml:space="preserve"> </w:t>
      </w:r>
      <w:r w:rsidRPr="00C95F0D">
        <w:rPr>
          <w:rtl/>
        </w:rPr>
        <w:t>ומשקיע</w:t>
      </w:r>
      <w:r w:rsidR="006D6ED0">
        <w:rPr>
          <w:rtl/>
        </w:rPr>
        <w:t xml:space="preserve"> </w:t>
      </w:r>
      <w:r w:rsidRPr="00C95F0D">
        <w:rPr>
          <w:rtl/>
        </w:rPr>
        <w:t>מאמצים. משרד החינוך והתרבות מודע לתופעה של נשירת תלמידים ממערכת החינוך</w:t>
      </w:r>
      <w:r w:rsidR="006D6ED0">
        <w:rPr>
          <w:rtl/>
        </w:rPr>
        <w:t xml:space="preserve"> </w:t>
      </w:r>
      <w:r w:rsidRPr="00C95F0D">
        <w:rPr>
          <w:rtl/>
        </w:rPr>
        <w:t>ופועל נמרצות לחזק את מערך הביקור הסדיר, המתמודד בתנאים קשים עם בעיה זו.</w:t>
      </w:r>
      <w:r w:rsidR="006D6ED0">
        <w:rPr>
          <w:rtl/>
        </w:rPr>
        <w:t xml:space="preserve"> </w:t>
      </w:r>
      <w:r w:rsidRPr="00C95F0D">
        <w:rPr>
          <w:rtl/>
        </w:rPr>
        <w:t>תופעת</w:t>
      </w:r>
      <w:r w:rsidR="006D6ED0">
        <w:rPr>
          <w:rtl/>
        </w:rPr>
        <w:t xml:space="preserve"> </w:t>
      </w:r>
      <w:r w:rsidRPr="00C95F0D">
        <w:rPr>
          <w:rtl/>
        </w:rPr>
        <w:t>הנשירה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תלמידים ממוסדות חינוך נתפסת כאחד מתחלואי החברה בישראל וכאחת הבעיות</w:t>
      </w:r>
      <w:r w:rsidR="006D6ED0">
        <w:rPr>
          <w:rtl/>
        </w:rPr>
        <w:t xml:space="preserve"> </w:t>
      </w:r>
      <w:r w:rsidRPr="00C95F0D">
        <w:rPr>
          <w:rtl/>
        </w:rPr>
        <w:t>החמורות שמערכת החינוך מתמודדת אתן.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סיבות</w:t>
      </w:r>
      <w:r w:rsidR="006D6ED0">
        <w:rPr>
          <w:rtl/>
        </w:rPr>
        <w:t xml:space="preserve"> </w:t>
      </w:r>
      <w:r w:rsidRPr="00C95F0D">
        <w:rPr>
          <w:rtl/>
        </w:rPr>
        <w:t>רבות</w:t>
      </w:r>
      <w:r w:rsidR="006D6ED0">
        <w:rPr>
          <w:rtl/>
        </w:rPr>
        <w:t xml:space="preserve"> </w:t>
      </w:r>
      <w:r w:rsidRPr="00C95F0D">
        <w:rPr>
          <w:rtl/>
        </w:rPr>
        <w:t>לתופעה</w:t>
      </w:r>
      <w:r w:rsidR="006D6ED0">
        <w:rPr>
          <w:rtl/>
        </w:rPr>
        <w:t xml:space="preserve"> </w:t>
      </w:r>
      <w:r w:rsidRPr="00C95F0D">
        <w:rPr>
          <w:rtl/>
        </w:rPr>
        <w:t>קשה</w:t>
      </w:r>
      <w:r w:rsidR="006D6ED0">
        <w:rPr>
          <w:rtl/>
        </w:rPr>
        <w:t xml:space="preserve"> </w:t>
      </w:r>
      <w:r w:rsidRPr="00C95F0D">
        <w:rPr>
          <w:rtl/>
        </w:rPr>
        <w:t>זו:</w:t>
      </w:r>
      <w:r w:rsidR="006D6ED0">
        <w:rPr>
          <w:rtl/>
        </w:rPr>
        <w:t xml:space="preserve"> </w:t>
      </w:r>
      <w:r w:rsidRPr="00C95F0D">
        <w:rPr>
          <w:rtl/>
        </w:rPr>
        <w:t>היעדרות מן הלימודים, בעיות משמעת והתנהגות,</w:t>
      </w:r>
      <w:r w:rsidR="006D6ED0">
        <w:rPr>
          <w:rtl/>
        </w:rPr>
        <w:t xml:space="preserve"> </w:t>
      </w:r>
      <w:r w:rsidRPr="00C95F0D">
        <w:rPr>
          <w:rtl/>
        </w:rPr>
        <w:t>הישגים</w:t>
      </w:r>
      <w:r w:rsidR="006D6ED0">
        <w:rPr>
          <w:rtl/>
        </w:rPr>
        <w:t xml:space="preserve"> </w:t>
      </w:r>
      <w:r w:rsidRPr="00C95F0D">
        <w:rPr>
          <w:rtl/>
        </w:rPr>
        <w:t>נמוכים</w:t>
      </w:r>
      <w:r w:rsidR="006D6ED0">
        <w:rPr>
          <w:rtl/>
        </w:rPr>
        <w:t xml:space="preserve"> </w:t>
      </w:r>
      <w:r w:rsidRPr="00C95F0D">
        <w:rPr>
          <w:rtl/>
        </w:rPr>
        <w:t>ופיגור בלימודים, קשיים במעברים מכיתה לכיתה וממסגרת חינוכית אחת</w:t>
      </w:r>
      <w:r w:rsidR="006D6ED0">
        <w:rPr>
          <w:rtl/>
        </w:rPr>
        <w:t xml:space="preserve"> </w:t>
      </w:r>
      <w:r w:rsidRPr="00C95F0D">
        <w:rPr>
          <w:rtl/>
        </w:rPr>
        <w:t>למשנה,</w:t>
      </w:r>
      <w:r w:rsidR="006D6ED0">
        <w:rPr>
          <w:rtl/>
        </w:rPr>
        <w:t xml:space="preserve"> </w:t>
      </w:r>
      <w:r w:rsidRPr="00C95F0D">
        <w:rPr>
          <w:rtl/>
        </w:rPr>
        <w:t>בעיות במשפחה, בעיות עם שירותי רווחה וקהילה, חשיפה להשפעות הרחוב וכיוצא</w:t>
      </w:r>
      <w:r w:rsidR="006D6ED0">
        <w:rPr>
          <w:rtl/>
        </w:rPr>
        <w:t xml:space="preserve"> </w:t>
      </w:r>
      <w:r w:rsidRPr="00C95F0D">
        <w:rPr>
          <w:rtl/>
        </w:rPr>
        <w:t>בזה.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פי</w:t>
      </w:r>
      <w:r w:rsidR="006D6ED0">
        <w:rPr>
          <w:rtl/>
        </w:rPr>
        <w:t xml:space="preserve"> </w:t>
      </w:r>
      <w:r w:rsidRPr="00C95F0D">
        <w:rPr>
          <w:rtl/>
        </w:rPr>
        <w:t>הנתונים שבידינו, המתייחסים להיקף הנשירה ולשיעורי האי</w:t>
      </w:r>
      <w:r w:rsidR="006D6ED0">
        <w:rPr>
          <w:rtl/>
        </w:rPr>
        <w:t>-</w:t>
      </w:r>
      <w:r w:rsidRPr="00C95F0D">
        <w:rPr>
          <w:rtl/>
        </w:rPr>
        <w:t>למידה, נושרים</w:t>
      </w:r>
      <w:r w:rsidR="006D6ED0">
        <w:rPr>
          <w:rtl/>
        </w:rPr>
        <w:t xml:space="preserve"> </w:t>
      </w:r>
      <w:r w:rsidRPr="00C95F0D">
        <w:rPr>
          <w:rtl/>
        </w:rPr>
        <w:t>מבתי</w:t>
      </w:r>
      <w:r w:rsidR="006D6ED0">
        <w:rPr>
          <w:rtl/>
        </w:rPr>
        <w:t>-</w:t>
      </w:r>
      <w:r w:rsidRPr="00C95F0D">
        <w:rPr>
          <w:rtl/>
        </w:rPr>
        <w:t>הספר</w:t>
      </w:r>
      <w:r w:rsidR="006D6ED0">
        <w:rPr>
          <w:rtl/>
        </w:rPr>
        <w:t xml:space="preserve"> </w:t>
      </w:r>
      <w:r w:rsidRPr="00C95F0D">
        <w:rPr>
          <w:rtl/>
        </w:rPr>
        <w:t>מדי</w:t>
      </w:r>
      <w:r w:rsidR="006D6ED0">
        <w:rPr>
          <w:rtl/>
        </w:rPr>
        <w:t xml:space="preserve"> </w:t>
      </w:r>
      <w:r w:rsidRPr="00C95F0D">
        <w:rPr>
          <w:rtl/>
        </w:rPr>
        <w:t>חודש</w:t>
      </w:r>
      <w:r w:rsidR="006D6ED0">
        <w:rPr>
          <w:rtl/>
        </w:rPr>
        <w:t xml:space="preserve"> </w:t>
      </w:r>
      <w:r w:rsidRPr="00C95F0D">
        <w:rPr>
          <w:rtl/>
        </w:rPr>
        <w:t>תלמידים רבים. חמור מכך, הנשירה הסמויה נתפסת כרעה חולה של</w:t>
      </w:r>
      <w:r w:rsidR="006D6ED0">
        <w:rPr>
          <w:rtl/>
        </w:rPr>
        <w:t xml:space="preserve"> </w:t>
      </w:r>
      <w:r w:rsidRPr="00C95F0D">
        <w:rPr>
          <w:rtl/>
        </w:rPr>
        <w:t>מערכת</w:t>
      </w:r>
      <w:r w:rsidR="006D6ED0">
        <w:rPr>
          <w:rtl/>
        </w:rPr>
        <w:t xml:space="preserve"> </w:t>
      </w:r>
      <w:r w:rsidRPr="00C95F0D">
        <w:rPr>
          <w:rtl/>
        </w:rPr>
        <w:t>החינוך ומעבר לראשיתו של תהליך הנשירה. תלמידים מקטגוריה זו נמצאים לכאורה</w:t>
      </w:r>
      <w:r w:rsidR="006D6ED0">
        <w:rPr>
          <w:rtl/>
        </w:rPr>
        <w:t xml:space="preserve"> </w:t>
      </w:r>
      <w:r w:rsidRPr="00C95F0D">
        <w:rPr>
          <w:rtl/>
        </w:rPr>
        <w:t>בבתי</w:t>
      </w:r>
      <w:r w:rsidR="006D6ED0">
        <w:rPr>
          <w:rtl/>
        </w:rPr>
        <w:t>-</w:t>
      </w:r>
      <w:r w:rsidRPr="00C95F0D">
        <w:rPr>
          <w:rtl/>
        </w:rPr>
        <w:t>ספר,</w:t>
      </w:r>
      <w:r w:rsidR="006D6ED0">
        <w:rPr>
          <w:rtl/>
        </w:rPr>
        <w:t xml:space="preserve"> </w:t>
      </w:r>
      <w:r w:rsidRPr="00C95F0D">
        <w:rPr>
          <w:rtl/>
        </w:rPr>
        <w:t>אך</w:t>
      </w:r>
      <w:r w:rsidR="006D6ED0">
        <w:rPr>
          <w:rtl/>
        </w:rPr>
        <w:t xml:space="preserve"> </w:t>
      </w:r>
      <w:r w:rsidRPr="00C95F0D">
        <w:rPr>
          <w:rtl/>
        </w:rPr>
        <w:t>למעשה</w:t>
      </w:r>
      <w:r w:rsidR="006D6ED0">
        <w:rPr>
          <w:rtl/>
        </w:rPr>
        <w:t xml:space="preserve"> </w:t>
      </w:r>
      <w:r w:rsidRPr="00C95F0D">
        <w:rPr>
          <w:rtl/>
        </w:rPr>
        <w:t>אינם</w:t>
      </w:r>
      <w:r w:rsidR="006D6ED0">
        <w:rPr>
          <w:rtl/>
        </w:rPr>
        <w:t xml:space="preserve"> </w:t>
      </w:r>
      <w:r w:rsidRPr="00C95F0D">
        <w:rPr>
          <w:rtl/>
        </w:rPr>
        <w:t>מפיקים</w:t>
      </w:r>
      <w:r w:rsidR="006D6ED0">
        <w:rPr>
          <w:rtl/>
        </w:rPr>
        <w:t xml:space="preserve"> </w:t>
      </w:r>
      <w:r w:rsidRPr="00C95F0D">
        <w:rPr>
          <w:rtl/>
        </w:rPr>
        <w:t>תועלת מן הלימודים, או שהם מפיקים מהם תועלת</w:t>
      </w:r>
      <w:r w:rsidR="006D6ED0">
        <w:rPr>
          <w:rtl/>
        </w:rPr>
        <w:t xml:space="preserve"> </w:t>
      </w:r>
      <w:r w:rsidRPr="00C95F0D">
        <w:rPr>
          <w:rtl/>
        </w:rPr>
        <w:t>מועטה ביותר.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משרד החינוך והתרבות משקיע מאמצים רבים בהתמודדות עם התופעה הזאת. במסגרת זו</w:t>
      </w:r>
      <w:r w:rsidR="006D6ED0">
        <w:rPr>
          <w:rtl/>
        </w:rPr>
        <w:t xml:space="preserve"> </w:t>
      </w:r>
      <w:r w:rsidRPr="00C95F0D">
        <w:rPr>
          <w:rtl/>
        </w:rPr>
        <w:t>פותחה</w:t>
      </w:r>
      <w:r w:rsidR="006D6ED0">
        <w:rPr>
          <w:rtl/>
        </w:rPr>
        <w:t xml:space="preserve"> </w:t>
      </w:r>
      <w:r w:rsidRPr="00C95F0D">
        <w:rPr>
          <w:rtl/>
        </w:rPr>
        <w:t>תוכנית</w:t>
      </w:r>
      <w:r w:rsidR="006D6ED0">
        <w:rPr>
          <w:rtl/>
        </w:rPr>
        <w:t xml:space="preserve"> </w:t>
      </w:r>
      <w:r w:rsidRPr="00C95F0D">
        <w:rPr>
          <w:rtl/>
        </w:rPr>
        <w:t>מנע</w:t>
      </w:r>
      <w:r w:rsidR="006D6ED0">
        <w:rPr>
          <w:rtl/>
        </w:rPr>
        <w:t xml:space="preserve"> </w:t>
      </w:r>
      <w:r w:rsidRPr="00C95F0D">
        <w:rPr>
          <w:rtl/>
        </w:rPr>
        <w:t>תלת</w:t>
      </w:r>
      <w:r w:rsidR="006D6ED0">
        <w:rPr>
          <w:rtl/>
        </w:rPr>
        <w:t>-</w:t>
      </w:r>
      <w:r w:rsidRPr="00C95F0D">
        <w:rPr>
          <w:rtl/>
        </w:rPr>
        <w:t>שנתית,</w:t>
      </w:r>
      <w:r w:rsidR="006D6ED0">
        <w:rPr>
          <w:rtl/>
        </w:rPr>
        <w:t xml:space="preserve"> </w:t>
      </w:r>
      <w:r w:rsidRPr="00C95F0D">
        <w:rPr>
          <w:rtl/>
        </w:rPr>
        <w:t>שנועדה</w:t>
      </w:r>
      <w:r w:rsidR="006D6ED0">
        <w:rPr>
          <w:rtl/>
        </w:rPr>
        <w:t xml:space="preserve"> </w:t>
      </w:r>
      <w:r w:rsidRPr="00C95F0D">
        <w:rPr>
          <w:rtl/>
        </w:rPr>
        <w:t>לרכז</w:t>
      </w:r>
      <w:r w:rsidR="006D6ED0">
        <w:rPr>
          <w:rtl/>
        </w:rPr>
        <w:t xml:space="preserve"> </w:t>
      </w:r>
      <w:r w:rsidRPr="00C95F0D">
        <w:rPr>
          <w:rtl/>
        </w:rPr>
        <w:t>מאמץ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התערבות מניעתית מרוכזת</w:t>
      </w:r>
      <w:r w:rsidR="006D6ED0">
        <w:rPr>
          <w:rtl/>
        </w:rPr>
        <w:t xml:space="preserve"> </w:t>
      </w:r>
      <w:r w:rsidRPr="00C95F0D">
        <w:rPr>
          <w:rtl/>
        </w:rPr>
        <w:t>ביישובים שבהם קיים חשש ששיעורי הנשירה ושיעורי האי</w:t>
      </w:r>
      <w:r w:rsidR="006D6ED0">
        <w:rPr>
          <w:rtl/>
        </w:rPr>
        <w:t>-</w:t>
      </w:r>
      <w:r w:rsidRPr="00C95F0D">
        <w:rPr>
          <w:rtl/>
        </w:rPr>
        <w:t>למידה יגיעו להיקף בלתי נסבל.</w:t>
      </w:r>
      <w:r w:rsidR="006D6ED0">
        <w:rPr>
          <w:rtl/>
        </w:rPr>
        <w:t xml:space="preserve"> </w:t>
      </w:r>
      <w:r w:rsidRPr="00C95F0D">
        <w:rPr>
          <w:rtl/>
        </w:rPr>
        <w:t>מערך</w:t>
      </w:r>
      <w:r w:rsidR="006D6ED0">
        <w:rPr>
          <w:rtl/>
        </w:rPr>
        <w:t xml:space="preserve"> </w:t>
      </w:r>
      <w:r w:rsidRPr="00C95F0D">
        <w:rPr>
          <w:rtl/>
        </w:rPr>
        <w:t>מניעת</w:t>
      </w:r>
      <w:r w:rsidR="006D6ED0">
        <w:rPr>
          <w:rtl/>
        </w:rPr>
        <w:t xml:space="preserve"> </w:t>
      </w:r>
      <w:r w:rsidRPr="00C95F0D">
        <w:rPr>
          <w:rtl/>
        </w:rPr>
        <w:t>נשירה</w:t>
      </w:r>
      <w:r w:rsidR="006D6ED0">
        <w:rPr>
          <w:rtl/>
        </w:rPr>
        <w:t xml:space="preserve"> </w:t>
      </w:r>
      <w:r w:rsidRPr="00C95F0D">
        <w:rPr>
          <w:rtl/>
        </w:rPr>
        <w:t>מעניק טיפול מיוחד לתלמידים המצויים בסיכון גבוה, מאתר ומפנה</w:t>
      </w:r>
      <w:r w:rsidR="006D6ED0">
        <w:rPr>
          <w:rtl/>
        </w:rPr>
        <w:t xml:space="preserve"> </w:t>
      </w:r>
      <w:r w:rsidRPr="00C95F0D">
        <w:rPr>
          <w:rtl/>
        </w:rPr>
        <w:t>לטיפול</w:t>
      </w:r>
      <w:r w:rsidR="006D6ED0">
        <w:rPr>
          <w:rtl/>
        </w:rPr>
        <w:t xml:space="preserve"> </w:t>
      </w:r>
      <w:r w:rsidRPr="00C95F0D">
        <w:rPr>
          <w:rtl/>
        </w:rPr>
        <w:t>מתאים</w:t>
      </w:r>
      <w:r w:rsidR="006D6ED0">
        <w:rPr>
          <w:rtl/>
        </w:rPr>
        <w:t xml:space="preserve"> </w:t>
      </w:r>
      <w:r w:rsidRPr="00C95F0D">
        <w:rPr>
          <w:rtl/>
        </w:rPr>
        <w:t>מקרים</w:t>
      </w:r>
      <w:r w:rsidR="006D6ED0">
        <w:rPr>
          <w:rtl/>
        </w:rPr>
        <w:t xml:space="preserve"> </w:t>
      </w:r>
      <w:r w:rsidRPr="00C95F0D">
        <w:rPr>
          <w:rtl/>
        </w:rPr>
        <w:t>של ילדים מוזנחים, מוכים ומשוטטים, ומייצג את האינטרסים של</w:t>
      </w:r>
      <w:r w:rsidR="006D6ED0">
        <w:rPr>
          <w:rtl/>
        </w:rPr>
        <w:t xml:space="preserve"> </w:t>
      </w:r>
      <w:r w:rsidRPr="00C95F0D">
        <w:rPr>
          <w:rtl/>
        </w:rPr>
        <w:t>התלמיד במקרים של פגיעה בו או כשהוא במצוקה.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כדי</w:t>
      </w:r>
      <w:r w:rsidR="006D6ED0">
        <w:rPr>
          <w:rtl/>
        </w:rPr>
        <w:t xml:space="preserve"> </w:t>
      </w:r>
      <w:r w:rsidRPr="00C95F0D">
        <w:rPr>
          <w:rtl/>
        </w:rPr>
        <w:t>להתמודד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תופעת הנשירה במערכת החינוך פותחה תוכנית חומש, וכן מתווה</w:t>
      </w:r>
      <w:r w:rsidR="006D6ED0">
        <w:rPr>
          <w:rtl/>
        </w:rPr>
        <w:t xml:space="preserve"> </w:t>
      </w:r>
      <w:r w:rsidRPr="00C95F0D">
        <w:rPr>
          <w:rtl/>
        </w:rPr>
        <w:t>ארגוני</w:t>
      </w:r>
      <w:r w:rsidR="006D6ED0">
        <w:rPr>
          <w:rtl/>
        </w:rPr>
        <w:t xml:space="preserve"> </w:t>
      </w:r>
      <w:r w:rsidRPr="00C95F0D">
        <w:rPr>
          <w:rtl/>
        </w:rPr>
        <w:t>למערך</w:t>
      </w:r>
      <w:r w:rsidR="006D6ED0">
        <w:rPr>
          <w:rtl/>
        </w:rPr>
        <w:t xml:space="preserve"> </w:t>
      </w:r>
      <w:r w:rsidRPr="00C95F0D">
        <w:rPr>
          <w:rtl/>
        </w:rPr>
        <w:t>הביקור</w:t>
      </w:r>
      <w:r w:rsidR="006D6ED0">
        <w:rPr>
          <w:rtl/>
        </w:rPr>
        <w:t xml:space="preserve"> </w:t>
      </w:r>
      <w:r w:rsidRPr="00C95F0D">
        <w:rPr>
          <w:rtl/>
        </w:rPr>
        <w:t>הסדיר</w:t>
      </w:r>
      <w:r w:rsidR="006D6ED0">
        <w:rPr>
          <w:rtl/>
        </w:rPr>
        <w:t xml:space="preserve"> </w:t>
      </w:r>
      <w:r w:rsidRPr="00C95F0D">
        <w:rPr>
          <w:rtl/>
        </w:rPr>
        <w:t>ומניעת נשירה. פותחו תוכניות המאפשרות קיום פעולות</w:t>
      </w:r>
      <w:r w:rsidR="006D6ED0">
        <w:rPr>
          <w:rtl/>
        </w:rPr>
        <w:t xml:space="preserve"> </w:t>
      </w:r>
      <w:r w:rsidRPr="00C95F0D">
        <w:rPr>
          <w:rtl/>
        </w:rPr>
        <w:t>התערבות</w:t>
      </w:r>
      <w:r w:rsidR="006D6ED0">
        <w:rPr>
          <w:rtl/>
        </w:rPr>
        <w:t xml:space="preserve"> </w:t>
      </w:r>
      <w:r w:rsidRPr="00C95F0D">
        <w:rPr>
          <w:rtl/>
        </w:rPr>
        <w:t>מניעתיות,</w:t>
      </w:r>
      <w:r w:rsidR="006D6ED0">
        <w:rPr>
          <w:rtl/>
        </w:rPr>
        <w:t xml:space="preserve"> </w:t>
      </w:r>
      <w:r w:rsidRPr="00C95F0D">
        <w:rPr>
          <w:rtl/>
        </w:rPr>
        <w:t>המסייעות לאוכלוסייה שבסיכון גבוה.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במסגרת</w:t>
      </w:r>
      <w:r w:rsidR="006D6ED0">
        <w:rPr>
          <w:rtl/>
        </w:rPr>
        <w:t xml:space="preserve"> </w:t>
      </w:r>
      <w:r w:rsidRPr="00C95F0D">
        <w:rPr>
          <w:rtl/>
        </w:rPr>
        <w:t>מאמצים</w:t>
      </w:r>
      <w:r w:rsidR="006D6ED0">
        <w:rPr>
          <w:rtl/>
        </w:rPr>
        <w:t xml:space="preserve"> </w:t>
      </w:r>
      <w:r w:rsidRPr="00C95F0D">
        <w:rPr>
          <w:rtl/>
        </w:rPr>
        <w:t>אלה</w:t>
      </w:r>
      <w:r w:rsidR="006D6ED0">
        <w:rPr>
          <w:rtl/>
        </w:rPr>
        <w:t xml:space="preserve"> </w:t>
      </w:r>
      <w:r w:rsidRPr="00C95F0D">
        <w:rPr>
          <w:rtl/>
        </w:rPr>
        <w:t>הורחבה הפעילות בקרב ילדי עולים ובקרב המיעוטים, ולכן,</w:t>
      </w:r>
      <w:r w:rsidR="006D6ED0">
        <w:rPr>
          <w:rtl/>
        </w:rPr>
        <w:t xml:space="preserve"> </w:t>
      </w: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אביגדור</w:t>
      </w:r>
      <w:r w:rsidR="006D6ED0">
        <w:rPr>
          <w:rtl/>
        </w:rPr>
        <w:t xml:space="preserve"> </w:t>
      </w:r>
      <w:r w:rsidRPr="00C95F0D">
        <w:rPr>
          <w:rtl/>
        </w:rPr>
        <w:t>קהלני,</w:t>
      </w:r>
      <w:r w:rsidR="006D6ED0">
        <w:rPr>
          <w:rtl/>
        </w:rPr>
        <w:t xml:space="preserve"> </w:t>
      </w:r>
      <w:r w:rsidRPr="00C95F0D">
        <w:rPr>
          <w:rtl/>
        </w:rPr>
        <w:t>הקשבתי</w:t>
      </w:r>
      <w:r w:rsidR="006D6ED0">
        <w:rPr>
          <w:rtl/>
        </w:rPr>
        <w:t xml:space="preserve"> </w:t>
      </w:r>
      <w:r w:rsidRPr="00C95F0D">
        <w:rPr>
          <w:rtl/>
        </w:rPr>
        <w:t>בקשב</w:t>
      </w:r>
      <w:r w:rsidR="006D6ED0">
        <w:rPr>
          <w:rtl/>
        </w:rPr>
        <w:t xml:space="preserve"> </w:t>
      </w:r>
      <w:r w:rsidRPr="00C95F0D">
        <w:rPr>
          <w:rtl/>
        </w:rPr>
        <w:t>רב</w:t>
      </w:r>
      <w:r w:rsidR="006D6ED0">
        <w:rPr>
          <w:rtl/>
        </w:rPr>
        <w:t xml:space="preserve"> </w:t>
      </w:r>
      <w:r w:rsidRPr="00C95F0D">
        <w:rPr>
          <w:rtl/>
        </w:rPr>
        <w:t>למה</w:t>
      </w:r>
      <w:r w:rsidR="006D6ED0">
        <w:rPr>
          <w:rtl/>
        </w:rPr>
        <w:t xml:space="preserve"> </w:t>
      </w:r>
      <w:r w:rsidRPr="00C95F0D">
        <w:rPr>
          <w:rtl/>
        </w:rPr>
        <w:t>שציטטת מהדברים שנאמרו באחת</w:t>
      </w:r>
      <w:r w:rsidR="006D6ED0">
        <w:rPr>
          <w:rtl/>
        </w:rPr>
        <w:t xml:space="preserve"> </w:t>
      </w:r>
      <w:r w:rsidRPr="00C95F0D">
        <w:rPr>
          <w:rtl/>
        </w:rPr>
        <w:t>מהוועדות</w:t>
      </w:r>
      <w:r w:rsidR="006D6ED0">
        <w:rPr>
          <w:rtl/>
        </w:rPr>
        <w:t xml:space="preserve"> – </w:t>
      </w:r>
      <w:r w:rsidRPr="00C95F0D">
        <w:rPr>
          <w:rtl/>
        </w:rPr>
        <w:t>חינוך</w:t>
      </w:r>
      <w:r w:rsidR="006D6ED0">
        <w:rPr>
          <w:rtl/>
        </w:rPr>
        <w:t xml:space="preserve"> </w:t>
      </w:r>
      <w:r w:rsidRPr="00C95F0D">
        <w:rPr>
          <w:rtl/>
        </w:rPr>
        <w:t>או</w:t>
      </w:r>
      <w:r w:rsidR="006D6ED0">
        <w:rPr>
          <w:rtl/>
        </w:rPr>
        <w:t xml:space="preserve"> </w:t>
      </w:r>
      <w:r w:rsidRPr="00C95F0D">
        <w:rPr>
          <w:rtl/>
        </w:rPr>
        <w:t>קליטה</w:t>
      </w:r>
      <w:r w:rsidR="006D6ED0">
        <w:rPr>
          <w:rtl/>
        </w:rPr>
        <w:t xml:space="preserve"> –</w:t>
      </w:r>
      <w:r w:rsidRPr="00C95F0D">
        <w:rPr>
          <w:rtl/>
        </w:rPr>
        <w:t xml:space="preserve"> לגבי נשירה של תלמידים עולים.</w:t>
      </w:r>
      <w:r w:rsidR="006D6ED0">
        <w:rPr>
          <w:rtl/>
        </w:rPr>
        <w:t xml:space="preserve"> </w:t>
      </w:r>
      <w:r w:rsidRPr="00C95F0D">
        <w:rPr>
          <w:rtl/>
        </w:rPr>
        <w:t>אני יכול להוסיף</w:t>
      </w:r>
      <w:r w:rsidR="006D6ED0">
        <w:rPr>
          <w:rtl/>
        </w:rPr>
        <w:t xml:space="preserve"> </w:t>
      </w:r>
      <w:r w:rsidRPr="00C95F0D">
        <w:rPr>
          <w:rtl/>
        </w:rPr>
        <w:t>ולומר</w:t>
      </w:r>
      <w:r w:rsidR="006D6ED0">
        <w:rPr>
          <w:rtl/>
        </w:rPr>
        <w:t xml:space="preserve"> </w:t>
      </w:r>
      <w:r w:rsidRPr="00C95F0D">
        <w:rPr>
          <w:rtl/>
        </w:rPr>
        <w:t>כאן,</w:t>
      </w:r>
      <w:r w:rsidR="006D6ED0">
        <w:rPr>
          <w:rtl/>
        </w:rPr>
        <w:t xml:space="preserve"> </w:t>
      </w:r>
      <w:r w:rsidRPr="00C95F0D">
        <w:rPr>
          <w:rtl/>
        </w:rPr>
        <w:t>שלאחר</w:t>
      </w:r>
      <w:r w:rsidR="006D6ED0">
        <w:rPr>
          <w:rtl/>
        </w:rPr>
        <w:t xml:space="preserve"> </w:t>
      </w:r>
      <w:r w:rsidRPr="00C95F0D">
        <w:rPr>
          <w:rtl/>
        </w:rPr>
        <w:t>שהגיעה</w:t>
      </w:r>
      <w:r w:rsidR="006D6ED0">
        <w:rPr>
          <w:rtl/>
        </w:rPr>
        <w:t xml:space="preserve"> </w:t>
      </w:r>
      <w:r w:rsidRPr="00C95F0D">
        <w:rPr>
          <w:rtl/>
        </w:rPr>
        <w:t>פנייה</w:t>
      </w:r>
      <w:r w:rsidR="006D6ED0">
        <w:rPr>
          <w:rtl/>
        </w:rPr>
        <w:t xml:space="preserve"> </w:t>
      </w:r>
      <w:r w:rsidRPr="00C95F0D">
        <w:rPr>
          <w:rtl/>
        </w:rPr>
        <w:t>של מנהלי בתי</w:t>
      </w:r>
      <w:r w:rsidR="006D6ED0">
        <w:rPr>
          <w:rtl/>
        </w:rPr>
        <w:t>-</w:t>
      </w:r>
      <w:r w:rsidRPr="00C95F0D">
        <w:rPr>
          <w:rtl/>
        </w:rPr>
        <w:t>ספר ושל גורמים ציבוריים אחרים,</w:t>
      </w:r>
      <w:r w:rsidR="006D6ED0">
        <w:rPr>
          <w:rtl/>
        </w:rPr>
        <w:t xml:space="preserve"> </w:t>
      </w:r>
      <w:r w:rsidRPr="00C95F0D">
        <w:rPr>
          <w:rtl/>
        </w:rPr>
        <w:t>בנוגע</w:t>
      </w:r>
      <w:r w:rsidR="006D6ED0">
        <w:rPr>
          <w:rtl/>
        </w:rPr>
        <w:t xml:space="preserve"> </w:t>
      </w:r>
      <w:r w:rsidRPr="00C95F0D">
        <w:rPr>
          <w:rtl/>
        </w:rPr>
        <w:t>לתלמידים שמגיעים לכיתה י' או י"א מקרב העולים, ומשום שאין להם מספיק שעות</w:t>
      </w:r>
      <w:r w:rsidR="006D6ED0">
        <w:rPr>
          <w:rtl/>
        </w:rPr>
        <w:t xml:space="preserve"> </w:t>
      </w:r>
      <w:r w:rsidRPr="00C95F0D">
        <w:rPr>
          <w:rtl/>
        </w:rPr>
        <w:t>ללמידת</w:t>
      </w:r>
      <w:r w:rsidR="006D6ED0">
        <w:rPr>
          <w:rtl/>
        </w:rPr>
        <w:t xml:space="preserve"> </w:t>
      </w:r>
      <w:r w:rsidRPr="00C95F0D">
        <w:rPr>
          <w:rtl/>
        </w:rPr>
        <w:t>העברית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הם מרגישים את עצמם לא חזקים להכנה לבחינות בגרות </w:t>
      </w:r>
      <w:r w:rsidR="006D6ED0">
        <w:rPr>
          <w:rtl/>
        </w:rPr>
        <w:t>–</w:t>
      </w:r>
      <w:r w:rsidRPr="00C95F0D">
        <w:rPr>
          <w:rtl/>
        </w:rPr>
        <w:t xml:space="preserve"> חלקם נשרו מן</w:t>
      </w:r>
      <w:r w:rsidR="006D6ED0">
        <w:rPr>
          <w:rtl/>
        </w:rPr>
        <w:t xml:space="preserve"> </w:t>
      </w:r>
      <w:r w:rsidRPr="00C95F0D">
        <w:rPr>
          <w:rtl/>
        </w:rPr>
        <w:t>הארץ,</w:t>
      </w:r>
      <w:r w:rsidR="006D6ED0">
        <w:rPr>
          <w:rtl/>
        </w:rPr>
        <w:t xml:space="preserve"> </w:t>
      </w:r>
      <w:r w:rsidRPr="00C95F0D">
        <w:rPr>
          <w:rtl/>
        </w:rPr>
        <w:t>לא</w:t>
      </w:r>
      <w:r w:rsidR="006D6ED0">
        <w:rPr>
          <w:rtl/>
        </w:rPr>
        <w:t xml:space="preserve"> </w:t>
      </w:r>
      <w:r w:rsidRPr="00C95F0D">
        <w:rPr>
          <w:rtl/>
        </w:rPr>
        <w:t>רק</w:t>
      </w:r>
      <w:r w:rsidR="006D6ED0">
        <w:rPr>
          <w:rtl/>
        </w:rPr>
        <w:t xml:space="preserve"> </w:t>
      </w:r>
      <w:r w:rsidRPr="00C95F0D">
        <w:rPr>
          <w:rtl/>
        </w:rPr>
        <w:t>מבית</w:t>
      </w:r>
      <w:r w:rsidR="006D6ED0">
        <w:rPr>
          <w:rtl/>
        </w:rPr>
        <w:t>-</w:t>
      </w:r>
      <w:r w:rsidRPr="00C95F0D">
        <w:rPr>
          <w:rtl/>
        </w:rPr>
        <w:t>הספר, וחזרו לחבר העמים, מה שהיתה ברית</w:t>
      </w:r>
      <w:r w:rsidR="006D6ED0">
        <w:rPr>
          <w:rtl/>
        </w:rPr>
        <w:t>-</w:t>
      </w:r>
      <w:r w:rsidRPr="00C95F0D">
        <w:rPr>
          <w:rtl/>
        </w:rPr>
        <w:t xml:space="preserve">המועצות </w:t>
      </w:r>
      <w:r w:rsidR="006D6ED0">
        <w:rPr>
          <w:rtl/>
        </w:rPr>
        <w:t>–</w:t>
      </w:r>
      <w:r w:rsidRPr="00C95F0D">
        <w:rPr>
          <w:rtl/>
        </w:rPr>
        <w:t xml:space="preserve"> שרת החינוך</w:t>
      </w:r>
      <w:r w:rsidR="006D6ED0">
        <w:rPr>
          <w:rtl/>
        </w:rPr>
        <w:t xml:space="preserve"> </w:t>
      </w:r>
      <w:r w:rsidRPr="00C95F0D">
        <w:rPr>
          <w:rtl/>
        </w:rPr>
        <w:t>והתרבות,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כניסתה</w:t>
      </w:r>
      <w:r w:rsidR="006D6ED0">
        <w:rPr>
          <w:rtl/>
        </w:rPr>
        <w:t xml:space="preserve"> </w:t>
      </w:r>
      <w:r w:rsidRPr="00C95F0D">
        <w:rPr>
          <w:rtl/>
        </w:rPr>
        <w:t>למשרד החינוך והתרבות, אחד הדברים הראשונים שעשתה היה בקשת</w:t>
      </w:r>
      <w:r w:rsidR="006D6ED0">
        <w:rPr>
          <w:rtl/>
        </w:rPr>
        <w:t xml:space="preserve"> </w:t>
      </w:r>
      <w:r w:rsidRPr="00C95F0D">
        <w:rPr>
          <w:rtl/>
        </w:rPr>
        <w:t>הקצאה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15,000</w:t>
      </w:r>
      <w:r w:rsidR="006D6ED0">
        <w:rPr>
          <w:rtl/>
        </w:rPr>
        <w:t xml:space="preserve"> </w:t>
      </w:r>
      <w:r w:rsidRPr="00C95F0D">
        <w:rPr>
          <w:rtl/>
        </w:rPr>
        <w:t>שעות, כדי שאפשר יהיה להכין את התלמידים העולים גם מחבר העמים</w:t>
      </w:r>
      <w:r w:rsidR="006D6ED0">
        <w:rPr>
          <w:rtl/>
        </w:rPr>
        <w:t xml:space="preserve"> </w:t>
      </w:r>
      <w:r w:rsidRPr="00C95F0D">
        <w:rPr>
          <w:rtl/>
        </w:rPr>
        <w:t>וגם</w:t>
      </w:r>
      <w:r w:rsidR="006D6ED0">
        <w:rPr>
          <w:rtl/>
        </w:rPr>
        <w:t xml:space="preserve"> </w:t>
      </w:r>
      <w:r w:rsidRPr="00C95F0D">
        <w:rPr>
          <w:rtl/>
        </w:rPr>
        <w:t>מאתיופיה.</w:t>
      </w:r>
      <w:r w:rsidR="006D6ED0">
        <w:rPr>
          <w:rtl/>
        </w:rPr>
        <w:t xml:space="preserve"> </w:t>
      </w:r>
      <w:r w:rsidRPr="00C95F0D">
        <w:rPr>
          <w:rtl/>
        </w:rPr>
        <w:t>אם</w:t>
      </w:r>
      <w:r w:rsidR="006D6ED0">
        <w:rPr>
          <w:rtl/>
        </w:rPr>
        <w:t xml:space="preserve"> </w:t>
      </w:r>
      <w:r w:rsidRPr="00C95F0D">
        <w:rPr>
          <w:rtl/>
        </w:rPr>
        <w:t>עד</w:t>
      </w:r>
      <w:r w:rsidR="006D6ED0">
        <w:rPr>
          <w:rtl/>
        </w:rPr>
        <w:t xml:space="preserve"> </w:t>
      </w:r>
      <w:r w:rsidRPr="00C95F0D">
        <w:rPr>
          <w:rtl/>
        </w:rPr>
        <w:t>דצמבר</w:t>
      </w:r>
      <w:r w:rsidR="006D6ED0">
        <w:rPr>
          <w:rtl/>
        </w:rPr>
        <w:t xml:space="preserve"> </w:t>
      </w:r>
      <w:r w:rsidRPr="00C95F0D">
        <w:rPr>
          <w:rtl/>
        </w:rPr>
        <w:t>1992</w:t>
      </w:r>
      <w:r w:rsidR="006D6ED0">
        <w:rPr>
          <w:rtl/>
        </w:rPr>
        <w:t xml:space="preserve"> </w:t>
      </w:r>
      <w:r w:rsidRPr="00C95F0D">
        <w:rPr>
          <w:rtl/>
        </w:rPr>
        <w:t>קיבל</w:t>
      </w:r>
      <w:r w:rsidR="006D6ED0">
        <w:rPr>
          <w:rtl/>
        </w:rPr>
        <w:t xml:space="preserve"> </w:t>
      </w:r>
      <w:r w:rsidRPr="00C95F0D">
        <w:rPr>
          <w:rtl/>
        </w:rPr>
        <w:t>עולה חדש מחבר העמים שעה שבועית כדי</w:t>
      </w:r>
      <w:r w:rsidR="006D6ED0">
        <w:rPr>
          <w:rtl/>
        </w:rPr>
        <w:t xml:space="preserve"> </w:t>
      </w:r>
      <w:r w:rsidRPr="00C95F0D">
        <w:rPr>
          <w:rtl/>
        </w:rPr>
        <w:t>להתכונן</w:t>
      </w:r>
      <w:r w:rsidR="006D6ED0">
        <w:rPr>
          <w:rtl/>
        </w:rPr>
        <w:t xml:space="preserve"> </w:t>
      </w:r>
      <w:r w:rsidRPr="00C95F0D">
        <w:rPr>
          <w:rtl/>
        </w:rPr>
        <w:t>למבחן</w:t>
      </w:r>
      <w:r w:rsidR="006D6ED0">
        <w:rPr>
          <w:rtl/>
        </w:rPr>
        <w:t xml:space="preserve"> </w:t>
      </w:r>
      <w:r w:rsidRPr="00C95F0D">
        <w:rPr>
          <w:rtl/>
        </w:rPr>
        <w:t>הבגרות,</w:t>
      </w:r>
      <w:r w:rsidR="006D6ED0">
        <w:rPr>
          <w:rtl/>
        </w:rPr>
        <w:t xml:space="preserve"> </w:t>
      </w:r>
      <w:r w:rsidRPr="00C95F0D">
        <w:rPr>
          <w:rtl/>
        </w:rPr>
        <w:t>הוספנו</w:t>
      </w:r>
      <w:r w:rsidR="006D6ED0">
        <w:rPr>
          <w:rtl/>
        </w:rPr>
        <w:t xml:space="preserve"> </w:t>
      </w:r>
      <w:r w:rsidRPr="00C95F0D">
        <w:rPr>
          <w:rtl/>
        </w:rPr>
        <w:t>שעה נוספת. אם ילד שבא מאתיופיה קיבל 1.75 שעה,</w:t>
      </w:r>
      <w:r w:rsidR="006D6ED0">
        <w:rPr>
          <w:rtl/>
        </w:rPr>
        <w:t xml:space="preserve"> </w:t>
      </w:r>
      <w:r w:rsidRPr="00C95F0D">
        <w:rPr>
          <w:rtl/>
        </w:rPr>
        <w:t>הוספנו</w:t>
      </w:r>
      <w:r w:rsidR="006D6ED0">
        <w:rPr>
          <w:rtl/>
        </w:rPr>
        <w:t xml:space="preserve"> </w:t>
      </w:r>
      <w:r w:rsidRPr="00C95F0D">
        <w:rPr>
          <w:rtl/>
        </w:rPr>
        <w:t>שעה</w:t>
      </w:r>
      <w:r w:rsidR="006D6ED0">
        <w:rPr>
          <w:rtl/>
        </w:rPr>
        <w:t xml:space="preserve"> </w:t>
      </w:r>
      <w:r w:rsidRPr="00C95F0D">
        <w:rPr>
          <w:rtl/>
        </w:rPr>
        <w:t>נוספת,</w:t>
      </w:r>
      <w:r w:rsidR="006D6ED0">
        <w:rPr>
          <w:rtl/>
        </w:rPr>
        <w:t xml:space="preserve"> </w:t>
      </w:r>
      <w:r w:rsidRPr="00C95F0D">
        <w:rPr>
          <w:rtl/>
        </w:rPr>
        <w:t>כדי</w:t>
      </w:r>
      <w:r w:rsidR="006D6ED0">
        <w:rPr>
          <w:rtl/>
        </w:rPr>
        <w:t xml:space="preserve"> </w:t>
      </w:r>
      <w:r w:rsidRPr="00C95F0D">
        <w:rPr>
          <w:rtl/>
        </w:rPr>
        <w:t>שנוכל</w:t>
      </w:r>
      <w:r w:rsidR="006D6ED0">
        <w:rPr>
          <w:rtl/>
        </w:rPr>
        <w:t xml:space="preserve"> </w:t>
      </w:r>
      <w:r w:rsidRPr="00C95F0D">
        <w:rPr>
          <w:rtl/>
        </w:rPr>
        <w:t>להכין</w:t>
      </w:r>
      <w:r w:rsidR="006D6ED0">
        <w:rPr>
          <w:rtl/>
        </w:rPr>
        <w:t xml:space="preserve"> </w:t>
      </w:r>
      <w:r w:rsidRPr="00C95F0D">
        <w:rPr>
          <w:rtl/>
        </w:rPr>
        <w:t>אותו</w:t>
      </w:r>
      <w:r w:rsidR="006D6ED0">
        <w:rPr>
          <w:rtl/>
        </w:rPr>
        <w:t xml:space="preserve"> </w:t>
      </w:r>
      <w:r w:rsidRPr="00C95F0D">
        <w:rPr>
          <w:rtl/>
        </w:rPr>
        <w:t>טוב יותר ולצמצם את מספר התלמידים</w:t>
      </w:r>
      <w:r w:rsidR="006D6ED0">
        <w:rPr>
          <w:rtl/>
        </w:rPr>
        <w:t xml:space="preserve"> </w:t>
      </w:r>
      <w:r w:rsidRPr="00C95F0D">
        <w:rPr>
          <w:rtl/>
        </w:rPr>
        <w:t>הנושרים מקרב העולים.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אם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מסתכל</w:t>
      </w:r>
      <w:r w:rsidR="006D6ED0">
        <w:rPr>
          <w:rtl/>
        </w:rPr>
        <w:t xml:space="preserve"> </w:t>
      </w:r>
      <w:r w:rsidRPr="00C95F0D">
        <w:rPr>
          <w:rtl/>
        </w:rPr>
        <w:t>היום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 xml:space="preserve">נתון שקיבלתי לפני כשלושה שבועות </w:t>
      </w:r>
      <w:r w:rsidR="006D6ED0">
        <w:rPr>
          <w:rtl/>
        </w:rPr>
        <w:t>–</w:t>
      </w:r>
      <w:r w:rsidRPr="00C95F0D">
        <w:rPr>
          <w:rtl/>
        </w:rPr>
        <w:t xml:space="preserve"> מה קרה כתוצאה</w:t>
      </w:r>
      <w:r w:rsidR="006D6ED0">
        <w:rPr>
          <w:rtl/>
        </w:rPr>
        <w:t xml:space="preserve"> </w:t>
      </w:r>
      <w:r w:rsidRPr="00C95F0D">
        <w:rPr>
          <w:rtl/>
        </w:rPr>
        <w:t xml:space="preserve">מהפעולה הזאת </w:t>
      </w:r>
      <w:r w:rsidR="006D6ED0">
        <w:rPr>
          <w:rtl/>
        </w:rPr>
        <w:t>–</w:t>
      </w:r>
      <w:r w:rsidRPr="00C95F0D">
        <w:rPr>
          <w:rtl/>
        </w:rPr>
        <w:t xml:space="preserve"> עזיבת תלמידים את הארץ ירדה לאפס, והנשירה צומצמה ב</w:t>
      </w:r>
      <w:r w:rsidR="006D6ED0">
        <w:rPr>
          <w:rtl/>
        </w:rPr>
        <w:t>-</w:t>
      </w:r>
      <w:r w:rsidR="006D6ED0" w:rsidRPr="00C95F0D">
        <w:rPr>
          <w:rtl/>
        </w:rPr>
        <w:t>94</w:t>
      </w:r>
      <w:r w:rsidR="006D6ED0">
        <w:rPr>
          <w:rtl/>
        </w:rPr>
        <w:t>%</w:t>
      </w:r>
      <w:r w:rsidRPr="00C95F0D">
        <w:rPr>
          <w:rtl/>
        </w:rPr>
        <w:t>, לעומת מה</w:t>
      </w:r>
      <w:r w:rsidR="006D6ED0">
        <w:rPr>
          <w:rtl/>
        </w:rPr>
        <w:t xml:space="preserve"> </w:t>
      </w:r>
      <w:r w:rsidRPr="00C95F0D">
        <w:rPr>
          <w:rtl/>
        </w:rPr>
        <w:t>שהיה</w:t>
      </w:r>
      <w:r w:rsidR="006D6ED0">
        <w:rPr>
          <w:rtl/>
        </w:rPr>
        <w:t xml:space="preserve"> </w:t>
      </w:r>
      <w:r w:rsidRPr="00C95F0D">
        <w:rPr>
          <w:rtl/>
        </w:rPr>
        <w:t>עד חודש דצמבר 1992.</w:t>
      </w:r>
      <w:r w:rsidR="006D6ED0">
        <w:rPr>
          <w:rtl/>
        </w:rPr>
        <w:t xml:space="preserve"> </w:t>
      </w:r>
      <w:r w:rsidRPr="00C95F0D">
        <w:rPr>
          <w:rtl/>
        </w:rPr>
        <w:t>וזאת כתוצאה משינוי המדיניות, כתוצאה מראייה אחרת בכל</w:t>
      </w:r>
      <w:r w:rsidR="006D6ED0">
        <w:rPr>
          <w:rtl/>
        </w:rPr>
        <w:t xml:space="preserve"> </w:t>
      </w:r>
      <w:r w:rsidRPr="00C95F0D">
        <w:rPr>
          <w:rtl/>
        </w:rPr>
        <w:t>מה שקשור להתייחסות לתלמידים עולים.</w:t>
      </w:r>
      <w:r w:rsidR="006D6ED0">
        <w:rPr>
          <w:rtl/>
        </w:rPr>
        <w:t xml:space="preserve"> </w:t>
      </w:r>
      <w:r w:rsidRPr="00C95F0D">
        <w:rPr>
          <w:rtl/>
        </w:rPr>
        <w:t>הבעיה לא היתה חוסר היכולת של התלמיד להשתלב</w:t>
      </w:r>
      <w:r w:rsidR="006D6ED0">
        <w:rPr>
          <w:rtl/>
        </w:rPr>
        <w:t xml:space="preserve"> </w:t>
      </w:r>
      <w:r w:rsidRPr="00C95F0D">
        <w:rPr>
          <w:rtl/>
        </w:rPr>
        <w:t>בכיתה האורגנית, אלא המחסור בשעות לימוד עברית.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אביגדור קהלני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מה אתם עושים כדי להביא את התלמידים חזרה?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עכשיו</w:t>
      </w:r>
      <w:r w:rsidR="006D6ED0">
        <w:rPr>
          <w:rtl/>
        </w:rPr>
        <w:t xml:space="preserve"> </w:t>
      </w:r>
      <w:r w:rsidRPr="00C95F0D">
        <w:rPr>
          <w:rtl/>
        </w:rPr>
        <w:t>אתייחס</w:t>
      </w:r>
      <w:r w:rsidR="006D6ED0">
        <w:rPr>
          <w:rtl/>
        </w:rPr>
        <w:t xml:space="preserve"> </w:t>
      </w:r>
      <w:r w:rsidRPr="00C95F0D">
        <w:rPr>
          <w:rtl/>
        </w:rPr>
        <w:t>לחלק</w:t>
      </w:r>
      <w:r w:rsidR="006D6ED0">
        <w:rPr>
          <w:rtl/>
        </w:rPr>
        <w:t xml:space="preserve"> </w:t>
      </w:r>
      <w:r w:rsidRPr="00C95F0D">
        <w:rPr>
          <w:rtl/>
        </w:rPr>
        <w:t>השני</w:t>
      </w:r>
      <w:r w:rsidR="006D6ED0">
        <w:rPr>
          <w:rtl/>
        </w:rPr>
        <w:t xml:space="preserve"> </w:t>
      </w:r>
      <w:r w:rsidRPr="00C95F0D">
        <w:rPr>
          <w:rtl/>
        </w:rPr>
        <w:t>שעליו דיברתי. בכל מה שקשור להתמודדות עם הבעיה,</w:t>
      </w:r>
      <w:r w:rsidR="006D6ED0">
        <w:rPr>
          <w:rtl/>
        </w:rPr>
        <w:t xml:space="preserve"> </w:t>
      </w:r>
      <w:r w:rsidRPr="00C95F0D">
        <w:rPr>
          <w:rtl/>
        </w:rPr>
        <w:t>משרד</w:t>
      </w:r>
      <w:r w:rsidR="006D6ED0">
        <w:rPr>
          <w:rtl/>
        </w:rPr>
        <w:t xml:space="preserve"> </w:t>
      </w:r>
      <w:r w:rsidRPr="00C95F0D">
        <w:rPr>
          <w:rtl/>
        </w:rPr>
        <w:t>החינוך</w:t>
      </w:r>
      <w:r w:rsidR="006D6ED0">
        <w:rPr>
          <w:rtl/>
        </w:rPr>
        <w:t xml:space="preserve"> </w:t>
      </w:r>
      <w:r w:rsidRPr="00C95F0D">
        <w:rPr>
          <w:rtl/>
        </w:rPr>
        <w:t>והתרבות</w:t>
      </w:r>
      <w:r w:rsidR="006D6ED0">
        <w:rPr>
          <w:rtl/>
        </w:rPr>
        <w:t xml:space="preserve"> </w:t>
      </w:r>
      <w:r w:rsidRPr="00C95F0D">
        <w:rPr>
          <w:rtl/>
        </w:rPr>
        <w:t>פועל באמצעות המינהל לחברה ונוער והרשויות המקומיות. מאחר</w:t>
      </w:r>
      <w:r w:rsidR="006D6ED0">
        <w:rPr>
          <w:rtl/>
        </w:rPr>
        <w:t xml:space="preserve"> </w:t>
      </w:r>
      <w:r w:rsidRPr="00C95F0D">
        <w:rPr>
          <w:rtl/>
        </w:rPr>
        <w:t xml:space="preserve">שהנושא כואב ביותר, והוא מחייב תשומת לב מיוחדת ואישית </w:t>
      </w:r>
      <w:r w:rsidR="006D6ED0">
        <w:rPr>
          <w:rtl/>
        </w:rPr>
        <w:t>–</w:t>
      </w:r>
      <w:r w:rsidRPr="00C95F0D">
        <w:rPr>
          <w:rtl/>
        </w:rPr>
        <w:t xml:space="preserve"> ביקשתי בשבוע שעבר לדחות</w:t>
      </w:r>
      <w:r w:rsidR="006D6ED0">
        <w:rPr>
          <w:rtl/>
        </w:rPr>
        <w:t xml:space="preserve"> </w:t>
      </w:r>
      <w:r w:rsidRPr="00C95F0D">
        <w:rPr>
          <w:rtl/>
        </w:rPr>
        <w:t>את ההצעות הדחופות לשבוע זה, לא כדי להתחמק מהופעה בכנסת אלא משום שרציתי לבוא עם</w:t>
      </w:r>
      <w:r w:rsidR="006D6ED0">
        <w:rPr>
          <w:rtl/>
        </w:rPr>
        <w:t xml:space="preserve"> </w:t>
      </w:r>
      <w:r w:rsidRPr="00C95F0D">
        <w:rPr>
          <w:rtl/>
        </w:rPr>
        <w:t>נתונים</w:t>
      </w:r>
      <w:r w:rsidR="006D6ED0">
        <w:rPr>
          <w:rtl/>
        </w:rPr>
        <w:t xml:space="preserve"> </w:t>
      </w:r>
      <w:r w:rsidRPr="00C95F0D">
        <w:rPr>
          <w:rtl/>
        </w:rPr>
        <w:t>ולמסור ולהציג בפני חברי הכנסת ובפני הציבור הרחב, שצופה בנו בערוץ השני,</w:t>
      </w:r>
      <w:r w:rsidR="006D6ED0">
        <w:rPr>
          <w:rtl/>
        </w:rPr>
        <w:t xml:space="preserve"> </w:t>
      </w:r>
      <w:r w:rsidRPr="00C95F0D">
        <w:rPr>
          <w:rtl/>
        </w:rPr>
        <w:t>כיצד המשרד נערך, כיצד אנחנו מתמודדים עם הבעיה בשיתוף פעולה עם הרשויות.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ואכן,</w:t>
      </w:r>
      <w:r w:rsidR="006D6ED0">
        <w:rPr>
          <w:rtl/>
        </w:rPr>
        <w:t xml:space="preserve"> </w:t>
      </w:r>
      <w:r w:rsidRPr="00C95F0D">
        <w:rPr>
          <w:rtl/>
        </w:rPr>
        <w:t>הורחב</w:t>
      </w:r>
      <w:r w:rsidR="006D6ED0">
        <w:rPr>
          <w:rtl/>
        </w:rPr>
        <w:t xml:space="preserve"> </w:t>
      </w:r>
      <w:r w:rsidRPr="00C95F0D">
        <w:rPr>
          <w:rtl/>
        </w:rPr>
        <w:t>מפעל</w:t>
      </w:r>
      <w:r w:rsidR="006D6ED0">
        <w:rPr>
          <w:rtl/>
        </w:rPr>
        <w:t xml:space="preserve"> </w:t>
      </w:r>
      <w:r w:rsidRPr="00C95F0D">
        <w:rPr>
          <w:rtl/>
        </w:rPr>
        <w:t>המועדוניות</w:t>
      </w:r>
      <w:r w:rsidR="006D6ED0">
        <w:rPr>
          <w:rtl/>
        </w:rPr>
        <w:t xml:space="preserve"> </w:t>
      </w:r>
      <w:r w:rsidRPr="00C95F0D">
        <w:rPr>
          <w:rtl/>
        </w:rPr>
        <w:t>ברשויות</w:t>
      </w:r>
      <w:r w:rsidR="006D6ED0">
        <w:rPr>
          <w:rtl/>
        </w:rPr>
        <w:t xml:space="preserve"> </w:t>
      </w:r>
      <w:r w:rsidRPr="00C95F0D">
        <w:rPr>
          <w:rtl/>
        </w:rPr>
        <w:t>המקומיות, והוא מטפל כיום ב</w:t>
      </w:r>
      <w:r w:rsidR="006D6ED0">
        <w:rPr>
          <w:rtl/>
        </w:rPr>
        <w:t>-</w:t>
      </w:r>
      <w:r w:rsidRPr="00C95F0D">
        <w:rPr>
          <w:rtl/>
        </w:rPr>
        <w:t>5,000</w:t>
      </w:r>
      <w:r w:rsidR="006D6ED0">
        <w:rPr>
          <w:rtl/>
        </w:rPr>
        <w:t xml:space="preserve"> </w:t>
      </w:r>
      <w:r w:rsidRPr="00C95F0D">
        <w:rPr>
          <w:rtl/>
        </w:rPr>
        <w:t>ילדים</w:t>
      </w:r>
      <w:r w:rsidR="006D6ED0">
        <w:rPr>
          <w:rtl/>
        </w:rPr>
        <w:t xml:space="preserve"> </w:t>
      </w:r>
      <w:r w:rsidRPr="00C95F0D">
        <w:rPr>
          <w:rtl/>
        </w:rPr>
        <w:t>שנמצאים</w:t>
      </w:r>
      <w:r w:rsidR="006D6ED0">
        <w:rPr>
          <w:rtl/>
        </w:rPr>
        <w:t xml:space="preserve"> </w:t>
      </w:r>
      <w:r w:rsidRPr="00C95F0D">
        <w:rPr>
          <w:rtl/>
        </w:rPr>
        <w:t>בסיכון</w:t>
      </w:r>
      <w:r w:rsidR="006D6ED0">
        <w:rPr>
          <w:rtl/>
        </w:rPr>
        <w:t xml:space="preserve"> </w:t>
      </w:r>
      <w:r w:rsidRPr="00C95F0D">
        <w:rPr>
          <w:rtl/>
        </w:rPr>
        <w:t>גבוה.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כל</w:t>
      </w:r>
      <w:r w:rsidR="006D6ED0">
        <w:rPr>
          <w:rtl/>
        </w:rPr>
        <w:t xml:space="preserve"> </w:t>
      </w:r>
      <w:r w:rsidRPr="00C95F0D">
        <w:rPr>
          <w:rtl/>
        </w:rPr>
        <w:t>זאת ברור לנו, שלמרות כל מאמצינו להדברת</w:t>
      </w:r>
      <w:r w:rsidR="006D6ED0">
        <w:rPr>
          <w:rtl/>
        </w:rPr>
        <w:t xml:space="preserve"> </w:t>
      </w:r>
      <w:r w:rsidRPr="00C95F0D">
        <w:rPr>
          <w:rtl/>
        </w:rPr>
        <w:t>התופעה,</w:t>
      </w:r>
      <w:r w:rsidR="006D6ED0">
        <w:rPr>
          <w:rtl/>
        </w:rPr>
        <w:t xml:space="preserve"> </w:t>
      </w:r>
      <w:r w:rsidRPr="00C95F0D">
        <w:rPr>
          <w:rtl/>
        </w:rPr>
        <w:t>עדיין</w:t>
      </w:r>
      <w:r w:rsidR="006D6ED0">
        <w:rPr>
          <w:rtl/>
        </w:rPr>
        <w:t xml:space="preserve"> </w:t>
      </w:r>
      <w:r w:rsidRPr="00C95F0D">
        <w:rPr>
          <w:rtl/>
        </w:rPr>
        <w:t>קיימים</w:t>
      </w:r>
      <w:r w:rsidR="006D6ED0">
        <w:rPr>
          <w:rtl/>
        </w:rPr>
        <w:t xml:space="preserve"> </w:t>
      </w:r>
      <w:r w:rsidRPr="00C95F0D">
        <w:rPr>
          <w:rtl/>
        </w:rPr>
        <w:t>כיסי</w:t>
      </w:r>
      <w:r w:rsidR="006D6ED0">
        <w:rPr>
          <w:rtl/>
        </w:rPr>
        <w:t xml:space="preserve"> </w:t>
      </w:r>
      <w:r w:rsidRPr="00C95F0D">
        <w:rPr>
          <w:rtl/>
        </w:rPr>
        <w:t>מצוקה</w:t>
      </w:r>
      <w:r w:rsidR="006D6ED0">
        <w:rPr>
          <w:rtl/>
        </w:rPr>
        <w:t xml:space="preserve"> </w:t>
      </w:r>
      <w:r w:rsidRPr="00C95F0D">
        <w:rPr>
          <w:rtl/>
        </w:rPr>
        <w:t>שאנחנו נערכים להתמודד אתם באמצעות תוכניות</w:t>
      </w:r>
      <w:r w:rsidR="006D6ED0">
        <w:rPr>
          <w:rtl/>
        </w:rPr>
        <w:t xml:space="preserve"> </w:t>
      </w:r>
      <w:r w:rsidRPr="00C95F0D">
        <w:rPr>
          <w:rtl/>
        </w:rPr>
        <w:t>חינוכיות</w:t>
      </w:r>
      <w:r w:rsidR="006D6ED0">
        <w:rPr>
          <w:rtl/>
        </w:rPr>
        <w:t xml:space="preserve"> </w:t>
      </w:r>
      <w:r w:rsidRPr="00C95F0D">
        <w:rPr>
          <w:rtl/>
        </w:rPr>
        <w:t>שונות</w:t>
      </w:r>
      <w:r w:rsidR="006D6ED0">
        <w:rPr>
          <w:rtl/>
        </w:rPr>
        <w:t xml:space="preserve"> </w:t>
      </w:r>
      <w:r w:rsidRPr="00C95F0D">
        <w:rPr>
          <w:rtl/>
        </w:rPr>
        <w:t>ומגוונות,</w:t>
      </w:r>
      <w:r w:rsidR="006D6ED0">
        <w:rPr>
          <w:rtl/>
        </w:rPr>
        <w:t xml:space="preserve"> </w:t>
      </w:r>
      <w:r w:rsidRPr="00C95F0D">
        <w:rPr>
          <w:rtl/>
        </w:rPr>
        <w:t>ובכך</w:t>
      </w:r>
      <w:r w:rsidR="006D6ED0">
        <w:rPr>
          <w:rtl/>
        </w:rPr>
        <w:t xml:space="preserve"> </w:t>
      </w:r>
      <w:r w:rsidRPr="00C95F0D">
        <w:rPr>
          <w:rtl/>
        </w:rPr>
        <w:t>להקטין עד למינימום את ממדי התופעה. לצד המאמץ</w:t>
      </w:r>
      <w:r w:rsidR="006D6ED0">
        <w:rPr>
          <w:rtl/>
        </w:rPr>
        <w:t xml:space="preserve"> </w:t>
      </w:r>
      <w:r w:rsidRPr="00C95F0D">
        <w:rPr>
          <w:rtl/>
        </w:rPr>
        <w:t>המיוחד</w:t>
      </w:r>
      <w:r w:rsidR="006D6ED0">
        <w:rPr>
          <w:rtl/>
        </w:rPr>
        <w:t xml:space="preserve"> </w:t>
      </w:r>
      <w:r w:rsidRPr="00C95F0D">
        <w:rPr>
          <w:rtl/>
        </w:rPr>
        <w:t>שנעשה על</w:t>
      </w:r>
      <w:r w:rsidR="006D6ED0">
        <w:rPr>
          <w:rtl/>
        </w:rPr>
        <w:t>-</w:t>
      </w:r>
      <w:r w:rsidRPr="00C95F0D">
        <w:rPr>
          <w:rtl/>
        </w:rPr>
        <w:t>ידי משרד החינוך לצמצם למינימום את הנשירה הסמויה והגלויה, פיתח</w:t>
      </w:r>
      <w:r w:rsidR="006D6ED0">
        <w:rPr>
          <w:rtl/>
        </w:rPr>
        <w:t xml:space="preserve"> </w:t>
      </w:r>
      <w:r w:rsidRPr="00C95F0D">
        <w:rPr>
          <w:rtl/>
        </w:rPr>
        <w:t>המשרד, באמצעות המינהל לחברה ונוער, שירותים לטיפול באוכלוסייה שכבר נשרה.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פעולה</w:t>
      </w:r>
      <w:r w:rsidR="006D6ED0">
        <w:rPr>
          <w:rtl/>
        </w:rPr>
        <w:t xml:space="preserve"> </w:t>
      </w:r>
      <w:r w:rsidRPr="00C95F0D">
        <w:rPr>
          <w:rtl/>
        </w:rPr>
        <w:t>זו</w:t>
      </w:r>
      <w:r w:rsidR="006D6ED0">
        <w:rPr>
          <w:rtl/>
        </w:rPr>
        <w:t xml:space="preserve"> </w:t>
      </w:r>
      <w:r w:rsidRPr="00C95F0D">
        <w:rPr>
          <w:rtl/>
        </w:rPr>
        <w:t>נעשית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ידי</w:t>
      </w:r>
      <w:r w:rsidR="006D6ED0">
        <w:rPr>
          <w:rtl/>
        </w:rPr>
        <w:t xml:space="preserve"> </w:t>
      </w:r>
      <w:r w:rsidRPr="00C95F0D">
        <w:rPr>
          <w:rtl/>
        </w:rPr>
        <w:t>היחידה לקידום נוער ברשויות המקומיות, כאשר המטרה</w:t>
      </w:r>
      <w:r w:rsidR="006D6ED0">
        <w:rPr>
          <w:rtl/>
        </w:rPr>
        <w:t xml:space="preserve"> </w:t>
      </w:r>
      <w:r w:rsidRPr="00C95F0D">
        <w:rPr>
          <w:rtl/>
        </w:rPr>
        <w:t>המרכזית</w:t>
      </w:r>
      <w:r w:rsidR="006D6ED0">
        <w:rPr>
          <w:rtl/>
        </w:rPr>
        <w:t xml:space="preserve"> </w:t>
      </w:r>
      <w:r w:rsidRPr="00C95F0D">
        <w:rPr>
          <w:rtl/>
        </w:rPr>
        <w:t>היא</w:t>
      </w:r>
      <w:r w:rsidR="006D6ED0">
        <w:rPr>
          <w:rtl/>
        </w:rPr>
        <w:t xml:space="preserve"> </w:t>
      </w:r>
      <w:r w:rsidRPr="00C95F0D">
        <w:rPr>
          <w:rtl/>
        </w:rPr>
        <w:t>לשלבם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מחדש במערכת החיים של בני גילם </w:t>
      </w:r>
      <w:r w:rsidR="006D6ED0">
        <w:rPr>
          <w:rtl/>
        </w:rPr>
        <w:t>–</w:t>
      </w:r>
      <w:r w:rsidRPr="00C95F0D">
        <w:rPr>
          <w:rtl/>
        </w:rPr>
        <w:t xml:space="preserve"> לימודים, עבודה עם לימודים</w:t>
      </w:r>
      <w:r w:rsidR="006D6ED0">
        <w:rPr>
          <w:rtl/>
        </w:rPr>
        <w:t xml:space="preserve"> </w:t>
      </w:r>
      <w:r w:rsidRPr="00C95F0D">
        <w:rPr>
          <w:rtl/>
        </w:rPr>
        <w:t>וכדומה.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להלן</w:t>
      </w:r>
      <w:r w:rsidR="006D6ED0">
        <w:rPr>
          <w:rtl/>
        </w:rPr>
        <w:t xml:space="preserve"> </w:t>
      </w:r>
      <w:r w:rsidRPr="00C95F0D">
        <w:rPr>
          <w:rtl/>
        </w:rPr>
        <w:t>כמה</w:t>
      </w:r>
      <w:r w:rsidR="006D6ED0">
        <w:rPr>
          <w:rtl/>
        </w:rPr>
        <w:t xml:space="preserve"> </w:t>
      </w:r>
      <w:r w:rsidRPr="00C95F0D">
        <w:rPr>
          <w:rtl/>
        </w:rPr>
        <w:t>נתונים</w:t>
      </w:r>
      <w:r w:rsidR="006D6ED0">
        <w:rPr>
          <w:rtl/>
        </w:rPr>
        <w:t xml:space="preserve"> </w:t>
      </w:r>
      <w:r w:rsidRPr="00C95F0D">
        <w:rPr>
          <w:rtl/>
        </w:rPr>
        <w:t>ודוגמאות לפעולה עם הנוער המנותק, שכבר נשר. ב</w:t>
      </w:r>
      <w:r w:rsidR="006D6ED0">
        <w:rPr>
          <w:rtl/>
        </w:rPr>
        <w:t>-</w:t>
      </w:r>
      <w:r w:rsidRPr="00C95F0D">
        <w:rPr>
          <w:rtl/>
        </w:rPr>
        <w:t>70 רשויות</w:t>
      </w:r>
      <w:r w:rsidR="006D6ED0">
        <w:rPr>
          <w:rtl/>
        </w:rPr>
        <w:t xml:space="preserve"> </w:t>
      </w:r>
      <w:r w:rsidRPr="00C95F0D">
        <w:rPr>
          <w:rtl/>
        </w:rPr>
        <w:t>מקומיות</w:t>
      </w:r>
      <w:r w:rsidR="006D6ED0">
        <w:rPr>
          <w:rtl/>
        </w:rPr>
        <w:t xml:space="preserve"> </w:t>
      </w:r>
      <w:r w:rsidRPr="00C95F0D">
        <w:rPr>
          <w:rtl/>
        </w:rPr>
        <w:t>פועלים</w:t>
      </w:r>
      <w:r w:rsidR="006D6ED0">
        <w:rPr>
          <w:rtl/>
        </w:rPr>
        <w:t xml:space="preserve"> </w:t>
      </w:r>
      <w:r w:rsidRPr="00C95F0D">
        <w:rPr>
          <w:rtl/>
        </w:rPr>
        <w:t>350</w:t>
      </w:r>
      <w:r w:rsidR="006D6ED0">
        <w:rPr>
          <w:rtl/>
        </w:rPr>
        <w:t xml:space="preserve"> </w:t>
      </w:r>
      <w:r w:rsidRPr="00C95F0D">
        <w:rPr>
          <w:rtl/>
        </w:rPr>
        <w:t>עובדי קידום נוער, שמטפלים ב</w:t>
      </w:r>
      <w:r w:rsidR="006D6ED0">
        <w:rPr>
          <w:rtl/>
        </w:rPr>
        <w:t>-</w:t>
      </w:r>
      <w:r w:rsidRPr="00C95F0D">
        <w:rPr>
          <w:rtl/>
        </w:rPr>
        <w:t>5,000 בני נוער. זה לא מספיק.</w:t>
      </w:r>
      <w:r w:rsidR="006D6ED0">
        <w:rPr>
          <w:rtl/>
        </w:rPr>
        <w:t xml:space="preserve"> </w:t>
      </w:r>
      <w:r w:rsidRPr="00C95F0D">
        <w:rPr>
          <w:rtl/>
        </w:rPr>
        <w:t>ביקשתי</w:t>
      </w:r>
      <w:r w:rsidR="006D6ED0">
        <w:rPr>
          <w:rtl/>
        </w:rPr>
        <w:t xml:space="preserve"> </w:t>
      </w:r>
      <w:r w:rsidRPr="00C95F0D">
        <w:rPr>
          <w:rtl/>
        </w:rPr>
        <w:t>לקבל</w:t>
      </w:r>
      <w:r w:rsidR="006D6ED0">
        <w:rPr>
          <w:rtl/>
        </w:rPr>
        <w:t xml:space="preserve"> </w:t>
      </w:r>
      <w:r w:rsidRPr="00C95F0D">
        <w:rPr>
          <w:rtl/>
        </w:rPr>
        <w:t>מהמינהל</w:t>
      </w:r>
      <w:r w:rsidR="006D6ED0">
        <w:rPr>
          <w:rtl/>
        </w:rPr>
        <w:t xml:space="preserve"> </w:t>
      </w:r>
      <w:r w:rsidRPr="00C95F0D">
        <w:rPr>
          <w:rtl/>
        </w:rPr>
        <w:t>לחברה ונוער נתונים נוספים, באמצעות הנציגים שלהם ברשויות</w:t>
      </w:r>
      <w:r w:rsidR="006D6ED0">
        <w:rPr>
          <w:rtl/>
        </w:rPr>
        <w:t xml:space="preserve"> </w:t>
      </w:r>
      <w:r w:rsidRPr="00C95F0D">
        <w:rPr>
          <w:rtl/>
        </w:rPr>
        <w:t>המקומיות</w:t>
      </w:r>
      <w:r w:rsidR="006D6ED0">
        <w:rPr>
          <w:rtl/>
        </w:rPr>
        <w:t xml:space="preserve"> </w:t>
      </w:r>
      <w:r w:rsidRPr="00C95F0D">
        <w:rPr>
          <w:rtl/>
        </w:rPr>
        <w:t>ועובדי</w:t>
      </w:r>
      <w:r w:rsidR="006D6ED0">
        <w:rPr>
          <w:rtl/>
        </w:rPr>
        <w:t xml:space="preserve"> </w:t>
      </w:r>
      <w:r w:rsidRPr="00C95F0D">
        <w:rPr>
          <w:rtl/>
        </w:rPr>
        <w:t>הרשויות</w:t>
      </w:r>
      <w:r w:rsidR="006D6ED0">
        <w:rPr>
          <w:rtl/>
        </w:rPr>
        <w:t xml:space="preserve"> </w:t>
      </w:r>
      <w:r w:rsidRPr="00C95F0D">
        <w:rPr>
          <w:rtl/>
        </w:rPr>
        <w:t>המקומיות</w:t>
      </w:r>
      <w:r w:rsidR="006D6ED0">
        <w:rPr>
          <w:rtl/>
        </w:rPr>
        <w:t xml:space="preserve"> </w:t>
      </w:r>
      <w:r w:rsidRPr="00C95F0D">
        <w:rPr>
          <w:rtl/>
        </w:rPr>
        <w:t>והמחלקות</w:t>
      </w:r>
      <w:r w:rsidR="006D6ED0">
        <w:rPr>
          <w:rtl/>
        </w:rPr>
        <w:t xml:space="preserve"> </w:t>
      </w:r>
      <w:r w:rsidRPr="00C95F0D">
        <w:rPr>
          <w:rtl/>
        </w:rPr>
        <w:t>לרווחה,</w:t>
      </w:r>
      <w:r w:rsidR="006D6ED0">
        <w:rPr>
          <w:rtl/>
        </w:rPr>
        <w:t xml:space="preserve"> </w:t>
      </w:r>
      <w:r w:rsidRPr="00C95F0D">
        <w:rPr>
          <w:rtl/>
        </w:rPr>
        <w:t>כדי</w:t>
      </w:r>
      <w:r w:rsidR="006D6ED0">
        <w:rPr>
          <w:rtl/>
        </w:rPr>
        <w:t xml:space="preserve"> </w:t>
      </w:r>
      <w:r w:rsidRPr="00C95F0D">
        <w:rPr>
          <w:rtl/>
        </w:rPr>
        <w:t>לקיים</w:t>
      </w:r>
      <w:r w:rsidR="006D6ED0">
        <w:rPr>
          <w:rtl/>
        </w:rPr>
        <w:t xml:space="preserve"> </w:t>
      </w:r>
      <w:r w:rsidRPr="00C95F0D">
        <w:rPr>
          <w:rtl/>
        </w:rPr>
        <w:t>מעקב על כל</w:t>
      </w:r>
      <w:r w:rsidR="006D6ED0">
        <w:rPr>
          <w:rtl/>
        </w:rPr>
        <w:t xml:space="preserve"> </w:t>
      </w:r>
      <w:r w:rsidRPr="00C95F0D">
        <w:rPr>
          <w:rtl/>
        </w:rPr>
        <w:t>הרשויות, שבהן התופעה לא נבדקת.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ביקשתי מאנשי המינהל לחברה ונוער לקדם את העניין כדי שנוכל להתמודד עם הבעיה</w:t>
      </w:r>
      <w:r w:rsidR="006D6ED0">
        <w:rPr>
          <w:rtl/>
        </w:rPr>
        <w:t xml:space="preserve"> </w:t>
      </w:r>
      <w:r w:rsidRPr="00C95F0D">
        <w:rPr>
          <w:rtl/>
        </w:rPr>
        <w:t>הכואבת</w:t>
      </w:r>
      <w:r w:rsidR="006D6ED0">
        <w:rPr>
          <w:rtl/>
        </w:rPr>
        <w:t xml:space="preserve"> </w:t>
      </w:r>
      <w:r w:rsidRPr="00C95F0D">
        <w:rPr>
          <w:rtl/>
        </w:rPr>
        <w:t>לכולנו.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ביישובים אלה פותחו מרכזים שעוסקים בהם 450 מורים בהשלמת השכלת יסוד ובהעשרה</w:t>
      </w:r>
      <w:r w:rsidR="006D6ED0">
        <w:rPr>
          <w:rtl/>
        </w:rPr>
        <w:t xml:space="preserve"> </w:t>
      </w:r>
      <w:r w:rsidRPr="00C95F0D">
        <w:rPr>
          <w:rtl/>
        </w:rPr>
        <w:t>בסיסית,</w:t>
      </w:r>
      <w:r w:rsidR="006D6ED0">
        <w:rPr>
          <w:rtl/>
        </w:rPr>
        <w:t xml:space="preserve"> </w:t>
      </w:r>
      <w:r w:rsidRPr="00C95F0D">
        <w:rPr>
          <w:rtl/>
        </w:rPr>
        <w:t>מה</w:t>
      </w:r>
      <w:r w:rsidR="006D6ED0">
        <w:rPr>
          <w:rtl/>
        </w:rPr>
        <w:t xml:space="preserve"> </w:t>
      </w:r>
      <w:r w:rsidRPr="00C95F0D">
        <w:rPr>
          <w:rtl/>
        </w:rPr>
        <w:t>שאנחנו</w:t>
      </w:r>
      <w:r w:rsidR="006D6ED0">
        <w:rPr>
          <w:rtl/>
        </w:rPr>
        <w:t xml:space="preserve"> </w:t>
      </w:r>
      <w:r w:rsidRPr="00C95F0D">
        <w:rPr>
          <w:rtl/>
        </w:rPr>
        <w:t>קוראים</w:t>
      </w:r>
      <w:r w:rsidR="006D6ED0">
        <w:rPr>
          <w:rtl/>
        </w:rPr>
        <w:t xml:space="preserve"> </w:t>
      </w:r>
      <w:r w:rsidRPr="00C95F0D">
        <w:rPr>
          <w:rtl/>
        </w:rPr>
        <w:t>"הילה", עם 2,900 בני נוער, במסגרת יישום חוק חינוך</w:t>
      </w:r>
      <w:r w:rsidR="006D6ED0">
        <w:rPr>
          <w:rtl/>
        </w:rPr>
        <w:t xml:space="preserve"> </w:t>
      </w:r>
      <w:r w:rsidRPr="00C95F0D">
        <w:rPr>
          <w:rtl/>
        </w:rPr>
        <w:t>חינם</w:t>
      </w:r>
      <w:r w:rsidR="006D6ED0">
        <w:rPr>
          <w:rtl/>
        </w:rPr>
        <w:t xml:space="preserve"> </w:t>
      </w:r>
      <w:r w:rsidRPr="00C95F0D">
        <w:rPr>
          <w:rtl/>
        </w:rPr>
        <w:t>לנוער</w:t>
      </w:r>
      <w:r w:rsidR="006D6ED0">
        <w:rPr>
          <w:rtl/>
        </w:rPr>
        <w:t xml:space="preserve"> </w:t>
      </w:r>
      <w:r w:rsidRPr="00C95F0D">
        <w:rPr>
          <w:rtl/>
        </w:rPr>
        <w:t>מנותק.</w:t>
      </w:r>
      <w:r w:rsidR="006D6ED0">
        <w:rPr>
          <w:rtl/>
        </w:rPr>
        <w:t xml:space="preserve"> </w:t>
      </w:r>
      <w:r w:rsidRPr="00C95F0D">
        <w:rPr>
          <w:rtl/>
        </w:rPr>
        <w:t>הלמידה נעשית בצורה פרטנית או קבוצתית. 1,500 מתוכם לוקחים</w:t>
      </w:r>
      <w:r w:rsidR="006D6ED0">
        <w:rPr>
          <w:rtl/>
        </w:rPr>
        <w:t xml:space="preserve"> </w:t>
      </w:r>
      <w:r w:rsidRPr="00C95F0D">
        <w:rPr>
          <w:rtl/>
        </w:rPr>
        <w:t>חלק</w:t>
      </w:r>
      <w:r w:rsidR="006D6ED0">
        <w:rPr>
          <w:rtl/>
        </w:rPr>
        <w:t xml:space="preserve"> </w:t>
      </w:r>
      <w:r w:rsidRPr="00C95F0D">
        <w:rPr>
          <w:rtl/>
        </w:rPr>
        <w:t>בסמינרים</w:t>
      </w:r>
      <w:r w:rsidR="006D6ED0">
        <w:rPr>
          <w:rtl/>
        </w:rPr>
        <w:t xml:space="preserve"> </w:t>
      </w:r>
      <w:r w:rsidRPr="00C95F0D">
        <w:rPr>
          <w:rtl/>
        </w:rPr>
        <w:t>ציוניים ובסמינרים לאזרחות פעילה, 1,350 מתוכם לוקחים חלק בפעולות</w:t>
      </w:r>
      <w:r w:rsidR="006D6ED0">
        <w:rPr>
          <w:rtl/>
        </w:rPr>
        <w:t xml:space="preserve"> </w:t>
      </w:r>
      <w:r w:rsidRPr="00C95F0D">
        <w:rPr>
          <w:rtl/>
        </w:rPr>
        <w:t>הכנה ללשכת גיוס ולצה"ל.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כאן אני רוצה להוסיף, שרק לפני שבועות מספר ישבתי עם ראש אכ"א </w:t>
      </w:r>
      <w:r w:rsidR="006D6ED0">
        <w:rPr>
          <w:rtl/>
        </w:rPr>
        <w:t>–</w:t>
      </w:r>
      <w:r w:rsidRPr="00C95F0D">
        <w:rPr>
          <w:rtl/>
        </w:rPr>
        <w:t xml:space="preserve"> אגף כוח אדם</w:t>
      </w:r>
      <w:r w:rsidR="006D6ED0">
        <w:rPr>
          <w:rtl/>
        </w:rPr>
        <w:t xml:space="preserve"> – </w:t>
      </w:r>
      <w:r w:rsidRPr="00C95F0D">
        <w:rPr>
          <w:rtl/>
        </w:rPr>
        <w:t>ועם</w:t>
      </w:r>
      <w:r w:rsidR="006D6ED0">
        <w:rPr>
          <w:rtl/>
        </w:rPr>
        <w:t xml:space="preserve"> </w:t>
      </w:r>
      <w:r w:rsidRPr="00C95F0D">
        <w:rPr>
          <w:rtl/>
        </w:rPr>
        <w:t>האגף</w:t>
      </w:r>
      <w:r w:rsidR="006D6ED0">
        <w:rPr>
          <w:rtl/>
        </w:rPr>
        <w:t xml:space="preserve"> </w:t>
      </w:r>
      <w:r w:rsidRPr="00C95F0D">
        <w:rPr>
          <w:rtl/>
        </w:rPr>
        <w:t>לנוער</w:t>
      </w:r>
      <w:r w:rsidR="006D6ED0">
        <w:rPr>
          <w:rtl/>
        </w:rPr>
        <w:t xml:space="preserve"> </w:t>
      </w:r>
      <w:r w:rsidRPr="00C95F0D">
        <w:rPr>
          <w:rtl/>
        </w:rPr>
        <w:t>ונח"ל במשרד הביטחון, ואנחנו הולכים לחדש את הפעולה של הכנה</w:t>
      </w:r>
      <w:r w:rsidR="006D6ED0">
        <w:rPr>
          <w:rtl/>
        </w:rPr>
        <w:t xml:space="preserve"> </w:t>
      </w:r>
      <w:r w:rsidRPr="00C95F0D">
        <w:rPr>
          <w:rtl/>
        </w:rPr>
        <w:t>לצה"ל</w:t>
      </w:r>
      <w:r w:rsidR="006D6ED0">
        <w:rPr>
          <w:rtl/>
        </w:rPr>
        <w:t xml:space="preserve"> </w:t>
      </w:r>
      <w:r w:rsidRPr="00C95F0D">
        <w:rPr>
          <w:rtl/>
        </w:rPr>
        <w:t>בבאר</w:t>
      </w:r>
      <w:r w:rsidR="006D6ED0">
        <w:rPr>
          <w:rtl/>
        </w:rPr>
        <w:t>-</w:t>
      </w:r>
      <w:r w:rsidRPr="00C95F0D">
        <w:rPr>
          <w:rtl/>
        </w:rPr>
        <w:t>אורה.</w:t>
      </w:r>
      <w:r w:rsidR="006D6ED0">
        <w:rPr>
          <w:rtl/>
        </w:rPr>
        <w:t xml:space="preserve"> </w:t>
      </w:r>
      <w:r w:rsidRPr="00C95F0D">
        <w:rPr>
          <w:rtl/>
        </w:rPr>
        <w:t>קרן</w:t>
      </w:r>
      <w:r w:rsidR="006D6ED0">
        <w:rPr>
          <w:rtl/>
        </w:rPr>
        <w:t>-</w:t>
      </w:r>
      <w:r w:rsidRPr="00C95F0D">
        <w:rPr>
          <w:rtl/>
        </w:rPr>
        <w:t>הקיימת</w:t>
      </w:r>
      <w:r w:rsidR="006D6ED0">
        <w:rPr>
          <w:rtl/>
        </w:rPr>
        <w:t xml:space="preserve"> </w:t>
      </w:r>
      <w:r w:rsidRPr="00C95F0D">
        <w:rPr>
          <w:rtl/>
        </w:rPr>
        <w:t>נכנסה לעניין, משרד החינוך והתרבות נכנס לעניין,</w:t>
      </w:r>
      <w:r w:rsidR="006D6ED0">
        <w:rPr>
          <w:rtl/>
        </w:rPr>
        <w:t xml:space="preserve"> </w:t>
      </w:r>
      <w:r w:rsidRPr="00C95F0D">
        <w:rPr>
          <w:rtl/>
        </w:rPr>
        <w:t>בתקציב</w:t>
      </w:r>
      <w:r w:rsidR="006D6ED0">
        <w:rPr>
          <w:rtl/>
        </w:rPr>
        <w:t xml:space="preserve"> </w:t>
      </w:r>
      <w:r w:rsidRPr="00C95F0D">
        <w:rPr>
          <w:rtl/>
        </w:rPr>
        <w:t>מיוחד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2</w:t>
      </w:r>
      <w:r w:rsidR="006D6ED0">
        <w:rPr>
          <w:rtl/>
        </w:rPr>
        <w:t xml:space="preserve"> </w:t>
      </w:r>
      <w:r w:rsidRPr="00C95F0D">
        <w:rPr>
          <w:rtl/>
        </w:rPr>
        <w:t>מיליוני</w:t>
      </w:r>
      <w:r w:rsidR="006D6ED0">
        <w:rPr>
          <w:rtl/>
        </w:rPr>
        <w:t xml:space="preserve"> </w:t>
      </w:r>
      <w:r w:rsidRPr="00C95F0D">
        <w:rPr>
          <w:rtl/>
        </w:rPr>
        <w:t>שקלים.</w:t>
      </w:r>
      <w:r w:rsidR="006D6ED0">
        <w:rPr>
          <w:rtl/>
        </w:rPr>
        <w:t xml:space="preserve"> </w:t>
      </w:r>
      <w:r w:rsidRPr="00C95F0D">
        <w:rPr>
          <w:rtl/>
        </w:rPr>
        <w:t>כפי שאתה יודע, לפני שנתיים הפסיקו את כל</w:t>
      </w:r>
      <w:r w:rsidR="006D6ED0">
        <w:rPr>
          <w:rtl/>
        </w:rPr>
        <w:t xml:space="preserve"> </w:t>
      </w:r>
      <w:r w:rsidRPr="00C95F0D">
        <w:rPr>
          <w:rtl/>
        </w:rPr>
        <w:t>הפעולה של הכנה לצה"ל בקרב הנוער, בעיקר הנוער העולה, וכן את הפעולה שנעשית בעיקר</w:t>
      </w:r>
      <w:r w:rsidR="006D6ED0">
        <w:rPr>
          <w:rtl/>
        </w:rPr>
        <w:t xml:space="preserve"> </w:t>
      </w:r>
      <w:r w:rsidRPr="00C95F0D">
        <w:rPr>
          <w:rtl/>
        </w:rPr>
        <w:t>בקרב</w:t>
      </w:r>
      <w:r w:rsidR="006D6ED0">
        <w:rPr>
          <w:rtl/>
        </w:rPr>
        <w:t xml:space="preserve"> </w:t>
      </w:r>
      <w:r w:rsidRPr="00C95F0D">
        <w:rPr>
          <w:rtl/>
        </w:rPr>
        <w:t>תלמידי</w:t>
      </w:r>
      <w:r w:rsidR="006D6ED0">
        <w:rPr>
          <w:rtl/>
        </w:rPr>
        <w:t xml:space="preserve"> </w:t>
      </w:r>
      <w:r w:rsidRPr="00C95F0D">
        <w:rPr>
          <w:rtl/>
        </w:rPr>
        <w:t>תיכון.</w:t>
      </w:r>
      <w:r w:rsidR="006D6ED0">
        <w:rPr>
          <w:rtl/>
        </w:rPr>
        <w:t xml:space="preserve"> </w:t>
      </w:r>
      <w:r w:rsidRPr="00C95F0D">
        <w:rPr>
          <w:rtl/>
        </w:rPr>
        <w:t>חידשנו את זה, והחל מחודש זה אנחנו הולכים לחדש את הפעילות</w:t>
      </w:r>
      <w:r w:rsidR="006D6ED0">
        <w:rPr>
          <w:rtl/>
        </w:rPr>
        <w:t xml:space="preserve"> </w:t>
      </w:r>
      <w:r w:rsidRPr="00C95F0D">
        <w:rPr>
          <w:rtl/>
        </w:rPr>
        <w:t>גם</w:t>
      </w:r>
      <w:r w:rsidR="006D6ED0">
        <w:rPr>
          <w:rtl/>
        </w:rPr>
        <w:t xml:space="preserve"> </w:t>
      </w:r>
      <w:r w:rsidRPr="00C95F0D">
        <w:rPr>
          <w:rtl/>
        </w:rPr>
        <w:t>בשערי</w:t>
      </w:r>
      <w:r w:rsidR="006D6ED0">
        <w:rPr>
          <w:rtl/>
        </w:rPr>
        <w:t>-</w:t>
      </w:r>
      <w:r w:rsidRPr="00C95F0D">
        <w:rPr>
          <w:rtl/>
        </w:rPr>
        <w:t>אברהם וגם בבאר</w:t>
      </w:r>
      <w:r w:rsidR="006D6ED0">
        <w:rPr>
          <w:rtl/>
        </w:rPr>
        <w:t>-</w:t>
      </w:r>
      <w:r w:rsidRPr="00C95F0D">
        <w:rPr>
          <w:rtl/>
        </w:rPr>
        <w:t>אורה; עדיפות ראשונה תינתן לעולים, ועדיפות שנייה תינתן</w:t>
      </w:r>
      <w:r w:rsidR="006D6ED0">
        <w:rPr>
          <w:rtl/>
        </w:rPr>
        <w:t xml:space="preserve"> </w:t>
      </w:r>
      <w:r w:rsidRPr="00C95F0D">
        <w:rPr>
          <w:rtl/>
        </w:rPr>
        <w:t>לאזורים</w:t>
      </w:r>
      <w:r w:rsidR="006D6ED0">
        <w:rPr>
          <w:rtl/>
        </w:rPr>
        <w:t xml:space="preserve"> </w:t>
      </w:r>
      <w:r w:rsidRPr="00C95F0D">
        <w:rPr>
          <w:rtl/>
        </w:rPr>
        <w:t>שבהם היקף הנשירה של בני נוער מבתי</w:t>
      </w:r>
      <w:r w:rsidR="006D6ED0">
        <w:rPr>
          <w:rtl/>
        </w:rPr>
        <w:t>-</w:t>
      </w:r>
      <w:r w:rsidRPr="00C95F0D">
        <w:rPr>
          <w:rtl/>
        </w:rPr>
        <w:t>הספר הוא גדול, ולא נעשתה הכנה מספקת</w:t>
      </w:r>
      <w:r w:rsidR="006D6ED0">
        <w:rPr>
          <w:rtl/>
        </w:rPr>
        <w:t xml:space="preserve"> </w:t>
      </w:r>
      <w:r w:rsidRPr="00C95F0D">
        <w:rPr>
          <w:rtl/>
        </w:rPr>
        <w:t>כדי</w:t>
      </w:r>
      <w:r w:rsidR="006D6ED0">
        <w:rPr>
          <w:rtl/>
        </w:rPr>
        <w:t xml:space="preserve"> </w:t>
      </w:r>
      <w:r w:rsidRPr="00C95F0D">
        <w:rPr>
          <w:rtl/>
        </w:rPr>
        <w:t>לעודד</w:t>
      </w:r>
      <w:r w:rsidR="006D6ED0">
        <w:rPr>
          <w:rtl/>
        </w:rPr>
        <w:t xml:space="preserve"> </w:t>
      </w:r>
      <w:r w:rsidRPr="00C95F0D">
        <w:rPr>
          <w:rtl/>
        </w:rPr>
        <w:t>אותם ולהביא אותם למצב שהם יוכלו להתגייס ובכך לצמצם את התופעה שאליה</w:t>
      </w:r>
      <w:r w:rsidR="006D6ED0">
        <w:rPr>
          <w:rtl/>
        </w:rPr>
        <w:t xml:space="preserve"> </w:t>
      </w:r>
      <w:r w:rsidRPr="00C95F0D">
        <w:rPr>
          <w:rtl/>
        </w:rPr>
        <w:t>התייחס</w:t>
      </w:r>
      <w:r w:rsidR="006D6ED0">
        <w:rPr>
          <w:rtl/>
        </w:rPr>
        <w:t xml:space="preserve"> </w:t>
      </w: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זנדברג בכל מה שקשור ל"נערי רפול".</w:t>
      </w:r>
      <w:r w:rsidR="006D6ED0">
        <w:rPr>
          <w:rtl/>
        </w:rPr>
        <w:t xml:space="preserve"> </w:t>
      </w:r>
      <w:r w:rsidRPr="00C95F0D">
        <w:rPr>
          <w:rtl/>
        </w:rPr>
        <w:t>גם מספרם של "נערי רפול"</w:t>
      </w:r>
      <w:r w:rsidR="006D6ED0">
        <w:rPr>
          <w:rtl/>
        </w:rPr>
        <w:t xml:space="preserve"> </w:t>
      </w:r>
      <w:r w:rsidRPr="00C95F0D">
        <w:rPr>
          <w:rtl/>
        </w:rPr>
        <w:t>גדל</w:t>
      </w:r>
      <w:r w:rsidR="006D6ED0">
        <w:rPr>
          <w:rtl/>
        </w:rPr>
        <w:t xml:space="preserve"> </w:t>
      </w:r>
      <w:r w:rsidRPr="00C95F0D">
        <w:rPr>
          <w:rtl/>
        </w:rPr>
        <w:t>ולא</w:t>
      </w:r>
      <w:r w:rsidR="006D6ED0">
        <w:rPr>
          <w:rtl/>
        </w:rPr>
        <w:t xml:space="preserve"> </w:t>
      </w:r>
      <w:r w:rsidRPr="00C95F0D">
        <w:rPr>
          <w:rtl/>
        </w:rPr>
        <w:t>צומצם</w:t>
      </w:r>
      <w:r w:rsidR="006D6ED0">
        <w:rPr>
          <w:rtl/>
        </w:rPr>
        <w:t xml:space="preserve"> </w:t>
      </w:r>
      <w:r w:rsidRPr="00C95F0D">
        <w:rPr>
          <w:rtl/>
        </w:rPr>
        <w:t>בחודשים</w:t>
      </w:r>
      <w:r w:rsidR="006D6ED0">
        <w:rPr>
          <w:rtl/>
        </w:rPr>
        <w:t xml:space="preserve"> </w:t>
      </w:r>
      <w:r w:rsidRPr="00C95F0D">
        <w:rPr>
          <w:rtl/>
        </w:rPr>
        <w:t>האחרונים.</w:t>
      </w:r>
      <w:r w:rsidR="006D6ED0">
        <w:rPr>
          <w:rtl/>
        </w:rPr>
        <w:t xml:space="preserve"> </w:t>
      </w:r>
      <w:r w:rsidRPr="00C95F0D">
        <w:rPr>
          <w:rtl/>
        </w:rPr>
        <w:t>אנחנו</w:t>
      </w:r>
      <w:r w:rsidR="006D6ED0">
        <w:rPr>
          <w:rtl/>
        </w:rPr>
        <w:t xml:space="preserve"> </w:t>
      </w:r>
      <w:r w:rsidRPr="00C95F0D">
        <w:rPr>
          <w:rtl/>
        </w:rPr>
        <w:t>עושים</w:t>
      </w:r>
      <w:r w:rsidR="006D6ED0">
        <w:rPr>
          <w:rtl/>
        </w:rPr>
        <w:t xml:space="preserve"> </w:t>
      </w:r>
      <w:r w:rsidRPr="00C95F0D">
        <w:rPr>
          <w:rtl/>
        </w:rPr>
        <w:t>כל מאמץ כדי להגדיל את מספר</w:t>
      </w:r>
      <w:r w:rsidR="006D6ED0">
        <w:rPr>
          <w:rtl/>
        </w:rPr>
        <w:t xml:space="preserve"> </w:t>
      </w:r>
      <w:r w:rsidRPr="00C95F0D">
        <w:rPr>
          <w:rtl/>
        </w:rPr>
        <w:t>המתגייסים ולהכין אותם לצבא.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אביגדור קהלני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לא התייחסת לנקודה אחת, לקשר שבין משרד העבודה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עכשיו</w:t>
      </w:r>
      <w:r w:rsidR="006D6ED0">
        <w:rPr>
          <w:rtl/>
        </w:rPr>
        <w:t xml:space="preserve"> </w:t>
      </w:r>
      <w:r w:rsidRPr="00C95F0D">
        <w:rPr>
          <w:rtl/>
        </w:rPr>
        <w:t>אתייחס</w:t>
      </w:r>
      <w:r w:rsidR="006D6ED0">
        <w:rPr>
          <w:rtl/>
        </w:rPr>
        <w:t xml:space="preserve"> </w:t>
      </w:r>
      <w:r w:rsidRPr="00C95F0D">
        <w:rPr>
          <w:rtl/>
        </w:rPr>
        <w:t>לקשר</w:t>
      </w:r>
      <w:r w:rsidR="006D6ED0">
        <w:rPr>
          <w:rtl/>
        </w:rPr>
        <w:t xml:space="preserve"> </w:t>
      </w:r>
      <w:r w:rsidRPr="00C95F0D">
        <w:rPr>
          <w:rtl/>
        </w:rPr>
        <w:t>הזה,</w:t>
      </w:r>
      <w:r w:rsidR="006D6ED0">
        <w:rPr>
          <w:rtl/>
        </w:rPr>
        <w:t xml:space="preserve"> </w:t>
      </w:r>
      <w:r w:rsidRPr="00C95F0D">
        <w:rPr>
          <w:rtl/>
        </w:rPr>
        <w:t>ואבקש מהיושבת</w:t>
      </w:r>
      <w:r w:rsidR="006D6ED0">
        <w:rPr>
          <w:rtl/>
        </w:rPr>
        <w:t>-</w:t>
      </w:r>
      <w:r w:rsidRPr="00C95F0D">
        <w:rPr>
          <w:rtl/>
        </w:rPr>
        <w:t>ראש לאפשר לי לדבר עוד שתיים</w:t>
      </w:r>
      <w:r w:rsidR="006D6ED0">
        <w:rPr>
          <w:rtl/>
        </w:rPr>
        <w:t>-</w:t>
      </w:r>
      <w:r w:rsidRPr="00C95F0D">
        <w:rPr>
          <w:rtl/>
        </w:rPr>
        <w:t>שלוש</w:t>
      </w:r>
      <w:r w:rsidR="006D6ED0">
        <w:rPr>
          <w:rtl/>
        </w:rPr>
        <w:t xml:space="preserve"> </w:t>
      </w:r>
      <w:r w:rsidRPr="00C95F0D">
        <w:rPr>
          <w:rtl/>
        </w:rPr>
        <w:t>דקות,</w:t>
      </w:r>
      <w:r w:rsidR="006D6ED0">
        <w:rPr>
          <w:rtl/>
        </w:rPr>
        <w:t xml:space="preserve"> </w:t>
      </w:r>
      <w:r w:rsidRPr="00C95F0D">
        <w:rPr>
          <w:rtl/>
        </w:rPr>
        <w:t>כי לנושא הזה באמת צריך להתייחס; גם חבר הכנסת זנדברג וגם חבר הכנסת קהלני</w:t>
      </w:r>
      <w:r w:rsidR="006D6ED0">
        <w:rPr>
          <w:rtl/>
        </w:rPr>
        <w:t xml:space="preserve"> </w:t>
      </w:r>
      <w:r w:rsidRPr="00C95F0D">
        <w:rPr>
          <w:rtl/>
        </w:rPr>
        <w:t>העלו נושא שצריך לקבל במדינת ישראל עדיפות מיוחדת.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אולי תתייחס גם להערה של חבר הכנסת טלב אלסאנע.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אתייחס גם להערותיו.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לגבי</w:t>
      </w:r>
      <w:r w:rsidR="006D6ED0">
        <w:rPr>
          <w:rtl/>
        </w:rPr>
        <w:t xml:space="preserve"> </w:t>
      </w:r>
      <w:r w:rsidRPr="00C95F0D">
        <w:rPr>
          <w:rtl/>
        </w:rPr>
        <w:t>הנושא</w:t>
      </w:r>
      <w:r w:rsidR="006D6ED0">
        <w:rPr>
          <w:rtl/>
        </w:rPr>
        <w:t xml:space="preserve"> </w:t>
      </w:r>
      <w:r w:rsidRPr="00C95F0D">
        <w:rPr>
          <w:rtl/>
        </w:rPr>
        <w:t xml:space="preserve">של תיאום בין משרדים </w:t>
      </w:r>
      <w:r w:rsidR="006D6ED0">
        <w:rPr>
          <w:rtl/>
        </w:rPr>
        <w:t>–</w:t>
      </w:r>
      <w:r w:rsidRPr="00C95F0D">
        <w:rPr>
          <w:rtl/>
        </w:rPr>
        <w:t xml:space="preserve"> אני חושב שאנחנו נמצאים בתקופה שונה מזו</w:t>
      </w:r>
      <w:r w:rsidR="006D6ED0">
        <w:rPr>
          <w:rtl/>
        </w:rPr>
        <w:t xml:space="preserve"> </w:t>
      </w:r>
      <w:r w:rsidRPr="00C95F0D">
        <w:rPr>
          <w:rtl/>
        </w:rPr>
        <w:t>שהיתה</w:t>
      </w:r>
      <w:r w:rsidR="006D6ED0">
        <w:rPr>
          <w:rtl/>
        </w:rPr>
        <w:t xml:space="preserve"> </w:t>
      </w:r>
      <w:r w:rsidRPr="00C95F0D">
        <w:rPr>
          <w:rtl/>
        </w:rPr>
        <w:t>בממשלה</w:t>
      </w:r>
      <w:r w:rsidR="006D6ED0">
        <w:rPr>
          <w:rtl/>
        </w:rPr>
        <w:t xml:space="preserve"> </w:t>
      </w:r>
      <w:r w:rsidRPr="00C95F0D">
        <w:rPr>
          <w:rtl/>
        </w:rPr>
        <w:t>הקודמת.</w:t>
      </w:r>
      <w:r w:rsidR="006D6ED0">
        <w:rPr>
          <w:rtl/>
        </w:rPr>
        <w:t xml:space="preserve"> </w:t>
      </w:r>
      <w:r w:rsidRPr="00C95F0D">
        <w:rPr>
          <w:rtl/>
        </w:rPr>
        <w:t>את התיאום בין המשרדים היום אפשר לקיים וליישם.</w:t>
      </w:r>
      <w:r w:rsidR="006D6ED0">
        <w:rPr>
          <w:rtl/>
        </w:rPr>
        <w:t xml:space="preserve"> </w:t>
      </w:r>
      <w:r w:rsidRPr="00C95F0D">
        <w:rPr>
          <w:rtl/>
        </w:rPr>
        <w:t>קיימתי</w:t>
      </w:r>
      <w:r w:rsidR="006D6ED0">
        <w:rPr>
          <w:rtl/>
        </w:rPr>
        <w:t xml:space="preserve"> </w:t>
      </w:r>
      <w:r w:rsidRPr="00C95F0D">
        <w:rPr>
          <w:rtl/>
        </w:rPr>
        <w:t>פגישה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שרת</w:t>
      </w:r>
      <w:r w:rsidR="006D6ED0">
        <w:rPr>
          <w:rtl/>
        </w:rPr>
        <w:t xml:space="preserve"> </w:t>
      </w:r>
      <w:r w:rsidRPr="00C95F0D">
        <w:rPr>
          <w:rtl/>
        </w:rPr>
        <w:t>העבודה</w:t>
      </w:r>
      <w:r w:rsidR="006D6ED0">
        <w:rPr>
          <w:rtl/>
        </w:rPr>
        <w:t xml:space="preserve"> </w:t>
      </w:r>
      <w:r w:rsidRPr="00C95F0D">
        <w:rPr>
          <w:rtl/>
        </w:rPr>
        <w:t>והרווחה וכן עם משרד הביטחון, עם צה"ל, עם ראש אכ"א, כדי</w:t>
      </w:r>
      <w:r w:rsidR="006D6ED0">
        <w:rPr>
          <w:rtl/>
        </w:rPr>
        <w:t xml:space="preserve"> </w:t>
      </w:r>
      <w:r w:rsidRPr="00C95F0D">
        <w:rPr>
          <w:rtl/>
        </w:rPr>
        <w:t>להביא</w:t>
      </w:r>
      <w:r w:rsidR="006D6ED0">
        <w:rPr>
          <w:rtl/>
        </w:rPr>
        <w:t xml:space="preserve"> </w:t>
      </w:r>
      <w:r w:rsidRPr="00C95F0D">
        <w:rPr>
          <w:rtl/>
        </w:rPr>
        <w:t>לתיאום</w:t>
      </w:r>
      <w:r w:rsidR="006D6ED0">
        <w:rPr>
          <w:rtl/>
        </w:rPr>
        <w:t xml:space="preserve"> </w:t>
      </w:r>
      <w:r w:rsidRPr="00C95F0D">
        <w:rPr>
          <w:rtl/>
        </w:rPr>
        <w:t>בינינו וליישום התוכניות, על מנת שמצד אחד נוכל לראות יותר צעירים</w:t>
      </w:r>
      <w:r w:rsidR="006D6ED0">
        <w:rPr>
          <w:rtl/>
        </w:rPr>
        <w:t xml:space="preserve"> </w:t>
      </w:r>
      <w:r w:rsidRPr="00C95F0D">
        <w:rPr>
          <w:rtl/>
        </w:rPr>
        <w:t>נכנסים</w:t>
      </w:r>
      <w:r w:rsidR="006D6ED0">
        <w:rPr>
          <w:rtl/>
        </w:rPr>
        <w:t xml:space="preserve"> </w:t>
      </w:r>
      <w:r w:rsidRPr="00C95F0D">
        <w:rPr>
          <w:rtl/>
        </w:rPr>
        <w:t>למעגל</w:t>
      </w:r>
      <w:r w:rsidR="006D6ED0">
        <w:rPr>
          <w:rtl/>
        </w:rPr>
        <w:t xml:space="preserve"> </w:t>
      </w:r>
      <w:r w:rsidRPr="00C95F0D">
        <w:rPr>
          <w:rtl/>
        </w:rPr>
        <w:t>הלימודים,</w:t>
      </w:r>
      <w:r w:rsidR="006D6ED0">
        <w:rPr>
          <w:rtl/>
        </w:rPr>
        <w:t xml:space="preserve"> </w:t>
      </w:r>
      <w:r w:rsidRPr="00C95F0D">
        <w:rPr>
          <w:rtl/>
        </w:rPr>
        <w:t>ומצד</w:t>
      </w:r>
      <w:r w:rsidR="006D6ED0">
        <w:rPr>
          <w:rtl/>
        </w:rPr>
        <w:t xml:space="preserve"> </w:t>
      </w:r>
      <w:r w:rsidRPr="00C95F0D">
        <w:rPr>
          <w:rtl/>
        </w:rPr>
        <w:t>שני,</w:t>
      </w:r>
      <w:r w:rsidR="006D6ED0">
        <w:rPr>
          <w:rtl/>
        </w:rPr>
        <w:t xml:space="preserve"> </w:t>
      </w:r>
      <w:r w:rsidRPr="00C95F0D">
        <w:rPr>
          <w:rtl/>
        </w:rPr>
        <w:t>נוכל</w:t>
      </w:r>
      <w:r w:rsidR="006D6ED0">
        <w:rPr>
          <w:rtl/>
        </w:rPr>
        <w:t xml:space="preserve"> </w:t>
      </w:r>
      <w:r w:rsidRPr="00C95F0D">
        <w:rPr>
          <w:rtl/>
        </w:rPr>
        <w:t>להכין לצה"ל, במסגרות מיוחדות, אותם</w:t>
      </w:r>
      <w:r w:rsidR="006D6ED0">
        <w:rPr>
          <w:rtl/>
        </w:rPr>
        <w:t xml:space="preserve"> </w:t>
      </w:r>
      <w:r w:rsidRPr="00C95F0D">
        <w:rPr>
          <w:rtl/>
        </w:rPr>
        <w:t>צעירים</w:t>
      </w:r>
      <w:r w:rsidR="006D6ED0">
        <w:rPr>
          <w:rtl/>
        </w:rPr>
        <w:t xml:space="preserve"> </w:t>
      </w:r>
      <w:r w:rsidRPr="00C95F0D">
        <w:rPr>
          <w:rtl/>
        </w:rPr>
        <w:t>שנפלטו,</w:t>
      </w:r>
      <w:r w:rsidR="006D6ED0">
        <w:rPr>
          <w:rtl/>
        </w:rPr>
        <w:t xml:space="preserve"> </w:t>
      </w:r>
      <w:r w:rsidRPr="00C95F0D">
        <w:rPr>
          <w:rtl/>
        </w:rPr>
        <w:t>והמטרה</w:t>
      </w:r>
      <w:r w:rsidR="006D6ED0">
        <w:rPr>
          <w:rtl/>
        </w:rPr>
        <w:t xml:space="preserve"> </w:t>
      </w:r>
      <w:r w:rsidRPr="00C95F0D">
        <w:rPr>
          <w:rtl/>
        </w:rPr>
        <w:t>היא</w:t>
      </w:r>
      <w:r w:rsidR="006D6ED0">
        <w:rPr>
          <w:rtl/>
        </w:rPr>
        <w:t xml:space="preserve"> </w:t>
      </w:r>
      <w:r w:rsidRPr="00C95F0D">
        <w:rPr>
          <w:rtl/>
        </w:rPr>
        <w:t>שיוכלו להשלים השכלת יסוד ויוכלו להשתלב בפרויקטים</w:t>
      </w:r>
      <w:r w:rsidR="006D6ED0">
        <w:rPr>
          <w:rtl/>
        </w:rPr>
        <w:t xml:space="preserve"> </w:t>
      </w:r>
      <w:r w:rsidRPr="00C95F0D">
        <w:rPr>
          <w:rtl/>
        </w:rPr>
        <w:t>אחרים, ונראה אותם כמשרתי מדינת ישראל לכל דבר.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אליעזר זנדברג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באותן</w:t>
      </w:r>
      <w:r w:rsidR="006D6ED0">
        <w:rPr>
          <w:rtl/>
        </w:rPr>
        <w:t xml:space="preserve"> </w:t>
      </w:r>
      <w:r w:rsidRPr="00C95F0D">
        <w:rPr>
          <w:rtl/>
        </w:rPr>
        <w:t>ארבע שנים או יותר שבהן תלמידים מגיעים לבתי</w:t>
      </w:r>
      <w:r w:rsidR="006D6ED0">
        <w:rPr>
          <w:rtl/>
        </w:rPr>
        <w:t>-</w:t>
      </w:r>
      <w:r w:rsidRPr="00C95F0D">
        <w:rPr>
          <w:rtl/>
        </w:rPr>
        <w:t>ספר מקצועיים, הם מגיעים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בורות</w:t>
      </w:r>
      <w:r w:rsidR="006D6ED0">
        <w:rPr>
          <w:rtl/>
        </w:rPr>
        <w:t xml:space="preserve"> </w:t>
      </w:r>
      <w:r w:rsidRPr="00C95F0D">
        <w:rPr>
          <w:rtl/>
        </w:rPr>
        <w:t>עצומה</w:t>
      </w:r>
      <w:r w:rsidR="006D6ED0">
        <w:rPr>
          <w:rtl/>
        </w:rPr>
        <w:t xml:space="preserve"> </w:t>
      </w:r>
      <w:r w:rsidRPr="00C95F0D">
        <w:rPr>
          <w:rtl/>
        </w:rPr>
        <w:t>בכל</w:t>
      </w:r>
      <w:r w:rsidR="006D6ED0">
        <w:rPr>
          <w:rtl/>
        </w:rPr>
        <w:t xml:space="preserve"> </w:t>
      </w:r>
      <w:r w:rsidRPr="00C95F0D">
        <w:rPr>
          <w:rtl/>
        </w:rPr>
        <w:t>מה</w:t>
      </w:r>
      <w:r w:rsidR="006D6ED0">
        <w:rPr>
          <w:rtl/>
        </w:rPr>
        <w:t xml:space="preserve"> </w:t>
      </w:r>
      <w:r w:rsidRPr="00C95F0D">
        <w:rPr>
          <w:rtl/>
        </w:rPr>
        <w:t>שנוגע לידע בסיסי, לקריאה וכתיבה וכדומה. מה קורה אתם</w:t>
      </w:r>
      <w:r w:rsidR="006D6ED0">
        <w:rPr>
          <w:rtl/>
        </w:rPr>
        <w:t xml:space="preserve"> </w:t>
      </w:r>
      <w:r w:rsidRPr="00C95F0D">
        <w:rPr>
          <w:rtl/>
        </w:rPr>
        <w:t>בארבע השנים האלה? מה עושים באותו תחום בסיסי שהם לא קיבלו בו לפני כן? הם מגיעים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לצבא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המינהל לחברה ונוער של משרד החינוך והתרבות עוסק בעיקר בחינוך הבלתי פורמלי.</w:t>
      </w:r>
      <w:r w:rsidR="006D6ED0">
        <w:rPr>
          <w:rtl/>
        </w:rPr>
        <w:t xml:space="preserve"> </w:t>
      </w:r>
      <w:r w:rsidRPr="00C95F0D">
        <w:rPr>
          <w:rtl/>
        </w:rPr>
        <w:t>מאחר</w:t>
      </w:r>
      <w:r w:rsidR="006D6ED0">
        <w:rPr>
          <w:rtl/>
        </w:rPr>
        <w:t xml:space="preserve"> </w:t>
      </w:r>
      <w:r w:rsidRPr="00C95F0D">
        <w:rPr>
          <w:rtl/>
        </w:rPr>
        <w:t>שנערים</w:t>
      </w:r>
      <w:r w:rsidR="006D6ED0">
        <w:rPr>
          <w:rtl/>
        </w:rPr>
        <w:t xml:space="preserve"> </w:t>
      </w:r>
      <w:r w:rsidRPr="00C95F0D">
        <w:rPr>
          <w:rtl/>
        </w:rPr>
        <w:t>אלה</w:t>
      </w:r>
      <w:r w:rsidR="006D6ED0">
        <w:rPr>
          <w:rtl/>
        </w:rPr>
        <w:t xml:space="preserve"> </w:t>
      </w:r>
      <w:r w:rsidRPr="00C95F0D">
        <w:rPr>
          <w:rtl/>
        </w:rPr>
        <w:t>משתלבים</w:t>
      </w:r>
      <w:r w:rsidR="006D6ED0">
        <w:rPr>
          <w:rtl/>
        </w:rPr>
        <w:t xml:space="preserve"> </w:t>
      </w:r>
      <w:r w:rsidRPr="00C95F0D">
        <w:rPr>
          <w:rtl/>
        </w:rPr>
        <w:t>בעבודה, ואנחנו רוצים שאותם צעירים אומנם יעבדו, אבל</w:t>
      </w:r>
      <w:r w:rsidR="006D6ED0">
        <w:rPr>
          <w:rtl/>
        </w:rPr>
        <w:t xml:space="preserve"> </w:t>
      </w:r>
      <w:r w:rsidRPr="00C95F0D">
        <w:rPr>
          <w:rtl/>
        </w:rPr>
        <w:t>שעבודתם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תשולב גם בלימודים </w:t>
      </w:r>
      <w:r w:rsidR="006D6ED0">
        <w:rPr>
          <w:rtl/>
        </w:rPr>
        <w:t>–</w:t>
      </w:r>
      <w:r w:rsidRPr="00C95F0D">
        <w:rPr>
          <w:rtl/>
        </w:rPr>
        <w:t xml:space="preserve"> אני מקבל את ההצעה של חבר הכנסת קהלני וגם את ההערה</w:t>
      </w:r>
      <w:r w:rsidR="006D6ED0">
        <w:rPr>
          <w:rtl/>
        </w:rPr>
        <w:t xml:space="preserve"> </w:t>
      </w:r>
      <w:r w:rsidRPr="00C95F0D">
        <w:rPr>
          <w:rtl/>
        </w:rPr>
        <w:t xml:space="preserve">שלך </w:t>
      </w:r>
      <w:r w:rsidR="006D6ED0">
        <w:rPr>
          <w:rtl/>
        </w:rPr>
        <w:t>–</w:t>
      </w:r>
      <w:r w:rsidRPr="00C95F0D">
        <w:rPr>
          <w:rtl/>
        </w:rPr>
        <w:t xml:space="preserve"> זה מחייב את משרד החינוך, יחד עם משרד העבודה והרווחה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אליעזר זנדברג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להקים ועדה.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לא</w:t>
      </w:r>
      <w:r w:rsidR="006D6ED0">
        <w:rPr>
          <w:rtl/>
        </w:rPr>
        <w:t xml:space="preserve"> </w:t>
      </w:r>
      <w:r w:rsidRPr="00C95F0D">
        <w:rPr>
          <w:rtl/>
        </w:rPr>
        <w:t>ועדה.</w:t>
      </w:r>
      <w:r w:rsidR="006D6ED0">
        <w:rPr>
          <w:rtl/>
        </w:rPr>
        <w:t xml:space="preserve"> </w:t>
      </w:r>
      <w:r w:rsidRPr="00C95F0D">
        <w:rPr>
          <w:rtl/>
        </w:rPr>
        <w:t>צוות</w:t>
      </w:r>
      <w:r w:rsidR="006D6ED0">
        <w:rPr>
          <w:rtl/>
        </w:rPr>
        <w:t xml:space="preserve"> </w:t>
      </w:r>
      <w:r w:rsidRPr="00C95F0D">
        <w:rPr>
          <w:rtl/>
        </w:rPr>
        <w:t>משותף,</w:t>
      </w:r>
      <w:r w:rsidR="006D6ED0">
        <w:rPr>
          <w:rtl/>
        </w:rPr>
        <w:t xml:space="preserve"> </w:t>
      </w:r>
      <w:r w:rsidRPr="00C95F0D">
        <w:rPr>
          <w:rtl/>
        </w:rPr>
        <w:t>צוות</w:t>
      </w:r>
      <w:r w:rsidR="006D6ED0">
        <w:rPr>
          <w:rtl/>
        </w:rPr>
        <w:t xml:space="preserve"> </w:t>
      </w:r>
      <w:r w:rsidRPr="00C95F0D">
        <w:rPr>
          <w:rtl/>
        </w:rPr>
        <w:t>של שני המשרדים, שיוכל לגבש תוכנית פדגוגית</w:t>
      </w:r>
      <w:r w:rsidR="006D6ED0">
        <w:rPr>
          <w:rtl/>
        </w:rPr>
        <w:t xml:space="preserve"> </w:t>
      </w:r>
      <w:r w:rsidRPr="00C95F0D">
        <w:rPr>
          <w:rtl/>
        </w:rPr>
        <w:t>להשלמת החסר.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אליעזר זנדברג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למה לא יטפל בזה משרד החינוך? למה צריך עוד צוות?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אביגדור קהלני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צריך ליישם את החוק.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יש חלוקה שנקבעה על</w:t>
      </w:r>
      <w:r w:rsidR="006D6ED0">
        <w:rPr>
          <w:rtl/>
        </w:rPr>
        <w:t>-</w:t>
      </w:r>
      <w:r w:rsidRPr="00C95F0D">
        <w:rPr>
          <w:rtl/>
        </w:rPr>
        <w:t>פי חוק לפני שנים רבות, נדמה לי ב</w:t>
      </w:r>
      <w:r w:rsidR="006D6ED0">
        <w:rPr>
          <w:rtl/>
        </w:rPr>
        <w:t>-</w:t>
      </w:r>
      <w:r w:rsidRPr="00C95F0D">
        <w:rPr>
          <w:rtl/>
        </w:rPr>
        <w:t>1965.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אביגדור קהלני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יש חוק שמאחד את שני המשרדים.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מדבר</w:t>
      </w:r>
      <w:r w:rsidR="006D6ED0">
        <w:rPr>
          <w:rtl/>
        </w:rPr>
        <w:t xml:space="preserve"> </w:t>
      </w:r>
      <w:r w:rsidRPr="00C95F0D">
        <w:rPr>
          <w:rtl/>
        </w:rPr>
        <w:t>על החוק הבסיסי. אני מקבל את ההצעה שלך. אכנס את הצוות המשותף של</w:t>
      </w:r>
      <w:r w:rsidR="006D6ED0">
        <w:rPr>
          <w:rtl/>
        </w:rPr>
        <w:t xml:space="preserve"> </w:t>
      </w:r>
      <w:r w:rsidRPr="00C95F0D">
        <w:rPr>
          <w:rtl/>
        </w:rPr>
        <w:t>שני המשרדים עד שישחררו את ההקפאה של החוק הזה.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 לומר כמה דברים, שזו הזדמנות נכונה לומר אותם מעל הבמה. קודם כול,</w:t>
      </w:r>
      <w:r w:rsidR="006D6ED0">
        <w:rPr>
          <w:rtl/>
        </w:rPr>
        <w:t xml:space="preserve"> </w:t>
      </w:r>
      <w:r w:rsidRPr="00C95F0D">
        <w:rPr>
          <w:rtl/>
        </w:rPr>
        <w:t>חשוב</w:t>
      </w:r>
      <w:r w:rsidR="006D6ED0">
        <w:rPr>
          <w:rtl/>
        </w:rPr>
        <w:t xml:space="preserve"> </w:t>
      </w:r>
      <w:r w:rsidRPr="00C95F0D">
        <w:rPr>
          <w:rtl/>
        </w:rPr>
        <w:t>שהבית</w:t>
      </w:r>
      <w:r w:rsidR="006D6ED0">
        <w:rPr>
          <w:rtl/>
        </w:rPr>
        <w:t xml:space="preserve"> </w:t>
      </w:r>
      <w:r w:rsidRPr="00C95F0D">
        <w:rPr>
          <w:rtl/>
        </w:rPr>
        <w:t>הזה</w:t>
      </w:r>
      <w:r w:rsidR="006D6ED0">
        <w:rPr>
          <w:rtl/>
        </w:rPr>
        <w:t xml:space="preserve"> </w:t>
      </w:r>
      <w:r w:rsidRPr="00C95F0D">
        <w:rPr>
          <w:rtl/>
        </w:rPr>
        <w:t>ישמע</w:t>
      </w:r>
      <w:r w:rsidR="006D6ED0">
        <w:rPr>
          <w:rtl/>
        </w:rPr>
        <w:t xml:space="preserve"> </w:t>
      </w:r>
      <w:r w:rsidRPr="00C95F0D">
        <w:rPr>
          <w:rtl/>
        </w:rPr>
        <w:t>שאנחנו מתמודדים עם כל בעיית החינוך, אבל בעיקר עם בעיית</w:t>
      </w:r>
      <w:r w:rsidR="006D6ED0">
        <w:rPr>
          <w:rtl/>
        </w:rPr>
        <w:t xml:space="preserve"> </w:t>
      </w:r>
      <w:r w:rsidRPr="00C95F0D">
        <w:rPr>
          <w:rtl/>
        </w:rPr>
        <w:t>הנפלטים.</w:t>
      </w:r>
      <w:r w:rsidR="006D6ED0">
        <w:rPr>
          <w:rtl/>
        </w:rPr>
        <w:t xml:space="preserve"> </w:t>
      </w:r>
      <w:r w:rsidRPr="00C95F0D">
        <w:rPr>
          <w:rtl/>
        </w:rPr>
        <w:t>זו</w:t>
      </w:r>
      <w:r w:rsidR="006D6ED0">
        <w:rPr>
          <w:rtl/>
        </w:rPr>
        <w:t xml:space="preserve"> </w:t>
      </w:r>
      <w:r w:rsidRPr="00C95F0D">
        <w:rPr>
          <w:rtl/>
        </w:rPr>
        <w:t>הזדמנות להזכיר את הסכם המורים, כי ההסכם עם המורים הוא לא רק הסכם</w:t>
      </w:r>
      <w:r w:rsidR="006D6ED0">
        <w:rPr>
          <w:rtl/>
        </w:rPr>
        <w:t xml:space="preserve"> </w:t>
      </w:r>
      <w:r w:rsidRPr="00C95F0D">
        <w:rPr>
          <w:rtl/>
        </w:rPr>
        <w:t>עם איגוד מקצועי, אלא הוא מהפכה במערכת החינוך.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כאן</w:t>
      </w:r>
      <w:r w:rsidR="006D6ED0">
        <w:rPr>
          <w:rtl/>
        </w:rPr>
        <w:t xml:space="preserve"> </w:t>
      </w:r>
      <w:r w:rsidRPr="00C95F0D">
        <w:rPr>
          <w:rtl/>
        </w:rPr>
        <w:t>מגיעה מלה מיוחדת ותודה מיוחדת לשרת החינוך והתרבות שולמית אלוני, ואני</w:t>
      </w:r>
      <w:r w:rsidR="006D6ED0">
        <w:rPr>
          <w:rtl/>
        </w:rPr>
        <w:t xml:space="preserve"> </w:t>
      </w:r>
      <w:r w:rsidRPr="00C95F0D">
        <w:rPr>
          <w:rtl/>
        </w:rPr>
        <w:t>יכול</w:t>
      </w:r>
      <w:r w:rsidR="006D6ED0">
        <w:rPr>
          <w:rtl/>
        </w:rPr>
        <w:t xml:space="preserve"> </w:t>
      </w:r>
      <w:r w:rsidRPr="00C95F0D">
        <w:rPr>
          <w:rtl/>
        </w:rPr>
        <w:t>לומר מעל במה זו, שאני מכיר הרבה שרים שהיו בעבר, שכיהנו בתפקידם הרבה שנים</w:t>
      </w:r>
      <w:r w:rsidR="006D6ED0">
        <w:rPr>
          <w:rtl/>
        </w:rPr>
        <w:t xml:space="preserve"> </w:t>
      </w:r>
      <w:r w:rsidRPr="00C95F0D">
        <w:rPr>
          <w:rtl/>
        </w:rPr>
        <w:t>וזכרו</w:t>
      </w:r>
      <w:r w:rsidR="006D6ED0">
        <w:rPr>
          <w:rtl/>
        </w:rPr>
        <w:t xml:space="preserve"> </w:t>
      </w:r>
      <w:r w:rsidRPr="00C95F0D">
        <w:rPr>
          <w:rtl/>
        </w:rPr>
        <w:t>אותם רק עשרה חודשים.</w:t>
      </w:r>
      <w:r w:rsidR="006D6ED0">
        <w:rPr>
          <w:rtl/>
        </w:rPr>
        <w:t xml:space="preserve"> </w:t>
      </w:r>
      <w:r w:rsidRPr="00C95F0D">
        <w:rPr>
          <w:rtl/>
        </w:rPr>
        <w:t>שרת החינוך ממלאה את תפקידה עשרה חודשים, ואני בטוח</w:t>
      </w:r>
      <w:r w:rsidR="006D6ED0">
        <w:rPr>
          <w:rtl/>
        </w:rPr>
        <w:t xml:space="preserve"> </w:t>
      </w:r>
      <w:r w:rsidRPr="00C95F0D">
        <w:rPr>
          <w:rtl/>
        </w:rPr>
        <w:t>שמערכת</w:t>
      </w:r>
      <w:r w:rsidR="006D6ED0">
        <w:rPr>
          <w:rtl/>
        </w:rPr>
        <w:t xml:space="preserve"> </w:t>
      </w:r>
      <w:r w:rsidRPr="00C95F0D">
        <w:rPr>
          <w:rtl/>
        </w:rPr>
        <w:t>החינוך</w:t>
      </w:r>
      <w:r w:rsidR="006D6ED0">
        <w:rPr>
          <w:rtl/>
        </w:rPr>
        <w:t xml:space="preserve"> </w:t>
      </w:r>
      <w:r w:rsidRPr="00C95F0D">
        <w:rPr>
          <w:rtl/>
        </w:rPr>
        <w:t>במדינת ישראל והציבור במדינת ישראל יזכרו אותה הרבה שנים בגלל מה</w:t>
      </w:r>
      <w:r w:rsidR="006D6ED0">
        <w:rPr>
          <w:rtl/>
        </w:rPr>
        <w:t xml:space="preserve"> </w:t>
      </w:r>
      <w:r w:rsidRPr="00C95F0D">
        <w:rPr>
          <w:rtl/>
        </w:rPr>
        <w:t>שנעשה באותם עשרה חודשים.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טלב אלסאנע (מד"ע):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יזכרו אותה כאחת שעשתה מהפכה בחינוך.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הדברים החיוביים יזכרו כמה חודשים, את הדברים השליליים יזכרו לאורך ימים</w:t>
      </w:r>
      <w:r w:rsidR="006D6ED0">
        <w:rPr>
          <w:rtl/>
        </w:rPr>
        <w:t xml:space="preserve"> </w:t>
      </w:r>
      <w:r w:rsidRPr="00C95F0D">
        <w:rPr>
          <w:rtl/>
        </w:rPr>
        <w:t>ושנים.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זה אפילו לא שווה תשובה.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אשר להסכם עם המורים, נוסף על תוספת של </w:t>
      </w:r>
      <w:r w:rsidR="006D6ED0" w:rsidRPr="00C95F0D">
        <w:rPr>
          <w:rtl/>
        </w:rPr>
        <w:t>25</w:t>
      </w:r>
      <w:r w:rsidR="006D6ED0">
        <w:rPr>
          <w:rtl/>
        </w:rPr>
        <w:t>%</w:t>
      </w:r>
      <w:r w:rsidRPr="00C95F0D">
        <w:rPr>
          <w:rtl/>
        </w:rPr>
        <w:t xml:space="preserve"> בשכר, יש גם מנגנון שמונע שחיקה,</w:t>
      </w:r>
      <w:r w:rsidR="006D6ED0">
        <w:rPr>
          <w:rtl/>
        </w:rPr>
        <w:t xml:space="preserve"> </w:t>
      </w:r>
      <w:r w:rsidRPr="00C95F0D">
        <w:rPr>
          <w:rtl/>
        </w:rPr>
        <w:t>בשונה</w:t>
      </w:r>
      <w:r w:rsidR="006D6ED0">
        <w:rPr>
          <w:rtl/>
        </w:rPr>
        <w:t xml:space="preserve"> </w:t>
      </w:r>
      <w:r w:rsidRPr="00C95F0D">
        <w:rPr>
          <w:rtl/>
        </w:rPr>
        <w:t>ממה</w:t>
      </w:r>
      <w:r w:rsidR="006D6ED0">
        <w:rPr>
          <w:rtl/>
        </w:rPr>
        <w:t xml:space="preserve"> </w:t>
      </w:r>
      <w:r w:rsidRPr="00C95F0D">
        <w:rPr>
          <w:rtl/>
        </w:rPr>
        <w:t>שהיה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ועדת</w:t>
      </w:r>
      <w:r w:rsidR="006D6ED0">
        <w:rPr>
          <w:rtl/>
        </w:rPr>
        <w:t>-</w:t>
      </w:r>
      <w:r w:rsidRPr="00C95F0D">
        <w:rPr>
          <w:rtl/>
        </w:rPr>
        <w:t>עציוני,</w:t>
      </w:r>
      <w:r w:rsidR="006D6ED0">
        <w:rPr>
          <w:rtl/>
        </w:rPr>
        <w:t xml:space="preserve"> </w:t>
      </w:r>
      <w:r w:rsidRPr="00C95F0D">
        <w:rPr>
          <w:rtl/>
        </w:rPr>
        <w:t>שאז</w:t>
      </w:r>
      <w:r w:rsidR="006D6ED0">
        <w:rPr>
          <w:rtl/>
        </w:rPr>
        <w:t xml:space="preserve"> </w:t>
      </w:r>
      <w:r w:rsidRPr="00C95F0D">
        <w:rPr>
          <w:rtl/>
        </w:rPr>
        <w:t>קיבלו תוספת גדולה אבל היא נשחקה כעבור</w:t>
      </w:r>
      <w:r w:rsidR="006D6ED0">
        <w:rPr>
          <w:rtl/>
        </w:rPr>
        <w:t xml:space="preserve"> </w:t>
      </w:r>
      <w:r w:rsidRPr="00C95F0D">
        <w:rPr>
          <w:rtl/>
        </w:rPr>
        <w:t>חודשיים</w:t>
      </w:r>
      <w:r w:rsidR="006D6ED0">
        <w:rPr>
          <w:rtl/>
        </w:rPr>
        <w:t xml:space="preserve"> </w:t>
      </w:r>
      <w:r w:rsidRPr="00C95F0D">
        <w:rPr>
          <w:rtl/>
        </w:rPr>
        <w:t>והיתה</w:t>
      </w:r>
      <w:r w:rsidR="006D6ED0">
        <w:rPr>
          <w:rtl/>
        </w:rPr>
        <w:t xml:space="preserve"> </w:t>
      </w:r>
      <w:r w:rsidRPr="00C95F0D">
        <w:rPr>
          <w:rtl/>
        </w:rPr>
        <w:t>כלא</w:t>
      </w:r>
      <w:r w:rsidR="006D6ED0">
        <w:rPr>
          <w:rtl/>
        </w:rPr>
        <w:t xml:space="preserve"> </w:t>
      </w:r>
      <w:r w:rsidRPr="00C95F0D">
        <w:rPr>
          <w:rtl/>
        </w:rPr>
        <w:t>היתה.</w:t>
      </w:r>
      <w:r w:rsidR="006D6ED0">
        <w:rPr>
          <w:rtl/>
        </w:rPr>
        <w:t xml:space="preserve"> </w:t>
      </w:r>
      <w:r w:rsidRPr="00C95F0D">
        <w:rPr>
          <w:rtl/>
        </w:rPr>
        <w:t>היום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התוספת היא של </w:t>
      </w:r>
      <w:r w:rsidR="006D6ED0" w:rsidRPr="00C95F0D">
        <w:rPr>
          <w:rtl/>
        </w:rPr>
        <w:t>25</w:t>
      </w:r>
      <w:r w:rsidR="006D6ED0">
        <w:rPr>
          <w:rtl/>
        </w:rPr>
        <w:t>%</w:t>
      </w:r>
      <w:r w:rsidRPr="00C95F0D">
        <w:rPr>
          <w:rtl/>
        </w:rPr>
        <w:t>, וצמוד לה מנגנון שמונע את</w:t>
      </w:r>
      <w:r w:rsidR="006D6ED0">
        <w:rPr>
          <w:rtl/>
        </w:rPr>
        <w:t xml:space="preserve"> </w:t>
      </w:r>
      <w:r w:rsidRPr="00C95F0D">
        <w:rPr>
          <w:rtl/>
        </w:rPr>
        <w:t>השחיקה.</w:t>
      </w:r>
      <w:r w:rsidR="006D6ED0">
        <w:rPr>
          <w:rtl/>
        </w:rPr>
        <w:t xml:space="preserve"> </w:t>
      </w:r>
      <w:r w:rsidRPr="00C95F0D">
        <w:rPr>
          <w:rtl/>
        </w:rPr>
        <w:t>נוסף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כך</w:t>
      </w:r>
      <w:r w:rsidR="006D6ED0">
        <w:rPr>
          <w:rtl/>
        </w:rPr>
        <w:t xml:space="preserve"> </w:t>
      </w:r>
      <w:r w:rsidRPr="00C95F0D">
        <w:rPr>
          <w:rtl/>
        </w:rPr>
        <w:t>הוסכם</w:t>
      </w:r>
      <w:r w:rsidR="006D6ED0">
        <w:rPr>
          <w:rtl/>
        </w:rPr>
        <w:t xml:space="preserve"> </w:t>
      </w:r>
      <w:r w:rsidRPr="00C95F0D">
        <w:rPr>
          <w:rtl/>
        </w:rPr>
        <w:t>על מענק חד</w:t>
      </w:r>
      <w:r w:rsidR="006D6ED0">
        <w:rPr>
          <w:rtl/>
        </w:rPr>
        <w:t>-</w:t>
      </w:r>
      <w:r w:rsidRPr="00C95F0D">
        <w:rPr>
          <w:rtl/>
        </w:rPr>
        <w:t xml:space="preserve">פעמי למורים, בגובה של </w:t>
      </w:r>
      <w:r w:rsidR="006D6ED0" w:rsidRPr="00C95F0D">
        <w:rPr>
          <w:rtl/>
        </w:rPr>
        <w:t>20</w:t>
      </w:r>
      <w:r w:rsidR="006D6ED0">
        <w:rPr>
          <w:rtl/>
        </w:rPr>
        <w:t>%</w:t>
      </w:r>
      <w:r w:rsidRPr="00C95F0D">
        <w:rPr>
          <w:rtl/>
        </w:rPr>
        <w:t xml:space="preserve"> מהשכר, כבר</w:t>
      </w:r>
      <w:r w:rsidR="006D6ED0">
        <w:rPr>
          <w:rtl/>
        </w:rPr>
        <w:t xml:space="preserve"> </w:t>
      </w:r>
      <w:r w:rsidRPr="00C95F0D">
        <w:rPr>
          <w:rtl/>
        </w:rPr>
        <w:t>ממשכורת מאי, שמשולמת ב</w:t>
      </w:r>
      <w:r w:rsidR="006D6ED0">
        <w:rPr>
          <w:rtl/>
        </w:rPr>
        <w:t>-</w:t>
      </w:r>
      <w:r w:rsidRPr="00C95F0D">
        <w:rPr>
          <w:rtl/>
        </w:rPr>
        <w:t>1 ביוני.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כל</w:t>
      </w:r>
      <w:r w:rsidR="006D6ED0">
        <w:rPr>
          <w:rtl/>
        </w:rPr>
        <w:t xml:space="preserve"> </w:t>
      </w:r>
      <w:r w:rsidRPr="00C95F0D">
        <w:rPr>
          <w:rtl/>
        </w:rPr>
        <w:t>מורה</w:t>
      </w:r>
      <w:r w:rsidR="006D6ED0">
        <w:rPr>
          <w:rtl/>
        </w:rPr>
        <w:t xml:space="preserve"> </w:t>
      </w:r>
      <w:r w:rsidRPr="00C95F0D">
        <w:rPr>
          <w:rtl/>
        </w:rPr>
        <w:t>התחייב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שלוש שעות השתלמות בשבוע. ההשתלמות תמומן על</w:t>
      </w:r>
      <w:r w:rsidR="006D6ED0">
        <w:rPr>
          <w:rtl/>
        </w:rPr>
        <w:t>-</w:t>
      </w:r>
      <w:r w:rsidRPr="00C95F0D">
        <w:rPr>
          <w:rtl/>
        </w:rPr>
        <w:t>ידי משרד</w:t>
      </w:r>
      <w:r w:rsidR="006D6ED0">
        <w:rPr>
          <w:rtl/>
        </w:rPr>
        <w:t xml:space="preserve"> </w:t>
      </w:r>
      <w:r w:rsidRPr="00C95F0D">
        <w:rPr>
          <w:rtl/>
        </w:rPr>
        <w:t>החינוך</w:t>
      </w:r>
      <w:r w:rsidR="006D6ED0">
        <w:rPr>
          <w:rtl/>
        </w:rPr>
        <w:t xml:space="preserve"> </w:t>
      </w:r>
      <w:r w:rsidRPr="00C95F0D">
        <w:rPr>
          <w:rtl/>
        </w:rPr>
        <w:t>והתרבות.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אומר</w:t>
      </w:r>
      <w:r w:rsidR="006D6ED0">
        <w:rPr>
          <w:rtl/>
        </w:rPr>
        <w:t xml:space="preserve"> </w:t>
      </w:r>
      <w:r w:rsidRPr="00C95F0D">
        <w:rPr>
          <w:rtl/>
        </w:rPr>
        <w:t>לכם</w:t>
      </w:r>
      <w:r w:rsidR="006D6ED0">
        <w:rPr>
          <w:rtl/>
        </w:rPr>
        <w:t xml:space="preserve"> </w:t>
      </w:r>
      <w:r w:rsidRPr="00C95F0D">
        <w:rPr>
          <w:rtl/>
        </w:rPr>
        <w:t>מעל הבמה הזאת, שאין מערכת בעולם, ואין ממשלה</w:t>
      </w:r>
      <w:r w:rsidR="006D6ED0">
        <w:rPr>
          <w:rtl/>
        </w:rPr>
        <w:t xml:space="preserve"> </w:t>
      </w:r>
      <w:r w:rsidRPr="00C95F0D">
        <w:rPr>
          <w:rtl/>
        </w:rPr>
        <w:t>בעולם שמממנת שלוש שעות של השתלמות למורה.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מה זה קשור לעניין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אני אסביר לך במה זה קשור. ההשתלמות תקנה גמול נוסף למורים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ניתנו הקלות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אני מבין שקשה לך לשמוע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יהלום, אני מבקשת.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מבין</w:t>
      </w:r>
      <w:r w:rsidR="006D6ED0">
        <w:rPr>
          <w:rtl/>
        </w:rPr>
        <w:t xml:space="preserve"> </w:t>
      </w:r>
      <w:r w:rsidRPr="00C95F0D">
        <w:rPr>
          <w:rtl/>
        </w:rPr>
        <w:t>שקשה</w:t>
      </w:r>
      <w:r w:rsidR="006D6ED0">
        <w:rPr>
          <w:rtl/>
        </w:rPr>
        <w:t xml:space="preserve"> </w:t>
      </w:r>
      <w:r w:rsidRPr="00C95F0D">
        <w:rPr>
          <w:rtl/>
        </w:rPr>
        <w:t>לך לשמוע שיש שרת חינוך ותרבות שעשתה מהפכה בחינוך. קשה לך</w:t>
      </w:r>
      <w:r w:rsidR="006D6ED0">
        <w:rPr>
          <w:rtl/>
        </w:rPr>
        <w:t xml:space="preserve"> </w:t>
      </w:r>
      <w:r w:rsidRPr="00C95F0D">
        <w:rPr>
          <w:rtl/>
        </w:rPr>
        <w:t>לשמוע.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ניתנו הקלות בשעות הוראה פרונטליות למורים המעוניינים להמשיך להשתלם וללמוד.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עבודתו</w:t>
      </w:r>
      <w:r w:rsidR="006D6ED0">
        <w:rPr>
          <w:rtl/>
        </w:rPr>
        <w:t xml:space="preserve"> </w:t>
      </w:r>
      <w:r w:rsidRPr="00C95F0D">
        <w:rPr>
          <w:rtl/>
        </w:rPr>
        <w:t>של המורה נוספו יומיים בשנה. זה איננו הסכם שכר נוסף עם המורים כי אם</w:t>
      </w:r>
      <w:r w:rsidR="006D6ED0">
        <w:rPr>
          <w:rtl/>
        </w:rPr>
        <w:t xml:space="preserve"> </w:t>
      </w:r>
      <w:r w:rsidRPr="00C95F0D">
        <w:rPr>
          <w:rtl/>
        </w:rPr>
        <w:t>הסכם עבודה חדש, שמטרתו להעלות את שכרו של המורה, את השכלתו, ועל</w:t>
      </w:r>
      <w:r w:rsidR="006D6ED0">
        <w:rPr>
          <w:rtl/>
        </w:rPr>
        <w:t>-</w:t>
      </w:r>
      <w:r w:rsidRPr="00C95F0D">
        <w:rPr>
          <w:rtl/>
        </w:rPr>
        <w:t>ידי כך את מעמדו</w:t>
      </w:r>
      <w:r w:rsidR="006D6ED0">
        <w:rPr>
          <w:rtl/>
        </w:rPr>
        <w:t xml:space="preserve"> </w:t>
      </w:r>
      <w:r w:rsidRPr="00C95F0D">
        <w:rPr>
          <w:rtl/>
        </w:rPr>
        <w:t>הציבורי.</w:t>
      </w:r>
      <w:r w:rsidR="006D6ED0">
        <w:rPr>
          <w:rtl/>
        </w:rPr>
        <w:t xml:space="preserve"> </w:t>
      </w:r>
      <w:r w:rsidRPr="00C95F0D">
        <w:rPr>
          <w:rtl/>
        </w:rPr>
        <w:t>נוסיף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כך</w:t>
      </w:r>
      <w:r w:rsidR="006D6ED0">
        <w:rPr>
          <w:rtl/>
        </w:rPr>
        <w:t xml:space="preserve"> </w:t>
      </w:r>
      <w:r w:rsidRPr="00C95F0D">
        <w:rPr>
          <w:rtl/>
        </w:rPr>
        <w:t>את החלטת הממשלה, על</w:t>
      </w:r>
      <w:r w:rsidR="006D6ED0">
        <w:rPr>
          <w:rtl/>
        </w:rPr>
        <w:t>-</w:t>
      </w:r>
      <w:r w:rsidRPr="00C95F0D">
        <w:rPr>
          <w:rtl/>
        </w:rPr>
        <w:t xml:space="preserve">פי בקשתה של שרת החינוך והתרבות </w:t>
      </w:r>
      <w:r w:rsidR="006D6ED0">
        <w:rPr>
          <w:rtl/>
        </w:rPr>
        <w:t xml:space="preserve">– </w:t>
      </w:r>
      <w:r w:rsidRPr="00C95F0D">
        <w:rPr>
          <w:rtl/>
        </w:rPr>
        <w:t>תוספת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225,000</w:t>
      </w:r>
      <w:r w:rsidR="006D6ED0">
        <w:rPr>
          <w:rtl/>
        </w:rPr>
        <w:t xml:space="preserve"> </w:t>
      </w:r>
      <w:r w:rsidRPr="00C95F0D">
        <w:rPr>
          <w:rtl/>
        </w:rPr>
        <w:t>שעות למערכת החינוך, לאחר ש</w:t>
      </w:r>
      <w:r w:rsidR="006D6ED0">
        <w:rPr>
          <w:rtl/>
        </w:rPr>
        <w:t>-</w:t>
      </w:r>
      <w:r w:rsidRPr="00C95F0D">
        <w:rPr>
          <w:rtl/>
        </w:rPr>
        <w:t>15 שנים היתה שחיקה של מאות אלפי</w:t>
      </w:r>
      <w:r w:rsidR="006D6ED0">
        <w:rPr>
          <w:rtl/>
        </w:rPr>
        <w:t xml:space="preserve"> </w:t>
      </w:r>
      <w:r w:rsidRPr="00C95F0D">
        <w:rPr>
          <w:rtl/>
        </w:rPr>
        <w:t>שעות במערכת החינוך.</w:t>
      </w:r>
      <w:r w:rsidR="006D6ED0">
        <w:rPr>
          <w:rtl/>
        </w:rPr>
        <w:t xml:space="preserve"> </w:t>
      </w:r>
      <w:r w:rsidRPr="00C95F0D">
        <w:rPr>
          <w:rtl/>
        </w:rPr>
        <w:t>החלפת 400 כיתות דליקות; המעבר ליום לימודים ארוך בתוך שלוש</w:t>
      </w:r>
      <w:r w:rsidR="006D6ED0">
        <w:rPr>
          <w:rtl/>
        </w:rPr>
        <w:t xml:space="preserve"> </w:t>
      </w:r>
      <w:r w:rsidRPr="00C95F0D">
        <w:rPr>
          <w:rtl/>
        </w:rPr>
        <w:t>שנים;</w:t>
      </w:r>
      <w:r w:rsidR="006D6ED0">
        <w:rPr>
          <w:rtl/>
        </w:rPr>
        <w:t xml:space="preserve"> </w:t>
      </w:r>
      <w:r w:rsidRPr="00C95F0D">
        <w:rPr>
          <w:rtl/>
        </w:rPr>
        <w:t>וזה</w:t>
      </w:r>
      <w:r w:rsidR="006D6ED0">
        <w:rPr>
          <w:rtl/>
        </w:rPr>
        <w:t xml:space="preserve"> </w:t>
      </w:r>
      <w:r w:rsidRPr="00C95F0D">
        <w:rPr>
          <w:rtl/>
        </w:rPr>
        <w:t>נוסף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100,000</w:t>
      </w:r>
      <w:r w:rsidR="006D6ED0">
        <w:rPr>
          <w:rtl/>
        </w:rPr>
        <w:t xml:space="preserve"> </w:t>
      </w:r>
      <w:r w:rsidRPr="00C95F0D">
        <w:rPr>
          <w:rtl/>
        </w:rPr>
        <w:t>שעות</w:t>
      </w:r>
      <w:r w:rsidR="006D6ED0">
        <w:rPr>
          <w:rtl/>
        </w:rPr>
        <w:t xml:space="preserve"> </w:t>
      </w:r>
      <w:r w:rsidRPr="00C95F0D">
        <w:rPr>
          <w:rtl/>
        </w:rPr>
        <w:t>שניתנו</w:t>
      </w:r>
      <w:r w:rsidR="006D6ED0">
        <w:rPr>
          <w:rtl/>
        </w:rPr>
        <w:t xml:space="preserve"> </w:t>
      </w:r>
      <w:r w:rsidRPr="00C95F0D">
        <w:rPr>
          <w:rtl/>
        </w:rPr>
        <w:t>עם כניסתה לתפקיד, שעות לעולים כפי</w:t>
      </w:r>
      <w:r w:rsidR="006D6ED0">
        <w:rPr>
          <w:rtl/>
        </w:rPr>
        <w:t xml:space="preserve"> </w:t>
      </w:r>
      <w:r w:rsidRPr="00C95F0D">
        <w:rPr>
          <w:rtl/>
        </w:rPr>
        <w:t>שהזכרתי</w:t>
      </w:r>
      <w:r w:rsidR="006D6ED0">
        <w:rPr>
          <w:rtl/>
        </w:rPr>
        <w:t xml:space="preserve"> </w:t>
      </w:r>
      <w:r w:rsidRPr="00C95F0D">
        <w:rPr>
          <w:rtl/>
        </w:rPr>
        <w:t>קודם</w:t>
      </w:r>
      <w:r w:rsidR="006D6ED0">
        <w:rPr>
          <w:rtl/>
        </w:rPr>
        <w:t xml:space="preserve"> </w:t>
      </w:r>
      <w:r w:rsidRPr="00C95F0D">
        <w:rPr>
          <w:rtl/>
        </w:rPr>
        <w:t>לכן,</w:t>
      </w:r>
      <w:r w:rsidR="006D6ED0">
        <w:rPr>
          <w:rtl/>
        </w:rPr>
        <w:t xml:space="preserve"> </w:t>
      </w:r>
      <w:r w:rsidRPr="00C95F0D">
        <w:rPr>
          <w:rtl/>
        </w:rPr>
        <w:t>שעות</w:t>
      </w:r>
      <w:r w:rsidR="006D6ED0">
        <w:rPr>
          <w:rtl/>
        </w:rPr>
        <w:t xml:space="preserve"> </w:t>
      </w:r>
      <w:r w:rsidRPr="00C95F0D">
        <w:rPr>
          <w:rtl/>
        </w:rPr>
        <w:t>לכיתות</w:t>
      </w:r>
      <w:r w:rsidR="006D6ED0">
        <w:rPr>
          <w:rtl/>
        </w:rPr>
        <w:t xml:space="preserve"> </w:t>
      </w:r>
      <w:r w:rsidRPr="00C95F0D">
        <w:rPr>
          <w:rtl/>
        </w:rPr>
        <w:t>א'</w:t>
      </w:r>
      <w:r w:rsidR="006D6ED0">
        <w:rPr>
          <w:rtl/>
        </w:rPr>
        <w:t>-</w:t>
      </w:r>
      <w:r w:rsidRPr="00C95F0D">
        <w:rPr>
          <w:rtl/>
        </w:rPr>
        <w:t>ב',</w:t>
      </w:r>
      <w:r w:rsidR="006D6ED0">
        <w:rPr>
          <w:rtl/>
        </w:rPr>
        <w:t xml:space="preserve"> </w:t>
      </w:r>
      <w:r w:rsidRPr="00C95F0D">
        <w:rPr>
          <w:rtl/>
        </w:rPr>
        <w:t>שילמדו לא עד השעה 12:00 אלא עד השעה</w:t>
      </w:r>
      <w:r w:rsidR="006D6ED0">
        <w:rPr>
          <w:rtl/>
        </w:rPr>
        <w:t xml:space="preserve"> </w:t>
      </w:r>
      <w:r w:rsidRPr="00C95F0D">
        <w:rPr>
          <w:rtl/>
        </w:rPr>
        <w:t>13:00; יישום תוכנית</w:t>
      </w:r>
      <w:r w:rsidR="006D6ED0">
        <w:rPr>
          <w:rtl/>
        </w:rPr>
        <w:t>-</w:t>
      </w:r>
      <w:r w:rsidRPr="00C95F0D">
        <w:rPr>
          <w:rtl/>
        </w:rPr>
        <w:t xml:space="preserve">הררי למדע וטכנולוגיה; התייחסות כבר לשנת 2000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 סגן השר, אם היא כל כך טובה, מדוע מסלקים אותה מהמשרד?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משום שיש חברי כנסת, כדוגמת חבר הכנסת יהלום, שאומרים דברים, ומוציאים דברים</w:t>
      </w:r>
      <w:r w:rsidR="006D6ED0">
        <w:rPr>
          <w:rtl/>
        </w:rPr>
        <w:t xml:space="preserve"> </w:t>
      </w:r>
      <w:r w:rsidRPr="00C95F0D">
        <w:rPr>
          <w:rtl/>
        </w:rPr>
        <w:t>מהקשרם, ויוצרים כותרת על דבר שכל חבר כנסת היה אומר וזה לא היה מקבל אפילו ביטוי</w:t>
      </w:r>
      <w:r w:rsidR="006D6ED0">
        <w:rPr>
          <w:rtl/>
        </w:rPr>
        <w:t xml:space="preserve"> </w:t>
      </w:r>
      <w:r w:rsidRPr="00C95F0D">
        <w:rPr>
          <w:rtl/>
        </w:rPr>
        <w:t xml:space="preserve">בעמוד שישי באיזה עיתון שכונתי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עובדה שראש הממשלה מסלק אותה, סימן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איש לא מסלק. שרת החינוך והתרבות, מאחר שהיא רואה לנגד עיניה את קידום תהליך</w:t>
      </w:r>
      <w:r w:rsidR="006D6ED0">
        <w:rPr>
          <w:rtl/>
        </w:rPr>
        <w:t xml:space="preserve"> </w:t>
      </w:r>
      <w:r w:rsidRPr="00C95F0D">
        <w:rPr>
          <w:rtl/>
        </w:rPr>
        <w:t>השלום, היא שותפה לאחריות ולדברים הנעשים על</w:t>
      </w:r>
      <w:r w:rsidR="006D6ED0">
        <w:rPr>
          <w:rtl/>
        </w:rPr>
        <w:t>-</w:t>
      </w:r>
      <w:r w:rsidRPr="00C95F0D">
        <w:rPr>
          <w:rtl/>
        </w:rPr>
        <w:t>ידי ממשלת ישראל.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אליעזר זנדברג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אתה מדבר מטעם המשרד או מטעם השרה?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 רוצה לומר לסיום דברי, שכל הדברים שהזכרתי פה, בעקבות המהפכה בחינוך, הם</w:t>
      </w:r>
      <w:r w:rsidR="006D6ED0">
        <w:rPr>
          <w:rtl/>
        </w:rPr>
        <w:t xml:space="preserve"> </w:t>
      </w:r>
      <w:r w:rsidRPr="00C95F0D">
        <w:rPr>
          <w:rtl/>
        </w:rPr>
        <w:t>חלק</w:t>
      </w:r>
      <w:r w:rsidR="006D6ED0">
        <w:rPr>
          <w:rtl/>
        </w:rPr>
        <w:t xml:space="preserve"> </w:t>
      </w:r>
      <w:r w:rsidRPr="00C95F0D">
        <w:rPr>
          <w:rtl/>
        </w:rPr>
        <w:t>מהדברים</w:t>
      </w:r>
      <w:r w:rsidR="006D6ED0">
        <w:rPr>
          <w:rtl/>
        </w:rPr>
        <w:t xml:space="preserve"> </w:t>
      </w:r>
      <w:r w:rsidRPr="00C95F0D">
        <w:rPr>
          <w:rtl/>
        </w:rPr>
        <w:t>שיביאו</w:t>
      </w:r>
      <w:r w:rsidR="006D6ED0">
        <w:rPr>
          <w:rtl/>
        </w:rPr>
        <w:t xml:space="preserve"> </w:t>
      </w:r>
      <w:r w:rsidRPr="00C95F0D">
        <w:rPr>
          <w:rtl/>
        </w:rPr>
        <w:t>לצמצום</w:t>
      </w:r>
      <w:r w:rsidR="006D6ED0">
        <w:rPr>
          <w:rtl/>
        </w:rPr>
        <w:t xml:space="preserve"> </w:t>
      </w:r>
      <w:r w:rsidRPr="00C95F0D">
        <w:rPr>
          <w:rtl/>
        </w:rPr>
        <w:t>אותן</w:t>
      </w:r>
      <w:r w:rsidR="006D6ED0">
        <w:rPr>
          <w:rtl/>
        </w:rPr>
        <w:t xml:space="preserve"> </w:t>
      </w:r>
      <w:r w:rsidRPr="00C95F0D">
        <w:rPr>
          <w:rtl/>
        </w:rPr>
        <w:t>נקודות</w:t>
      </w:r>
      <w:r w:rsidR="006D6ED0">
        <w:rPr>
          <w:rtl/>
        </w:rPr>
        <w:t xml:space="preserve"> </w:t>
      </w:r>
      <w:r w:rsidRPr="00C95F0D">
        <w:rPr>
          <w:rtl/>
        </w:rPr>
        <w:t>שהעלו</w:t>
      </w:r>
      <w:r w:rsidR="006D6ED0">
        <w:rPr>
          <w:rtl/>
        </w:rPr>
        <w:t xml:space="preserve"> </w:t>
      </w:r>
      <w:r w:rsidRPr="00C95F0D">
        <w:rPr>
          <w:rtl/>
        </w:rPr>
        <w:t>חבר הכנסת זנדברג וחבר הכנסת</w:t>
      </w:r>
      <w:r w:rsidR="006D6ED0">
        <w:rPr>
          <w:rtl/>
        </w:rPr>
        <w:t xml:space="preserve"> </w:t>
      </w:r>
      <w:r w:rsidRPr="00C95F0D">
        <w:rPr>
          <w:rtl/>
        </w:rPr>
        <w:t>אביגדור</w:t>
      </w:r>
      <w:r w:rsidR="006D6ED0">
        <w:rPr>
          <w:rtl/>
        </w:rPr>
        <w:t xml:space="preserve"> </w:t>
      </w:r>
      <w:r w:rsidRPr="00C95F0D">
        <w:rPr>
          <w:rtl/>
        </w:rPr>
        <w:t>קהלני,</w:t>
      </w:r>
      <w:r w:rsidR="006D6ED0">
        <w:rPr>
          <w:rtl/>
        </w:rPr>
        <w:t xml:space="preserve"> </w:t>
      </w:r>
      <w:r w:rsidRPr="00C95F0D">
        <w:rPr>
          <w:rtl/>
        </w:rPr>
        <w:t>ואני</w:t>
      </w:r>
      <w:r w:rsidR="006D6ED0">
        <w:rPr>
          <w:rtl/>
        </w:rPr>
        <w:t xml:space="preserve"> </w:t>
      </w:r>
      <w:r w:rsidRPr="00C95F0D">
        <w:rPr>
          <w:rtl/>
        </w:rPr>
        <w:t>בטוח שבעוד שנתיים ובעוד שלוש שנים נראה את מערכת החינוך,</w:t>
      </w:r>
      <w:r w:rsidR="006D6ED0">
        <w:rPr>
          <w:rtl/>
        </w:rPr>
        <w:t xml:space="preserve"> </w:t>
      </w:r>
      <w:r w:rsidRPr="00C95F0D">
        <w:rPr>
          <w:rtl/>
        </w:rPr>
        <w:t>בעקבות</w:t>
      </w:r>
      <w:r w:rsidR="006D6ED0">
        <w:rPr>
          <w:rtl/>
        </w:rPr>
        <w:t xml:space="preserve"> </w:t>
      </w:r>
      <w:r w:rsidRPr="00C95F0D">
        <w:rPr>
          <w:rtl/>
        </w:rPr>
        <w:t>התוכנית</w:t>
      </w:r>
      <w:r w:rsidR="006D6ED0">
        <w:rPr>
          <w:rtl/>
        </w:rPr>
        <w:t xml:space="preserve"> </w:t>
      </w:r>
      <w:r w:rsidRPr="00C95F0D">
        <w:rPr>
          <w:rtl/>
        </w:rPr>
        <w:t>שמומשה בימים אלה</w:t>
      </w:r>
      <w:r w:rsidR="006D6ED0">
        <w:rPr>
          <w:rtl/>
        </w:rPr>
        <w:t xml:space="preserve"> </w:t>
      </w:r>
      <w:r w:rsidRPr="00C95F0D">
        <w:rPr>
          <w:rtl/>
        </w:rPr>
        <w:t>והביצוע שהחל עם כניסתה לתפקיד של שרת החינוך</w:t>
      </w:r>
      <w:r w:rsidR="006D6ED0">
        <w:rPr>
          <w:rtl/>
        </w:rPr>
        <w:t xml:space="preserve"> </w:t>
      </w:r>
      <w:r w:rsidRPr="00C95F0D">
        <w:rPr>
          <w:rtl/>
        </w:rPr>
        <w:t>והתרבות,</w:t>
      </w:r>
      <w:r w:rsidR="006D6ED0">
        <w:rPr>
          <w:rtl/>
        </w:rPr>
        <w:t xml:space="preserve"> </w:t>
      </w:r>
      <w:r w:rsidRPr="00C95F0D">
        <w:rPr>
          <w:rtl/>
        </w:rPr>
        <w:t>נראה</w:t>
      </w:r>
      <w:r w:rsidR="006D6ED0">
        <w:rPr>
          <w:rtl/>
        </w:rPr>
        <w:t xml:space="preserve"> </w:t>
      </w:r>
      <w:r w:rsidRPr="00C95F0D">
        <w:rPr>
          <w:rtl/>
        </w:rPr>
        <w:t>שהמהפכה</w:t>
      </w:r>
      <w:r w:rsidR="006D6ED0">
        <w:rPr>
          <w:rtl/>
        </w:rPr>
        <w:t xml:space="preserve"> </w:t>
      </w:r>
      <w:r w:rsidRPr="00C95F0D">
        <w:rPr>
          <w:rtl/>
        </w:rPr>
        <w:t>בחינוך היא מהפכה שהממשלה האמינה בה עם הקמתה, היא אמרה</w:t>
      </w:r>
      <w:r w:rsidR="006D6ED0">
        <w:rPr>
          <w:rtl/>
        </w:rPr>
        <w:t xml:space="preserve"> </w:t>
      </w:r>
      <w:r w:rsidRPr="00C95F0D">
        <w:rPr>
          <w:rtl/>
        </w:rPr>
        <w:t>שהיא חלק</w:t>
      </w:r>
      <w:r w:rsidR="006D6ED0">
        <w:rPr>
          <w:rtl/>
        </w:rPr>
        <w:t xml:space="preserve"> </w:t>
      </w:r>
      <w:r w:rsidRPr="00C95F0D">
        <w:rPr>
          <w:rtl/>
        </w:rPr>
        <w:t>מסדר העדיפויות הלאומי שלה, היא חלק מהשינוי, ואנחנו יכולים לבוא ולומר</w:t>
      </w:r>
      <w:r w:rsidR="006D6ED0">
        <w:rPr>
          <w:rtl/>
        </w:rPr>
        <w:t xml:space="preserve"> </w:t>
      </w:r>
      <w:r w:rsidRPr="00C95F0D">
        <w:rPr>
          <w:rtl/>
        </w:rPr>
        <w:t>שאנחנו נתמודד.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יכול</w:t>
      </w:r>
      <w:r w:rsidR="006D6ED0">
        <w:rPr>
          <w:rtl/>
        </w:rPr>
        <w:t xml:space="preserve"> </w:t>
      </w:r>
      <w:r w:rsidRPr="00C95F0D">
        <w:rPr>
          <w:rtl/>
        </w:rPr>
        <w:t>לומר גם לחבר הכנסת קהלני וגם לחבר הכנסת זנדברג, שאנחנו נעשה כל</w:t>
      </w:r>
      <w:r w:rsidR="006D6ED0">
        <w:rPr>
          <w:rtl/>
        </w:rPr>
        <w:t xml:space="preserve"> </w:t>
      </w:r>
      <w:r w:rsidRPr="00C95F0D">
        <w:rPr>
          <w:rtl/>
        </w:rPr>
        <w:t>מאמץ כדי ליישם את הדברים שהם העלו בהצעתם.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טלב אלסאנע (מד"ע):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כאן דובר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תעשה זאת בקיצור.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טלב אלסאנע (מד"ע):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כאן</w:t>
      </w:r>
      <w:r w:rsidR="006D6ED0">
        <w:rPr>
          <w:rtl/>
        </w:rPr>
        <w:t xml:space="preserve"> </w:t>
      </w:r>
      <w:r w:rsidRPr="00C95F0D">
        <w:rPr>
          <w:rtl/>
        </w:rPr>
        <w:t>דובר</w:t>
      </w:r>
      <w:r w:rsidR="006D6ED0">
        <w:rPr>
          <w:rtl/>
        </w:rPr>
        <w:t xml:space="preserve"> </w:t>
      </w:r>
      <w:r w:rsidRPr="00C95F0D">
        <w:rPr>
          <w:rtl/>
        </w:rPr>
        <w:t>במיוחד</w:t>
      </w:r>
      <w:r w:rsidR="006D6ED0">
        <w:rPr>
          <w:rtl/>
        </w:rPr>
        <w:t xml:space="preserve"> </w:t>
      </w:r>
      <w:r w:rsidRPr="00C95F0D">
        <w:rPr>
          <w:rtl/>
        </w:rPr>
        <w:t>לגבי</w:t>
      </w:r>
      <w:r w:rsidR="006D6ED0">
        <w:rPr>
          <w:rtl/>
        </w:rPr>
        <w:t xml:space="preserve"> </w:t>
      </w:r>
      <w:r w:rsidRPr="00C95F0D">
        <w:rPr>
          <w:rtl/>
        </w:rPr>
        <w:t xml:space="preserve">תלמידים במגזר היהודי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אבל הבעיה קיימת בצורה</w:t>
      </w:r>
      <w:r w:rsidR="006D6ED0">
        <w:rPr>
          <w:rtl/>
        </w:rPr>
        <w:t xml:space="preserve"> </w:t>
      </w:r>
      <w:r w:rsidRPr="00C95F0D">
        <w:rPr>
          <w:rtl/>
        </w:rPr>
        <w:t>חריפה</w:t>
      </w:r>
      <w:r w:rsidR="006D6ED0">
        <w:rPr>
          <w:rtl/>
        </w:rPr>
        <w:t xml:space="preserve"> </w:t>
      </w:r>
      <w:r w:rsidRPr="00C95F0D">
        <w:rPr>
          <w:rtl/>
        </w:rPr>
        <w:t>מאוד</w:t>
      </w:r>
      <w:r w:rsidR="006D6ED0">
        <w:rPr>
          <w:rtl/>
        </w:rPr>
        <w:t xml:space="preserve"> </w:t>
      </w:r>
      <w:r w:rsidRPr="00C95F0D">
        <w:rPr>
          <w:rtl/>
        </w:rPr>
        <w:t>במגזר</w:t>
      </w:r>
      <w:r w:rsidR="006D6ED0">
        <w:rPr>
          <w:rtl/>
        </w:rPr>
        <w:t xml:space="preserve"> </w:t>
      </w:r>
      <w:r w:rsidRPr="00C95F0D">
        <w:rPr>
          <w:rtl/>
        </w:rPr>
        <w:t>הערבי,</w:t>
      </w:r>
      <w:r w:rsidR="006D6ED0">
        <w:rPr>
          <w:rtl/>
        </w:rPr>
        <w:t xml:space="preserve"> </w:t>
      </w:r>
      <w:r w:rsidRPr="00C95F0D">
        <w:rPr>
          <w:rtl/>
        </w:rPr>
        <w:t xml:space="preserve">מסיבות הידועות לסגן השרה, בגלל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והרמה, ותנאים</w:t>
      </w:r>
      <w:r w:rsidR="006D6ED0">
        <w:rPr>
          <w:rtl/>
        </w:rPr>
        <w:t xml:space="preserve"> </w:t>
      </w:r>
      <w:r w:rsidRPr="00C95F0D">
        <w:rPr>
          <w:rtl/>
        </w:rPr>
        <w:t>שגורמים גם לרמת הישגים נמוכה בבחינות הבגרות.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שאלתי</w:t>
      </w:r>
      <w:r w:rsidR="006D6ED0">
        <w:rPr>
          <w:rtl/>
        </w:rPr>
        <w:t xml:space="preserve"> </w:t>
      </w:r>
      <w:r w:rsidRPr="00C95F0D">
        <w:rPr>
          <w:rtl/>
        </w:rPr>
        <w:t>היא,</w:t>
      </w:r>
      <w:r w:rsidR="006D6ED0">
        <w:rPr>
          <w:rtl/>
        </w:rPr>
        <w:t xml:space="preserve"> </w:t>
      </w:r>
      <w:r w:rsidRPr="00C95F0D">
        <w:rPr>
          <w:rtl/>
        </w:rPr>
        <w:t>מאחר</w:t>
      </w:r>
      <w:r w:rsidR="006D6ED0">
        <w:rPr>
          <w:rtl/>
        </w:rPr>
        <w:t xml:space="preserve"> </w:t>
      </w:r>
      <w:r w:rsidRPr="00C95F0D">
        <w:rPr>
          <w:rtl/>
        </w:rPr>
        <w:t>שההישגים נמוכים במידה זאת או אחרת, משרד החינוך והתרבות</w:t>
      </w:r>
      <w:r w:rsidR="006D6ED0">
        <w:rPr>
          <w:rtl/>
        </w:rPr>
        <w:t xml:space="preserve"> </w:t>
      </w:r>
      <w:r w:rsidRPr="00C95F0D">
        <w:rPr>
          <w:rtl/>
        </w:rPr>
        <w:t>אחראי</w:t>
      </w:r>
      <w:r w:rsidR="006D6ED0">
        <w:rPr>
          <w:rtl/>
        </w:rPr>
        <w:t xml:space="preserve"> </w:t>
      </w:r>
      <w:r w:rsidRPr="00C95F0D">
        <w:rPr>
          <w:rtl/>
        </w:rPr>
        <w:t>לרמת ההישגים הנמוכה, איך הוא מוכן לממן שנת מכינה לתלמידים הערבים שסיימו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התיכון</w:t>
      </w:r>
      <w:r w:rsidR="006D6ED0">
        <w:rPr>
          <w:rtl/>
        </w:rPr>
        <w:t xml:space="preserve"> </w:t>
      </w:r>
      <w:r w:rsidRPr="00C95F0D">
        <w:rPr>
          <w:rtl/>
        </w:rPr>
        <w:t>ולא</w:t>
      </w:r>
      <w:r w:rsidR="006D6ED0">
        <w:rPr>
          <w:rtl/>
        </w:rPr>
        <w:t xml:space="preserve"> </w:t>
      </w:r>
      <w:r w:rsidRPr="00C95F0D">
        <w:rPr>
          <w:rtl/>
        </w:rPr>
        <w:t>נמצאים</w:t>
      </w:r>
      <w:r w:rsidR="006D6ED0">
        <w:rPr>
          <w:rtl/>
        </w:rPr>
        <w:t xml:space="preserve"> </w:t>
      </w:r>
      <w:r w:rsidRPr="00C95F0D">
        <w:rPr>
          <w:rtl/>
        </w:rPr>
        <w:t>ברמה</w:t>
      </w:r>
      <w:r w:rsidR="006D6ED0">
        <w:rPr>
          <w:rtl/>
        </w:rPr>
        <w:t xml:space="preserve"> </w:t>
      </w:r>
      <w:r w:rsidRPr="00C95F0D">
        <w:rPr>
          <w:rtl/>
        </w:rPr>
        <w:t>הנאותה? מכוח אחריותו זאת, איך הוא מוכן לממן שנת</w:t>
      </w:r>
      <w:r w:rsidR="006D6ED0">
        <w:rPr>
          <w:rtl/>
        </w:rPr>
        <w:t xml:space="preserve"> </w:t>
      </w:r>
      <w:r w:rsidRPr="00C95F0D">
        <w:rPr>
          <w:rtl/>
        </w:rPr>
        <w:t>מכינה כזאת?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תודה רבה.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אני לא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ברשותך, אני רוצה לאפשר לחבר הכנסת רן כהן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 ארד ואחזור.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לא,</w:t>
      </w:r>
      <w:r w:rsidR="006D6ED0">
        <w:rPr>
          <w:rtl/>
        </w:rPr>
        <w:t xml:space="preserve"> </w:t>
      </w:r>
      <w:r w:rsidRPr="00C95F0D">
        <w:rPr>
          <w:rtl/>
        </w:rPr>
        <w:t>לא,</w:t>
      </w:r>
      <w:r w:rsidR="006D6ED0">
        <w:rPr>
          <w:rtl/>
        </w:rPr>
        <w:t xml:space="preserve"> </w:t>
      </w:r>
      <w:r w:rsidRPr="00C95F0D">
        <w:rPr>
          <w:rtl/>
        </w:rPr>
        <w:t>אל</w:t>
      </w:r>
      <w:r w:rsidR="006D6ED0">
        <w:rPr>
          <w:rtl/>
        </w:rPr>
        <w:t xml:space="preserve"> </w:t>
      </w:r>
      <w:r w:rsidRPr="00C95F0D">
        <w:rPr>
          <w:rtl/>
        </w:rPr>
        <w:t>תרד ותחזור. אני רוצה לאפשר לו רק לשאול שאלה, כיוון שהוא היה</w:t>
      </w:r>
      <w:r w:rsidR="006D6ED0">
        <w:rPr>
          <w:rtl/>
        </w:rPr>
        <w:t xml:space="preserve"> </w:t>
      </w:r>
      <w:r w:rsidRPr="00C95F0D">
        <w:rPr>
          <w:rtl/>
        </w:rPr>
        <w:t>צריך לעלות לדוכן להציג את הצעתו.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בבקשה. אני אענה לשניהם יחד.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תענה לשניהם יחד.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טלב אלסאנע (מד"ע):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הבנו, חבר הכנסת אלסאנע. בבקשה, חבר הכנסת רן כהן.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רן כהן (מרצ):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גברתי</w:t>
      </w:r>
      <w:r w:rsidR="006D6ED0">
        <w:rPr>
          <w:rtl/>
        </w:rPr>
        <w:t xml:space="preserve"> </w:t>
      </w:r>
      <w:r w:rsidRPr="00C95F0D">
        <w:rPr>
          <w:rtl/>
        </w:rPr>
        <w:t>היושבת</w:t>
      </w:r>
      <w:r w:rsidR="006D6ED0">
        <w:rPr>
          <w:rtl/>
        </w:rPr>
        <w:t>-</w:t>
      </w:r>
      <w:r w:rsidRPr="00C95F0D">
        <w:rPr>
          <w:rtl/>
        </w:rPr>
        <w:t>ראש, אדוני סגן שרת החינוך והתרבות, קודם כול אני מתנצל על כך</w:t>
      </w:r>
      <w:r w:rsidR="006D6ED0">
        <w:rPr>
          <w:rtl/>
        </w:rPr>
        <w:t xml:space="preserve"> </w:t>
      </w:r>
      <w:r w:rsidRPr="00C95F0D">
        <w:rPr>
          <w:rtl/>
        </w:rPr>
        <w:t>שלא</w:t>
      </w:r>
      <w:r w:rsidR="006D6ED0">
        <w:rPr>
          <w:rtl/>
        </w:rPr>
        <w:t xml:space="preserve"> </w:t>
      </w:r>
      <w:r w:rsidRPr="00C95F0D">
        <w:rPr>
          <w:rtl/>
        </w:rPr>
        <w:t>הייתי.</w:t>
      </w:r>
      <w:r w:rsidR="006D6ED0">
        <w:rPr>
          <w:rtl/>
        </w:rPr>
        <w:t xml:space="preserve"> </w:t>
      </w:r>
      <w:r w:rsidRPr="00C95F0D">
        <w:rPr>
          <w:rtl/>
        </w:rPr>
        <w:t>פשוט חזרתי עכשיו מ"ערב חדש", לנוכח המצב, אבל למרות הכול הנושא הזה</w:t>
      </w:r>
      <w:r w:rsidR="006D6ED0">
        <w:rPr>
          <w:rtl/>
        </w:rPr>
        <w:t xml:space="preserve"> </w:t>
      </w:r>
      <w:r w:rsidRPr="00C95F0D">
        <w:rPr>
          <w:rtl/>
        </w:rPr>
        <w:t>הוא</w:t>
      </w:r>
      <w:r w:rsidR="006D6ED0">
        <w:rPr>
          <w:rtl/>
        </w:rPr>
        <w:t xml:space="preserve"> </w:t>
      </w:r>
      <w:r w:rsidRPr="00C95F0D">
        <w:rPr>
          <w:rtl/>
        </w:rPr>
        <w:t>נושא</w:t>
      </w:r>
      <w:r w:rsidR="006D6ED0">
        <w:rPr>
          <w:rtl/>
        </w:rPr>
        <w:t xml:space="preserve"> </w:t>
      </w:r>
      <w:r w:rsidRPr="00C95F0D">
        <w:rPr>
          <w:rtl/>
        </w:rPr>
        <w:t>כאוב מאוד לאורך שנים רבות, ואני מכיר את המצב הזה במיוחד בכמה מקומות</w:t>
      </w:r>
      <w:r w:rsidR="006D6ED0">
        <w:rPr>
          <w:rtl/>
        </w:rPr>
        <w:t xml:space="preserve"> </w:t>
      </w:r>
      <w:r w:rsidRPr="00C95F0D">
        <w:rPr>
          <w:rtl/>
        </w:rPr>
        <w:t>שבהם</w:t>
      </w:r>
      <w:r w:rsidR="006D6ED0">
        <w:rPr>
          <w:rtl/>
        </w:rPr>
        <w:t xml:space="preserve"> </w:t>
      </w:r>
      <w:r w:rsidRPr="00C95F0D">
        <w:rPr>
          <w:rtl/>
        </w:rPr>
        <w:t>הייתי</w:t>
      </w:r>
      <w:r w:rsidR="006D6ED0">
        <w:rPr>
          <w:rtl/>
        </w:rPr>
        <w:t xml:space="preserve"> </w:t>
      </w:r>
      <w:r w:rsidRPr="00C95F0D">
        <w:rPr>
          <w:rtl/>
        </w:rPr>
        <w:t>בפועל ממש, למשל בפרדס</w:t>
      </w:r>
      <w:r w:rsidR="006D6ED0">
        <w:rPr>
          <w:rtl/>
        </w:rPr>
        <w:t>-</w:t>
      </w:r>
      <w:r w:rsidRPr="00C95F0D">
        <w:rPr>
          <w:rtl/>
        </w:rPr>
        <w:t>חנה, שיש שם עזובה קשה מאוד מאוד, כפי שוודאי</w:t>
      </w:r>
      <w:r w:rsidR="006D6ED0">
        <w:rPr>
          <w:rtl/>
        </w:rPr>
        <w:t xml:space="preserve"> </w:t>
      </w:r>
      <w:r w:rsidRPr="00C95F0D">
        <w:rPr>
          <w:rtl/>
        </w:rPr>
        <w:t>ידוע.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לומר</w:t>
      </w:r>
      <w:r w:rsidR="006D6ED0">
        <w:rPr>
          <w:rtl/>
        </w:rPr>
        <w:t xml:space="preserve"> </w:t>
      </w:r>
      <w:r w:rsidRPr="00C95F0D">
        <w:rPr>
          <w:rtl/>
        </w:rPr>
        <w:t>בהערה</w:t>
      </w:r>
      <w:r w:rsidR="006D6ED0">
        <w:rPr>
          <w:rtl/>
        </w:rPr>
        <w:t xml:space="preserve"> </w:t>
      </w:r>
      <w:r w:rsidRPr="00C95F0D">
        <w:rPr>
          <w:rtl/>
        </w:rPr>
        <w:t>לקראת השאלה. הבעיה היא, שבכל אותם מקומות שבהם אין</w:t>
      </w:r>
      <w:r w:rsidR="006D6ED0">
        <w:rPr>
          <w:rtl/>
        </w:rPr>
        <w:t xml:space="preserve"> </w:t>
      </w:r>
      <w:r w:rsidRPr="00C95F0D">
        <w:rPr>
          <w:rtl/>
        </w:rPr>
        <w:t>יישום</w:t>
      </w:r>
      <w:r w:rsidR="006D6ED0">
        <w:rPr>
          <w:rtl/>
        </w:rPr>
        <w:t xml:space="preserve"> </w:t>
      </w:r>
      <w:r w:rsidRPr="00C95F0D">
        <w:rPr>
          <w:rtl/>
        </w:rPr>
        <w:t>ממש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חוק</w:t>
      </w:r>
      <w:r w:rsidR="006D6ED0">
        <w:rPr>
          <w:rtl/>
        </w:rPr>
        <w:t xml:space="preserve"> </w:t>
      </w:r>
      <w:r w:rsidRPr="00C95F0D">
        <w:rPr>
          <w:rtl/>
        </w:rPr>
        <w:t>חינוך</w:t>
      </w:r>
      <w:r w:rsidR="006D6ED0">
        <w:rPr>
          <w:rtl/>
        </w:rPr>
        <w:t xml:space="preserve"> </w:t>
      </w:r>
      <w:r w:rsidRPr="00C95F0D">
        <w:rPr>
          <w:rtl/>
        </w:rPr>
        <w:t>חובה, ותלמידים רבים, או ילדים רבים לא מגיעים להיות</w:t>
      </w:r>
      <w:r w:rsidR="006D6ED0">
        <w:rPr>
          <w:rtl/>
        </w:rPr>
        <w:t xml:space="preserve"> </w:t>
      </w:r>
      <w:r w:rsidRPr="00C95F0D">
        <w:rPr>
          <w:rtl/>
        </w:rPr>
        <w:t>תלמידים</w:t>
      </w:r>
      <w:r w:rsidR="006D6ED0">
        <w:rPr>
          <w:rtl/>
        </w:rPr>
        <w:t xml:space="preserve"> </w:t>
      </w:r>
      <w:r w:rsidRPr="00C95F0D">
        <w:rPr>
          <w:rtl/>
        </w:rPr>
        <w:t>כיוון</w:t>
      </w:r>
      <w:r w:rsidR="006D6ED0">
        <w:rPr>
          <w:rtl/>
        </w:rPr>
        <w:t xml:space="preserve"> </w:t>
      </w:r>
      <w:r w:rsidRPr="00C95F0D">
        <w:rPr>
          <w:rtl/>
        </w:rPr>
        <w:t>שהם</w:t>
      </w:r>
      <w:r w:rsidR="006D6ED0">
        <w:rPr>
          <w:rtl/>
        </w:rPr>
        <w:t xml:space="preserve"> </w:t>
      </w:r>
      <w:r w:rsidRPr="00C95F0D">
        <w:rPr>
          <w:rtl/>
        </w:rPr>
        <w:t>אינם</w:t>
      </w:r>
      <w:r w:rsidR="006D6ED0">
        <w:rPr>
          <w:rtl/>
        </w:rPr>
        <w:t xml:space="preserve"> </w:t>
      </w:r>
      <w:r w:rsidRPr="00C95F0D">
        <w:rPr>
          <w:rtl/>
        </w:rPr>
        <w:t>מגיעים לבית</w:t>
      </w:r>
      <w:r w:rsidR="006D6ED0">
        <w:rPr>
          <w:rtl/>
        </w:rPr>
        <w:t>-</w:t>
      </w:r>
      <w:r w:rsidRPr="00C95F0D">
        <w:rPr>
          <w:rtl/>
        </w:rPr>
        <w:t>הספר, קיימים גורמים סביבתיים רבים שאינם</w:t>
      </w:r>
      <w:r w:rsidR="006D6ED0">
        <w:rPr>
          <w:rtl/>
        </w:rPr>
        <w:t xml:space="preserve"> </w:t>
      </w:r>
      <w:r w:rsidRPr="00C95F0D">
        <w:rPr>
          <w:rtl/>
        </w:rPr>
        <w:t>דווקא</w:t>
      </w:r>
      <w:r w:rsidR="006D6ED0">
        <w:rPr>
          <w:rtl/>
        </w:rPr>
        <w:t xml:space="preserve"> </w:t>
      </w:r>
      <w:r w:rsidRPr="00C95F0D">
        <w:rPr>
          <w:rtl/>
        </w:rPr>
        <w:t>בתחום</w:t>
      </w:r>
      <w:r w:rsidR="006D6ED0">
        <w:rPr>
          <w:rtl/>
        </w:rPr>
        <w:t xml:space="preserve"> </w:t>
      </w:r>
      <w:r w:rsidRPr="00C95F0D">
        <w:rPr>
          <w:rtl/>
        </w:rPr>
        <w:t>משרד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החינוך והתרבות </w:t>
      </w:r>
      <w:r w:rsidR="006D6ED0">
        <w:rPr>
          <w:rtl/>
        </w:rPr>
        <w:t>–</w:t>
      </w:r>
      <w:r w:rsidRPr="00C95F0D">
        <w:rPr>
          <w:rtl/>
        </w:rPr>
        <w:t xml:space="preserve"> בתחום הרווחה, בתחום התעסוקה, בתחום הדיור,</w:t>
      </w:r>
      <w:r w:rsidR="006D6ED0">
        <w:rPr>
          <w:rtl/>
        </w:rPr>
        <w:t xml:space="preserve"> </w:t>
      </w:r>
      <w:r w:rsidRPr="00C95F0D">
        <w:rPr>
          <w:rtl/>
        </w:rPr>
        <w:t>כלומר</w:t>
      </w:r>
      <w:r w:rsidR="006D6ED0">
        <w:rPr>
          <w:rtl/>
        </w:rPr>
        <w:t xml:space="preserve"> </w:t>
      </w:r>
      <w:r w:rsidRPr="00C95F0D">
        <w:rPr>
          <w:rtl/>
        </w:rPr>
        <w:t>יש</w:t>
      </w:r>
      <w:r w:rsidR="006D6ED0">
        <w:rPr>
          <w:rtl/>
        </w:rPr>
        <w:t xml:space="preserve"> </w:t>
      </w:r>
      <w:r w:rsidRPr="00C95F0D">
        <w:rPr>
          <w:rtl/>
        </w:rPr>
        <w:t>כאן</w:t>
      </w:r>
      <w:r w:rsidR="006D6ED0">
        <w:rPr>
          <w:rtl/>
        </w:rPr>
        <w:t xml:space="preserve"> </w:t>
      </w:r>
      <w:r w:rsidRPr="00C95F0D">
        <w:rPr>
          <w:rtl/>
        </w:rPr>
        <w:t>משום</w:t>
      </w:r>
      <w:r w:rsidR="006D6ED0">
        <w:rPr>
          <w:rtl/>
        </w:rPr>
        <w:t xml:space="preserve"> </w:t>
      </w:r>
      <w:r w:rsidRPr="00C95F0D">
        <w:rPr>
          <w:rtl/>
        </w:rPr>
        <w:t>צורך לטיפול סביבתי, על</w:t>
      </w:r>
      <w:r w:rsidR="006D6ED0">
        <w:rPr>
          <w:rtl/>
        </w:rPr>
        <w:t>-</w:t>
      </w:r>
      <w:r w:rsidRPr="00C95F0D">
        <w:rPr>
          <w:rtl/>
        </w:rPr>
        <w:t>מנת להגיע לתוצאה הרצויה, שכל אותם</w:t>
      </w:r>
      <w:r w:rsidR="006D6ED0">
        <w:rPr>
          <w:rtl/>
        </w:rPr>
        <w:t xml:space="preserve"> </w:t>
      </w:r>
      <w:r w:rsidRPr="00C95F0D">
        <w:rPr>
          <w:rtl/>
        </w:rPr>
        <w:t>ילדים יגיעו לבית</w:t>
      </w:r>
      <w:r w:rsidR="006D6ED0">
        <w:rPr>
          <w:rtl/>
        </w:rPr>
        <w:t>-</w:t>
      </w:r>
      <w:r w:rsidRPr="00C95F0D">
        <w:rPr>
          <w:rtl/>
        </w:rPr>
        <w:t>ספר וילמדו כפי שצריך.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שנית,</w:t>
      </w:r>
      <w:r w:rsidR="006D6ED0">
        <w:rPr>
          <w:rtl/>
        </w:rPr>
        <w:t xml:space="preserve"> </w:t>
      </w:r>
      <w:r w:rsidRPr="00C95F0D">
        <w:rPr>
          <w:rtl/>
        </w:rPr>
        <w:t>יש</w:t>
      </w:r>
      <w:r w:rsidR="006D6ED0">
        <w:rPr>
          <w:rtl/>
        </w:rPr>
        <w:t xml:space="preserve"> </w:t>
      </w:r>
      <w:r w:rsidRPr="00C95F0D">
        <w:rPr>
          <w:rtl/>
        </w:rPr>
        <w:t>בעיה קשה מאוד באיתור הבעיות. אדוני סגן שרת החינוך והתרבות, האם</w:t>
      </w:r>
      <w:r w:rsidR="006D6ED0">
        <w:rPr>
          <w:rtl/>
        </w:rPr>
        <w:t xml:space="preserve"> </w:t>
      </w:r>
      <w:r w:rsidRPr="00C95F0D">
        <w:rPr>
          <w:rtl/>
        </w:rPr>
        <w:t>אתם</w:t>
      </w:r>
      <w:r w:rsidR="006D6ED0">
        <w:rPr>
          <w:rtl/>
        </w:rPr>
        <w:t xml:space="preserve"> </w:t>
      </w:r>
      <w:r w:rsidRPr="00C95F0D">
        <w:rPr>
          <w:rtl/>
        </w:rPr>
        <w:t>מוכנים:</w:t>
      </w:r>
      <w:r w:rsidR="006D6ED0">
        <w:rPr>
          <w:rtl/>
        </w:rPr>
        <w:t xml:space="preserve"> </w:t>
      </w:r>
      <w:r w:rsidRPr="00C95F0D">
        <w:rPr>
          <w:rtl/>
        </w:rPr>
        <w:t>א. לשתף פעולה עם משרדים אחרים, למשל פרויקט שיקום השכונות וגורמים</w:t>
      </w:r>
      <w:r w:rsidR="006D6ED0">
        <w:rPr>
          <w:rtl/>
        </w:rPr>
        <w:t xml:space="preserve"> </w:t>
      </w:r>
      <w:r w:rsidRPr="00C95F0D">
        <w:rPr>
          <w:rtl/>
        </w:rPr>
        <w:t>אחרים,</w:t>
      </w:r>
      <w:r w:rsidR="006D6ED0">
        <w:rPr>
          <w:rtl/>
        </w:rPr>
        <w:t xml:space="preserve"> </w:t>
      </w:r>
      <w:r w:rsidRPr="00C95F0D">
        <w:rPr>
          <w:rtl/>
        </w:rPr>
        <w:t>כדי</w:t>
      </w:r>
      <w:r w:rsidR="006D6ED0">
        <w:rPr>
          <w:rtl/>
        </w:rPr>
        <w:t xml:space="preserve"> </w:t>
      </w:r>
      <w:r w:rsidRPr="00C95F0D">
        <w:rPr>
          <w:rtl/>
        </w:rPr>
        <w:t>לנסות ולהתגבר על הבעיה? ב. האם יש איזו דרך שהמשרד יאתר את כל אותם</w:t>
      </w:r>
      <w:r w:rsidR="006D6ED0">
        <w:rPr>
          <w:rtl/>
        </w:rPr>
        <w:t xml:space="preserve"> </w:t>
      </w:r>
      <w:r w:rsidRPr="00C95F0D">
        <w:rPr>
          <w:rtl/>
        </w:rPr>
        <w:t>מקומות</w:t>
      </w:r>
      <w:r w:rsidR="006D6ED0">
        <w:rPr>
          <w:rtl/>
        </w:rPr>
        <w:t xml:space="preserve"> </w:t>
      </w:r>
      <w:r w:rsidRPr="00C95F0D">
        <w:rPr>
          <w:rtl/>
        </w:rPr>
        <w:t>ואת כל אותם תלמידים, כדי שנדע במה מדובר? 31,000 תלמידים יהודים, 27,000</w:t>
      </w:r>
      <w:r w:rsidR="006D6ED0">
        <w:rPr>
          <w:rtl/>
        </w:rPr>
        <w:t xml:space="preserve"> </w:t>
      </w:r>
      <w:r w:rsidRPr="00C95F0D">
        <w:rPr>
          <w:rtl/>
        </w:rPr>
        <w:t>תלמידים</w:t>
      </w:r>
      <w:r w:rsidR="006D6ED0">
        <w:rPr>
          <w:rtl/>
        </w:rPr>
        <w:t xml:space="preserve"> </w:t>
      </w:r>
      <w:r w:rsidRPr="00C95F0D">
        <w:rPr>
          <w:rtl/>
        </w:rPr>
        <w:t>ערבים,</w:t>
      </w:r>
      <w:r w:rsidR="006D6ED0">
        <w:rPr>
          <w:rtl/>
        </w:rPr>
        <w:t xml:space="preserve"> </w:t>
      </w:r>
      <w:r w:rsidRPr="00C95F0D">
        <w:rPr>
          <w:rtl/>
        </w:rPr>
        <w:t>אלה מספרים שאיש לא יכול לסמוך את ידו עליהם. שמא אפשר באמת לתת</w:t>
      </w:r>
      <w:r w:rsidR="006D6ED0">
        <w:rPr>
          <w:rtl/>
        </w:rPr>
        <w:t xml:space="preserve"> </w:t>
      </w:r>
      <w:r w:rsidRPr="00C95F0D">
        <w:rPr>
          <w:rtl/>
        </w:rPr>
        <w:t>לנושא</w:t>
      </w:r>
      <w:r w:rsidR="006D6ED0">
        <w:rPr>
          <w:rtl/>
        </w:rPr>
        <w:t xml:space="preserve"> </w:t>
      </w:r>
      <w:r w:rsidRPr="00C95F0D">
        <w:rPr>
          <w:rtl/>
        </w:rPr>
        <w:t>הזה</w:t>
      </w:r>
      <w:r w:rsidR="006D6ED0">
        <w:rPr>
          <w:rtl/>
        </w:rPr>
        <w:t xml:space="preserve"> </w:t>
      </w:r>
      <w:r w:rsidRPr="00C95F0D">
        <w:rPr>
          <w:rtl/>
        </w:rPr>
        <w:t>בדיקה</w:t>
      </w:r>
      <w:r w:rsidR="006D6ED0">
        <w:rPr>
          <w:rtl/>
        </w:rPr>
        <w:t xml:space="preserve"> </w:t>
      </w:r>
      <w:r w:rsidRPr="00C95F0D">
        <w:rPr>
          <w:rtl/>
        </w:rPr>
        <w:t>יותר</w:t>
      </w:r>
      <w:r w:rsidR="006D6ED0">
        <w:rPr>
          <w:rtl/>
        </w:rPr>
        <w:t xml:space="preserve"> </w:t>
      </w:r>
      <w:r w:rsidRPr="00C95F0D">
        <w:rPr>
          <w:rtl/>
        </w:rPr>
        <w:t>עמוקה,</w:t>
      </w:r>
      <w:r w:rsidR="006D6ED0">
        <w:rPr>
          <w:rtl/>
        </w:rPr>
        <w:t xml:space="preserve"> </w:t>
      </w:r>
      <w:r w:rsidRPr="00C95F0D">
        <w:rPr>
          <w:rtl/>
        </w:rPr>
        <w:t>והאם תהיו מוכנים לעשות זאת? אני מאוד מודה לך,</w:t>
      </w:r>
      <w:r w:rsidR="006D6ED0">
        <w:rPr>
          <w:rtl/>
        </w:rPr>
        <w:t xml:space="preserve"> </w:t>
      </w:r>
      <w:r w:rsidRPr="00C95F0D">
        <w:rPr>
          <w:rtl/>
        </w:rPr>
        <w:t>גברתי היושבת</w:t>
      </w:r>
      <w:r w:rsidR="006D6ED0">
        <w:rPr>
          <w:rtl/>
        </w:rPr>
        <w:t>-</w:t>
      </w:r>
      <w:r w:rsidRPr="00C95F0D">
        <w:rPr>
          <w:rtl/>
        </w:rPr>
        <w:t>ראש, שאפשרת לי לשאול. תודה.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תודה רבה לחבר הכנסת רן כהן.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אתייחס</w:t>
      </w:r>
      <w:r w:rsidR="006D6ED0">
        <w:rPr>
          <w:rtl/>
        </w:rPr>
        <w:t xml:space="preserve"> </w:t>
      </w:r>
      <w:r w:rsidRPr="00C95F0D">
        <w:rPr>
          <w:rtl/>
        </w:rPr>
        <w:t>גם לשאלה של חבר הכנסת אלסאנע וגם לדבריו של חבר הכנסת רן כהן.</w:t>
      </w:r>
      <w:r w:rsidR="006D6ED0">
        <w:rPr>
          <w:rtl/>
        </w:rPr>
        <w:t xml:space="preserve"> </w:t>
      </w:r>
      <w:r w:rsidRPr="00C95F0D">
        <w:rPr>
          <w:rtl/>
        </w:rPr>
        <w:t>נכון שהיתה לו הזכות במסגרת ההצעה לסדר</w:t>
      </w:r>
      <w:r w:rsidR="006D6ED0">
        <w:rPr>
          <w:rtl/>
        </w:rPr>
        <w:t>-</w:t>
      </w:r>
      <w:r w:rsidRPr="00C95F0D">
        <w:rPr>
          <w:rtl/>
        </w:rPr>
        <w:t>היום, אבל כתוצאה מהתחייבות אחרת הוא קיבל</w:t>
      </w:r>
      <w:r w:rsidR="006D6ED0">
        <w:rPr>
          <w:rtl/>
        </w:rPr>
        <w:t xml:space="preserve"> </w:t>
      </w:r>
      <w:r w:rsidRPr="00C95F0D">
        <w:rPr>
          <w:rtl/>
        </w:rPr>
        <w:t xml:space="preserve">את הזכות לשאלה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רן כהן (מרצ):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זה</w:t>
      </w:r>
      <w:r w:rsidR="006D6ED0">
        <w:rPr>
          <w:rtl/>
        </w:rPr>
        <w:t xml:space="preserve"> </w:t>
      </w:r>
      <w:r w:rsidRPr="00C95F0D">
        <w:rPr>
          <w:rtl/>
        </w:rPr>
        <w:t>בסדר.</w:t>
      </w:r>
      <w:r w:rsidR="006D6ED0">
        <w:rPr>
          <w:rtl/>
        </w:rPr>
        <w:t xml:space="preserve"> </w:t>
      </w:r>
      <w:r w:rsidRPr="00C95F0D">
        <w:rPr>
          <w:rtl/>
        </w:rPr>
        <w:t>לגבי</w:t>
      </w:r>
      <w:r w:rsidR="006D6ED0">
        <w:rPr>
          <w:rtl/>
        </w:rPr>
        <w:t xml:space="preserve"> </w:t>
      </w:r>
      <w:r w:rsidRPr="00C95F0D">
        <w:rPr>
          <w:rtl/>
        </w:rPr>
        <w:t>השאלה</w:t>
      </w:r>
      <w:r w:rsidR="006D6ED0">
        <w:rPr>
          <w:rtl/>
        </w:rPr>
        <w:t xml:space="preserve"> –</w:t>
      </w:r>
      <w:r w:rsidRPr="00C95F0D">
        <w:rPr>
          <w:rtl/>
        </w:rPr>
        <w:t xml:space="preserve"> מערכת החינוך במגזר הערבי מתמודדת עם אותן בעיות</w:t>
      </w:r>
      <w:r w:rsidR="006D6ED0">
        <w:rPr>
          <w:rtl/>
        </w:rPr>
        <w:t xml:space="preserve"> </w:t>
      </w:r>
      <w:r w:rsidRPr="00C95F0D">
        <w:rPr>
          <w:rtl/>
        </w:rPr>
        <w:t>שהזכרת, ואנחנו עושים היום מאמץ גדול כדי לצמצם פערים של שנים; אי</w:t>
      </w:r>
      <w:r w:rsidR="006D6ED0">
        <w:rPr>
          <w:rtl/>
        </w:rPr>
        <w:t>-</w:t>
      </w:r>
      <w:r w:rsidRPr="00C95F0D">
        <w:rPr>
          <w:rtl/>
        </w:rPr>
        <w:t>אפשר לעשות זאת</w:t>
      </w:r>
      <w:r w:rsidR="006D6ED0">
        <w:rPr>
          <w:rtl/>
        </w:rPr>
        <w:t xml:space="preserve"> </w:t>
      </w:r>
      <w:r w:rsidRPr="00C95F0D">
        <w:rPr>
          <w:rtl/>
        </w:rPr>
        <w:t>בחודשים.</w:t>
      </w:r>
      <w:r w:rsidR="006D6ED0">
        <w:rPr>
          <w:rtl/>
        </w:rPr>
        <w:t xml:space="preserve"> </w:t>
      </w:r>
      <w:r w:rsidRPr="00C95F0D">
        <w:rPr>
          <w:rtl/>
        </w:rPr>
        <w:t>כבר</w:t>
      </w:r>
      <w:r w:rsidR="006D6ED0">
        <w:rPr>
          <w:rtl/>
        </w:rPr>
        <w:t xml:space="preserve"> </w:t>
      </w:r>
      <w:r w:rsidRPr="00C95F0D">
        <w:rPr>
          <w:rtl/>
        </w:rPr>
        <w:t>נקבע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ידי</w:t>
      </w:r>
      <w:r w:rsidR="006D6ED0">
        <w:rPr>
          <w:rtl/>
        </w:rPr>
        <w:t xml:space="preserve"> </w:t>
      </w:r>
      <w:r w:rsidRPr="00C95F0D">
        <w:rPr>
          <w:rtl/>
        </w:rPr>
        <w:t>שרת החינוך והתרבות להכין שינוי בתוכנית הלימודים,</w:t>
      </w:r>
      <w:r w:rsidR="006D6ED0">
        <w:rPr>
          <w:rtl/>
        </w:rPr>
        <w:t xml:space="preserve"> </w:t>
      </w:r>
      <w:r w:rsidRPr="00C95F0D">
        <w:rPr>
          <w:rtl/>
        </w:rPr>
        <w:t>ולהכין</w:t>
      </w:r>
      <w:r w:rsidR="006D6ED0">
        <w:rPr>
          <w:rtl/>
        </w:rPr>
        <w:t xml:space="preserve"> </w:t>
      </w:r>
      <w:r w:rsidRPr="00C95F0D">
        <w:rPr>
          <w:rtl/>
        </w:rPr>
        <w:t>מערך</w:t>
      </w:r>
      <w:r w:rsidR="006D6ED0">
        <w:rPr>
          <w:rtl/>
        </w:rPr>
        <w:t xml:space="preserve"> </w:t>
      </w:r>
      <w:r w:rsidRPr="00C95F0D">
        <w:rPr>
          <w:rtl/>
        </w:rPr>
        <w:t xml:space="preserve">שונה של ספרים. גם לגבי המספר הגדול של הסטודנטים הבדואים </w:t>
      </w:r>
      <w:r w:rsidR="006D6ED0">
        <w:rPr>
          <w:rtl/>
        </w:rPr>
        <w:t>–</w:t>
      </w:r>
      <w:r w:rsidRPr="00C95F0D">
        <w:rPr>
          <w:rtl/>
        </w:rPr>
        <w:t xml:space="preserve"> יש לנו</w:t>
      </w:r>
      <w:r w:rsidR="006D6ED0">
        <w:rPr>
          <w:rtl/>
        </w:rPr>
        <w:t xml:space="preserve"> </w:t>
      </w:r>
      <w:r w:rsidRPr="00C95F0D">
        <w:rPr>
          <w:rtl/>
        </w:rPr>
        <w:t>בעיה</w:t>
      </w:r>
      <w:r w:rsidR="006D6ED0">
        <w:rPr>
          <w:rtl/>
        </w:rPr>
        <w:t xml:space="preserve"> </w:t>
      </w:r>
      <w:r w:rsidRPr="00C95F0D">
        <w:rPr>
          <w:rtl/>
        </w:rPr>
        <w:t>גדולה</w:t>
      </w:r>
      <w:r w:rsidR="006D6ED0">
        <w:rPr>
          <w:rtl/>
        </w:rPr>
        <w:t xml:space="preserve"> </w:t>
      </w:r>
      <w:r w:rsidRPr="00C95F0D">
        <w:rPr>
          <w:rtl/>
        </w:rPr>
        <w:t>מאוד עם הכנה לסמינרים של בוגרי י"ב כיתות בקרב האוכלוסייה הבדואית,</w:t>
      </w:r>
      <w:r w:rsidR="006D6ED0">
        <w:rPr>
          <w:rtl/>
        </w:rPr>
        <w:t xml:space="preserve"> </w:t>
      </w:r>
      <w:r w:rsidRPr="00C95F0D">
        <w:rPr>
          <w:rtl/>
        </w:rPr>
        <w:t>בעיקר בנגב. אתה יודע שנעשית עכשיו פעולה מיוחדת.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לגבי</w:t>
      </w:r>
      <w:r w:rsidR="006D6ED0">
        <w:rPr>
          <w:rtl/>
        </w:rPr>
        <w:t xml:space="preserve"> </w:t>
      </w:r>
      <w:r w:rsidRPr="00C95F0D">
        <w:rPr>
          <w:rtl/>
        </w:rPr>
        <w:t>הבקשה</w:t>
      </w:r>
      <w:r w:rsidR="006D6ED0">
        <w:rPr>
          <w:rtl/>
        </w:rPr>
        <w:t xml:space="preserve"> </w:t>
      </w:r>
      <w:r w:rsidRPr="00C95F0D">
        <w:rPr>
          <w:rtl/>
        </w:rPr>
        <w:t>שלך בקשר לשנת מכינה מיוחדת, רשמתי את הדברים, לא אתן לך תשובה</w:t>
      </w:r>
      <w:r w:rsidR="006D6ED0">
        <w:rPr>
          <w:rtl/>
        </w:rPr>
        <w:t xml:space="preserve"> </w:t>
      </w:r>
      <w:r w:rsidRPr="00C95F0D">
        <w:rPr>
          <w:rtl/>
        </w:rPr>
        <w:t>מעל</w:t>
      </w:r>
      <w:r w:rsidR="006D6ED0">
        <w:rPr>
          <w:rtl/>
        </w:rPr>
        <w:t xml:space="preserve"> </w:t>
      </w:r>
      <w:r w:rsidRPr="00C95F0D">
        <w:rPr>
          <w:rtl/>
        </w:rPr>
        <w:t>הבמה,</w:t>
      </w:r>
      <w:r w:rsidR="006D6ED0">
        <w:rPr>
          <w:rtl/>
        </w:rPr>
        <w:t xml:space="preserve"> </w:t>
      </w:r>
      <w:r w:rsidRPr="00C95F0D">
        <w:rPr>
          <w:rtl/>
        </w:rPr>
        <w:t>כיוון שצריך לעשות לה תרגום תקציבי, אבל בעיקרון אני חושב שההצעה היא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הרבה</w:t>
      </w:r>
      <w:r w:rsidR="006D6ED0">
        <w:rPr>
          <w:rtl/>
        </w:rPr>
        <w:t xml:space="preserve"> </w:t>
      </w:r>
      <w:r w:rsidRPr="00C95F0D">
        <w:rPr>
          <w:rtl/>
        </w:rPr>
        <w:t>היגיון, שינוי ורצון נכון של המערכת וגם של מה שאתה הצעת כאן. רשמתי את</w:t>
      </w:r>
      <w:r w:rsidR="006D6ED0">
        <w:rPr>
          <w:rtl/>
        </w:rPr>
        <w:t xml:space="preserve"> </w:t>
      </w:r>
      <w:r w:rsidRPr="00C95F0D">
        <w:rPr>
          <w:rtl/>
        </w:rPr>
        <w:t>הדברים,</w:t>
      </w:r>
      <w:r w:rsidR="006D6ED0">
        <w:rPr>
          <w:rtl/>
        </w:rPr>
        <w:t xml:space="preserve"> </w:t>
      </w:r>
      <w:r w:rsidRPr="00C95F0D">
        <w:rPr>
          <w:rtl/>
        </w:rPr>
        <w:t>ותקבל</w:t>
      </w:r>
      <w:r w:rsidR="006D6ED0">
        <w:rPr>
          <w:rtl/>
        </w:rPr>
        <w:t xml:space="preserve"> </w:t>
      </w:r>
      <w:r w:rsidRPr="00C95F0D">
        <w:rPr>
          <w:rtl/>
        </w:rPr>
        <w:t>מאתנו</w:t>
      </w:r>
      <w:r w:rsidR="006D6ED0">
        <w:rPr>
          <w:rtl/>
        </w:rPr>
        <w:t xml:space="preserve"> </w:t>
      </w:r>
      <w:r w:rsidRPr="00C95F0D">
        <w:rPr>
          <w:rtl/>
        </w:rPr>
        <w:t>תשובה</w:t>
      </w:r>
      <w:r w:rsidR="006D6ED0">
        <w:rPr>
          <w:rtl/>
        </w:rPr>
        <w:t xml:space="preserve"> </w:t>
      </w:r>
      <w:r w:rsidRPr="00C95F0D">
        <w:rPr>
          <w:rtl/>
        </w:rPr>
        <w:t>מסודרת</w:t>
      </w:r>
      <w:r w:rsidR="006D6ED0">
        <w:rPr>
          <w:rtl/>
        </w:rPr>
        <w:t xml:space="preserve"> </w:t>
      </w:r>
      <w:r w:rsidRPr="00C95F0D">
        <w:rPr>
          <w:rtl/>
        </w:rPr>
        <w:t>לאחר שהנושא ייבדק. אני אבקש ממנכ"ל המשרד</w:t>
      </w:r>
      <w:r w:rsidR="006D6ED0">
        <w:rPr>
          <w:rtl/>
        </w:rPr>
        <w:t xml:space="preserve"> </w:t>
      </w:r>
      <w:r w:rsidRPr="00C95F0D">
        <w:rPr>
          <w:rtl/>
        </w:rPr>
        <w:t>לבדוק</w:t>
      </w:r>
      <w:r w:rsidR="006D6ED0">
        <w:rPr>
          <w:rtl/>
        </w:rPr>
        <w:t xml:space="preserve"> </w:t>
      </w:r>
      <w:r w:rsidRPr="00C95F0D">
        <w:rPr>
          <w:rtl/>
        </w:rPr>
        <w:t>את הנושא, ואתה תכין לנו הצעה בכתב, מסודרת, כדי שנוכל להתייחס אליה בצורה</w:t>
      </w:r>
      <w:r w:rsidR="006D6ED0">
        <w:rPr>
          <w:rtl/>
        </w:rPr>
        <w:t xml:space="preserve"> </w:t>
      </w:r>
      <w:r w:rsidRPr="00C95F0D">
        <w:rPr>
          <w:rtl/>
        </w:rPr>
        <w:t>נכונה.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לגבי</w:t>
      </w:r>
      <w:r w:rsidR="006D6ED0">
        <w:rPr>
          <w:rtl/>
        </w:rPr>
        <w:t xml:space="preserve"> </w:t>
      </w:r>
      <w:r w:rsidRPr="00C95F0D">
        <w:rPr>
          <w:rtl/>
        </w:rPr>
        <w:t>הדברים</w:t>
      </w:r>
      <w:r w:rsidR="006D6ED0">
        <w:rPr>
          <w:rtl/>
        </w:rPr>
        <w:t xml:space="preserve"> </w:t>
      </w:r>
      <w:r w:rsidRPr="00C95F0D">
        <w:rPr>
          <w:rtl/>
        </w:rPr>
        <w:t>שאליהם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התייחס חבר הכנסת רן כהן </w:t>
      </w:r>
      <w:r w:rsidR="006D6ED0">
        <w:rPr>
          <w:rtl/>
        </w:rPr>
        <w:t>–</w:t>
      </w:r>
      <w:r w:rsidRPr="00C95F0D">
        <w:rPr>
          <w:rtl/>
        </w:rPr>
        <w:t xml:space="preserve"> בזמן שהוא לא היה התייחסתי</w:t>
      </w:r>
      <w:r w:rsidR="006D6ED0">
        <w:rPr>
          <w:rtl/>
        </w:rPr>
        <w:t xml:space="preserve"> </w:t>
      </w:r>
      <w:r w:rsidRPr="00C95F0D">
        <w:rPr>
          <w:rtl/>
        </w:rPr>
        <w:t>לדברים.</w:t>
      </w:r>
      <w:r w:rsidR="006D6ED0">
        <w:rPr>
          <w:rtl/>
        </w:rPr>
        <w:t xml:space="preserve"> </w:t>
      </w:r>
      <w:r w:rsidRPr="00C95F0D">
        <w:rPr>
          <w:rtl/>
        </w:rPr>
        <w:t>נכון</w:t>
      </w:r>
      <w:r w:rsidR="006D6ED0">
        <w:rPr>
          <w:rtl/>
        </w:rPr>
        <w:t xml:space="preserve"> </w:t>
      </w:r>
      <w:r w:rsidRPr="00C95F0D">
        <w:rPr>
          <w:rtl/>
        </w:rPr>
        <w:t>שצריך</w:t>
      </w:r>
      <w:r w:rsidR="006D6ED0">
        <w:rPr>
          <w:rtl/>
        </w:rPr>
        <w:t xml:space="preserve"> </w:t>
      </w:r>
      <w:r w:rsidRPr="00C95F0D">
        <w:rPr>
          <w:rtl/>
        </w:rPr>
        <w:t>לעשות</w:t>
      </w:r>
      <w:r w:rsidR="006D6ED0">
        <w:rPr>
          <w:rtl/>
        </w:rPr>
        <w:t xml:space="preserve"> </w:t>
      </w:r>
      <w:r w:rsidRPr="00C95F0D">
        <w:rPr>
          <w:rtl/>
        </w:rPr>
        <w:t>תיאום.</w:t>
      </w:r>
      <w:r w:rsidR="006D6ED0">
        <w:rPr>
          <w:rtl/>
        </w:rPr>
        <w:t xml:space="preserve"> </w:t>
      </w:r>
      <w:r w:rsidRPr="00C95F0D">
        <w:rPr>
          <w:rtl/>
        </w:rPr>
        <w:t>אנחנו נמנה צוות משותף גם של משרד העבודה</w:t>
      </w:r>
      <w:r w:rsidR="006D6ED0">
        <w:rPr>
          <w:rtl/>
        </w:rPr>
        <w:t xml:space="preserve"> </w:t>
      </w:r>
      <w:r w:rsidRPr="00C95F0D">
        <w:rPr>
          <w:rtl/>
        </w:rPr>
        <w:t>והרווחה</w:t>
      </w:r>
      <w:r w:rsidR="006D6ED0">
        <w:rPr>
          <w:rtl/>
        </w:rPr>
        <w:t xml:space="preserve"> </w:t>
      </w:r>
      <w:r w:rsidRPr="00C95F0D">
        <w:rPr>
          <w:rtl/>
        </w:rPr>
        <w:t>וגם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יחידות</w:t>
      </w:r>
      <w:r w:rsidR="006D6ED0">
        <w:rPr>
          <w:rtl/>
        </w:rPr>
        <w:t xml:space="preserve"> </w:t>
      </w:r>
      <w:r w:rsidRPr="00C95F0D">
        <w:rPr>
          <w:rtl/>
        </w:rPr>
        <w:t>נוספות</w:t>
      </w:r>
      <w:r w:rsidR="006D6ED0">
        <w:rPr>
          <w:rtl/>
        </w:rPr>
        <w:t xml:space="preserve"> </w:t>
      </w:r>
      <w:r w:rsidRPr="00C95F0D">
        <w:rPr>
          <w:rtl/>
        </w:rPr>
        <w:t>שקיימות</w:t>
      </w:r>
      <w:r w:rsidR="006D6ED0">
        <w:rPr>
          <w:rtl/>
        </w:rPr>
        <w:t xml:space="preserve"> </w:t>
      </w:r>
      <w:r w:rsidRPr="00C95F0D">
        <w:rPr>
          <w:rtl/>
        </w:rPr>
        <w:t>במשרדים</w:t>
      </w:r>
      <w:r w:rsidR="006D6ED0">
        <w:rPr>
          <w:rtl/>
        </w:rPr>
        <w:t xml:space="preserve"> </w:t>
      </w:r>
      <w:r w:rsidRPr="00C95F0D">
        <w:rPr>
          <w:rtl/>
        </w:rPr>
        <w:t>אחרים, לדוגמה, משרד הבינוי</w:t>
      </w:r>
      <w:r w:rsidR="006D6ED0">
        <w:rPr>
          <w:rtl/>
        </w:rPr>
        <w:t xml:space="preserve"> </w:t>
      </w:r>
      <w:r w:rsidRPr="00C95F0D">
        <w:rPr>
          <w:rtl/>
        </w:rPr>
        <w:t>והשיכון,</w:t>
      </w:r>
      <w:r w:rsidR="006D6ED0">
        <w:rPr>
          <w:rtl/>
        </w:rPr>
        <w:t xml:space="preserve"> </w:t>
      </w:r>
      <w:r w:rsidRPr="00C95F0D">
        <w:rPr>
          <w:rtl/>
        </w:rPr>
        <w:t>ששם</w:t>
      </w:r>
      <w:r w:rsidR="006D6ED0">
        <w:rPr>
          <w:rtl/>
        </w:rPr>
        <w:t xml:space="preserve"> </w:t>
      </w:r>
      <w:r w:rsidRPr="00C95F0D">
        <w:rPr>
          <w:rtl/>
        </w:rPr>
        <w:t>יש</w:t>
      </w:r>
      <w:r w:rsidR="006D6ED0">
        <w:rPr>
          <w:rtl/>
        </w:rPr>
        <w:t xml:space="preserve"> </w:t>
      </w:r>
      <w:r w:rsidRPr="00C95F0D">
        <w:rPr>
          <w:rtl/>
        </w:rPr>
        <w:t>היחידה</w:t>
      </w:r>
      <w:r w:rsidR="006D6ED0">
        <w:rPr>
          <w:rtl/>
        </w:rPr>
        <w:t xml:space="preserve"> </w:t>
      </w:r>
      <w:r w:rsidRPr="00C95F0D">
        <w:rPr>
          <w:rtl/>
        </w:rPr>
        <w:t>לשיקום שכונות. אנחנו חייבים לפעול ביחד. משרד החינוך</w:t>
      </w:r>
      <w:r w:rsidR="006D6ED0">
        <w:rPr>
          <w:rtl/>
        </w:rPr>
        <w:t xml:space="preserve"> </w:t>
      </w:r>
      <w:r w:rsidRPr="00C95F0D">
        <w:rPr>
          <w:rtl/>
        </w:rPr>
        <w:t>והתרבות,</w:t>
      </w:r>
      <w:r w:rsidR="006D6ED0">
        <w:rPr>
          <w:rtl/>
        </w:rPr>
        <w:t xml:space="preserve"> </w:t>
      </w:r>
      <w:r w:rsidRPr="00C95F0D">
        <w:rPr>
          <w:rtl/>
        </w:rPr>
        <w:t>גם</w:t>
      </w:r>
      <w:r w:rsidR="006D6ED0">
        <w:rPr>
          <w:rtl/>
        </w:rPr>
        <w:t xml:space="preserve"> </w:t>
      </w:r>
      <w:r w:rsidRPr="00C95F0D">
        <w:rPr>
          <w:rtl/>
        </w:rPr>
        <w:t>באמצעות המינהל לחברה ונוער, גם במזכירות הפדגוגית, אני אבקש לקיים</w:t>
      </w:r>
      <w:r w:rsidR="006D6ED0">
        <w:rPr>
          <w:rtl/>
        </w:rPr>
        <w:t xml:space="preserve"> </w:t>
      </w:r>
      <w:r w:rsidRPr="00C95F0D">
        <w:rPr>
          <w:rtl/>
        </w:rPr>
        <w:t>בכלל דיון בהנהלת המשרד בכל מה שקשור לנוער במצוקה או הנוער הנפלט ממערכת החינוך,</w:t>
      </w:r>
      <w:r w:rsidR="006D6ED0">
        <w:rPr>
          <w:rtl/>
        </w:rPr>
        <w:t xml:space="preserve"> </w:t>
      </w:r>
      <w:r w:rsidRPr="00C95F0D">
        <w:rPr>
          <w:rtl/>
        </w:rPr>
        <w:t>משום</w:t>
      </w:r>
      <w:r w:rsidR="006D6ED0">
        <w:rPr>
          <w:rtl/>
        </w:rPr>
        <w:t xml:space="preserve"> </w:t>
      </w:r>
      <w:r w:rsidRPr="00C95F0D">
        <w:rPr>
          <w:rtl/>
        </w:rPr>
        <w:t>שאם</w:t>
      </w:r>
      <w:r w:rsidR="006D6ED0">
        <w:rPr>
          <w:rtl/>
        </w:rPr>
        <w:t xml:space="preserve"> </w:t>
      </w:r>
      <w:r w:rsidRPr="00C95F0D">
        <w:rPr>
          <w:rtl/>
        </w:rPr>
        <w:t>יש</w:t>
      </w:r>
      <w:r w:rsidR="006D6ED0">
        <w:rPr>
          <w:rtl/>
        </w:rPr>
        <w:t xml:space="preserve"> </w:t>
      </w:r>
      <w:r w:rsidRPr="00C95F0D">
        <w:rPr>
          <w:rtl/>
        </w:rPr>
        <w:t>נתונים</w:t>
      </w:r>
      <w:r w:rsidR="006D6ED0">
        <w:rPr>
          <w:rtl/>
        </w:rPr>
        <w:t xml:space="preserve"> </w:t>
      </w:r>
      <w:r w:rsidRPr="00C95F0D">
        <w:rPr>
          <w:rtl/>
        </w:rPr>
        <w:t>כאלה,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31,000 תלמידים שנפלטו ממערכת החינוך, זה מספר</w:t>
      </w:r>
      <w:r w:rsidR="006D6ED0">
        <w:rPr>
          <w:rtl/>
        </w:rPr>
        <w:t xml:space="preserve"> </w:t>
      </w:r>
      <w:r w:rsidRPr="00C95F0D">
        <w:rPr>
          <w:rtl/>
        </w:rPr>
        <w:t>שמחייב</w:t>
      </w:r>
      <w:r w:rsidR="006D6ED0">
        <w:rPr>
          <w:rtl/>
        </w:rPr>
        <w:t xml:space="preserve"> </w:t>
      </w:r>
      <w:r w:rsidRPr="00C95F0D">
        <w:rPr>
          <w:rtl/>
        </w:rPr>
        <w:t>דיון, הוא מדליק נורה אדומה, הייתי אומר אולי אפילו פרוז'קטור אדום. נכון</w:t>
      </w:r>
      <w:r w:rsidR="006D6ED0">
        <w:rPr>
          <w:rtl/>
        </w:rPr>
        <w:t xml:space="preserve"> </w:t>
      </w:r>
      <w:r w:rsidRPr="00C95F0D">
        <w:rPr>
          <w:rtl/>
        </w:rPr>
        <w:t>שעל</w:t>
      </w:r>
      <w:r w:rsidR="006D6ED0">
        <w:rPr>
          <w:rtl/>
        </w:rPr>
        <w:t>-</w:t>
      </w:r>
      <w:r w:rsidRPr="00C95F0D">
        <w:rPr>
          <w:rtl/>
        </w:rPr>
        <w:t>פי</w:t>
      </w:r>
      <w:r w:rsidR="006D6ED0">
        <w:rPr>
          <w:rtl/>
        </w:rPr>
        <w:t xml:space="preserve"> </w:t>
      </w:r>
      <w:r w:rsidRPr="00C95F0D">
        <w:rPr>
          <w:rtl/>
        </w:rPr>
        <w:t>הנתונים</w:t>
      </w:r>
      <w:r w:rsidR="006D6ED0">
        <w:rPr>
          <w:rtl/>
        </w:rPr>
        <w:t xml:space="preserve"> </w:t>
      </w:r>
      <w:r w:rsidRPr="00C95F0D">
        <w:rPr>
          <w:rtl/>
        </w:rPr>
        <w:t>שקיבלתי</w:t>
      </w:r>
      <w:r w:rsidR="006D6ED0">
        <w:rPr>
          <w:rtl/>
        </w:rPr>
        <w:t xml:space="preserve"> </w:t>
      </w:r>
      <w:r w:rsidRPr="00C95F0D">
        <w:rPr>
          <w:rtl/>
        </w:rPr>
        <w:t>מהמשרד</w:t>
      </w:r>
      <w:r w:rsidR="006D6ED0">
        <w:rPr>
          <w:rtl/>
        </w:rPr>
        <w:t xml:space="preserve"> </w:t>
      </w:r>
      <w:r w:rsidRPr="00C95F0D">
        <w:rPr>
          <w:rtl/>
        </w:rPr>
        <w:t>נעשה טיפול מקיף, יש ירידה במספר, אבל לא הכול</w:t>
      </w:r>
      <w:r w:rsidR="006D6ED0">
        <w:rPr>
          <w:rtl/>
        </w:rPr>
        <w:t xml:space="preserve"> </w:t>
      </w:r>
      <w:r w:rsidRPr="00C95F0D">
        <w:rPr>
          <w:rtl/>
        </w:rPr>
        <w:t>צריך</w:t>
      </w:r>
      <w:r w:rsidR="006D6ED0">
        <w:rPr>
          <w:rtl/>
        </w:rPr>
        <w:t xml:space="preserve"> </w:t>
      </w:r>
      <w:r w:rsidRPr="00C95F0D">
        <w:rPr>
          <w:rtl/>
        </w:rPr>
        <w:t>להיות</w:t>
      </w:r>
      <w:r w:rsidR="006D6ED0">
        <w:rPr>
          <w:rtl/>
        </w:rPr>
        <w:t xml:space="preserve"> </w:t>
      </w:r>
      <w:r w:rsidRPr="00C95F0D">
        <w:rPr>
          <w:rtl/>
        </w:rPr>
        <w:t>מבוסס</w:t>
      </w:r>
      <w:r w:rsidR="006D6ED0">
        <w:rPr>
          <w:rtl/>
        </w:rPr>
        <w:t xml:space="preserve"> </w:t>
      </w:r>
      <w:r w:rsidRPr="00C95F0D">
        <w:rPr>
          <w:rtl/>
        </w:rPr>
        <w:t xml:space="preserve">על סטטיסטיקה. כשאתה שומע את המספר </w:t>
      </w:r>
      <w:r w:rsidR="006D6ED0">
        <w:rPr>
          <w:rtl/>
        </w:rPr>
        <w:t>–</w:t>
      </w:r>
      <w:r w:rsidRPr="00C95F0D">
        <w:rPr>
          <w:rtl/>
        </w:rPr>
        <w:t xml:space="preserve"> 31,000, אתה צריך לבדוק</w:t>
      </w:r>
      <w:r w:rsidR="006D6ED0">
        <w:rPr>
          <w:rtl/>
        </w:rPr>
        <w:t xml:space="preserve"> </w:t>
      </w:r>
      <w:r w:rsidRPr="00C95F0D">
        <w:rPr>
          <w:rtl/>
        </w:rPr>
        <w:t>למה</w:t>
      </w:r>
      <w:r w:rsidR="006D6ED0">
        <w:rPr>
          <w:rtl/>
        </w:rPr>
        <w:t xml:space="preserve"> </w:t>
      </w:r>
      <w:r w:rsidRPr="00C95F0D">
        <w:rPr>
          <w:rtl/>
        </w:rPr>
        <w:t>ואיך.</w:t>
      </w:r>
      <w:r w:rsidR="006D6ED0">
        <w:rPr>
          <w:rtl/>
        </w:rPr>
        <w:t xml:space="preserve"> </w:t>
      </w:r>
      <w:r w:rsidRPr="00C95F0D">
        <w:rPr>
          <w:rtl/>
        </w:rPr>
        <w:t>נכון שאולי בהשוואה למדינות מערביות המצב בישראל הרבה יותר טוב, וכאן</w:t>
      </w:r>
      <w:r w:rsidR="006D6ED0">
        <w:rPr>
          <w:rtl/>
        </w:rPr>
        <w:t xml:space="preserve"> </w:t>
      </w:r>
      <w:r w:rsidRPr="00C95F0D">
        <w:rPr>
          <w:rtl/>
        </w:rPr>
        <w:t>יש</w:t>
      </w:r>
      <w:r w:rsidR="006D6ED0">
        <w:rPr>
          <w:rtl/>
        </w:rPr>
        <w:t xml:space="preserve"> </w:t>
      </w:r>
      <w:r w:rsidRPr="00C95F0D">
        <w:rPr>
          <w:rtl/>
        </w:rPr>
        <w:t>התייחסות לנושאים האלה, כתוצאה מכך שאנחנו מדינה שקולטת עלייה, מדינה שנמצאים</w:t>
      </w:r>
      <w:r w:rsidR="006D6ED0">
        <w:rPr>
          <w:rtl/>
        </w:rPr>
        <w:t xml:space="preserve"> </w:t>
      </w:r>
      <w:r w:rsidRPr="00C95F0D">
        <w:rPr>
          <w:rtl/>
        </w:rPr>
        <w:t>בה</w:t>
      </w:r>
      <w:r w:rsidR="006D6ED0">
        <w:rPr>
          <w:rtl/>
        </w:rPr>
        <w:t xml:space="preserve"> </w:t>
      </w:r>
      <w:r w:rsidRPr="00C95F0D">
        <w:rPr>
          <w:rtl/>
        </w:rPr>
        <w:t>אנשים</w:t>
      </w:r>
      <w:r w:rsidR="006D6ED0">
        <w:rPr>
          <w:rtl/>
        </w:rPr>
        <w:t xml:space="preserve"> </w:t>
      </w:r>
      <w:r w:rsidRPr="00C95F0D">
        <w:rPr>
          <w:rtl/>
        </w:rPr>
        <w:t>מגלויות</w:t>
      </w:r>
      <w:r w:rsidR="006D6ED0">
        <w:rPr>
          <w:rtl/>
        </w:rPr>
        <w:t xml:space="preserve"> </w:t>
      </w:r>
      <w:r w:rsidRPr="00C95F0D">
        <w:rPr>
          <w:rtl/>
        </w:rPr>
        <w:t>שונות,</w:t>
      </w:r>
      <w:r w:rsidR="006D6ED0">
        <w:rPr>
          <w:rtl/>
        </w:rPr>
        <w:t xml:space="preserve"> </w:t>
      </w:r>
      <w:r w:rsidRPr="00C95F0D">
        <w:rPr>
          <w:rtl/>
        </w:rPr>
        <w:t>זה</w:t>
      </w:r>
      <w:r w:rsidR="006D6ED0">
        <w:rPr>
          <w:rtl/>
        </w:rPr>
        <w:t xml:space="preserve"> </w:t>
      </w:r>
      <w:r w:rsidRPr="00C95F0D">
        <w:rPr>
          <w:rtl/>
        </w:rPr>
        <w:t>מחייב טיפול, ונעשית פעולה. זאת מדינה שיש בה גם</w:t>
      </w:r>
      <w:r w:rsidR="006D6ED0">
        <w:rPr>
          <w:rtl/>
        </w:rPr>
        <w:t xml:space="preserve"> </w:t>
      </w:r>
      <w:r w:rsidRPr="00C95F0D">
        <w:rPr>
          <w:rtl/>
        </w:rPr>
        <w:t>ערבים,</w:t>
      </w:r>
      <w:r w:rsidR="006D6ED0">
        <w:rPr>
          <w:rtl/>
        </w:rPr>
        <w:t xml:space="preserve"> </w:t>
      </w:r>
      <w:r w:rsidRPr="00C95F0D">
        <w:rPr>
          <w:rtl/>
        </w:rPr>
        <w:t>גם</w:t>
      </w:r>
      <w:r w:rsidR="006D6ED0">
        <w:rPr>
          <w:rtl/>
        </w:rPr>
        <w:t xml:space="preserve"> </w:t>
      </w:r>
      <w:r w:rsidRPr="00C95F0D">
        <w:rPr>
          <w:rtl/>
        </w:rPr>
        <w:t>דרוזים</w:t>
      </w:r>
      <w:r w:rsidR="006D6ED0">
        <w:rPr>
          <w:rtl/>
        </w:rPr>
        <w:t xml:space="preserve"> </w:t>
      </w:r>
      <w:r w:rsidRPr="00C95F0D">
        <w:rPr>
          <w:rtl/>
        </w:rPr>
        <w:t>וגם</w:t>
      </w:r>
      <w:r w:rsidR="006D6ED0">
        <w:rPr>
          <w:rtl/>
        </w:rPr>
        <w:t xml:space="preserve"> </w:t>
      </w:r>
      <w:r w:rsidRPr="00C95F0D">
        <w:rPr>
          <w:rtl/>
        </w:rPr>
        <w:t>צ'רקסים,</w:t>
      </w:r>
      <w:r w:rsidR="006D6ED0">
        <w:rPr>
          <w:rtl/>
        </w:rPr>
        <w:t xml:space="preserve"> </w:t>
      </w:r>
      <w:r w:rsidRPr="00C95F0D">
        <w:rPr>
          <w:rtl/>
        </w:rPr>
        <w:t>ונעשית פעולה גם בקרב האוכלוסייה הזאת על</w:t>
      </w:r>
      <w:r w:rsidR="006D6ED0">
        <w:rPr>
          <w:rtl/>
        </w:rPr>
        <w:t>-</w:t>
      </w:r>
      <w:r w:rsidRPr="00C95F0D">
        <w:rPr>
          <w:rtl/>
        </w:rPr>
        <w:t>ידי</w:t>
      </w:r>
      <w:r w:rsidR="006D6ED0">
        <w:rPr>
          <w:rtl/>
        </w:rPr>
        <w:t xml:space="preserve"> </w:t>
      </w:r>
      <w:r w:rsidRPr="00C95F0D">
        <w:rPr>
          <w:rtl/>
        </w:rPr>
        <w:t>הגורמים השונים של המשרד.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לסיום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אומר,</w:t>
      </w:r>
      <w:r w:rsidR="006D6ED0">
        <w:rPr>
          <w:rtl/>
        </w:rPr>
        <w:t xml:space="preserve"> </w:t>
      </w:r>
      <w:r w:rsidRPr="00C95F0D">
        <w:rPr>
          <w:rtl/>
        </w:rPr>
        <w:t>שאנחנו</w:t>
      </w:r>
      <w:r w:rsidR="006D6ED0">
        <w:rPr>
          <w:rtl/>
        </w:rPr>
        <w:t xml:space="preserve"> </w:t>
      </w:r>
      <w:r w:rsidRPr="00C95F0D">
        <w:rPr>
          <w:rtl/>
        </w:rPr>
        <w:t>נקיים דיון בנושא הזה, אני יודע שגם ועדת החינוך</w:t>
      </w:r>
      <w:r w:rsidR="006D6ED0">
        <w:rPr>
          <w:rtl/>
        </w:rPr>
        <w:t xml:space="preserve"> </w:t>
      </w:r>
      <w:r w:rsidRPr="00C95F0D">
        <w:rPr>
          <w:rtl/>
        </w:rPr>
        <w:t>והתרבות</w:t>
      </w:r>
      <w:r w:rsidR="006D6ED0">
        <w:rPr>
          <w:rtl/>
        </w:rPr>
        <w:t xml:space="preserve"> </w:t>
      </w:r>
      <w:r w:rsidRPr="00C95F0D">
        <w:rPr>
          <w:rtl/>
        </w:rPr>
        <w:t>עמדה</w:t>
      </w:r>
      <w:r w:rsidR="006D6ED0">
        <w:rPr>
          <w:rtl/>
        </w:rPr>
        <w:t xml:space="preserve"> </w:t>
      </w:r>
      <w:r w:rsidRPr="00C95F0D">
        <w:rPr>
          <w:rtl/>
        </w:rPr>
        <w:t>לקיים</w:t>
      </w:r>
      <w:r w:rsidR="006D6ED0">
        <w:rPr>
          <w:rtl/>
        </w:rPr>
        <w:t xml:space="preserve"> </w:t>
      </w:r>
      <w:r w:rsidRPr="00C95F0D">
        <w:rPr>
          <w:rtl/>
        </w:rPr>
        <w:t>מחר</w:t>
      </w:r>
      <w:r w:rsidR="006D6ED0">
        <w:rPr>
          <w:rtl/>
        </w:rPr>
        <w:t xml:space="preserve"> </w:t>
      </w:r>
      <w:r w:rsidRPr="00C95F0D">
        <w:rPr>
          <w:rtl/>
        </w:rPr>
        <w:t>דיון</w:t>
      </w:r>
      <w:r w:rsidR="006D6ED0">
        <w:rPr>
          <w:rtl/>
        </w:rPr>
        <w:t xml:space="preserve"> </w:t>
      </w:r>
      <w:r w:rsidRPr="00C95F0D">
        <w:rPr>
          <w:rtl/>
        </w:rPr>
        <w:t>בנושא הזה והוא נדחה, וטוב שנדחה, כיוון שאנחנו</w:t>
      </w:r>
      <w:r w:rsidR="006D6ED0">
        <w:rPr>
          <w:rtl/>
        </w:rPr>
        <w:t xml:space="preserve"> </w:t>
      </w:r>
      <w:r w:rsidRPr="00C95F0D">
        <w:rPr>
          <w:rtl/>
        </w:rPr>
        <w:t>נבוא</w:t>
      </w:r>
      <w:r w:rsidR="006D6ED0">
        <w:rPr>
          <w:rtl/>
        </w:rPr>
        <w:t xml:space="preserve"> </w:t>
      </w:r>
      <w:r w:rsidRPr="00C95F0D">
        <w:rPr>
          <w:rtl/>
        </w:rPr>
        <w:t>לדיון</w:t>
      </w:r>
      <w:r w:rsidR="006D6ED0">
        <w:rPr>
          <w:rtl/>
        </w:rPr>
        <w:t xml:space="preserve"> </w:t>
      </w:r>
      <w:r w:rsidRPr="00C95F0D">
        <w:rPr>
          <w:rtl/>
        </w:rPr>
        <w:t>הזה</w:t>
      </w:r>
      <w:r w:rsidR="006D6ED0">
        <w:rPr>
          <w:rtl/>
        </w:rPr>
        <w:t xml:space="preserve"> </w:t>
      </w:r>
      <w:r w:rsidRPr="00C95F0D">
        <w:rPr>
          <w:rtl/>
        </w:rPr>
        <w:t>לאחר שנקיים דיון מוקדם במשרד החינוך והתרבות, ונזמן גם נציגות</w:t>
      </w:r>
      <w:r w:rsidR="006D6ED0">
        <w:rPr>
          <w:rtl/>
        </w:rPr>
        <w:t xml:space="preserve"> </w:t>
      </w:r>
      <w:r w:rsidRPr="00C95F0D">
        <w:rPr>
          <w:rtl/>
        </w:rPr>
        <w:t>של משרד העבודה והרווחה ושל משרד הבינוי והשיכון. תודה רבה.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תודה רבה. מה אדוני מציע?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סגן שרת החינוך והתרבות מ' גולדמן: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להעביר את הנושא לוועדת החינוך והתרבות.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לחבר הכנסת שאול יהלום הצעה אחרת להצעתו של חבר הכנסת זנדברג. בבקשה.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גברתי היושבת</w:t>
      </w:r>
      <w:r w:rsidR="006D6ED0">
        <w:rPr>
          <w:rtl/>
        </w:rPr>
        <w:t>-</w:t>
      </w:r>
      <w:r w:rsidRPr="00C95F0D">
        <w:rPr>
          <w:rtl/>
        </w:rPr>
        <w:t>ראש, על הדברים המוגזמים שאמר סגן השרה על הפעולות, אפשר לומר:</w:t>
      </w:r>
      <w:r w:rsidR="006D6ED0">
        <w:rPr>
          <w:rtl/>
        </w:rPr>
        <w:t xml:space="preserve"> </w:t>
      </w:r>
      <w:r w:rsidRPr="00C95F0D">
        <w:rPr>
          <w:rtl/>
        </w:rPr>
        <w:t>הרבה</w:t>
      </w:r>
      <w:r w:rsidR="006D6ED0">
        <w:rPr>
          <w:rtl/>
        </w:rPr>
        <w:t xml:space="preserve"> </w:t>
      </w:r>
      <w:r w:rsidRPr="00C95F0D">
        <w:rPr>
          <w:rtl/>
        </w:rPr>
        <w:t>מלים</w:t>
      </w:r>
      <w:r w:rsidR="006D6ED0">
        <w:rPr>
          <w:rtl/>
        </w:rPr>
        <w:t xml:space="preserve"> </w:t>
      </w:r>
      <w:r w:rsidRPr="00C95F0D">
        <w:rPr>
          <w:rtl/>
        </w:rPr>
        <w:t>ומעט מעש. אבל אני רוצה להעיר הערה אחת, שבגינה אני רוצה לבקש להוריד</w:t>
      </w:r>
      <w:r w:rsidR="006D6ED0">
        <w:rPr>
          <w:rtl/>
        </w:rPr>
        <w:t xml:space="preserve"> </w:t>
      </w:r>
      <w:r w:rsidRPr="00C95F0D">
        <w:rPr>
          <w:rtl/>
        </w:rPr>
        <w:t>את הנושא, מבחינה טכנית, כמובן.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הנושא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הילדים</w:t>
      </w:r>
      <w:r w:rsidR="006D6ED0">
        <w:rPr>
          <w:rtl/>
        </w:rPr>
        <w:t xml:space="preserve"> </w:t>
      </w:r>
      <w:r w:rsidRPr="00C95F0D">
        <w:rPr>
          <w:rtl/>
        </w:rPr>
        <w:t>הנושרים, שאינם בבתי</w:t>
      </w:r>
      <w:r w:rsidR="006D6ED0">
        <w:rPr>
          <w:rtl/>
        </w:rPr>
        <w:t>-</w:t>
      </w:r>
      <w:r w:rsidRPr="00C95F0D">
        <w:rPr>
          <w:rtl/>
        </w:rPr>
        <w:t>הספר, מורכב משניים: חלק בגלל תנאים</w:t>
      </w:r>
      <w:r w:rsidR="006D6ED0">
        <w:rPr>
          <w:rtl/>
        </w:rPr>
        <w:t xml:space="preserve"> </w:t>
      </w:r>
      <w:r w:rsidRPr="00C95F0D">
        <w:rPr>
          <w:rtl/>
        </w:rPr>
        <w:t>סביבתיים.</w:t>
      </w:r>
      <w:r w:rsidR="006D6ED0">
        <w:rPr>
          <w:rtl/>
        </w:rPr>
        <w:t xml:space="preserve"> </w:t>
      </w:r>
      <w:r w:rsidRPr="00C95F0D">
        <w:rPr>
          <w:rtl/>
        </w:rPr>
        <w:t>אולם, יש חלק של ילדים שנושר בגלל כישלון מצטבר בלימודים. לאחר שהילד</w:t>
      </w:r>
      <w:r w:rsidR="006D6ED0">
        <w:rPr>
          <w:rtl/>
        </w:rPr>
        <w:t xml:space="preserve"> </w:t>
      </w:r>
      <w:r w:rsidRPr="00C95F0D">
        <w:rPr>
          <w:rtl/>
        </w:rPr>
        <w:t>נכשל כליל בכיתות א' וב', בכיתה ג' הוא כבר משחק ברחובות.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נעשה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ידי</w:t>
      </w:r>
      <w:r w:rsidR="006D6ED0">
        <w:rPr>
          <w:rtl/>
        </w:rPr>
        <w:t xml:space="preserve"> </w:t>
      </w:r>
      <w:r w:rsidRPr="00C95F0D">
        <w:rPr>
          <w:rtl/>
        </w:rPr>
        <w:t>השר המר מעשה גדול, והוא מבחני משוב; מאתרים את הבעיות בכיתות</w:t>
      </w:r>
      <w:r w:rsidR="006D6ED0">
        <w:rPr>
          <w:rtl/>
        </w:rPr>
        <w:t xml:space="preserve"> </w:t>
      </w:r>
      <w:r w:rsidRPr="00C95F0D">
        <w:rPr>
          <w:rtl/>
        </w:rPr>
        <w:t>בית</w:t>
      </w:r>
      <w:r w:rsidR="006D6ED0">
        <w:rPr>
          <w:rtl/>
        </w:rPr>
        <w:t>-</w:t>
      </w:r>
      <w:r w:rsidRPr="00C95F0D">
        <w:rPr>
          <w:rtl/>
        </w:rPr>
        <w:t>הספר</w:t>
      </w:r>
      <w:r w:rsidR="006D6ED0">
        <w:rPr>
          <w:rtl/>
        </w:rPr>
        <w:t xml:space="preserve"> </w:t>
      </w:r>
      <w:r w:rsidRPr="00C95F0D">
        <w:rPr>
          <w:rtl/>
        </w:rPr>
        <w:t>היסודי,</w:t>
      </w:r>
      <w:r w:rsidR="006D6ED0">
        <w:rPr>
          <w:rtl/>
        </w:rPr>
        <w:t xml:space="preserve"> </w:t>
      </w:r>
      <w:r w:rsidRPr="00C95F0D">
        <w:rPr>
          <w:rtl/>
        </w:rPr>
        <w:t>רואים</w:t>
      </w:r>
      <w:r w:rsidR="006D6ED0">
        <w:rPr>
          <w:rtl/>
        </w:rPr>
        <w:t xml:space="preserve"> </w:t>
      </w:r>
      <w:r w:rsidRPr="00C95F0D">
        <w:rPr>
          <w:rtl/>
        </w:rPr>
        <w:t>בדיוק באיזה בית</w:t>
      </w:r>
      <w:r w:rsidR="006D6ED0">
        <w:rPr>
          <w:rtl/>
        </w:rPr>
        <w:t>-</w:t>
      </w:r>
      <w:r w:rsidRPr="00C95F0D">
        <w:rPr>
          <w:rtl/>
        </w:rPr>
        <w:t>ספר אין יודעים, ומטפלים בעניין טיפול</w:t>
      </w:r>
      <w:r w:rsidR="006D6ED0">
        <w:rPr>
          <w:rtl/>
        </w:rPr>
        <w:t xml:space="preserve"> </w:t>
      </w:r>
      <w:r w:rsidRPr="00C95F0D">
        <w:rPr>
          <w:rtl/>
        </w:rPr>
        <w:t>נקודתי.</w:t>
      </w:r>
      <w:r w:rsidR="006D6ED0">
        <w:rPr>
          <w:rtl/>
        </w:rPr>
        <w:t xml:space="preserve"> </w:t>
      </w:r>
      <w:r w:rsidRPr="00C95F0D">
        <w:rPr>
          <w:rtl/>
        </w:rPr>
        <w:t>הדבר</w:t>
      </w:r>
      <w:r w:rsidR="006D6ED0">
        <w:rPr>
          <w:rtl/>
        </w:rPr>
        <w:t xml:space="preserve"> </w:t>
      </w:r>
      <w:r w:rsidRPr="00C95F0D">
        <w:rPr>
          <w:rtl/>
        </w:rPr>
        <w:t>הגרוע</w:t>
      </w:r>
      <w:r w:rsidR="006D6ED0">
        <w:rPr>
          <w:rtl/>
        </w:rPr>
        <w:t xml:space="preserve"> </w:t>
      </w:r>
      <w:r w:rsidRPr="00C95F0D">
        <w:rPr>
          <w:rtl/>
        </w:rPr>
        <w:t>ביותר,</w:t>
      </w:r>
      <w:r w:rsidR="006D6ED0">
        <w:rPr>
          <w:rtl/>
        </w:rPr>
        <w:t xml:space="preserve"> </w:t>
      </w:r>
      <w:r w:rsidRPr="00C95F0D">
        <w:rPr>
          <w:rtl/>
        </w:rPr>
        <w:t>טעות איומה עשתה שרת החינוך בתקופה זו, שביטלה את</w:t>
      </w:r>
      <w:r w:rsidR="006D6ED0">
        <w:rPr>
          <w:rtl/>
        </w:rPr>
        <w:t xml:space="preserve"> </w:t>
      </w:r>
      <w:r w:rsidRPr="00C95F0D">
        <w:rPr>
          <w:rtl/>
        </w:rPr>
        <w:t>מבחני</w:t>
      </w:r>
      <w:r w:rsidR="006D6ED0">
        <w:rPr>
          <w:rtl/>
        </w:rPr>
        <w:t xml:space="preserve"> </w:t>
      </w:r>
      <w:r w:rsidRPr="00C95F0D">
        <w:rPr>
          <w:rtl/>
        </w:rPr>
        <w:t>המשוב,</w:t>
      </w:r>
      <w:r w:rsidR="006D6ED0">
        <w:rPr>
          <w:rtl/>
        </w:rPr>
        <w:t xml:space="preserve"> </w:t>
      </w:r>
      <w:r w:rsidRPr="00C95F0D">
        <w:rPr>
          <w:rtl/>
        </w:rPr>
        <w:t>והדבר</w:t>
      </w:r>
      <w:r w:rsidR="006D6ED0">
        <w:rPr>
          <w:rtl/>
        </w:rPr>
        <w:t xml:space="preserve"> </w:t>
      </w:r>
      <w:r w:rsidRPr="00C95F0D">
        <w:rPr>
          <w:rtl/>
        </w:rPr>
        <w:t>מונע</w:t>
      </w:r>
      <w:r w:rsidR="006D6ED0">
        <w:rPr>
          <w:rtl/>
        </w:rPr>
        <w:t xml:space="preserve"> </w:t>
      </w:r>
      <w:r w:rsidRPr="00C95F0D">
        <w:rPr>
          <w:rtl/>
        </w:rPr>
        <w:t>וימנע תיקון הנושא הלימודי, איתור הכיסים שבהם שולטת</w:t>
      </w:r>
      <w:r w:rsidR="006D6ED0">
        <w:rPr>
          <w:rtl/>
        </w:rPr>
        <w:t xml:space="preserve"> </w:t>
      </w:r>
      <w:r w:rsidRPr="00C95F0D">
        <w:rPr>
          <w:rtl/>
        </w:rPr>
        <w:t>הבורות.</w:t>
      </w:r>
      <w:r w:rsidR="006D6ED0">
        <w:rPr>
          <w:rtl/>
        </w:rPr>
        <w:t xml:space="preserve"> </w:t>
      </w:r>
      <w:r w:rsidRPr="00C95F0D">
        <w:rPr>
          <w:rtl/>
        </w:rPr>
        <w:t>אי</w:t>
      </w:r>
      <w:r w:rsidR="006D6ED0">
        <w:rPr>
          <w:rtl/>
        </w:rPr>
        <w:t>-</w:t>
      </w:r>
      <w:r w:rsidRPr="00C95F0D">
        <w:rPr>
          <w:rtl/>
        </w:rPr>
        <w:t>לכך אני חושב, שטעות זו מביאה להגדלת הנשירה ולא לצמצומה, לצערנו.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מה ההצעה שלך?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להסיר.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 יהלום, תודה רבה לך.</w:t>
      </w:r>
      <w:r w:rsidR="006D6ED0">
        <w:rPr>
          <w:rtl/>
        </w:rPr>
        <w:t xml:space="preserve"> </w:t>
      </w:r>
      <w:r w:rsidRPr="00C95F0D">
        <w:rPr>
          <w:rtl/>
        </w:rPr>
        <w:t>לחברת הכנסת תמר גוז'נסקי הצעה אחרת להצעתו</w:t>
      </w:r>
      <w:r w:rsidR="006D6ED0">
        <w:rPr>
          <w:rtl/>
        </w:rPr>
        <w:t xml:space="preserve"> </w:t>
      </w:r>
      <w:r w:rsidRPr="00C95F0D">
        <w:rPr>
          <w:rtl/>
        </w:rPr>
        <w:t>של חבר הכנסת קהלני. בבקשה.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תמר גוז'נסקי (חד"ש):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גברתי</w:t>
      </w:r>
      <w:r w:rsidR="006D6ED0">
        <w:rPr>
          <w:rtl/>
        </w:rPr>
        <w:t xml:space="preserve"> </w:t>
      </w:r>
      <w:r w:rsidRPr="00C95F0D">
        <w:rPr>
          <w:rtl/>
        </w:rPr>
        <w:t>היושבת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אדוני סגן השרה, המספר שצוין פה הוא, כמובן, מספר חלקי,</w:t>
      </w:r>
      <w:r w:rsidR="006D6ED0">
        <w:rPr>
          <w:rtl/>
        </w:rPr>
        <w:t xml:space="preserve"> </w:t>
      </w:r>
      <w:r w:rsidRPr="00C95F0D">
        <w:rPr>
          <w:rtl/>
        </w:rPr>
        <w:t>משום</w:t>
      </w:r>
      <w:r w:rsidR="006D6ED0">
        <w:rPr>
          <w:rtl/>
        </w:rPr>
        <w:t xml:space="preserve"> </w:t>
      </w:r>
      <w:r w:rsidRPr="00C95F0D">
        <w:rPr>
          <w:rtl/>
        </w:rPr>
        <w:t>שאם</w:t>
      </w:r>
      <w:r w:rsidR="006D6ED0">
        <w:rPr>
          <w:rtl/>
        </w:rPr>
        <w:t xml:space="preserve"> </w:t>
      </w:r>
      <w:r w:rsidRPr="00C95F0D">
        <w:rPr>
          <w:rtl/>
        </w:rPr>
        <w:t>היו</w:t>
      </w:r>
      <w:r w:rsidR="006D6ED0">
        <w:rPr>
          <w:rtl/>
        </w:rPr>
        <w:t xml:space="preserve"> </w:t>
      </w:r>
      <w:r w:rsidRPr="00C95F0D">
        <w:rPr>
          <w:rtl/>
        </w:rPr>
        <w:t>סופרים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כל</w:t>
      </w:r>
      <w:r w:rsidR="006D6ED0">
        <w:rPr>
          <w:rtl/>
        </w:rPr>
        <w:t xml:space="preserve"> </w:t>
      </w:r>
      <w:r w:rsidRPr="00C95F0D">
        <w:rPr>
          <w:rtl/>
        </w:rPr>
        <w:t>הילדים במדינת ישראל, ההערכה היא שהמספר היה גדל</w:t>
      </w:r>
      <w:r w:rsidR="006D6ED0">
        <w:rPr>
          <w:rtl/>
        </w:rPr>
        <w:t xml:space="preserve"> </w:t>
      </w:r>
      <w:r w:rsidRPr="00C95F0D">
        <w:rPr>
          <w:rtl/>
        </w:rPr>
        <w:t>ל</w:t>
      </w:r>
      <w:r w:rsidR="006D6ED0">
        <w:rPr>
          <w:rtl/>
        </w:rPr>
        <w:t>-</w:t>
      </w:r>
      <w:r w:rsidRPr="00C95F0D">
        <w:rPr>
          <w:rtl/>
        </w:rPr>
        <w:t>60,000 ואולי ל</w:t>
      </w:r>
      <w:r w:rsidR="006D6ED0">
        <w:rPr>
          <w:rtl/>
        </w:rPr>
        <w:t>-</w:t>
      </w:r>
      <w:r w:rsidRPr="00C95F0D">
        <w:rPr>
          <w:rtl/>
        </w:rPr>
        <w:t>70,000. לכן היה עדיף דיון על מכלול הבעיה הזו.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נקודה</w:t>
      </w:r>
      <w:r w:rsidR="006D6ED0">
        <w:rPr>
          <w:rtl/>
        </w:rPr>
        <w:t xml:space="preserve"> </w:t>
      </w:r>
      <w:r w:rsidRPr="00C95F0D">
        <w:rPr>
          <w:rtl/>
        </w:rPr>
        <w:t>שנייה</w:t>
      </w:r>
      <w:r w:rsidR="006D6ED0">
        <w:rPr>
          <w:rtl/>
        </w:rPr>
        <w:t xml:space="preserve"> </w:t>
      </w:r>
      <w:r w:rsidRPr="00C95F0D">
        <w:rPr>
          <w:rtl/>
        </w:rPr>
        <w:t>שאני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להדגיש</w:t>
      </w:r>
      <w:r w:rsidR="006D6ED0">
        <w:rPr>
          <w:rtl/>
        </w:rPr>
        <w:t xml:space="preserve"> </w:t>
      </w:r>
      <w:r w:rsidRPr="00C95F0D">
        <w:rPr>
          <w:rtl/>
        </w:rPr>
        <w:t>היא,</w:t>
      </w:r>
      <w:r w:rsidR="006D6ED0">
        <w:rPr>
          <w:rtl/>
        </w:rPr>
        <w:t xml:space="preserve"> </w:t>
      </w:r>
      <w:r w:rsidRPr="00C95F0D">
        <w:rPr>
          <w:rtl/>
        </w:rPr>
        <w:t>שכאשר</w:t>
      </w:r>
      <w:r w:rsidR="006D6ED0">
        <w:rPr>
          <w:rtl/>
        </w:rPr>
        <w:t xml:space="preserve"> </w:t>
      </w:r>
      <w:r w:rsidRPr="00C95F0D">
        <w:rPr>
          <w:rtl/>
        </w:rPr>
        <w:t>מתגלים</w:t>
      </w:r>
      <w:r w:rsidR="006D6ED0">
        <w:rPr>
          <w:rtl/>
        </w:rPr>
        <w:t xml:space="preserve"> </w:t>
      </w:r>
      <w:r w:rsidRPr="00C95F0D">
        <w:rPr>
          <w:rtl/>
        </w:rPr>
        <w:t>ילדים שלא מופיעים,</w:t>
      </w:r>
      <w:r w:rsidR="006D6ED0">
        <w:rPr>
          <w:rtl/>
        </w:rPr>
        <w:t xml:space="preserve"> </w:t>
      </w:r>
      <w:r w:rsidRPr="00C95F0D">
        <w:rPr>
          <w:rtl/>
        </w:rPr>
        <w:t>שנעלמים,</w:t>
      </w:r>
      <w:r w:rsidR="006D6ED0">
        <w:rPr>
          <w:rtl/>
        </w:rPr>
        <w:t xml:space="preserve"> </w:t>
      </w:r>
      <w:r w:rsidRPr="00C95F0D">
        <w:rPr>
          <w:rtl/>
        </w:rPr>
        <w:t>הבעיה</w:t>
      </w:r>
      <w:r w:rsidR="006D6ED0">
        <w:rPr>
          <w:rtl/>
        </w:rPr>
        <w:t xml:space="preserve"> </w:t>
      </w:r>
      <w:r w:rsidRPr="00C95F0D">
        <w:rPr>
          <w:rtl/>
        </w:rPr>
        <w:t>היסודית</w:t>
      </w:r>
      <w:r w:rsidR="006D6ED0">
        <w:rPr>
          <w:rtl/>
        </w:rPr>
        <w:t xml:space="preserve"> </w:t>
      </w:r>
      <w:r w:rsidRPr="00C95F0D">
        <w:rPr>
          <w:rtl/>
        </w:rPr>
        <w:t>היא,</w:t>
      </w:r>
      <w:r w:rsidR="006D6ED0">
        <w:rPr>
          <w:rtl/>
        </w:rPr>
        <w:t xml:space="preserve"> </w:t>
      </w:r>
      <w:r w:rsidRPr="00C95F0D">
        <w:rPr>
          <w:rtl/>
        </w:rPr>
        <w:t>שכל</w:t>
      </w:r>
      <w:r w:rsidR="006D6ED0">
        <w:rPr>
          <w:rtl/>
        </w:rPr>
        <w:t xml:space="preserve"> </w:t>
      </w:r>
      <w:r w:rsidRPr="00C95F0D">
        <w:rPr>
          <w:rtl/>
        </w:rPr>
        <w:t>המערכת לא בנויה לחפש אותם ולאתר אותם. זאת</w:t>
      </w:r>
      <w:r w:rsidR="006D6ED0">
        <w:rPr>
          <w:rtl/>
        </w:rPr>
        <w:t xml:space="preserve"> </w:t>
      </w:r>
      <w:r w:rsidRPr="00C95F0D">
        <w:rPr>
          <w:rtl/>
        </w:rPr>
        <w:t>הבעיה</w:t>
      </w:r>
      <w:r w:rsidR="006D6ED0">
        <w:rPr>
          <w:rtl/>
        </w:rPr>
        <w:t xml:space="preserve"> </w:t>
      </w:r>
      <w:r w:rsidRPr="00C95F0D">
        <w:rPr>
          <w:rtl/>
        </w:rPr>
        <w:t>היסודית,</w:t>
      </w:r>
      <w:r w:rsidR="006D6ED0">
        <w:rPr>
          <w:rtl/>
        </w:rPr>
        <w:t xml:space="preserve"> </w:t>
      </w:r>
      <w:r w:rsidRPr="00C95F0D">
        <w:rPr>
          <w:rtl/>
        </w:rPr>
        <w:t>משום</w:t>
      </w:r>
      <w:r w:rsidR="006D6ED0">
        <w:rPr>
          <w:rtl/>
        </w:rPr>
        <w:t xml:space="preserve"> </w:t>
      </w:r>
      <w:r w:rsidRPr="00C95F0D">
        <w:rPr>
          <w:rtl/>
        </w:rPr>
        <w:t>שקציני הביקור הסדיר, הרבה פעמים עבודתם פורמלית לחלוטין,</w:t>
      </w:r>
      <w:r w:rsidR="006D6ED0">
        <w:rPr>
          <w:rtl/>
        </w:rPr>
        <w:t xml:space="preserve"> </w:t>
      </w:r>
      <w:r w:rsidRPr="00C95F0D">
        <w:rPr>
          <w:rtl/>
        </w:rPr>
        <w:t>וכל המערך הזה משמש אולי להרבה ניירת, אבל לא להרבה פתרונות.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לדעתי,</w:t>
      </w:r>
      <w:r w:rsidR="006D6ED0">
        <w:rPr>
          <w:rtl/>
        </w:rPr>
        <w:t xml:space="preserve"> </w:t>
      </w:r>
      <w:r w:rsidRPr="00C95F0D">
        <w:rPr>
          <w:rtl/>
        </w:rPr>
        <w:t>אחד הפתרונות היסודיים הוא הצמדת סומכת, או סומך לכל ילד כזה; כלומר</w:t>
      </w:r>
      <w:r w:rsidR="006D6ED0">
        <w:rPr>
          <w:rtl/>
        </w:rPr>
        <w:t xml:space="preserve"> </w:t>
      </w:r>
      <w:r w:rsidRPr="00C95F0D">
        <w:rPr>
          <w:rtl/>
        </w:rPr>
        <w:t>אדם</w:t>
      </w:r>
      <w:r w:rsidR="006D6ED0">
        <w:rPr>
          <w:rtl/>
        </w:rPr>
        <w:t xml:space="preserve"> </w:t>
      </w:r>
      <w:r w:rsidRPr="00C95F0D">
        <w:rPr>
          <w:rtl/>
        </w:rPr>
        <w:t>שתפקידו</w:t>
      </w:r>
      <w:r w:rsidR="006D6ED0">
        <w:rPr>
          <w:rtl/>
        </w:rPr>
        <w:t xml:space="preserve"> </w:t>
      </w:r>
      <w:r w:rsidRPr="00C95F0D">
        <w:rPr>
          <w:rtl/>
        </w:rPr>
        <w:t>יהיה</w:t>
      </w:r>
      <w:r w:rsidR="006D6ED0">
        <w:rPr>
          <w:rtl/>
        </w:rPr>
        <w:t xml:space="preserve"> </w:t>
      </w:r>
      <w:r w:rsidRPr="00C95F0D">
        <w:rPr>
          <w:rtl/>
        </w:rPr>
        <w:t>לקדם</w:t>
      </w:r>
      <w:r w:rsidR="006D6ED0">
        <w:rPr>
          <w:rtl/>
        </w:rPr>
        <w:t xml:space="preserve"> </w:t>
      </w:r>
      <w:r w:rsidRPr="00C95F0D">
        <w:rPr>
          <w:rtl/>
        </w:rPr>
        <w:t>את הילד הזה, לאפשר לו לסגור את הפער.</w:t>
      </w:r>
      <w:r w:rsidR="006D6ED0">
        <w:rPr>
          <w:rtl/>
        </w:rPr>
        <w:t xml:space="preserve"> </w:t>
      </w:r>
      <w:r w:rsidRPr="00C95F0D">
        <w:rPr>
          <w:rtl/>
        </w:rPr>
        <w:t>הרי זה בעצם מה</w:t>
      </w:r>
      <w:r w:rsidR="006D6ED0">
        <w:rPr>
          <w:rtl/>
        </w:rPr>
        <w:t xml:space="preserve"> </w:t>
      </w:r>
      <w:r w:rsidRPr="00C95F0D">
        <w:rPr>
          <w:rtl/>
        </w:rPr>
        <w:t>שעושים</w:t>
      </w:r>
      <w:r w:rsidR="006D6ED0">
        <w:rPr>
          <w:rtl/>
        </w:rPr>
        <w:t xml:space="preserve"> </w:t>
      </w:r>
      <w:r w:rsidRPr="00C95F0D">
        <w:rPr>
          <w:rtl/>
        </w:rPr>
        <w:t>הורים</w:t>
      </w:r>
      <w:r w:rsidR="006D6ED0">
        <w:rPr>
          <w:rtl/>
        </w:rPr>
        <w:t xml:space="preserve"> </w:t>
      </w:r>
      <w:r w:rsidRPr="00C95F0D">
        <w:rPr>
          <w:rtl/>
        </w:rPr>
        <w:t>בעלי אמצעים. כאשר הילדים שלהם נתקלים בקשיים, הם לוקחים את המורה</w:t>
      </w:r>
      <w:r w:rsidR="006D6ED0">
        <w:rPr>
          <w:rtl/>
        </w:rPr>
        <w:t xml:space="preserve"> </w:t>
      </w:r>
      <w:r w:rsidRPr="00C95F0D">
        <w:rPr>
          <w:rtl/>
        </w:rPr>
        <w:t>הפרטי,</w:t>
      </w:r>
      <w:r w:rsidR="006D6ED0">
        <w:rPr>
          <w:rtl/>
        </w:rPr>
        <w:t xml:space="preserve"> </w:t>
      </w:r>
      <w:r w:rsidRPr="00C95F0D">
        <w:rPr>
          <w:rtl/>
        </w:rPr>
        <w:t>משלמים</w:t>
      </w:r>
      <w:r w:rsidR="006D6ED0">
        <w:rPr>
          <w:rtl/>
        </w:rPr>
        <w:t xml:space="preserve"> </w:t>
      </w:r>
      <w:r w:rsidRPr="00C95F0D">
        <w:rPr>
          <w:rtl/>
        </w:rPr>
        <w:t>מה</w:t>
      </w:r>
      <w:r w:rsidR="006D6ED0">
        <w:rPr>
          <w:rtl/>
        </w:rPr>
        <w:t xml:space="preserve"> </w:t>
      </w:r>
      <w:r w:rsidRPr="00C95F0D">
        <w:rPr>
          <w:rtl/>
        </w:rPr>
        <w:t>שגובה מורה פרטי, ונותנים לילד את האפשרות להתקדם. אבל באותן</w:t>
      </w:r>
      <w:r w:rsidR="006D6ED0">
        <w:rPr>
          <w:rtl/>
        </w:rPr>
        <w:t xml:space="preserve"> </w:t>
      </w:r>
      <w:r w:rsidRPr="00C95F0D">
        <w:rPr>
          <w:rtl/>
        </w:rPr>
        <w:t>משפחות שבהן ההורים לא יכולים לממן שיעורים פרטיים, זאת חובתה של המדינה.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לכן, לצורך העניין הפורמלי ביקשתי להסיר את הצעתו של חבר הכנסת קהלני.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תודה רבה לחברת הכנסת גוז'נסקי.</w:t>
      </w:r>
      <w:r w:rsidR="006D6ED0">
        <w:rPr>
          <w:rtl/>
        </w:rPr>
        <w:t xml:space="preserve"> </w:t>
      </w:r>
      <w:r w:rsidRPr="00C95F0D">
        <w:rPr>
          <w:rtl/>
        </w:rPr>
        <w:t>חבר הכנסת זנדברג, האם אתה מסכים להצעתו של</w:t>
      </w:r>
      <w:r w:rsidR="006D6ED0">
        <w:rPr>
          <w:rtl/>
        </w:rPr>
        <w:t xml:space="preserve"> </w:t>
      </w:r>
      <w:r w:rsidRPr="00C95F0D">
        <w:rPr>
          <w:rtl/>
        </w:rPr>
        <w:t>סגן שרת החינוך להעביר את הנושא לדיון בוועדת החינוך והתרבות?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אליעזר זנדברג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כן.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אביגדור</w:t>
      </w:r>
      <w:r w:rsidR="006D6ED0">
        <w:rPr>
          <w:rtl/>
        </w:rPr>
        <w:t xml:space="preserve"> </w:t>
      </w:r>
      <w:r w:rsidRPr="00C95F0D">
        <w:rPr>
          <w:rtl/>
        </w:rPr>
        <w:t>קהלני,</w:t>
      </w:r>
      <w:r w:rsidR="006D6ED0">
        <w:rPr>
          <w:rtl/>
        </w:rPr>
        <w:t xml:space="preserve"> </w:t>
      </w:r>
      <w:r w:rsidRPr="00C95F0D">
        <w:rPr>
          <w:rtl/>
        </w:rPr>
        <w:t>האם</w:t>
      </w:r>
      <w:r w:rsidR="006D6ED0">
        <w:rPr>
          <w:rtl/>
        </w:rPr>
        <w:t xml:space="preserve"> </w:t>
      </w:r>
      <w:r w:rsidRPr="00C95F0D">
        <w:rPr>
          <w:rtl/>
        </w:rPr>
        <w:t>אתה</w:t>
      </w:r>
      <w:r w:rsidR="006D6ED0">
        <w:rPr>
          <w:rtl/>
        </w:rPr>
        <w:t xml:space="preserve"> </w:t>
      </w:r>
      <w:r w:rsidRPr="00C95F0D">
        <w:rPr>
          <w:rtl/>
        </w:rPr>
        <w:t>מסכים להעביר את הנושא לדיון בוועדת</w:t>
      </w:r>
      <w:r w:rsidR="006D6ED0">
        <w:rPr>
          <w:rtl/>
        </w:rPr>
        <w:t xml:space="preserve"> </w:t>
      </w:r>
      <w:r w:rsidRPr="00C95F0D">
        <w:rPr>
          <w:rtl/>
        </w:rPr>
        <w:t>החינוך והתרבות?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אביגדור קהלני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מסכים.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רן כהן (מרצ):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 מבקש להצביע על ההצעה שלי.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אי</w:t>
      </w:r>
      <w:r w:rsidR="006D6ED0">
        <w:rPr>
          <w:rtl/>
        </w:rPr>
        <w:t>-</w:t>
      </w:r>
      <w:r w:rsidRPr="00C95F0D">
        <w:rPr>
          <w:rtl/>
        </w:rPr>
        <w:t>אפשר, כי לא העלית את ההצעה.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נעבור, אם כך, להצבעה בעד או נגד דיון בנושא בוועדת החינוך והתרבות.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ה</w:t>
      </w:r>
      <w:r w:rsidR="00C95F0D" w:rsidRPr="00C95F0D">
        <w:rPr>
          <w:rtl/>
        </w:rPr>
        <w:t>צבעה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ב</w:t>
      </w:r>
      <w:r w:rsidR="00C95F0D" w:rsidRPr="00C95F0D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C95F0D" w:rsidRPr="00C95F0D">
        <w:rPr>
          <w:rtl/>
        </w:rPr>
        <w:t xml:space="preserve"> 10</w:t>
      </w: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ב</w:t>
      </w:r>
      <w:r w:rsidR="00C95F0D" w:rsidRPr="00C95F0D">
        <w:rPr>
          <w:rtl/>
        </w:rPr>
        <w:t>עד ההצעה שלא לכלול את הנושא בסדר</w:t>
      </w:r>
      <w:r>
        <w:rPr>
          <w:rtl/>
        </w:rPr>
        <w:t>-</w:t>
      </w:r>
      <w:r w:rsidR="00C95F0D" w:rsidRPr="00C95F0D">
        <w:rPr>
          <w:rtl/>
        </w:rPr>
        <w:t xml:space="preserve">היום </w:t>
      </w:r>
      <w:r>
        <w:rPr>
          <w:rtl/>
        </w:rPr>
        <w:t>–</w:t>
      </w:r>
      <w:r w:rsidR="00C95F0D" w:rsidRPr="00C95F0D">
        <w:rPr>
          <w:rtl/>
        </w:rPr>
        <w:t xml:space="preserve"> 1</w:t>
      </w: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נ</w:t>
      </w:r>
      <w:r w:rsidR="00C95F0D" w:rsidRPr="00C95F0D">
        <w:rPr>
          <w:rtl/>
        </w:rPr>
        <w:t xml:space="preserve">מנעים </w:t>
      </w:r>
      <w:r>
        <w:rPr>
          <w:rtl/>
        </w:rPr>
        <w:t>–</w:t>
      </w:r>
      <w:r w:rsidR="00C95F0D" w:rsidRPr="00C95F0D">
        <w:rPr>
          <w:rtl/>
        </w:rPr>
        <w:t xml:space="preserve"> 1</w:t>
      </w: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ה</w:t>
      </w:r>
      <w:r w:rsidR="00C95F0D" w:rsidRPr="00C95F0D">
        <w:rPr>
          <w:rtl/>
        </w:rPr>
        <w:t>הצעה להעביר את הנושא שהעלו חברי הכנסת א' זנדברג וא' קהלני</w:t>
      </w: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ל</w:t>
      </w:r>
      <w:r w:rsidR="00C95F0D" w:rsidRPr="00C95F0D">
        <w:rPr>
          <w:rtl/>
        </w:rPr>
        <w:t>וועדת החינוךוהתרבות נתקבלה.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10</w:t>
      </w:r>
      <w:r w:rsidR="006D6ED0">
        <w:rPr>
          <w:rtl/>
        </w:rPr>
        <w:t xml:space="preserve"> </w:t>
      </w:r>
      <w:r w:rsidRPr="00C95F0D">
        <w:rPr>
          <w:rtl/>
        </w:rPr>
        <w:t>בעד, מתנגד אחד, נמנע אחד. אני קובעת, שהנושא יועבר לדיון בוועדת החינוך</w:t>
      </w:r>
      <w:r w:rsidR="006D6ED0">
        <w:rPr>
          <w:rtl/>
        </w:rPr>
        <w:t xml:space="preserve"> </w:t>
      </w:r>
      <w:r w:rsidRPr="00C95F0D">
        <w:rPr>
          <w:rtl/>
        </w:rPr>
        <w:t>והתרבות.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1"/>
        <w:rPr>
          <w:rtl/>
        </w:rPr>
      </w:pPr>
      <w:bookmarkStart w:id="16" w:name="_Toc457300475"/>
      <w:r w:rsidRPr="006D6ED0">
        <w:rPr>
          <w:rtl/>
        </w:rPr>
        <w:t>הצעה לסדר</w:t>
      </w:r>
      <w:r>
        <w:rPr>
          <w:rtl/>
        </w:rPr>
        <w:t>-</w:t>
      </w:r>
      <w:r w:rsidRPr="006D6ED0">
        <w:rPr>
          <w:rtl/>
        </w:rPr>
        <w:t>היום</w:t>
      </w:r>
      <w:bookmarkEnd w:id="16"/>
    </w:p>
    <w:p w:rsidR="006D6ED0" w:rsidRPr="006D6ED0" w:rsidRDefault="006D6ED0" w:rsidP="006D6ED0">
      <w:pPr>
        <w:pStyle w:val="1"/>
        <w:rPr>
          <w:rtl/>
        </w:rPr>
      </w:pPr>
      <w:bookmarkStart w:id="17" w:name="_Toc457300476"/>
      <w:r w:rsidRPr="006D6ED0">
        <w:rPr>
          <w:rtl/>
        </w:rPr>
        <w:t>דוח מבקרת המדינה</w:t>
      </w:r>
      <w:bookmarkEnd w:id="17"/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אנו עוברים כעת להצעה לסדר</w:t>
      </w:r>
      <w:r w:rsidR="006D6ED0">
        <w:rPr>
          <w:rtl/>
        </w:rPr>
        <w:t>-</w:t>
      </w:r>
      <w:r w:rsidRPr="00C95F0D">
        <w:rPr>
          <w:rtl/>
        </w:rPr>
        <w:t>היום מס' 1549, של חבר הכנסת אבי יחזקאל, בנושא:</w:t>
      </w:r>
      <w:r w:rsidR="006D6ED0">
        <w:rPr>
          <w:rtl/>
        </w:rPr>
        <w:t xml:space="preserve"> </w:t>
      </w:r>
      <w:r w:rsidRPr="00C95F0D">
        <w:rPr>
          <w:rtl/>
        </w:rPr>
        <w:t>דוח מבקרת המדינה. בבקשה.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גברתי היושבת</w:t>
      </w:r>
      <w:r w:rsidR="006D6ED0">
        <w:rPr>
          <w:rtl/>
        </w:rPr>
        <w:t>-</w:t>
      </w:r>
      <w:r w:rsidRPr="00C95F0D">
        <w:rPr>
          <w:rtl/>
        </w:rPr>
        <w:t>ראש, חברי הכנסת הנוכחים, אדוני השר, בנימה של הומור ועוקצנות,</w:t>
      </w:r>
      <w:r w:rsidR="006D6ED0">
        <w:rPr>
          <w:rtl/>
        </w:rPr>
        <w:t xml:space="preserve"> </w:t>
      </w:r>
      <w:r w:rsidRPr="00C95F0D">
        <w:rPr>
          <w:rtl/>
        </w:rPr>
        <w:t>צריך</w:t>
      </w:r>
      <w:r w:rsidR="006D6ED0">
        <w:rPr>
          <w:rtl/>
        </w:rPr>
        <w:t xml:space="preserve"> </w:t>
      </w:r>
      <w:r w:rsidRPr="00C95F0D">
        <w:rPr>
          <w:rtl/>
        </w:rPr>
        <w:t>דווקא</w:t>
      </w:r>
      <w:r w:rsidR="006D6ED0">
        <w:rPr>
          <w:rtl/>
        </w:rPr>
        <w:t xml:space="preserve"> </w:t>
      </w:r>
      <w:r w:rsidRPr="00C95F0D">
        <w:rPr>
          <w:rtl/>
        </w:rPr>
        <w:t>לברך על כך שהיה איזה משבר ממשלתי, או עדיין יש, כי נדמה לי שזו פעם</w:t>
      </w:r>
      <w:r w:rsidR="006D6ED0">
        <w:rPr>
          <w:rtl/>
        </w:rPr>
        <w:t xml:space="preserve"> </w:t>
      </w:r>
      <w:r w:rsidRPr="00C95F0D">
        <w:rPr>
          <w:rtl/>
        </w:rPr>
        <w:t>ראשונה</w:t>
      </w:r>
      <w:r w:rsidR="006D6ED0">
        <w:rPr>
          <w:rtl/>
        </w:rPr>
        <w:t xml:space="preserve"> </w:t>
      </w:r>
      <w:r w:rsidRPr="00C95F0D">
        <w:rPr>
          <w:rtl/>
        </w:rPr>
        <w:t>אחרי</w:t>
      </w:r>
      <w:r w:rsidR="006D6ED0">
        <w:rPr>
          <w:rtl/>
        </w:rPr>
        <w:t xml:space="preserve"> </w:t>
      </w:r>
      <w:r w:rsidRPr="00C95F0D">
        <w:rPr>
          <w:rtl/>
        </w:rPr>
        <w:t>הרבה</w:t>
      </w:r>
      <w:r w:rsidR="006D6ED0">
        <w:rPr>
          <w:rtl/>
        </w:rPr>
        <w:t xml:space="preserve"> </w:t>
      </w:r>
      <w:r w:rsidRPr="00C95F0D">
        <w:rPr>
          <w:rtl/>
        </w:rPr>
        <w:t>מאוד</w:t>
      </w:r>
      <w:r w:rsidR="006D6ED0">
        <w:rPr>
          <w:rtl/>
        </w:rPr>
        <w:t xml:space="preserve"> </w:t>
      </w:r>
      <w:r w:rsidRPr="00C95F0D">
        <w:rPr>
          <w:rtl/>
        </w:rPr>
        <w:t>שנים,</w:t>
      </w:r>
      <w:r w:rsidR="006D6ED0">
        <w:rPr>
          <w:rtl/>
        </w:rPr>
        <w:t xml:space="preserve"> </w:t>
      </w:r>
      <w:r w:rsidRPr="00C95F0D">
        <w:rPr>
          <w:rtl/>
        </w:rPr>
        <w:t xml:space="preserve">שדוח מבקר המדינה עובר </w:t>
      </w:r>
      <w:r w:rsidR="006D6ED0">
        <w:rPr>
          <w:rtl/>
        </w:rPr>
        <w:t>–</w:t>
      </w:r>
      <w:r w:rsidRPr="00C95F0D">
        <w:rPr>
          <w:rtl/>
        </w:rPr>
        <w:t xml:space="preserve"> מה שנקרא חלק. אולי זה</w:t>
      </w:r>
      <w:r w:rsidR="006D6ED0">
        <w:rPr>
          <w:rtl/>
        </w:rPr>
        <w:t xml:space="preserve"> </w:t>
      </w:r>
      <w:r w:rsidRPr="00C95F0D">
        <w:rPr>
          <w:rtl/>
        </w:rPr>
        <w:t>דווקא</w:t>
      </w:r>
      <w:r w:rsidR="006D6ED0">
        <w:rPr>
          <w:rtl/>
        </w:rPr>
        <w:t xml:space="preserve"> </w:t>
      </w:r>
      <w:r w:rsidRPr="00C95F0D">
        <w:rPr>
          <w:rtl/>
        </w:rPr>
        <w:t>המשבר</w:t>
      </w:r>
      <w:r w:rsidR="006D6ED0">
        <w:rPr>
          <w:rtl/>
        </w:rPr>
        <w:t xml:space="preserve"> </w:t>
      </w:r>
      <w:r w:rsidRPr="00C95F0D">
        <w:rPr>
          <w:rtl/>
        </w:rPr>
        <w:t>הממשלתי שהשכיח את השגרה של פרסום הדוח, התעניינות חברי הכנסת בדוח</w:t>
      </w:r>
      <w:r w:rsidR="006D6ED0">
        <w:rPr>
          <w:rtl/>
        </w:rPr>
        <w:t xml:space="preserve"> </w:t>
      </w:r>
      <w:r w:rsidRPr="00C95F0D">
        <w:rPr>
          <w:rtl/>
        </w:rPr>
        <w:t>ותשובת השר על הדוח.</w:t>
      </w:r>
      <w:r w:rsidR="006D6ED0">
        <w:rPr>
          <w:rtl/>
        </w:rPr>
        <w:t xml:space="preserve"> </w:t>
      </w:r>
      <w:r w:rsidRPr="00C95F0D">
        <w:rPr>
          <w:rtl/>
        </w:rPr>
        <w:t>אני מקווה שלא כל שנה, עם פרסום הדוח, תזמין לה הממשלה משבר</w:t>
      </w:r>
      <w:r w:rsidR="006D6ED0">
        <w:rPr>
          <w:rtl/>
        </w:rPr>
        <w:t xml:space="preserve"> </w:t>
      </w:r>
      <w:r w:rsidRPr="00C95F0D">
        <w:rPr>
          <w:rtl/>
        </w:rPr>
        <w:t xml:space="preserve">קואליציוני על מנת להסיר את העניין. ואני אומר את זה במידה של ציניות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קריאה: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זה יהיה.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עזוב,</w:t>
      </w:r>
      <w:r w:rsidR="006D6ED0">
        <w:rPr>
          <w:rtl/>
        </w:rPr>
        <w:t xml:space="preserve"> </w:t>
      </w:r>
      <w:r w:rsidRPr="00C95F0D">
        <w:rPr>
          <w:rtl/>
        </w:rPr>
        <w:t>עזוב.</w:t>
      </w:r>
      <w:r w:rsidR="006D6ED0">
        <w:rPr>
          <w:rtl/>
        </w:rPr>
        <w:t xml:space="preserve"> </w:t>
      </w:r>
      <w:r w:rsidRPr="00C95F0D">
        <w:rPr>
          <w:rtl/>
        </w:rPr>
        <w:t>אני מדבר ברצינות. ואני אומר, שלצורך העניין הזה לא סתם הגשתי</w:t>
      </w:r>
      <w:r w:rsidR="006D6ED0">
        <w:rPr>
          <w:rtl/>
        </w:rPr>
        <w:t xml:space="preserve"> </w:t>
      </w:r>
      <w:r w:rsidRPr="00C95F0D">
        <w:rPr>
          <w:rtl/>
        </w:rPr>
        <w:t>הצעה</w:t>
      </w:r>
      <w:r w:rsidR="006D6ED0">
        <w:rPr>
          <w:rtl/>
        </w:rPr>
        <w:t xml:space="preserve"> </w:t>
      </w:r>
      <w:r w:rsidRPr="00C95F0D">
        <w:rPr>
          <w:rtl/>
        </w:rPr>
        <w:t>רגילה</w:t>
      </w:r>
      <w:r w:rsidR="006D6ED0">
        <w:rPr>
          <w:rtl/>
        </w:rPr>
        <w:t xml:space="preserve"> </w:t>
      </w:r>
      <w:r w:rsidRPr="00C95F0D">
        <w:rPr>
          <w:rtl/>
        </w:rPr>
        <w:t>לסדר</w:t>
      </w:r>
      <w:r w:rsidR="006D6ED0">
        <w:rPr>
          <w:rtl/>
        </w:rPr>
        <w:t>-</w:t>
      </w:r>
      <w:r w:rsidRPr="00C95F0D">
        <w:rPr>
          <w:rtl/>
        </w:rPr>
        <w:t>היום</w:t>
      </w:r>
      <w:r w:rsidR="006D6ED0">
        <w:rPr>
          <w:rtl/>
        </w:rPr>
        <w:t xml:space="preserve"> </w:t>
      </w:r>
      <w:r w:rsidRPr="00C95F0D">
        <w:rPr>
          <w:rtl/>
        </w:rPr>
        <w:t>כחבר</w:t>
      </w:r>
      <w:r w:rsidR="006D6ED0">
        <w:rPr>
          <w:rtl/>
        </w:rPr>
        <w:t xml:space="preserve"> </w:t>
      </w:r>
      <w:r w:rsidRPr="00C95F0D">
        <w:rPr>
          <w:rtl/>
        </w:rPr>
        <w:t>הקואליציה,</w:t>
      </w:r>
      <w:r w:rsidR="006D6ED0">
        <w:rPr>
          <w:rtl/>
        </w:rPr>
        <w:t xml:space="preserve"> </w:t>
      </w:r>
      <w:r w:rsidRPr="00C95F0D">
        <w:rPr>
          <w:rtl/>
        </w:rPr>
        <w:t>כי לכאורה זה היה צריך להיות תפקיד של</w:t>
      </w:r>
      <w:r w:rsidR="006D6ED0">
        <w:rPr>
          <w:rtl/>
        </w:rPr>
        <w:t xml:space="preserve"> </w:t>
      </w:r>
      <w:r w:rsidRPr="00C95F0D">
        <w:rPr>
          <w:rtl/>
        </w:rPr>
        <w:t>מישהו</w:t>
      </w:r>
      <w:r w:rsidR="006D6ED0">
        <w:rPr>
          <w:rtl/>
        </w:rPr>
        <w:t xml:space="preserve"> </w:t>
      </w:r>
      <w:r w:rsidRPr="00C95F0D">
        <w:rPr>
          <w:rtl/>
        </w:rPr>
        <w:t>מהאופוזיציה</w:t>
      </w:r>
      <w:r w:rsidR="006D6ED0">
        <w:rPr>
          <w:rtl/>
        </w:rPr>
        <w:t xml:space="preserve"> </w:t>
      </w:r>
      <w:r w:rsidRPr="00C95F0D">
        <w:rPr>
          <w:rtl/>
        </w:rPr>
        <w:t>לבוא</w:t>
      </w:r>
      <w:r w:rsidR="006D6ED0">
        <w:rPr>
          <w:rtl/>
        </w:rPr>
        <w:t xml:space="preserve"> </w:t>
      </w:r>
      <w:r w:rsidRPr="00C95F0D">
        <w:rPr>
          <w:rtl/>
        </w:rPr>
        <w:t>ולבקר</w:t>
      </w:r>
      <w:r w:rsidR="006D6ED0">
        <w:rPr>
          <w:rtl/>
        </w:rPr>
        <w:t xml:space="preserve"> </w:t>
      </w:r>
      <w:r w:rsidRPr="00C95F0D">
        <w:rPr>
          <w:rtl/>
        </w:rPr>
        <w:t>ולדון,</w:t>
      </w:r>
      <w:r w:rsidR="006D6ED0">
        <w:rPr>
          <w:rtl/>
        </w:rPr>
        <w:t xml:space="preserve"> </w:t>
      </w:r>
      <w:r w:rsidRPr="00C95F0D">
        <w:rPr>
          <w:rtl/>
        </w:rPr>
        <w:t>אבל</w:t>
      </w:r>
      <w:r w:rsidR="006D6ED0">
        <w:rPr>
          <w:rtl/>
        </w:rPr>
        <w:t xml:space="preserve"> </w:t>
      </w:r>
      <w:r w:rsidRPr="00C95F0D">
        <w:rPr>
          <w:rtl/>
        </w:rPr>
        <w:t>נדמה לי שהממשלה הזאת צריכה לעמוד</w:t>
      </w:r>
      <w:r w:rsidR="006D6ED0">
        <w:rPr>
          <w:rtl/>
        </w:rPr>
        <w:t xml:space="preserve"> </w:t>
      </w:r>
      <w:r w:rsidRPr="00C95F0D">
        <w:rPr>
          <w:rtl/>
        </w:rPr>
        <w:t>בסטנדרדים אחרים, ואני מאמין שהשר שטרית יאיר את עינינו בעניין.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אשר</w:t>
      </w:r>
      <w:r w:rsidR="006D6ED0">
        <w:rPr>
          <w:rtl/>
        </w:rPr>
        <w:t xml:space="preserve"> </w:t>
      </w:r>
      <w:r w:rsidRPr="00C95F0D">
        <w:rPr>
          <w:rtl/>
        </w:rPr>
        <w:t>לנושא,</w:t>
      </w:r>
      <w:r w:rsidR="006D6ED0">
        <w:rPr>
          <w:rtl/>
        </w:rPr>
        <w:t xml:space="preserve"> </w:t>
      </w:r>
      <w:r w:rsidRPr="00C95F0D">
        <w:rPr>
          <w:rtl/>
        </w:rPr>
        <w:t>דוח</w:t>
      </w:r>
      <w:r w:rsidR="006D6ED0">
        <w:rPr>
          <w:rtl/>
        </w:rPr>
        <w:t xml:space="preserve"> </w:t>
      </w:r>
      <w:r w:rsidRPr="00C95F0D">
        <w:rPr>
          <w:rtl/>
        </w:rPr>
        <w:t>מס' 43 של מבקרת המדינה, שעוסק בשנת 1992, הוא למעשה הדוח</w:t>
      </w:r>
      <w:r w:rsidR="006D6ED0">
        <w:rPr>
          <w:rtl/>
        </w:rPr>
        <w:t xml:space="preserve"> </w:t>
      </w:r>
      <w:r w:rsidRPr="00C95F0D">
        <w:rPr>
          <w:rtl/>
        </w:rPr>
        <w:t>האחרון</w:t>
      </w:r>
      <w:r w:rsidR="006D6ED0">
        <w:rPr>
          <w:rtl/>
        </w:rPr>
        <w:t xml:space="preserve"> </w:t>
      </w:r>
      <w:r w:rsidRPr="00C95F0D">
        <w:rPr>
          <w:rtl/>
        </w:rPr>
        <w:t>שניתן</w:t>
      </w:r>
      <w:r w:rsidR="006D6ED0">
        <w:rPr>
          <w:rtl/>
        </w:rPr>
        <w:t xml:space="preserve"> </w:t>
      </w:r>
      <w:r w:rsidRPr="00C95F0D">
        <w:rPr>
          <w:rtl/>
        </w:rPr>
        <w:t>יהיה לומר עליו:</w:t>
      </w:r>
      <w:r w:rsidR="006D6ED0">
        <w:rPr>
          <w:rtl/>
        </w:rPr>
        <w:t xml:space="preserve"> </w:t>
      </w:r>
      <w:r w:rsidRPr="00C95F0D">
        <w:rPr>
          <w:rtl/>
        </w:rPr>
        <w:t xml:space="preserve">זה לא שלנו, הם האשמים </w:t>
      </w:r>
      <w:r w:rsidR="006D6ED0">
        <w:rPr>
          <w:rtl/>
        </w:rPr>
        <w:t>–</w:t>
      </w:r>
      <w:r w:rsidRPr="00C95F0D">
        <w:rPr>
          <w:rtl/>
        </w:rPr>
        <w:t xml:space="preserve"> אני מתכוון לליכוד </w:t>
      </w:r>
      <w:r w:rsidR="006D6ED0">
        <w:rPr>
          <w:rtl/>
        </w:rPr>
        <w:t>–</w:t>
      </w:r>
      <w:r w:rsidRPr="00C95F0D">
        <w:rPr>
          <w:rtl/>
        </w:rPr>
        <w:t xml:space="preserve"> הם</w:t>
      </w:r>
      <w:r w:rsidR="006D6ED0">
        <w:rPr>
          <w:rtl/>
        </w:rPr>
        <w:t xml:space="preserve"> </w:t>
      </w:r>
      <w:r w:rsidRPr="00C95F0D">
        <w:rPr>
          <w:rtl/>
        </w:rPr>
        <w:t>המושחתים,</w:t>
      </w:r>
      <w:r w:rsidR="006D6ED0">
        <w:rPr>
          <w:rtl/>
        </w:rPr>
        <w:t xml:space="preserve"> </w:t>
      </w:r>
      <w:r w:rsidRPr="00C95F0D">
        <w:rPr>
          <w:rtl/>
        </w:rPr>
        <w:t>הם לא נקיי כפיים, ובקיצור:</w:t>
      </w:r>
      <w:r w:rsidR="006D6ED0">
        <w:rPr>
          <w:rtl/>
        </w:rPr>
        <w:t xml:space="preserve"> </w:t>
      </w:r>
      <w:r w:rsidRPr="00C95F0D">
        <w:rPr>
          <w:rtl/>
        </w:rPr>
        <w:t>הם גנבו את המדינה, שהרי זה מה שעשינו עם</w:t>
      </w:r>
      <w:r w:rsidR="006D6ED0">
        <w:rPr>
          <w:rtl/>
        </w:rPr>
        <w:t xml:space="preserve"> </w:t>
      </w:r>
      <w:r w:rsidRPr="00C95F0D">
        <w:rPr>
          <w:rtl/>
        </w:rPr>
        <w:t>פרסום כל דוח, כשהיינו באופוזיציה. והיה זה רק טבעי שכאשר היינו באופוזיציה טבענו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הססמה:</w:t>
      </w:r>
      <w:r w:rsidR="006D6ED0">
        <w:rPr>
          <w:rtl/>
        </w:rPr>
        <w:t xml:space="preserve"> </w:t>
      </w:r>
      <w:r w:rsidRPr="00C95F0D">
        <w:rPr>
          <w:rtl/>
        </w:rPr>
        <w:t>"מושחתים,</w:t>
      </w:r>
      <w:r w:rsidR="006D6ED0">
        <w:rPr>
          <w:rtl/>
        </w:rPr>
        <w:t xml:space="preserve"> </w:t>
      </w:r>
      <w:r w:rsidRPr="00C95F0D">
        <w:rPr>
          <w:rtl/>
        </w:rPr>
        <w:t>נמאסתם". יתירה מכך, צריך לומר את האמת, בגל אדיר של שאט</w:t>
      </w:r>
      <w:r w:rsidR="006D6ED0">
        <w:rPr>
          <w:rtl/>
        </w:rPr>
        <w:t xml:space="preserve"> </w:t>
      </w:r>
      <w:r w:rsidRPr="00C95F0D">
        <w:rPr>
          <w:rtl/>
        </w:rPr>
        <w:t>נפש</w:t>
      </w:r>
      <w:r w:rsidR="006D6ED0">
        <w:rPr>
          <w:rtl/>
        </w:rPr>
        <w:t xml:space="preserve"> </w:t>
      </w:r>
      <w:r w:rsidRPr="00C95F0D">
        <w:rPr>
          <w:rtl/>
        </w:rPr>
        <w:t>הצביע הציבור עבור תנועה אלטרנטיבית. אבל צריך להדגיש, שהקופירייטינג הזה על</w:t>
      </w:r>
      <w:r w:rsidR="006D6ED0">
        <w:rPr>
          <w:rtl/>
        </w:rPr>
        <w:t xml:space="preserve"> </w:t>
      </w:r>
      <w:r w:rsidRPr="00C95F0D">
        <w:rPr>
          <w:rtl/>
        </w:rPr>
        <w:t>המשפט:</w:t>
      </w:r>
      <w:r w:rsidR="006D6ED0">
        <w:rPr>
          <w:rtl/>
        </w:rPr>
        <w:t xml:space="preserve"> </w:t>
      </w:r>
      <w:r w:rsidRPr="00C95F0D">
        <w:rPr>
          <w:rtl/>
        </w:rPr>
        <w:t>"מושחתים,</w:t>
      </w:r>
      <w:r w:rsidR="006D6ED0">
        <w:rPr>
          <w:rtl/>
        </w:rPr>
        <w:t xml:space="preserve"> </w:t>
      </w:r>
      <w:r w:rsidRPr="00C95F0D">
        <w:rPr>
          <w:rtl/>
        </w:rPr>
        <w:t>נמאסתם",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המשפט הקצר והמבריק הזה </w:t>
      </w:r>
      <w:r w:rsidR="006D6ED0">
        <w:rPr>
          <w:rtl/>
        </w:rPr>
        <w:t>–</w:t>
      </w:r>
      <w:r w:rsidRPr="00C95F0D">
        <w:rPr>
          <w:rtl/>
        </w:rPr>
        <w:t xml:space="preserve"> לנו יש אולי זכות יוצרים</w:t>
      </w:r>
      <w:r w:rsidR="006D6ED0">
        <w:rPr>
          <w:rtl/>
        </w:rPr>
        <w:t xml:space="preserve"> </w:t>
      </w:r>
      <w:r w:rsidRPr="00C95F0D">
        <w:rPr>
          <w:rtl/>
        </w:rPr>
        <w:t>ותו לא. עכשיו מוטלת על הקואליציה גם חובת העשייה.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לנו,</w:t>
      </w:r>
      <w:r w:rsidR="006D6ED0">
        <w:rPr>
          <w:rtl/>
        </w:rPr>
        <w:t xml:space="preserve"> </w:t>
      </w:r>
      <w:r w:rsidRPr="00C95F0D">
        <w:rPr>
          <w:rtl/>
        </w:rPr>
        <w:t>חברי</w:t>
      </w:r>
      <w:r w:rsidR="006D6ED0">
        <w:rPr>
          <w:rtl/>
        </w:rPr>
        <w:t xml:space="preserve"> </w:t>
      </w:r>
      <w:r w:rsidRPr="00C95F0D">
        <w:rPr>
          <w:rtl/>
        </w:rPr>
        <w:t>הקואליציה העכשווית, יש שתי אפשרויות: שמעתה ישתמשו כלפינו, העם</w:t>
      </w:r>
      <w:r w:rsidR="006D6ED0">
        <w:rPr>
          <w:rtl/>
        </w:rPr>
        <w:t xml:space="preserve"> </w:t>
      </w:r>
      <w:r w:rsidRPr="00C95F0D">
        <w:rPr>
          <w:rtl/>
        </w:rPr>
        <w:t>והליכוד, באותה ססמה, או שאנחנו ננסה לעקור מן השורש כל תופעה אפשרית של מינהל לא</w:t>
      </w:r>
      <w:r w:rsidR="006D6ED0">
        <w:rPr>
          <w:rtl/>
        </w:rPr>
        <w:t xml:space="preserve"> </w:t>
      </w:r>
      <w:r w:rsidRPr="00C95F0D">
        <w:rPr>
          <w:rtl/>
        </w:rPr>
        <w:t>תקין.</w:t>
      </w:r>
      <w:r w:rsidR="006D6ED0">
        <w:rPr>
          <w:rtl/>
        </w:rPr>
        <w:t xml:space="preserve"> </w:t>
      </w:r>
      <w:r w:rsidRPr="00C95F0D">
        <w:rPr>
          <w:rtl/>
        </w:rPr>
        <w:t>אלו שתי האפשרויות שעומדות.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וכצעד</w:t>
      </w:r>
      <w:r w:rsidR="006D6ED0">
        <w:rPr>
          <w:rtl/>
        </w:rPr>
        <w:t xml:space="preserve"> </w:t>
      </w:r>
      <w:r w:rsidRPr="00C95F0D">
        <w:rPr>
          <w:rtl/>
        </w:rPr>
        <w:t>ראשוני,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חושב, טוב עשתה הקואליציה, שבתמיכה שמית, כמעט מקיר אל</w:t>
      </w:r>
      <w:r w:rsidR="006D6ED0">
        <w:rPr>
          <w:rtl/>
        </w:rPr>
        <w:t xml:space="preserve"> </w:t>
      </w:r>
      <w:r w:rsidRPr="00C95F0D">
        <w:rPr>
          <w:rtl/>
        </w:rPr>
        <w:t>קיר,</w:t>
      </w:r>
      <w:r w:rsidR="006D6ED0">
        <w:rPr>
          <w:rtl/>
        </w:rPr>
        <w:t xml:space="preserve"> </w:t>
      </w:r>
      <w:r w:rsidRPr="00C95F0D">
        <w:rPr>
          <w:rtl/>
        </w:rPr>
        <w:t>של כל חברי הכנסת שהם חברי הקואליציה, הודיעה על תמיכתה בגברת מרים בן</w:t>
      </w:r>
      <w:r w:rsidR="006D6ED0">
        <w:rPr>
          <w:rtl/>
        </w:rPr>
        <w:t>-</w:t>
      </w:r>
      <w:r w:rsidRPr="00C95F0D">
        <w:rPr>
          <w:rtl/>
        </w:rPr>
        <w:t>פורת</w:t>
      </w:r>
      <w:r w:rsidR="006D6ED0">
        <w:rPr>
          <w:rtl/>
        </w:rPr>
        <w:t xml:space="preserve"> </w:t>
      </w:r>
      <w:r w:rsidRPr="00C95F0D">
        <w:rPr>
          <w:rtl/>
        </w:rPr>
        <w:t>לתקופת</w:t>
      </w:r>
      <w:r w:rsidR="006D6ED0">
        <w:rPr>
          <w:rtl/>
        </w:rPr>
        <w:t xml:space="preserve"> </w:t>
      </w:r>
      <w:r w:rsidRPr="00C95F0D">
        <w:rPr>
          <w:rtl/>
        </w:rPr>
        <w:t>כהונה</w:t>
      </w:r>
      <w:r w:rsidR="006D6ED0">
        <w:rPr>
          <w:rtl/>
        </w:rPr>
        <w:t xml:space="preserve"> </w:t>
      </w:r>
      <w:r w:rsidRPr="00C95F0D">
        <w:rPr>
          <w:rtl/>
        </w:rPr>
        <w:t>נוספת</w:t>
      </w:r>
      <w:r w:rsidR="006D6ED0">
        <w:rPr>
          <w:rtl/>
        </w:rPr>
        <w:t xml:space="preserve"> </w:t>
      </w:r>
      <w:r w:rsidRPr="00C95F0D">
        <w:rPr>
          <w:rtl/>
        </w:rPr>
        <w:t>בתפקיד</w:t>
      </w:r>
      <w:r w:rsidR="006D6ED0">
        <w:rPr>
          <w:rtl/>
        </w:rPr>
        <w:t xml:space="preserve"> </w:t>
      </w:r>
      <w:r w:rsidRPr="00C95F0D">
        <w:rPr>
          <w:rtl/>
        </w:rPr>
        <w:t>מבקרת המדינה.</w:t>
      </w:r>
      <w:r w:rsidR="006D6ED0">
        <w:rPr>
          <w:rtl/>
        </w:rPr>
        <w:t xml:space="preserve"> </w:t>
      </w:r>
      <w:r w:rsidRPr="00C95F0D">
        <w:rPr>
          <w:rtl/>
        </w:rPr>
        <w:t>בעיני, ואני מעריך שגם בעיני חברי,</w:t>
      </w:r>
      <w:r w:rsidR="006D6ED0">
        <w:rPr>
          <w:rtl/>
        </w:rPr>
        <w:t xml:space="preserve"> </w:t>
      </w:r>
      <w:r w:rsidRPr="00C95F0D">
        <w:rPr>
          <w:rtl/>
        </w:rPr>
        <w:t>המבקרת</w:t>
      </w:r>
      <w:r w:rsidR="006D6ED0">
        <w:rPr>
          <w:rtl/>
        </w:rPr>
        <w:t xml:space="preserve"> </w:t>
      </w:r>
      <w:r w:rsidRPr="00C95F0D">
        <w:rPr>
          <w:rtl/>
        </w:rPr>
        <w:t>למעשה הינה מצלמת מצב. היא לא יוצרת אותו. ולכן העברתה של המבקרת לא היתה</w:t>
      </w:r>
      <w:r w:rsidR="006D6ED0">
        <w:rPr>
          <w:rtl/>
        </w:rPr>
        <w:t xml:space="preserve"> </w:t>
      </w:r>
      <w:r w:rsidRPr="00C95F0D">
        <w:rPr>
          <w:rtl/>
        </w:rPr>
        <w:t>פותרת</w:t>
      </w:r>
      <w:r w:rsidR="006D6ED0">
        <w:rPr>
          <w:rtl/>
        </w:rPr>
        <w:t xml:space="preserve"> </w:t>
      </w:r>
      <w:r w:rsidRPr="00C95F0D">
        <w:rPr>
          <w:rtl/>
        </w:rPr>
        <w:t>בעיה,</w:t>
      </w:r>
      <w:r w:rsidR="006D6ED0">
        <w:rPr>
          <w:rtl/>
        </w:rPr>
        <w:t xml:space="preserve"> </w:t>
      </w:r>
      <w:r w:rsidRPr="00C95F0D">
        <w:rPr>
          <w:rtl/>
        </w:rPr>
        <w:t>אלא מעלימה אותה. וטוב שיש לנו מוסד נטול פניות ומשוא פנים, המעביר</w:t>
      </w:r>
      <w:r w:rsidR="006D6ED0">
        <w:rPr>
          <w:rtl/>
        </w:rPr>
        <w:t xml:space="preserve"> </w:t>
      </w:r>
      <w:r w:rsidRPr="00C95F0D">
        <w:rPr>
          <w:rtl/>
        </w:rPr>
        <w:t>את עניינו ומהווה קול קורא בים של עשייה.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צריך</w:t>
      </w:r>
      <w:r w:rsidR="006D6ED0">
        <w:rPr>
          <w:rtl/>
        </w:rPr>
        <w:t xml:space="preserve"> </w:t>
      </w:r>
      <w:r w:rsidRPr="00C95F0D">
        <w:rPr>
          <w:rtl/>
        </w:rPr>
        <w:t>להודות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האמת,</w:t>
      </w:r>
      <w:r w:rsidR="006D6ED0">
        <w:rPr>
          <w:rtl/>
        </w:rPr>
        <w:t xml:space="preserve"> </w:t>
      </w:r>
      <w:r w:rsidRPr="00C95F0D">
        <w:rPr>
          <w:rtl/>
        </w:rPr>
        <w:t>לעתים</w:t>
      </w:r>
      <w:r w:rsidR="006D6ED0">
        <w:rPr>
          <w:rtl/>
        </w:rPr>
        <w:t xml:space="preserve"> </w:t>
      </w:r>
      <w:r w:rsidRPr="00C95F0D">
        <w:rPr>
          <w:rtl/>
        </w:rPr>
        <w:t>כשעושים</w:t>
      </w:r>
      <w:r w:rsidR="006D6ED0">
        <w:rPr>
          <w:rtl/>
        </w:rPr>
        <w:t xml:space="preserve"> – </w:t>
      </w:r>
      <w:r w:rsidRPr="00C95F0D">
        <w:rPr>
          <w:rtl/>
        </w:rPr>
        <w:t xml:space="preserve">ואלה מתהדרים שעוסקים בעשייה </w:t>
      </w:r>
      <w:r w:rsidR="006D6ED0">
        <w:rPr>
          <w:rtl/>
        </w:rPr>
        <w:t xml:space="preserve">– </w:t>
      </w:r>
      <w:r w:rsidRPr="00C95F0D">
        <w:rPr>
          <w:rtl/>
        </w:rPr>
        <w:t>כשנמצאים</w:t>
      </w:r>
      <w:r w:rsidR="006D6ED0">
        <w:rPr>
          <w:rtl/>
        </w:rPr>
        <w:t xml:space="preserve"> </w:t>
      </w:r>
      <w:r w:rsidRPr="00C95F0D">
        <w:rPr>
          <w:rtl/>
        </w:rPr>
        <w:t>בתנופת עשייה, יש מעידות, יש קיצורי דרך. אני לא מתייחס לזה בהבנה. אני</w:t>
      </w:r>
      <w:r w:rsidR="006D6ED0">
        <w:rPr>
          <w:rtl/>
        </w:rPr>
        <w:t xml:space="preserve"> </w:t>
      </w:r>
      <w:r w:rsidRPr="00C95F0D">
        <w:rPr>
          <w:rtl/>
        </w:rPr>
        <w:t>לא</w:t>
      </w:r>
      <w:r w:rsidR="006D6ED0">
        <w:rPr>
          <w:rtl/>
        </w:rPr>
        <w:t xml:space="preserve"> </w:t>
      </w:r>
      <w:r w:rsidRPr="00C95F0D">
        <w:rPr>
          <w:rtl/>
        </w:rPr>
        <w:t>מקבל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קיצורי</w:t>
      </w:r>
      <w:r w:rsidR="006D6ED0">
        <w:rPr>
          <w:rtl/>
        </w:rPr>
        <w:t xml:space="preserve"> </w:t>
      </w:r>
      <w:r w:rsidRPr="00C95F0D">
        <w:rPr>
          <w:rtl/>
        </w:rPr>
        <w:t>הדרך שנובעים מעשייה, אבל ראוי שייקבעו אמות מידה המגדירות</w:t>
      </w:r>
      <w:r w:rsidR="006D6ED0">
        <w:rPr>
          <w:rtl/>
        </w:rPr>
        <w:t xml:space="preserve"> </w:t>
      </w:r>
      <w:r w:rsidRPr="00C95F0D">
        <w:rPr>
          <w:rtl/>
        </w:rPr>
        <w:t>עשייה נקייה מה היא.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מתברר</w:t>
      </w:r>
      <w:r w:rsidR="006D6ED0">
        <w:rPr>
          <w:rtl/>
        </w:rPr>
        <w:t xml:space="preserve"> </w:t>
      </w:r>
      <w:r w:rsidRPr="00C95F0D">
        <w:rPr>
          <w:rtl/>
        </w:rPr>
        <w:t>שלאחר תקופה קצרה יכול נושא משרה ציבורית להתנהג על</w:t>
      </w:r>
      <w:r w:rsidR="006D6ED0">
        <w:rPr>
          <w:rtl/>
        </w:rPr>
        <w:t>-</w:t>
      </w:r>
      <w:r w:rsidRPr="00C95F0D">
        <w:rPr>
          <w:rtl/>
        </w:rPr>
        <w:t>פי מודל לואי, זה</w:t>
      </w:r>
      <w:r w:rsidR="006D6ED0">
        <w:rPr>
          <w:rtl/>
        </w:rPr>
        <w:t xml:space="preserve"> </w:t>
      </w:r>
      <w:r w:rsidRPr="00C95F0D">
        <w:rPr>
          <w:rtl/>
        </w:rPr>
        <w:t>אותו מודל שאומר "המדינה זה אני". נושא משרה כזה שוכח, או עלול לשכוח לפני מי הוא</w:t>
      </w:r>
      <w:r w:rsidR="006D6ED0">
        <w:rPr>
          <w:rtl/>
        </w:rPr>
        <w:t xml:space="preserve"> </w:t>
      </w:r>
      <w:r w:rsidRPr="00C95F0D">
        <w:rPr>
          <w:rtl/>
        </w:rPr>
        <w:t>נותן</w:t>
      </w:r>
      <w:r w:rsidR="006D6ED0">
        <w:rPr>
          <w:rtl/>
        </w:rPr>
        <w:t xml:space="preserve"> </w:t>
      </w:r>
      <w:r w:rsidRPr="00C95F0D">
        <w:rPr>
          <w:rtl/>
        </w:rPr>
        <w:t>דין</w:t>
      </w:r>
      <w:r w:rsidR="006D6ED0">
        <w:rPr>
          <w:rtl/>
        </w:rPr>
        <w:t>-</w:t>
      </w:r>
      <w:r w:rsidRPr="00C95F0D">
        <w:rPr>
          <w:rtl/>
        </w:rPr>
        <w:t>וחשבון,</w:t>
      </w:r>
      <w:r w:rsidR="006D6ED0">
        <w:rPr>
          <w:rtl/>
        </w:rPr>
        <w:t xml:space="preserve"> </w:t>
      </w:r>
      <w:r w:rsidRPr="00C95F0D">
        <w:rPr>
          <w:rtl/>
        </w:rPr>
        <w:t>שהוא חוזר לציבור כל ארבע שנים. לפתע מתבלבלים היוצרות, ויכול</w:t>
      </w:r>
      <w:r w:rsidR="006D6ED0">
        <w:rPr>
          <w:rtl/>
        </w:rPr>
        <w:t xml:space="preserve"> </w:t>
      </w:r>
      <w:r w:rsidRPr="00C95F0D">
        <w:rPr>
          <w:rtl/>
        </w:rPr>
        <w:t>נושא המשרה לראות בנכסי הציבור נכסיו שלו, לשבת במשרדים לא לו, לארח כאוות נפשו,</w:t>
      </w:r>
      <w:r w:rsidR="006D6ED0">
        <w:rPr>
          <w:rtl/>
        </w:rPr>
        <w:t xml:space="preserve"> </w:t>
      </w:r>
      <w:r w:rsidRPr="00C95F0D">
        <w:rPr>
          <w:rtl/>
        </w:rPr>
        <w:t>למנות מינויים ללא בקרה וקריטריונים. ודווקא כאן מן הראוי להתייחס לדוגמאות מהדוח</w:t>
      </w:r>
      <w:r w:rsidR="006D6ED0">
        <w:rPr>
          <w:rtl/>
        </w:rPr>
        <w:t xml:space="preserve"> </w:t>
      </w:r>
      <w:r w:rsidRPr="00C95F0D">
        <w:rPr>
          <w:rtl/>
        </w:rPr>
        <w:t>האחרון,</w:t>
      </w:r>
      <w:r w:rsidR="006D6ED0">
        <w:rPr>
          <w:rtl/>
        </w:rPr>
        <w:t xml:space="preserve"> </w:t>
      </w:r>
      <w:r w:rsidRPr="00C95F0D">
        <w:rPr>
          <w:rtl/>
        </w:rPr>
        <w:t>המראות עד כמה הפיתוי השלטוני הוא פיתוי גדול ועד כמה צריכה להיות מידה</w:t>
      </w:r>
      <w:r w:rsidR="006D6ED0">
        <w:rPr>
          <w:rtl/>
        </w:rPr>
        <w:t xml:space="preserve"> </w:t>
      </w:r>
      <w:r w:rsidRPr="00C95F0D">
        <w:rPr>
          <w:rtl/>
        </w:rPr>
        <w:t>של צניעות ורגישות לכל נושא משרה ציבורית.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דווקא</w:t>
      </w:r>
      <w:r w:rsidR="006D6ED0">
        <w:rPr>
          <w:rtl/>
        </w:rPr>
        <w:t xml:space="preserve"> </w:t>
      </w:r>
      <w:r w:rsidRPr="00C95F0D">
        <w:rPr>
          <w:rtl/>
        </w:rPr>
        <w:t>מתכוון לדוגמה המופיעה בדוח המבקרת אשר למשרדיו של השר שרון, שר</w:t>
      </w:r>
      <w:r w:rsidR="006D6ED0">
        <w:rPr>
          <w:rtl/>
        </w:rPr>
        <w:t xml:space="preserve"> </w:t>
      </w:r>
      <w:r w:rsidRPr="00C95F0D">
        <w:rPr>
          <w:rtl/>
        </w:rPr>
        <w:t>השיכון לשעבר.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אליעזר זנדברג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למה?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חכה.</w:t>
      </w:r>
      <w:r w:rsidR="006D6ED0">
        <w:rPr>
          <w:rtl/>
        </w:rPr>
        <w:t xml:space="preserve"> </w:t>
      </w:r>
      <w:r w:rsidRPr="00C95F0D">
        <w:rPr>
          <w:rtl/>
        </w:rPr>
        <w:t>תאמין</w:t>
      </w:r>
      <w:r w:rsidR="006D6ED0">
        <w:rPr>
          <w:rtl/>
        </w:rPr>
        <w:t xml:space="preserve"> </w:t>
      </w:r>
      <w:r w:rsidRPr="00C95F0D">
        <w:rPr>
          <w:rtl/>
        </w:rPr>
        <w:t>לי, חבר הכנסת זנדברג, אין לי בעיה בעניין. נדמה לי שהפתיח שלי</w:t>
      </w:r>
      <w:r w:rsidR="006D6ED0">
        <w:rPr>
          <w:rtl/>
        </w:rPr>
        <w:t xml:space="preserve"> </w:t>
      </w:r>
      <w:r w:rsidRPr="00C95F0D">
        <w:rPr>
          <w:rtl/>
        </w:rPr>
        <w:t>מעיד עד כמה אני רוצה לשים סייגים לעצמנו.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אליעזר זנדברג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זה היה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אומר</w:t>
      </w:r>
      <w:r w:rsidR="006D6ED0">
        <w:rPr>
          <w:rtl/>
        </w:rPr>
        <w:t xml:space="preserve"> </w:t>
      </w:r>
      <w:r w:rsidRPr="00C95F0D">
        <w:rPr>
          <w:rtl/>
        </w:rPr>
        <w:t>שהדוח הזה, הדוח לשנת 1992, הוא האחרון, חבר הכנסת זנדברג, שנוכל</w:t>
      </w:r>
      <w:r w:rsidR="006D6ED0">
        <w:rPr>
          <w:rtl/>
        </w:rPr>
        <w:t xml:space="preserve"> </w:t>
      </w:r>
      <w:r w:rsidRPr="00C95F0D">
        <w:rPr>
          <w:rtl/>
        </w:rPr>
        <w:t>להגיד</w:t>
      </w:r>
      <w:r w:rsidR="006D6ED0">
        <w:rPr>
          <w:rtl/>
        </w:rPr>
        <w:t xml:space="preserve"> </w:t>
      </w:r>
      <w:r w:rsidRPr="00C95F0D">
        <w:rPr>
          <w:rtl/>
        </w:rPr>
        <w:t>עליו:</w:t>
      </w:r>
      <w:r w:rsidR="006D6ED0">
        <w:rPr>
          <w:rtl/>
        </w:rPr>
        <w:t xml:space="preserve"> </w:t>
      </w:r>
      <w:r w:rsidRPr="00C95F0D">
        <w:rPr>
          <w:rtl/>
        </w:rPr>
        <w:t>הם האשמים, לא אנחנו. לכן אני, כחבר הקואליציה, בכוונה מעלה את זה</w:t>
      </w:r>
      <w:r w:rsidR="006D6ED0">
        <w:rPr>
          <w:rtl/>
        </w:rPr>
        <w:t xml:space="preserve"> </w:t>
      </w:r>
      <w:r w:rsidRPr="00C95F0D">
        <w:rPr>
          <w:rtl/>
        </w:rPr>
        <w:t xml:space="preserve">פה לדיון. ואני אומר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אליעזר זנדברג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אתה נהנה מכך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בדיוק.</w:t>
      </w:r>
      <w:r w:rsidR="006D6ED0">
        <w:rPr>
          <w:rtl/>
        </w:rPr>
        <w:t xml:space="preserve"> </w:t>
      </w:r>
      <w:r w:rsidRPr="00C95F0D">
        <w:rPr>
          <w:rtl/>
        </w:rPr>
        <w:t>תן</w:t>
      </w:r>
      <w:r w:rsidR="006D6ED0">
        <w:rPr>
          <w:rtl/>
        </w:rPr>
        <w:t xml:space="preserve"> </w:t>
      </w:r>
      <w:r w:rsidRPr="00C95F0D">
        <w:rPr>
          <w:rtl/>
        </w:rPr>
        <w:t>לי</w:t>
      </w:r>
      <w:r w:rsidR="006D6ED0">
        <w:rPr>
          <w:rtl/>
        </w:rPr>
        <w:t xml:space="preserve"> </w:t>
      </w:r>
      <w:r w:rsidRPr="00C95F0D">
        <w:rPr>
          <w:rtl/>
        </w:rPr>
        <w:t>ליהנות בפעם האחרונה לגבי מה שהם עשו ולא מה שאנחנו עשינו.</w:t>
      </w:r>
      <w:r w:rsidR="006D6ED0">
        <w:rPr>
          <w:rtl/>
        </w:rPr>
        <w:t xml:space="preserve"> </w:t>
      </w:r>
      <w:r w:rsidRPr="00C95F0D">
        <w:rPr>
          <w:rtl/>
        </w:rPr>
        <w:t xml:space="preserve">אני מתאר לי שבפעם הבאה </w:t>
      </w:r>
      <w:r w:rsidR="006D6ED0">
        <w:rPr>
          <w:rtl/>
        </w:rPr>
        <w:t>–</w:t>
      </w:r>
      <w:r w:rsidRPr="00C95F0D">
        <w:rPr>
          <w:rtl/>
        </w:rPr>
        <w:t xml:space="preserve"> ואני מקווה שזה לא יהיה כך </w:t>
      </w:r>
      <w:r w:rsidR="006D6ED0">
        <w:rPr>
          <w:rtl/>
        </w:rPr>
        <w:t>–</w:t>
      </w:r>
      <w:r w:rsidRPr="00C95F0D">
        <w:rPr>
          <w:rtl/>
        </w:rPr>
        <w:t xml:space="preserve"> אתה תיזום הצעה לסדר</w:t>
      </w:r>
      <w:r w:rsidR="006D6ED0">
        <w:rPr>
          <w:rtl/>
        </w:rPr>
        <w:t>-</w:t>
      </w:r>
      <w:r w:rsidRPr="00C95F0D">
        <w:rPr>
          <w:rtl/>
        </w:rPr>
        <w:t>היום,</w:t>
      </w:r>
      <w:r w:rsidR="006D6ED0">
        <w:rPr>
          <w:rtl/>
        </w:rPr>
        <w:t xml:space="preserve"> </w:t>
      </w:r>
      <w:r w:rsidRPr="00C95F0D">
        <w:rPr>
          <w:rtl/>
        </w:rPr>
        <w:t>ואנחנו נצטרך להגן ולהתגונן. אני מקווה שלא כך יהיה.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בכל</w:t>
      </w:r>
      <w:r w:rsidR="006D6ED0">
        <w:rPr>
          <w:rtl/>
        </w:rPr>
        <w:t xml:space="preserve"> </w:t>
      </w:r>
      <w:r w:rsidRPr="00C95F0D">
        <w:rPr>
          <w:rtl/>
        </w:rPr>
        <w:t>מקרה, מהדוח הזה, באשר למשרדיו של השר שרון, מתברר שהנ"ל קיבל מ"עמידר"</w:t>
      </w:r>
      <w:r w:rsidR="006D6ED0">
        <w:rPr>
          <w:rtl/>
        </w:rPr>
        <w:t xml:space="preserve"> </w:t>
      </w:r>
      <w:r w:rsidRPr="00C95F0D">
        <w:rPr>
          <w:rtl/>
        </w:rPr>
        <w:t>מערכת של 14 חדרים ללא כל חשבונית או חשבונות שהוצאו מחברת "עמידר" למשרד השיכון.</w:t>
      </w:r>
      <w:r w:rsidR="006D6ED0">
        <w:rPr>
          <w:rtl/>
        </w:rPr>
        <w:t xml:space="preserve"> </w:t>
      </w:r>
      <w:r w:rsidRPr="00C95F0D">
        <w:rPr>
          <w:rtl/>
        </w:rPr>
        <w:t>רק</w:t>
      </w:r>
      <w:r w:rsidR="006D6ED0">
        <w:rPr>
          <w:rtl/>
        </w:rPr>
        <w:t xml:space="preserve"> </w:t>
      </w:r>
      <w:r w:rsidRPr="00C95F0D">
        <w:rPr>
          <w:rtl/>
        </w:rPr>
        <w:t>לאחר</w:t>
      </w:r>
      <w:r w:rsidR="006D6ED0">
        <w:rPr>
          <w:rtl/>
        </w:rPr>
        <w:t xml:space="preserve"> </w:t>
      </w:r>
      <w:r w:rsidRPr="00C95F0D">
        <w:rPr>
          <w:rtl/>
        </w:rPr>
        <w:t>התערבות נציג החברות הממשלתיות נעשה כך. שימוש בחדרים אלה, כאילו בלבול</w:t>
      </w:r>
      <w:r w:rsidR="006D6ED0">
        <w:rPr>
          <w:rtl/>
        </w:rPr>
        <w:t xml:space="preserve"> </w:t>
      </w:r>
      <w:r w:rsidRPr="00C95F0D">
        <w:rPr>
          <w:rtl/>
        </w:rPr>
        <w:t>בנכסים,</w:t>
      </w:r>
      <w:r w:rsidR="006D6ED0">
        <w:rPr>
          <w:rtl/>
        </w:rPr>
        <w:t xml:space="preserve"> </w:t>
      </w:r>
      <w:r w:rsidRPr="00C95F0D">
        <w:rPr>
          <w:rtl/>
        </w:rPr>
        <w:t>פלוס</w:t>
      </w:r>
      <w:r w:rsidR="006D6ED0">
        <w:rPr>
          <w:rtl/>
        </w:rPr>
        <w:t xml:space="preserve"> </w:t>
      </w:r>
      <w:r w:rsidRPr="00C95F0D">
        <w:rPr>
          <w:rtl/>
        </w:rPr>
        <w:t>אחזקה,</w:t>
      </w:r>
      <w:r w:rsidR="006D6ED0">
        <w:rPr>
          <w:rtl/>
        </w:rPr>
        <w:t xml:space="preserve"> </w:t>
      </w:r>
      <w:r w:rsidRPr="00C95F0D">
        <w:rPr>
          <w:rtl/>
        </w:rPr>
        <w:t>פלוס</w:t>
      </w:r>
      <w:r w:rsidR="006D6ED0">
        <w:rPr>
          <w:rtl/>
        </w:rPr>
        <w:t xml:space="preserve"> </w:t>
      </w:r>
      <w:r w:rsidRPr="00C95F0D">
        <w:rPr>
          <w:rtl/>
        </w:rPr>
        <w:t>כיבודים,</w:t>
      </w:r>
      <w:r w:rsidR="006D6ED0">
        <w:rPr>
          <w:rtl/>
        </w:rPr>
        <w:t xml:space="preserve"> </w:t>
      </w:r>
      <w:r w:rsidRPr="00C95F0D">
        <w:rPr>
          <w:rtl/>
        </w:rPr>
        <w:t>הסתכם בשיעור של 400,000 שקל; 40,000 שקל</w:t>
      </w:r>
      <w:r w:rsidR="006D6ED0">
        <w:rPr>
          <w:rtl/>
        </w:rPr>
        <w:t xml:space="preserve"> </w:t>
      </w:r>
      <w:r w:rsidRPr="00C95F0D">
        <w:rPr>
          <w:rtl/>
        </w:rPr>
        <w:t>לחודש.</w:t>
      </w:r>
      <w:r w:rsidR="006D6ED0">
        <w:rPr>
          <w:rtl/>
        </w:rPr>
        <w:t xml:space="preserve"> </w:t>
      </w:r>
      <w:r w:rsidRPr="00C95F0D">
        <w:rPr>
          <w:rtl/>
        </w:rPr>
        <w:t>לפתע</w:t>
      </w:r>
      <w:r w:rsidR="006D6ED0">
        <w:rPr>
          <w:rtl/>
        </w:rPr>
        <w:t xml:space="preserve"> </w:t>
      </w:r>
      <w:r w:rsidRPr="00C95F0D">
        <w:rPr>
          <w:rtl/>
        </w:rPr>
        <w:t>אתה</w:t>
      </w:r>
      <w:r w:rsidR="006D6ED0">
        <w:rPr>
          <w:rtl/>
        </w:rPr>
        <w:t xml:space="preserve"> </w:t>
      </w:r>
      <w:r w:rsidRPr="00C95F0D">
        <w:rPr>
          <w:rtl/>
        </w:rPr>
        <w:t>שואל</w:t>
      </w:r>
      <w:r w:rsidR="006D6ED0">
        <w:rPr>
          <w:rtl/>
        </w:rPr>
        <w:t xml:space="preserve"> </w:t>
      </w:r>
      <w:r w:rsidRPr="00C95F0D">
        <w:rPr>
          <w:rtl/>
        </w:rPr>
        <w:t>את עצמך, מה הן הנורמות האישיות, מה מותר, מה אסור? אני</w:t>
      </w:r>
      <w:r w:rsidR="006D6ED0">
        <w:rPr>
          <w:rtl/>
        </w:rPr>
        <w:t xml:space="preserve"> </w:t>
      </w:r>
      <w:r w:rsidRPr="00C95F0D">
        <w:rPr>
          <w:rtl/>
        </w:rPr>
        <w:t>אומר</w:t>
      </w:r>
      <w:r w:rsidR="006D6ED0">
        <w:rPr>
          <w:rtl/>
        </w:rPr>
        <w:t xml:space="preserve"> </w:t>
      </w:r>
      <w:r w:rsidRPr="00C95F0D">
        <w:rPr>
          <w:rtl/>
        </w:rPr>
        <w:t>לך,</w:t>
      </w:r>
      <w:r w:rsidR="006D6ED0">
        <w:rPr>
          <w:rtl/>
        </w:rPr>
        <w:t xml:space="preserve"> </w:t>
      </w: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השר, ואשמח אם תתייחס לכך, אנא, תנסה לקבוע, כשר, כללי התנהגות</w:t>
      </w:r>
      <w:r w:rsidR="006D6ED0">
        <w:rPr>
          <w:rtl/>
        </w:rPr>
        <w:t xml:space="preserve"> </w:t>
      </w:r>
      <w:r w:rsidRPr="00C95F0D">
        <w:rPr>
          <w:rtl/>
        </w:rPr>
        <w:t>לאנשי</w:t>
      </w:r>
      <w:r w:rsidR="006D6ED0">
        <w:rPr>
          <w:rtl/>
        </w:rPr>
        <w:t xml:space="preserve"> </w:t>
      </w:r>
      <w:r w:rsidRPr="00C95F0D">
        <w:rPr>
          <w:rtl/>
        </w:rPr>
        <w:t>ציבור</w:t>
      </w:r>
      <w:r w:rsidR="006D6ED0">
        <w:rPr>
          <w:rtl/>
        </w:rPr>
        <w:t xml:space="preserve"> – </w:t>
      </w:r>
      <w:r w:rsidRPr="00C95F0D">
        <w:rPr>
          <w:rtl/>
        </w:rPr>
        <w:t>נראה</w:t>
      </w:r>
      <w:r w:rsidR="006D6ED0">
        <w:rPr>
          <w:rtl/>
        </w:rPr>
        <w:t xml:space="preserve"> </w:t>
      </w:r>
      <w:r w:rsidRPr="00C95F0D">
        <w:rPr>
          <w:rtl/>
        </w:rPr>
        <w:t>שלפעמים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אנחנו לוקים בחסר </w:t>
      </w:r>
      <w:r w:rsidR="006D6ED0">
        <w:rPr>
          <w:rtl/>
        </w:rPr>
        <w:t>–</w:t>
      </w:r>
      <w:r w:rsidRPr="00C95F0D">
        <w:rPr>
          <w:rtl/>
        </w:rPr>
        <w:t xml:space="preserve"> שיפורסמו בקרב הציבור על מנת</w:t>
      </w:r>
      <w:r w:rsidR="006D6ED0">
        <w:rPr>
          <w:rtl/>
        </w:rPr>
        <w:t xml:space="preserve"> </w:t>
      </w:r>
      <w:r w:rsidRPr="00C95F0D">
        <w:rPr>
          <w:rtl/>
        </w:rPr>
        <w:t>שסוגיית ההתנהגות האישית תהווה סוגיה עיקרית בבחירת אדם לתפקיד זה או אחר.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אבל</w:t>
      </w:r>
      <w:r w:rsidR="006D6ED0">
        <w:rPr>
          <w:rtl/>
        </w:rPr>
        <w:t xml:space="preserve"> </w:t>
      </w:r>
      <w:r w:rsidRPr="00C95F0D">
        <w:rPr>
          <w:rtl/>
        </w:rPr>
        <w:t>לבד</w:t>
      </w:r>
      <w:r w:rsidR="006D6ED0">
        <w:rPr>
          <w:rtl/>
        </w:rPr>
        <w:t xml:space="preserve"> </w:t>
      </w:r>
      <w:r w:rsidRPr="00C95F0D">
        <w:rPr>
          <w:rtl/>
        </w:rPr>
        <w:t>מהגורם</w:t>
      </w:r>
      <w:r w:rsidR="006D6ED0">
        <w:rPr>
          <w:rtl/>
        </w:rPr>
        <w:t xml:space="preserve"> </w:t>
      </w:r>
      <w:r w:rsidRPr="00C95F0D">
        <w:rPr>
          <w:rtl/>
        </w:rPr>
        <w:t>האנושי</w:t>
      </w:r>
      <w:r w:rsidR="006D6ED0">
        <w:rPr>
          <w:rtl/>
        </w:rPr>
        <w:t xml:space="preserve"> </w:t>
      </w:r>
      <w:r w:rsidRPr="00C95F0D">
        <w:rPr>
          <w:rtl/>
        </w:rPr>
        <w:t>מתייחסת המבקרת לנושאים חשובים בעולמנו. ברשותכם,</w:t>
      </w:r>
      <w:r w:rsidR="006D6ED0">
        <w:rPr>
          <w:rtl/>
        </w:rPr>
        <w:t xml:space="preserve"> </w:t>
      </w:r>
      <w:r w:rsidRPr="00C95F0D">
        <w:rPr>
          <w:rtl/>
        </w:rPr>
        <w:t>בחרתי</w:t>
      </w:r>
      <w:r w:rsidR="006D6ED0">
        <w:rPr>
          <w:rtl/>
        </w:rPr>
        <w:t xml:space="preserve"> </w:t>
      </w:r>
      <w:r w:rsidRPr="00C95F0D">
        <w:rPr>
          <w:rtl/>
        </w:rPr>
        <w:t xml:space="preserve">לי את הנושא החשוב בעיני, לאחר נושא הביטחון </w:t>
      </w:r>
      <w:r w:rsidR="006D6ED0">
        <w:rPr>
          <w:rtl/>
        </w:rPr>
        <w:t>–</w:t>
      </w:r>
      <w:r w:rsidRPr="00C95F0D">
        <w:rPr>
          <w:rtl/>
        </w:rPr>
        <w:t xml:space="preserve"> נושא החינוך. עם פרסום הדוח</w:t>
      </w:r>
      <w:r w:rsidR="006D6ED0">
        <w:rPr>
          <w:rtl/>
        </w:rPr>
        <w:t xml:space="preserve"> </w:t>
      </w:r>
      <w:r w:rsidRPr="00C95F0D">
        <w:rPr>
          <w:rtl/>
        </w:rPr>
        <w:t>בשבוע</w:t>
      </w:r>
      <w:r w:rsidR="006D6ED0">
        <w:rPr>
          <w:rtl/>
        </w:rPr>
        <w:t xml:space="preserve"> </w:t>
      </w:r>
      <w:r w:rsidRPr="00C95F0D">
        <w:rPr>
          <w:rtl/>
        </w:rPr>
        <w:t>שעבר קבעה המבקרת דבר קשה ביותר: האינטגרציה נקברה.</w:t>
      </w:r>
      <w:r w:rsidR="006D6ED0">
        <w:rPr>
          <w:rtl/>
        </w:rPr>
        <w:t xml:space="preserve"> </w:t>
      </w:r>
      <w:r w:rsidRPr="00C95F0D">
        <w:rPr>
          <w:rtl/>
        </w:rPr>
        <w:t>מתברר שהמבקרת קובעת,</w:t>
      </w:r>
      <w:r w:rsidR="006D6ED0">
        <w:rPr>
          <w:rtl/>
        </w:rPr>
        <w:t xml:space="preserve"> </w:t>
      </w:r>
      <w:r w:rsidRPr="00C95F0D">
        <w:rPr>
          <w:rtl/>
        </w:rPr>
        <w:t>שמבצעי</w:t>
      </w:r>
      <w:r w:rsidR="006D6ED0">
        <w:rPr>
          <w:rtl/>
        </w:rPr>
        <w:t xml:space="preserve"> </w:t>
      </w:r>
      <w:r w:rsidRPr="00C95F0D">
        <w:rPr>
          <w:rtl/>
        </w:rPr>
        <w:t>מדיניות</w:t>
      </w:r>
      <w:r w:rsidR="006D6ED0">
        <w:rPr>
          <w:rtl/>
        </w:rPr>
        <w:t xml:space="preserve"> </w:t>
      </w:r>
      <w:r w:rsidRPr="00C95F0D">
        <w:rPr>
          <w:rtl/>
        </w:rPr>
        <w:t>החינוך</w:t>
      </w:r>
      <w:r w:rsidR="006D6ED0">
        <w:rPr>
          <w:rtl/>
        </w:rPr>
        <w:t xml:space="preserve"> </w:t>
      </w:r>
      <w:r w:rsidRPr="00C95F0D">
        <w:rPr>
          <w:rtl/>
        </w:rPr>
        <w:t>פגעו בסיכויי האינטגרציה ותרמו להנצחת הפער בין תלמידים</w:t>
      </w:r>
      <w:r w:rsidR="006D6ED0">
        <w:rPr>
          <w:rtl/>
        </w:rPr>
        <w:t xml:space="preserve"> </w:t>
      </w:r>
      <w:r w:rsidRPr="00C95F0D">
        <w:rPr>
          <w:rtl/>
        </w:rPr>
        <w:t>חזקים</w:t>
      </w:r>
      <w:r w:rsidR="006D6ED0">
        <w:rPr>
          <w:rtl/>
        </w:rPr>
        <w:t xml:space="preserve"> </w:t>
      </w:r>
      <w:r w:rsidRPr="00C95F0D">
        <w:rPr>
          <w:rtl/>
        </w:rPr>
        <w:t>לתלמידים</w:t>
      </w:r>
      <w:r w:rsidR="006D6ED0">
        <w:rPr>
          <w:rtl/>
        </w:rPr>
        <w:t xml:space="preserve"> </w:t>
      </w:r>
      <w:r w:rsidRPr="00C95F0D">
        <w:rPr>
          <w:rtl/>
        </w:rPr>
        <w:t>חלשים. ברשויות כמו תל</w:t>
      </w:r>
      <w:r w:rsidR="006D6ED0">
        <w:rPr>
          <w:rtl/>
        </w:rPr>
        <w:t>-</w:t>
      </w:r>
      <w:r w:rsidRPr="00C95F0D">
        <w:rPr>
          <w:rtl/>
        </w:rPr>
        <w:t>אביב, הרצלייה, אשדוד וחיפה נעשתה הפגיעה</w:t>
      </w:r>
      <w:r w:rsidR="006D6ED0">
        <w:rPr>
          <w:rtl/>
        </w:rPr>
        <w:t xml:space="preserve"> </w:t>
      </w:r>
      <w:r w:rsidRPr="00C95F0D">
        <w:rPr>
          <w:rtl/>
        </w:rPr>
        <w:t>באינטגרציה ביודעין, תוך ניסיון להתחכם.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הדוח</w:t>
      </w:r>
      <w:r w:rsidR="006D6ED0">
        <w:rPr>
          <w:rtl/>
        </w:rPr>
        <w:t xml:space="preserve"> </w:t>
      </w:r>
      <w:r w:rsidRPr="00C95F0D">
        <w:rPr>
          <w:rtl/>
        </w:rPr>
        <w:t>ציין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דלדול המשאבים שהוזרמו לחטיבות הביניים בכלל ומשאבים שנועדו</w:t>
      </w:r>
      <w:r w:rsidR="006D6ED0">
        <w:rPr>
          <w:rtl/>
        </w:rPr>
        <w:t xml:space="preserve"> </w:t>
      </w:r>
      <w:r w:rsidRPr="00C95F0D">
        <w:rPr>
          <w:rtl/>
        </w:rPr>
        <w:t>לסייע</w:t>
      </w:r>
      <w:r w:rsidR="006D6ED0">
        <w:rPr>
          <w:rtl/>
        </w:rPr>
        <w:t xml:space="preserve"> </w:t>
      </w:r>
      <w:r w:rsidRPr="00C95F0D">
        <w:rPr>
          <w:rtl/>
        </w:rPr>
        <w:t>לחלשים</w:t>
      </w:r>
      <w:r w:rsidR="006D6ED0">
        <w:rPr>
          <w:rtl/>
        </w:rPr>
        <w:t xml:space="preserve"> </w:t>
      </w:r>
      <w:r w:rsidRPr="00C95F0D">
        <w:rPr>
          <w:rtl/>
        </w:rPr>
        <w:t>באותן</w:t>
      </w:r>
      <w:r w:rsidR="006D6ED0">
        <w:rPr>
          <w:rtl/>
        </w:rPr>
        <w:t xml:space="preserve"> </w:t>
      </w:r>
      <w:r w:rsidRPr="00C95F0D">
        <w:rPr>
          <w:rtl/>
        </w:rPr>
        <w:t>כיתות</w:t>
      </w:r>
      <w:r w:rsidR="006D6ED0">
        <w:rPr>
          <w:rtl/>
        </w:rPr>
        <w:t xml:space="preserve"> </w:t>
      </w:r>
      <w:r w:rsidRPr="00C95F0D">
        <w:rPr>
          <w:rtl/>
        </w:rPr>
        <w:t>הטרוגניות</w:t>
      </w:r>
      <w:r w:rsidR="006D6ED0">
        <w:rPr>
          <w:rtl/>
        </w:rPr>
        <w:t xml:space="preserve"> </w:t>
      </w:r>
      <w:r w:rsidRPr="00C95F0D">
        <w:rPr>
          <w:rtl/>
        </w:rPr>
        <w:t>בפרט.</w:t>
      </w:r>
      <w:r w:rsidR="006D6ED0">
        <w:rPr>
          <w:rtl/>
        </w:rPr>
        <w:t xml:space="preserve"> </w:t>
      </w:r>
      <w:r w:rsidRPr="00C95F0D">
        <w:rPr>
          <w:rtl/>
        </w:rPr>
        <w:t>בשנת התשנ"ב היה מספר שעות התקן</w:t>
      </w:r>
      <w:r w:rsidR="006D6ED0">
        <w:rPr>
          <w:rtl/>
        </w:rPr>
        <w:t xml:space="preserve"> </w:t>
      </w:r>
      <w:r w:rsidRPr="00C95F0D">
        <w:rPr>
          <w:rtl/>
        </w:rPr>
        <w:t>הבסיסי</w:t>
      </w:r>
      <w:r w:rsidR="006D6ED0">
        <w:rPr>
          <w:rtl/>
        </w:rPr>
        <w:t xml:space="preserve"> </w:t>
      </w:r>
      <w:r w:rsidRPr="00C95F0D">
        <w:rPr>
          <w:rtl/>
        </w:rPr>
        <w:t>לכיתה בחטיבת הביניים 35 שעות, אבל לפני שנים לא רבות הוא עמד על 45 שעות</w:t>
      </w:r>
      <w:r w:rsidR="006D6ED0">
        <w:rPr>
          <w:rtl/>
        </w:rPr>
        <w:t xml:space="preserve"> </w:t>
      </w:r>
      <w:r w:rsidRPr="00C95F0D">
        <w:rPr>
          <w:rtl/>
        </w:rPr>
        <w:t>שבועיות</w:t>
      </w:r>
      <w:r w:rsidR="006D6ED0">
        <w:rPr>
          <w:rtl/>
        </w:rPr>
        <w:t xml:space="preserve"> – </w:t>
      </w:r>
      <w:r w:rsidRPr="00C95F0D">
        <w:rPr>
          <w:rtl/>
        </w:rPr>
        <w:t>קיצוץ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רבע, כך שכל סל שעות הסיוע לכיתות מעורבות חוסל. כנגד זה,</w:t>
      </w:r>
      <w:r w:rsidR="006D6ED0">
        <w:rPr>
          <w:rtl/>
        </w:rPr>
        <w:t xml:space="preserve"> </w:t>
      </w:r>
      <w:r w:rsidRPr="00C95F0D">
        <w:rPr>
          <w:rtl/>
        </w:rPr>
        <w:t>הוקצו</w:t>
      </w:r>
      <w:r w:rsidR="006D6ED0">
        <w:rPr>
          <w:rtl/>
        </w:rPr>
        <w:t xml:space="preserve"> </w:t>
      </w:r>
      <w:r w:rsidRPr="00C95F0D">
        <w:rPr>
          <w:rtl/>
        </w:rPr>
        <w:t>משאבים</w:t>
      </w:r>
      <w:r w:rsidR="006D6ED0">
        <w:rPr>
          <w:rtl/>
        </w:rPr>
        <w:t xml:space="preserve"> </w:t>
      </w:r>
      <w:r w:rsidRPr="00C95F0D">
        <w:rPr>
          <w:rtl/>
        </w:rPr>
        <w:t>לתלמידים</w:t>
      </w:r>
      <w:r w:rsidR="006D6ED0">
        <w:rPr>
          <w:rtl/>
        </w:rPr>
        <w:t xml:space="preserve"> </w:t>
      </w:r>
      <w:r w:rsidRPr="00C95F0D">
        <w:rPr>
          <w:rtl/>
        </w:rPr>
        <w:t>חזקים</w:t>
      </w:r>
      <w:r w:rsidR="006D6ED0">
        <w:rPr>
          <w:rtl/>
        </w:rPr>
        <w:t xml:space="preserve"> </w:t>
      </w:r>
      <w:r w:rsidRPr="00C95F0D">
        <w:rPr>
          <w:rtl/>
        </w:rPr>
        <w:t>לתוכניות</w:t>
      </w:r>
      <w:r w:rsidR="006D6ED0">
        <w:rPr>
          <w:rtl/>
        </w:rPr>
        <w:t xml:space="preserve"> </w:t>
      </w:r>
      <w:r w:rsidRPr="00C95F0D">
        <w:rPr>
          <w:rtl/>
        </w:rPr>
        <w:t>העשרה, בחזקת לחזקים ניתן והשאר ישחקו</w:t>
      </w:r>
      <w:r w:rsidR="006D6ED0">
        <w:rPr>
          <w:rtl/>
        </w:rPr>
        <w:t xml:space="preserve"> </w:t>
      </w:r>
      <w:r w:rsidRPr="00C95F0D">
        <w:rPr>
          <w:rtl/>
        </w:rPr>
        <w:t>בארגז החול, כפי שהתבטא מנכ"ל משרד החינוך החדש ד"ר שושני.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מגמה זו רווחת בקרב המינהל הבכיר במשרד החינוך. מן הראוי להבהיר, שאין טיפוח</w:t>
      </w:r>
      <w:r w:rsidR="006D6ED0">
        <w:rPr>
          <w:rtl/>
        </w:rPr>
        <w:t xml:space="preserve"> </w:t>
      </w:r>
      <w:r w:rsidRPr="00C95F0D">
        <w:rPr>
          <w:rtl/>
        </w:rPr>
        <w:t>המצוינות</w:t>
      </w:r>
      <w:r w:rsidR="006D6ED0">
        <w:rPr>
          <w:rtl/>
        </w:rPr>
        <w:t xml:space="preserve"> </w:t>
      </w:r>
      <w:r w:rsidRPr="00C95F0D">
        <w:rPr>
          <w:rtl/>
        </w:rPr>
        <w:t>צריך</w:t>
      </w:r>
      <w:r w:rsidR="006D6ED0">
        <w:rPr>
          <w:rtl/>
        </w:rPr>
        <w:t xml:space="preserve"> </w:t>
      </w:r>
      <w:r w:rsidRPr="00C95F0D">
        <w:rPr>
          <w:rtl/>
        </w:rPr>
        <w:t>לבוא על חשבון טיפוח של טמטום וחוסר השכלה.</w:t>
      </w:r>
      <w:r w:rsidR="006D6ED0">
        <w:rPr>
          <w:rtl/>
        </w:rPr>
        <w:t xml:space="preserve"> </w:t>
      </w:r>
      <w:r w:rsidRPr="00C95F0D">
        <w:rPr>
          <w:rtl/>
        </w:rPr>
        <w:t>נראה לי שהיום העדפת</w:t>
      </w:r>
      <w:r w:rsidR="006D6ED0">
        <w:rPr>
          <w:rtl/>
        </w:rPr>
        <w:t xml:space="preserve"> </w:t>
      </w:r>
      <w:r w:rsidRPr="00C95F0D">
        <w:rPr>
          <w:rtl/>
        </w:rPr>
        <w:t>המצוינות</w:t>
      </w:r>
      <w:r w:rsidR="006D6ED0">
        <w:rPr>
          <w:rtl/>
        </w:rPr>
        <w:t xml:space="preserve"> </w:t>
      </w:r>
      <w:r w:rsidRPr="00C95F0D">
        <w:rPr>
          <w:rtl/>
        </w:rPr>
        <w:t>לכאורה</w:t>
      </w:r>
      <w:r w:rsidR="006D6ED0">
        <w:rPr>
          <w:rtl/>
        </w:rPr>
        <w:t xml:space="preserve"> </w:t>
      </w:r>
      <w:r w:rsidRPr="00C95F0D">
        <w:rPr>
          <w:rtl/>
        </w:rPr>
        <w:t>באה</w:t>
      </w:r>
      <w:r w:rsidR="006D6ED0">
        <w:rPr>
          <w:rtl/>
        </w:rPr>
        <w:t xml:space="preserve"> </w:t>
      </w:r>
      <w:r w:rsidRPr="00C95F0D">
        <w:rPr>
          <w:rtl/>
        </w:rPr>
        <w:t>בפירוש על חשבון דברים בסיסיים למערכת החינוך, ועל כך אין</w:t>
      </w:r>
      <w:r w:rsidR="006D6ED0">
        <w:rPr>
          <w:rtl/>
        </w:rPr>
        <w:t xml:space="preserve"> </w:t>
      </w:r>
      <w:r w:rsidRPr="00C95F0D">
        <w:rPr>
          <w:rtl/>
        </w:rPr>
        <w:t>תגובה.</w:t>
      </w:r>
      <w:r w:rsidR="006D6ED0">
        <w:rPr>
          <w:rtl/>
        </w:rPr>
        <w:t xml:space="preserve"> </w:t>
      </w:r>
      <w:r w:rsidRPr="00C95F0D">
        <w:rPr>
          <w:rtl/>
        </w:rPr>
        <w:t xml:space="preserve">לעומת זאת </w:t>
      </w:r>
      <w:r w:rsidR="006D6ED0">
        <w:rPr>
          <w:rtl/>
        </w:rPr>
        <w:t>–</w:t>
      </w:r>
      <w:r w:rsidRPr="00C95F0D">
        <w:rPr>
          <w:rtl/>
        </w:rPr>
        <w:t xml:space="preserve"> וחברי כנסת שקדמו לי בדיון התייחסו לכך </w:t>
      </w:r>
      <w:r w:rsidR="006D6ED0">
        <w:rPr>
          <w:rtl/>
        </w:rPr>
        <w:t>–</w:t>
      </w:r>
      <w:r w:rsidRPr="00C95F0D">
        <w:rPr>
          <w:rtl/>
        </w:rPr>
        <w:t xml:space="preserve"> אסור שלצה"ל יגיעו</w:t>
      </w:r>
      <w:r w:rsidR="006D6ED0">
        <w:rPr>
          <w:rtl/>
        </w:rPr>
        <w:t xml:space="preserve"> </w:t>
      </w:r>
      <w:r w:rsidRPr="00C95F0D">
        <w:rPr>
          <w:rtl/>
        </w:rPr>
        <w:t>תלמידים, "נערי רפול", שלהם רמת השכלה של שלוש שנות לימוד.</w:t>
      </w:r>
    </w:p>
    <w:p w:rsidR="006D6ED0" w:rsidRDefault="006D6ED0" w:rsidP="006D6ED0">
      <w:pPr>
        <w:rPr>
          <w:rtl/>
        </w:rPr>
      </w:pPr>
    </w:p>
    <w:p w:rsidR="006D6ED0" w:rsidRDefault="00C95F0D" w:rsidP="005C567F">
      <w:pPr>
        <w:rPr>
          <w:rtl/>
        </w:rPr>
      </w:pPr>
      <w:r w:rsidRPr="00C95F0D">
        <w:rPr>
          <w:rtl/>
        </w:rPr>
        <w:t>הדוח</w:t>
      </w:r>
      <w:r w:rsidR="006D6ED0">
        <w:rPr>
          <w:rtl/>
        </w:rPr>
        <w:t xml:space="preserve"> </w:t>
      </w:r>
      <w:r w:rsidRPr="00C95F0D">
        <w:rPr>
          <w:rtl/>
        </w:rPr>
        <w:t>מציין</w:t>
      </w:r>
      <w:r w:rsidR="006D6ED0">
        <w:rPr>
          <w:rtl/>
        </w:rPr>
        <w:t xml:space="preserve"> </w:t>
      </w:r>
      <w:r w:rsidRPr="00C95F0D">
        <w:rPr>
          <w:rtl/>
        </w:rPr>
        <w:t>שהוקמו כיתות ייחודיות ואף בתי</w:t>
      </w:r>
      <w:r w:rsidR="006D6ED0">
        <w:rPr>
          <w:rtl/>
        </w:rPr>
        <w:t>-</w:t>
      </w:r>
      <w:r w:rsidRPr="00C95F0D">
        <w:rPr>
          <w:rtl/>
        </w:rPr>
        <w:t xml:space="preserve">ספר שתכליתם עקיפת האינטגרציה </w:t>
      </w:r>
      <w:r w:rsidR="006D6ED0">
        <w:rPr>
          <w:rtl/>
        </w:rPr>
        <w:t xml:space="preserve">– </w:t>
      </w:r>
      <w:r w:rsidRPr="00C95F0D">
        <w:rPr>
          <w:rtl/>
        </w:rPr>
        <w:t>בתי</w:t>
      </w:r>
      <w:r w:rsidR="006D6ED0">
        <w:rPr>
          <w:rtl/>
        </w:rPr>
        <w:t>-</w:t>
      </w:r>
      <w:r w:rsidRPr="00C95F0D">
        <w:rPr>
          <w:rtl/>
        </w:rPr>
        <w:t>ספר</w:t>
      </w:r>
      <w:r w:rsidR="006D6ED0">
        <w:rPr>
          <w:rtl/>
        </w:rPr>
        <w:t xml:space="preserve"> </w:t>
      </w:r>
      <w:r w:rsidRPr="00C95F0D">
        <w:rPr>
          <w:rtl/>
        </w:rPr>
        <w:t>לטבע, לאמנות, מה שאתם רוצים.</w:t>
      </w:r>
      <w:r w:rsidR="006D6ED0">
        <w:rPr>
          <w:rtl/>
        </w:rPr>
        <w:t xml:space="preserve"> </w:t>
      </w:r>
      <w:r w:rsidRPr="00C95F0D">
        <w:rPr>
          <w:rtl/>
        </w:rPr>
        <w:t xml:space="preserve">אחוז בני המשפחה באותן כיתות גבוה מאוד </w:t>
      </w:r>
      <w:r w:rsidR="006D6ED0">
        <w:rPr>
          <w:rtl/>
        </w:rPr>
        <w:t xml:space="preserve">– </w:t>
      </w:r>
      <w:r w:rsidRPr="00C95F0D">
        <w:rPr>
          <w:rtl/>
        </w:rPr>
        <w:t>אחים</w:t>
      </w:r>
      <w:r w:rsidR="006D6ED0">
        <w:rPr>
          <w:rtl/>
        </w:rPr>
        <w:t xml:space="preserve"> </w:t>
      </w:r>
      <w:r w:rsidRPr="00C95F0D">
        <w:rPr>
          <w:rtl/>
        </w:rPr>
        <w:t>ואחיות.</w:t>
      </w:r>
      <w:r w:rsidR="006D6ED0">
        <w:rPr>
          <w:rtl/>
        </w:rPr>
        <w:t xml:space="preserve"> </w:t>
      </w:r>
      <w:r w:rsidRPr="00C95F0D">
        <w:rPr>
          <w:rtl/>
        </w:rPr>
        <w:t>בינם</w:t>
      </w:r>
      <w:r w:rsidR="006D6ED0">
        <w:rPr>
          <w:rtl/>
        </w:rPr>
        <w:t xml:space="preserve"> </w:t>
      </w:r>
      <w:r w:rsidRPr="00C95F0D">
        <w:rPr>
          <w:rtl/>
        </w:rPr>
        <w:t>לבין</w:t>
      </w:r>
      <w:r w:rsidR="006D6ED0">
        <w:rPr>
          <w:rtl/>
        </w:rPr>
        <w:t xml:space="preserve"> </w:t>
      </w:r>
      <w:r w:rsidRPr="00C95F0D">
        <w:rPr>
          <w:rtl/>
        </w:rPr>
        <w:t>האינטגרציה</w:t>
      </w:r>
      <w:r w:rsidR="006D6ED0">
        <w:rPr>
          <w:rtl/>
        </w:rPr>
        <w:t xml:space="preserve"> </w:t>
      </w:r>
      <w:r w:rsidRPr="00C95F0D">
        <w:rPr>
          <w:rtl/>
        </w:rPr>
        <w:t>לא</w:t>
      </w:r>
      <w:r w:rsidR="006D6ED0">
        <w:rPr>
          <w:rtl/>
        </w:rPr>
        <w:t xml:space="preserve"> </w:t>
      </w:r>
      <w:r w:rsidRPr="00C95F0D">
        <w:rPr>
          <w:rtl/>
        </w:rPr>
        <w:t>היה ולא כלום. כך שכבר מגיל צעיר, זו</w:t>
      </w:r>
      <w:r w:rsidR="006D6ED0">
        <w:rPr>
          <w:rtl/>
        </w:rPr>
        <w:t xml:space="preserve"> </w:t>
      </w:r>
      <w:r w:rsidRPr="00C95F0D">
        <w:rPr>
          <w:rtl/>
        </w:rPr>
        <w:t>הטרגדיה</w:t>
      </w:r>
      <w:r w:rsidR="006D6ED0">
        <w:rPr>
          <w:rtl/>
        </w:rPr>
        <w:t xml:space="preserve"> </w:t>
      </w:r>
      <w:r w:rsidRPr="00C95F0D">
        <w:rPr>
          <w:rtl/>
        </w:rPr>
        <w:t>שלנו,</w:t>
      </w:r>
      <w:r w:rsidR="006D6ED0">
        <w:rPr>
          <w:rtl/>
        </w:rPr>
        <w:t xml:space="preserve"> </w:t>
      </w:r>
      <w:r w:rsidRPr="00C95F0D">
        <w:rPr>
          <w:rtl/>
        </w:rPr>
        <w:t>נקבע גורלו של אדם, מגיל 12</w:t>
      </w:r>
      <w:r w:rsidR="005C567F">
        <w:rPr>
          <w:rFonts w:hint="cs"/>
          <w:rtl/>
        </w:rPr>
        <w:t>-</w:t>
      </w:r>
      <w:r w:rsidRPr="00C95F0D">
        <w:rPr>
          <w:rtl/>
        </w:rPr>
        <w:t xml:space="preserve">10 ידעו מה הוא יהיה </w:t>
      </w:r>
      <w:r w:rsidR="006D6ED0">
        <w:rPr>
          <w:rtl/>
        </w:rPr>
        <w:t>–</w:t>
      </w:r>
      <w:r w:rsidRPr="00C95F0D">
        <w:rPr>
          <w:rtl/>
        </w:rPr>
        <w:t xml:space="preserve"> או חוטב עצים,</w:t>
      </w:r>
      <w:r w:rsidR="006D6ED0">
        <w:rPr>
          <w:rtl/>
        </w:rPr>
        <w:t xml:space="preserve"> </w:t>
      </w:r>
      <w:r w:rsidRPr="00C95F0D">
        <w:rPr>
          <w:rtl/>
        </w:rPr>
        <w:t>או שואב מים, או אדם בעל רקע השכלתי גבוה.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אומר</w:t>
      </w:r>
      <w:r w:rsidR="006D6ED0">
        <w:rPr>
          <w:rtl/>
        </w:rPr>
        <w:t xml:space="preserve"> </w:t>
      </w:r>
      <w:r w:rsidRPr="00C95F0D">
        <w:rPr>
          <w:rtl/>
        </w:rPr>
        <w:t>דברים</w:t>
      </w:r>
      <w:r w:rsidR="006D6ED0">
        <w:rPr>
          <w:rtl/>
        </w:rPr>
        <w:t xml:space="preserve"> </w:t>
      </w:r>
      <w:r w:rsidRPr="00C95F0D">
        <w:rPr>
          <w:rtl/>
        </w:rPr>
        <w:t>אלה כדי להבהיר, שמעמדה של המבקרת הינו מעמד הנוגע לניהול</w:t>
      </w:r>
      <w:r w:rsidR="006D6ED0">
        <w:rPr>
          <w:rtl/>
        </w:rPr>
        <w:t xml:space="preserve"> </w:t>
      </w:r>
      <w:r w:rsidRPr="00C95F0D">
        <w:rPr>
          <w:rtl/>
        </w:rPr>
        <w:t>נורמטיבי</w:t>
      </w:r>
      <w:r w:rsidR="006D6ED0">
        <w:rPr>
          <w:rtl/>
        </w:rPr>
        <w:t xml:space="preserve"> </w:t>
      </w:r>
      <w:r w:rsidRPr="00C95F0D">
        <w:rPr>
          <w:rtl/>
        </w:rPr>
        <w:t>אישי,</w:t>
      </w:r>
      <w:r w:rsidR="006D6ED0">
        <w:rPr>
          <w:rtl/>
        </w:rPr>
        <w:t xml:space="preserve"> </w:t>
      </w:r>
      <w:r w:rsidRPr="00C95F0D">
        <w:rPr>
          <w:rtl/>
        </w:rPr>
        <w:t>אבל</w:t>
      </w:r>
      <w:r w:rsidR="006D6ED0">
        <w:rPr>
          <w:rtl/>
        </w:rPr>
        <w:t xml:space="preserve"> </w:t>
      </w:r>
      <w:r w:rsidRPr="00C95F0D">
        <w:rPr>
          <w:rtl/>
        </w:rPr>
        <w:t>גם ליישום או לאי</w:t>
      </w:r>
      <w:r w:rsidR="006D6ED0">
        <w:rPr>
          <w:rtl/>
        </w:rPr>
        <w:t>-</w:t>
      </w:r>
      <w:r w:rsidRPr="00C95F0D">
        <w:rPr>
          <w:rtl/>
        </w:rPr>
        <w:t>יישום החלטות הנובעות מהשקפת עולם ערכית,</w:t>
      </w:r>
      <w:r w:rsidR="006D6ED0">
        <w:rPr>
          <w:rtl/>
        </w:rPr>
        <w:t xml:space="preserve"> </w:t>
      </w:r>
      <w:r w:rsidRPr="00C95F0D">
        <w:rPr>
          <w:rtl/>
        </w:rPr>
        <w:t>למשל האינטגרציה.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נושא</w:t>
      </w:r>
      <w:r w:rsidR="006D6ED0">
        <w:rPr>
          <w:rtl/>
        </w:rPr>
        <w:t xml:space="preserve"> </w:t>
      </w:r>
      <w:r w:rsidRPr="00C95F0D">
        <w:rPr>
          <w:rtl/>
        </w:rPr>
        <w:t>אחרון,</w:t>
      </w:r>
      <w:r w:rsidR="006D6ED0">
        <w:rPr>
          <w:rtl/>
        </w:rPr>
        <w:t xml:space="preserve"> </w:t>
      </w: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השר, אולי בעקבות הביקורת על משרד הדתות. דווקא בעקבות</w:t>
      </w:r>
      <w:r w:rsidR="006D6ED0">
        <w:rPr>
          <w:rtl/>
        </w:rPr>
        <w:t xml:space="preserve"> </w:t>
      </w:r>
      <w:r w:rsidRPr="00C95F0D">
        <w:rPr>
          <w:rtl/>
        </w:rPr>
        <w:t>אירועי</w:t>
      </w:r>
      <w:r w:rsidR="006D6ED0">
        <w:rPr>
          <w:rtl/>
        </w:rPr>
        <w:t xml:space="preserve"> </w:t>
      </w:r>
      <w:r w:rsidRPr="00C95F0D">
        <w:rPr>
          <w:rtl/>
        </w:rPr>
        <w:t>הימים</w:t>
      </w:r>
      <w:r w:rsidR="006D6ED0">
        <w:rPr>
          <w:rtl/>
        </w:rPr>
        <w:t xml:space="preserve"> </w:t>
      </w:r>
      <w:r w:rsidRPr="00C95F0D">
        <w:rPr>
          <w:rtl/>
        </w:rPr>
        <w:t>האחרונים,</w:t>
      </w:r>
      <w:r w:rsidR="006D6ED0">
        <w:rPr>
          <w:rtl/>
        </w:rPr>
        <w:t xml:space="preserve"> </w:t>
      </w:r>
      <w:r w:rsidRPr="00C95F0D">
        <w:rPr>
          <w:rtl/>
        </w:rPr>
        <w:t>שבהם אתה מגלה רבנים שמתסיסים, מפגינים ויוזמים מהלכים</w:t>
      </w:r>
      <w:r w:rsidR="006D6ED0">
        <w:rPr>
          <w:rtl/>
        </w:rPr>
        <w:t xml:space="preserve"> </w:t>
      </w:r>
      <w:r w:rsidRPr="00C95F0D">
        <w:rPr>
          <w:rtl/>
        </w:rPr>
        <w:t>מול</w:t>
      </w:r>
      <w:r w:rsidR="006D6ED0">
        <w:rPr>
          <w:rtl/>
        </w:rPr>
        <w:t xml:space="preserve"> </w:t>
      </w:r>
      <w:r w:rsidRPr="00C95F0D">
        <w:rPr>
          <w:rtl/>
        </w:rPr>
        <w:t xml:space="preserve">ביתו של הרב יוסף </w:t>
      </w:r>
      <w:r w:rsidR="006D6ED0">
        <w:rPr>
          <w:rtl/>
        </w:rPr>
        <w:t>–</w:t>
      </w:r>
      <w:r w:rsidRPr="00C95F0D">
        <w:rPr>
          <w:rtl/>
        </w:rPr>
        <w:t xml:space="preserve"> אני חושב שחלק מרבנים אלה, כך התברר לי, הם עובדי מדינה,</w:t>
      </w:r>
      <w:r w:rsidR="006D6ED0">
        <w:rPr>
          <w:rtl/>
        </w:rPr>
        <w:t xml:space="preserve"> </w:t>
      </w:r>
      <w:r w:rsidRPr="00C95F0D">
        <w:rPr>
          <w:rtl/>
        </w:rPr>
        <w:t>משמשים דיינים, רבני עיר ורבנים ראשיים לשעבר.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איזה רבנים?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שעשו את הפוגרום?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הרב</w:t>
      </w:r>
      <w:r w:rsidR="006D6ED0">
        <w:rPr>
          <w:rtl/>
        </w:rPr>
        <w:t xml:space="preserve"> </w:t>
      </w:r>
      <w:r w:rsidRPr="00C95F0D">
        <w:rPr>
          <w:rtl/>
        </w:rPr>
        <w:t>שפירא הכריז על יום צום ביום חמישי הקרוב. היכן נשמע במדינת ישראל, שרב</w:t>
      </w:r>
      <w:r w:rsidR="006D6ED0">
        <w:rPr>
          <w:rtl/>
        </w:rPr>
        <w:t xml:space="preserve"> </w:t>
      </w:r>
      <w:r w:rsidRPr="00C95F0D">
        <w:rPr>
          <w:rtl/>
        </w:rPr>
        <w:t>ראשי לשעבר מכריז על יום צום במדינת ישראל כנגד החלטות הממשלה? זה רב שמקבל פנסיה</w:t>
      </w:r>
      <w:r w:rsidR="006D6ED0">
        <w:rPr>
          <w:rtl/>
        </w:rPr>
        <w:t xml:space="preserve"> </w:t>
      </w:r>
      <w:r w:rsidRPr="00C95F0D">
        <w:rPr>
          <w:rtl/>
        </w:rPr>
        <w:t>מהממשלה. זה איש רוח שאמור להיות אובייקטיבי. לא נשמע דבר כזה.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אז מה? מה זה? בולשביזם?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זה</w:t>
      </w:r>
      <w:r w:rsidR="006D6ED0">
        <w:rPr>
          <w:rtl/>
        </w:rPr>
        <w:t xml:space="preserve"> </w:t>
      </w:r>
      <w:r w:rsidRPr="00C95F0D">
        <w:rPr>
          <w:rtl/>
        </w:rPr>
        <w:t>כמו</w:t>
      </w:r>
      <w:r w:rsidR="006D6ED0">
        <w:rPr>
          <w:rtl/>
        </w:rPr>
        <w:t xml:space="preserve"> </w:t>
      </w:r>
      <w:r w:rsidRPr="00C95F0D">
        <w:rPr>
          <w:rtl/>
        </w:rPr>
        <w:t>שמנכ"ל</w:t>
      </w:r>
      <w:r w:rsidR="006D6ED0">
        <w:rPr>
          <w:rtl/>
        </w:rPr>
        <w:t xml:space="preserve"> </w:t>
      </w:r>
      <w:r w:rsidRPr="00C95F0D">
        <w:rPr>
          <w:rtl/>
        </w:rPr>
        <w:t>משרד ממשלתי או עובד משרד ממשלתי אחר יצא החוצה ויפגין נגד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הממשלה שלו. אני אומר את הדברים האלה. זה לא יעזור. אסור לרב שמקבל משכורת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יוסף בא</w:t>
      </w:r>
      <w:r>
        <w:rPr>
          <w:rtl/>
        </w:rPr>
        <w:t>-</w:t>
      </w:r>
      <w:r w:rsidRPr="006D6ED0">
        <w:rPr>
          <w:rtl/>
        </w:rPr>
        <w:t>גד (מולדת):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יהלום, חבר הכנסת בא</w:t>
      </w:r>
      <w:r w:rsidR="006D6ED0">
        <w:rPr>
          <w:rtl/>
        </w:rPr>
        <w:t>-</w:t>
      </w:r>
      <w:r w:rsidRPr="00C95F0D">
        <w:rPr>
          <w:rtl/>
        </w:rPr>
        <w:t>גד, נא לא להפריע.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ידעתי</w:t>
      </w:r>
      <w:r w:rsidR="006D6ED0">
        <w:rPr>
          <w:rtl/>
        </w:rPr>
        <w:t xml:space="preserve"> </w:t>
      </w:r>
      <w:r w:rsidRPr="00C95F0D">
        <w:rPr>
          <w:rtl/>
        </w:rPr>
        <w:t>שאני</w:t>
      </w:r>
      <w:r w:rsidR="006D6ED0">
        <w:rPr>
          <w:rtl/>
        </w:rPr>
        <w:t xml:space="preserve"> </w:t>
      </w:r>
      <w:r w:rsidRPr="00C95F0D">
        <w:rPr>
          <w:rtl/>
        </w:rPr>
        <w:t>אתסיס אותך, חבר הכנסת בא</w:t>
      </w:r>
      <w:r w:rsidR="006D6ED0">
        <w:rPr>
          <w:rtl/>
        </w:rPr>
        <w:t>-</w:t>
      </w:r>
      <w:r w:rsidRPr="00C95F0D">
        <w:rPr>
          <w:rtl/>
        </w:rPr>
        <w:t>גד. רק שלא תשיר לי שיר. אני אומר לך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הדברים</w:t>
      </w:r>
      <w:r w:rsidR="006D6ED0">
        <w:rPr>
          <w:rtl/>
        </w:rPr>
        <w:t xml:space="preserve"> </w:t>
      </w:r>
      <w:r w:rsidRPr="00C95F0D">
        <w:rPr>
          <w:rtl/>
        </w:rPr>
        <w:t>כדי</w:t>
      </w:r>
      <w:r w:rsidR="006D6ED0">
        <w:rPr>
          <w:rtl/>
        </w:rPr>
        <w:t xml:space="preserve"> </w:t>
      </w:r>
      <w:r w:rsidRPr="00C95F0D">
        <w:rPr>
          <w:rtl/>
        </w:rPr>
        <w:t>שתדע,</w:t>
      </w:r>
      <w:r w:rsidR="006D6ED0">
        <w:rPr>
          <w:rtl/>
        </w:rPr>
        <w:t xml:space="preserve"> </w:t>
      </w:r>
      <w:r w:rsidRPr="00C95F0D">
        <w:rPr>
          <w:rtl/>
        </w:rPr>
        <w:t>שבעיני</w:t>
      </w:r>
      <w:r w:rsidR="006D6ED0">
        <w:rPr>
          <w:rtl/>
        </w:rPr>
        <w:t xml:space="preserve"> </w:t>
      </w:r>
      <w:r w:rsidRPr="00C95F0D">
        <w:rPr>
          <w:rtl/>
        </w:rPr>
        <w:t>רב,</w:t>
      </w:r>
      <w:r w:rsidR="006D6ED0">
        <w:rPr>
          <w:rtl/>
        </w:rPr>
        <w:t xml:space="preserve"> </w:t>
      </w:r>
      <w:r w:rsidRPr="00C95F0D">
        <w:rPr>
          <w:rtl/>
        </w:rPr>
        <w:t>כמו בעיניך, הוא איש רוח, והוא מקבל משכורת</w:t>
      </w:r>
      <w:r w:rsidR="006D6ED0">
        <w:rPr>
          <w:rtl/>
        </w:rPr>
        <w:t xml:space="preserve"> </w:t>
      </w:r>
      <w:r w:rsidRPr="00C95F0D">
        <w:rPr>
          <w:rtl/>
        </w:rPr>
        <w:t>מהמדינה</w:t>
      </w:r>
      <w:r w:rsidR="006D6ED0">
        <w:rPr>
          <w:rtl/>
        </w:rPr>
        <w:t xml:space="preserve"> </w:t>
      </w:r>
      <w:r w:rsidRPr="00C95F0D">
        <w:rPr>
          <w:rtl/>
        </w:rPr>
        <w:t>כרב</w:t>
      </w:r>
      <w:r w:rsidR="006D6ED0">
        <w:rPr>
          <w:rtl/>
        </w:rPr>
        <w:t xml:space="preserve"> </w:t>
      </w:r>
      <w:r w:rsidRPr="00C95F0D">
        <w:rPr>
          <w:rtl/>
        </w:rPr>
        <w:t>עיר,</w:t>
      </w:r>
      <w:r w:rsidR="006D6ED0">
        <w:rPr>
          <w:rtl/>
        </w:rPr>
        <w:t xml:space="preserve"> </w:t>
      </w:r>
      <w:r w:rsidRPr="00C95F0D">
        <w:rPr>
          <w:rtl/>
        </w:rPr>
        <w:t>כדיין,</w:t>
      </w:r>
      <w:r w:rsidR="006D6ED0">
        <w:rPr>
          <w:rtl/>
        </w:rPr>
        <w:t xml:space="preserve"> </w:t>
      </w:r>
      <w:r w:rsidRPr="00C95F0D">
        <w:rPr>
          <w:rtl/>
        </w:rPr>
        <w:t>כרב לשעבר; מה הוא מכריז יום צום כנגד מדיניות ממשלת</w:t>
      </w:r>
      <w:r w:rsidR="006D6ED0">
        <w:rPr>
          <w:rtl/>
        </w:rPr>
        <w:t xml:space="preserve"> </w:t>
      </w:r>
      <w:r w:rsidRPr="00C95F0D">
        <w:rPr>
          <w:rtl/>
        </w:rPr>
        <w:t>ישראל? איפה נשמע כדבר הזה? איפה המינהל התקין?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יוסף בא</w:t>
      </w:r>
      <w:r>
        <w:rPr>
          <w:rtl/>
        </w:rPr>
        <w:t>-</w:t>
      </w:r>
      <w:r w:rsidRPr="006D6ED0">
        <w:rPr>
          <w:rtl/>
        </w:rPr>
        <w:t>גד (מולדת):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אין</w:t>
      </w:r>
      <w:r w:rsidR="006D6ED0">
        <w:rPr>
          <w:rtl/>
        </w:rPr>
        <w:t xml:space="preserve"> </w:t>
      </w:r>
      <w:r w:rsidRPr="00C95F0D">
        <w:rPr>
          <w:rtl/>
        </w:rPr>
        <w:t>לכם</w:t>
      </w:r>
      <w:r w:rsidR="006D6ED0">
        <w:rPr>
          <w:rtl/>
        </w:rPr>
        <w:t xml:space="preserve"> </w:t>
      </w:r>
      <w:r w:rsidRPr="00C95F0D">
        <w:rPr>
          <w:rtl/>
        </w:rPr>
        <w:t>זכות</w:t>
      </w:r>
      <w:r w:rsidR="006D6ED0">
        <w:rPr>
          <w:rtl/>
        </w:rPr>
        <w:t xml:space="preserve"> </w:t>
      </w:r>
      <w:r w:rsidRPr="00C95F0D">
        <w:rPr>
          <w:rtl/>
        </w:rPr>
        <w:t>ואין</w:t>
      </w:r>
      <w:r w:rsidR="006D6ED0">
        <w:rPr>
          <w:rtl/>
        </w:rPr>
        <w:t xml:space="preserve"> </w:t>
      </w:r>
      <w:r w:rsidRPr="00C95F0D">
        <w:rPr>
          <w:rtl/>
        </w:rPr>
        <w:t>לכם מונופול על הדת. אתם עסקני דת. אתם לא מייצגים את</w:t>
      </w:r>
      <w:r w:rsidR="006D6ED0">
        <w:rPr>
          <w:rtl/>
        </w:rPr>
        <w:t xml:space="preserve"> </w:t>
      </w:r>
      <w:r w:rsidRPr="00C95F0D">
        <w:rPr>
          <w:rtl/>
        </w:rPr>
        <w:t>הדת במדינת ישראל. תעשו את ההבחנה הזאת. תיזהרו בדבריכם.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חיים דיין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מי מייצג את הדת? אנשי אש"ף?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לא</w:t>
      </w:r>
      <w:r w:rsidR="006D6ED0">
        <w:rPr>
          <w:rtl/>
        </w:rPr>
        <w:t xml:space="preserve"> </w:t>
      </w:r>
      <w:r w:rsidRPr="00C95F0D">
        <w:rPr>
          <w:rtl/>
        </w:rPr>
        <w:t>אנשי</w:t>
      </w:r>
      <w:r w:rsidR="006D6ED0">
        <w:rPr>
          <w:rtl/>
        </w:rPr>
        <w:t xml:space="preserve"> </w:t>
      </w:r>
      <w:r w:rsidRPr="00C95F0D">
        <w:rPr>
          <w:rtl/>
        </w:rPr>
        <w:t>אש"ף.</w:t>
      </w:r>
      <w:r w:rsidR="006D6ED0">
        <w:rPr>
          <w:rtl/>
        </w:rPr>
        <w:t xml:space="preserve"> </w:t>
      </w:r>
      <w:r w:rsidRPr="00C95F0D">
        <w:rPr>
          <w:rtl/>
        </w:rPr>
        <w:t>תפסיק.</w:t>
      </w:r>
      <w:r w:rsidR="006D6ED0">
        <w:rPr>
          <w:rtl/>
        </w:rPr>
        <w:t xml:space="preserve"> </w:t>
      </w:r>
      <w:r w:rsidRPr="00C95F0D">
        <w:rPr>
          <w:rtl/>
        </w:rPr>
        <w:t>אתה כל הזמן מגיע לאש"ף. לא כל מי שנושא כיפה הוא</w:t>
      </w:r>
      <w:r w:rsidR="006D6ED0">
        <w:rPr>
          <w:rtl/>
        </w:rPr>
        <w:t xml:space="preserve"> </w:t>
      </w:r>
      <w:r w:rsidRPr="00C95F0D">
        <w:rPr>
          <w:rtl/>
        </w:rPr>
        <w:t xml:space="preserve">שמייצג את הדת. אני אומר את הדברים האלה על מנת להבהיר, אדוני השר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גולדפרב, אתה אומנם יושב</w:t>
      </w:r>
      <w:r w:rsidR="006D6ED0">
        <w:rPr>
          <w:rtl/>
        </w:rPr>
        <w:t>-</w:t>
      </w:r>
      <w:r w:rsidRPr="00C95F0D">
        <w:rPr>
          <w:rtl/>
        </w:rPr>
        <w:t xml:space="preserve">ראש האגודה הפרלמנטרית </w:t>
      </w:r>
      <w:r w:rsidR="006D6ED0">
        <w:rPr>
          <w:rtl/>
        </w:rPr>
        <w:t>–</w:t>
      </w:r>
      <w:r w:rsidRPr="00C95F0D">
        <w:rPr>
          <w:rtl/>
        </w:rPr>
        <w:t xml:space="preserve"> עם הונגריה, אבל</w:t>
      </w:r>
      <w:r w:rsidR="006D6ED0">
        <w:rPr>
          <w:rtl/>
        </w:rPr>
        <w:t xml:space="preserve"> </w:t>
      </w:r>
      <w:r w:rsidRPr="00C95F0D">
        <w:rPr>
          <w:rtl/>
        </w:rPr>
        <w:t>שם לא מפריעים.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תמשיך להגן על עושי הפוגרומים.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יהלום, אני נאלצת לקרוא אותך לסדר בפעם הראשונה.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רענן כהן (העבודה):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סוף</w:t>
      </w:r>
      <w:r w:rsidR="006D6ED0">
        <w:rPr>
          <w:rtl/>
        </w:rPr>
        <w:t>-</w:t>
      </w:r>
      <w:r w:rsidRPr="00C95F0D">
        <w:rPr>
          <w:rtl/>
        </w:rPr>
        <w:t>כל</w:t>
      </w:r>
      <w:r w:rsidR="006D6ED0">
        <w:rPr>
          <w:rtl/>
        </w:rPr>
        <w:t>-</w:t>
      </w:r>
      <w:r w:rsidRPr="00C95F0D">
        <w:rPr>
          <w:rtl/>
        </w:rPr>
        <w:t>סוף הערתי את הישיבה.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תמשיך</w:t>
      </w:r>
      <w:r w:rsidR="006D6ED0">
        <w:rPr>
          <w:rtl/>
        </w:rPr>
        <w:t xml:space="preserve"> </w:t>
      </w:r>
      <w:r w:rsidRPr="00C95F0D">
        <w:rPr>
          <w:rtl/>
        </w:rPr>
        <w:t>להגן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עושי</w:t>
      </w:r>
      <w:r w:rsidR="006D6ED0">
        <w:rPr>
          <w:rtl/>
        </w:rPr>
        <w:t xml:space="preserve"> </w:t>
      </w:r>
      <w:r w:rsidRPr="00C95F0D">
        <w:rPr>
          <w:rtl/>
        </w:rPr>
        <w:t>הפוגרומים.</w:t>
      </w:r>
      <w:r w:rsidR="006D6ED0">
        <w:rPr>
          <w:rtl/>
        </w:rPr>
        <w:t xml:space="preserve"> </w:t>
      </w:r>
      <w:r w:rsidRPr="00C95F0D">
        <w:rPr>
          <w:rtl/>
        </w:rPr>
        <w:t>איך חבר כנסת עומד ומגן על אנשים שעושים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פוגרומים ברחובות, הורסים, רומסים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לא</w:t>
      </w:r>
      <w:r w:rsidR="006D6ED0">
        <w:rPr>
          <w:rtl/>
        </w:rPr>
        <w:t xml:space="preserve"> </w:t>
      </w:r>
      <w:r w:rsidRPr="00C95F0D">
        <w:rPr>
          <w:rtl/>
        </w:rPr>
        <w:t>מדברים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הפוגרום,</w:t>
      </w:r>
      <w:r w:rsidR="006D6ED0">
        <w:rPr>
          <w:rtl/>
        </w:rPr>
        <w:t xml:space="preserve"> </w:t>
      </w: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 יהלום, אני מאוד מוקיר אותך ואתה יודע</w:t>
      </w:r>
      <w:r w:rsidR="006D6ED0">
        <w:rPr>
          <w:rtl/>
        </w:rPr>
        <w:t xml:space="preserve"> </w:t>
      </w:r>
      <w:r w:rsidRPr="00C95F0D">
        <w:rPr>
          <w:rtl/>
        </w:rPr>
        <w:t xml:space="preserve">זאת. אנא ממך, האם נושאים במשרה ציבורית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הורסים ורומסים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יהלום, אני לא אפשרתי לך לשאת דברים. אתה מפריע.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לא,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לא חולק על דעתך. אני אומר לך בכנות, אני אומר את הדברים האלה כדי</w:t>
      </w:r>
      <w:r w:rsidR="006D6ED0">
        <w:rPr>
          <w:rtl/>
        </w:rPr>
        <w:t xml:space="preserve"> </w:t>
      </w:r>
      <w:r w:rsidRPr="00C95F0D">
        <w:rPr>
          <w:rtl/>
        </w:rPr>
        <w:t>להבהיר, שגם במשרד הדתות היו עמותות ויש עמותות שאחראים להן רבנים שונים ומשונים,</w:t>
      </w:r>
      <w:r w:rsidR="006D6ED0">
        <w:rPr>
          <w:rtl/>
        </w:rPr>
        <w:t xml:space="preserve"> </w:t>
      </w:r>
      <w:r w:rsidRPr="00C95F0D">
        <w:rPr>
          <w:rtl/>
        </w:rPr>
        <w:t>שמקבלים ללא בקרה כסף של הציבור. אני אומר שמהבחינה הזאת גם צריך לעשות סדר.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לא קראת את פרק קרנות הפנסיה של ההסתדרות? אלה כספי חוסכים.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גם הקטע הזה יגיע, האמן לי. אבל אני יכול לומר לך, שעדיין יש מעל חצי מיליון</w:t>
      </w:r>
      <w:r w:rsidR="006D6ED0">
        <w:rPr>
          <w:rtl/>
        </w:rPr>
        <w:t xml:space="preserve"> </w:t>
      </w:r>
      <w:r w:rsidRPr="00C95F0D">
        <w:rPr>
          <w:rtl/>
        </w:rPr>
        <w:t xml:space="preserve">איש, שבניגוד לאנשים מסוימים, לא כולם, עסקנים דתיים שגונבים את הקופה הציבורית </w:t>
      </w:r>
      <w:r w:rsidR="006D6ED0">
        <w:rPr>
          <w:rtl/>
        </w:rPr>
        <w:t xml:space="preserve">– </w:t>
      </w:r>
      <w:r w:rsidRPr="00C95F0D">
        <w:rPr>
          <w:rtl/>
        </w:rPr>
        <w:t>חצי מיליון איש במדינת ישראל יש להם האפשרות לקבל פנסיה כשהם יוצאים לגמלאות בגיל</w:t>
      </w:r>
      <w:r w:rsidR="006D6ED0">
        <w:rPr>
          <w:rtl/>
        </w:rPr>
        <w:t xml:space="preserve"> </w:t>
      </w:r>
      <w:r w:rsidRPr="00C95F0D">
        <w:rPr>
          <w:rtl/>
        </w:rPr>
        <w:t>65.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אומר לך את הדברים האלה. לא שלא צריך תיקון. אבל בין לגנוב כספי ציבור</w:t>
      </w:r>
      <w:r w:rsidR="006D6ED0">
        <w:rPr>
          <w:rtl/>
        </w:rPr>
        <w:t xml:space="preserve"> </w:t>
      </w:r>
      <w:r w:rsidRPr="00C95F0D">
        <w:rPr>
          <w:rtl/>
        </w:rPr>
        <w:t xml:space="preserve">לבין לדאוג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הם גוזלים את כספם וחסכונותיהם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יהלום, אני קוראת אותך לסדר בפעם השנייה.</w:t>
      </w:r>
      <w:r w:rsidR="006D6ED0">
        <w:rPr>
          <w:rtl/>
        </w:rPr>
        <w:t xml:space="preserve"> </w:t>
      </w:r>
      <w:r w:rsidRPr="00C95F0D">
        <w:rPr>
          <w:rtl/>
        </w:rPr>
        <w:t>חבר הכנסת יחזקאל, זמנך</w:t>
      </w:r>
      <w:r w:rsidR="006D6ED0">
        <w:rPr>
          <w:rtl/>
        </w:rPr>
        <w:t xml:space="preserve"> </w:t>
      </w:r>
      <w:r w:rsidRPr="00C95F0D">
        <w:rPr>
          <w:rtl/>
        </w:rPr>
        <w:t>תם.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גברתי,</w:t>
      </w:r>
      <w:r w:rsidR="006D6ED0">
        <w:rPr>
          <w:rtl/>
        </w:rPr>
        <w:t xml:space="preserve"> </w:t>
      </w:r>
      <w:r w:rsidRPr="00C95F0D">
        <w:rPr>
          <w:rtl/>
        </w:rPr>
        <w:t>אני מסכם.</w:t>
      </w:r>
      <w:r w:rsidR="006D6ED0">
        <w:rPr>
          <w:rtl/>
        </w:rPr>
        <w:t xml:space="preserve"> </w:t>
      </w:r>
      <w:r w:rsidRPr="00C95F0D">
        <w:rPr>
          <w:rtl/>
        </w:rPr>
        <w:t>בכל מקרה, אדוני השר, אני יודע שאתה יושב כאן, ולפתע אתה</w:t>
      </w:r>
      <w:r w:rsidR="006D6ED0">
        <w:rPr>
          <w:rtl/>
        </w:rPr>
        <w:t xml:space="preserve"> </w:t>
      </w:r>
      <w:r w:rsidRPr="00C95F0D">
        <w:rPr>
          <w:rtl/>
        </w:rPr>
        <w:t>יכול</w:t>
      </w:r>
      <w:r w:rsidR="006D6ED0">
        <w:rPr>
          <w:rtl/>
        </w:rPr>
        <w:t xml:space="preserve"> </w:t>
      </w:r>
      <w:r w:rsidRPr="00C95F0D">
        <w:rPr>
          <w:rtl/>
        </w:rPr>
        <w:t>לשאול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 xml:space="preserve">עצמך </w:t>
      </w:r>
      <w:r w:rsidR="006D6ED0">
        <w:rPr>
          <w:rtl/>
        </w:rPr>
        <w:t>–</w:t>
      </w:r>
      <w:r w:rsidRPr="00C95F0D">
        <w:rPr>
          <w:rtl/>
        </w:rPr>
        <w:t xml:space="preserve"> ראיתי את הדוח שכתבת והגבת, ואני גם קיבלתי את ההנחה שלך</w:t>
      </w:r>
      <w:r w:rsidR="006D6ED0">
        <w:rPr>
          <w:rtl/>
        </w:rPr>
        <w:t xml:space="preserve"> </w:t>
      </w:r>
      <w:r w:rsidRPr="00C95F0D">
        <w:rPr>
          <w:rtl/>
        </w:rPr>
        <w:t xml:space="preserve">שהוא לא נערך בשבת, אני אומר את הדברים האלה כי אתה ניסית לעשות את העבודה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חיים דיין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אתה מתגרה בציבור הדתי.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שרת החינוך להתגרות בציבור הדתי.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כל פעם שאתה מדבר אתי כך עם היד </w:t>
      </w:r>
      <w:r w:rsidR="006D6ED0">
        <w:rPr>
          <w:rtl/>
        </w:rPr>
        <w:t>–</w:t>
      </w:r>
      <w:r w:rsidRPr="00C95F0D">
        <w:rPr>
          <w:rtl/>
        </w:rPr>
        <w:t xml:space="preserve"> זו מחלה של יהודים.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חיים דיין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חבל מאוד. לא מתאים לך.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חיים דיין, אני מבקשת לא להפריע.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לא יודע מה מתאים לי, אבל אני יודע שלא מתאים לך להפריע. אם אתה כל פעם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תדבר אתי ועל כל מה שאני אגיד אתה תגיד לי אש"ף </w:t>
      </w:r>
      <w:r w:rsidR="006D6ED0">
        <w:rPr>
          <w:rtl/>
        </w:rPr>
        <w:t>–</w:t>
      </w:r>
      <w:r w:rsidRPr="00C95F0D">
        <w:rPr>
          <w:rtl/>
        </w:rPr>
        <w:t xml:space="preserve"> זה לא פתרון.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השר,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טוען שהתפקיד שלך הוא תפקיד חשוב יותר ממה שאנשים מבינים,</w:t>
      </w:r>
      <w:r w:rsidR="006D6ED0">
        <w:rPr>
          <w:rtl/>
        </w:rPr>
        <w:t xml:space="preserve"> </w:t>
      </w:r>
      <w:r w:rsidRPr="00C95F0D">
        <w:rPr>
          <w:rtl/>
        </w:rPr>
        <w:t>אתה</w:t>
      </w:r>
      <w:r w:rsidR="006D6ED0">
        <w:rPr>
          <w:rtl/>
        </w:rPr>
        <w:t xml:space="preserve"> </w:t>
      </w:r>
      <w:r w:rsidRPr="00C95F0D">
        <w:rPr>
          <w:rtl/>
        </w:rPr>
        <w:t>למעשה</w:t>
      </w:r>
      <w:r w:rsidR="006D6ED0">
        <w:rPr>
          <w:rtl/>
        </w:rPr>
        <w:t xml:space="preserve"> </w:t>
      </w:r>
      <w:r w:rsidRPr="00C95F0D">
        <w:rPr>
          <w:rtl/>
        </w:rPr>
        <w:t>מעין</w:t>
      </w:r>
      <w:r w:rsidR="006D6ED0">
        <w:rPr>
          <w:rtl/>
        </w:rPr>
        <w:t xml:space="preserve"> </w:t>
      </w:r>
      <w:r w:rsidRPr="00C95F0D">
        <w:rPr>
          <w:rtl/>
        </w:rPr>
        <w:t>נציג</w:t>
      </w:r>
      <w:r w:rsidR="006D6ED0">
        <w:rPr>
          <w:rtl/>
        </w:rPr>
        <w:t xml:space="preserve"> </w:t>
      </w:r>
      <w:r w:rsidRPr="00C95F0D">
        <w:rPr>
          <w:rtl/>
        </w:rPr>
        <w:t>המבקרת</w:t>
      </w:r>
      <w:r w:rsidR="006D6ED0">
        <w:rPr>
          <w:rtl/>
        </w:rPr>
        <w:t xml:space="preserve"> </w:t>
      </w:r>
      <w:r w:rsidRPr="00C95F0D">
        <w:rPr>
          <w:rtl/>
        </w:rPr>
        <w:t>בממשלה ונציג הממשלה אצל המבקרת. אני אומר לך את</w:t>
      </w:r>
      <w:r w:rsidR="006D6ED0">
        <w:rPr>
          <w:rtl/>
        </w:rPr>
        <w:t xml:space="preserve"> </w:t>
      </w:r>
      <w:r w:rsidRPr="00C95F0D">
        <w:rPr>
          <w:rtl/>
        </w:rPr>
        <w:t>הדברים האלה כי אני מאוד רוצה שבמהלך השנה הקרובה אתה תציג לפנינו מה הן הסנקציות</w:t>
      </w:r>
      <w:r w:rsidR="006D6ED0">
        <w:rPr>
          <w:rtl/>
        </w:rPr>
        <w:t xml:space="preserve"> </w:t>
      </w:r>
      <w:r w:rsidRPr="00C95F0D">
        <w:rPr>
          <w:rtl/>
        </w:rPr>
        <w:t>שאתה</w:t>
      </w:r>
      <w:r w:rsidR="006D6ED0">
        <w:rPr>
          <w:rtl/>
        </w:rPr>
        <w:t xml:space="preserve"> </w:t>
      </w:r>
      <w:r w:rsidRPr="00C95F0D">
        <w:rPr>
          <w:rtl/>
        </w:rPr>
        <w:t>כשר</w:t>
      </w:r>
      <w:r w:rsidR="006D6ED0">
        <w:rPr>
          <w:rtl/>
        </w:rPr>
        <w:t xml:space="preserve"> </w:t>
      </w:r>
      <w:r w:rsidRPr="00C95F0D">
        <w:rPr>
          <w:rtl/>
        </w:rPr>
        <w:t>גורס</w:t>
      </w:r>
      <w:r w:rsidR="006D6ED0">
        <w:rPr>
          <w:rtl/>
        </w:rPr>
        <w:t xml:space="preserve"> </w:t>
      </w:r>
      <w:r w:rsidRPr="00C95F0D">
        <w:rPr>
          <w:rtl/>
        </w:rPr>
        <w:t>שצריך</w:t>
      </w:r>
      <w:r w:rsidR="006D6ED0">
        <w:rPr>
          <w:rtl/>
        </w:rPr>
        <w:t xml:space="preserve"> </w:t>
      </w:r>
      <w:r w:rsidRPr="00C95F0D">
        <w:rPr>
          <w:rtl/>
        </w:rPr>
        <w:t xml:space="preserve">להטיל על מי שלא ימלא </w:t>
      </w:r>
      <w:r w:rsidR="006D6ED0">
        <w:rPr>
          <w:rtl/>
        </w:rPr>
        <w:t>–</w:t>
      </w:r>
      <w:r w:rsidRPr="00C95F0D">
        <w:rPr>
          <w:rtl/>
        </w:rPr>
        <w:t xml:space="preserve"> לא את רצונה אלא את הנורמות שהיא</w:t>
      </w:r>
      <w:r w:rsidR="006D6ED0">
        <w:rPr>
          <w:rtl/>
        </w:rPr>
        <w:t xml:space="preserve"> </w:t>
      </w:r>
      <w:r w:rsidRPr="00C95F0D">
        <w:rPr>
          <w:rtl/>
        </w:rPr>
        <w:t>קובעת.</w:t>
      </w:r>
      <w:r w:rsidR="006D6ED0">
        <w:rPr>
          <w:rtl/>
        </w:rPr>
        <w:t xml:space="preserve"> </w:t>
      </w:r>
      <w:r w:rsidRPr="00C95F0D">
        <w:rPr>
          <w:rtl/>
        </w:rPr>
        <w:t>אתה התמנית לשר אחרי שנאבקת קשה מאוד כחבר כנסת מן השורה בכל מיני עוולות</w:t>
      </w:r>
      <w:r w:rsidR="006D6ED0">
        <w:rPr>
          <w:rtl/>
        </w:rPr>
        <w:t xml:space="preserve"> </w:t>
      </w:r>
      <w:r w:rsidRPr="00C95F0D">
        <w:rPr>
          <w:rtl/>
        </w:rPr>
        <w:t>שנעשו.</w:t>
      </w:r>
      <w:r w:rsidR="006D6ED0">
        <w:rPr>
          <w:rtl/>
        </w:rPr>
        <w:t xml:space="preserve"> </w:t>
      </w:r>
      <w:r w:rsidRPr="00C95F0D">
        <w:rPr>
          <w:rtl/>
        </w:rPr>
        <w:t>אינני רוצה שתחזור להיות חבר כנסת מן השורה. לכן התפקיד שלך יהיה להגן על</w:t>
      </w:r>
      <w:r w:rsidR="006D6ED0">
        <w:rPr>
          <w:rtl/>
        </w:rPr>
        <w:t xml:space="preserve"> </w:t>
      </w:r>
      <w:r w:rsidRPr="00C95F0D">
        <w:rPr>
          <w:rtl/>
        </w:rPr>
        <w:t>הערכים שהמבקרת מציגה בפניך, לפעמים מול חלק מחברי, שרי ממשלת ישראל. אני מאחל לך</w:t>
      </w:r>
      <w:r w:rsidR="006D6ED0">
        <w:rPr>
          <w:rtl/>
        </w:rPr>
        <w:t xml:space="preserve"> </w:t>
      </w:r>
      <w:r w:rsidRPr="00C95F0D">
        <w:rPr>
          <w:rtl/>
        </w:rPr>
        <w:t>הצלחה בכך. תודה רבה.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בבקשה, חברת הכנסת תמר גוז'נסקי, שאלה קצרה לחבר הכנסת יחזקאל.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תמר גוז'נסקי (חד"ש):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שמעתי</w:t>
      </w:r>
      <w:r w:rsidR="006D6ED0">
        <w:rPr>
          <w:rtl/>
        </w:rPr>
        <w:t xml:space="preserve"> </w:t>
      </w:r>
      <w:r w:rsidRPr="00C95F0D">
        <w:rPr>
          <w:rtl/>
        </w:rPr>
        <w:t>בקשב</w:t>
      </w:r>
      <w:r w:rsidR="006D6ED0">
        <w:rPr>
          <w:rtl/>
        </w:rPr>
        <w:t xml:space="preserve"> </w:t>
      </w:r>
      <w:r w:rsidRPr="00C95F0D">
        <w:rPr>
          <w:rtl/>
        </w:rPr>
        <w:t>רב את מה שאמרת בקשר לדוח מבקרת המדינה על חטיבות הביניים. 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להבין.</w:t>
      </w:r>
      <w:r w:rsidR="006D6ED0">
        <w:rPr>
          <w:rtl/>
        </w:rPr>
        <w:t xml:space="preserve"> </w:t>
      </w:r>
      <w:r w:rsidRPr="00C95F0D">
        <w:rPr>
          <w:rtl/>
        </w:rPr>
        <w:t>הרי האדם שהיה מופקד על ביצוע החוק הזה, המנכ"ל שושני, היה מי שמנע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הביצוע.</w:t>
      </w:r>
      <w:r w:rsidR="006D6ED0">
        <w:rPr>
          <w:rtl/>
        </w:rPr>
        <w:t xml:space="preserve"> </w:t>
      </w:r>
      <w:r w:rsidRPr="00C95F0D">
        <w:rPr>
          <w:rtl/>
        </w:rPr>
        <w:t>עכשיו עובד המדינה הזה חזר להיות מנכ"ל משרד החינוך. אתה מציע דברים</w:t>
      </w:r>
      <w:r w:rsidR="006D6ED0">
        <w:rPr>
          <w:rtl/>
        </w:rPr>
        <w:t xml:space="preserve"> </w:t>
      </w:r>
      <w:r w:rsidRPr="00C95F0D">
        <w:rPr>
          <w:rtl/>
        </w:rPr>
        <w:t>מאוד ברורים</w:t>
      </w:r>
      <w:r w:rsidR="006D6ED0">
        <w:rPr>
          <w:rtl/>
        </w:rPr>
        <w:t xml:space="preserve"> </w:t>
      </w:r>
      <w:r w:rsidRPr="00C95F0D">
        <w:rPr>
          <w:rtl/>
        </w:rPr>
        <w:t>לתיקון</w:t>
      </w:r>
      <w:r w:rsidR="006D6ED0">
        <w:rPr>
          <w:rtl/>
        </w:rPr>
        <w:t xml:space="preserve"> </w:t>
      </w:r>
      <w:r w:rsidRPr="00C95F0D">
        <w:rPr>
          <w:rtl/>
        </w:rPr>
        <w:t>העוול.</w:t>
      </w:r>
      <w:r w:rsidR="006D6ED0">
        <w:rPr>
          <w:rtl/>
        </w:rPr>
        <w:t xml:space="preserve"> </w:t>
      </w:r>
      <w:r w:rsidRPr="00C95F0D">
        <w:rPr>
          <w:rtl/>
        </w:rPr>
        <w:t>אני תוהה, כיצד אדם שעל אחריותו ועל מצפונו מוטל כל</w:t>
      </w:r>
      <w:r w:rsidR="006D6ED0">
        <w:rPr>
          <w:rtl/>
        </w:rPr>
        <w:t xml:space="preserve"> </w:t>
      </w:r>
      <w:r w:rsidRPr="00C95F0D">
        <w:rPr>
          <w:rtl/>
        </w:rPr>
        <w:t>העניין</w:t>
      </w:r>
      <w:r w:rsidR="006D6ED0">
        <w:rPr>
          <w:rtl/>
        </w:rPr>
        <w:t xml:space="preserve"> </w:t>
      </w:r>
      <w:r w:rsidRPr="00C95F0D">
        <w:rPr>
          <w:rtl/>
        </w:rPr>
        <w:t>הזה, שמתואר במלים החריפות ביותר בדוח מבקרת המדינה, יבוא עכשיו ויתקן את</w:t>
      </w:r>
      <w:r w:rsidR="006D6ED0">
        <w:rPr>
          <w:rtl/>
        </w:rPr>
        <w:t xml:space="preserve"> </w:t>
      </w:r>
      <w:r w:rsidRPr="00C95F0D">
        <w:rPr>
          <w:rtl/>
        </w:rPr>
        <w:t>העוול? תודה רבה.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על זה נאמר, גברתי היושבת</w:t>
      </w:r>
      <w:r w:rsidR="006D6ED0">
        <w:rPr>
          <w:rtl/>
        </w:rPr>
        <w:t>-</w:t>
      </w:r>
      <w:r w:rsidRPr="00C95F0D">
        <w:rPr>
          <w:rtl/>
        </w:rPr>
        <w:t>ראש, גם אני תוהה, ואני מקווה שהוא מבין שהוא טעה,</w:t>
      </w:r>
      <w:r w:rsidR="006D6ED0">
        <w:rPr>
          <w:rtl/>
        </w:rPr>
        <w:t xml:space="preserve"> </w:t>
      </w:r>
      <w:r w:rsidRPr="00C95F0D">
        <w:rPr>
          <w:rtl/>
        </w:rPr>
        <w:t>כי אם לא, כולנו בסוף נהיה באופוזיציה והוא ימשיך להיות מנכ"ל.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תודה</w:t>
      </w:r>
      <w:r w:rsidR="006D6ED0">
        <w:rPr>
          <w:rtl/>
        </w:rPr>
        <w:t xml:space="preserve"> </w:t>
      </w:r>
      <w:r w:rsidRPr="00C95F0D">
        <w:rPr>
          <w:rtl/>
        </w:rPr>
        <w:t>רבה</w:t>
      </w:r>
      <w:r w:rsidR="006D6ED0">
        <w:rPr>
          <w:rtl/>
        </w:rPr>
        <w:t xml:space="preserve"> </w:t>
      </w:r>
      <w:r w:rsidRPr="00C95F0D">
        <w:rPr>
          <w:rtl/>
        </w:rPr>
        <w:t>לחבר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אבי יחזקאל.</w:t>
      </w:r>
      <w:r w:rsidR="006D6ED0">
        <w:rPr>
          <w:rtl/>
        </w:rPr>
        <w:t xml:space="preserve"> </w:t>
      </w:r>
      <w:r w:rsidRPr="00C95F0D">
        <w:rPr>
          <w:rtl/>
        </w:rPr>
        <w:t>אני מזמינה את כבוד שר הכלכלה והתכנון</w:t>
      </w:r>
      <w:r w:rsidR="006D6ED0">
        <w:rPr>
          <w:rtl/>
        </w:rPr>
        <w:t xml:space="preserve"> </w:t>
      </w:r>
      <w:r w:rsidRPr="00C95F0D">
        <w:rPr>
          <w:rtl/>
        </w:rPr>
        <w:t>להתייחס להצעה.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גברתי</w:t>
      </w:r>
      <w:r w:rsidR="006D6ED0">
        <w:rPr>
          <w:rtl/>
        </w:rPr>
        <w:t xml:space="preserve"> </w:t>
      </w:r>
      <w:r w:rsidRPr="00C95F0D">
        <w:rPr>
          <w:rtl/>
        </w:rPr>
        <w:t>היושבת</w:t>
      </w:r>
      <w:r w:rsidR="006D6ED0">
        <w:rPr>
          <w:rtl/>
        </w:rPr>
        <w:t>-</w:t>
      </w:r>
      <w:r w:rsidRPr="00C95F0D">
        <w:rPr>
          <w:rtl/>
        </w:rPr>
        <w:t>ראש, כנסת נכבדה, אני מעריך מאוד את התייחסותו המיוחדת של חבר</w:t>
      </w:r>
      <w:r w:rsidR="006D6ED0">
        <w:rPr>
          <w:rtl/>
        </w:rPr>
        <w:t xml:space="preserve"> </w:t>
      </w:r>
      <w:r w:rsidRPr="00C95F0D">
        <w:rPr>
          <w:rtl/>
        </w:rPr>
        <w:t>הכנסת אבי יחזקאל, למרות היותו איש הקואליציה, לנושא, עד כדי כך שהשתמש במכסה שלו</w:t>
      </w:r>
      <w:r w:rsidR="006D6ED0">
        <w:rPr>
          <w:rtl/>
        </w:rPr>
        <w:t xml:space="preserve"> </w:t>
      </w:r>
      <w:r w:rsidRPr="00C95F0D">
        <w:rPr>
          <w:rtl/>
        </w:rPr>
        <w:t>כדי</w:t>
      </w:r>
      <w:r w:rsidR="006D6ED0">
        <w:rPr>
          <w:rtl/>
        </w:rPr>
        <w:t xml:space="preserve"> </w:t>
      </w:r>
      <w:r w:rsidRPr="00C95F0D">
        <w:rPr>
          <w:rtl/>
        </w:rPr>
        <w:t>להעלות</w:t>
      </w:r>
      <w:r w:rsidR="006D6ED0">
        <w:rPr>
          <w:rtl/>
        </w:rPr>
        <w:t xml:space="preserve"> </w:t>
      </w:r>
      <w:r w:rsidRPr="00C95F0D">
        <w:rPr>
          <w:rtl/>
        </w:rPr>
        <w:t>על סדר</w:t>
      </w:r>
      <w:r w:rsidR="006D6ED0">
        <w:rPr>
          <w:rtl/>
        </w:rPr>
        <w:t>-</w:t>
      </w:r>
      <w:r w:rsidRPr="00C95F0D">
        <w:rPr>
          <w:rtl/>
        </w:rPr>
        <w:t>היום של הכנסת, גם בעיצומו של משבר קואליציוני, את הנושא הזה</w:t>
      </w:r>
      <w:r w:rsidR="006D6ED0">
        <w:rPr>
          <w:rtl/>
        </w:rPr>
        <w:t xml:space="preserve"> </w:t>
      </w:r>
      <w:r w:rsidRPr="00C95F0D">
        <w:rPr>
          <w:rtl/>
        </w:rPr>
        <w:t>של דוח מבקרת המדינה לשנת 1992, מס' 43.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יחד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הדוח</w:t>
      </w:r>
      <w:r w:rsidR="006D6ED0">
        <w:rPr>
          <w:rtl/>
        </w:rPr>
        <w:t xml:space="preserve"> </w:t>
      </w:r>
      <w:r w:rsidRPr="00C95F0D">
        <w:rPr>
          <w:rtl/>
        </w:rPr>
        <w:t>הזה, כפי שהזכיר חבר הכנסת יחזקאל, וכפי שכולכם, חברי וחברות</w:t>
      </w:r>
      <w:r w:rsidR="006D6ED0">
        <w:rPr>
          <w:rtl/>
        </w:rPr>
        <w:t xml:space="preserve"> </w:t>
      </w:r>
      <w:r w:rsidRPr="00C95F0D">
        <w:rPr>
          <w:rtl/>
        </w:rPr>
        <w:t>הכנסת,</w:t>
      </w:r>
      <w:r w:rsidR="006D6ED0">
        <w:rPr>
          <w:rtl/>
        </w:rPr>
        <w:t xml:space="preserve"> </w:t>
      </w:r>
      <w:r w:rsidRPr="00C95F0D">
        <w:rPr>
          <w:rtl/>
        </w:rPr>
        <w:t>יודעים,</w:t>
      </w:r>
      <w:r w:rsidR="006D6ED0">
        <w:rPr>
          <w:rtl/>
        </w:rPr>
        <w:t xml:space="preserve"> </w:t>
      </w:r>
      <w:r w:rsidRPr="00C95F0D">
        <w:rPr>
          <w:rtl/>
        </w:rPr>
        <w:t>הנחנו על שולחן הכנסת את הערות שר הכלכלה. אנחנו מייחסים חשיבות</w:t>
      </w:r>
      <w:r w:rsidR="006D6ED0">
        <w:rPr>
          <w:rtl/>
        </w:rPr>
        <w:t xml:space="preserve"> </w:t>
      </w:r>
      <w:r w:rsidRPr="00C95F0D">
        <w:rPr>
          <w:rtl/>
        </w:rPr>
        <w:t>מיוחדת</w:t>
      </w:r>
      <w:r w:rsidR="006D6ED0">
        <w:rPr>
          <w:rtl/>
        </w:rPr>
        <w:t xml:space="preserve"> </w:t>
      </w:r>
      <w:r w:rsidRPr="00C95F0D">
        <w:rPr>
          <w:rtl/>
        </w:rPr>
        <w:t>לממצאים</w:t>
      </w:r>
      <w:r w:rsidR="006D6ED0">
        <w:rPr>
          <w:rtl/>
        </w:rPr>
        <w:t xml:space="preserve"> </w:t>
      </w:r>
      <w:r w:rsidRPr="00C95F0D">
        <w:rPr>
          <w:rtl/>
        </w:rPr>
        <w:t>ולהמלצות</w:t>
      </w:r>
      <w:r w:rsidR="006D6ED0">
        <w:rPr>
          <w:rtl/>
        </w:rPr>
        <w:t xml:space="preserve"> </w:t>
      </w:r>
      <w:r w:rsidRPr="00C95F0D">
        <w:rPr>
          <w:rtl/>
        </w:rPr>
        <w:t>של מבקרת המדינה.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בהזדמנות</w:t>
      </w:r>
      <w:r w:rsidR="006D6ED0">
        <w:rPr>
          <w:rtl/>
        </w:rPr>
        <w:t xml:space="preserve"> </w:t>
      </w:r>
      <w:r w:rsidRPr="00C95F0D">
        <w:rPr>
          <w:rtl/>
        </w:rPr>
        <w:t>זו אני רוצה לברך את הגברת מרים בן</w:t>
      </w:r>
      <w:r w:rsidR="006D6ED0">
        <w:rPr>
          <w:rtl/>
        </w:rPr>
        <w:t>-</w:t>
      </w:r>
      <w:r w:rsidRPr="00C95F0D">
        <w:rPr>
          <w:rtl/>
        </w:rPr>
        <w:t>פורת לא רק על הגשת הדוח, כמדי</w:t>
      </w:r>
      <w:r w:rsidR="006D6ED0">
        <w:rPr>
          <w:rtl/>
        </w:rPr>
        <w:t xml:space="preserve"> </w:t>
      </w:r>
      <w:r w:rsidRPr="00C95F0D">
        <w:rPr>
          <w:rtl/>
        </w:rPr>
        <w:t>שנה,</w:t>
      </w:r>
      <w:r w:rsidR="006D6ED0">
        <w:rPr>
          <w:rtl/>
        </w:rPr>
        <w:t xml:space="preserve"> </w:t>
      </w:r>
      <w:r w:rsidRPr="00C95F0D">
        <w:rPr>
          <w:rtl/>
        </w:rPr>
        <w:t>אלא</w:t>
      </w:r>
      <w:r w:rsidR="006D6ED0">
        <w:rPr>
          <w:rtl/>
        </w:rPr>
        <w:t xml:space="preserve"> </w:t>
      </w:r>
      <w:r w:rsidRPr="00C95F0D">
        <w:rPr>
          <w:rtl/>
        </w:rPr>
        <w:t>גם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כך</w:t>
      </w:r>
      <w:r w:rsidR="006D6ED0">
        <w:rPr>
          <w:rtl/>
        </w:rPr>
        <w:t xml:space="preserve"> </w:t>
      </w:r>
      <w:r w:rsidRPr="00C95F0D">
        <w:rPr>
          <w:rtl/>
        </w:rPr>
        <w:t>שהיום</w:t>
      </w:r>
      <w:r w:rsidR="006D6ED0">
        <w:rPr>
          <w:rtl/>
        </w:rPr>
        <w:t xml:space="preserve"> </w:t>
      </w:r>
      <w:r w:rsidRPr="00C95F0D">
        <w:rPr>
          <w:rtl/>
        </w:rPr>
        <w:t>היא</w:t>
      </w:r>
      <w:r w:rsidR="006D6ED0">
        <w:rPr>
          <w:rtl/>
        </w:rPr>
        <w:t xml:space="preserve"> </w:t>
      </w:r>
      <w:r w:rsidRPr="00C95F0D">
        <w:rPr>
          <w:rtl/>
        </w:rPr>
        <w:t>מקבלת</w:t>
      </w:r>
      <w:r w:rsidR="006D6ED0">
        <w:rPr>
          <w:rtl/>
        </w:rPr>
        <w:t xml:space="preserve"> </w:t>
      </w:r>
      <w:r w:rsidRPr="00C95F0D">
        <w:rPr>
          <w:rtl/>
        </w:rPr>
        <w:t>תואר</w:t>
      </w:r>
      <w:r w:rsidR="006D6ED0">
        <w:rPr>
          <w:rtl/>
        </w:rPr>
        <w:t xml:space="preserve"> </w:t>
      </w:r>
      <w:r w:rsidRPr="00C95F0D">
        <w:rPr>
          <w:rtl/>
        </w:rPr>
        <w:t>דוקטור</w:t>
      </w:r>
      <w:r w:rsidR="006D6ED0">
        <w:rPr>
          <w:rtl/>
        </w:rPr>
        <w:t xml:space="preserve"> </w:t>
      </w:r>
      <w:r w:rsidRPr="00C95F0D">
        <w:rPr>
          <w:rtl/>
        </w:rPr>
        <w:t>כבוד מאוניברסיטה חשובה</w:t>
      </w:r>
      <w:r w:rsidR="006D6ED0">
        <w:rPr>
          <w:rtl/>
        </w:rPr>
        <w:t xml:space="preserve"> </w:t>
      </w:r>
      <w:r w:rsidRPr="00C95F0D">
        <w:rPr>
          <w:rtl/>
        </w:rPr>
        <w:t>בארצות</w:t>
      </w:r>
      <w:r w:rsidR="006D6ED0">
        <w:rPr>
          <w:rtl/>
        </w:rPr>
        <w:t>-</w:t>
      </w:r>
      <w:r w:rsidRPr="00C95F0D">
        <w:rPr>
          <w:rtl/>
        </w:rPr>
        <w:t>הברית.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בפתח</w:t>
      </w:r>
      <w:r w:rsidR="006D6ED0">
        <w:rPr>
          <w:rtl/>
        </w:rPr>
        <w:t xml:space="preserve"> </w:t>
      </w:r>
      <w:r w:rsidRPr="00C95F0D">
        <w:rPr>
          <w:rtl/>
        </w:rPr>
        <w:t>דברי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להדגיש,</w:t>
      </w:r>
      <w:r w:rsidR="006D6ED0">
        <w:rPr>
          <w:rtl/>
        </w:rPr>
        <w:t xml:space="preserve"> </w:t>
      </w:r>
      <w:r w:rsidRPr="00C95F0D">
        <w:rPr>
          <w:rtl/>
        </w:rPr>
        <w:t>כי</w:t>
      </w:r>
      <w:r w:rsidR="006D6ED0">
        <w:rPr>
          <w:rtl/>
        </w:rPr>
        <w:t xml:space="preserve"> </w:t>
      </w:r>
      <w:r w:rsidRPr="00C95F0D">
        <w:rPr>
          <w:rtl/>
        </w:rPr>
        <w:t>בשנים האחרונות עלתה במידה רבה החשיבות</w:t>
      </w:r>
      <w:r w:rsidR="006D6ED0">
        <w:rPr>
          <w:rtl/>
        </w:rPr>
        <w:t xml:space="preserve"> </w:t>
      </w:r>
      <w:r w:rsidRPr="00C95F0D">
        <w:rPr>
          <w:rtl/>
        </w:rPr>
        <w:t>הציבורית</w:t>
      </w:r>
      <w:r w:rsidR="006D6ED0">
        <w:rPr>
          <w:rtl/>
        </w:rPr>
        <w:t xml:space="preserve"> </w:t>
      </w:r>
      <w:r w:rsidRPr="00C95F0D">
        <w:rPr>
          <w:rtl/>
        </w:rPr>
        <w:t>של מוסד מבקר המדינה ושל עבודת ביקורת המדינה. זאת בשל העובדה שהנושאים</w:t>
      </w:r>
      <w:r w:rsidR="006D6ED0">
        <w:rPr>
          <w:rtl/>
        </w:rPr>
        <w:t xml:space="preserve"> </w:t>
      </w:r>
      <w:r w:rsidRPr="00C95F0D">
        <w:rPr>
          <w:rtl/>
        </w:rPr>
        <w:t>בתפקיד</w:t>
      </w:r>
      <w:r w:rsidR="006D6ED0">
        <w:rPr>
          <w:rtl/>
        </w:rPr>
        <w:t xml:space="preserve"> </w:t>
      </w:r>
      <w:r w:rsidRPr="00C95F0D">
        <w:rPr>
          <w:rtl/>
        </w:rPr>
        <w:t>מבקר</w:t>
      </w:r>
      <w:r w:rsidR="006D6ED0">
        <w:rPr>
          <w:rtl/>
        </w:rPr>
        <w:t xml:space="preserve"> </w:t>
      </w:r>
      <w:r w:rsidRPr="00C95F0D">
        <w:rPr>
          <w:rtl/>
        </w:rPr>
        <w:t>המדינה</w:t>
      </w:r>
      <w:r w:rsidR="006D6ED0">
        <w:rPr>
          <w:rtl/>
        </w:rPr>
        <w:t xml:space="preserve"> </w:t>
      </w:r>
      <w:r w:rsidRPr="00C95F0D">
        <w:rPr>
          <w:rtl/>
        </w:rPr>
        <w:t>בשנים</w:t>
      </w:r>
      <w:r w:rsidR="006D6ED0">
        <w:rPr>
          <w:rtl/>
        </w:rPr>
        <w:t xml:space="preserve"> </w:t>
      </w:r>
      <w:r w:rsidRPr="00C95F0D">
        <w:rPr>
          <w:rtl/>
        </w:rPr>
        <w:t>האחרונות,</w:t>
      </w:r>
      <w:r w:rsidR="006D6ED0">
        <w:rPr>
          <w:rtl/>
        </w:rPr>
        <w:t xml:space="preserve"> </w:t>
      </w:r>
      <w:r w:rsidRPr="00C95F0D">
        <w:rPr>
          <w:rtl/>
        </w:rPr>
        <w:t>לרבות השופטת מרים בן</w:t>
      </w:r>
      <w:r w:rsidR="006D6ED0">
        <w:rPr>
          <w:rtl/>
        </w:rPr>
        <w:t>-</w:t>
      </w:r>
      <w:r w:rsidRPr="00C95F0D">
        <w:rPr>
          <w:rtl/>
        </w:rPr>
        <w:t>פורת, היו נכונים,</w:t>
      </w:r>
      <w:r w:rsidR="006D6ED0">
        <w:rPr>
          <w:rtl/>
        </w:rPr>
        <w:t xml:space="preserve"> </w:t>
      </w:r>
      <w:r w:rsidRPr="00C95F0D">
        <w:rPr>
          <w:rtl/>
        </w:rPr>
        <w:t>לעתים</w:t>
      </w:r>
      <w:r w:rsidR="006D6ED0">
        <w:rPr>
          <w:rtl/>
        </w:rPr>
        <w:t xml:space="preserve"> </w:t>
      </w:r>
      <w:r w:rsidRPr="00C95F0D">
        <w:rPr>
          <w:rtl/>
        </w:rPr>
        <w:t>בניגוד</w:t>
      </w:r>
      <w:r w:rsidR="006D6ED0">
        <w:rPr>
          <w:rtl/>
        </w:rPr>
        <w:t xml:space="preserve"> </w:t>
      </w:r>
      <w:r w:rsidRPr="00C95F0D">
        <w:rPr>
          <w:rtl/>
        </w:rPr>
        <w:t>למה</w:t>
      </w:r>
      <w:r w:rsidR="006D6ED0">
        <w:rPr>
          <w:rtl/>
        </w:rPr>
        <w:t xml:space="preserve"> </w:t>
      </w:r>
      <w:r w:rsidRPr="00C95F0D">
        <w:rPr>
          <w:rtl/>
        </w:rPr>
        <w:t>שגילו קודמיהם, לטפל בסוגיות מרכזיות ואקטואליות בחיי המדינה</w:t>
      </w:r>
      <w:r w:rsidR="006D6ED0">
        <w:rPr>
          <w:rtl/>
        </w:rPr>
        <w:t xml:space="preserve"> </w:t>
      </w:r>
      <w:r w:rsidRPr="00C95F0D">
        <w:rPr>
          <w:rtl/>
        </w:rPr>
        <w:t>ובפעולות</w:t>
      </w:r>
      <w:r w:rsidR="006D6ED0">
        <w:rPr>
          <w:rtl/>
        </w:rPr>
        <w:t xml:space="preserve"> </w:t>
      </w:r>
      <w:r w:rsidRPr="00C95F0D">
        <w:rPr>
          <w:rtl/>
        </w:rPr>
        <w:t>הממשל, והיו מוכנים לזנוח את התפיסה הצרה של תפקיד הביקורת. אני מאמין,</w:t>
      </w:r>
      <w:r w:rsidR="006D6ED0">
        <w:rPr>
          <w:rtl/>
        </w:rPr>
        <w:t xml:space="preserve"> </w:t>
      </w:r>
      <w:r w:rsidRPr="00C95F0D">
        <w:rPr>
          <w:rtl/>
        </w:rPr>
        <w:t>והתרשמתי</w:t>
      </w:r>
      <w:r w:rsidR="006D6ED0">
        <w:rPr>
          <w:rtl/>
        </w:rPr>
        <w:t xml:space="preserve"> </w:t>
      </w:r>
      <w:r w:rsidRPr="00C95F0D">
        <w:rPr>
          <w:rtl/>
        </w:rPr>
        <w:t>שזאת</w:t>
      </w:r>
      <w:r w:rsidR="006D6ED0">
        <w:rPr>
          <w:rtl/>
        </w:rPr>
        <w:t xml:space="preserve"> </w:t>
      </w:r>
      <w:r w:rsidRPr="00C95F0D">
        <w:rPr>
          <w:rtl/>
        </w:rPr>
        <w:t>גם עמדתו של מציע ההצעה, חבר הכנסת יחזקאל, שהמדינה ואזרחיה יצאו</w:t>
      </w:r>
      <w:r w:rsidR="006D6ED0">
        <w:rPr>
          <w:rtl/>
        </w:rPr>
        <w:t xml:space="preserve"> </w:t>
      </w:r>
      <w:r w:rsidRPr="00C95F0D">
        <w:rPr>
          <w:rtl/>
        </w:rPr>
        <w:t>נשכרים מתפיסה זו ומעבודתם של מבקרי המדינה.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פי</w:t>
      </w:r>
      <w:r w:rsidR="006D6ED0">
        <w:rPr>
          <w:rtl/>
        </w:rPr>
        <w:t xml:space="preserve"> </w:t>
      </w:r>
      <w:r w:rsidRPr="00C95F0D">
        <w:rPr>
          <w:rtl/>
        </w:rPr>
        <w:t>התפיסה</w:t>
      </w:r>
      <w:r w:rsidR="006D6ED0">
        <w:rPr>
          <w:rtl/>
        </w:rPr>
        <w:t xml:space="preserve"> </w:t>
      </w:r>
      <w:r w:rsidRPr="00C95F0D">
        <w:rPr>
          <w:rtl/>
        </w:rPr>
        <w:t>הנכונה,</w:t>
      </w:r>
      <w:r w:rsidR="006D6ED0">
        <w:rPr>
          <w:rtl/>
        </w:rPr>
        <w:t xml:space="preserve"> </w:t>
      </w:r>
      <w:r w:rsidRPr="00C95F0D">
        <w:rPr>
          <w:rtl/>
        </w:rPr>
        <w:t>דוח</w:t>
      </w:r>
      <w:r w:rsidR="006D6ED0">
        <w:rPr>
          <w:rtl/>
        </w:rPr>
        <w:t xml:space="preserve"> </w:t>
      </w:r>
      <w:r w:rsidRPr="00C95F0D">
        <w:rPr>
          <w:rtl/>
        </w:rPr>
        <w:t>מבקר</w:t>
      </w:r>
      <w:r w:rsidR="006D6ED0">
        <w:rPr>
          <w:rtl/>
        </w:rPr>
        <w:t xml:space="preserve"> </w:t>
      </w:r>
      <w:r w:rsidRPr="00C95F0D">
        <w:rPr>
          <w:rtl/>
        </w:rPr>
        <w:t>המדינה הוא בעצם כלי ניהולי ראשון במעלה</w:t>
      </w:r>
      <w:r w:rsidR="006D6ED0">
        <w:rPr>
          <w:rtl/>
        </w:rPr>
        <w:t xml:space="preserve"> </w:t>
      </w:r>
      <w:r w:rsidRPr="00C95F0D">
        <w:rPr>
          <w:rtl/>
        </w:rPr>
        <w:t>בידיה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הממשלה,</w:t>
      </w:r>
      <w:r w:rsidR="006D6ED0">
        <w:rPr>
          <w:rtl/>
        </w:rPr>
        <w:t xml:space="preserve"> </w:t>
      </w:r>
      <w:r w:rsidRPr="00C95F0D">
        <w:rPr>
          <w:rtl/>
        </w:rPr>
        <w:t>והוא</w:t>
      </w:r>
      <w:r w:rsidR="006D6ED0">
        <w:rPr>
          <w:rtl/>
        </w:rPr>
        <w:t xml:space="preserve"> </w:t>
      </w:r>
      <w:r w:rsidRPr="00C95F0D">
        <w:rPr>
          <w:rtl/>
        </w:rPr>
        <w:t>משתלב</w:t>
      </w:r>
      <w:r w:rsidR="006D6ED0">
        <w:rPr>
          <w:rtl/>
        </w:rPr>
        <w:t xml:space="preserve"> </w:t>
      </w:r>
      <w:r w:rsidRPr="00C95F0D">
        <w:rPr>
          <w:rtl/>
        </w:rPr>
        <w:t>במשימה שלה לקידום המינהל התקין ולשיפור השירות</w:t>
      </w:r>
      <w:r w:rsidR="006D6ED0">
        <w:rPr>
          <w:rtl/>
        </w:rPr>
        <w:t xml:space="preserve"> </w:t>
      </w:r>
      <w:r w:rsidRPr="00C95F0D">
        <w:rPr>
          <w:rtl/>
        </w:rPr>
        <w:t>לציבור.</w:t>
      </w:r>
      <w:r w:rsidR="006D6ED0">
        <w:rPr>
          <w:rtl/>
        </w:rPr>
        <w:t xml:space="preserve"> </w:t>
      </w:r>
      <w:r w:rsidRPr="00C95F0D">
        <w:rPr>
          <w:rtl/>
        </w:rPr>
        <w:t>כי הממשל, בראש ובראשונה, לא רק מנהל את ענייני המדינה אלא אמור גם לשרת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הציבור.</w:t>
      </w:r>
      <w:r w:rsidR="006D6ED0">
        <w:rPr>
          <w:rtl/>
        </w:rPr>
        <w:t xml:space="preserve"> </w:t>
      </w:r>
      <w:r w:rsidRPr="00C95F0D">
        <w:rPr>
          <w:rtl/>
        </w:rPr>
        <w:t>לכן צריך להתייחס לביקורת הזאת כגורם מסייע וכתמריץ פעיל גם לייעול</w:t>
      </w:r>
      <w:r w:rsidR="006D6ED0">
        <w:rPr>
          <w:rtl/>
        </w:rPr>
        <w:t xml:space="preserve"> </w:t>
      </w:r>
      <w:r w:rsidRPr="00C95F0D">
        <w:rPr>
          <w:rtl/>
        </w:rPr>
        <w:t>המינהל וגם לשיפור השירות הציבורי.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להזכיר לחברות ולחברי הבית, שהממשלה הנוכחית התחייבה בקווי היסוד</w:t>
      </w:r>
      <w:r w:rsidR="006D6ED0">
        <w:rPr>
          <w:rtl/>
        </w:rPr>
        <w:t xml:space="preserve"> </w:t>
      </w:r>
      <w:r w:rsidRPr="00C95F0D">
        <w:rPr>
          <w:rtl/>
        </w:rPr>
        <w:t>שלה</w:t>
      </w:r>
      <w:r w:rsidR="006D6ED0">
        <w:rPr>
          <w:rtl/>
        </w:rPr>
        <w:t xml:space="preserve"> </w:t>
      </w:r>
      <w:r w:rsidRPr="00C95F0D">
        <w:rPr>
          <w:rtl/>
        </w:rPr>
        <w:t>לדאוג</w:t>
      </w:r>
      <w:r w:rsidR="006D6ED0">
        <w:rPr>
          <w:rtl/>
        </w:rPr>
        <w:t xml:space="preserve"> </w:t>
      </w:r>
      <w:r w:rsidRPr="00C95F0D">
        <w:rPr>
          <w:rtl/>
        </w:rPr>
        <w:t>לשמירה על מינהל תקין ולעקירת השחיתות. במסגרת סדרי העדיפויות החדשים</w:t>
      </w:r>
      <w:r w:rsidR="006D6ED0">
        <w:rPr>
          <w:rtl/>
        </w:rPr>
        <w:t xml:space="preserve"> </w:t>
      </w:r>
      <w:r w:rsidRPr="00C95F0D">
        <w:rPr>
          <w:rtl/>
        </w:rPr>
        <w:t>האלה</w:t>
      </w:r>
      <w:r w:rsidR="006D6ED0">
        <w:rPr>
          <w:rtl/>
        </w:rPr>
        <w:t xml:space="preserve"> </w:t>
      </w:r>
      <w:r w:rsidRPr="00C95F0D">
        <w:rPr>
          <w:rtl/>
        </w:rPr>
        <w:t>החלטתי,</w:t>
      </w:r>
      <w:r w:rsidR="006D6ED0">
        <w:rPr>
          <w:rtl/>
        </w:rPr>
        <w:t xml:space="preserve"> </w:t>
      </w:r>
      <w:r w:rsidRPr="00C95F0D">
        <w:rPr>
          <w:rtl/>
        </w:rPr>
        <w:t>כמי</w:t>
      </w:r>
      <w:r w:rsidR="006D6ED0">
        <w:rPr>
          <w:rtl/>
        </w:rPr>
        <w:t xml:space="preserve"> </w:t>
      </w:r>
      <w:r w:rsidRPr="00C95F0D">
        <w:rPr>
          <w:rtl/>
        </w:rPr>
        <w:t>שממונה</w:t>
      </w:r>
      <w:r w:rsidR="006D6ED0">
        <w:rPr>
          <w:rtl/>
        </w:rPr>
        <w:t xml:space="preserve"> </w:t>
      </w:r>
      <w:r w:rsidRPr="00C95F0D">
        <w:rPr>
          <w:rtl/>
        </w:rPr>
        <w:t>מטעם</w:t>
      </w:r>
      <w:r w:rsidR="006D6ED0">
        <w:rPr>
          <w:rtl/>
        </w:rPr>
        <w:t xml:space="preserve"> </w:t>
      </w:r>
      <w:r w:rsidRPr="00C95F0D">
        <w:rPr>
          <w:rtl/>
        </w:rPr>
        <w:t>הממשלה</w:t>
      </w:r>
      <w:r w:rsidR="006D6ED0">
        <w:rPr>
          <w:rtl/>
        </w:rPr>
        <w:t xml:space="preserve"> </w:t>
      </w:r>
      <w:r w:rsidRPr="00C95F0D">
        <w:rPr>
          <w:rtl/>
        </w:rPr>
        <w:t>על טיפול בדוחות ביקורת המדינה, לערוך</w:t>
      </w:r>
      <w:r w:rsidR="006D6ED0">
        <w:rPr>
          <w:rtl/>
        </w:rPr>
        <w:t xml:space="preserve"> </w:t>
      </w:r>
      <w:r w:rsidRPr="00C95F0D">
        <w:rPr>
          <w:rtl/>
        </w:rPr>
        <w:t>רפורמה</w:t>
      </w:r>
      <w:r w:rsidR="006D6ED0">
        <w:rPr>
          <w:rtl/>
        </w:rPr>
        <w:t xml:space="preserve"> </w:t>
      </w:r>
      <w:r w:rsidRPr="00C95F0D">
        <w:rPr>
          <w:rtl/>
        </w:rPr>
        <w:t>מקיפה</w:t>
      </w:r>
      <w:r w:rsidR="006D6ED0">
        <w:rPr>
          <w:rtl/>
        </w:rPr>
        <w:t xml:space="preserve"> </w:t>
      </w:r>
      <w:r w:rsidRPr="00C95F0D">
        <w:rPr>
          <w:rtl/>
        </w:rPr>
        <w:t>ויסודית</w:t>
      </w:r>
      <w:r w:rsidR="006D6ED0">
        <w:rPr>
          <w:rtl/>
        </w:rPr>
        <w:t xml:space="preserve"> </w:t>
      </w:r>
      <w:r w:rsidRPr="00C95F0D">
        <w:rPr>
          <w:rtl/>
        </w:rPr>
        <w:t>בסדרי הטיפול בדוחות הביקורת ובנוהלי גיבוש ההערות של שר</w:t>
      </w:r>
      <w:r w:rsidR="006D6ED0">
        <w:rPr>
          <w:rtl/>
        </w:rPr>
        <w:t xml:space="preserve"> </w:t>
      </w:r>
      <w:r w:rsidRPr="00C95F0D">
        <w:rPr>
          <w:rtl/>
        </w:rPr>
        <w:t>הכלכלה</w:t>
      </w:r>
      <w:r w:rsidR="006D6ED0">
        <w:rPr>
          <w:rtl/>
        </w:rPr>
        <w:t xml:space="preserve"> </w:t>
      </w:r>
      <w:r w:rsidRPr="00C95F0D">
        <w:rPr>
          <w:rtl/>
        </w:rPr>
        <w:t>והתכנון</w:t>
      </w:r>
      <w:r w:rsidR="006D6ED0">
        <w:rPr>
          <w:rtl/>
        </w:rPr>
        <w:t xml:space="preserve"> </w:t>
      </w:r>
      <w:r w:rsidRPr="00C95F0D">
        <w:rPr>
          <w:rtl/>
        </w:rPr>
        <w:t>לדוח</w:t>
      </w:r>
      <w:r w:rsidR="006D6ED0">
        <w:rPr>
          <w:rtl/>
        </w:rPr>
        <w:t xml:space="preserve"> </w:t>
      </w:r>
      <w:r w:rsidRPr="00C95F0D">
        <w:rPr>
          <w:rtl/>
        </w:rPr>
        <w:t>השנתי. מהותה של הרפורמה הזאת היא קיום תהליך לימוד ודיון</w:t>
      </w:r>
      <w:r w:rsidR="006D6ED0">
        <w:rPr>
          <w:rtl/>
        </w:rPr>
        <w:t xml:space="preserve"> </w:t>
      </w:r>
      <w:r w:rsidRPr="00C95F0D">
        <w:rPr>
          <w:rtl/>
        </w:rPr>
        <w:t>יסודי</w:t>
      </w:r>
      <w:r w:rsidR="006D6ED0">
        <w:rPr>
          <w:rtl/>
        </w:rPr>
        <w:t xml:space="preserve"> </w:t>
      </w:r>
      <w:r w:rsidRPr="00C95F0D">
        <w:rPr>
          <w:rtl/>
        </w:rPr>
        <w:t>ומקיף</w:t>
      </w:r>
      <w:r w:rsidR="006D6ED0">
        <w:rPr>
          <w:rtl/>
        </w:rPr>
        <w:t xml:space="preserve"> </w:t>
      </w:r>
      <w:r w:rsidRPr="00C95F0D">
        <w:rPr>
          <w:rtl/>
        </w:rPr>
        <w:t>בהערות</w:t>
      </w:r>
      <w:r w:rsidR="006D6ED0">
        <w:rPr>
          <w:rtl/>
        </w:rPr>
        <w:t xml:space="preserve"> </w:t>
      </w:r>
      <w:r w:rsidRPr="00C95F0D">
        <w:rPr>
          <w:rtl/>
        </w:rPr>
        <w:t>הביקורת,</w:t>
      </w:r>
      <w:r w:rsidR="006D6ED0">
        <w:rPr>
          <w:rtl/>
        </w:rPr>
        <w:t xml:space="preserve"> </w:t>
      </w:r>
      <w:r w:rsidRPr="00C95F0D">
        <w:rPr>
          <w:rtl/>
        </w:rPr>
        <w:t>בשיתוף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המשרדים הנוגעים בדבר, בוועדת השרים</w:t>
      </w:r>
      <w:r w:rsidR="006D6ED0">
        <w:rPr>
          <w:rtl/>
        </w:rPr>
        <w:t xml:space="preserve"> </w:t>
      </w:r>
      <w:r w:rsidRPr="00C95F0D">
        <w:rPr>
          <w:rtl/>
        </w:rPr>
        <w:t>לתיאום</w:t>
      </w:r>
      <w:r w:rsidR="006D6ED0">
        <w:rPr>
          <w:rtl/>
        </w:rPr>
        <w:t xml:space="preserve"> </w:t>
      </w:r>
      <w:r w:rsidRPr="00C95F0D">
        <w:rPr>
          <w:rtl/>
        </w:rPr>
        <w:t>ומינהל.</w:t>
      </w:r>
      <w:r w:rsidR="006D6ED0">
        <w:rPr>
          <w:rtl/>
        </w:rPr>
        <w:t xml:space="preserve"> </w:t>
      </w:r>
      <w:r w:rsidRPr="00C95F0D">
        <w:rPr>
          <w:rtl/>
        </w:rPr>
        <w:t>הכוונה היא שלא להסתפק רק בהעברת ההערות בכתב של המשרדים השונים</w:t>
      </w:r>
      <w:r w:rsidR="006D6ED0">
        <w:rPr>
          <w:rtl/>
        </w:rPr>
        <w:t xml:space="preserve"> </w:t>
      </w:r>
      <w:r w:rsidRPr="00C95F0D">
        <w:rPr>
          <w:rtl/>
        </w:rPr>
        <w:t>משולחנם</w:t>
      </w:r>
      <w:r w:rsidR="006D6ED0">
        <w:rPr>
          <w:rtl/>
        </w:rPr>
        <w:t xml:space="preserve"> </w:t>
      </w:r>
      <w:r w:rsidRPr="00C95F0D">
        <w:rPr>
          <w:rtl/>
        </w:rPr>
        <w:t>של המשרדים אל שולחנה של הכנסת, אלא לקיים דיון מפורט, דיון יסודי, דיון</w:t>
      </w:r>
      <w:r w:rsidR="006D6ED0">
        <w:rPr>
          <w:rtl/>
        </w:rPr>
        <w:t xml:space="preserve"> </w:t>
      </w:r>
      <w:r w:rsidRPr="00C95F0D">
        <w:rPr>
          <w:rtl/>
        </w:rPr>
        <w:t>דינמי,</w:t>
      </w:r>
      <w:r w:rsidR="006D6ED0">
        <w:rPr>
          <w:rtl/>
        </w:rPr>
        <w:t xml:space="preserve"> </w:t>
      </w:r>
      <w:r w:rsidRPr="00C95F0D">
        <w:rPr>
          <w:rtl/>
        </w:rPr>
        <w:t>שבמסגרתו</w:t>
      </w:r>
      <w:r w:rsidR="006D6ED0">
        <w:rPr>
          <w:rtl/>
        </w:rPr>
        <w:t xml:space="preserve"> </w:t>
      </w:r>
      <w:r w:rsidRPr="00C95F0D">
        <w:rPr>
          <w:rtl/>
        </w:rPr>
        <w:t>יושגו</w:t>
      </w:r>
      <w:r w:rsidR="006D6ED0">
        <w:rPr>
          <w:rtl/>
        </w:rPr>
        <w:t xml:space="preserve"> </w:t>
      </w:r>
      <w:r w:rsidRPr="00C95F0D">
        <w:rPr>
          <w:rtl/>
        </w:rPr>
        <w:t>גם</w:t>
      </w:r>
      <w:r w:rsidR="006D6ED0">
        <w:rPr>
          <w:rtl/>
        </w:rPr>
        <w:t xml:space="preserve"> </w:t>
      </w:r>
      <w:r w:rsidRPr="00C95F0D">
        <w:rPr>
          <w:rtl/>
        </w:rPr>
        <w:t>תיקונים</w:t>
      </w:r>
      <w:r w:rsidR="006D6ED0">
        <w:rPr>
          <w:rtl/>
        </w:rPr>
        <w:t xml:space="preserve"> </w:t>
      </w:r>
      <w:r w:rsidRPr="00C95F0D">
        <w:rPr>
          <w:rtl/>
        </w:rPr>
        <w:t>במהלך התקופה, מהיום שדוח הביקורת מונח על</w:t>
      </w:r>
      <w:r w:rsidR="006D6ED0">
        <w:rPr>
          <w:rtl/>
        </w:rPr>
        <w:t xml:space="preserve"> </w:t>
      </w:r>
      <w:r w:rsidRPr="00C95F0D">
        <w:rPr>
          <w:rtl/>
        </w:rPr>
        <w:t>שולחן שר הכלכלה והתכנון, ב</w:t>
      </w:r>
      <w:r w:rsidR="006D6ED0">
        <w:rPr>
          <w:rtl/>
        </w:rPr>
        <w:t>-</w:t>
      </w:r>
      <w:r w:rsidRPr="00C95F0D">
        <w:rPr>
          <w:rtl/>
        </w:rPr>
        <w:t>15 בפברואר, עד 10 במאי, היום שבו מונח המסמך העיקרי,</w:t>
      </w:r>
      <w:r w:rsidR="006D6ED0">
        <w:rPr>
          <w:rtl/>
        </w:rPr>
        <w:t xml:space="preserve"> </w:t>
      </w:r>
      <w:r w:rsidRPr="00C95F0D">
        <w:rPr>
          <w:rtl/>
        </w:rPr>
        <w:t>דוח</w:t>
      </w:r>
      <w:r w:rsidR="006D6ED0">
        <w:rPr>
          <w:rtl/>
        </w:rPr>
        <w:t xml:space="preserve"> </w:t>
      </w:r>
      <w:r w:rsidRPr="00C95F0D">
        <w:rPr>
          <w:rtl/>
        </w:rPr>
        <w:t>ביקורת</w:t>
      </w:r>
      <w:r w:rsidR="006D6ED0">
        <w:rPr>
          <w:rtl/>
        </w:rPr>
        <w:t xml:space="preserve"> </w:t>
      </w:r>
      <w:r w:rsidRPr="00C95F0D">
        <w:rPr>
          <w:rtl/>
        </w:rPr>
        <w:t>המדינה,</w:t>
      </w:r>
      <w:r w:rsidR="006D6ED0">
        <w:rPr>
          <w:rtl/>
        </w:rPr>
        <w:t xml:space="preserve"> </w:t>
      </w:r>
      <w:r w:rsidRPr="00C95F0D">
        <w:rPr>
          <w:rtl/>
        </w:rPr>
        <w:t>יחד עם הערות שר הכלכלה, על שולחן הכנסת. הכוונה היא לעשות</w:t>
      </w:r>
      <w:r w:rsidR="006D6ED0">
        <w:rPr>
          <w:rtl/>
        </w:rPr>
        <w:t xml:space="preserve"> </w:t>
      </w:r>
      <w:r w:rsidRPr="00C95F0D">
        <w:rPr>
          <w:rtl/>
        </w:rPr>
        <w:t>בתקופה זו מאמץ אמיתי להשיג שינויים ותיקונים.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חייב לומר, שזכיתי לשיתוף פעולה מצד כל המשרדים באותו מאמץ.</w:t>
      </w:r>
      <w:r w:rsidR="006D6ED0">
        <w:rPr>
          <w:rtl/>
        </w:rPr>
        <w:t xml:space="preserve"> </w:t>
      </w:r>
      <w:r w:rsidRPr="00C95F0D">
        <w:rPr>
          <w:rtl/>
        </w:rPr>
        <w:t>וברשותכם,</w:t>
      </w:r>
      <w:r w:rsidR="006D6ED0">
        <w:rPr>
          <w:rtl/>
        </w:rPr>
        <w:t xml:space="preserve"> </w:t>
      </w:r>
      <w:r w:rsidRPr="00C95F0D">
        <w:rPr>
          <w:rtl/>
        </w:rPr>
        <w:t>חברות</w:t>
      </w:r>
      <w:r w:rsidR="006D6ED0">
        <w:rPr>
          <w:rtl/>
        </w:rPr>
        <w:t xml:space="preserve"> </w:t>
      </w:r>
      <w:r w:rsidRPr="00C95F0D">
        <w:rPr>
          <w:rtl/>
        </w:rPr>
        <w:t>וחברי</w:t>
      </w:r>
      <w:r w:rsidR="006D6ED0">
        <w:rPr>
          <w:rtl/>
        </w:rPr>
        <w:t xml:space="preserve"> </w:t>
      </w:r>
      <w:r w:rsidRPr="00C95F0D">
        <w:rPr>
          <w:rtl/>
        </w:rPr>
        <w:t>הכנסת,</w:t>
      </w:r>
      <w:r w:rsidR="006D6ED0">
        <w:rPr>
          <w:rtl/>
        </w:rPr>
        <w:t xml:space="preserve"> </w:t>
      </w:r>
      <w:r w:rsidRPr="00C95F0D">
        <w:rPr>
          <w:rtl/>
        </w:rPr>
        <w:t>אמנה כמה נושאים שבהם הצלחנו, על יסוד הממצאים וההמלצות של</w:t>
      </w:r>
      <w:r w:rsidR="006D6ED0">
        <w:rPr>
          <w:rtl/>
        </w:rPr>
        <w:t xml:space="preserve"> </w:t>
      </w:r>
      <w:r w:rsidRPr="00C95F0D">
        <w:rPr>
          <w:rtl/>
        </w:rPr>
        <w:t>דוח ביקורת המדינה, לתקן דברים הטעונים תיקון.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 לומר, שבעבר היה משרד הכלכלה מקבל לידיו את ההערות והיה משמש פחות</w:t>
      </w:r>
      <w:r w:rsidR="006D6ED0">
        <w:rPr>
          <w:rtl/>
        </w:rPr>
        <w:t xml:space="preserve"> </w:t>
      </w:r>
      <w:r w:rsidRPr="00C95F0D">
        <w:rPr>
          <w:rtl/>
        </w:rPr>
        <w:t>או יותר מעין בלדר אינטליגנטי, שהיה מעביר את הנייר, את הערות המשרדים, עם עריכה,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תיקונים,</w:t>
      </w:r>
      <w:r w:rsidR="006D6ED0">
        <w:rPr>
          <w:rtl/>
        </w:rPr>
        <w:t xml:space="preserve"> </w:t>
      </w:r>
      <w:r w:rsidRPr="00C95F0D">
        <w:rPr>
          <w:rtl/>
        </w:rPr>
        <w:t>אל</w:t>
      </w:r>
      <w:r w:rsidR="006D6ED0">
        <w:rPr>
          <w:rtl/>
        </w:rPr>
        <w:t xml:space="preserve"> </w:t>
      </w:r>
      <w:r w:rsidRPr="00C95F0D">
        <w:rPr>
          <w:rtl/>
        </w:rPr>
        <w:t>שולחן הכנסת. אנחנו חשבנו שעדיף ללכת בטכניקה שהסברתי, במתכונת</w:t>
      </w:r>
      <w:r w:rsidR="006D6ED0">
        <w:rPr>
          <w:rtl/>
        </w:rPr>
        <w:t xml:space="preserve"> </w:t>
      </w:r>
      <w:r w:rsidRPr="00C95F0D">
        <w:rPr>
          <w:rtl/>
        </w:rPr>
        <w:t>חדשה.</w:t>
      </w:r>
      <w:r w:rsidR="006D6ED0">
        <w:rPr>
          <w:rtl/>
        </w:rPr>
        <w:t xml:space="preserve"> </w:t>
      </w:r>
      <w:r w:rsidRPr="00C95F0D">
        <w:rPr>
          <w:rtl/>
        </w:rPr>
        <w:t>קיימנו</w:t>
      </w:r>
      <w:r w:rsidR="006D6ED0">
        <w:rPr>
          <w:rtl/>
        </w:rPr>
        <w:t xml:space="preserve"> </w:t>
      </w:r>
      <w:r w:rsidRPr="00C95F0D">
        <w:rPr>
          <w:rtl/>
        </w:rPr>
        <w:t>עשרות</w:t>
      </w:r>
      <w:r w:rsidR="006D6ED0">
        <w:rPr>
          <w:rtl/>
        </w:rPr>
        <w:t xml:space="preserve"> </w:t>
      </w:r>
      <w:r w:rsidRPr="00C95F0D">
        <w:rPr>
          <w:rtl/>
        </w:rPr>
        <w:t>ישיבות</w:t>
      </w:r>
      <w:r w:rsidR="006D6ED0">
        <w:rPr>
          <w:rtl/>
        </w:rPr>
        <w:t xml:space="preserve"> </w:t>
      </w:r>
      <w:r w:rsidRPr="00C95F0D">
        <w:rPr>
          <w:rtl/>
        </w:rPr>
        <w:t>עם</w:t>
      </w:r>
      <w:r w:rsidR="006D6ED0">
        <w:rPr>
          <w:rtl/>
        </w:rPr>
        <w:t xml:space="preserve"> </w:t>
      </w:r>
      <w:r w:rsidRPr="00C95F0D">
        <w:rPr>
          <w:rtl/>
        </w:rPr>
        <w:t>כל המשרדים. בסופו של דבר, קובץ ההחלטות הגיע</w:t>
      </w:r>
      <w:r w:rsidR="006D6ED0">
        <w:rPr>
          <w:rtl/>
        </w:rPr>
        <w:t xml:space="preserve"> </w:t>
      </w:r>
      <w:r w:rsidRPr="00C95F0D">
        <w:rPr>
          <w:rtl/>
        </w:rPr>
        <w:t>לכ</w:t>
      </w:r>
      <w:r w:rsidR="006D6ED0">
        <w:rPr>
          <w:rtl/>
        </w:rPr>
        <w:t>-</w:t>
      </w:r>
      <w:r w:rsidRPr="00C95F0D">
        <w:rPr>
          <w:rtl/>
        </w:rPr>
        <w:t>100</w:t>
      </w:r>
      <w:r w:rsidR="006D6ED0">
        <w:rPr>
          <w:rtl/>
        </w:rPr>
        <w:t xml:space="preserve"> </w:t>
      </w:r>
      <w:r w:rsidRPr="00C95F0D">
        <w:rPr>
          <w:rtl/>
        </w:rPr>
        <w:t>החלטות</w:t>
      </w:r>
      <w:r w:rsidR="006D6ED0">
        <w:rPr>
          <w:rtl/>
        </w:rPr>
        <w:t xml:space="preserve"> </w:t>
      </w:r>
      <w:r w:rsidRPr="00C95F0D">
        <w:rPr>
          <w:rtl/>
        </w:rPr>
        <w:t xml:space="preserve">בנושאים שונים </w:t>
      </w:r>
      <w:r w:rsidR="006D6ED0">
        <w:rPr>
          <w:rtl/>
        </w:rPr>
        <w:t>–</w:t>
      </w:r>
      <w:r w:rsidRPr="00C95F0D">
        <w:rPr>
          <w:rtl/>
        </w:rPr>
        <w:t xml:space="preserve"> כלל הנושאים שבהם הספקנו לדון. עוד נותרו נושאים</w:t>
      </w:r>
      <w:r w:rsidR="006D6ED0">
        <w:rPr>
          <w:rtl/>
        </w:rPr>
        <w:t xml:space="preserve"> </w:t>
      </w:r>
      <w:r w:rsidRPr="00C95F0D">
        <w:rPr>
          <w:rtl/>
        </w:rPr>
        <w:t>מספר שהדיון עליהם התקיים לאחר שהונחו הערות שר הכלכלה. הדיונים שקיימנו בעצם היו</w:t>
      </w:r>
      <w:r w:rsidR="006D6ED0">
        <w:rPr>
          <w:rtl/>
        </w:rPr>
        <w:t xml:space="preserve"> </w:t>
      </w:r>
      <w:r w:rsidRPr="00C95F0D">
        <w:rPr>
          <w:rtl/>
        </w:rPr>
        <w:t>המשך</w:t>
      </w:r>
      <w:r w:rsidR="006D6ED0">
        <w:rPr>
          <w:rtl/>
        </w:rPr>
        <w:t xml:space="preserve"> </w:t>
      </w:r>
      <w:r w:rsidRPr="00C95F0D">
        <w:rPr>
          <w:rtl/>
        </w:rPr>
        <w:t>והשלמה</w:t>
      </w:r>
      <w:r w:rsidR="006D6ED0">
        <w:rPr>
          <w:rtl/>
        </w:rPr>
        <w:t xml:space="preserve"> </w:t>
      </w:r>
      <w:r w:rsidRPr="00C95F0D">
        <w:rPr>
          <w:rtl/>
        </w:rPr>
        <w:t>לתשובות</w:t>
      </w:r>
      <w:r w:rsidR="006D6ED0">
        <w:rPr>
          <w:rtl/>
        </w:rPr>
        <w:t xml:space="preserve"> </w:t>
      </w:r>
      <w:r w:rsidRPr="00C95F0D">
        <w:rPr>
          <w:rtl/>
        </w:rPr>
        <w:t>שאותם</w:t>
      </w:r>
      <w:r w:rsidR="006D6ED0">
        <w:rPr>
          <w:rtl/>
        </w:rPr>
        <w:t xml:space="preserve"> </w:t>
      </w:r>
      <w:r w:rsidRPr="00C95F0D">
        <w:rPr>
          <w:rtl/>
        </w:rPr>
        <w:t>גופים כבר העבירו לביקורת המדינה במהלך גיבוש הדוח</w:t>
      </w:r>
      <w:r w:rsidR="006D6ED0">
        <w:rPr>
          <w:rtl/>
        </w:rPr>
        <w:t xml:space="preserve"> </w:t>
      </w:r>
      <w:r w:rsidRPr="00C95F0D">
        <w:rPr>
          <w:rtl/>
        </w:rPr>
        <w:t>שלה.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 רוצה להזכיר נושאים מספר כדי להבליט את החשיבות של המתכונת החדשה מנקודת</w:t>
      </w:r>
      <w:r w:rsidR="006D6ED0">
        <w:rPr>
          <w:rtl/>
        </w:rPr>
        <w:t xml:space="preserve"> </w:t>
      </w:r>
      <w:r w:rsidRPr="00C95F0D">
        <w:rPr>
          <w:rtl/>
        </w:rPr>
        <w:t>מבטם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האזרחים.</w:t>
      </w:r>
      <w:r w:rsidR="006D6ED0">
        <w:rPr>
          <w:rtl/>
        </w:rPr>
        <w:t xml:space="preserve"> </w:t>
      </w:r>
      <w:r w:rsidRPr="00C95F0D">
        <w:rPr>
          <w:rtl/>
        </w:rPr>
        <w:t>נושא</w:t>
      </w:r>
      <w:r w:rsidR="006D6ED0">
        <w:rPr>
          <w:rtl/>
        </w:rPr>
        <w:t xml:space="preserve"> </w:t>
      </w:r>
      <w:r w:rsidRPr="00C95F0D">
        <w:rPr>
          <w:rtl/>
        </w:rPr>
        <w:t>אחד שאני רוצה להזכיר הוא הנושא של רישום במרשם פלילי.</w:t>
      </w:r>
      <w:r w:rsidR="006D6ED0">
        <w:rPr>
          <w:rtl/>
        </w:rPr>
        <w:t xml:space="preserve"> </w:t>
      </w:r>
      <w:r w:rsidRPr="00C95F0D">
        <w:rPr>
          <w:rtl/>
        </w:rPr>
        <w:t>בשבע</w:t>
      </w:r>
      <w:r w:rsidR="006D6ED0">
        <w:rPr>
          <w:rtl/>
        </w:rPr>
        <w:t xml:space="preserve"> </w:t>
      </w:r>
      <w:r w:rsidRPr="00C95F0D">
        <w:rPr>
          <w:rtl/>
        </w:rPr>
        <w:t>השנים</w:t>
      </w:r>
      <w:r w:rsidR="006D6ED0">
        <w:rPr>
          <w:rtl/>
        </w:rPr>
        <w:t xml:space="preserve"> </w:t>
      </w:r>
      <w:r w:rsidRPr="00C95F0D">
        <w:rPr>
          <w:rtl/>
        </w:rPr>
        <w:t>האחרונות</w:t>
      </w:r>
      <w:r w:rsidR="006D6ED0">
        <w:rPr>
          <w:rtl/>
        </w:rPr>
        <w:t xml:space="preserve"> </w:t>
      </w:r>
      <w:r w:rsidRPr="00C95F0D">
        <w:rPr>
          <w:rtl/>
        </w:rPr>
        <w:t>נפתחו</w:t>
      </w:r>
      <w:r w:rsidR="006D6ED0">
        <w:rPr>
          <w:rtl/>
        </w:rPr>
        <w:t xml:space="preserve"> </w:t>
      </w:r>
      <w:r w:rsidRPr="00C95F0D">
        <w:rPr>
          <w:rtl/>
        </w:rPr>
        <w:t>רישומים</w:t>
      </w:r>
      <w:r w:rsidR="006D6ED0">
        <w:rPr>
          <w:rtl/>
        </w:rPr>
        <w:t xml:space="preserve"> </w:t>
      </w:r>
      <w:r w:rsidRPr="00C95F0D">
        <w:rPr>
          <w:rtl/>
        </w:rPr>
        <w:t>פליליים</w:t>
      </w:r>
      <w:r w:rsidR="006D6ED0">
        <w:rPr>
          <w:rtl/>
        </w:rPr>
        <w:t xml:space="preserve"> </w:t>
      </w:r>
      <w:r w:rsidRPr="00C95F0D">
        <w:rPr>
          <w:rtl/>
        </w:rPr>
        <w:t>לגבי 300,000 אזרחים; אני חוזר:</w:t>
      </w:r>
      <w:r w:rsidR="006D6ED0">
        <w:rPr>
          <w:rtl/>
        </w:rPr>
        <w:t xml:space="preserve"> </w:t>
      </w:r>
      <w:r w:rsidRPr="00C95F0D">
        <w:rPr>
          <w:rtl/>
        </w:rPr>
        <w:t>300,000 אזרחים נרשמו לגביהם רישומים פליליים.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תמר גוז'נסקי (חד"ש):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מי שאין לו רישום, שיקום.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אבל המפליא הוא, חברת הכנסת גוז'נסקי, שאלה רישומים פליליים שהסתיימו בסגירת</w:t>
      </w:r>
      <w:r w:rsidR="006D6ED0">
        <w:rPr>
          <w:rtl/>
        </w:rPr>
        <w:t xml:space="preserve"> </w:t>
      </w:r>
      <w:r w:rsidRPr="00C95F0D">
        <w:rPr>
          <w:rtl/>
        </w:rPr>
        <w:t>תיק. ואף</w:t>
      </w:r>
      <w:r w:rsidR="006D6ED0">
        <w:rPr>
          <w:rtl/>
        </w:rPr>
        <w:t>-</w:t>
      </w: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פי</w:t>
      </w:r>
      <w:r w:rsidR="006D6ED0">
        <w:rPr>
          <w:rtl/>
        </w:rPr>
        <w:t>-</w:t>
      </w:r>
      <w:r w:rsidRPr="00C95F0D">
        <w:rPr>
          <w:rtl/>
        </w:rPr>
        <w:t xml:space="preserve">כן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חיים דיין (צומת):</w:t>
      </w:r>
    </w:p>
    <w:p w:rsidR="006D6ED0" w:rsidRDefault="006D6ED0" w:rsidP="006D6ED0">
      <w:pPr>
        <w:rPr>
          <w:rtl/>
        </w:rPr>
      </w:pPr>
    </w:p>
    <w:p w:rsidR="006D6ED0" w:rsidRDefault="00C95F0D" w:rsidP="005C567F">
      <w:pPr>
        <w:rPr>
          <w:rtl/>
        </w:rPr>
      </w:pPr>
      <w:r w:rsidRPr="00C95F0D">
        <w:rPr>
          <w:rtl/>
        </w:rPr>
        <w:t>אדוני</w:t>
      </w:r>
      <w:r w:rsidR="006D6ED0">
        <w:rPr>
          <w:rtl/>
        </w:rPr>
        <w:t xml:space="preserve"> </w:t>
      </w:r>
      <w:r w:rsidRPr="00C95F0D">
        <w:rPr>
          <w:rtl/>
        </w:rPr>
        <w:t>שר הכלכלה, אני חייב לתקן את דבריך: אכן נפתחו 300,000 תיקים, אבל לא</w:t>
      </w:r>
      <w:r w:rsidR="006D6ED0">
        <w:rPr>
          <w:rtl/>
        </w:rPr>
        <w:t xml:space="preserve"> </w:t>
      </w:r>
      <w:r w:rsidRPr="00C95F0D">
        <w:rPr>
          <w:rtl/>
        </w:rPr>
        <w:t>נפתחו ל</w:t>
      </w:r>
      <w:r w:rsidR="006D6ED0">
        <w:rPr>
          <w:rtl/>
        </w:rPr>
        <w:t>-</w:t>
      </w:r>
      <w:r w:rsidRPr="00C95F0D">
        <w:rPr>
          <w:rtl/>
        </w:rPr>
        <w:t>300,000 אנשים, אלא יש אנשים שנפתחו להם למעלה מ</w:t>
      </w:r>
      <w:r w:rsidR="006D6ED0">
        <w:rPr>
          <w:rtl/>
        </w:rPr>
        <w:t>-</w:t>
      </w:r>
      <w:r w:rsidRPr="00C95F0D">
        <w:rPr>
          <w:rtl/>
        </w:rPr>
        <w:t>15</w:t>
      </w:r>
      <w:r w:rsidR="005C567F">
        <w:rPr>
          <w:rFonts w:hint="cs"/>
          <w:rtl/>
        </w:rPr>
        <w:t>-</w:t>
      </w:r>
      <w:r w:rsidRPr="00C95F0D">
        <w:rPr>
          <w:rtl/>
        </w:rPr>
        <w:t>10 תיקים.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חיים דיין (צומת):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חברי הכנסת, אני מבקשת להפסיק את הדיון ביניכם.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דיין,</w:t>
      </w:r>
      <w:r w:rsidR="006D6ED0">
        <w:rPr>
          <w:rtl/>
        </w:rPr>
        <w:t xml:space="preserve"> </w:t>
      </w:r>
      <w:r w:rsidRPr="00C95F0D">
        <w:rPr>
          <w:rtl/>
        </w:rPr>
        <w:t>מה</w:t>
      </w:r>
      <w:r w:rsidR="006D6ED0">
        <w:rPr>
          <w:rtl/>
        </w:rPr>
        <w:t xml:space="preserve"> </w:t>
      </w:r>
      <w:r w:rsidRPr="00C95F0D">
        <w:rPr>
          <w:rtl/>
        </w:rPr>
        <w:t>שבטוח</w:t>
      </w:r>
      <w:r w:rsidR="006D6ED0">
        <w:rPr>
          <w:rtl/>
        </w:rPr>
        <w:t xml:space="preserve"> </w:t>
      </w:r>
      <w:r w:rsidRPr="00C95F0D">
        <w:rPr>
          <w:rtl/>
        </w:rPr>
        <w:t>הוא</w:t>
      </w:r>
      <w:r w:rsidR="006D6ED0">
        <w:rPr>
          <w:rtl/>
        </w:rPr>
        <w:t xml:space="preserve"> </w:t>
      </w:r>
      <w:r w:rsidRPr="00C95F0D">
        <w:rPr>
          <w:rtl/>
        </w:rPr>
        <w:t>שמדובר ב</w:t>
      </w:r>
      <w:r w:rsidR="006D6ED0">
        <w:rPr>
          <w:rtl/>
        </w:rPr>
        <w:t>-</w:t>
      </w:r>
      <w:r w:rsidRPr="00C95F0D">
        <w:rPr>
          <w:rtl/>
        </w:rPr>
        <w:t>300,000 רישומים פליליים, חלקם</w:t>
      </w:r>
      <w:r w:rsidR="006D6ED0">
        <w:rPr>
          <w:rtl/>
        </w:rPr>
        <w:t xml:space="preserve"> </w:t>
      </w:r>
      <w:r w:rsidRPr="00C95F0D">
        <w:rPr>
          <w:rtl/>
        </w:rPr>
        <w:t>לאנשים</w:t>
      </w:r>
      <w:r w:rsidR="006D6ED0">
        <w:rPr>
          <w:rtl/>
        </w:rPr>
        <w:t xml:space="preserve"> </w:t>
      </w:r>
      <w:r w:rsidRPr="00C95F0D">
        <w:rPr>
          <w:rtl/>
        </w:rPr>
        <w:t>שיש</w:t>
      </w:r>
      <w:r w:rsidR="006D6ED0">
        <w:rPr>
          <w:rtl/>
        </w:rPr>
        <w:t xml:space="preserve"> </w:t>
      </w:r>
      <w:r w:rsidRPr="00C95F0D">
        <w:rPr>
          <w:rtl/>
        </w:rPr>
        <w:t>להם יותר מרישום אחד. מה החלק הזה, אינני רוצה להגיד כרגע. אבל ברור</w:t>
      </w:r>
      <w:r w:rsidR="006D6ED0">
        <w:rPr>
          <w:rtl/>
        </w:rPr>
        <w:t xml:space="preserve"> </w:t>
      </w:r>
      <w:r w:rsidRPr="00C95F0D">
        <w:rPr>
          <w:rtl/>
        </w:rPr>
        <w:t>שמדובר</w:t>
      </w:r>
      <w:r w:rsidR="006D6ED0">
        <w:rPr>
          <w:rtl/>
        </w:rPr>
        <w:t xml:space="preserve"> </w:t>
      </w:r>
      <w:r w:rsidRPr="00C95F0D">
        <w:rPr>
          <w:rtl/>
        </w:rPr>
        <w:t>ב</w:t>
      </w:r>
      <w:r w:rsidR="006D6ED0">
        <w:rPr>
          <w:rtl/>
        </w:rPr>
        <w:t>-</w:t>
      </w:r>
      <w:r w:rsidRPr="00C95F0D">
        <w:rPr>
          <w:rtl/>
        </w:rPr>
        <w:t>300,000</w:t>
      </w:r>
      <w:r w:rsidR="006D6ED0">
        <w:rPr>
          <w:rtl/>
        </w:rPr>
        <w:t xml:space="preserve"> </w:t>
      </w:r>
      <w:r w:rsidRPr="00C95F0D">
        <w:rPr>
          <w:rtl/>
        </w:rPr>
        <w:t>רישומים</w:t>
      </w:r>
      <w:r w:rsidR="006D6ED0">
        <w:rPr>
          <w:rtl/>
        </w:rPr>
        <w:t xml:space="preserve"> </w:t>
      </w:r>
      <w:r w:rsidRPr="00C95F0D">
        <w:rPr>
          <w:rtl/>
        </w:rPr>
        <w:t>פליליים.</w:t>
      </w:r>
      <w:r w:rsidR="006D6ED0">
        <w:rPr>
          <w:rtl/>
        </w:rPr>
        <w:t xml:space="preserve"> </w:t>
      </w:r>
      <w:r w:rsidRPr="00C95F0D">
        <w:rPr>
          <w:rtl/>
        </w:rPr>
        <w:t>והבעיה</w:t>
      </w:r>
      <w:r w:rsidR="006D6ED0">
        <w:rPr>
          <w:rtl/>
        </w:rPr>
        <w:t xml:space="preserve"> </w:t>
      </w:r>
      <w:r w:rsidRPr="00C95F0D">
        <w:rPr>
          <w:rtl/>
        </w:rPr>
        <w:t>היא שהרבה מאוד אנשים, הרבה מאוד</w:t>
      </w:r>
      <w:r w:rsidR="006D6ED0">
        <w:rPr>
          <w:rtl/>
        </w:rPr>
        <w:t xml:space="preserve"> </w:t>
      </w:r>
      <w:r w:rsidRPr="00C95F0D">
        <w:rPr>
          <w:rtl/>
        </w:rPr>
        <w:t>אזרחים,</w:t>
      </w:r>
      <w:r w:rsidR="006D6ED0">
        <w:rPr>
          <w:rtl/>
        </w:rPr>
        <w:t xml:space="preserve"> </w:t>
      </w:r>
      <w:r w:rsidRPr="00C95F0D">
        <w:rPr>
          <w:rtl/>
        </w:rPr>
        <w:t>אינם</w:t>
      </w:r>
      <w:r w:rsidR="006D6ED0">
        <w:rPr>
          <w:rtl/>
        </w:rPr>
        <w:t xml:space="preserve"> </w:t>
      </w:r>
      <w:r w:rsidRPr="00C95F0D">
        <w:rPr>
          <w:rtl/>
        </w:rPr>
        <w:t>יודעים</w:t>
      </w:r>
      <w:r w:rsidR="006D6ED0">
        <w:rPr>
          <w:rtl/>
        </w:rPr>
        <w:t xml:space="preserve"> </w:t>
      </w:r>
      <w:r w:rsidRPr="00C95F0D">
        <w:rPr>
          <w:rtl/>
        </w:rPr>
        <w:t>כלל</w:t>
      </w:r>
      <w:r w:rsidR="006D6ED0">
        <w:rPr>
          <w:rtl/>
        </w:rPr>
        <w:t xml:space="preserve"> </w:t>
      </w:r>
      <w:r w:rsidRPr="00C95F0D">
        <w:rPr>
          <w:rtl/>
        </w:rPr>
        <w:t>שיש להם רישום פלילי, והם באים ומגישים בקשה לרשיון,</w:t>
      </w:r>
      <w:r w:rsidR="006D6ED0">
        <w:rPr>
          <w:rtl/>
        </w:rPr>
        <w:t xml:space="preserve"> </w:t>
      </w:r>
      <w:r w:rsidRPr="00C95F0D">
        <w:rPr>
          <w:rtl/>
        </w:rPr>
        <w:t>למשרה,</w:t>
      </w:r>
      <w:r w:rsidR="006D6ED0">
        <w:rPr>
          <w:rtl/>
        </w:rPr>
        <w:t xml:space="preserve"> </w:t>
      </w:r>
      <w:r w:rsidRPr="00C95F0D">
        <w:rPr>
          <w:rtl/>
        </w:rPr>
        <w:t>ונדחים.</w:t>
      </w:r>
      <w:r w:rsidR="006D6ED0">
        <w:rPr>
          <w:rtl/>
        </w:rPr>
        <w:t xml:space="preserve"> </w:t>
      </w:r>
      <w:r w:rsidRPr="00C95F0D">
        <w:rPr>
          <w:rtl/>
        </w:rPr>
        <w:t>והם</w:t>
      </w:r>
      <w:r w:rsidR="006D6ED0">
        <w:rPr>
          <w:rtl/>
        </w:rPr>
        <w:t xml:space="preserve"> </w:t>
      </w:r>
      <w:r w:rsidRPr="00C95F0D">
        <w:rPr>
          <w:rtl/>
        </w:rPr>
        <w:t>אפילו אינם יודעים מדוע. ויש תופעה מעניינת מאוד, שגיליתי</w:t>
      </w:r>
      <w:r w:rsidR="006D6ED0">
        <w:rPr>
          <w:rtl/>
        </w:rPr>
        <w:t xml:space="preserve"> </w:t>
      </w:r>
      <w:r w:rsidRPr="00C95F0D">
        <w:rPr>
          <w:rtl/>
        </w:rPr>
        <w:t>במהלך</w:t>
      </w:r>
      <w:r w:rsidR="006D6ED0">
        <w:rPr>
          <w:rtl/>
        </w:rPr>
        <w:t xml:space="preserve"> </w:t>
      </w:r>
      <w:r w:rsidRPr="00C95F0D">
        <w:rPr>
          <w:rtl/>
        </w:rPr>
        <w:t>הטיפול</w:t>
      </w:r>
      <w:r w:rsidR="006D6ED0">
        <w:rPr>
          <w:rtl/>
        </w:rPr>
        <w:t xml:space="preserve"> </w:t>
      </w:r>
      <w:r w:rsidRPr="00C95F0D">
        <w:rPr>
          <w:rtl/>
        </w:rPr>
        <w:t>בנושא</w:t>
      </w:r>
      <w:r w:rsidR="006D6ED0">
        <w:rPr>
          <w:rtl/>
        </w:rPr>
        <w:t xml:space="preserve"> </w:t>
      </w:r>
      <w:r w:rsidRPr="00C95F0D">
        <w:rPr>
          <w:rtl/>
        </w:rPr>
        <w:t>הזה, שהורים עושים בדיקה בדרכים</w:t>
      </w:r>
      <w:r w:rsidR="006D6ED0">
        <w:rPr>
          <w:rtl/>
        </w:rPr>
        <w:t>-</w:t>
      </w:r>
      <w:r w:rsidRPr="00C95F0D">
        <w:rPr>
          <w:rtl/>
        </w:rPr>
        <w:t>לא</w:t>
      </w:r>
      <w:r w:rsidR="006D6ED0">
        <w:rPr>
          <w:rtl/>
        </w:rPr>
        <w:t>-</w:t>
      </w:r>
      <w:r w:rsidRPr="00C95F0D">
        <w:rPr>
          <w:rtl/>
        </w:rPr>
        <w:t>דרכים, על בן זוג או בת</w:t>
      </w:r>
      <w:r w:rsidR="006D6ED0">
        <w:rPr>
          <w:rtl/>
        </w:rPr>
        <w:t xml:space="preserve"> </w:t>
      </w:r>
      <w:r w:rsidRPr="00C95F0D">
        <w:rPr>
          <w:rtl/>
        </w:rPr>
        <w:t>זוג</w:t>
      </w:r>
      <w:r w:rsidR="006D6ED0">
        <w:rPr>
          <w:rtl/>
        </w:rPr>
        <w:t xml:space="preserve"> </w:t>
      </w:r>
      <w:r w:rsidRPr="00C95F0D">
        <w:rPr>
          <w:rtl/>
        </w:rPr>
        <w:t>של בן או בת שלהם, ומשכנעים את הבן או את הבת שלא להתחתן, משום שלבן הזוג או</w:t>
      </w:r>
      <w:r w:rsidR="006D6ED0">
        <w:rPr>
          <w:rtl/>
        </w:rPr>
        <w:t xml:space="preserve"> </w:t>
      </w:r>
      <w:r w:rsidRPr="00C95F0D">
        <w:rPr>
          <w:rtl/>
        </w:rPr>
        <w:t xml:space="preserve">לבת הזוג יש רישום פלילי. אין להם הזדמנות להסביר. הוא לא יודע כלל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קריאה: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אחר כך יהיה להורים רישום פלילי.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ההורים בודקים בטכניקות שונות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זה חלק מהרישומים שרושמים אחר כך על ההורים.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הנושא</w:t>
      </w:r>
      <w:r w:rsidR="006D6ED0">
        <w:rPr>
          <w:rtl/>
        </w:rPr>
        <w:t xml:space="preserve"> </w:t>
      </w:r>
      <w:r w:rsidRPr="00C95F0D">
        <w:rPr>
          <w:rtl/>
        </w:rPr>
        <w:t>הזה</w:t>
      </w:r>
      <w:r w:rsidR="006D6ED0">
        <w:rPr>
          <w:rtl/>
        </w:rPr>
        <w:t xml:space="preserve"> </w:t>
      </w:r>
      <w:r w:rsidRPr="00C95F0D">
        <w:rPr>
          <w:rtl/>
        </w:rPr>
        <w:t>נדון כבר שנים מספר, בלי פתרון. אבל הפעם הצלחנו להגיע קודם כול</w:t>
      </w:r>
      <w:r w:rsidR="006D6ED0">
        <w:rPr>
          <w:rtl/>
        </w:rPr>
        <w:t xml:space="preserve"> </w:t>
      </w:r>
      <w:r w:rsidRPr="00C95F0D">
        <w:rPr>
          <w:rtl/>
        </w:rPr>
        <w:t>להסכמה</w:t>
      </w:r>
      <w:r w:rsidR="006D6ED0">
        <w:rPr>
          <w:rtl/>
        </w:rPr>
        <w:t xml:space="preserve"> </w:t>
      </w:r>
      <w:r w:rsidRPr="00C95F0D">
        <w:rPr>
          <w:rtl/>
        </w:rPr>
        <w:t>לגבי משלוח הודעות לכל אחד מ</w:t>
      </w:r>
      <w:r w:rsidR="006D6ED0">
        <w:rPr>
          <w:rtl/>
        </w:rPr>
        <w:t>-</w:t>
      </w:r>
      <w:r w:rsidRPr="00C95F0D">
        <w:rPr>
          <w:rtl/>
        </w:rPr>
        <w:t>300,000 בעלי הרישום הפלילי. זה ייעשה במהלך</w:t>
      </w:r>
      <w:r w:rsidR="006D6ED0">
        <w:rPr>
          <w:rtl/>
        </w:rPr>
        <w:t xml:space="preserve"> </w:t>
      </w:r>
      <w:r w:rsidRPr="00C95F0D">
        <w:rPr>
          <w:rtl/>
        </w:rPr>
        <w:t>ששת</w:t>
      </w:r>
      <w:r w:rsidR="006D6ED0">
        <w:rPr>
          <w:rtl/>
        </w:rPr>
        <w:t xml:space="preserve"> </w:t>
      </w:r>
      <w:r w:rsidRPr="00C95F0D">
        <w:rPr>
          <w:rtl/>
        </w:rPr>
        <w:t>החודשים</w:t>
      </w:r>
      <w:r w:rsidR="006D6ED0">
        <w:rPr>
          <w:rtl/>
        </w:rPr>
        <w:t xml:space="preserve"> </w:t>
      </w:r>
      <w:r w:rsidRPr="00C95F0D">
        <w:rPr>
          <w:rtl/>
        </w:rPr>
        <w:t>הקרובים.</w:t>
      </w:r>
      <w:r w:rsidR="006D6ED0">
        <w:rPr>
          <w:rtl/>
        </w:rPr>
        <w:t xml:space="preserve"> </w:t>
      </w:r>
      <w:r w:rsidRPr="00C95F0D">
        <w:rPr>
          <w:rtl/>
        </w:rPr>
        <w:t>כל אדם יקבל מכתב, לא עם תוכן הרישום הפלילי, כי זה יכול</w:t>
      </w:r>
      <w:r w:rsidR="006D6ED0">
        <w:rPr>
          <w:rtl/>
        </w:rPr>
        <w:t xml:space="preserve"> </w:t>
      </w:r>
      <w:r w:rsidRPr="00C95F0D">
        <w:rPr>
          <w:rtl/>
        </w:rPr>
        <w:t>ליפול</w:t>
      </w:r>
      <w:r w:rsidR="006D6ED0">
        <w:rPr>
          <w:rtl/>
        </w:rPr>
        <w:t xml:space="preserve"> </w:t>
      </w:r>
      <w:r w:rsidRPr="00C95F0D">
        <w:rPr>
          <w:rtl/>
        </w:rPr>
        <w:t>לידיים לא מתאימות, אם אדם התחתן והאירוע היה קצת לפני כן, ובן הזוג או בת</w:t>
      </w:r>
      <w:r w:rsidR="006D6ED0">
        <w:rPr>
          <w:rtl/>
        </w:rPr>
        <w:t xml:space="preserve"> </w:t>
      </w:r>
      <w:r w:rsidRPr="00C95F0D">
        <w:rPr>
          <w:rtl/>
        </w:rPr>
        <w:t>הזוג</w:t>
      </w:r>
      <w:r w:rsidR="006D6ED0">
        <w:rPr>
          <w:rtl/>
        </w:rPr>
        <w:t xml:space="preserve"> </w:t>
      </w:r>
      <w:r w:rsidRPr="00C95F0D">
        <w:rPr>
          <w:rtl/>
        </w:rPr>
        <w:t>לא</w:t>
      </w:r>
      <w:r w:rsidR="006D6ED0">
        <w:rPr>
          <w:rtl/>
        </w:rPr>
        <w:t xml:space="preserve"> </w:t>
      </w:r>
      <w:r w:rsidRPr="00C95F0D">
        <w:rPr>
          <w:rtl/>
        </w:rPr>
        <w:t>ידעו.</w:t>
      </w:r>
      <w:r w:rsidR="006D6ED0">
        <w:rPr>
          <w:rtl/>
        </w:rPr>
        <w:t xml:space="preserve"> </w:t>
      </w:r>
      <w:r w:rsidRPr="00C95F0D">
        <w:rPr>
          <w:rtl/>
        </w:rPr>
        <w:t>המכתב אומר: המשטרה עורכת מחדש את מאגר הנתונים; אנא בוא לתחנת</w:t>
      </w:r>
      <w:r w:rsidR="006D6ED0">
        <w:rPr>
          <w:rtl/>
        </w:rPr>
        <w:t xml:space="preserve"> </w:t>
      </w:r>
      <w:r w:rsidRPr="00C95F0D">
        <w:rPr>
          <w:rtl/>
        </w:rPr>
        <w:t>המשטרה הקרובה ותבדוק את הנתון. וזה ללא תשלום. לקח הרבה זמן לגבש ולסכם את המבצע</w:t>
      </w:r>
      <w:r w:rsidR="006D6ED0">
        <w:rPr>
          <w:rtl/>
        </w:rPr>
        <w:t xml:space="preserve"> </w:t>
      </w:r>
      <w:r w:rsidRPr="00C95F0D">
        <w:rPr>
          <w:rtl/>
        </w:rPr>
        <w:t>הזה.</w:t>
      </w:r>
      <w:r w:rsidR="006D6ED0">
        <w:rPr>
          <w:rtl/>
        </w:rPr>
        <w:t xml:space="preserve"> </w:t>
      </w:r>
      <w:r w:rsidRPr="00C95F0D">
        <w:rPr>
          <w:rtl/>
        </w:rPr>
        <w:t>במשך</w:t>
      </w:r>
      <w:r w:rsidR="006D6ED0">
        <w:rPr>
          <w:rtl/>
        </w:rPr>
        <w:t xml:space="preserve"> </w:t>
      </w:r>
      <w:r w:rsidRPr="00C95F0D">
        <w:rPr>
          <w:rtl/>
        </w:rPr>
        <w:t>חודשים,</w:t>
      </w:r>
      <w:r w:rsidR="006D6ED0">
        <w:rPr>
          <w:rtl/>
        </w:rPr>
        <w:t xml:space="preserve"> </w:t>
      </w:r>
      <w:r w:rsidRPr="00C95F0D">
        <w:rPr>
          <w:rtl/>
        </w:rPr>
        <w:t>ולפני</w:t>
      </w:r>
      <w:r w:rsidR="006D6ED0">
        <w:rPr>
          <w:rtl/>
        </w:rPr>
        <w:t xml:space="preserve"> </w:t>
      </w:r>
      <w:r w:rsidRPr="00C95F0D">
        <w:rPr>
          <w:rtl/>
        </w:rPr>
        <w:t>שהנושא</w:t>
      </w:r>
      <w:r w:rsidR="006D6ED0">
        <w:rPr>
          <w:rtl/>
        </w:rPr>
        <w:t xml:space="preserve"> </w:t>
      </w:r>
      <w:r w:rsidRPr="00C95F0D">
        <w:rPr>
          <w:rtl/>
        </w:rPr>
        <w:t>נדון,</w:t>
      </w:r>
      <w:r w:rsidR="006D6ED0">
        <w:rPr>
          <w:rtl/>
        </w:rPr>
        <w:t xml:space="preserve"> </w:t>
      </w:r>
      <w:r w:rsidRPr="00C95F0D">
        <w:rPr>
          <w:rtl/>
        </w:rPr>
        <w:t>לא היתה הסכמה עליו, ואני שמח לציין</w:t>
      </w:r>
      <w:r w:rsidR="006D6ED0">
        <w:rPr>
          <w:rtl/>
        </w:rPr>
        <w:t xml:space="preserve"> </w:t>
      </w:r>
      <w:r w:rsidRPr="00C95F0D">
        <w:rPr>
          <w:rtl/>
        </w:rPr>
        <w:t>שבמהלך</w:t>
      </w:r>
      <w:r w:rsidR="006D6ED0">
        <w:rPr>
          <w:rtl/>
        </w:rPr>
        <w:t xml:space="preserve"> </w:t>
      </w:r>
      <w:r w:rsidRPr="00C95F0D">
        <w:rPr>
          <w:rtl/>
        </w:rPr>
        <w:t>הדיונים האלה נתקבלה החלטה בהסכמתו של שר המשטרה, בסיועו של היועץ המשפטי</w:t>
      </w:r>
      <w:r w:rsidR="006D6ED0">
        <w:rPr>
          <w:rtl/>
        </w:rPr>
        <w:t xml:space="preserve"> </w:t>
      </w:r>
      <w:r w:rsidRPr="00C95F0D">
        <w:rPr>
          <w:rtl/>
        </w:rPr>
        <w:t>לממשלה, והתקבל ההסדר שיישלחו 300,000 הודעות.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באותו</w:t>
      </w:r>
      <w:r w:rsidR="006D6ED0">
        <w:rPr>
          <w:rtl/>
        </w:rPr>
        <w:t xml:space="preserve"> </w:t>
      </w:r>
      <w:r w:rsidRPr="00C95F0D">
        <w:rPr>
          <w:rtl/>
        </w:rPr>
        <w:t>נושא אני רוצה לומר, כי בעניין שימוש באותם תיקים שנסגרו בכמה מקרים,</w:t>
      </w:r>
      <w:r w:rsidR="006D6ED0">
        <w:rPr>
          <w:rtl/>
        </w:rPr>
        <w:t xml:space="preserve"> </w:t>
      </w:r>
      <w:r w:rsidRPr="00C95F0D">
        <w:rPr>
          <w:rtl/>
        </w:rPr>
        <w:t>היתה</w:t>
      </w:r>
      <w:r w:rsidR="006D6ED0">
        <w:rPr>
          <w:rtl/>
        </w:rPr>
        <w:t xml:space="preserve"> </w:t>
      </w:r>
      <w:r w:rsidRPr="00C95F0D">
        <w:rPr>
          <w:rtl/>
        </w:rPr>
        <w:t>מחלוקת</w:t>
      </w:r>
      <w:r w:rsidR="006D6ED0">
        <w:rPr>
          <w:rtl/>
        </w:rPr>
        <w:t xml:space="preserve"> </w:t>
      </w:r>
      <w:r w:rsidRPr="00C95F0D">
        <w:rPr>
          <w:rtl/>
        </w:rPr>
        <w:t>בין היועץ המשפטי לממשלה ובין מבקרת המדינה לגבי הפרשנות הנכונה של</w:t>
      </w:r>
      <w:r w:rsidR="006D6ED0">
        <w:rPr>
          <w:rtl/>
        </w:rPr>
        <w:t xml:space="preserve"> </w:t>
      </w:r>
      <w:r w:rsidRPr="00C95F0D">
        <w:rPr>
          <w:rtl/>
        </w:rPr>
        <w:t>החוק.</w:t>
      </w:r>
      <w:r w:rsidR="006D6ED0">
        <w:rPr>
          <w:rtl/>
        </w:rPr>
        <w:t xml:space="preserve"> </w:t>
      </w:r>
      <w:r w:rsidRPr="00C95F0D">
        <w:rPr>
          <w:rtl/>
        </w:rPr>
        <w:t>בסופו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דבר,</w:t>
      </w:r>
      <w:r w:rsidR="006D6ED0">
        <w:rPr>
          <w:rtl/>
        </w:rPr>
        <w:t xml:space="preserve"> </w:t>
      </w:r>
      <w:r w:rsidRPr="00C95F0D">
        <w:rPr>
          <w:rtl/>
        </w:rPr>
        <w:t>אף</w:t>
      </w:r>
      <w:r w:rsidR="006D6ED0">
        <w:rPr>
          <w:rtl/>
        </w:rPr>
        <w:t>-</w:t>
      </w: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פי</w:t>
      </w:r>
      <w:r w:rsidR="006D6ED0">
        <w:rPr>
          <w:rtl/>
        </w:rPr>
        <w:t xml:space="preserve"> </w:t>
      </w:r>
      <w:r w:rsidRPr="00C95F0D">
        <w:rPr>
          <w:rtl/>
        </w:rPr>
        <w:t>שנטיתי לדעה של מבקרת המדינה, לפי חוקת מדינת</w:t>
      </w:r>
      <w:r w:rsidR="006D6ED0">
        <w:rPr>
          <w:rtl/>
        </w:rPr>
        <w:t xml:space="preserve"> </w:t>
      </w:r>
      <w:r w:rsidRPr="00C95F0D">
        <w:rPr>
          <w:rtl/>
        </w:rPr>
        <w:t>ישראל</w:t>
      </w:r>
      <w:r w:rsidR="006D6ED0">
        <w:rPr>
          <w:rtl/>
        </w:rPr>
        <w:t xml:space="preserve"> </w:t>
      </w:r>
      <w:r w:rsidRPr="00C95F0D">
        <w:rPr>
          <w:rtl/>
        </w:rPr>
        <w:t>הכתובה</w:t>
      </w:r>
      <w:r w:rsidR="006D6ED0">
        <w:rPr>
          <w:rtl/>
        </w:rPr>
        <w:t xml:space="preserve"> </w:t>
      </w:r>
      <w:r w:rsidRPr="00C95F0D">
        <w:rPr>
          <w:rtl/>
        </w:rPr>
        <w:t>והלא</w:t>
      </w:r>
      <w:r w:rsidR="006D6ED0">
        <w:rPr>
          <w:rtl/>
        </w:rPr>
        <w:t>-</w:t>
      </w:r>
      <w:r w:rsidRPr="00C95F0D">
        <w:rPr>
          <w:rtl/>
        </w:rPr>
        <w:t>כתובה,</w:t>
      </w:r>
      <w:r w:rsidR="006D6ED0">
        <w:rPr>
          <w:rtl/>
        </w:rPr>
        <w:t xml:space="preserve"> </w:t>
      </w:r>
      <w:r w:rsidRPr="00C95F0D">
        <w:rPr>
          <w:rtl/>
        </w:rPr>
        <w:t>היועץ</w:t>
      </w:r>
      <w:r w:rsidR="006D6ED0">
        <w:rPr>
          <w:rtl/>
        </w:rPr>
        <w:t xml:space="preserve"> </w:t>
      </w:r>
      <w:r w:rsidRPr="00C95F0D">
        <w:rPr>
          <w:rtl/>
        </w:rPr>
        <w:t>המשפטי</w:t>
      </w:r>
      <w:r w:rsidR="006D6ED0">
        <w:rPr>
          <w:rtl/>
        </w:rPr>
        <w:t xml:space="preserve"> </w:t>
      </w:r>
      <w:r w:rsidRPr="00C95F0D">
        <w:rPr>
          <w:rtl/>
        </w:rPr>
        <w:t>דעתו היא הקובעת, ובעניין הזה נשארנו</w:t>
      </w:r>
      <w:r w:rsidR="006D6ED0">
        <w:rPr>
          <w:rtl/>
        </w:rPr>
        <w:t xml:space="preserve"> </w:t>
      </w:r>
      <w:r w:rsidRPr="00C95F0D">
        <w:rPr>
          <w:rtl/>
        </w:rPr>
        <w:t>בנושא הזה.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בנושא</w:t>
      </w:r>
      <w:r w:rsidR="006D6ED0">
        <w:rPr>
          <w:rtl/>
        </w:rPr>
        <w:t xml:space="preserve"> </w:t>
      </w:r>
      <w:r w:rsidRPr="00C95F0D">
        <w:rPr>
          <w:rtl/>
        </w:rPr>
        <w:t>אחר, הסתבר שאנשים המבקשים ממשרד האוצר אישור על ניכוי במקור, תיאומי</w:t>
      </w:r>
      <w:r w:rsidR="006D6ED0">
        <w:rPr>
          <w:rtl/>
        </w:rPr>
        <w:t xml:space="preserve"> </w:t>
      </w:r>
      <w:r w:rsidRPr="00C95F0D">
        <w:rPr>
          <w:rtl/>
        </w:rPr>
        <w:t>מס,</w:t>
      </w:r>
      <w:r w:rsidR="006D6ED0">
        <w:rPr>
          <w:rtl/>
        </w:rPr>
        <w:t xml:space="preserve"> </w:t>
      </w:r>
      <w:r w:rsidRPr="00C95F0D">
        <w:rPr>
          <w:rtl/>
        </w:rPr>
        <w:t>תמיד</w:t>
      </w:r>
      <w:r w:rsidR="006D6ED0">
        <w:rPr>
          <w:rtl/>
        </w:rPr>
        <w:t xml:space="preserve"> </w:t>
      </w:r>
      <w:r w:rsidRPr="00C95F0D">
        <w:rPr>
          <w:rtl/>
        </w:rPr>
        <w:t>יוצאים ניזוקים, כי פקידי מס הכנסה נוטים לקבוע להם שיעור לניכוי גדול</w:t>
      </w:r>
      <w:r w:rsidR="006D6ED0">
        <w:rPr>
          <w:rtl/>
        </w:rPr>
        <w:t xml:space="preserve"> </w:t>
      </w:r>
      <w:r w:rsidRPr="00C95F0D">
        <w:rPr>
          <w:rtl/>
        </w:rPr>
        <w:t>יותר</w:t>
      </w:r>
      <w:r w:rsidR="006D6ED0">
        <w:rPr>
          <w:rtl/>
        </w:rPr>
        <w:t xml:space="preserve"> </w:t>
      </w:r>
      <w:r w:rsidRPr="00C95F0D">
        <w:rPr>
          <w:rtl/>
        </w:rPr>
        <w:t>מאשר</w:t>
      </w:r>
      <w:r w:rsidR="006D6ED0">
        <w:rPr>
          <w:rtl/>
        </w:rPr>
        <w:t xml:space="preserve"> </w:t>
      </w:r>
      <w:r w:rsidRPr="00C95F0D">
        <w:rPr>
          <w:rtl/>
        </w:rPr>
        <w:t>מסתבר</w:t>
      </w:r>
      <w:r w:rsidR="006D6ED0">
        <w:rPr>
          <w:rtl/>
        </w:rPr>
        <w:t xml:space="preserve"> </w:t>
      </w:r>
      <w:r w:rsidRPr="00C95F0D">
        <w:rPr>
          <w:rtl/>
        </w:rPr>
        <w:t>בסופו של דבר. סוכם שהנושא הזה ייעשה על</w:t>
      </w:r>
      <w:r w:rsidR="006D6ED0">
        <w:rPr>
          <w:rtl/>
        </w:rPr>
        <w:t>-</w:t>
      </w:r>
      <w:r w:rsidRPr="00C95F0D">
        <w:rPr>
          <w:rtl/>
        </w:rPr>
        <w:t>ידי מערכות ממוחשבות,</w:t>
      </w:r>
      <w:r w:rsidR="006D6ED0">
        <w:rPr>
          <w:rtl/>
        </w:rPr>
        <w:t xml:space="preserve"> </w:t>
      </w:r>
      <w:r w:rsidRPr="00C95F0D">
        <w:rPr>
          <w:rtl/>
        </w:rPr>
        <w:t>ובשיטה כזאת יימנע הנזק שנגרם לאזרחים.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גם</w:t>
      </w:r>
      <w:r w:rsidR="006D6ED0">
        <w:rPr>
          <w:rtl/>
        </w:rPr>
        <w:t xml:space="preserve"> </w:t>
      </w:r>
      <w:r w:rsidRPr="00C95F0D">
        <w:rPr>
          <w:rtl/>
        </w:rPr>
        <w:t>בנושא</w:t>
      </w:r>
      <w:r w:rsidR="006D6ED0">
        <w:rPr>
          <w:rtl/>
        </w:rPr>
        <w:t xml:space="preserve"> </w:t>
      </w:r>
      <w:r w:rsidRPr="00C95F0D">
        <w:rPr>
          <w:rtl/>
        </w:rPr>
        <w:t>שחרור</w:t>
      </w:r>
      <w:r w:rsidR="006D6ED0">
        <w:rPr>
          <w:rtl/>
        </w:rPr>
        <w:t xml:space="preserve"> </w:t>
      </w:r>
      <w:r w:rsidRPr="00C95F0D">
        <w:rPr>
          <w:rtl/>
        </w:rPr>
        <w:t>חבילות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תרופות, שנגרמה טרחה גדולה לאנשים שבאו לשחרר</w:t>
      </w:r>
      <w:r w:rsidR="006D6ED0">
        <w:rPr>
          <w:rtl/>
        </w:rPr>
        <w:t xml:space="preserve"> </w:t>
      </w:r>
      <w:r w:rsidRPr="00C95F0D">
        <w:rPr>
          <w:rtl/>
        </w:rPr>
        <w:t>תרופות, מצאנו פתרון בתיאום בין משרד הבריאות ובין שירות הדואר.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הגענו</w:t>
      </w:r>
      <w:r w:rsidR="006D6ED0">
        <w:rPr>
          <w:rtl/>
        </w:rPr>
        <w:t xml:space="preserve"> </w:t>
      </w:r>
      <w:r w:rsidRPr="00C95F0D">
        <w:rPr>
          <w:rtl/>
        </w:rPr>
        <w:t>גם</w:t>
      </w:r>
      <w:r w:rsidR="006D6ED0">
        <w:rPr>
          <w:rtl/>
        </w:rPr>
        <w:t xml:space="preserve"> </w:t>
      </w:r>
      <w:r w:rsidRPr="00C95F0D">
        <w:rPr>
          <w:rtl/>
        </w:rPr>
        <w:t>לסיכום</w:t>
      </w:r>
      <w:r w:rsidR="006D6ED0">
        <w:rPr>
          <w:rtl/>
        </w:rPr>
        <w:t xml:space="preserve"> </w:t>
      </w:r>
      <w:r w:rsidRPr="00C95F0D">
        <w:rPr>
          <w:rtl/>
        </w:rPr>
        <w:t>על פתרון בעייתם של 3,000 תושבים בדואים בנגב, שנרשמו עד</w:t>
      </w:r>
      <w:r w:rsidR="006D6ED0">
        <w:rPr>
          <w:rtl/>
        </w:rPr>
        <w:t xml:space="preserve"> </w:t>
      </w:r>
      <w:r w:rsidRPr="00C95F0D">
        <w:rPr>
          <w:rtl/>
        </w:rPr>
        <w:t>היום,</w:t>
      </w:r>
      <w:r w:rsidR="006D6ED0">
        <w:rPr>
          <w:rtl/>
        </w:rPr>
        <w:t xml:space="preserve"> </w:t>
      </w:r>
      <w:r w:rsidRPr="00C95F0D">
        <w:rPr>
          <w:rtl/>
        </w:rPr>
        <w:t>אחרי עשרות שנים, כאנשים שאינם בעלי אזרחות, והנושא שלהם עלה כל פעם בהקשר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בקשה</w:t>
      </w:r>
      <w:r w:rsidR="006D6ED0">
        <w:rPr>
          <w:rtl/>
        </w:rPr>
        <w:t xml:space="preserve"> </w:t>
      </w:r>
      <w:r w:rsidRPr="00C95F0D">
        <w:rPr>
          <w:rtl/>
        </w:rPr>
        <w:t>להוצאת</w:t>
      </w:r>
      <w:r w:rsidR="006D6ED0">
        <w:rPr>
          <w:rtl/>
        </w:rPr>
        <w:t xml:space="preserve"> </w:t>
      </w:r>
      <w:r w:rsidRPr="00C95F0D">
        <w:rPr>
          <w:rtl/>
        </w:rPr>
        <w:t>דרכון</w:t>
      </w:r>
      <w:r w:rsidR="006D6ED0">
        <w:rPr>
          <w:rtl/>
        </w:rPr>
        <w:t xml:space="preserve"> </w:t>
      </w:r>
      <w:r w:rsidRPr="00C95F0D">
        <w:rPr>
          <w:rtl/>
        </w:rPr>
        <w:t>או בהקשר של בקשה להשתתפות בבחירות.</w:t>
      </w:r>
      <w:r w:rsidR="006D6ED0">
        <w:rPr>
          <w:rtl/>
        </w:rPr>
        <w:t xml:space="preserve"> </w:t>
      </w:r>
      <w:r w:rsidRPr="00C95F0D">
        <w:rPr>
          <w:rtl/>
        </w:rPr>
        <w:t>סוכם שיתקיים דיון</w:t>
      </w:r>
      <w:r w:rsidR="006D6ED0">
        <w:rPr>
          <w:rtl/>
        </w:rPr>
        <w:t xml:space="preserve"> </w:t>
      </w:r>
      <w:r w:rsidRPr="00C95F0D">
        <w:rPr>
          <w:rtl/>
        </w:rPr>
        <w:t>בנושא הזה ומינהל האוכלוסין יביא את העניין על פתרונו.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לומר</w:t>
      </w:r>
      <w:r w:rsidR="006D6ED0">
        <w:rPr>
          <w:rtl/>
        </w:rPr>
        <w:t xml:space="preserve"> </w:t>
      </w:r>
      <w:r w:rsidRPr="00C95F0D">
        <w:rPr>
          <w:rtl/>
        </w:rPr>
        <w:t>שבמתכונת</w:t>
      </w:r>
      <w:r w:rsidR="006D6ED0">
        <w:rPr>
          <w:rtl/>
        </w:rPr>
        <w:t xml:space="preserve"> </w:t>
      </w:r>
      <w:r w:rsidRPr="00C95F0D">
        <w:rPr>
          <w:rtl/>
        </w:rPr>
        <w:t>החדשה</w:t>
      </w:r>
      <w:r w:rsidR="006D6ED0">
        <w:rPr>
          <w:rtl/>
        </w:rPr>
        <w:t xml:space="preserve"> </w:t>
      </w:r>
      <w:r w:rsidRPr="00C95F0D">
        <w:rPr>
          <w:rtl/>
        </w:rPr>
        <w:t>שאנחנו</w:t>
      </w:r>
      <w:r w:rsidR="006D6ED0">
        <w:rPr>
          <w:rtl/>
        </w:rPr>
        <w:t xml:space="preserve"> </w:t>
      </w:r>
      <w:r w:rsidRPr="00C95F0D">
        <w:rPr>
          <w:rtl/>
        </w:rPr>
        <w:t>הנהגנו, נוצר מגע ישיר בעל</w:t>
      </w:r>
      <w:r w:rsidR="006D6ED0">
        <w:rPr>
          <w:rtl/>
        </w:rPr>
        <w:t>-</w:t>
      </w:r>
      <w:r w:rsidRPr="00C95F0D">
        <w:rPr>
          <w:rtl/>
        </w:rPr>
        <w:t>פה עם</w:t>
      </w:r>
      <w:r w:rsidR="006D6ED0">
        <w:rPr>
          <w:rtl/>
        </w:rPr>
        <w:t xml:space="preserve"> </w:t>
      </w:r>
      <w:r w:rsidRPr="00C95F0D">
        <w:rPr>
          <w:rtl/>
        </w:rPr>
        <w:t>הגורמים</w:t>
      </w:r>
      <w:r w:rsidR="006D6ED0">
        <w:rPr>
          <w:rtl/>
        </w:rPr>
        <w:t xml:space="preserve"> </w:t>
      </w:r>
      <w:r w:rsidRPr="00C95F0D">
        <w:rPr>
          <w:rtl/>
        </w:rPr>
        <w:t>הבכירים</w:t>
      </w:r>
      <w:r w:rsidR="006D6ED0">
        <w:rPr>
          <w:rtl/>
        </w:rPr>
        <w:t xml:space="preserve"> </w:t>
      </w:r>
      <w:r w:rsidRPr="00C95F0D">
        <w:rPr>
          <w:rtl/>
        </w:rPr>
        <w:t>בכל משרד, וההתייחסות הזאת גרמה לכך שהמשרדים היו נכונים להגיע</w:t>
      </w:r>
      <w:r w:rsidR="006D6ED0">
        <w:rPr>
          <w:rtl/>
        </w:rPr>
        <w:t xml:space="preserve"> </w:t>
      </w:r>
      <w:r w:rsidRPr="00C95F0D">
        <w:rPr>
          <w:rtl/>
        </w:rPr>
        <w:t>לפתרונות שבעבר לא היתה אפשרות למקד בהם את כל תשומת הלב.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לומר</w:t>
      </w:r>
      <w:r w:rsidR="006D6ED0">
        <w:rPr>
          <w:rtl/>
        </w:rPr>
        <w:t xml:space="preserve"> </w:t>
      </w:r>
      <w:r w:rsidRPr="00C95F0D">
        <w:rPr>
          <w:rtl/>
        </w:rPr>
        <w:t>עוד, שעל דעת מבקרת המדינה הגענו לניסוח של נוהל לגבי יחסי</w:t>
      </w:r>
      <w:r w:rsidR="006D6ED0">
        <w:rPr>
          <w:rtl/>
        </w:rPr>
        <w:t xml:space="preserve"> </w:t>
      </w:r>
      <w:r w:rsidRPr="00C95F0D">
        <w:rPr>
          <w:rtl/>
        </w:rPr>
        <w:t>הגומלין בין ועדת השרים לתיאום ומינהל, שממונה מטעם הממשלה על הטיפול בדוח ביקורת</w:t>
      </w:r>
      <w:r w:rsidR="006D6ED0">
        <w:rPr>
          <w:rtl/>
        </w:rPr>
        <w:t xml:space="preserve"> </w:t>
      </w:r>
      <w:r w:rsidRPr="00C95F0D">
        <w:rPr>
          <w:rtl/>
        </w:rPr>
        <w:t>המדינה,</w:t>
      </w:r>
      <w:r w:rsidR="006D6ED0">
        <w:rPr>
          <w:rtl/>
        </w:rPr>
        <w:t xml:space="preserve"> </w:t>
      </w:r>
      <w:r w:rsidRPr="00C95F0D">
        <w:rPr>
          <w:rtl/>
        </w:rPr>
        <w:t>ובין</w:t>
      </w:r>
      <w:r w:rsidR="006D6ED0">
        <w:rPr>
          <w:rtl/>
        </w:rPr>
        <w:t xml:space="preserve"> </w:t>
      </w:r>
      <w:r w:rsidRPr="00C95F0D">
        <w:rPr>
          <w:rtl/>
        </w:rPr>
        <w:t>הוועדה לביקורת המדינה של הכנסת, שהיא ממונה מטעם הכנסת על הטיפול</w:t>
      </w:r>
      <w:r w:rsidR="006D6ED0">
        <w:rPr>
          <w:rtl/>
        </w:rPr>
        <w:t xml:space="preserve"> </w:t>
      </w:r>
      <w:r w:rsidRPr="00C95F0D">
        <w:rPr>
          <w:rtl/>
        </w:rPr>
        <w:t>בדוח</w:t>
      </w:r>
      <w:r w:rsidR="006D6ED0">
        <w:rPr>
          <w:rtl/>
        </w:rPr>
        <w:t xml:space="preserve"> </w:t>
      </w:r>
      <w:r w:rsidRPr="00C95F0D">
        <w:rPr>
          <w:rtl/>
        </w:rPr>
        <w:t>ביקורת המדינה, והגענו לכמה עקרונות. עיקרון ראשון:</w:t>
      </w:r>
      <w:r w:rsidR="006D6ED0">
        <w:rPr>
          <w:rtl/>
        </w:rPr>
        <w:t xml:space="preserve"> </w:t>
      </w:r>
      <w:r w:rsidRPr="00C95F0D">
        <w:rPr>
          <w:rtl/>
        </w:rPr>
        <w:t>עובד מדינה איננו יכול</w:t>
      </w:r>
      <w:r w:rsidR="006D6ED0">
        <w:rPr>
          <w:rtl/>
        </w:rPr>
        <w:t xml:space="preserve"> </w:t>
      </w:r>
      <w:r w:rsidRPr="00C95F0D">
        <w:rPr>
          <w:rtl/>
        </w:rPr>
        <w:t>לחלוק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ממצאים</w:t>
      </w:r>
      <w:r w:rsidR="006D6ED0">
        <w:rPr>
          <w:rtl/>
        </w:rPr>
        <w:t xml:space="preserve"> </w:t>
      </w:r>
      <w:r w:rsidRPr="00C95F0D">
        <w:rPr>
          <w:rtl/>
        </w:rPr>
        <w:t>שנקבעו על</w:t>
      </w:r>
      <w:r w:rsidR="006D6ED0">
        <w:rPr>
          <w:rtl/>
        </w:rPr>
        <w:t>-</w:t>
      </w:r>
      <w:r w:rsidRPr="00C95F0D">
        <w:rPr>
          <w:rtl/>
        </w:rPr>
        <w:t>ידי המבקרת, אם התקיים דיון בוועדת השרים והמשרד לא</w:t>
      </w:r>
      <w:r w:rsidR="006D6ED0">
        <w:rPr>
          <w:rtl/>
        </w:rPr>
        <w:t xml:space="preserve"> </w:t>
      </w:r>
      <w:r w:rsidRPr="00C95F0D">
        <w:rPr>
          <w:rtl/>
        </w:rPr>
        <w:t>הציג עמדה חולקת שאושרה על</w:t>
      </w:r>
      <w:r w:rsidR="006D6ED0">
        <w:rPr>
          <w:rtl/>
        </w:rPr>
        <w:t>-</w:t>
      </w:r>
      <w:r w:rsidRPr="00C95F0D">
        <w:rPr>
          <w:rtl/>
        </w:rPr>
        <w:t>ידי ועדת השרים לתיאום ומינהל, אושרה במובן מתן אפשרות</w:t>
      </w:r>
      <w:r w:rsidR="006D6ED0">
        <w:rPr>
          <w:rtl/>
        </w:rPr>
        <w:t xml:space="preserve"> </w:t>
      </w:r>
      <w:r w:rsidRPr="00C95F0D">
        <w:rPr>
          <w:rtl/>
        </w:rPr>
        <w:t>לעובד</w:t>
      </w:r>
      <w:r w:rsidR="006D6ED0">
        <w:rPr>
          <w:rtl/>
        </w:rPr>
        <w:t xml:space="preserve"> </w:t>
      </w:r>
      <w:r w:rsidRPr="00C95F0D">
        <w:rPr>
          <w:rtl/>
        </w:rPr>
        <w:t>להעלות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העמדה</w:t>
      </w:r>
      <w:r w:rsidR="006D6ED0">
        <w:rPr>
          <w:rtl/>
        </w:rPr>
        <w:t xml:space="preserve"> </w:t>
      </w:r>
      <w:r w:rsidRPr="00C95F0D">
        <w:rPr>
          <w:rtl/>
        </w:rPr>
        <w:t>שלו בוועדת הכנסת. למעשה רק בשני מקרים העלו משרדים את</w:t>
      </w:r>
      <w:r w:rsidR="006D6ED0">
        <w:rPr>
          <w:rtl/>
        </w:rPr>
        <w:t xml:space="preserve"> </w:t>
      </w:r>
      <w:r w:rsidRPr="00C95F0D">
        <w:rPr>
          <w:rtl/>
        </w:rPr>
        <w:t>הבקשה</w:t>
      </w:r>
      <w:r w:rsidR="006D6ED0">
        <w:rPr>
          <w:rtl/>
        </w:rPr>
        <w:t xml:space="preserve"> </w:t>
      </w:r>
      <w:r w:rsidRPr="00C95F0D">
        <w:rPr>
          <w:rtl/>
        </w:rPr>
        <w:t>להציג מחלוקת: האחד הוא משרד התעשייה והמסחר, לגבי נושא של הקמת מפעל כימי</w:t>
      </w:r>
      <w:r w:rsidR="006D6ED0">
        <w:rPr>
          <w:rtl/>
        </w:rPr>
        <w:t xml:space="preserve"> </w:t>
      </w:r>
      <w:r w:rsidRPr="00C95F0D">
        <w:rPr>
          <w:rtl/>
        </w:rPr>
        <w:t>במישור</w:t>
      </w:r>
      <w:r w:rsidR="006D6ED0">
        <w:rPr>
          <w:rtl/>
        </w:rPr>
        <w:t xml:space="preserve"> </w:t>
      </w:r>
      <w:r w:rsidRPr="00C95F0D">
        <w:rPr>
          <w:rtl/>
        </w:rPr>
        <w:t>רותם</w:t>
      </w:r>
      <w:r w:rsidR="006D6ED0">
        <w:rPr>
          <w:rtl/>
        </w:rPr>
        <w:t xml:space="preserve"> </w:t>
      </w:r>
      <w:r w:rsidRPr="00C95F0D">
        <w:rPr>
          <w:rtl/>
        </w:rPr>
        <w:t>בנגב.</w:t>
      </w:r>
      <w:r w:rsidR="006D6ED0">
        <w:rPr>
          <w:rtl/>
        </w:rPr>
        <w:t xml:space="preserve"> </w:t>
      </w:r>
      <w:r w:rsidRPr="00C95F0D">
        <w:rPr>
          <w:rtl/>
        </w:rPr>
        <w:t>העניין</w:t>
      </w:r>
      <w:r w:rsidR="006D6ED0">
        <w:rPr>
          <w:rtl/>
        </w:rPr>
        <w:t xml:space="preserve"> </w:t>
      </w:r>
      <w:r w:rsidRPr="00C95F0D">
        <w:rPr>
          <w:rtl/>
        </w:rPr>
        <w:t>הזה</w:t>
      </w:r>
      <w:r w:rsidR="006D6ED0">
        <w:rPr>
          <w:rtl/>
        </w:rPr>
        <w:t xml:space="preserve"> </w:t>
      </w:r>
      <w:r w:rsidRPr="00C95F0D">
        <w:rPr>
          <w:rtl/>
        </w:rPr>
        <w:t>כבר נדון בוועדה, ולכן לא ראינו מקום לחסום את</w:t>
      </w:r>
      <w:r w:rsidR="006D6ED0">
        <w:rPr>
          <w:rtl/>
        </w:rPr>
        <w:t xml:space="preserve"> </w:t>
      </w:r>
      <w:r w:rsidRPr="00C95F0D">
        <w:rPr>
          <w:rtl/>
        </w:rPr>
        <w:t>האפשרות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המשרד</w:t>
      </w:r>
      <w:r w:rsidR="006D6ED0">
        <w:rPr>
          <w:rtl/>
        </w:rPr>
        <w:t xml:space="preserve"> </w:t>
      </w:r>
      <w:r w:rsidRPr="00C95F0D">
        <w:rPr>
          <w:rtl/>
        </w:rPr>
        <w:t xml:space="preserve">להמשיך בעמדתו החולקת; השני </w:t>
      </w:r>
      <w:r w:rsidR="006D6ED0">
        <w:rPr>
          <w:rtl/>
        </w:rPr>
        <w:t>–</w:t>
      </w:r>
      <w:r w:rsidRPr="00C95F0D">
        <w:rPr>
          <w:rtl/>
        </w:rPr>
        <w:t xml:space="preserve"> נושא שקשור באינטגרציה בחינוך,</w:t>
      </w:r>
      <w:r w:rsidR="006D6ED0">
        <w:rPr>
          <w:rtl/>
        </w:rPr>
        <w:t xml:space="preserve"> </w:t>
      </w:r>
      <w:r w:rsidRPr="00C95F0D">
        <w:rPr>
          <w:rtl/>
        </w:rPr>
        <w:t>שכבר הוזכר.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הצעתי</w:t>
      </w:r>
      <w:r w:rsidR="006D6ED0">
        <w:rPr>
          <w:rtl/>
        </w:rPr>
        <w:t xml:space="preserve"> </w:t>
      </w:r>
      <w:r w:rsidRPr="00C95F0D">
        <w:rPr>
          <w:rtl/>
        </w:rPr>
        <w:t>למבקרת המדינה, ואני מניח שהנושא הזה יעמוד גם על סדר</w:t>
      </w:r>
      <w:r w:rsidR="006D6ED0">
        <w:rPr>
          <w:rtl/>
        </w:rPr>
        <w:t>-</w:t>
      </w:r>
      <w:r w:rsidRPr="00C95F0D">
        <w:rPr>
          <w:rtl/>
        </w:rPr>
        <w:t>יומה של הכנסת,</w:t>
      </w:r>
      <w:r w:rsidR="006D6ED0">
        <w:rPr>
          <w:rtl/>
        </w:rPr>
        <w:t xml:space="preserve"> </w:t>
      </w:r>
      <w:r w:rsidRPr="00C95F0D">
        <w:rPr>
          <w:rtl/>
        </w:rPr>
        <w:t>לערוך</w:t>
      </w:r>
      <w:r w:rsidR="006D6ED0">
        <w:rPr>
          <w:rtl/>
        </w:rPr>
        <w:t xml:space="preserve"> </w:t>
      </w:r>
      <w:r w:rsidRPr="00C95F0D">
        <w:rPr>
          <w:rtl/>
        </w:rPr>
        <w:t>שינוי</w:t>
      </w:r>
      <w:r w:rsidR="006D6ED0">
        <w:rPr>
          <w:rtl/>
        </w:rPr>
        <w:t xml:space="preserve"> </w:t>
      </w:r>
      <w:r w:rsidRPr="00C95F0D">
        <w:rPr>
          <w:rtl/>
        </w:rPr>
        <w:t>במה</w:t>
      </w:r>
      <w:r w:rsidR="006D6ED0">
        <w:rPr>
          <w:rtl/>
        </w:rPr>
        <w:t xml:space="preserve"> </w:t>
      </w:r>
      <w:r w:rsidRPr="00C95F0D">
        <w:rPr>
          <w:rtl/>
        </w:rPr>
        <w:t>שהיא כוללת בדוח ביקורת המדינה. יש הרבה נושאים שמבקרת המדינה</w:t>
      </w:r>
      <w:r w:rsidR="006D6ED0">
        <w:rPr>
          <w:rtl/>
        </w:rPr>
        <w:t xml:space="preserve"> </w:t>
      </w:r>
      <w:r w:rsidRPr="00C95F0D">
        <w:rPr>
          <w:rtl/>
        </w:rPr>
        <w:t>למעשה</w:t>
      </w:r>
      <w:r w:rsidR="006D6ED0">
        <w:rPr>
          <w:rtl/>
        </w:rPr>
        <w:t xml:space="preserve"> </w:t>
      </w:r>
      <w:r w:rsidRPr="00C95F0D">
        <w:rPr>
          <w:rtl/>
        </w:rPr>
        <w:t>עורכת</w:t>
      </w:r>
      <w:r w:rsidR="006D6ED0">
        <w:rPr>
          <w:rtl/>
        </w:rPr>
        <w:t xml:space="preserve"> </w:t>
      </w:r>
      <w:r w:rsidRPr="00C95F0D">
        <w:rPr>
          <w:rtl/>
        </w:rPr>
        <w:t>בהם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הביקורת, אבל הממצאים שלה אינם ממצאים שליליים אלא ממצאים</w:t>
      </w:r>
      <w:r w:rsidR="006D6ED0">
        <w:rPr>
          <w:rtl/>
        </w:rPr>
        <w:t xml:space="preserve"> </w:t>
      </w:r>
      <w:r w:rsidRPr="00C95F0D">
        <w:rPr>
          <w:rtl/>
        </w:rPr>
        <w:t>חיוביים.</w:t>
      </w:r>
      <w:r w:rsidR="006D6ED0">
        <w:rPr>
          <w:rtl/>
        </w:rPr>
        <w:t xml:space="preserve"> </w:t>
      </w:r>
      <w:r w:rsidRPr="00C95F0D">
        <w:rPr>
          <w:rtl/>
        </w:rPr>
        <w:t>באו</w:t>
      </w:r>
      <w:r w:rsidR="006D6ED0">
        <w:rPr>
          <w:rtl/>
        </w:rPr>
        <w:t xml:space="preserve"> </w:t>
      </w:r>
      <w:r w:rsidRPr="00C95F0D">
        <w:rPr>
          <w:rtl/>
        </w:rPr>
        <w:t>אלינו</w:t>
      </w:r>
      <w:r w:rsidR="006D6ED0">
        <w:rPr>
          <w:rtl/>
        </w:rPr>
        <w:t xml:space="preserve"> </w:t>
      </w:r>
      <w:r w:rsidRPr="00C95F0D">
        <w:rPr>
          <w:rtl/>
        </w:rPr>
        <w:t>גופים מספר ואמרו: אנחנו יודעים שמבקרת המדינה ערכה אצלנו</w:t>
      </w:r>
      <w:r w:rsidR="006D6ED0">
        <w:rPr>
          <w:rtl/>
        </w:rPr>
        <w:t xml:space="preserve"> </w:t>
      </w:r>
      <w:r w:rsidRPr="00C95F0D">
        <w:rPr>
          <w:rtl/>
        </w:rPr>
        <w:t>ביקורת,</w:t>
      </w:r>
      <w:r w:rsidR="006D6ED0">
        <w:rPr>
          <w:rtl/>
        </w:rPr>
        <w:t xml:space="preserve"> </w:t>
      </w:r>
      <w:r w:rsidRPr="00C95F0D">
        <w:rPr>
          <w:rtl/>
        </w:rPr>
        <w:t>בחלק</w:t>
      </w:r>
      <w:r w:rsidR="006D6ED0">
        <w:rPr>
          <w:rtl/>
        </w:rPr>
        <w:t xml:space="preserve"> </w:t>
      </w:r>
      <w:r w:rsidRPr="00C95F0D">
        <w:rPr>
          <w:rtl/>
        </w:rPr>
        <w:t>מהנושאים</w:t>
      </w:r>
      <w:r w:rsidR="006D6ED0">
        <w:rPr>
          <w:rtl/>
        </w:rPr>
        <w:t xml:space="preserve"> </w:t>
      </w:r>
      <w:r w:rsidRPr="00C95F0D">
        <w:rPr>
          <w:rtl/>
        </w:rPr>
        <w:t>מצאו</w:t>
      </w:r>
      <w:r w:rsidR="006D6ED0">
        <w:rPr>
          <w:rtl/>
        </w:rPr>
        <w:t xml:space="preserve"> </w:t>
      </w:r>
      <w:r w:rsidRPr="00C95F0D">
        <w:rPr>
          <w:rtl/>
        </w:rPr>
        <w:t>ממצאים</w:t>
      </w:r>
      <w:r w:rsidR="006D6ED0">
        <w:rPr>
          <w:rtl/>
        </w:rPr>
        <w:t xml:space="preserve"> </w:t>
      </w:r>
      <w:r w:rsidRPr="00C95F0D">
        <w:rPr>
          <w:rtl/>
        </w:rPr>
        <w:t>שליליים,</w:t>
      </w:r>
      <w:r w:rsidR="006D6ED0">
        <w:rPr>
          <w:rtl/>
        </w:rPr>
        <w:t xml:space="preserve"> </w:t>
      </w:r>
      <w:r w:rsidRPr="00C95F0D">
        <w:rPr>
          <w:rtl/>
        </w:rPr>
        <w:t>בחלק</w:t>
      </w:r>
      <w:r w:rsidR="006D6ED0">
        <w:rPr>
          <w:rtl/>
        </w:rPr>
        <w:t xml:space="preserve"> </w:t>
      </w:r>
      <w:r w:rsidRPr="00C95F0D">
        <w:rPr>
          <w:rtl/>
        </w:rPr>
        <w:t>מהנושאים לא מצאו ממצאים</w:t>
      </w:r>
      <w:r w:rsidR="006D6ED0">
        <w:rPr>
          <w:rtl/>
        </w:rPr>
        <w:t xml:space="preserve"> </w:t>
      </w:r>
      <w:r w:rsidRPr="00C95F0D">
        <w:rPr>
          <w:rtl/>
        </w:rPr>
        <w:t>שליליים.</w:t>
      </w:r>
      <w:r w:rsidR="006D6ED0">
        <w:rPr>
          <w:rtl/>
        </w:rPr>
        <w:t xml:space="preserve"> </w:t>
      </w:r>
      <w:r w:rsidRPr="00C95F0D">
        <w:rPr>
          <w:rtl/>
        </w:rPr>
        <w:t>מדוע</w:t>
      </w:r>
      <w:r w:rsidR="006D6ED0">
        <w:rPr>
          <w:rtl/>
        </w:rPr>
        <w:t xml:space="preserve"> </w:t>
      </w:r>
      <w:r w:rsidRPr="00C95F0D">
        <w:rPr>
          <w:rtl/>
        </w:rPr>
        <w:t>ביקורת המדינה, בצד הכללת הביקורת השלילית, לא מציינת גם שנערכו</w:t>
      </w:r>
      <w:r w:rsidR="006D6ED0">
        <w:rPr>
          <w:rtl/>
        </w:rPr>
        <w:t xml:space="preserve"> </w:t>
      </w:r>
      <w:r w:rsidRPr="00C95F0D">
        <w:rPr>
          <w:rtl/>
        </w:rPr>
        <w:t>בדיקות, ובנושאים אלה ואלה נמצא שהמשרד פעל בצורה מתוקנת וראויה?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נדמה</w:t>
      </w:r>
      <w:r w:rsidR="006D6ED0">
        <w:rPr>
          <w:rtl/>
        </w:rPr>
        <w:t xml:space="preserve"> </w:t>
      </w:r>
      <w:r w:rsidRPr="00C95F0D">
        <w:rPr>
          <w:rtl/>
        </w:rPr>
        <w:t>לי, שכשם שמדגישים את הפגמים, המחדלים והליקויים, ובצדק, כדי שהמשרדים</w:t>
      </w:r>
      <w:r w:rsidR="006D6ED0">
        <w:rPr>
          <w:rtl/>
        </w:rPr>
        <w:t xml:space="preserve"> </w:t>
      </w:r>
      <w:r w:rsidRPr="00C95F0D">
        <w:rPr>
          <w:rtl/>
        </w:rPr>
        <w:t>יתקנו</w:t>
      </w:r>
      <w:r w:rsidR="006D6ED0">
        <w:rPr>
          <w:rtl/>
        </w:rPr>
        <w:t xml:space="preserve"> </w:t>
      </w:r>
      <w:r w:rsidRPr="00C95F0D">
        <w:rPr>
          <w:rtl/>
        </w:rPr>
        <w:t>אותם</w:t>
      </w:r>
      <w:r w:rsidR="006D6ED0">
        <w:rPr>
          <w:rtl/>
        </w:rPr>
        <w:t xml:space="preserve"> </w:t>
      </w:r>
      <w:r w:rsidRPr="00C95F0D">
        <w:rPr>
          <w:rtl/>
        </w:rPr>
        <w:t>לטובת הציבור, לטובת המינהל התקין, לטובת החיסכון, לטובת קיום החוק,</w:t>
      </w:r>
      <w:r w:rsidR="006D6ED0">
        <w:rPr>
          <w:rtl/>
        </w:rPr>
        <w:t xml:space="preserve"> </w:t>
      </w:r>
      <w:r w:rsidRPr="00C95F0D">
        <w:rPr>
          <w:rtl/>
        </w:rPr>
        <w:t>כך</w:t>
      </w:r>
      <w:r w:rsidR="006D6ED0">
        <w:rPr>
          <w:rtl/>
        </w:rPr>
        <w:t xml:space="preserve"> </w:t>
      </w:r>
      <w:r w:rsidRPr="00C95F0D">
        <w:rPr>
          <w:rtl/>
        </w:rPr>
        <w:t>צריך גם לציין אותם גופים שנמצא שהם פעלו כדין, שהם פעלו כראוי, לתת להם אותה</w:t>
      </w:r>
      <w:r w:rsidR="006D6ED0">
        <w:rPr>
          <w:rtl/>
        </w:rPr>
        <w:t xml:space="preserve"> </w:t>
      </w:r>
      <w:r w:rsidRPr="00C95F0D">
        <w:rPr>
          <w:rtl/>
        </w:rPr>
        <w:t>הערכה</w:t>
      </w:r>
      <w:r w:rsidR="006D6ED0">
        <w:rPr>
          <w:rtl/>
        </w:rPr>
        <w:t xml:space="preserve"> </w:t>
      </w:r>
      <w:r w:rsidRPr="00C95F0D">
        <w:rPr>
          <w:rtl/>
        </w:rPr>
        <w:t>בדוח</w:t>
      </w:r>
      <w:r w:rsidR="006D6ED0">
        <w:rPr>
          <w:rtl/>
        </w:rPr>
        <w:t xml:space="preserve"> </w:t>
      </w:r>
      <w:r w:rsidRPr="00C95F0D">
        <w:rPr>
          <w:rtl/>
        </w:rPr>
        <w:t>ביקורת המדינה. זה מאזן את העניין גם מבחינת הראייה של הגופים הללו,</w:t>
      </w:r>
      <w:r w:rsidR="006D6ED0">
        <w:rPr>
          <w:rtl/>
        </w:rPr>
        <w:t xml:space="preserve"> </w:t>
      </w:r>
      <w:r w:rsidRPr="00C95F0D">
        <w:rPr>
          <w:rtl/>
        </w:rPr>
        <w:t>שיוכלו</w:t>
      </w:r>
      <w:r w:rsidR="006D6ED0">
        <w:rPr>
          <w:rtl/>
        </w:rPr>
        <w:t xml:space="preserve"> </w:t>
      </w:r>
      <w:r w:rsidRPr="00C95F0D">
        <w:rPr>
          <w:rtl/>
        </w:rPr>
        <w:t>להגיד:</w:t>
      </w:r>
      <w:r w:rsidR="006D6ED0">
        <w:rPr>
          <w:rtl/>
        </w:rPr>
        <w:t xml:space="preserve"> </w:t>
      </w:r>
      <w:r w:rsidRPr="00C95F0D">
        <w:rPr>
          <w:rtl/>
        </w:rPr>
        <w:t>אנחנו בסדר.</w:t>
      </w:r>
      <w:r w:rsidR="006D6ED0">
        <w:rPr>
          <w:rtl/>
        </w:rPr>
        <w:t xml:space="preserve"> </w:t>
      </w:r>
      <w:r w:rsidRPr="00C95F0D">
        <w:rPr>
          <w:rtl/>
        </w:rPr>
        <w:t>יש לנו ליקויים, נשתדל לתקן אותם, אבל ראו, התמונה</w:t>
      </w:r>
      <w:r w:rsidR="006D6ED0">
        <w:rPr>
          <w:rtl/>
        </w:rPr>
        <w:t xml:space="preserve"> </w:t>
      </w:r>
      <w:r w:rsidRPr="00C95F0D">
        <w:rPr>
          <w:rtl/>
        </w:rPr>
        <w:t>איננה</w:t>
      </w:r>
      <w:r w:rsidR="006D6ED0">
        <w:rPr>
          <w:rtl/>
        </w:rPr>
        <w:t xml:space="preserve"> </w:t>
      </w:r>
      <w:r w:rsidRPr="00C95F0D">
        <w:rPr>
          <w:rtl/>
        </w:rPr>
        <w:t>רק</w:t>
      </w:r>
      <w:r w:rsidR="006D6ED0">
        <w:rPr>
          <w:rtl/>
        </w:rPr>
        <w:t xml:space="preserve"> </w:t>
      </w:r>
      <w:r w:rsidRPr="00C95F0D">
        <w:rPr>
          <w:rtl/>
        </w:rPr>
        <w:t>שחורה.</w:t>
      </w:r>
      <w:r w:rsidR="006D6ED0">
        <w:rPr>
          <w:rtl/>
        </w:rPr>
        <w:t xml:space="preserve"> </w:t>
      </w:r>
      <w:r w:rsidRPr="00C95F0D">
        <w:rPr>
          <w:rtl/>
        </w:rPr>
        <w:t>הנה ערכו אצלנו בדיקה נוספת לגבי גוף כזה או אחר והממצאים היו</w:t>
      </w:r>
      <w:r w:rsidR="006D6ED0">
        <w:rPr>
          <w:rtl/>
        </w:rPr>
        <w:t xml:space="preserve"> </w:t>
      </w:r>
      <w:r w:rsidRPr="00C95F0D">
        <w:rPr>
          <w:rtl/>
        </w:rPr>
        <w:t>חיוביים.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הצגתי</w:t>
      </w:r>
      <w:r w:rsidR="006D6ED0">
        <w:rPr>
          <w:rtl/>
        </w:rPr>
        <w:t xml:space="preserve"> </w:t>
      </w:r>
      <w:r w:rsidRPr="00C95F0D">
        <w:rPr>
          <w:rtl/>
        </w:rPr>
        <w:t>בפני מבקרת המדינה את הרעיון, בעתיד אקיים אתה דיון, אולי הדיון</w:t>
      </w:r>
      <w:r w:rsidR="006D6ED0">
        <w:rPr>
          <w:rtl/>
        </w:rPr>
        <w:t xml:space="preserve"> </w:t>
      </w:r>
      <w:r w:rsidRPr="00C95F0D">
        <w:rPr>
          <w:rtl/>
        </w:rPr>
        <w:t>יתקיים</w:t>
      </w:r>
      <w:r w:rsidR="006D6ED0">
        <w:rPr>
          <w:rtl/>
        </w:rPr>
        <w:t xml:space="preserve"> </w:t>
      </w:r>
      <w:r w:rsidRPr="00C95F0D">
        <w:rPr>
          <w:rtl/>
        </w:rPr>
        <w:t>גם בפורום פרלמנטרי, ואני מקווה שהיא תשקול בדבר ותקבע מתכונת מתאימה כדי</w:t>
      </w:r>
      <w:r w:rsidR="006D6ED0">
        <w:rPr>
          <w:rtl/>
        </w:rPr>
        <w:t xml:space="preserve"> </w:t>
      </w:r>
      <w:r w:rsidRPr="00C95F0D">
        <w:rPr>
          <w:rtl/>
        </w:rPr>
        <w:t>לדווח גם על ההערכות החיוביות שבאות כתוצאה מבדיקה של ביקורת המדינה.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מקווה</w:t>
      </w:r>
      <w:r w:rsidR="006D6ED0">
        <w:rPr>
          <w:rtl/>
        </w:rPr>
        <w:t xml:space="preserve"> </w:t>
      </w:r>
      <w:r w:rsidRPr="00C95F0D">
        <w:rPr>
          <w:rtl/>
        </w:rPr>
        <w:t>מאוד שהשינויים המהותיים שאנחנו הנהגנו השנה בטיפול בדוח יסייעו</w:t>
      </w:r>
      <w:r w:rsidR="006D6ED0">
        <w:rPr>
          <w:rtl/>
        </w:rPr>
        <w:t xml:space="preserve"> </w:t>
      </w:r>
      <w:r w:rsidRPr="00C95F0D">
        <w:rPr>
          <w:rtl/>
        </w:rPr>
        <w:t>להבטחת מינהל תקין, יסייעו לכך שנשפר, כמינהל וכממשל, את השירות לאזרחים.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 רוצה להתייחס לשתיים</w:t>
      </w:r>
      <w:r w:rsidR="006D6ED0">
        <w:rPr>
          <w:rtl/>
        </w:rPr>
        <w:t>-</w:t>
      </w:r>
      <w:r w:rsidRPr="00C95F0D">
        <w:rPr>
          <w:rtl/>
        </w:rPr>
        <w:t>שלוש הערות שנאמרו גם על</w:t>
      </w:r>
      <w:r w:rsidR="006D6ED0">
        <w:rPr>
          <w:rtl/>
        </w:rPr>
        <w:t>-</w:t>
      </w:r>
      <w:r w:rsidRPr="00C95F0D">
        <w:rPr>
          <w:rtl/>
        </w:rPr>
        <w:t>ידי המציע, וגם לכמה הערות</w:t>
      </w:r>
      <w:r w:rsidR="006D6ED0">
        <w:rPr>
          <w:rtl/>
        </w:rPr>
        <w:t xml:space="preserve"> </w:t>
      </w:r>
      <w:r w:rsidRPr="00C95F0D">
        <w:rPr>
          <w:rtl/>
        </w:rPr>
        <w:t>ביניים,</w:t>
      </w:r>
      <w:r w:rsidR="006D6ED0">
        <w:rPr>
          <w:rtl/>
        </w:rPr>
        <w:t xml:space="preserve"> </w:t>
      </w:r>
      <w:r w:rsidRPr="00C95F0D">
        <w:rPr>
          <w:rtl/>
        </w:rPr>
        <w:t>משום</w:t>
      </w:r>
      <w:r w:rsidR="006D6ED0">
        <w:rPr>
          <w:rtl/>
        </w:rPr>
        <w:t xml:space="preserve"> </w:t>
      </w:r>
      <w:r w:rsidRPr="00C95F0D">
        <w:rPr>
          <w:rtl/>
        </w:rPr>
        <w:t>מרכזיותן</w:t>
      </w:r>
      <w:r w:rsidR="006D6ED0">
        <w:rPr>
          <w:rtl/>
        </w:rPr>
        <w:t xml:space="preserve"> </w:t>
      </w:r>
      <w:r w:rsidRPr="00C95F0D">
        <w:rPr>
          <w:rtl/>
        </w:rPr>
        <w:t>וחשיבותן.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רוצה, ראשית כול, לומר שבנושא של משרד</w:t>
      </w:r>
      <w:r w:rsidR="006D6ED0">
        <w:rPr>
          <w:rtl/>
        </w:rPr>
        <w:t xml:space="preserve"> </w:t>
      </w:r>
      <w:r w:rsidRPr="00C95F0D">
        <w:rPr>
          <w:rtl/>
        </w:rPr>
        <w:t>השיכון</w:t>
      </w:r>
      <w:r w:rsidR="006D6ED0">
        <w:rPr>
          <w:rtl/>
        </w:rPr>
        <w:t xml:space="preserve"> </w:t>
      </w:r>
      <w:r w:rsidRPr="00C95F0D">
        <w:rPr>
          <w:rtl/>
        </w:rPr>
        <w:t>לא</w:t>
      </w:r>
      <w:r w:rsidR="006D6ED0">
        <w:rPr>
          <w:rtl/>
        </w:rPr>
        <w:t xml:space="preserve"> </w:t>
      </w:r>
      <w:r w:rsidRPr="00C95F0D">
        <w:rPr>
          <w:rtl/>
        </w:rPr>
        <w:t>התייחסנו בדיוני הוועדה רק לשאלת אשם כזה או אחר בהחלטות קודמות. אני</w:t>
      </w:r>
      <w:r w:rsidR="006D6ED0">
        <w:rPr>
          <w:rtl/>
        </w:rPr>
        <w:t xml:space="preserve"> </w:t>
      </w:r>
      <w:r w:rsidRPr="00C95F0D">
        <w:rPr>
          <w:rtl/>
        </w:rPr>
        <w:t>רוצה להגיד לכם, ושיהיה ברור, שלמשל העניין של התמריצים שהמדינה כנראה שילמה, כ</w:t>
      </w:r>
      <w:r w:rsidR="006D6ED0">
        <w:rPr>
          <w:rtl/>
        </w:rPr>
        <w:t>-</w:t>
      </w:r>
      <w:r w:rsidRPr="00C95F0D">
        <w:rPr>
          <w:rtl/>
        </w:rPr>
        <w:t>2</w:t>
      </w:r>
      <w:r w:rsidR="006D6ED0">
        <w:rPr>
          <w:rtl/>
        </w:rPr>
        <w:t xml:space="preserve"> </w:t>
      </w:r>
      <w:r w:rsidRPr="00C95F0D">
        <w:rPr>
          <w:rtl/>
        </w:rPr>
        <w:t xml:space="preserve">מיליארדי שקל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תמר גוז'נסקי (חד"ש):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זה בינתיים.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לעתים התשלום שולם כשהיה ברור שלא יהיה כסף להשלים את הפיתוח, ולכן נגרם נזק</w:t>
      </w:r>
      <w:r w:rsidR="006D6ED0">
        <w:rPr>
          <w:rtl/>
        </w:rPr>
        <w:t xml:space="preserve"> </w:t>
      </w:r>
      <w:r w:rsidRPr="00C95F0D">
        <w:rPr>
          <w:rtl/>
        </w:rPr>
        <w:t>כלכלי</w:t>
      </w:r>
      <w:r w:rsidR="006D6ED0">
        <w:rPr>
          <w:rtl/>
        </w:rPr>
        <w:t xml:space="preserve"> </w:t>
      </w:r>
      <w:r w:rsidRPr="00C95F0D">
        <w:rPr>
          <w:rtl/>
        </w:rPr>
        <w:t>כפול</w:t>
      </w:r>
      <w:r w:rsidR="006D6ED0">
        <w:rPr>
          <w:rtl/>
        </w:rPr>
        <w:t xml:space="preserve"> </w:t>
      </w:r>
      <w:r w:rsidRPr="00C95F0D">
        <w:rPr>
          <w:rtl/>
        </w:rPr>
        <w:t>ומכופל: גם שילמו תמריצים, גם לא היה כסף להשלים את הפיתוח, ולכן לא</w:t>
      </w:r>
      <w:r w:rsidR="006D6ED0">
        <w:rPr>
          <w:rtl/>
        </w:rPr>
        <w:t xml:space="preserve"> </w:t>
      </w:r>
      <w:r w:rsidRPr="00C95F0D">
        <w:rPr>
          <w:rtl/>
        </w:rPr>
        <w:t>היה</w:t>
      </w:r>
      <w:r w:rsidR="006D6ED0">
        <w:rPr>
          <w:rtl/>
        </w:rPr>
        <w:t xml:space="preserve"> </w:t>
      </w:r>
      <w:r w:rsidRPr="00C95F0D">
        <w:rPr>
          <w:rtl/>
        </w:rPr>
        <w:t>אפשר לאכלס.</w:t>
      </w:r>
      <w:r w:rsidR="006D6ED0">
        <w:rPr>
          <w:rtl/>
        </w:rPr>
        <w:t xml:space="preserve"> </w:t>
      </w:r>
      <w:r w:rsidRPr="00C95F0D">
        <w:rPr>
          <w:rtl/>
        </w:rPr>
        <w:t>שילמו תמריץ כדי לזרז את האכלוס, ולא יכלו לאכלס כי לא היה כסף</w:t>
      </w:r>
      <w:r w:rsidR="006D6ED0">
        <w:rPr>
          <w:rtl/>
        </w:rPr>
        <w:t xml:space="preserve"> </w:t>
      </w:r>
      <w:r w:rsidRPr="00C95F0D">
        <w:rPr>
          <w:rtl/>
        </w:rPr>
        <w:t>להשלים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הפיתוח.</w:t>
      </w:r>
      <w:r w:rsidR="006D6ED0">
        <w:rPr>
          <w:rtl/>
        </w:rPr>
        <w:t xml:space="preserve"> </w:t>
      </w:r>
      <w:r w:rsidRPr="00C95F0D">
        <w:rPr>
          <w:rtl/>
        </w:rPr>
        <w:t>האבסורד הגדול ביותר הוא שגם שילמו תמריץ להשלמת הבנייה וגם</w:t>
      </w:r>
      <w:r w:rsidR="006D6ED0">
        <w:rPr>
          <w:rtl/>
        </w:rPr>
        <w:t xml:space="preserve"> </w:t>
      </w:r>
      <w:r w:rsidRPr="00C95F0D">
        <w:rPr>
          <w:rtl/>
        </w:rPr>
        <w:t>שילמו הבטחת רכישה.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גדעון שגיא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לפחות צריך לברך על התחכום.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ממה</w:t>
      </w:r>
      <w:r w:rsidR="006D6ED0">
        <w:rPr>
          <w:rtl/>
        </w:rPr>
        <w:t xml:space="preserve"> </w:t>
      </w:r>
      <w:r w:rsidRPr="00C95F0D">
        <w:rPr>
          <w:rtl/>
        </w:rPr>
        <w:t xml:space="preserve">נפשך </w:t>
      </w:r>
      <w:r w:rsidR="006D6ED0">
        <w:rPr>
          <w:rtl/>
        </w:rPr>
        <w:t>–</w:t>
      </w:r>
      <w:r w:rsidRPr="00C95F0D">
        <w:rPr>
          <w:rtl/>
        </w:rPr>
        <w:t xml:space="preserve"> אני רוצה להשלים את הרעיון </w:t>
      </w:r>
      <w:r w:rsidR="006D6ED0">
        <w:rPr>
          <w:rtl/>
        </w:rPr>
        <w:t>–</w:t>
      </w:r>
      <w:r w:rsidRPr="00C95F0D">
        <w:rPr>
          <w:rtl/>
        </w:rPr>
        <w:t xml:space="preserve"> אם אתה משלם הבטחת רכישה, בשביל מה</w:t>
      </w:r>
      <w:r w:rsidR="006D6ED0">
        <w:rPr>
          <w:rtl/>
        </w:rPr>
        <w:t xml:space="preserve"> </w:t>
      </w:r>
      <w:r w:rsidRPr="00C95F0D">
        <w:rPr>
          <w:rtl/>
        </w:rPr>
        <w:t>צריך</w:t>
      </w:r>
      <w:r w:rsidR="006D6ED0">
        <w:rPr>
          <w:rtl/>
        </w:rPr>
        <w:t xml:space="preserve"> </w:t>
      </w:r>
      <w:r w:rsidRPr="00C95F0D">
        <w:rPr>
          <w:rtl/>
        </w:rPr>
        <w:t>לשלם בונוס לתמריץ? אתה רוצה לזרז השלמה של דירה, מתי? כשיש לך מישהו שצריך</w:t>
      </w:r>
      <w:r w:rsidR="006D6ED0">
        <w:rPr>
          <w:rtl/>
        </w:rPr>
        <w:t xml:space="preserve"> </w:t>
      </w:r>
      <w:r w:rsidRPr="00C95F0D">
        <w:rPr>
          <w:rtl/>
        </w:rPr>
        <w:t>להיכנס</w:t>
      </w:r>
      <w:r w:rsidR="006D6ED0">
        <w:rPr>
          <w:rtl/>
        </w:rPr>
        <w:t xml:space="preserve"> </w:t>
      </w:r>
      <w:r w:rsidRPr="00C95F0D">
        <w:rPr>
          <w:rtl/>
        </w:rPr>
        <w:t>אליה. אבל אם אין לך מישהו שייכנס, למה אתה צריך לשלם? אם אתה משלם הבטחת</w:t>
      </w:r>
      <w:r w:rsidR="006D6ED0">
        <w:rPr>
          <w:rtl/>
        </w:rPr>
        <w:t xml:space="preserve"> </w:t>
      </w:r>
      <w:r w:rsidRPr="00C95F0D">
        <w:rPr>
          <w:rtl/>
        </w:rPr>
        <w:t>רכישה כי אין לך מישהו שייכנס, למה אתה ממהר לשלם תמרוץ?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תמר גוז'נסקי (חד"ש):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יש</w:t>
      </w:r>
      <w:r w:rsidR="006D6ED0">
        <w:rPr>
          <w:rtl/>
        </w:rPr>
        <w:t xml:space="preserve"> </w:t>
      </w:r>
      <w:r w:rsidRPr="00C95F0D">
        <w:rPr>
          <w:rtl/>
        </w:rPr>
        <w:t>תשובה</w:t>
      </w:r>
      <w:r w:rsidR="006D6ED0">
        <w:rPr>
          <w:rtl/>
        </w:rPr>
        <w:t xml:space="preserve"> </w:t>
      </w:r>
      <w:r w:rsidRPr="00C95F0D">
        <w:rPr>
          <w:rtl/>
        </w:rPr>
        <w:t>פשוטה</w:t>
      </w:r>
      <w:r w:rsidR="006D6ED0">
        <w:rPr>
          <w:rtl/>
        </w:rPr>
        <w:t xml:space="preserve"> </w:t>
      </w:r>
      <w:r w:rsidRPr="00C95F0D">
        <w:rPr>
          <w:rtl/>
        </w:rPr>
        <w:t>מאוד,</w:t>
      </w:r>
      <w:r w:rsidR="006D6ED0">
        <w:rPr>
          <w:rtl/>
        </w:rPr>
        <w:t xml:space="preserve"> </w:t>
      </w:r>
      <w:r w:rsidRPr="00C95F0D">
        <w:rPr>
          <w:rtl/>
        </w:rPr>
        <w:t>השר</w:t>
      </w:r>
      <w:r w:rsidR="006D6ED0">
        <w:rPr>
          <w:rtl/>
        </w:rPr>
        <w:t xml:space="preserve"> </w:t>
      </w:r>
      <w:r w:rsidRPr="00C95F0D">
        <w:rPr>
          <w:rtl/>
        </w:rPr>
        <w:t>שטרית:</w:t>
      </w:r>
      <w:r w:rsidR="006D6ED0">
        <w:rPr>
          <w:rtl/>
        </w:rPr>
        <w:t xml:space="preserve"> </w:t>
      </w:r>
      <w:r w:rsidRPr="00C95F0D">
        <w:rPr>
          <w:rtl/>
        </w:rPr>
        <w:t>הם ידעו שזמנם קצר, מועד שלטונם עומד</w:t>
      </w:r>
      <w:r w:rsidR="006D6ED0">
        <w:rPr>
          <w:rtl/>
        </w:rPr>
        <w:t xml:space="preserve"> </w:t>
      </w:r>
      <w:r w:rsidRPr="00C95F0D">
        <w:rPr>
          <w:rtl/>
        </w:rPr>
        <w:t>לפקוע וצריך למהר.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אפשר לשאול שאלה?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כן, ברשות היושבת</w:t>
      </w:r>
      <w:r w:rsidR="006D6ED0">
        <w:rPr>
          <w:rtl/>
        </w:rPr>
        <w:t>-</w:t>
      </w:r>
      <w:r w:rsidRPr="00C95F0D">
        <w:rPr>
          <w:rtl/>
        </w:rPr>
        <w:t>ראש.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בבקשה.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למעשה, בעקבות הבדיקה של המבקרת, כשמגלה השר שאחראי לעניין שהממצאים חמורים,</w:t>
      </w:r>
      <w:r w:rsidR="006D6ED0">
        <w:rPr>
          <w:rtl/>
        </w:rPr>
        <w:t xml:space="preserve"> </w:t>
      </w:r>
      <w:r w:rsidRPr="00C95F0D">
        <w:rPr>
          <w:rtl/>
        </w:rPr>
        <w:t>מדוע לא</w:t>
      </w:r>
      <w:r w:rsidR="006D6ED0">
        <w:rPr>
          <w:rtl/>
        </w:rPr>
        <w:t xml:space="preserve"> </w:t>
      </w:r>
      <w:r w:rsidRPr="00C95F0D">
        <w:rPr>
          <w:rtl/>
        </w:rPr>
        <w:t>ניזום חקירה של ועדת חקירה ממלכתית בעקבות ממצאי המבקרת, או ועדת חקירה</w:t>
      </w:r>
      <w:r w:rsidR="006D6ED0">
        <w:rPr>
          <w:rtl/>
        </w:rPr>
        <w:t xml:space="preserve"> </w:t>
      </w:r>
      <w:r w:rsidRPr="00C95F0D">
        <w:rPr>
          <w:rtl/>
        </w:rPr>
        <w:t>פרלמנטרית?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כשניזום</w:t>
      </w:r>
      <w:r w:rsidR="006D6ED0">
        <w:rPr>
          <w:rtl/>
        </w:rPr>
        <w:t xml:space="preserve"> </w:t>
      </w:r>
      <w:r w:rsidRPr="00C95F0D">
        <w:rPr>
          <w:rtl/>
        </w:rPr>
        <w:t>ועדת חקירה על הממשלה הזאת, שלא מסוגלת להתמודד עם האבטלה, אז נעשה</w:t>
      </w:r>
      <w:r w:rsidR="006D6ED0">
        <w:rPr>
          <w:rtl/>
        </w:rPr>
        <w:t xml:space="preserve"> </w:t>
      </w:r>
      <w:r w:rsidRPr="00C95F0D">
        <w:rPr>
          <w:rtl/>
        </w:rPr>
        <w:t>גם את זה.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יהלום. חבר הכנסת יהלום, אתה לא קיבלת רשות דיבור.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קריאות: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אבי יחזקאל, סיימת את השאלה שלך?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כן.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לתת</w:t>
      </w:r>
      <w:r w:rsidR="006D6ED0">
        <w:rPr>
          <w:rtl/>
        </w:rPr>
        <w:t xml:space="preserve"> </w:t>
      </w:r>
      <w:r w:rsidRPr="00C95F0D">
        <w:rPr>
          <w:rtl/>
        </w:rPr>
        <w:t>תשובה</w:t>
      </w:r>
      <w:r w:rsidR="006D6ED0">
        <w:rPr>
          <w:rtl/>
        </w:rPr>
        <w:t xml:space="preserve"> </w:t>
      </w:r>
      <w:r w:rsidRPr="00C95F0D">
        <w:rPr>
          <w:rtl/>
        </w:rPr>
        <w:t>קצרה</w:t>
      </w:r>
      <w:r w:rsidR="006D6ED0">
        <w:rPr>
          <w:rtl/>
        </w:rPr>
        <w:t xml:space="preserve"> </w:t>
      </w:r>
      <w:r w:rsidRPr="00C95F0D">
        <w:rPr>
          <w:rtl/>
        </w:rPr>
        <w:t>על השאלה ששאל חבר הכנסת אבי יחזקאל. המוקד של</w:t>
      </w:r>
      <w:r w:rsidR="006D6ED0">
        <w:rPr>
          <w:rtl/>
        </w:rPr>
        <w:t xml:space="preserve"> </w:t>
      </w:r>
      <w:r w:rsidRPr="00C95F0D">
        <w:rPr>
          <w:rtl/>
        </w:rPr>
        <w:t>עבודת</w:t>
      </w:r>
      <w:r w:rsidR="006D6ED0">
        <w:rPr>
          <w:rtl/>
        </w:rPr>
        <w:t xml:space="preserve"> </w:t>
      </w:r>
      <w:r w:rsidRPr="00C95F0D">
        <w:rPr>
          <w:rtl/>
        </w:rPr>
        <w:t>הממשלה בעקבות דוח ביקורת המדינה איננו ועדות חקירה פרלמנטריות. המוקד הוא</w:t>
      </w:r>
      <w:r w:rsidR="006D6ED0">
        <w:rPr>
          <w:rtl/>
        </w:rPr>
        <w:t xml:space="preserve"> </w:t>
      </w:r>
      <w:r w:rsidRPr="00C95F0D">
        <w:rPr>
          <w:rtl/>
        </w:rPr>
        <w:t>איך למנוע דברים כאלה בעתיד.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לכן</w:t>
      </w:r>
      <w:r w:rsidR="006D6ED0">
        <w:rPr>
          <w:rtl/>
        </w:rPr>
        <w:t xml:space="preserve"> </w:t>
      </w:r>
      <w:r w:rsidRPr="00C95F0D">
        <w:rPr>
          <w:rtl/>
        </w:rPr>
        <w:t>סוכם</w:t>
      </w:r>
      <w:r w:rsidR="006D6ED0">
        <w:rPr>
          <w:rtl/>
        </w:rPr>
        <w:t xml:space="preserve"> </w:t>
      </w:r>
      <w:r w:rsidRPr="00C95F0D">
        <w:rPr>
          <w:rtl/>
        </w:rPr>
        <w:t>בוועדת</w:t>
      </w:r>
      <w:r w:rsidR="006D6ED0">
        <w:rPr>
          <w:rtl/>
        </w:rPr>
        <w:t xml:space="preserve"> </w:t>
      </w:r>
      <w:r w:rsidRPr="00C95F0D">
        <w:rPr>
          <w:rtl/>
        </w:rPr>
        <w:t>השרים</w:t>
      </w:r>
      <w:r w:rsidR="006D6ED0">
        <w:rPr>
          <w:rtl/>
        </w:rPr>
        <w:t xml:space="preserve"> – </w:t>
      </w:r>
      <w:r w:rsidRPr="00C95F0D">
        <w:rPr>
          <w:rtl/>
        </w:rPr>
        <w:t>זה מפורט בהערות שר הכלכלה, כרך א', למי שירצה</w:t>
      </w:r>
      <w:r w:rsidR="006D6ED0">
        <w:rPr>
          <w:rtl/>
        </w:rPr>
        <w:t xml:space="preserve"> </w:t>
      </w:r>
      <w:r w:rsidRPr="00C95F0D">
        <w:rPr>
          <w:rtl/>
        </w:rPr>
        <w:t>לעיין</w:t>
      </w:r>
      <w:r w:rsidR="006D6ED0">
        <w:rPr>
          <w:rtl/>
        </w:rPr>
        <w:t xml:space="preserve"> </w:t>
      </w:r>
      <w:r w:rsidRPr="00C95F0D">
        <w:rPr>
          <w:rtl/>
        </w:rPr>
        <w:t xml:space="preserve">בפרטים </w:t>
      </w:r>
      <w:r w:rsidR="006D6ED0">
        <w:rPr>
          <w:rtl/>
        </w:rPr>
        <w:t>–</w:t>
      </w:r>
      <w:r w:rsidRPr="00C95F0D">
        <w:rPr>
          <w:rtl/>
        </w:rPr>
        <w:t xml:space="preserve"> שישנו את נוסח ההסכם הסטנדרטי של רכישה עם קבלנים, שיהיה שם סעיף</w:t>
      </w:r>
      <w:r w:rsidR="006D6ED0">
        <w:rPr>
          <w:rtl/>
        </w:rPr>
        <w:t xml:space="preserve"> </w:t>
      </w:r>
      <w:r w:rsidRPr="00C95F0D">
        <w:rPr>
          <w:rtl/>
        </w:rPr>
        <w:t>שיתיר</w:t>
      </w:r>
      <w:r w:rsidR="006D6ED0">
        <w:rPr>
          <w:rtl/>
        </w:rPr>
        <w:t xml:space="preserve"> </w:t>
      </w:r>
      <w:r w:rsidRPr="00C95F0D">
        <w:rPr>
          <w:rtl/>
        </w:rPr>
        <w:t>לממשלה</w:t>
      </w:r>
      <w:r w:rsidR="006D6ED0">
        <w:rPr>
          <w:rtl/>
        </w:rPr>
        <w:t xml:space="preserve"> </w:t>
      </w:r>
      <w:r w:rsidRPr="00C95F0D">
        <w:rPr>
          <w:rtl/>
        </w:rPr>
        <w:t>לבטל</w:t>
      </w:r>
      <w:r w:rsidR="006D6ED0">
        <w:rPr>
          <w:rtl/>
        </w:rPr>
        <w:t xml:space="preserve"> </w:t>
      </w:r>
      <w:r w:rsidRPr="00C95F0D">
        <w:rPr>
          <w:rtl/>
        </w:rPr>
        <w:t>תמריץ</w:t>
      </w:r>
      <w:r w:rsidR="006D6ED0">
        <w:rPr>
          <w:rtl/>
        </w:rPr>
        <w:t xml:space="preserve"> </w:t>
      </w:r>
      <w:r w:rsidRPr="00C95F0D">
        <w:rPr>
          <w:rtl/>
        </w:rPr>
        <w:t>אם היא חושבת שיש מקום לכך, ואז כל מה שהממשלה צריכה</w:t>
      </w:r>
      <w:r w:rsidR="006D6ED0">
        <w:rPr>
          <w:rtl/>
        </w:rPr>
        <w:t xml:space="preserve"> </w:t>
      </w:r>
      <w:r w:rsidRPr="00C95F0D">
        <w:rPr>
          <w:rtl/>
        </w:rPr>
        <w:t>לעשות זה לשלם, באופן יחסי, תמריץ על אותו חלק שכבר עבר.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מה</w:t>
      </w:r>
      <w:r w:rsidR="006D6ED0">
        <w:rPr>
          <w:rtl/>
        </w:rPr>
        <w:t xml:space="preserve"> </w:t>
      </w:r>
      <w:r w:rsidRPr="00C95F0D">
        <w:rPr>
          <w:rtl/>
        </w:rPr>
        <w:t>שקרה</w:t>
      </w:r>
      <w:r w:rsidR="006D6ED0">
        <w:rPr>
          <w:rtl/>
        </w:rPr>
        <w:t xml:space="preserve"> </w:t>
      </w:r>
      <w:r w:rsidRPr="00C95F0D">
        <w:rPr>
          <w:rtl/>
        </w:rPr>
        <w:t>פה,</w:t>
      </w:r>
      <w:r w:rsidR="006D6ED0">
        <w:rPr>
          <w:rtl/>
        </w:rPr>
        <w:t xml:space="preserve"> </w:t>
      </w:r>
      <w:r w:rsidRPr="00C95F0D">
        <w:rPr>
          <w:rtl/>
        </w:rPr>
        <w:t xml:space="preserve">שלנגד עיניהם </w:t>
      </w:r>
      <w:r w:rsidR="006D6ED0">
        <w:rPr>
          <w:rtl/>
        </w:rPr>
        <w:t>–</w:t>
      </w:r>
      <w:r w:rsidRPr="00C95F0D">
        <w:rPr>
          <w:rtl/>
        </w:rPr>
        <w:t xml:space="preserve"> הם ראו שהם לא יכולים ליהנות מהעובדה שמשלמים</w:t>
      </w:r>
      <w:r w:rsidR="006D6ED0">
        <w:rPr>
          <w:rtl/>
        </w:rPr>
        <w:t xml:space="preserve"> </w:t>
      </w:r>
      <w:r w:rsidRPr="00C95F0D">
        <w:rPr>
          <w:rtl/>
        </w:rPr>
        <w:t>תמריץ,</w:t>
      </w:r>
      <w:r w:rsidR="006D6ED0">
        <w:rPr>
          <w:rtl/>
        </w:rPr>
        <w:t xml:space="preserve"> </w:t>
      </w:r>
      <w:r w:rsidRPr="00C95F0D">
        <w:rPr>
          <w:rtl/>
        </w:rPr>
        <w:t>כי</w:t>
      </w:r>
      <w:r w:rsidR="006D6ED0">
        <w:rPr>
          <w:rtl/>
        </w:rPr>
        <w:t xml:space="preserve"> </w:t>
      </w:r>
      <w:r w:rsidRPr="00C95F0D">
        <w:rPr>
          <w:rtl/>
        </w:rPr>
        <w:t>אין</w:t>
      </w:r>
      <w:r w:rsidR="006D6ED0">
        <w:rPr>
          <w:rtl/>
        </w:rPr>
        <w:t xml:space="preserve"> </w:t>
      </w:r>
      <w:r w:rsidRPr="00C95F0D">
        <w:rPr>
          <w:rtl/>
        </w:rPr>
        <w:t>להם</w:t>
      </w:r>
      <w:r w:rsidR="006D6ED0">
        <w:rPr>
          <w:rtl/>
        </w:rPr>
        <w:t xml:space="preserve"> </w:t>
      </w:r>
      <w:r w:rsidRPr="00C95F0D">
        <w:rPr>
          <w:rtl/>
        </w:rPr>
        <w:t>כסף</w:t>
      </w:r>
      <w:r w:rsidR="006D6ED0">
        <w:rPr>
          <w:rtl/>
        </w:rPr>
        <w:t xml:space="preserve"> </w:t>
      </w:r>
      <w:r w:rsidRPr="00C95F0D">
        <w:rPr>
          <w:rtl/>
        </w:rPr>
        <w:t>לפיתוח,</w:t>
      </w:r>
      <w:r w:rsidR="006D6ED0">
        <w:rPr>
          <w:rtl/>
        </w:rPr>
        <w:t xml:space="preserve"> </w:t>
      </w:r>
      <w:r w:rsidRPr="00C95F0D">
        <w:rPr>
          <w:rtl/>
        </w:rPr>
        <w:t>ובכל זאת ידיהם היו כבולות בנושא התמריץ. הם</w:t>
      </w:r>
      <w:r w:rsidR="006D6ED0">
        <w:rPr>
          <w:rtl/>
        </w:rPr>
        <w:t xml:space="preserve"> </w:t>
      </w:r>
      <w:r w:rsidRPr="00C95F0D">
        <w:rPr>
          <w:rtl/>
        </w:rPr>
        <w:t>המשיכו</w:t>
      </w:r>
      <w:r w:rsidR="006D6ED0">
        <w:rPr>
          <w:rtl/>
        </w:rPr>
        <w:t xml:space="preserve"> </w:t>
      </w:r>
      <w:r w:rsidRPr="00C95F0D">
        <w:rPr>
          <w:rtl/>
        </w:rPr>
        <w:t>לחתום על הסכמים באותו נוסח. לכן אמרנו, ראשית כול תשנו את הנוסח.</w:t>
      </w:r>
      <w:r w:rsidR="006D6ED0">
        <w:rPr>
          <w:rtl/>
        </w:rPr>
        <w:t xml:space="preserve"> </w:t>
      </w:r>
      <w:r w:rsidRPr="00C95F0D">
        <w:rPr>
          <w:rtl/>
        </w:rPr>
        <w:t>שנית,</w:t>
      </w:r>
      <w:r w:rsidR="006D6ED0">
        <w:rPr>
          <w:rtl/>
        </w:rPr>
        <w:t xml:space="preserve"> </w:t>
      </w:r>
      <w:r w:rsidRPr="00C95F0D">
        <w:rPr>
          <w:rtl/>
        </w:rPr>
        <w:t>הצענו</w:t>
      </w:r>
      <w:r w:rsidR="006D6ED0">
        <w:rPr>
          <w:rtl/>
        </w:rPr>
        <w:t xml:space="preserve"> </w:t>
      </w:r>
      <w:r w:rsidRPr="00C95F0D">
        <w:rPr>
          <w:rtl/>
        </w:rPr>
        <w:t>להם</w:t>
      </w:r>
      <w:r w:rsidR="006D6ED0">
        <w:rPr>
          <w:rtl/>
        </w:rPr>
        <w:t xml:space="preserve"> </w:t>
      </w:r>
      <w:r w:rsidRPr="00C95F0D">
        <w:rPr>
          <w:rtl/>
        </w:rPr>
        <w:t>לשקול</w:t>
      </w:r>
      <w:r w:rsidR="006D6ED0">
        <w:rPr>
          <w:rtl/>
        </w:rPr>
        <w:t xml:space="preserve"> </w:t>
      </w:r>
      <w:r w:rsidRPr="00C95F0D">
        <w:rPr>
          <w:rtl/>
        </w:rPr>
        <w:t xml:space="preserve">מחדש </w:t>
      </w:r>
      <w:r w:rsidR="006D6ED0">
        <w:rPr>
          <w:rtl/>
        </w:rPr>
        <w:t>–</w:t>
      </w:r>
      <w:r w:rsidRPr="00C95F0D">
        <w:rPr>
          <w:rtl/>
        </w:rPr>
        <w:t xml:space="preserve"> כדי שיהיה רשום בנוהל שלהם: במקום שיש הבטחת רכישה, לא</w:t>
      </w:r>
      <w:r w:rsidR="006D6ED0">
        <w:rPr>
          <w:rtl/>
        </w:rPr>
        <w:t xml:space="preserve"> </w:t>
      </w:r>
      <w:r w:rsidRPr="00C95F0D">
        <w:rPr>
          <w:rtl/>
        </w:rPr>
        <w:t>יהיה</w:t>
      </w:r>
      <w:r w:rsidR="006D6ED0">
        <w:rPr>
          <w:rtl/>
        </w:rPr>
        <w:t xml:space="preserve"> </w:t>
      </w:r>
      <w:r w:rsidRPr="00C95F0D">
        <w:rPr>
          <w:rtl/>
        </w:rPr>
        <w:t>תשלום</w:t>
      </w:r>
      <w:r w:rsidR="006D6ED0">
        <w:rPr>
          <w:rtl/>
        </w:rPr>
        <w:t xml:space="preserve"> </w:t>
      </w:r>
      <w:r w:rsidRPr="00C95F0D">
        <w:rPr>
          <w:rtl/>
        </w:rPr>
        <w:t>תמריץ;</w:t>
      </w:r>
      <w:r w:rsidR="006D6ED0">
        <w:rPr>
          <w:rtl/>
        </w:rPr>
        <w:t xml:space="preserve"> </w:t>
      </w:r>
      <w:r w:rsidRPr="00C95F0D">
        <w:rPr>
          <w:rtl/>
        </w:rPr>
        <w:t>כי זה תרתי דסתרי, אלה שני דברים שסותרים זה את זה. לא יכול</w:t>
      </w:r>
      <w:r w:rsidR="006D6ED0">
        <w:rPr>
          <w:rtl/>
        </w:rPr>
        <w:t xml:space="preserve"> </w:t>
      </w:r>
      <w:r w:rsidRPr="00C95F0D">
        <w:rPr>
          <w:rtl/>
        </w:rPr>
        <w:t>להיות,</w:t>
      </w:r>
      <w:r w:rsidR="006D6ED0">
        <w:rPr>
          <w:rtl/>
        </w:rPr>
        <w:t xml:space="preserve"> </w:t>
      </w:r>
      <w:r w:rsidRPr="00C95F0D">
        <w:rPr>
          <w:rtl/>
        </w:rPr>
        <w:t>שאתה</w:t>
      </w:r>
      <w:r w:rsidR="006D6ED0">
        <w:rPr>
          <w:rtl/>
        </w:rPr>
        <w:t xml:space="preserve"> </w:t>
      </w:r>
      <w:r w:rsidRPr="00C95F0D">
        <w:rPr>
          <w:rtl/>
        </w:rPr>
        <w:t>מבטיח הבטחת רכישה כי אין קליינטים, או אין ביטחון שיהיו קליינטים,</w:t>
      </w:r>
      <w:r w:rsidR="006D6ED0">
        <w:rPr>
          <w:rtl/>
        </w:rPr>
        <w:t xml:space="preserve"> </w:t>
      </w:r>
      <w:r w:rsidRPr="00C95F0D">
        <w:rPr>
          <w:rtl/>
        </w:rPr>
        <w:t>ובאותו זמן אתה גם נותן תמריץ.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מכיוון</w:t>
      </w:r>
      <w:r w:rsidR="006D6ED0">
        <w:rPr>
          <w:rtl/>
        </w:rPr>
        <w:t xml:space="preserve"> </w:t>
      </w:r>
      <w:r w:rsidRPr="00C95F0D">
        <w:rPr>
          <w:rtl/>
        </w:rPr>
        <w:t>שהנושא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קרנות</w:t>
      </w:r>
      <w:r w:rsidR="006D6ED0">
        <w:rPr>
          <w:rtl/>
        </w:rPr>
        <w:t xml:space="preserve"> </w:t>
      </w:r>
      <w:r w:rsidRPr="00C95F0D">
        <w:rPr>
          <w:rtl/>
        </w:rPr>
        <w:t>הפנסיה עלה פעמים לא מעטות בשקלא</w:t>
      </w:r>
      <w:r w:rsidR="006D6ED0">
        <w:rPr>
          <w:rtl/>
        </w:rPr>
        <w:t>-</w:t>
      </w:r>
      <w:r w:rsidRPr="00C95F0D">
        <w:rPr>
          <w:rtl/>
        </w:rPr>
        <w:t>וטריא שהיה כאן</w:t>
      </w:r>
      <w:r w:rsidR="006D6ED0">
        <w:rPr>
          <w:rtl/>
        </w:rPr>
        <w:t xml:space="preserve"> </w:t>
      </w:r>
      <w:r w:rsidRPr="00C95F0D">
        <w:rPr>
          <w:rtl/>
        </w:rPr>
        <w:t>בכנסת, אני רוצה לומר בעניין זה מלים מספר, על הבסיס הענייני ביותר.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ראשית</w:t>
      </w:r>
      <w:r w:rsidR="006D6ED0">
        <w:rPr>
          <w:rtl/>
        </w:rPr>
        <w:t xml:space="preserve"> </w:t>
      </w:r>
      <w:r w:rsidRPr="00C95F0D">
        <w:rPr>
          <w:rtl/>
        </w:rPr>
        <w:t>כול,</w:t>
      </w:r>
      <w:r w:rsidR="006D6ED0">
        <w:rPr>
          <w:rtl/>
        </w:rPr>
        <w:t xml:space="preserve"> </w:t>
      </w:r>
      <w:r w:rsidRPr="00C95F0D">
        <w:rPr>
          <w:rtl/>
        </w:rPr>
        <w:t>הנתונים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העובדתיים הם קשים. נכון לאוקטובר 1992 </w:t>
      </w:r>
      <w:r w:rsidR="006D6ED0">
        <w:rPr>
          <w:rtl/>
        </w:rPr>
        <w:t>–</w:t>
      </w:r>
      <w:r w:rsidRPr="00C95F0D">
        <w:rPr>
          <w:rtl/>
        </w:rPr>
        <w:t xml:space="preserve"> היום זה כבר</w:t>
      </w:r>
      <w:r w:rsidR="006D6ED0">
        <w:rPr>
          <w:rtl/>
        </w:rPr>
        <w:t xml:space="preserve"> </w:t>
      </w:r>
      <w:r w:rsidRPr="00C95F0D">
        <w:rPr>
          <w:rtl/>
        </w:rPr>
        <w:t>עלה</w:t>
      </w:r>
      <w:r w:rsidR="006D6ED0">
        <w:rPr>
          <w:rtl/>
        </w:rPr>
        <w:t xml:space="preserve"> – </w:t>
      </w:r>
      <w:r w:rsidRPr="00C95F0D">
        <w:rPr>
          <w:rtl/>
        </w:rPr>
        <w:t>יש</w:t>
      </w:r>
      <w:r w:rsidR="006D6ED0">
        <w:rPr>
          <w:rtl/>
        </w:rPr>
        <w:t xml:space="preserve"> </w:t>
      </w:r>
      <w:r w:rsidRPr="00C95F0D">
        <w:rPr>
          <w:rtl/>
        </w:rPr>
        <w:t>גירעון</w:t>
      </w:r>
      <w:r w:rsidR="006D6ED0">
        <w:rPr>
          <w:rtl/>
        </w:rPr>
        <w:t xml:space="preserve"> </w:t>
      </w:r>
      <w:r w:rsidRPr="00C95F0D">
        <w:rPr>
          <w:rtl/>
        </w:rPr>
        <w:t>אקטוארי</w:t>
      </w:r>
      <w:r w:rsidR="006D6ED0">
        <w:rPr>
          <w:rtl/>
        </w:rPr>
        <w:t xml:space="preserve"> </w:t>
      </w:r>
      <w:r w:rsidRPr="00C95F0D">
        <w:rPr>
          <w:rtl/>
        </w:rPr>
        <w:t>בסך</w:t>
      </w:r>
      <w:r w:rsidR="006D6ED0">
        <w:rPr>
          <w:rtl/>
        </w:rPr>
        <w:t xml:space="preserve"> </w:t>
      </w:r>
      <w:r w:rsidRPr="00C95F0D">
        <w:rPr>
          <w:rtl/>
        </w:rPr>
        <w:t>של 28 מיליארד שקל, 25 מיליארד מתוך זה בקרנות</w:t>
      </w:r>
      <w:r w:rsidR="006D6ED0">
        <w:rPr>
          <w:rtl/>
        </w:rPr>
        <w:t xml:space="preserve"> </w:t>
      </w:r>
      <w:r w:rsidRPr="00C95F0D">
        <w:rPr>
          <w:rtl/>
        </w:rPr>
        <w:t>ציבוריות.</w:t>
      </w:r>
      <w:r w:rsidR="006D6ED0">
        <w:rPr>
          <w:rtl/>
        </w:rPr>
        <w:t xml:space="preserve"> </w:t>
      </w:r>
      <w:r w:rsidRPr="00C95F0D">
        <w:rPr>
          <w:rtl/>
        </w:rPr>
        <w:t>לא</w:t>
      </w:r>
      <w:r w:rsidR="006D6ED0">
        <w:rPr>
          <w:rtl/>
        </w:rPr>
        <w:t xml:space="preserve"> </w:t>
      </w:r>
      <w:r w:rsidRPr="00C95F0D">
        <w:rPr>
          <w:rtl/>
        </w:rPr>
        <w:t>הכול</w:t>
      </w:r>
      <w:r w:rsidR="006D6ED0">
        <w:rPr>
          <w:rtl/>
        </w:rPr>
        <w:t xml:space="preserve"> </w:t>
      </w:r>
      <w:r w:rsidRPr="00C95F0D">
        <w:rPr>
          <w:rtl/>
        </w:rPr>
        <w:t>גירעון רק בקרנות הציבוריות. יש לכך כמה סיבות: ראשית, פער</w:t>
      </w:r>
      <w:r w:rsidR="006D6ED0">
        <w:rPr>
          <w:rtl/>
        </w:rPr>
        <w:t xml:space="preserve"> </w:t>
      </w:r>
      <w:r w:rsidRPr="00C95F0D">
        <w:rPr>
          <w:rtl/>
        </w:rPr>
        <w:t>בין</w:t>
      </w:r>
      <w:r w:rsidR="006D6ED0">
        <w:rPr>
          <w:rtl/>
        </w:rPr>
        <w:t xml:space="preserve"> </w:t>
      </w:r>
      <w:r w:rsidRPr="00C95F0D">
        <w:rPr>
          <w:rtl/>
        </w:rPr>
        <w:t>זכויות</w:t>
      </w:r>
      <w:r w:rsidR="006D6ED0">
        <w:rPr>
          <w:rtl/>
        </w:rPr>
        <w:t xml:space="preserve"> </w:t>
      </w:r>
      <w:r w:rsidRPr="00C95F0D">
        <w:rPr>
          <w:rtl/>
        </w:rPr>
        <w:t>הפנסיה</w:t>
      </w:r>
      <w:r w:rsidR="006D6ED0">
        <w:rPr>
          <w:rtl/>
        </w:rPr>
        <w:t xml:space="preserve"> </w:t>
      </w:r>
      <w:r w:rsidRPr="00C95F0D">
        <w:rPr>
          <w:rtl/>
        </w:rPr>
        <w:t>לבין</w:t>
      </w:r>
      <w:r w:rsidR="006D6ED0">
        <w:rPr>
          <w:rtl/>
        </w:rPr>
        <w:t xml:space="preserve"> </w:t>
      </w:r>
      <w:r w:rsidRPr="00C95F0D">
        <w:rPr>
          <w:rtl/>
        </w:rPr>
        <w:t>התקבולים שאנשים משלמים.</w:t>
      </w:r>
      <w:r w:rsidR="006D6ED0">
        <w:rPr>
          <w:rtl/>
        </w:rPr>
        <w:t xml:space="preserve"> </w:t>
      </w:r>
      <w:r w:rsidRPr="00C95F0D">
        <w:rPr>
          <w:rtl/>
        </w:rPr>
        <w:t>שנית, עליית תוחלת החיים של</w:t>
      </w:r>
      <w:r w:rsidR="006D6ED0">
        <w:rPr>
          <w:rtl/>
        </w:rPr>
        <w:t xml:space="preserve"> </w:t>
      </w:r>
      <w:r w:rsidRPr="00C95F0D">
        <w:rPr>
          <w:rtl/>
        </w:rPr>
        <w:t>אוכלוסיית ישראל, ועל זה צריך לברך. וסיבה נוספת, שיעור הגבייה לא הותאם לנושא של</w:t>
      </w:r>
      <w:r w:rsidR="006D6ED0">
        <w:rPr>
          <w:rtl/>
        </w:rPr>
        <w:t xml:space="preserve"> </w:t>
      </w:r>
      <w:r w:rsidRPr="00C95F0D">
        <w:rPr>
          <w:rtl/>
        </w:rPr>
        <w:t>עליית תוחלת החיים, משמע שאנשים צריכים לקבל שנים רבות יותר את הפנסיה שלהם.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יהלום,</w:t>
      </w:r>
      <w:r w:rsidR="006D6ED0">
        <w:rPr>
          <w:rtl/>
        </w:rPr>
        <w:t xml:space="preserve"> </w:t>
      </w:r>
      <w:r w:rsidRPr="00C95F0D">
        <w:rPr>
          <w:rtl/>
        </w:rPr>
        <w:t>אני מבקשת ממך לא להפריע. חבר הכנסת יהלום, לא קיבלת את</w:t>
      </w:r>
      <w:r w:rsidR="006D6ED0">
        <w:rPr>
          <w:rtl/>
        </w:rPr>
        <w:t xml:space="preserve"> </w:t>
      </w:r>
      <w:r w:rsidRPr="00C95F0D">
        <w:rPr>
          <w:rtl/>
        </w:rPr>
        <w:t>רשות הדיבור. אי</w:t>
      </w:r>
      <w:r w:rsidR="006D6ED0">
        <w:rPr>
          <w:rtl/>
        </w:rPr>
        <w:t>-</w:t>
      </w:r>
      <w:r w:rsidRPr="00C95F0D">
        <w:rPr>
          <w:rtl/>
        </w:rPr>
        <w:t>אפשר כך.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יהלום,</w:t>
      </w:r>
      <w:r w:rsidR="006D6ED0">
        <w:rPr>
          <w:rtl/>
        </w:rPr>
        <w:t xml:space="preserve"> </w:t>
      </w:r>
      <w:r w:rsidRPr="00C95F0D">
        <w:rPr>
          <w:rtl/>
        </w:rPr>
        <w:t>הרי</w:t>
      </w:r>
      <w:r w:rsidR="006D6ED0">
        <w:rPr>
          <w:rtl/>
        </w:rPr>
        <w:t xml:space="preserve"> </w:t>
      </w:r>
      <w:r w:rsidRPr="00C95F0D">
        <w:rPr>
          <w:rtl/>
        </w:rPr>
        <w:t>אתה יודע, שאם אתה מסתיר עובדה מהותית, הטיעון שלך</w:t>
      </w:r>
      <w:r w:rsidR="006D6ED0">
        <w:rPr>
          <w:rtl/>
        </w:rPr>
        <w:t xml:space="preserve"> </w:t>
      </w:r>
      <w:r w:rsidRPr="00C95F0D">
        <w:rPr>
          <w:rtl/>
        </w:rPr>
        <w:t>חלש.</w:t>
      </w:r>
      <w:r w:rsidR="006D6ED0">
        <w:rPr>
          <w:rtl/>
        </w:rPr>
        <w:t xml:space="preserve"> </w:t>
      </w: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האחרון</w:t>
      </w:r>
      <w:r w:rsidR="006D6ED0">
        <w:rPr>
          <w:rtl/>
        </w:rPr>
        <w:t xml:space="preserve"> </w:t>
      </w:r>
      <w:r w:rsidRPr="00C95F0D">
        <w:rPr>
          <w:rtl/>
        </w:rPr>
        <w:t>שיציג</w:t>
      </w:r>
      <w:r w:rsidR="006D6ED0">
        <w:rPr>
          <w:rtl/>
        </w:rPr>
        <w:t xml:space="preserve"> </w:t>
      </w:r>
      <w:r w:rsidRPr="00C95F0D">
        <w:rPr>
          <w:rtl/>
        </w:rPr>
        <w:t>עניין</w:t>
      </w:r>
      <w:r w:rsidR="006D6ED0">
        <w:rPr>
          <w:rtl/>
        </w:rPr>
        <w:t xml:space="preserve"> </w:t>
      </w:r>
      <w:r w:rsidRPr="00C95F0D">
        <w:rPr>
          <w:rtl/>
        </w:rPr>
        <w:t>בצורה לא שלמה בשביל לתת לך את ההזדמנות לתקוף</w:t>
      </w:r>
      <w:r w:rsidR="006D6ED0">
        <w:rPr>
          <w:rtl/>
        </w:rPr>
        <w:t xml:space="preserve"> </w:t>
      </w:r>
      <w:r w:rsidRPr="00C95F0D">
        <w:rPr>
          <w:rtl/>
        </w:rPr>
        <w:t>אותי.</w:t>
      </w:r>
      <w:r w:rsidR="006D6ED0">
        <w:rPr>
          <w:rtl/>
        </w:rPr>
        <w:t xml:space="preserve"> </w:t>
      </w:r>
      <w:r w:rsidRPr="00C95F0D">
        <w:rPr>
          <w:rtl/>
        </w:rPr>
        <w:t>אתה</w:t>
      </w:r>
      <w:r w:rsidR="006D6ED0">
        <w:rPr>
          <w:rtl/>
        </w:rPr>
        <w:t xml:space="preserve"> </w:t>
      </w:r>
      <w:r w:rsidRPr="00C95F0D">
        <w:rPr>
          <w:rtl/>
        </w:rPr>
        <w:t>אומנם רק בכנסת הראשונה שלך, ואני רק בכנסת השנייה, אבל היו לנו כמה</w:t>
      </w:r>
      <w:r w:rsidR="006D6ED0">
        <w:rPr>
          <w:rtl/>
        </w:rPr>
        <w:t xml:space="preserve"> </w:t>
      </w:r>
      <w:r w:rsidRPr="00C95F0D">
        <w:rPr>
          <w:rtl/>
        </w:rPr>
        <w:t>הזדמנויות</w:t>
      </w:r>
      <w:r w:rsidR="006D6ED0">
        <w:rPr>
          <w:rtl/>
        </w:rPr>
        <w:t xml:space="preserve"> </w:t>
      </w:r>
      <w:r w:rsidRPr="00C95F0D">
        <w:rPr>
          <w:rtl/>
        </w:rPr>
        <w:t>להחליף דברים.</w:t>
      </w:r>
      <w:r w:rsidR="006D6ED0">
        <w:rPr>
          <w:rtl/>
        </w:rPr>
        <w:t xml:space="preserve"> </w:t>
      </w:r>
      <w:r w:rsidRPr="00C95F0D">
        <w:rPr>
          <w:rtl/>
        </w:rPr>
        <w:t xml:space="preserve">אני אומר לך, נוסף על כל הדברים שנאמרו, יש גם בעיות </w:t>
      </w:r>
      <w:r w:rsidR="006D6ED0">
        <w:rPr>
          <w:rtl/>
        </w:rPr>
        <w:t xml:space="preserve">– </w:t>
      </w:r>
      <w:r w:rsidRPr="00C95F0D">
        <w:rPr>
          <w:rtl/>
        </w:rPr>
        <w:t>יש</w:t>
      </w:r>
      <w:r w:rsidR="006D6ED0">
        <w:rPr>
          <w:rtl/>
        </w:rPr>
        <w:t xml:space="preserve"> </w:t>
      </w:r>
      <w:r w:rsidRPr="00C95F0D">
        <w:rPr>
          <w:rtl/>
        </w:rPr>
        <w:t>בעיה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ניהול</w:t>
      </w:r>
      <w:r w:rsidR="006D6ED0">
        <w:rPr>
          <w:rtl/>
        </w:rPr>
        <w:t xml:space="preserve"> </w:t>
      </w:r>
      <w:r w:rsidRPr="00C95F0D">
        <w:rPr>
          <w:rtl/>
        </w:rPr>
        <w:t>השקעות,</w:t>
      </w:r>
      <w:r w:rsidR="006D6ED0">
        <w:rPr>
          <w:rtl/>
        </w:rPr>
        <w:t xml:space="preserve"> </w:t>
      </w:r>
      <w:r w:rsidRPr="00C95F0D">
        <w:rPr>
          <w:rtl/>
        </w:rPr>
        <w:t>כי</w:t>
      </w:r>
      <w:r w:rsidR="006D6ED0">
        <w:rPr>
          <w:rtl/>
        </w:rPr>
        <w:t xml:space="preserve"> </w:t>
      </w:r>
      <w:r w:rsidRPr="00C95F0D">
        <w:rPr>
          <w:rtl/>
        </w:rPr>
        <w:t>בניהול השקעות טוב יותר אפשר היה להשיג תשואות</w:t>
      </w:r>
      <w:r w:rsidR="006D6ED0">
        <w:rPr>
          <w:rtl/>
        </w:rPr>
        <w:t xml:space="preserve"> </w:t>
      </w:r>
      <w:r w:rsidRPr="00C95F0D">
        <w:rPr>
          <w:rtl/>
        </w:rPr>
        <w:t>גבוהות יותר.</w:t>
      </w:r>
      <w:r w:rsidR="006D6ED0">
        <w:rPr>
          <w:rtl/>
        </w:rPr>
        <w:t xml:space="preserve"> </w:t>
      </w:r>
      <w:r w:rsidRPr="00C95F0D">
        <w:rPr>
          <w:rtl/>
        </w:rPr>
        <w:t>יש גם ניהול לא יעיל. גם זה מהווה גורם אחראי, אבל לא רק זה.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יהלום, אני מבקשת ממך.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זה באמת סכום קטן מאוד, שמבקרת המדינה מעריכה אותו בכ</w:t>
      </w:r>
      <w:r w:rsidR="006D6ED0">
        <w:rPr>
          <w:rtl/>
        </w:rPr>
        <w:t>-</w:t>
      </w:r>
      <w:r w:rsidRPr="00C95F0D">
        <w:rPr>
          <w:rtl/>
        </w:rPr>
        <w:t>270 מיליון שקל.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</w:t>
      </w:r>
      <w:r w:rsidR="006D6ED0">
        <w:rPr>
          <w:rtl/>
        </w:rPr>
        <w:t>-</w:t>
      </w:r>
      <w:r w:rsidRPr="00C95F0D">
        <w:rPr>
          <w:rtl/>
        </w:rPr>
        <w:t>270 מיליון שקל לעומת 25 מיליארד, הלוואי שזו היתה הבעיה. לכן, אל תציג את</w:t>
      </w:r>
      <w:r w:rsidR="006D6ED0">
        <w:rPr>
          <w:rtl/>
        </w:rPr>
        <w:t xml:space="preserve"> </w:t>
      </w:r>
      <w:r w:rsidRPr="00C95F0D">
        <w:rPr>
          <w:rtl/>
        </w:rPr>
        <w:t>הדברים כאילו מי</w:t>
      </w:r>
      <w:r w:rsidR="006D6ED0">
        <w:rPr>
          <w:rtl/>
        </w:rPr>
        <w:t>-</w:t>
      </w:r>
      <w:r w:rsidRPr="00C95F0D">
        <w:rPr>
          <w:rtl/>
        </w:rPr>
        <w:t>יודע</w:t>
      </w:r>
      <w:r w:rsidR="006D6ED0">
        <w:rPr>
          <w:rtl/>
        </w:rPr>
        <w:t>-</w:t>
      </w:r>
      <w:r w:rsidRPr="00C95F0D">
        <w:rPr>
          <w:rtl/>
        </w:rPr>
        <w:t>מה.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רוצה</w:t>
      </w:r>
      <w:r w:rsidR="006D6ED0">
        <w:rPr>
          <w:rtl/>
        </w:rPr>
        <w:t xml:space="preserve"> </w:t>
      </w:r>
      <w:r w:rsidRPr="00C95F0D">
        <w:rPr>
          <w:rtl/>
        </w:rPr>
        <w:t>להזכיר</w:t>
      </w:r>
      <w:r w:rsidR="006D6ED0">
        <w:rPr>
          <w:rtl/>
        </w:rPr>
        <w:t xml:space="preserve"> </w:t>
      </w:r>
      <w:r w:rsidRPr="00C95F0D">
        <w:rPr>
          <w:rtl/>
        </w:rPr>
        <w:t>לכולנו:</w:t>
      </w:r>
      <w:r w:rsidR="006D6ED0">
        <w:rPr>
          <w:rtl/>
        </w:rPr>
        <w:t xml:space="preserve"> </w:t>
      </w:r>
      <w:r w:rsidRPr="00C95F0D">
        <w:rPr>
          <w:rtl/>
        </w:rPr>
        <w:t>במדינת ישראל חיים היום 400,000 אנשים שאין להם</w:t>
      </w:r>
      <w:r w:rsidR="006D6ED0">
        <w:rPr>
          <w:rtl/>
        </w:rPr>
        <w:t xml:space="preserve"> </w:t>
      </w:r>
      <w:r w:rsidRPr="00C95F0D">
        <w:rPr>
          <w:rtl/>
        </w:rPr>
        <w:t>שום</w:t>
      </w:r>
      <w:r w:rsidR="006D6ED0">
        <w:rPr>
          <w:rtl/>
        </w:rPr>
        <w:t xml:space="preserve"> </w:t>
      </w:r>
      <w:r w:rsidRPr="00C95F0D">
        <w:rPr>
          <w:rtl/>
        </w:rPr>
        <w:t>ביטוח פנסיוני. כאשר הם מגיעים לגיל פרישה, הם נאלצים להתפרנס רק מסכום זעום</w:t>
      </w:r>
      <w:r w:rsidR="006D6ED0">
        <w:rPr>
          <w:rtl/>
        </w:rPr>
        <w:t xml:space="preserve"> </w:t>
      </w:r>
      <w:r w:rsidRPr="00C95F0D">
        <w:rPr>
          <w:rtl/>
        </w:rPr>
        <w:t>שהם</w:t>
      </w:r>
      <w:r w:rsidR="006D6ED0">
        <w:rPr>
          <w:rtl/>
        </w:rPr>
        <w:t xml:space="preserve"> </w:t>
      </w:r>
      <w:r w:rsidRPr="00C95F0D">
        <w:rPr>
          <w:rtl/>
        </w:rPr>
        <w:t>מקבלים</w:t>
      </w:r>
      <w:r w:rsidR="006D6ED0">
        <w:rPr>
          <w:rtl/>
        </w:rPr>
        <w:t xml:space="preserve"> </w:t>
      </w:r>
      <w:r w:rsidRPr="00C95F0D">
        <w:rPr>
          <w:rtl/>
        </w:rPr>
        <w:t>כקצבת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הביטוח לאומי, שהיום עומדת על סדרי גודל של </w:t>
      </w:r>
      <w:r w:rsidR="006D6ED0" w:rsidRPr="00C95F0D">
        <w:rPr>
          <w:rtl/>
        </w:rPr>
        <w:t>16</w:t>
      </w:r>
      <w:r w:rsidR="006D6ED0">
        <w:rPr>
          <w:rtl/>
        </w:rPr>
        <w:t>%</w:t>
      </w:r>
      <w:r w:rsidRPr="00C95F0D">
        <w:rPr>
          <w:rtl/>
        </w:rPr>
        <w:t xml:space="preserve"> מהשכר הממוצע</w:t>
      </w:r>
      <w:r w:rsidR="006D6ED0">
        <w:rPr>
          <w:rtl/>
        </w:rPr>
        <w:t xml:space="preserve"> </w:t>
      </w:r>
      <w:r w:rsidRPr="00C95F0D">
        <w:rPr>
          <w:rtl/>
        </w:rPr>
        <w:t>במשק, שכידוע לכם, עומד היום על סדר גודל של קצת יותר מ</w:t>
      </w:r>
      <w:r w:rsidR="006D6ED0">
        <w:rPr>
          <w:rtl/>
        </w:rPr>
        <w:t>-</w:t>
      </w:r>
      <w:r w:rsidRPr="00C95F0D">
        <w:rPr>
          <w:rtl/>
        </w:rPr>
        <w:t>3,000 שקל. זאת אומרת, הם</w:t>
      </w:r>
      <w:r w:rsidR="006D6ED0">
        <w:rPr>
          <w:rtl/>
        </w:rPr>
        <w:t xml:space="preserve"> </w:t>
      </w:r>
      <w:r w:rsidRPr="00C95F0D">
        <w:rPr>
          <w:rtl/>
        </w:rPr>
        <w:t>מקבלים רק כמה מאות שקלים. לכן, מי שאין לו ביטוח פנסיוני הוא בבעיה קשה.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לכן</w:t>
      </w:r>
      <w:r w:rsidR="006D6ED0">
        <w:rPr>
          <w:rtl/>
        </w:rPr>
        <w:t xml:space="preserve"> </w:t>
      </w:r>
      <w:r w:rsidRPr="00C95F0D">
        <w:rPr>
          <w:rtl/>
        </w:rPr>
        <w:t>צריך</w:t>
      </w:r>
      <w:r w:rsidR="006D6ED0">
        <w:rPr>
          <w:rtl/>
        </w:rPr>
        <w:t xml:space="preserve"> </w:t>
      </w:r>
      <w:r w:rsidRPr="00C95F0D">
        <w:rPr>
          <w:rtl/>
        </w:rPr>
        <w:t>לברך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 xml:space="preserve"> </w:t>
      </w:r>
      <w:r w:rsidRPr="00C95F0D">
        <w:rPr>
          <w:rtl/>
        </w:rPr>
        <w:t>כך</w:t>
      </w:r>
      <w:r w:rsidR="006D6ED0">
        <w:rPr>
          <w:rtl/>
        </w:rPr>
        <w:t xml:space="preserve"> </w:t>
      </w:r>
      <w:r w:rsidRPr="00C95F0D">
        <w:rPr>
          <w:rtl/>
        </w:rPr>
        <w:t>שהיו</w:t>
      </w:r>
      <w:r w:rsidR="006D6ED0">
        <w:rPr>
          <w:rtl/>
        </w:rPr>
        <w:t xml:space="preserve"> </w:t>
      </w:r>
      <w:r w:rsidRPr="00C95F0D">
        <w:rPr>
          <w:rtl/>
        </w:rPr>
        <w:t>קרנות</w:t>
      </w:r>
      <w:r w:rsidR="006D6ED0">
        <w:rPr>
          <w:rtl/>
        </w:rPr>
        <w:t xml:space="preserve"> </w:t>
      </w:r>
      <w:r w:rsidRPr="00C95F0D">
        <w:rPr>
          <w:rtl/>
        </w:rPr>
        <w:t>פנסיה.</w:t>
      </w:r>
      <w:r w:rsidR="006D6ED0">
        <w:rPr>
          <w:rtl/>
        </w:rPr>
        <w:t xml:space="preserve"> </w:t>
      </w:r>
      <w:r w:rsidRPr="00C95F0D">
        <w:rPr>
          <w:rtl/>
        </w:rPr>
        <w:t>לדעתי, צריך לברך על כך שהיו</w:t>
      </w:r>
      <w:r w:rsidR="006D6ED0">
        <w:rPr>
          <w:rtl/>
        </w:rPr>
        <w:t xml:space="preserve"> </w:t>
      </w:r>
      <w:r w:rsidRPr="00C95F0D">
        <w:rPr>
          <w:rtl/>
        </w:rPr>
        <w:t>מנגנונים</w:t>
      </w:r>
      <w:r w:rsidR="006D6ED0">
        <w:rPr>
          <w:rtl/>
        </w:rPr>
        <w:t xml:space="preserve"> </w:t>
      </w:r>
      <w:r w:rsidRPr="00C95F0D">
        <w:rPr>
          <w:rtl/>
        </w:rPr>
        <w:t>חוקיים שאפשרו צווי הרחבה ושחייבו אנשים להצטרף לקרנות הפנסיה, כי אחרת</w:t>
      </w:r>
      <w:r w:rsidR="006D6ED0">
        <w:rPr>
          <w:rtl/>
        </w:rPr>
        <w:t xml:space="preserve"> </w:t>
      </w:r>
      <w:r w:rsidRPr="00C95F0D">
        <w:rPr>
          <w:rtl/>
        </w:rPr>
        <w:t>כמה מאות אלפים נוספים היו נשארים חסרי ביטוח פנסיוני.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 הכנסת אבי יחזקאל, אומנם עברת לצד של האופוזיציה, אבל אני מבקשת ממך.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גם באופוזיציה יש אנשים טובים.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נכון, אני מסכימה אתך.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מעריך,</w:t>
      </w:r>
      <w:r w:rsidR="006D6ED0">
        <w:rPr>
          <w:rtl/>
        </w:rPr>
        <w:t xml:space="preserve"> </w:t>
      </w:r>
      <w:r w:rsidRPr="00C95F0D">
        <w:rPr>
          <w:rtl/>
        </w:rPr>
        <w:t>שאלמלא</w:t>
      </w:r>
      <w:r w:rsidR="006D6ED0">
        <w:rPr>
          <w:rtl/>
        </w:rPr>
        <w:t xml:space="preserve"> </w:t>
      </w:r>
      <w:r w:rsidRPr="00C95F0D">
        <w:rPr>
          <w:rtl/>
        </w:rPr>
        <w:t>היו</w:t>
      </w:r>
      <w:r w:rsidR="006D6ED0">
        <w:rPr>
          <w:rtl/>
        </w:rPr>
        <w:t xml:space="preserve"> </w:t>
      </w:r>
      <w:r w:rsidRPr="00C95F0D">
        <w:rPr>
          <w:rtl/>
        </w:rPr>
        <w:t>צווי</w:t>
      </w:r>
      <w:r w:rsidR="006D6ED0">
        <w:rPr>
          <w:rtl/>
        </w:rPr>
        <w:t xml:space="preserve"> </w:t>
      </w:r>
      <w:r w:rsidRPr="00C95F0D">
        <w:rPr>
          <w:rtl/>
        </w:rPr>
        <w:t>הרחבה,</w:t>
      </w:r>
      <w:r w:rsidR="006D6ED0">
        <w:rPr>
          <w:rtl/>
        </w:rPr>
        <w:t xml:space="preserve"> </w:t>
      </w:r>
      <w:r w:rsidRPr="00C95F0D">
        <w:rPr>
          <w:rtl/>
        </w:rPr>
        <w:t>היו</w:t>
      </w:r>
      <w:r w:rsidR="006D6ED0">
        <w:rPr>
          <w:rtl/>
        </w:rPr>
        <w:t xml:space="preserve"> </w:t>
      </w:r>
      <w:r w:rsidRPr="00C95F0D">
        <w:rPr>
          <w:rtl/>
        </w:rPr>
        <w:t>הרבה מאות אלפים נוספים בלתי</w:t>
      </w:r>
      <w:r w:rsidR="006D6ED0">
        <w:rPr>
          <w:rtl/>
        </w:rPr>
        <w:t xml:space="preserve"> </w:t>
      </w:r>
      <w:r w:rsidRPr="00C95F0D">
        <w:rPr>
          <w:rtl/>
        </w:rPr>
        <w:t>מבוטחים בביטוח פנסיוני.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מה</w:t>
      </w:r>
      <w:r w:rsidR="006D6ED0">
        <w:rPr>
          <w:rtl/>
        </w:rPr>
        <w:t xml:space="preserve"> </w:t>
      </w:r>
      <w:r w:rsidRPr="00C95F0D">
        <w:rPr>
          <w:rtl/>
        </w:rPr>
        <w:t xml:space="preserve">הפתרונות? </w:t>
      </w:r>
      <w:r w:rsidR="006D6ED0">
        <w:rPr>
          <w:rtl/>
        </w:rPr>
        <w:t>–</w:t>
      </w:r>
      <w:r w:rsidRPr="00C95F0D">
        <w:rPr>
          <w:rtl/>
        </w:rPr>
        <w:t xml:space="preserve"> 1. בספטמבר 1992 הקימה הממשלה ועדת פנסיה בראשות מנכ"ל משרד</w:t>
      </w:r>
      <w:r w:rsidR="006D6ED0">
        <w:rPr>
          <w:rtl/>
        </w:rPr>
        <w:t xml:space="preserve"> </w:t>
      </w:r>
      <w:r w:rsidRPr="00C95F0D">
        <w:rPr>
          <w:rtl/>
        </w:rPr>
        <w:t>האוצר</w:t>
      </w:r>
      <w:r w:rsidR="006D6ED0">
        <w:rPr>
          <w:rtl/>
        </w:rPr>
        <w:t xml:space="preserve"> </w:t>
      </w:r>
      <w:r w:rsidRPr="00C95F0D">
        <w:rPr>
          <w:rtl/>
        </w:rPr>
        <w:t>מר</w:t>
      </w:r>
      <w:r w:rsidR="006D6ED0">
        <w:rPr>
          <w:rtl/>
        </w:rPr>
        <w:t xml:space="preserve"> </w:t>
      </w:r>
      <w:r w:rsidRPr="00C95F0D">
        <w:rPr>
          <w:rtl/>
        </w:rPr>
        <w:t>אהרן פוגל. הוועדה הזאת שוקדת על המלאכה, למצוא נושאים נוספים שקשורים</w:t>
      </w:r>
      <w:r w:rsidR="006D6ED0">
        <w:rPr>
          <w:rtl/>
        </w:rPr>
        <w:t xml:space="preserve"> </w:t>
      </w:r>
      <w:r w:rsidRPr="00C95F0D">
        <w:rPr>
          <w:rtl/>
        </w:rPr>
        <w:t>לפנסיה;</w:t>
      </w:r>
      <w:r w:rsidR="006D6ED0">
        <w:rPr>
          <w:rtl/>
        </w:rPr>
        <w:t xml:space="preserve"> </w:t>
      </w:r>
      <w:r w:rsidRPr="00C95F0D">
        <w:rPr>
          <w:rtl/>
        </w:rPr>
        <w:t>2.</w:t>
      </w:r>
      <w:r w:rsidR="006D6ED0">
        <w:rPr>
          <w:rtl/>
        </w:rPr>
        <w:t xml:space="preserve"> </w:t>
      </w:r>
      <w:r w:rsidRPr="00C95F0D">
        <w:rPr>
          <w:rtl/>
        </w:rPr>
        <w:t>אגף</w:t>
      </w:r>
      <w:r w:rsidR="006D6ED0">
        <w:rPr>
          <w:rtl/>
        </w:rPr>
        <w:t xml:space="preserve"> </w:t>
      </w:r>
      <w:r w:rsidRPr="00C95F0D">
        <w:rPr>
          <w:rtl/>
        </w:rPr>
        <w:t>שוק</w:t>
      </w:r>
      <w:r w:rsidR="006D6ED0">
        <w:rPr>
          <w:rtl/>
        </w:rPr>
        <w:t xml:space="preserve"> </w:t>
      </w:r>
      <w:r w:rsidRPr="00C95F0D">
        <w:rPr>
          <w:rtl/>
        </w:rPr>
        <w:t>ההון</w:t>
      </w:r>
      <w:r w:rsidR="006D6ED0">
        <w:rPr>
          <w:rtl/>
        </w:rPr>
        <w:t xml:space="preserve"> </w:t>
      </w:r>
      <w:r w:rsidRPr="00C95F0D">
        <w:rPr>
          <w:rtl/>
        </w:rPr>
        <w:t>במשרד</w:t>
      </w:r>
      <w:r w:rsidR="006D6ED0">
        <w:rPr>
          <w:rtl/>
        </w:rPr>
        <w:t xml:space="preserve"> </w:t>
      </w:r>
      <w:r w:rsidRPr="00C95F0D">
        <w:rPr>
          <w:rtl/>
        </w:rPr>
        <w:t>האוצר</w:t>
      </w:r>
      <w:r w:rsidR="006D6ED0">
        <w:rPr>
          <w:rtl/>
        </w:rPr>
        <w:t xml:space="preserve"> </w:t>
      </w:r>
      <w:r w:rsidRPr="00C95F0D">
        <w:rPr>
          <w:rtl/>
        </w:rPr>
        <w:t>נקט פעולות מספר, שמצד אחד יגדילו את</w:t>
      </w:r>
      <w:r w:rsidR="006D6ED0">
        <w:rPr>
          <w:rtl/>
        </w:rPr>
        <w:t xml:space="preserve"> </w:t>
      </w:r>
      <w:r w:rsidRPr="00C95F0D">
        <w:rPr>
          <w:rtl/>
        </w:rPr>
        <w:t>הפרמיות</w:t>
      </w:r>
      <w:r w:rsidR="006D6ED0">
        <w:rPr>
          <w:rtl/>
        </w:rPr>
        <w:t xml:space="preserve"> </w:t>
      </w:r>
      <w:r w:rsidRPr="00C95F0D">
        <w:rPr>
          <w:rtl/>
        </w:rPr>
        <w:t>ומצד</w:t>
      </w:r>
      <w:r w:rsidR="006D6ED0">
        <w:rPr>
          <w:rtl/>
        </w:rPr>
        <w:t xml:space="preserve"> </w:t>
      </w:r>
      <w:r w:rsidRPr="00C95F0D">
        <w:rPr>
          <w:rtl/>
        </w:rPr>
        <w:t>שני</w:t>
      </w:r>
      <w:r w:rsidR="006D6ED0">
        <w:rPr>
          <w:rtl/>
        </w:rPr>
        <w:t xml:space="preserve"> </w:t>
      </w:r>
      <w:r w:rsidRPr="00C95F0D">
        <w:rPr>
          <w:rtl/>
        </w:rPr>
        <w:t>יקטינו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ההטבות כאשר הן חריגות; 3. אמור להיות חוק ביטוח</w:t>
      </w:r>
      <w:r w:rsidR="006D6ED0">
        <w:rPr>
          <w:rtl/>
        </w:rPr>
        <w:t xml:space="preserve"> </w:t>
      </w:r>
      <w:r w:rsidRPr="00C95F0D">
        <w:rPr>
          <w:rtl/>
        </w:rPr>
        <w:t>פנסיה</w:t>
      </w:r>
      <w:r w:rsidR="006D6ED0">
        <w:rPr>
          <w:rtl/>
        </w:rPr>
        <w:t xml:space="preserve"> </w:t>
      </w:r>
      <w:r w:rsidRPr="00C95F0D">
        <w:rPr>
          <w:rtl/>
        </w:rPr>
        <w:t>ממלכתי, שיחייב גם את ה</w:t>
      </w:r>
      <w:r w:rsidR="006D6ED0">
        <w:rPr>
          <w:rtl/>
        </w:rPr>
        <w:t>-</w:t>
      </w:r>
      <w:r w:rsidRPr="00C95F0D">
        <w:rPr>
          <w:rtl/>
        </w:rPr>
        <w:t>400,000 שאינם מבוטחים להיות מבוטחים.</w:t>
      </w:r>
      <w:r w:rsidR="006D6ED0">
        <w:rPr>
          <w:rtl/>
        </w:rPr>
        <w:t xml:space="preserve"> </w:t>
      </w:r>
      <w:r w:rsidRPr="00C95F0D">
        <w:rPr>
          <w:rtl/>
        </w:rPr>
        <w:t>נוסף על כך</w:t>
      </w:r>
      <w:r w:rsidR="006D6ED0">
        <w:rPr>
          <w:rtl/>
        </w:rPr>
        <w:t xml:space="preserve"> </w:t>
      </w:r>
      <w:r w:rsidRPr="00C95F0D">
        <w:rPr>
          <w:rtl/>
        </w:rPr>
        <w:t>החליטה</w:t>
      </w:r>
      <w:r w:rsidR="006D6ED0">
        <w:rPr>
          <w:rtl/>
        </w:rPr>
        <w:t xml:space="preserve"> </w:t>
      </w:r>
      <w:r w:rsidRPr="00C95F0D">
        <w:rPr>
          <w:rtl/>
        </w:rPr>
        <w:t>הממשלה</w:t>
      </w:r>
      <w:r w:rsidR="006D6ED0">
        <w:rPr>
          <w:rtl/>
        </w:rPr>
        <w:t xml:space="preserve"> </w:t>
      </w:r>
      <w:r w:rsidRPr="00C95F0D">
        <w:rPr>
          <w:rtl/>
        </w:rPr>
        <w:t>לעבור ברוב המקרים מפנסיה תקציבית לפנסיה מצטברת.</w:t>
      </w:r>
      <w:r w:rsidR="006D6ED0">
        <w:rPr>
          <w:rtl/>
        </w:rPr>
        <w:t xml:space="preserve"> </w:t>
      </w:r>
      <w:r w:rsidRPr="00C95F0D">
        <w:rPr>
          <w:rtl/>
        </w:rPr>
        <w:t>משמע, שמאגרים</w:t>
      </w:r>
      <w:r w:rsidR="006D6ED0">
        <w:rPr>
          <w:rtl/>
        </w:rPr>
        <w:t xml:space="preserve"> </w:t>
      </w:r>
      <w:r w:rsidRPr="00C95F0D">
        <w:rPr>
          <w:rtl/>
        </w:rPr>
        <w:t>גדולים של מבוטחים בפנסיה יצטרכו להצטרף לקרנות פנסיה, גם חדשות וגם קיימות.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 xml:space="preserve">מאמין שהמכלול הזה של הפעולות שהזכרתי יכול, תוך מעורבות ממשלתית </w:t>
      </w:r>
      <w:r w:rsidR="006D6ED0">
        <w:rPr>
          <w:rtl/>
        </w:rPr>
        <w:t>–</w:t>
      </w:r>
      <w:r w:rsidRPr="00C95F0D">
        <w:rPr>
          <w:rtl/>
        </w:rPr>
        <w:t xml:space="preserve"> בלי</w:t>
      </w:r>
      <w:r w:rsidR="006D6ED0">
        <w:rPr>
          <w:rtl/>
        </w:rPr>
        <w:t xml:space="preserve"> </w:t>
      </w:r>
      <w:r w:rsidRPr="00C95F0D">
        <w:rPr>
          <w:rtl/>
        </w:rPr>
        <w:t>מעורבות</w:t>
      </w:r>
      <w:r w:rsidR="006D6ED0">
        <w:rPr>
          <w:rtl/>
        </w:rPr>
        <w:t xml:space="preserve"> </w:t>
      </w:r>
      <w:r w:rsidRPr="00C95F0D">
        <w:rPr>
          <w:rtl/>
        </w:rPr>
        <w:t>ממשלתית</w:t>
      </w:r>
      <w:r w:rsidR="006D6ED0">
        <w:rPr>
          <w:rtl/>
        </w:rPr>
        <w:t xml:space="preserve"> </w:t>
      </w:r>
      <w:r w:rsidRPr="00C95F0D">
        <w:rPr>
          <w:rtl/>
        </w:rPr>
        <w:t>מסוימת</w:t>
      </w:r>
      <w:r w:rsidR="006D6ED0">
        <w:rPr>
          <w:rtl/>
        </w:rPr>
        <w:t xml:space="preserve"> </w:t>
      </w:r>
      <w:r w:rsidRPr="00C95F0D">
        <w:rPr>
          <w:rtl/>
        </w:rPr>
        <w:t xml:space="preserve">לא יהיה אפשר לפתור בעיה משקית וחברתית מרכזית כל כך </w:t>
      </w:r>
      <w:r w:rsidR="006D6ED0">
        <w:rPr>
          <w:rtl/>
        </w:rPr>
        <w:t xml:space="preserve">– </w:t>
      </w:r>
      <w:r w:rsidRPr="00C95F0D">
        <w:rPr>
          <w:rtl/>
        </w:rPr>
        <w:t>להביא</w:t>
      </w:r>
      <w:r w:rsidR="006D6ED0">
        <w:rPr>
          <w:rtl/>
        </w:rPr>
        <w:t xml:space="preserve"> </w:t>
      </w:r>
      <w:r w:rsidRPr="00C95F0D">
        <w:rPr>
          <w:rtl/>
        </w:rPr>
        <w:t>לפתרון הבעיה הזאת, לתת לה מענה. אני מאמין שבקרוב נראה את האפשרות לפתרון</w:t>
      </w:r>
      <w:r w:rsidR="006D6ED0">
        <w:rPr>
          <w:rtl/>
        </w:rPr>
        <w:t xml:space="preserve"> </w:t>
      </w:r>
      <w:r w:rsidRPr="00C95F0D">
        <w:rPr>
          <w:rtl/>
        </w:rPr>
        <w:t>שיסתמן. אני מעריך שהדברים שהזכרתי יבואו בתוך שנתיים לידי מימוש.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גברתי</w:t>
      </w:r>
      <w:r w:rsidR="006D6ED0">
        <w:rPr>
          <w:rtl/>
        </w:rPr>
        <w:t xml:space="preserve"> </w:t>
      </w:r>
      <w:r w:rsidRPr="00C95F0D">
        <w:rPr>
          <w:rtl/>
        </w:rPr>
        <w:t>היושבת</w:t>
      </w:r>
      <w:r w:rsidR="006D6ED0">
        <w:rPr>
          <w:rtl/>
        </w:rPr>
        <w:t>-</w:t>
      </w:r>
      <w:r w:rsidRPr="00C95F0D">
        <w:rPr>
          <w:rtl/>
        </w:rPr>
        <w:t>ראש,</w:t>
      </w:r>
      <w:r w:rsidR="006D6ED0">
        <w:rPr>
          <w:rtl/>
        </w:rPr>
        <w:t xml:space="preserve"> </w:t>
      </w:r>
      <w:r w:rsidRPr="00C95F0D">
        <w:rPr>
          <w:rtl/>
        </w:rPr>
        <w:t>חברי</w:t>
      </w:r>
      <w:r w:rsidR="006D6ED0">
        <w:rPr>
          <w:rtl/>
        </w:rPr>
        <w:t xml:space="preserve"> </w:t>
      </w:r>
      <w:r w:rsidRPr="00C95F0D">
        <w:rPr>
          <w:rtl/>
        </w:rPr>
        <w:t>הכנסת,</w:t>
      </w:r>
      <w:r w:rsidR="006D6ED0">
        <w:rPr>
          <w:rtl/>
        </w:rPr>
        <w:t xml:space="preserve"> </w:t>
      </w:r>
      <w:r w:rsidRPr="00C95F0D">
        <w:rPr>
          <w:rtl/>
        </w:rPr>
        <w:t>אני מקווה שכולנו, בין שאנחנו באופוזיציה</w:t>
      </w:r>
      <w:r w:rsidR="006D6ED0">
        <w:rPr>
          <w:rtl/>
        </w:rPr>
        <w:t xml:space="preserve"> </w:t>
      </w:r>
      <w:r w:rsidRPr="00C95F0D">
        <w:rPr>
          <w:rtl/>
        </w:rPr>
        <w:t>ובין</w:t>
      </w:r>
      <w:r w:rsidR="006D6ED0">
        <w:rPr>
          <w:rtl/>
        </w:rPr>
        <w:t xml:space="preserve"> </w:t>
      </w:r>
      <w:r w:rsidRPr="00C95F0D">
        <w:rPr>
          <w:rtl/>
        </w:rPr>
        <w:t>שאנחנו</w:t>
      </w:r>
      <w:r w:rsidR="006D6ED0">
        <w:rPr>
          <w:rtl/>
        </w:rPr>
        <w:t xml:space="preserve"> </w:t>
      </w:r>
      <w:r w:rsidRPr="00C95F0D">
        <w:rPr>
          <w:rtl/>
        </w:rPr>
        <w:t>בקואליציה,</w:t>
      </w:r>
      <w:r w:rsidR="006D6ED0">
        <w:rPr>
          <w:rtl/>
        </w:rPr>
        <w:t xml:space="preserve"> </w:t>
      </w:r>
      <w:r w:rsidRPr="00C95F0D">
        <w:rPr>
          <w:rtl/>
        </w:rPr>
        <w:t>בין שאנחנו שרים ובין שאנחנו חברי כנסת, נהיה ערים לכך</w:t>
      </w:r>
      <w:r w:rsidR="006D6ED0">
        <w:rPr>
          <w:rtl/>
        </w:rPr>
        <w:t xml:space="preserve"> </w:t>
      </w:r>
      <w:r w:rsidRPr="00C95F0D">
        <w:rPr>
          <w:rtl/>
        </w:rPr>
        <w:t>שחובתנו</w:t>
      </w:r>
      <w:r w:rsidR="006D6ED0">
        <w:rPr>
          <w:rtl/>
        </w:rPr>
        <w:t xml:space="preserve"> </w:t>
      </w:r>
      <w:r w:rsidRPr="00C95F0D">
        <w:rPr>
          <w:rtl/>
        </w:rPr>
        <w:t>לחזק</w:t>
      </w:r>
      <w:r w:rsidR="006D6ED0">
        <w:rPr>
          <w:rtl/>
        </w:rPr>
        <w:t xml:space="preserve"> </w:t>
      </w:r>
      <w:r w:rsidRPr="00C95F0D">
        <w:rPr>
          <w:rtl/>
        </w:rPr>
        <w:t>את</w:t>
      </w:r>
      <w:r w:rsidR="006D6ED0">
        <w:rPr>
          <w:rtl/>
        </w:rPr>
        <w:t xml:space="preserve"> </w:t>
      </w:r>
      <w:r w:rsidRPr="00C95F0D">
        <w:rPr>
          <w:rtl/>
        </w:rPr>
        <w:t>המעמד</w:t>
      </w:r>
      <w:r w:rsidR="006D6ED0">
        <w:rPr>
          <w:rtl/>
        </w:rPr>
        <w:t xml:space="preserve"> </w:t>
      </w:r>
      <w:r w:rsidRPr="00C95F0D">
        <w:rPr>
          <w:rtl/>
        </w:rPr>
        <w:t>של</w:t>
      </w:r>
      <w:r w:rsidR="006D6ED0">
        <w:rPr>
          <w:rtl/>
        </w:rPr>
        <w:t xml:space="preserve"> </w:t>
      </w:r>
      <w:r w:rsidRPr="00C95F0D">
        <w:rPr>
          <w:rtl/>
        </w:rPr>
        <w:t>מוסד</w:t>
      </w:r>
      <w:r w:rsidR="006D6ED0">
        <w:rPr>
          <w:rtl/>
        </w:rPr>
        <w:t xml:space="preserve"> </w:t>
      </w:r>
      <w:r w:rsidRPr="00C95F0D">
        <w:rPr>
          <w:rtl/>
        </w:rPr>
        <w:t>מבקר המדינה, לתת לו גיבוי, גם פרלמנטרי וגם</w:t>
      </w:r>
      <w:r w:rsidR="006D6ED0">
        <w:rPr>
          <w:rtl/>
        </w:rPr>
        <w:t xml:space="preserve"> </w:t>
      </w:r>
      <w:r w:rsidRPr="00C95F0D">
        <w:rPr>
          <w:rtl/>
        </w:rPr>
        <w:t>מוסרי, לעשות את המלאכה.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</w:t>
      </w:r>
      <w:r w:rsidR="006D6ED0">
        <w:rPr>
          <w:rtl/>
        </w:rPr>
        <w:t xml:space="preserve"> </w:t>
      </w:r>
      <w:r w:rsidRPr="00C95F0D">
        <w:rPr>
          <w:rtl/>
        </w:rPr>
        <w:t>סבור</w:t>
      </w:r>
      <w:r w:rsidR="006D6ED0">
        <w:rPr>
          <w:rtl/>
        </w:rPr>
        <w:t xml:space="preserve"> </w:t>
      </w:r>
      <w:r w:rsidRPr="00C95F0D">
        <w:rPr>
          <w:rtl/>
        </w:rPr>
        <w:t>שבידי</w:t>
      </w:r>
      <w:r w:rsidR="006D6ED0">
        <w:rPr>
          <w:rtl/>
        </w:rPr>
        <w:t xml:space="preserve"> </w:t>
      </w:r>
      <w:r w:rsidRPr="00C95F0D">
        <w:rPr>
          <w:rtl/>
        </w:rPr>
        <w:t>הממשלה דוח ביקורת המדינה הוא כלי ניהולי. אני סבור שבידי</w:t>
      </w:r>
      <w:r w:rsidR="006D6ED0">
        <w:rPr>
          <w:rtl/>
        </w:rPr>
        <w:t xml:space="preserve"> </w:t>
      </w:r>
      <w:r w:rsidRPr="00C95F0D">
        <w:rPr>
          <w:rtl/>
        </w:rPr>
        <w:t>הכנסת הוא כלי הפיקוח היעיל על הממשלה.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כשר</w:t>
      </w:r>
      <w:r w:rsidR="006D6ED0">
        <w:rPr>
          <w:rtl/>
        </w:rPr>
        <w:t xml:space="preserve"> </w:t>
      </w:r>
      <w:r w:rsidRPr="00C95F0D">
        <w:rPr>
          <w:rtl/>
        </w:rPr>
        <w:t>הכלכלה,</w:t>
      </w:r>
      <w:r w:rsidR="006D6ED0">
        <w:rPr>
          <w:rtl/>
        </w:rPr>
        <w:t xml:space="preserve"> </w:t>
      </w:r>
      <w:r w:rsidRPr="00C95F0D">
        <w:rPr>
          <w:rtl/>
        </w:rPr>
        <w:t>הממונה על תיקון הליקויים שדוח ביקורת המדינה מצביע עליהם מדי</w:t>
      </w:r>
      <w:r w:rsidR="006D6ED0">
        <w:rPr>
          <w:rtl/>
        </w:rPr>
        <w:t xml:space="preserve"> </w:t>
      </w:r>
      <w:r w:rsidRPr="00C95F0D">
        <w:rPr>
          <w:rtl/>
        </w:rPr>
        <w:t>שנה,</w:t>
      </w:r>
      <w:r w:rsidR="006D6ED0">
        <w:rPr>
          <w:rtl/>
        </w:rPr>
        <w:t xml:space="preserve"> </w:t>
      </w:r>
      <w:r w:rsidRPr="00C95F0D">
        <w:rPr>
          <w:rtl/>
        </w:rPr>
        <w:t>לאור</w:t>
      </w:r>
      <w:r w:rsidR="006D6ED0">
        <w:rPr>
          <w:rtl/>
        </w:rPr>
        <w:t xml:space="preserve"> </w:t>
      </w:r>
      <w:r w:rsidRPr="00C95F0D">
        <w:rPr>
          <w:rtl/>
        </w:rPr>
        <w:t>הניסיון</w:t>
      </w:r>
      <w:r w:rsidR="006D6ED0">
        <w:rPr>
          <w:rtl/>
        </w:rPr>
        <w:t xml:space="preserve"> </w:t>
      </w:r>
      <w:r w:rsidRPr="00C95F0D">
        <w:rPr>
          <w:rtl/>
        </w:rPr>
        <w:t xml:space="preserve">שהתנסיתי בו </w:t>
      </w:r>
      <w:r w:rsidR="006D6ED0">
        <w:rPr>
          <w:rtl/>
        </w:rPr>
        <w:t>–</w:t>
      </w:r>
      <w:r w:rsidRPr="00C95F0D">
        <w:rPr>
          <w:rtl/>
        </w:rPr>
        <w:t xml:space="preserve"> אני מקווה שהניסיון הזה יימשך </w:t>
      </w:r>
      <w:r w:rsidR="006D6ED0">
        <w:rPr>
          <w:rtl/>
        </w:rPr>
        <w:t>–</w:t>
      </w:r>
      <w:r w:rsidRPr="00C95F0D">
        <w:rPr>
          <w:rtl/>
        </w:rPr>
        <w:t xml:space="preserve"> מניתי רק חלק</w:t>
      </w:r>
      <w:r w:rsidR="006D6ED0">
        <w:rPr>
          <w:rtl/>
        </w:rPr>
        <w:t xml:space="preserve"> </w:t>
      </w:r>
      <w:r w:rsidRPr="00C95F0D">
        <w:rPr>
          <w:rtl/>
        </w:rPr>
        <w:t>מהתיקונים</w:t>
      </w:r>
      <w:r w:rsidR="006D6ED0">
        <w:rPr>
          <w:rtl/>
        </w:rPr>
        <w:t xml:space="preserve"> </w:t>
      </w:r>
      <w:r w:rsidRPr="00C95F0D">
        <w:rPr>
          <w:rtl/>
        </w:rPr>
        <w:t>שאנחנו</w:t>
      </w:r>
      <w:r w:rsidR="006D6ED0">
        <w:rPr>
          <w:rtl/>
        </w:rPr>
        <w:t xml:space="preserve"> </w:t>
      </w:r>
      <w:r w:rsidRPr="00C95F0D">
        <w:rPr>
          <w:rtl/>
        </w:rPr>
        <w:t xml:space="preserve">תיקנו. אני מזמין אתכם לעיין בכרכים הכתומים </w:t>
      </w:r>
      <w:r w:rsidR="006D6ED0">
        <w:rPr>
          <w:rtl/>
        </w:rPr>
        <w:t>–</w:t>
      </w:r>
      <w:r w:rsidRPr="00C95F0D">
        <w:rPr>
          <w:rtl/>
        </w:rPr>
        <w:t xml:space="preserve"> חום וכתום, צבע</w:t>
      </w:r>
      <w:r w:rsidR="006D6ED0">
        <w:rPr>
          <w:rtl/>
        </w:rPr>
        <w:t xml:space="preserve"> </w:t>
      </w:r>
      <w:r w:rsidRPr="00C95F0D">
        <w:rPr>
          <w:rtl/>
        </w:rPr>
        <w:t>חדש,</w:t>
      </w:r>
      <w:r w:rsidR="006D6ED0">
        <w:rPr>
          <w:rtl/>
        </w:rPr>
        <w:t xml:space="preserve"> </w:t>
      </w:r>
      <w:r w:rsidRPr="00C95F0D">
        <w:rPr>
          <w:rtl/>
        </w:rPr>
        <w:t>גם</w:t>
      </w:r>
      <w:r w:rsidR="006D6ED0">
        <w:rPr>
          <w:rtl/>
        </w:rPr>
        <w:t xml:space="preserve"> </w:t>
      </w:r>
      <w:r w:rsidRPr="00C95F0D">
        <w:rPr>
          <w:rtl/>
        </w:rPr>
        <w:t xml:space="preserve">זה סימן לסגנון החדש שהנהגנו בעניין זה </w:t>
      </w:r>
      <w:r w:rsidR="006D6ED0">
        <w:rPr>
          <w:rtl/>
        </w:rPr>
        <w:t>–</w:t>
      </w:r>
      <w:r w:rsidRPr="00C95F0D">
        <w:rPr>
          <w:rtl/>
        </w:rPr>
        <w:t xml:space="preserve"> יש שם עולם ומלואו של נושאים,</w:t>
      </w:r>
      <w:r w:rsidR="006D6ED0">
        <w:rPr>
          <w:rtl/>
        </w:rPr>
        <w:t xml:space="preserve"> </w:t>
      </w:r>
      <w:r w:rsidRPr="00C95F0D">
        <w:rPr>
          <w:rtl/>
        </w:rPr>
        <w:t xml:space="preserve">כשאנחנו כבר תרגמנו את הממצאים ואת ההמלצות של הביקורת, ואני מקווה שיחד אתכם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 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 xml:space="preserve">אמרתי לך בוועדת ביקורת המדינה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  <w:r w:rsidRPr="00C95F0D">
        <w:rPr>
          <w:rtl/>
        </w:rPr>
        <w:t xml:space="preserve"> </w:t>
      </w:r>
      <w:r w:rsidR="006D6ED0"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לא ענית לי.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סליחה,</w:t>
      </w:r>
      <w:r w:rsidR="006D6ED0">
        <w:rPr>
          <w:rtl/>
        </w:rPr>
        <w:t xml:space="preserve"> </w:t>
      </w:r>
      <w:r w:rsidRPr="00C95F0D">
        <w:rPr>
          <w:rtl/>
        </w:rPr>
        <w:t>אם לא עניתי, אני אנצל את ההזדמנות לענות לך. לא עלה על דעתי שמישהו</w:t>
      </w:r>
      <w:r w:rsidR="006D6ED0">
        <w:rPr>
          <w:rtl/>
        </w:rPr>
        <w:t xml:space="preserve"> </w:t>
      </w:r>
      <w:r w:rsidRPr="00C95F0D">
        <w:rPr>
          <w:rtl/>
        </w:rPr>
        <w:t>יחשוב, אם בכלל, לעשות דבר כזה. אנחנו נקפיד שאיש לא יעלה על דעתו כלל לחשוב כדבר</w:t>
      </w:r>
      <w:r w:rsidR="006D6ED0">
        <w:rPr>
          <w:rtl/>
        </w:rPr>
        <w:t xml:space="preserve"> </w:t>
      </w:r>
      <w:r w:rsidRPr="00C95F0D">
        <w:rPr>
          <w:rtl/>
        </w:rPr>
        <w:t>הזה. אין לי שום מלה אחרת להגיד בעניין הזה.</w:t>
      </w:r>
      <w:r w:rsidR="006D6ED0">
        <w:rPr>
          <w:rtl/>
        </w:rPr>
        <w:t xml:space="preserve"> </w:t>
      </w:r>
      <w:r w:rsidRPr="00C95F0D">
        <w:rPr>
          <w:rtl/>
        </w:rPr>
        <w:t>תודה רבה.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מה אתה מציע?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חיים דיין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יש לי שאלה.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בקיצור.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חיים דיין (צומת):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אדוני השר, גברתי היושבת</w:t>
      </w:r>
      <w:r w:rsidR="006D6ED0">
        <w:rPr>
          <w:rtl/>
        </w:rPr>
        <w:t>-</w:t>
      </w:r>
      <w:r w:rsidRPr="00C95F0D">
        <w:rPr>
          <w:rtl/>
        </w:rPr>
        <w:t>ראש, חברי הכנסת, אתה העלית כאן את הנושא, שכל אזרח</w:t>
      </w:r>
      <w:r w:rsidR="006D6ED0">
        <w:rPr>
          <w:rtl/>
        </w:rPr>
        <w:t xml:space="preserve"> </w:t>
      </w:r>
      <w:r w:rsidRPr="00C95F0D">
        <w:rPr>
          <w:rtl/>
        </w:rPr>
        <w:t>יוכל</w:t>
      </w:r>
      <w:r w:rsidR="006D6ED0">
        <w:rPr>
          <w:rtl/>
        </w:rPr>
        <w:t xml:space="preserve"> </w:t>
      </w:r>
      <w:r w:rsidRPr="00C95F0D">
        <w:rPr>
          <w:rtl/>
        </w:rPr>
        <w:t>לגשת</w:t>
      </w:r>
      <w:r w:rsidR="006D6ED0">
        <w:rPr>
          <w:rtl/>
        </w:rPr>
        <w:t xml:space="preserve"> </w:t>
      </w:r>
      <w:r w:rsidRPr="00C95F0D">
        <w:rPr>
          <w:rtl/>
        </w:rPr>
        <w:t>למשטרה ולבדוק את נושא הרישום הפלילי. לאור ניסיוני הרב במשטרת ישראל</w:t>
      </w:r>
      <w:r w:rsidR="006D6ED0">
        <w:rPr>
          <w:rtl/>
        </w:rPr>
        <w:t xml:space="preserve"> </w:t>
      </w:r>
      <w:r w:rsidRPr="00C95F0D">
        <w:rPr>
          <w:rtl/>
        </w:rPr>
        <w:t>ידוע</w:t>
      </w:r>
      <w:r w:rsidR="006D6ED0">
        <w:rPr>
          <w:rtl/>
        </w:rPr>
        <w:t xml:space="preserve"> </w:t>
      </w:r>
      <w:r w:rsidRPr="00C95F0D">
        <w:rPr>
          <w:rtl/>
        </w:rPr>
        <w:t>לי</w:t>
      </w:r>
      <w:r w:rsidR="006D6ED0">
        <w:rPr>
          <w:rtl/>
        </w:rPr>
        <w:t xml:space="preserve"> </w:t>
      </w:r>
      <w:r w:rsidRPr="00C95F0D">
        <w:rPr>
          <w:rtl/>
        </w:rPr>
        <w:t>שהעבירות מחולקות לחטא, עוון ופשע. במדינת ישראל יש אזרחים רבים שנפתחו</w:t>
      </w:r>
      <w:r w:rsidR="006D6ED0">
        <w:rPr>
          <w:rtl/>
        </w:rPr>
        <w:t xml:space="preserve"> </w:t>
      </w:r>
      <w:r w:rsidRPr="00C95F0D">
        <w:rPr>
          <w:rtl/>
        </w:rPr>
        <w:t>להם תיקים בגלל קטטה זו או אחרת, סכסוך שכנים או סכסוך בין בעל לאשה, שהיום עדיין</w:t>
      </w:r>
      <w:r w:rsidR="006D6ED0">
        <w:rPr>
          <w:rtl/>
        </w:rPr>
        <w:t xml:space="preserve"> </w:t>
      </w:r>
      <w:r w:rsidRPr="00C95F0D">
        <w:rPr>
          <w:rtl/>
        </w:rPr>
        <w:t>חיים</w:t>
      </w:r>
      <w:r w:rsidR="006D6ED0">
        <w:rPr>
          <w:rtl/>
        </w:rPr>
        <w:t xml:space="preserve"> </w:t>
      </w:r>
      <w:r w:rsidRPr="00C95F0D">
        <w:rPr>
          <w:rtl/>
        </w:rPr>
        <w:t>באותו</w:t>
      </w:r>
      <w:r w:rsidR="006D6ED0">
        <w:rPr>
          <w:rtl/>
        </w:rPr>
        <w:t xml:space="preserve"> </w:t>
      </w:r>
      <w:r w:rsidRPr="00C95F0D">
        <w:rPr>
          <w:rtl/>
        </w:rPr>
        <w:t>חדר.</w:t>
      </w:r>
      <w:r w:rsidR="006D6ED0">
        <w:rPr>
          <w:rtl/>
        </w:rPr>
        <w:t xml:space="preserve"> </w:t>
      </w:r>
      <w:r w:rsidRPr="00C95F0D">
        <w:rPr>
          <w:rtl/>
        </w:rPr>
        <w:t>שאלתי היא:</w:t>
      </w:r>
      <w:r w:rsidR="006D6ED0">
        <w:rPr>
          <w:rtl/>
        </w:rPr>
        <w:t xml:space="preserve"> </w:t>
      </w:r>
      <w:r w:rsidRPr="00C95F0D">
        <w:rPr>
          <w:rtl/>
        </w:rPr>
        <w:t>האם ימחקו להם את העבר הפלילי בנושא הזה, ובאילו</w:t>
      </w:r>
      <w:r w:rsidR="006D6ED0">
        <w:rPr>
          <w:rtl/>
        </w:rPr>
        <w:t xml:space="preserve"> </w:t>
      </w:r>
      <w:r w:rsidRPr="00C95F0D">
        <w:rPr>
          <w:rtl/>
        </w:rPr>
        <w:t>סוגי</w:t>
      </w:r>
      <w:r w:rsidR="006D6ED0">
        <w:rPr>
          <w:rtl/>
        </w:rPr>
        <w:t xml:space="preserve"> </w:t>
      </w:r>
      <w:r w:rsidRPr="00C95F0D">
        <w:rPr>
          <w:rtl/>
        </w:rPr>
        <w:t>עבירות?</w:t>
      </w:r>
      <w:r w:rsidR="006D6ED0">
        <w:rPr>
          <w:rtl/>
        </w:rPr>
        <w:t xml:space="preserve"> </w:t>
      </w:r>
      <w:r w:rsidRPr="00C95F0D">
        <w:rPr>
          <w:rtl/>
        </w:rPr>
        <w:t>אילו</w:t>
      </w:r>
      <w:r w:rsidR="006D6ED0">
        <w:rPr>
          <w:rtl/>
        </w:rPr>
        <w:t xml:space="preserve"> </w:t>
      </w:r>
      <w:r w:rsidRPr="00C95F0D">
        <w:rPr>
          <w:rtl/>
        </w:rPr>
        <w:t>השלכות</w:t>
      </w:r>
      <w:r w:rsidR="006D6ED0">
        <w:rPr>
          <w:rtl/>
        </w:rPr>
        <w:t xml:space="preserve"> </w:t>
      </w:r>
      <w:r w:rsidRPr="00C95F0D">
        <w:rPr>
          <w:rtl/>
        </w:rPr>
        <w:t>יהיו לכך? מי יוכל לקבוע אם להסיר את הסעיף הפלילי,</w:t>
      </w:r>
      <w:r w:rsidR="006D6ED0">
        <w:rPr>
          <w:rtl/>
        </w:rPr>
        <w:t xml:space="preserve"> </w:t>
      </w:r>
      <w:r w:rsidRPr="00C95F0D">
        <w:rPr>
          <w:rtl/>
        </w:rPr>
        <w:t>מלבד נשיא המדינה? תודה רבה.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תודה רבה לחבר הכנסת חיים דיין. בבקשה, כבוד השר.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החוק קובע את הדרכים למחיקה של רישום פלילי. יש חוק תקנת השבים, שאתה בוודאי</w:t>
      </w:r>
      <w:r w:rsidR="006D6ED0">
        <w:rPr>
          <w:rtl/>
        </w:rPr>
        <w:t xml:space="preserve"> </w:t>
      </w:r>
      <w:r w:rsidRPr="00C95F0D">
        <w:rPr>
          <w:rtl/>
        </w:rPr>
        <w:t>מכיר אותו, יש חוק המרשם הפלילי. איש איננו יכול למחוק אלא בהתאם לחוק.</w:t>
      </w:r>
      <w:r w:rsidR="006D6ED0">
        <w:rPr>
          <w:rtl/>
        </w:rPr>
        <w:t xml:space="preserve"> </w:t>
      </w:r>
      <w:r w:rsidRPr="00C95F0D">
        <w:rPr>
          <w:rtl/>
        </w:rPr>
        <w:t>יש ספקות</w:t>
      </w:r>
      <w:r w:rsidR="006D6ED0">
        <w:rPr>
          <w:rtl/>
        </w:rPr>
        <w:t xml:space="preserve"> </w:t>
      </w:r>
      <w:r w:rsidRPr="00C95F0D">
        <w:rPr>
          <w:rtl/>
        </w:rPr>
        <w:t>משפטיים</w:t>
      </w:r>
      <w:r w:rsidR="006D6ED0">
        <w:rPr>
          <w:rtl/>
        </w:rPr>
        <w:t xml:space="preserve"> </w:t>
      </w:r>
      <w:r w:rsidRPr="00C95F0D">
        <w:rPr>
          <w:rtl/>
        </w:rPr>
        <w:t>לגבי</w:t>
      </w:r>
      <w:r w:rsidR="006D6ED0">
        <w:rPr>
          <w:rtl/>
        </w:rPr>
        <w:t xml:space="preserve"> </w:t>
      </w:r>
      <w:r w:rsidRPr="00C95F0D">
        <w:rPr>
          <w:rtl/>
        </w:rPr>
        <w:t>הגישה</w:t>
      </w:r>
      <w:r w:rsidR="006D6ED0">
        <w:rPr>
          <w:rtl/>
        </w:rPr>
        <w:t xml:space="preserve"> </w:t>
      </w:r>
      <w:r w:rsidRPr="00C95F0D">
        <w:rPr>
          <w:rtl/>
        </w:rPr>
        <w:t>למאגר הזה, וכבר הזכרתי את הוויכוח המשפטי שקיים היום, בין</w:t>
      </w:r>
      <w:r w:rsidR="006D6ED0">
        <w:rPr>
          <w:rtl/>
        </w:rPr>
        <w:t xml:space="preserve"> </w:t>
      </w:r>
      <w:r w:rsidRPr="00C95F0D">
        <w:rPr>
          <w:rtl/>
        </w:rPr>
        <w:t>עמדת</w:t>
      </w:r>
      <w:r w:rsidR="006D6ED0">
        <w:rPr>
          <w:rtl/>
        </w:rPr>
        <w:t xml:space="preserve"> </w:t>
      </w:r>
      <w:r w:rsidRPr="00C95F0D">
        <w:rPr>
          <w:rtl/>
        </w:rPr>
        <w:t>משרד</w:t>
      </w:r>
      <w:r w:rsidR="006D6ED0">
        <w:rPr>
          <w:rtl/>
        </w:rPr>
        <w:t xml:space="preserve"> </w:t>
      </w:r>
      <w:r w:rsidRPr="00C95F0D">
        <w:rPr>
          <w:rtl/>
        </w:rPr>
        <w:t>מבקר המדינה לבין עמדת משרד המשפטים או משרד המשטרה לגבי אפשרות שחלק</w:t>
      </w:r>
      <w:r w:rsidR="006D6ED0">
        <w:rPr>
          <w:rtl/>
        </w:rPr>
        <w:t xml:space="preserve"> </w:t>
      </w:r>
      <w:r w:rsidRPr="00C95F0D">
        <w:rPr>
          <w:rtl/>
        </w:rPr>
        <w:t>מהגופים, כמו השב"כ, כמו המדינה, במינוי, ייזקקו לאותם מאגרי נתונים. הוויכוח הזה</w:t>
      </w:r>
      <w:r w:rsidR="006D6ED0">
        <w:rPr>
          <w:rtl/>
        </w:rPr>
        <w:t xml:space="preserve"> </w:t>
      </w:r>
      <w:r w:rsidRPr="00C95F0D">
        <w:rPr>
          <w:rtl/>
        </w:rPr>
        <w:t>עומד כרגע, שעמדתו של היועץ המשפטי היא המכרעת.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לגבי</w:t>
      </w:r>
      <w:r w:rsidR="006D6ED0">
        <w:rPr>
          <w:rtl/>
        </w:rPr>
        <w:t xml:space="preserve"> </w:t>
      </w:r>
      <w:r w:rsidRPr="00C95F0D">
        <w:rPr>
          <w:rtl/>
        </w:rPr>
        <w:t>מחיקה שלא במסגרת החוק, אלא מחיקת חסד, הדבר נעשה, כידוע לך, לפי החוק</w:t>
      </w:r>
      <w:r w:rsidR="006D6ED0">
        <w:rPr>
          <w:rtl/>
        </w:rPr>
        <w:t xml:space="preserve"> </w:t>
      </w:r>
      <w:r w:rsidRPr="00C95F0D">
        <w:rPr>
          <w:rtl/>
        </w:rPr>
        <w:t>על</w:t>
      </w:r>
      <w:r w:rsidR="006D6ED0">
        <w:rPr>
          <w:rtl/>
        </w:rPr>
        <w:t>-</w:t>
      </w:r>
      <w:r w:rsidRPr="00C95F0D">
        <w:rPr>
          <w:rtl/>
        </w:rPr>
        <w:t>ידי</w:t>
      </w:r>
      <w:r w:rsidR="006D6ED0">
        <w:rPr>
          <w:rtl/>
        </w:rPr>
        <w:t xml:space="preserve"> </w:t>
      </w:r>
      <w:r w:rsidRPr="00C95F0D">
        <w:rPr>
          <w:rtl/>
        </w:rPr>
        <w:t>בקשה מנשיא המדינה למחוק. אם אדם ניחן, מוחקים לו. אחרת הכול נעשה במסגרת</w:t>
      </w:r>
      <w:r w:rsidR="006D6ED0">
        <w:rPr>
          <w:rtl/>
        </w:rPr>
        <w:t xml:space="preserve"> </w:t>
      </w:r>
      <w:r w:rsidRPr="00C95F0D">
        <w:rPr>
          <w:rtl/>
        </w:rPr>
        <w:t>תקנת השבים, או במסגרת חוק המרשם הפלילי.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אם</w:t>
      </w:r>
      <w:r w:rsidR="006D6ED0">
        <w:rPr>
          <w:rtl/>
        </w:rPr>
        <w:t xml:space="preserve"> </w:t>
      </w:r>
      <w:r w:rsidRPr="00C95F0D">
        <w:rPr>
          <w:rtl/>
        </w:rPr>
        <w:t>יש</w:t>
      </w:r>
      <w:r w:rsidR="006D6ED0">
        <w:rPr>
          <w:rtl/>
        </w:rPr>
        <w:t xml:space="preserve"> </w:t>
      </w:r>
      <w:r w:rsidRPr="00C95F0D">
        <w:rPr>
          <w:rtl/>
        </w:rPr>
        <w:t>לך</w:t>
      </w:r>
      <w:r w:rsidR="006D6ED0">
        <w:rPr>
          <w:rtl/>
        </w:rPr>
        <w:t xml:space="preserve"> </w:t>
      </w:r>
      <w:r w:rsidRPr="00C95F0D">
        <w:rPr>
          <w:rtl/>
        </w:rPr>
        <w:t>רעיון</w:t>
      </w:r>
      <w:r w:rsidR="006D6ED0">
        <w:rPr>
          <w:rtl/>
        </w:rPr>
        <w:t xml:space="preserve"> </w:t>
      </w:r>
      <w:r w:rsidRPr="00C95F0D">
        <w:rPr>
          <w:rtl/>
        </w:rPr>
        <w:t>לחנינה, יש לנו נשיא חדש, אולי הוא יציע לחון חנינה יותר</w:t>
      </w:r>
      <w:r w:rsidR="006D6ED0">
        <w:rPr>
          <w:rtl/>
        </w:rPr>
        <w:t xml:space="preserve"> </w:t>
      </w:r>
      <w:r w:rsidRPr="00C95F0D">
        <w:rPr>
          <w:rtl/>
        </w:rPr>
        <w:t>רחבה.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תמר גוז'נסקי (חד"ש):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אל תיתן לו רעיונות כאלה.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 עוזר לו.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חיים דיין (צומת):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  <w:r w:rsidR="00C95F0D" w:rsidRPr="00C95F0D">
        <w:rPr>
          <w:rtl/>
        </w:rPr>
        <w:t xml:space="preserve"> </w:t>
      </w:r>
      <w:r>
        <w:rPr>
          <w:rtl/>
        </w:rPr>
        <w:t>–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דיין, אני אפשרתי לך לשאול. כעת לא קיבלת רשות דיבור. אני מבקשת</w:t>
      </w:r>
      <w:r w:rsidR="006D6ED0">
        <w:rPr>
          <w:rtl/>
        </w:rPr>
        <w:t xml:space="preserve"> </w:t>
      </w:r>
      <w:r w:rsidRPr="00C95F0D">
        <w:rPr>
          <w:rtl/>
        </w:rPr>
        <w:t>לסיים.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 דיין, הכדאיות היא שהוא ידע מה רשום עליו, ואם זה מוטעה הוא יוכל</w:t>
      </w:r>
      <w:r w:rsidR="006D6ED0">
        <w:rPr>
          <w:rtl/>
        </w:rPr>
        <w:t xml:space="preserve"> </w:t>
      </w:r>
      <w:r w:rsidRPr="00C95F0D">
        <w:rPr>
          <w:rtl/>
        </w:rPr>
        <w:t>לערער.</w:t>
      </w:r>
      <w:r w:rsidR="006D6ED0">
        <w:rPr>
          <w:rtl/>
        </w:rPr>
        <w:t xml:space="preserve"> </w:t>
      </w:r>
      <w:r w:rsidRPr="00C95F0D">
        <w:rPr>
          <w:rtl/>
        </w:rPr>
        <w:t>אין</w:t>
      </w:r>
      <w:r w:rsidR="006D6ED0">
        <w:rPr>
          <w:rtl/>
        </w:rPr>
        <w:t xml:space="preserve"> </w:t>
      </w:r>
      <w:r w:rsidRPr="00C95F0D">
        <w:rPr>
          <w:rtl/>
        </w:rPr>
        <w:t>לך</w:t>
      </w:r>
      <w:r w:rsidR="006D6ED0">
        <w:rPr>
          <w:rtl/>
        </w:rPr>
        <w:t xml:space="preserve"> </w:t>
      </w:r>
      <w:r w:rsidRPr="00C95F0D">
        <w:rPr>
          <w:rtl/>
        </w:rPr>
        <w:t>מושג בכמה מקרים הרישום מוטעה, ואין לך מושג בכמה מקרים אזרחים</w:t>
      </w:r>
      <w:r w:rsidR="006D6ED0">
        <w:rPr>
          <w:rtl/>
        </w:rPr>
        <w:t xml:space="preserve"> </w:t>
      </w:r>
      <w:r w:rsidRPr="00C95F0D">
        <w:rPr>
          <w:rtl/>
        </w:rPr>
        <w:t>אינם יודעים שהם רשומים. לכן, הטכניקה הזו של מסירת ההודעה תיתן להם התראה על כך,</w:t>
      </w:r>
      <w:r w:rsidR="006D6ED0">
        <w:rPr>
          <w:rtl/>
        </w:rPr>
        <w:t xml:space="preserve"> </w:t>
      </w:r>
      <w:r w:rsidRPr="00C95F0D">
        <w:rPr>
          <w:rtl/>
        </w:rPr>
        <w:t>ואין לך מושג כמה אנשים יודו לך על שאתה חלק מהכנסת שעכשיו מקבלת את הדוח, ועל כך</w:t>
      </w:r>
      <w:r w:rsidR="006D6ED0">
        <w:rPr>
          <w:rtl/>
        </w:rPr>
        <w:t xml:space="preserve"> </w:t>
      </w:r>
      <w:r w:rsidRPr="00C95F0D">
        <w:rPr>
          <w:rtl/>
        </w:rPr>
        <w:t>שמצאנו להם פתרון. תודה רבה.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מה אדוני מציע?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אני מציע, אם מקובל על מציע ההצעה, להעביר את הנושא לדיון בוועדה.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תודה</w:t>
      </w:r>
      <w:r w:rsidR="006D6ED0">
        <w:rPr>
          <w:rtl/>
        </w:rPr>
        <w:t xml:space="preserve"> </w:t>
      </w:r>
      <w:r w:rsidRPr="00C95F0D">
        <w:rPr>
          <w:rtl/>
        </w:rPr>
        <w:t>רבה</w:t>
      </w:r>
      <w:r w:rsidR="006D6ED0">
        <w:rPr>
          <w:rtl/>
        </w:rPr>
        <w:t xml:space="preserve"> </w:t>
      </w:r>
      <w:r w:rsidRPr="00C95F0D">
        <w:rPr>
          <w:rtl/>
        </w:rPr>
        <w:t>לכבוד שר הכלכלה והתכנון. אנחנו מדברים על הוועדה לענייני ביקורת</w:t>
      </w:r>
      <w:r w:rsidR="006D6ED0">
        <w:rPr>
          <w:rtl/>
        </w:rPr>
        <w:t xml:space="preserve"> </w:t>
      </w:r>
      <w:r w:rsidRPr="00C95F0D">
        <w:rPr>
          <w:rtl/>
        </w:rPr>
        <w:t>המדינה.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הוועדה דנה בזה כל הזמן.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אבי יחזקאל, האם אתה מסכים להצעת השר לדון בנושא בוועדה לענייני</w:t>
      </w:r>
      <w:r w:rsidR="006D6ED0">
        <w:rPr>
          <w:rtl/>
        </w:rPr>
        <w:t xml:space="preserve"> </w:t>
      </w:r>
      <w:r w:rsidRPr="00C95F0D">
        <w:rPr>
          <w:rtl/>
        </w:rPr>
        <w:t>ביקורת המדינה?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כן.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שר הכלכלה והתכנון ש' שטרית: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במליאה.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אברהם יחזקאל (העבודה):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במליאה, גברתי היושבת</w:t>
      </w:r>
      <w:r w:rsidR="006D6ED0">
        <w:rPr>
          <w:rtl/>
        </w:rPr>
        <w:t>-</w:t>
      </w:r>
      <w:r w:rsidRPr="00C95F0D">
        <w:rPr>
          <w:rtl/>
        </w:rPr>
        <w:t>ראש.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השר הציע דיון בוועדה. בסדר.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עבד</w:t>
      </w:r>
      <w:r>
        <w:rPr>
          <w:rtl/>
        </w:rPr>
        <w:t>-</w:t>
      </w:r>
      <w:r w:rsidRPr="006D6ED0">
        <w:rPr>
          <w:rtl/>
        </w:rPr>
        <w:t>אלוהב דראושה (מד"ע):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לאור הפנייה שלנו אל השר, הוא הסכים לקיים דיון במליאה.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בסדר.</w:t>
      </w:r>
      <w:r w:rsidR="006D6ED0">
        <w:rPr>
          <w:rtl/>
        </w:rPr>
        <w:t xml:space="preserve"> </w:t>
      </w:r>
      <w:r w:rsidRPr="00C95F0D">
        <w:rPr>
          <w:rtl/>
        </w:rPr>
        <w:t>הצעה</w:t>
      </w:r>
      <w:r w:rsidR="006D6ED0">
        <w:rPr>
          <w:rtl/>
        </w:rPr>
        <w:t xml:space="preserve"> </w:t>
      </w:r>
      <w:r w:rsidRPr="00C95F0D">
        <w:rPr>
          <w:rtl/>
        </w:rPr>
        <w:t>אחרת</w:t>
      </w:r>
      <w:r w:rsidR="006D6ED0">
        <w:rPr>
          <w:rtl/>
        </w:rPr>
        <w:t xml:space="preserve"> </w:t>
      </w:r>
      <w:r w:rsidRPr="00C95F0D">
        <w:rPr>
          <w:rtl/>
        </w:rPr>
        <w:t>לחבר</w:t>
      </w:r>
      <w:r w:rsidR="006D6ED0">
        <w:rPr>
          <w:rtl/>
        </w:rPr>
        <w:t xml:space="preserve"> </w:t>
      </w:r>
      <w:r w:rsidRPr="00C95F0D">
        <w:rPr>
          <w:rtl/>
        </w:rPr>
        <w:t>הכנסת</w:t>
      </w:r>
      <w:r w:rsidR="006D6ED0">
        <w:rPr>
          <w:rtl/>
        </w:rPr>
        <w:t xml:space="preserve"> </w:t>
      </w:r>
      <w:r w:rsidRPr="00C95F0D">
        <w:rPr>
          <w:rtl/>
        </w:rPr>
        <w:t>גולדפרב, להסיר את ההצעה. הוא איננו באולם.</w:t>
      </w:r>
      <w:r w:rsidR="006D6ED0">
        <w:rPr>
          <w:rtl/>
        </w:rPr>
        <w:t xml:space="preserve"> </w:t>
      </w:r>
      <w:r w:rsidRPr="00C95F0D">
        <w:rPr>
          <w:rtl/>
        </w:rPr>
        <w:t>הצעה אחרת לחבר הכנסת שאול יהלום.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שאול יהלום (מפד"ל):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אם השר מסכים לקיים דיון במליאה, אני מסיר את הצעתי.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אם כך, אנחנו עוברים להצבעה בעד או נגד דיון בנושא במליאה. נא להצביע.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ה</w:t>
      </w:r>
      <w:r w:rsidR="00C95F0D" w:rsidRPr="00C95F0D">
        <w:rPr>
          <w:rtl/>
        </w:rPr>
        <w:t>צבעה מס' 5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ב</w:t>
      </w:r>
      <w:r w:rsidR="00C95F0D" w:rsidRPr="00C95F0D">
        <w:rPr>
          <w:rtl/>
        </w:rPr>
        <w:t>עד ההצעה לכלול את הנושא בסדר</w:t>
      </w:r>
      <w:r>
        <w:rPr>
          <w:rtl/>
        </w:rPr>
        <w:t>-</w:t>
      </w:r>
      <w:r w:rsidR="00C95F0D" w:rsidRPr="00C95F0D">
        <w:rPr>
          <w:rtl/>
        </w:rPr>
        <w:t xml:space="preserve">היום </w:t>
      </w:r>
      <w:r>
        <w:rPr>
          <w:rtl/>
        </w:rPr>
        <w:t>–</w:t>
      </w:r>
      <w:r w:rsidR="00C95F0D" w:rsidRPr="00C95F0D">
        <w:rPr>
          <w:rtl/>
        </w:rPr>
        <w:t xml:space="preserve"> 10</w:t>
      </w: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נ</w:t>
      </w:r>
      <w:r w:rsidR="00C95F0D" w:rsidRPr="00C95F0D">
        <w:rPr>
          <w:rtl/>
        </w:rPr>
        <w:t xml:space="preserve">גד </w:t>
      </w:r>
      <w:r>
        <w:rPr>
          <w:rtl/>
        </w:rPr>
        <w:t>–</w:t>
      </w:r>
      <w:r w:rsidR="00C95F0D" w:rsidRPr="00C95F0D">
        <w:rPr>
          <w:rtl/>
        </w:rPr>
        <w:t xml:space="preserve"> אין</w:t>
      </w: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נ</w:t>
      </w:r>
      <w:r w:rsidR="00C95F0D" w:rsidRPr="00C95F0D">
        <w:rPr>
          <w:rtl/>
        </w:rPr>
        <w:t xml:space="preserve">מנעים </w:t>
      </w:r>
      <w:r>
        <w:rPr>
          <w:rtl/>
        </w:rPr>
        <w:t>–</w:t>
      </w:r>
      <w:r w:rsidR="00C95F0D" w:rsidRPr="00C95F0D">
        <w:rPr>
          <w:rtl/>
        </w:rPr>
        <w:t xml:space="preserve"> אין</w:t>
      </w: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ה</w:t>
      </w:r>
      <w:r w:rsidR="00C95F0D" w:rsidRPr="00C95F0D">
        <w:rPr>
          <w:rtl/>
        </w:rPr>
        <w:t>הצעה לכלול את הנושא בסדר</w:t>
      </w:r>
      <w:r>
        <w:rPr>
          <w:rtl/>
        </w:rPr>
        <w:t>-</w:t>
      </w:r>
      <w:r w:rsidR="00C95F0D" w:rsidRPr="00C95F0D">
        <w:rPr>
          <w:rtl/>
        </w:rPr>
        <w:t>היום של הכנסת נתקבלה.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10 בעד, אין מתנגדים, אין נמנעים. הנושא יידון במליאה.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תמר גוז'נסקי (חד"ש):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יש שאילתות?</w:t>
      </w:r>
    </w:p>
    <w:p w:rsidR="006D6ED0" w:rsidRDefault="006D6ED0" w:rsidP="006D6ED0">
      <w:pPr>
        <w:rPr>
          <w:rtl/>
        </w:rPr>
      </w:pPr>
    </w:p>
    <w:p w:rsidR="006D6ED0" w:rsidRPr="006D6ED0" w:rsidRDefault="006D6ED0" w:rsidP="006D6ED0">
      <w:pPr>
        <w:pStyle w:val="a4"/>
        <w:rPr>
          <w:rtl/>
        </w:rPr>
      </w:pPr>
      <w:r w:rsidRPr="006D6ED0">
        <w:rPr>
          <w:rtl/>
        </w:rPr>
        <w:t>היו"ר א' סלמוביץ: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יש</w:t>
      </w:r>
      <w:r w:rsidR="006D6ED0">
        <w:rPr>
          <w:rtl/>
        </w:rPr>
        <w:t xml:space="preserve"> </w:t>
      </w:r>
      <w:r w:rsidRPr="00C95F0D">
        <w:rPr>
          <w:rtl/>
        </w:rPr>
        <w:t>שאילתות.</w:t>
      </w:r>
      <w:r w:rsidR="006D6ED0">
        <w:rPr>
          <w:rtl/>
        </w:rPr>
        <w:t xml:space="preserve"> </w:t>
      </w:r>
      <w:r w:rsidRPr="00C95F0D">
        <w:rPr>
          <w:rtl/>
        </w:rPr>
        <w:t>אנחנו</w:t>
      </w:r>
      <w:r w:rsidR="006D6ED0">
        <w:rPr>
          <w:rtl/>
        </w:rPr>
        <w:t xml:space="preserve"> </w:t>
      </w:r>
      <w:r w:rsidRPr="00C95F0D">
        <w:rPr>
          <w:rtl/>
        </w:rPr>
        <w:t>עוברים כעת לנושא הבא בסדר</w:t>
      </w:r>
      <w:r w:rsidR="006D6ED0">
        <w:rPr>
          <w:rtl/>
        </w:rPr>
        <w:t>-</w:t>
      </w:r>
      <w:r w:rsidRPr="00C95F0D">
        <w:rPr>
          <w:rtl/>
        </w:rPr>
        <w:t>היום: שאילתות ותשובות. אני</w:t>
      </w:r>
      <w:r w:rsidR="006D6ED0">
        <w:rPr>
          <w:rtl/>
        </w:rPr>
        <w:t xml:space="preserve"> </w:t>
      </w:r>
      <w:r w:rsidRPr="00C95F0D">
        <w:rPr>
          <w:rtl/>
        </w:rPr>
        <w:t>מזמינה את כבוד שר המשטרה. הוא איננו באולם; גם שר התקשורת איננו באולם.</w:t>
      </w:r>
    </w:p>
    <w:p w:rsidR="006D6ED0" w:rsidRDefault="006D6ED0" w:rsidP="006D6ED0">
      <w:pPr>
        <w:rPr>
          <w:rtl/>
        </w:rPr>
      </w:pPr>
    </w:p>
    <w:p w:rsidR="006D6ED0" w:rsidRDefault="00C95F0D" w:rsidP="006D6ED0">
      <w:pPr>
        <w:rPr>
          <w:rtl/>
        </w:rPr>
      </w:pPr>
      <w:r w:rsidRPr="00C95F0D">
        <w:rPr>
          <w:rtl/>
        </w:rPr>
        <w:t>חברי הכנסת, הישיבה הבאה תתקיים מחר בשעה 16:00.</w:t>
      </w:r>
      <w:r w:rsidR="006D6ED0">
        <w:rPr>
          <w:rtl/>
        </w:rPr>
        <w:t xml:space="preserve"> </w:t>
      </w:r>
      <w:r w:rsidRPr="00C95F0D">
        <w:rPr>
          <w:rtl/>
        </w:rPr>
        <w:t>ישיבה זו נעולה.</w:t>
      </w:r>
    </w:p>
    <w:p w:rsidR="006D6ED0" w:rsidRDefault="006D6ED0" w:rsidP="006D6ED0">
      <w:pPr>
        <w:rPr>
          <w:rtl/>
        </w:rPr>
      </w:pPr>
    </w:p>
    <w:p w:rsidR="006D6ED0" w:rsidRDefault="006D6ED0" w:rsidP="006D6ED0">
      <w:pPr>
        <w:rPr>
          <w:rtl/>
        </w:rPr>
      </w:pPr>
    </w:p>
    <w:p w:rsidR="006D6ED0" w:rsidRDefault="006D6ED0" w:rsidP="006D6ED0">
      <w:pPr>
        <w:pStyle w:val="3"/>
        <w:rPr>
          <w:rtl/>
        </w:rPr>
      </w:pPr>
      <w:r w:rsidRPr="00C95F0D">
        <w:rPr>
          <w:rtl/>
        </w:rPr>
        <w:t>ה</w:t>
      </w:r>
      <w:r w:rsidR="00C95F0D" w:rsidRPr="00C95F0D">
        <w:rPr>
          <w:rtl/>
        </w:rPr>
        <w:t>ישיבה ננעלה בשעה 18:35.</w:t>
      </w:r>
    </w:p>
    <w:p w:rsidR="00F47991" w:rsidRPr="00C95F0D" w:rsidRDefault="00F47991" w:rsidP="006D6ED0">
      <w:pPr>
        <w:pStyle w:val="3"/>
        <w:rPr>
          <w:rtl/>
        </w:rPr>
      </w:pPr>
    </w:p>
    <w:sectPr w:rsidR="00F47991" w:rsidRPr="00C95F0D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BA"/>
    <w:rsid w:val="0057298D"/>
    <w:rsid w:val="005C567F"/>
    <w:rsid w:val="006D6ED0"/>
    <w:rsid w:val="009A47B8"/>
    <w:rsid w:val="00B00AB9"/>
    <w:rsid w:val="00BD7BBA"/>
    <w:rsid w:val="00C95F0D"/>
    <w:rsid w:val="00F4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4A1107-B542-49D2-BCB5-A7E6BAC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AB9"/>
    <w:pPr>
      <w:autoSpaceDE w:val="0"/>
      <w:autoSpaceDN w:val="0"/>
      <w:bidi/>
      <w:spacing w:after="0" w:line="360" w:lineRule="auto"/>
      <w:ind w:firstLine="720"/>
      <w:jc w:val="both"/>
    </w:pPr>
    <w:rPr>
      <w:rFonts w:ascii="Arial" w:eastAsia="Times New Roman" w:hAnsi="Arial" w:cs="Arial"/>
      <w:sz w:val="20"/>
    </w:rPr>
  </w:style>
  <w:style w:type="paragraph" w:styleId="1">
    <w:name w:val="heading 1"/>
    <w:basedOn w:val="a"/>
    <w:next w:val="a"/>
    <w:link w:val="10"/>
    <w:qFormat/>
    <w:rsid w:val="00B00AB9"/>
    <w:pPr>
      <w:keepNext/>
      <w:ind w:firstLine="0"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B00AB9"/>
    <w:pPr>
      <w:keepNext/>
      <w:ind w:firstLine="0"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B00AB9"/>
    <w:pPr>
      <w:keepNext/>
      <w:ind w:firstLine="0"/>
      <w:jc w:val="center"/>
      <w:outlineLvl w:val="2"/>
    </w:pPr>
  </w:style>
  <w:style w:type="character" w:default="1" w:styleId="a0">
    <w:name w:val="Default Paragraph Font"/>
    <w:semiHidden/>
    <w:rsid w:val="00B00AB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B00AB9"/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character" w:customStyle="1" w:styleId="10">
    <w:name w:val="כותרת 1 תו"/>
    <w:basedOn w:val="a0"/>
    <w:link w:val="1"/>
    <w:rsid w:val="00C95F0D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C95F0D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C95F0D"/>
    <w:rPr>
      <w:rFonts w:ascii="Arial" w:eastAsia="Times New Roman" w:hAnsi="Arial" w:cs="Arial"/>
      <w:sz w:val="20"/>
    </w:rPr>
  </w:style>
  <w:style w:type="paragraph" w:customStyle="1" w:styleId="a4">
    <w:name w:val="דובר"/>
    <w:basedOn w:val="2"/>
    <w:rsid w:val="00B00AB9"/>
  </w:style>
  <w:style w:type="paragraph" w:customStyle="1" w:styleId="a5">
    <w:name w:val="רגיל לא מוזח"/>
    <w:basedOn w:val="a"/>
    <w:link w:val="a6"/>
    <w:qFormat/>
    <w:rsid w:val="00B00AB9"/>
    <w:pPr>
      <w:ind w:firstLine="0"/>
    </w:pPr>
  </w:style>
  <w:style w:type="character" w:customStyle="1" w:styleId="a6">
    <w:name w:val="רגיל לא מוזח תו"/>
    <w:link w:val="a5"/>
    <w:rsid w:val="00B00AB9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5C567F"/>
    <w:pPr>
      <w:spacing w:after="100"/>
    </w:pPr>
  </w:style>
  <w:style w:type="character" w:styleId="Hyperlink">
    <w:name w:val="Hyperlink"/>
    <w:basedOn w:val="a0"/>
    <w:uiPriority w:val="99"/>
    <w:unhideWhenUsed/>
    <w:rsid w:val="005C567F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5C567F"/>
    <w:pPr>
      <w:spacing w:after="100"/>
      <w:ind w:left="200"/>
    </w:pPr>
  </w:style>
  <w:style w:type="paragraph" w:styleId="TOC3">
    <w:name w:val="toc 3"/>
    <w:basedOn w:val="a"/>
    <w:next w:val="a"/>
    <w:autoRedefine/>
    <w:uiPriority w:val="39"/>
    <w:semiHidden/>
    <w:unhideWhenUsed/>
    <w:rsid w:val="005C567F"/>
    <w:pPr>
      <w:spacing w:after="100"/>
      <w:ind w:left="400"/>
    </w:pPr>
  </w:style>
  <w:style w:type="paragraph" w:styleId="TOC4">
    <w:name w:val="toc 4"/>
    <w:basedOn w:val="a"/>
    <w:next w:val="a"/>
    <w:autoRedefine/>
    <w:uiPriority w:val="39"/>
    <w:semiHidden/>
    <w:unhideWhenUsed/>
    <w:rsid w:val="005C567F"/>
    <w:pPr>
      <w:spacing w:after="100"/>
      <w:ind w:left="600"/>
    </w:pPr>
  </w:style>
  <w:style w:type="paragraph" w:styleId="TOC5">
    <w:name w:val="toc 5"/>
    <w:basedOn w:val="a"/>
    <w:next w:val="a"/>
    <w:autoRedefine/>
    <w:uiPriority w:val="39"/>
    <w:semiHidden/>
    <w:unhideWhenUsed/>
    <w:rsid w:val="005C567F"/>
    <w:pPr>
      <w:spacing w:after="100"/>
      <w:ind w:left="800"/>
    </w:pPr>
  </w:style>
  <w:style w:type="paragraph" w:styleId="TOC6">
    <w:name w:val="toc 6"/>
    <w:basedOn w:val="a"/>
    <w:next w:val="a"/>
    <w:autoRedefine/>
    <w:uiPriority w:val="39"/>
    <w:semiHidden/>
    <w:unhideWhenUsed/>
    <w:rsid w:val="005C567F"/>
    <w:pPr>
      <w:spacing w:after="100"/>
      <w:ind w:left="1000"/>
    </w:pPr>
  </w:style>
  <w:style w:type="paragraph" w:styleId="TOC7">
    <w:name w:val="toc 7"/>
    <w:basedOn w:val="a"/>
    <w:next w:val="a"/>
    <w:autoRedefine/>
    <w:uiPriority w:val="39"/>
    <w:semiHidden/>
    <w:unhideWhenUsed/>
    <w:rsid w:val="005C567F"/>
    <w:pPr>
      <w:spacing w:after="100"/>
      <w:ind w:left="1200"/>
    </w:pPr>
  </w:style>
  <w:style w:type="paragraph" w:styleId="TOC8">
    <w:name w:val="toc 8"/>
    <w:basedOn w:val="a"/>
    <w:next w:val="a"/>
    <w:autoRedefine/>
    <w:uiPriority w:val="39"/>
    <w:semiHidden/>
    <w:unhideWhenUsed/>
    <w:rsid w:val="005C567F"/>
    <w:pPr>
      <w:spacing w:after="100"/>
      <w:ind w:left="1400"/>
    </w:pPr>
  </w:style>
  <w:style w:type="paragraph" w:styleId="TOC9">
    <w:name w:val="toc 9"/>
    <w:basedOn w:val="a"/>
    <w:next w:val="a"/>
    <w:autoRedefine/>
    <w:uiPriority w:val="39"/>
    <w:semiHidden/>
    <w:unhideWhenUsed/>
    <w:rsid w:val="005C567F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r\divrei_haknesset$\&#1502;&#1488;&#1511;&#1512;&#1493;\&#1491;&#1489;&#1512;&#1497;%20&#1492;&#1499;&#1504;&#1505;&#1514;%20-%20&#1514;&#1489;&#1504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דברי הכנסת - תבנית</Template>
  <TotalTime>0</TotalTime>
  <Pages>3</Pages>
  <Words>16147</Words>
  <Characters>80740</Characters>
  <Application>Microsoft Office Word</Application>
  <DocSecurity>0</DocSecurity>
  <Lines>672</Lines>
  <Paragraphs>193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מספר-זיהוי: 10</vt:lpstr>
    </vt:vector>
  </TitlesOfParts>
  <Company>כנסת</Company>
  <LinksUpToDate>false</LinksUpToDate>
  <CharactersWithSpaces>96694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אסף בן שאול</cp:lastModifiedBy>
  <cp:revision>2</cp:revision>
  <dcterms:created xsi:type="dcterms:W3CDTF">2016-10-30T08:45:00Z</dcterms:created>
  <dcterms:modified xsi:type="dcterms:W3CDTF">2016-10-30T08:45:00Z</dcterms:modified>
</cp:coreProperties>
</file>