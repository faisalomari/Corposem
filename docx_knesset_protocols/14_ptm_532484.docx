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A8" w:rsidRDefault="005133A8" w:rsidP="005133A8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rPr>
          <w:b/>
          <w:bCs/>
          <w:u w:val="single"/>
          <w:rtl/>
        </w:rPr>
      </w:pPr>
    </w:p>
    <w:p w:rsidR="005133A8" w:rsidRPr="005133A8" w:rsidRDefault="005133A8" w:rsidP="005133A8">
      <w:pPr>
        <w:pStyle w:val="3"/>
        <w:rPr>
          <w:b/>
          <w:bCs/>
          <w:u w:val="single"/>
          <w:rtl/>
        </w:rPr>
      </w:pPr>
      <w:r w:rsidRPr="005133A8">
        <w:rPr>
          <w:b/>
          <w:bCs/>
          <w:u w:val="single"/>
          <w:rtl/>
        </w:rPr>
        <w:t>ה</w:t>
      </w:r>
      <w:r w:rsidR="00866FEE" w:rsidRPr="005133A8">
        <w:rPr>
          <w:b/>
          <w:bCs/>
          <w:u w:val="single"/>
          <w:rtl/>
        </w:rPr>
        <w:t>ישיבה המאה</w:t>
      </w:r>
      <w:r w:rsidRPr="005133A8">
        <w:rPr>
          <w:b/>
          <w:bCs/>
          <w:u w:val="single"/>
          <w:rtl/>
        </w:rPr>
        <w:t>-</w:t>
      </w:r>
      <w:r w:rsidR="00866FEE" w:rsidRPr="005133A8">
        <w:rPr>
          <w:b/>
          <w:bCs/>
          <w:u w:val="single"/>
          <w:rtl/>
        </w:rPr>
        <w:t>וחמישים</w:t>
      </w:r>
      <w:r w:rsidRPr="005133A8">
        <w:rPr>
          <w:b/>
          <w:bCs/>
          <w:u w:val="single"/>
          <w:rtl/>
        </w:rPr>
        <w:t>-</w:t>
      </w:r>
      <w:r w:rsidR="00866FEE" w:rsidRPr="005133A8">
        <w:rPr>
          <w:b/>
          <w:bCs/>
          <w:u w:val="single"/>
          <w:rtl/>
        </w:rPr>
        <w:t>ושש של הכנסת הארבע</w:t>
      </w:r>
      <w:r w:rsidRPr="005133A8">
        <w:rPr>
          <w:b/>
          <w:bCs/>
          <w:u w:val="single"/>
          <w:rtl/>
        </w:rPr>
        <w:t>-</w:t>
      </w:r>
      <w:r w:rsidR="00866FEE" w:rsidRPr="005133A8">
        <w:rPr>
          <w:b/>
          <w:bCs/>
          <w:u w:val="single"/>
          <w:rtl/>
        </w:rPr>
        <w:t>עשרה</w:t>
      </w: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י</w:t>
      </w:r>
      <w:r w:rsidR="00866FEE" w:rsidRPr="00866FEE">
        <w:rPr>
          <w:rtl/>
        </w:rPr>
        <w:t>ום שני, ט"ז בכסליו התשנ"ח (15 בדצמבר 1997)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י</w:t>
      </w:r>
      <w:r w:rsidR="00866FEE" w:rsidRPr="00866FEE">
        <w:rPr>
          <w:rtl/>
        </w:rPr>
        <w:t>רושלים, הכנסת, שעה 16:04</w:t>
      </w:r>
    </w:p>
    <w:p w:rsidR="005133A8" w:rsidRDefault="005133A8" w:rsidP="005133A8">
      <w:pPr>
        <w:rPr>
          <w:rtl/>
        </w:rPr>
      </w:pPr>
    </w:p>
    <w:p w:rsidR="005133A8" w:rsidRDefault="005133A8">
      <w:pPr>
        <w:autoSpaceDE/>
        <w:autoSpaceDN/>
        <w:bidi w:val="0"/>
        <w:spacing w:after="200" w:line="276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133A8" w:rsidRDefault="005133A8" w:rsidP="005133A8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2" w:history="1">
        <w:r w:rsidR="005133A8" w:rsidRPr="00D77FD3">
          <w:rPr>
            <w:rStyle w:val="Hyperlink"/>
            <w:rFonts w:hint="eastAsia"/>
            <w:noProof/>
            <w:rtl/>
          </w:rPr>
          <w:t>דברי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יושב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ראש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הכנסת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3" w:history="1">
        <w:r w:rsidR="005133A8" w:rsidRPr="00D77FD3">
          <w:rPr>
            <w:rStyle w:val="Hyperlink"/>
            <w:rFonts w:hint="eastAsia"/>
            <w:noProof/>
            <w:rtl/>
          </w:rPr>
          <w:t>דברי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ברכה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של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יושב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ראש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הכנסת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למשלחת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מונגוליה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4" w:history="1">
        <w:r w:rsidR="005133A8" w:rsidRPr="00D77FD3">
          <w:rPr>
            <w:rStyle w:val="Hyperlink"/>
            <w:rFonts w:hint="eastAsia"/>
            <w:noProof/>
            <w:rtl/>
          </w:rPr>
          <w:t>הצעה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לסדר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5" w:history="1">
        <w:r w:rsidR="005133A8" w:rsidRPr="00D77FD3">
          <w:rPr>
            <w:rStyle w:val="Hyperlink"/>
            <w:rFonts w:hint="eastAsia"/>
            <w:noProof/>
            <w:rtl/>
          </w:rPr>
          <w:t>מסמכים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שהונחו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על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שולחן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הכנסת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6" w:history="1">
        <w:r w:rsidR="005133A8" w:rsidRPr="00D77FD3">
          <w:rPr>
            <w:rStyle w:val="Hyperlink"/>
            <w:rFonts w:hint="eastAsia"/>
            <w:noProof/>
            <w:rtl/>
          </w:rPr>
          <w:t>הצעות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סיעות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העבודה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ומרצ</w:t>
        </w:r>
        <w:r w:rsidR="005133A8" w:rsidRPr="00D77FD3">
          <w:rPr>
            <w:rStyle w:val="Hyperlink"/>
            <w:noProof/>
            <w:rtl/>
          </w:rPr>
          <w:t>–</w:t>
        </w:r>
        <w:r w:rsidR="005133A8" w:rsidRPr="00D77FD3">
          <w:rPr>
            <w:rStyle w:val="Hyperlink"/>
            <w:rFonts w:hint="eastAsia"/>
            <w:noProof/>
            <w:rtl/>
          </w:rPr>
          <w:t>חד</w:t>
        </w:r>
        <w:r w:rsidR="005133A8" w:rsidRPr="00D77FD3">
          <w:rPr>
            <w:rStyle w:val="Hyperlink"/>
            <w:noProof/>
            <w:rtl/>
          </w:rPr>
          <w:t>"</w:t>
        </w:r>
        <w:r w:rsidR="005133A8" w:rsidRPr="00D77FD3">
          <w:rPr>
            <w:rStyle w:val="Hyperlink"/>
            <w:rFonts w:hint="eastAsia"/>
            <w:noProof/>
            <w:rtl/>
          </w:rPr>
          <w:t>ש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בל</w:t>
        </w:r>
        <w:r w:rsidR="005133A8" w:rsidRPr="00D77FD3">
          <w:rPr>
            <w:rStyle w:val="Hyperlink"/>
            <w:noProof/>
            <w:rtl/>
          </w:rPr>
          <w:t>"</w:t>
        </w:r>
        <w:r w:rsidR="005133A8" w:rsidRPr="00D77FD3">
          <w:rPr>
            <w:rStyle w:val="Hyperlink"/>
            <w:rFonts w:hint="eastAsia"/>
            <w:noProof/>
            <w:rtl/>
          </w:rPr>
          <w:t>ד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להביע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אי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אמון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לראש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הממשלה</w:t>
        </w:r>
      </w:hyperlink>
      <w:r w:rsidR="005133A8">
        <w:rPr>
          <w:rStyle w:val="Hyperlink"/>
          <w:rFonts w:hint="cs"/>
          <w:noProof/>
          <w:u w:val="none"/>
          <w:rtl/>
        </w:rPr>
        <w:t xml:space="preserve"> </w:t>
      </w:r>
      <w:hyperlink w:anchor="_Toc456520327" w:history="1">
        <w:r w:rsidR="005133A8" w:rsidRPr="00D77FD3">
          <w:rPr>
            <w:rStyle w:val="Hyperlink"/>
            <w:rFonts w:hint="eastAsia"/>
            <w:noProof/>
            <w:rtl/>
          </w:rPr>
          <w:t>בשל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מדיניותו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בתחום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מערכת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הבריאות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8" w:history="1">
        <w:r w:rsidR="005133A8" w:rsidRPr="00D77FD3">
          <w:rPr>
            <w:rStyle w:val="Hyperlink"/>
            <w:rFonts w:hint="eastAsia"/>
            <w:noProof/>
            <w:rtl/>
          </w:rPr>
          <w:t>הודעת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יושב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ראש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ועדת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הכנסת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9" w:history="1">
        <w:r w:rsidR="005133A8" w:rsidRPr="00D77FD3">
          <w:rPr>
            <w:rStyle w:val="Hyperlink"/>
            <w:rFonts w:hint="eastAsia"/>
            <w:noProof/>
            <w:rtl/>
          </w:rPr>
          <w:t>הצעות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סיעות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העבודה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ומרצ</w:t>
        </w:r>
        <w:r w:rsidR="005133A8" w:rsidRPr="00D77FD3">
          <w:rPr>
            <w:rStyle w:val="Hyperlink"/>
            <w:noProof/>
            <w:rtl/>
          </w:rPr>
          <w:t>–</w:t>
        </w:r>
        <w:r w:rsidR="005133A8" w:rsidRPr="00D77FD3">
          <w:rPr>
            <w:rStyle w:val="Hyperlink"/>
            <w:rFonts w:hint="eastAsia"/>
            <w:noProof/>
            <w:rtl/>
          </w:rPr>
          <w:t>חד</w:t>
        </w:r>
        <w:r w:rsidR="005133A8" w:rsidRPr="00D77FD3">
          <w:rPr>
            <w:rStyle w:val="Hyperlink"/>
            <w:noProof/>
            <w:rtl/>
          </w:rPr>
          <w:t>"</w:t>
        </w:r>
        <w:r w:rsidR="005133A8" w:rsidRPr="00D77FD3">
          <w:rPr>
            <w:rStyle w:val="Hyperlink"/>
            <w:rFonts w:hint="eastAsia"/>
            <w:noProof/>
            <w:rtl/>
          </w:rPr>
          <w:t>ש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בל</w:t>
        </w:r>
        <w:r w:rsidR="005133A8" w:rsidRPr="00D77FD3">
          <w:rPr>
            <w:rStyle w:val="Hyperlink"/>
            <w:noProof/>
            <w:rtl/>
          </w:rPr>
          <w:t>"</w:t>
        </w:r>
        <w:r w:rsidR="005133A8" w:rsidRPr="00D77FD3">
          <w:rPr>
            <w:rStyle w:val="Hyperlink"/>
            <w:rFonts w:hint="eastAsia"/>
            <w:noProof/>
            <w:rtl/>
          </w:rPr>
          <w:t>ד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להביע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אי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אמון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לראש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הממשלה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0" w:history="1">
        <w:r w:rsidR="005133A8" w:rsidRPr="00D77FD3">
          <w:rPr>
            <w:rStyle w:val="Hyperlink"/>
            <w:rFonts w:hint="eastAsia"/>
            <w:noProof/>
            <w:rtl/>
          </w:rPr>
          <w:t>בשל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מדיניותו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בתחום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מערכת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הבריאות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1" w:history="1">
        <w:r w:rsidR="005133A8" w:rsidRPr="00D77FD3">
          <w:rPr>
            <w:rStyle w:val="Hyperlink"/>
            <w:rFonts w:hint="eastAsia"/>
            <w:noProof/>
            <w:rtl/>
          </w:rPr>
          <w:t>הודעת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יושב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ראש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ועדת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הכנסת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2" w:history="1">
        <w:r w:rsidR="005133A8" w:rsidRPr="00D77FD3">
          <w:rPr>
            <w:rStyle w:val="Hyperlink"/>
            <w:rFonts w:hint="eastAsia"/>
            <w:noProof/>
            <w:rtl/>
          </w:rPr>
          <w:t>הצעת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חוק</w:t>
        </w:r>
        <w:r w:rsidR="005133A8" w:rsidRPr="00D77FD3">
          <w:rPr>
            <w:rStyle w:val="Hyperlink"/>
            <w:noProof/>
            <w:rtl/>
          </w:rPr>
          <w:t>-</w:t>
        </w:r>
        <w:r w:rsidR="005133A8" w:rsidRPr="00D77FD3">
          <w:rPr>
            <w:rStyle w:val="Hyperlink"/>
            <w:rFonts w:hint="eastAsia"/>
            <w:noProof/>
            <w:rtl/>
          </w:rPr>
          <w:t>יסוד</w:t>
        </w:r>
        <w:r w:rsidR="005133A8" w:rsidRPr="00D77FD3">
          <w:rPr>
            <w:rStyle w:val="Hyperlink"/>
            <w:noProof/>
            <w:rtl/>
          </w:rPr>
          <w:t xml:space="preserve">: </w:t>
        </w:r>
        <w:r w:rsidR="005133A8" w:rsidRPr="00D77FD3">
          <w:rPr>
            <w:rStyle w:val="Hyperlink"/>
            <w:rFonts w:hint="eastAsia"/>
            <w:noProof/>
            <w:rtl/>
          </w:rPr>
          <w:t>הממשלה</w:t>
        </w:r>
        <w:r w:rsidR="005133A8" w:rsidRPr="00D77FD3">
          <w:rPr>
            <w:rStyle w:val="Hyperlink"/>
            <w:noProof/>
            <w:rtl/>
          </w:rPr>
          <w:t xml:space="preserve"> (</w:t>
        </w:r>
        <w:r w:rsidR="005133A8" w:rsidRPr="00D77FD3">
          <w:rPr>
            <w:rStyle w:val="Hyperlink"/>
            <w:rFonts w:hint="eastAsia"/>
            <w:noProof/>
            <w:rtl/>
          </w:rPr>
          <w:t>תיקון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מס</w:t>
        </w:r>
        <w:r w:rsidR="005133A8" w:rsidRPr="00D77FD3">
          <w:rPr>
            <w:rStyle w:val="Hyperlink"/>
            <w:noProof/>
            <w:rtl/>
          </w:rPr>
          <w:t>' 7)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3" w:history="1">
        <w:r w:rsidR="005133A8" w:rsidRPr="00D77FD3">
          <w:rPr>
            <w:rStyle w:val="Hyperlink"/>
            <w:noProof/>
            <w:rtl/>
          </w:rPr>
          <w:t>(</w:t>
        </w:r>
        <w:r w:rsidR="005133A8" w:rsidRPr="00D77FD3">
          <w:rPr>
            <w:rStyle w:val="Hyperlink"/>
            <w:rFonts w:hint="eastAsia"/>
            <w:noProof/>
            <w:rtl/>
          </w:rPr>
          <w:t>קריאה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שנייה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וקריאה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שלישית</w:t>
        </w:r>
        <w:r w:rsidR="005133A8" w:rsidRPr="00D77FD3">
          <w:rPr>
            <w:rStyle w:val="Hyperlink"/>
            <w:noProof/>
            <w:rtl/>
          </w:rPr>
          <w:t>)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4" w:history="1">
        <w:r w:rsidR="005133A8" w:rsidRPr="00D77FD3">
          <w:rPr>
            <w:rStyle w:val="Hyperlink"/>
            <w:rFonts w:hint="eastAsia"/>
            <w:noProof/>
            <w:rtl/>
          </w:rPr>
          <w:t>שעת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>
          <w:rPr>
            <w:rStyle w:val="Hyperlink"/>
            <w:rFonts w:hint="eastAsia"/>
            <w:noProof/>
            <w:rtl/>
          </w:rPr>
          <w:t>שאלות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5" w:history="1">
        <w:r w:rsidR="005133A8" w:rsidRPr="00D77FD3">
          <w:rPr>
            <w:rStyle w:val="Hyperlink"/>
            <w:rFonts w:hint="eastAsia"/>
            <w:noProof/>
            <w:rtl/>
          </w:rPr>
          <w:t>מסמכים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שהונחו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על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שולחן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הכנסת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6" w:history="1">
        <w:r w:rsidR="005133A8" w:rsidRPr="00D77FD3">
          <w:rPr>
            <w:rStyle w:val="Hyperlink"/>
            <w:rFonts w:hint="eastAsia"/>
            <w:noProof/>
            <w:rtl/>
          </w:rPr>
          <w:t>הצעת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חוק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עבודת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נשים</w:t>
        </w:r>
        <w:r w:rsidR="005133A8" w:rsidRPr="00D77FD3">
          <w:rPr>
            <w:rStyle w:val="Hyperlink"/>
            <w:noProof/>
            <w:rtl/>
          </w:rPr>
          <w:t xml:space="preserve"> (</w:t>
        </w:r>
        <w:r w:rsidR="005133A8" w:rsidRPr="00D77FD3">
          <w:rPr>
            <w:rStyle w:val="Hyperlink"/>
            <w:rFonts w:hint="eastAsia"/>
            <w:noProof/>
            <w:rtl/>
          </w:rPr>
          <w:t>תיקון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מס</w:t>
        </w:r>
        <w:r w:rsidR="005133A8" w:rsidRPr="00D77FD3">
          <w:rPr>
            <w:rStyle w:val="Hyperlink"/>
            <w:noProof/>
            <w:rtl/>
          </w:rPr>
          <w:t xml:space="preserve">' 16), </w:t>
        </w:r>
        <w:r w:rsidR="005133A8" w:rsidRPr="00D77FD3">
          <w:rPr>
            <w:rStyle w:val="Hyperlink"/>
            <w:rFonts w:hint="eastAsia"/>
            <w:noProof/>
            <w:rtl/>
          </w:rPr>
          <w:t>התשנ</w:t>
        </w:r>
        <w:r w:rsidR="005133A8" w:rsidRPr="00D77FD3">
          <w:rPr>
            <w:rStyle w:val="Hyperlink"/>
            <w:noProof/>
            <w:rtl/>
          </w:rPr>
          <w:t>"</w:t>
        </w:r>
        <w:r w:rsidR="005133A8" w:rsidRPr="00D77FD3">
          <w:rPr>
            <w:rStyle w:val="Hyperlink"/>
            <w:rFonts w:hint="eastAsia"/>
            <w:noProof/>
            <w:rtl/>
          </w:rPr>
          <w:t>ז</w:t>
        </w:r>
        <w:r w:rsidR="005133A8" w:rsidRPr="00D77FD3">
          <w:rPr>
            <w:rStyle w:val="Hyperlink"/>
            <w:noProof/>
            <w:rtl/>
          </w:rPr>
          <w:t>–1997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7" w:history="1">
        <w:r w:rsidR="005133A8" w:rsidRPr="00D77FD3">
          <w:rPr>
            <w:rStyle w:val="Hyperlink"/>
            <w:noProof/>
            <w:rtl/>
          </w:rPr>
          <w:t>(</w:t>
        </w:r>
        <w:r w:rsidR="005133A8" w:rsidRPr="00D77FD3">
          <w:rPr>
            <w:rStyle w:val="Hyperlink"/>
            <w:rFonts w:hint="eastAsia"/>
            <w:noProof/>
            <w:rtl/>
          </w:rPr>
          <w:t>קריאה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ראשונה</w:t>
        </w:r>
        <w:r w:rsidR="005133A8" w:rsidRPr="00D77FD3">
          <w:rPr>
            <w:rStyle w:val="Hyperlink"/>
            <w:noProof/>
            <w:rtl/>
          </w:rPr>
          <w:t>)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8" w:history="1">
        <w:r w:rsidR="005133A8" w:rsidRPr="00D77FD3">
          <w:rPr>
            <w:rStyle w:val="Hyperlink"/>
            <w:rFonts w:hint="eastAsia"/>
            <w:noProof/>
            <w:rtl/>
          </w:rPr>
          <w:t>מסמכים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שהונחו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על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שולחן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הכנסת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9" w:history="1">
        <w:r w:rsidR="005133A8" w:rsidRPr="00D77FD3">
          <w:rPr>
            <w:rStyle w:val="Hyperlink"/>
            <w:rFonts w:hint="eastAsia"/>
            <w:noProof/>
            <w:rtl/>
          </w:rPr>
          <w:t>הצעת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חוק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הנוער</w:t>
        </w:r>
        <w:r w:rsidR="005133A8" w:rsidRPr="00D77FD3">
          <w:rPr>
            <w:rStyle w:val="Hyperlink"/>
            <w:noProof/>
            <w:rtl/>
          </w:rPr>
          <w:t xml:space="preserve"> (</w:t>
        </w:r>
        <w:r w:rsidR="005133A8" w:rsidRPr="00D77FD3">
          <w:rPr>
            <w:rStyle w:val="Hyperlink"/>
            <w:rFonts w:hint="eastAsia"/>
            <w:noProof/>
            <w:rtl/>
          </w:rPr>
          <w:t>טיפול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והשגחה</w:t>
        </w:r>
        <w:r w:rsidR="005133A8" w:rsidRPr="00D77FD3">
          <w:rPr>
            <w:rStyle w:val="Hyperlink"/>
            <w:noProof/>
            <w:rtl/>
          </w:rPr>
          <w:t>) (</w:t>
        </w:r>
        <w:r w:rsidR="005133A8" w:rsidRPr="00D77FD3">
          <w:rPr>
            <w:rStyle w:val="Hyperlink"/>
            <w:rFonts w:hint="eastAsia"/>
            <w:noProof/>
            <w:rtl/>
          </w:rPr>
          <w:t>תיקון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מס</w:t>
        </w:r>
        <w:r w:rsidR="005133A8" w:rsidRPr="00D77FD3">
          <w:rPr>
            <w:rStyle w:val="Hyperlink"/>
            <w:noProof/>
            <w:rtl/>
          </w:rPr>
          <w:t xml:space="preserve">' 13), </w:t>
        </w:r>
        <w:r w:rsidR="005133A8" w:rsidRPr="00D77FD3">
          <w:rPr>
            <w:rStyle w:val="Hyperlink"/>
            <w:rFonts w:hint="eastAsia"/>
            <w:noProof/>
            <w:rtl/>
          </w:rPr>
          <w:t>התשנ</w:t>
        </w:r>
        <w:r w:rsidR="005133A8" w:rsidRPr="00D77FD3">
          <w:rPr>
            <w:rStyle w:val="Hyperlink"/>
            <w:noProof/>
            <w:rtl/>
          </w:rPr>
          <w:t>"</w:t>
        </w:r>
        <w:r w:rsidR="005133A8" w:rsidRPr="00D77FD3">
          <w:rPr>
            <w:rStyle w:val="Hyperlink"/>
            <w:rFonts w:hint="eastAsia"/>
            <w:noProof/>
            <w:rtl/>
          </w:rPr>
          <w:t>ח</w:t>
        </w:r>
        <w:r w:rsidR="005133A8" w:rsidRPr="00D77FD3">
          <w:rPr>
            <w:rStyle w:val="Hyperlink"/>
            <w:noProof/>
            <w:rtl/>
          </w:rPr>
          <w:t>–1997</w:t>
        </w:r>
      </w:hyperlink>
    </w:p>
    <w:p w:rsidR="005133A8" w:rsidRDefault="00DF35A2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40" w:history="1">
        <w:r w:rsidR="005133A8" w:rsidRPr="00D77FD3">
          <w:rPr>
            <w:rStyle w:val="Hyperlink"/>
            <w:noProof/>
            <w:rtl/>
          </w:rPr>
          <w:t>(</w:t>
        </w:r>
        <w:r w:rsidR="005133A8" w:rsidRPr="00D77FD3">
          <w:rPr>
            <w:rStyle w:val="Hyperlink"/>
            <w:rFonts w:hint="eastAsia"/>
            <w:noProof/>
            <w:rtl/>
          </w:rPr>
          <w:t>קריאה</w:t>
        </w:r>
        <w:r w:rsidR="005133A8" w:rsidRPr="00D77FD3">
          <w:rPr>
            <w:rStyle w:val="Hyperlink"/>
            <w:noProof/>
            <w:rtl/>
          </w:rPr>
          <w:t xml:space="preserve"> </w:t>
        </w:r>
        <w:r w:rsidR="005133A8" w:rsidRPr="00D77FD3">
          <w:rPr>
            <w:rStyle w:val="Hyperlink"/>
            <w:rFonts w:hint="eastAsia"/>
            <w:noProof/>
            <w:rtl/>
          </w:rPr>
          <w:t>ראשונה</w:t>
        </w:r>
        <w:r w:rsidR="005133A8" w:rsidRPr="00D77FD3">
          <w:rPr>
            <w:rStyle w:val="Hyperlink"/>
            <w:noProof/>
            <w:rtl/>
          </w:rPr>
          <w:t>)</w:t>
        </w:r>
      </w:hyperlink>
    </w:p>
    <w:p w:rsidR="005133A8" w:rsidRDefault="005133A8" w:rsidP="005133A8">
      <w:pPr>
        <w:jc w:val="center"/>
        <w:rPr>
          <w:rtl/>
        </w:rPr>
      </w:pPr>
      <w:r>
        <w:rPr>
          <w:rtl/>
        </w:rPr>
        <w:fldChar w:fldCharType="end"/>
      </w:r>
    </w:p>
    <w:p w:rsidR="005133A8" w:rsidRDefault="005133A8" w:rsidP="005133A8">
      <w:pPr>
        <w:bidi w:val="0"/>
        <w:rPr>
          <w:rtl/>
        </w:rPr>
      </w:pPr>
      <w:r>
        <w:rPr>
          <w:rtl/>
        </w:rPr>
        <w:br w:type="page"/>
      </w:r>
    </w:p>
    <w:p w:rsidR="005133A8" w:rsidRPr="005133A8" w:rsidRDefault="005133A8" w:rsidP="005133A8">
      <w:pPr>
        <w:pStyle w:val="1"/>
        <w:rPr>
          <w:rtl/>
        </w:rPr>
      </w:pPr>
      <w:bookmarkStart w:id="1" w:name="_Toc456520322"/>
      <w:r w:rsidRPr="005133A8">
        <w:rPr>
          <w:rtl/>
        </w:rPr>
        <w:lastRenderedPageBreak/>
        <w:t>דברי יושב</w:t>
      </w:r>
      <w:r>
        <w:rPr>
          <w:rtl/>
        </w:rPr>
        <w:t>-</w:t>
      </w:r>
      <w:r w:rsidRPr="005133A8">
        <w:rPr>
          <w:rtl/>
        </w:rPr>
        <w:t>ראש הכנסת</w:t>
      </w:r>
      <w:bookmarkEnd w:id="1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</w:t>
      </w:r>
      <w:r w:rsidR="005133A8">
        <w:rPr>
          <w:rtl/>
        </w:rPr>
        <w:t xml:space="preserve"> </w:t>
      </w:r>
      <w:r w:rsidRPr="00866FEE">
        <w:rPr>
          <w:rtl/>
        </w:rPr>
        <w:t>היום יום</w:t>
      </w:r>
      <w:r w:rsidR="005133A8">
        <w:rPr>
          <w:rtl/>
        </w:rPr>
        <w:t xml:space="preserve"> </w:t>
      </w:r>
      <w:r w:rsidRPr="00866FEE">
        <w:rPr>
          <w:rtl/>
        </w:rPr>
        <w:t>שני,</w:t>
      </w:r>
      <w:r w:rsidR="005133A8">
        <w:rPr>
          <w:rtl/>
        </w:rPr>
        <w:t xml:space="preserve"> </w:t>
      </w:r>
      <w:r w:rsidRPr="00866FEE">
        <w:rPr>
          <w:rtl/>
        </w:rPr>
        <w:t>ט"ז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בכסליו התשנ"ח </w:t>
      </w:r>
      <w:r w:rsidR="005133A8">
        <w:rPr>
          <w:rtl/>
        </w:rPr>
        <w:t>–</w:t>
      </w:r>
      <w:r w:rsidRPr="00866FEE">
        <w:rPr>
          <w:rtl/>
        </w:rPr>
        <w:t xml:space="preserve"> 15 בדצמבר 1997 </w:t>
      </w:r>
      <w:r w:rsidR="005133A8">
        <w:rPr>
          <w:rtl/>
        </w:rPr>
        <w:t>–</w:t>
      </w:r>
      <w:r w:rsidRPr="00866FEE">
        <w:rPr>
          <w:rtl/>
        </w:rPr>
        <w:t xml:space="preserve"> ישיבת הכנסת</w:t>
      </w:r>
      <w:r w:rsidR="005133A8">
        <w:rPr>
          <w:rtl/>
        </w:rPr>
        <w:t xml:space="preserve"> </w:t>
      </w:r>
      <w:r w:rsidRPr="00866FEE">
        <w:rPr>
          <w:rtl/>
        </w:rPr>
        <w:t>פתוחה.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להלן</w:t>
      </w:r>
      <w:r w:rsidR="005133A8">
        <w:rPr>
          <w:rtl/>
        </w:rPr>
        <w:t xml:space="preserve"> </w:t>
      </w:r>
      <w:r w:rsidRPr="00866FEE">
        <w:rPr>
          <w:rtl/>
        </w:rPr>
        <w:t>סיכום</w:t>
      </w:r>
      <w:r w:rsidR="005133A8">
        <w:rPr>
          <w:rtl/>
        </w:rPr>
        <w:t xml:space="preserve"> </w:t>
      </w:r>
      <w:r w:rsidRPr="00866FEE">
        <w:rPr>
          <w:rtl/>
        </w:rPr>
        <w:t>תאונות</w:t>
      </w:r>
      <w:r w:rsidR="005133A8">
        <w:rPr>
          <w:rtl/>
        </w:rPr>
        <w:t xml:space="preserve"> </w:t>
      </w:r>
      <w:r w:rsidRPr="00866FEE">
        <w:rPr>
          <w:rtl/>
        </w:rPr>
        <w:t>הדרכים</w:t>
      </w:r>
      <w:r w:rsidR="005133A8">
        <w:rPr>
          <w:rtl/>
        </w:rPr>
        <w:t xml:space="preserve"> </w:t>
      </w:r>
      <w:r w:rsidRPr="00866FEE">
        <w:rPr>
          <w:rtl/>
        </w:rPr>
        <w:t>במשך השבוע האחרון:</w:t>
      </w:r>
      <w:r w:rsidR="005133A8">
        <w:rPr>
          <w:rtl/>
        </w:rPr>
        <w:t xml:space="preserve"> </w:t>
      </w:r>
      <w:r w:rsidRPr="00866FEE">
        <w:rPr>
          <w:rtl/>
        </w:rPr>
        <w:t>צוותי מגן</w:t>
      </w:r>
      <w:r w:rsidR="005133A8">
        <w:rPr>
          <w:rtl/>
        </w:rPr>
        <w:t>-</w:t>
      </w:r>
      <w:r w:rsidRPr="00866FEE">
        <w:rPr>
          <w:rtl/>
        </w:rPr>
        <w:t>דוד</w:t>
      </w:r>
      <w:r w:rsidR="005133A8">
        <w:rPr>
          <w:rtl/>
        </w:rPr>
        <w:t>-</w:t>
      </w:r>
      <w:r w:rsidRPr="00866FEE">
        <w:rPr>
          <w:rtl/>
        </w:rPr>
        <w:t>אדום טיפלו</w:t>
      </w:r>
      <w:r w:rsidR="005133A8">
        <w:rPr>
          <w:rtl/>
        </w:rPr>
        <w:t xml:space="preserve"> </w:t>
      </w:r>
      <w:r w:rsidRPr="00866FEE">
        <w:rPr>
          <w:rtl/>
        </w:rPr>
        <w:t>במהלך</w:t>
      </w:r>
      <w:r w:rsidR="005133A8">
        <w:rPr>
          <w:rtl/>
        </w:rPr>
        <w:t xml:space="preserve"> </w:t>
      </w:r>
      <w:r w:rsidRPr="00866FEE">
        <w:rPr>
          <w:rtl/>
        </w:rPr>
        <w:t>השבוע</w:t>
      </w:r>
      <w:r w:rsidR="005133A8">
        <w:rPr>
          <w:rtl/>
        </w:rPr>
        <w:t xml:space="preserve"> </w:t>
      </w:r>
      <w:r w:rsidRPr="00866FEE">
        <w:rPr>
          <w:rtl/>
        </w:rPr>
        <w:t>שעבר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676</w:t>
      </w:r>
      <w:r w:rsidR="005133A8">
        <w:rPr>
          <w:rtl/>
        </w:rPr>
        <w:t xml:space="preserve"> </w:t>
      </w:r>
      <w:r w:rsidRPr="00866FEE">
        <w:rPr>
          <w:rtl/>
        </w:rPr>
        <w:t>תאונות</w:t>
      </w:r>
      <w:r w:rsidR="005133A8">
        <w:rPr>
          <w:rtl/>
        </w:rPr>
        <w:t xml:space="preserve"> </w:t>
      </w:r>
      <w:r w:rsidRPr="00866FEE">
        <w:rPr>
          <w:rtl/>
        </w:rPr>
        <w:t>דרכים ברחבי הארץ, בהן: שמונה פצועים קשה, 19</w:t>
      </w:r>
      <w:r w:rsidR="005133A8">
        <w:rPr>
          <w:rtl/>
        </w:rPr>
        <w:t xml:space="preserve"> </w:t>
      </w:r>
      <w:r w:rsidRPr="00866FEE">
        <w:rPr>
          <w:rtl/>
        </w:rPr>
        <w:t>פצועים</w:t>
      </w:r>
      <w:r w:rsidR="005133A8">
        <w:rPr>
          <w:rtl/>
        </w:rPr>
        <w:t xml:space="preserve"> </w:t>
      </w:r>
      <w:r w:rsidRPr="00866FEE">
        <w:rPr>
          <w:rtl/>
        </w:rPr>
        <w:t>באורח</w:t>
      </w:r>
      <w:r w:rsidR="005133A8">
        <w:rPr>
          <w:rtl/>
        </w:rPr>
        <w:t xml:space="preserve"> </w:t>
      </w:r>
      <w:r w:rsidRPr="00866FEE">
        <w:rPr>
          <w:rtl/>
        </w:rPr>
        <w:t>בינוני.</w:t>
      </w:r>
      <w:r w:rsidR="005133A8">
        <w:rPr>
          <w:rtl/>
        </w:rPr>
        <w:t xml:space="preserve"> </w:t>
      </w:r>
      <w:r w:rsidRPr="00866FEE">
        <w:rPr>
          <w:rtl/>
        </w:rPr>
        <w:t>סך</w:t>
      </w:r>
      <w:r w:rsidR="005133A8">
        <w:rPr>
          <w:rtl/>
        </w:rPr>
        <w:t>-</w:t>
      </w:r>
      <w:r w:rsidRPr="00866FEE">
        <w:rPr>
          <w:rtl/>
        </w:rPr>
        <w:t>הכול</w:t>
      </w:r>
      <w:r w:rsidR="005133A8">
        <w:rPr>
          <w:rtl/>
        </w:rPr>
        <w:t xml:space="preserve"> </w:t>
      </w:r>
      <w:r w:rsidRPr="00866FEE">
        <w:rPr>
          <w:rtl/>
        </w:rPr>
        <w:t>907 נפגעים, מתוכם נהרגו:</w:t>
      </w:r>
      <w:r w:rsidR="005133A8">
        <w:rPr>
          <w:rtl/>
        </w:rPr>
        <w:t xml:space="preserve"> </w:t>
      </w:r>
      <w:r w:rsidRPr="00866FEE">
        <w:rPr>
          <w:rtl/>
        </w:rPr>
        <w:t>סעיד אבי חבאק, יצחק</w:t>
      </w:r>
      <w:r w:rsidR="005133A8">
        <w:rPr>
          <w:rtl/>
        </w:rPr>
        <w:t xml:space="preserve"> </w:t>
      </w:r>
      <w:r w:rsidRPr="00866FEE">
        <w:rPr>
          <w:rtl/>
        </w:rPr>
        <w:t>פרסיל, אלקה שטרן, אשר אלמליח, מרדכי דפס, מחמוד ג'ובראן, אבראהים מוחמד סרור.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1"/>
        <w:rPr>
          <w:rtl/>
        </w:rPr>
      </w:pPr>
      <w:bookmarkStart w:id="2" w:name="_Toc456520323"/>
      <w:r w:rsidRPr="005133A8">
        <w:rPr>
          <w:rtl/>
        </w:rPr>
        <w:t>דברי ברכה של יושב</w:t>
      </w:r>
      <w:r>
        <w:rPr>
          <w:rtl/>
        </w:rPr>
        <w:t>-</w:t>
      </w:r>
      <w:r w:rsidRPr="005133A8">
        <w:rPr>
          <w:rtl/>
        </w:rPr>
        <w:t>ראש הכנסת למשלחת מונגוליה</w:t>
      </w:r>
      <w:bookmarkEnd w:id="2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אנו</w:t>
      </w:r>
      <w:r w:rsidR="005133A8">
        <w:rPr>
          <w:rtl/>
        </w:rPr>
        <w:t xml:space="preserve"> </w:t>
      </w:r>
      <w:r w:rsidRPr="00866FEE">
        <w:rPr>
          <w:rtl/>
        </w:rPr>
        <w:t>מארחים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אצלנו משלחת מארץ רחוקה, מונגוליה.</w:t>
      </w:r>
      <w:r w:rsidR="005133A8">
        <w:rPr>
          <w:rtl/>
        </w:rPr>
        <w:t xml:space="preserve"> </w:t>
      </w:r>
      <w:r w:rsidRPr="00866FEE">
        <w:rPr>
          <w:rtl/>
        </w:rPr>
        <w:t>מונגוליה היא ארץ מדבריות והרים, שלה היסטוריה עתיקה.</w:t>
      </w:r>
      <w:r w:rsidR="005133A8">
        <w:rPr>
          <w:rtl/>
        </w:rPr>
        <w:t xml:space="preserve"> </w:t>
      </w:r>
      <w:r w:rsidRPr="00866FEE">
        <w:rPr>
          <w:rtl/>
        </w:rPr>
        <w:t>אנו, בניו של עם עתיק, שלו</w:t>
      </w:r>
      <w:r w:rsidR="005133A8">
        <w:rPr>
          <w:rtl/>
        </w:rPr>
        <w:t xml:space="preserve"> </w:t>
      </w:r>
      <w:r w:rsidRPr="00866FEE">
        <w:rPr>
          <w:rtl/>
        </w:rPr>
        <w:t>3,500 שנות היסטוריה, שמחים לראותכם אצלנו.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מקדם</w:t>
      </w:r>
      <w:r w:rsidR="005133A8">
        <w:rPr>
          <w:rtl/>
        </w:rPr>
        <w:t xml:space="preserve"> </w:t>
      </w:r>
      <w:r w:rsidRPr="00866FEE">
        <w:rPr>
          <w:rtl/>
        </w:rPr>
        <w:t>בברכה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סגן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הפרלמנט המונגולי, את יושבת</w:t>
      </w:r>
      <w:r w:rsidR="005133A8">
        <w:rPr>
          <w:rtl/>
        </w:rPr>
        <w:t>-</w:t>
      </w:r>
      <w:r w:rsidRPr="00866FEE">
        <w:rPr>
          <w:rtl/>
        </w:rPr>
        <w:t>ראש אגודת</w:t>
      </w:r>
      <w:r w:rsidR="005133A8">
        <w:rPr>
          <w:rtl/>
        </w:rPr>
        <w:t xml:space="preserve"> </w:t>
      </w:r>
      <w:r w:rsidRPr="00866FEE">
        <w:rPr>
          <w:rtl/>
        </w:rPr>
        <w:t>הידידות מונגוליה</w:t>
      </w:r>
      <w:r w:rsidR="005133A8">
        <w:rPr>
          <w:rtl/>
        </w:rPr>
        <w:t>-</w:t>
      </w:r>
      <w:r w:rsidRPr="00866FEE">
        <w:rPr>
          <w:rtl/>
        </w:rPr>
        <w:t>ישראל ואת חברי הפרלמנט שהגיעו אלינו.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משוכנע</w:t>
      </w:r>
      <w:r w:rsidR="005133A8">
        <w:rPr>
          <w:rtl/>
        </w:rPr>
        <w:t xml:space="preserve"> </w:t>
      </w:r>
      <w:r w:rsidRPr="00866FEE">
        <w:rPr>
          <w:rtl/>
        </w:rPr>
        <w:t>שהמרחק</w:t>
      </w:r>
      <w:r w:rsidR="005133A8">
        <w:rPr>
          <w:rtl/>
        </w:rPr>
        <w:t xml:space="preserve"> </w:t>
      </w:r>
      <w:r w:rsidRPr="00866FEE">
        <w:rPr>
          <w:rtl/>
        </w:rPr>
        <w:t>הפיזי לא ימנע משתי הארצות לבנות מערכת יחסים של קירבה</w:t>
      </w:r>
      <w:r w:rsidR="005133A8">
        <w:rPr>
          <w:rtl/>
        </w:rPr>
        <w:t xml:space="preserve"> </w:t>
      </w:r>
      <w:r w:rsidRPr="00866FEE">
        <w:rPr>
          <w:rtl/>
        </w:rPr>
        <w:t>והבנה. תמצאו כאן ידידים אמיתיים.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מאחל לחברי המשלחת האורחת ביקור פורה ומהנה.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באותה</w:t>
      </w:r>
      <w:r w:rsidR="005133A8">
        <w:rPr>
          <w:rtl/>
        </w:rPr>
        <w:t xml:space="preserve"> </w:t>
      </w:r>
      <w:r w:rsidRPr="00866FEE">
        <w:rPr>
          <w:rtl/>
        </w:rPr>
        <w:t>הזדמנות,</w:t>
      </w:r>
      <w:r w:rsidR="005133A8">
        <w:rPr>
          <w:rtl/>
        </w:rPr>
        <w:t xml:space="preserve"> </w:t>
      </w:r>
      <w:r w:rsidRPr="00866FEE">
        <w:rPr>
          <w:rtl/>
        </w:rPr>
        <w:t>הרשו לי להזכיר, כי ב</w:t>
      </w:r>
      <w:r w:rsidR="005133A8">
        <w:rPr>
          <w:rtl/>
        </w:rPr>
        <w:t>-</w:t>
      </w:r>
      <w:r w:rsidRPr="00866FEE">
        <w:rPr>
          <w:rtl/>
        </w:rPr>
        <w:t>29 בנובמבר 1947 הצביעה מונגוליה בעד</w:t>
      </w:r>
      <w:r w:rsidR="005133A8">
        <w:rPr>
          <w:rtl/>
        </w:rPr>
        <w:t xml:space="preserve"> </w:t>
      </w:r>
      <w:r w:rsidRPr="00866FEE">
        <w:rPr>
          <w:rtl/>
        </w:rPr>
        <w:t>תוכנית החלוקה.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כמו</w:t>
      </w:r>
      <w:r w:rsidR="005133A8">
        <w:rPr>
          <w:rtl/>
        </w:rPr>
        <w:t>-</w:t>
      </w:r>
      <w:r w:rsidRPr="00866FEE">
        <w:rPr>
          <w:rtl/>
        </w:rPr>
        <w:t>כן מלווה אותם שגריר מונגוליה בישראל, שמקום מושבו בקהיר. למי שלא זוכר,</w:t>
      </w:r>
      <w:r w:rsidR="005133A8">
        <w:rPr>
          <w:rtl/>
        </w:rPr>
        <w:t xml:space="preserve"> </w:t>
      </w:r>
      <w:r w:rsidRPr="00866FEE">
        <w:rPr>
          <w:rtl/>
        </w:rPr>
        <w:t>השרה לשעבר אורה נמיר היא שגרירת ישראל באולן</w:t>
      </w:r>
      <w:r w:rsidR="005133A8">
        <w:rPr>
          <w:rtl/>
        </w:rPr>
        <w:t>-</w:t>
      </w:r>
      <w:r w:rsidRPr="00866FEE">
        <w:rPr>
          <w:rtl/>
        </w:rPr>
        <w:t>באטור, בירת מונגוליה.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שהיא הבירה הקרה ביותר בעולם. אוטווה שנייה.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שם קר, אבל בכל מה שקשור בישראל חם שם.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זוכר כשעמדנו בכנס </w:t>
      </w:r>
      <w:r w:rsidRPr="00866FEE">
        <w:t>IPU</w:t>
      </w:r>
      <w:r w:rsidRPr="00866FEE">
        <w:rPr>
          <w:rtl/>
        </w:rPr>
        <w:t xml:space="preserve"> בבייג'ין, לידינו נעמדה</w:t>
      </w:r>
      <w:r w:rsidR="005133A8">
        <w:rPr>
          <w:rtl/>
        </w:rPr>
        <w:t xml:space="preserve"> </w:t>
      </w:r>
      <w:r w:rsidRPr="00866FEE">
        <w:rPr>
          <w:rtl/>
        </w:rPr>
        <w:t>משלחת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פרלמנטרים צעירים, שזה עתה זכו בשלטון במונגוליה, וביקשו לבקר בישראל.</w:t>
      </w:r>
      <w:r w:rsidR="005133A8">
        <w:rPr>
          <w:rtl/>
        </w:rPr>
        <w:t xml:space="preserve"> </w:t>
      </w:r>
      <w:r w:rsidRPr="00866FEE">
        <w:rPr>
          <w:rtl/>
        </w:rPr>
        <w:t>סוף סוף הם הגיעו.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לשגריר שלהם כשביקר אותי במשרדי לפני ימים אחדים.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בסדר גמור.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1"/>
        <w:rPr>
          <w:rtl/>
        </w:rPr>
      </w:pPr>
      <w:bookmarkStart w:id="3" w:name="_Toc456520324"/>
      <w:r w:rsidRPr="005133A8">
        <w:rPr>
          <w:rtl/>
        </w:rPr>
        <w:t>הצעה לסדר</w:t>
      </w:r>
      <w:bookmarkEnd w:id="3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הצעה לסדר לחבר הכנסת שבח וייס.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 מודה לך על שנעתרת לבקשתי להציע הצעה לסדר לפי</w:t>
      </w:r>
      <w:r w:rsidR="005133A8">
        <w:rPr>
          <w:rtl/>
        </w:rPr>
        <w:t xml:space="preserve"> </w:t>
      </w:r>
      <w:r w:rsidRPr="00866FEE">
        <w:rPr>
          <w:rtl/>
        </w:rPr>
        <w:t>סעיף</w:t>
      </w:r>
      <w:r w:rsidR="005133A8">
        <w:rPr>
          <w:rtl/>
        </w:rPr>
        <w:t xml:space="preserve"> </w:t>
      </w:r>
      <w:r w:rsidRPr="00866FEE">
        <w:rPr>
          <w:rtl/>
        </w:rPr>
        <w:t>53, ואני ממש עושה את זה על</w:t>
      </w:r>
      <w:r w:rsidR="005133A8">
        <w:rPr>
          <w:rtl/>
        </w:rPr>
        <w:t>-</w:t>
      </w:r>
      <w:r w:rsidRPr="00866FEE">
        <w:rPr>
          <w:rtl/>
        </w:rPr>
        <w:t>פי הסעיף הזה. אם הייתי סבור שהנושא</w:t>
      </w:r>
      <w:r w:rsidR="005133A8">
        <w:rPr>
          <w:rtl/>
        </w:rPr>
        <w:t xml:space="preserve"> </w:t>
      </w:r>
      <w:r w:rsidRPr="00866FEE">
        <w:rPr>
          <w:rtl/>
        </w:rPr>
        <w:t>שאני עומד</w:t>
      </w:r>
      <w:r w:rsidR="005133A8">
        <w:rPr>
          <w:rtl/>
        </w:rPr>
        <w:t xml:space="preserve"> </w:t>
      </w:r>
      <w:r w:rsidRPr="00866FEE">
        <w:rPr>
          <w:rtl/>
        </w:rPr>
        <w:t>לומר בעניינו משהו מופיע בסדר</w:t>
      </w:r>
      <w:r w:rsidR="005133A8">
        <w:rPr>
          <w:rtl/>
        </w:rPr>
        <w:t>-</w:t>
      </w:r>
      <w:r w:rsidRPr="00866FEE">
        <w:rPr>
          <w:rtl/>
        </w:rPr>
        <w:t>היום של השבוע, לא הייתי מעלה אותו.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מעלה</w:t>
      </w:r>
      <w:r w:rsidR="005133A8">
        <w:rPr>
          <w:rtl/>
        </w:rPr>
        <w:t xml:space="preserve"> </w:t>
      </w:r>
      <w:r w:rsidRPr="00866FEE">
        <w:rPr>
          <w:rtl/>
        </w:rPr>
        <w:t>כאן</w:t>
      </w:r>
      <w:r w:rsidR="005133A8">
        <w:rPr>
          <w:rtl/>
        </w:rPr>
        <w:t xml:space="preserve"> </w:t>
      </w:r>
      <w:r w:rsidRPr="00866FEE">
        <w:rPr>
          <w:rtl/>
        </w:rPr>
        <w:t>בפניך</w:t>
      </w:r>
      <w:r w:rsidR="005133A8">
        <w:rPr>
          <w:rtl/>
        </w:rPr>
        <w:t xml:space="preserve"> </w:t>
      </w:r>
      <w:r w:rsidRPr="00866FEE">
        <w:rPr>
          <w:rtl/>
        </w:rPr>
        <w:t>בקשה</w:t>
      </w:r>
      <w:r w:rsidR="005133A8">
        <w:rPr>
          <w:rtl/>
        </w:rPr>
        <w:t xml:space="preserve"> </w:t>
      </w:r>
      <w:r w:rsidRPr="00866FEE">
        <w:rPr>
          <w:rtl/>
        </w:rPr>
        <w:t>לשלב בצורה זו או אחרת בסדר</w:t>
      </w:r>
      <w:r w:rsidR="005133A8">
        <w:rPr>
          <w:rtl/>
        </w:rPr>
        <w:t>-</w:t>
      </w:r>
      <w:r w:rsidRPr="00866FEE">
        <w:rPr>
          <w:rtl/>
        </w:rPr>
        <w:t>יומנו את הנושא של</w:t>
      </w:r>
      <w:r w:rsidR="005133A8">
        <w:rPr>
          <w:rtl/>
        </w:rPr>
        <w:t xml:space="preserve"> </w:t>
      </w:r>
      <w:r w:rsidRPr="00866FEE">
        <w:rPr>
          <w:rtl/>
        </w:rPr>
        <w:t>אופקים.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אופקים</w:t>
      </w:r>
      <w:r w:rsidR="005133A8">
        <w:rPr>
          <w:rtl/>
        </w:rPr>
        <w:t xml:space="preserve"> </w:t>
      </w:r>
      <w:r w:rsidRPr="00866FEE">
        <w:rPr>
          <w:rtl/>
        </w:rPr>
        <w:t>נמצאת</w:t>
      </w:r>
      <w:r w:rsidR="005133A8">
        <w:rPr>
          <w:rtl/>
        </w:rPr>
        <w:t xml:space="preserve"> </w:t>
      </w:r>
      <w:r w:rsidRPr="00866FEE">
        <w:rPr>
          <w:rtl/>
        </w:rPr>
        <w:t>בעצם</w:t>
      </w:r>
      <w:r w:rsidR="005133A8">
        <w:rPr>
          <w:rtl/>
        </w:rPr>
        <w:t xml:space="preserve"> </w:t>
      </w:r>
      <w:r w:rsidRPr="00866FEE">
        <w:rPr>
          <w:rtl/>
        </w:rPr>
        <w:t>במצור</w:t>
      </w:r>
      <w:r w:rsidR="005133A8">
        <w:rPr>
          <w:rtl/>
        </w:rPr>
        <w:t xml:space="preserve"> </w:t>
      </w:r>
      <w:r w:rsidRPr="00866FEE">
        <w:rPr>
          <w:rtl/>
        </w:rPr>
        <w:t>כלכלי.</w:t>
      </w:r>
      <w:r w:rsidR="005133A8">
        <w:rPr>
          <w:rtl/>
        </w:rPr>
        <w:t xml:space="preserve"> </w:t>
      </w:r>
      <w:r w:rsidRPr="00866FEE">
        <w:rPr>
          <w:rtl/>
        </w:rPr>
        <w:t>העיירה נמצאת על סף ניתוק רשתות החשמל</w:t>
      </w:r>
      <w:r w:rsidR="005133A8">
        <w:rPr>
          <w:rtl/>
        </w:rPr>
        <w:t xml:space="preserve"> </w:t>
      </w:r>
      <w:r w:rsidRPr="00866FEE">
        <w:rPr>
          <w:rtl/>
        </w:rPr>
        <w:t>והמים,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קשיים</w:t>
      </w:r>
      <w:r w:rsidR="005133A8">
        <w:rPr>
          <w:rtl/>
        </w:rPr>
        <w:t xml:space="preserve"> </w:t>
      </w:r>
      <w:r w:rsidRPr="00866FEE">
        <w:rPr>
          <w:rtl/>
        </w:rPr>
        <w:t>גדולים,</w:t>
      </w:r>
      <w:r w:rsidR="005133A8">
        <w:rPr>
          <w:rtl/>
        </w:rPr>
        <w:t xml:space="preserve"> </w:t>
      </w:r>
      <w:r w:rsidRPr="00866FEE">
        <w:rPr>
          <w:rtl/>
        </w:rPr>
        <w:t>קבועים.</w:t>
      </w:r>
      <w:r w:rsidR="005133A8">
        <w:rPr>
          <w:rtl/>
        </w:rPr>
        <w:t xml:space="preserve"> </w:t>
      </w:r>
      <w:r w:rsidRPr="00866FEE">
        <w:rPr>
          <w:rtl/>
        </w:rPr>
        <w:t>זו עיירה שלא מעט פוליטיקאים משני צדי הקשת</w:t>
      </w:r>
      <w:r w:rsidR="005133A8">
        <w:rPr>
          <w:rtl/>
        </w:rPr>
        <w:t xml:space="preserve"> </w:t>
      </w:r>
      <w:r w:rsidRPr="00866FEE">
        <w:rPr>
          <w:rtl/>
        </w:rPr>
        <w:t>הפוליטית הפכו אותה לדגל חברתי, והרבה הרבה ססמאות נערמו סביבה.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היתה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גם הזדמנות לבקר שם, ואני יודע שאנשים טובים בעיירה נקלעים כל פעם</w:t>
      </w:r>
      <w:r w:rsidR="005133A8">
        <w:rPr>
          <w:rtl/>
        </w:rPr>
        <w:t xml:space="preserve"> </w:t>
      </w:r>
      <w:r w:rsidRPr="00866FEE">
        <w:rPr>
          <w:rtl/>
        </w:rPr>
        <w:t>לצרה</w:t>
      </w:r>
      <w:r w:rsidR="005133A8">
        <w:rPr>
          <w:rtl/>
        </w:rPr>
        <w:t xml:space="preserve"> </w:t>
      </w:r>
      <w:r w:rsidRPr="00866FEE">
        <w:rPr>
          <w:rtl/>
        </w:rPr>
        <w:t>צרורה.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אומר,</w:t>
      </w:r>
      <w:r w:rsidR="005133A8">
        <w:rPr>
          <w:rtl/>
        </w:rPr>
        <w:t xml:space="preserve"> </w:t>
      </w:r>
      <w:r w:rsidRPr="00866FEE">
        <w:rPr>
          <w:rtl/>
        </w:rPr>
        <w:t>במצב כזה היא מרכזת בתוכה כל כך הרבה סמלים של מצוקה</w:t>
      </w:r>
      <w:r w:rsidR="005133A8">
        <w:rPr>
          <w:rtl/>
        </w:rPr>
        <w:t xml:space="preserve"> </w:t>
      </w:r>
      <w:r w:rsidRPr="00866FEE">
        <w:rPr>
          <w:rtl/>
        </w:rPr>
        <w:t>חברתית, שאנחנו כולנו אופקים.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מאוד אודה לך אם תמצא דרך להעלות איכשהו את הנושא הזה על סדר</w:t>
      </w:r>
      <w:r w:rsidR="005133A8">
        <w:rPr>
          <w:rtl/>
        </w:rPr>
        <w:t>-</w:t>
      </w:r>
      <w:r w:rsidRPr="00866FEE">
        <w:rPr>
          <w:rtl/>
        </w:rPr>
        <w:t>היום.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מודע לכך שעשית גם הבוקר ניסיונות לסייע להם.</w:t>
      </w:r>
      <w:r w:rsidR="005133A8">
        <w:rPr>
          <w:rtl/>
        </w:rPr>
        <w:t xml:space="preserve"> </w:t>
      </w:r>
      <w:r w:rsidRPr="00866FEE">
        <w:rPr>
          <w:rtl/>
        </w:rPr>
        <w:t>תודה רבה לך, אדוני.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אני רוצה לומר, שעשינו היום ניסיונות לשחרר את אופקים מן המצור. בחלק</w:t>
      </w:r>
      <w:r w:rsidR="005133A8">
        <w:rPr>
          <w:rtl/>
        </w:rPr>
        <w:t xml:space="preserve"> </w:t>
      </w:r>
      <w:r w:rsidRPr="00866FEE">
        <w:rPr>
          <w:rtl/>
        </w:rPr>
        <w:t>מן</w:t>
      </w:r>
      <w:r w:rsidR="005133A8">
        <w:rPr>
          <w:rtl/>
        </w:rPr>
        <w:t xml:space="preserve"> </w:t>
      </w:r>
      <w:r w:rsidRPr="00866FEE">
        <w:rPr>
          <w:rtl/>
        </w:rPr>
        <w:t>הדברים הצלחנו, בחלק מן הדברים עדיין לא הצלחנו. אם אני יכול לפנות לשר הפנים</w:t>
      </w:r>
      <w:r w:rsidR="005133A8">
        <w:rPr>
          <w:rtl/>
        </w:rPr>
        <w:t xml:space="preserve"> </w:t>
      </w:r>
      <w:r w:rsidRPr="00866FEE">
        <w:rPr>
          <w:rtl/>
        </w:rPr>
        <w:t>ולבקש</w:t>
      </w:r>
      <w:r w:rsidR="005133A8">
        <w:rPr>
          <w:rtl/>
        </w:rPr>
        <w:t xml:space="preserve"> </w:t>
      </w:r>
      <w:r w:rsidRPr="00866FEE">
        <w:rPr>
          <w:rtl/>
        </w:rPr>
        <w:t>ממנו</w:t>
      </w:r>
      <w:r w:rsidR="005133A8">
        <w:rPr>
          <w:rtl/>
        </w:rPr>
        <w:t xml:space="preserve"> </w:t>
      </w:r>
      <w:r w:rsidRPr="00866FEE">
        <w:rPr>
          <w:rtl/>
        </w:rPr>
        <w:t>לעשות</w:t>
      </w:r>
      <w:r w:rsidR="005133A8">
        <w:rPr>
          <w:rtl/>
        </w:rPr>
        <w:t xml:space="preserve"> </w:t>
      </w:r>
      <w:r w:rsidRPr="00866FEE">
        <w:rPr>
          <w:rtl/>
        </w:rPr>
        <w:t>מעשה</w:t>
      </w:r>
      <w:r w:rsidR="005133A8">
        <w:rPr>
          <w:rtl/>
        </w:rPr>
        <w:t xml:space="preserve"> </w:t>
      </w:r>
      <w:r w:rsidRPr="00866FEE">
        <w:rPr>
          <w:rtl/>
        </w:rPr>
        <w:t>כך</w:t>
      </w:r>
      <w:r w:rsidR="005133A8">
        <w:rPr>
          <w:rtl/>
        </w:rPr>
        <w:t xml:space="preserve"> </w:t>
      </w:r>
      <w:r w:rsidRPr="00866FEE">
        <w:rPr>
          <w:rtl/>
        </w:rPr>
        <w:t>שחברת החשמל ו"מקורות" יחדשו את אספקת המים והחשמל</w:t>
      </w:r>
      <w:r w:rsidR="005133A8">
        <w:rPr>
          <w:rtl/>
        </w:rPr>
        <w:t xml:space="preserve"> </w:t>
      </w:r>
      <w:r w:rsidRPr="00866FEE">
        <w:rPr>
          <w:rtl/>
        </w:rPr>
        <w:t>ל</w:t>
      </w:r>
      <w:r w:rsidR="005133A8">
        <w:rPr>
          <w:rtl/>
        </w:rPr>
        <w:t>-</w:t>
      </w:r>
      <w:r w:rsidRPr="00866FEE">
        <w:rPr>
          <w:rtl/>
        </w:rPr>
        <w:t>23,000</w:t>
      </w:r>
      <w:r w:rsidR="005133A8">
        <w:rPr>
          <w:rtl/>
        </w:rPr>
        <w:t xml:space="preserve"> </w:t>
      </w:r>
      <w:r w:rsidRPr="00866FEE">
        <w:rPr>
          <w:rtl/>
        </w:rPr>
        <w:t>תושבי</w:t>
      </w:r>
      <w:r w:rsidR="005133A8">
        <w:rPr>
          <w:rtl/>
        </w:rPr>
        <w:t xml:space="preserve"> </w:t>
      </w:r>
      <w:r w:rsidRPr="00866FEE">
        <w:rPr>
          <w:rtl/>
        </w:rPr>
        <w:t>אופקים,</w:t>
      </w:r>
      <w:r w:rsidR="005133A8">
        <w:rPr>
          <w:rtl/>
        </w:rPr>
        <w:t xml:space="preserve"> </w:t>
      </w:r>
      <w:r w:rsidRPr="00866FEE">
        <w:rPr>
          <w:rtl/>
        </w:rPr>
        <w:t>שבסך הכול נענשים על לא עוול בכפם.</w:t>
      </w:r>
      <w:r w:rsidR="005133A8">
        <w:rPr>
          <w:rtl/>
        </w:rPr>
        <w:t xml:space="preserve"> </w:t>
      </w:r>
      <w:r w:rsidRPr="00866FEE">
        <w:rPr>
          <w:rtl/>
        </w:rPr>
        <w:t>אני מקווה שעניינם</w:t>
      </w:r>
      <w:r w:rsidR="005133A8">
        <w:rPr>
          <w:rtl/>
        </w:rPr>
        <w:t xml:space="preserve"> </w:t>
      </w:r>
      <w:r w:rsidRPr="00866FEE">
        <w:rPr>
          <w:rtl/>
        </w:rPr>
        <w:t>בכל</w:t>
      </w:r>
      <w:r w:rsidR="005133A8">
        <w:rPr>
          <w:rtl/>
        </w:rPr>
        <w:t xml:space="preserve"> </w:t>
      </w:r>
      <w:r w:rsidRPr="00866FEE">
        <w:rPr>
          <w:rtl/>
        </w:rPr>
        <w:t>זאת</w:t>
      </w:r>
      <w:r w:rsidR="005133A8">
        <w:rPr>
          <w:rtl/>
        </w:rPr>
        <w:t xml:space="preserve"> </w:t>
      </w:r>
      <w:r w:rsidRPr="00866FEE">
        <w:rPr>
          <w:rtl/>
        </w:rPr>
        <w:t>יקודם,</w:t>
      </w:r>
      <w:r w:rsidR="005133A8">
        <w:rPr>
          <w:rtl/>
        </w:rPr>
        <w:t xml:space="preserve"> </w:t>
      </w:r>
      <w:r w:rsidRPr="00866FEE">
        <w:rPr>
          <w:rtl/>
        </w:rPr>
        <w:t>שהרי אין להבין מדוע הנושא של אופקים לא יורד מעל סדר</w:t>
      </w:r>
      <w:r w:rsidR="005133A8">
        <w:rPr>
          <w:rtl/>
        </w:rPr>
        <w:t>-</w:t>
      </w:r>
      <w:r w:rsidRPr="00866FEE">
        <w:rPr>
          <w:rtl/>
        </w:rPr>
        <w:t>יומנו זה</w:t>
      </w:r>
      <w:r w:rsidR="005133A8">
        <w:rPr>
          <w:rtl/>
        </w:rPr>
        <w:t xml:space="preserve"> </w:t>
      </w:r>
      <w:r w:rsidRPr="00866FEE">
        <w:rPr>
          <w:rtl/>
        </w:rPr>
        <w:t>כמה שנים.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באותה</w:t>
      </w:r>
      <w:r w:rsidR="005133A8">
        <w:rPr>
          <w:rtl/>
        </w:rPr>
        <w:t xml:space="preserve"> </w:t>
      </w:r>
      <w:r w:rsidRPr="00866FEE">
        <w:rPr>
          <w:rtl/>
        </w:rPr>
        <w:t>הזדמנות</w:t>
      </w:r>
      <w:r w:rsidR="005133A8">
        <w:rPr>
          <w:rtl/>
        </w:rPr>
        <w:t xml:space="preserve"> </w:t>
      </w:r>
      <w:r w:rsidRPr="00866FEE">
        <w:rPr>
          <w:rtl/>
        </w:rPr>
        <w:t>אני מבקש לכנס את ועדת המשנה לענייני אופקים, שהוקמה 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ועדת הכספים, לכנס אותה בהקדם, כדי שזו תתייחס לכל מה שקורה בעיירה הזאת.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1"/>
        <w:rPr>
          <w:rtl/>
        </w:rPr>
      </w:pPr>
      <w:bookmarkStart w:id="4" w:name="_Toc456520325"/>
      <w:r w:rsidRPr="005133A8">
        <w:rPr>
          <w:rtl/>
        </w:rPr>
        <w:t>מסמכים שהונחו על שולחן הכנסת</w:t>
      </w:r>
      <w:bookmarkEnd w:id="4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הודעה למזכיר הכנסת,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מזכיר הכנסת א' האן: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ברשות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הנני מתכבד להודיע, כי הונחו היום על שולחן הכנסת: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לקריאה</w:t>
      </w:r>
      <w:r w:rsidR="005133A8">
        <w:rPr>
          <w:rtl/>
        </w:rPr>
        <w:t xml:space="preserve"> </w:t>
      </w:r>
      <w:r w:rsidRPr="00866FEE">
        <w:rPr>
          <w:rtl/>
        </w:rPr>
        <w:t>ראשונה,</w:t>
      </w:r>
      <w:r w:rsidR="005133A8">
        <w:rPr>
          <w:rtl/>
        </w:rPr>
        <w:t xml:space="preserve"> </w:t>
      </w:r>
      <w:r w:rsidRPr="00866FEE">
        <w:rPr>
          <w:rtl/>
        </w:rPr>
        <w:t>מטעם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הממשלה </w:t>
      </w:r>
      <w:r w:rsidR="005133A8">
        <w:rPr>
          <w:rtl/>
        </w:rPr>
        <w:t>–</w:t>
      </w:r>
      <w:r w:rsidRPr="00866FEE">
        <w:rPr>
          <w:rtl/>
        </w:rPr>
        <w:t xml:space="preserve"> הצעת חוק סדר הדין הפלילי (סמכויות אכיפה </w:t>
      </w:r>
      <w:r w:rsidR="005133A8">
        <w:rPr>
          <w:rtl/>
        </w:rPr>
        <w:t xml:space="preserve">– </w:t>
      </w:r>
      <w:r w:rsidRPr="00866FEE">
        <w:rPr>
          <w:rtl/>
        </w:rPr>
        <w:t>מעצרים (תיקון) (תיקון), התשנ"ח</w:t>
      </w:r>
      <w:r w:rsidR="005133A8">
        <w:rPr>
          <w:rtl/>
        </w:rPr>
        <w:t>–</w:t>
      </w:r>
      <w:r w:rsidRPr="00866FEE">
        <w:rPr>
          <w:rtl/>
        </w:rPr>
        <w:t>1997.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לדיון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מוקדם </w:t>
      </w:r>
      <w:r w:rsidR="005133A8">
        <w:rPr>
          <w:rtl/>
        </w:rPr>
        <w:t>–</w:t>
      </w:r>
      <w:r w:rsidRPr="00866FEE">
        <w:rPr>
          <w:rtl/>
        </w:rPr>
        <w:t xml:space="preserve"> הצעת חוק ביטוח בריאות ממלכתי (תיקון </w:t>
      </w:r>
      <w:r w:rsidR="005133A8">
        <w:rPr>
          <w:rtl/>
        </w:rPr>
        <w:t>–</w:t>
      </w:r>
      <w:r w:rsidRPr="00866FEE">
        <w:rPr>
          <w:rtl/>
        </w:rPr>
        <w:t xml:space="preserve"> תרופות ובדיקות לחולי</w:t>
      </w:r>
      <w:r w:rsidR="005133A8">
        <w:rPr>
          <w:rtl/>
        </w:rPr>
        <w:t xml:space="preserve"> </w:t>
      </w:r>
      <w:r w:rsidRPr="00866FEE">
        <w:rPr>
          <w:rtl/>
        </w:rPr>
        <w:t>איידס),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מאת חבר הכנסת אדיסו מאסלה; הצעת חוק ניירות ערך (תיקון </w:t>
      </w:r>
      <w:r w:rsidR="005133A8">
        <w:rPr>
          <w:rtl/>
        </w:rPr>
        <w:t xml:space="preserve">– </w:t>
      </w:r>
      <w:r w:rsidRPr="00866FEE">
        <w:rPr>
          <w:rtl/>
        </w:rPr>
        <w:t>החמרת</w:t>
      </w:r>
      <w:r w:rsidR="005133A8">
        <w:rPr>
          <w:rtl/>
        </w:rPr>
        <w:t xml:space="preserve"> </w:t>
      </w:r>
      <w:r w:rsidRPr="00866FEE">
        <w:rPr>
          <w:rtl/>
        </w:rPr>
        <w:t>ענישה</w:t>
      </w:r>
      <w:r w:rsidR="005133A8">
        <w:rPr>
          <w:rtl/>
        </w:rPr>
        <w:t xml:space="preserve"> </w:t>
      </w:r>
      <w:r w:rsidRPr="00866FEE">
        <w:rPr>
          <w:rtl/>
        </w:rPr>
        <w:t>בעבירות</w:t>
      </w:r>
      <w:r w:rsidR="005133A8">
        <w:rPr>
          <w:rtl/>
        </w:rPr>
        <w:t xml:space="preserve"> </w:t>
      </w:r>
      <w:r w:rsidRPr="00866FEE">
        <w:rPr>
          <w:rtl/>
        </w:rPr>
        <w:t>שימוש</w:t>
      </w:r>
      <w:r w:rsidR="005133A8">
        <w:rPr>
          <w:rtl/>
        </w:rPr>
        <w:t xml:space="preserve"> </w:t>
      </w:r>
      <w:r w:rsidRPr="00866FEE">
        <w:rPr>
          <w:rtl/>
        </w:rPr>
        <w:t>במידע</w:t>
      </w:r>
      <w:r w:rsidR="005133A8">
        <w:rPr>
          <w:rtl/>
        </w:rPr>
        <w:t xml:space="preserve"> </w:t>
      </w:r>
      <w:r w:rsidRPr="00866FEE">
        <w:rPr>
          <w:rtl/>
        </w:rPr>
        <w:t>פנים), התשנ"ח</w:t>
      </w:r>
      <w:r w:rsidR="005133A8">
        <w:rPr>
          <w:rtl/>
        </w:rPr>
        <w:t>–</w:t>
      </w:r>
      <w:r w:rsidRPr="00866FEE">
        <w:rPr>
          <w:rtl/>
        </w:rPr>
        <w:t>1997, מאת חברי הכנסת רן כהן</w:t>
      </w:r>
      <w:r w:rsidR="005133A8">
        <w:rPr>
          <w:rtl/>
        </w:rPr>
        <w:t xml:space="preserve"> </w:t>
      </w:r>
      <w:r w:rsidRPr="00866FEE">
        <w:rPr>
          <w:rtl/>
        </w:rPr>
        <w:t>ואברהם</w:t>
      </w:r>
      <w:r w:rsidR="005133A8">
        <w:rPr>
          <w:rtl/>
        </w:rPr>
        <w:t xml:space="preserve"> </w:t>
      </w:r>
      <w:r w:rsidRPr="00866FEE">
        <w:rPr>
          <w:rtl/>
        </w:rPr>
        <w:t>פורז;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הרשות</w:t>
      </w:r>
      <w:r w:rsidR="005133A8">
        <w:rPr>
          <w:rtl/>
        </w:rPr>
        <w:t xml:space="preserve"> </w:t>
      </w:r>
      <w:r w:rsidRPr="00866FEE">
        <w:rPr>
          <w:rtl/>
        </w:rPr>
        <w:t>השנייה</w:t>
      </w:r>
      <w:r w:rsidR="005133A8">
        <w:rPr>
          <w:rtl/>
        </w:rPr>
        <w:t xml:space="preserve"> </w:t>
      </w:r>
      <w:r w:rsidRPr="00866FEE">
        <w:rPr>
          <w:rtl/>
        </w:rPr>
        <w:t>לטלוויזיה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ורדיו (תיקון </w:t>
      </w:r>
      <w:r w:rsidR="005133A8">
        <w:rPr>
          <w:rtl/>
        </w:rPr>
        <w:t>–</w:t>
      </w:r>
      <w:r w:rsidRPr="00866FEE">
        <w:rPr>
          <w:rtl/>
        </w:rPr>
        <w:t xml:space="preserve"> איסור פרסום</w:t>
      </w:r>
      <w:r w:rsidR="005133A8">
        <w:rPr>
          <w:rtl/>
        </w:rPr>
        <w:t xml:space="preserve"> </w:t>
      </w:r>
      <w:r w:rsidRPr="00866FEE">
        <w:rPr>
          <w:rtl/>
        </w:rPr>
        <w:t>פיראטי),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 מאת חברי הכנסת משה שחל, דליה איציק, רפאל אלול, יונה יהב</w:t>
      </w:r>
      <w:r w:rsidR="005133A8">
        <w:rPr>
          <w:rtl/>
        </w:rPr>
        <w:t xml:space="preserve"> </w:t>
      </w:r>
      <w:r w:rsidRPr="00866FEE">
        <w:rPr>
          <w:rtl/>
        </w:rPr>
        <w:t>ואופיר</w:t>
      </w:r>
      <w:r w:rsidR="005133A8">
        <w:rPr>
          <w:rtl/>
        </w:rPr>
        <w:t xml:space="preserve"> </w:t>
      </w:r>
      <w:r w:rsidRPr="00866FEE">
        <w:rPr>
          <w:rtl/>
        </w:rPr>
        <w:t>פינס</w:t>
      </w:r>
      <w:r w:rsidR="005133A8">
        <w:rPr>
          <w:rtl/>
        </w:rPr>
        <w:t>-</w:t>
      </w:r>
      <w:r w:rsidRPr="00866FEE">
        <w:rPr>
          <w:rtl/>
        </w:rPr>
        <w:t>פז;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הביטוח הלאומי (תיקון </w:t>
      </w:r>
      <w:r w:rsidR="005133A8">
        <w:rPr>
          <w:rtl/>
        </w:rPr>
        <w:t>–</w:t>
      </w:r>
      <w:r w:rsidRPr="00866FEE">
        <w:rPr>
          <w:rtl/>
        </w:rPr>
        <w:t xml:space="preserve"> קבלת קצבת זיקנה וקצבת נכות</w:t>
      </w:r>
      <w:r w:rsidR="005133A8">
        <w:rPr>
          <w:rtl/>
        </w:rPr>
        <w:t xml:space="preserve"> </w:t>
      </w:r>
      <w:r w:rsidRPr="00866FEE">
        <w:rPr>
          <w:rtl/>
        </w:rPr>
        <w:t>בעד</w:t>
      </w:r>
      <w:r w:rsidR="005133A8">
        <w:rPr>
          <w:rtl/>
        </w:rPr>
        <w:t xml:space="preserve"> </w:t>
      </w:r>
      <w:r w:rsidRPr="00866FEE">
        <w:rPr>
          <w:rtl/>
        </w:rPr>
        <w:t>פרק</w:t>
      </w:r>
      <w:r w:rsidR="005133A8">
        <w:rPr>
          <w:rtl/>
        </w:rPr>
        <w:t xml:space="preserve"> </w:t>
      </w:r>
      <w:r w:rsidRPr="00866FEE">
        <w:rPr>
          <w:rtl/>
        </w:rPr>
        <w:t>זמן</w:t>
      </w:r>
      <w:r w:rsidR="005133A8">
        <w:rPr>
          <w:rtl/>
        </w:rPr>
        <w:t xml:space="preserve"> </w:t>
      </w:r>
      <w:r w:rsidRPr="00866FEE">
        <w:rPr>
          <w:rtl/>
        </w:rPr>
        <w:t>אחד), התשנ"ח</w:t>
      </w:r>
      <w:r w:rsidR="005133A8">
        <w:rPr>
          <w:rtl/>
        </w:rPr>
        <w:t>–</w:t>
      </w:r>
      <w:r w:rsidRPr="00866FEE">
        <w:rPr>
          <w:rtl/>
        </w:rPr>
        <w:t>1997, מאת חבר הכנסת יוסי כץ; הצעת חוק לתיקון פקודת</w:t>
      </w:r>
      <w:r w:rsidR="005133A8">
        <w:rPr>
          <w:rtl/>
        </w:rPr>
        <w:t xml:space="preserve"> </w:t>
      </w:r>
      <w:r w:rsidRPr="00866FEE">
        <w:rPr>
          <w:rtl/>
        </w:rPr>
        <w:t>הצופים</w:t>
      </w:r>
      <w:r w:rsidR="005133A8">
        <w:rPr>
          <w:rtl/>
        </w:rPr>
        <w:t xml:space="preserve"> </w:t>
      </w:r>
      <w:r w:rsidRPr="00866FEE">
        <w:rPr>
          <w:rtl/>
        </w:rPr>
        <w:t>(תנועה ממלכתית), התשנ"ח</w:t>
      </w:r>
      <w:r w:rsidR="005133A8">
        <w:rPr>
          <w:rtl/>
        </w:rPr>
        <w:t>–</w:t>
      </w:r>
      <w:r w:rsidRPr="00866FEE">
        <w:rPr>
          <w:rtl/>
        </w:rPr>
        <w:t>1997, מאת חברי הכנסת מיכה גולדמן, ראובן ריבלין</w:t>
      </w:r>
      <w:r w:rsidR="005133A8">
        <w:rPr>
          <w:rtl/>
        </w:rPr>
        <w:t xml:space="preserve"> </w:t>
      </w:r>
      <w:r w:rsidRPr="00866FEE">
        <w:rPr>
          <w:rtl/>
        </w:rPr>
        <w:t>ופיני</w:t>
      </w:r>
      <w:r w:rsidR="005133A8">
        <w:rPr>
          <w:rtl/>
        </w:rPr>
        <w:t xml:space="preserve"> </w:t>
      </w:r>
      <w:r w:rsidRPr="00866FEE">
        <w:rPr>
          <w:rtl/>
        </w:rPr>
        <w:t>בדש;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הצעת חוק הרשות השנייה לטלוויזיה ורדיו (תיקון </w:t>
      </w:r>
      <w:r w:rsidR="005133A8">
        <w:rPr>
          <w:rtl/>
        </w:rPr>
        <w:t>–</w:t>
      </w:r>
      <w:r w:rsidRPr="00866FEE">
        <w:rPr>
          <w:rtl/>
        </w:rPr>
        <w:t xml:space="preserve"> עריכת סקרים בשבתות</w:t>
      </w:r>
      <w:r w:rsidR="005133A8">
        <w:rPr>
          <w:rtl/>
        </w:rPr>
        <w:t xml:space="preserve"> </w:t>
      </w:r>
      <w:r w:rsidRPr="00866FEE">
        <w:rPr>
          <w:rtl/>
        </w:rPr>
        <w:t>וחגים),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 מאת חבר הכנסת חנן פורת; הצעת חוק החברות הממשלתיות (תיקון</w:t>
      </w:r>
      <w:r w:rsidR="005133A8">
        <w:rPr>
          <w:rtl/>
        </w:rPr>
        <w:t xml:space="preserve"> – </w:t>
      </w:r>
      <w:r w:rsidRPr="00866FEE">
        <w:rPr>
          <w:rtl/>
        </w:rPr>
        <w:t>הפרטה),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מאת</w:t>
      </w:r>
      <w:r w:rsidR="005133A8">
        <w:rPr>
          <w:rtl/>
        </w:rPr>
        <w:t xml:space="preserve"> </w:t>
      </w:r>
      <w:r w:rsidRPr="00866FEE">
        <w:rPr>
          <w:rtl/>
        </w:rPr>
        <w:t>חבר הכנסת אפי אושעיה; הצעת חוק הרשויות המקומיות</w:t>
      </w:r>
      <w:r w:rsidR="005133A8">
        <w:rPr>
          <w:rtl/>
        </w:rPr>
        <w:t xml:space="preserve"> </w:t>
      </w:r>
      <w:r w:rsidRPr="00866FEE">
        <w:rPr>
          <w:rtl/>
        </w:rPr>
        <w:t>(פטור חיילים, נפגעי מלחמה ושוטרים מארנונה) (תיקון), התשנ"ח</w:t>
      </w:r>
      <w:r w:rsidR="005133A8">
        <w:rPr>
          <w:rtl/>
        </w:rPr>
        <w:t>–</w:t>
      </w:r>
      <w:r w:rsidRPr="00866FEE">
        <w:rPr>
          <w:rtl/>
        </w:rPr>
        <w:t>1997, מאת חבר הכנסת</w:t>
      </w:r>
      <w:r w:rsidR="005133A8">
        <w:rPr>
          <w:rtl/>
        </w:rPr>
        <w:t xml:space="preserve"> </w:t>
      </w:r>
      <w:r w:rsidRPr="00866FEE">
        <w:rPr>
          <w:rtl/>
        </w:rPr>
        <w:t>צבי</w:t>
      </w:r>
      <w:r w:rsidR="005133A8">
        <w:rPr>
          <w:rtl/>
        </w:rPr>
        <w:t xml:space="preserve"> </w:t>
      </w:r>
      <w:r w:rsidRPr="00866FEE">
        <w:rPr>
          <w:rtl/>
        </w:rPr>
        <w:t>הנדל; הצעת חוק לסגירת אתר לסילוק פסולת מוצקה חירייה, התשנ"ח</w:t>
      </w:r>
      <w:r w:rsidR="005133A8">
        <w:rPr>
          <w:rtl/>
        </w:rPr>
        <w:t>–</w:t>
      </w:r>
      <w:r w:rsidRPr="00866FEE">
        <w:rPr>
          <w:rtl/>
        </w:rPr>
        <w:t>1997, מאת 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אברהם</w:t>
      </w:r>
      <w:r w:rsidR="005133A8">
        <w:rPr>
          <w:rtl/>
        </w:rPr>
        <w:t xml:space="preserve"> </w:t>
      </w:r>
      <w:r w:rsidRPr="00866FEE">
        <w:rPr>
          <w:rtl/>
        </w:rPr>
        <w:t>יחזקאל;</w:t>
      </w:r>
      <w:r w:rsidR="005133A8">
        <w:rPr>
          <w:rtl/>
        </w:rPr>
        <w:t xml:space="preserve"> </w:t>
      </w:r>
      <w:r w:rsidRPr="00866FEE">
        <w:rPr>
          <w:rtl/>
        </w:rPr>
        <w:t>הצעת חוק להנצחת זכרו של לוי אשכול, התשנ"ח</w:t>
      </w:r>
      <w:r w:rsidR="005133A8">
        <w:rPr>
          <w:rtl/>
        </w:rPr>
        <w:t>–</w:t>
      </w:r>
      <w:r w:rsidRPr="00866FEE">
        <w:rPr>
          <w:rtl/>
        </w:rPr>
        <w:t>1997, מאת 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משה</w:t>
      </w:r>
      <w:r w:rsidR="005133A8">
        <w:rPr>
          <w:rtl/>
        </w:rPr>
        <w:t xml:space="preserve"> </w:t>
      </w:r>
      <w:r w:rsidRPr="00866FEE">
        <w:rPr>
          <w:rtl/>
        </w:rPr>
        <w:t>שחל</w:t>
      </w:r>
      <w:r w:rsidR="005133A8">
        <w:rPr>
          <w:rtl/>
        </w:rPr>
        <w:t xml:space="preserve"> </w:t>
      </w:r>
      <w:r w:rsidRPr="00866FEE">
        <w:rPr>
          <w:rtl/>
        </w:rPr>
        <w:t>וקבוצת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הכנסת; הצעת חוק הרשויות המקומיות (ועדות ומחלקות</w:t>
      </w:r>
      <w:r w:rsidR="005133A8">
        <w:rPr>
          <w:rtl/>
        </w:rPr>
        <w:t xml:space="preserve"> </w:t>
      </w:r>
      <w:r w:rsidRPr="00866FEE">
        <w:rPr>
          <w:rtl/>
        </w:rPr>
        <w:t>דתיות),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 מאת חבר הכנסת אברהם פורז; הצעת חוק התכנון והבנייה (תיקון</w:t>
      </w:r>
      <w:r w:rsidR="005133A8">
        <w:rPr>
          <w:rtl/>
        </w:rPr>
        <w:t xml:space="preserve"> – </w:t>
      </w:r>
      <w:r w:rsidRPr="00866FEE">
        <w:rPr>
          <w:rtl/>
        </w:rPr>
        <w:t>זכות התנגדות), התשנ"ח</w:t>
      </w:r>
      <w:r w:rsidR="005133A8">
        <w:rPr>
          <w:rtl/>
        </w:rPr>
        <w:t>–</w:t>
      </w:r>
      <w:r w:rsidRPr="00866FEE">
        <w:rPr>
          <w:rtl/>
        </w:rPr>
        <w:t>1997, מאת חברי הכנסת אברהם הירשזון ודוד מגן; הצעת חוק</w:t>
      </w:r>
      <w:r w:rsidR="005133A8">
        <w:rPr>
          <w:rtl/>
        </w:rPr>
        <w:t xml:space="preserve"> </w:t>
      </w:r>
      <w:r w:rsidRPr="00866FEE">
        <w:rPr>
          <w:rtl/>
        </w:rPr>
        <w:t>הביטוח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הלאומי (תיקון </w:t>
      </w:r>
      <w:r w:rsidR="005133A8">
        <w:rPr>
          <w:rtl/>
        </w:rPr>
        <w:t>–</w:t>
      </w:r>
      <w:r w:rsidRPr="00866FEE">
        <w:rPr>
          <w:rtl/>
        </w:rPr>
        <w:t xml:space="preserve"> ביטוח זיקנה וביטוח שאירים), התשנ"ח</w:t>
      </w:r>
      <w:r w:rsidR="005133A8">
        <w:rPr>
          <w:rtl/>
        </w:rPr>
        <w:t>–</w:t>
      </w:r>
      <w:r w:rsidRPr="00866FEE">
        <w:rPr>
          <w:rtl/>
        </w:rPr>
        <w:t>1997, מאת חבר הכנסת</w:t>
      </w:r>
      <w:r w:rsidR="005133A8">
        <w:rPr>
          <w:rtl/>
        </w:rPr>
        <w:t xml:space="preserve"> </w:t>
      </w:r>
      <w:r w:rsidRPr="00866FEE">
        <w:rPr>
          <w:rtl/>
        </w:rPr>
        <w:t>אפי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אושעיה; הצעת חוק הרשויות המקומיות (בחירות) (תיקון </w:t>
      </w:r>
      <w:r w:rsidR="005133A8">
        <w:rPr>
          <w:rtl/>
        </w:rPr>
        <w:t>–</w:t>
      </w:r>
      <w:r w:rsidRPr="00866FEE">
        <w:rPr>
          <w:rtl/>
        </w:rPr>
        <w:t xml:space="preserve"> המועד הקבוע לבחירות),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מאת חברי הכנסת אברהם הירשזון ודוד מגן; הצעת חוק הרשויות המקומיות</w:t>
      </w:r>
      <w:r w:rsidR="005133A8">
        <w:rPr>
          <w:rtl/>
        </w:rPr>
        <w:t xml:space="preserve"> </w:t>
      </w:r>
      <w:r w:rsidRPr="00866FEE">
        <w:rPr>
          <w:rtl/>
        </w:rPr>
        <w:t>(ערר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קביעת ארנונה כללית) (תיקון </w:t>
      </w:r>
      <w:r w:rsidR="005133A8">
        <w:rPr>
          <w:rtl/>
        </w:rPr>
        <w:t>–</w:t>
      </w:r>
      <w:r w:rsidRPr="00866FEE">
        <w:rPr>
          <w:rtl/>
        </w:rPr>
        <w:t xml:space="preserve"> הארכת מועד להשגה), התשנ"ח</w:t>
      </w:r>
      <w:r w:rsidR="005133A8">
        <w:rPr>
          <w:rtl/>
        </w:rPr>
        <w:t>–</w:t>
      </w:r>
      <w:r w:rsidRPr="00866FEE">
        <w:rPr>
          <w:rtl/>
        </w:rPr>
        <w:t>1997, מאת 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אליעזר</w:t>
      </w:r>
      <w:r w:rsidR="005133A8">
        <w:rPr>
          <w:rtl/>
        </w:rPr>
        <w:t xml:space="preserve"> </w:t>
      </w:r>
      <w:r w:rsidRPr="00866FEE">
        <w:rPr>
          <w:rtl/>
        </w:rPr>
        <w:t xml:space="preserve">זנדברג; הצעת חוק עבודת נשים (תיקון </w:t>
      </w:r>
      <w:r w:rsidR="005133A8">
        <w:rPr>
          <w:rtl/>
        </w:rPr>
        <w:t>–</w:t>
      </w:r>
      <w:r w:rsidRPr="00866FEE">
        <w:rPr>
          <w:rtl/>
        </w:rPr>
        <w:t xml:space="preserve"> הפרשות מעביד בחופשת לידה),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מאת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שלמה</w:t>
      </w:r>
      <w:r w:rsidR="005133A8">
        <w:rPr>
          <w:rtl/>
        </w:rPr>
        <w:t xml:space="preserve"> </w:t>
      </w:r>
      <w:r w:rsidRPr="00866FEE">
        <w:rPr>
          <w:rtl/>
        </w:rPr>
        <w:t>בן</w:t>
      </w:r>
      <w:r w:rsidR="005133A8">
        <w:rPr>
          <w:rtl/>
        </w:rPr>
        <w:t>-</w:t>
      </w:r>
      <w:r w:rsidRPr="00866FEE">
        <w:rPr>
          <w:rtl/>
        </w:rPr>
        <w:t>עמי;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חוק מס שבח מקרקעין (תיקון)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מאת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מאיר שטרית; הצעת חוק ההסגרה (תיקון </w:t>
      </w:r>
      <w:r w:rsidR="005133A8">
        <w:rPr>
          <w:rtl/>
        </w:rPr>
        <w:t>–</w:t>
      </w:r>
      <w:r w:rsidRPr="00866FEE">
        <w:rPr>
          <w:rtl/>
        </w:rPr>
        <w:t xml:space="preserve"> הסגרת אזרח</w:t>
      </w:r>
      <w:r w:rsidR="005133A8">
        <w:rPr>
          <w:rtl/>
        </w:rPr>
        <w:t xml:space="preserve"> </w:t>
      </w:r>
      <w:r w:rsidRPr="00866FEE">
        <w:rPr>
          <w:rtl/>
        </w:rPr>
        <w:t>שמרכז</w:t>
      </w:r>
      <w:r w:rsidR="005133A8">
        <w:rPr>
          <w:rtl/>
        </w:rPr>
        <w:t xml:space="preserve"> </w:t>
      </w:r>
      <w:r w:rsidRPr="00866FEE">
        <w:rPr>
          <w:rtl/>
        </w:rPr>
        <w:t>חייו</w:t>
      </w:r>
      <w:r w:rsidR="005133A8">
        <w:rPr>
          <w:rtl/>
        </w:rPr>
        <w:t xml:space="preserve"> </w:t>
      </w:r>
      <w:r w:rsidRPr="00866FEE">
        <w:rPr>
          <w:rtl/>
        </w:rPr>
        <w:t>לא בישראל), התשנ"ח</w:t>
      </w:r>
      <w:r w:rsidR="005133A8">
        <w:rPr>
          <w:rtl/>
        </w:rPr>
        <w:t>–</w:t>
      </w:r>
      <w:r w:rsidRPr="00866FEE">
        <w:rPr>
          <w:rtl/>
        </w:rPr>
        <w:t>1997, מאת חבר הכנסת חיים רמון; הצעת חוק הביטוח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הלאומי (תיקון </w:t>
      </w:r>
      <w:r w:rsidR="005133A8">
        <w:rPr>
          <w:rtl/>
        </w:rPr>
        <w:t>–</w:t>
      </w:r>
      <w:r w:rsidRPr="00866FEE">
        <w:rPr>
          <w:rtl/>
        </w:rPr>
        <w:t xml:space="preserve"> דמי לידה לעצמאיות), התשנ"ח</w:t>
      </w:r>
      <w:r w:rsidR="005133A8">
        <w:rPr>
          <w:rtl/>
        </w:rPr>
        <w:t>–</w:t>
      </w:r>
      <w:r w:rsidRPr="00866FEE">
        <w:rPr>
          <w:rtl/>
        </w:rPr>
        <w:t>1997, מאת חברת הכנסת יעל דיין; הצעת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חוק אימוץ ילדים (תיקון </w:t>
      </w:r>
      <w:r w:rsidR="005133A8">
        <w:rPr>
          <w:rtl/>
        </w:rPr>
        <w:t>–</w:t>
      </w:r>
      <w:r w:rsidRPr="00866FEE">
        <w:rPr>
          <w:rtl/>
        </w:rPr>
        <w:t xml:space="preserve"> הזכות לעיין בפנקס האימוץ), התשנ"ח</w:t>
      </w:r>
      <w:r w:rsidR="005133A8">
        <w:rPr>
          <w:rtl/>
        </w:rPr>
        <w:t>–</w:t>
      </w:r>
      <w:r w:rsidRPr="00866FEE">
        <w:rPr>
          <w:rtl/>
        </w:rPr>
        <w:t>1997, מאת חבר הכנסת</w:t>
      </w:r>
      <w:r w:rsidR="005133A8">
        <w:rPr>
          <w:rtl/>
        </w:rPr>
        <w:t xml:space="preserve"> </w:t>
      </w:r>
      <w:r w:rsidRPr="00866FEE">
        <w:rPr>
          <w:rtl/>
        </w:rPr>
        <w:t>שמריהו</w:t>
      </w:r>
      <w:r w:rsidR="005133A8">
        <w:rPr>
          <w:rtl/>
        </w:rPr>
        <w:t xml:space="preserve"> </w:t>
      </w:r>
      <w:r w:rsidRPr="00866FEE">
        <w:rPr>
          <w:rtl/>
        </w:rPr>
        <w:t>בן</w:t>
      </w:r>
      <w:r w:rsidR="005133A8">
        <w:rPr>
          <w:rtl/>
        </w:rPr>
        <w:t>-</w:t>
      </w:r>
      <w:r w:rsidRPr="00866FEE">
        <w:rPr>
          <w:rtl/>
        </w:rPr>
        <w:t>צור;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 xml:space="preserve">סדר הדין הפלילי [נוסח משולב] (תיקון </w:t>
      </w:r>
      <w:r w:rsidR="005133A8">
        <w:rPr>
          <w:rtl/>
        </w:rPr>
        <w:t>–</w:t>
      </w:r>
      <w:r w:rsidRPr="00866FEE">
        <w:rPr>
          <w:rtl/>
        </w:rPr>
        <w:t xml:space="preserve"> הקלטת חקירות</w:t>
      </w:r>
      <w:r w:rsidR="005133A8">
        <w:rPr>
          <w:rtl/>
        </w:rPr>
        <w:t xml:space="preserve"> </w:t>
      </w:r>
      <w:r w:rsidRPr="00866FEE">
        <w:rPr>
          <w:rtl/>
        </w:rPr>
        <w:t>בווידיאו),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מאת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חנן</w:t>
      </w:r>
      <w:r w:rsidR="005133A8">
        <w:rPr>
          <w:rtl/>
        </w:rPr>
        <w:t xml:space="preserve"> </w:t>
      </w:r>
      <w:r w:rsidRPr="00866FEE">
        <w:rPr>
          <w:rtl/>
        </w:rPr>
        <w:t>פורת;</w:t>
      </w:r>
      <w:r w:rsidR="005133A8">
        <w:rPr>
          <w:rtl/>
        </w:rPr>
        <w:t xml:space="preserve"> </w:t>
      </w:r>
      <w:r w:rsidRPr="00866FEE">
        <w:rPr>
          <w:rtl/>
        </w:rPr>
        <w:t>הצעת חוק התכנון והבנייה</w:t>
      </w:r>
      <w:r w:rsidR="005133A8">
        <w:rPr>
          <w:rtl/>
        </w:rPr>
        <w:t xml:space="preserve"> </w:t>
      </w:r>
      <w:r w:rsidRPr="00866FEE">
        <w:rPr>
          <w:rtl/>
        </w:rPr>
        <w:t xml:space="preserve">(תיקון </w:t>
      </w:r>
      <w:r w:rsidR="005133A8">
        <w:rPr>
          <w:rtl/>
        </w:rPr>
        <w:t>–</w:t>
      </w:r>
      <w:r w:rsidRPr="00866FEE">
        <w:rPr>
          <w:rtl/>
        </w:rPr>
        <w:t xml:space="preserve"> ביצוע הפקעה), התשנ"ח</w:t>
      </w:r>
      <w:r w:rsidR="005133A8">
        <w:rPr>
          <w:rtl/>
        </w:rPr>
        <w:t>–</w:t>
      </w:r>
      <w:r w:rsidRPr="00866FEE">
        <w:rPr>
          <w:rtl/>
        </w:rPr>
        <w:t>1997, מאת חבר הכנסת בנימין בן</w:t>
      </w:r>
      <w:r w:rsidR="005133A8">
        <w:rPr>
          <w:rtl/>
        </w:rPr>
        <w:t>-</w:t>
      </w:r>
      <w:r w:rsidRPr="00866FEE">
        <w:rPr>
          <w:rtl/>
        </w:rPr>
        <w:t>אליעזר.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למזכיר הכנסת.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1"/>
        <w:rPr>
          <w:rtl/>
        </w:rPr>
      </w:pPr>
      <w:bookmarkStart w:id="5" w:name="_Toc456520326"/>
      <w:r w:rsidRPr="005133A8">
        <w:rPr>
          <w:rtl/>
        </w:rPr>
        <w:t>הצעות סיעות העבודה ומרצ</w:t>
      </w:r>
      <w:r>
        <w:rPr>
          <w:rtl/>
        </w:rPr>
        <w:t>–</w:t>
      </w:r>
      <w:r w:rsidRPr="005133A8">
        <w:rPr>
          <w:rtl/>
        </w:rPr>
        <w:t>חד"ש</w:t>
      </w:r>
      <w:r>
        <w:rPr>
          <w:rtl/>
        </w:rPr>
        <w:t>-</w:t>
      </w:r>
      <w:r w:rsidRPr="005133A8">
        <w:rPr>
          <w:rtl/>
        </w:rPr>
        <w:t>בל"ד להביע אי</w:t>
      </w:r>
      <w:r>
        <w:rPr>
          <w:rtl/>
        </w:rPr>
        <w:t>-</w:t>
      </w:r>
      <w:r w:rsidRPr="005133A8">
        <w:rPr>
          <w:rtl/>
        </w:rPr>
        <w:t>אמון לראש הממשלה</w:t>
      </w:r>
      <w:bookmarkStart w:id="6" w:name="_Toc456520327"/>
      <w:bookmarkEnd w:id="5"/>
      <w:r>
        <w:rPr>
          <w:rFonts w:hint="cs"/>
          <w:rtl/>
        </w:rPr>
        <w:t xml:space="preserve"> </w:t>
      </w:r>
      <w:r w:rsidRPr="005133A8">
        <w:rPr>
          <w:rtl/>
        </w:rPr>
        <w:t>בשל מדיניותו בתחום מערכת הבריאות</w:t>
      </w:r>
      <w:bookmarkEnd w:id="6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</w:t>
      </w:r>
      <w:r w:rsidR="005133A8">
        <w:rPr>
          <w:rtl/>
        </w:rPr>
        <w:t xml:space="preserve"> </w:t>
      </w:r>
      <w:r w:rsidRPr="00866FEE">
        <w:rPr>
          <w:rtl/>
        </w:rPr>
        <w:t>אנחנו עוברים לסדר</w:t>
      </w:r>
      <w:r w:rsidR="005133A8">
        <w:rPr>
          <w:rtl/>
        </w:rPr>
        <w:t>-</w:t>
      </w:r>
      <w:r w:rsidRPr="00866FEE">
        <w:rPr>
          <w:rtl/>
        </w:rPr>
        <w:t>היום כרגיל. חבר הכנסת רמון, עוד לא נמאס לכם? כל</w:t>
      </w:r>
      <w:r w:rsidR="005133A8">
        <w:rPr>
          <w:rtl/>
        </w:rPr>
        <w:t xml:space="preserve"> </w:t>
      </w:r>
      <w:r w:rsidRPr="00866FEE">
        <w:rPr>
          <w:rtl/>
        </w:rPr>
        <w:t>שבוע ביום שני הצעת אי</w:t>
      </w:r>
      <w:r w:rsidR="005133A8">
        <w:rPr>
          <w:rtl/>
        </w:rPr>
        <w:t>-</w:t>
      </w:r>
      <w:r w:rsidRPr="00866FEE">
        <w:rPr>
          <w:rtl/>
        </w:rPr>
        <w:t>אמון לראש הממשלה.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איך היה בכנסת הקודמת, שכחת?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כל שבוע.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חיים רמון,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 xml:space="preserve">ראש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תן לי קודם להכריז על הנושא. אני מתאר לעצמי שהנושא לפחות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רוצה, לפני שתכריז על הנושא, אדוני היושב</w:t>
      </w:r>
      <w:r w:rsidR="005133A8">
        <w:rPr>
          <w:rtl/>
        </w:rPr>
        <w:t>-</w:t>
      </w:r>
      <w:r w:rsidRPr="00866FEE">
        <w:rPr>
          <w:rtl/>
        </w:rPr>
        <w:t>ראש, לומר, שאם הממשלה לא היתה</w:t>
      </w:r>
      <w:r w:rsidR="005133A8">
        <w:rPr>
          <w:rtl/>
        </w:rPr>
        <w:t xml:space="preserve"> </w:t>
      </w:r>
      <w:r w:rsidRPr="00866FEE">
        <w:rPr>
          <w:rtl/>
        </w:rPr>
        <w:t>נותנת</w:t>
      </w:r>
      <w:r w:rsidR="005133A8">
        <w:rPr>
          <w:rtl/>
        </w:rPr>
        <w:t xml:space="preserve"> </w:t>
      </w:r>
      <w:r w:rsidRPr="00866FEE">
        <w:rPr>
          <w:rtl/>
        </w:rPr>
        <w:t>לנו</w:t>
      </w:r>
      <w:r w:rsidR="005133A8">
        <w:rPr>
          <w:rtl/>
        </w:rPr>
        <w:t xml:space="preserve"> </w:t>
      </w:r>
      <w:r w:rsidRPr="00866FEE">
        <w:rPr>
          <w:rtl/>
        </w:rPr>
        <w:t>סיבה או שתי סיבות או שלוש סיבות כל שבוע להביע לה אי</w:t>
      </w:r>
      <w:r w:rsidR="005133A8">
        <w:rPr>
          <w:rtl/>
        </w:rPr>
        <w:t>-</w:t>
      </w:r>
      <w:r w:rsidRPr="00866FEE">
        <w:rPr>
          <w:rtl/>
        </w:rPr>
        <w:t>אמון, לא היינו</w:t>
      </w:r>
      <w:r w:rsidR="005133A8">
        <w:rPr>
          <w:rtl/>
        </w:rPr>
        <w:t xml:space="preserve"> </w:t>
      </w:r>
      <w:r w:rsidRPr="00866FEE">
        <w:rPr>
          <w:rtl/>
        </w:rPr>
        <w:t>מביעים לה אי</w:t>
      </w:r>
      <w:r w:rsidR="005133A8">
        <w:rPr>
          <w:rtl/>
        </w:rPr>
        <w:t>-</w:t>
      </w:r>
      <w:r w:rsidRPr="00866FEE">
        <w:rPr>
          <w:rtl/>
        </w:rPr>
        <w:t>אמון. תשנו את דרכה, שהממשלה תשנה את דרכה, ואנחנו לא נגיש אי</w:t>
      </w:r>
      <w:r w:rsidR="005133A8">
        <w:rPr>
          <w:rtl/>
        </w:rPr>
        <w:t>-</w:t>
      </w:r>
      <w:r w:rsidRPr="00866FEE">
        <w:rPr>
          <w:rtl/>
        </w:rPr>
        <w:t>אמון.</w:t>
      </w:r>
      <w:r w:rsidR="005133A8">
        <w:rPr>
          <w:rtl/>
        </w:rPr>
        <w:t xml:space="preserve"> </w:t>
      </w:r>
      <w:r w:rsidRPr="00866FEE">
        <w:rPr>
          <w:rtl/>
        </w:rPr>
        <w:t>היינו שמחים לו היתה ממשלה שאפשר להביע בה אמון.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</w:t>
      </w:r>
      <w:r w:rsidR="005133A8">
        <w:rPr>
          <w:rtl/>
        </w:rPr>
        <w:t xml:space="preserve"> </w:t>
      </w:r>
      <w:r w:rsidRPr="00866FEE">
        <w:rPr>
          <w:rtl/>
        </w:rPr>
        <w:t>הצעות</w:t>
      </w:r>
      <w:r w:rsidR="005133A8">
        <w:rPr>
          <w:rtl/>
        </w:rPr>
        <w:t xml:space="preserve"> </w:t>
      </w:r>
      <w:r w:rsidRPr="00866FEE">
        <w:rPr>
          <w:rtl/>
        </w:rPr>
        <w:t>סיעות</w:t>
      </w:r>
      <w:r w:rsidR="005133A8">
        <w:rPr>
          <w:rtl/>
        </w:rPr>
        <w:t xml:space="preserve"> </w:t>
      </w:r>
      <w:r w:rsidRPr="00866FEE">
        <w:rPr>
          <w:rtl/>
        </w:rPr>
        <w:t>העבודה ומרצ</w:t>
      </w:r>
      <w:r w:rsidR="005133A8">
        <w:rPr>
          <w:rtl/>
        </w:rPr>
        <w:t>–</w:t>
      </w:r>
      <w:r w:rsidRPr="00866FEE">
        <w:rPr>
          <w:rtl/>
        </w:rPr>
        <w:t>חד"ש</w:t>
      </w:r>
      <w:r w:rsidR="005133A8">
        <w:rPr>
          <w:rtl/>
        </w:rPr>
        <w:t>-</w:t>
      </w:r>
      <w:r w:rsidRPr="00866FEE">
        <w:rPr>
          <w:rtl/>
        </w:rPr>
        <w:t>בל"ד להביע אי</w:t>
      </w:r>
      <w:r w:rsidR="005133A8">
        <w:rPr>
          <w:rtl/>
        </w:rPr>
        <w:t>-</w:t>
      </w:r>
      <w:r w:rsidRPr="00866FEE">
        <w:rPr>
          <w:rtl/>
        </w:rPr>
        <w:t>אמון לראש הממשלה בשל</w:t>
      </w:r>
      <w:r w:rsidR="005133A8">
        <w:rPr>
          <w:rtl/>
        </w:rPr>
        <w:t xml:space="preserve"> </w:t>
      </w:r>
      <w:r w:rsidRPr="00866FEE">
        <w:rPr>
          <w:rtl/>
        </w:rPr>
        <w:t>מדיניותו בתחום מערכת הבריאות. ינמק חבר הכנסת חיים רמון, בבקשה; עשר דקות.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חברי הכנסת, על</w:t>
      </w:r>
      <w:r w:rsidR="005133A8">
        <w:rPr>
          <w:rtl/>
        </w:rPr>
        <w:t>-</w:t>
      </w:r>
      <w:r w:rsidRPr="00866FEE">
        <w:rPr>
          <w:rtl/>
        </w:rPr>
        <w:t>פי מצוות חוק הבחירה הישירה, אנחנו מצווים</w:t>
      </w:r>
      <w:r w:rsidR="005133A8">
        <w:rPr>
          <w:rtl/>
        </w:rPr>
        <w:t xml:space="preserve"> </w:t>
      </w:r>
      <w:r w:rsidRPr="00866FEE">
        <w:rPr>
          <w:rtl/>
        </w:rPr>
        <w:t>להביע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לראש הממשלה, אבל, נדמה לי שהפעם אשמתו של ראש הממשלה היא פחותה,</w:t>
      </w:r>
      <w:r w:rsidR="005133A8">
        <w:rPr>
          <w:rtl/>
        </w:rPr>
        <w:t xml:space="preserve"> </w:t>
      </w:r>
      <w:r w:rsidRPr="00866FEE">
        <w:rPr>
          <w:rtl/>
        </w:rPr>
        <w:t>היא בעיקר באה לידי ביטוי בכך שהוא נגרר שוב אחרי עצותיו הרעות ומדיניותו הרעה של</w:t>
      </w:r>
      <w:r w:rsidR="005133A8">
        <w:rPr>
          <w:rtl/>
        </w:rPr>
        <w:t xml:space="preserve"> </w:t>
      </w:r>
      <w:r w:rsidRPr="00866FEE">
        <w:rPr>
          <w:rtl/>
        </w:rPr>
        <w:t>שר האוצר.</w:t>
      </w:r>
      <w:r w:rsidR="005133A8">
        <w:rPr>
          <w:rtl/>
        </w:rPr>
        <w:t xml:space="preserve"> </w:t>
      </w:r>
      <w:r w:rsidRPr="00866FEE">
        <w:rPr>
          <w:rtl/>
        </w:rPr>
        <w:t>חבל ששר האוצר לא נמצא כאן, כי אין לי שום ויכוח עם שר הבריאות. שמעתי</w:t>
      </w:r>
      <w:r w:rsidR="005133A8">
        <w:rPr>
          <w:rtl/>
        </w:rPr>
        <w:t xml:space="preserve"> </w:t>
      </w:r>
      <w:r w:rsidRPr="00866FEE">
        <w:rPr>
          <w:rtl/>
        </w:rPr>
        <w:t>אותו</w:t>
      </w:r>
      <w:r w:rsidR="005133A8">
        <w:rPr>
          <w:rtl/>
        </w:rPr>
        <w:t xml:space="preserve"> </w:t>
      </w:r>
      <w:r w:rsidRPr="00866FEE">
        <w:rPr>
          <w:rtl/>
        </w:rPr>
        <w:t>בוועדת</w:t>
      </w:r>
      <w:r w:rsidR="005133A8">
        <w:rPr>
          <w:rtl/>
        </w:rPr>
        <w:t xml:space="preserve"> </w:t>
      </w:r>
      <w:r w:rsidRPr="00866FEE">
        <w:rPr>
          <w:rtl/>
        </w:rPr>
        <w:t>הכספים,</w:t>
      </w:r>
      <w:r w:rsidR="005133A8">
        <w:rPr>
          <w:rtl/>
        </w:rPr>
        <w:t xml:space="preserve"> </w:t>
      </w:r>
      <w:r w:rsidRPr="00866FEE">
        <w:rPr>
          <w:rtl/>
        </w:rPr>
        <w:t>ונדמה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שהוא היה האופוזיציה התקיפה והחריפה ביותר נגד</w:t>
      </w:r>
      <w:r w:rsidR="005133A8">
        <w:rPr>
          <w:rtl/>
        </w:rPr>
        <w:t xml:space="preserve"> </w:t>
      </w:r>
      <w:r w:rsidRPr="00866FEE">
        <w:rPr>
          <w:rtl/>
        </w:rPr>
        <w:t>הממשלה ונגד מדיניות הממשלה ונגד החלטות הממשלה.</w:t>
      </w:r>
      <w:r w:rsidR="005133A8">
        <w:rPr>
          <w:rtl/>
        </w:rPr>
        <w:t xml:space="preserve"> </w:t>
      </w:r>
      <w:r w:rsidRPr="00866FEE">
        <w:rPr>
          <w:rtl/>
        </w:rPr>
        <w:t>אם הוא רק יחזור כאן, על הדוכן,</w:t>
      </w:r>
      <w:r w:rsidR="005133A8">
        <w:rPr>
          <w:rtl/>
        </w:rPr>
        <w:t xml:space="preserve"> </w:t>
      </w:r>
      <w:r w:rsidRPr="00866FEE">
        <w:rPr>
          <w:rtl/>
        </w:rPr>
        <w:t>על מה שהוא אמר בוועדת הכספים, אני ארגיש מאוד מיותר.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אבל,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לנו</w:t>
      </w:r>
      <w:r w:rsidR="005133A8">
        <w:rPr>
          <w:rtl/>
        </w:rPr>
        <w:t xml:space="preserve"> </w:t>
      </w:r>
      <w:r w:rsidRPr="00866FEE">
        <w:rPr>
          <w:rtl/>
        </w:rPr>
        <w:t>בעיה.</w:t>
      </w:r>
      <w:r w:rsidR="005133A8">
        <w:rPr>
          <w:rtl/>
        </w:rPr>
        <w:t xml:space="preserve"> </w:t>
      </w:r>
      <w:r w:rsidRPr="00866FEE">
        <w:rPr>
          <w:rtl/>
        </w:rPr>
        <w:t>הבעיה היא עם מי שבסופו של דבר קובע, עם מי שמכתיב את</w:t>
      </w:r>
      <w:r w:rsidR="005133A8">
        <w:rPr>
          <w:rtl/>
        </w:rPr>
        <w:t xml:space="preserve"> </w:t>
      </w:r>
      <w:r w:rsidRPr="00866FEE">
        <w:rPr>
          <w:rtl/>
        </w:rPr>
        <w:t>המדיניות,</w:t>
      </w:r>
      <w:r w:rsidR="005133A8">
        <w:rPr>
          <w:rtl/>
        </w:rPr>
        <w:t xml:space="preserve"> </w:t>
      </w:r>
      <w:r w:rsidRPr="00866FEE">
        <w:rPr>
          <w:rtl/>
        </w:rPr>
        <w:t>וזה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האוצר. ושר האוצר הזה, השר נאמן, שמעז לדבר על תחרות בבריאות</w:t>
      </w:r>
      <w:r w:rsidR="005133A8">
        <w:rPr>
          <w:rtl/>
        </w:rPr>
        <w:t xml:space="preserve"> </w:t>
      </w:r>
      <w:r w:rsidRPr="00866FEE">
        <w:rPr>
          <w:rtl/>
        </w:rPr>
        <w:t>כאילו היתה תחרות בשוק הטלפונים, מגלה את בורותו ברבים, מגלה את העובדה שהוא אטום</w:t>
      </w:r>
      <w:r w:rsidR="005133A8">
        <w:rPr>
          <w:rtl/>
        </w:rPr>
        <w:t xml:space="preserve"> </w:t>
      </w:r>
      <w:r w:rsidRPr="00866FEE">
        <w:rPr>
          <w:rtl/>
        </w:rPr>
        <w:t>יותר מכל שר אחר מבחינה חברתית.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האוצר, המדבר על מערכת בלתי יעילה ובזבזנית בגלל חוק בלתי סביר, מעיד על</w:t>
      </w:r>
      <w:r w:rsidR="005133A8">
        <w:rPr>
          <w:rtl/>
        </w:rPr>
        <w:t xml:space="preserve"> </w:t>
      </w:r>
      <w:r w:rsidRPr="00866FEE">
        <w:rPr>
          <w:rtl/>
        </w:rPr>
        <w:t>עצמו, שאין לו מושג לא רק על מערכת הבריאות במדינת ישראל, אלא אין לו מושג על שום</w:t>
      </w:r>
      <w:r w:rsidR="005133A8">
        <w:rPr>
          <w:rtl/>
        </w:rPr>
        <w:t xml:space="preserve"> </w:t>
      </w:r>
      <w:r w:rsidRPr="00866FEE">
        <w:rPr>
          <w:rtl/>
        </w:rPr>
        <w:t>מערכת בריאות במדינה מתוקנת, שאליה אנחנו רוצים להידמות.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האוצר, שמאיים</w:t>
      </w:r>
      <w:r w:rsidR="005133A8">
        <w:rPr>
          <w:rtl/>
        </w:rPr>
        <w:t xml:space="preserve"> </w:t>
      </w:r>
      <w:r w:rsidRPr="00866FEE">
        <w:rPr>
          <w:rtl/>
        </w:rPr>
        <w:t>בגזירות אם יוגדל סל הבריאות, זורה חול בעיני הבריות, כי</w:t>
      </w:r>
      <w:r w:rsidR="005133A8">
        <w:rPr>
          <w:rtl/>
        </w:rPr>
        <w:t xml:space="preserve"> </w:t>
      </w:r>
      <w:r w:rsidRPr="00866FEE">
        <w:rPr>
          <w:rtl/>
        </w:rPr>
        <w:t>אין גזירה קשה יותר מהקלקולים שהוא מציע בחוק ביטוח בריאות ממלכתי, כפי שבאו לידי</w:t>
      </w:r>
      <w:r w:rsidR="005133A8">
        <w:rPr>
          <w:rtl/>
        </w:rPr>
        <w:t xml:space="preserve"> </w:t>
      </w:r>
      <w:r w:rsidRPr="00866FEE">
        <w:rPr>
          <w:rtl/>
        </w:rPr>
        <w:t>ביטוי</w:t>
      </w:r>
      <w:r w:rsidR="005133A8">
        <w:rPr>
          <w:rtl/>
        </w:rPr>
        <w:t xml:space="preserve"> </w:t>
      </w:r>
      <w:r w:rsidRPr="00866FEE">
        <w:rPr>
          <w:rtl/>
        </w:rPr>
        <w:t>בחוק</w:t>
      </w:r>
      <w:r w:rsidR="005133A8">
        <w:rPr>
          <w:rtl/>
        </w:rPr>
        <w:t xml:space="preserve"> </w:t>
      </w:r>
      <w:r w:rsidRPr="00866FEE">
        <w:rPr>
          <w:rtl/>
        </w:rPr>
        <w:t>ההסדרים,</w:t>
      </w:r>
      <w:r w:rsidR="005133A8">
        <w:rPr>
          <w:rtl/>
        </w:rPr>
        <w:t xml:space="preserve"> </w:t>
      </w:r>
      <w:r w:rsidRPr="00866FEE">
        <w:rPr>
          <w:rtl/>
        </w:rPr>
        <w:t>קלקולים</w:t>
      </w:r>
      <w:r w:rsidR="005133A8">
        <w:rPr>
          <w:rtl/>
        </w:rPr>
        <w:t xml:space="preserve"> </w:t>
      </w:r>
      <w:r w:rsidRPr="00866FEE">
        <w:rPr>
          <w:rtl/>
        </w:rPr>
        <w:t>שהוא</w:t>
      </w:r>
      <w:r w:rsidR="005133A8">
        <w:rPr>
          <w:rtl/>
        </w:rPr>
        <w:t xml:space="preserve"> </w:t>
      </w:r>
      <w:r w:rsidRPr="00866FEE">
        <w:rPr>
          <w:rtl/>
        </w:rPr>
        <w:t>קורא</w:t>
      </w:r>
      <w:r w:rsidR="005133A8">
        <w:rPr>
          <w:rtl/>
        </w:rPr>
        <w:t xml:space="preserve"> </w:t>
      </w:r>
      <w:r w:rsidRPr="00866FEE">
        <w:rPr>
          <w:rtl/>
        </w:rPr>
        <w:t>להם תיקונים, אשר יצרו מצב של מערכת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לעניים</w:t>
      </w:r>
      <w:r w:rsidR="005133A8">
        <w:rPr>
          <w:rtl/>
        </w:rPr>
        <w:t xml:space="preserve"> </w:t>
      </w:r>
      <w:r w:rsidRPr="00866FEE">
        <w:rPr>
          <w:rtl/>
        </w:rPr>
        <w:t>ומערכת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לעשירים.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האוצר</w:t>
      </w:r>
      <w:r w:rsidR="005133A8">
        <w:rPr>
          <w:rtl/>
        </w:rPr>
        <w:t xml:space="preserve"> </w:t>
      </w:r>
      <w:r w:rsidRPr="00866FEE">
        <w:rPr>
          <w:rtl/>
        </w:rPr>
        <w:t>וחלק</w:t>
      </w:r>
      <w:r w:rsidR="005133A8">
        <w:rPr>
          <w:rtl/>
        </w:rPr>
        <w:t xml:space="preserve"> </w:t>
      </w:r>
      <w:r w:rsidRPr="00866FEE">
        <w:rPr>
          <w:rtl/>
        </w:rPr>
        <w:t>מיועציו מתגעגעים לימים קשים ואפלים של מערכת בריאות, והוא</w:t>
      </w:r>
      <w:r w:rsidR="005133A8">
        <w:rPr>
          <w:rtl/>
        </w:rPr>
        <w:t xml:space="preserve"> </w:t>
      </w:r>
      <w:r w:rsidRPr="00866FEE">
        <w:rPr>
          <w:rtl/>
        </w:rPr>
        <w:t>כנראה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שכח</w:t>
      </w:r>
      <w:r w:rsidR="005133A8">
        <w:rPr>
          <w:rtl/>
        </w:rPr>
        <w:t xml:space="preserve"> </w:t>
      </w:r>
      <w:r w:rsidRPr="00866FEE">
        <w:rPr>
          <w:rtl/>
        </w:rPr>
        <w:t>דבר</w:t>
      </w:r>
      <w:r w:rsidR="005133A8">
        <w:rPr>
          <w:rtl/>
        </w:rPr>
        <w:t xml:space="preserve"> </w:t>
      </w:r>
      <w:r w:rsidRPr="00866FEE">
        <w:rPr>
          <w:rtl/>
        </w:rPr>
        <w:t>ולא למד דבר. האוצר יוצר גירעון מלאכותי במערכת, חונק אותה,</w:t>
      </w:r>
      <w:r w:rsidR="005133A8">
        <w:rPr>
          <w:rtl/>
        </w:rPr>
        <w:t xml:space="preserve"> </w:t>
      </w:r>
      <w:r w:rsidRPr="00866FEE">
        <w:rPr>
          <w:rtl/>
        </w:rPr>
        <w:t>בניגוד למטרות של חוק ביטוח בריאות ממלכתי, ולאחר מכן הוא טוען שהמערכת קרסה. הוא</w:t>
      </w:r>
      <w:r w:rsidR="005133A8">
        <w:rPr>
          <w:rtl/>
        </w:rPr>
        <w:t xml:space="preserve"> </w:t>
      </w:r>
      <w:r w:rsidRPr="00866FEE">
        <w:rPr>
          <w:rtl/>
        </w:rPr>
        <w:t>ויועציו</w:t>
      </w:r>
      <w:r w:rsidR="005133A8">
        <w:rPr>
          <w:rtl/>
        </w:rPr>
        <w:t xml:space="preserve"> </w:t>
      </w:r>
      <w:r w:rsidRPr="00866FEE">
        <w:rPr>
          <w:rtl/>
        </w:rPr>
        <w:t>מנסים לכפות השקפת עולם שנכשלה בכל מקום שבה ניסו אותה, וזו תחרות פרועה</w:t>
      </w:r>
      <w:r w:rsidR="005133A8">
        <w:rPr>
          <w:rtl/>
        </w:rPr>
        <w:t xml:space="preserve"> </w:t>
      </w:r>
      <w:r w:rsidRPr="00866FEE">
        <w:rPr>
          <w:rtl/>
        </w:rPr>
        <w:t>במערכת 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ארצות</w:t>
      </w:r>
      <w:r w:rsidR="005133A8">
        <w:rPr>
          <w:rtl/>
        </w:rPr>
        <w:t>-</w:t>
      </w:r>
      <w:r w:rsidRPr="00866FEE">
        <w:rPr>
          <w:rtl/>
        </w:rPr>
        <w:t>הברית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דוגמה</w:t>
      </w:r>
      <w:r w:rsidR="005133A8">
        <w:rPr>
          <w:rtl/>
        </w:rPr>
        <w:t xml:space="preserve"> </w:t>
      </w:r>
      <w:r w:rsidRPr="00866FEE">
        <w:rPr>
          <w:rtl/>
        </w:rPr>
        <w:t>ידועה.</w:t>
      </w:r>
      <w:r w:rsidR="005133A8">
        <w:rPr>
          <w:rtl/>
        </w:rPr>
        <w:t xml:space="preserve"> </w:t>
      </w:r>
      <w:r w:rsidRPr="00866FEE">
        <w:rPr>
          <w:rtl/>
        </w:rPr>
        <w:t>ההוצאה הלאומית הגבוהה ביותר, בזבוז נורא,</w:t>
      </w:r>
      <w:r w:rsidR="005133A8">
        <w:rPr>
          <w:rtl/>
        </w:rPr>
        <w:t xml:space="preserve"> </w:t>
      </w:r>
      <w:r w:rsidR="005133A8" w:rsidRPr="00866FEE">
        <w:rPr>
          <w:rtl/>
        </w:rPr>
        <w:t>15</w:t>
      </w:r>
      <w:r w:rsidR="005133A8">
        <w:rPr>
          <w:rtl/>
        </w:rPr>
        <w:t xml:space="preserve">% </w:t>
      </w:r>
      <w:r w:rsidRPr="00866FEE">
        <w:rPr>
          <w:rtl/>
        </w:rPr>
        <w:t>מהתל"ג,</w:t>
      </w:r>
      <w:r w:rsidR="005133A8">
        <w:rPr>
          <w:rtl/>
        </w:rPr>
        <w:t xml:space="preserve"> </w:t>
      </w:r>
      <w:r w:rsidRPr="00866FEE">
        <w:rPr>
          <w:rtl/>
        </w:rPr>
        <w:t>ואספקה</w:t>
      </w:r>
      <w:r w:rsidR="005133A8">
        <w:rPr>
          <w:rtl/>
        </w:rPr>
        <w:t xml:space="preserve"> </w:t>
      </w:r>
      <w:r w:rsidRPr="00866FEE">
        <w:rPr>
          <w:rtl/>
        </w:rPr>
        <w:t>סלקטיבית, כאשר כ</w:t>
      </w:r>
      <w:r w:rsidR="005133A8">
        <w:rPr>
          <w:rtl/>
        </w:rPr>
        <w:t>-</w:t>
      </w:r>
      <w:r w:rsidRPr="00866FEE">
        <w:rPr>
          <w:rtl/>
        </w:rPr>
        <w:t>40 מיליון אמריקנים אין להם מערכת בריאות</w:t>
      </w:r>
      <w:r w:rsidR="005133A8">
        <w:rPr>
          <w:rtl/>
        </w:rPr>
        <w:t xml:space="preserve"> </w:t>
      </w:r>
      <w:r w:rsidRPr="00866FEE">
        <w:rPr>
          <w:rtl/>
        </w:rPr>
        <w:t>כלל, אין להם ביטוח בריאות כלל, ו</w:t>
      </w:r>
      <w:r w:rsidR="005133A8">
        <w:rPr>
          <w:rtl/>
        </w:rPr>
        <w:t>-</w:t>
      </w:r>
      <w:r w:rsidRPr="00866FEE">
        <w:rPr>
          <w:rtl/>
        </w:rPr>
        <w:t>60 מיליון מקבלים מערכת בריאות ברמה של רבע ממה</w:t>
      </w:r>
      <w:r w:rsidR="005133A8">
        <w:rPr>
          <w:rtl/>
        </w:rPr>
        <w:t xml:space="preserve"> </w:t>
      </w:r>
      <w:r w:rsidRPr="00866FEE">
        <w:rPr>
          <w:rtl/>
        </w:rPr>
        <w:t>שיש</w:t>
      </w:r>
      <w:r w:rsidR="005133A8">
        <w:rPr>
          <w:rtl/>
        </w:rPr>
        <w:t xml:space="preserve"> </w:t>
      </w:r>
      <w:r w:rsidRPr="00866FEE">
        <w:rPr>
          <w:rtl/>
        </w:rPr>
        <w:t>בישראל. אבל זו דוגמה ידועה.</w:t>
      </w:r>
      <w:r w:rsidR="005133A8">
        <w:rPr>
          <w:rtl/>
        </w:rPr>
        <w:t xml:space="preserve"> </w:t>
      </w:r>
      <w:r w:rsidRPr="00866FEE">
        <w:rPr>
          <w:rtl/>
        </w:rPr>
        <w:t>בבריטניה ניסו השמרנים להרוס את מערכת הבריאות</w:t>
      </w:r>
      <w:r w:rsidR="005133A8">
        <w:rPr>
          <w:rtl/>
        </w:rPr>
        <w:t xml:space="preserve"> </w:t>
      </w:r>
      <w:r w:rsidRPr="00866FEE">
        <w:rPr>
          <w:rtl/>
        </w:rPr>
        <w:t>הציבורית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מרכזי</w:t>
      </w:r>
      <w:r w:rsidR="005133A8">
        <w:rPr>
          <w:rtl/>
        </w:rPr>
        <w:t xml:space="preserve"> </w:t>
      </w:r>
      <w:r w:rsidRPr="00866FEE">
        <w:rPr>
          <w:rtl/>
        </w:rPr>
        <w:t>רווח</w:t>
      </w:r>
      <w:r w:rsidR="005133A8">
        <w:rPr>
          <w:rtl/>
        </w:rPr>
        <w:t xml:space="preserve"> </w:t>
      </w:r>
      <w:r w:rsidRPr="00866FEE">
        <w:rPr>
          <w:rtl/>
        </w:rPr>
        <w:t>תחרותיים.</w:t>
      </w:r>
      <w:r w:rsidR="005133A8">
        <w:rPr>
          <w:rtl/>
        </w:rPr>
        <w:t xml:space="preserve"> </w:t>
      </w:r>
      <w:r w:rsidRPr="00866FEE">
        <w:rPr>
          <w:rtl/>
        </w:rPr>
        <w:t>אחת הסיבות המרכזיות לכישלון השמרנים</w:t>
      </w:r>
      <w:r w:rsidR="005133A8">
        <w:rPr>
          <w:rtl/>
        </w:rPr>
        <w:t xml:space="preserve"> </w:t>
      </w:r>
      <w:r w:rsidRPr="00866FEE">
        <w:rPr>
          <w:rtl/>
        </w:rPr>
        <w:t>בבחירות</w:t>
      </w:r>
      <w:r w:rsidR="005133A8">
        <w:rPr>
          <w:rtl/>
        </w:rPr>
        <w:t xml:space="preserve"> </w:t>
      </w:r>
      <w:r w:rsidRPr="00866FEE">
        <w:rPr>
          <w:rtl/>
        </w:rPr>
        <w:t>היא העובדה שהם שהביאו, באמצעות אותם מרכזי רווח תחרותיים, להרס המערכת,</w:t>
      </w:r>
      <w:r w:rsidR="005133A8">
        <w:rPr>
          <w:rtl/>
        </w:rPr>
        <w:t xml:space="preserve"> </w:t>
      </w:r>
      <w:r w:rsidRPr="00866FEE">
        <w:rPr>
          <w:rtl/>
        </w:rPr>
        <w:t>לבזבוז ולגרימת אי</w:t>
      </w:r>
      <w:r w:rsidR="005133A8">
        <w:rPr>
          <w:rtl/>
        </w:rPr>
        <w:t>-</w:t>
      </w:r>
      <w:r w:rsidRPr="00866FEE">
        <w:rPr>
          <w:rtl/>
        </w:rPr>
        <w:t>צדק חברתי ובזבוז כלכלי. גם בהולנד ניסו לאחרונה את השיטה, והם</w:t>
      </w:r>
      <w:r w:rsidR="005133A8">
        <w:rPr>
          <w:rtl/>
        </w:rPr>
        <w:t xml:space="preserve"> </w:t>
      </w:r>
      <w:r w:rsidRPr="00866FEE">
        <w:rPr>
          <w:rtl/>
        </w:rPr>
        <w:t>חזרו בהם ממנה.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אבל, למה אני צריך להפליג אל מדינות הים, רחוק מעבר לים, בואו ניקח את רפואת</w:t>
      </w:r>
      <w:r w:rsidR="005133A8">
        <w:rPr>
          <w:rtl/>
        </w:rPr>
        <w:t xml:space="preserve"> </w:t>
      </w:r>
      <w:r w:rsidRPr="00866FEE">
        <w:rPr>
          <w:rtl/>
        </w:rPr>
        <w:t>השיניים</w:t>
      </w:r>
      <w:r w:rsidR="005133A8">
        <w:rPr>
          <w:rtl/>
        </w:rPr>
        <w:t xml:space="preserve"> </w:t>
      </w:r>
      <w:r w:rsidRPr="00866FEE">
        <w:rPr>
          <w:rtl/>
        </w:rPr>
        <w:t>בישראל.</w:t>
      </w:r>
      <w:r w:rsidR="005133A8">
        <w:rPr>
          <w:rtl/>
        </w:rPr>
        <w:t xml:space="preserve"> </w:t>
      </w:r>
      <w:r w:rsidRPr="00866FEE">
        <w:rPr>
          <w:rtl/>
        </w:rPr>
        <w:t>היא תחרותית, היא פתוחה. מה התוצאה? אחוז ההוצאה על בריאות השן</w:t>
      </w:r>
      <w:r w:rsidR="005133A8">
        <w:rPr>
          <w:rtl/>
        </w:rPr>
        <w:t xml:space="preserve"> </w:t>
      </w:r>
      <w:r w:rsidRPr="00866FEE">
        <w:rPr>
          <w:rtl/>
        </w:rPr>
        <w:t>בישראל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מן</w:t>
      </w:r>
      <w:r w:rsidR="005133A8">
        <w:rPr>
          <w:rtl/>
        </w:rPr>
        <w:t xml:space="preserve"> </w:t>
      </w:r>
      <w:r w:rsidRPr="00866FEE">
        <w:rPr>
          <w:rtl/>
        </w:rPr>
        <w:t>הגבוהים</w:t>
      </w:r>
      <w:r w:rsidR="005133A8">
        <w:rPr>
          <w:rtl/>
        </w:rPr>
        <w:t xml:space="preserve"> </w:t>
      </w:r>
      <w:r w:rsidRPr="00866FEE">
        <w:rPr>
          <w:rtl/>
        </w:rPr>
        <w:t>בעולם,</w:t>
      </w:r>
      <w:r w:rsidR="005133A8">
        <w:rPr>
          <w:rtl/>
        </w:rPr>
        <w:t xml:space="preserve"> </w:t>
      </w:r>
      <w:r w:rsidRPr="00866FEE">
        <w:rPr>
          <w:rtl/>
        </w:rPr>
        <w:t>ביחס לכל המדינות האחרות.</w:t>
      </w:r>
      <w:r w:rsidR="005133A8">
        <w:rPr>
          <w:rtl/>
        </w:rPr>
        <w:t xml:space="preserve"> </w:t>
      </w:r>
      <w:r w:rsidRPr="00866FEE">
        <w:rPr>
          <w:rtl/>
        </w:rPr>
        <w:t>אני מדבר על מדינות</w:t>
      </w:r>
      <w:r w:rsidR="005133A8">
        <w:rPr>
          <w:rtl/>
        </w:rPr>
        <w:t xml:space="preserve"> </w:t>
      </w:r>
      <w:r w:rsidRPr="00866FEE">
        <w:rPr>
          <w:rtl/>
        </w:rPr>
        <w:t>אחרות,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מדינות</w:t>
      </w:r>
      <w:r w:rsidR="005133A8">
        <w:rPr>
          <w:rtl/>
        </w:rPr>
        <w:t xml:space="preserve"> </w:t>
      </w:r>
      <w:r w:rsidRPr="00866FEE">
        <w:rPr>
          <w:rtl/>
        </w:rPr>
        <w:t>מערב</w:t>
      </w:r>
      <w:r w:rsidR="005133A8">
        <w:rPr>
          <w:rtl/>
        </w:rPr>
        <w:t>-</w:t>
      </w:r>
      <w:r w:rsidRPr="00866FEE">
        <w:rPr>
          <w:rtl/>
        </w:rPr>
        <w:t>אירופה</w:t>
      </w:r>
      <w:r w:rsidR="005133A8">
        <w:rPr>
          <w:rtl/>
        </w:rPr>
        <w:t xml:space="preserve"> </w:t>
      </w:r>
      <w:r w:rsidRPr="00866FEE">
        <w:rPr>
          <w:rtl/>
        </w:rPr>
        <w:t>וארצות</w:t>
      </w:r>
      <w:r w:rsidR="005133A8">
        <w:rPr>
          <w:rtl/>
        </w:rPr>
        <w:t>-</w:t>
      </w:r>
      <w:r w:rsidRPr="00866FEE">
        <w:rPr>
          <w:rtl/>
        </w:rPr>
        <w:t>הברית.</w:t>
      </w:r>
      <w:r w:rsidR="005133A8">
        <w:rPr>
          <w:rtl/>
        </w:rPr>
        <w:t xml:space="preserve"> </w:t>
      </w:r>
      <w:r w:rsidRPr="00866FEE">
        <w:rPr>
          <w:rtl/>
        </w:rPr>
        <w:t>ומצב בריאות השן בישראל הוא מן</w:t>
      </w:r>
      <w:r w:rsidR="005133A8">
        <w:rPr>
          <w:rtl/>
        </w:rPr>
        <w:t xml:space="preserve"> </w:t>
      </w:r>
      <w:r w:rsidRPr="00866FEE">
        <w:rPr>
          <w:rtl/>
        </w:rPr>
        <w:t>הקשים</w:t>
      </w:r>
      <w:r w:rsidR="005133A8">
        <w:rPr>
          <w:rtl/>
        </w:rPr>
        <w:t xml:space="preserve"> </w:t>
      </w:r>
      <w:r w:rsidRPr="00866FEE">
        <w:rPr>
          <w:rtl/>
        </w:rPr>
        <w:t>בעולם, ביחס לכל המדינות, כאשר הציבור הבינוני והחלש נהנה מבריאות או סובל</w:t>
      </w:r>
      <w:r w:rsidR="005133A8">
        <w:rPr>
          <w:rtl/>
        </w:rPr>
        <w:t xml:space="preserve"> </w:t>
      </w:r>
      <w:r w:rsidRPr="00866FEE">
        <w:rPr>
          <w:rtl/>
        </w:rPr>
        <w:t>מבריאות שן? כאן אצלנו זה קיים, לא צריך ללכת רחוק, זה כאן ועכשיו.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הם</w:t>
      </w:r>
      <w:r w:rsidR="005133A8">
        <w:rPr>
          <w:rtl/>
        </w:rPr>
        <w:t xml:space="preserve"> </w:t>
      </w:r>
      <w:r w:rsidRPr="00866FEE">
        <w:rPr>
          <w:rtl/>
        </w:rPr>
        <w:t>מתעקשים.</w:t>
      </w:r>
      <w:r w:rsidR="005133A8">
        <w:rPr>
          <w:rtl/>
        </w:rPr>
        <w:t xml:space="preserve">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הם מנסים להגיד: היה טוב בעצם, לא הכול, אבל פה ושם</w:t>
      </w:r>
      <w:r w:rsidR="005133A8">
        <w:rPr>
          <w:rtl/>
        </w:rPr>
        <w:t xml:space="preserve"> </w:t>
      </w:r>
      <w:r w:rsidRPr="00866FEE">
        <w:rPr>
          <w:rtl/>
        </w:rPr>
        <w:t>צריך להביא לגמישות בין קופות</w:t>
      </w:r>
      <w:r w:rsidR="005133A8">
        <w:rPr>
          <w:rtl/>
        </w:rPr>
        <w:t>-</w:t>
      </w:r>
      <w:r w:rsidRPr="00866FEE">
        <w:rPr>
          <w:rtl/>
        </w:rPr>
        <w:t>החולים, לתחרות.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אומר</w:t>
      </w:r>
      <w:r w:rsidR="005133A8">
        <w:rPr>
          <w:rtl/>
        </w:rPr>
        <w:t xml:space="preserve"> </w:t>
      </w:r>
      <w:r w:rsidRPr="00866FEE">
        <w:rPr>
          <w:rtl/>
        </w:rPr>
        <w:t>לכם, רבותי חברי הכנסת, אילו יכולנו לנסוע כולנו במנהרת הזמן, כל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ואתם הציבור, חמש שנים מ</w:t>
      </w:r>
      <w:r w:rsidR="005133A8">
        <w:rPr>
          <w:rtl/>
        </w:rPr>
        <w:t>-</w:t>
      </w:r>
      <w:r w:rsidRPr="00866FEE">
        <w:rPr>
          <w:rtl/>
        </w:rPr>
        <w:t>1993, והיינו רואים מה היה ומה קרה, והייתי</w:t>
      </w:r>
      <w:r w:rsidR="005133A8">
        <w:rPr>
          <w:rtl/>
        </w:rPr>
        <w:t xml:space="preserve"> </w:t>
      </w:r>
      <w:r w:rsidRPr="00866FEE">
        <w:rPr>
          <w:rtl/>
        </w:rPr>
        <w:t>אומר</w:t>
      </w:r>
      <w:r w:rsidR="005133A8">
        <w:rPr>
          <w:rtl/>
        </w:rPr>
        <w:t xml:space="preserve">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כשר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לשר האוצר דאז: תראה, בשביל אותו סכום שהמדינה משתתפת בו</w:t>
      </w:r>
      <w:r w:rsidR="005133A8">
        <w:rPr>
          <w:rtl/>
        </w:rPr>
        <w:t xml:space="preserve"> </w:t>
      </w:r>
      <w:r w:rsidRPr="00866FEE">
        <w:rPr>
          <w:rtl/>
        </w:rPr>
        <w:t>יקרו כאלה וכאלה שינויים, האם אתה תסכים? ואני אפרט אותם.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מדינת ישראל ב</w:t>
      </w:r>
      <w:r w:rsidR="005133A8">
        <w:rPr>
          <w:rtl/>
        </w:rPr>
        <w:t>-</w:t>
      </w:r>
      <w:r w:rsidRPr="00866FEE">
        <w:rPr>
          <w:rtl/>
        </w:rPr>
        <w:t>1993, למעשה עד חקיקת חוק ביטוח בריאות ממלכתי, השתתפה בערכים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בסדר</w:t>
      </w:r>
      <w:r w:rsidR="005133A8">
        <w:rPr>
          <w:rtl/>
        </w:rPr>
        <w:t xml:space="preserve"> </w:t>
      </w:r>
      <w:r w:rsidRPr="00866FEE">
        <w:rPr>
          <w:rtl/>
        </w:rPr>
        <w:t>גודל של 1.5 מיליארד שקל בתקציב קופת</w:t>
      </w:r>
      <w:r w:rsidR="005133A8">
        <w:rPr>
          <w:rtl/>
        </w:rPr>
        <w:t>-</w:t>
      </w:r>
      <w:r w:rsidRPr="00866FEE">
        <w:rPr>
          <w:rtl/>
        </w:rPr>
        <w:t>החולים הכללית, 1.5 מיליארד</w:t>
      </w:r>
      <w:r w:rsidR="005133A8">
        <w:rPr>
          <w:rtl/>
        </w:rPr>
        <w:t xml:space="preserve"> </w:t>
      </w:r>
      <w:r w:rsidRPr="00866FEE">
        <w:rPr>
          <w:rtl/>
        </w:rPr>
        <w:t>שקל</w:t>
      </w:r>
      <w:r w:rsidR="005133A8">
        <w:rPr>
          <w:rtl/>
        </w:rPr>
        <w:t xml:space="preserve"> </w:t>
      </w:r>
      <w:r w:rsidRPr="00866FEE">
        <w:rPr>
          <w:rtl/>
        </w:rPr>
        <w:t>דאז,</w:t>
      </w:r>
      <w:r w:rsidR="005133A8">
        <w:rPr>
          <w:rtl/>
        </w:rPr>
        <w:t xml:space="preserve"> </w:t>
      </w:r>
      <w:r w:rsidRPr="00866FEE">
        <w:rPr>
          <w:rtl/>
        </w:rPr>
        <w:t>ומה</w:t>
      </w:r>
      <w:r w:rsidR="005133A8">
        <w:rPr>
          <w:rtl/>
        </w:rPr>
        <w:t xml:space="preserve"> </w:t>
      </w:r>
      <w:r w:rsidRPr="00866FEE">
        <w:rPr>
          <w:rtl/>
        </w:rPr>
        <w:t>קיבלו</w:t>
      </w:r>
      <w:r w:rsidR="005133A8">
        <w:rPr>
          <w:rtl/>
        </w:rPr>
        <w:t xml:space="preserve"> </w:t>
      </w:r>
      <w:r w:rsidRPr="00866FEE">
        <w:rPr>
          <w:rtl/>
        </w:rPr>
        <w:t>אזרחי המדינה תמורת 1.5 מיליארד השקל האלה, שבסופו של דבר</w:t>
      </w:r>
      <w:r w:rsidR="005133A8">
        <w:rPr>
          <w:rtl/>
        </w:rPr>
        <w:t xml:space="preserve"> </w:t>
      </w:r>
      <w:r w:rsidRPr="00866FEE">
        <w:rPr>
          <w:rtl/>
        </w:rPr>
        <w:t>הביאו</w:t>
      </w:r>
      <w:r w:rsidR="005133A8">
        <w:rPr>
          <w:rtl/>
        </w:rPr>
        <w:t xml:space="preserve"> </w:t>
      </w:r>
      <w:r w:rsidRPr="00866FEE">
        <w:rPr>
          <w:rtl/>
        </w:rPr>
        <w:t>לגירעונות</w:t>
      </w:r>
      <w:r w:rsidR="005133A8">
        <w:rPr>
          <w:rtl/>
        </w:rPr>
        <w:t xml:space="preserve"> </w:t>
      </w:r>
      <w:r w:rsidRPr="00866FEE">
        <w:rPr>
          <w:rtl/>
        </w:rPr>
        <w:t>עוד</w:t>
      </w:r>
      <w:r w:rsidR="005133A8">
        <w:rPr>
          <w:rtl/>
        </w:rPr>
        <w:t xml:space="preserve"> </w:t>
      </w:r>
      <w:r w:rsidRPr="00866FEE">
        <w:rPr>
          <w:rtl/>
        </w:rPr>
        <w:t>יותר</w:t>
      </w:r>
      <w:r w:rsidR="005133A8">
        <w:rPr>
          <w:rtl/>
        </w:rPr>
        <w:t xml:space="preserve"> </w:t>
      </w:r>
      <w:r w:rsidRPr="00866FEE">
        <w:rPr>
          <w:rtl/>
        </w:rPr>
        <w:t>גדולים,</w:t>
      </w:r>
      <w:r w:rsidR="005133A8">
        <w:rPr>
          <w:rtl/>
        </w:rPr>
        <w:t xml:space="preserve"> </w:t>
      </w:r>
      <w:r w:rsidRPr="00866FEE">
        <w:rPr>
          <w:rtl/>
        </w:rPr>
        <w:t>בסך 5 מיליארדי שקלים, שבסוף המדינה כיסתה</w:t>
      </w:r>
      <w:r w:rsidR="005133A8">
        <w:rPr>
          <w:rtl/>
        </w:rPr>
        <w:t xml:space="preserve"> </w:t>
      </w:r>
      <w:r w:rsidRPr="00866FEE">
        <w:rPr>
          <w:rtl/>
        </w:rPr>
        <w:t>אותם?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מדבר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1.5 מיליארד דאז. מה היה המצב אז, אף שהמדינה השתתפה ב</w:t>
      </w:r>
      <w:r w:rsidR="005133A8">
        <w:rPr>
          <w:rtl/>
        </w:rPr>
        <w:t>-</w:t>
      </w:r>
      <w:r w:rsidRPr="00866FEE">
        <w:rPr>
          <w:rtl/>
        </w:rPr>
        <w:t>1.5</w:t>
      </w:r>
      <w:r w:rsidR="005133A8">
        <w:rPr>
          <w:rtl/>
        </w:rPr>
        <w:t xml:space="preserve"> </w:t>
      </w:r>
      <w:r w:rsidRPr="00866FEE">
        <w:rPr>
          <w:rtl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</w:rPr>
        <w:t>שקל?</w:t>
      </w:r>
      <w:r w:rsidR="005133A8">
        <w:rPr>
          <w:rtl/>
        </w:rPr>
        <w:t xml:space="preserve"> </w:t>
      </w:r>
      <w:r w:rsidRPr="00866FEE">
        <w:rPr>
          <w:rtl/>
        </w:rPr>
        <w:t>300,000</w:t>
      </w:r>
      <w:r w:rsidR="005133A8">
        <w:rPr>
          <w:rtl/>
        </w:rPr>
        <w:t xml:space="preserve"> </w:t>
      </w:r>
      <w:r w:rsidRPr="00866FEE">
        <w:rPr>
          <w:rtl/>
        </w:rPr>
        <w:t>איש לא היו מבוטחים כלל, 700,000</w:t>
      </w:r>
      <w:r w:rsidR="000E6287">
        <w:rPr>
          <w:rFonts w:hint="cs"/>
          <w:rtl/>
        </w:rPr>
        <w:t>-</w:t>
      </w:r>
      <w:r w:rsidRPr="00866FEE">
        <w:rPr>
          <w:rtl/>
        </w:rPr>
        <w:t>600,000 איש היו מוגבלי</w:t>
      </w:r>
      <w:r w:rsidR="005133A8">
        <w:rPr>
          <w:rtl/>
        </w:rPr>
        <w:t xml:space="preserve"> </w:t>
      </w:r>
      <w:r w:rsidRPr="00866FEE">
        <w:rPr>
          <w:rtl/>
        </w:rPr>
        <w:t>חברות, זה היה שם עדין לאותם חברים בהסתדרות הכללית</w:t>
      </w:r>
      <w:r w:rsidR="005133A8">
        <w:rPr>
          <w:rtl/>
        </w:rPr>
        <w:t xml:space="preserve"> </w:t>
      </w:r>
      <w:r w:rsidRPr="00866FEE">
        <w:rPr>
          <w:rtl/>
        </w:rPr>
        <w:t>שלא שילמו דמי חבר ובכל מקום</w:t>
      </w:r>
      <w:r w:rsidR="005133A8">
        <w:rPr>
          <w:rtl/>
        </w:rPr>
        <w:t xml:space="preserve"> </w:t>
      </w:r>
      <w:r w:rsidRPr="00866FEE">
        <w:rPr>
          <w:rtl/>
        </w:rPr>
        <w:t>קיבלו</w:t>
      </w:r>
      <w:r w:rsidR="005133A8">
        <w:rPr>
          <w:rtl/>
        </w:rPr>
        <w:t xml:space="preserve"> </w:t>
      </w:r>
      <w:r w:rsidRPr="00866FEE">
        <w:rPr>
          <w:rtl/>
        </w:rPr>
        <w:t>שירות מוגבל. אני הסתובבתי אז כשר הבריאות. בכל קופת</w:t>
      </w:r>
      <w:r w:rsidR="005133A8">
        <w:rPr>
          <w:rtl/>
        </w:rPr>
        <w:t>-</w:t>
      </w:r>
      <w:r w:rsidRPr="00866FEE">
        <w:rPr>
          <w:rtl/>
        </w:rPr>
        <w:t>חולים כללית היה תיק,</w:t>
      </w:r>
      <w:r w:rsidR="005133A8">
        <w:rPr>
          <w:rtl/>
        </w:rPr>
        <w:t xml:space="preserve"> </w:t>
      </w:r>
      <w:r w:rsidRPr="00866FEE">
        <w:rPr>
          <w:rtl/>
        </w:rPr>
        <w:t>בעיקר</w:t>
      </w:r>
      <w:r w:rsidR="005133A8">
        <w:rPr>
          <w:rtl/>
        </w:rPr>
        <w:t xml:space="preserve"> </w:t>
      </w:r>
      <w:r w:rsidRPr="00866FEE">
        <w:rPr>
          <w:rtl/>
        </w:rPr>
        <w:t>בעיירות</w:t>
      </w:r>
      <w:r w:rsidR="005133A8">
        <w:rPr>
          <w:rtl/>
        </w:rPr>
        <w:t xml:space="preserve"> </w:t>
      </w:r>
      <w:r w:rsidRPr="00866FEE">
        <w:rPr>
          <w:rtl/>
        </w:rPr>
        <w:t>פיתוח,</w:t>
      </w:r>
      <w:r w:rsidR="005133A8">
        <w:rPr>
          <w:rtl/>
        </w:rPr>
        <w:t xml:space="preserve"> </w:t>
      </w:r>
      <w:r w:rsidRPr="00866FEE">
        <w:rPr>
          <w:rtl/>
        </w:rPr>
        <w:t>ובין</w:t>
      </w:r>
      <w:r w:rsidR="005133A8">
        <w:rPr>
          <w:rtl/>
        </w:rPr>
        <w:t xml:space="preserve"> </w:t>
      </w:r>
      <w:r w:rsidRPr="00866FEE">
        <w:rPr>
          <w:rtl/>
        </w:rPr>
        <w:t>שליש</w:t>
      </w:r>
      <w:r w:rsidR="005133A8">
        <w:rPr>
          <w:rtl/>
        </w:rPr>
        <w:t xml:space="preserve"> </w:t>
      </w:r>
      <w:r w:rsidRPr="00866FEE">
        <w:rPr>
          <w:rtl/>
        </w:rPr>
        <w:t>לחצי היו מוגבלי בריאות. כלומר, מצב של כמעט</w:t>
      </w:r>
      <w:r w:rsidR="005133A8">
        <w:rPr>
          <w:rtl/>
        </w:rPr>
        <w:t xml:space="preserve"> </w:t>
      </w:r>
      <w:r w:rsidRPr="00866FEE">
        <w:rPr>
          <w:rtl/>
        </w:rPr>
        <w:t>מיליון נפש שלא קיבלו בריאות כפי שצריך במדינת ישראל. באותו מחיר אותם מיליון איש</w:t>
      </w:r>
      <w:r w:rsidR="005133A8">
        <w:rPr>
          <w:rtl/>
        </w:rPr>
        <w:t xml:space="preserve"> </w:t>
      </w:r>
      <w:r w:rsidRPr="00866FEE">
        <w:rPr>
          <w:rtl/>
        </w:rPr>
        <w:t>מקבלים אותה השתתפות מדינה.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תפוקת</w:t>
      </w:r>
      <w:r w:rsidR="005133A8">
        <w:rPr>
          <w:rtl/>
        </w:rPr>
        <w:t xml:space="preserve"> </w:t>
      </w:r>
      <w:r w:rsidRPr="00866FEE">
        <w:rPr>
          <w:rtl/>
        </w:rPr>
        <w:t>בתי</w:t>
      </w:r>
      <w:r w:rsidR="005133A8">
        <w:rPr>
          <w:rtl/>
        </w:rPr>
        <w:t>-</w:t>
      </w:r>
      <w:r w:rsidRPr="00866FEE">
        <w:rPr>
          <w:rtl/>
        </w:rPr>
        <w:t>החולים.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1994</w:t>
      </w:r>
      <w:r w:rsidR="005133A8">
        <w:rPr>
          <w:rtl/>
        </w:rPr>
        <w:t xml:space="preserve"> </w:t>
      </w:r>
      <w:r w:rsidRPr="00866FEE">
        <w:rPr>
          <w:rtl/>
        </w:rPr>
        <w:t>היו</w:t>
      </w:r>
      <w:r w:rsidR="005133A8">
        <w:rPr>
          <w:rtl/>
        </w:rPr>
        <w:t xml:space="preserve"> </w:t>
      </w:r>
      <w:r w:rsidRPr="00866FEE">
        <w:rPr>
          <w:rtl/>
        </w:rPr>
        <w:t>4,000</w:t>
      </w:r>
      <w:r w:rsidR="005133A8">
        <w:rPr>
          <w:rtl/>
        </w:rPr>
        <w:t xml:space="preserve"> </w:t>
      </w:r>
      <w:r w:rsidRPr="00866FEE">
        <w:rPr>
          <w:rtl/>
        </w:rPr>
        <w:t>ניתוחי</w:t>
      </w:r>
      <w:r w:rsidR="005133A8">
        <w:rPr>
          <w:rtl/>
        </w:rPr>
        <w:t xml:space="preserve"> </w:t>
      </w:r>
      <w:r w:rsidRPr="00866FEE">
        <w:rPr>
          <w:rtl/>
        </w:rPr>
        <w:t>לב</w:t>
      </w:r>
      <w:r w:rsidR="005133A8">
        <w:rPr>
          <w:rtl/>
        </w:rPr>
        <w:t xml:space="preserve"> </w:t>
      </w:r>
      <w:r w:rsidRPr="00866FEE">
        <w:rPr>
          <w:rtl/>
        </w:rPr>
        <w:t>פתוח. אני נותן את זה</w:t>
      </w:r>
      <w:r w:rsidR="005133A8">
        <w:rPr>
          <w:rtl/>
        </w:rPr>
        <w:t xml:space="preserve"> </w:t>
      </w:r>
      <w:r w:rsidRPr="00866FEE">
        <w:rPr>
          <w:rtl/>
        </w:rPr>
        <w:t>כדוגמה.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מתקיימים</w:t>
      </w:r>
      <w:r w:rsidR="005133A8">
        <w:rPr>
          <w:rtl/>
        </w:rPr>
        <w:t xml:space="preserve"> </w:t>
      </w:r>
      <w:r w:rsidRPr="00866FEE">
        <w:rPr>
          <w:rtl/>
        </w:rPr>
        <w:t>7,300</w:t>
      </w:r>
      <w:r w:rsidR="005133A8">
        <w:rPr>
          <w:rtl/>
        </w:rPr>
        <w:t xml:space="preserve"> </w:t>
      </w:r>
      <w:r w:rsidRPr="00866FEE">
        <w:rPr>
          <w:rtl/>
        </w:rPr>
        <w:t>ניתוחים</w:t>
      </w:r>
      <w:r w:rsidR="005133A8">
        <w:rPr>
          <w:rtl/>
        </w:rPr>
        <w:t xml:space="preserve"> </w:t>
      </w:r>
      <w:r w:rsidRPr="00866FEE">
        <w:rPr>
          <w:rtl/>
        </w:rPr>
        <w:t>כאלה;</w:t>
      </w:r>
      <w:r w:rsidR="005133A8">
        <w:rPr>
          <w:rtl/>
        </w:rPr>
        <w:t xml:space="preserve"> </w:t>
      </w:r>
      <w:r w:rsidRPr="00866FEE">
        <w:rPr>
          <w:rtl/>
        </w:rPr>
        <w:t>מדינת</w:t>
      </w:r>
      <w:r w:rsidR="005133A8">
        <w:rPr>
          <w:rtl/>
        </w:rPr>
        <w:t xml:space="preserve"> </w:t>
      </w:r>
      <w:r w:rsidRPr="00866FEE">
        <w:rPr>
          <w:rtl/>
        </w:rPr>
        <w:t>ישראל</w:t>
      </w:r>
      <w:r w:rsidR="005133A8">
        <w:rPr>
          <w:rtl/>
        </w:rPr>
        <w:t xml:space="preserve"> </w:t>
      </w:r>
      <w:r w:rsidRPr="00866FEE">
        <w:rPr>
          <w:rtl/>
        </w:rPr>
        <w:t>היא אחת המדינות</w:t>
      </w:r>
      <w:r w:rsidR="005133A8">
        <w:rPr>
          <w:rtl/>
        </w:rPr>
        <w:t xml:space="preserve"> </w:t>
      </w:r>
      <w:r w:rsidRPr="00866FEE">
        <w:rPr>
          <w:rtl/>
        </w:rPr>
        <w:t>היחידות</w:t>
      </w:r>
      <w:r w:rsidR="005133A8">
        <w:rPr>
          <w:rtl/>
        </w:rPr>
        <w:t xml:space="preserve"> </w:t>
      </w:r>
      <w:r w:rsidRPr="00866FEE">
        <w:rPr>
          <w:rtl/>
        </w:rPr>
        <w:t>בעולם</w:t>
      </w:r>
      <w:r w:rsidR="005133A8">
        <w:rPr>
          <w:rtl/>
        </w:rPr>
        <w:t xml:space="preserve"> </w:t>
      </w:r>
      <w:r w:rsidRPr="00866FEE">
        <w:rPr>
          <w:rtl/>
        </w:rPr>
        <w:t>שבה</w:t>
      </w:r>
      <w:r w:rsidR="005133A8">
        <w:rPr>
          <w:rtl/>
        </w:rPr>
        <w:t xml:space="preserve"> </w:t>
      </w:r>
      <w:r w:rsidRPr="00866FEE">
        <w:rPr>
          <w:rtl/>
        </w:rPr>
        <w:t>אין תורים לניתוחים מהסוג הזה, וזו רק דוגמה.</w:t>
      </w:r>
      <w:r w:rsidR="005133A8">
        <w:rPr>
          <w:rtl/>
        </w:rPr>
        <w:t xml:space="preserve"> </w:t>
      </w:r>
      <w:r w:rsidRPr="00866FEE">
        <w:rPr>
          <w:rtl/>
        </w:rPr>
        <w:t>כלומר, תפוקה</w:t>
      </w:r>
      <w:r w:rsidR="005133A8">
        <w:rPr>
          <w:rtl/>
        </w:rPr>
        <w:t xml:space="preserve"> </w:t>
      </w:r>
      <w:r w:rsidRPr="00866FEE">
        <w:rPr>
          <w:rtl/>
        </w:rPr>
        <w:t>בפעולות</w:t>
      </w:r>
      <w:r w:rsidR="005133A8">
        <w:rPr>
          <w:rtl/>
        </w:rPr>
        <w:t xml:space="preserve"> </w:t>
      </w:r>
      <w:r w:rsidRPr="00866FEE">
        <w:rPr>
          <w:rtl/>
        </w:rPr>
        <w:t>הגדולות</w:t>
      </w:r>
      <w:r w:rsidR="005133A8">
        <w:rPr>
          <w:rtl/>
        </w:rPr>
        <w:t xml:space="preserve"> </w:t>
      </w:r>
      <w:r w:rsidRPr="00866FEE">
        <w:rPr>
          <w:rtl/>
        </w:rPr>
        <w:t>שעלתה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="005133A8" w:rsidRPr="00866FEE">
        <w:rPr>
          <w:rtl/>
        </w:rPr>
        <w:t>50</w:t>
      </w:r>
      <w:r w:rsidR="005133A8">
        <w:rPr>
          <w:rtl/>
        </w:rPr>
        <w:t>%</w:t>
      </w:r>
      <w:r w:rsidRPr="00866FEE">
        <w:rPr>
          <w:rtl/>
        </w:rPr>
        <w:t>, ובאותו מחיר, באותו גירעון, השכר במערכת הבריאות</w:t>
      </w:r>
      <w:r w:rsidR="005133A8">
        <w:rPr>
          <w:rtl/>
        </w:rPr>
        <w:t xml:space="preserve"> </w:t>
      </w:r>
      <w:r w:rsidRPr="00866FEE">
        <w:rPr>
          <w:rtl/>
        </w:rPr>
        <w:t>עלה ב</w:t>
      </w:r>
      <w:r w:rsidR="005133A8">
        <w:rPr>
          <w:rtl/>
        </w:rPr>
        <w:t>-</w:t>
      </w:r>
      <w:r w:rsidR="005133A8" w:rsidRPr="00866FEE">
        <w:rPr>
          <w:rtl/>
        </w:rPr>
        <w:t>50</w:t>
      </w:r>
      <w:r w:rsidR="005133A8">
        <w:rPr>
          <w:rtl/>
        </w:rPr>
        <w:t>%</w:t>
      </w:r>
      <w:r w:rsidRPr="00866FEE">
        <w:rPr>
          <w:rtl/>
        </w:rPr>
        <w:t xml:space="preserve"> ריאלית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יודע שהגירעון מוטט את המערכת.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שאני</w:t>
      </w:r>
      <w:r w:rsidR="005133A8">
        <w:rPr>
          <w:rtl/>
        </w:rPr>
        <w:t xml:space="preserve"> </w:t>
      </w:r>
      <w:r w:rsidRPr="00866FEE">
        <w:rPr>
          <w:rtl/>
        </w:rPr>
        <w:t>אומר הוא, שלמרות הגידול הזה, הגירעון לא עלה על 1.5</w:t>
      </w:r>
      <w:r w:rsidR="005133A8">
        <w:rPr>
          <w:rtl/>
        </w:rPr>
        <w:t xml:space="preserve"> </w:t>
      </w:r>
      <w:r w:rsidRPr="00866FEE">
        <w:rPr>
          <w:rtl/>
        </w:rPr>
        <w:t>מיליארד, בדיוק השתתפות הממשלה ערב החוק, למרות זאת.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אחר</w:t>
      </w:r>
      <w:r w:rsidR="005133A8">
        <w:rPr>
          <w:rtl/>
        </w:rPr>
        <w:t xml:space="preserve"> </w:t>
      </w:r>
      <w:r w:rsidRPr="00866FEE">
        <w:rPr>
          <w:rtl/>
        </w:rPr>
        <w:t>כך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באה הממשלה וביטלה את המס המקביל </w:t>
      </w:r>
      <w:r w:rsidR="005133A8">
        <w:rPr>
          <w:rtl/>
        </w:rPr>
        <w:t>–</w:t>
      </w:r>
      <w:r w:rsidRPr="00866FEE">
        <w:rPr>
          <w:rtl/>
        </w:rPr>
        <w:t xml:space="preserve"> המדינה כמעט היחידה בעולם בשיטה</w:t>
      </w:r>
      <w:r w:rsidR="005133A8">
        <w:rPr>
          <w:rtl/>
        </w:rPr>
        <w:t xml:space="preserve"> </w:t>
      </w:r>
      <w:r w:rsidRPr="00866FEE">
        <w:rPr>
          <w:rtl/>
        </w:rPr>
        <w:t>הזאת,</w:t>
      </w:r>
      <w:r w:rsidR="005133A8">
        <w:rPr>
          <w:rtl/>
        </w:rPr>
        <w:t xml:space="preserve"> </w:t>
      </w:r>
      <w:r w:rsidRPr="00866FEE">
        <w:rPr>
          <w:rtl/>
        </w:rPr>
        <w:t>שהמעסיקים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משתתפים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במערכת הבריאות הציבורית. הקטנו את עלות העבודה </w:t>
      </w:r>
      <w:r w:rsidR="005133A8">
        <w:rPr>
          <w:rtl/>
        </w:rPr>
        <w:t xml:space="preserve">– </w:t>
      </w:r>
      <w:r w:rsidRPr="00866FEE">
        <w:rPr>
          <w:rtl/>
        </w:rPr>
        <w:t>הממשלה,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בדין</w:t>
      </w:r>
      <w:r w:rsidR="005133A8">
        <w:rPr>
          <w:rtl/>
        </w:rPr>
        <w:t xml:space="preserve"> </w:t>
      </w:r>
      <w:r w:rsidRPr="00866FEE">
        <w:rPr>
          <w:rtl/>
        </w:rPr>
        <w:t xml:space="preserve">ולא ביושר </w:t>
      </w:r>
      <w:r w:rsidR="005133A8">
        <w:rPr>
          <w:rtl/>
        </w:rPr>
        <w:t>–</w:t>
      </w:r>
      <w:r w:rsidRPr="00866FEE">
        <w:rPr>
          <w:rtl/>
        </w:rPr>
        <w:t xml:space="preserve"> ב</w:t>
      </w:r>
      <w:r w:rsidR="005133A8">
        <w:rPr>
          <w:rtl/>
        </w:rPr>
        <w:t>-</w:t>
      </w:r>
      <w:r w:rsidR="005133A8" w:rsidRPr="00866FEE">
        <w:rPr>
          <w:rtl/>
        </w:rPr>
        <w:t>2</w:t>
      </w:r>
      <w:r w:rsidR="005133A8">
        <w:rPr>
          <w:rtl/>
        </w:rPr>
        <w:t>%</w:t>
      </w:r>
      <w:r w:rsidRPr="00866FEE">
        <w:rPr>
          <w:rtl/>
        </w:rPr>
        <w:t>. אם היא לא היתה עושה זאת, היום היו עוד 600</w:t>
      </w:r>
      <w:r w:rsidR="005133A8">
        <w:rPr>
          <w:rtl/>
        </w:rPr>
        <w:t xml:space="preserve"> </w:t>
      </w:r>
      <w:r w:rsidRPr="00866FEE">
        <w:rPr>
          <w:rtl/>
        </w:rPr>
        <w:t>מיליון שקל למערכת הבריאות.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כן, אבל זה היה חלק מהמדיניות המונטרית.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אבל אני אומר </w:t>
      </w:r>
      <w:r w:rsidR="005133A8">
        <w:rPr>
          <w:rtl/>
        </w:rPr>
        <w:t>–</w:t>
      </w:r>
      <w:r w:rsidRPr="00866FEE">
        <w:rPr>
          <w:rtl/>
        </w:rPr>
        <w:t xml:space="preserve"> באותו מחיר.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אל מי אתה בא בטענות, אני רוצה להבין, אל חבריך?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 לא אל חברי.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אלי?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עמיר פרץ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אליך.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אני קובע עובדה </w:t>
      </w:r>
      <w:r w:rsidR="005133A8">
        <w:rPr>
          <w:rtl/>
        </w:rPr>
        <w:t>–</w:t>
      </w:r>
      <w:r w:rsidRPr="00866FEE">
        <w:rPr>
          <w:rtl/>
        </w:rPr>
        <w:t xml:space="preserve"> שר האוצר בא ואומר: נוצרו גירעונות ענק, המערכת</w:t>
      </w:r>
      <w:r w:rsidR="005133A8">
        <w:rPr>
          <w:rtl/>
        </w:rPr>
        <w:t xml:space="preserve"> </w:t>
      </w:r>
      <w:r w:rsidRPr="00866FEE">
        <w:rPr>
          <w:rtl/>
        </w:rPr>
        <w:t>קורסת</w:t>
      </w:r>
      <w:r w:rsidR="005133A8">
        <w:rPr>
          <w:rtl/>
        </w:rPr>
        <w:t xml:space="preserve"> </w:t>
      </w:r>
      <w:r w:rsidRPr="00866FEE">
        <w:rPr>
          <w:rtl/>
        </w:rPr>
        <w:t>וכדומה,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בא</w:t>
      </w:r>
      <w:r w:rsidR="005133A8">
        <w:rPr>
          <w:rtl/>
        </w:rPr>
        <w:t xml:space="preserve"> </w:t>
      </w:r>
      <w:r w:rsidRPr="00866FEE">
        <w:rPr>
          <w:rtl/>
        </w:rPr>
        <w:t>וטוען</w:t>
      </w:r>
      <w:r w:rsidR="005133A8">
        <w:rPr>
          <w:rtl/>
        </w:rPr>
        <w:t xml:space="preserve"> </w:t>
      </w:r>
      <w:r w:rsidRPr="00866FEE">
        <w:rPr>
          <w:rtl/>
        </w:rPr>
        <w:t>שהדבר הזה הוא שקר וכזב, כיוון שלפני חוק ביטוח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ממלכתי,</w:t>
      </w:r>
      <w:r w:rsidR="005133A8">
        <w:rPr>
          <w:rtl/>
        </w:rPr>
        <w:t xml:space="preserve"> </w:t>
      </w:r>
      <w:r w:rsidRPr="00866FEE">
        <w:rPr>
          <w:rtl/>
        </w:rPr>
        <w:t>מדינת ישראל השתתפה במיליארד וחצי שקל, ולא קרו כל הדברים האלה.</w:t>
      </w:r>
      <w:r w:rsidR="005133A8">
        <w:rPr>
          <w:rtl/>
        </w:rPr>
        <w:t xml:space="preserve"> </w:t>
      </w:r>
      <w:r w:rsidRPr="00866FEE">
        <w:rPr>
          <w:rtl/>
        </w:rPr>
        <w:t>כל אחד מהם לבד שווה מיליארד וחצי שקל כמעט.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לאחר</w:t>
      </w:r>
      <w:r w:rsidR="005133A8">
        <w:rPr>
          <w:rtl/>
        </w:rPr>
        <w:t xml:space="preserve"> </w:t>
      </w:r>
      <w:r w:rsidRPr="00866FEE">
        <w:rPr>
          <w:rtl/>
        </w:rPr>
        <w:t>מכן</w:t>
      </w:r>
      <w:r w:rsidR="005133A8">
        <w:rPr>
          <w:rtl/>
        </w:rPr>
        <w:t xml:space="preserve"> </w:t>
      </w:r>
      <w:r w:rsidRPr="00866FEE">
        <w:rPr>
          <w:rtl/>
        </w:rPr>
        <w:t>מה עשינו? ערב החוק היה מצב שהיתה מערכת בריאות לעשירים ולעניים.</w:t>
      </w:r>
      <w:r w:rsidR="005133A8">
        <w:rPr>
          <w:rtl/>
        </w:rPr>
        <w:t xml:space="preserve"> </w:t>
      </w:r>
      <w:r w:rsidRPr="00866FEE">
        <w:rPr>
          <w:rtl/>
        </w:rPr>
        <w:t>הפער בין קופת</w:t>
      </w:r>
      <w:r w:rsidR="005133A8">
        <w:rPr>
          <w:rtl/>
        </w:rPr>
        <w:t>-</w:t>
      </w:r>
      <w:r w:rsidRPr="00866FEE">
        <w:rPr>
          <w:rtl/>
        </w:rPr>
        <w:t>חולים כללית לקופת</w:t>
      </w:r>
      <w:r w:rsidR="005133A8">
        <w:rPr>
          <w:rtl/>
        </w:rPr>
        <w:t>-</w:t>
      </w:r>
      <w:r w:rsidRPr="00866FEE">
        <w:rPr>
          <w:rtl/>
        </w:rPr>
        <w:t xml:space="preserve">חולים מאוחדת ול"מכבי" היה בין </w:t>
      </w:r>
      <w:r w:rsidR="005133A8" w:rsidRPr="00866FEE">
        <w:rPr>
          <w:rtl/>
        </w:rPr>
        <w:t>30</w:t>
      </w:r>
      <w:r w:rsidR="005133A8">
        <w:rPr>
          <w:rtl/>
        </w:rPr>
        <w:t>%</w:t>
      </w:r>
      <w:r w:rsidRPr="00866FEE">
        <w:rPr>
          <w:rtl/>
        </w:rPr>
        <w:t xml:space="preserve"> ל</w:t>
      </w:r>
      <w:r w:rsidR="005133A8">
        <w:rPr>
          <w:rtl/>
        </w:rPr>
        <w:t>-</w:t>
      </w:r>
      <w:r w:rsidR="005133A8" w:rsidRPr="00866FEE">
        <w:rPr>
          <w:rtl/>
        </w:rPr>
        <w:t>40</w:t>
      </w:r>
      <w:r w:rsidR="005133A8">
        <w:rPr>
          <w:rtl/>
        </w:rPr>
        <w:t>%</w:t>
      </w:r>
      <w:r w:rsidRPr="00866FEE">
        <w:rPr>
          <w:rtl/>
        </w:rPr>
        <w:t xml:space="preserve"> בהוצאה</w:t>
      </w:r>
      <w:r w:rsidR="005133A8">
        <w:rPr>
          <w:rtl/>
        </w:rPr>
        <w:t xml:space="preserve"> </w:t>
      </w:r>
      <w:r w:rsidRPr="00866FEE">
        <w:rPr>
          <w:rtl/>
        </w:rPr>
        <w:t>לנפש. היום ההוצאה לנפש כמעט זהה. יצרנו מערכת שוויונית.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איזה שוויונית? סל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תיכף אני אגיע לסל. עכשיו, חברי הכנסת, אני רוצה לגלות לכם סוד, רק בינינו.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תראה,</w:t>
      </w:r>
      <w:r w:rsidR="005133A8">
        <w:rPr>
          <w:rtl/>
        </w:rPr>
        <w:t xml:space="preserve"> </w:t>
      </w:r>
      <w:r w:rsidRPr="00866FEE">
        <w:rPr>
          <w:rtl/>
        </w:rPr>
        <w:t>יושבים</w:t>
      </w:r>
      <w:r w:rsidR="005133A8">
        <w:rPr>
          <w:rtl/>
        </w:rPr>
        <w:t xml:space="preserve"> </w:t>
      </w:r>
      <w:r w:rsidRPr="00866FEE">
        <w:rPr>
          <w:rtl/>
        </w:rPr>
        <w:t>כאן</w:t>
      </w:r>
      <w:r w:rsidR="005133A8">
        <w:rPr>
          <w:rtl/>
        </w:rPr>
        <w:t xml:space="preserve"> </w:t>
      </w:r>
      <w:r w:rsidRPr="00866FEE">
        <w:rPr>
          <w:rtl/>
        </w:rPr>
        <w:t>שלושה</w:t>
      </w:r>
      <w:r w:rsidR="005133A8">
        <w:rPr>
          <w:rtl/>
        </w:rPr>
        <w:t xml:space="preserve"> </w:t>
      </w:r>
      <w:r w:rsidRPr="00866FEE">
        <w:rPr>
          <w:rtl/>
        </w:rPr>
        <w:t>שרי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לדורותיהם, חבר הכנסת לשעבר ויקטור</w:t>
      </w:r>
      <w:r w:rsidR="005133A8">
        <w:rPr>
          <w:rtl/>
        </w:rPr>
        <w:t xml:space="preserve"> </w:t>
      </w:r>
      <w:r w:rsidRPr="00866FEE">
        <w:rPr>
          <w:rtl/>
        </w:rPr>
        <w:t>שם</w:t>
      </w:r>
      <w:r w:rsidR="005133A8">
        <w:rPr>
          <w:rtl/>
        </w:rPr>
        <w:t>-</w:t>
      </w:r>
      <w:r w:rsidRPr="00866FEE">
        <w:rPr>
          <w:rtl/>
        </w:rPr>
        <w:t>טוב.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מברך אותו.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לגלות</w:t>
      </w:r>
      <w:r w:rsidR="005133A8">
        <w:rPr>
          <w:rtl/>
        </w:rPr>
        <w:t xml:space="preserve"> </w:t>
      </w:r>
      <w:r w:rsidRPr="00866FEE">
        <w:rPr>
          <w:rtl/>
        </w:rPr>
        <w:t>לחברי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אבל באמת שזה יישאר בינינו. ערב כניסת הסל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לתוקפו </w:t>
      </w:r>
      <w:r w:rsidR="005133A8">
        <w:rPr>
          <w:rtl/>
        </w:rPr>
        <w:t>–</w:t>
      </w:r>
      <w:r w:rsidRPr="00866FEE">
        <w:rPr>
          <w:rtl/>
        </w:rPr>
        <w:t xml:space="preserve"> ויושב כאן יושב</w:t>
      </w:r>
      <w:r w:rsidR="005133A8">
        <w:rPr>
          <w:rtl/>
        </w:rPr>
        <w:t>-</w:t>
      </w:r>
      <w:r w:rsidRPr="00866FEE">
        <w:rPr>
          <w:rtl/>
        </w:rPr>
        <w:t>ראש ההסתדרות חבר הכנסת עמיר פרץ.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 זה יישאר בינינו?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שיישאר בינינו, כי זה לא נעים. עשינו מעשה לא נעים.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נמצא כאן ערוץ</w:t>
      </w:r>
      <w:r w:rsidR="005133A8">
        <w:rPr>
          <w:rtl/>
        </w:rPr>
        <w:t>-</w:t>
      </w:r>
      <w:r w:rsidRPr="00866FEE">
        <w:rPr>
          <w:rtl/>
        </w:rPr>
        <w:t>33.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תאר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ששמתי</w:t>
      </w:r>
      <w:r w:rsidR="005133A8">
        <w:rPr>
          <w:rtl/>
        </w:rPr>
        <w:t xml:space="preserve"> </w:t>
      </w:r>
      <w:r w:rsidRPr="00866FEE">
        <w:rPr>
          <w:rtl/>
        </w:rPr>
        <w:t>לב לעניין הזה, כלומר החלטתי שאני חושב שהגיע הזמן לחשוף את</w:t>
      </w:r>
      <w:r w:rsidR="005133A8">
        <w:rPr>
          <w:rtl/>
        </w:rPr>
        <w:t xml:space="preserve"> </w:t>
      </w:r>
      <w:r w:rsidRPr="00866FEE">
        <w:rPr>
          <w:rtl/>
        </w:rPr>
        <w:t>זה לציבור.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לקחנו</w:t>
      </w:r>
      <w:r w:rsidR="005133A8">
        <w:rPr>
          <w:rtl/>
        </w:rPr>
        <w:t xml:space="preserve"> </w:t>
      </w:r>
      <w:r w:rsidRPr="00866FEE">
        <w:rPr>
          <w:rtl/>
        </w:rPr>
        <w:t>סל</w:t>
      </w:r>
      <w:r w:rsidR="005133A8">
        <w:rPr>
          <w:rtl/>
        </w:rPr>
        <w:t xml:space="preserve"> </w:t>
      </w:r>
      <w:r w:rsidRPr="00866FEE">
        <w:rPr>
          <w:rtl/>
        </w:rPr>
        <w:t>תיאורטי,</w:t>
      </w:r>
      <w:r w:rsidR="005133A8">
        <w:rPr>
          <w:rtl/>
        </w:rPr>
        <w:t xml:space="preserve"> </w:t>
      </w:r>
      <w:r w:rsidRPr="00866FEE">
        <w:rPr>
          <w:rtl/>
        </w:rPr>
        <w:t>סל</w:t>
      </w:r>
      <w:r w:rsidR="005133A8">
        <w:rPr>
          <w:rtl/>
        </w:rPr>
        <w:t xml:space="preserve"> </w:t>
      </w:r>
      <w:r w:rsidRPr="00866FEE">
        <w:rPr>
          <w:rtl/>
        </w:rPr>
        <w:t>ששום קופת</w:t>
      </w:r>
      <w:r w:rsidR="005133A8">
        <w:rPr>
          <w:rtl/>
        </w:rPr>
        <w:t>-</w:t>
      </w:r>
      <w:r w:rsidRPr="00866FEE">
        <w:rPr>
          <w:rtl/>
        </w:rPr>
        <w:t>חולים לא נתנה. דרך אגב, כל המושג של סל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זה דבר חדש. כשנכנסתי לתפקידי כשר בריאות, ידעתי את סודות האטום של מדינת</w:t>
      </w:r>
      <w:r w:rsidR="005133A8">
        <w:rPr>
          <w:rtl/>
        </w:rPr>
        <w:t xml:space="preserve"> </w:t>
      </w:r>
      <w:r w:rsidRPr="00866FEE">
        <w:rPr>
          <w:rtl/>
        </w:rPr>
        <w:t>ישראל, את סל הבריאות לא יכולתי לדעת, משום קופה, דרך אגב.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זה תלוי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היה</w:t>
      </w:r>
      <w:r w:rsidR="005133A8">
        <w:rPr>
          <w:rtl/>
        </w:rPr>
        <w:t xml:space="preserve"> </w:t>
      </w:r>
      <w:r w:rsidRPr="00866FEE">
        <w:rPr>
          <w:rtl/>
        </w:rPr>
        <w:t>מושג</w:t>
      </w:r>
      <w:r w:rsidR="005133A8">
        <w:rPr>
          <w:rtl/>
        </w:rPr>
        <w:t xml:space="preserve"> </w:t>
      </w:r>
      <w:r w:rsidRPr="00866FEE">
        <w:rPr>
          <w:rtl/>
        </w:rPr>
        <w:t>כזה.</w:t>
      </w:r>
      <w:r w:rsidR="005133A8">
        <w:rPr>
          <w:rtl/>
        </w:rPr>
        <w:t xml:space="preserve"> </w:t>
      </w:r>
      <w:r w:rsidRPr="00866FEE">
        <w:rPr>
          <w:rtl/>
        </w:rPr>
        <w:t>כל אחד החליט מה הוא נותן ומה הוא לא נותן, איזו תרופה</w:t>
      </w:r>
      <w:r w:rsidR="005133A8">
        <w:rPr>
          <w:rtl/>
        </w:rPr>
        <w:t xml:space="preserve"> </w:t>
      </w:r>
      <w:r w:rsidRPr="00866FEE">
        <w:rPr>
          <w:rtl/>
        </w:rPr>
        <w:t>הוא מכניס ואיזו הוא לא מכניס. לא היה דבר כזה.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לגבי קופת</w:t>
      </w:r>
      <w:r w:rsidR="005133A8">
        <w:rPr>
          <w:rtl/>
        </w:rPr>
        <w:t>-</w:t>
      </w:r>
      <w:r w:rsidRPr="00866FEE">
        <w:rPr>
          <w:rtl/>
        </w:rPr>
        <w:t>החולים הכללית, זה היה תלוי במזכירי מועצות הפועלים.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תגיד אחר כך שאני מדבר סרה בהסתדרות, אני לא רוצה.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לו ניסיון.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עשינו?</w:t>
      </w:r>
      <w:r w:rsidR="005133A8">
        <w:rPr>
          <w:rtl/>
        </w:rPr>
        <w:t xml:space="preserve"> </w:t>
      </w:r>
      <w:r w:rsidRPr="00866FEE">
        <w:rPr>
          <w:rtl/>
        </w:rPr>
        <w:t>באנו ולקחנו סל שמעולם לא ניתן, על כך האוצר כועס עד היום.</w:t>
      </w:r>
      <w:r w:rsidR="005133A8">
        <w:rPr>
          <w:rtl/>
        </w:rPr>
        <w:t xml:space="preserve"> </w:t>
      </w:r>
      <w:r w:rsidRPr="00866FEE">
        <w:rPr>
          <w:rtl/>
        </w:rPr>
        <w:t>למעשה,</w:t>
      </w:r>
      <w:r w:rsidR="005133A8">
        <w:rPr>
          <w:rtl/>
        </w:rPr>
        <w:t xml:space="preserve"> </w:t>
      </w:r>
      <w:r w:rsidRPr="00866FEE">
        <w:rPr>
          <w:rtl/>
        </w:rPr>
        <w:t>הגדלנו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הסל הריאלי שנתנו אז דה</w:t>
      </w:r>
      <w:r w:rsidR="005133A8">
        <w:rPr>
          <w:rtl/>
        </w:rPr>
        <w:t>-</w:t>
      </w:r>
      <w:r w:rsidRPr="00866FEE">
        <w:rPr>
          <w:rtl/>
        </w:rPr>
        <w:t>פקטו בכ</w:t>
      </w:r>
      <w:r w:rsidR="005133A8">
        <w:rPr>
          <w:rtl/>
        </w:rPr>
        <w:t>-</w:t>
      </w:r>
      <w:r w:rsidR="005133A8" w:rsidRPr="00866FEE">
        <w:rPr>
          <w:rtl/>
        </w:rPr>
        <w:t>15</w:t>
      </w:r>
      <w:r w:rsidR="005133A8">
        <w:rPr>
          <w:rtl/>
        </w:rPr>
        <w:t>%</w:t>
      </w:r>
      <w:r w:rsidRPr="00866FEE">
        <w:rPr>
          <w:rtl/>
        </w:rPr>
        <w:t>. זה מה שעשינו ערב כניסת</w:t>
      </w:r>
      <w:r w:rsidR="005133A8">
        <w:rPr>
          <w:rtl/>
        </w:rPr>
        <w:t xml:space="preserve"> </w:t>
      </w:r>
      <w:r w:rsidRPr="00866FEE">
        <w:rPr>
          <w:rtl/>
        </w:rPr>
        <w:t>הסל, והעלינו את רמת הסל.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עשינו</w:t>
      </w:r>
      <w:r w:rsidR="005133A8">
        <w:rPr>
          <w:rtl/>
        </w:rPr>
        <w:t xml:space="preserve"> </w:t>
      </w:r>
      <w:r w:rsidRPr="00866FEE">
        <w:rPr>
          <w:rtl/>
        </w:rPr>
        <w:t>גם הפרדה של המפלגות, וכולם יודעים כמובן על מפלגת העבודה וההסתדרות,</w:t>
      </w:r>
      <w:r w:rsidR="005133A8">
        <w:rPr>
          <w:rtl/>
        </w:rPr>
        <w:t xml:space="preserve"> </w:t>
      </w:r>
      <w:r w:rsidRPr="00866FEE">
        <w:rPr>
          <w:rtl/>
        </w:rPr>
        <w:t>אבל גם במפד"ל. 70</w:t>
      </w:r>
      <w:r w:rsidR="000E6287">
        <w:rPr>
          <w:rFonts w:hint="cs"/>
          <w:rtl/>
        </w:rPr>
        <w:t>-</w:t>
      </w:r>
      <w:r w:rsidRPr="00866FEE">
        <w:rPr>
          <w:rtl/>
        </w:rPr>
        <w:t>60 מיליון שקל קיבלה המפד"ל בכל שנה ממערכת הבריאות. איך אנחנו</w:t>
      </w:r>
      <w:r w:rsidR="005133A8">
        <w:rPr>
          <w:rtl/>
        </w:rPr>
        <w:t xml:space="preserve"> </w:t>
      </w:r>
      <w:r w:rsidRPr="00866FEE">
        <w:rPr>
          <w:rtl/>
        </w:rPr>
        <w:t>יודעים? כי היא נאלצה אחר כך לפטר 400 עובדים ממנגנון המפד"ל. זה שאב מיליארד שקל</w:t>
      </w:r>
      <w:r w:rsidR="005133A8">
        <w:rPr>
          <w:rtl/>
        </w:rPr>
        <w:t xml:space="preserve"> </w:t>
      </w:r>
      <w:r w:rsidRPr="00866FEE">
        <w:rPr>
          <w:rtl/>
        </w:rPr>
        <w:t>ממערכת הבריאות דאז, מיליארד שקל.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 לא כל המפלגות.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</w:t>
      </w:r>
      <w:r w:rsidR="005133A8">
        <w:rPr>
          <w:rtl/>
        </w:rPr>
        <w:t xml:space="preserve"> </w:t>
      </w:r>
      <w:r w:rsidRPr="00866FEE">
        <w:rPr>
          <w:rtl/>
        </w:rPr>
        <w:t>לא.</w:t>
      </w:r>
      <w:r w:rsidR="005133A8">
        <w:rPr>
          <w:rtl/>
        </w:rPr>
        <w:t xml:space="preserve"> </w:t>
      </w:r>
      <w:r w:rsidRPr="00866FEE">
        <w:rPr>
          <w:rtl/>
        </w:rPr>
        <w:t>אמרתי</w:t>
      </w:r>
      <w:r w:rsidR="005133A8">
        <w:rPr>
          <w:rtl/>
        </w:rPr>
        <w:t xml:space="preserve"> </w:t>
      </w:r>
      <w:r w:rsidRPr="00866FEE">
        <w:rPr>
          <w:rtl/>
        </w:rPr>
        <w:t>לא, אבל נתתי עוד דוגמה, כי מפלגת העבודה זה מן המפורסמות.</w:t>
      </w:r>
      <w:r w:rsidR="005133A8">
        <w:rPr>
          <w:rtl/>
        </w:rPr>
        <w:t xml:space="preserve"> </w:t>
      </w:r>
      <w:r w:rsidRPr="00866FEE">
        <w:rPr>
          <w:rtl/>
        </w:rPr>
        <w:t>נתתי דוגמה לא מן המפורסמות.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טיפלנו</w:t>
      </w:r>
      <w:r w:rsidR="005133A8">
        <w:rPr>
          <w:rtl/>
        </w:rPr>
        <w:t xml:space="preserve"> </w:t>
      </w:r>
      <w:r w:rsidRPr="00866FEE">
        <w:rPr>
          <w:rtl/>
        </w:rPr>
        <w:t>בעולים</w:t>
      </w:r>
      <w:r w:rsidR="005133A8">
        <w:rPr>
          <w:rtl/>
        </w:rPr>
        <w:t xml:space="preserve"> – </w:t>
      </w:r>
      <w:r w:rsidRPr="00866FEE">
        <w:rPr>
          <w:rtl/>
        </w:rPr>
        <w:t>עולים</w:t>
      </w:r>
      <w:r w:rsidR="005133A8">
        <w:rPr>
          <w:rtl/>
        </w:rPr>
        <w:t xml:space="preserve"> </w:t>
      </w:r>
      <w:r w:rsidRPr="00866FEE">
        <w:rPr>
          <w:rtl/>
        </w:rPr>
        <w:t>שהסתובבו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ללא ביטוח, עם טרגדיות נוראיות </w:t>
      </w:r>
      <w:r w:rsidR="005133A8">
        <w:rPr>
          <w:rtl/>
        </w:rPr>
        <w:t>–</w:t>
      </w:r>
      <w:r w:rsidRPr="00866FEE">
        <w:rPr>
          <w:rtl/>
        </w:rPr>
        <w:t xml:space="preserve"> גם הם</w:t>
      </w:r>
      <w:r w:rsidR="005133A8">
        <w:rPr>
          <w:rtl/>
        </w:rPr>
        <w:t xml:space="preserve"> </w:t>
      </w:r>
      <w:r w:rsidRPr="00866FEE">
        <w:rPr>
          <w:rtl/>
        </w:rPr>
        <w:t>נכנסו</w:t>
      </w:r>
      <w:r w:rsidR="005133A8">
        <w:rPr>
          <w:rtl/>
        </w:rPr>
        <w:t xml:space="preserve"> </w:t>
      </w:r>
      <w:r w:rsidRPr="00866FEE">
        <w:rPr>
          <w:rtl/>
        </w:rPr>
        <w:t>למערכת.</w:t>
      </w:r>
      <w:r w:rsidR="005133A8">
        <w:rPr>
          <w:rtl/>
        </w:rPr>
        <w:t xml:space="preserve"> </w:t>
      </w:r>
      <w:r w:rsidRPr="00866FEE">
        <w:rPr>
          <w:rtl/>
        </w:rPr>
        <w:t>ואפילו,</w:t>
      </w:r>
      <w:r w:rsidR="005133A8">
        <w:rPr>
          <w:rtl/>
        </w:rPr>
        <w:t xml:space="preserve"> </w:t>
      </w:r>
      <w:r w:rsidRPr="00866FEE">
        <w:rPr>
          <w:rtl/>
        </w:rPr>
        <w:t>אדוני יושב</w:t>
      </w:r>
      <w:r w:rsidR="005133A8">
        <w:rPr>
          <w:rtl/>
        </w:rPr>
        <w:t>-</w:t>
      </w:r>
      <w:r w:rsidRPr="00866FEE">
        <w:rPr>
          <w:rtl/>
        </w:rPr>
        <w:t>ראש הכנסת, ההוצאה לנפש קטנה בכ</w:t>
      </w:r>
      <w:r w:rsidR="005133A8">
        <w:rPr>
          <w:rtl/>
        </w:rPr>
        <w:t>-</w:t>
      </w:r>
      <w:r w:rsidRPr="00866FEE">
        <w:rPr>
          <w:rtl/>
        </w:rPr>
        <w:t>65 שקל לאדם</w:t>
      </w:r>
      <w:r w:rsidR="005133A8">
        <w:rPr>
          <w:rtl/>
        </w:rPr>
        <w:t xml:space="preserve"> </w:t>
      </w:r>
      <w:r w:rsidRPr="00866FEE">
        <w:rPr>
          <w:rtl/>
        </w:rPr>
        <w:t>במסגרת כאילו אותו בזבוז.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קרה.</w:t>
      </w:r>
      <w:r w:rsidR="005133A8">
        <w:rPr>
          <w:rtl/>
        </w:rPr>
        <w:t xml:space="preserve"> </w:t>
      </w:r>
      <w:r w:rsidRPr="00866FEE">
        <w:rPr>
          <w:rtl/>
        </w:rPr>
        <w:t>הבאנו</w:t>
      </w:r>
      <w:r w:rsidR="005133A8">
        <w:rPr>
          <w:rtl/>
        </w:rPr>
        <w:t xml:space="preserve"> </w:t>
      </w:r>
      <w:r w:rsidRPr="00866FEE">
        <w:rPr>
          <w:rtl/>
        </w:rPr>
        <w:t>את מערכת הבריאות לאחד המקומות הגבוהים בעולם. אין שום</w:t>
      </w:r>
      <w:r w:rsidR="005133A8">
        <w:rPr>
          <w:rtl/>
        </w:rPr>
        <w:t xml:space="preserve"> </w:t>
      </w:r>
      <w:r w:rsidRPr="00866FEE">
        <w:rPr>
          <w:rtl/>
        </w:rPr>
        <w:t>תחום</w:t>
      </w:r>
      <w:r w:rsidR="005133A8">
        <w:rPr>
          <w:rtl/>
        </w:rPr>
        <w:t xml:space="preserve"> </w:t>
      </w:r>
      <w:r w:rsidRPr="00866FEE">
        <w:rPr>
          <w:rtl/>
        </w:rPr>
        <w:t>בישראל</w:t>
      </w:r>
      <w:r w:rsidR="005133A8">
        <w:rPr>
          <w:rtl/>
        </w:rPr>
        <w:t xml:space="preserve"> </w:t>
      </w:r>
      <w:r w:rsidRPr="00866FEE">
        <w:rPr>
          <w:rtl/>
        </w:rPr>
        <w:t>שבו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נמצאים</w:t>
      </w:r>
      <w:r w:rsidR="005133A8">
        <w:rPr>
          <w:rtl/>
        </w:rPr>
        <w:t xml:space="preserve"> </w:t>
      </w:r>
      <w:r w:rsidRPr="00866FEE">
        <w:rPr>
          <w:rtl/>
        </w:rPr>
        <w:t>בעשרת</w:t>
      </w:r>
      <w:r w:rsidR="005133A8">
        <w:rPr>
          <w:rtl/>
        </w:rPr>
        <w:t xml:space="preserve"> </w:t>
      </w:r>
      <w:r w:rsidRPr="00866FEE">
        <w:rPr>
          <w:rtl/>
        </w:rPr>
        <w:t>המקומות</w:t>
      </w:r>
      <w:r w:rsidR="005133A8">
        <w:rPr>
          <w:rtl/>
        </w:rPr>
        <w:t xml:space="preserve"> </w:t>
      </w:r>
      <w:r w:rsidRPr="00866FEE">
        <w:rPr>
          <w:rtl/>
        </w:rPr>
        <w:t>הראשונים</w:t>
      </w:r>
      <w:r w:rsidR="005133A8">
        <w:rPr>
          <w:rtl/>
        </w:rPr>
        <w:t xml:space="preserve"> </w:t>
      </w:r>
      <w:r w:rsidRPr="00866FEE">
        <w:rPr>
          <w:rtl/>
        </w:rPr>
        <w:t>בעולם,</w:t>
      </w:r>
      <w:r w:rsidR="005133A8">
        <w:rPr>
          <w:rtl/>
        </w:rPr>
        <w:t xml:space="preserve"> </w:t>
      </w:r>
      <w:r w:rsidRPr="00866FEE">
        <w:rPr>
          <w:rtl/>
        </w:rPr>
        <w:t>חוץ ממערכת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אורי אור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תאונות דרכים.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מדבר על צד חיובי.</w:t>
      </w:r>
      <w:r w:rsidR="005133A8">
        <w:rPr>
          <w:rtl/>
        </w:rPr>
        <w:t xml:space="preserve"> </w:t>
      </w:r>
      <w:r w:rsidRPr="00866FEE">
        <w:rPr>
          <w:rtl/>
        </w:rPr>
        <w:t>בכל תחום שאנחנו משווים, בבריאות אנחנו נמצאים באחד</w:t>
      </w:r>
      <w:r w:rsidR="005133A8">
        <w:rPr>
          <w:rtl/>
        </w:rPr>
        <w:t xml:space="preserve"> </w:t>
      </w:r>
      <w:r w:rsidRPr="00866FEE">
        <w:rPr>
          <w:rtl/>
        </w:rPr>
        <w:t>מעשרת המקומות הטובים בעולם, ולא במקום האחרון בעשירייה.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בטוח</w:t>
      </w:r>
      <w:r w:rsidR="005133A8">
        <w:rPr>
          <w:rtl/>
        </w:rPr>
        <w:t xml:space="preserve"> </w:t>
      </w:r>
      <w:r w:rsidRPr="00866FEE">
        <w:rPr>
          <w:rtl/>
        </w:rPr>
        <w:t>שאפשר</w:t>
      </w:r>
      <w:r w:rsidR="005133A8">
        <w:rPr>
          <w:rtl/>
        </w:rPr>
        <w:t xml:space="preserve"> </w:t>
      </w:r>
      <w:r w:rsidRPr="00866FEE">
        <w:rPr>
          <w:rtl/>
        </w:rPr>
        <w:t>להכניס</w:t>
      </w:r>
      <w:r w:rsidR="005133A8">
        <w:rPr>
          <w:rtl/>
        </w:rPr>
        <w:t xml:space="preserve"> </w:t>
      </w:r>
      <w:r w:rsidRPr="00866FEE">
        <w:rPr>
          <w:rtl/>
        </w:rPr>
        <w:t>תיקונים בחוק, וצריך, ויש כמה תיקונים שאני בהחלט</w:t>
      </w:r>
      <w:r w:rsidR="005133A8">
        <w:rPr>
          <w:rtl/>
        </w:rPr>
        <w:t xml:space="preserve"> </w:t>
      </w:r>
      <w:r w:rsidRPr="00866FEE">
        <w:rPr>
          <w:rtl/>
        </w:rPr>
        <w:t>מברך עליהם, שמשפרים את החוק.</w:t>
      </w:r>
      <w:r w:rsidR="005133A8">
        <w:rPr>
          <w:rtl/>
        </w:rPr>
        <w:t xml:space="preserve"> </w:t>
      </w:r>
      <w:r w:rsidRPr="00866FEE">
        <w:rPr>
          <w:rtl/>
        </w:rPr>
        <w:t>ודאי שבמערכת שמוציאה 20 מיליארד שקל, יש בזבוזים.</w:t>
      </w:r>
      <w:r w:rsidR="005133A8">
        <w:rPr>
          <w:rtl/>
        </w:rPr>
        <w:t xml:space="preserve"> </w:t>
      </w:r>
      <w:r w:rsidRPr="00866FEE">
        <w:rPr>
          <w:rtl/>
        </w:rPr>
        <w:t>אתם מכירים מערכת שאין בה בזבוזים, בעיקר במערכת כל כך מסובכת כמו מערכת הבריאות?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אבל,</w:t>
      </w:r>
      <w:r w:rsidR="005133A8">
        <w:rPr>
          <w:rtl/>
        </w:rPr>
        <w:t xml:space="preserve"> </w:t>
      </w:r>
      <w:r w:rsidRPr="00866FEE">
        <w:rPr>
          <w:rtl/>
        </w:rPr>
        <w:t>בסך</w:t>
      </w:r>
      <w:r w:rsidR="005133A8">
        <w:rPr>
          <w:rtl/>
        </w:rPr>
        <w:t xml:space="preserve"> </w:t>
      </w:r>
      <w:r w:rsidRPr="00866FEE">
        <w:rPr>
          <w:rtl/>
        </w:rPr>
        <w:t>הכול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 xml:space="preserve"> </w:t>
      </w:r>
      <w:r w:rsidRPr="00866FEE">
        <w:rPr>
          <w:rtl/>
        </w:rPr>
        <w:t>שר האוצר ויושבים פקידי האוצר, כל מערכת הבריאות וכל</w:t>
      </w:r>
      <w:r w:rsidR="005133A8">
        <w:rPr>
          <w:rtl/>
        </w:rPr>
        <w:t xml:space="preserve"> </w:t>
      </w:r>
      <w:r w:rsidRPr="00866FEE">
        <w:rPr>
          <w:rtl/>
        </w:rPr>
        <w:t>צרכני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– </w:t>
      </w:r>
      <w:r w:rsidRPr="00866FEE">
        <w:rPr>
          <w:rtl/>
        </w:rPr>
        <w:t>באים</w:t>
      </w:r>
      <w:r w:rsidR="005133A8">
        <w:rPr>
          <w:rtl/>
        </w:rPr>
        <w:t xml:space="preserve"> </w:t>
      </w:r>
      <w:r w:rsidRPr="00866FEE">
        <w:rPr>
          <w:rtl/>
        </w:rPr>
        <w:t>ואומרים</w:t>
      </w:r>
      <w:r w:rsidR="005133A8">
        <w:rPr>
          <w:rtl/>
        </w:rPr>
        <w:t xml:space="preserve"> </w:t>
      </w:r>
      <w:r w:rsidRPr="00866FEE">
        <w:rPr>
          <w:rtl/>
        </w:rPr>
        <w:t>להם:</w:t>
      </w:r>
      <w:r w:rsidR="005133A8">
        <w:rPr>
          <w:rtl/>
        </w:rPr>
        <w:t xml:space="preserve"> </w:t>
      </w:r>
      <w:r w:rsidRPr="00866FEE">
        <w:rPr>
          <w:rtl/>
        </w:rPr>
        <w:t>אתם עלולים להביא לחיסול מערכת הבריאות</w:t>
      </w:r>
      <w:r w:rsidR="005133A8">
        <w:rPr>
          <w:rtl/>
        </w:rPr>
        <w:t xml:space="preserve"> </w:t>
      </w:r>
      <w:r w:rsidRPr="00866FEE">
        <w:rPr>
          <w:rtl/>
        </w:rPr>
        <w:t>הציבורית,</w:t>
      </w:r>
      <w:r w:rsidR="005133A8">
        <w:rPr>
          <w:rtl/>
        </w:rPr>
        <w:t xml:space="preserve"> </w:t>
      </w:r>
      <w:r w:rsidRPr="00866FEE">
        <w:rPr>
          <w:rtl/>
        </w:rPr>
        <w:t>להמיט</w:t>
      </w:r>
      <w:r w:rsidR="005133A8">
        <w:rPr>
          <w:rtl/>
        </w:rPr>
        <w:t xml:space="preserve"> </w:t>
      </w:r>
      <w:r w:rsidRPr="00866FEE">
        <w:rPr>
          <w:rtl/>
        </w:rPr>
        <w:t>אסון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 בצד החברתי ובצד הכלכלי. והם מתעקשים</w:t>
      </w:r>
      <w:r w:rsidR="005133A8">
        <w:rPr>
          <w:rtl/>
        </w:rPr>
        <w:t xml:space="preserve"> </w:t>
      </w:r>
      <w:r w:rsidRPr="00866FEE">
        <w:rPr>
          <w:rtl/>
        </w:rPr>
        <w:t>ואומרים: רק אנחנו, רק אנחנו יודעים, אף אחד אחר לא יודע.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שואל:</w:t>
      </w:r>
      <w:r w:rsidR="005133A8">
        <w:rPr>
          <w:rtl/>
        </w:rPr>
        <w:t xml:space="preserve"> </w:t>
      </w:r>
      <w:r w:rsidRPr="00866FEE">
        <w:rPr>
          <w:rtl/>
        </w:rPr>
        <w:t>מאין</w:t>
      </w:r>
      <w:r w:rsidR="005133A8">
        <w:rPr>
          <w:rtl/>
        </w:rPr>
        <w:t xml:space="preserve"> </w:t>
      </w:r>
      <w:r w:rsidRPr="00866FEE">
        <w:rPr>
          <w:rtl/>
        </w:rPr>
        <w:t>האומץ,</w:t>
      </w:r>
      <w:r w:rsidR="005133A8">
        <w:rPr>
          <w:rtl/>
        </w:rPr>
        <w:t xml:space="preserve"> </w:t>
      </w:r>
      <w:r w:rsidRPr="00866FEE">
        <w:rPr>
          <w:rtl/>
        </w:rPr>
        <w:t>או, יותר נכון, מאין החוצפה שאותם אנשים שואבים</w:t>
      </w:r>
      <w:r w:rsidR="005133A8">
        <w:rPr>
          <w:rtl/>
        </w:rPr>
        <w:t xml:space="preserve"> </w:t>
      </w:r>
      <w:r w:rsidRPr="00866FEE">
        <w:rPr>
          <w:rtl/>
        </w:rPr>
        <w:t>כאשר</w:t>
      </w:r>
      <w:r w:rsidR="005133A8">
        <w:rPr>
          <w:rtl/>
        </w:rPr>
        <w:t xml:space="preserve"> </w:t>
      </w:r>
      <w:r w:rsidRPr="00866FEE">
        <w:rPr>
          <w:rtl/>
        </w:rPr>
        <w:t>הם</w:t>
      </w:r>
      <w:r w:rsidR="005133A8">
        <w:rPr>
          <w:rtl/>
        </w:rPr>
        <w:t xml:space="preserve"> </w:t>
      </w:r>
      <w:r w:rsidRPr="00866FEE">
        <w:rPr>
          <w:rtl/>
        </w:rPr>
        <w:t>מעזים להרים את היד על אחד ההישגים החברתיים והכלכליים המשמעותים ביותר</w:t>
      </w:r>
      <w:r w:rsidR="005133A8">
        <w:rPr>
          <w:rtl/>
        </w:rPr>
        <w:t xml:space="preserve"> </w:t>
      </w:r>
      <w:r w:rsidRPr="00866FEE">
        <w:rPr>
          <w:rtl/>
        </w:rPr>
        <w:t>במדינת</w:t>
      </w:r>
      <w:r w:rsidR="005133A8">
        <w:rPr>
          <w:rtl/>
        </w:rPr>
        <w:t xml:space="preserve"> </w:t>
      </w:r>
      <w:r w:rsidRPr="00866FEE">
        <w:rPr>
          <w:rtl/>
        </w:rPr>
        <w:t>ישראל?</w:t>
      </w:r>
      <w:r w:rsidR="005133A8">
        <w:rPr>
          <w:rtl/>
        </w:rPr>
        <w:t xml:space="preserve"> </w:t>
      </w:r>
      <w:r w:rsidRPr="00866FEE">
        <w:rPr>
          <w:rtl/>
        </w:rPr>
        <w:t>איך,</w:t>
      </w:r>
      <w:r w:rsidR="005133A8">
        <w:rPr>
          <w:rtl/>
        </w:rPr>
        <w:t xml:space="preserve"> </w:t>
      </w:r>
      <w:r w:rsidRPr="00866FEE">
        <w:rPr>
          <w:rtl/>
        </w:rPr>
        <w:t>כאשר</w:t>
      </w:r>
      <w:r w:rsidR="005133A8">
        <w:rPr>
          <w:rtl/>
        </w:rPr>
        <w:t xml:space="preserve"> </w:t>
      </w:r>
      <w:r w:rsidRPr="00866FEE">
        <w:rPr>
          <w:rtl/>
        </w:rPr>
        <w:t>מערכת הבריאות היום ממומנת בצורה הצודקת ביותר, כאשר</w:t>
      </w:r>
      <w:r w:rsidR="005133A8">
        <w:rPr>
          <w:rtl/>
        </w:rPr>
        <w:t xml:space="preserve"> </w:t>
      </w:r>
      <w:r w:rsidRPr="00866FEE">
        <w:rPr>
          <w:rtl/>
        </w:rPr>
        <w:t>למרות</w:t>
      </w:r>
      <w:r w:rsidR="005133A8">
        <w:rPr>
          <w:rtl/>
        </w:rPr>
        <w:t xml:space="preserve"> </w:t>
      </w:r>
      <w:r w:rsidRPr="00866FEE">
        <w:rPr>
          <w:rtl/>
        </w:rPr>
        <w:t>כל הדיבורים, כ</w:t>
      </w:r>
      <w:r w:rsidR="005133A8">
        <w:rPr>
          <w:rtl/>
        </w:rPr>
        <w:t>-</w:t>
      </w:r>
      <w:r w:rsidR="005133A8" w:rsidRPr="00866FEE">
        <w:rPr>
          <w:rtl/>
        </w:rPr>
        <w:t>85</w:t>
      </w:r>
      <w:r w:rsidR="005133A8">
        <w:rPr>
          <w:rtl/>
        </w:rPr>
        <w:t>%</w:t>
      </w:r>
      <w:r w:rsidRPr="00866FEE">
        <w:rPr>
          <w:rtl/>
        </w:rPr>
        <w:t xml:space="preserve"> מהאוכלוסייה משלמת פחות מכפי ששילמה, כאשר היה מצב שבו</w:t>
      </w:r>
      <w:r w:rsidR="005133A8">
        <w:rPr>
          <w:rtl/>
        </w:rPr>
        <w:t xml:space="preserve"> </w:t>
      </w:r>
      <w:r w:rsidRPr="00866FEE">
        <w:rPr>
          <w:rtl/>
        </w:rPr>
        <w:t>ככל ששילמת יותר הרווחת פחות וככל שהרווחת יותר שילמת פחות?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זו היתה המערכת, וכל השינויים הללו נכנסו, וזו מהפכה לא פשוטה. אני אומר לכם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אני לא האמנתי שכל הדברים האלה יקרו, והגירעון הנורא, כפי שהם מתארים, שנוצר לא</w:t>
      </w:r>
      <w:r w:rsidR="005133A8">
        <w:rPr>
          <w:rtl/>
        </w:rPr>
        <w:t xml:space="preserve"> </w:t>
      </w:r>
      <w:r w:rsidRPr="00866FEE">
        <w:rPr>
          <w:rtl/>
        </w:rPr>
        <w:t>מעט "בזכות" האוצר, יגרום ויביא אך ורק לאותו מיליארד וחצי.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אני אתן לכם דוגמה רק על עדכון גידול האוכלוסייה </w:t>
      </w:r>
      <w:r w:rsidR="005133A8">
        <w:rPr>
          <w:rtl/>
        </w:rPr>
        <w:t>–</w:t>
      </w:r>
      <w:r w:rsidRPr="00866FEE">
        <w:rPr>
          <w:rtl/>
        </w:rPr>
        <w:t xml:space="preserve"> במקום לעדכן ב</w:t>
      </w:r>
      <w:r w:rsidR="005133A8">
        <w:rPr>
          <w:rtl/>
        </w:rPr>
        <w:t>-</w:t>
      </w:r>
      <w:r w:rsidR="005133A8" w:rsidRPr="00866FEE">
        <w:rPr>
          <w:rtl/>
        </w:rPr>
        <w:t>8</w:t>
      </w:r>
      <w:r w:rsidR="005133A8">
        <w:rPr>
          <w:rtl/>
        </w:rPr>
        <w:t>%</w:t>
      </w:r>
      <w:r w:rsidRPr="00866FEE">
        <w:rPr>
          <w:rtl/>
        </w:rPr>
        <w:t xml:space="preserve"> מ</w:t>
      </w:r>
      <w:r w:rsidR="005133A8">
        <w:rPr>
          <w:rtl/>
        </w:rPr>
        <w:t>-</w:t>
      </w:r>
      <w:r w:rsidRPr="00866FEE">
        <w:rPr>
          <w:rtl/>
        </w:rPr>
        <w:t>1995,</w:t>
      </w:r>
      <w:r w:rsidR="005133A8">
        <w:rPr>
          <w:rtl/>
        </w:rPr>
        <w:t xml:space="preserve"> </w:t>
      </w:r>
      <w:r w:rsidRPr="00866FEE">
        <w:rPr>
          <w:rtl/>
        </w:rPr>
        <w:t>עדכנו ב</w:t>
      </w:r>
      <w:r w:rsidR="005133A8">
        <w:rPr>
          <w:rtl/>
        </w:rPr>
        <w:t>-</w:t>
      </w:r>
      <w:r w:rsidR="005133A8" w:rsidRPr="00866FEE">
        <w:rPr>
          <w:rtl/>
        </w:rPr>
        <w:t>4</w:t>
      </w:r>
      <w:r w:rsidR="005133A8">
        <w:rPr>
          <w:rtl/>
        </w:rPr>
        <w:t>%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</w:rPr>
        <w:t>אני מדבר על נפש מתוקננת. כמעט כל הנתונים שאני מציג מוסכמים על דעת</w:t>
      </w:r>
      <w:r w:rsidR="005133A8">
        <w:rPr>
          <w:rtl/>
        </w:rPr>
        <w:t xml:space="preserve"> </w:t>
      </w:r>
      <w:r w:rsidRPr="00866FEE">
        <w:rPr>
          <w:rtl/>
        </w:rPr>
        <w:t>משרד האוצר ועל דעת משרד הבריאות.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אני פשוט פונה אליך, אדוני שר הבריאות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אורי אור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תפנה לשר האוצר.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ומבקש ממך לא לאפשר </w:t>
      </w:r>
      <w:r>
        <w:rPr>
          <w:rtl/>
        </w:rPr>
        <w:t>–</w:t>
      </w:r>
      <w:r w:rsidR="00866FEE" w:rsidRPr="00866FEE">
        <w:rPr>
          <w:rtl/>
        </w:rPr>
        <w:t xml:space="preserve"> לא לראש הממשלה ולא לשר האוצר </w:t>
      </w:r>
      <w:r>
        <w:rPr>
          <w:rtl/>
        </w:rPr>
        <w:t>–</w:t>
      </w:r>
      <w:r w:rsidR="00866FEE" w:rsidRPr="00866FEE">
        <w:rPr>
          <w:rtl/>
        </w:rPr>
        <w:t xml:space="preserve"> להרוס את המערכת.</w:t>
      </w:r>
      <w:r>
        <w:rPr>
          <w:rtl/>
        </w:rPr>
        <w:t xml:space="preserve"> </w:t>
      </w:r>
      <w:r w:rsidR="00866FEE" w:rsidRPr="00866FEE">
        <w:rPr>
          <w:rtl/>
        </w:rPr>
        <w:t>צריך</w:t>
      </w:r>
      <w:r>
        <w:rPr>
          <w:rtl/>
        </w:rPr>
        <w:t xml:space="preserve"> </w:t>
      </w:r>
      <w:r w:rsidR="00866FEE" w:rsidRPr="00866FEE">
        <w:rPr>
          <w:rtl/>
        </w:rPr>
        <w:t xml:space="preserve">להכניס בה שיפורים </w:t>
      </w:r>
      <w:r>
        <w:rPr>
          <w:rtl/>
        </w:rPr>
        <w:t>–</w:t>
      </w:r>
      <w:r w:rsidR="00866FEE" w:rsidRPr="00866FEE">
        <w:rPr>
          <w:rtl/>
        </w:rPr>
        <w:t xml:space="preserve"> ודאי, צריך לבדוק מה ניתן לייעל </w:t>
      </w:r>
      <w:r>
        <w:rPr>
          <w:rtl/>
        </w:rPr>
        <w:t>–</w:t>
      </w:r>
      <w:r w:rsidR="00866FEE" w:rsidRPr="00866FEE">
        <w:rPr>
          <w:rtl/>
        </w:rPr>
        <w:t xml:space="preserve"> ודאי. אני חושב שאתה</w:t>
      </w:r>
      <w:r>
        <w:rPr>
          <w:rtl/>
        </w:rPr>
        <w:t xml:space="preserve"> </w:t>
      </w:r>
      <w:r w:rsidR="00866FEE" w:rsidRPr="00866FEE">
        <w:rPr>
          <w:rtl/>
        </w:rPr>
        <w:t>יודע</w:t>
      </w:r>
      <w:r>
        <w:rPr>
          <w:rtl/>
        </w:rPr>
        <w:t xml:space="preserve"> </w:t>
      </w:r>
      <w:r w:rsidR="00866FEE" w:rsidRPr="00866FEE">
        <w:rPr>
          <w:rtl/>
        </w:rPr>
        <w:t>את</w:t>
      </w:r>
      <w:r>
        <w:rPr>
          <w:rtl/>
        </w:rPr>
        <w:t xml:space="preserve"> </w:t>
      </w:r>
      <w:r w:rsidR="00866FEE" w:rsidRPr="00866FEE">
        <w:rPr>
          <w:rtl/>
        </w:rPr>
        <w:t>הדברים</w:t>
      </w:r>
      <w:r>
        <w:rPr>
          <w:rtl/>
        </w:rPr>
        <w:t xml:space="preserve"> </w:t>
      </w:r>
      <w:r w:rsidR="00866FEE" w:rsidRPr="00866FEE">
        <w:rPr>
          <w:rtl/>
        </w:rPr>
        <w:t>האלה,</w:t>
      </w:r>
      <w:r>
        <w:rPr>
          <w:rtl/>
        </w:rPr>
        <w:t xml:space="preserve"> </w:t>
      </w:r>
      <w:r w:rsidR="00866FEE" w:rsidRPr="00866FEE">
        <w:rPr>
          <w:rtl/>
        </w:rPr>
        <w:t>וממשלה שלמעשה הורסת הישגים חברתיים וכלכליים משמעותיים</w:t>
      </w:r>
      <w:r>
        <w:rPr>
          <w:rtl/>
        </w:rPr>
        <w:t xml:space="preserve"> </w:t>
      </w:r>
      <w:r w:rsidR="00866FEE" w:rsidRPr="00866FEE">
        <w:rPr>
          <w:rtl/>
        </w:rPr>
        <w:t xml:space="preserve">כאלה, ממשלה שלמעשה הורסת או רוצה להרוס לתושביה את הבריאות </w:t>
      </w:r>
      <w:r>
        <w:rPr>
          <w:rtl/>
        </w:rPr>
        <w:t>–</w:t>
      </w:r>
      <w:r w:rsidR="00866FEE" w:rsidRPr="00866FEE">
        <w:rPr>
          <w:rtl/>
        </w:rPr>
        <w:t xml:space="preserve"> אתה יודע, אדוני שר</w:t>
      </w:r>
      <w:r>
        <w:rPr>
          <w:rtl/>
        </w:rPr>
        <w:t xml:space="preserve"> </w:t>
      </w:r>
      <w:r w:rsidR="00866FEE" w:rsidRPr="00866FEE">
        <w:rPr>
          <w:rtl/>
        </w:rPr>
        <w:t xml:space="preserve">הבריאות, ויודעים חברי הקואליציה </w:t>
      </w:r>
      <w:r>
        <w:rPr>
          <w:rtl/>
        </w:rPr>
        <w:t>–</w:t>
      </w:r>
      <w:r w:rsidR="00866FEE" w:rsidRPr="00866FEE">
        <w:rPr>
          <w:rtl/>
        </w:rPr>
        <w:t xml:space="preserve"> איננה ראויה להמשיך ולכהן ולקרוא לעצמה ממשלה.</w:t>
      </w:r>
      <w:r>
        <w:rPr>
          <w:rtl/>
        </w:rPr>
        <w:t xml:space="preserve"> </w:t>
      </w:r>
      <w:r w:rsidR="00866FEE" w:rsidRPr="00866FEE">
        <w:rPr>
          <w:rtl/>
        </w:rPr>
        <w:t>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חברת הכנסת תמר גוז'נסקי, באותו נושא.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 xml:space="preserve">ראש, כנסת נכבדה, אדוני שר הבריאות, ילדה ושמה טלי </w:t>
      </w:r>
      <w:r w:rsidR="005133A8">
        <w:rPr>
          <w:rtl/>
        </w:rPr>
        <w:t>–</w:t>
      </w:r>
      <w:r w:rsidRPr="00866FEE">
        <w:rPr>
          <w:rtl/>
        </w:rPr>
        <w:t xml:space="preserve"> ילדה חולת</w:t>
      </w:r>
      <w:r w:rsidR="005133A8">
        <w:rPr>
          <w:rtl/>
        </w:rPr>
        <w:t xml:space="preserve"> </w:t>
      </w:r>
      <w:r w:rsidRPr="00866FEE">
        <w:rPr>
          <w:rtl/>
        </w:rPr>
        <w:t>סרטן,</w:t>
      </w:r>
      <w:r w:rsidR="005133A8">
        <w:rPr>
          <w:rtl/>
        </w:rPr>
        <w:t xml:space="preserve"> </w:t>
      </w:r>
      <w:r w:rsidRPr="00866FEE">
        <w:rPr>
          <w:rtl/>
        </w:rPr>
        <w:t>וקבוצה</w:t>
      </w:r>
      <w:r w:rsidR="005133A8">
        <w:rPr>
          <w:rtl/>
        </w:rPr>
        <w:t xml:space="preserve"> </w:t>
      </w:r>
      <w:r w:rsidRPr="00866FEE">
        <w:rPr>
          <w:rtl/>
        </w:rPr>
        <w:t>של חולי איידס, שכנעו את חברי ועדת הכספים ושכנעו את הציבור כי זה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ממש פשע להפסיק את התרופות היקרות שמצילות את חייהם, אבל זה יהיה פשע לא פחות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 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כל כך מבין. תסבירי לי מי נטל את התרופות מן הילדים האלה, מי החליט</w:t>
      </w:r>
      <w:r w:rsidR="005133A8">
        <w:rPr>
          <w:rtl/>
        </w:rPr>
        <w:t xml:space="preserve"> </w:t>
      </w:r>
      <w:r w:rsidRPr="00866FEE">
        <w:rPr>
          <w:rtl/>
        </w:rPr>
        <w:t>לא להמשיך?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 שלא עדכן את סל הבריאות.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למה? אבל זה היה בתוך סל הבריאות.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לא היה, זה חדש. זה בן שנה.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כשאישרנו</w:t>
      </w:r>
      <w:r w:rsidR="005133A8">
        <w:rPr>
          <w:rtl/>
        </w:rPr>
        <w:t xml:space="preserve"> </w:t>
      </w:r>
      <w:r w:rsidRPr="00866FEE">
        <w:rPr>
          <w:rtl/>
        </w:rPr>
        <w:t>את סל הבריאות לפני שהחוק נכנס לתוקפו, בינואר</w:t>
      </w:r>
      <w:r w:rsidR="005133A8">
        <w:rPr>
          <w:rtl/>
        </w:rPr>
        <w:t xml:space="preserve"> </w:t>
      </w:r>
      <w:r w:rsidRPr="00866FEE">
        <w:rPr>
          <w:rtl/>
        </w:rPr>
        <w:t>1995,</w:t>
      </w:r>
      <w:r w:rsidR="005133A8">
        <w:rPr>
          <w:rtl/>
        </w:rPr>
        <w:t xml:space="preserve"> </w:t>
      </w:r>
      <w:r w:rsidRPr="00866FEE">
        <w:rPr>
          <w:rtl/>
        </w:rPr>
        <w:t>נקבעה</w:t>
      </w:r>
      <w:r w:rsidR="005133A8">
        <w:rPr>
          <w:rtl/>
        </w:rPr>
        <w:t xml:space="preserve"> </w:t>
      </w:r>
      <w:r w:rsidRPr="00866FEE">
        <w:rPr>
          <w:rtl/>
        </w:rPr>
        <w:t>מערכת מאוד ברורה של עדכון סל הבריאות כתוצאה משינויים טכנולוגיים,</w:t>
      </w:r>
      <w:r w:rsidR="005133A8">
        <w:rPr>
          <w:rtl/>
        </w:rPr>
        <w:t xml:space="preserve"> </w:t>
      </w:r>
      <w:r w:rsidRPr="00866FEE">
        <w:rPr>
          <w:rtl/>
        </w:rPr>
        <w:t>לרבות</w:t>
      </w:r>
      <w:r w:rsidR="005133A8">
        <w:rPr>
          <w:rtl/>
        </w:rPr>
        <w:t xml:space="preserve"> </w:t>
      </w:r>
      <w:r w:rsidRPr="00866FEE">
        <w:rPr>
          <w:rtl/>
        </w:rPr>
        <w:t>המצאת</w:t>
      </w:r>
      <w:r w:rsidR="005133A8">
        <w:rPr>
          <w:rtl/>
        </w:rPr>
        <w:t xml:space="preserve"> </w:t>
      </w:r>
      <w:r w:rsidRPr="00866FEE">
        <w:rPr>
          <w:rtl/>
        </w:rPr>
        <w:t>תרופות</w:t>
      </w:r>
      <w:r w:rsidR="005133A8">
        <w:rPr>
          <w:rtl/>
        </w:rPr>
        <w:t xml:space="preserve"> </w:t>
      </w:r>
      <w:r w:rsidRPr="00866FEE">
        <w:rPr>
          <w:rtl/>
        </w:rPr>
        <w:t>חדשות.</w:t>
      </w:r>
      <w:r w:rsidR="005133A8">
        <w:rPr>
          <w:rtl/>
        </w:rPr>
        <w:t xml:space="preserve"> </w:t>
      </w:r>
      <w:r w:rsidRPr="00866FEE">
        <w:rPr>
          <w:rtl/>
        </w:rPr>
        <w:t>מה שקרה הוא, שמאז ינואר 1995 ועד להחלטה האחרונה,</w:t>
      </w:r>
      <w:r w:rsidR="005133A8">
        <w:rPr>
          <w:rtl/>
        </w:rPr>
        <w:t xml:space="preserve"> </w:t>
      </w:r>
      <w:r w:rsidRPr="00866FEE">
        <w:rPr>
          <w:rtl/>
        </w:rPr>
        <w:t>הסל נשאר בעינו ולא נוספו התרופות הנחוצות הללו.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אז למה בקופות</w:t>
      </w:r>
      <w:r w:rsidR="005133A8">
        <w:rPr>
          <w:rtl/>
        </w:rPr>
        <w:t>-</w:t>
      </w:r>
      <w:r w:rsidRPr="00866FEE">
        <w:rPr>
          <w:rtl/>
        </w:rPr>
        <w:t xml:space="preserve">חולים אחרות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קופות</w:t>
      </w:r>
      <w:r w:rsidR="005133A8">
        <w:rPr>
          <w:rtl/>
        </w:rPr>
        <w:t>-</w:t>
      </w:r>
      <w:r w:rsidRPr="00866FEE">
        <w:rPr>
          <w:rtl/>
        </w:rPr>
        <w:t xml:space="preserve">החולים, לפי רצונן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 שנתן, צעקו עליו שהוא יוצר גירעונות.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נתנו את התרופות, ויש קופות שהפסיקו את זה באפריל, יש קופות שהפסיקו את</w:t>
      </w:r>
      <w:r>
        <w:rPr>
          <w:rtl/>
        </w:rPr>
        <w:t xml:space="preserve"> </w:t>
      </w:r>
      <w:r w:rsidR="00866FEE" w:rsidRPr="00866FEE">
        <w:rPr>
          <w:rtl/>
        </w:rPr>
        <w:t xml:space="preserve">זה עכשיו, ולכן כל התוספת הזאת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צבי הנדל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שהשבוע יש דיונים בתקציב המדינה. לכן הן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מישהו לקח את מישהו כבן ערובה.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חושבת</w:t>
      </w:r>
      <w:r w:rsidR="005133A8">
        <w:rPr>
          <w:rtl/>
        </w:rPr>
        <w:t xml:space="preserve"> </w:t>
      </w:r>
      <w:r w:rsidRPr="00866FEE">
        <w:rPr>
          <w:rtl/>
        </w:rPr>
        <w:t>שזה</w:t>
      </w:r>
      <w:r w:rsidR="005133A8">
        <w:rPr>
          <w:rtl/>
        </w:rPr>
        <w:t xml:space="preserve"> </w:t>
      </w:r>
      <w:r w:rsidRPr="00866FEE">
        <w:rPr>
          <w:rtl/>
        </w:rPr>
        <w:t>יהיה</w:t>
      </w:r>
      <w:r w:rsidR="005133A8">
        <w:rPr>
          <w:rtl/>
        </w:rPr>
        <w:t xml:space="preserve"> </w:t>
      </w:r>
      <w:r w:rsidRPr="00866FEE">
        <w:rPr>
          <w:rtl/>
        </w:rPr>
        <w:t>נכון להסתכל כך על התמונה. צריך להסתכל על השאלה</w:t>
      </w:r>
      <w:r w:rsidR="005133A8">
        <w:rPr>
          <w:rtl/>
        </w:rPr>
        <w:t xml:space="preserve"> </w:t>
      </w:r>
      <w:r w:rsidRPr="00866FEE">
        <w:rPr>
          <w:rtl/>
        </w:rPr>
        <w:t>הבסיסית,</w:t>
      </w:r>
      <w:r w:rsidR="005133A8">
        <w:rPr>
          <w:rtl/>
        </w:rPr>
        <w:t xml:space="preserve"> </w:t>
      </w:r>
      <w:r w:rsidRPr="00866FEE">
        <w:rPr>
          <w:rtl/>
        </w:rPr>
        <w:t>איך הגענו למצב שבעולם ובישראל ממציאים תרופות חדשות מצילות חיים, ובשל</w:t>
      </w:r>
      <w:r w:rsidR="005133A8">
        <w:rPr>
          <w:rtl/>
        </w:rPr>
        <w:t xml:space="preserve"> </w:t>
      </w:r>
      <w:r w:rsidRPr="00866FEE">
        <w:rPr>
          <w:rtl/>
        </w:rPr>
        <w:t>מערכת שלא מתעדכנת, התרופות האלה לא נכנסות לסל. זה פשוט פשע להגיע למצב שבו בכלל</w:t>
      </w:r>
      <w:r w:rsidR="005133A8">
        <w:rPr>
          <w:rtl/>
        </w:rPr>
        <w:t xml:space="preserve"> </w:t>
      </w:r>
      <w:r w:rsidRPr="00866FEE">
        <w:rPr>
          <w:rtl/>
        </w:rPr>
        <w:t>מישהו חושב אם לתת או לא לתת את התרופה מצילת החיים משום שהיא עולה כסף.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צבי הנדל (מפד"ל):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אבל, עכשיו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לומר, שזה יהיה פשע לחשוב שהבעיה נפתרה, משום שהיא לא</w:t>
      </w:r>
      <w:r w:rsidR="005133A8">
        <w:rPr>
          <w:rtl/>
        </w:rPr>
        <w:t xml:space="preserve"> </w:t>
      </w:r>
      <w:r w:rsidRPr="00866FEE">
        <w:rPr>
          <w:rtl/>
        </w:rPr>
        <w:t>נפתרה.</w:t>
      </w:r>
      <w:r w:rsidR="005133A8">
        <w:rPr>
          <w:rtl/>
        </w:rPr>
        <w:t xml:space="preserve"> </w:t>
      </w:r>
      <w:r w:rsidRPr="00866FEE">
        <w:rPr>
          <w:rtl/>
        </w:rPr>
        <w:t>עוד</w:t>
      </w:r>
      <w:r w:rsidR="005133A8">
        <w:rPr>
          <w:rtl/>
        </w:rPr>
        <w:t xml:space="preserve"> </w:t>
      </w:r>
      <w:r w:rsidRPr="00866FEE">
        <w:rPr>
          <w:rtl/>
        </w:rPr>
        <w:t>לא ברור מאין ייקחו את הכסף. אומרים שייקחו את הכסף ממשרד הבריאות,</w:t>
      </w:r>
      <w:r w:rsidR="005133A8">
        <w:rPr>
          <w:rtl/>
        </w:rPr>
        <w:t xml:space="preserve"> </w:t>
      </w:r>
      <w:r w:rsidRPr="00866FEE">
        <w:rPr>
          <w:rtl/>
        </w:rPr>
        <w:t>ואולי</w:t>
      </w:r>
      <w:r w:rsidR="005133A8">
        <w:rPr>
          <w:rtl/>
        </w:rPr>
        <w:t xml:space="preserve"> </w:t>
      </w:r>
      <w:r w:rsidRPr="00866FEE">
        <w:rPr>
          <w:rtl/>
        </w:rPr>
        <w:t>ייקחו את הכסף מהרווחה, או מתחומים חשובים אחרים. אבל הפשע הכי גרוע שיכול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האוצר</w:t>
      </w:r>
      <w:r w:rsidR="005133A8">
        <w:rPr>
          <w:rtl/>
        </w:rPr>
        <w:t xml:space="preserve"> </w:t>
      </w:r>
      <w:r w:rsidRPr="00866FEE">
        <w:rPr>
          <w:rtl/>
        </w:rPr>
        <w:t>והממשלה</w:t>
      </w:r>
      <w:r w:rsidR="005133A8">
        <w:rPr>
          <w:rtl/>
        </w:rPr>
        <w:t xml:space="preserve"> </w:t>
      </w:r>
      <w:r w:rsidRPr="00866FEE">
        <w:rPr>
          <w:rtl/>
        </w:rPr>
        <w:t>יהפכו את ההחלטה הזאת, שעדיין איננה החלטה שלמה,</w:t>
      </w:r>
      <w:r w:rsidR="005133A8">
        <w:rPr>
          <w:rtl/>
        </w:rPr>
        <w:t xml:space="preserve"> </w:t>
      </w:r>
      <w:r w:rsidRPr="00866FEE">
        <w:rPr>
          <w:rtl/>
        </w:rPr>
        <w:t>כאילו</w:t>
      </w:r>
      <w:r w:rsidR="005133A8">
        <w:rPr>
          <w:rtl/>
        </w:rPr>
        <w:t xml:space="preserve"> </w:t>
      </w:r>
      <w:r w:rsidRPr="00866FEE">
        <w:rPr>
          <w:rtl/>
        </w:rPr>
        <w:t>לאיזה פתרון קסמים לכל תחלואי המערכת, וכאילו עכשיו אפשר לעשות את הרפורמה</w:t>
      </w:r>
      <w:r w:rsidR="005133A8">
        <w:rPr>
          <w:rtl/>
        </w:rPr>
        <w:t xml:space="preserve"> </w:t>
      </w:r>
      <w:r w:rsidRPr="00866FEE">
        <w:rPr>
          <w:rtl/>
        </w:rPr>
        <w:t>שהממשלה מציעה במערכת הבריאות.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תרענני את זיכרוני,</w:t>
      </w:r>
      <w:r w:rsidR="005133A8">
        <w:rPr>
          <w:rtl/>
        </w:rPr>
        <w:t xml:space="preserve"> </w:t>
      </w:r>
      <w:r w:rsidRPr="00866FEE">
        <w:rPr>
          <w:rtl/>
        </w:rPr>
        <w:t>את הצבעת בעד החוק?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כן.</w:t>
      </w:r>
      <w:r w:rsidR="005133A8">
        <w:rPr>
          <w:rtl/>
        </w:rPr>
        <w:t xml:space="preserve"> </w:t>
      </w:r>
      <w:r w:rsidRPr="00866FEE">
        <w:rPr>
          <w:rtl/>
        </w:rPr>
        <w:t>במערכת הבריאות עובדים אנשים מצוינים, רופאים ואחיות, עובדים במקצועות</w:t>
      </w:r>
      <w:r w:rsidR="005133A8">
        <w:rPr>
          <w:rtl/>
        </w:rPr>
        <w:t xml:space="preserve"> </w:t>
      </w:r>
      <w:r w:rsidRPr="00866FEE">
        <w:rPr>
          <w:rtl/>
        </w:rPr>
        <w:t>פארה</w:t>
      </w:r>
      <w:r w:rsidR="005133A8">
        <w:rPr>
          <w:rtl/>
        </w:rPr>
        <w:t>-</w:t>
      </w:r>
      <w:r w:rsidRPr="00866FEE">
        <w:rPr>
          <w:rtl/>
        </w:rPr>
        <w:t>רפואיים, עובדי</w:t>
      </w:r>
      <w:r w:rsidR="005133A8">
        <w:rPr>
          <w:rtl/>
        </w:rPr>
        <w:t xml:space="preserve"> </w:t>
      </w:r>
      <w:r w:rsidRPr="00866FEE">
        <w:rPr>
          <w:rtl/>
        </w:rPr>
        <w:t>מינהל</w:t>
      </w:r>
      <w:r w:rsidR="005133A8">
        <w:rPr>
          <w:rtl/>
        </w:rPr>
        <w:t xml:space="preserve"> </w:t>
      </w:r>
      <w:r w:rsidRPr="00866FEE">
        <w:rPr>
          <w:rtl/>
        </w:rPr>
        <w:t>ומשק,</w:t>
      </w:r>
      <w:r w:rsidR="005133A8">
        <w:rPr>
          <w:rtl/>
        </w:rPr>
        <w:t xml:space="preserve"> </w:t>
      </w:r>
      <w:r w:rsidRPr="00866FEE">
        <w:rPr>
          <w:rtl/>
        </w:rPr>
        <w:t>שמשקיעים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המאמצים</w:t>
      </w:r>
      <w:r w:rsidR="005133A8">
        <w:rPr>
          <w:rtl/>
        </w:rPr>
        <w:t xml:space="preserve"> </w:t>
      </w:r>
      <w:r w:rsidRPr="00866FEE">
        <w:rPr>
          <w:rtl/>
        </w:rPr>
        <w:t>הרבים שלהם למען הגנת</w:t>
      </w:r>
      <w:r w:rsidR="005133A8">
        <w:rPr>
          <w:rtl/>
        </w:rPr>
        <w:t xml:space="preserve"> </w:t>
      </w:r>
      <w:r w:rsidRPr="00866FEE">
        <w:rPr>
          <w:rtl/>
        </w:rPr>
        <w:t>בריאותם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התושבים,</w:t>
      </w:r>
      <w:r w:rsidR="005133A8">
        <w:rPr>
          <w:rtl/>
        </w:rPr>
        <w:t xml:space="preserve"> </w:t>
      </w:r>
      <w:r w:rsidRPr="00866FEE">
        <w:rPr>
          <w:rtl/>
        </w:rPr>
        <w:t>למען</w:t>
      </w:r>
      <w:r w:rsidR="005133A8">
        <w:rPr>
          <w:rtl/>
        </w:rPr>
        <w:t xml:space="preserve"> </w:t>
      </w:r>
      <w:r w:rsidRPr="00866FEE">
        <w:rPr>
          <w:rtl/>
        </w:rPr>
        <w:t>ריפוי</w:t>
      </w:r>
      <w:r w:rsidR="005133A8">
        <w:rPr>
          <w:rtl/>
        </w:rPr>
        <w:t xml:space="preserve"> </w:t>
      </w:r>
      <w:r w:rsidRPr="00866FEE">
        <w:rPr>
          <w:rtl/>
        </w:rPr>
        <w:t>החולים. אבל הממשלה, מאז עלתה לשלטון, עוסקת</w:t>
      </w:r>
      <w:r w:rsidR="005133A8">
        <w:rPr>
          <w:rtl/>
        </w:rPr>
        <w:t xml:space="preserve"> </w:t>
      </w:r>
      <w:r w:rsidRPr="00866FEE">
        <w:rPr>
          <w:rtl/>
        </w:rPr>
        <w:t>בצורה</w:t>
      </w:r>
      <w:r w:rsidR="005133A8">
        <w:rPr>
          <w:rtl/>
        </w:rPr>
        <w:t xml:space="preserve"> </w:t>
      </w:r>
      <w:r w:rsidRPr="00866FEE">
        <w:rPr>
          <w:rtl/>
        </w:rPr>
        <w:t>שיטתית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בייבוש</w:t>
      </w:r>
      <w:r w:rsidR="005133A8">
        <w:rPr>
          <w:rtl/>
        </w:rPr>
        <w:t xml:space="preserve"> </w:t>
      </w:r>
      <w:r w:rsidRPr="00866FEE">
        <w:rPr>
          <w:rtl/>
        </w:rPr>
        <w:t>ובחנק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הבריאות, והיום, כאשר אנחנו רואים את</w:t>
      </w:r>
      <w:r w:rsidR="005133A8">
        <w:rPr>
          <w:rtl/>
        </w:rPr>
        <w:t xml:space="preserve"> </w:t>
      </w:r>
      <w:r w:rsidRPr="00866FEE">
        <w:rPr>
          <w:rtl/>
        </w:rPr>
        <w:t>ההצעות</w:t>
      </w:r>
      <w:r w:rsidR="005133A8">
        <w:rPr>
          <w:rtl/>
        </w:rPr>
        <w:t xml:space="preserve"> </w:t>
      </w:r>
      <w:r w:rsidRPr="00866FEE">
        <w:rPr>
          <w:rtl/>
        </w:rPr>
        <w:t>שמונחות</w:t>
      </w:r>
      <w:r w:rsidR="005133A8">
        <w:rPr>
          <w:rtl/>
        </w:rPr>
        <w:t xml:space="preserve"> </w:t>
      </w:r>
      <w:r w:rsidRPr="00866FEE">
        <w:rPr>
          <w:rtl/>
        </w:rPr>
        <w:t>בפנינו, אדוני שר הבריאות, ברור שהכוונה של אותו חנק היתה להגיע</w:t>
      </w:r>
      <w:r w:rsidR="005133A8">
        <w:rPr>
          <w:rtl/>
        </w:rPr>
        <w:t xml:space="preserve"> </w:t>
      </w:r>
      <w:r w:rsidRPr="00866FEE">
        <w:rPr>
          <w:rtl/>
        </w:rPr>
        <w:t>למצב</w:t>
      </w:r>
      <w:r w:rsidR="005133A8">
        <w:rPr>
          <w:rtl/>
        </w:rPr>
        <w:t xml:space="preserve"> </w:t>
      </w:r>
      <w:r w:rsidRPr="00866FEE">
        <w:rPr>
          <w:rtl/>
        </w:rPr>
        <w:t>שבו האוצר יבוא לממשלה ולכנסת ויגיד: אין כסף, ולכן צריך להטיל מסים נוספים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הציבור, ולכן צריך לשנות מן היסוד את עקרונות חוק ביטוח 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קודם</w:t>
      </w:r>
      <w:r w:rsidR="005133A8">
        <w:rPr>
          <w:rtl/>
        </w:rPr>
        <w:t xml:space="preserve"> </w:t>
      </w:r>
      <w:r w:rsidRPr="00866FEE">
        <w:rPr>
          <w:rtl/>
        </w:rPr>
        <w:t>מחניקים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הזה, קודם מחניקים את המערכת, ואחר כך אומרים: אין</w:t>
      </w:r>
      <w:r w:rsidR="005133A8">
        <w:rPr>
          <w:rtl/>
        </w:rPr>
        <w:t xml:space="preserve"> </w:t>
      </w:r>
      <w:r w:rsidRPr="00866FEE">
        <w:rPr>
          <w:rtl/>
        </w:rPr>
        <w:t>כסף.</w:t>
      </w:r>
      <w:r w:rsidR="005133A8">
        <w:rPr>
          <w:rtl/>
        </w:rPr>
        <w:t xml:space="preserve"> </w:t>
      </w:r>
      <w:r w:rsidRPr="00866FEE">
        <w:rPr>
          <w:rtl/>
        </w:rPr>
        <w:t>למה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אומרת: מחניקים? כי לפי חוק ביטוח בריאות הממשלה מחויבת לכסות את</w:t>
      </w:r>
      <w:r w:rsidR="005133A8">
        <w:rPr>
          <w:rtl/>
        </w:rPr>
        <w:t xml:space="preserve"> </w:t>
      </w:r>
      <w:r w:rsidRPr="00866FEE">
        <w:rPr>
          <w:rtl/>
        </w:rPr>
        <w:t>הפער</w:t>
      </w:r>
      <w:r w:rsidR="005133A8">
        <w:rPr>
          <w:rtl/>
        </w:rPr>
        <w:t xml:space="preserve"> </w:t>
      </w:r>
      <w:r w:rsidRPr="00866FEE">
        <w:rPr>
          <w:rtl/>
        </w:rPr>
        <w:t>שבין</w:t>
      </w:r>
      <w:r w:rsidR="005133A8">
        <w:rPr>
          <w:rtl/>
        </w:rPr>
        <w:t xml:space="preserve"> </w:t>
      </w:r>
      <w:r w:rsidRPr="00866FEE">
        <w:rPr>
          <w:rtl/>
        </w:rPr>
        <w:t>התשלום של התושבים ותשלום הממשלה לכיסוי הוצאות הבריאות לבין ההוצאות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הקופות</w:t>
      </w:r>
      <w:r w:rsidR="005133A8">
        <w:rPr>
          <w:rtl/>
        </w:rPr>
        <w:t xml:space="preserve"> </w:t>
      </w:r>
      <w:r w:rsidRPr="00866FEE">
        <w:rPr>
          <w:rtl/>
        </w:rPr>
        <w:t>לפי הסל.</w:t>
      </w:r>
      <w:r w:rsidR="005133A8">
        <w:rPr>
          <w:rtl/>
        </w:rPr>
        <w:t xml:space="preserve"> </w:t>
      </w:r>
      <w:r w:rsidRPr="00866FEE">
        <w:rPr>
          <w:rtl/>
        </w:rPr>
        <w:t>החוק אומר במפורש, שהממשלה חייבת לכסות את הפער הזה, והפער</w:t>
      </w:r>
      <w:r w:rsidR="005133A8">
        <w:rPr>
          <w:rtl/>
        </w:rPr>
        <w:t xml:space="preserve"> </w:t>
      </w:r>
      <w:r w:rsidRPr="00866FEE">
        <w:rPr>
          <w:rtl/>
        </w:rPr>
        <w:t>הזה לא כוסה, והפער הזה מצטבר.</w:t>
      </w:r>
      <w:r w:rsidR="005133A8">
        <w:rPr>
          <w:rtl/>
        </w:rPr>
        <w:t xml:space="preserve"> </w:t>
      </w:r>
      <w:r w:rsidRPr="00866FEE">
        <w:rPr>
          <w:rtl/>
        </w:rPr>
        <w:t>כאשר חסר כסף, עכשיו מיליארד וחצי, בשנה הבאה עוד</w:t>
      </w:r>
      <w:r w:rsidR="005133A8">
        <w:rPr>
          <w:rtl/>
        </w:rPr>
        <w:t xml:space="preserve"> </w:t>
      </w:r>
      <w:r w:rsidRPr="00866FEE">
        <w:rPr>
          <w:rtl/>
        </w:rPr>
        <w:t>מיליארד וחצי, הממשלה אומרת: אתם רואים, קטסטרופה. מי אמר שצריכה להיות קטסטרופה?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עדכנה,</w:t>
      </w:r>
      <w:r w:rsidR="005133A8">
        <w:rPr>
          <w:rtl/>
        </w:rPr>
        <w:t xml:space="preserve"> </w:t>
      </w:r>
      <w:r w:rsidRPr="00866FEE">
        <w:rPr>
          <w:rtl/>
        </w:rPr>
        <w:t>כפי</w:t>
      </w:r>
      <w:r w:rsidR="005133A8">
        <w:rPr>
          <w:rtl/>
        </w:rPr>
        <w:t xml:space="preserve"> </w:t>
      </w:r>
      <w:r w:rsidRPr="00866FEE">
        <w:rPr>
          <w:rtl/>
        </w:rPr>
        <w:t>שהזכרתי, את סל הבריאות, והיא גם ביטלה את המס</w:t>
      </w:r>
      <w:r w:rsidR="005133A8">
        <w:rPr>
          <w:rtl/>
        </w:rPr>
        <w:t xml:space="preserve"> </w:t>
      </w:r>
      <w:r w:rsidRPr="00866FEE">
        <w:rPr>
          <w:rtl/>
        </w:rPr>
        <w:t>המקביל.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לומר לחברי הכנסת, שבשנת 1998 הגבייה הצפויה של ביטוח בריאות, לפי</w:t>
      </w:r>
      <w:r w:rsidR="005133A8">
        <w:rPr>
          <w:rtl/>
        </w:rPr>
        <w:t xml:space="preserve"> </w:t>
      </w:r>
      <w:r w:rsidRPr="00866FEE">
        <w:rPr>
          <w:rtl/>
        </w:rPr>
        <w:t>התנאים</w:t>
      </w:r>
      <w:r w:rsidR="005133A8">
        <w:rPr>
          <w:rtl/>
        </w:rPr>
        <w:t xml:space="preserve"> </w:t>
      </w:r>
      <w:r w:rsidRPr="00866FEE">
        <w:rPr>
          <w:rtl/>
        </w:rPr>
        <w:t>הקיימים</w:t>
      </w:r>
      <w:r w:rsidR="005133A8">
        <w:rPr>
          <w:rtl/>
        </w:rPr>
        <w:t xml:space="preserve"> </w:t>
      </w:r>
      <w:r w:rsidRPr="00866FEE">
        <w:rPr>
          <w:rtl/>
        </w:rPr>
        <w:t>כרגע,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8</w:t>
      </w:r>
      <w:r w:rsidR="005133A8">
        <w:rPr>
          <w:rtl/>
        </w:rPr>
        <w:t xml:space="preserve"> </w:t>
      </w:r>
      <w:r w:rsidRPr="00866FEE">
        <w:rPr>
          <w:rtl/>
        </w:rPr>
        <w:t>מיליארדי</w:t>
      </w:r>
      <w:r w:rsidR="005133A8">
        <w:rPr>
          <w:rtl/>
        </w:rPr>
        <w:t xml:space="preserve"> </w:t>
      </w:r>
      <w:r w:rsidRPr="00866FEE">
        <w:rPr>
          <w:rtl/>
        </w:rPr>
        <w:t>שקל, אבל אילו גבו את המס המקביל, היו</w:t>
      </w:r>
      <w:r w:rsidR="005133A8">
        <w:rPr>
          <w:rtl/>
        </w:rPr>
        <w:t xml:space="preserve"> </w:t>
      </w:r>
      <w:r w:rsidRPr="00866FEE">
        <w:rPr>
          <w:rtl/>
        </w:rPr>
        <w:t>נכנסים</w:t>
      </w:r>
      <w:r w:rsidR="005133A8">
        <w:rPr>
          <w:rtl/>
        </w:rPr>
        <w:t xml:space="preserve"> </w:t>
      </w:r>
      <w:r w:rsidRPr="00866FEE">
        <w:rPr>
          <w:rtl/>
        </w:rPr>
        <w:t>לשירותי</w:t>
      </w:r>
      <w:r w:rsidR="005133A8">
        <w:rPr>
          <w:rtl/>
        </w:rPr>
        <w:t xml:space="preserve"> </w:t>
      </w:r>
      <w:r w:rsidRPr="00866FEE">
        <w:rPr>
          <w:rtl/>
        </w:rPr>
        <w:t>הבריאות, בלי תקציב המדינה, ישר עוד 7.5</w:t>
      </w:r>
      <w:r w:rsidR="000E6287">
        <w:rPr>
          <w:rFonts w:hint="cs"/>
          <w:rtl/>
        </w:rPr>
        <w:t>-</w:t>
      </w:r>
      <w:r w:rsidRPr="00866FEE">
        <w:rPr>
          <w:rtl/>
        </w:rPr>
        <w:t>7 מיליארדי שקל. כלומר,</w:t>
      </w:r>
      <w:r w:rsidR="005133A8">
        <w:rPr>
          <w:rtl/>
        </w:rPr>
        <w:t xml:space="preserve"> </w:t>
      </w:r>
      <w:r w:rsidRPr="00866FEE">
        <w:rPr>
          <w:rtl/>
        </w:rPr>
        <w:t>היו מכפילים את הסכום שהיה למערכת.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לומר, שאם הממשלה היתה נוקטת היום את הצעד ומטילה מס מקביל, אפילו</w:t>
      </w:r>
      <w:r w:rsidR="005133A8">
        <w:rPr>
          <w:rtl/>
        </w:rPr>
        <w:t xml:space="preserve"> </w:t>
      </w:r>
      <w:r w:rsidRPr="00866FEE">
        <w:rPr>
          <w:rtl/>
        </w:rPr>
        <w:t>לא ב</w:t>
      </w:r>
      <w:r w:rsidR="005133A8">
        <w:rPr>
          <w:rtl/>
        </w:rPr>
        <w:t>-</w:t>
      </w:r>
      <w:r w:rsidR="005133A8" w:rsidRPr="00866FEE">
        <w:rPr>
          <w:rtl/>
        </w:rPr>
        <w:t>5</w:t>
      </w:r>
      <w:r w:rsidR="005133A8">
        <w:rPr>
          <w:rtl/>
        </w:rPr>
        <w:t>%</w:t>
      </w:r>
      <w:r w:rsidRPr="00866FEE">
        <w:rPr>
          <w:rtl/>
        </w:rPr>
        <w:t xml:space="preserve">, כפי שהיה קודם לכן, מספיק </w:t>
      </w:r>
      <w:r w:rsidR="005133A8" w:rsidRPr="00866FEE">
        <w:rPr>
          <w:rtl/>
        </w:rPr>
        <w:t>1</w:t>
      </w:r>
      <w:r w:rsidR="005133A8">
        <w:rPr>
          <w:rtl/>
        </w:rPr>
        <w:t>%</w:t>
      </w:r>
      <w:r w:rsidRPr="00866FEE">
        <w:rPr>
          <w:rtl/>
        </w:rPr>
        <w:t xml:space="preserve"> כדי שיהיה לה כל הסכום שחסר לכיסוי הגירעון</w:t>
      </w:r>
      <w:r w:rsidR="005133A8">
        <w:rPr>
          <w:rtl/>
        </w:rPr>
        <w:t xml:space="preserve"> </w:t>
      </w:r>
      <w:r w:rsidRPr="00866FEE">
        <w:rPr>
          <w:rtl/>
        </w:rPr>
        <w:t>בשנה הבאה.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המדינה,</w:t>
      </w:r>
      <w:r w:rsidR="005133A8">
        <w:rPr>
          <w:rtl/>
        </w:rPr>
        <w:t xml:space="preserve"> </w:t>
      </w:r>
      <w:r w:rsidRPr="00866FEE">
        <w:rPr>
          <w:rtl/>
        </w:rPr>
        <w:t>בעצם,</w:t>
      </w:r>
      <w:r w:rsidR="005133A8">
        <w:rPr>
          <w:rtl/>
        </w:rPr>
        <w:t xml:space="preserve"> </w:t>
      </w:r>
      <w:r w:rsidRPr="00866FEE">
        <w:rPr>
          <w:rtl/>
        </w:rPr>
        <w:t>בורחת</w:t>
      </w:r>
      <w:r w:rsidR="005133A8">
        <w:rPr>
          <w:rtl/>
        </w:rPr>
        <w:t xml:space="preserve"> </w:t>
      </w:r>
      <w:r w:rsidRPr="00866FEE">
        <w:rPr>
          <w:rtl/>
        </w:rPr>
        <w:t>מהמימון.</w:t>
      </w:r>
      <w:r w:rsidR="005133A8">
        <w:rPr>
          <w:rtl/>
        </w:rPr>
        <w:t xml:space="preserve"> </w:t>
      </w:r>
      <w:r w:rsidRPr="00866FEE">
        <w:rPr>
          <w:rtl/>
        </w:rPr>
        <w:t>המדינה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והמעבידים כיסו בעבר </w:t>
      </w:r>
      <w:r w:rsidR="005133A8" w:rsidRPr="00866FEE">
        <w:rPr>
          <w:rtl/>
        </w:rPr>
        <w:t>55</w:t>
      </w:r>
      <w:r w:rsidR="005133A8">
        <w:rPr>
          <w:rtl/>
        </w:rPr>
        <w:t>%</w:t>
      </w:r>
      <w:r w:rsidRPr="00866FEE">
        <w:rPr>
          <w:rtl/>
        </w:rPr>
        <w:t xml:space="preserve"> מהוצאות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הבריאות.</w:t>
      </w:r>
      <w:r w:rsidR="005133A8">
        <w:rPr>
          <w:rtl/>
        </w:rPr>
        <w:t xml:space="preserve"> </w:t>
      </w:r>
      <w:r w:rsidRPr="00866FEE">
        <w:rPr>
          <w:rtl/>
        </w:rPr>
        <w:t>היום זה ירד ל</w:t>
      </w:r>
      <w:r w:rsidR="005133A8">
        <w:rPr>
          <w:rtl/>
        </w:rPr>
        <w:t>-</w:t>
      </w:r>
      <w:r w:rsidR="005133A8" w:rsidRPr="00866FEE">
        <w:rPr>
          <w:rtl/>
        </w:rPr>
        <w:t>40</w:t>
      </w:r>
      <w:r w:rsidR="005133A8">
        <w:rPr>
          <w:rtl/>
        </w:rPr>
        <w:t>%</w:t>
      </w:r>
      <w:r w:rsidRPr="00866FEE">
        <w:rPr>
          <w:rtl/>
        </w:rPr>
        <w:t xml:space="preserve">, והאזרחים צריכים לשלם היום במקום </w:t>
      </w:r>
      <w:r w:rsidR="005133A8" w:rsidRPr="00866FEE">
        <w:rPr>
          <w:rtl/>
        </w:rPr>
        <w:t>45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 w:rsidRPr="00866FEE">
        <w:rPr>
          <w:rtl/>
        </w:rPr>
        <w:t>60</w:t>
      </w:r>
      <w:r w:rsidR="005133A8">
        <w:rPr>
          <w:rtl/>
        </w:rPr>
        <w:t>%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היום.</w:t>
      </w:r>
      <w:r w:rsidR="005133A8">
        <w:rPr>
          <w:rtl/>
        </w:rPr>
        <w:t xml:space="preserve"> </w:t>
      </w:r>
      <w:r w:rsidRPr="00866FEE">
        <w:rPr>
          <w:rtl/>
        </w:rPr>
        <w:t>עכשיו</w:t>
      </w:r>
      <w:r w:rsidR="005133A8">
        <w:rPr>
          <w:rtl/>
        </w:rPr>
        <w:t xml:space="preserve"> </w:t>
      </w:r>
      <w:r w:rsidRPr="00866FEE">
        <w:rPr>
          <w:rtl/>
        </w:rPr>
        <w:t>הם באים ואומרים: לא, זה לא מספיק. לא מספיק שהאזרחים משלמים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="005133A8" w:rsidRPr="00866FEE">
        <w:rPr>
          <w:rtl/>
        </w:rPr>
        <w:t>60</w:t>
      </w:r>
      <w:r w:rsidR="005133A8">
        <w:rPr>
          <w:rtl/>
        </w:rPr>
        <w:t>%</w:t>
      </w:r>
      <w:r w:rsidRPr="00866FEE">
        <w:rPr>
          <w:rtl/>
        </w:rPr>
        <w:t xml:space="preserve"> מההוצאה. אתם תשלמו עוד מיליארד שקל. כל משפחה תידרש לשלם אולי 50</w:t>
      </w:r>
      <w:r w:rsidR="005133A8">
        <w:rPr>
          <w:rtl/>
        </w:rPr>
        <w:t xml:space="preserve"> </w:t>
      </w:r>
      <w:r w:rsidRPr="00866FEE">
        <w:rPr>
          <w:rtl/>
        </w:rPr>
        <w:t>שקל</w:t>
      </w:r>
      <w:r w:rsidR="005133A8">
        <w:rPr>
          <w:rtl/>
        </w:rPr>
        <w:t xml:space="preserve"> </w:t>
      </w:r>
      <w:r w:rsidRPr="00866FEE">
        <w:rPr>
          <w:rtl/>
        </w:rPr>
        <w:t>בחודש מס משפחה, או איך שיקראו לו.</w:t>
      </w:r>
      <w:r w:rsidR="005133A8">
        <w:rPr>
          <w:rtl/>
        </w:rPr>
        <w:t xml:space="preserve"> </w:t>
      </w:r>
      <w:r w:rsidRPr="00866FEE">
        <w:rPr>
          <w:rtl/>
        </w:rPr>
        <w:t xml:space="preserve">נוסף על זה תשלמו </w:t>
      </w:r>
      <w:r w:rsidR="005133A8">
        <w:rPr>
          <w:rtl/>
        </w:rPr>
        <w:t>–</w:t>
      </w:r>
      <w:r w:rsidRPr="00866FEE">
        <w:rPr>
          <w:rtl/>
        </w:rPr>
        <w:t xml:space="preserve"> אם תלכו לחדר מיון </w:t>
      </w:r>
      <w:r w:rsidR="005133A8">
        <w:rPr>
          <w:rtl/>
        </w:rPr>
        <w:t xml:space="preserve">– </w:t>
      </w:r>
      <w:r w:rsidRPr="00866FEE">
        <w:rPr>
          <w:rtl/>
        </w:rPr>
        <w:t>תשלמו;</w:t>
      </w:r>
      <w:r w:rsidR="005133A8">
        <w:rPr>
          <w:rtl/>
        </w:rPr>
        <w:t xml:space="preserve"> </w:t>
      </w:r>
      <w:r w:rsidRPr="00866FEE">
        <w:rPr>
          <w:rtl/>
        </w:rPr>
        <w:t xml:space="preserve">תלכו למרפאת חוץ </w:t>
      </w:r>
      <w:r w:rsidR="005133A8">
        <w:rPr>
          <w:rtl/>
        </w:rPr>
        <w:t>–</w:t>
      </w:r>
      <w:r w:rsidRPr="00866FEE">
        <w:rPr>
          <w:rtl/>
        </w:rPr>
        <w:t xml:space="preserve"> תשלמו; תלכו לרופא </w:t>
      </w:r>
      <w:r w:rsidR="005133A8">
        <w:rPr>
          <w:rtl/>
        </w:rPr>
        <w:t>–</w:t>
      </w:r>
      <w:r w:rsidRPr="00866FEE">
        <w:rPr>
          <w:rtl/>
        </w:rPr>
        <w:t xml:space="preserve"> תשלמו. כלומר, מטילים על התושבים,</w:t>
      </w:r>
      <w:r w:rsidR="005133A8">
        <w:rPr>
          <w:rtl/>
        </w:rPr>
        <w:t xml:space="preserve"> </w:t>
      </w:r>
      <w:r w:rsidRPr="00866FEE">
        <w:rPr>
          <w:rtl/>
        </w:rPr>
        <w:t>לפי הצעת הממשלה, את המס הכי בלתי צודק שקיים, לא מס לפי הכנסה, לא מס לפי ההכנסה</w:t>
      </w:r>
      <w:r w:rsidR="005133A8">
        <w:rPr>
          <w:rtl/>
        </w:rPr>
        <w:t xml:space="preserve"> </w:t>
      </w:r>
      <w:r w:rsidRPr="00866FEE">
        <w:rPr>
          <w:rtl/>
        </w:rPr>
        <w:t>לנפש</w:t>
      </w:r>
      <w:r w:rsidR="005133A8">
        <w:rPr>
          <w:rtl/>
        </w:rPr>
        <w:t xml:space="preserve"> </w:t>
      </w:r>
      <w:r w:rsidRPr="00866FEE">
        <w:rPr>
          <w:rtl/>
        </w:rPr>
        <w:t>במשפחה,</w:t>
      </w:r>
      <w:r w:rsidR="005133A8">
        <w:rPr>
          <w:rtl/>
        </w:rPr>
        <w:t xml:space="preserve"> </w:t>
      </w:r>
      <w:r w:rsidRPr="00866FEE">
        <w:rPr>
          <w:rtl/>
        </w:rPr>
        <w:t>לא.</w:t>
      </w:r>
      <w:r w:rsidR="005133A8">
        <w:rPr>
          <w:rtl/>
        </w:rPr>
        <w:t xml:space="preserve"> </w:t>
      </w:r>
      <w:r w:rsidRPr="00866FEE">
        <w:rPr>
          <w:rtl/>
        </w:rPr>
        <w:t>מס</w:t>
      </w:r>
      <w:r w:rsidR="005133A8">
        <w:rPr>
          <w:rtl/>
        </w:rPr>
        <w:t xml:space="preserve"> </w:t>
      </w:r>
      <w:r w:rsidRPr="00866FEE">
        <w:rPr>
          <w:rtl/>
        </w:rPr>
        <w:t>לכל</w:t>
      </w:r>
      <w:r w:rsidR="005133A8">
        <w:rPr>
          <w:rtl/>
        </w:rPr>
        <w:t xml:space="preserve"> </w:t>
      </w:r>
      <w:r w:rsidRPr="00866FEE">
        <w:rPr>
          <w:rtl/>
        </w:rPr>
        <w:t>משפחה.</w:t>
      </w:r>
      <w:r w:rsidR="005133A8">
        <w:rPr>
          <w:rtl/>
        </w:rPr>
        <w:t xml:space="preserve"> </w:t>
      </w:r>
      <w:r w:rsidRPr="00866FEE">
        <w:rPr>
          <w:rtl/>
        </w:rPr>
        <w:t>כלומר מיליונר, מולטי</w:t>
      </w:r>
      <w:r w:rsidR="005133A8">
        <w:rPr>
          <w:rtl/>
        </w:rPr>
        <w:t>-</w:t>
      </w:r>
      <w:r w:rsidRPr="00866FEE">
        <w:rPr>
          <w:rtl/>
        </w:rPr>
        <w:t>מיליונר, ישלם 50 שקל</w:t>
      </w:r>
      <w:r w:rsidR="005133A8">
        <w:rPr>
          <w:rtl/>
        </w:rPr>
        <w:t xml:space="preserve"> </w:t>
      </w:r>
      <w:r w:rsidRPr="00866FEE">
        <w:rPr>
          <w:rtl/>
        </w:rPr>
        <w:t>בחודש,</w:t>
      </w:r>
      <w:r w:rsidR="005133A8">
        <w:rPr>
          <w:rtl/>
        </w:rPr>
        <w:t xml:space="preserve"> </w:t>
      </w:r>
      <w:r w:rsidRPr="00866FEE">
        <w:rPr>
          <w:rtl/>
        </w:rPr>
        <w:t>וקשיש שחי מפנסיה צנועה והוא גם משפחה, גם הוא ישלם 50 שקל בחודש. זה דבר</w:t>
      </w:r>
      <w:r w:rsidR="005133A8">
        <w:rPr>
          <w:rtl/>
        </w:rPr>
        <w:t xml:space="preserve"> </w:t>
      </w:r>
      <w:r w:rsidRPr="00866FEE">
        <w:rPr>
          <w:rtl/>
        </w:rPr>
        <w:t>מחריד,</w:t>
      </w:r>
      <w:r w:rsidR="005133A8">
        <w:rPr>
          <w:rtl/>
        </w:rPr>
        <w:t xml:space="preserve"> </w:t>
      </w:r>
      <w:r w:rsidRPr="00866FEE">
        <w:rPr>
          <w:rtl/>
        </w:rPr>
        <w:t>שצריך להתקומם נגדו כל מי שמדבר על הרס השוויוניות בחוק.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אמר</w:t>
      </w:r>
      <w:r w:rsidR="005133A8">
        <w:rPr>
          <w:rtl/>
        </w:rPr>
        <w:t xml:space="preserve"> </w:t>
      </w:r>
      <w:r w:rsidRPr="00866FEE">
        <w:rPr>
          <w:rtl/>
        </w:rPr>
        <w:t>החוק? החוק אמר, שכל אחד ישלם לפי הכנסתו וכל אחד יקבל לפי מצב</w:t>
      </w:r>
      <w:r w:rsidR="005133A8">
        <w:rPr>
          <w:rtl/>
        </w:rPr>
        <w:t xml:space="preserve"> </w:t>
      </w:r>
      <w:r w:rsidRPr="00866FEE">
        <w:rPr>
          <w:rtl/>
        </w:rPr>
        <w:t>בריאותו. עכשיו הם אומרים כך:</w:t>
      </w:r>
      <w:r w:rsidR="005133A8">
        <w:rPr>
          <w:rtl/>
        </w:rPr>
        <w:t xml:space="preserve"> </w:t>
      </w:r>
      <w:r w:rsidRPr="00866FEE">
        <w:rPr>
          <w:rtl/>
        </w:rPr>
        <w:t>כל אחד לא ישלם לפי הכנסתו, כי נוסף על תשלום המס,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ישלם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עוד מס, בכלל בלי שום קשר להכנסה. והדבר השני </w:t>
      </w:r>
      <w:r w:rsidR="005133A8">
        <w:rPr>
          <w:rtl/>
        </w:rPr>
        <w:t>–</w:t>
      </w:r>
      <w:r w:rsidRPr="00866FEE">
        <w:rPr>
          <w:rtl/>
        </w:rPr>
        <w:t xml:space="preserve"> הוא לא יקבל לפי המחלה</w:t>
      </w:r>
      <w:r w:rsidR="005133A8">
        <w:rPr>
          <w:rtl/>
        </w:rPr>
        <w:t xml:space="preserve"> </w:t>
      </w:r>
      <w:r w:rsidRPr="00866FEE">
        <w:rPr>
          <w:rtl/>
        </w:rPr>
        <w:t>שלו,</w:t>
      </w:r>
      <w:r w:rsidR="005133A8">
        <w:rPr>
          <w:rtl/>
        </w:rPr>
        <w:t xml:space="preserve"> </w:t>
      </w:r>
      <w:r w:rsidRPr="00866FEE">
        <w:rPr>
          <w:rtl/>
        </w:rPr>
        <w:t>משום</w:t>
      </w:r>
      <w:r w:rsidR="005133A8">
        <w:rPr>
          <w:rtl/>
        </w:rPr>
        <w:t xml:space="preserve"> </w:t>
      </w:r>
      <w:r w:rsidRPr="00866FEE">
        <w:rPr>
          <w:rtl/>
        </w:rPr>
        <w:t>שתלוי</w:t>
      </w:r>
      <w:r w:rsidR="005133A8">
        <w:rPr>
          <w:rtl/>
        </w:rPr>
        <w:t xml:space="preserve"> </w:t>
      </w:r>
      <w:r w:rsidRPr="00866FEE">
        <w:rPr>
          <w:rtl/>
        </w:rPr>
        <w:t>איזה סל יהיה לו, וכאן באה הפצצה שהממשלה הזאת מטילה: אתה תלך</w:t>
      </w:r>
      <w:r w:rsidR="005133A8">
        <w:rPr>
          <w:rtl/>
        </w:rPr>
        <w:t xml:space="preserve"> </w:t>
      </w:r>
      <w:r w:rsidRPr="00866FEE">
        <w:rPr>
          <w:rtl/>
        </w:rPr>
        <w:t>ותשלם</w:t>
      </w:r>
      <w:r w:rsidR="005133A8">
        <w:rPr>
          <w:rtl/>
        </w:rPr>
        <w:t xml:space="preserve"> </w:t>
      </w:r>
      <w:r w:rsidRPr="00866FEE">
        <w:rPr>
          <w:rtl/>
        </w:rPr>
        <w:t>מס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הממשלה מחייבת אותך, בחוק, לשלם מס, אבל מה שתקבל </w:t>
      </w:r>
      <w:r w:rsidR="005133A8">
        <w:rPr>
          <w:rtl/>
        </w:rPr>
        <w:t>–</w:t>
      </w:r>
      <w:r w:rsidRPr="00866FEE">
        <w:rPr>
          <w:rtl/>
        </w:rPr>
        <w:t xml:space="preserve"> זה תלוי באיזו</w:t>
      </w:r>
      <w:r w:rsidR="005133A8">
        <w:rPr>
          <w:rtl/>
        </w:rPr>
        <w:t xml:space="preserve"> </w:t>
      </w:r>
      <w:r w:rsidRPr="00866FEE">
        <w:rPr>
          <w:rtl/>
        </w:rPr>
        <w:t>קופה תהיה. קופה א' תיתן תרופות 1, 2, 3. קופה ב' תיתן תרופות 7, 8, 9, ואתה תרצה</w:t>
      </w:r>
      <w:r w:rsidR="005133A8">
        <w:rPr>
          <w:rtl/>
        </w:rPr>
        <w:t xml:space="preserve"> </w:t>
      </w:r>
      <w:r w:rsidRPr="00866FEE">
        <w:rPr>
          <w:rtl/>
        </w:rPr>
        <w:t>לקבל</w:t>
      </w:r>
      <w:r w:rsidR="005133A8">
        <w:rPr>
          <w:rtl/>
        </w:rPr>
        <w:t xml:space="preserve"> </w:t>
      </w:r>
      <w:r w:rsidRPr="00866FEE">
        <w:rPr>
          <w:rtl/>
        </w:rPr>
        <w:t>משהו אז יגידו לך:</w:t>
      </w:r>
      <w:r w:rsidR="005133A8">
        <w:rPr>
          <w:rtl/>
        </w:rPr>
        <w:t xml:space="preserve"> </w:t>
      </w:r>
      <w:r w:rsidRPr="00866FEE">
        <w:rPr>
          <w:rtl/>
        </w:rPr>
        <w:t>לא, אתה לא שייך לקופה הזאת. תשכב בבית</w:t>
      </w:r>
      <w:r w:rsidR="005133A8">
        <w:rPr>
          <w:rtl/>
        </w:rPr>
        <w:t>-</w:t>
      </w:r>
      <w:r w:rsidRPr="00866FEE">
        <w:rPr>
          <w:rtl/>
        </w:rPr>
        <w:t>חולים, אז הרופא</w:t>
      </w:r>
      <w:r w:rsidR="005133A8">
        <w:rPr>
          <w:rtl/>
        </w:rPr>
        <w:t xml:space="preserve"> </w:t>
      </w:r>
      <w:r w:rsidRPr="00866FEE">
        <w:rPr>
          <w:rtl/>
        </w:rPr>
        <w:t>ישאל</w:t>
      </w:r>
      <w:r w:rsidR="005133A8">
        <w:rPr>
          <w:rtl/>
        </w:rPr>
        <w:t xml:space="preserve"> </w:t>
      </w:r>
      <w:r w:rsidRPr="00866FEE">
        <w:rPr>
          <w:rtl/>
        </w:rPr>
        <w:t>אותך:</w:t>
      </w:r>
      <w:r w:rsidR="005133A8">
        <w:rPr>
          <w:rtl/>
        </w:rPr>
        <w:t xml:space="preserve"> </w:t>
      </w:r>
      <w:r w:rsidRPr="00866FEE">
        <w:rPr>
          <w:rtl/>
        </w:rPr>
        <w:t>באיזו</w:t>
      </w:r>
      <w:r w:rsidR="005133A8">
        <w:rPr>
          <w:rtl/>
        </w:rPr>
        <w:t xml:space="preserve"> </w:t>
      </w:r>
      <w:r w:rsidRPr="00866FEE">
        <w:rPr>
          <w:rtl/>
        </w:rPr>
        <w:t>קופה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אתה מבוטח? בקופה הזאת? </w:t>
      </w:r>
      <w:r w:rsidR="005133A8">
        <w:rPr>
          <w:rtl/>
        </w:rPr>
        <w:t>–</w:t>
      </w:r>
      <w:r w:rsidRPr="00866FEE">
        <w:rPr>
          <w:rtl/>
        </w:rPr>
        <w:t xml:space="preserve"> אתה לא יכול לקבל את התרופה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הזאת כי התרופה הזאת היא רק בקופה הזאת, ובקופה הזאת לא מקבלים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כולם יעברו מקופה אחת לשנייה.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א.</w:t>
      </w:r>
      <w:r w:rsidR="005133A8">
        <w:rPr>
          <w:rtl/>
        </w:rPr>
        <w:t xml:space="preserve"> </w:t>
      </w:r>
      <w:r w:rsidRPr="00866FEE">
        <w:rPr>
          <w:rtl/>
        </w:rPr>
        <w:t>הם</w:t>
      </w:r>
      <w:r w:rsidR="005133A8">
        <w:rPr>
          <w:rtl/>
        </w:rPr>
        <w:t xml:space="preserve"> </w:t>
      </w:r>
      <w:r w:rsidRPr="00866FEE">
        <w:rPr>
          <w:rtl/>
        </w:rPr>
        <w:t>רוצים</w:t>
      </w:r>
      <w:r w:rsidR="005133A8">
        <w:rPr>
          <w:rtl/>
        </w:rPr>
        <w:t xml:space="preserve"> </w:t>
      </w:r>
      <w:r w:rsidRPr="00866FEE">
        <w:rPr>
          <w:rtl/>
        </w:rPr>
        <w:t>לעכב את המעבר לפעם בשנה; ב. אם יש לך במשפחה קשיש שצריך סוג</w:t>
      </w:r>
      <w:r w:rsidR="005133A8">
        <w:rPr>
          <w:rtl/>
        </w:rPr>
        <w:t xml:space="preserve"> </w:t>
      </w:r>
      <w:r w:rsidRPr="00866FEE">
        <w:rPr>
          <w:rtl/>
        </w:rPr>
        <w:t>מסוים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טיפול,</w:t>
      </w:r>
      <w:r w:rsidR="005133A8">
        <w:rPr>
          <w:rtl/>
        </w:rPr>
        <w:t xml:space="preserve"> </w:t>
      </w:r>
      <w:r w:rsidRPr="00866FEE">
        <w:rPr>
          <w:rtl/>
        </w:rPr>
        <w:t>ויש לך ילדים שצריכים טיפול אחר, ויש לך חולה כרוני ויש לך כל</w:t>
      </w:r>
      <w:r w:rsidR="005133A8">
        <w:rPr>
          <w:rtl/>
        </w:rPr>
        <w:t xml:space="preserve"> </w:t>
      </w:r>
      <w:r w:rsidRPr="00866FEE">
        <w:rPr>
          <w:rtl/>
        </w:rPr>
        <w:t>הדברים</w:t>
      </w:r>
      <w:r w:rsidR="005133A8">
        <w:rPr>
          <w:rtl/>
        </w:rPr>
        <w:t xml:space="preserve"> </w:t>
      </w:r>
      <w:r w:rsidRPr="00866FEE">
        <w:rPr>
          <w:rtl/>
        </w:rPr>
        <w:t>האלה</w:t>
      </w:r>
      <w:r w:rsidR="005133A8">
        <w:rPr>
          <w:rtl/>
        </w:rPr>
        <w:t xml:space="preserve"> –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לא יכול לחלק את המשפחה בין הקופות. אבל מה היה העיקרון של</w:t>
      </w:r>
      <w:r w:rsidR="005133A8">
        <w:rPr>
          <w:rtl/>
        </w:rPr>
        <w:t xml:space="preserve"> </w:t>
      </w:r>
      <w:r w:rsidRPr="00866FEE">
        <w:rPr>
          <w:rtl/>
        </w:rPr>
        <w:t>החוק?</w:t>
      </w:r>
      <w:r w:rsidR="005133A8">
        <w:rPr>
          <w:rtl/>
        </w:rPr>
        <w:t xml:space="preserve"> – </w:t>
      </w:r>
      <w:r w:rsidRPr="00866FEE">
        <w:rPr>
          <w:rtl/>
        </w:rPr>
        <w:t>שיש</w:t>
      </w:r>
      <w:r w:rsidR="005133A8">
        <w:rPr>
          <w:rtl/>
        </w:rPr>
        <w:t xml:space="preserve"> </w:t>
      </w:r>
      <w:r w:rsidRPr="00866FEE">
        <w:rPr>
          <w:rtl/>
        </w:rPr>
        <w:t>סל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אחיד,</w:t>
      </w:r>
      <w:r w:rsidR="005133A8">
        <w:rPr>
          <w:rtl/>
        </w:rPr>
        <w:t xml:space="preserve"> </w:t>
      </w:r>
      <w:r w:rsidRPr="00866FEE">
        <w:rPr>
          <w:rtl/>
        </w:rPr>
        <w:t>שמשרד הבריאות ושר הבריאות מופקדים עליו. היום</w:t>
      </w:r>
      <w:r w:rsidR="005133A8">
        <w:rPr>
          <w:rtl/>
        </w:rPr>
        <w:t xml:space="preserve"> </w:t>
      </w:r>
      <w:r w:rsidRPr="00866FEE">
        <w:rPr>
          <w:rtl/>
        </w:rPr>
        <w:t>אומרים:</w:t>
      </w:r>
      <w:r w:rsidR="005133A8">
        <w:rPr>
          <w:rtl/>
        </w:rPr>
        <w:t xml:space="preserve"> </w:t>
      </w:r>
      <w:r w:rsidRPr="00866FEE">
        <w:rPr>
          <w:rtl/>
        </w:rPr>
        <w:t>לא, תהיה תחרות.</w:t>
      </w:r>
      <w:r w:rsidR="005133A8">
        <w:rPr>
          <w:rtl/>
        </w:rPr>
        <w:t xml:space="preserve"> </w:t>
      </w:r>
      <w:r w:rsidRPr="00866FEE">
        <w:rPr>
          <w:rtl/>
        </w:rPr>
        <w:t>התחרות לא תהיה כפי שאדוני חושב. התחרות תהיה שהקופות</w:t>
      </w:r>
      <w:r w:rsidR="005133A8">
        <w:rPr>
          <w:rtl/>
        </w:rPr>
        <w:t xml:space="preserve"> </w:t>
      </w:r>
      <w:r w:rsidRPr="00866FEE">
        <w:rPr>
          <w:rtl/>
        </w:rPr>
        <w:t>תבחרנה</w:t>
      </w:r>
      <w:r w:rsidR="005133A8">
        <w:rPr>
          <w:rtl/>
        </w:rPr>
        <w:t xml:space="preserve"> </w:t>
      </w:r>
      <w:r w:rsidRPr="00866FEE">
        <w:rPr>
          <w:rtl/>
        </w:rPr>
        <w:t>לעצמן את הלקוחות.</w:t>
      </w:r>
      <w:r w:rsidR="005133A8">
        <w:rPr>
          <w:rtl/>
        </w:rPr>
        <w:t xml:space="preserve"> </w:t>
      </w:r>
      <w:r w:rsidRPr="00866FEE">
        <w:rPr>
          <w:rtl/>
        </w:rPr>
        <w:t>הקופות תקבענה סל בריאות כזה שהולם לקוחות מחוג כלכלי</w:t>
      </w:r>
      <w:r w:rsidR="005133A8">
        <w:rPr>
          <w:rtl/>
        </w:rPr>
        <w:t xml:space="preserve"> </w:t>
      </w:r>
      <w:r w:rsidRPr="00866FEE">
        <w:rPr>
          <w:rtl/>
        </w:rPr>
        <w:t>מסוים,</w:t>
      </w:r>
      <w:r w:rsidR="005133A8">
        <w:rPr>
          <w:rtl/>
        </w:rPr>
        <w:t xml:space="preserve"> </w:t>
      </w:r>
      <w:r w:rsidRPr="00866FEE">
        <w:rPr>
          <w:rtl/>
        </w:rPr>
        <w:t>ואז</w:t>
      </w:r>
      <w:r w:rsidR="005133A8">
        <w:rPr>
          <w:rtl/>
        </w:rPr>
        <w:t xml:space="preserve"> </w:t>
      </w:r>
      <w:r w:rsidRPr="00866FEE">
        <w:rPr>
          <w:rtl/>
        </w:rPr>
        <w:t>נחזור</w:t>
      </w:r>
      <w:r w:rsidR="005133A8">
        <w:rPr>
          <w:rtl/>
        </w:rPr>
        <w:t xml:space="preserve"> </w:t>
      </w:r>
      <w:r w:rsidRPr="00866FEE">
        <w:rPr>
          <w:rtl/>
        </w:rPr>
        <w:t>לקופות</w:t>
      </w:r>
      <w:r w:rsidR="005133A8">
        <w:rPr>
          <w:rtl/>
        </w:rPr>
        <w:t xml:space="preserve"> </w:t>
      </w:r>
      <w:r w:rsidRPr="00866FEE">
        <w:rPr>
          <w:rtl/>
        </w:rPr>
        <w:t>שמטפלות באנשים עניים וחלשים ולקופות שמטפלות באנשים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עשירים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זה, בדיוק, מה שאמרו בפעם הקודמת כשחוקקו את 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לא, החוק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יש אמת במה שאת אומרת, אבל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לא.</w:t>
      </w:r>
      <w:r w:rsidR="005133A8">
        <w:rPr>
          <w:rtl/>
        </w:rPr>
        <w:t xml:space="preserve"> </w:t>
      </w:r>
      <w:r w:rsidRPr="00866FEE">
        <w:rPr>
          <w:rtl/>
        </w:rPr>
        <w:t>מאחר</w:t>
      </w:r>
      <w:r w:rsidR="005133A8">
        <w:rPr>
          <w:rtl/>
        </w:rPr>
        <w:t xml:space="preserve"> </w:t>
      </w:r>
      <w:r w:rsidRPr="00866FEE">
        <w:rPr>
          <w:rtl/>
        </w:rPr>
        <w:t>שסל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אחיד;</w:t>
      </w:r>
      <w:r w:rsidR="005133A8">
        <w:rPr>
          <w:rtl/>
        </w:rPr>
        <w:t xml:space="preserve"> </w:t>
      </w:r>
      <w:r w:rsidRPr="00866FEE">
        <w:rPr>
          <w:rtl/>
        </w:rPr>
        <w:t>למשל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לקופות</w:t>
      </w:r>
      <w:r w:rsidR="005133A8">
        <w:rPr>
          <w:rtl/>
        </w:rPr>
        <w:t xml:space="preserve"> </w:t>
      </w:r>
      <w:r w:rsidRPr="00866FEE">
        <w:rPr>
          <w:rtl/>
        </w:rPr>
        <w:t>כדאי לקבל קשישים, כי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לקשישים יש תשלום יותר גבוה, אבל כאשר המצב הזה ישתנה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כדאי לקבל קשישים.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 xml:space="preserve">– – </w:t>
      </w:r>
      <w:r w:rsidR="00866FEE" w:rsidRPr="00866FEE">
        <w:rPr>
          <w:rtl/>
        </w:rPr>
        <w:t>כאשר</w:t>
      </w:r>
      <w:r>
        <w:rPr>
          <w:rtl/>
        </w:rPr>
        <w:t xml:space="preserve"> </w:t>
      </w:r>
      <w:r w:rsidR="00866FEE" w:rsidRPr="00866FEE">
        <w:rPr>
          <w:rtl/>
        </w:rPr>
        <w:t>כל קופה תקבע לעצמה סל, היא תקבע לעצמה איזה תשלומים היא לוקחת,</w:t>
      </w:r>
      <w:r>
        <w:rPr>
          <w:rtl/>
        </w:rPr>
        <w:t xml:space="preserve"> </w:t>
      </w:r>
      <w:r w:rsidR="00866FEE" w:rsidRPr="00866FEE">
        <w:rPr>
          <w:rtl/>
        </w:rPr>
        <w:t>איזה</w:t>
      </w:r>
      <w:r>
        <w:rPr>
          <w:rtl/>
        </w:rPr>
        <w:t xml:space="preserve"> </w:t>
      </w:r>
      <w:r w:rsidR="00866FEE" w:rsidRPr="00866FEE">
        <w:rPr>
          <w:rtl/>
        </w:rPr>
        <w:t>תשלומים</w:t>
      </w:r>
      <w:r>
        <w:rPr>
          <w:rtl/>
        </w:rPr>
        <w:t xml:space="preserve"> </w:t>
      </w:r>
      <w:r w:rsidR="00866FEE" w:rsidRPr="00866FEE">
        <w:rPr>
          <w:rtl/>
        </w:rPr>
        <w:t>היא</w:t>
      </w:r>
      <w:r>
        <w:rPr>
          <w:rtl/>
        </w:rPr>
        <w:t xml:space="preserve"> </w:t>
      </w:r>
      <w:r w:rsidR="00866FEE" w:rsidRPr="00866FEE">
        <w:rPr>
          <w:rtl/>
        </w:rPr>
        <w:t>גובה,</w:t>
      </w:r>
      <w:r>
        <w:rPr>
          <w:rtl/>
        </w:rPr>
        <w:t xml:space="preserve"> </w:t>
      </w:r>
      <w:r w:rsidR="00866FEE" w:rsidRPr="00866FEE">
        <w:rPr>
          <w:rtl/>
        </w:rPr>
        <w:t>פירוש הדבר שהיא תוכל לבחור לעצמה את נתח האוכלוסייה.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רק</w:t>
      </w:r>
      <w:r w:rsidR="005133A8">
        <w:rPr>
          <w:rtl/>
        </w:rPr>
        <w:t xml:space="preserve"> </w:t>
      </w:r>
      <w:r w:rsidRPr="00866FEE">
        <w:rPr>
          <w:rtl/>
        </w:rPr>
        <w:t>זה.</w:t>
      </w:r>
      <w:r w:rsidR="005133A8">
        <w:rPr>
          <w:rtl/>
        </w:rPr>
        <w:t xml:space="preserve"> </w:t>
      </w:r>
      <w:r w:rsidRPr="00866FEE">
        <w:rPr>
          <w:rtl/>
        </w:rPr>
        <w:t>אדוני שר הבריאות, כולנו רוצים שהוצאות הבריאות הכלליות,</w:t>
      </w:r>
      <w:r w:rsidR="005133A8">
        <w:rPr>
          <w:rtl/>
        </w:rPr>
        <w:t xml:space="preserve"> </w:t>
      </w:r>
      <w:r w:rsidRPr="00866FEE">
        <w:rPr>
          <w:rtl/>
        </w:rPr>
        <w:t>בהוצאה הלאומית של ישראל, לא יגדלו מעבר למינימום הנדרש, כדי שלא נגיע למצב לא של</w:t>
      </w:r>
      <w:r w:rsidR="005133A8">
        <w:rPr>
          <w:rtl/>
        </w:rPr>
        <w:t xml:space="preserve"> </w:t>
      </w:r>
      <w:r w:rsidRPr="00866FEE">
        <w:rPr>
          <w:rtl/>
        </w:rPr>
        <w:t>ארצות</w:t>
      </w:r>
      <w:r w:rsidR="005133A8">
        <w:rPr>
          <w:rtl/>
        </w:rPr>
        <w:t>-</w:t>
      </w:r>
      <w:r w:rsidRPr="00866FEE">
        <w:rPr>
          <w:rtl/>
        </w:rPr>
        <w:t>הברית</w:t>
      </w:r>
      <w:r w:rsidR="005133A8">
        <w:rPr>
          <w:rtl/>
        </w:rPr>
        <w:t xml:space="preserve"> </w:t>
      </w:r>
      <w:r w:rsidRPr="00866FEE">
        <w:rPr>
          <w:rtl/>
        </w:rPr>
        <w:t>ולא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מדינות אחרות, אבל, אם אתה מכניס את אלמנט התחרות </w:t>
      </w:r>
      <w:r w:rsidR="005133A8">
        <w:rPr>
          <w:rtl/>
        </w:rPr>
        <w:t>–</w:t>
      </w:r>
      <w:r w:rsidRPr="00866FEE">
        <w:rPr>
          <w:rtl/>
        </w:rPr>
        <w:t xml:space="preserve"> ההוצאה</w:t>
      </w:r>
      <w:r w:rsidR="005133A8">
        <w:rPr>
          <w:rtl/>
        </w:rPr>
        <w:t xml:space="preserve"> </w:t>
      </w:r>
      <w:r w:rsidRPr="00866FEE">
        <w:rPr>
          <w:rtl/>
        </w:rPr>
        <w:t>לבריאות</w:t>
      </w:r>
      <w:r w:rsidR="005133A8">
        <w:rPr>
          <w:rtl/>
        </w:rPr>
        <w:t xml:space="preserve"> </w:t>
      </w:r>
      <w:r w:rsidRPr="00866FEE">
        <w:rPr>
          <w:rtl/>
        </w:rPr>
        <w:t>תגדל.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אחד</w:t>
      </w:r>
      <w:r w:rsidR="005133A8">
        <w:rPr>
          <w:rtl/>
        </w:rPr>
        <w:t xml:space="preserve"> </w:t>
      </w:r>
      <w:r w:rsidRPr="00866FEE">
        <w:rPr>
          <w:rtl/>
        </w:rPr>
        <w:t>יודע,</w:t>
      </w:r>
      <w:r w:rsidR="005133A8">
        <w:rPr>
          <w:rtl/>
        </w:rPr>
        <w:t xml:space="preserve"> </w:t>
      </w:r>
      <w:r w:rsidRPr="00866FEE">
        <w:rPr>
          <w:rtl/>
        </w:rPr>
        <w:t>שבארצות</w:t>
      </w:r>
      <w:r w:rsidR="005133A8">
        <w:rPr>
          <w:rtl/>
        </w:rPr>
        <w:t>-</w:t>
      </w:r>
      <w:r w:rsidRPr="00866FEE">
        <w:rPr>
          <w:rtl/>
        </w:rPr>
        <w:t>הברית</w:t>
      </w:r>
      <w:r w:rsidR="005133A8">
        <w:rPr>
          <w:rtl/>
        </w:rPr>
        <w:t xml:space="preserve"> </w:t>
      </w:r>
      <w:r w:rsidRPr="00866FEE">
        <w:rPr>
          <w:rtl/>
        </w:rPr>
        <w:t>חלק</w:t>
      </w:r>
      <w:r w:rsidR="005133A8">
        <w:rPr>
          <w:rtl/>
        </w:rPr>
        <w:t xml:space="preserve"> </w:t>
      </w:r>
      <w:r w:rsidRPr="00866FEE">
        <w:rPr>
          <w:rtl/>
        </w:rPr>
        <w:t>גדול מהניתוחים הם ניתוחים</w:t>
      </w:r>
      <w:r w:rsidR="005133A8">
        <w:rPr>
          <w:rtl/>
        </w:rPr>
        <w:t xml:space="preserve"> </w:t>
      </w:r>
      <w:r w:rsidRPr="00866FEE">
        <w:rPr>
          <w:rtl/>
        </w:rPr>
        <w:t>מיותרים,</w:t>
      </w:r>
      <w:r w:rsidR="005133A8">
        <w:rPr>
          <w:rtl/>
        </w:rPr>
        <w:t xml:space="preserve"> </w:t>
      </w:r>
      <w:r w:rsidRPr="00866FEE">
        <w:rPr>
          <w:rtl/>
        </w:rPr>
        <w:t>שנעשים</w:t>
      </w:r>
      <w:r w:rsidR="005133A8">
        <w:rPr>
          <w:rtl/>
        </w:rPr>
        <w:t xml:space="preserve"> </w:t>
      </w:r>
      <w:r w:rsidRPr="00866FEE">
        <w:rPr>
          <w:rtl/>
        </w:rPr>
        <w:t>רק כדי לנצל את ביטוח הבריאות הסלקטיבי שקיים, שכל אחד מבטח את</w:t>
      </w:r>
      <w:r w:rsidR="005133A8">
        <w:rPr>
          <w:rtl/>
        </w:rPr>
        <w:t xml:space="preserve"> </w:t>
      </w:r>
      <w:r w:rsidRPr="00866FEE">
        <w:rPr>
          <w:rtl/>
        </w:rPr>
        <w:t>עצמו</w:t>
      </w:r>
      <w:r w:rsidR="005133A8">
        <w:rPr>
          <w:rtl/>
        </w:rPr>
        <w:t xml:space="preserve"> </w:t>
      </w:r>
      <w:r w:rsidRPr="00866FEE">
        <w:rPr>
          <w:rtl/>
        </w:rPr>
        <w:t>היכן</w:t>
      </w:r>
      <w:r w:rsidR="005133A8">
        <w:rPr>
          <w:rtl/>
        </w:rPr>
        <w:t xml:space="preserve"> </w:t>
      </w:r>
      <w:r w:rsidRPr="00866FEE">
        <w:rPr>
          <w:rtl/>
        </w:rPr>
        <w:t>שהוא</w:t>
      </w:r>
      <w:r w:rsidR="005133A8">
        <w:rPr>
          <w:rtl/>
        </w:rPr>
        <w:t xml:space="preserve"> </w:t>
      </w:r>
      <w:r w:rsidRPr="00866FEE">
        <w:rPr>
          <w:rtl/>
        </w:rPr>
        <w:t>מבטח.</w:t>
      </w:r>
      <w:r w:rsidR="005133A8">
        <w:rPr>
          <w:rtl/>
        </w:rPr>
        <w:t xml:space="preserve">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נכנסים</w:t>
      </w:r>
      <w:r w:rsidR="005133A8">
        <w:rPr>
          <w:rtl/>
        </w:rPr>
        <w:t xml:space="preserve"> </w:t>
      </w:r>
      <w:r w:rsidRPr="00866FEE">
        <w:rPr>
          <w:rtl/>
        </w:rPr>
        <w:t>שיקולים זרים למערכת הבריאות, ואז ההוצאות</w:t>
      </w:r>
      <w:r w:rsidR="005133A8">
        <w:rPr>
          <w:rtl/>
        </w:rPr>
        <w:t xml:space="preserve"> </w:t>
      </w:r>
      <w:r w:rsidRPr="00866FEE">
        <w:rPr>
          <w:rtl/>
        </w:rPr>
        <w:t>לבריאות יגדלו, ואכן כל הטענה שתחרות בין הקופות תביא להורדת הוצאות הבריאות ברמה</w:t>
      </w:r>
      <w:r w:rsidR="005133A8">
        <w:rPr>
          <w:rtl/>
        </w:rPr>
        <w:t xml:space="preserve"> </w:t>
      </w:r>
      <w:r w:rsidRPr="00866FEE">
        <w:rPr>
          <w:rtl/>
        </w:rPr>
        <w:t>הלאומית</w:t>
      </w:r>
      <w:r w:rsidR="005133A8">
        <w:rPr>
          <w:rtl/>
        </w:rPr>
        <w:t xml:space="preserve"> </w:t>
      </w: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שטות</w:t>
      </w:r>
      <w:r w:rsidR="005133A8">
        <w:rPr>
          <w:rtl/>
        </w:rPr>
        <w:t xml:space="preserve"> </w:t>
      </w:r>
      <w:r w:rsidRPr="00866FEE">
        <w:rPr>
          <w:rtl/>
        </w:rPr>
        <w:t>ורעות רוח.</w:t>
      </w:r>
      <w:r w:rsidR="005133A8">
        <w:rPr>
          <w:rtl/>
        </w:rPr>
        <w:t xml:space="preserve"> </w:t>
      </w:r>
      <w:r w:rsidRPr="00866FEE">
        <w:rPr>
          <w:rtl/>
        </w:rPr>
        <w:t>אז התוצאה תהיה כזאת:</w:t>
      </w:r>
      <w:r w:rsidR="005133A8">
        <w:rPr>
          <w:rtl/>
        </w:rPr>
        <w:t xml:space="preserve"> </w:t>
      </w:r>
      <w:r w:rsidRPr="00866FEE">
        <w:rPr>
          <w:rtl/>
        </w:rPr>
        <w:t>חלק מהאזרחים יקבלו שירותי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מקוצצים,</w:t>
      </w:r>
      <w:r w:rsidR="005133A8">
        <w:rPr>
          <w:rtl/>
        </w:rPr>
        <w:t xml:space="preserve"> </w:t>
      </w:r>
      <w:r w:rsidRPr="00866FEE">
        <w:rPr>
          <w:rtl/>
        </w:rPr>
        <w:t>הם</w:t>
      </w:r>
      <w:r w:rsidR="005133A8">
        <w:rPr>
          <w:rtl/>
        </w:rPr>
        <w:t xml:space="preserve"> </w:t>
      </w:r>
      <w:r w:rsidRPr="00866FEE">
        <w:rPr>
          <w:rtl/>
        </w:rPr>
        <w:t>ישלמו</w:t>
      </w:r>
      <w:r w:rsidR="005133A8">
        <w:rPr>
          <w:rtl/>
        </w:rPr>
        <w:t xml:space="preserve"> </w:t>
      </w:r>
      <w:r w:rsidRPr="00866FEE">
        <w:rPr>
          <w:rtl/>
        </w:rPr>
        <w:t>יותר,</w:t>
      </w:r>
      <w:r w:rsidR="005133A8">
        <w:rPr>
          <w:rtl/>
        </w:rPr>
        <w:t xml:space="preserve"> </w:t>
      </w:r>
      <w:r w:rsidRPr="00866FEE">
        <w:rPr>
          <w:rtl/>
        </w:rPr>
        <w:t>ובסופו</w:t>
      </w:r>
      <w:r w:rsidR="005133A8">
        <w:rPr>
          <w:rtl/>
        </w:rPr>
        <w:t xml:space="preserve"> </w:t>
      </w:r>
      <w:r w:rsidRPr="00866FEE">
        <w:rPr>
          <w:rtl/>
        </w:rPr>
        <w:t>של דבר, ברמה הלאומית, נשלם יותר על</w:t>
      </w:r>
      <w:r w:rsidR="005133A8">
        <w:rPr>
          <w:rtl/>
        </w:rPr>
        <w:t xml:space="preserve"> </w:t>
      </w:r>
      <w:r w:rsidRPr="00866FEE">
        <w:rPr>
          <w:rtl/>
        </w:rPr>
        <w:t>בריאות.</w:t>
      </w:r>
      <w:r w:rsidR="005133A8">
        <w:rPr>
          <w:rtl/>
        </w:rPr>
        <w:t xml:space="preserve"> </w:t>
      </w:r>
      <w:r w:rsidRPr="00866FEE">
        <w:rPr>
          <w:rtl/>
        </w:rPr>
        <w:t>אז איפה ההיגיון? לא ראיתי פרופסור אחד לרפואה שמתמצה בניהול של שירותי</w:t>
      </w:r>
      <w:r w:rsidR="005133A8">
        <w:rPr>
          <w:rtl/>
        </w:rPr>
        <w:t xml:space="preserve"> </w:t>
      </w:r>
      <w:r w:rsidRPr="00866FEE">
        <w:rPr>
          <w:rtl/>
        </w:rPr>
        <w:t>בריאות,</w:t>
      </w:r>
      <w:r w:rsidR="005133A8">
        <w:rPr>
          <w:rtl/>
        </w:rPr>
        <w:t xml:space="preserve"> </w:t>
      </w:r>
      <w:r w:rsidRPr="00866FEE">
        <w:rPr>
          <w:rtl/>
        </w:rPr>
        <w:t>ארגון</w:t>
      </w:r>
      <w:r w:rsidR="005133A8">
        <w:rPr>
          <w:rtl/>
        </w:rPr>
        <w:t xml:space="preserve"> </w:t>
      </w:r>
      <w:r w:rsidRPr="00866FEE">
        <w:rPr>
          <w:rtl/>
        </w:rPr>
        <w:t>אחד</w:t>
      </w:r>
      <w:r w:rsidR="005133A8">
        <w:rPr>
          <w:rtl/>
        </w:rPr>
        <w:t xml:space="preserve"> </w:t>
      </w:r>
      <w:r w:rsidRPr="00866FEE">
        <w:rPr>
          <w:rtl/>
        </w:rPr>
        <w:t>שמייצג</w:t>
      </w:r>
      <w:r w:rsidR="005133A8">
        <w:rPr>
          <w:rtl/>
        </w:rPr>
        <w:t xml:space="preserve"> </w:t>
      </w:r>
      <w:r w:rsidRPr="00866FEE">
        <w:rPr>
          <w:rtl/>
        </w:rPr>
        <w:t>רופאים, אחיות, חולים, נכים, שיבוא ויגיד, שהרפורמה</w:t>
      </w:r>
      <w:r w:rsidR="005133A8">
        <w:rPr>
          <w:rtl/>
        </w:rPr>
        <w:t xml:space="preserve"> </w:t>
      </w:r>
      <w:r w:rsidRPr="00866FEE">
        <w:rPr>
          <w:rtl/>
        </w:rPr>
        <w:t>הזאת תועיל במשהו למערכת הבריאות, לחולים, לנכים וכו'.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אומרת שמערכת הבריאות הולכת לקצץ דווקא ברפואה המונעת; הולכת לקצץ, לטפל</w:t>
      </w:r>
      <w:r w:rsidR="005133A8">
        <w:rPr>
          <w:rtl/>
        </w:rPr>
        <w:t xml:space="preserve"> </w:t>
      </w:r>
      <w:r w:rsidRPr="00866FEE">
        <w:rPr>
          <w:rtl/>
        </w:rPr>
        <w:t>ולהעביר</w:t>
      </w:r>
      <w:r w:rsidR="005133A8">
        <w:rPr>
          <w:rtl/>
        </w:rPr>
        <w:t xml:space="preserve"> </w:t>
      </w:r>
      <w:r w:rsidRPr="00866FEE">
        <w:rPr>
          <w:rtl/>
        </w:rPr>
        <w:t>להפרטה</w:t>
      </w:r>
      <w:r w:rsidR="005133A8">
        <w:rPr>
          <w:rtl/>
        </w:rPr>
        <w:t xml:space="preserve"> </w:t>
      </w:r>
      <w:r w:rsidRPr="00866FEE">
        <w:rPr>
          <w:rtl/>
        </w:rPr>
        <w:t>לתוך</w:t>
      </w:r>
      <w:r w:rsidR="005133A8">
        <w:rPr>
          <w:rtl/>
        </w:rPr>
        <w:t xml:space="preserve"> </w:t>
      </w:r>
      <w:r w:rsidRPr="00866FEE">
        <w:rPr>
          <w:rtl/>
        </w:rPr>
        <w:t>קופות</w:t>
      </w:r>
      <w:r w:rsidR="005133A8">
        <w:rPr>
          <w:rtl/>
        </w:rPr>
        <w:t>-</w:t>
      </w:r>
      <w:r w:rsidRPr="00866FEE">
        <w:rPr>
          <w:rtl/>
        </w:rPr>
        <w:t>החולים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טיפות</w:t>
      </w:r>
      <w:r w:rsidR="005133A8">
        <w:rPr>
          <w:rtl/>
        </w:rPr>
        <w:t>-</w:t>
      </w:r>
      <w:r w:rsidRPr="00866FEE">
        <w:rPr>
          <w:rtl/>
        </w:rPr>
        <w:t>החלב.</w:t>
      </w:r>
      <w:r w:rsidR="005133A8">
        <w:rPr>
          <w:rtl/>
        </w:rPr>
        <w:t xml:space="preserve"> </w:t>
      </w:r>
      <w:r w:rsidRPr="00866FEE">
        <w:rPr>
          <w:rtl/>
        </w:rPr>
        <w:t>בשם מה? בשם הגנת בריאות</w:t>
      </w:r>
      <w:r w:rsidR="005133A8">
        <w:rPr>
          <w:rtl/>
        </w:rPr>
        <w:t xml:space="preserve"> </w:t>
      </w:r>
      <w:r w:rsidRPr="00866FEE">
        <w:rPr>
          <w:rtl/>
        </w:rPr>
        <w:t>הציבור?</w:t>
      </w:r>
      <w:r w:rsidR="005133A8">
        <w:rPr>
          <w:rtl/>
        </w:rPr>
        <w:t xml:space="preserve"> </w:t>
      </w:r>
      <w:r w:rsidRPr="00866FEE">
        <w:rPr>
          <w:rtl/>
        </w:rPr>
        <w:t>הנה,</w:t>
      </w:r>
      <w:r w:rsidR="005133A8">
        <w:rPr>
          <w:rtl/>
        </w:rPr>
        <w:t xml:space="preserve"> </w:t>
      </w:r>
      <w:r w:rsidRPr="00866FEE">
        <w:rPr>
          <w:rtl/>
        </w:rPr>
        <w:t>מקרי</w:t>
      </w:r>
      <w:r w:rsidR="005133A8">
        <w:rPr>
          <w:rtl/>
        </w:rPr>
        <w:t xml:space="preserve"> </w:t>
      </w:r>
      <w:r w:rsidRPr="00866FEE">
        <w:rPr>
          <w:rtl/>
        </w:rPr>
        <w:t>הכלבת</w:t>
      </w:r>
      <w:r w:rsidR="005133A8">
        <w:rPr>
          <w:rtl/>
        </w:rPr>
        <w:t xml:space="preserve"> </w:t>
      </w:r>
      <w:r w:rsidRPr="00866FEE">
        <w:rPr>
          <w:rtl/>
        </w:rPr>
        <w:t>שקרו</w:t>
      </w:r>
      <w:r w:rsidR="005133A8">
        <w:rPr>
          <w:rtl/>
        </w:rPr>
        <w:t xml:space="preserve"> </w:t>
      </w:r>
      <w:r w:rsidRPr="00866FEE">
        <w:rPr>
          <w:rtl/>
        </w:rPr>
        <w:t>עכשיו,</w:t>
      </w:r>
      <w:r w:rsidR="005133A8">
        <w:rPr>
          <w:rtl/>
        </w:rPr>
        <w:t xml:space="preserve"> </w:t>
      </w:r>
      <w:r w:rsidRPr="00866FEE">
        <w:rPr>
          <w:rtl/>
        </w:rPr>
        <w:t>מה הם מלמדים אותנו? כמה חשובה הפעולה</w:t>
      </w:r>
      <w:r w:rsidR="005133A8">
        <w:rPr>
          <w:rtl/>
        </w:rPr>
        <w:t xml:space="preserve"> </w:t>
      </w:r>
      <w:r w:rsidRPr="00866FEE">
        <w:rPr>
          <w:rtl/>
        </w:rPr>
        <w:t>המונעת,</w:t>
      </w:r>
      <w:r w:rsidR="005133A8">
        <w:rPr>
          <w:rtl/>
        </w:rPr>
        <w:t xml:space="preserve"> </w:t>
      </w:r>
      <w:r w:rsidRPr="00866FEE">
        <w:rPr>
          <w:rtl/>
        </w:rPr>
        <w:t>כמה חשוב השירות הזה שיהיה לכל אחד, ואנחנו הולכים במו ידינו והורסים את</w:t>
      </w:r>
      <w:r w:rsidR="005133A8">
        <w:rPr>
          <w:rtl/>
        </w:rPr>
        <w:t xml:space="preserve"> </w:t>
      </w:r>
      <w:r w:rsidRPr="00866FEE">
        <w:rPr>
          <w:rtl/>
        </w:rPr>
        <w:t>ההישג הזה.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חברי הכנסת,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הולכים</w:t>
      </w:r>
      <w:r w:rsidR="005133A8">
        <w:rPr>
          <w:rtl/>
        </w:rPr>
        <w:t xml:space="preserve"> </w:t>
      </w:r>
      <w:r w:rsidRPr="00866FEE">
        <w:rPr>
          <w:rtl/>
        </w:rPr>
        <w:t>לקבל תוצאה עגומה ביותר, ואני רוצה לומר, שאפשר</w:t>
      </w:r>
      <w:r w:rsidR="005133A8">
        <w:rPr>
          <w:rtl/>
        </w:rPr>
        <w:t xml:space="preserve"> </w:t>
      </w:r>
      <w:r w:rsidRPr="00866FEE">
        <w:rPr>
          <w:rtl/>
        </w:rPr>
        <w:t>לבוא</w:t>
      </w:r>
      <w:r w:rsidR="005133A8">
        <w:rPr>
          <w:rtl/>
        </w:rPr>
        <w:t xml:space="preserve"> </w:t>
      </w:r>
      <w:r w:rsidRPr="00866FEE">
        <w:rPr>
          <w:rtl/>
        </w:rPr>
        <w:t>אל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בהרבה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טענות</w:t>
      </w:r>
      <w:r w:rsidR="005133A8">
        <w:rPr>
          <w:rtl/>
        </w:rPr>
        <w:t xml:space="preserve"> </w:t>
      </w:r>
      <w:r w:rsidRPr="00866FEE">
        <w:rPr>
          <w:rtl/>
        </w:rPr>
        <w:t>בהרבה</w:t>
      </w:r>
      <w:r w:rsidR="005133A8">
        <w:rPr>
          <w:rtl/>
        </w:rPr>
        <w:t xml:space="preserve"> </w:t>
      </w:r>
      <w:r w:rsidRPr="00866FEE">
        <w:rPr>
          <w:rtl/>
        </w:rPr>
        <w:t>מאוד מישורים. במישור המדיני הדעות</w:t>
      </w:r>
      <w:r w:rsidR="005133A8">
        <w:rPr>
          <w:rtl/>
        </w:rPr>
        <w:t xml:space="preserve"> </w:t>
      </w:r>
      <w:r w:rsidRPr="00866FEE">
        <w:rPr>
          <w:rtl/>
        </w:rPr>
        <w:t>חלוקות, במישור הטיפול במערכות הרווחה, במישור הטיפול בשוויון האוכלוסייה הערבית,</w:t>
      </w:r>
      <w:r w:rsidR="005133A8">
        <w:rPr>
          <w:rtl/>
        </w:rPr>
        <w:t xml:space="preserve"> </w:t>
      </w:r>
      <w:r w:rsidRPr="00866FEE">
        <w:rPr>
          <w:rtl/>
        </w:rPr>
        <w:t>בהרבה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מישורים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הזאת </w:t>
      </w:r>
      <w:r w:rsidR="005133A8">
        <w:rPr>
          <w:rtl/>
        </w:rPr>
        <w:t>–</w:t>
      </w:r>
      <w:r w:rsidRPr="00866FEE">
        <w:rPr>
          <w:rtl/>
        </w:rPr>
        <w:t xml:space="preserve"> צריך להביע בה אי</w:t>
      </w:r>
      <w:r w:rsidR="005133A8">
        <w:rPr>
          <w:rtl/>
        </w:rPr>
        <w:t>-</w:t>
      </w:r>
      <w:r w:rsidRPr="00866FEE">
        <w:rPr>
          <w:rtl/>
        </w:rPr>
        <w:t>אמון, אבל מערכת הבריאות,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הדבר הכולל ביותר, המקיף ביותר, שקובע את איכות חייו של כל אחד</w:t>
      </w:r>
      <w:r w:rsidR="005133A8">
        <w:rPr>
          <w:rtl/>
        </w:rPr>
        <w:t xml:space="preserve"> </w:t>
      </w:r>
      <w:r w:rsidRPr="00866FEE">
        <w:rPr>
          <w:rtl/>
        </w:rPr>
        <w:t>מאתנו, של כל משפחה, של כל תושב, ואסור לתת לממשלה לפגוע בה.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מאחר</w:t>
      </w:r>
      <w:r w:rsidR="005133A8">
        <w:rPr>
          <w:rtl/>
        </w:rPr>
        <w:t xml:space="preserve"> </w:t>
      </w:r>
      <w:r w:rsidRPr="00866FEE">
        <w:rPr>
          <w:rtl/>
        </w:rPr>
        <w:t>ששר</w:t>
      </w:r>
      <w:r w:rsidR="005133A8">
        <w:rPr>
          <w:rtl/>
        </w:rPr>
        <w:t xml:space="preserve"> </w:t>
      </w:r>
      <w:r w:rsidRPr="00866FEE">
        <w:rPr>
          <w:rtl/>
        </w:rPr>
        <w:t>האוצר</w:t>
      </w:r>
      <w:r w:rsidR="005133A8">
        <w:rPr>
          <w:rtl/>
        </w:rPr>
        <w:t xml:space="preserve"> </w:t>
      </w:r>
      <w:r w:rsidRPr="00866FEE">
        <w:rPr>
          <w:rtl/>
        </w:rPr>
        <w:t>נחוש בדעתו להעביר את כל החוקים שהוא הכין, ומאחר שהממשלה</w:t>
      </w:r>
      <w:r w:rsidR="005133A8">
        <w:rPr>
          <w:rtl/>
        </w:rPr>
        <w:t xml:space="preserve"> </w:t>
      </w:r>
      <w:r w:rsidRPr="00866FEE">
        <w:rPr>
          <w:rtl/>
        </w:rPr>
        <w:t>הזאת</w:t>
      </w:r>
      <w:r w:rsidR="005133A8">
        <w:rPr>
          <w:rtl/>
        </w:rPr>
        <w:t xml:space="preserve"> </w:t>
      </w:r>
      <w:r w:rsidRPr="00866FEE">
        <w:rPr>
          <w:rtl/>
        </w:rPr>
        <w:t>נחושה</w:t>
      </w:r>
      <w:r w:rsidR="005133A8">
        <w:rPr>
          <w:rtl/>
        </w:rPr>
        <w:t xml:space="preserve"> </w:t>
      </w:r>
      <w:r w:rsidRPr="00866FEE">
        <w:rPr>
          <w:rtl/>
        </w:rPr>
        <w:t>בדעתה</w:t>
      </w:r>
      <w:r w:rsidR="005133A8">
        <w:rPr>
          <w:rtl/>
        </w:rPr>
        <w:t xml:space="preserve"> </w:t>
      </w:r>
      <w:r w:rsidRPr="00866FEE">
        <w:rPr>
          <w:rtl/>
        </w:rPr>
        <w:t>לחסל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הבריאות הציבורית, אנחנו חייבים להביע לה אי</w:t>
      </w:r>
      <w:r w:rsidR="005133A8">
        <w:rPr>
          <w:rtl/>
        </w:rPr>
        <w:t>-</w:t>
      </w:r>
      <w:r w:rsidRPr="00866FEE">
        <w:rPr>
          <w:rtl/>
        </w:rPr>
        <w:t>אמון.</w:t>
      </w:r>
      <w:r w:rsidR="005133A8">
        <w:rPr>
          <w:rtl/>
        </w:rPr>
        <w:t xml:space="preserve"> </w:t>
      </w:r>
      <w:r w:rsidRPr="00866FEE">
        <w:rPr>
          <w:rtl/>
        </w:rPr>
        <w:t>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חבר הכנסת רמון, אותו נאום ננאם בעת שקיבלנו את החוק, לא על</w:t>
      </w:r>
      <w:r w:rsidR="005133A8">
        <w:rPr>
          <w:rtl/>
        </w:rPr>
        <w:t>-</w:t>
      </w:r>
      <w:r w:rsidRPr="00866FEE">
        <w:rPr>
          <w:rtl/>
        </w:rPr>
        <w:t>ידה, אבל</w:t>
      </w:r>
      <w:r w:rsidR="005133A8">
        <w:rPr>
          <w:rtl/>
        </w:rPr>
        <w:t xml:space="preserve"> </w:t>
      </w:r>
      <w:r w:rsidRPr="00866FEE">
        <w:rPr>
          <w:rtl/>
        </w:rPr>
        <w:t>זה מה שהבטיחו לנו שוללי 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שזה מה שיקרה?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שזה מה שיקרה בשל 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אמרו, בדיוק, רפואה לעניים ורפואה לעשירים. זו היתה הססמה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להגיד לך, שבניגוד למצב הנוכחי, שוללי החוק היו</w:t>
      </w:r>
      <w:r w:rsidR="005133A8">
        <w:rPr>
          <w:rtl/>
        </w:rPr>
        <w:t xml:space="preserve"> </w:t>
      </w:r>
      <w:r w:rsidRPr="00866FEE">
        <w:rPr>
          <w:rtl/>
        </w:rPr>
        <w:t>במיעוט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בבית הזה וגם בציבור, עובדה שהחוק עבר כמעט פה</w:t>
      </w:r>
      <w:r w:rsidR="005133A8">
        <w:rPr>
          <w:rtl/>
        </w:rPr>
        <w:t>-</w:t>
      </w:r>
      <w:r w:rsidRPr="00866FEE">
        <w:rPr>
          <w:rtl/>
        </w:rPr>
        <w:t>אחד. עכשיו המצב הפוך.</w:t>
      </w:r>
      <w:r w:rsidR="005133A8">
        <w:rPr>
          <w:rtl/>
        </w:rPr>
        <w:t xml:space="preserve"> </w:t>
      </w:r>
      <w:r w:rsidRPr="00866FEE">
        <w:rPr>
          <w:rtl/>
        </w:rPr>
        <w:t>כולם שוללים את 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אז זה לא יעבור.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כן, אבל יש מכבש קואליציוני.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אז זה לא יעבור. יש שר בריאות. אני רוצה לומר לך</w:t>
      </w:r>
      <w:r w:rsidR="005133A8">
        <w:rPr>
          <w:rtl/>
        </w:rPr>
        <w:t xml:space="preserve"> </w:t>
      </w:r>
      <w:r w:rsidRPr="00866FEE">
        <w:rPr>
          <w:rtl/>
        </w:rPr>
        <w:t>שהססמאות נשארו.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לפעמים הססמאות הן נכונות. פעם הן לא היו נכונות, היום הן נכונות.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כן, אבל אלה אותן ססמאות.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פעם כל מערכת הבריאות תמכה בחוק.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הייתי אומר כך. שום קופת</w:t>
      </w:r>
      <w:r w:rsidR="005133A8">
        <w:rPr>
          <w:rtl/>
        </w:rPr>
        <w:t>-</w:t>
      </w:r>
      <w:r w:rsidRPr="00866FEE">
        <w:rPr>
          <w:rtl/>
        </w:rPr>
        <w:t>חולים לא תמכה, חוץ מקופת</w:t>
      </w:r>
      <w:r w:rsidR="005133A8">
        <w:rPr>
          <w:rtl/>
        </w:rPr>
        <w:t>-</w:t>
      </w:r>
      <w:r w:rsidRPr="00866FEE">
        <w:rPr>
          <w:rtl/>
        </w:rPr>
        <w:t>החולים הכללית.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כללית ולאומית תמכו בחוק.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הירשזון, קופות</w:t>
      </w:r>
      <w:r w:rsidR="005133A8">
        <w:rPr>
          <w:rtl/>
        </w:rPr>
        <w:t>-</w:t>
      </w:r>
      <w:r w:rsidRPr="00866FEE">
        <w:rPr>
          <w:rtl/>
        </w:rPr>
        <w:t>החולים תמכו? מה פתאום.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לאומית ודאי שתמכה בחוק. אמור לי מי תומך בחוק ואומר לך מי אתה. לאומית תמכו</w:t>
      </w:r>
      <w:r w:rsidR="005133A8">
        <w:rPr>
          <w:rtl/>
        </w:rPr>
        <w:t xml:space="preserve"> </w:t>
      </w:r>
      <w:r w:rsidRPr="00866FEE">
        <w:rPr>
          <w:rtl/>
        </w:rPr>
        <w:t>בחוק יותר מאשר קופת</w:t>
      </w:r>
      <w:r w:rsidR="005133A8">
        <w:rPr>
          <w:rtl/>
        </w:rPr>
        <w:t>-</w:t>
      </w:r>
      <w:r w:rsidRPr="00866FEE">
        <w:rPr>
          <w:rtl/>
        </w:rPr>
        <w:t>החולים הכללית.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הם פחדו משר הבריאות.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כן, לאומית וכללית תמכו בחוק. תאמין לי שהחוק הזה עבר על כידונים.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ישיב על כך שר הבריאות,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כבוד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לשעבר, ויקטור שם</w:t>
      </w:r>
      <w:r w:rsidR="005133A8">
        <w:rPr>
          <w:rtl/>
        </w:rPr>
        <w:t>-</w:t>
      </w:r>
      <w:r w:rsidRPr="00866FEE">
        <w:rPr>
          <w:rtl/>
        </w:rPr>
        <w:t>טוב,</w:t>
      </w:r>
      <w:r w:rsidR="005133A8">
        <w:rPr>
          <w:rtl/>
        </w:rPr>
        <w:t xml:space="preserve"> </w:t>
      </w:r>
      <w:r w:rsidRPr="00866FEE">
        <w:rPr>
          <w:rtl/>
        </w:rPr>
        <w:t>שהואיל</w:t>
      </w:r>
      <w:r w:rsidR="005133A8">
        <w:rPr>
          <w:rtl/>
        </w:rPr>
        <w:t xml:space="preserve"> </w:t>
      </w:r>
      <w:r w:rsidRPr="00866FEE">
        <w:rPr>
          <w:rtl/>
        </w:rPr>
        <w:t>להיות אתנו כאן ביציע ולשמוע את הדיון הזה,</w:t>
      </w:r>
      <w:r w:rsidR="005133A8">
        <w:rPr>
          <w:rtl/>
        </w:rPr>
        <w:t xml:space="preserve"> </w:t>
      </w:r>
      <w:r w:rsidRPr="00866FEE">
        <w:rPr>
          <w:rtl/>
        </w:rPr>
        <w:t>צר לי שרק מיעוט מחברי הכנסת</w:t>
      </w:r>
      <w:r w:rsidR="005133A8">
        <w:rPr>
          <w:rtl/>
        </w:rPr>
        <w:t xml:space="preserve"> </w:t>
      </w:r>
      <w:r w:rsidRPr="00866FEE">
        <w:rPr>
          <w:rtl/>
        </w:rPr>
        <w:t>נמצא כאן, וחלקם הגדול לא נמצא, אף שמדברים על נושא כל כך קשה ויסודי.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הנדונה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מעמידה אותי, כפי שקורה לי בשבועות האחרונים,</w:t>
      </w:r>
      <w:r w:rsidR="005133A8">
        <w:rPr>
          <w:rtl/>
        </w:rPr>
        <w:t xml:space="preserve"> </w:t>
      </w:r>
      <w:r w:rsidRPr="00866FEE">
        <w:rPr>
          <w:rtl/>
        </w:rPr>
        <w:t>באחד</w:t>
      </w:r>
      <w:r w:rsidR="005133A8">
        <w:rPr>
          <w:rtl/>
        </w:rPr>
        <w:t xml:space="preserve"> </w:t>
      </w:r>
      <w:r w:rsidRPr="00866FEE">
        <w:rPr>
          <w:rtl/>
        </w:rPr>
        <w:t>המאבקים הציבוריים והפנימיים</w:t>
      </w:r>
      <w:r w:rsidR="005133A8">
        <w:rPr>
          <w:rtl/>
        </w:rPr>
        <w:t xml:space="preserve"> </w:t>
      </w:r>
      <w:r w:rsidRPr="00866FEE">
        <w:rPr>
          <w:rtl/>
        </w:rPr>
        <w:t>הגדולים ביותר שהיו לי אי</w:t>
      </w:r>
      <w:r w:rsidR="005133A8">
        <w:rPr>
          <w:rtl/>
        </w:rPr>
        <w:t>-</w:t>
      </w:r>
      <w:r w:rsidRPr="00866FEE">
        <w:rPr>
          <w:rtl/>
        </w:rPr>
        <w:t>פעם. מחד גיסא, אני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בממשלה</w:t>
      </w:r>
      <w:r w:rsidR="005133A8">
        <w:rPr>
          <w:rtl/>
        </w:rPr>
        <w:t xml:space="preserve"> </w:t>
      </w:r>
      <w:r w:rsidRPr="00866FEE">
        <w:rPr>
          <w:rtl/>
        </w:rPr>
        <w:t>הזאת</w:t>
      </w:r>
      <w:r w:rsidR="005133A8">
        <w:rPr>
          <w:rtl/>
        </w:rPr>
        <w:t xml:space="preserve"> </w:t>
      </w:r>
      <w:r w:rsidRPr="00866FEE">
        <w:rPr>
          <w:rtl/>
        </w:rPr>
        <w:t>ונושא</w:t>
      </w:r>
      <w:r w:rsidR="005133A8">
        <w:rPr>
          <w:rtl/>
        </w:rPr>
        <w:t xml:space="preserve"> </w:t>
      </w:r>
      <w:r w:rsidRPr="00866FEE">
        <w:rPr>
          <w:rtl/>
        </w:rPr>
        <w:t>באחריות, ואף משיב בשמה על הצעת האי</w:t>
      </w:r>
      <w:r w:rsidR="005133A8">
        <w:rPr>
          <w:rtl/>
        </w:rPr>
        <w:t>-</w:t>
      </w:r>
      <w:r w:rsidRPr="00866FEE">
        <w:rPr>
          <w:rtl/>
        </w:rPr>
        <w:t>אמון המוגשת נגדה.</w:t>
      </w:r>
      <w:r w:rsidR="005133A8">
        <w:rPr>
          <w:rtl/>
        </w:rPr>
        <w:t xml:space="preserve"> </w:t>
      </w:r>
      <w:r w:rsidRPr="00866FEE">
        <w:rPr>
          <w:rtl/>
        </w:rPr>
        <w:t>מאידך גיסא, אני מכהן כשר הבריאות בממשלה הזאת. בתפקיד זה המחויבות הראשונה במעלה</w:t>
      </w:r>
      <w:r w:rsidR="005133A8">
        <w:rPr>
          <w:rtl/>
        </w:rPr>
        <w:t xml:space="preserve"> </w:t>
      </w:r>
      <w:r w:rsidRPr="00866FEE">
        <w:rPr>
          <w:rtl/>
        </w:rPr>
        <w:t>שלי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כלפי</w:t>
      </w:r>
      <w:r w:rsidR="005133A8">
        <w:rPr>
          <w:rtl/>
        </w:rPr>
        <w:t xml:space="preserve"> </w:t>
      </w:r>
      <w:r w:rsidRPr="00866FEE">
        <w:rPr>
          <w:rtl/>
        </w:rPr>
        <w:t>ציבור החולים, שלומם ובריאותם. בתור שכזה אני שמח להיות היום איש</w:t>
      </w:r>
      <w:r w:rsidR="005133A8">
        <w:rPr>
          <w:rtl/>
        </w:rPr>
        <w:t xml:space="preserve"> </w:t>
      </w:r>
      <w:r w:rsidRPr="00866FEE">
        <w:rPr>
          <w:rtl/>
        </w:rPr>
        <w:t>בשורה לכל אותם חולים הנזקקים לתרופות המיוחדות.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הצלחנו</w:t>
      </w:r>
      <w:r w:rsidR="005133A8">
        <w:rPr>
          <w:rtl/>
        </w:rPr>
        <w:t xml:space="preserve"> </w:t>
      </w:r>
      <w:r w:rsidRPr="00866FEE">
        <w:rPr>
          <w:rtl/>
        </w:rPr>
        <w:t>אתמול</w:t>
      </w:r>
      <w:r w:rsidR="005133A8">
        <w:rPr>
          <w:rtl/>
        </w:rPr>
        <w:t xml:space="preserve"> </w:t>
      </w:r>
      <w:r w:rsidRPr="00866FEE">
        <w:rPr>
          <w:rtl/>
        </w:rPr>
        <w:t>להתגבר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הוויכוחים</w:t>
      </w:r>
      <w:r w:rsidR="005133A8">
        <w:rPr>
          <w:rtl/>
        </w:rPr>
        <w:t xml:space="preserve"> </w:t>
      </w:r>
      <w:r w:rsidRPr="00866FEE">
        <w:rPr>
          <w:rtl/>
        </w:rPr>
        <w:t>המתלווים</w:t>
      </w:r>
      <w:r w:rsidR="005133A8">
        <w:rPr>
          <w:rtl/>
        </w:rPr>
        <w:t xml:space="preserve"> </w:t>
      </w:r>
      <w:r w:rsidRPr="00866FEE">
        <w:rPr>
          <w:rtl/>
        </w:rPr>
        <w:t>לחוק</w:t>
      </w:r>
      <w:r w:rsidR="005133A8">
        <w:rPr>
          <w:rtl/>
        </w:rPr>
        <w:t xml:space="preserve"> </w:t>
      </w:r>
      <w:r w:rsidRPr="00866FEE">
        <w:rPr>
          <w:rtl/>
        </w:rPr>
        <w:t>ההסדרים, והוכחנו את</w:t>
      </w:r>
      <w:r w:rsidR="005133A8">
        <w:rPr>
          <w:rtl/>
        </w:rPr>
        <w:t xml:space="preserve"> </w:t>
      </w:r>
      <w:r w:rsidRPr="00866FEE">
        <w:rPr>
          <w:rtl/>
        </w:rPr>
        <w:t>רגישותה</w:t>
      </w:r>
      <w:r w:rsidR="005133A8">
        <w:rPr>
          <w:rtl/>
        </w:rPr>
        <w:t xml:space="preserve"> </w:t>
      </w:r>
      <w:r w:rsidRPr="00866FEE">
        <w:rPr>
          <w:rtl/>
        </w:rPr>
        <w:t>החברתית</w:t>
      </w:r>
      <w:r w:rsidR="005133A8">
        <w:rPr>
          <w:rtl/>
        </w:rPr>
        <w:t xml:space="preserve"> </w:t>
      </w:r>
      <w:r w:rsidRPr="00866FEE">
        <w:rPr>
          <w:rtl/>
        </w:rPr>
        <w:t>של ממשלת ישראל, לאחר שאישרה 150 מיליון שקל לתרופות החיוניות.</w:t>
      </w:r>
      <w:r w:rsidR="005133A8">
        <w:rPr>
          <w:rtl/>
        </w:rPr>
        <w:t xml:space="preserve"> </w:t>
      </w:r>
      <w:r w:rsidRPr="00866FEE">
        <w:rPr>
          <w:rtl/>
        </w:rPr>
        <w:t>זהו</w:t>
      </w:r>
      <w:r w:rsidR="005133A8">
        <w:rPr>
          <w:rtl/>
        </w:rPr>
        <w:t xml:space="preserve"> </w:t>
      </w:r>
      <w:r w:rsidRPr="00866FEE">
        <w:rPr>
          <w:rtl/>
        </w:rPr>
        <w:t>הישג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הממשלה,</w:t>
      </w:r>
      <w:r w:rsidR="005133A8">
        <w:rPr>
          <w:rtl/>
        </w:rPr>
        <w:t xml:space="preserve"> </w:t>
      </w:r>
      <w:r w:rsidRPr="00866FEE">
        <w:rPr>
          <w:rtl/>
        </w:rPr>
        <w:t>וזה</w:t>
      </w:r>
      <w:r w:rsidR="005133A8">
        <w:rPr>
          <w:rtl/>
        </w:rPr>
        <w:t xml:space="preserve"> </w:t>
      </w:r>
      <w:r w:rsidRPr="00866FEE">
        <w:rPr>
          <w:rtl/>
        </w:rPr>
        <w:t>גם המקום להישיר מבט לעבר טלי לוי וחבריה ולאחל להם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טובה.</w:t>
      </w:r>
      <w:r w:rsidR="005133A8">
        <w:rPr>
          <w:rtl/>
        </w:rPr>
        <w:t xml:space="preserve"> </w:t>
      </w:r>
      <w:r w:rsidRPr="00866FEE">
        <w:rPr>
          <w:rtl/>
        </w:rPr>
        <w:t>הם</w:t>
      </w:r>
      <w:r w:rsidR="005133A8">
        <w:rPr>
          <w:rtl/>
        </w:rPr>
        <w:t xml:space="preserve"> </w:t>
      </w:r>
      <w:r w:rsidRPr="00866FEE">
        <w:rPr>
          <w:rtl/>
        </w:rPr>
        <w:t>ניהלו מאבק קשה ומכובד על מנת לזכות במינימום שמגיע להם. אני</w:t>
      </w:r>
      <w:r w:rsidR="005133A8">
        <w:rPr>
          <w:rtl/>
        </w:rPr>
        <w:t xml:space="preserve"> </w:t>
      </w:r>
      <w:r w:rsidRPr="00866FEE">
        <w:rPr>
          <w:rtl/>
        </w:rPr>
        <w:t>שמח שחברי השרים גילו רגישות למצוקה זו.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חיים</w:t>
      </w:r>
      <w:r w:rsidR="005133A8">
        <w:rPr>
          <w:rtl/>
        </w:rPr>
        <w:t xml:space="preserve"> </w:t>
      </w:r>
      <w:r w:rsidRPr="00866FEE">
        <w:rPr>
          <w:rtl/>
        </w:rPr>
        <w:t>רמון, שאלה לי אליך. נאמת נאום נוקב, לא מצאת לנכון להגיד</w:t>
      </w:r>
      <w:r w:rsidR="005133A8">
        <w:rPr>
          <w:rtl/>
        </w:rPr>
        <w:t xml:space="preserve"> </w:t>
      </w:r>
      <w:r w:rsidRPr="00866FEE">
        <w:rPr>
          <w:rtl/>
        </w:rPr>
        <w:t>מלה טובה אחת על ממשלת ישראל?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הוא כן אמר עליך מלה טובה.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אמרתי עליך רק מלים טובות.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החלטה</w:t>
      </w:r>
      <w:r w:rsidR="005133A8">
        <w:rPr>
          <w:rtl/>
        </w:rPr>
        <w:t xml:space="preserve"> </w:t>
      </w:r>
      <w:r w:rsidRPr="00866FEE">
        <w:rPr>
          <w:rtl/>
        </w:rPr>
        <w:t>של ממשלת ישראל. מלה אחת טובה לא אמרת על ההחלטה של אתמול, החלטה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ממשלה,</w:t>
      </w:r>
      <w:r w:rsidR="005133A8">
        <w:rPr>
          <w:rtl/>
        </w:rPr>
        <w:t xml:space="preserve"> </w:t>
      </w:r>
      <w:r w:rsidRPr="00866FEE">
        <w:rPr>
          <w:rtl/>
        </w:rPr>
        <w:t>שהיתה</w:t>
      </w:r>
      <w:r w:rsidR="005133A8">
        <w:rPr>
          <w:rtl/>
        </w:rPr>
        <w:t xml:space="preserve"> </w:t>
      </w:r>
      <w:r w:rsidRPr="00866FEE">
        <w:rPr>
          <w:rtl/>
        </w:rPr>
        <w:t>חד</w:t>
      </w:r>
      <w:r w:rsidR="005133A8">
        <w:rPr>
          <w:rtl/>
        </w:rPr>
        <w:t>-</w:t>
      </w:r>
      <w:r w:rsidRPr="00866FEE">
        <w:rPr>
          <w:rtl/>
        </w:rPr>
        <w:t>משמעית וברורה, עם תקציב ברור לחלוטין של הוספת 150 מיליון</w:t>
      </w:r>
      <w:r w:rsidR="005133A8">
        <w:rPr>
          <w:rtl/>
        </w:rPr>
        <w:t xml:space="preserve"> </w:t>
      </w:r>
      <w:r w:rsidRPr="00866FEE">
        <w:rPr>
          <w:rtl/>
        </w:rPr>
        <w:t>שקל למקורות הסל. מגיעה מלה אחת טובה כדי שהנאום יהיה שלם והגון.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אם מותר לי להעיר הערה. ההחלטה מאתמול נובעת מכך שהגירעון יגדל</w:t>
      </w:r>
      <w:r w:rsidR="005133A8">
        <w:rPr>
          <w:rtl/>
        </w:rPr>
        <w:t xml:space="preserve"> </w:t>
      </w:r>
      <w:r w:rsidRPr="00866FEE">
        <w:rPr>
          <w:rtl/>
        </w:rPr>
        <w:t>ממיליארד</w:t>
      </w:r>
      <w:r w:rsidR="005133A8">
        <w:rPr>
          <w:rtl/>
        </w:rPr>
        <w:t xml:space="preserve"> </w:t>
      </w:r>
      <w:r w:rsidRPr="00866FEE">
        <w:rPr>
          <w:rtl/>
        </w:rPr>
        <w:t>וחצי</w:t>
      </w:r>
      <w:r w:rsidR="005133A8">
        <w:rPr>
          <w:rtl/>
        </w:rPr>
        <w:t xml:space="preserve"> </w:t>
      </w:r>
      <w:r w:rsidRPr="00866FEE">
        <w:rPr>
          <w:rtl/>
        </w:rPr>
        <w:t>ל</w:t>
      </w:r>
      <w:r w:rsidR="005133A8">
        <w:rPr>
          <w:rtl/>
        </w:rPr>
        <w:t>-</w:t>
      </w:r>
      <w:r w:rsidRPr="00866FEE">
        <w:rPr>
          <w:rtl/>
        </w:rPr>
        <w:t>1.650</w:t>
      </w:r>
      <w:r w:rsidR="005133A8">
        <w:rPr>
          <w:rtl/>
        </w:rPr>
        <w:t xml:space="preserve"> </w:t>
      </w:r>
      <w:r w:rsidRPr="00866FEE">
        <w:rPr>
          <w:rtl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</w:rPr>
        <w:t>שקלים.</w:t>
      </w:r>
      <w:r w:rsidR="005133A8">
        <w:rPr>
          <w:rtl/>
        </w:rPr>
        <w:t xml:space="preserve"> </w:t>
      </w:r>
      <w:r w:rsidRPr="00866FEE">
        <w:rPr>
          <w:rtl/>
        </w:rPr>
        <w:t>מאין יביאו את הכסף, לא ברור. אבל מה,</w:t>
      </w:r>
      <w:r w:rsidR="005133A8">
        <w:rPr>
          <w:rtl/>
        </w:rPr>
        <w:t xml:space="preserve"> </w:t>
      </w:r>
      <w:r w:rsidRPr="00866FEE">
        <w:rPr>
          <w:rtl/>
        </w:rPr>
        <w:t>החולים הם לא בעסק והם יקבלו את התרופות. לכן עצם ההחלטה על הסל ראויה לשבחים.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יפה. אני מודה לך.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ההחלטה כולה לזכותך ולא לזכות הממשלה.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 מי הוא מייצג, את השכונה שלו?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השר אמר בוועדת הכספים, שאם לא יינתן התקציב הוא לא יצביע בעד התקציב.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מתקשה</w:t>
      </w:r>
      <w:r w:rsidR="005133A8">
        <w:rPr>
          <w:rtl/>
        </w:rPr>
        <w:t xml:space="preserve"> </w:t>
      </w:r>
      <w:r w:rsidRPr="00866FEE">
        <w:rPr>
          <w:rtl/>
        </w:rPr>
        <w:t>לזכור,</w:t>
      </w:r>
      <w:r w:rsidR="005133A8">
        <w:rPr>
          <w:rtl/>
        </w:rPr>
        <w:t xml:space="preserve"> </w:t>
      </w: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ראש, בחיי הארוכים בכנסת, עוד הצעת 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זו,</w:t>
      </w:r>
      <w:r w:rsidR="005133A8">
        <w:rPr>
          <w:rtl/>
        </w:rPr>
        <w:t xml:space="preserve"> </w:t>
      </w:r>
      <w:r w:rsidRPr="00866FEE">
        <w:rPr>
          <w:rtl/>
        </w:rPr>
        <w:t>שבה</w:t>
      </w:r>
      <w:r w:rsidR="005133A8">
        <w:rPr>
          <w:rtl/>
        </w:rPr>
        <w:t xml:space="preserve"> </w:t>
      </w:r>
      <w:r w:rsidRPr="00866FEE">
        <w:rPr>
          <w:rtl/>
        </w:rPr>
        <w:t>נחצים</w:t>
      </w:r>
      <w:r w:rsidR="005133A8">
        <w:rPr>
          <w:rtl/>
        </w:rPr>
        <w:t xml:space="preserve"> </w:t>
      </w:r>
      <w:r w:rsidRPr="00866FEE">
        <w:rPr>
          <w:rtl/>
        </w:rPr>
        <w:t>הגבולות בין קואליציה לאופוזיציה. במצב היום, ואני אומר את</w:t>
      </w:r>
      <w:r w:rsidR="005133A8">
        <w:rPr>
          <w:rtl/>
        </w:rPr>
        <w:t xml:space="preserve"> </w:t>
      </w:r>
      <w:r w:rsidRPr="00866FEE">
        <w:rPr>
          <w:rtl/>
        </w:rPr>
        <w:t>הדברים</w:t>
      </w:r>
      <w:r w:rsidR="005133A8">
        <w:rPr>
          <w:rtl/>
        </w:rPr>
        <w:t xml:space="preserve"> </w:t>
      </w:r>
      <w:r w:rsidRPr="00866FEE">
        <w:rPr>
          <w:rtl/>
        </w:rPr>
        <w:t>בצער רב, אינני בטוח שאנו כנבחרי ציבור, מכל המפלגות, יכולים להביט בעיני</w:t>
      </w:r>
      <w:r w:rsidR="005133A8">
        <w:rPr>
          <w:rtl/>
        </w:rPr>
        <w:t xml:space="preserve"> </w:t>
      </w:r>
      <w:r w:rsidRPr="00866FEE">
        <w:rPr>
          <w:rtl/>
        </w:rPr>
        <w:t>החולים</w:t>
      </w:r>
      <w:r w:rsidR="005133A8">
        <w:rPr>
          <w:rtl/>
        </w:rPr>
        <w:t xml:space="preserve"> </w:t>
      </w:r>
      <w:r w:rsidRPr="00866FEE">
        <w:rPr>
          <w:rtl/>
        </w:rPr>
        <w:t>כמי</w:t>
      </w:r>
      <w:r w:rsidR="005133A8">
        <w:rPr>
          <w:rtl/>
        </w:rPr>
        <w:t xml:space="preserve"> </w:t>
      </w:r>
      <w:r w:rsidRPr="00866FEE">
        <w:rPr>
          <w:rtl/>
        </w:rPr>
        <w:t>שעשו</w:t>
      </w:r>
      <w:r w:rsidR="005133A8">
        <w:rPr>
          <w:rtl/>
        </w:rPr>
        <w:t xml:space="preserve"> </w:t>
      </w:r>
      <w:r w:rsidRPr="00866FEE">
        <w:rPr>
          <w:rtl/>
        </w:rPr>
        <w:t>הכול למענם.</w:t>
      </w:r>
      <w:r w:rsidR="005133A8">
        <w:rPr>
          <w:rtl/>
        </w:rPr>
        <w:t xml:space="preserve"> </w:t>
      </w:r>
      <w:r w:rsidRPr="00866FEE">
        <w:rPr>
          <w:rtl/>
        </w:rPr>
        <w:t>חבר הכנסת רמון, האמן לי, אני קצת מדבר אליך בין</w:t>
      </w:r>
      <w:r w:rsidR="005133A8">
        <w:rPr>
          <w:rtl/>
        </w:rPr>
        <w:t xml:space="preserve"> </w:t>
      </w:r>
      <w:r w:rsidRPr="00866FEE">
        <w:rPr>
          <w:rtl/>
        </w:rPr>
        <w:t>השורות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אומר,</w:t>
      </w:r>
      <w:r w:rsidR="005133A8">
        <w:rPr>
          <w:rtl/>
        </w:rPr>
        <w:t xml:space="preserve"> </w:t>
      </w:r>
      <w:r w:rsidRPr="00866FEE">
        <w:rPr>
          <w:rtl/>
        </w:rPr>
        <w:t>שאנחנו</w:t>
      </w:r>
      <w:r w:rsidR="005133A8">
        <w:rPr>
          <w:rtl/>
        </w:rPr>
        <w:t xml:space="preserve"> </w:t>
      </w:r>
      <w:r w:rsidRPr="00866FEE">
        <w:rPr>
          <w:rtl/>
        </w:rPr>
        <w:t>מכל המפלגות לא יכולים להביט בעיני החולים כמי שעשו</w:t>
      </w:r>
      <w:r w:rsidR="005133A8">
        <w:rPr>
          <w:rtl/>
        </w:rPr>
        <w:t xml:space="preserve"> </w:t>
      </w:r>
      <w:r w:rsidRPr="00866FEE">
        <w:rPr>
          <w:rtl/>
        </w:rPr>
        <w:t>הכול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למענם. כי מאז נכנס לתוקפו חוק ביטוח בריאות ממלכתי </w:t>
      </w:r>
      <w:r w:rsidR="005133A8">
        <w:rPr>
          <w:rtl/>
        </w:rPr>
        <w:t>–</w:t>
      </w:r>
      <w:r w:rsidRPr="00866FEE">
        <w:rPr>
          <w:rtl/>
        </w:rPr>
        <w:t xml:space="preserve"> ובשנתיים הראשונות של</w:t>
      </w:r>
      <w:r w:rsidR="005133A8">
        <w:rPr>
          <w:rtl/>
        </w:rPr>
        <w:t xml:space="preserve"> </w:t>
      </w:r>
      <w:r w:rsidRPr="00866FEE">
        <w:rPr>
          <w:rtl/>
        </w:rPr>
        <w:t>החוק היתה מפלגת העבודה בשלטון וגם היא לא הוסיפה למקורות. בשנתיים האלה חובתה של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היתה</w:t>
      </w:r>
      <w:r w:rsidR="005133A8">
        <w:rPr>
          <w:rtl/>
        </w:rPr>
        <w:t xml:space="preserve"> </w:t>
      </w:r>
      <w:r w:rsidRPr="00866FEE">
        <w:rPr>
          <w:rtl/>
        </w:rPr>
        <w:t>להוסיף</w:t>
      </w:r>
      <w:r w:rsidR="005133A8">
        <w:rPr>
          <w:rtl/>
        </w:rPr>
        <w:t xml:space="preserve"> </w:t>
      </w:r>
      <w:r w:rsidRPr="00866FEE">
        <w:rPr>
          <w:rtl/>
        </w:rPr>
        <w:t>לטכנולוגיה,</w:t>
      </w:r>
      <w:r w:rsidR="005133A8">
        <w:rPr>
          <w:rtl/>
        </w:rPr>
        <w:t xml:space="preserve"> </w:t>
      </w:r>
      <w:r w:rsidRPr="00866FEE">
        <w:rPr>
          <w:rtl/>
        </w:rPr>
        <w:t>תרופות,</w:t>
      </w:r>
      <w:r w:rsidR="005133A8">
        <w:rPr>
          <w:rtl/>
        </w:rPr>
        <w:t xml:space="preserve"> </w:t>
      </w:r>
      <w:r w:rsidRPr="00866FEE">
        <w:rPr>
          <w:rtl/>
        </w:rPr>
        <w:t>וכן גם למקורות של הסל. בשנה שעברה,</w:t>
      </w:r>
      <w:r w:rsidR="005133A8">
        <w:rPr>
          <w:rtl/>
        </w:rPr>
        <w:t xml:space="preserve"> </w:t>
      </w:r>
      <w:r w:rsidRPr="00866FEE">
        <w:rPr>
          <w:rtl/>
        </w:rPr>
        <w:t>כתוצאה מ</w:t>
      </w:r>
      <w:r w:rsidR="005133A8">
        <w:rPr>
          <w:rtl/>
        </w:rPr>
        <w:t>-</w:t>
      </w:r>
      <w:r w:rsidRPr="00866FEE">
        <w:rPr>
          <w:rtl/>
        </w:rPr>
        <w:t>1996, הקופות צברו גירעונות של מיליארד שקל.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1995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נתנה</w:t>
      </w:r>
      <w:r w:rsidR="005133A8">
        <w:rPr>
          <w:rtl/>
        </w:rPr>
        <w:t xml:space="preserve"> </w:t>
      </w:r>
      <w:r w:rsidRPr="00866FEE">
        <w:rPr>
          <w:rtl/>
        </w:rPr>
        <w:t>1.2</w:t>
      </w:r>
      <w:r w:rsidR="005133A8">
        <w:rPr>
          <w:rtl/>
        </w:rPr>
        <w:t xml:space="preserve"> </w:t>
      </w:r>
      <w:r w:rsidRPr="00866FEE">
        <w:rPr>
          <w:rtl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</w:rPr>
        <w:t>שקל.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1996 היא נתנה 450 מיליון שקל,</w:t>
      </w:r>
      <w:r w:rsidR="005133A8">
        <w:rPr>
          <w:rtl/>
        </w:rPr>
        <w:t xml:space="preserve"> </w:t>
      </w:r>
      <w:r w:rsidRPr="00866FEE">
        <w:rPr>
          <w:rtl/>
        </w:rPr>
        <w:t>וב</w:t>
      </w:r>
      <w:r w:rsidR="005133A8">
        <w:rPr>
          <w:rtl/>
        </w:rPr>
        <w:t>-</w:t>
      </w:r>
      <w:r w:rsidRPr="00866FEE">
        <w:rPr>
          <w:rtl/>
        </w:rPr>
        <w:t>1997 היא לא נתנה כלום.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לא</w:t>
      </w:r>
      <w:r w:rsidR="005133A8">
        <w:rPr>
          <w:rtl/>
        </w:rPr>
        <w:t xml:space="preserve"> </w:t>
      </w:r>
      <w:r w:rsidRPr="00866FEE">
        <w:rPr>
          <w:rtl/>
        </w:rPr>
        <w:t>צריך לברר את זה, אני קם עם המספרים וישן עם המספרים. אני יודע, שלו</w:t>
      </w:r>
      <w:r w:rsidR="005133A8">
        <w:rPr>
          <w:rtl/>
        </w:rPr>
        <w:t xml:space="preserve"> </w:t>
      </w:r>
      <w:r w:rsidRPr="00866FEE">
        <w:rPr>
          <w:rtl/>
        </w:rPr>
        <w:t>הייתם אתם, בממשלה הקודמת, מכניסים את מה שהחוק התחייב, זה לא היה קורה.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1995 לא היו תרופות שהיה צריך להכניס. כל התרופות נכנסו ב</w:t>
      </w:r>
      <w:r w:rsidR="005133A8">
        <w:rPr>
          <w:rtl/>
        </w:rPr>
        <w:t>-</w:t>
      </w:r>
      <w:r w:rsidRPr="00866FEE">
        <w:rPr>
          <w:rtl/>
        </w:rPr>
        <w:t>1995.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רמון,</w:t>
      </w:r>
      <w:r w:rsidR="005133A8">
        <w:rPr>
          <w:rtl/>
        </w:rPr>
        <w:t xml:space="preserve"> </w:t>
      </w:r>
      <w:r w:rsidRPr="00866FEE">
        <w:rPr>
          <w:rtl/>
        </w:rPr>
        <w:t>לסל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היתוספה תרופה אחת מאז חוקק חוק ביטוח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ממלכתי,</w:t>
      </w:r>
      <w:r w:rsidR="005133A8">
        <w:rPr>
          <w:rtl/>
        </w:rPr>
        <w:t xml:space="preserve"> </w:t>
      </w:r>
      <w:r w:rsidRPr="00866FEE">
        <w:rPr>
          <w:rtl/>
        </w:rPr>
        <w:t>בהן תרופות שממתינות להיכנס, זאת עוד כששר הבריאות היה של מפלגת</w:t>
      </w:r>
      <w:r w:rsidR="005133A8">
        <w:rPr>
          <w:rtl/>
        </w:rPr>
        <w:t xml:space="preserve"> </w:t>
      </w:r>
      <w:r w:rsidRPr="00866FEE">
        <w:rPr>
          <w:rtl/>
        </w:rPr>
        <w:t>העבודה. בוא נהיה הוגנים.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צודק, אדוני.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כל מפלגת העבודה היתה נגד 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אל</w:t>
      </w:r>
      <w:r w:rsidR="005133A8">
        <w:rPr>
          <w:rtl/>
        </w:rPr>
        <w:t xml:space="preserve"> </w:t>
      </w:r>
      <w:r w:rsidRPr="00866FEE">
        <w:rPr>
          <w:rtl/>
        </w:rPr>
        <w:t>תספר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הסיפור.</w:t>
      </w:r>
      <w:r w:rsidR="005133A8">
        <w:rPr>
          <w:rtl/>
        </w:rPr>
        <w:t xml:space="preserve"> </w:t>
      </w:r>
      <w:r w:rsidRPr="00866FEE">
        <w:rPr>
          <w:rtl/>
        </w:rPr>
        <w:t>הוספנו אתמול 15 תרופות, בהן תרופות ששרים לשעבר</w:t>
      </w:r>
      <w:r w:rsidR="005133A8">
        <w:rPr>
          <w:rtl/>
        </w:rPr>
        <w:t xml:space="preserve"> </w:t>
      </w:r>
      <w:r w:rsidRPr="00866FEE">
        <w:rPr>
          <w:rtl/>
        </w:rPr>
        <w:t>שלכם,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סנה</w:t>
      </w:r>
      <w:r w:rsidR="005133A8">
        <w:rPr>
          <w:rtl/>
        </w:rPr>
        <w:t xml:space="preserve"> </w:t>
      </w:r>
      <w:r w:rsidRPr="00866FEE">
        <w:rPr>
          <w:rtl/>
        </w:rPr>
        <w:t>ואחרים,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הוסיפו</w:t>
      </w:r>
      <w:r w:rsidR="005133A8">
        <w:rPr>
          <w:rtl/>
        </w:rPr>
        <w:t xml:space="preserve"> </w:t>
      </w:r>
      <w:r w:rsidRPr="00866FEE">
        <w:rPr>
          <w:rtl/>
        </w:rPr>
        <w:t>אותן.</w:t>
      </w:r>
      <w:r w:rsidR="005133A8">
        <w:rPr>
          <w:rtl/>
        </w:rPr>
        <w:t xml:space="preserve"> </w:t>
      </w: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היתה ממשלה בראשותכם. בוא נדבר</w:t>
      </w:r>
      <w:r w:rsidR="005133A8">
        <w:rPr>
          <w:rtl/>
        </w:rPr>
        <w:t xml:space="preserve"> </w:t>
      </w:r>
      <w:r w:rsidRPr="00866FEE">
        <w:rPr>
          <w:rtl/>
        </w:rPr>
        <w:t>בהגינות.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נכון</w:t>
      </w:r>
      <w:r w:rsidR="005133A8">
        <w:rPr>
          <w:rtl/>
        </w:rPr>
        <w:t xml:space="preserve"> </w:t>
      </w:r>
      <w:r w:rsidRPr="00866FEE">
        <w:rPr>
          <w:rtl/>
        </w:rPr>
        <w:t>שגם הממשלה שלי לא הכניסה, ואתמול היא תיקנה את העוול גם שלכם וגם</w:t>
      </w:r>
      <w:r w:rsidR="005133A8">
        <w:rPr>
          <w:rtl/>
        </w:rPr>
        <w:t xml:space="preserve"> </w:t>
      </w:r>
      <w:r w:rsidRPr="00866FEE">
        <w:rPr>
          <w:rtl/>
        </w:rPr>
        <w:t>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יש עוד שלוש תרופות שצריכות להיכנס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האמן</w:t>
      </w:r>
      <w:r w:rsidR="005133A8">
        <w:rPr>
          <w:rtl/>
        </w:rPr>
        <w:t xml:space="preserve"> </w:t>
      </w:r>
      <w:r w:rsidRPr="00866FEE">
        <w:rPr>
          <w:rtl/>
        </w:rPr>
        <w:t>לי,</w:t>
      </w:r>
      <w:r w:rsidR="005133A8">
        <w:rPr>
          <w:rtl/>
        </w:rPr>
        <w:t xml:space="preserve"> </w:t>
      </w:r>
      <w:r w:rsidRPr="00866FEE">
        <w:rPr>
          <w:rtl/>
        </w:rPr>
        <w:t>שקוקטייל התרופות לאיידס קיים למעלה משנתיים. כך גם לגבי</w:t>
      </w:r>
      <w:r w:rsidR="005133A8">
        <w:rPr>
          <w:rtl/>
        </w:rPr>
        <w:t xml:space="preserve"> </w:t>
      </w:r>
      <w:r w:rsidRPr="00866FEE">
        <w:rPr>
          <w:rtl/>
        </w:rPr>
        <w:t>הסכרת,</w:t>
      </w:r>
      <w:r w:rsidR="005133A8">
        <w:rPr>
          <w:rtl/>
        </w:rPr>
        <w:t xml:space="preserve"> </w:t>
      </w:r>
      <w:r w:rsidRPr="00866FEE">
        <w:rPr>
          <w:rtl/>
        </w:rPr>
        <w:t>האלצהיימר והסכיזופרניה.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 אני סולח לך, כאופוזיציה אתה חייב להגיד את הדברים.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רק</w:t>
      </w:r>
      <w:r w:rsidR="005133A8">
        <w:rPr>
          <w:rtl/>
        </w:rPr>
        <w:t xml:space="preserve"> </w:t>
      </w:r>
      <w:r w:rsidRPr="00866FEE">
        <w:rPr>
          <w:rtl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>שבועות</w:t>
      </w:r>
      <w:r w:rsidR="005133A8">
        <w:rPr>
          <w:rtl/>
        </w:rPr>
        <w:t xml:space="preserve"> </w:t>
      </w:r>
      <w:r w:rsidRPr="00866FEE">
        <w:rPr>
          <w:rtl/>
        </w:rPr>
        <w:t>אחדים התגאינו כולנו למראה הכותרת ב"אקונומיסט", שמיקם את</w:t>
      </w:r>
      <w:r w:rsidR="005133A8">
        <w:rPr>
          <w:rtl/>
        </w:rPr>
        <w:t xml:space="preserve"> </w:t>
      </w:r>
      <w:r w:rsidRPr="00866FEE">
        <w:rPr>
          <w:rtl/>
        </w:rPr>
        <w:t>ישראל במקום השני בעולם מבחינת רמת הרפואה.</w:t>
      </w:r>
      <w:r w:rsidR="005133A8">
        <w:rPr>
          <w:rtl/>
        </w:rPr>
        <w:t xml:space="preserve"> </w:t>
      </w:r>
      <w:r w:rsidRPr="00866FEE">
        <w:rPr>
          <w:rtl/>
        </w:rPr>
        <w:t>בעולם כולו מעריצים את מערכת הבריאות</w:t>
      </w:r>
      <w:r w:rsidR="005133A8">
        <w:rPr>
          <w:rtl/>
        </w:rPr>
        <w:t xml:space="preserve"> </w:t>
      </w:r>
      <w:r w:rsidRPr="00866FEE">
        <w:rPr>
          <w:rtl/>
        </w:rPr>
        <w:t>של מדינת ישראל ואת רופאיה. ביקרתי זה לא כבר ביקור בזק במילאנו, שם ביקשו מישראל</w:t>
      </w:r>
      <w:r w:rsidR="005133A8">
        <w:rPr>
          <w:rtl/>
        </w:rPr>
        <w:t xml:space="preserve"> </w:t>
      </w:r>
      <w:r w:rsidRPr="00866FEE">
        <w:rPr>
          <w:rtl/>
        </w:rPr>
        <w:t>לייעץ</w:t>
      </w:r>
      <w:r w:rsidR="005133A8">
        <w:rPr>
          <w:rtl/>
        </w:rPr>
        <w:t xml:space="preserve"> </w:t>
      </w:r>
      <w:r w:rsidRPr="00866FEE">
        <w:rPr>
          <w:rtl/>
        </w:rPr>
        <w:t>להם ברפואת חירום ובטראומה. זאת לקראת שנת 2000, שבה היא צפויה לארח עשרות</w:t>
      </w:r>
      <w:r w:rsidR="005133A8">
        <w:rPr>
          <w:rtl/>
        </w:rPr>
        <w:t xml:space="preserve"> </w:t>
      </w:r>
      <w:r w:rsidRPr="00866FEE">
        <w:rPr>
          <w:rtl/>
        </w:rPr>
        <w:t>מיליוני</w:t>
      </w:r>
      <w:r w:rsidR="005133A8">
        <w:rPr>
          <w:rtl/>
        </w:rPr>
        <w:t xml:space="preserve"> </w:t>
      </w:r>
      <w:r w:rsidRPr="00866FEE">
        <w:rPr>
          <w:rtl/>
        </w:rPr>
        <w:t>תיירים. שרי בריאות עומדים בתור לבקר בישראל.</w:t>
      </w:r>
      <w:r w:rsidR="005133A8">
        <w:rPr>
          <w:rtl/>
        </w:rPr>
        <w:t xml:space="preserve"> </w:t>
      </w:r>
      <w:r w:rsidRPr="00866FEE">
        <w:rPr>
          <w:rtl/>
        </w:rPr>
        <w:t>גם מדינות שאין להן יחסים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ישראל שולחות לישראל חולים כדי לבצע ניתוחים. האמינו לי, שחלק מחולים אלה היו</w:t>
      </w:r>
      <w:r w:rsidR="005133A8">
        <w:rPr>
          <w:rtl/>
        </w:rPr>
        <w:t xml:space="preserve"> </w:t>
      </w:r>
      <w:r w:rsidRPr="00866FEE">
        <w:rPr>
          <w:rtl/>
        </w:rPr>
        <w:t>תופסים את הכותרות הראשיות.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אך</w:t>
      </w:r>
      <w:r w:rsidR="005133A8">
        <w:rPr>
          <w:rtl/>
        </w:rPr>
        <w:t xml:space="preserve"> </w:t>
      </w:r>
      <w:r w:rsidRPr="00866FEE">
        <w:rPr>
          <w:rtl/>
        </w:rPr>
        <w:t>אותה</w:t>
      </w:r>
      <w:r w:rsidR="005133A8">
        <w:rPr>
          <w:rtl/>
        </w:rPr>
        <w:t xml:space="preserve"> </w:t>
      </w:r>
      <w:r w:rsidRPr="00866FEE">
        <w:rPr>
          <w:rtl/>
        </w:rPr>
        <w:t>ישראל</w:t>
      </w:r>
      <w:r w:rsidR="005133A8">
        <w:rPr>
          <w:rtl/>
        </w:rPr>
        <w:t xml:space="preserve"> </w:t>
      </w:r>
      <w:r w:rsidRPr="00866FEE">
        <w:rPr>
          <w:rtl/>
        </w:rPr>
        <w:t>התקשתה</w:t>
      </w:r>
      <w:r w:rsidR="005133A8">
        <w:rPr>
          <w:rtl/>
        </w:rPr>
        <w:t xml:space="preserve"> </w:t>
      </w:r>
      <w:r w:rsidRPr="00866FEE">
        <w:rPr>
          <w:rtl/>
        </w:rPr>
        <w:t>עד</w:t>
      </w:r>
      <w:r w:rsidR="005133A8">
        <w:rPr>
          <w:rtl/>
        </w:rPr>
        <w:t xml:space="preserve"> </w:t>
      </w:r>
      <w:r w:rsidRPr="00866FEE">
        <w:rPr>
          <w:rtl/>
        </w:rPr>
        <w:t>אתמול</w:t>
      </w:r>
      <w:r w:rsidR="005133A8">
        <w:rPr>
          <w:rtl/>
        </w:rPr>
        <w:t xml:space="preserve"> </w:t>
      </w:r>
      <w:r w:rsidRPr="00866FEE">
        <w:rPr>
          <w:rtl/>
        </w:rPr>
        <w:t>למצוא 150 מיליון</w:t>
      </w:r>
      <w:r w:rsidR="005133A8">
        <w:rPr>
          <w:rtl/>
        </w:rPr>
        <w:t xml:space="preserve"> </w:t>
      </w:r>
      <w:r w:rsidRPr="00866FEE">
        <w:rPr>
          <w:rtl/>
        </w:rPr>
        <w:t>שקלים למימון תרופות</w:t>
      </w:r>
      <w:r w:rsidR="005133A8">
        <w:rPr>
          <w:rtl/>
        </w:rPr>
        <w:t xml:space="preserve"> </w:t>
      </w:r>
      <w:r w:rsidRPr="00866FEE">
        <w:rPr>
          <w:rtl/>
        </w:rPr>
        <w:t>למחלות</w:t>
      </w:r>
      <w:r w:rsidR="005133A8">
        <w:rPr>
          <w:rtl/>
        </w:rPr>
        <w:t xml:space="preserve"> </w:t>
      </w:r>
      <w:r w:rsidRPr="00866FEE">
        <w:rPr>
          <w:rtl/>
        </w:rPr>
        <w:t>איידס, סרטן,</w:t>
      </w:r>
      <w:r w:rsidR="005133A8">
        <w:rPr>
          <w:rtl/>
        </w:rPr>
        <w:t xml:space="preserve"> </w:t>
      </w:r>
      <w:r w:rsidRPr="00866FEE">
        <w:rPr>
          <w:rtl/>
        </w:rPr>
        <w:t>סכרת וסכיזופרניה. אותה ישראל, בעלת הרמה הרפואית המפותחת,</w:t>
      </w:r>
      <w:r w:rsidR="005133A8">
        <w:rPr>
          <w:rtl/>
        </w:rPr>
        <w:t xml:space="preserve"> </w:t>
      </w:r>
      <w:r w:rsidRPr="00866FEE">
        <w:rPr>
          <w:rtl/>
        </w:rPr>
        <w:t>מתחבטת</w:t>
      </w:r>
      <w:r w:rsidR="005133A8">
        <w:rPr>
          <w:rtl/>
        </w:rPr>
        <w:t xml:space="preserve"> </w:t>
      </w:r>
      <w:r w:rsidRPr="00866FEE">
        <w:rPr>
          <w:rtl/>
        </w:rPr>
        <w:t>כיום</w:t>
      </w:r>
      <w:r w:rsidR="005133A8">
        <w:rPr>
          <w:rtl/>
        </w:rPr>
        <w:t xml:space="preserve"> </w:t>
      </w:r>
      <w:r w:rsidRPr="00866FEE">
        <w:rPr>
          <w:rtl/>
        </w:rPr>
        <w:t>לגבי הדרך להבטחת מימון לסל בריאות בסיסי, אחיד ושוויוני לכל תושבי</w:t>
      </w:r>
      <w:r w:rsidR="005133A8">
        <w:rPr>
          <w:rtl/>
        </w:rPr>
        <w:t xml:space="preserve"> </w:t>
      </w:r>
      <w:r w:rsidRPr="00866FEE">
        <w:rPr>
          <w:rtl/>
        </w:rPr>
        <w:t>המדינה,</w:t>
      </w:r>
      <w:r w:rsidR="005133A8">
        <w:rPr>
          <w:rtl/>
        </w:rPr>
        <w:t xml:space="preserve"> </w:t>
      </w:r>
      <w:r w:rsidRPr="00866FEE">
        <w:rPr>
          <w:rtl/>
        </w:rPr>
        <w:t>בלי להטיל אותם למערכת של תשלומים כבדים ונוספים. אותה ישראל אינה יכולה</w:t>
      </w:r>
      <w:r w:rsidR="005133A8">
        <w:rPr>
          <w:rtl/>
        </w:rPr>
        <w:t xml:space="preserve"> </w:t>
      </w:r>
      <w:r w:rsidRPr="00866FEE">
        <w:rPr>
          <w:rtl/>
        </w:rPr>
        <w:t>לתת לקופות</w:t>
      </w:r>
      <w:r w:rsidR="005133A8">
        <w:rPr>
          <w:rtl/>
        </w:rPr>
        <w:t>-</w:t>
      </w:r>
      <w:r w:rsidRPr="00866FEE">
        <w:rPr>
          <w:rtl/>
        </w:rPr>
        <w:t>החולים אמצעים כדי שיוכלו לבטח את מבוטחיהן בצורה הוגנת וצודקת.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 חוק ביטוח בריאות ממלכתי נולד לאחר מערכת דיונים ממושכת</w:t>
      </w:r>
      <w:r w:rsidR="005133A8">
        <w:rPr>
          <w:rtl/>
        </w:rPr>
        <w:t xml:space="preserve"> </w:t>
      </w:r>
      <w:r w:rsidRPr="00866FEE">
        <w:rPr>
          <w:rtl/>
        </w:rPr>
        <w:t>ביותר.</w:t>
      </w:r>
      <w:r w:rsidR="005133A8">
        <w:rPr>
          <w:rtl/>
        </w:rPr>
        <w:t xml:space="preserve"> </w:t>
      </w:r>
      <w:r w:rsidRPr="00866FEE">
        <w:rPr>
          <w:rtl/>
        </w:rPr>
        <w:t>הוויכוחים סביבו היו סוערים וכבדים.</w:t>
      </w:r>
      <w:r w:rsidR="005133A8">
        <w:rPr>
          <w:rtl/>
        </w:rPr>
        <w:t xml:space="preserve"> </w:t>
      </w:r>
      <w:r w:rsidRPr="00866FEE">
        <w:rPr>
          <w:rtl/>
        </w:rPr>
        <w:t>נימוקים כבדי משקל הושמעו בעד ונגד.</w:t>
      </w:r>
      <w:r w:rsidR="005133A8">
        <w:rPr>
          <w:rtl/>
        </w:rPr>
        <w:t xml:space="preserve"> </w:t>
      </w:r>
      <w:r w:rsidRPr="00866FEE">
        <w:rPr>
          <w:rtl/>
        </w:rPr>
        <w:t>הוויכוח היה אידיאולוגי, אך גם מעשי. ועדת חקירה ממלכתית, בראשות שופטת בית</w:t>
      </w:r>
      <w:r w:rsidR="005133A8">
        <w:rPr>
          <w:rtl/>
        </w:rPr>
        <w:t>-</w:t>
      </w:r>
      <w:r w:rsidRPr="00866FEE">
        <w:rPr>
          <w:rtl/>
        </w:rPr>
        <w:t>המשפט</w:t>
      </w:r>
      <w:r w:rsidR="005133A8">
        <w:rPr>
          <w:rtl/>
        </w:rPr>
        <w:t xml:space="preserve"> </w:t>
      </w:r>
      <w:r w:rsidRPr="00866FEE">
        <w:rPr>
          <w:rtl/>
        </w:rPr>
        <w:t>העליון,</w:t>
      </w:r>
      <w:r w:rsidR="005133A8">
        <w:rPr>
          <w:rtl/>
        </w:rPr>
        <w:t xml:space="preserve"> </w:t>
      </w:r>
      <w:r w:rsidRPr="00866FEE">
        <w:rPr>
          <w:rtl/>
        </w:rPr>
        <w:t>הגברת</w:t>
      </w:r>
      <w:r w:rsidR="005133A8">
        <w:rPr>
          <w:rtl/>
        </w:rPr>
        <w:t xml:space="preserve"> </w:t>
      </w:r>
      <w:r w:rsidRPr="00866FEE">
        <w:rPr>
          <w:rtl/>
        </w:rPr>
        <w:t>נתניהו,</w:t>
      </w:r>
      <w:r w:rsidR="005133A8">
        <w:rPr>
          <w:rtl/>
        </w:rPr>
        <w:t xml:space="preserve"> </w:t>
      </w:r>
      <w:r w:rsidRPr="00866FEE">
        <w:rPr>
          <w:rtl/>
        </w:rPr>
        <w:t>המליצה</w:t>
      </w:r>
      <w:r w:rsidR="005133A8">
        <w:rPr>
          <w:rtl/>
        </w:rPr>
        <w:t xml:space="preserve"> </w:t>
      </w:r>
      <w:r w:rsidRPr="00866FEE">
        <w:rPr>
          <w:rtl/>
        </w:rPr>
        <w:t>על חקיקת חוק ביטוח בריאות ממלכתי. לבסוף, לאחר</w:t>
      </w:r>
      <w:r w:rsidR="005133A8">
        <w:rPr>
          <w:rtl/>
        </w:rPr>
        <w:t xml:space="preserve"> </w:t>
      </w:r>
      <w:r w:rsidRPr="00866FEE">
        <w:rPr>
          <w:rtl/>
        </w:rPr>
        <w:t>התלבטויות רבות, התקבל חוק זה.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לי, כחבר כנסת וכאזרח, היו תהיות רבות ושאלות. על חלקן עוד אין תשובה עד</w:t>
      </w:r>
      <w:r w:rsidR="005133A8">
        <w:rPr>
          <w:rtl/>
        </w:rPr>
        <w:t xml:space="preserve"> </w:t>
      </w:r>
      <w:r w:rsidRPr="00866FEE">
        <w:rPr>
          <w:rtl/>
        </w:rPr>
        <w:t>היום.</w:t>
      </w:r>
      <w:r w:rsidR="005133A8">
        <w:rPr>
          <w:rtl/>
        </w:rPr>
        <w:t xml:space="preserve"> </w:t>
      </w:r>
      <w:r w:rsidRPr="00866FEE">
        <w:rPr>
          <w:rtl/>
        </w:rPr>
        <w:t>אולם,</w:t>
      </w:r>
      <w:r w:rsidR="005133A8">
        <w:rPr>
          <w:rtl/>
        </w:rPr>
        <w:t xml:space="preserve"> </w:t>
      </w:r>
      <w:r w:rsidRPr="00866FEE">
        <w:rPr>
          <w:rtl/>
        </w:rPr>
        <w:t>הדבר היחיד ששכנע אותי היה עקרון הבטחת השוויוניות שבחוק.</w:t>
      </w:r>
      <w:r w:rsidR="005133A8">
        <w:rPr>
          <w:rtl/>
        </w:rPr>
        <w:t xml:space="preserve"> </w:t>
      </w:r>
      <w:r w:rsidRPr="00866FEE">
        <w:rPr>
          <w:rtl/>
        </w:rPr>
        <w:t>זה היה</w:t>
      </w:r>
      <w:r w:rsidR="005133A8">
        <w:rPr>
          <w:rtl/>
        </w:rPr>
        <w:t xml:space="preserve"> </w:t>
      </w:r>
      <w:r w:rsidRPr="00866FEE">
        <w:rPr>
          <w:rtl/>
        </w:rPr>
        <w:t>הגורם</w:t>
      </w:r>
      <w:r w:rsidR="005133A8">
        <w:rPr>
          <w:rtl/>
        </w:rPr>
        <w:t xml:space="preserve"> </w:t>
      </w:r>
      <w:r w:rsidRPr="00866FEE">
        <w:rPr>
          <w:rtl/>
        </w:rPr>
        <w:t>העיקרי</w:t>
      </w:r>
      <w:r w:rsidR="005133A8">
        <w:rPr>
          <w:rtl/>
        </w:rPr>
        <w:t xml:space="preserve"> </w:t>
      </w:r>
      <w:r w:rsidRPr="00866FEE">
        <w:rPr>
          <w:rtl/>
        </w:rPr>
        <w:t>שגרם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לתמוך באותם ימים בחוק זה. זאת למרות תפיסתי האומרת שיש</w:t>
      </w:r>
      <w:r w:rsidR="005133A8">
        <w:rPr>
          <w:rtl/>
        </w:rPr>
        <w:t xml:space="preserve"> </w:t>
      </w:r>
      <w:r w:rsidRPr="00866FEE">
        <w:rPr>
          <w:rtl/>
        </w:rPr>
        <w:t>לעודד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היוזמה</w:t>
      </w:r>
      <w:r w:rsidR="005133A8">
        <w:rPr>
          <w:rtl/>
        </w:rPr>
        <w:t xml:space="preserve"> </w:t>
      </w:r>
      <w:r w:rsidRPr="00866FEE">
        <w:rPr>
          <w:rtl/>
        </w:rPr>
        <w:t>והתחרות,</w:t>
      </w:r>
      <w:r w:rsidR="005133A8">
        <w:rPr>
          <w:rtl/>
        </w:rPr>
        <w:t xml:space="preserve"> </w:t>
      </w:r>
      <w:r w:rsidRPr="00866FEE">
        <w:rPr>
          <w:rtl/>
        </w:rPr>
        <w:t>אך</w:t>
      </w:r>
      <w:r w:rsidR="005133A8">
        <w:rPr>
          <w:rtl/>
        </w:rPr>
        <w:t xml:space="preserve"> </w:t>
      </w: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הספציפי הזה של מערכת הבריאות, השתכנעתי</w:t>
      </w:r>
      <w:r w:rsidR="005133A8">
        <w:rPr>
          <w:rtl/>
        </w:rPr>
        <w:t xml:space="preserve"> </w:t>
      </w:r>
      <w:r w:rsidRPr="00866FEE">
        <w:rPr>
          <w:rtl/>
        </w:rPr>
        <w:t>שבמערכת</w:t>
      </w:r>
      <w:r w:rsidR="005133A8">
        <w:rPr>
          <w:rtl/>
        </w:rPr>
        <w:t xml:space="preserve"> </w:t>
      </w: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לנהוג</w:t>
      </w:r>
      <w:r w:rsidR="005133A8">
        <w:rPr>
          <w:rtl/>
        </w:rPr>
        <w:t xml:space="preserve"> </w:t>
      </w:r>
      <w:r w:rsidRPr="00866FEE">
        <w:rPr>
          <w:rtl/>
        </w:rPr>
        <w:t>באופן שונה ובממדים אחרים, ולא לפי ממדים שעלולים להוביל</w:t>
      </w:r>
      <w:r w:rsidR="005133A8">
        <w:rPr>
          <w:rtl/>
        </w:rPr>
        <w:t xml:space="preserve"> </w:t>
      </w:r>
      <w:r w:rsidRPr="00866FEE">
        <w:rPr>
          <w:rtl/>
        </w:rPr>
        <w:t>למערכת לא</w:t>
      </w:r>
      <w:r w:rsidR="005133A8">
        <w:rPr>
          <w:rtl/>
        </w:rPr>
        <w:t>-</w:t>
      </w:r>
      <w:r w:rsidRPr="00866FEE">
        <w:rPr>
          <w:rtl/>
        </w:rPr>
        <w:t>שוויונית, יקרה, שתגביר את הפירוד בעם.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כלכלני בריאות בכל העולם הגיעו למסקנה, שמנגנון השוק והתחרות במערכת הבריאות</w:t>
      </w:r>
      <w:r w:rsidR="005133A8">
        <w:rPr>
          <w:rtl/>
        </w:rPr>
        <w:t xml:space="preserve"> </w:t>
      </w:r>
      <w:r w:rsidRPr="00866FEE">
        <w:rPr>
          <w:rtl/>
        </w:rPr>
        <w:t>אינם</w:t>
      </w:r>
      <w:r w:rsidR="005133A8">
        <w:rPr>
          <w:rtl/>
        </w:rPr>
        <w:t xml:space="preserve"> </w:t>
      </w:r>
      <w:r w:rsidRPr="00866FEE">
        <w:rPr>
          <w:rtl/>
        </w:rPr>
        <w:t>מביאים</w:t>
      </w:r>
      <w:r w:rsidR="005133A8">
        <w:rPr>
          <w:rtl/>
        </w:rPr>
        <w:t xml:space="preserve"> </w:t>
      </w:r>
      <w:r w:rsidRPr="00866FEE">
        <w:rPr>
          <w:rtl/>
        </w:rPr>
        <w:t>ליעילות</w:t>
      </w:r>
      <w:r w:rsidR="005133A8">
        <w:rPr>
          <w:rtl/>
        </w:rPr>
        <w:t xml:space="preserve"> </w:t>
      </w:r>
      <w:r w:rsidRPr="00866FEE">
        <w:rPr>
          <w:rtl/>
        </w:rPr>
        <w:t>ולבלימת</w:t>
      </w:r>
      <w:r w:rsidR="005133A8">
        <w:rPr>
          <w:rtl/>
        </w:rPr>
        <w:t xml:space="preserve"> </w:t>
      </w:r>
      <w:r w:rsidRPr="00866FEE">
        <w:rPr>
          <w:rtl/>
        </w:rPr>
        <w:t>עלויות.</w:t>
      </w:r>
      <w:r w:rsidR="005133A8">
        <w:rPr>
          <w:rtl/>
        </w:rPr>
        <w:t xml:space="preserve"> </w:t>
      </w:r>
      <w:r w:rsidRPr="00866FEE">
        <w:rPr>
          <w:rtl/>
        </w:rPr>
        <w:t>לראיה, כפי שציינו כאן חברי כנסת, ניתן</w:t>
      </w:r>
      <w:r w:rsidR="005133A8">
        <w:rPr>
          <w:rtl/>
        </w:rPr>
        <w:t xml:space="preserve"> </w:t>
      </w:r>
      <w:r w:rsidRPr="00866FEE">
        <w:rPr>
          <w:rtl/>
        </w:rPr>
        <w:t>להביא את ארצות</w:t>
      </w:r>
      <w:r w:rsidR="005133A8">
        <w:rPr>
          <w:rtl/>
        </w:rPr>
        <w:t>-</w:t>
      </w:r>
      <w:r w:rsidRPr="00866FEE">
        <w:rPr>
          <w:rtl/>
        </w:rPr>
        <w:t xml:space="preserve">הברית, המנהלת את המערכת בצורה תחרותית. התוצאה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 w:rsidRPr="00866FEE">
        <w:rPr>
          <w:rtl/>
        </w:rPr>
        <w:t>15</w:t>
      </w:r>
      <w:r w:rsidR="005133A8">
        <w:rPr>
          <w:rtl/>
        </w:rPr>
        <w:t>%</w:t>
      </w:r>
      <w:r w:rsidRPr="00866FEE">
        <w:rPr>
          <w:rtl/>
        </w:rPr>
        <w:t xml:space="preserve"> מן התל"ג של</w:t>
      </w:r>
      <w:r w:rsidR="005133A8">
        <w:rPr>
          <w:rtl/>
        </w:rPr>
        <w:t xml:space="preserve"> </w:t>
      </w:r>
      <w:r w:rsidRPr="00866FEE">
        <w:rPr>
          <w:rtl/>
        </w:rPr>
        <w:t>ארצות</w:t>
      </w:r>
      <w:r w:rsidR="005133A8">
        <w:rPr>
          <w:rtl/>
        </w:rPr>
        <w:t>-</w:t>
      </w:r>
      <w:r w:rsidRPr="00866FEE">
        <w:rPr>
          <w:rtl/>
        </w:rPr>
        <w:t>הברית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יוצא על בריאות, לעומת </w:t>
      </w:r>
      <w:r w:rsidR="005133A8" w:rsidRPr="00866FEE">
        <w:rPr>
          <w:rtl/>
        </w:rPr>
        <w:t>9</w:t>
      </w:r>
      <w:r w:rsidR="005133A8">
        <w:rPr>
          <w:rtl/>
        </w:rPr>
        <w:t>%</w:t>
      </w:r>
      <w:r w:rsidRPr="00866FEE">
        <w:rPr>
          <w:rtl/>
        </w:rPr>
        <w:t xml:space="preserve"> באירופה. אצלנו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 w:rsidRPr="00866FEE">
        <w:rPr>
          <w:rtl/>
        </w:rPr>
        <w:t>8</w:t>
      </w:r>
      <w:r w:rsidRPr="00866FEE">
        <w:rPr>
          <w:rtl/>
        </w:rPr>
        <w:t>.9</w:t>
      </w:r>
      <w:r w:rsidR="000E6287">
        <w:rPr>
          <w:rFonts w:hint="cs"/>
          <w:rtl/>
        </w:rPr>
        <w:t>%</w:t>
      </w:r>
      <w:r w:rsidRPr="00866FEE">
        <w:rPr>
          <w:rtl/>
        </w:rPr>
        <w:t xml:space="preserve">. למרות זאת, </w:t>
      </w:r>
      <w:r w:rsidR="005133A8" w:rsidRPr="00866FEE">
        <w:rPr>
          <w:rtl/>
        </w:rPr>
        <w:t>15</w:t>
      </w:r>
      <w:r w:rsidR="005133A8">
        <w:rPr>
          <w:rtl/>
        </w:rPr>
        <w:t>%</w:t>
      </w:r>
      <w:r w:rsidRPr="00866FEE">
        <w:rPr>
          <w:rtl/>
        </w:rPr>
        <w:t xml:space="preserve"> מן</w:t>
      </w:r>
      <w:r w:rsidR="005133A8">
        <w:rPr>
          <w:rtl/>
        </w:rPr>
        <w:t xml:space="preserve"> </w:t>
      </w:r>
      <w:r w:rsidRPr="00866FEE">
        <w:rPr>
          <w:rtl/>
        </w:rPr>
        <w:t>האוכלוסייה</w:t>
      </w:r>
      <w:r w:rsidR="005133A8">
        <w:rPr>
          <w:rtl/>
        </w:rPr>
        <w:t xml:space="preserve"> </w:t>
      </w:r>
      <w:r w:rsidRPr="00866FEE">
        <w:rPr>
          <w:rtl/>
        </w:rPr>
        <w:t>אינם מבוטחים בארצות</w:t>
      </w:r>
      <w:r w:rsidR="005133A8">
        <w:rPr>
          <w:rtl/>
        </w:rPr>
        <w:t>-</w:t>
      </w:r>
      <w:r w:rsidRPr="00866FEE">
        <w:rPr>
          <w:rtl/>
        </w:rPr>
        <w:t>הברית, ועוד עשרות מיליונים מבוטחים ביטוח חלקי.</w:t>
      </w:r>
      <w:r w:rsidR="005133A8">
        <w:rPr>
          <w:rtl/>
        </w:rPr>
        <w:t xml:space="preserve"> </w:t>
      </w:r>
      <w:r w:rsidRPr="00866FEE">
        <w:rPr>
          <w:rtl/>
        </w:rPr>
        <w:t>הנשיא</w:t>
      </w:r>
      <w:r w:rsidR="005133A8">
        <w:rPr>
          <w:rtl/>
        </w:rPr>
        <w:t xml:space="preserve"> </w:t>
      </w:r>
      <w:r w:rsidRPr="00866FEE">
        <w:rPr>
          <w:rtl/>
        </w:rPr>
        <w:t>קלינטון הגיע למסקנה דומה ומנסה לשנות את דפוסי הפעילות של מערכת הבריאות.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אנו</w:t>
      </w:r>
      <w:r w:rsidR="005133A8">
        <w:rPr>
          <w:rtl/>
        </w:rPr>
        <w:t xml:space="preserve"> </w:t>
      </w:r>
      <w:r w:rsidRPr="00866FEE">
        <w:rPr>
          <w:rtl/>
        </w:rPr>
        <w:t>נמצאים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בוויכוח על הקונצפציה הנכונה. אני נאבק היום להגיע לעסקת</w:t>
      </w:r>
      <w:r w:rsidR="005133A8">
        <w:rPr>
          <w:rtl/>
        </w:rPr>
        <w:t xml:space="preserve"> </w:t>
      </w:r>
      <w:r w:rsidRPr="00866FEE">
        <w:rPr>
          <w:rtl/>
        </w:rPr>
        <w:t>חבילה</w:t>
      </w:r>
      <w:r w:rsidR="005133A8">
        <w:rPr>
          <w:rtl/>
        </w:rPr>
        <w:t xml:space="preserve"> </w:t>
      </w:r>
      <w:r w:rsidRPr="00866FEE">
        <w:rPr>
          <w:rtl/>
        </w:rPr>
        <w:t>שלפיה</w:t>
      </w:r>
      <w:r w:rsidR="005133A8">
        <w:rPr>
          <w:rtl/>
        </w:rPr>
        <w:t xml:space="preserve"> </w:t>
      </w:r>
      <w:r w:rsidRPr="00866FEE">
        <w:rPr>
          <w:rtl/>
        </w:rPr>
        <w:t>נוכל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להתייעל</w:t>
      </w:r>
      <w:r w:rsidR="005133A8">
        <w:rPr>
          <w:rtl/>
        </w:rPr>
        <w:t xml:space="preserve"> – </w:t>
      </w:r>
      <w:r w:rsidRPr="00866FEE">
        <w:rPr>
          <w:rtl/>
        </w:rPr>
        <w:t xml:space="preserve">וצריך להתייעל </w:t>
      </w:r>
      <w:r w:rsidR="005133A8">
        <w:rPr>
          <w:rtl/>
        </w:rPr>
        <w:t>–</w:t>
      </w:r>
      <w:r w:rsidRPr="00866FEE">
        <w:rPr>
          <w:rtl/>
        </w:rPr>
        <w:t xml:space="preserve"> וגם להגיע למקורות תקציביים</w:t>
      </w:r>
      <w:r w:rsidR="005133A8">
        <w:rPr>
          <w:rtl/>
        </w:rPr>
        <w:t xml:space="preserve"> </w:t>
      </w:r>
      <w:r w:rsidRPr="00866FEE">
        <w:rPr>
          <w:rtl/>
        </w:rPr>
        <w:t>נוספים.</w:t>
      </w:r>
      <w:r w:rsidR="005133A8">
        <w:rPr>
          <w:rtl/>
        </w:rPr>
        <w:t xml:space="preserve"> </w:t>
      </w:r>
      <w:r w:rsidRPr="00866FEE">
        <w:rPr>
          <w:rtl/>
        </w:rPr>
        <w:t>הקודקודים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משולש</w:t>
      </w:r>
      <w:r w:rsidR="005133A8">
        <w:rPr>
          <w:rtl/>
        </w:rPr>
        <w:t xml:space="preserve"> </w:t>
      </w:r>
      <w:r w:rsidRPr="00866FEE">
        <w:rPr>
          <w:rtl/>
        </w:rPr>
        <w:t xml:space="preserve">זה הם: הראשון, משרד הבריאות </w:t>
      </w:r>
      <w:r w:rsidR="005133A8">
        <w:rPr>
          <w:rtl/>
        </w:rPr>
        <w:t>–</w:t>
      </w:r>
      <w:r w:rsidRPr="00866FEE">
        <w:rPr>
          <w:rtl/>
        </w:rPr>
        <w:t xml:space="preserve"> התייעלות וחיסכון</w:t>
      </w:r>
      <w:r w:rsidR="005133A8">
        <w:rPr>
          <w:rtl/>
        </w:rPr>
        <w:t xml:space="preserve"> </w:t>
      </w:r>
      <w:r w:rsidRPr="00866FEE">
        <w:rPr>
          <w:rtl/>
        </w:rPr>
        <w:t>בבתי</w:t>
      </w:r>
      <w:r w:rsidR="005133A8">
        <w:rPr>
          <w:rtl/>
        </w:rPr>
        <w:t>-</w:t>
      </w:r>
      <w:r w:rsidRPr="00866FEE">
        <w:rPr>
          <w:rtl/>
        </w:rPr>
        <w:t>החולים</w:t>
      </w:r>
      <w:r w:rsidR="005133A8">
        <w:rPr>
          <w:rtl/>
        </w:rPr>
        <w:t xml:space="preserve"> </w:t>
      </w:r>
      <w:r w:rsidRPr="00866FEE">
        <w:rPr>
          <w:rtl/>
        </w:rPr>
        <w:t>הממשלתיים;</w:t>
      </w:r>
      <w:r w:rsidR="005133A8">
        <w:rPr>
          <w:rtl/>
        </w:rPr>
        <w:t xml:space="preserve"> </w:t>
      </w:r>
      <w:r w:rsidRPr="00866FEE">
        <w:rPr>
          <w:rtl/>
        </w:rPr>
        <w:t xml:space="preserve">קודקוד שני </w:t>
      </w:r>
      <w:r w:rsidR="005133A8">
        <w:rPr>
          <w:rtl/>
        </w:rPr>
        <w:t>–</w:t>
      </w:r>
      <w:r w:rsidRPr="00866FEE">
        <w:rPr>
          <w:rtl/>
        </w:rPr>
        <w:t xml:space="preserve"> קופת</w:t>
      </w:r>
      <w:r w:rsidR="005133A8">
        <w:rPr>
          <w:rtl/>
        </w:rPr>
        <w:t>-</w:t>
      </w:r>
      <w:r w:rsidRPr="00866FEE">
        <w:rPr>
          <w:rtl/>
        </w:rPr>
        <w:t>החולים, על בתי</w:t>
      </w:r>
      <w:r w:rsidR="005133A8">
        <w:rPr>
          <w:rtl/>
        </w:rPr>
        <w:t>-</w:t>
      </w:r>
      <w:r w:rsidRPr="00866FEE">
        <w:rPr>
          <w:rtl/>
        </w:rPr>
        <w:t>החולים שבשליטתה, ושם</w:t>
      </w:r>
      <w:r w:rsidR="005133A8">
        <w:rPr>
          <w:rtl/>
        </w:rPr>
        <w:t xml:space="preserve"> </w:t>
      </w:r>
      <w:r w:rsidRPr="00866FEE">
        <w:rPr>
          <w:rtl/>
        </w:rPr>
        <w:t>הוצאות</w:t>
      </w:r>
      <w:r w:rsidR="005133A8">
        <w:rPr>
          <w:rtl/>
        </w:rPr>
        <w:t xml:space="preserve"> </w:t>
      </w:r>
      <w:r w:rsidRPr="00866FEE">
        <w:rPr>
          <w:rtl/>
        </w:rPr>
        <w:t>מיותרות</w:t>
      </w:r>
      <w:r w:rsidR="005133A8">
        <w:rPr>
          <w:rtl/>
        </w:rPr>
        <w:t xml:space="preserve"> </w:t>
      </w:r>
      <w:r w:rsidRPr="00866FEE">
        <w:rPr>
          <w:rtl/>
        </w:rPr>
        <w:t>למכביר;</w:t>
      </w:r>
      <w:r w:rsidR="005133A8">
        <w:rPr>
          <w:rtl/>
        </w:rPr>
        <w:t xml:space="preserve"> </w:t>
      </w:r>
      <w:r w:rsidRPr="00866FEE">
        <w:rPr>
          <w:rtl/>
        </w:rPr>
        <w:t>קודקוד</w:t>
      </w:r>
      <w:r w:rsidR="005133A8">
        <w:rPr>
          <w:rtl/>
        </w:rPr>
        <w:t xml:space="preserve"> </w:t>
      </w:r>
      <w:r w:rsidRPr="00866FEE">
        <w:rPr>
          <w:rtl/>
        </w:rPr>
        <w:t>שלישי</w:t>
      </w:r>
      <w:r w:rsidR="005133A8">
        <w:rPr>
          <w:rtl/>
        </w:rPr>
        <w:t xml:space="preserve"> – </w:t>
      </w:r>
      <w:r w:rsidRPr="00866FEE">
        <w:rPr>
          <w:rtl/>
        </w:rPr>
        <w:t>משרד האוצר, שצריך להשלים את הכספים</w:t>
      </w:r>
      <w:r w:rsidR="005133A8">
        <w:rPr>
          <w:rtl/>
        </w:rPr>
        <w:t xml:space="preserve"> </w:t>
      </w:r>
      <w:r w:rsidRPr="00866FEE">
        <w:rPr>
          <w:rtl/>
        </w:rPr>
        <w:t>למקורות הסל, על מנת לספק סל שוויוני.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רק בשותפות, ואני מדגיש, רק בשותפות בין כל הגורמים האלה ניתן להמשיך ולקיים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שתיתן תשובה נאותה על גידול באוכלוסייה, על עלייה, על תוחלת החיים</w:t>
      </w:r>
      <w:r w:rsidR="005133A8">
        <w:rPr>
          <w:rtl/>
        </w:rPr>
        <w:t xml:space="preserve"> </w:t>
      </w:r>
      <w:r w:rsidRPr="00866FEE">
        <w:rPr>
          <w:rtl/>
        </w:rPr>
        <w:t>שבה אנו משתבחים ועל הטכנולוגיות החדשות.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המקום</w:t>
      </w:r>
      <w:r w:rsidR="005133A8">
        <w:rPr>
          <w:rtl/>
        </w:rPr>
        <w:t xml:space="preserve"> – </w:t>
      </w:r>
      <w:r w:rsidRPr="00866FEE">
        <w:rPr>
          <w:rtl/>
        </w:rPr>
        <w:t>חיים,</w:t>
      </w:r>
      <w:r w:rsidR="005133A8">
        <w:rPr>
          <w:rtl/>
        </w:rPr>
        <w:t xml:space="preserve"> </w:t>
      </w:r>
      <w:r w:rsidRPr="00866FEE">
        <w:rPr>
          <w:rtl/>
        </w:rPr>
        <w:t>אליך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שוב, כדי שתדע מה להשיב </w:t>
      </w:r>
      <w:r w:rsidR="005133A8">
        <w:rPr>
          <w:rtl/>
        </w:rPr>
        <w:t>–</w:t>
      </w:r>
      <w:r w:rsidRPr="00866FEE">
        <w:rPr>
          <w:rtl/>
        </w:rPr>
        <w:t xml:space="preserve"> זה המקום לפנות למפלגת</w:t>
      </w:r>
      <w:r w:rsidR="005133A8">
        <w:rPr>
          <w:rtl/>
        </w:rPr>
        <w:t xml:space="preserve"> </w:t>
      </w:r>
      <w:r w:rsidRPr="00866FEE">
        <w:rPr>
          <w:rtl/>
        </w:rPr>
        <w:t>העבודה,</w:t>
      </w:r>
      <w:r w:rsidR="005133A8">
        <w:rPr>
          <w:rtl/>
        </w:rPr>
        <w:t xml:space="preserve"> </w:t>
      </w:r>
      <w:r w:rsidRPr="00866FEE">
        <w:rPr>
          <w:rtl/>
        </w:rPr>
        <w:t>מגישת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אמון,</w:t>
      </w:r>
      <w:r w:rsidR="005133A8">
        <w:rPr>
          <w:rtl/>
        </w:rPr>
        <w:t xml:space="preserve"> </w:t>
      </w:r>
      <w:r w:rsidRPr="00866FEE">
        <w:rPr>
          <w:rtl/>
        </w:rPr>
        <w:t>לבייגה שוחט, שר האוצר לשעבר, לשר הבריאות חיים רמון,</w:t>
      </w:r>
      <w:r w:rsidR="005133A8">
        <w:rPr>
          <w:rtl/>
        </w:rPr>
        <w:t xml:space="preserve"> </w:t>
      </w:r>
      <w:r w:rsidRPr="00866FEE">
        <w:rPr>
          <w:rtl/>
        </w:rPr>
        <w:t>לשר הבריאות אפרים סנה, ולשאול ואף לומר: אתם יודעים שאחריותכם למציאות העגומה של</w:t>
      </w:r>
      <w:r w:rsidR="005133A8">
        <w:rPr>
          <w:rtl/>
        </w:rPr>
        <w:t xml:space="preserve"> </w:t>
      </w:r>
      <w:r w:rsidRPr="00866FEE">
        <w:rPr>
          <w:rtl/>
        </w:rPr>
        <w:t>הגירעונות שהמערכת מצויה בהם כבדה.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אף פעם לא הייתי שר הבריאות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חיים, תן לי לסיים את המשפט הזה. אין בהסכמי השכר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אתה,</w:t>
      </w:r>
      <w:r w:rsidR="005133A8">
        <w:rPr>
          <w:rtl/>
        </w:rPr>
        <w:t xml:space="preserve"> </w:t>
      </w:r>
      <w:r w:rsidRPr="00866FEE">
        <w:rPr>
          <w:rtl/>
        </w:rPr>
        <w:t>הזכרתי שלושה שמות. לזכותך, השוויוניות בחוק הבריאות. אומר מלה על</w:t>
      </w:r>
      <w:r w:rsidR="005133A8">
        <w:rPr>
          <w:rtl/>
        </w:rPr>
        <w:t xml:space="preserve"> </w:t>
      </w:r>
      <w:r w:rsidRPr="00866FEE">
        <w:rPr>
          <w:rtl/>
        </w:rPr>
        <w:t>זה.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בייגה שוחט, כשקיבלת את החוק הזה, הטיל על המערכת תוספות שכר של </w:t>
      </w:r>
      <w:r w:rsidR="005133A8" w:rsidRPr="00866FEE">
        <w:rPr>
          <w:rtl/>
        </w:rPr>
        <w:t>50</w:t>
      </w:r>
      <w:r w:rsidR="005133A8">
        <w:rPr>
          <w:rtl/>
        </w:rPr>
        <w:t>%</w:t>
      </w:r>
      <w:r w:rsidRPr="00866FEE">
        <w:rPr>
          <w:rtl/>
        </w:rPr>
        <w:t>, ובכך,</w:t>
      </w:r>
      <w:r w:rsidR="005133A8">
        <w:rPr>
          <w:rtl/>
        </w:rPr>
        <w:t xml:space="preserve"> </w:t>
      </w:r>
      <w:r w:rsidRPr="00866FEE">
        <w:rPr>
          <w:rtl/>
        </w:rPr>
        <w:t>במכה אחת הכניס מייד את החוק שהבאת, ושהיה צריך להשאיר לנו בקופה 700 מיליון שקל,</w:t>
      </w:r>
      <w:r w:rsidR="005133A8">
        <w:rPr>
          <w:rtl/>
        </w:rPr>
        <w:t xml:space="preserve"> </w:t>
      </w:r>
      <w:r w:rsidRPr="00866FEE">
        <w:rPr>
          <w:rtl/>
        </w:rPr>
        <w:t>לגירעון של כחצי מיליארד שקל.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מיליארד שקל בערכים של היום.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יפה. קודם כול, בוא נראה את השגיאות אז. אתה כשר הבריאות שהביא את החוק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 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כשהחוק עבר כבר לא הייתי שר הבריאות.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בחקיקה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חסר</w:t>
      </w:r>
      <w:r w:rsidR="005133A8">
        <w:rPr>
          <w:rtl/>
        </w:rPr>
        <w:t xml:space="preserve"> </w:t>
      </w:r>
      <w:r w:rsidRPr="00866FEE">
        <w:rPr>
          <w:rtl/>
        </w:rPr>
        <w:t>האילוץ;</w:t>
      </w:r>
      <w:r w:rsidR="005133A8">
        <w:rPr>
          <w:rtl/>
        </w:rPr>
        <w:t xml:space="preserve"> </w:t>
      </w:r>
      <w:r w:rsidRPr="00866FEE">
        <w:rPr>
          <w:rtl/>
        </w:rPr>
        <w:t>חסרים הכורח וההכרח לאלץ ממשלה להוסיף</w:t>
      </w:r>
      <w:r w:rsidR="005133A8">
        <w:rPr>
          <w:rtl/>
        </w:rPr>
        <w:t xml:space="preserve"> </w:t>
      </w:r>
      <w:r w:rsidRPr="00866FEE">
        <w:rPr>
          <w:rtl/>
        </w:rPr>
        <w:t>לטכנולוגיה. אין מלה על הטכנולוגיה.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הזאת</w:t>
      </w:r>
      <w:r w:rsidR="005133A8">
        <w:rPr>
          <w:rtl/>
        </w:rPr>
        <w:t xml:space="preserve"> </w:t>
      </w:r>
      <w:r w:rsidRPr="00866FEE">
        <w:rPr>
          <w:rtl/>
        </w:rPr>
        <w:t>אפילו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מה שיש היא משנה. אני השארתי 300</w:t>
      </w:r>
      <w:r w:rsidR="000E6287">
        <w:rPr>
          <w:rFonts w:hint="cs"/>
          <w:rtl/>
        </w:rPr>
        <w:t>-</w:t>
      </w:r>
      <w:r w:rsidRPr="00866FEE">
        <w:rPr>
          <w:rtl/>
        </w:rPr>
        <w:t>200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מיליון שקל, ואפילו את זה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רמון, אתה עצמך, על</w:t>
      </w:r>
      <w:r w:rsidR="005133A8">
        <w:rPr>
          <w:rtl/>
        </w:rPr>
        <w:t>-</w:t>
      </w:r>
      <w:r w:rsidRPr="00866FEE">
        <w:rPr>
          <w:rtl/>
        </w:rPr>
        <w:t>פי דבריך כאן בבניין ובוועדת הכספים ובוועדה</w:t>
      </w:r>
      <w:r w:rsidR="005133A8">
        <w:rPr>
          <w:rtl/>
        </w:rPr>
        <w:t xml:space="preserve"> </w:t>
      </w:r>
      <w:r w:rsidRPr="00866FEE">
        <w:rPr>
          <w:rtl/>
        </w:rPr>
        <w:t>לענייני</w:t>
      </w:r>
      <w:r w:rsidR="005133A8">
        <w:rPr>
          <w:rtl/>
        </w:rPr>
        <w:t xml:space="preserve"> </w:t>
      </w:r>
      <w:r w:rsidRPr="00866FEE">
        <w:rPr>
          <w:rtl/>
        </w:rPr>
        <w:t>ביקורת</w:t>
      </w:r>
      <w:r w:rsidR="005133A8">
        <w:rPr>
          <w:rtl/>
        </w:rPr>
        <w:t xml:space="preserve"> </w:t>
      </w:r>
      <w:r w:rsidRPr="00866FEE">
        <w:rPr>
          <w:rtl/>
        </w:rPr>
        <w:t>המדינה,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אתה זוכר, אמרת שהכול מבוסס על הנחה אחת </w:t>
      </w:r>
      <w:r w:rsidR="005133A8">
        <w:rPr>
          <w:rtl/>
        </w:rPr>
        <w:t>–</w:t>
      </w:r>
      <w:r w:rsidRPr="00866FEE">
        <w:rPr>
          <w:rtl/>
        </w:rPr>
        <w:t xml:space="preserve"> שהממשלה</w:t>
      </w:r>
      <w:r w:rsidR="005133A8">
        <w:rPr>
          <w:rtl/>
        </w:rPr>
        <w:t xml:space="preserve"> </w:t>
      </w:r>
      <w:r w:rsidRPr="00866FEE">
        <w:rPr>
          <w:rtl/>
        </w:rPr>
        <w:t>תכסה את הגירעון. אני מצטט אותך.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היה צריך להיות עודף. הבעיה היא, שכל הדברים האלה שקרו מאז החוק הכניסו</w:t>
      </w:r>
      <w:r w:rsidR="005133A8">
        <w:rPr>
          <w:rtl/>
        </w:rPr>
        <w:t xml:space="preserve"> </w:t>
      </w:r>
      <w:r w:rsidRPr="00866FEE">
        <w:rPr>
          <w:rtl/>
        </w:rPr>
        <w:t>לגירעון.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 שיצר את הגירעון הוא תוספות השכר ויום אשפוז.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חברת הכנסת גוז'נסקי, עלית ודיברת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עדיין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גירעון,</w:t>
      </w:r>
      <w:r w:rsidR="005133A8">
        <w:rPr>
          <w:rtl/>
        </w:rPr>
        <w:t xml:space="preserve"> </w:t>
      </w:r>
      <w:r w:rsidRPr="00866FEE">
        <w:rPr>
          <w:rtl/>
        </w:rPr>
        <w:t>כי אז הממשלה השתתפה במיליארד וחצי, והשנה, ב</w:t>
      </w:r>
      <w:r w:rsidR="005133A8">
        <w:rPr>
          <w:rtl/>
        </w:rPr>
        <w:t>-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באגורה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משתתפת. למרות כל מה שאתה אומר, אם היא היתה משתתפת במה שהשתתפה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1993, באותו סכום </w:t>
      </w:r>
      <w:r w:rsidR="005133A8">
        <w:rPr>
          <w:rtl/>
        </w:rPr>
        <w:t>–</w:t>
      </w:r>
      <w:r w:rsidRPr="00866FEE">
        <w:rPr>
          <w:rtl/>
        </w:rPr>
        <w:t xml:space="preserve"> למרות כל הבעיות, הדבר לא היה קורה.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 החוק בא לשנות את המציאות.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מיליארד וחצי שקל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 מערכת הבריאות קרסה אז.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מסכים.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רמון, לא יועיל לך.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יועיל.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החוסר</w:t>
      </w:r>
      <w:r w:rsidR="005133A8">
        <w:rPr>
          <w:rtl/>
        </w:rPr>
        <w:t xml:space="preserve"> </w:t>
      </w:r>
      <w:r w:rsidRPr="00866FEE">
        <w:rPr>
          <w:rtl/>
        </w:rPr>
        <w:t>הצפוי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</w:rPr>
        <w:t>ו</w:t>
      </w:r>
      <w:r w:rsidR="005133A8">
        <w:rPr>
          <w:rtl/>
        </w:rPr>
        <w:t>-</w:t>
      </w:r>
      <w:r w:rsidRPr="00866FEE">
        <w:rPr>
          <w:rtl/>
        </w:rPr>
        <w:t>300</w:t>
      </w:r>
      <w:r w:rsidR="005133A8">
        <w:rPr>
          <w:rtl/>
        </w:rPr>
        <w:t xml:space="preserve"> </w:t>
      </w:r>
      <w:r w:rsidRPr="00866FEE">
        <w:rPr>
          <w:rtl/>
        </w:rPr>
        <w:t>מיליון</w:t>
      </w:r>
      <w:r w:rsidR="005133A8">
        <w:rPr>
          <w:rtl/>
        </w:rPr>
        <w:t xml:space="preserve"> </w:t>
      </w:r>
      <w:r w:rsidRPr="00866FEE">
        <w:rPr>
          <w:rtl/>
        </w:rPr>
        <w:t>שקל ב</w:t>
      </w:r>
      <w:r w:rsidR="005133A8">
        <w:rPr>
          <w:rtl/>
        </w:rPr>
        <w:t>-</w:t>
      </w:r>
      <w:r w:rsidRPr="00866FEE">
        <w:rPr>
          <w:rtl/>
        </w:rPr>
        <w:t>1998 מקורו בכך ששלוש שנים</w:t>
      </w:r>
      <w:r w:rsidR="005133A8">
        <w:rPr>
          <w:rtl/>
        </w:rPr>
        <w:t xml:space="preserve"> </w:t>
      </w:r>
      <w:r w:rsidRPr="00866FEE">
        <w:rPr>
          <w:rtl/>
        </w:rPr>
        <w:t>ממשלות</w:t>
      </w:r>
      <w:r w:rsidR="005133A8">
        <w:rPr>
          <w:rtl/>
        </w:rPr>
        <w:t xml:space="preserve"> </w:t>
      </w:r>
      <w:r w:rsidRPr="00866FEE">
        <w:rPr>
          <w:rtl/>
        </w:rPr>
        <w:t>ישראל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ואני מדגיש, ממשלות ישראל </w:t>
      </w:r>
      <w:r w:rsidR="005133A8">
        <w:rPr>
          <w:rtl/>
        </w:rPr>
        <w:t>–</w:t>
      </w:r>
      <w:r w:rsidRPr="00866FEE">
        <w:rPr>
          <w:rtl/>
        </w:rPr>
        <w:t xml:space="preserve"> לא עדכנו את מקורות הסל כפי שהתחייב</w:t>
      </w:r>
      <w:r w:rsidR="005133A8">
        <w:rPr>
          <w:rtl/>
        </w:rPr>
        <w:t xml:space="preserve"> </w:t>
      </w:r>
      <w:r w:rsidRPr="00866FEE">
        <w:rPr>
          <w:rtl/>
        </w:rPr>
        <w:t>מהחוק.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נכון.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כך שאתה לא יכול לנקות את ידיך ולתקוף את הממשלה הזאת.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לא מנקה. תקפתי גם את הממשלה הקודמת.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בגלל הממשלה הזו החוק עבר בכלל.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מגזים.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רק שאני לא מגזים, אתה יודע שאני מדייק.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מדייק באופן חלקי.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חיים</w:t>
      </w:r>
      <w:r w:rsidR="005133A8">
        <w:rPr>
          <w:rtl/>
        </w:rPr>
        <w:t xml:space="preserve"> </w:t>
      </w:r>
      <w:r w:rsidRPr="00866FEE">
        <w:rPr>
          <w:rtl/>
        </w:rPr>
        <w:t>רמון,</w:t>
      </w:r>
      <w:r w:rsidR="005133A8">
        <w:rPr>
          <w:rtl/>
        </w:rPr>
        <w:t xml:space="preserve"> </w:t>
      </w:r>
      <w:r w:rsidRPr="00866FEE">
        <w:rPr>
          <w:rtl/>
        </w:rPr>
        <w:t>האמן</w:t>
      </w:r>
      <w:r w:rsidR="005133A8">
        <w:rPr>
          <w:rtl/>
        </w:rPr>
        <w:t xml:space="preserve"> </w:t>
      </w:r>
      <w:r w:rsidRPr="00866FEE">
        <w:rPr>
          <w:rtl/>
        </w:rPr>
        <w:t>לי, שאילו הכנסתם בחקיקה את נושא הטכנולוגיה, טלי לוי לא</w:t>
      </w:r>
      <w:r w:rsidR="005133A8">
        <w:rPr>
          <w:rtl/>
        </w:rPr>
        <w:t xml:space="preserve"> </w:t>
      </w:r>
      <w:r w:rsidRPr="00866FEE">
        <w:rPr>
          <w:rtl/>
        </w:rPr>
        <w:t>היתה נאלצת להביע את כאבה אל מול כל העולם.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אפילו את החוק כפי שהוא האוצר מנסה לשנות.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יכול לומר לי, וזו שאלה רטורית, אבל אתה יכול להשיב לי, כי אתה כל הזמן</w:t>
      </w:r>
      <w:r w:rsidR="005133A8">
        <w:rPr>
          <w:rtl/>
        </w:rPr>
        <w:t xml:space="preserve"> </w:t>
      </w:r>
      <w:r w:rsidRPr="00866FEE">
        <w:rPr>
          <w:rtl/>
        </w:rPr>
        <w:t>מתנצח:</w:t>
      </w:r>
      <w:r w:rsidR="005133A8">
        <w:rPr>
          <w:rtl/>
        </w:rPr>
        <w:t xml:space="preserve"> </w:t>
      </w:r>
      <w:r w:rsidRPr="00866FEE">
        <w:rPr>
          <w:rtl/>
        </w:rPr>
        <w:t>בשנה</w:t>
      </w:r>
      <w:r w:rsidR="005133A8">
        <w:rPr>
          <w:rtl/>
        </w:rPr>
        <w:t xml:space="preserve"> </w:t>
      </w:r>
      <w:r w:rsidRPr="00866FEE">
        <w:rPr>
          <w:rtl/>
        </w:rPr>
        <w:t>וחצי</w:t>
      </w:r>
      <w:r w:rsidR="005133A8">
        <w:rPr>
          <w:rtl/>
        </w:rPr>
        <w:t xml:space="preserve"> </w:t>
      </w:r>
      <w:r w:rsidRPr="00866FEE">
        <w:rPr>
          <w:rtl/>
        </w:rPr>
        <w:t>ששלטתם, כמה תרופות חדשות מהטכנולוגיה הוספתם לסל? אפילו לא</w:t>
      </w:r>
      <w:r w:rsidR="005133A8">
        <w:rPr>
          <w:rtl/>
        </w:rPr>
        <w:t xml:space="preserve"> </w:t>
      </w:r>
      <w:r w:rsidRPr="00866FEE">
        <w:rPr>
          <w:rtl/>
        </w:rPr>
        <w:t>אחת. ממשלת הליכוד הוסיפה שתיים. אז בוא, אל תגרור אותי לזה שלא עשיתם מאומה.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לא בסדר.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הוספתם שום טכנולוגיה.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 לא הבאנו את המערכת לקריסה.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היא קורסת מאז ועד היום. אחרי החוק היא קרסה.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פתאום?</w:t>
      </w:r>
      <w:r w:rsidR="005133A8">
        <w:rPr>
          <w:rtl/>
        </w:rPr>
        <w:t xml:space="preserve"> </w:t>
      </w:r>
      <w:r w:rsidRPr="00866FEE">
        <w:rPr>
          <w:rtl/>
        </w:rPr>
        <w:t>בשביל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הוגן, לא הממשלה הזאת ולא הממשלה הקודמת קיימו את</w:t>
      </w:r>
      <w:r w:rsidR="005133A8">
        <w:rPr>
          <w:rtl/>
        </w:rPr>
        <w:t xml:space="preserve"> </w:t>
      </w:r>
      <w:r w:rsidRPr="00866FEE">
        <w:rPr>
          <w:rtl/>
        </w:rPr>
        <w:t>החוק, כי היא היתה צריכה להשתתף במיליון שקל.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כי אלו אותם פקידי האוצר שנשארו.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לא נעים להגיד, זו אותה תפיסה של אותה פקידות אוצר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נכון.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היתה</w:t>
      </w:r>
      <w:r w:rsidR="005133A8">
        <w:rPr>
          <w:rtl/>
        </w:rPr>
        <w:t xml:space="preserve"> </w:t>
      </w:r>
      <w:r w:rsidRPr="00866FEE">
        <w:rPr>
          <w:rtl/>
        </w:rPr>
        <w:t>נגד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אז, והיא נגד החוק היום. היא רוצה לעבוד כמו באמריקה.</w:t>
      </w:r>
      <w:r w:rsidR="005133A8">
        <w:rPr>
          <w:rtl/>
        </w:rPr>
        <w:t xml:space="preserve"> </w:t>
      </w:r>
      <w:r w:rsidRPr="00866FEE">
        <w:rPr>
          <w:rtl/>
        </w:rPr>
        <w:t>לצערי,</w:t>
      </w:r>
      <w:r w:rsidR="005133A8">
        <w:rPr>
          <w:rtl/>
        </w:rPr>
        <w:t xml:space="preserve"> </w:t>
      </w:r>
      <w:r w:rsidRPr="00866FEE">
        <w:rPr>
          <w:rtl/>
        </w:rPr>
        <w:t>שר האוצר הזה הולך אתם עד הסוף, ופעם ראשונה, בניגוד לממשלות אחרות, הביא</w:t>
      </w:r>
      <w:r w:rsidR="005133A8">
        <w:rPr>
          <w:rtl/>
        </w:rPr>
        <w:t xml:space="preserve"> </w:t>
      </w:r>
      <w:r w:rsidRPr="00866FEE">
        <w:rPr>
          <w:rtl/>
        </w:rPr>
        <w:t>הצעות</w:t>
      </w:r>
      <w:r w:rsidR="005133A8">
        <w:rPr>
          <w:rtl/>
        </w:rPr>
        <w:t xml:space="preserve"> </w:t>
      </w:r>
      <w:r w:rsidRPr="00866FEE">
        <w:rPr>
          <w:rtl/>
        </w:rPr>
        <w:t>שלפי</w:t>
      </w:r>
      <w:r w:rsidR="005133A8">
        <w:rPr>
          <w:rtl/>
        </w:rPr>
        <w:t xml:space="preserve"> </w:t>
      </w:r>
      <w:r w:rsidRPr="00866FEE">
        <w:rPr>
          <w:rtl/>
        </w:rPr>
        <w:t>דעת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מחסלות</w:t>
      </w:r>
      <w:r w:rsidR="005133A8">
        <w:rPr>
          <w:rtl/>
        </w:rPr>
        <w:t xml:space="preserve"> </w:t>
      </w:r>
      <w:r w:rsidRPr="00866FEE">
        <w:rPr>
          <w:rtl/>
        </w:rPr>
        <w:t>את החוק. זה הכול. מיליארד וחצי שקל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שהעבירו אז </w:t>
      </w:r>
      <w:r w:rsidR="005133A8">
        <w:rPr>
          <w:rtl/>
        </w:rPr>
        <w:t>–</w:t>
      </w:r>
      <w:r w:rsidRPr="00866FEE">
        <w:rPr>
          <w:rtl/>
        </w:rPr>
        <w:t xml:space="preserve"> אם היו עושים את זה, למרות כל הטעויות ואף</w:t>
      </w:r>
      <w:r w:rsidR="005133A8">
        <w:rPr>
          <w:rtl/>
        </w:rPr>
        <w:t>-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פי שעשו את כל הדברים,</w:t>
      </w:r>
      <w:r w:rsidR="005133A8">
        <w:rPr>
          <w:rtl/>
        </w:rPr>
        <w:t xml:space="preserve"> </w:t>
      </w:r>
      <w:r w:rsidRPr="00866FEE">
        <w:rPr>
          <w:rtl/>
        </w:rPr>
        <w:t>לא היה קורה שום דבר למערכת.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 זה אתה עונה לחבריך.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אומר לכולם.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כאשר</w:t>
      </w:r>
      <w:r w:rsidR="005133A8">
        <w:rPr>
          <w:rtl/>
        </w:rPr>
        <w:t xml:space="preserve"> </w:t>
      </w:r>
      <w:r w:rsidRPr="00866FEE">
        <w:rPr>
          <w:rtl/>
        </w:rPr>
        <w:t>נכנסתי</w:t>
      </w:r>
      <w:r w:rsidR="005133A8">
        <w:rPr>
          <w:rtl/>
        </w:rPr>
        <w:t xml:space="preserve"> </w:t>
      </w:r>
      <w:r w:rsidRPr="00866FEE">
        <w:rPr>
          <w:rtl/>
        </w:rPr>
        <w:t>לתפקידי, היום לפני שנה בדיוק,</w:t>
      </w:r>
      <w:r w:rsidR="005133A8">
        <w:rPr>
          <w:rtl/>
        </w:rPr>
        <w:t xml:space="preserve"> </w:t>
      </w:r>
      <w:r w:rsidRPr="00866FEE">
        <w:rPr>
          <w:rtl/>
        </w:rPr>
        <w:t>כבר הייתי</w:t>
      </w:r>
      <w:r w:rsidR="005133A8">
        <w:rPr>
          <w:rtl/>
        </w:rPr>
        <w:t xml:space="preserve"> </w:t>
      </w:r>
      <w:r w:rsidRPr="00866FEE">
        <w:rPr>
          <w:rtl/>
        </w:rPr>
        <w:t>מודע לבעיות הרבות שמולן ניצבת המערכת ולגירעונות שהיא צברה. ידעתי כי על דבר אחד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אני אלחם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בכמה יסתכם הגירעון השנה?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כמיליארד שקל.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אפילו את גידול האוכלוסייה לא עדכנו.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הייתי</w:t>
      </w:r>
      <w:r w:rsidR="005133A8">
        <w:rPr>
          <w:rtl/>
        </w:rPr>
        <w:t xml:space="preserve"> </w:t>
      </w:r>
      <w:r w:rsidRPr="00866FEE">
        <w:rPr>
          <w:rtl/>
        </w:rPr>
        <w:t>מודע</w:t>
      </w:r>
      <w:r w:rsidR="005133A8">
        <w:rPr>
          <w:rtl/>
        </w:rPr>
        <w:t xml:space="preserve"> </w:t>
      </w:r>
      <w:r w:rsidRPr="00866FEE">
        <w:rPr>
          <w:rtl/>
        </w:rPr>
        <w:t>לאותן</w:t>
      </w:r>
      <w:r w:rsidR="005133A8">
        <w:rPr>
          <w:rtl/>
        </w:rPr>
        <w:t xml:space="preserve"> </w:t>
      </w:r>
      <w:r w:rsidRPr="00866FEE">
        <w:rPr>
          <w:rtl/>
        </w:rPr>
        <w:t>בעיות, אך ידעתי דבר אחד: על דבר אחד אלחם ללא פשרות גם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יעלה לי לא רק בוויכוחים עם חברי השרים אלא במעמדי בממשלה. הדבר הזה היה</w:t>
      </w:r>
      <w:r w:rsidR="005133A8">
        <w:rPr>
          <w:rtl/>
        </w:rPr>
        <w:t xml:space="preserve"> </w:t>
      </w:r>
      <w:r w:rsidRPr="00866FEE">
        <w:rPr>
          <w:rtl/>
        </w:rPr>
        <w:t>שמירה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עקרון</w:t>
      </w:r>
      <w:r w:rsidR="005133A8">
        <w:rPr>
          <w:rtl/>
        </w:rPr>
        <w:t xml:space="preserve"> </w:t>
      </w:r>
      <w:r w:rsidRPr="00866FEE">
        <w:rPr>
          <w:rtl/>
        </w:rPr>
        <w:t>השוויוניות</w:t>
      </w:r>
      <w:r w:rsidR="005133A8">
        <w:rPr>
          <w:rtl/>
        </w:rPr>
        <w:t xml:space="preserve"> </w:t>
      </w:r>
      <w:r w:rsidRPr="00866FEE">
        <w:rPr>
          <w:rtl/>
        </w:rPr>
        <w:t>שבחוק</w:t>
      </w:r>
      <w:r w:rsidR="005133A8">
        <w:rPr>
          <w:rtl/>
        </w:rPr>
        <w:t xml:space="preserve"> </w:t>
      </w:r>
      <w:r w:rsidRPr="00866FEE">
        <w:rPr>
          <w:rtl/>
        </w:rPr>
        <w:t>ביטוח בריאות ממלכתי. בשוויוניות ראיתי דבר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מקודש לחברה הישראלית </w:t>
      </w:r>
      <w:r w:rsidR="005133A8">
        <w:rPr>
          <w:rtl/>
        </w:rPr>
        <w:t>–</w:t>
      </w:r>
      <w:r w:rsidRPr="00866FEE">
        <w:rPr>
          <w:rtl/>
        </w:rPr>
        <w:t xml:space="preserve"> סל אחיד לאזרחי ישראל, שבו כל אזרחי המדינה, ללא הבדל מצב</w:t>
      </w:r>
      <w:r w:rsidR="005133A8">
        <w:rPr>
          <w:rtl/>
        </w:rPr>
        <w:t xml:space="preserve"> </w:t>
      </w:r>
      <w:r w:rsidRPr="00866FEE">
        <w:rPr>
          <w:rtl/>
        </w:rPr>
        <w:t>כלכלי,</w:t>
      </w:r>
      <w:r w:rsidR="005133A8">
        <w:rPr>
          <w:rtl/>
        </w:rPr>
        <w:t xml:space="preserve"> </w:t>
      </w:r>
      <w:r w:rsidRPr="00866FEE">
        <w:rPr>
          <w:rtl/>
        </w:rPr>
        <w:t>מוצא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מין יקבלו את הטיפול הרפואי הבסיסי ההולם ברמה שווה. עיקרון זה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העומד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בבסיסו של הוויכוח בין משרד הבריאות למשרד האוצר. ההבדל בינינו</w:t>
      </w:r>
      <w:r w:rsidR="005133A8">
        <w:rPr>
          <w:rtl/>
        </w:rPr>
        <w:t xml:space="preserve"> </w:t>
      </w:r>
      <w:r w:rsidRPr="00866FEE">
        <w:rPr>
          <w:rtl/>
        </w:rPr>
        <w:t>הוא דרך שמירת עקרון השוויון במערכת הבריאות.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 לא לבד היום באולם הזה, אדוני היושב</w:t>
      </w:r>
      <w:r w:rsidR="005133A8">
        <w:rPr>
          <w:rtl/>
        </w:rPr>
        <w:t>-</w:t>
      </w:r>
      <w:r w:rsidRPr="00866FEE">
        <w:rPr>
          <w:rtl/>
        </w:rPr>
        <w:t>ראש. היום צופים בנו ומאזינים לנו</w:t>
      </w:r>
      <w:r w:rsidR="005133A8">
        <w:rPr>
          <w:rtl/>
        </w:rPr>
        <w:t xml:space="preserve"> </w:t>
      </w:r>
      <w:r w:rsidRPr="00866FEE">
        <w:rPr>
          <w:rtl/>
        </w:rPr>
        <w:t>ילדים</w:t>
      </w:r>
      <w:r w:rsidR="005133A8">
        <w:rPr>
          <w:rtl/>
        </w:rPr>
        <w:t xml:space="preserve"> </w:t>
      </w:r>
      <w:r w:rsidRPr="00866FEE">
        <w:rPr>
          <w:rtl/>
        </w:rPr>
        <w:t>חולי</w:t>
      </w:r>
      <w:r w:rsidR="005133A8">
        <w:rPr>
          <w:rtl/>
        </w:rPr>
        <w:t xml:space="preserve"> </w:t>
      </w:r>
      <w:r w:rsidRPr="00866FEE">
        <w:rPr>
          <w:rtl/>
        </w:rPr>
        <w:t>סרטן,</w:t>
      </w:r>
      <w:r w:rsidR="005133A8">
        <w:rPr>
          <w:rtl/>
        </w:rPr>
        <w:t xml:space="preserve"> </w:t>
      </w:r>
      <w:r w:rsidRPr="00866FEE">
        <w:rPr>
          <w:rtl/>
        </w:rPr>
        <w:t>צעירים</w:t>
      </w:r>
      <w:r w:rsidR="005133A8">
        <w:rPr>
          <w:rtl/>
        </w:rPr>
        <w:t xml:space="preserve"> </w:t>
      </w:r>
      <w:r w:rsidRPr="00866FEE">
        <w:rPr>
          <w:rtl/>
        </w:rPr>
        <w:t>הנושאים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נגיף</w:t>
      </w:r>
      <w:r w:rsidR="005133A8">
        <w:rPr>
          <w:rtl/>
        </w:rPr>
        <w:t xml:space="preserve"> </w:t>
      </w:r>
      <w:r w:rsidRPr="00866FEE">
        <w:rPr>
          <w:rtl/>
        </w:rPr>
        <w:t>האיידס,</w:t>
      </w:r>
      <w:r w:rsidR="005133A8">
        <w:rPr>
          <w:rtl/>
        </w:rPr>
        <w:t xml:space="preserve"> </w:t>
      </w:r>
      <w:r w:rsidRPr="00866FEE">
        <w:rPr>
          <w:rtl/>
        </w:rPr>
        <w:t>קשישים</w:t>
      </w:r>
      <w:r w:rsidR="005133A8">
        <w:rPr>
          <w:rtl/>
        </w:rPr>
        <w:t xml:space="preserve"> </w:t>
      </w:r>
      <w:r w:rsidRPr="00866FEE">
        <w:rPr>
          <w:rtl/>
        </w:rPr>
        <w:t>הסובלים</w:t>
      </w:r>
      <w:r w:rsidR="005133A8">
        <w:rPr>
          <w:rtl/>
        </w:rPr>
        <w:t xml:space="preserve"> </w:t>
      </w:r>
      <w:r w:rsidRPr="00866FEE">
        <w:rPr>
          <w:rtl/>
        </w:rPr>
        <w:t>ממחלת</w:t>
      </w:r>
      <w:r w:rsidR="005133A8">
        <w:rPr>
          <w:rtl/>
        </w:rPr>
        <w:t xml:space="preserve"> </w:t>
      </w:r>
      <w:r w:rsidRPr="00866FEE">
        <w:rPr>
          <w:rtl/>
        </w:rPr>
        <w:t>האלצהיימר, חולים בטרשת נפוצה, חולי סכרת שהתרופה תמנע מהם עיוורון ואחרים; חולים</w:t>
      </w:r>
      <w:r w:rsidR="005133A8">
        <w:rPr>
          <w:rtl/>
        </w:rPr>
        <w:t xml:space="preserve"> </w:t>
      </w:r>
      <w:r w:rsidRPr="00866FEE">
        <w:rPr>
          <w:rtl/>
        </w:rPr>
        <w:t>שעשו</w:t>
      </w:r>
      <w:r w:rsidR="005133A8">
        <w:rPr>
          <w:rtl/>
        </w:rPr>
        <w:t xml:space="preserve"> </w:t>
      </w:r>
      <w:r w:rsidRPr="00866FEE">
        <w:rPr>
          <w:rtl/>
        </w:rPr>
        <w:t>במשך</w:t>
      </w:r>
      <w:r w:rsidR="005133A8">
        <w:rPr>
          <w:rtl/>
        </w:rPr>
        <w:t xml:space="preserve"> </w:t>
      </w:r>
      <w:r w:rsidRPr="00866FEE">
        <w:rPr>
          <w:rtl/>
        </w:rPr>
        <w:t>שנים</w:t>
      </w:r>
      <w:r w:rsidR="005133A8">
        <w:rPr>
          <w:rtl/>
        </w:rPr>
        <w:t xml:space="preserve"> </w:t>
      </w:r>
      <w:r w:rsidRPr="00866FEE">
        <w:rPr>
          <w:rtl/>
        </w:rPr>
        <w:t>למען</w:t>
      </w:r>
      <w:r w:rsidR="005133A8">
        <w:rPr>
          <w:rtl/>
        </w:rPr>
        <w:t xml:space="preserve"> </w:t>
      </w:r>
      <w:r w:rsidRPr="00866FEE">
        <w:rPr>
          <w:rtl/>
        </w:rPr>
        <w:t>המדינה, היו חברים בעלי זכויות בחברה, שילמו כחוק את מסי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לאורך</w:t>
      </w:r>
      <w:r w:rsidR="005133A8">
        <w:rPr>
          <w:rtl/>
        </w:rPr>
        <w:t xml:space="preserve"> </w:t>
      </w:r>
      <w:r w:rsidRPr="00866FEE">
        <w:rPr>
          <w:rtl/>
        </w:rPr>
        <w:t>כל השנים, ועד אתמול עמדו הם חסרי אונים אל מול הממסד האומר להם:</w:t>
      </w:r>
      <w:r w:rsidR="005133A8">
        <w:rPr>
          <w:rtl/>
        </w:rPr>
        <w:t xml:space="preserve"> </w:t>
      </w:r>
      <w:r w:rsidRPr="00866FEE">
        <w:rPr>
          <w:rtl/>
        </w:rPr>
        <w:t>שלמו</w:t>
      </w:r>
      <w:r w:rsidR="005133A8">
        <w:rPr>
          <w:rtl/>
        </w:rPr>
        <w:t xml:space="preserve"> </w:t>
      </w:r>
      <w:r w:rsidRPr="00866FEE">
        <w:rPr>
          <w:rtl/>
        </w:rPr>
        <w:t>עוד.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אך לא רק הם מביטים בנו היום. מביטות בנו נשים צעירות שחלום חייהן הוא להביא</w:t>
      </w:r>
      <w:r w:rsidR="005133A8">
        <w:rPr>
          <w:rtl/>
        </w:rPr>
        <w:t xml:space="preserve"> </w:t>
      </w:r>
      <w:r w:rsidRPr="00866FEE">
        <w:rPr>
          <w:rtl/>
        </w:rPr>
        <w:t>ילד</w:t>
      </w:r>
      <w:r w:rsidR="005133A8">
        <w:rPr>
          <w:rtl/>
        </w:rPr>
        <w:t xml:space="preserve"> </w:t>
      </w:r>
      <w:r w:rsidRPr="00866FEE">
        <w:rPr>
          <w:rtl/>
        </w:rPr>
        <w:t>לעולם, וזאת יצליחו רק בטיפול הפריה חוץ</w:t>
      </w:r>
      <w:r w:rsidR="005133A8">
        <w:rPr>
          <w:rtl/>
        </w:rPr>
        <w:t>-</w:t>
      </w:r>
      <w:r w:rsidRPr="00866FEE">
        <w:rPr>
          <w:rtl/>
        </w:rPr>
        <w:t>גופית. מביטים בנו עשרות אלפי הורים</w:t>
      </w:r>
      <w:r w:rsidR="005133A8">
        <w:rPr>
          <w:rtl/>
        </w:rPr>
        <w:t xml:space="preserve"> </w:t>
      </w:r>
      <w:r w:rsidRPr="00866FEE">
        <w:rPr>
          <w:rtl/>
        </w:rPr>
        <w:t>הרוצים שילדיהם יקבלו בבתי</w:t>
      </w:r>
      <w:r w:rsidR="005133A8">
        <w:rPr>
          <w:rtl/>
        </w:rPr>
        <w:t>-</w:t>
      </w:r>
      <w:r w:rsidRPr="00866FEE">
        <w:rPr>
          <w:rtl/>
        </w:rPr>
        <w:t>הספר את הטיפול המונע. אני מקווה שנוכל להמשיך ולתת את</w:t>
      </w:r>
      <w:r w:rsidR="005133A8">
        <w:rPr>
          <w:rtl/>
        </w:rPr>
        <w:t xml:space="preserve"> </w:t>
      </w:r>
      <w:r w:rsidRPr="00866FEE">
        <w:rPr>
          <w:rtl/>
        </w:rPr>
        <w:t>הטיפול</w:t>
      </w:r>
      <w:r w:rsidR="005133A8">
        <w:rPr>
          <w:rtl/>
        </w:rPr>
        <w:t xml:space="preserve"> </w:t>
      </w:r>
      <w:r w:rsidRPr="00866FEE">
        <w:rPr>
          <w:rtl/>
        </w:rPr>
        <w:t>המונע.</w:t>
      </w:r>
      <w:r w:rsidR="005133A8">
        <w:rPr>
          <w:rtl/>
        </w:rPr>
        <w:t xml:space="preserve"> </w:t>
      </w:r>
      <w:r w:rsidRPr="00866FEE">
        <w:rPr>
          <w:rtl/>
        </w:rPr>
        <w:t>רואים</w:t>
      </w:r>
      <w:r w:rsidR="005133A8">
        <w:rPr>
          <w:rtl/>
        </w:rPr>
        <w:t xml:space="preserve"> </w:t>
      </w:r>
      <w:r w:rsidRPr="00866FEE">
        <w:rPr>
          <w:rtl/>
        </w:rPr>
        <w:t>אותנו ילדים חירשים, שיש בכוחו של מדע הרפואה להשתיל להם</w:t>
      </w:r>
      <w:r w:rsidR="005133A8">
        <w:rPr>
          <w:rtl/>
        </w:rPr>
        <w:t xml:space="preserve"> </w:t>
      </w:r>
      <w:r w:rsidRPr="00866FEE">
        <w:rPr>
          <w:rtl/>
        </w:rPr>
        <w:t>רכיב</w:t>
      </w:r>
      <w:r w:rsidR="005133A8">
        <w:rPr>
          <w:rtl/>
        </w:rPr>
        <w:t xml:space="preserve"> </w:t>
      </w:r>
      <w:r w:rsidRPr="00866FEE">
        <w:rPr>
          <w:rtl/>
        </w:rPr>
        <w:t>שיאפשר</w:t>
      </w:r>
      <w:r w:rsidR="005133A8">
        <w:rPr>
          <w:rtl/>
        </w:rPr>
        <w:t xml:space="preserve"> </w:t>
      </w:r>
      <w:r w:rsidRPr="00866FEE">
        <w:rPr>
          <w:rtl/>
        </w:rPr>
        <w:t>להם</w:t>
      </w:r>
      <w:r w:rsidR="005133A8">
        <w:rPr>
          <w:rtl/>
        </w:rPr>
        <w:t xml:space="preserve"> </w:t>
      </w:r>
      <w:r w:rsidRPr="00866FEE">
        <w:rPr>
          <w:rtl/>
        </w:rPr>
        <w:t>לשמוע כבני</w:t>
      </w:r>
      <w:r w:rsidR="005133A8">
        <w:rPr>
          <w:rtl/>
        </w:rPr>
        <w:t>-</w:t>
      </w:r>
      <w:r w:rsidRPr="00866FEE">
        <w:rPr>
          <w:rtl/>
        </w:rPr>
        <w:t>אדם.</w:t>
      </w:r>
      <w:r w:rsidR="005133A8">
        <w:rPr>
          <w:rtl/>
        </w:rPr>
        <w:t xml:space="preserve"> </w:t>
      </w:r>
      <w:r w:rsidRPr="00866FEE">
        <w:rPr>
          <w:rtl/>
        </w:rPr>
        <w:t>מה נגיד לכל אלה? לכו לשוק הפרטי? הוצאנו את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הרפואה</w:t>
      </w:r>
      <w:r w:rsidR="005133A8">
        <w:rPr>
          <w:rtl/>
        </w:rPr>
        <w:t xml:space="preserve"> </w:t>
      </w:r>
      <w:r w:rsidRPr="00866FEE">
        <w:rPr>
          <w:rtl/>
        </w:rPr>
        <w:t>לתחרות השוק החופשי? בעלי היכולת אכן יגיעו לרפואה זו, אך מה יהיה</w:t>
      </w:r>
      <w:r w:rsidR="005133A8">
        <w:rPr>
          <w:rtl/>
        </w:rPr>
        <w:t xml:space="preserve"> </w:t>
      </w:r>
      <w:r w:rsidRPr="00866FEE">
        <w:rPr>
          <w:rtl/>
        </w:rPr>
        <w:t>על השכבות חסרות היכולת? להן מה נאמר? אין לנו כסף ולכן עליכם להמשיך לסבול, אולי</w:t>
      </w:r>
      <w:r w:rsidR="005133A8">
        <w:rPr>
          <w:rtl/>
        </w:rPr>
        <w:t xml:space="preserve"> </w:t>
      </w:r>
      <w:r w:rsidRPr="00866FEE">
        <w:rPr>
          <w:rtl/>
        </w:rPr>
        <w:t>למות, רחמנא ליצלן?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מוניתי</w:t>
      </w:r>
      <w:r w:rsidR="005133A8">
        <w:rPr>
          <w:rtl/>
        </w:rPr>
        <w:t xml:space="preserve"> </w:t>
      </w:r>
      <w:r w:rsidRPr="00866FEE">
        <w:rPr>
          <w:rtl/>
        </w:rPr>
        <w:t>לתפקיד זה כדי להגיד להם זאת. אני אלחם על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רפואה שוויונית, על סל בסיסי אחיד, ואני כמעט מלא תקווה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גם תשלום פרוגרסיבי.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מלא תקווה שיהיה לנו סל אחיד בסיסי.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האמירה</w:t>
      </w:r>
      <w:r w:rsidR="005133A8">
        <w:rPr>
          <w:rtl/>
        </w:rPr>
        <w:t xml:space="preserve"> </w:t>
      </w:r>
      <w:r w:rsidRPr="00866FEE">
        <w:rPr>
          <w:rtl/>
        </w:rPr>
        <w:t>כאילו</w:t>
      </w:r>
      <w:r w:rsidR="005133A8">
        <w:rPr>
          <w:rtl/>
        </w:rPr>
        <w:t xml:space="preserve"> </w:t>
      </w:r>
      <w:r w:rsidRPr="00866FEE">
        <w:rPr>
          <w:rtl/>
        </w:rPr>
        <w:t>משרד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שונה</w:t>
      </w:r>
      <w:r w:rsidR="005133A8">
        <w:rPr>
          <w:rtl/>
        </w:rPr>
        <w:t xml:space="preserve"> </w:t>
      </w:r>
      <w:r w:rsidRPr="00866FEE">
        <w:rPr>
          <w:rtl/>
        </w:rPr>
        <w:t>מכל משרד אחר אינה מליצה, ואני יודע כי</w:t>
      </w:r>
      <w:r w:rsidR="005133A8">
        <w:rPr>
          <w:rtl/>
        </w:rPr>
        <w:t xml:space="preserve"> </w:t>
      </w:r>
      <w:r w:rsidRPr="00866FEE">
        <w:rPr>
          <w:rtl/>
        </w:rPr>
        <w:t>בכנות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כך</w:t>
      </w:r>
      <w:r w:rsidR="005133A8">
        <w:rPr>
          <w:rtl/>
        </w:rPr>
        <w:t xml:space="preserve"> </w:t>
      </w:r>
      <w:r w:rsidRPr="00866FEE">
        <w:rPr>
          <w:rtl/>
        </w:rPr>
        <w:t>כל שר על משרדו. משרד התחבורה ומשרד החינוך והתרבות אינם משרדים</w:t>
      </w:r>
      <w:r w:rsidR="005133A8">
        <w:rPr>
          <w:rtl/>
        </w:rPr>
        <w:t xml:space="preserve"> </w:t>
      </w:r>
      <w:r w:rsidRPr="00866FEE">
        <w:rPr>
          <w:rtl/>
        </w:rPr>
        <w:t>פחות חשובים, אולם יש הבדל אחד: משרד הבריאות עוסק בחיי אדם. כל משרד ממשלתי יכול</w:t>
      </w:r>
      <w:r w:rsidR="005133A8">
        <w:rPr>
          <w:rtl/>
        </w:rPr>
        <w:t xml:space="preserve"> </w:t>
      </w:r>
      <w:r w:rsidRPr="00866FEE">
        <w:rPr>
          <w:rtl/>
        </w:rPr>
        <w:t>לסגור</w:t>
      </w:r>
      <w:r w:rsidR="005133A8">
        <w:rPr>
          <w:rtl/>
        </w:rPr>
        <w:t xml:space="preserve"> </w:t>
      </w:r>
      <w:r w:rsidRPr="00866FEE">
        <w:rPr>
          <w:rtl/>
        </w:rPr>
        <w:t>מחלקה,</w:t>
      </w:r>
      <w:r w:rsidR="005133A8">
        <w:rPr>
          <w:rtl/>
        </w:rPr>
        <w:t xml:space="preserve"> </w:t>
      </w:r>
      <w:r w:rsidRPr="00866FEE">
        <w:rPr>
          <w:rtl/>
        </w:rPr>
        <w:t>לצמצם</w:t>
      </w:r>
      <w:r w:rsidR="005133A8">
        <w:rPr>
          <w:rtl/>
        </w:rPr>
        <w:t xml:space="preserve"> </w:t>
      </w:r>
      <w:r w:rsidRPr="00866FEE">
        <w:rPr>
          <w:rtl/>
        </w:rPr>
        <w:t>שירותים,</w:t>
      </w:r>
      <w:r w:rsidR="005133A8">
        <w:rPr>
          <w:rtl/>
        </w:rPr>
        <w:t xml:space="preserve"> </w:t>
      </w:r>
      <w:r w:rsidRPr="00866FEE">
        <w:rPr>
          <w:rtl/>
        </w:rPr>
        <w:t>לדחות</w:t>
      </w:r>
      <w:r w:rsidR="005133A8">
        <w:rPr>
          <w:rtl/>
        </w:rPr>
        <w:t xml:space="preserve"> </w:t>
      </w:r>
      <w:r w:rsidRPr="00866FEE">
        <w:rPr>
          <w:rtl/>
        </w:rPr>
        <w:t>תוכניות.</w:t>
      </w:r>
      <w:r w:rsidR="005133A8">
        <w:rPr>
          <w:rtl/>
        </w:rPr>
        <w:t xml:space="preserve"> </w:t>
      </w:r>
      <w:r w:rsidRPr="00866FEE">
        <w:rPr>
          <w:rtl/>
        </w:rPr>
        <w:t>המשמעות</w:t>
      </w:r>
      <w:r w:rsidR="005133A8">
        <w:rPr>
          <w:rtl/>
        </w:rPr>
        <w:t xml:space="preserve"> </w:t>
      </w:r>
      <w:r w:rsidRPr="00866FEE">
        <w:rPr>
          <w:rtl/>
        </w:rPr>
        <w:t>תהיה אולי סבל מסוים</w:t>
      </w:r>
      <w:r w:rsidR="005133A8">
        <w:rPr>
          <w:rtl/>
        </w:rPr>
        <w:t xml:space="preserve"> </w:t>
      </w:r>
      <w:r w:rsidRPr="00866FEE">
        <w:rPr>
          <w:rtl/>
        </w:rPr>
        <w:t>לאזרחים. דחייה כזו או אחרת במתן שירותים במשרד הבריאות יש לה משמעות אחת, לפגיעה</w:t>
      </w:r>
      <w:r w:rsidR="005133A8">
        <w:rPr>
          <w:rtl/>
        </w:rPr>
        <w:t xml:space="preserve"> </w:t>
      </w:r>
      <w:r w:rsidRPr="00866FEE">
        <w:rPr>
          <w:rtl/>
        </w:rPr>
        <w:t>בתקציבו:</w:t>
      </w:r>
      <w:r w:rsidR="005133A8">
        <w:rPr>
          <w:rtl/>
        </w:rPr>
        <w:t xml:space="preserve"> </w:t>
      </w:r>
      <w:r w:rsidRPr="00866FEE">
        <w:rPr>
          <w:rtl/>
        </w:rPr>
        <w:t>סבל</w:t>
      </w:r>
      <w:r w:rsidR="005133A8">
        <w:rPr>
          <w:rtl/>
        </w:rPr>
        <w:t xml:space="preserve"> </w:t>
      </w:r>
      <w:r w:rsidRPr="00866FEE">
        <w:rPr>
          <w:rtl/>
        </w:rPr>
        <w:t>לחולים,</w:t>
      </w:r>
      <w:r w:rsidR="005133A8">
        <w:rPr>
          <w:rtl/>
        </w:rPr>
        <w:t xml:space="preserve"> </w:t>
      </w:r>
      <w:r w:rsidRPr="00866FEE">
        <w:rPr>
          <w:rtl/>
        </w:rPr>
        <w:t>פגיעה פיזית בנזקקים ואולי אפילו מותם של אחדים, כי במי</w:t>
      </w:r>
      <w:r w:rsidR="005133A8">
        <w:rPr>
          <w:rtl/>
        </w:rPr>
        <w:t xml:space="preserve"> </w:t>
      </w:r>
      <w:r w:rsidRPr="00866FEE">
        <w:rPr>
          <w:rtl/>
        </w:rPr>
        <w:t>אנו</w:t>
      </w:r>
      <w:r w:rsidR="005133A8">
        <w:rPr>
          <w:rtl/>
        </w:rPr>
        <w:t xml:space="preserve"> </w:t>
      </w:r>
      <w:r w:rsidRPr="00866FEE">
        <w:rPr>
          <w:rtl/>
        </w:rPr>
        <w:t>מדברים?</w:t>
      </w:r>
      <w:r w:rsidR="005133A8">
        <w:rPr>
          <w:rtl/>
        </w:rPr>
        <w:t xml:space="preserve"> </w:t>
      </w:r>
      <w:r w:rsidRPr="00866FEE">
        <w:rPr>
          <w:rtl/>
        </w:rPr>
        <w:t>למי</w:t>
      </w:r>
      <w:r w:rsidR="005133A8">
        <w:rPr>
          <w:rtl/>
        </w:rPr>
        <w:t xml:space="preserve"> </w:t>
      </w:r>
      <w:r w:rsidRPr="00866FEE">
        <w:rPr>
          <w:rtl/>
        </w:rPr>
        <w:t>מן</w:t>
      </w:r>
      <w:r w:rsidR="005133A8">
        <w:rPr>
          <w:rtl/>
        </w:rPr>
        <w:t xml:space="preserve"> </w:t>
      </w:r>
      <w:r w:rsidRPr="00866FEE">
        <w:rPr>
          <w:rtl/>
        </w:rPr>
        <w:t>היושבים</w:t>
      </w:r>
      <w:r w:rsidR="005133A8">
        <w:rPr>
          <w:rtl/>
        </w:rPr>
        <w:t xml:space="preserve"> </w:t>
      </w:r>
      <w:r w:rsidRPr="00866FEE">
        <w:rPr>
          <w:rtl/>
        </w:rPr>
        <w:t>באולם זה וביציעים או בבתים שצופים בנו היום אין</w:t>
      </w:r>
      <w:r w:rsidR="005133A8">
        <w:rPr>
          <w:rtl/>
        </w:rPr>
        <w:t xml:space="preserve"> </w:t>
      </w:r>
      <w:r w:rsidRPr="00866FEE">
        <w:rPr>
          <w:rtl/>
        </w:rPr>
        <w:t>במשפחה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חולה,</w:t>
      </w:r>
      <w:r w:rsidR="005133A8">
        <w:rPr>
          <w:rtl/>
        </w:rPr>
        <w:t xml:space="preserve"> </w:t>
      </w:r>
      <w:r w:rsidRPr="00866FEE">
        <w:rPr>
          <w:rtl/>
        </w:rPr>
        <w:t>או כזה שנזקק לשירותים של מערכת הבריאות? מי מאתנו אינו נהנה</w:t>
      </w:r>
      <w:r w:rsidR="005133A8">
        <w:rPr>
          <w:rtl/>
        </w:rPr>
        <w:t xml:space="preserve"> </w:t>
      </w:r>
      <w:r w:rsidRPr="00866FEE">
        <w:rPr>
          <w:rtl/>
        </w:rPr>
        <w:t>מההתקדמות</w:t>
      </w:r>
      <w:r w:rsidR="005133A8">
        <w:rPr>
          <w:rtl/>
        </w:rPr>
        <w:t xml:space="preserve"> </w:t>
      </w:r>
      <w:r w:rsidRPr="00866FEE">
        <w:rPr>
          <w:rtl/>
        </w:rPr>
        <w:t>במדע</w:t>
      </w:r>
      <w:r w:rsidR="005133A8">
        <w:rPr>
          <w:rtl/>
        </w:rPr>
        <w:t xml:space="preserve"> </w:t>
      </w:r>
      <w:r w:rsidRPr="00866FEE">
        <w:rPr>
          <w:rtl/>
        </w:rPr>
        <w:t>הרפואה ובטכנולוגיה, המונעים מחלות ומקדמים את איכות חיינו? אבל</w:t>
      </w:r>
      <w:r w:rsidR="005133A8">
        <w:rPr>
          <w:rtl/>
        </w:rPr>
        <w:t xml:space="preserve"> </w:t>
      </w:r>
      <w:r w:rsidRPr="00866FEE">
        <w:rPr>
          <w:rtl/>
        </w:rPr>
        <w:t>הרי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חושבים</w:t>
      </w:r>
      <w:r w:rsidR="005133A8">
        <w:rPr>
          <w:rtl/>
        </w:rPr>
        <w:t xml:space="preserve"> </w:t>
      </w:r>
      <w:r w:rsidRPr="00866FEE">
        <w:rPr>
          <w:rtl/>
        </w:rPr>
        <w:t>על כל אלה, שכן מדרך הטבע בהיותנו בריאים אין הדעת נתונה</w:t>
      </w:r>
      <w:r w:rsidR="005133A8">
        <w:rPr>
          <w:rtl/>
        </w:rPr>
        <w:t xml:space="preserve"> </w:t>
      </w:r>
      <w:r w:rsidRPr="00866FEE">
        <w:rPr>
          <w:rtl/>
        </w:rPr>
        <w:t>למחלות.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שבמערכת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 אין מקום לצמצם ולהתייעל. אני בטוח, כי גם במערכת הזאת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בזבוזים,</w:t>
      </w:r>
      <w:r w:rsidR="005133A8">
        <w:rPr>
          <w:rtl/>
        </w:rPr>
        <w:t xml:space="preserve"> </w:t>
      </w:r>
      <w:r w:rsidRPr="00866FEE">
        <w:rPr>
          <w:rtl/>
        </w:rPr>
        <w:t>כפילויות,</w:t>
      </w:r>
      <w:r w:rsidR="005133A8">
        <w:rPr>
          <w:rtl/>
        </w:rPr>
        <w:t xml:space="preserve"> </w:t>
      </w:r>
      <w:r w:rsidRPr="00866FEE">
        <w:rPr>
          <w:rtl/>
        </w:rPr>
        <w:t>הוצאות מיותרות ואפילו מחדלים. יש מקום לשפר את כל אלה,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פועל</w:t>
      </w:r>
      <w:r w:rsidR="005133A8">
        <w:rPr>
          <w:rtl/>
        </w:rPr>
        <w:t xml:space="preserve"> </w:t>
      </w:r>
      <w:r w:rsidRPr="00866FEE">
        <w:rPr>
          <w:rtl/>
        </w:rPr>
        <w:t>בהתאם.</w:t>
      </w:r>
      <w:r w:rsidR="005133A8">
        <w:rPr>
          <w:rtl/>
        </w:rPr>
        <w:t xml:space="preserve"> </w:t>
      </w:r>
      <w:r w:rsidRPr="00866FEE">
        <w:rPr>
          <w:rtl/>
        </w:rPr>
        <w:t>בשנה</w:t>
      </w:r>
      <w:r w:rsidR="005133A8">
        <w:rPr>
          <w:rtl/>
        </w:rPr>
        <w:t xml:space="preserve"> </w:t>
      </w:r>
      <w:r w:rsidRPr="00866FEE">
        <w:rPr>
          <w:rtl/>
        </w:rPr>
        <w:t>שבה</w:t>
      </w:r>
      <w:r w:rsidR="005133A8">
        <w:rPr>
          <w:rtl/>
        </w:rPr>
        <w:t xml:space="preserve"> </w:t>
      </w:r>
      <w:r w:rsidRPr="00866FEE">
        <w:rPr>
          <w:rtl/>
        </w:rPr>
        <w:t>אני מכהן כשר הבריאות הוחל בפיקוח הדוק ביותר על</w:t>
      </w:r>
      <w:r w:rsidR="005133A8">
        <w:rPr>
          <w:rtl/>
        </w:rPr>
        <w:t xml:space="preserve"> </w:t>
      </w:r>
      <w:r w:rsidRPr="00866FEE">
        <w:rPr>
          <w:rtl/>
        </w:rPr>
        <w:t>קופות</w:t>
      </w:r>
      <w:r w:rsidR="005133A8">
        <w:rPr>
          <w:rtl/>
        </w:rPr>
        <w:t>-</w:t>
      </w:r>
      <w:r w:rsidRPr="00866FEE">
        <w:rPr>
          <w:rtl/>
        </w:rPr>
        <w:t>החולים. פיקוח זה מקיף את כל התחומים, הן בצד המקצועי והן בצד הכלכלי.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הוריתי על הפסקת כל הפרסומים הראוותניים, תחרות הפרסומות עברה את כל הגבולות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הוצאות</w:t>
      </w:r>
      <w:r w:rsidR="005133A8">
        <w:rPr>
          <w:rtl/>
        </w:rPr>
        <w:t xml:space="preserve"> </w:t>
      </w:r>
      <w:r w:rsidRPr="00866FEE">
        <w:rPr>
          <w:rtl/>
        </w:rPr>
        <w:t>מיותרות. קיבלתי החלטה לעצור את הפיתוח. הגענו למצב של פיתוח מגלומני</w:t>
      </w:r>
      <w:r w:rsidR="005133A8">
        <w:rPr>
          <w:rtl/>
        </w:rPr>
        <w:t xml:space="preserve"> </w:t>
      </w:r>
      <w:r w:rsidRPr="00866FEE">
        <w:rPr>
          <w:rtl/>
        </w:rPr>
        <w:t>בקופות</w:t>
      </w:r>
      <w:r w:rsidR="005133A8">
        <w:rPr>
          <w:rtl/>
        </w:rPr>
        <w:t>-</w:t>
      </w:r>
      <w:r w:rsidRPr="00866FEE">
        <w:rPr>
          <w:rtl/>
        </w:rPr>
        <w:t>החולים,</w:t>
      </w:r>
      <w:r w:rsidR="005133A8">
        <w:rPr>
          <w:rtl/>
        </w:rPr>
        <w:t xml:space="preserve"> </w:t>
      </w:r>
      <w:r w:rsidRPr="00866FEE">
        <w:rPr>
          <w:rtl/>
        </w:rPr>
        <w:t>מתוך</w:t>
      </w:r>
      <w:r w:rsidR="005133A8">
        <w:rPr>
          <w:rtl/>
        </w:rPr>
        <w:t xml:space="preserve"> </w:t>
      </w:r>
      <w:r w:rsidRPr="00866FEE">
        <w:rPr>
          <w:rtl/>
        </w:rPr>
        <w:t>רצון</w:t>
      </w:r>
      <w:r w:rsidR="005133A8">
        <w:rPr>
          <w:rtl/>
        </w:rPr>
        <w:t xml:space="preserve"> </w:t>
      </w:r>
      <w:r w:rsidRPr="00866FEE">
        <w:rPr>
          <w:rtl/>
        </w:rPr>
        <w:t>לתחרות</w:t>
      </w:r>
      <w:r w:rsidR="005133A8">
        <w:rPr>
          <w:rtl/>
        </w:rPr>
        <w:t xml:space="preserve"> </w:t>
      </w:r>
      <w:r w:rsidRPr="00866FEE">
        <w:rPr>
          <w:rtl/>
        </w:rPr>
        <w:t>בין</w:t>
      </w:r>
      <w:r w:rsidR="005133A8">
        <w:rPr>
          <w:rtl/>
        </w:rPr>
        <w:t xml:space="preserve"> </w:t>
      </w:r>
      <w:r w:rsidRPr="00866FEE">
        <w:rPr>
          <w:rtl/>
        </w:rPr>
        <w:t>הקופות.</w:t>
      </w:r>
      <w:r w:rsidR="005133A8">
        <w:rPr>
          <w:rtl/>
        </w:rPr>
        <w:t xml:space="preserve"> </w:t>
      </w:r>
      <w:r w:rsidRPr="00866FEE">
        <w:rPr>
          <w:rtl/>
        </w:rPr>
        <w:t>מאות מיליוני שקלים הוצאו על</w:t>
      </w:r>
      <w:r w:rsidR="005133A8">
        <w:rPr>
          <w:rtl/>
        </w:rPr>
        <w:t xml:space="preserve"> </w:t>
      </w:r>
      <w:r w:rsidRPr="00866FEE">
        <w:rPr>
          <w:rtl/>
        </w:rPr>
        <w:t>פיתוח, שחלקו מיותר לחלוטין.</w:t>
      </w:r>
      <w:r w:rsidR="005133A8">
        <w:rPr>
          <w:rtl/>
        </w:rPr>
        <w:t xml:space="preserve"> </w:t>
      </w:r>
      <w:r w:rsidRPr="00866FEE">
        <w:rPr>
          <w:rtl/>
        </w:rPr>
        <w:t>בעתיד לא יהיה עוד מעבר חופשי של חברים בין הקופות,</w:t>
      </w:r>
      <w:r w:rsidR="005133A8">
        <w:rPr>
          <w:rtl/>
        </w:rPr>
        <w:t xml:space="preserve"> </w:t>
      </w:r>
      <w:r w:rsidRPr="00866FEE">
        <w:rPr>
          <w:rtl/>
        </w:rPr>
        <w:t>שממנו מתעשרים מי שקרויים "מאכערים", ואת המחיר משלמים הקופה והחבר כאחד.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דוגמה</w:t>
      </w:r>
      <w:r w:rsidR="005133A8">
        <w:rPr>
          <w:rtl/>
        </w:rPr>
        <w:t xml:space="preserve"> </w:t>
      </w:r>
      <w:r w:rsidRPr="00866FEE">
        <w:rPr>
          <w:rtl/>
        </w:rPr>
        <w:t>נוספת.</w:t>
      </w:r>
      <w:r w:rsidR="005133A8">
        <w:rPr>
          <w:rtl/>
        </w:rPr>
        <w:t xml:space="preserve"> </w:t>
      </w:r>
      <w:r w:rsidRPr="00866FEE">
        <w:rPr>
          <w:rtl/>
        </w:rPr>
        <w:t>במשרדי</w:t>
      </w:r>
      <w:r w:rsidR="005133A8">
        <w:rPr>
          <w:rtl/>
        </w:rPr>
        <w:t xml:space="preserve"> </w:t>
      </w:r>
      <w:r w:rsidRPr="00866FEE">
        <w:rPr>
          <w:rtl/>
        </w:rPr>
        <w:t>עובדים</w:t>
      </w:r>
      <w:r w:rsidR="005133A8">
        <w:rPr>
          <w:rtl/>
        </w:rPr>
        <w:t xml:space="preserve"> </w:t>
      </w:r>
      <w:r w:rsidRPr="00866FEE">
        <w:rPr>
          <w:rtl/>
        </w:rPr>
        <w:t>בקדחתנות על מהפכה בתחום מחירי התרופות. אני</w:t>
      </w:r>
      <w:r w:rsidR="005133A8">
        <w:rPr>
          <w:rtl/>
        </w:rPr>
        <w:t xml:space="preserve"> </w:t>
      </w:r>
      <w:r w:rsidRPr="00866FEE">
        <w:rPr>
          <w:rtl/>
        </w:rPr>
        <w:t>משוכנע, כי</w:t>
      </w:r>
      <w:r w:rsidR="005133A8">
        <w:rPr>
          <w:rtl/>
        </w:rPr>
        <w:t xml:space="preserve"> </w:t>
      </w:r>
      <w:r w:rsidRPr="00866FEE">
        <w:rPr>
          <w:rtl/>
        </w:rPr>
        <w:t>בעתיד</w:t>
      </w:r>
      <w:r w:rsidR="005133A8">
        <w:rPr>
          <w:rtl/>
        </w:rPr>
        <w:t xml:space="preserve"> </w:t>
      </w:r>
      <w:r w:rsidRPr="00866FEE">
        <w:rPr>
          <w:rtl/>
        </w:rPr>
        <w:t>הלא</w:t>
      </w:r>
      <w:r w:rsidR="005133A8">
        <w:rPr>
          <w:rtl/>
        </w:rPr>
        <w:t>-</w:t>
      </w:r>
      <w:r w:rsidRPr="00866FEE">
        <w:rPr>
          <w:rtl/>
        </w:rPr>
        <w:t>רחוק,</w:t>
      </w:r>
      <w:r w:rsidR="005133A8">
        <w:rPr>
          <w:rtl/>
        </w:rPr>
        <w:t xml:space="preserve"> </w:t>
      </w:r>
      <w:r w:rsidRPr="00866FEE">
        <w:rPr>
          <w:rtl/>
        </w:rPr>
        <w:t>עוד</w:t>
      </w:r>
      <w:r w:rsidR="005133A8">
        <w:rPr>
          <w:rtl/>
        </w:rPr>
        <w:t xml:space="preserve"> </w:t>
      </w:r>
      <w:r w:rsidRPr="00866FEE">
        <w:rPr>
          <w:rtl/>
        </w:rPr>
        <w:t>בראשית ינואר 1998, נהיה אנשי בשורה בתחום זה</w:t>
      </w:r>
      <w:r w:rsidR="005133A8">
        <w:rPr>
          <w:rtl/>
        </w:rPr>
        <w:t xml:space="preserve"> </w:t>
      </w:r>
      <w:r w:rsidRPr="00866FEE">
        <w:rPr>
          <w:rtl/>
        </w:rPr>
        <w:t>ונוכל</w:t>
      </w:r>
      <w:r w:rsidR="005133A8">
        <w:rPr>
          <w:rtl/>
        </w:rPr>
        <w:t xml:space="preserve"> </w:t>
      </w:r>
      <w:r w:rsidRPr="00866FEE">
        <w:rPr>
          <w:rtl/>
        </w:rPr>
        <w:t>לבשר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ירידה</w:t>
      </w:r>
      <w:r w:rsidR="005133A8">
        <w:rPr>
          <w:rtl/>
        </w:rPr>
        <w:t xml:space="preserve"> </w:t>
      </w:r>
      <w:r w:rsidRPr="00866FEE">
        <w:rPr>
          <w:rtl/>
        </w:rPr>
        <w:t>משמעותית</w:t>
      </w:r>
      <w:r w:rsidR="005133A8">
        <w:rPr>
          <w:rtl/>
        </w:rPr>
        <w:t xml:space="preserve"> </w:t>
      </w:r>
      <w:r w:rsidRPr="00866FEE">
        <w:rPr>
          <w:rtl/>
        </w:rPr>
        <w:t>במחירי</w:t>
      </w:r>
      <w:r w:rsidR="005133A8">
        <w:rPr>
          <w:rtl/>
        </w:rPr>
        <w:t xml:space="preserve"> </w:t>
      </w:r>
      <w:r w:rsidRPr="00866FEE">
        <w:rPr>
          <w:rtl/>
        </w:rPr>
        <w:t>התרופות.</w:t>
      </w:r>
      <w:r w:rsidR="005133A8">
        <w:rPr>
          <w:rtl/>
        </w:rPr>
        <w:t xml:space="preserve"> </w:t>
      </w:r>
      <w:r w:rsidRPr="00866FEE">
        <w:rPr>
          <w:rtl/>
        </w:rPr>
        <w:t>אני עומד לחתום על צו מגביל</w:t>
      </w:r>
      <w:r w:rsidR="005133A8">
        <w:rPr>
          <w:rtl/>
        </w:rPr>
        <w:t xml:space="preserve"> </w:t>
      </w:r>
      <w:r w:rsidRPr="00866FEE">
        <w:rPr>
          <w:rtl/>
        </w:rPr>
        <w:t>לייבוא</w:t>
      </w:r>
      <w:r w:rsidR="005133A8">
        <w:rPr>
          <w:rtl/>
        </w:rPr>
        <w:t xml:space="preserve"> </w:t>
      </w:r>
      <w:r w:rsidRPr="00866FEE">
        <w:rPr>
          <w:rtl/>
        </w:rPr>
        <w:t>תרופות,</w:t>
      </w:r>
      <w:r w:rsidR="005133A8">
        <w:rPr>
          <w:rtl/>
        </w:rPr>
        <w:t xml:space="preserve"> </w:t>
      </w:r>
      <w:r w:rsidRPr="00866FEE">
        <w:rPr>
          <w:rtl/>
        </w:rPr>
        <w:t>שבו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תהיה הקונצסיה בידיים של אחדים ומעטים.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בוחן</w:t>
      </w:r>
      <w:r w:rsidR="005133A8">
        <w:rPr>
          <w:rtl/>
        </w:rPr>
        <w:t xml:space="preserve"> </w:t>
      </w:r>
      <w:r w:rsidRPr="00866FEE">
        <w:rPr>
          <w:rtl/>
        </w:rPr>
        <w:t>הוצאת</w:t>
      </w:r>
      <w:r w:rsidR="005133A8">
        <w:rPr>
          <w:rtl/>
        </w:rPr>
        <w:t xml:space="preserve"> </w:t>
      </w:r>
      <w:r w:rsidRPr="00866FEE">
        <w:rPr>
          <w:rtl/>
        </w:rPr>
        <w:t>בתי</w:t>
      </w:r>
      <w:r w:rsidR="005133A8">
        <w:rPr>
          <w:rtl/>
        </w:rPr>
        <w:t>-</w:t>
      </w:r>
      <w:r w:rsidRPr="00866FEE">
        <w:rPr>
          <w:rtl/>
        </w:rPr>
        <w:t>החולים</w:t>
      </w:r>
      <w:r w:rsidR="005133A8">
        <w:rPr>
          <w:rtl/>
        </w:rPr>
        <w:t xml:space="preserve"> </w:t>
      </w:r>
      <w:r w:rsidRPr="00866FEE">
        <w:rPr>
          <w:rtl/>
        </w:rPr>
        <w:t>הממשלתיים לתיאגוד.</w:t>
      </w:r>
      <w:r w:rsidR="005133A8">
        <w:rPr>
          <w:rtl/>
        </w:rPr>
        <w:t xml:space="preserve"> </w:t>
      </w:r>
      <w:r w:rsidRPr="00866FEE">
        <w:rPr>
          <w:rtl/>
        </w:rPr>
        <w:t>משרד הבריאות צריך לפעול</w:t>
      </w:r>
      <w:r w:rsidR="005133A8">
        <w:rPr>
          <w:rtl/>
        </w:rPr>
        <w:t xml:space="preserve"> </w:t>
      </w:r>
      <w:r w:rsidRPr="00866FEE">
        <w:rPr>
          <w:rtl/>
        </w:rPr>
        <w:t>כמיניסטריון,</w:t>
      </w:r>
      <w:r w:rsidR="005133A8">
        <w:rPr>
          <w:rtl/>
        </w:rPr>
        <w:t xml:space="preserve"> </w:t>
      </w:r>
      <w:r w:rsidRPr="00866FEE">
        <w:rPr>
          <w:rtl/>
        </w:rPr>
        <w:t>מפקח,</w:t>
      </w:r>
      <w:r w:rsidR="005133A8">
        <w:rPr>
          <w:rtl/>
        </w:rPr>
        <w:t xml:space="preserve"> </w:t>
      </w:r>
      <w:r w:rsidRPr="00866FEE">
        <w:rPr>
          <w:rtl/>
        </w:rPr>
        <w:t>מכוון,</w:t>
      </w:r>
      <w:r w:rsidR="005133A8">
        <w:rPr>
          <w:rtl/>
        </w:rPr>
        <w:t xml:space="preserve"> </w:t>
      </w:r>
      <w:r w:rsidRPr="00866FEE">
        <w:rPr>
          <w:rtl/>
        </w:rPr>
        <w:t>מנהיג מדיניות, אך לא להיות בעלים של בתי</w:t>
      </w:r>
      <w:r w:rsidR="005133A8">
        <w:rPr>
          <w:rtl/>
        </w:rPr>
        <w:t>-</w:t>
      </w:r>
      <w:r w:rsidRPr="00866FEE">
        <w:rPr>
          <w:rtl/>
        </w:rPr>
        <w:t>חולים. זו</w:t>
      </w:r>
      <w:r w:rsidR="005133A8">
        <w:rPr>
          <w:rtl/>
        </w:rPr>
        <w:t xml:space="preserve"> </w:t>
      </w:r>
      <w:r w:rsidRPr="00866FEE">
        <w:rPr>
          <w:rtl/>
        </w:rPr>
        <w:t>הכרתי.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לעשות</w:t>
      </w:r>
      <w:r w:rsidR="005133A8">
        <w:rPr>
          <w:rtl/>
        </w:rPr>
        <w:t xml:space="preserve"> </w:t>
      </w:r>
      <w:r w:rsidRPr="00866FEE">
        <w:rPr>
          <w:rtl/>
        </w:rPr>
        <w:t>זאת</w:t>
      </w:r>
      <w:r w:rsidR="005133A8">
        <w:rPr>
          <w:rtl/>
        </w:rPr>
        <w:t xml:space="preserve"> </w:t>
      </w:r>
      <w:r w:rsidRPr="00866FEE">
        <w:rPr>
          <w:rtl/>
        </w:rPr>
        <w:t>בתבונה, במתינות, בהדרגה.</w:t>
      </w:r>
      <w:r w:rsidR="005133A8">
        <w:rPr>
          <w:rtl/>
        </w:rPr>
        <w:t xml:space="preserve"> </w:t>
      </w:r>
      <w:r w:rsidRPr="00866FEE">
        <w:rPr>
          <w:rtl/>
        </w:rPr>
        <w:t>לא מדובר רק במבנים, מדובר גם</w:t>
      </w:r>
      <w:r w:rsidR="005133A8">
        <w:rPr>
          <w:rtl/>
        </w:rPr>
        <w:t xml:space="preserve"> </w:t>
      </w:r>
      <w:r w:rsidRPr="00866FEE">
        <w:rPr>
          <w:rtl/>
        </w:rPr>
        <w:t>בעובדים,</w:t>
      </w:r>
      <w:r w:rsidR="005133A8">
        <w:rPr>
          <w:rtl/>
        </w:rPr>
        <w:t xml:space="preserve"> </w:t>
      </w:r>
      <w:r w:rsidRPr="00866FEE">
        <w:rPr>
          <w:rtl/>
        </w:rPr>
        <w:t>בזכויות</w:t>
      </w:r>
      <w:r w:rsidR="005133A8">
        <w:rPr>
          <w:rtl/>
        </w:rPr>
        <w:t xml:space="preserve"> </w:t>
      </w:r>
      <w:r w:rsidRPr="00866FEE">
        <w:rPr>
          <w:rtl/>
        </w:rPr>
        <w:t>עובדים,</w:t>
      </w:r>
      <w:r w:rsidR="005133A8">
        <w:rPr>
          <w:rtl/>
        </w:rPr>
        <w:t xml:space="preserve"> </w:t>
      </w:r>
      <w:r w:rsidRPr="00866FEE">
        <w:rPr>
          <w:rtl/>
        </w:rPr>
        <w:t>ואני רגיש לזכויות עובדים, וצריך לשמור עליהן על מנת</w:t>
      </w:r>
      <w:r w:rsidR="005133A8">
        <w:rPr>
          <w:rtl/>
        </w:rPr>
        <w:t xml:space="preserve"> </w:t>
      </w:r>
      <w:r w:rsidRPr="00866FEE">
        <w:rPr>
          <w:rtl/>
        </w:rPr>
        <w:t>שהתיאגוד יוכל לצאת לדרך מוצלחת.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כל עובדי מערכת הבריאות </w:t>
      </w:r>
      <w:r w:rsidR="005133A8">
        <w:rPr>
          <w:rtl/>
        </w:rPr>
        <w:t>–</w:t>
      </w:r>
      <w:r w:rsidRPr="00866FEE">
        <w:rPr>
          <w:rtl/>
        </w:rPr>
        <w:t xml:space="preserve"> רופאים, אחיות, עובדי המינהל</w:t>
      </w:r>
      <w:r w:rsidR="005133A8">
        <w:rPr>
          <w:rtl/>
        </w:rPr>
        <w:t xml:space="preserve"> </w:t>
      </w:r>
      <w:r w:rsidRPr="00866FEE">
        <w:rPr>
          <w:rtl/>
        </w:rPr>
        <w:t>והמשק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פועלים לילות כימים למען מטרה אחת, להציל חיי אדם. בתנאים קשים של צמצום</w:t>
      </w:r>
      <w:r w:rsidR="005133A8">
        <w:rPr>
          <w:rtl/>
        </w:rPr>
        <w:t xml:space="preserve"> </w:t>
      </w:r>
      <w:r w:rsidRPr="00866FEE">
        <w:rPr>
          <w:rtl/>
        </w:rPr>
        <w:t>ומחסור,</w:t>
      </w:r>
      <w:r w:rsidR="005133A8">
        <w:rPr>
          <w:rtl/>
        </w:rPr>
        <w:t xml:space="preserve"> </w:t>
      </w:r>
      <w:r w:rsidRPr="00866FEE">
        <w:rPr>
          <w:rtl/>
        </w:rPr>
        <w:t>היד</w:t>
      </w:r>
      <w:r w:rsidR="005133A8">
        <w:rPr>
          <w:rtl/>
        </w:rPr>
        <w:t xml:space="preserve"> </w:t>
      </w:r>
      <w:r w:rsidRPr="00866FEE">
        <w:rPr>
          <w:rtl/>
        </w:rPr>
        <w:t>ממשיכה ללטף, החיוך ממשיך לעודד והשירות ניתן. עובדי מערכת הבריאות</w:t>
      </w:r>
      <w:r w:rsidR="005133A8">
        <w:rPr>
          <w:rtl/>
        </w:rPr>
        <w:t xml:space="preserve"> </w:t>
      </w:r>
      <w:r w:rsidRPr="00866FEE">
        <w:rPr>
          <w:rtl/>
        </w:rPr>
        <w:t>עומדים</w:t>
      </w:r>
      <w:r w:rsidR="005133A8">
        <w:rPr>
          <w:rtl/>
        </w:rPr>
        <w:t xml:space="preserve"> </w:t>
      </w:r>
      <w:r w:rsidRPr="00866FEE">
        <w:rPr>
          <w:rtl/>
        </w:rPr>
        <w:t>בחזית, בקו הראשון, של מצוקות החולים, שלא להזכיר את הימים הקשים שעוברים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כולנו</w:t>
      </w:r>
      <w:r w:rsidR="005133A8">
        <w:rPr>
          <w:rtl/>
        </w:rPr>
        <w:t xml:space="preserve"> </w:t>
      </w:r>
      <w:r w:rsidRPr="00866FEE">
        <w:rPr>
          <w:rtl/>
        </w:rPr>
        <w:t>מפעם לפעם. הם חתמו חוזה עם העם. לא אנחנו, הפוליטיקאים והשרים, רואים</w:t>
      </w:r>
      <w:r w:rsidR="005133A8">
        <w:rPr>
          <w:rtl/>
        </w:rPr>
        <w:t xml:space="preserve"> </w:t>
      </w:r>
      <w:r w:rsidRPr="00866FEE">
        <w:rPr>
          <w:rtl/>
        </w:rPr>
        <w:t>אותם יום יום ולילה לילה.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היה</w:t>
      </w:r>
      <w:r w:rsidR="005133A8">
        <w:rPr>
          <w:rtl/>
        </w:rPr>
        <w:t xml:space="preserve"> </w:t>
      </w:r>
      <w:r w:rsidRPr="00866FEE">
        <w:rPr>
          <w:rtl/>
        </w:rPr>
        <w:t>מי</w:t>
      </w:r>
      <w:r w:rsidR="005133A8">
        <w:rPr>
          <w:rtl/>
        </w:rPr>
        <w:t xml:space="preserve"> </w:t>
      </w:r>
      <w:r w:rsidRPr="00866FEE">
        <w:rPr>
          <w:rtl/>
        </w:rPr>
        <w:t>שהאשים אותנו בציניות ובניצול חולי הסרטן לצורך מאבקינו. אני מכריז</w:t>
      </w:r>
      <w:r w:rsidR="005133A8">
        <w:rPr>
          <w:rtl/>
        </w:rPr>
        <w:t xml:space="preserve"> </w:t>
      </w:r>
      <w:r w:rsidRPr="00866FEE">
        <w:rPr>
          <w:rtl/>
        </w:rPr>
        <w:t>כאן, כי מי שאמר עלינו או על המערכת הרפואית דבר כזה, הוא עצמו ציניקן ואטום לסבל</w:t>
      </w:r>
      <w:r w:rsidR="005133A8">
        <w:rPr>
          <w:rtl/>
        </w:rPr>
        <w:t xml:space="preserve"> </w:t>
      </w:r>
      <w:r w:rsidRPr="00866FEE">
        <w:rPr>
          <w:rtl/>
        </w:rPr>
        <w:t>הזולת.</w:t>
      </w:r>
      <w:r w:rsidR="005133A8">
        <w:rPr>
          <w:rtl/>
        </w:rPr>
        <w:t xml:space="preserve"> </w:t>
      </w:r>
      <w:r w:rsidRPr="00866FEE">
        <w:rPr>
          <w:rtl/>
        </w:rPr>
        <w:t>מי</w:t>
      </w:r>
      <w:r w:rsidR="005133A8">
        <w:rPr>
          <w:rtl/>
        </w:rPr>
        <w:t xml:space="preserve"> </w:t>
      </w:r>
      <w:r w:rsidRPr="00866FEE">
        <w:rPr>
          <w:rtl/>
        </w:rPr>
        <w:t>שיכול</w:t>
      </w:r>
      <w:r w:rsidR="005133A8">
        <w:rPr>
          <w:rtl/>
        </w:rPr>
        <w:t xml:space="preserve"> </w:t>
      </w:r>
      <w:r w:rsidRPr="00866FEE">
        <w:rPr>
          <w:rtl/>
        </w:rPr>
        <w:t>להגיד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עובדי</w:t>
      </w:r>
      <w:r w:rsidR="005133A8">
        <w:rPr>
          <w:rtl/>
        </w:rPr>
        <w:t xml:space="preserve"> </w:t>
      </w:r>
      <w:r w:rsidRPr="00866FEE">
        <w:rPr>
          <w:rtl/>
        </w:rPr>
        <w:t>משרד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רופאי ישראל או על</w:t>
      </w:r>
      <w:r w:rsidR="005133A8">
        <w:rPr>
          <w:rtl/>
        </w:rPr>
        <w:t xml:space="preserve"> </w:t>
      </w:r>
      <w:r w:rsidRPr="00866FEE">
        <w:rPr>
          <w:rtl/>
        </w:rPr>
        <w:t>קופת</w:t>
      </w:r>
      <w:r w:rsidR="005133A8">
        <w:rPr>
          <w:rtl/>
        </w:rPr>
        <w:t>-</w:t>
      </w:r>
      <w:r w:rsidRPr="00866FEE">
        <w:rPr>
          <w:rtl/>
        </w:rPr>
        <w:t>החולים,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ציבור האחיות או על עובדי המינהל והמשק כי הם ציניים, כנראה לא</w:t>
      </w:r>
      <w:r w:rsidR="005133A8">
        <w:rPr>
          <w:rtl/>
        </w:rPr>
        <w:t xml:space="preserve"> </w:t>
      </w:r>
      <w:r w:rsidRPr="00866FEE">
        <w:rPr>
          <w:rtl/>
        </w:rPr>
        <w:t>חווה את הסבל על בשרו.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התרופות האלה אושרו אתמול, על מנת לעשות צדק לגבי אותן תרופות שהפסיקו לתיתן</w:t>
      </w:r>
      <w:r w:rsidR="005133A8">
        <w:rPr>
          <w:rtl/>
        </w:rPr>
        <w:t xml:space="preserve"> </w:t>
      </w:r>
      <w:r w:rsidRPr="00866FEE">
        <w:rPr>
          <w:rtl/>
        </w:rPr>
        <w:t>בשבועות האחרונים.</w:t>
      </w:r>
      <w:r w:rsidR="005133A8">
        <w:rPr>
          <w:rtl/>
        </w:rPr>
        <w:t xml:space="preserve"> </w:t>
      </w:r>
      <w:r w:rsidRPr="00866FEE">
        <w:rPr>
          <w:rtl/>
        </w:rPr>
        <w:t>יש תרופות לאיידס שנתינתן הופסקה כבר לפני שישה חודשים 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אחת</w:t>
      </w:r>
      <w:r w:rsidR="005133A8">
        <w:rPr>
          <w:rtl/>
        </w:rPr>
        <w:t xml:space="preserve"> </w:t>
      </w:r>
      <w:r w:rsidRPr="00866FEE">
        <w:rPr>
          <w:rtl/>
        </w:rPr>
        <w:t>מקופות</w:t>
      </w:r>
      <w:r w:rsidR="005133A8">
        <w:rPr>
          <w:rtl/>
        </w:rPr>
        <w:t>-</w:t>
      </w:r>
      <w:r w:rsidRPr="00866FEE">
        <w:rPr>
          <w:rtl/>
        </w:rPr>
        <w:t>החולים.</w:t>
      </w:r>
      <w:r w:rsidR="005133A8">
        <w:rPr>
          <w:rtl/>
        </w:rPr>
        <w:t xml:space="preserve"> </w:t>
      </w:r>
      <w:r w:rsidRPr="00866FEE">
        <w:rPr>
          <w:rtl/>
        </w:rPr>
        <w:t>וקופת</w:t>
      </w:r>
      <w:r w:rsidR="005133A8">
        <w:rPr>
          <w:rtl/>
        </w:rPr>
        <w:t>-</w:t>
      </w:r>
      <w:r w:rsidRPr="00866FEE">
        <w:rPr>
          <w:rtl/>
        </w:rPr>
        <w:t>חולים אחרת הפסיקה מתן תרופות לסכרת כבר לפני חודשים</w:t>
      </w:r>
      <w:r w:rsidR="005133A8">
        <w:rPr>
          <w:rtl/>
        </w:rPr>
        <w:t xml:space="preserve"> </w:t>
      </w:r>
      <w:r w:rsidRPr="00866FEE">
        <w:rPr>
          <w:rtl/>
        </w:rPr>
        <w:t>רבים.</w:t>
      </w:r>
      <w:r w:rsidR="005133A8">
        <w:rPr>
          <w:rtl/>
        </w:rPr>
        <w:t xml:space="preserve"> </w:t>
      </w:r>
      <w:r w:rsidRPr="00866FEE">
        <w:rPr>
          <w:rtl/>
        </w:rPr>
        <w:t>הקופה</w:t>
      </w:r>
      <w:r w:rsidR="005133A8">
        <w:rPr>
          <w:rtl/>
        </w:rPr>
        <w:t xml:space="preserve"> </w:t>
      </w:r>
      <w:r w:rsidRPr="00866FEE">
        <w:rPr>
          <w:rtl/>
        </w:rPr>
        <w:t>האחרונה הפסיקה מכיוון שהגיעה ממש אל סף של קריסה. צריך לדעת זאת,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מנת שלא להאשים בציניות.</w:t>
      </w:r>
      <w:r w:rsidR="005133A8">
        <w:rPr>
          <w:rtl/>
        </w:rPr>
        <w:t xml:space="preserve"> </w:t>
      </w:r>
      <w:r w:rsidRPr="00866FEE">
        <w:rPr>
          <w:rtl/>
        </w:rPr>
        <w:t>ואם מישהו יזדקק, חלילה וחס, לשירות כזה, אני מבטיח</w:t>
      </w:r>
      <w:r w:rsidR="005133A8">
        <w:rPr>
          <w:rtl/>
        </w:rPr>
        <w:t xml:space="preserve"> </w:t>
      </w:r>
      <w:r w:rsidRPr="00866FEE">
        <w:rPr>
          <w:rtl/>
        </w:rPr>
        <w:t>לו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יקבל את הטיפול הטוב ביותר והמקצועי ביותר. גם אם לא יהיה לנו במה, אנחנו</w:t>
      </w:r>
      <w:r w:rsidR="005133A8">
        <w:rPr>
          <w:rtl/>
        </w:rPr>
        <w:t xml:space="preserve"> </w:t>
      </w:r>
      <w:r w:rsidRPr="00866FEE">
        <w:rPr>
          <w:rtl/>
        </w:rPr>
        <w:t>נילחם על בריאותו.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לסיום,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 אין לי ספק כי אין מקום היום להצעת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 ויש לדחותה על הסף.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צבי הנדל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למה? אני השתכנעתי דווקא מהשר שכן.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צבי הנדל, ידידי הטוב, חבל שלא הקשבת לי. כי לפני דקה דיברתי על</w:t>
      </w:r>
      <w:r w:rsidR="005133A8">
        <w:rPr>
          <w:rtl/>
        </w:rPr>
        <w:t xml:space="preserve"> </w:t>
      </w:r>
      <w:r w:rsidRPr="00866FEE">
        <w:rPr>
          <w:rtl/>
        </w:rPr>
        <w:t>ציניקנים,</w:t>
      </w:r>
      <w:r w:rsidR="005133A8">
        <w:rPr>
          <w:rtl/>
        </w:rPr>
        <w:t xml:space="preserve"> </w:t>
      </w:r>
      <w:r w:rsidRPr="00866FEE">
        <w:rPr>
          <w:rtl/>
        </w:rPr>
        <w:t>ולא</w:t>
      </w:r>
      <w:r w:rsidR="005133A8">
        <w:rPr>
          <w:rtl/>
        </w:rPr>
        <w:t xml:space="preserve"> </w:t>
      </w:r>
      <w:r w:rsidRPr="00866FEE">
        <w:rPr>
          <w:rtl/>
        </w:rPr>
        <w:t>שמעת.</w:t>
      </w:r>
      <w:r w:rsidR="005133A8">
        <w:rPr>
          <w:rtl/>
        </w:rPr>
        <w:t xml:space="preserve"> </w:t>
      </w:r>
      <w:r w:rsidRPr="00866FEE">
        <w:rPr>
          <w:rtl/>
        </w:rPr>
        <w:t>כי לפני שבע דקות האשמת באותה אשמה קופות</w:t>
      </w:r>
      <w:r w:rsidR="005133A8">
        <w:rPr>
          <w:rtl/>
        </w:rPr>
        <w:t>-</w:t>
      </w:r>
      <w:r w:rsidRPr="00866FEE">
        <w:rPr>
          <w:rtl/>
        </w:rPr>
        <w:t>חולים, ולא שמעת</w:t>
      </w:r>
      <w:r w:rsidR="005133A8">
        <w:rPr>
          <w:rtl/>
        </w:rPr>
        <w:t xml:space="preserve"> </w:t>
      </w:r>
      <w:r w:rsidRPr="00866FEE">
        <w:rPr>
          <w:rtl/>
        </w:rPr>
        <w:t>שאמרתי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שקופות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הפסיקו את מתן התרופות האלה לא ערב המשבר התקציבי, אלא</w:t>
      </w:r>
      <w:r w:rsidR="005133A8">
        <w:rPr>
          <w:rtl/>
        </w:rPr>
        <w:t xml:space="preserve"> </w:t>
      </w:r>
      <w:r w:rsidRPr="00866FEE">
        <w:rPr>
          <w:rtl/>
        </w:rPr>
        <w:t>תרופות</w:t>
      </w:r>
      <w:r w:rsidR="005133A8">
        <w:rPr>
          <w:rtl/>
        </w:rPr>
        <w:t xml:space="preserve"> </w:t>
      </w:r>
      <w:r w:rsidRPr="00866FEE">
        <w:rPr>
          <w:rtl/>
        </w:rPr>
        <w:t>מסוימות</w:t>
      </w:r>
      <w:r w:rsidR="005133A8">
        <w:rPr>
          <w:rtl/>
        </w:rPr>
        <w:t xml:space="preserve"> </w:t>
      </w:r>
      <w:r w:rsidRPr="00866FEE">
        <w:rPr>
          <w:rtl/>
        </w:rPr>
        <w:t>הופסקה נתינתן כבר לפני חצי שנה ושנה. והאחרונה שהפסיקה בשבועות</w:t>
      </w:r>
      <w:r w:rsidR="005133A8">
        <w:rPr>
          <w:rtl/>
        </w:rPr>
        <w:t xml:space="preserve"> </w:t>
      </w:r>
      <w:r w:rsidRPr="00866FEE">
        <w:rPr>
          <w:rtl/>
        </w:rPr>
        <w:t>אלה</w:t>
      </w:r>
      <w:r w:rsidR="005133A8">
        <w:rPr>
          <w:rtl/>
        </w:rPr>
        <w:t xml:space="preserve"> </w:t>
      </w:r>
      <w:r w:rsidRPr="00866FEE">
        <w:rPr>
          <w:rtl/>
        </w:rPr>
        <w:t>עשתה</w:t>
      </w:r>
      <w:r w:rsidR="005133A8">
        <w:rPr>
          <w:rtl/>
        </w:rPr>
        <w:t xml:space="preserve"> </w:t>
      </w:r>
      <w:r w:rsidRPr="00866FEE">
        <w:rPr>
          <w:rtl/>
        </w:rPr>
        <w:t>זאת</w:t>
      </w:r>
      <w:r w:rsidR="005133A8">
        <w:rPr>
          <w:rtl/>
        </w:rPr>
        <w:t xml:space="preserve"> </w:t>
      </w:r>
      <w:r w:rsidRPr="00866FEE">
        <w:rPr>
          <w:rtl/>
        </w:rPr>
        <w:t>משום</w:t>
      </w:r>
      <w:r w:rsidR="005133A8">
        <w:rPr>
          <w:rtl/>
        </w:rPr>
        <w:t xml:space="preserve"> </w:t>
      </w:r>
      <w:r w:rsidRPr="00866FEE">
        <w:rPr>
          <w:rtl/>
        </w:rPr>
        <w:t>שהיתה על סף משבר. אז צריך לומר את האמת, ולא לראות כל דבר</w:t>
      </w:r>
      <w:r w:rsidR="005133A8">
        <w:rPr>
          <w:rtl/>
        </w:rPr>
        <w:t xml:space="preserve"> </w:t>
      </w:r>
      <w:r w:rsidRPr="00866FEE">
        <w:rPr>
          <w:rtl/>
        </w:rPr>
        <w:t>כניצול לרעה. לכן, אין מקום היום להצעת האי</w:t>
      </w:r>
      <w:r w:rsidR="005133A8">
        <w:rPr>
          <w:rtl/>
        </w:rPr>
        <w:t>-</w:t>
      </w:r>
      <w:r w:rsidRPr="00866FEE">
        <w:rPr>
          <w:rtl/>
        </w:rPr>
        <w:t>אמון. יש לדחותה על הסף.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אדוני, אבל קיבלת את כל הטיעונים שלנו.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צוקר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למה על הסף? אפשר לומר לדחות, אבל למה על הסף?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ברירה אלא לבקש שידחו את האי</w:t>
      </w:r>
      <w:r w:rsidR="005133A8">
        <w:rPr>
          <w:rtl/>
        </w:rPr>
        <w:t>-</w:t>
      </w:r>
      <w:r w:rsidRPr="00866FEE">
        <w:rPr>
          <w:rtl/>
        </w:rPr>
        <w:t>אמון. זה יהיה המשך טבעי</w:t>
      </w:r>
      <w:r w:rsidR="005133A8">
        <w:rPr>
          <w:rtl/>
        </w:rPr>
        <w:t xml:space="preserve"> </w:t>
      </w:r>
      <w:r w:rsidRPr="00866FEE">
        <w:rPr>
          <w:rtl/>
        </w:rPr>
        <w:t>לדבריך.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רמון,</w:t>
      </w:r>
      <w:r w:rsidR="005133A8">
        <w:rPr>
          <w:rtl/>
        </w:rPr>
        <w:t xml:space="preserve"> </w:t>
      </w:r>
      <w:r w:rsidRPr="00866FEE">
        <w:rPr>
          <w:rtl/>
        </w:rPr>
        <w:t>האמן</w:t>
      </w:r>
      <w:r w:rsidR="005133A8">
        <w:rPr>
          <w:rtl/>
        </w:rPr>
        <w:t xml:space="preserve"> </w:t>
      </w:r>
      <w:r w:rsidRPr="00866FEE">
        <w:rPr>
          <w:rtl/>
        </w:rPr>
        <w:t>לי, יש לי מלוא אומץ הלב לומר כל מה שעולה על לבי.</w:t>
      </w:r>
      <w:r w:rsidR="005133A8">
        <w:rPr>
          <w:rtl/>
        </w:rPr>
        <w:t xml:space="preserve"> </w:t>
      </w:r>
      <w:r w:rsidRPr="00866FEE">
        <w:rPr>
          <w:rtl/>
        </w:rPr>
        <w:t>בוועדת</w:t>
      </w:r>
      <w:r w:rsidR="005133A8">
        <w:rPr>
          <w:rtl/>
        </w:rPr>
        <w:t xml:space="preserve"> </w:t>
      </w:r>
      <w:r w:rsidRPr="00866FEE">
        <w:rPr>
          <w:rtl/>
        </w:rPr>
        <w:t>הכספים,</w:t>
      </w:r>
      <w:r w:rsidR="005133A8">
        <w:rPr>
          <w:rtl/>
        </w:rPr>
        <w:t xml:space="preserve"> </w:t>
      </w:r>
      <w:r w:rsidRPr="00866FEE">
        <w:rPr>
          <w:rtl/>
        </w:rPr>
        <w:t>כשאמרתי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דברי</w:t>
      </w:r>
      <w:r w:rsidR="005133A8">
        <w:rPr>
          <w:rtl/>
        </w:rPr>
        <w:t xml:space="preserve"> </w:t>
      </w:r>
      <w:r w:rsidRPr="00866FEE">
        <w:rPr>
          <w:rtl/>
        </w:rPr>
        <w:t>הקשים,</w:t>
      </w:r>
      <w:r w:rsidR="005133A8">
        <w:rPr>
          <w:rtl/>
        </w:rPr>
        <w:t xml:space="preserve"> </w:t>
      </w:r>
      <w:r w:rsidRPr="00866FEE">
        <w:rPr>
          <w:rtl/>
        </w:rPr>
        <w:t>יצאתי ורכושם של החולים בידיהם: 150</w:t>
      </w:r>
      <w:r w:rsidR="005133A8">
        <w:rPr>
          <w:rtl/>
        </w:rPr>
        <w:t xml:space="preserve"> </w:t>
      </w:r>
      <w:r w:rsidRPr="00866FEE">
        <w:rPr>
          <w:rtl/>
        </w:rPr>
        <w:t>מיליון שקלים לתרופות.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מנין יבוא הכסף? ייקחו מהבריאות, ייקחו מהרווחה, ייקחו מהחינוך.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צבי הנדל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מההתנחלויות.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חברת הכנסת גוז'נסקי, על מנת לעשות צדק, אושרה החלטה חד</w:t>
      </w:r>
      <w:r w:rsidR="005133A8">
        <w:rPr>
          <w:rtl/>
        </w:rPr>
        <w:t>-</w:t>
      </w:r>
      <w:r w:rsidRPr="00866FEE">
        <w:rPr>
          <w:rtl/>
        </w:rPr>
        <w:t>משמעית, להוסיף כסף.</w:t>
      </w:r>
      <w:r w:rsidR="005133A8">
        <w:rPr>
          <w:rtl/>
        </w:rPr>
        <w:t xml:space="preserve"> </w:t>
      </w:r>
      <w:r w:rsidRPr="00866FEE">
        <w:rPr>
          <w:rtl/>
        </w:rPr>
        <w:t>נקודה.</w:t>
      </w:r>
      <w:r w:rsidR="005133A8">
        <w:rPr>
          <w:rtl/>
        </w:rPr>
        <w:t xml:space="preserve"> </w:t>
      </w:r>
      <w:r w:rsidRPr="00866FEE">
        <w:rPr>
          <w:rtl/>
        </w:rPr>
        <w:t>כל היתר מנותק מן ההחלטה. החוק מחייב תרופות, מוסיפים כספים. הוספו אתמול</w:t>
      </w:r>
      <w:r w:rsidR="005133A8">
        <w:rPr>
          <w:rtl/>
        </w:rPr>
        <w:t xml:space="preserve"> </w:t>
      </w:r>
      <w:r w:rsidRPr="00866FEE">
        <w:rPr>
          <w:rtl/>
        </w:rPr>
        <w:t>150 מיליון השקלים. על השאלה מאיפה עדיין יש לנו דיון ארוך, כי אני עוד לא סיימתי</w:t>
      </w:r>
      <w:r w:rsidR="005133A8">
        <w:rPr>
          <w:rtl/>
        </w:rPr>
        <w:t xml:space="preserve"> </w:t>
      </w:r>
      <w:r w:rsidRPr="00866FEE">
        <w:rPr>
          <w:rtl/>
        </w:rPr>
        <w:t>בזאת.</w:t>
      </w:r>
      <w:r w:rsidR="005133A8">
        <w:rPr>
          <w:rtl/>
        </w:rPr>
        <w:t xml:space="preserve"> </w:t>
      </w:r>
      <w:r w:rsidRPr="00866FEE">
        <w:rPr>
          <w:rtl/>
        </w:rPr>
        <w:t>אם שר האוצר רוצה בהצלחת חוק ההסדרים, הוא חייב לשלש את מה שהוא נתן אתמול</w:t>
      </w:r>
      <w:r w:rsidR="005133A8">
        <w:rPr>
          <w:rtl/>
        </w:rPr>
        <w:t xml:space="preserve"> </w:t>
      </w:r>
      <w:r w:rsidRPr="00866FEE">
        <w:rPr>
          <w:rtl/>
        </w:rPr>
        <w:t>ולהוסיף</w:t>
      </w:r>
      <w:r w:rsidR="005133A8">
        <w:rPr>
          <w:rtl/>
        </w:rPr>
        <w:t xml:space="preserve"> </w:t>
      </w:r>
      <w:r w:rsidRPr="00866FEE">
        <w:rPr>
          <w:rtl/>
        </w:rPr>
        <w:t>450 מיליון שקלים, על מנת שנוכל להעביר מערכת בעסקת חבילה, שהבהרתי אותה</w:t>
      </w:r>
      <w:r w:rsidR="005133A8">
        <w:rPr>
          <w:rtl/>
        </w:rPr>
        <w:t xml:space="preserve"> </w:t>
      </w:r>
      <w:r w:rsidRPr="00866FEE">
        <w:rPr>
          <w:rtl/>
        </w:rPr>
        <w:t>אתמול,</w:t>
      </w:r>
      <w:r w:rsidR="005133A8">
        <w:rPr>
          <w:rtl/>
        </w:rPr>
        <w:t xml:space="preserve"> </w:t>
      </w:r>
      <w:r w:rsidRPr="00866FEE">
        <w:rPr>
          <w:rtl/>
        </w:rPr>
        <w:t>התייעלות, חיסכון, גבייה מבוקרת מהציבור ותוספת מקורות, כפי שהחוק מחייב.</w:t>
      </w:r>
      <w:r w:rsidR="005133A8">
        <w:rPr>
          <w:rtl/>
        </w:rPr>
        <w:t xml:space="preserve"> </w:t>
      </w:r>
      <w:r w:rsidRPr="00866FEE">
        <w:rPr>
          <w:rtl/>
        </w:rPr>
        <w:t>כך</w:t>
      </w:r>
      <w:r w:rsidR="005133A8">
        <w:rPr>
          <w:rtl/>
        </w:rPr>
        <w:t xml:space="preserve"> </w:t>
      </w:r>
      <w:r w:rsidRPr="00866FEE">
        <w:rPr>
          <w:rtl/>
        </w:rPr>
        <w:t>שאל</w:t>
      </w:r>
      <w:r w:rsidR="005133A8">
        <w:rPr>
          <w:rtl/>
        </w:rPr>
        <w:t xml:space="preserve"> </w:t>
      </w:r>
      <w:r w:rsidRPr="00866FEE">
        <w:rPr>
          <w:rtl/>
        </w:rPr>
        <w:t>תדאגי</w:t>
      </w:r>
      <w:r w:rsidR="005133A8">
        <w:rPr>
          <w:rtl/>
        </w:rPr>
        <w:t xml:space="preserve"> </w:t>
      </w:r>
      <w:r w:rsidRPr="00866FEE">
        <w:rPr>
          <w:rtl/>
        </w:rPr>
        <w:t>ל</w:t>
      </w:r>
      <w:r w:rsidR="005133A8">
        <w:rPr>
          <w:rtl/>
        </w:rPr>
        <w:t>-</w:t>
      </w:r>
      <w:r w:rsidRPr="00866FEE">
        <w:rPr>
          <w:rtl/>
        </w:rPr>
        <w:t>150 מיליון השקלים. התחילי לדאוג מנין אני אקבל עוד 450 מיליון</w:t>
      </w:r>
      <w:r w:rsidR="005133A8">
        <w:rPr>
          <w:rtl/>
        </w:rPr>
        <w:t xml:space="preserve"> </w:t>
      </w:r>
      <w:r w:rsidRPr="00866FEE">
        <w:rPr>
          <w:rtl/>
        </w:rPr>
        <w:t>שקלים. ואני אקבל אותם.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לי הצעה בשבילך, בוא נשהה את ההצבעה. אם תצליח, נסיר את האי</w:t>
      </w:r>
      <w:r w:rsidR="005133A8">
        <w:rPr>
          <w:rtl/>
        </w:rPr>
        <w:t>-</w:t>
      </w:r>
      <w:r w:rsidRPr="00866FEE">
        <w:rPr>
          <w:rtl/>
        </w:rPr>
        <w:t>אמון.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חבר הכנסת רמון, אולי תירגע, בינתיים המדד ירד ב</w:t>
      </w:r>
      <w:r w:rsidR="005133A8">
        <w:rPr>
          <w:rtl/>
        </w:rPr>
        <w:t>-</w:t>
      </w:r>
      <w:r w:rsidR="005133A8" w:rsidRPr="00866FEE">
        <w:rPr>
          <w:rtl/>
        </w:rPr>
        <w:t>0</w:t>
      </w:r>
      <w:r w:rsidRPr="00866FEE">
        <w:rPr>
          <w:rtl/>
        </w:rPr>
        <w:t>.3</w:t>
      </w:r>
      <w:r w:rsidR="000E6287">
        <w:rPr>
          <w:rFonts w:hint="cs"/>
          <w:rtl/>
        </w:rPr>
        <w:t>%</w:t>
      </w:r>
      <w:r w:rsidRPr="00866FEE">
        <w:rPr>
          <w:rtl/>
        </w:rPr>
        <w:t>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רמון, אני נהנה להתווכח אתך, האמן לי.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 אנחנו לא מתווכחים, אנחנו מסכימים.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לו</w:t>
      </w:r>
      <w:r w:rsidR="005133A8">
        <w:rPr>
          <w:rtl/>
        </w:rPr>
        <w:t xml:space="preserve"> </w:t>
      </w:r>
      <w:r w:rsidRPr="00866FEE">
        <w:rPr>
          <w:rtl/>
        </w:rPr>
        <w:t>היתה בך הגינות, היית צריך לעלות ולומר, רבותי חברי הכנסת, מפלגת העבודה</w:t>
      </w:r>
      <w:r w:rsidR="005133A8">
        <w:rPr>
          <w:rtl/>
        </w:rPr>
        <w:t xml:space="preserve"> </w:t>
      </w:r>
      <w:r w:rsidRPr="00866FEE">
        <w:rPr>
          <w:rtl/>
        </w:rPr>
        <w:t>מסירה את הצעת האי</w:t>
      </w:r>
      <w:r w:rsidR="005133A8">
        <w:rPr>
          <w:rtl/>
        </w:rPr>
        <w:t>-</w:t>
      </w:r>
      <w:r w:rsidRPr="00866FEE">
        <w:rPr>
          <w:rtl/>
        </w:rPr>
        <w:t>אמון. אתמול קיבלה הממשלה החלטה על 150 מיליון. היום יש זמירות</w:t>
      </w:r>
      <w:r w:rsidR="005133A8">
        <w:rPr>
          <w:rtl/>
        </w:rPr>
        <w:t xml:space="preserve"> </w:t>
      </w:r>
      <w:r w:rsidRPr="00866FEE">
        <w:rPr>
          <w:rtl/>
        </w:rPr>
        <w:t>נוספות</w:t>
      </w:r>
      <w:r w:rsidR="005133A8">
        <w:rPr>
          <w:rtl/>
        </w:rPr>
        <w:t xml:space="preserve"> </w:t>
      </w:r>
      <w:r w:rsidRPr="00866FEE">
        <w:rPr>
          <w:rtl/>
        </w:rPr>
        <w:t>שממשלת</w:t>
      </w:r>
      <w:r w:rsidR="005133A8">
        <w:rPr>
          <w:rtl/>
        </w:rPr>
        <w:t xml:space="preserve"> </w:t>
      </w:r>
      <w:r w:rsidRPr="00866FEE">
        <w:rPr>
          <w:rtl/>
        </w:rPr>
        <w:t>ישראל</w:t>
      </w:r>
      <w:r w:rsidR="005133A8">
        <w:rPr>
          <w:rtl/>
        </w:rPr>
        <w:t xml:space="preserve"> </w:t>
      </w:r>
      <w:r w:rsidRPr="00866FEE">
        <w:rPr>
          <w:rtl/>
        </w:rPr>
        <w:t>ושר</w:t>
      </w:r>
      <w:r w:rsidR="005133A8">
        <w:rPr>
          <w:rtl/>
        </w:rPr>
        <w:t xml:space="preserve"> </w:t>
      </w:r>
      <w:r w:rsidRPr="00866FEE">
        <w:rPr>
          <w:rtl/>
        </w:rPr>
        <w:t>האוצר</w:t>
      </w:r>
      <w:r w:rsidR="005133A8">
        <w:rPr>
          <w:rtl/>
        </w:rPr>
        <w:t xml:space="preserve"> </w:t>
      </w:r>
      <w:r w:rsidRPr="00866FEE">
        <w:rPr>
          <w:rtl/>
        </w:rPr>
        <w:t>מתכוונים</w:t>
      </w:r>
      <w:r w:rsidR="005133A8">
        <w:rPr>
          <w:rtl/>
        </w:rPr>
        <w:t xml:space="preserve"> </w:t>
      </w:r>
      <w:r w:rsidRPr="00866FEE">
        <w:rPr>
          <w:rtl/>
        </w:rPr>
        <w:t>לתקן את חוק ההסדרים בכך שישמרו על</w:t>
      </w:r>
      <w:r w:rsidR="005133A8">
        <w:rPr>
          <w:rtl/>
        </w:rPr>
        <w:t xml:space="preserve"> </w:t>
      </w:r>
      <w:r w:rsidRPr="00866FEE">
        <w:rPr>
          <w:rtl/>
        </w:rPr>
        <w:t>שוויוניות הסל. היית צריך לומר לכנסת הזאת: אנחנו מסירים את האי</w:t>
      </w:r>
      <w:r w:rsidR="005133A8">
        <w:rPr>
          <w:rtl/>
        </w:rPr>
        <w:t>-</w:t>
      </w:r>
      <w:r w:rsidRPr="00866FEE">
        <w:rPr>
          <w:rtl/>
        </w:rPr>
        <w:t>אמון ודוחים אותו</w:t>
      </w:r>
      <w:r w:rsidR="005133A8">
        <w:rPr>
          <w:rtl/>
        </w:rPr>
        <w:t xml:space="preserve"> </w:t>
      </w:r>
      <w:r w:rsidRPr="00866FEE">
        <w:rPr>
          <w:rtl/>
        </w:rPr>
        <w:t>ל</w:t>
      </w:r>
      <w:r w:rsidR="005133A8">
        <w:rPr>
          <w:rtl/>
        </w:rPr>
        <w:t>-</w:t>
      </w:r>
      <w:r w:rsidRPr="00866FEE">
        <w:rPr>
          <w:rtl/>
        </w:rPr>
        <w:t>31 בדצמבר.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נענה</w:t>
      </w:r>
      <w:r w:rsidR="005133A8">
        <w:rPr>
          <w:rtl/>
        </w:rPr>
        <w:t xml:space="preserve"> </w:t>
      </w:r>
      <w:r w:rsidRPr="00866FEE">
        <w:rPr>
          <w:rtl/>
        </w:rPr>
        <w:t>לבקשתך,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מוכן יחד אתך להשהות את ההצבעה, אם אתה צודק ואכן</w:t>
      </w:r>
      <w:r w:rsidR="005133A8">
        <w:rPr>
          <w:rtl/>
        </w:rPr>
        <w:t xml:space="preserve"> </w:t>
      </w:r>
      <w:r w:rsidRPr="00866FEE">
        <w:rPr>
          <w:rtl/>
        </w:rPr>
        <w:t>דבריך יתגשמו, נסיר אותה. והיה ולא, תצטרף אלינו. אני מסכים.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לא בטוח שזה הולך מבחינה תקנונית, אבל הצד ההגותי כאן מעניין.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 צריכה להתקבל דווקא כאן במלת שבח לממשלה על החלטתה.</w:t>
      </w:r>
      <w:r w:rsidR="005133A8">
        <w:rPr>
          <w:rtl/>
        </w:rPr>
        <w:t xml:space="preserve"> </w:t>
      </w:r>
      <w:r w:rsidRPr="00866FEE">
        <w:rPr>
          <w:rtl/>
        </w:rPr>
        <w:t>גם חברי</w:t>
      </w:r>
      <w:r w:rsidR="005133A8">
        <w:rPr>
          <w:rtl/>
        </w:rPr>
        <w:t xml:space="preserve"> </w:t>
      </w:r>
      <w:r w:rsidRPr="00866FEE">
        <w:rPr>
          <w:rtl/>
        </w:rPr>
        <w:t>האופוזיציה</w:t>
      </w:r>
      <w:r w:rsidR="005133A8">
        <w:rPr>
          <w:rtl/>
        </w:rPr>
        <w:t xml:space="preserve"> </w:t>
      </w:r>
      <w:r w:rsidRPr="00866FEE">
        <w:rPr>
          <w:rtl/>
        </w:rPr>
        <w:t>צריכים לחתום בשתי ידיים על המהלך שהיה אתמול. אני רואה בכולם שותפים</w:t>
      </w:r>
      <w:r w:rsidR="005133A8">
        <w:rPr>
          <w:rtl/>
        </w:rPr>
        <w:t xml:space="preserve"> </w:t>
      </w:r>
      <w:r w:rsidRPr="00866FEE">
        <w:rPr>
          <w:rtl/>
        </w:rPr>
        <w:t>לרעיון השוויוניות שעליו אני נלחם בכל מקום.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שומע</w:t>
      </w:r>
      <w:r w:rsidR="005133A8">
        <w:rPr>
          <w:rtl/>
        </w:rPr>
        <w:t xml:space="preserve"> </w:t>
      </w:r>
      <w:r w:rsidRPr="00866FEE">
        <w:rPr>
          <w:rtl/>
        </w:rPr>
        <w:t>בשורות</w:t>
      </w:r>
      <w:r w:rsidR="005133A8">
        <w:rPr>
          <w:rtl/>
        </w:rPr>
        <w:t xml:space="preserve"> </w:t>
      </w:r>
      <w:r w:rsidRPr="00866FEE">
        <w:rPr>
          <w:rtl/>
        </w:rPr>
        <w:t>טובות</w:t>
      </w:r>
      <w:r w:rsidR="005133A8">
        <w:rPr>
          <w:rtl/>
        </w:rPr>
        <w:t xml:space="preserve"> </w:t>
      </w:r>
      <w:r w:rsidRPr="00866FEE">
        <w:rPr>
          <w:rtl/>
        </w:rPr>
        <w:t>נוספות,</w:t>
      </w:r>
      <w:r w:rsidR="005133A8">
        <w:rPr>
          <w:rtl/>
        </w:rPr>
        <w:t xml:space="preserve"> </w:t>
      </w:r>
      <w:r w:rsidRPr="00866FEE">
        <w:rPr>
          <w:rtl/>
        </w:rPr>
        <w:t>ולפיהן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נכונות באוצר שלא לפגוע בסל</w:t>
      </w:r>
      <w:r w:rsidR="005133A8">
        <w:rPr>
          <w:rtl/>
        </w:rPr>
        <w:t xml:space="preserve"> </w:t>
      </w:r>
      <w:r w:rsidRPr="00866FEE">
        <w:rPr>
          <w:rtl/>
        </w:rPr>
        <w:t>הבריאות ולשמור על השוויוניות.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משוכנע, כי ממשלה זו, יחד אתכם, חברי הכנסת, תצליח להעביר חקיקה טובה של</w:t>
      </w:r>
      <w:r w:rsidR="005133A8">
        <w:rPr>
          <w:rtl/>
        </w:rPr>
        <w:t xml:space="preserve"> </w:t>
      </w:r>
      <w:r w:rsidRPr="00866FEE">
        <w:rPr>
          <w:rtl/>
        </w:rPr>
        <w:t>חוק ההסדרים במשק ותקציב נאות למען מערכת בריאות שוויונית, ככל הניתן, וסל בריאות</w:t>
      </w:r>
      <w:r w:rsidR="005133A8">
        <w:rPr>
          <w:rtl/>
        </w:rPr>
        <w:t xml:space="preserve"> </w:t>
      </w:r>
      <w:r w:rsidRPr="00866FEE">
        <w:rPr>
          <w:rtl/>
        </w:rPr>
        <w:t>בסיסי לכל תושבי ישראל.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נוכח</w:t>
      </w:r>
      <w:r w:rsidR="005133A8">
        <w:rPr>
          <w:rtl/>
        </w:rPr>
        <w:t xml:space="preserve"> </w:t>
      </w:r>
      <w:r w:rsidRPr="00866FEE">
        <w:rPr>
          <w:rtl/>
        </w:rPr>
        <w:t>החלטת</w:t>
      </w:r>
      <w:r w:rsidR="005133A8">
        <w:rPr>
          <w:rtl/>
        </w:rPr>
        <w:t xml:space="preserve"> </w:t>
      </w:r>
      <w:r w:rsidRPr="00866FEE">
        <w:rPr>
          <w:rtl/>
        </w:rPr>
        <w:t>הממשלה על תוספת התרופות ונכונותה ליישום סל שוויוני, אני מציע</w:t>
      </w:r>
      <w:r w:rsidR="005133A8">
        <w:rPr>
          <w:rtl/>
        </w:rPr>
        <w:t xml:space="preserve"> </w:t>
      </w:r>
      <w:r w:rsidRPr="00866FEE">
        <w:rPr>
          <w:rtl/>
        </w:rPr>
        <w:t>לכם,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מן האופוזיציה, לך, חבר הכנסת חיים רמון, כי היום תצביעו אמון</w:t>
      </w:r>
      <w:r w:rsidR="005133A8">
        <w:rPr>
          <w:rtl/>
        </w:rPr>
        <w:t xml:space="preserve"> </w:t>
      </w:r>
      <w:r w:rsidRPr="00866FEE">
        <w:rPr>
          <w:rtl/>
        </w:rPr>
        <w:t>בממשלת</w:t>
      </w:r>
      <w:r w:rsidR="005133A8">
        <w:rPr>
          <w:rtl/>
        </w:rPr>
        <w:t xml:space="preserve"> </w:t>
      </w:r>
      <w:r w:rsidRPr="00866FEE">
        <w:rPr>
          <w:rtl/>
        </w:rPr>
        <w:t>ישראל.</w:t>
      </w:r>
      <w:r w:rsidR="005133A8">
        <w:rPr>
          <w:rtl/>
        </w:rPr>
        <w:t xml:space="preserve"> </w:t>
      </w:r>
      <w:r w:rsidRPr="00866FEE">
        <w:rPr>
          <w:rtl/>
        </w:rPr>
        <w:t>והיה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31</w:t>
      </w:r>
      <w:r w:rsidR="005133A8">
        <w:rPr>
          <w:rtl/>
        </w:rPr>
        <w:t xml:space="preserve"> </w:t>
      </w:r>
      <w:r w:rsidRPr="00866FEE">
        <w:rPr>
          <w:rtl/>
        </w:rPr>
        <w:t>בדצמבר תיווכחו לדעת, שהממשלה לא תיקנה תיקונים</w:t>
      </w:r>
      <w:r w:rsidR="005133A8">
        <w:rPr>
          <w:rtl/>
        </w:rPr>
        <w:t xml:space="preserve"> </w:t>
      </w:r>
      <w:r w:rsidRPr="00866FEE">
        <w:rPr>
          <w:rtl/>
        </w:rPr>
        <w:t>מסוימים</w:t>
      </w:r>
      <w:r w:rsidR="005133A8">
        <w:rPr>
          <w:rtl/>
        </w:rPr>
        <w:t xml:space="preserve"> </w:t>
      </w:r>
      <w:r w:rsidRPr="00866FEE">
        <w:rPr>
          <w:rtl/>
        </w:rPr>
        <w:t>בחוק</w:t>
      </w:r>
      <w:r w:rsidR="005133A8">
        <w:rPr>
          <w:rtl/>
        </w:rPr>
        <w:t xml:space="preserve"> </w:t>
      </w:r>
      <w:r w:rsidRPr="00866FEE">
        <w:rPr>
          <w:rtl/>
        </w:rPr>
        <w:t>ההסדרים</w:t>
      </w:r>
      <w:r w:rsidR="005133A8">
        <w:rPr>
          <w:rtl/>
        </w:rPr>
        <w:t xml:space="preserve"> </w:t>
      </w:r>
      <w:r w:rsidRPr="00866FEE">
        <w:rPr>
          <w:rtl/>
        </w:rPr>
        <w:t>שעונים על השוויוניות, תגישו פעם נוספת אי</w:t>
      </w:r>
      <w:r w:rsidR="005133A8">
        <w:rPr>
          <w:rtl/>
        </w:rPr>
        <w:t>-</w:t>
      </w:r>
      <w:r w:rsidRPr="00866FEE">
        <w:rPr>
          <w:rtl/>
        </w:rPr>
        <w:t>אמון. הלוא כל</w:t>
      </w:r>
      <w:r w:rsidR="005133A8">
        <w:rPr>
          <w:rtl/>
        </w:rPr>
        <w:t xml:space="preserve"> </w:t>
      </w:r>
      <w:r w:rsidRPr="00866FEE">
        <w:rPr>
          <w:rtl/>
        </w:rPr>
        <w:t>שבוע אתם מגישים אי</w:t>
      </w:r>
      <w:r w:rsidR="005133A8">
        <w:rPr>
          <w:rtl/>
        </w:rPr>
        <w:t>-</w:t>
      </w:r>
      <w:r w:rsidRPr="00866FEE">
        <w:rPr>
          <w:rtl/>
        </w:rPr>
        <w:t xml:space="preserve">אמון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צוקר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כל שבועיים.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 xml:space="preserve">– – </w:t>
      </w:r>
      <w:r w:rsidR="00866FEE" w:rsidRPr="00866FEE">
        <w:rPr>
          <w:rtl/>
        </w:rPr>
        <w:t>הפעם תצביע אתנו, או תמשוך את ההצעה. על כן, אני מציע לכם היום להצביע</w:t>
      </w:r>
      <w:r>
        <w:rPr>
          <w:rtl/>
        </w:rPr>
        <w:t xml:space="preserve"> </w:t>
      </w:r>
      <w:r w:rsidR="00866FEE" w:rsidRPr="00866FEE">
        <w:rPr>
          <w:rtl/>
        </w:rPr>
        <w:t>אמון בממשלת ישראל.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 מודה לשר הבריאות. חבר הכנסת רמון וחבר הכנסת סאלח סלים, אתם ראשי</w:t>
      </w:r>
      <w:r w:rsidR="005133A8">
        <w:rPr>
          <w:rtl/>
        </w:rPr>
        <w:t xml:space="preserve"> </w:t>
      </w:r>
      <w:r w:rsidRPr="00866FEE">
        <w:rPr>
          <w:rtl/>
        </w:rPr>
        <w:t>היוזמים, אתם נעתרים לאתגר שהציב בפניכם שר הבריאות?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 xml:space="preserve">ראש, אני הצעתי הצעה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לא עושה את זה סתם, כי היה מקרה כזה.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 xml:space="preserve">– – </w:t>
      </w:r>
      <w:r w:rsidR="00866FEE" w:rsidRPr="00866FEE">
        <w:rPr>
          <w:rtl/>
        </w:rPr>
        <w:t>שבה אני הולך לקראתו. אני אומר: בוא נשהה את ההצבעה עד 31 בדצמבר, זאת</w:t>
      </w:r>
      <w:r>
        <w:rPr>
          <w:rtl/>
        </w:rPr>
        <w:t xml:space="preserve"> </w:t>
      </w:r>
      <w:r w:rsidR="00866FEE" w:rsidRPr="00866FEE">
        <w:rPr>
          <w:rtl/>
        </w:rPr>
        <w:t xml:space="preserve">תשובתי. לא נצביע היום, לא לכאן ולא לכאן, כי גם השר אמר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אבקש בינתיים מסגנית מזכיר הכנסת לברר אם קיימת אפשרות כזאת.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גם השר אמר, שהוא שומע זמירות חדשות, יכול להיות שהן יתגשמו, יכול להיות</w:t>
      </w:r>
      <w:r w:rsidR="005133A8">
        <w:rPr>
          <w:rtl/>
        </w:rPr>
        <w:t xml:space="preserve"> </w:t>
      </w:r>
      <w:r w:rsidRPr="00866FEE">
        <w:rPr>
          <w:rtl/>
        </w:rPr>
        <w:t>שלא.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קריאות: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מזמין את שר הבריאות לרגע נוסף לבמה. חבר הכנסת רמון, אני החזרתי את שר</w:t>
      </w:r>
      <w:r w:rsidR="005133A8">
        <w:rPr>
          <w:rtl/>
        </w:rPr>
        <w:t xml:space="preserve"> </w:t>
      </w:r>
      <w:r w:rsidRPr="00866FEE">
        <w:rPr>
          <w:rtl/>
        </w:rPr>
        <w:t>הבריאות לבמה, כי יש לי איזו הצעה שלא תוכל לסרב 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מלה</w:t>
      </w:r>
      <w:r w:rsidR="005133A8">
        <w:rPr>
          <w:rtl/>
        </w:rPr>
        <w:t xml:space="preserve"> </w:t>
      </w:r>
      <w:r w:rsidRPr="00866FEE">
        <w:rPr>
          <w:rtl/>
        </w:rPr>
        <w:t>אחת.</w:t>
      </w:r>
      <w:r w:rsidR="005133A8">
        <w:rPr>
          <w:rtl/>
        </w:rPr>
        <w:t xml:space="preserve"> </w:t>
      </w:r>
      <w:r w:rsidRPr="00866FEE">
        <w:rPr>
          <w:rtl/>
        </w:rPr>
        <w:t>האמן</w:t>
      </w:r>
      <w:r w:rsidR="005133A8">
        <w:rPr>
          <w:rtl/>
        </w:rPr>
        <w:t xml:space="preserve"> </w:t>
      </w:r>
      <w:r w:rsidRPr="00866FEE">
        <w:rPr>
          <w:rtl/>
        </w:rPr>
        <w:t>לי,</w:t>
      </w:r>
      <w:r w:rsidR="005133A8">
        <w:rPr>
          <w:rtl/>
        </w:rPr>
        <w:t xml:space="preserve"> </w:t>
      </w:r>
      <w:r w:rsidRPr="00866FEE">
        <w:rPr>
          <w:rtl/>
        </w:rPr>
        <w:t>למען ההגינות, בוא נלך יחד. לכבוד 150 מיליון השקלים</w:t>
      </w:r>
      <w:r w:rsidR="005133A8">
        <w:rPr>
          <w:rtl/>
        </w:rPr>
        <w:t xml:space="preserve"> </w:t>
      </w:r>
      <w:r w:rsidRPr="00866FEE">
        <w:rPr>
          <w:rtl/>
        </w:rPr>
        <w:t>שניתנו אתמול, והאי</w:t>
      </w:r>
      <w:r w:rsidR="005133A8">
        <w:rPr>
          <w:rtl/>
        </w:rPr>
        <w:t>-</w:t>
      </w:r>
      <w:r w:rsidRPr="00866FEE">
        <w:rPr>
          <w:rtl/>
        </w:rPr>
        <w:t>אמון שלכם מזכיר את 150 מיליון השקלים, שלפני יומיים</w:t>
      </w:r>
      <w:r w:rsidR="005133A8">
        <w:rPr>
          <w:rtl/>
        </w:rPr>
        <w:t>-</w:t>
      </w:r>
      <w:r w:rsidRPr="00866FEE">
        <w:rPr>
          <w:rtl/>
        </w:rPr>
        <w:t>שלושה לא</w:t>
      </w:r>
      <w:r w:rsidR="005133A8">
        <w:rPr>
          <w:rtl/>
        </w:rPr>
        <w:t xml:space="preserve"> </w:t>
      </w:r>
      <w:r w:rsidRPr="00866FEE">
        <w:rPr>
          <w:rtl/>
        </w:rPr>
        <w:t>ניתנו;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התקוממתם.</w:t>
      </w:r>
      <w:r w:rsidR="005133A8">
        <w:rPr>
          <w:rtl/>
        </w:rPr>
        <w:t xml:space="preserve"> </w:t>
      </w:r>
      <w:r w:rsidRPr="00866FEE">
        <w:rPr>
          <w:rtl/>
        </w:rPr>
        <w:t>הנה, יש 150 מיליון, תצביעו היום בעד, ואחר כך, ב</w:t>
      </w:r>
      <w:r w:rsidR="005133A8">
        <w:rPr>
          <w:rtl/>
        </w:rPr>
        <w:t>-</w:t>
      </w:r>
      <w:r w:rsidRPr="00866FEE">
        <w:rPr>
          <w:rtl/>
        </w:rPr>
        <w:t>31</w:t>
      </w:r>
      <w:r w:rsidR="005133A8">
        <w:rPr>
          <w:rtl/>
        </w:rPr>
        <w:t xml:space="preserve"> </w:t>
      </w:r>
      <w:r w:rsidRPr="00866FEE">
        <w:rPr>
          <w:rtl/>
        </w:rPr>
        <w:t>בדצמבר, תעמיד את הממשלה במבחן נוסף.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חיים רמון, דבר בקצרה.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השר, אתה יודע שהצעת האי</w:t>
      </w:r>
      <w:r w:rsidR="005133A8">
        <w:rPr>
          <w:rtl/>
        </w:rPr>
        <w:t>-</w:t>
      </w:r>
      <w:r w:rsidRPr="00866FEE">
        <w:rPr>
          <w:rtl/>
        </w:rPr>
        <w:t>אמון לא הוגשה רק על 150 המיליון, או על הסל,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כי 150 המיליון האלה לא סופקו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הרבה פחות.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5133A8" w:rsidP="000E6287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אלא גם, וה"גם" הוא גדול מאוד. אתה תיארת את הסכנות הנוראיות, אני רק</w:t>
      </w:r>
      <w:r>
        <w:rPr>
          <w:rtl/>
        </w:rPr>
        <w:t xml:space="preserve"> </w:t>
      </w:r>
      <w:r w:rsidR="00866FEE" w:rsidRPr="00866FEE">
        <w:rPr>
          <w:rtl/>
        </w:rPr>
        <w:t>מצטט</w:t>
      </w:r>
      <w:r>
        <w:rPr>
          <w:rtl/>
        </w:rPr>
        <w:t xml:space="preserve"> </w:t>
      </w:r>
      <w:r w:rsidR="00866FEE" w:rsidRPr="00866FEE">
        <w:rPr>
          <w:rtl/>
        </w:rPr>
        <w:t>אותך.</w:t>
      </w:r>
      <w:r>
        <w:rPr>
          <w:rtl/>
        </w:rPr>
        <w:t xml:space="preserve"> </w:t>
      </w:r>
      <w:r w:rsidR="00866FEE" w:rsidRPr="00866FEE">
        <w:rPr>
          <w:rtl/>
        </w:rPr>
        <w:t>לכן,</w:t>
      </w:r>
      <w:r>
        <w:rPr>
          <w:rtl/>
        </w:rPr>
        <w:t xml:space="preserve"> </w:t>
      </w:r>
      <w:r w:rsidR="00866FEE" w:rsidRPr="00866FEE">
        <w:rPr>
          <w:rtl/>
        </w:rPr>
        <w:t>אני</w:t>
      </w:r>
      <w:r>
        <w:rPr>
          <w:rtl/>
        </w:rPr>
        <w:t xml:space="preserve"> </w:t>
      </w:r>
      <w:r w:rsidR="00866FEE" w:rsidRPr="00866FEE">
        <w:rPr>
          <w:rtl/>
        </w:rPr>
        <w:t>בא</w:t>
      </w:r>
      <w:r>
        <w:rPr>
          <w:rtl/>
        </w:rPr>
        <w:t xml:space="preserve"> </w:t>
      </w:r>
      <w:r w:rsidR="00866FEE" w:rsidRPr="00866FEE">
        <w:rPr>
          <w:rtl/>
        </w:rPr>
        <w:t>ומציע לך, אדוני, לא בצורה פוליטית, מכיוון שיש לנו</w:t>
      </w:r>
      <w:r>
        <w:rPr>
          <w:rtl/>
        </w:rPr>
        <w:t xml:space="preserve"> </w:t>
      </w:r>
      <w:r w:rsidR="00866FEE" w:rsidRPr="00866FEE">
        <w:rPr>
          <w:rtl/>
        </w:rPr>
        <w:t>עניין</w:t>
      </w:r>
      <w:r>
        <w:rPr>
          <w:rtl/>
        </w:rPr>
        <w:t xml:space="preserve"> </w:t>
      </w:r>
      <w:r w:rsidR="00866FEE" w:rsidRPr="00866FEE">
        <w:rPr>
          <w:rtl/>
        </w:rPr>
        <w:t>משותף,</w:t>
      </w:r>
      <w:r>
        <w:rPr>
          <w:rtl/>
        </w:rPr>
        <w:t xml:space="preserve"> </w:t>
      </w:r>
      <w:r w:rsidR="00866FEE" w:rsidRPr="00866FEE">
        <w:rPr>
          <w:rtl/>
        </w:rPr>
        <w:t>יש לנו מאבק משותף נגד שר האוצר ונגד החלטות הממשלה. אני מציע לך,</w:t>
      </w:r>
      <w:r>
        <w:rPr>
          <w:rtl/>
        </w:rPr>
        <w:t xml:space="preserve"> </w:t>
      </w:r>
      <w:r w:rsidR="00866FEE" w:rsidRPr="00866FEE">
        <w:rPr>
          <w:rtl/>
        </w:rPr>
        <w:t>בוא</w:t>
      </w:r>
      <w:r>
        <w:rPr>
          <w:rtl/>
        </w:rPr>
        <w:t xml:space="preserve"> </w:t>
      </w:r>
      <w:r w:rsidR="00866FEE" w:rsidRPr="00866FEE">
        <w:rPr>
          <w:rtl/>
        </w:rPr>
        <w:t>נקבל</w:t>
      </w:r>
      <w:r>
        <w:rPr>
          <w:rtl/>
        </w:rPr>
        <w:t xml:space="preserve"> </w:t>
      </w:r>
      <w:r w:rsidR="00866FEE" w:rsidRPr="00866FEE">
        <w:rPr>
          <w:rtl/>
        </w:rPr>
        <w:t>שבסוף</w:t>
      </w:r>
      <w:r>
        <w:rPr>
          <w:rtl/>
        </w:rPr>
        <w:t xml:space="preserve"> </w:t>
      </w:r>
      <w:r w:rsidR="00866FEE" w:rsidRPr="00866FEE">
        <w:rPr>
          <w:rtl/>
        </w:rPr>
        <w:t>הדיון</w:t>
      </w:r>
      <w:r>
        <w:rPr>
          <w:rtl/>
        </w:rPr>
        <w:t xml:space="preserve"> </w:t>
      </w:r>
      <w:r w:rsidR="00866FEE" w:rsidRPr="00866FEE">
        <w:rPr>
          <w:rtl/>
        </w:rPr>
        <w:t>היום לא תתקיים הצבעה, ואנחנו לא נצביע. נדחה את ההצבעה</w:t>
      </w:r>
      <w:r>
        <w:rPr>
          <w:rtl/>
        </w:rPr>
        <w:t xml:space="preserve"> </w:t>
      </w:r>
      <w:r w:rsidR="00866FEE" w:rsidRPr="00866FEE">
        <w:rPr>
          <w:rtl/>
        </w:rPr>
        <w:t>בנושא</w:t>
      </w:r>
      <w:r>
        <w:rPr>
          <w:rtl/>
        </w:rPr>
        <w:t xml:space="preserve"> </w:t>
      </w:r>
      <w:r w:rsidR="00866FEE" w:rsidRPr="00866FEE">
        <w:rPr>
          <w:rtl/>
        </w:rPr>
        <w:t>הזה</w:t>
      </w:r>
      <w:r>
        <w:rPr>
          <w:rtl/>
        </w:rPr>
        <w:t xml:space="preserve"> </w:t>
      </w:r>
      <w:r w:rsidR="00866FEE" w:rsidRPr="00866FEE">
        <w:rPr>
          <w:rtl/>
        </w:rPr>
        <w:t>ל</w:t>
      </w:r>
      <w:r>
        <w:rPr>
          <w:rtl/>
        </w:rPr>
        <w:t>-</w:t>
      </w:r>
      <w:r w:rsidR="00866FEE" w:rsidRPr="00866FEE">
        <w:rPr>
          <w:rtl/>
        </w:rPr>
        <w:t>31</w:t>
      </w:r>
      <w:r>
        <w:rPr>
          <w:rtl/>
        </w:rPr>
        <w:t xml:space="preserve"> </w:t>
      </w:r>
      <w:r w:rsidR="00866FEE" w:rsidRPr="00866FEE">
        <w:rPr>
          <w:rtl/>
        </w:rPr>
        <w:t>בדצמבר.</w:t>
      </w:r>
      <w:r>
        <w:rPr>
          <w:rtl/>
        </w:rPr>
        <w:t xml:space="preserve"> </w:t>
      </w:r>
      <w:r w:rsidR="00866FEE" w:rsidRPr="00866FEE">
        <w:rPr>
          <w:rtl/>
        </w:rPr>
        <w:t xml:space="preserve">והיה ותצליח במאבקך, נסיר את הכובע ונגיד </w:t>
      </w:r>
      <w:r w:rsidR="000E6287">
        <w:t>chapeau</w:t>
      </w:r>
      <w:r w:rsidR="00866FEE" w:rsidRPr="00866FEE">
        <w:rPr>
          <w:rtl/>
        </w:rPr>
        <w:t>. אם</w:t>
      </w:r>
      <w:r>
        <w:rPr>
          <w:rtl/>
        </w:rPr>
        <w:t xml:space="preserve"> </w:t>
      </w:r>
      <w:r w:rsidR="00866FEE" w:rsidRPr="00866FEE">
        <w:rPr>
          <w:rtl/>
        </w:rPr>
        <w:t>ניכשל, אתה תצטרף אלינו לאי</w:t>
      </w:r>
      <w:r>
        <w:rPr>
          <w:rtl/>
        </w:rPr>
        <w:t>-</w:t>
      </w:r>
      <w:r w:rsidR="00866FEE" w:rsidRPr="00866FEE">
        <w:rPr>
          <w:rtl/>
        </w:rPr>
        <w:t>אמון. הצעה הוגנת.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רמון, סליחה.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חברת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גוז'נסקי.</w:t>
      </w:r>
      <w:r w:rsidR="005133A8">
        <w:rPr>
          <w:rtl/>
        </w:rPr>
        <w:t xml:space="preserve"> </w:t>
      </w:r>
      <w:r w:rsidRPr="00866FEE">
        <w:rPr>
          <w:rtl/>
        </w:rPr>
        <w:t>אני רוצה לסכם את הפרק הפרוצדורלי, התוכני הזה. אין</w:t>
      </w:r>
      <w:r w:rsidR="005133A8">
        <w:rPr>
          <w:rtl/>
        </w:rPr>
        <w:t xml:space="preserve"> </w:t>
      </w:r>
      <w:r w:rsidRPr="00866FEE">
        <w:rPr>
          <w:rtl/>
        </w:rPr>
        <w:t>תקדים שבהצבעת אי</w:t>
      </w:r>
      <w:r w:rsidR="005133A8">
        <w:rPr>
          <w:rtl/>
        </w:rPr>
        <w:t>-</w:t>
      </w:r>
      <w:r w:rsidRPr="00866FEE">
        <w:rPr>
          <w:rtl/>
        </w:rPr>
        <w:t>אמון ההצבעה נדחתה.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 יש תקדים למשוך.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כן,</w:t>
      </w:r>
      <w:r w:rsidR="005133A8">
        <w:rPr>
          <w:rtl/>
        </w:rPr>
        <w:t xml:space="preserve"> </w:t>
      </w:r>
      <w:r w:rsidRPr="00866FEE">
        <w:rPr>
          <w:rtl/>
        </w:rPr>
        <w:t>אני אזכיר אותו. אני גם אגיד לכם מדוע. זה נושא כל כך קריטי, שלא רוצים</w:t>
      </w:r>
      <w:r w:rsidR="005133A8">
        <w:rPr>
          <w:rtl/>
        </w:rPr>
        <w:t xml:space="preserve"> </w:t>
      </w:r>
      <w:r w:rsidRPr="00866FEE">
        <w:rPr>
          <w:rtl/>
        </w:rPr>
        <w:t>להשאיר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זה ליד המקרה, של הרכב מליאה כזה או אחר, לכן את זה אני לא אעשה.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זאת,</w:t>
      </w:r>
      <w:r w:rsidR="005133A8">
        <w:rPr>
          <w:rtl/>
        </w:rPr>
        <w:t xml:space="preserve"> </w:t>
      </w:r>
      <w:r w:rsidRPr="00866FEE">
        <w:rPr>
          <w:rtl/>
        </w:rPr>
        <w:t>אני זוכר מקרה אחד, ניהלתי אז ישיבה, הייתי סגן יושב</w:t>
      </w:r>
      <w:r w:rsidR="005133A8">
        <w:rPr>
          <w:rtl/>
        </w:rPr>
        <w:t>-</w:t>
      </w:r>
      <w:r w:rsidRPr="00866FEE">
        <w:rPr>
          <w:rtl/>
        </w:rPr>
        <w:t>ראש הכנסת,</w:t>
      </w:r>
      <w:r w:rsidR="005133A8">
        <w:rPr>
          <w:rtl/>
        </w:rPr>
        <w:t xml:space="preserve"> </w:t>
      </w:r>
      <w:r w:rsidRPr="00866FEE">
        <w:rPr>
          <w:rtl/>
        </w:rPr>
        <w:t>לפני הרבה</w:t>
      </w:r>
      <w:r w:rsidR="005133A8">
        <w:rPr>
          <w:rtl/>
        </w:rPr>
        <w:t xml:space="preserve"> </w:t>
      </w:r>
      <w:r w:rsidRPr="00866FEE">
        <w:rPr>
          <w:rtl/>
        </w:rPr>
        <w:t>שנים.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מתי</w:t>
      </w:r>
      <w:r w:rsidR="005133A8">
        <w:rPr>
          <w:rtl/>
        </w:rPr>
        <w:t xml:space="preserve"> </w:t>
      </w:r>
      <w:r w:rsidRPr="00866FEE">
        <w:rPr>
          <w:rtl/>
        </w:rPr>
        <w:t>פלד, זכרו לברכה, העלה הצעת אי</w:t>
      </w:r>
      <w:r w:rsidR="005133A8">
        <w:rPr>
          <w:rtl/>
        </w:rPr>
        <w:t>-</w:t>
      </w:r>
      <w:r w:rsidRPr="00866FEE">
        <w:rPr>
          <w:rtl/>
        </w:rPr>
        <w:t>אמון, ושר הביטחון</w:t>
      </w:r>
      <w:r w:rsidR="005133A8">
        <w:rPr>
          <w:rtl/>
        </w:rPr>
        <w:t xml:space="preserve"> </w:t>
      </w:r>
      <w:r w:rsidRPr="00866FEE">
        <w:rPr>
          <w:rtl/>
        </w:rPr>
        <w:t>יצחק</w:t>
      </w:r>
      <w:r w:rsidR="005133A8">
        <w:rPr>
          <w:rtl/>
        </w:rPr>
        <w:t xml:space="preserve"> </w:t>
      </w:r>
      <w:r w:rsidRPr="00866FEE">
        <w:rPr>
          <w:rtl/>
        </w:rPr>
        <w:t>רבין,</w:t>
      </w:r>
      <w:r w:rsidR="005133A8">
        <w:rPr>
          <w:rtl/>
        </w:rPr>
        <w:t xml:space="preserve"> </w:t>
      </w:r>
      <w:r w:rsidRPr="00866FEE">
        <w:rPr>
          <w:rtl/>
        </w:rPr>
        <w:t>זכרו</w:t>
      </w:r>
      <w:r w:rsidR="005133A8">
        <w:rPr>
          <w:rtl/>
        </w:rPr>
        <w:t xml:space="preserve"> </w:t>
      </w:r>
      <w:r w:rsidRPr="00866FEE">
        <w:rPr>
          <w:rtl/>
        </w:rPr>
        <w:t>לברכה,</w:t>
      </w:r>
      <w:r w:rsidR="005133A8">
        <w:rPr>
          <w:rtl/>
        </w:rPr>
        <w:t xml:space="preserve"> </w:t>
      </w:r>
      <w:r w:rsidRPr="00866FEE">
        <w:rPr>
          <w:rtl/>
        </w:rPr>
        <w:t>שכנע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את חבר הכנסת מתי פלד </w:t>
      </w:r>
      <w:r w:rsidR="005133A8">
        <w:rPr>
          <w:rtl/>
        </w:rPr>
        <w:t>–</w:t>
      </w:r>
      <w:r w:rsidRPr="00866FEE">
        <w:rPr>
          <w:rtl/>
        </w:rPr>
        <w:t xml:space="preserve"> היה דו</w:t>
      </w:r>
      <w:r w:rsidR="005133A8">
        <w:rPr>
          <w:rtl/>
        </w:rPr>
        <w:t>-</w:t>
      </w:r>
      <w:r w:rsidRPr="00866FEE">
        <w:rPr>
          <w:rtl/>
        </w:rPr>
        <w:t>שיח דומה, אומנם בנושא</w:t>
      </w:r>
      <w:r w:rsidR="005133A8">
        <w:rPr>
          <w:rtl/>
        </w:rPr>
        <w:t xml:space="preserve"> </w:t>
      </w:r>
      <w:r w:rsidRPr="00866FEE">
        <w:rPr>
          <w:rtl/>
        </w:rPr>
        <w:t>ביטחוני, ואז חבר הכנסת מתי פלד פשוט הודיע שהוא מוותר על הצעת האי</w:t>
      </w:r>
      <w:r w:rsidR="005133A8">
        <w:rPr>
          <w:rtl/>
        </w:rPr>
        <w:t>-</w:t>
      </w:r>
      <w:r w:rsidRPr="00866FEE">
        <w:rPr>
          <w:rtl/>
        </w:rPr>
        <w:t>אמון.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היה</w:t>
      </w:r>
      <w:r w:rsidR="005133A8">
        <w:rPr>
          <w:rtl/>
        </w:rPr>
        <w:t xml:space="preserve"> </w:t>
      </w:r>
      <w:r w:rsidRPr="00866FEE">
        <w:rPr>
          <w:rtl/>
        </w:rPr>
        <w:t>מקרה,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 האשם מחאמיד, בעניין ההפקעות במזרח</w:t>
      </w:r>
      <w:r w:rsidR="005133A8">
        <w:rPr>
          <w:rtl/>
        </w:rPr>
        <w:t>-</w:t>
      </w:r>
      <w:r w:rsidRPr="00866FEE">
        <w:rPr>
          <w:rtl/>
        </w:rPr>
        <w:t>ירושלים, הוא</w:t>
      </w:r>
      <w:r w:rsidR="005133A8">
        <w:rPr>
          <w:rtl/>
        </w:rPr>
        <w:t xml:space="preserve"> </w:t>
      </w:r>
      <w:r w:rsidRPr="00866FEE">
        <w:rPr>
          <w:rtl/>
        </w:rPr>
        <w:t>עלה ונימק, ואחר כך ביקשנו שלא לקיים הצבעה.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לא לקיים הצבעה, פירושו </w:t>
      </w:r>
      <w:r w:rsidR="005133A8">
        <w:rPr>
          <w:rtl/>
        </w:rPr>
        <w:t>–</w:t>
      </w:r>
      <w:r w:rsidRPr="00866FEE">
        <w:rPr>
          <w:rtl/>
        </w:rPr>
        <w:t xml:space="preserve"> אין.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עוד מקרה שמופיע בתקנון, כאשר אני הגשתי הצעת אי</w:t>
      </w:r>
      <w:r w:rsidR="005133A8">
        <w:rPr>
          <w:rtl/>
        </w:rPr>
        <w:t>-</w:t>
      </w:r>
      <w:r w:rsidRPr="00866FEE">
        <w:rPr>
          <w:rtl/>
        </w:rPr>
        <w:t>אמון בנושא מושב דוב"ב,</w:t>
      </w:r>
      <w:r w:rsidR="005133A8">
        <w:rPr>
          <w:rtl/>
        </w:rPr>
        <w:t xml:space="preserve"> </w:t>
      </w:r>
      <w:r w:rsidRPr="00866FEE">
        <w:rPr>
          <w:rtl/>
        </w:rPr>
        <w:t>ובהסכמת הבית הפכתי אותה להצעה רגילה.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</w:t>
      </w:r>
      <w:r w:rsidR="005133A8">
        <w:rPr>
          <w:rtl/>
        </w:rPr>
        <w:t xml:space="preserve"> </w:t>
      </w:r>
      <w:r w:rsidRPr="00866FEE">
        <w:rPr>
          <w:rtl/>
        </w:rPr>
        <w:t>נעשה כך. כל האפשרויות פתוחות, והן: בסוף להודיע שלא מצביעים, כאילו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היתה</w:t>
      </w:r>
      <w:r w:rsidR="005133A8">
        <w:rPr>
          <w:rtl/>
        </w:rPr>
        <w:t xml:space="preserve"> </w:t>
      </w:r>
      <w:r w:rsidRPr="00866FEE">
        <w:rPr>
          <w:rtl/>
        </w:rPr>
        <w:t>הצעה,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מסלול</w:t>
      </w:r>
      <w:r w:rsidR="005133A8">
        <w:rPr>
          <w:rtl/>
        </w:rPr>
        <w:t xml:space="preserve"> </w:t>
      </w:r>
      <w:r w:rsidRPr="00866FEE">
        <w:rPr>
          <w:rtl/>
        </w:rPr>
        <w:t>שעכשיו הציג בפנינו חבר הכנסת זאבי. אני אאפשר את כל</w:t>
      </w:r>
      <w:r w:rsidR="005133A8">
        <w:rPr>
          <w:rtl/>
        </w:rPr>
        <w:t xml:space="preserve"> </w:t>
      </w:r>
      <w:r w:rsidRPr="00866FEE">
        <w:rPr>
          <w:rtl/>
        </w:rPr>
        <w:t>הווריאציות,</w:t>
      </w:r>
      <w:r w:rsidR="005133A8">
        <w:rPr>
          <w:rtl/>
        </w:rPr>
        <w:t xml:space="preserve"> </w:t>
      </w:r>
      <w:r w:rsidRPr="00866FEE">
        <w:rPr>
          <w:rtl/>
        </w:rPr>
        <w:t>חוץ</w:t>
      </w:r>
      <w:r w:rsidR="005133A8">
        <w:rPr>
          <w:rtl/>
        </w:rPr>
        <w:t xml:space="preserve"> </w:t>
      </w:r>
      <w:r w:rsidRPr="00866FEE">
        <w:rPr>
          <w:rtl/>
        </w:rPr>
        <w:t>מדחיית</w:t>
      </w:r>
      <w:r w:rsidR="005133A8">
        <w:rPr>
          <w:rtl/>
        </w:rPr>
        <w:t xml:space="preserve"> </w:t>
      </w:r>
      <w:r w:rsidRPr="00866FEE">
        <w:rPr>
          <w:rtl/>
        </w:rPr>
        <w:t>הצבעה.</w:t>
      </w:r>
      <w:r w:rsidR="005133A8">
        <w:rPr>
          <w:rtl/>
        </w:rPr>
        <w:t xml:space="preserve"> </w:t>
      </w:r>
      <w:r w:rsidRPr="00866FEE">
        <w:rPr>
          <w:rtl/>
        </w:rPr>
        <w:t>ננוע</w:t>
      </w:r>
      <w:r w:rsidR="005133A8">
        <w:rPr>
          <w:rtl/>
        </w:rPr>
        <w:t xml:space="preserve"> </w:t>
      </w:r>
      <w:r w:rsidRPr="00866FEE">
        <w:rPr>
          <w:rtl/>
        </w:rPr>
        <w:t>קדימה,</w:t>
      </w:r>
      <w:r w:rsidR="005133A8">
        <w:rPr>
          <w:rtl/>
        </w:rPr>
        <w:t xml:space="preserve"> </w:t>
      </w:r>
      <w:r w:rsidRPr="00866FEE">
        <w:rPr>
          <w:rtl/>
        </w:rPr>
        <w:t>ובמהלך</w:t>
      </w:r>
      <w:r w:rsidR="005133A8">
        <w:rPr>
          <w:rtl/>
        </w:rPr>
        <w:t xml:space="preserve"> </w:t>
      </w:r>
      <w:r w:rsidRPr="00866FEE">
        <w:rPr>
          <w:rtl/>
        </w:rPr>
        <w:t>הדיונים</w:t>
      </w:r>
      <w:r w:rsidR="005133A8">
        <w:rPr>
          <w:rtl/>
        </w:rPr>
        <w:t xml:space="preserve"> </w:t>
      </w:r>
      <w:r w:rsidRPr="00866FEE">
        <w:rPr>
          <w:rtl/>
        </w:rPr>
        <w:t>נראה</w:t>
      </w:r>
      <w:r w:rsidR="005133A8">
        <w:rPr>
          <w:rtl/>
        </w:rPr>
        <w:t xml:space="preserve"> </w:t>
      </w:r>
      <w:r w:rsidRPr="00866FEE">
        <w:rPr>
          <w:rtl/>
        </w:rPr>
        <w:t>מה תהיה</w:t>
      </w:r>
      <w:r w:rsidR="005133A8">
        <w:rPr>
          <w:rtl/>
        </w:rPr>
        <w:t xml:space="preserve"> </w:t>
      </w:r>
      <w:r w:rsidRPr="00866FEE">
        <w:rPr>
          <w:rtl/>
        </w:rPr>
        <w:t>הדינמיקה. אני מקווה שזה סידור הוגן.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אדיסו מאסלה, חמש דקות. 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מאיר שטרית, ואחריו </w:t>
      </w:r>
      <w:r w:rsidR="005133A8">
        <w:rPr>
          <w:rtl/>
        </w:rPr>
        <w:t xml:space="preserve">– </w:t>
      </w:r>
      <w:r w:rsidRPr="00866FEE">
        <w:rPr>
          <w:rtl/>
        </w:rPr>
        <w:t>חבר הכנסת דוד טל. חברים, נא להקפיד על הזמן.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אדיסו מאסלה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אדוני השר, חברי הכנסת, אני מעריך את המאבק שניהלת, 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כדי</w:t>
      </w:r>
      <w:r w:rsidR="005133A8">
        <w:rPr>
          <w:rtl/>
        </w:rPr>
        <w:t xml:space="preserve"> </w:t>
      </w:r>
      <w:r w:rsidRPr="00866FEE">
        <w:rPr>
          <w:rtl/>
        </w:rPr>
        <w:t>להכניס אותן תרופות שלא היו כלולות בסל הבריאות, כולל קוקטייל התרופות</w:t>
      </w:r>
      <w:r w:rsidR="005133A8">
        <w:rPr>
          <w:rtl/>
        </w:rPr>
        <w:t xml:space="preserve"> </w:t>
      </w:r>
      <w:r w:rsidRPr="00866FEE">
        <w:rPr>
          <w:rtl/>
        </w:rPr>
        <w:t>לחולי איידס.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מכיר</w:t>
      </w:r>
      <w:r w:rsidR="005133A8">
        <w:rPr>
          <w:rtl/>
        </w:rPr>
        <w:t xml:space="preserve"> </w:t>
      </w:r>
      <w:r w:rsidRPr="00866FEE">
        <w:rPr>
          <w:rtl/>
        </w:rPr>
        <w:t>כמה</w:t>
      </w:r>
      <w:r w:rsidR="005133A8">
        <w:rPr>
          <w:rtl/>
        </w:rPr>
        <w:t xml:space="preserve"> </w:t>
      </w:r>
      <w:r w:rsidRPr="00866FEE">
        <w:rPr>
          <w:rtl/>
        </w:rPr>
        <w:t>חולי</w:t>
      </w:r>
      <w:r w:rsidR="005133A8">
        <w:rPr>
          <w:rtl/>
        </w:rPr>
        <w:t xml:space="preserve"> </w:t>
      </w:r>
      <w:r w:rsidRPr="00866FEE">
        <w:rPr>
          <w:rtl/>
        </w:rPr>
        <w:t>איידס</w:t>
      </w:r>
      <w:r w:rsidR="005133A8">
        <w:rPr>
          <w:rtl/>
        </w:rPr>
        <w:t xml:space="preserve"> </w:t>
      </w:r>
      <w:r w:rsidRPr="00866FEE">
        <w:rPr>
          <w:rtl/>
        </w:rPr>
        <w:t>שנאבקו על חייהם ובאו אלי כדי שאעזור להם, והם</w:t>
      </w:r>
      <w:r w:rsidR="005133A8">
        <w:rPr>
          <w:rtl/>
        </w:rPr>
        <w:t xml:space="preserve"> </w:t>
      </w:r>
      <w:r w:rsidRPr="00866FEE">
        <w:rPr>
          <w:rtl/>
        </w:rPr>
        <w:t>כבר אינם בחיים, ולא זכו לקבל את תרופות הקוקטייל כדי להאריך את החיים שלהם.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חבל</w:t>
      </w:r>
      <w:r w:rsidR="005133A8">
        <w:rPr>
          <w:rtl/>
        </w:rPr>
        <w:t xml:space="preserve"> </w:t>
      </w:r>
      <w:r w:rsidRPr="00866FEE">
        <w:rPr>
          <w:rtl/>
        </w:rPr>
        <w:t>שממשלת ישראל ומדינת ישראל הבינו מאוד מאוחר, רק אתמול, כמה חשוב לכלול</w:t>
      </w:r>
      <w:r w:rsidR="005133A8">
        <w:rPr>
          <w:rtl/>
        </w:rPr>
        <w:t xml:space="preserve"> </w:t>
      </w:r>
      <w:r w:rsidRPr="00866FEE">
        <w:rPr>
          <w:rtl/>
        </w:rPr>
        <w:t>אותן תרופות יקרות בסל הבריאות.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אתמול</w:t>
      </w:r>
      <w:r w:rsidR="005133A8">
        <w:rPr>
          <w:rtl/>
        </w:rPr>
        <w:t xml:space="preserve"> </w:t>
      </w:r>
      <w:r w:rsidRPr="00866FEE">
        <w:rPr>
          <w:rtl/>
        </w:rPr>
        <w:t>ביקרתי</w:t>
      </w:r>
      <w:r w:rsidR="005133A8">
        <w:rPr>
          <w:rtl/>
        </w:rPr>
        <w:t xml:space="preserve"> </w:t>
      </w:r>
      <w:r w:rsidRPr="00866FEE">
        <w:rPr>
          <w:rtl/>
        </w:rPr>
        <w:t>באחד</w:t>
      </w:r>
      <w:r w:rsidR="005133A8">
        <w:rPr>
          <w:rtl/>
        </w:rPr>
        <w:t xml:space="preserve"> </w:t>
      </w:r>
      <w:r w:rsidRPr="00866FEE">
        <w:rPr>
          <w:rtl/>
        </w:rPr>
        <w:t>היישובים</w:t>
      </w:r>
      <w:r w:rsidR="005133A8">
        <w:rPr>
          <w:rtl/>
        </w:rPr>
        <w:t xml:space="preserve"> </w:t>
      </w:r>
      <w:r w:rsidRPr="00866FEE">
        <w:rPr>
          <w:rtl/>
        </w:rPr>
        <w:t>והלכתי</w:t>
      </w:r>
      <w:r w:rsidR="005133A8">
        <w:rPr>
          <w:rtl/>
        </w:rPr>
        <w:t xml:space="preserve"> </w:t>
      </w:r>
      <w:r w:rsidRPr="00866FEE">
        <w:rPr>
          <w:rtl/>
        </w:rPr>
        <w:t>לבקר חולת איידס, ילדה בת שלוש, שלא</w:t>
      </w:r>
      <w:r w:rsidR="005133A8">
        <w:rPr>
          <w:rtl/>
        </w:rPr>
        <w:t xml:space="preserve"> </w:t>
      </w:r>
      <w:r w:rsidRPr="00866FEE">
        <w:rPr>
          <w:rtl/>
        </w:rPr>
        <w:t>זכתה,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עד אתמול, נדמה לי אפילו עד היום, לקוקטייל התרופות, כדי לתת</w:t>
      </w:r>
      <w:r w:rsidR="005133A8">
        <w:rPr>
          <w:rtl/>
        </w:rPr>
        <w:t xml:space="preserve"> </w:t>
      </w:r>
      <w:r w:rsidRPr="00866FEE">
        <w:rPr>
          <w:rtl/>
        </w:rPr>
        <w:t>סיכוי לחייה.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השר, אני מחכה שההחלטה הזאת תמומש הלכה למעשה.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ממומשת. אם ידוע לך על קופת</w:t>
      </w:r>
      <w:r w:rsidR="005133A8">
        <w:rPr>
          <w:rtl/>
        </w:rPr>
        <w:t>-</w:t>
      </w:r>
      <w:r w:rsidRPr="00866FEE">
        <w:rPr>
          <w:rtl/>
        </w:rPr>
        <w:t>חולים אחת שלא מספקת, תודיע לי ישירות.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אדיסו מאסלה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נבדוק</w:t>
      </w:r>
      <w:r w:rsidR="005133A8">
        <w:rPr>
          <w:rtl/>
        </w:rPr>
        <w:t xml:space="preserve"> </w:t>
      </w:r>
      <w:r w:rsidRPr="00866FEE">
        <w:rPr>
          <w:rtl/>
        </w:rPr>
        <w:t>בשטח.</w:t>
      </w:r>
      <w:r w:rsidR="005133A8">
        <w:rPr>
          <w:rtl/>
        </w:rPr>
        <w:t xml:space="preserve"> </w:t>
      </w:r>
      <w:r w:rsidRPr="00866FEE">
        <w:rPr>
          <w:rtl/>
        </w:rPr>
        <w:t>אני הצעתי לפני חודש הצעת חוק המורה לכלול את קוקטייל</w:t>
      </w:r>
      <w:r w:rsidR="005133A8">
        <w:rPr>
          <w:rtl/>
        </w:rPr>
        <w:t xml:space="preserve"> </w:t>
      </w:r>
      <w:r w:rsidRPr="00866FEE">
        <w:rPr>
          <w:rtl/>
        </w:rPr>
        <w:t>התרופות,</w:t>
      </w:r>
      <w:r w:rsidR="005133A8">
        <w:rPr>
          <w:rtl/>
        </w:rPr>
        <w:t xml:space="preserve"> </w:t>
      </w:r>
      <w:r w:rsidRPr="00866FEE">
        <w:rPr>
          <w:rtl/>
        </w:rPr>
        <w:t>במידה</w:t>
      </w:r>
      <w:r w:rsidR="005133A8">
        <w:rPr>
          <w:rtl/>
        </w:rPr>
        <w:t xml:space="preserve"> </w:t>
      </w:r>
      <w:r w:rsidRPr="00866FEE">
        <w:rPr>
          <w:rtl/>
        </w:rPr>
        <w:t>שיהיו</w:t>
      </w:r>
      <w:r w:rsidR="005133A8">
        <w:rPr>
          <w:rtl/>
        </w:rPr>
        <w:t xml:space="preserve"> </w:t>
      </w:r>
      <w:r w:rsidRPr="00866FEE">
        <w:rPr>
          <w:rtl/>
        </w:rPr>
        <w:t>תרופות</w:t>
      </w:r>
      <w:r w:rsidR="005133A8">
        <w:rPr>
          <w:rtl/>
        </w:rPr>
        <w:t xml:space="preserve"> </w:t>
      </w:r>
      <w:r w:rsidRPr="00866FEE">
        <w:rPr>
          <w:rtl/>
        </w:rPr>
        <w:t>חדשות, בסל הבריאות, לעגן את הדבר הזה בחוק, ולא</w:t>
      </w:r>
      <w:r w:rsidR="005133A8">
        <w:rPr>
          <w:rtl/>
        </w:rPr>
        <w:t xml:space="preserve"> </w:t>
      </w:r>
      <w:r w:rsidRPr="00866FEE">
        <w:rPr>
          <w:rtl/>
        </w:rPr>
        <w:t>להשאיר את המצב לנדיבותה ולרחמנותה של ממשלה זו או אחרת, כפי שמתחשק לה, אלא, לפי</w:t>
      </w:r>
      <w:r w:rsidR="005133A8">
        <w:rPr>
          <w:rtl/>
        </w:rPr>
        <w:t xml:space="preserve"> </w:t>
      </w:r>
      <w:r w:rsidRPr="00866FEE">
        <w:rPr>
          <w:rtl/>
        </w:rPr>
        <w:t>דעתי,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השר, אפילו את התרופות האחרות </w:t>
      </w:r>
      <w:r w:rsidR="005133A8">
        <w:rPr>
          <w:rtl/>
        </w:rPr>
        <w:t>–</w:t>
      </w:r>
      <w:r w:rsidRPr="00866FEE">
        <w:rPr>
          <w:rtl/>
        </w:rPr>
        <w:t xml:space="preserve"> אתה ביוזמתך, אולי ביוזמת הממשלה </w:t>
      </w:r>
      <w:r w:rsidR="005133A8">
        <w:rPr>
          <w:rtl/>
        </w:rPr>
        <w:t xml:space="preserve">– </w:t>
      </w:r>
      <w:r w:rsidRPr="00866FEE">
        <w:rPr>
          <w:rtl/>
        </w:rPr>
        <w:t>לעגן</w:t>
      </w:r>
      <w:r w:rsidR="005133A8">
        <w:rPr>
          <w:rtl/>
        </w:rPr>
        <w:t xml:space="preserve"> </w:t>
      </w:r>
      <w:r w:rsidRPr="00866FEE">
        <w:rPr>
          <w:rtl/>
        </w:rPr>
        <w:t>בחוק, כדי שהחולים, אזרחי מדינת ישראל, יוכלו לקבל את התרופות שאתמול ממשלת</w:t>
      </w:r>
      <w:r w:rsidR="005133A8">
        <w:rPr>
          <w:rtl/>
        </w:rPr>
        <w:t xml:space="preserve"> </w:t>
      </w:r>
      <w:r w:rsidRPr="00866FEE">
        <w:rPr>
          <w:rtl/>
        </w:rPr>
        <w:t>ישראל החליטה לכלול בסל הבריאות.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זאת,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ממשלת ישראל מציעה, לפי חוק ההסדרים, שקופות</w:t>
      </w:r>
      <w:r w:rsidR="005133A8">
        <w:rPr>
          <w:rtl/>
        </w:rPr>
        <w:t>-</w:t>
      </w:r>
      <w:r w:rsidRPr="00866FEE">
        <w:rPr>
          <w:rtl/>
        </w:rPr>
        <w:t>החולים יגבו או</w:t>
      </w:r>
      <w:r w:rsidR="005133A8">
        <w:rPr>
          <w:rtl/>
        </w:rPr>
        <w:t xml:space="preserve"> </w:t>
      </w:r>
      <w:r w:rsidRPr="00866FEE">
        <w:rPr>
          <w:rtl/>
        </w:rPr>
        <w:t>יקבעו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התשלומים לקופות</w:t>
      </w:r>
      <w:r w:rsidR="005133A8">
        <w:rPr>
          <w:rtl/>
        </w:rPr>
        <w:t>-</w:t>
      </w:r>
      <w:r w:rsidRPr="00866FEE">
        <w:rPr>
          <w:rtl/>
        </w:rPr>
        <w:t>החולים, והקופות ינהגו כפי שהן רוצות. כלומר, העשירים</w:t>
      </w:r>
      <w:r w:rsidR="005133A8">
        <w:rPr>
          <w:rtl/>
        </w:rPr>
        <w:t xml:space="preserve"> </w:t>
      </w:r>
      <w:r w:rsidRPr="00866FEE">
        <w:rPr>
          <w:rtl/>
        </w:rPr>
        <w:t>שרוצים</w:t>
      </w:r>
      <w:r w:rsidR="005133A8">
        <w:rPr>
          <w:rtl/>
        </w:rPr>
        <w:t xml:space="preserve"> </w:t>
      </w:r>
      <w:r w:rsidRPr="00866FEE">
        <w:rPr>
          <w:rtl/>
        </w:rPr>
        <w:t>לקבל</w:t>
      </w:r>
      <w:r w:rsidR="005133A8">
        <w:rPr>
          <w:rtl/>
        </w:rPr>
        <w:t xml:space="preserve"> </w:t>
      </w:r>
      <w:r w:rsidRPr="00866FEE">
        <w:rPr>
          <w:rtl/>
        </w:rPr>
        <w:t>רפואה</w:t>
      </w:r>
      <w:r w:rsidR="005133A8">
        <w:rPr>
          <w:rtl/>
        </w:rPr>
        <w:t xml:space="preserve"> </w:t>
      </w:r>
      <w:r w:rsidRPr="00866FEE">
        <w:rPr>
          <w:rtl/>
        </w:rPr>
        <w:t>יותר טובה ישלמו הרבה כסף, ואותן משפחות שאין להן מספיק כסף</w:t>
      </w:r>
      <w:r w:rsidR="005133A8">
        <w:rPr>
          <w:rtl/>
        </w:rPr>
        <w:t xml:space="preserve"> </w:t>
      </w:r>
      <w:r w:rsidRPr="00866FEE">
        <w:rPr>
          <w:rtl/>
        </w:rPr>
        <w:t>יקבלו שירותים רפואיים ברמה אחרת.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יהיו</w:t>
      </w:r>
      <w:r w:rsidR="005133A8">
        <w:rPr>
          <w:rtl/>
        </w:rPr>
        <w:t xml:space="preserve"> </w:t>
      </w:r>
      <w:r w:rsidRPr="00866FEE">
        <w:rPr>
          <w:rtl/>
        </w:rPr>
        <w:t>במדינת ישראל אזרחים סוג א', שיקבלו רפואה טובה, ויהיו סוג ב' וסוג ג'</w:t>
      </w:r>
      <w:r w:rsidR="005133A8">
        <w:rPr>
          <w:rtl/>
        </w:rPr>
        <w:t xml:space="preserve"> </w:t>
      </w:r>
      <w:r w:rsidRPr="00866FEE">
        <w:rPr>
          <w:rtl/>
        </w:rPr>
        <w:t>וסוג ד' של אזרחי מדינת ישראל, שיקבלו רפואה ברמה נמוכה מאוד.</w:t>
      </w:r>
      <w:r w:rsidR="005133A8">
        <w:rPr>
          <w:rtl/>
        </w:rPr>
        <w:t xml:space="preserve"> </w:t>
      </w:r>
      <w:r w:rsidRPr="00866FEE">
        <w:rPr>
          <w:rtl/>
        </w:rPr>
        <w:t>כלומר, אותן שכבות</w:t>
      </w:r>
      <w:r w:rsidR="005133A8">
        <w:rPr>
          <w:rtl/>
        </w:rPr>
        <w:t xml:space="preserve"> </w:t>
      </w:r>
      <w:r w:rsidRPr="00866FEE">
        <w:rPr>
          <w:rtl/>
        </w:rPr>
        <w:t>חלשות, אזרחים ישראלים, ותיקים, עולים חדשים, ערביי ישראל, הם אלו שסובלים במדינת</w:t>
      </w:r>
      <w:r w:rsidR="005133A8">
        <w:rPr>
          <w:rtl/>
        </w:rPr>
        <w:t xml:space="preserve"> </w:t>
      </w:r>
      <w:r w:rsidRPr="00866FEE">
        <w:rPr>
          <w:rtl/>
        </w:rPr>
        <w:t>ישראל</w:t>
      </w:r>
      <w:r w:rsidR="005133A8">
        <w:rPr>
          <w:rtl/>
        </w:rPr>
        <w:t xml:space="preserve"> </w:t>
      </w:r>
      <w:r w:rsidRPr="00866FEE">
        <w:rPr>
          <w:rtl/>
        </w:rPr>
        <w:t>מבעיות</w:t>
      </w:r>
      <w:r w:rsidR="005133A8">
        <w:rPr>
          <w:rtl/>
        </w:rPr>
        <w:t xml:space="preserve"> </w:t>
      </w:r>
      <w:r w:rsidRPr="00866FEE">
        <w:rPr>
          <w:rtl/>
        </w:rPr>
        <w:t>תעסוקה,</w:t>
      </w:r>
      <w:r w:rsidR="005133A8">
        <w:rPr>
          <w:rtl/>
        </w:rPr>
        <w:t xml:space="preserve"> </w:t>
      </w:r>
      <w:r w:rsidRPr="00866FEE">
        <w:rPr>
          <w:rtl/>
        </w:rPr>
        <w:t>מבעיות</w:t>
      </w:r>
      <w:r w:rsidR="005133A8">
        <w:rPr>
          <w:rtl/>
        </w:rPr>
        <w:t xml:space="preserve"> </w:t>
      </w:r>
      <w:r w:rsidRPr="00866FEE">
        <w:rPr>
          <w:rtl/>
        </w:rPr>
        <w:t>חברתיות,</w:t>
      </w:r>
      <w:r w:rsidR="005133A8">
        <w:rPr>
          <w:rtl/>
        </w:rPr>
        <w:t xml:space="preserve"> </w:t>
      </w:r>
      <w:r w:rsidRPr="00866FEE">
        <w:rPr>
          <w:rtl/>
        </w:rPr>
        <w:t>מבעיות כלכליות. אני מכיר משפחות רבות</w:t>
      </w:r>
      <w:r w:rsidR="005133A8">
        <w:rPr>
          <w:rtl/>
        </w:rPr>
        <w:t xml:space="preserve"> </w:t>
      </w:r>
      <w:r w:rsidRPr="00866FEE">
        <w:rPr>
          <w:rtl/>
        </w:rPr>
        <w:t>במדינת</w:t>
      </w:r>
      <w:r w:rsidR="005133A8">
        <w:rPr>
          <w:rtl/>
        </w:rPr>
        <w:t xml:space="preserve"> </w:t>
      </w:r>
      <w:r w:rsidRPr="00866FEE">
        <w:rPr>
          <w:rtl/>
        </w:rPr>
        <w:t>ישראל, מאותן שכבות שציינתי, בעיירות הפיתוח, בשכונות במרכז הארץ, בכפרים</w:t>
      </w:r>
      <w:r w:rsidR="005133A8">
        <w:rPr>
          <w:rtl/>
        </w:rPr>
        <w:t xml:space="preserve"> </w:t>
      </w:r>
      <w:r w:rsidRPr="00866FEE">
        <w:rPr>
          <w:rtl/>
        </w:rPr>
        <w:t>בדואיים</w:t>
      </w:r>
      <w:r w:rsidR="005133A8">
        <w:rPr>
          <w:rtl/>
        </w:rPr>
        <w:t xml:space="preserve"> </w:t>
      </w:r>
      <w:r w:rsidRPr="00866FEE">
        <w:rPr>
          <w:rtl/>
        </w:rPr>
        <w:t>וערביים,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שההכנסה שלהם היא שכר המינימום </w:t>
      </w:r>
      <w:r w:rsidR="005133A8">
        <w:rPr>
          <w:rtl/>
        </w:rPr>
        <w:t>–</w:t>
      </w:r>
      <w:r w:rsidRPr="00866FEE">
        <w:rPr>
          <w:rtl/>
        </w:rPr>
        <w:t xml:space="preserve"> 2,400 שקל, מזה הם משלמים את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החובות,</w:t>
      </w:r>
      <w:r w:rsidR="005133A8">
        <w:rPr>
          <w:rtl/>
        </w:rPr>
        <w:t xml:space="preserve"> </w:t>
      </w:r>
      <w:r w:rsidRPr="00866FEE">
        <w:rPr>
          <w:rtl/>
        </w:rPr>
        <w:t>לרבות</w:t>
      </w:r>
      <w:r w:rsidR="005133A8">
        <w:rPr>
          <w:rtl/>
        </w:rPr>
        <w:t xml:space="preserve"> </w:t>
      </w:r>
      <w:r w:rsidRPr="00866FEE">
        <w:rPr>
          <w:rtl/>
        </w:rPr>
        <w:t>משכנתה,</w:t>
      </w:r>
      <w:r w:rsidR="005133A8">
        <w:rPr>
          <w:rtl/>
        </w:rPr>
        <w:t xml:space="preserve"> </w:t>
      </w:r>
      <w:r w:rsidRPr="00866FEE">
        <w:rPr>
          <w:rtl/>
        </w:rPr>
        <w:t>והם יצטרכו לשלם גם לקופת</w:t>
      </w:r>
      <w:r w:rsidR="005133A8">
        <w:rPr>
          <w:rtl/>
        </w:rPr>
        <w:t>-</w:t>
      </w:r>
      <w:r w:rsidRPr="00866FEE">
        <w:rPr>
          <w:rtl/>
        </w:rPr>
        <w:t>חולים, כפי שהקופות יקבעו</w:t>
      </w:r>
      <w:r w:rsidR="005133A8">
        <w:rPr>
          <w:rtl/>
        </w:rPr>
        <w:t xml:space="preserve"> </w:t>
      </w:r>
      <w:r w:rsidRPr="00866FEE">
        <w:rPr>
          <w:rtl/>
        </w:rPr>
        <w:t>לגבי אזרחי מדינת ישראל.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מדובר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ביטוחים משלימים.</w:t>
      </w:r>
      <w:r w:rsidR="005133A8">
        <w:rPr>
          <w:rtl/>
        </w:rPr>
        <w:t xml:space="preserve"> </w:t>
      </w:r>
      <w:r w:rsidRPr="00866FEE">
        <w:rPr>
          <w:rtl/>
        </w:rPr>
        <w:t>האזרחים העשירים, שיכולים להרשות לעצמם מבחינה</w:t>
      </w:r>
      <w:r w:rsidR="005133A8">
        <w:rPr>
          <w:rtl/>
        </w:rPr>
        <w:t xml:space="preserve"> </w:t>
      </w:r>
      <w:r w:rsidRPr="00866FEE">
        <w:rPr>
          <w:rtl/>
        </w:rPr>
        <w:t>כלכלית</w:t>
      </w:r>
      <w:r w:rsidR="005133A8">
        <w:rPr>
          <w:rtl/>
        </w:rPr>
        <w:t xml:space="preserve"> </w:t>
      </w:r>
      <w:r w:rsidRPr="00866FEE">
        <w:rPr>
          <w:rtl/>
        </w:rPr>
        <w:t>לעשות</w:t>
      </w:r>
      <w:r w:rsidR="005133A8">
        <w:rPr>
          <w:rtl/>
        </w:rPr>
        <w:t xml:space="preserve"> </w:t>
      </w:r>
      <w:r w:rsidRPr="00866FEE">
        <w:rPr>
          <w:rtl/>
        </w:rPr>
        <w:t>ביטוח</w:t>
      </w:r>
      <w:r w:rsidR="005133A8">
        <w:rPr>
          <w:rtl/>
        </w:rPr>
        <w:t xml:space="preserve"> </w:t>
      </w:r>
      <w:r w:rsidRPr="00866FEE">
        <w:rPr>
          <w:rtl/>
        </w:rPr>
        <w:t>משלים</w:t>
      </w:r>
      <w:r w:rsidR="005133A8">
        <w:rPr>
          <w:rtl/>
        </w:rPr>
        <w:t xml:space="preserve"> </w:t>
      </w:r>
      <w:r w:rsidRPr="00866FEE">
        <w:rPr>
          <w:rtl/>
        </w:rPr>
        <w:t>כזה או אחר, בקופה זו או אחרת, יכולים להרשות לעצמם</w:t>
      </w:r>
      <w:r w:rsidR="005133A8">
        <w:rPr>
          <w:rtl/>
        </w:rPr>
        <w:t xml:space="preserve"> </w:t>
      </w:r>
      <w:r w:rsidRPr="00866FEE">
        <w:rPr>
          <w:rtl/>
        </w:rPr>
        <w:t>לשלם</w:t>
      </w:r>
      <w:r w:rsidR="005133A8">
        <w:rPr>
          <w:rtl/>
        </w:rPr>
        <w:t xml:space="preserve"> </w:t>
      </w:r>
      <w:r w:rsidRPr="00866FEE">
        <w:rPr>
          <w:rtl/>
        </w:rPr>
        <w:t>כפי</w:t>
      </w:r>
      <w:r w:rsidR="005133A8">
        <w:rPr>
          <w:rtl/>
        </w:rPr>
        <w:t xml:space="preserve"> </w:t>
      </w:r>
      <w:r w:rsidRPr="00866FEE">
        <w:rPr>
          <w:rtl/>
        </w:rPr>
        <w:t>שנדרש, ואזרחי מדינת ישראל, שיש להם בקושי ביטוח רגיל, הם אלו שייפגעו</w:t>
      </w:r>
      <w:r w:rsidR="005133A8">
        <w:rPr>
          <w:rtl/>
        </w:rPr>
        <w:t xml:space="preserve"> </w:t>
      </w:r>
      <w:r w:rsidRPr="00866FEE">
        <w:rPr>
          <w:rtl/>
        </w:rPr>
        <w:t>מההצעה הזאת.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שהממשלה</w:t>
      </w:r>
      <w:r w:rsidR="005133A8">
        <w:rPr>
          <w:rtl/>
        </w:rPr>
        <w:t xml:space="preserve"> </w:t>
      </w:r>
      <w:r w:rsidRPr="00866FEE">
        <w:rPr>
          <w:rtl/>
        </w:rPr>
        <w:t>מציעה</w:t>
      </w:r>
      <w:r w:rsidR="005133A8">
        <w:rPr>
          <w:rtl/>
        </w:rPr>
        <w:t xml:space="preserve"> </w:t>
      </w:r>
      <w:r w:rsidRPr="00866FEE">
        <w:rPr>
          <w:rtl/>
        </w:rPr>
        <w:t>בהצעות</w:t>
      </w:r>
      <w:r w:rsidR="005133A8">
        <w:rPr>
          <w:rtl/>
        </w:rPr>
        <w:t xml:space="preserve"> </w:t>
      </w:r>
      <w:r w:rsidRPr="00866FEE">
        <w:rPr>
          <w:rtl/>
        </w:rPr>
        <w:t>החדשות בתקציב המדינה, אזרחי מדינת ישראל יופלו</w:t>
      </w:r>
      <w:r w:rsidR="005133A8">
        <w:rPr>
          <w:rtl/>
        </w:rPr>
        <w:t xml:space="preserve"> </w:t>
      </w:r>
      <w:r w:rsidRPr="00866FEE">
        <w:rPr>
          <w:rtl/>
        </w:rPr>
        <w:t>לרעה.</w:t>
      </w:r>
      <w:r w:rsidR="005133A8">
        <w:rPr>
          <w:rtl/>
        </w:rPr>
        <w:t xml:space="preserve"> </w:t>
      </w:r>
      <w:r w:rsidRPr="00866FEE">
        <w:rPr>
          <w:rtl/>
        </w:rPr>
        <w:t>השכבות</w:t>
      </w:r>
      <w:r w:rsidR="005133A8">
        <w:rPr>
          <w:rtl/>
        </w:rPr>
        <w:t xml:space="preserve"> </w:t>
      </w:r>
      <w:r w:rsidRPr="00866FEE">
        <w:rPr>
          <w:rtl/>
        </w:rPr>
        <w:t>החלשות ייפגעו בצורה רצינית. השכבות החזקות הן ממילא חזקות, והדבר</w:t>
      </w:r>
      <w:r w:rsidR="005133A8">
        <w:rPr>
          <w:rtl/>
        </w:rPr>
        <w:t xml:space="preserve"> </w:t>
      </w:r>
      <w:r w:rsidRPr="00866FEE">
        <w:rPr>
          <w:rtl/>
        </w:rPr>
        <w:t>הזה לא יפגע בהן.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טיפת</w:t>
      </w:r>
      <w:r w:rsidR="005133A8">
        <w:rPr>
          <w:rtl/>
        </w:rPr>
        <w:t>-</w:t>
      </w:r>
      <w:r w:rsidRPr="00866FEE">
        <w:rPr>
          <w:rtl/>
        </w:rPr>
        <w:t>חלב, למשל. המגזר הערבי זוכה לשירותים של טיפת</w:t>
      </w:r>
      <w:r w:rsidR="005133A8">
        <w:rPr>
          <w:rtl/>
        </w:rPr>
        <w:t>-</w:t>
      </w:r>
      <w:r w:rsidRPr="00866FEE">
        <w:rPr>
          <w:rtl/>
        </w:rPr>
        <w:t>חלב, והיום, על</w:t>
      </w:r>
      <w:r w:rsidR="005133A8">
        <w:rPr>
          <w:rtl/>
        </w:rPr>
        <w:t>-</w:t>
      </w:r>
      <w:r w:rsidRPr="00866FEE">
        <w:rPr>
          <w:rtl/>
        </w:rPr>
        <w:t>פי ההצעה</w:t>
      </w:r>
      <w:r w:rsidR="005133A8">
        <w:rPr>
          <w:rtl/>
        </w:rPr>
        <w:t xml:space="preserve"> </w:t>
      </w:r>
      <w:r w:rsidRPr="00866FEE">
        <w:rPr>
          <w:rtl/>
        </w:rPr>
        <w:t>החדשה,</w:t>
      </w:r>
      <w:r w:rsidR="005133A8">
        <w:rPr>
          <w:rtl/>
        </w:rPr>
        <w:t xml:space="preserve"> </w:t>
      </w:r>
      <w:r w:rsidRPr="00866FEE">
        <w:rPr>
          <w:rtl/>
        </w:rPr>
        <w:t>רוצים</w:t>
      </w:r>
      <w:r w:rsidR="005133A8">
        <w:rPr>
          <w:rtl/>
        </w:rPr>
        <w:t xml:space="preserve"> </w:t>
      </w:r>
      <w:r w:rsidRPr="00866FEE">
        <w:rPr>
          <w:rtl/>
        </w:rPr>
        <w:t>להעביר</w:t>
      </w:r>
      <w:r w:rsidR="005133A8">
        <w:rPr>
          <w:rtl/>
        </w:rPr>
        <w:t xml:space="preserve"> </w:t>
      </w:r>
      <w:r w:rsidRPr="00866FEE">
        <w:rPr>
          <w:rtl/>
        </w:rPr>
        <w:t>את טיפת</w:t>
      </w:r>
      <w:r w:rsidR="005133A8">
        <w:rPr>
          <w:rtl/>
        </w:rPr>
        <w:t>-</w:t>
      </w:r>
      <w:r w:rsidRPr="00866FEE">
        <w:rPr>
          <w:rtl/>
        </w:rPr>
        <w:t>חלב לקופות</w:t>
      </w:r>
      <w:r w:rsidR="005133A8">
        <w:rPr>
          <w:rtl/>
        </w:rPr>
        <w:t>-</w:t>
      </w:r>
      <w:r w:rsidRPr="00866FEE">
        <w:rPr>
          <w:rtl/>
        </w:rPr>
        <w:t>החולים. אנחנו יודעים שבכפרים הערביים</w:t>
      </w:r>
      <w:r w:rsidR="005133A8">
        <w:rPr>
          <w:rtl/>
        </w:rPr>
        <w:t xml:space="preserve"> </w:t>
      </w:r>
      <w:r w:rsidRPr="00866FEE">
        <w:rPr>
          <w:rtl/>
        </w:rPr>
        <w:t>והבדואיים</w:t>
      </w:r>
      <w:r w:rsidR="005133A8">
        <w:rPr>
          <w:rtl/>
        </w:rPr>
        <w:t xml:space="preserve"> </w:t>
      </w: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מרפאת</w:t>
      </w:r>
      <w:r w:rsidR="005133A8">
        <w:rPr>
          <w:rtl/>
        </w:rPr>
        <w:t xml:space="preserve"> </w:t>
      </w:r>
      <w:r w:rsidRPr="00866FEE">
        <w:rPr>
          <w:rtl/>
        </w:rPr>
        <w:t>קופת</w:t>
      </w:r>
      <w:r w:rsidR="005133A8">
        <w:rPr>
          <w:rtl/>
        </w:rPr>
        <w:t>-</w:t>
      </w:r>
      <w:r w:rsidRPr="00866FEE">
        <w:rPr>
          <w:rtl/>
        </w:rPr>
        <w:t>חולים.</w:t>
      </w:r>
      <w:r w:rsidR="005133A8">
        <w:rPr>
          <w:rtl/>
        </w:rPr>
        <w:t xml:space="preserve"> </w:t>
      </w:r>
      <w:r w:rsidRPr="00866FEE">
        <w:rPr>
          <w:rtl/>
        </w:rPr>
        <w:t>רק</w:t>
      </w:r>
      <w:r w:rsidR="005133A8">
        <w:rPr>
          <w:rtl/>
        </w:rPr>
        <w:t xml:space="preserve"> </w:t>
      </w:r>
      <w:r w:rsidRPr="00866FEE">
        <w:rPr>
          <w:rtl/>
        </w:rPr>
        <w:t>ביישובים</w:t>
      </w:r>
      <w:r w:rsidR="005133A8">
        <w:rPr>
          <w:rtl/>
        </w:rPr>
        <w:t xml:space="preserve"> </w:t>
      </w:r>
      <w:r w:rsidRPr="00866FEE">
        <w:rPr>
          <w:rtl/>
        </w:rPr>
        <w:t>שבהם</w:t>
      </w:r>
      <w:r w:rsidR="005133A8">
        <w:rPr>
          <w:rtl/>
        </w:rPr>
        <w:t xml:space="preserve"> </w:t>
      </w:r>
      <w:r w:rsidRPr="00866FEE">
        <w:rPr>
          <w:rtl/>
        </w:rPr>
        <w:t>יש ריכוז גדול יותר של</w:t>
      </w:r>
      <w:r w:rsidR="005133A8">
        <w:rPr>
          <w:rtl/>
        </w:rPr>
        <w:t xml:space="preserve"> </w:t>
      </w:r>
      <w:r w:rsidRPr="00866FEE">
        <w:rPr>
          <w:rtl/>
        </w:rPr>
        <w:t>אזרחים,</w:t>
      </w:r>
      <w:r w:rsidR="005133A8">
        <w:rPr>
          <w:rtl/>
        </w:rPr>
        <w:t xml:space="preserve"> </w:t>
      </w:r>
      <w:r w:rsidRPr="00866FEE">
        <w:rPr>
          <w:rtl/>
        </w:rPr>
        <w:t>שם</w:t>
      </w:r>
      <w:r w:rsidR="005133A8">
        <w:rPr>
          <w:rtl/>
        </w:rPr>
        <w:t xml:space="preserve"> </w:t>
      </w:r>
      <w:r w:rsidRPr="00866FEE">
        <w:rPr>
          <w:rtl/>
        </w:rPr>
        <w:t>בקושי</w:t>
      </w:r>
      <w:r w:rsidR="005133A8">
        <w:rPr>
          <w:rtl/>
        </w:rPr>
        <w:t xml:space="preserve"> </w:t>
      </w:r>
      <w:r w:rsidRPr="00866FEE">
        <w:rPr>
          <w:rtl/>
        </w:rPr>
        <w:t>יש מרפאות קופת</w:t>
      </w:r>
      <w:r w:rsidR="005133A8">
        <w:rPr>
          <w:rtl/>
        </w:rPr>
        <w:t>-</w:t>
      </w:r>
      <w:r w:rsidRPr="00866FEE">
        <w:rPr>
          <w:rtl/>
        </w:rPr>
        <w:t>חולים, וטיפת</w:t>
      </w:r>
      <w:r w:rsidR="005133A8">
        <w:rPr>
          <w:rtl/>
        </w:rPr>
        <w:t>-</w:t>
      </w:r>
      <w:r w:rsidRPr="00866FEE">
        <w:rPr>
          <w:rtl/>
        </w:rPr>
        <w:t>החלב תעבור לשם, והכפרים הקטנים</w:t>
      </w:r>
      <w:r w:rsidR="005133A8">
        <w:rPr>
          <w:rtl/>
        </w:rPr>
        <w:t xml:space="preserve"> </w:t>
      </w:r>
      <w:r w:rsidRPr="00866FEE">
        <w:rPr>
          <w:rtl/>
        </w:rPr>
        <w:t>ייפגעו בצורה רצינית.</w:t>
      </w:r>
      <w:r w:rsidR="005133A8">
        <w:rPr>
          <w:rtl/>
        </w:rPr>
        <w:t xml:space="preserve"> </w:t>
      </w:r>
      <w:r w:rsidRPr="00866FEE">
        <w:rPr>
          <w:rtl/>
        </w:rPr>
        <w:t>השירות החיוני הזה של טיפת</w:t>
      </w:r>
      <w:r w:rsidR="005133A8">
        <w:rPr>
          <w:rtl/>
        </w:rPr>
        <w:t>-</w:t>
      </w:r>
      <w:r w:rsidRPr="00866FEE">
        <w:rPr>
          <w:rtl/>
        </w:rPr>
        <w:t>חלב, שהיה קיים במגזר הערבי, לא</w:t>
      </w:r>
      <w:r w:rsidR="005133A8">
        <w:rPr>
          <w:rtl/>
        </w:rPr>
        <w:t xml:space="preserve"> </w:t>
      </w:r>
      <w:r w:rsidRPr="00866FEE">
        <w:rPr>
          <w:rtl/>
        </w:rPr>
        <w:t>יהיה עוד.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לכן, הממשלה הזאת, לפחות מבחינתי, אינה זוכה לאמון, ויש להצביע נגדה.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לחבר הכנסת אדיסו מאסלה.</w:t>
      </w:r>
      <w:r w:rsidR="005133A8">
        <w:rPr>
          <w:rtl/>
        </w:rPr>
        <w:t xml:space="preserve"> </w:t>
      </w:r>
      <w:r w:rsidRPr="00866FEE">
        <w:rPr>
          <w:rtl/>
        </w:rPr>
        <w:t>חבר הכנסת מאיר שטרית, חמש דקות.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דוד טל.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כנסת נכבדה, אני מצטער, אדוני היושב</w:t>
      </w:r>
      <w:r w:rsidR="005133A8">
        <w:rPr>
          <w:rtl/>
        </w:rPr>
        <w:t>-</w:t>
      </w:r>
      <w:r w:rsidRPr="00866FEE">
        <w:rPr>
          <w:rtl/>
        </w:rPr>
        <w:t>ראש, שעלינו לעמוד פה</w:t>
      </w:r>
      <w:r w:rsidR="005133A8">
        <w:rPr>
          <w:rtl/>
        </w:rPr>
        <w:t xml:space="preserve"> </w:t>
      </w:r>
      <w:r w:rsidRPr="00866FEE">
        <w:rPr>
          <w:rtl/>
        </w:rPr>
        <w:t>שבוע אחר שבוע ולחזור על הריטואל השבועי כמעט של הצעות אי</w:t>
      </w:r>
      <w:r w:rsidR="005133A8">
        <w:rPr>
          <w:rtl/>
        </w:rPr>
        <w:t>-</w:t>
      </w:r>
      <w:r w:rsidRPr="00866FEE">
        <w:rPr>
          <w:rtl/>
        </w:rPr>
        <w:t>אמון לממשלה.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היה מעניין מאוד. תשובת השר היתה מאלפת.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יכול להיות שחבר הכנסת רמון ימשוך את האי</w:t>
      </w:r>
      <w:r w:rsidR="005133A8">
        <w:rPr>
          <w:rtl/>
        </w:rPr>
        <w:t>-</w:t>
      </w:r>
      <w:r w:rsidRPr="00866FEE">
        <w:rPr>
          <w:rtl/>
        </w:rPr>
        <w:t>אמון הזה.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 יודע, אולי.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היו כמה אפשרויות.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על כל פנים,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שהריטואל</w:t>
      </w:r>
      <w:r w:rsidR="005133A8">
        <w:rPr>
          <w:rtl/>
        </w:rPr>
        <w:t xml:space="preserve"> </w:t>
      </w:r>
      <w:r w:rsidRPr="00866FEE">
        <w:rPr>
          <w:rtl/>
        </w:rPr>
        <w:t>השבועי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לא עוזר למי שעושה אותו מדי</w:t>
      </w:r>
      <w:r w:rsidR="005133A8">
        <w:rPr>
          <w:rtl/>
        </w:rPr>
        <w:t xml:space="preserve"> </w:t>
      </w:r>
      <w:r w:rsidRPr="00866FEE">
        <w:rPr>
          <w:rtl/>
        </w:rPr>
        <w:t>שבוע, כי זה שוחק את הכלי של אי</w:t>
      </w:r>
      <w:r w:rsidR="005133A8">
        <w:rPr>
          <w:rtl/>
        </w:rPr>
        <w:t>-</w:t>
      </w:r>
      <w:r w:rsidRPr="00866FEE">
        <w:rPr>
          <w:rtl/>
        </w:rPr>
        <w:t xml:space="preserve">אמון והופך אותו לכלי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טול קורה מבין עיניך, אדוני. מה עשתה סיעת הליכוד בכנסת הקודמת?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מוכן להסביר לך את ההבדל, חברת הכנסת גוז'נסקי.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דרך אגב, לא כל שבוע. הם התעייפו עם הזמן. זה מה שיקרה גם כאן.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חברת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גוז'נסקי, אני מוכן להסביר את ההבדל קודם כול בין הכנסת הקודמת</w:t>
      </w:r>
      <w:r w:rsidR="005133A8">
        <w:rPr>
          <w:rtl/>
        </w:rPr>
        <w:t xml:space="preserve"> </w:t>
      </w:r>
      <w:r w:rsidRPr="00866FEE">
        <w:rPr>
          <w:rtl/>
        </w:rPr>
        <w:t>לבין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הזו.</w:t>
      </w:r>
      <w:r w:rsidR="005133A8">
        <w:rPr>
          <w:rtl/>
        </w:rPr>
        <w:t xml:space="preserve"> </w:t>
      </w:r>
      <w:r w:rsidRPr="00866FEE">
        <w:rPr>
          <w:rtl/>
        </w:rPr>
        <w:t>בכנסת הקודמת, מאחר שלא היתה בחירה ישירה של ראש הממשלה, הצעת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היתה</w:t>
      </w:r>
      <w:r w:rsidR="005133A8">
        <w:rPr>
          <w:rtl/>
        </w:rPr>
        <w:t xml:space="preserve"> </w:t>
      </w:r>
      <w:r w:rsidRPr="00866FEE">
        <w:rPr>
          <w:rtl/>
        </w:rPr>
        <w:t>עוברת גם אילו היו ארבעה חברי כנסת באולם נגד שלושה, והממשלה היתה</w:t>
      </w:r>
      <w:r w:rsidR="005133A8">
        <w:rPr>
          <w:rtl/>
        </w:rPr>
        <w:t xml:space="preserve"> </w:t>
      </w:r>
      <w:r w:rsidRPr="00866FEE">
        <w:rPr>
          <w:rtl/>
        </w:rPr>
        <w:t>נופלת.</w:t>
      </w:r>
      <w:r w:rsidR="005133A8">
        <w:rPr>
          <w:rtl/>
        </w:rPr>
        <w:t xml:space="preserve"> </w:t>
      </w:r>
      <w:r w:rsidRPr="00866FEE">
        <w:rPr>
          <w:rtl/>
        </w:rPr>
        <w:t>בממשלה</w:t>
      </w:r>
      <w:r w:rsidR="005133A8">
        <w:rPr>
          <w:rtl/>
        </w:rPr>
        <w:t xml:space="preserve"> </w:t>
      </w:r>
      <w:r w:rsidRPr="00866FEE">
        <w:rPr>
          <w:rtl/>
        </w:rPr>
        <w:t>הזו,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פי החוק החדש של בחירה ישירה של ראש הממשלה, כדי להפיל</w:t>
      </w:r>
      <w:r w:rsidR="005133A8">
        <w:rPr>
          <w:rtl/>
        </w:rPr>
        <w:t xml:space="preserve"> </w:t>
      </w:r>
      <w:r w:rsidRPr="00866FEE">
        <w:rPr>
          <w:rtl/>
        </w:rPr>
        <w:t>ממשלה הכנסת זקוקה ל</w:t>
      </w:r>
      <w:r w:rsidR="005133A8">
        <w:rPr>
          <w:rtl/>
        </w:rPr>
        <w:t>-</w:t>
      </w:r>
      <w:r w:rsidRPr="00866FEE">
        <w:rPr>
          <w:rtl/>
        </w:rPr>
        <w:t>61 חברי כנסת שיצביעו פוזיטיבית נגד הממשלה.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טלב אלסאנע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הקואליציה בקושי מגייסת רוב. כל פעם היא משתדלת בצורה זו או אחרת.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טלב אלסאנע, לקואליציה אין שום בעיה לגייס רוב. ראית שבכל הצעות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שהיו,</w:t>
      </w:r>
      <w:r w:rsidR="005133A8">
        <w:rPr>
          <w:rtl/>
        </w:rPr>
        <w:t xml:space="preserve"> </w:t>
      </w:r>
      <w:r w:rsidRPr="00866FEE">
        <w:rPr>
          <w:rtl/>
        </w:rPr>
        <w:t>תמיד</w:t>
      </w:r>
      <w:r w:rsidR="005133A8">
        <w:rPr>
          <w:rtl/>
        </w:rPr>
        <w:t xml:space="preserve"> </w:t>
      </w:r>
      <w:r w:rsidRPr="00866FEE">
        <w:rPr>
          <w:rtl/>
        </w:rPr>
        <w:t>האופוזיציה נפלה. נדמה לי שקרה פעם אחת שהיה רוב, אולי לא</w:t>
      </w:r>
      <w:r w:rsidR="005133A8">
        <w:rPr>
          <w:rtl/>
        </w:rPr>
        <w:t xml:space="preserve"> </w:t>
      </w:r>
      <w:r w:rsidRPr="00866FEE">
        <w:rPr>
          <w:rtl/>
        </w:rPr>
        <w:t>היה</w:t>
      </w:r>
      <w:r w:rsidR="005133A8">
        <w:rPr>
          <w:rtl/>
        </w:rPr>
        <w:t xml:space="preserve"> </w:t>
      </w:r>
      <w:r w:rsidRPr="00866FEE">
        <w:rPr>
          <w:rtl/>
        </w:rPr>
        <w:t>לו</w:t>
      </w:r>
      <w:r w:rsidR="005133A8">
        <w:rPr>
          <w:rtl/>
        </w:rPr>
        <w:t xml:space="preserve"> </w:t>
      </w:r>
      <w:r w:rsidRPr="00866FEE">
        <w:rPr>
          <w:rtl/>
        </w:rPr>
        <w:t>שום</w:t>
      </w:r>
      <w:r w:rsidR="005133A8">
        <w:rPr>
          <w:rtl/>
        </w:rPr>
        <w:t xml:space="preserve"> </w:t>
      </w:r>
      <w:r w:rsidRPr="00866FEE">
        <w:rPr>
          <w:rtl/>
        </w:rPr>
        <w:t>ערך,</w:t>
      </w:r>
      <w:r w:rsidR="005133A8">
        <w:rPr>
          <w:rtl/>
        </w:rPr>
        <w:t xml:space="preserve"> </w:t>
      </w:r>
      <w:r w:rsidRPr="00866FEE">
        <w:rPr>
          <w:rtl/>
        </w:rPr>
        <w:t>מכיוון</w:t>
      </w:r>
      <w:r w:rsidR="005133A8">
        <w:rPr>
          <w:rtl/>
        </w:rPr>
        <w:t xml:space="preserve"> </w:t>
      </w:r>
      <w:r w:rsidRPr="00866FEE">
        <w:rPr>
          <w:rtl/>
        </w:rPr>
        <w:t>שאם</w:t>
      </w:r>
      <w:r w:rsidR="005133A8">
        <w:rPr>
          <w:rtl/>
        </w:rPr>
        <w:t xml:space="preserve"> </w:t>
      </w:r>
      <w:r w:rsidRPr="00866FEE">
        <w:rPr>
          <w:rtl/>
        </w:rPr>
        <w:t>אין לך, שוב, 61 חברי כנסת שיצביעו נגד הממשלה,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נופלת.</w:t>
      </w:r>
      <w:r w:rsidR="005133A8">
        <w:rPr>
          <w:rtl/>
        </w:rPr>
        <w:t xml:space="preserve"> </w:t>
      </w:r>
      <w:r w:rsidRPr="00866FEE">
        <w:rPr>
          <w:rtl/>
        </w:rPr>
        <w:t>זה לא משנה, גם אם היו 52 חברי אופוזיציה מול אפס, הממשלה לא</w:t>
      </w:r>
      <w:r w:rsidR="005133A8">
        <w:rPr>
          <w:rtl/>
        </w:rPr>
        <w:t xml:space="preserve"> </w:t>
      </w:r>
      <w:r w:rsidRPr="00866FEE">
        <w:rPr>
          <w:rtl/>
        </w:rPr>
        <w:t>נופלת.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כמה ממשלות נפלו בהצעות אי</w:t>
      </w:r>
      <w:r w:rsidR="005133A8">
        <w:rPr>
          <w:rtl/>
        </w:rPr>
        <w:t>-</w:t>
      </w:r>
      <w:r w:rsidRPr="00866FEE">
        <w:rPr>
          <w:rtl/>
        </w:rPr>
        <w:t>אמון?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ממשלה אחת נפלה.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1990 נפלה וקמה באותו הרכב, בלי המפילים.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אז זה כלי פרלמנטרי לגיטימי.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חברת</w:t>
      </w:r>
      <w:r w:rsidR="005133A8">
        <w:rPr>
          <w:rtl/>
        </w:rPr>
        <w:t xml:space="preserve"> </w:t>
      </w:r>
      <w:r w:rsidRPr="00866FEE">
        <w:rPr>
          <w:rtl/>
        </w:rPr>
        <w:t>הכנסת גוז'נסקי, אין לי שום טענה אל הכלי הפרלמנטרי. אני טוען שהשימוש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שעושים בו מדי שבוע שוחק אותו והופך אותו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כן, גם. גם אני הייתי באופוזיציה. גם אנחנו היינו באופוזיציה, ולא הגשנו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עוד תהיה.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דליה איציק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גם תהיה.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מי יודע? אולי. חברת הכנסת איציק, אני לא שולל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דליה איציק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תכין את שר הבריאות, כי הוא עוד לא מבין את 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חברת הכנסת איציק, אני לא שולל אפשרות כזאת.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עד שנת 2008 אולי תגיעי להיות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דליה איציק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הוא חושב שהוא נולד להיות שר. תסביר לו.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חברת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איציק, כידוע לך, יש יתרונות באופוזיציה. למשל, עכשיו את יכולה</w:t>
      </w:r>
      <w:r w:rsidR="005133A8">
        <w:rPr>
          <w:rtl/>
        </w:rPr>
        <w:t xml:space="preserve"> </w:t>
      </w:r>
      <w:r w:rsidRPr="00866FEE">
        <w:rPr>
          <w:rtl/>
        </w:rPr>
        <w:t>ללכת הביתה, להתנער מהכול ולשכוח מהעניין.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דליה איציק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רק אחרי שאני אבוא על סיפוקי ואצביע אי</w:t>
      </w:r>
      <w:r w:rsidR="005133A8">
        <w:rPr>
          <w:rtl/>
        </w:rPr>
        <w:t>-</w:t>
      </w:r>
      <w:r w:rsidRPr="00866FEE">
        <w:rPr>
          <w:rtl/>
        </w:rPr>
        <w:t>אמון בנתניהו.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בסדר.</w:t>
      </w:r>
      <w:r w:rsidR="005133A8">
        <w:rPr>
          <w:rtl/>
        </w:rPr>
        <w:t xml:space="preserve"> </w:t>
      </w:r>
      <w:r w:rsidRPr="00866FEE">
        <w:rPr>
          <w:rtl/>
        </w:rPr>
        <w:t>על כל פנים, הרעיון הזה, שמגישים אי</w:t>
      </w:r>
      <w:r w:rsidR="005133A8">
        <w:rPr>
          <w:rtl/>
        </w:rPr>
        <w:t>-</w:t>
      </w:r>
      <w:r w:rsidRPr="00866FEE">
        <w:rPr>
          <w:rtl/>
        </w:rPr>
        <w:t>אמון מדי שבוע, שוחק את הכלי הזה</w:t>
      </w:r>
      <w:r w:rsidR="005133A8">
        <w:rPr>
          <w:rtl/>
        </w:rPr>
        <w:t xml:space="preserve"> </w:t>
      </w:r>
      <w:r w:rsidRPr="00866FEE">
        <w:rPr>
          <w:rtl/>
        </w:rPr>
        <w:t>בצורה מאוד רצינית והופך אותו לכלי חסר עניין לציבור. עובדה, הכנסת לא עומדת סביב</w:t>
      </w:r>
      <w:r w:rsidR="005133A8">
        <w:rPr>
          <w:rtl/>
        </w:rPr>
        <w:t xml:space="preserve"> </w:t>
      </w:r>
      <w:r w:rsidRPr="00866FEE">
        <w:rPr>
          <w:rtl/>
        </w:rPr>
        <w:t>זה,</w:t>
      </w:r>
      <w:r w:rsidR="005133A8">
        <w:rPr>
          <w:rtl/>
        </w:rPr>
        <w:t xml:space="preserve"> </w:t>
      </w:r>
      <w:r w:rsidRPr="00866FEE">
        <w:rPr>
          <w:rtl/>
        </w:rPr>
        <w:t>העיתונות כבר לא מתרגשת מזה, עוד הצעת אי</w:t>
      </w:r>
      <w:r w:rsidR="005133A8">
        <w:rPr>
          <w:rtl/>
        </w:rPr>
        <w:t>-</w:t>
      </w:r>
      <w:r w:rsidRPr="00866FEE">
        <w:rPr>
          <w:rtl/>
        </w:rPr>
        <w:t>אמון עלתה, ועוד הצעה נפלה. אני לא</w:t>
      </w:r>
      <w:r w:rsidR="005133A8">
        <w:rPr>
          <w:rtl/>
        </w:rPr>
        <w:t xml:space="preserve"> </w:t>
      </w:r>
      <w:r w:rsidRPr="00866FEE">
        <w:rPr>
          <w:rtl/>
        </w:rPr>
        <w:t>אומר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להשתמש בכלי הזה, חברת הכנסת גוז'נסקי, אבל יש להשתמש בו במינון</w:t>
      </w:r>
      <w:r w:rsidR="005133A8">
        <w:rPr>
          <w:rtl/>
        </w:rPr>
        <w:t xml:space="preserve"> </w:t>
      </w:r>
      <w:r w:rsidRPr="00866FEE">
        <w:rPr>
          <w:rtl/>
        </w:rPr>
        <w:t xml:space="preserve">נכון. אם יש פעם בחודש נושא מרכזי רציני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אולי מרקסיסטית. מה שקורה כאן הוא חוק התמורה הפוחתת של המחאה.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משהו מאוד לא מרקסיסטי.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יודע. זה על יד.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יכול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שכיושב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הקואליציה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להודות לאופוזיציה על הצעות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אמון.</w:t>
      </w:r>
      <w:r w:rsidR="005133A8">
        <w:rPr>
          <w:rtl/>
        </w:rPr>
        <w:t xml:space="preserve"> </w:t>
      </w:r>
      <w:r w:rsidRPr="00866FEE">
        <w:rPr>
          <w:rtl/>
        </w:rPr>
        <w:t>מדוע?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שבוע שיש הצעת אי</w:t>
      </w:r>
      <w:r w:rsidR="005133A8">
        <w:rPr>
          <w:rtl/>
        </w:rPr>
        <w:t>-</w:t>
      </w:r>
      <w:r w:rsidRPr="00866FEE">
        <w:rPr>
          <w:rtl/>
        </w:rPr>
        <w:t>אמון, הממשלה מקבלת אמון מחדש מהפורום</w:t>
      </w:r>
      <w:r w:rsidR="005133A8">
        <w:rPr>
          <w:rtl/>
        </w:rPr>
        <w:t xml:space="preserve"> </w:t>
      </w:r>
      <w:r w:rsidRPr="00866FEE">
        <w:rPr>
          <w:rtl/>
        </w:rPr>
        <w:t>הזה של הכנסת, בזכות הצעת האי</w:t>
      </w:r>
      <w:r w:rsidR="005133A8">
        <w:rPr>
          <w:rtl/>
        </w:rPr>
        <w:t>-</w:t>
      </w:r>
      <w:r w:rsidRPr="00866FEE">
        <w:rPr>
          <w:rtl/>
        </w:rPr>
        <w:t>אמון שלכם.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טל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אל תעודד אותם. הם יקבלו את זה באמת.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כן,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רואה.</w:t>
      </w:r>
      <w:r w:rsidR="005133A8">
        <w:rPr>
          <w:rtl/>
        </w:rPr>
        <w:t xml:space="preserve"> </w:t>
      </w:r>
      <w:r w:rsidRPr="00866FEE">
        <w:rPr>
          <w:rtl/>
        </w:rPr>
        <w:t>בזכות</w:t>
      </w:r>
      <w:r w:rsidR="005133A8">
        <w:rPr>
          <w:rtl/>
        </w:rPr>
        <w:t xml:space="preserve"> </w:t>
      </w:r>
      <w:r w:rsidRPr="00866FEE">
        <w:rPr>
          <w:rtl/>
        </w:rPr>
        <w:t>הצעות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אמון, משבוע לשבוע הממשלה מתייצבת בפני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ומקבלת</w:t>
      </w:r>
      <w:r w:rsidR="005133A8">
        <w:rPr>
          <w:rtl/>
        </w:rPr>
        <w:t xml:space="preserve"> </w:t>
      </w:r>
      <w:r w:rsidRPr="00866FEE">
        <w:rPr>
          <w:rtl/>
        </w:rPr>
        <w:t>פעם</w:t>
      </w:r>
      <w:r w:rsidR="005133A8">
        <w:rPr>
          <w:rtl/>
        </w:rPr>
        <w:t xml:space="preserve"> </w:t>
      </w:r>
      <w:r w:rsidRPr="00866FEE">
        <w:rPr>
          <w:rtl/>
        </w:rPr>
        <w:t>נוספת</w:t>
      </w:r>
      <w:r w:rsidR="005133A8">
        <w:rPr>
          <w:rtl/>
        </w:rPr>
        <w:t xml:space="preserve"> </w:t>
      </w:r>
      <w:r w:rsidRPr="00866FEE">
        <w:rPr>
          <w:rtl/>
        </w:rPr>
        <w:t>אמון.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על מה הפעם האי</w:t>
      </w:r>
      <w:r w:rsidR="005133A8">
        <w:rPr>
          <w:rtl/>
        </w:rPr>
        <w:t>-</w:t>
      </w:r>
      <w:r w:rsidRPr="00866FEE">
        <w:rPr>
          <w:rtl/>
        </w:rPr>
        <w:t>אמון? הנושא הפעם הוא מערכת הבריאות.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לומר, שהיציר הזה של מערכת הבריאות, או חוק הבריאות, נוצר בממשלה</w:t>
      </w:r>
      <w:r w:rsidR="005133A8">
        <w:rPr>
          <w:rtl/>
        </w:rPr>
        <w:t xml:space="preserve"> </w:t>
      </w:r>
      <w:r w:rsidRPr="00866FEE">
        <w:rPr>
          <w:rtl/>
        </w:rPr>
        <w:t>הקודמת.</w:t>
      </w:r>
      <w:r w:rsidR="005133A8">
        <w:rPr>
          <w:rtl/>
        </w:rPr>
        <w:t xml:space="preserve"> </w:t>
      </w:r>
      <w:r w:rsidRPr="00866FEE">
        <w:rPr>
          <w:rtl/>
        </w:rPr>
        <w:t>דרך</w:t>
      </w:r>
      <w:r w:rsidR="005133A8">
        <w:rPr>
          <w:rtl/>
        </w:rPr>
        <w:t xml:space="preserve"> </w:t>
      </w:r>
      <w:r w:rsidRPr="00866FEE">
        <w:rPr>
          <w:rtl/>
        </w:rPr>
        <w:t>אגב,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הזה חוקק בזמנו בתמיכת האופוזיציה, וצריך לומר את זה,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ראש.</w:t>
      </w:r>
      <w:r w:rsidR="005133A8">
        <w:rPr>
          <w:rtl/>
        </w:rPr>
        <w:t xml:space="preserve"> </w:t>
      </w:r>
      <w:r w:rsidRPr="00866FEE">
        <w:rPr>
          <w:rtl/>
        </w:rPr>
        <w:t>בלעדי תמיכת האופוזיציה בממשלה הקודמת,</w:t>
      </w:r>
      <w:r w:rsidR="005133A8">
        <w:rPr>
          <w:rtl/>
        </w:rPr>
        <w:t xml:space="preserve"> </w:t>
      </w:r>
      <w:r w:rsidRPr="00866FEE">
        <w:rPr>
          <w:rtl/>
        </w:rPr>
        <w:t>החוק הזה לא היה עובר</w:t>
      </w:r>
      <w:r w:rsidR="005133A8">
        <w:rPr>
          <w:rtl/>
        </w:rPr>
        <w:t xml:space="preserve"> </w:t>
      </w:r>
      <w:r w:rsidRPr="00866FEE">
        <w:rPr>
          <w:rtl/>
        </w:rPr>
        <w:t>בקריאה</w:t>
      </w:r>
      <w:r w:rsidR="005133A8">
        <w:rPr>
          <w:rtl/>
        </w:rPr>
        <w:t xml:space="preserve"> </w:t>
      </w:r>
      <w:r w:rsidRPr="00866FEE">
        <w:rPr>
          <w:rtl/>
        </w:rPr>
        <w:t>ראשונה,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היתה בתוך סיעת העבודה התנגדות גדולה לחוק ביטוח בריאות</w:t>
      </w:r>
      <w:r w:rsidR="005133A8">
        <w:rPr>
          <w:rtl/>
        </w:rPr>
        <w:t xml:space="preserve"> </w:t>
      </w:r>
      <w:r w:rsidRPr="00866FEE">
        <w:rPr>
          <w:rtl/>
        </w:rPr>
        <w:t>ממלכתי. זאת אומרת, אנחנו במידה מסוימת גם אחראים לכך שהחוק הזה חוקק.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זאת,</w:t>
      </w:r>
      <w:r w:rsidR="005133A8">
        <w:rPr>
          <w:rtl/>
        </w:rPr>
        <w:t xml:space="preserve"> </w:t>
      </w:r>
      <w:r w:rsidRPr="00866FEE">
        <w:rPr>
          <w:rtl/>
        </w:rPr>
        <w:t>החוק הזה פועל זמן קצר יחסית, והתגלו בו די הרבה בעיות. יש להודות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האמת,</w:t>
      </w:r>
      <w:r w:rsidR="005133A8">
        <w:rPr>
          <w:rtl/>
        </w:rPr>
        <w:t xml:space="preserve"> </w:t>
      </w:r>
      <w:r w:rsidRPr="00866FEE">
        <w:rPr>
          <w:rtl/>
        </w:rPr>
        <w:t>ויש למצוא פתרונות להן. שום דבר איננו קל. הדרך הקלה ביותר היא להגיד:</w:t>
      </w:r>
      <w:r w:rsidR="005133A8">
        <w:rPr>
          <w:rtl/>
        </w:rPr>
        <w:t xml:space="preserve"> </w:t>
      </w:r>
      <w:r w:rsidRPr="00866FEE">
        <w:rPr>
          <w:rtl/>
        </w:rPr>
        <w:t>תנו</w:t>
      </w:r>
      <w:r w:rsidR="005133A8">
        <w:rPr>
          <w:rtl/>
        </w:rPr>
        <w:t xml:space="preserve"> </w:t>
      </w:r>
      <w:r w:rsidRPr="00866FEE">
        <w:rPr>
          <w:rtl/>
        </w:rPr>
        <w:t>עוד כסף. זה בסדר גמור. התשובה צריכה להינתן בצורה מושכלת, ואני חושב שעל זה</w:t>
      </w:r>
      <w:r w:rsidR="005133A8">
        <w:rPr>
          <w:rtl/>
        </w:rPr>
        <w:t xml:space="preserve"> </w:t>
      </w:r>
      <w:r w:rsidRPr="00866FEE">
        <w:rPr>
          <w:rtl/>
        </w:rPr>
        <w:t>מתנהל ויכוח חריף מאוד, לא רק בין האופוזיציה לממשלה, אלא בתוך הקואליציה עצמה.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אתמול,</w:t>
      </w:r>
      <w:r w:rsidR="005133A8">
        <w:rPr>
          <w:rtl/>
        </w:rPr>
        <w:t xml:space="preserve"> </w:t>
      </w:r>
      <w:r w:rsidRPr="00866FEE">
        <w:rPr>
          <w:rtl/>
        </w:rPr>
        <w:t>לנוכח</w:t>
      </w:r>
      <w:r w:rsidR="005133A8">
        <w:rPr>
          <w:rtl/>
        </w:rPr>
        <w:t xml:space="preserve"> </w:t>
      </w:r>
      <w:r w:rsidRPr="00866FEE">
        <w:rPr>
          <w:rtl/>
        </w:rPr>
        <w:t>עמדה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רבים</w:t>
      </w:r>
      <w:r w:rsidR="005133A8">
        <w:rPr>
          <w:rtl/>
        </w:rPr>
        <w:t xml:space="preserve"> </w:t>
      </w:r>
      <w:r w:rsidRPr="00866FEE">
        <w:rPr>
          <w:rtl/>
        </w:rPr>
        <w:t>מחברי הקואליציה, ושר הבריאות בראשם, החזירה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התרופות לחולי סרטן, איידס ומחלות מסוכנות לסל הבריאות, והממשלה תשלם</w:t>
      </w:r>
      <w:r w:rsidR="005133A8">
        <w:rPr>
          <w:rtl/>
        </w:rPr>
        <w:t xml:space="preserve"> </w:t>
      </w:r>
      <w:r w:rsidRPr="00866FEE">
        <w:rPr>
          <w:rtl/>
        </w:rPr>
        <w:t>בעדן.</w:t>
      </w:r>
      <w:r w:rsidR="005133A8">
        <w:rPr>
          <w:rtl/>
        </w:rPr>
        <w:t xml:space="preserve"> </w:t>
      </w:r>
      <w:r w:rsidRPr="00866FEE">
        <w:rPr>
          <w:rtl/>
        </w:rPr>
        <w:t>ימצאו דרך לכסות את זה, אבל הממשלה החזירה את התרופות.</w:t>
      </w:r>
      <w:r w:rsidR="005133A8">
        <w:rPr>
          <w:rtl/>
        </w:rPr>
        <w:t xml:space="preserve"> </w:t>
      </w:r>
      <w:r w:rsidRPr="00866FEE">
        <w:rPr>
          <w:rtl/>
        </w:rPr>
        <w:t>לקראת אישור תקציב</w:t>
      </w:r>
      <w:r w:rsidR="005133A8">
        <w:rPr>
          <w:rtl/>
        </w:rPr>
        <w:t xml:space="preserve"> </w:t>
      </w:r>
      <w:r w:rsidRPr="00866FEE">
        <w:rPr>
          <w:rtl/>
        </w:rPr>
        <w:t>המדינה</w:t>
      </w:r>
      <w:r w:rsidR="005133A8">
        <w:rPr>
          <w:rtl/>
        </w:rPr>
        <w:t xml:space="preserve"> </w:t>
      </w:r>
      <w:r w:rsidRPr="00866FEE">
        <w:rPr>
          <w:rtl/>
        </w:rPr>
        <w:t>מתנהל</w:t>
      </w:r>
      <w:r w:rsidR="005133A8">
        <w:rPr>
          <w:rtl/>
        </w:rPr>
        <w:t xml:space="preserve"> </w:t>
      </w:r>
      <w:r w:rsidRPr="00866FEE">
        <w:rPr>
          <w:rtl/>
        </w:rPr>
        <w:t>ויכוח</w:t>
      </w:r>
      <w:r w:rsidR="005133A8">
        <w:rPr>
          <w:rtl/>
        </w:rPr>
        <w:t xml:space="preserve"> </w:t>
      </w:r>
      <w:r w:rsidRPr="00866FEE">
        <w:rPr>
          <w:rtl/>
        </w:rPr>
        <w:t>חריף</w:t>
      </w:r>
      <w:r w:rsidR="005133A8">
        <w:rPr>
          <w:rtl/>
        </w:rPr>
        <w:t xml:space="preserve"> </w:t>
      </w:r>
      <w:r w:rsidRPr="00866FEE">
        <w:rPr>
          <w:rtl/>
        </w:rPr>
        <w:t>ביותר</w:t>
      </w:r>
      <w:r w:rsidR="005133A8">
        <w:rPr>
          <w:rtl/>
        </w:rPr>
        <w:t xml:space="preserve"> </w:t>
      </w:r>
      <w:r w:rsidRPr="00866FEE">
        <w:rPr>
          <w:rtl/>
        </w:rPr>
        <w:t>בקואליציה בשאלה, כיצד לפתור את הבעיה של חוק</w:t>
      </w:r>
      <w:r w:rsidR="005133A8">
        <w:rPr>
          <w:rtl/>
        </w:rPr>
        <w:t xml:space="preserve"> </w:t>
      </w:r>
      <w:r w:rsidRPr="00866FEE">
        <w:rPr>
          <w:rtl/>
        </w:rPr>
        <w:t>הבריאות, ואף אחד לא עושה זאת מתוך שמחה יתירה.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לדעתי,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לעשות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משולבת</w:t>
      </w:r>
      <w:r w:rsidR="005133A8">
        <w:rPr>
          <w:rtl/>
        </w:rPr>
        <w:t xml:space="preserve"> </w:t>
      </w:r>
      <w:r w:rsidRPr="00866FEE">
        <w:rPr>
          <w:rtl/>
        </w:rPr>
        <w:t>של עבודה. מחד גיסא, צריך למצוא מקורות</w:t>
      </w:r>
      <w:r w:rsidR="005133A8">
        <w:rPr>
          <w:rtl/>
        </w:rPr>
        <w:t xml:space="preserve"> </w:t>
      </w:r>
      <w:r w:rsidRPr="00866FEE">
        <w:rPr>
          <w:rtl/>
        </w:rPr>
        <w:t>נוספים,</w:t>
      </w:r>
      <w:r w:rsidR="005133A8">
        <w:rPr>
          <w:rtl/>
        </w:rPr>
        <w:t xml:space="preserve"> </w:t>
      </w:r>
      <w:r w:rsidRPr="00866FEE">
        <w:rPr>
          <w:rtl/>
        </w:rPr>
        <w:t>אולי</w:t>
      </w:r>
      <w:r w:rsidR="005133A8">
        <w:rPr>
          <w:rtl/>
        </w:rPr>
        <w:t xml:space="preserve"> </w:t>
      </w:r>
      <w:r w:rsidRPr="00866FEE">
        <w:rPr>
          <w:rtl/>
        </w:rPr>
        <w:t>מטעם</w:t>
      </w:r>
      <w:r w:rsidR="005133A8">
        <w:rPr>
          <w:rtl/>
        </w:rPr>
        <w:t xml:space="preserve"> </w:t>
      </w:r>
      <w:r w:rsidRPr="00866FEE">
        <w:rPr>
          <w:rtl/>
        </w:rPr>
        <w:t>הממשלה,</w:t>
      </w:r>
      <w:r w:rsidR="005133A8">
        <w:rPr>
          <w:rtl/>
        </w:rPr>
        <w:t xml:space="preserve"> </w:t>
      </w:r>
      <w:r w:rsidRPr="00866FEE">
        <w:rPr>
          <w:rtl/>
        </w:rPr>
        <w:t>לחוק הבריאות, ומאידך גיסא צריך למצוא מקורות לחוק</w:t>
      </w:r>
      <w:r w:rsidR="005133A8">
        <w:rPr>
          <w:rtl/>
        </w:rPr>
        <w:t xml:space="preserve"> </w:t>
      </w:r>
      <w:r w:rsidRPr="00866FEE">
        <w:rPr>
          <w:rtl/>
        </w:rPr>
        <w:t>הבריאות גם מתוך המערכת פנימה.</w:t>
      </w:r>
      <w:r w:rsidR="005133A8">
        <w:rPr>
          <w:rtl/>
        </w:rPr>
        <w:t xml:space="preserve"> </w:t>
      </w:r>
      <w:r w:rsidRPr="00866FEE">
        <w:rPr>
          <w:rtl/>
        </w:rPr>
        <w:t>אם היום קראתי בעיתון, שקופת</w:t>
      </w:r>
      <w:r w:rsidR="005133A8">
        <w:rPr>
          <w:rtl/>
        </w:rPr>
        <w:t>-</w:t>
      </w:r>
      <w:r w:rsidRPr="00866FEE">
        <w:rPr>
          <w:rtl/>
        </w:rPr>
        <w:t>חולים לאומית מחזיקה</w:t>
      </w:r>
      <w:r w:rsidR="005133A8">
        <w:rPr>
          <w:rtl/>
        </w:rPr>
        <w:t xml:space="preserve"> </w:t>
      </w:r>
      <w:r w:rsidRPr="00866FEE">
        <w:rPr>
          <w:rtl/>
        </w:rPr>
        <w:t>40 כלי רכב צמודים, תארו לכם מה קורה בקופת</w:t>
      </w:r>
      <w:r w:rsidR="005133A8">
        <w:rPr>
          <w:rtl/>
        </w:rPr>
        <w:t>-</w:t>
      </w:r>
      <w:r w:rsidRPr="00866FEE">
        <w:rPr>
          <w:rtl/>
        </w:rPr>
        <w:t>חולים כללית.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טל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 את זה הורידו מ</w:t>
      </w:r>
      <w:r w:rsidR="005133A8">
        <w:rPr>
          <w:rtl/>
        </w:rPr>
        <w:t>-</w:t>
      </w:r>
      <w:r w:rsidRPr="00866FEE">
        <w:rPr>
          <w:rtl/>
        </w:rPr>
        <w:t>71 ל</w:t>
      </w:r>
      <w:r w:rsidR="005133A8">
        <w:rPr>
          <w:rtl/>
        </w:rPr>
        <w:t>-</w:t>
      </w:r>
      <w:r w:rsidRPr="00866FEE">
        <w:rPr>
          <w:rtl/>
        </w:rPr>
        <w:t>41.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מאה</w:t>
      </w:r>
      <w:r w:rsidR="005133A8">
        <w:rPr>
          <w:rtl/>
        </w:rPr>
        <w:t xml:space="preserve"> </w:t>
      </w:r>
      <w:r w:rsidRPr="00866FEE">
        <w:rPr>
          <w:rtl/>
        </w:rPr>
        <w:t>אחוז.</w:t>
      </w:r>
      <w:r w:rsidR="005133A8">
        <w:rPr>
          <w:rtl/>
        </w:rPr>
        <w:t xml:space="preserve">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תאר לך מה קורה בקופת</w:t>
      </w:r>
      <w:r w:rsidR="005133A8">
        <w:rPr>
          <w:rtl/>
        </w:rPr>
        <w:t>-</w:t>
      </w:r>
      <w:r w:rsidRPr="00866FEE">
        <w:rPr>
          <w:rtl/>
        </w:rPr>
        <w:t>חולים כללית.</w:t>
      </w:r>
      <w:r w:rsidR="005133A8">
        <w:rPr>
          <w:rtl/>
        </w:rPr>
        <w:t xml:space="preserve"> </w:t>
      </w:r>
      <w:r w:rsidRPr="00866FEE">
        <w:rPr>
          <w:rtl/>
        </w:rPr>
        <w:t>ותארו לכם כמה עולים כל</w:t>
      </w:r>
      <w:r w:rsidR="005133A8">
        <w:rPr>
          <w:rtl/>
        </w:rPr>
        <w:t xml:space="preserve"> </w:t>
      </w:r>
      <w:r w:rsidRPr="00866FEE">
        <w:rPr>
          <w:rtl/>
        </w:rPr>
        <w:t>הפרסומים שעשו בקופת</w:t>
      </w:r>
      <w:r w:rsidR="005133A8">
        <w:rPr>
          <w:rtl/>
        </w:rPr>
        <w:t>-</w:t>
      </w:r>
      <w:r w:rsidRPr="00866FEE">
        <w:rPr>
          <w:rtl/>
        </w:rPr>
        <w:t>חולים, עשרות מיליונים.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טל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משום התחרות שביקשתם.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יכלו</w:t>
      </w:r>
      <w:r w:rsidR="005133A8">
        <w:rPr>
          <w:rtl/>
        </w:rPr>
        <w:t xml:space="preserve"> </w:t>
      </w:r>
      <w:r w:rsidRPr="00866FEE">
        <w:rPr>
          <w:rtl/>
        </w:rPr>
        <w:t>לשלם עם זה בעד התרופות לחולי סרטן? התחרות הזאת עוזרת? תארו לכם,</w:t>
      </w:r>
      <w:r w:rsidR="005133A8">
        <w:rPr>
          <w:rtl/>
        </w:rPr>
        <w:t xml:space="preserve"> </w:t>
      </w:r>
      <w:r w:rsidRPr="00866FEE">
        <w:rPr>
          <w:rtl/>
        </w:rPr>
        <w:t>בקופת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כללית</w:t>
      </w:r>
      <w:r w:rsidR="005133A8">
        <w:rPr>
          <w:rtl/>
        </w:rPr>
        <w:t xml:space="preserve"> </w:t>
      </w:r>
      <w:r w:rsidRPr="00866FEE">
        <w:rPr>
          <w:rtl/>
        </w:rPr>
        <w:t>העלו היום את השכר בצורה מאוד משמעותית. קופת</w:t>
      </w:r>
      <w:r w:rsidR="005133A8">
        <w:rPr>
          <w:rtl/>
        </w:rPr>
        <w:t>-</w:t>
      </w:r>
      <w:r w:rsidRPr="00866FEE">
        <w:rPr>
          <w:rtl/>
        </w:rPr>
        <w:t>חולים כללית יש</w:t>
      </w:r>
      <w:r w:rsidR="005133A8">
        <w:rPr>
          <w:rtl/>
        </w:rPr>
        <w:t xml:space="preserve"> </w:t>
      </w:r>
      <w:r w:rsidRPr="00866FEE">
        <w:rPr>
          <w:rtl/>
        </w:rPr>
        <w:t>לה חוב של ההסתדרות בסכום של 600 מיליון שקל, שעוד לא גבו אותו.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שנית,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מנכ"ל קופת</w:t>
      </w:r>
      <w:r w:rsidR="005133A8">
        <w:rPr>
          <w:rtl/>
        </w:rPr>
        <w:t>-</w:t>
      </w:r>
      <w:r w:rsidRPr="00866FEE">
        <w:rPr>
          <w:rtl/>
        </w:rPr>
        <w:t>חולים כללית אמר לי בפגישה לפני שבוע,</w:t>
      </w:r>
      <w:r w:rsidR="005133A8">
        <w:rPr>
          <w:rtl/>
        </w:rPr>
        <w:t xml:space="preserve"> </w:t>
      </w:r>
      <w:r w:rsidRPr="00866FEE">
        <w:rPr>
          <w:rtl/>
        </w:rPr>
        <w:t>שלדעתו,</w:t>
      </w:r>
      <w:r w:rsidR="005133A8">
        <w:rPr>
          <w:rtl/>
        </w:rPr>
        <w:t xml:space="preserve"> </w:t>
      </w:r>
      <w:r w:rsidRPr="00866FEE">
        <w:rPr>
          <w:rtl/>
        </w:rPr>
        <w:t>מתוך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הבריאות עצמה </w:t>
      </w:r>
      <w:r w:rsidR="005133A8">
        <w:rPr>
          <w:rtl/>
        </w:rPr>
        <w:t>–</w:t>
      </w:r>
      <w:r w:rsidRPr="00866FEE">
        <w:rPr>
          <w:rtl/>
        </w:rPr>
        <w:t xml:space="preserve"> קופות</w:t>
      </w:r>
      <w:r w:rsidR="005133A8">
        <w:rPr>
          <w:rtl/>
        </w:rPr>
        <w:t>-</w:t>
      </w:r>
      <w:r w:rsidRPr="00866FEE">
        <w:rPr>
          <w:rtl/>
        </w:rPr>
        <w:t>החולים, אם יתייעלו ויבטלו, למשל, את</w:t>
      </w:r>
      <w:r w:rsidR="005133A8">
        <w:rPr>
          <w:rtl/>
        </w:rPr>
        <w:t xml:space="preserve"> </w:t>
      </w:r>
      <w:r w:rsidRPr="00866FEE">
        <w:rPr>
          <w:rtl/>
        </w:rPr>
        <w:t>הכפילויות</w:t>
      </w:r>
      <w:r w:rsidR="005133A8">
        <w:rPr>
          <w:rtl/>
        </w:rPr>
        <w:t xml:space="preserve"> </w:t>
      </w:r>
      <w:r w:rsidRPr="00866FEE">
        <w:rPr>
          <w:rtl/>
        </w:rPr>
        <w:t>בין</w:t>
      </w:r>
      <w:r w:rsidR="005133A8">
        <w:rPr>
          <w:rtl/>
        </w:rPr>
        <w:t xml:space="preserve"> </w:t>
      </w:r>
      <w:r w:rsidRPr="00866FEE">
        <w:rPr>
          <w:rtl/>
        </w:rPr>
        <w:t>המרפאה</w:t>
      </w:r>
      <w:r w:rsidR="005133A8">
        <w:rPr>
          <w:rtl/>
        </w:rPr>
        <w:t xml:space="preserve"> </w:t>
      </w:r>
      <w:r w:rsidRPr="00866FEE">
        <w:rPr>
          <w:rtl/>
        </w:rPr>
        <w:t>האזורית</w:t>
      </w:r>
      <w:r w:rsidR="005133A8">
        <w:rPr>
          <w:rtl/>
        </w:rPr>
        <w:t xml:space="preserve"> </w:t>
      </w:r>
      <w:r w:rsidRPr="00866FEE">
        <w:rPr>
          <w:rtl/>
        </w:rPr>
        <w:t>לבין מרפאות החוץ בבתי</w:t>
      </w:r>
      <w:r w:rsidR="005133A8">
        <w:rPr>
          <w:rtl/>
        </w:rPr>
        <w:t>-</w:t>
      </w:r>
      <w:r w:rsidRPr="00866FEE">
        <w:rPr>
          <w:rtl/>
        </w:rPr>
        <w:t>החולים, שבודקים את האיש</w:t>
      </w:r>
      <w:r w:rsidR="005133A8">
        <w:rPr>
          <w:rtl/>
        </w:rPr>
        <w:t xml:space="preserve"> </w:t>
      </w:r>
      <w:r w:rsidRPr="00866FEE">
        <w:rPr>
          <w:rtl/>
        </w:rPr>
        <w:t>פעמיים,</w:t>
      </w:r>
      <w:r w:rsidR="005133A8">
        <w:rPr>
          <w:rtl/>
        </w:rPr>
        <w:t xml:space="preserve"> </w:t>
      </w:r>
      <w:r w:rsidRPr="00866FEE">
        <w:rPr>
          <w:rtl/>
        </w:rPr>
        <w:t>אותה בדיקה; האיש בא למרפאה של רופא מומחה, עושים בדיקות כלליות, בדיקות</w:t>
      </w:r>
      <w:r w:rsidR="005133A8">
        <w:rPr>
          <w:rtl/>
        </w:rPr>
        <w:t xml:space="preserve"> </w:t>
      </w:r>
      <w:r w:rsidRPr="00866FEE">
        <w:rPr>
          <w:rtl/>
        </w:rPr>
        <w:t>דם,</w:t>
      </w:r>
      <w:r w:rsidR="005133A8">
        <w:rPr>
          <w:rtl/>
        </w:rPr>
        <w:t xml:space="preserve"> </w:t>
      </w:r>
      <w:r w:rsidRPr="00866FEE">
        <w:rPr>
          <w:rtl/>
        </w:rPr>
        <w:t>ואתה</w:t>
      </w:r>
      <w:r w:rsidR="005133A8">
        <w:rPr>
          <w:rtl/>
        </w:rPr>
        <w:t xml:space="preserve"> </w:t>
      </w:r>
      <w:r w:rsidRPr="00866FEE">
        <w:rPr>
          <w:rtl/>
        </w:rPr>
        <w:t>משלם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אחת מהן. אחר כך אתה הולך למרפאת</w:t>
      </w:r>
      <w:r w:rsidR="005133A8">
        <w:rPr>
          <w:rtl/>
        </w:rPr>
        <w:t>-</w:t>
      </w:r>
      <w:r w:rsidRPr="00866FEE">
        <w:rPr>
          <w:rtl/>
        </w:rPr>
        <w:t>חוץ בבית</w:t>
      </w:r>
      <w:r w:rsidR="005133A8">
        <w:rPr>
          <w:rtl/>
        </w:rPr>
        <w:t>-</w:t>
      </w:r>
      <w:r w:rsidRPr="00866FEE">
        <w:rPr>
          <w:rtl/>
        </w:rPr>
        <w:t>חולים, לרופא</w:t>
      </w:r>
      <w:r w:rsidR="005133A8">
        <w:rPr>
          <w:rtl/>
        </w:rPr>
        <w:t xml:space="preserve"> </w:t>
      </w:r>
      <w:r w:rsidRPr="00866FEE">
        <w:rPr>
          <w:rtl/>
        </w:rPr>
        <w:t>המומחה</w:t>
      </w:r>
      <w:r w:rsidR="005133A8">
        <w:rPr>
          <w:rtl/>
        </w:rPr>
        <w:t xml:space="preserve"> </w:t>
      </w:r>
      <w:r w:rsidRPr="00866FEE">
        <w:rPr>
          <w:rtl/>
        </w:rPr>
        <w:t>באותו</w:t>
      </w:r>
      <w:r w:rsidR="005133A8">
        <w:rPr>
          <w:rtl/>
        </w:rPr>
        <w:t xml:space="preserve"> </w:t>
      </w:r>
      <w:r w:rsidRPr="00866FEE">
        <w:rPr>
          <w:rtl/>
        </w:rPr>
        <w:t>תחום,</w:t>
      </w:r>
      <w:r w:rsidR="005133A8">
        <w:rPr>
          <w:rtl/>
        </w:rPr>
        <w:t xml:space="preserve"> </w:t>
      </w:r>
      <w:r w:rsidRPr="00866FEE">
        <w:rPr>
          <w:rtl/>
        </w:rPr>
        <w:t>ושוב</w:t>
      </w:r>
      <w:r w:rsidR="005133A8">
        <w:rPr>
          <w:rtl/>
        </w:rPr>
        <w:t xml:space="preserve"> </w:t>
      </w:r>
      <w:r w:rsidRPr="00866FEE">
        <w:rPr>
          <w:rtl/>
        </w:rPr>
        <w:t>עושים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הבדיקות, מחדש.</w:t>
      </w:r>
      <w:r w:rsidR="005133A8">
        <w:rPr>
          <w:rtl/>
        </w:rPr>
        <w:t xml:space="preserve"> </w:t>
      </w:r>
      <w:r w:rsidRPr="00866FEE">
        <w:rPr>
          <w:rtl/>
        </w:rPr>
        <w:t>הוא אומר:</w:t>
      </w:r>
      <w:r w:rsidR="005133A8">
        <w:rPr>
          <w:rtl/>
        </w:rPr>
        <w:t xml:space="preserve"> </w:t>
      </w:r>
      <w:r w:rsidRPr="00866FEE">
        <w:rPr>
          <w:rtl/>
        </w:rPr>
        <w:t>תבטלו את</w:t>
      </w:r>
      <w:r w:rsidR="005133A8">
        <w:rPr>
          <w:rtl/>
        </w:rPr>
        <w:t xml:space="preserve"> </w:t>
      </w:r>
      <w:r w:rsidRPr="00866FEE">
        <w:rPr>
          <w:rtl/>
        </w:rPr>
        <w:t>הכפילות. לדעתו, אפשר לחסוך במערכת הבריאות מאות מיליוני שקלים.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עצה,</w:t>
      </w:r>
      <w:r w:rsidR="005133A8">
        <w:rPr>
          <w:rtl/>
        </w:rPr>
        <w:t xml:space="preserve"> </w:t>
      </w:r>
      <w:r w:rsidRPr="00866FEE">
        <w:rPr>
          <w:rtl/>
        </w:rPr>
        <w:t>כשר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בממשלה הייתי אומר לקופות</w:t>
      </w:r>
      <w:r w:rsidR="005133A8">
        <w:rPr>
          <w:rtl/>
        </w:rPr>
        <w:t>-</w:t>
      </w:r>
      <w:r w:rsidRPr="00866FEE">
        <w:rPr>
          <w:rtl/>
        </w:rPr>
        <w:t>החולים:</w:t>
      </w:r>
      <w:r w:rsidR="005133A8">
        <w:rPr>
          <w:rtl/>
        </w:rPr>
        <w:t xml:space="preserve"> </w:t>
      </w:r>
      <w:r w:rsidRPr="00866FEE">
        <w:rPr>
          <w:rtl/>
        </w:rPr>
        <w:t>רבותי,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שקל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התייעלות</w:t>
      </w:r>
      <w:r w:rsidR="005133A8">
        <w:rPr>
          <w:rtl/>
        </w:rPr>
        <w:t xml:space="preserve"> </w:t>
      </w:r>
      <w:r w:rsidRPr="00866FEE">
        <w:rPr>
          <w:rtl/>
        </w:rPr>
        <w:t>במערכת</w:t>
      </w:r>
      <w:r w:rsidR="005133A8">
        <w:rPr>
          <w:rtl/>
        </w:rPr>
        <w:t xml:space="preserve"> </w:t>
      </w:r>
      <w:r w:rsidRPr="00866FEE">
        <w:rPr>
          <w:rtl/>
        </w:rPr>
        <w:t>שתראו לי אני אתן לכם תרומה נוספת מן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לצורך</w:t>
      </w:r>
      <w:r w:rsidR="005133A8">
        <w:rPr>
          <w:rtl/>
        </w:rPr>
        <w:t xml:space="preserve"> </w:t>
      </w:r>
      <w:r w:rsidRPr="00866FEE">
        <w:rPr>
          <w:rtl/>
        </w:rPr>
        <w:t>הבריאות. אולי זה יביא למוטיבציה גדולה בקופות</w:t>
      </w:r>
      <w:r w:rsidR="005133A8">
        <w:rPr>
          <w:rtl/>
        </w:rPr>
        <w:t>-</w:t>
      </w:r>
      <w:r w:rsidRPr="00866FEE">
        <w:rPr>
          <w:rtl/>
        </w:rPr>
        <w:t>החולים, להראות שיש</w:t>
      </w:r>
      <w:r w:rsidR="005133A8">
        <w:rPr>
          <w:rtl/>
        </w:rPr>
        <w:t xml:space="preserve"> </w:t>
      </w:r>
      <w:r w:rsidRPr="00866FEE">
        <w:rPr>
          <w:rtl/>
        </w:rPr>
        <w:t>יכולת פנימית לקדם את מערכת הבריאות. תודה, אדוני.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 מודה לחבר הכנסת שטרית.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דוד טל. 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צבי</w:t>
      </w:r>
      <w:r w:rsidR="005133A8">
        <w:rPr>
          <w:rtl/>
        </w:rPr>
        <w:t xml:space="preserve"> </w:t>
      </w:r>
      <w:r w:rsidRPr="00866FEE">
        <w:rPr>
          <w:rtl/>
        </w:rPr>
        <w:t>הנדל.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הוא לא יהיה </w:t>
      </w:r>
      <w:r w:rsidR="005133A8">
        <w:rPr>
          <w:rtl/>
        </w:rPr>
        <w:t>–</w:t>
      </w:r>
      <w:r w:rsidRPr="00866FEE">
        <w:rPr>
          <w:rtl/>
        </w:rPr>
        <w:t xml:space="preserve"> חברת הכנסת נעמי חזן.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אם היא לא תהיה </w:t>
      </w:r>
      <w:r w:rsidR="005133A8">
        <w:rPr>
          <w:rtl/>
        </w:rPr>
        <w:t>–</w:t>
      </w:r>
      <w:r w:rsidRPr="00866FEE">
        <w:rPr>
          <w:rtl/>
        </w:rPr>
        <w:t xml:space="preserve"> חבר הכנסת יורי</w:t>
      </w:r>
      <w:r w:rsidR="005133A8">
        <w:rPr>
          <w:rtl/>
        </w:rPr>
        <w:t xml:space="preserve"> </w:t>
      </w:r>
      <w:r w:rsidRPr="00866FEE">
        <w:rPr>
          <w:rtl/>
        </w:rPr>
        <w:t>שטרן.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יהיה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אחמד סעד.</w:t>
      </w:r>
      <w:r w:rsidR="005133A8">
        <w:rPr>
          <w:rtl/>
        </w:rPr>
        <w:t xml:space="preserve"> </w:t>
      </w:r>
      <w:r w:rsidRPr="00866FEE">
        <w:rPr>
          <w:rtl/>
        </w:rPr>
        <w:t>כבודו, סגן יושב</w:t>
      </w:r>
      <w:r w:rsidR="005133A8">
        <w:rPr>
          <w:rtl/>
        </w:rPr>
        <w:t>-</w:t>
      </w:r>
      <w:r w:rsidRPr="00866FEE">
        <w:rPr>
          <w:rtl/>
        </w:rPr>
        <w:t>ראש הכנסת, חבר</w:t>
      </w:r>
      <w:r w:rsidR="005133A8">
        <w:rPr>
          <w:rtl/>
        </w:rPr>
        <w:t xml:space="preserve"> </w:t>
      </w:r>
      <w:r w:rsidRPr="00866FEE">
        <w:rPr>
          <w:rtl/>
        </w:rPr>
        <w:t>הכנסת דוד טל.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טל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אישי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הפעם אני רוצה לעזור כאן לשר הבריאות, אני</w:t>
      </w:r>
      <w:r w:rsidR="005133A8">
        <w:rPr>
          <w:rtl/>
        </w:rPr>
        <w:t xml:space="preserve"> </w:t>
      </w:r>
      <w:r w:rsidRPr="00866FEE">
        <w:rPr>
          <w:rtl/>
        </w:rPr>
        <w:t>מקווה</w:t>
      </w:r>
      <w:r w:rsidR="005133A8">
        <w:rPr>
          <w:rtl/>
        </w:rPr>
        <w:t xml:space="preserve"> </w:t>
      </w:r>
      <w:r w:rsidRPr="00866FEE">
        <w:rPr>
          <w:rtl/>
        </w:rPr>
        <w:t>לעזור לך:</w:t>
      </w:r>
      <w:r w:rsidR="005133A8">
        <w:rPr>
          <w:rtl/>
        </w:rPr>
        <w:t xml:space="preserve"> </w:t>
      </w:r>
      <w:r w:rsidRPr="00866FEE">
        <w:rPr>
          <w:rtl/>
        </w:rPr>
        <w:t>אני רוצה לקבוע פה חד</w:t>
      </w:r>
      <w:r w:rsidR="005133A8">
        <w:rPr>
          <w:rtl/>
        </w:rPr>
        <w:t>-</w:t>
      </w:r>
      <w:r w:rsidRPr="00866FEE">
        <w:rPr>
          <w:rtl/>
        </w:rPr>
        <w:t>משמעית, שנושא הבריאות וחוק ההסדרים עבור</w:t>
      </w:r>
      <w:r w:rsidR="005133A8">
        <w:rPr>
          <w:rtl/>
        </w:rPr>
        <w:t xml:space="preserve"> </w:t>
      </w:r>
      <w:r w:rsidRPr="00866FEE">
        <w:rPr>
          <w:rtl/>
        </w:rPr>
        <w:t>לא יעבור.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מהפה שלך לאוזנו של נאמן.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טל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אומר את זה בצורה אחראית על דעתה של כל סיעת ש"ס.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ראש, חברי חברי הכנסת, אני סבור, שחוסנה של כל חברה נמדד ביכולת</w:t>
      </w:r>
      <w:r w:rsidR="005133A8">
        <w:rPr>
          <w:rtl/>
        </w:rPr>
        <w:t xml:space="preserve"> </w:t>
      </w:r>
      <w:r w:rsidRPr="00866FEE">
        <w:rPr>
          <w:rtl/>
        </w:rPr>
        <w:t>שלה</w:t>
      </w:r>
      <w:r w:rsidR="005133A8">
        <w:rPr>
          <w:rtl/>
        </w:rPr>
        <w:t xml:space="preserve"> </w:t>
      </w:r>
      <w:r w:rsidRPr="00866FEE">
        <w:rPr>
          <w:rtl/>
        </w:rPr>
        <w:t>לעזור</w:t>
      </w:r>
      <w:r w:rsidR="005133A8">
        <w:rPr>
          <w:rtl/>
        </w:rPr>
        <w:t xml:space="preserve"> </w:t>
      </w:r>
      <w:r w:rsidRPr="00866FEE">
        <w:rPr>
          <w:rtl/>
        </w:rPr>
        <w:t>לנזקק ולחולה. כפי שאמרתי, סיעת ש"ס לא תיתן יד לחוק ההסדרים במתכונת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הנוכחית. אני לא מאיים, חס וחלילה </w:t>
      </w:r>
      <w:r w:rsidR="005133A8">
        <w:rPr>
          <w:rtl/>
        </w:rPr>
        <w:t>–</w:t>
      </w:r>
      <w:r w:rsidRPr="00866FEE">
        <w:rPr>
          <w:rtl/>
        </w:rPr>
        <w:t xml:space="preserve"> אני רוצה לקבוע עובדה ותו לא.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במתכונת הנוכחית?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טל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כן.</w:t>
      </w:r>
      <w:r w:rsidR="005133A8">
        <w:rPr>
          <w:rtl/>
        </w:rPr>
        <w:t xml:space="preserve"> </w:t>
      </w:r>
      <w:r w:rsidRPr="00866FEE">
        <w:rPr>
          <w:rtl/>
        </w:rPr>
        <w:t>כדי</w:t>
      </w:r>
      <w:r w:rsidR="005133A8">
        <w:rPr>
          <w:rtl/>
        </w:rPr>
        <w:t xml:space="preserve"> </w:t>
      </w:r>
      <w:r w:rsidRPr="00866FEE">
        <w:rPr>
          <w:rtl/>
        </w:rPr>
        <w:t>להבהיר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דברי</w:t>
      </w:r>
      <w:r w:rsidR="005133A8">
        <w:rPr>
          <w:rtl/>
        </w:rPr>
        <w:t xml:space="preserve"> </w:t>
      </w:r>
      <w:r w:rsidRPr="00866FEE">
        <w:rPr>
          <w:rtl/>
        </w:rPr>
        <w:t>הבהר</w:t>
      </w:r>
      <w:r w:rsidR="005133A8">
        <w:rPr>
          <w:rtl/>
        </w:rPr>
        <w:t xml:space="preserve"> </w:t>
      </w:r>
      <w:r w:rsidRPr="00866FEE">
        <w:rPr>
          <w:rtl/>
        </w:rPr>
        <w:t>היטב, אדוני שר הבריאות, אנחנו מתכוונים</w:t>
      </w:r>
      <w:r w:rsidR="005133A8">
        <w:rPr>
          <w:rtl/>
        </w:rPr>
        <w:t xml:space="preserve"> </w:t>
      </w:r>
      <w:r w:rsidRPr="00866FEE">
        <w:rPr>
          <w:rtl/>
        </w:rPr>
        <w:t>לתבוע,</w:t>
      </w:r>
      <w:r w:rsidR="005133A8">
        <w:rPr>
          <w:rtl/>
        </w:rPr>
        <w:t xml:space="preserve"> </w:t>
      </w:r>
      <w:r w:rsidRPr="00866FEE">
        <w:rPr>
          <w:rtl/>
        </w:rPr>
        <w:t>ונעמוד</w:t>
      </w:r>
      <w:r w:rsidR="005133A8">
        <w:rPr>
          <w:rtl/>
        </w:rPr>
        <w:t xml:space="preserve"> </w:t>
      </w:r>
      <w:r w:rsidRPr="00866FEE">
        <w:rPr>
          <w:rtl/>
        </w:rPr>
        <w:t>על זה אולטימטיבית, שכל הנושא של חוק הבריאות יופרד מחוק ההסדרים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במשק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ויועבר לוועדה המתאימה.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טל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לוועדה</w:t>
      </w:r>
      <w:r w:rsidR="005133A8">
        <w:rPr>
          <w:rtl/>
        </w:rPr>
        <w:t xml:space="preserve"> </w:t>
      </w:r>
      <w:r w:rsidRPr="00866FEE">
        <w:rPr>
          <w:rtl/>
        </w:rPr>
        <w:t>המתאימה</w:t>
      </w:r>
      <w:r w:rsidR="005133A8">
        <w:rPr>
          <w:rtl/>
        </w:rPr>
        <w:t xml:space="preserve"> – </w:t>
      </w: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העבודה</w:t>
      </w:r>
      <w:r w:rsidR="005133A8">
        <w:rPr>
          <w:rtl/>
        </w:rPr>
        <w:t xml:space="preserve"> </w:t>
      </w:r>
      <w:r w:rsidRPr="00866FEE">
        <w:rPr>
          <w:rtl/>
        </w:rPr>
        <w:t>והרווחה,</w:t>
      </w:r>
      <w:r w:rsidR="005133A8">
        <w:rPr>
          <w:rtl/>
        </w:rPr>
        <w:t xml:space="preserve"> </w:t>
      </w:r>
      <w:r w:rsidRPr="00866FEE">
        <w:rPr>
          <w:rtl/>
        </w:rPr>
        <w:t>ויהיה</w:t>
      </w:r>
      <w:r w:rsidR="005133A8">
        <w:rPr>
          <w:rtl/>
        </w:rPr>
        <w:t xml:space="preserve"> </w:t>
      </w:r>
      <w:r w:rsidRPr="00866FEE">
        <w:rPr>
          <w:rtl/>
        </w:rPr>
        <w:t>לה זמן, בניחותא, חודש,</w:t>
      </w:r>
      <w:r w:rsidR="005133A8">
        <w:rPr>
          <w:rtl/>
        </w:rPr>
        <w:t xml:space="preserve"> </w:t>
      </w:r>
      <w:r w:rsidRPr="00866FEE">
        <w:rPr>
          <w:rtl/>
        </w:rPr>
        <w:t>חודשיים,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שלושה</w:t>
      </w:r>
      <w:r w:rsidR="005133A8">
        <w:rPr>
          <w:rtl/>
        </w:rPr>
        <w:t xml:space="preserve"> </w:t>
      </w:r>
      <w:r w:rsidRPr="00866FEE">
        <w:rPr>
          <w:rtl/>
        </w:rPr>
        <w:t>חודשים, כדי שתשב ותדון על זה בשום שכל, לאט לאט, ותבדוק כל</w:t>
      </w:r>
      <w:r w:rsidR="005133A8">
        <w:rPr>
          <w:rtl/>
        </w:rPr>
        <w:t xml:space="preserve"> </w:t>
      </w:r>
      <w:r w:rsidRPr="00866FEE">
        <w:rPr>
          <w:rtl/>
        </w:rPr>
        <w:t>פרט ופרט, ורק לאחר מכן תתקבלנה ההחלטות שתתקבלנה.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אני חושב שאני איש בשורה: אני מודיע לך, שחוק הבריאות,</w:t>
      </w:r>
      <w:r w:rsidR="005133A8">
        <w:rPr>
          <w:rtl/>
        </w:rPr>
        <w:t xml:space="preserve"> </w:t>
      </w:r>
      <w:r w:rsidRPr="00866FEE">
        <w:rPr>
          <w:rtl/>
        </w:rPr>
        <w:t>כפי שהוא בא בחוק ההסדרים, לא יעבור.</w:t>
      </w:r>
      <w:r w:rsidR="005133A8">
        <w:rPr>
          <w:rtl/>
        </w:rPr>
        <w:t xml:space="preserve"> </w:t>
      </w:r>
      <w:r w:rsidRPr="00866FEE">
        <w:rPr>
          <w:rtl/>
        </w:rPr>
        <w:t>נקודה. שיהיה ברור. אנחנו תובעים להוציא את</w:t>
      </w:r>
      <w:r w:rsidR="005133A8">
        <w:rPr>
          <w:rtl/>
        </w:rPr>
        <w:t xml:space="preserve"> </w:t>
      </w:r>
      <w:r w:rsidRPr="00866FEE">
        <w:rPr>
          <w:rtl/>
        </w:rPr>
        <w:t>הנושא הזה ולדון בו, כאמור, לאחר מכן.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בזמני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כך</w:t>
      </w:r>
      <w:r w:rsidR="005133A8">
        <w:rPr>
          <w:rtl/>
        </w:rPr>
        <w:t xml:space="preserve"> </w:t>
      </w:r>
      <w:r w:rsidRPr="00866FEE">
        <w:rPr>
          <w:rtl/>
        </w:rPr>
        <w:t>שמחתי</w:t>
      </w:r>
      <w:r w:rsidR="005133A8">
        <w:rPr>
          <w:rtl/>
        </w:rPr>
        <w:t xml:space="preserve"> </w:t>
      </w:r>
      <w:r w:rsidRPr="00866FEE">
        <w:rPr>
          <w:rtl/>
        </w:rPr>
        <w:t>שחוק הבריאות בא לעולם, ובתוקף תפקידי כמחזיק תיק</w:t>
      </w:r>
      <w:r w:rsidR="005133A8">
        <w:rPr>
          <w:rtl/>
        </w:rPr>
        <w:t xml:space="preserve"> </w:t>
      </w:r>
      <w:r w:rsidRPr="00866FEE">
        <w:rPr>
          <w:rtl/>
        </w:rPr>
        <w:t>קופת</w:t>
      </w:r>
      <w:r w:rsidR="005133A8">
        <w:rPr>
          <w:rtl/>
        </w:rPr>
        <w:t>-</w:t>
      </w:r>
      <w:r w:rsidRPr="00866FEE">
        <w:rPr>
          <w:rtl/>
        </w:rPr>
        <w:t xml:space="preserve">חולים בהסתדרות היו לנו הרבה חששות, ולצערנו, בחלק מהן </w:t>
      </w:r>
      <w:r w:rsidR="005133A8">
        <w:rPr>
          <w:rtl/>
        </w:rPr>
        <w:t>–</w:t>
      </w:r>
      <w:r w:rsidRPr="00866FEE">
        <w:rPr>
          <w:rtl/>
        </w:rPr>
        <w:t xml:space="preserve"> אשר יגורנו בא לנו.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הזה כבר עבר במתכונת כפי שעבר, ואולי זה היה הרע במיעוטו, אבל לא ייתכן שעם</w:t>
      </w:r>
      <w:r w:rsidR="005133A8">
        <w:rPr>
          <w:rtl/>
        </w:rPr>
        <w:t xml:space="preserve"> </w:t>
      </w:r>
      <w:r w:rsidRPr="00866FEE">
        <w:rPr>
          <w:rtl/>
        </w:rPr>
        <w:t>חוק ההסדרים, חוק הצמיחה, ירוקנו את החוק הזה מתוכנו והוא ישיג מטרה הפוכה.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לצערי,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לחזור על זה שוב ושוב כפי שחזרו על זה חברי </w:t>
      </w:r>
      <w:r w:rsidR="005133A8">
        <w:rPr>
          <w:rtl/>
        </w:rPr>
        <w:t>–</w:t>
      </w:r>
      <w:r w:rsidRPr="00866FEE">
        <w:rPr>
          <w:rtl/>
        </w:rPr>
        <w:t xml:space="preserve"> ההצבעה בעד</w:t>
      </w:r>
      <w:r w:rsidR="005133A8">
        <w:rPr>
          <w:rtl/>
        </w:rPr>
        <w:t xml:space="preserve"> </w:t>
      </w:r>
      <w:r w:rsidRPr="00866FEE">
        <w:rPr>
          <w:rtl/>
        </w:rPr>
        <w:t>החוק הזה תוביל לכך, שהציבור יקבל פחות שירותים, ושירותים יותר יקרים. מי שהפרוטה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מצויה בכיסו יקבל שירות רפואי סוג א', אולי סוג אקסטרה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מי שהפרוטה מצויה בכיסו יקבל סוג ב', ומי שקצת יותר מפרוטה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טל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לך.</w:t>
      </w:r>
      <w:r w:rsidR="005133A8">
        <w:rPr>
          <w:rtl/>
        </w:rPr>
        <w:t xml:space="preserve"> </w:t>
      </w:r>
      <w:r w:rsidRPr="00866FEE">
        <w:rPr>
          <w:rtl/>
        </w:rPr>
        <w:t>מעוטי היכולת יקבלו שירות בריאות סוג ג', או שלא יקבלו אותו</w:t>
      </w:r>
      <w:r w:rsidR="005133A8">
        <w:rPr>
          <w:rtl/>
        </w:rPr>
        <w:t xml:space="preserve"> </w:t>
      </w:r>
      <w:r w:rsidRPr="00866FEE">
        <w:rPr>
          <w:rtl/>
        </w:rPr>
        <w:t>כלל.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כדי להבהיר את דעתנו בנושא, אני מבקש לשאול: כמה פעמים</w:t>
      </w:r>
      <w:r w:rsidR="005133A8">
        <w:rPr>
          <w:rtl/>
        </w:rPr>
        <w:t xml:space="preserve"> </w:t>
      </w:r>
      <w:r w:rsidRPr="00866FEE">
        <w:rPr>
          <w:rtl/>
        </w:rPr>
        <w:t>משפחה</w:t>
      </w:r>
      <w:r w:rsidR="005133A8">
        <w:rPr>
          <w:rtl/>
        </w:rPr>
        <w:t xml:space="preserve"> </w:t>
      </w:r>
      <w:r w:rsidRPr="00866FEE">
        <w:rPr>
          <w:rtl/>
        </w:rPr>
        <w:t>ברוכת</w:t>
      </w:r>
      <w:r w:rsidR="005133A8">
        <w:rPr>
          <w:rtl/>
        </w:rPr>
        <w:t xml:space="preserve"> </w:t>
      </w:r>
      <w:r w:rsidRPr="00866FEE">
        <w:rPr>
          <w:rtl/>
        </w:rPr>
        <w:t>ילדים</w:t>
      </w:r>
      <w:r w:rsidR="005133A8">
        <w:rPr>
          <w:rtl/>
        </w:rPr>
        <w:t xml:space="preserve"> </w:t>
      </w:r>
      <w:r w:rsidRPr="00866FEE">
        <w:rPr>
          <w:rtl/>
        </w:rPr>
        <w:t>יכולה לשלם עבור ביקור אצל רופא משפחה, אצל רופא מקצועי, או</w:t>
      </w:r>
      <w:r w:rsidR="005133A8">
        <w:rPr>
          <w:rtl/>
        </w:rPr>
        <w:t xml:space="preserve"> </w:t>
      </w:r>
      <w:r w:rsidRPr="00866FEE">
        <w:rPr>
          <w:rtl/>
        </w:rPr>
        <w:t>עבור</w:t>
      </w:r>
      <w:r w:rsidR="005133A8">
        <w:rPr>
          <w:rtl/>
        </w:rPr>
        <w:t xml:space="preserve"> </w:t>
      </w:r>
      <w:r w:rsidRPr="00866FEE">
        <w:rPr>
          <w:rtl/>
        </w:rPr>
        <w:t>ביקור בבית</w:t>
      </w:r>
      <w:r w:rsidR="005133A8">
        <w:rPr>
          <w:rtl/>
        </w:rPr>
        <w:t>-</w:t>
      </w:r>
      <w:r w:rsidRPr="00866FEE">
        <w:rPr>
          <w:rtl/>
        </w:rPr>
        <w:t>חולים? אנחנו עלולים להגיע למצב שבו אנשים יהיו חולים ולא ייגשו</w:t>
      </w:r>
      <w:r w:rsidR="005133A8">
        <w:rPr>
          <w:rtl/>
        </w:rPr>
        <w:t xml:space="preserve"> </w:t>
      </w:r>
      <w:r w:rsidRPr="00866FEE">
        <w:rPr>
          <w:rtl/>
        </w:rPr>
        <w:t>לקבל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הטיפול</w:t>
      </w:r>
      <w:r w:rsidR="005133A8">
        <w:rPr>
          <w:rtl/>
        </w:rPr>
        <w:t xml:space="preserve"> </w:t>
      </w:r>
      <w:r w:rsidRPr="00866FEE">
        <w:rPr>
          <w:rtl/>
        </w:rPr>
        <w:t>הרפואי</w:t>
      </w:r>
      <w:r w:rsidR="005133A8">
        <w:rPr>
          <w:rtl/>
        </w:rPr>
        <w:t xml:space="preserve"> </w:t>
      </w:r>
      <w:r w:rsidRPr="00866FEE">
        <w:rPr>
          <w:rtl/>
        </w:rPr>
        <w:t>הדרוש להם. אם הם לא יקבלו את הרפואה המונעת, אולי כמה</w:t>
      </w:r>
      <w:r w:rsidR="005133A8">
        <w:rPr>
          <w:rtl/>
        </w:rPr>
        <w:t xml:space="preserve"> </w:t>
      </w:r>
      <w:r w:rsidRPr="00866FEE">
        <w:rPr>
          <w:rtl/>
        </w:rPr>
        <w:t>כדורים,</w:t>
      </w:r>
      <w:r w:rsidR="005133A8">
        <w:rPr>
          <w:rtl/>
        </w:rPr>
        <w:t xml:space="preserve"> </w:t>
      </w:r>
      <w:r w:rsidRPr="00866FEE">
        <w:rPr>
          <w:rtl/>
        </w:rPr>
        <w:t>אולי</w:t>
      </w:r>
      <w:r w:rsidR="005133A8">
        <w:rPr>
          <w:rtl/>
        </w:rPr>
        <w:t xml:space="preserve"> </w:t>
      </w:r>
      <w:r w:rsidRPr="00866FEE">
        <w:rPr>
          <w:rtl/>
        </w:rPr>
        <w:t>כמה</w:t>
      </w:r>
      <w:r w:rsidR="005133A8">
        <w:rPr>
          <w:rtl/>
        </w:rPr>
        <w:t xml:space="preserve"> </w:t>
      </w:r>
      <w:r w:rsidRPr="00866FEE">
        <w:rPr>
          <w:rtl/>
        </w:rPr>
        <w:t>זריקות, הרי בסופו של דבר המדינה תצטרך לשלם עבורם הרבה יותר</w:t>
      </w:r>
      <w:r w:rsidR="005133A8">
        <w:rPr>
          <w:rtl/>
        </w:rPr>
        <w:t xml:space="preserve"> </w:t>
      </w:r>
      <w:r w:rsidRPr="00866FEE">
        <w:rPr>
          <w:rtl/>
        </w:rPr>
        <w:t>כדי</w:t>
      </w:r>
      <w:r w:rsidR="005133A8">
        <w:rPr>
          <w:rtl/>
        </w:rPr>
        <w:t xml:space="preserve"> </w:t>
      </w:r>
      <w:r w:rsidRPr="00866FEE">
        <w:rPr>
          <w:rtl/>
        </w:rPr>
        <w:t>לרפא אותם. אנחנו לא ניתן שיהיה מצב שבו אנשים שאין להם יכולת כזאת לא יקבלו</w:t>
      </w:r>
      <w:r w:rsidR="005133A8">
        <w:rPr>
          <w:rtl/>
        </w:rPr>
        <w:t xml:space="preserve"> </w:t>
      </w:r>
      <w:r w:rsidRPr="00866FEE">
        <w:rPr>
          <w:rtl/>
        </w:rPr>
        <w:t>את השירות הרפואי הזה.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אדוני,</w:t>
      </w:r>
      <w:r w:rsidR="005133A8">
        <w:rPr>
          <w:rtl/>
        </w:rPr>
        <w:t xml:space="preserve"> </w:t>
      </w:r>
      <w:r w:rsidRPr="00866FEE">
        <w:rPr>
          <w:rtl/>
        </w:rPr>
        <w:t>איפה</w:t>
      </w:r>
      <w:r w:rsidR="005133A8">
        <w:rPr>
          <w:rtl/>
        </w:rPr>
        <w:t xml:space="preserve"> </w:t>
      </w:r>
      <w:r w:rsidRPr="00866FEE">
        <w:rPr>
          <w:rtl/>
        </w:rPr>
        <w:t>נשמע</w:t>
      </w:r>
      <w:r w:rsidR="005133A8">
        <w:rPr>
          <w:rtl/>
        </w:rPr>
        <w:t xml:space="preserve"> </w:t>
      </w:r>
      <w:r w:rsidRPr="00866FEE">
        <w:rPr>
          <w:rtl/>
        </w:rPr>
        <w:t>דבר כזה, שחולים שזקוקים לתרופות לא יוכלו לקבל אותן רק</w:t>
      </w:r>
      <w:r w:rsidR="005133A8">
        <w:rPr>
          <w:rtl/>
        </w:rPr>
        <w:t xml:space="preserve"> </w:t>
      </w:r>
      <w:r w:rsidRPr="00866FEE">
        <w:rPr>
          <w:rtl/>
        </w:rPr>
        <w:t>משום ש"חסר"</w:t>
      </w:r>
      <w:r w:rsidR="005133A8">
        <w:rPr>
          <w:rtl/>
        </w:rPr>
        <w:t xml:space="preserve"> </w:t>
      </w:r>
      <w:r w:rsidRPr="00866FEE">
        <w:rPr>
          <w:rtl/>
        </w:rPr>
        <w:t>כסף?</w:t>
      </w:r>
      <w:r w:rsidR="005133A8">
        <w:rPr>
          <w:rtl/>
        </w:rPr>
        <w:t xml:space="preserve"> </w:t>
      </w:r>
      <w:r w:rsidRPr="00866FEE">
        <w:rPr>
          <w:rtl/>
        </w:rPr>
        <w:t>אני רוצה לפנות כאן לפקידי האוצר, שימצאו כסף, שיחפשו וימצאו.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הם</w:t>
      </w:r>
      <w:r w:rsidR="005133A8">
        <w:rPr>
          <w:rtl/>
        </w:rPr>
        <w:t xml:space="preserve"> </w:t>
      </w:r>
      <w:r w:rsidRPr="00866FEE">
        <w:rPr>
          <w:rtl/>
        </w:rPr>
        <w:t>רוצים,</w:t>
      </w:r>
      <w:r w:rsidR="005133A8">
        <w:rPr>
          <w:rtl/>
        </w:rPr>
        <w:t xml:space="preserve"> </w:t>
      </w:r>
      <w:r w:rsidRPr="00866FEE">
        <w:rPr>
          <w:rtl/>
        </w:rPr>
        <w:t>הם</w:t>
      </w:r>
      <w:r w:rsidR="005133A8">
        <w:rPr>
          <w:rtl/>
        </w:rPr>
        <w:t xml:space="preserve"> </w:t>
      </w:r>
      <w:r w:rsidRPr="00866FEE">
        <w:rPr>
          <w:rtl/>
        </w:rPr>
        <w:t>ימצאו הרבה מאוד כספים. אחרי שקבעו 250 מיליון שקלים לחגיגות</w:t>
      </w:r>
      <w:r w:rsidR="005133A8">
        <w:rPr>
          <w:rtl/>
        </w:rPr>
        <w:t xml:space="preserve"> </w:t>
      </w:r>
      <w:r w:rsidRPr="00866FEE">
        <w:rPr>
          <w:rtl/>
        </w:rPr>
        <w:t>היובל</w:t>
      </w:r>
      <w:r w:rsidR="005133A8">
        <w:rPr>
          <w:rtl/>
        </w:rPr>
        <w:t xml:space="preserve"> –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 רוצה שיעבירו 108 או 118 מיליון שקל לחגיגות האלה. אני לא צריך</w:t>
      </w:r>
      <w:r w:rsidR="005133A8">
        <w:rPr>
          <w:rtl/>
        </w:rPr>
        <w:t xml:space="preserve"> </w:t>
      </w:r>
      <w:r w:rsidRPr="00866FEE">
        <w:rPr>
          <w:rtl/>
        </w:rPr>
        <w:t>חגיגות</w:t>
      </w:r>
      <w:r w:rsidR="005133A8">
        <w:rPr>
          <w:rtl/>
        </w:rPr>
        <w:t xml:space="preserve"> </w:t>
      </w:r>
      <w:r w:rsidRPr="00866FEE">
        <w:rPr>
          <w:rtl/>
        </w:rPr>
        <w:t>כאלה,</w:t>
      </w:r>
      <w:r w:rsidR="005133A8">
        <w:rPr>
          <w:rtl/>
        </w:rPr>
        <w:t xml:space="preserve"> </w:t>
      </w:r>
      <w:r w:rsidRPr="00866FEE">
        <w:rPr>
          <w:rtl/>
        </w:rPr>
        <w:t>אני צריך בריאות, אני לא צריך אירועים</w:t>
      </w:r>
      <w:r w:rsidR="005133A8">
        <w:rPr>
          <w:rtl/>
        </w:rPr>
        <w:t xml:space="preserve"> </w:t>
      </w:r>
      <w:r w:rsidRPr="00866FEE">
        <w:rPr>
          <w:rtl/>
        </w:rPr>
        <w:t>כאלה. העם הזה אין לו עושר</w:t>
      </w:r>
      <w:r w:rsidR="005133A8">
        <w:rPr>
          <w:rtl/>
        </w:rPr>
        <w:t xml:space="preserve"> </w:t>
      </w:r>
      <w:r w:rsidRPr="00866FEE">
        <w:rPr>
          <w:rtl/>
        </w:rPr>
        <w:t>כזה שהוא צריך את האירועים הללו, ודאי שלא כאשר חרב הגזירות מתהפכת מעל ראשו.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</w:t>
      </w:r>
      <w:r w:rsidR="005133A8">
        <w:rPr>
          <w:rtl/>
        </w:rPr>
        <w:t xml:space="preserve"> </w:t>
      </w:r>
      <w:r w:rsidRPr="00866FEE">
        <w:rPr>
          <w:rtl/>
        </w:rPr>
        <w:t>חד</w:t>
      </w:r>
      <w:r w:rsidR="005133A8">
        <w:rPr>
          <w:rtl/>
        </w:rPr>
        <w:t>-</w:t>
      </w:r>
      <w:r w:rsidRPr="00866FEE">
        <w:rPr>
          <w:rtl/>
        </w:rPr>
        <w:t>משמעית,</w:t>
      </w:r>
      <w:r w:rsidR="005133A8">
        <w:rPr>
          <w:rtl/>
        </w:rPr>
        <w:t xml:space="preserve"> </w:t>
      </w:r>
      <w:r w:rsidRPr="00866FEE">
        <w:rPr>
          <w:rtl/>
        </w:rPr>
        <w:t>שההוצאה הלאומית לבריאות גדולה מהכספים שהוקצו</w:t>
      </w:r>
      <w:r w:rsidR="005133A8">
        <w:rPr>
          <w:rtl/>
        </w:rPr>
        <w:t xml:space="preserve"> </w:t>
      </w:r>
      <w:r w:rsidRPr="00866FEE">
        <w:rPr>
          <w:rtl/>
        </w:rPr>
        <w:t>לכך.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לא יעזור לנו דבר </w:t>
      </w:r>
      <w:r w:rsidR="005133A8">
        <w:rPr>
          <w:rtl/>
        </w:rPr>
        <w:t>–</w:t>
      </w:r>
      <w:r w:rsidRPr="00866FEE">
        <w:rPr>
          <w:rtl/>
        </w:rPr>
        <w:t xml:space="preserve"> אם לא נוסיף תקציב לא נדביק את הפער. אנחנו מתנגדים לכל</w:t>
      </w:r>
      <w:r w:rsidR="005133A8">
        <w:rPr>
          <w:rtl/>
        </w:rPr>
        <w:t xml:space="preserve"> </w:t>
      </w:r>
      <w:r w:rsidRPr="00866FEE">
        <w:rPr>
          <w:rtl/>
        </w:rPr>
        <w:t>שינוי</w:t>
      </w:r>
      <w:r w:rsidR="005133A8">
        <w:rPr>
          <w:rtl/>
        </w:rPr>
        <w:t xml:space="preserve"> </w:t>
      </w:r>
      <w:r w:rsidRPr="00866FEE">
        <w:rPr>
          <w:rtl/>
        </w:rPr>
        <w:t>בחוק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שתכליתו</w:t>
      </w:r>
      <w:r w:rsidR="005133A8">
        <w:rPr>
          <w:rtl/>
        </w:rPr>
        <w:t xml:space="preserve"> </w:t>
      </w:r>
      <w:r w:rsidRPr="00866FEE">
        <w:rPr>
          <w:rtl/>
        </w:rPr>
        <w:t>פגיעה במתן סל שירותים אחיד לכלל האוכלוסייה; אני</w:t>
      </w:r>
      <w:r w:rsidR="005133A8">
        <w:rPr>
          <w:rtl/>
        </w:rPr>
        <w:t xml:space="preserve"> </w:t>
      </w:r>
      <w:r w:rsidRPr="00866FEE">
        <w:rPr>
          <w:rtl/>
        </w:rPr>
        <w:t>מדגיש: סל שירותים אחיד לכלל האוכלוסייה.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כפי שהזכירה כאן עמיתתי, חברת הכנסת תמר גוז'נסקי, בזמנו התחייב האוצר </w:t>
      </w:r>
      <w:r w:rsidR="005133A8">
        <w:rPr>
          <w:rtl/>
        </w:rPr>
        <w:t>–</w:t>
      </w:r>
      <w:r w:rsidRPr="00866FEE">
        <w:rPr>
          <w:rtl/>
        </w:rPr>
        <w:t xml:space="preserve"> כפי</w:t>
      </w:r>
      <w:r w:rsidR="005133A8">
        <w:rPr>
          <w:rtl/>
        </w:rPr>
        <w:t xml:space="preserve"> </w:t>
      </w:r>
      <w:r w:rsidRPr="00866FEE">
        <w:rPr>
          <w:rtl/>
        </w:rPr>
        <w:t>שמופיע</w:t>
      </w:r>
      <w:r w:rsidR="005133A8">
        <w:rPr>
          <w:rtl/>
        </w:rPr>
        <w:t xml:space="preserve"> </w:t>
      </w:r>
      <w:r w:rsidRPr="00866FEE">
        <w:rPr>
          <w:rtl/>
        </w:rPr>
        <w:t>בחוק</w:t>
      </w:r>
      <w:r w:rsidR="005133A8">
        <w:rPr>
          <w:rtl/>
        </w:rPr>
        <w:t xml:space="preserve"> </w:t>
      </w:r>
      <w:r w:rsidRPr="00866FEE">
        <w:rPr>
          <w:rtl/>
        </w:rPr>
        <w:t>המקורי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לממן את ההפרש בין מס הבריאות לבין העלות של סל השירותים</w:t>
      </w:r>
      <w:r w:rsidR="005133A8">
        <w:rPr>
          <w:rtl/>
        </w:rPr>
        <w:t xml:space="preserve"> </w:t>
      </w:r>
      <w:r w:rsidRPr="00866FEE">
        <w:rPr>
          <w:rtl/>
        </w:rPr>
        <w:t>המוענק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הקופות.</w:t>
      </w:r>
      <w:r w:rsidR="005133A8">
        <w:rPr>
          <w:rtl/>
        </w:rPr>
        <w:t xml:space="preserve"> </w:t>
      </w:r>
      <w:r w:rsidRPr="00866FEE">
        <w:rPr>
          <w:rtl/>
        </w:rPr>
        <w:t>מה הם חשבו? שאם הם לא יממנו אותו יהיה מקור אחר? לא די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מממנים כפי שהתחייבו, עוד רוצים ללכת ולקצץ. לצערי, לפי המתכונת שמציגים לנו</w:t>
      </w:r>
      <w:r w:rsidR="005133A8">
        <w:rPr>
          <w:rtl/>
        </w:rPr>
        <w:t xml:space="preserve"> </w:t>
      </w:r>
      <w:r w:rsidRPr="00866FEE">
        <w:rPr>
          <w:rtl/>
        </w:rPr>
        <w:t>כאן, סל הבריאות הולך להיות קטן מאוד, וכתוצאה מכך יהיה הביטוח המשלים גדול מאוד.</w:t>
      </w:r>
      <w:r w:rsidR="005133A8">
        <w:rPr>
          <w:rtl/>
        </w:rPr>
        <w:t xml:space="preserve"> </w:t>
      </w:r>
      <w:r w:rsidRPr="00866FEE">
        <w:rPr>
          <w:rtl/>
        </w:rPr>
        <w:t>התוצאה היא בריאות לעשירים ובריאות לעניים.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העלו</w:t>
      </w:r>
      <w:r w:rsidR="005133A8">
        <w:rPr>
          <w:rtl/>
        </w:rPr>
        <w:t xml:space="preserve"> </w:t>
      </w:r>
      <w:r w:rsidRPr="00866FEE">
        <w:rPr>
          <w:rtl/>
        </w:rPr>
        <w:t>כמה</w:t>
      </w:r>
      <w:r w:rsidR="005133A8">
        <w:rPr>
          <w:rtl/>
        </w:rPr>
        <w:t xml:space="preserve"> </w:t>
      </w:r>
      <w:r w:rsidRPr="00866FEE">
        <w:rPr>
          <w:rtl/>
        </w:rPr>
        <w:t>הצעות שמקובלות עלי. אני לא מעשן, אבל לא בגלל זה אני אומר שאפשר</w:t>
      </w:r>
      <w:r w:rsidR="005133A8">
        <w:rPr>
          <w:rtl/>
        </w:rPr>
        <w:t xml:space="preserve"> </w:t>
      </w:r>
      <w:r w:rsidRPr="00866FEE">
        <w:rPr>
          <w:rtl/>
        </w:rPr>
        <w:t>להעלות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התשלום על סיגריות, על דלק, אפשר להעלות את תקרת המס. על כמה זה עומד</w:t>
      </w:r>
      <w:r w:rsidR="005133A8">
        <w:rPr>
          <w:rtl/>
        </w:rPr>
        <w:t xml:space="preserve"> </w:t>
      </w:r>
      <w:r w:rsidRPr="00866FEE">
        <w:rPr>
          <w:rtl/>
        </w:rPr>
        <w:t>היום, על 20,000 שקל? למה שלא תעמוד על 40,000, או 50,000 שקל? מי שיכול לשלם למה</w:t>
      </w:r>
      <w:r w:rsidR="005133A8">
        <w:rPr>
          <w:rtl/>
        </w:rPr>
        <w:t xml:space="preserve"> </w:t>
      </w:r>
      <w:r w:rsidRPr="00866FEE">
        <w:rPr>
          <w:rtl/>
        </w:rPr>
        <w:t>שלא ישלם?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מדברים על כך שחוסנה של כל חברה נמדד בזה שהיא יכולה לעזור לחולה</w:t>
      </w:r>
      <w:r w:rsidR="005133A8">
        <w:rPr>
          <w:rtl/>
        </w:rPr>
        <w:t xml:space="preserve"> </w:t>
      </w:r>
      <w:r w:rsidRPr="00866FEE">
        <w:rPr>
          <w:rtl/>
        </w:rPr>
        <w:t>ולנזקק,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אומר</w:t>
      </w:r>
      <w:r w:rsidR="005133A8">
        <w:rPr>
          <w:rtl/>
        </w:rPr>
        <w:t xml:space="preserve"> </w:t>
      </w:r>
      <w:r w:rsidRPr="00866FEE">
        <w:rPr>
          <w:rtl/>
        </w:rPr>
        <w:t>חד</w:t>
      </w:r>
      <w:r w:rsidR="005133A8">
        <w:rPr>
          <w:rtl/>
        </w:rPr>
        <w:t>-</w:t>
      </w:r>
      <w:r w:rsidRPr="00866FEE">
        <w:rPr>
          <w:rtl/>
        </w:rPr>
        <w:t>משמעית</w:t>
      </w:r>
      <w:r w:rsidR="005133A8">
        <w:rPr>
          <w:rtl/>
        </w:rPr>
        <w:t xml:space="preserve"> </w:t>
      </w:r>
      <w:r w:rsidRPr="00866FEE">
        <w:rPr>
          <w:rtl/>
        </w:rPr>
        <w:t>שש"ס תעמוד על כך שחוק הבריאות יוצא מחוק ההסדרים</w:t>
      </w:r>
      <w:r w:rsidR="005133A8">
        <w:rPr>
          <w:rtl/>
        </w:rPr>
        <w:t xml:space="preserve"> </w:t>
      </w:r>
      <w:r w:rsidRPr="00866FEE">
        <w:rPr>
          <w:rtl/>
        </w:rPr>
        <w:t>ונדון</w:t>
      </w:r>
      <w:r w:rsidR="005133A8">
        <w:rPr>
          <w:rtl/>
        </w:rPr>
        <w:t xml:space="preserve"> </w:t>
      </w:r>
      <w:r w:rsidRPr="00866FEE">
        <w:rPr>
          <w:rtl/>
        </w:rPr>
        <w:t>בו</w:t>
      </w:r>
      <w:r w:rsidR="005133A8">
        <w:rPr>
          <w:rtl/>
        </w:rPr>
        <w:t xml:space="preserve"> </w:t>
      </w:r>
      <w:r w:rsidRPr="00866FEE">
        <w:rPr>
          <w:rtl/>
        </w:rPr>
        <w:t>בהמשך.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 שזה לא דמוקרטי וזה מאוד ציני שפקידי האוצר מנסים,</w:t>
      </w:r>
      <w:r w:rsidR="005133A8">
        <w:rPr>
          <w:rtl/>
        </w:rPr>
        <w:t xml:space="preserve"> </w:t>
      </w:r>
      <w:r w:rsidRPr="00866FEE">
        <w:rPr>
          <w:rtl/>
        </w:rPr>
        <w:t>ולצערי</w:t>
      </w:r>
      <w:r w:rsidR="005133A8">
        <w:rPr>
          <w:rtl/>
        </w:rPr>
        <w:t xml:space="preserve"> </w:t>
      </w:r>
      <w:r w:rsidRPr="00866FEE">
        <w:rPr>
          <w:rtl/>
        </w:rPr>
        <w:t>מצליחים,</w:t>
      </w:r>
      <w:r w:rsidR="005133A8">
        <w:rPr>
          <w:rtl/>
        </w:rPr>
        <w:t xml:space="preserve"> </w:t>
      </w:r>
      <w:r w:rsidRPr="00866FEE">
        <w:rPr>
          <w:rtl/>
        </w:rPr>
        <w:t>להכניס</w:t>
      </w:r>
      <w:r w:rsidR="005133A8">
        <w:rPr>
          <w:rtl/>
        </w:rPr>
        <w:t xml:space="preserve"> </w:t>
      </w:r>
      <w:r w:rsidRPr="00866FEE">
        <w:rPr>
          <w:rtl/>
        </w:rPr>
        <w:t>הכול בחוק ההסדרים. כל הישג פרלמנטרי שיכול להיות מושג</w:t>
      </w:r>
      <w:r w:rsidR="005133A8">
        <w:rPr>
          <w:rtl/>
        </w:rPr>
        <w:t xml:space="preserve"> </w:t>
      </w:r>
      <w:r w:rsidRPr="00866FEE">
        <w:rPr>
          <w:rtl/>
        </w:rPr>
        <w:t>במשך</w:t>
      </w:r>
      <w:r w:rsidR="005133A8">
        <w:rPr>
          <w:rtl/>
        </w:rPr>
        <w:t xml:space="preserve"> </w:t>
      </w:r>
      <w:r w:rsidRPr="00866FEE">
        <w:rPr>
          <w:rtl/>
        </w:rPr>
        <w:t>השנה</w:t>
      </w:r>
      <w:r w:rsidR="005133A8">
        <w:rPr>
          <w:rtl/>
        </w:rPr>
        <w:t xml:space="preserve"> </w:t>
      </w:r>
      <w:r w:rsidRPr="00866FEE">
        <w:rPr>
          <w:rtl/>
        </w:rPr>
        <w:t>נמחק</w:t>
      </w:r>
      <w:r w:rsidR="005133A8">
        <w:rPr>
          <w:rtl/>
        </w:rPr>
        <w:t xml:space="preserve"> </w:t>
      </w:r>
      <w:r w:rsidRPr="00866FEE">
        <w:rPr>
          <w:rtl/>
        </w:rPr>
        <w:t>בסוף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השנה, וכשמגיע חוק ההסדרים, איך אומרים החבר'ה? </w:t>
      </w:r>
      <w:r w:rsidR="005133A8">
        <w:rPr>
          <w:rtl/>
        </w:rPr>
        <w:t>–</w:t>
      </w:r>
      <w:r w:rsidRPr="00866FEE">
        <w:rPr>
          <w:rtl/>
        </w:rPr>
        <w:t xml:space="preserve"> תכניסו</w:t>
      </w:r>
      <w:r w:rsidR="005133A8">
        <w:rPr>
          <w:rtl/>
        </w:rPr>
        <w:t xml:space="preserve"> </w:t>
      </w:r>
      <w:r w:rsidRPr="00866FEE">
        <w:rPr>
          <w:rtl/>
        </w:rPr>
        <w:t>הכול</w:t>
      </w:r>
      <w:r w:rsidR="005133A8">
        <w:rPr>
          <w:rtl/>
        </w:rPr>
        <w:t xml:space="preserve"> </w:t>
      </w:r>
      <w:r w:rsidRPr="00866FEE">
        <w:rPr>
          <w:rtl/>
        </w:rPr>
        <w:t>בפנים, כי זה יעבור, לא ייתנו לממשלה הזאת ליפול.</w:t>
      </w:r>
      <w:r w:rsidR="005133A8">
        <w:rPr>
          <w:rtl/>
        </w:rPr>
        <w:t xml:space="preserve"> </w:t>
      </w:r>
      <w:r w:rsidRPr="00866FEE">
        <w:rPr>
          <w:rtl/>
        </w:rPr>
        <w:t>אנחנו מודיעים, שהשנה לא</w:t>
      </w:r>
      <w:r w:rsidR="005133A8">
        <w:rPr>
          <w:rtl/>
        </w:rPr>
        <w:t xml:space="preserve"> </w:t>
      </w:r>
      <w:r w:rsidRPr="00866FEE">
        <w:rPr>
          <w:rtl/>
        </w:rPr>
        <w:t>ניתן</w:t>
      </w:r>
      <w:r w:rsidR="005133A8">
        <w:rPr>
          <w:rtl/>
        </w:rPr>
        <w:t xml:space="preserve"> </w:t>
      </w:r>
      <w:r w:rsidRPr="00866FEE">
        <w:rPr>
          <w:rtl/>
        </w:rPr>
        <w:t>להכניס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כל מה שהם ירצו. כנ"ל לגבי חוק הגמלאים </w:t>
      </w:r>
      <w:r w:rsidR="005133A8">
        <w:rPr>
          <w:rtl/>
        </w:rPr>
        <w:t>–</w:t>
      </w:r>
      <w:r w:rsidRPr="00866FEE">
        <w:rPr>
          <w:rtl/>
        </w:rPr>
        <w:t xml:space="preserve"> לא ניתן להוריד ל</w:t>
      </w:r>
      <w:r w:rsidR="005133A8">
        <w:rPr>
          <w:rtl/>
        </w:rPr>
        <w:t>-</w:t>
      </w:r>
      <w:r w:rsidR="005133A8" w:rsidRPr="00866FEE">
        <w:rPr>
          <w:rtl/>
        </w:rPr>
        <w:t>1</w:t>
      </w:r>
      <w:r w:rsidR="005133A8">
        <w:rPr>
          <w:rtl/>
        </w:rPr>
        <w:t>%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בא</w:t>
      </w:r>
      <w:r w:rsidR="005133A8">
        <w:rPr>
          <w:rtl/>
        </w:rPr>
        <w:t xml:space="preserve"> </w:t>
      </w:r>
      <w:r w:rsidRPr="00866FEE">
        <w:rPr>
          <w:rtl/>
        </w:rPr>
        <w:t>להרגיע</w:t>
      </w:r>
      <w:r w:rsidR="005133A8">
        <w:rPr>
          <w:rtl/>
        </w:rPr>
        <w:t xml:space="preserve"> </w:t>
      </w:r>
      <w:r w:rsidRPr="00866FEE">
        <w:rPr>
          <w:rtl/>
        </w:rPr>
        <w:t>את הציבור, את שכבות המצוקה, ואומר, שסיעת ש"ס לא תיתן לחוק הזה</w:t>
      </w:r>
      <w:r w:rsidR="005133A8">
        <w:rPr>
          <w:rtl/>
        </w:rPr>
        <w:t xml:space="preserve"> </w:t>
      </w:r>
      <w:r w:rsidRPr="00866FEE">
        <w:rPr>
          <w:rtl/>
        </w:rPr>
        <w:t>לעבור</w:t>
      </w:r>
      <w:r w:rsidR="005133A8">
        <w:rPr>
          <w:rtl/>
        </w:rPr>
        <w:t xml:space="preserve"> </w:t>
      </w:r>
      <w:r w:rsidRPr="00866FEE">
        <w:rPr>
          <w:rtl/>
        </w:rPr>
        <w:t>במתכונת</w:t>
      </w:r>
      <w:r w:rsidR="005133A8">
        <w:rPr>
          <w:rtl/>
        </w:rPr>
        <w:t xml:space="preserve"> </w:t>
      </w:r>
      <w:r w:rsidRPr="00866FEE">
        <w:rPr>
          <w:rtl/>
        </w:rPr>
        <w:t>הנוכחית; אנחנו נעמוד לצד המשפחות ברוכות הילדים, לצד הנכים ולצד</w:t>
      </w:r>
      <w:r w:rsidR="005133A8">
        <w:rPr>
          <w:rtl/>
        </w:rPr>
        <w:t xml:space="preserve"> </w:t>
      </w:r>
      <w:r w:rsidRPr="00866FEE">
        <w:rPr>
          <w:rtl/>
        </w:rPr>
        <w:t>החולים הכרוניים, ולא נאשר חוק זה.</w:t>
      </w:r>
      <w:r w:rsidR="005133A8">
        <w:rPr>
          <w:rtl/>
        </w:rPr>
        <w:t xml:space="preserve"> </w:t>
      </w:r>
      <w:r w:rsidRPr="00866FEE">
        <w:rPr>
          <w:rtl/>
        </w:rPr>
        <w:t>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לחבר הכנסת דוד טל.</w:t>
      </w:r>
      <w:r w:rsidR="005133A8">
        <w:rPr>
          <w:rtl/>
        </w:rPr>
        <w:t xml:space="preserve"> </w:t>
      </w:r>
      <w:r w:rsidRPr="00866FEE">
        <w:rPr>
          <w:rtl/>
        </w:rPr>
        <w:t>חבר הכנסת צבי הנדל, יש לך חמש דקות. עיביתי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קצת את הזמן של חבר הכנסת דוד טל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כל המגזרים האלקטורליים.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משום</w:t>
      </w:r>
      <w:r w:rsidR="005133A8">
        <w:rPr>
          <w:rtl/>
        </w:rPr>
        <w:t xml:space="preserve"> </w:t>
      </w:r>
      <w:r w:rsidRPr="00866FEE">
        <w:rPr>
          <w:rtl/>
        </w:rPr>
        <w:t>שהוא</w:t>
      </w:r>
      <w:r w:rsidR="005133A8">
        <w:rPr>
          <w:rtl/>
        </w:rPr>
        <w:t xml:space="preserve"> </w:t>
      </w:r>
      <w:r w:rsidRPr="00866FEE">
        <w:rPr>
          <w:rtl/>
        </w:rPr>
        <w:t>החזיק</w:t>
      </w:r>
      <w:r w:rsidR="005133A8">
        <w:rPr>
          <w:rtl/>
        </w:rPr>
        <w:t xml:space="preserve"> </w:t>
      </w:r>
      <w:r w:rsidRPr="00866FEE">
        <w:rPr>
          <w:rtl/>
        </w:rPr>
        <w:t>את תיק הבריאות בהסתדרות והופיע כאן כעד מומחה.</w:t>
      </w:r>
      <w:r w:rsidR="005133A8">
        <w:rPr>
          <w:rtl/>
        </w:rPr>
        <w:t xml:space="preserve"> </w:t>
      </w:r>
      <w:r w:rsidRPr="00866FEE">
        <w:rPr>
          <w:rtl/>
        </w:rPr>
        <w:t>איזה תיק אתה החזקת, חבר הכנסת צבי הנדל?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צבי הנדל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הבנתי, זו אספת בחירות?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 חברי הכנסת, נראה שבשנה וחצי בבית הזה אין די בשביל</w:t>
      </w:r>
      <w:r w:rsidR="005133A8">
        <w:rPr>
          <w:rtl/>
        </w:rPr>
        <w:t xml:space="preserve"> </w:t>
      </w:r>
      <w:r w:rsidRPr="00866FEE">
        <w:rPr>
          <w:rtl/>
        </w:rPr>
        <w:t>להידבק בציניות ובתיאטרליות שיש פה בלי סוף.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בעזרת</w:t>
      </w:r>
      <w:r w:rsidR="005133A8">
        <w:rPr>
          <w:rtl/>
        </w:rPr>
        <w:t xml:space="preserve"> </w:t>
      </w:r>
      <w:r w:rsidRPr="00866FEE">
        <w:rPr>
          <w:rtl/>
        </w:rPr>
        <w:t>השם,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הבריאות כפי שהוא מופיע אכן לא יעבור. ידידי חבר הכנסת טל</w:t>
      </w:r>
      <w:r w:rsidR="005133A8">
        <w:rPr>
          <w:rtl/>
        </w:rPr>
        <w:t xml:space="preserve"> </w:t>
      </w:r>
      <w:r w:rsidRPr="00866FEE">
        <w:rPr>
          <w:rtl/>
        </w:rPr>
        <w:t>מש"ס, רק הבוקר ישבנו, חברי הקואליציה בוועדת הכספים, שעתיים ארוכות עם שר האוצר,</w:t>
      </w:r>
      <w:r w:rsidR="005133A8">
        <w:rPr>
          <w:rtl/>
        </w:rPr>
        <w:t xml:space="preserve"> </w:t>
      </w:r>
      <w:r w:rsidRPr="00866FEE">
        <w:rPr>
          <w:rtl/>
        </w:rPr>
        <w:t>בלי הצהרות, על פרטי פרטים.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זאב בוים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צבי הנדל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לא הפרעתי, אני מבקש.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עם שר האוצר, ואנחנו עורכים שינויים מרחיקי לכת. עוד לא סיכמנו. אנחנו</w:t>
      </w:r>
      <w:r>
        <w:rPr>
          <w:rtl/>
        </w:rPr>
        <w:t xml:space="preserve"> </w:t>
      </w:r>
      <w:r w:rsidR="00866FEE" w:rsidRPr="00866FEE">
        <w:rPr>
          <w:rtl/>
        </w:rPr>
        <w:t>עוד</w:t>
      </w:r>
      <w:r>
        <w:rPr>
          <w:rtl/>
        </w:rPr>
        <w:t xml:space="preserve"> </w:t>
      </w:r>
      <w:r w:rsidR="00866FEE" w:rsidRPr="00866FEE">
        <w:rPr>
          <w:rtl/>
        </w:rPr>
        <w:t>לא</w:t>
      </w:r>
      <w:r>
        <w:rPr>
          <w:rtl/>
        </w:rPr>
        <w:t xml:space="preserve"> </w:t>
      </w:r>
      <w:r w:rsidR="00866FEE" w:rsidRPr="00866FEE">
        <w:rPr>
          <w:rtl/>
        </w:rPr>
        <w:t>שבעי רצון.</w:t>
      </w:r>
      <w:r>
        <w:rPr>
          <w:rtl/>
        </w:rPr>
        <w:t xml:space="preserve"> </w:t>
      </w:r>
      <w:r w:rsidR="00866FEE" w:rsidRPr="00866FEE">
        <w:rPr>
          <w:rtl/>
        </w:rPr>
        <w:t xml:space="preserve">ודאי שבבסיס השינויים </w:t>
      </w:r>
      <w:r>
        <w:rPr>
          <w:rtl/>
        </w:rPr>
        <w:t>–</w:t>
      </w:r>
      <w:r w:rsidR="00866FEE" w:rsidRPr="00866FEE">
        <w:rPr>
          <w:rtl/>
        </w:rPr>
        <w:t xml:space="preserve"> סל הבריאות יהיה אחיד לקופות, ויהיה</w:t>
      </w:r>
      <w:r>
        <w:rPr>
          <w:rtl/>
        </w:rPr>
        <w:t xml:space="preserve"> </w:t>
      </w:r>
      <w:r w:rsidR="00866FEE" w:rsidRPr="00866FEE">
        <w:rPr>
          <w:rtl/>
        </w:rPr>
        <w:t>בו מינימום.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נסים דהן (ש"ס):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צבי הנדל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לא היית בישיבה. אל תפריע לי.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בעזרת</w:t>
      </w:r>
      <w:r w:rsidR="005133A8">
        <w:rPr>
          <w:rtl/>
        </w:rPr>
        <w:t xml:space="preserve"> </w:t>
      </w:r>
      <w:r w:rsidRPr="00866FEE">
        <w:rPr>
          <w:rtl/>
        </w:rPr>
        <w:t>השם, גם אם יהיו שינויים כאלה או אחרים, הם לא יחולו על ילדים, את זה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סיכמנו;</w:t>
      </w:r>
      <w:r w:rsidR="005133A8">
        <w:rPr>
          <w:rtl/>
        </w:rPr>
        <w:t xml:space="preserve"> </w:t>
      </w:r>
      <w:r w:rsidRPr="00866FEE">
        <w:rPr>
          <w:rtl/>
        </w:rPr>
        <w:t>הם</w:t>
      </w:r>
      <w:r w:rsidR="005133A8">
        <w:rPr>
          <w:rtl/>
        </w:rPr>
        <w:t xml:space="preserve"> </w:t>
      </w:r>
      <w:r w:rsidRPr="00866FEE">
        <w:rPr>
          <w:rtl/>
        </w:rPr>
        <w:t>לא יחולו על זקנים, את זה כבר סיכמנו; הם לא יחולו על כאלה שיש</w:t>
      </w:r>
      <w:r w:rsidR="005133A8">
        <w:rPr>
          <w:rtl/>
        </w:rPr>
        <w:t xml:space="preserve"> </w:t>
      </w:r>
      <w:r w:rsidRPr="00866FEE">
        <w:rPr>
          <w:rtl/>
        </w:rPr>
        <w:t>להם</w:t>
      </w:r>
      <w:r w:rsidR="005133A8">
        <w:rPr>
          <w:rtl/>
        </w:rPr>
        <w:t xml:space="preserve"> </w:t>
      </w:r>
      <w:r w:rsidRPr="00866FEE">
        <w:rPr>
          <w:rtl/>
        </w:rPr>
        <w:t>הבטחת</w:t>
      </w:r>
      <w:r w:rsidR="005133A8">
        <w:rPr>
          <w:rtl/>
        </w:rPr>
        <w:t xml:space="preserve"> </w:t>
      </w:r>
      <w:r w:rsidRPr="00866FEE">
        <w:rPr>
          <w:rtl/>
        </w:rPr>
        <w:t>הכנסה, את זה כבר סיכמנו; הם לא יחולו על משפחות ברוכות ילדים, גם את</w:t>
      </w:r>
      <w:r w:rsidR="005133A8">
        <w:rPr>
          <w:rtl/>
        </w:rPr>
        <w:t xml:space="preserve"> </w:t>
      </w:r>
      <w:r w:rsidRPr="00866FEE">
        <w:rPr>
          <w:rtl/>
        </w:rPr>
        <w:t>זה כבר סיכמנו. הם לא יחולו על חולים כרוניים.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צבי הנדל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סליחה, סליחה. את דיברת, לא הפרענו לך.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באמצע</w:t>
      </w:r>
      <w:r w:rsidR="005133A8">
        <w:rPr>
          <w:rtl/>
        </w:rPr>
        <w:t xml:space="preserve"> </w:t>
      </w:r>
      <w:r w:rsidRPr="00866FEE">
        <w:rPr>
          <w:rtl/>
        </w:rPr>
        <w:t>משא</w:t>
      </w:r>
      <w:r w:rsidR="005133A8">
        <w:rPr>
          <w:rtl/>
        </w:rPr>
        <w:t>-</w:t>
      </w:r>
      <w:r w:rsidRPr="00866FEE">
        <w:rPr>
          <w:rtl/>
        </w:rPr>
        <w:t>ומתן.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ממשיכים</w:t>
      </w:r>
      <w:r w:rsidR="005133A8">
        <w:rPr>
          <w:rtl/>
        </w:rPr>
        <w:t xml:space="preserve"> </w:t>
      </w:r>
      <w:r w:rsidRPr="00866FEE">
        <w:rPr>
          <w:rtl/>
        </w:rPr>
        <w:t>אותו</w:t>
      </w:r>
      <w:r w:rsidR="005133A8">
        <w:rPr>
          <w:rtl/>
        </w:rPr>
        <w:t xml:space="preserve"> </w:t>
      </w:r>
      <w:r w:rsidRPr="00866FEE">
        <w:rPr>
          <w:rtl/>
        </w:rPr>
        <w:t>עוד הערב, בשעה 18:30. אתם</w:t>
      </w:r>
      <w:r w:rsidR="005133A8">
        <w:rPr>
          <w:rtl/>
        </w:rPr>
        <w:t xml:space="preserve"> </w:t>
      </w:r>
      <w:r w:rsidRPr="00866FEE">
        <w:rPr>
          <w:rtl/>
        </w:rPr>
        <w:t>מוזמנים.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 אני אומר, ודאי שהחוק כפי שהוא הוצע על</w:t>
      </w:r>
      <w:r w:rsidR="005133A8">
        <w:rPr>
          <w:rtl/>
        </w:rPr>
        <w:t>-</w:t>
      </w:r>
      <w:r w:rsidRPr="00866FEE">
        <w:rPr>
          <w:rtl/>
        </w:rPr>
        <w:t>ידי האוצר לא יעבור. יש לכך חזית</w:t>
      </w:r>
      <w:r w:rsidR="005133A8">
        <w:rPr>
          <w:rtl/>
        </w:rPr>
        <w:t xml:space="preserve"> </w:t>
      </w:r>
      <w:r w:rsidRPr="00866FEE">
        <w:rPr>
          <w:rtl/>
        </w:rPr>
        <w:t>רחבה</w:t>
      </w:r>
      <w:r w:rsidR="005133A8">
        <w:rPr>
          <w:rtl/>
        </w:rPr>
        <w:t xml:space="preserve"> </w:t>
      </w:r>
      <w:r w:rsidRPr="00866FEE">
        <w:rPr>
          <w:rtl/>
        </w:rPr>
        <w:t>כמעט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הקואליציה בוועדת הכספים. אנחנו יושבים על המדוכה לגבי</w:t>
      </w:r>
      <w:r w:rsidR="005133A8">
        <w:rPr>
          <w:rtl/>
        </w:rPr>
        <w:t xml:space="preserve"> </w:t>
      </w:r>
      <w:r w:rsidRPr="00866FEE">
        <w:rPr>
          <w:rtl/>
        </w:rPr>
        <w:t>הפרטים,</w:t>
      </w:r>
      <w:r w:rsidR="005133A8">
        <w:rPr>
          <w:rtl/>
        </w:rPr>
        <w:t xml:space="preserve"> </w:t>
      </w:r>
      <w:r w:rsidRPr="00866FEE">
        <w:rPr>
          <w:rtl/>
        </w:rPr>
        <w:t>ובוודאי,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נקבל</w:t>
      </w:r>
      <w:r w:rsidR="005133A8">
        <w:rPr>
          <w:rtl/>
        </w:rPr>
        <w:t xml:space="preserve"> </w:t>
      </w:r>
      <w:r w:rsidRPr="00866FEE">
        <w:rPr>
          <w:rtl/>
        </w:rPr>
        <w:t>עזרה</w:t>
      </w:r>
      <w:r w:rsidR="005133A8">
        <w:rPr>
          <w:rtl/>
        </w:rPr>
        <w:t xml:space="preserve"> </w:t>
      </w:r>
      <w:r w:rsidRPr="00866FEE">
        <w:rPr>
          <w:rtl/>
        </w:rPr>
        <w:t>או ייעוץ מקצועי ממשרד הבריאות, נוסף על הידע</w:t>
      </w:r>
      <w:r w:rsidR="005133A8">
        <w:rPr>
          <w:rtl/>
        </w:rPr>
        <w:t xml:space="preserve"> </w:t>
      </w:r>
      <w:r w:rsidRPr="00866FEE">
        <w:rPr>
          <w:rtl/>
        </w:rPr>
        <w:t>האישי הנצבר אצלנו, זה יהיה טוב.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לידידי</w:t>
      </w:r>
      <w:r w:rsidR="005133A8">
        <w:rPr>
          <w:rtl/>
        </w:rPr>
        <w:t xml:space="preserve"> </w:t>
      </w:r>
      <w:r w:rsidRPr="00866FEE">
        <w:rPr>
          <w:rtl/>
        </w:rPr>
        <w:t>חיים</w:t>
      </w:r>
      <w:r w:rsidR="005133A8">
        <w:rPr>
          <w:rtl/>
        </w:rPr>
        <w:t xml:space="preserve"> </w:t>
      </w:r>
      <w:r w:rsidRPr="00866FEE">
        <w:rPr>
          <w:rtl/>
        </w:rPr>
        <w:t>רמון,</w:t>
      </w:r>
      <w:r w:rsidR="005133A8">
        <w:rPr>
          <w:rtl/>
        </w:rPr>
        <w:t xml:space="preserve"> </w:t>
      </w:r>
      <w:r w:rsidRPr="00866FEE">
        <w:rPr>
          <w:rtl/>
        </w:rPr>
        <w:t>שלצערי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לא נמצא פה, שכל כך מתגאה בחוק הזה </w:t>
      </w:r>
      <w:r w:rsidR="005133A8">
        <w:rPr>
          <w:rtl/>
        </w:rPr>
        <w:t>–</w:t>
      </w:r>
      <w:r w:rsidRPr="00866FEE">
        <w:rPr>
          <w:rtl/>
        </w:rPr>
        <w:t xml:space="preserve"> אני יכול</w:t>
      </w:r>
      <w:r w:rsidR="005133A8">
        <w:rPr>
          <w:rtl/>
        </w:rPr>
        <w:t xml:space="preserve"> </w:t>
      </w:r>
      <w:r w:rsidRPr="00866FEE">
        <w:rPr>
          <w:rtl/>
        </w:rPr>
        <w:t>להתגאות</w:t>
      </w:r>
      <w:r w:rsidR="005133A8">
        <w:rPr>
          <w:rtl/>
        </w:rPr>
        <w:t xml:space="preserve"> </w:t>
      </w:r>
      <w:r w:rsidRPr="00866FEE">
        <w:rPr>
          <w:rtl/>
        </w:rPr>
        <w:t>בחוק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בשני</w:t>
      </w:r>
      <w:r w:rsidR="005133A8">
        <w:rPr>
          <w:rtl/>
        </w:rPr>
        <w:t xml:space="preserve"> </w:t>
      </w:r>
      <w:r w:rsidRPr="00866FEE">
        <w:rPr>
          <w:rtl/>
        </w:rPr>
        <w:t>דברים:</w:t>
      </w:r>
      <w:r w:rsidR="005133A8">
        <w:rPr>
          <w:rtl/>
        </w:rPr>
        <w:t xml:space="preserve"> </w:t>
      </w:r>
      <w:r w:rsidRPr="00866FEE">
        <w:rPr>
          <w:rtl/>
        </w:rPr>
        <w:t>שאין מעורבות, יחסית, של ההסתדרות בקופת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כללית,</w:t>
      </w:r>
      <w:r w:rsidR="005133A8">
        <w:rPr>
          <w:rtl/>
        </w:rPr>
        <w:t xml:space="preserve"> </w:t>
      </w:r>
      <w:r w:rsidRPr="00866FEE">
        <w:rPr>
          <w:rtl/>
        </w:rPr>
        <w:t>ושדואגים</w:t>
      </w:r>
      <w:r w:rsidR="005133A8">
        <w:rPr>
          <w:rtl/>
        </w:rPr>
        <w:t xml:space="preserve"> </w:t>
      </w:r>
      <w:r w:rsidRPr="00866FEE">
        <w:rPr>
          <w:rtl/>
        </w:rPr>
        <w:t>לחלשים.</w:t>
      </w:r>
      <w:r w:rsidR="005133A8">
        <w:rPr>
          <w:rtl/>
        </w:rPr>
        <w:t xml:space="preserve"> </w:t>
      </w:r>
      <w:r w:rsidRPr="00866FEE">
        <w:rPr>
          <w:rtl/>
        </w:rPr>
        <w:t>פרט</w:t>
      </w:r>
      <w:r w:rsidR="005133A8">
        <w:rPr>
          <w:rtl/>
        </w:rPr>
        <w:t xml:space="preserve"> </w:t>
      </w:r>
      <w:r w:rsidRPr="00866FEE">
        <w:rPr>
          <w:rtl/>
        </w:rPr>
        <w:t>לזה,</w:t>
      </w:r>
      <w:r w:rsidR="005133A8">
        <w:rPr>
          <w:rtl/>
        </w:rPr>
        <w:t xml:space="preserve"> </w:t>
      </w:r>
      <w:r w:rsidRPr="00866FEE">
        <w:rPr>
          <w:rtl/>
        </w:rPr>
        <w:t>מאז</w:t>
      </w:r>
      <w:r w:rsidR="005133A8">
        <w:rPr>
          <w:rtl/>
        </w:rPr>
        <w:t xml:space="preserve"> </w:t>
      </w:r>
      <w:r w:rsidRPr="00866FEE">
        <w:rPr>
          <w:rtl/>
        </w:rPr>
        <w:t>נכנס לתוקפו חוק הבריאות הזה, שכל כך</w:t>
      </w:r>
      <w:r w:rsidR="005133A8">
        <w:rPr>
          <w:rtl/>
        </w:rPr>
        <w:t xml:space="preserve"> </w:t>
      </w:r>
      <w:r w:rsidRPr="00866FEE">
        <w:rPr>
          <w:rtl/>
        </w:rPr>
        <w:t>מהללים</w:t>
      </w:r>
      <w:r w:rsidR="005133A8">
        <w:rPr>
          <w:rtl/>
        </w:rPr>
        <w:t xml:space="preserve"> </w:t>
      </w:r>
      <w:r w:rsidRPr="00866FEE">
        <w:rPr>
          <w:rtl/>
        </w:rPr>
        <w:t>אותו,</w:t>
      </w:r>
      <w:r w:rsidR="005133A8">
        <w:rPr>
          <w:rtl/>
        </w:rPr>
        <w:t xml:space="preserve"> </w:t>
      </w:r>
      <w:r w:rsidRPr="00866FEE">
        <w:rPr>
          <w:rtl/>
        </w:rPr>
        <w:t>רוב</w:t>
      </w:r>
      <w:r w:rsidR="005133A8">
        <w:rPr>
          <w:rtl/>
        </w:rPr>
        <w:t xml:space="preserve"> </w:t>
      </w:r>
      <w:r w:rsidRPr="00866FEE">
        <w:rPr>
          <w:rtl/>
        </w:rPr>
        <w:t>עם ישראל משלם יותר ומקבל פחות. אני לא יודע למה כולם מפחדים</w:t>
      </w:r>
      <w:r w:rsidR="005133A8">
        <w:rPr>
          <w:rtl/>
        </w:rPr>
        <w:t xml:space="preserve"> </w:t>
      </w:r>
      <w:r w:rsidRPr="00866FEE">
        <w:rPr>
          <w:rtl/>
        </w:rPr>
        <w:t>לומר</w:t>
      </w:r>
      <w:r w:rsidR="005133A8">
        <w:rPr>
          <w:rtl/>
        </w:rPr>
        <w:t xml:space="preserve"> </w:t>
      </w:r>
      <w:r w:rsidRPr="00866FEE">
        <w:rPr>
          <w:rtl/>
        </w:rPr>
        <w:t>את זה.</w:t>
      </w:r>
      <w:r w:rsidR="005133A8">
        <w:rPr>
          <w:rtl/>
        </w:rPr>
        <w:t xml:space="preserve"> </w:t>
      </w:r>
      <w:r w:rsidRPr="00866FEE">
        <w:rPr>
          <w:rtl/>
        </w:rPr>
        <w:t>אפשר לעשות סטטיסטיקות פשוטות ולראות את זה. אבל, נראה שלחיים רמון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מומחיות</w:t>
      </w:r>
      <w:r w:rsidR="005133A8">
        <w:rPr>
          <w:rtl/>
        </w:rPr>
        <w:t xml:space="preserve"> </w:t>
      </w:r>
      <w:r w:rsidRPr="00866FEE">
        <w:rPr>
          <w:rtl/>
        </w:rPr>
        <w:t>מיוחדת</w:t>
      </w:r>
      <w:r w:rsidR="005133A8">
        <w:rPr>
          <w:rtl/>
        </w:rPr>
        <w:t xml:space="preserve"> </w:t>
      </w:r>
      <w:r w:rsidRPr="00866FEE">
        <w:rPr>
          <w:rtl/>
        </w:rPr>
        <w:t>להטיל</w:t>
      </w:r>
      <w:r w:rsidR="005133A8">
        <w:rPr>
          <w:rtl/>
        </w:rPr>
        <w:t xml:space="preserve"> </w:t>
      </w:r>
      <w:r w:rsidRPr="00866FEE">
        <w:rPr>
          <w:rtl/>
        </w:rPr>
        <w:t>פצצה ולברוח הצדה, ושאחרים ישברו את הראש. ואז יש לו</w:t>
      </w:r>
      <w:r w:rsidR="005133A8">
        <w:rPr>
          <w:rtl/>
        </w:rPr>
        <w:t xml:space="preserve"> </w:t>
      </w:r>
      <w:r w:rsidRPr="00866FEE">
        <w:rPr>
          <w:rtl/>
        </w:rPr>
        <w:t>טענות לאוצר ולכולם, והוא מלא טרוניות.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עכשיו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מצוקה</w:t>
      </w:r>
      <w:r w:rsidR="005133A8">
        <w:rPr>
          <w:rtl/>
        </w:rPr>
        <w:t xml:space="preserve"> </w:t>
      </w:r>
      <w:r w:rsidRPr="00866FEE">
        <w:rPr>
          <w:rtl/>
        </w:rPr>
        <w:t>גדולה, וכולם מסכימים שחסרים 1.3 מיליארד, או 1.4 או 1.5.</w:t>
      </w:r>
      <w:r w:rsidR="005133A8">
        <w:rPr>
          <w:rtl/>
        </w:rPr>
        <w:t xml:space="preserve"> </w:t>
      </w:r>
      <w:r w:rsidRPr="00866FEE">
        <w:rPr>
          <w:rtl/>
        </w:rPr>
        <w:t>חלק צריך להשיג על</w:t>
      </w:r>
      <w:r w:rsidR="005133A8">
        <w:rPr>
          <w:rtl/>
        </w:rPr>
        <w:t>-</w:t>
      </w:r>
      <w:r w:rsidRPr="00866FEE">
        <w:rPr>
          <w:rtl/>
        </w:rPr>
        <w:t>ידי התייעלות בבתי</w:t>
      </w:r>
      <w:r w:rsidR="005133A8">
        <w:rPr>
          <w:rtl/>
        </w:rPr>
        <w:t>-</w:t>
      </w:r>
      <w:r w:rsidRPr="00866FEE">
        <w:rPr>
          <w:rtl/>
        </w:rPr>
        <w:t>חולים, חלק על</w:t>
      </w:r>
      <w:r w:rsidR="005133A8">
        <w:rPr>
          <w:rtl/>
        </w:rPr>
        <w:t>-</w:t>
      </w:r>
      <w:r w:rsidRPr="00866FEE">
        <w:rPr>
          <w:rtl/>
        </w:rPr>
        <w:t>ידי הורדת מחירי התרופות, חלק</w:t>
      </w:r>
      <w:r w:rsidR="005133A8">
        <w:rPr>
          <w:rtl/>
        </w:rPr>
        <w:t xml:space="preserve"> </w:t>
      </w:r>
      <w:r w:rsidRPr="00866FEE">
        <w:rPr>
          <w:rtl/>
        </w:rPr>
        <w:t>האוצר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לתת. החלק שאומרים שהאוצר צריך לתת הוא בסדר גודל של 400 מיליון. רק</w:t>
      </w:r>
      <w:r w:rsidR="005133A8">
        <w:rPr>
          <w:rtl/>
        </w:rPr>
        <w:t xml:space="preserve"> </w:t>
      </w:r>
      <w:r w:rsidRPr="00866FEE">
        <w:rPr>
          <w:rtl/>
        </w:rPr>
        <w:t>ההסתדרות</w:t>
      </w:r>
      <w:r w:rsidR="005133A8">
        <w:rPr>
          <w:rtl/>
        </w:rPr>
        <w:t xml:space="preserve"> </w:t>
      </w:r>
      <w:r w:rsidRPr="00866FEE">
        <w:rPr>
          <w:rtl/>
        </w:rPr>
        <w:t>חייבת</w:t>
      </w:r>
      <w:r w:rsidR="005133A8">
        <w:rPr>
          <w:rtl/>
        </w:rPr>
        <w:t xml:space="preserve"> </w:t>
      </w:r>
      <w:r w:rsidRPr="00866FEE">
        <w:rPr>
          <w:rtl/>
        </w:rPr>
        <w:t>לקופת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600 מיליון שקל. אם היא היתה מזרימה את 600 מיליון</w:t>
      </w:r>
      <w:r w:rsidR="005133A8">
        <w:rPr>
          <w:rtl/>
        </w:rPr>
        <w:t xml:space="preserve"> </w:t>
      </w:r>
      <w:r w:rsidRPr="00866FEE">
        <w:rPr>
          <w:rtl/>
        </w:rPr>
        <w:t>השקל האלה, שאף אחד לא מתכחש להם, כבר המצב שלנו היה נראה אחרת.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כולנו</w:t>
      </w:r>
      <w:r w:rsidR="005133A8">
        <w:rPr>
          <w:rtl/>
        </w:rPr>
        <w:t xml:space="preserve"> </w:t>
      </w:r>
      <w:r w:rsidRPr="00866FEE">
        <w:rPr>
          <w:rtl/>
        </w:rPr>
        <w:t>יודעים</w:t>
      </w:r>
      <w:r w:rsidR="005133A8">
        <w:rPr>
          <w:rtl/>
        </w:rPr>
        <w:t xml:space="preserve"> </w:t>
      </w:r>
      <w:r w:rsidRPr="00866FEE">
        <w:rPr>
          <w:rtl/>
        </w:rPr>
        <w:t>לבוא בטרוניות. אמרתי, צריך לתקן, אבל לא להיות כזה ציני. מי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חיים</w:t>
      </w:r>
      <w:r w:rsidR="005133A8">
        <w:rPr>
          <w:rtl/>
        </w:rPr>
        <w:t xml:space="preserve"> </w:t>
      </w:r>
      <w:r w:rsidRPr="00866FEE">
        <w:rPr>
          <w:rtl/>
        </w:rPr>
        <w:t>רמון</w:t>
      </w:r>
      <w:r w:rsidR="005133A8">
        <w:rPr>
          <w:rtl/>
        </w:rPr>
        <w:t xml:space="preserve"> </w:t>
      </w:r>
      <w:r w:rsidRPr="00866FEE">
        <w:rPr>
          <w:rtl/>
        </w:rPr>
        <w:t>יודע, שההסתדרות חייבת 600 מיליון שקל לקופת</w:t>
      </w:r>
      <w:r w:rsidR="005133A8">
        <w:rPr>
          <w:rtl/>
        </w:rPr>
        <w:t>-</w:t>
      </w:r>
      <w:r w:rsidRPr="00866FEE">
        <w:rPr>
          <w:rtl/>
        </w:rPr>
        <w:t>חולים. והרי הוא לא</w:t>
      </w:r>
      <w:r w:rsidR="005133A8">
        <w:rPr>
          <w:rtl/>
        </w:rPr>
        <w:t xml:space="preserve"> </w:t>
      </w:r>
      <w:r w:rsidRPr="00866FEE">
        <w:rPr>
          <w:rtl/>
        </w:rPr>
        <w:t>טוען</w:t>
      </w:r>
      <w:r w:rsidR="005133A8">
        <w:rPr>
          <w:rtl/>
        </w:rPr>
        <w:t xml:space="preserve"> </w:t>
      </w:r>
      <w:r w:rsidRPr="00866FEE">
        <w:rPr>
          <w:rtl/>
        </w:rPr>
        <w:t>שהאוצר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לתת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המיליארד וחצי. גם הוא אומר רק סדר גודל של חצי</w:t>
      </w:r>
      <w:r w:rsidR="005133A8">
        <w:rPr>
          <w:rtl/>
        </w:rPr>
        <w:t xml:space="preserve"> </w:t>
      </w:r>
      <w:r w:rsidRPr="00866FEE">
        <w:rPr>
          <w:rtl/>
        </w:rPr>
        <w:t>מיליארד.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לכן,</w:t>
      </w:r>
      <w:r w:rsidR="005133A8">
        <w:rPr>
          <w:rtl/>
        </w:rPr>
        <w:t xml:space="preserve"> </w:t>
      </w: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היקרים, אנחנו צריכים, עניינית ולא פופוליסטית, לבדוק כל שינוי</w:t>
      </w:r>
      <w:r w:rsidR="005133A8">
        <w:rPr>
          <w:rtl/>
        </w:rPr>
        <w:t xml:space="preserve"> </w:t>
      </w:r>
      <w:r w:rsidRPr="00866FEE">
        <w:rPr>
          <w:rtl/>
        </w:rPr>
        <w:t>בחקיקה;</w:t>
      </w:r>
      <w:r w:rsidR="005133A8">
        <w:rPr>
          <w:rtl/>
        </w:rPr>
        <w:t xml:space="preserve"> </w:t>
      </w:r>
      <w:r w:rsidRPr="00866FEE">
        <w:rPr>
          <w:rtl/>
        </w:rPr>
        <w:t>ודאי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להסכים</w:t>
      </w:r>
      <w:r w:rsidR="005133A8">
        <w:rPr>
          <w:rtl/>
        </w:rPr>
        <w:t xml:space="preserve"> </w:t>
      </w:r>
      <w:r w:rsidRPr="00866FEE">
        <w:rPr>
          <w:rtl/>
        </w:rPr>
        <w:t>לשינוי</w:t>
      </w:r>
      <w:r w:rsidR="005133A8">
        <w:rPr>
          <w:rtl/>
        </w:rPr>
        <w:t xml:space="preserve"> </w:t>
      </w:r>
      <w:r w:rsidRPr="00866FEE">
        <w:rPr>
          <w:rtl/>
        </w:rPr>
        <w:t>לרעה,</w:t>
      </w:r>
      <w:r w:rsidR="005133A8">
        <w:rPr>
          <w:rtl/>
        </w:rPr>
        <w:t xml:space="preserve"> </w:t>
      </w:r>
      <w:r w:rsidRPr="00866FEE">
        <w:rPr>
          <w:rtl/>
        </w:rPr>
        <w:t>אבל,</w:t>
      </w:r>
      <w:r w:rsidR="005133A8">
        <w:rPr>
          <w:rtl/>
        </w:rPr>
        <w:t xml:space="preserve"> </w:t>
      </w:r>
      <w:r w:rsidRPr="00866FEE">
        <w:rPr>
          <w:rtl/>
        </w:rPr>
        <w:t>אם יש שינויים שיכולים להועיל,</w:t>
      </w:r>
      <w:r w:rsidR="005133A8">
        <w:rPr>
          <w:rtl/>
        </w:rPr>
        <w:t xml:space="preserve"> </w:t>
      </w:r>
      <w:r w:rsidRPr="00866FEE">
        <w:rPr>
          <w:rtl/>
        </w:rPr>
        <w:t>שיכולים</w:t>
      </w:r>
      <w:r w:rsidR="005133A8">
        <w:rPr>
          <w:rtl/>
        </w:rPr>
        <w:t xml:space="preserve"> </w:t>
      </w:r>
      <w:r w:rsidRPr="00866FEE">
        <w:rPr>
          <w:rtl/>
        </w:rPr>
        <w:t>להביא</w:t>
      </w:r>
      <w:r w:rsidR="005133A8">
        <w:rPr>
          <w:rtl/>
        </w:rPr>
        <w:t xml:space="preserve"> </w:t>
      </w:r>
      <w:r w:rsidRPr="00866FEE">
        <w:rPr>
          <w:rtl/>
        </w:rPr>
        <w:t>למצב שקופות</w:t>
      </w:r>
      <w:r w:rsidR="005133A8">
        <w:rPr>
          <w:rtl/>
        </w:rPr>
        <w:t>-</w:t>
      </w:r>
      <w:r w:rsidRPr="00866FEE">
        <w:rPr>
          <w:rtl/>
        </w:rPr>
        <w:t>החולים ישפרו את עבודתן, שהמבוטח, שהחולה יקבל טיפול</w:t>
      </w:r>
      <w:r w:rsidR="005133A8">
        <w:rPr>
          <w:rtl/>
        </w:rPr>
        <w:t xml:space="preserve"> </w:t>
      </w:r>
      <w:r w:rsidRPr="00866FEE">
        <w:rPr>
          <w:rtl/>
        </w:rPr>
        <w:t>טוב</w:t>
      </w:r>
      <w:r w:rsidR="005133A8">
        <w:rPr>
          <w:rtl/>
        </w:rPr>
        <w:t xml:space="preserve"> </w:t>
      </w:r>
      <w:r w:rsidRPr="00866FEE">
        <w:rPr>
          <w:rtl/>
        </w:rPr>
        <w:t>יותר, בלי להזדקק כל יומיים לתוספות תקציביות, כי זה לא בור בלי תחתית, צריך</w:t>
      </w:r>
      <w:r w:rsidR="005133A8">
        <w:rPr>
          <w:rtl/>
        </w:rPr>
        <w:t xml:space="preserve"> </w:t>
      </w:r>
      <w:r w:rsidRPr="00866FEE">
        <w:rPr>
          <w:rtl/>
        </w:rPr>
        <w:t>להתכנס</w:t>
      </w:r>
      <w:r w:rsidR="005133A8">
        <w:rPr>
          <w:rtl/>
        </w:rPr>
        <w:t xml:space="preserve"> </w:t>
      </w:r>
      <w:r w:rsidRPr="00866FEE">
        <w:rPr>
          <w:rtl/>
        </w:rPr>
        <w:t>להחלטה כזאת. אם לא נגיע לשינוי מהותי ומשמעותי יחד עם האוצר, ודאי שהחוק</w:t>
      </w:r>
      <w:r w:rsidR="005133A8">
        <w:rPr>
          <w:rtl/>
        </w:rPr>
        <w:t xml:space="preserve"> </w:t>
      </w:r>
      <w:r w:rsidRPr="00866FEE">
        <w:rPr>
          <w:rtl/>
        </w:rPr>
        <w:t>הזה לא יעבור.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בכל</w:t>
      </w:r>
      <w:r w:rsidR="005133A8">
        <w:rPr>
          <w:rtl/>
        </w:rPr>
        <w:t xml:space="preserve"> </w:t>
      </w:r>
      <w:r w:rsidRPr="00866FEE">
        <w:rPr>
          <w:rtl/>
        </w:rPr>
        <w:t>מקרה, למרות החוק הזה, שלא יעבור בלי שינויים בעזרת השם, אני מביע אמון</w:t>
      </w:r>
      <w:r w:rsidR="005133A8">
        <w:rPr>
          <w:rtl/>
        </w:rPr>
        <w:t xml:space="preserve"> </w:t>
      </w:r>
      <w:r w:rsidRPr="00866FEE">
        <w:rPr>
          <w:rtl/>
        </w:rPr>
        <w:t>בממשלה.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לחבר הכנסת הנדל.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חברת הכנסת נעמי חזן. אחריה </w:t>
      </w:r>
      <w:r w:rsidR="005133A8">
        <w:rPr>
          <w:rtl/>
        </w:rPr>
        <w:t>–</w:t>
      </w:r>
      <w:r w:rsidRPr="00866FEE">
        <w:rPr>
          <w:rtl/>
        </w:rPr>
        <w:t xml:space="preserve"> חבר הכנסת</w:t>
      </w:r>
      <w:r w:rsidR="005133A8">
        <w:rPr>
          <w:rtl/>
        </w:rPr>
        <w:t xml:space="preserve"> </w:t>
      </w:r>
      <w:r w:rsidRPr="00866FEE">
        <w:rPr>
          <w:rtl/>
        </w:rPr>
        <w:t>יורי שטרן.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נעמי חזן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זו הפעם השנייה בתוך</w:t>
      </w:r>
      <w:r w:rsidR="005133A8">
        <w:rPr>
          <w:rtl/>
        </w:rPr>
        <w:t xml:space="preserve"> </w:t>
      </w:r>
      <w:r w:rsidRPr="00866FEE">
        <w:rPr>
          <w:rtl/>
        </w:rPr>
        <w:t>שבועיים</w:t>
      </w:r>
      <w:r w:rsidR="005133A8">
        <w:rPr>
          <w:rtl/>
        </w:rPr>
        <w:t xml:space="preserve"> </w:t>
      </w:r>
      <w:r w:rsidRPr="00866FEE">
        <w:rPr>
          <w:rtl/>
        </w:rPr>
        <w:t>שאני</w:t>
      </w:r>
      <w:r w:rsidR="005133A8">
        <w:rPr>
          <w:rtl/>
        </w:rPr>
        <w:t xml:space="preserve"> </w:t>
      </w:r>
      <w:r w:rsidRPr="00866FEE">
        <w:rPr>
          <w:rtl/>
        </w:rPr>
        <w:t>במבוכה,</w:t>
      </w:r>
      <w:r w:rsidR="005133A8">
        <w:rPr>
          <w:rtl/>
        </w:rPr>
        <w:t xml:space="preserve"> </w:t>
      </w:r>
      <w:r w:rsidRPr="00866FEE">
        <w:rPr>
          <w:rtl/>
        </w:rPr>
        <w:t>כי לפני שבועיים עמדתי מעל הדוכן ודרשתי, חד</w:t>
      </w:r>
      <w:r w:rsidR="005133A8">
        <w:rPr>
          <w:rtl/>
        </w:rPr>
        <w:t>-</w:t>
      </w:r>
      <w:r w:rsidRPr="00866FEE">
        <w:rPr>
          <w:rtl/>
        </w:rPr>
        <w:t>משמעית, שלא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תשיב</w:t>
      </w:r>
      <w:r w:rsidR="005133A8">
        <w:rPr>
          <w:rtl/>
        </w:rPr>
        <w:t xml:space="preserve"> </w:t>
      </w: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בריאות אלא ששר האוצר יתייצב כאן, במליאת הכנסת, ויסביר לאזרחי</w:t>
      </w:r>
      <w:r w:rsidR="005133A8">
        <w:rPr>
          <w:rtl/>
        </w:rPr>
        <w:t xml:space="preserve"> </w:t>
      </w:r>
      <w:r w:rsidRPr="00866FEE">
        <w:rPr>
          <w:rtl/>
        </w:rPr>
        <w:t>מדינת ישראל מדוע הוא לא מקבל את העמדות שלך. והנה, אתה נבוך. ובצדק.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דרשנו</w:t>
      </w:r>
      <w:r w:rsidR="005133A8">
        <w:rPr>
          <w:rtl/>
        </w:rPr>
        <w:t xml:space="preserve"> </w:t>
      </w:r>
      <w:r w:rsidRPr="00866FEE">
        <w:rPr>
          <w:rtl/>
        </w:rPr>
        <w:t>אז,</w:t>
      </w:r>
      <w:r w:rsidR="005133A8">
        <w:rPr>
          <w:rtl/>
        </w:rPr>
        <w:t xml:space="preserve"> </w:t>
      </w:r>
      <w:r w:rsidRPr="00866FEE">
        <w:rPr>
          <w:rtl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>שבועיים,</w:t>
      </w:r>
      <w:r w:rsidR="005133A8">
        <w:rPr>
          <w:rtl/>
        </w:rPr>
        <w:t xml:space="preserve"> </w:t>
      </w:r>
      <w:r w:rsidRPr="00866FEE">
        <w:rPr>
          <w:rtl/>
        </w:rPr>
        <w:t>בעידודך</w:t>
      </w:r>
      <w:r w:rsidR="005133A8">
        <w:rPr>
          <w:rtl/>
        </w:rPr>
        <w:t xml:space="preserve"> </w:t>
      </w:r>
      <w:r w:rsidRPr="00866FEE">
        <w:rPr>
          <w:rtl/>
        </w:rPr>
        <w:t>ובתמיכתך,</w:t>
      </w:r>
      <w:r w:rsidR="005133A8">
        <w:rPr>
          <w:rtl/>
        </w:rPr>
        <w:t xml:space="preserve"> </w:t>
      </w:r>
      <w:r w:rsidRPr="00866FEE">
        <w:rPr>
          <w:rtl/>
        </w:rPr>
        <w:t>מימון של סל התרופות בנושא</w:t>
      </w:r>
      <w:r w:rsidR="005133A8">
        <w:rPr>
          <w:rtl/>
        </w:rPr>
        <w:t xml:space="preserve"> </w:t>
      </w:r>
      <w:r w:rsidRPr="00866FEE">
        <w:rPr>
          <w:rtl/>
        </w:rPr>
        <w:t>הסרטן, האיידס, הסכרת והאלצהיימר, וקיבלנו את 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והוא נענה לנו.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נעמי חזן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בינתיים שבועיים חלפו, כל המדינה טורטרה ובסוף הצדק ניצח.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עכשיו אני במבוכה גדולה עוד יותר. נכון שהגישו בנושא הזה הצעת אי</w:t>
      </w:r>
      <w:r w:rsidR="005133A8">
        <w:rPr>
          <w:rtl/>
        </w:rPr>
        <w:t>-</w:t>
      </w:r>
      <w:r w:rsidRPr="00866FEE">
        <w:rPr>
          <w:rtl/>
        </w:rPr>
        <w:t>אמון. מדוע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במבוכה,</w:t>
      </w:r>
      <w:r w:rsidR="005133A8">
        <w:rPr>
          <w:rtl/>
        </w:rPr>
        <w:t xml:space="preserve"> </w:t>
      </w:r>
      <w:r w:rsidRPr="00866FEE">
        <w:rPr>
          <w:rtl/>
        </w:rPr>
        <w:t>אדוני?</w:t>
      </w:r>
      <w:r w:rsidR="005133A8">
        <w:rPr>
          <w:rtl/>
        </w:rPr>
        <w:t xml:space="preserve"> </w:t>
      </w:r>
      <w:r w:rsidRPr="00866FEE">
        <w:rPr>
          <w:rtl/>
        </w:rPr>
        <w:t>משום שהממשלה שאתה חבר בה נקטה צעד נכון, והיא הולכת לנקוט</w:t>
      </w:r>
      <w:r w:rsidR="005133A8">
        <w:rPr>
          <w:rtl/>
        </w:rPr>
        <w:t xml:space="preserve"> </w:t>
      </w:r>
      <w:r w:rsidRPr="00866FEE">
        <w:rPr>
          <w:rtl/>
        </w:rPr>
        <w:t>צעד</w:t>
      </w:r>
      <w:r w:rsidR="005133A8">
        <w:rPr>
          <w:rtl/>
        </w:rPr>
        <w:t xml:space="preserve"> </w:t>
      </w:r>
      <w:r w:rsidRPr="00866FEE">
        <w:rPr>
          <w:rtl/>
        </w:rPr>
        <w:t>לא נכון, לא אנושי לגבי כל מערכת הבריאות במדינת ישראל. אסור שההחלטה הנכונה</w:t>
      </w:r>
      <w:r w:rsidR="005133A8">
        <w:rPr>
          <w:rtl/>
        </w:rPr>
        <w:t xml:space="preserve"> </w:t>
      </w: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מימון</w:t>
      </w:r>
      <w:r w:rsidR="005133A8">
        <w:rPr>
          <w:rtl/>
        </w:rPr>
        <w:t xml:space="preserve"> </w:t>
      </w:r>
      <w:r w:rsidRPr="00866FEE">
        <w:rPr>
          <w:rtl/>
        </w:rPr>
        <w:t>סל</w:t>
      </w:r>
      <w:r w:rsidR="005133A8">
        <w:rPr>
          <w:rtl/>
        </w:rPr>
        <w:t xml:space="preserve"> </w:t>
      </w:r>
      <w:r w:rsidRPr="00866FEE">
        <w:rPr>
          <w:rtl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</w:rPr>
        <w:t>תסיח את דעתנו מן העיקר. ומהו העיקר, אדוני היושב</w:t>
      </w:r>
      <w:r w:rsidR="005133A8">
        <w:rPr>
          <w:rtl/>
        </w:rPr>
        <w:t>-</w:t>
      </w:r>
      <w:r w:rsidRPr="00866FEE">
        <w:rPr>
          <w:rtl/>
        </w:rPr>
        <w:t>ראש?</w:t>
      </w:r>
      <w:r w:rsidR="005133A8">
        <w:rPr>
          <w:rtl/>
        </w:rPr>
        <w:t xml:space="preserve"> </w:t>
      </w:r>
      <w:r w:rsidRPr="00866FEE">
        <w:rPr>
          <w:rtl/>
        </w:rPr>
        <w:t>העיקר</w:t>
      </w:r>
      <w:r w:rsidR="005133A8">
        <w:rPr>
          <w:rtl/>
        </w:rPr>
        <w:t xml:space="preserve"> </w:t>
      </w:r>
      <w:r w:rsidRPr="00866FEE">
        <w:rPr>
          <w:rtl/>
        </w:rPr>
        <w:t>הוא, שבעוד שבועיים מדינת ישראל הולכת להפריט את הבריאות הממלכתית, אלא אם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נמנע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זה, בעבודה משותפת של כל הכנסת. אני שמחה שיושב</w:t>
      </w:r>
      <w:r w:rsidR="005133A8">
        <w:rPr>
          <w:rtl/>
        </w:rPr>
        <w:t>-</w:t>
      </w:r>
      <w:r w:rsidRPr="00866FEE">
        <w:rPr>
          <w:rtl/>
        </w:rPr>
        <w:t>ראש ועדת הכספים</w:t>
      </w:r>
      <w:r w:rsidR="005133A8">
        <w:rPr>
          <w:rtl/>
        </w:rPr>
        <w:t xml:space="preserve"> </w:t>
      </w:r>
      <w:r w:rsidRPr="00866FEE">
        <w:rPr>
          <w:rtl/>
        </w:rPr>
        <w:t>נכנס לכאן עכשיו, כי זה בדיוק מה שעומד לקרות בעוד שבועיים.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יש בשורה טובה נוספת לגבי השוויוניות של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נעמי חזן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מקווה.</w:t>
      </w:r>
      <w:r w:rsidR="005133A8">
        <w:rPr>
          <w:rtl/>
        </w:rPr>
        <w:t xml:space="preserve"> </w:t>
      </w:r>
      <w:r w:rsidRPr="00866FEE">
        <w:rPr>
          <w:rtl/>
        </w:rPr>
        <w:t>אבל העיקר בחוק ההסדרים הוא הפרטת מערכת הבריאות במדינת ישראל.</w:t>
      </w:r>
      <w:r w:rsidR="005133A8">
        <w:rPr>
          <w:rtl/>
        </w:rPr>
        <w:t xml:space="preserve"> </w:t>
      </w:r>
      <w:r w:rsidRPr="00866FEE">
        <w:rPr>
          <w:rtl/>
        </w:rPr>
        <w:t>הפרטת</w:t>
      </w:r>
      <w:r w:rsidR="005133A8">
        <w:rPr>
          <w:rtl/>
        </w:rPr>
        <w:t xml:space="preserve"> </w:t>
      </w:r>
      <w:r w:rsidRPr="00866FEE">
        <w:rPr>
          <w:rtl/>
        </w:rPr>
        <w:t>מערכת הבריאות במדינת ישראל, לא רק שתיצור בריאות לעניים ובריאות לעשירים,</w:t>
      </w:r>
      <w:r w:rsidR="005133A8">
        <w:rPr>
          <w:rtl/>
        </w:rPr>
        <w:t xml:space="preserve"> </w:t>
      </w:r>
      <w:r w:rsidRPr="00866FEE">
        <w:rPr>
          <w:rtl/>
        </w:rPr>
        <w:t>אלא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לנשים</w:t>
      </w:r>
      <w:r w:rsidR="005133A8">
        <w:rPr>
          <w:rtl/>
        </w:rPr>
        <w:t xml:space="preserve"> </w:t>
      </w:r>
      <w:r w:rsidRPr="00866FEE">
        <w:rPr>
          <w:rtl/>
        </w:rPr>
        <w:t>ובריאות</w:t>
      </w:r>
      <w:r w:rsidR="005133A8">
        <w:rPr>
          <w:rtl/>
        </w:rPr>
        <w:t xml:space="preserve"> </w:t>
      </w:r>
      <w:r w:rsidRPr="00866FEE">
        <w:rPr>
          <w:rtl/>
        </w:rPr>
        <w:t>לגברים, כי הצרכניות העיקריות של הבריאות, מטבע</w:t>
      </w:r>
      <w:r w:rsidR="005133A8">
        <w:rPr>
          <w:rtl/>
        </w:rPr>
        <w:t xml:space="preserve"> </w:t>
      </w:r>
      <w:r w:rsidRPr="00866FEE">
        <w:rPr>
          <w:rtl/>
        </w:rPr>
        <w:t>הדברים, הן נשים. אולי לא שמתם לב, ש</w:t>
      </w:r>
      <w:r w:rsidR="005133A8">
        <w:rPr>
          <w:rtl/>
        </w:rPr>
        <w:t>-</w:t>
      </w:r>
      <w:r w:rsidR="005133A8" w:rsidRPr="00866FEE">
        <w:rPr>
          <w:rtl/>
        </w:rPr>
        <w:t>70</w:t>
      </w:r>
      <w:r w:rsidR="005133A8">
        <w:rPr>
          <w:rtl/>
        </w:rPr>
        <w:t>%</w:t>
      </w:r>
      <w:r w:rsidRPr="00866FEE">
        <w:rPr>
          <w:rtl/>
        </w:rPr>
        <w:t xml:space="preserve"> מהצרכנים של מערכת הבריאות במדינת ישראל</w:t>
      </w:r>
      <w:r w:rsidR="005133A8">
        <w:rPr>
          <w:rtl/>
        </w:rPr>
        <w:t xml:space="preserve"> </w:t>
      </w:r>
      <w:r w:rsidRPr="00866FEE">
        <w:rPr>
          <w:rtl/>
        </w:rPr>
        <w:t>הם נשים.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אצלי בבית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עצם העובדה שהנשים יולדות, הן מתחילות את העניין מזינוק של </w:t>
      </w:r>
      <w:r w:rsidR="005133A8" w:rsidRPr="00866FEE">
        <w:rPr>
          <w:rtl/>
        </w:rPr>
        <w:t>40</w:t>
      </w:r>
      <w:r w:rsidR="005133A8">
        <w:rPr>
          <w:rtl/>
        </w:rPr>
        <w:t>%</w:t>
      </w:r>
      <w:r w:rsidRPr="00866FEE">
        <w:rPr>
          <w:rtl/>
        </w:rPr>
        <w:t>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מלידה ללידה כוחה עולה.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נעמי חזן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להגיע</w:t>
      </w:r>
      <w:r w:rsidR="005133A8">
        <w:rPr>
          <w:rtl/>
        </w:rPr>
        <w:t xml:space="preserve"> </w:t>
      </w:r>
      <w:r w:rsidRPr="00866FEE">
        <w:rPr>
          <w:rtl/>
        </w:rPr>
        <w:t>לעיקר.</w:t>
      </w:r>
      <w:r w:rsidR="005133A8">
        <w:rPr>
          <w:rtl/>
        </w:rPr>
        <w:t xml:space="preserve"> </w:t>
      </w:r>
      <w:r w:rsidRPr="00866FEE">
        <w:rPr>
          <w:rtl/>
        </w:rPr>
        <w:t>מה שחשוב הוא, שכל אזרח במדינת ישראל ידע, שההצעה</w:t>
      </w:r>
      <w:r w:rsidR="005133A8">
        <w:rPr>
          <w:rtl/>
        </w:rPr>
        <w:t xml:space="preserve"> </w:t>
      </w:r>
      <w:r w:rsidRPr="00866FEE">
        <w:rPr>
          <w:rtl/>
        </w:rPr>
        <w:t>הנוכחית,</w:t>
      </w:r>
      <w:r w:rsidR="005133A8">
        <w:rPr>
          <w:rtl/>
        </w:rPr>
        <w:t xml:space="preserve"> </w:t>
      </w:r>
      <w:r w:rsidRPr="00866FEE">
        <w:rPr>
          <w:rtl/>
        </w:rPr>
        <w:t>אפילו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תיקונים</w:t>
      </w:r>
      <w:r w:rsidR="005133A8">
        <w:rPr>
          <w:rtl/>
        </w:rPr>
        <w:t xml:space="preserve"> </w:t>
      </w:r>
      <w:r w:rsidRPr="00866FEE">
        <w:rPr>
          <w:rtl/>
        </w:rPr>
        <w:t>מסוימים,</w:t>
      </w:r>
      <w:r w:rsidR="005133A8">
        <w:rPr>
          <w:rtl/>
        </w:rPr>
        <w:t xml:space="preserve"> </w:t>
      </w:r>
      <w:r w:rsidRPr="00866FEE">
        <w:rPr>
          <w:rtl/>
        </w:rPr>
        <w:t>היא פגיעה אנושה בעקרון האוניברסליות של</w:t>
      </w:r>
      <w:r w:rsidR="005133A8">
        <w:rPr>
          <w:rtl/>
        </w:rPr>
        <w:t xml:space="preserve"> </w:t>
      </w:r>
      <w:r w:rsidRPr="00866FEE">
        <w:rPr>
          <w:rtl/>
        </w:rPr>
        <w:t>שירותי רווחה במדינת ישראל.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חמור</w:t>
      </w:r>
      <w:r w:rsidR="005133A8">
        <w:rPr>
          <w:rtl/>
        </w:rPr>
        <w:t xml:space="preserve"> </w:t>
      </w:r>
      <w:r w:rsidRPr="00866FEE">
        <w:rPr>
          <w:rtl/>
        </w:rPr>
        <w:t>יותר</w:t>
      </w:r>
      <w:r w:rsidR="005133A8">
        <w:rPr>
          <w:rtl/>
        </w:rPr>
        <w:t xml:space="preserve"> </w:t>
      </w:r>
      <w:r w:rsidRPr="00866FEE">
        <w:rPr>
          <w:rtl/>
        </w:rPr>
        <w:t>מכך,</w:t>
      </w:r>
      <w:r w:rsidR="005133A8">
        <w:rPr>
          <w:rtl/>
        </w:rPr>
        <w:t xml:space="preserve"> </w:t>
      </w:r>
      <w:r w:rsidRPr="00866FEE">
        <w:rPr>
          <w:rtl/>
        </w:rPr>
        <w:t>ההצעה</w:t>
      </w:r>
      <w:r w:rsidR="005133A8">
        <w:rPr>
          <w:rtl/>
        </w:rPr>
        <w:t xml:space="preserve"> </w:t>
      </w:r>
      <w:r w:rsidRPr="00866FEE">
        <w:rPr>
          <w:rtl/>
        </w:rPr>
        <w:t>המוצעת</w:t>
      </w:r>
      <w:r w:rsidR="005133A8">
        <w:rPr>
          <w:rtl/>
        </w:rPr>
        <w:t xml:space="preserve"> </w:t>
      </w:r>
      <w:r w:rsidRPr="00866FEE">
        <w:rPr>
          <w:rtl/>
        </w:rPr>
        <w:t>כאן מערערת לחלוטין את מדינת ישראל כמדינת</w:t>
      </w:r>
      <w:r w:rsidR="005133A8">
        <w:rPr>
          <w:rtl/>
        </w:rPr>
        <w:t xml:space="preserve"> </w:t>
      </w:r>
      <w:r w:rsidRPr="00866FEE">
        <w:rPr>
          <w:rtl/>
        </w:rPr>
        <w:t>רווחה</w:t>
      </w:r>
      <w:r w:rsidR="005133A8">
        <w:rPr>
          <w:rtl/>
        </w:rPr>
        <w:t xml:space="preserve"> </w:t>
      </w:r>
      <w:r w:rsidRPr="00866FEE">
        <w:rPr>
          <w:rtl/>
        </w:rPr>
        <w:t>מתוקנת,</w:t>
      </w:r>
      <w:r w:rsidR="005133A8">
        <w:rPr>
          <w:rtl/>
        </w:rPr>
        <w:t xml:space="preserve"> </w:t>
      </w:r>
      <w:r w:rsidRPr="00866FEE">
        <w:rPr>
          <w:rtl/>
        </w:rPr>
        <w:t>וכל מי שיצביע ב</w:t>
      </w:r>
      <w:r w:rsidR="005133A8">
        <w:rPr>
          <w:rtl/>
        </w:rPr>
        <w:t>-</w:t>
      </w:r>
      <w:r w:rsidRPr="00866FEE">
        <w:rPr>
          <w:rtl/>
        </w:rPr>
        <w:t>31 בדצמבר על חוק ההסדרים, כדאי שידע שבהרמת ידו</w:t>
      </w:r>
      <w:r w:rsidR="005133A8">
        <w:rPr>
          <w:rtl/>
        </w:rPr>
        <w:t xml:space="preserve"> </w:t>
      </w:r>
      <w:r w:rsidRPr="00866FEE">
        <w:rPr>
          <w:rtl/>
        </w:rPr>
        <w:t>בעניין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הוא מקעקע את מהותה של מדינת ישראל כמדינה שנותנת רווחה לכל אזרחיה.</w:t>
      </w:r>
      <w:r w:rsidR="005133A8">
        <w:rPr>
          <w:rtl/>
        </w:rPr>
        <w:t xml:space="preserve"> </w:t>
      </w: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פרשנות</w:t>
      </w:r>
      <w:r w:rsidR="005133A8">
        <w:rPr>
          <w:rtl/>
        </w:rPr>
        <w:t xml:space="preserve"> </w:t>
      </w:r>
      <w:r w:rsidRPr="00866FEE">
        <w:rPr>
          <w:rtl/>
        </w:rPr>
        <w:t>אחרת</w:t>
      </w:r>
      <w:r w:rsidR="005133A8">
        <w:rPr>
          <w:rtl/>
        </w:rPr>
        <w:t xml:space="preserve"> </w:t>
      </w:r>
      <w:r w:rsidRPr="00866FEE">
        <w:rPr>
          <w:rtl/>
        </w:rPr>
        <w:t>לעניין,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ברגע</w:t>
      </w:r>
      <w:r w:rsidR="005133A8">
        <w:rPr>
          <w:rtl/>
        </w:rPr>
        <w:t xml:space="preserve"> </w:t>
      </w:r>
      <w:r w:rsidRPr="00866FEE">
        <w:rPr>
          <w:rtl/>
        </w:rPr>
        <w:t>שאנחנו פוגעים בעקרון האוניברסליות, אנחנו</w:t>
      </w:r>
      <w:r w:rsidR="005133A8">
        <w:rPr>
          <w:rtl/>
        </w:rPr>
        <w:t xml:space="preserve"> </w:t>
      </w:r>
      <w:r w:rsidRPr="00866FEE">
        <w:rPr>
          <w:rtl/>
        </w:rPr>
        <w:t>פוגעים</w:t>
      </w:r>
      <w:r w:rsidR="005133A8">
        <w:rPr>
          <w:rtl/>
        </w:rPr>
        <w:t xml:space="preserve"> </w:t>
      </w:r>
      <w:r w:rsidRPr="00866FEE">
        <w:rPr>
          <w:rtl/>
        </w:rPr>
        <w:t>בבריאות,</w:t>
      </w:r>
      <w:r w:rsidR="005133A8">
        <w:rPr>
          <w:rtl/>
        </w:rPr>
        <w:t xml:space="preserve"> </w:t>
      </w:r>
      <w:r w:rsidRPr="00866FEE">
        <w:rPr>
          <w:rtl/>
        </w:rPr>
        <w:t>אנחנו פוגעים בעקרונות היסוד של מדינת ישראל כמדינת רווחה, וכל</w:t>
      </w:r>
      <w:r w:rsidR="005133A8">
        <w:rPr>
          <w:rtl/>
        </w:rPr>
        <w:t xml:space="preserve"> </w:t>
      </w:r>
      <w:r w:rsidRPr="00866FEE">
        <w:rPr>
          <w:rtl/>
        </w:rPr>
        <w:t>אזרח ואזרחית במדינה ייפגעו מכך.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אפשר ואסור לטעון שבנושא הבריאות יש לתחרות מקום. הניסיון האמריקני הוכיח</w:t>
      </w:r>
      <w:r w:rsidR="005133A8">
        <w:rPr>
          <w:rtl/>
        </w:rPr>
        <w:t xml:space="preserve"> </w:t>
      </w:r>
      <w:r w:rsidRPr="00866FEE">
        <w:rPr>
          <w:rtl/>
        </w:rPr>
        <w:t>אחרת.</w:t>
      </w:r>
      <w:r w:rsidR="005133A8">
        <w:rPr>
          <w:rtl/>
        </w:rPr>
        <w:t xml:space="preserve"> </w:t>
      </w:r>
      <w:r w:rsidRPr="00866FEE">
        <w:rPr>
          <w:rtl/>
        </w:rPr>
        <w:t>באירופה,</w:t>
      </w:r>
      <w:r w:rsidR="005133A8">
        <w:rPr>
          <w:rtl/>
        </w:rPr>
        <w:t xml:space="preserve"> </w:t>
      </w:r>
      <w:r w:rsidRPr="00866FEE">
        <w:rPr>
          <w:rtl/>
        </w:rPr>
        <w:t>מדינות</w:t>
      </w:r>
      <w:r w:rsidR="005133A8">
        <w:rPr>
          <w:rtl/>
        </w:rPr>
        <w:t xml:space="preserve"> </w:t>
      </w:r>
      <w:r w:rsidRPr="00866FEE">
        <w:rPr>
          <w:rtl/>
        </w:rPr>
        <w:t>אירופה</w:t>
      </w:r>
      <w:r w:rsidR="005133A8">
        <w:rPr>
          <w:rtl/>
        </w:rPr>
        <w:t xml:space="preserve"> </w:t>
      </w:r>
      <w:r w:rsidRPr="00866FEE">
        <w:rPr>
          <w:rtl/>
        </w:rPr>
        <w:t>הן</w:t>
      </w:r>
      <w:r w:rsidR="005133A8">
        <w:rPr>
          <w:rtl/>
        </w:rPr>
        <w:t xml:space="preserve"> </w:t>
      </w:r>
      <w:r w:rsidRPr="00866FEE">
        <w:rPr>
          <w:rtl/>
        </w:rPr>
        <w:t>מדינות</w:t>
      </w:r>
      <w:r w:rsidR="005133A8">
        <w:rPr>
          <w:rtl/>
        </w:rPr>
        <w:t xml:space="preserve"> </w:t>
      </w:r>
      <w:r w:rsidRPr="00866FEE">
        <w:rPr>
          <w:rtl/>
        </w:rPr>
        <w:t>עם כלכלת שוק, דבר אחד הן לא העזו</w:t>
      </w:r>
      <w:r w:rsidR="005133A8">
        <w:rPr>
          <w:rtl/>
        </w:rPr>
        <w:t xml:space="preserve"> </w:t>
      </w:r>
      <w:r w:rsidRPr="00866FEE">
        <w:rPr>
          <w:rtl/>
        </w:rPr>
        <w:t>להפריט,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 את מערכת הבריאות שלהן. ואוי ואבוי למדינת ישראל אם</w:t>
      </w:r>
      <w:r w:rsidR="005133A8">
        <w:rPr>
          <w:rtl/>
        </w:rPr>
        <w:t xml:space="preserve"> </w:t>
      </w:r>
      <w:r w:rsidRPr="00866FEE">
        <w:rPr>
          <w:rtl/>
        </w:rPr>
        <w:t>ניתן</w:t>
      </w:r>
      <w:r w:rsidR="005133A8">
        <w:rPr>
          <w:rtl/>
        </w:rPr>
        <w:t xml:space="preserve"> </w:t>
      </w:r>
      <w:r w:rsidRPr="00866FEE">
        <w:rPr>
          <w:rtl/>
        </w:rPr>
        <w:t>יד</w:t>
      </w:r>
      <w:r w:rsidR="005133A8">
        <w:rPr>
          <w:rtl/>
        </w:rPr>
        <w:t xml:space="preserve"> </w:t>
      </w:r>
      <w:r w:rsidRPr="00866FEE">
        <w:rPr>
          <w:rtl/>
        </w:rPr>
        <w:t>בצורה</w:t>
      </w:r>
      <w:r w:rsidR="005133A8">
        <w:rPr>
          <w:rtl/>
        </w:rPr>
        <w:t xml:space="preserve"> </w:t>
      </w: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אחרת</w:t>
      </w:r>
      <w:r w:rsidR="005133A8">
        <w:rPr>
          <w:rtl/>
        </w:rPr>
        <w:t xml:space="preserve"> </w:t>
      </w:r>
      <w:r w:rsidRPr="00866FEE">
        <w:rPr>
          <w:rtl/>
        </w:rPr>
        <w:t>לחזרה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טעויות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ארצות</w:t>
      </w:r>
      <w:r w:rsidR="005133A8">
        <w:rPr>
          <w:rtl/>
        </w:rPr>
        <w:t>-</w:t>
      </w:r>
      <w:r w:rsidRPr="00866FEE">
        <w:rPr>
          <w:rtl/>
        </w:rPr>
        <w:t>הברית</w:t>
      </w:r>
      <w:r w:rsidR="005133A8">
        <w:rPr>
          <w:rtl/>
        </w:rPr>
        <w:t xml:space="preserve"> </w:t>
      </w:r>
      <w:r w:rsidRPr="00866FEE">
        <w:rPr>
          <w:rtl/>
        </w:rPr>
        <w:t>הגדולה,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בארצות</w:t>
      </w:r>
      <w:r w:rsidR="005133A8">
        <w:rPr>
          <w:rtl/>
        </w:rPr>
        <w:t>-</w:t>
      </w:r>
      <w:r w:rsidRPr="00866FEE">
        <w:rPr>
          <w:rtl/>
        </w:rPr>
        <w:t>הברית</w:t>
      </w:r>
      <w:r w:rsidR="005133A8">
        <w:rPr>
          <w:rtl/>
        </w:rPr>
        <w:t xml:space="preserve"> </w:t>
      </w:r>
      <w:r w:rsidRPr="00866FEE">
        <w:rPr>
          <w:rtl/>
        </w:rPr>
        <w:t>הגדולה אין שוויון בסל הבריאות, וברגע שאין שוויון בסל הבריאות אין</w:t>
      </w:r>
      <w:r w:rsidR="005133A8">
        <w:rPr>
          <w:rtl/>
        </w:rPr>
        <w:t xml:space="preserve"> </w:t>
      </w:r>
      <w:r w:rsidRPr="00866FEE">
        <w:rPr>
          <w:rtl/>
        </w:rPr>
        <w:t>רווחה.</w:t>
      </w:r>
      <w:r w:rsidR="005133A8">
        <w:rPr>
          <w:rtl/>
        </w:rPr>
        <w:t xml:space="preserve"> </w:t>
      </w:r>
      <w:r w:rsidRPr="00866FEE">
        <w:rPr>
          <w:rtl/>
        </w:rPr>
        <w:t>ואנחנו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כאלה,</w:t>
      </w:r>
      <w:r w:rsidR="005133A8">
        <w:rPr>
          <w:rtl/>
        </w:rPr>
        <w:t xml:space="preserve"> </w:t>
      </w:r>
      <w:r w:rsidRPr="00866FEE">
        <w:rPr>
          <w:rtl/>
        </w:rPr>
        <w:t>אנחנו לא ניתן יד לזה, אתה יודע את זה היטב, אדוני 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חוזרת</w:t>
      </w:r>
      <w:r w:rsidR="005133A8">
        <w:rPr>
          <w:rtl/>
        </w:rPr>
        <w:t xml:space="preserve"> </w:t>
      </w:r>
      <w:r w:rsidRPr="00866FEE">
        <w:rPr>
          <w:rtl/>
        </w:rPr>
        <w:t>ותומכת</w:t>
      </w:r>
      <w:r w:rsidR="005133A8">
        <w:rPr>
          <w:rtl/>
        </w:rPr>
        <w:t xml:space="preserve"> </w:t>
      </w:r>
      <w:r w:rsidRPr="00866FEE">
        <w:rPr>
          <w:rtl/>
        </w:rPr>
        <w:t>בך.</w:t>
      </w:r>
      <w:r w:rsidR="005133A8">
        <w:rPr>
          <w:rtl/>
        </w:rPr>
        <w:t xml:space="preserve"> </w:t>
      </w:r>
      <w:r w:rsidRPr="00866FEE">
        <w:rPr>
          <w:rtl/>
        </w:rPr>
        <w:t>תמשיך את המאבק הצודק, כי אם לא, ב</w:t>
      </w:r>
      <w:r w:rsidR="005133A8">
        <w:rPr>
          <w:rtl/>
        </w:rPr>
        <w:t>-</w:t>
      </w:r>
      <w:r w:rsidRPr="00866FEE">
        <w:rPr>
          <w:rtl/>
        </w:rPr>
        <w:t>2 בינואר</w:t>
      </w:r>
      <w:r w:rsidR="005133A8">
        <w:rPr>
          <w:rtl/>
        </w:rPr>
        <w:t xml:space="preserve"> </w:t>
      </w:r>
      <w:r w:rsidRPr="00866FEE">
        <w:rPr>
          <w:rtl/>
        </w:rPr>
        <w:t>1998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במדינה</w:t>
      </w:r>
      <w:r w:rsidR="005133A8">
        <w:rPr>
          <w:rtl/>
        </w:rPr>
        <w:t xml:space="preserve"> </w:t>
      </w:r>
      <w:r w:rsidRPr="00866FEE">
        <w:rPr>
          <w:rtl/>
        </w:rPr>
        <w:t>תקרוס, ולא תהיה לאיש בבית הזה תשובה על השאלה איך</w:t>
      </w:r>
      <w:r w:rsidR="005133A8">
        <w:rPr>
          <w:rtl/>
        </w:rPr>
        <w:t xml:space="preserve"> </w:t>
      </w:r>
      <w:r w:rsidRPr="00866FEE">
        <w:rPr>
          <w:rtl/>
        </w:rPr>
        <w:t>אנחנו יכולים להצדיק זאת בפני אזרחי המדינה.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אתמוך בהצעת האי</w:t>
      </w:r>
      <w:r w:rsidR="005133A8">
        <w:rPr>
          <w:rtl/>
        </w:rPr>
        <w:t>-</w:t>
      </w:r>
      <w:r w:rsidRPr="00866FEE">
        <w:rPr>
          <w:rtl/>
        </w:rPr>
        <w:t>אמון. אני מקווה, שכל מי שיושב בצד הקואליציה יעשה זאת</w:t>
      </w:r>
      <w:r w:rsidR="005133A8">
        <w:rPr>
          <w:rtl/>
        </w:rPr>
        <w:t xml:space="preserve"> </w:t>
      </w:r>
      <w:r w:rsidRPr="00866FEE">
        <w:rPr>
          <w:rtl/>
        </w:rPr>
        <w:t>גם כן, כי אחרת אנחנו נצטרך לתת את הדין כאשר אנשים ימותו, כי אנחנו פגענו בעקרון</w:t>
      </w:r>
      <w:r w:rsidR="005133A8">
        <w:rPr>
          <w:rtl/>
        </w:rPr>
        <w:t xml:space="preserve"> </w:t>
      </w:r>
      <w:r w:rsidRPr="00866FEE">
        <w:rPr>
          <w:rtl/>
        </w:rPr>
        <w:t>האוניברסליות במדינה הזאת.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לחברת הכנסת נעמי חזן.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יורי שטרן,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</w:t>
      </w:r>
      <w:r w:rsidR="005133A8">
        <w:rPr>
          <w:rtl/>
        </w:rPr>
        <w:t xml:space="preserve"> </w:t>
      </w:r>
      <w:r w:rsidRPr="00866FEE">
        <w:rPr>
          <w:rtl/>
        </w:rPr>
        <w:t>הכנסת אחמד סעד. חברים יקרים, תנסו להקפיד על חמש דקות, אם אפשר.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יורי שטרן (ישראל בעלייה):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כבוד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כבוד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 אין ספק שמערכת הבריאות</w:t>
      </w:r>
      <w:r w:rsidR="005133A8">
        <w:rPr>
          <w:rtl/>
        </w:rPr>
        <w:t xml:space="preserve"> </w:t>
      </w:r>
      <w:r w:rsidRPr="00866FEE">
        <w:rPr>
          <w:rtl/>
        </w:rPr>
        <w:t>במדינת</w:t>
      </w:r>
      <w:r w:rsidR="005133A8">
        <w:rPr>
          <w:rtl/>
        </w:rPr>
        <w:t xml:space="preserve"> </w:t>
      </w:r>
      <w:r w:rsidRPr="00866FEE">
        <w:rPr>
          <w:rtl/>
        </w:rPr>
        <w:t>ישראל</w:t>
      </w:r>
      <w:r w:rsidR="005133A8">
        <w:rPr>
          <w:rtl/>
        </w:rPr>
        <w:t xml:space="preserve"> </w:t>
      </w:r>
      <w:r w:rsidRPr="00866FEE">
        <w:rPr>
          <w:rtl/>
        </w:rPr>
        <w:t>חייבת</w:t>
      </w:r>
      <w:r w:rsidR="005133A8">
        <w:rPr>
          <w:rtl/>
        </w:rPr>
        <w:t xml:space="preserve"> </w:t>
      </w:r>
      <w:r w:rsidRPr="00866FEE">
        <w:rPr>
          <w:rtl/>
        </w:rPr>
        <w:t>לעבור</w:t>
      </w:r>
      <w:r w:rsidR="005133A8">
        <w:rPr>
          <w:rtl/>
        </w:rPr>
        <w:t xml:space="preserve"> </w:t>
      </w:r>
      <w:r w:rsidRPr="00866FEE">
        <w:rPr>
          <w:rtl/>
        </w:rPr>
        <w:t>רפורמות,</w:t>
      </w:r>
      <w:r w:rsidR="005133A8">
        <w:rPr>
          <w:rtl/>
        </w:rPr>
        <w:t xml:space="preserve"> </w:t>
      </w:r>
      <w:r w:rsidRPr="00866FEE">
        <w:rPr>
          <w:rtl/>
        </w:rPr>
        <w:t>ולא</w:t>
      </w:r>
      <w:r w:rsidR="005133A8">
        <w:rPr>
          <w:rtl/>
        </w:rPr>
        <w:t xml:space="preserve"> </w:t>
      </w:r>
      <w:r w:rsidRPr="00866FEE">
        <w:rPr>
          <w:rtl/>
        </w:rPr>
        <w:t>ייתכן</w:t>
      </w:r>
      <w:r w:rsidR="005133A8">
        <w:rPr>
          <w:rtl/>
        </w:rPr>
        <w:t xml:space="preserve"> </w:t>
      </w:r>
      <w:r w:rsidRPr="00866FEE">
        <w:rPr>
          <w:rtl/>
        </w:rPr>
        <w:t>שמדינה</w:t>
      </w:r>
      <w:r w:rsidR="005133A8">
        <w:rPr>
          <w:rtl/>
        </w:rPr>
        <w:t xml:space="preserve"> </w:t>
      </w:r>
      <w:r w:rsidRPr="00866FEE">
        <w:rPr>
          <w:rtl/>
        </w:rPr>
        <w:t>שאחוז התל"ג שלה הוא</w:t>
      </w:r>
      <w:r w:rsidR="005133A8">
        <w:rPr>
          <w:rtl/>
        </w:rPr>
        <w:t xml:space="preserve"> </w:t>
      </w:r>
      <w:r w:rsidRPr="00866FEE">
        <w:rPr>
          <w:rtl/>
        </w:rPr>
        <w:t>מהגבוהים בעולם מוציאה כך על נושא הבריאות. מדינה צעירה, כעיקרון היא צריכה לצרוך</w:t>
      </w:r>
      <w:r w:rsidR="005133A8">
        <w:rPr>
          <w:rtl/>
        </w:rPr>
        <w:t xml:space="preserve"> </w:t>
      </w:r>
      <w:r w:rsidRPr="00866FEE">
        <w:rPr>
          <w:rtl/>
        </w:rPr>
        <w:t>פחות משאבים.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נעמי חזן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הדבר הזה לא מדויק, אדוני.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יורי שטרן (ישראל בעלייה):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מדינה שבה</w:t>
      </w:r>
      <w:r w:rsidR="005133A8">
        <w:rPr>
          <w:rtl/>
        </w:rPr>
        <w:t xml:space="preserve"> </w:t>
      </w:r>
      <w:r w:rsidRPr="00866FEE">
        <w:rPr>
          <w:rtl/>
        </w:rPr>
        <w:t>מספר</w:t>
      </w:r>
      <w:r w:rsidR="005133A8">
        <w:rPr>
          <w:rtl/>
        </w:rPr>
        <w:t xml:space="preserve"> </w:t>
      </w:r>
      <w:r w:rsidRPr="00866FEE">
        <w:rPr>
          <w:rtl/>
        </w:rPr>
        <w:t>הרופאים ל</w:t>
      </w:r>
      <w:r w:rsidR="005133A8">
        <w:rPr>
          <w:rtl/>
        </w:rPr>
        <w:t>-</w:t>
      </w:r>
      <w:r w:rsidRPr="00866FEE">
        <w:rPr>
          <w:rtl/>
        </w:rPr>
        <w:t>1,000 תושבים</w:t>
      </w:r>
      <w:r w:rsidR="005133A8">
        <w:rPr>
          <w:rtl/>
        </w:rPr>
        <w:t xml:space="preserve"> </w:t>
      </w:r>
      <w:r w:rsidRPr="00866FEE">
        <w:rPr>
          <w:rtl/>
        </w:rPr>
        <w:t>הוא הגבוה בעולם, לא ייתכן שתסבול</w:t>
      </w:r>
      <w:r w:rsidR="005133A8">
        <w:rPr>
          <w:rtl/>
        </w:rPr>
        <w:t xml:space="preserve"> </w:t>
      </w:r>
      <w:r w:rsidRPr="00866FEE">
        <w:rPr>
          <w:rtl/>
        </w:rPr>
        <w:t>מהידרדרות בשירותי הבריאות, וזה מה שקורה פה. לכן אני מבין את גישת האוצר כעיקרון</w:t>
      </w:r>
      <w:r w:rsidR="005133A8">
        <w:rPr>
          <w:rtl/>
        </w:rPr>
        <w:t xml:space="preserve"> </w:t>
      </w:r>
      <w:r w:rsidRPr="00866FEE">
        <w:rPr>
          <w:rtl/>
        </w:rPr>
        <w:t>לשנות את המערכת, ליצור מנגנונים שיטפלו בייצור המתמיד של הגירעון במערכת;</w:t>
      </w:r>
      <w:r w:rsidR="005133A8">
        <w:rPr>
          <w:rtl/>
        </w:rPr>
        <w:t xml:space="preserve"> </w:t>
      </w:r>
      <w:r w:rsidRPr="00866FEE">
        <w:rPr>
          <w:rtl/>
        </w:rPr>
        <w:t>ליצור</w:t>
      </w:r>
      <w:r w:rsidR="005133A8">
        <w:rPr>
          <w:rtl/>
        </w:rPr>
        <w:t xml:space="preserve"> </w:t>
      </w:r>
      <w:r w:rsidRPr="00866FEE">
        <w:rPr>
          <w:rtl/>
        </w:rPr>
        <w:t>איזו</w:t>
      </w:r>
      <w:r w:rsidR="005133A8">
        <w:rPr>
          <w:rtl/>
        </w:rPr>
        <w:t xml:space="preserve"> </w:t>
      </w:r>
      <w:r w:rsidRPr="00866FEE">
        <w:rPr>
          <w:rtl/>
        </w:rPr>
        <w:t>תחרות</w:t>
      </w:r>
      <w:r w:rsidR="005133A8">
        <w:rPr>
          <w:rtl/>
        </w:rPr>
        <w:t xml:space="preserve"> </w:t>
      </w:r>
      <w:r w:rsidRPr="00866FEE">
        <w:rPr>
          <w:rtl/>
        </w:rPr>
        <w:t>סביב</w:t>
      </w:r>
      <w:r w:rsidR="005133A8">
        <w:rPr>
          <w:rtl/>
        </w:rPr>
        <w:t xml:space="preserve"> </w:t>
      </w:r>
      <w:r w:rsidRPr="00866FEE">
        <w:rPr>
          <w:rtl/>
        </w:rPr>
        <w:t>נושאים</w:t>
      </w:r>
      <w:r w:rsidR="005133A8">
        <w:rPr>
          <w:rtl/>
        </w:rPr>
        <w:t xml:space="preserve"> </w:t>
      </w:r>
      <w:r w:rsidRPr="00866FEE">
        <w:rPr>
          <w:rtl/>
        </w:rPr>
        <w:t>שהם</w:t>
      </w:r>
      <w:r w:rsidR="005133A8">
        <w:rPr>
          <w:rtl/>
        </w:rPr>
        <w:t xml:space="preserve"> </w:t>
      </w:r>
      <w:r w:rsidRPr="00866FEE">
        <w:rPr>
          <w:rtl/>
        </w:rPr>
        <w:t>אפשריים במערכת הבריאות וכדומה.</w:t>
      </w:r>
      <w:r w:rsidR="005133A8">
        <w:rPr>
          <w:rtl/>
        </w:rPr>
        <w:t xml:space="preserve"> </w:t>
      </w:r>
      <w:r w:rsidRPr="00866FEE">
        <w:rPr>
          <w:rtl/>
        </w:rPr>
        <w:t>יש במערכת הזאת</w:t>
      </w:r>
      <w:r w:rsidR="005133A8">
        <w:rPr>
          <w:rtl/>
        </w:rPr>
        <w:t xml:space="preserve"> </w:t>
      </w:r>
      <w:r w:rsidRPr="00866FEE">
        <w:rPr>
          <w:rtl/>
        </w:rPr>
        <w:t>רזרבות</w:t>
      </w:r>
      <w:r w:rsidR="005133A8">
        <w:rPr>
          <w:rtl/>
        </w:rPr>
        <w:t xml:space="preserve"> </w:t>
      </w:r>
      <w:r w:rsidRPr="00866FEE">
        <w:rPr>
          <w:rtl/>
        </w:rPr>
        <w:t>פנימיות</w:t>
      </w:r>
      <w:r w:rsidR="005133A8">
        <w:rPr>
          <w:rtl/>
        </w:rPr>
        <w:t xml:space="preserve"> </w:t>
      </w:r>
      <w:r w:rsidRPr="00866FEE">
        <w:rPr>
          <w:rtl/>
        </w:rPr>
        <w:t>רבות</w:t>
      </w:r>
      <w:r w:rsidR="005133A8">
        <w:rPr>
          <w:rtl/>
        </w:rPr>
        <w:t xml:space="preserve"> </w:t>
      </w:r>
      <w:r w:rsidRPr="00866FEE">
        <w:rPr>
          <w:rtl/>
        </w:rPr>
        <w:t>שצריכים לגלות אותן, כי אחרת כל שנה שוב ושוב יחזור אלינו</w:t>
      </w:r>
      <w:r w:rsidR="005133A8">
        <w:rPr>
          <w:rtl/>
        </w:rPr>
        <w:t xml:space="preserve"> </w:t>
      </w:r>
      <w:r w:rsidRPr="00866FEE">
        <w:rPr>
          <w:rtl/>
        </w:rPr>
        <w:t>הנושא הזה והגירעון הגדול.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זאת,</w:t>
      </w:r>
      <w:r w:rsidR="005133A8">
        <w:rPr>
          <w:rtl/>
        </w:rPr>
        <w:t xml:space="preserve"> </w:t>
      </w:r>
      <w:r w:rsidRPr="00866FEE">
        <w:rPr>
          <w:rtl/>
        </w:rPr>
        <w:t>ההצעה</w:t>
      </w:r>
      <w:r w:rsidR="005133A8">
        <w:rPr>
          <w:rtl/>
        </w:rPr>
        <w:t xml:space="preserve"> </w:t>
      </w:r>
      <w:r w:rsidRPr="00866FEE">
        <w:rPr>
          <w:rtl/>
        </w:rPr>
        <w:t>שהגיש</w:t>
      </w:r>
      <w:r w:rsidR="005133A8">
        <w:rPr>
          <w:rtl/>
        </w:rPr>
        <w:t xml:space="preserve"> </w:t>
      </w:r>
      <w:r w:rsidRPr="00866FEE">
        <w:rPr>
          <w:rtl/>
        </w:rPr>
        <w:t>האוצר נראית לי בלתי מתקבלת על הדעת, לא בגלל נקודת</w:t>
      </w:r>
      <w:r w:rsidR="005133A8">
        <w:rPr>
          <w:rtl/>
        </w:rPr>
        <w:t xml:space="preserve"> </w:t>
      </w:r>
      <w:r w:rsidRPr="00866FEE">
        <w:rPr>
          <w:rtl/>
        </w:rPr>
        <w:t>המוצא,</w:t>
      </w:r>
      <w:r w:rsidR="005133A8">
        <w:rPr>
          <w:rtl/>
        </w:rPr>
        <w:t xml:space="preserve"> </w:t>
      </w:r>
      <w:r w:rsidRPr="00866FEE">
        <w:rPr>
          <w:rtl/>
        </w:rPr>
        <w:t>שאני</w:t>
      </w:r>
      <w:r w:rsidR="005133A8">
        <w:rPr>
          <w:rtl/>
        </w:rPr>
        <w:t xml:space="preserve"> </w:t>
      </w:r>
      <w:r w:rsidRPr="00866FEE">
        <w:rPr>
          <w:rtl/>
        </w:rPr>
        <w:t>אומר שאני מסכים לה, אלא בגלל צורת הטיפול. היא הורסת את הסל האחיד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שירותי הבריאות, וזה דבר שסותר את משמעות החוק. אם אנחנו מבוטחים כולנו ביחד,</w:t>
      </w:r>
      <w:r w:rsidR="005133A8">
        <w:rPr>
          <w:rtl/>
        </w:rPr>
        <w:t xml:space="preserve">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איזה</w:t>
      </w:r>
      <w:r w:rsidR="005133A8">
        <w:rPr>
          <w:rtl/>
        </w:rPr>
        <w:t xml:space="preserve"> </w:t>
      </w:r>
      <w:r w:rsidRPr="00866FEE">
        <w:rPr>
          <w:rtl/>
        </w:rPr>
        <w:t>סט</w:t>
      </w:r>
      <w:r w:rsidR="005133A8">
        <w:rPr>
          <w:rtl/>
        </w:rPr>
        <w:t xml:space="preserve"> </w:t>
      </w:r>
      <w:r w:rsidRPr="00866FEE">
        <w:rPr>
          <w:rtl/>
        </w:rPr>
        <w:t>בסיסי</w:t>
      </w:r>
      <w:r w:rsidR="005133A8">
        <w:rPr>
          <w:rtl/>
        </w:rPr>
        <w:t xml:space="preserve"> </w:t>
      </w:r>
      <w:r w:rsidRPr="00866FEE">
        <w:rPr>
          <w:rtl/>
        </w:rPr>
        <w:t>שכולנו</w:t>
      </w:r>
      <w:r w:rsidR="005133A8">
        <w:rPr>
          <w:rtl/>
        </w:rPr>
        <w:t xml:space="preserve"> </w:t>
      </w:r>
      <w:r w:rsidRPr="00866FEE">
        <w:rPr>
          <w:rtl/>
        </w:rPr>
        <w:t>מקבלים, אחרת מה המשמעות? ואם יש בסט הבסיסי של</w:t>
      </w:r>
      <w:r w:rsidR="005133A8">
        <w:rPr>
          <w:rtl/>
        </w:rPr>
        <w:t xml:space="preserve"> </w:t>
      </w:r>
      <w:r w:rsidRPr="00866FEE">
        <w:rPr>
          <w:rtl/>
        </w:rPr>
        <w:t>שירותי הבריאות, בסל הבסיסי, דברים שנראים מיותרים, שאפשר להחליף אותם במשהו אחר,</w:t>
      </w:r>
      <w:r w:rsidR="005133A8">
        <w:rPr>
          <w:rtl/>
        </w:rPr>
        <w:t xml:space="preserve">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אפשר</w:t>
      </w:r>
      <w:r w:rsidR="005133A8">
        <w:rPr>
          <w:rtl/>
        </w:rPr>
        <w:t xml:space="preserve"> </w:t>
      </w:r>
      <w:r w:rsidRPr="00866FEE">
        <w:rPr>
          <w:rtl/>
        </w:rPr>
        <w:t>לטפל</w:t>
      </w:r>
      <w:r w:rsidR="005133A8">
        <w:rPr>
          <w:rtl/>
        </w:rPr>
        <w:t xml:space="preserve"> </w:t>
      </w:r>
      <w:r w:rsidRPr="00866FEE">
        <w:rPr>
          <w:rtl/>
        </w:rPr>
        <w:t>בזה</w:t>
      </w:r>
      <w:r w:rsidR="005133A8">
        <w:rPr>
          <w:rtl/>
        </w:rPr>
        <w:t xml:space="preserve"> </w:t>
      </w:r>
      <w:r w:rsidRPr="00866FEE">
        <w:rPr>
          <w:rtl/>
        </w:rPr>
        <w:t>בסל עצמו, וללא להשאיר את זה לתחרות בין הקופות, כי אי</w:t>
      </w:r>
      <w:r w:rsidR="005133A8">
        <w:rPr>
          <w:rtl/>
        </w:rPr>
        <w:t>-</w:t>
      </w:r>
      <w:r w:rsidRPr="00866FEE">
        <w:rPr>
          <w:rtl/>
        </w:rPr>
        <w:t>אפשר</w:t>
      </w:r>
      <w:r w:rsidR="005133A8">
        <w:rPr>
          <w:rtl/>
        </w:rPr>
        <w:t xml:space="preserve"> </w:t>
      </w:r>
      <w:r w:rsidRPr="00866FEE">
        <w:rPr>
          <w:rtl/>
        </w:rPr>
        <w:t>לצפות את הדברים הגרועים שיכולים לקרות כתוצאה מהתחרות הזאת.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שוויון שההצעות האלה עלולות לייצר, הרפואה הזאת לעניים, שכולם כבר דיברו</w:t>
      </w:r>
      <w:r w:rsidR="005133A8">
        <w:rPr>
          <w:rtl/>
        </w:rPr>
        <w:t xml:space="preserve"> </w:t>
      </w:r>
      <w:r w:rsidRPr="00866FEE">
        <w:rPr>
          <w:rtl/>
        </w:rPr>
        <w:t>עליה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–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אלה</w:t>
      </w:r>
      <w:r w:rsidR="005133A8">
        <w:rPr>
          <w:rtl/>
        </w:rPr>
        <w:t xml:space="preserve"> </w:t>
      </w:r>
      <w:r w:rsidRPr="00866FEE">
        <w:rPr>
          <w:rtl/>
        </w:rPr>
        <w:t>דברים</w:t>
      </w:r>
      <w:r w:rsidR="005133A8">
        <w:rPr>
          <w:rtl/>
        </w:rPr>
        <w:t xml:space="preserve"> </w:t>
      </w:r>
      <w:r w:rsidRPr="00866FEE">
        <w:rPr>
          <w:rtl/>
        </w:rPr>
        <w:t>שאי</w:t>
      </w:r>
      <w:r w:rsidR="005133A8">
        <w:rPr>
          <w:rtl/>
        </w:rPr>
        <w:t>-</w:t>
      </w:r>
      <w:r w:rsidRPr="00866FEE">
        <w:rPr>
          <w:rtl/>
        </w:rPr>
        <w:t>אפשר</w:t>
      </w:r>
      <w:r w:rsidR="005133A8">
        <w:rPr>
          <w:rtl/>
        </w:rPr>
        <w:t xml:space="preserve"> </w:t>
      </w:r>
      <w:r w:rsidRPr="00866FEE">
        <w:rPr>
          <w:rtl/>
        </w:rPr>
        <w:t>להסכים להם. אי</w:t>
      </w:r>
      <w:r w:rsidR="005133A8">
        <w:rPr>
          <w:rtl/>
        </w:rPr>
        <w:t>-</w:t>
      </w:r>
      <w:r w:rsidRPr="00866FEE">
        <w:rPr>
          <w:rtl/>
        </w:rPr>
        <w:t>אפשר להסכים לכך שתקציב</w:t>
      </w:r>
      <w:r w:rsidR="005133A8">
        <w:rPr>
          <w:rtl/>
        </w:rPr>
        <w:t xml:space="preserve"> </w:t>
      </w:r>
      <w:r w:rsidRPr="00866FEE">
        <w:rPr>
          <w:rtl/>
        </w:rPr>
        <w:t>המדינה,</w:t>
      </w:r>
      <w:r w:rsidR="005133A8">
        <w:rPr>
          <w:rtl/>
        </w:rPr>
        <w:t xml:space="preserve"> </w:t>
      </w:r>
      <w:r w:rsidRPr="00866FEE">
        <w:rPr>
          <w:rtl/>
        </w:rPr>
        <w:t>שבנוי</w:t>
      </w:r>
      <w:r w:rsidR="005133A8">
        <w:rPr>
          <w:rtl/>
        </w:rPr>
        <w:t xml:space="preserve"> </w:t>
      </w:r>
      <w:r w:rsidRPr="00866FEE">
        <w:rPr>
          <w:rtl/>
        </w:rPr>
        <w:t>כביכול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העלאת תעריפי המסים, יטיל מס כבד על צרכני שירותי</w:t>
      </w:r>
      <w:r w:rsidR="005133A8">
        <w:rPr>
          <w:rtl/>
        </w:rPr>
        <w:t xml:space="preserve"> </w:t>
      </w:r>
      <w:r w:rsidRPr="00866FEE">
        <w:rPr>
          <w:rtl/>
        </w:rPr>
        <w:t>הבריאות.</w:t>
      </w:r>
      <w:r w:rsidR="005133A8">
        <w:rPr>
          <w:rtl/>
        </w:rPr>
        <w:t xml:space="preserve"> </w:t>
      </w:r>
      <w:r w:rsidRPr="00866FEE">
        <w:rPr>
          <w:rtl/>
        </w:rPr>
        <w:t>עדיף,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כבר,</w:t>
      </w:r>
      <w:r w:rsidR="005133A8">
        <w:rPr>
          <w:rtl/>
        </w:rPr>
        <w:t xml:space="preserve"> </w:t>
      </w:r>
      <w:r w:rsidRPr="00866FEE">
        <w:rPr>
          <w:rtl/>
        </w:rPr>
        <w:t>להעלות</w:t>
      </w:r>
      <w:r w:rsidR="005133A8">
        <w:rPr>
          <w:rtl/>
        </w:rPr>
        <w:t xml:space="preserve"> </w:t>
      </w:r>
      <w:r w:rsidRPr="00866FEE">
        <w:rPr>
          <w:rtl/>
        </w:rPr>
        <w:t>כמה</w:t>
      </w:r>
      <w:r w:rsidR="005133A8">
        <w:rPr>
          <w:rtl/>
        </w:rPr>
        <w:t xml:space="preserve"> </w:t>
      </w:r>
      <w:r w:rsidRPr="00866FEE">
        <w:rPr>
          <w:rtl/>
        </w:rPr>
        <w:t>מסים,</w:t>
      </w:r>
      <w:r w:rsidR="005133A8">
        <w:rPr>
          <w:rtl/>
        </w:rPr>
        <w:t xml:space="preserve"> </w:t>
      </w:r>
      <w:r w:rsidRPr="00866FEE">
        <w:rPr>
          <w:rtl/>
        </w:rPr>
        <w:t>והיו</w:t>
      </w:r>
      <w:r w:rsidR="005133A8">
        <w:rPr>
          <w:rtl/>
        </w:rPr>
        <w:t xml:space="preserve"> </w:t>
      </w:r>
      <w:r w:rsidRPr="00866FEE">
        <w:rPr>
          <w:rtl/>
        </w:rPr>
        <w:t>הצעות להעלות מסים על טבק</w:t>
      </w:r>
      <w:r w:rsidR="005133A8">
        <w:rPr>
          <w:rtl/>
        </w:rPr>
        <w:t xml:space="preserve"> </w:t>
      </w:r>
      <w:r w:rsidRPr="00866FEE">
        <w:rPr>
          <w:rtl/>
        </w:rPr>
        <w:t>ואלכוהול.</w:t>
      </w:r>
      <w:r w:rsidR="005133A8">
        <w:rPr>
          <w:rtl/>
        </w:rPr>
        <w:t xml:space="preserve"> </w:t>
      </w:r>
      <w:r w:rsidRPr="00866FEE">
        <w:rPr>
          <w:rtl/>
        </w:rPr>
        <w:t>אני בעד העלאת תקרה או ביטול תקרה על תשלומי מס בריאות ותשלומי ביטוח</w:t>
      </w:r>
      <w:r w:rsidR="005133A8">
        <w:rPr>
          <w:rtl/>
        </w:rPr>
        <w:t xml:space="preserve"> </w:t>
      </w:r>
      <w:r w:rsidRPr="00866FEE">
        <w:rPr>
          <w:rtl/>
        </w:rPr>
        <w:t>לאומי,</w:t>
      </w:r>
      <w:r w:rsidR="005133A8">
        <w:rPr>
          <w:rtl/>
        </w:rPr>
        <w:t xml:space="preserve"> </w:t>
      </w:r>
      <w:r w:rsidRPr="00866FEE">
        <w:rPr>
          <w:rtl/>
        </w:rPr>
        <w:t>שאין</w:t>
      </w:r>
      <w:r w:rsidR="005133A8">
        <w:rPr>
          <w:rtl/>
        </w:rPr>
        <w:t xml:space="preserve"> </w:t>
      </w:r>
      <w:r w:rsidRPr="00866FEE">
        <w:rPr>
          <w:rtl/>
        </w:rPr>
        <w:t>שום</w:t>
      </w:r>
      <w:r w:rsidR="005133A8">
        <w:rPr>
          <w:rtl/>
        </w:rPr>
        <w:t xml:space="preserve"> </w:t>
      </w:r>
      <w:r w:rsidRPr="00866FEE">
        <w:rPr>
          <w:rtl/>
        </w:rPr>
        <w:t>סיבה</w:t>
      </w:r>
      <w:r w:rsidR="005133A8">
        <w:rPr>
          <w:rtl/>
        </w:rPr>
        <w:t xml:space="preserve"> </w:t>
      </w:r>
      <w:r w:rsidRPr="00866FEE">
        <w:rPr>
          <w:rtl/>
        </w:rPr>
        <w:t>להגביל</w:t>
      </w:r>
      <w:r w:rsidR="005133A8">
        <w:rPr>
          <w:rtl/>
        </w:rPr>
        <w:t xml:space="preserve"> </w:t>
      </w:r>
      <w:r w:rsidRPr="00866FEE">
        <w:rPr>
          <w:rtl/>
        </w:rPr>
        <w:t>אותם בגובה ולהטיל את כל היוקר ואת כל העומס של</w:t>
      </w:r>
      <w:r w:rsidR="005133A8">
        <w:rPr>
          <w:rtl/>
        </w:rPr>
        <w:t xml:space="preserve"> </w:t>
      </w:r>
      <w:r w:rsidRPr="00866FEE">
        <w:rPr>
          <w:rtl/>
        </w:rPr>
        <w:t>המסים על שכבת הביניים, ודווקא להקל על בעלי השכר היותר</w:t>
      </w:r>
      <w:r w:rsidR="005133A8">
        <w:rPr>
          <w:rtl/>
        </w:rPr>
        <w:t>-</w:t>
      </w:r>
      <w:r w:rsidRPr="00866FEE">
        <w:rPr>
          <w:rtl/>
        </w:rPr>
        <w:t>גבוה.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דברים</w:t>
      </w:r>
      <w:r w:rsidR="005133A8">
        <w:rPr>
          <w:rtl/>
        </w:rPr>
        <w:t xml:space="preserve"> </w:t>
      </w:r>
      <w:r w:rsidRPr="00866FEE">
        <w:rPr>
          <w:rtl/>
        </w:rPr>
        <w:t>שהם</w:t>
      </w:r>
      <w:r w:rsidR="005133A8">
        <w:rPr>
          <w:rtl/>
        </w:rPr>
        <w:t xml:space="preserve"> </w:t>
      </w:r>
      <w:r w:rsidRPr="00866FEE">
        <w:rPr>
          <w:rtl/>
        </w:rPr>
        <w:t>בעיני</w:t>
      </w:r>
      <w:r w:rsidR="005133A8">
        <w:rPr>
          <w:rtl/>
        </w:rPr>
        <w:t xml:space="preserve"> </w:t>
      </w:r>
      <w:r w:rsidRPr="00866FEE">
        <w:rPr>
          <w:rtl/>
        </w:rPr>
        <w:t>חלופות למה שהאוצר מציע, ובשינויים המבניים של 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הבריאות, צריכים לטפל לא בחיפזון ולא בצורת מחטף, ובוודאי בהסכמה בין שני המשרדים</w:t>
      </w:r>
      <w:r w:rsidR="005133A8">
        <w:rPr>
          <w:rtl/>
        </w:rPr>
        <w:t xml:space="preserve"> </w:t>
      </w:r>
      <w:r w:rsidRPr="00866FEE">
        <w:rPr>
          <w:rtl/>
        </w:rPr>
        <w:t>הראשיים</w:t>
      </w:r>
      <w:r w:rsidR="005133A8">
        <w:rPr>
          <w:rtl/>
        </w:rPr>
        <w:t xml:space="preserve"> </w:t>
      </w: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הזה, שזה משרד האוצר כמובן, אבל גם בוודאי משרד הבריאות. לא יכול</w:t>
      </w:r>
      <w:r w:rsidR="005133A8">
        <w:rPr>
          <w:rtl/>
        </w:rPr>
        <w:t xml:space="preserve"> </w:t>
      </w:r>
      <w:r w:rsidRPr="00866FEE">
        <w:rPr>
          <w:rtl/>
        </w:rPr>
        <w:t>להיות שהדבר הזה ייכנס בדלת האחורית באמצעות חוק ההסדרים, כאשר הוא מדבר על שינוי</w:t>
      </w:r>
      <w:r w:rsidR="005133A8">
        <w:rPr>
          <w:rtl/>
        </w:rPr>
        <w:t xml:space="preserve"> </w:t>
      </w:r>
      <w:r w:rsidRPr="00866FEE">
        <w:rPr>
          <w:rtl/>
        </w:rPr>
        <w:t>מאוד מהותי בכל מה שנוגע לבריאות העם.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בטוח,</w:t>
      </w:r>
      <w:r w:rsidR="005133A8">
        <w:rPr>
          <w:rtl/>
        </w:rPr>
        <w:t xml:space="preserve"> </w:t>
      </w:r>
      <w:r w:rsidRPr="00866FEE">
        <w:rPr>
          <w:rtl/>
        </w:rPr>
        <w:t>שאין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צורך</w:t>
      </w:r>
      <w:r w:rsidR="005133A8">
        <w:rPr>
          <w:rtl/>
        </w:rPr>
        <w:t xml:space="preserve"> </w:t>
      </w:r>
      <w:r w:rsidRPr="00866FEE">
        <w:rPr>
          <w:rtl/>
        </w:rPr>
        <w:t>בהצעת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 הזאת. אין בהצעה הזאת דבר</w:t>
      </w:r>
      <w:r w:rsidR="005133A8">
        <w:rPr>
          <w:rtl/>
        </w:rPr>
        <w:t xml:space="preserve"> </w:t>
      </w:r>
      <w:r w:rsidRPr="00866FEE">
        <w:rPr>
          <w:rtl/>
        </w:rPr>
        <w:t>שמצדיק,</w:t>
      </w:r>
      <w:r w:rsidR="005133A8">
        <w:rPr>
          <w:rtl/>
        </w:rPr>
        <w:t xml:space="preserve"> </w:t>
      </w:r>
      <w:r w:rsidRPr="00866FEE">
        <w:rPr>
          <w:rtl/>
        </w:rPr>
        <w:t>נכון</w:t>
      </w:r>
      <w:r w:rsidR="005133A8">
        <w:rPr>
          <w:rtl/>
        </w:rPr>
        <w:t xml:space="preserve"> </w:t>
      </w:r>
      <w:r w:rsidRPr="00866FEE">
        <w:rPr>
          <w:rtl/>
        </w:rPr>
        <w:t>להיום,</w:t>
      </w:r>
      <w:r w:rsidR="005133A8">
        <w:rPr>
          <w:rtl/>
        </w:rPr>
        <w:t xml:space="preserve"> </w:t>
      </w:r>
      <w:r w:rsidRPr="00866FEE">
        <w:rPr>
          <w:rtl/>
        </w:rPr>
        <w:t>את האי</w:t>
      </w:r>
      <w:r w:rsidR="005133A8">
        <w:rPr>
          <w:rtl/>
        </w:rPr>
        <w:t>-</w:t>
      </w:r>
      <w:r w:rsidRPr="00866FEE">
        <w:rPr>
          <w:rtl/>
        </w:rPr>
        <w:t>אמון בממשלה. יש אי</w:t>
      </w:r>
      <w:r w:rsidR="005133A8">
        <w:rPr>
          <w:rtl/>
        </w:rPr>
        <w:t>-</w:t>
      </w:r>
      <w:r w:rsidRPr="00866FEE">
        <w:rPr>
          <w:rtl/>
        </w:rPr>
        <w:t>אמון ואי</w:t>
      </w:r>
      <w:r w:rsidR="005133A8">
        <w:rPr>
          <w:rtl/>
        </w:rPr>
        <w:t>-</w:t>
      </w:r>
      <w:r w:rsidRPr="00866FEE">
        <w:rPr>
          <w:rtl/>
        </w:rPr>
        <w:t>הסכמה כמעט מקיר לקיר</w:t>
      </w:r>
      <w:r w:rsidR="005133A8">
        <w:rPr>
          <w:rtl/>
        </w:rPr>
        <w:t xml:space="preserve"> </w:t>
      </w:r>
      <w:r w:rsidRPr="00866FEE">
        <w:rPr>
          <w:rtl/>
        </w:rPr>
        <w:t>בקואליציה</w:t>
      </w:r>
      <w:r w:rsidR="005133A8">
        <w:rPr>
          <w:rtl/>
        </w:rPr>
        <w:t xml:space="preserve"> </w:t>
      </w:r>
      <w:r w:rsidRPr="00866FEE">
        <w:rPr>
          <w:rtl/>
        </w:rPr>
        <w:t>עצמה להצעות האוצר כפי שהן, ואני בטוח שבאי</w:t>
      </w:r>
      <w:r w:rsidR="005133A8">
        <w:rPr>
          <w:rtl/>
        </w:rPr>
        <w:t>-</w:t>
      </w:r>
      <w:r w:rsidRPr="00866FEE">
        <w:rPr>
          <w:rtl/>
        </w:rPr>
        <w:t>הסכמה כזאת אי</w:t>
      </w:r>
      <w:r w:rsidR="005133A8">
        <w:rPr>
          <w:rtl/>
        </w:rPr>
        <w:t>-</w:t>
      </w:r>
      <w:r w:rsidRPr="00866FEE">
        <w:rPr>
          <w:rtl/>
        </w:rPr>
        <w:t>אפשר להעביר</w:t>
      </w:r>
      <w:r w:rsidR="005133A8">
        <w:rPr>
          <w:rtl/>
        </w:rPr>
        <w:t xml:space="preserve"> </w:t>
      </w:r>
      <w:r w:rsidRPr="00866FEE">
        <w:rPr>
          <w:rtl/>
        </w:rPr>
        <w:t>אותן, ולכן, כפי שאמרתי, גם הצעת האי</w:t>
      </w:r>
      <w:r w:rsidR="005133A8">
        <w:rPr>
          <w:rtl/>
        </w:rPr>
        <w:t>-</w:t>
      </w:r>
      <w:r w:rsidRPr="00866FEE">
        <w:rPr>
          <w:rtl/>
        </w:rPr>
        <w:t>אמון הנוכחית היא משוללת יסוד.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מאוד מודה לחבר הכנסת שטרן.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1"/>
        <w:rPr>
          <w:rtl/>
        </w:rPr>
      </w:pPr>
      <w:bookmarkStart w:id="7" w:name="_Toc456520328"/>
      <w:r w:rsidRPr="005133A8">
        <w:rPr>
          <w:rtl/>
        </w:rPr>
        <w:t>הודעת יושב</w:t>
      </w:r>
      <w:r>
        <w:rPr>
          <w:rtl/>
        </w:rPr>
        <w:t>-</w:t>
      </w:r>
      <w:r w:rsidRPr="005133A8">
        <w:rPr>
          <w:rtl/>
        </w:rPr>
        <w:t>ראש ועדת הכנסת</w:t>
      </w:r>
      <w:bookmarkEnd w:id="7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פנחסי, יש לך הודעה כיושב</w:t>
      </w:r>
      <w:r w:rsidR="005133A8">
        <w:rPr>
          <w:rtl/>
        </w:rPr>
        <w:t>-</w:t>
      </w:r>
      <w:r w:rsidRPr="00866FEE">
        <w:rPr>
          <w:rtl/>
        </w:rPr>
        <w:t>ראש ועדת הכנסת, ומייד לאחר מכן נזמין</w:t>
      </w:r>
      <w:r w:rsidR="005133A8">
        <w:rPr>
          <w:rtl/>
        </w:rPr>
        <w:t xml:space="preserve"> </w:t>
      </w:r>
      <w:r w:rsidRPr="00866FEE">
        <w:rPr>
          <w:rtl/>
        </w:rPr>
        <w:t>את חבר הכנסת סעד.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זאב בוים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לנו אי</w:t>
      </w:r>
      <w:r w:rsidR="005133A8">
        <w:rPr>
          <w:rtl/>
        </w:rPr>
        <w:t>-</w:t>
      </w:r>
      <w:r w:rsidRPr="00866FEE">
        <w:rPr>
          <w:rtl/>
        </w:rPr>
        <w:t>אמון בהצעות האי</w:t>
      </w:r>
      <w:r w:rsidR="005133A8">
        <w:rPr>
          <w:rtl/>
        </w:rPr>
        <w:t>-</w:t>
      </w:r>
      <w:r w:rsidRPr="00866FEE">
        <w:rPr>
          <w:rtl/>
        </w:rPr>
        <w:t>אמון.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ממש מדהים.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רפאל פנחסי (יו"ר זמני של ועדת הכנסת):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כנסת</w:t>
      </w:r>
      <w:r w:rsidR="005133A8">
        <w:rPr>
          <w:rtl/>
        </w:rPr>
        <w:t xml:space="preserve"> </w:t>
      </w:r>
      <w:r w:rsidRPr="00866FEE">
        <w:rPr>
          <w:rtl/>
        </w:rPr>
        <w:t>נכבדה, הכנסת החליטה, בישיבתה ביום ד', י"א בכסליו</w:t>
      </w:r>
      <w:r w:rsidR="005133A8">
        <w:rPr>
          <w:rtl/>
        </w:rPr>
        <w:t xml:space="preserve"> </w:t>
      </w:r>
      <w:r w:rsidRPr="00866FEE">
        <w:rPr>
          <w:rtl/>
        </w:rPr>
        <w:t>התשנ"ח,</w:t>
      </w:r>
      <w:r w:rsidR="005133A8">
        <w:rPr>
          <w:rtl/>
        </w:rPr>
        <w:t xml:space="preserve"> </w:t>
      </w:r>
      <w:r w:rsidRPr="00866FEE">
        <w:rPr>
          <w:rtl/>
        </w:rPr>
        <w:t>10</w:t>
      </w:r>
      <w:r w:rsidR="005133A8">
        <w:rPr>
          <w:rtl/>
        </w:rPr>
        <w:t xml:space="preserve"> </w:t>
      </w:r>
      <w:r w:rsidRPr="00866FEE">
        <w:rPr>
          <w:rtl/>
        </w:rPr>
        <w:t>בדצמבר</w:t>
      </w:r>
      <w:r w:rsidR="005133A8">
        <w:rPr>
          <w:rtl/>
        </w:rPr>
        <w:t xml:space="preserve"> 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להעביר</w:t>
      </w:r>
      <w:r w:rsidR="005133A8">
        <w:rPr>
          <w:rtl/>
        </w:rPr>
        <w:t xml:space="preserve"> </w:t>
      </w:r>
      <w:r w:rsidRPr="00866FEE">
        <w:rPr>
          <w:rtl/>
        </w:rPr>
        <w:t>לוועדה</w:t>
      </w:r>
      <w:r w:rsidR="005133A8">
        <w:rPr>
          <w:rtl/>
        </w:rPr>
        <w:t xml:space="preserve"> </w:t>
      </w:r>
      <w:r w:rsidRPr="00866FEE">
        <w:rPr>
          <w:rtl/>
        </w:rPr>
        <w:t>משותפת, עבודה ורווחה וכלכלה, הצעות</w:t>
      </w:r>
      <w:r w:rsidR="005133A8">
        <w:rPr>
          <w:rtl/>
        </w:rPr>
        <w:t xml:space="preserve"> </w:t>
      </w:r>
      <w:r w:rsidRPr="00866FEE">
        <w:rPr>
          <w:rtl/>
        </w:rPr>
        <w:t>לסדר</w:t>
      </w:r>
      <w:r w:rsidR="005133A8">
        <w:rPr>
          <w:rtl/>
        </w:rPr>
        <w:t>-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בנושא:</w:t>
      </w:r>
      <w:r w:rsidR="005133A8">
        <w:rPr>
          <w:rtl/>
        </w:rPr>
        <w:t xml:space="preserve"> </w:t>
      </w:r>
      <w:r w:rsidRPr="00866FEE">
        <w:rPr>
          <w:rtl/>
        </w:rPr>
        <w:t>"עתיד מפעל 'כיתן' בנצרת</w:t>
      </w:r>
      <w:r w:rsidR="005133A8">
        <w:rPr>
          <w:rtl/>
        </w:rPr>
        <w:t>-</w:t>
      </w:r>
      <w:r w:rsidRPr="00866FEE">
        <w:rPr>
          <w:rtl/>
        </w:rPr>
        <w:t>עילית", של חברי הכנסת יהודה לנקרי,</w:t>
      </w:r>
      <w:r w:rsidR="005133A8">
        <w:rPr>
          <w:rtl/>
        </w:rPr>
        <w:t xml:space="preserve"> </w:t>
      </w:r>
      <w:r w:rsidRPr="00866FEE">
        <w:rPr>
          <w:rtl/>
        </w:rPr>
        <w:t>תמר גוז'נסקי, אפי אושעיה וחיים אורון.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הכנסת החליטה בישיבתה היום, כי הוועדה המשותפת תמנה שישה חברים, שלושה</w:t>
      </w:r>
      <w:r w:rsidR="005133A8">
        <w:rPr>
          <w:rtl/>
        </w:rPr>
        <w:t xml:space="preserve"> </w:t>
      </w:r>
      <w:r w:rsidRPr="00866FEE">
        <w:rPr>
          <w:rtl/>
        </w:rPr>
        <w:t>חברים מכל ועדה, ויעמוד בראשה יושב</w:t>
      </w:r>
      <w:r w:rsidR="005133A8">
        <w:rPr>
          <w:rtl/>
        </w:rPr>
        <w:t>-</w:t>
      </w:r>
      <w:r w:rsidRPr="00866FEE">
        <w:rPr>
          <w:rtl/>
        </w:rPr>
        <w:t>ראש ועדת העבודה והרווחה.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מאוד מודה לך.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רפאל פנחסי (יו"ר זמני של ועדת הכנסת):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לי עוד הודעה שצריך להצביע עליה.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 אני לא אעשה הצבעה באמצע דיון באי</w:t>
      </w:r>
      <w:r w:rsidR="005133A8">
        <w:rPr>
          <w:rtl/>
        </w:rPr>
        <w:t>-</w:t>
      </w:r>
      <w:r w:rsidRPr="00866FEE">
        <w:rPr>
          <w:rtl/>
        </w:rPr>
        <w:t>אמון.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רפאל פנחסי (יו"ר זמני של ועדת הכנסת):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 שושנה הציעה שלא אקרא אותה היום.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אז נעשה את זה מחר, או אחרי האי</w:t>
      </w:r>
      <w:r w:rsidR="005133A8">
        <w:rPr>
          <w:rtl/>
        </w:rPr>
        <w:t>-</w:t>
      </w:r>
      <w:r w:rsidRPr="00866FEE">
        <w:rPr>
          <w:rtl/>
        </w:rPr>
        <w:t>אמון היום.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1"/>
        <w:rPr>
          <w:rtl/>
        </w:rPr>
      </w:pPr>
      <w:bookmarkStart w:id="8" w:name="_Toc456520329"/>
      <w:r w:rsidRPr="005133A8">
        <w:rPr>
          <w:rtl/>
        </w:rPr>
        <w:t>הצעות סיעות העבודה ומרצ</w:t>
      </w:r>
      <w:r>
        <w:rPr>
          <w:rtl/>
        </w:rPr>
        <w:t>–</w:t>
      </w:r>
      <w:r w:rsidRPr="005133A8">
        <w:rPr>
          <w:rtl/>
        </w:rPr>
        <w:t>חד"ש</w:t>
      </w:r>
      <w:r>
        <w:rPr>
          <w:rtl/>
        </w:rPr>
        <w:t>-</w:t>
      </w:r>
      <w:r w:rsidRPr="005133A8">
        <w:rPr>
          <w:rtl/>
        </w:rPr>
        <w:t>בל"ד להביע אי</w:t>
      </w:r>
      <w:r>
        <w:rPr>
          <w:rtl/>
        </w:rPr>
        <w:t>-</w:t>
      </w:r>
      <w:r w:rsidRPr="005133A8">
        <w:rPr>
          <w:rtl/>
        </w:rPr>
        <w:t>אמון לראש הממשלה</w:t>
      </w:r>
      <w:bookmarkEnd w:id="8"/>
    </w:p>
    <w:p w:rsidR="005133A8" w:rsidRDefault="005133A8" w:rsidP="005133A8">
      <w:pPr>
        <w:pStyle w:val="1"/>
        <w:rPr>
          <w:rtl/>
        </w:rPr>
      </w:pPr>
      <w:bookmarkStart w:id="9" w:name="_Toc456520330"/>
      <w:r w:rsidRPr="005133A8">
        <w:rPr>
          <w:rtl/>
        </w:rPr>
        <w:t>בשל מדיניותו בתחום מערכת הבריאות</w:t>
      </w:r>
      <w:bookmarkEnd w:id="9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חבר הכנסת אחמד סעד,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אברהם רביץ.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אחמד סעד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חברי חברי הכנסת, כבוד שר הבריאות, בשבוע שעבר, בזמן שדנו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ביטוח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ממלכתי בוועדת הכספים, סמרו שערותי מרוב התרגשות. זה היה</w:t>
      </w:r>
      <w:r w:rsidR="005133A8">
        <w:rPr>
          <w:rtl/>
        </w:rPr>
        <w:t xml:space="preserve"> </w:t>
      </w:r>
      <w:r w:rsidRPr="00866FEE">
        <w:rPr>
          <w:rtl/>
        </w:rPr>
        <w:t>בזמן</w:t>
      </w:r>
      <w:r w:rsidR="005133A8">
        <w:rPr>
          <w:rtl/>
        </w:rPr>
        <w:t xml:space="preserve"> </w:t>
      </w:r>
      <w:r w:rsidRPr="00866FEE">
        <w:rPr>
          <w:rtl/>
        </w:rPr>
        <w:t>שנכנסו לוועדה חולי האיידס והסרטן והתחילו לדבר על כך שהם נאבקים על חייהם,</w:t>
      </w:r>
      <w:r w:rsidR="005133A8">
        <w:rPr>
          <w:rtl/>
        </w:rPr>
        <w:t xml:space="preserve"> </w:t>
      </w:r>
      <w:r w:rsidRPr="00866FEE">
        <w:rPr>
          <w:rtl/>
        </w:rPr>
        <w:t>כאילו</w:t>
      </w:r>
      <w:r w:rsidR="005133A8">
        <w:rPr>
          <w:rtl/>
        </w:rPr>
        <w:t xml:space="preserve"> </w:t>
      </w:r>
      <w:r w:rsidRPr="00866FEE">
        <w:rPr>
          <w:rtl/>
        </w:rPr>
        <w:t>הם בני ערובה לפי חוק ההסדרים החדש. טוב שהממשלה חזרה בה, ואני מברך את שר</w:t>
      </w:r>
      <w:r w:rsidR="005133A8">
        <w:rPr>
          <w:rtl/>
        </w:rPr>
        <w:t xml:space="preserve"> </w:t>
      </w:r>
      <w:r w:rsidRPr="00866FEE">
        <w:rPr>
          <w:rtl/>
        </w:rPr>
        <w:t>הבריאות ואת כל מי שיש להם רגש אנושי, שהכריחו את הממשלה ואת שר האוצר לחזור בהם,</w:t>
      </w:r>
      <w:r w:rsidR="005133A8">
        <w:rPr>
          <w:rtl/>
        </w:rPr>
        <w:t xml:space="preserve"> </w:t>
      </w:r>
      <w:r w:rsidRPr="00866FEE">
        <w:rPr>
          <w:rtl/>
        </w:rPr>
        <w:t>אבל זו לא הבעיה היחידה.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הזאת,</w:t>
      </w:r>
      <w:r w:rsidR="005133A8">
        <w:rPr>
          <w:rtl/>
        </w:rPr>
        <w:t xml:space="preserve"> </w:t>
      </w:r>
      <w:r w:rsidRPr="00866FEE">
        <w:rPr>
          <w:rtl/>
        </w:rPr>
        <w:t>דרך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ההסדרים,</w:t>
      </w:r>
      <w:r w:rsidR="005133A8">
        <w:rPr>
          <w:rtl/>
        </w:rPr>
        <w:t xml:space="preserve"> </w:t>
      </w:r>
      <w:r w:rsidRPr="00866FEE">
        <w:rPr>
          <w:rtl/>
        </w:rPr>
        <w:t>שהיא</w:t>
      </w:r>
      <w:r w:rsidR="005133A8">
        <w:rPr>
          <w:rtl/>
        </w:rPr>
        <w:t xml:space="preserve"> </w:t>
      </w:r>
      <w:r w:rsidRPr="00866FEE">
        <w:rPr>
          <w:rtl/>
        </w:rPr>
        <w:t>נתנה לו בצורה צינית את השם "החוק</w:t>
      </w:r>
      <w:r w:rsidR="005133A8">
        <w:rPr>
          <w:rtl/>
        </w:rPr>
        <w:t xml:space="preserve"> </w:t>
      </w:r>
      <w:r w:rsidRPr="00866FEE">
        <w:rPr>
          <w:rtl/>
        </w:rPr>
        <w:t>להגברת</w:t>
      </w:r>
      <w:r w:rsidR="005133A8">
        <w:rPr>
          <w:rtl/>
        </w:rPr>
        <w:t xml:space="preserve"> </w:t>
      </w:r>
      <w:r w:rsidRPr="00866FEE">
        <w:rPr>
          <w:rtl/>
        </w:rPr>
        <w:t>הצמיחה</w:t>
      </w:r>
      <w:r w:rsidR="005133A8">
        <w:rPr>
          <w:rtl/>
        </w:rPr>
        <w:t xml:space="preserve"> </w:t>
      </w:r>
      <w:r w:rsidRPr="00866FEE">
        <w:rPr>
          <w:rtl/>
        </w:rPr>
        <w:t>והתעסוקה",</w:t>
      </w:r>
      <w:r w:rsidR="005133A8">
        <w:rPr>
          <w:rtl/>
        </w:rPr>
        <w:t xml:space="preserve"> </w:t>
      </w:r>
      <w:r w:rsidRPr="00866FEE">
        <w:rPr>
          <w:rtl/>
        </w:rPr>
        <w:t>תוביל להתמוטטות מה שנשאר ממדינת הרווחה, תוביל להרס</w:t>
      </w:r>
      <w:r w:rsidR="005133A8">
        <w:rPr>
          <w:rtl/>
        </w:rPr>
        <w:t xml:space="preserve"> </w:t>
      </w:r>
      <w:r w:rsidRPr="00866FEE">
        <w:rPr>
          <w:rtl/>
        </w:rPr>
        <w:t>ההישג החברתי החשוב במישור הבריאות.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שואל את הממשלה, ובמיוחד את שר האוצר: האם מה שאתם מציעים בחוק ההסדרים,</w:t>
      </w:r>
      <w:r w:rsidR="005133A8">
        <w:rPr>
          <w:rtl/>
        </w:rPr>
        <w:t xml:space="preserve"> </w:t>
      </w:r>
      <w:r w:rsidRPr="00866FEE">
        <w:rPr>
          <w:rtl/>
        </w:rPr>
        <w:t>במישור</w:t>
      </w:r>
      <w:r w:rsidR="005133A8">
        <w:rPr>
          <w:rtl/>
        </w:rPr>
        <w:t xml:space="preserve"> </w:t>
      </w:r>
      <w:r w:rsidRPr="00866FEE">
        <w:rPr>
          <w:rtl/>
        </w:rPr>
        <w:t>הבריאותי,</w:t>
      </w:r>
      <w:r w:rsidR="005133A8">
        <w:rPr>
          <w:rtl/>
        </w:rPr>
        <w:t xml:space="preserve"> </w:t>
      </w:r>
      <w:r w:rsidRPr="00866FEE">
        <w:rPr>
          <w:rtl/>
        </w:rPr>
        <w:t>ישפר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מערכת הבריאות ובריאות הציבור? לפי דעתי, מה שמציעה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יביא</w:t>
      </w:r>
      <w:r w:rsidR="005133A8">
        <w:rPr>
          <w:rtl/>
        </w:rPr>
        <w:t xml:space="preserve"> </w:t>
      </w:r>
      <w:r w:rsidRPr="00866FEE">
        <w:rPr>
          <w:rtl/>
        </w:rPr>
        <w:t>לקריסת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וישלול מרבים, ובמיוחד מהשכבות החלשות, את</w:t>
      </w:r>
      <w:r w:rsidR="005133A8">
        <w:rPr>
          <w:rtl/>
        </w:rPr>
        <w:t xml:space="preserve"> </w:t>
      </w:r>
      <w:r w:rsidRPr="00866FEE">
        <w:rPr>
          <w:rtl/>
        </w:rPr>
        <w:t>הזכות האלמנטרית לקבל שירותי בריאות נאותים.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הזאת</w:t>
      </w:r>
      <w:r w:rsidR="005133A8">
        <w:rPr>
          <w:rtl/>
        </w:rPr>
        <w:t xml:space="preserve"> </w:t>
      </w:r>
      <w:r w:rsidRPr="00866FEE">
        <w:rPr>
          <w:rtl/>
        </w:rPr>
        <w:t>מתכוונת</w:t>
      </w:r>
      <w:r w:rsidR="005133A8">
        <w:rPr>
          <w:rtl/>
        </w:rPr>
        <w:t xml:space="preserve"> </w:t>
      </w:r>
      <w:r w:rsidRPr="00866FEE">
        <w:rPr>
          <w:rtl/>
        </w:rPr>
        <w:t>לרוקן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ההישג</w:t>
      </w:r>
      <w:r w:rsidR="005133A8">
        <w:rPr>
          <w:rtl/>
        </w:rPr>
        <w:t xml:space="preserve"> </w:t>
      </w:r>
      <w:r w:rsidRPr="00866FEE">
        <w:rPr>
          <w:rtl/>
        </w:rPr>
        <w:t>החשוב ביותר, את חוק ביטוח בריאות</w:t>
      </w:r>
      <w:r w:rsidR="005133A8">
        <w:rPr>
          <w:rtl/>
        </w:rPr>
        <w:t xml:space="preserve"> </w:t>
      </w:r>
      <w:r w:rsidRPr="00866FEE">
        <w:rPr>
          <w:rtl/>
        </w:rPr>
        <w:t>ממלכתי,</w:t>
      </w:r>
      <w:r w:rsidR="005133A8">
        <w:rPr>
          <w:rtl/>
        </w:rPr>
        <w:t xml:space="preserve"> </w:t>
      </w:r>
      <w:r w:rsidRPr="00866FEE">
        <w:rPr>
          <w:rtl/>
        </w:rPr>
        <w:t>מתוכנו</w:t>
      </w:r>
      <w:r w:rsidR="005133A8">
        <w:rPr>
          <w:rtl/>
        </w:rPr>
        <w:t xml:space="preserve"> </w:t>
      </w:r>
      <w:r w:rsidRPr="00866FEE">
        <w:rPr>
          <w:rtl/>
        </w:rPr>
        <w:t>וממטרתו</w:t>
      </w:r>
      <w:r w:rsidR="005133A8">
        <w:rPr>
          <w:rtl/>
        </w:rPr>
        <w:t xml:space="preserve"> </w:t>
      </w:r>
      <w:r w:rsidRPr="00866FEE">
        <w:rPr>
          <w:rtl/>
        </w:rPr>
        <w:t>העיקריים.</w:t>
      </w:r>
      <w:r w:rsidR="005133A8">
        <w:rPr>
          <w:rtl/>
        </w:rPr>
        <w:t xml:space="preserve"> </w:t>
      </w:r>
      <w:r w:rsidRPr="00866FEE">
        <w:rPr>
          <w:rtl/>
        </w:rPr>
        <w:t>החוק הזה הנהיג סל שירותים כללי אוניברסלי,</w:t>
      </w:r>
      <w:r w:rsidR="005133A8">
        <w:rPr>
          <w:rtl/>
        </w:rPr>
        <w:t xml:space="preserve"> </w:t>
      </w:r>
      <w:r w:rsidRPr="00866FEE">
        <w:rPr>
          <w:rtl/>
        </w:rPr>
        <w:t>מחייב</w:t>
      </w:r>
      <w:r w:rsidR="005133A8">
        <w:rPr>
          <w:rtl/>
        </w:rPr>
        <w:t xml:space="preserve"> </w:t>
      </w:r>
      <w:r w:rsidRPr="00866FEE">
        <w:rPr>
          <w:rtl/>
        </w:rPr>
        <w:t>ואחיד,</w:t>
      </w:r>
      <w:r w:rsidR="005133A8">
        <w:rPr>
          <w:rtl/>
        </w:rPr>
        <w:t xml:space="preserve"> </w:t>
      </w:r>
      <w:r w:rsidRPr="00866FEE">
        <w:rPr>
          <w:rtl/>
        </w:rPr>
        <w:t>ובפרסומו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של סל זה על כל מרכיביו </w:t>
      </w:r>
      <w:r w:rsidR="005133A8">
        <w:rPr>
          <w:rtl/>
        </w:rPr>
        <w:t>–</w:t>
      </w:r>
      <w:r w:rsidRPr="00866FEE">
        <w:rPr>
          <w:rtl/>
        </w:rPr>
        <w:t xml:space="preserve"> אם זה שירותים רפואיים ואם זה</w:t>
      </w:r>
      <w:r w:rsidR="005133A8">
        <w:rPr>
          <w:rtl/>
        </w:rPr>
        <w:t xml:space="preserve"> </w:t>
      </w:r>
      <w:r w:rsidRPr="00866FEE">
        <w:rPr>
          <w:rtl/>
        </w:rPr>
        <w:t>תרופות</w:t>
      </w:r>
      <w:r w:rsidR="005133A8">
        <w:rPr>
          <w:rtl/>
        </w:rPr>
        <w:t xml:space="preserve"> –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עיגן את זכותו של כל תושב במדינה לסל שירותים רפואיים אחיד</w:t>
      </w:r>
      <w:r w:rsidR="005133A8">
        <w:rPr>
          <w:rtl/>
        </w:rPr>
        <w:t xml:space="preserve"> </w:t>
      </w:r>
      <w:r w:rsidRPr="00866FEE">
        <w:rPr>
          <w:rtl/>
        </w:rPr>
        <w:t>ושווה, ללא קשר לגילו, למינו, לרמת הכנסתו, למקום מגוריו ולקופת</w:t>
      </w:r>
      <w:r w:rsidR="005133A8">
        <w:rPr>
          <w:rtl/>
        </w:rPr>
        <w:t>-</w:t>
      </w:r>
      <w:r w:rsidRPr="00866FEE">
        <w:rPr>
          <w:rtl/>
        </w:rPr>
        <w:t>החולים שהוא שייך</w:t>
      </w:r>
      <w:r w:rsidR="005133A8">
        <w:rPr>
          <w:rtl/>
        </w:rPr>
        <w:t xml:space="preserve"> </w:t>
      </w:r>
      <w:r w:rsidRPr="00866FEE">
        <w:rPr>
          <w:rtl/>
        </w:rPr>
        <w:t>אליה, וללא הבדל אם הוא ערבי או יהודי, חרדי או חילוני.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האמת</w:t>
      </w:r>
      <w:r w:rsidR="005133A8">
        <w:rPr>
          <w:rtl/>
        </w:rPr>
        <w:t xml:space="preserve"> </w:t>
      </w:r>
      <w:r w:rsidRPr="00866FEE">
        <w:rPr>
          <w:rtl/>
        </w:rPr>
        <w:t>היא,</w:t>
      </w:r>
      <w:r w:rsidR="005133A8">
        <w:rPr>
          <w:rtl/>
        </w:rPr>
        <w:t xml:space="preserve"> </w:t>
      </w:r>
      <w:r w:rsidRPr="00866FEE">
        <w:rPr>
          <w:rtl/>
        </w:rPr>
        <w:t>שחוק</w:t>
      </w:r>
      <w:r w:rsidR="005133A8">
        <w:rPr>
          <w:rtl/>
        </w:rPr>
        <w:t xml:space="preserve"> </w:t>
      </w:r>
      <w:r w:rsidRPr="00866FEE">
        <w:rPr>
          <w:rtl/>
        </w:rPr>
        <w:t>ביטוח</w:t>
      </w:r>
      <w:r w:rsidR="005133A8">
        <w:rPr>
          <w:rtl/>
        </w:rPr>
        <w:t xml:space="preserve"> </w:t>
      </w:r>
      <w:r w:rsidRPr="00866FEE">
        <w:rPr>
          <w:rtl/>
        </w:rPr>
        <w:t>בריאות ממלכתי היטיב עם האזרחים הערבים במדינה. עד</w:t>
      </w:r>
      <w:r w:rsidR="005133A8">
        <w:rPr>
          <w:rtl/>
        </w:rPr>
        <w:t xml:space="preserve"> </w:t>
      </w:r>
      <w:r w:rsidRPr="00866FEE">
        <w:rPr>
          <w:rtl/>
        </w:rPr>
        <w:t>לחקיקת החוק, רוב האזרחים שלא היו מבוטחים בביטוח בריאות היו ערבים, ועד לחוק, רק</w:t>
      </w:r>
      <w:r w:rsidR="005133A8">
        <w:rPr>
          <w:rtl/>
        </w:rPr>
        <w:t xml:space="preserve"> </w:t>
      </w:r>
      <w:r w:rsidRPr="00866FEE">
        <w:rPr>
          <w:rtl/>
        </w:rPr>
        <w:t>קופת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אחת</w:t>
      </w:r>
      <w:r w:rsidR="005133A8">
        <w:rPr>
          <w:rtl/>
        </w:rPr>
        <w:t xml:space="preserve"> – </w:t>
      </w:r>
      <w:r w:rsidRPr="00866FEE">
        <w:rPr>
          <w:rtl/>
        </w:rPr>
        <w:t>קופת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כללית </w:t>
      </w:r>
      <w:r w:rsidR="005133A8">
        <w:rPr>
          <w:rtl/>
        </w:rPr>
        <w:t>–</w:t>
      </w:r>
      <w:r w:rsidRPr="00866FEE">
        <w:rPr>
          <w:rtl/>
        </w:rPr>
        <w:t xml:space="preserve"> הגיעה לרוב היישובים הערביים. מאז חקיקת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החלו</w:t>
      </w:r>
      <w:r w:rsidR="005133A8">
        <w:rPr>
          <w:rtl/>
        </w:rPr>
        <w:t xml:space="preserve"> </w:t>
      </w:r>
      <w:r w:rsidRPr="00866FEE">
        <w:rPr>
          <w:rtl/>
        </w:rPr>
        <w:t>קופות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חדשות</w:t>
      </w:r>
      <w:r w:rsidR="005133A8">
        <w:rPr>
          <w:rtl/>
        </w:rPr>
        <w:t xml:space="preserve"> </w:t>
      </w:r>
      <w:r w:rsidRPr="00866FEE">
        <w:rPr>
          <w:rtl/>
        </w:rPr>
        <w:t>לפתוח</w:t>
      </w:r>
      <w:r w:rsidR="005133A8">
        <w:rPr>
          <w:rtl/>
        </w:rPr>
        <w:t xml:space="preserve"> </w:t>
      </w:r>
      <w:r w:rsidRPr="00866FEE">
        <w:rPr>
          <w:rtl/>
        </w:rPr>
        <w:t>סניפים ביישובים הערביים.</w:t>
      </w:r>
      <w:r w:rsidR="005133A8">
        <w:rPr>
          <w:rtl/>
        </w:rPr>
        <w:t xml:space="preserve"> </w:t>
      </w:r>
      <w:r w:rsidRPr="00866FEE">
        <w:rPr>
          <w:rtl/>
        </w:rPr>
        <w:t>אם יעבור החוק</w:t>
      </w:r>
      <w:r w:rsidR="005133A8">
        <w:rPr>
          <w:rtl/>
        </w:rPr>
        <w:t xml:space="preserve"> </w:t>
      </w:r>
      <w:r w:rsidRPr="00866FEE">
        <w:rPr>
          <w:rtl/>
        </w:rPr>
        <w:t>המוצע</w:t>
      </w:r>
      <w:r w:rsidR="005133A8">
        <w:rPr>
          <w:rtl/>
        </w:rPr>
        <w:t xml:space="preserve"> </w:t>
      </w:r>
      <w:r w:rsidRPr="00866FEE">
        <w:rPr>
          <w:rtl/>
        </w:rPr>
        <w:t>עתה,</w:t>
      </w:r>
      <w:r w:rsidR="005133A8">
        <w:rPr>
          <w:rtl/>
        </w:rPr>
        <w:t xml:space="preserve"> </w:t>
      </w:r>
      <w:r w:rsidRPr="00866FEE">
        <w:rPr>
          <w:rtl/>
        </w:rPr>
        <w:t>אלה</w:t>
      </w:r>
      <w:r w:rsidR="005133A8">
        <w:rPr>
          <w:rtl/>
        </w:rPr>
        <w:t xml:space="preserve"> </w:t>
      </w:r>
      <w:r w:rsidRPr="00866FEE">
        <w:rPr>
          <w:rtl/>
        </w:rPr>
        <w:t>שייפגעו ביותר הם האזרחים הערבים, מפני שמבחינה סוציו</w:t>
      </w:r>
      <w:r w:rsidR="005133A8">
        <w:rPr>
          <w:rtl/>
        </w:rPr>
        <w:t>-</w:t>
      </w:r>
      <w:r w:rsidRPr="00866FEE">
        <w:rPr>
          <w:rtl/>
        </w:rPr>
        <w:t>אקונומית</w:t>
      </w:r>
      <w:r w:rsidR="005133A8">
        <w:rPr>
          <w:rtl/>
        </w:rPr>
        <w:t xml:space="preserve"> </w:t>
      </w:r>
      <w:r w:rsidRPr="00866FEE">
        <w:rPr>
          <w:rtl/>
        </w:rPr>
        <w:t>מצבם הוא החמור ביותר במדינה.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מדיניות</w:t>
      </w:r>
      <w:r w:rsidR="005133A8">
        <w:rPr>
          <w:rtl/>
        </w:rPr>
        <w:t xml:space="preserve"> </w:t>
      </w:r>
      <w:r w:rsidRPr="00866FEE">
        <w:rPr>
          <w:rtl/>
        </w:rPr>
        <w:t>הממשלה הזאת מופנית לביטול סל השירותים היחיד, לשחיקת ההישג החברתי</w:t>
      </w:r>
      <w:r w:rsidR="005133A8">
        <w:rPr>
          <w:rtl/>
        </w:rPr>
        <w:t xml:space="preserve"> </w:t>
      </w:r>
      <w:r w:rsidRPr="00866FEE">
        <w:rPr>
          <w:rtl/>
        </w:rPr>
        <w:t>הזה,</w:t>
      </w:r>
      <w:r w:rsidR="005133A8">
        <w:rPr>
          <w:rtl/>
        </w:rPr>
        <w:t xml:space="preserve"> </w:t>
      </w:r>
      <w:r w:rsidRPr="00866FEE">
        <w:rPr>
          <w:rtl/>
        </w:rPr>
        <w:t>ובמקומו</w:t>
      </w:r>
      <w:r w:rsidR="005133A8">
        <w:rPr>
          <w:rtl/>
        </w:rPr>
        <w:t xml:space="preserve"> </w:t>
      </w:r>
      <w:r w:rsidRPr="00866FEE">
        <w:rPr>
          <w:rtl/>
        </w:rPr>
        <w:t>ליצור</w:t>
      </w:r>
      <w:r w:rsidR="005133A8">
        <w:rPr>
          <w:rtl/>
        </w:rPr>
        <w:t xml:space="preserve"> </w:t>
      </w:r>
      <w:r w:rsidRPr="00866FEE">
        <w:rPr>
          <w:rtl/>
        </w:rPr>
        <w:t>שתי</w:t>
      </w:r>
      <w:r w:rsidR="005133A8">
        <w:rPr>
          <w:rtl/>
        </w:rPr>
        <w:t xml:space="preserve"> </w:t>
      </w:r>
      <w:r w:rsidRPr="00866FEE">
        <w:rPr>
          <w:rtl/>
        </w:rPr>
        <w:t>מערכות</w:t>
      </w:r>
      <w:r w:rsidR="005133A8">
        <w:rPr>
          <w:rtl/>
        </w:rPr>
        <w:t xml:space="preserve"> </w:t>
      </w:r>
      <w:r w:rsidRPr="00866FEE">
        <w:rPr>
          <w:rtl/>
        </w:rPr>
        <w:t>בריאות. כי היא תהפוך את קופות</w:t>
      </w:r>
      <w:r w:rsidR="005133A8">
        <w:rPr>
          <w:rtl/>
        </w:rPr>
        <w:t>-</w:t>
      </w:r>
      <w:r w:rsidRPr="00866FEE">
        <w:rPr>
          <w:rtl/>
        </w:rPr>
        <w:t>החולים לגופים</w:t>
      </w:r>
      <w:r w:rsidR="005133A8">
        <w:rPr>
          <w:rtl/>
        </w:rPr>
        <w:t xml:space="preserve"> </w:t>
      </w:r>
      <w:r w:rsidRPr="00866FEE">
        <w:rPr>
          <w:rtl/>
        </w:rPr>
        <w:t>כלכליים שמטרתם היא מטרת רווח, ומי שמטרתו מטרת רווח בשוק, לא יקבל את החלשים, לא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יקבל את החולים, לא יקבל את הזקנים </w:t>
      </w:r>
      <w:r w:rsidR="005133A8">
        <w:rPr>
          <w:rtl/>
        </w:rPr>
        <w:t>–</w:t>
      </w:r>
      <w:r w:rsidRPr="00866FEE">
        <w:rPr>
          <w:rtl/>
        </w:rPr>
        <w:t xml:space="preserve"> הוא רוצה אנשים חזקים שהוא ירוויח מהם באמת.</w:t>
      </w:r>
      <w:r w:rsidR="005133A8">
        <w:rPr>
          <w:rtl/>
        </w:rPr>
        <w:t xml:space="preserve"> </w:t>
      </w:r>
      <w:r w:rsidRPr="00866FEE">
        <w:rPr>
          <w:rtl/>
        </w:rPr>
        <w:t>לכן</w:t>
      </w:r>
      <w:r w:rsidR="005133A8">
        <w:rPr>
          <w:rtl/>
        </w:rPr>
        <w:t xml:space="preserve"> </w:t>
      </w:r>
      <w:r w:rsidRPr="00866FEE">
        <w:rPr>
          <w:rtl/>
        </w:rPr>
        <w:t>ייווצרו</w:t>
      </w:r>
      <w:r w:rsidR="005133A8">
        <w:rPr>
          <w:rtl/>
        </w:rPr>
        <w:t xml:space="preserve"> </w:t>
      </w:r>
      <w:r w:rsidRPr="00866FEE">
        <w:rPr>
          <w:rtl/>
        </w:rPr>
        <w:t>בארץ</w:t>
      </w:r>
      <w:r w:rsidR="005133A8">
        <w:rPr>
          <w:rtl/>
        </w:rPr>
        <w:t xml:space="preserve"> </w:t>
      </w:r>
      <w:r w:rsidRPr="00866FEE">
        <w:rPr>
          <w:rtl/>
        </w:rPr>
        <w:t>שתי</w:t>
      </w:r>
      <w:r w:rsidR="005133A8">
        <w:rPr>
          <w:rtl/>
        </w:rPr>
        <w:t xml:space="preserve"> </w:t>
      </w:r>
      <w:r w:rsidRPr="00866FEE">
        <w:rPr>
          <w:rtl/>
        </w:rPr>
        <w:t>מערכות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אחת לעשירים בעלי השמנת, שהיא על רמה</w:t>
      </w:r>
      <w:r w:rsidR="005133A8">
        <w:rPr>
          <w:rtl/>
        </w:rPr>
        <w:t xml:space="preserve"> </w:t>
      </w:r>
      <w:r w:rsidRPr="00866FEE">
        <w:rPr>
          <w:rtl/>
        </w:rPr>
        <w:t>גבוהה, ואחרת לבעלי הלחם השחור מהשכבות החלשות, ברמה ירודה מאוד.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ממשלה שמתכוונת לזהם את בריאות הציבור, לא בריא כלל שתישאר בשלטון.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לחבר הכנסת סעד.</w:t>
      </w:r>
      <w:r w:rsidR="005133A8">
        <w:rPr>
          <w:rtl/>
        </w:rPr>
        <w:t xml:space="preserve"> </w:t>
      </w:r>
      <w:r w:rsidRPr="00866FEE">
        <w:rPr>
          <w:rtl/>
        </w:rPr>
        <w:t>חבר הכנסת אברהם רביץ, אתה ודאי תביא לנו</w:t>
      </w:r>
      <w:r w:rsidR="005133A8">
        <w:rPr>
          <w:rtl/>
        </w:rPr>
        <w:t xml:space="preserve"> </w:t>
      </w:r>
      <w:r w:rsidRPr="00866FEE">
        <w:rPr>
          <w:rtl/>
        </w:rPr>
        <w:t>בשורות. אחר כך יעלה ויבוא, אם יבוא, חבר הכנסת לובוצקי.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 הכנסת, כבוד השר, אני בכל זאת רוצה לפתוח בדברי שבח</w:t>
      </w:r>
      <w:r w:rsidR="005133A8">
        <w:rPr>
          <w:rtl/>
        </w:rPr>
        <w:t xml:space="preserve"> </w:t>
      </w:r>
      <w:r w:rsidRPr="00866FEE">
        <w:rPr>
          <w:rtl/>
        </w:rPr>
        <w:t>לכבוד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 מר יהושע מצא, על עמידתו האנושית, הנחרצת; ואני יודע שלא היה</w:t>
      </w:r>
      <w:r w:rsidR="005133A8">
        <w:rPr>
          <w:rtl/>
        </w:rPr>
        <w:t xml:space="preserve"> </w:t>
      </w:r>
      <w:r w:rsidRPr="00866FEE">
        <w:rPr>
          <w:rtl/>
        </w:rPr>
        <w:t>קל</w:t>
      </w:r>
      <w:r w:rsidR="005133A8">
        <w:rPr>
          <w:rtl/>
        </w:rPr>
        <w:t xml:space="preserve"> </w:t>
      </w:r>
      <w:r w:rsidRPr="00866FEE">
        <w:rPr>
          <w:rtl/>
        </w:rPr>
        <w:t>לו</w:t>
      </w:r>
      <w:r w:rsidR="005133A8">
        <w:rPr>
          <w:rtl/>
        </w:rPr>
        <w:t xml:space="preserve"> </w:t>
      </w:r>
      <w:r w:rsidRPr="00866FEE">
        <w:rPr>
          <w:rtl/>
        </w:rPr>
        <w:t>לעמוד</w:t>
      </w:r>
      <w:r w:rsidR="005133A8">
        <w:rPr>
          <w:rtl/>
        </w:rPr>
        <w:t xml:space="preserve"> </w:t>
      </w:r>
      <w:r w:rsidRPr="00866FEE">
        <w:rPr>
          <w:rtl/>
        </w:rPr>
        <w:t>מול</w:t>
      </w:r>
      <w:r w:rsidR="005133A8">
        <w:rPr>
          <w:rtl/>
        </w:rPr>
        <w:t xml:space="preserve"> </w:t>
      </w:r>
      <w:r w:rsidRPr="00866FEE">
        <w:rPr>
          <w:rtl/>
        </w:rPr>
        <w:t>החלטות</w:t>
      </w:r>
      <w:r w:rsidR="005133A8">
        <w:rPr>
          <w:rtl/>
        </w:rPr>
        <w:t xml:space="preserve"> </w:t>
      </w:r>
      <w:r w:rsidRPr="00866FEE">
        <w:rPr>
          <w:rtl/>
        </w:rPr>
        <w:t>ממשלה, להופיע בפני ועדת הכספים ולהביע את דעתו בעוז</w:t>
      </w:r>
      <w:r w:rsidR="005133A8">
        <w:rPr>
          <w:rtl/>
        </w:rPr>
        <w:t xml:space="preserve"> </w:t>
      </w:r>
      <w:r w:rsidRPr="00866FEE">
        <w:rPr>
          <w:rtl/>
        </w:rPr>
        <w:t>ובכוח.</w:t>
      </w:r>
      <w:r w:rsidR="005133A8">
        <w:rPr>
          <w:rtl/>
        </w:rPr>
        <w:t xml:space="preserve"> </w:t>
      </w:r>
      <w:r w:rsidRPr="00866FEE">
        <w:rPr>
          <w:rtl/>
        </w:rPr>
        <w:t>לא היה לו קל לעשות זאת, אבל מול הבעיות שהוא מתמודד אתן הוא החליט לשים</w:t>
      </w:r>
      <w:r w:rsidR="005133A8">
        <w:rPr>
          <w:rtl/>
        </w:rPr>
        <w:t xml:space="preserve"> </w:t>
      </w:r>
      <w:r w:rsidRPr="00866FEE">
        <w:rPr>
          <w:rtl/>
        </w:rPr>
        <w:t>נפשו</w:t>
      </w:r>
      <w:r w:rsidR="005133A8">
        <w:rPr>
          <w:rtl/>
        </w:rPr>
        <w:t xml:space="preserve"> </w:t>
      </w:r>
      <w:r w:rsidRPr="00866FEE">
        <w:rPr>
          <w:rtl/>
        </w:rPr>
        <w:t>בכפו</w:t>
      </w:r>
      <w:r w:rsidR="005133A8">
        <w:rPr>
          <w:rtl/>
        </w:rPr>
        <w:t xml:space="preserve"> </w:t>
      </w:r>
      <w:r w:rsidRPr="00866FEE">
        <w:rPr>
          <w:rtl/>
        </w:rPr>
        <w:t>ולומר את דברו ברמה.</w:t>
      </w:r>
      <w:r w:rsidR="005133A8">
        <w:rPr>
          <w:rtl/>
        </w:rPr>
        <w:t xml:space="preserve"> </w:t>
      </w:r>
      <w:r w:rsidRPr="00866FEE">
        <w:rPr>
          <w:rtl/>
        </w:rPr>
        <w:t>ואכן, היתה לזה השפעה ותועלת גדולה מאוד. כולנו</w:t>
      </w:r>
      <w:r w:rsidR="005133A8">
        <w:rPr>
          <w:rtl/>
        </w:rPr>
        <w:t xml:space="preserve"> </w:t>
      </w:r>
      <w:r w:rsidRPr="00866FEE">
        <w:rPr>
          <w:rtl/>
        </w:rPr>
        <w:t>ראינו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התוצאה המיידית ביחס לתרופות שהיו חסרות בסל, וכתוצאה מהפעילות העקבית</w:t>
      </w:r>
      <w:r w:rsidR="005133A8">
        <w:rPr>
          <w:rtl/>
        </w:rPr>
        <w:t xml:space="preserve"> </w:t>
      </w:r>
      <w:r w:rsidRPr="00866FEE">
        <w:rPr>
          <w:rtl/>
        </w:rPr>
        <w:t>של כבוד השר, הדבר הזה, ברוך השם, תוקן.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רוצה לומר מה היא בעצם בעייתנו בגדול, אולי ברמה האידיאולוגית. הדבר הזה</w:t>
      </w:r>
      <w:r w:rsidR="005133A8">
        <w:rPr>
          <w:rtl/>
        </w:rPr>
        <w:t xml:space="preserve"> </w:t>
      </w:r>
      <w:r w:rsidRPr="00866FEE">
        <w:rPr>
          <w:rtl/>
        </w:rPr>
        <w:t>עובר</w:t>
      </w:r>
      <w:r w:rsidR="005133A8">
        <w:rPr>
          <w:rtl/>
        </w:rPr>
        <w:t xml:space="preserve"> </w:t>
      </w:r>
      <w:r w:rsidRPr="00866FEE">
        <w:rPr>
          <w:rtl/>
        </w:rPr>
        <w:t>לנושאים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רבים אחרים, לא רק בנושא הבריאות </w:t>
      </w:r>
      <w:r w:rsidR="005133A8">
        <w:rPr>
          <w:rtl/>
        </w:rPr>
        <w:t>–</w:t>
      </w:r>
      <w:r w:rsidRPr="00866FEE">
        <w:rPr>
          <w:rtl/>
        </w:rPr>
        <w:t xml:space="preserve"> כיצד חברה כמו שלנו מתייחסת אל</w:t>
      </w:r>
      <w:r w:rsidR="005133A8">
        <w:rPr>
          <w:rtl/>
        </w:rPr>
        <w:t xml:space="preserve"> </w:t>
      </w:r>
      <w:r w:rsidRPr="00866FEE">
        <w:rPr>
          <w:rtl/>
        </w:rPr>
        <w:t>ציבור</w:t>
      </w:r>
      <w:r w:rsidR="005133A8">
        <w:rPr>
          <w:rtl/>
        </w:rPr>
        <w:t xml:space="preserve"> </w:t>
      </w:r>
      <w:r w:rsidRPr="00866FEE">
        <w:rPr>
          <w:rtl/>
        </w:rPr>
        <w:t>החלשים.</w:t>
      </w:r>
      <w:r w:rsidR="005133A8">
        <w:rPr>
          <w:rtl/>
        </w:rPr>
        <w:t xml:space="preserve"> </w:t>
      </w:r>
      <w:r w:rsidRPr="00866FEE">
        <w:rPr>
          <w:rtl/>
        </w:rPr>
        <w:t>קודם דיברה כאן חברת הכנסת חזן, והדבר הזה חוזר על עצמו מפי כמה</w:t>
      </w:r>
      <w:r w:rsidR="005133A8">
        <w:rPr>
          <w:rtl/>
        </w:rPr>
        <w:t xml:space="preserve"> </w:t>
      </w:r>
      <w:r w:rsidRPr="00866FEE">
        <w:rPr>
          <w:rtl/>
        </w:rPr>
        <w:t>וכמה חברים.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מתכוון ודאי לאוניברסליות.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נכון.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שהיא תמיד לטובת החזקים.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כן.</w:t>
      </w:r>
      <w:r w:rsidR="005133A8">
        <w:rPr>
          <w:rtl/>
        </w:rPr>
        <w:t xml:space="preserve"> </w:t>
      </w:r>
      <w:r w:rsidRPr="00866FEE">
        <w:rPr>
          <w:rtl/>
        </w:rPr>
        <w:t>והיא מדברת בקול חזק על</w:t>
      </w:r>
      <w:r w:rsidR="005133A8">
        <w:rPr>
          <w:rtl/>
        </w:rPr>
        <w:t xml:space="preserve"> </w:t>
      </w:r>
      <w:r w:rsidRPr="00866FEE">
        <w:rPr>
          <w:rtl/>
        </w:rPr>
        <w:t>עקרון האוניברסליות. כל אחד שמבין טיפה בכלכלה</w:t>
      </w:r>
      <w:r w:rsidR="005133A8">
        <w:rPr>
          <w:rtl/>
        </w:rPr>
        <w:t xml:space="preserve"> –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 מתיימר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כלכלן, אבל אני יושב ליד כלכלנים </w:t>
      </w:r>
      <w:r w:rsidR="005133A8">
        <w:rPr>
          <w:rtl/>
        </w:rPr>
        <w:t>–</w:t>
      </w:r>
      <w:r w:rsidRPr="00866FEE">
        <w:rPr>
          <w:rtl/>
        </w:rPr>
        <w:t xml:space="preserve"> יודע, שהדבר הראשון</w:t>
      </w:r>
      <w:r w:rsidR="005133A8">
        <w:rPr>
          <w:rtl/>
        </w:rPr>
        <w:t xml:space="preserve"> </w:t>
      </w:r>
      <w:r w:rsidRPr="00866FEE">
        <w:rPr>
          <w:rtl/>
        </w:rPr>
        <w:t>בעקרון האוניברסליות הוא, שבמצב של חסר הוא עושה את הדבר ההפוך, הוא תומך בחזקים.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מבחינת</w:t>
      </w:r>
      <w:r w:rsidR="005133A8">
        <w:rPr>
          <w:rtl/>
        </w:rPr>
        <w:t xml:space="preserve"> </w:t>
      </w:r>
      <w:r w:rsidRPr="00866FEE">
        <w:rPr>
          <w:rtl/>
        </w:rPr>
        <w:t>תפיסת</w:t>
      </w:r>
      <w:r w:rsidR="005133A8">
        <w:rPr>
          <w:rtl/>
        </w:rPr>
        <w:t xml:space="preserve"> </w:t>
      </w:r>
      <w:r w:rsidRPr="00866FEE">
        <w:rPr>
          <w:rtl/>
        </w:rPr>
        <w:t>העולם</w:t>
      </w:r>
      <w:r w:rsidR="005133A8">
        <w:rPr>
          <w:rtl/>
        </w:rPr>
        <w:t xml:space="preserve"> </w:t>
      </w:r>
      <w:r w:rsidRPr="00866FEE">
        <w:rPr>
          <w:rtl/>
        </w:rPr>
        <w:t>שלי,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 מתיימר, אני לא מכיר חברה ואני לא מכיר</w:t>
      </w:r>
      <w:r w:rsidR="005133A8">
        <w:rPr>
          <w:rtl/>
        </w:rPr>
        <w:t xml:space="preserve"> </w:t>
      </w:r>
      <w:r w:rsidRPr="00866FEE">
        <w:rPr>
          <w:rtl/>
        </w:rPr>
        <w:t>שיטה,</w:t>
      </w:r>
      <w:r w:rsidR="005133A8">
        <w:rPr>
          <w:rtl/>
        </w:rPr>
        <w:t xml:space="preserve"> </w:t>
      </w:r>
      <w:r w:rsidRPr="00866FEE">
        <w:rPr>
          <w:rtl/>
        </w:rPr>
        <w:t>ואף</w:t>
      </w:r>
      <w:r w:rsidR="005133A8">
        <w:rPr>
          <w:rtl/>
        </w:rPr>
        <w:t xml:space="preserve"> </w:t>
      </w:r>
      <w:r w:rsidRPr="00866FEE">
        <w:rPr>
          <w:rtl/>
        </w:rPr>
        <w:t>פעם</w:t>
      </w:r>
      <w:r w:rsidR="005133A8">
        <w:rPr>
          <w:rtl/>
        </w:rPr>
        <w:t xml:space="preserve"> </w:t>
      </w:r>
      <w:r w:rsidRPr="00866FEE">
        <w:rPr>
          <w:rtl/>
        </w:rPr>
        <w:t>לא היה בהיסטוריה האנושית שחברה המציאה את הפטנט שלא יהיו חלשים</w:t>
      </w:r>
      <w:r w:rsidR="005133A8">
        <w:rPr>
          <w:rtl/>
        </w:rPr>
        <w:t xml:space="preserve"> </w:t>
      </w:r>
      <w:r w:rsidRPr="00866FEE">
        <w:rPr>
          <w:rtl/>
        </w:rPr>
        <w:t>בקרבה.</w:t>
      </w:r>
      <w:r w:rsidR="005133A8">
        <w:rPr>
          <w:rtl/>
        </w:rPr>
        <w:t xml:space="preserve"> </w:t>
      </w:r>
      <w:r w:rsidRPr="00866FEE">
        <w:rPr>
          <w:rtl/>
        </w:rPr>
        <w:t>לא זאת השאיפה בכלל. יש לנו פסוק בתורה: "לא יחדל אביון מקרב הארץ". תמיד</w:t>
      </w:r>
      <w:r w:rsidR="005133A8">
        <w:rPr>
          <w:rtl/>
        </w:rPr>
        <w:t xml:space="preserve"> </w:t>
      </w:r>
      <w:r w:rsidRPr="00866FEE">
        <w:rPr>
          <w:rtl/>
        </w:rPr>
        <w:t>יהיו</w:t>
      </w:r>
      <w:r w:rsidR="005133A8">
        <w:rPr>
          <w:rtl/>
        </w:rPr>
        <w:t xml:space="preserve"> </w:t>
      </w:r>
      <w:r w:rsidRPr="00866FEE">
        <w:rPr>
          <w:rtl/>
        </w:rPr>
        <w:t>אביונים.</w:t>
      </w:r>
      <w:r w:rsidR="005133A8">
        <w:rPr>
          <w:rtl/>
        </w:rPr>
        <w:t xml:space="preserve"> </w:t>
      </w:r>
      <w:r w:rsidRPr="00866FEE">
        <w:rPr>
          <w:rtl/>
        </w:rPr>
        <w:t>מה היא, אם כן, השאלה ומה הן המשימות המוטלות על חברה בריאה, על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חברה צודקת, על חברה מוסרית? </w:t>
      </w:r>
      <w:r w:rsidR="005133A8">
        <w:rPr>
          <w:rtl/>
        </w:rPr>
        <w:t>–</w:t>
      </w:r>
      <w:r w:rsidRPr="00866FEE">
        <w:rPr>
          <w:rtl/>
        </w:rPr>
        <w:t xml:space="preserve"> כיצד לטפל בחלשים, שיהיה להם המינימום כדי להתקיים</w:t>
      </w:r>
      <w:r w:rsidR="005133A8">
        <w:rPr>
          <w:rtl/>
        </w:rPr>
        <w:t xml:space="preserve"> </w:t>
      </w:r>
      <w:r w:rsidRPr="00866FEE">
        <w:rPr>
          <w:rtl/>
        </w:rPr>
        <w:t>בכבוד בתוך חברה שיש בה עשירים וחלשים.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לומר לכם, אדוני היושב</w:t>
      </w:r>
      <w:r w:rsidR="005133A8">
        <w:rPr>
          <w:rtl/>
        </w:rPr>
        <w:t>-</w:t>
      </w:r>
      <w:r w:rsidRPr="00866FEE">
        <w:rPr>
          <w:rtl/>
        </w:rPr>
        <w:t>ראש, אדוני שר הבריאות, מה הנחה אותי לאורך</w:t>
      </w:r>
      <w:r w:rsidR="005133A8">
        <w:rPr>
          <w:rtl/>
        </w:rPr>
        <w:t xml:space="preserve"> </w:t>
      </w:r>
      <w:r w:rsidRPr="00866FEE">
        <w:rPr>
          <w:rtl/>
        </w:rPr>
        <w:t>הימים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האלה שעברנו יחד; הנחה אותי דבר אחד </w:t>
      </w:r>
      <w:r w:rsidR="005133A8">
        <w:rPr>
          <w:rtl/>
        </w:rPr>
        <w:t>–</w:t>
      </w:r>
      <w:r w:rsidRPr="00866FEE">
        <w:rPr>
          <w:rtl/>
        </w:rPr>
        <w:t xml:space="preserve"> לא</w:t>
      </w:r>
      <w:r w:rsidR="005133A8">
        <w:rPr>
          <w:rtl/>
        </w:rPr>
        <w:t xml:space="preserve"> </w:t>
      </w:r>
      <w:r w:rsidRPr="00866FEE">
        <w:rPr>
          <w:rtl/>
        </w:rPr>
        <w:t>עקרון החוק, לא השמירה הדתית על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החוק, אלא באמת העיקרון הזה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מתכוון לחוק התקציב.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מדבר על חוק ההסדרים.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ההסדרים, שזה דומה, כי אחרים עוד יכולים לחשוב שהכוונה לא לשמור על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החוק </w:t>
      </w:r>
      <w:r w:rsidR="005133A8">
        <w:rPr>
          <w:rtl/>
        </w:rPr>
        <w:t>–</w:t>
      </w:r>
      <w:r w:rsidRPr="00866FEE">
        <w:rPr>
          <w:rtl/>
        </w:rPr>
        <w:t xml:space="preserve"> הצופים שלנו.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</w:t>
      </w:r>
      <w:r w:rsidR="005133A8">
        <w:rPr>
          <w:rtl/>
        </w:rPr>
        <w:t xml:space="preserve"> </w:t>
      </w:r>
      <w:r w:rsidRPr="00866FEE">
        <w:rPr>
          <w:rtl/>
        </w:rPr>
        <w:t>לא.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מתכוון</w:t>
      </w:r>
      <w:r w:rsidR="005133A8">
        <w:rPr>
          <w:rtl/>
        </w:rPr>
        <w:t xml:space="preserve"> </w:t>
      </w:r>
      <w:r w:rsidRPr="00866FEE">
        <w:rPr>
          <w:rtl/>
        </w:rPr>
        <w:t>למאבק הציבורי כאן. חס ושלום, שאני אומר את זה, ועוד</w:t>
      </w:r>
      <w:r w:rsidR="005133A8">
        <w:rPr>
          <w:rtl/>
        </w:rPr>
        <w:t xml:space="preserve"> </w:t>
      </w:r>
      <w:r w:rsidRPr="00866FEE">
        <w:rPr>
          <w:rtl/>
        </w:rPr>
        <w:t>בפרהסיה? לא יעלה על הדעת.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מתכוון</w:t>
      </w:r>
      <w:r w:rsidR="005133A8">
        <w:rPr>
          <w:rtl/>
        </w:rPr>
        <w:t xml:space="preserve"> </w:t>
      </w:r>
      <w:r w:rsidRPr="00866FEE">
        <w:rPr>
          <w:rtl/>
        </w:rPr>
        <w:t>לדבקות בחוק הזה, בחוק הבריאות. אני מדבר על כך. מה שהנחה אותי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ומה שמנחה אותי הוא לגרום לכך שאני אחיה בחברה, גם אם יש לי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אוסיף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זמן</w:t>
      </w:r>
      <w:r w:rsidR="005133A8">
        <w:rPr>
          <w:rtl/>
        </w:rPr>
        <w:t xml:space="preserve"> </w:t>
      </w:r>
      <w:r w:rsidRPr="00866FEE">
        <w:rPr>
          <w:rtl/>
        </w:rPr>
        <w:t>בתור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כספים,</w:t>
      </w:r>
      <w:r w:rsidR="005133A8">
        <w:rPr>
          <w:rtl/>
        </w:rPr>
        <w:t xml:space="preserve"> </w:t>
      </w:r>
      <w:r w:rsidRPr="00866FEE">
        <w:rPr>
          <w:rtl/>
        </w:rPr>
        <w:t>בייחוד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תמסור</w:t>
      </w:r>
      <w:r w:rsidR="005133A8">
        <w:rPr>
          <w:rtl/>
        </w:rPr>
        <w:t xml:space="preserve"> </w:t>
      </w:r>
      <w:r w:rsidRPr="00866FEE">
        <w:rPr>
          <w:rtl/>
        </w:rPr>
        <w:t>לנו</w:t>
      </w:r>
      <w:r w:rsidR="005133A8">
        <w:rPr>
          <w:rtl/>
        </w:rPr>
        <w:t xml:space="preserve"> </w:t>
      </w:r>
      <w:r w:rsidRPr="00866FEE">
        <w:rPr>
          <w:rtl/>
        </w:rPr>
        <w:t>אינפורמציה חשובה.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שהנחה</w:t>
      </w:r>
      <w:r w:rsidR="005133A8">
        <w:rPr>
          <w:rtl/>
        </w:rPr>
        <w:t xml:space="preserve"> </w:t>
      </w:r>
      <w:r w:rsidRPr="00866FEE">
        <w:rPr>
          <w:rtl/>
        </w:rPr>
        <w:t>אותי</w:t>
      </w:r>
      <w:r w:rsidR="005133A8">
        <w:rPr>
          <w:rtl/>
        </w:rPr>
        <w:t xml:space="preserve"> </w:t>
      </w:r>
      <w:r w:rsidRPr="00866FEE">
        <w:rPr>
          <w:rtl/>
        </w:rPr>
        <w:t>ומה</w:t>
      </w:r>
      <w:r w:rsidR="005133A8">
        <w:rPr>
          <w:rtl/>
        </w:rPr>
        <w:t xml:space="preserve"> </w:t>
      </w:r>
      <w:r w:rsidRPr="00866FEE">
        <w:rPr>
          <w:rtl/>
        </w:rPr>
        <w:t>שמנחה</w:t>
      </w:r>
      <w:r w:rsidR="005133A8">
        <w:rPr>
          <w:rtl/>
        </w:rPr>
        <w:t xml:space="preserve"> </w:t>
      </w:r>
      <w:r w:rsidRPr="00866FEE">
        <w:rPr>
          <w:rtl/>
        </w:rPr>
        <w:t>אותי, שאני כחבר בחברה, גם אם יש לי, לא ייתכן</w:t>
      </w:r>
      <w:r w:rsidR="005133A8">
        <w:rPr>
          <w:rtl/>
        </w:rPr>
        <w:t xml:space="preserve"> </w:t>
      </w:r>
      <w:r w:rsidRPr="00866FEE">
        <w:rPr>
          <w:rtl/>
        </w:rPr>
        <w:t>שיהיו</w:t>
      </w:r>
      <w:r w:rsidR="005133A8">
        <w:rPr>
          <w:rtl/>
        </w:rPr>
        <w:t xml:space="preserve"> </w:t>
      </w:r>
      <w:r w:rsidRPr="00866FEE">
        <w:rPr>
          <w:rtl/>
        </w:rPr>
        <w:t>לידי</w:t>
      </w:r>
      <w:r w:rsidR="005133A8">
        <w:rPr>
          <w:rtl/>
        </w:rPr>
        <w:t xml:space="preserve"> </w:t>
      </w:r>
      <w:r w:rsidRPr="00866FEE">
        <w:rPr>
          <w:rtl/>
        </w:rPr>
        <w:t>אנשים שלא יוכלו לקבל את מה שמגיע להם כדי להתקיים בכבוד; וזה חל על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כל השטחים </w:t>
      </w:r>
      <w:r w:rsidR="005133A8">
        <w:rPr>
          <w:rtl/>
        </w:rPr>
        <w:t>–</w:t>
      </w:r>
      <w:r w:rsidRPr="00866FEE">
        <w:rPr>
          <w:rtl/>
        </w:rPr>
        <w:t xml:space="preserve"> על פרנסה, על מזון, על בית, על מגורים, על גג </w:t>
      </w:r>
      <w:r w:rsidR="005133A8">
        <w:rPr>
          <w:rtl/>
        </w:rPr>
        <w:t>–</w:t>
      </w:r>
      <w:r w:rsidRPr="00866FEE">
        <w:rPr>
          <w:rtl/>
        </w:rPr>
        <w:t xml:space="preserve"> בכבוד.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ביזיון</w:t>
      </w:r>
      <w:r w:rsidR="005133A8">
        <w:rPr>
          <w:rtl/>
        </w:rPr>
        <w:t xml:space="preserve"> </w:t>
      </w:r>
      <w:r w:rsidRPr="00866FEE">
        <w:rPr>
          <w:rtl/>
        </w:rPr>
        <w:t>גדול</w:t>
      </w:r>
      <w:r w:rsidR="005133A8">
        <w:rPr>
          <w:rtl/>
        </w:rPr>
        <w:t xml:space="preserve"> </w:t>
      </w:r>
      <w:r w:rsidRPr="00866FEE">
        <w:rPr>
          <w:rtl/>
        </w:rPr>
        <w:t>להיות עני.</w:t>
      </w:r>
      <w:r w:rsidR="005133A8">
        <w:rPr>
          <w:rtl/>
        </w:rPr>
        <w:t xml:space="preserve"> </w:t>
      </w:r>
      <w:r w:rsidRPr="00866FEE">
        <w:rPr>
          <w:rtl/>
        </w:rPr>
        <w:t>רוב ימי הייתי כזה, ולא היה לי כל כך רע.</w:t>
      </w:r>
      <w:r w:rsidR="005133A8">
        <w:rPr>
          <w:rtl/>
        </w:rPr>
        <w:t xml:space="preserve"> </w:t>
      </w:r>
      <w:r w:rsidRPr="00866FEE">
        <w:rPr>
          <w:rtl/>
        </w:rPr>
        <w:t>והדברים</w:t>
      </w:r>
      <w:r w:rsidR="005133A8">
        <w:rPr>
          <w:rtl/>
        </w:rPr>
        <w:t xml:space="preserve"> </w:t>
      </w:r>
      <w:r w:rsidRPr="00866FEE">
        <w:rPr>
          <w:rtl/>
        </w:rPr>
        <w:t>אמורים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נושא</w:t>
      </w:r>
      <w:r w:rsidR="005133A8">
        <w:rPr>
          <w:rtl/>
        </w:rPr>
        <w:t xml:space="preserve"> </w:t>
      </w:r>
      <w:r w:rsidRPr="00866FEE">
        <w:rPr>
          <w:rtl/>
        </w:rPr>
        <w:t>הבריאות. זאת אומרת, אותה אמירה שלא נוכל לסבול</w:t>
      </w:r>
      <w:r w:rsidR="005133A8">
        <w:rPr>
          <w:rtl/>
        </w:rPr>
        <w:t xml:space="preserve"> </w:t>
      </w:r>
      <w:r w:rsidRPr="00866FEE">
        <w:rPr>
          <w:rtl/>
        </w:rPr>
        <w:t>בחברתנו</w:t>
      </w:r>
      <w:r w:rsidR="005133A8">
        <w:rPr>
          <w:rtl/>
        </w:rPr>
        <w:t xml:space="preserve"> </w:t>
      </w:r>
      <w:r w:rsidRPr="00866FEE">
        <w:rPr>
          <w:rtl/>
        </w:rPr>
        <w:t>שתהיה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לעניים ובריאות לעשירים; זה מצמרר שיהיו אנשים שתגיע להם</w:t>
      </w:r>
      <w:r w:rsidR="005133A8">
        <w:rPr>
          <w:rtl/>
        </w:rPr>
        <w:t xml:space="preserve"> </w:t>
      </w:r>
      <w:r w:rsidRPr="00866FEE">
        <w:rPr>
          <w:rtl/>
        </w:rPr>
        <w:t>פחות</w:t>
      </w:r>
      <w:r w:rsidR="005133A8">
        <w:rPr>
          <w:rtl/>
        </w:rPr>
        <w:t xml:space="preserve"> </w:t>
      </w:r>
      <w:r w:rsidRPr="00866FEE">
        <w:rPr>
          <w:rtl/>
        </w:rPr>
        <w:t>בריאות.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פשוט מצמרר להיות בחברה כזאת.</w:t>
      </w:r>
      <w:r w:rsidR="005133A8">
        <w:rPr>
          <w:rtl/>
        </w:rPr>
        <w:t xml:space="preserve"> </w:t>
      </w:r>
      <w:r w:rsidRPr="00866FEE">
        <w:rPr>
          <w:rtl/>
        </w:rPr>
        <w:t>לכן אנחנו צריכים לעשות כל דבר</w:t>
      </w:r>
      <w:r w:rsidR="005133A8">
        <w:rPr>
          <w:rtl/>
        </w:rPr>
        <w:t xml:space="preserve"> </w:t>
      </w:r>
      <w:r w:rsidRPr="00866FEE">
        <w:rPr>
          <w:rtl/>
        </w:rPr>
        <w:t>כדי שזה לא יקרה, ולא להתבצר מאחורי ססמאות.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כבר מסיים, אדוני.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בסדר.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אומר</w:t>
      </w:r>
      <w:r w:rsidR="005133A8">
        <w:rPr>
          <w:rtl/>
        </w:rPr>
        <w:t xml:space="preserve"> </w:t>
      </w:r>
      <w:r w:rsidRPr="00866FEE">
        <w:rPr>
          <w:rtl/>
        </w:rPr>
        <w:t>כך: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שאנחנו,</w:t>
      </w:r>
      <w:r w:rsidR="005133A8">
        <w:rPr>
          <w:rtl/>
        </w:rPr>
        <w:t xml:space="preserve"> </w:t>
      </w:r>
      <w:r w:rsidRPr="00866FEE">
        <w:rPr>
          <w:rtl/>
        </w:rPr>
        <w:t>במשאים</w:t>
      </w:r>
      <w:r w:rsidR="005133A8">
        <w:rPr>
          <w:rtl/>
        </w:rPr>
        <w:t>-</w:t>
      </w:r>
      <w:r w:rsidRPr="00866FEE">
        <w:rPr>
          <w:rtl/>
        </w:rPr>
        <w:t>ומתנים שלנו, גם בוועדה וגם מחוץ</w:t>
      </w:r>
      <w:r w:rsidR="005133A8">
        <w:rPr>
          <w:rtl/>
        </w:rPr>
        <w:t xml:space="preserve"> </w:t>
      </w:r>
      <w:r w:rsidRPr="00866FEE">
        <w:rPr>
          <w:rtl/>
        </w:rPr>
        <w:t>לוועדה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אני יכול, אני לא רוצה להקדים את המאוחר, לומר לכם דבר אחד. אני עוד לא</w:t>
      </w:r>
      <w:r w:rsidR="005133A8">
        <w:rPr>
          <w:rtl/>
        </w:rPr>
        <w:t xml:space="preserve"> </w:t>
      </w:r>
      <w:r w:rsidRPr="00866FEE">
        <w:rPr>
          <w:rtl/>
        </w:rPr>
        <w:t>יכול</w:t>
      </w:r>
      <w:r w:rsidR="005133A8">
        <w:rPr>
          <w:rtl/>
        </w:rPr>
        <w:t xml:space="preserve"> </w:t>
      </w:r>
      <w:r w:rsidRPr="00866FEE">
        <w:rPr>
          <w:rtl/>
        </w:rPr>
        <w:t>לבשר,</w:t>
      </w:r>
      <w:r w:rsidR="005133A8">
        <w:rPr>
          <w:rtl/>
        </w:rPr>
        <w:t xml:space="preserve"> </w:t>
      </w:r>
      <w:r w:rsidRPr="00866FEE">
        <w:rPr>
          <w:rtl/>
        </w:rPr>
        <w:t>כי אני לא מוסמך לבשר, אבל אני יכול לומר לכם דבר אחד:</w:t>
      </w:r>
      <w:r w:rsidR="005133A8">
        <w:rPr>
          <w:rtl/>
        </w:rPr>
        <w:t xml:space="preserve"> </w:t>
      </w:r>
      <w:r w:rsidRPr="00866FEE">
        <w:rPr>
          <w:rtl/>
        </w:rPr>
        <w:t>לא יקרה דבר</w:t>
      </w:r>
      <w:r w:rsidR="005133A8">
        <w:rPr>
          <w:rtl/>
        </w:rPr>
        <w:t xml:space="preserve"> </w:t>
      </w:r>
      <w:r w:rsidRPr="00866FEE">
        <w:rPr>
          <w:rtl/>
        </w:rPr>
        <w:t>כזה,</w:t>
      </w:r>
      <w:r w:rsidR="005133A8">
        <w:rPr>
          <w:rtl/>
        </w:rPr>
        <w:t xml:space="preserve"> </w:t>
      </w:r>
      <w:r w:rsidRPr="00866FEE">
        <w:rPr>
          <w:rtl/>
        </w:rPr>
        <w:t>שאדם</w:t>
      </w:r>
      <w:r w:rsidR="005133A8">
        <w:rPr>
          <w:rtl/>
        </w:rPr>
        <w:t xml:space="preserve"> </w:t>
      </w:r>
      <w:r w:rsidRPr="00866FEE">
        <w:rPr>
          <w:rtl/>
        </w:rPr>
        <w:t>במדינת</w:t>
      </w:r>
      <w:r w:rsidR="005133A8">
        <w:rPr>
          <w:rtl/>
        </w:rPr>
        <w:t xml:space="preserve"> </w:t>
      </w:r>
      <w:r w:rsidRPr="00866FEE">
        <w:rPr>
          <w:rtl/>
        </w:rPr>
        <w:t>ישראל,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אזרח </w:t>
      </w:r>
      <w:r w:rsidR="005133A8">
        <w:rPr>
          <w:rtl/>
        </w:rPr>
        <w:t>–</w:t>
      </w:r>
      <w:r w:rsidRPr="00866FEE">
        <w:rPr>
          <w:rtl/>
        </w:rPr>
        <w:t xml:space="preserve"> יהודי, ערבי, אפילו חרדי </w:t>
      </w:r>
      <w:r w:rsidR="005133A8">
        <w:rPr>
          <w:rtl/>
        </w:rPr>
        <w:t>–</w:t>
      </w:r>
      <w:r w:rsidRPr="00866FEE">
        <w:rPr>
          <w:rtl/>
        </w:rPr>
        <w:t xml:space="preserve"> לא יקבל את מה</w:t>
      </w:r>
      <w:r w:rsidR="005133A8">
        <w:rPr>
          <w:rtl/>
        </w:rPr>
        <w:t xml:space="preserve"> </w:t>
      </w:r>
      <w:r w:rsidRPr="00866FEE">
        <w:rPr>
          <w:rtl/>
        </w:rPr>
        <w:t>שהיום נמצא בסל הבריאות. על העניין הזה אנחנו נעמוד.</w:t>
      </w:r>
      <w:r w:rsidR="005133A8">
        <w:rPr>
          <w:rtl/>
        </w:rPr>
        <w:t xml:space="preserve"> </w:t>
      </w:r>
      <w:r w:rsidRPr="00866FEE">
        <w:rPr>
          <w:rtl/>
        </w:rPr>
        <w:t>כל השאר זה בשבילי פרפראות;</w:t>
      </w:r>
      <w:r w:rsidR="005133A8">
        <w:rPr>
          <w:rtl/>
        </w:rPr>
        <w:t xml:space="preserve"> </w:t>
      </w:r>
      <w:r w:rsidRPr="00866FEE">
        <w:rPr>
          <w:rtl/>
        </w:rPr>
        <w:t>יותר</w:t>
      </w:r>
      <w:r w:rsidR="005133A8">
        <w:rPr>
          <w:rtl/>
        </w:rPr>
        <w:t xml:space="preserve"> </w:t>
      </w:r>
      <w:r w:rsidRPr="00866FEE">
        <w:rPr>
          <w:rtl/>
        </w:rPr>
        <w:t>טוב,</w:t>
      </w:r>
      <w:r w:rsidR="005133A8">
        <w:rPr>
          <w:rtl/>
        </w:rPr>
        <w:t xml:space="preserve"> </w:t>
      </w:r>
      <w:r w:rsidRPr="00866FEE">
        <w:rPr>
          <w:rtl/>
        </w:rPr>
        <w:t>פחות טוב, אבל כל אדם בישראל, ולא משנה באיזו דרך, חברים יקרים, בדרך</w:t>
      </w:r>
      <w:r w:rsidR="005133A8">
        <w:rPr>
          <w:rtl/>
        </w:rPr>
        <w:t xml:space="preserve"> </w:t>
      </w:r>
      <w:r w:rsidRPr="00866FEE">
        <w:rPr>
          <w:rtl/>
        </w:rPr>
        <w:t>כזאת או אחרת. ממש לא משנה הדרך.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אפילו רוצה לומר מין דבר כזה שיהיה בבחינת גדר: שבור את החבית, אבל שמור</w:t>
      </w:r>
      <w:r w:rsidR="005133A8">
        <w:rPr>
          <w:rtl/>
        </w:rPr>
        <w:t xml:space="preserve"> </w:t>
      </w:r>
      <w:r w:rsidRPr="00866FEE">
        <w:rPr>
          <w:rtl/>
        </w:rPr>
        <w:t>את יינה, והיין הוא בריאות לכול. איך אומרים, אדוני היושב</w:t>
      </w:r>
      <w:r w:rsidR="005133A8">
        <w:rPr>
          <w:rtl/>
        </w:rPr>
        <w:t>-</w:t>
      </w:r>
      <w:r w:rsidRPr="00866FEE">
        <w:rPr>
          <w:rtl/>
        </w:rPr>
        <w:t>ראש? אבי געזונט.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תרגום</w:t>
      </w:r>
      <w:r w:rsidR="005133A8">
        <w:rPr>
          <w:rtl/>
        </w:rPr>
        <w:t xml:space="preserve"> </w:t>
      </w:r>
      <w:r w:rsidRPr="00866FEE">
        <w:rPr>
          <w:rtl/>
        </w:rPr>
        <w:t>לעברית:</w:t>
      </w:r>
      <w:r w:rsidR="005133A8">
        <w:rPr>
          <w:rtl/>
        </w:rPr>
        <w:t xml:space="preserve"> </w:t>
      </w:r>
      <w:r w:rsidRPr="00866FEE">
        <w:rPr>
          <w:rtl/>
        </w:rPr>
        <w:t>העיקר</w:t>
      </w:r>
      <w:r w:rsidR="005133A8">
        <w:rPr>
          <w:rtl/>
        </w:rPr>
        <w:t xml:space="preserve"> </w:t>
      </w:r>
      <w:r w:rsidRPr="00866FEE">
        <w:rPr>
          <w:rtl/>
        </w:rPr>
        <w:t>שנהיה</w:t>
      </w:r>
      <w:r w:rsidR="005133A8">
        <w:rPr>
          <w:rtl/>
        </w:rPr>
        <w:t xml:space="preserve"> </w:t>
      </w:r>
      <w:r w:rsidRPr="00866FEE">
        <w:rPr>
          <w:rtl/>
        </w:rPr>
        <w:t>בריאים.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מחזיר</w:t>
      </w:r>
      <w:r w:rsidR="005133A8">
        <w:rPr>
          <w:rtl/>
        </w:rPr>
        <w:t xml:space="preserve"> </w:t>
      </w:r>
      <w:r w:rsidRPr="00866FEE">
        <w:rPr>
          <w:rtl/>
        </w:rPr>
        <w:t>לחבר</w:t>
      </w:r>
      <w:r w:rsidR="005133A8">
        <w:rPr>
          <w:rtl/>
        </w:rPr>
        <w:t xml:space="preserve"> </w:t>
      </w:r>
      <w:r w:rsidRPr="00866FEE">
        <w:rPr>
          <w:rtl/>
        </w:rPr>
        <w:t>הכנסת דהאמשה קצת</w:t>
      </w:r>
      <w:r w:rsidR="005133A8">
        <w:rPr>
          <w:rtl/>
        </w:rPr>
        <w:t xml:space="preserve"> </w:t>
      </w:r>
      <w:r w:rsidRPr="00866FEE">
        <w:rPr>
          <w:rtl/>
        </w:rPr>
        <w:t>ביידיש.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זאב בוים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אבי געזונט.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ברצינות?</w:t>
      </w:r>
      <w:r w:rsidR="005133A8">
        <w:rPr>
          <w:rtl/>
        </w:rPr>
        <w:t xml:space="preserve"> </w:t>
      </w:r>
      <w:r w:rsidRPr="00866FEE">
        <w:rPr>
          <w:rtl/>
        </w:rPr>
        <w:t>טוב,</w:t>
      </w:r>
      <w:r w:rsidR="005133A8">
        <w:rPr>
          <w:rtl/>
        </w:rPr>
        <w:t xml:space="preserve"> </w:t>
      </w:r>
      <w:r w:rsidRPr="00866FEE">
        <w:rPr>
          <w:rtl/>
        </w:rPr>
        <w:t>חברים,</w:t>
      </w:r>
      <w:r w:rsidR="005133A8">
        <w:rPr>
          <w:rtl/>
        </w:rPr>
        <w:t xml:space="preserve"> </w:t>
      </w: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רבה.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אלכס לובוצקי,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</w:t>
      </w:r>
      <w:r w:rsidR="005133A8">
        <w:rPr>
          <w:rtl/>
        </w:rPr>
        <w:t xml:space="preserve"> </w:t>
      </w:r>
      <w:r w:rsidRPr="00866FEE">
        <w:rPr>
          <w:rtl/>
        </w:rPr>
        <w:t>הכנסת עבד</w:t>
      </w:r>
      <w:r w:rsidR="005133A8">
        <w:rPr>
          <w:rtl/>
        </w:rPr>
        <w:t>-</w:t>
      </w:r>
      <w:r w:rsidRPr="00866FEE">
        <w:rPr>
          <w:rtl/>
        </w:rPr>
        <w:t>אלוהב דראושה.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רביץ</w:t>
      </w:r>
      <w:r w:rsidR="005133A8">
        <w:rPr>
          <w:rtl/>
        </w:rPr>
        <w:t xml:space="preserve"> </w:t>
      </w:r>
      <w:r w:rsidRPr="00866FEE">
        <w:rPr>
          <w:rtl/>
        </w:rPr>
        <w:t>אמר ככה: לעניים אין כלום; הם רוצים עוד קצת, נכון? על זה</w:t>
      </w:r>
      <w:r w:rsidR="005133A8">
        <w:rPr>
          <w:rtl/>
        </w:rPr>
        <w:t xml:space="preserve"> </w:t>
      </w:r>
      <w:r w:rsidRPr="00866FEE">
        <w:rPr>
          <w:rtl/>
        </w:rPr>
        <w:t>נאמר: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ואפסי</w:t>
      </w:r>
      <w:r w:rsidR="005133A8">
        <w:rPr>
          <w:rtl/>
        </w:rPr>
        <w:t xml:space="preserve"> –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רוצה:</w:t>
      </w:r>
      <w:r w:rsidR="005133A8">
        <w:rPr>
          <w:rtl/>
        </w:rPr>
        <w:t xml:space="preserve"> </w:t>
      </w:r>
      <w:r w:rsidRPr="00866FEE">
        <w:rPr>
          <w:rtl/>
        </w:rPr>
        <w:t xml:space="preserve">עוד. עני ואפסי עוד. בסדר? עני </w:t>
      </w:r>
      <w:r w:rsidR="005133A8">
        <w:rPr>
          <w:rtl/>
        </w:rPr>
        <w:t>–</w:t>
      </w:r>
      <w:r w:rsidRPr="00866FEE">
        <w:rPr>
          <w:rtl/>
        </w:rPr>
        <w:t xml:space="preserve"> בעי"ן.</w:t>
      </w:r>
      <w:r w:rsidR="005133A8">
        <w:rPr>
          <w:rtl/>
        </w:rPr>
        <w:t xml:space="preserve"> </w:t>
      </w:r>
      <w:r w:rsidRPr="00866FEE">
        <w:rPr>
          <w:rtl/>
        </w:rPr>
        <w:t>בבקשה, כבודו.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אלכסנדר לובוצקי (הדרך השלישית):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 עברנו בימים האחרונים תהליך שאני חושב שהוא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מעניין, ואולי, אפילו, מרתק, שנדמה לי שיש בו הרבה מוסר השכל לנו, בכלל לכל</w:t>
      </w:r>
      <w:r w:rsidR="005133A8">
        <w:rPr>
          <w:rtl/>
        </w:rPr>
        <w:t xml:space="preserve"> </w:t>
      </w:r>
      <w:r w:rsidRPr="00866FEE">
        <w:rPr>
          <w:rtl/>
        </w:rPr>
        <w:t>הדיונים שלנו, אבל במיוחד לדיונים שלנו בשבועות הקרובים.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כאשר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עוסקים</w:t>
      </w:r>
      <w:r w:rsidR="005133A8">
        <w:rPr>
          <w:rtl/>
        </w:rPr>
        <w:t xml:space="preserve"> </w:t>
      </w:r>
      <w:r w:rsidRPr="00866FEE">
        <w:rPr>
          <w:rtl/>
        </w:rPr>
        <w:t>בתקציב המדינה, אנחנו מדברים, בדרך כלל, על מספרים ועל</w:t>
      </w:r>
      <w:r w:rsidR="005133A8">
        <w:rPr>
          <w:rtl/>
        </w:rPr>
        <w:t xml:space="preserve"> </w:t>
      </w:r>
      <w:r w:rsidRPr="00866FEE">
        <w:rPr>
          <w:rtl/>
        </w:rPr>
        <w:t>מספרים</w:t>
      </w:r>
      <w:r w:rsidR="005133A8">
        <w:rPr>
          <w:rtl/>
        </w:rPr>
        <w:t xml:space="preserve"> </w:t>
      </w:r>
      <w:r w:rsidRPr="00866FEE">
        <w:rPr>
          <w:rtl/>
        </w:rPr>
        <w:t>גדולים,</w:t>
      </w:r>
      <w:r w:rsidR="005133A8">
        <w:rPr>
          <w:rtl/>
        </w:rPr>
        <w:t xml:space="preserve"> </w:t>
      </w:r>
      <w:r w:rsidRPr="00866FEE">
        <w:rPr>
          <w:rtl/>
        </w:rPr>
        <w:t>מיליונים</w:t>
      </w:r>
      <w:r w:rsidR="005133A8">
        <w:rPr>
          <w:rtl/>
        </w:rPr>
        <w:t xml:space="preserve"> </w:t>
      </w:r>
      <w:r w:rsidRPr="00866FEE">
        <w:rPr>
          <w:rtl/>
        </w:rPr>
        <w:t>פה</w:t>
      </w:r>
      <w:r w:rsidR="005133A8">
        <w:rPr>
          <w:rtl/>
        </w:rPr>
        <w:t xml:space="preserve"> </w:t>
      </w:r>
      <w:r w:rsidRPr="00866FEE">
        <w:rPr>
          <w:rtl/>
        </w:rPr>
        <w:t>ומיליונים</w:t>
      </w:r>
      <w:r w:rsidR="005133A8">
        <w:rPr>
          <w:rtl/>
        </w:rPr>
        <w:t xml:space="preserve"> </w:t>
      </w:r>
      <w:r w:rsidRPr="00866FEE">
        <w:rPr>
          <w:rtl/>
        </w:rPr>
        <w:t>שם,</w:t>
      </w:r>
      <w:r w:rsidR="005133A8">
        <w:rPr>
          <w:rtl/>
        </w:rPr>
        <w:t xml:space="preserve"> </w:t>
      </w:r>
      <w:r w:rsidRPr="00866FEE">
        <w:rPr>
          <w:rtl/>
        </w:rPr>
        <w:t>ומעבירים</w:t>
      </w:r>
      <w:r w:rsidR="005133A8">
        <w:rPr>
          <w:rtl/>
        </w:rPr>
        <w:t xml:space="preserve"> </w:t>
      </w:r>
      <w:r w:rsidRPr="00866FEE">
        <w:rPr>
          <w:rtl/>
        </w:rPr>
        <w:t>מתקציב זה לתקציב אחר,</w:t>
      </w:r>
      <w:r w:rsidR="005133A8">
        <w:rPr>
          <w:rtl/>
        </w:rPr>
        <w:t xml:space="preserve"> </w:t>
      </w:r>
      <w:r w:rsidRPr="00866FEE">
        <w:rPr>
          <w:rtl/>
        </w:rPr>
        <w:t>מתת</w:t>
      </w:r>
      <w:r w:rsidR="005133A8">
        <w:rPr>
          <w:rtl/>
        </w:rPr>
        <w:t>-</w:t>
      </w:r>
      <w:r w:rsidRPr="00866FEE">
        <w:rPr>
          <w:rtl/>
        </w:rPr>
        <w:t>סעיף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לתת</w:t>
      </w:r>
      <w:r w:rsidR="005133A8">
        <w:rPr>
          <w:rtl/>
        </w:rPr>
        <w:t>-</w:t>
      </w:r>
      <w:r w:rsidRPr="00866FEE">
        <w:rPr>
          <w:rtl/>
        </w:rPr>
        <w:t>סעיף</w:t>
      </w:r>
      <w:r w:rsidR="005133A8">
        <w:rPr>
          <w:rtl/>
        </w:rPr>
        <w:t xml:space="preserve"> </w:t>
      </w:r>
      <w:r w:rsidRPr="00866FEE">
        <w:rPr>
          <w:rtl/>
        </w:rPr>
        <w:t>אחר,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כך כולנו או רובנו </w:t>
      </w:r>
      <w:r w:rsidR="005133A8">
        <w:rPr>
          <w:rtl/>
        </w:rPr>
        <w:t>–</w:t>
      </w:r>
      <w:r w:rsidRPr="00866FEE">
        <w:rPr>
          <w:rtl/>
        </w:rPr>
        <w:t xml:space="preserve"> מי שבכיסם הפרטי בדרך כלל אין</w:t>
      </w:r>
      <w:r w:rsidR="005133A8">
        <w:rPr>
          <w:rtl/>
        </w:rPr>
        <w:t xml:space="preserve"> </w:t>
      </w:r>
      <w:r w:rsidRPr="00866FEE">
        <w:rPr>
          <w:rtl/>
        </w:rPr>
        <w:t>יותר</w:t>
      </w:r>
      <w:r w:rsidR="005133A8">
        <w:rPr>
          <w:rtl/>
        </w:rPr>
        <w:t xml:space="preserve"> </w:t>
      </w:r>
      <w:r w:rsidRPr="00866FEE">
        <w:rPr>
          <w:rtl/>
        </w:rPr>
        <w:t>מכמה</w:t>
      </w:r>
      <w:r w:rsidR="005133A8">
        <w:rPr>
          <w:rtl/>
        </w:rPr>
        <w:t xml:space="preserve"> </w:t>
      </w:r>
      <w:r w:rsidRPr="00866FEE">
        <w:rPr>
          <w:rtl/>
        </w:rPr>
        <w:t>מאות</w:t>
      </w:r>
      <w:r w:rsidR="005133A8">
        <w:rPr>
          <w:rtl/>
        </w:rPr>
        <w:t xml:space="preserve"> </w:t>
      </w:r>
      <w:r w:rsidRPr="00866FEE">
        <w:rPr>
          <w:rtl/>
        </w:rPr>
        <w:t>שקלים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או כמה אלפי שקלים אולי </w:t>
      </w:r>
      <w:r w:rsidR="005133A8">
        <w:rPr>
          <w:rtl/>
        </w:rPr>
        <w:t>–</w:t>
      </w:r>
      <w:r w:rsidRPr="00866FEE">
        <w:rPr>
          <w:rtl/>
        </w:rPr>
        <w:t xml:space="preserve"> מורידים ומעלים מיליונים רבים</w:t>
      </w:r>
      <w:r w:rsidR="005133A8">
        <w:rPr>
          <w:rtl/>
        </w:rPr>
        <w:t xml:space="preserve"> </w:t>
      </w:r>
      <w:r w:rsidRPr="00866FEE">
        <w:rPr>
          <w:rtl/>
        </w:rPr>
        <w:t>בסעיפים אלה ואחרים.</w:t>
      </w:r>
      <w:r w:rsidR="005133A8">
        <w:rPr>
          <w:rtl/>
        </w:rPr>
        <w:t xml:space="preserve"> </w:t>
      </w:r>
      <w:r w:rsidRPr="00866FEE">
        <w:rPr>
          <w:rtl/>
        </w:rPr>
        <w:t>אנחנו מדברים על זה, ונדמה לנו שאנחנו עוסקים במה שבמסורתנו</w:t>
      </w:r>
      <w:r w:rsidR="005133A8">
        <w:rPr>
          <w:rtl/>
        </w:rPr>
        <w:t xml:space="preserve"> </w:t>
      </w:r>
      <w:r w:rsidRPr="00866FEE">
        <w:rPr>
          <w:rtl/>
        </w:rPr>
        <w:t>קרוי:</w:t>
      </w:r>
      <w:r w:rsidR="005133A8">
        <w:rPr>
          <w:rtl/>
        </w:rPr>
        <w:t xml:space="preserve"> </w:t>
      </w:r>
      <w:r w:rsidRPr="00866FEE">
        <w:rPr>
          <w:rtl/>
        </w:rPr>
        <w:t>דיני</w:t>
      </w:r>
      <w:r w:rsidR="005133A8">
        <w:rPr>
          <w:rtl/>
        </w:rPr>
        <w:t xml:space="preserve"> </w:t>
      </w:r>
      <w:r w:rsidRPr="00866FEE">
        <w:rPr>
          <w:rtl/>
        </w:rPr>
        <w:t>ממונות.</w:t>
      </w:r>
      <w:r w:rsidR="005133A8">
        <w:rPr>
          <w:rtl/>
        </w:rPr>
        <w:t xml:space="preserve"> </w:t>
      </w:r>
      <w:r w:rsidRPr="00866FEE">
        <w:rPr>
          <w:rtl/>
        </w:rPr>
        <w:t>אבל, השבוע הבנו שאנחנו לא עוסקים בדיני ממונות אלא בדיני</w:t>
      </w:r>
      <w:r w:rsidR="005133A8">
        <w:rPr>
          <w:rtl/>
        </w:rPr>
        <w:t xml:space="preserve"> </w:t>
      </w:r>
      <w:r w:rsidRPr="00866FEE">
        <w:rPr>
          <w:rtl/>
        </w:rPr>
        <w:t>נפשות.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השבוע</w:t>
      </w:r>
      <w:r w:rsidR="005133A8">
        <w:rPr>
          <w:rtl/>
        </w:rPr>
        <w:t xml:space="preserve"> </w:t>
      </w:r>
      <w:r w:rsidRPr="00866FEE">
        <w:rPr>
          <w:rtl/>
        </w:rPr>
        <w:t>הבנו, שבדיונים שלנו, כשמעבירים מיליונים כאלה ואחרים מסעיף זה לסעיף</w:t>
      </w:r>
      <w:r w:rsidR="005133A8">
        <w:rPr>
          <w:rtl/>
        </w:rPr>
        <w:t xml:space="preserve"> </w:t>
      </w:r>
      <w:r w:rsidRPr="00866FEE">
        <w:rPr>
          <w:rtl/>
        </w:rPr>
        <w:t>אחר,</w:t>
      </w:r>
      <w:r w:rsidR="005133A8">
        <w:rPr>
          <w:rtl/>
        </w:rPr>
        <w:t xml:space="preserve"> </w:t>
      </w: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לא החלטה של דיני ממונות, אף שהיא מתקבלת בוועדת הכספים של הכנסת. בעצם</w:t>
      </w:r>
      <w:r w:rsidR="005133A8">
        <w:rPr>
          <w:rtl/>
        </w:rPr>
        <w:t xml:space="preserve"> </w:t>
      </w: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הכספים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עוסקת</w:t>
      </w:r>
      <w:r w:rsidR="005133A8">
        <w:rPr>
          <w:rtl/>
        </w:rPr>
        <w:t xml:space="preserve"> </w:t>
      </w:r>
      <w:r w:rsidRPr="00866FEE">
        <w:rPr>
          <w:rtl/>
        </w:rPr>
        <w:t>בדיני</w:t>
      </w:r>
      <w:r w:rsidR="005133A8">
        <w:rPr>
          <w:rtl/>
        </w:rPr>
        <w:t xml:space="preserve"> </w:t>
      </w:r>
      <w:r w:rsidRPr="00866FEE">
        <w:rPr>
          <w:rtl/>
        </w:rPr>
        <w:t>נפשות, וראינו את זה בצורה המוחשית ביותר</w:t>
      </w:r>
      <w:r w:rsidR="005133A8">
        <w:rPr>
          <w:rtl/>
        </w:rPr>
        <w:t xml:space="preserve"> </w:t>
      </w:r>
      <w:r w:rsidRPr="00866FEE">
        <w:rPr>
          <w:rtl/>
        </w:rPr>
        <w:t>כשהתייצבו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כאן, אל מול הטלוויזיה </w:t>
      </w:r>
      <w:r w:rsidR="005133A8">
        <w:rPr>
          <w:rtl/>
        </w:rPr>
        <w:t>–</w:t>
      </w:r>
      <w:r w:rsidRPr="00866FEE">
        <w:rPr>
          <w:rtl/>
        </w:rPr>
        <w:t xml:space="preserve"> כל בית ישראל ראה את זה </w:t>
      </w:r>
      <w:r w:rsidR="005133A8">
        <w:rPr>
          <w:rtl/>
        </w:rPr>
        <w:t>–</w:t>
      </w:r>
      <w:r w:rsidRPr="00866FEE">
        <w:rPr>
          <w:rtl/>
        </w:rPr>
        <w:t xml:space="preserve"> אותם אנשים, ילדים,</w:t>
      </w:r>
      <w:r w:rsidR="005133A8">
        <w:rPr>
          <w:rtl/>
        </w:rPr>
        <w:t xml:space="preserve"> </w:t>
      </w:r>
      <w:r w:rsidRPr="00866FEE">
        <w:rPr>
          <w:rtl/>
        </w:rPr>
        <w:t>נערות ונערים, שעבורם החלטות שמתקבלות בבית הזה הן אכן החלטות של חיים ומוות, וזה</w:t>
      </w:r>
      <w:r w:rsidR="005133A8">
        <w:rPr>
          <w:rtl/>
        </w:rPr>
        <w:t xml:space="preserve"> </w:t>
      </w:r>
      <w:r w:rsidRPr="00866FEE">
        <w:rPr>
          <w:rtl/>
        </w:rPr>
        <w:t>דיני נפשות, אפילו אם ההחלטות מתקבלות בוועדת הכספים.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שמח שבראש ועדת הכספים עומד הרב אברהם רביץ, שיש בו כל המטען של המסורת</w:t>
      </w:r>
      <w:r w:rsidR="005133A8">
        <w:rPr>
          <w:rtl/>
        </w:rPr>
        <w:t xml:space="preserve"> </w:t>
      </w:r>
      <w:r w:rsidRPr="00866FEE">
        <w:rPr>
          <w:rtl/>
        </w:rPr>
        <w:t>היהודית,</w:t>
      </w:r>
      <w:r w:rsidR="005133A8">
        <w:rPr>
          <w:rtl/>
        </w:rPr>
        <w:t xml:space="preserve"> </w:t>
      </w:r>
      <w:r w:rsidRPr="00866FEE">
        <w:rPr>
          <w:rtl/>
        </w:rPr>
        <w:t>שידעה</w:t>
      </w:r>
      <w:r w:rsidR="005133A8">
        <w:rPr>
          <w:rtl/>
        </w:rPr>
        <w:t xml:space="preserve"> </w:t>
      </w:r>
      <w:r w:rsidRPr="00866FEE">
        <w:rPr>
          <w:rtl/>
        </w:rPr>
        <w:t>להבין את החשיבות של דיני נפשות. אני יודע ובטוח, שאף שהוא עוסק</w:t>
      </w:r>
      <w:r w:rsidR="005133A8">
        <w:rPr>
          <w:rtl/>
        </w:rPr>
        <w:t xml:space="preserve"> </w:t>
      </w:r>
      <w:r w:rsidRPr="00866FEE">
        <w:rPr>
          <w:rtl/>
        </w:rPr>
        <w:t>שם בדיני ממונות, הוא זוכר שבדיני נפשות עסקינן.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צריכים</w:t>
      </w:r>
      <w:r w:rsidR="005133A8">
        <w:rPr>
          <w:rtl/>
        </w:rPr>
        <w:t xml:space="preserve"> </w:t>
      </w:r>
      <w:r w:rsidRPr="00866FEE">
        <w:rPr>
          <w:rtl/>
        </w:rPr>
        <w:t>לדעת</w:t>
      </w:r>
      <w:r w:rsidR="005133A8">
        <w:rPr>
          <w:rtl/>
        </w:rPr>
        <w:t xml:space="preserve"> </w:t>
      </w:r>
      <w:r w:rsidRPr="00866FEE">
        <w:rPr>
          <w:rtl/>
        </w:rPr>
        <w:t>למצות</w:t>
      </w:r>
      <w:r w:rsidR="005133A8">
        <w:rPr>
          <w:rtl/>
        </w:rPr>
        <w:t xml:space="preserve"> </w:t>
      </w:r>
      <w:r w:rsidRPr="00866FEE">
        <w:rPr>
          <w:rtl/>
        </w:rPr>
        <w:t>מהכסף שיש לנו, שיש למדינת ישראל, באמת את הטוב</w:t>
      </w:r>
      <w:r w:rsidR="005133A8">
        <w:rPr>
          <w:rtl/>
        </w:rPr>
        <w:t xml:space="preserve"> </w:t>
      </w:r>
      <w:r w:rsidRPr="00866FEE">
        <w:rPr>
          <w:rtl/>
        </w:rPr>
        <w:t>והמיטב כדי להציל נפשות.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רוצה לברך את הממשלה על החלטתה האחרונה, לתת את הכספים הללו לפיקוח נפש;</w:t>
      </w:r>
      <w:r w:rsidR="005133A8">
        <w:rPr>
          <w:rtl/>
        </w:rPr>
        <w:t xml:space="preserve"> </w:t>
      </w:r>
      <w:r w:rsidRPr="00866FEE">
        <w:rPr>
          <w:rtl/>
        </w:rPr>
        <w:t>באמת</w:t>
      </w:r>
      <w:r w:rsidR="005133A8">
        <w:rPr>
          <w:rtl/>
        </w:rPr>
        <w:t xml:space="preserve"> </w:t>
      </w:r>
      <w:r w:rsidRPr="00866FEE">
        <w:rPr>
          <w:rtl/>
        </w:rPr>
        <w:t>מדובר</w:t>
      </w:r>
      <w:r w:rsidR="005133A8">
        <w:rPr>
          <w:rtl/>
        </w:rPr>
        <w:t xml:space="preserve"> </w:t>
      </w:r>
      <w:r w:rsidRPr="00866FEE">
        <w:rPr>
          <w:rtl/>
        </w:rPr>
        <w:t>בכספים</w:t>
      </w:r>
      <w:r w:rsidR="005133A8">
        <w:rPr>
          <w:rtl/>
        </w:rPr>
        <w:t xml:space="preserve"> </w:t>
      </w:r>
      <w:r w:rsidRPr="00866FEE">
        <w:rPr>
          <w:rtl/>
        </w:rPr>
        <w:t>שהולכים ישירות לפיקוח נפש, ואין דבר שעומד בפני פיקוח נפש,</w:t>
      </w:r>
      <w:r w:rsidR="005133A8">
        <w:rPr>
          <w:rtl/>
        </w:rPr>
        <w:t xml:space="preserve"> </w:t>
      </w:r>
      <w:r w:rsidRPr="00866FEE">
        <w:rPr>
          <w:rtl/>
        </w:rPr>
        <w:t>לכן ההחלטה הזאת היתה מחויבת ומתחייבת.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לנצל</w:t>
      </w:r>
      <w:r w:rsidR="005133A8">
        <w:rPr>
          <w:rtl/>
        </w:rPr>
        <w:t xml:space="preserve"> </w:t>
      </w:r>
      <w:r w:rsidRPr="00866FEE">
        <w:rPr>
          <w:rtl/>
        </w:rPr>
        <w:t>את ההזדמנות לדבר על היבט נוסף במערכת הבריאות, חבל שבדיוק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שר הבריאות יצא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פה, לא יצאתי.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אלכסנדר לובוצקי (הדרך השלישית):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מאוד,</w:t>
      </w:r>
      <w:r w:rsidR="005133A8">
        <w:rPr>
          <w:rtl/>
        </w:rPr>
        <w:t xml:space="preserve"> </w:t>
      </w:r>
      <w:r w:rsidRPr="00866FEE">
        <w:rPr>
          <w:rtl/>
        </w:rPr>
        <w:t>אדוני.</w:t>
      </w:r>
      <w:r w:rsidR="005133A8">
        <w:rPr>
          <w:rtl/>
        </w:rPr>
        <w:t xml:space="preserve"> </w:t>
      </w:r>
      <w:r w:rsidRPr="00866FEE">
        <w:rPr>
          <w:rtl/>
        </w:rPr>
        <w:t>הייתי רוצה לומר משהו על היבט מסוים שנדמה לי</w:t>
      </w:r>
      <w:r w:rsidR="005133A8">
        <w:rPr>
          <w:rtl/>
        </w:rPr>
        <w:t xml:space="preserve"> </w:t>
      </w:r>
      <w:r w:rsidRPr="00866FEE">
        <w:rPr>
          <w:rtl/>
        </w:rPr>
        <w:t>שצריך</w:t>
      </w:r>
      <w:r w:rsidR="005133A8">
        <w:rPr>
          <w:rtl/>
        </w:rPr>
        <w:t xml:space="preserve"> </w:t>
      </w:r>
      <w:r w:rsidRPr="00866FEE">
        <w:rPr>
          <w:rtl/>
        </w:rPr>
        <w:t>לתת</w:t>
      </w:r>
      <w:r w:rsidR="005133A8">
        <w:rPr>
          <w:rtl/>
        </w:rPr>
        <w:t xml:space="preserve"> </w:t>
      </w:r>
      <w:r w:rsidRPr="00866FEE">
        <w:rPr>
          <w:rtl/>
        </w:rPr>
        <w:t>לו</w:t>
      </w:r>
      <w:r w:rsidR="005133A8">
        <w:rPr>
          <w:rtl/>
        </w:rPr>
        <w:t xml:space="preserve"> </w:t>
      </w:r>
      <w:r w:rsidRPr="00866FEE">
        <w:rPr>
          <w:rtl/>
        </w:rPr>
        <w:t>דגש חזק יותר ויותר במערכת הבריאות, וזו הרפואה המונעת; לא לחכות</w:t>
      </w:r>
      <w:r w:rsidR="005133A8">
        <w:rPr>
          <w:rtl/>
        </w:rPr>
        <w:t xml:space="preserve"> </w:t>
      </w:r>
      <w:r w:rsidRPr="00866FEE">
        <w:rPr>
          <w:rtl/>
        </w:rPr>
        <w:t>למצב</w:t>
      </w:r>
      <w:r w:rsidR="005133A8">
        <w:rPr>
          <w:rtl/>
        </w:rPr>
        <w:t xml:space="preserve"> </w:t>
      </w:r>
      <w:r w:rsidRPr="00866FEE">
        <w:rPr>
          <w:rtl/>
        </w:rPr>
        <w:t>שבו</w:t>
      </w:r>
      <w:r w:rsidR="005133A8">
        <w:rPr>
          <w:rtl/>
        </w:rPr>
        <w:t xml:space="preserve"> </w:t>
      </w:r>
      <w:r w:rsidRPr="00866FEE">
        <w:rPr>
          <w:rtl/>
        </w:rPr>
        <w:t>מרפאים את החולים. המערכת מוציאה הרבה מאוד כספים על השתלות, אני יודע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כמדען,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עצמי</w:t>
      </w:r>
      <w:r w:rsidR="005133A8">
        <w:rPr>
          <w:rtl/>
        </w:rPr>
        <w:t xml:space="preserve"> </w:t>
      </w:r>
      <w:r w:rsidRPr="00866FEE">
        <w:rPr>
          <w:rtl/>
        </w:rPr>
        <w:t>מדען,</w:t>
      </w:r>
      <w:r w:rsidR="005133A8">
        <w:rPr>
          <w:rtl/>
        </w:rPr>
        <w:t xml:space="preserve"> </w:t>
      </w:r>
      <w:r w:rsidRPr="00866FEE">
        <w:rPr>
          <w:rtl/>
        </w:rPr>
        <w:t>ואני יודע שכמדען הרבה יותר מעניין והרבה יותר</w:t>
      </w:r>
      <w:r w:rsidR="005133A8">
        <w:rPr>
          <w:rtl/>
        </w:rPr>
        <w:t xml:space="preserve"> </w:t>
      </w:r>
      <w:r w:rsidRPr="00866FEE">
        <w:rPr>
          <w:rtl/>
        </w:rPr>
        <w:t>הירואי,</w:t>
      </w:r>
      <w:r w:rsidR="005133A8">
        <w:rPr>
          <w:rtl/>
        </w:rPr>
        <w:t xml:space="preserve"> </w:t>
      </w:r>
      <w:r w:rsidRPr="00866FEE">
        <w:rPr>
          <w:rtl/>
        </w:rPr>
        <w:t>הרבה יותר נפלא לעסוק במקרים מסובכים, לעשות השתלות מורכבות מאוד, לעשות</w:t>
      </w:r>
      <w:r w:rsidR="005133A8">
        <w:rPr>
          <w:rtl/>
        </w:rPr>
        <w:t xml:space="preserve"> </w:t>
      </w:r>
      <w:r w:rsidRPr="00866FEE">
        <w:rPr>
          <w:rtl/>
        </w:rPr>
        <w:t>חידושים</w:t>
      </w:r>
      <w:r w:rsidR="005133A8">
        <w:rPr>
          <w:rtl/>
        </w:rPr>
        <w:t xml:space="preserve"> </w:t>
      </w:r>
      <w:r w:rsidRPr="00866FEE">
        <w:rPr>
          <w:rtl/>
        </w:rPr>
        <w:t>מדעיים</w:t>
      </w:r>
      <w:r w:rsidR="005133A8">
        <w:rPr>
          <w:rtl/>
        </w:rPr>
        <w:t xml:space="preserve"> </w:t>
      </w:r>
      <w:r w:rsidRPr="00866FEE">
        <w:rPr>
          <w:rtl/>
        </w:rPr>
        <w:t>אדירים,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פיתוי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המערכת.</w:t>
      </w:r>
      <w:r w:rsidR="005133A8">
        <w:rPr>
          <w:rtl/>
        </w:rPr>
        <w:t xml:space="preserve"> </w:t>
      </w:r>
      <w:r w:rsidRPr="00866FEE">
        <w:rPr>
          <w:rtl/>
        </w:rPr>
        <w:t>אני אומר לכם, כמי שבא מהעולם</w:t>
      </w:r>
      <w:r w:rsidR="005133A8">
        <w:rPr>
          <w:rtl/>
        </w:rPr>
        <w:t xml:space="preserve"> </w:t>
      </w:r>
      <w:r w:rsidRPr="00866FEE">
        <w:rPr>
          <w:rtl/>
        </w:rPr>
        <w:t>המדעי,</w:t>
      </w:r>
      <w:r w:rsidR="005133A8">
        <w:rPr>
          <w:rtl/>
        </w:rPr>
        <w:t xml:space="preserve"> </w:t>
      </w:r>
      <w:r w:rsidRPr="00866FEE">
        <w:rPr>
          <w:rtl/>
        </w:rPr>
        <w:t>שהמדענים,</w:t>
      </w:r>
      <w:r w:rsidR="005133A8">
        <w:rPr>
          <w:rtl/>
        </w:rPr>
        <w:t xml:space="preserve"> </w:t>
      </w:r>
      <w:r w:rsidRPr="00866FEE">
        <w:rPr>
          <w:rtl/>
        </w:rPr>
        <w:t>זה טבעי, זה תחומם, זה תחום עיסוקם, רוצים לעסוק בחזית המחקר,</w:t>
      </w:r>
      <w:r w:rsidR="005133A8">
        <w:rPr>
          <w:rtl/>
        </w:rPr>
        <w:t xml:space="preserve"> </w:t>
      </w:r>
      <w:r w:rsidRPr="00866FEE">
        <w:rPr>
          <w:rtl/>
        </w:rPr>
        <w:t>במקרה הכי מסובך, באתגר הכי גדול, זה הרבה פחות מעניין ומרתק מבחינה אינטלקטואלית</w:t>
      </w:r>
      <w:r w:rsidR="005133A8">
        <w:rPr>
          <w:rtl/>
        </w:rPr>
        <w:t xml:space="preserve"> </w:t>
      </w:r>
      <w:r w:rsidRPr="00866FEE">
        <w:rPr>
          <w:rtl/>
        </w:rPr>
        <w:t>ומדעית לתת אותו ויטמין או אותו דבר ברפואה המונעת.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יודע שאת זה הם רוצים, בחוק ההסדרים, להוציא ולהעביר לקופות</w:t>
      </w:r>
      <w:r w:rsidR="005133A8">
        <w:rPr>
          <w:rtl/>
        </w:rPr>
        <w:t>-</w:t>
      </w:r>
      <w:r w:rsidRPr="00866FEE">
        <w:rPr>
          <w:rtl/>
        </w:rPr>
        <w:t>החולים, ואז</w:t>
      </w:r>
      <w:r w:rsidR="005133A8">
        <w:rPr>
          <w:rtl/>
        </w:rPr>
        <w:t xml:space="preserve"> </w:t>
      </w:r>
      <w:r w:rsidRPr="00866FEE">
        <w:rPr>
          <w:rtl/>
        </w:rPr>
        <w:t>האתגר כבר לא יהיה.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אלכסנדר לובוצקי (הדרך השלישית):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להביא</w:t>
      </w:r>
      <w:r w:rsidR="005133A8">
        <w:rPr>
          <w:rtl/>
        </w:rPr>
        <w:t xml:space="preserve"> </w:t>
      </w:r>
      <w:r w:rsidRPr="00866FEE">
        <w:rPr>
          <w:rtl/>
        </w:rPr>
        <w:t>לתשומת</w:t>
      </w:r>
      <w:r w:rsidR="005133A8">
        <w:rPr>
          <w:rtl/>
        </w:rPr>
        <w:t xml:space="preserve"> </w:t>
      </w:r>
      <w:r w:rsidRPr="00866FEE">
        <w:rPr>
          <w:rtl/>
        </w:rPr>
        <w:t>לבך, אני אומר את זה דווקא כמי שבא מהעולם המדעי,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שכשאני נמצא בעולם המדעי אין לי אלא לחפש את מה שמעניין ומרתק מבחינה</w:t>
      </w:r>
      <w:r w:rsidR="005133A8">
        <w:rPr>
          <w:rtl/>
        </w:rPr>
        <w:t xml:space="preserve"> </w:t>
      </w:r>
      <w:r w:rsidRPr="00866FEE">
        <w:rPr>
          <w:rtl/>
        </w:rPr>
        <w:t>מדעית,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האחריות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ראשי המערכת היא דווקא להזרים את הכספים לאותם כיוונים</w:t>
      </w:r>
      <w:r w:rsidR="005133A8">
        <w:rPr>
          <w:rtl/>
        </w:rPr>
        <w:t xml:space="preserve"> </w:t>
      </w:r>
      <w:r w:rsidRPr="00866FEE">
        <w:rPr>
          <w:rtl/>
        </w:rPr>
        <w:t>שייתנו</w:t>
      </w:r>
      <w:r w:rsidR="005133A8">
        <w:rPr>
          <w:rtl/>
        </w:rPr>
        <w:t xml:space="preserve"> </w:t>
      </w:r>
      <w:r w:rsidRPr="00866FEE">
        <w:rPr>
          <w:rtl/>
        </w:rPr>
        <w:t>לנו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מקסימום הבריאות, את מקסימום הצלת הנפשות. כאן יש לפעמים, באמת,</w:t>
      </w:r>
      <w:r w:rsidR="005133A8">
        <w:rPr>
          <w:rtl/>
        </w:rPr>
        <w:t xml:space="preserve"> </w:t>
      </w:r>
      <w:r w:rsidRPr="00866FEE">
        <w:rPr>
          <w:rtl/>
        </w:rPr>
        <w:t>ברירות</w:t>
      </w:r>
      <w:r w:rsidR="005133A8">
        <w:rPr>
          <w:rtl/>
        </w:rPr>
        <w:t xml:space="preserve"> </w:t>
      </w:r>
      <w:r w:rsidRPr="00866FEE">
        <w:rPr>
          <w:rtl/>
        </w:rPr>
        <w:t>שהן אכזריות מאוד, אבל ראייה קדימה אומרת לתת לרפואה המונעת עדיפות גדולה</w:t>
      </w:r>
      <w:r w:rsidR="005133A8">
        <w:rPr>
          <w:rtl/>
        </w:rPr>
        <w:t xml:space="preserve"> </w:t>
      </w:r>
      <w:r w:rsidRPr="00866FEE">
        <w:rPr>
          <w:rtl/>
        </w:rPr>
        <w:t>בשירותי הבריאות בישראל.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מאוד לחבר הכנסת לובוצקי.</w:t>
      </w:r>
      <w:r w:rsidR="005133A8">
        <w:rPr>
          <w:rtl/>
        </w:rPr>
        <w:t xml:space="preserve"> </w:t>
      </w:r>
      <w:r w:rsidRPr="00866FEE">
        <w:rPr>
          <w:rtl/>
        </w:rPr>
        <w:t>חבר הכנסת עבד</w:t>
      </w:r>
      <w:r w:rsidR="005133A8">
        <w:rPr>
          <w:rtl/>
        </w:rPr>
        <w:t>-</w:t>
      </w:r>
      <w:r w:rsidRPr="00866FEE">
        <w:rPr>
          <w:rtl/>
        </w:rPr>
        <w:t xml:space="preserve">אלוהב דראושה, ואחריו </w:t>
      </w:r>
      <w:r w:rsidR="005133A8">
        <w:rPr>
          <w:rtl/>
        </w:rPr>
        <w:t xml:space="preserve">– </w:t>
      </w:r>
      <w:r w:rsidRPr="00866FEE">
        <w:rPr>
          <w:rtl/>
        </w:rPr>
        <w:t>חבר הכנסת רחבעם זאבי.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עבד</w:t>
      </w:r>
      <w:r>
        <w:rPr>
          <w:rtl/>
        </w:rPr>
        <w:t>-</w:t>
      </w:r>
      <w:r w:rsidRPr="005133A8">
        <w:rPr>
          <w:rtl/>
        </w:rPr>
        <w:t>אלוהב דראושה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אני חורג ממנהגי, כמי שלא מפזר שבחים בדרך</w:t>
      </w:r>
      <w:r w:rsidR="005133A8">
        <w:rPr>
          <w:rtl/>
        </w:rPr>
        <w:t xml:space="preserve"> </w:t>
      </w:r>
      <w:r w:rsidRPr="00866FEE">
        <w:rPr>
          <w:rtl/>
        </w:rPr>
        <w:t>כלל,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לציין</w:t>
      </w:r>
      <w:r w:rsidR="005133A8">
        <w:rPr>
          <w:rtl/>
        </w:rPr>
        <w:t xml:space="preserve"> </w:t>
      </w:r>
      <w:r w:rsidRPr="00866FEE">
        <w:rPr>
          <w:rtl/>
        </w:rPr>
        <w:t>לשבח</w:t>
      </w:r>
      <w:r w:rsidR="005133A8">
        <w:rPr>
          <w:rtl/>
        </w:rPr>
        <w:t xml:space="preserve"> </w:t>
      </w:r>
      <w:r w:rsidRPr="00866FEE">
        <w:rPr>
          <w:rtl/>
        </w:rPr>
        <w:t>את המאבק האמין והעיקש של שר הבריאות, אשר הצליח,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בסופו של דבר, להכריח את הממשלה. הוא קיבל גם תמיכה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כיוון שאתה, אדוני השר, יהושע, כולם אומרים לך: חזק ואמץ.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עבד</w:t>
      </w:r>
      <w:r>
        <w:rPr>
          <w:rtl/>
        </w:rPr>
        <w:t>-</w:t>
      </w:r>
      <w:r w:rsidRPr="005133A8">
        <w:rPr>
          <w:rtl/>
        </w:rPr>
        <w:t>אלוהב דראושה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אכן</w:t>
      </w:r>
      <w:r w:rsidR="005133A8">
        <w:rPr>
          <w:rtl/>
        </w:rPr>
        <w:t xml:space="preserve"> </w:t>
      </w:r>
      <w:r w:rsidRPr="00866FEE">
        <w:rPr>
          <w:rtl/>
        </w:rPr>
        <w:t>חזק</w:t>
      </w:r>
      <w:r w:rsidR="005133A8">
        <w:rPr>
          <w:rtl/>
        </w:rPr>
        <w:t xml:space="preserve"> </w:t>
      </w:r>
      <w:r w:rsidRPr="00866FEE">
        <w:rPr>
          <w:rtl/>
        </w:rPr>
        <w:t>ואמץ</w:t>
      </w:r>
      <w:r w:rsidR="005133A8">
        <w:rPr>
          <w:rtl/>
        </w:rPr>
        <w:t xml:space="preserve"> </w:t>
      </w:r>
      <w:r w:rsidRPr="00866FEE">
        <w:rPr>
          <w:rtl/>
        </w:rPr>
        <w:t>לשר</w:t>
      </w:r>
      <w:r w:rsidR="005133A8">
        <w:rPr>
          <w:rtl/>
        </w:rPr>
        <w:t xml:space="preserve"> </w:t>
      </w:r>
      <w:r w:rsidRPr="00866FEE">
        <w:rPr>
          <w:rtl/>
        </w:rPr>
        <w:t>הבריאות על המאבק הזה לתמוך באותם מסכנים, באותם חולים</w:t>
      </w:r>
      <w:r w:rsidR="005133A8">
        <w:rPr>
          <w:rtl/>
        </w:rPr>
        <w:t xml:space="preserve"> </w:t>
      </w:r>
      <w:r w:rsidRPr="00866FEE">
        <w:rPr>
          <w:rtl/>
        </w:rPr>
        <w:t>כרוניים</w:t>
      </w:r>
      <w:r w:rsidR="005133A8">
        <w:rPr>
          <w:rtl/>
        </w:rPr>
        <w:t xml:space="preserve"> </w:t>
      </w:r>
      <w:r w:rsidRPr="00866FEE">
        <w:rPr>
          <w:rtl/>
        </w:rPr>
        <w:t>קשים,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הבטחת</w:t>
      </w:r>
      <w:r w:rsidR="005133A8">
        <w:rPr>
          <w:rtl/>
        </w:rPr>
        <w:t xml:space="preserve"> </w:t>
      </w:r>
      <w:r w:rsidRPr="00866FEE">
        <w:rPr>
          <w:rtl/>
        </w:rPr>
        <w:t>סכום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150 מיליון שקלים לסיוע בהבטחת התרופות</w:t>
      </w:r>
      <w:r w:rsidR="005133A8">
        <w:rPr>
          <w:rtl/>
        </w:rPr>
        <w:t xml:space="preserve"> </w:t>
      </w:r>
      <w:r w:rsidRPr="00866FEE">
        <w:rPr>
          <w:rtl/>
        </w:rPr>
        <w:t>לחולים הללו.</w:t>
      </w:r>
      <w:r w:rsidR="005133A8">
        <w:rPr>
          <w:rtl/>
        </w:rPr>
        <w:t xml:space="preserve"> </w:t>
      </w:r>
      <w:r w:rsidRPr="00866FEE">
        <w:rPr>
          <w:rtl/>
        </w:rPr>
        <w:t>הם אנשים שסובלים קשות, וחן</w:t>
      </w:r>
      <w:r w:rsidR="005133A8">
        <w:rPr>
          <w:rtl/>
        </w:rPr>
        <w:t>-</w:t>
      </w:r>
      <w:r w:rsidRPr="00866FEE">
        <w:rPr>
          <w:rtl/>
        </w:rPr>
        <w:t>חן, שר הבריאות, על המאבק הזה.</w:t>
      </w:r>
      <w:r w:rsidR="005133A8">
        <w:rPr>
          <w:rtl/>
        </w:rPr>
        <w:t xml:space="preserve"> </w:t>
      </w:r>
      <w:r w:rsidRPr="00866FEE">
        <w:rPr>
          <w:rtl/>
        </w:rPr>
        <w:t>אני גם</w:t>
      </w:r>
      <w:r w:rsidR="005133A8">
        <w:rPr>
          <w:rtl/>
        </w:rPr>
        <w:t xml:space="preserve"> </w:t>
      </w:r>
      <w:r w:rsidRPr="00866FEE">
        <w:rPr>
          <w:rtl/>
        </w:rPr>
        <w:t>בטוח שחברי הכנסת ושרים אחרים סייעו לך.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לי בעיה, לא אתך כשר הבריאות, אלא עם הממשלה כולה, עם התוכנית של התקציב,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חוק ההסדרים, שבא לפגוע בחוק ביטוח בריאות ממלכתי </w:t>
      </w:r>
      <w:r w:rsidR="005133A8">
        <w:rPr>
          <w:rtl/>
        </w:rPr>
        <w:t>–</w:t>
      </w:r>
      <w:r w:rsidRPr="00866FEE">
        <w:rPr>
          <w:rtl/>
        </w:rPr>
        <w:t xml:space="preserve"> אני בטוח שאינך מאושר מהפגיעה</w:t>
      </w:r>
      <w:r w:rsidR="005133A8">
        <w:rPr>
          <w:rtl/>
        </w:rPr>
        <w:t xml:space="preserve"> </w:t>
      </w:r>
      <w:r w:rsidRPr="00866FEE">
        <w:rPr>
          <w:rtl/>
        </w:rPr>
        <w:t>הזאת</w:t>
      </w:r>
      <w:r w:rsidR="005133A8">
        <w:rPr>
          <w:rtl/>
        </w:rPr>
        <w:t xml:space="preserve"> </w:t>
      </w:r>
      <w:r w:rsidRPr="00866FEE">
        <w:rPr>
          <w:rtl/>
        </w:rPr>
        <w:t>בחוק</w:t>
      </w:r>
      <w:r w:rsidR="005133A8">
        <w:rPr>
          <w:rtl/>
        </w:rPr>
        <w:t xml:space="preserve"> </w:t>
      </w:r>
      <w:r w:rsidRPr="00866FEE">
        <w:rPr>
          <w:rtl/>
        </w:rPr>
        <w:t>ביטוח הבריאות הממלכתי.</w:t>
      </w:r>
      <w:r w:rsidR="005133A8">
        <w:rPr>
          <w:rtl/>
        </w:rPr>
        <w:t xml:space="preserve"> </w:t>
      </w:r>
      <w:r w:rsidRPr="00866FEE">
        <w:rPr>
          <w:rtl/>
        </w:rPr>
        <w:t>בחוק הזה, שחוקקנו אותו בכנסת הקודמת, רצינו</w:t>
      </w:r>
      <w:r w:rsidR="005133A8">
        <w:rPr>
          <w:rtl/>
        </w:rPr>
        <w:t xml:space="preserve"> </w:t>
      </w:r>
      <w:r w:rsidRPr="00866FEE">
        <w:rPr>
          <w:rtl/>
        </w:rPr>
        <w:t>להבטיח</w:t>
      </w:r>
      <w:r w:rsidR="005133A8">
        <w:rPr>
          <w:rtl/>
        </w:rPr>
        <w:t xml:space="preserve"> </w:t>
      </w:r>
      <w:r w:rsidRPr="00866FEE">
        <w:rPr>
          <w:rtl/>
        </w:rPr>
        <w:t>לכל</w:t>
      </w:r>
      <w:r w:rsidR="005133A8">
        <w:rPr>
          <w:rtl/>
        </w:rPr>
        <w:t xml:space="preserve"> </w:t>
      </w:r>
      <w:r w:rsidRPr="00866FEE">
        <w:rPr>
          <w:rtl/>
        </w:rPr>
        <w:t>תושב במדינת ישראל, לא רק לכל אזרח אלא לכל תושב, ללא הבדל דת, ובלי</w:t>
      </w:r>
      <w:r w:rsidR="005133A8">
        <w:rPr>
          <w:rtl/>
        </w:rPr>
        <w:t xml:space="preserve"> </w:t>
      </w:r>
      <w:r w:rsidRPr="00866FEE">
        <w:rPr>
          <w:rtl/>
        </w:rPr>
        <w:t>קשר</w:t>
      </w:r>
      <w:r w:rsidR="005133A8">
        <w:rPr>
          <w:rtl/>
        </w:rPr>
        <w:t xml:space="preserve"> </w:t>
      </w:r>
      <w:r w:rsidRPr="00866FEE">
        <w:rPr>
          <w:rtl/>
        </w:rPr>
        <w:t>להיותו</w:t>
      </w:r>
      <w:r w:rsidR="005133A8">
        <w:rPr>
          <w:rtl/>
        </w:rPr>
        <w:t xml:space="preserve"> </w:t>
      </w:r>
      <w:r w:rsidRPr="00866FEE">
        <w:rPr>
          <w:rtl/>
        </w:rPr>
        <w:t>דתי</w:t>
      </w:r>
      <w:r w:rsidR="005133A8">
        <w:rPr>
          <w:rtl/>
        </w:rPr>
        <w:t xml:space="preserve"> </w:t>
      </w:r>
      <w:r w:rsidRPr="00866FEE">
        <w:rPr>
          <w:rtl/>
        </w:rPr>
        <w:t>או לא דתי, לקבל טיפול רפואי מתאים.</w:t>
      </w:r>
      <w:r w:rsidR="005133A8">
        <w:rPr>
          <w:rtl/>
        </w:rPr>
        <w:t xml:space="preserve"> </w:t>
      </w:r>
      <w:r w:rsidRPr="00866FEE">
        <w:rPr>
          <w:rtl/>
        </w:rPr>
        <w:t>אני מסכים עם כל מלה שאמר</w:t>
      </w:r>
      <w:r w:rsidR="005133A8">
        <w:rPr>
          <w:rtl/>
        </w:rPr>
        <w:t xml:space="preserve"> </w:t>
      </w:r>
      <w:r w:rsidRPr="00866FEE">
        <w:rPr>
          <w:rtl/>
        </w:rPr>
        <w:t>כאן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 רביץ, יושב</w:t>
      </w:r>
      <w:r w:rsidR="005133A8">
        <w:rPr>
          <w:rtl/>
        </w:rPr>
        <w:t>-</w:t>
      </w:r>
      <w:r w:rsidRPr="00866FEE">
        <w:rPr>
          <w:rtl/>
        </w:rPr>
        <w:t xml:space="preserve">ראש ועדת הכספים של הכנסת </w:t>
      </w:r>
      <w:r w:rsidR="005133A8">
        <w:rPr>
          <w:rtl/>
        </w:rPr>
        <w:t>–</w:t>
      </w:r>
      <w:r w:rsidRPr="00866FEE">
        <w:rPr>
          <w:rtl/>
        </w:rPr>
        <w:t xml:space="preserve"> ללא הבדלים על רקע דתי או</w:t>
      </w:r>
      <w:r w:rsidR="005133A8">
        <w:rPr>
          <w:rtl/>
        </w:rPr>
        <w:t xml:space="preserve"> </w:t>
      </w:r>
      <w:r w:rsidRPr="00866FEE">
        <w:rPr>
          <w:rtl/>
        </w:rPr>
        <w:t>לאומי.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אבל,</w:t>
      </w:r>
      <w:r w:rsidR="005133A8">
        <w:rPr>
          <w:rtl/>
        </w:rPr>
        <w:t xml:space="preserve"> </w:t>
      </w:r>
      <w:r w:rsidRPr="00866FEE">
        <w:rPr>
          <w:rtl/>
        </w:rPr>
        <w:t>לצערי</w:t>
      </w:r>
      <w:r w:rsidR="005133A8">
        <w:rPr>
          <w:rtl/>
        </w:rPr>
        <w:t xml:space="preserve"> </w:t>
      </w:r>
      <w:r w:rsidRPr="00866FEE">
        <w:rPr>
          <w:rtl/>
        </w:rPr>
        <w:t>הרב,</w:t>
      </w:r>
      <w:r w:rsidR="005133A8">
        <w:rPr>
          <w:rtl/>
        </w:rPr>
        <w:t xml:space="preserve"> </w:t>
      </w:r>
      <w:r w:rsidRPr="00866FEE">
        <w:rPr>
          <w:rtl/>
        </w:rPr>
        <w:t>חוק ההסדרים יפגע קשות עד כדי כך שהוא יבטל את חוק ביטוח</w:t>
      </w:r>
      <w:r w:rsidR="005133A8">
        <w:rPr>
          <w:rtl/>
        </w:rPr>
        <w:t xml:space="preserve"> </w:t>
      </w:r>
      <w:r w:rsidRPr="00866FEE">
        <w:rPr>
          <w:rtl/>
        </w:rPr>
        <w:t>בריאות ממלכתי, אם אכן הוא יתקבל במתכונת ששר האוצר מגיש.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כן יש לנו מאבק, חבר הכנסת רביץ</w:t>
      </w:r>
      <w:r w:rsidR="005133A8">
        <w:rPr>
          <w:rtl/>
        </w:rPr>
        <w:t xml:space="preserve"> </w:t>
      </w:r>
      <w:r w:rsidRPr="00866FEE">
        <w:rPr>
          <w:rtl/>
        </w:rPr>
        <w:t>וחברי הכנסת היושבים כאן. זה מאבק שאני</w:t>
      </w:r>
      <w:r w:rsidR="005133A8">
        <w:rPr>
          <w:rtl/>
        </w:rPr>
        <w:t xml:space="preserve"> </w:t>
      </w:r>
      <w:r w:rsidRPr="00866FEE">
        <w:rPr>
          <w:rtl/>
        </w:rPr>
        <w:t>מקווה שנצליח בו, כפי שהצלחת אתה, אדוני שר הבריאות, להבטיח את התרופות לחולים.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אל</w:t>
      </w:r>
      <w:r w:rsidR="005133A8">
        <w:rPr>
          <w:rtl/>
        </w:rPr>
        <w:t xml:space="preserve"> </w:t>
      </w:r>
      <w:r w:rsidRPr="00866FEE">
        <w:rPr>
          <w:rtl/>
        </w:rPr>
        <w:t>לנו</w:t>
      </w:r>
      <w:r w:rsidR="005133A8">
        <w:rPr>
          <w:rtl/>
        </w:rPr>
        <w:t xml:space="preserve"> </w:t>
      </w:r>
      <w:r w:rsidRPr="00866FEE">
        <w:rPr>
          <w:rtl/>
        </w:rPr>
        <w:t>להסכים</w:t>
      </w:r>
      <w:r w:rsidR="005133A8">
        <w:rPr>
          <w:rtl/>
        </w:rPr>
        <w:t xml:space="preserve"> </w:t>
      </w:r>
      <w:r w:rsidRPr="00866FEE">
        <w:rPr>
          <w:rtl/>
        </w:rPr>
        <w:t>בשום אופן לחוק שיפגע בחלשים, שיפגע בעניים</w:t>
      </w:r>
      <w:r w:rsidR="005133A8">
        <w:rPr>
          <w:rtl/>
        </w:rPr>
        <w:t xml:space="preserve"> </w:t>
      </w:r>
      <w:r w:rsidRPr="00866FEE">
        <w:rPr>
          <w:rtl/>
        </w:rPr>
        <w:t>ויפגע בחולים.</w:t>
      </w:r>
      <w:r w:rsidR="005133A8">
        <w:rPr>
          <w:rtl/>
        </w:rPr>
        <w:t xml:space="preserve"> </w:t>
      </w:r>
      <w:r w:rsidRPr="00866FEE">
        <w:rPr>
          <w:rtl/>
        </w:rPr>
        <w:t>צריך להבטיח טיפול רפואי נאות לכל אזרח ולכל תושב. אני מדגיש את המלה תושב, כיוון</w:t>
      </w:r>
      <w:r w:rsidR="005133A8">
        <w:rPr>
          <w:rtl/>
        </w:rPr>
        <w:t xml:space="preserve"> </w:t>
      </w:r>
      <w:r w:rsidRPr="00866FEE">
        <w:rPr>
          <w:rtl/>
        </w:rPr>
        <w:t>שבמזרח</w:t>
      </w:r>
      <w:r w:rsidR="005133A8">
        <w:rPr>
          <w:rtl/>
        </w:rPr>
        <w:t>-</w:t>
      </w:r>
      <w:r w:rsidRPr="00866FEE">
        <w:rPr>
          <w:rtl/>
        </w:rPr>
        <w:t>ירושלים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אלפי ילדים, שבגלל סיבות שקשורות במעמד הוריהם, שאחד מההורים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תושב</w:t>
      </w:r>
      <w:r w:rsidR="005133A8">
        <w:rPr>
          <w:rtl/>
        </w:rPr>
        <w:t xml:space="preserve"> </w:t>
      </w:r>
      <w:r w:rsidRPr="00866FEE">
        <w:rPr>
          <w:rtl/>
        </w:rPr>
        <w:t>השטחים,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זכו</w:t>
      </w:r>
      <w:r w:rsidR="005133A8">
        <w:rPr>
          <w:rtl/>
        </w:rPr>
        <w:t xml:space="preserve"> </w:t>
      </w:r>
      <w:r w:rsidRPr="00866FEE">
        <w:rPr>
          <w:rtl/>
        </w:rPr>
        <w:t>בהכרה</w:t>
      </w:r>
      <w:r w:rsidR="005133A8">
        <w:rPr>
          <w:rtl/>
        </w:rPr>
        <w:t xml:space="preserve"> </w:t>
      </w:r>
      <w:r w:rsidRPr="00866FEE">
        <w:rPr>
          <w:rtl/>
        </w:rPr>
        <w:t>ואינם יכולים לקבל אזרחות ישראלית או תושבות</w:t>
      </w:r>
      <w:r w:rsidR="005133A8">
        <w:rPr>
          <w:rtl/>
        </w:rPr>
        <w:t xml:space="preserve"> </w:t>
      </w:r>
      <w:r w:rsidRPr="00866FEE">
        <w:rPr>
          <w:rtl/>
        </w:rPr>
        <w:t>ישראלית,</w:t>
      </w:r>
      <w:r w:rsidR="005133A8">
        <w:rPr>
          <w:rtl/>
        </w:rPr>
        <w:t xml:space="preserve"> </w:t>
      </w:r>
      <w:r w:rsidRPr="00866FEE">
        <w:rPr>
          <w:rtl/>
        </w:rPr>
        <w:t>ולכן</w:t>
      </w:r>
      <w:r w:rsidR="005133A8">
        <w:rPr>
          <w:rtl/>
        </w:rPr>
        <w:t xml:space="preserve"> </w:t>
      </w:r>
      <w:r w:rsidRPr="00866FEE">
        <w:rPr>
          <w:rtl/>
        </w:rPr>
        <w:t>הילדים</w:t>
      </w:r>
      <w:r w:rsidR="005133A8">
        <w:rPr>
          <w:rtl/>
        </w:rPr>
        <w:t xml:space="preserve"> </w:t>
      </w:r>
      <w:r w:rsidRPr="00866FEE">
        <w:rPr>
          <w:rtl/>
        </w:rPr>
        <w:t>האלה</w:t>
      </w:r>
      <w:r w:rsidR="005133A8">
        <w:rPr>
          <w:rtl/>
        </w:rPr>
        <w:t xml:space="preserve"> </w:t>
      </w:r>
      <w:r w:rsidRPr="00866FEE">
        <w:rPr>
          <w:rtl/>
        </w:rPr>
        <w:t>גם אינם יכולים לקבל טיפול רפואי. זו בעיה הומנית,</w:t>
      </w:r>
      <w:r w:rsidR="005133A8">
        <w:rPr>
          <w:rtl/>
        </w:rPr>
        <w:t xml:space="preserve"> </w:t>
      </w:r>
      <w:r w:rsidRPr="00866FEE">
        <w:rPr>
          <w:rtl/>
        </w:rPr>
        <w:t>וכאשר חוקק החוק הובטח שכל תושב יקבל טיפול רפואי.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לצערי</w:t>
      </w:r>
      <w:r w:rsidR="005133A8">
        <w:rPr>
          <w:rtl/>
        </w:rPr>
        <w:t xml:space="preserve"> </w:t>
      </w:r>
      <w:r w:rsidRPr="00866FEE">
        <w:rPr>
          <w:rtl/>
        </w:rPr>
        <w:t>הרב,</w:t>
      </w:r>
      <w:r w:rsidR="005133A8">
        <w:rPr>
          <w:rtl/>
        </w:rPr>
        <w:t xml:space="preserve"> </w:t>
      </w:r>
      <w:r w:rsidRPr="00866FEE">
        <w:rPr>
          <w:rtl/>
        </w:rPr>
        <w:t>מסיבות</w:t>
      </w:r>
      <w:r w:rsidR="005133A8">
        <w:rPr>
          <w:rtl/>
        </w:rPr>
        <w:t xml:space="preserve"> </w:t>
      </w:r>
      <w:r w:rsidRPr="00866FEE">
        <w:rPr>
          <w:rtl/>
        </w:rPr>
        <w:t>שאיני</w:t>
      </w:r>
      <w:r w:rsidR="005133A8">
        <w:rPr>
          <w:rtl/>
        </w:rPr>
        <w:t xml:space="preserve"> </w:t>
      </w:r>
      <w:r w:rsidRPr="00866FEE">
        <w:rPr>
          <w:rtl/>
        </w:rPr>
        <w:t>מסכים</w:t>
      </w:r>
      <w:r w:rsidR="005133A8">
        <w:rPr>
          <w:rtl/>
        </w:rPr>
        <w:t xml:space="preserve"> </w:t>
      </w:r>
      <w:r w:rsidRPr="00866FEE">
        <w:rPr>
          <w:rtl/>
        </w:rPr>
        <w:t>אתן,</w:t>
      </w:r>
      <w:r w:rsidR="005133A8">
        <w:rPr>
          <w:rtl/>
        </w:rPr>
        <w:t xml:space="preserve"> </w:t>
      </w:r>
      <w:r w:rsidRPr="00866FEE">
        <w:rPr>
          <w:rtl/>
        </w:rPr>
        <w:t>מונעים</w:t>
      </w:r>
      <w:r w:rsidR="005133A8">
        <w:rPr>
          <w:rtl/>
        </w:rPr>
        <w:t xml:space="preserve"> </w:t>
      </w:r>
      <w:r w:rsidRPr="00866FEE">
        <w:rPr>
          <w:rtl/>
        </w:rPr>
        <w:t>טיפול</w:t>
      </w:r>
      <w:r w:rsidR="005133A8">
        <w:rPr>
          <w:rtl/>
        </w:rPr>
        <w:t xml:space="preserve"> </w:t>
      </w:r>
      <w:r w:rsidRPr="00866FEE">
        <w:rPr>
          <w:rtl/>
        </w:rPr>
        <w:t>רפואי מאלפי ילדים</w:t>
      </w:r>
      <w:r w:rsidR="005133A8">
        <w:rPr>
          <w:rtl/>
        </w:rPr>
        <w:t xml:space="preserve"> </w:t>
      </w:r>
      <w:r w:rsidRPr="00866FEE">
        <w:rPr>
          <w:rtl/>
        </w:rPr>
        <w:t>פלסטינים</w:t>
      </w:r>
      <w:r w:rsidR="005133A8">
        <w:rPr>
          <w:rtl/>
        </w:rPr>
        <w:t xml:space="preserve"> </w:t>
      </w:r>
      <w:r w:rsidRPr="00866FEE">
        <w:rPr>
          <w:rtl/>
        </w:rPr>
        <w:t>במזרח</w:t>
      </w:r>
      <w:r w:rsidR="005133A8">
        <w:rPr>
          <w:rtl/>
        </w:rPr>
        <w:t>-</w:t>
      </w:r>
      <w:r w:rsidRPr="00866FEE">
        <w:rPr>
          <w:rtl/>
        </w:rPr>
        <w:t>ירושלים,</w:t>
      </w:r>
      <w:r w:rsidR="005133A8">
        <w:rPr>
          <w:rtl/>
        </w:rPr>
        <w:t xml:space="preserve"> </w:t>
      </w:r>
      <w:r w:rsidRPr="00866FEE">
        <w:rPr>
          <w:rtl/>
        </w:rPr>
        <w:t>משום שהם פלסטינים, משום שהם ערבים. זה דבר שצריך לתקן</w:t>
      </w:r>
      <w:r w:rsidR="005133A8">
        <w:rPr>
          <w:rtl/>
        </w:rPr>
        <w:t xml:space="preserve"> </w:t>
      </w:r>
      <w:r w:rsidRPr="00866FEE">
        <w:rPr>
          <w:rtl/>
        </w:rPr>
        <w:t>אותו.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שאיש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יכול</w:t>
      </w:r>
      <w:r w:rsidR="005133A8">
        <w:rPr>
          <w:rtl/>
        </w:rPr>
        <w:t xml:space="preserve"> </w:t>
      </w:r>
      <w:r w:rsidRPr="00866FEE">
        <w:rPr>
          <w:rtl/>
        </w:rPr>
        <w:t>להסכים</w:t>
      </w:r>
      <w:r w:rsidR="005133A8">
        <w:rPr>
          <w:rtl/>
        </w:rPr>
        <w:t xml:space="preserve"> </w:t>
      </w:r>
      <w:r w:rsidRPr="00866FEE">
        <w:rPr>
          <w:rtl/>
        </w:rPr>
        <w:t>לפגיעה</w:t>
      </w:r>
      <w:r w:rsidR="005133A8">
        <w:rPr>
          <w:rtl/>
        </w:rPr>
        <w:t xml:space="preserve"> </w:t>
      </w:r>
      <w:r w:rsidRPr="00866FEE">
        <w:rPr>
          <w:rtl/>
        </w:rPr>
        <w:t>בחולים משום שהם ילדים ערבים</w:t>
      </w:r>
      <w:r w:rsidR="005133A8">
        <w:rPr>
          <w:rtl/>
        </w:rPr>
        <w:t xml:space="preserve"> </w:t>
      </w:r>
      <w:r w:rsidRPr="00866FEE">
        <w:rPr>
          <w:rtl/>
        </w:rPr>
        <w:t>במזרח</w:t>
      </w:r>
      <w:r w:rsidR="005133A8">
        <w:rPr>
          <w:rtl/>
        </w:rPr>
        <w:t>-</w:t>
      </w:r>
      <w:r w:rsidRPr="00866FEE">
        <w:rPr>
          <w:rtl/>
        </w:rPr>
        <w:t>ירושלים.</w:t>
      </w:r>
      <w:r w:rsidR="005133A8">
        <w:rPr>
          <w:rtl/>
        </w:rPr>
        <w:t xml:space="preserve"> </w:t>
      </w:r>
      <w:r w:rsidRPr="00866FEE">
        <w:rPr>
          <w:rtl/>
        </w:rPr>
        <w:t>דווקא</w:t>
      </w:r>
      <w:r w:rsidR="005133A8">
        <w:rPr>
          <w:rtl/>
        </w:rPr>
        <w:t xml:space="preserve"> </w:t>
      </w:r>
      <w:r w:rsidRPr="00866FEE">
        <w:rPr>
          <w:rtl/>
        </w:rPr>
        <w:t>אלה</w:t>
      </w:r>
      <w:r w:rsidR="005133A8">
        <w:rPr>
          <w:rtl/>
        </w:rPr>
        <w:t xml:space="preserve"> </w:t>
      </w:r>
      <w:r w:rsidRPr="00866FEE">
        <w:rPr>
          <w:rtl/>
        </w:rPr>
        <w:t>הטוענים לאחדות העיר, דווקא הם שעולים על הבמה הזאת</w:t>
      </w:r>
      <w:r w:rsidR="005133A8">
        <w:rPr>
          <w:rtl/>
        </w:rPr>
        <w:t xml:space="preserve"> </w:t>
      </w:r>
      <w:r w:rsidRPr="00866FEE">
        <w:rPr>
          <w:rtl/>
        </w:rPr>
        <w:t>ובכל</w:t>
      </w:r>
      <w:r w:rsidR="005133A8">
        <w:rPr>
          <w:rtl/>
        </w:rPr>
        <w:t xml:space="preserve"> </w:t>
      </w:r>
      <w:r w:rsidRPr="00866FEE">
        <w:rPr>
          <w:rtl/>
        </w:rPr>
        <w:t>מקום</w:t>
      </w:r>
      <w:r w:rsidR="005133A8">
        <w:rPr>
          <w:rtl/>
        </w:rPr>
        <w:t xml:space="preserve"> </w:t>
      </w:r>
      <w:r w:rsidRPr="00866FEE">
        <w:rPr>
          <w:rtl/>
        </w:rPr>
        <w:t>ומדברים</w:t>
      </w:r>
      <w:r w:rsidR="005133A8">
        <w:rPr>
          <w:rtl/>
        </w:rPr>
        <w:t xml:space="preserve"> </w:t>
      </w:r>
      <w:r w:rsidRPr="00866FEE">
        <w:rPr>
          <w:rtl/>
        </w:rPr>
        <w:t>על אחדות העיר, פוגעים בילדים ערבים שחיים במזרח העיר, משום</w:t>
      </w:r>
      <w:r w:rsidR="005133A8">
        <w:rPr>
          <w:rtl/>
        </w:rPr>
        <w:t xml:space="preserve"> </w:t>
      </w:r>
      <w:r w:rsidRPr="00866FEE">
        <w:rPr>
          <w:rtl/>
        </w:rPr>
        <w:t>שהם ערבים.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בנצרת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שלושה</w:t>
      </w:r>
      <w:r w:rsidR="005133A8">
        <w:rPr>
          <w:rtl/>
        </w:rPr>
        <w:t xml:space="preserve"> </w:t>
      </w:r>
      <w:r w:rsidRPr="00866FEE">
        <w:rPr>
          <w:rtl/>
        </w:rPr>
        <w:t>בתי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שממלאים</w:t>
      </w:r>
      <w:r w:rsidR="005133A8">
        <w:rPr>
          <w:rtl/>
        </w:rPr>
        <w:t xml:space="preserve"> </w:t>
      </w:r>
      <w:r w:rsidRPr="00866FEE">
        <w:rPr>
          <w:rtl/>
        </w:rPr>
        <w:t>תפקיד חשוב בשירות האוכלוסייה הערבית</w:t>
      </w:r>
      <w:r w:rsidR="005133A8">
        <w:rPr>
          <w:rtl/>
        </w:rPr>
        <w:t xml:space="preserve"> </w:t>
      </w:r>
      <w:r w:rsidRPr="00866FEE">
        <w:rPr>
          <w:rtl/>
        </w:rPr>
        <w:t>והיהודית</w:t>
      </w:r>
      <w:r w:rsidR="005133A8">
        <w:rPr>
          <w:rtl/>
        </w:rPr>
        <w:t xml:space="preserve"> </w:t>
      </w:r>
      <w:r w:rsidRPr="00866FEE">
        <w:rPr>
          <w:rtl/>
        </w:rPr>
        <w:t>באזור</w:t>
      </w:r>
      <w:r w:rsidR="005133A8">
        <w:rPr>
          <w:rtl/>
        </w:rPr>
        <w:t xml:space="preserve"> </w:t>
      </w:r>
      <w:r w:rsidRPr="00866FEE">
        <w:rPr>
          <w:rtl/>
        </w:rPr>
        <w:t>כולו.</w:t>
      </w:r>
      <w:r w:rsidR="005133A8">
        <w:rPr>
          <w:rtl/>
        </w:rPr>
        <w:t xml:space="preserve"> </w:t>
      </w:r>
      <w:r w:rsidRPr="00866FEE">
        <w:rPr>
          <w:rtl/>
        </w:rPr>
        <w:t>מדי פעם אני מבקר בבתי</w:t>
      </w:r>
      <w:r w:rsidR="005133A8">
        <w:rPr>
          <w:rtl/>
        </w:rPr>
        <w:t>-</w:t>
      </w:r>
      <w:r w:rsidRPr="00866FEE">
        <w:rPr>
          <w:rtl/>
        </w:rPr>
        <w:t>החולים ורואה חולים יהודים וערבים</w:t>
      </w:r>
      <w:r w:rsidR="005133A8">
        <w:rPr>
          <w:rtl/>
        </w:rPr>
        <w:t xml:space="preserve"> </w:t>
      </w:r>
      <w:r w:rsidRPr="00866FEE">
        <w:rPr>
          <w:rtl/>
        </w:rPr>
        <w:t>שמאושפזים</w:t>
      </w:r>
      <w:r w:rsidR="005133A8">
        <w:rPr>
          <w:rtl/>
        </w:rPr>
        <w:t xml:space="preserve"> </w:t>
      </w:r>
      <w:r w:rsidRPr="00866FEE">
        <w:rPr>
          <w:rtl/>
        </w:rPr>
        <w:t>שם,</w:t>
      </w:r>
      <w:r w:rsidR="005133A8">
        <w:rPr>
          <w:rtl/>
        </w:rPr>
        <w:t xml:space="preserve"> </w:t>
      </w:r>
      <w:r w:rsidRPr="00866FEE">
        <w:rPr>
          <w:rtl/>
        </w:rPr>
        <w:t>ובתוכם</w:t>
      </w:r>
      <w:r w:rsidR="005133A8">
        <w:rPr>
          <w:rtl/>
        </w:rPr>
        <w:t xml:space="preserve"> </w:t>
      </w:r>
      <w:r w:rsidRPr="00866FEE">
        <w:rPr>
          <w:rtl/>
        </w:rPr>
        <w:t>הרבה</w:t>
      </w:r>
      <w:r w:rsidR="005133A8">
        <w:rPr>
          <w:rtl/>
        </w:rPr>
        <w:t xml:space="preserve"> </w:t>
      </w:r>
      <w:r w:rsidRPr="00866FEE">
        <w:rPr>
          <w:rtl/>
        </w:rPr>
        <w:t>עולים</w:t>
      </w:r>
      <w:r w:rsidR="005133A8">
        <w:rPr>
          <w:rtl/>
        </w:rPr>
        <w:t xml:space="preserve"> </w:t>
      </w:r>
      <w:r w:rsidRPr="00866FEE">
        <w:rPr>
          <w:rtl/>
        </w:rPr>
        <w:t>חדשים</w:t>
      </w:r>
      <w:r w:rsidR="005133A8">
        <w:rPr>
          <w:rtl/>
        </w:rPr>
        <w:t xml:space="preserve"> </w:t>
      </w:r>
      <w:r w:rsidRPr="00866FEE">
        <w:rPr>
          <w:rtl/>
        </w:rPr>
        <w:t>מנצרת</w:t>
      </w:r>
      <w:r w:rsidR="005133A8">
        <w:rPr>
          <w:rtl/>
        </w:rPr>
        <w:t>-</w:t>
      </w:r>
      <w:r w:rsidRPr="00866FEE">
        <w:rPr>
          <w:rtl/>
        </w:rPr>
        <w:t>עילית וממקומות אחרים בסביבה.</w:t>
      </w:r>
      <w:r w:rsidR="005133A8">
        <w:rPr>
          <w:rtl/>
        </w:rPr>
        <w:t xml:space="preserve"> </w:t>
      </w:r>
      <w:r w:rsidRPr="00866FEE">
        <w:rPr>
          <w:rtl/>
        </w:rPr>
        <w:t>לצערי</w:t>
      </w:r>
      <w:r w:rsidR="005133A8">
        <w:rPr>
          <w:rtl/>
        </w:rPr>
        <w:t xml:space="preserve"> </w:t>
      </w:r>
      <w:r w:rsidRPr="00866FEE">
        <w:rPr>
          <w:rtl/>
        </w:rPr>
        <w:t>הרב,</w:t>
      </w:r>
      <w:r w:rsidR="005133A8">
        <w:rPr>
          <w:rtl/>
        </w:rPr>
        <w:t xml:space="preserve"> </w:t>
      </w:r>
      <w:r w:rsidRPr="00866FEE">
        <w:rPr>
          <w:rtl/>
        </w:rPr>
        <w:t>אף</w:t>
      </w:r>
      <w:r w:rsidR="005133A8">
        <w:rPr>
          <w:rtl/>
        </w:rPr>
        <w:t>-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פי שבשלושת בתי</w:t>
      </w:r>
      <w:r w:rsidR="005133A8">
        <w:rPr>
          <w:rtl/>
        </w:rPr>
        <w:t>-</w:t>
      </w:r>
      <w:r w:rsidRPr="00866FEE">
        <w:rPr>
          <w:rtl/>
        </w:rPr>
        <w:t>החולים הללו יש עובדים מצוינים, רופאים ואחיות</w:t>
      </w:r>
      <w:r w:rsidR="005133A8">
        <w:rPr>
          <w:rtl/>
        </w:rPr>
        <w:t xml:space="preserve"> </w:t>
      </w:r>
      <w:r w:rsidRPr="00866FEE">
        <w:rPr>
          <w:rtl/>
        </w:rPr>
        <w:t>שמגישים</w:t>
      </w:r>
      <w:r w:rsidR="005133A8">
        <w:rPr>
          <w:rtl/>
        </w:rPr>
        <w:t xml:space="preserve"> </w:t>
      </w:r>
      <w:r w:rsidRPr="00866FEE">
        <w:rPr>
          <w:rtl/>
        </w:rPr>
        <w:t>את השירותים ללא אפליה, ללא הבדל על רקע דתי או לאומי, שלושת בתי</w:t>
      </w:r>
      <w:r w:rsidR="005133A8">
        <w:rPr>
          <w:rtl/>
        </w:rPr>
        <w:t>-</w:t>
      </w:r>
      <w:r w:rsidRPr="00866FEE">
        <w:rPr>
          <w:rtl/>
        </w:rPr>
        <w:t>החולים</w:t>
      </w:r>
      <w:r w:rsidR="005133A8">
        <w:rPr>
          <w:rtl/>
        </w:rPr>
        <w:t xml:space="preserve"> </w:t>
      </w:r>
      <w:r w:rsidRPr="00866FEE">
        <w:rPr>
          <w:rtl/>
        </w:rPr>
        <w:t>הללו</w:t>
      </w:r>
      <w:r w:rsidR="005133A8">
        <w:rPr>
          <w:rtl/>
        </w:rPr>
        <w:t xml:space="preserve"> </w:t>
      </w:r>
      <w:r w:rsidRPr="00866FEE">
        <w:rPr>
          <w:rtl/>
        </w:rPr>
        <w:t>במצוקה ובגירעונות.</w:t>
      </w:r>
      <w:r w:rsidR="005133A8">
        <w:rPr>
          <w:rtl/>
        </w:rPr>
        <w:t xml:space="preserve"> </w:t>
      </w:r>
      <w:r w:rsidRPr="00866FEE">
        <w:rPr>
          <w:rtl/>
        </w:rPr>
        <w:t>אני פונה אליך, אדוני שר הבריאות, שתורה לבדוק את מצבם</w:t>
      </w:r>
      <w:r w:rsidR="005133A8">
        <w:rPr>
          <w:rtl/>
        </w:rPr>
        <w:t xml:space="preserve"> </w:t>
      </w:r>
      <w:r w:rsidRPr="00866FEE">
        <w:rPr>
          <w:rtl/>
        </w:rPr>
        <w:t>מבחינה</w:t>
      </w:r>
      <w:r w:rsidR="005133A8">
        <w:rPr>
          <w:rtl/>
        </w:rPr>
        <w:t xml:space="preserve"> </w:t>
      </w:r>
      <w:r w:rsidRPr="00866FEE">
        <w:rPr>
          <w:rtl/>
        </w:rPr>
        <w:t>תקציבית</w:t>
      </w:r>
      <w:r w:rsidR="005133A8">
        <w:rPr>
          <w:rtl/>
        </w:rPr>
        <w:t xml:space="preserve"> </w:t>
      </w:r>
      <w:r w:rsidRPr="00866FEE">
        <w:rPr>
          <w:rtl/>
        </w:rPr>
        <w:t>ותסייע</w:t>
      </w:r>
      <w:r w:rsidR="005133A8">
        <w:rPr>
          <w:rtl/>
        </w:rPr>
        <w:t xml:space="preserve"> </w:t>
      </w:r>
      <w:r w:rsidRPr="00866FEE">
        <w:rPr>
          <w:rtl/>
        </w:rPr>
        <w:t>להם</w:t>
      </w:r>
      <w:r w:rsidR="005133A8">
        <w:rPr>
          <w:rtl/>
        </w:rPr>
        <w:t xml:space="preserve"> </w:t>
      </w:r>
      <w:r w:rsidRPr="00866FEE">
        <w:rPr>
          <w:rtl/>
        </w:rPr>
        <w:t>כפי שמשרד הבריאות מסייע לבתי</w:t>
      </w:r>
      <w:r w:rsidR="005133A8">
        <w:rPr>
          <w:rtl/>
        </w:rPr>
        <w:t>-</w:t>
      </w:r>
      <w:r w:rsidRPr="00866FEE">
        <w:rPr>
          <w:rtl/>
        </w:rPr>
        <w:t>החולים האחרים בארץ.</w:t>
      </w:r>
      <w:r w:rsidR="005133A8">
        <w:rPr>
          <w:rtl/>
        </w:rPr>
        <w:t xml:space="preserve"> </w:t>
      </w:r>
      <w:r w:rsidRPr="00866FEE">
        <w:rPr>
          <w:rtl/>
        </w:rPr>
        <w:t>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מודה לך, חבר הכנסת דראושה.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רחבעם זאבי,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שלום</w:t>
      </w:r>
      <w:r w:rsidR="005133A8">
        <w:rPr>
          <w:rtl/>
        </w:rPr>
        <w:t xml:space="preserve"> </w:t>
      </w:r>
      <w:r w:rsidRPr="00866FEE">
        <w:rPr>
          <w:rtl/>
        </w:rPr>
        <w:t>שמחון,</w:t>
      </w:r>
      <w:r w:rsidR="005133A8">
        <w:rPr>
          <w:rtl/>
        </w:rPr>
        <w:t xml:space="preserve"> </w:t>
      </w:r>
      <w:r w:rsidRPr="00866FEE">
        <w:rPr>
          <w:rtl/>
        </w:rPr>
        <w:t>שוודאי</w:t>
      </w:r>
      <w:r w:rsidR="005133A8">
        <w:rPr>
          <w:rtl/>
        </w:rPr>
        <w:t xml:space="preserve"> </w:t>
      </w:r>
      <w:r w:rsidRPr="00866FEE">
        <w:rPr>
          <w:rtl/>
        </w:rPr>
        <w:t>יתפנה</w:t>
      </w:r>
      <w:r w:rsidR="005133A8">
        <w:rPr>
          <w:rtl/>
        </w:rPr>
        <w:t xml:space="preserve"> </w:t>
      </w:r>
      <w:r w:rsidRPr="00866FEE">
        <w:rPr>
          <w:rtl/>
        </w:rPr>
        <w:t>מהרכבת</w:t>
      </w:r>
      <w:r w:rsidR="005133A8">
        <w:rPr>
          <w:rtl/>
        </w:rPr>
        <w:t xml:space="preserve"> </w:t>
      </w:r>
      <w:r w:rsidRPr="00866FEE">
        <w:rPr>
          <w:rtl/>
        </w:rPr>
        <w:t>מרכז מפלגת העבודה ויבוא לנאום כאן.</w:t>
      </w:r>
      <w:r w:rsidR="005133A8">
        <w:rPr>
          <w:rtl/>
        </w:rPr>
        <w:t xml:space="preserve"> </w:t>
      </w:r>
      <w:r w:rsidRPr="00866FEE">
        <w:rPr>
          <w:rtl/>
        </w:rPr>
        <w:t xml:space="preserve">ואחריו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רענן כהן, ולבסוף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אברהם הירשזון.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 בראש,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הנוכחים,</w:t>
      </w:r>
      <w:r w:rsidR="005133A8">
        <w:rPr>
          <w:rtl/>
        </w:rPr>
        <w:t xml:space="preserve"> </w:t>
      </w:r>
      <w:r w:rsidRPr="00866FEE">
        <w:rPr>
          <w:rtl/>
        </w:rPr>
        <w:t>אדוני השר, הצעות האי</w:t>
      </w:r>
      <w:r w:rsidR="005133A8">
        <w:rPr>
          <w:rtl/>
        </w:rPr>
        <w:t>-</w:t>
      </w:r>
      <w:r w:rsidRPr="00866FEE">
        <w:rPr>
          <w:rtl/>
        </w:rPr>
        <w:t>אמון בראש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הן</w:t>
      </w:r>
      <w:r w:rsidR="005133A8">
        <w:rPr>
          <w:rtl/>
        </w:rPr>
        <w:t xml:space="preserve"> </w:t>
      </w: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ואינני יודע איזו ממשלה טעתה ושגתה יותר בתחום הזה.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אבל לא רק מערכת הבריאות חולה. המדינה חולה, הממשלה חולה </w:t>
      </w:r>
      <w:r w:rsidR="005133A8">
        <w:rPr>
          <w:rtl/>
        </w:rPr>
        <w:t>–</w:t>
      </w:r>
      <w:r w:rsidRPr="00866FEE">
        <w:rPr>
          <w:rtl/>
        </w:rPr>
        <w:t xml:space="preserve"> חולה במחלת ה"פעמת".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שני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שרים "לאומיים" בממשלת נתניהו </w:t>
      </w:r>
      <w:r w:rsidR="005133A8">
        <w:rPr>
          <w:rtl/>
        </w:rPr>
        <w:t>–</w:t>
      </w:r>
      <w:r w:rsidRPr="00866FEE">
        <w:rPr>
          <w:rtl/>
        </w:rPr>
        <w:t xml:space="preserve"> אריק שרון ויצחק מרדכי </w:t>
      </w:r>
      <w:r w:rsidR="005133A8">
        <w:rPr>
          <w:rtl/>
        </w:rPr>
        <w:t>–</w:t>
      </w:r>
      <w:r w:rsidRPr="00866FEE">
        <w:rPr>
          <w:rtl/>
        </w:rPr>
        <w:t xml:space="preserve"> מתחרים ביניהם</w:t>
      </w:r>
      <w:r w:rsidR="005133A8">
        <w:rPr>
          <w:rtl/>
        </w:rPr>
        <w:t xml:space="preserve"> </w:t>
      </w:r>
      <w:r w:rsidRPr="00866FEE">
        <w:rPr>
          <w:rtl/>
        </w:rPr>
        <w:t>בסרטוט</w:t>
      </w:r>
      <w:r w:rsidR="005133A8">
        <w:rPr>
          <w:rtl/>
        </w:rPr>
        <w:t xml:space="preserve"> </w:t>
      </w:r>
      <w:r w:rsidRPr="00866FEE">
        <w:rPr>
          <w:rtl/>
        </w:rPr>
        <w:t>מפות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ויתורים על מחוזות המולדת. האחד נותן יותר כאן והשני נותן יותר</w:t>
      </w:r>
      <w:r w:rsidR="005133A8">
        <w:rPr>
          <w:rtl/>
        </w:rPr>
        <w:t xml:space="preserve"> </w:t>
      </w:r>
      <w:r w:rsidRPr="00866FEE">
        <w:rPr>
          <w:rtl/>
        </w:rPr>
        <w:t>שם,</w:t>
      </w:r>
      <w:r w:rsidR="005133A8">
        <w:rPr>
          <w:rtl/>
        </w:rPr>
        <w:t xml:space="preserve"> </w:t>
      </w:r>
      <w:r w:rsidRPr="00866FEE">
        <w:rPr>
          <w:rtl/>
        </w:rPr>
        <w:t>והתוצאה</w:t>
      </w:r>
      <w:r w:rsidR="005133A8">
        <w:rPr>
          <w:rtl/>
        </w:rPr>
        <w:t xml:space="preserve"> </w:t>
      </w:r>
      <w:r w:rsidRPr="00866FEE">
        <w:rPr>
          <w:rtl/>
        </w:rPr>
        <w:t>המתבקשת,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תאחר לבוא: ניתן גם את זה וגם את זה, ואחר כך יתבעו</w:t>
      </w:r>
      <w:r w:rsidR="005133A8">
        <w:rPr>
          <w:rtl/>
        </w:rPr>
        <w:t xml:space="preserve"> </w:t>
      </w:r>
      <w:r w:rsidRPr="00866FEE">
        <w:rPr>
          <w:rtl/>
        </w:rPr>
        <w:t>מאתנו</w:t>
      </w:r>
      <w:r w:rsidR="005133A8">
        <w:rPr>
          <w:rtl/>
        </w:rPr>
        <w:t xml:space="preserve"> </w:t>
      </w:r>
      <w:r w:rsidRPr="00866FEE">
        <w:rPr>
          <w:rtl/>
        </w:rPr>
        <w:t>להמשיך</w:t>
      </w:r>
      <w:r w:rsidR="005133A8">
        <w:rPr>
          <w:rtl/>
        </w:rPr>
        <w:t xml:space="preserve"> </w:t>
      </w:r>
      <w:r w:rsidRPr="00866FEE">
        <w:rPr>
          <w:rtl/>
        </w:rPr>
        <w:t>ולתת,</w:t>
      </w:r>
      <w:r w:rsidR="005133A8">
        <w:rPr>
          <w:rtl/>
        </w:rPr>
        <w:t xml:space="preserve"> </w:t>
      </w:r>
      <w:r w:rsidRPr="00866FEE">
        <w:rPr>
          <w:rtl/>
        </w:rPr>
        <w:t>ואם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ניתן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יבואו טרור ערבי ולחץ אמריקני וחולשת דעת</w:t>
      </w:r>
      <w:r w:rsidR="005133A8">
        <w:rPr>
          <w:rtl/>
        </w:rPr>
        <w:t xml:space="preserve"> </w:t>
      </w:r>
      <w:r w:rsidRPr="00866FEE">
        <w:rPr>
          <w:rtl/>
        </w:rPr>
        <w:t>יהודית.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"כל הנכנע לטרור </w:t>
      </w:r>
      <w:r w:rsidR="005133A8">
        <w:rPr>
          <w:rtl/>
        </w:rPr>
        <w:t>–</w:t>
      </w:r>
      <w:r w:rsidRPr="00866FEE">
        <w:rPr>
          <w:rtl/>
        </w:rPr>
        <w:t xml:space="preserve"> הטרור רודף אחריו", אמר וכתב פעם בנימין נתניהו, וזאת אמת</w:t>
      </w:r>
      <w:r w:rsidR="005133A8">
        <w:rPr>
          <w:rtl/>
        </w:rPr>
        <w:t xml:space="preserve"> </w:t>
      </w:r>
      <w:r w:rsidRPr="00866FEE">
        <w:rPr>
          <w:rtl/>
        </w:rPr>
        <w:t>מוכחת</w:t>
      </w:r>
      <w:r w:rsidR="005133A8">
        <w:rPr>
          <w:rtl/>
        </w:rPr>
        <w:t xml:space="preserve"> </w:t>
      </w:r>
      <w:r w:rsidRPr="00866FEE">
        <w:rPr>
          <w:rtl/>
        </w:rPr>
        <w:t>וידועה.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"כל הנכנע לטרור </w:t>
      </w:r>
      <w:r w:rsidR="005133A8">
        <w:rPr>
          <w:rtl/>
        </w:rPr>
        <w:t>–</w:t>
      </w:r>
      <w:r w:rsidRPr="00866FEE">
        <w:rPr>
          <w:rtl/>
        </w:rPr>
        <w:t xml:space="preserve"> הטרור רודף אחריו", אדוני ראש הממשלה. אין שתי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אמיתות: אמת של מנהיג באופוזיציה ואמת של ראש ממשלה. כל הנכנע לטרור </w:t>
      </w:r>
      <w:r w:rsidR="005133A8">
        <w:rPr>
          <w:rtl/>
        </w:rPr>
        <w:t>–</w:t>
      </w:r>
      <w:r w:rsidRPr="00866FEE">
        <w:rPr>
          <w:rtl/>
        </w:rPr>
        <w:t xml:space="preserve"> הטרור רודף</w:t>
      </w:r>
      <w:r w:rsidR="005133A8">
        <w:rPr>
          <w:rtl/>
        </w:rPr>
        <w:t xml:space="preserve"> </w:t>
      </w:r>
      <w:r w:rsidRPr="00866FEE">
        <w:rPr>
          <w:rtl/>
        </w:rPr>
        <w:t>אחריו,</w:t>
      </w:r>
      <w:r w:rsidR="005133A8">
        <w:rPr>
          <w:rtl/>
        </w:rPr>
        <w:t xml:space="preserve"> </w:t>
      </w:r>
      <w:r w:rsidRPr="00866FEE">
        <w:rPr>
          <w:rtl/>
        </w:rPr>
        <w:t>והוא</w:t>
      </w:r>
      <w:r w:rsidR="005133A8">
        <w:rPr>
          <w:rtl/>
        </w:rPr>
        <w:t xml:space="preserve"> </w:t>
      </w:r>
      <w:r w:rsidRPr="00866FEE">
        <w:rPr>
          <w:rtl/>
        </w:rPr>
        <w:t>ירדוף</w:t>
      </w:r>
      <w:r w:rsidR="005133A8">
        <w:rPr>
          <w:rtl/>
        </w:rPr>
        <w:t xml:space="preserve"> </w:t>
      </w:r>
      <w:r w:rsidRPr="00866FEE">
        <w:rPr>
          <w:rtl/>
        </w:rPr>
        <w:t>אחריך מוויתור על חברון לוויתור על שומרון, ומשם לוויתור על</w:t>
      </w:r>
      <w:r w:rsidR="005133A8">
        <w:rPr>
          <w:rtl/>
        </w:rPr>
        <w:t xml:space="preserve"> </w:t>
      </w:r>
      <w:r w:rsidRPr="00866FEE">
        <w:rPr>
          <w:rtl/>
        </w:rPr>
        <w:t>בנימין,</w:t>
      </w:r>
      <w:r w:rsidR="005133A8">
        <w:rPr>
          <w:rtl/>
        </w:rPr>
        <w:t xml:space="preserve"> </w:t>
      </w:r>
      <w:r w:rsidRPr="00866FEE">
        <w:rPr>
          <w:rtl/>
        </w:rPr>
        <w:t>ומשם</w:t>
      </w:r>
      <w:r w:rsidR="005133A8">
        <w:rPr>
          <w:rtl/>
        </w:rPr>
        <w:t xml:space="preserve"> </w:t>
      </w:r>
      <w:r w:rsidRPr="00866FEE">
        <w:rPr>
          <w:rtl/>
        </w:rPr>
        <w:t>לוויתור</w:t>
      </w:r>
      <w:r w:rsidR="005133A8">
        <w:rPr>
          <w:rtl/>
        </w:rPr>
        <w:t xml:space="preserve"> </w:t>
      </w:r>
      <w:r w:rsidRPr="00866FEE">
        <w:rPr>
          <w:rtl/>
        </w:rPr>
        <w:t>על ירושלים, ומשם לוויתור על לוד ורמלה, ומשם לוויתור על</w:t>
      </w:r>
      <w:r w:rsidR="005133A8">
        <w:rPr>
          <w:rtl/>
        </w:rPr>
        <w:t xml:space="preserve"> </w:t>
      </w:r>
      <w:r w:rsidRPr="00866FEE">
        <w:rPr>
          <w:rtl/>
        </w:rPr>
        <w:t>יפו,</w:t>
      </w:r>
      <w:r w:rsidR="005133A8">
        <w:rPr>
          <w:rtl/>
        </w:rPr>
        <w:t xml:space="preserve"> </w:t>
      </w:r>
      <w:r w:rsidRPr="00866FEE">
        <w:rPr>
          <w:rtl/>
        </w:rPr>
        <w:t>וחיפה,</w:t>
      </w:r>
      <w:r w:rsidR="005133A8">
        <w:rPr>
          <w:rtl/>
        </w:rPr>
        <w:t xml:space="preserve"> </w:t>
      </w:r>
      <w:r w:rsidRPr="00866FEE">
        <w:rPr>
          <w:rtl/>
        </w:rPr>
        <w:t>ועכו, וטבריה, וצפת, ואשדוד, ואשקלון, ובית</w:t>
      </w:r>
      <w:r w:rsidR="005133A8">
        <w:rPr>
          <w:rtl/>
        </w:rPr>
        <w:t>-</w:t>
      </w:r>
      <w:r w:rsidRPr="00866FEE">
        <w:rPr>
          <w:rtl/>
        </w:rPr>
        <w:t>שאן ובאר</w:t>
      </w:r>
      <w:r w:rsidR="005133A8">
        <w:rPr>
          <w:rtl/>
        </w:rPr>
        <w:t>-</w:t>
      </w:r>
      <w:r w:rsidRPr="00866FEE">
        <w:rPr>
          <w:rtl/>
        </w:rPr>
        <w:t>שבע. כל הנכנע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לטרור </w:t>
      </w:r>
      <w:r w:rsidR="005133A8">
        <w:rPr>
          <w:rtl/>
        </w:rPr>
        <w:t>–</w:t>
      </w:r>
      <w:r w:rsidRPr="00866FEE">
        <w:rPr>
          <w:rtl/>
        </w:rPr>
        <w:t xml:space="preserve"> הטרור רודף אחריו.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"תהליך</w:t>
      </w:r>
      <w:r w:rsidR="005133A8">
        <w:rPr>
          <w:rtl/>
        </w:rPr>
        <w:t xml:space="preserve"> </w:t>
      </w:r>
      <w:r w:rsidRPr="00866FEE">
        <w:rPr>
          <w:rtl/>
        </w:rPr>
        <w:t>השלום</w:t>
      </w:r>
      <w:r w:rsidR="005133A8">
        <w:rPr>
          <w:rtl/>
        </w:rPr>
        <w:t xml:space="preserve"> </w:t>
      </w:r>
      <w:r w:rsidRPr="00866FEE">
        <w:rPr>
          <w:rtl/>
        </w:rPr>
        <w:t>יביא</w:t>
      </w:r>
      <w:r w:rsidR="005133A8">
        <w:rPr>
          <w:rtl/>
        </w:rPr>
        <w:t xml:space="preserve"> </w:t>
      </w:r>
      <w:r w:rsidRPr="00866FEE">
        <w:rPr>
          <w:rtl/>
        </w:rPr>
        <w:t>בהכרח</w:t>
      </w:r>
      <w:r w:rsidR="005133A8">
        <w:rPr>
          <w:rtl/>
        </w:rPr>
        <w:t xml:space="preserve"> </w:t>
      </w:r>
      <w:r w:rsidRPr="00866FEE">
        <w:rPr>
          <w:rtl/>
        </w:rPr>
        <w:t>או למלחמה חדשה ונוראה או לחיסול המדינה ב'דרכי</w:t>
      </w:r>
      <w:r w:rsidR="005133A8">
        <w:rPr>
          <w:rtl/>
        </w:rPr>
        <w:t xml:space="preserve"> </w:t>
      </w:r>
      <w:r w:rsidRPr="00866FEE">
        <w:rPr>
          <w:rtl/>
        </w:rPr>
        <w:t>שלום'.</w:t>
      </w:r>
      <w:r w:rsidR="005133A8">
        <w:rPr>
          <w:rtl/>
        </w:rPr>
        <w:t xml:space="preserve"> </w:t>
      </w:r>
      <w:r w:rsidRPr="00866FEE">
        <w:rPr>
          <w:rtl/>
        </w:rPr>
        <w:t>וזהו</w:t>
      </w:r>
      <w:r w:rsidR="005133A8">
        <w:rPr>
          <w:rtl/>
        </w:rPr>
        <w:t xml:space="preserve"> </w:t>
      </w:r>
      <w:r w:rsidRPr="00866FEE">
        <w:rPr>
          <w:rtl/>
        </w:rPr>
        <w:t>תהליך שעלינו לבלום", כתב ביבי נתניהו בספרו "מקום תחת השמש" בשנת</w:t>
      </w:r>
      <w:r w:rsidR="005133A8">
        <w:rPr>
          <w:rtl/>
        </w:rPr>
        <w:t xml:space="preserve"> </w:t>
      </w:r>
      <w:r w:rsidRPr="00866FEE">
        <w:rPr>
          <w:rtl/>
        </w:rPr>
        <w:t>1995.</w:t>
      </w:r>
      <w:r w:rsidR="005133A8">
        <w:rPr>
          <w:rtl/>
        </w:rPr>
        <w:t xml:space="preserve"> </w:t>
      </w:r>
      <w:r w:rsidRPr="00866FEE">
        <w:rPr>
          <w:rtl/>
        </w:rPr>
        <w:t>תהליך השלום יביא למלחמה או לחיסול המדינה, אמרת וכתבת אז, כשביקשת לברוח</w:t>
      </w:r>
      <w:r w:rsidR="005133A8">
        <w:rPr>
          <w:rtl/>
        </w:rPr>
        <w:t xml:space="preserve"> </w:t>
      </w:r>
      <w:r w:rsidRPr="00866FEE">
        <w:rPr>
          <w:rtl/>
        </w:rPr>
        <w:t>מחברון. מי ומה המריצו אותך לדרך הפעימות?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כן, אבל אנחנו מדברים היום על פעימות הלב של חולי ישראל.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כן.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שה"פעמת"</w:t>
      </w:r>
      <w:r w:rsidR="005133A8">
        <w:rPr>
          <w:rtl/>
        </w:rPr>
        <w:t xml:space="preserve"> </w:t>
      </w:r>
      <w:r w:rsidRPr="00866FEE">
        <w:rPr>
          <w:rtl/>
        </w:rPr>
        <w:t>של ראש הממשלה ושל הממשלה שאתה חבר</w:t>
      </w:r>
      <w:r w:rsidR="005133A8">
        <w:rPr>
          <w:rtl/>
        </w:rPr>
        <w:t xml:space="preserve"> </w:t>
      </w:r>
      <w:r w:rsidRPr="00866FEE">
        <w:rPr>
          <w:rtl/>
        </w:rPr>
        <w:t>בה הרבה</w:t>
      </w:r>
      <w:r w:rsidR="005133A8">
        <w:rPr>
          <w:rtl/>
        </w:rPr>
        <w:t xml:space="preserve"> </w:t>
      </w:r>
      <w:r w:rsidRPr="00866FEE">
        <w:rPr>
          <w:rtl/>
        </w:rPr>
        <w:t>יותר מסוכנת מכל המחלות שיש לכל אזרחי ישראל יחד.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"הסכמים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מפירים,</w:t>
      </w:r>
      <w:r w:rsidR="005133A8">
        <w:rPr>
          <w:rtl/>
        </w:rPr>
        <w:t xml:space="preserve"> </w:t>
      </w:r>
      <w:r w:rsidRPr="00866FEE">
        <w:rPr>
          <w:rtl/>
        </w:rPr>
        <w:t>הסכמים יש לכבד", אתה אומר לנו, וכלום "השותף והידיד"</w:t>
      </w:r>
      <w:r w:rsidR="005133A8">
        <w:rPr>
          <w:rtl/>
        </w:rPr>
        <w:t xml:space="preserve"> </w:t>
      </w:r>
      <w:r w:rsidRPr="00866FEE">
        <w:rPr>
          <w:rtl/>
        </w:rPr>
        <w:t>מעזה</w:t>
      </w:r>
      <w:r w:rsidR="005133A8">
        <w:rPr>
          <w:rtl/>
        </w:rPr>
        <w:t xml:space="preserve"> </w:t>
      </w:r>
      <w:r w:rsidRPr="00866FEE">
        <w:rPr>
          <w:rtl/>
        </w:rPr>
        <w:t>לא הפר את ההסכמים? הוא כיבד אותם?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הסכם הוא בין שני צדדים, ואם צד אחד זנח אותו, הפר אותו והתעלם ממנו, גם הצד</w:t>
      </w:r>
      <w:r w:rsidR="005133A8">
        <w:rPr>
          <w:rtl/>
        </w:rPr>
        <w:t xml:space="preserve"> </w:t>
      </w:r>
      <w:r w:rsidRPr="00866FEE">
        <w:rPr>
          <w:rtl/>
        </w:rPr>
        <w:t>האחר</w:t>
      </w:r>
      <w:r w:rsidR="005133A8">
        <w:rPr>
          <w:rtl/>
        </w:rPr>
        <w:t xml:space="preserve"> </w:t>
      </w:r>
      <w:r w:rsidRPr="00866FEE">
        <w:rPr>
          <w:rtl/>
        </w:rPr>
        <w:t>רשאי</w:t>
      </w:r>
      <w:r w:rsidR="005133A8">
        <w:rPr>
          <w:rtl/>
        </w:rPr>
        <w:t xml:space="preserve"> </w:t>
      </w:r>
      <w:r w:rsidRPr="00866FEE">
        <w:rPr>
          <w:rtl/>
        </w:rPr>
        <w:t>ויכול</w:t>
      </w:r>
      <w:r w:rsidR="005133A8">
        <w:rPr>
          <w:rtl/>
        </w:rPr>
        <w:t xml:space="preserve"> </w:t>
      </w:r>
      <w:r w:rsidRPr="00866FEE">
        <w:rPr>
          <w:rtl/>
        </w:rPr>
        <w:t>וצריך</w:t>
      </w:r>
      <w:r w:rsidR="005133A8">
        <w:rPr>
          <w:rtl/>
        </w:rPr>
        <w:t xml:space="preserve"> </w:t>
      </w:r>
      <w:r w:rsidRPr="00866FEE">
        <w:rPr>
          <w:rtl/>
        </w:rPr>
        <w:t>לזנוח</w:t>
      </w:r>
      <w:r w:rsidR="005133A8">
        <w:rPr>
          <w:rtl/>
        </w:rPr>
        <w:t xml:space="preserve"> </w:t>
      </w:r>
      <w:r w:rsidRPr="00866FEE">
        <w:rPr>
          <w:rtl/>
        </w:rPr>
        <w:t>אותו</w:t>
      </w:r>
      <w:r w:rsidR="005133A8">
        <w:rPr>
          <w:rtl/>
        </w:rPr>
        <w:t xml:space="preserve"> </w:t>
      </w:r>
      <w:r w:rsidRPr="00866FEE">
        <w:rPr>
          <w:rtl/>
        </w:rPr>
        <w:t>ולהתעלם</w:t>
      </w:r>
      <w:r w:rsidR="005133A8">
        <w:rPr>
          <w:rtl/>
        </w:rPr>
        <w:t xml:space="preserve"> </w:t>
      </w:r>
      <w:r w:rsidRPr="00866FEE">
        <w:rPr>
          <w:rtl/>
        </w:rPr>
        <w:t>ממנו.</w:t>
      </w:r>
      <w:r w:rsidR="005133A8">
        <w:rPr>
          <w:rtl/>
        </w:rPr>
        <w:t xml:space="preserve"> </w:t>
      </w:r>
      <w:r w:rsidRPr="00866FEE">
        <w:rPr>
          <w:rtl/>
        </w:rPr>
        <w:t>לכן, הסכמי אוסלו בטלים</w:t>
      </w:r>
      <w:r w:rsidR="005133A8">
        <w:rPr>
          <w:rtl/>
        </w:rPr>
        <w:t xml:space="preserve"> </w:t>
      </w:r>
      <w:r w:rsidRPr="00866FEE">
        <w:rPr>
          <w:rtl/>
        </w:rPr>
        <w:t>ומבוטלים,</w:t>
      </w:r>
      <w:r w:rsidR="005133A8">
        <w:rPr>
          <w:rtl/>
        </w:rPr>
        <w:t xml:space="preserve"> </w:t>
      </w:r>
      <w:r w:rsidRPr="00866FEE">
        <w:rPr>
          <w:rtl/>
        </w:rPr>
        <w:t>וזאת</w:t>
      </w:r>
      <w:r w:rsidR="005133A8">
        <w:rPr>
          <w:rtl/>
        </w:rPr>
        <w:t xml:space="preserve"> </w:t>
      </w:r>
      <w:r w:rsidRPr="00866FEE">
        <w:rPr>
          <w:rtl/>
        </w:rPr>
        <w:t>מפני</w:t>
      </w:r>
      <w:r w:rsidR="005133A8">
        <w:rPr>
          <w:rtl/>
        </w:rPr>
        <w:t xml:space="preserve"> </w:t>
      </w:r>
      <w:r w:rsidRPr="00866FEE">
        <w:rPr>
          <w:rtl/>
        </w:rPr>
        <w:t>שאדולף</w:t>
      </w:r>
      <w:r w:rsidR="005133A8">
        <w:rPr>
          <w:rtl/>
        </w:rPr>
        <w:t xml:space="preserve"> </w:t>
      </w:r>
      <w:r w:rsidRPr="00866FEE">
        <w:rPr>
          <w:rtl/>
        </w:rPr>
        <w:t>ערפאת</w:t>
      </w:r>
      <w:r w:rsidR="005133A8">
        <w:rPr>
          <w:rtl/>
        </w:rPr>
        <w:t xml:space="preserve"> </w:t>
      </w:r>
      <w:r w:rsidRPr="00866FEE">
        <w:rPr>
          <w:rtl/>
        </w:rPr>
        <w:t>ביטל</w:t>
      </w:r>
      <w:r w:rsidR="005133A8">
        <w:rPr>
          <w:rtl/>
        </w:rPr>
        <w:t xml:space="preserve"> </w:t>
      </w:r>
      <w:r w:rsidRPr="00866FEE">
        <w:rPr>
          <w:rtl/>
        </w:rPr>
        <w:t>אותם. כך צריך לנהוג וכך צריך להגיד</w:t>
      </w:r>
      <w:r w:rsidR="005133A8">
        <w:rPr>
          <w:rtl/>
        </w:rPr>
        <w:t xml:space="preserve"> </w:t>
      </w:r>
      <w:r w:rsidRPr="00866FEE">
        <w:rPr>
          <w:rtl/>
        </w:rPr>
        <w:t>לעולם,</w:t>
      </w:r>
      <w:r w:rsidR="005133A8">
        <w:rPr>
          <w:rtl/>
        </w:rPr>
        <w:t xml:space="preserve"> </w:t>
      </w:r>
      <w:r w:rsidRPr="00866FEE">
        <w:rPr>
          <w:rtl/>
        </w:rPr>
        <w:t>לערבים</w:t>
      </w:r>
      <w:r w:rsidR="005133A8">
        <w:rPr>
          <w:rtl/>
        </w:rPr>
        <w:t xml:space="preserve"> </w:t>
      </w:r>
      <w:r w:rsidRPr="00866FEE">
        <w:rPr>
          <w:rtl/>
        </w:rPr>
        <w:t>וליהודים.</w:t>
      </w:r>
      <w:r w:rsidR="005133A8">
        <w:rPr>
          <w:rtl/>
        </w:rPr>
        <w:t xml:space="preserve"> </w:t>
      </w:r>
      <w:r w:rsidRPr="00866FEE">
        <w:rPr>
          <w:rtl/>
        </w:rPr>
        <w:t>הסכמי</w:t>
      </w:r>
      <w:r w:rsidR="005133A8">
        <w:rPr>
          <w:rtl/>
        </w:rPr>
        <w:t xml:space="preserve"> </w:t>
      </w:r>
      <w:r w:rsidRPr="00866FEE">
        <w:rPr>
          <w:rtl/>
        </w:rPr>
        <w:t>אוסלו בטלים ומבוטלים, ואנחנו נשוב בעת שנחפוץ</w:t>
      </w:r>
      <w:r w:rsidR="005133A8">
        <w:rPr>
          <w:rtl/>
        </w:rPr>
        <w:t xml:space="preserve"> </w:t>
      </w:r>
      <w:r w:rsidRPr="00866FEE">
        <w:rPr>
          <w:rtl/>
        </w:rPr>
        <w:t>למחוזות המולדת שנטשנו והפקרנו. לחברון הייתי שב מחר.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וגם</w:t>
      </w:r>
      <w:r w:rsidR="005133A8">
        <w:rPr>
          <w:rtl/>
        </w:rPr>
        <w:t xml:space="preserve"> </w:t>
      </w:r>
      <w:r w:rsidRPr="00866FEE">
        <w:rPr>
          <w:rtl/>
        </w:rPr>
        <w:t>לשכם</w:t>
      </w:r>
      <w:r w:rsidR="005133A8">
        <w:rPr>
          <w:rtl/>
        </w:rPr>
        <w:t xml:space="preserve"> </w:t>
      </w:r>
      <w:r w:rsidRPr="00866FEE">
        <w:rPr>
          <w:rtl/>
        </w:rPr>
        <w:t>נשוב</w:t>
      </w:r>
      <w:r w:rsidR="005133A8">
        <w:rPr>
          <w:rtl/>
        </w:rPr>
        <w:t xml:space="preserve"> </w:t>
      </w:r>
      <w:r w:rsidRPr="00866FEE">
        <w:rPr>
          <w:rtl/>
        </w:rPr>
        <w:t>וגם</w:t>
      </w:r>
      <w:r w:rsidR="005133A8">
        <w:rPr>
          <w:rtl/>
        </w:rPr>
        <w:t xml:space="preserve"> </w:t>
      </w:r>
      <w:r w:rsidRPr="00866FEE">
        <w:rPr>
          <w:rtl/>
        </w:rPr>
        <w:t>לרמאללה,</w:t>
      </w:r>
      <w:r w:rsidR="005133A8">
        <w:rPr>
          <w:rtl/>
        </w:rPr>
        <w:t xml:space="preserve"> </w:t>
      </w:r>
      <w:r w:rsidRPr="00866FEE">
        <w:rPr>
          <w:rtl/>
        </w:rPr>
        <w:t>ולכל מקום, כי זוהי ארץ אבותינו שניתנה לנו</w:t>
      </w:r>
      <w:r w:rsidR="005133A8">
        <w:rPr>
          <w:rtl/>
        </w:rPr>
        <w:t xml:space="preserve"> </w:t>
      </w:r>
      <w:r w:rsidRPr="00866FEE">
        <w:rPr>
          <w:rtl/>
        </w:rPr>
        <w:t>בהבטחה</w:t>
      </w:r>
      <w:r w:rsidR="005133A8">
        <w:rPr>
          <w:rtl/>
        </w:rPr>
        <w:t xml:space="preserve"> </w:t>
      </w:r>
      <w:r w:rsidRPr="00866FEE">
        <w:rPr>
          <w:rtl/>
        </w:rPr>
        <w:t>אלוקית,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שבנו אליה ושחררנו אותה</w:t>
      </w:r>
      <w:r w:rsidR="005133A8">
        <w:rPr>
          <w:rtl/>
        </w:rPr>
        <w:t xml:space="preserve"> </w:t>
      </w:r>
      <w:r w:rsidRPr="00866FEE">
        <w:rPr>
          <w:rtl/>
        </w:rPr>
        <w:t>על כורחנו במלחמה שנכפתה עלינו; כי</w:t>
      </w:r>
      <w:r w:rsidR="005133A8">
        <w:rPr>
          <w:rtl/>
        </w:rPr>
        <w:t xml:space="preserve"> </w:t>
      </w: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מקום לשתי ישויות מדיניות בארץ</w:t>
      </w:r>
      <w:r w:rsidR="005133A8">
        <w:rPr>
          <w:rtl/>
        </w:rPr>
        <w:t>-</w:t>
      </w:r>
      <w:r w:rsidRPr="00866FEE">
        <w:rPr>
          <w:rtl/>
        </w:rPr>
        <w:t>ישראל המערבית; כי כבר ויתרנו על שלושה רבעים</w:t>
      </w:r>
      <w:r w:rsidR="005133A8">
        <w:rPr>
          <w:rtl/>
        </w:rPr>
        <w:t xml:space="preserve"> </w:t>
      </w:r>
      <w:r w:rsidRPr="00866FEE">
        <w:rPr>
          <w:rtl/>
        </w:rPr>
        <w:t>משטחי הבית היהודי הלאומי בקריעת עבר הירדן; כי סרטוט מפות של אינטרסים ביטחוניים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הזניה של מקצוע הצבא; כי אין קיום למדינת היהודים שאיננה שולטת בכל הארץ; כי</w:t>
      </w:r>
      <w:r w:rsidR="005133A8">
        <w:rPr>
          <w:rtl/>
        </w:rPr>
        <w:t xml:space="preserve"> </w:t>
      </w:r>
      <w:r w:rsidRPr="00866FEE">
        <w:rPr>
          <w:rtl/>
        </w:rPr>
        <w:t>מולדת יש רק אחת.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אדוני שר הבריאות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אתך.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השאלה היא עכשיו אם הוא אתך.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אתו במליאה, לא אתו בדבריו.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זוכר ימים שהיית אתי גם בדברים, אך נראה שהמינוי של שר בממשלה חשוב יותר</w:t>
      </w:r>
      <w:r w:rsidR="005133A8">
        <w:rPr>
          <w:rtl/>
        </w:rPr>
        <w:t xml:space="preserve"> </w:t>
      </w:r>
      <w:r w:rsidRPr="00866FEE">
        <w:rPr>
          <w:rtl/>
        </w:rPr>
        <w:t>מנאמנות לארץ</w:t>
      </w:r>
      <w:r w:rsidR="005133A8">
        <w:rPr>
          <w:rtl/>
        </w:rPr>
        <w:t>-</w:t>
      </w:r>
      <w:r w:rsidRPr="00866FEE">
        <w:rPr>
          <w:rtl/>
        </w:rPr>
        <w:t>ישראל.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תעריך את זה שיש לך שר בממשלה שעסוק 24 שעות במשרד שלו. וכך צריך לעשות.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 הבריאות, אני מכבד ומעריך מאוד את ההתמסרות שלך לבריאות, אבל לפני</w:t>
      </w:r>
      <w:r w:rsidR="005133A8">
        <w:rPr>
          <w:rtl/>
        </w:rPr>
        <w:t xml:space="preserve"> </w:t>
      </w:r>
      <w:r w:rsidRPr="00866FEE">
        <w:rPr>
          <w:rtl/>
        </w:rPr>
        <w:t>הבריאות, הבריאות הספציפית של העם, של האזרחים והתושבים, יש בריאות של ארץ</w:t>
      </w:r>
      <w:r w:rsidR="005133A8">
        <w:rPr>
          <w:rtl/>
        </w:rPr>
        <w:t>-</w:t>
      </w:r>
      <w:r w:rsidRPr="00866FEE">
        <w:rPr>
          <w:rtl/>
        </w:rPr>
        <w:t>ישראל.</w:t>
      </w:r>
      <w:r w:rsidR="005133A8">
        <w:rPr>
          <w:rtl/>
        </w:rPr>
        <w:t xml:space="preserve"> </w:t>
      </w:r>
      <w:r w:rsidRPr="00866FEE">
        <w:rPr>
          <w:rtl/>
        </w:rPr>
        <w:t>ועל</w:t>
      </w:r>
      <w:r w:rsidR="005133A8">
        <w:rPr>
          <w:rtl/>
        </w:rPr>
        <w:t xml:space="preserve"> </w:t>
      </w:r>
      <w:r w:rsidRPr="00866FEE">
        <w:rPr>
          <w:rtl/>
        </w:rPr>
        <w:t>מחלת ה"פעמת" ריכזתי את דברי. אני יודע שזה קול קורא במדבר, אבל מצאתי לנכון</w:t>
      </w:r>
      <w:r w:rsidR="005133A8">
        <w:rPr>
          <w:rtl/>
        </w:rPr>
        <w:t xml:space="preserve"> </w:t>
      </w:r>
      <w:r w:rsidRPr="00866FEE">
        <w:rPr>
          <w:rtl/>
        </w:rPr>
        <w:t>להגיד</w:t>
      </w:r>
      <w:r w:rsidR="005133A8">
        <w:rPr>
          <w:rtl/>
        </w:rPr>
        <w:t xml:space="preserve"> </w:t>
      </w:r>
      <w:r w:rsidRPr="00866FEE">
        <w:rPr>
          <w:rtl/>
        </w:rPr>
        <w:t>אותם, ואני אגיד אותם כמו קאטו הזקן בכל הזדמנות, גם בבריאות וגם בחקלאות,</w:t>
      </w:r>
      <w:r w:rsidR="005133A8">
        <w:rPr>
          <w:rtl/>
        </w:rPr>
        <w:t xml:space="preserve"> </w:t>
      </w:r>
      <w:r w:rsidRPr="00866FEE">
        <w:rPr>
          <w:rtl/>
        </w:rPr>
        <w:t>גם בתעשייה, גם בקליטת עלייה ובכל נושא שיעלה אני אדבר על ה"פעמת", עד שהיא תעבור</w:t>
      </w:r>
      <w:r w:rsidR="005133A8">
        <w:rPr>
          <w:rtl/>
        </w:rPr>
        <w:t xml:space="preserve"> </w:t>
      </w:r>
      <w:r w:rsidRPr="00866FEE">
        <w:rPr>
          <w:rtl/>
        </w:rPr>
        <w:t>מן העולם.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הודעת</w:t>
      </w:r>
      <w:r w:rsidR="005133A8">
        <w:rPr>
          <w:rtl/>
        </w:rPr>
        <w:t xml:space="preserve"> </w:t>
      </w:r>
      <w:r w:rsidRPr="00866FEE">
        <w:rPr>
          <w:rtl/>
        </w:rPr>
        <w:t>לנו,</w:t>
      </w:r>
      <w:r w:rsidR="005133A8">
        <w:rPr>
          <w:rtl/>
        </w:rPr>
        <w:t xml:space="preserve"> </w:t>
      </w:r>
      <w:r w:rsidRPr="00866FEE">
        <w:rPr>
          <w:rtl/>
        </w:rPr>
        <w:t>חבר הכנסת זאבי, אם אתה תומך בהצעת האי</w:t>
      </w:r>
      <w:r w:rsidR="005133A8">
        <w:rPr>
          <w:rtl/>
        </w:rPr>
        <w:t>-</w:t>
      </w:r>
      <w:r w:rsidRPr="00866FEE">
        <w:rPr>
          <w:rtl/>
        </w:rPr>
        <w:t>אמון או לא. אתה לא</w:t>
      </w:r>
      <w:r w:rsidR="005133A8">
        <w:rPr>
          <w:rtl/>
        </w:rPr>
        <w:t xml:space="preserve"> </w:t>
      </w:r>
      <w:r w:rsidRPr="00866FEE">
        <w:rPr>
          <w:rtl/>
        </w:rPr>
        <w:t>חייב להודיע.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רוב לממשלה במקרה הזה.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 זה הוא שומר לסוף.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שלום שמחון, אייכה?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קריאה: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נעשה הפתעה לממשלה, בעצם לאופוזיציה.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רביץ (יהדות התורה):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חבר הכנסת רענן כהן </w:t>
      </w:r>
      <w:r w:rsidR="005133A8">
        <w:rPr>
          <w:rtl/>
        </w:rPr>
        <w:t>–</w:t>
      </w:r>
      <w:r w:rsidRPr="00866FEE">
        <w:rPr>
          <w:rtl/>
        </w:rPr>
        <w:t xml:space="preserve"> איננו באולם. חבר הכנסת הירשזון </w:t>
      </w:r>
      <w:r w:rsidR="005133A8">
        <w:rPr>
          <w:rtl/>
        </w:rPr>
        <w:t>–</w:t>
      </w:r>
      <w:r w:rsidRPr="00866FEE">
        <w:rPr>
          <w:rtl/>
        </w:rPr>
        <w:t xml:space="preserve"> איננו.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 אנחנו מצלצלים. אני לא מנצל את האפשרות שיסתיימו הדיונים, בעוד</w:t>
      </w:r>
      <w:r w:rsidR="005133A8">
        <w:rPr>
          <w:rtl/>
        </w:rPr>
        <w:t xml:space="preserve"> </w:t>
      </w:r>
      <w:r w:rsidRPr="00866FEE">
        <w:rPr>
          <w:rtl/>
        </w:rPr>
        <w:t>חמש דקות נקיים את ההצבעה. מה נעשה במשך חמש דקות?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קריאות: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הנה</w:t>
      </w:r>
      <w:r w:rsidR="005133A8">
        <w:rPr>
          <w:rtl/>
        </w:rPr>
        <w:t xml:space="preserve"> </w:t>
      </w:r>
      <w:r w:rsidRPr="00866FEE">
        <w:rPr>
          <w:rtl/>
        </w:rPr>
        <w:t>הגעת,</w:t>
      </w:r>
      <w:r w:rsidR="005133A8">
        <w:rPr>
          <w:rtl/>
        </w:rPr>
        <w:t xml:space="preserve"> </w:t>
      </w:r>
      <w:r w:rsidRPr="00866FEE">
        <w:rPr>
          <w:rtl/>
        </w:rPr>
        <w:t>חבר הכנסת שלום שמחון. בוא מהר, כי עכשיו יש לך פחות מחמש דקות.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הודעתי על שמך וכבר הודעתי שאינך. אבל כדי להעביר את הזמן, אני אאפשר לך</w:t>
      </w:r>
      <w:r w:rsidR="005133A8">
        <w:rPr>
          <w:rtl/>
        </w:rPr>
        <w:t xml:space="preserve"> </w:t>
      </w:r>
      <w:r w:rsidRPr="00866FEE">
        <w:rPr>
          <w:rtl/>
        </w:rPr>
        <w:t>לדבר שלוש דקות.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שלום שמחון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 xml:space="preserve">ראש, כנסת נכבדה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קריאה: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בלי פאניקה, אני לא אחטוף את ההצבעה.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 עם רשימת המחטף?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שלום שמחון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היא מסודרת לחלוטין.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היא מתחדשת כל הזמן.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לקחנו שתי רשימות ואמרנו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שלום שמחון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זאת הדרך היחידה שבה לא פותרים בעיות ולא מקבלים החלטות.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טיפול הממשלה בנושא הבריאות אינו שונה מטיפולה בנושאים</w:t>
      </w:r>
      <w:r w:rsidR="005133A8">
        <w:rPr>
          <w:rtl/>
        </w:rPr>
        <w:t xml:space="preserve"> </w:t>
      </w:r>
      <w:r w:rsidRPr="00866FEE">
        <w:rPr>
          <w:rtl/>
        </w:rPr>
        <w:t>אחרים,</w:t>
      </w:r>
      <w:r w:rsidR="005133A8">
        <w:rPr>
          <w:rtl/>
        </w:rPr>
        <w:t xml:space="preserve"> </w:t>
      </w:r>
      <w:r w:rsidRPr="00866FEE">
        <w:rPr>
          <w:rtl/>
        </w:rPr>
        <w:t>ואולי</w:t>
      </w:r>
      <w:r w:rsidR="005133A8">
        <w:rPr>
          <w:rtl/>
        </w:rPr>
        <w:t xml:space="preserve"> </w:t>
      </w:r>
      <w:r w:rsidRPr="00866FEE">
        <w:rPr>
          <w:rtl/>
        </w:rPr>
        <w:t>אף</w:t>
      </w:r>
      <w:r w:rsidR="005133A8">
        <w:rPr>
          <w:rtl/>
        </w:rPr>
        <w:t xml:space="preserve"> </w:t>
      </w:r>
      <w:r w:rsidRPr="00866FEE">
        <w:rPr>
          <w:rtl/>
        </w:rPr>
        <w:t>חמור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יותר. בנושאים אחרים יכולנו לומר לעצמנו </w:t>
      </w:r>
      <w:r w:rsidR="005133A8">
        <w:rPr>
          <w:rtl/>
        </w:rPr>
        <w:t>–</w:t>
      </w:r>
      <w:r w:rsidRPr="00866FEE">
        <w:rPr>
          <w:rtl/>
        </w:rPr>
        <w:t xml:space="preserve"> הזמן יעשה את</w:t>
      </w:r>
      <w:r w:rsidR="005133A8">
        <w:rPr>
          <w:rtl/>
        </w:rPr>
        <w:t xml:space="preserve"> </w:t>
      </w:r>
      <w:r w:rsidRPr="00866FEE">
        <w:rPr>
          <w:rtl/>
        </w:rPr>
        <w:t>שלו,</w:t>
      </w:r>
      <w:r w:rsidR="005133A8">
        <w:rPr>
          <w:rtl/>
        </w:rPr>
        <w:t xml:space="preserve"> </w:t>
      </w:r>
      <w:r w:rsidRPr="00866FEE">
        <w:rPr>
          <w:rtl/>
        </w:rPr>
        <w:t>הממשלה תרכוש ניסיון ויהיה לה הזמן לשנות.</w:t>
      </w:r>
      <w:r w:rsidR="005133A8">
        <w:rPr>
          <w:rtl/>
        </w:rPr>
        <w:t xml:space="preserve"> </w:t>
      </w:r>
      <w:r w:rsidRPr="00866FEE">
        <w:rPr>
          <w:rtl/>
        </w:rPr>
        <w:t>בנושא הבריאות, חברי הכנסת, אין</w:t>
      </w:r>
      <w:r w:rsidR="005133A8">
        <w:rPr>
          <w:rtl/>
        </w:rPr>
        <w:t xml:space="preserve"> </w:t>
      </w:r>
      <w:r w:rsidRPr="00866FEE">
        <w:rPr>
          <w:rtl/>
        </w:rPr>
        <w:t>אפשרות כזו. מדובר בבני אדם וביכולתנו לקבוע את אחריותנו כלפי אזרחי המדינה וכלפי</w:t>
      </w:r>
      <w:r w:rsidR="005133A8">
        <w:rPr>
          <w:rtl/>
        </w:rPr>
        <w:t xml:space="preserve"> </w:t>
      </w:r>
      <w:r w:rsidRPr="00866FEE">
        <w:rPr>
          <w:rtl/>
        </w:rPr>
        <w:t>אורך חייהם של אזרחים רבים.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ספק</w:t>
      </w:r>
      <w:r w:rsidR="005133A8">
        <w:rPr>
          <w:rtl/>
        </w:rPr>
        <w:t xml:space="preserve"> </w:t>
      </w:r>
      <w:r w:rsidRPr="00866FEE">
        <w:rPr>
          <w:rtl/>
        </w:rPr>
        <w:t>שגורלו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ביטוח בריאות ממלכתי הוא הנושא החברתי המרכזי של</w:t>
      </w:r>
      <w:r w:rsidR="005133A8">
        <w:rPr>
          <w:rtl/>
        </w:rPr>
        <w:t xml:space="preserve"> </w:t>
      </w:r>
      <w:r w:rsidRPr="00866FEE">
        <w:rPr>
          <w:rtl/>
        </w:rPr>
        <w:t>תקציב המדינה.</w:t>
      </w:r>
      <w:r w:rsidR="005133A8">
        <w:rPr>
          <w:rtl/>
        </w:rPr>
        <w:t xml:space="preserve"> </w:t>
      </w:r>
      <w:r w:rsidRPr="00866FEE">
        <w:rPr>
          <w:rtl/>
        </w:rPr>
        <w:t>מדובר כאן בהחלטה מודעת של הממשלה לפגוע באופיה הממלכתי והשוויוני</w:t>
      </w:r>
      <w:r w:rsidR="005133A8">
        <w:rPr>
          <w:rtl/>
        </w:rPr>
        <w:t xml:space="preserve"> </w:t>
      </w:r>
      <w:r w:rsidRPr="00866FEE">
        <w:rPr>
          <w:rtl/>
        </w:rPr>
        <w:t>של מערכת הבריאות, אבל, בעיקר, גם ליצור מעמדות שונים באוכלוסייה קטנה עם שירותים</w:t>
      </w:r>
      <w:r w:rsidR="005133A8">
        <w:rPr>
          <w:rtl/>
        </w:rPr>
        <w:t xml:space="preserve"> </w:t>
      </w:r>
      <w:r w:rsidRPr="00866FEE">
        <w:rPr>
          <w:rtl/>
        </w:rPr>
        <w:t>שונים ונבחרים למורמים שבעם.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מדובר</w:t>
      </w:r>
      <w:r w:rsidR="005133A8">
        <w:rPr>
          <w:rtl/>
        </w:rPr>
        <w:t xml:space="preserve"> </w:t>
      </w:r>
      <w:r w:rsidRPr="00866FEE">
        <w:rPr>
          <w:rtl/>
        </w:rPr>
        <w:t>בשינוי</w:t>
      </w:r>
      <w:r w:rsidR="005133A8">
        <w:rPr>
          <w:rtl/>
        </w:rPr>
        <w:t xml:space="preserve"> </w:t>
      </w:r>
      <w:r w:rsidRPr="00866FEE">
        <w:rPr>
          <w:rtl/>
        </w:rPr>
        <w:t>ברוחו</w:t>
      </w:r>
      <w:r w:rsidR="005133A8">
        <w:rPr>
          <w:rtl/>
        </w:rPr>
        <w:t xml:space="preserve"> </w:t>
      </w:r>
      <w:r w:rsidRPr="00866FEE">
        <w:rPr>
          <w:rtl/>
        </w:rPr>
        <w:t>ובתוכנו</w:t>
      </w:r>
      <w:r w:rsidR="005133A8">
        <w:rPr>
          <w:rtl/>
        </w:rPr>
        <w:t xml:space="preserve"> </w:t>
      </w:r>
      <w:r w:rsidRPr="00866FEE">
        <w:rPr>
          <w:rtl/>
        </w:rPr>
        <w:t>של חוק ביטוח בריאות ממלכתי בלי לשתף בכך את</w:t>
      </w:r>
      <w:r w:rsidR="005133A8">
        <w:rPr>
          <w:rtl/>
        </w:rPr>
        <w:t xml:space="preserve"> </w:t>
      </w:r>
      <w:r w:rsidRPr="00866FEE">
        <w:rPr>
          <w:rtl/>
        </w:rPr>
        <w:t>משרד הבריאות.</w:t>
      </w:r>
      <w:r w:rsidR="005133A8">
        <w:rPr>
          <w:rtl/>
        </w:rPr>
        <w:t xml:space="preserve"> </w:t>
      </w:r>
      <w:r w:rsidRPr="00866FEE">
        <w:rPr>
          <w:rtl/>
        </w:rPr>
        <w:t>היה די מוזר לראות כיצד בדיון בוועדת הכספים בתקציב משרד הבריאות,</w:t>
      </w:r>
      <w:r w:rsidR="005133A8">
        <w:rPr>
          <w:rtl/>
        </w:rPr>
        <w:t xml:space="preserve"> </w:t>
      </w:r>
      <w:r w:rsidRPr="00866FEE">
        <w:rPr>
          <w:rtl/>
        </w:rPr>
        <w:t>מגיעה</w:t>
      </w:r>
      <w:r w:rsidR="005133A8">
        <w:rPr>
          <w:rtl/>
        </w:rPr>
        <w:t xml:space="preserve"> </w:t>
      </w:r>
      <w:r w:rsidRPr="00866FEE">
        <w:rPr>
          <w:rtl/>
        </w:rPr>
        <w:t>אותה</w:t>
      </w:r>
      <w:r w:rsidR="005133A8">
        <w:rPr>
          <w:rtl/>
        </w:rPr>
        <w:t xml:space="preserve"> </w:t>
      </w:r>
      <w:r w:rsidRPr="00866FEE">
        <w:rPr>
          <w:rtl/>
        </w:rPr>
        <w:t>ממשלה</w:t>
      </w:r>
      <w:r w:rsidR="005133A8">
        <w:rPr>
          <w:rtl/>
        </w:rPr>
        <w:t xml:space="preserve"> </w:t>
      </w:r>
      <w:r w:rsidRPr="00866FEE">
        <w:rPr>
          <w:rtl/>
        </w:rPr>
        <w:t>עם עמדות מנוגדות: משרד האוצר מחד גיסא, ומשרד הבריאות מאידך</w:t>
      </w:r>
      <w:r w:rsidR="005133A8">
        <w:rPr>
          <w:rtl/>
        </w:rPr>
        <w:t xml:space="preserve"> </w:t>
      </w:r>
      <w:r w:rsidRPr="00866FEE">
        <w:rPr>
          <w:rtl/>
        </w:rPr>
        <w:t>גיסא.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האם</w:t>
      </w:r>
      <w:r w:rsidR="005133A8">
        <w:rPr>
          <w:rtl/>
        </w:rPr>
        <w:t xml:space="preserve"> </w:t>
      </w:r>
      <w:r w:rsidRPr="00866FEE">
        <w:rPr>
          <w:rtl/>
        </w:rPr>
        <w:t>לדעתכם</w:t>
      </w:r>
      <w:r w:rsidR="005133A8">
        <w:rPr>
          <w:rtl/>
        </w:rPr>
        <w:t xml:space="preserve"> </w:t>
      </w:r>
      <w:r w:rsidRPr="00866FEE">
        <w:rPr>
          <w:rtl/>
        </w:rPr>
        <w:t>יכול להיות מצב שבו חייך ובריאותך נקבעים בהתאם לקופה שאתה חבר</w:t>
      </w:r>
      <w:r w:rsidR="005133A8">
        <w:rPr>
          <w:rtl/>
        </w:rPr>
        <w:t xml:space="preserve"> </w:t>
      </w:r>
      <w:r w:rsidRPr="00866FEE">
        <w:rPr>
          <w:rtl/>
        </w:rPr>
        <w:t>בה, ולעתים בלי יכולת לקבוע אפילו באיזו קופה אתה חבר?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גברתי</w:t>
      </w:r>
      <w:r w:rsidR="005133A8">
        <w:rPr>
          <w:rtl/>
        </w:rPr>
        <w:t xml:space="preserve"> </w:t>
      </w:r>
      <w:r w:rsidRPr="00866FEE">
        <w:rPr>
          <w:rtl/>
        </w:rPr>
        <w:t>סגנית</w:t>
      </w:r>
      <w:r w:rsidR="005133A8">
        <w:rPr>
          <w:rtl/>
        </w:rPr>
        <w:t xml:space="preserve"> </w:t>
      </w:r>
      <w:r w:rsidRPr="00866FEE">
        <w:rPr>
          <w:rtl/>
        </w:rPr>
        <w:t>המזכיר, אני נותן עוד לשני דוברים, כך שבדרך זו אנחנו נמלא את</w:t>
      </w:r>
      <w:r w:rsidR="005133A8">
        <w:rPr>
          <w:rtl/>
        </w:rPr>
        <w:t xml:space="preserve"> </w:t>
      </w:r>
      <w:r w:rsidRPr="00866FEE">
        <w:rPr>
          <w:rtl/>
        </w:rPr>
        <w:t>הזמן עד להצבעה.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שלום שמחון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כלומר,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יהיה</w:t>
      </w:r>
      <w:r w:rsidR="005133A8">
        <w:rPr>
          <w:rtl/>
        </w:rPr>
        <w:t xml:space="preserve"> </w:t>
      </w:r>
      <w:r w:rsidRPr="00866FEE">
        <w:rPr>
          <w:rtl/>
        </w:rPr>
        <w:t>סל</w:t>
      </w:r>
      <w:r w:rsidR="005133A8">
        <w:rPr>
          <w:rtl/>
        </w:rPr>
        <w:t xml:space="preserve"> </w:t>
      </w:r>
      <w:r w:rsidRPr="00866FEE">
        <w:rPr>
          <w:rtl/>
        </w:rPr>
        <w:t>בריאות כללי ומחייב. האזרחים שייפגעו משינויים אלו הם</w:t>
      </w:r>
      <w:r w:rsidR="005133A8">
        <w:rPr>
          <w:rtl/>
        </w:rPr>
        <w:t xml:space="preserve"> </w:t>
      </w:r>
      <w:r w:rsidRPr="00866FEE">
        <w:rPr>
          <w:rtl/>
        </w:rPr>
        <w:t>המובטלים,</w:t>
      </w:r>
      <w:r w:rsidR="005133A8">
        <w:rPr>
          <w:rtl/>
        </w:rPr>
        <w:t xml:space="preserve"> </w:t>
      </w:r>
      <w:r w:rsidRPr="00866FEE">
        <w:rPr>
          <w:rtl/>
        </w:rPr>
        <w:t>אלו</w:t>
      </w:r>
      <w:r w:rsidR="005133A8">
        <w:rPr>
          <w:rtl/>
        </w:rPr>
        <w:t xml:space="preserve"> </w:t>
      </w:r>
      <w:r w:rsidRPr="00866FEE">
        <w:rPr>
          <w:rtl/>
        </w:rPr>
        <w:t>החיים</w:t>
      </w:r>
      <w:r w:rsidR="005133A8">
        <w:rPr>
          <w:rtl/>
        </w:rPr>
        <w:t xml:space="preserve"> </w:t>
      </w:r>
      <w:r w:rsidRPr="00866FEE">
        <w:rPr>
          <w:rtl/>
        </w:rPr>
        <w:t>בעוני,</w:t>
      </w:r>
      <w:r w:rsidR="005133A8">
        <w:rPr>
          <w:rtl/>
        </w:rPr>
        <w:t xml:space="preserve"> </w:t>
      </w:r>
      <w:r w:rsidRPr="00866FEE">
        <w:rPr>
          <w:rtl/>
        </w:rPr>
        <w:t>החיים בפריפריה ובשכונות. ברור לחלוטין שאין</w:t>
      </w:r>
      <w:r w:rsidR="005133A8">
        <w:rPr>
          <w:rtl/>
        </w:rPr>
        <w:t xml:space="preserve"> </w:t>
      </w:r>
      <w:r w:rsidRPr="00866FEE">
        <w:rPr>
          <w:rtl/>
        </w:rPr>
        <w:t>עוד</w:t>
      </w:r>
      <w:r w:rsidR="005133A8">
        <w:rPr>
          <w:rtl/>
        </w:rPr>
        <w:t xml:space="preserve"> </w:t>
      </w:r>
      <w:r w:rsidRPr="00866FEE">
        <w:rPr>
          <w:rtl/>
        </w:rPr>
        <w:t>משמעות</w:t>
      </w:r>
      <w:r w:rsidR="005133A8">
        <w:rPr>
          <w:rtl/>
        </w:rPr>
        <w:t xml:space="preserve"> </w:t>
      </w:r>
      <w:r w:rsidRPr="00866FEE">
        <w:rPr>
          <w:rtl/>
        </w:rPr>
        <w:t>לסל</w:t>
      </w:r>
      <w:r w:rsidR="005133A8">
        <w:rPr>
          <w:rtl/>
        </w:rPr>
        <w:t xml:space="preserve"> </w:t>
      </w:r>
      <w:r w:rsidRPr="00866FEE">
        <w:rPr>
          <w:rtl/>
        </w:rPr>
        <w:t>הרשום</w:t>
      </w:r>
      <w:r w:rsidR="005133A8">
        <w:rPr>
          <w:rtl/>
        </w:rPr>
        <w:t xml:space="preserve"> </w:t>
      </w:r>
      <w:r w:rsidRPr="00866FEE">
        <w:rPr>
          <w:rtl/>
        </w:rPr>
        <w:t>כיום</w:t>
      </w:r>
      <w:r w:rsidR="005133A8">
        <w:rPr>
          <w:rtl/>
        </w:rPr>
        <w:t xml:space="preserve"> </w:t>
      </w:r>
      <w:r w:rsidRPr="00866FEE">
        <w:rPr>
          <w:rtl/>
        </w:rPr>
        <w:t>בחוק, כיוון שהוא לא יהיה מחייב עוד. סביר להניח,</w:t>
      </w:r>
      <w:r w:rsidR="005133A8">
        <w:rPr>
          <w:rtl/>
        </w:rPr>
        <w:t xml:space="preserve"> </w:t>
      </w:r>
      <w:r w:rsidRPr="00866FEE">
        <w:rPr>
          <w:rtl/>
        </w:rPr>
        <w:t>שעם</w:t>
      </w:r>
      <w:r w:rsidR="005133A8">
        <w:rPr>
          <w:rtl/>
        </w:rPr>
        <w:t xml:space="preserve"> </w:t>
      </w:r>
      <w:r w:rsidRPr="00866FEE">
        <w:rPr>
          <w:rtl/>
        </w:rPr>
        <w:t>הזמן יהיו גם קופות</w:t>
      </w:r>
      <w:r w:rsidR="005133A8">
        <w:rPr>
          <w:rtl/>
        </w:rPr>
        <w:t>-</w:t>
      </w:r>
      <w:r w:rsidRPr="00866FEE">
        <w:rPr>
          <w:rtl/>
        </w:rPr>
        <w:t>חולים לעניים וקופות</w:t>
      </w:r>
      <w:r w:rsidR="005133A8">
        <w:rPr>
          <w:rtl/>
        </w:rPr>
        <w:t>-</w:t>
      </w:r>
      <w:r w:rsidRPr="00866FEE">
        <w:rPr>
          <w:rtl/>
        </w:rPr>
        <w:t>חולים לעשירים.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האזרח</w:t>
      </w:r>
      <w:r w:rsidR="005133A8">
        <w:rPr>
          <w:rtl/>
        </w:rPr>
        <w:t xml:space="preserve"> </w:t>
      </w:r>
      <w:r w:rsidRPr="00866FEE">
        <w:rPr>
          <w:rtl/>
        </w:rPr>
        <w:t>הולך</w:t>
      </w:r>
      <w:r w:rsidR="005133A8">
        <w:rPr>
          <w:rtl/>
        </w:rPr>
        <w:t xml:space="preserve"> </w:t>
      </w:r>
      <w:r w:rsidRPr="00866FEE">
        <w:rPr>
          <w:rtl/>
        </w:rPr>
        <w:t>לספוג כמות אדירה של כספים נוספים על מנת לממן את המערכת, הרבה</w:t>
      </w:r>
      <w:r w:rsidR="005133A8">
        <w:rPr>
          <w:rtl/>
        </w:rPr>
        <w:t xml:space="preserve"> </w:t>
      </w:r>
      <w:r w:rsidRPr="00866FEE">
        <w:rPr>
          <w:rtl/>
        </w:rPr>
        <w:t>מעבר</w:t>
      </w:r>
      <w:r w:rsidR="005133A8">
        <w:rPr>
          <w:rtl/>
        </w:rPr>
        <w:t xml:space="preserve"> </w:t>
      </w:r>
      <w:r w:rsidRPr="00866FEE">
        <w:rPr>
          <w:rtl/>
        </w:rPr>
        <w:t>ליכולתו.</w:t>
      </w:r>
      <w:r w:rsidR="005133A8">
        <w:rPr>
          <w:rtl/>
        </w:rPr>
        <w:t xml:space="preserve"> </w:t>
      </w:r>
      <w:r w:rsidRPr="00866FEE">
        <w:rPr>
          <w:rtl/>
        </w:rPr>
        <w:t>מיותר לציין, שהתשלום כעת הוא לא נמוך אלא גבוה. אילו היה מדובר</w:t>
      </w:r>
      <w:r w:rsidR="005133A8">
        <w:rPr>
          <w:rtl/>
        </w:rPr>
        <w:t xml:space="preserve"> </w:t>
      </w:r>
      <w:r w:rsidRPr="00866FEE">
        <w:rPr>
          <w:rtl/>
        </w:rPr>
        <w:t>בהטלת</w:t>
      </w:r>
      <w:r w:rsidR="005133A8">
        <w:rPr>
          <w:rtl/>
        </w:rPr>
        <w:t xml:space="preserve"> </w:t>
      </w:r>
      <w:r w:rsidRPr="00866FEE">
        <w:rPr>
          <w:rtl/>
        </w:rPr>
        <w:t>מסים</w:t>
      </w:r>
      <w:r w:rsidR="005133A8">
        <w:rPr>
          <w:rtl/>
        </w:rPr>
        <w:t xml:space="preserve"> </w:t>
      </w:r>
      <w:r w:rsidRPr="00866FEE">
        <w:rPr>
          <w:rtl/>
        </w:rPr>
        <w:t>בהתאם ליכולת הכספית, ניחא. אלא שכאן מדובר על הטלת מסים בהתאם למצב</w:t>
      </w:r>
      <w:r w:rsidR="005133A8">
        <w:rPr>
          <w:rtl/>
        </w:rPr>
        <w:t xml:space="preserve"> </w:t>
      </w:r>
      <w:r w:rsidRPr="00866FEE">
        <w:rPr>
          <w:rtl/>
        </w:rPr>
        <w:t>בריאותך.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כן,</w:t>
      </w:r>
      <w:r w:rsidR="005133A8">
        <w:rPr>
          <w:rtl/>
        </w:rPr>
        <w:t xml:space="preserve"> </w:t>
      </w:r>
      <w:r w:rsidRPr="00866FEE">
        <w:rPr>
          <w:rtl/>
        </w:rPr>
        <w:t>מיותר לציין, שבחלק מהמקרים מדובר בהתאמה בין המצב הבריאותי</w:t>
      </w:r>
      <w:r w:rsidR="005133A8">
        <w:rPr>
          <w:rtl/>
        </w:rPr>
        <w:t xml:space="preserve"> </w:t>
      </w:r>
      <w:r w:rsidRPr="00866FEE">
        <w:rPr>
          <w:rtl/>
        </w:rPr>
        <w:t>למצב הסוציו</w:t>
      </w:r>
      <w:r w:rsidR="005133A8">
        <w:rPr>
          <w:rtl/>
        </w:rPr>
        <w:t>-</w:t>
      </w:r>
      <w:r w:rsidRPr="00866FEE">
        <w:rPr>
          <w:rtl/>
        </w:rPr>
        <w:t>אקונומי.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המצב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מוזר ביותר. הממשלה, שהיתה אמורה להתחלק באחריות </w:t>
      </w:r>
      <w:r w:rsidR="005133A8">
        <w:rPr>
          <w:rtl/>
        </w:rPr>
        <w:t>–</w:t>
      </w:r>
      <w:r w:rsidRPr="00866FEE">
        <w:rPr>
          <w:rtl/>
        </w:rPr>
        <w:t xml:space="preserve"> ממשלה, קופת</w:t>
      </w:r>
      <w:r w:rsidR="005133A8">
        <w:rPr>
          <w:rtl/>
        </w:rPr>
        <w:t>-</w:t>
      </w:r>
      <w:r w:rsidRPr="00866FEE">
        <w:rPr>
          <w:rtl/>
        </w:rPr>
        <w:t>חולים,</w:t>
      </w:r>
      <w:r w:rsidR="005133A8">
        <w:rPr>
          <w:rtl/>
        </w:rPr>
        <w:t xml:space="preserve"> </w:t>
      </w:r>
      <w:r w:rsidRPr="00866FEE">
        <w:rPr>
          <w:rtl/>
        </w:rPr>
        <w:t>אזרחים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משאירה את נטל האחריות הבריאותית לקופת</w:t>
      </w:r>
      <w:r w:rsidR="005133A8">
        <w:rPr>
          <w:rtl/>
        </w:rPr>
        <w:t>-</w:t>
      </w:r>
      <w:r w:rsidRPr="00866FEE">
        <w:rPr>
          <w:rtl/>
        </w:rPr>
        <w:t>החולים ולאזרחים. כלומר, הממשלה</w:t>
      </w:r>
      <w:r w:rsidR="005133A8">
        <w:rPr>
          <w:rtl/>
        </w:rPr>
        <w:t xml:space="preserve"> </w:t>
      </w:r>
      <w:r w:rsidRPr="00866FEE">
        <w:rPr>
          <w:rtl/>
        </w:rPr>
        <w:t>משתחררת ממימון התשלום שהיא היתה מחויבת לו בחוק ביטוח בריאות ממלכתי.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הכיוון</w:t>
      </w:r>
      <w:r w:rsidR="005133A8">
        <w:rPr>
          <w:rtl/>
        </w:rPr>
        <w:t xml:space="preserve"> </w:t>
      </w:r>
      <w:r w:rsidRPr="00866FEE">
        <w:rPr>
          <w:rtl/>
        </w:rPr>
        <w:t>הכללי</w:t>
      </w:r>
      <w:r w:rsidR="005133A8">
        <w:rPr>
          <w:rtl/>
        </w:rPr>
        <w:t xml:space="preserve"> </w:t>
      </w:r>
      <w:r w:rsidRPr="00866FEE">
        <w:rPr>
          <w:rtl/>
        </w:rPr>
        <w:t>די</w:t>
      </w:r>
      <w:r w:rsidR="005133A8">
        <w:rPr>
          <w:rtl/>
        </w:rPr>
        <w:t xml:space="preserve"> </w:t>
      </w:r>
      <w:r w:rsidRPr="00866FEE">
        <w:rPr>
          <w:rtl/>
        </w:rPr>
        <w:t>ברור, חברי חברי הכנסת, יהיו פחות שירותים שהקופות ייתנו</w:t>
      </w:r>
      <w:r w:rsidR="005133A8">
        <w:rPr>
          <w:rtl/>
        </w:rPr>
        <w:t xml:space="preserve"> </w:t>
      </w:r>
      <w:r w:rsidRPr="00866FEE">
        <w:rPr>
          <w:rtl/>
        </w:rPr>
        <w:t>במסגרת הסל, ויהיו יותר שירותים שיינתנו תמורת תשלום.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יכול להמשיך ולהרחיב בנושא הבריאות, אבל די היה במחזה מהשבוע הקודם, עת</w:t>
      </w:r>
      <w:r w:rsidR="005133A8">
        <w:rPr>
          <w:rtl/>
        </w:rPr>
        <w:t xml:space="preserve"> </w:t>
      </w:r>
      <w:r w:rsidRPr="00866FEE">
        <w:rPr>
          <w:rtl/>
        </w:rPr>
        <w:t>ביקרו</w:t>
      </w:r>
      <w:r w:rsidR="005133A8">
        <w:rPr>
          <w:rtl/>
        </w:rPr>
        <w:t xml:space="preserve"> </w:t>
      </w:r>
      <w:r w:rsidRPr="00866FEE">
        <w:rPr>
          <w:rtl/>
        </w:rPr>
        <w:t>כאן</w:t>
      </w:r>
      <w:r w:rsidR="005133A8">
        <w:rPr>
          <w:rtl/>
        </w:rPr>
        <w:t xml:space="preserve"> 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וזעקו</w:t>
      </w:r>
      <w:r w:rsidR="005133A8">
        <w:rPr>
          <w:rtl/>
        </w:rPr>
        <w:t xml:space="preserve"> </w:t>
      </w:r>
      <w:r w:rsidRPr="00866FEE">
        <w:rPr>
          <w:rtl/>
        </w:rPr>
        <w:t>לתרופות, כדי להבין שמשהו השתבש אצל כולנו, ובעיקר אצל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בסדרי</w:t>
      </w:r>
      <w:r w:rsidR="005133A8">
        <w:rPr>
          <w:rtl/>
        </w:rPr>
        <w:t xml:space="preserve"> </w:t>
      </w:r>
      <w:r w:rsidRPr="00866FEE">
        <w:rPr>
          <w:rtl/>
        </w:rPr>
        <w:t>העדיפויות</w:t>
      </w:r>
      <w:r w:rsidR="005133A8">
        <w:rPr>
          <w:rtl/>
        </w:rPr>
        <w:t xml:space="preserve"> </w:t>
      </w:r>
      <w:r w:rsidRPr="00866FEE">
        <w:rPr>
          <w:rtl/>
        </w:rPr>
        <w:t>שלה.</w:t>
      </w:r>
      <w:r w:rsidR="005133A8">
        <w:rPr>
          <w:rtl/>
        </w:rPr>
        <w:t xml:space="preserve"> </w:t>
      </w:r>
      <w:r w:rsidRPr="00866FEE">
        <w:rPr>
          <w:rtl/>
        </w:rPr>
        <w:t>לו יכלו התינוקות להגיע לכנסת ולומר משהו בנושא</w:t>
      </w:r>
      <w:r w:rsidR="005133A8">
        <w:rPr>
          <w:rtl/>
        </w:rPr>
        <w:t xml:space="preserve"> </w:t>
      </w:r>
      <w:r w:rsidRPr="00866FEE">
        <w:rPr>
          <w:rtl/>
        </w:rPr>
        <w:t>טיפת</w:t>
      </w:r>
      <w:r w:rsidR="005133A8">
        <w:rPr>
          <w:rtl/>
        </w:rPr>
        <w:t>-</w:t>
      </w:r>
      <w:r w:rsidRPr="00866FEE">
        <w:rPr>
          <w:rtl/>
        </w:rPr>
        <w:t>חלב, אולי גם להם היה ניתן פתרון.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הייתי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לחזק אותך, עד כמה שניתן, ואני יודע שאתה</w:t>
      </w:r>
      <w:r w:rsidR="005133A8">
        <w:rPr>
          <w:rtl/>
        </w:rPr>
        <w:t xml:space="preserve"> </w:t>
      </w:r>
      <w:r w:rsidRPr="00866FEE">
        <w:rPr>
          <w:rtl/>
        </w:rPr>
        <w:t>עובר</w:t>
      </w:r>
      <w:r w:rsidR="005133A8">
        <w:rPr>
          <w:rtl/>
        </w:rPr>
        <w:t xml:space="preserve"> </w:t>
      </w:r>
      <w:r w:rsidRPr="00866FEE">
        <w:rPr>
          <w:rtl/>
        </w:rPr>
        <w:t>מערכה</w:t>
      </w:r>
      <w:r w:rsidR="005133A8">
        <w:rPr>
          <w:rtl/>
        </w:rPr>
        <w:t xml:space="preserve"> </w:t>
      </w:r>
      <w:r w:rsidRPr="00866FEE">
        <w:rPr>
          <w:rtl/>
        </w:rPr>
        <w:t>כבדה מאוד. עם זאת, אני מציע לך, לטובת בריאות הציבור, לא לוותר, כי</w:t>
      </w:r>
      <w:r w:rsidR="005133A8">
        <w:rPr>
          <w:rtl/>
        </w:rPr>
        <w:t xml:space="preserve"> </w:t>
      </w:r>
      <w:r w:rsidRPr="00866FEE">
        <w:rPr>
          <w:rtl/>
        </w:rPr>
        <w:t>רוב חברי הכנסת אתך.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 אני מודה לחבר הכנסת שאול שמחון.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חברים,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בקשה.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הודעתי</w:t>
      </w:r>
      <w:r w:rsidR="005133A8">
        <w:rPr>
          <w:rtl/>
        </w:rPr>
        <w:t xml:space="preserve"> </w:t>
      </w:r>
      <w:r w:rsidRPr="00866FEE">
        <w:rPr>
          <w:rtl/>
        </w:rPr>
        <w:t>על שלושה חברים שזכותם לדבר והם לא היו</w:t>
      </w:r>
      <w:r w:rsidR="005133A8">
        <w:rPr>
          <w:rtl/>
        </w:rPr>
        <w:t xml:space="preserve"> </w:t>
      </w:r>
      <w:r w:rsidRPr="00866FEE">
        <w:rPr>
          <w:rtl/>
        </w:rPr>
        <w:t>באולם.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כן</w:t>
      </w:r>
      <w:r w:rsidR="005133A8">
        <w:rPr>
          <w:rtl/>
        </w:rPr>
        <w:t xml:space="preserve"> </w:t>
      </w:r>
      <w:r w:rsidRPr="00866FEE">
        <w:rPr>
          <w:rtl/>
        </w:rPr>
        <w:t>הודעתי</w:t>
      </w:r>
      <w:r w:rsidR="005133A8">
        <w:rPr>
          <w:rtl/>
        </w:rPr>
        <w:t xml:space="preserve"> </w:t>
      </w:r>
      <w:r w:rsidRPr="00866FEE">
        <w:rPr>
          <w:rtl/>
        </w:rPr>
        <w:t>שעוברים להצבעה כעבור חמש דקות, ואז הופיעו חברי הטובים</w:t>
      </w:r>
      <w:r w:rsidR="005133A8">
        <w:rPr>
          <w:rtl/>
        </w:rPr>
        <w:t xml:space="preserve"> </w:t>
      </w:r>
      <w:r w:rsidRPr="00866FEE">
        <w:rPr>
          <w:rtl/>
        </w:rPr>
        <w:t>באמת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שלום שמחון, רענן כהן ואברהם הירשזון. חככתי בדעתי אם לחזור בי. הפעם אני</w:t>
      </w:r>
      <w:r w:rsidR="005133A8">
        <w:rPr>
          <w:rtl/>
        </w:rPr>
        <w:t xml:space="preserve"> </w:t>
      </w:r>
      <w:r w:rsidRPr="00866FEE">
        <w:rPr>
          <w:rtl/>
        </w:rPr>
        <w:t>חוזר</w:t>
      </w:r>
      <w:r w:rsidR="005133A8">
        <w:rPr>
          <w:rtl/>
        </w:rPr>
        <w:t xml:space="preserve"> </w:t>
      </w:r>
      <w:r w:rsidRPr="00866FEE">
        <w:rPr>
          <w:rtl/>
        </w:rPr>
        <w:t>בי</w:t>
      </w:r>
      <w:r w:rsidR="005133A8">
        <w:rPr>
          <w:rtl/>
        </w:rPr>
        <w:t xml:space="preserve"> </w:t>
      </w:r>
      <w:r w:rsidRPr="00866FEE">
        <w:rPr>
          <w:rtl/>
        </w:rPr>
        <w:t>חד</w:t>
      </w:r>
      <w:r w:rsidR="005133A8">
        <w:rPr>
          <w:rtl/>
        </w:rPr>
        <w:t>-</w:t>
      </w:r>
      <w:r w:rsidRPr="00866FEE">
        <w:rPr>
          <w:rtl/>
        </w:rPr>
        <w:t>פעמית.</w:t>
      </w:r>
      <w:r w:rsidR="005133A8">
        <w:rPr>
          <w:rtl/>
        </w:rPr>
        <w:t xml:space="preserve"> </w:t>
      </w:r>
      <w:r w:rsidRPr="00866FEE">
        <w:rPr>
          <w:rtl/>
        </w:rPr>
        <w:t>זה לא סידור טוב. אני חוזר בי כי פשוט נוצר קצת זמן, אבל זה</w:t>
      </w:r>
      <w:r w:rsidR="005133A8">
        <w:rPr>
          <w:rtl/>
        </w:rPr>
        <w:t xml:space="preserve"> </w:t>
      </w:r>
      <w:r w:rsidRPr="00866FEE">
        <w:rPr>
          <w:rtl/>
        </w:rPr>
        <w:t>לא סידור טוב.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אאפשר לך, חבר הכנסת זאבי. אתה רוצה להעלות הצעה?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לוח.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מישהו שכח להפעיל אותו כנראה.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רענן כהן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גם אני חשבתי אותו דבר.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חברים,</w:t>
      </w:r>
      <w:r w:rsidR="005133A8">
        <w:rPr>
          <w:rtl/>
        </w:rPr>
        <w:t xml:space="preserve"> </w:t>
      </w:r>
      <w:r w:rsidRPr="00866FEE">
        <w:rPr>
          <w:rtl/>
        </w:rPr>
        <w:t>אתם</w:t>
      </w:r>
      <w:r w:rsidR="005133A8">
        <w:rPr>
          <w:rtl/>
        </w:rPr>
        <w:t xml:space="preserve"> </w:t>
      </w:r>
      <w:r w:rsidRPr="00866FEE">
        <w:rPr>
          <w:rtl/>
        </w:rPr>
        <w:t>פשוט</w:t>
      </w:r>
      <w:r w:rsidR="005133A8">
        <w:rPr>
          <w:rtl/>
        </w:rPr>
        <w:t xml:space="preserve"> </w:t>
      </w:r>
      <w:r w:rsidRPr="00866FEE">
        <w:rPr>
          <w:rtl/>
        </w:rPr>
        <w:t>לא העליתם על דעתכם שבאי</w:t>
      </w:r>
      <w:r w:rsidR="005133A8">
        <w:rPr>
          <w:rtl/>
        </w:rPr>
        <w:t>-</w:t>
      </w:r>
      <w:r w:rsidRPr="00866FEE">
        <w:rPr>
          <w:rtl/>
        </w:rPr>
        <w:t>אמון לא יהיו אנשים במליאה. אבל</w:t>
      </w:r>
      <w:r w:rsidR="005133A8">
        <w:rPr>
          <w:rtl/>
        </w:rPr>
        <w:t xml:space="preserve"> </w:t>
      </w:r>
      <w:r w:rsidRPr="00866FEE">
        <w:rPr>
          <w:rtl/>
        </w:rPr>
        <w:t>גם אתם לא העליתם. לא העליתם על דעתכם שאחרים עושים מה שאתם עושים.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הסתכלתי על המסך.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זאבי, אני אאפשר לך מייד כשהם יסיימו. אני יודע מה הרעיון.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רוצה להציע, שייגמר הדיון בשלב הזה, מפני שמיצינו אותו.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רענן כהן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אחרי שדיברת.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היית באולם.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בקשה</w:t>
      </w:r>
      <w:r w:rsidR="005133A8">
        <w:rPr>
          <w:rtl/>
        </w:rPr>
        <w:t xml:space="preserve"> </w:t>
      </w:r>
      <w:r w:rsidRPr="00866FEE">
        <w:rPr>
          <w:rtl/>
        </w:rPr>
        <w:t>שנייה,</w:t>
      </w:r>
      <w:r w:rsidR="005133A8">
        <w:rPr>
          <w:rtl/>
        </w:rPr>
        <w:t xml:space="preserve"> </w:t>
      </w:r>
      <w:r w:rsidRPr="00866FEE">
        <w:rPr>
          <w:rtl/>
        </w:rPr>
        <w:t>לא נדברתי עם חבר הכנסת זאבי, ממש בקשה: באי</w:t>
      </w:r>
      <w:r w:rsidR="005133A8">
        <w:rPr>
          <w:rtl/>
        </w:rPr>
        <w:t>-</w:t>
      </w:r>
      <w:r w:rsidRPr="00866FEE">
        <w:rPr>
          <w:rtl/>
        </w:rPr>
        <w:t>אמון במיוחד רצוי</w:t>
      </w:r>
      <w:r w:rsidR="005133A8">
        <w:rPr>
          <w:rtl/>
        </w:rPr>
        <w:t xml:space="preserve"> </w:t>
      </w:r>
      <w:r w:rsidRPr="00866FEE">
        <w:rPr>
          <w:rtl/>
        </w:rPr>
        <w:t>שהנואמים,</w:t>
      </w:r>
      <w:r w:rsidR="005133A8">
        <w:rPr>
          <w:rtl/>
        </w:rPr>
        <w:t xml:space="preserve"> </w:t>
      </w:r>
      <w:r w:rsidRPr="00866FEE">
        <w:rPr>
          <w:rtl/>
        </w:rPr>
        <w:t>אלה</w:t>
      </w:r>
      <w:r w:rsidR="005133A8">
        <w:rPr>
          <w:rtl/>
        </w:rPr>
        <w:t xml:space="preserve"> </w:t>
      </w:r>
      <w:r w:rsidRPr="00866FEE">
        <w:rPr>
          <w:rtl/>
        </w:rPr>
        <w:t>שרשומים,</w:t>
      </w:r>
      <w:r w:rsidR="005133A8">
        <w:rPr>
          <w:rtl/>
        </w:rPr>
        <w:t xml:space="preserve"> </w:t>
      </w:r>
      <w:r w:rsidRPr="00866FEE">
        <w:rPr>
          <w:rtl/>
        </w:rPr>
        <w:t>יישארו</w:t>
      </w:r>
      <w:r w:rsidR="005133A8">
        <w:rPr>
          <w:rtl/>
        </w:rPr>
        <w:t xml:space="preserve"> </w:t>
      </w:r>
      <w:r w:rsidRPr="00866FEE">
        <w:rPr>
          <w:rtl/>
        </w:rPr>
        <w:t>במליאה. כי אני אגיד לכם מה קורה: אני יושב פה</w:t>
      </w:r>
      <w:r w:rsidR="005133A8">
        <w:rPr>
          <w:rtl/>
        </w:rPr>
        <w:t xml:space="preserve"> </w:t>
      </w:r>
      <w:r w:rsidRPr="00866FEE">
        <w:rPr>
          <w:rtl/>
        </w:rPr>
        <w:t>קרוב</w:t>
      </w:r>
      <w:r w:rsidR="005133A8">
        <w:rPr>
          <w:rtl/>
        </w:rPr>
        <w:t xml:space="preserve"> </w:t>
      </w:r>
      <w:r w:rsidRPr="00866FEE">
        <w:rPr>
          <w:rtl/>
        </w:rPr>
        <w:t>לשעתיים.</w:t>
      </w:r>
      <w:r w:rsidR="005133A8">
        <w:rPr>
          <w:rtl/>
        </w:rPr>
        <w:t xml:space="preserve"> </w:t>
      </w:r>
      <w:r w:rsidRPr="00866FEE">
        <w:rPr>
          <w:rtl/>
        </w:rPr>
        <w:t>כל אחד חוזר על דברי חברו. הוא לא היה כאן. מזל שאולי קהל הצופים</w:t>
      </w:r>
      <w:r w:rsidR="005133A8">
        <w:rPr>
          <w:rtl/>
        </w:rPr>
        <w:t xml:space="preserve"> </w:t>
      </w:r>
      <w:r w:rsidRPr="00866FEE">
        <w:rPr>
          <w:rtl/>
        </w:rPr>
        <w:t>שלנו</w:t>
      </w:r>
      <w:r w:rsidR="005133A8">
        <w:rPr>
          <w:rtl/>
        </w:rPr>
        <w:t xml:space="preserve"> </w:t>
      </w:r>
      <w:r w:rsidRPr="00866FEE">
        <w:rPr>
          <w:rtl/>
        </w:rPr>
        <w:t>משתנה,</w:t>
      </w:r>
      <w:r w:rsidR="005133A8">
        <w:rPr>
          <w:rtl/>
        </w:rPr>
        <w:t xml:space="preserve"> </w:t>
      </w:r>
      <w:r w:rsidRPr="00866FEE">
        <w:rPr>
          <w:rtl/>
        </w:rPr>
        <w:t>אחרת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ממש,</w:t>
      </w:r>
      <w:r w:rsidR="005133A8">
        <w:rPr>
          <w:rtl/>
        </w:rPr>
        <w:t xml:space="preserve"> </w:t>
      </w:r>
      <w:r w:rsidRPr="00866FEE">
        <w:rPr>
          <w:rtl/>
        </w:rPr>
        <w:t>תסלחו לי, משעמם. אז, אנא, מי שנקבע כדובר תורן של</w:t>
      </w:r>
      <w:r w:rsidR="005133A8">
        <w:rPr>
          <w:rtl/>
        </w:rPr>
        <w:t xml:space="preserve"> </w:t>
      </w:r>
      <w:r w:rsidRPr="00866FEE">
        <w:rPr>
          <w:rtl/>
        </w:rPr>
        <w:t>סיעתו באי</w:t>
      </w:r>
      <w:r w:rsidR="005133A8">
        <w:rPr>
          <w:rtl/>
        </w:rPr>
        <w:t>-</w:t>
      </w:r>
      <w:r w:rsidRPr="00866FEE">
        <w:rPr>
          <w:rtl/>
        </w:rPr>
        <w:t>אמון, יעשה מאמץ להיות כאן. אין הוראה תקנונית כזאת.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 xml:space="preserve">ראש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הבטחתי</w:t>
      </w:r>
      <w:r w:rsidR="005133A8">
        <w:rPr>
          <w:rtl/>
        </w:rPr>
        <w:t xml:space="preserve"> </w:t>
      </w:r>
      <w:r w:rsidRPr="00866FEE">
        <w:rPr>
          <w:rtl/>
        </w:rPr>
        <w:t>להם. אני אקיים את זה הפעם. זה לא תקדים. במקום חמש דקות,</w:t>
      </w:r>
      <w:r w:rsidR="005133A8">
        <w:rPr>
          <w:rtl/>
        </w:rPr>
        <w:t xml:space="preserve"> </w:t>
      </w:r>
      <w:r w:rsidRPr="00866FEE">
        <w:rPr>
          <w:rtl/>
        </w:rPr>
        <w:t>שלוש דקות, כי בעצם אני כבר הודעתי שאתם לא כאן.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יושבים פה שעתיים וחצי, ואלה שמדברים לא היו פה רגע.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מה לעשות? זה חלק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לא נכון, רחבעם, 20 דקות לא הייתי פה.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זאבי,</w:t>
      </w:r>
      <w:r w:rsidR="005133A8">
        <w:rPr>
          <w:rtl/>
        </w:rPr>
        <w:t xml:space="preserve"> </w:t>
      </w:r>
      <w:r w:rsidRPr="00866FEE">
        <w:rPr>
          <w:rtl/>
        </w:rPr>
        <w:t>אני מבקש.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שלוש דקות לחבר הכנסת רענן כהן,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</w:t>
      </w:r>
      <w:r w:rsidR="005133A8">
        <w:rPr>
          <w:rtl/>
        </w:rPr>
        <w:t xml:space="preserve"> </w:t>
      </w:r>
      <w:r w:rsidRPr="00866FEE">
        <w:rPr>
          <w:rtl/>
        </w:rPr>
        <w:t>הכנסת אברהם הירשזון.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רענן כהן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כנסת</w:t>
      </w:r>
      <w:r w:rsidR="005133A8">
        <w:rPr>
          <w:rtl/>
        </w:rPr>
        <w:t xml:space="preserve"> </w:t>
      </w:r>
      <w:r w:rsidRPr="00866FEE">
        <w:rPr>
          <w:rtl/>
        </w:rPr>
        <w:t>נכבדה, אדוני השר, אני רוצה גם להודיע, שבדקתי ונאמר לי, לפני 20 דקות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אפילו שר הבריאות ראה </w:t>
      </w:r>
      <w:r w:rsidR="005133A8">
        <w:rPr>
          <w:rtl/>
        </w:rPr>
        <w:t>–</w:t>
      </w:r>
      <w:r w:rsidRPr="00866FEE">
        <w:rPr>
          <w:rtl/>
        </w:rPr>
        <w:t xml:space="preserve"> שאני אדבר בעוד מחצית השעה.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אף אחד לא יכול להגיד לך זמן אף פעם.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רענן כהן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>דקות</w:t>
      </w:r>
      <w:r w:rsidR="005133A8">
        <w:rPr>
          <w:rtl/>
        </w:rPr>
        <w:t xml:space="preserve"> </w:t>
      </w:r>
      <w:r w:rsidRPr="00866FEE">
        <w:rPr>
          <w:rtl/>
        </w:rPr>
        <w:t>אחדות,</w:t>
      </w:r>
      <w:r w:rsidR="005133A8">
        <w:rPr>
          <w:rtl/>
        </w:rPr>
        <w:t xml:space="preserve"> </w:t>
      </w: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 xml:space="preserve">ראש, התבשרנו על עלייה נוספת של </w:t>
      </w:r>
      <w:r w:rsidR="005133A8" w:rsidRPr="00866FEE">
        <w:rPr>
          <w:rtl/>
        </w:rPr>
        <w:t>1</w:t>
      </w:r>
      <w:r w:rsidRPr="00866FEE">
        <w:rPr>
          <w:rtl/>
        </w:rPr>
        <w:t>.2</w:t>
      </w:r>
      <w:r w:rsidR="000E6287">
        <w:rPr>
          <w:rFonts w:hint="cs"/>
          <w:rtl/>
        </w:rPr>
        <w:t>%</w:t>
      </w:r>
      <w:r w:rsidRPr="00866FEE">
        <w:rPr>
          <w:rtl/>
        </w:rPr>
        <w:t xml:space="preserve"> במספר</w:t>
      </w:r>
      <w:r w:rsidR="005133A8">
        <w:rPr>
          <w:rtl/>
        </w:rPr>
        <w:t xml:space="preserve"> </w:t>
      </w:r>
      <w:r w:rsidRPr="00866FEE">
        <w:rPr>
          <w:rtl/>
        </w:rPr>
        <w:t>המובטלים במדינה.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רענן כהן, אני אתן לך בנחת לדבר, שלא יפריעו לך. אתן לך נטו.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חברים,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מבקש מחיים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רמון לעזור לי באזור </w:t>
      </w:r>
      <w:r w:rsidRPr="00866FEE">
        <w:t>A</w:t>
      </w:r>
      <w:r w:rsidRPr="00866FEE">
        <w:rPr>
          <w:rtl/>
        </w:rPr>
        <w:t xml:space="preserve">, ולחבר הכנסת יהודה הראל </w:t>
      </w:r>
      <w:r w:rsidR="005133A8">
        <w:rPr>
          <w:rtl/>
        </w:rPr>
        <w:t xml:space="preserve">– </w:t>
      </w:r>
      <w:r w:rsidRPr="00866FEE">
        <w:rPr>
          <w:rtl/>
        </w:rPr>
        <w:t xml:space="preserve">באזור </w:t>
      </w:r>
      <w:r w:rsidRPr="00866FEE">
        <w:t>B</w:t>
      </w:r>
      <w:r w:rsidRPr="00866FEE">
        <w:rPr>
          <w:rtl/>
        </w:rPr>
        <w:t>. עכשיו הוא יתחיל מחדש. קדימה, שלוש דקות.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רענן כהן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חברי הכנסת, לפני דקות אחדות התבשרנו על עלייה נוספת, של </w:t>
      </w:r>
      <w:r w:rsidR="005133A8" w:rsidRPr="00866FEE">
        <w:rPr>
          <w:rtl/>
        </w:rPr>
        <w:t>1</w:t>
      </w:r>
      <w:r w:rsidRPr="00866FEE">
        <w:rPr>
          <w:rtl/>
        </w:rPr>
        <w:t>.2</w:t>
      </w:r>
      <w:r w:rsidR="000E6287">
        <w:rPr>
          <w:rFonts w:hint="cs"/>
          <w:rtl/>
        </w:rPr>
        <w:t>%</w:t>
      </w:r>
      <w:r w:rsidRPr="00866FEE">
        <w:rPr>
          <w:rtl/>
        </w:rPr>
        <w:t>, במספר</w:t>
      </w:r>
      <w:r w:rsidR="005133A8">
        <w:rPr>
          <w:rtl/>
        </w:rPr>
        <w:t xml:space="preserve"> </w:t>
      </w:r>
      <w:r w:rsidRPr="00866FEE">
        <w:rPr>
          <w:rtl/>
        </w:rPr>
        <w:t>המובטלים במדינה.</w:t>
      </w:r>
      <w:r w:rsidR="005133A8">
        <w:rPr>
          <w:rtl/>
        </w:rPr>
        <w:t xml:space="preserve"> </w:t>
      </w:r>
      <w:r w:rsidRPr="00866FEE">
        <w:rPr>
          <w:rtl/>
        </w:rPr>
        <w:t>בתוך שנה וחצי בשלטון הגעתם למספר שיא של 152,000 דורשי עבודה.</w:t>
      </w:r>
      <w:r w:rsidR="005133A8">
        <w:rPr>
          <w:rtl/>
        </w:rPr>
        <w:t xml:space="preserve"> </w:t>
      </w:r>
      <w:r w:rsidRPr="00866FEE">
        <w:rPr>
          <w:rtl/>
        </w:rPr>
        <w:t>152,000 בתי</w:t>
      </w:r>
      <w:r w:rsidR="005133A8">
        <w:rPr>
          <w:rtl/>
        </w:rPr>
        <w:t>-</w:t>
      </w:r>
      <w:r w:rsidRPr="00866FEE">
        <w:rPr>
          <w:rtl/>
        </w:rPr>
        <w:t>אב שאין בהם פרנסה מסודרת. 152,000 בעלי משפחות שקמים בבוקר ואין להם</w:t>
      </w:r>
      <w:r w:rsidR="005133A8">
        <w:rPr>
          <w:rtl/>
        </w:rPr>
        <w:t xml:space="preserve"> </w:t>
      </w:r>
      <w:r w:rsidRPr="00866FEE">
        <w:rPr>
          <w:rtl/>
        </w:rPr>
        <w:t>מקום עבודה ללכת אליו.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הצטרפו</w:t>
      </w:r>
      <w:r w:rsidR="005133A8">
        <w:rPr>
          <w:rtl/>
        </w:rPr>
        <w:t xml:space="preserve"> </w:t>
      </w:r>
      <w:r w:rsidRPr="00866FEE">
        <w:rPr>
          <w:rtl/>
        </w:rPr>
        <w:t>עוד ערים למעגל העוני, בהן דימונה, מצפה</w:t>
      </w:r>
      <w:r w:rsidR="005133A8">
        <w:rPr>
          <w:rtl/>
        </w:rPr>
        <w:t>-</w:t>
      </w:r>
      <w:r w:rsidRPr="00866FEE">
        <w:rPr>
          <w:rtl/>
        </w:rPr>
        <w:t>רמון, אור</w:t>
      </w:r>
      <w:r w:rsidR="005133A8">
        <w:rPr>
          <w:rtl/>
        </w:rPr>
        <w:t>-</w:t>
      </w:r>
      <w:r w:rsidRPr="00866FEE">
        <w:rPr>
          <w:rtl/>
        </w:rPr>
        <w:t>עקיבא ועכו.</w:t>
      </w:r>
      <w:r w:rsidR="005133A8">
        <w:rPr>
          <w:rtl/>
        </w:rPr>
        <w:t xml:space="preserve"> </w:t>
      </w:r>
      <w:r w:rsidRPr="00866FEE">
        <w:rPr>
          <w:rtl/>
        </w:rPr>
        <w:t>בכל</w:t>
      </w:r>
      <w:r w:rsidR="005133A8">
        <w:rPr>
          <w:rtl/>
        </w:rPr>
        <w:t xml:space="preserve"> </w:t>
      </w:r>
      <w:r w:rsidRPr="00866FEE">
        <w:rPr>
          <w:rtl/>
        </w:rPr>
        <w:t>יום נסגר מפעל.</w:t>
      </w:r>
      <w:r w:rsidR="005133A8">
        <w:rPr>
          <w:rtl/>
        </w:rPr>
        <w:t xml:space="preserve"> </w:t>
      </w:r>
      <w:r w:rsidRPr="00866FEE">
        <w:rPr>
          <w:rtl/>
        </w:rPr>
        <w:t>בכל יום עוד "פאשלה" חברתית. אבל היום אני כאן כדי להגן על תקציב</w:t>
      </w:r>
      <w:r w:rsidR="005133A8">
        <w:rPr>
          <w:rtl/>
        </w:rPr>
        <w:t xml:space="preserve"> </w:t>
      </w:r>
      <w:r w:rsidRPr="00866FEE">
        <w:rPr>
          <w:rtl/>
        </w:rPr>
        <w:t>הבריאות.</w:t>
      </w:r>
      <w:r w:rsidR="005133A8">
        <w:rPr>
          <w:rtl/>
        </w:rPr>
        <w:t xml:space="preserve"> </w:t>
      </w:r>
      <w:r w:rsidRPr="00866FEE">
        <w:rPr>
          <w:rtl/>
        </w:rPr>
        <w:t>היום אני כאן כדי להתריע, כדי להזהיר אתכם:</w:t>
      </w:r>
      <w:r w:rsidR="005133A8">
        <w:rPr>
          <w:rtl/>
        </w:rPr>
        <w:t xml:space="preserve"> </w:t>
      </w:r>
      <w:r w:rsidRPr="00866FEE">
        <w:rPr>
          <w:rtl/>
        </w:rPr>
        <w:t>אל תפגעו בבריאות הציבור,</w:t>
      </w:r>
      <w:r w:rsidR="005133A8">
        <w:rPr>
          <w:rtl/>
        </w:rPr>
        <w:t xml:space="preserve"> </w:t>
      </w:r>
      <w:r w:rsidRPr="00866FEE">
        <w:rPr>
          <w:rtl/>
        </w:rPr>
        <w:t>אל</w:t>
      </w:r>
      <w:r w:rsidR="005133A8">
        <w:rPr>
          <w:rtl/>
        </w:rPr>
        <w:t xml:space="preserve"> </w:t>
      </w:r>
      <w:r w:rsidRPr="00866FEE">
        <w:rPr>
          <w:rtl/>
        </w:rPr>
        <w:t>תיתנו</w:t>
      </w:r>
      <w:r w:rsidR="005133A8">
        <w:rPr>
          <w:rtl/>
        </w:rPr>
        <w:t xml:space="preserve"> </w:t>
      </w:r>
      <w:r w:rsidRPr="00866FEE">
        <w:rPr>
          <w:rtl/>
        </w:rPr>
        <w:t>יד</w:t>
      </w:r>
      <w:r w:rsidR="005133A8">
        <w:rPr>
          <w:rtl/>
        </w:rPr>
        <w:t xml:space="preserve"> </w:t>
      </w:r>
      <w:r w:rsidRPr="00866FEE">
        <w:rPr>
          <w:rtl/>
        </w:rPr>
        <w:t>לאפליה</w:t>
      </w:r>
      <w:r w:rsidR="005133A8">
        <w:rPr>
          <w:rtl/>
        </w:rPr>
        <w:t xml:space="preserve"> </w:t>
      </w:r>
      <w:r w:rsidRPr="00866FEE">
        <w:rPr>
          <w:rtl/>
        </w:rPr>
        <w:t>בין</w:t>
      </w:r>
      <w:r w:rsidR="005133A8">
        <w:rPr>
          <w:rtl/>
        </w:rPr>
        <w:t xml:space="preserve"> </w:t>
      </w:r>
      <w:r w:rsidRPr="00866FEE">
        <w:rPr>
          <w:rtl/>
        </w:rPr>
        <w:t>חולה</w:t>
      </w:r>
      <w:r w:rsidR="005133A8">
        <w:rPr>
          <w:rtl/>
        </w:rPr>
        <w:t xml:space="preserve"> </w:t>
      </w:r>
      <w:r w:rsidRPr="00866FEE">
        <w:rPr>
          <w:rtl/>
        </w:rPr>
        <w:t>עשיר</w:t>
      </w:r>
      <w:r w:rsidR="005133A8">
        <w:rPr>
          <w:rtl/>
        </w:rPr>
        <w:t xml:space="preserve"> </w:t>
      </w:r>
      <w:r w:rsidRPr="00866FEE">
        <w:rPr>
          <w:rtl/>
        </w:rPr>
        <w:t>לחולה עני, אל תיתנו ידכם לממשלה שפוגעת</w:t>
      </w:r>
      <w:r w:rsidR="005133A8">
        <w:rPr>
          <w:rtl/>
        </w:rPr>
        <w:t xml:space="preserve"> </w:t>
      </w:r>
      <w:r w:rsidRPr="00866FEE">
        <w:rPr>
          <w:rtl/>
        </w:rPr>
        <w:t>באוכלוסייה החלשה.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פונה</w:t>
      </w:r>
      <w:r w:rsidR="005133A8">
        <w:rPr>
          <w:rtl/>
        </w:rPr>
        <w:t xml:space="preserve"> </w:t>
      </w:r>
      <w:r w:rsidRPr="00866FEE">
        <w:rPr>
          <w:rtl/>
        </w:rPr>
        <w:t>כאן</w:t>
      </w:r>
      <w:r w:rsidR="005133A8">
        <w:rPr>
          <w:rtl/>
        </w:rPr>
        <w:t xml:space="preserve"> </w:t>
      </w:r>
      <w:r w:rsidRPr="00866FEE">
        <w:rPr>
          <w:rtl/>
        </w:rPr>
        <w:t>לידידי,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הבריאות,</w:t>
      </w:r>
      <w:r w:rsidR="005133A8">
        <w:rPr>
          <w:rtl/>
        </w:rPr>
        <w:t xml:space="preserve"> </w:t>
      </w:r>
      <w:r w:rsidRPr="00866FEE">
        <w:rPr>
          <w:rtl/>
        </w:rPr>
        <w:t>מר</w:t>
      </w:r>
      <w:r w:rsidR="005133A8">
        <w:rPr>
          <w:rtl/>
        </w:rPr>
        <w:t xml:space="preserve"> </w:t>
      </w:r>
      <w:r w:rsidRPr="00866FEE">
        <w:rPr>
          <w:rtl/>
        </w:rPr>
        <w:t>יהושע מצא. אני מכיר את עמדותיך</w:t>
      </w:r>
      <w:r w:rsidR="005133A8">
        <w:rPr>
          <w:rtl/>
        </w:rPr>
        <w:t xml:space="preserve"> </w:t>
      </w:r>
      <w:r w:rsidRPr="00866FEE">
        <w:rPr>
          <w:rtl/>
        </w:rPr>
        <w:t>החברתיות.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יודע,</w:t>
      </w:r>
      <w:r w:rsidR="005133A8">
        <w:rPr>
          <w:rtl/>
        </w:rPr>
        <w:t xml:space="preserve"> </w:t>
      </w:r>
      <w:r w:rsidRPr="00866FEE">
        <w:rPr>
          <w:rtl/>
        </w:rPr>
        <w:t>שאילולא</w:t>
      </w:r>
      <w:r w:rsidR="005133A8">
        <w:rPr>
          <w:rtl/>
        </w:rPr>
        <w:t xml:space="preserve"> </w:t>
      </w:r>
      <w:r w:rsidRPr="00866FEE">
        <w:rPr>
          <w:rtl/>
        </w:rPr>
        <w:t>נאלצת, לא היית נותן את ידך לפגיעה בחולים.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לפנינו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שוויונית ציבורית.</w:t>
      </w:r>
      <w:r w:rsidR="005133A8">
        <w:rPr>
          <w:rtl/>
        </w:rPr>
        <w:t xml:space="preserve"> </w:t>
      </w:r>
      <w:r w:rsidRPr="00866FEE">
        <w:rPr>
          <w:rtl/>
        </w:rPr>
        <w:t>חוקקנו כאן, בסיועו של חבר הכנסת חיים</w:t>
      </w:r>
      <w:r w:rsidR="005133A8">
        <w:rPr>
          <w:rtl/>
        </w:rPr>
        <w:t xml:space="preserve"> </w:t>
      </w:r>
      <w:r w:rsidRPr="00866FEE">
        <w:rPr>
          <w:rtl/>
        </w:rPr>
        <w:t>רמון,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אחד החוקים הנפלאים שידעה מדינת ישראל </w:t>
      </w:r>
      <w:r w:rsidR="005133A8">
        <w:rPr>
          <w:rtl/>
        </w:rPr>
        <w:t>–</w:t>
      </w:r>
      <w:r w:rsidRPr="00866FEE">
        <w:rPr>
          <w:rtl/>
        </w:rPr>
        <w:t xml:space="preserve"> רפואה שוויונית לכל אזרח, למי</w:t>
      </w:r>
      <w:r w:rsidR="005133A8">
        <w:rPr>
          <w:rtl/>
        </w:rPr>
        <w:t xml:space="preserve"> </w:t>
      </w:r>
      <w:r w:rsidRPr="00866FEE">
        <w:rPr>
          <w:rtl/>
        </w:rPr>
        <w:t>שיש לו ולמי שאין לו.</w:t>
      </w:r>
      <w:r w:rsidR="005133A8">
        <w:rPr>
          <w:rtl/>
        </w:rPr>
        <w:t xml:space="preserve"> </w:t>
      </w:r>
      <w:r w:rsidRPr="00866FEE">
        <w:rPr>
          <w:rtl/>
        </w:rPr>
        <w:t>ללא אפליה.</w:t>
      </w:r>
      <w:r w:rsidR="005133A8">
        <w:rPr>
          <w:rtl/>
        </w:rPr>
        <w:t xml:space="preserve"> </w:t>
      </w:r>
      <w:r w:rsidRPr="00866FEE">
        <w:rPr>
          <w:rtl/>
        </w:rPr>
        <w:t>ייתכן שצריך לתקן את החוק, להכניס בו שיפורים.</w:t>
      </w:r>
      <w:r w:rsidR="005133A8">
        <w:rPr>
          <w:rtl/>
        </w:rPr>
        <w:t xml:space="preserve"> </w:t>
      </w:r>
      <w:r w:rsidRPr="00866FEE">
        <w:rPr>
          <w:rtl/>
        </w:rPr>
        <w:t>אך אסור לנו לפגוע בבריאות של החלשים.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מגישים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בראש הממשלה בשל אי</w:t>
      </w:r>
      <w:r w:rsidR="005133A8">
        <w:rPr>
          <w:rtl/>
        </w:rPr>
        <w:t>-</w:t>
      </w:r>
      <w:r w:rsidRPr="00866FEE">
        <w:rPr>
          <w:rtl/>
        </w:rPr>
        <w:t>רגישותו החברתית, בשל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רגישותו</w:t>
      </w:r>
      <w:r w:rsidR="005133A8">
        <w:rPr>
          <w:rtl/>
        </w:rPr>
        <w:t xml:space="preserve"> </w:t>
      </w:r>
      <w:r w:rsidRPr="00866FEE">
        <w:rPr>
          <w:rtl/>
        </w:rPr>
        <w:t>לחולים,</w:t>
      </w:r>
      <w:r w:rsidR="005133A8">
        <w:rPr>
          <w:rtl/>
        </w:rPr>
        <w:t xml:space="preserve"> </w:t>
      </w:r>
      <w:r w:rsidRPr="00866FEE">
        <w:rPr>
          <w:rtl/>
        </w:rPr>
        <w:t>בשל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רגישותו לעניים, לאלה שאין להם עוד 1,000 שקל בחודש</w:t>
      </w:r>
      <w:r w:rsidR="005133A8">
        <w:rPr>
          <w:rtl/>
        </w:rPr>
        <w:t xml:space="preserve"> </w:t>
      </w:r>
      <w:r w:rsidRPr="00866FEE">
        <w:rPr>
          <w:rtl/>
        </w:rPr>
        <w:t>כדי</w:t>
      </w:r>
      <w:r w:rsidR="005133A8">
        <w:rPr>
          <w:rtl/>
        </w:rPr>
        <w:t xml:space="preserve"> </w:t>
      </w:r>
      <w:r w:rsidRPr="00866FEE">
        <w:rPr>
          <w:rtl/>
        </w:rPr>
        <w:t>לשלם</w:t>
      </w:r>
      <w:r w:rsidR="005133A8">
        <w:rPr>
          <w:rtl/>
        </w:rPr>
        <w:t xml:space="preserve"> </w:t>
      </w:r>
      <w:r w:rsidRPr="00866FEE">
        <w:rPr>
          <w:rtl/>
        </w:rPr>
        <w:t>עבור</w:t>
      </w:r>
      <w:r w:rsidR="005133A8">
        <w:rPr>
          <w:rtl/>
        </w:rPr>
        <w:t xml:space="preserve"> </w:t>
      </w:r>
      <w:r w:rsidRPr="00866FEE">
        <w:rPr>
          <w:rtl/>
        </w:rPr>
        <w:t>טיפול רפואי. עד היום היינו מדינה ששייכת למעגל המדינות הנאורות</w:t>
      </w:r>
      <w:r w:rsidR="005133A8">
        <w:rPr>
          <w:rtl/>
        </w:rPr>
        <w:t xml:space="preserve"> </w:t>
      </w:r>
      <w:r w:rsidRPr="00866FEE">
        <w:rPr>
          <w:rtl/>
        </w:rPr>
        <w:t>בעולם.</w:t>
      </w:r>
      <w:r w:rsidR="005133A8">
        <w:rPr>
          <w:rtl/>
        </w:rPr>
        <w:t xml:space="preserve"> </w:t>
      </w:r>
      <w:r w:rsidRPr="00866FEE">
        <w:rPr>
          <w:rtl/>
        </w:rPr>
        <w:t>השתייכנו</w:t>
      </w:r>
      <w:r w:rsidR="005133A8">
        <w:rPr>
          <w:rtl/>
        </w:rPr>
        <w:t xml:space="preserve"> </w:t>
      </w:r>
      <w:r w:rsidRPr="00866FEE">
        <w:rPr>
          <w:rtl/>
        </w:rPr>
        <w:t>למועדון האירופי היוקרתי. עכשיו, במחי</w:t>
      </w:r>
      <w:r w:rsidR="005133A8">
        <w:rPr>
          <w:rtl/>
        </w:rPr>
        <w:t>-</w:t>
      </w:r>
      <w:r w:rsidRPr="00866FEE">
        <w:rPr>
          <w:rtl/>
        </w:rPr>
        <w:t>יד, בהחלטה פזיזה לפגוע</w:t>
      </w:r>
      <w:r w:rsidR="005133A8">
        <w:rPr>
          <w:rtl/>
        </w:rPr>
        <w:t xml:space="preserve"> </w:t>
      </w:r>
      <w:r w:rsidRPr="00866FEE">
        <w:rPr>
          <w:rtl/>
        </w:rPr>
        <w:t>דווקא בבריאות, אנחנו נהפוך למדינת העולם השלישי.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לפנות</w:t>
      </w:r>
      <w:r w:rsidR="005133A8">
        <w:rPr>
          <w:rtl/>
        </w:rPr>
        <w:t xml:space="preserve"> </w:t>
      </w:r>
      <w:r w:rsidRPr="00866FEE">
        <w:rPr>
          <w:rtl/>
        </w:rPr>
        <w:t>באופן מיוחד היום לחברי, שר החוץ דוד לוי. אני פונה אליך</w:t>
      </w:r>
      <w:r w:rsidR="005133A8">
        <w:rPr>
          <w:rtl/>
        </w:rPr>
        <w:t xml:space="preserve"> </w:t>
      </w:r>
      <w:r w:rsidRPr="00866FEE">
        <w:rPr>
          <w:rtl/>
        </w:rPr>
        <w:t>כאדם</w:t>
      </w:r>
      <w:r w:rsidR="005133A8">
        <w:rPr>
          <w:rtl/>
        </w:rPr>
        <w:t xml:space="preserve"> </w:t>
      </w:r>
      <w:r w:rsidRPr="00866FEE">
        <w:rPr>
          <w:rtl/>
        </w:rPr>
        <w:t>שמגלה</w:t>
      </w:r>
      <w:r w:rsidR="005133A8">
        <w:rPr>
          <w:rtl/>
        </w:rPr>
        <w:t xml:space="preserve"> </w:t>
      </w:r>
      <w:r w:rsidRPr="00866FEE">
        <w:rPr>
          <w:rtl/>
        </w:rPr>
        <w:t>רגישות</w:t>
      </w:r>
      <w:r w:rsidR="005133A8">
        <w:rPr>
          <w:rtl/>
        </w:rPr>
        <w:t xml:space="preserve"> </w:t>
      </w:r>
      <w:r w:rsidRPr="00866FEE">
        <w:rPr>
          <w:rtl/>
        </w:rPr>
        <w:t>חברתית.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אסור</w:t>
      </w:r>
      <w:r w:rsidR="005133A8">
        <w:rPr>
          <w:rtl/>
        </w:rPr>
        <w:t xml:space="preserve"> </w:t>
      </w:r>
      <w:r w:rsidRPr="00866FEE">
        <w:rPr>
          <w:rtl/>
        </w:rPr>
        <w:t>לתת</w:t>
      </w:r>
      <w:r w:rsidR="005133A8">
        <w:rPr>
          <w:rtl/>
        </w:rPr>
        <w:t xml:space="preserve"> </w:t>
      </w:r>
      <w:r w:rsidRPr="00866FEE">
        <w:rPr>
          <w:rtl/>
        </w:rPr>
        <w:t>יד לדבר שהוא בלתי אפשרי, שפוגע</w:t>
      </w:r>
      <w:r w:rsidR="005133A8">
        <w:rPr>
          <w:rtl/>
        </w:rPr>
        <w:t xml:space="preserve"> </w:t>
      </w:r>
      <w:r w:rsidRPr="00866FEE">
        <w:rPr>
          <w:rtl/>
        </w:rPr>
        <w:t>באוכלוסייה</w:t>
      </w:r>
      <w:r w:rsidR="005133A8">
        <w:rPr>
          <w:rtl/>
        </w:rPr>
        <w:t xml:space="preserve"> </w:t>
      </w:r>
      <w:r w:rsidRPr="00866FEE">
        <w:rPr>
          <w:rtl/>
        </w:rPr>
        <w:t>החלשה.</w:t>
      </w:r>
      <w:r w:rsidR="005133A8">
        <w:rPr>
          <w:rtl/>
        </w:rPr>
        <w:t xml:space="preserve"> </w:t>
      </w:r>
      <w:r w:rsidRPr="00866FEE">
        <w:rPr>
          <w:rtl/>
        </w:rPr>
        <w:t>היום אנחנו צריכים לחזק אותם, היום אנחנו צריכים להצביע בעד</w:t>
      </w:r>
      <w:r w:rsidR="005133A8">
        <w:rPr>
          <w:rtl/>
        </w:rPr>
        <w:t xml:space="preserve"> </w:t>
      </w:r>
      <w:r w:rsidRPr="00866FEE">
        <w:rPr>
          <w:rtl/>
        </w:rPr>
        <w:t>הצעת האי</w:t>
      </w:r>
      <w:r w:rsidR="005133A8">
        <w:rPr>
          <w:rtl/>
        </w:rPr>
        <w:t>-</w:t>
      </w:r>
      <w:r w:rsidRPr="00866FEE">
        <w:rPr>
          <w:rtl/>
        </w:rPr>
        <w:t>אמון, כדי שלא לתת לחוק הזה לפגוע באוכלוסייה חלשה.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ש' וייס: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רענן</w:t>
      </w:r>
      <w:r w:rsidR="005133A8">
        <w:rPr>
          <w:rtl/>
        </w:rPr>
        <w:t xml:space="preserve"> </w:t>
      </w:r>
      <w:r w:rsidRPr="00866FEE">
        <w:rPr>
          <w:rtl/>
        </w:rPr>
        <w:t>כהן.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אחרון הדוברים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אברהם</w:t>
      </w:r>
      <w:r w:rsidR="005133A8">
        <w:rPr>
          <w:rtl/>
        </w:rPr>
        <w:t xml:space="preserve"> </w:t>
      </w:r>
      <w:r w:rsidRPr="00866FEE">
        <w:rPr>
          <w:rtl/>
        </w:rPr>
        <w:t>הירשזון.</w:t>
      </w:r>
      <w:r w:rsidR="005133A8">
        <w:rPr>
          <w:rtl/>
        </w:rPr>
        <w:t xml:space="preserve"> </w:t>
      </w:r>
      <w:r w:rsidRPr="00866FEE">
        <w:rPr>
          <w:rtl/>
        </w:rPr>
        <w:t>לאחר</w:t>
      </w:r>
      <w:r w:rsidR="005133A8">
        <w:rPr>
          <w:rtl/>
        </w:rPr>
        <w:t xml:space="preserve"> </w:t>
      </w:r>
      <w:r w:rsidRPr="00866FEE">
        <w:rPr>
          <w:rtl/>
        </w:rPr>
        <w:t>מכן,</w:t>
      </w:r>
      <w:r w:rsidR="005133A8">
        <w:rPr>
          <w:rtl/>
        </w:rPr>
        <w:t xml:space="preserve"> </w:t>
      </w:r>
      <w:r w:rsidRPr="00866FEE">
        <w:rPr>
          <w:rtl/>
        </w:rPr>
        <w:t>אם שר הבריאות לא ירצה להשיב, אני אזמין את יושב</w:t>
      </w:r>
      <w:r w:rsidR="005133A8">
        <w:rPr>
          <w:rtl/>
        </w:rPr>
        <w:t>-</w:t>
      </w:r>
      <w:r w:rsidRPr="00866FEE">
        <w:rPr>
          <w:rtl/>
        </w:rPr>
        <w:t>ראש הכנסת</w:t>
      </w:r>
      <w:r w:rsidR="005133A8">
        <w:rPr>
          <w:rtl/>
        </w:rPr>
        <w:t xml:space="preserve"> </w:t>
      </w:r>
      <w:r w:rsidRPr="00866FEE">
        <w:rPr>
          <w:rtl/>
        </w:rPr>
        <w:t>ונעבור להצבעה.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 הכנסת, ראשית, הרשו לי לשבח את</w:t>
      </w:r>
      <w:r w:rsidR="005133A8">
        <w:rPr>
          <w:rtl/>
        </w:rPr>
        <w:t xml:space="preserve"> </w:t>
      </w:r>
      <w:r w:rsidRPr="00866FEE">
        <w:rPr>
          <w:rtl/>
        </w:rPr>
        <w:t>ממשלת</w:t>
      </w:r>
      <w:r w:rsidR="005133A8">
        <w:rPr>
          <w:rtl/>
        </w:rPr>
        <w:t xml:space="preserve"> </w:t>
      </w:r>
      <w:r w:rsidRPr="00866FEE">
        <w:rPr>
          <w:rtl/>
        </w:rPr>
        <w:t>ישראל</w:t>
      </w:r>
      <w:r w:rsidR="005133A8">
        <w:rPr>
          <w:rtl/>
        </w:rPr>
        <w:t xml:space="preserve"> </w:t>
      </w:r>
      <w:r w:rsidRPr="00866FEE">
        <w:rPr>
          <w:rtl/>
        </w:rPr>
        <w:t>בכלל</w:t>
      </w:r>
      <w:r w:rsidR="005133A8">
        <w:rPr>
          <w:rtl/>
        </w:rPr>
        <w:t xml:space="preserve"> </w:t>
      </w:r>
      <w:r w:rsidRPr="00866FEE">
        <w:rPr>
          <w:rtl/>
        </w:rPr>
        <w:t>ואת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בפרט</w:t>
      </w:r>
      <w:r w:rsidR="005133A8">
        <w:rPr>
          <w:rtl/>
        </w:rPr>
        <w:t xml:space="preserve"> </w:t>
      </w:r>
      <w:r w:rsidRPr="00866FEE">
        <w:rPr>
          <w:rtl/>
        </w:rPr>
        <w:t>על ההחלטה החשובה מאוד שקיבלה אתמול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הזאת,</w:t>
      </w:r>
      <w:r w:rsidR="005133A8">
        <w:rPr>
          <w:rtl/>
        </w:rPr>
        <w:t xml:space="preserve"> </w:t>
      </w:r>
      <w:r w:rsidRPr="00866FEE">
        <w:rPr>
          <w:rtl/>
        </w:rPr>
        <w:t>לכלול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</w:rPr>
        <w:t>המיוחדות הנוספות, גם למחלת האיידס, גם למחלת</w:t>
      </w:r>
      <w:r w:rsidR="005133A8">
        <w:rPr>
          <w:rtl/>
        </w:rPr>
        <w:t xml:space="preserve"> </w:t>
      </w:r>
      <w:r w:rsidRPr="00866FEE">
        <w:rPr>
          <w:rtl/>
        </w:rPr>
        <w:t>הסרטן ולמחלות נוספות, ועל ההחלטה על תוספת של 150 מיליון שקלים לתקציב.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מכיר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הנושא</w:t>
      </w:r>
      <w:r w:rsidR="005133A8">
        <w:rPr>
          <w:rtl/>
        </w:rPr>
        <w:t xml:space="preserve"> </w:t>
      </w:r>
      <w:r w:rsidRPr="00866FEE">
        <w:rPr>
          <w:rtl/>
        </w:rPr>
        <w:t>יכול</w:t>
      </w:r>
      <w:r w:rsidR="005133A8">
        <w:rPr>
          <w:rtl/>
        </w:rPr>
        <w:t xml:space="preserve"> </w:t>
      </w:r>
      <w:r w:rsidRPr="00866FEE">
        <w:rPr>
          <w:rtl/>
        </w:rPr>
        <w:t>לומר שהנושא הזה הועלה לפני כמה ימים, לפני</w:t>
      </w:r>
      <w:r w:rsidR="005133A8">
        <w:rPr>
          <w:rtl/>
        </w:rPr>
        <w:t xml:space="preserve"> </w:t>
      </w:r>
      <w:r w:rsidRPr="00866FEE">
        <w:rPr>
          <w:rtl/>
        </w:rPr>
        <w:t>שהוחלט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חוק ההסדרים בתקציב. אבל זה פשוט לא נכון. אני יודע ושר הבריאות יודע</w:t>
      </w:r>
      <w:r w:rsidR="005133A8">
        <w:rPr>
          <w:rtl/>
        </w:rPr>
        <w:t xml:space="preserve"> </w:t>
      </w:r>
      <w:r w:rsidRPr="00866FEE">
        <w:rPr>
          <w:rtl/>
        </w:rPr>
        <w:t>שהוא עובד כבר כמעט חצי שנה על כל הנושא של המחלות המיוחדות, איידס ודברים אחרים.</w:t>
      </w:r>
      <w:r w:rsidR="005133A8">
        <w:rPr>
          <w:rtl/>
        </w:rPr>
        <w:t xml:space="preserve"> </w:t>
      </w:r>
      <w:r w:rsidRPr="00866FEE">
        <w:rPr>
          <w:rtl/>
        </w:rPr>
        <w:t>היתה</w:t>
      </w:r>
      <w:r w:rsidR="005133A8">
        <w:rPr>
          <w:rtl/>
        </w:rPr>
        <w:t xml:space="preserve"> </w:t>
      </w:r>
      <w:r w:rsidRPr="00866FEE">
        <w:rPr>
          <w:rtl/>
        </w:rPr>
        <w:t>פנייה</w:t>
      </w:r>
      <w:r w:rsidR="005133A8">
        <w:rPr>
          <w:rtl/>
        </w:rPr>
        <w:t xml:space="preserve"> </w:t>
      </w:r>
      <w:r w:rsidRPr="00866FEE">
        <w:rPr>
          <w:rtl/>
        </w:rPr>
        <w:t>לקופות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שונות</w:t>
      </w:r>
      <w:r w:rsidR="005133A8">
        <w:rPr>
          <w:rtl/>
        </w:rPr>
        <w:t xml:space="preserve"> </w:t>
      </w:r>
      <w:r w:rsidRPr="00866FEE">
        <w:rPr>
          <w:rtl/>
        </w:rPr>
        <w:t>שהרגישו</w:t>
      </w:r>
      <w:r w:rsidR="005133A8">
        <w:rPr>
          <w:rtl/>
        </w:rPr>
        <w:t xml:space="preserve"> </w:t>
      </w:r>
      <w:r w:rsidRPr="00866FEE">
        <w:rPr>
          <w:rtl/>
        </w:rPr>
        <w:t>שהן</w:t>
      </w:r>
      <w:r w:rsidR="005133A8">
        <w:rPr>
          <w:rtl/>
        </w:rPr>
        <w:t xml:space="preserve"> </w:t>
      </w:r>
      <w:r w:rsidRPr="00866FEE">
        <w:rPr>
          <w:rtl/>
        </w:rPr>
        <w:t>לא תוכלנה לעמוד בנטל, או שאינן</w:t>
      </w:r>
      <w:r w:rsidR="005133A8">
        <w:rPr>
          <w:rtl/>
        </w:rPr>
        <w:t xml:space="preserve"> </w:t>
      </w:r>
      <w:r w:rsidRPr="00866FEE">
        <w:rPr>
          <w:rtl/>
        </w:rPr>
        <w:t>יכולות</w:t>
      </w:r>
      <w:r w:rsidR="005133A8">
        <w:rPr>
          <w:rtl/>
        </w:rPr>
        <w:t xml:space="preserve"> </w:t>
      </w:r>
      <w:r w:rsidRPr="00866FEE">
        <w:rPr>
          <w:rtl/>
        </w:rPr>
        <w:t>לעמוד</w:t>
      </w:r>
      <w:r w:rsidR="005133A8">
        <w:rPr>
          <w:rtl/>
        </w:rPr>
        <w:t xml:space="preserve"> </w:t>
      </w:r>
      <w:r w:rsidRPr="00866FEE">
        <w:rPr>
          <w:rtl/>
        </w:rPr>
        <w:t>בנטל.</w:t>
      </w:r>
      <w:r w:rsidR="005133A8">
        <w:rPr>
          <w:rtl/>
        </w:rPr>
        <w:t xml:space="preserve"> </w:t>
      </w:r>
      <w:r w:rsidRPr="00866FEE">
        <w:rPr>
          <w:rtl/>
        </w:rPr>
        <w:t>המאבק</w:t>
      </w:r>
      <w:r w:rsidR="005133A8">
        <w:rPr>
          <w:rtl/>
        </w:rPr>
        <w:t xml:space="preserve"> </w:t>
      </w:r>
      <w:r w:rsidRPr="00866FEE">
        <w:rPr>
          <w:rtl/>
        </w:rPr>
        <w:t>היה</w:t>
      </w:r>
      <w:r w:rsidR="005133A8">
        <w:rPr>
          <w:rtl/>
        </w:rPr>
        <w:t xml:space="preserve"> </w:t>
      </w:r>
      <w:r w:rsidRPr="00866FEE">
        <w:rPr>
          <w:rtl/>
        </w:rPr>
        <w:t>קשה,</w:t>
      </w:r>
      <w:r w:rsidR="005133A8">
        <w:rPr>
          <w:rtl/>
        </w:rPr>
        <w:t xml:space="preserve"> </w:t>
      </w:r>
      <w:r w:rsidRPr="00866FEE">
        <w:rPr>
          <w:rtl/>
        </w:rPr>
        <w:t>ואני בהחלט מודע יותר מכולם לשעות הקשות</w:t>
      </w:r>
      <w:r w:rsidR="005133A8">
        <w:rPr>
          <w:rtl/>
        </w:rPr>
        <w:t xml:space="preserve"> </w:t>
      </w:r>
      <w:r w:rsidRPr="00866FEE">
        <w:rPr>
          <w:rtl/>
        </w:rPr>
        <w:t>שעברת,</w:t>
      </w:r>
      <w:r w:rsidR="005133A8">
        <w:rPr>
          <w:rtl/>
        </w:rPr>
        <w:t xml:space="preserve"> </w:t>
      </w:r>
      <w:r w:rsidRPr="00866FEE">
        <w:rPr>
          <w:rtl/>
        </w:rPr>
        <w:t>ומגיע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יישר</w:t>
      </w:r>
      <w:r w:rsidR="005133A8">
        <w:rPr>
          <w:rtl/>
        </w:rPr>
        <w:t xml:space="preserve"> </w:t>
      </w:r>
      <w:r w:rsidRPr="00866FEE">
        <w:rPr>
          <w:rtl/>
        </w:rPr>
        <w:t>כוח</w:t>
      </w:r>
      <w:r w:rsidR="005133A8">
        <w:rPr>
          <w:rtl/>
        </w:rPr>
        <w:t xml:space="preserve"> </w:t>
      </w:r>
      <w:r w:rsidRPr="00866FEE">
        <w:rPr>
          <w:rtl/>
        </w:rPr>
        <w:t>על כך שבסופו של דבר שכנעת את ממשלת ישראל לאשר את</w:t>
      </w:r>
      <w:r w:rsidR="005133A8">
        <w:rPr>
          <w:rtl/>
        </w:rPr>
        <w:t xml:space="preserve"> </w:t>
      </w:r>
      <w:r w:rsidRPr="00866FEE">
        <w:rPr>
          <w:rtl/>
        </w:rPr>
        <w:t>התרופות המיוחדות.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</w:t>
      </w:r>
      <w:r w:rsidR="005133A8">
        <w:rPr>
          <w:rtl/>
        </w:rPr>
        <w:t xml:space="preserve"> </w:t>
      </w:r>
      <w:r w:rsidRPr="00866FEE">
        <w:rPr>
          <w:rtl/>
        </w:rPr>
        <w:t>לחבר הכנסת חיים רמון, שהיה בעבר שר הבריאות, קשה לי עם זה</w:t>
      </w:r>
      <w:r w:rsidR="005133A8">
        <w:rPr>
          <w:rtl/>
        </w:rPr>
        <w:t xml:space="preserve"> </w:t>
      </w:r>
      <w:r w:rsidRPr="00866FEE">
        <w:rPr>
          <w:rtl/>
        </w:rPr>
        <w:t>שאתה מגיש הצעת אי</w:t>
      </w:r>
      <w:r w:rsidR="005133A8">
        <w:rPr>
          <w:rtl/>
        </w:rPr>
        <w:t>-</w:t>
      </w:r>
      <w:r w:rsidRPr="00866FEE">
        <w:rPr>
          <w:rtl/>
        </w:rPr>
        <w:t>אמון לממשלה בנושא הזה, ואני אומר לך גם עכשיו, לפני שמצביעים:</w:t>
      </w:r>
      <w:r w:rsidR="005133A8">
        <w:rPr>
          <w:rtl/>
        </w:rPr>
        <w:t xml:space="preserve"> </w:t>
      </w:r>
      <w:r w:rsidRPr="00866FEE">
        <w:rPr>
          <w:rtl/>
        </w:rPr>
        <w:t>חזור</w:t>
      </w:r>
      <w:r w:rsidR="005133A8">
        <w:rPr>
          <w:rtl/>
        </w:rPr>
        <w:t xml:space="preserve"> </w:t>
      </w:r>
      <w:r w:rsidRPr="00866FEE">
        <w:rPr>
          <w:rtl/>
        </w:rPr>
        <w:t>בך</w:t>
      </w:r>
      <w:r w:rsidR="005133A8">
        <w:rPr>
          <w:rtl/>
        </w:rPr>
        <w:t xml:space="preserve"> </w:t>
      </w:r>
      <w:r w:rsidRPr="00866FEE">
        <w:rPr>
          <w:rtl/>
        </w:rPr>
        <w:t>מהנושא. אמרת פה דברים חשובים ונכונים מאוד. גם אני אינני מאושר מהצעות</w:t>
      </w:r>
      <w:r w:rsidR="005133A8">
        <w:rPr>
          <w:rtl/>
        </w:rPr>
        <w:t xml:space="preserve"> </w:t>
      </w:r>
      <w:r w:rsidRPr="00866FEE">
        <w:rPr>
          <w:rtl/>
        </w:rPr>
        <w:t>הממשלה שהוגשו במסגרת חוק ההסדרים, ויש לי ביקורת 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בגלל זה הבעתי אי</w:t>
      </w:r>
      <w:r w:rsidR="005133A8">
        <w:rPr>
          <w:rtl/>
        </w:rPr>
        <w:t>-</w:t>
      </w:r>
      <w:r w:rsidRPr="00866FEE">
        <w:rPr>
          <w:rtl/>
        </w:rPr>
        <w:t>אמון.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אתם</w:t>
      </w:r>
      <w:r w:rsidR="005133A8">
        <w:rPr>
          <w:rtl/>
        </w:rPr>
        <w:t xml:space="preserve"> </w:t>
      </w:r>
      <w:r w:rsidRPr="00866FEE">
        <w:rPr>
          <w:rtl/>
        </w:rPr>
        <w:t>עושים? אתה ושאר דוברי המערך מברכים את שר הבריאות על כך שהוא</w:t>
      </w:r>
      <w:r w:rsidR="005133A8">
        <w:rPr>
          <w:rtl/>
        </w:rPr>
        <w:t xml:space="preserve"> </w:t>
      </w:r>
      <w:r w:rsidRPr="00866FEE">
        <w:rPr>
          <w:rtl/>
        </w:rPr>
        <w:t>נלחם, והוא התעקש, והוא הצליח.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אבל הוא נכשל. יש חוק הסדרים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</w:rPr>
        <w:t>הוא של הממשלה הזאת. אבל אתם רוצים להדיח אותו. אתם מצביעים בו</w:t>
      </w:r>
      <w:r w:rsidR="005133A8">
        <w:rPr>
          <w:rtl/>
        </w:rPr>
        <w:t xml:space="preserve"> </w:t>
      </w:r>
      <w:r w:rsidRPr="00866FEE">
        <w:rPr>
          <w:rtl/>
        </w:rPr>
        <w:t>עכשיו אי</w:t>
      </w:r>
      <w:r w:rsidR="005133A8">
        <w:rPr>
          <w:rtl/>
        </w:rPr>
        <w:t>-</w:t>
      </w:r>
      <w:r w:rsidRPr="00866FEE">
        <w:rPr>
          <w:rtl/>
        </w:rPr>
        <w:t>אמון. לחוק ההסדרים יש זמן עד 31 בדצמבר.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ואם הוא ייכשל? אנחנו מתריעים.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נילחם,</w:t>
      </w:r>
      <w:r w:rsidR="005133A8">
        <w:rPr>
          <w:rtl/>
        </w:rPr>
        <w:t xml:space="preserve"> </w:t>
      </w:r>
      <w:r w:rsidRPr="00866FEE">
        <w:rPr>
          <w:rtl/>
        </w:rPr>
        <w:t>אתם</w:t>
      </w:r>
      <w:r w:rsidR="005133A8">
        <w:rPr>
          <w:rtl/>
        </w:rPr>
        <w:t xml:space="preserve"> </w:t>
      </w:r>
      <w:r w:rsidRPr="00866FEE">
        <w:rPr>
          <w:rtl/>
        </w:rPr>
        <w:t>תילחמו.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ייכשל,</w:t>
      </w:r>
      <w:r w:rsidR="005133A8">
        <w:rPr>
          <w:rtl/>
        </w:rPr>
        <w:t xml:space="preserve"> </w:t>
      </w:r>
      <w:r w:rsidRPr="00866FEE">
        <w:rPr>
          <w:rtl/>
        </w:rPr>
        <w:t>תגיש</w:t>
      </w:r>
      <w:r w:rsidR="005133A8">
        <w:rPr>
          <w:rtl/>
        </w:rPr>
        <w:t xml:space="preserve"> </w:t>
      </w:r>
      <w:r w:rsidRPr="00866FEE">
        <w:rPr>
          <w:rtl/>
        </w:rPr>
        <w:t>פעם נוספת הצעת אי</w:t>
      </w:r>
      <w:r w:rsidR="005133A8">
        <w:rPr>
          <w:rtl/>
        </w:rPr>
        <w:t>-</w:t>
      </w:r>
      <w:r w:rsidRPr="00866FEE">
        <w:rPr>
          <w:rtl/>
        </w:rPr>
        <w:t>אמון. מה</w:t>
      </w:r>
      <w:r w:rsidR="005133A8">
        <w:rPr>
          <w:rtl/>
        </w:rPr>
        <w:t xml:space="preserve"> </w:t>
      </w:r>
      <w:r w:rsidRPr="00866FEE">
        <w:rPr>
          <w:rtl/>
        </w:rPr>
        <w:t>הבעיה? הרי ממילא אתם מגישים פעם בשבוע הצעת אי</w:t>
      </w:r>
      <w:r w:rsidR="005133A8">
        <w:rPr>
          <w:rtl/>
        </w:rPr>
        <w:t>-</w:t>
      </w:r>
      <w:r w:rsidRPr="00866FEE">
        <w:rPr>
          <w:rtl/>
        </w:rPr>
        <w:t>אמון.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 לא רוצים להגיש כל שבוע.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אתם</w:t>
      </w:r>
      <w:r w:rsidR="005133A8">
        <w:rPr>
          <w:rtl/>
        </w:rPr>
        <w:t xml:space="preserve"> </w:t>
      </w:r>
      <w:r w:rsidRPr="00866FEE">
        <w:rPr>
          <w:rtl/>
        </w:rPr>
        <w:t>מגישים,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תגישו על זה, תגישו על דברים אחרים. ואני עוד זוכר את</w:t>
      </w:r>
      <w:r w:rsidR="005133A8">
        <w:rPr>
          <w:rtl/>
        </w:rPr>
        <w:t xml:space="preserve"> </w:t>
      </w:r>
      <w:r w:rsidRPr="00866FEE">
        <w:rPr>
          <w:rtl/>
        </w:rPr>
        <w:t>הזמנים</w:t>
      </w:r>
      <w:r w:rsidR="005133A8">
        <w:rPr>
          <w:rtl/>
        </w:rPr>
        <w:t xml:space="preserve"> </w:t>
      </w:r>
      <w:r w:rsidRPr="00866FEE">
        <w:rPr>
          <w:rtl/>
        </w:rPr>
        <w:t>שאתה</w:t>
      </w:r>
      <w:r w:rsidR="005133A8">
        <w:rPr>
          <w:rtl/>
        </w:rPr>
        <w:t xml:space="preserve"> </w:t>
      </w:r>
      <w:r w:rsidRPr="00866FEE">
        <w:rPr>
          <w:rtl/>
        </w:rPr>
        <w:t>היית</w:t>
      </w:r>
      <w:r w:rsidR="005133A8">
        <w:rPr>
          <w:rtl/>
        </w:rPr>
        <w:t xml:space="preserve"> </w:t>
      </w:r>
      <w:r w:rsidRPr="00866FEE">
        <w:rPr>
          <w:rtl/>
        </w:rPr>
        <w:t>שר הבריאות והגשת את הצעת חוק ביטוח בריאות. אפשר לומר שהיתה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ביטוח</w:t>
      </w:r>
      <w:r w:rsidR="005133A8">
        <w:rPr>
          <w:rtl/>
        </w:rPr>
        <w:t xml:space="preserve"> </w:t>
      </w:r>
      <w:r w:rsidRPr="00866FEE">
        <w:rPr>
          <w:rtl/>
        </w:rPr>
        <w:t>מושלמת? הרי אנחנו יודעים, ואתה יודע, שחוק ביטוח בריאות ממלכתי יצא</w:t>
      </w:r>
      <w:r w:rsidR="005133A8">
        <w:rPr>
          <w:rtl/>
        </w:rPr>
        <w:t xml:space="preserve"> </w:t>
      </w:r>
      <w:r w:rsidRPr="00866FEE">
        <w:rPr>
          <w:rtl/>
        </w:rPr>
        <w:t>בכלל</w:t>
      </w:r>
      <w:r w:rsidR="005133A8">
        <w:rPr>
          <w:rtl/>
        </w:rPr>
        <w:t xml:space="preserve"> </w:t>
      </w:r>
      <w:r w:rsidRPr="00866FEE">
        <w:rPr>
          <w:rtl/>
        </w:rPr>
        <w:t>לאוויר</w:t>
      </w:r>
      <w:r w:rsidR="005133A8">
        <w:rPr>
          <w:rtl/>
        </w:rPr>
        <w:t xml:space="preserve"> </w:t>
      </w:r>
      <w:r w:rsidRPr="00866FEE">
        <w:rPr>
          <w:rtl/>
        </w:rPr>
        <w:t>העולם</w:t>
      </w:r>
      <w:r w:rsidR="005133A8">
        <w:rPr>
          <w:rtl/>
        </w:rPr>
        <w:t xml:space="preserve"> </w:t>
      </w:r>
      <w:r w:rsidRPr="00866FEE">
        <w:rPr>
          <w:rtl/>
        </w:rPr>
        <w:t>בעיקר</w:t>
      </w:r>
      <w:r w:rsidR="005133A8">
        <w:rPr>
          <w:rtl/>
        </w:rPr>
        <w:t xml:space="preserve"> </w:t>
      </w:r>
      <w:r w:rsidRPr="00866FEE">
        <w:rPr>
          <w:rtl/>
        </w:rPr>
        <w:t>בגלל שני דברים. האחד, שלא כל אזרחי מדינת ישראל היו</w:t>
      </w:r>
      <w:r w:rsidR="005133A8">
        <w:rPr>
          <w:rtl/>
        </w:rPr>
        <w:t xml:space="preserve"> </w:t>
      </w:r>
      <w:r w:rsidRPr="00866FEE">
        <w:rPr>
          <w:rtl/>
        </w:rPr>
        <w:t>מבוטחים</w:t>
      </w:r>
      <w:r w:rsidR="005133A8">
        <w:rPr>
          <w:rtl/>
        </w:rPr>
        <w:t xml:space="preserve"> </w:t>
      </w:r>
      <w:r w:rsidRPr="00866FEE">
        <w:rPr>
          <w:rtl/>
        </w:rPr>
        <w:t>בביטוח</w:t>
      </w:r>
      <w:r w:rsidR="005133A8">
        <w:rPr>
          <w:rtl/>
        </w:rPr>
        <w:t xml:space="preserve"> </w:t>
      </w:r>
      <w:r w:rsidRPr="00866FEE">
        <w:rPr>
          <w:rtl/>
        </w:rPr>
        <w:t>בריאות.</w:t>
      </w:r>
      <w:r w:rsidR="005133A8">
        <w:rPr>
          <w:rtl/>
        </w:rPr>
        <w:t xml:space="preserve"> </w:t>
      </w:r>
      <w:r w:rsidRPr="00866FEE">
        <w:rPr>
          <w:rtl/>
        </w:rPr>
        <w:t>האחר,</w:t>
      </w:r>
      <w:r w:rsidR="005133A8">
        <w:rPr>
          <w:rtl/>
        </w:rPr>
        <w:t xml:space="preserve"> </w:t>
      </w:r>
      <w:r w:rsidRPr="00866FEE">
        <w:rPr>
          <w:rtl/>
        </w:rPr>
        <w:t>חשבו</w:t>
      </w:r>
      <w:r w:rsidR="005133A8">
        <w:rPr>
          <w:rtl/>
        </w:rPr>
        <w:t xml:space="preserve"> </w:t>
      </w:r>
      <w:r w:rsidRPr="00866FEE">
        <w:rPr>
          <w:rtl/>
        </w:rPr>
        <w:t>שזה</w:t>
      </w:r>
      <w:r w:rsidR="005133A8">
        <w:rPr>
          <w:rtl/>
        </w:rPr>
        <w:t xml:space="preserve"> </w:t>
      </w:r>
      <w:r w:rsidRPr="00866FEE">
        <w:rPr>
          <w:rtl/>
        </w:rPr>
        <w:t>יהיה המרפא למערכת הבריאות שלא היתה</w:t>
      </w:r>
      <w:r w:rsidR="005133A8">
        <w:rPr>
          <w:rtl/>
        </w:rPr>
        <w:t xml:space="preserve"> </w:t>
      </w:r>
      <w:r w:rsidRPr="00866FEE">
        <w:rPr>
          <w:rtl/>
        </w:rPr>
        <w:t>בריאה,</w:t>
      </w:r>
      <w:r w:rsidR="005133A8">
        <w:rPr>
          <w:rtl/>
        </w:rPr>
        <w:t xml:space="preserve"> </w:t>
      </w:r>
      <w:r w:rsidRPr="00866FEE">
        <w:rPr>
          <w:rtl/>
        </w:rPr>
        <w:t>משום</w:t>
      </w:r>
      <w:r w:rsidR="005133A8">
        <w:rPr>
          <w:rtl/>
        </w:rPr>
        <w:t xml:space="preserve"> </w:t>
      </w:r>
      <w:r w:rsidRPr="00866FEE">
        <w:rPr>
          <w:rtl/>
        </w:rPr>
        <w:t>שהיו</w:t>
      </w:r>
      <w:r w:rsidR="005133A8">
        <w:rPr>
          <w:rtl/>
        </w:rPr>
        <w:t xml:space="preserve"> </w:t>
      </w:r>
      <w:r w:rsidRPr="00866FEE">
        <w:rPr>
          <w:rtl/>
        </w:rPr>
        <w:t>אז</w:t>
      </w:r>
      <w:r w:rsidR="005133A8">
        <w:rPr>
          <w:rtl/>
        </w:rPr>
        <w:t xml:space="preserve"> </w:t>
      </w:r>
      <w:r w:rsidRPr="00866FEE">
        <w:rPr>
          <w:rtl/>
        </w:rPr>
        <w:t>הוצאות אדירות למערכת הבריאות, וחשבו שחוק ביטוח הבריאות</w:t>
      </w:r>
      <w:r w:rsidR="005133A8">
        <w:rPr>
          <w:rtl/>
        </w:rPr>
        <w:t xml:space="preserve"> </w:t>
      </w:r>
      <w:r w:rsidRPr="00866FEE">
        <w:rPr>
          <w:rtl/>
        </w:rPr>
        <w:t>יכסה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זה.</w:t>
      </w:r>
      <w:r w:rsidR="005133A8">
        <w:rPr>
          <w:rtl/>
        </w:rPr>
        <w:t xml:space="preserve"> </w:t>
      </w:r>
      <w:r w:rsidRPr="00866FEE">
        <w:rPr>
          <w:rtl/>
        </w:rPr>
        <w:t>כבר כאשר חבר הכנסת שוחט היה שר האוצר</w:t>
      </w:r>
      <w:r w:rsidR="005133A8">
        <w:rPr>
          <w:rtl/>
        </w:rPr>
        <w:t xml:space="preserve"> </w:t>
      </w:r>
      <w:r w:rsidRPr="00866FEE">
        <w:rPr>
          <w:rtl/>
        </w:rPr>
        <w:t>אמרתי לו באחת מפגישותינו,</w:t>
      </w:r>
      <w:r w:rsidR="005133A8">
        <w:rPr>
          <w:rtl/>
        </w:rPr>
        <w:t xml:space="preserve"> </w:t>
      </w:r>
      <w:r w:rsidRPr="00866FEE">
        <w:rPr>
          <w:rtl/>
        </w:rPr>
        <w:t>שהוא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יצליח</w:t>
      </w:r>
      <w:r w:rsidR="005133A8">
        <w:rPr>
          <w:rtl/>
        </w:rPr>
        <w:t xml:space="preserve"> </w:t>
      </w:r>
      <w:r w:rsidRPr="00866FEE">
        <w:rPr>
          <w:rtl/>
        </w:rPr>
        <w:t>לגייס</w:t>
      </w:r>
      <w:r w:rsidR="005133A8">
        <w:rPr>
          <w:rtl/>
        </w:rPr>
        <w:t xml:space="preserve"> </w:t>
      </w:r>
      <w:r w:rsidRPr="00866FEE">
        <w:rPr>
          <w:rtl/>
        </w:rPr>
        <w:t>את מה שהביטוח הלאומי אומר לו שיגייס. אמרתי לו, שהוא לא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יצליח בשנה הראשונה בביצוע החוק, שלא יקבל כסף מהציבור כפי שהביטוח הלאומי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היה חסר חודש.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בשנה</w:t>
      </w:r>
      <w:r w:rsidR="005133A8">
        <w:rPr>
          <w:rtl/>
        </w:rPr>
        <w:t xml:space="preserve"> </w:t>
      </w:r>
      <w:r w:rsidRPr="00866FEE">
        <w:rPr>
          <w:rtl/>
        </w:rPr>
        <w:t>הראשונה</w:t>
      </w:r>
      <w:r w:rsidR="005133A8">
        <w:rPr>
          <w:rtl/>
        </w:rPr>
        <w:t xml:space="preserve"> </w:t>
      </w:r>
      <w:r w:rsidRPr="00866FEE">
        <w:rPr>
          <w:rtl/>
        </w:rPr>
        <w:t>הממשלה נתנה 850 מיליון שקלים כללי לסל ו</w:t>
      </w:r>
      <w:r w:rsidR="005133A8">
        <w:rPr>
          <w:rtl/>
        </w:rPr>
        <w:t>-</w:t>
      </w:r>
      <w:r w:rsidRPr="00866FEE">
        <w:rPr>
          <w:rtl/>
        </w:rPr>
        <w:t xml:space="preserve">350 מיליון שקלים </w:t>
      </w:r>
      <w:r w:rsidR="005133A8">
        <w:rPr>
          <w:rtl/>
        </w:rPr>
        <w:t>– 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מדבר על מה שהממשלה נתנה. ואני אומר לך, שחשבתם שתגבו מהציבור הרבה יותר</w:t>
      </w:r>
      <w:r w:rsidR="005133A8">
        <w:rPr>
          <w:rtl/>
        </w:rPr>
        <w:t xml:space="preserve"> </w:t>
      </w:r>
      <w:r w:rsidRPr="00866FEE">
        <w:rPr>
          <w:rtl/>
        </w:rPr>
        <w:t>מכפי</w:t>
      </w:r>
      <w:r w:rsidR="005133A8">
        <w:rPr>
          <w:rtl/>
        </w:rPr>
        <w:t xml:space="preserve"> </w:t>
      </w:r>
      <w:r w:rsidRPr="00866FEE">
        <w:rPr>
          <w:rtl/>
        </w:rPr>
        <w:t>שהיתה</w:t>
      </w:r>
      <w:r w:rsidR="005133A8">
        <w:rPr>
          <w:rtl/>
        </w:rPr>
        <w:t xml:space="preserve"> </w:t>
      </w:r>
      <w:r w:rsidRPr="00866FEE">
        <w:rPr>
          <w:rtl/>
        </w:rPr>
        <w:t>גבייה</w:t>
      </w:r>
      <w:r w:rsidR="005133A8">
        <w:rPr>
          <w:rtl/>
        </w:rPr>
        <w:t xml:space="preserve"> </w:t>
      </w:r>
      <w:r w:rsidRPr="00866FEE">
        <w:rPr>
          <w:rtl/>
        </w:rPr>
        <w:t>בפועל.</w:t>
      </w:r>
      <w:r w:rsidR="005133A8">
        <w:rPr>
          <w:rtl/>
        </w:rPr>
        <w:t xml:space="preserve"> </w:t>
      </w:r>
      <w:r w:rsidRPr="00866FEE">
        <w:rPr>
          <w:rtl/>
        </w:rPr>
        <w:t>וזה נכון. כאשר באתי אז להתווכח עם האוצר, אמרו לי:</w:t>
      </w:r>
      <w:r w:rsidR="005133A8">
        <w:rPr>
          <w:rtl/>
        </w:rPr>
        <w:t xml:space="preserve"> </w:t>
      </w:r>
      <w:r w:rsidRPr="00866FEE">
        <w:rPr>
          <w:rtl/>
        </w:rPr>
        <w:t>אתה תהיה עשיר, לא תדע מה לעשות עם הכסף. לכן, להערכתי, התקוות שתלינו בחוק ביטוח</w:t>
      </w:r>
      <w:r w:rsidR="005133A8">
        <w:rPr>
          <w:rtl/>
        </w:rPr>
        <w:t xml:space="preserve"> </w:t>
      </w:r>
      <w:r w:rsidRPr="00866FEE">
        <w:rPr>
          <w:rtl/>
        </w:rPr>
        <w:t>בריאות ממלכתי לא מומשו.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תלוי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ציפית.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רצית את החוק בכלל. אני הייתי בין היוזמים, ואני</w:t>
      </w:r>
      <w:r w:rsidR="005133A8">
        <w:rPr>
          <w:rtl/>
        </w:rPr>
        <w:t xml:space="preserve"> </w:t>
      </w:r>
      <w:r w:rsidRPr="00866FEE">
        <w:rPr>
          <w:rtl/>
        </w:rPr>
        <w:t>דווקא חושב שהחוק הצליח.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דווקא</w:t>
      </w:r>
      <w:r w:rsidR="005133A8">
        <w:rPr>
          <w:rtl/>
        </w:rPr>
        <w:t xml:space="preserve"> </w:t>
      </w:r>
      <w:r w:rsidRPr="00866FEE">
        <w:rPr>
          <w:rtl/>
        </w:rPr>
        <w:t>תמכתי</w:t>
      </w:r>
      <w:r w:rsidR="005133A8">
        <w:rPr>
          <w:rtl/>
        </w:rPr>
        <w:t xml:space="preserve"> </w:t>
      </w:r>
      <w:r w:rsidRPr="00866FEE">
        <w:rPr>
          <w:rtl/>
        </w:rPr>
        <w:t>בחוק. בוועדת</w:t>
      </w:r>
      <w:r w:rsidR="005133A8">
        <w:rPr>
          <w:rtl/>
        </w:rPr>
        <w:t>-</w:t>
      </w:r>
      <w:r w:rsidRPr="00866FEE">
        <w:rPr>
          <w:rtl/>
        </w:rPr>
        <w:t>נתניהו התקבלו הצעת רוב</w:t>
      </w:r>
      <w:r w:rsidR="005133A8">
        <w:rPr>
          <w:rtl/>
        </w:rPr>
        <w:t xml:space="preserve"> </w:t>
      </w:r>
      <w:r w:rsidRPr="00866FEE">
        <w:rPr>
          <w:rtl/>
        </w:rPr>
        <w:t>והצעת</w:t>
      </w:r>
      <w:r w:rsidR="005133A8">
        <w:rPr>
          <w:rtl/>
        </w:rPr>
        <w:t xml:space="preserve"> </w:t>
      </w:r>
      <w:r w:rsidRPr="00866FEE">
        <w:rPr>
          <w:rtl/>
        </w:rPr>
        <w:t>מיעוט.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הרוב היתה לחוקק חוק ביטוח בריאות, הצעת המיעוט היתה שצריך</w:t>
      </w:r>
      <w:r w:rsidR="005133A8">
        <w:rPr>
          <w:rtl/>
        </w:rPr>
        <w:t xml:space="preserve"> </w:t>
      </w:r>
      <w:r w:rsidRPr="00866FEE">
        <w:rPr>
          <w:rtl/>
        </w:rPr>
        <w:t>לעשות</w:t>
      </w:r>
      <w:r w:rsidR="005133A8">
        <w:rPr>
          <w:rtl/>
        </w:rPr>
        <w:t xml:space="preserve"> </w:t>
      </w:r>
      <w:r w:rsidRPr="00866FEE">
        <w:rPr>
          <w:rtl/>
        </w:rPr>
        <w:t>תיקונים בשירותי הבריאות, והתיקונים האלה גם ייעשו. מסתבר שחוק הבריאות יש</w:t>
      </w:r>
      <w:r w:rsidR="005133A8">
        <w:rPr>
          <w:rtl/>
        </w:rPr>
        <w:t xml:space="preserve"> </w:t>
      </w:r>
      <w:r w:rsidRPr="00866FEE">
        <w:rPr>
          <w:rtl/>
        </w:rPr>
        <w:t>בצדו יתרונות ויש בצדו חסרונות. צריך להיות אמיץ מספיק כדי לבוא ולפתור את הבעיות</w:t>
      </w:r>
      <w:r w:rsidR="005133A8">
        <w:rPr>
          <w:rtl/>
        </w:rPr>
        <w:t xml:space="preserve"> </w:t>
      </w:r>
      <w:r w:rsidRPr="00866FEE">
        <w:rPr>
          <w:rtl/>
        </w:rPr>
        <w:t>שיש.</w:t>
      </w:r>
      <w:r w:rsidR="005133A8">
        <w:rPr>
          <w:rtl/>
        </w:rPr>
        <w:t xml:space="preserve"> </w:t>
      </w:r>
      <w:r w:rsidRPr="00866FEE">
        <w:rPr>
          <w:rtl/>
        </w:rPr>
        <w:t>זה לא מצדיק הצעת אי</w:t>
      </w:r>
      <w:r w:rsidR="005133A8">
        <w:rPr>
          <w:rtl/>
        </w:rPr>
        <w:t>-</w:t>
      </w:r>
      <w:r w:rsidRPr="00866FEE">
        <w:rPr>
          <w:rtl/>
        </w:rPr>
        <w:t>אמון. זה מצדיק עבודה מעשית בינינו, חברי ועדת הכספים,</w:t>
      </w:r>
      <w:r w:rsidR="005133A8">
        <w:rPr>
          <w:rtl/>
        </w:rPr>
        <w:t xml:space="preserve"> </w:t>
      </w:r>
      <w:r w:rsidRPr="00866FEE">
        <w:rPr>
          <w:rtl/>
        </w:rPr>
        <w:t>יחד עם שר הבריאות, כדי לעשות כל מאמץ לשנות את מה שצריך לשנות.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פונה</w:t>
      </w:r>
      <w:r w:rsidR="005133A8">
        <w:rPr>
          <w:rtl/>
        </w:rPr>
        <w:t xml:space="preserve"> </w:t>
      </w:r>
      <w:r w:rsidRPr="00866FEE">
        <w:rPr>
          <w:rtl/>
        </w:rPr>
        <w:t>אליך</w:t>
      </w:r>
      <w:r w:rsidR="005133A8">
        <w:rPr>
          <w:rtl/>
        </w:rPr>
        <w:t xml:space="preserve"> </w:t>
      </w:r>
      <w:r w:rsidRPr="00866FEE">
        <w:rPr>
          <w:rtl/>
        </w:rPr>
        <w:t>עוד</w:t>
      </w:r>
      <w:r w:rsidR="005133A8">
        <w:rPr>
          <w:rtl/>
        </w:rPr>
        <w:t xml:space="preserve"> </w:t>
      </w:r>
      <w:r w:rsidRPr="00866FEE">
        <w:rPr>
          <w:rtl/>
        </w:rPr>
        <w:t>הפעם בפנייה אחראית ונרגשת, חבר הכנסת חיים רמון, בוא</w:t>
      </w:r>
      <w:r w:rsidR="005133A8">
        <w:rPr>
          <w:rtl/>
        </w:rPr>
        <w:t xml:space="preserve"> </w:t>
      </w:r>
      <w:r w:rsidRPr="00866FEE">
        <w:rPr>
          <w:rtl/>
        </w:rPr>
        <w:t>נעשה מאבק כן ומשותף למען הבריאות במדינת ישראל, ולא סתם התנגחות פוליטית חסרת כל</w:t>
      </w:r>
      <w:r w:rsidR="005133A8">
        <w:rPr>
          <w:rtl/>
        </w:rPr>
        <w:t xml:space="preserve"> </w:t>
      </w:r>
      <w:r w:rsidRPr="00866FEE">
        <w:rPr>
          <w:rtl/>
        </w:rPr>
        <w:t>משמעות, שתוצאותיה ידועות מראש בהצעת האי</w:t>
      </w:r>
      <w:r w:rsidR="005133A8">
        <w:rPr>
          <w:rtl/>
        </w:rPr>
        <w:t>-</w:t>
      </w:r>
      <w:r w:rsidRPr="00866FEE">
        <w:rPr>
          <w:rtl/>
        </w:rPr>
        <w:t>אמון.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שר הבריאות, אתה רוצה להשיב?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רענן כהן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אגיד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למה.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להמתין לאות שלי מתי לסיים, אלא אם כן תבקש</w:t>
      </w:r>
      <w:r w:rsidR="005133A8">
        <w:rPr>
          <w:rtl/>
        </w:rPr>
        <w:t xml:space="preserve"> </w:t>
      </w:r>
      <w:r w:rsidRPr="00866FEE">
        <w:rPr>
          <w:rtl/>
        </w:rPr>
        <w:t>מיושב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שיצביע</w:t>
      </w:r>
      <w:r w:rsidR="005133A8">
        <w:rPr>
          <w:rtl/>
        </w:rPr>
        <w:t xml:space="preserve"> </w:t>
      </w:r>
      <w:r w:rsidRPr="00866FEE">
        <w:rPr>
          <w:rtl/>
        </w:rPr>
        <w:t>רק לכיוון של מי בעד האי</w:t>
      </w:r>
      <w:r w:rsidR="005133A8">
        <w:rPr>
          <w:rtl/>
        </w:rPr>
        <w:t>-</w:t>
      </w:r>
      <w:r w:rsidRPr="00866FEE">
        <w:rPr>
          <w:rtl/>
        </w:rPr>
        <w:t>אמון, ואז נקיים הצבעה אחת מי</w:t>
      </w:r>
      <w:r w:rsidR="005133A8">
        <w:rPr>
          <w:rtl/>
        </w:rPr>
        <w:t xml:space="preserve"> </w:t>
      </w:r>
      <w:r w:rsidRPr="00866FEE">
        <w:rPr>
          <w:rtl/>
        </w:rPr>
        <w:t>נגד ומי בעד. אחרת אי</w:t>
      </w:r>
      <w:r w:rsidR="005133A8">
        <w:rPr>
          <w:rtl/>
        </w:rPr>
        <w:t>-</w:t>
      </w:r>
      <w:r w:rsidRPr="00866FEE">
        <w:rPr>
          <w:rtl/>
        </w:rPr>
        <w:t>אפשר.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 הכנסת, חבר הכנסת חיים רמון חייב תשובה לבית. כאשר שבח וייס</w:t>
      </w:r>
      <w:r w:rsidR="005133A8">
        <w:rPr>
          <w:rtl/>
        </w:rPr>
        <w:t xml:space="preserve"> </w:t>
      </w:r>
      <w:r w:rsidRPr="00866FEE">
        <w:rPr>
          <w:rtl/>
        </w:rPr>
        <w:t>היה יושב</w:t>
      </w:r>
      <w:r w:rsidR="005133A8">
        <w:rPr>
          <w:rtl/>
        </w:rPr>
        <w:t>-</w:t>
      </w:r>
      <w:r w:rsidRPr="00866FEE">
        <w:rPr>
          <w:rtl/>
        </w:rPr>
        <w:t>ראש הישיבה, הועלתה כאן הצעה ולפיה ביקשתי מחבר הכנסת רמון, שמייצג היום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מפלגת</w:t>
      </w:r>
      <w:r w:rsidR="005133A8">
        <w:rPr>
          <w:rtl/>
        </w:rPr>
        <w:t xml:space="preserve"> </w:t>
      </w:r>
      <w:r w:rsidRPr="00866FEE">
        <w:rPr>
          <w:rtl/>
        </w:rPr>
        <w:t>העבודה, לתמוך בממשלה ולמשוך את הצעת האי</w:t>
      </w:r>
      <w:r w:rsidR="005133A8">
        <w:rPr>
          <w:rtl/>
        </w:rPr>
        <w:t>-</w:t>
      </w:r>
      <w:r w:rsidRPr="00866FEE">
        <w:rPr>
          <w:rtl/>
        </w:rPr>
        <w:t>אמון שלו. וזאת משום שהממשלה</w:t>
      </w:r>
      <w:r w:rsidR="005133A8">
        <w:rPr>
          <w:rtl/>
        </w:rPr>
        <w:t xml:space="preserve"> </w:t>
      </w:r>
      <w:r w:rsidRPr="00866FEE">
        <w:rPr>
          <w:rtl/>
        </w:rPr>
        <w:t>הפתיעה</w:t>
      </w:r>
      <w:r w:rsidR="005133A8">
        <w:rPr>
          <w:rtl/>
        </w:rPr>
        <w:t xml:space="preserve"> </w:t>
      </w:r>
      <w:r w:rsidRPr="00866FEE">
        <w:rPr>
          <w:rtl/>
        </w:rPr>
        <w:t>אותו</w:t>
      </w:r>
      <w:r w:rsidR="005133A8">
        <w:rPr>
          <w:rtl/>
        </w:rPr>
        <w:t xml:space="preserve"> </w:t>
      </w:r>
      <w:r w:rsidRPr="00866FEE">
        <w:rPr>
          <w:rtl/>
        </w:rPr>
        <w:t>לטובה,</w:t>
      </w:r>
      <w:r w:rsidR="005133A8">
        <w:rPr>
          <w:rtl/>
        </w:rPr>
        <w:t xml:space="preserve"> </w:t>
      </w:r>
      <w:r w:rsidRPr="00866FEE">
        <w:rPr>
          <w:rtl/>
        </w:rPr>
        <w:t>והנה</w:t>
      </w:r>
      <w:r w:rsidR="005133A8">
        <w:rPr>
          <w:rtl/>
        </w:rPr>
        <w:t xml:space="preserve"> </w:t>
      </w:r>
      <w:r w:rsidRPr="00866FEE">
        <w:rPr>
          <w:rtl/>
        </w:rPr>
        <w:t>הוא מוצא את עצמו עם החלטה של ממשלת ישראל שלפיה היא</w:t>
      </w:r>
      <w:r w:rsidR="005133A8">
        <w:rPr>
          <w:rtl/>
        </w:rPr>
        <w:t xml:space="preserve"> </w:t>
      </w:r>
      <w:r w:rsidRPr="00866FEE">
        <w:rPr>
          <w:rtl/>
        </w:rPr>
        <w:t>הוסיפה 150 מיליון שקלים לצורך מתן תרופות חיוניות לחולים בעם ישראל.</w:t>
      </w:r>
      <w:r w:rsidR="005133A8">
        <w:rPr>
          <w:rtl/>
        </w:rPr>
        <w:t xml:space="preserve"> </w:t>
      </w:r>
      <w:r w:rsidRPr="00866FEE">
        <w:rPr>
          <w:rtl/>
        </w:rPr>
        <w:t>על כן, אין</w:t>
      </w:r>
      <w:r w:rsidR="005133A8">
        <w:rPr>
          <w:rtl/>
        </w:rPr>
        <w:t xml:space="preserve"> </w:t>
      </w:r>
      <w:r w:rsidRPr="00866FEE">
        <w:rPr>
          <w:rtl/>
        </w:rPr>
        <w:t>מקום עוד לאי</w:t>
      </w:r>
      <w:r w:rsidR="005133A8">
        <w:rPr>
          <w:rtl/>
        </w:rPr>
        <w:t>-</w:t>
      </w:r>
      <w:r w:rsidRPr="00866FEE">
        <w:rPr>
          <w:rtl/>
        </w:rPr>
        <w:t>אמון הזה.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חיים רמון חייב תשובה.</w:t>
      </w:r>
      <w:r w:rsidR="005133A8">
        <w:rPr>
          <w:rtl/>
        </w:rPr>
        <w:t xml:space="preserve"> </w:t>
      </w:r>
      <w:r w:rsidRPr="00866FEE">
        <w:rPr>
          <w:rtl/>
        </w:rPr>
        <w:t>אם חבר הכנסת רמון אינו רוצה לתמוך בממשלה</w:t>
      </w:r>
      <w:r w:rsidR="005133A8">
        <w:rPr>
          <w:rtl/>
        </w:rPr>
        <w:t xml:space="preserve"> –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חיים</w:t>
      </w:r>
      <w:r w:rsidR="005133A8">
        <w:rPr>
          <w:rtl/>
        </w:rPr>
        <w:t xml:space="preserve"> </w:t>
      </w:r>
      <w:r w:rsidRPr="00866FEE">
        <w:rPr>
          <w:rtl/>
        </w:rPr>
        <w:t>רמון, אני מדבר אליך כרגע. אם אתה בשם מפלגת העבודה לא רוצה</w:t>
      </w:r>
      <w:r w:rsidR="005133A8">
        <w:rPr>
          <w:rtl/>
        </w:rPr>
        <w:t xml:space="preserve"> </w:t>
      </w:r>
      <w:r w:rsidRPr="00866FEE">
        <w:rPr>
          <w:rtl/>
        </w:rPr>
        <w:t>לתמוך</w:t>
      </w:r>
      <w:r w:rsidR="005133A8">
        <w:rPr>
          <w:rtl/>
        </w:rPr>
        <w:t xml:space="preserve"> </w:t>
      </w:r>
      <w:r w:rsidRPr="00866FEE">
        <w:rPr>
          <w:rtl/>
        </w:rPr>
        <w:t>בממשלה</w:t>
      </w:r>
      <w:r w:rsidR="005133A8">
        <w:rPr>
          <w:rtl/>
        </w:rPr>
        <w:t xml:space="preserve"> </w:t>
      </w:r>
      <w:r w:rsidRPr="00866FEE">
        <w:rPr>
          <w:rtl/>
        </w:rPr>
        <w:t>בגלל המעשה האדיר שלה, של הקצאת 150 מיליון, הוצעה לך הצעה שנייה,</w:t>
      </w:r>
      <w:r w:rsidR="005133A8">
        <w:rPr>
          <w:rtl/>
        </w:rPr>
        <w:t xml:space="preserve"> </w:t>
      </w:r>
      <w:r w:rsidRPr="00866FEE">
        <w:rPr>
          <w:rtl/>
        </w:rPr>
        <w:t>שתמשוך את הצעת האי</w:t>
      </w:r>
      <w:r w:rsidR="005133A8">
        <w:rPr>
          <w:rtl/>
        </w:rPr>
        <w:t>-</w:t>
      </w:r>
      <w:r w:rsidRPr="00866FEE">
        <w:rPr>
          <w:rtl/>
        </w:rPr>
        <w:t>אמון, כדי להישאר בהגינותך לאור צעדי הממשלה הנכונים מאתמול.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אתמוך בממשלה אם היא תמשוך את חוק ההסדרים.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כן,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מציע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בהגינות</w:t>
      </w:r>
      <w:r w:rsidR="005133A8">
        <w:rPr>
          <w:rtl/>
        </w:rPr>
        <w:t xml:space="preserve"> </w:t>
      </w:r>
      <w:r w:rsidRPr="00866FEE">
        <w:rPr>
          <w:rtl/>
        </w:rPr>
        <w:t>רבה,</w:t>
      </w:r>
      <w:r w:rsidR="005133A8">
        <w:rPr>
          <w:rtl/>
        </w:rPr>
        <w:t xml:space="preserve"> </w:t>
      </w:r>
      <w:r w:rsidRPr="00866FEE">
        <w:rPr>
          <w:rtl/>
        </w:rPr>
        <w:t>אם יש בך הגינות, למשוך את האי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ולהמתין</w:t>
      </w:r>
      <w:r w:rsidR="005133A8">
        <w:rPr>
          <w:rtl/>
        </w:rPr>
        <w:t xml:space="preserve"> </w:t>
      </w:r>
      <w:r w:rsidRPr="00866FEE">
        <w:rPr>
          <w:rtl/>
        </w:rPr>
        <w:t>ל</w:t>
      </w:r>
      <w:r w:rsidR="005133A8">
        <w:rPr>
          <w:rtl/>
        </w:rPr>
        <w:t>-</w:t>
      </w:r>
      <w:r w:rsidRPr="00866FEE">
        <w:rPr>
          <w:rtl/>
        </w:rPr>
        <w:t>31</w:t>
      </w:r>
      <w:r w:rsidR="005133A8">
        <w:rPr>
          <w:rtl/>
        </w:rPr>
        <w:t xml:space="preserve"> </w:t>
      </w:r>
      <w:r w:rsidRPr="00866FEE">
        <w:rPr>
          <w:rtl/>
        </w:rPr>
        <w:t>בחודש.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31</w:t>
      </w:r>
      <w:r w:rsidR="005133A8">
        <w:rPr>
          <w:rtl/>
        </w:rPr>
        <w:t xml:space="preserve"> </w:t>
      </w:r>
      <w:r w:rsidRPr="00866FEE">
        <w:rPr>
          <w:rtl/>
        </w:rPr>
        <w:t>בחודש</w:t>
      </w:r>
      <w:r w:rsidR="005133A8">
        <w:rPr>
          <w:rtl/>
        </w:rPr>
        <w:t xml:space="preserve"> </w:t>
      </w:r>
      <w:r w:rsidRPr="00866FEE">
        <w:rPr>
          <w:rtl/>
        </w:rPr>
        <w:t>יתוקן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ההסדרים</w:t>
      </w:r>
      <w:r w:rsidR="005133A8">
        <w:rPr>
          <w:rtl/>
        </w:rPr>
        <w:t xml:space="preserve"> </w:t>
      </w:r>
      <w:r w:rsidRPr="00866FEE">
        <w:rPr>
          <w:rtl/>
        </w:rPr>
        <w:t>כך שהוא ישמור על</w:t>
      </w:r>
      <w:r w:rsidR="005133A8">
        <w:rPr>
          <w:rtl/>
        </w:rPr>
        <w:t xml:space="preserve"> </w:t>
      </w:r>
      <w:r w:rsidRPr="00866FEE">
        <w:rPr>
          <w:rtl/>
        </w:rPr>
        <w:t>השוויוניות, תוכלו לתמוך בממשלה הזאת ב</w:t>
      </w:r>
      <w:r w:rsidR="005133A8">
        <w:rPr>
          <w:rtl/>
        </w:rPr>
        <w:t>-</w:t>
      </w:r>
      <w:r w:rsidRPr="00866FEE">
        <w:rPr>
          <w:rtl/>
        </w:rPr>
        <w:t>31 בחודש.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שלכם מיותרת לחלוטין. חבר הכנסת חיים רמון, עד עכשיו,</w:t>
      </w:r>
      <w:r w:rsidR="005133A8">
        <w:rPr>
          <w:rtl/>
        </w:rPr>
        <w:t xml:space="preserve"> </w:t>
      </w:r>
      <w:r w:rsidRPr="00866FEE">
        <w:rPr>
          <w:rtl/>
        </w:rPr>
        <w:t>כשאתה</w:t>
      </w:r>
      <w:r w:rsidR="005133A8">
        <w:rPr>
          <w:rtl/>
        </w:rPr>
        <w:t xml:space="preserve"> </w:t>
      </w:r>
      <w:r w:rsidRPr="00866FEE">
        <w:rPr>
          <w:rtl/>
        </w:rPr>
        <w:t>שואל אם אתפטר או לא, אני יכול רק להתהדר ולהשתבח בהישגים במערכת הזאת. לא</w:t>
      </w:r>
      <w:r w:rsidR="005133A8">
        <w:rPr>
          <w:rtl/>
        </w:rPr>
        <w:t xml:space="preserve"> </w:t>
      </w:r>
      <w:r w:rsidRPr="00866FEE">
        <w:rPr>
          <w:rtl/>
        </w:rPr>
        <w:t>היית</w:t>
      </w:r>
      <w:r w:rsidR="005133A8">
        <w:rPr>
          <w:rtl/>
        </w:rPr>
        <w:t xml:space="preserve"> </w:t>
      </w:r>
      <w:r w:rsidRPr="00866FEE">
        <w:rPr>
          <w:rtl/>
        </w:rPr>
        <w:t>בכל</w:t>
      </w:r>
      <w:r w:rsidR="005133A8">
        <w:rPr>
          <w:rtl/>
        </w:rPr>
        <w:t xml:space="preserve"> </w:t>
      </w:r>
      <w:r w:rsidRPr="00866FEE">
        <w:rPr>
          <w:rtl/>
        </w:rPr>
        <w:t>הדיון,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יודע שההחלטה של הממשלה היא באמת החלטה שאפשר להתפאר בה.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עוד,</w:t>
      </w:r>
      <w:r w:rsidR="005133A8">
        <w:rPr>
          <w:rtl/>
        </w:rPr>
        <w:t xml:space="preserve"> </w:t>
      </w:r>
      <w:r w:rsidRPr="00866FEE">
        <w:rPr>
          <w:rtl/>
        </w:rPr>
        <w:t>למען</w:t>
      </w:r>
      <w:r w:rsidR="005133A8">
        <w:rPr>
          <w:rtl/>
        </w:rPr>
        <w:t xml:space="preserve"> </w:t>
      </w:r>
      <w:r w:rsidRPr="00866FEE">
        <w:rPr>
          <w:rtl/>
        </w:rPr>
        <w:t>האמת,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לדעת שתוספת התרופות לסל הבריאות שניתנה אתמול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– </w:t>
      </w:r>
      <w:r w:rsidRPr="00866FEE">
        <w:rPr>
          <w:rtl/>
        </w:rPr>
        <w:t>ממשלת העבודה, הממשלות הקודמות שקדמו לנו, לא כללו את התרופות</w:t>
      </w:r>
      <w:r w:rsidR="005133A8">
        <w:rPr>
          <w:rtl/>
        </w:rPr>
        <w:t xml:space="preserve"> </w:t>
      </w:r>
      <w:r w:rsidRPr="00866FEE">
        <w:rPr>
          <w:rtl/>
        </w:rPr>
        <w:t>האלה בסל, ומאז חוק ביטוח בריאות, זה שלוש שנים, לא נוספו תרופות חדשות, ומי שמנע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</w:rPr>
        <w:t>החדשות</w:t>
      </w:r>
      <w:r w:rsidR="005133A8">
        <w:rPr>
          <w:rtl/>
        </w:rPr>
        <w:t xml:space="preserve"> </w:t>
      </w:r>
      <w:r w:rsidRPr="00866FEE">
        <w:rPr>
          <w:rtl/>
        </w:rPr>
        <w:t>האלה,</w:t>
      </w:r>
      <w:r w:rsidR="005133A8">
        <w:rPr>
          <w:rtl/>
        </w:rPr>
        <w:t xml:space="preserve"> </w:t>
      </w:r>
      <w:r w:rsidRPr="00866FEE">
        <w:rPr>
          <w:rtl/>
        </w:rPr>
        <w:t>בעיקר,</w:t>
      </w:r>
      <w:r w:rsidR="005133A8">
        <w:rPr>
          <w:rtl/>
        </w:rPr>
        <w:t xml:space="preserve"> </w:t>
      </w:r>
      <w:r w:rsidRPr="00866FEE">
        <w:rPr>
          <w:rtl/>
        </w:rPr>
        <w:t>היה</w:t>
      </w:r>
      <w:r w:rsidR="005133A8">
        <w:rPr>
          <w:rtl/>
        </w:rPr>
        <w:t xml:space="preserve"> </w:t>
      </w:r>
      <w:r w:rsidRPr="00866FEE">
        <w:rPr>
          <w:rtl/>
        </w:rPr>
        <w:t>מפלגת העבודה כשהיא היתה בשלטון, ואילו</w:t>
      </w:r>
      <w:r w:rsidR="005133A8">
        <w:rPr>
          <w:rtl/>
        </w:rPr>
        <w:t xml:space="preserve"> </w:t>
      </w:r>
      <w:r w:rsidRPr="00866FEE">
        <w:rPr>
          <w:rtl/>
        </w:rPr>
        <w:t>הליכוד</w:t>
      </w:r>
      <w:r w:rsidR="005133A8">
        <w:rPr>
          <w:rtl/>
        </w:rPr>
        <w:t xml:space="preserve"> </w:t>
      </w:r>
      <w:r w:rsidRPr="00866FEE">
        <w:rPr>
          <w:rtl/>
        </w:rPr>
        <w:t>אתמול,</w:t>
      </w:r>
      <w:r w:rsidR="005133A8">
        <w:rPr>
          <w:rtl/>
        </w:rPr>
        <w:t xml:space="preserve"> </w:t>
      </w:r>
      <w:r w:rsidRPr="00866FEE">
        <w:rPr>
          <w:rtl/>
        </w:rPr>
        <w:t>אומנם</w:t>
      </w:r>
      <w:r w:rsidR="005133A8">
        <w:rPr>
          <w:rtl/>
        </w:rPr>
        <w:t xml:space="preserve"> </w:t>
      </w:r>
      <w:r w:rsidRPr="00866FEE">
        <w:rPr>
          <w:rtl/>
        </w:rPr>
        <w:t>אחרי</w:t>
      </w:r>
      <w:r w:rsidR="005133A8">
        <w:rPr>
          <w:rtl/>
        </w:rPr>
        <w:t xml:space="preserve"> </w:t>
      </w:r>
      <w:r w:rsidRPr="00866FEE">
        <w:rPr>
          <w:rtl/>
        </w:rPr>
        <w:t>מאבק</w:t>
      </w:r>
      <w:r w:rsidR="005133A8">
        <w:rPr>
          <w:rtl/>
        </w:rPr>
        <w:t xml:space="preserve"> </w:t>
      </w:r>
      <w:r w:rsidRPr="00866FEE">
        <w:rPr>
          <w:rtl/>
        </w:rPr>
        <w:t>קשה,</w:t>
      </w:r>
      <w:r w:rsidR="005133A8">
        <w:rPr>
          <w:rtl/>
        </w:rPr>
        <w:t xml:space="preserve"> </w:t>
      </w:r>
      <w:r w:rsidRPr="00866FEE">
        <w:rPr>
          <w:rtl/>
        </w:rPr>
        <w:t>בהחלטת</w:t>
      </w:r>
      <w:r w:rsidR="005133A8">
        <w:rPr>
          <w:rtl/>
        </w:rPr>
        <w:t xml:space="preserve"> </w:t>
      </w:r>
      <w:r w:rsidRPr="00866FEE">
        <w:rPr>
          <w:rtl/>
        </w:rPr>
        <w:t>הממשלה התקבלה החלטה להוסיף את</w:t>
      </w:r>
      <w:r w:rsidR="005133A8">
        <w:rPr>
          <w:rtl/>
        </w:rPr>
        <w:t xml:space="preserve"> </w:t>
      </w:r>
      <w:r w:rsidRPr="00866FEE">
        <w:rPr>
          <w:rtl/>
        </w:rPr>
        <w:t>התרופות האלה, ולכן היא ראויה למלוא האמון.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רענן כהן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שר הבריאות, תאמין לי, שכנעת אותנו.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שכנעתי</w:t>
      </w:r>
      <w:r w:rsidR="005133A8">
        <w:rPr>
          <w:rtl/>
        </w:rPr>
        <w:t xml:space="preserve"> </w:t>
      </w:r>
      <w:r w:rsidRPr="00866FEE">
        <w:rPr>
          <w:rtl/>
        </w:rPr>
        <w:t>אותך.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רק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שתכניס לך לראש, שתדע לך, שהמחדל בנושא</w:t>
      </w:r>
      <w:r w:rsidR="005133A8">
        <w:rPr>
          <w:rtl/>
        </w:rPr>
        <w:t xml:space="preserve"> </w:t>
      </w:r>
      <w:r w:rsidRPr="00866FEE">
        <w:rPr>
          <w:rtl/>
        </w:rPr>
        <w:t>התוספת</w:t>
      </w:r>
      <w:r w:rsidR="005133A8">
        <w:rPr>
          <w:rtl/>
        </w:rPr>
        <w:t xml:space="preserve"> </w:t>
      </w:r>
      <w:r w:rsidRPr="00866FEE">
        <w:rPr>
          <w:rtl/>
        </w:rPr>
        <w:t>הטכנולוגית בתרופות, ידידי, רענן כהן, התרופות האלה עומדות, מרביתן, עמדו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הסף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בתביעות של רבים, להוסיף אותן לסל. מי שמנע את התוספת שלהן לסל </w:t>
      </w:r>
      <w:r w:rsidR="005133A8">
        <w:rPr>
          <w:rtl/>
        </w:rPr>
        <w:t>–</w:t>
      </w:r>
      <w:r w:rsidRPr="00866FEE">
        <w:rPr>
          <w:rtl/>
        </w:rPr>
        <w:t xml:space="preserve"> בתקופת</w:t>
      </w:r>
      <w:r w:rsidR="005133A8">
        <w:rPr>
          <w:rtl/>
        </w:rPr>
        <w:t xml:space="preserve"> </w:t>
      </w:r>
      <w:r w:rsidRPr="00866FEE">
        <w:rPr>
          <w:rtl/>
        </w:rPr>
        <w:t>שלטון מפלגתך, מפלגת העבודה, שלא הוסיפה את התרופות לסל. לכן, אני חוזר ואומר, מן</w:t>
      </w:r>
      <w:r w:rsidR="005133A8">
        <w:rPr>
          <w:rtl/>
        </w:rPr>
        <w:t xml:space="preserve"> </w:t>
      </w:r>
      <w:r w:rsidRPr="00866FEE">
        <w:rPr>
          <w:rtl/>
        </w:rPr>
        <w:t>הראוי היום, למען ההגינות, שתצביעו אמון בממשלה בנושא הבריאות.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משמיע</w:t>
      </w:r>
      <w:r w:rsidR="005133A8">
        <w:rPr>
          <w:rtl/>
        </w:rPr>
        <w:t xml:space="preserve"> </w:t>
      </w:r>
      <w:r w:rsidRPr="00866FEE">
        <w:rPr>
          <w:rtl/>
        </w:rPr>
        <w:t>דבר</w:t>
      </w:r>
      <w:r w:rsidR="005133A8">
        <w:rPr>
          <w:rtl/>
        </w:rPr>
        <w:t xml:space="preserve"> </w:t>
      </w:r>
      <w:r w:rsidRPr="00866FEE">
        <w:rPr>
          <w:rtl/>
        </w:rPr>
        <w:t>שטוב</w:t>
      </w:r>
      <w:r w:rsidR="005133A8">
        <w:rPr>
          <w:rtl/>
        </w:rPr>
        <w:t xml:space="preserve"> </w:t>
      </w:r>
      <w:r w:rsidRPr="00866FEE">
        <w:rPr>
          <w:rtl/>
        </w:rPr>
        <w:t>שיישמע</w:t>
      </w:r>
      <w:r w:rsidR="005133A8">
        <w:rPr>
          <w:rtl/>
        </w:rPr>
        <w:t xml:space="preserve"> </w:t>
      </w:r>
      <w:r w:rsidRPr="00866FEE">
        <w:rPr>
          <w:rtl/>
        </w:rPr>
        <w:t>באוזני</w:t>
      </w:r>
      <w:r w:rsidR="005133A8">
        <w:rPr>
          <w:rtl/>
        </w:rPr>
        <w:t xml:space="preserve"> </w:t>
      </w:r>
      <w:r w:rsidRPr="00866FEE">
        <w:rPr>
          <w:rtl/>
        </w:rPr>
        <w:t>כולם: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ההסדרים הזה צריך לעבור</w:t>
      </w:r>
      <w:r w:rsidR="005133A8">
        <w:rPr>
          <w:rtl/>
        </w:rPr>
        <w:t xml:space="preserve"> </w:t>
      </w:r>
      <w:r w:rsidRPr="00866FEE">
        <w:rPr>
          <w:rtl/>
        </w:rPr>
        <w:t>תיקונים מסוימים, בעיקר בנושא השוויוניות.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הצעת חוק להגברת הצמיחה.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הבריאות י' מצא: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להגברת</w:t>
      </w:r>
      <w:r w:rsidR="005133A8">
        <w:rPr>
          <w:rtl/>
        </w:rPr>
        <w:t xml:space="preserve"> </w:t>
      </w:r>
      <w:r w:rsidRPr="00866FEE">
        <w:rPr>
          <w:rtl/>
        </w:rPr>
        <w:t>הצמיחה.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לסכם בדבר</w:t>
      </w:r>
      <w:r w:rsidR="005133A8">
        <w:rPr>
          <w:rtl/>
        </w:rPr>
        <w:t xml:space="preserve"> </w:t>
      </w:r>
      <w:r w:rsidRPr="00866FEE">
        <w:rPr>
          <w:rtl/>
        </w:rPr>
        <w:t>אחד.</w:t>
      </w:r>
      <w:r w:rsidR="005133A8">
        <w:rPr>
          <w:rtl/>
        </w:rPr>
        <w:t xml:space="preserve"> </w:t>
      </w:r>
      <w:r w:rsidRPr="00866FEE">
        <w:rPr>
          <w:rtl/>
        </w:rPr>
        <w:t>אני איאבק על</w:t>
      </w:r>
      <w:r w:rsidR="005133A8">
        <w:rPr>
          <w:rtl/>
        </w:rPr>
        <w:t xml:space="preserve"> </w:t>
      </w:r>
      <w:r w:rsidRPr="00866FEE">
        <w:rPr>
          <w:rtl/>
        </w:rPr>
        <w:t>שוויוניות</w:t>
      </w:r>
      <w:r w:rsidR="005133A8">
        <w:rPr>
          <w:rtl/>
        </w:rPr>
        <w:t xml:space="preserve"> </w:t>
      </w:r>
      <w:r w:rsidRPr="00866FEE">
        <w:rPr>
          <w:rtl/>
        </w:rPr>
        <w:t>במערכת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הבריאות, שסל הבריאות יהיה אחיד, שיהיה שוויוני ויהיה שוויוני</w:t>
      </w:r>
      <w:r w:rsidR="005133A8">
        <w:rPr>
          <w:rtl/>
        </w:rPr>
        <w:t xml:space="preserve"> </w:t>
      </w:r>
      <w:r w:rsidRPr="00866FEE">
        <w:rPr>
          <w:rtl/>
        </w:rPr>
        <w:t>לכלל</w:t>
      </w:r>
      <w:r w:rsidR="005133A8">
        <w:rPr>
          <w:rtl/>
        </w:rPr>
        <w:t xml:space="preserve"> </w:t>
      </w:r>
      <w:r w:rsidRPr="00866FEE">
        <w:rPr>
          <w:rtl/>
        </w:rPr>
        <w:t>תושבי</w:t>
      </w:r>
      <w:r w:rsidR="005133A8">
        <w:rPr>
          <w:rtl/>
        </w:rPr>
        <w:t xml:space="preserve"> </w:t>
      </w:r>
      <w:r w:rsidRPr="00866FEE">
        <w:rPr>
          <w:rtl/>
        </w:rPr>
        <w:t>המדינה</w:t>
      </w:r>
      <w:r w:rsidR="005133A8">
        <w:rPr>
          <w:rtl/>
        </w:rPr>
        <w:t xml:space="preserve"> </w:t>
      </w:r>
      <w:r w:rsidRPr="00866FEE">
        <w:rPr>
          <w:rtl/>
        </w:rPr>
        <w:t>הזאת.</w:t>
      </w:r>
      <w:r w:rsidR="005133A8">
        <w:rPr>
          <w:rtl/>
        </w:rPr>
        <w:t xml:space="preserve"> </w:t>
      </w:r>
      <w:r w:rsidRPr="00866FEE">
        <w:rPr>
          <w:rtl/>
        </w:rPr>
        <w:t>אנחנו נצטרך</w:t>
      </w:r>
      <w:r w:rsidR="005133A8">
        <w:rPr>
          <w:rtl/>
        </w:rPr>
        <w:t xml:space="preserve"> </w:t>
      </w:r>
      <w:r w:rsidRPr="00866FEE">
        <w:rPr>
          <w:rtl/>
        </w:rPr>
        <w:t>לייעל את קופות</w:t>
      </w:r>
      <w:r w:rsidR="005133A8">
        <w:rPr>
          <w:rtl/>
        </w:rPr>
        <w:t>-</w:t>
      </w:r>
      <w:r w:rsidRPr="00866FEE">
        <w:rPr>
          <w:rtl/>
        </w:rPr>
        <w:t>החולים, ויש שם הוצאות</w:t>
      </w:r>
      <w:r w:rsidR="005133A8">
        <w:rPr>
          <w:rtl/>
        </w:rPr>
        <w:t xml:space="preserve"> </w:t>
      </w:r>
      <w:r w:rsidRPr="00866FEE">
        <w:rPr>
          <w:rtl/>
        </w:rPr>
        <w:t>מיותרות.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נצטרך</w:t>
      </w:r>
      <w:r w:rsidR="005133A8">
        <w:rPr>
          <w:rtl/>
        </w:rPr>
        <w:t xml:space="preserve"> </w:t>
      </w:r>
      <w:r w:rsidRPr="00866FEE">
        <w:rPr>
          <w:rtl/>
        </w:rPr>
        <w:t>התייעלות</w:t>
      </w:r>
      <w:r w:rsidR="005133A8">
        <w:rPr>
          <w:rtl/>
        </w:rPr>
        <w:t xml:space="preserve"> </w:t>
      </w:r>
      <w:r w:rsidRPr="00866FEE">
        <w:rPr>
          <w:rtl/>
        </w:rPr>
        <w:t>בתוך</w:t>
      </w:r>
      <w:r w:rsidR="005133A8">
        <w:rPr>
          <w:rtl/>
        </w:rPr>
        <w:t xml:space="preserve"> </w:t>
      </w:r>
      <w:r w:rsidRPr="00866FEE">
        <w:rPr>
          <w:rtl/>
        </w:rPr>
        <w:t>בתי</w:t>
      </w:r>
      <w:r w:rsidR="005133A8">
        <w:rPr>
          <w:rtl/>
        </w:rPr>
        <w:t>-</w:t>
      </w:r>
      <w:r w:rsidRPr="00866FEE">
        <w:rPr>
          <w:rtl/>
        </w:rPr>
        <w:t>החולים.</w:t>
      </w:r>
      <w:r w:rsidR="005133A8">
        <w:rPr>
          <w:rtl/>
        </w:rPr>
        <w:t xml:space="preserve"> </w:t>
      </w:r>
      <w:r w:rsidRPr="00866FEE">
        <w:rPr>
          <w:rtl/>
        </w:rPr>
        <w:t>אנחנו נצטרך להטיל גבייה</w:t>
      </w:r>
      <w:r w:rsidR="005133A8">
        <w:rPr>
          <w:rtl/>
        </w:rPr>
        <w:t xml:space="preserve"> </w:t>
      </w:r>
      <w:r w:rsidRPr="00866FEE">
        <w:rPr>
          <w:rtl/>
        </w:rPr>
        <w:t>מסוימת, מבוקרת, על האזרחים, פר</w:t>
      </w:r>
      <w:r w:rsidR="005133A8">
        <w:rPr>
          <w:rtl/>
        </w:rPr>
        <w:t>-</w:t>
      </w:r>
      <w:r w:rsidRPr="00866FEE">
        <w:rPr>
          <w:rtl/>
        </w:rPr>
        <w:t>משפחה, לפי יכולות התשלום. אבל האוצר יצטרך, כצלע</w:t>
      </w:r>
      <w:r w:rsidR="005133A8">
        <w:rPr>
          <w:rtl/>
        </w:rPr>
        <w:t xml:space="preserve"> </w:t>
      </w:r>
      <w:r w:rsidRPr="00866FEE">
        <w:rPr>
          <w:rtl/>
        </w:rPr>
        <w:t>שלישית</w:t>
      </w:r>
      <w:r w:rsidR="005133A8">
        <w:rPr>
          <w:rtl/>
        </w:rPr>
        <w:t xml:space="preserve"> </w:t>
      </w:r>
      <w:r w:rsidRPr="00866FEE">
        <w:rPr>
          <w:rtl/>
        </w:rPr>
        <w:t>בעסקת החבילה</w:t>
      </w:r>
      <w:r w:rsidR="005133A8">
        <w:rPr>
          <w:rtl/>
        </w:rPr>
        <w:t xml:space="preserve"> </w:t>
      </w:r>
      <w:r w:rsidRPr="00866FEE">
        <w:rPr>
          <w:rtl/>
        </w:rPr>
        <w:t>הזאת, להשלים את חלקו, על מנת שאני כשר הבריאות אוכל לקיים</w:t>
      </w:r>
      <w:r w:rsidR="005133A8">
        <w:rPr>
          <w:rtl/>
        </w:rPr>
        <w:t xml:space="preserve"> </w:t>
      </w:r>
      <w:r w:rsidRPr="00866FEE">
        <w:rPr>
          <w:rtl/>
        </w:rPr>
        <w:t>בישראל מערכת בריאות שוויונית. תודה רבה, אדוני.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מציע,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מפלגת</w:t>
      </w:r>
      <w:r w:rsidR="005133A8">
        <w:rPr>
          <w:rtl/>
        </w:rPr>
        <w:t xml:space="preserve"> </w:t>
      </w:r>
      <w:r w:rsidRPr="00866FEE">
        <w:rPr>
          <w:rtl/>
        </w:rPr>
        <w:t>העבודה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מושכת</w:t>
      </w:r>
      <w:r w:rsidR="005133A8">
        <w:rPr>
          <w:rtl/>
        </w:rPr>
        <w:t xml:space="preserve"> </w:t>
      </w:r>
      <w:r w:rsidRPr="00866FEE">
        <w:rPr>
          <w:rtl/>
        </w:rPr>
        <w:t>את הצעת האי</w:t>
      </w:r>
      <w:r w:rsidR="005133A8">
        <w:rPr>
          <w:rtl/>
        </w:rPr>
        <w:t>-</w:t>
      </w:r>
      <w:r w:rsidRPr="00866FEE">
        <w:rPr>
          <w:rtl/>
        </w:rPr>
        <w:t>אמון, כפי שהיה קודם</w:t>
      </w:r>
      <w:r w:rsidR="005133A8">
        <w:rPr>
          <w:rtl/>
        </w:rPr>
        <w:t xml:space="preserve"> </w:t>
      </w:r>
      <w:r w:rsidRPr="00866FEE">
        <w:rPr>
          <w:rtl/>
        </w:rPr>
        <w:t>במחשבתו של חבר הכנסת רמון, שנצביע.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הערה לסדר.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הערה לסדר </w:t>
      </w:r>
      <w:r w:rsidR="005133A8">
        <w:rPr>
          <w:rtl/>
        </w:rPr>
        <w:t>–</w:t>
      </w:r>
      <w:r w:rsidRPr="00866FEE">
        <w:rPr>
          <w:rtl/>
        </w:rPr>
        <w:t xml:space="preserve"> כן, או הערה לאי</w:t>
      </w:r>
      <w:r w:rsidR="005133A8">
        <w:rPr>
          <w:rtl/>
        </w:rPr>
        <w:t>-</w:t>
      </w:r>
      <w:r w:rsidRPr="00866FEE">
        <w:rPr>
          <w:rtl/>
        </w:rPr>
        <w:t>סדר.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במהלך הישיבה, כשניהל את הישיבה סגן יושב</w:t>
      </w:r>
      <w:r w:rsidR="005133A8">
        <w:rPr>
          <w:rtl/>
        </w:rPr>
        <w:t>-</w:t>
      </w:r>
      <w:r w:rsidRPr="00866FEE">
        <w:rPr>
          <w:rtl/>
        </w:rPr>
        <w:t>ראש הכנסת</w:t>
      </w:r>
      <w:r w:rsidR="005133A8">
        <w:rPr>
          <w:rtl/>
        </w:rPr>
        <w:t xml:space="preserve"> </w:t>
      </w:r>
      <w:r w:rsidRPr="00866FEE">
        <w:rPr>
          <w:rtl/>
        </w:rPr>
        <w:t>שבח</w:t>
      </w:r>
      <w:r w:rsidR="005133A8">
        <w:rPr>
          <w:rtl/>
        </w:rPr>
        <w:t xml:space="preserve"> </w:t>
      </w:r>
      <w:r w:rsidRPr="00866FEE">
        <w:rPr>
          <w:rtl/>
        </w:rPr>
        <w:t>וייס, עלו הצעות שונות, איך אנחנו מסיימים את הצעת האי</w:t>
      </w:r>
      <w:r w:rsidR="005133A8">
        <w:rPr>
          <w:rtl/>
        </w:rPr>
        <w:t>-</w:t>
      </w:r>
      <w:r w:rsidRPr="00866FEE">
        <w:rPr>
          <w:rtl/>
        </w:rPr>
        <w:t>אמון של היום, כשהיא רודפת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של שבוע שעבר, וודאי מקדימה את הצעת האי</w:t>
      </w:r>
      <w:r w:rsidR="005133A8">
        <w:rPr>
          <w:rtl/>
        </w:rPr>
        <w:t>-</w:t>
      </w:r>
      <w:r w:rsidRPr="00866FEE">
        <w:rPr>
          <w:rtl/>
        </w:rPr>
        <w:t xml:space="preserve">אמון של השבוע הבא </w:t>
      </w:r>
      <w:r w:rsidR="005133A8">
        <w:rPr>
          <w:rtl/>
        </w:rPr>
        <w:t xml:space="preserve">– </w:t>
      </w:r>
      <w:r w:rsidRPr="00866FEE">
        <w:rPr>
          <w:rtl/>
        </w:rPr>
        <w:t>הבא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אפשר,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כשאפשר</w:t>
      </w:r>
      <w:r w:rsidR="005133A8">
        <w:rPr>
          <w:rtl/>
        </w:rPr>
        <w:t xml:space="preserve"> </w:t>
      </w:r>
      <w:r w:rsidRPr="00866FEE">
        <w:rPr>
          <w:rtl/>
        </w:rPr>
        <w:t>יהיה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ואני הצעתי הצעה המסתמכת על כוכבית בסעיף 36</w:t>
      </w:r>
      <w:r w:rsidR="005133A8">
        <w:rPr>
          <w:rtl/>
        </w:rPr>
        <w:t xml:space="preserve"> </w:t>
      </w:r>
      <w:r w:rsidRPr="00866FEE">
        <w:rPr>
          <w:rtl/>
        </w:rPr>
        <w:t>לתקנון.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של הישיבה אמר לי: בתום הדיון תציע את זה, וייתכן שזה יתקבל</w:t>
      </w:r>
      <w:r w:rsidR="005133A8">
        <w:rPr>
          <w:rtl/>
        </w:rPr>
        <w:t xml:space="preserve"> </w:t>
      </w:r>
      <w:r w:rsidRPr="00866FEE">
        <w:rPr>
          <w:rtl/>
        </w:rPr>
        <w:t>ואנחנו נוכל כולנו להצביע בעד ההצעה של המציעים, שזה יעבור לוועדה.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אין עמוד כזה.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רחבעם זאבי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עמוד 17, כוכבית, הערה (ג).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 כבר הגענו לסוף הדיון ולא לתחילת הדיון.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 נא לשבת, אנחנו ניגשים להצבעה.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ה</w:t>
      </w:r>
      <w:r w:rsidR="00866FEE" w:rsidRPr="00866FEE">
        <w:rPr>
          <w:rtl/>
        </w:rPr>
        <w:t>צבעה מס' 1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בעד הצעות סיעות העבודה ומרצ</w:t>
      </w:r>
      <w:r w:rsidR="005133A8">
        <w:rPr>
          <w:rtl/>
        </w:rPr>
        <w:t>–</w:t>
      </w:r>
      <w:r w:rsidRPr="00866FEE">
        <w:rPr>
          <w:rtl/>
        </w:rPr>
        <w:t>חד"ש</w:t>
      </w:r>
      <w:r w:rsidR="005133A8">
        <w:rPr>
          <w:rtl/>
        </w:rPr>
        <w:t>-</w:t>
      </w:r>
      <w:r w:rsidRPr="00866FEE">
        <w:rPr>
          <w:rtl/>
        </w:rPr>
        <w:t>בל"ד להביע אי</w:t>
      </w:r>
      <w:r w:rsidR="005133A8">
        <w:rPr>
          <w:rtl/>
        </w:rPr>
        <w:t>-</w:t>
      </w:r>
      <w:r w:rsidRPr="00866FEE">
        <w:rPr>
          <w:rtl/>
        </w:rPr>
        <w:t xml:space="preserve">אמון לראש הממשלה </w:t>
      </w:r>
      <w:r w:rsidR="005133A8">
        <w:rPr>
          <w:rtl/>
        </w:rPr>
        <w:t>–</w:t>
      </w:r>
      <w:r w:rsidRPr="00866FEE">
        <w:rPr>
          <w:rtl/>
        </w:rPr>
        <w:t xml:space="preserve"> 40</w:t>
      </w: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נ</w:t>
      </w:r>
      <w:r w:rsidR="00866FEE" w:rsidRPr="00866FEE">
        <w:rPr>
          <w:rtl/>
        </w:rPr>
        <w:t xml:space="preserve">גד </w:t>
      </w:r>
      <w:r>
        <w:rPr>
          <w:rtl/>
        </w:rPr>
        <w:t>–</w:t>
      </w:r>
      <w:r w:rsidR="00866FEE" w:rsidRPr="00866FEE">
        <w:rPr>
          <w:rtl/>
        </w:rPr>
        <w:t xml:space="preserve"> 43</w:t>
      </w:r>
    </w:p>
    <w:p w:rsidR="000E6287" w:rsidRDefault="005133A8" w:rsidP="005133A8">
      <w:pPr>
        <w:pStyle w:val="3"/>
        <w:rPr>
          <w:rtl/>
        </w:rPr>
      </w:pPr>
      <w:r w:rsidRPr="00866FEE">
        <w:rPr>
          <w:rtl/>
        </w:rPr>
        <w:t>נ</w:t>
      </w:r>
      <w:r w:rsidR="00866FEE" w:rsidRPr="00866FEE">
        <w:rPr>
          <w:rtl/>
        </w:rPr>
        <w:t xml:space="preserve">מנעים </w:t>
      </w:r>
      <w:r>
        <w:rPr>
          <w:rtl/>
        </w:rPr>
        <w:t>–</w:t>
      </w:r>
      <w:r w:rsidR="00866FEE" w:rsidRPr="00866FEE">
        <w:rPr>
          <w:rtl/>
        </w:rPr>
        <w:t xml:space="preserve"> 3</w:t>
      </w:r>
      <w:r>
        <w:rPr>
          <w:rtl/>
        </w:rPr>
        <w:t xml:space="preserve"> </w:t>
      </w:r>
    </w:p>
    <w:p w:rsidR="005133A8" w:rsidRDefault="00866FEE" w:rsidP="005133A8">
      <w:pPr>
        <w:pStyle w:val="3"/>
        <w:rPr>
          <w:rtl/>
        </w:rPr>
      </w:pPr>
      <w:r w:rsidRPr="00866FEE">
        <w:rPr>
          <w:rtl/>
        </w:rPr>
        <w:t>ההצעות של סיעות העבודה ומרצ</w:t>
      </w:r>
      <w:r w:rsidR="005133A8">
        <w:rPr>
          <w:rtl/>
        </w:rPr>
        <w:t>–</w:t>
      </w:r>
      <w:r w:rsidRPr="00866FEE">
        <w:rPr>
          <w:rtl/>
        </w:rPr>
        <w:t>חד"ש</w:t>
      </w:r>
      <w:r w:rsidR="005133A8">
        <w:rPr>
          <w:rtl/>
        </w:rPr>
        <w:t>-</w:t>
      </w:r>
      <w:r w:rsidRPr="00866FEE">
        <w:rPr>
          <w:rtl/>
        </w:rPr>
        <w:t>בל"ד להביע אי</w:t>
      </w:r>
      <w:r w:rsidR="005133A8">
        <w:rPr>
          <w:rtl/>
        </w:rPr>
        <w:t>-</w:t>
      </w:r>
      <w:r w:rsidRPr="00866FEE">
        <w:rPr>
          <w:rtl/>
        </w:rPr>
        <w:t>אמון לראש הממשלה לא נתקבלו.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אלי גולדשמידט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חבל שהחולים לא מצביעים.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הצעות</w:t>
      </w:r>
      <w:r w:rsidR="005133A8">
        <w:rPr>
          <w:rtl/>
        </w:rPr>
        <w:t xml:space="preserve"> </w:t>
      </w:r>
      <w:r w:rsidRPr="00866FEE">
        <w:rPr>
          <w:rtl/>
        </w:rPr>
        <w:t>סיעות העבודה ומרצ</w:t>
      </w:r>
      <w:r w:rsidR="005133A8">
        <w:rPr>
          <w:rtl/>
        </w:rPr>
        <w:t>–</w:t>
      </w:r>
      <w:r w:rsidRPr="00866FEE">
        <w:rPr>
          <w:rtl/>
        </w:rPr>
        <w:t>חד"ש</w:t>
      </w:r>
      <w:r w:rsidR="005133A8">
        <w:rPr>
          <w:rtl/>
        </w:rPr>
        <w:t>-</w:t>
      </w:r>
      <w:r w:rsidRPr="00866FEE">
        <w:rPr>
          <w:rtl/>
        </w:rPr>
        <w:t>בל"ד להביע אי</w:t>
      </w:r>
      <w:r w:rsidR="005133A8">
        <w:rPr>
          <w:rtl/>
        </w:rPr>
        <w:t>-</w:t>
      </w:r>
      <w:r w:rsidRPr="00866FEE">
        <w:rPr>
          <w:rtl/>
        </w:rPr>
        <w:t>אמון לראש הממשלה בשל מדיניותו</w:t>
      </w:r>
      <w:r w:rsidR="005133A8">
        <w:rPr>
          <w:rtl/>
        </w:rPr>
        <w:t xml:space="preserve"> </w:t>
      </w:r>
      <w:r w:rsidRPr="00866FEE">
        <w:rPr>
          <w:rtl/>
        </w:rPr>
        <w:t>בתחום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הבריאות:</w:t>
      </w:r>
      <w:r w:rsidR="005133A8">
        <w:rPr>
          <w:rtl/>
        </w:rPr>
        <w:t xml:space="preserve"> </w:t>
      </w:r>
      <w:r w:rsidRPr="00866FEE">
        <w:rPr>
          <w:rtl/>
        </w:rPr>
        <w:t>בעד</w:t>
      </w:r>
      <w:r w:rsidR="005133A8">
        <w:rPr>
          <w:rtl/>
        </w:rPr>
        <w:t xml:space="preserve"> – </w:t>
      </w:r>
      <w:r w:rsidRPr="00866FEE">
        <w:rPr>
          <w:rtl/>
        </w:rPr>
        <w:t>40,</w:t>
      </w:r>
      <w:r w:rsidR="005133A8">
        <w:rPr>
          <w:rtl/>
        </w:rPr>
        <w:t xml:space="preserve"> </w:t>
      </w:r>
      <w:r w:rsidRPr="00866FEE">
        <w:rPr>
          <w:rtl/>
        </w:rPr>
        <w:t xml:space="preserve">נגד </w:t>
      </w:r>
      <w:r w:rsidR="005133A8">
        <w:rPr>
          <w:rtl/>
        </w:rPr>
        <w:t>–</w:t>
      </w:r>
      <w:r w:rsidRPr="00866FEE">
        <w:rPr>
          <w:rtl/>
        </w:rPr>
        <w:t xml:space="preserve"> 43, שלושה נמנעים. הצעות האי</w:t>
      </w:r>
      <w:r w:rsidR="005133A8">
        <w:rPr>
          <w:rtl/>
        </w:rPr>
        <w:t>-</w:t>
      </w:r>
      <w:r w:rsidRPr="00866FEE">
        <w:rPr>
          <w:rtl/>
        </w:rPr>
        <w:t>אמון לא</w:t>
      </w:r>
      <w:r w:rsidR="005133A8">
        <w:rPr>
          <w:rtl/>
        </w:rPr>
        <w:t xml:space="preserve"> </w:t>
      </w:r>
      <w:r w:rsidRPr="00866FEE">
        <w:rPr>
          <w:rtl/>
        </w:rPr>
        <w:t>מתקבלות.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נקלט לחברת הכנסת דליה איציק.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סלומינסקי הצביע הפוך וחברת הכנסת דליה איציק לא השתתפה בהצבעה.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חיים רמון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היא ישבה כאן.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ניסן סלומינסקי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משנה את הצבעתי. זה לא נלחץ לכיוון של נגד.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עושה,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האופוזיציה?</w:t>
      </w:r>
      <w:r w:rsidR="005133A8">
        <w:rPr>
          <w:rtl/>
        </w:rPr>
        <w:t xml:space="preserve"> </w:t>
      </w:r>
      <w:r w:rsidRPr="00866FEE">
        <w:rPr>
          <w:rtl/>
        </w:rPr>
        <w:t>עכשיו תוריד את היד כדי שאני אוכל</w:t>
      </w:r>
      <w:r w:rsidR="005133A8">
        <w:rPr>
          <w:rtl/>
        </w:rPr>
        <w:t xml:space="preserve"> </w:t>
      </w:r>
      <w:r w:rsidRPr="00866FEE">
        <w:rPr>
          <w:rtl/>
        </w:rPr>
        <w:t>לראות.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חברת הכנסת דליה איציק, המשמעות היא, שהשתתפת בהצבעה, אך לא הצבעת.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דליה איציק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הייתי נגד.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בשתי אצבעות.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בעד</w:t>
      </w:r>
      <w:r w:rsidR="005133A8">
        <w:rPr>
          <w:rtl/>
        </w:rPr>
        <w:t xml:space="preserve"> – </w:t>
      </w:r>
      <w:r w:rsidRPr="00866FEE">
        <w:rPr>
          <w:rtl/>
        </w:rPr>
        <w:t>40,</w:t>
      </w:r>
      <w:r w:rsidR="005133A8">
        <w:rPr>
          <w:rtl/>
        </w:rPr>
        <w:t xml:space="preserve"> </w:t>
      </w:r>
      <w:r w:rsidRPr="00866FEE">
        <w:rPr>
          <w:rtl/>
        </w:rPr>
        <w:t>נגד</w:t>
      </w:r>
      <w:r w:rsidR="005133A8">
        <w:rPr>
          <w:rtl/>
        </w:rPr>
        <w:t xml:space="preserve"> – </w:t>
      </w:r>
      <w:r w:rsidRPr="00866FEE">
        <w:rPr>
          <w:rtl/>
        </w:rPr>
        <w:t>44, שני נמנעים. הצעת האי</w:t>
      </w:r>
      <w:r w:rsidR="005133A8">
        <w:rPr>
          <w:rtl/>
        </w:rPr>
        <w:t>-</w:t>
      </w:r>
      <w:r w:rsidRPr="00866FEE">
        <w:rPr>
          <w:rtl/>
        </w:rPr>
        <w:t>אמון לראש הממשלה לא מתקבלת.</w:t>
      </w:r>
      <w:r w:rsidR="005133A8">
        <w:rPr>
          <w:rtl/>
        </w:rPr>
        <w:t xml:space="preserve"> </w:t>
      </w:r>
      <w:r w:rsidRPr="00866FEE">
        <w:rPr>
          <w:rtl/>
        </w:rPr>
        <w:t>תודה רבה.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1"/>
        <w:rPr>
          <w:rtl/>
        </w:rPr>
      </w:pPr>
      <w:bookmarkStart w:id="10" w:name="_Toc456520331"/>
      <w:r w:rsidRPr="005133A8">
        <w:rPr>
          <w:rtl/>
        </w:rPr>
        <w:t>הודעת יושב</w:t>
      </w:r>
      <w:r>
        <w:rPr>
          <w:rtl/>
        </w:rPr>
        <w:t>-</w:t>
      </w:r>
      <w:r w:rsidRPr="005133A8">
        <w:rPr>
          <w:rtl/>
        </w:rPr>
        <w:t>ראש ועדת הכנסת</w:t>
      </w:r>
      <w:bookmarkEnd w:id="10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הודעה ליושב</w:t>
      </w:r>
      <w:r w:rsidR="005133A8">
        <w:rPr>
          <w:rtl/>
        </w:rPr>
        <w:t>-</w:t>
      </w:r>
      <w:r w:rsidRPr="00866FEE">
        <w:rPr>
          <w:rtl/>
        </w:rPr>
        <w:t>ראש ועדת הכנסת,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רפאל פנחסי (יו"ר זמני של ועדת הכנסת):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כנסת</w:t>
      </w:r>
      <w:r w:rsidR="005133A8">
        <w:rPr>
          <w:rtl/>
        </w:rPr>
        <w:t xml:space="preserve"> </w:t>
      </w:r>
      <w:r w:rsidRPr="00866FEE">
        <w:rPr>
          <w:rtl/>
        </w:rPr>
        <w:t>נכבדה,</w:t>
      </w:r>
      <w:r w:rsidR="005133A8">
        <w:rPr>
          <w:rtl/>
        </w:rPr>
        <w:t xml:space="preserve"> </w:t>
      </w:r>
      <w:r w:rsidRPr="00866FEE">
        <w:rPr>
          <w:rtl/>
        </w:rPr>
        <w:t>ביום כ"ח בחשוון התשנ"ח, 26 בנובמבר 1997,</w:t>
      </w:r>
      <w:r w:rsidR="005133A8">
        <w:rPr>
          <w:rtl/>
        </w:rPr>
        <w:t xml:space="preserve"> </w:t>
      </w:r>
      <w:r w:rsidRPr="00866FEE">
        <w:rPr>
          <w:rtl/>
        </w:rPr>
        <w:t>העבירה</w:t>
      </w:r>
      <w:r w:rsidR="005133A8">
        <w:rPr>
          <w:rtl/>
        </w:rPr>
        <w:t xml:space="preserve"> </w:t>
      </w:r>
      <w:r w:rsidRPr="00866FEE">
        <w:rPr>
          <w:rtl/>
        </w:rPr>
        <w:t>מליאת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חוק העונשין (תיקון </w:t>
      </w:r>
      <w:r w:rsidR="005133A8">
        <w:rPr>
          <w:rtl/>
        </w:rPr>
        <w:t>–</w:t>
      </w:r>
      <w:r w:rsidRPr="00866FEE">
        <w:rPr>
          <w:rtl/>
        </w:rPr>
        <w:t xml:space="preserve"> איסור מכירת משקאות משכרים</w:t>
      </w:r>
      <w:r w:rsidR="005133A8">
        <w:rPr>
          <w:rtl/>
        </w:rPr>
        <w:t xml:space="preserve"> </w:t>
      </w:r>
      <w:r w:rsidRPr="00866FEE">
        <w:rPr>
          <w:rtl/>
        </w:rPr>
        <w:t>לקטין),</w:t>
      </w:r>
      <w:r w:rsidR="005133A8">
        <w:rPr>
          <w:rtl/>
        </w:rPr>
        <w:t xml:space="preserve"> </w:t>
      </w:r>
      <w:r w:rsidRPr="00866FEE">
        <w:rPr>
          <w:rtl/>
        </w:rPr>
        <w:t>התשנ"ז</w:t>
      </w:r>
      <w:r w:rsidR="005133A8">
        <w:rPr>
          <w:rtl/>
        </w:rPr>
        <w:t>–</w:t>
      </w:r>
      <w:r w:rsidRPr="00866FEE">
        <w:rPr>
          <w:rtl/>
        </w:rPr>
        <w:t>1996,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 אברהם הירשזון, לדיון בוועדת הכלכלה לשם</w:t>
      </w:r>
      <w:r w:rsidR="005133A8">
        <w:rPr>
          <w:rtl/>
        </w:rPr>
        <w:t xml:space="preserve"> </w:t>
      </w:r>
      <w:r w:rsidRPr="00866FEE">
        <w:rPr>
          <w:rtl/>
        </w:rPr>
        <w:t>הכנתה</w:t>
      </w:r>
      <w:r w:rsidR="005133A8">
        <w:rPr>
          <w:rtl/>
        </w:rPr>
        <w:t xml:space="preserve"> </w:t>
      </w:r>
      <w:r w:rsidRPr="00866FEE">
        <w:rPr>
          <w:rtl/>
        </w:rPr>
        <w:t>לקריאה</w:t>
      </w:r>
      <w:r w:rsidR="005133A8">
        <w:rPr>
          <w:rtl/>
        </w:rPr>
        <w:t xml:space="preserve"> </w:t>
      </w:r>
      <w:r w:rsidRPr="00866FEE">
        <w:rPr>
          <w:rtl/>
        </w:rPr>
        <w:t>ראשונה.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 ועדת החוקה, חוק ומשפט, חבר הכנסת שאול יהלום,</w:t>
      </w:r>
      <w:r w:rsidR="005133A8">
        <w:rPr>
          <w:rtl/>
        </w:rPr>
        <w:t xml:space="preserve"> </w:t>
      </w:r>
      <w:r w:rsidRPr="00866FEE">
        <w:rPr>
          <w:rtl/>
        </w:rPr>
        <w:t>פנה</w:t>
      </w:r>
      <w:r w:rsidR="005133A8">
        <w:rPr>
          <w:rtl/>
        </w:rPr>
        <w:t xml:space="preserve"> </w:t>
      </w:r>
      <w:r w:rsidRPr="00866FEE">
        <w:rPr>
          <w:rtl/>
        </w:rPr>
        <w:t>לוועדת הכנסת בבקשה להעביר הצעת חוק זו לדיון בוועדת החוקה, מן הנימוק שהצעת</w:t>
      </w:r>
      <w:r w:rsidR="005133A8">
        <w:rPr>
          <w:rtl/>
        </w:rPr>
        <w:t xml:space="preserve"> </w:t>
      </w:r>
      <w:r w:rsidRPr="00866FEE">
        <w:rPr>
          <w:rtl/>
        </w:rPr>
        <w:t>החוק עוסקת בתיקונים השונים בחוק העונשין.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החליטה</w:t>
      </w:r>
      <w:r w:rsidR="005133A8">
        <w:rPr>
          <w:rtl/>
        </w:rPr>
        <w:t xml:space="preserve"> </w:t>
      </w:r>
      <w:r w:rsidRPr="00866FEE">
        <w:rPr>
          <w:rtl/>
        </w:rPr>
        <w:t>בישיבתה היום להמליץ לכנסת לשנות את החלטתה ולהעביר את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העונשין</w:t>
      </w:r>
      <w:r w:rsidR="005133A8">
        <w:rPr>
          <w:rtl/>
        </w:rPr>
        <w:t xml:space="preserve"> </w:t>
      </w:r>
      <w:r w:rsidRPr="00866FEE">
        <w:rPr>
          <w:rtl/>
        </w:rPr>
        <w:t>(תיקון</w:t>
      </w:r>
      <w:r w:rsidR="005133A8">
        <w:rPr>
          <w:rtl/>
        </w:rPr>
        <w:t xml:space="preserve"> – </w:t>
      </w:r>
      <w:r w:rsidRPr="00866FEE">
        <w:rPr>
          <w:rtl/>
        </w:rPr>
        <w:t>איסור מכירת משקאות משכרים לקטין), התשנ"ז</w:t>
      </w:r>
      <w:r w:rsidR="005133A8">
        <w:rPr>
          <w:rtl/>
        </w:rPr>
        <w:t>–</w:t>
      </w:r>
      <w:r w:rsidRPr="00866FEE">
        <w:rPr>
          <w:rtl/>
        </w:rPr>
        <w:t xml:space="preserve">1996 </w:t>
      </w:r>
      <w:r w:rsidR="005133A8">
        <w:rPr>
          <w:rtl/>
        </w:rPr>
        <w:t xml:space="preserve">– </w:t>
      </w:r>
      <w:r w:rsidRPr="00866FEE">
        <w:rPr>
          <w:rtl/>
        </w:rPr>
        <w:t>מוועדת הכלכלה לוועדת החוקה, חוק ומשפט לשם הכנתה לקריאה ראשונה.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אבקש אישורה של הכנסת להמלצה זו.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רבותי, מי בעד הצעתו של יושב</w:t>
      </w:r>
      <w:r w:rsidR="005133A8">
        <w:rPr>
          <w:rtl/>
        </w:rPr>
        <w:t>-</w:t>
      </w:r>
      <w:r w:rsidRPr="00866FEE">
        <w:rPr>
          <w:rtl/>
        </w:rPr>
        <w:t>ראש ועדת הכנסת? אפשר להצביע.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ה</w:t>
      </w:r>
      <w:r w:rsidR="00866FEE" w:rsidRPr="00866FEE">
        <w:rPr>
          <w:rtl/>
        </w:rPr>
        <w:t>צבעה מס' 2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ב</w:t>
      </w:r>
      <w:r w:rsidR="00866FEE" w:rsidRPr="00866FEE">
        <w:rPr>
          <w:rtl/>
        </w:rPr>
        <w:t xml:space="preserve">עד הצעת ועדת הכנסת </w:t>
      </w:r>
      <w:r>
        <w:rPr>
          <w:rtl/>
        </w:rPr>
        <w:t>–</w:t>
      </w:r>
      <w:r w:rsidR="00866FEE" w:rsidRPr="00866FEE">
        <w:rPr>
          <w:rtl/>
        </w:rPr>
        <w:t xml:space="preserve"> 42</w:t>
      </w: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נ</w:t>
      </w:r>
      <w:r w:rsidR="00866FEE" w:rsidRPr="00866FEE">
        <w:rPr>
          <w:rtl/>
        </w:rPr>
        <w:t xml:space="preserve">גד </w:t>
      </w:r>
      <w:r>
        <w:rPr>
          <w:rtl/>
        </w:rPr>
        <w:t>–</w:t>
      </w:r>
      <w:r w:rsidR="00866FEE" w:rsidRPr="00866FEE">
        <w:rPr>
          <w:rtl/>
        </w:rPr>
        <w:t xml:space="preserve"> אין</w:t>
      </w:r>
    </w:p>
    <w:p w:rsidR="000E6287" w:rsidRDefault="005133A8" w:rsidP="005133A8">
      <w:pPr>
        <w:pStyle w:val="3"/>
        <w:rPr>
          <w:rtl/>
        </w:rPr>
      </w:pPr>
      <w:r w:rsidRPr="00866FEE">
        <w:rPr>
          <w:rtl/>
        </w:rPr>
        <w:t>נ</w:t>
      </w:r>
      <w:r w:rsidR="00866FEE" w:rsidRPr="00866FEE">
        <w:rPr>
          <w:rtl/>
        </w:rPr>
        <w:t xml:space="preserve">מנעים </w:t>
      </w:r>
      <w:r>
        <w:rPr>
          <w:rtl/>
        </w:rPr>
        <w:t>–</w:t>
      </w:r>
      <w:r w:rsidR="00866FEE" w:rsidRPr="00866FEE">
        <w:rPr>
          <w:rtl/>
        </w:rPr>
        <w:t xml:space="preserve"> 1</w:t>
      </w:r>
      <w:r>
        <w:rPr>
          <w:rtl/>
        </w:rPr>
        <w:t xml:space="preserve"> </w:t>
      </w:r>
    </w:p>
    <w:p w:rsidR="005133A8" w:rsidRDefault="00866FEE" w:rsidP="005133A8">
      <w:pPr>
        <w:pStyle w:val="3"/>
        <w:rPr>
          <w:rtl/>
        </w:rPr>
      </w:pP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הכנסת להעביר את הצעת חוק העונשין (תיקון איסור מכירת משקאות</w:t>
      </w:r>
      <w:r w:rsidR="005133A8">
        <w:rPr>
          <w:rtl/>
        </w:rPr>
        <w:t xml:space="preserve"> </w:t>
      </w:r>
      <w:r w:rsidRPr="00866FEE">
        <w:rPr>
          <w:rtl/>
        </w:rPr>
        <w:t>משכרים לקטין), התשנ"ז</w:t>
      </w:r>
      <w:r w:rsidR="005133A8">
        <w:rPr>
          <w:rtl/>
        </w:rPr>
        <w:t>–</w:t>
      </w:r>
      <w:r w:rsidRPr="00866FEE">
        <w:rPr>
          <w:rtl/>
        </w:rPr>
        <w:t>1996, מוועדת הכלכלה לוועדת החוקה, חוק ומשפט נתקבלה.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בעד 42, אין מתנגדים, נמנע אחד. ההצעה אושרה.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1"/>
        <w:rPr>
          <w:rtl/>
        </w:rPr>
      </w:pPr>
      <w:bookmarkStart w:id="11" w:name="_Toc456520332"/>
      <w:r w:rsidRPr="005133A8">
        <w:rPr>
          <w:rtl/>
        </w:rPr>
        <w:t>הצעת חוק</w:t>
      </w:r>
      <w:r>
        <w:rPr>
          <w:rtl/>
        </w:rPr>
        <w:t>-</w:t>
      </w:r>
      <w:r w:rsidRPr="005133A8">
        <w:rPr>
          <w:rtl/>
        </w:rPr>
        <w:t>יסוד: הממשלה (תיקון מס' 7)</w:t>
      </w:r>
      <w:bookmarkEnd w:id="11"/>
    </w:p>
    <w:p w:rsidR="005133A8" w:rsidRPr="005133A8" w:rsidRDefault="005133A8" w:rsidP="005133A8">
      <w:pPr>
        <w:pStyle w:val="1"/>
        <w:rPr>
          <w:rtl/>
        </w:rPr>
      </w:pPr>
      <w:bookmarkStart w:id="12" w:name="_Toc456520333"/>
      <w:r w:rsidRPr="005133A8">
        <w:rPr>
          <w:rtl/>
        </w:rPr>
        <w:t>(קריאה שנייה וקריאה שלישית)</w:t>
      </w:r>
      <w:bookmarkEnd w:id="12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עוברים</w:t>
      </w:r>
      <w:r w:rsidR="005133A8">
        <w:rPr>
          <w:rtl/>
        </w:rPr>
        <w:t xml:space="preserve"> </w:t>
      </w:r>
      <w:r w:rsidRPr="00866FEE">
        <w:rPr>
          <w:rtl/>
        </w:rPr>
        <w:t>להצעת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>-</w:t>
      </w:r>
      <w:r w:rsidRPr="00866FEE">
        <w:rPr>
          <w:rtl/>
        </w:rPr>
        <w:t>יסוד: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(תיקון</w:t>
      </w:r>
      <w:r w:rsidR="005133A8">
        <w:rPr>
          <w:rtl/>
        </w:rPr>
        <w:t xml:space="preserve"> </w:t>
      </w:r>
      <w:r w:rsidRPr="00866FEE">
        <w:rPr>
          <w:rtl/>
        </w:rPr>
        <w:t>מס'</w:t>
      </w:r>
      <w:r w:rsidR="005133A8">
        <w:rPr>
          <w:rtl/>
        </w:rPr>
        <w:t xml:space="preserve"> </w:t>
      </w:r>
      <w:r w:rsidRPr="00866FEE">
        <w:rPr>
          <w:rtl/>
        </w:rPr>
        <w:t>7). תסביר לי, אדוני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החוקה,</w:t>
      </w:r>
      <w:r w:rsidR="005133A8">
        <w:rPr>
          <w:rtl/>
        </w:rPr>
        <w:t xml:space="preserve"> </w:t>
      </w:r>
      <w:r w:rsidRPr="00866FEE">
        <w:rPr>
          <w:rtl/>
        </w:rPr>
        <w:t>למה אתה לא עושה את זה כתיקון טעות? למה אתה מעביר את זה</w:t>
      </w:r>
      <w:r w:rsidR="005133A8">
        <w:rPr>
          <w:rtl/>
        </w:rPr>
        <w:t xml:space="preserve"> </w:t>
      </w:r>
      <w:r w:rsidRPr="00866FEE">
        <w:rPr>
          <w:rtl/>
        </w:rPr>
        <w:t>כהצעת חוק?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שאול יהלום (יו"ר ועדת החוקה, חוק ומשפט):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זו הצעת חוק פרטית.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אז מה? אבל זה תיקון טעות. זו התאמה.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חגי מירום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בקטע מסוים זה תיקון טעות, בקטע אחר זה תיקון מהות.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לא מהות. כל הזמן זה ראש הממשלה.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חגי מירום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 לא. התיקון הוא מהממשלה לראש הממשלה.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בסדר, זה תיקון טעות, זו התאמה. בשביל זה צריך 61? אין לך 61.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חגי מירום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יהיו לי. אני לא צריך את זה היום.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שאול יהלום (יו"ר ועדת החוקה, חוק ומשפט):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אני מתכבד להביא למליאה 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>-</w:t>
      </w:r>
      <w:r w:rsidRPr="00866FEE">
        <w:rPr>
          <w:rtl/>
        </w:rPr>
        <w:t>יסוד: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(תיקון מס' 7). זוהי הצעת חוק שאושרה על</w:t>
      </w:r>
      <w:r w:rsidR="005133A8">
        <w:rPr>
          <w:rtl/>
        </w:rPr>
        <w:t>-</w:t>
      </w:r>
      <w:r w:rsidRPr="00866FEE">
        <w:rPr>
          <w:rtl/>
        </w:rPr>
        <w:t>ידי ועדת החוקה, חוק</w:t>
      </w:r>
      <w:r w:rsidR="005133A8">
        <w:rPr>
          <w:rtl/>
        </w:rPr>
        <w:t xml:space="preserve"> </w:t>
      </w:r>
      <w:r w:rsidRPr="00866FEE">
        <w:rPr>
          <w:rtl/>
        </w:rPr>
        <w:t>ומשפט,</w:t>
      </w:r>
      <w:r w:rsidR="005133A8">
        <w:rPr>
          <w:rtl/>
        </w:rPr>
        <w:t xml:space="preserve"> </w:t>
      </w:r>
      <w:r w:rsidRPr="00866FEE">
        <w:rPr>
          <w:rtl/>
        </w:rPr>
        <w:t>כמובן,</w:t>
      </w:r>
      <w:r w:rsidR="005133A8">
        <w:rPr>
          <w:rtl/>
        </w:rPr>
        <w:t xml:space="preserve"> </w:t>
      </w:r>
      <w:r w:rsidRPr="00866FEE">
        <w:rPr>
          <w:rtl/>
        </w:rPr>
        <w:t>כחוק</w:t>
      </w:r>
      <w:r w:rsidR="005133A8">
        <w:rPr>
          <w:rtl/>
        </w:rPr>
        <w:t>-</w:t>
      </w:r>
      <w:r w:rsidRPr="00866FEE">
        <w:rPr>
          <w:rtl/>
        </w:rPr>
        <w:t>יסוד,</w:t>
      </w:r>
      <w:r w:rsidR="005133A8">
        <w:rPr>
          <w:rtl/>
        </w:rPr>
        <w:t xml:space="preserve"> </w:t>
      </w:r>
      <w:r w:rsidRPr="00866FEE">
        <w:rPr>
          <w:rtl/>
        </w:rPr>
        <w:t>כאשר מדובר בהצעת חוק פרטית של חבר הכנסת חגי מירום.</w:t>
      </w:r>
      <w:r w:rsidR="005133A8">
        <w:rPr>
          <w:rtl/>
        </w:rPr>
        <w:t xml:space="preserve"> </w:t>
      </w:r>
      <w:r w:rsidRPr="00866FEE">
        <w:rPr>
          <w:rtl/>
        </w:rPr>
        <w:t>בהזדמנות זו אני מברך אותו על יוזמתו.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חוק</w:t>
      </w:r>
      <w:r w:rsidR="005133A8">
        <w:rPr>
          <w:rtl/>
        </w:rPr>
        <w:t>-</w:t>
      </w:r>
      <w:r w:rsidRPr="00866FEE">
        <w:rPr>
          <w:rtl/>
        </w:rPr>
        <w:t>יסוד: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החדש</w:t>
      </w:r>
      <w:r w:rsidR="005133A8">
        <w:rPr>
          <w:rtl/>
        </w:rPr>
        <w:t xml:space="preserve"> </w:t>
      </w:r>
      <w:r w:rsidRPr="00866FEE">
        <w:rPr>
          <w:rtl/>
        </w:rPr>
        <w:t>ביטל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ההליך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בממשלה</w:t>
      </w:r>
      <w:r w:rsidR="005133A8">
        <w:rPr>
          <w:rtl/>
        </w:rPr>
        <w:t xml:space="preserve"> </w:t>
      </w:r>
      <w:r w:rsidRPr="00866FEE">
        <w:rPr>
          <w:rtl/>
        </w:rPr>
        <w:t>שהיה קיים</w:t>
      </w:r>
      <w:r w:rsidR="005133A8">
        <w:rPr>
          <w:rtl/>
        </w:rPr>
        <w:t xml:space="preserve"> </w:t>
      </w:r>
      <w:r w:rsidRPr="00866FEE">
        <w:rPr>
          <w:rtl/>
        </w:rPr>
        <w:t>בחוק</w:t>
      </w:r>
      <w:r w:rsidR="005133A8">
        <w:rPr>
          <w:rtl/>
        </w:rPr>
        <w:t>-</w:t>
      </w:r>
      <w:r w:rsidRPr="00866FEE">
        <w:rPr>
          <w:rtl/>
        </w:rPr>
        <w:t>יסוד:</w:t>
      </w:r>
      <w:r w:rsidR="005133A8">
        <w:rPr>
          <w:rtl/>
        </w:rPr>
        <w:t xml:space="preserve"> </w:t>
      </w:r>
      <w:r w:rsidRPr="00866FEE">
        <w:rPr>
          <w:rtl/>
        </w:rPr>
        <w:t>הממשלה הקודם, וקבע הליך חדש של אי</w:t>
      </w:r>
      <w:r w:rsidR="005133A8">
        <w:rPr>
          <w:rtl/>
        </w:rPr>
        <w:t>-</w:t>
      </w:r>
      <w:r w:rsidRPr="00866FEE">
        <w:rPr>
          <w:rtl/>
        </w:rPr>
        <w:t>אמון בראש הממשלה, שרק לפני דקות</w:t>
      </w:r>
      <w:r w:rsidR="005133A8">
        <w:rPr>
          <w:rtl/>
        </w:rPr>
        <w:t xml:space="preserve"> </w:t>
      </w:r>
      <w:r w:rsidRPr="00866FEE">
        <w:rPr>
          <w:rtl/>
        </w:rPr>
        <w:t>ספורות פעלנו לפיו.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בסעיף</w:t>
      </w:r>
      <w:r w:rsidR="005133A8">
        <w:rPr>
          <w:rtl/>
        </w:rPr>
        <w:t xml:space="preserve"> </w:t>
      </w:r>
      <w:r w:rsidRPr="00866FEE">
        <w:rPr>
          <w:rtl/>
        </w:rPr>
        <w:t>17(א) לחוק</w:t>
      </w:r>
      <w:r w:rsidR="005133A8">
        <w:rPr>
          <w:rtl/>
        </w:rPr>
        <w:t>-</w:t>
      </w:r>
      <w:r w:rsidRPr="00866FEE">
        <w:rPr>
          <w:rtl/>
        </w:rPr>
        <w:t>יסוד:</w:t>
      </w:r>
      <w:r w:rsidR="005133A8">
        <w:rPr>
          <w:rtl/>
        </w:rPr>
        <w:t xml:space="preserve"> </w:t>
      </w:r>
      <w:r w:rsidRPr="00866FEE">
        <w:rPr>
          <w:rtl/>
        </w:rPr>
        <w:t>הממשלה הנוכחי, שעניינו פרסום הסכמים, נאמר ברישא:</w:t>
      </w:r>
      <w:r w:rsidR="005133A8">
        <w:rPr>
          <w:rtl/>
        </w:rPr>
        <w:t xml:space="preserve"> </w:t>
      </w:r>
      <w:r w:rsidRPr="00866FEE">
        <w:rPr>
          <w:rtl/>
        </w:rPr>
        <w:t>"נעשה</w:t>
      </w:r>
      <w:r w:rsidR="005133A8">
        <w:rPr>
          <w:rtl/>
        </w:rPr>
        <w:t xml:space="preserve"> </w:t>
      </w:r>
      <w:r w:rsidRPr="00866FEE">
        <w:rPr>
          <w:rtl/>
        </w:rPr>
        <w:t>הסכם</w:t>
      </w:r>
      <w:r w:rsidR="005133A8">
        <w:rPr>
          <w:rtl/>
        </w:rPr>
        <w:t xml:space="preserve"> </w:t>
      </w:r>
      <w:r w:rsidRPr="00866FEE">
        <w:rPr>
          <w:rtl/>
        </w:rPr>
        <w:t>בכתב</w:t>
      </w:r>
      <w:r w:rsidR="005133A8">
        <w:rPr>
          <w:rtl/>
        </w:rPr>
        <w:t xml:space="preserve"> </w:t>
      </w:r>
      <w:r w:rsidRPr="00866FEE">
        <w:rPr>
          <w:rtl/>
        </w:rPr>
        <w:t>בקשר לבחירות לראש הממשלה או לכינונה של ממשלה, או בקשר להבעת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בה"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כאשר בה, הכוונה כמובן בממשלה; ביטוי זה הוא שריד להליך הקודם של</w:t>
      </w:r>
      <w:r w:rsidR="005133A8">
        <w:rPr>
          <w:rtl/>
        </w:rPr>
        <w:t xml:space="preserve"> </w:t>
      </w:r>
      <w:r w:rsidRPr="00866FEE">
        <w:rPr>
          <w:rtl/>
        </w:rPr>
        <w:t>הבעת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אמון לממשלה, שנשאר בטעות בחוק</w:t>
      </w:r>
      <w:r w:rsidR="005133A8">
        <w:rPr>
          <w:rtl/>
        </w:rPr>
        <w:t>-</w:t>
      </w:r>
      <w:r w:rsidRPr="00866FEE">
        <w:rPr>
          <w:rtl/>
        </w:rPr>
        <w:t>יסוד: הממשלה החדש, וההצעה באה לתקן קודם</w:t>
      </w:r>
      <w:r w:rsidR="005133A8">
        <w:rPr>
          <w:rtl/>
        </w:rPr>
        <w:t xml:space="preserve"> </w:t>
      </w:r>
      <w:r w:rsidRPr="00866FEE">
        <w:rPr>
          <w:rtl/>
        </w:rPr>
        <w:t>כול את התיקון הזה ולהשאיר את הכול בבחינת אי</w:t>
      </w:r>
      <w:r w:rsidR="005133A8">
        <w:rPr>
          <w:rtl/>
        </w:rPr>
        <w:t>-</w:t>
      </w:r>
      <w:r w:rsidRPr="00866FEE">
        <w:rPr>
          <w:rtl/>
        </w:rPr>
        <w:t>אמון בראש הממשלה.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התיקונים</w:t>
      </w:r>
      <w:r w:rsidR="005133A8">
        <w:rPr>
          <w:rtl/>
        </w:rPr>
        <w:t xml:space="preserve"> </w:t>
      </w:r>
      <w:r w:rsidRPr="00866FEE">
        <w:rPr>
          <w:rtl/>
        </w:rPr>
        <w:t>הנוספים</w:t>
      </w:r>
      <w:r w:rsidR="005133A8">
        <w:rPr>
          <w:rtl/>
        </w:rPr>
        <w:t xml:space="preserve"> </w:t>
      </w:r>
      <w:r w:rsidRPr="00866FEE">
        <w:rPr>
          <w:rtl/>
        </w:rPr>
        <w:t>המוצעים הם תיקונים טכניים בלבד. מוצע, כי בכל מקום בחוק</w:t>
      </w:r>
      <w:r w:rsidR="005133A8">
        <w:rPr>
          <w:rtl/>
        </w:rPr>
        <w:t xml:space="preserve"> </w:t>
      </w:r>
      <w:r w:rsidRPr="00866FEE">
        <w:rPr>
          <w:rtl/>
        </w:rPr>
        <w:t>שבו</w:t>
      </w:r>
      <w:r w:rsidR="005133A8">
        <w:rPr>
          <w:rtl/>
        </w:rPr>
        <w:t xml:space="preserve"> </w:t>
      </w:r>
      <w:r w:rsidRPr="00866FEE">
        <w:rPr>
          <w:rtl/>
        </w:rPr>
        <w:t>נאמר:</w:t>
      </w:r>
      <w:r w:rsidR="005133A8">
        <w:rPr>
          <w:rtl/>
        </w:rPr>
        <w:t xml:space="preserve"> </w:t>
      </w:r>
      <w:r w:rsidRPr="00866FEE">
        <w:rPr>
          <w:rtl/>
        </w:rPr>
        <w:t>הצעת אי</w:t>
      </w:r>
      <w:r w:rsidR="005133A8">
        <w:rPr>
          <w:rtl/>
        </w:rPr>
        <w:t>-</w:t>
      </w:r>
      <w:r w:rsidRPr="00866FEE">
        <w:rPr>
          <w:rtl/>
        </w:rPr>
        <w:t>אמון לראש הממשלה, בלמ"ד, ייאמר: הצעת אי</w:t>
      </w:r>
      <w:r w:rsidR="005133A8">
        <w:rPr>
          <w:rtl/>
        </w:rPr>
        <w:t>-</w:t>
      </w:r>
      <w:r w:rsidRPr="00866FEE">
        <w:rPr>
          <w:rtl/>
        </w:rPr>
        <w:t>אמון בראש הממשלה.</w:t>
      </w:r>
      <w:r w:rsidR="005133A8">
        <w:rPr>
          <w:rtl/>
        </w:rPr>
        <w:t xml:space="preserve"> </w:t>
      </w:r>
      <w:r w:rsidRPr="00866FEE">
        <w:rPr>
          <w:rtl/>
        </w:rPr>
        <w:t>אלה שהנחיות שקיבלנו מרוב הלשונאים שפנינו אליהם, כדי לתקן לעברית יותר מדויקת.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מבקש להביא את החוק הזה לקריאה שנייה ושלישית במליאה.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 יש שתי הסתייגויות. חבר הכנסת בני אלון, בבקשה, לשם 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בנימין אלון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ראש, כנסת נכבדה, אני מסכים עם דבריו של היושב</w:t>
      </w:r>
      <w:r w:rsidR="005133A8">
        <w:rPr>
          <w:rtl/>
        </w:rPr>
        <w:t>-</w:t>
      </w:r>
      <w:r w:rsidRPr="00866FEE">
        <w:rPr>
          <w:rtl/>
        </w:rPr>
        <w:t>ראש, שבעצם יש פה</w:t>
      </w:r>
      <w:r w:rsidR="005133A8">
        <w:rPr>
          <w:rtl/>
        </w:rPr>
        <w:t xml:space="preserve"> </w:t>
      </w:r>
      <w:r w:rsidRPr="00866FEE">
        <w:rPr>
          <w:rtl/>
        </w:rPr>
        <w:t>עניין</w:t>
      </w:r>
      <w:r w:rsidR="005133A8">
        <w:rPr>
          <w:rtl/>
        </w:rPr>
        <w:t xml:space="preserve"> </w:t>
      </w:r>
      <w:r w:rsidRPr="00866FEE">
        <w:rPr>
          <w:rtl/>
        </w:rPr>
        <w:t>טכני.</w:t>
      </w:r>
      <w:r w:rsidR="005133A8">
        <w:rPr>
          <w:rtl/>
        </w:rPr>
        <w:t xml:space="preserve"> </w:t>
      </w:r>
      <w:r w:rsidRPr="00866FEE">
        <w:rPr>
          <w:rtl/>
        </w:rPr>
        <w:t>אבל,</w:t>
      </w:r>
      <w:r w:rsidR="005133A8">
        <w:rPr>
          <w:rtl/>
        </w:rPr>
        <w:t xml:space="preserve"> </w:t>
      </w:r>
      <w:r w:rsidRPr="00866FEE">
        <w:rPr>
          <w:rtl/>
        </w:rPr>
        <w:t>כיוון</w:t>
      </w:r>
      <w:r w:rsidR="005133A8">
        <w:rPr>
          <w:rtl/>
        </w:rPr>
        <w:t xml:space="preserve"> </w:t>
      </w:r>
      <w:r w:rsidRPr="00866FEE">
        <w:rPr>
          <w:rtl/>
        </w:rPr>
        <w:t>שזה</w:t>
      </w:r>
      <w:r w:rsidR="005133A8">
        <w:rPr>
          <w:rtl/>
        </w:rPr>
        <w:t xml:space="preserve"> </w:t>
      </w:r>
      <w:r w:rsidRPr="00866FEE">
        <w:rPr>
          <w:rtl/>
        </w:rPr>
        <w:t>עלה</w:t>
      </w:r>
      <w:r w:rsidR="005133A8">
        <w:rPr>
          <w:rtl/>
        </w:rPr>
        <w:t xml:space="preserve"> </w:t>
      </w:r>
      <w:r w:rsidRPr="00866FEE">
        <w:rPr>
          <w:rtl/>
        </w:rPr>
        <w:t>בצורה</w:t>
      </w:r>
      <w:r w:rsidR="005133A8">
        <w:rPr>
          <w:rtl/>
        </w:rPr>
        <w:t xml:space="preserve"> </w:t>
      </w:r>
      <w:r w:rsidRPr="00866FEE">
        <w:rPr>
          <w:rtl/>
        </w:rPr>
        <w:t>הזאת, זכיתי מן ההפקר לחמש דקות של</w:t>
      </w:r>
      <w:r w:rsidR="005133A8">
        <w:rPr>
          <w:rtl/>
        </w:rPr>
        <w:t xml:space="preserve"> </w:t>
      </w:r>
      <w:r w:rsidRPr="00866FEE">
        <w:rPr>
          <w:rtl/>
        </w:rPr>
        <w:t>הסתייגות, ואנצל אותן.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חושב, שאנחנו</w:t>
      </w:r>
      <w:r w:rsidR="005133A8">
        <w:rPr>
          <w:rtl/>
        </w:rPr>
        <w:t xml:space="preserve"> </w:t>
      </w:r>
      <w:r w:rsidRPr="00866FEE">
        <w:rPr>
          <w:rtl/>
        </w:rPr>
        <w:t>צריכים</w:t>
      </w:r>
      <w:r w:rsidR="005133A8">
        <w:rPr>
          <w:rtl/>
        </w:rPr>
        <w:t xml:space="preserve"> </w:t>
      </w:r>
      <w:r w:rsidRPr="00866FEE">
        <w:rPr>
          <w:rtl/>
        </w:rPr>
        <w:t>להתעשת, כולנו,</w:t>
      </w:r>
      <w:r w:rsidR="005133A8">
        <w:rPr>
          <w:rtl/>
        </w:rPr>
        <w:t xml:space="preserve"> </w:t>
      </w:r>
      <w:r w:rsidRPr="00866FEE">
        <w:rPr>
          <w:rtl/>
        </w:rPr>
        <w:t>ימין</w:t>
      </w:r>
      <w:r w:rsidR="005133A8">
        <w:rPr>
          <w:rtl/>
        </w:rPr>
        <w:t xml:space="preserve"> </w:t>
      </w:r>
      <w:r w:rsidRPr="00866FEE">
        <w:rPr>
          <w:rtl/>
        </w:rPr>
        <w:t>ושמאל,</w:t>
      </w:r>
      <w:r w:rsidR="005133A8">
        <w:rPr>
          <w:rtl/>
        </w:rPr>
        <w:t xml:space="preserve"> </w:t>
      </w:r>
      <w:r w:rsidRPr="00866FEE">
        <w:rPr>
          <w:rtl/>
        </w:rPr>
        <w:t>ולהבין כמה טעינו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כשהלכנו לשיטת הבחירה הישירה לראש הממשלה, לאיזו זילות ולאיזו רמה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חבר הכנסת חגי מירום, אתה רוצה להפסיק את הדיון?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חגי מירום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למה?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אם אין לך רוב של 61.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חגי מירום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</w:t>
      </w:r>
      <w:r w:rsidR="005133A8">
        <w:rPr>
          <w:rtl/>
        </w:rPr>
        <w:t xml:space="preserve"> </w:t>
      </w:r>
      <w:r w:rsidRPr="00866FEE">
        <w:rPr>
          <w:rtl/>
        </w:rPr>
        <w:t>אדוני.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נעבור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השלב הזה ונבקש דחייה של ההצבעה ונצביע בפעם</w:t>
      </w:r>
      <w:r w:rsidR="005133A8">
        <w:rPr>
          <w:rtl/>
        </w:rPr>
        <w:t xml:space="preserve"> </w:t>
      </w:r>
      <w:r w:rsidRPr="00866FEE">
        <w:rPr>
          <w:rtl/>
        </w:rPr>
        <w:t>הבאה.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טוב שאתה מודיע לי.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שאול יהלום (יו"ר ועדת החוקה, חוק ומשפט):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אחרי תשובתי.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בסדר, אני רק רוצה לדעת. יש כאן ציבור שממתין.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חגי מירום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אדוני, אני מודה לך.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לפחות אנחנו צריכים לדעת.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בנימין אלון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לאיזו</w:t>
      </w:r>
      <w:r w:rsidR="005133A8">
        <w:rPr>
          <w:rtl/>
        </w:rPr>
        <w:t xml:space="preserve"> </w:t>
      </w:r>
      <w:r w:rsidRPr="00866FEE">
        <w:rPr>
          <w:rtl/>
        </w:rPr>
        <w:t>רמה</w:t>
      </w:r>
      <w:r w:rsidR="005133A8">
        <w:rPr>
          <w:rtl/>
        </w:rPr>
        <w:t xml:space="preserve"> </w:t>
      </w:r>
      <w:r w:rsidRPr="00866FEE">
        <w:rPr>
          <w:rtl/>
        </w:rPr>
        <w:t>של פרסונליזציה ירדנו עם שיטת הבחירות הזאת. המותג שמשווקים הוא</w:t>
      </w:r>
      <w:r w:rsidR="005133A8">
        <w:rPr>
          <w:rtl/>
        </w:rPr>
        <w:t xml:space="preserve"> </w:t>
      </w:r>
      <w:r w:rsidRPr="00866FEE">
        <w:rPr>
          <w:rtl/>
        </w:rPr>
        <w:t>האדם, ולא</w:t>
      </w:r>
      <w:r w:rsidR="005133A8">
        <w:rPr>
          <w:rtl/>
        </w:rPr>
        <w:t xml:space="preserve"> </w:t>
      </w:r>
      <w:r w:rsidRPr="00866FEE">
        <w:rPr>
          <w:rtl/>
        </w:rPr>
        <w:t>השיטה</w:t>
      </w:r>
      <w:r w:rsidR="005133A8">
        <w:rPr>
          <w:rtl/>
        </w:rPr>
        <w:t xml:space="preserve"> </w:t>
      </w:r>
      <w:r w:rsidRPr="00866FEE">
        <w:rPr>
          <w:rtl/>
        </w:rPr>
        <w:t>והאידיאולוגיה.</w:t>
      </w:r>
      <w:r w:rsidR="005133A8">
        <w:rPr>
          <w:rtl/>
        </w:rPr>
        <w:t xml:space="preserve"> </w:t>
      </w:r>
      <w:r w:rsidRPr="00866FEE">
        <w:rPr>
          <w:rtl/>
        </w:rPr>
        <w:t>האדם</w:t>
      </w:r>
      <w:r w:rsidR="005133A8">
        <w:rPr>
          <w:rtl/>
        </w:rPr>
        <w:t xml:space="preserve"> </w:t>
      </w:r>
      <w:r w:rsidRPr="00866FEE">
        <w:rPr>
          <w:rtl/>
        </w:rPr>
        <w:t>שנבחר</w:t>
      </w:r>
      <w:r w:rsidR="005133A8">
        <w:rPr>
          <w:rtl/>
        </w:rPr>
        <w:t xml:space="preserve"> </w:t>
      </w:r>
      <w:r w:rsidRPr="00866FEE">
        <w:rPr>
          <w:rtl/>
        </w:rPr>
        <w:t>לראש</w:t>
      </w:r>
      <w:r w:rsidR="005133A8">
        <w:rPr>
          <w:rtl/>
        </w:rPr>
        <w:t xml:space="preserve"> </w:t>
      </w:r>
      <w:r w:rsidRPr="00866FEE">
        <w:rPr>
          <w:rtl/>
        </w:rPr>
        <w:t>ממשלה גם לא מרגיש אחר כך</w:t>
      </w:r>
      <w:r w:rsidR="005133A8">
        <w:rPr>
          <w:rtl/>
        </w:rPr>
        <w:t xml:space="preserve"> </w:t>
      </w:r>
      <w:r w:rsidRPr="00866FEE">
        <w:rPr>
          <w:rtl/>
        </w:rPr>
        <w:t>מחויבות</w:t>
      </w:r>
      <w:r w:rsidR="005133A8">
        <w:rPr>
          <w:rtl/>
        </w:rPr>
        <w:t xml:space="preserve"> </w:t>
      </w:r>
      <w:r w:rsidRPr="00866FEE">
        <w:rPr>
          <w:rtl/>
        </w:rPr>
        <w:t>אידיאולוגית</w:t>
      </w:r>
      <w:r w:rsidR="005133A8">
        <w:rPr>
          <w:rtl/>
        </w:rPr>
        <w:t xml:space="preserve"> </w:t>
      </w:r>
      <w:r w:rsidRPr="00866FEE">
        <w:rPr>
          <w:rtl/>
        </w:rPr>
        <w:t>למפלגה</w:t>
      </w:r>
      <w:r w:rsidR="005133A8">
        <w:rPr>
          <w:rtl/>
        </w:rPr>
        <w:t xml:space="preserve"> </w:t>
      </w:r>
      <w:r w:rsidRPr="00866FEE">
        <w:rPr>
          <w:rtl/>
        </w:rPr>
        <w:t>שלו.</w:t>
      </w:r>
      <w:r w:rsidR="005133A8">
        <w:rPr>
          <w:rtl/>
        </w:rPr>
        <w:t xml:space="preserve"> </w:t>
      </w:r>
      <w:r w:rsidRPr="00866FEE">
        <w:rPr>
          <w:rtl/>
        </w:rPr>
        <w:t>הוא מרגיש משוחרר מן הכבלים האידיאולוגיים.</w:t>
      </w:r>
      <w:r w:rsidR="005133A8">
        <w:rPr>
          <w:rtl/>
        </w:rPr>
        <w:t xml:space="preserve"> </w:t>
      </w:r>
      <w:r w:rsidRPr="00866FEE">
        <w:rPr>
          <w:rtl/>
        </w:rPr>
        <w:t>הסגנון</w:t>
      </w:r>
      <w:r w:rsidR="005133A8">
        <w:rPr>
          <w:rtl/>
        </w:rPr>
        <w:t xml:space="preserve"> </w:t>
      </w:r>
      <w:r w:rsidRPr="00866FEE">
        <w:rPr>
          <w:rtl/>
        </w:rPr>
        <w:t>האמריקני</w:t>
      </w:r>
      <w:r w:rsidR="005133A8">
        <w:rPr>
          <w:rtl/>
        </w:rPr>
        <w:t xml:space="preserve"> </w:t>
      </w:r>
      <w:r w:rsidRPr="00866FEE">
        <w:rPr>
          <w:rtl/>
        </w:rPr>
        <w:t>הזה, שראש הממשלה ורעייתו עומדים לבחירות, הוא סגנון שלא מתאים</w:t>
      </w:r>
      <w:r w:rsidR="005133A8">
        <w:rPr>
          <w:rtl/>
        </w:rPr>
        <w:t xml:space="preserve"> </w:t>
      </w:r>
      <w:r w:rsidRPr="00866FEE">
        <w:rPr>
          <w:rtl/>
        </w:rPr>
        <w:t>לנו.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יודע שבבית הזה יש למעלה מ</w:t>
      </w:r>
      <w:r w:rsidR="005133A8">
        <w:rPr>
          <w:rtl/>
        </w:rPr>
        <w:t>-</w:t>
      </w:r>
      <w:r w:rsidRPr="00866FEE">
        <w:rPr>
          <w:rtl/>
        </w:rPr>
        <w:t>40 חברי כנסת מכל המפלגות שרוצים לחזור לשיטה</w:t>
      </w:r>
      <w:r w:rsidR="005133A8">
        <w:rPr>
          <w:rtl/>
        </w:rPr>
        <w:t xml:space="preserve"> </w:t>
      </w:r>
      <w:r w:rsidRPr="00866FEE">
        <w:rPr>
          <w:rtl/>
        </w:rPr>
        <w:t>הזו,</w:t>
      </w:r>
      <w:r w:rsidR="005133A8">
        <w:rPr>
          <w:rtl/>
        </w:rPr>
        <w:t xml:space="preserve"> </w:t>
      </w:r>
      <w:r w:rsidRPr="00866FEE">
        <w:rPr>
          <w:rtl/>
        </w:rPr>
        <w:t>שבסופו של דבר תוביל לשיטה חיובית של בחירות לא ישירות לראשות הממשלה, לשני</w:t>
      </w:r>
      <w:r w:rsidR="005133A8">
        <w:rPr>
          <w:rtl/>
        </w:rPr>
        <w:t xml:space="preserve"> </w:t>
      </w:r>
      <w:r w:rsidRPr="00866FEE">
        <w:rPr>
          <w:rtl/>
        </w:rPr>
        <w:t>גושים.</w:t>
      </w:r>
      <w:r w:rsidR="005133A8">
        <w:rPr>
          <w:rtl/>
        </w:rPr>
        <w:t xml:space="preserve"> </w:t>
      </w:r>
      <w:r w:rsidRPr="00866FEE">
        <w:rPr>
          <w:rtl/>
        </w:rPr>
        <w:t>הפרופסורים הגאונים שהביאו את השיטה הזאת חשבו שזה יגרום לכך שיהיו פחות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מפלגות קטנות. ההיפך הוא הנכון </w:t>
      </w:r>
      <w:r w:rsidR="005133A8">
        <w:rPr>
          <w:rtl/>
        </w:rPr>
        <w:t>–</w:t>
      </w:r>
      <w:r w:rsidRPr="00866FEE">
        <w:rPr>
          <w:rtl/>
        </w:rPr>
        <w:t xml:space="preserve"> יש יותר סקטוריאליזציה.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פורז (מרצ):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לא ראית מישהו שביקש ערבות בנקאית.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בנימין אלון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הייתי</w:t>
      </w:r>
      <w:r w:rsidR="005133A8">
        <w:rPr>
          <w:rtl/>
        </w:rPr>
        <w:t xml:space="preserve"> </w:t>
      </w:r>
      <w:r w:rsidRPr="00866FEE">
        <w:rPr>
          <w:rtl/>
        </w:rPr>
        <w:t>צריך להיות בכנסת השתים</w:t>
      </w:r>
      <w:r w:rsidR="005133A8">
        <w:rPr>
          <w:rtl/>
        </w:rPr>
        <w:t>-</w:t>
      </w:r>
      <w:r w:rsidRPr="00866FEE">
        <w:rPr>
          <w:rtl/>
        </w:rPr>
        <w:t>עשרה, חבר הכנסת פורז, כדי להריח את</w:t>
      </w:r>
      <w:r w:rsidR="005133A8">
        <w:rPr>
          <w:rtl/>
        </w:rPr>
        <w:t xml:space="preserve"> </w:t>
      </w:r>
      <w:r w:rsidRPr="00866FEE">
        <w:rPr>
          <w:rtl/>
        </w:rPr>
        <w:t>התרגיל</w:t>
      </w:r>
      <w:r w:rsidR="005133A8">
        <w:rPr>
          <w:rtl/>
        </w:rPr>
        <w:t xml:space="preserve"> </w:t>
      </w:r>
      <w:r w:rsidRPr="00866FEE">
        <w:rPr>
          <w:rtl/>
        </w:rPr>
        <w:t>המסריח.</w:t>
      </w:r>
      <w:r w:rsidR="005133A8">
        <w:rPr>
          <w:rtl/>
        </w:rPr>
        <w:t xml:space="preserve"> </w:t>
      </w:r>
      <w:r w:rsidRPr="00866FEE">
        <w:rPr>
          <w:rtl/>
        </w:rPr>
        <w:t>הרחתי אותו גם כאזרח מחוץ לבית הזה. אבל, לא ייתכן להיות מופעל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 ריחות בלבד, צריך להפעיל גם את השכל.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זוכר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הערבות הבנקאית של מודעי, ואני זוכר את כל האנשים שאז הצטברו</w:t>
      </w:r>
      <w:r w:rsidR="005133A8">
        <w:rPr>
          <w:rtl/>
        </w:rPr>
        <w:t xml:space="preserve"> </w:t>
      </w:r>
      <w:r w:rsidRPr="00866FEE">
        <w:rPr>
          <w:rtl/>
        </w:rPr>
        <w:t>שם בברית הציונית האידיאולוגית. אבל, בסופו של דבר ראה למה הגענו.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פורז (מרצ):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בני אלון, נא לסיים. יהיו לך שבועיים ימים לספר בשבחי 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בנימין אלון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למה? כי ההצבעה נדחית בשבועיים?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</w:t>
      </w:r>
      <w:r w:rsidR="005133A8">
        <w:rPr>
          <w:rtl/>
        </w:rPr>
        <w:t xml:space="preserve"> </w:t>
      </w:r>
      <w:r w:rsidRPr="00866FEE">
        <w:rPr>
          <w:rtl/>
        </w:rPr>
        <w:t>לא.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התקציב,</w:t>
      </w:r>
      <w:r w:rsidR="005133A8">
        <w:rPr>
          <w:rtl/>
        </w:rPr>
        <w:t xml:space="preserve"> </w:t>
      </w:r>
      <w:r w:rsidRPr="00866FEE">
        <w:rPr>
          <w:rtl/>
        </w:rPr>
        <w:t>חוק ההסדרים והחוק להגברת הצמיחה. כל מה שתרצה</w:t>
      </w:r>
      <w:r w:rsidR="005133A8">
        <w:rPr>
          <w:rtl/>
        </w:rPr>
        <w:t xml:space="preserve"> </w:t>
      </w:r>
      <w:r w:rsidRPr="00866FEE">
        <w:rPr>
          <w:rtl/>
        </w:rPr>
        <w:t>לומר, תוכל לומר שם.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בנימין אלון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אדבר</w:t>
      </w:r>
      <w:r w:rsidR="005133A8">
        <w:rPr>
          <w:rtl/>
        </w:rPr>
        <w:t xml:space="preserve"> </w:t>
      </w:r>
      <w:r w:rsidRPr="00866FEE">
        <w:rPr>
          <w:rtl/>
        </w:rPr>
        <w:t>שם.</w:t>
      </w:r>
      <w:r w:rsidR="005133A8">
        <w:rPr>
          <w:rtl/>
        </w:rPr>
        <w:t xml:space="preserve"> </w:t>
      </w:r>
      <w:r w:rsidRPr="00866FEE">
        <w:rPr>
          <w:rtl/>
        </w:rPr>
        <w:t>כאן אנחנו עוסקים בחוק הבחירה הישירה לראשות הממשלה ובתיקון טכני</w:t>
      </w:r>
      <w:r w:rsidR="005133A8">
        <w:rPr>
          <w:rtl/>
        </w:rPr>
        <w:t xml:space="preserve"> </w:t>
      </w:r>
      <w:r w:rsidRPr="00866FEE">
        <w:rPr>
          <w:rtl/>
        </w:rPr>
        <w:t>שנובע</w:t>
      </w:r>
      <w:r w:rsidR="005133A8">
        <w:rPr>
          <w:rtl/>
        </w:rPr>
        <w:t xml:space="preserve"> </w:t>
      </w:r>
      <w:r w:rsidRPr="00866FEE">
        <w:rPr>
          <w:rtl/>
        </w:rPr>
        <w:t>מהפיכת</w:t>
      </w:r>
      <w:r w:rsidR="005133A8">
        <w:rPr>
          <w:rtl/>
        </w:rPr>
        <w:t xml:space="preserve"> </w:t>
      </w:r>
      <w:r w:rsidRPr="00866FEE">
        <w:rPr>
          <w:rtl/>
        </w:rPr>
        <w:t>האי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בממשלה</w:t>
      </w:r>
      <w:r w:rsidR="005133A8">
        <w:rPr>
          <w:rtl/>
        </w:rPr>
        <w:t xml:space="preserve"> </w:t>
      </w:r>
      <w:r w:rsidRPr="00866FEE">
        <w:rPr>
          <w:rtl/>
        </w:rPr>
        <w:t>לאי</w:t>
      </w:r>
      <w:r w:rsidR="005133A8">
        <w:rPr>
          <w:rtl/>
        </w:rPr>
        <w:t>-</w:t>
      </w:r>
      <w:r w:rsidRPr="00866FEE">
        <w:rPr>
          <w:rtl/>
        </w:rPr>
        <w:t>אמון</w:t>
      </w:r>
      <w:r w:rsidR="005133A8">
        <w:rPr>
          <w:rtl/>
        </w:rPr>
        <w:t xml:space="preserve"> </w:t>
      </w:r>
      <w:r w:rsidRPr="00866FEE">
        <w:rPr>
          <w:rtl/>
        </w:rPr>
        <w:t>בראש הממשלה. מצאתי לנכון, ובזה באמת</w:t>
      </w:r>
      <w:r w:rsidR="005133A8">
        <w:rPr>
          <w:rtl/>
        </w:rPr>
        <w:t xml:space="preserve"> </w:t>
      </w:r>
      <w:r w:rsidRPr="00866FEE">
        <w:rPr>
          <w:rtl/>
        </w:rPr>
        <w:t>אסיים,</w:t>
      </w:r>
      <w:r w:rsidR="005133A8">
        <w:rPr>
          <w:rtl/>
        </w:rPr>
        <w:t xml:space="preserve"> </w:t>
      </w:r>
      <w:r w:rsidRPr="00866FEE">
        <w:rPr>
          <w:rtl/>
        </w:rPr>
        <w:t>בהתייחס</w:t>
      </w:r>
      <w:r w:rsidR="005133A8">
        <w:rPr>
          <w:rtl/>
        </w:rPr>
        <w:t xml:space="preserve"> </w:t>
      </w:r>
      <w:r w:rsidRPr="00866FEE">
        <w:rPr>
          <w:rtl/>
        </w:rPr>
        <w:t>לדבריו של חבר הכנסת פורז. גם היום אני מוכרח לומר לך, שאני ירא</w:t>
      </w:r>
      <w:r w:rsidR="005133A8">
        <w:rPr>
          <w:rtl/>
        </w:rPr>
        <w:t xml:space="preserve"> </w:t>
      </w:r>
      <w:r w:rsidRPr="00866FEE">
        <w:rPr>
          <w:rtl/>
        </w:rPr>
        <w:t>וחרד.</w:t>
      </w:r>
      <w:r w:rsidR="005133A8">
        <w:rPr>
          <w:rtl/>
        </w:rPr>
        <w:t xml:space="preserve"> </w:t>
      </w:r>
      <w:r w:rsidRPr="00866FEE">
        <w:rPr>
          <w:rtl/>
        </w:rPr>
        <w:t>וזה לא נכון, הממשלה הנוכחית עשתה בחברון את אשר עשתה והסגירה חלקים, והיא</w:t>
      </w:r>
      <w:r w:rsidR="005133A8">
        <w:rPr>
          <w:rtl/>
        </w:rPr>
        <w:t xml:space="preserve"> </w:t>
      </w:r>
      <w:r w:rsidRPr="00866FEE">
        <w:rPr>
          <w:rtl/>
        </w:rPr>
        <w:t>עומדת</w:t>
      </w:r>
      <w:r w:rsidR="005133A8">
        <w:rPr>
          <w:rtl/>
        </w:rPr>
        <w:t xml:space="preserve"> </w:t>
      </w:r>
      <w:r w:rsidRPr="00866FEE">
        <w:rPr>
          <w:rtl/>
        </w:rPr>
        <w:t>לעשות זאת בנסיגה השנייה. גם היום אני לא אוהב את הדמוניזציה שעושים לברק;</w:t>
      </w:r>
      <w:r w:rsidR="005133A8">
        <w:rPr>
          <w:rtl/>
        </w:rPr>
        <w:t xml:space="preserve"> </w:t>
      </w:r>
      <w:r w:rsidRPr="00866FEE">
        <w:rPr>
          <w:rtl/>
        </w:rPr>
        <w:t>אומרים לחברי הכנסת מהקואליציה: מה האלטרנטיבה? אין לכם אלטרנטיבה.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הייתי</w:t>
      </w:r>
      <w:r w:rsidR="005133A8">
        <w:rPr>
          <w:rtl/>
        </w:rPr>
        <w:t xml:space="preserve"> </w:t>
      </w:r>
      <w:r w:rsidRPr="00866FEE">
        <w:rPr>
          <w:rtl/>
        </w:rPr>
        <w:t>רוצה לראות יותר התייחסות עניינית, ולא שהוויכוחים בבית הזה יהיו בין</w:t>
      </w:r>
      <w:r w:rsidR="005133A8">
        <w:rPr>
          <w:rtl/>
        </w:rPr>
        <w:t xml:space="preserve"> </w:t>
      </w:r>
      <w:r w:rsidRPr="00866FEE">
        <w:rPr>
          <w:rtl/>
        </w:rPr>
        <w:t>מפא"יניקים לבין רביזיוניסטים בדברים שעבר זמנם ונס ליחם ואין להם שום משמעות. זה</w:t>
      </w:r>
      <w:r w:rsidR="005133A8">
        <w:rPr>
          <w:rtl/>
        </w:rPr>
        <w:t xml:space="preserve"> </w:t>
      </w:r>
      <w:r w:rsidRPr="00866FEE">
        <w:rPr>
          <w:rtl/>
        </w:rPr>
        <w:t>מה שקורה לנו כשאנחנו גורמים ומגיעים למצב הזה.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אכבד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בקשתו</w:t>
      </w:r>
      <w:r w:rsidR="005133A8">
        <w:rPr>
          <w:rtl/>
        </w:rPr>
        <w:t xml:space="preserve"> </w:t>
      </w:r>
      <w:r w:rsidRPr="00866FEE">
        <w:rPr>
          <w:rtl/>
        </w:rPr>
        <w:t>של היושב</w:t>
      </w:r>
      <w:r w:rsidR="005133A8">
        <w:rPr>
          <w:rtl/>
        </w:rPr>
        <w:t>-</w:t>
      </w:r>
      <w:r w:rsidRPr="00866FEE">
        <w:rPr>
          <w:rtl/>
        </w:rPr>
        <w:t>ראש ולא אנצל את מלוא הזמן. אסיים רק בקריאה</w:t>
      </w:r>
      <w:r w:rsidR="005133A8">
        <w:rPr>
          <w:rtl/>
        </w:rPr>
        <w:t xml:space="preserve"> </w:t>
      </w:r>
      <w:r w:rsidRPr="00866FEE">
        <w:rPr>
          <w:rtl/>
        </w:rPr>
        <w:t>לחברי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לשקול</w:t>
      </w:r>
      <w:r w:rsidR="005133A8">
        <w:rPr>
          <w:rtl/>
        </w:rPr>
        <w:t xml:space="preserve"> </w:t>
      </w:r>
      <w:r w:rsidRPr="00866FEE">
        <w:rPr>
          <w:rtl/>
        </w:rPr>
        <w:t>מחדש, להתאחד מחדש לשינוי שיטת הבחירות ולהחזרת עטרה ליושנה</w:t>
      </w:r>
      <w:r w:rsidR="005133A8">
        <w:rPr>
          <w:rtl/>
        </w:rPr>
        <w:t xml:space="preserve"> </w:t>
      </w:r>
      <w:r w:rsidRPr="00866FEE">
        <w:rPr>
          <w:rtl/>
        </w:rPr>
        <w:t>במובן הזה, לפני שמפלגות סקטוריאליות ישנו את סגנון הדמוקרטיה של הבית הלאומי.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חבר הכנסת דדי צוקר, הסתייגות אחת לשם החוק.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צוקר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מוותר.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 מוותר.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מירום, מה אתה מבקש?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חגי מירום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מבקש, אם אפשר, שדברי התשובה וההצבעה יהיו במועד אחר.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צוקר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לפי דעתי, יושב</w:t>
      </w:r>
      <w:r w:rsidR="005133A8">
        <w:rPr>
          <w:rtl/>
        </w:rPr>
        <w:t>-</w:t>
      </w:r>
      <w:r w:rsidRPr="00866FEE">
        <w:rPr>
          <w:rtl/>
        </w:rPr>
        <w:t>ראש הוועדה צריך לבקש.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כתוב מי צריך, כתוב: לפני שיושב</w:t>
      </w:r>
      <w:r w:rsidR="005133A8">
        <w:rPr>
          <w:rtl/>
        </w:rPr>
        <w:t>-</w:t>
      </w:r>
      <w:r w:rsidRPr="00866FEE">
        <w:rPr>
          <w:rtl/>
        </w:rPr>
        <w:t>ראש הוועדה ישיב.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צוקר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לנו ויכוח, אולי אדוני יעזור לנו.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לאחר ההחלטה.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בעמוד</w:t>
      </w:r>
      <w:r w:rsidR="005133A8">
        <w:rPr>
          <w:rtl/>
        </w:rPr>
        <w:t xml:space="preserve"> </w:t>
      </w:r>
      <w:r w:rsidRPr="00866FEE">
        <w:rPr>
          <w:rtl/>
        </w:rPr>
        <w:t>64,</w:t>
      </w:r>
      <w:r w:rsidR="005133A8">
        <w:rPr>
          <w:rtl/>
        </w:rPr>
        <w:t xml:space="preserve"> </w:t>
      </w:r>
      <w:r w:rsidRPr="00866FEE">
        <w:rPr>
          <w:rtl/>
        </w:rPr>
        <w:t>סעיף</w:t>
      </w:r>
      <w:r w:rsidR="005133A8">
        <w:rPr>
          <w:rtl/>
        </w:rPr>
        <w:t xml:space="preserve"> </w:t>
      </w:r>
      <w:r w:rsidRPr="00866FEE">
        <w:rPr>
          <w:rtl/>
        </w:rPr>
        <w:t>126,</w:t>
      </w:r>
      <w:r w:rsidR="005133A8">
        <w:rPr>
          <w:rtl/>
        </w:rPr>
        <w:t xml:space="preserve"> </w:t>
      </w:r>
      <w:r w:rsidRPr="00866FEE">
        <w:rPr>
          <w:rtl/>
        </w:rPr>
        <w:t>שלוש</w:t>
      </w:r>
      <w:r w:rsidR="005133A8">
        <w:rPr>
          <w:rtl/>
        </w:rPr>
        <w:t xml:space="preserve"> </w:t>
      </w:r>
      <w:r w:rsidRPr="00866FEE">
        <w:rPr>
          <w:rtl/>
        </w:rPr>
        <w:t>כוכביות, באחת</w:t>
      </w:r>
      <w:r w:rsidR="005133A8">
        <w:rPr>
          <w:rtl/>
        </w:rPr>
        <w:t xml:space="preserve"> </w:t>
      </w:r>
      <w:r w:rsidRPr="00866FEE">
        <w:rPr>
          <w:rtl/>
        </w:rPr>
        <w:t>ההחלטות</w:t>
      </w:r>
      <w:r w:rsidR="005133A8">
        <w:rPr>
          <w:rtl/>
        </w:rPr>
        <w:t xml:space="preserve"> </w:t>
      </w:r>
      <w:r w:rsidRPr="00866FEE">
        <w:rPr>
          <w:rtl/>
        </w:rPr>
        <w:t>המעניינות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הפירושים.</w:t>
      </w:r>
      <w:r w:rsidR="005133A8">
        <w:rPr>
          <w:rtl/>
        </w:rPr>
        <w:t xml:space="preserve"> </w:t>
      </w:r>
      <w:r w:rsidRPr="00866FEE">
        <w:rPr>
          <w:rtl/>
        </w:rPr>
        <w:t>כשחבר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יחזקאל</w:t>
      </w:r>
      <w:r w:rsidR="005133A8">
        <w:rPr>
          <w:rtl/>
        </w:rPr>
        <w:t xml:space="preserve"> </w:t>
      </w:r>
      <w:r w:rsidRPr="00866FEE">
        <w:rPr>
          <w:rtl/>
        </w:rPr>
        <w:t>פלומין</w:t>
      </w:r>
      <w:r w:rsidR="005133A8">
        <w:rPr>
          <w:rtl/>
        </w:rPr>
        <w:t xml:space="preserve"> </w:t>
      </w:r>
      <w:r w:rsidRPr="00866FEE">
        <w:rPr>
          <w:rtl/>
        </w:rPr>
        <w:t>פנה</w:t>
      </w:r>
      <w:r w:rsidR="005133A8">
        <w:rPr>
          <w:rtl/>
        </w:rPr>
        <w:t xml:space="preserve"> </w:t>
      </w:r>
      <w:r w:rsidRPr="00866FEE">
        <w:rPr>
          <w:rtl/>
        </w:rPr>
        <w:t>לוועדת</w:t>
      </w:r>
      <w:r w:rsidR="005133A8">
        <w:rPr>
          <w:rtl/>
        </w:rPr>
        <w:t xml:space="preserve"> </w:t>
      </w:r>
      <w:r w:rsidRPr="00866FEE">
        <w:rPr>
          <w:rtl/>
        </w:rPr>
        <w:t>הפירושים</w:t>
      </w:r>
      <w:r w:rsidR="005133A8">
        <w:rPr>
          <w:rtl/>
        </w:rPr>
        <w:t xml:space="preserve"> </w:t>
      </w:r>
      <w:r w:rsidRPr="00866FEE">
        <w:rPr>
          <w:rtl/>
        </w:rPr>
        <w:t>נגד</w:t>
      </w:r>
      <w:r w:rsidR="005133A8">
        <w:rPr>
          <w:rtl/>
        </w:rPr>
        <w:t xml:space="preserve"> </w:t>
      </w:r>
      <w:r w:rsidRPr="00866FEE">
        <w:rPr>
          <w:rtl/>
        </w:rPr>
        <w:t>קביעתו של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הישיבה</w:t>
      </w:r>
      <w:r w:rsidR="005133A8">
        <w:rPr>
          <w:rtl/>
        </w:rPr>
        <w:t xml:space="preserve"> </w:t>
      </w:r>
      <w:r w:rsidRPr="00866FEE">
        <w:rPr>
          <w:rtl/>
        </w:rPr>
        <w:t>שלמה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זלמן אברמוב, זיכרונו לברכה </w:t>
      </w:r>
      <w:r w:rsidR="005133A8">
        <w:rPr>
          <w:rtl/>
        </w:rPr>
        <w:t>–</w:t>
      </w:r>
      <w:r w:rsidRPr="00866FEE">
        <w:rPr>
          <w:rtl/>
        </w:rPr>
        <w:t xml:space="preserve"> זה היה ב</w:t>
      </w:r>
      <w:r w:rsidR="005133A8">
        <w:rPr>
          <w:rtl/>
        </w:rPr>
        <w:t>-</w:t>
      </w:r>
      <w:r w:rsidRPr="00866FEE">
        <w:rPr>
          <w:rtl/>
        </w:rPr>
        <w:t xml:space="preserve">1974 </w:t>
      </w:r>
      <w:r w:rsidR="005133A8">
        <w:rPr>
          <w:rtl/>
        </w:rPr>
        <w:t>–</w:t>
      </w:r>
      <w:r w:rsidRPr="00866FEE">
        <w:rPr>
          <w:rtl/>
        </w:rPr>
        <w:t xml:space="preserve"> היושב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החליט</w:t>
      </w:r>
      <w:r w:rsidR="005133A8">
        <w:rPr>
          <w:rtl/>
        </w:rPr>
        <w:t xml:space="preserve"> </w:t>
      </w:r>
      <w:r w:rsidRPr="00866FEE">
        <w:rPr>
          <w:rtl/>
        </w:rPr>
        <w:t>"להפסיק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הדיון</w:t>
      </w:r>
      <w:r w:rsidR="005133A8">
        <w:rPr>
          <w:rtl/>
        </w:rPr>
        <w:t xml:space="preserve"> </w:t>
      </w:r>
      <w:r w:rsidRPr="00866FEE">
        <w:rPr>
          <w:rtl/>
        </w:rPr>
        <w:t>בקריאה</w:t>
      </w:r>
      <w:r w:rsidR="005133A8">
        <w:rPr>
          <w:rtl/>
        </w:rPr>
        <w:t xml:space="preserve"> </w:t>
      </w:r>
      <w:r w:rsidRPr="00866FEE">
        <w:rPr>
          <w:rtl/>
        </w:rPr>
        <w:t>השנייה</w:t>
      </w:r>
      <w:r w:rsidR="005133A8">
        <w:rPr>
          <w:rtl/>
        </w:rPr>
        <w:t xml:space="preserve"> </w:t>
      </w:r>
      <w:r w:rsidRPr="00866FEE">
        <w:rPr>
          <w:rtl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>תשובת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ועדת</w:t>
      </w:r>
      <w:r w:rsidR="005133A8">
        <w:rPr>
          <w:rtl/>
        </w:rPr>
        <w:t xml:space="preserve"> </w:t>
      </w:r>
      <w:r w:rsidRPr="00866FEE">
        <w:rPr>
          <w:rtl/>
        </w:rPr>
        <w:t>הכספים</w:t>
      </w:r>
      <w:r w:rsidR="005133A8">
        <w:rPr>
          <w:rtl/>
        </w:rPr>
        <w:t xml:space="preserve"> </w:t>
      </w:r>
      <w:r w:rsidRPr="00866FEE">
        <w:rPr>
          <w:rtl/>
        </w:rPr>
        <w:t>למסתייגים על</w:t>
      </w:r>
      <w:r w:rsidR="005133A8">
        <w:rPr>
          <w:rtl/>
        </w:rPr>
        <w:t>-</w:t>
      </w:r>
      <w:r w:rsidRPr="00866FEE">
        <w:rPr>
          <w:rtl/>
        </w:rPr>
        <w:t>פי בקשתו של יושב</w:t>
      </w:r>
      <w:r w:rsidR="005133A8">
        <w:rPr>
          <w:rtl/>
        </w:rPr>
        <w:t>-</w:t>
      </w:r>
      <w:r w:rsidRPr="00866FEE">
        <w:rPr>
          <w:rtl/>
        </w:rPr>
        <w:t>ראש הוועדה".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לכן, הדיון מופסק על</w:t>
      </w:r>
      <w:r w:rsidR="005133A8">
        <w:rPr>
          <w:rtl/>
        </w:rPr>
        <w:t>-</w:t>
      </w:r>
      <w:r w:rsidRPr="00866FEE">
        <w:rPr>
          <w:rtl/>
        </w:rPr>
        <w:t>פי בקשתו של יושב</w:t>
      </w:r>
      <w:r w:rsidR="005133A8">
        <w:rPr>
          <w:rtl/>
        </w:rPr>
        <w:t>-</w:t>
      </w:r>
      <w:r w:rsidRPr="00866FEE">
        <w:rPr>
          <w:rtl/>
        </w:rPr>
        <w:t>ראש הוועדה.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צוקר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 הוועדה צריך לבקש.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צודק.</w:t>
      </w:r>
      <w:r w:rsidR="005133A8">
        <w:rPr>
          <w:rtl/>
        </w:rPr>
        <w:t xml:space="preserve"> </w:t>
      </w:r>
      <w:r w:rsidRPr="00866FEE">
        <w:rPr>
          <w:rtl/>
        </w:rPr>
        <w:t>הדיון</w:t>
      </w:r>
      <w:r w:rsidR="005133A8">
        <w:rPr>
          <w:rtl/>
        </w:rPr>
        <w:t xml:space="preserve"> </w:t>
      </w:r>
      <w:r w:rsidRPr="00866FEE">
        <w:rPr>
          <w:rtl/>
        </w:rPr>
        <w:t>מופסק והשאלה היא רק מתי הוא יתחדש. אני מציע לך, אדוני</w:t>
      </w:r>
      <w:r w:rsidR="005133A8">
        <w:rPr>
          <w:rtl/>
        </w:rPr>
        <w:t xml:space="preserve"> </w:t>
      </w:r>
      <w:r w:rsidRPr="00866FEE">
        <w:rPr>
          <w:rtl/>
        </w:rPr>
        <w:t>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הוועדה, לשקול אם לא ניתן לעשות את התיקון הזה כתיקון ולא כהצעה לתיקון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>-</w:t>
      </w:r>
      <w:r w:rsidRPr="00866FEE">
        <w:rPr>
          <w:rtl/>
        </w:rPr>
        <w:t>יסוד: הממשלה.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חגי מירום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 המשמעות של המונח "מופסק"?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שכתוב</w:t>
      </w:r>
      <w:r w:rsidR="005133A8">
        <w:rPr>
          <w:rtl/>
        </w:rPr>
        <w:t xml:space="preserve"> </w:t>
      </w:r>
      <w:r w:rsidRPr="00866FEE">
        <w:rPr>
          <w:rtl/>
        </w:rPr>
        <w:t>כאן "להפסיק את הדיון", משמע להפסיק אותו בשלב זה ולחדש אותו</w:t>
      </w:r>
      <w:r w:rsidR="005133A8">
        <w:rPr>
          <w:rtl/>
        </w:rPr>
        <w:t xml:space="preserve"> </w:t>
      </w:r>
      <w:r w:rsidRPr="00866FEE">
        <w:rPr>
          <w:rtl/>
        </w:rPr>
        <w:t>באיזשהו שלב.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1"/>
        <w:rPr>
          <w:rtl/>
        </w:rPr>
      </w:pPr>
      <w:bookmarkStart w:id="13" w:name="_Toc456520334"/>
      <w:r w:rsidRPr="005133A8">
        <w:rPr>
          <w:rtl/>
        </w:rPr>
        <w:t>שעת שאלות</w:t>
      </w:r>
    </w:p>
    <w:p w:rsidR="005133A8" w:rsidRDefault="005133A8" w:rsidP="005133A8">
      <w:pPr>
        <w:pStyle w:val="1"/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  <w:bookmarkEnd w:id="13"/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עוברים</w:t>
      </w:r>
      <w:r w:rsidR="005133A8">
        <w:rPr>
          <w:rtl/>
        </w:rPr>
        <w:t xml:space="preserve"> </w:t>
      </w:r>
      <w:r w:rsidRPr="00866FEE">
        <w:rPr>
          <w:rtl/>
        </w:rPr>
        <w:t>הלאה לסדר</w:t>
      </w:r>
      <w:r w:rsidR="005133A8">
        <w:rPr>
          <w:rtl/>
        </w:rPr>
        <w:t>-</w:t>
      </w:r>
      <w:r w:rsidRPr="00866FEE">
        <w:rPr>
          <w:rtl/>
        </w:rPr>
        <w:t>היום: שעת שאלות לשר התחבורה, ניסיון חדש.</w:t>
      </w:r>
      <w:r w:rsidR="005133A8">
        <w:rPr>
          <w:rtl/>
        </w:rPr>
        <w:t xml:space="preserve"> </w:t>
      </w:r>
      <w:r w:rsidRPr="00866FEE">
        <w:rPr>
          <w:rtl/>
        </w:rPr>
        <w:t>תרשום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אושעיה,</w:t>
      </w:r>
      <w:r w:rsidR="005133A8">
        <w:rPr>
          <w:rtl/>
        </w:rPr>
        <w:t xml:space="preserve"> </w:t>
      </w:r>
      <w:r w:rsidRPr="00866FEE">
        <w:rPr>
          <w:rtl/>
        </w:rPr>
        <w:t>אלסאנע,</w:t>
      </w:r>
      <w:r w:rsidR="005133A8">
        <w:rPr>
          <w:rtl/>
        </w:rPr>
        <w:t xml:space="preserve"> </w:t>
      </w:r>
      <w:r w:rsidRPr="00866FEE">
        <w:rPr>
          <w:rtl/>
        </w:rPr>
        <w:t>פורז,</w:t>
      </w:r>
      <w:r w:rsidR="005133A8">
        <w:rPr>
          <w:rtl/>
        </w:rPr>
        <w:t xml:space="preserve"> </w:t>
      </w:r>
      <w:r w:rsidRPr="00866FEE">
        <w:rPr>
          <w:rtl/>
        </w:rPr>
        <w:t>צוקר,</w:t>
      </w:r>
      <w:r w:rsidR="005133A8">
        <w:rPr>
          <w:rtl/>
        </w:rPr>
        <w:t xml:space="preserve"> </w:t>
      </w:r>
      <w:r w:rsidRPr="00866FEE">
        <w:rPr>
          <w:rtl/>
        </w:rPr>
        <w:t>סעד, דהן, גפני, יהלום,</w:t>
      </w:r>
      <w:r w:rsidR="005133A8">
        <w:rPr>
          <w:rtl/>
        </w:rPr>
        <w:t xml:space="preserve"> </w:t>
      </w:r>
      <w:r w:rsidRPr="00866FEE">
        <w:rPr>
          <w:rtl/>
        </w:rPr>
        <w:t>גוז'נסקי, פינס, אלון. בזאת הסתיימה הרשימה.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</w:t>
      </w:r>
      <w:r w:rsidR="005133A8">
        <w:rPr>
          <w:rtl/>
        </w:rPr>
        <w:t xml:space="preserve"> </w:t>
      </w:r>
      <w:r w:rsidRPr="00866FEE">
        <w:rPr>
          <w:rtl/>
        </w:rPr>
        <w:t>כמה</w:t>
      </w:r>
      <w:r w:rsidR="005133A8">
        <w:rPr>
          <w:rtl/>
        </w:rPr>
        <w:t xml:space="preserve"> </w:t>
      </w:r>
      <w:r w:rsidRPr="00866FEE">
        <w:rPr>
          <w:rtl/>
        </w:rPr>
        <w:t>דברי</w:t>
      </w:r>
      <w:r w:rsidR="005133A8">
        <w:rPr>
          <w:rtl/>
        </w:rPr>
        <w:t xml:space="preserve"> </w:t>
      </w:r>
      <w:r w:rsidRPr="00866FEE">
        <w:rPr>
          <w:rtl/>
        </w:rPr>
        <w:t>הסבר. הנושאים הם: 1. התחרות בתחבורה הציבורית; 2. ביטול</w:t>
      </w:r>
      <w:r w:rsidR="005133A8">
        <w:rPr>
          <w:rtl/>
        </w:rPr>
        <w:t xml:space="preserve"> </w:t>
      </w:r>
      <w:r w:rsidRPr="00866FEE">
        <w:rPr>
          <w:rtl/>
        </w:rPr>
        <w:t>מכסות</w:t>
      </w:r>
      <w:r w:rsidR="005133A8">
        <w:rPr>
          <w:rtl/>
        </w:rPr>
        <w:t xml:space="preserve"> </w:t>
      </w:r>
      <w:r w:rsidRPr="00866FEE">
        <w:rPr>
          <w:rtl/>
        </w:rPr>
        <w:t>המוניות;</w:t>
      </w:r>
      <w:r w:rsidR="005133A8">
        <w:rPr>
          <w:rtl/>
        </w:rPr>
        <w:t xml:space="preserve"> </w:t>
      </w:r>
      <w:r w:rsidRPr="00866FEE">
        <w:rPr>
          <w:rtl/>
        </w:rPr>
        <w:t>3.</w:t>
      </w:r>
      <w:r w:rsidR="005133A8">
        <w:rPr>
          <w:rtl/>
        </w:rPr>
        <w:t xml:space="preserve"> </w:t>
      </w:r>
      <w:r w:rsidRPr="00866FEE">
        <w:rPr>
          <w:rtl/>
        </w:rPr>
        <w:t>פיתוח התעופה האזרחית; 4. הפרטת השירות המטאורולוגי; 5. מצב</w:t>
      </w:r>
      <w:r w:rsidR="005133A8">
        <w:rPr>
          <w:rtl/>
        </w:rPr>
        <w:t xml:space="preserve"> </w:t>
      </w:r>
      <w:r w:rsidRPr="00866FEE">
        <w:rPr>
          <w:rtl/>
        </w:rPr>
        <w:t>הבטיחות</w:t>
      </w:r>
      <w:r w:rsidR="005133A8">
        <w:rPr>
          <w:rtl/>
        </w:rPr>
        <w:t xml:space="preserve"> </w:t>
      </w:r>
      <w:r w:rsidRPr="00866FEE">
        <w:rPr>
          <w:rtl/>
        </w:rPr>
        <w:t>בדרכים.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חבר כנסת מתחיל בדקה שאלה, השר משיב בשתי דקות. אפשר לבחור</w:t>
      </w:r>
      <w:r w:rsidR="005133A8">
        <w:rPr>
          <w:rtl/>
        </w:rPr>
        <w:t xml:space="preserve"> </w:t>
      </w:r>
      <w:r w:rsidRPr="00866FEE">
        <w:rPr>
          <w:rtl/>
        </w:rPr>
        <w:t>את כל חמשת הנושאים, אחרת לא נצא מזה.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מתחילים. חבר הכנסת אפי אושעיה, דקה. רבותי, להיות מוכנים.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שאלה</w:t>
      </w:r>
      <w:r w:rsidR="005133A8">
        <w:rPr>
          <w:rtl/>
        </w:rPr>
        <w:t xml:space="preserve"> </w:t>
      </w:r>
      <w:r w:rsidRPr="00866FEE">
        <w:rPr>
          <w:rtl/>
        </w:rPr>
        <w:t>לשר</w:t>
      </w:r>
      <w:r w:rsidR="005133A8">
        <w:rPr>
          <w:rtl/>
        </w:rPr>
        <w:t xml:space="preserve"> </w:t>
      </w:r>
      <w:r w:rsidRPr="00866FEE">
        <w:rPr>
          <w:rtl/>
        </w:rPr>
        <w:t>התחבורה</w:t>
      </w:r>
      <w:r w:rsidR="005133A8">
        <w:rPr>
          <w:rtl/>
        </w:rPr>
        <w:t xml:space="preserve"> </w:t>
      </w:r>
      <w:r w:rsidRPr="00866FEE">
        <w:rPr>
          <w:rtl/>
        </w:rPr>
        <w:t>על התחרות בתחבורה הציבורית. שר התחבורה הוציא למכרז את</w:t>
      </w:r>
      <w:r w:rsidR="005133A8">
        <w:rPr>
          <w:rtl/>
        </w:rPr>
        <w:t xml:space="preserve"> </w:t>
      </w:r>
      <w:r w:rsidRPr="00866FEE">
        <w:rPr>
          <w:rtl/>
        </w:rPr>
        <w:t>התחבורה</w:t>
      </w:r>
      <w:r w:rsidR="005133A8">
        <w:rPr>
          <w:rtl/>
        </w:rPr>
        <w:t xml:space="preserve"> </w:t>
      </w:r>
      <w:r w:rsidRPr="00866FEE">
        <w:rPr>
          <w:rtl/>
        </w:rPr>
        <w:t>הציבורית</w:t>
      </w:r>
      <w:r w:rsidR="005133A8">
        <w:rPr>
          <w:rtl/>
        </w:rPr>
        <w:t xml:space="preserve"> </w:t>
      </w:r>
      <w:r w:rsidRPr="00866FEE">
        <w:rPr>
          <w:rtl/>
        </w:rPr>
        <w:t>במודיעין, וממנה לתל</w:t>
      </w:r>
      <w:r w:rsidR="005133A8">
        <w:rPr>
          <w:rtl/>
        </w:rPr>
        <w:t>-</w:t>
      </w:r>
      <w:r w:rsidRPr="00866FEE">
        <w:rPr>
          <w:rtl/>
        </w:rPr>
        <w:t>אביב ולירושלים. חרף בקשת המועצה המקומית</w:t>
      </w:r>
      <w:r w:rsidR="005133A8">
        <w:rPr>
          <w:rtl/>
        </w:rPr>
        <w:t xml:space="preserve"> </w:t>
      </w:r>
      <w:r w:rsidRPr="00866FEE">
        <w:rPr>
          <w:rtl/>
        </w:rPr>
        <w:t>מודיעין, לא</w:t>
      </w:r>
      <w:r w:rsidR="005133A8">
        <w:rPr>
          <w:rtl/>
        </w:rPr>
        <w:t xml:space="preserve"> </w:t>
      </w:r>
      <w:r w:rsidRPr="00866FEE">
        <w:rPr>
          <w:rtl/>
        </w:rPr>
        <w:t>הורשו</w:t>
      </w:r>
      <w:r w:rsidR="005133A8">
        <w:rPr>
          <w:rtl/>
        </w:rPr>
        <w:t xml:space="preserve"> </w:t>
      </w:r>
      <w:r w:rsidRPr="00866FEE">
        <w:rPr>
          <w:rtl/>
        </w:rPr>
        <w:t>להשתתף</w:t>
      </w:r>
      <w:r w:rsidR="005133A8">
        <w:rPr>
          <w:rtl/>
        </w:rPr>
        <w:t xml:space="preserve"> </w:t>
      </w:r>
      <w:r w:rsidRPr="00866FEE">
        <w:rPr>
          <w:rtl/>
        </w:rPr>
        <w:t>במכרז</w:t>
      </w:r>
      <w:r w:rsidR="005133A8">
        <w:rPr>
          <w:rtl/>
        </w:rPr>
        <w:t xml:space="preserve"> </w:t>
      </w:r>
      <w:r w:rsidRPr="00866FEE">
        <w:rPr>
          <w:rtl/>
        </w:rPr>
        <w:t>הקואופרטיבים</w:t>
      </w:r>
      <w:r w:rsidR="005133A8">
        <w:rPr>
          <w:rtl/>
        </w:rPr>
        <w:t xml:space="preserve"> </w:t>
      </w:r>
      <w:r w:rsidRPr="00866FEE">
        <w:rPr>
          <w:rtl/>
        </w:rPr>
        <w:t>"אגד"</w:t>
      </w:r>
      <w:r w:rsidR="005133A8">
        <w:rPr>
          <w:rtl/>
        </w:rPr>
        <w:t xml:space="preserve"> </w:t>
      </w:r>
      <w:r w:rsidRPr="00866FEE">
        <w:rPr>
          <w:rtl/>
        </w:rPr>
        <w:t>ו"דן". במכרז זכתה חברת</w:t>
      </w:r>
      <w:r w:rsidR="005133A8">
        <w:rPr>
          <w:rtl/>
        </w:rPr>
        <w:t xml:space="preserve"> </w:t>
      </w:r>
      <w:r w:rsidRPr="00866FEE">
        <w:rPr>
          <w:rtl/>
        </w:rPr>
        <w:t>"מרגלית</w:t>
      </w:r>
      <w:r w:rsidR="005133A8">
        <w:rPr>
          <w:rtl/>
        </w:rPr>
        <w:t xml:space="preserve"> </w:t>
      </w:r>
      <w:r w:rsidRPr="00866FEE">
        <w:rPr>
          <w:rtl/>
        </w:rPr>
        <w:t>הסעות".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החלה את פעילותה לפני כשלושה חודשים. החברה נתקלת בקשיים</w:t>
      </w:r>
      <w:r w:rsidR="005133A8">
        <w:rPr>
          <w:rtl/>
        </w:rPr>
        <w:t xml:space="preserve"> </w:t>
      </w:r>
      <w:r w:rsidRPr="00866FEE">
        <w:rPr>
          <w:rtl/>
        </w:rPr>
        <w:t>מרובים</w:t>
      </w:r>
      <w:r w:rsidR="005133A8">
        <w:rPr>
          <w:rtl/>
        </w:rPr>
        <w:t xml:space="preserve"> </w:t>
      </w:r>
      <w:r w:rsidRPr="00866FEE">
        <w:rPr>
          <w:rtl/>
        </w:rPr>
        <w:t>בקביעת</w:t>
      </w:r>
      <w:r w:rsidR="005133A8">
        <w:rPr>
          <w:rtl/>
        </w:rPr>
        <w:t xml:space="preserve"> </w:t>
      </w:r>
      <w:r w:rsidRPr="00866FEE">
        <w:rPr>
          <w:rtl/>
        </w:rPr>
        <w:t>תחנות</w:t>
      </w:r>
      <w:r w:rsidR="005133A8">
        <w:rPr>
          <w:rtl/>
        </w:rPr>
        <w:t xml:space="preserve"> </w:t>
      </w:r>
      <w:r w:rsidRPr="00866FEE">
        <w:rPr>
          <w:rtl/>
        </w:rPr>
        <w:t>מוסדרות</w:t>
      </w:r>
      <w:r w:rsidR="005133A8">
        <w:rPr>
          <w:rtl/>
        </w:rPr>
        <w:t xml:space="preserve"> </w:t>
      </w:r>
      <w:r w:rsidRPr="00866FEE">
        <w:rPr>
          <w:rtl/>
        </w:rPr>
        <w:t>בתל</w:t>
      </w:r>
      <w:r w:rsidR="005133A8">
        <w:rPr>
          <w:rtl/>
        </w:rPr>
        <w:t>-</w:t>
      </w:r>
      <w:r w:rsidRPr="00866FEE">
        <w:rPr>
          <w:rtl/>
        </w:rPr>
        <w:t>אביב</w:t>
      </w:r>
      <w:r w:rsidR="005133A8">
        <w:rPr>
          <w:rtl/>
        </w:rPr>
        <w:t xml:space="preserve"> </w:t>
      </w:r>
      <w:r w:rsidRPr="00866FEE">
        <w:rPr>
          <w:rtl/>
        </w:rPr>
        <w:t>בשל התנגדות "אגד" ו"דן". יוצא שתושבי</w:t>
      </w:r>
      <w:r w:rsidR="005133A8">
        <w:rPr>
          <w:rtl/>
        </w:rPr>
        <w:t xml:space="preserve"> </w:t>
      </w:r>
      <w:r w:rsidRPr="00866FEE">
        <w:rPr>
          <w:rtl/>
        </w:rPr>
        <w:t>מודיעין יוצאים נפסדים כתוצאה מהמדיניות של התחרות בתחבורה הציבורית ואינם יכולים</w:t>
      </w:r>
      <w:r w:rsidR="005133A8">
        <w:rPr>
          <w:rtl/>
        </w:rPr>
        <w:t xml:space="preserve"> </w:t>
      </w:r>
      <w:r w:rsidRPr="00866FEE">
        <w:rPr>
          <w:rtl/>
        </w:rPr>
        <w:t>להגיע ליעדיהם בנוחות ובלוח זמנים סביר בשל העדר תחנות להורדה ולהעלאה של נוסעים.</w:t>
      </w:r>
      <w:r w:rsidR="005133A8">
        <w:rPr>
          <w:rtl/>
        </w:rPr>
        <w:t xml:space="preserve"> </w:t>
      </w:r>
      <w:r w:rsidRPr="00866FEE">
        <w:rPr>
          <w:rtl/>
        </w:rPr>
        <w:t>כיצד מתכוון שר התחבורה לפתור בעיה זו?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בבקשה, אדוני השר.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רבה, אדוני היושב</w:t>
      </w:r>
      <w:r w:rsidR="005133A8">
        <w:rPr>
          <w:rtl/>
        </w:rPr>
        <w:t>-</w:t>
      </w:r>
      <w:r w:rsidRPr="00866FEE">
        <w:rPr>
          <w:rtl/>
        </w:rPr>
        <w:t>ראש.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אם היינו משתפים את "אגד" ו"דן" במכרז הזה, ברור היה לנו ש"אגד" או "דן" היו</w:t>
      </w:r>
      <w:r w:rsidR="005133A8">
        <w:rPr>
          <w:rtl/>
        </w:rPr>
        <w:t xml:space="preserve"> </w:t>
      </w:r>
      <w:r w:rsidRPr="00866FEE">
        <w:rPr>
          <w:rtl/>
        </w:rPr>
        <w:t>זוכים</w:t>
      </w:r>
      <w:r w:rsidR="005133A8">
        <w:rPr>
          <w:rtl/>
        </w:rPr>
        <w:t xml:space="preserve"> </w:t>
      </w:r>
      <w:r w:rsidRPr="00866FEE">
        <w:rPr>
          <w:rtl/>
        </w:rPr>
        <w:t>בו, ולא</w:t>
      </w:r>
      <w:r w:rsidR="005133A8">
        <w:rPr>
          <w:rtl/>
        </w:rPr>
        <w:t xml:space="preserve"> </w:t>
      </w:r>
      <w:r w:rsidRPr="00866FEE">
        <w:rPr>
          <w:rtl/>
        </w:rPr>
        <w:t>היינו יכולים להכניס מפעילים נוספים לתחבורה הציבורית. הכוונה של</w:t>
      </w:r>
      <w:r w:rsidR="005133A8">
        <w:rPr>
          <w:rtl/>
        </w:rPr>
        <w:t xml:space="preserve"> </w:t>
      </w:r>
      <w:r w:rsidRPr="00866FEE">
        <w:rPr>
          <w:rtl/>
        </w:rPr>
        <w:t>משרד</w:t>
      </w:r>
      <w:r w:rsidR="005133A8">
        <w:rPr>
          <w:rtl/>
        </w:rPr>
        <w:t xml:space="preserve"> </w:t>
      </w:r>
      <w:r w:rsidRPr="00866FEE">
        <w:rPr>
          <w:rtl/>
        </w:rPr>
        <w:t>התחבורה מהשנה</w:t>
      </w:r>
      <w:r w:rsidR="005133A8">
        <w:rPr>
          <w:rtl/>
        </w:rPr>
        <w:t xml:space="preserve"> </w:t>
      </w:r>
      <w:r w:rsidRPr="00866FEE">
        <w:rPr>
          <w:rtl/>
        </w:rPr>
        <w:t>שעברה,</w:t>
      </w:r>
      <w:r w:rsidR="005133A8">
        <w:rPr>
          <w:rtl/>
        </w:rPr>
        <w:t xml:space="preserve"> </w:t>
      </w:r>
      <w:r w:rsidRPr="00866FEE">
        <w:rPr>
          <w:rtl/>
        </w:rPr>
        <w:t>גם השנה וגם בשנה הבאה, היא להכניס מפעילים נוספים,</w:t>
      </w:r>
      <w:r w:rsidR="005133A8">
        <w:rPr>
          <w:rtl/>
        </w:rPr>
        <w:t xml:space="preserve"> </w:t>
      </w:r>
      <w:r w:rsidRPr="00866FEE">
        <w:rPr>
          <w:rtl/>
        </w:rPr>
        <w:t>ולכן הגבלנו את המכרז.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נכון</w:t>
      </w:r>
      <w:r w:rsidR="005133A8">
        <w:rPr>
          <w:rtl/>
        </w:rPr>
        <w:t xml:space="preserve"> </w:t>
      </w:r>
      <w:r w:rsidRPr="00866FEE">
        <w:rPr>
          <w:rtl/>
        </w:rPr>
        <w:t>שנתקלנו</w:t>
      </w:r>
      <w:r w:rsidR="005133A8">
        <w:rPr>
          <w:rtl/>
        </w:rPr>
        <w:t xml:space="preserve"> </w:t>
      </w:r>
      <w:r w:rsidRPr="00866FEE">
        <w:rPr>
          <w:rtl/>
        </w:rPr>
        <w:t>בבעיה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תחנות, אבל אנחנו פותרים אותה.</w:t>
      </w:r>
      <w:r w:rsidR="005133A8">
        <w:rPr>
          <w:rtl/>
        </w:rPr>
        <w:t xml:space="preserve"> </w:t>
      </w:r>
      <w:r w:rsidRPr="00866FEE">
        <w:rPr>
          <w:rtl/>
        </w:rPr>
        <w:t>אחד הפתרונות הוא</w:t>
      </w:r>
      <w:r w:rsidR="005133A8">
        <w:rPr>
          <w:rtl/>
        </w:rPr>
        <w:t xml:space="preserve"> </w:t>
      </w:r>
      <w:r w:rsidRPr="00866FEE">
        <w:rPr>
          <w:rtl/>
        </w:rPr>
        <w:t>החלטת</w:t>
      </w:r>
      <w:r w:rsidR="005133A8">
        <w:rPr>
          <w:rtl/>
        </w:rPr>
        <w:t xml:space="preserve"> </w:t>
      </w:r>
      <w:r w:rsidRPr="00866FEE">
        <w:rPr>
          <w:rtl/>
        </w:rPr>
        <w:t>הממשלה,</w:t>
      </w:r>
      <w:r w:rsidR="005133A8">
        <w:rPr>
          <w:rtl/>
        </w:rPr>
        <w:t xml:space="preserve"> </w:t>
      </w:r>
      <w:r w:rsidRPr="00866FEE">
        <w:rPr>
          <w:rtl/>
        </w:rPr>
        <w:t>שבמידה</w:t>
      </w:r>
      <w:r w:rsidR="005133A8">
        <w:rPr>
          <w:rtl/>
        </w:rPr>
        <w:t xml:space="preserve"> </w:t>
      </w:r>
      <w:r w:rsidRPr="00866FEE">
        <w:rPr>
          <w:rtl/>
        </w:rPr>
        <w:t>מסוימת</w:t>
      </w:r>
      <w:r w:rsidR="005133A8">
        <w:rPr>
          <w:rtl/>
        </w:rPr>
        <w:t xml:space="preserve"> </w:t>
      </w:r>
      <w:r w:rsidRPr="00866FEE">
        <w:rPr>
          <w:rtl/>
        </w:rPr>
        <w:t>הממשלה לוקחת בעלות על תחנות שנבנו מכספה, מכספי</w:t>
      </w:r>
      <w:r w:rsidR="005133A8">
        <w:rPr>
          <w:rtl/>
        </w:rPr>
        <w:t xml:space="preserve"> </w:t>
      </w:r>
      <w:r w:rsidRPr="00866FEE">
        <w:rPr>
          <w:rtl/>
        </w:rPr>
        <w:t>הסובסידיות של "אגד" ו"דן", והיום אנחנו מסדירים את הדברים האלה.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חושב, שאנשי מודיעין מאוד מרוצים, מכיוון שהם משלמים 3 שקלים פחות מאנשי</w:t>
      </w:r>
      <w:r w:rsidR="005133A8">
        <w:rPr>
          <w:rtl/>
        </w:rPr>
        <w:t xml:space="preserve"> </w:t>
      </w:r>
      <w:r w:rsidRPr="00866FEE">
        <w:rPr>
          <w:rtl/>
        </w:rPr>
        <w:t>קריית</w:t>
      </w:r>
      <w:r w:rsidR="005133A8">
        <w:rPr>
          <w:rtl/>
        </w:rPr>
        <w:t>-</w:t>
      </w:r>
      <w:r w:rsidRPr="00866FEE">
        <w:rPr>
          <w:rtl/>
        </w:rPr>
        <w:t>ספר</w:t>
      </w:r>
      <w:r w:rsidR="005133A8">
        <w:rPr>
          <w:rtl/>
        </w:rPr>
        <w:t xml:space="preserve"> </w:t>
      </w:r>
      <w:r w:rsidRPr="00866FEE">
        <w:rPr>
          <w:rtl/>
        </w:rPr>
        <w:t>שנמצאים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ידם.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שכרגע</w:t>
      </w:r>
      <w:r w:rsidR="005133A8">
        <w:rPr>
          <w:rtl/>
        </w:rPr>
        <w:t xml:space="preserve"> </w:t>
      </w:r>
      <w:r w:rsidRPr="00866FEE">
        <w:rPr>
          <w:rtl/>
        </w:rPr>
        <w:t>מגיע</w:t>
      </w:r>
      <w:r w:rsidR="005133A8">
        <w:rPr>
          <w:rtl/>
        </w:rPr>
        <w:t xml:space="preserve"> </w:t>
      </w:r>
      <w:r w:rsidRPr="00866FEE">
        <w:rPr>
          <w:rtl/>
        </w:rPr>
        <w:t>למשרד</w:t>
      </w:r>
      <w:r w:rsidR="005133A8">
        <w:rPr>
          <w:rtl/>
        </w:rPr>
        <w:t xml:space="preserve"> </w:t>
      </w:r>
      <w:r w:rsidRPr="00866FEE">
        <w:rPr>
          <w:rtl/>
        </w:rPr>
        <w:t>התחבורה</w:t>
      </w:r>
      <w:r w:rsidR="005133A8">
        <w:rPr>
          <w:rtl/>
        </w:rPr>
        <w:t xml:space="preserve"> </w:t>
      </w:r>
      <w:r w:rsidRPr="00866FEE">
        <w:rPr>
          <w:rtl/>
        </w:rPr>
        <w:t>הוא:</w:t>
      </w:r>
      <w:r w:rsidR="005133A8">
        <w:rPr>
          <w:rtl/>
        </w:rPr>
        <w:t xml:space="preserve"> </w:t>
      </w:r>
      <w:r w:rsidRPr="00866FEE">
        <w:rPr>
          <w:rtl/>
        </w:rPr>
        <w:t>מדוע אנשי</w:t>
      </w:r>
      <w:r w:rsidR="005133A8">
        <w:rPr>
          <w:rtl/>
        </w:rPr>
        <w:t xml:space="preserve"> </w:t>
      </w:r>
      <w:r w:rsidRPr="00866FEE">
        <w:rPr>
          <w:rtl/>
        </w:rPr>
        <w:t>קריית</w:t>
      </w:r>
      <w:r w:rsidR="005133A8">
        <w:rPr>
          <w:rtl/>
        </w:rPr>
        <w:t>-</w:t>
      </w:r>
      <w:r w:rsidRPr="00866FEE">
        <w:rPr>
          <w:rtl/>
        </w:rPr>
        <w:t>ספר</w:t>
      </w:r>
      <w:r w:rsidR="005133A8">
        <w:rPr>
          <w:rtl/>
        </w:rPr>
        <w:t xml:space="preserve"> </w:t>
      </w:r>
      <w:r w:rsidRPr="00866FEE">
        <w:rPr>
          <w:rtl/>
        </w:rPr>
        <w:t>אינם זוכים לאותם מחירים של תושבי מודיעין. התלונות ההפוכות לא מגיעות</w:t>
      </w:r>
      <w:r w:rsidR="005133A8">
        <w:rPr>
          <w:rtl/>
        </w:rPr>
        <w:t xml:space="preserve"> </w:t>
      </w:r>
      <w:r w:rsidRPr="00866FEE">
        <w:rPr>
          <w:rtl/>
        </w:rPr>
        <w:t>אלינו.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טלב אלסאנע, בבקשה, דקה.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טלב אלסאנע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כבוד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כבוד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שאלתי</w:t>
      </w:r>
      <w:r w:rsidR="005133A8">
        <w:rPr>
          <w:rtl/>
        </w:rPr>
        <w:t xml:space="preserve"> </w:t>
      </w:r>
      <w:r w:rsidRPr="00866FEE">
        <w:rPr>
          <w:rtl/>
        </w:rPr>
        <w:t>היא בקשר לפיתוח התעופה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האזרחית </w:t>
      </w:r>
      <w:r w:rsidR="005133A8">
        <w:rPr>
          <w:rtl/>
        </w:rPr>
        <w:t xml:space="preserve">– </w:t>
      </w:r>
      <w:r w:rsidRPr="00866FEE">
        <w:rPr>
          <w:rtl/>
        </w:rPr>
        <w:t>בעניין</w:t>
      </w:r>
      <w:r w:rsidR="005133A8">
        <w:rPr>
          <w:rtl/>
        </w:rPr>
        <w:t xml:space="preserve"> </w:t>
      </w:r>
      <w:r w:rsidRPr="00866FEE">
        <w:rPr>
          <w:rtl/>
        </w:rPr>
        <w:t>הקמת</w:t>
      </w:r>
      <w:r w:rsidR="005133A8">
        <w:rPr>
          <w:rtl/>
        </w:rPr>
        <w:t xml:space="preserve"> </w:t>
      </w:r>
      <w:r w:rsidRPr="00866FEE">
        <w:rPr>
          <w:rtl/>
        </w:rPr>
        <w:t>שדה</w:t>
      </w:r>
      <w:r w:rsidR="005133A8">
        <w:rPr>
          <w:rtl/>
        </w:rPr>
        <w:t xml:space="preserve"> </w:t>
      </w:r>
      <w:r w:rsidRPr="00866FEE">
        <w:rPr>
          <w:rtl/>
        </w:rPr>
        <w:t>תעופה</w:t>
      </w:r>
      <w:r w:rsidR="005133A8">
        <w:rPr>
          <w:rtl/>
        </w:rPr>
        <w:t xml:space="preserve"> </w:t>
      </w:r>
      <w:r w:rsidRPr="00866FEE">
        <w:rPr>
          <w:rtl/>
        </w:rPr>
        <w:t>בין</w:t>
      </w:r>
      <w:r w:rsidR="005133A8">
        <w:rPr>
          <w:rtl/>
        </w:rPr>
        <w:t>-</w:t>
      </w:r>
      <w:r w:rsidRPr="00866FEE">
        <w:rPr>
          <w:rtl/>
        </w:rPr>
        <w:t>לאומי בנגב; וכן לגבי קליטתם של עובדים</w:t>
      </w:r>
      <w:r w:rsidR="005133A8">
        <w:rPr>
          <w:rtl/>
        </w:rPr>
        <w:t xml:space="preserve"> </w:t>
      </w:r>
      <w:r w:rsidRPr="00866FEE">
        <w:rPr>
          <w:rtl/>
        </w:rPr>
        <w:t>מהסקטור</w:t>
      </w:r>
      <w:r w:rsidR="005133A8">
        <w:rPr>
          <w:rtl/>
        </w:rPr>
        <w:t xml:space="preserve"> </w:t>
      </w:r>
      <w:r w:rsidRPr="00866FEE">
        <w:rPr>
          <w:rtl/>
        </w:rPr>
        <w:t>הערבי</w:t>
      </w:r>
      <w:r w:rsidR="005133A8">
        <w:rPr>
          <w:rtl/>
        </w:rPr>
        <w:t xml:space="preserve"> </w:t>
      </w:r>
      <w:r w:rsidRPr="00866FEE">
        <w:rPr>
          <w:rtl/>
        </w:rPr>
        <w:t>בין</w:t>
      </w:r>
      <w:r w:rsidR="005133A8">
        <w:rPr>
          <w:rtl/>
        </w:rPr>
        <w:t xml:space="preserve"> </w:t>
      </w:r>
      <w:r w:rsidRPr="00866FEE">
        <w:rPr>
          <w:rtl/>
        </w:rPr>
        <w:t>העובדים בשדה התעופה בן</w:t>
      </w:r>
      <w:r w:rsidR="005133A8">
        <w:rPr>
          <w:rtl/>
        </w:rPr>
        <w:t>-</w:t>
      </w:r>
      <w:r w:rsidRPr="00866FEE">
        <w:rPr>
          <w:rtl/>
        </w:rPr>
        <w:t>גוריון; תקלות או קשיים שבהם נתקלים</w:t>
      </w:r>
      <w:r w:rsidR="005133A8">
        <w:rPr>
          <w:rtl/>
        </w:rPr>
        <w:t xml:space="preserve"> </w:t>
      </w:r>
      <w:r w:rsidRPr="00866FEE">
        <w:rPr>
          <w:rtl/>
        </w:rPr>
        <w:t>רבים</w:t>
      </w:r>
      <w:r w:rsidR="005133A8">
        <w:rPr>
          <w:rtl/>
        </w:rPr>
        <w:t xml:space="preserve"> </w:t>
      </w:r>
      <w:r w:rsidRPr="00866FEE">
        <w:rPr>
          <w:rtl/>
        </w:rPr>
        <w:t>מהיוצאים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מהנכנסים</w:t>
      </w:r>
      <w:r w:rsidR="005133A8">
        <w:rPr>
          <w:rtl/>
        </w:rPr>
        <w:t xml:space="preserve"> </w:t>
      </w:r>
      <w:r w:rsidRPr="00866FEE">
        <w:rPr>
          <w:rtl/>
        </w:rPr>
        <w:t>בשדה</w:t>
      </w:r>
      <w:r w:rsidR="005133A8">
        <w:rPr>
          <w:rtl/>
        </w:rPr>
        <w:t xml:space="preserve"> </w:t>
      </w:r>
      <w:r w:rsidRPr="00866FEE">
        <w:rPr>
          <w:rtl/>
        </w:rPr>
        <w:t>התעופה</w:t>
      </w:r>
      <w:r w:rsidR="005133A8">
        <w:rPr>
          <w:rtl/>
        </w:rPr>
        <w:t xml:space="preserve"> </w:t>
      </w:r>
      <w:r w:rsidRPr="00866FEE">
        <w:rPr>
          <w:rtl/>
        </w:rPr>
        <w:t>בן</w:t>
      </w:r>
      <w:r w:rsidR="005133A8">
        <w:rPr>
          <w:rtl/>
        </w:rPr>
        <w:t>-</w:t>
      </w:r>
      <w:r w:rsidRPr="00866FEE">
        <w:rPr>
          <w:rtl/>
        </w:rPr>
        <w:t>גוריון.</w:t>
      </w:r>
      <w:r w:rsidR="005133A8">
        <w:rPr>
          <w:rtl/>
        </w:rPr>
        <w:t xml:space="preserve"> </w:t>
      </w:r>
      <w:r w:rsidRPr="00866FEE">
        <w:rPr>
          <w:rtl/>
        </w:rPr>
        <w:t>הגיעו אלינו תלונות של</w:t>
      </w:r>
      <w:r w:rsidR="005133A8">
        <w:rPr>
          <w:rtl/>
        </w:rPr>
        <w:t xml:space="preserve"> </w:t>
      </w:r>
      <w:r w:rsidRPr="00866FEE">
        <w:rPr>
          <w:rtl/>
        </w:rPr>
        <w:t>סטודנטים</w:t>
      </w:r>
      <w:r w:rsidR="005133A8">
        <w:rPr>
          <w:rtl/>
        </w:rPr>
        <w:t xml:space="preserve"> </w:t>
      </w:r>
      <w:r w:rsidRPr="00866FEE">
        <w:rPr>
          <w:rtl/>
        </w:rPr>
        <w:t>שזה</w:t>
      </w:r>
      <w:r w:rsidR="005133A8">
        <w:rPr>
          <w:rtl/>
        </w:rPr>
        <w:t xml:space="preserve"> </w:t>
      </w:r>
      <w:r w:rsidRPr="00866FEE">
        <w:rPr>
          <w:rtl/>
        </w:rPr>
        <w:t>קורה</w:t>
      </w:r>
      <w:r w:rsidR="005133A8">
        <w:rPr>
          <w:rtl/>
        </w:rPr>
        <w:t xml:space="preserve"> </w:t>
      </w:r>
      <w:r w:rsidRPr="00866FEE">
        <w:rPr>
          <w:rtl/>
        </w:rPr>
        <w:t>להם</w:t>
      </w:r>
      <w:r w:rsidR="005133A8">
        <w:rPr>
          <w:rtl/>
        </w:rPr>
        <w:t xml:space="preserve"> </w:t>
      </w:r>
      <w:r w:rsidRPr="00866FEE">
        <w:rPr>
          <w:rtl/>
        </w:rPr>
        <w:t>ברגע שהם חוזרים מחוץ</w:t>
      </w:r>
      <w:r w:rsidR="005133A8">
        <w:rPr>
          <w:rtl/>
        </w:rPr>
        <w:t>-</w:t>
      </w:r>
      <w:r w:rsidRPr="00866FEE">
        <w:rPr>
          <w:rtl/>
        </w:rPr>
        <w:t>לארץ או בדרכם לנסיעה לחוץ</w:t>
      </w:r>
      <w:r w:rsidR="005133A8">
        <w:rPr>
          <w:rtl/>
        </w:rPr>
        <w:t>-</w:t>
      </w:r>
      <w:r w:rsidRPr="00866FEE">
        <w:rPr>
          <w:rtl/>
        </w:rPr>
        <w:t>לארץ,</w:t>
      </w:r>
      <w:r w:rsidR="005133A8">
        <w:rPr>
          <w:rtl/>
        </w:rPr>
        <w:t xml:space="preserve"> </w:t>
      </w:r>
      <w:r w:rsidRPr="00866FEE">
        <w:rPr>
          <w:rtl/>
        </w:rPr>
        <w:t>כשמדובר בבדיקות מכבידות מאוד.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שאלת ארבע שאלות ואענה על כל אחת מהן בחצי דקה, זה בסדר גמור.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לשאלה</w:t>
      </w:r>
      <w:r w:rsidR="005133A8">
        <w:rPr>
          <w:rtl/>
        </w:rPr>
        <w:t xml:space="preserve"> </w:t>
      </w:r>
      <w:r w:rsidRPr="00866FEE">
        <w:rPr>
          <w:rtl/>
        </w:rPr>
        <w:t>הראשונה, בנושא</w:t>
      </w:r>
      <w:r w:rsidR="005133A8">
        <w:rPr>
          <w:rtl/>
        </w:rPr>
        <w:t xml:space="preserve"> </w:t>
      </w:r>
      <w:r w:rsidRPr="00866FEE">
        <w:rPr>
          <w:rtl/>
        </w:rPr>
        <w:t>הנגב.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שנמצא</w:t>
      </w:r>
      <w:r w:rsidR="005133A8">
        <w:rPr>
          <w:rtl/>
        </w:rPr>
        <w:t xml:space="preserve"> </w:t>
      </w:r>
      <w:r w:rsidRPr="00866FEE">
        <w:rPr>
          <w:rtl/>
        </w:rPr>
        <w:t>כרגע</w:t>
      </w:r>
      <w:r w:rsidR="005133A8">
        <w:rPr>
          <w:rtl/>
        </w:rPr>
        <w:t xml:space="preserve"> </w:t>
      </w:r>
      <w:r w:rsidRPr="00866FEE">
        <w:rPr>
          <w:rtl/>
        </w:rPr>
        <w:t>בתכנון, ובעזרת השם בביצוע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1998, הוא שדה</w:t>
      </w:r>
      <w:r w:rsidR="005133A8">
        <w:rPr>
          <w:rtl/>
        </w:rPr>
        <w:t>-</w:t>
      </w:r>
      <w:r w:rsidRPr="00866FEE">
        <w:rPr>
          <w:rtl/>
        </w:rPr>
        <w:t>תימן.</w:t>
      </w:r>
      <w:r w:rsidR="005133A8">
        <w:rPr>
          <w:rtl/>
        </w:rPr>
        <w:t xml:space="preserve"> </w:t>
      </w:r>
      <w:r w:rsidRPr="00866FEE">
        <w:rPr>
          <w:rtl/>
        </w:rPr>
        <w:t>אפשר לעשות שם מסלול, אפשר לעשות טרמינל. חברת "עיט" זכתה</w:t>
      </w:r>
      <w:r w:rsidR="005133A8">
        <w:rPr>
          <w:rtl/>
        </w:rPr>
        <w:t xml:space="preserve"> </w:t>
      </w:r>
      <w:r w:rsidRPr="00866FEE">
        <w:rPr>
          <w:rtl/>
        </w:rPr>
        <w:t>במכרז,</w:t>
      </w:r>
      <w:r w:rsidR="005133A8">
        <w:rPr>
          <w:rtl/>
        </w:rPr>
        <w:t xml:space="preserve"> </w:t>
      </w:r>
      <w:r w:rsidRPr="00866FEE">
        <w:rPr>
          <w:rtl/>
        </w:rPr>
        <w:t>יכול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שגם "ארקיע" תזכה ויהיו טיסות סדירות. לגבי נבטים עדיין אין</w:t>
      </w:r>
      <w:r w:rsidR="005133A8">
        <w:rPr>
          <w:rtl/>
        </w:rPr>
        <w:t xml:space="preserve"> </w:t>
      </w:r>
      <w:r w:rsidRPr="00866FEE">
        <w:rPr>
          <w:rtl/>
        </w:rPr>
        <w:t>החלטה.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שדה התעופה בן</w:t>
      </w:r>
      <w:r w:rsidR="005133A8">
        <w:rPr>
          <w:rtl/>
        </w:rPr>
        <w:t>-</w:t>
      </w:r>
      <w:r w:rsidRPr="00866FEE">
        <w:rPr>
          <w:rtl/>
        </w:rPr>
        <w:t>גוריון. בעניין הסדרי הבדיקות לאנשים בבן</w:t>
      </w:r>
      <w:r w:rsidR="005133A8">
        <w:rPr>
          <w:rtl/>
        </w:rPr>
        <w:t>-</w:t>
      </w:r>
      <w:r w:rsidRPr="00866FEE">
        <w:rPr>
          <w:rtl/>
        </w:rPr>
        <w:t>גוריון ולגבי</w:t>
      </w:r>
      <w:r w:rsidR="005133A8">
        <w:rPr>
          <w:rtl/>
        </w:rPr>
        <w:t xml:space="preserve"> </w:t>
      </w:r>
      <w:r w:rsidRPr="00866FEE">
        <w:rPr>
          <w:rtl/>
        </w:rPr>
        <w:t>עובדים ערבים,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להודיע לכנסת, שבכל נושא הביטחון אנחנו מוכתבים 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השב"כ,</w:t>
      </w:r>
      <w:r w:rsidR="005133A8">
        <w:rPr>
          <w:rtl/>
        </w:rPr>
        <w:t xml:space="preserve"> </w:t>
      </w:r>
      <w:r w:rsidRPr="00866FEE">
        <w:rPr>
          <w:rtl/>
        </w:rPr>
        <w:t>בדברים</w:t>
      </w:r>
      <w:r w:rsidR="005133A8">
        <w:rPr>
          <w:rtl/>
        </w:rPr>
        <w:t xml:space="preserve"> </w:t>
      </w:r>
      <w:r w:rsidRPr="00866FEE">
        <w:rPr>
          <w:rtl/>
        </w:rPr>
        <w:t>האלה</w:t>
      </w:r>
      <w:r w:rsidR="005133A8">
        <w:rPr>
          <w:rtl/>
        </w:rPr>
        <w:t xml:space="preserve"> </w:t>
      </w:r>
      <w:r w:rsidRPr="00866FEE">
        <w:rPr>
          <w:rtl/>
        </w:rPr>
        <w:t>למשרד</w:t>
      </w:r>
      <w:r w:rsidR="005133A8">
        <w:rPr>
          <w:rtl/>
        </w:rPr>
        <w:t xml:space="preserve"> </w:t>
      </w:r>
      <w:r w:rsidRPr="00866FEE">
        <w:rPr>
          <w:rtl/>
        </w:rPr>
        <w:t>התחבורה</w:t>
      </w:r>
      <w:r w:rsidR="005133A8">
        <w:rPr>
          <w:rtl/>
        </w:rPr>
        <w:t xml:space="preserve"> </w:t>
      </w: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כמעט השפעה. אנחנו מקבלים מירדן הרבה</w:t>
      </w:r>
      <w:r w:rsidR="005133A8">
        <w:rPr>
          <w:rtl/>
        </w:rPr>
        <w:t xml:space="preserve"> </w:t>
      </w:r>
      <w:r w:rsidRPr="00866FEE">
        <w:rPr>
          <w:rtl/>
        </w:rPr>
        <w:t>תלונות</w:t>
      </w:r>
      <w:r w:rsidR="005133A8">
        <w:rPr>
          <w:rtl/>
        </w:rPr>
        <w:t xml:space="preserve"> </w:t>
      </w:r>
      <w:r w:rsidRPr="00866FEE">
        <w:rPr>
          <w:rtl/>
        </w:rPr>
        <w:t>של נוסעים שמתעכבים הרבה זמן, מקבלים תלונות על אזרחים ערבים מסוימים שלא</w:t>
      </w:r>
      <w:r w:rsidR="005133A8">
        <w:rPr>
          <w:rtl/>
        </w:rPr>
        <w:t xml:space="preserve"> </w:t>
      </w:r>
      <w:r w:rsidRPr="00866FEE">
        <w:rPr>
          <w:rtl/>
        </w:rPr>
        <w:t>מתקבלים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לעבודה </w:t>
      </w:r>
      <w:r w:rsidR="005133A8">
        <w:rPr>
          <w:rtl/>
        </w:rPr>
        <w:t>–</w:t>
      </w:r>
      <w:r w:rsidRPr="00866FEE">
        <w:rPr>
          <w:rtl/>
        </w:rPr>
        <w:t xml:space="preserve"> וזה נכון </w:t>
      </w:r>
      <w:r w:rsidR="005133A8">
        <w:rPr>
          <w:rtl/>
        </w:rPr>
        <w:t>–</w:t>
      </w:r>
      <w:r w:rsidRPr="00866FEE">
        <w:rPr>
          <w:rtl/>
        </w:rPr>
        <w:t xml:space="preserve"> אבל אני אומר שוב, שכאן למשרד התחבורה אין מה לומר,</w:t>
      </w:r>
      <w:r w:rsidR="005133A8">
        <w:rPr>
          <w:rtl/>
        </w:rPr>
        <w:t xml:space="preserve"> </w:t>
      </w:r>
      <w:r w:rsidRPr="00866FEE">
        <w:rPr>
          <w:rtl/>
        </w:rPr>
        <w:t>בנושאי ביטחון השב"כ הוא זה שקובע.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טלב אלסאנע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למה נושא הביטחון הולך לפי הערבים?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 לא יותר, רבותי, חבר הכנסת טלב אלסאנע.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מציע, שכששר הביטחון יעמוד פה בשעת שאלות, תרשום לך את השאלה הזאת.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חבר הכנסת אברהם פורז, דקה.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פורז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לפי בדיקות שעשתה בשעתה חברה אמריקנית, חברת "אל על" מפסידה 40</w:t>
      </w:r>
      <w:r w:rsidR="005133A8">
        <w:rPr>
          <w:rtl/>
        </w:rPr>
        <w:t xml:space="preserve"> </w:t>
      </w:r>
      <w:r w:rsidRPr="00866FEE">
        <w:rPr>
          <w:rtl/>
        </w:rPr>
        <w:t>מיליון</w:t>
      </w:r>
      <w:r w:rsidR="005133A8">
        <w:rPr>
          <w:rtl/>
        </w:rPr>
        <w:t xml:space="preserve"> </w:t>
      </w:r>
      <w:r w:rsidRPr="00866FEE">
        <w:rPr>
          <w:rtl/>
        </w:rPr>
        <w:t>דולר בשנה על אי</w:t>
      </w:r>
      <w:r w:rsidR="005133A8">
        <w:rPr>
          <w:rtl/>
        </w:rPr>
        <w:t>-</w:t>
      </w:r>
      <w:r w:rsidRPr="00866FEE">
        <w:rPr>
          <w:rtl/>
        </w:rPr>
        <w:t xml:space="preserve">קיום טיסות בשבת. שאלתי: מתי תתירו ל"אל על" לטוס בשבת </w:t>
      </w:r>
      <w:r w:rsidR="005133A8">
        <w:rPr>
          <w:rtl/>
        </w:rPr>
        <w:t>– 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נסים דהן (ש"ס):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דהן, תוכל אחר כך לשאול.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פורז (מרצ):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והאם</w:t>
      </w:r>
      <w:r>
        <w:rPr>
          <w:rtl/>
        </w:rPr>
        <w:t xml:space="preserve"> </w:t>
      </w:r>
      <w:r w:rsidR="00866FEE" w:rsidRPr="00866FEE">
        <w:rPr>
          <w:rtl/>
        </w:rPr>
        <w:t>אינכם</w:t>
      </w:r>
      <w:r>
        <w:rPr>
          <w:rtl/>
        </w:rPr>
        <w:t xml:space="preserve"> </w:t>
      </w:r>
      <w:r w:rsidR="00866FEE" w:rsidRPr="00866FEE">
        <w:rPr>
          <w:rtl/>
        </w:rPr>
        <w:t>חושבים</w:t>
      </w:r>
      <w:r>
        <w:rPr>
          <w:rtl/>
        </w:rPr>
        <w:t xml:space="preserve"> </w:t>
      </w:r>
      <w:r w:rsidR="00866FEE" w:rsidRPr="00866FEE">
        <w:rPr>
          <w:rtl/>
        </w:rPr>
        <w:t>שהעובדה שיש איסור על טיסות בשבת מונעת את הפרטתה</w:t>
      </w:r>
      <w:r>
        <w:rPr>
          <w:rtl/>
        </w:rPr>
        <w:t xml:space="preserve"> </w:t>
      </w:r>
      <w:r w:rsidR="00866FEE" w:rsidRPr="00866FEE">
        <w:rPr>
          <w:rtl/>
        </w:rPr>
        <w:t>של חברת "אל על"?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בבקשה, אדוני השר.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התשובה</w:t>
      </w:r>
      <w:r w:rsidR="005133A8">
        <w:rPr>
          <w:rtl/>
        </w:rPr>
        <w:t xml:space="preserve"> </w:t>
      </w:r>
      <w:r w:rsidRPr="00866FEE">
        <w:rPr>
          <w:rtl/>
        </w:rPr>
        <w:t>היא:</w:t>
      </w:r>
      <w:r w:rsidR="005133A8">
        <w:rPr>
          <w:rtl/>
        </w:rPr>
        <w:t xml:space="preserve"> </w:t>
      </w:r>
      <w:r w:rsidRPr="00866FEE">
        <w:rPr>
          <w:rtl/>
        </w:rPr>
        <w:t>א. כל זמן שאני שר התחבורה לא יינתן ל"אל על" ההיתר הזה, ואני</w:t>
      </w:r>
      <w:r w:rsidR="005133A8">
        <w:rPr>
          <w:rtl/>
        </w:rPr>
        <w:t xml:space="preserve"> </w:t>
      </w:r>
      <w:r w:rsidRPr="00866FEE">
        <w:rPr>
          <w:rtl/>
        </w:rPr>
        <w:t>מקווה שגם לא על</w:t>
      </w:r>
      <w:r w:rsidR="005133A8">
        <w:rPr>
          <w:rtl/>
        </w:rPr>
        <w:t>-</w:t>
      </w:r>
      <w:r w:rsidRPr="00866FEE">
        <w:rPr>
          <w:rtl/>
        </w:rPr>
        <w:t>ידי שרי התחבורה אחרי.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צוקר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כמה זמן תישאר שר התחבורה?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צוקר,</w:t>
      </w:r>
      <w:r w:rsidR="005133A8">
        <w:rPr>
          <w:rtl/>
        </w:rPr>
        <w:t xml:space="preserve"> </w:t>
      </w:r>
      <w:r w:rsidRPr="00866FEE">
        <w:rPr>
          <w:rtl/>
        </w:rPr>
        <w:t>אני מכיר את חריפות שאלותיך, על השאלה הזאת בדיוק אין לי</w:t>
      </w:r>
      <w:r w:rsidR="005133A8">
        <w:rPr>
          <w:rtl/>
        </w:rPr>
        <w:t xml:space="preserve"> </w:t>
      </w:r>
      <w:r w:rsidRPr="00866FEE">
        <w:rPr>
          <w:rtl/>
        </w:rPr>
        <w:t>תשובה. התכוננתי לכל השאלות חוץ מאשר לשאלה הזאת.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אני, בכל</w:t>
      </w:r>
      <w:r w:rsidR="005133A8">
        <w:rPr>
          <w:rtl/>
        </w:rPr>
        <w:t xml:space="preserve"> </w:t>
      </w:r>
      <w:r w:rsidRPr="00866FEE">
        <w:rPr>
          <w:rtl/>
        </w:rPr>
        <w:t>אופן,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חושב שגם הממשלה הזאת, רואים בשבת ערך לאומי לא פחות</w:t>
      </w:r>
      <w:r w:rsidR="005133A8">
        <w:rPr>
          <w:rtl/>
        </w:rPr>
        <w:t xml:space="preserve"> </w:t>
      </w:r>
      <w:r w:rsidRPr="00866FEE">
        <w:rPr>
          <w:rtl/>
        </w:rPr>
        <w:t>מאשר רווח של עוד כמה מיליוני דולרים או עשרות מיליוני דולרים לחברת "אל על".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 מכסה את ההפסד לחברת "אל על"?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תיכף אשיב, אדוני. היושב</w:t>
      </w:r>
      <w:r w:rsidR="005133A8">
        <w:rPr>
          <w:rtl/>
        </w:rPr>
        <w:t>-</w:t>
      </w:r>
      <w:r w:rsidRPr="00866FEE">
        <w:rPr>
          <w:rtl/>
        </w:rPr>
        <w:t>ראש שואל בלי תור וצריך גם להשיב לו.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שאנחנו שומרים על ביטחון, כמו שנשמור בעת ההפרטה על אפשרות להביא עולים</w:t>
      </w:r>
      <w:r w:rsidR="005133A8">
        <w:rPr>
          <w:rtl/>
        </w:rPr>
        <w:t xml:space="preserve"> </w:t>
      </w:r>
      <w:r w:rsidRPr="00866FEE">
        <w:rPr>
          <w:rtl/>
        </w:rPr>
        <w:t>במבצע במניית זהב, ודברים כאלה יכולים להוריד את המחיר, כך אם נושא השבת יוריד את</w:t>
      </w:r>
      <w:r w:rsidR="005133A8">
        <w:rPr>
          <w:rtl/>
        </w:rPr>
        <w:t xml:space="preserve"> </w:t>
      </w:r>
      <w:r w:rsidRPr="00866FEE">
        <w:rPr>
          <w:rtl/>
        </w:rPr>
        <w:t>המחיר, לדעתי עניין השבת גובר על זה. האמת היא, שזה לא חייב להוריד את המחיר.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ראשית,</w:t>
      </w:r>
      <w:r w:rsidR="005133A8">
        <w:rPr>
          <w:rtl/>
        </w:rPr>
        <w:t xml:space="preserve"> </w:t>
      </w:r>
      <w:r w:rsidRPr="00866FEE">
        <w:rPr>
          <w:rtl/>
        </w:rPr>
        <w:t>בגלל אי</w:t>
      </w:r>
      <w:r w:rsidR="005133A8">
        <w:rPr>
          <w:rtl/>
        </w:rPr>
        <w:t>-</w:t>
      </w:r>
      <w:r w:rsidRPr="00866FEE">
        <w:rPr>
          <w:rtl/>
        </w:rPr>
        <w:t>טיסה בשבת ובגלל הפעילות של חברת "אל על" היא מגדילה את אחוז</w:t>
      </w:r>
      <w:r w:rsidR="005133A8">
        <w:rPr>
          <w:rtl/>
        </w:rPr>
        <w:t xml:space="preserve"> </w:t>
      </w:r>
      <w:r w:rsidRPr="00866FEE">
        <w:rPr>
          <w:rtl/>
        </w:rPr>
        <w:t>הנוסעים</w:t>
      </w:r>
      <w:r w:rsidR="005133A8">
        <w:rPr>
          <w:rtl/>
        </w:rPr>
        <w:t xml:space="preserve"> </w:t>
      </w:r>
      <w:r w:rsidRPr="00866FEE">
        <w:rPr>
          <w:rtl/>
        </w:rPr>
        <w:t>הדתיים</w:t>
      </w:r>
      <w:r w:rsidR="005133A8">
        <w:rPr>
          <w:rtl/>
        </w:rPr>
        <w:t xml:space="preserve"> </w:t>
      </w:r>
      <w:r w:rsidRPr="00866FEE">
        <w:rPr>
          <w:rtl/>
        </w:rPr>
        <w:t>והחרדים</w:t>
      </w:r>
      <w:r w:rsidR="005133A8">
        <w:rPr>
          <w:rtl/>
        </w:rPr>
        <w:t xml:space="preserve"> </w:t>
      </w:r>
      <w:r w:rsidRPr="00866FEE">
        <w:rPr>
          <w:rtl/>
        </w:rPr>
        <w:t>מניו</w:t>
      </w:r>
      <w:r w:rsidR="005133A8">
        <w:rPr>
          <w:rtl/>
        </w:rPr>
        <w:t>-</w:t>
      </w:r>
      <w:r w:rsidRPr="00866FEE">
        <w:rPr>
          <w:rtl/>
        </w:rPr>
        <w:t>יורק בצורה מאוד משמעותית. רק לאחרונה קיבלתי סקר</w:t>
      </w:r>
      <w:r w:rsidR="005133A8">
        <w:rPr>
          <w:rtl/>
        </w:rPr>
        <w:t xml:space="preserve"> </w:t>
      </w:r>
      <w:r w:rsidRPr="00866FEE">
        <w:rPr>
          <w:rtl/>
        </w:rPr>
        <w:t>ממנכ"ל "אל על", שהשיעור עלה מ</w:t>
      </w:r>
      <w:r w:rsidR="005133A8">
        <w:rPr>
          <w:rtl/>
        </w:rPr>
        <w:t>-</w:t>
      </w:r>
      <w:r w:rsidR="005133A8" w:rsidRPr="00866FEE">
        <w:rPr>
          <w:rtl/>
        </w:rPr>
        <w:t>17</w:t>
      </w:r>
      <w:r w:rsidR="005133A8">
        <w:rPr>
          <w:rtl/>
        </w:rPr>
        <w:t>%</w:t>
      </w:r>
      <w:r w:rsidRPr="00866FEE">
        <w:rPr>
          <w:rtl/>
        </w:rPr>
        <w:t xml:space="preserve"> ל</w:t>
      </w:r>
      <w:r w:rsidR="005133A8">
        <w:rPr>
          <w:rtl/>
        </w:rPr>
        <w:t>-</w:t>
      </w:r>
      <w:r w:rsidR="005133A8" w:rsidRPr="00866FEE">
        <w:rPr>
          <w:rtl/>
        </w:rPr>
        <w:t>30</w:t>
      </w:r>
      <w:r w:rsidR="005133A8">
        <w:rPr>
          <w:rtl/>
        </w:rPr>
        <w:t>%</w:t>
      </w:r>
      <w:r w:rsidRPr="00866FEE">
        <w:rPr>
          <w:rtl/>
        </w:rPr>
        <w:t xml:space="preserve"> מכלל הנוסעים החרדים שבאים מניו</w:t>
      </w:r>
      <w:r w:rsidR="005133A8">
        <w:rPr>
          <w:rtl/>
        </w:rPr>
        <w:t>-</w:t>
      </w:r>
      <w:r w:rsidRPr="00866FEE">
        <w:rPr>
          <w:rtl/>
        </w:rPr>
        <w:t>יורק.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שנית,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בבעיות של כסף נתחשבן, אני בהחלט מוכן להתחשבן עם</w:t>
      </w:r>
      <w:r w:rsidR="005133A8">
        <w:rPr>
          <w:rtl/>
        </w:rPr>
        <w:t xml:space="preserve"> </w:t>
      </w:r>
      <w:r w:rsidRPr="00866FEE">
        <w:rPr>
          <w:rtl/>
        </w:rPr>
        <w:t>"אל על".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נסים דהן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לשלב את העלות של שבת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מוכן</w:t>
      </w:r>
      <w:r w:rsidR="005133A8">
        <w:rPr>
          <w:rtl/>
        </w:rPr>
        <w:t xml:space="preserve"> </w:t>
      </w:r>
      <w:r w:rsidRPr="00866FEE">
        <w:rPr>
          <w:rtl/>
        </w:rPr>
        <w:t>להתחשבן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"אל על". אני רק רוצה לומר לחברי הכנסת, ש</w:t>
      </w:r>
      <w:r w:rsidR="005133A8">
        <w:rPr>
          <w:rtl/>
        </w:rPr>
        <w:t>-</w:t>
      </w:r>
      <w:r w:rsidRPr="00866FEE">
        <w:rPr>
          <w:rtl/>
        </w:rPr>
        <w:t>1997 היתה</w:t>
      </w:r>
      <w:r w:rsidR="005133A8">
        <w:rPr>
          <w:rtl/>
        </w:rPr>
        <w:t xml:space="preserve"> </w:t>
      </w:r>
      <w:r w:rsidRPr="00866FEE">
        <w:rPr>
          <w:rtl/>
        </w:rPr>
        <w:t>השנה</w:t>
      </w:r>
      <w:r w:rsidR="005133A8">
        <w:rPr>
          <w:rtl/>
        </w:rPr>
        <w:t xml:space="preserve"> </w:t>
      </w:r>
      <w:r w:rsidRPr="00866FEE">
        <w:rPr>
          <w:rtl/>
        </w:rPr>
        <w:t>הראשונה ש"אל על" רשמה בה הפסד. 1998 תהיה השנה השנייה, אבל הרבה פחות.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השנים</w:t>
      </w:r>
      <w:r w:rsidR="005133A8">
        <w:rPr>
          <w:rtl/>
        </w:rPr>
        <w:t xml:space="preserve"> </w:t>
      </w:r>
      <w:r w:rsidRPr="00866FEE">
        <w:rPr>
          <w:rtl/>
        </w:rPr>
        <w:t>מאז החלטת הממשלה</w:t>
      </w:r>
      <w:r w:rsidR="005133A8">
        <w:rPr>
          <w:rtl/>
        </w:rPr>
        <w:t xml:space="preserve"> </w:t>
      </w:r>
      <w:r w:rsidRPr="00866FEE">
        <w:rPr>
          <w:rtl/>
        </w:rPr>
        <w:t>"אל על"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טסה</w:t>
      </w:r>
      <w:r w:rsidR="005133A8">
        <w:rPr>
          <w:rtl/>
        </w:rPr>
        <w:t xml:space="preserve"> </w:t>
      </w:r>
      <w:r w:rsidRPr="00866FEE">
        <w:rPr>
          <w:rtl/>
        </w:rPr>
        <w:t>בשבת, והיא לא הפסידה. כלומר, היו לה</w:t>
      </w:r>
      <w:r w:rsidR="005133A8">
        <w:rPr>
          <w:rtl/>
        </w:rPr>
        <w:t xml:space="preserve"> </w:t>
      </w:r>
      <w:r w:rsidRPr="00866FEE">
        <w:rPr>
          <w:rtl/>
        </w:rPr>
        <w:t>רווחים. היא היתה יכולה תמיד להרוויח יותר.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כשהממשלה קנתה את המטוסים.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תמיד</w:t>
      </w:r>
      <w:r w:rsidR="005133A8">
        <w:rPr>
          <w:rtl/>
        </w:rPr>
        <w:t xml:space="preserve"> </w:t>
      </w:r>
      <w:r w:rsidRPr="00866FEE">
        <w:rPr>
          <w:rtl/>
        </w:rPr>
        <w:t>אפשר</w:t>
      </w:r>
      <w:r w:rsidR="005133A8">
        <w:rPr>
          <w:rtl/>
        </w:rPr>
        <w:t xml:space="preserve"> </w:t>
      </w:r>
      <w:r w:rsidRPr="00866FEE">
        <w:rPr>
          <w:rtl/>
        </w:rPr>
        <w:t>להרוויח</w:t>
      </w:r>
      <w:r w:rsidR="005133A8">
        <w:rPr>
          <w:rtl/>
        </w:rPr>
        <w:t xml:space="preserve"> </w:t>
      </w:r>
      <w:r w:rsidRPr="00866FEE">
        <w:rPr>
          <w:rtl/>
        </w:rPr>
        <w:t>יותר,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היא לא הפסידה. ב</w:t>
      </w:r>
      <w:r w:rsidR="005133A8">
        <w:rPr>
          <w:rtl/>
        </w:rPr>
        <w:t>-</w:t>
      </w:r>
      <w:r w:rsidRPr="00866FEE">
        <w:rPr>
          <w:rtl/>
        </w:rPr>
        <w:t>1997 היו הפסדים. ב</w:t>
      </w:r>
      <w:r w:rsidR="005133A8">
        <w:rPr>
          <w:rtl/>
        </w:rPr>
        <w:t>-</w:t>
      </w:r>
      <w:r w:rsidRPr="00866FEE">
        <w:rPr>
          <w:rtl/>
        </w:rPr>
        <w:t>1998</w:t>
      </w:r>
      <w:r w:rsidR="005133A8">
        <w:rPr>
          <w:rtl/>
        </w:rPr>
        <w:t xml:space="preserve"> </w:t>
      </w:r>
      <w:r w:rsidRPr="00866FEE">
        <w:rPr>
          <w:rtl/>
        </w:rPr>
        <w:t>ההפסדים</w:t>
      </w:r>
      <w:r w:rsidR="005133A8">
        <w:rPr>
          <w:rtl/>
        </w:rPr>
        <w:t xml:space="preserve"> </w:t>
      </w:r>
      <w:r w:rsidRPr="00866FEE">
        <w:rPr>
          <w:rtl/>
        </w:rPr>
        <w:t>יהיו</w:t>
      </w:r>
      <w:r w:rsidR="005133A8">
        <w:rPr>
          <w:rtl/>
        </w:rPr>
        <w:t xml:space="preserve"> </w:t>
      </w:r>
      <w:r w:rsidRPr="00866FEE">
        <w:rPr>
          <w:rtl/>
        </w:rPr>
        <w:t>הרבה</w:t>
      </w:r>
      <w:r w:rsidR="005133A8">
        <w:rPr>
          <w:rtl/>
        </w:rPr>
        <w:t xml:space="preserve"> </w:t>
      </w:r>
      <w:r w:rsidRPr="00866FEE">
        <w:rPr>
          <w:rtl/>
        </w:rPr>
        <w:t>יותר</w:t>
      </w:r>
      <w:r w:rsidR="005133A8">
        <w:rPr>
          <w:rtl/>
        </w:rPr>
        <w:t xml:space="preserve"> </w:t>
      </w:r>
      <w:r w:rsidRPr="00866FEE">
        <w:rPr>
          <w:rtl/>
        </w:rPr>
        <w:t>קטנים,</w:t>
      </w:r>
      <w:r w:rsidR="005133A8">
        <w:rPr>
          <w:rtl/>
        </w:rPr>
        <w:t xml:space="preserve"> </w:t>
      </w:r>
      <w:r w:rsidRPr="00866FEE">
        <w:rPr>
          <w:rtl/>
        </w:rPr>
        <w:t>ובעזרת</w:t>
      </w:r>
      <w:r w:rsidR="005133A8">
        <w:rPr>
          <w:rtl/>
        </w:rPr>
        <w:t xml:space="preserve"> </w:t>
      </w:r>
      <w:r w:rsidRPr="00866FEE">
        <w:rPr>
          <w:rtl/>
        </w:rPr>
        <w:t>השם ב</w:t>
      </w:r>
      <w:r w:rsidR="005133A8">
        <w:rPr>
          <w:rtl/>
        </w:rPr>
        <w:t>-</w:t>
      </w:r>
      <w:r w:rsidRPr="00866FEE">
        <w:rPr>
          <w:rtl/>
        </w:rPr>
        <w:t>1999 נחזור להיות חברה רווחית.</w:t>
      </w:r>
      <w:r w:rsidR="005133A8">
        <w:rPr>
          <w:rtl/>
        </w:rPr>
        <w:t xml:space="preserve"> </w:t>
      </w:r>
      <w:r w:rsidRPr="00866FEE">
        <w:rPr>
          <w:rtl/>
        </w:rPr>
        <w:t>אינני מתכונן לנגוע בנושא השבת ב"אל על".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דוד צוקר. 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אחמד סעד.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בכל הדורות קנתה הממשלה את המטוסים.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נכון. היא קנתה ב</w:t>
      </w:r>
      <w:r w:rsidR="005133A8">
        <w:rPr>
          <w:rtl/>
        </w:rPr>
        <w:t>-</w:t>
      </w:r>
      <w:r w:rsidRPr="00866FEE">
        <w:rPr>
          <w:rtl/>
        </w:rPr>
        <w:t>1982.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 xml:space="preserve">קנתה פעם אחת שני מטוסים, ועכשיו, בקנייה הקרובה, היא לא עומדת לקנות </w:t>
      </w:r>
      <w:r w:rsidR="005133A8">
        <w:rPr>
          <w:rtl/>
        </w:rPr>
        <w:t xml:space="preserve">– </w:t>
      </w:r>
      <w:r w:rsidRPr="00866FEE">
        <w:rPr>
          <w:rtl/>
        </w:rPr>
        <w:t>"אל על" תקנה.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פורז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השר, הרוב הולך ל"טאואר".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נכון, אבל הרוב הולך וקטן, הולך ומצטמצם.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הייתי שואל אותך על "בואינג" ו"איירבוס" ומה יהיה.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דוד צוקר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מבקש</w:t>
      </w:r>
      <w:r w:rsidR="005133A8">
        <w:rPr>
          <w:rtl/>
        </w:rPr>
        <w:t xml:space="preserve"> </w:t>
      </w:r>
      <w:r w:rsidRPr="00866FEE">
        <w:rPr>
          <w:rtl/>
        </w:rPr>
        <w:t>להתייחס לשאלת ביטול המכסות לרשיונות למוניות, ובזה</w:t>
      </w:r>
      <w:r w:rsidR="005133A8">
        <w:rPr>
          <w:rtl/>
        </w:rPr>
        <w:t xml:space="preserve"> </w:t>
      </w:r>
      <w:r w:rsidRPr="00866FEE">
        <w:rPr>
          <w:rtl/>
        </w:rPr>
        <w:t>לעמוד</w:t>
      </w:r>
      <w:r w:rsidR="005133A8">
        <w:rPr>
          <w:rtl/>
        </w:rPr>
        <w:t xml:space="preserve"> </w:t>
      </w:r>
      <w:r w:rsidRPr="00866FEE">
        <w:rPr>
          <w:rtl/>
        </w:rPr>
        <w:t>בהתחייבות</w:t>
      </w:r>
      <w:r w:rsidR="005133A8">
        <w:rPr>
          <w:rtl/>
        </w:rPr>
        <w:t xml:space="preserve"> </w:t>
      </w:r>
      <w:r w:rsidRPr="00866FEE">
        <w:rPr>
          <w:rtl/>
        </w:rPr>
        <w:t>שלי לפחות לשלושה נהגי מוניות, שהשביעו אותי, שאם אני לא שואל,</w:t>
      </w:r>
      <w:r w:rsidR="005133A8">
        <w:rPr>
          <w:rtl/>
        </w:rPr>
        <w:t xml:space="preserve"> </w:t>
      </w:r>
      <w:r w:rsidRPr="00866FEE">
        <w:rPr>
          <w:rtl/>
        </w:rPr>
        <w:t>עלול לקרות לי דבר מה רע.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מבקש</w:t>
      </w:r>
      <w:r w:rsidR="005133A8">
        <w:rPr>
          <w:rtl/>
        </w:rPr>
        <w:t xml:space="preserve"> </w:t>
      </w:r>
      <w:r w:rsidRPr="00866FEE">
        <w:rPr>
          <w:rtl/>
        </w:rPr>
        <w:t>לדעת, אם ביטול ההסדר והסדרת השוק הזה לא יגרמו להיצף שיפיל בעלי</w:t>
      </w:r>
      <w:r w:rsidR="005133A8">
        <w:rPr>
          <w:rtl/>
        </w:rPr>
        <w:t xml:space="preserve"> </w:t>
      </w:r>
      <w:r w:rsidRPr="00866FEE">
        <w:rPr>
          <w:rtl/>
        </w:rPr>
        <w:t>רשיונות,</w:t>
      </w:r>
      <w:r w:rsidR="005133A8">
        <w:rPr>
          <w:rtl/>
        </w:rPr>
        <w:t xml:space="preserve"> </w:t>
      </w:r>
      <w:r w:rsidRPr="00866FEE">
        <w:rPr>
          <w:rtl/>
        </w:rPr>
        <w:t>בעלי</w:t>
      </w:r>
      <w:r w:rsidR="005133A8">
        <w:rPr>
          <w:rtl/>
        </w:rPr>
        <w:t xml:space="preserve"> </w:t>
      </w:r>
      <w:r w:rsidRPr="00866FEE">
        <w:rPr>
          <w:rtl/>
        </w:rPr>
        <w:t>ניסיון,</w:t>
      </w:r>
      <w:r w:rsidR="005133A8">
        <w:rPr>
          <w:rtl/>
        </w:rPr>
        <w:t xml:space="preserve"> </w:t>
      </w:r>
      <w:r w:rsidRPr="00866FEE">
        <w:rPr>
          <w:rtl/>
        </w:rPr>
        <w:t>תחנות</w:t>
      </w:r>
      <w:r w:rsidR="005133A8">
        <w:rPr>
          <w:rtl/>
        </w:rPr>
        <w:t xml:space="preserve"> </w:t>
      </w:r>
      <w:r w:rsidRPr="00866FEE">
        <w:rPr>
          <w:rtl/>
        </w:rPr>
        <w:t>קיימות,</w:t>
      </w:r>
      <w:r w:rsidR="005133A8">
        <w:rPr>
          <w:rtl/>
        </w:rPr>
        <w:t xml:space="preserve"> </w:t>
      </w:r>
      <w:r w:rsidRPr="00866FEE">
        <w:rPr>
          <w:rtl/>
        </w:rPr>
        <w:t>וייצור אשליה של רווח בלי שתהיה אפשרות</w:t>
      </w:r>
      <w:r w:rsidR="005133A8">
        <w:rPr>
          <w:rtl/>
        </w:rPr>
        <w:t xml:space="preserve"> </w:t>
      </w:r>
      <w:r w:rsidRPr="00866FEE">
        <w:rPr>
          <w:rtl/>
        </w:rPr>
        <w:t>לרווח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באמת</w:t>
      </w:r>
      <w:r w:rsidR="005133A8">
        <w:rPr>
          <w:rtl/>
        </w:rPr>
        <w:t xml:space="preserve"> </w:t>
      </w:r>
      <w:r w:rsidRPr="00866FEE">
        <w:rPr>
          <w:rtl/>
        </w:rPr>
        <w:t>מוסיפים</w:t>
      </w:r>
      <w:r w:rsidR="005133A8">
        <w:rPr>
          <w:rtl/>
        </w:rPr>
        <w:t xml:space="preserve"> </w:t>
      </w:r>
      <w:r w:rsidRPr="00866FEE">
        <w:rPr>
          <w:rtl/>
        </w:rPr>
        <w:t>15,000</w:t>
      </w:r>
      <w:r w:rsidR="005133A8">
        <w:rPr>
          <w:rtl/>
        </w:rPr>
        <w:t xml:space="preserve"> </w:t>
      </w:r>
      <w:r w:rsidRPr="00866FEE">
        <w:rPr>
          <w:rtl/>
        </w:rPr>
        <w:t>רשיונות, או שתעדכן אותנו במספר הרשיונות שאתם</w:t>
      </w:r>
      <w:r w:rsidR="005133A8">
        <w:rPr>
          <w:rtl/>
        </w:rPr>
        <w:t xml:space="preserve"> </w:t>
      </w:r>
      <w:r w:rsidRPr="00866FEE">
        <w:rPr>
          <w:rtl/>
        </w:rPr>
        <w:t>מתכוונים להוסיף.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  <w:r w:rsidR="005133A8">
        <w:rPr>
          <w:rtl/>
        </w:rPr>
        <w:t xml:space="preserve"> </w:t>
      </w:r>
      <w:r w:rsidRPr="00866FEE">
        <w:rPr>
          <w:rtl/>
        </w:rPr>
        <w:t>אדוני השר,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ובכן,</w:t>
      </w:r>
      <w:r w:rsidR="005133A8">
        <w:rPr>
          <w:rtl/>
        </w:rPr>
        <w:t xml:space="preserve"> </w:t>
      </w:r>
      <w:r w:rsidRPr="00866FEE">
        <w:rPr>
          <w:rtl/>
        </w:rPr>
        <w:t>ענף</w:t>
      </w:r>
      <w:r w:rsidR="005133A8">
        <w:rPr>
          <w:rtl/>
        </w:rPr>
        <w:t xml:space="preserve"> </w:t>
      </w:r>
      <w:r w:rsidRPr="00866FEE">
        <w:rPr>
          <w:rtl/>
        </w:rPr>
        <w:t>המוניות הוא אחד הענפים היחידים בארץ שנשאר ענף סגור, ענף שכמעט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אפשר</w:t>
      </w:r>
      <w:r w:rsidR="005133A8">
        <w:rPr>
          <w:rtl/>
        </w:rPr>
        <w:t xml:space="preserve"> </w:t>
      </w:r>
      <w:r w:rsidRPr="00866FEE">
        <w:rPr>
          <w:rtl/>
        </w:rPr>
        <w:t>לחדור</w:t>
      </w:r>
      <w:r w:rsidR="005133A8">
        <w:rPr>
          <w:rtl/>
        </w:rPr>
        <w:t xml:space="preserve"> </w:t>
      </w:r>
      <w:r w:rsidRPr="00866FEE">
        <w:rPr>
          <w:rtl/>
        </w:rPr>
        <w:t>אליו.</w:t>
      </w:r>
      <w:r w:rsidR="005133A8">
        <w:rPr>
          <w:rtl/>
        </w:rPr>
        <w:t xml:space="preserve"> </w:t>
      </w:r>
      <w:r w:rsidRPr="00866FEE">
        <w:rPr>
          <w:rtl/>
        </w:rPr>
        <w:t>מספר</w:t>
      </w:r>
      <w:r w:rsidR="005133A8">
        <w:rPr>
          <w:rtl/>
        </w:rPr>
        <w:t xml:space="preserve"> </w:t>
      </w:r>
      <w:r w:rsidRPr="00866FEE">
        <w:rPr>
          <w:rtl/>
        </w:rPr>
        <w:t>הרשיונות</w:t>
      </w:r>
      <w:r w:rsidR="005133A8">
        <w:rPr>
          <w:rtl/>
        </w:rPr>
        <w:t xml:space="preserve"> </w:t>
      </w:r>
      <w:r w:rsidRPr="00866FEE">
        <w:rPr>
          <w:rtl/>
        </w:rPr>
        <w:t>שניתנו היה קטן הרבה יותר מן הפרופורציה</w:t>
      </w:r>
      <w:r w:rsidR="005133A8">
        <w:rPr>
          <w:rtl/>
        </w:rPr>
        <w:t xml:space="preserve"> </w:t>
      </w:r>
      <w:r w:rsidRPr="00866FEE">
        <w:rPr>
          <w:rtl/>
        </w:rPr>
        <w:t>הדרושה,</w:t>
      </w:r>
      <w:r w:rsidR="005133A8">
        <w:rPr>
          <w:rtl/>
        </w:rPr>
        <w:t xml:space="preserve"> </w:t>
      </w:r>
      <w:r w:rsidRPr="00866FEE">
        <w:rPr>
          <w:rtl/>
        </w:rPr>
        <w:t>מהצורך.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במשרד התחבורה מודדים את הצרכים לפי סטנדרדים אירופיים</w:t>
      </w:r>
      <w:r w:rsidR="005133A8">
        <w:rPr>
          <w:rtl/>
        </w:rPr>
        <w:t xml:space="preserve"> </w:t>
      </w:r>
      <w:r w:rsidRPr="00866FEE">
        <w:rPr>
          <w:rtl/>
        </w:rPr>
        <w:t>ואמריקניים, לפי אחוזי המוניות מול אחוזי המכוניות, מול אחוזי האזרחים וכן הלאה.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המציאות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שקשה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למצוא</w:t>
      </w:r>
      <w:r w:rsidR="005133A8">
        <w:rPr>
          <w:rtl/>
        </w:rPr>
        <w:t xml:space="preserve"> </w:t>
      </w:r>
      <w:r w:rsidRPr="00866FEE">
        <w:rPr>
          <w:rtl/>
        </w:rPr>
        <w:t>מונית.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מכיר</w:t>
      </w:r>
      <w:r w:rsidR="005133A8">
        <w:rPr>
          <w:rtl/>
        </w:rPr>
        <w:t xml:space="preserve"> </w:t>
      </w:r>
      <w:r w:rsidRPr="00866FEE">
        <w:rPr>
          <w:rtl/>
        </w:rPr>
        <w:t>את טענת בעלי המוניות</w:t>
      </w:r>
      <w:r w:rsidR="005133A8">
        <w:rPr>
          <w:rtl/>
        </w:rPr>
        <w:t xml:space="preserve"> </w:t>
      </w:r>
      <w:r w:rsidRPr="00866FEE">
        <w:rPr>
          <w:rtl/>
        </w:rPr>
        <w:t>שאומרים:</w:t>
      </w:r>
      <w:r w:rsidR="005133A8">
        <w:rPr>
          <w:rtl/>
        </w:rPr>
        <w:t xml:space="preserve"> </w:t>
      </w:r>
      <w:r w:rsidRPr="00866FEE">
        <w:rPr>
          <w:rtl/>
        </w:rPr>
        <w:t>קשה</w:t>
      </w:r>
      <w:r w:rsidR="005133A8">
        <w:rPr>
          <w:rtl/>
        </w:rPr>
        <w:t xml:space="preserve"> </w:t>
      </w:r>
      <w:r w:rsidRPr="00866FEE">
        <w:rPr>
          <w:rtl/>
        </w:rPr>
        <w:t>למצוא</w:t>
      </w:r>
      <w:r w:rsidR="005133A8">
        <w:rPr>
          <w:rtl/>
        </w:rPr>
        <w:t xml:space="preserve"> </w:t>
      </w:r>
      <w:r w:rsidRPr="00866FEE">
        <w:rPr>
          <w:rtl/>
        </w:rPr>
        <w:t>מונית</w:t>
      </w:r>
      <w:r w:rsidR="005133A8">
        <w:rPr>
          <w:rtl/>
        </w:rPr>
        <w:t xml:space="preserve"> </w:t>
      </w:r>
      <w:r w:rsidRPr="00866FEE">
        <w:rPr>
          <w:rtl/>
        </w:rPr>
        <w:t>רק</w:t>
      </w:r>
      <w:r w:rsidR="005133A8">
        <w:rPr>
          <w:rtl/>
        </w:rPr>
        <w:t xml:space="preserve"> </w:t>
      </w:r>
      <w:r w:rsidRPr="00866FEE">
        <w:rPr>
          <w:rtl/>
        </w:rPr>
        <w:t>בשעה שצריך מונית, אבל כשלא צריך קל למצוא. זה</w:t>
      </w:r>
      <w:r w:rsidR="005133A8">
        <w:rPr>
          <w:rtl/>
        </w:rPr>
        <w:t xml:space="preserve"> </w:t>
      </w:r>
      <w:r w:rsidRPr="00866FEE">
        <w:rPr>
          <w:rtl/>
        </w:rPr>
        <w:t>נכון,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בסופו</w:t>
      </w:r>
      <w:r w:rsidR="005133A8">
        <w:rPr>
          <w:rtl/>
        </w:rPr>
        <w:t xml:space="preserve"> </w:t>
      </w:r>
      <w:r w:rsidRPr="00866FEE">
        <w:rPr>
          <w:rtl/>
        </w:rPr>
        <w:t>של דבר, ההערכה שלנו היא שהרבה מאוד אנשים ישאירו את המכוניות</w:t>
      </w:r>
      <w:r w:rsidR="005133A8">
        <w:rPr>
          <w:rtl/>
        </w:rPr>
        <w:t xml:space="preserve"> </w:t>
      </w:r>
      <w:r w:rsidRPr="00866FEE">
        <w:rPr>
          <w:rtl/>
        </w:rPr>
        <w:t>בבית, כי יש הרבה מאוד בעיות חנייה, וייסעו במונית אם המונית תהיה זמינה.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דבר</w:t>
      </w:r>
      <w:r w:rsidR="005133A8">
        <w:rPr>
          <w:rtl/>
        </w:rPr>
        <w:t xml:space="preserve"> </w:t>
      </w:r>
      <w:r w:rsidRPr="00866FEE">
        <w:rPr>
          <w:rtl/>
        </w:rPr>
        <w:t>ראשון,</w:t>
      </w:r>
      <w:r w:rsidR="005133A8">
        <w:rPr>
          <w:rtl/>
        </w:rPr>
        <w:t xml:space="preserve"> </w:t>
      </w:r>
      <w:r w:rsidRPr="00866FEE">
        <w:rPr>
          <w:rtl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לא רואה לנכון, גם משרד התחבורה, להשאיר ענף סגור. דבר</w:t>
      </w:r>
      <w:r w:rsidR="005133A8">
        <w:rPr>
          <w:rtl/>
        </w:rPr>
        <w:t xml:space="preserve"> </w:t>
      </w:r>
      <w:r w:rsidRPr="00866FEE">
        <w:rPr>
          <w:rtl/>
        </w:rPr>
        <w:t>שני,</w:t>
      </w:r>
      <w:r w:rsidR="005133A8">
        <w:rPr>
          <w:rtl/>
        </w:rPr>
        <w:t xml:space="preserve"> </w:t>
      </w:r>
      <w:r w:rsidRPr="00866FEE">
        <w:rPr>
          <w:rtl/>
        </w:rPr>
        <w:t>השוק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יעשה את שלו. יהיו מוניות, מי שיתפרנס </w:t>
      </w:r>
      <w:r w:rsidR="005133A8">
        <w:rPr>
          <w:rtl/>
        </w:rPr>
        <w:t>–</w:t>
      </w:r>
      <w:r w:rsidRPr="00866FEE">
        <w:rPr>
          <w:rtl/>
        </w:rPr>
        <w:t xml:space="preserve"> יתפרנס; ומי שלא יתפרנס </w:t>
      </w:r>
      <w:r w:rsidR="005133A8">
        <w:rPr>
          <w:rtl/>
        </w:rPr>
        <w:t>–</w:t>
      </w:r>
      <w:r w:rsidRPr="00866FEE">
        <w:rPr>
          <w:rtl/>
        </w:rPr>
        <w:t xml:space="preserve"> לא</w:t>
      </w:r>
      <w:r w:rsidR="005133A8">
        <w:rPr>
          <w:rtl/>
        </w:rPr>
        <w:t xml:space="preserve"> </w:t>
      </w:r>
      <w:r w:rsidRPr="00866FEE">
        <w:rPr>
          <w:rtl/>
        </w:rPr>
        <w:t>יתפרנס.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שמעתי</w:t>
      </w:r>
      <w:r w:rsidR="005133A8">
        <w:rPr>
          <w:rtl/>
        </w:rPr>
        <w:t xml:space="preserve"> </w:t>
      </w:r>
      <w:r w:rsidRPr="00866FEE">
        <w:rPr>
          <w:rtl/>
        </w:rPr>
        <w:t>הגבלות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אצל</w:t>
      </w:r>
      <w:r w:rsidR="005133A8">
        <w:rPr>
          <w:rtl/>
        </w:rPr>
        <w:t xml:space="preserve"> </w:t>
      </w:r>
      <w:r w:rsidRPr="00866FEE">
        <w:rPr>
          <w:rtl/>
        </w:rPr>
        <w:t>עורכי</w:t>
      </w:r>
      <w:r w:rsidR="005133A8">
        <w:rPr>
          <w:rtl/>
        </w:rPr>
        <w:t>-</w:t>
      </w:r>
      <w:r w:rsidRPr="00866FEE">
        <w:rPr>
          <w:rtl/>
        </w:rPr>
        <w:t>דין,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אצל</w:t>
      </w:r>
      <w:r w:rsidR="005133A8">
        <w:rPr>
          <w:rtl/>
        </w:rPr>
        <w:t xml:space="preserve"> </w:t>
      </w:r>
      <w:r w:rsidRPr="00866FEE">
        <w:rPr>
          <w:rtl/>
        </w:rPr>
        <w:t>בעלי חנות מכולת, לא</w:t>
      </w:r>
      <w:r w:rsidR="005133A8">
        <w:rPr>
          <w:rtl/>
        </w:rPr>
        <w:t xml:space="preserve"> </w:t>
      </w:r>
      <w:r w:rsidRPr="00866FEE">
        <w:rPr>
          <w:rtl/>
        </w:rPr>
        <w:t>בבתי</w:t>
      </w:r>
      <w:r w:rsidR="005133A8">
        <w:rPr>
          <w:rtl/>
        </w:rPr>
        <w:t>-</w:t>
      </w:r>
      <w:r w:rsidRPr="00866FEE">
        <w:rPr>
          <w:rtl/>
        </w:rPr>
        <w:t>קפה,</w:t>
      </w:r>
      <w:r w:rsidR="005133A8">
        <w:rPr>
          <w:rtl/>
        </w:rPr>
        <w:t xml:space="preserve"> </w:t>
      </w:r>
      <w:r w:rsidRPr="00866FEE">
        <w:rPr>
          <w:rtl/>
        </w:rPr>
        <w:t>לא בבתי</w:t>
      </w:r>
      <w:r w:rsidR="005133A8">
        <w:rPr>
          <w:rtl/>
        </w:rPr>
        <w:t>-</w:t>
      </w:r>
      <w:r w:rsidRPr="00866FEE">
        <w:rPr>
          <w:rtl/>
        </w:rPr>
        <w:t>קולנוע ולא בשום דבר אחר. שום ענף אנחנו לא מגבילים. אני חושב</w:t>
      </w:r>
      <w:r w:rsidR="005133A8">
        <w:rPr>
          <w:rtl/>
        </w:rPr>
        <w:t xml:space="preserve"> </w:t>
      </w:r>
      <w:r w:rsidRPr="00866FEE">
        <w:rPr>
          <w:rtl/>
        </w:rPr>
        <w:t>שגם בענף המוניות לא צריך להגביל.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ההערכה שלנו היא שענף המוניות ייפתח, ההערכה שלנו היא שתהיה מונית לכל דורש,</w:t>
      </w:r>
      <w:r w:rsidR="005133A8">
        <w:rPr>
          <w:rtl/>
        </w:rPr>
        <w:t xml:space="preserve"> </w:t>
      </w:r>
      <w:r w:rsidRPr="00866FEE">
        <w:rPr>
          <w:rtl/>
        </w:rPr>
        <w:t>וההערכה</w:t>
      </w:r>
      <w:r w:rsidR="005133A8">
        <w:rPr>
          <w:rtl/>
        </w:rPr>
        <w:t xml:space="preserve"> </w:t>
      </w:r>
      <w:r w:rsidRPr="00866FEE">
        <w:rPr>
          <w:rtl/>
        </w:rPr>
        <w:t>שלנו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שבסופו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דבר יהיו הרבה יותר נוסעים במונית ובעלי המוניות</w:t>
      </w:r>
      <w:r w:rsidR="005133A8">
        <w:rPr>
          <w:rtl/>
        </w:rPr>
        <w:t xml:space="preserve"> </w:t>
      </w:r>
      <w:r w:rsidRPr="00866FEE">
        <w:rPr>
          <w:rtl/>
        </w:rPr>
        <w:t>ירוויחו.</w:t>
      </w:r>
      <w:r w:rsidR="005133A8">
        <w:rPr>
          <w:rtl/>
        </w:rPr>
        <w:t xml:space="preserve"> </w:t>
      </w:r>
      <w:r w:rsidRPr="00866FEE">
        <w:rPr>
          <w:rtl/>
        </w:rPr>
        <w:t>אני מתאר לעצמי, שגם תיפתח תחרות מסוימת בין המוניות בנושא המחירים, כך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שיהיה הרגל הרבה יותר נפוץ של נסיעה במונית. אתה יכול לראות מה קורה היום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יהיה פיקוח על המחירים?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יהיה</w:t>
      </w:r>
      <w:r w:rsidR="005133A8">
        <w:rPr>
          <w:rtl/>
        </w:rPr>
        <w:t xml:space="preserve"> </w:t>
      </w:r>
      <w:r w:rsidRPr="00866FEE">
        <w:rPr>
          <w:rtl/>
        </w:rPr>
        <w:t>פיקוח</w:t>
      </w:r>
      <w:r w:rsidR="005133A8">
        <w:rPr>
          <w:rtl/>
        </w:rPr>
        <w:t xml:space="preserve"> </w:t>
      </w:r>
      <w:r w:rsidRPr="00866FEE">
        <w:rPr>
          <w:rtl/>
        </w:rPr>
        <w:t>מקסימום</w:t>
      </w:r>
      <w:r w:rsidR="005133A8">
        <w:rPr>
          <w:rtl/>
        </w:rPr>
        <w:t xml:space="preserve"> </w:t>
      </w:r>
      <w:r w:rsidRPr="00866FEE">
        <w:rPr>
          <w:rtl/>
        </w:rPr>
        <w:t>כמו בדלק, כך אנחנו חושבים. הנקודה הזאת עוד לא סגורה</w:t>
      </w:r>
      <w:r w:rsidR="005133A8">
        <w:rPr>
          <w:rtl/>
        </w:rPr>
        <w:t xml:space="preserve"> </w:t>
      </w:r>
      <w:r w:rsidRPr="00866FEE">
        <w:rPr>
          <w:rtl/>
        </w:rPr>
        <w:t>לגמרי,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</w:t>
      </w:r>
      <w:r w:rsidR="005133A8">
        <w:rPr>
          <w:rtl/>
        </w:rPr>
        <w:t xml:space="preserve"> </w:t>
      </w:r>
      <w:r w:rsidRPr="00866FEE">
        <w:rPr>
          <w:rtl/>
        </w:rPr>
        <w:t>אותה</w:t>
      </w:r>
      <w:r w:rsidR="005133A8">
        <w:rPr>
          <w:rtl/>
        </w:rPr>
        <w:t xml:space="preserve"> </w:t>
      </w:r>
      <w:r w:rsidRPr="00866FEE">
        <w:rPr>
          <w:rtl/>
        </w:rPr>
        <w:t>כמתחייב, אבל בהחלט יהיה מונה ויהיה פיקוח על</w:t>
      </w:r>
      <w:r w:rsidR="005133A8">
        <w:rPr>
          <w:rtl/>
        </w:rPr>
        <w:t xml:space="preserve"> </w:t>
      </w:r>
      <w:r w:rsidRPr="00866FEE">
        <w:rPr>
          <w:rtl/>
        </w:rPr>
        <w:t>המחירים כמו בדלק, כאשר בעלי המוניות יוכלו להוריד ממנו.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בדלק זה לא מצליח. אני רוצה לבטל את זה עשר שנים ולא מצליח.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 נבדוק את זה במוניות. אנחנו נראה איך זה יעבוד.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אחמד סעד. 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בני אלון.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אחמד סעד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 כבוד השר, אני רוצה לשאול: האם ביטול</w:t>
      </w:r>
      <w:r w:rsidR="005133A8">
        <w:rPr>
          <w:rtl/>
        </w:rPr>
        <w:t xml:space="preserve"> </w:t>
      </w:r>
      <w:r w:rsidRPr="00866FEE">
        <w:rPr>
          <w:rtl/>
        </w:rPr>
        <w:t>מכסות</w:t>
      </w:r>
      <w:r w:rsidR="005133A8">
        <w:rPr>
          <w:rtl/>
        </w:rPr>
        <w:t xml:space="preserve"> </w:t>
      </w:r>
      <w:r w:rsidRPr="00866FEE">
        <w:rPr>
          <w:rtl/>
        </w:rPr>
        <w:t>המוניות</w:t>
      </w:r>
      <w:r w:rsidR="005133A8">
        <w:rPr>
          <w:rtl/>
        </w:rPr>
        <w:t xml:space="preserve"> </w:t>
      </w:r>
      <w:r w:rsidRPr="00866FEE">
        <w:rPr>
          <w:rtl/>
        </w:rPr>
        <w:t>בזמן</w:t>
      </w:r>
      <w:r w:rsidR="005133A8">
        <w:rPr>
          <w:rtl/>
        </w:rPr>
        <w:t xml:space="preserve"> </w:t>
      </w:r>
      <w:r w:rsidRPr="00866FEE">
        <w:rPr>
          <w:rtl/>
        </w:rPr>
        <w:t>שהעליתם את מחיר הרשיון לא יביא לידי כך שרק העשירים יוכלו</w:t>
      </w:r>
      <w:r w:rsidR="005133A8">
        <w:rPr>
          <w:rtl/>
        </w:rPr>
        <w:t xml:space="preserve"> </w:t>
      </w:r>
      <w:r w:rsidRPr="00866FEE">
        <w:rPr>
          <w:rtl/>
        </w:rPr>
        <w:t>לקנות את הרשיון? האם זה לא יפגע במתן השירות לאזרחים?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אדוני השר,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רוצה</w:t>
      </w:r>
      <w:r w:rsidR="005133A8">
        <w:rPr>
          <w:rtl/>
        </w:rPr>
        <w:t xml:space="preserve"> </w:t>
      </w:r>
      <w:r w:rsidRPr="00866FEE">
        <w:rPr>
          <w:rtl/>
        </w:rPr>
        <w:t>לציין, שקבענו שני מחירים, מחיר אחד זול ומחיר אחד יקר, וזאת</w:t>
      </w:r>
      <w:r w:rsidR="005133A8">
        <w:rPr>
          <w:rtl/>
        </w:rPr>
        <w:t xml:space="preserve"> </w:t>
      </w:r>
      <w:r w:rsidRPr="00866FEE">
        <w:rPr>
          <w:rtl/>
        </w:rPr>
        <w:t>כדי</w:t>
      </w:r>
      <w:r w:rsidR="005133A8">
        <w:rPr>
          <w:rtl/>
        </w:rPr>
        <w:t xml:space="preserve"> </w:t>
      </w:r>
      <w:r w:rsidRPr="00866FEE">
        <w:rPr>
          <w:rtl/>
        </w:rPr>
        <w:t>להעדיף את הנהגים השכירים ולאפשר להם להשתלב בענף.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אליהו בן</w:t>
      </w:r>
      <w:r>
        <w:rPr>
          <w:rtl/>
        </w:rPr>
        <w:t>-</w:t>
      </w:r>
      <w:r w:rsidRPr="005133A8">
        <w:rPr>
          <w:rtl/>
        </w:rPr>
        <w:t>מנחם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מחיר אחד יקר ואחד יותר יקר.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</w:t>
      </w:r>
      <w:r w:rsidR="005133A8">
        <w:rPr>
          <w:rtl/>
        </w:rPr>
        <w:t xml:space="preserve"> </w:t>
      </w:r>
      <w:r w:rsidRPr="00866FEE">
        <w:rPr>
          <w:rtl/>
        </w:rPr>
        <w:t>לא.</w:t>
      </w:r>
      <w:r w:rsidR="005133A8">
        <w:rPr>
          <w:rtl/>
        </w:rPr>
        <w:t xml:space="preserve"> </w:t>
      </w:r>
      <w:r w:rsidRPr="00866FEE">
        <w:rPr>
          <w:rtl/>
        </w:rPr>
        <w:t>מחיר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אחד זול. ההיפך </w:t>
      </w:r>
      <w:r w:rsidR="005133A8">
        <w:rPr>
          <w:rtl/>
        </w:rPr>
        <w:t>–</w:t>
      </w:r>
      <w:r w:rsidRPr="00866FEE">
        <w:rPr>
          <w:rtl/>
        </w:rPr>
        <w:t xml:space="preserve"> בעלי המוניות רוצים שנעלה את שניהם יותר.</w:t>
      </w:r>
      <w:r w:rsidR="005133A8">
        <w:rPr>
          <w:rtl/>
        </w:rPr>
        <w:t xml:space="preserve"> </w:t>
      </w:r>
      <w:r w:rsidRPr="00866FEE">
        <w:rPr>
          <w:rtl/>
        </w:rPr>
        <w:t>קודם</w:t>
      </w:r>
      <w:r w:rsidR="005133A8">
        <w:rPr>
          <w:rtl/>
        </w:rPr>
        <w:t xml:space="preserve"> </w:t>
      </w:r>
      <w:r w:rsidRPr="00866FEE">
        <w:rPr>
          <w:rtl/>
        </w:rPr>
        <w:t>כול,</w:t>
      </w:r>
      <w:r w:rsidR="005133A8">
        <w:rPr>
          <w:rtl/>
        </w:rPr>
        <w:t xml:space="preserve"> </w:t>
      </w:r>
      <w:r w:rsidRPr="00866FEE">
        <w:rPr>
          <w:rtl/>
        </w:rPr>
        <w:t>מבחינת</w:t>
      </w:r>
      <w:r w:rsidR="005133A8">
        <w:rPr>
          <w:rtl/>
        </w:rPr>
        <w:t xml:space="preserve"> </w:t>
      </w:r>
      <w:r w:rsidRPr="00866FEE">
        <w:rPr>
          <w:rtl/>
        </w:rPr>
        <w:t>העניין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לנו</w:t>
      </w:r>
      <w:r w:rsidR="005133A8">
        <w:rPr>
          <w:rtl/>
        </w:rPr>
        <w:t xml:space="preserve"> </w:t>
      </w:r>
      <w:r w:rsidRPr="00866FEE">
        <w:rPr>
          <w:rtl/>
        </w:rPr>
        <w:t>אינטרס שהנהגים השכירים, שעובדים שנים מספר</w:t>
      </w:r>
      <w:r w:rsidR="005133A8">
        <w:rPr>
          <w:rtl/>
        </w:rPr>
        <w:t xml:space="preserve"> </w:t>
      </w:r>
      <w:r w:rsidRPr="00866FEE">
        <w:rPr>
          <w:rtl/>
        </w:rPr>
        <w:t>במקצוע,</w:t>
      </w:r>
      <w:r w:rsidR="005133A8">
        <w:rPr>
          <w:rtl/>
        </w:rPr>
        <w:t xml:space="preserve"> </w:t>
      </w:r>
      <w:r w:rsidRPr="00866FEE">
        <w:rPr>
          <w:rtl/>
        </w:rPr>
        <w:t>יהיה להם יותר קל ויתאפשר להם יותר לקנות רשיון למונית.</w:t>
      </w:r>
      <w:r w:rsidR="005133A8">
        <w:rPr>
          <w:rtl/>
        </w:rPr>
        <w:t xml:space="preserve"> </w:t>
      </w:r>
      <w:r w:rsidRPr="00866FEE">
        <w:rPr>
          <w:rtl/>
        </w:rPr>
        <w:t>המחיר הזול הוא</w:t>
      </w:r>
      <w:r w:rsidR="005133A8">
        <w:rPr>
          <w:rtl/>
        </w:rPr>
        <w:t xml:space="preserve"> </w:t>
      </w:r>
      <w:r w:rsidRPr="00866FEE">
        <w:rPr>
          <w:rtl/>
        </w:rPr>
        <w:t>135,000</w:t>
      </w:r>
      <w:r w:rsidR="005133A8">
        <w:rPr>
          <w:rtl/>
        </w:rPr>
        <w:t xml:space="preserve"> </w:t>
      </w:r>
      <w:r w:rsidRPr="00866FEE">
        <w:rPr>
          <w:rtl/>
        </w:rPr>
        <w:t>שקל.</w:t>
      </w:r>
      <w:r w:rsidR="005133A8">
        <w:rPr>
          <w:rtl/>
        </w:rPr>
        <w:t xml:space="preserve"> </w:t>
      </w:r>
      <w:r w:rsidRPr="00866FEE">
        <w:rPr>
          <w:rtl/>
        </w:rPr>
        <w:t>המחיר</w:t>
      </w:r>
      <w:r w:rsidR="005133A8">
        <w:rPr>
          <w:rtl/>
        </w:rPr>
        <w:t xml:space="preserve"> </w:t>
      </w:r>
      <w:r w:rsidRPr="00866FEE">
        <w:rPr>
          <w:rtl/>
        </w:rPr>
        <w:t>היקר</w:t>
      </w:r>
      <w:r w:rsidR="005133A8">
        <w:rPr>
          <w:rtl/>
        </w:rPr>
        <w:t xml:space="preserve"> </w:t>
      </w:r>
      <w:r w:rsidRPr="00866FEE">
        <w:rPr>
          <w:rtl/>
        </w:rPr>
        <w:t>הוא 195,000 שקל. כלומר, מי שעסק בנהיגה כשכיר, יוכל</w:t>
      </w:r>
      <w:r w:rsidR="005133A8">
        <w:rPr>
          <w:rtl/>
        </w:rPr>
        <w:t xml:space="preserve"> </w:t>
      </w:r>
      <w:r w:rsidRPr="00866FEE">
        <w:rPr>
          <w:rtl/>
        </w:rPr>
        <w:t>לקנות</w:t>
      </w:r>
      <w:r w:rsidR="005133A8">
        <w:rPr>
          <w:rtl/>
        </w:rPr>
        <w:t xml:space="preserve"> </w:t>
      </w:r>
      <w:r w:rsidRPr="00866FEE">
        <w:rPr>
          <w:rtl/>
        </w:rPr>
        <w:t>במחיר</w:t>
      </w:r>
      <w:r w:rsidR="005133A8">
        <w:rPr>
          <w:rtl/>
        </w:rPr>
        <w:t xml:space="preserve"> </w:t>
      </w:r>
      <w:r w:rsidRPr="00866FEE">
        <w:rPr>
          <w:rtl/>
        </w:rPr>
        <w:t>הזול</w:t>
      </w:r>
      <w:r w:rsidR="005133A8">
        <w:rPr>
          <w:rtl/>
        </w:rPr>
        <w:t xml:space="preserve"> </w:t>
      </w:r>
      <w:r w:rsidRPr="00866FEE">
        <w:rPr>
          <w:rtl/>
        </w:rPr>
        <w:t>יותר. מי שכרגע נכנס לענף, אנחנו מקשים עליו וקובעים לו מחיר</w:t>
      </w:r>
      <w:r w:rsidR="005133A8">
        <w:rPr>
          <w:rtl/>
        </w:rPr>
        <w:t xml:space="preserve"> </w:t>
      </w:r>
      <w:r w:rsidRPr="00866FEE">
        <w:rPr>
          <w:rtl/>
        </w:rPr>
        <w:t>גבוה</w:t>
      </w:r>
      <w:r w:rsidR="005133A8">
        <w:rPr>
          <w:rtl/>
        </w:rPr>
        <w:t xml:space="preserve"> </w:t>
      </w:r>
      <w:r w:rsidRPr="00866FEE">
        <w:rPr>
          <w:rtl/>
        </w:rPr>
        <w:t>יותר. נכון, הכניסה לא תהיה כל כך קלה וזה קצת מצמצם את החששות מהיצף.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מי</w:t>
      </w:r>
      <w:r w:rsidR="005133A8">
        <w:rPr>
          <w:rtl/>
        </w:rPr>
        <w:t xml:space="preserve"> </w:t>
      </w:r>
      <w:r w:rsidRPr="00866FEE">
        <w:rPr>
          <w:rtl/>
        </w:rPr>
        <w:t>שכבר</w:t>
      </w:r>
      <w:r w:rsidR="005133A8">
        <w:rPr>
          <w:rtl/>
        </w:rPr>
        <w:t xml:space="preserve"> </w:t>
      </w:r>
      <w:r w:rsidRPr="00866FEE">
        <w:rPr>
          <w:rtl/>
        </w:rPr>
        <w:t>נמצא</w:t>
      </w:r>
      <w:r w:rsidR="005133A8">
        <w:rPr>
          <w:rtl/>
        </w:rPr>
        <w:t xml:space="preserve"> </w:t>
      </w:r>
      <w:r w:rsidRPr="00866FEE">
        <w:rPr>
          <w:rtl/>
        </w:rPr>
        <w:t>במקצוע, הוא נהג שכיר ועבד שנים רבות, אנחנו מאפשרים לו קצת יותר</w:t>
      </w:r>
      <w:r w:rsidR="005133A8">
        <w:rPr>
          <w:rtl/>
        </w:rPr>
        <w:t xml:space="preserve"> </w:t>
      </w:r>
      <w:r w:rsidRPr="00866FEE">
        <w:rPr>
          <w:rtl/>
        </w:rPr>
        <w:t>בקלות.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בני אלון. אחריו </w:t>
      </w:r>
      <w:r w:rsidR="005133A8">
        <w:rPr>
          <w:rtl/>
        </w:rPr>
        <w:t>–</w:t>
      </w:r>
      <w:r w:rsidRPr="00866FEE">
        <w:rPr>
          <w:rtl/>
        </w:rPr>
        <w:t xml:space="preserve"> חברת הכנסת תמר גוז'נסקי.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בנימין אלון (מולדת):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השר, האם בעניין מכסות למוניות לא עברתם מקיצוניות לקיצוניות?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אשאל,</w:t>
      </w:r>
      <w:r w:rsidR="005133A8">
        <w:rPr>
          <w:rtl/>
        </w:rPr>
        <w:t xml:space="preserve"> </w:t>
      </w:r>
      <w:r w:rsidRPr="00866FEE">
        <w:rPr>
          <w:rtl/>
        </w:rPr>
        <w:t>קודם</w:t>
      </w:r>
      <w:r w:rsidR="005133A8">
        <w:rPr>
          <w:rtl/>
        </w:rPr>
        <w:t xml:space="preserve"> </w:t>
      </w:r>
      <w:r w:rsidRPr="00866FEE">
        <w:rPr>
          <w:rtl/>
        </w:rPr>
        <w:t>כול,</w:t>
      </w:r>
      <w:r w:rsidR="005133A8">
        <w:rPr>
          <w:rtl/>
        </w:rPr>
        <w:t xml:space="preserve"> </w:t>
      </w:r>
      <w:r w:rsidRPr="00866FEE">
        <w:rPr>
          <w:rtl/>
        </w:rPr>
        <w:t>למה לדחוף את זה לחוק המשונה הזה, חוק ההסדרים? למה</w:t>
      </w:r>
      <w:r w:rsidR="005133A8">
        <w:rPr>
          <w:rtl/>
        </w:rPr>
        <w:t xml:space="preserve"> </w:t>
      </w:r>
      <w:r w:rsidRPr="00866FEE">
        <w:rPr>
          <w:rtl/>
        </w:rPr>
        <w:t>פחדתם להתמודד עם זה כחוק רגיל, בלי משמעת קואליציונית של חוק ההסדרים?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שאלה</w:t>
      </w:r>
      <w:r w:rsidR="005133A8">
        <w:rPr>
          <w:rtl/>
        </w:rPr>
        <w:t xml:space="preserve"> </w:t>
      </w:r>
      <w:r w:rsidRPr="00866FEE">
        <w:rPr>
          <w:rtl/>
        </w:rPr>
        <w:t>שנייה, אתם עוברים מזיכיונות לרשיונות ופותחים רשיונות מגיל 18? אפילו</w:t>
      </w:r>
      <w:r w:rsidR="005133A8">
        <w:rPr>
          <w:rtl/>
        </w:rPr>
        <w:t xml:space="preserve"> </w:t>
      </w:r>
      <w:r w:rsidRPr="00866FEE">
        <w:rPr>
          <w:rtl/>
        </w:rPr>
        <w:t>בשכירת</w:t>
      </w:r>
      <w:r w:rsidR="005133A8">
        <w:rPr>
          <w:rtl/>
        </w:rPr>
        <w:t xml:space="preserve"> </w:t>
      </w:r>
      <w:r w:rsidRPr="00866FEE">
        <w:rPr>
          <w:rtl/>
        </w:rPr>
        <w:t>רכב,</w:t>
      </w:r>
      <w:r w:rsidR="005133A8">
        <w:rPr>
          <w:rtl/>
        </w:rPr>
        <w:t xml:space="preserve"> </w:t>
      </w:r>
      <w:r w:rsidRPr="00866FEE">
        <w:rPr>
          <w:rtl/>
        </w:rPr>
        <w:t>חברות</w:t>
      </w:r>
      <w:r w:rsidR="005133A8">
        <w:rPr>
          <w:rtl/>
        </w:rPr>
        <w:t xml:space="preserve"> </w:t>
      </w:r>
      <w:r w:rsidRPr="00866FEE">
        <w:rPr>
          <w:rtl/>
        </w:rPr>
        <w:t>הביטוח דורשות מסיבה בטיחותית שהגיל יהיה 21. כל אדם בן 18?</w:t>
      </w:r>
      <w:r w:rsidR="005133A8">
        <w:rPr>
          <w:rtl/>
        </w:rPr>
        <w:t xml:space="preserve"> </w:t>
      </w:r>
      <w:r w:rsidRPr="00866FEE">
        <w:rPr>
          <w:rtl/>
        </w:rPr>
        <w:t>לעודד דווקא את אלה שלא הולכים לצבא? מכל אלו שהיו נכי צה"ל, שזכו לזיכיונות, וכל</w:t>
      </w:r>
      <w:r w:rsidR="005133A8">
        <w:rPr>
          <w:rtl/>
        </w:rPr>
        <w:t xml:space="preserve"> </w:t>
      </w:r>
      <w:r w:rsidRPr="00866FEE">
        <w:rPr>
          <w:rtl/>
        </w:rPr>
        <w:t>מיני</w:t>
      </w:r>
      <w:r w:rsidR="005133A8">
        <w:rPr>
          <w:rtl/>
        </w:rPr>
        <w:t xml:space="preserve"> </w:t>
      </w:r>
      <w:r w:rsidRPr="00866FEE">
        <w:rPr>
          <w:rtl/>
        </w:rPr>
        <w:t>אנשים</w:t>
      </w:r>
      <w:r w:rsidR="005133A8">
        <w:rPr>
          <w:rtl/>
        </w:rPr>
        <w:t xml:space="preserve"> </w:t>
      </w:r>
      <w:r w:rsidRPr="00866FEE">
        <w:rPr>
          <w:rtl/>
        </w:rPr>
        <w:t>שסבלו</w:t>
      </w:r>
      <w:r w:rsidR="005133A8">
        <w:rPr>
          <w:rtl/>
        </w:rPr>
        <w:t xml:space="preserve"> </w:t>
      </w:r>
      <w:r w:rsidRPr="00866FEE">
        <w:rPr>
          <w:rtl/>
        </w:rPr>
        <w:t>ממלחמות ישראל, אתם נותנים דווקא איזה מין צ'ופר לאנשים מגיל</w:t>
      </w:r>
      <w:r w:rsidR="005133A8">
        <w:rPr>
          <w:rtl/>
        </w:rPr>
        <w:t xml:space="preserve"> </w:t>
      </w:r>
      <w:r w:rsidRPr="00866FEE">
        <w:rPr>
          <w:rtl/>
        </w:rPr>
        <w:t>18,</w:t>
      </w:r>
      <w:r w:rsidR="005133A8">
        <w:rPr>
          <w:rtl/>
        </w:rPr>
        <w:t xml:space="preserve"> </w:t>
      </w:r>
      <w:r w:rsidRPr="00866FEE">
        <w:rPr>
          <w:rtl/>
        </w:rPr>
        <w:t>כשאין</w:t>
      </w:r>
      <w:r w:rsidR="005133A8">
        <w:rPr>
          <w:rtl/>
        </w:rPr>
        <w:t xml:space="preserve"> </w:t>
      </w:r>
      <w:r w:rsidRPr="00866FEE">
        <w:rPr>
          <w:rtl/>
        </w:rPr>
        <w:t>כלל</w:t>
      </w:r>
      <w:r w:rsidR="005133A8">
        <w:rPr>
          <w:rtl/>
        </w:rPr>
        <w:t xml:space="preserve"> </w:t>
      </w:r>
      <w:r w:rsidRPr="00866FEE">
        <w:rPr>
          <w:rtl/>
        </w:rPr>
        <w:t>התייחסות</w:t>
      </w:r>
      <w:r w:rsidR="005133A8">
        <w:rPr>
          <w:rtl/>
        </w:rPr>
        <w:t xml:space="preserve"> </w:t>
      </w:r>
      <w:r w:rsidRPr="00866FEE">
        <w:rPr>
          <w:rtl/>
        </w:rPr>
        <w:t>לעניין</w:t>
      </w:r>
      <w:r w:rsidR="005133A8">
        <w:rPr>
          <w:rtl/>
        </w:rPr>
        <w:t xml:space="preserve"> </w:t>
      </w:r>
      <w:r w:rsidRPr="00866FEE">
        <w:rPr>
          <w:rtl/>
        </w:rPr>
        <w:t>השירות</w:t>
      </w:r>
      <w:r w:rsidR="005133A8">
        <w:rPr>
          <w:rtl/>
        </w:rPr>
        <w:t xml:space="preserve"> </w:t>
      </w:r>
      <w:r w:rsidRPr="00866FEE">
        <w:rPr>
          <w:rtl/>
        </w:rPr>
        <w:t>הצבאי?</w:t>
      </w:r>
      <w:r w:rsidR="005133A8">
        <w:rPr>
          <w:rtl/>
        </w:rPr>
        <w:t xml:space="preserve"> </w:t>
      </w:r>
      <w:r w:rsidRPr="00866FEE">
        <w:rPr>
          <w:rtl/>
        </w:rPr>
        <w:t>אני לא מבין את זה לא מבחינה</w:t>
      </w:r>
      <w:r w:rsidR="005133A8">
        <w:rPr>
          <w:rtl/>
        </w:rPr>
        <w:t xml:space="preserve"> </w:t>
      </w:r>
      <w:r w:rsidRPr="00866FEE">
        <w:rPr>
          <w:rtl/>
        </w:rPr>
        <w:t>בטיחותית ולא מבחינה לאומית.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אדוני השר,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הכללת החוק הזה בחוק ההסדרים </w:t>
      </w:r>
      <w:r w:rsidR="005133A8">
        <w:rPr>
          <w:rtl/>
        </w:rPr>
        <w:t>–</w:t>
      </w:r>
      <w:r w:rsidRPr="00866FEE">
        <w:rPr>
          <w:rtl/>
        </w:rPr>
        <w:t xml:space="preserve"> זה חלק מהשינויים המבניים שממשלת ישראל</w:t>
      </w:r>
      <w:r w:rsidR="005133A8">
        <w:rPr>
          <w:rtl/>
        </w:rPr>
        <w:t xml:space="preserve"> </w:t>
      </w:r>
      <w:r w:rsidRPr="00866FEE">
        <w:rPr>
          <w:rtl/>
        </w:rPr>
        <w:t>מציגה</w:t>
      </w:r>
      <w:r w:rsidR="005133A8">
        <w:rPr>
          <w:rtl/>
        </w:rPr>
        <w:t xml:space="preserve"> </w:t>
      </w:r>
      <w:r w:rsidRPr="00866FEE">
        <w:rPr>
          <w:rtl/>
        </w:rPr>
        <w:t>בצמוד</w:t>
      </w:r>
      <w:r w:rsidR="005133A8">
        <w:rPr>
          <w:rtl/>
        </w:rPr>
        <w:t xml:space="preserve"> </w:t>
      </w:r>
      <w:r w:rsidRPr="00866FEE">
        <w:rPr>
          <w:rtl/>
        </w:rPr>
        <w:t>לתקציב. לכן זה נמצא בחוק ההסדרים. יש לזה השלכות תקציביות כאלה או</w:t>
      </w:r>
      <w:r w:rsidR="005133A8">
        <w:rPr>
          <w:rtl/>
        </w:rPr>
        <w:t xml:space="preserve"> </w:t>
      </w:r>
      <w:r w:rsidRPr="00866FEE">
        <w:rPr>
          <w:rtl/>
        </w:rPr>
        <w:t>אחרות,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זה שינוי מבני, ואתה תראה כמה שינויים מבניים המוצגים בחוק ההסדרים.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הבנתי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העניין של גיל 18. אדם בגיל 18 יכול לקנות גם חנות מכולת. אף</w:t>
      </w:r>
      <w:r w:rsidR="005133A8">
        <w:rPr>
          <w:rtl/>
        </w:rPr>
        <w:t xml:space="preserve"> </w:t>
      </w:r>
      <w:r w:rsidRPr="00866FEE">
        <w:rPr>
          <w:rtl/>
        </w:rPr>
        <w:t>אחד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אומר</w:t>
      </w:r>
      <w:r w:rsidR="005133A8">
        <w:rPr>
          <w:rtl/>
        </w:rPr>
        <w:t xml:space="preserve"> </w:t>
      </w:r>
      <w:r w:rsidRPr="00866FEE">
        <w:rPr>
          <w:rtl/>
        </w:rPr>
        <w:t>שהוא</w:t>
      </w:r>
      <w:r w:rsidR="005133A8">
        <w:rPr>
          <w:rtl/>
        </w:rPr>
        <w:t xml:space="preserve"> </w:t>
      </w:r>
      <w:r w:rsidRPr="00866FEE">
        <w:rPr>
          <w:rtl/>
        </w:rPr>
        <w:t>ינהג</w:t>
      </w:r>
      <w:r w:rsidR="005133A8">
        <w:rPr>
          <w:rtl/>
        </w:rPr>
        <w:t xml:space="preserve"> </w:t>
      </w:r>
      <w:r w:rsidRPr="00866FEE">
        <w:rPr>
          <w:rtl/>
        </w:rPr>
        <w:t>במונית.</w:t>
      </w:r>
      <w:r w:rsidR="005133A8">
        <w:rPr>
          <w:rtl/>
        </w:rPr>
        <w:t xml:space="preserve"> </w:t>
      </w:r>
      <w:r w:rsidRPr="00866FEE">
        <w:rPr>
          <w:rtl/>
        </w:rPr>
        <w:t>כלומר,</w:t>
      </w:r>
      <w:r w:rsidR="005133A8">
        <w:rPr>
          <w:rtl/>
        </w:rPr>
        <w:t xml:space="preserve"> </w:t>
      </w:r>
      <w:r w:rsidRPr="00866FEE">
        <w:rPr>
          <w:rtl/>
        </w:rPr>
        <w:t>יש להבדיל פה בין רכישה לבין נהיגה</w:t>
      </w:r>
      <w:r w:rsidR="005133A8">
        <w:rPr>
          <w:rtl/>
        </w:rPr>
        <w:t xml:space="preserve"> </w:t>
      </w:r>
      <w:r w:rsidRPr="00866FEE">
        <w:rPr>
          <w:rtl/>
        </w:rPr>
        <w:t>במונית,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שיש להבדיל בכך שאדם יכול לרכוש בית</w:t>
      </w:r>
      <w:r w:rsidR="005133A8">
        <w:rPr>
          <w:rtl/>
        </w:rPr>
        <w:t>-</w:t>
      </w:r>
      <w:r w:rsidRPr="00866FEE">
        <w:rPr>
          <w:rtl/>
        </w:rPr>
        <w:t>מרקחת, אבל הוא לא יכול להפעיל</w:t>
      </w:r>
      <w:r w:rsidR="005133A8">
        <w:rPr>
          <w:rtl/>
        </w:rPr>
        <w:t xml:space="preserve"> </w:t>
      </w:r>
      <w:r w:rsidRPr="00866FEE">
        <w:rPr>
          <w:rtl/>
        </w:rPr>
        <w:t>אותו אלא רק רוקח מוסמך. לא כל בעל בית</w:t>
      </w:r>
      <w:r w:rsidR="005133A8">
        <w:rPr>
          <w:rtl/>
        </w:rPr>
        <w:t>-</w:t>
      </w:r>
      <w:r w:rsidRPr="00866FEE">
        <w:rPr>
          <w:rtl/>
        </w:rPr>
        <w:t>מרקחת צריך להיות רוקח.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לראות</w:t>
      </w:r>
      <w:r w:rsidR="005133A8">
        <w:rPr>
          <w:rtl/>
        </w:rPr>
        <w:t xml:space="preserve"> </w:t>
      </w:r>
      <w:r w:rsidRPr="00866FEE">
        <w:rPr>
          <w:rtl/>
        </w:rPr>
        <w:t>את הענף הזה כענף עסקי, מסחרי ופתוח. כל מי שיכול לקנות וכל מי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שיש לו כסף </w:t>
      </w:r>
      <w:r w:rsidR="005133A8">
        <w:rPr>
          <w:rtl/>
        </w:rPr>
        <w:t>–</w:t>
      </w:r>
      <w:r w:rsidRPr="00866FEE">
        <w:rPr>
          <w:rtl/>
        </w:rPr>
        <w:t xml:space="preserve"> שיקנה. השוק יעשה את שלו.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בנימין אלון (מולדת):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יודע מה, זה רעיון. אני אשקול את 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חברת הכנסת תמר גוז'נסקי. אחריה </w:t>
      </w:r>
      <w:r w:rsidR="005133A8">
        <w:rPr>
          <w:rtl/>
        </w:rPr>
        <w:t>–</w:t>
      </w:r>
      <w:r w:rsidRPr="00866FEE">
        <w:rPr>
          <w:rtl/>
        </w:rPr>
        <w:t xml:space="preserve"> חבר הכנסת שאול יהלום.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אני מבקשת לדעת, האם השר מוכן לבחון מחדש את כל הנושא של הרחבת</w:t>
      </w:r>
      <w:r w:rsidR="005133A8">
        <w:rPr>
          <w:rtl/>
        </w:rPr>
        <w:t xml:space="preserve"> </w:t>
      </w:r>
      <w:r w:rsidRPr="00866FEE">
        <w:rPr>
          <w:rtl/>
        </w:rPr>
        <w:t>נמל התעופה, בעיקר מבחינת תושבי בת</w:t>
      </w:r>
      <w:r w:rsidR="005133A8">
        <w:rPr>
          <w:rtl/>
        </w:rPr>
        <w:t>-</w:t>
      </w:r>
      <w:r w:rsidRPr="00866FEE">
        <w:rPr>
          <w:rtl/>
        </w:rPr>
        <w:t>ים וחולון?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כמי</w:t>
      </w:r>
      <w:r w:rsidR="005133A8">
        <w:rPr>
          <w:rtl/>
        </w:rPr>
        <w:t xml:space="preserve"> </w:t>
      </w:r>
      <w:r w:rsidRPr="00866FEE">
        <w:rPr>
          <w:rtl/>
        </w:rPr>
        <w:t>שגרה</w:t>
      </w:r>
      <w:r w:rsidR="005133A8">
        <w:rPr>
          <w:rtl/>
        </w:rPr>
        <w:t xml:space="preserve"> </w:t>
      </w:r>
      <w:r w:rsidRPr="00866FEE">
        <w:rPr>
          <w:rtl/>
        </w:rPr>
        <w:t>בבת</w:t>
      </w:r>
      <w:r w:rsidR="005133A8">
        <w:rPr>
          <w:rtl/>
        </w:rPr>
        <w:t>-</w:t>
      </w:r>
      <w:r w:rsidRPr="00866FEE">
        <w:rPr>
          <w:rtl/>
        </w:rPr>
        <w:t>ים,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שומעת</w:t>
      </w:r>
      <w:r w:rsidR="005133A8">
        <w:rPr>
          <w:rtl/>
        </w:rPr>
        <w:t xml:space="preserve"> </w:t>
      </w:r>
      <w:r w:rsidRPr="00866FEE">
        <w:rPr>
          <w:rtl/>
        </w:rPr>
        <w:t>כל ערב, כשאני בבית, את כל המטוסים שעוברים</w:t>
      </w:r>
      <w:r w:rsidR="005133A8">
        <w:rPr>
          <w:rtl/>
        </w:rPr>
        <w:t xml:space="preserve"> </w:t>
      </w:r>
      <w:r w:rsidRPr="00866FEE">
        <w:rPr>
          <w:rtl/>
        </w:rPr>
        <w:t>ומרעישים.</w:t>
      </w:r>
      <w:r w:rsidR="005133A8">
        <w:rPr>
          <w:rtl/>
        </w:rPr>
        <w:t xml:space="preserve"> </w:t>
      </w:r>
      <w:r w:rsidRPr="00866FEE">
        <w:rPr>
          <w:rtl/>
        </w:rPr>
        <w:t>אני רוצה לומר לך, אדוני, זו בעיה של רעש, אבל גם בעיה של בטיחות. כבר</w:t>
      </w:r>
      <w:r w:rsidR="005133A8">
        <w:rPr>
          <w:rtl/>
        </w:rPr>
        <w:t xml:space="preserve"> </w:t>
      </w:r>
      <w:r w:rsidRPr="00866FEE">
        <w:rPr>
          <w:rtl/>
        </w:rPr>
        <w:t>היו</w:t>
      </w:r>
      <w:r w:rsidR="005133A8">
        <w:rPr>
          <w:rtl/>
        </w:rPr>
        <w:t xml:space="preserve"> </w:t>
      </w:r>
      <w:r w:rsidRPr="00866FEE">
        <w:rPr>
          <w:rtl/>
        </w:rPr>
        <w:t>הרבה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אסונות בעולם בהמראות מטוסים. המראות מטוסים מעל יישובים צפופים</w:t>
      </w:r>
      <w:r w:rsidR="005133A8">
        <w:rPr>
          <w:rtl/>
        </w:rPr>
        <w:t xml:space="preserve"> </w:t>
      </w:r>
      <w:r w:rsidRPr="00866FEE">
        <w:rPr>
          <w:rtl/>
        </w:rPr>
        <w:t>עלולות</w:t>
      </w:r>
      <w:r w:rsidR="005133A8">
        <w:rPr>
          <w:rtl/>
        </w:rPr>
        <w:t xml:space="preserve"> </w:t>
      </w:r>
      <w:r w:rsidRPr="00866FEE">
        <w:rPr>
          <w:rtl/>
        </w:rPr>
        <w:t>לגרום דבר איום ונורא. רק עכשיו היה אסון נורא ברוסיה, וראינו את התוצאות</w:t>
      </w:r>
      <w:r w:rsidR="005133A8">
        <w:rPr>
          <w:rtl/>
        </w:rPr>
        <w:t xml:space="preserve"> </w:t>
      </w:r>
      <w:r w:rsidRPr="00866FEE">
        <w:rPr>
          <w:rtl/>
        </w:rPr>
        <w:t>האיומות.</w:t>
      </w:r>
      <w:r w:rsidR="005133A8">
        <w:rPr>
          <w:rtl/>
        </w:rPr>
        <w:t xml:space="preserve"> </w:t>
      </w:r>
      <w:r w:rsidRPr="00866FEE">
        <w:rPr>
          <w:rtl/>
        </w:rPr>
        <w:t>עכשיו גם מרחיבים את הנמל וגם ממשיכים לטוס מעל חולון ובת</w:t>
      </w:r>
      <w:r w:rsidR="005133A8">
        <w:rPr>
          <w:rtl/>
        </w:rPr>
        <w:t>-</w:t>
      </w:r>
      <w:r w:rsidRPr="00866FEE">
        <w:rPr>
          <w:rtl/>
        </w:rPr>
        <w:t>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אדוני השר,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לאחר בחינה נתתי הוראה, קודם כול להקפיא את שלב ב' של "נתב"ג 2000".</w:t>
      </w:r>
      <w:r w:rsidR="005133A8">
        <w:rPr>
          <w:rtl/>
        </w:rPr>
        <w:t xml:space="preserve"> </w:t>
      </w:r>
      <w:r w:rsidRPr="00866FEE">
        <w:rPr>
          <w:rtl/>
        </w:rPr>
        <w:t>כלומר,</w:t>
      </w:r>
      <w:r w:rsidR="005133A8">
        <w:rPr>
          <w:rtl/>
        </w:rPr>
        <w:t xml:space="preserve"> </w:t>
      </w:r>
      <w:r w:rsidRPr="00866FEE">
        <w:rPr>
          <w:rtl/>
        </w:rPr>
        <w:t>"נתב"ג</w:t>
      </w:r>
      <w:r w:rsidR="005133A8">
        <w:rPr>
          <w:rtl/>
        </w:rPr>
        <w:t xml:space="preserve"> </w:t>
      </w:r>
      <w:r w:rsidRPr="00866FEE">
        <w:rPr>
          <w:rtl/>
        </w:rPr>
        <w:t>2000"</w:t>
      </w:r>
      <w:r w:rsidR="005133A8">
        <w:rPr>
          <w:rtl/>
        </w:rPr>
        <w:t xml:space="preserve"> </w:t>
      </w:r>
      <w:r w:rsidRPr="00866FEE">
        <w:rPr>
          <w:rtl/>
        </w:rPr>
        <w:t>מורחב</w:t>
      </w:r>
      <w:r w:rsidR="005133A8">
        <w:rPr>
          <w:rtl/>
        </w:rPr>
        <w:t xml:space="preserve"> </w:t>
      </w:r>
      <w:r w:rsidRPr="00866FEE">
        <w:rPr>
          <w:rtl/>
        </w:rPr>
        <w:t>רק בשלב א' שלו. שלב ב' כרגע מוקפא. לדעתי, הוא צריך להיות</w:t>
      </w:r>
      <w:r w:rsidR="005133A8">
        <w:rPr>
          <w:rtl/>
        </w:rPr>
        <w:t xml:space="preserve"> </w:t>
      </w:r>
      <w:r w:rsidRPr="00866FEE">
        <w:rPr>
          <w:rtl/>
        </w:rPr>
        <w:t>מוקפא לעולם. כלומר, לא צריך להגיע לשלב ב'.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הפתרון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שאמרה וועדת</w:t>
      </w:r>
      <w:r w:rsidR="005133A8">
        <w:rPr>
          <w:rtl/>
        </w:rPr>
        <w:t>-</w:t>
      </w:r>
      <w:r w:rsidRPr="00866FEE">
        <w:rPr>
          <w:rtl/>
        </w:rPr>
        <w:t>סוארי, שצריך שדה תעופה משלים. אני מקווה ששדה</w:t>
      </w:r>
      <w:r w:rsidR="005133A8">
        <w:rPr>
          <w:rtl/>
        </w:rPr>
        <w:t xml:space="preserve"> </w:t>
      </w:r>
      <w:r w:rsidRPr="00866FEE">
        <w:rPr>
          <w:rtl/>
        </w:rPr>
        <w:t>תעופה</w:t>
      </w:r>
      <w:r w:rsidR="005133A8">
        <w:rPr>
          <w:rtl/>
        </w:rPr>
        <w:t xml:space="preserve"> </w:t>
      </w:r>
      <w:r w:rsidRPr="00866FEE">
        <w:rPr>
          <w:rtl/>
        </w:rPr>
        <w:t>משלים</w:t>
      </w:r>
      <w:r w:rsidR="005133A8">
        <w:rPr>
          <w:rtl/>
        </w:rPr>
        <w:t xml:space="preserve"> </w:t>
      </w:r>
      <w:r w:rsidRPr="00866FEE">
        <w:rPr>
          <w:rtl/>
        </w:rPr>
        <w:t>לא יהיה ליד ערים עמוסות. אני מקווה, ששדה תעופה משלים יהיה, בסופו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של דבר, גם שדה התעופה הראשי, בין שנבנה אותו ברצועת החוף, בין שנבנה אותו בנגב </w:t>
      </w:r>
      <w:r w:rsidR="005133A8">
        <w:rPr>
          <w:rtl/>
        </w:rPr>
        <w:t>– 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בתוך הים.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בתוך הים.</w:t>
      </w:r>
      <w:r w:rsidR="005133A8">
        <w:rPr>
          <w:rtl/>
        </w:rPr>
        <w:t xml:space="preserve"> </w:t>
      </w:r>
      <w:r w:rsidRPr="00866FEE">
        <w:rPr>
          <w:rtl/>
        </w:rPr>
        <w:t>כלומר, בעניין הזה נדונות כמה הצעות. בכלל, מיקומו של שדה התעופה</w:t>
      </w:r>
      <w:r w:rsidR="005133A8">
        <w:rPr>
          <w:rtl/>
        </w:rPr>
        <w:t xml:space="preserve"> </w:t>
      </w:r>
      <w:r w:rsidRPr="00866FEE">
        <w:rPr>
          <w:rtl/>
        </w:rPr>
        <w:t>בן</w:t>
      </w:r>
      <w:r w:rsidR="005133A8">
        <w:rPr>
          <w:rtl/>
        </w:rPr>
        <w:t>-</w:t>
      </w:r>
      <w:r w:rsidRPr="00866FEE">
        <w:rPr>
          <w:rtl/>
        </w:rPr>
        <w:t>גוריון הוא בעייתי.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להזכיר, שבנתב"ג יש עומס רב מאחר שאין לנו ברירה. אם אנחנו רוצים</w:t>
      </w:r>
      <w:r w:rsidR="005133A8">
        <w:rPr>
          <w:rtl/>
        </w:rPr>
        <w:t xml:space="preserve"> </w:t>
      </w:r>
      <w:r w:rsidRPr="00866FEE">
        <w:rPr>
          <w:rtl/>
        </w:rPr>
        <w:t>להיות ערוכים בשנת 2000 לתיירות גדולה של נוצרים, או ב</w:t>
      </w:r>
      <w:r w:rsidR="005133A8">
        <w:rPr>
          <w:rtl/>
        </w:rPr>
        <w:t>-</w:t>
      </w:r>
      <w:r w:rsidRPr="00866FEE">
        <w:rPr>
          <w:rtl/>
        </w:rPr>
        <w:t>1998, בעזרת השם, לביקורים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יהודים</w:t>
      </w:r>
      <w:r w:rsidR="005133A8">
        <w:rPr>
          <w:rtl/>
        </w:rPr>
        <w:t xml:space="preserve"> </w:t>
      </w:r>
      <w:r w:rsidRPr="00866FEE">
        <w:rPr>
          <w:rtl/>
        </w:rPr>
        <w:t>רבים</w:t>
      </w:r>
      <w:r w:rsidR="005133A8">
        <w:rPr>
          <w:rtl/>
        </w:rPr>
        <w:t xml:space="preserve"> </w:t>
      </w:r>
      <w:r w:rsidRPr="00866FEE">
        <w:rPr>
          <w:rtl/>
        </w:rPr>
        <w:t>היובל,</w:t>
      </w:r>
      <w:r w:rsidR="005133A8">
        <w:rPr>
          <w:rtl/>
        </w:rPr>
        <w:t xml:space="preserve"> </w:t>
      </w:r>
      <w:r w:rsidRPr="00866FEE">
        <w:rPr>
          <w:rtl/>
        </w:rPr>
        <w:t>הרי</w:t>
      </w:r>
      <w:r w:rsidR="005133A8">
        <w:rPr>
          <w:rtl/>
        </w:rPr>
        <w:t xml:space="preserve"> </w:t>
      </w:r>
      <w:r w:rsidRPr="00866FEE">
        <w:rPr>
          <w:rtl/>
        </w:rPr>
        <w:t>שאין</w:t>
      </w:r>
      <w:r w:rsidR="005133A8">
        <w:rPr>
          <w:rtl/>
        </w:rPr>
        <w:t xml:space="preserve"> </w:t>
      </w:r>
      <w:r w:rsidRPr="00866FEE">
        <w:rPr>
          <w:rtl/>
        </w:rPr>
        <w:t>לנו ברירה אלא להרחיב חניות ולעשות כל מיני</w:t>
      </w:r>
      <w:r w:rsidR="005133A8">
        <w:rPr>
          <w:rtl/>
        </w:rPr>
        <w:t xml:space="preserve"> </w:t>
      </w:r>
      <w:r w:rsidRPr="00866FEE">
        <w:rPr>
          <w:rtl/>
        </w:rPr>
        <w:t>דברים. אנחנו כבר מוציאים את המכרזים לשם כך.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הבעיות</w:t>
      </w:r>
      <w:r w:rsidR="005133A8">
        <w:rPr>
          <w:rtl/>
        </w:rPr>
        <w:t xml:space="preserve"> </w:t>
      </w:r>
      <w:r w:rsidRPr="00866FEE">
        <w:rPr>
          <w:rtl/>
        </w:rPr>
        <w:t>שהעלית</w:t>
      </w:r>
      <w:r w:rsidR="005133A8">
        <w:rPr>
          <w:rtl/>
        </w:rPr>
        <w:t xml:space="preserve"> </w:t>
      </w:r>
      <w:r w:rsidRPr="00866FEE">
        <w:rPr>
          <w:rtl/>
        </w:rPr>
        <w:t>הן</w:t>
      </w:r>
      <w:r w:rsidR="005133A8">
        <w:rPr>
          <w:rtl/>
        </w:rPr>
        <w:t xml:space="preserve"> </w:t>
      </w:r>
      <w:r w:rsidRPr="00866FEE">
        <w:rPr>
          <w:rtl/>
        </w:rPr>
        <w:t>בהחלט</w:t>
      </w:r>
      <w:r w:rsidR="005133A8">
        <w:rPr>
          <w:rtl/>
        </w:rPr>
        <w:t xml:space="preserve"> </w:t>
      </w:r>
      <w:r w:rsidRPr="00866FEE">
        <w:rPr>
          <w:rtl/>
        </w:rPr>
        <w:t>לפנינו.</w:t>
      </w:r>
      <w:r w:rsidR="005133A8">
        <w:rPr>
          <w:rtl/>
        </w:rPr>
        <w:t xml:space="preserve"> </w:t>
      </w:r>
      <w:r w:rsidRPr="00866FEE">
        <w:rPr>
          <w:rtl/>
        </w:rPr>
        <w:t>אני רוצה להבטיח לך שאנחנו עושים כל מה</w:t>
      </w:r>
      <w:r w:rsidR="005133A8">
        <w:rPr>
          <w:rtl/>
        </w:rPr>
        <w:t xml:space="preserve"> </w:t>
      </w:r>
      <w:r w:rsidRPr="00866FEE">
        <w:rPr>
          <w:rtl/>
        </w:rPr>
        <w:t>שאפשר כדי שלא להרחיב מעבר למידה.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עוד מלה אחת.</w:t>
      </w:r>
      <w:r w:rsidR="005133A8">
        <w:rPr>
          <w:rtl/>
        </w:rPr>
        <w:t xml:space="preserve"> </w:t>
      </w:r>
      <w:r w:rsidRPr="00866FEE">
        <w:rPr>
          <w:rtl/>
        </w:rPr>
        <w:t>הדורות החדשים של המטוסים הרבה פחות רועשים. כלומר, הרעש בעצם</w:t>
      </w:r>
      <w:r w:rsidR="005133A8">
        <w:rPr>
          <w:rtl/>
        </w:rPr>
        <w:t xml:space="preserve"> </w:t>
      </w:r>
      <w:r w:rsidRPr="00866FEE">
        <w:rPr>
          <w:rtl/>
        </w:rPr>
        <w:t>ילך ויפחת. אנחנו יודעים את זה מהיצרנים.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בעיית הבטיחות נשארת.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בעיית</w:t>
      </w:r>
      <w:r w:rsidR="005133A8">
        <w:rPr>
          <w:rtl/>
        </w:rPr>
        <w:t xml:space="preserve"> </w:t>
      </w:r>
      <w:r w:rsidRPr="00866FEE">
        <w:rPr>
          <w:rtl/>
        </w:rPr>
        <w:t>הבטיחות</w:t>
      </w:r>
      <w:r w:rsidR="005133A8">
        <w:rPr>
          <w:rtl/>
        </w:rPr>
        <w:t xml:space="preserve"> </w:t>
      </w:r>
      <w:r w:rsidRPr="00866FEE">
        <w:rPr>
          <w:rtl/>
        </w:rPr>
        <w:t>נשארת, היא גם פוחתת, כיוון שבסך הכול המטוסים יותר בטוחים,</w:t>
      </w:r>
      <w:r w:rsidR="005133A8">
        <w:rPr>
          <w:rtl/>
        </w:rPr>
        <w:t xml:space="preserve"> </w:t>
      </w:r>
      <w:r w:rsidRPr="00866FEE">
        <w:rPr>
          <w:rtl/>
        </w:rPr>
        <w:t>אבל אי</w:t>
      </w:r>
      <w:r w:rsidR="005133A8">
        <w:rPr>
          <w:rtl/>
        </w:rPr>
        <w:t>-</w:t>
      </w:r>
      <w:r w:rsidRPr="00866FEE">
        <w:rPr>
          <w:rtl/>
        </w:rPr>
        <w:t>אפשר אף פעם להיות בטוחים במאה אחוז.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שאול יהלום, בבקשה. לא בת</w:t>
      </w:r>
      <w:r w:rsidR="005133A8">
        <w:rPr>
          <w:rtl/>
        </w:rPr>
        <w:t>-</w:t>
      </w:r>
      <w:r w:rsidRPr="00866FEE">
        <w:rPr>
          <w:rtl/>
        </w:rPr>
        <w:t>ים, לא חולון.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שאול יהלום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אדוני השר, אני רוצה מאוד להוקיר ולהעריך את עמידתך כאן כשעה ואת תשובותיך </w:t>
      </w:r>
      <w:r w:rsidR="005133A8">
        <w:rPr>
          <w:rtl/>
        </w:rPr>
        <w:t xml:space="preserve">– </w:t>
      </w:r>
      <w:r w:rsidRPr="00866FEE">
        <w:rPr>
          <w:rtl/>
        </w:rPr>
        <w:t>כאילו היו השאלות ידועות לך מראש.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 בחרנו אותו ראשון.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שאול יהלום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הכבוד,</w:t>
      </w:r>
      <w:r w:rsidR="005133A8">
        <w:rPr>
          <w:rtl/>
        </w:rPr>
        <w:t xml:space="preserve"> </w:t>
      </w:r>
      <w:r w:rsidRPr="00866FEE">
        <w:rPr>
          <w:rtl/>
        </w:rPr>
        <w:t>באמת</w:t>
      </w:r>
      <w:r w:rsidR="005133A8">
        <w:rPr>
          <w:rtl/>
        </w:rPr>
        <w:t xml:space="preserve"> </w:t>
      </w:r>
      <w:r w:rsidRPr="00866FEE">
        <w:rPr>
          <w:rtl/>
        </w:rPr>
        <w:t>בקיאות</w:t>
      </w:r>
      <w:r w:rsidR="005133A8">
        <w:rPr>
          <w:rtl/>
        </w:rPr>
        <w:t xml:space="preserve"> </w:t>
      </w:r>
      <w:r w:rsidRPr="00866FEE">
        <w:rPr>
          <w:rtl/>
        </w:rPr>
        <w:t>כזאת, לא היינו משערים שקיימת.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לשאול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הנושא של תאונות דרכים ואכיפה ביהודה ושומרון.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עדים</w:t>
      </w:r>
      <w:r w:rsidR="005133A8">
        <w:rPr>
          <w:rtl/>
        </w:rPr>
        <w:t xml:space="preserve"> </w:t>
      </w:r>
      <w:r w:rsidRPr="00866FEE">
        <w:rPr>
          <w:rtl/>
        </w:rPr>
        <w:t>לסקרים</w:t>
      </w:r>
      <w:r w:rsidR="005133A8">
        <w:rPr>
          <w:rtl/>
        </w:rPr>
        <w:t xml:space="preserve"> </w:t>
      </w:r>
      <w:r w:rsidRPr="00866FEE">
        <w:rPr>
          <w:rtl/>
        </w:rPr>
        <w:t>שלפיהם</w:t>
      </w:r>
      <w:r w:rsidR="005133A8">
        <w:rPr>
          <w:rtl/>
        </w:rPr>
        <w:t xml:space="preserve"> </w:t>
      </w:r>
      <w:r w:rsidRPr="00866FEE">
        <w:rPr>
          <w:rtl/>
        </w:rPr>
        <w:t>העבירות</w:t>
      </w:r>
      <w:r w:rsidR="005133A8">
        <w:rPr>
          <w:rtl/>
        </w:rPr>
        <w:t xml:space="preserve"> </w:t>
      </w:r>
      <w:r w:rsidRPr="00866FEE">
        <w:rPr>
          <w:rtl/>
        </w:rPr>
        <w:t>שנעשות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 נהגים מקומיים בדרך כלל הן עבירות</w:t>
      </w:r>
      <w:r w:rsidR="005133A8">
        <w:rPr>
          <w:rtl/>
        </w:rPr>
        <w:t xml:space="preserve"> </w:t>
      </w:r>
      <w:r w:rsidRPr="00866FEE">
        <w:rPr>
          <w:rtl/>
        </w:rPr>
        <w:t>בתדירות</w:t>
      </w:r>
      <w:r w:rsidR="005133A8">
        <w:rPr>
          <w:rtl/>
        </w:rPr>
        <w:t xml:space="preserve"> </w:t>
      </w:r>
      <w:r w:rsidRPr="00866FEE">
        <w:rPr>
          <w:rtl/>
        </w:rPr>
        <w:t>גבוהה</w:t>
      </w:r>
      <w:r w:rsidR="005133A8">
        <w:rPr>
          <w:rtl/>
        </w:rPr>
        <w:t xml:space="preserve"> </w:t>
      </w:r>
      <w:r w:rsidRPr="00866FEE">
        <w:rPr>
          <w:rtl/>
        </w:rPr>
        <w:t>פי</w:t>
      </w:r>
      <w:r w:rsidR="005133A8">
        <w:rPr>
          <w:rtl/>
        </w:rPr>
        <w:t xml:space="preserve"> </w:t>
      </w:r>
      <w:r w:rsidRPr="00866FEE">
        <w:rPr>
          <w:rtl/>
        </w:rPr>
        <w:t>כמה.</w:t>
      </w:r>
      <w:r w:rsidR="005133A8">
        <w:rPr>
          <w:rtl/>
        </w:rPr>
        <w:t xml:space="preserve"> </w:t>
      </w:r>
      <w:r w:rsidRPr="00866FEE">
        <w:rPr>
          <w:rtl/>
        </w:rPr>
        <w:t>מדובר לא רק בעבירות אלא גם בבטיחות כלי הרכב הנבדקים</w:t>
      </w:r>
      <w:r w:rsidR="005133A8">
        <w:rPr>
          <w:rtl/>
        </w:rPr>
        <w:t xml:space="preserve"> </w:t>
      </w:r>
      <w:r w:rsidRPr="00866FEE">
        <w:rPr>
          <w:rtl/>
        </w:rPr>
        <w:t>באופן</w:t>
      </w:r>
      <w:r w:rsidR="005133A8">
        <w:rPr>
          <w:rtl/>
        </w:rPr>
        <w:t xml:space="preserve"> </w:t>
      </w:r>
      <w:r w:rsidRPr="00866FEE">
        <w:rPr>
          <w:rtl/>
        </w:rPr>
        <w:t>אקראי.</w:t>
      </w:r>
      <w:r w:rsidR="005133A8">
        <w:rPr>
          <w:rtl/>
        </w:rPr>
        <w:t xml:space="preserve"> </w:t>
      </w:r>
      <w:r w:rsidRPr="00866FEE">
        <w:rPr>
          <w:rtl/>
        </w:rPr>
        <w:t>הרכבים</w:t>
      </w:r>
      <w:r w:rsidR="005133A8">
        <w:rPr>
          <w:rtl/>
        </w:rPr>
        <w:t xml:space="preserve"> </w:t>
      </w:r>
      <w:r w:rsidRPr="00866FEE">
        <w:rPr>
          <w:rtl/>
        </w:rPr>
        <w:t>ישנים</w:t>
      </w:r>
      <w:r w:rsidR="005133A8">
        <w:rPr>
          <w:rtl/>
        </w:rPr>
        <w:t xml:space="preserve"> </w:t>
      </w:r>
      <w:r w:rsidRPr="00866FEE">
        <w:rPr>
          <w:rtl/>
        </w:rPr>
        <w:t>ואינם</w:t>
      </w:r>
      <w:r w:rsidR="005133A8">
        <w:rPr>
          <w:rtl/>
        </w:rPr>
        <w:t xml:space="preserve"> </w:t>
      </w:r>
      <w:r w:rsidRPr="00866FEE">
        <w:rPr>
          <w:rtl/>
        </w:rPr>
        <w:t>תקינים,</w:t>
      </w:r>
      <w:r w:rsidR="005133A8">
        <w:rPr>
          <w:rtl/>
        </w:rPr>
        <w:t xml:space="preserve"> </w:t>
      </w:r>
      <w:r w:rsidRPr="00866FEE">
        <w:rPr>
          <w:rtl/>
        </w:rPr>
        <w:t>ואף הם מהווים סכנה. לפיכך, נסיעה</w:t>
      </w:r>
      <w:r w:rsidR="005133A8">
        <w:rPr>
          <w:rtl/>
        </w:rPr>
        <w:t xml:space="preserve"> </w:t>
      </w:r>
      <w:r w:rsidRPr="00866FEE">
        <w:rPr>
          <w:rtl/>
        </w:rPr>
        <w:t>בכבישי</w:t>
      </w:r>
      <w:r w:rsidR="005133A8">
        <w:rPr>
          <w:rtl/>
        </w:rPr>
        <w:t xml:space="preserve"> </w:t>
      </w:r>
      <w:r w:rsidRPr="00866FEE">
        <w:rPr>
          <w:rtl/>
        </w:rPr>
        <w:t>יהודה</w:t>
      </w:r>
      <w:r w:rsidR="005133A8">
        <w:rPr>
          <w:rtl/>
        </w:rPr>
        <w:t xml:space="preserve"> </w:t>
      </w:r>
      <w:r w:rsidRPr="00866FEE">
        <w:rPr>
          <w:rtl/>
        </w:rPr>
        <w:t>ושומרון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ממש</w:t>
      </w:r>
      <w:r w:rsidR="005133A8">
        <w:rPr>
          <w:rtl/>
        </w:rPr>
        <w:t xml:space="preserve"> </w:t>
      </w:r>
      <w:r w:rsidRPr="00866FEE">
        <w:rPr>
          <w:rtl/>
        </w:rPr>
        <w:t>בבחינת</w:t>
      </w:r>
      <w:r w:rsidR="005133A8">
        <w:rPr>
          <w:rtl/>
        </w:rPr>
        <w:t xml:space="preserve"> </w:t>
      </w:r>
      <w:r w:rsidRPr="00866FEE">
        <w:rPr>
          <w:rtl/>
        </w:rPr>
        <w:t>סכנת</w:t>
      </w:r>
      <w:r w:rsidR="005133A8">
        <w:rPr>
          <w:rtl/>
        </w:rPr>
        <w:t xml:space="preserve"> </w:t>
      </w:r>
      <w:r w:rsidRPr="00866FEE">
        <w:rPr>
          <w:rtl/>
        </w:rPr>
        <w:t>נפשות, פי כמה מאשר בכבישי "הקו</w:t>
      </w:r>
      <w:r w:rsidR="005133A8">
        <w:rPr>
          <w:rtl/>
        </w:rPr>
        <w:t xml:space="preserve"> </w:t>
      </w:r>
      <w:r w:rsidRPr="00866FEE">
        <w:rPr>
          <w:rtl/>
        </w:rPr>
        <w:t>הירוק".</w:t>
      </w:r>
      <w:r w:rsidR="005133A8">
        <w:rPr>
          <w:rtl/>
        </w:rPr>
        <w:t xml:space="preserve"> </w:t>
      </w:r>
      <w:r w:rsidRPr="00866FEE">
        <w:rPr>
          <w:rtl/>
        </w:rPr>
        <w:t>אני שואל, מה עושה אדוני השר ומה עושה משרד התחבורה כדי להתמודד עם הנגע</w:t>
      </w:r>
      <w:r w:rsidR="005133A8">
        <w:rPr>
          <w:rtl/>
        </w:rPr>
        <w:t xml:space="preserve"> </w:t>
      </w:r>
      <w:r w:rsidRPr="00866FEE">
        <w:rPr>
          <w:rtl/>
        </w:rPr>
        <w:t>הזה?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בבקשה, אדוני השר.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מדבר</w:t>
      </w:r>
      <w:r w:rsidR="005133A8">
        <w:rPr>
          <w:rtl/>
        </w:rPr>
        <w:t xml:space="preserve"> </w:t>
      </w:r>
      <w:r w:rsidRPr="00866FEE">
        <w:rPr>
          <w:rtl/>
        </w:rPr>
        <w:t>על נקודה מאוד כאובה ומאוד חלשה, שאין לי פתרון לה עד הסוף.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מנצל את ההזדמנות כדי לתת את נתוני שנת 1997 עד סוף נובמבר. אנחנו מודדים את הארץ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לפי מחוזות משטרה. בעוד שבכל המחוזות יש ירידה בין </w:t>
      </w:r>
      <w:r w:rsidR="005133A8" w:rsidRPr="00866FEE">
        <w:rPr>
          <w:rtl/>
        </w:rPr>
        <w:t>2</w:t>
      </w:r>
      <w:r w:rsidR="005133A8">
        <w:rPr>
          <w:rtl/>
        </w:rPr>
        <w:t>%</w:t>
      </w:r>
      <w:r w:rsidRPr="00866FEE">
        <w:rPr>
          <w:rtl/>
        </w:rPr>
        <w:t xml:space="preserve"> ל</w:t>
      </w:r>
      <w:r w:rsidR="005133A8">
        <w:rPr>
          <w:rtl/>
        </w:rPr>
        <w:t>-</w:t>
      </w:r>
      <w:r w:rsidR="005133A8" w:rsidRPr="00866FEE">
        <w:rPr>
          <w:rtl/>
        </w:rPr>
        <w:t>5</w:t>
      </w:r>
      <w:r w:rsidR="005133A8">
        <w:rPr>
          <w:rtl/>
        </w:rPr>
        <w:t>%</w:t>
      </w:r>
      <w:r w:rsidRPr="00866FEE">
        <w:rPr>
          <w:rtl/>
        </w:rPr>
        <w:t xml:space="preserve"> גם במספרי התאונות, גם</w:t>
      </w:r>
      <w:r w:rsidR="005133A8">
        <w:rPr>
          <w:rtl/>
        </w:rPr>
        <w:t xml:space="preserve"> </w:t>
      </w:r>
      <w:r w:rsidRPr="00866FEE">
        <w:rPr>
          <w:rtl/>
        </w:rPr>
        <w:t>במספר</w:t>
      </w:r>
      <w:r w:rsidR="005133A8">
        <w:rPr>
          <w:rtl/>
        </w:rPr>
        <w:t xml:space="preserve"> </w:t>
      </w:r>
      <w:r w:rsidRPr="00866FEE">
        <w:rPr>
          <w:rtl/>
        </w:rPr>
        <w:t>ההרוגים וגם במספר הפצועים קשה, הרי באזור ש"י יש עלייה, ועלייה קשה, נדמה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="005133A8" w:rsidRPr="00866FEE">
        <w:rPr>
          <w:rtl/>
        </w:rPr>
        <w:t>15</w:t>
      </w:r>
      <w:r w:rsidR="005133A8">
        <w:rPr>
          <w:rtl/>
        </w:rPr>
        <w:t>%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אחוז</w:t>
      </w:r>
      <w:r w:rsidR="005133A8">
        <w:rPr>
          <w:rtl/>
        </w:rPr>
        <w:t xml:space="preserve"> </w:t>
      </w:r>
      <w:r w:rsidRPr="00866FEE">
        <w:rPr>
          <w:rtl/>
        </w:rPr>
        <w:t>קרוב</w:t>
      </w:r>
      <w:r w:rsidR="005133A8">
        <w:rPr>
          <w:rtl/>
        </w:rPr>
        <w:t xml:space="preserve"> </w:t>
      </w:r>
      <w:r w:rsidRPr="00866FEE">
        <w:rPr>
          <w:rtl/>
        </w:rPr>
        <w:t>לזה.</w:t>
      </w:r>
      <w:r w:rsidR="005133A8">
        <w:rPr>
          <w:rtl/>
        </w:rPr>
        <w:t xml:space="preserve"> </w:t>
      </w:r>
      <w:r w:rsidRPr="00866FEE">
        <w:rPr>
          <w:rtl/>
        </w:rPr>
        <w:t>כלומר, אתה צודק. כל האמצעים שאנחנו מפעילים</w:t>
      </w:r>
      <w:r w:rsidR="005133A8">
        <w:rPr>
          <w:rtl/>
        </w:rPr>
        <w:t xml:space="preserve"> </w:t>
      </w:r>
      <w:r w:rsidRPr="00866FEE">
        <w:rPr>
          <w:rtl/>
        </w:rPr>
        <w:t>מצליחים</w:t>
      </w:r>
      <w:r w:rsidR="005133A8">
        <w:rPr>
          <w:rtl/>
        </w:rPr>
        <w:t xml:space="preserve"> </w:t>
      </w:r>
      <w:r w:rsidRPr="00866FEE">
        <w:rPr>
          <w:rtl/>
        </w:rPr>
        <w:t>להוריד</w:t>
      </w:r>
      <w:r w:rsidR="005133A8">
        <w:rPr>
          <w:rtl/>
        </w:rPr>
        <w:t xml:space="preserve"> </w:t>
      </w:r>
      <w:r w:rsidRPr="00866FEE">
        <w:rPr>
          <w:rtl/>
        </w:rPr>
        <w:t>מעט</w:t>
      </w:r>
      <w:r w:rsidR="005133A8">
        <w:rPr>
          <w:rtl/>
        </w:rPr>
        <w:t xml:space="preserve"> </w:t>
      </w:r>
      <w:r w:rsidRPr="00866FEE">
        <w:rPr>
          <w:rtl/>
        </w:rPr>
        <w:t>בשאר</w:t>
      </w:r>
      <w:r w:rsidR="005133A8">
        <w:rPr>
          <w:rtl/>
        </w:rPr>
        <w:t xml:space="preserve"> </w:t>
      </w:r>
      <w:r w:rsidRPr="00866FEE">
        <w:rPr>
          <w:rtl/>
        </w:rPr>
        <w:t>הארץ, ולהוריד מעט יחסית זה הרבה, אבל לא משנה, נאמר</w:t>
      </w:r>
      <w:r w:rsidR="005133A8">
        <w:rPr>
          <w:rtl/>
        </w:rPr>
        <w:t xml:space="preserve"> </w:t>
      </w:r>
      <w:r w:rsidRPr="00866FEE">
        <w:rPr>
          <w:rtl/>
        </w:rPr>
        <w:t>שהורדנו מעט, אבל במחוז ש"י לא הצלחנו.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שני</w:t>
      </w:r>
      <w:r w:rsidR="005133A8">
        <w:rPr>
          <w:rtl/>
        </w:rPr>
        <w:t xml:space="preserve"> </w:t>
      </w:r>
      <w:r w:rsidRPr="00866FEE">
        <w:rPr>
          <w:rtl/>
        </w:rPr>
        <w:t>דברים</w:t>
      </w:r>
      <w:r w:rsidR="005133A8">
        <w:rPr>
          <w:rtl/>
        </w:rPr>
        <w:t xml:space="preserve"> </w:t>
      </w:r>
      <w:r w:rsidRPr="00866FEE">
        <w:rPr>
          <w:rtl/>
        </w:rPr>
        <w:t>ניתן</w:t>
      </w:r>
      <w:r w:rsidR="005133A8">
        <w:rPr>
          <w:rtl/>
        </w:rPr>
        <w:t xml:space="preserve"> </w:t>
      </w:r>
      <w:r w:rsidRPr="00866FEE">
        <w:rPr>
          <w:rtl/>
        </w:rPr>
        <w:t>לעשות:</w:t>
      </w:r>
      <w:r w:rsidR="005133A8">
        <w:rPr>
          <w:rtl/>
        </w:rPr>
        <w:t xml:space="preserve"> </w:t>
      </w:r>
      <w:r w:rsidRPr="00866FEE">
        <w:rPr>
          <w:rtl/>
        </w:rPr>
        <w:t>אחד, להקים יחידת מתנ"ע, כלומר משטרת תנועה בש"י,</w:t>
      </w:r>
      <w:r w:rsidR="005133A8">
        <w:rPr>
          <w:rtl/>
        </w:rPr>
        <w:t xml:space="preserve"> </w:t>
      </w:r>
      <w:r w:rsidRPr="00866FEE">
        <w:rPr>
          <w:rtl/>
        </w:rPr>
        <w:t>ואנחנו</w:t>
      </w:r>
      <w:r w:rsidR="005133A8">
        <w:rPr>
          <w:rtl/>
        </w:rPr>
        <w:t xml:space="preserve"> </w:t>
      </w:r>
      <w:r w:rsidRPr="00866FEE">
        <w:rPr>
          <w:rtl/>
        </w:rPr>
        <w:t>עושים</w:t>
      </w:r>
      <w:r w:rsidR="005133A8">
        <w:rPr>
          <w:rtl/>
        </w:rPr>
        <w:t xml:space="preserve"> </w:t>
      </w:r>
      <w:r w:rsidRPr="00866FEE">
        <w:rPr>
          <w:rtl/>
        </w:rPr>
        <w:t>זאת.</w:t>
      </w:r>
      <w:r w:rsidR="005133A8">
        <w:rPr>
          <w:rtl/>
        </w:rPr>
        <w:t xml:space="preserve"> </w:t>
      </w:r>
      <w:r w:rsidRPr="00866FEE">
        <w:rPr>
          <w:rtl/>
        </w:rPr>
        <w:t>בשנה</w:t>
      </w:r>
      <w:r w:rsidR="005133A8">
        <w:rPr>
          <w:rtl/>
        </w:rPr>
        <w:t xml:space="preserve"> </w:t>
      </w:r>
      <w:r w:rsidRPr="00866FEE">
        <w:rPr>
          <w:rtl/>
        </w:rPr>
        <w:t>הבאה תהיה יחידה מיוחדת לש"י של משטרת התנועה, ממומנת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הקרן.</w:t>
      </w:r>
      <w:r w:rsidR="005133A8">
        <w:rPr>
          <w:rtl/>
        </w:rPr>
        <w:t xml:space="preserve"> </w:t>
      </w:r>
      <w:r w:rsidRPr="00866FEE">
        <w:rPr>
          <w:rtl/>
        </w:rPr>
        <w:t>השני,</w:t>
      </w:r>
      <w:r w:rsidR="005133A8">
        <w:rPr>
          <w:rtl/>
        </w:rPr>
        <w:t xml:space="preserve"> </w:t>
      </w:r>
      <w:r w:rsidRPr="00866FEE">
        <w:rPr>
          <w:rtl/>
        </w:rPr>
        <w:t>תיאום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הרשות</w:t>
      </w:r>
      <w:r w:rsidR="005133A8">
        <w:rPr>
          <w:rtl/>
        </w:rPr>
        <w:t xml:space="preserve"> </w:t>
      </w:r>
      <w:r w:rsidRPr="00866FEE">
        <w:rPr>
          <w:rtl/>
        </w:rPr>
        <w:t>הפלסטינית, שאיננו קיים. אני מודה שאין</w:t>
      </w:r>
      <w:r w:rsidR="005133A8">
        <w:rPr>
          <w:rtl/>
        </w:rPr>
        <w:t xml:space="preserve"> </w:t>
      </w:r>
      <w:r w:rsidRPr="00866FEE">
        <w:rPr>
          <w:rtl/>
        </w:rPr>
        <w:t>תיאום, ואני הרי לא שש להיפגש עם הרשות הפלסטינית, מכל מיני טעמים, אבל אני בהחלט</w:t>
      </w:r>
      <w:r w:rsidR="005133A8">
        <w:rPr>
          <w:rtl/>
        </w:rPr>
        <w:t xml:space="preserve"> </w:t>
      </w:r>
      <w:r w:rsidRPr="00866FEE">
        <w:rPr>
          <w:rtl/>
        </w:rPr>
        <w:t>מבקש</w:t>
      </w:r>
      <w:r w:rsidR="005133A8">
        <w:rPr>
          <w:rtl/>
        </w:rPr>
        <w:t xml:space="preserve"> </w:t>
      </w:r>
      <w:r w:rsidRPr="00866FEE">
        <w:rPr>
          <w:rtl/>
        </w:rPr>
        <w:t>להיפגש עם מי שאחראי לעניין הזה, ואני לא מצליח להיפגש אתו כי עוד לא מצאתי</w:t>
      </w:r>
      <w:r w:rsidR="005133A8">
        <w:rPr>
          <w:rtl/>
        </w:rPr>
        <w:t xml:space="preserve"> </w:t>
      </w:r>
      <w:r w:rsidRPr="00866FEE">
        <w:rPr>
          <w:rtl/>
        </w:rPr>
        <w:t>את האיש שאחראי לעניינים האלה ברשות הפלסטינית.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שאול יהלום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 המסקנה?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המסקנה היא, שאנחנו צריכים להעמיד יותר אנשי משטרה שלנו, אנחנו צריכים להיות</w:t>
      </w:r>
      <w:r w:rsidR="005133A8">
        <w:rPr>
          <w:rtl/>
        </w:rPr>
        <w:t xml:space="preserve"> </w:t>
      </w:r>
      <w:r w:rsidRPr="00866FEE">
        <w:rPr>
          <w:rtl/>
        </w:rPr>
        <w:t>יותר זהירים, ואנחנו צריכים עדיין למצוא את הפתרון ברשות הפלסטינית.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נסים דהן, 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אופיר פינס</w:t>
      </w:r>
      <w:r w:rsidR="005133A8">
        <w:rPr>
          <w:rtl/>
        </w:rPr>
        <w:t>-</w:t>
      </w:r>
      <w:r w:rsidRPr="00866FEE">
        <w:rPr>
          <w:rtl/>
        </w:rPr>
        <w:t>פז. ואם הוא לא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יהיה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אליעזר זנדברג.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נסים דהן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אדוני השר, תרשה לי לענות על שאלה שנשאלה כאן ונזרקה לחלל</w:t>
      </w:r>
      <w:r w:rsidR="005133A8">
        <w:rPr>
          <w:rtl/>
        </w:rPr>
        <w:t xml:space="preserve"> </w:t>
      </w:r>
      <w:r w:rsidRPr="00866FEE">
        <w:rPr>
          <w:rtl/>
        </w:rPr>
        <w:t>האוויר:</w:t>
      </w:r>
      <w:r w:rsidR="005133A8">
        <w:rPr>
          <w:rtl/>
        </w:rPr>
        <w:t xml:space="preserve"> </w:t>
      </w:r>
      <w:r w:rsidRPr="00866FEE">
        <w:rPr>
          <w:rtl/>
        </w:rPr>
        <w:t>מי יממן את הגירעונות של "אל על"? מי שיממן את העלות של חוק השבות משום</w:t>
      </w:r>
      <w:r w:rsidR="005133A8">
        <w:rPr>
          <w:rtl/>
        </w:rPr>
        <w:t xml:space="preserve"> </w:t>
      </w:r>
      <w:r w:rsidRPr="00866FEE">
        <w:rPr>
          <w:rtl/>
        </w:rPr>
        <w:t>שזו</w:t>
      </w:r>
      <w:r w:rsidR="005133A8">
        <w:rPr>
          <w:rtl/>
        </w:rPr>
        <w:t xml:space="preserve"> </w:t>
      </w:r>
      <w:r w:rsidRPr="00866FEE">
        <w:rPr>
          <w:rtl/>
        </w:rPr>
        <w:t>מדינה</w:t>
      </w:r>
      <w:r w:rsidR="005133A8">
        <w:rPr>
          <w:rtl/>
        </w:rPr>
        <w:t xml:space="preserve"> </w:t>
      </w:r>
      <w:r w:rsidRPr="00866FEE">
        <w:rPr>
          <w:rtl/>
        </w:rPr>
        <w:t>יהודית, מי שמממן את הוצאות הביטחון רק משום שזו מדינה יהודית, יצטרך</w:t>
      </w:r>
      <w:r w:rsidR="005133A8">
        <w:rPr>
          <w:rtl/>
        </w:rPr>
        <w:t xml:space="preserve"> </w:t>
      </w:r>
      <w:r w:rsidRPr="00866FEE">
        <w:rPr>
          <w:rtl/>
        </w:rPr>
        <w:t>לממן את ההוצאות של שמירת שבת ב"אל על" משום שזו מדינה יהודית.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היתה</w:t>
      </w:r>
      <w:r w:rsidR="005133A8">
        <w:rPr>
          <w:rtl/>
        </w:rPr>
        <w:t xml:space="preserve"> </w:t>
      </w:r>
      <w:r w:rsidRPr="00866FEE">
        <w:rPr>
          <w:rtl/>
        </w:rPr>
        <w:t>השאלה</w:t>
      </w:r>
      <w:r w:rsidR="005133A8">
        <w:rPr>
          <w:rtl/>
        </w:rPr>
        <w:t xml:space="preserve"> </w:t>
      </w:r>
      <w:r w:rsidRPr="00866FEE">
        <w:rPr>
          <w:rtl/>
        </w:rPr>
        <w:t>שלי. תרשה לי להעיר לך, ש"אל על" היא גוף עסקי. לממשלת</w:t>
      </w:r>
      <w:r w:rsidR="005133A8">
        <w:rPr>
          <w:rtl/>
        </w:rPr>
        <w:t xml:space="preserve"> </w:t>
      </w:r>
      <w:r w:rsidRPr="00866FEE">
        <w:rPr>
          <w:rtl/>
        </w:rPr>
        <w:t>ישראל בהחלט יש הזכות לדרוש מ"אל על" כל מיני דרישות שהן לא מסחריות. לצורך כך יש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החברות</w:t>
      </w:r>
      <w:r w:rsidR="005133A8">
        <w:rPr>
          <w:rtl/>
        </w:rPr>
        <w:t xml:space="preserve"> </w:t>
      </w:r>
      <w:r w:rsidRPr="00866FEE">
        <w:rPr>
          <w:rtl/>
        </w:rPr>
        <w:t>הממשלתיות, נדמה לי סעיף 2(א). היא צריכה לפנות לוועדת הכספים ולבקש</w:t>
      </w:r>
      <w:r w:rsidR="005133A8">
        <w:rPr>
          <w:rtl/>
        </w:rPr>
        <w:t xml:space="preserve"> </w:t>
      </w:r>
      <w:r w:rsidRPr="00866FEE">
        <w:rPr>
          <w:rtl/>
        </w:rPr>
        <w:t>ממנה שתאפשר לחברת "אל על" אישור שלא להתנהל על</w:t>
      </w:r>
      <w:r w:rsidR="005133A8">
        <w:rPr>
          <w:rtl/>
        </w:rPr>
        <w:t>-</w:t>
      </w:r>
      <w:r w:rsidRPr="00866FEE">
        <w:rPr>
          <w:rtl/>
        </w:rPr>
        <w:t>פי הכללים של עסק מסחרי.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עשו את זה לפני כמה שנים.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נשאלת השאלה מי מפצה את חברת "אל על", לכן הממשלה פנתה בשעתה לוועדת הכספים.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צריך לפנות כל שנה מחדש.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כן,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השאלה הזאת נשארה פתוחה מאז ועד היום. כש"אל על" הרוויחה, לא היתה</w:t>
      </w:r>
      <w:r w:rsidR="005133A8">
        <w:rPr>
          <w:rtl/>
        </w:rPr>
        <w:t xml:space="preserve"> </w:t>
      </w:r>
      <w:r w:rsidRPr="00866FEE">
        <w:rPr>
          <w:rtl/>
        </w:rPr>
        <w:t>בעיה, וכש"אל על" מפסידה יש בעיה.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נכון. אני מודה בכך.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נסים דהן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 היושב</w:t>
      </w:r>
      <w:r w:rsidR="005133A8">
        <w:rPr>
          <w:rtl/>
        </w:rPr>
        <w:t>-</w:t>
      </w:r>
      <w:r w:rsidRPr="00866FEE">
        <w:rPr>
          <w:rtl/>
        </w:rPr>
        <w:t>ראש, על ההבהרה.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עכשיו</w:t>
      </w:r>
      <w:r w:rsidR="005133A8">
        <w:rPr>
          <w:rtl/>
        </w:rPr>
        <w:t xml:space="preserve"> </w:t>
      </w:r>
      <w:r w:rsidRPr="00866FEE">
        <w:rPr>
          <w:rtl/>
        </w:rPr>
        <w:t>לעצם</w:t>
      </w:r>
      <w:r w:rsidR="005133A8">
        <w:rPr>
          <w:rtl/>
        </w:rPr>
        <w:t xml:space="preserve"> </w:t>
      </w:r>
      <w:r w:rsidRPr="00866FEE">
        <w:rPr>
          <w:rtl/>
        </w:rPr>
        <w:t>השאלה</w:t>
      </w:r>
      <w:r w:rsidR="005133A8">
        <w:rPr>
          <w:rtl/>
        </w:rPr>
        <w:t xml:space="preserve"> </w:t>
      </w:r>
      <w:r w:rsidRPr="00866FEE">
        <w:rPr>
          <w:rtl/>
        </w:rPr>
        <w:t>שלי.</w:t>
      </w:r>
      <w:r w:rsidR="005133A8">
        <w:rPr>
          <w:rtl/>
        </w:rPr>
        <w:t xml:space="preserve"> </w:t>
      </w:r>
      <w:r w:rsidRPr="00866FEE">
        <w:rPr>
          <w:rtl/>
        </w:rPr>
        <w:t>אני שואל בנושא של בטיחות בדרכים. איפה עומד הגוף</w:t>
      </w:r>
      <w:r w:rsidR="005133A8">
        <w:rPr>
          <w:rtl/>
        </w:rPr>
        <w:t xml:space="preserve"> </w:t>
      </w:r>
      <w:r w:rsidRPr="00866FEE">
        <w:rPr>
          <w:rtl/>
        </w:rPr>
        <w:t>שנקרא</w:t>
      </w:r>
      <w:r w:rsidR="005133A8">
        <w:rPr>
          <w:rtl/>
        </w:rPr>
        <w:t xml:space="preserve"> </w:t>
      </w:r>
      <w:r w:rsidRPr="00866FEE">
        <w:rPr>
          <w:rtl/>
        </w:rPr>
        <w:t>הרשות</w:t>
      </w:r>
      <w:r w:rsidR="005133A8">
        <w:rPr>
          <w:rtl/>
        </w:rPr>
        <w:t xml:space="preserve"> </w:t>
      </w:r>
      <w:r w:rsidRPr="00866FEE">
        <w:rPr>
          <w:rtl/>
        </w:rPr>
        <w:t>למלחמה בתאונות דרכים, למניעת תאונות דרכים, עם החוק החדש? איפה זה</w:t>
      </w:r>
      <w:r w:rsidR="005133A8">
        <w:rPr>
          <w:rtl/>
        </w:rPr>
        <w:t xml:space="preserve"> </w:t>
      </w:r>
      <w:r w:rsidRPr="00866FEE">
        <w:rPr>
          <w:rtl/>
        </w:rPr>
        <w:t>עומד, מתי הוא יתחיל לפעול, והאם לא הגיע הזמן שאותו גוף, שכל כך הרבה זמן מדברים</w:t>
      </w:r>
      <w:r w:rsidR="005133A8">
        <w:rPr>
          <w:rtl/>
        </w:rPr>
        <w:t xml:space="preserve"> </w:t>
      </w:r>
      <w:r w:rsidRPr="00866FEE">
        <w:rPr>
          <w:rtl/>
        </w:rPr>
        <w:t>עליו, יקרום עור וגידים ויתחיל כבר לתפקד?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הגוף</w:t>
      </w:r>
      <w:r w:rsidR="005133A8">
        <w:rPr>
          <w:rtl/>
        </w:rPr>
        <w:t xml:space="preserve"> </w:t>
      </w:r>
      <w:r w:rsidRPr="00866FEE">
        <w:rPr>
          <w:rtl/>
        </w:rPr>
        <w:t>מתפקד.</w:t>
      </w:r>
      <w:r w:rsidR="005133A8">
        <w:rPr>
          <w:rtl/>
        </w:rPr>
        <w:t xml:space="preserve"> </w:t>
      </w:r>
      <w:r w:rsidRPr="00866FEE">
        <w:rPr>
          <w:rtl/>
        </w:rPr>
        <w:t>באולם</w:t>
      </w:r>
      <w:r w:rsidR="005133A8">
        <w:rPr>
          <w:rtl/>
        </w:rPr>
        <w:t xml:space="preserve"> </w:t>
      </w:r>
      <w:r w:rsidRPr="00866FEE">
        <w:rPr>
          <w:rtl/>
        </w:rPr>
        <w:t>שאנחנו</w:t>
      </w:r>
      <w:r w:rsidR="005133A8">
        <w:rPr>
          <w:rtl/>
        </w:rPr>
        <w:t xml:space="preserve"> </w:t>
      </w:r>
      <w:r w:rsidRPr="00866FEE">
        <w:rPr>
          <w:rtl/>
        </w:rPr>
        <w:t>יושבים</w:t>
      </w:r>
      <w:r w:rsidR="005133A8">
        <w:rPr>
          <w:rtl/>
        </w:rPr>
        <w:t xml:space="preserve"> </w:t>
      </w:r>
      <w:r w:rsidRPr="00866FEE">
        <w:rPr>
          <w:rtl/>
        </w:rPr>
        <w:t>בו</w:t>
      </w:r>
      <w:r w:rsidR="005133A8">
        <w:rPr>
          <w:rtl/>
        </w:rPr>
        <w:t xml:space="preserve"> </w:t>
      </w:r>
      <w:r w:rsidRPr="00866FEE">
        <w:rPr>
          <w:rtl/>
        </w:rPr>
        <w:t>נמצא מנהל הרשות החדשה, מר שמואל</w:t>
      </w:r>
      <w:r w:rsidR="005133A8">
        <w:rPr>
          <w:rtl/>
        </w:rPr>
        <w:t xml:space="preserve"> </w:t>
      </w:r>
      <w:r w:rsidRPr="00866FEE">
        <w:rPr>
          <w:rtl/>
        </w:rPr>
        <w:t>הרשקוביץ.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לנו</w:t>
      </w:r>
      <w:r w:rsidR="005133A8">
        <w:rPr>
          <w:rtl/>
        </w:rPr>
        <w:t xml:space="preserve"> </w:t>
      </w:r>
      <w:r w:rsidRPr="00866FEE">
        <w:rPr>
          <w:rtl/>
        </w:rPr>
        <w:t>צוות היגוי שמורכב מנציגי כל המשרדים על</w:t>
      </w:r>
      <w:r w:rsidR="005133A8">
        <w:rPr>
          <w:rtl/>
        </w:rPr>
        <w:t>-</w:t>
      </w:r>
      <w:r w:rsidRPr="00866FEE">
        <w:rPr>
          <w:rtl/>
        </w:rPr>
        <w:t>פי החוק, והגוף</w:t>
      </w:r>
      <w:r w:rsidR="005133A8">
        <w:rPr>
          <w:rtl/>
        </w:rPr>
        <w:t xml:space="preserve"> </w:t>
      </w:r>
      <w:r w:rsidRPr="00866FEE">
        <w:rPr>
          <w:rtl/>
        </w:rPr>
        <w:t>פועל.</w:t>
      </w:r>
      <w:r w:rsidR="005133A8">
        <w:rPr>
          <w:rtl/>
        </w:rPr>
        <w:t xml:space="preserve"> </w:t>
      </w:r>
      <w:r w:rsidRPr="00866FEE">
        <w:rPr>
          <w:rtl/>
        </w:rPr>
        <w:t>אני רק רוצה לומר לחבר הכנסת דהן, שלדעתי את הפירות של הגוף הזה נראה בשנת</w:t>
      </w:r>
      <w:r w:rsidR="005133A8">
        <w:rPr>
          <w:rtl/>
        </w:rPr>
        <w:t xml:space="preserve"> </w:t>
      </w:r>
      <w:r w:rsidRPr="00866FEE">
        <w:rPr>
          <w:rtl/>
        </w:rPr>
        <w:t>התקציב 1999.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 חבר הכנסת אופיר פינס</w:t>
      </w:r>
      <w:r w:rsidR="005133A8">
        <w:rPr>
          <w:rtl/>
        </w:rPr>
        <w:t>-</w:t>
      </w:r>
      <w:r w:rsidRPr="00866FEE">
        <w:rPr>
          <w:rtl/>
        </w:rPr>
        <w:t xml:space="preserve">פז,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אליעזר זנדברג.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אופיר פינס</w:t>
      </w:r>
      <w:r>
        <w:rPr>
          <w:rtl/>
        </w:rPr>
        <w:t>-</w:t>
      </w:r>
      <w:r w:rsidRPr="005133A8">
        <w:rPr>
          <w:rtl/>
        </w:rPr>
        <w:t>פז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רציתי</w:t>
      </w:r>
      <w:r w:rsidR="005133A8">
        <w:rPr>
          <w:rtl/>
        </w:rPr>
        <w:t xml:space="preserve"> </w:t>
      </w:r>
      <w:r w:rsidRPr="00866FEE">
        <w:rPr>
          <w:rtl/>
        </w:rPr>
        <w:t>לשאול</w:t>
      </w:r>
      <w:r w:rsidR="005133A8">
        <w:rPr>
          <w:rtl/>
        </w:rPr>
        <w:t xml:space="preserve"> </w:t>
      </w:r>
      <w:r w:rsidRPr="00866FEE">
        <w:rPr>
          <w:rtl/>
        </w:rPr>
        <w:t>אותך</w:t>
      </w:r>
      <w:r w:rsidR="005133A8">
        <w:rPr>
          <w:rtl/>
        </w:rPr>
        <w:t xml:space="preserve"> </w:t>
      </w: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בטיחות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בדרכים </w:t>
      </w:r>
      <w:r w:rsidR="005133A8">
        <w:rPr>
          <w:rtl/>
        </w:rPr>
        <w:t>–</w:t>
      </w:r>
      <w:r w:rsidRPr="00866FEE">
        <w:rPr>
          <w:rtl/>
        </w:rPr>
        <w:t xml:space="preserve"> לגבי הפרטת מבחני</w:t>
      </w:r>
      <w:r w:rsidR="005133A8">
        <w:rPr>
          <w:rtl/>
        </w:rPr>
        <w:t xml:space="preserve"> </w:t>
      </w:r>
      <w:r w:rsidRPr="00866FEE">
        <w:rPr>
          <w:rtl/>
        </w:rPr>
        <w:t>הנהיגה.</w:t>
      </w:r>
      <w:r w:rsidR="005133A8">
        <w:rPr>
          <w:rtl/>
        </w:rPr>
        <w:t xml:space="preserve"> </w:t>
      </w:r>
      <w:r w:rsidRPr="00866FEE">
        <w:rPr>
          <w:rtl/>
        </w:rPr>
        <w:t>האם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חושב שהפרטת מבחני הנהיגה עלולה לפגוע ברמת המקצועיות וכדומה</w:t>
      </w:r>
      <w:r w:rsidR="005133A8">
        <w:rPr>
          <w:rtl/>
        </w:rPr>
        <w:t xml:space="preserve"> </w:t>
      </w:r>
      <w:r w:rsidRPr="00866FEE">
        <w:rPr>
          <w:rtl/>
        </w:rPr>
        <w:t>סביב</w:t>
      </w:r>
      <w:r w:rsidR="005133A8">
        <w:rPr>
          <w:rtl/>
        </w:rPr>
        <w:t xml:space="preserve"> </w:t>
      </w:r>
      <w:r w:rsidRPr="00866FEE">
        <w:rPr>
          <w:rtl/>
        </w:rPr>
        <w:t>הנושא</w:t>
      </w:r>
      <w:r w:rsidR="005133A8">
        <w:rPr>
          <w:rtl/>
        </w:rPr>
        <w:t xml:space="preserve"> </w:t>
      </w:r>
      <w:r w:rsidRPr="00866FEE">
        <w:rPr>
          <w:rtl/>
        </w:rPr>
        <w:t>הזה?</w:t>
      </w:r>
      <w:r w:rsidR="005133A8">
        <w:rPr>
          <w:rtl/>
        </w:rPr>
        <w:t xml:space="preserve"> </w:t>
      </w:r>
      <w:r w:rsidRPr="00866FEE">
        <w:rPr>
          <w:rtl/>
        </w:rPr>
        <w:t>ואם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לי עוד טיפה זמן, לגבי נושא המוניות, אני רוצה לשאול</w:t>
      </w:r>
      <w:r w:rsidR="005133A8">
        <w:rPr>
          <w:rtl/>
        </w:rPr>
        <w:t xml:space="preserve"> </w:t>
      </w:r>
      <w:r w:rsidRPr="00866FEE">
        <w:rPr>
          <w:rtl/>
        </w:rPr>
        <w:t>אותך,</w:t>
      </w:r>
      <w:r w:rsidR="005133A8">
        <w:rPr>
          <w:rtl/>
        </w:rPr>
        <w:t xml:space="preserve"> </w:t>
      </w:r>
      <w:r w:rsidRPr="00866FEE">
        <w:rPr>
          <w:rtl/>
        </w:rPr>
        <w:t>האם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יכול</w:t>
      </w:r>
      <w:r w:rsidR="005133A8">
        <w:rPr>
          <w:rtl/>
        </w:rPr>
        <w:t xml:space="preserve"> </w:t>
      </w:r>
      <w:r w:rsidRPr="00866FEE">
        <w:rPr>
          <w:rtl/>
        </w:rPr>
        <w:t>להתחייב</w:t>
      </w:r>
      <w:r w:rsidR="005133A8">
        <w:rPr>
          <w:rtl/>
        </w:rPr>
        <w:t xml:space="preserve"> </w:t>
      </w:r>
      <w:r w:rsidRPr="00866FEE">
        <w:rPr>
          <w:rtl/>
        </w:rPr>
        <w:t>בפני</w:t>
      </w:r>
      <w:r w:rsidR="005133A8">
        <w:rPr>
          <w:rtl/>
        </w:rPr>
        <w:t xml:space="preserve"> </w:t>
      </w:r>
      <w:r w:rsidRPr="00866FEE">
        <w:rPr>
          <w:rtl/>
        </w:rPr>
        <w:t>הכנסת הזאת, שהפרטת תחום המוניות תוריד את</w:t>
      </w:r>
      <w:r w:rsidR="005133A8">
        <w:rPr>
          <w:rtl/>
        </w:rPr>
        <w:t xml:space="preserve"> </w:t>
      </w:r>
      <w:r w:rsidRPr="00866FEE">
        <w:rPr>
          <w:rtl/>
        </w:rPr>
        <w:t>המחירים ולא תעלה את התעריפים?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הפרטת</w:t>
      </w:r>
      <w:r w:rsidR="005133A8">
        <w:rPr>
          <w:rtl/>
        </w:rPr>
        <w:t xml:space="preserve"> </w:t>
      </w:r>
      <w:r w:rsidRPr="00866FEE">
        <w:rPr>
          <w:rtl/>
        </w:rPr>
        <w:t>מבחני</w:t>
      </w:r>
      <w:r w:rsidR="005133A8">
        <w:rPr>
          <w:rtl/>
        </w:rPr>
        <w:t xml:space="preserve"> </w:t>
      </w:r>
      <w:r w:rsidRPr="00866FEE">
        <w:rPr>
          <w:rtl/>
        </w:rPr>
        <w:t>הנהיגה,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שהמבחנים ייעשו בצורה מקצועית יותר</w:t>
      </w:r>
      <w:r w:rsidR="005133A8">
        <w:rPr>
          <w:rtl/>
        </w:rPr>
        <w:t xml:space="preserve"> </w:t>
      </w:r>
      <w:r w:rsidRPr="00866FEE">
        <w:rPr>
          <w:rtl/>
        </w:rPr>
        <w:t>ובפיקוח קפדני יותר. אני רוצה לומר מדוע. היום בוחני הנהיגה אינם עובדי מדינה לכל</w:t>
      </w:r>
      <w:r w:rsidR="005133A8">
        <w:rPr>
          <w:rtl/>
        </w:rPr>
        <w:t xml:space="preserve"> </w:t>
      </w:r>
      <w:r w:rsidRPr="00866FEE">
        <w:rPr>
          <w:rtl/>
        </w:rPr>
        <w:t>דבר, אלא הם עובדים לפי חוזים. יש לנו כל הזמן ויכוח עם הנציבות על תקפות החוזים,</w:t>
      </w:r>
      <w:r w:rsidR="005133A8">
        <w:rPr>
          <w:rtl/>
        </w:rPr>
        <w:t xml:space="preserve"> </w:t>
      </w:r>
      <w:r w:rsidRPr="00866FEE">
        <w:rPr>
          <w:rtl/>
        </w:rPr>
        <w:t>חמש</w:t>
      </w:r>
      <w:r w:rsidR="005133A8">
        <w:rPr>
          <w:rtl/>
        </w:rPr>
        <w:t xml:space="preserve"> </w:t>
      </w:r>
      <w:r w:rsidRPr="00866FEE">
        <w:rPr>
          <w:rtl/>
        </w:rPr>
        <w:t>שנים,</w:t>
      </w:r>
      <w:r w:rsidR="005133A8">
        <w:rPr>
          <w:rtl/>
        </w:rPr>
        <w:t xml:space="preserve"> </w:t>
      </w:r>
      <w:r w:rsidRPr="00866FEE">
        <w:rPr>
          <w:rtl/>
        </w:rPr>
        <w:t>שבע</w:t>
      </w:r>
      <w:r w:rsidR="005133A8">
        <w:rPr>
          <w:rtl/>
        </w:rPr>
        <w:t xml:space="preserve"> </w:t>
      </w:r>
      <w:r w:rsidRPr="00866FEE">
        <w:rPr>
          <w:rtl/>
        </w:rPr>
        <w:t>שנים.</w:t>
      </w:r>
      <w:r w:rsidR="005133A8">
        <w:rPr>
          <w:rtl/>
        </w:rPr>
        <w:t xml:space="preserve"> </w:t>
      </w:r>
      <w:r w:rsidRPr="00866FEE">
        <w:rPr>
          <w:rtl/>
        </w:rPr>
        <w:t>האנשים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מרגישים בטוחים במקומם, אינם משתכרים כראוי,</w:t>
      </w:r>
      <w:r w:rsidR="005133A8">
        <w:rPr>
          <w:rtl/>
        </w:rPr>
        <w:t xml:space="preserve"> </w:t>
      </w:r>
      <w:r w:rsidRPr="00866FEE">
        <w:rPr>
          <w:rtl/>
        </w:rPr>
        <w:t>לדעתי,</w:t>
      </w:r>
      <w:r w:rsidR="005133A8">
        <w:rPr>
          <w:rtl/>
        </w:rPr>
        <w:t xml:space="preserve"> </w:t>
      </w:r>
      <w:r w:rsidRPr="00866FEE">
        <w:rPr>
          <w:rtl/>
        </w:rPr>
        <w:t>ובגלל</w:t>
      </w:r>
      <w:r w:rsidR="005133A8">
        <w:rPr>
          <w:rtl/>
        </w:rPr>
        <w:t xml:space="preserve"> </w:t>
      </w:r>
      <w:r w:rsidRPr="00866FEE">
        <w:rPr>
          <w:rtl/>
        </w:rPr>
        <w:t>הסידור הזה, שהוא סידור לא נכון, אנחנו גם חייבים לפעמים לוותר על</w:t>
      </w:r>
      <w:r w:rsidR="005133A8">
        <w:rPr>
          <w:rtl/>
        </w:rPr>
        <w:t xml:space="preserve"> </w:t>
      </w:r>
      <w:r w:rsidRPr="00866FEE">
        <w:rPr>
          <w:rtl/>
        </w:rPr>
        <w:t>שירותיהם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בוחנים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מנוסים</w:t>
      </w:r>
      <w:r w:rsidR="005133A8">
        <w:rPr>
          <w:rtl/>
        </w:rPr>
        <w:t xml:space="preserve"> </w:t>
      </w:r>
      <w:r w:rsidRPr="00866FEE">
        <w:rPr>
          <w:rtl/>
        </w:rPr>
        <w:t>ומקצועיים ולקחת חדשים וכן הלאה. המערכת היא</w:t>
      </w:r>
      <w:r w:rsidR="005133A8">
        <w:rPr>
          <w:rtl/>
        </w:rPr>
        <w:t xml:space="preserve"> </w:t>
      </w:r>
      <w:r w:rsidRPr="00866FEE">
        <w:rPr>
          <w:rtl/>
        </w:rPr>
        <w:t>מערכת קשה.</w:t>
      </w:r>
      <w:r w:rsidR="005133A8">
        <w:rPr>
          <w:rtl/>
        </w:rPr>
        <w:t xml:space="preserve"> </w:t>
      </w:r>
      <w:r w:rsidRPr="00866FEE">
        <w:rPr>
          <w:rtl/>
        </w:rPr>
        <w:t>ראינו מה קרה בצפון, אף שהמערכת היא מערכת שלנו, ולדעתי זה נבע בעיקר</w:t>
      </w:r>
      <w:r w:rsidR="005133A8">
        <w:rPr>
          <w:rtl/>
        </w:rPr>
        <w:t xml:space="preserve"> </w:t>
      </w:r>
      <w:r w:rsidRPr="00866FEE">
        <w:rPr>
          <w:rtl/>
        </w:rPr>
        <w:t>מחוסר פיקוח שלנו.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רוצה לומר, שמשרד התחבורה אחראי להרבה מאוד תחומים גם בפיקוח, והוא כמעט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מפקח,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אין לנו כוח אדם. אין לנו אנשים לפיקוח. הפרטת מבחני הנהיגה תיתן</w:t>
      </w:r>
      <w:r w:rsidR="005133A8">
        <w:rPr>
          <w:rtl/>
        </w:rPr>
        <w:t xml:space="preserve"> </w:t>
      </w:r>
      <w:r w:rsidRPr="00866FEE">
        <w:rPr>
          <w:rtl/>
        </w:rPr>
        <w:t>שני דברים. לדעתי, היא תוסיף מקצועיות, מכיוון שאז אנחנו נוכל לפקח, וקיבלנו מכסה</w:t>
      </w:r>
      <w:r w:rsidR="005133A8">
        <w:rPr>
          <w:rtl/>
        </w:rPr>
        <w:t xml:space="preserve"> </w:t>
      </w:r>
      <w:r w:rsidRPr="00866FEE">
        <w:rPr>
          <w:rtl/>
        </w:rPr>
        <w:t>די מכובדת של כוח אדם לצורך פיקוח.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דבר</w:t>
      </w:r>
      <w:r w:rsidR="005133A8">
        <w:rPr>
          <w:rtl/>
        </w:rPr>
        <w:t xml:space="preserve"> </w:t>
      </w:r>
      <w:r w:rsidRPr="00866FEE">
        <w:rPr>
          <w:rtl/>
        </w:rPr>
        <w:t>שני,</w:t>
      </w:r>
      <w:r w:rsidR="005133A8">
        <w:rPr>
          <w:rtl/>
        </w:rPr>
        <w:t xml:space="preserve"> </w:t>
      </w:r>
      <w:r w:rsidRPr="00866FEE">
        <w:rPr>
          <w:rtl/>
        </w:rPr>
        <w:t>אותו</w:t>
      </w:r>
      <w:r w:rsidR="005133A8">
        <w:rPr>
          <w:rtl/>
        </w:rPr>
        <w:t xml:space="preserve"> </w:t>
      </w:r>
      <w:r w:rsidRPr="00866FEE">
        <w:rPr>
          <w:rtl/>
        </w:rPr>
        <w:t>מכון ידע, שאם הוא לא עומד בקריטריונים שאנחנו קובעים, ואם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נתפס</w:t>
      </w:r>
      <w:r w:rsidR="005133A8">
        <w:rPr>
          <w:rtl/>
        </w:rPr>
        <w:t xml:space="preserve"> </w:t>
      </w:r>
      <w:r w:rsidRPr="00866FEE">
        <w:rPr>
          <w:rtl/>
        </w:rPr>
        <w:t>בדברים</w:t>
      </w:r>
      <w:r w:rsidR="005133A8">
        <w:rPr>
          <w:rtl/>
        </w:rPr>
        <w:t xml:space="preserve"> </w:t>
      </w:r>
      <w:r w:rsidRPr="00866FEE">
        <w:rPr>
          <w:rtl/>
        </w:rPr>
        <w:t>שהוא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צריך להיתפס בהם, הרי הוא נסגר. זה מכון שלם, אנשים</w:t>
      </w:r>
      <w:r w:rsidR="005133A8">
        <w:rPr>
          <w:rtl/>
        </w:rPr>
        <w:t xml:space="preserve"> </w:t>
      </w:r>
      <w:r w:rsidRPr="00866FEE">
        <w:rPr>
          <w:rtl/>
        </w:rPr>
        <w:t>שמשקיעים</w:t>
      </w:r>
      <w:r w:rsidR="005133A8">
        <w:rPr>
          <w:rtl/>
        </w:rPr>
        <w:t xml:space="preserve"> </w:t>
      </w:r>
      <w:r w:rsidRPr="00866FEE">
        <w:rPr>
          <w:rtl/>
        </w:rPr>
        <w:t>במשרדים,</w:t>
      </w:r>
      <w:r w:rsidR="005133A8">
        <w:rPr>
          <w:rtl/>
        </w:rPr>
        <w:t xml:space="preserve"> </w:t>
      </w:r>
      <w:r w:rsidRPr="00866FEE">
        <w:rPr>
          <w:rtl/>
        </w:rPr>
        <w:t>בחוזים, בתקורה ובכל מיני דברים אחרים. אנחנו נעשה את זה כמו</w:t>
      </w:r>
      <w:r w:rsidR="005133A8">
        <w:rPr>
          <w:rtl/>
        </w:rPr>
        <w:t xml:space="preserve"> </w:t>
      </w:r>
      <w:r w:rsidRPr="00866FEE">
        <w:rPr>
          <w:rtl/>
        </w:rPr>
        <w:t>שאנחנו</w:t>
      </w:r>
      <w:r w:rsidR="005133A8">
        <w:rPr>
          <w:rtl/>
        </w:rPr>
        <w:t xml:space="preserve"> </w:t>
      </w:r>
      <w:r w:rsidRPr="00866FEE">
        <w:rPr>
          <w:rtl/>
        </w:rPr>
        <w:t>עושים</w:t>
      </w:r>
      <w:r w:rsidR="005133A8">
        <w:rPr>
          <w:rtl/>
        </w:rPr>
        <w:t xml:space="preserve"> </w:t>
      </w:r>
      <w:r w:rsidRPr="00866FEE">
        <w:rPr>
          <w:rtl/>
        </w:rPr>
        <w:t>מכוני</w:t>
      </w:r>
      <w:r w:rsidR="005133A8">
        <w:rPr>
          <w:rtl/>
        </w:rPr>
        <w:t xml:space="preserve"> </w:t>
      </w:r>
      <w:r w:rsidRPr="00866FEE">
        <w:rPr>
          <w:rtl/>
        </w:rPr>
        <w:t>רישוי.</w:t>
      </w:r>
      <w:r w:rsidR="005133A8">
        <w:rPr>
          <w:rtl/>
        </w:rPr>
        <w:t xml:space="preserve"> </w:t>
      </w:r>
      <w:r w:rsidRPr="00866FEE">
        <w:rPr>
          <w:rtl/>
        </w:rPr>
        <w:t>אנחנו מקבלים תלונות על מכוני רישוי לרכב, שגם הם</w:t>
      </w:r>
      <w:r w:rsidR="005133A8">
        <w:rPr>
          <w:rtl/>
        </w:rPr>
        <w:t xml:space="preserve"> </w:t>
      </w:r>
      <w:r w:rsidRPr="00866FEE">
        <w:rPr>
          <w:rtl/>
        </w:rPr>
        <w:t>מופרטים.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מכונים</w:t>
      </w:r>
      <w:r w:rsidR="005133A8">
        <w:rPr>
          <w:rtl/>
        </w:rPr>
        <w:t xml:space="preserve"> </w:t>
      </w:r>
      <w:r w:rsidRPr="00866FEE">
        <w:rPr>
          <w:rtl/>
        </w:rPr>
        <w:t>שמתחכמים,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מכונים שלא עושים את עבודתם נכונה. מוגשות</w:t>
      </w:r>
      <w:r w:rsidR="005133A8">
        <w:rPr>
          <w:rtl/>
        </w:rPr>
        <w:t xml:space="preserve"> </w:t>
      </w:r>
      <w:r w:rsidRPr="00866FEE">
        <w:rPr>
          <w:rtl/>
        </w:rPr>
        <w:t>תלונות,</w:t>
      </w:r>
      <w:r w:rsidR="005133A8">
        <w:rPr>
          <w:rtl/>
        </w:rPr>
        <w:t xml:space="preserve"> </w:t>
      </w:r>
      <w:r w:rsidRPr="00866FEE">
        <w:rPr>
          <w:rtl/>
        </w:rPr>
        <w:t>מכונים</w:t>
      </w:r>
      <w:r w:rsidR="005133A8">
        <w:rPr>
          <w:rtl/>
        </w:rPr>
        <w:t xml:space="preserve"> </w:t>
      </w:r>
      <w:r w:rsidRPr="00866FEE">
        <w:rPr>
          <w:rtl/>
        </w:rPr>
        <w:t>נסגרים</w:t>
      </w:r>
      <w:r w:rsidR="005133A8">
        <w:rPr>
          <w:rtl/>
        </w:rPr>
        <w:t xml:space="preserve"> </w:t>
      </w:r>
      <w:r w:rsidRPr="00866FEE">
        <w:rPr>
          <w:rtl/>
        </w:rPr>
        <w:t>ונפתחים</w:t>
      </w:r>
      <w:r w:rsidR="005133A8">
        <w:rPr>
          <w:rtl/>
        </w:rPr>
        <w:t xml:space="preserve"> </w:t>
      </w:r>
      <w:r w:rsidRPr="00866FEE">
        <w:rPr>
          <w:rtl/>
        </w:rPr>
        <w:t>אחרים.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שזה, בסופו של דבר, יוסיף</w:t>
      </w:r>
      <w:r w:rsidR="005133A8">
        <w:rPr>
          <w:rtl/>
        </w:rPr>
        <w:t xml:space="preserve"> </w:t>
      </w:r>
      <w:r w:rsidRPr="00866FEE">
        <w:rPr>
          <w:rtl/>
        </w:rPr>
        <w:t>למקצועיות</w:t>
      </w:r>
      <w:r w:rsidR="005133A8">
        <w:rPr>
          <w:rtl/>
        </w:rPr>
        <w:t xml:space="preserve"> </w:t>
      </w:r>
      <w:r w:rsidRPr="00866FEE">
        <w:rPr>
          <w:rtl/>
        </w:rPr>
        <w:t>ויוסיף</w:t>
      </w:r>
      <w:r w:rsidR="005133A8">
        <w:rPr>
          <w:rtl/>
        </w:rPr>
        <w:t xml:space="preserve"> </w:t>
      </w:r>
      <w:r w:rsidRPr="00866FEE">
        <w:rPr>
          <w:rtl/>
        </w:rPr>
        <w:t>בעיקר</w:t>
      </w:r>
      <w:r w:rsidR="005133A8">
        <w:rPr>
          <w:rtl/>
        </w:rPr>
        <w:t xml:space="preserve"> </w:t>
      </w:r>
      <w:r w:rsidRPr="00866FEE">
        <w:rPr>
          <w:rtl/>
        </w:rPr>
        <w:t>לשירות לציבור, כלומר הציבור לא יצטרך להמתין היום כמו</w:t>
      </w:r>
      <w:r w:rsidR="005133A8">
        <w:rPr>
          <w:rtl/>
        </w:rPr>
        <w:t xml:space="preserve"> </w:t>
      </w:r>
      <w:r w:rsidRPr="00866FEE">
        <w:rPr>
          <w:rtl/>
        </w:rPr>
        <w:t>שממתינים באזור זה חודש ובאזור אחר ארבעה חודשים. זה סבל גדול לציבור.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המוניות,</w:t>
      </w:r>
      <w:r w:rsidR="005133A8">
        <w:rPr>
          <w:rtl/>
        </w:rPr>
        <w:t xml:space="preserve"> </w:t>
      </w:r>
      <w:r w:rsidRPr="00866FEE">
        <w:rPr>
          <w:rtl/>
        </w:rPr>
        <w:t>אני לא יכול להתחייב. אני יכול להתחייב על דבר אחד, שאנחנו</w:t>
      </w:r>
      <w:r w:rsidR="005133A8">
        <w:rPr>
          <w:rtl/>
        </w:rPr>
        <w:t xml:space="preserve"> </w:t>
      </w:r>
      <w:r w:rsidRPr="00866FEE">
        <w:rPr>
          <w:rtl/>
        </w:rPr>
        <w:t>נעשה</w:t>
      </w:r>
      <w:r w:rsidR="005133A8">
        <w:rPr>
          <w:rtl/>
        </w:rPr>
        <w:t xml:space="preserve"> </w:t>
      </w:r>
      <w:r w:rsidRPr="00866FEE">
        <w:rPr>
          <w:rtl/>
        </w:rPr>
        <w:t>הכול</w:t>
      </w:r>
      <w:r w:rsidR="005133A8">
        <w:rPr>
          <w:rtl/>
        </w:rPr>
        <w:t xml:space="preserve"> </w:t>
      </w:r>
      <w:r w:rsidRPr="00866FEE">
        <w:rPr>
          <w:rtl/>
        </w:rPr>
        <w:t>שכך יהיה. כלומר, שהמחיר יהיה מחיר מקסימום, כדי שתהיה תחרות. אני לא</w:t>
      </w:r>
      <w:r w:rsidR="005133A8">
        <w:rPr>
          <w:rtl/>
        </w:rPr>
        <w:t xml:space="preserve"> </w:t>
      </w:r>
      <w:r w:rsidRPr="00866FEE">
        <w:rPr>
          <w:rtl/>
        </w:rPr>
        <w:t>שליט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התחרות,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רק יכול לומר, שהמחירים שאנחנו נקבע יהיו מחירי מקסימום,</w:t>
      </w:r>
      <w:r w:rsidR="005133A8">
        <w:rPr>
          <w:rtl/>
        </w:rPr>
        <w:t xml:space="preserve"> </w:t>
      </w:r>
      <w:r w:rsidRPr="00866FEE">
        <w:rPr>
          <w:rtl/>
        </w:rPr>
        <w:t>ושבעלי המוניות ותחנות המוניות יוכלו להתחרות על המחירים.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תודה. חבר הכנסת אליעזר זנדברג, בבקשה. 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ראובן ריבלין.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אליעזר זנדברג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אדוני השר, ראשית ברכה לשר שעומד כאן בפעם הראשונה בניסוי</w:t>
      </w:r>
      <w:r w:rsidR="005133A8">
        <w:rPr>
          <w:rtl/>
        </w:rPr>
        <w:t xml:space="preserve"> </w:t>
      </w:r>
      <w:r w:rsidRPr="00866FEE">
        <w:rPr>
          <w:rtl/>
        </w:rPr>
        <w:t>הזה,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שבהצלחה</w:t>
      </w:r>
      <w:r w:rsidR="005133A8">
        <w:rPr>
          <w:rtl/>
        </w:rPr>
        <w:t xml:space="preserve"> </w:t>
      </w:r>
      <w:r w:rsidRPr="00866FEE">
        <w:rPr>
          <w:rtl/>
        </w:rPr>
        <w:t>רבה,</w:t>
      </w:r>
      <w:r w:rsidR="005133A8">
        <w:rPr>
          <w:rtl/>
        </w:rPr>
        <w:t xml:space="preserve"> </w:t>
      </w:r>
      <w:r w:rsidRPr="00866FEE">
        <w:rPr>
          <w:rtl/>
        </w:rPr>
        <w:t>וברכות</w:t>
      </w:r>
      <w:r w:rsidR="005133A8">
        <w:rPr>
          <w:rtl/>
        </w:rPr>
        <w:t xml:space="preserve"> </w:t>
      </w:r>
      <w:r w:rsidRPr="00866FEE">
        <w:rPr>
          <w:rtl/>
        </w:rPr>
        <w:t>ליושב</w:t>
      </w:r>
      <w:r w:rsidR="005133A8">
        <w:rPr>
          <w:rtl/>
        </w:rPr>
        <w:t>-</w:t>
      </w:r>
      <w:r w:rsidRPr="00866FEE">
        <w:rPr>
          <w:rtl/>
        </w:rPr>
        <w:t>ראש שהנהיג</w:t>
      </w:r>
      <w:r w:rsidR="005133A8">
        <w:rPr>
          <w:rtl/>
        </w:rPr>
        <w:t xml:space="preserve"> </w:t>
      </w:r>
      <w:r w:rsidRPr="00866FEE">
        <w:rPr>
          <w:rtl/>
        </w:rPr>
        <w:t>זאת. אני חושב שמדובר</w:t>
      </w:r>
      <w:r w:rsidR="005133A8">
        <w:rPr>
          <w:rtl/>
        </w:rPr>
        <w:t xml:space="preserve"> </w:t>
      </w:r>
      <w:r w:rsidRPr="00866FEE">
        <w:rPr>
          <w:rtl/>
        </w:rPr>
        <w:t>בעניין מעניין, חשוב ומועיל.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השאלה</w:t>
      </w:r>
      <w:r w:rsidR="005133A8">
        <w:rPr>
          <w:rtl/>
        </w:rPr>
        <w:t xml:space="preserve"> </w:t>
      </w:r>
      <w:r w:rsidRPr="00866FEE">
        <w:rPr>
          <w:rtl/>
        </w:rPr>
        <w:t>שלי</w:t>
      </w:r>
      <w:r w:rsidR="005133A8">
        <w:rPr>
          <w:rtl/>
        </w:rPr>
        <w:t xml:space="preserve"> </w:t>
      </w:r>
      <w:r w:rsidRPr="00866FEE">
        <w:rPr>
          <w:rtl/>
        </w:rPr>
        <w:t>נוגעת</w:t>
      </w:r>
      <w:r w:rsidR="005133A8">
        <w:rPr>
          <w:rtl/>
        </w:rPr>
        <w:t xml:space="preserve"> </w:t>
      </w:r>
      <w:r w:rsidRPr="00866FEE">
        <w:rPr>
          <w:rtl/>
        </w:rPr>
        <w:t>לענייני</w:t>
      </w:r>
      <w:r w:rsidR="005133A8">
        <w:rPr>
          <w:rtl/>
        </w:rPr>
        <w:t xml:space="preserve"> </w:t>
      </w:r>
      <w:r w:rsidRPr="00866FEE">
        <w:rPr>
          <w:rtl/>
        </w:rPr>
        <w:t>תאונות</w:t>
      </w:r>
      <w:r w:rsidR="005133A8">
        <w:rPr>
          <w:rtl/>
        </w:rPr>
        <w:t xml:space="preserve"> </w:t>
      </w:r>
      <w:r w:rsidRPr="00866FEE">
        <w:rPr>
          <w:rtl/>
        </w:rPr>
        <w:t>הדרכים</w:t>
      </w:r>
      <w:r w:rsidR="005133A8">
        <w:rPr>
          <w:rtl/>
        </w:rPr>
        <w:t xml:space="preserve"> </w:t>
      </w:r>
      <w:r w:rsidRPr="00866FEE">
        <w:rPr>
          <w:rtl/>
        </w:rPr>
        <w:t>והמלחמה</w:t>
      </w:r>
      <w:r w:rsidR="005133A8">
        <w:rPr>
          <w:rtl/>
        </w:rPr>
        <w:t xml:space="preserve"> </w:t>
      </w:r>
      <w:r w:rsidRPr="00866FEE">
        <w:rPr>
          <w:rtl/>
        </w:rPr>
        <w:t>בהן.</w:t>
      </w:r>
      <w:r w:rsidR="005133A8">
        <w:rPr>
          <w:rtl/>
        </w:rPr>
        <w:t xml:space="preserve"> </w:t>
      </w:r>
      <w:r w:rsidRPr="00866FEE">
        <w:rPr>
          <w:rtl/>
        </w:rPr>
        <w:t>לאחרונה הוחלט</w:t>
      </w:r>
      <w:r w:rsidR="005133A8">
        <w:rPr>
          <w:rtl/>
        </w:rPr>
        <w:t xml:space="preserve"> </w:t>
      </w:r>
      <w:r w:rsidRPr="00866FEE">
        <w:rPr>
          <w:rtl/>
        </w:rPr>
        <w:t>בארצות</w:t>
      </w:r>
      <w:r w:rsidR="005133A8">
        <w:rPr>
          <w:rtl/>
        </w:rPr>
        <w:t>-</w:t>
      </w:r>
      <w:r w:rsidRPr="00866FEE">
        <w:rPr>
          <w:rtl/>
        </w:rPr>
        <w:t>הברית,</w:t>
      </w:r>
      <w:r w:rsidR="005133A8">
        <w:rPr>
          <w:rtl/>
        </w:rPr>
        <w:t xml:space="preserve"> </w:t>
      </w:r>
      <w:r w:rsidRPr="00866FEE">
        <w:rPr>
          <w:rtl/>
        </w:rPr>
        <w:t>כי ניתן יהיה לנתק את כריות האוויר שברכב בנסיבות מסוימות.</w:t>
      </w:r>
      <w:r w:rsidR="005133A8">
        <w:rPr>
          <w:rtl/>
        </w:rPr>
        <w:t xml:space="preserve"> </w:t>
      </w:r>
      <w:r w:rsidRPr="00866FEE">
        <w:rPr>
          <w:rtl/>
        </w:rPr>
        <w:t>שאלתי</w:t>
      </w:r>
      <w:r w:rsidR="005133A8">
        <w:rPr>
          <w:rtl/>
        </w:rPr>
        <w:t xml:space="preserve"> </w:t>
      </w:r>
      <w:r w:rsidRPr="00866FEE">
        <w:rPr>
          <w:rtl/>
        </w:rPr>
        <w:t>לשר</w:t>
      </w:r>
      <w:r w:rsidR="005133A8">
        <w:rPr>
          <w:rtl/>
        </w:rPr>
        <w:t xml:space="preserve"> </w:t>
      </w:r>
      <w:r w:rsidRPr="00866FEE">
        <w:rPr>
          <w:rtl/>
        </w:rPr>
        <w:t>היא,</w:t>
      </w:r>
      <w:r w:rsidR="005133A8">
        <w:rPr>
          <w:rtl/>
        </w:rPr>
        <w:t xml:space="preserve"> </w:t>
      </w:r>
      <w:r w:rsidRPr="00866FEE">
        <w:rPr>
          <w:rtl/>
        </w:rPr>
        <w:t>מהי</w:t>
      </w:r>
      <w:r w:rsidR="005133A8">
        <w:rPr>
          <w:rtl/>
        </w:rPr>
        <w:t xml:space="preserve"> </w:t>
      </w:r>
      <w:r w:rsidRPr="00866FEE">
        <w:rPr>
          <w:rtl/>
        </w:rPr>
        <w:t>עמדת</w:t>
      </w:r>
      <w:r w:rsidR="005133A8">
        <w:rPr>
          <w:rtl/>
        </w:rPr>
        <w:t xml:space="preserve"> </w:t>
      </w:r>
      <w:r w:rsidRPr="00866FEE">
        <w:rPr>
          <w:rtl/>
        </w:rPr>
        <w:t>המשרד</w:t>
      </w:r>
      <w:r w:rsidR="005133A8">
        <w:rPr>
          <w:rtl/>
        </w:rPr>
        <w:t xml:space="preserve"> </w:t>
      </w:r>
      <w:r w:rsidRPr="00866FEE">
        <w:rPr>
          <w:rtl/>
        </w:rPr>
        <w:t>וכיצד</w:t>
      </w:r>
      <w:r w:rsidR="005133A8">
        <w:rPr>
          <w:rtl/>
        </w:rPr>
        <w:t xml:space="preserve"> </w:t>
      </w:r>
      <w:r w:rsidRPr="00866FEE">
        <w:rPr>
          <w:rtl/>
        </w:rPr>
        <w:t>עומד</w:t>
      </w:r>
      <w:r w:rsidR="005133A8">
        <w:rPr>
          <w:rtl/>
        </w:rPr>
        <w:t xml:space="preserve"> </w:t>
      </w:r>
      <w:r w:rsidRPr="00866FEE">
        <w:rPr>
          <w:rtl/>
        </w:rPr>
        <w:t>המשרד להתמודד עם הפרסומים בדבר הסכנה</w:t>
      </w:r>
      <w:r w:rsidR="005133A8">
        <w:rPr>
          <w:rtl/>
        </w:rPr>
        <w:t xml:space="preserve"> </w:t>
      </w:r>
      <w:r w:rsidRPr="00866FEE">
        <w:rPr>
          <w:rtl/>
        </w:rPr>
        <w:t>למשתמשים בכלי רכב בסיטואציות מסוימות, כאשר כרית האוויר נפתחת.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השאלה הראשונה היום בנושא שאני חייב לבדוק אותו. אין לי תשובה על התגובה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אגף</w:t>
      </w:r>
      <w:r w:rsidR="005133A8">
        <w:rPr>
          <w:rtl/>
        </w:rPr>
        <w:t xml:space="preserve"> </w:t>
      </w:r>
      <w:r w:rsidRPr="00866FEE">
        <w:rPr>
          <w:rtl/>
        </w:rPr>
        <w:t>הרכב</w:t>
      </w:r>
      <w:r w:rsidR="005133A8">
        <w:rPr>
          <w:rtl/>
        </w:rPr>
        <w:t xml:space="preserve"> </w:t>
      </w:r>
      <w:r w:rsidRPr="00866FEE">
        <w:rPr>
          <w:rtl/>
        </w:rPr>
        <w:t>שלנו,</w:t>
      </w:r>
      <w:r w:rsidR="005133A8">
        <w:rPr>
          <w:rtl/>
        </w:rPr>
        <w:t xml:space="preserve"> </w:t>
      </w:r>
      <w:r w:rsidRPr="00866FEE">
        <w:rPr>
          <w:rtl/>
        </w:rPr>
        <w:t>שאחראי</w:t>
      </w:r>
      <w:r w:rsidR="005133A8">
        <w:rPr>
          <w:rtl/>
        </w:rPr>
        <w:t xml:space="preserve"> </w:t>
      </w:r>
      <w:r w:rsidRPr="00866FEE">
        <w:rPr>
          <w:rtl/>
        </w:rPr>
        <w:t>לתקינה. לגבי השאלה שלך, אני רק יודע שהיום כל רכב</w:t>
      </w:r>
      <w:r w:rsidR="005133A8">
        <w:rPr>
          <w:rtl/>
        </w:rPr>
        <w:t xml:space="preserve"> </w:t>
      </w:r>
      <w:r w:rsidRPr="00866FEE">
        <w:rPr>
          <w:rtl/>
        </w:rPr>
        <w:t>שמותקנות</w:t>
      </w:r>
      <w:r w:rsidR="005133A8">
        <w:rPr>
          <w:rtl/>
        </w:rPr>
        <w:t xml:space="preserve"> </w:t>
      </w:r>
      <w:r w:rsidRPr="00866FEE">
        <w:rPr>
          <w:rtl/>
        </w:rPr>
        <w:t>בו</w:t>
      </w:r>
      <w:r w:rsidR="005133A8">
        <w:rPr>
          <w:rtl/>
        </w:rPr>
        <w:t xml:space="preserve"> </w:t>
      </w:r>
      <w:r w:rsidRPr="00866FEE">
        <w:rPr>
          <w:rtl/>
        </w:rPr>
        <w:t>כריות אוויר הוא רכב תקין בישראל. אני ארשום לי את השאלה, ואשיב לך</w:t>
      </w:r>
      <w:r w:rsidR="005133A8">
        <w:rPr>
          <w:rtl/>
        </w:rPr>
        <w:t xml:space="preserve"> </w:t>
      </w:r>
      <w:r w:rsidRPr="00866FEE">
        <w:rPr>
          <w:rtl/>
        </w:rPr>
        <w:t>עליה בהזדמנות אחרת.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 חבר הכנסת ראובן ריבלין,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לפני שאפנה לכבוד השר, הייתי מבקש לברך דווקא אותך על כך</w:t>
      </w:r>
      <w:r w:rsidR="005133A8">
        <w:rPr>
          <w:rtl/>
        </w:rPr>
        <w:t xml:space="preserve"> </w:t>
      </w:r>
      <w:r w:rsidRPr="00866FEE">
        <w:rPr>
          <w:rtl/>
        </w:rPr>
        <w:t>שהנהגת</w:t>
      </w:r>
      <w:r w:rsidR="005133A8">
        <w:rPr>
          <w:rtl/>
        </w:rPr>
        <w:t xml:space="preserve"> </w:t>
      </w:r>
      <w:r w:rsidRPr="00866FEE">
        <w:rPr>
          <w:rtl/>
        </w:rPr>
        <w:t>בכנסת</w:t>
      </w:r>
      <w:r w:rsidR="005133A8">
        <w:rPr>
          <w:rtl/>
        </w:rPr>
        <w:t xml:space="preserve"> </w:t>
      </w:r>
      <w:r w:rsidRPr="00866FEE">
        <w:rPr>
          <w:rtl/>
        </w:rPr>
        <w:t>ישראל</w:t>
      </w:r>
      <w:r w:rsidR="005133A8">
        <w:rPr>
          <w:rtl/>
        </w:rPr>
        <w:t xml:space="preserve"> </w:t>
      </w:r>
      <w:r w:rsidRPr="00866FEE">
        <w:rPr>
          <w:rtl/>
        </w:rPr>
        <w:t>לראשונה</w:t>
      </w:r>
      <w:r w:rsidR="005133A8">
        <w:rPr>
          <w:rtl/>
        </w:rPr>
        <w:t xml:space="preserve"> </w:t>
      </w:r>
      <w:r w:rsidRPr="00866FEE">
        <w:rPr>
          <w:rtl/>
        </w:rPr>
        <w:t>שעת</w:t>
      </w:r>
      <w:r w:rsidR="005133A8">
        <w:rPr>
          <w:rtl/>
        </w:rPr>
        <w:t xml:space="preserve"> </w:t>
      </w:r>
      <w:r w:rsidRPr="00866FEE">
        <w:rPr>
          <w:rtl/>
        </w:rPr>
        <w:t>שאלות</w:t>
      </w:r>
      <w:r w:rsidR="005133A8">
        <w:rPr>
          <w:rtl/>
        </w:rPr>
        <w:t xml:space="preserve"> </w:t>
      </w:r>
      <w:r w:rsidRPr="00866FEE">
        <w:rPr>
          <w:rtl/>
        </w:rPr>
        <w:t>לשר. הדבר גם ילמד את השרים את הצורך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מיומנים</w:t>
      </w:r>
      <w:r w:rsidR="005133A8">
        <w:rPr>
          <w:rtl/>
        </w:rPr>
        <w:t xml:space="preserve"> </w:t>
      </w:r>
      <w:r w:rsidRPr="00866FEE">
        <w:rPr>
          <w:rtl/>
        </w:rPr>
        <w:t>ובקיאים</w:t>
      </w:r>
      <w:r w:rsidR="005133A8">
        <w:rPr>
          <w:rtl/>
        </w:rPr>
        <w:t xml:space="preserve"> </w:t>
      </w:r>
      <w:r w:rsidRPr="00866FEE">
        <w:rPr>
          <w:rtl/>
        </w:rPr>
        <w:t>בכל</w:t>
      </w:r>
      <w:r w:rsidR="005133A8">
        <w:rPr>
          <w:rtl/>
        </w:rPr>
        <w:t xml:space="preserve"> </w:t>
      </w:r>
      <w:r w:rsidRPr="00866FEE">
        <w:rPr>
          <w:rtl/>
        </w:rPr>
        <w:t>הליכי</w:t>
      </w:r>
      <w:r w:rsidR="005133A8">
        <w:rPr>
          <w:rtl/>
        </w:rPr>
        <w:t xml:space="preserve"> </w:t>
      </w:r>
      <w:r w:rsidRPr="00866FEE">
        <w:rPr>
          <w:rtl/>
        </w:rPr>
        <w:t>משרדם,</w:t>
      </w:r>
      <w:r w:rsidR="005133A8">
        <w:rPr>
          <w:rtl/>
        </w:rPr>
        <w:t xml:space="preserve"> </w:t>
      </w:r>
      <w:r w:rsidRPr="00866FEE">
        <w:rPr>
          <w:rtl/>
        </w:rPr>
        <w:t>והדבר</w:t>
      </w:r>
      <w:r w:rsidR="005133A8">
        <w:rPr>
          <w:rtl/>
        </w:rPr>
        <w:t xml:space="preserve"> </w:t>
      </w:r>
      <w:r w:rsidRPr="00866FEE">
        <w:rPr>
          <w:rtl/>
        </w:rPr>
        <w:t>יהיה</w:t>
      </w:r>
      <w:r w:rsidR="005133A8">
        <w:rPr>
          <w:rtl/>
        </w:rPr>
        <w:t xml:space="preserve"> </w:t>
      </w:r>
      <w:r w:rsidRPr="00866FEE">
        <w:rPr>
          <w:rtl/>
        </w:rPr>
        <w:t>לתועלת המינהל בישראל</w:t>
      </w:r>
      <w:r w:rsidR="005133A8">
        <w:rPr>
          <w:rtl/>
        </w:rPr>
        <w:t xml:space="preserve"> </w:t>
      </w:r>
      <w:r w:rsidRPr="00866FEE">
        <w:rPr>
          <w:rtl/>
        </w:rPr>
        <w:t>ולתועלת כל אזרחי ישראל.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ברשות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אדוני שר התחבורה, לאחר ארבע שאלות שבהן לא שאלו אותך על</w:t>
      </w:r>
      <w:r w:rsidR="005133A8">
        <w:rPr>
          <w:rtl/>
        </w:rPr>
        <w:t xml:space="preserve"> </w:t>
      </w:r>
      <w:r w:rsidRPr="00866FEE">
        <w:rPr>
          <w:rtl/>
        </w:rPr>
        <w:t>המוניות,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אחזור</w:t>
      </w:r>
      <w:r w:rsidR="005133A8">
        <w:rPr>
          <w:rtl/>
        </w:rPr>
        <w:t xml:space="preserve"> </w:t>
      </w:r>
      <w:r w:rsidRPr="00866FEE">
        <w:rPr>
          <w:rtl/>
        </w:rPr>
        <w:t>לעניין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פעם נוספת. היום מחזיקות אלמנות רבות ברשיונות</w:t>
      </w:r>
      <w:r w:rsidR="005133A8">
        <w:rPr>
          <w:rtl/>
        </w:rPr>
        <w:t xml:space="preserve"> </w:t>
      </w:r>
      <w:r w:rsidRPr="00866FEE">
        <w:rPr>
          <w:rtl/>
        </w:rPr>
        <w:t>למונית,</w:t>
      </w:r>
      <w:r w:rsidR="005133A8">
        <w:rPr>
          <w:rtl/>
        </w:rPr>
        <w:t xml:space="preserve"> </w:t>
      </w:r>
      <w:r w:rsidRPr="00866FEE">
        <w:rPr>
          <w:rtl/>
        </w:rPr>
        <w:t>שבעליהן</w:t>
      </w:r>
      <w:r w:rsidR="005133A8">
        <w:rPr>
          <w:rtl/>
        </w:rPr>
        <w:t xml:space="preserve"> </w:t>
      </w:r>
      <w:r w:rsidRPr="00866FEE">
        <w:rPr>
          <w:rtl/>
        </w:rPr>
        <w:t>הותירו</w:t>
      </w:r>
      <w:r w:rsidR="005133A8">
        <w:rPr>
          <w:rtl/>
        </w:rPr>
        <w:t xml:space="preserve"> </w:t>
      </w:r>
      <w:r w:rsidRPr="00866FEE">
        <w:rPr>
          <w:rtl/>
        </w:rPr>
        <w:t>להן כירושה, ועל כך מטה לחמן. הפריצה, הפתיחה והפתיחות</w:t>
      </w:r>
      <w:r w:rsidR="005133A8">
        <w:rPr>
          <w:rtl/>
        </w:rPr>
        <w:t xml:space="preserve"> </w:t>
      </w:r>
      <w:r w:rsidRPr="00866FEE">
        <w:rPr>
          <w:rtl/>
        </w:rPr>
        <w:t>לשוק,</w:t>
      </w:r>
      <w:r w:rsidR="005133A8">
        <w:rPr>
          <w:rtl/>
        </w:rPr>
        <w:t xml:space="preserve"> </w:t>
      </w:r>
      <w:r w:rsidRPr="00866FEE">
        <w:rPr>
          <w:rtl/>
        </w:rPr>
        <w:t>שהיא חיובית כלשעצמה, מביאה למצב חדש, שבו יכול להיות שאותה פנסיה שהותירו</w:t>
      </w:r>
      <w:r w:rsidR="005133A8">
        <w:rPr>
          <w:rtl/>
        </w:rPr>
        <w:t xml:space="preserve"> </w:t>
      </w:r>
      <w:r w:rsidRPr="00866FEE">
        <w:rPr>
          <w:rtl/>
        </w:rPr>
        <w:t>בעלים</w:t>
      </w:r>
      <w:r w:rsidR="005133A8">
        <w:rPr>
          <w:rtl/>
        </w:rPr>
        <w:t xml:space="preserve"> </w:t>
      </w:r>
      <w:r w:rsidRPr="00866FEE">
        <w:rPr>
          <w:rtl/>
        </w:rPr>
        <w:t>לנשותיהם</w:t>
      </w:r>
      <w:r w:rsidR="005133A8">
        <w:rPr>
          <w:rtl/>
        </w:rPr>
        <w:t xml:space="preserve"> </w:t>
      </w:r>
      <w:r w:rsidRPr="00866FEE">
        <w:rPr>
          <w:rtl/>
        </w:rPr>
        <w:t>האלמנות,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לאותם</w:t>
      </w:r>
      <w:r w:rsidR="005133A8">
        <w:rPr>
          <w:rtl/>
        </w:rPr>
        <w:t xml:space="preserve"> </w:t>
      </w:r>
      <w:r w:rsidRPr="00866FEE">
        <w:rPr>
          <w:rtl/>
        </w:rPr>
        <w:t>יתומים שמתפרנסים מכך, יכולה להישבר בצורה</w:t>
      </w:r>
      <w:r w:rsidR="005133A8">
        <w:rPr>
          <w:rtl/>
        </w:rPr>
        <w:t xml:space="preserve"> </w:t>
      </w:r>
      <w:r w:rsidRPr="00866FEE">
        <w:rPr>
          <w:rtl/>
        </w:rPr>
        <w:t>מיידית ופתאומית.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האם</w:t>
      </w:r>
      <w:r w:rsidR="005133A8">
        <w:rPr>
          <w:rtl/>
        </w:rPr>
        <w:t xml:space="preserve"> </w:t>
      </w:r>
      <w:r w:rsidRPr="00866FEE">
        <w:rPr>
          <w:rtl/>
        </w:rPr>
        <w:t>מהלך כזה, שבו למעשה כלל רשיונות המוניות יהיו בשוק חופשי, לא היה ראוי</w:t>
      </w:r>
      <w:r w:rsidR="005133A8">
        <w:rPr>
          <w:rtl/>
        </w:rPr>
        <w:t xml:space="preserve"> </w:t>
      </w:r>
      <w:r w:rsidRPr="00866FEE">
        <w:rPr>
          <w:rtl/>
        </w:rPr>
        <w:t>שייעשה</w:t>
      </w:r>
      <w:r w:rsidR="005133A8">
        <w:rPr>
          <w:rtl/>
        </w:rPr>
        <w:t xml:space="preserve"> </w:t>
      </w:r>
      <w:r w:rsidRPr="00866FEE">
        <w:rPr>
          <w:rtl/>
        </w:rPr>
        <w:t>באמת</w:t>
      </w:r>
      <w:r w:rsidR="005133A8">
        <w:rPr>
          <w:rtl/>
        </w:rPr>
        <w:t xml:space="preserve"> </w:t>
      </w:r>
      <w:r w:rsidRPr="00866FEE">
        <w:rPr>
          <w:rtl/>
        </w:rPr>
        <w:t>בשלבים?</w:t>
      </w:r>
      <w:r w:rsidR="005133A8">
        <w:rPr>
          <w:rtl/>
        </w:rPr>
        <w:t xml:space="preserve"> </w:t>
      </w:r>
      <w:r w:rsidRPr="00866FEE">
        <w:rPr>
          <w:rtl/>
        </w:rPr>
        <w:t>לדוגמה,</w:t>
      </w:r>
      <w:r w:rsidR="005133A8">
        <w:rPr>
          <w:rtl/>
        </w:rPr>
        <w:t xml:space="preserve"> </w:t>
      </w:r>
      <w:r w:rsidRPr="00866FEE">
        <w:rPr>
          <w:rtl/>
        </w:rPr>
        <w:t>בשלב</w:t>
      </w:r>
      <w:r w:rsidR="005133A8">
        <w:rPr>
          <w:rtl/>
        </w:rPr>
        <w:t xml:space="preserve"> </w:t>
      </w:r>
      <w:r w:rsidRPr="00866FEE">
        <w:rPr>
          <w:rtl/>
        </w:rPr>
        <w:t>ראשון,</w:t>
      </w:r>
      <w:r w:rsidR="005133A8">
        <w:rPr>
          <w:rtl/>
        </w:rPr>
        <w:t xml:space="preserve"> </w:t>
      </w:r>
      <w:r w:rsidRPr="00866FEE">
        <w:rPr>
          <w:rtl/>
        </w:rPr>
        <w:t>בשנתיים הראשונות יוכלו כל הנהגים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השכירים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תסיים.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לרכוש את ההיתרים להחזקת מוניות, ולאחר מכן פתיחה עוד ל</w:t>
      </w:r>
      <w:r>
        <w:rPr>
          <w:rtl/>
        </w:rPr>
        <w:t>-</w:t>
      </w:r>
      <w:r w:rsidR="00866FEE" w:rsidRPr="00866FEE">
        <w:rPr>
          <w:rtl/>
        </w:rPr>
        <w:t>1,000 בשנה, על</w:t>
      </w:r>
      <w:r>
        <w:rPr>
          <w:rtl/>
        </w:rPr>
        <w:t xml:space="preserve"> </w:t>
      </w:r>
      <w:r w:rsidR="00866FEE" w:rsidRPr="00866FEE">
        <w:rPr>
          <w:rtl/>
        </w:rPr>
        <w:t>מנת</w:t>
      </w:r>
      <w:r>
        <w:rPr>
          <w:rtl/>
        </w:rPr>
        <w:t xml:space="preserve"> </w:t>
      </w:r>
      <w:r w:rsidR="00866FEE" w:rsidRPr="00866FEE">
        <w:rPr>
          <w:rtl/>
        </w:rPr>
        <w:t>להביא</w:t>
      </w:r>
      <w:r>
        <w:rPr>
          <w:rtl/>
        </w:rPr>
        <w:t xml:space="preserve"> </w:t>
      </w:r>
      <w:r w:rsidR="00866FEE" w:rsidRPr="00866FEE">
        <w:rPr>
          <w:rtl/>
        </w:rPr>
        <w:t>לידי</w:t>
      </w:r>
      <w:r>
        <w:rPr>
          <w:rtl/>
        </w:rPr>
        <w:t xml:space="preserve"> </w:t>
      </w:r>
      <w:r w:rsidR="00866FEE" w:rsidRPr="00866FEE">
        <w:rPr>
          <w:rtl/>
        </w:rPr>
        <w:t>מצב שבו גם נוכל לראות ולבחון, האם באמת הדבר קורה כפי שהממשלה</w:t>
      </w:r>
      <w:r>
        <w:rPr>
          <w:rtl/>
        </w:rPr>
        <w:t xml:space="preserve"> </w:t>
      </w:r>
      <w:r w:rsidR="00866FEE" w:rsidRPr="00866FEE">
        <w:rPr>
          <w:rtl/>
        </w:rPr>
        <w:t>חושבת, מתכננת ורואה.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גם על חוק כנוביץ' אני אשאל אותך בפעם הבאה.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בינתיים</w:t>
      </w:r>
      <w:r w:rsidR="005133A8">
        <w:rPr>
          <w:rtl/>
        </w:rPr>
        <w:t xml:space="preserve"> </w:t>
      </w:r>
      <w:r w:rsidRPr="00866FEE">
        <w:rPr>
          <w:rtl/>
        </w:rPr>
        <w:t>יש לי תשובה לחבר הכנסת זנדברג, אבל הוא יצא. אני לא יודע אם למסור</w:t>
      </w:r>
      <w:r w:rsidR="005133A8">
        <w:rPr>
          <w:rtl/>
        </w:rPr>
        <w:t xml:space="preserve"> </w:t>
      </w:r>
      <w:r w:rsidRPr="00866FEE">
        <w:rPr>
          <w:rtl/>
        </w:rPr>
        <w:t>אותה לפרוטוקול, או שאמסור לו אותה בעצמי.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שאול יהלום (מפד"ל):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מעניין מאוד.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תקרא את התשובה.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מוסרים לי אנשי המשרד היושבים כאן </w:t>
      </w:r>
      <w:r w:rsidR="005133A8">
        <w:rPr>
          <w:rtl/>
        </w:rPr>
        <w:t>–</w:t>
      </w:r>
      <w:r w:rsidRPr="00866FEE">
        <w:rPr>
          <w:rtl/>
        </w:rPr>
        <w:t xml:space="preserve"> ואני מודה להם על התשובה </w:t>
      </w:r>
      <w:r w:rsidR="005133A8">
        <w:rPr>
          <w:rtl/>
        </w:rPr>
        <w:t>–</w:t>
      </w:r>
      <w:r w:rsidRPr="00866FEE">
        <w:rPr>
          <w:rtl/>
        </w:rPr>
        <w:t xml:space="preserve"> שהתקינה בארץ</w:t>
      </w:r>
      <w:r w:rsidR="005133A8">
        <w:rPr>
          <w:rtl/>
        </w:rPr>
        <w:t xml:space="preserve"> </w:t>
      </w:r>
      <w:r w:rsidRPr="00866FEE">
        <w:rPr>
          <w:rtl/>
        </w:rPr>
        <w:t>צמודה לתקינה האירופית.</w:t>
      </w:r>
      <w:r w:rsidR="005133A8">
        <w:rPr>
          <w:rtl/>
        </w:rPr>
        <w:t xml:space="preserve"> </w:t>
      </w:r>
      <w:r w:rsidRPr="00866FEE">
        <w:rPr>
          <w:rtl/>
        </w:rPr>
        <w:t>הניסיון האמריקני עדיין לא התקבל באירופה, ולכן עדיין לא</w:t>
      </w:r>
      <w:r w:rsidR="005133A8">
        <w:rPr>
          <w:rtl/>
        </w:rPr>
        <w:t xml:space="preserve"> </w:t>
      </w:r>
      <w:r w:rsidRPr="00866FEE">
        <w:rPr>
          <w:rtl/>
        </w:rPr>
        <w:t>אימצנו את המסקנות האמריקניות.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שאלתך, חבר הכנסת ריבלין, תמיד יש אינטרס של הציבור מול אינטרס של חלק</w:t>
      </w:r>
      <w:r w:rsidR="005133A8">
        <w:rPr>
          <w:rtl/>
        </w:rPr>
        <w:t xml:space="preserve"> </w:t>
      </w:r>
      <w:r w:rsidRPr="00866FEE">
        <w:rPr>
          <w:rtl/>
        </w:rPr>
        <w:t>מהציבור.</w:t>
      </w:r>
      <w:r w:rsidR="005133A8">
        <w:rPr>
          <w:rtl/>
        </w:rPr>
        <w:t xml:space="preserve"> </w:t>
      </w:r>
      <w:r w:rsidRPr="00866FEE">
        <w:rPr>
          <w:rtl/>
        </w:rPr>
        <w:t>נכון</w:t>
      </w:r>
      <w:r w:rsidR="005133A8">
        <w:rPr>
          <w:rtl/>
        </w:rPr>
        <w:t xml:space="preserve"> </w:t>
      </w:r>
      <w:r w:rsidRPr="00866FEE">
        <w:rPr>
          <w:rtl/>
        </w:rPr>
        <w:t>שאותן</w:t>
      </w:r>
      <w:r w:rsidR="005133A8">
        <w:rPr>
          <w:rtl/>
        </w:rPr>
        <w:t xml:space="preserve"> </w:t>
      </w:r>
      <w:r w:rsidRPr="00866FEE">
        <w:rPr>
          <w:rtl/>
        </w:rPr>
        <w:t>אלמנות כנראה מתפרנסות מהשכרת המונית, ונכון שיכול להיות</w:t>
      </w:r>
      <w:r w:rsidR="005133A8">
        <w:rPr>
          <w:rtl/>
        </w:rPr>
        <w:t xml:space="preserve"> </w:t>
      </w:r>
      <w:r w:rsidRPr="00866FEE">
        <w:rPr>
          <w:rtl/>
        </w:rPr>
        <w:t>שחלקן</w:t>
      </w:r>
      <w:r w:rsidR="005133A8">
        <w:rPr>
          <w:rtl/>
        </w:rPr>
        <w:t xml:space="preserve"> </w:t>
      </w:r>
      <w:r w:rsidRPr="00866FEE">
        <w:rPr>
          <w:rtl/>
        </w:rPr>
        <w:t>יכולות</w:t>
      </w:r>
      <w:r w:rsidR="005133A8">
        <w:rPr>
          <w:rtl/>
        </w:rPr>
        <w:t xml:space="preserve"> </w:t>
      </w:r>
      <w:r w:rsidRPr="00866FEE">
        <w:rPr>
          <w:rtl/>
        </w:rPr>
        <w:t>להיפגע</w:t>
      </w:r>
      <w:r w:rsidR="005133A8">
        <w:rPr>
          <w:rtl/>
        </w:rPr>
        <w:t xml:space="preserve"> – </w:t>
      </w:r>
      <w:r w:rsidRPr="00866FEE">
        <w:rPr>
          <w:rtl/>
        </w:rPr>
        <w:t xml:space="preserve">אני חושב שמדובר בציבור קטן בסך הכול </w:t>
      </w:r>
      <w:r w:rsidR="005133A8">
        <w:rPr>
          <w:rtl/>
        </w:rPr>
        <w:t>–</w:t>
      </w:r>
      <w:r w:rsidRPr="00866FEE">
        <w:rPr>
          <w:rtl/>
        </w:rPr>
        <w:t xml:space="preserve"> אבל האינטרס של</w:t>
      </w:r>
      <w:r w:rsidR="005133A8">
        <w:rPr>
          <w:rtl/>
        </w:rPr>
        <w:t xml:space="preserve"> </w:t>
      </w:r>
      <w:r w:rsidRPr="00866FEE">
        <w:rPr>
          <w:rtl/>
        </w:rPr>
        <w:t>הציבור</w:t>
      </w:r>
      <w:r w:rsidR="005133A8">
        <w:rPr>
          <w:rtl/>
        </w:rPr>
        <w:t xml:space="preserve"> </w:t>
      </w:r>
      <w:r w:rsidRPr="00866FEE">
        <w:rPr>
          <w:rtl/>
        </w:rPr>
        <w:t>הוא,</w:t>
      </w:r>
      <w:r w:rsidR="005133A8">
        <w:rPr>
          <w:rtl/>
        </w:rPr>
        <w:t xml:space="preserve"> </w:t>
      </w:r>
      <w:r w:rsidRPr="00866FEE">
        <w:rPr>
          <w:rtl/>
        </w:rPr>
        <w:t>שתהיינה</w:t>
      </w:r>
      <w:r w:rsidR="005133A8">
        <w:rPr>
          <w:rtl/>
        </w:rPr>
        <w:t xml:space="preserve"> </w:t>
      </w:r>
      <w:r w:rsidRPr="00866FEE">
        <w:rPr>
          <w:rtl/>
        </w:rPr>
        <w:t>מוניות,</w:t>
      </w:r>
      <w:r w:rsidR="005133A8">
        <w:rPr>
          <w:rtl/>
        </w:rPr>
        <w:t xml:space="preserve"> </w:t>
      </w:r>
      <w:r w:rsidRPr="00866FEE">
        <w:rPr>
          <w:rtl/>
        </w:rPr>
        <w:t>שיוכלו</w:t>
      </w:r>
      <w:r w:rsidR="005133A8">
        <w:rPr>
          <w:rtl/>
        </w:rPr>
        <w:t xml:space="preserve"> </w:t>
      </w:r>
      <w:r w:rsidRPr="00866FEE">
        <w:rPr>
          <w:rtl/>
        </w:rPr>
        <w:t>לנסוע במונית ולהשאיר את הרכב בבית, שלא</w:t>
      </w:r>
      <w:r w:rsidR="005133A8">
        <w:rPr>
          <w:rtl/>
        </w:rPr>
        <w:t xml:space="preserve"> </w:t>
      </w:r>
      <w:r w:rsidRPr="00866FEE">
        <w:rPr>
          <w:rtl/>
        </w:rPr>
        <w:t>להעמיס על מקומות החנייה ושהענף ייפתח, ולדעתי הוא גדול יותר.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לשם</w:t>
      </w:r>
      <w:r w:rsidR="005133A8">
        <w:rPr>
          <w:rtl/>
        </w:rPr>
        <w:t xml:space="preserve"> </w:t>
      </w:r>
      <w:r w:rsidRPr="00866FEE">
        <w:rPr>
          <w:rtl/>
        </w:rPr>
        <w:t>כך</w:t>
      </w:r>
      <w:r w:rsidR="005133A8">
        <w:rPr>
          <w:rtl/>
        </w:rPr>
        <w:t xml:space="preserve"> </w:t>
      </w:r>
      <w:r w:rsidRPr="00866FEE">
        <w:rPr>
          <w:rtl/>
        </w:rPr>
        <w:t>העלינו גם את רף המחירים, את מחיר המוניות, כדי שבכל אופן גם אותה</w:t>
      </w:r>
      <w:r w:rsidR="005133A8">
        <w:rPr>
          <w:rtl/>
        </w:rPr>
        <w:t xml:space="preserve"> </w:t>
      </w:r>
      <w:r w:rsidRPr="00866FEE">
        <w:rPr>
          <w:rtl/>
        </w:rPr>
        <w:t>אלמנה</w:t>
      </w:r>
      <w:r w:rsidR="005133A8">
        <w:rPr>
          <w:rtl/>
        </w:rPr>
        <w:t xml:space="preserve"> </w:t>
      </w:r>
      <w:r w:rsidRPr="00866FEE">
        <w:rPr>
          <w:rtl/>
        </w:rPr>
        <w:t>תוכל</w:t>
      </w:r>
      <w:r w:rsidR="005133A8">
        <w:rPr>
          <w:rtl/>
        </w:rPr>
        <w:t xml:space="preserve"> </w:t>
      </w:r>
      <w:r w:rsidRPr="00866FEE">
        <w:rPr>
          <w:rtl/>
        </w:rPr>
        <w:t>"לסחור" במספר שיש לה. כלומר, לא באנו ואמרנו שהעניין פתוח</w:t>
      </w:r>
      <w:r w:rsidR="005133A8">
        <w:rPr>
          <w:rtl/>
        </w:rPr>
        <w:t xml:space="preserve"> </w:t>
      </w:r>
      <w:r w:rsidRPr="00866FEE">
        <w:rPr>
          <w:rtl/>
        </w:rPr>
        <w:t>וכל אחד</w:t>
      </w:r>
      <w:r w:rsidR="005133A8">
        <w:rPr>
          <w:rtl/>
        </w:rPr>
        <w:t xml:space="preserve"> </w:t>
      </w:r>
      <w:r w:rsidRPr="00866FEE">
        <w:rPr>
          <w:rtl/>
        </w:rPr>
        <w:t>יכול לקנות ללא עלות, אלא הקצבנו בהחלט מחירים גבוהים.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לומר לך דבר מעניין </w:t>
      </w:r>
      <w:r w:rsidR="005133A8">
        <w:rPr>
          <w:rtl/>
        </w:rPr>
        <w:t>–</w:t>
      </w:r>
      <w:r w:rsidRPr="00866FEE">
        <w:rPr>
          <w:rtl/>
        </w:rPr>
        <w:t xml:space="preserve"> איגוד בעלי המוניות לא מתנגד לכך שפתחנו את</w:t>
      </w:r>
      <w:r w:rsidR="005133A8">
        <w:rPr>
          <w:rtl/>
        </w:rPr>
        <w:t xml:space="preserve"> </w:t>
      </w:r>
      <w:r w:rsidRPr="00866FEE">
        <w:rPr>
          <w:rtl/>
        </w:rPr>
        <w:t>המספרים,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את הרשיונות לציבור הרחב. הבעיה שלהם היא בעיקר עם הנהגים השכירים,</w:t>
      </w:r>
      <w:r w:rsidR="005133A8">
        <w:rPr>
          <w:rtl/>
        </w:rPr>
        <w:t xml:space="preserve"> </w:t>
      </w:r>
      <w:r w:rsidRPr="00866FEE">
        <w:rPr>
          <w:rtl/>
        </w:rPr>
        <w:t>וזו</w:t>
      </w:r>
      <w:r w:rsidR="005133A8">
        <w:rPr>
          <w:rtl/>
        </w:rPr>
        <w:t xml:space="preserve"> </w:t>
      </w:r>
      <w:r w:rsidRPr="00866FEE">
        <w:rPr>
          <w:rtl/>
        </w:rPr>
        <w:t>בעיה.</w:t>
      </w:r>
      <w:r w:rsidR="005133A8">
        <w:rPr>
          <w:rtl/>
        </w:rPr>
        <w:t xml:space="preserve"> </w:t>
      </w:r>
      <w:r w:rsidRPr="00866FEE">
        <w:rPr>
          <w:rtl/>
        </w:rPr>
        <w:t>לכן,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הצענו שניתן רשיונות קבוע במחיר הנמוך רק למי שהיה נהג</w:t>
      </w:r>
      <w:r w:rsidR="005133A8">
        <w:rPr>
          <w:rtl/>
        </w:rPr>
        <w:t xml:space="preserve"> </w:t>
      </w:r>
      <w:r w:rsidRPr="00866FEE">
        <w:rPr>
          <w:rtl/>
        </w:rPr>
        <w:t>שכיר</w:t>
      </w:r>
      <w:r w:rsidR="005133A8">
        <w:rPr>
          <w:rtl/>
        </w:rPr>
        <w:t xml:space="preserve"> </w:t>
      </w:r>
      <w:r w:rsidRPr="00866FEE">
        <w:rPr>
          <w:rtl/>
        </w:rPr>
        <w:t>במשך</w:t>
      </w:r>
      <w:r w:rsidR="005133A8">
        <w:rPr>
          <w:rtl/>
        </w:rPr>
        <w:t xml:space="preserve"> </w:t>
      </w:r>
      <w:r w:rsidRPr="00866FEE">
        <w:rPr>
          <w:rtl/>
        </w:rPr>
        <w:t>ארבע</w:t>
      </w:r>
      <w:r w:rsidR="005133A8">
        <w:rPr>
          <w:rtl/>
        </w:rPr>
        <w:t xml:space="preserve"> </w:t>
      </w:r>
      <w:r w:rsidRPr="00866FEE">
        <w:rPr>
          <w:rtl/>
        </w:rPr>
        <w:t>שנים.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בא ואומר:</w:t>
      </w:r>
      <w:r w:rsidR="005133A8">
        <w:rPr>
          <w:rtl/>
        </w:rPr>
        <w:t xml:space="preserve"> </w:t>
      </w:r>
      <w:r w:rsidRPr="00866FEE">
        <w:rPr>
          <w:rtl/>
        </w:rPr>
        <w:t>בואו תעלו קצת את הרף. אני מחכה לבעלי</w:t>
      </w:r>
      <w:r w:rsidR="005133A8">
        <w:rPr>
          <w:rtl/>
        </w:rPr>
        <w:t xml:space="preserve"> </w:t>
      </w:r>
      <w:r w:rsidRPr="00866FEE">
        <w:rPr>
          <w:rtl/>
        </w:rPr>
        <w:t>המוניות</w:t>
      </w:r>
      <w:r w:rsidR="005133A8">
        <w:rPr>
          <w:rtl/>
        </w:rPr>
        <w:t xml:space="preserve"> </w:t>
      </w:r>
      <w:r w:rsidRPr="00866FEE">
        <w:rPr>
          <w:rtl/>
        </w:rPr>
        <w:t>בעוד שלושה ימים, הם צריכים לבוא אלי עם הצעה. אני רוצה לומר רק דבר אחד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לא נחזור למכסות. זהו דבר בלתי אפשרי.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חס וחלילה.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אם היום נבוא ונקבע שהמכסה תהיה 1,000 מינימום, כאשר נבוא בשנה הבאה, הם</w:t>
      </w:r>
      <w:r w:rsidR="005133A8">
        <w:rPr>
          <w:rtl/>
        </w:rPr>
        <w:t xml:space="preserve"> </w:t>
      </w:r>
      <w:r w:rsidRPr="00866FEE">
        <w:rPr>
          <w:rtl/>
        </w:rPr>
        <w:t>יתווכחו אתנו על ה</w:t>
      </w:r>
      <w:r w:rsidR="005133A8">
        <w:rPr>
          <w:rtl/>
        </w:rPr>
        <w:t>-</w:t>
      </w:r>
      <w:r w:rsidRPr="00866FEE">
        <w:rPr>
          <w:rtl/>
        </w:rPr>
        <w:t>1,000. גם את זה הם לא ירצו.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אני אומר דבר אחד </w:t>
      </w:r>
      <w:r w:rsidR="005133A8">
        <w:rPr>
          <w:rtl/>
        </w:rPr>
        <w:t>–</w:t>
      </w:r>
      <w:r w:rsidRPr="00866FEE">
        <w:rPr>
          <w:rtl/>
        </w:rPr>
        <w:t xml:space="preserve"> גמרנו עם המכסות. אם בעלי המוניות יבואו עם הצעות שייראו</w:t>
      </w:r>
      <w:r w:rsidR="005133A8">
        <w:rPr>
          <w:rtl/>
        </w:rPr>
        <w:t xml:space="preserve"> </w:t>
      </w:r>
      <w:r w:rsidRPr="00866FEE">
        <w:rPr>
          <w:rtl/>
        </w:rPr>
        <w:t>לנו,</w:t>
      </w:r>
      <w:r w:rsidR="005133A8">
        <w:rPr>
          <w:rtl/>
        </w:rPr>
        <w:t xml:space="preserve"> </w:t>
      </w:r>
      <w:r w:rsidRPr="00866FEE">
        <w:rPr>
          <w:rtl/>
        </w:rPr>
        <w:t>שאפשר על</w:t>
      </w:r>
      <w:r w:rsidR="005133A8">
        <w:rPr>
          <w:rtl/>
        </w:rPr>
        <w:t>-</w:t>
      </w:r>
      <w:r w:rsidRPr="00866FEE">
        <w:rPr>
          <w:rtl/>
        </w:rPr>
        <w:t>ידי כך או אחרת להבטיח קצת יותר את ביטחונם</w:t>
      </w:r>
      <w:r w:rsidR="005133A8">
        <w:rPr>
          <w:rtl/>
        </w:rPr>
        <w:t xml:space="preserve"> </w:t>
      </w:r>
      <w:r w:rsidRPr="00866FEE">
        <w:rPr>
          <w:rtl/>
        </w:rPr>
        <w:t>שהם לא הולכים לאיבוד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לגמרי, אמרתי </w:t>
      </w:r>
      <w:r w:rsidR="005133A8">
        <w:rPr>
          <w:rtl/>
        </w:rPr>
        <w:t>–</w:t>
      </w:r>
      <w:r w:rsidRPr="00866FEE">
        <w:rPr>
          <w:rtl/>
        </w:rPr>
        <w:t xml:space="preserve"> אני מוכן לבחון אותן. קבעתי אתם פגישה, והם צריכים להכין לי מסמך.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רק</w:t>
      </w:r>
      <w:r w:rsidR="005133A8">
        <w:rPr>
          <w:rtl/>
        </w:rPr>
        <w:t xml:space="preserve"> </w:t>
      </w:r>
      <w:r w:rsidRPr="00866FEE">
        <w:rPr>
          <w:rtl/>
        </w:rPr>
        <w:t>אומר</w:t>
      </w:r>
      <w:r w:rsidR="005133A8">
        <w:rPr>
          <w:rtl/>
        </w:rPr>
        <w:t xml:space="preserve"> </w:t>
      </w:r>
      <w:r w:rsidRPr="00866FEE">
        <w:rPr>
          <w:rtl/>
        </w:rPr>
        <w:t>כאן, שזה לא יהיה בכיוון של מכסות, מכיוון שאנחנו צריכים לגמור את</w:t>
      </w:r>
      <w:r w:rsidR="005133A8">
        <w:rPr>
          <w:rtl/>
        </w:rPr>
        <w:t xml:space="preserve"> </w:t>
      </w:r>
      <w:r w:rsidRPr="00866FEE">
        <w:rPr>
          <w:rtl/>
        </w:rPr>
        <w:t>עניין המכסות אחת ולתמיד.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ראובן ריבלין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מאה אחוז.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משה גפני, בבקשה. 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עבד</w:t>
      </w:r>
      <w:r w:rsidR="005133A8">
        <w:rPr>
          <w:rtl/>
        </w:rPr>
        <w:t>-</w:t>
      </w:r>
      <w:r w:rsidRPr="00866FEE">
        <w:rPr>
          <w:rtl/>
        </w:rPr>
        <w:t>אלמאלכ דהאמשה.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משה גפני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1.</w:t>
      </w:r>
      <w:r w:rsidR="005133A8">
        <w:rPr>
          <w:rtl/>
        </w:rPr>
        <w:t xml:space="preserve"> </w:t>
      </w:r>
      <w:r w:rsidRPr="00866FEE">
        <w:rPr>
          <w:rtl/>
        </w:rPr>
        <w:t>האם</w:t>
      </w:r>
      <w:r w:rsidR="005133A8">
        <w:rPr>
          <w:rtl/>
        </w:rPr>
        <w:t xml:space="preserve"> </w:t>
      </w:r>
      <w:r w:rsidRPr="00866FEE">
        <w:rPr>
          <w:rtl/>
        </w:rPr>
        <w:t>תאפשר</w:t>
      </w:r>
      <w:r w:rsidR="005133A8">
        <w:rPr>
          <w:rtl/>
        </w:rPr>
        <w:t xml:space="preserve"> </w:t>
      </w:r>
      <w:r w:rsidRPr="00866FEE">
        <w:rPr>
          <w:rtl/>
        </w:rPr>
        <w:t>לקואופרטיבים</w:t>
      </w:r>
      <w:r w:rsidR="005133A8">
        <w:rPr>
          <w:rtl/>
        </w:rPr>
        <w:t xml:space="preserve"> </w:t>
      </w:r>
      <w:r w:rsidRPr="00866FEE">
        <w:rPr>
          <w:rtl/>
        </w:rPr>
        <w:t>לתחבורה להשתתף במכרזים, ובתנאי</w:t>
      </w:r>
      <w:r w:rsidR="005133A8">
        <w:rPr>
          <w:rtl/>
        </w:rPr>
        <w:t xml:space="preserve"> </w:t>
      </w:r>
      <w:r w:rsidRPr="00866FEE">
        <w:rPr>
          <w:rtl/>
        </w:rPr>
        <w:t>שבמקום</w:t>
      </w:r>
      <w:r w:rsidR="005133A8">
        <w:rPr>
          <w:rtl/>
        </w:rPr>
        <w:t xml:space="preserve"> </w:t>
      </w:r>
      <w:r w:rsidRPr="00866FEE">
        <w:rPr>
          <w:rtl/>
        </w:rPr>
        <w:t>שבו</w:t>
      </w:r>
      <w:r w:rsidR="005133A8">
        <w:rPr>
          <w:rtl/>
        </w:rPr>
        <w:t xml:space="preserve"> </w:t>
      </w:r>
      <w:r w:rsidRPr="00866FEE">
        <w:rPr>
          <w:rtl/>
        </w:rPr>
        <w:t>הם יזכו במכרז</w:t>
      </w:r>
      <w:r w:rsidR="005133A8">
        <w:rPr>
          <w:rtl/>
        </w:rPr>
        <w:t xml:space="preserve"> </w:t>
      </w:r>
      <w:r w:rsidRPr="00866FEE">
        <w:rPr>
          <w:rtl/>
        </w:rPr>
        <w:t>הם לא יסובסדו על הקו הזה? 2. האם משרדך שוקל להפריט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קו</w:t>
      </w:r>
      <w:r w:rsidR="005133A8">
        <w:rPr>
          <w:rtl/>
        </w:rPr>
        <w:t xml:space="preserve"> </w:t>
      </w:r>
      <w:r w:rsidRPr="00866FEE">
        <w:rPr>
          <w:rtl/>
        </w:rPr>
        <w:t>400?</w:t>
      </w:r>
      <w:r w:rsidR="005133A8">
        <w:rPr>
          <w:rtl/>
        </w:rPr>
        <w:t xml:space="preserve"> </w:t>
      </w:r>
      <w:r w:rsidRPr="00866FEE">
        <w:rPr>
          <w:rtl/>
        </w:rPr>
        <w:t>3. מה היה מצבה של חברת "אל על" כאשר היא טסה בשבת, מבחינת הגירעון</w:t>
      </w:r>
      <w:r w:rsidR="005133A8">
        <w:rPr>
          <w:rtl/>
        </w:rPr>
        <w:t xml:space="preserve"> </w:t>
      </w:r>
      <w:r w:rsidRPr="00866FEE">
        <w:rPr>
          <w:rtl/>
        </w:rPr>
        <w:t>הכלכלי והמצב התפעולי, ומה מצבה משהפסיקה לטוס בשבת?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השאלה האחרונה, אינני מסוגל להשיב לך, כלומר אין לי נתונים, ואתה מבקש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מספרים </w:t>
      </w:r>
      <w:r w:rsidR="005133A8">
        <w:rPr>
          <w:rtl/>
        </w:rPr>
        <w:t>–</w:t>
      </w:r>
      <w:r w:rsidRPr="00866FEE">
        <w:rPr>
          <w:rtl/>
        </w:rPr>
        <w:t xml:space="preserve"> מיליוני שקלים או מיליוני דולרים לגבי שבת.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משה גפני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האם המצב הכלכלי היה טוב יותר או רע יותר?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טוב</w:t>
      </w:r>
      <w:r w:rsidR="005133A8">
        <w:rPr>
          <w:rtl/>
        </w:rPr>
        <w:t xml:space="preserve"> </w:t>
      </w:r>
      <w:r w:rsidRPr="00866FEE">
        <w:rPr>
          <w:rtl/>
        </w:rPr>
        <w:t>יותר או רע יותר, זה אני יכול לומר רק באופן כללי. אינני יכול לומר</w:t>
      </w:r>
      <w:r w:rsidR="005133A8">
        <w:rPr>
          <w:rtl/>
        </w:rPr>
        <w:t xml:space="preserve"> </w:t>
      </w:r>
      <w:r w:rsidRPr="00866FEE">
        <w:rPr>
          <w:rtl/>
        </w:rPr>
        <w:t>בצורה מפורטת.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אמרתי קודם, שחברת "אל על", מאז הפסיקה לטוס בשבת, היתה חברה שהציגה רווחים.</w:t>
      </w:r>
      <w:r w:rsidR="005133A8">
        <w:rPr>
          <w:rtl/>
        </w:rPr>
        <w:t xml:space="preserve"> </w:t>
      </w:r>
      <w:r w:rsidRPr="00866FEE">
        <w:rPr>
          <w:rtl/>
        </w:rPr>
        <w:t>בשנת 1997 היא הציגה הפסדים, הפסד גדול. לדעתי, הוא לא נגרם בגלל השבת.</w:t>
      </w:r>
      <w:r w:rsidR="005133A8">
        <w:rPr>
          <w:rtl/>
        </w:rPr>
        <w:t xml:space="preserve"> </w:t>
      </w:r>
      <w:r w:rsidRPr="00866FEE">
        <w:rPr>
          <w:rtl/>
        </w:rPr>
        <w:t>אני רוצה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חצי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כופר </w:t>
      </w:r>
      <w:r w:rsidR="005133A8">
        <w:rPr>
          <w:rtl/>
        </w:rPr>
        <w:t>–</w:t>
      </w:r>
      <w:r w:rsidRPr="00866FEE">
        <w:rPr>
          <w:rtl/>
        </w:rPr>
        <w:t xml:space="preserve"> הוא לא נגרם רק בגלל השבת, אבל זה לא משנה לי, כי אמרתי קודם,</w:t>
      </w:r>
      <w:r w:rsidR="005133A8">
        <w:rPr>
          <w:rtl/>
        </w:rPr>
        <w:t xml:space="preserve"> </w:t>
      </w:r>
      <w:r w:rsidRPr="00866FEE">
        <w:rPr>
          <w:rtl/>
        </w:rPr>
        <w:t>שגם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יש הפסדים בגלל השבת, לדעתי ערך השבת הוא מעל לכסף. בשנת 1998 היא תסיים</w:t>
      </w:r>
      <w:r w:rsidR="005133A8">
        <w:rPr>
          <w:rtl/>
        </w:rPr>
        <w:t xml:space="preserve"> </w:t>
      </w:r>
      <w:r w:rsidRPr="00866FEE">
        <w:rPr>
          <w:rtl/>
        </w:rPr>
        <w:t>בהפסד הרבה יותר קטן מאשר ב</w:t>
      </w:r>
      <w:r w:rsidR="005133A8">
        <w:rPr>
          <w:rtl/>
        </w:rPr>
        <w:t>-</w:t>
      </w:r>
      <w:r w:rsidRPr="00866FEE">
        <w:rPr>
          <w:rtl/>
        </w:rPr>
        <w:t>1997.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משה גפני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 היה מצבה ב</w:t>
      </w:r>
      <w:r w:rsidR="005133A8">
        <w:rPr>
          <w:rtl/>
        </w:rPr>
        <w:t>-</w:t>
      </w:r>
      <w:r w:rsidRPr="00866FEE">
        <w:rPr>
          <w:rtl/>
        </w:rPr>
        <w:t>1980, ב</w:t>
      </w:r>
      <w:r w:rsidR="005133A8">
        <w:rPr>
          <w:rtl/>
        </w:rPr>
        <w:t>-</w:t>
      </w:r>
      <w:r w:rsidRPr="00866FEE">
        <w:rPr>
          <w:rtl/>
        </w:rPr>
        <w:t>1981?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יכול</w:t>
      </w:r>
      <w:r w:rsidR="005133A8">
        <w:rPr>
          <w:rtl/>
        </w:rPr>
        <w:t xml:space="preserve"> </w:t>
      </w:r>
      <w:r w:rsidRPr="00866FEE">
        <w:rPr>
          <w:rtl/>
        </w:rPr>
        <w:t>לומר לך. אין לי כאן נתונים על שנת 1980, 1981. כללית, אנחנו</w:t>
      </w:r>
      <w:r w:rsidR="005133A8">
        <w:rPr>
          <w:rtl/>
        </w:rPr>
        <w:t xml:space="preserve"> </w:t>
      </w:r>
      <w:r w:rsidRPr="00866FEE">
        <w:rPr>
          <w:rtl/>
        </w:rPr>
        <w:t>יודעים מה שהיה ב"אל על". אני לא יכול לומר לך שנה שנה.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תרשה</w:t>
      </w:r>
      <w:r w:rsidR="005133A8">
        <w:rPr>
          <w:rtl/>
        </w:rPr>
        <w:t xml:space="preserve"> </w:t>
      </w:r>
      <w:r w:rsidRPr="00866FEE">
        <w:rPr>
          <w:rtl/>
        </w:rPr>
        <w:t>לי לענות כמי שהיה אז פעיל מאוד. אתה צריך להבין, שב</w:t>
      </w:r>
      <w:r w:rsidR="005133A8">
        <w:rPr>
          <w:rtl/>
        </w:rPr>
        <w:t>-</w:t>
      </w:r>
      <w:r w:rsidRPr="00866FEE">
        <w:rPr>
          <w:rtl/>
        </w:rPr>
        <w:t>1980, 1981, 1982</w:t>
      </w:r>
      <w:r w:rsidR="005133A8">
        <w:rPr>
          <w:rtl/>
        </w:rPr>
        <w:t xml:space="preserve"> –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ריבלין זוכר </w:t>
      </w:r>
      <w:r w:rsidR="005133A8">
        <w:rPr>
          <w:rtl/>
        </w:rPr>
        <w:t>–</w:t>
      </w:r>
      <w:r w:rsidRPr="00866FEE">
        <w:rPr>
          <w:rtl/>
        </w:rPr>
        <w:t xml:space="preserve"> החברה כמעט התמוטטה בגלל סכסוכי עבודה. אבל כעיקרון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לדעת</w:t>
      </w:r>
      <w:r w:rsidR="005133A8">
        <w:rPr>
          <w:rtl/>
        </w:rPr>
        <w:t xml:space="preserve"> – </w:t>
      </w: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חברת תעופה בעולם שיכולה לטוס חמישה ימים וחצי ולא שבעה</w:t>
      </w:r>
      <w:r w:rsidR="005133A8">
        <w:rPr>
          <w:rtl/>
        </w:rPr>
        <w:t xml:space="preserve"> </w:t>
      </w:r>
      <w:r w:rsidRPr="00866FEE">
        <w:rPr>
          <w:rtl/>
        </w:rPr>
        <w:t>ימים.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פשוט</w:t>
      </w:r>
      <w:r w:rsidR="005133A8">
        <w:rPr>
          <w:rtl/>
        </w:rPr>
        <w:t xml:space="preserve"> </w:t>
      </w:r>
      <w:r w:rsidRPr="00866FEE">
        <w:rPr>
          <w:rtl/>
        </w:rPr>
        <w:t>בלתי אפשרי.</w:t>
      </w:r>
      <w:r w:rsidR="005133A8">
        <w:rPr>
          <w:rtl/>
        </w:rPr>
        <w:t xml:space="preserve"> </w:t>
      </w:r>
      <w:r w:rsidRPr="00866FEE">
        <w:rPr>
          <w:rtl/>
        </w:rPr>
        <w:t>זה אפשרי בתנאי שהממשלה תכסה את ההפסד שמקורו ביום</w:t>
      </w:r>
      <w:r w:rsidR="005133A8">
        <w:rPr>
          <w:rtl/>
        </w:rPr>
        <w:t xml:space="preserve"> </w:t>
      </w:r>
      <w:r w:rsidRPr="00866FEE">
        <w:rPr>
          <w:rtl/>
        </w:rPr>
        <w:t>וחצי שהיא לא טסה.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מבקש</w:t>
      </w:r>
      <w:r w:rsidR="005133A8">
        <w:rPr>
          <w:rtl/>
        </w:rPr>
        <w:t xml:space="preserve"> </w:t>
      </w:r>
      <w:r w:rsidRPr="00866FEE">
        <w:rPr>
          <w:rtl/>
        </w:rPr>
        <w:t>סליחה,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 מקבל את הקביעה של היושב</w:t>
      </w:r>
      <w:r w:rsidR="005133A8">
        <w:rPr>
          <w:rtl/>
        </w:rPr>
        <w:t>-</w:t>
      </w:r>
      <w:r w:rsidRPr="00866FEE">
        <w:rPr>
          <w:rtl/>
        </w:rPr>
        <w:t>ראש. יש חברות שלא טסות</w:t>
      </w:r>
      <w:r w:rsidR="005133A8">
        <w:rPr>
          <w:rtl/>
        </w:rPr>
        <w:t xml:space="preserve"> </w:t>
      </w:r>
      <w:r w:rsidRPr="00866FEE">
        <w:rPr>
          <w:rtl/>
        </w:rPr>
        <w:t>שעות רבות בלילה, כי השדה סגור בגלל בעיות של רעש או בגלל בעיות אחרות.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סיפור אחר.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סיפור</w:t>
      </w:r>
      <w:r w:rsidR="005133A8">
        <w:rPr>
          <w:rtl/>
        </w:rPr>
        <w:t xml:space="preserve"> </w:t>
      </w:r>
      <w:r w:rsidRPr="00866FEE">
        <w:rPr>
          <w:rtl/>
        </w:rPr>
        <w:t>אחר</w:t>
      </w:r>
      <w:r w:rsidR="005133A8">
        <w:rPr>
          <w:rtl/>
        </w:rPr>
        <w:t xml:space="preserve"> </w:t>
      </w:r>
      <w:r w:rsidRPr="00866FEE">
        <w:rPr>
          <w:rtl/>
        </w:rPr>
        <w:t>וזה</w:t>
      </w:r>
      <w:r w:rsidR="005133A8">
        <w:rPr>
          <w:rtl/>
        </w:rPr>
        <w:t xml:space="preserve"> </w:t>
      </w:r>
      <w:r w:rsidRPr="00866FEE">
        <w:rPr>
          <w:rtl/>
        </w:rPr>
        <w:t>סיפור</w:t>
      </w:r>
      <w:r w:rsidR="005133A8">
        <w:rPr>
          <w:rtl/>
        </w:rPr>
        <w:t xml:space="preserve"> </w:t>
      </w:r>
      <w:r w:rsidRPr="00866FEE">
        <w:rPr>
          <w:rtl/>
        </w:rPr>
        <w:t>אחר,</w:t>
      </w:r>
      <w:r w:rsidR="005133A8">
        <w:rPr>
          <w:rtl/>
        </w:rPr>
        <w:t xml:space="preserve"> </w:t>
      </w:r>
      <w:r w:rsidRPr="00866FEE">
        <w:rPr>
          <w:rtl/>
        </w:rPr>
        <w:t>אבל לא כל חברה טסה כל שעה. אבל לא אתעכב</w:t>
      </w:r>
      <w:r w:rsidR="005133A8">
        <w:rPr>
          <w:rtl/>
        </w:rPr>
        <w:t xml:space="preserve"> </w:t>
      </w:r>
      <w:r w:rsidRPr="00866FEE">
        <w:rPr>
          <w:rtl/>
        </w:rPr>
        <w:t>בעניין הזה.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מכיוון ששאלת על "דן" ו"אגד"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משה גפני (יהדות התורה):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>שהיא</w:t>
      </w:r>
      <w:r w:rsidR="005133A8">
        <w:rPr>
          <w:rtl/>
        </w:rPr>
        <w:t xml:space="preserve"> </w:t>
      </w:r>
      <w:r w:rsidRPr="00866FEE">
        <w:rPr>
          <w:rtl/>
        </w:rPr>
        <w:t>טסה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המצב היה על סף פשיטת רגל. חשבונות, הקדוש</w:t>
      </w:r>
      <w:r w:rsidR="005133A8">
        <w:rPr>
          <w:rtl/>
        </w:rPr>
        <w:t>-</w:t>
      </w:r>
      <w:r w:rsidRPr="00866FEE">
        <w:rPr>
          <w:rtl/>
        </w:rPr>
        <w:t>ברוך</w:t>
      </w:r>
      <w:r w:rsidR="005133A8">
        <w:rPr>
          <w:rtl/>
        </w:rPr>
        <w:t>-</w:t>
      </w:r>
      <w:r w:rsidRPr="00866FEE">
        <w:rPr>
          <w:rtl/>
        </w:rPr>
        <w:t>הוא עושה</w:t>
      </w:r>
      <w:r w:rsidR="005133A8">
        <w:rPr>
          <w:rtl/>
        </w:rPr>
        <w:t xml:space="preserve"> </w:t>
      </w:r>
      <w:r w:rsidRPr="00866FEE">
        <w:rPr>
          <w:rtl/>
        </w:rPr>
        <w:t>חשבונות.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נכון. הוא יעשה חשבונות יותר טוב מאתנו.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הסבסוד,</w:t>
      </w:r>
      <w:r w:rsidR="005133A8">
        <w:rPr>
          <w:rtl/>
        </w:rPr>
        <w:t xml:space="preserve"> </w:t>
      </w:r>
      <w:r w:rsidRPr="00866FEE">
        <w:rPr>
          <w:rtl/>
        </w:rPr>
        <w:t>אני רוצה להסביר לך, חבר הכנסת גפני, שיש לנו כאן בעיה גדולה</w:t>
      </w:r>
      <w:r w:rsidR="005133A8">
        <w:rPr>
          <w:rtl/>
        </w:rPr>
        <w:t xml:space="preserve"> </w:t>
      </w:r>
      <w:r w:rsidRPr="00866FEE">
        <w:rPr>
          <w:rtl/>
        </w:rPr>
        <w:t>לבוא ולהפריט קווים בודדים ולהתחשבן עם "אגד", כיוון שהחוזה שיש לנו עם "אגד" הוא</w:t>
      </w:r>
      <w:r w:rsidR="005133A8">
        <w:rPr>
          <w:rtl/>
        </w:rPr>
        <w:t xml:space="preserve"> </w:t>
      </w:r>
      <w:r w:rsidRPr="00866FEE">
        <w:rPr>
          <w:rtl/>
        </w:rPr>
        <w:t>סבסוד כללי, הוא סבסוד צולב. אין לנו חשבון על כל קו וקו בנפרד. לו בא "אגד" היום</w:t>
      </w:r>
      <w:r w:rsidR="005133A8">
        <w:rPr>
          <w:rtl/>
        </w:rPr>
        <w:t xml:space="preserve"> </w:t>
      </w:r>
      <w:r w:rsidRPr="00866FEE">
        <w:rPr>
          <w:rtl/>
        </w:rPr>
        <w:t>ואמר: בואו נעשה כרגע התחשבנות על כל קו וקו בנפרד ונסבסד כל קו וקו בנפרד, הייתי</w:t>
      </w:r>
      <w:r w:rsidR="005133A8">
        <w:rPr>
          <w:rtl/>
        </w:rPr>
        <w:t xml:space="preserve"> </w:t>
      </w:r>
      <w:r w:rsidRPr="00866FEE">
        <w:rPr>
          <w:rtl/>
        </w:rPr>
        <w:t>יכול</w:t>
      </w:r>
      <w:r w:rsidR="005133A8">
        <w:rPr>
          <w:rtl/>
        </w:rPr>
        <w:t xml:space="preserve"> </w:t>
      </w:r>
      <w:r w:rsidRPr="00866FEE">
        <w:rPr>
          <w:rtl/>
        </w:rPr>
        <w:t>לבוא</w:t>
      </w:r>
      <w:r w:rsidR="005133A8">
        <w:rPr>
          <w:rtl/>
        </w:rPr>
        <w:t xml:space="preserve"> </w:t>
      </w:r>
      <w:r w:rsidRPr="00866FEE">
        <w:rPr>
          <w:rtl/>
        </w:rPr>
        <w:t>ולהגיד</w:t>
      </w:r>
      <w:r w:rsidR="005133A8">
        <w:rPr>
          <w:rtl/>
        </w:rPr>
        <w:t xml:space="preserve"> – </w:t>
      </w:r>
      <w:r w:rsidRPr="00866FEE">
        <w:rPr>
          <w:rtl/>
        </w:rPr>
        <w:t>נניח</w:t>
      </w:r>
      <w:r w:rsidR="005133A8">
        <w:rPr>
          <w:rtl/>
        </w:rPr>
        <w:t xml:space="preserve"> </w:t>
      </w:r>
      <w:r w:rsidRPr="00866FEE">
        <w:rPr>
          <w:rtl/>
        </w:rPr>
        <w:t>שיש</w:t>
      </w:r>
      <w:r w:rsidR="005133A8">
        <w:rPr>
          <w:rtl/>
        </w:rPr>
        <w:t xml:space="preserve"> </w:t>
      </w:r>
      <w:r w:rsidRPr="00866FEE">
        <w:rPr>
          <w:rtl/>
        </w:rPr>
        <w:t>קו בקריית</w:t>
      </w:r>
      <w:r w:rsidR="005133A8">
        <w:rPr>
          <w:rtl/>
        </w:rPr>
        <w:t>-</w:t>
      </w:r>
      <w:r w:rsidRPr="00866FEE">
        <w:rPr>
          <w:rtl/>
        </w:rPr>
        <w:t>ספר ובא "אגד" ואומר:</w:t>
      </w:r>
      <w:r w:rsidR="005133A8">
        <w:rPr>
          <w:rtl/>
        </w:rPr>
        <w:t xml:space="preserve"> </w:t>
      </w:r>
      <w:r w:rsidRPr="00866FEE">
        <w:rPr>
          <w:rtl/>
        </w:rPr>
        <w:t>בבקשה, אנחנו</w:t>
      </w:r>
      <w:r w:rsidR="005133A8">
        <w:rPr>
          <w:rtl/>
        </w:rPr>
        <w:t xml:space="preserve"> </w:t>
      </w:r>
      <w:r w:rsidRPr="00866FEE">
        <w:rPr>
          <w:rtl/>
        </w:rPr>
        <w:t>מוכנים להוריד את המחיר בלי סבסוד, הייתי מסכים. אבל מה ש"אגד" יפסיד בקריית</w:t>
      </w:r>
      <w:r w:rsidR="005133A8">
        <w:rPr>
          <w:rtl/>
        </w:rPr>
        <w:t>-</w:t>
      </w:r>
      <w:r w:rsidRPr="00866FEE">
        <w:rPr>
          <w:rtl/>
        </w:rPr>
        <w:t>ספר,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הוא יגלגל אחר כך בהפסד הכללי שלו </w:t>
      </w:r>
      <w:r w:rsidR="005133A8">
        <w:rPr>
          <w:rtl/>
        </w:rPr>
        <w:t>–</w:t>
      </w:r>
      <w:r w:rsidRPr="00866FEE">
        <w:rPr>
          <w:rtl/>
        </w:rPr>
        <w:t xml:space="preserve"> בתקורה, בקניות, בכל הדברים האחרים.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לכן,</w:t>
      </w:r>
      <w:r w:rsidR="005133A8">
        <w:rPr>
          <w:rtl/>
        </w:rPr>
        <w:t xml:space="preserve"> </w:t>
      </w:r>
      <w:r w:rsidRPr="00866FEE">
        <w:rPr>
          <w:rtl/>
        </w:rPr>
        <w:t>החשבון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הוא חשבון לא נכון, אינני יכול להפריט. "דן" ו"אגד", לפי</w:t>
      </w:r>
      <w:r w:rsidR="005133A8">
        <w:rPr>
          <w:rtl/>
        </w:rPr>
        <w:t xml:space="preserve"> </w:t>
      </w:r>
      <w:r w:rsidRPr="00866FEE">
        <w:rPr>
          <w:rtl/>
        </w:rPr>
        <w:t>תפיסתנו,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צריכים</w:t>
      </w:r>
      <w:r w:rsidR="005133A8">
        <w:rPr>
          <w:rtl/>
        </w:rPr>
        <w:t xml:space="preserve"> </w:t>
      </w:r>
      <w:r w:rsidRPr="00866FEE">
        <w:rPr>
          <w:rtl/>
        </w:rPr>
        <w:t>להתמודד,</w:t>
      </w:r>
      <w:r w:rsidR="005133A8">
        <w:rPr>
          <w:rtl/>
        </w:rPr>
        <w:t xml:space="preserve"> </w:t>
      </w:r>
      <w:r w:rsidRPr="00866FEE">
        <w:rPr>
          <w:rtl/>
        </w:rPr>
        <w:t>לפחות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במכרזים</w:t>
      </w:r>
      <w:r w:rsidR="005133A8">
        <w:rPr>
          <w:rtl/>
        </w:rPr>
        <w:t xml:space="preserve"> </w:t>
      </w:r>
      <w:r w:rsidRPr="00866FEE">
        <w:rPr>
          <w:rtl/>
        </w:rPr>
        <w:t>הראשונים הבאים, כדי להכניס</w:t>
      </w:r>
      <w:r w:rsidR="005133A8">
        <w:rPr>
          <w:rtl/>
        </w:rPr>
        <w:t xml:space="preserve"> </w:t>
      </w:r>
      <w:r w:rsidRPr="00866FEE">
        <w:rPr>
          <w:rtl/>
        </w:rPr>
        <w:t>מפעילים נוספים.</w:t>
      </w:r>
      <w:r w:rsidR="005133A8">
        <w:rPr>
          <w:rtl/>
        </w:rPr>
        <w:t xml:space="preserve"> </w:t>
      </w:r>
      <w:r w:rsidRPr="00866FEE">
        <w:rPr>
          <w:rtl/>
        </w:rPr>
        <w:t>אם לא נעשה את זה, לא ייכנסו מפעילים נוספים.</w:t>
      </w:r>
      <w:r w:rsidR="005133A8">
        <w:rPr>
          <w:rtl/>
        </w:rPr>
        <w:t xml:space="preserve"> </w:t>
      </w:r>
      <w:r w:rsidRPr="00866FEE">
        <w:rPr>
          <w:rtl/>
        </w:rPr>
        <w:t>כך היה במודיעין,</w:t>
      </w:r>
      <w:r w:rsidR="005133A8">
        <w:rPr>
          <w:rtl/>
        </w:rPr>
        <w:t xml:space="preserve"> </w:t>
      </w:r>
      <w:r w:rsidRPr="00866FEE">
        <w:rPr>
          <w:rtl/>
        </w:rPr>
        <w:t>וכך יהיה, אני מקווה, במכרזים הבאים.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קו</w:t>
      </w:r>
      <w:r w:rsidR="005133A8">
        <w:rPr>
          <w:rtl/>
        </w:rPr>
        <w:t xml:space="preserve"> </w:t>
      </w:r>
      <w:r w:rsidRPr="00866FEE">
        <w:rPr>
          <w:rtl/>
        </w:rPr>
        <w:t>400,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אשיב עכשיו. כאשר יצאו המכרזים, הציבור ידע באילו קווים</w:t>
      </w:r>
      <w:r w:rsidR="005133A8">
        <w:rPr>
          <w:rtl/>
        </w:rPr>
        <w:t xml:space="preserve"> </w:t>
      </w:r>
      <w:r w:rsidRPr="00866FEE">
        <w:rPr>
          <w:rtl/>
        </w:rPr>
        <w:t>מדובר.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תודה.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מאיר שטרית,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עבד</w:t>
      </w:r>
      <w:r w:rsidR="005133A8">
        <w:rPr>
          <w:rtl/>
        </w:rPr>
        <w:t>-</w:t>
      </w:r>
      <w:r w:rsidRPr="00866FEE">
        <w:rPr>
          <w:rtl/>
        </w:rPr>
        <w:t>אלמאלכ דהאמשה; הוא</w:t>
      </w:r>
      <w:r w:rsidR="005133A8">
        <w:rPr>
          <w:rtl/>
        </w:rPr>
        <w:t xml:space="preserve"> </w:t>
      </w:r>
      <w:r w:rsidRPr="00866FEE">
        <w:rPr>
          <w:rtl/>
        </w:rPr>
        <w:t>צריך להחליף אותי.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שר</w:t>
      </w:r>
      <w:r w:rsidR="005133A8">
        <w:rPr>
          <w:rtl/>
        </w:rPr>
        <w:t xml:space="preserve"> </w:t>
      </w:r>
      <w:r w:rsidRPr="00866FEE">
        <w:rPr>
          <w:rtl/>
        </w:rPr>
        <w:t>התחבורה,</w:t>
      </w:r>
      <w:r w:rsidR="005133A8">
        <w:rPr>
          <w:rtl/>
        </w:rPr>
        <w:t xml:space="preserve"> </w:t>
      </w:r>
      <w:r w:rsidRPr="00866FEE">
        <w:rPr>
          <w:rtl/>
        </w:rPr>
        <w:t>שאלתי</w:t>
      </w:r>
      <w:r w:rsidR="005133A8">
        <w:rPr>
          <w:rtl/>
        </w:rPr>
        <w:t xml:space="preserve"> </w:t>
      </w:r>
      <w:r w:rsidRPr="00866FEE">
        <w:rPr>
          <w:rtl/>
        </w:rPr>
        <w:t>נוגעת</w:t>
      </w:r>
      <w:r w:rsidR="005133A8">
        <w:rPr>
          <w:rtl/>
        </w:rPr>
        <w:t xml:space="preserve"> </w:t>
      </w:r>
      <w:r w:rsidRPr="00866FEE">
        <w:rPr>
          <w:rtl/>
        </w:rPr>
        <w:t>לעניין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בטיחות בדרכים. כידוע, אחוז</w:t>
      </w:r>
      <w:r w:rsidR="005133A8">
        <w:rPr>
          <w:rtl/>
        </w:rPr>
        <w:t xml:space="preserve"> </w:t>
      </w:r>
      <w:r w:rsidRPr="00866FEE">
        <w:rPr>
          <w:rtl/>
        </w:rPr>
        <w:t>המשאיות,</w:t>
      </w:r>
      <w:r w:rsidR="005133A8">
        <w:rPr>
          <w:rtl/>
        </w:rPr>
        <w:t xml:space="preserve"> </w:t>
      </w:r>
      <w:r w:rsidRPr="00866FEE">
        <w:rPr>
          <w:rtl/>
        </w:rPr>
        <w:t>בעיקר הטריילרים הכפולים, המעורבות בתאונות, גבוה מאוד, ובעיקר בתאונות</w:t>
      </w:r>
      <w:r w:rsidR="005133A8">
        <w:rPr>
          <w:rtl/>
        </w:rPr>
        <w:t xml:space="preserve"> </w:t>
      </w:r>
      <w:r w:rsidRPr="00866FEE">
        <w:rPr>
          <w:rtl/>
        </w:rPr>
        <w:t>קטלניות.</w:t>
      </w:r>
      <w:r w:rsidR="005133A8">
        <w:rPr>
          <w:rtl/>
        </w:rPr>
        <w:t xml:space="preserve"> </w:t>
      </w:r>
      <w:r w:rsidRPr="00866FEE">
        <w:rPr>
          <w:rtl/>
        </w:rPr>
        <w:t>במדינות</w:t>
      </w:r>
      <w:r w:rsidR="005133A8">
        <w:rPr>
          <w:rtl/>
        </w:rPr>
        <w:t xml:space="preserve"> </w:t>
      </w:r>
      <w:r w:rsidRPr="00866FEE">
        <w:rPr>
          <w:rtl/>
        </w:rPr>
        <w:t>אחדות</w:t>
      </w:r>
      <w:r w:rsidR="005133A8">
        <w:rPr>
          <w:rtl/>
        </w:rPr>
        <w:t xml:space="preserve"> </w:t>
      </w:r>
      <w:r w:rsidRPr="00866FEE">
        <w:rPr>
          <w:rtl/>
        </w:rPr>
        <w:t>בעולם,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נהוג שיש חוק או תקנה שאוסרים על</w:t>
      </w:r>
      <w:r w:rsidR="005133A8">
        <w:rPr>
          <w:rtl/>
        </w:rPr>
        <w:t xml:space="preserve"> </w:t>
      </w:r>
      <w:r w:rsidRPr="00866FEE">
        <w:rPr>
          <w:rtl/>
        </w:rPr>
        <w:t>משאיות</w:t>
      </w:r>
      <w:r w:rsidR="005133A8">
        <w:rPr>
          <w:rtl/>
        </w:rPr>
        <w:t xml:space="preserve"> </w:t>
      </w:r>
      <w:r w:rsidRPr="00866FEE">
        <w:rPr>
          <w:rtl/>
        </w:rPr>
        <w:t>כבדות,</w:t>
      </w:r>
      <w:r w:rsidR="005133A8">
        <w:rPr>
          <w:rtl/>
        </w:rPr>
        <w:t xml:space="preserve"> </w:t>
      </w:r>
      <w:r w:rsidRPr="00866FEE">
        <w:rPr>
          <w:rtl/>
        </w:rPr>
        <w:t>השוקלות יותר מ</w:t>
      </w:r>
      <w:r w:rsidR="005133A8">
        <w:rPr>
          <w:rtl/>
        </w:rPr>
        <w:t>-</w:t>
      </w:r>
      <w:r w:rsidRPr="00866FEE">
        <w:rPr>
          <w:rtl/>
        </w:rPr>
        <w:t>4 טונות, לנסוע בצד שמאל של הכביש, בכבישים מרובי</w:t>
      </w:r>
      <w:r w:rsidR="005133A8">
        <w:rPr>
          <w:rtl/>
        </w:rPr>
        <w:t xml:space="preserve"> </w:t>
      </w:r>
      <w:r w:rsidRPr="00866FEE">
        <w:rPr>
          <w:rtl/>
        </w:rPr>
        <w:t>נתיבים.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לדעת אם אתה מוכן לקבוע תקנה כזו או לתמוך בחוק</w:t>
      </w:r>
      <w:r w:rsidR="005133A8">
        <w:rPr>
          <w:rtl/>
        </w:rPr>
        <w:t xml:space="preserve"> </w:t>
      </w:r>
      <w:r w:rsidRPr="00866FEE">
        <w:rPr>
          <w:rtl/>
        </w:rPr>
        <w:t>כזה,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שיאסור על משאיות וכלי רכב מעל 4 טונות לנסוע בנתיבים שמאליים של הכביש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ד' תיכון: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תסיים.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מאיר שטרית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 xml:space="preserve">– – </w:t>
      </w:r>
      <w:r w:rsidR="00866FEE" w:rsidRPr="00866FEE">
        <w:rPr>
          <w:rtl/>
        </w:rPr>
        <w:t>דבר שגורם לחסימת התנועה, לעקיפה מסוכנת של כלי רכב אחרים.</w:t>
      </w:r>
      <w:r>
        <w:rPr>
          <w:rtl/>
        </w:rPr>
        <w:t xml:space="preserve"> </w:t>
      </w:r>
      <w:r w:rsidR="00866FEE" w:rsidRPr="00866FEE">
        <w:rPr>
          <w:rtl/>
        </w:rPr>
        <w:t>יהיה מותר</w:t>
      </w:r>
      <w:r>
        <w:rPr>
          <w:rtl/>
        </w:rPr>
        <w:t xml:space="preserve"> </w:t>
      </w:r>
      <w:r w:rsidR="00866FEE" w:rsidRPr="00866FEE">
        <w:rPr>
          <w:rtl/>
        </w:rPr>
        <w:t>למשאיות כאלה, להערכתי, לנסוע רק לזמן קצר מאוד לעקיפה של רכב אטי, שנוסע במהירות</w:t>
      </w:r>
      <w:r>
        <w:rPr>
          <w:rtl/>
        </w:rPr>
        <w:t xml:space="preserve"> </w:t>
      </w:r>
      <w:r w:rsidR="00866FEE" w:rsidRPr="00866FEE">
        <w:rPr>
          <w:rtl/>
        </w:rPr>
        <w:t>של</w:t>
      </w:r>
      <w:r>
        <w:rPr>
          <w:rtl/>
        </w:rPr>
        <w:t xml:space="preserve"> </w:t>
      </w:r>
      <w:r w:rsidR="00866FEE" w:rsidRPr="00866FEE">
        <w:rPr>
          <w:rtl/>
        </w:rPr>
        <w:t>פחות</w:t>
      </w:r>
      <w:r>
        <w:rPr>
          <w:rtl/>
        </w:rPr>
        <w:t xml:space="preserve"> </w:t>
      </w:r>
      <w:r w:rsidR="00866FEE" w:rsidRPr="00866FEE">
        <w:rPr>
          <w:rtl/>
        </w:rPr>
        <w:t>מ</w:t>
      </w:r>
      <w:r>
        <w:rPr>
          <w:rtl/>
        </w:rPr>
        <w:t>-</w:t>
      </w:r>
      <w:r w:rsidR="00866FEE" w:rsidRPr="00866FEE">
        <w:rPr>
          <w:rtl/>
        </w:rPr>
        <w:t>50 קילומטר בשעה, ובתנאי שהן נמצאות בצד שמאל של הכביש לא יותר מדקה.</w:t>
      </w:r>
      <w:r>
        <w:rPr>
          <w:rtl/>
        </w:rPr>
        <w:t xml:space="preserve"> </w:t>
      </w:r>
      <w:r w:rsidR="00866FEE" w:rsidRPr="00866FEE">
        <w:rPr>
          <w:rtl/>
        </w:rPr>
        <w:t>כך אתה גם פותח את צירי התנועה וגורם לזרימה קלה הרבה יותר של התנועה.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שטרית,</w:t>
      </w:r>
      <w:r w:rsidR="005133A8">
        <w:rPr>
          <w:rtl/>
        </w:rPr>
        <w:t xml:space="preserve"> </w:t>
      </w:r>
      <w:r w:rsidRPr="00866FEE">
        <w:rPr>
          <w:rtl/>
        </w:rPr>
        <w:t>אתה</w:t>
      </w:r>
      <w:r w:rsidR="005133A8">
        <w:rPr>
          <w:rtl/>
        </w:rPr>
        <w:t xml:space="preserve"> </w:t>
      </w:r>
      <w:r w:rsidRPr="00866FEE">
        <w:rPr>
          <w:rtl/>
        </w:rPr>
        <w:t>בעצם מבקש חוק שכבר קיים. שום רכב בארץ איננו יכול</w:t>
      </w:r>
      <w:r w:rsidR="005133A8">
        <w:rPr>
          <w:rtl/>
        </w:rPr>
        <w:t xml:space="preserve"> </w:t>
      </w:r>
      <w:r w:rsidRPr="00866FEE">
        <w:rPr>
          <w:rtl/>
        </w:rPr>
        <w:t>לנסוע</w:t>
      </w:r>
      <w:r w:rsidR="005133A8">
        <w:rPr>
          <w:rtl/>
        </w:rPr>
        <w:t xml:space="preserve"> </w:t>
      </w:r>
      <w:r w:rsidRPr="00866FEE">
        <w:rPr>
          <w:rtl/>
        </w:rPr>
        <w:t>בצד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שמאל אם צד ימין פנוי, וגם כאשר הוא עוקף </w:t>
      </w:r>
      <w:r w:rsidR="005133A8">
        <w:rPr>
          <w:rtl/>
        </w:rPr>
        <w:t>–</w:t>
      </w:r>
      <w:r w:rsidRPr="00866FEE">
        <w:rPr>
          <w:rtl/>
        </w:rPr>
        <w:t xml:space="preserve"> הוא צריך לחזור לצד ימין.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כלומר, אין לנו בעיה. השאלה היא אם אנחנו אוסרים לעקוף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הנקודה היא לאסור בכלל.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שאמרת</w:t>
      </w:r>
      <w:r w:rsidR="005133A8">
        <w:rPr>
          <w:rtl/>
        </w:rPr>
        <w:t xml:space="preserve"> </w:t>
      </w:r>
      <w:r w:rsidRPr="00866FEE">
        <w:rPr>
          <w:rtl/>
        </w:rPr>
        <w:t>בשאלה. אתה בא ואומר: בוא נאסור עקיפה בכלל.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חושבים,</w:t>
      </w:r>
      <w:r w:rsidR="005133A8">
        <w:rPr>
          <w:rtl/>
        </w:rPr>
        <w:t xml:space="preserve"> </w:t>
      </w:r>
      <w:r w:rsidRPr="00866FEE">
        <w:rPr>
          <w:rtl/>
        </w:rPr>
        <w:t>שאיסור</w:t>
      </w:r>
      <w:r w:rsidR="005133A8">
        <w:rPr>
          <w:rtl/>
        </w:rPr>
        <w:t xml:space="preserve"> </w:t>
      </w:r>
      <w:r w:rsidRPr="00866FEE">
        <w:rPr>
          <w:rtl/>
        </w:rPr>
        <w:t>עקיפה</w:t>
      </w:r>
      <w:r w:rsidR="005133A8">
        <w:rPr>
          <w:rtl/>
        </w:rPr>
        <w:t xml:space="preserve"> </w:t>
      </w:r>
      <w:r w:rsidRPr="00866FEE">
        <w:rPr>
          <w:rtl/>
        </w:rPr>
        <w:t>בכלל הוא גזירה שהציבור לא יכול לעמוד בה. אנחנו חושבים,</w:t>
      </w:r>
      <w:r w:rsidR="005133A8">
        <w:rPr>
          <w:rtl/>
        </w:rPr>
        <w:t xml:space="preserve"> </w:t>
      </w:r>
      <w:r w:rsidRPr="00866FEE">
        <w:rPr>
          <w:rtl/>
        </w:rPr>
        <w:t>שהדברים</w:t>
      </w:r>
      <w:r w:rsidR="005133A8">
        <w:rPr>
          <w:rtl/>
        </w:rPr>
        <w:t xml:space="preserve"> </w:t>
      </w:r>
      <w:r w:rsidRPr="00866FEE">
        <w:rPr>
          <w:rtl/>
        </w:rPr>
        <w:t>האלה</w:t>
      </w:r>
      <w:r w:rsidR="005133A8">
        <w:rPr>
          <w:rtl/>
        </w:rPr>
        <w:t xml:space="preserve"> </w:t>
      </w:r>
      <w:r w:rsidRPr="00866FEE">
        <w:rPr>
          <w:rtl/>
        </w:rPr>
        <w:t>קיימים</w:t>
      </w:r>
      <w:r w:rsidR="005133A8">
        <w:rPr>
          <w:rtl/>
        </w:rPr>
        <w:t xml:space="preserve"> </w:t>
      </w:r>
      <w:r w:rsidRPr="00866FEE">
        <w:rPr>
          <w:rtl/>
        </w:rPr>
        <w:t>במקומות</w:t>
      </w:r>
      <w:r w:rsidR="005133A8">
        <w:rPr>
          <w:rtl/>
        </w:rPr>
        <w:t xml:space="preserve"> </w:t>
      </w:r>
      <w:r w:rsidRPr="00866FEE">
        <w:rPr>
          <w:rtl/>
        </w:rPr>
        <w:t>שבהם יש באותו צד ארבעה</w:t>
      </w:r>
      <w:r w:rsidR="005133A8">
        <w:rPr>
          <w:rtl/>
        </w:rPr>
        <w:t>-</w:t>
      </w:r>
      <w:r w:rsidRPr="00866FEE">
        <w:rPr>
          <w:rtl/>
        </w:rPr>
        <w:t>חמישה מסלולים, ואז אפשר</w:t>
      </w:r>
      <w:r w:rsidR="005133A8">
        <w:rPr>
          <w:rtl/>
        </w:rPr>
        <w:t xml:space="preserve"> </w:t>
      </w:r>
      <w:r w:rsidRPr="00866FEE">
        <w:rPr>
          <w:rtl/>
        </w:rPr>
        <w:t>לבוא</w:t>
      </w:r>
      <w:r w:rsidR="005133A8">
        <w:rPr>
          <w:rtl/>
        </w:rPr>
        <w:t xml:space="preserve"> </w:t>
      </w:r>
      <w:r w:rsidRPr="00866FEE">
        <w:rPr>
          <w:rtl/>
        </w:rPr>
        <w:t>ולהגיד:</w:t>
      </w:r>
      <w:r w:rsidR="005133A8">
        <w:rPr>
          <w:rtl/>
        </w:rPr>
        <w:t xml:space="preserve"> </w:t>
      </w:r>
      <w:r w:rsidRPr="00866FEE">
        <w:rPr>
          <w:rtl/>
        </w:rPr>
        <w:t>מסלול אחד למשאיות.</w:t>
      </w:r>
      <w:r w:rsidR="005133A8">
        <w:rPr>
          <w:rtl/>
        </w:rPr>
        <w:t xml:space="preserve"> </w:t>
      </w:r>
      <w:r w:rsidRPr="00866FEE">
        <w:rPr>
          <w:rtl/>
        </w:rPr>
        <w:t>מה שעשינו כדי לגרום לכך זאת הורדת המהירות.</w:t>
      </w:r>
      <w:r w:rsidR="005133A8">
        <w:rPr>
          <w:rtl/>
        </w:rPr>
        <w:t xml:space="preserve"> </w:t>
      </w:r>
      <w:r w:rsidRPr="00866FEE">
        <w:rPr>
          <w:rtl/>
        </w:rPr>
        <w:t>התקנתי</w:t>
      </w:r>
      <w:r w:rsidR="005133A8">
        <w:rPr>
          <w:rtl/>
        </w:rPr>
        <w:t xml:space="preserve"> </w:t>
      </w:r>
      <w:r w:rsidRPr="00866FEE">
        <w:rPr>
          <w:rtl/>
        </w:rPr>
        <w:t>תקנה,</w:t>
      </w:r>
      <w:r w:rsidR="005133A8">
        <w:rPr>
          <w:rtl/>
        </w:rPr>
        <w:t xml:space="preserve"> </w:t>
      </w:r>
      <w:r w:rsidRPr="00866FEE">
        <w:rPr>
          <w:rtl/>
        </w:rPr>
        <w:t>שמשאית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יכולה</w:t>
      </w:r>
      <w:r w:rsidR="005133A8">
        <w:rPr>
          <w:rtl/>
        </w:rPr>
        <w:t xml:space="preserve"> </w:t>
      </w:r>
      <w:r w:rsidRPr="00866FEE">
        <w:rPr>
          <w:rtl/>
        </w:rPr>
        <w:t>לעבור</w:t>
      </w:r>
      <w:r w:rsidR="005133A8">
        <w:rPr>
          <w:rtl/>
        </w:rPr>
        <w:t xml:space="preserve"> </w:t>
      </w:r>
      <w:r w:rsidRPr="00866FEE">
        <w:rPr>
          <w:rtl/>
        </w:rPr>
        <w:t>את מהירות 80 הקילומטר בשעה גם בכבישים</w:t>
      </w:r>
      <w:r w:rsidR="005133A8">
        <w:rPr>
          <w:rtl/>
        </w:rPr>
        <w:t xml:space="preserve"> </w:t>
      </w:r>
      <w:r w:rsidRPr="00866FEE">
        <w:rPr>
          <w:rtl/>
        </w:rPr>
        <w:t>מהירים. הכוונה שלי היתה, שאם נהגי המשאיות יכבדו את החוק, מה שלא תמיד הם עושים,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נהגי</w:t>
      </w:r>
      <w:r w:rsidR="005133A8">
        <w:rPr>
          <w:rtl/>
        </w:rPr>
        <w:t xml:space="preserve"> </w:t>
      </w:r>
      <w:r w:rsidRPr="00866FEE">
        <w:rPr>
          <w:rtl/>
        </w:rPr>
        <w:t>המשאיות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יכבדו את החוק </w:t>
      </w:r>
      <w:r w:rsidR="005133A8">
        <w:rPr>
          <w:rtl/>
        </w:rPr>
        <w:t>–</w:t>
      </w:r>
      <w:r w:rsidRPr="00866FEE">
        <w:rPr>
          <w:rtl/>
        </w:rPr>
        <w:t xml:space="preserve"> הם ייסעו במהירות לא גדולה מ</w:t>
      </w:r>
      <w:r w:rsidR="005133A8">
        <w:rPr>
          <w:rtl/>
        </w:rPr>
        <w:t>-</w:t>
      </w:r>
      <w:r w:rsidRPr="00866FEE">
        <w:rPr>
          <w:rtl/>
        </w:rPr>
        <w:t>80 קילומטר</w:t>
      </w:r>
      <w:r w:rsidR="005133A8">
        <w:rPr>
          <w:rtl/>
        </w:rPr>
        <w:t xml:space="preserve"> </w:t>
      </w:r>
      <w:r w:rsidRPr="00866FEE">
        <w:rPr>
          <w:rtl/>
        </w:rPr>
        <w:t>בשעה,</w:t>
      </w:r>
      <w:r w:rsidR="005133A8">
        <w:rPr>
          <w:rtl/>
        </w:rPr>
        <w:t xml:space="preserve"> </w:t>
      </w:r>
      <w:r w:rsidRPr="00866FEE">
        <w:rPr>
          <w:rtl/>
        </w:rPr>
        <w:t>והאחרים,</w:t>
      </w:r>
      <w:r w:rsidR="005133A8">
        <w:rPr>
          <w:rtl/>
        </w:rPr>
        <w:t xml:space="preserve"> </w:t>
      </w:r>
      <w:r w:rsidRPr="00866FEE">
        <w:rPr>
          <w:rtl/>
        </w:rPr>
        <w:t>שמותר</w:t>
      </w:r>
      <w:r w:rsidR="005133A8">
        <w:rPr>
          <w:rtl/>
        </w:rPr>
        <w:t xml:space="preserve"> </w:t>
      </w:r>
      <w:r w:rsidRPr="00866FEE">
        <w:rPr>
          <w:rtl/>
        </w:rPr>
        <w:t>להם</w:t>
      </w:r>
      <w:r w:rsidR="005133A8">
        <w:rPr>
          <w:rtl/>
        </w:rPr>
        <w:t xml:space="preserve"> </w:t>
      </w:r>
      <w:r w:rsidRPr="00866FEE">
        <w:rPr>
          <w:rtl/>
        </w:rPr>
        <w:t>לנסוע</w:t>
      </w:r>
      <w:r w:rsidR="005133A8">
        <w:rPr>
          <w:rtl/>
        </w:rPr>
        <w:t xml:space="preserve"> </w:t>
      </w:r>
      <w:r w:rsidRPr="00866FEE">
        <w:rPr>
          <w:rtl/>
        </w:rPr>
        <w:t>באותו כביש במהירות של 90 קמ"ש או 100 קמ"ש,</w:t>
      </w:r>
      <w:r w:rsidR="005133A8">
        <w:rPr>
          <w:rtl/>
        </w:rPr>
        <w:t xml:space="preserve"> </w:t>
      </w:r>
      <w:r w:rsidRPr="00866FEE">
        <w:rPr>
          <w:rtl/>
        </w:rPr>
        <w:t>יעקפו אותם.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הבעיה היא, שהם נוסעים 80 קמ"ש בצד שמאל; זאת הבעיה.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נגד החוק גם כיום.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אמרו</w:t>
      </w:r>
      <w:r w:rsidR="005133A8">
        <w:rPr>
          <w:rtl/>
        </w:rPr>
        <w:t xml:space="preserve"> </w:t>
      </w:r>
      <w:r w:rsidRPr="00866FEE">
        <w:rPr>
          <w:rtl/>
        </w:rPr>
        <w:t>לי, שיש</w:t>
      </w:r>
      <w:r w:rsidR="005133A8">
        <w:rPr>
          <w:rtl/>
        </w:rPr>
        <w:t xml:space="preserve"> </w:t>
      </w:r>
      <w:r w:rsidRPr="00866FEE">
        <w:rPr>
          <w:rtl/>
        </w:rPr>
        <w:t>מדינות</w:t>
      </w:r>
      <w:r w:rsidR="005133A8">
        <w:rPr>
          <w:rtl/>
        </w:rPr>
        <w:t xml:space="preserve"> </w:t>
      </w:r>
      <w:r w:rsidRPr="00866FEE">
        <w:rPr>
          <w:rtl/>
        </w:rPr>
        <w:t>בעולם,</w:t>
      </w:r>
      <w:r w:rsidR="005133A8">
        <w:rPr>
          <w:rtl/>
        </w:rPr>
        <w:t xml:space="preserve"> </w:t>
      </w:r>
      <w:r w:rsidRPr="00866FEE">
        <w:rPr>
          <w:rtl/>
        </w:rPr>
        <w:t>כמה וכמה מדינות אירופיות דווקא, שאוסרות על</w:t>
      </w:r>
      <w:r w:rsidR="005133A8">
        <w:rPr>
          <w:rtl/>
        </w:rPr>
        <w:t xml:space="preserve"> </w:t>
      </w:r>
      <w:r w:rsidRPr="00866FEE">
        <w:rPr>
          <w:rtl/>
        </w:rPr>
        <w:t>משאיות לנסוע בצד שמאל, לחלוטין.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אני מוכן לבקש מיושב</w:t>
      </w:r>
      <w:r w:rsidR="005133A8">
        <w:rPr>
          <w:rtl/>
        </w:rPr>
        <w:t>-</w:t>
      </w:r>
      <w:r w:rsidRPr="00866FEE">
        <w:rPr>
          <w:rtl/>
        </w:rPr>
        <w:t>ראש הרשות שנמצא כאן שיבדוק את הנושא</w:t>
      </w:r>
      <w:r w:rsidR="005133A8">
        <w:rPr>
          <w:rtl/>
        </w:rPr>
        <w:t xml:space="preserve"> </w:t>
      </w:r>
      <w:r w:rsidRPr="00866FEE">
        <w:rPr>
          <w:rtl/>
        </w:rPr>
        <w:t>וייתן חוות דעת.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אדוני. חבר הכנסת עבד</w:t>
      </w:r>
      <w:r w:rsidR="005133A8">
        <w:rPr>
          <w:rtl/>
        </w:rPr>
        <w:t>-</w:t>
      </w:r>
      <w:r w:rsidRPr="00866FEE">
        <w:rPr>
          <w:rtl/>
        </w:rPr>
        <w:t xml:space="preserve">אלמאלכ דהאמשה,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חברת הכנסת ענת מאור.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עבד</w:t>
      </w:r>
      <w:r>
        <w:rPr>
          <w:rtl/>
        </w:rPr>
        <w:t>-</w:t>
      </w:r>
      <w:r w:rsidRPr="005133A8">
        <w:rPr>
          <w:rtl/>
        </w:rPr>
        <w:t>אלמאלכ דהאמשה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כבוד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כבוד</w:t>
      </w:r>
      <w:r w:rsidR="005133A8">
        <w:rPr>
          <w:rtl/>
        </w:rPr>
        <w:t xml:space="preserve"> </w:t>
      </w:r>
      <w:r w:rsidRPr="00866FEE">
        <w:rPr>
          <w:rtl/>
        </w:rPr>
        <w:t>השר, חברי הכנסת, אני רוצה לברך על הנוהג החדש הזה.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שהוא מפצה אותנו בצורה כלשהי על זה שלכנסת, בקדנציה הזאת, לא היה הרבה</w:t>
      </w:r>
      <w:r w:rsidR="005133A8">
        <w:rPr>
          <w:rtl/>
        </w:rPr>
        <w:t xml:space="preserve"> </w:t>
      </w:r>
      <w:r w:rsidRPr="00866FEE">
        <w:rPr>
          <w:rtl/>
        </w:rPr>
        <w:t>מה לעשות, במיוחד כשראש הממשלה והממשלה אינם אוהבים ואינם רגילים להתייצב בה.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לשאול</w:t>
      </w:r>
      <w:r w:rsidR="005133A8">
        <w:rPr>
          <w:rtl/>
        </w:rPr>
        <w:t xml:space="preserve"> </w:t>
      </w: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הבטיחות</w:t>
      </w:r>
      <w:r w:rsidR="005133A8">
        <w:rPr>
          <w:rtl/>
        </w:rPr>
        <w:t xml:space="preserve"> </w:t>
      </w:r>
      <w:r w:rsidRPr="00866FEE">
        <w:rPr>
          <w:rtl/>
        </w:rPr>
        <w:t>בכניסות לכפרים ערביים. בצומת הכניסה לכפר</w:t>
      </w:r>
      <w:r w:rsidR="005133A8">
        <w:rPr>
          <w:rtl/>
        </w:rPr>
        <w:t xml:space="preserve"> </w:t>
      </w:r>
      <w:r w:rsidRPr="00866FEE">
        <w:rPr>
          <w:rtl/>
        </w:rPr>
        <w:t>ביר</w:t>
      </w:r>
      <w:r w:rsidR="005133A8">
        <w:rPr>
          <w:rtl/>
        </w:rPr>
        <w:t>-</w:t>
      </w:r>
      <w:r w:rsidRPr="00866FEE">
        <w:rPr>
          <w:rtl/>
        </w:rPr>
        <w:t>אל</w:t>
      </w:r>
      <w:r w:rsidR="005133A8">
        <w:rPr>
          <w:rtl/>
        </w:rPr>
        <w:t>-</w:t>
      </w:r>
      <w:r w:rsidRPr="00866FEE">
        <w:rPr>
          <w:rtl/>
        </w:rPr>
        <w:t>מכסור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היו</w:t>
      </w:r>
      <w:r w:rsidR="005133A8">
        <w:rPr>
          <w:rtl/>
        </w:rPr>
        <w:t xml:space="preserve"> </w:t>
      </w:r>
      <w:r w:rsidRPr="00866FEE">
        <w:rPr>
          <w:rtl/>
        </w:rPr>
        <w:t>כמה תאונות, בין היתר קטלניות, לצערי. כמעט לא חולף שבוע</w:t>
      </w:r>
      <w:r w:rsidR="005133A8">
        <w:rPr>
          <w:rtl/>
        </w:rPr>
        <w:t xml:space="preserve"> </w:t>
      </w:r>
      <w:r w:rsidRPr="00866FEE">
        <w:rPr>
          <w:rtl/>
        </w:rPr>
        <w:t>שלא קורית שם תאונה, בכניסה לביר</w:t>
      </w:r>
      <w:r w:rsidR="005133A8">
        <w:rPr>
          <w:rtl/>
        </w:rPr>
        <w:t>-</w:t>
      </w:r>
      <w:r w:rsidRPr="00866FEE">
        <w:rPr>
          <w:rtl/>
        </w:rPr>
        <w:t>אל</w:t>
      </w:r>
      <w:r w:rsidR="005133A8">
        <w:rPr>
          <w:rtl/>
        </w:rPr>
        <w:t>-</w:t>
      </w:r>
      <w:r w:rsidRPr="00866FEE">
        <w:rPr>
          <w:rtl/>
        </w:rPr>
        <w:t>מכסור.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בכניסה</w:t>
      </w:r>
      <w:r w:rsidR="005133A8">
        <w:rPr>
          <w:rtl/>
        </w:rPr>
        <w:t xml:space="preserve"> </w:t>
      </w:r>
      <w:r w:rsidRPr="00866FEE">
        <w:rPr>
          <w:rtl/>
        </w:rPr>
        <w:t>לכפר</w:t>
      </w:r>
      <w:r w:rsidR="005133A8">
        <w:rPr>
          <w:rtl/>
        </w:rPr>
        <w:t>-</w:t>
      </w:r>
      <w:r w:rsidRPr="00866FEE">
        <w:rPr>
          <w:rtl/>
        </w:rPr>
        <w:t>כנא</w:t>
      </w:r>
      <w:r w:rsidR="005133A8">
        <w:rPr>
          <w:rtl/>
        </w:rPr>
        <w:t xml:space="preserve"> </w:t>
      </w:r>
      <w:r w:rsidRPr="00866FEE">
        <w:rPr>
          <w:rtl/>
        </w:rPr>
        <w:t>יש,</w:t>
      </w:r>
      <w:r w:rsidR="005133A8">
        <w:rPr>
          <w:rtl/>
        </w:rPr>
        <w:t xml:space="preserve"> </w:t>
      </w:r>
      <w:r w:rsidRPr="00866FEE">
        <w:rPr>
          <w:rtl/>
        </w:rPr>
        <w:t>עדיין,</w:t>
      </w:r>
      <w:r w:rsidR="005133A8">
        <w:rPr>
          <w:rtl/>
        </w:rPr>
        <w:t xml:space="preserve"> </w:t>
      </w:r>
      <w:r w:rsidRPr="00866FEE">
        <w:rPr>
          <w:rtl/>
        </w:rPr>
        <w:t>כביש ישן ומיושן, שהתחילו לתקן ולהתאים אותו</w:t>
      </w:r>
      <w:r w:rsidR="005133A8">
        <w:rPr>
          <w:rtl/>
        </w:rPr>
        <w:t xml:space="preserve"> </w:t>
      </w:r>
      <w:r w:rsidRPr="00866FEE">
        <w:rPr>
          <w:rtl/>
        </w:rPr>
        <w:t>לרמת</w:t>
      </w:r>
      <w:r w:rsidR="005133A8">
        <w:rPr>
          <w:rtl/>
        </w:rPr>
        <w:t xml:space="preserve"> </w:t>
      </w:r>
      <w:r w:rsidRPr="00866FEE">
        <w:rPr>
          <w:rtl/>
        </w:rPr>
        <w:t>הדרכים בשנים האחרונות.</w:t>
      </w:r>
      <w:r w:rsidR="005133A8">
        <w:rPr>
          <w:rtl/>
        </w:rPr>
        <w:t xml:space="preserve"> </w:t>
      </w:r>
      <w:r w:rsidRPr="00866FEE">
        <w:rPr>
          <w:rtl/>
        </w:rPr>
        <w:t>העניין תוקן בכניסה הצפונית של הכפר לכיוון טבריה,</w:t>
      </w:r>
      <w:r w:rsidR="005133A8">
        <w:rPr>
          <w:rtl/>
        </w:rPr>
        <w:t xml:space="preserve"> </w:t>
      </w:r>
      <w:r w:rsidRPr="00866FEE">
        <w:rPr>
          <w:rtl/>
        </w:rPr>
        <w:t>הפרויקט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נמשך,</w:t>
      </w:r>
      <w:r w:rsidR="005133A8">
        <w:rPr>
          <w:rtl/>
        </w:rPr>
        <w:t xml:space="preserve"> </w:t>
      </w:r>
      <w:r w:rsidRPr="00866FEE">
        <w:rPr>
          <w:rtl/>
        </w:rPr>
        <w:t>וזה</w:t>
      </w:r>
      <w:r w:rsidR="005133A8">
        <w:rPr>
          <w:rtl/>
        </w:rPr>
        <w:t xml:space="preserve"> </w:t>
      </w:r>
      <w:r w:rsidRPr="00866FEE">
        <w:rPr>
          <w:rtl/>
        </w:rPr>
        <w:t>חודשים</w:t>
      </w:r>
      <w:r w:rsidR="005133A8">
        <w:rPr>
          <w:rtl/>
        </w:rPr>
        <w:t xml:space="preserve"> </w:t>
      </w:r>
      <w:r w:rsidRPr="00866FEE">
        <w:rPr>
          <w:rtl/>
        </w:rPr>
        <w:t>טובים הכניסה של הכפר נמצאת מהצד האחר של הכפר,</w:t>
      </w:r>
      <w:r w:rsidR="005133A8">
        <w:rPr>
          <w:rtl/>
        </w:rPr>
        <w:t xml:space="preserve"> </w:t>
      </w:r>
      <w:r w:rsidRPr="00866FEE">
        <w:rPr>
          <w:rtl/>
        </w:rPr>
        <w:t>מכיוון נצרת.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לכפר</w:t>
      </w:r>
      <w:r w:rsidR="005133A8">
        <w:rPr>
          <w:rtl/>
        </w:rPr>
        <w:t xml:space="preserve"> </w:t>
      </w:r>
      <w:r w:rsidRPr="00866FEE">
        <w:rPr>
          <w:rtl/>
        </w:rPr>
        <w:t>עין</w:t>
      </w:r>
      <w:r w:rsidR="005133A8">
        <w:rPr>
          <w:rtl/>
        </w:rPr>
        <w:t>-</w:t>
      </w:r>
      <w:r w:rsidRPr="00866FEE">
        <w:rPr>
          <w:rtl/>
        </w:rPr>
        <w:t>מאהל,</w:t>
      </w:r>
      <w:r w:rsidR="005133A8">
        <w:rPr>
          <w:rtl/>
        </w:rPr>
        <w:t xml:space="preserve"> </w:t>
      </w:r>
      <w:r w:rsidRPr="00866FEE">
        <w:rPr>
          <w:rtl/>
        </w:rPr>
        <w:t>ומי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יודע,</w:t>
      </w:r>
      <w:r w:rsidR="005133A8">
        <w:rPr>
          <w:rtl/>
        </w:rPr>
        <w:t xml:space="preserve"> </w:t>
      </w:r>
      <w:r w:rsidRPr="00866FEE">
        <w:rPr>
          <w:rtl/>
        </w:rPr>
        <w:t>כפר</w:t>
      </w:r>
      <w:r w:rsidR="005133A8">
        <w:rPr>
          <w:rtl/>
        </w:rPr>
        <w:t xml:space="preserve"> </w:t>
      </w:r>
      <w:r w:rsidRPr="00866FEE">
        <w:rPr>
          <w:rtl/>
        </w:rPr>
        <w:t>עין</w:t>
      </w:r>
      <w:r w:rsidR="005133A8">
        <w:rPr>
          <w:rtl/>
        </w:rPr>
        <w:t>-</w:t>
      </w:r>
      <w:r w:rsidRPr="00866FEE">
        <w:rPr>
          <w:rtl/>
        </w:rPr>
        <w:t>מאהל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הכפר</w:t>
      </w:r>
      <w:r w:rsidR="005133A8">
        <w:rPr>
          <w:rtl/>
        </w:rPr>
        <w:t xml:space="preserve"> </w:t>
      </w:r>
      <w:r w:rsidRPr="00866FEE">
        <w:rPr>
          <w:rtl/>
        </w:rPr>
        <w:t>שנמצא</w:t>
      </w:r>
      <w:r w:rsidR="005133A8">
        <w:rPr>
          <w:rtl/>
        </w:rPr>
        <w:t xml:space="preserve"> </w:t>
      </w:r>
      <w:r w:rsidRPr="00866FEE">
        <w:rPr>
          <w:rtl/>
        </w:rPr>
        <w:t>מזרחית</w:t>
      </w:r>
      <w:r w:rsidR="005133A8">
        <w:rPr>
          <w:rtl/>
        </w:rPr>
        <w:t xml:space="preserve"> </w:t>
      </w:r>
      <w:r w:rsidRPr="00866FEE">
        <w:rPr>
          <w:rtl/>
        </w:rPr>
        <w:t>לנצרת</w:t>
      </w:r>
      <w:r w:rsidR="005133A8">
        <w:rPr>
          <w:rtl/>
        </w:rPr>
        <w:t>-</w:t>
      </w:r>
      <w:r w:rsidRPr="00866FEE">
        <w:rPr>
          <w:rtl/>
        </w:rPr>
        <w:t>עילית</w:t>
      </w:r>
      <w:r w:rsidR="005133A8">
        <w:rPr>
          <w:rtl/>
        </w:rPr>
        <w:t xml:space="preserve"> </w:t>
      </w:r>
      <w:r w:rsidRPr="00866FEE">
        <w:rPr>
          <w:rtl/>
        </w:rPr>
        <w:t>והגישה</w:t>
      </w:r>
      <w:r w:rsidR="005133A8">
        <w:rPr>
          <w:rtl/>
        </w:rPr>
        <w:t xml:space="preserve"> </w:t>
      </w:r>
      <w:r w:rsidRPr="00866FEE">
        <w:rPr>
          <w:rtl/>
        </w:rPr>
        <w:t>אליו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דרך</w:t>
      </w:r>
      <w:r w:rsidR="005133A8">
        <w:rPr>
          <w:rtl/>
        </w:rPr>
        <w:t xml:space="preserve"> </w:t>
      </w:r>
      <w:r w:rsidRPr="00866FEE">
        <w:rPr>
          <w:rtl/>
        </w:rPr>
        <w:t>נצרת</w:t>
      </w:r>
      <w:r w:rsidR="005133A8">
        <w:rPr>
          <w:rtl/>
        </w:rPr>
        <w:t>-</w:t>
      </w:r>
      <w:r w:rsidRPr="00866FEE">
        <w:rPr>
          <w:rtl/>
        </w:rPr>
        <w:t>עילית. היה לי הכבוד לגשת אל הכפר הזה</w:t>
      </w:r>
      <w:r w:rsidR="005133A8">
        <w:rPr>
          <w:rtl/>
        </w:rPr>
        <w:t xml:space="preserve"> </w:t>
      </w:r>
      <w:r w:rsidRPr="00866FEE">
        <w:rPr>
          <w:rtl/>
        </w:rPr>
        <w:t>במוצאי</w:t>
      </w:r>
      <w:r w:rsidR="005133A8">
        <w:rPr>
          <w:rtl/>
        </w:rPr>
        <w:t xml:space="preserve"> </w:t>
      </w:r>
      <w:r w:rsidRPr="00866FEE">
        <w:rPr>
          <w:rtl/>
        </w:rPr>
        <w:t>השבת</w:t>
      </w:r>
      <w:r w:rsidR="005133A8">
        <w:rPr>
          <w:rtl/>
        </w:rPr>
        <w:t xml:space="preserve"> </w:t>
      </w:r>
      <w:r w:rsidRPr="00866FEE">
        <w:rPr>
          <w:rtl/>
        </w:rPr>
        <w:t>האחרונה,</w:t>
      </w:r>
      <w:r w:rsidR="005133A8">
        <w:rPr>
          <w:rtl/>
        </w:rPr>
        <w:t xml:space="preserve"> </w:t>
      </w:r>
      <w:r w:rsidRPr="00866FEE">
        <w:rPr>
          <w:rtl/>
        </w:rPr>
        <w:t>שלשום,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עברתי</w:t>
      </w:r>
      <w:r w:rsidR="005133A8">
        <w:rPr>
          <w:rtl/>
        </w:rPr>
        <w:t xml:space="preserve"> </w:t>
      </w:r>
      <w:r w:rsidRPr="00866FEE">
        <w:rPr>
          <w:rtl/>
        </w:rPr>
        <w:t>דרך</w:t>
      </w:r>
      <w:r w:rsidR="005133A8">
        <w:rPr>
          <w:rtl/>
        </w:rPr>
        <w:t xml:space="preserve"> </w:t>
      </w:r>
      <w:r w:rsidRPr="00866FEE">
        <w:rPr>
          <w:rtl/>
        </w:rPr>
        <w:t>נצרת</w:t>
      </w:r>
      <w:r w:rsidR="005133A8">
        <w:rPr>
          <w:rtl/>
        </w:rPr>
        <w:t>-</w:t>
      </w:r>
      <w:r w:rsidRPr="00866FEE">
        <w:rPr>
          <w:rtl/>
        </w:rPr>
        <w:t>עילית, דרך כבישים טובים,</w:t>
      </w:r>
      <w:r w:rsidR="005133A8">
        <w:rPr>
          <w:rtl/>
        </w:rPr>
        <w:t xml:space="preserve"> </w:t>
      </w:r>
      <w:r w:rsidRPr="00866FEE">
        <w:rPr>
          <w:rtl/>
        </w:rPr>
        <w:t>מסומנים, הכול טוב ויפה, ועיני אינה צרה בהם. כך צריך להיות. אבל מייד כאשר פרשנו</w:t>
      </w:r>
      <w:r w:rsidR="005133A8">
        <w:rPr>
          <w:rtl/>
        </w:rPr>
        <w:t xml:space="preserve"> </w:t>
      </w:r>
      <w:r w:rsidRPr="00866FEE">
        <w:rPr>
          <w:rtl/>
        </w:rPr>
        <w:t>לכיוון</w:t>
      </w:r>
      <w:r w:rsidR="005133A8">
        <w:rPr>
          <w:rtl/>
        </w:rPr>
        <w:t xml:space="preserve"> </w:t>
      </w:r>
      <w:r w:rsidRPr="00866FEE">
        <w:rPr>
          <w:rtl/>
        </w:rPr>
        <w:t>עין</w:t>
      </w:r>
      <w:r w:rsidR="005133A8">
        <w:rPr>
          <w:rtl/>
        </w:rPr>
        <w:t>-</w:t>
      </w:r>
      <w:r w:rsidRPr="00866FEE">
        <w:rPr>
          <w:rtl/>
        </w:rPr>
        <w:t>מאהל,</w:t>
      </w:r>
      <w:r w:rsidR="005133A8">
        <w:rPr>
          <w:rtl/>
        </w:rPr>
        <w:t xml:space="preserve"> </w:t>
      </w:r>
      <w:r w:rsidRPr="00866FEE">
        <w:rPr>
          <w:rtl/>
        </w:rPr>
        <w:t>מרחק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קילומטר</w:t>
      </w:r>
      <w:r w:rsidR="005133A8">
        <w:rPr>
          <w:rtl/>
        </w:rPr>
        <w:t xml:space="preserve"> </w:t>
      </w:r>
      <w:r w:rsidRPr="00866FEE">
        <w:rPr>
          <w:rtl/>
        </w:rPr>
        <w:t>אחד או שניים, לא יותר, ממש כביש ישן, צר,</w:t>
      </w:r>
      <w:r w:rsidR="005133A8">
        <w:rPr>
          <w:rtl/>
        </w:rPr>
        <w:t xml:space="preserve"> </w:t>
      </w:r>
      <w:r w:rsidRPr="00866FEE">
        <w:rPr>
          <w:rtl/>
        </w:rPr>
        <w:t>איננו מסומן, לא ראוי ומסוכן ביותר.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איך</w:t>
      </w:r>
      <w:r w:rsidR="005133A8">
        <w:rPr>
          <w:rtl/>
        </w:rPr>
        <w:t xml:space="preserve"> </w:t>
      </w:r>
      <w:r w:rsidRPr="00866FEE">
        <w:rPr>
          <w:rtl/>
        </w:rPr>
        <w:t>אפשר</w:t>
      </w:r>
      <w:r w:rsidR="005133A8">
        <w:rPr>
          <w:rtl/>
        </w:rPr>
        <w:t xml:space="preserve"> </w:t>
      </w:r>
      <w:r w:rsidRPr="00866FEE">
        <w:rPr>
          <w:rtl/>
        </w:rPr>
        <w:t>שבכניסות</w:t>
      </w:r>
      <w:r w:rsidR="005133A8">
        <w:rPr>
          <w:rtl/>
        </w:rPr>
        <w:t xml:space="preserve"> </w:t>
      </w:r>
      <w:r w:rsidRPr="00866FEE">
        <w:rPr>
          <w:rtl/>
        </w:rPr>
        <w:t>שציינתי,</w:t>
      </w:r>
      <w:r w:rsidR="005133A8">
        <w:rPr>
          <w:rtl/>
        </w:rPr>
        <w:t xml:space="preserve"> </w:t>
      </w:r>
      <w:r w:rsidRPr="00866FEE">
        <w:rPr>
          <w:rtl/>
        </w:rPr>
        <w:t>לכפרים</w:t>
      </w:r>
      <w:r w:rsidR="005133A8">
        <w:rPr>
          <w:rtl/>
        </w:rPr>
        <w:t xml:space="preserve"> </w:t>
      </w:r>
      <w:r w:rsidRPr="00866FEE">
        <w:rPr>
          <w:rtl/>
        </w:rPr>
        <w:t>ערביים,</w:t>
      </w:r>
      <w:r w:rsidR="005133A8">
        <w:rPr>
          <w:rtl/>
        </w:rPr>
        <w:t xml:space="preserve"> </w:t>
      </w:r>
      <w:r w:rsidRPr="00866FEE">
        <w:rPr>
          <w:rtl/>
        </w:rPr>
        <w:t>המצב</w:t>
      </w:r>
      <w:r w:rsidR="005133A8">
        <w:rPr>
          <w:rtl/>
        </w:rPr>
        <w:t xml:space="preserve"> </w:t>
      </w:r>
      <w:r w:rsidRPr="00866FEE">
        <w:rPr>
          <w:rtl/>
        </w:rPr>
        <w:t>עדיין</w:t>
      </w:r>
      <w:r w:rsidR="005133A8">
        <w:rPr>
          <w:rtl/>
        </w:rPr>
        <w:t xml:space="preserve"> </w:t>
      </w:r>
      <w:r w:rsidRPr="00866FEE">
        <w:rPr>
          <w:rtl/>
        </w:rPr>
        <w:t>כזה,</w:t>
      </w:r>
      <w:r w:rsidR="005133A8">
        <w:rPr>
          <w:rtl/>
        </w:rPr>
        <w:t xml:space="preserve"> </w:t>
      </w:r>
      <w:r w:rsidRPr="00866FEE">
        <w:rPr>
          <w:rtl/>
        </w:rPr>
        <w:t>במיוחד</w:t>
      </w:r>
      <w:r w:rsidR="005133A8">
        <w:rPr>
          <w:rtl/>
        </w:rPr>
        <w:t xml:space="preserve"> </w:t>
      </w:r>
      <w:r w:rsidRPr="00866FEE">
        <w:rPr>
          <w:rtl/>
        </w:rPr>
        <w:t>בביר</w:t>
      </w:r>
      <w:r w:rsidR="005133A8">
        <w:rPr>
          <w:rtl/>
        </w:rPr>
        <w:t>-</w:t>
      </w:r>
      <w:r w:rsidRPr="00866FEE">
        <w:rPr>
          <w:rtl/>
        </w:rPr>
        <w:t>אל</w:t>
      </w:r>
      <w:r w:rsidR="005133A8">
        <w:rPr>
          <w:rtl/>
        </w:rPr>
        <w:t>-</w:t>
      </w:r>
      <w:r w:rsidRPr="00866FEE">
        <w:rPr>
          <w:rtl/>
        </w:rPr>
        <w:t>מכסור</w:t>
      </w:r>
      <w:r w:rsidR="005133A8">
        <w:rPr>
          <w:rtl/>
        </w:rPr>
        <w:t xml:space="preserve"> </w:t>
      </w:r>
      <w:r w:rsidRPr="00866FEE">
        <w:rPr>
          <w:rtl/>
        </w:rPr>
        <w:t>ששם</w:t>
      </w:r>
      <w:r w:rsidR="005133A8">
        <w:rPr>
          <w:rtl/>
        </w:rPr>
        <w:t xml:space="preserve"> </w:t>
      </w:r>
      <w:r w:rsidRPr="00866FEE">
        <w:rPr>
          <w:rtl/>
        </w:rPr>
        <w:t>ממש</w:t>
      </w:r>
      <w:r w:rsidR="005133A8">
        <w:rPr>
          <w:rtl/>
        </w:rPr>
        <w:t xml:space="preserve"> </w:t>
      </w:r>
      <w:r w:rsidRPr="00866FEE">
        <w:rPr>
          <w:rtl/>
        </w:rPr>
        <w:t>קיימת</w:t>
      </w:r>
      <w:r w:rsidR="005133A8">
        <w:rPr>
          <w:rtl/>
        </w:rPr>
        <w:t xml:space="preserve"> </w:t>
      </w:r>
      <w:r w:rsidRPr="00866FEE">
        <w:rPr>
          <w:rtl/>
        </w:rPr>
        <w:t>סכנת</w:t>
      </w:r>
      <w:r w:rsidR="005133A8">
        <w:rPr>
          <w:rtl/>
        </w:rPr>
        <w:t xml:space="preserve"> </w:t>
      </w:r>
      <w:r w:rsidRPr="00866FEE">
        <w:rPr>
          <w:rtl/>
        </w:rPr>
        <w:t>נפשות</w:t>
      </w:r>
      <w:r w:rsidR="005133A8">
        <w:rPr>
          <w:rtl/>
        </w:rPr>
        <w:t xml:space="preserve"> </w:t>
      </w:r>
      <w:r w:rsidRPr="00866FEE">
        <w:rPr>
          <w:rtl/>
        </w:rPr>
        <w:t>ויש</w:t>
      </w:r>
      <w:r w:rsidR="005133A8">
        <w:rPr>
          <w:rtl/>
        </w:rPr>
        <w:t xml:space="preserve"> </w:t>
      </w:r>
      <w:r w:rsidRPr="00866FEE">
        <w:rPr>
          <w:rtl/>
        </w:rPr>
        <w:t>תאונות</w:t>
      </w:r>
      <w:r w:rsidR="005133A8">
        <w:rPr>
          <w:rtl/>
        </w:rPr>
        <w:t xml:space="preserve"> </w:t>
      </w:r>
      <w:r w:rsidRPr="00866FEE">
        <w:rPr>
          <w:rtl/>
        </w:rPr>
        <w:t>קטלניות, במיוחד בשנה</w:t>
      </w:r>
      <w:r w:rsidR="005133A8">
        <w:rPr>
          <w:rtl/>
        </w:rPr>
        <w:t xml:space="preserve"> </w:t>
      </w:r>
      <w:r w:rsidRPr="00866FEE">
        <w:rPr>
          <w:rtl/>
        </w:rPr>
        <w:t>האחרונה.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אדוני. אדוני השר.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>שאני</w:t>
      </w:r>
      <w:r w:rsidR="005133A8">
        <w:rPr>
          <w:rtl/>
        </w:rPr>
        <w:t xml:space="preserve"> </w:t>
      </w:r>
      <w:r w:rsidRPr="00866FEE">
        <w:rPr>
          <w:rtl/>
        </w:rPr>
        <w:t>אשיב לך אני אספר לך, שבשבוע שעבר הייתי בסיור בגליל, נפגשתי עם</w:t>
      </w:r>
      <w:r w:rsidR="005133A8">
        <w:rPr>
          <w:rtl/>
        </w:rPr>
        <w:t xml:space="preserve"> </w:t>
      </w:r>
      <w:r w:rsidRPr="00866FEE">
        <w:rPr>
          <w:rtl/>
        </w:rPr>
        <w:t>ראשי</w:t>
      </w:r>
      <w:r w:rsidR="005133A8">
        <w:rPr>
          <w:rtl/>
        </w:rPr>
        <w:t xml:space="preserve"> </w:t>
      </w:r>
      <w:r w:rsidRPr="00866FEE">
        <w:rPr>
          <w:rtl/>
        </w:rPr>
        <w:t>המועצות של יישובי קו העימות, ובשיחה התלוננו הרבה מראשי המועצות</w:t>
      </w:r>
      <w:r w:rsidR="005133A8">
        <w:rPr>
          <w:rtl/>
        </w:rPr>
        <w:t xml:space="preserve"> </w:t>
      </w:r>
      <w:r w:rsidRPr="00866FEE">
        <w:rPr>
          <w:rtl/>
        </w:rPr>
        <w:t>היהודים,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מדוע לא מגיע להם חלק מהכסף של "נתיבי הגליל", שהולך רק לכפרי המיעוטים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עבד</w:t>
      </w:r>
      <w:r>
        <w:rPr>
          <w:rtl/>
        </w:rPr>
        <w:t>-</w:t>
      </w:r>
      <w:r w:rsidRPr="005133A8">
        <w:rPr>
          <w:rtl/>
        </w:rPr>
        <w:t>אלמאלכ דהאמשה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אולי מגיע להם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לא.</w:t>
      </w:r>
      <w:r w:rsidR="005133A8">
        <w:rPr>
          <w:rtl/>
        </w:rPr>
        <w:t xml:space="preserve"> </w:t>
      </w:r>
      <w:r w:rsidRPr="00866FEE">
        <w:rPr>
          <w:rtl/>
        </w:rPr>
        <w:t>אמרתי</w:t>
      </w:r>
      <w:r w:rsidR="005133A8">
        <w:rPr>
          <w:rtl/>
        </w:rPr>
        <w:t xml:space="preserve"> </w:t>
      </w:r>
      <w:r w:rsidRPr="00866FEE">
        <w:rPr>
          <w:rtl/>
        </w:rPr>
        <w:t>להם</w:t>
      </w:r>
      <w:r w:rsidR="005133A8">
        <w:rPr>
          <w:rtl/>
        </w:rPr>
        <w:t xml:space="preserve"> </w:t>
      </w:r>
      <w:r w:rsidRPr="00866FEE">
        <w:rPr>
          <w:rtl/>
        </w:rPr>
        <w:t>שלא, אמרתי להם שהממשלה הקציבה 40 מיליון שקלים רק לפיתוח</w:t>
      </w:r>
      <w:r w:rsidR="005133A8">
        <w:rPr>
          <w:rtl/>
        </w:rPr>
        <w:t xml:space="preserve"> </w:t>
      </w:r>
      <w:r w:rsidRPr="00866FEE">
        <w:rPr>
          <w:rtl/>
        </w:rPr>
        <w:t>הכבישים,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כבישי</w:t>
      </w:r>
      <w:r w:rsidR="005133A8">
        <w:rPr>
          <w:rtl/>
        </w:rPr>
        <w:t xml:space="preserve"> </w:t>
      </w:r>
      <w:r w:rsidRPr="00866FEE">
        <w:rPr>
          <w:rtl/>
        </w:rPr>
        <w:t>הגישה וגם כבישי הכניסה לכפרי המיעוטים, ולכן הכסף הזה יהיה</w:t>
      </w:r>
      <w:r w:rsidR="005133A8">
        <w:rPr>
          <w:rtl/>
        </w:rPr>
        <w:t xml:space="preserve"> </w:t>
      </w:r>
      <w:r w:rsidRPr="00866FEE">
        <w:rPr>
          <w:rtl/>
        </w:rPr>
        <w:t>עבורם.</w:t>
      </w:r>
      <w:r w:rsidR="005133A8">
        <w:rPr>
          <w:rtl/>
        </w:rPr>
        <w:t xml:space="preserve"> </w:t>
      </w:r>
      <w:r w:rsidRPr="00866FEE">
        <w:rPr>
          <w:rtl/>
        </w:rPr>
        <w:t>הקדמתי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את זה בשביל להגיד </w:t>
      </w:r>
      <w:r w:rsidR="005133A8">
        <w:rPr>
          <w:rtl/>
        </w:rPr>
        <w:t>–</w:t>
      </w:r>
      <w:r w:rsidRPr="00866FEE">
        <w:rPr>
          <w:rtl/>
        </w:rPr>
        <w:t xml:space="preserve"> תיכף אני אתן לך תשובות יותר מפורטות על מה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ששאלת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עבד</w:t>
      </w:r>
      <w:r>
        <w:rPr>
          <w:rtl/>
        </w:rPr>
        <w:t>-</w:t>
      </w:r>
      <w:r w:rsidRPr="005133A8">
        <w:rPr>
          <w:rtl/>
        </w:rPr>
        <w:t>אלמאלכ דהאמשה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האם הכסף שהיה מתוקצב לכפרים האלה יישאר גם לשנה הבאה?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כן, ודאי. לא רק שהתקציב לא פחת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עבד</w:t>
      </w:r>
      <w:r>
        <w:rPr>
          <w:rtl/>
        </w:rPr>
        <w:t>-</w:t>
      </w:r>
      <w:r w:rsidRPr="005133A8">
        <w:rPr>
          <w:rtl/>
        </w:rPr>
        <w:t>אלמאלכ דהאמשה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מה שלא נוצל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נוצל,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מקווה</w:t>
      </w:r>
      <w:r w:rsidR="005133A8">
        <w:rPr>
          <w:rtl/>
        </w:rPr>
        <w:t xml:space="preserve"> </w:t>
      </w:r>
      <w:r w:rsidRPr="00866FEE">
        <w:rPr>
          <w:rtl/>
        </w:rPr>
        <w:t>שיתחיל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מנוצל. אני מקווה שלפחות התחילו</w:t>
      </w:r>
      <w:r w:rsidR="005133A8">
        <w:rPr>
          <w:rtl/>
        </w:rPr>
        <w:t xml:space="preserve"> </w:t>
      </w:r>
      <w:r w:rsidRPr="00866FEE">
        <w:rPr>
          <w:rtl/>
        </w:rPr>
        <w:t>בהליכים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ניצול.</w:t>
      </w:r>
      <w:r w:rsidR="005133A8">
        <w:rPr>
          <w:rtl/>
        </w:rPr>
        <w:t xml:space="preserve"> </w:t>
      </w:r>
      <w:r w:rsidRPr="00866FEE">
        <w:rPr>
          <w:rtl/>
        </w:rPr>
        <w:t>אם לא נוצל בכלל, תהיה לנו בעיה להעביר; אבל אם התחילו, עשו</w:t>
      </w:r>
      <w:r w:rsidR="005133A8">
        <w:rPr>
          <w:rtl/>
        </w:rPr>
        <w:t xml:space="preserve"> </w:t>
      </w:r>
      <w:r w:rsidRPr="00866FEE">
        <w:rPr>
          <w:rtl/>
        </w:rPr>
        <w:t>חוזה, התחילו בעבודה וכן הלאה, הכסף בוודאי יישאר.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לומר,</w:t>
      </w:r>
      <w:r w:rsidR="005133A8">
        <w:rPr>
          <w:rtl/>
        </w:rPr>
        <w:t xml:space="preserve"> </w:t>
      </w:r>
      <w:r w:rsidRPr="00866FEE">
        <w:rPr>
          <w:rtl/>
        </w:rPr>
        <w:t>שהעמדה של משרד התחבורה היא, שאנחנו מכירים במצוקה הגדולה</w:t>
      </w:r>
      <w:r w:rsidR="005133A8">
        <w:rPr>
          <w:rtl/>
        </w:rPr>
        <w:t xml:space="preserve"> </w:t>
      </w:r>
      <w:r w:rsidRPr="00866FEE">
        <w:rPr>
          <w:rtl/>
        </w:rPr>
        <w:t>בתחום</w:t>
      </w:r>
      <w:r w:rsidR="005133A8">
        <w:rPr>
          <w:rtl/>
        </w:rPr>
        <w:t xml:space="preserve"> </w:t>
      </w:r>
      <w:r w:rsidRPr="00866FEE">
        <w:rPr>
          <w:rtl/>
        </w:rPr>
        <w:t>תשתית</w:t>
      </w:r>
      <w:r w:rsidR="005133A8">
        <w:rPr>
          <w:rtl/>
        </w:rPr>
        <w:t xml:space="preserve"> </w:t>
      </w:r>
      <w:r w:rsidRPr="00866FEE">
        <w:rPr>
          <w:rtl/>
        </w:rPr>
        <w:t>הכבישים בכפרי המיעוטים.</w:t>
      </w:r>
      <w:r w:rsidR="005133A8">
        <w:rPr>
          <w:rtl/>
        </w:rPr>
        <w:t xml:space="preserve"> </w:t>
      </w:r>
      <w:r w:rsidRPr="00866FEE">
        <w:rPr>
          <w:rtl/>
        </w:rPr>
        <w:t>אנחנו גם יודעים שיכול להיות שיש לזה חלק</w:t>
      </w:r>
      <w:r w:rsidR="005133A8">
        <w:rPr>
          <w:rtl/>
        </w:rPr>
        <w:t xml:space="preserve"> </w:t>
      </w:r>
      <w:r w:rsidRPr="00866FEE">
        <w:rPr>
          <w:rtl/>
        </w:rPr>
        <w:t xml:space="preserve">גם בתאונות הדרכים הרבות שיש שם </w:t>
      </w:r>
      <w:r w:rsidR="005133A8">
        <w:rPr>
          <w:rtl/>
        </w:rPr>
        <w:t>–</w:t>
      </w:r>
      <w:r w:rsidRPr="00866FEE">
        <w:rPr>
          <w:rtl/>
        </w:rPr>
        <w:t xml:space="preserve"> לא בטוח, יכול להיות, כי יש שם גם תאונות דרכים</w:t>
      </w:r>
      <w:r w:rsidR="005133A8">
        <w:rPr>
          <w:rtl/>
        </w:rPr>
        <w:t xml:space="preserve"> </w:t>
      </w:r>
      <w:r w:rsidRPr="00866FEE">
        <w:rPr>
          <w:rtl/>
        </w:rPr>
        <w:t>שנגרמות מסיבות אחרות.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 לך בסוגריים, אדוני היושב</w:t>
      </w:r>
      <w:r w:rsidR="005133A8">
        <w:rPr>
          <w:rtl/>
        </w:rPr>
        <w:t>-</w:t>
      </w:r>
      <w:r w:rsidRPr="00866FEE">
        <w:rPr>
          <w:rtl/>
        </w:rPr>
        <w:t>ראש, שיש סוג תאונות שהוא, בעיני,</w:t>
      </w:r>
      <w:r w:rsidR="005133A8">
        <w:rPr>
          <w:rtl/>
        </w:rPr>
        <w:t xml:space="preserve"> </w:t>
      </w:r>
      <w:r w:rsidRPr="00866FEE">
        <w:rPr>
          <w:rtl/>
        </w:rPr>
        <w:t>אחד</w:t>
      </w:r>
      <w:r w:rsidR="005133A8">
        <w:rPr>
          <w:rtl/>
        </w:rPr>
        <w:t xml:space="preserve"> </w:t>
      </w:r>
      <w:r w:rsidRPr="00866FEE">
        <w:rPr>
          <w:rtl/>
        </w:rPr>
        <w:t>הסוגים</w:t>
      </w:r>
      <w:r w:rsidR="005133A8">
        <w:rPr>
          <w:rtl/>
        </w:rPr>
        <w:t xml:space="preserve"> </w:t>
      </w:r>
      <w:r w:rsidRPr="00866FEE">
        <w:rPr>
          <w:rtl/>
        </w:rPr>
        <w:t>הנוראים</w:t>
      </w:r>
      <w:r w:rsidR="005133A8">
        <w:rPr>
          <w:rtl/>
        </w:rPr>
        <w:t xml:space="preserve"> </w:t>
      </w:r>
      <w:r w:rsidRPr="00866FEE">
        <w:rPr>
          <w:rtl/>
        </w:rPr>
        <w:t>ביותר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תאונות הדרכים, ואלה ילדים שנדרסים על</w:t>
      </w:r>
      <w:r w:rsidR="005133A8">
        <w:rPr>
          <w:rtl/>
        </w:rPr>
        <w:t>-</w:t>
      </w:r>
      <w:r w:rsidRPr="00866FEE">
        <w:rPr>
          <w:rtl/>
        </w:rPr>
        <w:t>ידי קרוב</w:t>
      </w:r>
      <w:r w:rsidR="005133A8">
        <w:rPr>
          <w:rtl/>
        </w:rPr>
        <w:t xml:space="preserve"> </w:t>
      </w:r>
      <w:r w:rsidRPr="00866FEE">
        <w:rPr>
          <w:rtl/>
        </w:rPr>
        <w:t>משפחתם כ</w:t>
      </w:r>
      <w:r w:rsidR="005133A8">
        <w:rPr>
          <w:rtl/>
        </w:rPr>
        <w:t>-</w:t>
      </w:r>
      <w:r w:rsidRPr="00866FEE">
        <w:rPr>
          <w:rtl/>
        </w:rPr>
        <w:t>100 מטר מהבית. יש לנו כמה תאונות כאלה, ו</w:t>
      </w:r>
      <w:r w:rsidR="005133A8">
        <w:rPr>
          <w:rtl/>
        </w:rPr>
        <w:t>-</w:t>
      </w:r>
      <w:r w:rsidR="005133A8" w:rsidRPr="00866FEE">
        <w:rPr>
          <w:rtl/>
        </w:rPr>
        <w:t>90</w:t>
      </w:r>
      <w:r w:rsidR="005133A8">
        <w:rPr>
          <w:rtl/>
        </w:rPr>
        <w:t>%</w:t>
      </w:r>
      <w:r w:rsidRPr="00866FEE">
        <w:rPr>
          <w:rtl/>
        </w:rPr>
        <w:t xml:space="preserve"> מהן במגזר הערבי.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פונה</w:t>
      </w:r>
      <w:r w:rsidR="005133A8">
        <w:rPr>
          <w:rtl/>
        </w:rPr>
        <w:t xml:space="preserve"> </w:t>
      </w:r>
      <w:r w:rsidRPr="00866FEE">
        <w:rPr>
          <w:rtl/>
        </w:rPr>
        <w:t>אליך</w:t>
      </w:r>
      <w:r w:rsidR="005133A8">
        <w:rPr>
          <w:rtl/>
        </w:rPr>
        <w:t xml:space="preserve"> </w:t>
      </w:r>
      <w:r w:rsidRPr="00866FEE">
        <w:rPr>
          <w:rtl/>
        </w:rPr>
        <w:t>ופונה</w:t>
      </w:r>
      <w:r w:rsidR="005133A8">
        <w:rPr>
          <w:rtl/>
        </w:rPr>
        <w:t xml:space="preserve"> </w:t>
      </w:r>
      <w:r w:rsidRPr="00866FEE">
        <w:rPr>
          <w:rtl/>
        </w:rPr>
        <w:t>אל האנשים: שימו לב. אנחנו מאבדים 30</w:t>
      </w:r>
      <w:r w:rsidR="000E6287">
        <w:rPr>
          <w:rFonts w:hint="cs"/>
          <w:rtl/>
        </w:rPr>
        <w:t>-</w:t>
      </w:r>
      <w:r w:rsidRPr="00866FEE">
        <w:rPr>
          <w:rtl/>
        </w:rPr>
        <w:t>20 ילדים בשנה</w:t>
      </w:r>
      <w:r w:rsidR="005133A8">
        <w:rPr>
          <w:rtl/>
        </w:rPr>
        <w:t xml:space="preserve"> </w:t>
      </w:r>
      <w:r w:rsidRPr="00866FEE">
        <w:rPr>
          <w:rtl/>
        </w:rPr>
        <w:t>מדברים</w:t>
      </w:r>
      <w:r w:rsidR="005133A8">
        <w:rPr>
          <w:rtl/>
        </w:rPr>
        <w:t xml:space="preserve"> </w:t>
      </w:r>
      <w:r w:rsidRPr="00866FEE">
        <w:rPr>
          <w:rtl/>
        </w:rPr>
        <w:t>נוראים,</w:t>
      </w:r>
      <w:r w:rsidR="005133A8">
        <w:rPr>
          <w:rtl/>
        </w:rPr>
        <w:t xml:space="preserve"> </w:t>
      </w:r>
      <w:r w:rsidRPr="00866FEE">
        <w:rPr>
          <w:rtl/>
        </w:rPr>
        <w:t>ואחר כך אני לא יכול לתאר לעצמי איך משפחה כזאת יכולה לחיות. זה</w:t>
      </w:r>
      <w:r w:rsidR="005133A8">
        <w:rPr>
          <w:rtl/>
        </w:rPr>
        <w:t xml:space="preserve"> </w:t>
      </w:r>
      <w:r w:rsidRPr="00866FEE">
        <w:rPr>
          <w:rtl/>
        </w:rPr>
        <w:t>אסון</w:t>
      </w:r>
      <w:r w:rsidR="005133A8">
        <w:rPr>
          <w:rtl/>
        </w:rPr>
        <w:t xml:space="preserve"> </w:t>
      </w:r>
      <w:r w:rsidRPr="00866FEE">
        <w:rPr>
          <w:rtl/>
        </w:rPr>
        <w:t>נוראי.</w:t>
      </w:r>
      <w:r w:rsidR="005133A8">
        <w:rPr>
          <w:rtl/>
        </w:rPr>
        <w:t xml:space="preserve"> </w:t>
      </w:r>
      <w:r w:rsidRPr="00866FEE">
        <w:rPr>
          <w:rtl/>
        </w:rPr>
        <w:t>לא מזמן, בשבוע שעבר, קרה מקרה כזה באחד הכפרים הערביים. האבא נסע</w:t>
      </w:r>
      <w:r w:rsidR="005133A8">
        <w:rPr>
          <w:rtl/>
        </w:rPr>
        <w:t xml:space="preserve"> </w:t>
      </w:r>
      <w:r w:rsidRPr="00866FEE">
        <w:rPr>
          <w:rtl/>
        </w:rPr>
        <w:t>רוורס, הוא לא ראה, הילד נדרס ומת.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פונה</w:t>
      </w:r>
      <w:r w:rsidR="005133A8">
        <w:rPr>
          <w:rtl/>
        </w:rPr>
        <w:t xml:space="preserve"> </w:t>
      </w:r>
      <w:r w:rsidRPr="00866FEE">
        <w:rPr>
          <w:rtl/>
        </w:rPr>
        <w:t>אל</w:t>
      </w:r>
      <w:r w:rsidR="005133A8">
        <w:rPr>
          <w:rtl/>
        </w:rPr>
        <w:t xml:space="preserve"> </w:t>
      </w:r>
      <w:r w:rsidRPr="00866FEE">
        <w:rPr>
          <w:rtl/>
        </w:rPr>
        <w:t>נציגי</w:t>
      </w:r>
      <w:r w:rsidR="005133A8">
        <w:rPr>
          <w:rtl/>
        </w:rPr>
        <w:t xml:space="preserve"> </w:t>
      </w:r>
      <w:r w:rsidRPr="00866FEE">
        <w:rPr>
          <w:rtl/>
        </w:rPr>
        <w:t>הציבור</w:t>
      </w:r>
      <w:r w:rsidR="005133A8">
        <w:rPr>
          <w:rtl/>
        </w:rPr>
        <w:t xml:space="preserve"> </w:t>
      </w:r>
      <w:r w:rsidRPr="00866FEE">
        <w:rPr>
          <w:rtl/>
        </w:rPr>
        <w:t>הערבים לעשות איזו פעולה. אנחנו במשרד מוכנים</w:t>
      </w:r>
      <w:r w:rsidR="005133A8">
        <w:rPr>
          <w:rtl/>
        </w:rPr>
        <w:t xml:space="preserve"> </w:t>
      </w:r>
      <w:r w:rsidRPr="00866FEE">
        <w:rPr>
          <w:rtl/>
        </w:rPr>
        <w:t>לעזור</w:t>
      </w:r>
      <w:r w:rsidR="005133A8">
        <w:rPr>
          <w:rtl/>
        </w:rPr>
        <w:t xml:space="preserve"> </w:t>
      </w:r>
      <w:r w:rsidRPr="00866FEE">
        <w:rPr>
          <w:rtl/>
        </w:rPr>
        <w:t>לפעולה</w:t>
      </w:r>
      <w:r w:rsidR="005133A8">
        <w:rPr>
          <w:rtl/>
        </w:rPr>
        <w:t xml:space="preserve"> </w:t>
      </w:r>
      <w:r w:rsidRPr="00866FEE">
        <w:rPr>
          <w:rtl/>
        </w:rPr>
        <w:t>כזאת,</w:t>
      </w:r>
      <w:r w:rsidR="005133A8">
        <w:rPr>
          <w:rtl/>
        </w:rPr>
        <w:t xml:space="preserve"> </w:t>
      </w:r>
      <w:r w:rsidRPr="00866FEE">
        <w:rPr>
          <w:rtl/>
        </w:rPr>
        <w:t>להזהיר את האנשים לנקוט צעדי בטיחות מינימליים. אדם שיש לו</w:t>
      </w:r>
      <w:r w:rsidR="005133A8">
        <w:rPr>
          <w:rtl/>
        </w:rPr>
        <w:t xml:space="preserve"> </w:t>
      </w:r>
      <w:r w:rsidRPr="00866FEE">
        <w:rPr>
          <w:rtl/>
        </w:rPr>
        <w:t>ילד</w:t>
      </w:r>
      <w:r w:rsidR="005133A8">
        <w:rPr>
          <w:rtl/>
        </w:rPr>
        <w:t xml:space="preserve"> </w:t>
      </w:r>
      <w:r w:rsidRPr="00866FEE">
        <w:rPr>
          <w:rtl/>
        </w:rPr>
        <w:t>קטן,</w:t>
      </w:r>
      <w:r w:rsidR="005133A8">
        <w:rPr>
          <w:rtl/>
        </w:rPr>
        <w:t xml:space="preserve"> </w:t>
      </w:r>
      <w:r w:rsidRPr="00866FEE">
        <w:rPr>
          <w:rtl/>
        </w:rPr>
        <w:t>כשהוא</w:t>
      </w:r>
      <w:r w:rsidR="005133A8">
        <w:rPr>
          <w:rtl/>
        </w:rPr>
        <w:t xml:space="preserve"> </w:t>
      </w:r>
      <w:r w:rsidRPr="00866FEE">
        <w:rPr>
          <w:rtl/>
        </w:rPr>
        <w:t>יוצא</w:t>
      </w:r>
      <w:r w:rsidR="005133A8">
        <w:rPr>
          <w:rtl/>
        </w:rPr>
        <w:t xml:space="preserve"> </w:t>
      </w:r>
      <w:r w:rsidRPr="00866FEE">
        <w:rPr>
          <w:rtl/>
        </w:rPr>
        <w:t>מהחנייה,</w:t>
      </w:r>
      <w:r w:rsidR="005133A8">
        <w:rPr>
          <w:rtl/>
        </w:rPr>
        <w:t xml:space="preserve"> </w:t>
      </w:r>
      <w:r w:rsidRPr="00866FEE">
        <w:rPr>
          <w:rtl/>
        </w:rPr>
        <w:t>קודם כול יעשה סיבוב כדי לראות אם אין ילד קטן</w:t>
      </w:r>
      <w:r w:rsidR="005133A8">
        <w:rPr>
          <w:rtl/>
        </w:rPr>
        <w:t xml:space="preserve"> </w:t>
      </w:r>
      <w:r w:rsidRPr="00866FEE">
        <w:rPr>
          <w:rtl/>
        </w:rPr>
        <w:t>שיושב שם, כדי למנוע אסון, כדי למנוע כאבים כל כך גדולים במשפחות.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עכשיו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אשיב</w:t>
      </w:r>
      <w:r w:rsidR="005133A8">
        <w:rPr>
          <w:rtl/>
        </w:rPr>
        <w:t xml:space="preserve"> </w:t>
      </w:r>
      <w:r w:rsidRPr="00866FEE">
        <w:rPr>
          <w:rtl/>
        </w:rPr>
        <w:t>לך על השאלות ששאלת. לגבי ביר</w:t>
      </w:r>
      <w:r w:rsidR="005133A8">
        <w:rPr>
          <w:rtl/>
        </w:rPr>
        <w:t>-</w:t>
      </w:r>
      <w:r w:rsidRPr="00866FEE">
        <w:rPr>
          <w:rtl/>
        </w:rPr>
        <w:t>אל</w:t>
      </w:r>
      <w:r w:rsidR="005133A8">
        <w:rPr>
          <w:rtl/>
        </w:rPr>
        <w:t>-</w:t>
      </w:r>
      <w:r w:rsidRPr="00866FEE">
        <w:rPr>
          <w:rtl/>
        </w:rPr>
        <w:t>מכסור, אנחנו מתכננים את</w:t>
      </w:r>
      <w:r w:rsidR="005133A8">
        <w:rPr>
          <w:rtl/>
        </w:rPr>
        <w:t xml:space="preserve"> </w:t>
      </w:r>
      <w:r w:rsidRPr="00866FEE">
        <w:rPr>
          <w:rtl/>
        </w:rPr>
        <w:t>הצומת</w:t>
      </w:r>
      <w:r w:rsidR="005133A8">
        <w:rPr>
          <w:rtl/>
        </w:rPr>
        <w:t xml:space="preserve"> </w:t>
      </w:r>
      <w:r w:rsidRPr="00866FEE">
        <w:rPr>
          <w:rtl/>
        </w:rPr>
        <w:t>מחדש. זה, בעצם, צומת של מע"צ, לא הייתי צריך להשיב, אבל אני יודע שברשימת</w:t>
      </w:r>
      <w:r w:rsidR="005133A8">
        <w:rPr>
          <w:rtl/>
        </w:rPr>
        <w:t xml:space="preserve"> </w:t>
      </w:r>
      <w:r w:rsidRPr="00866FEE">
        <w:rPr>
          <w:rtl/>
        </w:rPr>
        <w:t>הפרויקטים</w:t>
      </w:r>
      <w:r w:rsidR="005133A8">
        <w:rPr>
          <w:rtl/>
        </w:rPr>
        <w:t xml:space="preserve"> </w:t>
      </w:r>
      <w:r w:rsidRPr="00866FEE">
        <w:rPr>
          <w:rtl/>
        </w:rPr>
        <w:t>לשנה הבאה נמצא גם תכנון וגם ביצוע צומת ביר</w:t>
      </w:r>
      <w:r w:rsidR="005133A8">
        <w:rPr>
          <w:rtl/>
        </w:rPr>
        <w:t>-</w:t>
      </w:r>
      <w:r w:rsidRPr="00866FEE">
        <w:rPr>
          <w:rtl/>
        </w:rPr>
        <w:t>אל</w:t>
      </w:r>
      <w:r w:rsidR="005133A8">
        <w:rPr>
          <w:rtl/>
        </w:rPr>
        <w:t>-</w:t>
      </w:r>
      <w:r w:rsidRPr="00866FEE">
        <w:rPr>
          <w:rtl/>
        </w:rPr>
        <w:t>מכסור. מצב הצומת גרוע</w:t>
      </w:r>
      <w:r w:rsidR="005133A8">
        <w:rPr>
          <w:rtl/>
        </w:rPr>
        <w:t xml:space="preserve"> </w:t>
      </w:r>
      <w:r w:rsidRPr="00866FEE">
        <w:rPr>
          <w:rtl/>
        </w:rPr>
        <w:t>מאוד, וצריך לתכנן את כולו מחדש.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בנצרת</w:t>
      </w:r>
      <w:r w:rsidR="005133A8">
        <w:rPr>
          <w:rtl/>
        </w:rPr>
        <w:t xml:space="preserve"> </w:t>
      </w:r>
      <w:r w:rsidRPr="00866FEE">
        <w:rPr>
          <w:rtl/>
        </w:rPr>
        <w:t>מושקעים</w:t>
      </w:r>
      <w:r w:rsidR="005133A8">
        <w:rPr>
          <w:rtl/>
        </w:rPr>
        <w:t xml:space="preserve"> </w:t>
      </w:r>
      <w:r w:rsidRPr="00866FEE">
        <w:rPr>
          <w:rtl/>
        </w:rPr>
        <w:t>10</w:t>
      </w:r>
      <w:r w:rsidR="005133A8">
        <w:rPr>
          <w:rtl/>
        </w:rPr>
        <w:t xml:space="preserve"> </w:t>
      </w:r>
      <w:r w:rsidRPr="00866FEE">
        <w:rPr>
          <w:rtl/>
        </w:rPr>
        <w:t>מיליוני</w:t>
      </w:r>
      <w:r w:rsidR="005133A8">
        <w:rPr>
          <w:rtl/>
        </w:rPr>
        <w:t xml:space="preserve"> </w:t>
      </w:r>
      <w:r w:rsidRPr="00866FEE">
        <w:rPr>
          <w:rtl/>
        </w:rPr>
        <w:t>ש"ח</w:t>
      </w:r>
      <w:r w:rsidR="005133A8">
        <w:rPr>
          <w:rtl/>
        </w:rPr>
        <w:t xml:space="preserve"> </w:t>
      </w:r>
      <w:r w:rsidRPr="00866FEE">
        <w:rPr>
          <w:rtl/>
        </w:rPr>
        <w:t>כל שנה במסגרת תוכנית "נצרת 2000". יש שם</w:t>
      </w:r>
      <w:r w:rsidR="005133A8">
        <w:rPr>
          <w:rtl/>
        </w:rPr>
        <w:t xml:space="preserve"> </w:t>
      </w:r>
      <w:r w:rsidRPr="00866FEE">
        <w:rPr>
          <w:rtl/>
        </w:rPr>
        <w:t>השקעות נוספות של מע"צ בכבישים הבין</w:t>
      </w:r>
      <w:r w:rsidR="005133A8">
        <w:rPr>
          <w:rtl/>
        </w:rPr>
        <w:t>-</w:t>
      </w:r>
      <w:r w:rsidRPr="00866FEE">
        <w:rPr>
          <w:rtl/>
        </w:rPr>
        <w:t>עירוניים מסביב.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השר.</w:t>
      </w:r>
      <w:r w:rsidR="005133A8">
        <w:rPr>
          <w:rtl/>
        </w:rPr>
        <w:t xml:space="preserve"> </w:t>
      </w:r>
      <w:r w:rsidRPr="00866FEE">
        <w:rPr>
          <w:rtl/>
        </w:rPr>
        <w:t>חברת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ענת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מאור, ואחריה </w:t>
      </w:r>
      <w:r w:rsidR="005133A8">
        <w:rPr>
          <w:rtl/>
        </w:rPr>
        <w:t>–</w:t>
      </w:r>
      <w:r w:rsidRPr="00866FEE">
        <w:rPr>
          <w:rtl/>
        </w:rPr>
        <w:t xml:space="preserve"> חבר הכנסת וליד צאדק</w:t>
      </w:r>
      <w:r w:rsidR="005133A8">
        <w:rPr>
          <w:rtl/>
        </w:rPr>
        <w:t xml:space="preserve"> </w:t>
      </w:r>
      <w:r w:rsidRPr="00866FEE">
        <w:rPr>
          <w:rtl/>
        </w:rPr>
        <w:t>חאג'</w:t>
      </w:r>
      <w:r w:rsidR="005133A8">
        <w:rPr>
          <w:rtl/>
        </w:rPr>
        <w:t>-</w:t>
      </w:r>
      <w:r w:rsidRPr="00866FEE">
        <w:rPr>
          <w:rtl/>
        </w:rPr>
        <w:t>יחיא.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ענת מאור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 xml:space="preserve">ראש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עבד</w:t>
      </w:r>
      <w:r>
        <w:rPr>
          <w:rtl/>
        </w:rPr>
        <w:t>-</w:t>
      </w:r>
      <w:r w:rsidRPr="005133A8">
        <w:rPr>
          <w:rtl/>
        </w:rPr>
        <w:t>אלמאלכ דהאמשה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בעניין הילדים, אנחנו באמת מסכימים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תעשו משהו.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עבד</w:t>
      </w:r>
      <w:r>
        <w:rPr>
          <w:rtl/>
        </w:rPr>
        <w:t>-</w:t>
      </w:r>
      <w:r w:rsidRPr="005133A8">
        <w:rPr>
          <w:rtl/>
        </w:rPr>
        <w:t>אלמאלכ דהאמשה (מד"ע</w:t>
      </w:r>
      <w:r>
        <w:rPr>
          <w:rtl/>
        </w:rPr>
        <w:t>-</w:t>
      </w:r>
      <w:r w:rsidRPr="005133A8">
        <w:rPr>
          <w:rtl/>
        </w:rPr>
        <w:t>רע"ם):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בבקשה, חברת הכנסת מאור.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ענת מאור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ראש, אדוני השר, בנושא תאונות הדרכים, אני רוצה לשאול שאלה שהיא</w:t>
      </w:r>
      <w:r w:rsidR="005133A8">
        <w:rPr>
          <w:rtl/>
        </w:rPr>
        <w:t xml:space="preserve"> </w:t>
      </w:r>
      <w:r w:rsidRPr="00866FEE">
        <w:rPr>
          <w:rtl/>
        </w:rPr>
        <w:t>בין</w:t>
      </w:r>
      <w:r w:rsidR="005133A8">
        <w:rPr>
          <w:rtl/>
        </w:rPr>
        <w:t xml:space="preserve"> </w:t>
      </w:r>
      <w:r w:rsidRPr="00866FEE">
        <w:rPr>
          <w:rtl/>
        </w:rPr>
        <w:t>אחריות</w:t>
      </w:r>
      <w:r w:rsidR="005133A8">
        <w:rPr>
          <w:rtl/>
        </w:rPr>
        <w:t xml:space="preserve"> </w:t>
      </w:r>
      <w:r w:rsidRPr="00866FEE">
        <w:rPr>
          <w:rtl/>
        </w:rPr>
        <w:t>משרדך</w:t>
      </w:r>
      <w:r w:rsidR="005133A8">
        <w:rPr>
          <w:rtl/>
        </w:rPr>
        <w:t xml:space="preserve"> </w:t>
      </w:r>
      <w:r w:rsidRPr="00866FEE">
        <w:rPr>
          <w:rtl/>
        </w:rPr>
        <w:t>לבין</w:t>
      </w:r>
      <w:r w:rsidR="005133A8">
        <w:rPr>
          <w:rtl/>
        </w:rPr>
        <w:t xml:space="preserve"> </w:t>
      </w:r>
      <w:r w:rsidRPr="00866FEE">
        <w:rPr>
          <w:rtl/>
        </w:rPr>
        <w:t>אחריות משרד התשתיות הלאומיות. מדובר בשילוט מתאים בכל</w:t>
      </w:r>
      <w:r w:rsidR="005133A8">
        <w:rPr>
          <w:rtl/>
        </w:rPr>
        <w:t xml:space="preserve"> </w:t>
      </w:r>
      <w:r w:rsidRPr="00866FEE">
        <w:rPr>
          <w:rtl/>
        </w:rPr>
        <w:t>הארץ</w:t>
      </w:r>
      <w:r w:rsidR="005133A8">
        <w:rPr>
          <w:rtl/>
        </w:rPr>
        <w:t xml:space="preserve"> </w:t>
      </w:r>
      <w:r w:rsidRPr="00866FEE">
        <w:rPr>
          <w:rtl/>
        </w:rPr>
        <w:t>כולה,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במיוחד באוטוסטרדות ובמיוחד שלטים המתריעים מראש על צומת עתידי</w:t>
      </w:r>
      <w:r w:rsidR="005133A8">
        <w:rPr>
          <w:rtl/>
        </w:rPr>
        <w:t xml:space="preserve"> </w:t>
      </w:r>
      <w:r w:rsidRPr="00866FEE">
        <w:rPr>
          <w:rtl/>
        </w:rPr>
        <w:t>ועל היציאה אליו.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בכל</w:t>
      </w:r>
      <w:r w:rsidR="005133A8">
        <w:rPr>
          <w:rtl/>
        </w:rPr>
        <w:t xml:space="preserve"> </w:t>
      </w:r>
      <w:r w:rsidRPr="00866FEE">
        <w:rPr>
          <w:rtl/>
        </w:rPr>
        <w:t>סטנדרד,</w:t>
      </w:r>
      <w:r w:rsidR="005133A8">
        <w:rPr>
          <w:rtl/>
        </w:rPr>
        <w:t xml:space="preserve"> </w:t>
      </w:r>
      <w:r w:rsidRPr="00866FEE">
        <w:rPr>
          <w:rtl/>
        </w:rPr>
        <w:t>כשאני</w:t>
      </w:r>
      <w:r w:rsidR="005133A8">
        <w:rPr>
          <w:rtl/>
        </w:rPr>
        <w:t xml:space="preserve"> </w:t>
      </w:r>
      <w:r w:rsidRPr="00866FEE">
        <w:rPr>
          <w:rtl/>
        </w:rPr>
        <w:t>משווה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השילוט</w:t>
      </w:r>
      <w:r w:rsidR="005133A8">
        <w:rPr>
          <w:rtl/>
        </w:rPr>
        <w:t xml:space="preserve"> </w:t>
      </w:r>
      <w:r w:rsidRPr="00866FEE">
        <w:rPr>
          <w:rtl/>
        </w:rPr>
        <w:t>בארץ</w:t>
      </w:r>
      <w:r w:rsidR="005133A8">
        <w:rPr>
          <w:rtl/>
        </w:rPr>
        <w:t xml:space="preserve"> </w:t>
      </w:r>
      <w:r w:rsidRPr="00866FEE">
        <w:rPr>
          <w:rtl/>
        </w:rPr>
        <w:t>לזה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אירופה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לזה של</w:t>
      </w:r>
      <w:r w:rsidR="005133A8">
        <w:rPr>
          <w:rtl/>
        </w:rPr>
        <w:t xml:space="preserve"> </w:t>
      </w:r>
      <w:r w:rsidRPr="00866FEE">
        <w:rPr>
          <w:rtl/>
        </w:rPr>
        <w:t>ארצות</w:t>
      </w:r>
      <w:r w:rsidR="005133A8">
        <w:rPr>
          <w:rtl/>
        </w:rPr>
        <w:t>-</w:t>
      </w:r>
      <w:r w:rsidRPr="00866FEE">
        <w:rPr>
          <w:rtl/>
        </w:rPr>
        <w:t>הברית, אין פה התרעה מראש, לכן נהגים רבים נאלצים לעבור מסלולים, דבר שגורם</w:t>
      </w:r>
      <w:r w:rsidR="005133A8">
        <w:rPr>
          <w:rtl/>
        </w:rPr>
        <w:t xml:space="preserve"> </w:t>
      </w:r>
      <w:r w:rsidRPr="00866FEE">
        <w:rPr>
          <w:rtl/>
        </w:rPr>
        <w:t>לסיכונים גדולים מאוד.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בדעת</w:t>
      </w:r>
      <w:r w:rsidR="005133A8">
        <w:rPr>
          <w:rtl/>
        </w:rPr>
        <w:t xml:space="preserve"> </w:t>
      </w:r>
      <w:r w:rsidRPr="00866FEE">
        <w:rPr>
          <w:rtl/>
        </w:rPr>
        <w:t>משרדך</w:t>
      </w:r>
      <w:r w:rsidR="005133A8">
        <w:rPr>
          <w:rtl/>
        </w:rPr>
        <w:t xml:space="preserve"> </w:t>
      </w:r>
      <w:r w:rsidRPr="00866FEE">
        <w:rPr>
          <w:rtl/>
        </w:rPr>
        <w:t>לעשות</w:t>
      </w:r>
      <w:r w:rsidR="005133A8">
        <w:rPr>
          <w:rtl/>
        </w:rPr>
        <w:t xml:space="preserve"> </w:t>
      </w:r>
      <w:r w:rsidRPr="00866FEE">
        <w:rPr>
          <w:rtl/>
        </w:rPr>
        <w:t>בנדון,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לחלופין להאיץ את העניין במשרד התשתיות</w:t>
      </w:r>
      <w:r w:rsidR="005133A8">
        <w:rPr>
          <w:rtl/>
        </w:rPr>
        <w:t xml:space="preserve"> </w:t>
      </w:r>
      <w:r w:rsidRPr="00866FEE">
        <w:rPr>
          <w:rtl/>
        </w:rPr>
        <w:t>הלאומיות?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השאלה.</w:t>
      </w:r>
      <w:r w:rsidR="005133A8">
        <w:rPr>
          <w:rtl/>
        </w:rPr>
        <w:t xml:space="preserve"> </w:t>
      </w:r>
      <w:r w:rsidRPr="00866FEE">
        <w:rPr>
          <w:rtl/>
        </w:rPr>
        <w:t>אני אבדוק את העניין. לדעתי, יש שילוט שמתריע על</w:t>
      </w:r>
      <w:r w:rsidR="005133A8">
        <w:rPr>
          <w:rtl/>
        </w:rPr>
        <w:t xml:space="preserve"> </w:t>
      </w:r>
      <w:r w:rsidRPr="00866FEE">
        <w:rPr>
          <w:rtl/>
        </w:rPr>
        <w:t>צומת,</w:t>
      </w:r>
      <w:r w:rsidR="005133A8">
        <w:rPr>
          <w:rtl/>
        </w:rPr>
        <w:t xml:space="preserve"> </w:t>
      </w:r>
      <w:r w:rsidRPr="00866FEE">
        <w:rPr>
          <w:rtl/>
        </w:rPr>
        <w:t>אולי</w:t>
      </w:r>
      <w:r w:rsidR="005133A8">
        <w:rPr>
          <w:rtl/>
        </w:rPr>
        <w:t xml:space="preserve"> </w:t>
      </w:r>
      <w:r w:rsidRPr="00866FEE">
        <w:rPr>
          <w:rtl/>
        </w:rPr>
        <w:t>הוא לא מספיק בולט, אולי הוא לא מספיק מתריע, ואני בהחלט אבקש ממנהל</w:t>
      </w:r>
      <w:r w:rsidR="005133A8">
        <w:rPr>
          <w:rtl/>
        </w:rPr>
        <w:t xml:space="preserve"> </w:t>
      </w:r>
      <w:r w:rsidRPr="00866FEE">
        <w:rPr>
          <w:rtl/>
        </w:rPr>
        <w:t>הרשות שנמצא כאן לבדוק את העניין, יחד עם מע"צ.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 השר.</w:t>
      </w:r>
      <w:r w:rsidR="005133A8">
        <w:rPr>
          <w:rtl/>
        </w:rPr>
        <w:t xml:space="preserve"> </w:t>
      </w:r>
      <w:r w:rsidRPr="00866FEE">
        <w:rPr>
          <w:rtl/>
        </w:rPr>
        <w:t>חבר הכנסת וליד חאג'</w:t>
      </w:r>
      <w:r w:rsidR="005133A8">
        <w:rPr>
          <w:rtl/>
        </w:rPr>
        <w:t>-</w:t>
      </w:r>
      <w:r w:rsidRPr="00866FEE">
        <w:rPr>
          <w:rtl/>
        </w:rPr>
        <w:t xml:space="preserve">יחיא. אחרון השואלים </w:t>
      </w:r>
      <w:r w:rsidR="005133A8">
        <w:rPr>
          <w:rtl/>
        </w:rPr>
        <w:t>–</w:t>
      </w:r>
      <w:r w:rsidRPr="00866FEE">
        <w:rPr>
          <w:rtl/>
        </w:rPr>
        <w:t xml:space="preserve"> חבר הכנסת שבח</w:t>
      </w:r>
      <w:r w:rsidR="005133A8">
        <w:rPr>
          <w:rtl/>
        </w:rPr>
        <w:t xml:space="preserve"> </w:t>
      </w:r>
      <w:r w:rsidRPr="00866FEE">
        <w:rPr>
          <w:rtl/>
        </w:rPr>
        <w:t>וייס.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וליד צאדק חאג'</w:t>
      </w:r>
      <w:r>
        <w:rPr>
          <w:rtl/>
        </w:rPr>
        <w:t>-</w:t>
      </w:r>
      <w:r w:rsidRPr="005133A8">
        <w:rPr>
          <w:rtl/>
        </w:rPr>
        <w:t>יחיא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 תודה רבה שאתה רוצה לענות לנו. אני חושב שזה</w:t>
      </w:r>
      <w:r w:rsidR="005133A8">
        <w:rPr>
          <w:rtl/>
        </w:rPr>
        <w:t xml:space="preserve"> </w:t>
      </w:r>
      <w:r w:rsidRPr="00866FEE">
        <w:rPr>
          <w:rtl/>
        </w:rPr>
        <w:t>מנהג מבורך מאוד.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בכפרים</w:t>
      </w:r>
      <w:r w:rsidR="005133A8">
        <w:rPr>
          <w:rtl/>
        </w:rPr>
        <w:t xml:space="preserve"> </w:t>
      </w:r>
      <w:r w:rsidRPr="00866FEE">
        <w:rPr>
          <w:rtl/>
        </w:rPr>
        <w:t>ערביים</w:t>
      </w:r>
      <w:r w:rsidR="005133A8">
        <w:rPr>
          <w:rtl/>
        </w:rPr>
        <w:t xml:space="preserve"> </w:t>
      </w:r>
      <w:r w:rsidRPr="00866FEE">
        <w:rPr>
          <w:rtl/>
        </w:rPr>
        <w:t>רבים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אני רוצה לייחד את הדיבור לכביש 444, שיש ממנו הרבה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יציאות</w:t>
      </w:r>
      <w:r w:rsidR="005133A8">
        <w:rPr>
          <w:rtl/>
        </w:rPr>
        <w:t xml:space="preserve"> </w:t>
      </w:r>
      <w:r w:rsidRPr="00866FEE">
        <w:rPr>
          <w:rtl/>
        </w:rPr>
        <w:t>לכפרים הערביים, אם לקלנסואה, אם לטייבה, אם לג'לג'וליה, עד שאנחנו</w:t>
      </w:r>
      <w:r w:rsidR="005133A8">
        <w:rPr>
          <w:rtl/>
        </w:rPr>
        <w:t xml:space="preserve"> </w:t>
      </w:r>
      <w:r w:rsidRPr="00866FEE">
        <w:rPr>
          <w:rtl/>
        </w:rPr>
        <w:t>מגיעים</w:t>
      </w:r>
      <w:r w:rsidR="005133A8">
        <w:rPr>
          <w:rtl/>
        </w:rPr>
        <w:t xml:space="preserve"> </w:t>
      </w:r>
      <w:r w:rsidRPr="00866FEE">
        <w:rPr>
          <w:rtl/>
        </w:rPr>
        <w:t>לכפר</w:t>
      </w:r>
      <w:r w:rsidR="005133A8">
        <w:rPr>
          <w:rtl/>
        </w:rPr>
        <w:t>-</w:t>
      </w:r>
      <w:r w:rsidRPr="00866FEE">
        <w:rPr>
          <w:rtl/>
        </w:rPr>
        <w:t>קאסם</w:t>
      </w:r>
      <w:r w:rsidR="005133A8">
        <w:rPr>
          <w:rtl/>
        </w:rPr>
        <w:t xml:space="preserve"> </w:t>
      </w:r>
      <w:r w:rsidRPr="00866FEE">
        <w:rPr>
          <w:rtl/>
        </w:rPr>
        <w:t>וגם לכוכב</w:t>
      </w:r>
      <w:r w:rsidR="005133A8">
        <w:rPr>
          <w:rtl/>
        </w:rPr>
        <w:t>-</w:t>
      </w:r>
      <w:r w:rsidRPr="00866FEE">
        <w:rPr>
          <w:rtl/>
        </w:rPr>
        <w:t xml:space="preserve">יאיר, שאני רוצה לכלול אותו </w:t>
      </w:r>
      <w:r w:rsidR="005133A8">
        <w:rPr>
          <w:rtl/>
        </w:rPr>
        <w:t>–</w:t>
      </w:r>
      <w:r w:rsidRPr="00866FEE">
        <w:rPr>
          <w:rtl/>
        </w:rPr>
        <w:t xml:space="preserve"> הצמתים, היציאות אינן</w:t>
      </w:r>
      <w:r w:rsidR="005133A8">
        <w:rPr>
          <w:rtl/>
        </w:rPr>
        <w:t xml:space="preserve"> </w:t>
      </w:r>
      <w:r w:rsidRPr="00866FEE">
        <w:rPr>
          <w:rtl/>
        </w:rPr>
        <w:t>מרומזרות ונוצרים שם פקקים עצומים, במיוחד בבוקר, בשעה שיוצאים לעבודה עשרות אלפי</w:t>
      </w:r>
      <w:r w:rsidR="005133A8">
        <w:rPr>
          <w:rtl/>
        </w:rPr>
        <w:t xml:space="preserve"> </w:t>
      </w:r>
      <w:r w:rsidRPr="00866FEE">
        <w:rPr>
          <w:rtl/>
        </w:rPr>
        <w:t>נהגים, והם נאלצים לחכות עד שהכביש מתפנה מהיציאות. הבוקר בשעה 07:30, כאשר יצאתי</w:t>
      </w:r>
      <w:r w:rsidR="005133A8">
        <w:rPr>
          <w:rtl/>
        </w:rPr>
        <w:t xml:space="preserve"> </w:t>
      </w:r>
      <w:r w:rsidRPr="00866FEE">
        <w:rPr>
          <w:rtl/>
        </w:rPr>
        <w:t>מהבית, חיכיתי לפחות 20 דקות עד שיצאתי, ויצאתי בסיכון רב.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וליד צאדק חאג'</w:t>
      </w:r>
      <w:r>
        <w:rPr>
          <w:rtl/>
        </w:rPr>
        <w:t>-</w:t>
      </w:r>
      <w:r w:rsidRPr="005133A8">
        <w:rPr>
          <w:rtl/>
        </w:rPr>
        <w:t>יחיא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הרבה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תאונות</w:t>
      </w:r>
      <w:r w:rsidR="005133A8">
        <w:rPr>
          <w:rtl/>
        </w:rPr>
        <w:t xml:space="preserve"> </w:t>
      </w:r>
      <w:r w:rsidRPr="00866FEE">
        <w:rPr>
          <w:rtl/>
        </w:rPr>
        <w:t>כתוצאה</w:t>
      </w:r>
      <w:r w:rsidR="005133A8">
        <w:rPr>
          <w:rtl/>
        </w:rPr>
        <w:t xml:space="preserve"> </w:t>
      </w:r>
      <w:r w:rsidRPr="00866FEE">
        <w:rPr>
          <w:rtl/>
        </w:rPr>
        <w:t>מכך,</w:t>
      </w:r>
      <w:r w:rsidR="005133A8">
        <w:rPr>
          <w:rtl/>
        </w:rPr>
        <w:t xml:space="preserve"> </w:t>
      </w:r>
      <w:r w:rsidRPr="00866FEE">
        <w:rPr>
          <w:rtl/>
        </w:rPr>
        <w:t>מה עוד שהכביש הזה, 444, מנקז תחבורה</w:t>
      </w:r>
      <w:r w:rsidR="005133A8">
        <w:rPr>
          <w:rtl/>
        </w:rPr>
        <w:t xml:space="preserve"> </w:t>
      </w:r>
      <w:r w:rsidRPr="00866FEE">
        <w:rPr>
          <w:rtl/>
        </w:rPr>
        <w:t>מנצרת, מהגליל, מהמשולש וכן הלאה.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וליד צאדק חאג'</w:t>
      </w:r>
      <w:r>
        <w:rPr>
          <w:rtl/>
        </w:rPr>
        <w:t>-</w:t>
      </w:r>
      <w:r w:rsidRPr="005133A8">
        <w:rPr>
          <w:rtl/>
        </w:rPr>
        <w:t>יחיא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מבקש מאוד, או להציב שוטר שיווסת את התנועה ויפקח עליה, או להמחיש</w:t>
      </w:r>
      <w:r w:rsidR="005133A8">
        <w:rPr>
          <w:rtl/>
        </w:rPr>
        <w:t xml:space="preserve"> </w:t>
      </w:r>
      <w:r w:rsidRPr="00866FEE">
        <w:rPr>
          <w:rtl/>
        </w:rPr>
        <w:t>ולהאיץ את רימזור הצמתים האלה.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חושב שהשר הבין את העניין. אדוני השר,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מאוד מודה לך על השאלה.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קריאה: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יצחק כהן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ידעתי שזאת תהיה התשובה.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וליד צאדק חאג'</w:t>
      </w:r>
      <w:r>
        <w:rPr>
          <w:rtl/>
        </w:rPr>
        <w:t>-</w:t>
      </w:r>
      <w:r w:rsidRPr="005133A8">
        <w:rPr>
          <w:rtl/>
        </w:rPr>
        <w:t>יחיא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 עשרה עוזרים כנגדך.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אתן לך שתי תשובות בעניין, והתשובה השלישית היא שאנחנו נבדוק. רימזור של</w:t>
      </w:r>
      <w:r w:rsidR="005133A8">
        <w:rPr>
          <w:rtl/>
        </w:rPr>
        <w:t xml:space="preserve"> </w:t>
      </w:r>
      <w:r w:rsidRPr="00866FEE">
        <w:rPr>
          <w:rtl/>
        </w:rPr>
        <w:t>צומת</w:t>
      </w:r>
      <w:r w:rsidR="005133A8">
        <w:rPr>
          <w:rtl/>
        </w:rPr>
        <w:t xml:space="preserve"> </w:t>
      </w:r>
      <w:r w:rsidRPr="00866FEE">
        <w:rPr>
          <w:rtl/>
        </w:rPr>
        <w:t>נעשה</w:t>
      </w:r>
      <w:r w:rsidR="005133A8">
        <w:rPr>
          <w:rtl/>
        </w:rPr>
        <w:t xml:space="preserve"> </w:t>
      </w:r>
      <w:r w:rsidRPr="00866FEE">
        <w:rPr>
          <w:rtl/>
        </w:rPr>
        <w:t>לפי</w:t>
      </w:r>
      <w:r w:rsidR="005133A8">
        <w:rPr>
          <w:rtl/>
        </w:rPr>
        <w:t xml:space="preserve"> </w:t>
      </w:r>
      <w:r w:rsidRPr="00866FEE">
        <w:rPr>
          <w:rtl/>
        </w:rPr>
        <w:t>נפח</w:t>
      </w:r>
      <w:r w:rsidR="005133A8">
        <w:rPr>
          <w:rtl/>
        </w:rPr>
        <w:t xml:space="preserve"> </w:t>
      </w:r>
      <w:r w:rsidRPr="00866FEE">
        <w:rPr>
          <w:rtl/>
        </w:rPr>
        <w:t>תנועה.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תקינה בעניין הזה. אם יש צומת שעוברת בו כמות</w:t>
      </w:r>
      <w:r w:rsidR="005133A8">
        <w:rPr>
          <w:rtl/>
        </w:rPr>
        <w:t xml:space="preserve"> </w:t>
      </w:r>
      <w:r w:rsidRPr="00866FEE">
        <w:rPr>
          <w:rtl/>
        </w:rPr>
        <w:t>מסוימת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רכבים,</w:t>
      </w:r>
      <w:r w:rsidR="005133A8">
        <w:rPr>
          <w:rtl/>
        </w:rPr>
        <w:t xml:space="preserve"> </w:t>
      </w:r>
      <w:r w:rsidRPr="00866FEE">
        <w:rPr>
          <w:rtl/>
        </w:rPr>
        <w:t>אנו</w:t>
      </w:r>
      <w:r w:rsidR="005133A8">
        <w:rPr>
          <w:rtl/>
        </w:rPr>
        <w:t xml:space="preserve"> </w:t>
      </w:r>
      <w:r w:rsidRPr="00866FEE">
        <w:rPr>
          <w:rtl/>
        </w:rPr>
        <w:t>שמים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בו רמזור, ואם לא </w:t>
      </w:r>
      <w:r w:rsidR="005133A8">
        <w:rPr>
          <w:rtl/>
        </w:rPr>
        <w:t>–</w:t>
      </w:r>
      <w:r w:rsidRPr="00866FEE">
        <w:rPr>
          <w:rtl/>
        </w:rPr>
        <w:t xml:space="preserve"> לא. צריך לבדוק את העניין לפי</w:t>
      </w:r>
      <w:r w:rsidR="005133A8">
        <w:rPr>
          <w:rtl/>
        </w:rPr>
        <w:t xml:space="preserve"> </w:t>
      </w:r>
      <w:r w:rsidRPr="00866FEE">
        <w:rPr>
          <w:rtl/>
        </w:rPr>
        <w:t>הקריטריון</w:t>
      </w:r>
      <w:r w:rsidR="005133A8">
        <w:rPr>
          <w:rtl/>
        </w:rPr>
        <w:t xml:space="preserve"> </w:t>
      </w:r>
      <w:r w:rsidRPr="00866FEE">
        <w:rPr>
          <w:rtl/>
        </w:rPr>
        <w:t>הזה.</w:t>
      </w:r>
      <w:r w:rsidR="005133A8">
        <w:rPr>
          <w:rtl/>
        </w:rPr>
        <w:t xml:space="preserve"> </w:t>
      </w:r>
      <w:r w:rsidRPr="00866FEE">
        <w:rPr>
          <w:rtl/>
        </w:rPr>
        <w:t>כיוון שמדובר פה בעיקר בבעיה של מע"צ, לא עלינו לבדוק זאת.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שומר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השאלה;</w:t>
      </w:r>
      <w:r w:rsidR="005133A8">
        <w:rPr>
          <w:rtl/>
        </w:rPr>
        <w:t xml:space="preserve"> </w:t>
      </w:r>
      <w:r w:rsidRPr="00866FEE">
        <w:rPr>
          <w:rtl/>
        </w:rPr>
        <w:t>אנו נבדוק כל אחת מהיציאות האלה, ואם יש נפח תנועה שמצדיק</w:t>
      </w:r>
      <w:r w:rsidR="005133A8">
        <w:rPr>
          <w:rtl/>
        </w:rPr>
        <w:t xml:space="preserve"> </w:t>
      </w:r>
      <w:r w:rsidRPr="00866FEE">
        <w:rPr>
          <w:rtl/>
        </w:rPr>
        <w:t>רמזור, אנו נביא לידי כך שיושם שם רמזור.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וליד צאדק חאג'</w:t>
      </w:r>
      <w:r>
        <w:rPr>
          <w:rtl/>
        </w:rPr>
        <w:t>-</w:t>
      </w:r>
      <w:r w:rsidRPr="005133A8">
        <w:rPr>
          <w:rtl/>
        </w:rPr>
        <w:t>יחיא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מזמין</w:t>
      </w:r>
      <w:r w:rsidR="005133A8">
        <w:rPr>
          <w:rtl/>
        </w:rPr>
        <w:t xml:space="preserve"> </w:t>
      </w:r>
      <w:r w:rsidRPr="00866FEE">
        <w:rPr>
          <w:rtl/>
        </w:rPr>
        <w:t>אותך אלי בבוקר, נשתה כוס קפה ונצא לדרך, ותראה כמה מסוכן לחצות</w:t>
      </w:r>
      <w:r w:rsidR="005133A8">
        <w:rPr>
          <w:rtl/>
        </w:rPr>
        <w:t xml:space="preserve"> </w:t>
      </w:r>
      <w:r w:rsidRPr="00866FEE">
        <w:rPr>
          <w:rtl/>
        </w:rPr>
        <w:t>שם.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כיוון שזו שעה מוקדמת, כדאי שתזמין אותי לילה קודם, כדי שאישן אצלך.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וליד צאדק חאג'</w:t>
      </w:r>
      <w:r>
        <w:rPr>
          <w:rtl/>
        </w:rPr>
        <w:t>-</w:t>
      </w:r>
      <w:r w:rsidRPr="005133A8">
        <w:rPr>
          <w:rtl/>
        </w:rPr>
        <w:t>יחיא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ודאי. ואפילו אגיש לך אוכל כשר.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  <w:r w:rsidR="005133A8">
        <w:rPr>
          <w:rtl/>
        </w:rPr>
        <w:t xml:space="preserve"> </w:t>
      </w:r>
      <w:r w:rsidRPr="00866FEE">
        <w:rPr>
          <w:rtl/>
        </w:rPr>
        <w:t>חבר הכנסת שבח וייס, אחרון השואלים.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רבה</w:t>
      </w:r>
      <w:r w:rsidR="005133A8">
        <w:rPr>
          <w:rtl/>
        </w:rPr>
        <w:t xml:space="preserve"> </w:t>
      </w:r>
      <w:r w:rsidRPr="00866FEE">
        <w:rPr>
          <w:rtl/>
        </w:rPr>
        <w:t>לך,</w:t>
      </w:r>
      <w:r w:rsidR="005133A8">
        <w:rPr>
          <w:rtl/>
        </w:rPr>
        <w:t xml:space="preserve"> </w:t>
      </w: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ראש. הערה על השיטה ואחר כך שאלה קצרה. עד לפני</w:t>
      </w:r>
      <w:r w:rsidR="005133A8">
        <w:rPr>
          <w:rtl/>
        </w:rPr>
        <w:t xml:space="preserve"> </w:t>
      </w:r>
      <w:r w:rsidRPr="00866FEE">
        <w:rPr>
          <w:rtl/>
        </w:rPr>
        <w:t>שלוש</w:t>
      </w:r>
      <w:r w:rsidR="005133A8">
        <w:rPr>
          <w:rtl/>
        </w:rPr>
        <w:t xml:space="preserve"> </w:t>
      </w:r>
      <w:r w:rsidRPr="00866FEE">
        <w:rPr>
          <w:rtl/>
        </w:rPr>
        <w:t>שנים</w:t>
      </w:r>
      <w:r w:rsidR="005133A8">
        <w:rPr>
          <w:rtl/>
        </w:rPr>
        <w:t xml:space="preserve"> </w:t>
      </w:r>
      <w:r w:rsidRPr="00866FEE">
        <w:rPr>
          <w:rtl/>
        </w:rPr>
        <w:t>הנהגנו,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אצל קודמי דב שילנסקי ובתקופתי, מין שעת שאילתא, אך היא</w:t>
      </w:r>
      <w:r w:rsidR="005133A8">
        <w:rPr>
          <w:rtl/>
        </w:rPr>
        <w:t xml:space="preserve"> </w:t>
      </w:r>
      <w:r w:rsidRPr="00866FEE">
        <w:rPr>
          <w:rtl/>
        </w:rPr>
        <w:t>נכשלה,</w:t>
      </w:r>
      <w:r w:rsidR="005133A8">
        <w:rPr>
          <w:rtl/>
        </w:rPr>
        <w:t xml:space="preserve"> </w:t>
      </w:r>
      <w:r w:rsidRPr="00866FEE">
        <w:rPr>
          <w:rtl/>
        </w:rPr>
        <w:t>כי תמיד קדמו לזה נאומים ארוכים של שרים, ורק אחר כך הם השיבו. זה הרג את</w:t>
      </w:r>
      <w:r w:rsidR="005133A8">
        <w:rPr>
          <w:rtl/>
        </w:rPr>
        <w:t xml:space="preserve"> </w:t>
      </w:r>
      <w:r w:rsidRPr="00866FEE">
        <w:rPr>
          <w:rtl/>
        </w:rPr>
        <w:t>המוסד</w:t>
      </w:r>
      <w:r w:rsidR="005133A8">
        <w:rPr>
          <w:rtl/>
        </w:rPr>
        <w:t xml:space="preserve"> </w:t>
      </w:r>
      <w:r w:rsidRPr="00866FEE">
        <w:rPr>
          <w:rtl/>
        </w:rPr>
        <w:t>הזה.</w:t>
      </w:r>
      <w:r w:rsidR="005133A8">
        <w:rPr>
          <w:rtl/>
        </w:rPr>
        <w:t xml:space="preserve"> </w:t>
      </w:r>
      <w:r w:rsidRPr="00866FEE">
        <w:rPr>
          <w:rtl/>
        </w:rPr>
        <w:t>אני חושב שהחידוש שיושב</w:t>
      </w:r>
      <w:r w:rsidR="005133A8">
        <w:rPr>
          <w:rtl/>
        </w:rPr>
        <w:t>-</w:t>
      </w:r>
      <w:r w:rsidRPr="00866FEE">
        <w:rPr>
          <w:rtl/>
        </w:rPr>
        <w:t xml:space="preserve">ראש הכנסת הכניס כאן </w:t>
      </w:r>
      <w:r w:rsidR="005133A8">
        <w:rPr>
          <w:rtl/>
        </w:rPr>
        <w:t>–</w:t>
      </w:r>
      <w:r w:rsidRPr="00866FEE">
        <w:rPr>
          <w:rtl/>
        </w:rPr>
        <w:t xml:space="preserve"> שעה בטמפו </w:t>
      </w:r>
      <w:r w:rsidR="005133A8">
        <w:rPr>
          <w:rtl/>
        </w:rPr>
        <w:t>–</w:t>
      </w:r>
      <w:r w:rsidRPr="00866FEE">
        <w:rPr>
          <w:rtl/>
        </w:rPr>
        <w:t xml:space="preserve"> הוא יופי</w:t>
      </w:r>
      <w:r w:rsidR="005133A8">
        <w:rPr>
          <w:rtl/>
        </w:rPr>
        <w:t xml:space="preserve"> </w:t>
      </w:r>
      <w:r w:rsidRPr="00866FEE">
        <w:rPr>
          <w:rtl/>
        </w:rPr>
        <w:t>של חידוש, ונשמור עליו. נדמה לי שצפויה לנו התרעננות פרלמנטרית מאוד מעניינת.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שאלתי,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 בשאלת הוויכוח על השירות המטאורולוגי; השאלה התעוררה גם</w:t>
      </w:r>
      <w:r w:rsidR="005133A8">
        <w:rPr>
          <w:rtl/>
        </w:rPr>
        <w:t xml:space="preserve"> </w:t>
      </w:r>
      <w:r w:rsidRPr="00866FEE">
        <w:rPr>
          <w:rtl/>
        </w:rPr>
        <w:t>קודם</w:t>
      </w:r>
      <w:r w:rsidR="005133A8">
        <w:rPr>
          <w:rtl/>
        </w:rPr>
        <w:t xml:space="preserve"> </w:t>
      </w: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"אל</w:t>
      </w:r>
      <w:r w:rsidR="005133A8">
        <w:rPr>
          <w:rtl/>
        </w:rPr>
        <w:t xml:space="preserve"> </w:t>
      </w:r>
      <w:r w:rsidRPr="00866FEE">
        <w:rPr>
          <w:rtl/>
        </w:rPr>
        <w:t>על". מה היא גישתך העקרונית בשאלות של הפרטה בשירותים ציבוריים,</w:t>
      </w:r>
      <w:r w:rsidR="005133A8">
        <w:rPr>
          <w:rtl/>
        </w:rPr>
        <w:t xml:space="preserve"> </w:t>
      </w:r>
      <w:r w:rsidRPr="00866FEE">
        <w:rPr>
          <w:rtl/>
        </w:rPr>
        <w:t>לאומיים,</w:t>
      </w:r>
      <w:r w:rsidR="005133A8">
        <w:rPr>
          <w:rtl/>
        </w:rPr>
        <w:t xml:space="preserve"> </w:t>
      </w:r>
      <w:r w:rsidRPr="00866FEE">
        <w:rPr>
          <w:rtl/>
        </w:rPr>
        <w:t>ממלכתיים</w:t>
      </w:r>
      <w:r w:rsidR="005133A8">
        <w:rPr>
          <w:rtl/>
        </w:rPr>
        <w:t xml:space="preserve"> </w:t>
      </w:r>
      <w:r w:rsidRPr="00866FEE">
        <w:rPr>
          <w:rtl/>
        </w:rPr>
        <w:t>חיוניים,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השירות</w:t>
      </w:r>
      <w:r w:rsidR="005133A8">
        <w:rPr>
          <w:rtl/>
        </w:rPr>
        <w:t xml:space="preserve"> </w:t>
      </w:r>
      <w:r w:rsidRPr="00866FEE">
        <w:rPr>
          <w:rtl/>
        </w:rPr>
        <w:t>המטאורולוגי</w:t>
      </w:r>
      <w:r w:rsidR="005133A8">
        <w:rPr>
          <w:rtl/>
        </w:rPr>
        <w:t xml:space="preserve"> </w:t>
      </w:r>
      <w:r w:rsidRPr="00866FEE">
        <w:rPr>
          <w:rtl/>
        </w:rPr>
        <w:t>או רכבת ישראל, "אל על"</w:t>
      </w:r>
      <w:r w:rsidR="005133A8">
        <w:rPr>
          <w:rtl/>
        </w:rPr>
        <w:t xml:space="preserve"> </w:t>
      </w:r>
      <w:r w:rsidRPr="00866FEE">
        <w:rPr>
          <w:rtl/>
        </w:rPr>
        <w:t>וכיוצא</w:t>
      </w:r>
      <w:r w:rsidR="005133A8">
        <w:rPr>
          <w:rtl/>
        </w:rPr>
        <w:t xml:space="preserve"> </w:t>
      </w:r>
      <w:r w:rsidRPr="00866FEE">
        <w:rPr>
          <w:rtl/>
        </w:rPr>
        <w:t>בזה.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אומר</w:t>
      </w:r>
      <w:r w:rsidR="005133A8">
        <w:rPr>
          <w:rtl/>
        </w:rPr>
        <w:t xml:space="preserve"> </w:t>
      </w:r>
      <w:r w:rsidRPr="00866FEE">
        <w:rPr>
          <w:rtl/>
        </w:rPr>
        <w:t>מראש</w:t>
      </w:r>
      <w:r w:rsidR="005133A8">
        <w:rPr>
          <w:rtl/>
        </w:rPr>
        <w:t xml:space="preserve"> </w:t>
      </w:r>
      <w:r w:rsidRPr="00866FEE">
        <w:rPr>
          <w:rtl/>
        </w:rPr>
        <w:t>שאני</w:t>
      </w:r>
      <w:r w:rsidR="005133A8">
        <w:rPr>
          <w:rtl/>
        </w:rPr>
        <w:t xml:space="preserve"> </w:t>
      </w:r>
      <w:r w:rsidRPr="00866FEE">
        <w:rPr>
          <w:rtl/>
        </w:rPr>
        <w:t>כמעט</w:t>
      </w:r>
      <w:r w:rsidR="005133A8">
        <w:rPr>
          <w:rtl/>
        </w:rPr>
        <w:t xml:space="preserve"> </w:t>
      </w:r>
      <w:r w:rsidRPr="00866FEE">
        <w:rPr>
          <w:rtl/>
        </w:rPr>
        <w:t>באופן</w:t>
      </w:r>
      <w:r w:rsidR="005133A8">
        <w:rPr>
          <w:rtl/>
        </w:rPr>
        <w:t xml:space="preserve"> </w:t>
      </w:r>
      <w:r w:rsidRPr="00866FEE">
        <w:rPr>
          <w:rtl/>
        </w:rPr>
        <w:t>אובססיבי</w:t>
      </w:r>
      <w:r w:rsidR="005133A8">
        <w:rPr>
          <w:rtl/>
        </w:rPr>
        <w:t xml:space="preserve"> </w:t>
      </w:r>
      <w:r w:rsidRPr="00866FEE">
        <w:rPr>
          <w:rtl/>
        </w:rPr>
        <w:t>נגד הפרטות. עמדתך</w:t>
      </w:r>
      <w:r w:rsidR="005133A8">
        <w:rPr>
          <w:rtl/>
        </w:rPr>
        <w:t xml:space="preserve"> </w:t>
      </w:r>
      <w:r w:rsidRPr="00866FEE">
        <w:rPr>
          <w:rtl/>
        </w:rPr>
        <w:t>האידיאולוגית מאוד חשובה לי בעניין.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שירות</w:t>
      </w:r>
      <w:r w:rsidR="005133A8">
        <w:rPr>
          <w:rtl/>
        </w:rPr>
        <w:t xml:space="preserve"> </w:t>
      </w:r>
      <w:r w:rsidRPr="00866FEE">
        <w:rPr>
          <w:rtl/>
        </w:rPr>
        <w:t>חיוני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להיות בידי המדינה. כל שירות שהוא לא חיוני למדינה,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מופרט.</w:t>
      </w:r>
      <w:r w:rsidR="005133A8">
        <w:rPr>
          <w:rtl/>
        </w:rPr>
        <w:t xml:space="preserve"> </w:t>
      </w:r>
      <w:r w:rsidRPr="00866FEE">
        <w:rPr>
          <w:rtl/>
        </w:rPr>
        <w:t>לכן, בנושא המטאורולוגי יש לחלק בין כמה שירותים, ושירותים</w:t>
      </w:r>
      <w:r w:rsidR="005133A8">
        <w:rPr>
          <w:rtl/>
        </w:rPr>
        <w:t xml:space="preserve"> </w:t>
      </w:r>
      <w:r w:rsidRPr="00866FEE">
        <w:rPr>
          <w:rtl/>
        </w:rPr>
        <w:t>חיוניים לא יופרטו. כאשר מדברים על הפרטת השירות המטאורולוגי, אנחנו לא מדברים על</w:t>
      </w:r>
      <w:r w:rsidR="005133A8">
        <w:rPr>
          <w:rtl/>
        </w:rPr>
        <w:t xml:space="preserve"> </w:t>
      </w:r>
      <w:r w:rsidRPr="00866FEE">
        <w:rPr>
          <w:rtl/>
        </w:rPr>
        <w:t>הפרטת</w:t>
      </w:r>
      <w:r w:rsidR="005133A8">
        <w:rPr>
          <w:rtl/>
        </w:rPr>
        <w:t xml:space="preserve"> </w:t>
      </w:r>
      <w:r w:rsidRPr="00866FEE">
        <w:rPr>
          <w:rtl/>
        </w:rPr>
        <w:t>כל השירות המטאורולוגי. יש שירותים שנוגעים לביטחון, שנוגעים לנושאי תעופה</w:t>
      </w:r>
      <w:r w:rsidR="005133A8">
        <w:rPr>
          <w:rtl/>
        </w:rPr>
        <w:t xml:space="preserve"> </w:t>
      </w:r>
      <w:r w:rsidRPr="00866FEE">
        <w:rPr>
          <w:rtl/>
        </w:rPr>
        <w:t>ולנושאים</w:t>
      </w:r>
      <w:r w:rsidR="005133A8">
        <w:rPr>
          <w:rtl/>
        </w:rPr>
        <w:t xml:space="preserve"> </w:t>
      </w:r>
      <w:r w:rsidRPr="00866FEE">
        <w:rPr>
          <w:rtl/>
        </w:rPr>
        <w:t>אחרים,</w:t>
      </w:r>
      <w:r w:rsidR="005133A8">
        <w:rPr>
          <w:rtl/>
        </w:rPr>
        <w:t xml:space="preserve"> </w:t>
      </w:r>
      <w:r w:rsidRPr="00866FEE">
        <w:rPr>
          <w:rtl/>
        </w:rPr>
        <w:t>שצריכים</w:t>
      </w:r>
      <w:r w:rsidR="005133A8">
        <w:rPr>
          <w:rtl/>
        </w:rPr>
        <w:t xml:space="preserve"> </w:t>
      </w:r>
      <w:r w:rsidRPr="00866FEE">
        <w:rPr>
          <w:rtl/>
        </w:rPr>
        <w:t>להישאר</w:t>
      </w:r>
      <w:r w:rsidR="005133A8">
        <w:rPr>
          <w:rtl/>
        </w:rPr>
        <w:t xml:space="preserve"> </w:t>
      </w:r>
      <w:r w:rsidRPr="00866FEE">
        <w:rPr>
          <w:rtl/>
        </w:rPr>
        <w:t>בידי המדינה.</w:t>
      </w:r>
      <w:r w:rsidR="005133A8">
        <w:rPr>
          <w:rtl/>
        </w:rPr>
        <w:t xml:space="preserve"> </w:t>
      </w:r>
      <w:r w:rsidRPr="00866FEE">
        <w:rPr>
          <w:rtl/>
        </w:rPr>
        <w:t>יש שירותים אחרים שאפשר להפריט</w:t>
      </w:r>
      <w:r w:rsidR="005133A8">
        <w:rPr>
          <w:rtl/>
        </w:rPr>
        <w:t xml:space="preserve"> </w:t>
      </w:r>
      <w:r w:rsidRPr="00866FEE">
        <w:rPr>
          <w:rtl/>
        </w:rPr>
        <w:t>אותם.</w:t>
      </w:r>
      <w:r w:rsidR="005133A8">
        <w:rPr>
          <w:rtl/>
        </w:rPr>
        <w:t xml:space="preserve"> </w:t>
      </w:r>
      <w:r w:rsidRPr="00866FEE">
        <w:rPr>
          <w:rtl/>
        </w:rPr>
        <w:t>אם חתן וכלה רוצים לדעת מה יהיה מזג האוויר בערב, כדי להגיד לאורחים אם הם</w:t>
      </w:r>
      <w:r w:rsidR="005133A8">
        <w:rPr>
          <w:rtl/>
        </w:rPr>
        <w:t xml:space="preserve"> </w:t>
      </w:r>
      <w:r w:rsidRPr="00866FEE">
        <w:rPr>
          <w:rtl/>
        </w:rPr>
        <w:t>צריכים</w:t>
      </w:r>
      <w:r w:rsidR="005133A8">
        <w:rPr>
          <w:rtl/>
        </w:rPr>
        <w:t xml:space="preserve"> </w:t>
      </w:r>
      <w:r w:rsidRPr="00866FEE">
        <w:rPr>
          <w:rtl/>
        </w:rPr>
        <w:t>להביא</w:t>
      </w:r>
      <w:r w:rsidR="005133A8">
        <w:rPr>
          <w:rtl/>
        </w:rPr>
        <w:t xml:space="preserve"> </w:t>
      </w:r>
      <w:r w:rsidRPr="00866FEE">
        <w:rPr>
          <w:rtl/>
        </w:rPr>
        <w:t>סוודר</w:t>
      </w:r>
      <w:r w:rsidR="005133A8">
        <w:rPr>
          <w:rtl/>
        </w:rPr>
        <w:t xml:space="preserve"> </w:t>
      </w:r>
      <w:r w:rsidRPr="00866FEE">
        <w:rPr>
          <w:rtl/>
        </w:rPr>
        <w:t>או לא, אני לא חושב שמדינת ישראל צריכה לשלם לפקידים בשביל</w:t>
      </w:r>
      <w:r w:rsidR="005133A8">
        <w:rPr>
          <w:rtl/>
        </w:rPr>
        <w:t xml:space="preserve"> </w:t>
      </w:r>
      <w:r w:rsidRPr="00866FEE">
        <w:rPr>
          <w:rtl/>
        </w:rPr>
        <w:t>מתן האינפורמציה הזאת.</w:t>
      </w:r>
      <w:r w:rsidR="005133A8">
        <w:rPr>
          <w:rtl/>
        </w:rPr>
        <w:t xml:space="preserve"> </w:t>
      </w:r>
      <w:r w:rsidRPr="00866FEE">
        <w:rPr>
          <w:rtl/>
        </w:rPr>
        <w:t>היום אנשים רבים משתמשים באינפורמציה בנושאי מטאורולוגיה;</w:t>
      </w:r>
      <w:r w:rsidR="005133A8">
        <w:rPr>
          <w:rtl/>
        </w:rPr>
        <w:t xml:space="preserve"> </w:t>
      </w:r>
      <w:r w:rsidRPr="00866FEE">
        <w:rPr>
          <w:rtl/>
        </w:rPr>
        <w:t>המודעות</w:t>
      </w:r>
      <w:r w:rsidR="005133A8">
        <w:rPr>
          <w:rtl/>
        </w:rPr>
        <w:t xml:space="preserve"> </w:t>
      </w:r>
      <w:r w:rsidRPr="00866FEE">
        <w:rPr>
          <w:rtl/>
        </w:rPr>
        <w:t>גדלה</w:t>
      </w:r>
      <w:r w:rsidR="005133A8">
        <w:rPr>
          <w:rtl/>
        </w:rPr>
        <w:t xml:space="preserve"> </w:t>
      </w:r>
      <w:r w:rsidRPr="00866FEE">
        <w:rPr>
          <w:rtl/>
        </w:rPr>
        <w:t>מאוד,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כפי</w:t>
      </w:r>
      <w:r w:rsidR="005133A8">
        <w:rPr>
          <w:rtl/>
        </w:rPr>
        <w:t xml:space="preserve"> </w:t>
      </w:r>
      <w:r w:rsidRPr="00866FEE">
        <w:rPr>
          <w:rtl/>
        </w:rPr>
        <w:t>שהיה</w:t>
      </w:r>
      <w:r w:rsidR="005133A8">
        <w:rPr>
          <w:rtl/>
        </w:rPr>
        <w:t xml:space="preserve"> </w:t>
      </w:r>
      <w:r w:rsidRPr="00866FEE">
        <w:rPr>
          <w:rtl/>
        </w:rPr>
        <w:t>פעם,</w:t>
      </w:r>
      <w:r w:rsidR="005133A8">
        <w:rPr>
          <w:rtl/>
        </w:rPr>
        <w:t xml:space="preserve"> </w:t>
      </w:r>
      <w:r w:rsidRPr="00866FEE">
        <w:rPr>
          <w:rtl/>
        </w:rPr>
        <w:t>שהסתפקו במה שנאמר ברדיו. היום אנשים</w:t>
      </w:r>
      <w:r w:rsidR="005133A8">
        <w:rPr>
          <w:rtl/>
        </w:rPr>
        <w:t xml:space="preserve"> </w:t>
      </w:r>
      <w:r w:rsidRPr="00866FEE">
        <w:rPr>
          <w:rtl/>
        </w:rPr>
        <w:t>מתקשרים</w:t>
      </w:r>
      <w:r w:rsidR="005133A8">
        <w:rPr>
          <w:rtl/>
        </w:rPr>
        <w:t xml:space="preserve"> </w:t>
      </w:r>
      <w:r w:rsidRPr="00866FEE">
        <w:rPr>
          <w:rtl/>
        </w:rPr>
        <w:t>ושואלים לגבי כל מיני צרכים. אנשים מבקשים מידע מסוגים שונים, ואני חושב</w:t>
      </w:r>
      <w:r w:rsidR="005133A8">
        <w:rPr>
          <w:rtl/>
        </w:rPr>
        <w:t xml:space="preserve"> </w:t>
      </w:r>
      <w:r w:rsidRPr="00866FEE">
        <w:rPr>
          <w:rtl/>
        </w:rPr>
        <w:t>שהמידע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להינתן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פקידי</w:t>
      </w:r>
      <w:r w:rsidR="005133A8">
        <w:rPr>
          <w:rtl/>
        </w:rPr>
        <w:t xml:space="preserve"> </w:t>
      </w:r>
      <w:r w:rsidRPr="00866FEE">
        <w:rPr>
          <w:rtl/>
        </w:rPr>
        <w:t>ממשלה.</w:t>
      </w:r>
      <w:r w:rsidR="005133A8">
        <w:rPr>
          <w:rtl/>
        </w:rPr>
        <w:t xml:space="preserve"> </w:t>
      </w:r>
      <w:r w:rsidRPr="00866FEE">
        <w:rPr>
          <w:rtl/>
        </w:rPr>
        <w:t>יש סוכנויות מטאורולוגיות</w:t>
      </w:r>
      <w:r w:rsidR="005133A8">
        <w:rPr>
          <w:rtl/>
        </w:rPr>
        <w:t xml:space="preserve"> </w:t>
      </w:r>
      <w:r w:rsidRPr="00866FEE">
        <w:rPr>
          <w:rtl/>
        </w:rPr>
        <w:t>שמוכנות לתת אותם.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זאת</w:t>
      </w:r>
      <w:r w:rsidR="005133A8">
        <w:rPr>
          <w:rtl/>
        </w:rPr>
        <w:t xml:space="preserve"> </w:t>
      </w:r>
      <w:r w:rsidRPr="00866FEE">
        <w:rPr>
          <w:rtl/>
        </w:rPr>
        <w:t>תשובתי</w:t>
      </w:r>
      <w:r w:rsidR="005133A8">
        <w:rPr>
          <w:rtl/>
        </w:rPr>
        <w:t xml:space="preserve"> </w:t>
      </w:r>
      <w:r w:rsidRPr="00866FEE">
        <w:rPr>
          <w:rtl/>
        </w:rPr>
        <w:t>לגבי השירות המטאורולוגי</w:t>
      </w:r>
      <w:r w:rsidR="005133A8">
        <w:rPr>
          <w:rtl/>
        </w:rPr>
        <w:t xml:space="preserve"> </w:t>
      </w:r>
      <w:r w:rsidRPr="00866FEE">
        <w:rPr>
          <w:rtl/>
        </w:rPr>
        <w:t>וזאת תשובתי גם לגבי השאר.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"אל</w:t>
      </w:r>
      <w:r w:rsidR="005133A8">
        <w:rPr>
          <w:rtl/>
        </w:rPr>
        <w:t xml:space="preserve"> </w:t>
      </w:r>
      <w:r w:rsidRPr="00866FEE">
        <w:rPr>
          <w:rtl/>
        </w:rPr>
        <w:t>על"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השאלה היא אם השירות החיוני למדינה לא יכול להישמר במניית</w:t>
      </w:r>
      <w:r w:rsidR="005133A8">
        <w:rPr>
          <w:rtl/>
        </w:rPr>
        <w:t xml:space="preserve"> </w:t>
      </w:r>
      <w:r w:rsidRPr="00866FEE">
        <w:rPr>
          <w:rtl/>
        </w:rPr>
        <w:t>זהב.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חיוני</w:t>
      </w:r>
      <w:r w:rsidR="005133A8">
        <w:rPr>
          <w:rtl/>
        </w:rPr>
        <w:t xml:space="preserve"> </w:t>
      </w:r>
      <w:r w:rsidRPr="00866FEE">
        <w:rPr>
          <w:rtl/>
        </w:rPr>
        <w:t>למדינה?</w:t>
      </w:r>
      <w:r w:rsidR="005133A8">
        <w:rPr>
          <w:rtl/>
        </w:rPr>
        <w:t xml:space="preserve"> </w:t>
      </w:r>
      <w:r w:rsidRPr="00866FEE">
        <w:rPr>
          <w:rtl/>
        </w:rPr>
        <w:t>חיוני</w:t>
      </w:r>
      <w:r w:rsidR="005133A8">
        <w:rPr>
          <w:rtl/>
        </w:rPr>
        <w:t xml:space="preserve"> </w:t>
      </w:r>
      <w:r w:rsidRPr="00866FEE">
        <w:rPr>
          <w:rtl/>
        </w:rPr>
        <w:t>למדינה</w:t>
      </w:r>
      <w:r w:rsidR="005133A8">
        <w:rPr>
          <w:rtl/>
        </w:rPr>
        <w:t xml:space="preserve"> </w:t>
      </w:r>
      <w:r w:rsidRPr="00866FEE">
        <w:rPr>
          <w:rtl/>
        </w:rPr>
        <w:t>שיהיו טיסות; יהיו טיסות.</w:t>
      </w:r>
      <w:r w:rsidR="005133A8">
        <w:rPr>
          <w:rtl/>
        </w:rPr>
        <w:t xml:space="preserve"> </w:t>
      </w:r>
      <w:r w:rsidRPr="00866FEE">
        <w:rPr>
          <w:rtl/>
        </w:rPr>
        <w:t>הן יהיו בכל</w:t>
      </w:r>
      <w:r w:rsidR="005133A8">
        <w:rPr>
          <w:rtl/>
        </w:rPr>
        <w:t xml:space="preserve"> </w:t>
      </w:r>
      <w:r w:rsidRPr="00866FEE">
        <w:rPr>
          <w:rtl/>
        </w:rPr>
        <w:t>מקרה,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עניין</w:t>
      </w:r>
      <w:r w:rsidR="005133A8">
        <w:rPr>
          <w:rtl/>
        </w:rPr>
        <w:t xml:space="preserve"> </w:t>
      </w:r>
      <w:r w:rsidRPr="00866FEE">
        <w:rPr>
          <w:rtl/>
        </w:rPr>
        <w:t>עסקי</w:t>
      </w:r>
      <w:r w:rsidR="005133A8">
        <w:rPr>
          <w:rtl/>
        </w:rPr>
        <w:t>-</w:t>
      </w:r>
      <w:r w:rsidRPr="00866FEE">
        <w:rPr>
          <w:rtl/>
        </w:rPr>
        <w:t>מסחרי.</w:t>
      </w:r>
      <w:r w:rsidR="005133A8">
        <w:rPr>
          <w:rtl/>
        </w:rPr>
        <w:t xml:space="preserve"> </w:t>
      </w:r>
      <w:r w:rsidRPr="00866FEE">
        <w:rPr>
          <w:rtl/>
        </w:rPr>
        <w:t>חיוני למדינה שאפשר יהיה להביא עולים, חיוני</w:t>
      </w:r>
      <w:r w:rsidR="005133A8">
        <w:rPr>
          <w:rtl/>
        </w:rPr>
        <w:t xml:space="preserve"> </w:t>
      </w:r>
      <w:r w:rsidRPr="00866FEE">
        <w:rPr>
          <w:rtl/>
        </w:rPr>
        <w:t>למדינה</w:t>
      </w:r>
      <w:r w:rsidR="005133A8">
        <w:rPr>
          <w:rtl/>
        </w:rPr>
        <w:t xml:space="preserve"> </w:t>
      </w:r>
      <w:r w:rsidRPr="00866FEE">
        <w:rPr>
          <w:rtl/>
        </w:rPr>
        <w:t>שאפשר</w:t>
      </w:r>
      <w:r w:rsidR="005133A8">
        <w:rPr>
          <w:rtl/>
        </w:rPr>
        <w:t xml:space="preserve"> </w:t>
      </w:r>
      <w:r w:rsidRPr="00866FEE">
        <w:rPr>
          <w:rtl/>
        </w:rPr>
        <w:t>יהיה</w:t>
      </w:r>
      <w:r w:rsidR="005133A8">
        <w:rPr>
          <w:rtl/>
        </w:rPr>
        <w:t xml:space="preserve"> </w:t>
      </w:r>
      <w:r w:rsidRPr="00866FEE">
        <w:rPr>
          <w:rtl/>
        </w:rPr>
        <w:t>להביא</w:t>
      </w:r>
      <w:r w:rsidR="005133A8">
        <w:rPr>
          <w:rtl/>
        </w:rPr>
        <w:t xml:space="preserve"> </w:t>
      </w:r>
      <w:r w:rsidRPr="00866FEE">
        <w:rPr>
          <w:rtl/>
        </w:rPr>
        <w:t>נשק.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דברים שהם חיוניים למדינה והיא אינה יכולה</w:t>
      </w:r>
      <w:r w:rsidR="005133A8">
        <w:rPr>
          <w:rtl/>
        </w:rPr>
        <w:t xml:space="preserve"> </w:t>
      </w:r>
      <w:r w:rsidRPr="00866FEE">
        <w:rPr>
          <w:rtl/>
        </w:rPr>
        <w:t>בלעדיהם. לכן במניית הזהב אנחנו מבטיחים שהדברים החיוניים ביותר למדינה יהיו בידי</w:t>
      </w:r>
      <w:r w:rsidR="005133A8">
        <w:rPr>
          <w:rtl/>
        </w:rPr>
        <w:t xml:space="preserve"> </w:t>
      </w:r>
      <w:r w:rsidRPr="00866FEE">
        <w:rPr>
          <w:rtl/>
        </w:rPr>
        <w:t>המדינה בכל עת.</w:t>
      </w:r>
      <w:r w:rsidR="005133A8">
        <w:rPr>
          <w:rtl/>
        </w:rPr>
        <w:t xml:space="preserve"> </w:t>
      </w:r>
      <w:r w:rsidRPr="00866FEE">
        <w:rPr>
          <w:rtl/>
        </w:rPr>
        <w:t>כל השאר, אני חושב שאפשר בהחלט להפריט.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 השר.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בזאת</w:t>
      </w:r>
      <w:r w:rsidR="005133A8">
        <w:rPr>
          <w:rtl/>
        </w:rPr>
        <w:t xml:space="preserve"> </w:t>
      </w:r>
      <w:r w:rsidRPr="00866FEE">
        <w:rPr>
          <w:rtl/>
        </w:rPr>
        <w:t>מסתיימת</w:t>
      </w:r>
      <w:r w:rsidR="005133A8">
        <w:rPr>
          <w:rtl/>
        </w:rPr>
        <w:t xml:space="preserve"> </w:t>
      </w:r>
      <w:r w:rsidRPr="00866FEE">
        <w:rPr>
          <w:rtl/>
        </w:rPr>
        <w:t>שעת</w:t>
      </w:r>
      <w:r w:rsidR="005133A8">
        <w:rPr>
          <w:rtl/>
        </w:rPr>
        <w:t xml:space="preserve"> </w:t>
      </w:r>
      <w:r w:rsidRPr="00866FEE">
        <w:rPr>
          <w:rtl/>
        </w:rPr>
        <w:t>השאלות. אני מבקש להודות לשר התחבורה ולברך את 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נוהג השאלות שאושר בוועדת הכנסת</w:t>
      </w:r>
      <w:r w:rsidR="005133A8">
        <w:rPr>
          <w:rtl/>
        </w:rPr>
        <w:t xml:space="preserve"> </w:t>
      </w:r>
      <w:r w:rsidRPr="00866FEE">
        <w:rPr>
          <w:rtl/>
        </w:rPr>
        <w:t>ושמחתי לתמוך בו. אני חושב שיושב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בחר יפה בשר התחבורה להיות ראשון שיענה על השאלות, זה רק מוכיח את היעילות</w:t>
      </w:r>
      <w:r w:rsidR="005133A8">
        <w:rPr>
          <w:rtl/>
        </w:rPr>
        <w:t xml:space="preserve"> </w:t>
      </w:r>
      <w:r w:rsidRPr="00866FEE">
        <w:rPr>
          <w:rtl/>
        </w:rPr>
        <w:t>של הדבר הזה.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 במקרה שהוא בחר בשר התחבורה.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יודע.</w:t>
      </w:r>
      <w:r w:rsidR="005133A8">
        <w:rPr>
          <w:rtl/>
        </w:rPr>
        <w:t xml:space="preserve"> </w:t>
      </w:r>
      <w:r w:rsidRPr="00866FEE">
        <w:rPr>
          <w:rtl/>
        </w:rPr>
        <w:t>הרעיון הוא לתת דוגמה או הצגת תכלית. על דעת יושב</w:t>
      </w:r>
      <w:r w:rsidR="005133A8">
        <w:rPr>
          <w:rtl/>
        </w:rPr>
        <w:t>-</w:t>
      </w:r>
      <w:r w:rsidRPr="00866FEE">
        <w:rPr>
          <w:rtl/>
        </w:rPr>
        <w:t>ראש הכנסת אני</w:t>
      </w:r>
      <w:r w:rsidR="005133A8">
        <w:rPr>
          <w:rtl/>
        </w:rPr>
        <w:t xml:space="preserve"> </w:t>
      </w:r>
      <w:r w:rsidRPr="00866FEE">
        <w:rPr>
          <w:rtl/>
        </w:rPr>
        <w:t>מבקש לקבוע, שהציון לשר התחבורה הוא טוב מאוד. אני מאוד מודה לך, אדוני, על שיתוף</w:t>
      </w:r>
      <w:r w:rsidR="005133A8">
        <w:rPr>
          <w:rtl/>
        </w:rPr>
        <w:t xml:space="preserve"> </w:t>
      </w:r>
      <w:r w:rsidRPr="00866FEE">
        <w:rPr>
          <w:rtl/>
        </w:rPr>
        <w:t>הפעולה.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ליושב</w:t>
      </w:r>
      <w:r w:rsidR="005133A8">
        <w:rPr>
          <w:rtl/>
        </w:rPr>
        <w:t>-</w:t>
      </w:r>
      <w:r w:rsidRPr="00866FEE">
        <w:rPr>
          <w:rtl/>
        </w:rPr>
        <w:t>ראש ולחברי הכנסת על שיתוף הפעולה. תודה רבה. אני גם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להודות</w:t>
      </w:r>
      <w:r w:rsidR="005133A8">
        <w:rPr>
          <w:rtl/>
        </w:rPr>
        <w:t xml:space="preserve"> </w:t>
      </w:r>
      <w:r w:rsidRPr="00866FEE">
        <w:rPr>
          <w:rtl/>
        </w:rPr>
        <w:t>לחברים</w:t>
      </w:r>
      <w:r w:rsidR="005133A8">
        <w:rPr>
          <w:rtl/>
        </w:rPr>
        <w:t xml:space="preserve"> </w:t>
      </w:r>
      <w:r w:rsidRPr="00866FEE">
        <w:rPr>
          <w:rtl/>
        </w:rPr>
        <w:t>שלי</w:t>
      </w:r>
      <w:r w:rsidR="005133A8">
        <w:rPr>
          <w:rtl/>
        </w:rPr>
        <w:t xml:space="preserve"> </w:t>
      </w:r>
      <w:r w:rsidRPr="00866FEE">
        <w:rPr>
          <w:rtl/>
        </w:rPr>
        <w:t>מהמשרד</w:t>
      </w:r>
      <w:r w:rsidR="005133A8">
        <w:rPr>
          <w:rtl/>
        </w:rPr>
        <w:t xml:space="preserve"> </w:t>
      </w:r>
      <w:r w:rsidRPr="00866FEE">
        <w:rPr>
          <w:rtl/>
        </w:rPr>
        <w:t>שהיו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בהחלט לסיוע ועמדו כאן הכן כדי לתת</w:t>
      </w:r>
      <w:r w:rsidR="005133A8">
        <w:rPr>
          <w:rtl/>
        </w:rPr>
        <w:t xml:space="preserve"> </w:t>
      </w:r>
      <w:r w:rsidRPr="00866FEE">
        <w:rPr>
          <w:rtl/>
        </w:rPr>
        <w:t>תשובות על כל דבר.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אתה יכול לומר להם שיש לך משרד טוב מאוד.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התחבורה י' לוי: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בהחלט תודה רבה. גם בשמם אני מודה לך.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 שר התחבורה.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1"/>
        <w:rPr>
          <w:rtl/>
        </w:rPr>
      </w:pPr>
      <w:bookmarkStart w:id="14" w:name="_Toc456520335"/>
      <w:r w:rsidRPr="005133A8">
        <w:rPr>
          <w:rtl/>
        </w:rPr>
        <w:t>מסמכים שהונחו על שולחן הכנסת</w:t>
      </w:r>
      <w:bookmarkEnd w:id="14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לפני שנעבור לנושא הבא, הודעה לסגנית מזכיר הכנסת,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סגנית מזכיר הכנסת ש' כרם: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ברשות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הנני</w:t>
      </w:r>
      <w:r w:rsidR="005133A8">
        <w:rPr>
          <w:rtl/>
        </w:rPr>
        <w:t xml:space="preserve"> </w:t>
      </w:r>
      <w:r w:rsidRPr="00866FEE">
        <w:rPr>
          <w:rtl/>
        </w:rPr>
        <w:t>מתכבדת להודיע, כי הונחה היום על שולחן הכנסת 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מס</w:t>
      </w:r>
      <w:r w:rsidR="005133A8">
        <w:rPr>
          <w:rtl/>
        </w:rPr>
        <w:t xml:space="preserve"> </w:t>
      </w:r>
      <w:r w:rsidRPr="00866FEE">
        <w:rPr>
          <w:rtl/>
        </w:rPr>
        <w:t>שבח</w:t>
      </w:r>
      <w:r w:rsidR="005133A8">
        <w:rPr>
          <w:rtl/>
        </w:rPr>
        <w:t xml:space="preserve"> </w:t>
      </w:r>
      <w:r w:rsidRPr="00866FEE">
        <w:rPr>
          <w:rtl/>
        </w:rPr>
        <w:t>מקרקעין</w:t>
      </w:r>
      <w:r w:rsidR="005133A8">
        <w:rPr>
          <w:rtl/>
        </w:rPr>
        <w:t xml:space="preserve"> </w:t>
      </w:r>
      <w:r w:rsidRPr="00866FEE">
        <w:rPr>
          <w:rtl/>
        </w:rPr>
        <w:t>(תיקון מס' 42), התשנ"ח</w:t>
      </w:r>
      <w:r w:rsidR="005133A8">
        <w:rPr>
          <w:rtl/>
        </w:rPr>
        <w:t>–</w:t>
      </w:r>
      <w:r w:rsidRPr="00866FEE">
        <w:rPr>
          <w:rtl/>
        </w:rPr>
        <w:t>1997, שהחזירה ועדת הכספים לקריאה</w:t>
      </w:r>
      <w:r w:rsidR="005133A8">
        <w:rPr>
          <w:rtl/>
        </w:rPr>
        <w:t xml:space="preserve"> </w:t>
      </w:r>
      <w:r w:rsidRPr="00866FEE">
        <w:rPr>
          <w:rtl/>
        </w:rPr>
        <w:t>שנייה ולקריאה שלישית.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גברתי.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1"/>
        <w:rPr>
          <w:rtl/>
        </w:rPr>
      </w:pPr>
      <w:bookmarkStart w:id="15" w:name="_Toc456520336"/>
      <w:r w:rsidRPr="005133A8">
        <w:rPr>
          <w:rtl/>
        </w:rPr>
        <w:t>הצעת חוק עבודת נשים (תיקון מס' 16), התשנ"ז</w:t>
      </w:r>
      <w:r>
        <w:rPr>
          <w:rtl/>
        </w:rPr>
        <w:t>–</w:t>
      </w:r>
      <w:r w:rsidRPr="005133A8">
        <w:rPr>
          <w:rtl/>
        </w:rPr>
        <w:t>1997</w:t>
      </w:r>
      <w:bookmarkEnd w:id="15"/>
    </w:p>
    <w:p w:rsidR="005133A8" w:rsidRPr="005133A8" w:rsidRDefault="005133A8" w:rsidP="005133A8">
      <w:pPr>
        <w:pStyle w:val="1"/>
        <w:rPr>
          <w:rtl/>
        </w:rPr>
      </w:pPr>
      <w:bookmarkStart w:id="16" w:name="_Toc456520337"/>
      <w:r w:rsidRPr="005133A8">
        <w:rPr>
          <w:rtl/>
        </w:rPr>
        <w:t>(קריאה ראשונה)</w:t>
      </w:r>
      <w:bookmarkEnd w:id="16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עוברים לנושא הבא: הצעת חוק עבודת נשים (תיקון מס' 16), התשנ"ז</w:t>
      </w:r>
      <w:r w:rsidR="005133A8">
        <w:rPr>
          <w:rtl/>
        </w:rPr>
        <w:t>–</w:t>
      </w:r>
      <w:r w:rsidRPr="00866FEE">
        <w:rPr>
          <w:rtl/>
        </w:rPr>
        <w:t>1997.</w:t>
      </w:r>
      <w:r w:rsidR="005133A8">
        <w:rPr>
          <w:rtl/>
        </w:rPr>
        <w:t xml:space="preserve"> </w:t>
      </w:r>
      <w:r w:rsidRPr="00866FEE">
        <w:rPr>
          <w:rtl/>
        </w:rPr>
        <w:t>יציג את הצעת החוק שר העבודה והרווחה.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לאות סולידריות, אנחנו נשארים תמיד עם השר.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מי שאיננו, מפסיד.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העבודה והרווחה א' ישי: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רבותי חברי הכנסת, אני מתכבד להביא בקריאה ראשונה את 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עבודת</w:t>
      </w:r>
      <w:r w:rsidR="005133A8">
        <w:rPr>
          <w:rtl/>
        </w:rPr>
        <w:t xml:space="preserve"> </w:t>
      </w:r>
      <w:r w:rsidRPr="00866FEE">
        <w:rPr>
          <w:rtl/>
        </w:rPr>
        <w:t>נשים</w:t>
      </w:r>
      <w:r w:rsidR="005133A8">
        <w:rPr>
          <w:rtl/>
        </w:rPr>
        <w:t xml:space="preserve"> </w:t>
      </w:r>
      <w:r w:rsidRPr="00866FEE">
        <w:rPr>
          <w:rtl/>
        </w:rPr>
        <w:t>(תיקון</w:t>
      </w:r>
      <w:r w:rsidR="005133A8">
        <w:rPr>
          <w:rtl/>
        </w:rPr>
        <w:t xml:space="preserve"> </w:t>
      </w:r>
      <w:r w:rsidRPr="00866FEE">
        <w:rPr>
          <w:rtl/>
        </w:rPr>
        <w:t>מס' 16), התשנ"ז</w:t>
      </w:r>
      <w:r w:rsidR="005133A8">
        <w:rPr>
          <w:rtl/>
        </w:rPr>
        <w:t>–</w:t>
      </w:r>
      <w:r w:rsidRPr="00866FEE">
        <w:rPr>
          <w:rtl/>
        </w:rPr>
        <w:t>1997. חוק עבודת נשים נחקק בשנת 1954,</w:t>
      </w:r>
      <w:r w:rsidR="005133A8">
        <w:rPr>
          <w:rtl/>
        </w:rPr>
        <w:t xml:space="preserve"> </w:t>
      </w:r>
      <w:r w:rsidRPr="00866FEE">
        <w:rPr>
          <w:rtl/>
        </w:rPr>
        <w:t>כלומר</w:t>
      </w:r>
      <w:r w:rsidR="005133A8">
        <w:rPr>
          <w:rtl/>
        </w:rPr>
        <w:t xml:space="preserve"> </w:t>
      </w:r>
      <w:r w:rsidRPr="00866FEE">
        <w:rPr>
          <w:rtl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>43 שנים, ובהוראותיו הגנות על עובדת בהיריון או לאחר הלידה, בעניין</w:t>
      </w:r>
      <w:r w:rsidR="005133A8">
        <w:rPr>
          <w:rtl/>
        </w:rPr>
        <w:t xml:space="preserve"> </w:t>
      </w:r>
      <w:r w:rsidRPr="00866FEE">
        <w:rPr>
          <w:rtl/>
        </w:rPr>
        <w:t>חופשת</w:t>
      </w:r>
      <w:r w:rsidR="005133A8">
        <w:rPr>
          <w:rtl/>
        </w:rPr>
        <w:t xml:space="preserve"> </w:t>
      </w:r>
      <w:r w:rsidRPr="00866FEE">
        <w:rPr>
          <w:rtl/>
        </w:rPr>
        <w:t>לידה,</w:t>
      </w:r>
      <w:r w:rsidR="005133A8">
        <w:rPr>
          <w:rtl/>
        </w:rPr>
        <w:t xml:space="preserve"> </w:t>
      </w:r>
      <w:r w:rsidRPr="00866FEE">
        <w:rPr>
          <w:rtl/>
        </w:rPr>
        <w:t>איסור</w:t>
      </w:r>
      <w:r w:rsidR="005133A8">
        <w:rPr>
          <w:rtl/>
        </w:rPr>
        <w:t xml:space="preserve"> </w:t>
      </w:r>
      <w:r w:rsidRPr="00866FEE">
        <w:rPr>
          <w:rtl/>
        </w:rPr>
        <w:t>פיטורין,</w:t>
      </w:r>
      <w:r w:rsidR="005133A8">
        <w:rPr>
          <w:rtl/>
        </w:rPr>
        <w:t xml:space="preserve"> </w:t>
      </w:r>
      <w:r w:rsidRPr="00866FEE">
        <w:rPr>
          <w:rtl/>
        </w:rPr>
        <w:t>שעות עבודה והיעדרות בשל מצב רפואי הקשור בהיריון</w:t>
      </w:r>
      <w:r w:rsidR="005133A8">
        <w:rPr>
          <w:rtl/>
        </w:rPr>
        <w:t xml:space="preserve"> </w:t>
      </w:r>
      <w:r w:rsidRPr="00866FEE">
        <w:rPr>
          <w:rtl/>
        </w:rPr>
        <w:t>ובלידה.</w:t>
      </w:r>
      <w:r w:rsidR="005133A8">
        <w:rPr>
          <w:rtl/>
        </w:rPr>
        <w:t xml:space="preserve"> </w:t>
      </w:r>
      <w:r w:rsidRPr="00866FEE">
        <w:rPr>
          <w:rtl/>
        </w:rPr>
        <w:t>מאז חלו שינויים הן בתעסוקת נשים והן בזכויותיה של האשה העובדת, ובהתאם</w:t>
      </w:r>
      <w:r w:rsidR="005133A8">
        <w:rPr>
          <w:rtl/>
        </w:rPr>
        <w:t xml:space="preserve"> </w:t>
      </w:r>
      <w:r w:rsidRPr="00866FEE">
        <w:rPr>
          <w:rtl/>
        </w:rPr>
        <w:t>לכך</w:t>
      </w:r>
      <w:r w:rsidR="005133A8">
        <w:rPr>
          <w:rtl/>
        </w:rPr>
        <w:t xml:space="preserve"> </w:t>
      </w:r>
      <w:r w:rsidRPr="00866FEE">
        <w:rPr>
          <w:rtl/>
        </w:rPr>
        <w:t>הוכנסו</w:t>
      </w:r>
      <w:r w:rsidR="005133A8">
        <w:rPr>
          <w:rtl/>
        </w:rPr>
        <w:t xml:space="preserve"> </w:t>
      </w:r>
      <w:r w:rsidRPr="00866FEE">
        <w:rPr>
          <w:rtl/>
        </w:rPr>
        <w:t>בחוק</w:t>
      </w:r>
      <w:r w:rsidR="005133A8">
        <w:rPr>
          <w:rtl/>
        </w:rPr>
        <w:t xml:space="preserve"> </w:t>
      </w:r>
      <w:r w:rsidRPr="00866FEE">
        <w:rPr>
          <w:rtl/>
        </w:rPr>
        <w:t>הראשוני</w:t>
      </w:r>
      <w:r w:rsidR="005133A8">
        <w:rPr>
          <w:rtl/>
        </w:rPr>
        <w:t xml:space="preserve"> </w:t>
      </w:r>
      <w:r w:rsidRPr="00866FEE">
        <w:rPr>
          <w:rtl/>
        </w:rPr>
        <w:t>שיפורים</w:t>
      </w:r>
      <w:r w:rsidR="005133A8">
        <w:rPr>
          <w:rtl/>
        </w:rPr>
        <w:t xml:space="preserve"> </w:t>
      </w:r>
      <w:r w:rsidRPr="00866FEE">
        <w:rPr>
          <w:rtl/>
        </w:rPr>
        <w:t>מעת לעת. גם בהצעה שלפניכם יש מקבץ שיפורים</w:t>
      </w:r>
      <w:r w:rsidR="005133A8">
        <w:rPr>
          <w:rtl/>
        </w:rPr>
        <w:t xml:space="preserve"> </w:t>
      </w:r>
      <w:r w:rsidRPr="00866FEE">
        <w:rPr>
          <w:rtl/>
        </w:rPr>
        <w:t>לחיזוק</w:t>
      </w:r>
      <w:r w:rsidR="005133A8">
        <w:rPr>
          <w:rtl/>
        </w:rPr>
        <w:t xml:space="preserve"> </w:t>
      </w:r>
      <w:r w:rsidRPr="00866FEE">
        <w:rPr>
          <w:rtl/>
        </w:rPr>
        <w:t>הגנת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העובדת שבהיריון או בשלב שלאחר לידה, ולבני הזוג המאמצים</w:t>
      </w:r>
      <w:r w:rsidR="005133A8">
        <w:rPr>
          <w:rtl/>
        </w:rPr>
        <w:t xml:space="preserve"> </w:t>
      </w:r>
      <w:r w:rsidRPr="00866FEE">
        <w:rPr>
          <w:rtl/>
        </w:rPr>
        <w:t>ילד.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הנושא</w:t>
      </w:r>
      <w:r w:rsidR="005133A8">
        <w:rPr>
          <w:rtl/>
        </w:rPr>
        <w:t xml:space="preserve"> </w:t>
      </w:r>
      <w:r w:rsidRPr="00866FEE">
        <w:rPr>
          <w:rtl/>
        </w:rPr>
        <w:t>הראשון שאני מציע לתקן בחוק נוגע לעובדת המאמצת</w:t>
      </w:r>
      <w:r w:rsidR="005133A8">
        <w:rPr>
          <w:rtl/>
        </w:rPr>
        <w:t xml:space="preserve"> </w:t>
      </w:r>
      <w:r w:rsidRPr="00866FEE">
        <w:rPr>
          <w:rtl/>
        </w:rPr>
        <w:t>ילד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לבן</w:t>
      </w:r>
      <w:r w:rsidR="005133A8">
        <w:rPr>
          <w:rtl/>
        </w:rPr>
        <w:t>-</w:t>
      </w:r>
      <w:r w:rsidRPr="00866FEE">
        <w:rPr>
          <w:rtl/>
        </w:rPr>
        <w:t>זוגה העובד. כיום עובדת שמאמצת ילד זכאית לחופשת לידה של 12 שבועות</w:t>
      </w:r>
      <w:r w:rsidR="005133A8">
        <w:rPr>
          <w:rtl/>
        </w:rPr>
        <w:t xml:space="preserve"> </w:t>
      </w:r>
      <w:r w:rsidRPr="00866FEE">
        <w:rPr>
          <w:rtl/>
        </w:rPr>
        <w:t>ולחופשה ללא תשלום עד שנה, לטיפול בילד המאומץ.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הצעתי היא להרחיב את ההוראות הקיימות בשני תחומים: 1. בחופשות האמורות יחולו</w:t>
      </w:r>
      <w:r w:rsidR="005133A8">
        <w:rPr>
          <w:rtl/>
        </w:rPr>
        <w:t xml:space="preserve"> </w:t>
      </w:r>
      <w:r w:rsidRPr="00866FEE">
        <w:rPr>
          <w:rtl/>
        </w:rPr>
        <w:t>איסורי פיטורין; 2. זכויות העובדת המאמצת יחולו גם על עובד המאמץ ילד.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כמו כן, אני מציע לתקן את חוק הביטוח הלאומי באופן כזה שבו רק אחד מבני</w:t>
      </w:r>
      <w:r w:rsidR="005133A8">
        <w:rPr>
          <w:rtl/>
        </w:rPr>
        <w:t>-</w:t>
      </w:r>
      <w:r w:rsidRPr="00866FEE">
        <w:rPr>
          <w:rtl/>
        </w:rPr>
        <w:t>הזוג</w:t>
      </w:r>
      <w:r w:rsidR="005133A8">
        <w:rPr>
          <w:rtl/>
        </w:rPr>
        <w:t xml:space="preserve"> </w:t>
      </w:r>
      <w:r w:rsidRPr="00866FEE">
        <w:rPr>
          <w:rtl/>
        </w:rPr>
        <w:t>יהיה</w:t>
      </w:r>
      <w:r w:rsidR="005133A8">
        <w:rPr>
          <w:rtl/>
        </w:rPr>
        <w:t xml:space="preserve"> </w:t>
      </w:r>
      <w:r w:rsidRPr="00866FEE">
        <w:rPr>
          <w:rtl/>
        </w:rPr>
        <w:t>זכאי</w:t>
      </w:r>
      <w:r w:rsidR="005133A8">
        <w:rPr>
          <w:rtl/>
        </w:rPr>
        <w:t xml:space="preserve"> </w:t>
      </w:r>
      <w:r w:rsidRPr="00866FEE">
        <w:rPr>
          <w:rtl/>
        </w:rPr>
        <w:t>לחופשה</w:t>
      </w:r>
      <w:r w:rsidR="005133A8">
        <w:rPr>
          <w:rtl/>
        </w:rPr>
        <w:t xml:space="preserve"> </w:t>
      </w:r>
      <w:r w:rsidRPr="00866FEE">
        <w:rPr>
          <w:rtl/>
        </w:rPr>
        <w:t>עקב</w:t>
      </w:r>
      <w:r w:rsidR="005133A8">
        <w:rPr>
          <w:rtl/>
        </w:rPr>
        <w:t xml:space="preserve"> </w:t>
      </w:r>
      <w:r w:rsidRPr="00866FEE">
        <w:rPr>
          <w:rtl/>
        </w:rPr>
        <w:t>אימוץ, והם</w:t>
      </w:r>
      <w:r w:rsidR="005133A8">
        <w:rPr>
          <w:rtl/>
        </w:rPr>
        <w:t xml:space="preserve"> </w:t>
      </w:r>
      <w:r w:rsidRPr="00866FEE">
        <w:rPr>
          <w:rtl/>
        </w:rPr>
        <w:t>יוכלו</w:t>
      </w:r>
      <w:r w:rsidR="005133A8">
        <w:rPr>
          <w:rtl/>
        </w:rPr>
        <w:t xml:space="preserve"> </w:t>
      </w:r>
      <w:r w:rsidRPr="00866FEE">
        <w:rPr>
          <w:rtl/>
        </w:rPr>
        <w:t>לקבל</w:t>
      </w:r>
      <w:r w:rsidR="005133A8">
        <w:rPr>
          <w:rtl/>
        </w:rPr>
        <w:t xml:space="preserve"> </w:t>
      </w:r>
      <w:r w:rsidRPr="00866FEE">
        <w:rPr>
          <w:rtl/>
        </w:rPr>
        <w:t>מהמוסד</w:t>
      </w:r>
      <w:r w:rsidR="005133A8">
        <w:rPr>
          <w:rtl/>
        </w:rPr>
        <w:t xml:space="preserve"> </w:t>
      </w:r>
      <w:r w:rsidRPr="00866FEE">
        <w:rPr>
          <w:rtl/>
        </w:rPr>
        <w:t>לביטוח לאומי גמלאות</w:t>
      </w:r>
      <w:r w:rsidR="005133A8">
        <w:rPr>
          <w:rtl/>
        </w:rPr>
        <w:t xml:space="preserve"> </w:t>
      </w:r>
      <w:r w:rsidRPr="00866FEE">
        <w:rPr>
          <w:rtl/>
        </w:rPr>
        <w:t>המקבילות לדמי לידה.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נמצא כי במקרים רבים מפוטרות עובדות מייד עם תום חופשת</w:t>
      </w:r>
      <w:r w:rsidR="005133A8">
        <w:rPr>
          <w:rtl/>
        </w:rPr>
        <w:t xml:space="preserve"> </w:t>
      </w:r>
      <w:r w:rsidRPr="00866FEE">
        <w:rPr>
          <w:rtl/>
        </w:rPr>
        <w:t>לידה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בסמוך</w:t>
      </w:r>
      <w:r w:rsidR="005133A8">
        <w:rPr>
          <w:rtl/>
        </w:rPr>
        <w:t xml:space="preserve"> </w:t>
      </w:r>
      <w:r w:rsidRPr="00866FEE">
        <w:rPr>
          <w:rtl/>
        </w:rPr>
        <w:t>לכך,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חזרתן</w:t>
      </w:r>
      <w:r w:rsidR="005133A8">
        <w:rPr>
          <w:rtl/>
        </w:rPr>
        <w:t xml:space="preserve"> </w:t>
      </w:r>
      <w:r w:rsidRPr="00866FEE">
        <w:rPr>
          <w:rtl/>
        </w:rPr>
        <w:t>מחופשה ללא תשלום. אלה פיטורין הנוגדים את</w:t>
      </w:r>
      <w:r w:rsidR="005133A8">
        <w:rPr>
          <w:rtl/>
        </w:rPr>
        <w:t xml:space="preserve"> </w:t>
      </w:r>
      <w:r w:rsidRPr="00866FEE">
        <w:rPr>
          <w:rtl/>
        </w:rPr>
        <w:t>ההוראות</w:t>
      </w:r>
      <w:r w:rsidR="005133A8">
        <w:rPr>
          <w:rtl/>
        </w:rPr>
        <w:t xml:space="preserve"> </w:t>
      </w:r>
      <w:r w:rsidRPr="00866FEE">
        <w:rPr>
          <w:rtl/>
        </w:rPr>
        <w:t>ואת</w:t>
      </w:r>
      <w:r w:rsidR="005133A8">
        <w:rPr>
          <w:rtl/>
        </w:rPr>
        <w:t xml:space="preserve"> </w:t>
      </w:r>
      <w:r w:rsidRPr="00866FEE">
        <w:rPr>
          <w:rtl/>
        </w:rPr>
        <w:t>רוח החוק. לפיכך, מוצע להאריך את התקופה שבה אסור לפטר עובדת שחזרה</w:t>
      </w:r>
      <w:r w:rsidR="005133A8">
        <w:rPr>
          <w:rtl/>
        </w:rPr>
        <w:t xml:space="preserve"> </w:t>
      </w:r>
      <w:r w:rsidRPr="00866FEE">
        <w:rPr>
          <w:rtl/>
        </w:rPr>
        <w:t>מחופשת</w:t>
      </w:r>
      <w:r w:rsidR="005133A8">
        <w:rPr>
          <w:rtl/>
        </w:rPr>
        <w:t xml:space="preserve"> </w:t>
      </w:r>
      <w:r w:rsidRPr="00866FEE">
        <w:rPr>
          <w:rtl/>
        </w:rPr>
        <w:t>לידה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מחופשה</w:t>
      </w:r>
      <w:r w:rsidR="005133A8">
        <w:rPr>
          <w:rtl/>
        </w:rPr>
        <w:t xml:space="preserve"> </w:t>
      </w:r>
      <w:r w:rsidRPr="00866FEE">
        <w:rPr>
          <w:rtl/>
        </w:rPr>
        <w:t>ללא</w:t>
      </w:r>
      <w:r w:rsidR="005133A8">
        <w:rPr>
          <w:rtl/>
        </w:rPr>
        <w:t xml:space="preserve"> </w:t>
      </w:r>
      <w:r w:rsidRPr="00866FEE">
        <w:rPr>
          <w:rtl/>
        </w:rPr>
        <w:t>תשלום</w:t>
      </w:r>
      <w:r w:rsidR="005133A8">
        <w:rPr>
          <w:rtl/>
        </w:rPr>
        <w:t xml:space="preserve"> </w:t>
      </w:r>
      <w:r w:rsidRPr="00866FEE">
        <w:rPr>
          <w:rtl/>
        </w:rPr>
        <w:t>שלאחר הלידה ב</w:t>
      </w:r>
      <w:r w:rsidR="005133A8">
        <w:rPr>
          <w:rtl/>
        </w:rPr>
        <w:t>-</w:t>
      </w:r>
      <w:r w:rsidRPr="00866FEE">
        <w:rPr>
          <w:rtl/>
        </w:rPr>
        <w:t>45 יום נוספים ובכך לחזק את</w:t>
      </w:r>
      <w:r w:rsidR="005133A8">
        <w:rPr>
          <w:rtl/>
        </w:rPr>
        <w:t xml:space="preserve"> </w:t>
      </w:r>
      <w:r w:rsidRPr="00866FEE">
        <w:rPr>
          <w:rtl/>
        </w:rPr>
        <w:t>ההגנה על זכותה לחזור לעבודה.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תחום</w:t>
      </w:r>
      <w:r w:rsidR="005133A8">
        <w:rPr>
          <w:rtl/>
        </w:rPr>
        <w:t xml:space="preserve"> </w:t>
      </w:r>
      <w:r w:rsidRPr="00866FEE">
        <w:rPr>
          <w:rtl/>
        </w:rPr>
        <w:t>נוסף</w:t>
      </w:r>
      <w:r w:rsidR="005133A8">
        <w:rPr>
          <w:rtl/>
        </w:rPr>
        <w:t xml:space="preserve"> </w:t>
      </w:r>
      <w:r w:rsidRPr="00866FEE">
        <w:rPr>
          <w:rtl/>
        </w:rPr>
        <w:t>בהצעת החוק הוא העסקת נשים באמצעות קבלני כוח אדם. מאחר שמשפטית</w:t>
      </w:r>
      <w:r w:rsidR="005133A8">
        <w:rPr>
          <w:rtl/>
        </w:rPr>
        <w:t xml:space="preserve"> </w:t>
      </w: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יחסי</w:t>
      </w:r>
      <w:r w:rsidR="005133A8">
        <w:rPr>
          <w:rtl/>
        </w:rPr>
        <w:t xml:space="preserve"> </w:t>
      </w:r>
      <w:r w:rsidRPr="00866FEE">
        <w:rPr>
          <w:rtl/>
        </w:rPr>
        <w:t>עובד</w:t>
      </w:r>
      <w:r w:rsidR="005133A8">
        <w:rPr>
          <w:rtl/>
        </w:rPr>
        <w:t>-</w:t>
      </w:r>
      <w:r w:rsidRPr="00866FEE">
        <w:rPr>
          <w:rtl/>
        </w:rPr>
        <w:t>מעביד בין מי שמעסיק בפועל עובדת מטעם קבלן כוח אדם לבין העובדת,</w:t>
      </w:r>
      <w:r w:rsidR="005133A8">
        <w:rPr>
          <w:rtl/>
        </w:rPr>
        <w:t xml:space="preserve"> </w:t>
      </w:r>
      <w:r w:rsidRPr="00866FEE">
        <w:rPr>
          <w:rtl/>
        </w:rPr>
        <w:t>אין המעסיק בפועל חייב, ככל מעסיק אחר, לקבל היתר פיטורין על עובדת בהיריון. כנגד</w:t>
      </w:r>
      <w:r w:rsidR="005133A8">
        <w:rPr>
          <w:rtl/>
        </w:rPr>
        <w:t xml:space="preserve"> </w:t>
      </w:r>
      <w:r w:rsidRPr="00866FEE">
        <w:rPr>
          <w:rtl/>
        </w:rPr>
        <w:t>זה,</w:t>
      </w:r>
      <w:r w:rsidR="005133A8">
        <w:rPr>
          <w:rtl/>
        </w:rPr>
        <w:t xml:space="preserve"> </w:t>
      </w:r>
      <w:r w:rsidRPr="00866FEE">
        <w:rPr>
          <w:rtl/>
        </w:rPr>
        <w:t>לפי</w:t>
      </w:r>
      <w:r w:rsidR="005133A8">
        <w:rPr>
          <w:rtl/>
        </w:rPr>
        <w:t xml:space="preserve"> </w:t>
      </w:r>
      <w:r w:rsidRPr="00866FEE">
        <w:rPr>
          <w:rtl/>
        </w:rPr>
        <w:t>הסכם</w:t>
      </w:r>
      <w:r w:rsidR="005133A8">
        <w:rPr>
          <w:rtl/>
        </w:rPr>
        <w:t xml:space="preserve"> </w:t>
      </w:r>
      <w:r w:rsidRPr="00866FEE">
        <w:rPr>
          <w:rtl/>
        </w:rPr>
        <w:t>העבודה שבין קבלן כוח אדם לבין העובדת, למעשה אין הוא מפטרה, ועל</w:t>
      </w:r>
      <w:r w:rsidR="005133A8">
        <w:rPr>
          <w:rtl/>
        </w:rPr>
        <w:t xml:space="preserve"> </w:t>
      </w:r>
      <w:r w:rsidRPr="00866FEE">
        <w:rPr>
          <w:rtl/>
        </w:rPr>
        <w:t>העובדת להמתין עד שתימצא לה עבודה אחרת.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מטבע</w:t>
      </w:r>
      <w:r w:rsidR="005133A8">
        <w:rPr>
          <w:rtl/>
        </w:rPr>
        <w:t xml:space="preserve"> </w:t>
      </w:r>
      <w:r w:rsidRPr="00866FEE">
        <w:rPr>
          <w:rtl/>
        </w:rPr>
        <w:t>הדברים, קשה למצוא עבודה לאשה בהיריון. כתוצאה מכך, הגנות החוק לעובדת</w:t>
      </w:r>
      <w:r w:rsidR="005133A8">
        <w:rPr>
          <w:rtl/>
        </w:rPr>
        <w:t xml:space="preserve"> </w:t>
      </w:r>
      <w:r w:rsidRPr="00866FEE">
        <w:rPr>
          <w:rtl/>
        </w:rPr>
        <w:t>שהיא</w:t>
      </w:r>
      <w:r w:rsidR="005133A8">
        <w:rPr>
          <w:rtl/>
        </w:rPr>
        <w:t xml:space="preserve"> </w:t>
      </w:r>
      <w:r w:rsidRPr="00866FEE">
        <w:rPr>
          <w:rtl/>
        </w:rPr>
        <w:t>בהיריון</w:t>
      </w:r>
      <w:r w:rsidR="005133A8">
        <w:rPr>
          <w:rtl/>
        </w:rPr>
        <w:t xml:space="preserve"> </w:t>
      </w:r>
      <w:r w:rsidRPr="00866FEE">
        <w:rPr>
          <w:rtl/>
        </w:rPr>
        <w:t>אינן</w:t>
      </w:r>
      <w:r w:rsidR="005133A8">
        <w:rPr>
          <w:rtl/>
        </w:rPr>
        <w:t xml:space="preserve"> </w:t>
      </w:r>
      <w:r w:rsidRPr="00866FEE">
        <w:rPr>
          <w:rtl/>
        </w:rPr>
        <w:t>חלות</w:t>
      </w:r>
      <w:r w:rsidR="005133A8">
        <w:rPr>
          <w:rtl/>
        </w:rPr>
        <w:t xml:space="preserve"> </w:t>
      </w:r>
      <w:r w:rsidRPr="00866FEE">
        <w:rPr>
          <w:rtl/>
        </w:rPr>
        <w:t>על עובדת קבלן כוח אדם. מוצע שהזכויות החלות על עובדת</w:t>
      </w:r>
      <w:r w:rsidR="005133A8">
        <w:rPr>
          <w:rtl/>
        </w:rPr>
        <w:t xml:space="preserve"> </w:t>
      </w:r>
      <w:r w:rsidRPr="00866FEE">
        <w:rPr>
          <w:rtl/>
        </w:rPr>
        <w:t>בהיריון</w:t>
      </w:r>
      <w:r w:rsidR="005133A8">
        <w:rPr>
          <w:rtl/>
        </w:rPr>
        <w:t xml:space="preserve"> </w:t>
      </w:r>
      <w:r w:rsidRPr="00866FEE">
        <w:rPr>
          <w:rtl/>
        </w:rPr>
        <w:t>יחולו גם על עובדת קבלן כוח אדם שהיא בהיריון, וכי הפסקת עבודתה, ואפילו</w:t>
      </w:r>
      <w:r w:rsidR="005133A8">
        <w:rPr>
          <w:rtl/>
        </w:rPr>
        <w:t xml:space="preserve"> </w:t>
      </w:r>
      <w:r w:rsidRPr="00866FEE">
        <w:rPr>
          <w:rtl/>
        </w:rPr>
        <w:t>הפסקה</w:t>
      </w:r>
      <w:r w:rsidR="005133A8">
        <w:rPr>
          <w:rtl/>
        </w:rPr>
        <w:t xml:space="preserve"> </w:t>
      </w:r>
      <w:r w:rsidRPr="00866FEE">
        <w:rPr>
          <w:rtl/>
        </w:rPr>
        <w:t>זמנית, תהיה טעונה היתר, ואם הופסקה עבודת העובדת ללא היתר, יהא דינה כדין</w:t>
      </w:r>
      <w:r w:rsidR="005133A8">
        <w:rPr>
          <w:rtl/>
        </w:rPr>
        <w:t xml:space="preserve"> </w:t>
      </w:r>
      <w:r w:rsidRPr="00866FEE">
        <w:rPr>
          <w:rtl/>
        </w:rPr>
        <w:t>עובדת שפוטרה ללא היתר בתקופת ההיריון.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תיקון</w:t>
      </w:r>
      <w:r w:rsidR="005133A8">
        <w:rPr>
          <w:rtl/>
        </w:rPr>
        <w:t xml:space="preserve"> </w:t>
      </w:r>
      <w:r w:rsidRPr="00866FEE">
        <w:rPr>
          <w:rtl/>
        </w:rPr>
        <w:t>נוסף</w:t>
      </w:r>
      <w:r w:rsidR="005133A8">
        <w:rPr>
          <w:rtl/>
        </w:rPr>
        <w:t xml:space="preserve"> </w:t>
      </w:r>
      <w:r w:rsidRPr="00866FEE">
        <w:rPr>
          <w:rtl/>
        </w:rPr>
        <w:t>מתייחס</w:t>
      </w:r>
      <w:r w:rsidR="005133A8">
        <w:rPr>
          <w:rtl/>
        </w:rPr>
        <w:t xml:space="preserve"> </w:t>
      </w:r>
      <w:r w:rsidRPr="00866FEE">
        <w:rPr>
          <w:rtl/>
        </w:rPr>
        <w:t>להוראה</w:t>
      </w:r>
      <w:r w:rsidR="005133A8">
        <w:rPr>
          <w:rtl/>
        </w:rPr>
        <w:t xml:space="preserve"> </w:t>
      </w:r>
      <w:r w:rsidRPr="00866FEE">
        <w:rPr>
          <w:rtl/>
        </w:rPr>
        <w:t>בחוק עבודת נשים, האוסרת איסור מוחלט על מעביד</w:t>
      </w:r>
      <w:r w:rsidR="005133A8">
        <w:rPr>
          <w:rtl/>
        </w:rPr>
        <w:t xml:space="preserve"> </w:t>
      </w:r>
      <w:r w:rsidRPr="00866FEE">
        <w:rPr>
          <w:rtl/>
        </w:rPr>
        <w:t>להעסיק</w:t>
      </w:r>
      <w:r w:rsidR="005133A8">
        <w:rPr>
          <w:rtl/>
        </w:rPr>
        <w:t xml:space="preserve"> </w:t>
      </w:r>
      <w:r w:rsidRPr="00866FEE">
        <w:rPr>
          <w:rtl/>
        </w:rPr>
        <w:t>עובדת,</w:t>
      </w:r>
      <w:r w:rsidR="005133A8">
        <w:rPr>
          <w:rtl/>
        </w:rPr>
        <w:t xml:space="preserve"> </w:t>
      </w:r>
      <w:r w:rsidRPr="00866FEE">
        <w:rPr>
          <w:rtl/>
        </w:rPr>
        <w:t>החל</w:t>
      </w:r>
      <w:r w:rsidR="005133A8">
        <w:rPr>
          <w:rtl/>
        </w:rPr>
        <w:t xml:space="preserve"> </w:t>
      </w:r>
      <w:r w:rsidRPr="00866FEE">
        <w:rPr>
          <w:rtl/>
        </w:rPr>
        <w:t>מהחודש החמישי להריונה, בשעות נוספות ובימי המנוחה השבועית.</w:t>
      </w:r>
      <w:r w:rsidR="005133A8">
        <w:rPr>
          <w:rtl/>
        </w:rPr>
        <w:t xml:space="preserve"> </w:t>
      </w:r>
      <w:r w:rsidRPr="00866FEE">
        <w:rPr>
          <w:rtl/>
        </w:rPr>
        <w:t>מתוך</w:t>
      </w:r>
      <w:r w:rsidR="005133A8">
        <w:rPr>
          <w:rtl/>
        </w:rPr>
        <w:t xml:space="preserve"> </w:t>
      </w:r>
      <w:r w:rsidRPr="00866FEE">
        <w:rPr>
          <w:rtl/>
        </w:rPr>
        <w:t>הכרתי</w:t>
      </w:r>
      <w:r w:rsidR="005133A8">
        <w:rPr>
          <w:rtl/>
        </w:rPr>
        <w:t xml:space="preserve"> </w:t>
      </w:r>
      <w:r w:rsidRPr="00866FEE">
        <w:rPr>
          <w:rtl/>
        </w:rPr>
        <w:t>העמוקה</w:t>
      </w:r>
      <w:r w:rsidR="005133A8">
        <w:rPr>
          <w:rtl/>
        </w:rPr>
        <w:t xml:space="preserve"> </w:t>
      </w:r>
      <w:r w:rsidRPr="00866FEE">
        <w:rPr>
          <w:rtl/>
        </w:rPr>
        <w:t>וחובתי</w:t>
      </w:r>
      <w:r w:rsidR="005133A8">
        <w:rPr>
          <w:rtl/>
        </w:rPr>
        <w:t xml:space="preserve"> </w:t>
      </w:r>
      <w:r w:rsidRPr="00866FEE">
        <w:rPr>
          <w:rtl/>
        </w:rPr>
        <w:t>להגן</w:t>
      </w:r>
      <w:r w:rsidR="005133A8">
        <w:rPr>
          <w:rtl/>
        </w:rPr>
        <w:t xml:space="preserve"> </w:t>
      </w:r>
      <w:r w:rsidRPr="00866FEE">
        <w:rPr>
          <w:rtl/>
        </w:rPr>
        <w:t>על זכויות הנשים, אני מציע שהמעביד יהיה רשאי</w:t>
      </w:r>
      <w:r w:rsidR="005133A8">
        <w:rPr>
          <w:rtl/>
        </w:rPr>
        <w:t xml:space="preserve"> </w:t>
      </w:r>
      <w:r w:rsidRPr="00866FEE">
        <w:rPr>
          <w:rtl/>
        </w:rPr>
        <w:t>להעסיק עובדת שהיא בחודש החמישי להריונה ואילך שעות נוספות, אם העובדת הסכימה לכך</w:t>
      </w:r>
      <w:r w:rsidR="005133A8">
        <w:rPr>
          <w:rtl/>
        </w:rPr>
        <w:t xml:space="preserve"> </w:t>
      </w:r>
      <w:r w:rsidRPr="00866FEE">
        <w:rPr>
          <w:rtl/>
        </w:rPr>
        <w:t>והמציאה</w:t>
      </w:r>
      <w:r w:rsidR="005133A8">
        <w:rPr>
          <w:rtl/>
        </w:rPr>
        <w:t xml:space="preserve"> </w:t>
      </w:r>
      <w:r w:rsidRPr="00866FEE">
        <w:rPr>
          <w:rtl/>
        </w:rPr>
        <w:t>אישור</w:t>
      </w:r>
      <w:r w:rsidR="005133A8">
        <w:rPr>
          <w:rtl/>
        </w:rPr>
        <w:t xml:space="preserve"> </w:t>
      </w:r>
      <w:r w:rsidRPr="00866FEE">
        <w:rPr>
          <w:rtl/>
        </w:rPr>
        <w:t>רפואי מאת רופא מומחה, כי אין מניעה להעסיקה בשעות נוספות ובכפוף</w:t>
      </w:r>
      <w:r w:rsidR="005133A8">
        <w:rPr>
          <w:rtl/>
        </w:rPr>
        <w:t xml:space="preserve"> </w:t>
      </w:r>
      <w:r w:rsidRPr="00866FEE">
        <w:rPr>
          <w:rtl/>
        </w:rPr>
        <w:t>לתנאים שיקבע הרופא.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מציע,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</w:t>
      </w:r>
      <w:r w:rsidR="005133A8">
        <w:rPr>
          <w:rtl/>
        </w:rPr>
        <w:t xml:space="preserve"> </w:t>
      </w:r>
      <w:r w:rsidRPr="00866FEE">
        <w:rPr>
          <w:rtl/>
        </w:rPr>
        <w:t>וחברי הכנסת, לאשר בקריאה ראשונה את הצעת חוק</w:t>
      </w:r>
      <w:r w:rsidR="005133A8">
        <w:rPr>
          <w:rtl/>
        </w:rPr>
        <w:t xml:space="preserve"> </w:t>
      </w:r>
      <w:r w:rsidRPr="00866FEE">
        <w:rPr>
          <w:rtl/>
        </w:rPr>
        <w:t>עבודת</w:t>
      </w:r>
      <w:r w:rsidR="005133A8">
        <w:rPr>
          <w:rtl/>
        </w:rPr>
        <w:t xml:space="preserve"> </w:t>
      </w:r>
      <w:r w:rsidRPr="00866FEE">
        <w:rPr>
          <w:rtl/>
        </w:rPr>
        <w:t>נשים</w:t>
      </w:r>
      <w:r w:rsidR="005133A8">
        <w:rPr>
          <w:rtl/>
        </w:rPr>
        <w:t xml:space="preserve"> </w:t>
      </w:r>
      <w:r w:rsidRPr="00866FEE">
        <w:rPr>
          <w:rtl/>
        </w:rPr>
        <w:t>(תיקון</w:t>
      </w:r>
      <w:r w:rsidR="005133A8">
        <w:rPr>
          <w:rtl/>
        </w:rPr>
        <w:t xml:space="preserve"> </w:t>
      </w:r>
      <w:r w:rsidRPr="00866FEE">
        <w:rPr>
          <w:rtl/>
        </w:rPr>
        <w:t>מס'</w:t>
      </w:r>
      <w:r w:rsidR="005133A8">
        <w:rPr>
          <w:rtl/>
        </w:rPr>
        <w:t xml:space="preserve"> </w:t>
      </w:r>
      <w:r w:rsidRPr="00866FEE">
        <w:rPr>
          <w:rtl/>
        </w:rPr>
        <w:t>16), התשנ"ז</w:t>
      </w:r>
      <w:r w:rsidR="005133A8">
        <w:rPr>
          <w:rtl/>
        </w:rPr>
        <w:t>–</w:t>
      </w:r>
      <w:r w:rsidRPr="00866FEE">
        <w:rPr>
          <w:rtl/>
        </w:rPr>
        <w:t>1997, ולהעבירה לוועדת העבודה והרווחה לשם</w:t>
      </w:r>
      <w:r w:rsidR="005133A8">
        <w:rPr>
          <w:rtl/>
        </w:rPr>
        <w:t xml:space="preserve"> </w:t>
      </w:r>
      <w:r w:rsidRPr="00866FEE">
        <w:rPr>
          <w:rtl/>
        </w:rPr>
        <w:t>הכנתה לקריאה שנייה ולקריאה שלישית.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אדוני השר. רשימת הדוברים נעולה.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סאלח סלים </w:t>
      </w:r>
      <w:r w:rsidR="005133A8">
        <w:rPr>
          <w:rtl/>
        </w:rPr>
        <w:t>–</w:t>
      </w:r>
      <w:r w:rsidRPr="00866FEE">
        <w:rPr>
          <w:rtl/>
        </w:rPr>
        <w:t xml:space="preserve"> איננו. חבר הכנסת חגי מירום </w:t>
      </w:r>
      <w:r w:rsidR="005133A8">
        <w:rPr>
          <w:rtl/>
        </w:rPr>
        <w:t>–</w:t>
      </w:r>
      <w:r w:rsidRPr="00866FEE">
        <w:rPr>
          <w:rtl/>
        </w:rPr>
        <w:t xml:space="preserve"> איננו. חבר הכנסת אפי</w:t>
      </w:r>
      <w:r w:rsidR="005133A8">
        <w:rPr>
          <w:rtl/>
        </w:rPr>
        <w:t xml:space="preserve"> </w:t>
      </w:r>
      <w:r w:rsidRPr="00866FEE">
        <w:rPr>
          <w:rtl/>
        </w:rPr>
        <w:t>אושעיה,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נסים דהן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ותר ונלך להצבעה.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חבר הכנסת אפי אושעיה,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שבח וייס. שלוש דקות כל אחד.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חברי הכנסת, אני מוצא לעצמי חובה נעימה לומר כאן מעל דוכן</w:t>
      </w:r>
      <w:r w:rsidR="005133A8">
        <w:rPr>
          <w:rtl/>
        </w:rPr>
        <w:t xml:space="preserve"> </w:t>
      </w:r>
      <w:r w:rsidRPr="00866FEE">
        <w:rPr>
          <w:rtl/>
        </w:rPr>
        <w:t>הכנסת מלה טובה, ויותר מזה, לשר העבודה והרווחה.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לצערי</w:t>
      </w:r>
      <w:r w:rsidR="005133A8">
        <w:rPr>
          <w:rtl/>
        </w:rPr>
        <w:t xml:space="preserve"> </w:t>
      </w:r>
      <w:r w:rsidRPr="00866FEE">
        <w:rPr>
          <w:rtl/>
        </w:rPr>
        <w:t>הרב, אין לנו הרבה הזדמנויות לשבח את הממשלה הזו, שכמעט בכל דבר שהיא</w:t>
      </w:r>
      <w:r w:rsidR="005133A8">
        <w:rPr>
          <w:rtl/>
        </w:rPr>
        <w:t xml:space="preserve"> </w:t>
      </w:r>
      <w:r w:rsidRPr="00866FEE">
        <w:rPr>
          <w:rtl/>
        </w:rPr>
        <w:t>נוגעת</w:t>
      </w:r>
      <w:r w:rsidR="005133A8">
        <w:rPr>
          <w:rtl/>
        </w:rPr>
        <w:t xml:space="preserve"> </w:t>
      </w:r>
      <w:r w:rsidRPr="00866FEE">
        <w:rPr>
          <w:rtl/>
        </w:rPr>
        <w:t>בו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נכשלת,</w:t>
      </w:r>
      <w:r w:rsidR="005133A8">
        <w:rPr>
          <w:rtl/>
        </w:rPr>
        <w:t xml:space="preserve"> </w:t>
      </w:r>
      <w:r w:rsidRPr="00866FEE">
        <w:rPr>
          <w:rtl/>
        </w:rPr>
        <w:t>והנה, במשרד העבודה והרווחה, מתוך העבודה המשותפת בוועדת</w:t>
      </w:r>
      <w:r w:rsidR="005133A8">
        <w:rPr>
          <w:rtl/>
        </w:rPr>
        <w:t xml:space="preserve"> </w:t>
      </w:r>
      <w:r w:rsidRPr="00866FEE">
        <w:rPr>
          <w:rtl/>
        </w:rPr>
        <w:t>העבודה</w:t>
      </w:r>
      <w:r w:rsidR="005133A8">
        <w:rPr>
          <w:rtl/>
        </w:rPr>
        <w:t xml:space="preserve"> </w:t>
      </w:r>
      <w:r w:rsidRPr="00866FEE">
        <w:rPr>
          <w:rtl/>
        </w:rPr>
        <w:t>והרווחה, שבה אני חבר, אנחנו מגלים שר שמבין עניין ומגלה רגישות יוצאת מן</w:t>
      </w:r>
      <w:r w:rsidR="005133A8">
        <w:rPr>
          <w:rtl/>
        </w:rPr>
        <w:t xml:space="preserve"> </w:t>
      </w:r>
      <w:r w:rsidRPr="00866FEE">
        <w:rPr>
          <w:rtl/>
        </w:rPr>
        <w:t>הכלל.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תיכף</w:t>
      </w:r>
      <w:r w:rsidR="005133A8">
        <w:rPr>
          <w:rtl/>
        </w:rPr>
        <w:t xml:space="preserve"> </w:t>
      </w:r>
      <w:r w:rsidRPr="00866FEE">
        <w:rPr>
          <w:rtl/>
        </w:rPr>
        <w:t>אדבר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עצם</w:t>
      </w:r>
      <w:r w:rsidR="005133A8">
        <w:rPr>
          <w:rtl/>
        </w:rPr>
        <w:t xml:space="preserve"> </w:t>
      </w:r>
      <w:r w:rsidRPr="00866FEE">
        <w:rPr>
          <w:rtl/>
        </w:rPr>
        <w:t>החוק, אבל רק הבוקר, וזו בשורה לעובדי "גיבור סברינה",</w:t>
      </w:r>
      <w:r w:rsidR="005133A8">
        <w:rPr>
          <w:rtl/>
        </w:rPr>
        <w:t xml:space="preserve"> </w:t>
      </w:r>
      <w:r w:rsidRPr="00866FEE">
        <w:rPr>
          <w:rtl/>
        </w:rPr>
        <w:t>קיבל</w:t>
      </w:r>
      <w:r w:rsidR="005133A8">
        <w:rPr>
          <w:rtl/>
        </w:rPr>
        <w:t xml:space="preserve"> </w:t>
      </w:r>
      <w:r w:rsidRPr="00866FEE">
        <w:rPr>
          <w:rtl/>
        </w:rPr>
        <w:t>השר החלטה, שבמקום שילכו 1,050 עובדים הביתה, כל העובדים הללו ייכנסו למעגל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הכשרה</w:t>
      </w:r>
      <w:r w:rsidR="005133A8">
        <w:rPr>
          <w:rtl/>
        </w:rPr>
        <w:t xml:space="preserve"> </w:t>
      </w:r>
      <w:r w:rsidRPr="00866FEE">
        <w:rPr>
          <w:rtl/>
        </w:rPr>
        <w:t>מקצועית</w:t>
      </w:r>
      <w:r w:rsidR="005133A8">
        <w:rPr>
          <w:rtl/>
        </w:rPr>
        <w:t xml:space="preserve"> </w:t>
      </w:r>
      <w:r w:rsidRPr="00866FEE">
        <w:rPr>
          <w:rtl/>
        </w:rPr>
        <w:t>למשך חודשיים, ובחודשיים הללו ינסה המפרק הזמני לבנות</w:t>
      </w:r>
      <w:r w:rsidR="005133A8">
        <w:rPr>
          <w:rtl/>
        </w:rPr>
        <w:t xml:space="preserve"> </w:t>
      </w:r>
      <w:r w:rsidRPr="00866FEE">
        <w:rPr>
          <w:rtl/>
        </w:rPr>
        <w:t>מחדש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מערכת</w:t>
      </w:r>
      <w:r w:rsidR="005133A8">
        <w:rPr>
          <w:rtl/>
        </w:rPr>
        <w:t xml:space="preserve"> </w:t>
      </w:r>
      <w:r w:rsidRPr="00866FEE">
        <w:rPr>
          <w:rtl/>
        </w:rPr>
        <w:t>המפעל המקצועית על מנת שהמפעל הזה ימשיך ויחיה. זו החלטה אמיצה,</w:t>
      </w:r>
      <w:r w:rsidR="005133A8">
        <w:rPr>
          <w:rtl/>
        </w:rPr>
        <w:t xml:space="preserve"> </w:t>
      </w:r>
      <w:r w:rsidRPr="00866FEE">
        <w:rPr>
          <w:rtl/>
        </w:rPr>
        <w:t>שדורשת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הרבה</w:t>
      </w:r>
      <w:r w:rsidR="005133A8">
        <w:rPr>
          <w:rtl/>
        </w:rPr>
        <w:t xml:space="preserve"> </w:t>
      </w:r>
      <w:r w:rsidRPr="00866FEE">
        <w:rPr>
          <w:rtl/>
        </w:rPr>
        <w:t>כסף,</w:t>
      </w:r>
      <w:r w:rsidR="005133A8">
        <w:rPr>
          <w:rtl/>
        </w:rPr>
        <w:t xml:space="preserve"> </w:t>
      </w:r>
      <w:r w:rsidRPr="00866FEE">
        <w:rPr>
          <w:rtl/>
        </w:rPr>
        <w:t>והיוזמה של השר באה לידי ביטוי בהחלטה זו היום, במעורבות</w:t>
      </w:r>
      <w:r w:rsidR="005133A8">
        <w:rPr>
          <w:rtl/>
        </w:rPr>
        <w:t xml:space="preserve"> </w:t>
      </w:r>
      <w:r w:rsidRPr="00866FEE">
        <w:rPr>
          <w:rtl/>
        </w:rPr>
        <w:t>האישית</w:t>
      </w:r>
      <w:r w:rsidR="005133A8">
        <w:rPr>
          <w:rtl/>
        </w:rPr>
        <w:t xml:space="preserve"> </w:t>
      </w:r>
      <w:r w:rsidRPr="00866FEE">
        <w:rPr>
          <w:rtl/>
        </w:rPr>
        <w:t>שלו.</w:t>
      </w:r>
      <w:r w:rsidR="005133A8">
        <w:rPr>
          <w:rtl/>
        </w:rPr>
        <w:t xml:space="preserve"> </w:t>
      </w:r>
      <w:r w:rsidRPr="00866FEE">
        <w:rPr>
          <w:rtl/>
        </w:rPr>
        <w:t>בשם</w:t>
      </w:r>
      <w:r w:rsidR="005133A8">
        <w:rPr>
          <w:rtl/>
        </w:rPr>
        <w:t xml:space="preserve"> </w:t>
      </w:r>
      <w:r w:rsidRPr="00866FEE">
        <w:rPr>
          <w:rtl/>
        </w:rPr>
        <w:t>עובדי</w:t>
      </w:r>
      <w:r w:rsidR="005133A8">
        <w:rPr>
          <w:rtl/>
        </w:rPr>
        <w:t xml:space="preserve"> </w:t>
      </w:r>
      <w:r w:rsidRPr="00866FEE">
        <w:rPr>
          <w:rtl/>
        </w:rPr>
        <w:t>"גיבור</w:t>
      </w:r>
      <w:r w:rsidR="005133A8">
        <w:rPr>
          <w:rtl/>
        </w:rPr>
        <w:t xml:space="preserve"> </w:t>
      </w:r>
      <w:r w:rsidRPr="00866FEE">
        <w:rPr>
          <w:rtl/>
        </w:rPr>
        <w:t>סברינה", אדוני השר, אני אומר לך כאן, במליאת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רבה.</w:t>
      </w:r>
      <w:r w:rsidR="005133A8">
        <w:rPr>
          <w:rtl/>
        </w:rPr>
        <w:t xml:space="preserve"> </w:t>
      </w:r>
      <w:r w:rsidRPr="00866FEE">
        <w:rPr>
          <w:rtl/>
        </w:rPr>
        <w:t>שום שר אחר שהיה מחובתו לעסוק בעניין הזה לא רצה אפילו לשמוע</w:t>
      </w:r>
      <w:r w:rsidR="005133A8">
        <w:rPr>
          <w:rtl/>
        </w:rPr>
        <w:t xml:space="preserve"> </w:t>
      </w:r>
      <w:r w:rsidRPr="00866FEE">
        <w:rPr>
          <w:rtl/>
        </w:rPr>
        <w:t>על הנושא.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למה אתה לא מזכיר את השר שרנסקי, שממש השתדל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מוכן</w:t>
      </w:r>
      <w:r w:rsidR="005133A8">
        <w:rPr>
          <w:rtl/>
        </w:rPr>
        <w:t xml:space="preserve"> </w:t>
      </w:r>
      <w:r w:rsidRPr="00866FEE">
        <w:rPr>
          <w:rtl/>
        </w:rPr>
        <w:t>לומר</w:t>
      </w:r>
      <w:r w:rsidR="005133A8">
        <w:rPr>
          <w:rtl/>
        </w:rPr>
        <w:t xml:space="preserve"> </w:t>
      </w:r>
      <w:r w:rsidRPr="00866FEE">
        <w:rPr>
          <w:rtl/>
        </w:rPr>
        <w:t>לך,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יותר</w:t>
      </w:r>
      <w:r w:rsidR="005133A8">
        <w:rPr>
          <w:rtl/>
        </w:rPr>
        <w:t xml:space="preserve"> </w:t>
      </w:r>
      <w:r w:rsidRPr="00866FEE">
        <w:rPr>
          <w:rtl/>
        </w:rPr>
        <w:t>מזה. בשיחה בטרקלין עם חברת הכנסת</w:t>
      </w:r>
      <w:r w:rsidR="005133A8">
        <w:rPr>
          <w:rtl/>
        </w:rPr>
        <w:t xml:space="preserve"> </w:t>
      </w:r>
      <w:r w:rsidRPr="00866FEE">
        <w:rPr>
          <w:rtl/>
        </w:rPr>
        <w:t>גוז'נסקי,</w:t>
      </w:r>
      <w:r w:rsidR="005133A8">
        <w:rPr>
          <w:rtl/>
        </w:rPr>
        <w:t xml:space="preserve"> </w:t>
      </w:r>
      <w:r w:rsidRPr="00866FEE">
        <w:rPr>
          <w:rtl/>
        </w:rPr>
        <w:t>שגם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לה אין הרבה מלים טובות להגיד על הממשלה הזו, היא אמרה לי </w:t>
      </w:r>
      <w:r w:rsidR="005133A8">
        <w:rPr>
          <w:rtl/>
        </w:rPr>
        <w:t>–</w:t>
      </w:r>
      <w:r w:rsidRPr="00866FEE">
        <w:rPr>
          <w:rtl/>
        </w:rPr>
        <w:t xml:space="preserve"> ואת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מרשה לי אולי לגלות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מרשה לך.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"איזה מזל שיש לנו שר עבודה ורווחה כזה". אני מקווה שאני לא עושה לך נזק</w:t>
      </w:r>
      <w:r>
        <w:rPr>
          <w:rtl/>
        </w:rPr>
        <w:t xml:space="preserve"> </w:t>
      </w:r>
      <w:r w:rsidR="00866FEE" w:rsidRPr="00866FEE">
        <w:rPr>
          <w:rtl/>
        </w:rPr>
        <w:t>בקרב בוחריך.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נסים דהן (ש"ס):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תחזור על זה עוד הפעם,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אמרה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חברת</w:t>
      </w:r>
      <w:r w:rsidR="005133A8">
        <w:rPr>
          <w:rtl/>
        </w:rPr>
        <w:t xml:space="preserve"> </w:t>
      </w:r>
      <w:r w:rsidRPr="00866FEE">
        <w:rPr>
          <w:rtl/>
        </w:rPr>
        <w:t>הכנסת גוז'נסקי: איזה מזל שיש לנו שר כזה, שבאמת הולך לקראת</w:t>
      </w:r>
      <w:r w:rsidR="005133A8">
        <w:rPr>
          <w:rtl/>
        </w:rPr>
        <w:t xml:space="preserve"> </w:t>
      </w:r>
      <w:r w:rsidRPr="00866FEE">
        <w:rPr>
          <w:rtl/>
        </w:rPr>
        <w:t>הנושא.</w:t>
      </w:r>
      <w:r w:rsidR="005133A8">
        <w:rPr>
          <w:rtl/>
        </w:rPr>
        <w:t xml:space="preserve"> </w:t>
      </w:r>
      <w:r w:rsidRPr="00866FEE">
        <w:rPr>
          <w:rtl/>
        </w:rPr>
        <w:t>אני חושב</w:t>
      </w:r>
      <w:r w:rsidR="005133A8">
        <w:rPr>
          <w:rtl/>
        </w:rPr>
        <w:t xml:space="preserve"> </w:t>
      </w:r>
      <w:r w:rsidRPr="00866FEE">
        <w:rPr>
          <w:rtl/>
        </w:rPr>
        <w:t>שבשם</w:t>
      </w:r>
      <w:r w:rsidR="005133A8">
        <w:rPr>
          <w:rtl/>
        </w:rPr>
        <w:t xml:space="preserve"> </w:t>
      </w:r>
      <w:r w:rsidRPr="00866FEE">
        <w:rPr>
          <w:rtl/>
        </w:rPr>
        <w:t>חברים רבים מותר גם להגיד מלה טובה לשר, שמקדיש את מירב</w:t>
      </w:r>
      <w:r w:rsidR="005133A8">
        <w:rPr>
          <w:rtl/>
        </w:rPr>
        <w:t xml:space="preserve"> </w:t>
      </w:r>
      <w:r w:rsidRPr="00866FEE">
        <w:rPr>
          <w:rtl/>
        </w:rPr>
        <w:t>זמנו והתעניינותו בעניין, ובפועל עוסק בו באופן ממשי.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לעצם</w:t>
      </w:r>
      <w:r w:rsidR="005133A8">
        <w:rPr>
          <w:rtl/>
        </w:rPr>
        <w:t xml:space="preserve"> </w:t>
      </w:r>
      <w:r w:rsidRPr="00866FEE">
        <w:rPr>
          <w:rtl/>
        </w:rPr>
        <w:t>העניין: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החוק הזו דומה להצעת חוק פרטית שאני הגשתי וגם להצעות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פרטיות שהגישו חברת הכנסת גוז'נסקי וחברי כנסת אחרים, ומחר בבוקר תובא ההצעה</w:t>
      </w:r>
      <w:r w:rsidR="005133A8">
        <w:rPr>
          <w:rtl/>
        </w:rPr>
        <w:t xml:space="preserve"> </w:t>
      </w:r>
      <w:r w:rsidRPr="00866FEE">
        <w:rPr>
          <w:rtl/>
        </w:rPr>
        <w:t>הזו לוועדת העבודה והרווחה, להכנה לקריאה שנייה ולקריאה שלישית.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מקבל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דברי</w:t>
      </w:r>
      <w:r w:rsidR="005133A8">
        <w:rPr>
          <w:rtl/>
        </w:rPr>
        <w:t xml:space="preserve"> </w:t>
      </w:r>
      <w:r w:rsidRPr="00866FEE">
        <w:rPr>
          <w:rtl/>
        </w:rPr>
        <w:t>השר בנושא.</w:t>
      </w:r>
      <w:r w:rsidR="005133A8">
        <w:rPr>
          <w:rtl/>
        </w:rPr>
        <w:t xml:space="preserve"> </w:t>
      </w:r>
      <w:r w:rsidRPr="00866FEE">
        <w:rPr>
          <w:rtl/>
        </w:rPr>
        <w:t>האפשרות לתת</w:t>
      </w:r>
      <w:r w:rsidR="005133A8">
        <w:rPr>
          <w:rtl/>
        </w:rPr>
        <w:t xml:space="preserve"> </w:t>
      </w:r>
      <w:r w:rsidRPr="00866FEE">
        <w:rPr>
          <w:rtl/>
        </w:rPr>
        <w:t>לאשה בהיריון לעבוד שעות</w:t>
      </w:r>
      <w:r w:rsidR="005133A8">
        <w:rPr>
          <w:rtl/>
        </w:rPr>
        <w:t xml:space="preserve"> </w:t>
      </w:r>
      <w:r w:rsidRPr="00866FEE">
        <w:rPr>
          <w:rtl/>
        </w:rPr>
        <w:t>נוספות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אפשרות</w:t>
      </w:r>
      <w:r w:rsidR="005133A8">
        <w:rPr>
          <w:rtl/>
        </w:rPr>
        <w:t xml:space="preserve"> </w:t>
      </w:r>
      <w:r w:rsidRPr="00866FEE">
        <w:rPr>
          <w:rtl/>
        </w:rPr>
        <w:t>שהוכרה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 הממשלה גם בהצעת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זו. אני מקבל את הצעת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שאומרת, שהיא תצטרך להשיג אישור מרופא כדי לשמור על בריאותה, אבל גם שמעביד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יוכל לאלץ אותה לעבוד שעות נוספות. התיקון שמאפשר</w:t>
      </w:r>
      <w:r w:rsidR="005133A8">
        <w:rPr>
          <w:rtl/>
        </w:rPr>
        <w:t xml:space="preserve"> </w:t>
      </w:r>
      <w:r w:rsidRPr="00866FEE">
        <w:rPr>
          <w:rtl/>
        </w:rPr>
        <w:t>לאשה לעבוד בשעות לילה הוא</w:t>
      </w:r>
      <w:r w:rsidR="005133A8">
        <w:rPr>
          <w:rtl/>
        </w:rPr>
        <w:t xml:space="preserve"> </w:t>
      </w:r>
      <w:r w:rsidRPr="00866FEE">
        <w:rPr>
          <w:rtl/>
        </w:rPr>
        <w:t>אומנם</w:t>
      </w:r>
      <w:r w:rsidR="005133A8">
        <w:rPr>
          <w:rtl/>
        </w:rPr>
        <w:t xml:space="preserve"> </w:t>
      </w:r>
      <w:r w:rsidRPr="00866FEE">
        <w:rPr>
          <w:rtl/>
        </w:rPr>
        <w:t>תיקון</w:t>
      </w:r>
      <w:r w:rsidR="005133A8">
        <w:rPr>
          <w:rtl/>
        </w:rPr>
        <w:t xml:space="preserve"> </w:t>
      </w:r>
      <w:r w:rsidRPr="00866FEE">
        <w:rPr>
          <w:rtl/>
        </w:rPr>
        <w:t>גורף,</w:t>
      </w:r>
      <w:r w:rsidR="005133A8">
        <w:rPr>
          <w:rtl/>
        </w:rPr>
        <w:t xml:space="preserve"> </w:t>
      </w:r>
      <w:r w:rsidRPr="00866FEE">
        <w:rPr>
          <w:rtl/>
        </w:rPr>
        <w:t>ויש</w:t>
      </w:r>
      <w:r w:rsidR="005133A8">
        <w:rPr>
          <w:rtl/>
        </w:rPr>
        <w:t xml:space="preserve"> </w:t>
      </w:r>
      <w:r w:rsidRPr="00866FEE">
        <w:rPr>
          <w:rtl/>
        </w:rPr>
        <w:t>הצעות אחרות שנדון בהן מחר בוועדת העבודה והרווחה. אני</w:t>
      </w:r>
      <w:r w:rsidR="005133A8">
        <w:rPr>
          <w:rtl/>
        </w:rPr>
        <w:t xml:space="preserve"> </w:t>
      </w:r>
      <w:r w:rsidRPr="00866FEE">
        <w:rPr>
          <w:rtl/>
        </w:rPr>
        <w:t>מודה לכם מאוד.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לחבר הכנסת אפי אושעיה.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שבח וייס,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מיכה</w:t>
      </w:r>
      <w:r w:rsidR="005133A8">
        <w:rPr>
          <w:rtl/>
        </w:rPr>
        <w:t xml:space="preserve"> </w:t>
      </w:r>
      <w:r w:rsidRPr="00866FEE">
        <w:rPr>
          <w:rtl/>
        </w:rPr>
        <w:t>גולדמן.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אדוני השר, חברי הכנסת, עליתי לדוכן בעיקר כדי להביע מידה</w:t>
      </w:r>
      <w:r w:rsidR="005133A8">
        <w:rPr>
          <w:rtl/>
        </w:rPr>
        <w:t xml:space="preserve"> </w:t>
      </w:r>
      <w:r w:rsidRPr="00866FEE">
        <w:rPr>
          <w:rtl/>
        </w:rPr>
        <w:t>של הערכה כלפיך, ודרכך אולי גם לגעת בעוד עצב חברתי רגיש בחברה הישראלית.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מעולם לא השתתפתי בשום מסע סטריאוטיפי נגד הציבור הדתי בארץ; אף פעם לא.</w:t>
      </w:r>
      <w:r w:rsidR="005133A8">
        <w:rPr>
          <w:rtl/>
        </w:rPr>
        <w:t xml:space="preserve">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התפתחו</w:t>
      </w:r>
      <w:r w:rsidR="005133A8">
        <w:rPr>
          <w:rtl/>
        </w:rPr>
        <w:t xml:space="preserve"> </w:t>
      </w:r>
      <w:r w:rsidRPr="00866FEE">
        <w:rPr>
          <w:rtl/>
        </w:rPr>
        <w:t>מיתולוגיות,</w:t>
      </w:r>
      <w:r w:rsidR="005133A8">
        <w:rPr>
          <w:rtl/>
        </w:rPr>
        <w:t xml:space="preserve"> </w:t>
      </w:r>
      <w:r w:rsidRPr="00866FEE">
        <w:rPr>
          <w:rtl/>
        </w:rPr>
        <w:t>שמי שדתי, לא כל שכן מי שחרדי, הוא אוטומטית נגד נשים,</w:t>
      </w:r>
      <w:r w:rsidR="005133A8">
        <w:rPr>
          <w:rtl/>
        </w:rPr>
        <w:t xml:space="preserve"> </w:t>
      </w:r>
      <w:r w:rsidRPr="00866FEE">
        <w:rPr>
          <w:rtl/>
        </w:rPr>
        <w:t>נגד</w:t>
      </w:r>
      <w:r w:rsidR="005133A8">
        <w:rPr>
          <w:rtl/>
        </w:rPr>
        <w:t xml:space="preserve"> </w:t>
      </w:r>
      <w:r w:rsidRPr="00866FEE">
        <w:rPr>
          <w:rtl/>
        </w:rPr>
        <w:t>חקיקה מתקדמת. ערמות של אידיאולוגיות היו כאן. חשבתי שזה היה לא נכון, שקרי,</w:t>
      </w:r>
      <w:r w:rsidR="005133A8">
        <w:rPr>
          <w:rtl/>
        </w:rPr>
        <w:t xml:space="preserve"> </w:t>
      </w:r>
      <w:r w:rsidRPr="00866FEE">
        <w:rPr>
          <w:rtl/>
        </w:rPr>
        <w:t>ציני, ולא</w:t>
      </w:r>
      <w:r w:rsidR="005133A8">
        <w:rPr>
          <w:rtl/>
        </w:rPr>
        <w:t xml:space="preserve"> </w:t>
      </w:r>
      <w:r w:rsidRPr="00866FEE">
        <w:rPr>
          <w:rtl/>
        </w:rPr>
        <w:t>אחת</w:t>
      </w:r>
      <w:r w:rsidR="005133A8">
        <w:rPr>
          <w:rtl/>
        </w:rPr>
        <w:t xml:space="preserve"> </w:t>
      </w:r>
      <w:r w:rsidRPr="00866FEE">
        <w:rPr>
          <w:rtl/>
        </w:rPr>
        <w:t>זה היה פשוט מסע תעמולתי גורף. אני חושב שאתה אחת הדוגמאות, מיום</w:t>
      </w:r>
      <w:r w:rsidR="005133A8">
        <w:rPr>
          <w:rtl/>
        </w:rPr>
        <w:t xml:space="preserve"> </w:t>
      </w:r>
      <w:r w:rsidRPr="00866FEE">
        <w:rPr>
          <w:rtl/>
        </w:rPr>
        <w:t>כניסתך</w:t>
      </w:r>
      <w:r w:rsidR="005133A8">
        <w:rPr>
          <w:rtl/>
        </w:rPr>
        <w:t xml:space="preserve"> </w:t>
      </w:r>
      <w:r w:rsidRPr="00866FEE">
        <w:rPr>
          <w:rtl/>
        </w:rPr>
        <w:t>לתפקיד,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שר שמביא חקיקה, שבלשון החילונים, בלשוננו, היא מתקדמת </w:t>
      </w:r>
      <w:r w:rsidR="005133A8">
        <w:rPr>
          <w:rtl/>
        </w:rPr>
        <w:t>–</w:t>
      </w:r>
      <w:r w:rsidRPr="00866FEE">
        <w:rPr>
          <w:rtl/>
        </w:rPr>
        <w:t xml:space="preserve"> לא</w:t>
      </w:r>
      <w:r w:rsidR="005133A8">
        <w:rPr>
          <w:rtl/>
        </w:rPr>
        <w:t xml:space="preserve"> </w:t>
      </w:r>
      <w:r w:rsidRPr="00866FEE">
        <w:rPr>
          <w:rtl/>
        </w:rPr>
        <w:t>אגיד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יהדות</w:t>
      </w:r>
      <w:r w:rsidR="005133A8">
        <w:rPr>
          <w:rtl/>
        </w:rPr>
        <w:t xml:space="preserve"> </w:t>
      </w:r>
      <w:r w:rsidRPr="00866FEE">
        <w:rPr>
          <w:rtl/>
        </w:rPr>
        <w:t>מתקדמת,</w:t>
      </w:r>
      <w:r w:rsidR="005133A8">
        <w:rPr>
          <w:rtl/>
        </w:rPr>
        <w:t xml:space="preserve"> </w:t>
      </w:r>
      <w:r w:rsidRPr="00866FEE">
        <w:rPr>
          <w:rtl/>
        </w:rPr>
        <w:t>כי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 xml:space="preserve">תאהב את זה </w:t>
      </w:r>
      <w:r w:rsidR="005133A8">
        <w:rPr>
          <w:rtl/>
        </w:rPr>
        <w:t>–</w:t>
      </w:r>
      <w:r w:rsidRPr="00866FEE">
        <w:rPr>
          <w:rtl/>
        </w:rPr>
        <w:t xml:space="preserve"> אנושית מתקדמת, נכונה, מדביקה את</w:t>
      </w:r>
      <w:r w:rsidR="005133A8">
        <w:rPr>
          <w:rtl/>
        </w:rPr>
        <w:t xml:space="preserve"> </w:t>
      </w:r>
      <w:r w:rsidRPr="00866FEE">
        <w:rPr>
          <w:rtl/>
        </w:rPr>
        <w:t>עובדות</w:t>
      </w:r>
      <w:r w:rsidR="005133A8">
        <w:rPr>
          <w:rtl/>
        </w:rPr>
        <w:t xml:space="preserve"> </w:t>
      </w:r>
      <w:r w:rsidRPr="00866FEE">
        <w:rPr>
          <w:rtl/>
        </w:rPr>
        <w:t>החיים,</w:t>
      </w:r>
      <w:r w:rsidR="005133A8">
        <w:rPr>
          <w:rtl/>
        </w:rPr>
        <w:t xml:space="preserve"> </w:t>
      </w:r>
      <w:r w:rsidRPr="00866FEE">
        <w:rPr>
          <w:rtl/>
        </w:rPr>
        <w:t>לא נגררת, לא נסחבת, וכך גם ברוב העניינים שטיפלת בהם</w:t>
      </w:r>
      <w:r w:rsidR="005133A8">
        <w:rPr>
          <w:rtl/>
        </w:rPr>
        <w:t xml:space="preserve"> </w:t>
      </w:r>
      <w:r w:rsidRPr="00866FEE">
        <w:rPr>
          <w:rtl/>
        </w:rPr>
        <w:t>ואני יודע</w:t>
      </w:r>
      <w:r w:rsidR="005133A8">
        <w:rPr>
          <w:rtl/>
        </w:rPr>
        <w:t xml:space="preserve"> </w:t>
      </w:r>
      <w:r w:rsidRPr="00866FEE">
        <w:rPr>
          <w:rtl/>
        </w:rPr>
        <w:t>עליהם באמצעות העיתונות או באמצעות השאילתות ששאלנו וכו'.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רוצה,</w:t>
      </w:r>
      <w:r w:rsidR="005133A8">
        <w:rPr>
          <w:rtl/>
        </w:rPr>
        <w:t xml:space="preserve"> </w:t>
      </w:r>
      <w:r w:rsidRPr="00866FEE">
        <w:rPr>
          <w:rtl/>
        </w:rPr>
        <w:t>מכל</w:t>
      </w:r>
      <w:r w:rsidR="005133A8">
        <w:rPr>
          <w:rtl/>
        </w:rPr>
        <w:t xml:space="preserve"> </w:t>
      </w:r>
      <w:r w:rsidRPr="00866FEE">
        <w:rPr>
          <w:rtl/>
        </w:rPr>
        <w:t>הלב,</w:t>
      </w:r>
      <w:r w:rsidR="005133A8">
        <w:rPr>
          <w:rtl/>
        </w:rPr>
        <w:t xml:space="preserve"> </w:t>
      </w:r>
      <w:r w:rsidRPr="00866FEE">
        <w:rPr>
          <w:rtl/>
        </w:rPr>
        <w:t>לתת</w:t>
      </w:r>
      <w:r w:rsidR="005133A8">
        <w:rPr>
          <w:rtl/>
        </w:rPr>
        <w:t xml:space="preserve"> </w:t>
      </w:r>
      <w:r w:rsidRPr="00866FEE">
        <w:rPr>
          <w:rtl/>
        </w:rPr>
        <w:t>לך את הברכה, ואני חושב שגם בכנסת סיעתך לא אחת</w:t>
      </w:r>
      <w:r w:rsidR="005133A8">
        <w:rPr>
          <w:rtl/>
        </w:rPr>
        <w:t xml:space="preserve"> </w:t>
      </w:r>
      <w:r w:rsidRPr="00866FEE">
        <w:rPr>
          <w:rtl/>
        </w:rPr>
        <w:t>הולכת בעצם באותו מסלול, בכל מיני צורות. אני עוקב אחרי זה באהדה רבה מאוד.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פה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להכניס</w:t>
      </w:r>
      <w:r w:rsidR="005133A8">
        <w:rPr>
          <w:rtl/>
        </w:rPr>
        <w:t xml:space="preserve"> </w:t>
      </w:r>
      <w:r w:rsidRPr="00866FEE">
        <w:rPr>
          <w:rtl/>
        </w:rPr>
        <w:t>נושא</w:t>
      </w:r>
      <w:r w:rsidR="005133A8">
        <w:rPr>
          <w:rtl/>
        </w:rPr>
        <w:t xml:space="preserve"> </w:t>
      </w:r>
      <w:r w:rsidRPr="00866FEE">
        <w:rPr>
          <w:rtl/>
        </w:rPr>
        <w:t>שנוגע</w:t>
      </w:r>
      <w:r w:rsidR="005133A8">
        <w:rPr>
          <w:rtl/>
        </w:rPr>
        <w:t xml:space="preserve"> </w:t>
      </w:r>
      <w:r w:rsidRPr="00866FEE">
        <w:rPr>
          <w:rtl/>
        </w:rPr>
        <w:t>לאשה, ואני ממש עולה כאן טרמפ, וכוונתי</w:t>
      </w:r>
      <w:r w:rsidR="005133A8">
        <w:rPr>
          <w:rtl/>
        </w:rPr>
        <w:t xml:space="preserve"> </w:t>
      </w:r>
      <w:r w:rsidRPr="00866FEE">
        <w:rPr>
          <w:rtl/>
        </w:rPr>
        <w:t>לזעזוע</w:t>
      </w:r>
      <w:r w:rsidR="005133A8">
        <w:rPr>
          <w:rtl/>
        </w:rPr>
        <w:t xml:space="preserve"> </w:t>
      </w:r>
      <w:r w:rsidRPr="00866FEE">
        <w:rPr>
          <w:rtl/>
        </w:rPr>
        <w:t>הנורא</w:t>
      </w:r>
      <w:r w:rsidR="005133A8">
        <w:rPr>
          <w:rtl/>
        </w:rPr>
        <w:t xml:space="preserve"> </w:t>
      </w:r>
      <w:r w:rsidRPr="00866FEE">
        <w:rPr>
          <w:rtl/>
        </w:rPr>
        <w:t>שפקד אותי ורבים אתמול כאשר נודע לנו, באמצעותה של כרמלה מנשה, על</w:t>
      </w:r>
      <w:r w:rsidR="005133A8">
        <w:rPr>
          <w:rtl/>
        </w:rPr>
        <w:t xml:space="preserve"> </w:t>
      </w:r>
      <w:r w:rsidRPr="00866FEE">
        <w:rPr>
          <w:rtl/>
        </w:rPr>
        <w:t>המקרה</w:t>
      </w:r>
      <w:r w:rsidR="005133A8">
        <w:rPr>
          <w:rtl/>
        </w:rPr>
        <w:t xml:space="preserve"> </w:t>
      </w:r>
      <w:r w:rsidRPr="00866FEE">
        <w:rPr>
          <w:rtl/>
        </w:rPr>
        <w:t>של האם השכולה שבנה נהרג באסון המסוקים בצפון, שהיתה צריכה לגור במשך שבוע</w:t>
      </w:r>
      <w:r w:rsidR="005133A8">
        <w:rPr>
          <w:rtl/>
        </w:rPr>
        <w:t xml:space="preserve"> </w:t>
      </w:r>
      <w:r w:rsidRPr="00866FEE">
        <w:rPr>
          <w:rtl/>
        </w:rPr>
        <w:t>במכונית,</w:t>
      </w:r>
      <w:r w:rsidR="005133A8">
        <w:rPr>
          <w:rtl/>
        </w:rPr>
        <w:t xml:space="preserve"> </w:t>
      </w:r>
      <w:r w:rsidRPr="00866FEE">
        <w:rPr>
          <w:rtl/>
        </w:rPr>
        <w:t>משום</w:t>
      </w:r>
      <w:r w:rsidR="005133A8">
        <w:rPr>
          <w:rtl/>
        </w:rPr>
        <w:t xml:space="preserve"> </w:t>
      </w:r>
      <w:r w:rsidRPr="00866FEE">
        <w:rPr>
          <w:rtl/>
        </w:rPr>
        <w:t>שאמרו לה במשרד הביטחון שביום ראשון המשרד סגור. שבוע ימים, בגלל</w:t>
      </w:r>
      <w:r w:rsidR="005133A8">
        <w:rPr>
          <w:rtl/>
        </w:rPr>
        <w:t xml:space="preserve"> </w:t>
      </w:r>
      <w:r w:rsidRPr="00866FEE">
        <w:rPr>
          <w:rtl/>
        </w:rPr>
        <w:t>חסר</w:t>
      </w:r>
      <w:r w:rsidR="005133A8">
        <w:rPr>
          <w:rtl/>
        </w:rPr>
        <w:t xml:space="preserve"> </w:t>
      </w: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200</w:t>
      </w:r>
      <w:r w:rsidR="000E6287">
        <w:rPr>
          <w:rFonts w:hint="cs"/>
          <w:rtl/>
        </w:rPr>
        <w:t>-</w:t>
      </w:r>
      <w:r w:rsidRPr="00866FEE">
        <w:rPr>
          <w:rtl/>
        </w:rPr>
        <w:t>150 דולר לשכירת דירה במקום שעברה אליו ממקום מגוריה, כדי להיות קרובה</w:t>
      </w:r>
      <w:r w:rsidR="005133A8">
        <w:rPr>
          <w:rtl/>
        </w:rPr>
        <w:t xml:space="preserve"> </w:t>
      </w:r>
      <w:r w:rsidRPr="00866FEE">
        <w:rPr>
          <w:rtl/>
        </w:rPr>
        <w:t>לקבר</w:t>
      </w:r>
      <w:r w:rsidR="005133A8">
        <w:rPr>
          <w:rtl/>
        </w:rPr>
        <w:t xml:space="preserve"> </w:t>
      </w:r>
      <w:r w:rsidRPr="00866FEE">
        <w:rPr>
          <w:rtl/>
        </w:rPr>
        <w:t>בנה.</w:t>
      </w:r>
      <w:r w:rsidR="005133A8">
        <w:rPr>
          <w:rtl/>
        </w:rPr>
        <w:t xml:space="preserve"> </w:t>
      </w:r>
      <w:r w:rsidRPr="00866FEE">
        <w:rPr>
          <w:rtl/>
        </w:rPr>
        <w:t>היא אשה ערירית, והיא היתה צריכה להתגורר במכונית "ג'אסטי" קטנה, של</w:t>
      </w:r>
      <w:r w:rsidR="005133A8">
        <w:rPr>
          <w:rtl/>
        </w:rPr>
        <w:t xml:space="preserve"> </w:t>
      </w:r>
      <w:r w:rsidRPr="00866FEE">
        <w:rPr>
          <w:rtl/>
        </w:rPr>
        <w:t>בנה</w:t>
      </w:r>
      <w:r w:rsidR="005133A8">
        <w:rPr>
          <w:rtl/>
        </w:rPr>
        <w:t xml:space="preserve"> </w:t>
      </w:r>
      <w:r w:rsidRPr="00866FEE">
        <w:rPr>
          <w:rtl/>
        </w:rPr>
        <w:t>שנפל</w:t>
      </w:r>
      <w:r w:rsidR="005133A8">
        <w:rPr>
          <w:rtl/>
        </w:rPr>
        <w:t xml:space="preserve"> </w:t>
      </w:r>
      <w:r w:rsidRPr="00866FEE">
        <w:rPr>
          <w:rtl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>חודשים</w:t>
      </w:r>
      <w:r w:rsidR="005133A8">
        <w:rPr>
          <w:rtl/>
        </w:rPr>
        <w:t xml:space="preserve"> </w:t>
      </w:r>
      <w:r w:rsidRPr="00866FEE">
        <w:rPr>
          <w:rtl/>
        </w:rPr>
        <w:t>אחדים.</w:t>
      </w:r>
      <w:r w:rsidR="005133A8">
        <w:rPr>
          <w:rtl/>
        </w:rPr>
        <w:t xml:space="preserve"> </w:t>
      </w:r>
      <w:r w:rsidRPr="00866FEE">
        <w:rPr>
          <w:rtl/>
        </w:rPr>
        <w:t>אחר כך שמעתי על התערבות שר הביטחון. איך קורים</w:t>
      </w:r>
      <w:r w:rsidR="005133A8">
        <w:rPr>
          <w:rtl/>
        </w:rPr>
        <w:t xml:space="preserve"> </w:t>
      </w:r>
      <w:r w:rsidRPr="00866FEE">
        <w:rPr>
          <w:rtl/>
        </w:rPr>
        <w:t>דברים</w:t>
      </w:r>
      <w:r w:rsidR="005133A8">
        <w:rPr>
          <w:rtl/>
        </w:rPr>
        <w:t xml:space="preserve"> </w:t>
      </w:r>
      <w:r w:rsidRPr="00866FEE">
        <w:rPr>
          <w:rtl/>
        </w:rPr>
        <w:t>כאלה?</w:t>
      </w:r>
      <w:r w:rsidR="005133A8">
        <w:rPr>
          <w:rtl/>
        </w:rPr>
        <w:t xml:space="preserve"> </w:t>
      </w:r>
      <w:r w:rsidRPr="00866FEE">
        <w:rPr>
          <w:rtl/>
        </w:rPr>
        <w:t>איזו</w:t>
      </w:r>
      <w:r w:rsidR="005133A8">
        <w:rPr>
          <w:rtl/>
        </w:rPr>
        <w:t xml:space="preserve"> </w:t>
      </w:r>
      <w:r w:rsidRPr="00866FEE">
        <w:rPr>
          <w:rtl/>
        </w:rPr>
        <w:t>אטימות</w:t>
      </w:r>
      <w:r w:rsidR="005133A8">
        <w:rPr>
          <w:rtl/>
        </w:rPr>
        <w:t xml:space="preserve"> </w:t>
      </w:r>
      <w:r w:rsidRPr="00866FEE">
        <w:rPr>
          <w:rtl/>
        </w:rPr>
        <w:t>נוראה,</w:t>
      </w:r>
      <w:r w:rsidR="005133A8">
        <w:rPr>
          <w:rtl/>
        </w:rPr>
        <w:t xml:space="preserve"> </w:t>
      </w:r>
      <w:r w:rsidRPr="00866FEE">
        <w:rPr>
          <w:rtl/>
        </w:rPr>
        <w:t>איזה</w:t>
      </w:r>
      <w:r w:rsidR="005133A8">
        <w:rPr>
          <w:rtl/>
        </w:rPr>
        <w:t xml:space="preserve"> </w:t>
      </w:r>
      <w:r w:rsidRPr="00866FEE">
        <w:rPr>
          <w:rtl/>
        </w:rPr>
        <w:t>זדון, איזו ערלות לב, איזו ביורוקרטיה</w:t>
      </w:r>
      <w:r w:rsidR="005133A8">
        <w:rPr>
          <w:rtl/>
        </w:rPr>
        <w:t xml:space="preserve"> </w:t>
      </w:r>
      <w:r w:rsidRPr="00866FEE">
        <w:rPr>
          <w:rtl/>
        </w:rPr>
        <w:t>אווילית. אני לא שומע על מקרים כאלה במשרדך. לזכותך אומר זאת.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לחבר הכנסת שבח וייס.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מיכה גולדמן, ואחריו </w:t>
      </w:r>
      <w:r w:rsidR="005133A8">
        <w:rPr>
          <w:rtl/>
        </w:rPr>
        <w:t>–</w:t>
      </w:r>
      <w:r w:rsidRPr="00866FEE">
        <w:rPr>
          <w:rtl/>
        </w:rPr>
        <w:t xml:space="preserve"> חברת הכנסת תמר</w:t>
      </w:r>
      <w:r w:rsidR="005133A8">
        <w:rPr>
          <w:rtl/>
        </w:rPr>
        <w:t xml:space="preserve"> </w:t>
      </w:r>
      <w:r w:rsidRPr="00866FEE">
        <w:rPr>
          <w:rtl/>
        </w:rPr>
        <w:t>גוז'נסקי.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מיכה גולדמן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 אני חושב, שכל הבית בדעה שיש לנו שר</w:t>
      </w:r>
      <w:r w:rsidR="005133A8">
        <w:rPr>
          <w:rtl/>
        </w:rPr>
        <w:t xml:space="preserve"> </w:t>
      </w:r>
      <w:r w:rsidRPr="00866FEE">
        <w:rPr>
          <w:rtl/>
        </w:rPr>
        <w:t>עבודה</w:t>
      </w:r>
      <w:r w:rsidR="005133A8">
        <w:rPr>
          <w:rtl/>
        </w:rPr>
        <w:t xml:space="preserve"> </w:t>
      </w:r>
      <w:r w:rsidRPr="00866FEE">
        <w:rPr>
          <w:rtl/>
        </w:rPr>
        <w:t>שמתייחס</w:t>
      </w:r>
      <w:r w:rsidR="005133A8">
        <w:rPr>
          <w:rtl/>
        </w:rPr>
        <w:t xml:space="preserve"> </w:t>
      </w:r>
      <w:r w:rsidRPr="00866FEE">
        <w:rPr>
          <w:rtl/>
        </w:rPr>
        <w:t>לנושאים</w:t>
      </w:r>
      <w:r w:rsidR="005133A8">
        <w:rPr>
          <w:rtl/>
        </w:rPr>
        <w:t xml:space="preserve"> </w:t>
      </w:r>
      <w:r w:rsidRPr="00866FEE">
        <w:rPr>
          <w:rtl/>
        </w:rPr>
        <w:t>בצורה רצינית. כשבאתי לכאן וראיתי את החוק שמונח לקריאה</w:t>
      </w:r>
      <w:r w:rsidR="005133A8">
        <w:rPr>
          <w:rtl/>
        </w:rPr>
        <w:t xml:space="preserve"> </w:t>
      </w:r>
      <w:r w:rsidRPr="00866FEE">
        <w:rPr>
          <w:rtl/>
        </w:rPr>
        <w:t>ראשונה,</w:t>
      </w:r>
      <w:r w:rsidR="005133A8">
        <w:rPr>
          <w:rtl/>
        </w:rPr>
        <w:t xml:space="preserve"> </w:t>
      </w:r>
      <w:r w:rsidRPr="00866FEE">
        <w:rPr>
          <w:rtl/>
        </w:rPr>
        <w:t>ודאי</w:t>
      </w:r>
      <w:r w:rsidR="005133A8">
        <w:rPr>
          <w:rtl/>
        </w:rPr>
        <w:t xml:space="preserve"> </w:t>
      </w:r>
      <w:r w:rsidRPr="00866FEE">
        <w:rPr>
          <w:rtl/>
        </w:rPr>
        <w:t>שראיתי</w:t>
      </w:r>
      <w:r w:rsidR="005133A8">
        <w:rPr>
          <w:rtl/>
        </w:rPr>
        <w:t xml:space="preserve"> </w:t>
      </w:r>
      <w:r w:rsidRPr="00866FEE">
        <w:rPr>
          <w:rtl/>
        </w:rPr>
        <w:t>דבר</w:t>
      </w:r>
      <w:r w:rsidR="005133A8">
        <w:rPr>
          <w:rtl/>
        </w:rPr>
        <w:t xml:space="preserve"> </w:t>
      </w:r>
      <w:r w:rsidRPr="00866FEE">
        <w:rPr>
          <w:rtl/>
        </w:rPr>
        <w:t>שיש</w:t>
      </w:r>
      <w:r w:rsidR="005133A8">
        <w:rPr>
          <w:rtl/>
        </w:rPr>
        <w:t xml:space="preserve"> </w:t>
      </w:r>
      <w:r w:rsidRPr="00866FEE">
        <w:rPr>
          <w:rtl/>
        </w:rPr>
        <w:t>בו</w:t>
      </w:r>
      <w:r w:rsidR="005133A8">
        <w:rPr>
          <w:rtl/>
        </w:rPr>
        <w:t xml:space="preserve"> </w:t>
      </w:r>
      <w:r w:rsidRPr="00866FEE">
        <w:rPr>
          <w:rtl/>
        </w:rPr>
        <w:t>חיוניות, חשיבות גדולה מאוד, ואני חושב שגם</w:t>
      </w:r>
      <w:r w:rsidR="005133A8">
        <w:rPr>
          <w:rtl/>
        </w:rPr>
        <w:t xml:space="preserve"> </w:t>
      </w:r>
      <w:r w:rsidRPr="00866FEE">
        <w:rPr>
          <w:rtl/>
        </w:rPr>
        <w:t>הצעות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הפרטיות</w:t>
      </w:r>
      <w:r w:rsidR="005133A8">
        <w:rPr>
          <w:rtl/>
        </w:rPr>
        <w:t xml:space="preserve"> </w:t>
      </w:r>
      <w:r w:rsidRPr="00866FEE">
        <w:rPr>
          <w:rtl/>
        </w:rPr>
        <w:t>שהוגשו</w:t>
      </w:r>
      <w:r w:rsidR="005133A8">
        <w:rPr>
          <w:rtl/>
        </w:rPr>
        <w:t xml:space="preserve"> </w:t>
      </w:r>
      <w:r w:rsidRPr="00866FEE">
        <w:rPr>
          <w:rtl/>
        </w:rPr>
        <w:t>למליאת הכנסת והגיעו לוועדת העבודה והרווחה ישולבו</w:t>
      </w:r>
      <w:r w:rsidR="005133A8">
        <w:rPr>
          <w:rtl/>
        </w:rPr>
        <w:t xml:space="preserve"> </w:t>
      </w:r>
      <w:r w:rsidRPr="00866FEE">
        <w:rPr>
          <w:rtl/>
        </w:rPr>
        <w:t>בצורה כזאת שיבטיחו לנו שהחוק יופעל בצורה נכונה.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 שיש חשיבות גדולה מאוד להתייחסות לחברות כוח האדם. חברות כוח האדם</w:t>
      </w:r>
      <w:r w:rsidR="005133A8">
        <w:rPr>
          <w:rtl/>
        </w:rPr>
        <w:t xml:space="preserve"> </w:t>
      </w:r>
      <w:r w:rsidRPr="00866FEE">
        <w:rPr>
          <w:rtl/>
        </w:rPr>
        <w:t>הן</w:t>
      </w:r>
      <w:r w:rsidR="005133A8">
        <w:rPr>
          <w:rtl/>
        </w:rPr>
        <w:t xml:space="preserve"> </w:t>
      </w:r>
      <w:r w:rsidRPr="00866FEE">
        <w:rPr>
          <w:rtl/>
        </w:rPr>
        <w:t>פחות רגישות מאשר מקומות עבודה מסודרים. אני חושב שמגיע כל הכבוד על כך שהחוק</w:t>
      </w:r>
      <w:r w:rsidR="005133A8">
        <w:rPr>
          <w:rtl/>
        </w:rPr>
        <w:t xml:space="preserve"> </w:t>
      </w:r>
      <w:r w:rsidRPr="00866FEE">
        <w:rPr>
          <w:rtl/>
        </w:rPr>
        <w:t>מרחיב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תחולתו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חברות</w:t>
      </w:r>
      <w:r w:rsidR="005133A8">
        <w:rPr>
          <w:rtl/>
        </w:rPr>
        <w:t xml:space="preserve"> </w:t>
      </w:r>
      <w:r w:rsidRPr="00866FEE">
        <w:rPr>
          <w:rtl/>
        </w:rPr>
        <w:t>כוח אדם. כולנו עדים לכך שחברות כוח האדם מתייחסות</w:t>
      </w:r>
      <w:r w:rsidR="005133A8">
        <w:rPr>
          <w:rtl/>
        </w:rPr>
        <w:t xml:space="preserve"> </w:t>
      </w:r>
      <w:r w:rsidRPr="00866FEE">
        <w:rPr>
          <w:rtl/>
        </w:rPr>
        <w:t>להעסקת</w:t>
      </w:r>
      <w:r w:rsidR="005133A8">
        <w:rPr>
          <w:rtl/>
        </w:rPr>
        <w:t xml:space="preserve"> </w:t>
      </w:r>
      <w:r w:rsidRPr="00866FEE">
        <w:rPr>
          <w:rtl/>
        </w:rPr>
        <w:t>עובדים</w:t>
      </w:r>
      <w:r w:rsidR="005133A8">
        <w:rPr>
          <w:rtl/>
        </w:rPr>
        <w:t xml:space="preserve"> </w:t>
      </w:r>
      <w:r w:rsidRPr="00866FEE">
        <w:rPr>
          <w:rtl/>
        </w:rPr>
        <w:t>בדרך</w:t>
      </w:r>
      <w:r w:rsidR="005133A8">
        <w:rPr>
          <w:rtl/>
        </w:rPr>
        <w:t xml:space="preserve"> </w:t>
      </w:r>
      <w:r w:rsidRPr="00866FEE">
        <w:rPr>
          <w:rtl/>
        </w:rPr>
        <w:t>שונה מאשר מקום עבודה קבוע, מסודר, ממוסד, והן באות לתת את</w:t>
      </w:r>
      <w:r w:rsidR="005133A8">
        <w:rPr>
          <w:rtl/>
        </w:rPr>
        <w:t xml:space="preserve"> </w:t>
      </w:r>
      <w:r w:rsidRPr="00866FEE">
        <w:rPr>
          <w:rtl/>
        </w:rPr>
        <w:t>התשובה</w:t>
      </w:r>
      <w:r w:rsidR="005133A8">
        <w:rPr>
          <w:rtl/>
        </w:rPr>
        <w:t xml:space="preserve"> </w:t>
      </w:r>
      <w:r w:rsidRPr="00866FEE">
        <w:rPr>
          <w:rtl/>
        </w:rPr>
        <w:t>למקומות</w:t>
      </w:r>
      <w:r w:rsidR="005133A8">
        <w:rPr>
          <w:rtl/>
        </w:rPr>
        <w:t xml:space="preserve"> </w:t>
      </w:r>
      <w:r w:rsidRPr="00866FEE">
        <w:rPr>
          <w:rtl/>
        </w:rPr>
        <w:t>עבודה שבהם יש צורך בעובדים לתקופות מוגבלות, לצורך תגבור וכו'.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אחת</w:t>
      </w:r>
      <w:r w:rsidR="005133A8">
        <w:rPr>
          <w:rtl/>
        </w:rPr>
        <w:t xml:space="preserve"> </w:t>
      </w:r>
      <w:r w:rsidRPr="00866FEE">
        <w:rPr>
          <w:rtl/>
        </w:rPr>
        <w:t>קרה שחברת כוח אדם ניצלה עובדות שנודע לה שהן בהיריון. כאן היתרון הנוסף</w:t>
      </w:r>
      <w:r w:rsidR="005133A8">
        <w:rPr>
          <w:rtl/>
        </w:rPr>
        <w:t xml:space="preserve"> </w:t>
      </w:r>
      <w:r w:rsidRPr="00866FEE">
        <w:rPr>
          <w:rtl/>
        </w:rPr>
        <w:t>שבחוק הזה, שמתייחס לחברות כוח האדם, ולדעתי יש לזה חשיבות גדולה מאוד.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בכלל עדים למציאות די כואבת במדינה שלנו בכל מה שקשור לעובדים הזרים.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ריכוזים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קטנים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עובדים</w:t>
      </w:r>
      <w:r w:rsidR="005133A8">
        <w:rPr>
          <w:rtl/>
        </w:rPr>
        <w:t xml:space="preserve"> </w:t>
      </w:r>
      <w:r w:rsidRPr="00866FEE">
        <w:rPr>
          <w:rtl/>
        </w:rPr>
        <w:t>זרים עם משפחות, בעיקר בנות זוג,</w:t>
      </w:r>
      <w:r w:rsidR="005133A8">
        <w:rPr>
          <w:rtl/>
        </w:rPr>
        <w:t xml:space="preserve"> </w:t>
      </w:r>
      <w:r w:rsidRPr="00866FEE">
        <w:rPr>
          <w:rtl/>
        </w:rPr>
        <w:t>שמצטרפות</w:t>
      </w:r>
      <w:r w:rsidR="005133A8">
        <w:rPr>
          <w:rtl/>
        </w:rPr>
        <w:t xml:space="preserve"> </w:t>
      </w:r>
      <w:r w:rsidRPr="00866FEE">
        <w:rPr>
          <w:rtl/>
        </w:rPr>
        <w:t>לבעליהן, והן לא עובדות. אני מנצל את ההזדמנות להעלות את הנושא מעל במה</w:t>
      </w:r>
      <w:r w:rsidR="005133A8">
        <w:rPr>
          <w:rtl/>
        </w:rPr>
        <w:t xml:space="preserve"> </w:t>
      </w:r>
      <w:r w:rsidRPr="00866FEE">
        <w:rPr>
          <w:rtl/>
        </w:rPr>
        <w:t>זו.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יודע</w:t>
      </w:r>
      <w:r w:rsidR="005133A8">
        <w:rPr>
          <w:rtl/>
        </w:rPr>
        <w:t xml:space="preserve"> </w:t>
      </w:r>
      <w:r w:rsidRPr="00866FEE">
        <w:rPr>
          <w:rtl/>
        </w:rPr>
        <w:t>שאתה</w:t>
      </w:r>
      <w:r w:rsidR="005133A8">
        <w:rPr>
          <w:rtl/>
        </w:rPr>
        <w:t xml:space="preserve"> </w:t>
      </w:r>
      <w:r w:rsidRPr="00866FEE">
        <w:rPr>
          <w:rtl/>
        </w:rPr>
        <w:t>מתמודד</w:t>
      </w:r>
      <w:r w:rsidR="005133A8">
        <w:rPr>
          <w:rtl/>
        </w:rPr>
        <w:t xml:space="preserve"> </w:t>
      </w:r>
      <w:r w:rsidRPr="00866FEE">
        <w:rPr>
          <w:rtl/>
        </w:rPr>
        <w:t>לא פעם אחת ולא פעמיים עם הבעיה מול לחצים של שרים</w:t>
      </w:r>
      <w:r w:rsidR="005133A8">
        <w:rPr>
          <w:rtl/>
        </w:rPr>
        <w:t xml:space="preserve"> </w:t>
      </w:r>
      <w:r w:rsidRPr="00866FEE">
        <w:rPr>
          <w:rtl/>
        </w:rPr>
        <w:t>אחרים</w:t>
      </w:r>
      <w:r w:rsidR="005133A8">
        <w:rPr>
          <w:rtl/>
        </w:rPr>
        <w:t xml:space="preserve"> </w:t>
      </w: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של הבאת עובדים זרים. היום דווח שכבר יש 161,000 מובטלים. זו בשורה</w:t>
      </w:r>
      <w:r w:rsidR="005133A8">
        <w:rPr>
          <w:rtl/>
        </w:rPr>
        <w:t xml:space="preserve"> </w:t>
      </w:r>
      <w:r w:rsidRPr="00866FEE">
        <w:rPr>
          <w:rtl/>
        </w:rPr>
        <w:t>קשה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לתושבי מדינת ישראל, שמספר המובטלים בה, מצד אחד, גדל, ומספר המועסקים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הזרים, מצד שני, לא קטן. כל המבצעים ששמענו עליהם לפני כמה חודשים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העבודה והרווחה א' ישי: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מיכה גולדמן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המספר</w:t>
      </w:r>
      <w:r w:rsidR="005133A8">
        <w:rPr>
          <w:rtl/>
        </w:rPr>
        <w:t xml:space="preserve"> </w:t>
      </w:r>
      <w:r w:rsidRPr="00866FEE">
        <w:rPr>
          <w:rtl/>
        </w:rPr>
        <w:t>אינו</w:t>
      </w:r>
      <w:r w:rsidR="005133A8">
        <w:rPr>
          <w:rtl/>
        </w:rPr>
        <w:t xml:space="preserve"> </w:t>
      </w:r>
      <w:r w:rsidRPr="00866FEE">
        <w:rPr>
          <w:rtl/>
        </w:rPr>
        <w:t>קטן</w:t>
      </w:r>
      <w:r w:rsidR="005133A8">
        <w:rPr>
          <w:rtl/>
        </w:rPr>
        <w:t xml:space="preserve"> </w:t>
      </w:r>
      <w:r w:rsidRPr="00866FEE">
        <w:rPr>
          <w:rtl/>
        </w:rPr>
        <w:t>כיוון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נעשית</w:t>
      </w:r>
      <w:r w:rsidR="005133A8">
        <w:rPr>
          <w:rtl/>
        </w:rPr>
        <w:t xml:space="preserve"> </w:t>
      </w:r>
      <w:r w:rsidRPr="00866FEE">
        <w:rPr>
          <w:rtl/>
        </w:rPr>
        <w:t>פעולה</w:t>
      </w:r>
      <w:r w:rsidR="005133A8">
        <w:rPr>
          <w:rtl/>
        </w:rPr>
        <w:t xml:space="preserve"> </w:t>
      </w:r>
      <w:r w:rsidRPr="00866FEE">
        <w:rPr>
          <w:rtl/>
        </w:rPr>
        <w:t>ממשלתית; גם לא פעולה של המשרד</w:t>
      </w:r>
      <w:r w:rsidR="005133A8">
        <w:rPr>
          <w:rtl/>
        </w:rPr>
        <w:t xml:space="preserve"> </w:t>
      </w:r>
      <w:r w:rsidRPr="00866FEE">
        <w:rPr>
          <w:rtl/>
        </w:rPr>
        <w:t>לביטחון פנים, שאמר שהוא עומד לעצור את העובדים הלא</w:t>
      </w:r>
      <w:r w:rsidR="005133A8">
        <w:rPr>
          <w:rtl/>
        </w:rPr>
        <w:t>-</w:t>
      </w:r>
      <w:r w:rsidRPr="00866FEE">
        <w:rPr>
          <w:rtl/>
        </w:rPr>
        <w:t>חוקיים.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העבודה והרווחה א' ישי: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בכניסתי לתפקיד היו 74,000 עובדים זרים; אחרי כניסתי ירד מספרם ל</w:t>
      </w:r>
      <w:r w:rsidR="005133A8">
        <w:rPr>
          <w:rtl/>
        </w:rPr>
        <w:t>-</w:t>
      </w:r>
      <w:r w:rsidRPr="00866FEE">
        <w:rPr>
          <w:rtl/>
        </w:rPr>
        <w:t>60,000.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מיכה גולדמן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במקביל</w:t>
      </w:r>
      <w:r w:rsidR="005133A8">
        <w:rPr>
          <w:rtl/>
        </w:rPr>
        <w:t xml:space="preserve"> </w:t>
      </w:r>
      <w:r w:rsidRPr="00866FEE">
        <w:rPr>
          <w:rtl/>
        </w:rPr>
        <w:t>הגדלנו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המספר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העובדים</w:t>
      </w:r>
      <w:r w:rsidR="005133A8">
        <w:rPr>
          <w:rtl/>
        </w:rPr>
        <w:t xml:space="preserve"> </w:t>
      </w:r>
      <w:r w:rsidRPr="00866FEE">
        <w:rPr>
          <w:rtl/>
        </w:rPr>
        <w:t>הפלסטינים, ואני רואה בזה דבר מאוד</w:t>
      </w:r>
      <w:r w:rsidR="005133A8">
        <w:rPr>
          <w:rtl/>
        </w:rPr>
        <w:t xml:space="preserve"> </w:t>
      </w:r>
      <w:r w:rsidRPr="00866FEE">
        <w:rPr>
          <w:rtl/>
        </w:rPr>
        <w:t>חיובי.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העבודה והרווחה א' ישי: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אמרתי פה הרבה פעמים, שאם לא יהיו מקומות מתאימים לשכן אותם </w:t>
      </w:r>
      <w:r>
        <w:rPr>
          <w:rtl/>
        </w:rPr>
        <w:t>–</w:t>
      </w:r>
      <w:r w:rsidR="00866FEE" w:rsidRPr="00866FEE">
        <w:rPr>
          <w:rtl/>
        </w:rPr>
        <w:t xml:space="preserve"> אני לא</w:t>
      </w:r>
      <w:r>
        <w:rPr>
          <w:rtl/>
        </w:rPr>
        <w:t xml:space="preserve"> </w:t>
      </w:r>
      <w:r w:rsidR="00866FEE" w:rsidRPr="00866FEE">
        <w:rPr>
          <w:rtl/>
        </w:rPr>
        <w:t>אהיה מוכן שזה יהיה מחנה עבודה או אוהלים. אני אעצור אנשים, אני אשלח אנשים לארצם</w:t>
      </w:r>
      <w:r>
        <w:rPr>
          <w:rtl/>
        </w:rPr>
        <w:t xml:space="preserve"> –</w:t>
      </w:r>
      <w:r w:rsidR="00866FEE" w:rsidRPr="00866FEE">
        <w:rPr>
          <w:rtl/>
        </w:rPr>
        <w:t xml:space="preserve"> רק למקומות עם תנאים מתאימים. אם יהיה מקום ל</w:t>
      </w:r>
      <w:r>
        <w:rPr>
          <w:rtl/>
        </w:rPr>
        <w:t>-</w:t>
      </w:r>
      <w:r w:rsidR="00866FEE" w:rsidRPr="00866FEE">
        <w:rPr>
          <w:rtl/>
        </w:rPr>
        <w:t xml:space="preserve">500 איש, אני אעצור 500 איש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מיכה גולדמן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 שאין מחלוקת בבית על הנושא הבא. אנחנו עדים בשבועות האחרונים למצב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מאות</w:t>
      </w:r>
      <w:r w:rsidR="005133A8">
        <w:rPr>
          <w:rtl/>
        </w:rPr>
        <w:t xml:space="preserve"> </w:t>
      </w:r>
      <w:r w:rsidRPr="00866FEE">
        <w:rPr>
          <w:rtl/>
        </w:rPr>
        <w:t>עובדים</w:t>
      </w:r>
      <w:r w:rsidR="005133A8">
        <w:rPr>
          <w:rtl/>
        </w:rPr>
        <w:t xml:space="preserve"> </w:t>
      </w:r>
      <w:r w:rsidRPr="00866FEE">
        <w:rPr>
          <w:rtl/>
        </w:rPr>
        <w:t>מפוטרים</w:t>
      </w:r>
      <w:r w:rsidR="005133A8">
        <w:rPr>
          <w:rtl/>
        </w:rPr>
        <w:t xml:space="preserve"> </w:t>
      </w:r>
      <w:r w:rsidRPr="00866FEE">
        <w:rPr>
          <w:rtl/>
        </w:rPr>
        <w:t>כתוצאה</w:t>
      </w:r>
      <w:r w:rsidR="005133A8">
        <w:rPr>
          <w:rtl/>
        </w:rPr>
        <w:t xml:space="preserve"> </w:t>
      </w:r>
      <w:r w:rsidRPr="00866FEE">
        <w:rPr>
          <w:rtl/>
        </w:rPr>
        <w:t>ממצב</w:t>
      </w:r>
      <w:r w:rsidR="005133A8">
        <w:rPr>
          <w:rtl/>
        </w:rPr>
        <w:t xml:space="preserve"> </w:t>
      </w:r>
      <w:r w:rsidRPr="00866FEE">
        <w:rPr>
          <w:rtl/>
        </w:rPr>
        <w:t>מיוחד</w:t>
      </w:r>
      <w:r w:rsidR="005133A8">
        <w:rPr>
          <w:rtl/>
        </w:rPr>
        <w:t xml:space="preserve"> </w:t>
      </w:r>
      <w:r w:rsidRPr="00866FEE">
        <w:rPr>
          <w:rtl/>
        </w:rPr>
        <w:t>שאנחנו נמצאים בו, בעיקר במפעלי</w:t>
      </w:r>
      <w:r w:rsidR="005133A8">
        <w:rPr>
          <w:rtl/>
        </w:rPr>
        <w:t xml:space="preserve"> </w:t>
      </w:r>
      <w:r w:rsidRPr="00866FEE">
        <w:rPr>
          <w:rtl/>
        </w:rPr>
        <w:t>הטקסטיל.</w:t>
      </w:r>
      <w:r w:rsidR="005133A8">
        <w:rPr>
          <w:rtl/>
        </w:rPr>
        <w:t xml:space="preserve"> </w:t>
      </w:r>
      <w:r w:rsidRPr="00866FEE">
        <w:rPr>
          <w:rtl/>
        </w:rPr>
        <w:t>אני חושב שאתה צריך לעמוד בפתח ולחסום כל אפשרות של ניסיון להוביל אותם</w:t>
      </w:r>
      <w:r w:rsidR="005133A8">
        <w:rPr>
          <w:rtl/>
        </w:rPr>
        <w:t xml:space="preserve"> </w:t>
      </w:r>
      <w:r w:rsidRPr="00866FEE">
        <w:rPr>
          <w:rtl/>
        </w:rPr>
        <w:t>לכיוון</w:t>
      </w:r>
      <w:r w:rsidR="005133A8">
        <w:rPr>
          <w:rtl/>
        </w:rPr>
        <w:t xml:space="preserve"> </w:t>
      </w:r>
      <w:r w:rsidRPr="00866FEE">
        <w:rPr>
          <w:rtl/>
        </w:rPr>
        <w:t>של דמי אבטלה, משום שלקחת 2,000 עובדים של "גיבור" ושל "כיתן" ולהגיד שיש</w:t>
      </w:r>
      <w:r w:rsidR="005133A8">
        <w:rPr>
          <w:rtl/>
        </w:rPr>
        <w:t xml:space="preserve"> </w:t>
      </w:r>
      <w:r w:rsidRPr="00866FEE">
        <w:rPr>
          <w:rtl/>
        </w:rPr>
        <w:t>פתרון על</w:t>
      </w:r>
      <w:r w:rsidR="005133A8">
        <w:rPr>
          <w:rtl/>
        </w:rPr>
        <w:t>-</w:t>
      </w:r>
      <w:r w:rsidRPr="00866FEE">
        <w:rPr>
          <w:rtl/>
        </w:rPr>
        <w:t xml:space="preserve">ידי דמי אבטלה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העבודה והרווחה א' ישי: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לא פתרון.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מיכה גולדמן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רק שזה לא פתרון, זה אסון. אנחנו מכניסים למעגל המובטלים ומרגילים ציבור</w:t>
      </w:r>
      <w:r w:rsidR="005133A8">
        <w:rPr>
          <w:rtl/>
        </w:rPr>
        <w:t xml:space="preserve"> </w:t>
      </w:r>
      <w:r w:rsidRPr="00866FEE">
        <w:rPr>
          <w:rtl/>
        </w:rPr>
        <w:t>נוסף לא לחזור לעבודה. אני חושב שצריך לעשות הכול כדי למנוע את המצב הזה. אתה ושר</w:t>
      </w:r>
      <w:r w:rsidR="005133A8">
        <w:rPr>
          <w:rtl/>
        </w:rPr>
        <w:t xml:space="preserve"> </w:t>
      </w:r>
      <w:r w:rsidRPr="00866FEE">
        <w:rPr>
          <w:rtl/>
        </w:rPr>
        <w:t>התעשייה</w:t>
      </w:r>
      <w:r w:rsidR="005133A8">
        <w:rPr>
          <w:rtl/>
        </w:rPr>
        <w:t xml:space="preserve"> </w:t>
      </w:r>
      <w:r w:rsidRPr="00866FEE">
        <w:rPr>
          <w:rtl/>
        </w:rPr>
        <w:t>והמסחר</w:t>
      </w:r>
      <w:r w:rsidR="005133A8">
        <w:rPr>
          <w:rtl/>
        </w:rPr>
        <w:t xml:space="preserve"> </w:t>
      </w:r>
      <w:r w:rsidRPr="00866FEE">
        <w:rPr>
          <w:rtl/>
        </w:rPr>
        <w:t>וכולם צריכים להתלכד כדי שלא נביא לפתרון הזה.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עמדנו</w:t>
      </w:r>
      <w:r w:rsidR="005133A8">
        <w:rPr>
          <w:rtl/>
        </w:rPr>
        <w:t xml:space="preserve"> </w:t>
      </w:r>
      <w:r w:rsidRPr="00866FEE">
        <w:rPr>
          <w:rtl/>
        </w:rPr>
        <w:t>כמחסום</w:t>
      </w:r>
      <w:r w:rsidR="005133A8">
        <w:rPr>
          <w:rtl/>
        </w:rPr>
        <w:t xml:space="preserve"> </w:t>
      </w:r>
      <w:r w:rsidRPr="00866FEE">
        <w:rPr>
          <w:rtl/>
        </w:rPr>
        <w:t>מול</w:t>
      </w:r>
      <w:r w:rsidR="005133A8">
        <w:rPr>
          <w:rtl/>
        </w:rPr>
        <w:t xml:space="preserve"> </w:t>
      </w:r>
      <w:r w:rsidRPr="00866FEE">
        <w:rPr>
          <w:rtl/>
        </w:rPr>
        <w:t>מפעל "מילוז" בגליל המערבי, בעקבות ניסיון של יזם אנגלי</w:t>
      </w:r>
      <w:r w:rsidR="005133A8">
        <w:rPr>
          <w:rtl/>
        </w:rPr>
        <w:t xml:space="preserve"> </w:t>
      </w:r>
      <w:r w:rsidRPr="00866FEE">
        <w:rPr>
          <w:rtl/>
        </w:rPr>
        <w:t>לקנות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המפעל,</w:t>
      </w:r>
      <w:r w:rsidR="005133A8">
        <w:rPr>
          <w:rtl/>
        </w:rPr>
        <w:t xml:space="preserve"> </w:t>
      </w:r>
      <w:r w:rsidRPr="00866FEE">
        <w:rPr>
          <w:rtl/>
        </w:rPr>
        <w:t>והפעלנו את כל הלחצים בכל הכיוונים ואמרנו:</w:t>
      </w:r>
      <w:r w:rsidR="005133A8">
        <w:rPr>
          <w:rtl/>
        </w:rPr>
        <w:t xml:space="preserve"> </w:t>
      </w:r>
      <w:r w:rsidRPr="00866FEE">
        <w:rPr>
          <w:rtl/>
        </w:rPr>
        <w:t>אתה לא תקנה מפעל</w:t>
      </w:r>
      <w:r w:rsidR="005133A8">
        <w:rPr>
          <w:rtl/>
        </w:rPr>
        <w:t xml:space="preserve"> </w:t>
      </w:r>
      <w:r w:rsidRPr="00866FEE">
        <w:rPr>
          <w:rtl/>
        </w:rPr>
        <w:t>כדי</w:t>
      </w:r>
      <w:r w:rsidR="005133A8">
        <w:rPr>
          <w:rtl/>
        </w:rPr>
        <w:t xml:space="preserve"> </w:t>
      </w:r>
      <w:r w:rsidRPr="00866FEE">
        <w:rPr>
          <w:rtl/>
        </w:rPr>
        <w:t>להפוך</w:t>
      </w:r>
      <w:r w:rsidR="005133A8">
        <w:rPr>
          <w:rtl/>
        </w:rPr>
        <w:t xml:space="preserve"> </w:t>
      </w:r>
      <w:r w:rsidRPr="00866FEE">
        <w:rPr>
          <w:rtl/>
        </w:rPr>
        <w:t>אותו לנדל"ן ולזרוק הביתה 600</w:t>
      </w:r>
      <w:r w:rsidR="000E6287">
        <w:rPr>
          <w:rFonts w:hint="cs"/>
          <w:rtl/>
        </w:rPr>
        <w:t>-</w:t>
      </w:r>
      <w:r w:rsidRPr="00866FEE">
        <w:rPr>
          <w:rtl/>
        </w:rPr>
        <w:t>500 עובדים. ואתה אומר שאין בעיה כי הם</w:t>
      </w:r>
      <w:r w:rsidR="005133A8">
        <w:rPr>
          <w:rtl/>
        </w:rPr>
        <w:t xml:space="preserve"> </w:t>
      </w:r>
      <w:r w:rsidRPr="00866FEE">
        <w:rPr>
          <w:rtl/>
        </w:rPr>
        <w:t>יקבלו את דמי האבטלה.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אני חושב, שאתה צריך להבהיר לתעשיית הטקסטיל ולתעשיית המזון, שלא ידברו בשמך</w:t>
      </w:r>
      <w:r w:rsidR="005133A8">
        <w:rPr>
          <w:rtl/>
        </w:rPr>
        <w:t xml:space="preserve"> </w:t>
      </w:r>
      <w:r w:rsidRPr="00866FEE">
        <w:rPr>
          <w:rtl/>
        </w:rPr>
        <w:t>שיש</w:t>
      </w:r>
      <w:r w:rsidR="005133A8">
        <w:rPr>
          <w:rtl/>
        </w:rPr>
        <w:t xml:space="preserve"> </w:t>
      </w:r>
      <w:r w:rsidRPr="00866FEE">
        <w:rPr>
          <w:rtl/>
        </w:rPr>
        <w:t>דרך של פתרון, שישה חודשים לקבל דמי אבטלה, משום שזה עומס, ולא נעמוד כאן עם</w:t>
      </w:r>
      <w:r w:rsidR="005133A8">
        <w:rPr>
          <w:rtl/>
        </w:rPr>
        <w:t xml:space="preserve"> </w:t>
      </w:r>
      <w:r w:rsidRPr="00866FEE">
        <w:rPr>
          <w:rtl/>
        </w:rPr>
        <w:t>61,000</w:t>
      </w:r>
      <w:r w:rsidR="005133A8">
        <w:rPr>
          <w:rtl/>
        </w:rPr>
        <w:t xml:space="preserve"> </w:t>
      </w:r>
      <w:r w:rsidRPr="00866FEE">
        <w:rPr>
          <w:rtl/>
        </w:rPr>
        <w:t>מובטלים.</w:t>
      </w:r>
      <w:r w:rsidR="005133A8">
        <w:rPr>
          <w:rtl/>
        </w:rPr>
        <w:t xml:space="preserve"> </w:t>
      </w: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נעמוד</w:t>
      </w:r>
      <w:r w:rsidR="005133A8">
        <w:rPr>
          <w:rtl/>
        </w:rPr>
        <w:t xml:space="preserve"> </w:t>
      </w:r>
      <w:r w:rsidRPr="00866FEE">
        <w:rPr>
          <w:rtl/>
        </w:rPr>
        <w:t>פה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190,000</w:t>
      </w:r>
      <w:r w:rsidR="000E6287">
        <w:rPr>
          <w:rFonts w:hint="cs"/>
          <w:rtl/>
        </w:rPr>
        <w:t>-</w:t>
      </w:r>
      <w:r w:rsidRPr="00866FEE">
        <w:rPr>
          <w:rtl/>
        </w:rPr>
        <w:t>180,000</w:t>
      </w:r>
      <w:r w:rsidR="005133A8">
        <w:rPr>
          <w:rtl/>
        </w:rPr>
        <w:t xml:space="preserve"> </w:t>
      </w:r>
      <w:r w:rsidRPr="00866FEE">
        <w:rPr>
          <w:rtl/>
        </w:rPr>
        <w:t>מובטלים,</w:t>
      </w:r>
      <w:r w:rsidR="005133A8">
        <w:rPr>
          <w:rtl/>
        </w:rPr>
        <w:t xml:space="preserve"> </w:t>
      </w:r>
      <w:r w:rsidRPr="00866FEE">
        <w:rPr>
          <w:rtl/>
        </w:rPr>
        <w:t>ואז</w:t>
      </w:r>
      <w:r w:rsidR="005133A8">
        <w:rPr>
          <w:rtl/>
        </w:rPr>
        <w:t xml:space="preserve"> </w:t>
      </w:r>
      <w:r w:rsidRPr="00866FEE">
        <w:rPr>
          <w:rtl/>
        </w:rPr>
        <w:t>נתקרב</w:t>
      </w:r>
      <w:r w:rsidR="005133A8">
        <w:rPr>
          <w:rtl/>
        </w:rPr>
        <w:t xml:space="preserve"> </w:t>
      </w:r>
      <w:r w:rsidRPr="00866FEE">
        <w:rPr>
          <w:rtl/>
        </w:rPr>
        <w:t>ל</w:t>
      </w:r>
      <w:r w:rsidR="005133A8">
        <w:rPr>
          <w:rtl/>
        </w:rPr>
        <w:t>-</w:t>
      </w:r>
      <w:r w:rsidRPr="00866FEE">
        <w:rPr>
          <w:rtl/>
        </w:rPr>
        <w:t>200,000,</w:t>
      </w:r>
      <w:r w:rsidR="005133A8">
        <w:rPr>
          <w:rtl/>
        </w:rPr>
        <w:t xml:space="preserve"> </w:t>
      </w:r>
      <w:r w:rsidRPr="00866FEE">
        <w:rPr>
          <w:rtl/>
        </w:rPr>
        <w:t>וזאת</w:t>
      </w:r>
      <w:r w:rsidR="005133A8">
        <w:rPr>
          <w:rtl/>
        </w:rPr>
        <w:t xml:space="preserve"> </w:t>
      </w:r>
      <w:r w:rsidRPr="00866FEE">
        <w:rPr>
          <w:rtl/>
        </w:rPr>
        <w:t>רק</w:t>
      </w:r>
      <w:r w:rsidR="005133A8">
        <w:rPr>
          <w:rtl/>
        </w:rPr>
        <w:t xml:space="preserve"> </w:t>
      </w:r>
      <w:r w:rsidRPr="00866FEE">
        <w:rPr>
          <w:rtl/>
        </w:rPr>
        <w:t>התחלה.</w:t>
      </w:r>
      <w:r w:rsidR="005133A8">
        <w:rPr>
          <w:rtl/>
        </w:rPr>
        <w:t xml:space="preserve"> </w:t>
      </w:r>
      <w:r w:rsidRPr="00866FEE">
        <w:rPr>
          <w:rtl/>
        </w:rPr>
        <w:t>זה התחיל בטקסטיל ובמזון, ועלול להגיע גם למפעלים</w:t>
      </w:r>
      <w:r w:rsidR="005133A8">
        <w:rPr>
          <w:rtl/>
        </w:rPr>
        <w:t xml:space="preserve"> </w:t>
      </w:r>
      <w:r w:rsidRPr="00866FEE">
        <w:rPr>
          <w:rtl/>
        </w:rPr>
        <w:t>נוספים.</w:t>
      </w:r>
      <w:r w:rsidR="005133A8">
        <w:rPr>
          <w:rtl/>
        </w:rPr>
        <w:t xml:space="preserve"> </w:t>
      </w:r>
      <w:r w:rsidRPr="00866FEE">
        <w:rPr>
          <w:rtl/>
        </w:rPr>
        <w:t xml:space="preserve">צריכים לעשות הכול כדי שהמפעלים ימשיכו לעבוד. אם יש צורך לעשות הסבה </w:t>
      </w:r>
      <w:r w:rsidR="005133A8">
        <w:rPr>
          <w:rtl/>
        </w:rPr>
        <w:t xml:space="preserve">–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קשה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היום;</w:t>
      </w:r>
      <w:r w:rsidR="005133A8">
        <w:rPr>
          <w:rtl/>
        </w:rPr>
        <w:t xml:space="preserve"> </w:t>
      </w:r>
      <w:r w:rsidRPr="00866FEE">
        <w:rPr>
          <w:rtl/>
        </w:rPr>
        <w:t>בגיל</w:t>
      </w:r>
      <w:r w:rsidR="005133A8">
        <w:rPr>
          <w:rtl/>
        </w:rPr>
        <w:t xml:space="preserve"> </w:t>
      </w:r>
      <w:r w:rsidRPr="00866FEE">
        <w:rPr>
          <w:rtl/>
        </w:rPr>
        <w:t>55</w:t>
      </w:r>
      <w:r w:rsidR="005133A8">
        <w:rPr>
          <w:rtl/>
        </w:rPr>
        <w:t xml:space="preserve"> </w:t>
      </w:r>
      <w:r w:rsidRPr="00866FEE">
        <w:rPr>
          <w:rtl/>
        </w:rPr>
        <w:t>קשה</w:t>
      </w:r>
      <w:r w:rsidR="005133A8">
        <w:rPr>
          <w:rtl/>
        </w:rPr>
        <w:t xml:space="preserve"> </w:t>
      </w:r>
      <w:r w:rsidRPr="00866FEE">
        <w:rPr>
          <w:rtl/>
        </w:rPr>
        <w:t>מאוד לעשות הסבה. אבל צריך למצוא דרכים כדי</w:t>
      </w:r>
      <w:r w:rsidR="005133A8">
        <w:rPr>
          <w:rtl/>
        </w:rPr>
        <w:t xml:space="preserve"> </w:t>
      </w:r>
      <w:r w:rsidRPr="00866FEE">
        <w:rPr>
          <w:rtl/>
        </w:rPr>
        <w:t>להתלכד, ואז אני בטוח שתקבלו גם את הגיבוי של האופוזיציה.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חברת הכנסת תמר גוז'נסקי, אחריה </w:t>
      </w:r>
      <w:r w:rsidR="005133A8">
        <w:rPr>
          <w:rtl/>
        </w:rPr>
        <w:t>–</w:t>
      </w:r>
      <w:r w:rsidRPr="00866FEE">
        <w:rPr>
          <w:rtl/>
        </w:rPr>
        <w:t xml:space="preserve"> חברת הכנסת ענת מאור, ואחריה </w:t>
      </w:r>
      <w:r w:rsidR="005133A8">
        <w:rPr>
          <w:rtl/>
        </w:rPr>
        <w:t xml:space="preserve">– </w:t>
      </w:r>
      <w:r w:rsidRPr="00866FEE">
        <w:rPr>
          <w:rtl/>
        </w:rPr>
        <w:t>חבר הכנסת טלב אלסאנע.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כנסת</w:t>
      </w:r>
      <w:r w:rsidR="005133A8">
        <w:rPr>
          <w:rtl/>
        </w:rPr>
        <w:t xml:space="preserve"> </w:t>
      </w:r>
      <w:r w:rsidRPr="00866FEE">
        <w:rPr>
          <w:rtl/>
        </w:rPr>
        <w:t>נכבדה, אדוני שר העבודה והרווחה, הבאתם פה קובץ של</w:t>
      </w:r>
      <w:r w:rsidR="005133A8">
        <w:rPr>
          <w:rtl/>
        </w:rPr>
        <w:t xml:space="preserve"> </w:t>
      </w:r>
      <w:r w:rsidRPr="00866FEE">
        <w:rPr>
          <w:rtl/>
        </w:rPr>
        <w:t>תיקונים</w:t>
      </w:r>
      <w:r w:rsidR="005133A8">
        <w:rPr>
          <w:rtl/>
        </w:rPr>
        <w:t xml:space="preserve"> </w:t>
      </w:r>
      <w:r w:rsidRPr="00866FEE">
        <w:rPr>
          <w:rtl/>
        </w:rPr>
        <w:t>חשובים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לנשים.</w:t>
      </w:r>
      <w:r w:rsidR="005133A8">
        <w:rPr>
          <w:rtl/>
        </w:rPr>
        <w:t xml:space="preserve"> </w:t>
      </w:r>
      <w:r w:rsidRPr="00866FEE">
        <w:rPr>
          <w:rtl/>
        </w:rPr>
        <w:t>אני מצטרפת לברכות החמות שהביעו פה חברי הכנסת לך</w:t>
      </w:r>
      <w:r w:rsidR="005133A8">
        <w:rPr>
          <w:rtl/>
        </w:rPr>
        <w:t xml:space="preserve"> </w:t>
      </w:r>
      <w:r w:rsidRPr="00866FEE">
        <w:rPr>
          <w:rtl/>
        </w:rPr>
        <w:t>אישית ולכל הצוות במשרד שעוסק בחקיקה ובהגנת זכויות נשים.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מבקשת</w:t>
      </w:r>
      <w:r w:rsidR="005133A8">
        <w:rPr>
          <w:rtl/>
        </w:rPr>
        <w:t xml:space="preserve"> </w:t>
      </w:r>
      <w:r w:rsidRPr="00866FEE">
        <w:rPr>
          <w:rtl/>
        </w:rPr>
        <w:t>מאדוני</w:t>
      </w:r>
      <w:r w:rsidR="005133A8">
        <w:rPr>
          <w:rtl/>
        </w:rPr>
        <w:t xml:space="preserve"> </w:t>
      </w:r>
      <w:r w:rsidRPr="00866FEE">
        <w:rPr>
          <w:rtl/>
        </w:rPr>
        <w:t>השר שלא להתעכב בנושא שכבר דיברנו עליו, בנושא של עובדת</w:t>
      </w:r>
      <w:r w:rsidR="005133A8">
        <w:rPr>
          <w:rtl/>
        </w:rPr>
        <w:t xml:space="preserve"> </w:t>
      </w:r>
      <w:r w:rsidRPr="00866FEE">
        <w:rPr>
          <w:rtl/>
        </w:rPr>
        <w:t>קבלן,</w:t>
      </w:r>
      <w:r w:rsidR="005133A8">
        <w:rPr>
          <w:rtl/>
        </w:rPr>
        <w:t xml:space="preserve"> </w:t>
      </w:r>
      <w:r w:rsidRPr="00866FEE">
        <w:rPr>
          <w:rtl/>
        </w:rPr>
        <w:t>אלא</w:t>
      </w:r>
      <w:r w:rsidR="005133A8">
        <w:rPr>
          <w:rtl/>
        </w:rPr>
        <w:t xml:space="preserve"> </w:t>
      </w:r>
      <w:r w:rsidRPr="00866FEE">
        <w:rPr>
          <w:rtl/>
        </w:rPr>
        <w:t>דווקא</w:t>
      </w:r>
      <w:r w:rsidR="005133A8">
        <w:rPr>
          <w:rtl/>
        </w:rPr>
        <w:t xml:space="preserve"> </w:t>
      </w: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הגנה על אשה שיוצאת לחופשת לידה מפני פיטורין. אני</w:t>
      </w:r>
      <w:r w:rsidR="005133A8">
        <w:rPr>
          <w:rtl/>
        </w:rPr>
        <w:t xml:space="preserve"> </w:t>
      </w:r>
      <w:r w:rsidRPr="00866FEE">
        <w:rPr>
          <w:rtl/>
        </w:rPr>
        <w:t>חושבת,</w:t>
      </w:r>
      <w:r w:rsidR="005133A8">
        <w:rPr>
          <w:rtl/>
        </w:rPr>
        <w:t xml:space="preserve"> </w:t>
      </w:r>
      <w:r w:rsidRPr="00866FEE">
        <w:rPr>
          <w:rtl/>
        </w:rPr>
        <w:t>שהעניין של 45 יום לאחר תום חופשת הלידה הוא תיקון חשוב מאוד. אבל, 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עכשיו</w:t>
      </w:r>
      <w:r w:rsidR="005133A8">
        <w:rPr>
          <w:rtl/>
        </w:rPr>
        <w:t xml:space="preserve"> </w:t>
      </w:r>
      <w:r w:rsidRPr="00866FEE">
        <w:rPr>
          <w:rtl/>
        </w:rPr>
        <w:t>במקום</w:t>
      </w:r>
      <w:r w:rsidR="005133A8">
        <w:rPr>
          <w:rtl/>
        </w:rPr>
        <w:t xml:space="preserve"> </w:t>
      </w:r>
      <w:r w:rsidRPr="00866FEE">
        <w:rPr>
          <w:rtl/>
        </w:rPr>
        <w:t>לחכות</w:t>
      </w:r>
      <w:r w:rsidR="005133A8">
        <w:rPr>
          <w:rtl/>
        </w:rPr>
        <w:t xml:space="preserve"> </w:t>
      </w:r>
      <w:r w:rsidRPr="00866FEE">
        <w:rPr>
          <w:rtl/>
        </w:rPr>
        <w:t>יומיים</w:t>
      </w:r>
      <w:r w:rsidR="005133A8">
        <w:rPr>
          <w:rtl/>
        </w:rPr>
        <w:t>-</w:t>
      </w:r>
      <w:r w:rsidRPr="00866FEE">
        <w:rPr>
          <w:rtl/>
        </w:rPr>
        <w:t>שלושה</w:t>
      </w:r>
      <w:r w:rsidR="005133A8">
        <w:rPr>
          <w:rtl/>
        </w:rPr>
        <w:t xml:space="preserve"> </w:t>
      </w:r>
      <w:r w:rsidRPr="00866FEE">
        <w:rPr>
          <w:rtl/>
        </w:rPr>
        <w:t>ימים יחכו 45 יום, הבעיה נותרה</w:t>
      </w:r>
      <w:r w:rsidR="005133A8">
        <w:rPr>
          <w:rtl/>
        </w:rPr>
        <w:t xml:space="preserve"> </w:t>
      </w:r>
      <w:r w:rsidRPr="00866FEE">
        <w:rPr>
          <w:rtl/>
        </w:rPr>
        <w:t>באכיפה.</w:t>
      </w:r>
      <w:r w:rsidR="005133A8">
        <w:rPr>
          <w:rtl/>
        </w:rPr>
        <w:t xml:space="preserve"> </w:t>
      </w:r>
      <w:r w:rsidRPr="00866FEE">
        <w:rPr>
          <w:rtl/>
        </w:rPr>
        <w:t>אביא</w:t>
      </w:r>
      <w:r w:rsidR="005133A8">
        <w:rPr>
          <w:rtl/>
        </w:rPr>
        <w:t xml:space="preserve"> </w:t>
      </w:r>
      <w:r w:rsidRPr="00866FEE">
        <w:rPr>
          <w:rtl/>
        </w:rPr>
        <w:t>לך</w:t>
      </w:r>
      <w:r w:rsidR="005133A8">
        <w:rPr>
          <w:rtl/>
        </w:rPr>
        <w:t xml:space="preserve"> </w:t>
      </w:r>
      <w:r w:rsidRPr="00866FEE">
        <w:rPr>
          <w:rtl/>
        </w:rPr>
        <w:t>דוגמה למה אני מתכוונת.</w:t>
      </w:r>
      <w:r w:rsidR="005133A8">
        <w:rPr>
          <w:rtl/>
        </w:rPr>
        <w:t xml:space="preserve"> </w:t>
      </w:r>
      <w:r w:rsidRPr="00866FEE">
        <w:rPr>
          <w:rtl/>
        </w:rPr>
        <w:t>פנו אלי שלוש עובדות שמועסקות זה שש</w:t>
      </w:r>
      <w:r w:rsidR="005133A8">
        <w:rPr>
          <w:rtl/>
        </w:rPr>
        <w:t xml:space="preserve"> </w:t>
      </w:r>
      <w:r w:rsidRPr="00866FEE">
        <w:rPr>
          <w:rtl/>
        </w:rPr>
        <w:t>שנים</w:t>
      </w:r>
      <w:r w:rsidR="005133A8">
        <w:rPr>
          <w:rtl/>
        </w:rPr>
        <w:t xml:space="preserve"> </w:t>
      </w:r>
      <w:r w:rsidRPr="00866FEE">
        <w:rPr>
          <w:rtl/>
        </w:rPr>
        <w:t>כעובדות קבלן.</w:t>
      </w:r>
      <w:r w:rsidR="005133A8">
        <w:rPr>
          <w:rtl/>
        </w:rPr>
        <w:t xml:space="preserve"> </w:t>
      </w:r>
      <w:r w:rsidRPr="00866FEE">
        <w:rPr>
          <w:rtl/>
        </w:rPr>
        <w:t>בחוק העסקת עובדים באמצעות קבלני כוח אדם קבענו, שאחרי שלוש</w:t>
      </w:r>
      <w:r w:rsidR="005133A8">
        <w:rPr>
          <w:rtl/>
        </w:rPr>
        <w:t xml:space="preserve"> </w:t>
      </w:r>
      <w:r w:rsidRPr="00866FEE">
        <w:rPr>
          <w:rtl/>
        </w:rPr>
        <w:t>שנים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לתת</w:t>
      </w:r>
      <w:r w:rsidR="005133A8">
        <w:rPr>
          <w:rtl/>
        </w:rPr>
        <w:t xml:space="preserve"> </w:t>
      </w:r>
      <w:r w:rsidRPr="00866FEE">
        <w:rPr>
          <w:rtl/>
        </w:rPr>
        <w:t>לעובדים</w:t>
      </w:r>
      <w:r w:rsidR="005133A8">
        <w:rPr>
          <w:rtl/>
        </w:rPr>
        <w:t xml:space="preserve"> </w:t>
      </w:r>
      <w:r w:rsidRPr="00866FEE">
        <w:rPr>
          <w:rtl/>
        </w:rPr>
        <w:t>האלה אותם תנאים סוציאליים כמו לעובדים האחרים. אף שהן</w:t>
      </w:r>
      <w:r w:rsidR="005133A8">
        <w:rPr>
          <w:rtl/>
        </w:rPr>
        <w:t xml:space="preserve"> </w:t>
      </w:r>
      <w:r w:rsidRPr="00866FEE">
        <w:rPr>
          <w:rtl/>
        </w:rPr>
        <w:t>מועסקות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גוף</w:t>
      </w:r>
      <w:r w:rsidR="005133A8">
        <w:rPr>
          <w:rtl/>
        </w:rPr>
        <w:t xml:space="preserve"> </w:t>
      </w:r>
      <w:r w:rsidRPr="00866FEE">
        <w:rPr>
          <w:rtl/>
        </w:rPr>
        <w:t>ציבורי,</w:t>
      </w:r>
      <w:r w:rsidR="005133A8">
        <w:rPr>
          <w:rtl/>
        </w:rPr>
        <w:t xml:space="preserve"> </w:t>
      </w:r>
      <w:r w:rsidRPr="00866FEE">
        <w:rPr>
          <w:rtl/>
        </w:rPr>
        <w:t>הן לא מקבלות את התנאים האלה. אין להן, למשל, קרן</w:t>
      </w:r>
      <w:r w:rsidR="005133A8">
        <w:rPr>
          <w:rtl/>
        </w:rPr>
        <w:t xml:space="preserve"> </w:t>
      </w:r>
      <w:r w:rsidRPr="00866FEE">
        <w:rPr>
          <w:rtl/>
        </w:rPr>
        <w:t>פנסיה, אף שבמקום העבודה הזה יש קרן פנסיה. אני מביאה את הדוגמה הזאת כדי לומר מה</w:t>
      </w:r>
      <w:r w:rsidR="005133A8">
        <w:rPr>
          <w:rtl/>
        </w:rPr>
        <w:t xml:space="preserve"> </w:t>
      </w:r>
      <w:r w:rsidRPr="00866FEE">
        <w:rPr>
          <w:rtl/>
        </w:rPr>
        <w:t>קורה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האכיפה. אותן נשים פנו למשרד העבודה, למחלקה שעוסקת באכיפת חוקי עבודה,</w:t>
      </w:r>
      <w:r w:rsidR="005133A8">
        <w:rPr>
          <w:rtl/>
        </w:rPr>
        <w:t xml:space="preserve"> </w:t>
      </w:r>
      <w:r w:rsidRPr="00866FEE">
        <w:rPr>
          <w:rtl/>
        </w:rPr>
        <w:t>ואמרו</w:t>
      </w:r>
      <w:r w:rsidR="005133A8">
        <w:rPr>
          <w:rtl/>
        </w:rPr>
        <w:t xml:space="preserve"> </w:t>
      </w:r>
      <w:r w:rsidRPr="00866FEE">
        <w:rPr>
          <w:rtl/>
        </w:rPr>
        <w:t>להן:</w:t>
      </w:r>
      <w:r w:rsidR="005133A8">
        <w:rPr>
          <w:rtl/>
        </w:rPr>
        <w:t xml:space="preserve"> </w:t>
      </w:r>
      <w:r w:rsidRPr="00866FEE">
        <w:rPr>
          <w:rtl/>
        </w:rPr>
        <w:t>המחלקה שלנו לא אוכפת את החוק הזה של קבלני כוח אדם. המחלקה הזאת גם</w:t>
      </w:r>
      <w:r w:rsidR="005133A8">
        <w:rPr>
          <w:rtl/>
        </w:rPr>
        <w:t xml:space="preserve"> </w:t>
      </w:r>
      <w:r w:rsidRPr="00866FEE">
        <w:rPr>
          <w:rtl/>
        </w:rPr>
        <w:t>לא אוכפת את החוק של עבודת נשים, על</w:t>
      </w:r>
      <w:r w:rsidR="005133A8">
        <w:rPr>
          <w:rtl/>
        </w:rPr>
        <w:t>-</w:t>
      </w:r>
      <w:r w:rsidRPr="00866FEE">
        <w:rPr>
          <w:rtl/>
        </w:rPr>
        <w:t>פי מיטב ידיעתי.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לכן, אם</w:t>
      </w:r>
      <w:r w:rsidR="005133A8">
        <w:rPr>
          <w:rtl/>
        </w:rPr>
        <w:t xml:space="preserve"> </w:t>
      </w:r>
      <w:r w:rsidRPr="00866FEE">
        <w:rPr>
          <w:rtl/>
        </w:rPr>
        <w:t>במקביל</w:t>
      </w:r>
      <w:r w:rsidR="005133A8">
        <w:rPr>
          <w:rtl/>
        </w:rPr>
        <w:t xml:space="preserve"> </w:t>
      </w:r>
      <w:r w:rsidRPr="00866FEE">
        <w:rPr>
          <w:rtl/>
        </w:rPr>
        <w:t>לחקיקה</w:t>
      </w:r>
      <w:r w:rsidR="005133A8">
        <w:rPr>
          <w:rtl/>
        </w:rPr>
        <w:t xml:space="preserve"> </w:t>
      </w:r>
      <w:r w:rsidRPr="00866FEE">
        <w:rPr>
          <w:rtl/>
        </w:rPr>
        <w:t>לא נעשה עיבוי של מפקחים ושל הגנה על נשים, שיוכלו</w:t>
      </w:r>
      <w:r w:rsidR="005133A8">
        <w:rPr>
          <w:rtl/>
        </w:rPr>
        <w:t xml:space="preserve"> </w:t>
      </w:r>
      <w:r w:rsidRPr="00866FEE">
        <w:rPr>
          <w:rtl/>
        </w:rPr>
        <w:t>למצות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זה, אנחנו נישאר כמי שמכריזים על זכויות נשים, אבל בעצם נשים לא יוכלו</w:t>
      </w:r>
      <w:r w:rsidR="005133A8">
        <w:rPr>
          <w:rtl/>
        </w:rPr>
        <w:t xml:space="preserve"> </w:t>
      </w:r>
      <w:r w:rsidRPr="00866FEE">
        <w:rPr>
          <w:rtl/>
        </w:rPr>
        <w:t>לממש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הזכות הזאת. לכן, אני רואה חשיבות רבה מאוד אם אדוני יוכל במסגרת המשרד</w:t>
      </w:r>
      <w:r w:rsidR="005133A8">
        <w:rPr>
          <w:rtl/>
        </w:rPr>
        <w:t xml:space="preserve"> </w:t>
      </w:r>
      <w:r w:rsidRPr="00866FEE">
        <w:rPr>
          <w:rtl/>
        </w:rPr>
        <w:t>למצוא דרכים לסייע לנשים למצות את הזכות הזאת.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הנושא השני שאני רוצה לגעת בו, בקשר לעבודת נשים, הוא הבעיה הקשה שהוזכרה פה</w:t>
      </w:r>
      <w:r w:rsidR="005133A8">
        <w:rPr>
          <w:rtl/>
        </w:rPr>
        <w:t xml:space="preserve"> </w:t>
      </w:r>
      <w:r w:rsidRPr="00866FEE">
        <w:rPr>
          <w:rtl/>
        </w:rPr>
        <w:t>בהקשר של ענף הטקסטיל, והבעיה הרחבה יותר של אבטלת נשים. אני לא יודעת אם יש נושא</w:t>
      </w:r>
      <w:r w:rsidR="005133A8">
        <w:rPr>
          <w:rtl/>
        </w:rPr>
        <w:t xml:space="preserve"> </w:t>
      </w:r>
      <w:r w:rsidRPr="00866FEE">
        <w:rPr>
          <w:rtl/>
        </w:rPr>
        <w:t>שכל</w:t>
      </w:r>
      <w:r w:rsidR="005133A8">
        <w:rPr>
          <w:rtl/>
        </w:rPr>
        <w:t xml:space="preserve"> </w:t>
      </w:r>
      <w:r w:rsidRPr="00866FEE">
        <w:rPr>
          <w:rtl/>
        </w:rPr>
        <w:t>כך</w:t>
      </w:r>
      <w:r w:rsidR="005133A8">
        <w:rPr>
          <w:rtl/>
        </w:rPr>
        <w:t xml:space="preserve"> </w:t>
      </w:r>
      <w:r w:rsidRPr="00866FEE">
        <w:rPr>
          <w:rtl/>
        </w:rPr>
        <w:t>הרבה דובר עליו וכל כך מעט נעשה בו</w:t>
      </w:r>
      <w:r w:rsidR="005133A8">
        <w:rPr>
          <w:rtl/>
        </w:rPr>
        <w:t xml:space="preserve"> </w:t>
      </w:r>
      <w:r w:rsidRPr="00866FEE">
        <w:rPr>
          <w:rtl/>
        </w:rPr>
        <w:t>כמו הנושא הזה של אבטלת נשים.</w:t>
      </w:r>
      <w:r w:rsidR="005133A8">
        <w:rPr>
          <w:rtl/>
        </w:rPr>
        <w:t xml:space="preserve"> </w:t>
      </w:r>
      <w:r w:rsidRPr="00866FEE">
        <w:rPr>
          <w:rtl/>
        </w:rPr>
        <w:t>נכון</w:t>
      </w:r>
      <w:r w:rsidR="005133A8">
        <w:rPr>
          <w:rtl/>
        </w:rPr>
        <w:t xml:space="preserve"> </w:t>
      </w:r>
      <w:r w:rsidRPr="00866FEE">
        <w:rPr>
          <w:rtl/>
        </w:rPr>
        <w:t>שאבטלה</w:t>
      </w:r>
      <w:r w:rsidR="005133A8">
        <w:rPr>
          <w:rtl/>
        </w:rPr>
        <w:t xml:space="preserve"> </w:t>
      </w:r>
      <w:r w:rsidRPr="00866FEE">
        <w:rPr>
          <w:rtl/>
        </w:rPr>
        <w:t>באשר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אבטלה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בעיה</w:t>
      </w:r>
      <w:r w:rsidR="005133A8">
        <w:rPr>
          <w:rtl/>
        </w:rPr>
        <w:t xml:space="preserve"> </w:t>
      </w:r>
      <w:r w:rsidRPr="00866FEE">
        <w:rPr>
          <w:rtl/>
        </w:rPr>
        <w:t>קשה</w:t>
      </w:r>
      <w:r w:rsidR="005133A8">
        <w:rPr>
          <w:rtl/>
        </w:rPr>
        <w:t xml:space="preserve"> </w:t>
      </w:r>
      <w:r w:rsidRPr="00866FEE">
        <w:rPr>
          <w:rtl/>
        </w:rPr>
        <w:t>ביותר, אבל אבטלת נשים היא מכת מדינה.</w:t>
      </w:r>
      <w:r w:rsidR="005133A8">
        <w:rPr>
          <w:rtl/>
        </w:rPr>
        <w:t xml:space="preserve"> </w:t>
      </w:r>
      <w:r w:rsidRPr="00866FEE">
        <w:rPr>
          <w:rtl/>
        </w:rPr>
        <w:t>המעבידים</w:t>
      </w:r>
      <w:r w:rsidR="005133A8">
        <w:rPr>
          <w:rtl/>
        </w:rPr>
        <w:t xml:space="preserve"> </w:t>
      </w:r>
      <w:r w:rsidRPr="00866FEE">
        <w:rPr>
          <w:rtl/>
        </w:rPr>
        <w:t>מנצלים</w:t>
      </w:r>
      <w:r w:rsidR="005133A8">
        <w:rPr>
          <w:rtl/>
        </w:rPr>
        <w:t xml:space="preserve"> </w:t>
      </w:r>
      <w:r w:rsidRPr="00866FEE">
        <w:rPr>
          <w:rtl/>
        </w:rPr>
        <w:t>את אבטלת הנשים כדי להעסיק נשים בתנאים גרועים ביותר. גם עכשיו</w:t>
      </w:r>
      <w:r w:rsidR="005133A8">
        <w:rPr>
          <w:rtl/>
        </w:rPr>
        <w:t xml:space="preserve"> </w:t>
      </w:r>
      <w:r w:rsidRPr="00866FEE">
        <w:rPr>
          <w:rtl/>
        </w:rPr>
        <w:t>נוספו</w:t>
      </w:r>
      <w:r w:rsidR="005133A8">
        <w:rPr>
          <w:rtl/>
        </w:rPr>
        <w:t xml:space="preserve"> </w:t>
      </w:r>
      <w:r w:rsidRPr="00866FEE">
        <w:rPr>
          <w:rtl/>
        </w:rPr>
        <w:t>מובטלים</w:t>
      </w:r>
      <w:r w:rsidR="005133A8">
        <w:rPr>
          <w:rtl/>
        </w:rPr>
        <w:t xml:space="preserve"> </w:t>
      </w:r>
      <w:r w:rsidRPr="00866FEE">
        <w:rPr>
          <w:rtl/>
        </w:rPr>
        <w:t>רבים</w:t>
      </w:r>
      <w:r w:rsidR="005133A8">
        <w:rPr>
          <w:rtl/>
        </w:rPr>
        <w:t xml:space="preserve"> </w:t>
      </w:r>
      <w:r w:rsidRPr="00866FEE">
        <w:rPr>
          <w:rtl/>
        </w:rPr>
        <w:t>בענפי</w:t>
      </w:r>
      <w:r w:rsidR="005133A8">
        <w:rPr>
          <w:rtl/>
        </w:rPr>
        <w:t xml:space="preserve"> </w:t>
      </w:r>
      <w:r w:rsidRPr="00866FEE">
        <w:rPr>
          <w:rtl/>
        </w:rPr>
        <w:t>הטקסטיל, אבל במיוחד קשה מצב המובטלות ביישובים שהם</w:t>
      </w:r>
      <w:r w:rsidR="005133A8">
        <w:rPr>
          <w:rtl/>
        </w:rPr>
        <w:t xml:space="preserve"> </w:t>
      </w:r>
      <w:r w:rsidRPr="00866FEE">
        <w:rPr>
          <w:rtl/>
        </w:rPr>
        <w:t>בפריפריה, לרבות ביישובים ערביים ששם אין מקורות תעסוקה אחרים.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מעגל קסמים. נשים צעירות רוצות ללמוד מקצוע ופונות להכשרה מקצועית במשרד</w:t>
      </w:r>
      <w:r w:rsidR="005133A8">
        <w:rPr>
          <w:rtl/>
        </w:rPr>
        <w:t xml:space="preserve"> </w:t>
      </w:r>
      <w:r w:rsidRPr="00866FEE">
        <w:rPr>
          <w:rtl/>
        </w:rPr>
        <w:t>העבודה</w:t>
      </w:r>
      <w:r w:rsidR="005133A8">
        <w:rPr>
          <w:rtl/>
        </w:rPr>
        <w:t xml:space="preserve"> </w:t>
      </w:r>
      <w:r w:rsidRPr="00866FEE">
        <w:rPr>
          <w:rtl/>
        </w:rPr>
        <w:t>והרווחה.</w:t>
      </w:r>
      <w:r w:rsidR="005133A8">
        <w:rPr>
          <w:rtl/>
        </w:rPr>
        <w:t xml:space="preserve"> </w:t>
      </w:r>
      <w:r w:rsidRPr="00866FEE">
        <w:rPr>
          <w:rtl/>
        </w:rPr>
        <w:t>אומרים</w:t>
      </w:r>
      <w:r w:rsidR="005133A8">
        <w:rPr>
          <w:rtl/>
        </w:rPr>
        <w:t xml:space="preserve"> </w:t>
      </w:r>
      <w:r w:rsidRPr="00866FEE">
        <w:rPr>
          <w:rtl/>
        </w:rPr>
        <w:t>להן:</w:t>
      </w:r>
      <w:r w:rsidR="005133A8">
        <w:rPr>
          <w:rtl/>
        </w:rPr>
        <w:t xml:space="preserve"> </w:t>
      </w:r>
      <w:r w:rsidRPr="00866FEE">
        <w:rPr>
          <w:rtl/>
        </w:rPr>
        <w:t>אי</w:t>
      </w:r>
      <w:r w:rsidR="005133A8">
        <w:rPr>
          <w:rtl/>
        </w:rPr>
        <w:t>-</w:t>
      </w:r>
      <w:r w:rsidRPr="00866FEE">
        <w:rPr>
          <w:rtl/>
        </w:rPr>
        <w:t>אפשר לתת לכן קורס, הרי אין לכן סיכוי למצוא</w:t>
      </w:r>
      <w:r w:rsidR="005133A8">
        <w:rPr>
          <w:rtl/>
        </w:rPr>
        <w:t xml:space="preserve"> </w:t>
      </w:r>
      <w:r w:rsidRPr="00866FEE">
        <w:rPr>
          <w:rtl/>
        </w:rPr>
        <w:t>עבודה.</w:t>
      </w:r>
      <w:r w:rsidR="005133A8">
        <w:rPr>
          <w:rtl/>
        </w:rPr>
        <w:t xml:space="preserve"> </w:t>
      </w:r>
      <w:r w:rsidRPr="00866FEE">
        <w:rPr>
          <w:rtl/>
        </w:rPr>
        <w:t>מאחר שאין נשים שהתמחו בתחום של אלקטרוניקה, למשל, גם לא נמצא היזם שיקים</w:t>
      </w:r>
      <w:r w:rsidR="005133A8">
        <w:rPr>
          <w:rtl/>
        </w:rPr>
        <w:t xml:space="preserve"> </w:t>
      </w:r>
      <w:r w:rsidRPr="00866FEE">
        <w:rPr>
          <w:rtl/>
        </w:rPr>
        <w:t>שם</w:t>
      </w:r>
      <w:r w:rsidR="005133A8">
        <w:rPr>
          <w:rtl/>
        </w:rPr>
        <w:t xml:space="preserve"> </w:t>
      </w:r>
      <w:r w:rsidRPr="00866FEE">
        <w:rPr>
          <w:rtl/>
        </w:rPr>
        <w:t>את המפעל. זאת אומרת, קורס היא לא תקבל כי אין מפעל, אבל גם לא יקימו מפעל כי</w:t>
      </w:r>
      <w:r w:rsidR="005133A8">
        <w:rPr>
          <w:rtl/>
        </w:rPr>
        <w:t xml:space="preserve"> </w:t>
      </w:r>
      <w:r w:rsidRPr="00866FEE">
        <w:rPr>
          <w:rtl/>
        </w:rPr>
        <w:t>אין במקום כוח עבודה מתאים. אני חושבת, שאנחנו מפסידים רבבות נשים שיכולות לעבוד,</w:t>
      </w:r>
      <w:r w:rsidR="005133A8">
        <w:rPr>
          <w:rtl/>
        </w:rPr>
        <w:t xml:space="preserve"> </w:t>
      </w:r>
      <w:r w:rsidRPr="00866FEE">
        <w:rPr>
          <w:rtl/>
        </w:rPr>
        <w:t>חלקן</w:t>
      </w:r>
      <w:r w:rsidR="005133A8">
        <w:rPr>
          <w:rtl/>
        </w:rPr>
        <w:t xml:space="preserve"> </w:t>
      </w:r>
      <w:r w:rsidRPr="00866FEE">
        <w:rPr>
          <w:rtl/>
        </w:rPr>
        <w:t>הגדול</w:t>
      </w:r>
      <w:r w:rsidR="005133A8">
        <w:rPr>
          <w:rtl/>
        </w:rPr>
        <w:t xml:space="preserve"> </w:t>
      </w:r>
      <w:r w:rsidRPr="00866FEE">
        <w:rPr>
          <w:rtl/>
        </w:rPr>
        <w:t>גמרו</w:t>
      </w:r>
      <w:r w:rsidR="005133A8">
        <w:rPr>
          <w:rtl/>
        </w:rPr>
        <w:t xml:space="preserve"> </w:t>
      </w:r>
      <w:r w:rsidRPr="00866FEE">
        <w:rPr>
          <w:rtl/>
        </w:rPr>
        <w:t>תיכון,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להן</w:t>
      </w:r>
      <w:r w:rsidR="005133A8">
        <w:rPr>
          <w:rtl/>
        </w:rPr>
        <w:t xml:space="preserve"> </w:t>
      </w:r>
      <w:r w:rsidRPr="00866FEE">
        <w:rPr>
          <w:rtl/>
        </w:rPr>
        <w:t>השכלה,</w:t>
      </w:r>
      <w:r w:rsidR="005133A8">
        <w:rPr>
          <w:rtl/>
        </w:rPr>
        <w:t xml:space="preserve"> </w:t>
      </w:r>
      <w:r w:rsidRPr="00866FEE">
        <w:rPr>
          <w:rtl/>
        </w:rPr>
        <w:t>והן לא יכולות להתקדם מעבר לטקסטיל,</w:t>
      </w:r>
      <w:r w:rsidR="005133A8">
        <w:rPr>
          <w:rtl/>
        </w:rPr>
        <w:t xml:space="preserve"> </w:t>
      </w:r>
      <w:r w:rsidRPr="00866FEE">
        <w:rPr>
          <w:rtl/>
        </w:rPr>
        <w:t>והטקסטיל</w:t>
      </w:r>
      <w:r w:rsidR="005133A8">
        <w:rPr>
          <w:rtl/>
        </w:rPr>
        <w:t xml:space="preserve"> </w:t>
      </w:r>
      <w:r w:rsidRPr="00866FEE">
        <w:rPr>
          <w:rtl/>
        </w:rPr>
        <w:t>נמצא עכשיו בסגירה. אני חושבת שהנושא הזה הוא אחד הנושאים היותר</w:t>
      </w:r>
      <w:r w:rsidR="005133A8">
        <w:rPr>
          <w:rtl/>
        </w:rPr>
        <w:t>-</w:t>
      </w:r>
      <w:r w:rsidRPr="00866FEE">
        <w:rPr>
          <w:rtl/>
        </w:rPr>
        <w:t>כאובים</w:t>
      </w:r>
      <w:r w:rsidR="005133A8">
        <w:rPr>
          <w:rtl/>
        </w:rPr>
        <w:t xml:space="preserve"> </w:t>
      </w:r>
      <w:r w:rsidRPr="00866FEE">
        <w:rPr>
          <w:rtl/>
        </w:rPr>
        <w:t>שיש לנו בקשר לעבודת נשים.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שר העבודה והרווחה א' ישי: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זה הדבר הכי קל. מי שיפתח מפעל, ניתן לו הכשרה מקצועית בתוך המפעל.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אדוני,</w:t>
      </w:r>
      <w:r w:rsidR="005133A8">
        <w:rPr>
          <w:rtl/>
        </w:rPr>
        <w:t xml:space="preserve"> </w:t>
      </w:r>
      <w:r w:rsidRPr="00866FEE">
        <w:rPr>
          <w:rtl/>
        </w:rPr>
        <w:t>אני מסכימה אתך שזה יקרה, אבל בפועל זה לא קורה. הן לא יכולות למצוא</w:t>
      </w:r>
      <w:r w:rsidR="005133A8">
        <w:rPr>
          <w:rtl/>
        </w:rPr>
        <w:t xml:space="preserve"> </w:t>
      </w:r>
      <w:r w:rsidRPr="00866FEE">
        <w:rPr>
          <w:rtl/>
        </w:rPr>
        <w:t>עבודה במקום אחר, והן נשארות בבתיהן ללא אפשרות תעסוקה.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לחברת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גוז'נסקי.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חברת הכנסת ענת מאור, אחריה </w:t>
      </w:r>
      <w:r w:rsidR="005133A8">
        <w:rPr>
          <w:rtl/>
        </w:rPr>
        <w:t>–</w:t>
      </w:r>
      <w:r w:rsidRPr="00866FEE">
        <w:rPr>
          <w:rtl/>
        </w:rPr>
        <w:t xml:space="preserve"> חבר הכנסת טלב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אלסאנע, ואם הוא לא יהיה </w:t>
      </w:r>
      <w:r w:rsidR="005133A8">
        <w:rPr>
          <w:rtl/>
        </w:rPr>
        <w:t>–</w:t>
      </w:r>
      <w:r w:rsidRPr="00866FEE">
        <w:rPr>
          <w:rtl/>
        </w:rPr>
        <w:t xml:space="preserve"> חברת הכנסת נעמי חזן.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ענת מאור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אדוני השר, חברי הכנסת, אני מצטרפת למברכים על הצעת החוק</w:t>
      </w:r>
      <w:r w:rsidR="005133A8">
        <w:rPr>
          <w:rtl/>
        </w:rPr>
        <w:t xml:space="preserve"> </w:t>
      </w:r>
      <w:r w:rsidRPr="00866FEE">
        <w:rPr>
          <w:rtl/>
        </w:rPr>
        <w:t>החשובה</w:t>
      </w:r>
      <w:r w:rsidR="005133A8">
        <w:rPr>
          <w:rtl/>
        </w:rPr>
        <w:t xml:space="preserve"> </w:t>
      </w:r>
      <w:r w:rsidRPr="00866FEE">
        <w:rPr>
          <w:rtl/>
        </w:rPr>
        <w:t>שבאה</w:t>
      </w:r>
      <w:r w:rsidR="005133A8">
        <w:rPr>
          <w:rtl/>
        </w:rPr>
        <w:t xml:space="preserve"> </w:t>
      </w:r>
      <w:r w:rsidRPr="00866FEE">
        <w:rPr>
          <w:rtl/>
        </w:rPr>
        <w:t>לקדם</w:t>
      </w:r>
      <w:r w:rsidR="005133A8">
        <w:rPr>
          <w:rtl/>
        </w:rPr>
        <w:t xml:space="preserve"> </w:t>
      </w:r>
      <w:r w:rsidRPr="00866FEE">
        <w:rPr>
          <w:rtl/>
        </w:rPr>
        <w:t>נושאים</w:t>
      </w:r>
      <w:r w:rsidR="005133A8">
        <w:rPr>
          <w:rtl/>
        </w:rPr>
        <w:t xml:space="preserve"> </w:t>
      </w:r>
      <w:r w:rsidRPr="00866FEE">
        <w:rPr>
          <w:rtl/>
        </w:rPr>
        <w:t>שאנחנו זה שנים מספר עוסקים בהם ודנים בהם, ואין ספק</w:t>
      </w:r>
      <w:r w:rsidR="005133A8">
        <w:rPr>
          <w:rtl/>
        </w:rPr>
        <w:t xml:space="preserve"> </w:t>
      </w:r>
      <w:r w:rsidRPr="00866FEE">
        <w:rPr>
          <w:rtl/>
        </w:rPr>
        <w:t>שהבאתם</w:t>
      </w:r>
      <w:r w:rsidR="005133A8">
        <w:rPr>
          <w:rtl/>
        </w:rPr>
        <w:t xml:space="preserve"> </w:t>
      </w:r>
      <w:r w:rsidRPr="00866FEE">
        <w:rPr>
          <w:rtl/>
        </w:rPr>
        <w:t>לכלל</w:t>
      </w:r>
      <w:r w:rsidR="005133A8">
        <w:rPr>
          <w:rtl/>
        </w:rPr>
        <w:t xml:space="preserve"> </w:t>
      </w:r>
      <w:r w:rsidRPr="00866FEE">
        <w:rPr>
          <w:rtl/>
        </w:rPr>
        <w:t>סיום על</w:t>
      </w:r>
      <w:r w:rsidR="005133A8">
        <w:rPr>
          <w:rtl/>
        </w:rPr>
        <w:t>-</w:t>
      </w:r>
      <w:r w:rsidRPr="00866FEE">
        <w:rPr>
          <w:rtl/>
        </w:rPr>
        <w:t>ידי חקיקה תביא בשורה להרבה מאוד נשים. בתקווה שחוק האימוץ</w:t>
      </w:r>
      <w:r w:rsidR="005133A8">
        <w:rPr>
          <w:rtl/>
        </w:rPr>
        <w:t xml:space="preserve"> </w:t>
      </w:r>
      <w:r w:rsidRPr="00866FEE">
        <w:rPr>
          <w:rtl/>
        </w:rPr>
        <w:t>הארצי ייכנס לתוקפו והתקנות תהיינה לא תקנות עוקפות חוק, אלא כאלה שמסייעות ליישם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החוק,</w:t>
      </w:r>
      <w:r w:rsidR="005133A8">
        <w:rPr>
          <w:rtl/>
        </w:rPr>
        <w:t xml:space="preserve"> </w:t>
      </w:r>
      <w:r w:rsidRPr="00866FEE">
        <w:rPr>
          <w:rtl/>
        </w:rPr>
        <w:t>תופעת</w:t>
      </w:r>
      <w:r w:rsidR="005133A8">
        <w:rPr>
          <w:rtl/>
        </w:rPr>
        <w:t xml:space="preserve"> </w:t>
      </w:r>
      <w:r w:rsidRPr="00866FEE">
        <w:rPr>
          <w:rtl/>
        </w:rPr>
        <w:t>האימוץ תלך ותגדל ללא ספק, ואז הסיוע, בין למשפחות בין למשפחות</w:t>
      </w:r>
      <w:r w:rsidR="005133A8">
        <w:rPr>
          <w:rtl/>
        </w:rPr>
        <w:t xml:space="preserve"> </w:t>
      </w:r>
      <w:r w:rsidRPr="00866FEE">
        <w:rPr>
          <w:rtl/>
        </w:rPr>
        <w:t>חד</w:t>
      </w:r>
      <w:r w:rsidR="005133A8">
        <w:rPr>
          <w:rtl/>
        </w:rPr>
        <w:t>-</w:t>
      </w:r>
      <w:r w:rsidRPr="00866FEE">
        <w:rPr>
          <w:rtl/>
        </w:rPr>
        <w:t>הוריות, חשוב מאוד.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הנושא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עובדות קבלן,</w:t>
      </w:r>
      <w:r w:rsidR="005133A8">
        <w:rPr>
          <w:rtl/>
        </w:rPr>
        <w:t xml:space="preserve"> </w:t>
      </w:r>
      <w:r w:rsidRPr="00866FEE">
        <w:rPr>
          <w:rtl/>
        </w:rPr>
        <w:t>שהיא תופעה חמורה ביותר, הוא נושא שהיה פרוץ, והוא</w:t>
      </w:r>
      <w:r w:rsidR="005133A8">
        <w:rPr>
          <w:rtl/>
        </w:rPr>
        <w:t xml:space="preserve"> </w:t>
      </w:r>
      <w:r w:rsidRPr="00866FEE">
        <w:rPr>
          <w:rtl/>
        </w:rPr>
        <w:t>חשוב</w:t>
      </w:r>
      <w:r w:rsidR="005133A8">
        <w:rPr>
          <w:rtl/>
        </w:rPr>
        <w:t xml:space="preserve"> </w:t>
      </w:r>
      <w:r w:rsidRPr="00866FEE">
        <w:rPr>
          <w:rtl/>
        </w:rPr>
        <w:t>ביותר</w:t>
      </w:r>
      <w:r w:rsidR="005133A8">
        <w:rPr>
          <w:rtl/>
        </w:rPr>
        <w:t xml:space="preserve"> </w:t>
      </w: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נשים.</w:t>
      </w:r>
      <w:r w:rsidR="005133A8">
        <w:rPr>
          <w:rtl/>
        </w:rPr>
        <w:t xml:space="preserve"> </w:t>
      </w:r>
      <w:r w:rsidRPr="00866FEE">
        <w:rPr>
          <w:rtl/>
        </w:rPr>
        <w:t>בנוסף, כמובן, התיקון המפורסם שדנו בו בכנסת גם במסגרת</w:t>
      </w:r>
      <w:r w:rsidR="005133A8">
        <w:rPr>
          <w:rtl/>
        </w:rPr>
        <w:t xml:space="preserve"> </w:t>
      </w:r>
      <w:r w:rsidRPr="00866FEE">
        <w:rPr>
          <w:rtl/>
        </w:rPr>
        <w:t>הצעות חוק פרטיות, שהיריון הוא לא מחלה, ואם הוא מתנהל באופן תקין ובריא אין סיבה</w:t>
      </w:r>
      <w:r w:rsidR="005133A8">
        <w:rPr>
          <w:rtl/>
        </w:rPr>
        <w:t xml:space="preserve"> </w:t>
      </w:r>
      <w:r w:rsidRPr="00866FEE">
        <w:rPr>
          <w:rtl/>
        </w:rPr>
        <w:t>למנוע</w:t>
      </w:r>
      <w:r w:rsidR="005133A8">
        <w:rPr>
          <w:rtl/>
        </w:rPr>
        <w:t xml:space="preserve"> </w:t>
      </w:r>
      <w:r w:rsidRPr="00866FEE">
        <w:rPr>
          <w:rtl/>
        </w:rPr>
        <w:t>בכוח</w:t>
      </w:r>
      <w:r w:rsidR="005133A8">
        <w:rPr>
          <w:rtl/>
        </w:rPr>
        <w:t xml:space="preserve"> </w:t>
      </w:r>
      <w:r w:rsidRPr="00866FEE">
        <w:rPr>
          <w:rtl/>
        </w:rPr>
        <w:t>אשה מלעבוד שעות נוספות, ובתנאי, כפי שהמשרד מציע, שהדבר יהיה מגובה</w:t>
      </w:r>
      <w:r w:rsidR="005133A8">
        <w:rPr>
          <w:rtl/>
        </w:rPr>
        <w:t xml:space="preserve"> </w:t>
      </w:r>
      <w:r w:rsidRPr="00866FEE">
        <w:rPr>
          <w:rtl/>
        </w:rPr>
        <w:t>באישור רפואי.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להתייחס לשתי נקודות, שלא במקרה חברת הכנסת גוז'נסקי</w:t>
      </w:r>
      <w:r w:rsidR="005133A8">
        <w:rPr>
          <w:rtl/>
        </w:rPr>
        <w:t xml:space="preserve"> </w:t>
      </w:r>
      <w:r w:rsidRPr="00866FEE">
        <w:rPr>
          <w:rtl/>
        </w:rPr>
        <w:t>העלתה</w:t>
      </w:r>
      <w:r w:rsidR="005133A8">
        <w:rPr>
          <w:rtl/>
        </w:rPr>
        <w:t xml:space="preserve"> </w:t>
      </w:r>
      <w:r w:rsidRPr="00866FEE">
        <w:rPr>
          <w:rtl/>
        </w:rPr>
        <w:t>אותן.</w:t>
      </w:r>
      <w:r w:rsidR="005133A8">
        <w:rPr>
          <w:rtl/>
        </w:rPr>
        <w:t xml:space="preserve"> </w:t>
      </w:r>
      <w:r w:rsidRPr="00866FEE">
        <w:rPr>
          <w:rtl/>
        </w:rPr>
        <w:t>אני רוצה להתחיל מנושא האבטלה. אתמול ראינו עובדות ועובדים עם כאב</w:t>
      </w:r>
      <w:r w:rsidR="005133A8">
        <w:rPr>
          <w:rtl/>
        </w:rPr>
        <w:t xml:space="preserve"> </w:t>
      </w:r>
      <w:r w:rsidRPr="00866FEE">
        <w:rPr>
          <w:rtl/>
        </w:rPr>
        <w:t>אישי</w:t>
      </w:r>
      <w:r w:rsidR="005133A8">
        <w:rPr>
          <w:rtl/>
        </w:rPr>
        <w:t xml:space="preserve"> </w:t>
      </w:r>
      <w:r w:rsidRPr="00866FEE">
        <w:rPr>
          <w:rtl/>
        </w:rPr>
        <w:t>שקשה</w:t>
      </w:r>
      <w:r w:rsidR="005133A8">
        <w:rPr>
          <w:rtl/>
        </w:rPr>
        <w:t xml:space="preserve"> </w:t>
      </w:r>
      <w:r w:rsidRPr="00866FEE">
        <w:rPr>
          <w:rtl/>
        </w:rPr>
        <w:t>לתאר,</w:t>
      </w:r>
      <w:r w:rsidR="005133A8">
        <w:rPr>
          <w:rtl/>
        </w:rPr>
        <w:t xml:space="preserve"> </w:t>
      </w:r>
      <w:r w:rsidRPr="00866FEE">
        <w:rPr>
          <w:rtl/>
        </w:rPr>
        <w:t>וכך לפני חודש, וכך לפני חודשיים.</w:t>
      </w:r>
      <w:r w:rsidR="005133A8">
        <w:rPr>
          <w:rtl/>
        </w:rPr>
        <w:t xml:space="preserve"> </w:t>
      </w:r>
      <w:r w:rsidRPr="00866FEE">
        <w:rPr>
          <w:rtl/>
        </w:rPr>
        <w:t>ראש הממשלה המנוח בגין אמר</w:t>
      </w:r>
      <w:r w:rsidR="005133A8">
        <w:rPr>
          <w:rtl/>
        </w:rPr>
        <w:t xml:space="preserve"> </w:t>
      </w:r>
      <w:r w:rsidRPr="00866FEE">
        <w:rPr>
          <w:rtl/>
        </w:rPr>
        <w:t>לפני שנים: תתרגש קצת, תזדעזע קצת. אני אומרת, שיש פה נושא של אבטלה, שאנחנו בעצם</w:t>
      </w:r>
      <w:r w:rsidR="005133A8">
        <w:rPr>
          <w:rtl/>
        </w:rPr>
        <w:t xml:space="preserve"> </w:t>
      </w:r>
      <w:r w:rsidRPr="00866FEE">
        <w:rPr>
          <w:rtl/>
        </w:rPr>
        <w:t>מדברים</w:t>
      </w:r>
      <w:r w:rsidR="005133A8">
        <w:rPr>
          <w:rtl/>
        </w:rPr>
        <w:t xml:space="preserve"> </w:t>
      </w:r>
      <w:r w:rsidRPr="00866FEE">
        <w:rPr>
          <w:rtl/>
        </w:rPr>
        <w:t>עליו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מזג האוויר. וכשעוברים ממפעל למפעל ורואים את האנשים, אבל</w:t>
      </w:r>
      <w:r w:rsidR="005133A8">
        <w:rPr>
          <w:rtl/>
        </w:rPr>
        <w:t xml:space="preserve"> </w:t>
      </w:r>
      <w:r w:rsidRPr="00866FEE">
        <w:rPr>
          <w:rtl/>
        </w:rPr>
        <w:t xml:space="preserve">בעיקר נשים </w:t>
      </w:r>
      <w:r w:rsidR="005133A8">
        <w:rPr>
          <w:rtl/>
        </w:rPr>
        <w:t>–</w:t>
      </w:r>
      <w:r w:rsidRPr="00866FEE">
        <w:rPr>
          <w:rtl/>
        </w:rPr>
        <w:t xml:space="preserve"> זאת הבעיה שלנו: נשים גם במגזר היהודי, גם במגזר הערבי.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 הכנסת הירשזון, תראה איזו הערצה לבגין.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ענת מאור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הביטוי הזה, "תתרגש קצת", מאוד מצא חן בעיני.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אני הגעתי לגיל הזה, כדי לשמוע מהצד הזה, מלים כאלה, אז עברנו דרך ארוכה</w:t>
      </w:r>
      <w:r w:rsidR="005133A8">
        <w:rPr>
          <w:rtl/>
        </w:rPr>
        <w:t xml:space="preserve"> </w:t>
      </w:r>
      <w:r w:rsidRPr="00866FEE">
        <w:rPr>
          <w:rtl/>
        </w:rPr>
        <w:t>בארץ</w:t>
      </w:r>
      <w:r w:rsidR="005133A8">
        <w:rPr>
          <w:rtl/>
        </w:rPr>
        <w:t>-</w:t>
      </w:r>
      <w:r w:rsidRPr="00866FEE">
        <w:rPr>
          <w:rtl/>
        </w:rPr>
        <w:t>ישראל.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ענת מאור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להגיד</w:t>
      </w:r>
      <w:r w:rsidR="005133A8">
        <w:rPr>
          <w:rtl/>
        </w:rPr>
        <w:t xml:space="preserve"> </w:t>
      </w:r>
      <w:r w:rsidRPr="00866FEE">
        <w:rPr>
          <w:rtl/>
        </w:rPr>
        <w:t>לך,</w:t>
      </w:r>
      <w:r w:rsidR="005133A8">
        <w:rPr>
          <w:rtl/>
        </w:rPr>
        <w:t xml:space="preserve"> </w:t>
      </w: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 הירשזון, תודה על המחמאה; אני מקווה שאתה</w:t>
      </w:r>
      <w:r w:rsidR="005133A8">
        <w:rPr>
          <w:rtl/>
        </w:rPr>
        <w:t xml:space="preserve"> </w:t>
      </w:r>
      <w:r w:rsidRPr="00866FEE">
        <w:rPr>
          <w:rtl/>
        </w:rPr>
        <w:t>מאזין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למה</w:t>
      </w:r>
      <w:r w:rsidR="005133A8">
        <w:rPr>
          <w:rtl/>
        </w:rPr>
        <w:t xml:space="preserve"> </w:t>
      </w:r>
      <w:r w:rsidRPr="00866FEE">
        <w:rPr>
          <w:rtl/>
        </w:rPr>
        <w:t>שאנחנו אומרים על ראש הממשלה הנוכחי. הייתי מציעה ומבקשת שהדברים</w:t>
      </w:r>
      <w:r w:rsidR="005133A8">
        <w:rPr>
          <w:rtl/>
        </w:rPr>
        <w:t xml:space="preserve"> </w:t>
      </w:r>
      <w:r w:rsidRPr="00866FEE">
        <w:rPr>
          <w:rtl/>
        </w:rPr>
        <w:t>הללו</w:t>
      </w:r>
      <w:r w:rsidR="005133A8">
        <w:rPr>
          <w:rtl/>
        </w:rPr>
        <w:t xml:space="preserve"> </w:t>
      </w:r>
      <w:r w:rsidRPr="00866FEE">
        <w:rPr>
          <w:rtl/>
        </w:rPr>
        <w:t>יחדרו</w:t>
      </w:r>
      <w:r w:rsidR="005133A8">
        <w:rPr>
          <w:rtl/>
        </w:rPr>
        <w:t xml:space="preserve"> </w:t>
      </w:r>
      <w:r w:rsidRPr="00866FEE">
        <w:rPr>
          <w:rtl/>
        </w:rPr>
        <w:t>באותה עוצמה. בעניין הזה לא מדברים בנוסטלגיה, אלא על סכנות קיומיות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ימינו.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בשביל האיזון.</w:t>
      </w:r>
      <w:r w:rsidR="005133A8">
        <w:rPr>
          <w:rtl/>
        </w:rPr>
        <w:t xml:space="preserve"> </w:t>
      </w:r>
      <w:r w:rsidRPr="00866FEE">
        <w:rPr>
          <w:rtl/>
        </w:rPr>
        <w:t>אבל אני מאוד מעריכה את הגישה הדמוקרטית של מנחם</w:t>
      </w:r>
      <w:r w:rsidR="005133A8">
        <w:rPr>
          <w:rtl/>
        </w:rPr>
        <w:t xml:space="preserve"> </w:t>
      </w:r>
      <w:r w:rsidRPr="00866FEE">
        <w:rPr>
          <w:rtl/>
        </w:rPr>
        <w:t>בגין, זיכרונו לברכה.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שמעתי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שאמרתם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ראש הממשלה מנחם בגין, אני גם מקשיב לדברים שאתם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אומרים על ראש הממשלה הזה; אני לא מסכים אתכם </w:t>
      </w:r>
      <w:r w:rsidR="005133A8">
        <w:rPr>
          <w:rtl/>
        </w:rPr>
        <w:t>–</w:t>
      </w:r>
      <w:r w:rsidRPr="00866FEE">
        <w:rPr>
          <w:rtl/>
        </w:rPr>
        <w:t xml:space="preserve"> מה לעשות?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ענת מאור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לומר, אם כן, שנושא האבטלה והנתונים החמורים שפורסמו היום, והפנים</w:t>
      </w:r>
      <w:r w:rsidR="005133A8">
        <w:rPr>
          <w:rtl/>
        </w:rPr>
        <w:t xml:space="preserve"> </w:t>
      </w:r>
      <w:r w:rsidRPr="00866FEE">
        <w:rPr>
          <w:rtl/>
        </w:rPr>
        <w:t>העגומות</w:t>
      </w:r>
      <w:r w:rsidR="005133A8">
        <w:rPr>
          <w:rtl/>
        </w:rPr>
        <w:t xml:space="preserve"> </w:t>
      </w:r>
      <w:r w:rsidRPr="00866FEE">
        <w:rPr>
          <w:rtl/>
        </w:rPr>
        <w:t>והעצובות</w:t>
      </w:r>
      <w:r w:rsidR="005133A8">
        <w:rPr>
          <w:rtl/>
        </w:rPr>
        <w:t xml:space="preserve"> </w:t>
      </w:r>
      <w:r w:rsidRPr="00866FEE">
        <w:rPr>
          <w:rtl/>
        </w:rPr>
        <w:t>שאנחנו</w:t>
      </w:r>
      <w:r w:rsidR="005133A8">
        <w:rPr>
          <w:rtl/>
        </w:rPr>
        <w:t xml:space="preserve"> </w:t>
      </w:r>
      <w:r w:rsidRPr="00866FEE">
        <w:rPr>
          <w:rtl/>
        </w:rPr>
        <w:t>רואים, לא יכולים שלא להדיר שינה מעינינו. לצערי הרב,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הבעיה היתה תמיד, אבל הממשלה </w:t>
      </w:r>
      <w:r w:rsidR="005133A8">
        <w:rPr>
          <w:rtl/>
        </w:rPr>
        <w:t>–</w:t>
      </w:r>
      <w:r w:rsidRPr="00866FEE">
        <w:rPr>
          <w:rtl/>
        </w:rPr>
        <w:t xml:space="preserve"> זה נראה כך במפגשים ובמדיניות ההשקעה</w:t>
      </w:r>
      <w:r w:rsidR="005133A8">
        <w:rPr>
          <w:rtl/>
        </w:rPr>
        <w:t xml:space="preserve"> </w:t>
      </w:r>
      <w:r w:rsidRPr="00866FEE">
        <w:rPr>
          <w:rtl/>
        </w:rPr>
        <w:t>או האי</w:t>
      </w:r>
      <w:r w:rsidR="005133A8">
        <w:rPr>
          <w:rtl/>
        </w:rPr>
        <w:t>-</w:t>
      </w:r>
      <w:r w:rsidRPr="00866FEE">
        <w:rPr>
          <w:rtl/>
        </w:rPr>
        <w:t xml:space="preserve">השקעה באזורי פיתוח </w:t>
      </w:r>
      <w:r w:rsidR="005133A8">
        <w:rPr>
          <w:rtl/>
        </w:rPr>
        <w:t>–</w:t>
      </w:r>
      <w:r w:rsidRPr="00866FEE">
        <w:rPr>
          <w:rtl/>
        </w:rPr>
        <w:t xml:space="preserve"> פשוט לא עומדת נגדה.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</w:t>
      </w:r>
      <w:r w:rsidR="005133A8">
        <w:rPr>
          <w:rtl/>
        </w:rPr>
        <w:t xml:space="preserve"> </w:t>
      </w:r>
      <w:r w:rsidRPr="00866FEE">
        <w:rPr>
          <w:rtl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נושא</w:t>
      </w:r>
      <w:r w:rsidR="005133A8">
        <w:rPr>
          <w:rtl/>
        </w:rPr>
        <w:t xml:space="preserve"> </w:t>
      </w:r>
      <w:r w:rsidRPr="00866FEE">
        <w:rPr>
          <w:rtl/>
        </w:rPr>
        <w:t>האכיפה,</w:t>
      </w:r>
      <w:r w:rsidR="005133A8">
        <w:rPr>
          <w:rtl/>
        </w:rPr>
        <w:t xml:space="preserve"> </w:t>
      </w:r>
      <w:r w:rsidRPr="00866FEE">
        <w:rPr>
          <w:rtl/>
        </w:rPr>
        <w:t>נוסף</w:t>
      </w:r>
      <w:r w:rsidR="005133A8">
        <w:rPr>
          <w:rtl/>
        </w:rPr>
        <w:t xml:space="preserve"> </w:t>
      </w:r>
      <w:r w:rsidRPr="00866FEE">
        <w:rPr>
          <w:rtl/>
        </w:rPr>
        <w:t xml:space="preserve">על מה שאמרה חברת הכנסת גוז'נסקי </w:t>
      </w:r>
      <w:r w:rsidR="005133A8">
        <w:rPr>
          <w:rtl/>
        </w:rPr>
        <w:t xml:space="preserve">– </w:t>
      </w:r>
      <w:r w:rsidRPr="00866FEE">
        <w:rPr>
          <w:rtl/>
        </w:rPr>
        <w:t>להוסיף</w:t>
      </w:r>
      <w:r w:rsidR="005133A8">
        <w:rPr>
          <w:rtl/>
        </w:rPr>
        <w:t xml:space="preserve"> </w:t>
      </w:r>
      <w:r w:rsidRPr="00866FEE">
        <w:rPr>
          <w:rtl/>
        </w:rPr>
        <w:t>נושא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שכר שווה לעובד ולעובדת.</w:t>
      </w:r>
      <w:r w:rsidR="005133A8">
        <w:rPr>
          <w:rtl/>
        </w:rPr>
        <w:t xml:space="preserve"> </w:t>
      </w:r>
      <w:r w:rsidRPr="00866FEE">
        <w:rPr>
          <w:rtl/>
        </w:rPr>
        <w:t>הכנסת חוקקה חוק ב</w:t>
      </w:r>
      <w:r w:rsidR="005133A8">
        <w:rPr>
          <w:rtl/>
        </w:rPr>
        <w:t>-</w:t>
      </w:r>
      <w:r w:rsidRPr="00866FEE">
        <w:rPr>
          <w:rtl/>
        </w:rPr>
        <w:t>1996, ואם לא</w:t>
      </w:r>
      <w:r w:rsidR="005133A8">
        <w:rPr>
          <w:rtl/>
        </w:rPr>
        <w:t xml:space="preserve"> </w:t>
      </w:r>
      <w:r w:rsidRPr="00866FEE">
        <w:rPr>
          <w:rtl/>
        </w:rPr>
        <w:t>נעשה</w:t>
      </w:r>
      <w:r w:rsidR="005133A8">
        <w:rPr>
          <w:rtl/>
        </w:rPr>
        <w:t xml:space="preserve"> </w:t>
      </w:r>
      <w:r w:rsidRPr="00866FEE">
        <w:rPr>
          <w:rtl/>
        </w:rPr>
        <w:t>בו</w:t>
      </w:r>
      <w:r w:rsidR="005133A8">
        <w:rPr>
          <w:rtl/>
        </w:rPr>
        <w:t xml:space="preserve"> </w:t>
      </w:r>
      <w:r w:rsidRPr="00866FEE">
        <w:rPr>
          <w:rtl/>
        </w:rPr>
        <w:t>שימוש</w:t>
      </w:r>
      <w:r w:rsidR="005133A8">
        <w:rPr>
          <w:rtl/>
        </w:rPr>
        <w:t xml:space="preserve"> </w:t>
      </w:r>
      <w:r w:rsidRPr="00866FEE">
        <w:rPr>
          <w:rtl/>
        </w:rPr>
        <w:t>ואם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יהיו</w:t>
      </w:r>
      <w:r w:rsidR="005133A8">
        <w:rPr>
          <w:rtl/>
        </w:rPr>
        <w:t xml:space="preserve"> </w:t>
      </w:r>
      <w:r w:rsidRPr="00866FEE">
        <w:rPr>
          <w:rtl/>
        </w:rPr>
        <w:t>מפקחים</w:t>
      </w:r>
      <w:r w:rsidR="005133A8">
        <w:rPr>
          <w:rtl/>
        </w:rPr>
        <w:t xml:space="preserve"> </w:t>
      </w:r>
      <w:r w:rsidRPr="00866FEE">
        <w:rPr>
          <w:rtl/>
        </w:rPr>
        <w:t>מיוחדים</w:t>
      </w:r>
      <w:r w:rsidR="005133A8">
        <w:rPr>
          <w:rtl/>
        </w:rPr>
        <w:t xml:space="preserve"> </w:t>
      </w:r>
      <w:r w:rsidRPr="00866FEE">
        <w:rPr>
          <w:rtl/>
        </w:rPr>
        <w:t>לחוק הזה, שיסייעו לנשים להגיע</w:t>
      </w:r>
      <w:r w:rsidR="005133A8">
        <w:rPr>
          <w:rtl/>
        </w:rPr>
        <w:t xml:space="preserve"> </w:t>
      </w:r>
      <w:r w:rsidRPr="00866FEE">
        <w:rPr>
          <w:rtl/>
        </w:rPr>
        <w:t>לבתי</w:t>
      </w:r>
      <w:r w:rsidR="005133A8">
        <w:rPr>
          <w:rtl/>
        </w:rPr>
        <w:t>-</w:t>
      </w:r>
      <w:r w:rsidRPr="00866FEE">
        <w:rPr>
          <w:rtl/>
        </w:rPr>
        <w:t>דין</w:t>
      </w:r>
      <w:r w:rsidR="005133A8">
        <w:rPr>
          <w:rtl/>
        </w:rPr>
        <w:t xml:space="preserve"> </w:t>
      </w:r>
      <w:r w:rsidRPr="00866FEE">
        <w:rPr>
          <w:rtl/>
        </w:rPr>
        <w:t>לעבודה עם מומחה לניתוח עיסוקים, ואם לא יעמדו על כך שההכנסה כולה תהיה</w:t>
      </w:r>
      <w:r w:rsidR="005133A8">
        <w:rPr>
          <w:rtl/>
        </w:rPr>
        <w:t xml:space="preserve"> </w:t>
      </w:r>
      <w:r w:rsidRPr="00866FEE">
        <w:rPr>
          <w:rtl/>
        </w:rPr>
        <w:t>שווה</w:t>
      </w:r>
      <w:r w:rsidR="005133A8">
        <w:rPr>
          <w:rtl/>
        </w:rPr>
        <w:t xml:space="preserve"> </w:t>
      </w:r>
      <w:r w:rsidRPr="00866FEE">
        <w:rPr>
          <w:rtl/>
        </w:rPr>
        <w:t>ולא</w:t>
      </w:r>
      <w:r w:rsidR="005133A8">
        <w:rPr>
          <w:rtl/>
        </w:rPr>
        <w:t xml:space="preserve"> </w:t>
      </w:r>
      <w:r w:rsidRPr="00866FEE">
        <w:rPr>
          <w:rtl/>
        </w:rPr>
        <w:t>רק</w:t>
      </w:r>
      <w:r w:rsidR="005133A8">
        <w:rPr>
          <w:rtl/>
        </w:rPr>
        <w:t xml:space="preserve"> </w:t>
      </w:r>
      <w:r w:rsidRPr="00866FEE">
        <w:rPr>
          <w:rtl/>
        </w:rPr>
        <w:t>השכר, אנחנו נוסיף וניצור את המצב של פערים בשכר בין נשים לגברים,</w:t>
      </w:r>
      <w:r w:rsidR="005133A8">
        <w:rPr>
          <w:rtl/>
        </w:rPr>
        <w:t xml:space="preserve"> </w:t>
      </w:r>
      <w:r w:rsidRPr="00866FEE">
        <w:rPr>
          <w:rtl/>
        </w:rPr>
        <w:t>וזה אחד המחדלים הקשים מאוד.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נקודה אחרונה.</w:t>
      </w:r>
      <w:r w:rsidR="005133A8">
        <w:rPr>
          <w:rtl/>
        </w:rPr>
        <w:t xml:space="preserve"> </w:t>
      </w:r>
      <w:r w:rsidRPr="00866FEE">
        <w:rPr>
          <w:rtl/>
        </w:rPr>
        <w:t>יש חוק שאם לא נקדם אותו</w:t>
      </w:r>
      <w:r w:rsidR="005133A8">
        <w:rPr>
          <w:rtl/>
        </w:rPr>
        <w:t xml:space="preserve"> </w:t>
      </w:r>
      <w:r w:rsidRPr="00866FEE">
        <w:rPr>
          <w:rtl/>
        </w:rPr>
        <w:t>אנחנו פוגעים בעצם במשפחה בעלת שני</w:t>
      </w:r>
      <w:r w:rsidR="005133A8">
        <w:rPr>
          <w:rtl/>
        </w:rPr>
        <w:t xml:space="preserve"> </w:t>
      </w:r>
      <w:r w:rsidRPr="00866FEE">
        <w:rPr>
          <w:rtl/>
        </w:rPr>
        <w:t>מפרנסים,</w:t>
      </w:r>
      <w:r w:rsidR="005133A8">
        <w:rPr>
          <w:rtl/>
        </w:rPr>
        <w:t xml:space="preserve"> </w:t>
      </w:r>
      <w:r w:rsidRPr="00866FEE">
        <w:rPr>
          <w:rtl/>
        </w:rPr>
        <w:t>נשים</w:t>
      </w:r>
      <w:r w:rsidR="005133A8">
        <w:rPr>
          <w:rtl/>
        </w:rPr>
        <w:t xml:space="preserve"> </w:t>
      </w:r>
      <w:r w:rsidRPr="00866FEE">
        <w:rPr>
          <w:rtl/>
        </w:rPr>
        <w:t>וגברים</w:t>
      </w:r>
      <w:r w:rsidR="005133A8">
        <w:rPr>
          <w:rtl/>
        </w:rPr>
        <w:t xml:space="preserve"> </w:t>
      </w:r>
      <w:r w:rsidRPr="00866FEE">
        <w:rPr>
          <w:rtl/>
        </w:rPr>
        <w:t>כאחד, בנקודות זיכוי לנשים שהן ובעליהן עובדים יחד, בגין</w:t>
      </w:r>
      <w:r w:rsidR="005133A8">
        <w:rPr>
          <w:rtl/>
        </w:rPr>
        <w:t xml:space="preserve"> </w:t>
      </w:r>
      <w:r w:rsidRPr="00866FEE">
        <w:rPr>
          <w:rtl/>
        </w:rPr>
        <w:t>אחזקת</w:t>
      </w:r>
      <w:r w:rsidR="005133A8">
        <w:rPr>
          <w:rtl/>
        </w:rPr>
        <w:t xml:space="preserve"> </w:t>
      </w:r>
      <w:r w:rsidRPr="00866FEE">
        <w:rPr>
          <w:rtl/>
        </w:rPr>
        <w:t>הילד</w:t>
      </w:r>
      <w:r w:rsidR="005133A8">
        <w:rPr>
          <w:rtl/>
        </w:rPr>
        <w:t xml:space="preserve"> </w:t>
      </w:r>
      <w:r w:rsidRPr="00866FEE">
        <w:rPr>
          <w:rtl/>
        </w:rPr>
        <w:t>וחינוכו, במעון יום, בפעוטון, כי, לצערנו, עדיין אין חוק חינוך חינם</w:t>
      </w:r>
      <w:r w:rsidR="005133A8">
        <w:rPr>
          <w:rtl/>
        </w:rPr>
        <w:t xml:space="preserve"> </w:t>
      </w:r>
      <w:r w:rsidRPr="00866FEE">
        <w:rPr>
          <w:rtl/>
        </w:rPr>
        <w:t>מגיל שלושה חודשים עד גיל שלוש, או בגין שירותים שניתנים לעוזרת בית, למטפלת בילד</w:t>
      </w:r>
      <w:r w:rsidR="005133A8">
        <w:rPr>
          <w:rtl/>
        </w:rPr>
        <w:t xml:space="preserve"> </w:t>
      </w:r>
      <w:r w:rsidRPr="00866FEE">
        <w:rPr>
          <w:rtl/>
        </w:rPr>
        <w:t>בבית.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השר, לסיום אני רוצה לבקש ממך שנמשיך בנוהג, שכאשר הממשלה מביאה 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וחברי</w:t>
      </w:r>
      <w:r w:rsidR="005133A8">
        <w:rPr>
          <w:rtl/>
        </w:rPr>
        <w:t xml:space="preserve"> </w:t>
      </w:r>
      <w:r w:rsidRPr="00866FEE">
        <w:rPr>
          <w:rtl/>
        </w:rPr>
        <w:t>כנסת</w:t>
      </w:r>
      <w:r w:rsidR="005133A8">
        <w:rPr>
          <w:rtl/>
        </w:rPr>
        <w:t xml:space="preserve"> </w:t>
      </w:r>
      <w:r w:rsidRPr="00866FEE">
        <w:rPr>
          <w:rtl/>
        </w:rPr>
        <w:t>יזמו</w:t>
      </w:r>
      <w:r w:rsidR="005133A8">
        <w:rPr>
          <w:rtl/>
        </w:rPr>
        <w:t xml:space="preserve"> </w:t>
      </w:r>
      <w:r w:rsidRPr="00866FEE">
        <w:rPr>
          <w:rtl/>
        </w:rPr>
        <w:t>הצעות חוק באותו נושא, בכנסת הנוכחית ובקודמת, תאשר ועדת</w:t>
      </w:r>
      <w:r w:rsidR="005133A8">
        <w:rPr>
          <w:rtl/>
        </w:rPr>
        <w:t xml:space="preserve"> </w:t>
      </w:r>
      <w:r w:rsidRPr="00866FEE">
        <w:rPr>
          <w:rtl/>
        </w:rPr>
        <w:t>השרים לענייני חקיקה את ההצעות של חברי הכנסת והדיון והטיפול בחוקים יהיה במשולב.</w:t>
      </w:r>
      <w:r w:rsidR="005133A8">
        <w:rPr>
          <w:rtl/>
        </w:rPr>
        <w:t xml:space="preserve"> </w:t>
      </w:r>
      <w:r w:rsidRPr="00866FEE">
        <w:rPr>
          <w:rtl/>
        </w:rPr>
        <w:t>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לחברת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ענת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מאור. חבר הכנסת טלב אלסאנע </w:t>
      </w:r>
      <w:r w:rsidR="005133A8">
        <w:rPr>
          <w:rtl/>
        </w:rPr>
        <w:t>–</w:t>
      </w:r>
      <w:r w:rsidRPr="00866FEE">
        <w:rPr>
          <w:rtl/>
        </w:rPr>
        <w:t xml:space="preserve"> איננו. אם כן </w:t>
      </w:r>
      <w:r w:rsidR="005133A8">
        <w:rPr>
          <w:rtl/>
        </w:rPr>
        <w:t>–</w:t>
      </w:r>
      <w:r w:rsidRPr="00866FEE">
        <w:rPr>
          <w:rtl/>
        </w:rPr>
        <w:t xml:space="preserve"> חברת</w:t>
      </w:r>
      <w:r w:rsidR="005133A8">
        <w:rPr>
          <w:rtl/>
        </w:rPr>
        <w:t xml:space="preserve"> </w:t>
      </w:r>
      <w:r w:rsidRPr="00866FEE">
        <w:rPr>
          <w:rtl/>
        </w:rPr>
        <w:t>הכנסת נעמי חזן, אחרונת הדוברים.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נעמי חזן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ראש, חברי הכנסת, אני רוצה להצטרף למברכים. הצעת חוק עבודת נשים</w:t>
      </w:r>
      <w:r w:rsidR="005133A8">
        <w:rPr>
          <w:rtl/>
        </w:rPr>
        <w:t xml:space="preserve"> </w:t>
      </w:r>
      <w:r w:rsidRPr="00866FEE">
        <w:rPr>
          <w:rtl/>
        </w:rPr>
        <w:t>(תיקון מס' 16) היא הצעה מבורכת מבחינות רבות. אני חושבת שהיא מתקנת עיוותים שהיו</w:t>
      </w:r>
      <w:r w:rsidR="005133A8">
        <w:rPr>
          <w:rtl/>
        </w:rPr>
        <w:t xml:space="preserve"> </w:t>
      </w:r>
      <w:r w:rsidRPr="00866FEE">
        <w:rPr>
          <w:rtl/>
        </w:rPr>
        <w:t>קיימים</w:t>
      </w:r>
      <w:r w:rsidR="005133A8">
        <w:rPr>
          <w:rtl/>
        </w:rPr>
        <w:t xml:space="preserve"> </w:t>
      </w:r>
      <w:r w:rsidRPr="00866FEE">
        <w:rPr>
          <w:rtl/>
        </w:rPr>
        <w:t>בחוק.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לברך אותך, אדוני השר, על היוזמה הזאת. היא יוזמה מאוד</w:t>
      </w:r>
      <w:r w:rsidR="005133A8">
        <w:rPr>
          <w:rtl/>
        </w:rPr>
        <w:t xml:space="preserve"> </w:t>
      </w:r>
      <w:r w:rsidRPr="00866FEE">
        <w:rPr>
          <w:rtl/>
        </w:rPr>
        <w:t>מקצועית,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שוויונית,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מתקדמת. צר לי רק על כך שחלק מהתיקונים הללו לא</w:t>
      </w:r>
      <w:r w:rsidR="005133A8">
        <w:rPr>
          <w:rtl/>
        </w:rPr>
        <w:t xml:space="preserve"> </w:t>
      </w:r>
      <w:r w:rsidRPr="00866FEE">
        <w:rPr>
          <w:rtl/>
        </w:rPr>
        <w:t>נעשו קודם, אבל אני רוצה לברך אותך על כך שאתה נוקט יוזמה מבורכת זו.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אם</w:t>
      </w:r>
      <w:r w:rsidR="005133A8">
        <w:rPr>
          <w:rtl/>
        </w:rPr>
        <w:t xml:space="preserve"> </w:t>
      </w:r>
      <w:r w:rsidRPr="00866FEE">
        <w:rPr>
          <w:rtl/>
        </w:rPr>
        <w:t>תרשה</w:t>
      </w:r>
      <w:r w:rsidR="005133A8">
        <w:rPr>
          <w:rtl/>
        </w:rPr>
        <w:t xml:space="preserve"> </w:t>
      </w:r>
      <w:r w:rsidRPr="00866FEE">
        <w:rPr>
          <w:rtl/>
        </w:rPr>
        <w:t>לי,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חושבת</w:t>
      </w:r>
      <w:r w:rsidR="005133A8">
        <w:rPr>
          <w:rtl/>
        </w:rPr>
        <w:t xml:space="preserve"> </w:t>
      </w:r>
      <w:r w:rsidRPr="00866FEE">
        <w:rPr>
          <w:rtl/>
        </w:rPr>
        <w:t>שאחד</w:t>
      </w:r>
      <w:r w:rsidR="005133A8">
        <w:rPr>
          <w:rtl/>
        </w:rPr>
        <w:t xml:space="preserve"> </w:t>
      </w:r>
      <w:r w:rsidRPr="00866FEE">
        <w:rPr>
          <w:rtl/>
        </w:rPr>
        <w:t>מהדברים</w:t>
      </w:r>
      <w:r w:rsidR="005133A8">
        <w:rPr>
          <w:rtl/>
        </w:rPr>
        <w:t xml:space="preserve"> </w:t>
      </w:r>
      <w:r w:rsidRPr="00866FEE">
        <w:rPr>
          <w:rtl/>
        </w:rPr>
        <w:t>החשובים</w:t>
      </w:r>
      <w:r w:rsidR="005133A8">
        <w:rPr>
          <w:rtl/>
        </w:rPr>
        <w:t xml:space="preserve"> </w:t>
      </w:r>
      <w:r w:rsidRPr="00866FEE">
        <w:rPr>
          <w:rtl/>
        </w:rPr>
        <w:t>ביותר</w:t>
      </w:r>
      <w:r w:rsidR="005133A8">
        <w:rPr>
          <w:rtl/>
        </w:rPr>
        <w:t xml:space="preserve"> </w:t>
      </w:r>
      <w:r w:rsidRPr="00866FEE">
        <w:rPr>
          <w:rtl/>
        </w:rPr>
        <w:t>בחקיקה הזאת הוא</w:t>
      </w:r>
      <w:r w:rsidR="005133A8">
        <w:rPr>
          <w:rtl/>
        </w:rPr>
        <w:t xml:space="preserve"> </w:t>
      </w:r>
      <w:r w:rsidRPr="00866FEE">
        <w:rPr>
          <w:rtl/>
        </w:rPr>
        <w:t>ההתייחסות</w:t>
      </w:r>
      <w:r w:rsidR="005133A8">
        <w:rPr>
          <w:rtl/>
        </w:rPr>
        <w:t xml:space="preserve"> </w:t>
      </w:r>
      <w:r w:rsidRPr="00866FEE">
        <w:rPr>
          <w:rtl/>
        </w:rPr>
        <w:t>למושג ההורות באופן כללי. בתיקונים לגבי האימוץ וחופשת לידה ודמי לידה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בהחלט</w:t>
      </w:r>
      <w:r w:rsidR="005133A8">
        <w:rPr>
          <w:rtl/>
        </w:rPr>
        <w:t xml:space="preserve"> </w:t>
      </w:r>
      <w:r w:rsidRPr="00866FEE">
        <w:rPr>
          <w:rtl/>
        </w:rPr>
        <w:t>הכרה בעובדה, שאבות ואמהות הם הורים, והם מחלקים ביניהם את הנטל בצורה</w:t>
      </w:r>
      <w:r w:rsidR="005133A8">
        <w:rPr>
          <w:rtl/>
        </w:rPr>
        <w:t xml:space="preserve"> </w:t>
      </w:r>
      <w:r w:rsidRPr="00866FEE">
        <w:rPr>
          <w:rtl/>
        </w:rPr>
        <w:t>שוויונית.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חושבת</w:t>
      </w:r>
      <w:r w:rsidR="005133A8">
        <w:rPr>
          <w:rtl/>
        </w:rPr>
        <w:t xml:space="preserve"> </w:t>
      </w:r>
      <w:r w:rsidRPr="00866FEE">
        <w:rPr>
          <w:rtl/>
        </w:rPr>
        <w:t>שקשה להפריז בחשיבות של הגישה להורות ולחלוקת נטל העבודה</w:t>
      </w:r>
      <w:r w:rsidR="005133A8">
        <w:rPr>
          <w:rtl/>
        </w:rPr>
        <w:t xml:space="preserve"> </w:t>
      </w:r>
      <w:r w:rsidRPr="00866FEE">
        <w:rPr>
          <w:rtl/>
        </w:rPr>
        <w:t>בגידול הילדים בתוך הבית בצורה שווה בין גברים לנשים. על כך תבורך.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תרשה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הערה</w:t>
      </w:r>
      <w:r w:rsidR="005133A8">
        <w:rPr>
          <w:rtl/>
        </w:rPr>
        <w:t xml:space="preserve"> </w:t>
      </w:r>
      <w:r w:rsidRPr="00866FEE">
        <w:rPr>
          <w:rtl/>
        </w:rPr>
        <w:t>אחת, הערה שלפחות חלק מעובדי משרדך לא יופתעו מכך שאני מעלה</w:t>
      </w:r>
      <w:r w:rsidR="005133A8">
        <w:rPr>
          <w:rtl/>
        </w:rPr>
        <w:t xml:space="preserve"> </w:t>
      </w:r>
      <w:r w:rsidRPr="00866FEE">
        <w:rPr>
          <w:rtl/>
        </w:rPr>
        <w:t>אותה.</w:t>
      </w:r>
      <w:r w:rsidR="005133A8">
        <w:rPr>
          <w:rtl/>
        </w:rPr>
        <w:t xml:space="preserve"> </w:t>
      </w:r>
      <w:r w:rsidRPr="00866FEE">
        <w:rPr>
          <w:rtl/>
        </w:rPr>
        <w:t>בסעיף</w:t>
      </w:r>
      <w:r w:rsidR="005133A8">
        <w:rPr>
          <w:rtl/>
        </w:rPr>
        <w:t xml:space="preserve"> </w:t>
      </w:r>
      <w:r w:rsidRPr="00866FEE">
        <w:rPr>
          <w:rtl/>
        </w:rPr>
        <w:t>3</w:t>
      </w:r>
      <w:r w:rsidR="005133A8">
        <w:rPr>
          <w:rtl/>
        </w:rPr>
        <w:t xml:space="preserve"> </w:t>
      </w:r>
      <w:r w:rsidRPr="00866FEE">
        <w:rPr>
          <w:rtl/>
        </w:rPr>
        <w:t>לחקיקה</w:t>
      </w:r>
      <w:r w:rsidR="005133A8">
        <w:rPr>
          <w:rtl/>
        </w:rPr>
        <w:t xml:space="preserve"> </w:t>
      </w:r>
      <w:r w:rsidRPr="00866FEE">
        <w:rPr>
          <w:rtl/>
        </w:rPr>
        <w:t>האמורה</w:t>
      </w:r>
      <w:r w:rsidR="005133A8">
        <w:rPr>
          <w:rtl/>
        </w:rPr>
        <w:t xml:space="preserve"> </w:t>
      </w:r>
      <w:r w:rsidRPr="00866FEE">
        <w:rPr>
          <w:rtl/>
        </w:rPr>
        <w:t>יש תיקון של עיוות מתמשך כבר משנת 1951, המונע</w:t>
      </w:r>
      <w:r w:rsidR="005133A8">
        <w:rPr>
          <w:rtl/>
        </w:rPr>
        <w:t xml:space="preserve"> </w:t>
      </w:r>
      <w:r w:rsidRPr="00866FEE">
        <w:rPr>
          <w:rtl/>
        </w:rPr>
        <w:t>מנשים</w:t>
      </w:r>
      <w:r w:rsidR="005133A8">
        <w:rPr>
          <w:rtl/>
        </w:rPr>
        <w:t xml:space="preserve"> </w:t>
      </w:r>
      <w:r w:rsidRPr="00866FEE">
        <w:rPr>
          <w:rtl/>
        </w:rPr>
        <w:t>בהיריון,</w:t>
      </w:r>
      <w:r w:rsidR="005133A8">
        <w:rPr>
          <w:rtl/>
        </w:rPr>
        <w:t xml:space="preserve"> </w:t>
      </w:r>
      <w:r w:rsidRPr="00866FEE">
        <w:rPr>
          <w:rtl/>
        </w:rPr>
        <w:t>אחרי</w:t>
      </w:r>
      <w:r w:rsidR="005133A8">
        <w:rPr>
          <w:rtl/>
        </w:rPr>
        <w:t xml:space="preserve"> </w:t>
      </w:r>
      <w:r w:rsidRPr="00866FEE">
        <w:rPr>
          <w:rtl/>
        </w:rPr>
        <w:t>החודש</w:t>
      </w:r>
      <w:r w:rsidR="005133A8">
        <w:rPr>
          <w:rtl/>
        </w:rPr>
        <w:t xml:space="preserve"> </w:t>
      </w:r>
      <w:r w:rsidRPr="00866FEE">
        <w:rPr>
          <w:rtl/>
        </w:rPr>
        <w:t>החמישי, לעבוד בשעות נוספות. הדבר מוחזר במידה רבה</w:t>
      </w:r>
      <w:r w:rsidR="005133A8">
        <w:rPr>
          <w:rtl/>
        </w:rPr>
        <w:t xml:space="preserve"> </w:t>
      </w:r>
      <w:r w:rsidRPr="00866FEE">
        <w:rPr>
          <w:rtl/>
        </w:rPr>
        <w:t>לבחירתה</w:t>
      </w:r>
      <w:r w:rsidR="005133A8">
        <w:rPr>
          <w:rtl/>
        </w:rPr>
        <w:t xml:space="preserve"> </w:t>
      </w:r>
      <w:r w:rsidRPr="00866FEE">
        <w:rPr>
          <w:rtl/>
        </w:rPr>
        <w:t>של האשה.</w:t>
      </w:r>
      <w:r w:rsidR="005133A8">
        <w:rPr>
          <w:rtl/>
        </w:rPr>
        <w:t xml:space="preserve"> </w:t>
      </w:r>
      <w:r w:rsidRPr="00866FEE">
        <w:rPr>
          <w:rtl/>
        </w:rPr>
        <w:t>וכך צריך להיות.</w:t>
      </w:r>
      <w:r w:rsidR="005133A8">
        <w:rPr>
          <w:rtl/>
        </w:rPr>
        <w:t xml:space="preserve"> </w:t>
      </w:r>
      <w:r w:rsidRPr="00866FEE">
        <w:rPr>
          <w:rtl/>
        </w:rPr>
        <w:t>אבל מה שקשה לי לקבל הוא, שהאשה חייבת להביא</w:t>
      </w:r>
      <w:r w:rsidR="005133A8">
        <w:rPr>
          <w:rtl/>
        </w:rPr>
        <w:t xml:space="preserve"> </w:t>
      </w:r>
      <w:r w:rsidRPr="00866FEE">
        <w:rPr>
          <w:rtl/>
        </w:rPr>
        <w:t>אישור</w:t>
      </w:r>
      <w:r w:rsidR="005133A8">
        <w:rPr>
          <w:rtl/>
        </w:rPr>
        <w:t xml:space="preserve"> </w:t>
      </w:r>
      <w:r w:rsidRPr="00866FEE">
        <w:rPr>
          <w:rtl/>
        </w:rPr>
        <w:t>רפואי אם היא רוצה להמשיך לעבוד מהחודש החמישי ועד ללידה עצמה.</w:t>
      </w:r>
      <w:r w:rsidR="005133A8">
        <w:rPr>
          <w:rtl/>
        </w:rPr>
        <w:t xml:space="preserve"> </w:t>
      </w:r>
      <w:r w:rsidRPr="00866FEE">
        <w:rPr>
          <w:rtl/>
        </w:rPr>
        <w:t>לדעתי, אם</w:t>
      </w:r>
      <w:r w:rsidR="005133A8">
        <w:rPr>
          <w:rtl/>
        </w:rPr>
        <w:t xml:space="preserve"> </w:t>
      </w:r>
      <w:r w:rsidRPr="00866FEE">
        <w:rPr>
          <w:rtl/>
        </w:rPr>
        <w:t>מתקנים עיוות שהיה קיים, צריך לתקן אותו במלואו, ולא לחייב את האשה להביא אישורים</w:t>
      </w:r>
      <w:r w:rsidR="005133A8">
        <w:rPr>
          <w:rtl/>
        </w:rPr>
        <w:t xml:space="preserve"> </w:t>
      </w:r>
      <w:r w:rsidRPr="00866FEE">
        <w:rPr>
          <w:rtl/>
        </w:rPr>
        <w:t>למיניהם מגורמים שונים, כדי לאפשר לה לממש את זכותה לבחור</w:t>
      </w:r>
      <w:r w:rsidR="005133A8">
        <w:rPr>
          <w:rtl/>
        </w:rPr>
        <w:t xml:space="preserve"> </w:t>
      </w:r>
      <w:r w:rsidRPr="00866FEE">
        <w:rPr>
          <w:rtl/>
        </w:rPr>
        <w:t>מתי ובאילו נסיבות היא</w:t>
      </w:r>
      <w:r w:rsidR="005133A8">
        <w:rPr>
          <w:rtl/>
        </w:rPr>
        <w:t xml:space="preserve"> </w:t>
      </w:r>
      <w:r w:rsidRPr="00866FEE">
        <w:rPr>
          <w:rtl/>
        </w:rPr>
        <w:t>תעבוד.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כן, בעניין הזה אגיש הסתייגות בהכנה לקריאה שנייה ושלישית, כי אני חושבת</w:t>
      </w:r>
      <w:r w:rsidR="005133A8">
        <w:rPr>
          <w:rtl/>
        </w:rPr>
        <w:t xml:space="preserve"> </w:t>
      </w:r>
      <w:r w:rsidRPr="00866FEE">
        <w:rPr>
          <w:rtl/>
        </w:rPr>
        <w:t>שאכן היה צריך לתקן את העיוות אבל אסור לעשות את זה בצורה חלקית.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ומלה אחרונה, אדוני היושב</w:t>
      </w:r>
      <w:r w:rsidR="005133A8">
        <w:rPr>
          <w:rtl/>
        </w:rPr>
        <w:t>-</w:t>
      </w:r>
      <w:r w:rsidRPr="00866FEE">
        <w:rPr>
          <w:rtl/>
        </w:rPr>
        <w:t>ראש, באמת מלה אחרונה. עלה כאן, בצדק רב, הנושא של</w:t>
      </w:r>
      <w:r w:rsidR="005133A8">
        <w:rPr>
          <w:rtl/>
        </w:rPr>
        <w:t xml:space="preserve"> </w:t>
      </w:r>
      <w:r w:rsidRPr="00866FEE">
        <w:rPr>
          <w:rtl/>
        </w:rPr>
        <w:t>אבטלת</w:t>
      </w:r>
      <w:r w:rsidR="005133A8">
        <w:rPr>
          <w:rtl/>
        </w:rPr>
        <w:t xml:space="preserve"> </w:t>
      </w:r>
      <w:r w:rsidRPr="00866FEE">
        <w:rPr>
          <w:rtl/>
        </w:rPr>
        <w:t>נשים ואבטלה באופן כללי.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הייתי מצפה שהיום </w:t>
      </w:r>
      <w:r w:rsidR="005133A8">
        <w:rPr>
          <w:rtl/>
        </w:rPr>
        <w:t>–</w:t>
      </w:r>
      <w:r w:rsidRPr="00866FEE">
        <w:rPr>
          <w:rtl/>
        </w:rPr>
        <w:t xml:space="preserve"> משום שאנחנו מכירים את הבעיה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ואת התסמונת ואת הפגיעה העמוקה בנשים עובדות ככל שממדי האבטלה עולים </w:t>
      </w:r>
      <w:r w:rsidR="005133A8">
        <w:rPr>
          <w:rtl/>
        </w:rPr>
        <w:t>–</w:t>
      </w:r>
      <w:r w:rsidRPr="00866FEE">
        <w:rPr>
          <w:rtl/>
        </w:rPr>
        <w:t xml:space="preserve"> הייתי מצפה</w:t>
      </w:r>
      <w:r w:rsidR="005133A8">
        <w:rPr>
          <w:rtl/>
        </w:rPr>
        <w:t xml:space="preserve"> </w:t>
      </w:r>
      <w:r w:rsidRPr="00866FEE">
        <w:rPr>
          <w:rtl/>
        </w:rPr>
        <w:t>ממך</w:t>
      </w:r>
      <w:r w:rsidR="005133A8">
        <w:rPr>
          <w:rtl/>
        </w:rPr>
        <w:t xml:space="preserve"> </w:t>
      </w:r>
      <w:r w:rsidRPr="00866FEE">
        <w:rPr>
          <w:rtl/>
        </w:rPr>
        <w:t>כשר העבודה והרווחה, שתיזום צוות שינסה לטפל בשיטתיות ולעומק בבעיה של אבטלת</w:t>
      </w:r>
      <w:r w:rsidR="005133A8">
        <w:rPr>
          <w:rtl/>
        </w:rPr>
        <w:t xml:space="preserve"> </w:t>
      </w:r>
      <w:r w:rsidRPr="00866FEE">
        <w:rPr>
          <w:rtl/>
        </w:rPr>
        <w:t>נשים</w:t>
      </w:r>
      <w:r w:rsidR="005133A8">
        <w:rPr>
          <w:rtl/>
        </w:rPr>
        <w:t xml:space="preserve"> </w:t>
      </w:r>
      <w:r w:rsidRPr="00866FEE">
        <w:rPr>
          <w:rtl/>
        </w:rPr>
        <w:t>ולמצוא</w:t>
      </w:r>
      <w:r w:rsidR="005133A8">
        <w:rPr>
          <w:rtl/>
        </w:rPr>
        <w:t xml:space="preserve"> </w:t>
      </w:r>
      <w:r w:rsidRPr="00866FEE">
        <w:rPr>
          <w:rtl/>
        </w:rPr>
        <w:t>לכך פתרונות. כי ככל שעולה אבטלת הנשים, החברה כולה סובלת, ואני לא</w:t>
      </w:r>
      <w:r w:rsidR="005133A8">
        <w:rPr>
          <w:rtl/>
        </w:rPr>
        <w:t xml:space="preserve"> </w:t>
      </w:r>
      <w:r w:rsidRPr="00866FEE">
        <w:rPr>
          <w:rtl/>
        </w:rPr>
        <w:t>חושבת</w:t>
      </w:r>
      <w:r w:rsidR="005133A8">
        <w:rPr>
          <w:rtl/>
        </w:rPr>
        <w:t xml:space="preserve"> </w:t>
      </w:r>
      <w:r w:rsidRPr="00866FEE">
        <w:rPr>
          <w:rtl/>
        </w:rPr>
        <w:t>שאפשר לעסוק היום בנושא האבטלה בלי לתת תשומת לב מיוחדת, לא רק פרטנית אלא</w:t>
      </w:r>
      <w:r w:rsidR="005133A8">
        <w:rPr>
          <w:rtl/>
        </w:rPr>
        <w:t xml:space="preserve"> </w:t>
      </w:r>
      <w:r w:rsidRPr="00866FEE">
        <w:rPr>
          <w:rtl/>
        </w:rPr>
        <w:t>למכלול</w:t>
      </w:r>
      <w:r w:rsidR="005133A8">
        <w:rPr>
          <w:rtl/>
        </w:rPr>
        <w:t xml:space="preserve"> </w:t>
      </w:r>
      <w:r w:rsidRPr="00866FEE">
        <w:rPr>
          <w:rtl/>
        </w:rPr>
        <w:t>הבעיות</w:t>
      </w:r>
      <w:r w:rsidR="005133A8">
        <w:rPr>
          <w:rtl/>
        </w:rPr>
        <w:t xml:space="preserve"> </w:t>
      </w:r>
      <w:r w:rsidRPr="00866FEE">
        <w:rPr>
          <w:rtl/>
        </w:rPr>
        <w:t>הקשורות לאבטלת נשים.</w:t>
      </w:r>
      <w:r w:rsidR="005133A8">
        <w:rPr>
          <w:rtl/>
        </w:rPr>
        <w:t xml:space="preserve"> </w:t>
      </w:r>
      <w:r w:rsidRPr="00866FEE">
        <w:rPr>
          <w:rtl/>
        </w:rPr>
        <w:t>בתקווה שתעשה את זה, כי אז תוסיף מצווה על</w:t>
      </w:r>
      <w:r w:rsidR="005133A8">
        <w:rPr>
          <w:rtl/>
        </w:rPr>
        <w:t xml:space="preserve"> </w:t>
      </w:r>
      <w:r w:rsidRPr="00866FEE">
        <w:rPr>
          <w:rtl/>
        </w:rPr>
        <w:t>מצווה.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 לחברת הכנסת נעמי חזן.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רבותי,</w:t>
      </w:r>
      <w:r w:rsidR="005133A8">
        <w:rPr>
          <w:rtl/>
        </w:rPr>
        <w:t xml:space="preserve"> </w:t>
      </w:r>
      <w:r w:rsidRPr="00866FEE">
        <w:rPr>
          <w:rtl/>
        </w:rPr>
        <w:t>השר</w:t>
      </w:r>
      <w:r w:rsidR="005133A8">
        <w:rPr>
          <w:rtl/>
        </w:rPr>
        <w:t xml:space="preserve"> </w:t>
      </w:r>
      <w:r w:rsidRPr="00866FEE">
        <w:rPr>
          <w:rtl/>
        </w:rPr>
        <w:t>איננו</w:t>
      </w:r>
      <w:r w:rsidR="005133A8">
        <w:rPr>
          <w:rtl/>
        </w:rPr>
        <w:t xml:space="preserve"> </w:t>
      </w:r>
      <w:r w:rsidRPr="00866FEE">
        <w:rPr>
          <w:rtl/>
        </w:rPr>
        <w:t>משיב,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כן אנחנו עוברים להצבעה על העברת החוק להכנה</w:t>
      </w:r>
      <w:r w:rsidR="005133A8">
        <w:rPr>
          <w:rtl/>
        </w:rPr>
        <w:t xml:space="preserve"> </w:t>
      </w:r>
      <w:r w:rsidRPr="00866FEE">
        <w:rPr>
          <w:rtl/>
        </w:rPr>
        <w:t>לקריאה שנייה ושלישית בוועדת העבודה והרווחה. אני מבקש להצביע. מי בעד? מי נגד?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ה</w:t>
      </w:r>
      <w:r w:rsidR="00866FEE" w:rsidRPr="00866FEE">
        <w:rPr>
          <w:rtl/>
        </w:rPr>
        <w:t>צבעה מס' 3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ב</w:t>
      </w:r>
      <w:r w:rsidR="00866FEE" w:rsidRPr="00866FEE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866FEE" w:rsidRPr="00866FEE">
        <w:rPr>
          <w:rtl/>
        </w:rPr>
        <w:t xml:space="preserve"> 11</w:t>
      </w: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נ</w:t>
      </w:r>
      <w:r w:rsidR="00866FEE" w:rsidRPr="00866FEE">
        <w:rPr>
          <w:rtl/>
        </w:rPr>
        <w:t xml:space="preserve">גד </w:t>
      </w:r>
      <w:r>
        <w:rPr>
          <w:rtl/>
        </w:rPr>
        <w:t>–</w:t>
      </w:r>
      <w:r w:rsidR="00866FEE" w:rsidRPr="00866FEE">
        <w:rPr>
          <w:rtl/>
        </w:rPr>
        <w:t xml:space="preserve"> אין</w:t>
      </w:r>
    </w:p>
    <w:p w:rsidR="000E6287" w:rsidRDefault="005133A8" w:rsidP="005133A8">
      <w:pPr>
        <w:pStyle w:val="3"/>
        <w:rPr>
          <w:rtl/>
        </w:rPr>
      </w:pPr>
      <w:r w:rsidRPr="00866FEE">
        <w:rPr>
          <w:rtl/>
        </w:rPr>
        <w:t>נ</w:t>
      </w:r>
      <w:r w:rsidR="00866FEE" w:rsidRPr="00866FEE">
        <w:rPr>
          <w:rtl/>
        </w:rPr>
        <w:t xml:space="preserve">מנעים </w:t>
      </w:r>
      <w:r>
        <w:rPr>
          <w:rtl/>
        </w:rPr>
        <w:t>–</w:t>
      </w:r>
      <w:r w:rsidR="00866FEE" w:rsidRPr="00866FEE">
        <w:rPr>
          <w:rtl/>
        </w:rPr>
        <w:t xml:space="preserve"> אין</w:t>
      </w:r>
      <w:r>
        <w:rPr>
          <w:rtl/>
        </w:rPr>
        <w:t xml:space="preserve"> </w:t>
      </w:r>
    </w:p>
    <w:p w:rsidR="005133A8" w:rsidRDefault="00866FEE" w:rsidP="005133A8">
      <w:pPr>
        <w:pStyle w:val="3"/>
        <w:rPr>
          <w:rtl/>
        </w:rPr>
      </w:pPr>
      <w:r w:rsidRPr="00866FEE">
        <w:rPr>
          <w:rtl/>
        </w:rPr>
        <w:t>ההצעה להעביר את הצעת חוק עבודת נשים (תיקון מס' 16), התשנ"ז</w:t>
      </w:r>
      <w:r w:rsidR="005133A8">
        <w:rPr>
          <w:rtl/>
        </w:rPr>
        <w:t>–</w:t>
      </w:r>
      <w:r w:rsidRPr="00866FEE">
        <w:rPr>
          <w:rtl/>
        </w:rPr>
        <w:t>1997,</w:t>
      </w: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ל</w:t>
      </w:r>
      <w:r w:rsidR="00866FEE" w:rsidRPr="00866FEE">
        <w:rPr>
          <w:rtl/>
        </w:rPr>
        <w:t>וועדת העבודה והרווחה נתקבלה.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11</w:t>
      </w:r>
      <w:r w:rsidR="005133A8">
        <w:rPr>
          <w:rtl/>
        </w:rPr>
        <w:t xml:space="preserve"> </w:t>
      </w:r>
      <w:r w:rsidRPr="00866FEE">
        <w:rPr>
          <w:rtl/>
        </w:rPr>
        <w:t>בעד,</w:t>
      </w:r>
      <w:r w:rsidR="005133A8">
        <w:rPr>
          <w:rtl/>
        </w:rPr>
        <w:t xml:space="preserve"> </w:t>
      </w:r>
      <w:r w:rsidRPr="00866FEE">
        <w:rPr>
          <w:rtl/>
        </w:rPr>
        <w:t xml:space="preserve">נגד </w:t>
      </w:r>
      <w:r w:rsidR="005133A8">
        <w:rPr>
          <w:rtl/>
        </w:rPr>
        <w:t>–</w:t>
      </w:r>
      <w:r w:rsidRPr="00866FEE">
        <w:rPr>
          <w:rtl/>
        </w:rPr>
        <w:t xml:space="preserve"> אין, אין נמנעים. החוק אושר בקריאה ראשונה </w:t>
      </w:r>
      <w:r w:rsidR="005133A8">
        <w:rPr>
          <w:rtl/>
        </w:rPr>
        <w:t>–</w:t>
      </w:r>
      <w:r w:rsidRPr="00866FEE">
        <w:rPr>
          <w:rtl/>
        </w:rPr>
        <w:t xml:space="preserve"> חוק עבודת נשים</w:t>
      </w:r>
      <w:r w:rsidR="005133A8">
        <w:rPr>
          <w:rtl/>
        </w:rPr>
        <w:t xml:space="preserve"> </w:t>
      </w:r>
      <w:r w:rsidRPr="00866FEE">
        <w:rPr>
          <w:rtl/>
        </w:rPr>
        <w:t>(תיקון</w:t>
      </w:r>
      <w:r w:rsidR="005133A8">
        <w:rPr>
          <w:rtl/>
        </w:rPr>
        <w:t xml:space="preserve"> </w:t>
      </w:r>
      <w:r w:rsidRPr="00866FEE">
        <w:rPr>
          <w:rtl/>
        </w:rPr>
        <w:t>מס'</w:t>
      </w:r>
      <w:r w:rsidR="005133A8">
        <w:rPr>
          <w:rtl/>
        </w:rPr>
        <w:t xml:space="preserve"> </w:t>
      </w:r>
      <w:r w:rsidRPr="00866FEE">
        <w:rPr>
          <w:rtl/>
        </w:rPr>
        <w:t>16), התשנ"ז</w:t>
      </w:r>
      <w:r w:rsidR="005133A8">
        <w:rPr>
          <w:rtl/>
        </w:rPr>
        <w:t>–</w:t>
      </w:r>
      <w:r w:rsidRPr="00866FEE">
        <w:rPr>
          <w:rtl/>
        </w:rPr>
        <w:t xml:space="preserve">1997 </w:t>
      </w:r>
      <w:r w:rsidR="005133A8">
        <w:rPr>
          <w:rtl/>
        </w:rPr>
        <w:t>–</w:t>
      </w:r>
      <w:r w:rsidRPr="00866FEE">
        <w:rPr>
          <w:rtl/>
        </w:rPr>
        <w:t xml:space="preserve"> ועובר להכנה לקריאה שנייה ושלישית לוועדת העבודה</w:t>
      </w:r>
      <w:r w:rsidR="005133A8">
        <w:rPr>
          <w:rtl/>
        </w:rPr>
        <w:t xml:space="preserve"> </w:t>
      </w:r>
      <w:r w:rsidRPr="00866FEE">
        <w:rPr>
          <w:rtl/>
        </w:rPr>
        <w:t>והרווחה.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1"/>
        <w:rPr>
          <w:rtl/>
        </w:rPr>
      </w:pPr>
      <w:bookmarkStart w:id="17" w:name="_Toc456520338"/>
      <w:r w:rsidRPr="005133A8">
        <w:rPr>
          <w:rtl/>
        </w:rPr>
        <w:t>מסמכים שהונחו על שולחן הכנסת</w:t>
      </w:r>
      <w:bookmarkEnd w:id="17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הודעה לסגנית מזכיר הכנסת,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סגנית מזכיר הכנסת ש' כרם: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ברשות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הנני מתכבדת להודיע, כי הונחו היום על שולחן הכנסת: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 xml:space="preserve">לקריאה שנייה ולקריאה שלישית, מטעם ועדת החוץ והביטחון </w:t>
      </w:r>
      <w:r w:rsidR="005133A8">
        <w:rPr>
          <w:rtl/>
        </w:rPr>
        <w:t>–</w:t>
      </w:r>
      <w:r w:rsidRPr="00866FEE">
        <w:rPr>
          <w:rtl/>
        </w:rPr>
        <w:t xml:space="preserve"> הצעת חוק ההתגוננות</w:t>
      </w:r>
      <w:r w:rsidR="005133A8">
        <w:rPr>
          <w:rtl/>
        </w:rPr>
        <w:t xml:space="preserve"> </w:t>
      </w:r>
      <w:r w:rsidRPr="00866FEE">
        <w:rPr>
          <w:rtl/>
        </w:rPr>
        <w:t>האזרחית</w:t>
      </w:r>
      <w:r w:rsidR="005133A8">
        <w:rPr>
          <w:rtl/>
        </w:rPr>
        <w:t xml:space="preserve"> </w:t>
      </w:r>
      <w:r w:rsidRPr="00866FEE">
        <w:rPr>
          <w:rtl/>
        </w:rPr>
        <w:t>(תיקון</w:t>
      </w:r>
      <w:r w:rsidR="005133A8">
        <w:rPr>
          <w:rtl/>
        </w:rPr>
        <w:t xml:space="preserve"> </w:t>
      </w:r>
      <w:r w:rsidRPr="00866FEE">
        <w:rPr>
          <w:rtl/>
        </w:rPr>
        <w:t>מס' 9), התשנ"ח</w:t>
      </w:r>
      <w:r w:rsidR="005133A8">
        <w:rPr>
          <w:rtl/>
        </w:rPr>
        <w:t>–</w:t>
      </w:r>
      <w:r w:rsidRPr="00866FEE">
        <w:rPr>
          <w:rtl/>
        </w:rPr>
        <w:t xml:space="preserve">1997; ומטעם ועדת הכנסת </w:t>
      </w:r>
      <w:r w:rsidR="005133A8">
        <w:rPr>
          <w:rtl/>
        </w:rPr>
        <w:t>–</w:t>
      </w:r>
      <w:r w:rsidRPr="00866FEE">
        <w:rPr>
          <w:rtl/>
        </w:rPr>
        <w:t xml:space="preserve"> הצעת חוק הכנסת (תיקון</w:t>
      </w:r>
      <w:r w:rsidR="005133A8">
        <w:rPr>
          <w:rtl/>
        </w:rPr>
        <w:t xml:space="preserve"> </w:t>
      </w:r>
      <w:r w:rsidRPr="00866FEE">
        <w:rPr>
          <w:rtl/>
        </w:rPr>
        <w:t>מס' 3), התשנ"ח</w:t>
      </w:r>
      <w:r w:rsidR="005133A8">
        <w:rPr>
          <w:rtl/>
        </w:rPr>
        <w:t>–</w:t>
      </w:r>
      <w:r w:rsidRPr="00866FEE">
        <w:rPr>
          <w:rtl/>
        </w:rPr>
        <w:t>1997. תודה.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לסגנית מזכיר הכנסת.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1"/>
        <w:rPr>
          <w:rtl/>
        </w:rPr>
      </w:pPr>
      <w:bookmarkStart w:id="18" w:name="_Toc456520339"/>
      <w:r w:rsidRPr="005133A8">
        <w:rPr>
          <w:rtl/>
        </w:rPr>
        <w:t>הצעת חוק הנוער (טיפול והשגחה) (תיקון מס' 13), התשנ"ח</w:t>
      </w:r>
      <w:r>
        <w:rPr>
          <w:rtl/>
        </w:rPr>
        <w:t>–</w:t>
      </w:r>
      <w:r w:rsidRPr="005133A8">
        <w:rPr>
          <w:rtl/>
        </w:rPr>
        <w:t>1997</w:t>
      </w:r>
      <w:bookmarkEnd w:id="18"/>
    </w:p>
    <w:p w:rsidR="005133A8" w:rsidRPr="005133A8" w:rsidRDefault="005133A8" w:rsidP="005133A8">
      <w:pPr>
        <w:pStyle w:val="1"/>
        <w:rPr>
          <w:rtl/>
        </w:rPr>
      </w:pPr>
      <w:bookmarkStart w:id="19" w:name="_Toc456520340"/>
      <w:r w:rsidRPr="005133A8">
        <w:rPr>
          <w:rtl/>
        </w:rPr>
        <w:t>(קריאה ראשונה)</w:t>
      </w:r>
      <w:bookmarkEnd w:id="19"/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עוברים</w:t>
      </w:r>
      <w:r w:rsidR="005133A8">
        <w:rPr>
          <w:rtl/>
        </w:rPr>
        <w:t xml:space="preserve"> </w:t>
      </w:r>
      <w:r w:rsidRPr="00866FEE">
        <w:rPr>
          <w:rtl/>
        </w:rPr>
        <w:t>לנושא</w:t>
      </w:r>
      <w:r w:rsidR="005133A8">
        <w:rPr>
          <w:rtl/>
        </w:rPr>
        <w:t xml:space="preserve"> </w:t>
      </w:r>
      <w:r w:rsidRPr="00866FEE">
        <w:rPr>
          <w:rtl/>
        </w:rPr>
        <w:t>הבא:</w:t>
      </w:r>
      <w:r w:rsidR="005133A8">
        <w:rPr>
          <w:rtl/>
        </w:rPr>
        <w:t xml:space="preserve"> </w:t>
      </w:r>
      <w:r w:rsidRPr="00866FEE">
        <w:rPr>
          <w:rtl/>
        </w:rPr>
        <w:t>הצעת חוק הנוער (טיפול והשגחה) (תיקון מס' 13),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קריאה ראשונה, של חבר הכנסת אברהם הירשזון. יציג את החוק חבר הכנסת</w:t>
      </w:r>
      <w:r w:rsidR="005133A8">
        <w:rPr>
          <w:rtl/>
        </w:rPr>
        <w:t xml:space="preserve"> </w:t>
      </w:r>
      <w:r w:rsidRPr="00866FEE">
        <w:rPr>
          <w:rtl/>
        </w:rPr>
        <w:t>אברהם הירשזון;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>הכנסת,</w:t>
      </w:r>
      <w:r w:rsidR="005133A8">
        <w:rPr>
          <w:rtl/>
        </w:rPr>
        <w:t xml:space="preserve"> </w:t>
      </w:r>
      <w:r w:rsidRPr="00866FEE">
        <w:rPr>
          <w:rtl/>
        </w:rPr>
        <w:t>בהצעת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הנוער</w:t>
      </w:r>
      <w:r w:rsidR="005133A8">
        <w:rPr>
          <w:rtl/>
        </w:rPr>
        <w:t xml:space="preserve"> </w:t>
      </w:r>
      <w:r w:rsidRPr="00866FEE">
        <w:rPr>
          <w:rtl/>
        </w:rPr>
        <w:t>(טיפול</w:t>
      </w:r>
      <w:r w:rsidR="005133A8">
        <w:rPr>
          <w:rtl/>
        </w:rPr>
        <w:t xml:space="preserve"> </w:t>
      </w:r>
      <w:r w:rsidRPr="00866FEE">
        <w:rPr>
          <w:rtl/>
        </w:rPr>
        <w:t>והשגחה)</w:t>
      </w:r>
      <w:r w:rsidR="005133A8">
        <w:rPr>
          <w:rtl/>
        </w:rPr>
        <w:t xml:space="preserve"> </w:t>
      </w:r>
      <w:r w:rsidRPr="00866FEE">
        <w:rPr>
          <w:rtl/>
        </w:rPr>
        <w:t>(תיקון</w:t>
      </w:r>
      <w:r w:rsidR="005133A8">
        <w:rPr>
          <w:rtl/>
        </w:rPr>
        <w:t xml:space="preserve"> </w:t>
      </w:r>
      <w:r w:rsidRPr="00866FEE">
        <w:rPr>
          <w:rtl/>
        </w:rPr>
        <w:t>מס' 13),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בסעיף</w:t>
      </w:r>
      <w:r w:rsidR="005133A8">
        <w:rPr>
          <w:rtl/>
        </w:rPr>
        <w:t xml:space="preserve"> </w:t>
      </w:r>
      <w:r w:rsidRPr="00866FEE">
        <w:rPr>
          <w:rtl/>
        </w:rPr>
        <w:t>24,</w:t>
      </w:r>
      <w:r w:rsidR="005133A8">
        <w:rPr>
          <w:rtl/>
        </w:rPr>
        <w:t xml:space="preserve"> </w:t>
      </w:r>
      <w:r w:rsidRPr="00866FEE">
        <w:rPr>
          <w:rtl/>
        </w:rPr>
        <w:t>שעניינו הגנת קטין מפני פרסומים מזיקים, מוטל איסור על</w:t>
      </w:r>
      <w:r w:rsidR="005133A8">
        <w:rPr>
          <w:rtl/>
        </w:rPr>
        <w:t xml:space="preserve"> </w:t>
      </w:r>
      <w:r w:rsidRPr="00866FEE">
        <w:rPr>
          <w:rtl/>
        </w:rPr>
        <w:t>פרסום</w:t>
      </w:r>
      <w:r w:rsidR="005133A8">
        <w:rPr>
          <w:rtl/>
        </w:rPr>
        <w:t xml:space="preserve"> </w:t>
      </w:r>
      <w:r w:rsidRPr="00866FEE">
        <w:rPr>
          <w:rtl/>
        </w:rPr>
        <w:t>שמו של קטין או פרטים מזהים עליו בנסיבות שונות המפורטות בסעיף, למשל כאשר</w:t>
      </w:r>
      <w:r w:rsidR="005133A8">
        <w:rPr>
          <w:rtl/>
        </w:rPr>
        <w:t xml:space="preserve"> </w:t>
      </w:r>
      <w:r w:rsidRPr="00866FEE">
        <w:rPr>
          <w:rtl/>
        </w:rPr>
        <w:t>הקטין</w:t>
      </w:r>
      <w:r w:rsidR="005133A8">
        <w:rPr>
          <w:rtl/>
        </w:rPr>
        <w:t xml:space="preserve"> </w:t>
      </w:r>
      <w:r w:rsidRPr="00866FEE">
        <w:rPr>
          <w:rtl/>
        </w:rPr>
        <w:t>נאשם</w:t>
      </w:r>
      <w:r w:rsidR="005133A8">
        <w:rPr>
          <w:rtl/>
        </w:rPr>
        <w:t xml:space="preserve"> </w:t>
      </w:r>
      <w:r w:rsidRPr="00866FEE">
        <w:rPr>
          <w:rtl/>
        </w:rPr>
        <w:t>בביצוע</w:t>
      </w:r>
      <w:r w:rsidR="005133A8">
        <w:rPr>
          <w:rtl/>
        </w:rPr>
        <w:t xml:space="preserve"> </w:t>
      </w:r>
      <w:r w:rsidRPr="00866FEE">
        <w:rPr>
          <w:rtl/>
        </w:rPr>
        <w:t>עבירה, או מנסה להתאבד, ואולם הסעיף אינו אוסר פרסום שמו של</w:t>
      </w:r>
      <w:r w:rsidR="005133A8">
        <w:rPr>
          <w:rtl/>
        </w:rPr>
        <w:t xml:space="preserve"> </w:t>
      </w:r>
      <w:r w:rsidRPr="00866FEE">
        <w:rPr>
          <w:rtl/>
        </w:rPr>
        <w:t>קטין שהוא קורבן עבירה.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בשל</w:t>
      </w:r>
      <w:r w:rsidR="005133A8">
        <w:rPr>
          <w:rtl/>
        </w:rPr>
        <w:t xml:space="preserve"> </w:t>
      </w:r>
      <w:r w:rsidRPr="00866FEE">
        <w:rPr>
          <w:rtl/>
        </w:rPr>
        <w:t>כך</w:t>
      </w:r>
      <w:r w:rsidR="005133A8">
        <w:rPr>
          <w:rtl/>
        </w:rPr>
        <w:t xml:space="preserve"> </w:t>
      </w:r>
      <w:r w:rsidRPr="00866FEE">
        <w:rPr>
          <w:rtl/>
        </w:rPr>
        <w:t>אנו</w:t>
      </w:r>
      <w:r w:rsidR="005133A8">
        <w:rPr>
          <w:rtl/>
        </w:rPr>
        <w:t xml:space="preserve"> </w:t>
      </w:r>
      <w:r w:rsidRPr="00866FEE">
        <w:rPr>
          <w:rtl/>
        </w:rPr>
        <w:t>עדים</w:t>
      </w:r>
      <w:r w:rsidR="005133A8">
        <w:rPr>
          <w:rtl/>
        </w:rPr>
        <w:t xml:space="preserve"> </w:t>
      </w:r>
      <w:r w:rsidRPr="00866FEE">
        <w:rPr>
          <w:rtl/>
        </w:rPr>
        <w:t>לתופעה,</w:t>
      </w:r>
      <w:r w:rsidR="005133A8">
        <w:rPr>
          <w:rtl/>
        </w:rPr>
        <w:t xml:space="preserve"> </w:t>
      </w:r>
      <w:r w:rsidRPr="00866FEE">
        <w:rPr>
          <w:rtl/>
        </w:rPr>
        <w:t>שקטינים</w:t>
      </w:r>
      <w:r w:rsidR="005133A8">
        <w:rPr>
          <w:rtl/>
        </w:rPr>
        <w:t xml:space="preserve"> </w:t>
      </w:r>
      <w:r w:rsidRPr="00866FEE">
        <w:rPr>
          <w:rtl/>
        </w:rPr>
        <w:t>והוריהם חוששים לקבל טיפול רפואי, או</w:t>
      </w:r>
      <w:r w:rsidR="005133A8">
        <w:rPr>
          <w:rtl/>
        </w:rPr>
        <w:t xml:space="preserve"> </w:t>
      </w:r>
      <w:r w:rsidRPr="00866FEE">
        <w:rPr>
          <w:rtl/>
        </w:rPr>
        <w:t>להתלונן</w:t>
      </w:r>
      <w:r w:rsidR="005133A8">
        <w:rPr>
          <w:rtl/>
        </w:rPr>
        <w:t xml:space="preserve"> </w:t>
      </w:r>
      <w:r w:rsidRPr="00866FEE">
        <w:rPr>
          <w:rtl/>
        </w:rPr>
        <w:t>במשטרה</w:t>
      </w:r>
      <w:r w:rsidR="005133A8">
        <w:rPr>
          <w:rtl/>
        </w:rPr>
        <w:t xml:space="preserve"> </w:t>
      </w:r>
      <w:r w:rsidRPr="00866FEE">
        <w:rPr>
          <w:rtl/>
        </w:rPr>
        <w:t>כאשר</w:t>
      </w:r>
      <w:r w:rsidR="005133A8">
        <w:rPr>
          <w:rtl/>
        </w:rPr>
        <w:t xml:space="preserve"> </w:t>
      </w:r>
      <w:r w:rsidRPr="00866FEE">
        <w:rPr>
          <w:rtl/>
        </w:rPr>
        <w:t>הקטינים</w:t>
      </w:r>
      <w:r w:rsidR="005133A8">
        <w:rPr>
          <w:rtl/>
        </w:rPr>
        <w:t xml:space="preserve"> </w:t>
      </w:r>
      <w:r w:rsidRPr="00866FEE">
        <w:rPr>
          <w:rtl/>
        </w:rPr>
        <w:t>נפגעים בעבירת מין או בעבירות אלימות, שכן לעתים</w:t>
      </w:r>
      <w:r w:rsidR="005133A8">
        <w:rPr>
          <w:rtl/>
        </w:rPr>
        <w:t xml:space="preserve"> </w:t>
      </w:r>
      <w:r w:rsidRPr="00866FEE">
        <w:rPr>
          <w:rtl/>
        </w:rPr>
        <w:t>עולה</w:t>
      </w:r>
      <w:r w:rsidR="005133A8">
        <w:rPr>
          <w:rtl/>
        </w:rPr>
        <w:t xml:space="preserve"> </w:t>
      </w:r>
      <w:r w:rsidRPr="00866FEE">
        <w:rPr>
          <w:rtl/>
        </w:rPr>
        <w:t>הנזק</w:t>
      </w:r>
      <w:r w:rsidR="005133A8">
        <w:rPr>
          <w:rtl/>
        </w:rPr>
        <w:t xml:space="preserve"> </w:t>
      </w:r>
      <w:r w:rsidRPr="00866FEE">
        <w:rPr>
          <w:rtl/>
        </w:rPr>
        <w:t>שנגרם לקטין מפרסום שמו ופרסום שמם של הורי הקטין על זה שנגרם להם מן</w:t>
      </w:r>
      <w:r w:rsidR="005133A8">
        <w:rPr>
          <w:rtl/>
        </w:rPr>
        <w:t xml:space="preserve"> </w:t>
      </w:r>
      <w:r w:rsidRPr="00866FEE">
        <w:rPr>
          <w:rtl/>
        </w:rPr>
        <w:t>העבירה עצמה.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מוצע,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כן, לאסור פרסום שמו של קטין או פרטים מזהים אחרים אם יש בהם כדי</w:t>
      </w:r>
      <w:r w:rsidR="005133A8">
        <w:rPr>
          <w:rtl/>
        </w:rPr>
        <w:t xml:space="preserve"> </w:t>
      </w:r>
      <w:r w:rsidRPr="00866FEE">
        <w:rPr>
          <w:rtl/>
        </w:rPr>
        <w:t>לרמוז</w:t>
      </w:r>
      <w:r w:rsidR="005133A8">
        <w:rPr>
          <w:rtl/>
        </w:rPr>
        <w:t xml:space="preserve"> </w:t>
      </w:r>
      <w:r w:rsidRPr="00866FEE">
        <w:rPr>
          <w:rtl/>
        </w:rPr>
        <w:t>שנעברה</w:t>
      </w:r>
      <w:r w:rsidR="005133A8">
        <w:rPr>
          <w:rtl/>
        </w:rPr>
        <w:t xml:space="preserve"> </w:t>
      </w:r>
      <w:r w:rsidRPr="00866FEE">
        <w:rPr>
          <w:rtl/>
        </w:rPr>
        <w:t>עבירת מין בקטין, או עבירת אלימות או עבירת התעללות, או שנעברה בו</w:t>
      </w:r>
      <w:r w:rsidR="005133A8">
        <w:rPr>
          <w:rtl/>
        </w:rPr>
        <w:t xml:space="preserve"> </w:t>
      </w:r>
      <w:r w:rsidRPr="00866FEE">
        <w:rPr>
          <w:rtl/>
        </w:rPr>
        <w:t>עבירה כלשהי בידי האחראי לו.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רבותי חברי</w:t>
      </w:r>
      <w:r w:rsidR="005133A8">
        <w:rPr>
          <w:rtl/>
        </w:rPr>
        <w:t xml:space="preserve"> </w:t>
      </w:r>
      <w:r w:rsidRPr="00866FEE">
        <w:rPr>
          <w:rtl/>
        </w:rPr>
        <w:t>הכנסת, כדי שלא להאריך, ואני חושב שהעניין די ברור, במקרה שקטין</w:t>
      </w:r>
      <w:r w:rsidR="005133A8">
        <w:rPr>
          <w:rtl/>
        </w:rPr>
        <w:t xml:space="preserve"> </w:t>
      </w:r>
      <w:r w:rsidRPr="00866FEE">
        <w:rPr>
          <w:rtl/>
        </w:rPr>
        <w:t>הוא עובר העבירה, החוק אוסר פרסום שמו של קטין. נפל דבר בחוק, ולא שמו לב, ובנושא</w:t>
      </w:r>
      <w:r w:rsidR="005133A8">
        <w:rPr>
          <w:rtl/>
        </w:rPr>
        <w:t xml:space="preserve"> </w:t>
      </w:r>
      <w:r w:rsidRPr="00866FEE">
        <w:rPr>
          <w:rtl/>
        </w:rPr>
        <w:t>שהקטין</w:t>
      </w:r>
      <w:r w:rsidR="005133A8">
        <w:rPr>
          <w:rtl/>
        </w:rPr>
        <w:t xml:space="preserve"> </w:t>
      </w:r>
      <w:r w:rsidRPr="00866FEE">
        <w:rPr>
          <w:rtl/>
        </w:rPr>
        <w:t>עצמו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קורבן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העבירה, כמו, נניח, בהתעללות מינית, או מכות </w:t>
      </w:r>
      <w:r w:rsidR="005133A8">
        <w:rPr>
          <w:rtl/>
        </w:rPr>
        <w:t>–</w:t>
      </w:r>
      <w:r w:rsidRPr="00866FEE">
        <w:rPr>
          <w:rtl/>
        </w:rPr>
        <w:t xml:space="preserve"> שם מותר</w:t>
      </w:r>
      <w:r w:rsidR="005133A8">
        <w:rPr>
          <w:rtl/>
        </w:rPr>
        <w:t xml:space="preserve"> </w:t>
      </w:r>
      <w:r w:rsidRPr="00866FEE">
        <w:rPr>
          <w:rtl/>
        </w:rPr>
        <w:t>לפרסם את שמו של הקטין.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היתה לכך הסכמה בממשלה?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בהחלט.</w:t>
      </w:r>
      <w:r w:rsidR="005133A8">
        <w:rPr>
          <w:rtl/>
        </w:rPr>
        <w:t xml:space="preserve"> </w:t>
      </w:r>
      <w:r w:rsidRPr="00866FEE">
        <w:rPr>
          <w:rtl/>
        </w:rPr>
        <w:t>כאשר</w:t>
      </w:r>
      <w:r w:rsidR="005133A8">
        <w:rPr>
          <w:rtl/>
        </w:rPr>
        <w:t xml:space="preserve"> </w:t>
      </w:r>
      <w:r w:rsidRPr="00866FEE">
        <w:rPr>
          <w:rtl/>
        </w:rPr>
        <w:t>הבאתי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החוק הזו, משרד המשפטים בחן ואמר: אתה צודק,</w:t>
      </w:r>
      <w:r w:rsidR="005133A8">
        <w:rPr>
          <w:rtl/>
        </w:rPr>
        <w:t xml:space="preserve"> </w:t>
      </w:r>
      <w:r w:rsidRPr="00866FEE">
        <w:rPr>
          <w:rtl/>
        </w:rPr>
        <w:t>נפלה טעות בנושא הזה.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מתי חוקק החוק הזה?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</w:t>
      </w:r>
      <w:r w:rsidR="005133A8">
        <w:rPr>
          <w:rtl/>
        </w:rPr>
        <w:t>-</w:t>
      </w:r>
      <w:r w:rsidRPr="00866FEE">
        <w:rPr>
          <w:rtl/>
        </w:rPr>
        <w:t>1997.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 היה עד 1997?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אין לי שום מושג.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בכלל לא היה חוק.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שום</w:t>
      </w:r>
      <w:r w:rsidR="005133A8">
        <w:rPr>
          <w:rtl/>
        </w:rPr>
        <w:t xml:space="preserve"> </w:t>
      </w:r>
      <w:r w:rsidRPr="00866FEE">
        <w:rPr>
          <w:rtl/>
        </w:rPr>
        <w:t>מושג.</w:t>
      </w:r>
      <w:r w:rsidR="005133A8">
        <w:rPr>
          <w:rtl/>
        </w:rPr>
        <w:t xml:space="preserve"> </w:t>
      </w:r>
      <w:r w:rsidRPr="00866FEE">
        <w:rPr>
          <w:rtl/>
        </w:rPr>
        <w:t>אבל ברור לי דבר אחד היום, שכאשר חוקק החוק, כנראה בלי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משים </w:t>
      </w:r>
      <w:r w:rsidR="005133A8">
        <w:rPr>
          <w:rtl/>
        </w:rPr>
        <w:t>–</w:t>
      </w:r>
      <w:r w:rsidRPr="00866FEE">
        <w:rPr>
          <w:rtl/>
        </w:rPr>
        <w:t xml:space="preserve"> והראיה היא באמת שהמדינה באה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מיכה גולדמן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היתה</w:t>
      </w:r>
      <w:r w:rsidR="005133A8">
        <w:rPr>
          <w:rtl/>
        </w:rPr>
        <w:t xml:space="preserve"> </w:t>
      </w:r>
      <w:r w:rsidRPr="00866FEE">
        <w:rPr>
          <w:rtl/>
        </w:rPr>
        <w:t>בעיה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סמים</w:t>
      </w:r>
      <w:r w:rsidR="005133A8">
        <w:rPr>
          <w:rtl/>
        </w:rPr>
        <w:t xml:space="preserve"> </w:t>
      </w:r>
      <w:r w:rsidRPr="00866FEE">
        <w:rPr>
          <w:rtl/>
        </w:rPr>
        <w:t>בבתי</w:t>
      </w:r>
      <w:r w:rsidR="005133A8">
        <w:rPr>
          <w:rtl/>
        </w:rPr>
        <w:t>-</w:t>
      </w:r>
      <w:r w:rsidRPr="00866FEE">
        <w:rPr>
          <w:rtl/>
        </w:rPr>
        <w:t>הספר. היתה הצעה לפרסם את שמות המשתמשים, ולא את</w:t>
      </w:r>
      <w:r w:rsidR="005133A8">
        <w:rPr>
          <w:rtl/>
        </w:rPr>
        <w:t xml:space="preserve"> </w:t>
      </w:r>
      <w:r w:rsidRPr="00866FEE">
        <w:rPr>
          <w:rtl/>
        </w:rPr>
        <w:t>שמות הקטינים. אז התחיל העניין של העברת החוק ב</w:t>
      </w:r>
      <w:r w:rsidR="005133A8">
        <w:rPr>
          <w:rtl/>
        </w:rPr>
        <w:t>-</w:t>
      </w:r>
      <w:r w:rsidRPr="00866FEE">
        <w:rPr>
          <w:rtl/>
        </w:rPr>
        <w:t>1989</w:t>
      </w:r>
      <w:r w:rsidR="000E6287">
        <w:rPr>
          <w:rFonts w:hint="cs"/>
          <w:rtl/>
        </w:rPr>
        <w:t>-</w:t>
      </w:r>
      <w:r w:rsidRPr="00866FEE">
        <w:rPr>
          <w:rtl/>
        </w:rPr>
        <w:t>1988.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לא, לא. החוק חוקק ב</w:t>
      </w:r>
      <w:r w:rsidR="005133A8">
        <w:rPr>
          <w:rtl/>
        </w:rPr>
        <w:t>-</w:t>
      </w:r>
      <w:r w:rsidRPr="00866FEE">
        <w:rPr>
          <w:rtl/>
        </w:rPr>
        <w:t>1997.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מיכה גולדמן (העבודה):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עדנה סולודר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חוק הנוער חוקק ב</w:t>
      </w:r>
      <w:r w:rsidR="005133A8">
        <w:rPr>
          <w:rtl/>
        </w:rPr>
        <w:t>-</w:t>
      </w:r>
      <w:r w:rsidRPr="00866FEE">
        <w:rPr>
          <w:rtl/>
        </w:rPr>
        <w:t>1960, ומאז היו התפתחויות.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בסדר. יכול להיות שהיו התפתחויות נוספות, כפי שאתה מציין אותן.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בכל</w:t>
      </w:r>
      <w:r w:rsidR="005133A8">
        <w:rPr>
          <w:rtl/>
        </w:rPr>
        <w:t xml:space="preserve"> </w:t>
      </w:r>
      <w:r w:rsidRPr="00866FEE">
        <w:rPr>
          <w:rtl/>
        </w:rPr>
        <w:t>אופן,</w:t>
      </w:r>
      <w:r w:rsidR="005133A8">
        <w:rPr>
          <w:rtl/>
        </w:rPr>
        <w:t xml:space="preserve"> </w:t>
      </w:r>
      <w:r w:rsidRPr="00866FEE">
        <w:rPr>
          <w:rtl/>
        </w:rPr>
        <w:t>בהתפתחות</w:t>
      </w:r>
      <w:r w:rsidR="005133A8">
        <w:rPr>
          <w:rtl/>
        </w:rPr>
        <w:t xml:space="preserve"> </w:t>
      </w:r>
      <w:r w:rsidRPr="00866FEE">
        <w:rPr>
          <w:rtl/>
        </w:rPr>
        <w:t>הנוכחית,</w:t>
      </w:r>
      <w:r w:rsidR="005133A8">
        <w:rPr>
          <w:rtl/>
        </w:rPr>
        <w:t xml:space="preserve"> </w:t>
      </w:r>
      <w:r w:rsidRPr="00866FEE">
        <w:rPr>
          <w:rtl/>
        </w:rPr>
        <w:t>היום, נשאר מצב שאותו קטין שעליו עוברים את</w:t>
      </w:r>
      <w:r w:rsidR="005133A8">
        <w:rPr>
          <w:rtl/>
        </w:rPr>
        <w:t xml:space="preserve"> </w:t>
      </w:r>
      <w:r w:rsidRPr="00866FEE">
        <w:rPr>
          <w:rtl/>
        </w:rPr>
        <w:t>העבירה,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אונס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הכאה,</w:t>
      </w:r>
      <w:r w:rsidR="005133A8">
        <w:rPr>
          <w:rtl/>
        </w:rPr>
        <w:t xml:space="preserve"> </w:t>
      </w:r>
      <w:r w:rsidRPr="00866FEE">
        <w:rPr>
          <w:rtl/>
        </w:rPr>
        <w:t>את שמו מותר לפרסם היום. קורה שמשפחות רבות שגרות</w:t>
      </w:r>
      <w:r w:rsidR="005133A8">
        <w:rPr>
          <w:rtl/>
        </w:rPr>
        <w:t xml:space="preserve"> </w:t>
      </w:r>
      <w:r w:rsidRPr="00866FEE">
        <w:rPr>
          <w:rtl/>
        </w:rPr>
        <w:t>ביישוב</w:t>
      </w:r>
      <w:r w:rsidR="005133A8">
        <w:rPr>
          <w:rtl/>
        </w:rPr>
        <w:t xml:space="preserve"> </w:t>
      </w:r>
      <w:r w:rsidRPr="00866FEE">
        <w:rPr>
          <w:rtl/>
        </w:rPr>
        <w:t xml:space="preserve">קטן ולא רוצות שיזהו אותן </w:t>
      </w:r>
      <w:r w:rsidR="005133A8">
        <w:rPr>
          <w:rtl/>
        </w:rPr>
        <w:t>–</w:t>
      </w:r>
      <w:r w:rsidRPr="00866FEE">
        <w:rPr>
          <w:rtl/>
        </w:rPr>
        <w:t xml:space="preserve"> או שאתה מזהה שם רחוב </w:t>
      </w:r>
      <w:r w:rsidR="005133A8">
        <w:rPr>
          <w:rtl/>
        </w:rPr>
        <w:t>–</w:t>
      </w:r>
      <w:r w:rsidRPr="00866FEE">
        <w:rPr>
          <w:rtl/>
        </w:rPr>
        <w:t xml:space="preserve"> הן לא רוצות שיזהו את</w:t>
      </w:r>
      <w:r w:rsidR="005133A8">
        <w:rPr>
          <w:rtl/>
        </w:rPr>
        <w:t xml:space="preserve"> </w:t>
      </w:r>
      <w:r w:rsidRPr="00866FEE">
        <w:rPr>
          <w:rtl/>
        </w:rPr>
        <w:t>בנם</w:t>
      </w:r>
      <w:r w:rsidR="005133A8">
        <w:rPr>
          <w:rtl/>
        </w:rPr>
        <w:t xml:space="preserve"> </w:t>
      </w:r>
      <w:r w:rsidRPr="00866FEE">
        <w:rPr>
          <w:rtl/>
        </w:rPr>
        <w:t>או בתם עם העבירה הזאת.</w:t>
      </w:r>
      <w:r w:rsidR="005133A8">
        <w:rPr>
          <w:rtl/>
        </w:rPr>
        <w:t xml:space="preserve"> </w:t>
      </w:r>
      <w:r w:rsidRPr="00866FEE">
        <w:rPr>
          <w:rtl/>
        </w:rPr>
        <w:t>כאשר עומדת בפניהם הברירה אם ללכת לקבל טיפול רפואי</w:t>
      </w:r>
      <w:r w:rsidR="005133A8">
        <w:rPr>
          <w:rtl/>
        </w:rPr>
        <w:t xml:space="preserve"> </w:t>
      </w:r>
      <w:r w:rsidRPr="00866FEE">
        <w:rPr>
          <w:rtl/>
        </w:rPr>
        <w:t>בבית</w:t>
      </w:r>
      <w:r w:rsidR="005133A8">
        <w:rPr>
          <w:rtl/>
        </w:rPr>
        <w:t>-</w:t>
      </w:r>
      <w:r w:rsidRPr="00866FEE">
        <w:rPr>
          <w:rtl/>
        </w:rPr>
        <w:t>חולים,</w:t>
      </w:r>
      <w:r w:rsidR="005133A8">
        <w:rPr>
          <w:rtl/>
        </w:rPr>
        <w:t xml:space="preserve"> </w:t>
      </w:r>
      <w:r w:rsidRPr="00866FEE">
        <w:rPr>
          <w:rtl/>
        </w:rPr>
        <w:t>או אם לגשת להתלונן במשטרה, כאשר הם יודעים שמחר הם צפויים לקרוא את</w:t>
      </w:r>
      <w:r w:rsidR="005133A8">
        <w:rPr>
          <w:rtl/>
        </w:rPr>
        <w:t xml:space="preserve"> </w:t>
      </w:r>
      <w:r w:rsidRPr="00866FEE">
        <w:rPr>
          <w:rtl/>
        </w:rPr>
        <w:t>זה בעיתון, יש להם בעיה עם זה, ופעמים רבות הם לא פונים לקבל את ההגנה מהמשטרה או</w:t>
      </w:r>
      <w:r w:rsidR="005133A8">
        <w:rPr>
          <w:rtl/>
        </w:rPr>
        <w:t xml:space="preserve"> </w:t>
      </w:r>
      <w:r w:rsidRPr="00866FEE">
        <w:rPr>
          <w:rtl/>
        </w:rPr>
        <w:t>את הטיפול שהם צריכים בבית</w:t>
      </w:r>
      <w:r w:rsidR="005133A8">
        <w:rPr>
          <w:rtl/>
        </w:rPr>
        <w:t>-</w:t>
      </w:r>
      <w:r w:rsidRPr="00866FEE">
        <w:rPr>
          <w:rtl/>
        </w:rPr>
        <w:t>החולים.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פנו</w:t>
      </w:r>
      <w:r w:rsidR="005133A8">
        <w:rPr>
          <w:rtl/>
        </w:rPr>
        <w:t xml:space="preserve"> </w:t>
      </w:r>
      <w:r w:rsidRPr="00866FEE">
        <w:rPr>
          <w:rtl/>
        </w:rPr>
        <w:t>אלי משפחות בנושא הזה. אני לא הייתי ער לזה; אני אומר לכם את האמת. 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שהדבר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דבר</w:t>
      </w:r>
      <w:r w:rsidR="005133A8">
        <w:rPr>
          <w:rtl/>
        </w:rPr>
        <w:t xml:space="preserve"> </w:t>
      </w:r>
      <w:r w:rsidRPr="00866FEE">
        <w:rPr>
          <w:rtl/>
        </w:rPr>
        <w:t>אלמנטרי, מינימלי, שאנחנו יכולים לעשות למען המשפחות</w:t>
      </w:r>
      <w:r w:rsidR="005133A8">
        <w:rPr>
          <w:rtl/>
        </w:rPr>
        <w:t xml:space="preserve"> </w:t>
      </w:r>
      <w:r w:rsidRPr="00866FEE">
        <w:rPr>
          <w:rtl/>
        </w:rPr>
        <w:t>האלה.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למה פונים תמיד אליך?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אגיד</w:t>
      </w:r>
      <w:r w:rsidR="005133A8">
        <w:rPr>
          <w:rtl/>
        </w:rPr>
        <w:t xml:space="preserve"> </w:t>
      </w:r>
      <w:r w:rsidRPr="00866FEE">
        <w:rPr>
          <w:rtl/>
        </w:rPr>
        <w:t>לך,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 הכנסת וייס </w:t>
      </w:r>
      <w:r w:rsidR="005133A8">
        <w:rPr>
          <w:rtl/>
        </w:rPr>
        <w:t>–</w:t>
      </w:r>
      <w:r w:rsidRPr="00866FEE">
        <w:rPr>
          <w:rtl/>
        </w:rPr>
        <w:t xml:space="preserve"> גם אתה, כשיש לך הרבה בעיות אתה פונה אלי.</w:t>
      </w:r>
      <w:r w:rsidR="005133A8">
        <w:rPr>
          <w:rtl/>
        </w:rPr>
        <w:t xml:space="preserve"> </w:t>
      </w:r>
      <w:r w:rsidRPr="00866FEE">
        <w:rPr>
          <w:rtl/>
        </w:rPr>
        <w:t>אז אני שואל אותך, למה אתה פונה אלי?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כל יום אני פונה אליך, פעמיים ביום.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נכון. למה אתה פונה אלי? כי אני מטפל באנשים.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מקווה שבמרכז המפלגה שלך יכירו בעובדה הזאת.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עמדתי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טיבו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העניין.</w:t>
      </w:r>
      <w:r w:rsidR="005133A8">
        <w:rPr>
          <w:rtl/>
        </w:rPr>
        <w:t xml:space="preserve"> </w:t>
      </w:r>
      <w:r w:rsidRPr="00866FEE">
        <w:rPr>
          <w:rtl/>
        </w:rPr>
        <w:t>אלה שעשו את העניין כבר מתחילים להצטער על כך</w:t>
      </w:r>
      <w:r w:rsidR="005133A8">
        <w:rPr>
          <w:rtl/>
        </w:rPr>
        <w:t xml:space="preserve"> </w:t>
      </w:r>
      <w:r w:rsidRPr="00866FEE">
        <w:rPr>
          <w:rtl/>
        </w:rPr>
        <w:t>היום. אתה יודע, אני לא נושך עד שמרגיזים אותי. אבל אני לא צמחוני.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מביא את הצעת התיקון הזאת, ואבקש מחברי הכנסת לתמוך בה כדי שנוכל</w:t>
      </w:r>
      <w:r w:rsidR="005133A8">
        <w:rPr>
          <w:rtl/>
        </w:rPr>
        <w:t xml:space="preserve"> </w:t>
      </w:r>
      <w:r w:rsidRPr="00866FEE">
        <w:rPr>
          <w:rtl/>
        </w:rPr>
        <w:t>להעביר אותה לקריאה שנייה ושלישית. אדוני היושב</w:t>
      </w:r>
      <w:r w:rsidR="005133A8">
        <w:rPr>
          <w:rtl/>
        </w:rPr>
        <w:t>-</w:t>
      </w:r>
      <w:r w:rsidRPr="00866FEE">
        <w:rPr>
          <w:rtl/>
        </w:rPr>
        <w:t>ראש, תודה רבה לך.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 xml:space="preserve">לחבר הכנסת אברהם הירשזון. ראשון הדוברים </w:t>
      </w:r>
      <w:r w:rsidR="005133A8">
        <w:rPr>
          <w:rtl/>
        </w:rPr>
        <w:t>–</w:t>
      </w:r>
      <w:r w:rsidRPr="00866FEE">
        <w:rPr>
          <w:rtl/>
        </w:rPr>
        <w:t xml:space="preserve"> חבר הכנסת שבח וייס. אחריו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חבר הכנסת מיכה גולדמן, כל אחד במסגרת שלוש דקות. בבקשה.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ראש, חבר הכנסת הירשזון היזם, שאלתי את השאלות כי אני לא מתמצא,</w:t>
      </w:r>
      <w:r w:rsidR="005133A8">
        <w:rPr>
          <w:rtl/>
        </w:rPr>
        <w:t xml:space="preserve"> </w:t>
      </w:r>
      <w:r w:rsidRPr="00866FEE">
        <w:rPr>
          <w:rtl/>
        </w:rPr>
        <w:t>כמובן,</w:t>
      </w:r>
      <w:r w:rsidR="005133A8">
        <w:rPr>
          <w:rtl/>
        </w:rPr>
        <w:t xml:space="preserve"> </w:t>
      </w:r>
      <w:r w:rsidRPr="00866FEE">
        <w:rPr>
          <w:rtl/>
        </w:rPr>
        <w:t>במסכת</w:t>
      </w:r>
      <w:r w:rsidR="005133A8">
        <w:rPr>
          <w:rtl/>
        </w:rPr>
        <w:t xml:space="preserve"> </w:t>
      </w:r>
      <w:r w:rsidRPr="00866FEE">
        <w:rPr>
          <w:rtl/>
        </w:rPr>
        <w:t>החקיקה של מדינת ישראל במלואה, אבל כל פעם מתרחש איזה דבר, במליאה</w:t>
      </w:r>
      <w:r w:rsidR="005133A8">
        <w:rPr>
          <w:rtl/>
        </w:rPr>
        <w:t xml:space="preserve"> </w:t>
      </w:r>
      <w:r w:rsidRPr="00866FEE">
        <w:rPr>
          <w:rtl/>
        </w:rPr>
        <w:t>בעיקר,</w:t>
      </w:r>
      <w:r w:rsidR="005133A8">
        <w:rPr>
          <w:rtl/>
        </w:rPr>
        <w:t xml:space="preserve"> </w:t>
      </w:r>
      <w:r w:rsidRPr="00866FEE">
        <w:rPr>
          <w:rtl/>
        </w:rPr>
        <w:t>שהוא</w:t>
      </w:r>
      <w:r w:rsidR="005133A8">
        <w:rPr>
          <w:rtl/>
        </w:rPr>
        <w:t xml:space="preserve"> </w:t>
      </w:r>
      <w:r w:rsidRPr="00866FEE">
        <w:rPr>
          <w:rtl/>
        </w:rPr>
        <w:t>מתמיה.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מיני דברים שהיו צריכים להיות כל כך ברורים מאליהם לא</w:t>
      </w:r>
      <w:r w:rsidR="005133A8">
        <w:rPr>
          <w:rtl/>
        </w:rPr>
        <w:t xml:space="preserve"> </w:t>
      </w:r>
      <w:r w:rsidRPr="00866FEE">
        <w:rPr>
          <w:rtl/>
        </w:rPr>
        <w:t>קורים. לכן גם שאלתי באיזו שנה זה התחיל.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מכיוון</w:t>
      </w:r>
      <w:r w:rsidR="005133A8">
        <w:rPr>
          <w:rtl/>
        </w:rPr>
        <w:t xml:space="preserve"> </w:t>
      </w:r>
      <w:r w:rsidRPr="00866FEE">
        <w:rPr>
          <w:rtl/>
        </w:rPr>
        <w:t>שזה עומד לקרות עכשיו, ואני מבין שתקבל כאן תמיכה, זה יעבור בוועדה,</w:t>
      </w:r>
      <w:r w:rsidR="005133A8">
        <w:rPr>
          <w:rtl/>
        </w:rPr>
        <w:t xml:space="preserve"> </w:t>
      </w:r>
      <w:r w:rsidRPr="00866FEE">
        <w:rPr>
          <w:rtl/>
        </w:rPr>
        <w:t>וזה ייכנס לספר החוקים.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זוכר שהיתה תקופה כשהיתה חשדנות בבחירות ומאוד ניסו להקפיד על חשאיות </w:t>
      </w:r>
      <w:r w:rsidR="005133A8">
        <w:rPr>
          <w:rtl/>
        </w:rPr>
        <w:t xml:space="preserve">– </w:t>
      </w:r>
      <w:r w:rsidRPr="00866FEE">
        <w:rPr>
          <w:rtl/>
        </w:rPr>
        <w:t>במושבים</w:t>
      </w:r>
      <w:r w:rsidR="005133A8">
        <w:rPr>
          <w:rtl/>
        </w:rPr>
        <w:t xml:space="preserve"> </w:t>
      </w:r>
      <w:r w:rsidRPr="00866FEE">
        <w:rPr>
          <w:rtl/>
        </w:rPr>
        <w:t>קטנים מאוד תמיד היתה בעיה. אם זה מושב של 20, 30, 40 איש, אפילו אם אחד</w:t>
      </w:r>
      <w:r w:rsidR="005133A8">
        <w:rPr>
          <w:rtl/>
        </w:rPr>
        <w:t xml:space="preserve"> </w:t>
      </w:r>
      <w:r w:rsidRPr="00866FEE">
        <w:rPr>
          <w:rtl/>
        </w:rPr>
        <w:t>יצביע</w:t>
      </w:r>
      <w:r w:rsidR="005133A8">
        <w:rPr>
          <w:rtl/>
        </w:rPr>
        <w:t xml:space="preserve"> </w:t>
      </w:r>
      <w:r w:rsidRPr="00866FEE">
        <w:rPr>
          <w:rtl/>
        </w:rPr>
        <w:t>אחרת,</w:t>
      </w:r>
      <w:r w:rsidR="005133A8">
        <w:rPr>
          <w:rtl/>
        </w:rPr>
        <w:t xml:space="preserve"> </w:t>
      </w:r>
      <w:r w:rsidRPr="00866FEE">
        <w:rPr>
          <w:rtl/>
        </w:rPr>
        <w:t>כבר</w:t>
      </w:r>
      <w:r w:rsidR="005133A8">
        <w:rPr>
          <w:rtl/>
        </w:rPr>
        <w:t xml:space="preserve"> </w:t>
      </w:r>
      <w:r w:rsidRPr="00866FEE">
        <w:rPr>
          <w:rtl/>
        </w:rPr>
        <w:t>יזהו אותו לפי העיתון שבו הוא עטף את הסנדוויץ או את הדג</w:t>
      </w:r>
      <w:r w:rsidR="005133A8">
        <w:rPr>
          <w:rtl/>
        </w:rPr>
        <w:t>-</w:t>
      </w:r>
      <w:r w:rsidRPr="00866FEE">
        <w:rPr>
          <w:rtl/>
        </w:rPr>
        <w:t>מלוח</w:t>
      </w:r>
      <w:r w:rsidR="005133A8">
        <w:rPr>
          <w:rtl/>
        </w:rPr>
        <w:t xml:space="preserve"> </w:t>
      </w:r>
      <w:r w:rsidRPr="00866FEE">
        <w:rPr>
          <w:rtl/>
        </w:rPr>
        <w:t>שלו; נניח עיתון "חרות", כשכולם שם עטפו את זה בעיתון "דבר", למשל.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לכן,</w:t>
      </w:r>
      <w:r w:rsidR="005133A8">
        <w:rPr>
          <w:rtl/>
        </w:rPr>
        <w:t xml:space="preserve"> </w:t>
      </w:r>
      <w:r w:rsidRPr="00866FEE">
        <w:rPr>
          <w:rtl/>
        </w:rPr>
        <w:t>ליישום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תהיה</w:t>
      </w:r>
      <w:r w:rsidR="005133A8">
        <w:rPr>
          <w:rtl/>
        </w:rPr>
        <w:t xml:space="preserve"> </w:t>
      </w:r>
      <w:r w:rsidRPr="00866FEE">
        <w:rPr>
          <w:rtl/>
        </w:rPr>
        <w:t>חשיבות</w:t>
      </w:r>
      <w:r w:rsidR="005133A8">
        <w:rPr>
          <w:rtl/>
        </w:rPr>
        <w:t xml:space="preserve"> </w:t>
      </w:r>
      <w:r w:rsidRPr="00866FEE">
        <w:rPr>
          <w:rtl/>
        </w:rPr>
        <w:t>רבה</w:t>
      </w:r>
      <w:r w:rsidR="005133A8">
        <w:rPr>
          <w:rtl/>
        </w:rPr>
        <w:t xml:space="preserve"> </w:t>
      </w:r>
      <w:r w:rsidRPr="00866FEE">
        <w:rPr>
          <w:rtl/>
        </w:rPr>
        <w:t>מאוד במקומות קטנים, שהעיתונות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המקומית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 xml:space="preserve">עכשיו נזכרים, כשאנחנו היינו ילדים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בדברים הקטנים זה היה בדיוק</w:t>
      </w:r>
      <w:r w:rsidR="005133A8">
        <w:rPr>
          <w:rtl/>
        </w:rPr>
        <w:t xml:space="preserve"> </w:t>
      </w:r>
      <w:r w:rsidRPr="00866FEE">
        <w:rPr>
          <w:rtl/>
        </w:rPr>
        <w:t>כך.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שבח וייס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תוך</w:t>
      </w:r>
      <w:r w:rsidR="005133A8">
        <w:rPr>
          <w:rtl/>
        </w:rPr>
        <w:t xml:space="preserve"> </w:t>
      </w:r>
      <w:r w:rsidRPr="00866FEE">
        <w:rPr>
          <w:rtl/>
        </w:rPr>
        <w:t>כדי הכנת החוק לקריאה שנייה ושלישית היתה כאן הקפדה רבה מאוד על פרטים.</w:t>
      </w:r>
      <w:r w:rsidR="005133A8">
        <w:rPr>
          <w:rtl/>
        </w:rPr>
        <w:t xml:space="preserve"> </w:t>
      </w:r>
      <w:r w:rsidRPr="00866FEE">
        <w:rPr>
          <w:rtl/>
        </w:rPr>
        <w:t>לא זיהוי ישיר ולא עקיף ולא עקיף שבעקיפין, וכן הלאה, של מקומות קטנים. יש דחיסות</w:t>
      </w:r>
      <w:r w:rsidR="005133A8">
        <w:rPr>
          <w:rtl/>
        </w:rPr>
        <w:t xml:space="preserve"> </w:t>
      </w:r>
      <w:r w:rsidRPr="00866FEE">
        <w:rPr>
          <w:rtl/>
        </w:rPr>
        <w:t>כזאת</w:t>
      </w:r>
      <w:r w:rsidR="005133A8">
        <w:rPr>
          <w:rtl/>
        </w:rPr>
        <w:t xml:space="preserve"> </w:t>
      </w:r>
      <w:r w:rsidRPr="00866FEE">
        <w:rPr>
          <w:rtl/>
        </w:rPr>
        <w:t>וצימאון כזה של התקשורת המקומית, ואין כל כך רגישות. אתה יודע, הרי תמיד יש</w:t>
      </w:r>
      <w:r w:rsidR="005133A8">
        <w:rPr>
          <w:rtl/>
        </w:rPr>
        <w:t xml:space="preserve"> </w:t>
      </w:r>
      <w:r w:rsidRPr="00866FEE">
        <w:rPr>
          <w:rtl/>
        </w:rPr>
        <w:t>הנושא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זכות</w:t>
      </w:r>
      <w:r w:rsidR="005133A8">
        <w:rPr>
          <w:rtl/>
        </w:rPr>
        <w:t xml:space="preserve"> </w:t>
      </w:r>
      <w:r w:rsidRPr="00866FEE">
        <w:rPr>
          <w:rtl/>
        </w:rPr>
        <w:t>הציבור לדעת, ואני לא כל כך יודע את הגבול בין זכות הציבור לדעת</w:t>
      </w:r>
      <w:r w:rsidR="005133A8">
        <w:rPr>
          <w:rtl/>
        </w:rPr>
        <w:t xml:space="preserve"> </w:t>
      </w:r>
      <w:r w:rsidRPr="00866FEE">
        <w:rPr>
          <w:rtl/>
        </w:rPr>
        <w:t>לבין חדוות הציבור לדעת. אלה גבולות כאלה מעומעמים.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תבורך, ואנחנו נתמוך בך כאן בוודאי. תודה רבה, אדוני היושב</w:t>
      </w:r>
      <w:r w:rsidR="005133A8">
        <w:rPr>
          <w:rtl/>
        </w:rPr>
        <w:t>-</w:t>
      </w:r>
      <w:r w:rsidRPr="00866FEE">
        <w:rPr>
          <w:rtl/>
        </w:rPr>
        <w:t>ראש.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לחבר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שבח וייס. חבר הכנסת מיכה גולדמן. אחריו </w:t>
      </w:r>
      <w:r w:rsidR="005133A8">
        <w:rPr>
          <w:rtl/>
        </w:rPr>
        <w:t>–</w:t>
      </w:r>
      <w:r w:rsidRPr="00866FEE">
        <w:rPr>
          <w:rtl/>
        </w:rPr>
        <w:t xml:space="preserve"> חבר הכנסת אפי</w:t>
      </w:r>
      <w:r w:rsidR="005133A8">
        <w:rPr>
          <w:rtl/>
        </w:rPr>
        <w:t xml:space="preserve"> </w:t>
      </w:r>
      <w:r w:rsidRPr="00866FEE">
        <w:rPr>
          <w:rtl/>
        </w:rPr>
        <w:t>אושעיה.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מיכה גולדמן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 רבותי חברי הכנסת, החוק שהגיש חבר הכנסת אברהם הירשזון רק</w:t>
      </w:r>
      <w:r w:rsidR="005133A8">
        <w:rPr>
          <w:rtl/>
        </w:rPr>
        <w:t xml:space="preserve"> </w:t>
      </w:r>
      <w:r w:rsidRPr="00866FEE">
        <w:rPr>
          <w:rtl/>
        </w:rPr>
        <w:t>מוכיח שיש חברי כנסת אשר עושים את העבודה האפורה, השקטה, העבודה החשובה, ולא תמיד</w:t>
      </w:r>
      <w:r w:rsidR="005133A8">
        <w:rPr>
          <w:rtl/>
        </w:rPr>
        <w:t xml:space="preserve"> </w:t>
      </w:r>
      <w:r w:rsidRPr="00866FEE">
        <w:rPr>
          <w:rtl/>
        </w:rPr>
        <w:t>הם זוכים לחשיפה.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לי</w:t>
      </w:r>
      <w:r w:rsidR="005133A8">
        <w:rPr>
          <w:rtl/>
        </w:rPr>
        <w:t xml:space="preserve"> </w:t>
      </w:r>
      <w:r w:rsidRPr="00866FEE">
        <w:rPr>
          <w:rtl/>
        </w:rPr>
        <w:t>הזכות להכיר את חבר הכנסת אברהם הירשזון לא מעט שנים, ואני באמת שמח</w:t>
      </w:r>
      <w:r w:rsidR="005133A8">
        <w:rPr>
          <w:rtl/>
        </w:rPr>
        <w:t xml:space="preserve"> </w:t>
      </w:r>
      <w:r w:rsidRPr="00866FEE">
        <w:rPr>
          <w:rtl/>
        </w:rPr>
        <w:t>שהוא</w:t>
      </w:r>
      <w:r w:rsidR="005133A8">
        <w:rPr>
          <w:rtl/>
        </w:rPr>
        <w:t xml:space="preserve"> </w:t>
      </w:r>
      <w:r w:rsidRPr="00866FEE">
        <w:rPr>
          <w:rtl/>
        </w:rPr>
        <w:t>הביא</w:t>
      </w:r>
      <w:r w:rsidR="005133A8">
        <w:rPr>
          <w:rtl/>
        </w:rPr>
        <w:t xml:space="preserve"> </w:t>
      </w:r>
      <w:r w:rsidRPr="00866FEE">
        <w:rPr>
          <w:rtl/>
        </w:rPr>
        <w:t>את החוק הזה למליאת הכנסת בקריאה ראשונה. זה חוק שאין מישהו בבית הזה</w:t>
      </w:r>
      <w:r w:rsidR="005133A8">
        <w:rPr>
          <w:rtl/>
        </w:rPr>
        <w:t xml:space="preserve"> </w:t>
      </w:r>
      <w:r w:rsidRPr="00866FEE">
        <w:rPr>
          <w:rtl/>
        </w:rPr>
        <w:t>אשר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יתמוך בו. זה חוק שיעבור תהליך מהיר מאוד בוועדה, כדי שאפשר יהיה להעביר</w:t>
      </w:r>
      <w:r w:rsidR="005133A8">
        <w:rPr>
          <w:rtl/>
        </w:rPr>
        <w:t xml:space="preserve"> </w:t>
      </w:r>
      <w:r w:rsidRPr="00866FEE">
        <w:rPr>
          <w:rtl/>
        </w:rPr>
        <w:t>אותו,</w:t>
      </w:r>
      <w:r w:rsidR="005133A8">
        <w:rPr>
          <w:rtl/>
        </w:rPr>
        <w:t xml:space="preserve"> </w:t>
      </w:r>
      <w:r w:rsidRPr="00866FEE">
        <w:rPr>
          <w:rtl/>
        </w:rPr>
        <w:t>משום שאין מקום לפרסום שם של נער, ילד, ילדה, ודאי מתחת לגיל שמאפשר פרסום</w:t>
      </w:r>
      <w:r w:rsidR="005133A8">
        <w:rPr>
          <w:rtl/>
        </w:rPr>
        <w:t xml:space="preserve"> </w:t>
      </w:r>
      <w:r w:rsidRPr="00866FEE">
        <w:rPr>
          <w:rtl/>
        </w:rPr>
        <w:t>בדברים</w:t>
      </w:r>
      <w:r w:rsidR="005133A8">
        <w:rPr>
          <w:rtl/>
        </w:rPr>
        <w:t xml:space="preserve"> </w:t>
      </w:r>
      <w:r w:rsidRPr="00866FEE">
        <w:rPr>
          <w:rtl/>
        </w:rPr>
        <w:t>אחרים, כשנער כזה נפגע, ויש לא מעט מקרים שבהם נערים נפגעים ומתעללים בהם</w:t>
      </w:r>
      <w:r w:rsidR="005133A8">
        <w:rPr>
          <w:rtl/>
        </w:rPr>
        <w:t xml:space="preserve"> </w:t>
      </w:r>
      <w:r w:rsidRPr="00866FEE">
        <w:rPr>
          <w:rtl/>
        </w:rPr>
        <w:t>ופוגעים בהם.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אנחנו</w:t>
      </w:r>
      <w:r w:rsidR="005133A8">
        <w:rPr>
          <w:rtl/>
        </w:rPr>
        <w:t xml:space="preserve"> </w:t>
      </w:r>
      <w:r w:rsidRPr="00866FEE">
        <w:rPr>
          <w:rtl/>
        </w:rPr>
        <w:t>מדינה</w:t>
      </w:r>
      <w:r w:rsidR="005133A8">
        <w:rPr>
          <w:rtl/>
        </w:rPr>
        <w:t xml:space="preserve"> </w:t>
      </w:r>
      <w:r w:rsidRPr="00866FEE">
        <w:rPr>
          <w:rtl/>
        </w:rPr>
        <w:t>קולטת</w:t>
      </w:r>
      <w:r w:rsidR="005133A8">
        <w:rPr>
          <w:rtl/>
        </w:rPr>
        <w:t xml:space="preserve"> </w:t>
      </w:r>
      <w:r w:rsidRPr="00866FEE">
        <w:rPr>
          <w:rtl/>
        </w:rPr>
        <w:t>עלייה,</w:t>
      </w:r>
      <w:r w:rsidR="005133A8">
        <w:rPr>
          <w:rtl/>
        </w:rPr>
        <w:t xml:space="preserve"> </w:t>
      </w:r>
      <w:r w:rsidRPr="00866FEE">
        <w:rPr>
          <w:rtl/>
        </w:rPr>
        <w:t>שיש</w:t>
      </w:r>
      <w:r w:rsidR="005133A8">
        <w:rPr>
          <w:rtl/>
        </w:rPr>
        <w:t xml:space="preserve"> </w:t>
      </w:r>
      <w:r w:rsidRPr="00866FEE">
        <w:rPr>
          <w:rtl/>
        </w:rPr>
        <w:t>בה</w:t>
      </w:r>
      <w:r w:rsidR="005133A8">
        <w:rPr>
          <w:rtl/>
        </w:rPr>
        <w:t xml:space="preserve"> </w:t>
      </w:r>
      <w:r w:rsidRPr="00866FEE">
        <w:rPr>
          <w:rtl/>
        </w:rPr>
        <w:t>חיים ביחד של ערבים ויהודים, נוצרים,</w:t>
      </w:r>
      <w:r w:rsidR="005133A8">
        <w:rPr>
          <w:rtl/>
        </w:rPr>
        <w:t xml:space="preserve"> </w:t>
      </w:r>
      <w:r w:rsidRPr="00866FEE">
        <w:rPr>
          <w:rtl/>
        </w:rPr>
        <w:t>דרוזים</w:t>
      </w:r>
      <w:r w:rsidR="005133A8">
        <w:rPr>
          <w:rtl/>
        </w:rPr>
        <w:t xml:space="preserve"> </w:t>
      </w:r>
      <w:r w:rsidRPr="00866FEE">
        <w:rPr>
          <w:rtl/>
        </w:rPr>
        <w:t>וצ'רקסים,</w:t>
      </w:r>
      <w:r w:rsidR="005133A8">
        <w:rPr>
          <w:rtl/>
        </w:rPr>
        <w:t xml:space="preserve"> </w:t>
      </w:r>
      <w:r w:rsidRPr="00866FEE">
        <w:rPr>
          <w:rtl/>
        </w:rPr>
        <w:t>ואנחנו</w:t>
      </w:r>
      <w:r w:rsidR="005133A8">
        <w:rPr>
          <w:rtl/>
        </w:rPr>
        <w:t xml:space="preserve"> </w:t>
      </w:r>
      <w:r w:rsidRPr="00866FEE">
        <w:rPr>
          <w:rtl/>
        </w:rPr>
        <w:t>יודעים</w:t>
      </w:r>
      <w:r w:rsidR="005133A8">
        <w:rPr>
          <w:rtl/>
        </w:rPr>
        <w:t xml:space="preserve"> </w:t>
      </w:r>
      <w:r w:rsidRPr="00866FEE">
        <w:rPr>
          <w:rtl/>
        </w:rPr>
        <w:t>שלפעמים</w:t>
      </w:r>
      <w:r w:rsidR="005133A8">
        <w:rPr>
          <w:rtl/>
        </w:rPr>
        <w:t xml:space="preserve"> </w:t>
      </w:r>
      <w:r w:rsidRPr="00866FEE">
        <w:rPr>
          <w:rtl/>
        </w:rPr>
        <w:t>נוצרים ויכוחים. ודאי כשאתה בא לחצר</w:t>
      </w:r>
      <w:r w:rsidR="005133A8">
        <w:rPr>
          <w:rtl/>
        </w:rPr>
        <w:t xml:space="preserve"> </w:t>
      </w:r>
      <w:r w:rsidRPr="00866FEE">
        <w:rPr>
          <w:rtl/>
        </w:rPr>
        <w:t>בית</w:t>
      </w:r>
      <w:r w:rsidR="005133A8">
        <w:rPr>
          <w:rtl/>
        </w:rPr>
        <w:t>-</w:t>
      </w:r>
      <w:r w:rsidRPr="00866FEE">
        <w:rPr>
          <w:rtl/>
        </w:rPr>
        <w:t>ספר ופוגש את הילדים העולים, יש ילדים שבאים לכיתה א', בפעם ראשונה לבית</w:t>
      </w:r>
      <w:r w:rsidR="005133A8">
        <w:rPr>
          <w:rtl/>
        </w:rPr>
        <w:t>-</w:t>
      </w:r>
      <w:r w:rsidRPr="00866FEE">
        <w:rPr>
          <w:rtl/>
        </w:rPr>
        <w:t>ספר,</w:t>
      </w:r>
      <w:r w:rsidR="005133A8">
        <w:rPr>
          <w:rtl/>
        </w:rPr>
        <w:t xml:space="preserve"> </w:t>
      </w:r>
      <w:r w:rsidRPr="00866FEE">
        <w:rPr>
          <w:rtl/>
        </w:rPr>
        <w:t>לקהילה</w:t>
      </w:r>
      <w:r w:rsidR="005133A8">
        <w:rPr>
          <w:rtl/>
        </w:rPr>
        <w:t xml:space="preserve"> </w:t>
      </w:r>
      <w:r w:rsidRPr="00866FEE">
        <w:rPr>
          <w:rtl/>
        </w:rPr>
        <w:t>חדשה, השפה חדשה עבורם, ולא תמיד הם נקלטים בבית</w:t>
      </w:r>
      <w:r w:rsidR="005133A8">
        <w:rPr>
          <w:rtl/>
        </w:rPr>
        <w:t>-</w:t>
      </w:r>
      <w:r w:rsidRPr="00866FEE">
        <w:rPr>
          <w:rtl/>
        </w:rPr>
        <w:t>הספר בצורה יפה.</w:t>
      </w:r>
      <w:r w:rsidR="005133A8">
        <w:rPr>
          <w:rtl/>
        </w:rPr>
        <w:t xml:space="preserve"> </w:t>
      </w:r>
      <w:r w:rsidRPr="00866FEE">
        <w:rPr>
          <w:rtl/>
        </w:rPr>
        <w:t>לפעמים</w:t>
      </w:r>
      <w:r w:rsidR="005133A8">
        <w:rPr>
          <w:rtl/>
        </w:rPr>
        <w:t xml:space="preserve"> </w:t>
      </w:r>
      <w:r w:rsidRPr="00866FEE">
        <w:rPr>
          <w:rtl/>
        </w:rPr>
        <w:t>זה גם מגיע למצבים לא קלים ולא נוחים.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>שחוק הנוער (טיפול והשגחה) (תיקון מס' 13), התשנ"ח</w:t>
      </w:r>
      <w:r w:rsidR="005133A8">
        <w:rPr>
          <w:rtl/>
        </w:rPr>
        <w:t>–</w:t>
      </w:r>
      <w:r w:rsidRPr="00866FEE">
        <w:rPr>
          <w:rtl/>
        </w:rPr>
        <w:t>1997, הוא חוק</w:t>
      </w:r>
      <w:r w:rsidR="005133A8">
        <w:rPr>
          <w:rtl/>
        </w:rPr>
        <w:t xml:space="preserve"> </w:t>
      </w:r>
      <w:r w:rsidRPr="00866FEE">
        <w:rPr>
          <w:rtl/>
        </w:rPr>
        <w:t>חשוב,</w:t>
      </w:r>
      <w:r w:rsidR="005133A8">
        <w:rPr>
          <w:rtl/>
        </w:rPr>
        <w:t xml:space="preserve"> </w:t>
      </w:r>
      <w:r w:rsidRPr="00866FEE">
        <w:rPr>
          <w:rtl/>
        </w:rPr>
        <w:t>חוק נכון, וכל יום שלא נעביר אותו אנחנו פוגעים באותם צעירים, באותם נערים</w:t>
      </w:r>
      <w:r w:rsidR="005133A8">
        <w:rPr>
          <w:rtl/>
        </w:rPr>
        <w:t xml:space="preserve"> </w:t>
      </w:r>
      <w:r w:rsidRPr="00866FEE">
        <w:rPr>
          <w:rtl/>
        </w:rPr>
        <w:t>אשר נפגעים כתוצאה מפרסום, ופרסום כזה רודף אותם כל החיים.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להזכיר</w:t>
      </w:r>
      <w:r w:rsidR="005133A8">
        <w:rPr>
          <w:rtl/>
        </w:rPr>
        <w:t xml:space="preserve"> </w:t>
      </w:r>
      <w:r w:rsidRPr="00866FEE">
        <w:rPr>
          <w:rtl/>
        </w:rPr>
        <w:t>פה מקרים.</w:t>
      </w:r>
      <w:r w:rsidR="005133A8">
        <w:rPr>
          <w:rtl/>
        </w:rPr>
        <w:t xml:space="preserve"> </w:t>
      </w:r>
      <w:r w:rsidRPr="00866FEE">
        <w:rPr>
          <w:rtl/>
        </w:rPr>
        <w:t>אנחנו יודעים שבמקרים רבים, בטעות או שלא</w:t>
      </w:r>
      <w:r w:rsidR="005133A8">
        <w:rPr>
          <w:rtl/>
        </w:rPr>
        <w:t xml:space="preserve"> </w:t>
      </w:r>
      <w:r w:rsidRPr="00866FEE">
        <w:rPr>
          <w:rtl/>
        </w:rPr>
        <w:t>בטעות, ובלי השגחה, השם פורסם בעיתון, ולפעמים בית</w:t>
      </w:r>
      <w:r w:rsidR="005133A8">
        <w:rPr>
          <w:rtl/>
        </w:rPr>
        <w:t>-</w:t>
      </w:r>
      <w:r w:rsidRPr="00866FEE">
        <w:rPr>
          <w:rtl/>
        </w:rPr>
        <w:t xml:space="preserve">ספר שלא ידע על המקרה </w:t>
      </w:r>
      <w:r w:rsidR="005133A8">
        <w:rPr>
          <w:rtl/>
        </w:rPr>
        <w:t>–</w:t>
      </w:r>
      <w:r w:rsidRPr="00866FEE">
        <w:rPr>
          <w:rtl/>
        </w:rPr>
        <w:t xml:space="preserve"> כתוצאה</w:t>
      </w:r>
      <w:r w:rsidR="005133A8">
        <w:rPr>
          <w:rtl/>
        </w:rPr>
        <w:t xml:space="preserve"> </w:t>
      </w:r>
      <w:r w:rsidRPr="00866FEE">
        <w:rPr>
          <w:rtl/>
        </w:rPr>
        <w:t>מהפרסום</w:t>
      </w:r>
      <w:r w:rsidR="005133A8">
        <w:rPr>
          <w:rtl/>
        </w:rPr>
        <w:t xml:space="preserve"> </w:t>
      </w:r>
      <w:r w:rsidRPr="00866FEE">
        <w:rPr>
          <w:rtl/>
        </w:rPr>
        <w:t>הילד</w:t>
      </w:r>
      <w:r w:rsidR="005133A8">
        <w:rPr>
          <w:rtl/>
        </w:rPr>
        <w:t xml:space="preserve"> </w:t>
      </w:r>
      <w:r w:rsidRPr="00866FEE">
        <w:rPr>
          <w:rtl/>
        </w:rPr>
        <w:t>הזה</w:t>
      </w:r>
      <w:r w:rsidR="005133A8">
        <w:rPr>
          <w:rtl/>
        </w:rPr>
        <w:t xml:space="preserve"> </w:t>
      </w:r>
      <w:r w:rsidRPr="00866FEE">
        <w:rPr>
          <w:rtl/>
        </w:rPr>
        <w:t>נרדף, או היתה לו תחושה של נרדף, ואפילו לא רדפו אותו.</w:t>
      </w:r>
      <w:r w:rsidR="005133A8">
        <w:rPr>
          <w:rtl/>
        </w:rPr>
        <w:t xml:space="preserve"> </w:t>
      </w:r>
      <w:r w:rsidRPr="00866FEE">
        <w:rPr>
          <w:rtl/>
        </w:rPr>
        <w:t>בגלל</w:t>
      </w:r>
      <w:r w:rsidR="005133A8">
        <w:rPr>
          <w:rtl/>
        </w:rPr>
        <w:t xml:space="preserve"> </w:t>
      </w:r>
      <w:r w:rsidRPr="00866FEE">
        <w:rPr>
          <w:rtl/>
        </w:rPr>
        <w:t>עצם</w:t>
      </w:r>
      <w:r w:rsidR="005133A8">
        <w:rPr>
          <w:rtl/>
        </w:rPr>
        <w:t xml:space="preserve"> </w:t>
      </w:r>
      <w:r w:rsidRPr="00866FEE">
        <w:rPr>
          <w:rtl/>
        </w:rPr>
        <w:t>הפרסום</w:t>
      </w:r>
      <w:r w:rsidR="005133A8">
        <w:rPr>
          <w:rtl/>
        </w:rPr>
        <w:t xml:space="preserve"> </w:t>
      </w:r>
      <w:r w:rsidRPr="00866FEE">
        <w:rPr>
          <w:rtl/>
        </w:rPr>
        <w:t>הילד</w:t>
      </w:r>
      <w:r w:rsidR="005133A8">
        <w:rPr>
          <w:rtl/>
        </w:rPr>
        <w:t xml:space="preserve"> </w:t>
      </w:r>
      <w:r w:rsidRPr="00866FEE">
        <w:rPr>
          <w:rtl/>
        </w:rPr>
        <w:t>הסתכל</w:t>
      </w:r>
      <w:r w:rsidR="005133A8">
        <w:rPr>
          <w:rtl/>
        </w:rPr>
        <w:t xml:space="preserve"> </w:t>
      </w:r>
      <w:r w:rsidRPr="00866FEE">
        <w:rPr>
          <w:rtl/>
        </w:rPr>
        <w:t>תמיד שמאלה וימינה ושאל את עצמו מי רואה אותו כרגע ומה</w:t>
      </w:r>
      <w:r w:rsidR="005133A8">
        <w:rPr>
          <w:rtl/>
        </w:rPr>
        <w:t xml:space="preserve"> </w:t>
      </w:r>
      <w:r w:rsidRPr="00866FEE">
        <w:rPr>
          <w:rtl/>
        </w:rPr>
        <w:t>התגובה של אלה שזיהו אותו כתוצאה מהפרסום.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אברהם</w:t>
      </w:r>
      <w:r w:rsidR="005133A8">
        <w:rPr>
          <w:rtl/>
        </w:rPr>
        <w:t xml:space="preserve"> </w:t>
      </w:r>
      <w:r w:rsidRPr="00866FEE">
        <w:rPr>
          <w:rtl/>
        </w:rPr>
        <w:t>הירשזון,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 לך: יישר כוח. אתה מטפל בהרבה</w:t>
      </w:r>
      <w:r w:rsidR="005133A8">
        <w:rPr>
          <w:rtl/>
        </w:rPr>
        <w:t xml:space="preserve"> </w:t>
      </w:r>
      <w:r w:rsidRPr="00866FEE">
        <w:rPr>
          <w:rtl/>
        </w:rPr>
        <w:t>נושאים</w:t>
      </w:r>
      <w:r w:rsidR="005133A8">
        <w:rPr>
          <w:rtl/>
        </w:rPr>
        <w:t xml:space="preserve"> </w:t>
      </w:r>
      <w:r w:rsidRPr="00866FEE">
        <w:rPr>
          <w:rtl/>
        </w:rPr>
        <w:t>חשובים</w:t>
      </w:r>
      <w:r w:rsidR="005133A8">
        <w:rPr>
          <w:rtl/>
        </w:rPr>
        <w:t xml:space="preserve"> </w:t>
      </w:r>
      <w:r w:rsidRPr="00866FEE">
        <w:rPr>
          <w:rtl/>
        </w:rPr>
        <w:t>שאנחנו</w:t>
      </w:r>
      <w:r w:rsidR="005133A8">
        <w:rPr>
          <w:rtl/>
        </w:rPr>
        <w:t xml:space="preserve"> </w:t>
      </w:r>
      <w:r w:rsidRPr="00866FEE">
        <w:rPr>
          <w:rtl/>
        </w:rPr>
        <w:t>יודעים</w:t>
      </w:r>
      <w:r w:rsidR="005133A8">
        <w:rPr>
          <w:rtl/>
        </w:rPr>
        <w:t xml:space="preserve"> </w:t>
      </w:r>
      <w:r w:rsidRPr="00866FEE">
        <w:rPr>
          <w:rtl/>
        </w:rPr>
        <w:t>עליהם, כמו אותם כספים של יוצאי השואה, שזה מבצע</w:t>
      </w:r>
      <w:r w:rsidR="005133A8">
        <w:rPr>
          <w:rtl/>
        </w:rPr>
        <w:t xml:space="preserve"> </w:t>
      </w:r>
      <w:r w:rsidRPr="00866FEE">
        <w:rPr>
          <w:rtl/>
        </w:rPr>
        <w:t>קדוש.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לך זכות להוביל חוקים שיש בהם יחס מיוחד וחם גם לחברה הוותיקה שנפגעה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>-</w:t>
      </w:r>
      <w:r w:rsidRPr="00866FEE">
        <w:rPr>
          <w:rtl/>
        </w:rPr>
        <w:t>ידי הצורר, יימח שמו, וגם לילדים שאתה בא להגן עליהם באמצעות חוק. 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לחבר הכנסת מיכה גולדמן.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אני מזמין את חבר הכנסת אפי אושעיה. אחריו </w:t>
      </w:r>
      <w:r w:rsidR="005133A8">
        <w:rPr>
          <w:rtl/>
        </w:rPr>
        <w:t xml:space="preserve">– </w:t>
      </w:r>
      <w:r w:rsidRPr="00866FEE">
        <w:rPr>
          <w:rtl/>
        </w:rPr>
        <w:t>חברת הכנסת תמר גוז'נסקי.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אפי אושעיה (העבודה):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חברי הכנסת, ודאי שאצביע עבור הצעת החוק שבאה למנוע מנער</w:t>
      </w:r>
      <w:r w:rsidR="005133A8">
        <w:rPr>
          <w:rtl/>
        </w:rPr>
        <w:t xml:space="preserve"> </w:t>
      </w:r>
      <w:r w:rsidRPr="00866FEE">
        <w:rPr>
          <w:rtl/>
        </w:rPr>
        <w:t>או מנערה</w:t>
      </w:r>
      <w:r w:rsidR="005133A8">
        <w:rPr>
          <w:rtl/>
        </w:rPr>
        <w:t xml:space="preserve"> </w:t>
      </w:r>
      <w:r w:rsidRPr="00866FEE">
        <w:rPr>
          <w:rtl/>
        </w:rPr>
        <w:t>שנפגעים</w:t>
      </w:r>
      <w:r w:rsidR="005133A8">
        <w:rPr>
          <w:rtl/>
        </w:rPr>
        <w:t xml:space="preserve"> </w:t>
      </w:r>
      <w:r w:rsidRPr="00866FEE">
        <w:rPr>
          <w:rtl/>
        </w:rPr>
        <w:t>מפגיעה</w:t>
      </w:r>
      <w:r w:rsidR="005133A8">
        <w:rPr>
          <w:rtl/>
        </w:rPr>
        <w:t xml:space="preserve"> </w:t>
      </w:r>
      <w:r w:rsidRPr="00866FEE">
        <w:rPr>
          <w:rtl/>
        </w:rPr>
        <w:t>מינית</w:t>
      </w:r>
      <w:r w:rsidR="005133A8">
        <w:rPr>
          <w:rtl/>
        </w:rPr>
        <w:t xml:space="preserve"> </w:t>
      </w:r>
      <w:r w:rsidRPr="00866FEE">
        <w:rPr>
          <w:rtl/>
        </w:rPr>
        <w:t>או</w:t>
      </w:r>
      <w:r w:rsidR="005133A8">
        <w:rPr>
          <w:rtl/>
        </w:rPr>
        <w:t xml:space="preserve"> </w:t>
      </w:r>
      <w:r w:rsidRPr="00866FEE">
        <w:rPr>
          <w:rtl/>
        </w:rPr>
        <w:t>מאלימות,</w:t>
      </w:r>
      <w:r w:rsidR="005133A8">
        <w:rPr>
          <w:rtl/>
        </w:rPr>
        <w:t xml:space="preserve"> </w:t>
      </w:r>
      <w:r w:rsidRPr="00866FEE">
        <w:rPr>
          <w:rtl/>
        </w:rPr>
        <w:t>פגיעה נוספת שהם עלולים להיפגע</w:t>
      </w:r>
      <w:r w:rsidR="005133A8">
        <w:rPr>
          <w:rtl/>
        </w:rPr>
        <w:t xml:space="preserve"> </w:t>
      </w:r>
      <w:r w:rsidRPr="00866FEE">
        <w:rPr>
          <w:rtl/>
        </w:rPr>
        <w:t>בפרסום, כשהפגיעה הנוספת הזאת יכולה להיות יותר קשה מהעבירה שנעברה כלפיהם.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הירשזון,</w:t>
      </w:r>
      <w:r w:rsidR="005133A8">
        <w:rPr>
          <w:rtl/>
        </w:rPr>
        <w:t xml:space="preserve"> </w:t>
      </w:r>
      <w:r w:rsidRPr="00866FEE">
        <w:rPr>
          <w:rtl/>
        </w:rPr>
        <w:t>אני מבין שבעבירות מין יש אחר כך בעיה של התמודדות עם</w:t>
      </w:r>
      <w:r w:rsidR="005133A8">
        <w:rPr>
          <w:rtl/>
        </w:rPr>
        <w:t xml:space="preserve"> </w:t>
      </w:r>
      <w:r w:rsidRPr="00866FEE">
        <w:rPr>
          <w:rtl/>
        </w:rPr>
        <w:t>החברה</w:t>
      </w:r>
      <w:r w:rsidR="005133A8">
        <w:rPr>
          <w:rtl/>
        </w:rPr>
        <w:t xml:space="preserve"> </w:t>
      </w:r>
      <w:r w:rsidRPr="00866FEE">
        <w:rPr>
          <w:rtl/>
        </w:rPr>
        <w:t>שיכולה</w:t>
      </w:r>
      <w:r w:rsidR="005133A8">
        <w:rPr>
          <w:rtl/>
        </w:rPr>
        <w:t xml:space="preserve"> </w:t>
      </w:r>
      <w:r w:rsidRPr="00866FEE">
        <w:rPr>
          <w:rtl/>
        </w:rPr>
        <w:t>להושיט</w:t>
      </w:r>
      <w:r w:rsidR="005133A8">
        <w:rPr>
          <w:rtl/>
        </w:rPr>
        <w:t xml:space="preserve"> </w:t>
      </w:r>
      <w:r w:rsidRPr="00866FEE">
        <w:rPr>
          <w:rtl/>
        </w:rPr>
        <w:t>אצבע</w:t>
      </w:r>
      <w:r w:rsidR="005133A8">
        <w:rPr>
          <w:rtl/>
        </w:rPr>
        <w:t xml:space="preserve"> </w:t>
      </w:r>
      <w:r w:rsidRPr="00866FEE">
        <w:rPr>
          <w:rtl/>
        </w:rPr>
        <w:t>מאשימה</w:t>
      </w:r>
      <w:r w:rsidR="005133A8">
        <w:rPr>
          <w:rtl/>
        </w:rPr>
        <w:t xml:space="preserve"> </w:t>
      </w:r>
      <w:r w:rsidRPr="00866FEE">
        <w:rPr>
          <w:rtl/>
        </w:rPr>
        <w:t>אפילו שנים ארוכות אחר כך אל הנער או הנערה</w:t>
      </w:r>
      <w:r w:rsidR="005133A8">
        <w:rPr>
          <w:rtl/>
        </w:rPr>
        <w:t xml:space="preserve"> </w:t>
      </w:r>
      <w:r w:rsidRPr="00866FEE">
        <w:rPr>
          <w:rtl/>
        </w:rPr>
        <w:t>שעליהם</w:t>
      </w:r>
      <w:r w:rsidR="005133A8">
        <w:rPr>
          <w:rtl/>
        </w:rPr>
        <w:t xml:space="preserve"> </w:t>
      </w:r>
      <w:r w:rsidRPr="00866FEE">
        <w:rPr>
          <w:rtl/>
        </w:rPr>
        <w:t>נעברה העבירה ולהעניש אותם פעם נוספת מבחינתה של החברה. לצערי הרב, הנוער</w:t>
      </w:r>
      <w:r w:rsidR="005133A8">
        <w:rPr>
          <w:rtl/>
        </w:rPr>
        <w:t xml:space="preserve"> </w:t>
      </w:r>
      <w:r w:rsidRPr="00866FEE">
        <w:rPr>
          <w:rtl/>
        </w:rPr>
        <w:t>שלנו</w:t>
      </w:r>
      <w:r w:rsidR="005133A8">
        <w:rPr>
          <w:rtl/>
        </w:rPr>
        <w:t xml:space="preserve"> </w:t>
      </w:r>
      <w:r w:rsidRPr="00866FEE">
        <w:rPr>
          <w:rtl/>
        </w:rPr>
        <w:t>הוא לפעמים די אכזרי והוא יכול להתייחס לנערים הנפגעים ביחס בלתי נסבל. אבל</w:t>
      </w:r>
      <w:r w:rsidR="005133A8">
        <w:rPr>
          <w:rtl/>
        </w:rPr>
        <w:t xml:space="preserve"> </w:t>
      </w:r>
      <w:r w:rsidRPr="00866FEE">
        <w:rPr>
          <w:rtl/>
        </w:rPr>
        <w:t>בעבירת</w:t>
      </w:r>
      <w:r w:rsidR="005133A8">
        <w:rPr>
          <w:rtl/>
        </w:rPr>
        <w:t xml:space="preserve"> </w:t>
      </w:r>
      <w:r w:rsidRPr="00866FEE">
        <w:rPr>
          <w:rtl/>
        </w:rPr>
        <w:t>אלימות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מוצא</w:t>
      </w:r>
      <w:r w:rsidR="005133A8">
        <w:rPr>
          <w:rtl/>
        </w:rPr>
        <w:t xml:space="preserve"> </w:t>
      </w:r>
      <w:r w:rsidRPr="00866FEE">
        <w:rPr>
          <w:rtl/>
        </w:rPr>
        <w:t>סיבה</w:t>
      </w:r>
      <w:r w:rsidR="005133A8">
        <w:rPr>
          <w:rtl/>
        </w:rPr>
        <w:t xml:space="preserve"> </w:t>
      </w:r>
      <w:r w:rsidRPr="00866FEE">
        <w:rPr>
          <w:rtl/>
        </w:rPr>
        <w:t>לאסור על חשיפת שמם של נער או נערה שנעברות</w:t>
      </w:r>
      <w:r w:rsidR="005133A8">
        <w:rPr>
          <w:rtl/>
        </w:rPr>
        <w:t xml:space="preserve"> </w:t>
      </w:r>
      <w:r w:rsidRPr="00866FEE">
        <w:rPr>
          <w:rtl/>
        </w:rPr>
        <w:t>כלפיהם</w:t>
      </w:r>
      <w:r w:rsidR="005133A8">
        <w:rPr>
          <w:rtl/>
        </w:rPr>
        <w:t xml:space="preserve"> </w:t>
      </w:r>
      <w:r w:rsidRPr="00866FEE">
        <w:rPr>
          <w:rtl/>
        </w:rPr>
        <w:t>עבירות.</w:t>
      </w:r>
      <w:r w:rsidR="005133A8">
        <w:rPr>
          <w:rtl/>
        </w:rPr>
        <w:t xml:space="preserve"> </w:t>
      </w:r>
      <w:r w:rsidRPr="00866FEE">
        <w:rPr>
          <w:rtl/>
        </w:rPr>
        <w:t>אם, נניח, ילד קיבל בבית</w:t>
      </w:r>
      <w:r w:rsidR="005133A8">
        <w:rPr>
          <w:rtl/>
        </w:rPr>
        <w:t>-</w:t>
      </w:r>
      <w:r w:rsidRPr="00866FEE">
        <w:rPr>
          <w:rtl/>
        </w:rPr>
        <w:t>הספר מכות ולמחרת מפרסמים את שמו ושהוא</w:t>
      </w:r>
      <w:r w:rsidR="005133A8">
        <w:rPr>
          <w:rtl/>
        </w:rPr>
        <w:t xml:space="preserve"> </w:t>
      </w:r>
      <w:r w:rsidRPr="00866FEE">
        <w:rPr>
          <w:rtl/>
        </w:rPr>
        <w:t>קיבל</w:t>
      </w:r>
      <w:r w:rsidR="005133A8">
        <w:rPr>
          <w:rtl/>
        </w:rPr>
        <w:t xml:space="preserve"> </w:t>
      </w:r>
      <w:r w:rsidRPr="00866FEE">
        <w:rPr>
          <w:rtl/>
        </w:rPr>
        <w:t>מכות</w:t>
      </w:r>
      <w:r w:rsidR="005133A8">
        <w:rPr>
          <w:rtl/>
        </w:rPr>
        <w:t xml:space="preserve"> </w:t>
      </w:r>
      <w:r w:rsidRPr="00866FEE">
        <w:rPr>
          <w:rtl/>
        </w:rPr>
        <w:t>בבית</w:t>
      </w:r>
      <w:r w:rsidR="005133A8">
        <w:rPr>
          <w:rtl/>
        </w:rPr>
        <w:t>-</w:t>
      </w:r>
      <w:r w:rsidRPr="00866FEE">
        <w:rPr>
          <w:rtl/>
        </w:rPr>
        <w:t xml:space="preserve">הספר </w:t>
      </w:r>
      <w:r w:rsidR="005133A8">
        <w:rPr>
          <w:rtl/>
        </w:rPr>
        <w:t>–</w:t>
      </w:r>
      <w:r w:rsidRPr="00866FEE">
        <w:rPr>
          <w:rtl/>
        </w:rPr>
        <w:t xml:space="preserve"> מה זה יכול לגרום לאותו נער או נערה? האם יגידו שהוא ילד</w:t>
      </w:r>
      <w:r w:rsidR="005133A8">
        <w:rPr>
          <w:rtl/>
        </w:rPr>
        <w:t xml:space="preserve"> </w:t>
      </w:r>
      <w:r w:rsidRPr="00866FEE">
        <w:rPr>
          <w:rtl/>
        </w:rPr>
        <w:t>חלש שמכים אותו?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בעד</w:t>
      </w:r>
      <w:r w:rsidR="005133A8">
        <w:rPr>
          <w:rtl/>
        </w:rPr>
        <w:t xml:space="preserve"> </w:t>
      </w:r>
      <w:r w:rsidRPr="00866FEE">
        <w:rPr>
          <w:rtl/>
        </w:rPr>
        <w:t>חוקים</w:t>
      </w:r>
      <w:r w:rsidR="005133A8">
        <w:rPr>
          <w:rtl/>
        </w:rPr>
        <w:t xml:space="preserve"> </w:t>
      </w:r>
      <w:r w:rsidRPr="00866FEE">
        <w:rPr>
          <w:rtl/>
        </w:rPr>
        <w:t>שבאים להיטיב ולשפר. החוק הזה באמת בא לסגור פרצה שלא היתה</w:t>
      </w:r>
      <w:r w:rsidR="005133A8">
        <w:rPr>
          <w:rtl/>
        </w:rPr>
        <w:t xml:space="preserve"> </w:t>
      </w:r>
      <w:r w:rsidRPr="00866FEE">
        <w:rPr>
          <w:rtl/>
        </w:rPr>
        <w:t>סגורה,</w:t>
      </w:r>
      <w:r w:rsidR="005133A8">
        <w:rPr>
          <w:rtl/>
        </w:rPr>
        <w:t xml:space="preserve"> </w:t>
      </w:r>
      <w:r w:rsidRPr="00866FEE">
        <w:rPr>
          <w:rtl/>
        </w:rPr>
        <w:t>וודאי</w:t>
      </w:r>
      <w:r w:rsidR="005133A8">
        <w:rPr>
          <w:rtl/>
        </w:rPr>
        <w:t xml:space="preserve"> </w:t>
      </w:r>
      <w:r w:rsidRPr="00866FEE">
        <w:rPr>
          <w:rtl/>
        </w:rPr>
        <w:t>שאנחנו</w:t>
      </w:r>
      <w:r w:rsidR="005133A8">
        <w:rPr>
          <w:rtl/>
        </w:rPr>
        <w:t xml:space="preserve"> </w:t>
      </w:r>
      <w:r w:rsidRPr="00866FEE">
        <w:rPr>
          <w:rtl/>
        </w:rPr>
        <w:t>לא</w:t>
      </w:r>
      <w:r w:rsidR="005133A8">
        <w:rPr>
          <w:rtl/>
        </w:rPr>
        <w:t xml:space="preserve"> </w:t>
      </w:r>
      <w:r w:rsidRPr="00866FEE">
        <w:rPr>
          <w:rtl/>
        </w:rPr>
        <w:t>רוצים להעניש פעם נוספת כאלה שנפגעו מינית, אבל בנושא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האלימות </w:t>
      </w:r>
      <w:r w:rsidR="005133A8">
        <w:rPr>
          <w:rtl/>
        </w:rPr>
        <w:t>–</w:t>
      </w:r>
      <w:r w:rsidRPr="00866FEE">
        <w:rPr>
          <w:rtl/>
        </w:rPr>
        <w:t xml:space="preserve"> אולי צריך לשקול זאת פעם נוספת.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לכן, חבר הכנסת הירשזון, אחרי שנצביע ונאשר את החוק בקריאה ראשונה, אני מציע</w:t>
      </w:r>
      <w:r w:rsidR="005133A8">
        <w:rPr>
          <w:rtl/>
        </w:rPr>
        <w:t xml:space="preserve"> </w:t>
      </w:r>
      <w:r w:rsidRPr="00866FEE">
        <w:rPr>
          <w:rtl/>
        </w:rPr>
        <w:t>שבהכנה</w:t>
      </w:r>
      <w:r w:rsidR="005133A8">
        <w:rPr>
          <w:rtl/>
        </w:rPr>
        <w:t xml:space="preserve"> </w:t>
      </w:r>
      <w:r w:rsidRPr="00866FEE">
        <w:rPr>
          <w:rtl/>
        </w:rPr>
        <w:t>לקריאה שנייה ושלישית לא נכביד יותר מדי. ודאי שבעבירות מין צריך להקפיד,</w:t>
      </w:r>
      <w:r w:rsidR="005133A8">
        <w:rPr>
          <w:rtl/>
        </w:rPr>
        <w:t xml:space="preserve"> </w:t>
      </w:r>
      <w:r w:rsidRPr="00866FEE">
        <w:rPr>
          <w:rtl/>
        </w:rPr>
        <w:t>אבל בנושא האלימות, שבו צריך לשמור על החוק, אולי נוכל לוותר, משום שאני רוצה ששם</w:t>
      </w:r>
      <w:r w:rsidR="005133A8">
        <w:rPr>
          <w:rtl/>
        </w:rPr>
        <w:t xml:space="preserve"> </w:t>
      </w:r>
      <w:r w:rsidRPr="00866FEE">
        <w:rPr>
          <w:rtl/>
        </w:rPr>
        <w:t>יאכפו את החוק, ובזה להקל במשהו. אני מברך אותך על היוזמה.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תודה, חבר הכנסת אושעיה.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חברת הכנסת תמר גוז'נסקי. אחריה </w:t>
      </w:r>
      <w:r w:rsidR="005133A8">
        <w:rPr>
          <w:rtl/>
        </w:rPr>
        <w:t>–</w:t>
      </w:r>
      <w:r w:rsidRPr="00866FEE">
        <w:rPr>
          <w:rtl/>
        </w:rPr>
        <w:t xml:space="preserve"> חברת הכנסת</w:t>
      </w:r>
      <w:r w:rsidR="005133A8">
        <w:rPr>
          <w:rtl/>
        </w:rPr>
        <w:t xml:space="preserve"> </w:t>
      </w:r>
      <w:r w:rsidRPr="00866FEE">
        <w:rPr>
          <w:rtl/>
        </w:rPr>
        <w:t>ענת</w:t>
      </w:r>
      <w:r w:rsidR="005133A8">
        <w:rPr>
          <w:rtl/>
        </w:rPr>
        <w:t xml:space="preserve"> </w:t>
      </w:r>
      <w:r w:rsidRPr="00866FEE">
        <w:rPr>
          <w:rtl/>
        </w:rPr>
        <w:t>מאור.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תמר גוז'נסקי (חד"ש</w:t>
      </w:r>
      <w:r>
        <w:rPr>
          <w:rtl/>
        </w:rPr>
        <w:t>-</w:t>
      </w:r>
      <w:r w:rsidRPr="005133A8">
        <w:rPr>
          <w:rtl/>
        </w:rPr>
        <w:t>בל"ד):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כנסת</w:t>
      </w:r>
      <w:r w:rsidR="005133A8">
        <w:rPr>
          <w:rtl/>
        </w:rPr>
        <w:t xml:space="preserve"> </w:t>
      </w:r>
      <w:r w:rsidRPr="00866FEE">
        <w:rPr>
          <w:rtl/>
        </w:rPr>
        <w:t>נכבדה,</w:t>
      </w:r>
      <w:r w:rsidR="005133A8">
        <w:rPr>
          <w:rtl/>
        </w:rPr>
        <w:t xml:space="preserve"> </w:t>
      </w:r>
      <w:r w:rsidRPr="00866FEE">
        <w:rPr>
          <w:rtl/>
        </w:rPr>
        <w:t>חבר הכנסת הירשזון, הצעת החוק חשובה, ואני</w:t>
      </w:r>
      <w:r w:rsidR="005133A8">
        <w:rPr>
          <w:rtl/>
        </w:rPr>
        <w:t xml:space="preserve"> </w:t>
      </w:r>
      <w:r w:rsidRPr="00866FEE">
        <w:rPr>
          <w:rtl/>
        </w:rPr>
        <w:t>מבקשת להעיר שתי הערות.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הערה</w:t>
      </w:r>
      <w:r w:rsidR="005133A8">
        <w:rPr>
          <w:rtl/>
        </w:rPr>
        <w:t xml:space="preserve"> </w:t>
      </w:r>
      <w:r w:rsidRPr="00866FEE">
        <w:rPr>
          <w:rtl/>
        </w:rPr>
        <w:t>ראשונה</w:t>
      </w:r>
      <w:r w:rsidR="005133A8">
        <w:rPr>
          <w:rtl/>
        </w:rPr>
        <w:t xml:space="preserve"> </w:t>
      </w:r>
      <w:r w:rsidRPr="00866FEE">
        <w:rPr>
          <w:rtl/>
        </w:rPr>
        <w:t>נוגעת לעניין הפרסום ונקודת הראות שאתה הצגת, והיא טובת הקטין</w:t>
      </w:r>
      <w:r w:rsidR="005133A8">
        <w:rPr>
          <w:rtl/>
        </w:rPr>
        <w:t xml:space="preserve"> </w:t>
      </w:r>
      <w:r w:rsidRPr="00866FEE">
        <w:rPr>
          <w:rtl/>
        </w:rPr>
        <w:t>ועידוד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פנייה לערכאות, או למשטרה, או לטיפול רפואי. מצד אחר, אני באה לבעיית</w:t>
      </w:r>
      <w:r w:rsidR="005133A8">
        <w:rPr>
          <w:rtl/>
        </w:rPr>
        <w:t xml:space="preserve"> </w:t>
      </w:r>
      <w:r w:rsidRPr="00866FEE">
        <w:rPr>
          <w:rtl/>
        </w:rPr>
        <w:t>איזון</w:t>
      </w:r>
      <w:r w:rsidR="005133A8">
        <w:rPr>
          <w:rtl/>
        </w:rPr>
        <w:t xml:space="preserve"> </w:t>
      </w:r>
      <w:r w:rsidRPr="00866FEE">
        <w:rPr>
          <w:rtl/>
        </w:rPr>
        <w:t>האינטרסים.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מי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שראה את התמונה הזאת לא יכול לשכוח אותה </w:t>
      </w:r>
      <w:r w:rsidR="005133A8">
        <w:rPr>
          <w:rtl/>
        </w:rPr>
        <w:t>–</w:t>
      </w:r>
      <w:r w:rsidRPr="00866FEE">
        <w:rPr>
          <w:rtl/>
        </w:rPr>
        <w:t xml:space="preserve"> התמונה של</w:t>
      </w:r>
      <w:r w:rsidR="005133A8">
        <w:rPr>
          <w:rtl/>
        </w:rPr>
        <w:t xml:space="preserve"> </w:t>
      </w:r>
      <w:r w:rsidRPr="00866FEE">
        <w:rPr>
          <w:rtl/>
        </w:rPr>
        <w:t>הפעוט,</w:t>
      </w:r>
      <w:r w:rsidR="005133A8">
        <w:rPr>
          <w:rtl/>
        </w:rPr>
        <w:t xml:space="preserve"> </w:t>
      </w:r>
      <w:r w:rsidRPr="00866FEE">
        <w:rPr>
          <w:rtl/>
        </w:rPr>
        <w:t>שלפי</w:t>
      </w:r>
      <w:r w:rsidR="005133A8">
        <w:rPr>
          <w:rtl/>
        </w:rPr>
        <w:t xml:space="preserve"> </w:t>
      </w:r>
      <w:r w:rsidRPr="00866FEE">
        <w:rPr>
          <w:rtl/>
        </w:rPr>
        <w:t>גרסת המשטרה והאשמה ההורים התעללו בו עד כדי כך, שראו אותו מוטל על</w:t>
      </w:r>
      <w:r w:rsidR="005133A8">
        <w:rPr>
          <w:rtl/>
        </w:rPr>
        <w:t xml:space="preserve"> </w:t>
      </w:r>
      <w:r w:rsidRPr="00866FEE">
        <w:rPr>
          <w:rtl/>
        </w:rPr>
        <w:t>מיטת</w:t>
      </w:r>
      <w:r w:rsidR="005133A8">
        <w:rPr>
          <w:rtl/>
        </w:rPr>
        <w:t xml:space="preserve"> </w:t>
      </w:r>
      <w:r w:rsidRPr="00866FEE">
        <w:rPr>
          <w:rtl/>
        </w:rPr>
        <w:t>תינוק</w:t>
      </w:r>
      <w:r w:rsidR="005133A8">
        <w:rPr>
          <w:rtl/>
        </w:rPr>
        <w:t xml:space="preserve"> </w:t>
      </w:r>
      <w:r w:rsidRPr="00866FEE">
        <w:rPr>
          <w:rtl/>
        </w:rPr>
        <w:t>בבית</w:t>
      </w:r>
      <w:r w:rsidR="005133A8">
        <w:rPr>
          <w:rtl/>
        </w:rPr>
        <w:t>-</w:t>
      </w:r>
      <w:r w:rsidRPr="00866FEE">
        <w:rPr>
          <w:rtl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>כשידיו</w:t>
      </w:r>
      <w:r w:rsidR="005133A8">
        <w:rPr>
          <w:rtl/>
        </w:rPr>
        <w:t xml:space="preserve"> </w:t>
      </w:r>
      <w:r w:rsidRPr="00866FEE">
        <w:rPr>
          <w:rtl/>
        </w:rPr>
        <w:t>ורגליו</w:t>
      </w:r>
      <w:r w:rsidR="005133A8">
        <w:rPr>
          <w:rtl/>
        </w:rPr>
        <w:t xml:space="preserve"> </w:t>
      </w:r>
      <w:r w:rsidRPr="00866FEE">
        <w:rPr>
          <w:rtl/>
        </w:rPr>
        <w:t>מגובסות</w:t>
      </w:r>
      <w:r w:rsidR="005133A8">
        <w:rPr>
          <w:rtl/>
        </w:rPr>
        <w:t xml:space="preserve"> </w:t>
      </w:r>
      <w:r w:rsidRPr="00866FEE">
        <w:rPr>
          <w:rtl/>
        </w:rPr>
        <w:t>ותלויות.</w:t>
      </w:r>
      <w:r w:rsidR="005133A8">
        <w:rPr>
          <w:rtl/>
        </w:rPr>
        <w:t xml:space="preserve"> </w:t>
      </w:r>
      <w:r w:rsidRPr="00866FEE">
        <w:rPr>
          <w:rtl/>
        </w:rPr>
        <w:t>הסתכלת בתמונה הזאת</w:t>
      </w:r>
      <w:r w:rsidR="005133A8">
        <w:rPr>
          <w:rtl/>
        </w:rPr>
        <w:t xml:space="preserve"> </w:t>
      </w:r>
      <w:r w:rsidRPr="00866FEE">
        <w:rPr>
          <w:rtl/>
        </w:rPr>
        <w:t>ונשבעת שתעשה הכול שלא יהיו עוד תינוקות כאלה.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מה</w:t>
      </w:r>
      <w:r w:rsidR="005133A8">
        <w:rPr>
          <w:rtl/>
        </w:rPr>
        <w:t xml:space="preserve"> </w:t>
      </w:r>
      <w:r w:rsidRPr="00866FEE">
        <w:rPr>
          <w:rtl/>
        </w:rPr>
        <w:t>שאני רוצה לומר הוא, שמבחינה חברתית אנחנו לא מעוניינים להסיר מסדר</w:t>
      </w:r>
      <w:r w:rsidR="005133A8">
        <w:rPr>
          <w:rtl/>
        </w:rPr>
        <w:t>-</w:t>
      </w:r>
      <w:r w:rsidRPr="00866FEE">
        <w:rPr>
          <w:rtl/>
        </w:rPr>
        <w:t>היום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הנושא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אלימות</w:t>
      </w:r>
      <w:r w:rsidR="005133A8">
        <w:rPr>
          <w:rtl/>
        </w:rPr>
        <w:t xml:space="preserve"> </w:t>
      </w:r>
      <w:r w:rsidRPr="00866FEE">
        <w:rPr>
          <w:rtl/>
        </w:rPr>
        <w:t>כלפי</w:t>
      </w:r>
      <w:r w:rsidR="005133A8">
        <w:rPr>
          <w:rtl/>
        </w:rPr>
        <w:t xml:space="preserve"> </w:t>
      </w:r>
      <w:r w:rsidRPr="00866FEE">
        <w:rPr>
          <w:rtl/>
        </w:rPr>
        <w:t>ילדים</w:t>
      </w:r>
      <w:r w:rsidR="005133A8">
        <w:rPr>
          <w:rtl/>
        </w:rPr>
        <w:t xml:space="preserve"> </w:t>
      </w:r>
      <w:r w:rsidRPr="00866FEE">
        <w:rPr>
          <w:rtl/>
        </w:rPr>
        <w:t>וכלפי בני נוער. אם נטאטא את התופעה אל מתחת</w:t>
      </w:r>
      <w:r w:rsidR="005133A8">
        <w:rPr>
          <w:rtl/>
        </w:rPr>
        <w:t xml:space="preserve"> </w:t>
      </w:r>
      <w:r w:rsidRPr="00866FEE">
        <w:rPr>
          <w:rtl/>
        </w:rPr>
        <w:t>לשטיח, לא נוכל להילחם בה.</w:t>
      </w:r>
      <w:r w:rsidR="005133A8">
        <w:rPr>
          <w:rtl/>
        </w:rPr>
        <w:t xml:space="preserve"> </w:t>
      </w:r>
      <w:r w:rsidRPr="00866FEE">
        <w:rPr>
          <w:rtl/>
        </w:rPr>
        <w:t>יש פה בעיה של איזון אינטרסים: אני כן רוצה שידברו על</w:t>
      </w:r>
      <w:r w:rsidR="005133A8">
        <w:rPr>
          <w:rtl/>
        </w:rPr>
        <w:t xml:space="preserve"> </w:t>
      </w:r>
      <w:r w:rsidRPr="00866FEE">
        <w:rPr>
          <w:rtl/>
        </w:rPr>
        <w:t>אלימות נגד ילדים, אני כן רוצה שיוקיעו אלימות במשפחה, אני כן רוצה שיוקיעו הורים</w:t>
      </w:r>
      <w:r w:rsidR="005133A8">
        <w:rPr>
          <w:rtl/>
        </w:rPr>
        <w:t xml:space="preserve"> </w:t>
      </w:r>
      <w:r w:rsidRPr="00866FEE">
        <w:rPr>
          <w:rtl/>
        </w:rPr>
        <w:t>שמתעללים בילדים שלהם פיזית, מינית או בצורה אחרת, אני כן רוצה שננהל מערכה כזאת;</w:t>
      </w:r>
      <w:r w:rsidR="005133A8">
        <w:rPr>
          <w:rtl/>
        </w:rPr>
        <w:t xml:space="preserve"> </w:t>
      </w:r>
      <w:r w:rsidRPr="00866FEE">
        <w:rPr>
          <w:rtl/>
        </w:rPr>
        <w:t>מצד</w:t>
      </w:r>
      <w:r w:rsidR="005133A8">
        <w:rPr>
          <w:rtl/>
        </w:rPr>
        <w:t xml:space="preserve"> </w:t>
      </w:r>
      <w:r w:rsidRPr="00866FEE">
        <w:rPr>
          <w:rtl/>
        </w:rPr>
        <w:t>אחר, אתה אומר: איך לא נטביע על הילד הזה סטיגמה.</w:t>
      </w:r>
      <w:r w:rsidR="005133A8">
        <w:rPr>
          <w:rtl/>
        </w:rPr>
        <w:t xml:space="preserve"> </w:t>
      </w:r>
      <w:r w:rsidRPr="00866FEE">
        <w:rPr>
          <w:rtl/>
        </w:rPr>
        <w:t>בהצעת החוק אנחנו מוכרחים</w:t>
      </w:r>
      <w:r w:rsidR="005133A8">
        <w:rPr>
          <w:rtl/>
        </w:rPr>
        <w:t xml:space="preserve"> </w:t>
      </w:r>
      <w:r w:rsidRPr="00866FEE">
        <w:rPr>
          <w:rtl/>
        </w:rPr>
        <w:t>למצוא את האיזון הזה.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הנקודה</w:t>
      </w:r>
      <w:r w:rsidR="005133A8">
        <w:rPr>
          <w:rtl/>
        </w:rPr>
        <w:t xml:space="preserve"> </w:t>
      </w:r>
      <w:r w:rsidRPr="00866FEE">
        <w:rPr>
          <w:rtl/>
        </w:rPr>
        <w:t>השנייה.</w:t>
      </w:r>
      <w:r w:rsidR="005133A8">
        <w:rPr>
          <w:rtl/>
        </w:rPr>
        <w:t xml:space="preserve"> </w:t>
      </w:r>
      <w:r w:rsidRPr="00866FEE">
        <w:rPr>
          <w:rtl/>
        </w:rPr>
        <w:t>ההגנה</w:t>
      </w:r>
      <w:r w:rsidR="005133A8">
        <w:rPr>
          <w:rtl/>
        </w:rPr>
        <w:t xml:space="preserve"> </w:t>
      </w:r>
      <w:r w:rsidRPr="00866FEE">
        <w:rPr>
          <w:rtl/>
        </w:rPr>
        <w:t>האמיתית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קורבן של התעללות היא בהגנה על זכותו</w:t>
      </w:r>
      <w:r w:rsidR="005133A8">
        <w:rPr>
          <w:rtl/>
        </w:rPr>
        <w:t xml:space="preserve"> </w:t>
      </w:r>
      <w:r w:rsidRPr="00866FEE">
        <w:rPr>
          <w:rtl/>
        </w:rPr>
        <w:t>לשיקום.</w:t>
      </w:r>
      <w:r w:rsidR="005133A8">
        <w:rPr>
          <w:rtl/>
        </w:rPr>
        <w:t xml:space="preserve"> </w:t>
      </w:r>
      <w:r w:rsidRPr="00866FEE">
        <w:rPr>
          <w:rtl/>
        </w:rPr>
        <w:t xml:space="preserve">יש הצעת חוק שכבר העליתי </w:t>
      </w:r>
      <w:r w:rsidR="005133A8">
        <w:rPr>
          <w:rtl/>
        </w:rPr>
        <w:t>–</w:t>
      </w:r>
      <w:r w:rsidRPr="00866FEE">
        <w:rPr>
          <w:rtl/>
        </w:rPr>
        <w:t xml:space="preserve"> מחרתיים תהיה ההצבעה </w:t>
      </w:r>
      <w:r w:rsidR="005133A8">
        <w:rPr>
          <w:rtl/>
        </w:rPr>
        <w:t>–</w:t>
      </w:r>
      <w:r w:rsidRPr="00866FEE">
        <w:rPr>
          <w:rtl/>
        </w:rPr>
        <w:t xml:space="preserve"> והיא כמו השלמה להצעת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שלך.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שלי</w:t>
      </w:r>
      <w:r w:rsidR="005133A8">
        <w:rPr>
          <w:rtl/>
        </w:rPr>
        <w:t xml:space="preserve"> </w:t>
      </w:r>
      <w:r w:rsidRPr="00866FEE">
        <w:rPr>
          <w:rtl/>
        </w:rPr>
        <w:t>מדברת על סיוע לשיקומו של הקורבן. מעטים מהקורבנות</w:t>
      </w:r>
      <w:r w:rsidR="005133A8">
        <w:rPr>
          <w:rtl/>
        </w:rPr>
        <w:t xml:space="preserve"> </w:t>
      </w:r>
      <w:r w:rsidRPr="00866FEE">
        <w:rPr>
          <w:rtl/>
        </w:rPr>
        <w:t>מגיעים היום לטיפול פסיכולוגי במקרים של עבירות במשפחה ועבירות מין; לא מגיעים כי</w:t>
      </w:r>
      <w:r w:rsidR="005133A8">
        <w:rPr>
          <w:rtl/>
        </w:rPr>
        <w:t xml:space="preserve"> </w:t>
      </w:r>
      <w:r w:rsidRPr="00866FEE">
        <w:rPr>
          <w:rtl/>
        </w:rPr>
        <w:t>זה</w:t>
      </w:r>
      <w:r w:rsidR="005133A8">
        <w:rPr>
          <w:rtl/>
        </w:rPr>
        <w:t xml:space="preserve"> </w:t>
      </w:r>
      <w:r w:rsidRPr="00866FEE">
        <w:rPr>
          <w:rtl/>
        </w:rPr>
        <w:t>עולה כסף וצריך להוציא בין 7,000 ל</w:t>
      </w:r>
      <w:r w:rsidR="005133A8">
        <w:rPr>
          <w:rtl/>
        </w:rPr>
        <w:t>-</w:t>
      </w:r>
      <w:r w:rsidRPr="00866FEE">
        <w:rPr>
          <w:rtl/>
        </w:rPr>
        <w:t>10,000 שקל לסדרת טיפולים. לא יכול להיות,</w:t>
      </w:r>
      <w:r w:rsidR="005133A8">
        <w:rPr>
          <w:rtl/>
        </w:rPr>
        <w:t xml:space="preserve"> </w:t>
      </w:r>
      <w:r w:rsidRPr="00866FEE">
        <w:rPr>
          <w:rtl/>
        </w:rPr>
        <w:t>שמצד</w:t>
      </w:r>
      <w:r w:rsidR="005133A8">
        <w:rPr>
          <w:rtl/>
        </w:rPr>
        <w:t xml:space="preserve"> </w:t>
      </w:r>
      <w:r w:rsidRPr="00866FEE">
        <w:rPr>
          <w:rtl/>
        </w:rPr>
        <w:t>אחד</w:t>
      </w:r>
      <w:r w:rsidR="005133A8">
        <w:rPr>
          <w:rtl/>
        </w:rPr>
        <w:t xml:space="preserve"> </w:t>
      </w:r>
      <w:r w:rsidRPr="00866FEE">
        <w:rPr>
          <w:rtl/>
        </w:rPr>
        <w:t>אנחנו נלחמים בזה, מושיבים את האנסים בכלא, כולאים את המתעללים ועושים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הדברים</w:t>
      </w:r>
      <w:r w:rsidR="005133A8">
        <w:rPr>
          <w:rtl/>
        </w:rPr>
        <w:t xml:space="preserve"> </w:t>
      </w:r>
      <w:r w:rsidRPr="00866FEE">
        <w:rPr>
          <w:rtl/>
        </w:rPr>
        <w:t>האלה, אבל הילד או הנערה שנפלו קורבן לאלימות מושארים לנפשם, ואם</w:t>
      </w:r>
      <w:r w:rsidR="005133A8">
        <w:rPr>
          <w:rtl/>
        </w:rPr>
        <w:t xml:space="preserve"> </w:t>
      </w:r>
      <w:r w:rsidRPr="00866FEE">
        <w:rPr>
          <w:rtl/>
        </w:rPr>
        <w:t>המשפחה</w:t>
      </w:r>
      <w:r w:rsidR="005133A8">
        <w:rPr>
          <w:rtl/>
        </w:rPr>
        <w:t xml:space="preserve"> </w:t>
      </w:r>
      <w:r w:rsidRPr="00866FEE">
        <w:rPr>
          <w:rtl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בעלת</w:t>
      </w:r>
      <w:r w:rsidR="005133A8">
        <w:rPr>
          <w:rtl/>
        </w:rPr>
        <w:t xml:space="preserve"> </w:t>
      </w:r>
      <w:r w:rsidRPr="00866FEE">
        <w:rPr>
          <w:rtl/>
        </w:rPr>
        <w:t>יכולת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היא משקמת, אבל אם היא לא בעלת יכולת, היא לא משקמת.</w:t>
      </w:r>
      <w:r w:rsidR="005133A8">
        <w:rPr>
          <w:rtl/>
        </w:rPr>
        <w:t xml:space="preserve"> </w:t>
      </w:r>
      <w:r w:rsidRPr="00866FEE">
        <w:rPr>
          <w:rtl/>
        </w:rPr>
        <w:t>שני</w:t>
      </w:r>
      <w:r w:rsidR="005133A8">
        <w:rPr>
          <w:rtl/>
        </w:rPr>
        <w:t xml:space="preserve"> </w:t>
      </w:r>
      <w:r w:rsidRPr="00866FEE">
        <w:rPr>
          <w:rtl/>
        </w:rPr>
        <w:t>הדברים</w:t>
      </w:r>
      <w:r w:rsidR="005133A8">
        <w:rPr>
          <w:rtl/>
        </w:rPr>
        <w:t xml:space="preserve"> </w:t>
      </w:r>
      <w:r w:rsidRPr="00866FEE">
        <w:rPr>
          <w:rtl/>
        </w:rPr>
        <w:t>האלה משלימים זה את זה, ונקודת המבט המכוונת להגנה על הילד אומרת גם</w:t>
      </w:r>
      <w:r w:rsidR="005133A8">
        <w:rPr>
          <w:rtl/>
        </w:rPr>
        <w:t xml:space="preserve"> </w:t>
      </w:r>
      <w:r w:rsidRPr="00866FEE">
        <w:rPr>
          <w:rtl/>
        </w:rPr>
        <w:t>לשקם אותו.</w:t>
      </w:r>
      <w:r w:rsidR="005133A8">
        <w:rPr>
          <w:rtl/>
        </w:rPr>
        <w:t xml:space="preserve"> </w:t>
      </w:r>
      <w:r w:rsidRPr="00866FEE">
        <w:rPr>
          <w:rtl/>
        </w:rPr>
        <w:t>תודה רבה.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רבה.</w:t>
      </w:r>
      <w:r w:rsidR="005133A8">
        <w:rPr>
          <w:rtl/>
        </w:rPr>
        <w:t xml:space="preserve"> </w:t>
      </w:r>
      <w:r w:rsidRPr="00866FEE">
        <w:rPr>
          <w:rtl/>
        </w:rPr>
        <w:t xml:space="preserve">אחרונת הדוברים </w:t>
      </w:r>
      <w:r w:rsidR="005133A8">
        <w:rPr>
          <w:rtl/>
        </w:rPr>
        <w:t>–</w:t>
      </w:r>
      <w:r w:rsidRPr="00866FEE">
        <w:rPr>
          <w:rtl/>
        </w:rPr>
        <w:t xml:space="preserve"> חברת הכנסת ענת מאור.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ענת מאור (מרצ):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 היושב</w:t>
      </w:r>
      <w:r w:rsidR="005133A8">
        <w:rPr>
          <w:rtl/>
        </w:rPr>
        <w:t>-</w:t>
      </w:r>
      <w:r w:rsidRPr="00866FEE">
        <w:rPr>
          <w:rtl/>
        </w:rPr>
        <w:t>ראש, חברי הכנסת, חבר הכנסת הירשזון, אין לי אלא להצטרף למברכים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הצעת החוק החיונית והעניינית. מטבע הדברים, מלאכת החקיקה נעשית על</w:t>
      </w:r>
      <w:r w:rsidR="005133A8">
        <w:rPr>
          <w:rtl/>
        </w:rPr>
        <w:t>-</w:t>
      </w:r>
      <w:r w:rsidRPr="00866FEE">
        <w:rPr>
          <w:rtl/>
        </w:rPr>
        <w:t>ידי כך שכל</w:t>
      </w:r>
      <w:r w:rsidR="005133A8">
        <w:rPr>
          <w:rtl/>
        </w:rPr>
        <w:t xml:space="preserve"> </w:t>
      </w:r>
      <w:r w:rsidRPr="00866FEE">
        <w:rPr>
          <w:rtl/>
        </w:rPr>
        <w:t>אחד</w:t>
      </w:r>
      <w:r w:rsidR="005133A8">
        <w:rPr>
          <w:rtl/>
        </w:rPr>
        <w:t xml:space="preserve"> </w:t>
      </w:r>
      <w:r w:rsidRPr="00866FEE">
        <w:rPr>
          <w:rtl/>
        </w:rPr>
        <w:t>מאתנו,</w:t>
      </w:r>
      <w:r w:rsidR="005133A8">
        <w:rPr>
          <w:rtl/>
        </w:rPr>
        <w:t xml:space="preserve"> </w:t>
      </w:r>
      <w:r w:rsidRPr="00866FEE">
        <w:rPr>
          <w:rtl/>
        </w:rPr>
        <w:t>באמצעות</w:t>
      </w:r>
      <w:r w:rsidR="005133A8">
        <w:rPr>
          <w:rtl/>
        </w:rPr>
        <w:t xml:space="preserve"> </w:t>
      </w:r>
      <w:r w:rsidRPr="00866FEE">
        <w:rPr>
          <w:rtl/>
        </w:rPr>
        <w:t>פניות</w:t>
      </w:r>
      <w:r w:rsidR="005133A8">
        <w:rPr>
          <w:rtl/>
        </w:rPr>
        <w:t xml:space="preserve"> </w:t>
      </w:r>
      <w:r w:rsidRPr="00866FEE">
        <w:rPr>
          <w:rtl/>
        </w:rPr>
        <w:t>מהשטח,</w:t>
      </w:r>
      <w:r w:rsidR="005133A8">
        <w:rPr>
          <w:rtl/>
        </w:rPr>
        <w:t xml:space="preserve"> </w:t>
      </w:r>
      <w:r w:rsidRPr="00866FEE">
        <w:rPr>
          <w:rtl/>
        </w:rPr>
        <w:t>מגלה מצבים שיוצרים עוול לילדים עצמם ולבני</w:t>
      </w:r>
      <w:r w:rsidR="005133A8">
        <w:rPr>
          <w:rtl/>
        </w:rPr>
        <w:t xml:space="preserve"> </w:t>
      </w:r>
      <w:r w:rsidRPr="00866FEE">
        <w:rPr>
          <w:rtl/>
        </w:rPr>
        <w:t>משפחותיהם,</w:t>
      </w:r>
      <w:r w:rsidR="005133A8">
        <w:rPr>
          <w:rtl/>
        </w:rPr>
        <w:t xml:space="preserve"> </w:t>
      </w:r>
      <w:r w:rsidRPr="00866FEE">
        <w:rPr>
          <w:rtl/>
        </w:rPr>
        <w:t>ועל</w:t>
      </w:r>
      <w:r w:rsidR="005133A8">
        <w:rPr>
          <w:rtl/>
        </w:rPr>
        <w:t>-</w:t>
      </w:r>
      <w:r w:rsidRPr="00866FEE">
        <w:rPr>
          <w:rtl/>
        </w:rPr>
        <w:t>ידי</w:t>
      </w:r>
      <w:r w:rsidR="005133A8">
        <w:rPr>
          <w:rtl/>
        </w:rPr>
        <w:t xml:space="preserve"> </w:t>
      </w:r>
      <w:r w:rsidRPr="00866FEE">
        <w:rPr>
          <w:rtl/>
        </w:rPr>
        <w:t>נטילת היוזמה, גלגולה לחקיקה והשלמתה, דברים חמורים באים על</w:t>
      </w:r>
      <w:r w:rsidR="005133A8">
        <w:rPr>
          <w:rtl/>
        </w:rPr>
        <w:t xml:space="preserve"> </w:t>
      </w:r>
      <w:r w:rsidRPr="00866FEE">
        <w:rPr>
          <w:rtl/>
        </w:rPr>
        <w:t>תיקונם. לכן אני רוצה לברך ברמה האישית.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רוצה להזכיר לכנסת, שביום האמנה הבין</w:t>
      </w:r>
      <w:r w:rsidR="005133A8">
        <w:rPr>
          <w:rtl/>
        </w:rPr>
        <w:t>-</w:t>
      </w:r>
      <w:r w:rsidRPr="00866FEE">
        <w:rPr>
          <w:rtl/>
        </w:rPr>
        <w:t xml:space="preserve">לאומית לזכויות הילד העלינו </w:t>
      </w:r>
      <w:r w:rsidR="005133A8">
        <w:rPr>
          <w:rtl/>
        </w:rPr>
        <w:t xml:space="preserve">– </w:t>
      </w:r>
      <w:r w:rsidRPr="00866FEE">
        <w:rPr>
          <w:rtl/>
        </w:rPr>
        <w:t>חברי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כנסת רבים בשדולה למען הילד </w:t>
      </w:r>
      <w:r w:rsidR="005133A8">
        <w:rPr>
          <w:rtl/>
        </w:rPr>
        <w:t>–</w:t>
      </w:r>
      <w:r w:rsidRPr="00866FEE">
        <w:rPr>
          <w:rtl/>
        </w:rPr>
        <w:t xml:space="preserve"> הצעת חוק. עוד לא התקיימה עליה הצבעה, אבל זו</w:t>
      </w:r>
      <w:r w:rsidR="005133A8">
        <w:rPr>
          <w:rtl/>
        </w:rPr>
        <w:t xml:space="preserve"> </w:t>
      </w:r>
      <w:r w:rsidRPr="00866FEE">
        <w:rPr>
          <w:rtl/>
        </w:rPr>
        <w:t>סדרה</w:t>
      </w:r>
      <w:r w:rsidR="005133A8">
        <w:rPr>
          <w:rtl/>
        </w:rPr>
        <w:t xml:space="preserve"> </w:t>
      </w:r>
      <w:r w:rsidRPr="00866FEE">
        <w:rPr>
          <w:rtl/>
        </w:rPr>
        <w:t>שאני</w:t>
      </w:r>
      <w:r w:rsidR="005133A8">
        <w:rPr>
          <w:rtl/>
        </w:rPr>
        <w:t xml:space="preserve"> </w:t>
      </w:r>
      <w:r w:rsidRPr="00866FEE">
        <w:rPr>
          <w:rtl/>
        </w:rPr>
        <w:t>מקווה</w:t>
      </w:r>
      <w:r w:rsidR="005133A8">
        <w:rPr>
          <w:rtl/>
        </w:rPr>
        <w:t xml:space="preserve"> </w:t>
      </w:r>
      <w:r w:rsidRPr="00866FEE">
        <w:rPr>
          <w:rtl/>
        </w:rPr>
        <w:t>שתאושר</w:t>
      </w:r>
      <w:r w:rsidR="005133A8">
        <w:rPr>
          <w:rtl/>
        </w:rPr>
        <w:t xml:space="preserve"> </w:t>
      </w:r>
      <w:r w:rsidRPr="00866FEE">
        <w:rPr>
          <w:rtl/>
        </w:rPr>
        <w:t>ותקודם.</w:t>
      </w:r>
      <w:r w:rsidR="005133A8">
        <w:rPr>
          <w:rtl/>
        </w:rPr>
        <w:t xml:space="preserve"> </w:t>
      </w:r>
      <w:r w:rsidRPr="00866FEE">
        <w:rPr>
          <w:rtl/>
        </w:rPr>
        <w:t>זו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הזדמנות להודות למועצה לשלום</w:t>
      </w:r>
      <w:r w:rsidR="005133A8">
        <w:rPr>
          <w:rtl/>
        </w:rPr>
        <w:t xml:space="preserve"> </w:t>
      </w:r>
      <w:r w:rsidRPr="00866FEE">
        <w:rPr>
          <w:rtl/>
        </w:rPr>
        <w:t>הילד,</w:t>
      </w:r>
      <w:r w:rsidR="005133A8">
        <w:rPr>
          <w:rtl/>
        </w:rPr>
        <w:t xml:space="preserve"> </w:t>
      </w:r>
      <w:r w:rsidRPr="00866FEE">
        <w:rPr>
          <w:rtl/>
        </w:rPr>
        <w:t>שמסייעת בידינו</w:t>
      </w:r>
      <w:r w:rsidR="005133A8">
        <w:rPr>
          <w:rtl/>
        </w:rPr>
        <w:t xml:space="preserve"> </w:t>
      </w:r>
      <w:r w:rsidRPr="00866FEE">
        <w:rPr>
          <w:rtl/>
        </w:rPr>
        <w:t>במלאכת</w:t>
      </w:r>
      <w:r w:rsidR="005133A8">
        <w:rPr>
          <w:rtl/>
        </w:rPr>
        <w:t xml:space="preserve"> </w:t>
      </w:r>
      <w:r w:rsidRPr="00866FEE">
        <w:rPr>
          <w:rtl/>
        </w:rPr>
        <w:t>החקיקה.</w:t>
      </w:r>
      <w:r w:rsidR="005133A8">
        <w:rPr>
          <w:rtl/>
        </w:rPr>
        <w:t xml:space="preserve"> </w:t>
      </w:r>
      <w:r w:rsidRPr="00866FEE">
        <w:rPr>
          <w:rtl/>
        </w:rPr>
        <w:t>יש</w:t>
      </w:r>
      <w:r w:rsidR="005133A8">
        <w:rPr>
          <w:rtl/>
        </w:rPr>
        <w:t xml:space="preserve"> </w:t>
      </w:r>
      <w:r w:rsidRPr="00866FEE">
        <w:rPr>
          <w:rtl/>
        </w:rPr>
        <w:t>תשעה חוקים שנמצאים כעת בשלבי חקיקה שונים</w:t>
      </w:r>
      <w:r w:rsidR="005133A8">
        <w:rPr>
          <w:rtl/>
        </w:rPr>
        <w:t xml:space="preserve"> </w:t>
      </w:r>
      <w:r w:rsidRPr="00866FEE">
        <w:rPr>
          <w:rtl/>
        </w:rPr>
        <w:t>בכנסת,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מברכת</w:t>
      </w:r>
      <w:r w:rsidR="005133A8">
        <w:rPr>
          <w:rtl/>
        </w:rPr>
        <w:t xml:space="preserve"> </w:t>
      </w:r>
      <w:r w:rsidRPr="00866FEE">
        <w:rPr>
          <w:rtl/>
        </w:rPr>
        <w:t>מאוד על כך שזה נכנס לצנרת החקיקה. יש עוד 17 חוקים שנמצאים</w:t>
      </w:r>
      <w:r w:rsidR="005133A8">
        <w:rPr>
          <w:rtl/>
        </w:rPr>
        <w:t xml:space="preserve"> </w:t>
      </w:r>
      <w:r w:rsidRPr="00866FEE">
        <w:rPr>
          <w:rtl/>
        </w:rPr>
        <w:t>בטרום קריאה טרומית.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 רוצה לנצל את ההזדמנות הזאת לשני דברים: 1. היום היינו בביקור של הוועדה</w:t>
      </w:r>
      <w:r w:rsidR="005133A8">
        <w:rPr>
          <w:rtl/>
        </w:rPr>
        <w:t xml:space="preserve"> </w:t>
      </w:r>
      <w:r w:rsidRPr="00866FEE">
        <w:rPr>
          <w:rtl/>
        </w:rPr>
        <w:t>לפניות</w:t>
      </w:r>
      <w:r w:rsidR="005133A8">
        <w:rPr>
          <w:rtl/>
        </w:rPr>
        <w:t xml:space="preserve"> </w:t>
      </w:r>
      <w:r w:rsidRPr="00866FEE">
        <w:rPr>
          <w:rtl/>
        </w:rPr>
        <w:t>הציבור בכלא "נווה תרצה".</w:t>
      </w:r>
      <w:r w:rsidR="005133A8">
        <w:rPr>
          <w:rtl/>
        </w:rPr>
        <w:t xml:space="preserve"> </w:t>
      </w:r>
      <w:r w:rsidRPr="00866FEE">
        <w:rPr>
          <w:rtl/>
        </w:rPr>
        <w:t>מלבד הדברים החשובים של תנאי העצירות והאסירות</w:t>
      </w:r>
      <w:r w:rsidR="005133A8">
        <w:rPr>
          <w:rtl/>
        </w:rPr>
        <w:t xml:space="preserve"> </w:t>
      </w:r>
      <w:r w:rsidRPr="00866FEE">
        <w:rPr>
          <w:rtl/>
        </w:rPr>
        <w:t>וההישגים</w:t>
      </w:r>
      <w:r w:rsidR="005133A8">
        <w:rPr>
          <w:rtl/>
        </w:rPr>
        <w:t xml:space="preserve"> </w:t>
      </w:r>
      <w:r w:rsidRPr="00866FEE">
        <w:rPr>
          <w:rtl/>
        </w:rPr>
        <w:t>היפים בנדון, כראש השדולה למען הילד אני רוצה להתייחס לנושא של הילדים.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חושבת, שהכנסת כולה צריכה לקבל עליה כמשימה, שילדים שנולדו בכלא, או לחלופין</w:t>
      </w:r>
      <w:r w:rsidR="005133A8">
        <w:rPr>
          <w:rtl/>
        </w:rPr>
        <w:t xml:space="preserve"> </w:t>
      </w:r>
      <w:r w:rsidRPr="00866FEE">
        <w:rPr>
          <w:rtl/>
        </w:rPr>
        <w:t>נגזר</w:t>
      </w:r>
      <w:r w:rsidR="005133A8">
        <w:rPr>
          <w:rtl/>
        </w:rPr>
        <w:t xml:space="preserve"> </w:t>
      </w:r>
      <w:r w:rsidRPr="00866FEE">
        <w:rPr>
          <w:rtl/>
        </w:rPr>
        <w:t>עליהם</w:t>
      </w:r>
      <w:r w:rsidR="005133A8">
        <w:rPr>
          <w:rtl/>
        </w:rPr>
        <w:t xml:space="preserve"> </w:t>
      </w:r>
      <w:r w:rsidRPr="00866FEE">
        <w:rPr>
          <w:rtl/>
        </w:rPr>
        <w:t>להיות</w:t>
      </w:r>
      <w:r w:rsidR="005133A8">
        <w:rPr>
          <w:rtl/>
        </w:rPr>
        <w:t xml:space="preserve"> </w:t>
      </w:r>
      <w:r w:rsidRPr="00866FEE">
        <w:rPr>
          <w:rtl/>
        </w:rPr>
        <w:t>בכלא ליד האמהות שלהם, יקבלו חינוך חובה, אלה מהם שחוק חינוך</w:t>
      </w:r>
      <w:r w:rsidR="005133A8">
        <w:rPr>
          <w:rtl/>
        </w:rPr>
        <w:t xml:space="preserve"> </w:t>
      </w:r>
      <w:r w:rsidRPr="00866FEE">
        <w:rPr>
          <w:rtl/>
        </w:rPr>
        <w:t>חובה</w:t>
      </w:r>
      <w:r w:rsidR="005133A8">
        <w:rPr>
          <w:rtl/>
        </w:rPr>
        <w:t xml:space="preserve"> </w:t>
      </w:r>
      <w:r w:rsidRPr="00866FEE">
        <w:rPr>
          <w:rtl/>
        </w:rPr>
        <w:t>חל</w:t>
      </w:r>
      <w:r w:rsidR="005133A8">
        <w:rPr>
          <w:rtl/>
        </w:rPr>
        <w:t xml:space="preserve"> </w:t>
      </w:r>
      <w:r w:rsidRPr="00866FEE">
        <w:rPr>
          <w:rtl/>
        </w:rPr>
        <w:t>עליהם,</w:t>
      </w:r>
      <w:r w:rsidR="005133A8">
        <w:rPr>
          <w:rtl/>
        </w:rPr>
        <w:t xml:space="preserve"> </w:t>
      </w:r>
      <w:r w:rsidRPr="00866FEE">
        <w:rPr>
          <w:rtl/>
        </w:rPr>
        <w:t>ואלה</w:t>
      </w:r>
      <w:r w:rsidR="005133A8">
        <w:rPr>
          <w:rtl/>
        </w:rPr>
        <w:t xml:space="preserve"> </w:t>
      </w:r>
      <w:r w:rsidRPr="00866FEE">
        <w:rPr>
          <w:rtl/>
        </w:rPr>
        <w:t>שהם</w:t>
      </w:r>
      <w:r w:rsidR="005133A8">
        <w:rPr>
          <w:rtl/>
        </w:rPr>
        <w:t xml:space="preserve"> </w:t>
      </w:r>
      <w:r w:rsidRPr="00866FEE">
        <w:rPr>
          <w:rtl/>
        </w:rPr>
        <w:t>בגיל</w:t>
      </w:r>
      <w:r w:rsidR="005133A8">
        <w:rPr>
          <w:rtl/>
        </w:rPr>
        <w:t xml:space="preserve"> </w:t>
      </w:r>
      <w:r w:rsidRPr="00866FEE">
        <w:rPr>
          <w:rtl/>
        </w:rPr>
        <w:t>יותר צעיר יקבלו את הזכות להיות מוצאים מהכלא</w:t>
      </w:r>
      <w:r w:rsidR="005133A8">
        <w:rPr>
          <w:rtl/>
        </w:rPr>
        <w:t xml:space="preserve"> </w:t>
      </w:r>
      <w:r w:rsidRPr="00866FEE">
        <w:rPr>
          <w:rtl/>
        </w:rPr>
        <w:t>לפעוטונים, למעונות יום, ולחזור אל חיק האמהות רק אחר</w:t>
      </w:r>
      <w:r w:rsidR="005133A8">
        <w:rPr>
          <w:rtl/>
        </w:rPr>
        <w:t>-</w:t>
      </w:r>
      <w:r w:rsidRPr="00866FEE">
        <w:rPr>
          <w:rtl/>
        </w:rPr>
        <w:t>הצהריים. לגדל ילד תחת המסר</w:t>
      </w:r>
      <w:r w:rsidR="005133A8">
        <w:rPr>
          <w:rtl/>
        </w:rPr>
        <w:t xml:space="preserve"> </w:t>
      </w:r>
      <w:r w:rsidRPr="00866FEE">
        <w:rPr>
          <w:rtl/>
        </w:rPr>
        <w:t>האבסורדי</w:t>
      </w:r>
      <w:r w:rsidR="005133A8">
        <w:rPr>
          <w:rtl/>
        </w:rPr>
        <w:t xml:space="preserve"> </w:t>
      </w:r>
      <w:r w:rsidRPr="00866FEE">
        <w:rPr>
          <w:rtl/>
        </w:rPr>
        <w:t xml:space="preserve">של "אבות אכלו בוסר ושיני בנים תקהינה" </w:t>
      </w:r>
      <w:r w:rsidR="005133A8">
        <w:rPr>
          <w:rtl/>
        </w:rPr>
        <w:t>–</w:t>
      </w:r>
      <w:r w:rsidRPr="00866FEE">
        <w:rPr>
          <w:rtl/>
        </w:rPr>
        <w:t xml:space="preserve"> אנחנו, כמי שמופקדים על שלומם</w:t>
      </w:r>
      <w:r w:rsidR="005133A8">
        <w:rPr>
          <w:rtl/>
        </w:rPr>
        <w:t xml:space="preserve"> </w:t>
      </w:r>
      <w:r w:rsidRPr="00866FEE">
        <w:rPr>
          <w:rtl/>
        </w:rPr>
        <w:t>וזכויותיהם של הילדים, לא יכולים להשלים עם זאת.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הערה</w:t>
      </w:r>
      <w:r w:rsidR="005133A8">
        <w:rPr>
          <w:rtl/>
        </w:rPr>
        <w:t xml:space="preserve"> </w:t>
      </w:r>
      <w:r w:rsidRPr="00866FEE">
        <w:rPr>
          <w:rtl/>
        </w:rPr>
        <w:t>שנייה,</w:t>
      </w:r>
      <w:r w:rsidR="005133A8">
        <w:rPr>
          <w:rtl/>
        </w:rPr>
        <w:t xml:space="preserve"> </w:t>
      </w: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 וחבר הכנסת הירשזון, דווקא כנציגי הקואליציה</w:t>
      </w:r>
      <w:r w:rsidR="005133A8">
        <w:rPr>
          <w:rtl/>
        </w:rPr>
        <w:t xml:space="preserve"> </w:t>
      </w:r>
      <w:r w:rsidRPr="00866FEE">
        <w:rPr>
          <w:rtl/>
        </w:rPr>
        <w:t>וכמי</w:t>
      </w:r>
      <w:r w:rsidR="005133A8">
        <w:rPr>
          <w:rtl/>
        </w:rPr>
        <w:t xml:space="preserve"> </w:t>
      </w:r>
      <w:r w:rsidRPr="00866FEE">
        <w:rPr>
          <w:rtl/>
        </w:rPr>
        <w:t>שאני</w:t>
      </w:r>
      <w:r w:rsidR="005133A8">
        <w:rPr>
          <w:rtl/>
        </w:rPr>
        <w:t xml:space="preserve"> </w:t>
      </w:r>
      <w:r w:rsidRPr="00866FEE">
        <w:rPr>
          <w:rtl/>
        </w:rPr>
        <w:t>יודעת</w:t>
      </w:r>
      <w:r w:rsidR="005133A8">
        <w:rPr>
          <w:rtl/>
        </w:rPr>
        <w:t xml:space="preserve"> </w:t>
      </w:r>
      <w:r w:rsidRPr="00866FEE">
        <w:rPr>
          <w:rtl/>
        </w:rPr>
        <w:t>שרגישים מאוד לנושאים חברתיים, אתם שייכים לוועדת הכספים, 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לומר,</w:t>
      </w:r>
      <w:r w:rsidR="005133A8">
        <w:rPr>
          <w:rtl/>
        </w:rPr>
        <w:t xml:space="preserve"> </w:t>
      </w:r>
      <w:r w:rsidRPr="00866FEE">
        <w:rPr>
          <w:rtl/>
        </w:rPr>
        <w:t>שזכויות הילד אינן רק חקיקה. הדברים שייקבעו בתקציב והגזירות, אם לא</w:t>
      </w:r>
      <w:r w:rsidR="005133A8">
        <w:rPr>
          <w:rtl/>
        </w:rPr>
        <w:t xml:space="preserve"> </w:t>
      </w:r>
      <w:r w:rsidRPr="00866FEE">
        <w:rPr>
          <w:rtl/>
        </w:rPr>
        <w:t>נצליח</w:t>
      </w:r>
      <w:r w:rsidR="005133A8">
        <w:rPr>
          <w:rtl/>
        </w:rPr>
        <w:t xml:space="preserve"> </w:t>
      </w:r>
      <w:r w:rsidRPr="00866FEE">
        <w:rPr>
          <w:rtl/>
        </w:rPr>
        <w:t>לבטל אותן, כמו זו של קיצוץ בקצבאות ילדים, שאני יודעת שוועדת הכספים מאוד</w:t>
      </w:r>
      <w:r w:rsidR="005133A8">
        <w:rPr>
          <w:rtl/>
        </w:rPr>
        <w:t xml:space="preserve"> </w:t>
      </w:r>
      <w:r w:rsidRPr="00866FEE">
        <w:rPr>
          <w:rtl/>
        </w:rPr>
        <w:t>נאבקה</w:t>
      </w:r>
      <w:r w:rsidR="005133A8">
        <w:rPr>
          <w:rtl/>
        </w:rPr>
        <w:t xml:space="preserve"> </w:t>
      </w:r>
      <w:r w:rsidRPr="00866FEE">
        <w:rPr>
          <w:rtl/>
        </w:rPr>
        <w:t>בו,</w:t>
      </w:r>
      <w:r w:rsidR="005133A8">
        <w:rPr>
          <w:rtl/>
        </w:rPr>
        <w:t xml:space="preserve"> </w:t>
      </w:r>
      <w:r w:rsidRPr="00866FEE">
        <w:rPr>
          <w:rtl/>
        </w:rPr>
        <w:t>כמו</w:t>
      </w:r>
      <w:r w:rsidR="005133A8">
        <w:rPr>
          <w:rtl/>
        </w:rPr>
        <w:t xml:space="preserve"> </w:t>
      </w:r>
      <w:r w:rsidRPr="00866FEE">
        <w:rPr>
          <w:rtl/>
        </w:rPr>
        <w:t>עניין השינויים בחוק הבריאות, שיפגעו קשה מאוד גם בבריאות ילדים</w:t>
      </w:r>
      <w:r w:rsidR="005133A8">
        <w:rPr>
          <w:rtl/>
        </w:rPr>
        <w:t xml:space="preserve"> </w:t>
      </w:r>
      <w:r w:rsidRPr="00866FEE">
        <w:rPr>
          <w:rtl/>
        </w:rPr>
        <w:t>ויסכנו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נושא</w:t>
      </w:r>
      <w:r w:rsidR="005133A8">
        <w:rPr>
          <w:rtl/>
        </w:rPr>
        <w:t xml:space="preserve"> </w:t>
      </w:r>
      <w:r w:rsidRPr="00866FEE">
        <w:rPr>
          <w:rtl/>
        </w:rPr>
        <w:t>תחנות</w:t>
      </w:r>
      <w:r w:rsidR="005133A8">
        <w:rPr>
          <w:rtl/>
        </w:rPr>
        <w:t xml:space="preserve"> </w:t>
      </w:r>
      <w:r w:rsidRPr="00866FEE">
        <w:rPr>
          <w:rtl/>
        </w:rPr>
        <w:t>טיפת</w:t>
      </w:r>
      <w:r w:rsidR="005133A8">
        <w:rPr>
          <w:rtl/>
        </w:rPr>
        <w:t>-</w:t>
      </w:r>
      <w:r w:rsidRPr="00866FEE">
        <w:rPr>
          <w:rtl/>
        </w:rPr>
        <w:t xml:space="preserve">חלב, ונושא הקיצוצים בחינוך </w:t>
      </w:r>
      <w:r w:rsidR="005133A8">
        <w:rPr>
          <w:rtl/>
        </w:rPr>
        <w:t>–</w:t>
      </w:r>
      <w:r w:rsidRPr="00866FEE">
        <w:rPr>
          <w:rtl/>
        </w:rPr>
        <w:t xml:space="preserve"> אלה דברים שאם אנחנו</w:t>
      </w:r>
      <w:r w:rsidR="005133A8">
        <w:rPr>
          <w:rtl/>
        </w:rPr>
        <w:t xml:space="preserve"> </w:t>
      </w:r>
      <w:r w:rsidRPr="00866FEE">
        <w:rPr>
          <w:rtl/>
        </w:rPr>
        <w:t>רוצים,</w:t>
      </w:r>
      <w:r w:rsidR="005133A8">
        <w:rPr>
          <w:rtl/>
        </w:rPr>
        <w:t xml:space="preserve"> </w:t>
      </w:r>
      <w:r w:rsidRPr="00866FEE">
        <w:rPr>
          <w:rtl/>
        </w:rPr>
        <w:t>וכולנו אמונים על הדאגה לשלומם של הילדים, חשוב שבצד החקיקה החיובית הזו,</w:t>
      </w:r>
      <w:r w:rsidR="005133A8">
        <w:rPr>
          <w:rtl/>
        </w:rPr>
        <w:t xml:space="preserve"> </w:t>
      </w:r>
      <w:r w:rsidRPr="00866FEE">
        <w:rPr>
          <w:rtl/>
        </w:rPr>
        <w:t>בשבועיים</w:t>
      </w:r>
      <w:r w:rsidR="005133A8">
        <w:rPr>
          <w:rtl/>
        </w:rPr>
        <w:t xml:space="preserve"> </w:t>
      </w:r>
      <w:r w:rsidRPr="00866FEE">
        <w:rPr>
          <w:rtl/>
        </w:rPr>
        <w:t>הבאים,</w:t>
      </w:r>
      <w:r w:rsidR="005133A8">
        <w:rPr>
          <w:rtl/>
        </w:rPr>
        <w:t xml:space="preserve"> </w:t>
      </w:r>
      <w:r w:rsidRPr="00866FEE">
        <w:rPr>
          <w:rtl/>
        </w:rPr>
        <w:t>כשנדון</w:t>
      </w:r>
      <w:r w:rsidR="005133A8">
        <w:rPr>
          <w:rtl/>
        </w:rPr>
        <w:t xml:space="preserve"> </w:t>
      </w:r>
      <w:r w:rsidRPr="00866FEE">
        <w:rPr>
          <w:rtl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>התקציב, נעשה שינויים בהרעות מאוד קשות שיש בתקציב</w:t>
      </w:r>
      <w:r w:rsidR="005133A8">
        <w:rPr>
          <w:rtl/>
        </w:rPr>
        <w:t xml:space="preserve"> </w:t>
      </w:r>
      <w:r w:rsidRPr="00866FEE">
        <w:rPr>
          <w:rtl/>
        </w:rPr>
        <w:t>ובחוק ההסדרים לגבי הילדים.</w:t>
      </w:r>
      <w:r w:rsidR="005133A8">
        <w:rPr>
          <w:rtl/>
        </w:rPr>
        <w:t xml:space="preserve"> </w:t>
      </w:r>
      <w:r w:rsidRPr="00866FEE">
        <w:rPr>
          <w:rtl/>
        </w:rPr>
        <w:t>תודה רבה, אדוני.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 לחברת הכנסת ענת מאור.</w:t>
      </w:r>
      <w:r w:rsidR="005133A8">
        <w:rPr>
          <w:rtl/>
        </w:rPr>
        <w:t xml:space="preserve"> </w:t>
      </w:r>
      <w:r w:rsidRPr="00866FEE">
        <w:rPr>
          <w:rtl/>
        </w:rPr>
        <w:t>ישיב למציעים חבר הכנסת הירשזון.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אברהם הירשזון (הליכוד</w:t>
      </w:r>
      <w:r>
        <w:rPr>
          <w:rtl/>
        </w:rPr>
        <w:t>-</w:t>
      </w:r>
      <w:r w:rsidRPr="005133A8">
        <w:rPr>
          <w:rtl/>
        </w:rPr>
        <w:t>גשר</w:t>
      </w:r>
      <w:r>
        <w:rPr>
          <w:rtl/>
        </w:rPr>
        <w:t>-</w:t>
      </w:r>
      <w:r w:rsidRPr="005133A8">
        <w:rPr>
          <w:rtl/>
        </w:rPr>
        <w:t>צומת):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אדוני</w:t>
      </w:r>
      <w:r w:rsidR="005133A8">
        <w:rPr>
          <w:rtl/>
        </w:rPr>
        <w:t xml:space="preserve"> </w:t>
      </w:r>
      <w:r w:rsidRPr="00866FEE">
        <w:rPr>
          <w:rtl/>
        </w:rPr>
        <w:t>היושב</w:t>
      </w:r>
      <w:r w:rsidR="005133A8">
        <w:rPr>
          <w:rtl/>
        </w:rPr>
        <w:t>-</w:t>
      </w:r>
      <w:r w:rsidRPr="00866FEE">
        <w:rPr>
          <w:rtl/>
        </w:rPr>
        <w:t>ראש,</w:t>
      </w:r>
      <w:r w:rsidR="005133A8">
        <w:rPr>
          <w:rtl/>
        </w:rPr>
        <w:t xml:space="preserve"> </w:t>
      </w:r>
      <w:r w:rsidRPr="00866FEE">
        <w:rPr>
          <w:rtl/>
        </w:rPr>
        <w:t>רבותי</w:t>
      </w:r>
      <w:r w:rsidR="005133A8">
        <w:rPr>
          <w:rtl/>
        </w:rPr>
        <w:t xml:space="preserve"> </w:t>
      </w:r>
      <w:r w:rsidRPr="00866FEE">
        <w:rPr>
          <w:rtl/>
        </w:rPr>
        <w:t>חברי הכנסת, ראשית אני רוצה להודות לכל אלה שבאמת</w:t>
      </w:r>
      <w:r w:rsidR="005133A8">
        <w:rPr>
          <w:rtl/>
        </w:rPr>
        <w:t xml:space="preserve"> </w:t>
      </w:r>
      <w:r w:rsidRPr="00866FEE">
        <w:rPr>
          <w:rtl/>
        </w:rPr>
        <w:t>בירכו על הצעת החוק הזאת ומסייעים להעביר אותה להכנה לקריאה שנייה ושלישית.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בהחלט</w:t>
      </w:r>
      <w:r w:rsidR="005133A8">
        <w:rPr>
          <w:rtl/>
        </w:rPr>
        <w:t xml:space="preserve"> </w:t>
      </w:r>
      <w:r w:rsidRPr="00866FEE">
        <w:rPr>
          <w:rtl/>
        </w:rPr>
        <w:t>אביא בחשבון את דבריך, חבר הכנסת אושעיה. אנחנו נבדוק את העניין</w:t>
      </w:r>
      <w:r w:rsidR="005133A8">
        <w:rPr>
          <w:rtl/>
        </w:rPr>
        <w:t xml:space="preserve"> </w:t>
      </w:r>
      <w:r w:rsidRPr="00866FEE">
        <w:rPr>
          <w:rtl/>
        </w:rPr>
        <w:t>הזה בזמן שנדון בהכנת הצעת החוק לקריאה שנייה ושלישית.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חברת</w:t>
      </w:r>
      <w:r w:rsidR="005133A8">
        <w:rPr>
          <w:rtl/>
        </w:rPr>
        <w:t xml:space="preserve"> </w:t>
      </w:r>
      <w:r w:rsidRPr="00866FEE">
        <w:rPr>
          <w:rtl/>
        </w:rPr>
        <w:t>הכנסת מאור, אני מכיר ומוקיר את פעולתך הברוכה בשדולה למען הילד.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יודע</w:t>
      </w:r>
      <w:r w:rsidR="005133A8">
        <w:rPr>
          <w:rtl/>
        </w:rPr>
        <w:t xml:space="preserve"> </w:t>
      </w:r>
      <w:r w:rsidRPr="00866FEE">
        <w:rPr>
          <w:rtl/>
        </w:rPr>
        <w:t>שאת</w:t>
      </w:r>
      <w:r w:rsidR="005133A8">
        <w:rPr>
          <w:rtl/>
        </w:rPr>
        <w:t xml:space="preserve"> </w:t>
      </w:r>
      <w:r w:rsidRPr="00866FEE">
        <w:rPr>
          <w:rtl/>
        </w:rPr>
        <w:t>מקדישה</w:t>
      </w:r>
      <w:r w:rsidR="005133A8">
        <w:rPr>
          <w:rtl/>
        </w:rPr>
        <w:t xml:space="preserve"> </w:t>
      </w:r>
      <w:r w:rsidRPr="00866FEE">
        <w:rPr>
          <w:rtl/>
        </w:rPr>
        <w:t>לכך</w:t>
      </w:r>
      <w:r w:rsidR="005133A8">
        <w:rPr>
          <w:rtl/>
        </w:rPr>
        <w:t xml:space="preserve"> </w:t>
      </w:r>
      <w:r w:rsidRPr="00866FEE">
        <w:rPr>
          <w:rtl/>
        </w:rPr>
        <w:t>שעות</w:t>
      </w:r>
      <w:r w:rsidR="005133A8">
        <w:rPr>
          <w:rtl/>
        </w:rPr>
        <w:t xml:space="preserve"> </w:t>
      </w:r>
      <w:r w:rsidRPr="00866FEE">
        <w:rPr>
          <w:rtl/>
        </w:rPr>
        <w:t>רבות,</w:t>
      </w:r>
      <w:r w:rsidR="005133A8">
        <w:rPr>
          <w:rtl/>
        </w:rPr>
        <w:t xml:space="preserve"> </w:t>
      </w:r>
      <w:r w:rsidRPr="00866FEE">
        <w:rPr>
          <w:rtl/>
        </w:rPr>
        <w:t>זמן רב.</w:t>
      </w:r>
      <w:r w:rsidR="005133A8">
        <w:rPr>
          <w:rtl/>
        </w:rPr>
        <w:t xml:space="preserve"> </w:t>
      </w:r>
      <w:r w:rsidRPr="00866FEE">
        <w:rPr>
          <w:rtl/>
        </w:rPr>
        <w:t>בהחלט זו הצעת חוק נוספת, שמשתלבת</w:t>
      </w:r>
      <w:r w:rsidR="005133A8">
        <w:rPr>
          <w:rtl/>
        </w:rPr>
        <w:t xml:space="preserve"> </w:t>
      </w:r>
      <w:r w:rsidRPr="00866FEE">
        <w:rPr>
          <w:rtl/>
        </w:rPr>
        <w:t>בהצעות</w:t>
      </w:r>
      <w:r w:rsidR="005133A8">
        <w:rPr>
          <w:rtl/>
        </w:rPr>
        <w:t xml:space="preserve"> </w:t>
      </w:r>
      <w:r w:rsidRPr="00866FEE">
        <w:rPr>
          <w:rtl/>
        </w:rPr>
        <w:t>החוק שאת יוזמת, עם חברים אחרים שהצלחת לרתום לעניין.</w:t>
      </w:r>
      <w:r w:rsidR="005133A8">
        <w:rPr>
          <w:rtl/>
        </w:rPr>
        <w:t xml:space="preserve"> </w:t>
      </w:r>
      <w:r w:rsidRPr="00866FEE">
        <w:rPr>
          <w:rtl/>
        </w:rPr>
        <w:t>אני גם רוצה לומר,</w:t>
      </w:r>
      <w:r w:rsidR="005133A8">
        <w:rPr>
          <w:rtl/>
        </w:rPr>
        <w:t xml:space="preserve"> </w:t>
      </w:r>
      <w:r w:rsidRPr="00866FEE">
        <w:rPr>
          <w:rtl/>
        </w:rPr>
        <w:t>שלא</w:t>
      </w:r>
      <w:r w:rsidR="005133A8">
        <w:rPr>
          <w:rtl/>
        </w:rPr>
        <w:t xml:space="preserve"> </w:t>
      </w:r>
      <w:r w:rsidRPr="00866FEE">
        <w:rPr>
          <w:rtl/>
        </w:rPr>
        <w:t>אחת</w:t>
      </w:r>
      <w:r w:rsidR="005133A8">
        <w:rPr>
          <w:rtl/>
        </w:rPr>
        <w:t xml:space="preserve"> </w:t>
      </w:r>
      <w:r w:rsidRPr="00866FEE">
        <w:rPr>
          <w:rtl/>
        </w:rPr>
        <w:t>ניסית</w:t>
      </w:r>
      <w:r w:rsidR="005133A8">
        <w:rPr>
          <w:rtl/>
        </w:rPr>
        <w:t xml:space="preserve"> </w:t>
      </w:r>
      <w:r w:rsidRPr="00866FEE">
        <w:rPr>
          <w:rtl/>
        </w:rPr>
        <w:t>לרתום</w:t>
      </w:r>
      <w:r w:rsidR="005133A8">
        <w:rPr>
          <w:rtl/>
        </w:rPr>
        <w:t xml:space="preserve"> </w:t>
      </w:r>
      <w:r w:rsidRPr="00866FEE">
        <w:rPr>
          <w:rtl/>
        </w:rPr>
        <w:t>גם אותי למען עניין שלום הילד, שהוא חשוב לך.</w:t>
      </w:r>
      <w:r w:rsidR="005133A8">
        <w:rPr>
          <w:rtl/>
        </w:rPr>
        <w:t xml:space="preserve"> </w:t>
      </w:r>
      <w:r w:rsidRPr="00866FEE">
        <w:rPr>
          <w:rtl/>
        </w:rPr>
        <w:t>אני בהחלט</w:t>
      </w:r>
      <w:r w:rsidR="005133A8">
        <w:rPr>
          <w:rtl/>
        </w:rPr>
        <w:t xml:space="preserve"> </w:t>
      </w:r>
      <w:r w:rsidRPr="00866FEE">
        <w:rPr>
          <w:rtl/>
        </w:rPr>
        <w:t>מקבל את דברייך.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את יודעת, שבעניין ועדת הכספים, גם הקואליציה וגם האופוזיציה, כאשר היה דיון</w:t>
      </w:r>
      <w:r w:rsidR="005133A8">
        <w:rPr>
          <w:rtl/>
        </w:rPr>
        <w:t xml:space="preserve"> </w:t>
      </w:r>
      <w:r w:rsidRPr="00866FEE">
        <w:rPr>
          <w:rtl/>
        </w:rPr>
        <w:t>בנושא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קצבאות</w:t>
      </w:r>
      <w:r w:rsidR="005133A8">
        <w:rPr>
          <w:rtl/>
        </w:rPr>
        <w:t xml:space="preserve"> </w:t>
      </w:r>
      <w:r w:rsidRPr="00866FEE">
        <w:rPr>
          <w:rtl/>
        </w:rPr>
        <w:t>ילדים, פשוט החזירו את זה לממשלה לדיון נוסף. גם בנושא של חוק</w:t>
      </w:r>
      <w:r w:rsidR="005133A8">
        <w:rPr>
          <w:rtl/>
        </w:rPr>
        <w:t xml:space="preserve"> </w:t>
      </w:r>
      <w:r w:rsidRPr="00866FEE">
        <w:rPr>
          <w:rtl/>
        </w:rPr>
        <w:t>ביטוח</w:t>
      </w:r>
      <w:r w:rsidR="005133A8">
        <w:rPr>
          <w:rtl/>
        </w:rPr>
        <w:t xml:space="preserve"> </w:t>
      </w:r>
      <w:r w:rsidRPr="00866FEE">
        <w:rPr>
          <w:rtl/>
        </w:rPr>
        <w:t>בריאות</w:t>
      </w:r>
      <w:r w:rsidR="005133A8">
        <w:rPr>
          <w:rtl/>
        </w:rPr>
        <w:t xml:space="preserve"> </w:t>
      </w:r>
      <w:r w:rsidRPr="00866FEE">
        <w:rPr>
          <w:rtl/>
        </w:rPr>
        <w:t>ממלכתי,</w:t>
      </w:r>
      <w:r w:rsidR="005133A8">
        <w:rPr>
          <w:rtl/>
        </w:rPr>
        <w:t xml:space="preserve"> </w:t>
      </w:r>
      <w:r w:rsidRPr="00866FEE">
        <w:rPr>
          <w:rtl/>
        </w:rPr>
        <w:t>שהוא בהחלט חוק חברתי חשוב, אנחנו מקיימים דיונים נוקבים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האוצר</w:t>
      </w:r>
      <w:r w:rsidR="005133A8">
        <w:rPr>
          <w:rtl/>
        </w:rPr>
        <w:t xml:space="preserve"> </w:t>
      </w:r>
      <w:r w:rsidRPr="00866FEE">
        <w:rPr>
          <w:rtl/>
        </w:rPr>
        <w:t>ועם</w:t>
      </w:r>
      <w:r w:rsidR="005133A8">
        <w:rPr>
          <w:rtl/>
        </w:rPr>
        <w:t xml:space="preserve"> </w:t>
      </w:r>
      <w:r w:rsidRPr="00866FEE">
        <w:rPr>
          <w:rtl/>
        </w:rPr>
        <w:t>משרד</w:t>
      </w:r>
      <w:r w:rsidR="005133A8">
        <w:rPr>
          <w:rtl/>
        </w:rPr>
        <w:t xml:space="preserve"> </w:t>
      </w:r>
      <w:r w:rsidRPr="00866FEE">
        <w:rPr>
          <w:rtl/>
        </w:rPr>
        <w:t>הבריאות, כאשר יש לנו מה לומר בסעיפים שונים שהם חלק</w:t>
      </w:r>
      <w:r w:rsidR="005133A8">
        <w:rPr>
          <w:rtl/>
        </w:rPr>
        <w:t xml:space="preserve"> </w:t>
      </w:r>
      <w:r w:rsidRPr="00866FEE">
        <w:rPr>
          <w:rtl/>
        </w:rPr>
        <w:t>מהחוק</w:t>
      </w:r>
      <w:r w:rsidR="005133A8">
        <w:rPr>
          <w:rtl/>
        </w:rPr>
        <w:t xml:space="preserve"> </w:t>
      </w:r>
      <w:r w:rsidRPr="00866FEE">
        <w:rPr>
          <w:rtl/>
        </w:rPr>
        <w:t>הזה, והדיונים הם דיונים ענייניים של אנשי הקואליציה לא פחות מאשר של אנשי</w:t>
      </w:r>
      <w:r w:rsidR="005133A8">
        <w:rPr>
          <w:rtl/>
        </w:rPr>
        <w:t xml:space="preserve"> </w:t>
      </w:r>
      <w:r w:rsidRPr="00866FEE">
        <w:rPr>
          <w:rtl/>
        </w:rPr>
        <w:t>האופוזיציה.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מבקש</w:t>
      </w:r>
      <w:r w:rsidR="005133A8">
        <w:rPr>
          <w:rtl/>
        </w:rPr>
        <w:t xml:space="preserve"> </w:t>
      </w:r>
      <w:r w:rsidRPr="00866FEE">
        <w:rPr>
          <w:rtl/>
        </w:rPr>
        <w:t>לומר</w:t>
      </w:r>
      <w:r w:rsidR="005133A8">
        <w:rPr>
          <w:rtl/>
        </w:rPr>
        <w:t xml:space="preserve"> </w:t>
      </w:r>
      <w:r w:rsidRPr="00866FEE">
        <w:rPr>
          <w:rtl/>
        </w:rPr>
        <w:t>לחברת</w:t>
      </w:r>
      <w:r w:rsidR="005133A8">
        <w:rPr>
          <w:rtl/>
        </w:rPr>
        <w:t xml:space="preserve"> </w:t>
      </w:r>
      <w:r w:rsidRPr="00866FEE">
        <w:rPr>
          <w:rtl/>
        </w:rPr>
        <w:t>הכנסת גוז'נסקי, קודם כול תענוג לשמוע את הנימוקים.</w:t>
      </w:r>
      <w:r w:rsidR="005133A8">
        <w:rPr>
          <w:rtl/>
        </w:rPr>
        <w:t xml:space="preserve"> </w:t>
      </w: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מאוד</w:t>
      </w:r>
      <w:r w:rsidR="005133A8">
        <w:rPr>
          <w:rtl/>
        </w:rPr>
        <w:t xml:space="preserve"> </w:t>
      </w:r>
      <w:r w:rsidRPr="00866FEE">
        <w:rPr>
          <w:rtl/>
        </w:rPr>
        <w:t>מודה</w:t>
      </w:r>
      <w:r w:rsidR="005133A8">
        <w:rPr>
          <w:rtl/>
        </w:rPr>
        <w:t xml:space="preserve"> </w:t>
      </w:r>
      <w:r w:rsidRPr="00866FEE">
        <w:rPr>
          <w:rtl/>
        </w:rPr>
        <w:t>על החידודים שאת מחדדת את העניין, כי הם בהחלט מוסיפים גם מחשבה</w:t>
      </w:r>
      <w:r w:rsidR="005133A8">
        <w:rPr>
          <w:rtl/>
        </w:rPr>
        <w:t xml:space="preserve"> </w:t>
      </w:r>
      <w:r w:rsidRPr="00866FEE">
        <w:rPr>
          <w:rtl/>
        </w:rPr>
        <w:t>לגבי הקריאה השנייה והשלישית.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</w:t>
      </w:r>
      <w:r w:rsidR="005133A8">
        <w:rPr>
          <w:rtl/>
        </w:rPr>
        <w:t xml:space="preserve"> </w:t>
      </w:r>
      <w:r w:rsidRPr="00866FEE">
        <w:rPr>
          <w:rtl/>
        </w:rPr>
        <w:t>לומר</w:t>
      </w:r>
      <w:r w:rsidR="005133A8">
        <w:rPr>
          <w:rtl/>
        </w:rPr>
        <w:t xml:space="preserve"> </w:t>
      </w:r>
      <w:r w:rsidRPr="00866FEE">
        <w:rPr>
          <w:rtl/>
        </w:rPr>
        <w:t>לך, לא היה בכוונתי לפגוע במקרה כזה, שזעזע אותי כמו שזעזע</w:t>
      </w:r>
      <w:r w:rsidR="005133A8">
        <w:rPr>
          <w:rtl/>
        </w:rPr>
        <w:t xml:space="preserve"> </w:t>
      </w:r>
      <w:r w:rsidRPr="00866FEE">
        <w:rPr>
          <w:rtl/>
        </w:rPr>
        <w:t>אותך,</w:t>
      </w:r>
      <w:r w:rsidR="005133A8">
        <w:rPr>
          <w:rtl/>
        </w:rPr>
        <w:t xml:space="preserve"> </w:t>
      </w:r>
      <w:r w:rsidRPr="00866FEE">
        <w:rPr>
          <w:rtl/>
        </w:rPr>
        <w:t>ואני</w:t>
      </w:r>
      <w:r w:rsidR="005133A8">
        <w:rPr>
          <w:rtl/>
        </w:rPr>
        <w:t xml:space="preserve"> </w:t>
      </w:r>
      <w:r w:rsidRPr="00866FEE">
        <w:rPr>
          <w:rtl/>
        </w:rPr>
        <w:t>חושב</w:t>
      </w:r>
      <w:r w:rsidR="005133A8">
        <w:rPr>
          <w:rtl/>
        </w:rPr>
        <w:t xml:space="preserve"> </w:t>
      </w:r>
      <w:r w:rsidRPr="00866FEE">
        <w:rPr>
          <w:rtl/>
        </w:rPr>
        <w:t xml:space="preserve">כמו שזעזע את כלל עם ישראל, כאשר אותו תינוק מסכן עם גבס </w:t>
      </w:r>
      <w:r w:rsidR="005133A8">
        <w:rPr>
          <w:rtl/>
        </w:rPr>
        <w:t>–</w:t>
      </w:r>
      <w:r w:rsidRPr="00866FEE">
        <w:rPr>
          <w:rtl/>
        </w:rPr>
        <w:t xml:space="preserve"> זה</w:t>
      </w:r>
      <w:r w:rsidR="005133A8">
        <w:rPr>
          <w:rtl/>
        </w:rPr>
        <w:t xml:space="preserve"> </w:t>
      </w:r>
      <w:r w:rsidRPr="00866FEE">
        <w:rPr>
          <w:rtl/>
        </w:rPr>
        <w:t>היה</w:t>
      </w:r>
      <w:r w:rsidR="005133A8">
        <w:rPr>
          <w:rtl/>
        </w:rPr>
        <w:t xml:space="preserve"> </w:t>
      </w:r>
      <w:r w:rsidRPr="00866FEE">
        <w:rPr>
          <w:rtl/>
        </w:rPr>
        <w:t>פשוט</w:t>
      </w:r>
      <w:r w:rsidR="005133A8">
        <w:rPr>
          <w:rtl/>
        </w:rPr>
        <w:t xml:space="preserve"> </w:t>
      </w:r>
      <w:r w:rsidRPr="00866FEE">
        <w:rPr>
          <w:rtl/>
        </w:rPr>
        <w:t>דבר נורא, ואולי תמונה אחת כזאת דיברה יותר מאשר עשר שנות לימוד בנושא</w:t>
      </w:r>
      <w:r w:rsidR="005133A8">
        <w:rPr>
          <w:rtl/>
        </w:rPr>
        <w:t xml:space="preserve"> </w:t>
      </w:r>
      <w:r w:rsidRPr="00866FEE">
        <w:rPr>
          <w:rtl/>
        </w:rPr>
        <w:t>הזה,</w:t>
      </w:r>
      <w:r w:rsidR="005133A8">
        <w:rPr>
          <w:rtl/>
        </w:rPr>
        <w:t xml:space="preserve"> </w:t>
      </w:r>
      <w:r w:rsidRPr="00866FEE">
        <w:rPr>
          <w:rtl/>
        </w:rPr>
        <w:t>אף</w:t>
      </w:r>
      <w:r w:rsidR="005133A8">
        <w:rPr>
          <w:rtl/>
        </w:rPr>
        <w:t xml:space="preserve"> </w:t>
      </w:r>
      <w:r w:rsidRPr="00866FEE">
        <w:rPr>
          <w:rtl/>
        </w:rPr>
        <w:t>שבמקרה</w:t>
      </w:r>
      <w:r w:rsidR="005133A8">
        <w:rPr>
          <w:rtl/>
        </w:rPr>
        <w:t xml:space="preserve"> </w:t>
      </w:r>
      <w:r w:rsidRPr="00866FEE">
        <w:rPr>
          <w:rtl/>
        </w:rPr>
        <w:t>של התמונה הזאת, אפשר היה לתת את התמונה בלי שום זיהוי, אבל לא</w:t>
      </w:r>
      <w:r w:rsidR="005133A8">
        <w:rPr>
          <w:rtl/>
        </w:rPr>
        <w:t xml:space="preserve"> </w:t>
      </w:r>
      <w:r w:rsidRPr="00866FEE">
        <w:rPr>
          <w:rtl/>
        </w:rPr>
        <w:t>תמיד כך הדבר.</w:t>
      </w:r>
    </w:p>
    <w:p w:rsidR="005133A8" w:rsidRDefault="005133A8" w:rsidP="005133A8">
      <w:pPr>
        <w:rPr>
          <w:rtl/>
        </w:rPr>
      </w:pPr>
    </w:p>
    <w:p w:rsidR="005133A8" w:rsidRDefault="00866FEE" w:rsidP="000E6287">
      <w:pPr>
        <w:rPr>
          <w:rtl/>
        </w:rPr>
      </w:pP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כאשר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שוקלת</w:t>
      </w:r>
      <w:r w:rsidR="005133A8">
        <w:rPr>
          <w:rtl/>
        </w:rPr>
        <w:t xml:space="preserve"> </w:t>
      </w:r>
      <w:r w:rsidRPr="00866FEE">
        <w:rPr>
          <w:rtl/>
        </w:rPr>
        <w:t>את העניין ואת יודעת מה עומד בצד השני, שלפעמים בחורה</w:t>
      </w:r>
      <w:r w:rsidR="005133A8">
        <w:rPr>
          <w:rtl/>
        </w:rPr>
        <w:t xml:space="preserve"> </w:t>
      </w:r>
      <w:r w:rsidRPr="00866FEE">
        <w:rPr>
          <w:rtl/>
        </w:rPr>
        <w:t>נאנסת</w:t>
      </w:r>
      <w:r w:rsidR="005133A8">
        <w:rPr>
          <w:rtl/>
        </w:rPr>
        <w:t xml:space="preserve"> </w:t>
      </w:r>
      <w:r w:rsidRPr="00866FEE">
        <w:rPr>
          <w:rtl/>
        </w:rPr>
        <w:t>ואחר</w:t>
      </w:r>
      <w:r w:rsidR="005133A8">
        <w:rPr>
          <w:rtl/>
        </w:rPr>
        <w:t xml:space="preserve"> </w:t>
      </w:r>
      <w:r w:rsidRPr="00866FEE">
        <w:rPr>
          <w:rtl/>
        </w:rPr>
        <w:t>כך אומרים עליה את הדברים שאומרים וזה גורם לה נזק כפול ומכופל, היא</w:t>
      </w:r>
      <w:r w:rsidR="005133A8">
        <w:rPr>
          <w:rtl/>
        </w:rPr>
        <w:t xml:space="preserve"> </w:t>
      </w:r>
      <w:r w:rsidRPr="00866FEE">
        <w:rPr>
          <w:rtl/>
        </w:rPr>
        <w:t>גם</w:t>
      </w:r>
      <w:r w:rsidR="005133A8">
        <w:rPr>
          <w:rtl/>
        </w:rPr>
        <w:t xml:space="preserve"> </w:t>
      </w:r>
      <w:r w:rsidRPr="00866FEE">
        <w:rPr>
          <w:rtl/>
        </w:rPr>
        <w:t>נאנסה</w:t>
      </w:r>
      <w:r w:rsidR="005133A8">
        <w:rPr>
          <w:rtl/>
        </w:rPr>
        <w:t xml:space="preserve"> </w:t>
      </w:r>
      <w:r w:rsidRPr="00866FEE">
        <w:rPr>
          <w:rtl/>
        </w:rPr>
        <w:t>וגם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הפכה להיות נושאת מעין תווית חברתית מסוימת </w:t>
      </w:r>
      <w:r w:rsidR="005133A8">
        <w:rPr>
          <w:rtl/>
        </w:rPr>
        <w:t>–</w:t>
      </w:r>
      <w:r w:rsidRPr="00866FEE">
        <w:rPr>
          <w:rtl/>
        </w:rPr>
        <w:t xml:space="preserve"> זאת אומרת, אי</w:t>
      </w:r>
      <w:r w:rsidR="005133A8">
        <w:rPr>
          <w:rtl/>
        </w:rPr>
        <w:t>-</w:t>
      </w:r>
      <w:r w:rsidRPr="00866FEE">
        <w:rPr>
          <w:rtl/>
        </w:rPr>
        <w:t>אפשר</w:t>
      </w:r>
      <w:r w:rsidR="005133A8">
        <w:rPr>
          <w:rtl/>
        </w:rPr>
        <w:t xml:space="preserve"> </w:t>
      </w:r>
      <w:r w:rsidRPr="00866FEE">
        <w:rPr>
          <w:rtl/>
        </w:rPr>
        <w:t>להשאיר</w:t>
      </w:r>
      <w:r w:rsidR="005133A8">
        <w:rPr>
          <w:rtl/>
        </w:rPr>
        <w:t xml:space="preserve"> </w:t>
      </w:r>
      <w:r w:rsidRPr="00866FEE">
        <w:rPr>
          <w:rtl/>
        </w:rPr>
        <w:t>את</w:t>
      </w:r>
      <w:r w:rsidR="005133A8">
        <w:rPr>
          <w:rtl/>
        </w:rPr>
        <w:t xml:space="preserve"> </w:t>
      </w:r>
      <w:r w:rsidRPr="00866FEE">
        <w:rPr>
          <w:rtl/>
        </w:rPr>
        <w:t>כל</w:t>
      </w:r>
      <w:r w:rsidR="005133A8">
        <w:rPr>
          <w:rtl/>
        </w:rPr>
        <w:t xml:space="preserve"> </w:t>
      </w:r>
      <w:r w:rsidRPr="00866FEE">
        <w:rPr>
          <w:rtl/>
        </w:rPr>
        <w:t>ההנושא</w:t>
      </w:r>
      <w:r w:rsidR="005133A8">
        <w:rPr>
          <w:rtl/>
        </w:rPr>
        <w:t xml:space="preserve"> </w:t>
      </w:r>
      <w:r w:rsidRPr="00866FEE">
        <w:rPr>
          <w:rtl/>
        </w:rPr>
        <w:t>ולא לתת לו טיפול, וצריך למצוא בעדינות רבה את ה</w:t>
      </w:r>
      <w:r w:rsidR="005133A8">
        <w:rPr>
          <w:rtl/>
        </w:rPr>
        <w:t>-</w:t>
      </w:r>
      <w:r w:rsidR="000E6287">
        <w:t>balance</w:t>
      </w:r>
      <w:r w:rsidR="005133A8">
        <w:rPr>
          <w:rtl/>
        </w:rPr>
        <w:t xml:space="preserve"> </w:t>
      </w:r>
      <w:r w:rsidRPr="00866FEE">
        <w:rPr>
          <w:rtl/>
        </w:rPr>
        <w:t>הנכון</w:t>
      </w:r>
      <w:r w:rsidR="005133A8">
        <w:rPr>
          <w:rtl/>
        </w:rPr>
        <w:t xml:space="preserve"> </w:t>
      </w:r>
      <w:r w:rsidRPr="00866FEE">
        <w:rPr>
          <w:rtl/>
        </w:rPr>
        <w:t>לעניין,</w:t>
      </w:r>
      <w:r w:rsidR="005133A8">
        <w:rPr>
          <w:rtl/>
        </w:rPr>
        <w:t xml:space="preserve"> </w:t>
      </w:r>
      <w:r w:rsidRPr="00866FEE">
        <w:rPr>
          <w:rtl/>
        </w:rPr>
        <w:t>כדי</w:t>
      </w:r>
      <w:r w:rsidR="005133A8">
        <w:rPr>
          <w:rtl/>
        </w:rPr>
        <w:t xml:space="preserve"> </w:t>
      </w:r>
      <w:r w:rsidRPr="00866FEE">
        <w:rPr>
          <w:rtl/>
        </w:rPr>
        <w:t>שנילחם</w:t>
      </w:r>
      <w:r w:rsidR="005133A8">
        <w:rPr>
          <w:rtl/>
        </w:rPr>
        <w:t xml:space="preserve"> </w:t>
      </w:r>
      <w:r w:rsidRPr="00866FEE">
        <w:rPr>
          <w:rtl/>
        </w:rPr>
        <w:t xml:space="preserve">נגד אלימות במשפחה, נוקיע את האלימות במשפחה </w:t>
      </w:r>
      <w:r w:rsidR="005133A8">
        <w:rPr>
          <w:rtl/>
        </w:rPr>
        <w:t>–</w:t>
      </w:r>
      <w:r w:rsidRPr="00866FEE">
        <w:rPr>
          <w:rtl/>
        </w:rPr>
        <w:t xml:space="preserve"> אסור</w:t>
      </w:r>
      <w:r w:rsidR="005133A8">
        <w:rPr>
          <w:rtl/>
        </w:rPr>
        <w:t xml:space="preserve"> </w:t>
      </w:r>
      <w:r w:rsidRPr="00866FEE">
        <w:rPr>
          <w:rtl/>
        </w:rPr>
        <w:t>להסתיר</w:t>
      </w:r>
      <w:r w:rsidR="005133A8">
        <w:rPr>
          <w:rtl/>
        </w:rPr>
        <w:t xml:space="preserve"> </w:t>
      </w:r>
      <w:r w:rsidRPr="00866FEE">
        <w:rPr>
          <w:rtl/>
        </w:rPr>
        <w:t>את זה מתחת לשטיח; ככל שאנחנו מוציאים את זה לאור היום, אני מקווה שבעתיד</w:t>
      </w:r>
      <w:r w:rsidR="005133A8">
        <w:rPr>
          <w:rtl/>
        </w:rPr>
        <w:t xml:space="preserve"> </w:t>
      </w:r>
      <w:r w:rsidRPr="00866FEE">
        <w:rPr>
          <w:rtl/>
        </w:rPr>
        <w:t>תצטמצם</w:t>
      </w:r>
      <w:r w:rsidR="005133A8">
        <w:rPr>
          <w:rtl/>
        </w:rPr>
        <w:t xml:space="preserve"> </w:t>
      </w:r>
      <w:r w:rsidRPr="00866FEE">
        <w:rPr>
          <w:rtl/>
        </w:rPr>
        <w:t>האלימות</w:t>
      </w:r>
      <w:r w:rsidR="005133A8">
        <w:rPr>
          <w:rtl/>
        </w:rPr>
        <w:t xml:space="preserve"> </w:t>
      </w:r>
      <w:r w:rsidRPr="00866FEE">
        <w:rPr>
          <w:rtl/>
        </w:rPr>
        <w:t>במשפחה,</w:t>
      </w:r>
      <w:r w:rsidR="005133A8">
        <w:rPr>
          <w:rtl/>
        </w:rPr>
        <w:t xml:space="preserve"> </w:t>
      </w:r>
      <w:r w:rsidRPr="00866FEE">
        <w:rPr>
          <w:rtl/>
        </w:rPr>
        <w:t>תהיה</w:t>
      </w:r>
      <w:r w:rsidR="005133A8">
        <w:rPr>
          <w:rtl/>
        </w:rPr>
        <w:t xml:space="preserve"> </w:t>
      </w:r>
      <w:r w:rsidRPr="00866FEE">
        <w:rPr>
          <w:rtl/>
        </w:rPr>
        <w:t>תווית</w:t>
      </w:r>
      <w:r w:rsidR="005133A8">
        <w:rPr>
          <w:rtl/>
        </w:rPr>
        <w:t xml:space="preserve"> </w:t>
      </w:r>
      <w:r w:rsidRPr="00866FEE">
        <w:rPr>
          <w:rtl/>
        </w:rPr>
        <w:t>חברתית</w:t>
      </w:r>
      <w:r w:rsidR="005133A8">
        <w:rPr>
          <w:rtl/>
        </w:rPr>
        <w:t xml:space="preserve"> </w:t>
      </w:r>
      <w:r w:rsidRPr="00866FEE">
        <w:rPr>
          <w:rtl/>
        </w:rPr>
        <w:t>גרועה מאוד לכל מי שקשור באלימות</w:t>
      </w:r>
      <w:r w:rsidR="005133A8">
        <w:rPr>
          <w:rtl/>
        </w:rPr>
        <w:t xml:space="preserve"> </w:t>
      </w:r>
      <w:r w:rsidRPr="00866FEE">
        <w:rPr>
          <w:rtl/>
        </w:rPr>
        <w:t>במשפחה</w:t>
      </w:r>
      <w:r w:rsidR="005133A8">
        <w:rPr>
          <w:rtl/>
        </w:rPr>
        <w:t xml:space="preserve"> – </w:t>
      </w:r>
      <w:r w:rsidRPr="00866FEE">
        <w:rPr>
          <w:rtl/>
        </w:rPr>
        <w:t>אבל</w:t>
      </w:r>
      <w:r w:rsidR="005133A8">
        <w:rPr>
          <w:rtl/>
        </w:rPr>
        <w:t xml:space="preserve"> </w:t>
      </w:r>
      <w:r w:rsidRPr="00866FEE">
        <w:rPr>
          <w:rtl/>
        </w:rPr>
        <w:t>צריך</w:t>
      </w:r>
      <w:r w:rsidR="005133A8">
        <w:rPr>
          <w:rtl/>
        </w:rPr>
        <w:t xml:space="preserve"> </w:t>
      </w:r>
      <w:r w:rsidRPr="00866FEE">
        <w:rPr>
          <w:rtl/>
        </w:rPr>
        <w:t>למצוא את הבלמים ולא להשאיר את הנושא הזה כנושא שלא מטופל.</w:t>
      </w:r>
      <w:r w:rsidR="005133A8">
        <w:rPr>
          <w:rtl/>
        </w:rPr>
        <w:t xml:space="preserve"> </w:t>
      </w:r>
      <w:r w:rsidRPr="00866FEE">
        <w:rPr>
          <w:rtl/>
        </w:rPr>
        <w:t>באמת צריך לראות כיצד מטפלים בו לקראת הקריאה השנייה והשלישית.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אין</w:t>
      </w:r>
      <w:r w:rsidR="005133A8">
        <w:rPr>
          <w:rtl/>
        </w:rPr>
        <w:t xml:space="preserve"> </w:t>
      </w:r>
      <w:r w:rsidRPr="00866FEE">
        <w:rPr>
          <w:rtl/>
        </w:rPr>
        <w:t>ספק</w:t>
      </w:r>
      <w:r w:rsidR="005133A8">
        <w:rPr>
          <w:rtl/>
        </w:rPr>
        <w:t xml:space="preserve"> </w:t>
      </w:r>
      <w:r w:rsidRPr="00866FEE">
        <w:rPr>
          <w:rtl/>
        </w:rPr>
        <w:t>שבהצעת</w:t>
      </w:r>
      <w:r w:rsidR="005133A8">
        <w:rPr>
          <w:rtl/>
        </w:rPr>
        <w:t xml:space="preserve"> </w:t>
      </w:r>
      <w:r w:rsidRPr="00866FEE">
        <w:rPr>
          <w:rtl/>
        </w:rPr>
        <w:t>החוק</w:t>
      </w:r>
      <w:r w:rsidR="005133A8">
        <w:rPr>
          <w:rtl/>
        </w:rPr>
        <w:t xml:space="preserve"> </w:t>
      </w:r>
      <w:r w:rsidRPr="00866FEE">
        <w:rPr>
          <w:rtl/>
        </w:rPr>
        <w:t>שאת</w:t>
      </w:r>
      <w:r w:rsidR="005133A8">
        <w:rPr>
          <w:rtl/>
        </w:rPr>
        <w:t xml:space="preserve"> </w:t>
      </w:r>
      <w:r w:rsidRPr="00866FEE">
        <w:rPr>
          <w:rtl/>
        </w:rPr>
        <w:t>מעלה, אחת מני הצעות חוק רבות שעוסקות בנושאים</w:t>
      </w:r>
      <w:r w:rsidR="005133A8">
        <w:rPr>
          <w:rtl/>
        </w:rPr>
        <w:t xml:space="preserve"> </w:t>
      </w:r>
      <w:r w:rsidRPr="00866FEE">
        <w:rPr>
          <w:rtl/>
        </w:rPr>
        <w:t>חברתיים,</w:t>
      </w:r>
      <w:r w:rsidR="005133A8">
        <w:rPr>
          <w:rtl/>
        </w:rPr>
        <w:t xml:space="preserve"> </w:t>
      </w:r>
      <w:r w:rsidRPr="00866FEE">
        <w:rPr>
          <w:rtl/>
        </w:rPr>
        <w:t>את מעלה פן נכון, צודק ורציני כשאת אומרת: אם אנחנו לוקחים עניין, בואו</w:t>
      </w:r>
      <w:r w:rsidR="005133A8">
        <w:rPr>
          <w:rtl/>
        </w:rPr>
        <w:t xml:space="preserve"> </w:t>
      </w:r>
      <w:r w:rsidRPr="00866FEE">
        <w:rPr>
          <w:rtl/>
        </w:rPr>
        <w:t>נתחיל ונגמור אותו ברצינות ולא נתחיל ונגיד: זהו, עשינו את שלנו, תודה רבה, עכשיו</w:t>
      </w:r>
      <w:r w:rsidR="005133A8">
        <w:rPr>
          <w:rtl/>
        </w:rPr>
        <w:t xml:space="preserve"> </w:t>
      </w:r>
      <w:r w:rsidRPr="00866FEE">
        <w:rPr>
          <w:rtl/>
        </w:rPr>
        <w:t xml:space="preserve">מה שיהיה יהיה </w:t>
      </w:r>
      <w:r w:rsidR="005133A8">
        <w:rPr>
          <w:rtl/>
        </w:rPr>
        <w:t>–</w:t>
      </w:r>
      <w:r w:rsidRPr="00866FEE">
        <w:rPr>
          <w:rtl/>
        </w:rPr>
        <w:t xml:space="preserve"> מה שמאוד אופייני לנו, אגב, הרבה פעמים כישראלים </w:t>
      </w:r>
      <w:r w:rsidR="005133A8">
        <w:rPr>
          <w:rtl/>
        </w:rPr>
        <w:t>–</w:t>
      </w:r>
      <w:r w:rsidRPr="00866FEE">
        <w:rPr>
          <w:rtl/>
        </w:rPr>
        <w:t xml:space="preserve"> אלא באמת אותו</w:t>
      </w:r>
      <w:r w:rsidR="005133A8">
        <w:rPr>
          <w:rtl/>
        </w:rPr>
        <w:t xml:space="preserve"> </w:t>
      </w:r>
      <w:r w:rsidRPr="00866FEE">
        <w:rPr>
          <w:rtl/>
        </w:rPr>
        <w:t>אדם שניזוק צריך לדעת שמלווה אותו תיקון, שהוא יכול לבוא ולקבל את הטיפול על הנזק</w:t>
      </w:r>
      <w:r w:rsidR="005133A8">
        <w:rPr>
          <w:rtl/>
        </w:rPr>
        <w:t xml:space="preserve"> </w:t>
      </w:r>
      <w:r w:rsidRPr="00866FEE">
        <w:rPr>
          <w:rtl/>
        </w:rPr>
        <w:t>הפסיכולוגי שיש לו, וזה חשוב מאוד.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רוצה לומר לך במאמר מוסגר: אני מטפל בנושא שונה לגמרי אבל הוא בעל זהות</w:t>
      </w:r>
      <w:r w:rsidR="005133A8">
        <w:rPr>
          <w:rtl/>
        </w:rPr>
        <w:t xml:space="preserve"> </w:t>
      </w:r>
      <w:r w:rsidRPr="00866FEE">
        <w:rPr>
          <w:rtl/>
        </w:rPr>
        <w:t>דומה</w:t>
      </w:r>
      <w:r w:rsidR="005133A8">
        <w:rPr>
          <w:rtl/>
        </w:rPr>
        <w:t xml:space="preserve"> </w:t>
      </w:r>
      <w:r w:rsidRPr="00866FEE">
        <w:rPr>
          <w:rtl/>
        </w:rPr>
        <w:t>מאוד,</w:t>
      </w:r>
      <w:r w:rsidR="005133A8">
        <w:rPr>
          <w:rtl/>
        </w:rPr>
        <w:t xml:space="preserve"> </w:t>
      </w:r>
      <w:r w:rsidRPr="00866FEE">
        <w:rPr>
          <w:rtl/>
        </w:rPr>
        <w:t>נושא</w:t>
      </w:r>
      <w:r w:rsidR="005133A8">
        <w:rPr>
          <w:rtl/>
        </w:rPr>
        <w:t xml:space="preserve"> </w:t>
      </w:r>
      <w:r w:rsidRPr="00866FEE">
        <w:rPr>
          <w:rtl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>ניצולי השואה.</w:t>
      </w:r>
      <w:r w:rsidR="005133A8">
        <w:rPr>
          <w:rtl/>
        </w:rPr>
        <w:t xml:space="preserve"> </w:t>
      </w:r>
      <w:r w:rsidRPr="00866FEE">
        <w:rPr>
          <w:rtl/>
        </w:rPr>
        <w:t>כשהם באו למדינת ישראל והם היו צעירים, הם</w:t>
      </w:r>
      <w:r w:rsidR="005133A8">
        <w:rPr>
          <w:rtl/>
        </w:rPr>
        <w:t xml:space="preserve"> </w:t>
      </w:r>
      <w:r w:rsidRPr="00866FEE">
        <w:rPr>
          <w:rtl/>
        </w:rPr>
        <w:t>קיבלו</w:t>
      </w:r>
      <w:r w:rsidR="005133A8">
        <w:rPr>
          <w:rtl/>
        </w:rPr>
        <w:t xml:space="preserve"> </w:t>
      </w:r>
      <w:r w:rsidRPr="00866FEE">
        <w:rPr>
          <w:rtl/>
        </w:rPr>
        <w:t>אחוזי</w:t>
      </w:r>
      <w:r w:rsidR="005133A8">
        <w:rPr>
          <w:rtl/>
        </w:rPr>
        <w:t xml:space="preserve"> </w:t>
      </w:r>
      <w:r w:rsidRPr="00866FEE">
        <w:rPr>
          <w:rtl/>
        </w:rPr>
        <w:t>נכות</w:t>
      </w:r>
      <w:r w:rsidR="005133A8">
        <w:rPr>
          <w:rtl/>
        </w:rPr>
        <w:t xml:space="preserve"> </w:t>
      </w:r>
      <w:r w:rsidRPr="00866FEE">
        <w:rPr>
          <w:rtl/>
        </w:rPr>
        <w:t>על נכות פיזית שהיתה להם; הנכות הפסיכולוגית והפסיכיאטרית לא</w:t>
      </w:r>
      <w:r w:rsidR="005133A8">
        <w:rPr>
          <w:rtl/>
        </w:rPr>
        <w:t xml:space="preserve"> </w:t>
      </w:r>
      <w:r w:rsidRPr="00866FEE">
        <w:rPr>
          <w:rtl/>
        </w:rPr>
        <w:t>הובאה</w:t>
      </w:r>
      <w:r w:rsidR="005133A8">
        <w:rPr>
          <w:rtl/>
        </w:rPr>
        <w:t xml:space="preserve"> </w:t>
      </w:r>
      <w:r w:rsidRPr="00866FEE">
        <w:rPr>
          <w:rtl/>
        </w:rPr>
        <w:t>בחשבון</w:t>
      </w:r>
      <w:r w:rsidR="005133A8">
        <w:rPr>
          <w:rtl/>
        </w:rPr>
        <w:t xml:space="preserve"> </w:t>
      </w:r>
      <w:r w:rsidRPr="00866FEE">
        <w:rPr>
          <w:rtl/>
        </w:rPr>
        <w:t>כלל.</w:t>
      </w:r>
      <w:r w:rsidR="005133A8">
        <w:rPr>
          <w:rtl/>
        </w:rPr>
        <w:t xml:space="preserve"> </w:t>
      </w:r>
      <w:r w:rsidRPr="00866FEE">
        <w:rPr>
          <w:rtl/>
        </w:rPr>
        <w:t>מסתבר שהיום, ככל שהם מתבגרים, דווקא הנושא הזה הופך להיות</w:t>
      </w:r>
      <w:r w:rsidR="005133A8">
        <w:rPr>
          <w:rtl/>
        </w:rPr>
        <w:t xml:space="preserve"> </w:t>
      </w:r>
      <w:r w:rsidRPr="00866FEE">
        <w:rPr>
          <w:rtl/>
        </w:rPr>
        <w:t>יותר מרכזי, והוא לא מקבל טיפול. אנחנו חסרים בנושא הזה, ולכן אנחנו עושים השלמות</w:t>
      </w:r>
      <w:r w:rsidR="005133A8">
        <w:rPr>
          <w:rtl/>
        </w:rPr>
        <w:t xml:space="preserve"> </w:t>
      </w:r>
      <w:r w:rsidRPr="00866FEE">
        <w:rPr>
          <w:rtl/>
        </w:rPr>
        <w:t>לתיקון</w:t>
      </w:r>
      <w:r w:rsidR="005133A8">
        <w:rPr>
          <w:rtl/>
        </w:rPr>
        <w:t xml:space="preserve"> </w:t>
      </w:r>
      <w:r w:rsidRPr="00866FEE">
        <w:rPr>
          <w:rtl/>
        </w:rPr>
        <w:t>בחוק הזה. כך שהדבר הזה הוא כל כך נכון וכל כך מצריך טיפול, שאני רק מאחל</w:t>
      </w:r>
      <w:r w:rsidR="005133A8">
        <w:rPr>
          <w:rtl/>
        </w:rPr>
        <w:t xml:space="preserve"> </w:t>
      </w:r>
      <w:r w:rsidRPr="00866FEE">
        <w:rPr>
          <w:rtl/>
        </w:rPr>
        <w:t>לך שתעבירי את הצעת החוק הזו והיא תיכלל גם כן בספר החוקים של מדינת ישראל.</w:t>
      </w:r>
      <w:r w:rsidR="005133A8">
        <w:rPr>
          <w:rtl/>
        </w:rPr>
        <w:t xml:space="preserve"> </w:t>
      </w: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רבה, אדוני היושב</w:t>
      </w:r>
      <w:r w:rsidR="005133A8">
        <w:rPr>
          <w:rtl/>
        </w:rPr>
        <w:t>-</w:t>
      </w:r>
      <w:r w:rsidRPr="00866FEE">
        <w:rPr>
          <w:rtl/>
        </w:rPr>
        <w:t>ראש, תודה רבה, חברי הכנסת.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תודה</w:t>
      </w:r>
      <w:r w:rsidR="005133A8">
        <w:rPr>
          <w:rtl/>
        </w:rPr>
        <w:t xml:space="preserve"> </w:t>
      </w:r>
      <w:r w:rsidRPr="00866FEE">
        <w:rPr>
          <w:rtl/>
        </w:rPr>
        <w:t>לחבר</w:t>
      </w:r>
      <w:r w:rsidR="005133A8">
        <w:rPr>
          <w:rtl/>
        </w:rPr>
        <w:t xml:space="preserve"> </w:t>
      </w:r>
      <w:r w:rsidRPr="00866FEE">
        <w:rPr>
          <w:rtl/>
        </w:rPr>
        <w:t>הכנסת</w:t>
      </w:r>
      <w:r w:rsidR="005133A8">
        <w:rPr>
          <w:rtl/>
        </w:rPr>
        <w:t xml:space="preserve"> </w:t>
      </w:r>
      <w:r w:rsidRPr="00866FEE">
        <w:rPr>
          <w:rtl/>
        </w:rPr>
        <w:t>אברהם</w:t>
      </w:r>
      <w:r w:rsidR="005133A8">
        <w:rPr>
          <w:rtl/>
        </w:rPr>
        <w:t xml:space="preserve"> </w:t>
      </w:r>
      <w:r w:rsidRPr="00866FEE">
        <w:rPr>
          <w:rtl/>
        </w:rPr>
        <w:t>הירשזון.</w:t>
      </w:r>
      <w:r w:rsidR="005133A8">
        <w:rPr>
          <w:rtl/>
        </w:rPr>
        <w:t xml:space="preserve"> </w:t>
      </w:r>
      <w:r w:rsidRPr="00866FEE">
        <w:rPr>
          <w:rtl/>
        </w:rPr>
        <w:t>אני רוצה לברך אותו על כך שהוא הביא את</w:t>
      </w:r>
      <w:r w:rsidR="005133A8">
        <w:rPr>
          <w:rtl/>
        </w:rPr>
        <w:t xml:space="preserve"> </w:t>
      </w:r>
      <w:r w:rsidRPr="00866FEE">
        <w:rPr>
          <w:rtl/>
        </w:rPr>
        <w:t>הצעת</w:t>
      </w:r>
      <w:r w:rsidR="005133A8">
        <w:rPr>
          <w:rtl/>
        </w:rPr>
        <w:t xml:space="preserve"> </w:t>
      </w:r>
      <w:r w:rsidRPr="00866FEE">
        <w:rPr>
          <w:rtl/>
        </w:rPr>
        <w:t>החוק הזו היום לקריאה ראשונה. הצעת החוק הזו, כאמור, היא הצעה חשובה, ותמנע</w:t>
      </w:r>
      <w:r w:rsidR="005133A8">
        <w:rPr>
          <w:rtl/>
        </w:rPr>
        <w:t xml:space="preserve"> </w:t>
      </w:r>
      <w:r w:rsidRPr="00866FEE">
        <w:rPr>
          <w:rtl/>
        </w:rPr>
        <w:t>פגיעה</w:t>
      </w:r>
      <w:r w:rsidR="005133A8">
        <w:rPr>
          <w:rtl/>
        </w:rPr>
        <w:t xml:space="preserve"> </w:t>
      </w:r>
      <w:r w:rsidRPr="00866FEE">
        <w:rPr>
          <w:rtl/>
        </w:rPr>
        <w:t>שלא לצורך בקטינים שעברו התעללות ואלימות. אני מודה לחבר הכנסת הירשזון על</w:t>
      </w:r>
      <w:r w:rsidR="005133A8">
        <w:rPr>
          <w:rtl/>
        </w:rPr>
        <w:t xml:space="preserve"> </w:t>
      </w:r>
      <w:r w:rsidRPr="00866FEE">
        <w:rPr>
          <w:rtl/>
        </w:rPr>
        <w:t>יוזמתו זו.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עכשיו, כשהוא הגיע למקומו, אנחנו יכולים לעבור להצבעה ולהעביר את הצעת החוק</w:t>
      </w:r>
      <w:r w:rsidR="005133A8">
        <w:rPr>
          <w:rtl/>
        </w:rPr>
        <w:t xml:space="preserve"> </w:t>
      </w:r>
      <w:r w:rsidRPr="00866FEE">
        <w:rPr>
          <w:rtl/>
        </w:rPr>
        <w:t>להכנה לקריאה שנייה ושלישית בוועדת החוקה, חוק ומשפט. מי בעד ומי נגד?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ה</w:t>
      </w:r>
      <w:r w:rsidR="00866FEE" w:rsidRPr="00866FEE">
        <w:rPr>
          <w:rtl/>
        </w:rPr>
        <w:t>צבעה מס' 4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ב</w:t>
      </w:r>
      <w:r w:rsidR="00866FEE" w:rsidRPr="00866FEE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866FEE" w:rsidRPr="00866FEE">
        <w:rPr>
          <w:rtl/>
        </w:rPr>
        <w:t xml:space="preserve"> 5</w:t>
      </w: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נ</w:t>
      </w:r>
      <w:r w:rsidR="00866FEE" w:rsidRPr="00866FEE">
        <w:rPr>
          <w:rtl/>
        </w:rPr>
        <w:t xml:space="preserve">גד </w:t>
      </w:r>
      <w:r>
        <w:rPr>
          <w:rtl/>
        </w:rPr>
        <w:t>–</w:t>
      </w:r>
      <w:r w:rsidR="00866FEE" w:rsidRPr="00866FEE">
        <w:rPr>
          <w:rtl/>
        </w:rPr>
        <w:t xml:space="preserve"> אין</w:t>
      </w:r>
    </w:p>
    <w:p w:rsidR="000E6287" w:rsidRDefault="005133A8" w:rsidP="005133A8">
      <w:pPr>
        <w:pStyle w:val="3"/>
        <w:rPr>
          <w:rtl/>
        </w:rPr>
      </w:pPr>
      <w:r w:rsidRPr="00866FEE">
        <w:rPr>
          <w:rtl/>
        </w:rPr>
        <w:t>נ</w:t>
      </w:r>
      <w:r w:rsidR="00866FEE" w:rsidRPr="00866FEE">
        <w:rPr>
          <w:rtl/>
        </w:rPr>
        <w:t xml:space="preserve">מנעים </w:t>
      </w:r>
      <w:r>
        <w:rPr>
          <w:rtl/>
        </w:rPr>
        <w:t>–</w:t>
      </w:r>
      <w:r w:rsidR="00866FEE" w:rsidRPr="00866FEE">
        <w:rPr>
          <w:rtl/>
        </w:rPr>
        <w:t xml:space="preserve"> אין</w:t>
      </w:r>
      <w:r>
        <w:rPr>
          <w:rtl/>
        </w:rPr>
        <w:t xml:space="preserve"> </w:t>
      </w:r>
    </w:p>
    <w:p w:rsidR="005133A8" w:rsidRDefault="00866FEE" w:rsidP="005133A8">
      <w:pPr>
        <w:pStyle w:val="3"/>
        <w:rPr>
          <w:rtl/>
        </w:rPr>
      </w:pPr>
      <w:r w:rsidRPr="00866FEE">
        <w:rPr>
          <w:rtl/>
        </w:rPr>
        <w:t>ההצעה להעביר את הצעת חוק הנוער (טיפול והשגחה) (תיקון מס' 13),</w:t>
      </w: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ה</w:t>
      </w:r>
      <w:r w:rsidR="00866FEE" w:rsidRPr="00866FEE">
        <w:rPr>
          <w:rtl/>
        </w:rPr>
        <w:t>תשנ"ח</w:t>
      </w:r>
      <w:r>
        <w:rPr>
          <w:rtl/>
        </w:rPr>
        <w:t>–</w:t>
      </w:r>
      <w:r w:rsidR="00866FEE" w:rsidRPr="00866FEE">
        <w:rPr>
          <w:rtl/>
        </w:rPr>
        <w:t>1997, לוועדת החוקה, חוק ומשפט נתקבלה.</w:t>
      </w:r>
    </w:p>
    <w:p w:rsidR="005133A8" w:rsidRDefault="005133A8" w:rsidP="005133A8">
      <w:pPr>
        <w:rPr>
          <w:rtl/>
        </w:rPr>
      </w:pPr>
    </w:p>
    <w:p w:rsidR="005133A8" w:rsidRPr="005133A8" w:rsidRDefault="005133A8" w:rsidP="005133A8">
      <w:pPr>
        <w:pStyle w:val="a4"/>
        <w:rPr>
          <w:rtl/>
        </w:rPr>
      </w:pPr>
      <w:r w:rsidRPr="005133A8">
        <w:rPr>
          <w:rtl/>
        </w:rPr>
        <w:t>היו"ר מ' שטרית: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אני</w:t>
      </w:r>
      <w:r w:rsidR="005133A8">
        <w:rPr>
          <w:rtl/>
        </w:rPr>
        <w:t xml:space="preserve"> </w:t>
      </w:r>
      <w:r w:rsidRPr="00866FEE">
        <w:rPr>
          <w:rtl/>
        </w:rPr>
        <w:t>קובע</w:t>
      </w:r>
      <w:r w:rsidR="005133A8">
        <w:rPr>
          <w:rtl/>
        </w:rPr>
        <w:t xml:space="preserve"> </w:t>
      </w:r>
      <w:r w:rsidRPr="00866FEE">
        <w:rPr>
          <w:rtl/>
        </w:rPr>
        <w:t>בזאת,</w:t>
      </w:r>
      <w:r w:rsidR="005133A8">
        <w:rPr>
          <w:rtl/>
        </w:rPr>
        <w:t xml:space="preserve"> </w:t>
      </w:r>
      <w:r w:rsidRPr="00866FEE">
        <w:rPr>
          <w:rtl/>
        </w:rPr>
        <w:t>שהצעת</w:t>
      </w:r>
      <w:r w:rsidR="005133A8">
        <w:rPr>
          <w:rtl/>
        </w:rPr>
        <w:t xml:space="preserve"> </w:t>
      </w:r>
      <w:r w:rsidRPr="00866FEE">
        <w:rPr>
          <w:rtl/>
        </w:rPr>
        <w:t>חוק</w:t>
      </w:r>
      <w:r w:rsidR="005133A8">
        <w:rPr>
          <w:rtl/>
        </w:rPr>
        <w:t xml:space="preserve"> </w:t>
      </w:r>
      <w:r w:rsidRPr="00866FEE">
        <w:rPr>
          <w:rtl/>
        </w:rPr>
        <w:t>הנוער</w:t>
      </w:r>
      <w:r w:rsidR="005133A8">
        <w:rPr>
          <w:rtl/>
        </w:rPr>
        <w:t xml:space="preserve"> </w:t>
      </w:r>
      <w:r w:rsidRPr="00866FEE">
        <w:rPr>
          <w:rtl/>
        </w:rPr>
        <w:t>(טיפול</w:t>
      </w:r>
      <w:r w:rsidR="005133A8">
        <w:rPr>
          <w:rtl/>
        </w:rPr>
        <w:t xml:space="preserve"> </w:t>
      </w:r>
      <w:r w:rsidRPr="00866FEE">
        <w:rPr>
          <w:rtl/>
        </w:rPr>
        <w:t>והשגחה)</w:t>
      </w:r>
      <w:r w:rsidR="005133A8">
        <w:rPr>
          <w:rtl/>
        </w:rPr>
        <w:t xml:space="preserve"> </w:t>
      </w:r>
      <w:r w:rsidRPr="00866FEE">
        <w:rPr>
          <w:rtl/>
        </w:rPr>
        <w:t>(תיקון</w:t>
      </w:r>
      <w:r w:rsidR="005133A8">
        <w:rPr>
          <w:rtl/>
        </w:rPr>
        <w:t xml:space="preserve"> </w:t>
      </w:r>
      <w:r w:rsidRPr="00866FEE">
        <w:rPr>
          <w:rtl/>
        </w:rPr>
        <w:t>מס'</w:t>
      </w:r>
      <w:r w:rsidR="005133A8">
        <w:rPr>
          <w:rtl/>
        </w:rPr>
        <w:t xml:space="preserve"> </w:t>
      </w:r>
      <w:r w:rsidRPr="00866FEE">
        <w:rPr>
          <w:rtl/>
        </w:rPr>
        <w:t>13),</w:t>
      </w:r>
      <w:r w:rsidR="005133A8">
        <w:rPr>
          <w:rtl/>
        </w:rPr>
        <w:t xml:space="preserve"> </w:t>
      </w:r>
      <w:r w:rsidRPr="00866FEE">
        <w:rPr>
          <w:rtl/>
        </w:rPr>
        <w:t>התשנ"ח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</w:rPr>
        <w:t>אושרה</w:t>
      </w:r>
      <w:r w:rsidR="005133A8">
        <w:rPr>
          <w:rtl/>
        </w:rPr>
        <w:t xml:space="preserve"> </w:t>
      </w:r>
      <w:r w:rsidRPr="00866FEE">
        <w:rPr>
          <w:rtl/>
        </w:rPr>
        <w:t>בקריאה</w:t>
      </w:r>
      <w:r w:rsidR="005133A8">
        <w:rPr>
          <w:rtl/>
        </w:rPr>
        <w:t xml:space="preserve"> </w:t>
      </w:r>
      <w:r w:rsidRPr="00866FEE">
        <w:rPr>
          <w:rtl/>
        </w:rPr>
        <w:t>ראשונה בקולותיהם של חמישה חברי כנסת, אין מתנגדים,</w:t>
      </w:r>
      <w:r w:rsidR="005133A8">
        <w:rPr>
          <w:rtl/>
        </w:rPr>
        <w:t xml:space="preserve"> </w:t>
      </w:r>
      <w:r w:rsidRPr="00866FEE">
        <w:rPr>
          <w:rtl/>
        </w:rPr>
        <w:t>אין נמנעים, והיא מועברת בזאת לוועדת החוקה להכנה לקריאה שנייה ושלישית.</w:t>
      </w:r>
    </w:p>
    <w:p w:rsidR="005133A8" w:rsidRDefault="005133A8" w:rsidP="005133A8">
      <w:pPr>
        <w:rPr>
          <w:rtl/>
        </w:rPr>
      </w:pPr>
    </w:p>
    <w:p w:rsidR="005133A8" w:rsidRDefault="00866FEE" w:rsidP="005133A8">
      <w:pPr>
        <w:rPr>
          <w:rtl/>
        </w:rPr>
      </w:pPr>
      <w:r w:rsidRPr="00866FEE">
        <w:rPr>
          <w:rtl/>
        </w:rPr>
        <w:t>ובכן,</w:t>
      </w:r>
      <w:r w:rsidR="005133A8">
        <w:rPr>
          <w:rtl/>
        </w:rPr>
        <w:t xml:space="preserve"> </w:t>
      </w:r>
      <w:r w:rsidRPr="00866FEE">
        <w:rPr>
          <w:rtl/>
        </w:rPr>
        <w:t>רבותי, אנחנו מסיימים בזאת את סדר</w:t>
      </w:r>
      <w:r w:rsidR="005133A8">
        <w:rPr>
          <w:rtl/>
        </w:rPr>
        <w:t>-</w:t>
      </w:r>
      <w:r w:rsidRPr="00866FEE">
        <w:rPr>
          <w:rtl/>
        </w:rPr>
        <w:t>היום. אני נועל את הישיבה.</w:t>
      </w:r>
      <w:r w:rsidR="005133A8">
        <w:rPr>
          <w:rtl/>
        </w:rPr>
        <w:t xml:space="preserve"> </w:t>
      </w:r>
      <w:r w:rsidRPr="00866FEE">
        <w:rPr>
          <w:rtl/>
        </w:rPr>
        <w:t>הישיבה</w:t>
      </w:r>
      <w:r w:rsidR="005133A8">
        <w:rPr>
          <w:rtl/>
        </w:rPr>
        <w:t xml:space="preserve"> </w:t>
      </w:r>
      <w:r w:rsidRPr="00866FEE">
        <w:rPr>
          <w:rtl/>
        </w:rPr>
        <w:t>הבאה תהיה מחר בשעה 16:00. לילה טוב לכולם.</w:t>
      </w:r>
    </w:p>
    <w:p w:rsidR="005133A8" w:rsidRDefault="005133A8" w:rsidP="005133A8">
      <w:pPr>
        <w:rPr>
          <w:rtl/>
        </w:rPr>
      </w:pPr>
    </w:p>
    <w:p w:rsidR="005133A8" w:rsidRDefault="005133A8" w:rsidP="005133A8">
      <w:pPr>
        <w:rPr>
          <w:rtl/>
        </w:rPr>
      </w:pPr>
    </w:p>
    <w:p w:rsidR="005133A8" w:rsidRDefault="005133A8" w:rsidP="005133A8">
      <w:pPr>
        <w:pStyle w:val="3"/>
        <w:rPr>
          <w:rtl/>
        </w:rPr>
      </w:pPr>
      <w:r w:rsidRPr="00866FEE">
        <w:rPr>
          <w:rtl/>
        </w:rPr>
        <w:t>ה</w:t>
      </w:r>
      <w:r w:rsidR="00866FEE" w:rsidRPr="00866FEE">
        <w:rPr>
          <w:rtl/>
        </w:rPr>
        <w:t>ישיבה ננעלה בשעה 21:07.</w:t>
      </w:r>
    </w:p>
    <w:p w:rsidR="00B80A72" w:rsidRPr="00866FEE" w:rsidRDefault="00B80A72" w:rsidP="005133A8">
      <w:pPr>
        <w:pStyle w:val="3"/>
        <w:rPr>
          <w:rtl/>
        </w:rPr>
      </w:pPr>
    </w:p>
    <w:sectPr w:rsidR="00B80A72" w:rsidRPr="00866FEE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A1"/>
    <w:rsid w:val="000E6287"/>
    <w:rsid w:val="005133A8"/>
    <w:rsid w:val="007B08A1"/>
    <w:rsid w:val="00866FEE"/>
    <w:rsid w:val="00B80A72"/>
    <w:rsid w:val="00D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2EF1945-CBCC-4445-925C-42C32CA6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5A2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DF35A2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DF35A2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DF35A2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DF35A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DF35A2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866FEE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866FEE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866FEE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DF35A2"/>
  </w:style>
  <w:style w:type="paragraph" w:customStyle="1" w:styleId="a5">
    <w:name w:val="רגיל לא מוזח"/>
    <w:basedOn w:val="a"/>
    <w:link w:val="a6"/>
    <w:qFormat/>
    <w:rsid w:val="00DF35A2"/>
    <w:pPr>
      <w:ind w:firstLine="0"/>
    </w:pPr>
  </w:style>
  <w:style w:type="character" w:customStyle="1" w:styleId="a6">
    <w:name w:val="רגיל לא מוזח תו"/>
    <w:link w:val="a5"/>
    <w:rsid w:val="00DF35A2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5133A8"/>
    <w:pPr>
      <w:spacing w:after="100"/>
    </w:pPr>
  </w:style>
  <w:style w:type="character" w:styleId="Hyperlink">
    <w:name w:val="Hyperlink"/>
    <w:basedOn w:val="a0"/>
    <w:uiPriority w:val="99"/>
    <w:unhideWhenUsed/>
    <w:rsid w:val="005133A8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5133A8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5133A8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5133A8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5133A8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5133A8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5133A8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5133A8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5133A8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30981</Words>
  <Characters>154906</Characters>
  <Application>Microsoft Office Word</Application>
  <DocSecurity>0</DocSecurity>
  <Lines>1290</Lines>
  <Paragraphs>371</Paragraphs>
  <ScaleCrop>false</ScaleCrop>
  <Company>כנסת</Company>
  <LinksUpToDate>false</LinksUpToDate>
  <CharactersWithSpaces>185516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2016-10-30T08:24:00Z</dcterms:created>
  <dcterms:modified xsi:type="dcterms:W3CDTF">2016-10-30T08:24:00Z</dcterms:modified>
</cp:coreProperties>
</file>