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84" w:rsidRDefault="005A3E84" w:rsidP="005A3E84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rPr>
          <w:b/>
          <w:bCs/>
          <w:u w:val="single"/>
          <w:rtl/>
        </w:rPr>
      </w:pPr>
    </w:p>
    <w:p w:rsidR="005A3E84" w:rsidRPr="005A3E84" w:rsidRDefault="005A3E84" w:rsidP="005A3E84">
      <w:pPr>
        <w:pStyle w:val="3"/>
        <w:rPr>
          <w:b/>
          <w:bCs/>
          <w:u w:val="single"/>
          <w:rtl/>
        </w:rPr>
      </w:pPr>
      <w:r w:rsidRPr="005A3E84">
        <w:rPr>
          <w:b/>
          <w:bCs/>
          <w:u w:val="single"/>
          <w:rtl/>
        </w:rPr>
        <w:t>ה</w:t>
      </w:r>
      <w:r w:rsidR="005A2F81" w:rsidRPr="005A3E84">
        <w:rPr>
          <w:b/>
          <w:bCs/>
          <w:u w:val="single"/>
          <w:rtl/>
        </w:rPr>
        <w:t>ישיבה השישים</w:t>
      </w:r>
      <w:r w:rsidRPr="005A3E84">
        <w:rPr>
          <w:b/>
          <w:bCs/>
          <w:u w:val="single"/>
          <w:rtl/>
        </w:rPr>
        <w:t>-</w:t>
      </w:r>
      <w:r w:rsidR="005A2F81" w:rsidRPr="005A3E84">
        <w:rPr>
          <w:b/>
          <w:bCs/>
          <w:u w:val="single"/>
          <w:rtl/>
        </w:rPr>
        <w:t>ושלוש של הכנסת החמש</w:t>
      </w:r>
      <w:r w:rsidRPr="005A3E84">
        <w:rPr>
          <w:b/>
          <w:bCs/>
          <w:u w:val="single"/>
          <w:rtl/>
        </w:rPr>
        <w:t>-</w:t>
      </w:r>
      <w:r w:rsidR="005A2F81" w:rsidRPr="005A3E84">
        <w:rPr>
          <w:b/>
          <w:bCs/>
          <w:u w:val="single"/>
          <w:rtl/>
        </w:rPr>
        <w:t>עשרה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י</w:t>
      </w:r>
      <w:r w:rsidR="005A2F81" w:rsidRPr="005A2F81">
        <w:rPr>
          <w:rtl/>
        </w:rPr>
        <w:t>ום שלישי, י"ב בטבת התש"ס (21 בדצמבר 1999)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י</w:t>
      </w:r>
      <w:r w:rsidR="005A2F81" w:rsidRPr="005A2F81">
        <w:rPr>
          <w:rtl/>
        </w:rPr>
        <w:t>רושלים, הכנסת, שעה 16:01</w:t>
      </w:r>
    </w:p>
    <w:p w:rsidR="005A3E84" w:rsidRDefault="005A3E84">
      <w:pPr>
        <w:autoSpaceDE/>
        <w:autoSpaceDN/>
        <w:bidi w:val="0"/>
        <w:spacing w:after="200" w:line="276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A3E84" w:rsidRDefault="005A3E84" w:rsidP="005A3E84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28" w:history="1">
        <w:r w:rsidR="005A3E84" w:rsidRPr="000F5D4D">
          <w:rPr>
            <w:rStyle w:val="Hyperlink"/>
            <w:rFonts w:hint="eastAsia"/>
            <w:noProof/>
            <w:rtl/>
          </w:rPr>
          <w:t>מסמכים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שהונחו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על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שולחן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הכנסת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29" w:history="1">
        <w:r w:rsidR="005A3E84" w:rsidRPr="000F5D4D">
          <w:rPr>
            <w:rStyle w:val="Hyperlink"/>
            <w:rFonts w:hint="eastAsia"/>
            <w:noProof/>
            <w:rtl/>
          </w:rPr>
          <w:t>הקטל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בדרכים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0" w:history="1">
        <w:r w:rsidR="005A3E84" w:rsidRPr="000F5D4D">
          <w:rPr>
            <w:rStyle w:val="Hyperlink"/>
            <w:rFonts w:hint="eastAsia"/>
            <w:noProof/>
            <w:rtl/>
          </w:rPr>
          <w:t>מסמכים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שהונחו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על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שולחן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הכנסת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1" w:history="1">
        <w:r w:rsidR="005A3E84" w:rsidRPr="000F5D4D">
          <w:rPr>
            <w:rStyle w:val="Hyperlink"/>
            <w:rFonts w:hint="eastAsia"/>
            <w:noProof/>
            <w:rtl/>
          </w:rPr>
          <w:t>הצעות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לסדר</w:t>
        </w:r>
        <w:r w:rsidR="005A3E84" w:rsidRPr="000F5D4D">
          <w:rPr>
            <w:rStyle w:val="Hyperlink"/>
            <w:noProof/>
            <w:rtl/>
          </w:rPr>
          <w:t>-</w:t>
        </w:r>
        <w:r w:rsidR="005A3E84" w:rsidRPr="000F5D4D">
          <w:rPr>
            <w:rStyle w:val="Hyperlink"/>
            <w:rFonts w:hint="eastAsia"/>
            <w:noProof/>
            <w:rtl/>
          </w:rPr>
          <w:t>היום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2" w:history="1">
        <w:r w:rsidR="005A3E84" w:rsidRPr="000F5D4D">
          <w:rPr>
            <w:rStyle w:val="Hyperlink"/>
            <w:rFonts w:hint="eastAsia"/>
            <w:noProof/>
            <w:rtl/>
          </w:rPr>
          <w:t>מוקדי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השמירה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שמפעיל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צה</w:t>
        </w:r>
        <w:r w:rsidR="005A3E84" w:rsidRPr="000F5D4D">
          <w:rPr>
            <w:rStyle w:val="Hyperlink"/>
            <w:noProof/>
            <w:rtl/>
          </w:rPr>
          <w:t>"</w:t>
        </w:r>
        <w:r w:rsidR="005A3E84" w:rsidRPr="000F5D4D">
          <w:rPr>
            <w:rStyle w:val="Hyperlink"/>
            <w:rFonts w:hint="eastAsia"/>
            <w:noProof/>
            <w:rtl/>
          </w:rPr>
          <w:t>ל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ביש</w:t>
        </w:r>
        <w:r w:rsidR="005A3E84" w:rsidRPr="000F5D4D">
          <w:rPr>
            <w:rStyle w:val="Hyperlink"/>
            <w:noProof/>
            <w:rtl/>
          </w:rPr>
          <w:t>"</w:t>
        </w:r>
        <w:r w:rsidR="005A3E84" w:rsidRPr="000F5D4D">
          <w:rPr>
            <w:rStyle w:val="Hyperlink"/>
            <w:rFonts w:hint="eastAsia"/>
            <w:noProof/>
            <w:rtl/>
          </w:rPr>
          <w:t>ע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3" w:history="1">
        <w:r w:rsidR="005A3E84" w:rsidRPr="000F5D4D">
          <w:rPr>
            <w:rStyle w:val="Hyperlink"/>
            <w:rFonts w:hint="eastAsia"/>
            <w:noProof/>
            <w:rtl/>
          </w:rPr>
          <w:t>הצעה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לסדר</w:t>
        </w:r>
        <w:r w:rsidR="005A3E84" w:rsidRPr="000F5D4D">
          <w:rPr>
            <w:rStyle w:val="Hyperlink"/>
            <w:noProof/>
            <w:rtl/>
          </w:rPr>
          <w:t>-</w:t>
        </w:r>
        <w:r w:rsidR="005A3E84" w:rsidRPr="000F5D4D">
          <w:rPr>
            <w:rStyle w:val="Hyperlink"/>
            <w:rFonts w:hint="eastAsia"/>
            <w:noProof/>
            <w:rtl/>
          </w:rPr>
          <w:t>היום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מיגון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העורף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בפני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סכנת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איום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הנשק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הבלתי</w:t>
        </w:r>
        <w:r w:rsidR="005A3E84" w:rsidRPr="000F5D4D">
          <w:rPr>
            <w:rStyle w:val="Hyperlink"/>
            <w:noProof/>
            <w:rtl/>
          </w:rPr>
          <w:t>-</w:t>
        </w:r>
        <w:r w:rsidR="005A3E84" w:rsidRPr="000F5D4D">
          <w:rPr>
            <w:rStyle w:val="Hyperlink"/>
            <w:rFonts w:hint="eastAsia"/>
            <w:noProof/>
            <w:rtl/>
          </w:rPr>
          <w:t>קונבנציונלי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4" w:history="1">
        <w:r w:rsidR="005A3E84" w:rsidRPr="000F5D4D">
          <w:rPr>
            <w:rStyle w:val="Hyperlink"/>
            <w:rFonts w:hint="eastAsia"/>
            <w:noProof/>
            <w:rtl/>
          </w:rPr>
          <w:t>הצעות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לסדר</w:t>
        </w:r>
        <w:r w:rsidR="005A3E84" w:rsidRPr="000F5D4D">
          <w:rPr>
            <w:rStyle w:val="Hyperlink"/>
            <w:noProof/>
            <w:rtl/>
          </w:rPr>
          <w:t>-</w:t>
        </w:r>
        <w:r w:rsidR="005A3E84" w:rsidRPr="000F5D4D">
          <w:rPr>
            <w:rStyle w:val="Hyperlink"/>
            <w:rFonts w:hint="eastAsia"/>
            <w:noProof/>
            <w:rtl/>
          </w:rPr>
          <w:t>היום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התגברות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האבטלה</w:t>
        </w:r>
        <w:r w:rsidR="005A3E84" w:rsidRPr="000F5D4D">
          <w:rPr>
            <w:rStyle w:val="Hyperlink"/>
            <w:noProof/>
            <w:rtl/>
          </w:rPr>
          <w:t xml:space="preserve">, </w:t>
        </w:r>
        <w:r w:rsidR="005A3E84" w:rsidRPr="000F5D4D">
          <w:rPr>
            <w:rStyle w:val="Hyperlink"/>
            <w:rFonts w:hint="eastAsia"/>
            <w:noProof/>
            <w:rtl/>
          </w:rPr>
          <w:t>נתוני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העוני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ועבודת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ילדים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בשוק</w:t>
        </w:r>
        <w:r w:rsidR="005A3E84" w:rsidRPr="000F5D4D">
          <w:rPr>
            <w:rStyle w:val="Hyperlink"/>
            <w:noProof/>
            <w:rtl/>
          </w:rPr>
          <w:t xml:space="preserve">; </w:t>
        </w:r>
        <w:r w:rsidR="005A3E84" w:rsidRPr="000F5D4D">
          <w:rPr>
            <w:rStyle w:val="Hyperlink"/>
            <w:rFonts w:hint="eastAsia"/>
            <w:noProof/>
            <w:rtl/>
          </w:rPr>
          <w:t>תקציב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העלייה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5" w:history="1">
        <w:r w:rsidR="005A3E84" w:rsidRPr="000F5D4D">
          <w:rPr>
            <w:rStyle w:val="Hyperlink"/>
            <w:rFonts w:hint="eastAsia"/>
            <w:noProof/>
            <w:rtl/>
          </w:rPr>
          <w:t>מסמכים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שהונחו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על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שולחן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הכנסת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6" w:history="1">
        <w:r w:rsidR="005A3E84" w:rsidRPr="000F5D4D">
          <w:rPr>
            <w:rStyle w:val="Hyperlink"/>
            <w:rFonts w:hint="eastAsia"/>
            <w:noProof/>
            <w:rtl/>
          </w:rPr>
          <w:t>הצעה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לסדר</w:t>
        </w:r>
        <w:r w:rsidR="005A3E84" w:rsidRPr="000F5D4D">
          <w:rPr>
            <w:rStyle w:val="Hyperlink"/>
            <w:noProof/>
            <w:rtl/>
          </w:rPr>
          <w:t>-</w:t>
        </w:r>
        <w:r w:rsidR="005A3E84" w:rsidRPr="000F5D4D">
          <w:rPr>
            <w:rStyle w:val="Hyperlink"/>
            <w:rFonts w:hint="eastAsia"/>
            <w:noProof/>
            <w:rtl/>
          </w:rPr>
          <w:t>היום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7" w:history="1">
        <w:r w:rsidR="005A3E84" w:rsidRPr="000F5D4D">
          <w:rPr>
            <w:rStyle w:val="Hyperlink"/>
            <w:rFonts w:hint="eastAsia"/>
            <w:noProof/>
            <w:rtl/>
          </w:rPr>
          <w:t>תוכנית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הקואליציה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לגיורים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המוניים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8" w:history="1">
        <w:r w:rsidR="005A3E84" w:rsidRPr="000F5D4D">
          <w:rPr>
            <w:rStyle w:val="Hyperlink"/>
            <w:rFonts w:hint="eastAsia"/>
            <w:noProof/>
            <w:rtl/>
          </w:rPr>
          <w:t>הצעת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חוק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להגנת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מעגלים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משולבים</w:t>
        </w:r>
        <w:r w:rsidR="005A3E84" w:rsidRPr="000F5D4D">
          <w:rPr>
            <w:rStyle w:val="Hyperlink"/>
            <w:noProof/>
            <w:rtl/>
          </w:rPr>
          <w:t xml:space="preserve">, </w:t>
        </w:r>
        <w:r w:rsidR="005A3E84" w:rsidRPr="000F5D4D">
          <w:rPr>
            <w:rStyle w:val="Hyperlink"/>
            <w:rFonts w:hint="eastAsia"/>
            <w:noProof/>
            <w:rtl/>
          </w:rPr>
          <w:t>התש</w:t>
        </w:r>
        <w:r w:rsidR="005A3E84" w:rsidRPr="000F5D4D">
          <w:rPr>
            <w:rStyle w:val="Hyperlink"/>
            <w:noProof/>
            <w:rtl/>
          </w:rPr>
          <w:t>"</w:t>
        </w:r>
        <w:r w:rsidR="005A3E84" w:rsidRPr="000F5D4D">
          <w:rPr>
            <w:rStyle w:val="Hyperlink"/>
            <w:rFonts w:hint="eastAsia"/>
            <w:noProof/>
            <w:rtl/>
          </w:rPr>
          <w:t>ס</w:t>
        </w:r>
        <w:r w:rsidR="005A3E84" w:rsidRPr="000F5D4D">
          <w:rPr>
            <w:rStyle w:val="Hyperlink"/>
            <w:noProof/>
            <w:rtl/>
          </w:rPr>
          <w:t>–1999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39" w:history="1">
        <w:r w:rsidR="005A3E84" w:rsidRPr="000F5D4D">
          <w:rPr>
            <w:rStyle w:val="Hyperlink"/>
            <w:noProof/>
            <w:rtl/>
          </w:rPr>
          <w:t>(</w:t>
        </w:r>
        <w:r w:rsidR="005A3E84" w:rsidRPr="000F5D4D">
          <w:rPr>
            <w:rStyle w:val="Hyperlink"/>
            <w:rFonts w:hint="eastAsia"/>
            <w:noProof/>
            <w:rtl/>
          </w:rPr>
          <w:t>קריאה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שנייה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וקריאה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שלישית</w:t>
        </w:r>
        <w:r w:rsidR="005A3E84" w:rsidRPr="000F5D4D">
          <w:rPr>
            <w:rStyle w:val="Hyperlink"/>
            <w:noProof/>
            <w:rtl/>
          </w:rPr>
          <w:t>)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40" w:history="1">
        <w:r w:rsidR="005A3E84" w:rsidRPr="000F5D4D">
          <w:rPr>
            <w:rStyle w:val="Hyperlink"/>
            <w:rFonts w:hint="eastAsia"/>
            <w:noProof/>
            <w:rtl/>
          </w:rPr>
          <w:t>מסמכים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שהונחו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על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שולחן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הכנסת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41" w:history="1">
        <w:r w:rsidR="005A3E84" w:rsidRPr="000F5D4D">
          <w:rPr>
            <w:rStyle w:val="Hyperlink"/>
            <w:rFonts w:hint="eastAsia"/>
            <w:noProof/>
            <w:rtl/>
          </w:rPr>
          <w:t>הצעת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חוק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להגנת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מעגלים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משולבים</w:t>
        </w:r>
        <w:r w:rsidR="005A3E84" w:rsidRPr="000F5D4D">
          <w:rPr>
            <w:rStyle w:val="Hyperlink"/>
            <w:noProof/>
            <w:rtl/>
          </w:rPr>
          <w:t xml:space="preserve">, </w:t>
        </w:r>
        <w:r w:rsidR="005A3E84" w:rsidRPr="000F5D4D">
          <w:rPr>
            <w:rStyle w:val="Hyperlink"/>
            <w:rFonts w:hint="eastAsia"/>
            <w:noProof/>
            <w:rtl/>
          </w:rPr>
          <w:t>התש</w:t>
        </w:r>
        <w:r w:rsidR="005A3E84" w:rsidRPr="000F5D4D">
          <w:rPr>
            <w:rStyle w:val="Hyperlink"/>
            <w:noProof/>
            <w:rtl/>
          </w:rPr>
          <w:t>"</w:t>
        </w:r>
        <w:r w:rsidR="005A3E84" w:rsidRPr="000F5D4D">
          <w:rPr>
            <w:rStyle w:val="Hyperlink"/>
            <w:rFonts w:hint="eastAsia"/>
            <w:noProof/>
            <w:rtl/>
          </w:rPr>
          <w:t>ס</w:t>
        </w:r>
        <w:r w:rsidR="005A3E84" w:rsidRPr="000F5D4D">
          <w:rPr>
            <w:rStyle w:val="Hyperlink"/>
            <w:noProof/>
            <w:rtl/>
          </w:rPr>
          <w:t>–1999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42" w:history="1">
        <w:r w:rsidR="005A3E84" w:rsidRPr="000F5D4D">
          <w:rPr>
            <w:rStyle w:val="Hyperlink"/>
            <w:noProof/>
            <w:rtl/>
          </w:rPr>
          <w:t>(</w:t>
        </w:r>
        <w:r w:rsidR="005A3E84" w:rsidRPr="000F5D4D">
          <w:rPr>
            <w:rStyle w:val="Hyperlink"/>
            <w:rFonts w:hint="eastAsia"/>
            <w:noProof/>
            <w:rtl/>
          </w:rPr>
          <w:t>קריאה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שנייה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וקריאה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שלישית</w:t>
        </w:r>
        <w:r w:rsidR="005A3E84" w:rsidRPr="000F5D4D">
          <w:rPr>
            <w:rStyle w:val="Hyperlink"/>
            <w:noProof/>
            <w:rtl/>
          </w:rPr>
          <w:t>)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43" w:history="1">
        <w:r w:rsidR="005A3E84" w:rsidRPr="000F5D4D">
          <w:rPr>
            <w:rStyle w:val="Hyperlink"/>
            <w:rFonts w:hint="eastAsia"/>
            <w:noProof/>
            <w:rtl/>
          </w:rPr>
          <w:t>הצעת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חוק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לתיקון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דיני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הקניין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הרוחני</w:t>
        </w:r>
        <w:r w:rsidR="005A3E84" w:rsidRPr="000F5D4D">
          <w:rPr>
            <w:rStyle w:val="Hyperlink"/>
            <w:noProof/>
            <w:rtl/>
          </w:rPr>
          <w:t xml:space="preserve"> (</w:t>
        </w:r>
        <w:r w:rsidR="005A3E84" w:rsidRPr="000F5D4D">
          <w:rPr>
            <w:rStyle w:val="Hyperlink"/>
            <w:rFonts w:hint="eastAsia"/>
            <w:noProof/>
            <w:rtl/>
          </w:rPr>
          <w:t>התאמה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להוראות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הסכם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הטריפס</w:t>
        </w:r>
        <w:r w:rsidR="005A3E84" w:rsidRPr="000F5D4D">
          <w:rPr>
            <w:rStyle w:val="Hyperlink"/>
            <w:noProof/>
            <w:rtl/>
          </w:rPr>
          <w:t xml:space="preserve">), </w:t>
        </w:r>
        <w:r w:rsidR="005A3E84" w:rsidRPr="000F5D4D">
          <w:rPr>
            <w:rStyle w:val="Hyperlink"/>
            <w:rFonts w:hint="eastAsia"/>
            <w:noProof/>
            <w:rtl/>
          </w:rPr>
          <w:t>התש</w:t>
        </w:r>
        <w:r w:rsidR="005A3E84" w:rsidRPr="000F5D4D">
          <w:rPr>
            <w:rStyle w:val="Hyperlink"/>
            <w:noProof/>
            <w:rtl/>
          </w:rPr>
          <w:t>"</w:t>
        </w:r>
        <w:r w:rsidR="005A3E84" w:rsidRPr="000F5D4D">
          <w:rPr>
            <w:rStyle w:val="Hyperlink"/>
            <w:rFonts w:hint="eastAsia"/>
            <w:noProof/>
            <w:rtl/>
          </w:rPr>
          <w:t>ס</w:t>
        </w:r>
        <w:r w:rsidR="005A3E84">
          <w:rPr>
            <w:rStyle w:val="Hyperlink"/>
            <w:noProof/>
            <w:rtl/>
          </w:rPr>
          <w:t>–1999</w:t>
        </w:r>
      </w:hyperlink>
    </w:p>
    <w:p w:rsidR="005A3E84" w:rsidRDefault="00BD7A7C" w:rsidP="005A3E84">
      <w:pPr>
        <w:pStyle w:val="TOC1"/>
        <w:tabs>
          <w:tab w:val="right" w:leader="dot" w:pos="8296"/>
        </w:tabs>
        <w:rPr>
          <w:noProof/>
          <w:rtl/>
        </w:rPr>
      </w:pPr>
      <w:hyperlink w:anchor="_Toc448738044" w:history="1">
        <w:r w:rsidR="005A3E84" w:rsidRPr="000F5D4D">
          <w:rPr>
            <w:rStyle w:val="Hyperlink"/>
            <w:noProof/>
            <w:rtl/>
          </w:rPr>
          <w:t>(</w:t>
        </w:r>
        <w:r w:rsidR="005A3E84" w:rsidRPr="000F5D4D">
          <w:rPr>
            <w:rStyle w:val="Hyperlink"/>
            <w:rFonts w:hint="eastAsia"/>
            <w:noProof/>
            <w:rtl/>
          </w:rPr>
          <w:t>קריאה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שנייה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וקריאה</w:t>
        </w:r>
        <w:r w:rsidR="005A3E84" w:rsidRPr="000F5D4D">
          <w:rPr>
            <w:rStyle w:val="Hyperlink"/>
            <w:noProof/>
            <w:rtl/>
          </w:rPr>
          <w:t xml:space="preserve"> </w:t>
        </w:r>
        <w:r w:rsidR="005A3E84" w:rsidRPr="000F5D4D">
          <w:rPr>
            <w:rStyle w:val="Hyperlink"/>
            <w:rFonts w:hint="eastAsia"/>
            <w:noProof/>
            <w:rtl/>
          </w:rPr>
          <w:t>שלישית</w:t>
        </w:r>
        <w:r w:rsidR="005A3E84" w:rsidRPr="000F5D4D">
          <w:rPr>
            <w:rStyle w:val="Hyperlink"/>
            <w:noProof/>
            <w:rtl/>
          </w:rPr>
          <w:t>)</w:t>
        </w:r>
      </w:hyperlink>
    </w:p>
    <w:p w:rsidR="005A3E84" w:rsidRDefault="005A3E84" w:rsidP="005A3E84">
      <w:pPr>
        <w:jc w:val="center"/>
        <w:rPr>
          <w:rtl/>
        </w:rPr>
      </w:pPr>
      <w:r>
        <w:rPr>
          <w:rtl/>
        </w:rPr>
        <w:fldChar w:fldCharType="end"/>
      </w:r>
    </w:p>
    <w:p w:rsidR="005A3E84" w:rsidRDefault="005A3E84" w:rsidP="005A3E84">
      <w:pPr>
        <w:bidi w:val="0"/>
        <w:rPr>
          <w:rtl/>
        </w:rPr>
      </w:pPr>
      <w:r>
        <w:rPr>
          <w:rtl/>
        </w:rPr>
        <w:br w:type="page"/>
      </w:r>
    </w:p>
    <w:p w:rsidR="005A3E84" w:rsidRPr="005A3E84" w:rsidRDefault="005A3E84" w:rsidP="005A3E84">
      <w:pPr>
        <w:jc w:val="center"/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1"/>
        <w:rPr>
          <w:rtl/>
        </w:rPr>
      </w:pPr>
      <w:bookmarkStart w:id="1" w:name="_Toc448738028"/>
      <w:r w:rsidRPr="005A3E84">
        <w:rPr>
          <w:rtl/>
        </w:rPr>
        <w:t>מסמכים שהונחו על שולחן הכנסת</w:t>
      </w:r>
      <w:bookmarkEnd w:id="1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רבותי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מתכבד לפתוח את ישיבת הכנסת, היום יום שלישי, י"ב</w:t>
      </w:r>
      <w:r w:rsidR="005A3E84">
        <w:rPr>
          <w:rtl/>
        </w:rPr>
        <w:t xml:space="preserve"> </w:t>
      </w:r>
      <w:r w:rsidRPr="005A2F81">
        <w:rPr>
          <w:rtl/>
        </w:rPr>
        <w:t>בטבת התש"ס, 21 בדצמבר 1999.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דבר ראשון, הודעה לסגנית מזכיר הכנסת.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סגנית מזכיר הכנסת ש' כרם: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ברשות יושב</w:t>
      </w:r>
      <w:r w:rsidR="005A3E84">
        <w:rPr>
          <w:rtl/>
        </w:rPr>
        <w:t>-</w:t>
      </w:r>
      <w:r w:rsidRPr="005A2F81">
        <w:rPr>
          <w:rtl/>
        </w:rPr>
        <w:t>ראש הכנסת, הנני מתכבדת להודיעכם, כי הונחו היום על שולחן הכנסת: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לקריאה</w:t>
      </w:r>
      <w:r w:rsidR="005A3E84">
        <w:rPr>
          <w:rtl/>
        </w:rPr>
        <w:t xml:space="preserve"> </w:t>
      </w:r>
      <w:r w:rsidRPr="005A2F81">
        <w:rPr>
          <w:rtl/>
        </w:rPr>
        <w:t>ראשונה,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מטעם ועדת החוקה, חוק ומשפט </w:t>
      </w:r>
      <w:r w:rsidR="005A3E84">
        <w:rPr>
          <w:rtl/>
        </w:rPr>
        <w:t>–</w:t>
      </w:r>
      <w:r w:rsidRPr="005A2F81">
        <w:rPr>
          <w:rtl/>
        </w:rPr>
        <w:t xml:space="preserve"> הצעת חוק העונשין (תיקון מס'</w:t>
      </w:r>
      <w:r w:rsidR="005A3E84">
        <w:rPr>
          <w:rtl/>
        </w:rPr>
        <w:t xml:space="preserve"> </w:t>
      </w:r>
      <w:r w:rsidRPr="005A2F81">
        <w:rPr>
          <w:rtl/>
        </w:rPr>
        <w:t>53)</w:t>
      </w:r>
      <w:r w:rsidR="005A3E84">
        <w:rPr>
          <w:rtl/>
        </w:rPr>
        <w:t xml:space="preserve"> </w:t>
      </w:r>
      <w:r w:rsidRPr="005A2F81">
        <w:rPr>
          <w:rtl/>
        </w:rPr>
        <w:t>(איסור</w:t>
      </w:r>
      <w:r w:rsidR="005A3E84">
        <w:rPr>
          <w:rtl/>
        </w:rPr>
        <w:t xml:space="preserve"> </w:t>
      </w:r>
      <w:r w:rsidRPr="005A2F81">
        <w:rPr>
          <w:rtl/>
        </w:rPr>
        <w:t>מכירת</w:t>
      </w:r>
      <w:r w:rsidR="005A3E84">
        <w:rPr>
          <w:rtl/>
        </w:rPr>
        <w:t xml:space="preserve"> </w:t>
      </w:r>
      <w:r w:rsidRPr="005A2F81">
        <w:rPr>
          <w:rtl/>
        </w:rPr>
        <w:t>סכין),</w:t>
      </w:r>
      <w:r w:rsidR="005A3E84">
        <w:rPr>
          <w:rtl/>
        </w:rPr>
        <w:t xml:space="preserve"> </w:t>
      </w:r>
      <w:r w:rsidRPr="005A2F81">
        <w:rPr>
          <w:rtl/>
        </w:rPr>
        <w:t>התש"ס</w:t>
      </w:r>
      <w:r w:rsidR="005A3E84">
        <w:rPr>
          <w:rtl/>
        </w:rPr>
        <w:t>–</w:t>
      </w:r>
      <w:r w:rsidRPr="005A2F81">
        <w:rPr>
          <w:rtl/>
        </w:rPr>
        <w:t>1999,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חבר הכנסת אופיר פינס</w:t>
      </w:r>
      <w:r w:rsidR="005A3E84">
        <w:rPr>
          <w:rtl/>
        </w:rPr>
        <w:t>-</w:t>
      </w:r>
      <w:r w:rsidRPr="005A2F81">
        <w:rPr>
          <w:rtl/>
        </w:rPr>
        <w:t>פז; הצעת חוק</w:t>
      </w:r>
      <w:r w:rsidR="005A3E84">
        <w:rPr>
          <w:rtl/>
        </w:rPr>
        <w:t xml:space="preserve"> </w:t>
      </w:r>
      <w:r w:rsidRPr="005A2F81">
        <w:rPr>
          <w:rtl/>
        </w:rPr>
        <w:t>העונשין</w:t>
      </w:r>
      <w:r w:rsidR="005A3E84">
        <w:rPr>
          <w:rtl/>
        </w:rPr>
        <w:t xml:space="preserve"> </w:t>
      </w:r>
      <w:r w:rsidRPr="005A2F81">
        <w:rPr>
          <w:rtl/>
        </w:rPr>
        <w:t>(תיקון</w:t>
      </w:r>
      <w:r w:rsidR="005A3E84">
        <w:rPr>
          <w:rtl/>
        </w:rPr>
        <w:t xml:space="preserve"> </w:t>
      </w:r>
      <w:r w:rsidRPr="005A2F81">
        <w:rPr>
          <w:rtl/>
        </w:rPr>
        <w:t>מס'</w:t>
      </w:r>
      <w:r w:rsidR="005A3E84">
        <w:rPr>
          <w:rtl/>
        </w:rPr>
        <w:t xml:space="preserve"> </w:t>
      </w:r>
      <w:r w:rsidRPr="005A2F81">
        <w:rPr>
          <w:rtl/>
        </w:rPr>
        <w:t>54) (איסור מכירת סכין או אולר למי שטרם מלאו לו 18 שנים),</w:t>
      </w:r>
      <w:r w:rsidR="005A3E84">
        <w:rPr>
          <w:rtl/>
        </w:rPr>
        <w:t xml:space="preserve"> </w:t>
      </w:r>
      <w:r w:rsidRPr="005A2F81">
        <w:rPr>
          <w:rtl/>
        </w:rPr>
        <w:t>התש"ס</w:t>
      </w:r>
      <w:r w:rsidR="005A3E84">
        <w:rPr>
          <w:rtl/>
        </w:rPr>
        <w:t>–</w:t>
      </w:r>
      <w:r w:rsidRPr="005A2F81">
        <w:rPr>
          <w:rtl/>
        </w:rPr>
        <w:t>1999, של חבר הכנסת יורי שטרן.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לקריאה</w:t>
      </w:r>
      <w:r w:rsidR="005A3E84">
        <w:rPr>
          <w:rtl/>
        </w:rPr>
        <w:t xml:space="preserve"> </w:t>
      </w:r>
      <w:r w:rsidRPr="005A2F81">
        <w:rPr>
          <w:rtl/>
        </w:rPr>
        <w:t>ראשונה,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מטעם הממשלה </w:t>
      </w:r>
      <w:r w:rsidR="005A3E84">
        <w:rPr>
          <w:rtl/>
        </w:rPr>
        <w:t>–</w:t>
      </w:r>
      <w:r w:rsidRPr="005A2F81">
        <w:rPr>
          <w:rtl/>
        </w:rPr>
        <w:t xml:space="preserve"> הצעת חוק הביטוח הלאומי [נוסח משולב] (תיקון</w:t>
      </w:r>
      <w:r w:rsidR="005A3E84">
        <w:rPr>
          <w:rtl/>
        </w:rPr>
        <w:t xml:space="preserve"> </w:t>
      </w:r>
      <w:r w:rsidRPr="005A2F81">
        <w:rPr>
          <w:rtl/>
        </w:rPr>
        <w:t>מס' 36), התש"ס</w:t>
      </w:r>
      <w:r w:rsidR="005A3E84">
        <w:rPr>
          <w:rtl/>
        </w:rPr>
        <w:t>–</w:t>
      </w:r>
      <w:r w:rsidRPr="005A2F81">
        <w:rPr>
          <w:rtl/>
        </w:rPr>
        <w:t>1999.</w:t>
      </w:r>
      <w:r w:rsidR="005A3E84">
        <w:rPr>
          <w:rtl/>
        </w:rPr>
        <w:t xml:space="preserve"> </w:t>
      </w: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1"/>
        <w:rPr>
          <w:rtl/>
        </w:rPr>
      </w:pPr>
      <w:bookmarkStart w:id="2" w:name="_Toc448738029"/>
      <w:r w:rsidRPr="005A3E84">
        <w:rPr>
          <w:rtl/>
        </w:rPr>
        <w:t>הקטל בדרכים</w:t>
      </w:r>
      <w:bookmarkEnd w:id="2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נעבור לנושא השני בסדר</w:t>
      </w:r>
      <w:r w:rsidR="005A3E84">
        <w:rPr>
          <w:rtl/>
        </w:rPr>
        <w:t>-</w:t>
      </w:r>
      <w:r w:rsidRPr="005A2F81">
        <w:rPr>
          <w:rtl/>
        </w:rPr>
        <w:t>היום: הקטל בדרכים.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להזכיר</w:t>
      </w:r>
      <w:r w:rsidR="005A3E84">
        <w:rPr>
          <w:rtl/>
        </w:rPr>
        <w:t xml:space="preserve"> </w:t>
      </w:r>
      <w:r w:rsidRPr="005A2F81">
        <w:rPr>
          <w:rtl/>
        </w:rPr>
        <w:t>לחברי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הדיון</w:t>
      </w:r>
      <w:r w:rsidR="005A3E84">
        <w:rPr>
          <w:rtl/>
        </w:rPr>
        <w:t xml:space="preserve"> </w:t>
      </w:r>
      <w:r w:rsidRPr="005A2F81">
        <w:rPr>
          <w:rtl/>
        </w:rPr>
        <w:t>הזה</w:t>
      </w:r>
      <w:r w:rsidR="005A3E84">
        <w:rPr>
          <w:rtl/>
        </w:rPr>
        <w:t xml:space="preserve"> </w:t>
      </w:r>
      <w:r w:rsidRPr="005A2F81">
        <w:rPr>
          <w:rtl/>
        </w:rPr>
        <w:t>הוא בעצם שילוב של דיון בהצעה לסדר</w:t>
      </w:r>
      <w:r w:rsidR="005A3E84">
        <w:rPr>
          <w:rtl/>
        </w:rPr>
        <w:t>-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שהתקיים</w:t>
      </w:r>
      <w:r w:rsidR="005A3E84">
        <w:rPr>
          <w:rtl/>
        </w:rPr>
        <w:t xml:space="preserve"> </w:t>
      </w:r>
      <w:r w:rsidRPr="005A2F81">
        <w:rPr>
          <w:rtl/>
        </w:rPr>
        <w:t>בסוף</w:t>
      </w:r>
      <w:r w:rsidR="005A3E84">
        <w:rPr>
          <w:rtl/>
        </w:rPr>
        <w:t xml:space="preserve"> </w:t>
      </w:r>
      <w:r w:rsidRPr="005A2F81">
        <w:rPr>
          <w:rtl/>
        </w:rPr>
        <w:t>יוני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הודעתו של השר בנושא הזה. עד שהשר יתפוס את מקומו, ואני</w:t>
      </w:r>
      <w:r w:rsidR="005A3E84">
        <w:rPr>
          <w:rtl/>
        </w:rPr>
        <w:t xml:space="preserve"> </w:t>
      </w:r>
      <w:r w:rsidRPr="005A2F81">
        <w:rPr>
          <w:rtl/>
        </w:rPr>
        <w:t>מזמין אותך, אדוני השר, לפתוח את הדיון, אני מבקש להגיד מלה אחת לכנסת וגם לצופים</w:t>
      </w:r>
      <w:r w:rsidR="005A3E84">
        <w:rPr>
          <w:rtl/>
        </w:rPr>
        <w:t xml:space="preserve"> </w:t>
      </w:r>
      <w:r w:rsidRPr="005A2F81">
        <w:rPr>
          <w:rtl/>
        </w:rPr>
        <w:t>שצופים</w:t>
      </w:r>
      <w:r w:rsidR="005A3E84">
        <w:rPr>
          <w:rtl/>
        </w:rPr>
        <w:t xml:space="preserve"> </w:t>
      </w:r>
      <w:r w:rsidRPr="005A2F81">
        <w:rPr>
          <w:rtl/>
        </w:rPr>
        <w:t>בנו</w:t>
      </w:r>
      <w:r w:rsidR="005A3E84">
        <w:rPr>
          <w:rtl/>
        </w:rPr>
        <w:t xml:space="preserve"> </w:t>
      </w:r>
      <w:r w:rsidRPr="005A2F81">
        <w:rPr>
          <w:rtl/>
        </w:rPr>
        <w:t>בבית.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נהוג,</w:t>
      </w:r>
      <w:r w:rsidR="005A3E84">
        <w:rPr>
          <w:rtl/>
        </w:rPr>
        <w:t xml:space="preserve"> </w:t>
      </w:r>
      <w:r w:rsidRPr="005A2F81">
        <w:rPr>
          <w:rtl/>
        </w:rPr>
        <w:t>בגלל היותה של הכנסת מוסד פוליטי והשליחים נשלחים הנה על</w:t>
      </w:r>
      <w:r w:rsidR="005A3E84">
        <w:rPr>
          <w:rtl/>
        </w:rPr>
        <w:t>-</w:t>
      </w:r>
      <w:r w:rsidRPr="005A2F81">
        <w:rPr>
          <w:rtl/>
        </w:rPr>
        <w:t>ידי מפלגות,</w:t>
      </w:r>
      <w:r w:rsidR="005A3E84">
        <w:rPr>
          <w:rtl/>
        </w:rPr>
        <w:t xml:space="preserve"> </w:t>
      </w:r>
      <w:r w:rsidRPr="005A2F81">
        <w:rPr>
          <w:rtl/>
        </w:rPr>
        <w:t>שכאשר</w:t>
      </w:r>
      <w:r w:rsidR="005A3E84">
        <w:rPr>
          <w:rtl/>
        </w:rPr>
        <w:t xml:space="preserve"> </w:t>
      </w:r>
      <w:r w:rsidRPr="005A2F81">
        <w:rPr>
          <w:rtl/>
        </w:rPr>
        <w:t>מתקיים</w:t>
      </w:r>
      <w:r w:rsidR="005A3E84">
        <w:rPr>
          <w:rtl/>
        </w:rPr>
        <w:t xml:space="preserve"> </w:t>
      </w:r>
      <w:r w:rsidRPr="005A2F81">
        <w:rPr>
          <w:rtl/>
        </w:rPr>
        <w:t>מרכז</w:t>
      </w:r>
      <w:r w:rsidR="005A3E84">
        <w:rPr>
          <w:rtl/>
        </w:rPr>
        <w:t xml:space="preserve"> </w:t>
      </w:r>
      <w:r w:rsidRPr="005A2F81">
        <w:rPr>
          <w:rtl/>
        </w:rPr>
        <w:t>מפלגה,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מאפשרים לחברים להיות במרכז המפלגה, אף שהוא</w:t>
      </w:r>
      <w:r w:rsidR="005A3E84">
        <w:rPr>
          <w:rtl/>
        </w:rPr>
        <w:t xml:space="preserve"> </w:t>
      </w:r>
      <w:r w:rsidRPr="005A2F81">
        <w:rPr>
          <w:rtl/>
        </w:rPr>
        <w:t>מתקיים בזמן הדיונים בכנסת.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נחום לנגנטל, שמאוד מעורב בנושא הזה, גם בתוקף היותו מנכ"ל משרד</w:t>
      </w:r>
      <w:r w:rsidR="005A3E84">
        <w:rPr>
          <w:rtl/>
        </w:rPr>
        <w:t xml:space="preserve"> </w:t>
      </w:r>
      <w:r w:rsidRPr="005A2F81">
        <w:rPr>
          <w:rtl/>
        </w:rPr>
        <w:t>התחבורה</w:t>
      </w:r>
      <w:r w:rsidR="005A3E84">
        <w:rPr>
          <w:rtl/>
        </w:rPr>
        <w:t xml:space="preserve"> </w:t>
      </w:r>
      <w:r w:rsidRPr="005A2F81">
        <w:rPr>
          <w:rtl/>
        </w:rPr>
        <w:t>לשעבר</w:t>
      </w:r>
      <w:r w:rsidR="005A3E84">
        <w:rPr>
          <w:rtl/>
        </w:rPr>
        <w:t xml:space="preserve"> </w:t>
      </w:r>
      <w:r w:rsidRPr="005A2F81">
        <w:rPr>
          <w:rtl/>
        </w:rPr>
        <w:t>וגם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הנושא הזה קרוב לו באופן אישי, והוא גם אחד האנשים שרצה</w:t>
      </w:r>
      <w:r w:rsidR="005A3E84">
        <w:rPr>
          <w:rtl/>
        </w:rPr>
        <w:t xml:space="preserve"> </w:t>
      </w:r>
      <w:r w:rsidRPr="005A2F81">
        <w:rPr>
          <w:rtl/>
        </w:rPr>
        <w:t>להתייחס</w:t>
      </w:r>
      <w:r w:rsidR="005A3E84">
        <w:rPr>
          <w:rtl/>
        </w:rPr>
        <w:t xml:space="preserve"> </w:t>
      </w:r>
      <w:r w:rsidRPr="005A2F81">
        <w:rPr>
          <w:rtl/>
        </w:rPr>
        <w:t>לנושא</w:t>
      </w:r>
      <w:r w:rsidR="005A3E84">
        <w:rPr>
          <w:rtl/>
        </w:rPr>
        <w:t xml:space="preserve"> </w:t>
      </w:r>
      <w:r w:rsidRPr="005A2F81">
        <w:rPr>
          <w:rtl/>
        </w:rPr>
        <w:t>הזה, לא יכול להיות בדיון היום, מפני שהוא נמצא בסיור ברמת</w:t>
      </w:r>
      <w:r w:rsidR="005A3E84">
        <w:rPr>
          <w:rtl/>
        </w:rPr>
        <w:t>-</w:t>
      </w:r>
      <w:r w:rsidRPr="005A2F81">
        <w:rPr>
          <w:rtl/>
        </w:rPr>
        <w:t>הגולן</w:t>
      </w:r>
      <w:r w:rsidR="005A3E84">
        <w:rPr>
          <w:rtl/>
        </w:rPr>
        <w:t xml:space="preserve"> </w:t>
      </w:r>
      <w:r w:rsidRPr="005A2F81">
        <w:rPr>
          <w:rtl/>
        </w:rPr>
        <w:t>יחד עם מרכז המפלגה הדתית</w:t>
      </w:r>
      <w:r w:rsidR="005A3E84">
        <w:rPr>
          <w:rtl/>
        </w:rPr>
        <w:t>-</w:t>
      </w:r>
      <w:r w:rsidRPr="005A2F81">
        <w:rPr>
          <w:rtl/>
        </w:rPr>
        <w:t xml:space="preserve">לאומית, ולכן סוכם </w:t>
      </w:r>
      <w:r w:rsidR="005A3E84">
        <w:rPr>
          <w:rtl/>
        </w:rPr>
        <w:t>–</w:t>
      </w:r>
      <w:r w:rsidRPr="005A2F81">
        <w:rPr>
          <w:rtl/>
        </w:rPr>
        <w:t xml:space="preserve"> ואני מבין שהדברים הם על דעת השר </w:t>
      </w:r>
      <w:r w:rsidR="005A3E84">
        <w:rPr>
          <w:rtl/>
        </w:rPr>
        <w:t xml:space="preserve">– </w:t>
      </w:r>
      <w:r w:rsidRPr="005A2F81">
        <w:rPr>
          <w:rtl/>
        </w:rPr>
        <w:t>שהשר</w:t>
      </w:r>
      <w:r w:rsidR="005A3E84">
        <w:rPr>
          <w:rtl/>
        </w:rPr>
        <w:t xml:space="preserve"> </w:t>
      </w:r>
      <w:r w:rsidRPr="005A2F81">
        <w:rPr>
          <w:rtl/>
        </w:rPr>
        <w:t>יפתח היום את הדיון, ובעצם אנחנו מסכמים את הדיון רק מחר, יום רביעי, בדיון</w:t>
      </w:r>
      <w:r w:rsidR="005A3E84">
        <w:rPr>
          <w:rtl/>
        </w:rPr>
        <w:t xml:space="preserve"> </w:t>
      </w:r>
      <w:r w:rsidRPr="005A2F81">
        <w:rPr>
          <w:rtl/>
        </w:rPr>
        <w:t>ובהצבעה.</w:t>
      </w:r>
      <w:r w:rsidR="005A3E84">
        <w:rPr>
          <w:rtl/>
        </w:rPr>
        <w:t xml:space="preserve"> </w:t>
      </w:r>
      <w:r w:rsidRPr="005A2F81">
        <w:rPr>
          <w:rtl/>
        </w:rPr>
        <w:t>דומני</w:t>
      </w:r>
      <w:r w:rsidR="005A3E84">
        <w:rPr>
          <w:rtl/>
        </w:rPr>
        <w:t xml:space="preserve"> </w:t>
      </w:r>
      <w:r w:rsidRPr="005A2F81">
        <w:rPr>
          <w:rtl/>
        </w:rPr>
        <w:t>שזה</w:t>
      </w:r>
      <w:r w:rsidR="005A3E84">
        <w:rPr>
          <w:rtl/>
        </w:rPr>
        <w:t xml:space="preserve"> </w:t>
      </w:r>
      <w:r w:rsidRPr="005A2F81">
        <w:rPr>
          <w:rtl/>
        </w:rPr>
        <w:t>היה הסיכום על מנת, בין השאר, לאפשר לחברי המפד"ל, ובראשם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לנגנטל, ליטול חלק בדיון ולא להפסיד את הפעולה הדמוקרטית בתוך מפלגתם.</w:t>
      </w:r>
      <w:r w:rsidR="005A3E84">
        <w:rPr>
          <w:rtl/>
        </w:rPr>
        <w:t xml:space="preserve"> </w:t>
      </w:r>
      <w:r w:rsidRPr="005A2F81">
        <w:rPr>
          <w:rtl/>
        </w:rPr>
        <w:t>אני מודה לאדוני.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זה לא על דעתי, אבל אני מסכים.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מודה לאדוני השר. תודה רבה. כבוד השר,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כנסת נכבדה, אני מתכבד להניח בפניכם את הדין</w:t>
      </w:r>
      <w:r w:rsidR="005A3E84">
        <w:rPr>
          <w:rtl/>
        </w:rPr>
        <w:t>-</w:t>
      </w:r>
      <w:r w:rsidRPr="005A2F81">
        <w:rPr>
          <w:rtl/>
        </w:rPr>
        <w:t>וחשבון השנתי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פעולות</w:t>
      </w:r>
      <w:r w:rsidR="005A3E84">
        <w:rPr>
          <w:rtl/>
        </w:rPr>
        <w:t xml:space="preserve"> </w:t>
      </w:r>
      <w:r w:rsidRPr="005A2F81">
        <w:rPr>
          <w:rtl/>
        </w:rPr>
        <w:t>הרשות</w:t>
      </w:r>
      <w:r w:rsidR="005A3E84">
        <w:rPr>
          <w:rtl/>
        </w:rPr>
        <w:t xml:space="preserve"> </w:t>
      </w:r>
      <w:r w:rsidRPr="005A2F81">
        <w:rPr>
          <w:rtl/>
        </w:rPr>
        <w:t>הלאומית</w:t>
      </w:r>
      <w:r w:rsidR="005A3E84">
        <w:rPr>
          <w:rtl/>
        </w:rPr>
        <w:t xml:space="preserve"> </w:t>
      </w:r>
      <w:r w:rsidRPr="005A2F81">
        <w:rPr>
          <w:rtl/>
        </w:rPr>
        <w:t>לבטיחות בדרכים והגופים השותפים לנו בתוכנית הלאומית</w:t>
      </w:r>
      <w:r w:rsidR="005A3E84">
        <w:rPr>
          <w:rtl/>
        </w:rPr>
        <w:t xml:space="preserve"> </w:t>
      </w:r>
      <w:r w:rsidRPr="005A2F81">
        <w:rPr>
          <w:rtl/>
        </w:rPr>
        <w:t>למאבק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הדרכים, וזאת על</w:t>
      </w:r>
      <w:r w:rsidR="005A3E84">
        <w:rPr>
          <w:rtl/>
        </w:rPr>
        <w:t>-</w:t>
      </w:r>
      <w:r w:rsidRPr="005A2F81">
        <w:rPr>
          <w:rtl/>
        </w:rPr>
        <w:t>פי סעיף 8(א) לחוק המאבק הלאומי בתאונות הדרכים,</w:t>
      </w:r>
      <w:r w:rsidR="005A3E84">
        <w:rPr>
          <w:rtl/>
        </w:rPr>
        <w:t xml:space="preserve"> </w:t>
      </w:r>
      <w:r w:rsidRPr="005A2F81">
        <w:rPr>
          <w:rtl/>
        </w:rPr>
        <w:t>התשנ"ז</w:t>
      </w:r>
      <w:r w:rsidR="005A3E84">
        <w:rPr>
          <w:rtl/>
        </w:rPr>
        <w:t>–</w:t>
      </w:r>
      <w:r w:rsidRPr="005A2F81">
        <w:rPr>
          <w:rtl/>
        </w:rPr>
        <w:t>1997.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מקום</w:t>
      </w:r>
      <w:r w:rsidR="005A3E84">
        <w:rPr>
          <w:rtl/>
        </w:rPr>
        <w:t xml:space="preserve"> </w:t>
      </w:r>
      <w:r w:rsidRPr="005A2F81">
        <w:rPr>
          <w:rtl/>
        </w:rPr>
        <w:t>המדינה,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נכון יותר מ</w:t>
      </w:r>
      <w:r w:rsidR="005A3E84">
        <w:rPr>
          <w:rtl/>
        </w:rPr>
        <w:t>-</w:t>
      </w:r>
      <w:r w:rsidRPr="005A2F81">
        <w:rPr>
          <w:rtl/>
        </w:rPr>
        <w:t>1949, מרגע שהחלו בספירת</w:t>
      </w:r>
      <w:r w:rsidR="005A3E84">
        <w:rPr>
          <w:rtl/>
        </w:rPr>
        <w:t xml:space="preserve"> </w:t>
      </w:r>
      <w:r w:rsidRPr="005A2F81">
        <w:rPr>
          <w:rtl/>
        </w:rPr>
        <w:t>מספר</w:t>
      </w:r>
      <w:r w:rsidR="005A3E84">
        <w:rPr>
          <w:rtl/>
        </w:rPr>
        <w:t xml:space="preserve"> </w:t>
      </w:r>
      <w:r w:rsidRPr="005A2F81">
        <w:rPr>
          <w:rtl/>
        </w:rPr>
        <w:t>ההרוגים</w:t>
      </w:r>
      <w:r w:rsidR="005A3E84">
        <w:rPr>
          <w:rtl/>
        </w:rPr>
        <w:t xml:space="preserve"> </w:t>
      </w:r>
      <w:r w:rsidRPr="005A2F81">
        <w:rPr>
          <w:rtl/>
        </w:rPr>
        <w:t>בכבישי</w:t>
      </w:r>
      <w:r w:rsidR="005A3E84">
        <w:rPr>
          <w:rtl/>
        </w:rPr>
        <w:t xml:space="preserve"> </w:t>
      </w:r>
      <w:r w:rsidRPr="005A2F81">
        <w:rPr>
          <w:rtl/>
        </w:rPr>
        <w:t>ישראל,</w:t>
      </w:r>
      <w:r w:rsidR="005A3E84">
        <w:rPr>
          <w:rtl/>
        </w:rPr>
        <w:t xml:space="preserve"> </w:t>
      </w:r>
      <w:r w:rsidRPr="005A2F81">
        <w:rPr>
          <w:rtl/>
        </w:rPr>
        <w:t>נהרגו</w:t>
      </w:r>
      <w:r w:rsidR="005A3E84">
        <w:rPr>
          <w:rtl/>
        </w:rPr>
        <w:t xml:space="preserve"> </w:t>
      </w:r>
      <w:r w:rsidRPr="005A2F81">
        <w:rPr>
          <w:rtl/>
        </w:rPr>
        <w:t>בכבישי</w:t>
      </w:r>
      <w:r w:rsidR="005A3E84">
        <w:rPr>
          <w:rtl/>
        </w:rPr>
        <w:t xml:space="preserve"> </w:t>
      </w:r>
      <w:r w:rsidRPr="005A2F81">
        <w:rPr>
          <w:rtl/>
        </w:rPr>
        <w:t>הארץ 20,917 בני אדם. עם גדול ורב</w:t>
      </w:r>
      <w:r w:rsidR="005A3E84">
        <w:rPr>
          <w:rtl/>
        </w:rPr>
        <w:t xml:space="preserve"> </w:t>
      </w:r>
      <w:r w:rsidRPr="005A2F81">
        <w:rPr>
          <w:rtl/>
        </w:rPr>
        <w:t>שחסרים אנו אותו היום.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>השנים</w:t>
      </w:r>
      <w:r w:rsidR="005A3E84">
        <w:rPr>
          <w:rtl/>
        </w:rPr>
        <w:t xml:space="preserve"> </w:t>
      </w:r>
      <w:r w:rsidRPr="005A2F81">
        <w:rPr>
          <w:rtl/>
        </w:rPr>
        <w:t>1994</w:t>
      </w:r>
      <w:r w:rsidR="005A3E84">
        <w:rPr>
          <w:rtl/>
        </w:rPr>
        <w:t xml:space="preserve"> </w:t>
      </w:r>
      <w:r w:rsidRPr="005A2F81">
        <w:rPr>
          <w:rtl/>
        </w:rPr>
        <w:t>ו</w:t>
      </w:r>
      <w:r w:rsidR="005A3E84">
        <w:rPr>
          <w:rtl/>
        </w:rPr>
        <w:t>-</w:t>
      </w:r>
      <w:r w:rsidRPr="005A2F81">
        <w:rPr>
          <w:rtl/>
        </w:rPr>
        <w:t>1998</w:t>
      </w:r>
      <w:r w:rsidR="005A3E84">
        <w:rPr>
          <w:rtl/>
        </w:rPr>
        <w:t xml:space="preserve"> </w:t>
      </w:r>
      <w:r w:rsidRPr="005A2F81">
        <w:rPr>
          <w:rtl/>
        </w:rPr>
        <w:t>נהרגו בתאונות דרכים במדינת ישראל 2,700 בני אדם,</w:t>
      </w:r>
      <w:r w:rsidR="005A3E84">
        <w:rPr>
          <w:rtl/>
        </w:rPr>
        <w:t xml:space="preserve"> </w:t>
      </w:r>
      <w:r w:rsidRPr="005A2F81">
        <w:rPr>
          <w:rtl/>
        </w:rPr>
        <w:t>מספר דומה למספר החיילים שנפלו במערכה ביום הכיפורים.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בחמש</w:t>
      </w:r>
      <w:r w:rsidR="005A3E84">
        <w:rPr>
          <w:rtl/>
        </w:rPr>
        <w:t xml:space="preserve"> </w:t>
      </w:r>
      <w:r w:rsidRPr="005A2F81">
        <w:rPr>
          <w:rtl/>
        </w:rPr>
        <w:t>השנים</w:t>
      </w:r>
      <w:r w:rsidR="005A3E84">
        <w:rPr>
          <w:rtl/>
        </w:rPr>
        <w:t xml:space="preserve"> </w:t>
      </w:r>
      <w:r w:rsidRPr="005A2F81">
        <w:rPr>
          <w:rtl/>
        </w:rPr>
        <w:t>שבין 1994 ל</w:t>
      </w:r>
      <w:r w:rsidR="005A3E84">
        <w:rPr>
          <w:rtl/>
        </w:rPr>
        <w:t>-</w:t>
      </w:r>
      <w:r w:rsidRPr="005A2F81">
        <w:rPr>
          <w:rtl/>
        </w:rPr>
        <w:t>1998 נפצעו קשה בתאונות דרכים למעלה מ</w:t>
      </w:r>
      <w:r w:rsidR="005A3E84">
        <w:rPr>
          <w:rtl/>
        </w:rPr>
        <w:t>-</w:t>
      </w:r>
      <w:r w:rsidRPr="005A2F81">
        <w:rPr>
          <w:rtl/>
        </w:rPr>
        <w:t>18,000 איש,</w:t>
      </w:r>
      <w:r w:rsidR="005A3E84">
        <w:rPr>
          <w:rtl/>
        </w:rPr>
        <w:t xml:space="preserve"> </w:t>
      </w:r>
      <w:r w:rsidRPr="005A2F81">
        <w:rPr>
          <w:rtl/>
        </w:rPr>
        <w:t>חלקם יישארו, לצערי הרב, נכים לכל ימי חייהם.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נוסף על אובדן חיים, שכול ונכות, נגרמים למשק הישראלי נזקים כלכליים מתאונות</w:t>
      </w:r>
      <w:r w:rsidR="005A3E84">
        <w:rPr>
          <w:rtl/>
        </w:rPr>
        <w:t xml:space="preserve"> </w:t>
      </w:r>
      <w:r w:rsidRPr="005A2F81">
        <w:rPr>
          <w:rtl/>
        </w:rPr>
        <w:t>דרכים בהיקף של מיליארדי שקלים בשנה.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>להביא</w:t>
      </w:r>
      <w:r w:rsidR="005A3E84">
        <w:rPr>
          <w:rtl/>
        </w:rPr>
        <w:t xml:space="preserve"> </w:t>
      </w:r>
      <w:r w:rsidRPr="005A2F81">
        <w:rPr>
          <w:rtl/>
        </w:rPr>
        <w:t>נתונים</w:t>
      </w:r>
      <w:r w:rsidR="005A3E84">
        <w:rPr>
          <w:rtl/>
        </w:rPr>
        <w:t xml:space="preserve"> </w:t>
      </w:r>
      <w:r w:rsidRPr="005A2F81">
        <w:rPr>
          <w:rtl/>
        </w:rPr>
        <w:t>מספר</w:t>
      </w:r>
      <w:r w:rsidR="005A3E84">
        <w:rPr>
          <w:rtl/>
        </w:rPr>
        <w:t xml:space="preserve"> </w:t>
      </w:r>
      <w:r w:rsidRPr="005A2F81">
        <w:rPr>
          <w:rtl/>
        </w:rPr>
        <w:t>להשוואה</w:t>
      </w:r>
      <w:r w:rsidR="005A3E84">
        <w:rPr>
          <w:rtl/>
        </w:rPr>
        <w:t xml:space="preserve"> </w:t>
      </w:r>
      <w:r w:rsidRPr="005A2F81">
        <w:rPr>
          <w:rtl/>
        </w:rPr>
        <w:t>בין 1998 ל</w:t>
      </w:r>
      <w:r w:rsidR="005A3E84">
        <w:rPr>
          <w:rtl/>
        </w:rPr>
        <w:t>-</w:t>
      </w:r>
      <w:r w:rsidRPr="005A2F81">
        <w:rPr>
          <w:rtl/>
        </w:rPr>
        <w:t>1999. בשנת 1998 אירעו</w:t>
      </w:r>
      <w:r w:rsidR="005A3E84">
        <w:rPr>
          <w:rtl/>
        </w:rPr>
        <w:t xml:space="preserve"> </w:t>
      </w:r>
      <w:r w:rsidRPr="005A2F81">
        <w:rPr>
          <w:rtl/>
        </w:rPr>
        <w:t>24,295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דרכים.</w:t>
      </w:r>
      <w:r w:rsidR="005A3E84">
        <w:rPr>
          <w:rtl/>
        </w:rPr>
        <w:t xml:space="preserve"> </w:t>
      </w:r>
      <w:r w:rsidRPr="005A2F81">
        <w:rPr>
          <w:rtl/>
        </w:rPr>
        <w:t>ב</w:t>
      </w:r>
      <w:r w:rsidR="005A3E84">
        <w:rPr>
          <w:rtl/>
        </w:rPr>
        <w:t>-</w:t>
      </w:r>
      <w:r w:rsidRPr="005A2F81">
        <w:rPr>
          <w:rtl/>
        </w:rPr>
        <w:t>1999</w:t>
      </w:r>
      <w:r w:rsidR="005A3E84">
        <w:rPr>
          <w:rtl/>
        </w:rPr>
        <w:t xml:space="preserve"> </w:t>
      </w:r>
      <w:r w:rsidRPr="005A2F81">
        <w:rPr>
          <w:rtl/>
        </w:rPr>
        <w:t>ירד</w:t>
      </w:r>
      <w:r w:rsidR="005A3E84">
        <w:rPr>
          <w:rtl/>
        </w:rPr>
        <w:t xml:space="preserve"> </w:t>
      </w:r>
      <w:r w:rsidRPr="005A2F81">
        <w:rPr>
          <w:rtl/>
        </w:rPr>
        <w:t>מספרן</w:t>
      </w:r>
      <w:r w:rsidR="005A3E84">
        <w:rPr>
          <w:rtl/>
        </w:rPr>
        <w:t xml:space="preserve"> </w:t>
      </w:r>
      <w:r w:rsidRPr="005A2F81">
        <w:rPr>
          <w:rtl/>
        </w:rPr>
        <w:t>ל</w:t>
      </w:r>
      <w:r w:rsidR="005A3E84">
        <w:rPr>
          <w:rtl/>
        </w:rPr>
        <w:t>-</w:t>
      </w:r>
      <w:r w:rsidRPr="005A2F81">
        <w:rPr>
          <w:rtl/>
        </w:rPr>
        <w:t>21,300.</w:t>
      </w:r>
      <w:r w:rsidR="005A3E84">
        <w:rPr>
          <w:rtl/>
        </w:rPr>
        <w:t xml:space="preserve"> </w:t>
      </w:r>
      <w:r w:rsidRPr="005A2F81">
        <w:rPr>
          <w:rtl/>
        </w:rPr>
        <w:t>אך חשוב יותר הוא מספר</w:t>
      </w:r>
      <w:r w:rsidR="005A3E84">
        <w:rPr>
          <w:rtl/>
        </w:rPr>
        <w:t xml:space="preserve"> </w:t>
      </w:r>
      <w:r w:rsidRPr="005A2F81">
        <w:rPr>
          <w:rtl/>
        </w:rPr>
        <w:t>הנפגעים.</w:t>
      </w:r>
      <w:r w:rsidR="005A3E84">
        <w:rPr>
          <w:rtl/>
        </w:rPr>
        <w:t xml:space="preserve"> </w:t>
      </w:r>
      <w:r w:rsidRPr="005A2F81">
        <w:rPr>
          <w:rtl/>
        </w:rPr>
        <w:t>ב</w:t>
      </w:r>
      <w:r w:rsidR="005A3E84">
        <w:rPr>
          <w:rtl/>
        </w:rPr>
        <w:t>-</w:t>
      </w:r>
      <w:r w:rsidRPr="005A2F81">
        <w:rPr>
          <w:rtl/>
        </w:rPr>
        <w:t>1998 נהרגו בכבישי ישראל 522 בני אדם. ב</w:t>
      </w:r>
      <w:r w:rsidR="005A3E84">
        <w:rPr>
          <w:rtl/>
        </w:rPr>
        <w:t>-</w:t>
      </w:r>
      <w:r w:rsidRPr="005A2F81">
        <w:rPr>
          <w:rtl/>
        </w:rPr>
        <w:t xml:space="preserve">1999 </w:t>
      </w:r>
      <w:r w:rsidR="005A3E84">
        <w:rPr>
          <w:rtl/>
        </w:rPr>
        <w:t>–</w:t>
      </w:r>
      <w:r w:rsidRPr="005A2F81">
        <w:rPr>
          <w:rtl/>
        </w:rPr>
        <w:t xml:space="preserve"> 449, ירידה של כ</w:t>
      </w:r>
      <w:r w:rsidR="005A3E84">
        <w:rPr>
          <w:rtl/>
        </w:rPr>
        <w:t>-</w:t>
      </w:r>
      <w:r w:rsidR="005A3E84" w:rsidRPr="005A2F81">
        <w:rPr>
          <w:rtl/>
        </w:rPr>
        <w:t>14</w:t>
      </w:r>
      <w:r w:rsidR="005A3E84">
        <w:rPr>
          <w:rtl/>
        </w:rPr>
        <w:t>%</w:t>
      </w:r>
      <w:r w:rsidRPr="005A2F81">
        <w:rPr>
          <w:rtl/>
        </w:rPr>
        <w:t>.</w:t>
      </w:r>
      <w:r w:rsidR="005A3E84">
        <w:rPr>
          <w:rtl/>
        </w:rPr>
        <w:t xml:space="preserve"> </w:t>
      </w:r>
      <w:r w:rsidRPr="005A2F81">
        <w:rPr>
          <w:rtl/>
        </w:rPr>
        <w:t>פצועים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קשה </w:t>
      </w:r>
      <w:r w:rsidR="005A3E84">
        <w:rPr>
          <w:rtl/>
        </w:rPr>
        <w:t>–</w:t>
      </w:r>
      <w:r w:rsidRPr="005A2F81">
        <w:rPr>
          <w:rtl/>
        </w:rPr>
        <w:t xml:space="preserve"> ב</w:t>
      </w:r>
      <w:r w:rsidR="005A3E84">
        <w:rPr>
          <w:rtl/>
        </w:rPr>
        <w:t>-</w:t>
      </w:r>
      <w:r w:rsidRPr="005A2F81">
        <w:rPr>
          <w:rtl/>
        </w:rPr>
        <w:t>1998 נפצעו קשה 3,203 בני אדם; ב</w:t>
      </w:r>
      <w:r w:rsidR="005A3E84">
        <w:rPr>
          <w:rtl/>
        </w:rPr>
        <w:t>-</w:t>
      </w:r>
      <w:r w:rsidRPr="005A2F81">
        <w:rPr>
          <w:rtl/>
        </w:rPr>
        <w:t xml:space="preserve">1999 </w:t>
      </w:r>
      <w:r w:rsidR="005A3E84">
        <w:rPr>
          <w:rtl/>
        </w:rPr>
        <w:t>–</w:t>
      </w:r>
      <w:r w:rsidRPr="005A2F81">
        <w:rPr>
          <w:rtl/>
        </w:rPr>
        <w:t xml:space="preserve"> 2,950. ירידה של כ</w:t>
      </w:r>
      <w:r w:rsidR="005A3E84">
        <w:rPr>
          <w:rtl/>
        </w:rPr>
        <w:t>-</w:t>
      </w:r>
      <w:r w:rsidR="005A3E84" w:rsidRPr="005A2F81">
        <w:rPr>
          <w:rtl/>
        </w:rPr>
        <w:t>7</w:t>
      </w:r>
      <w:r w:rsidRPr="005A2F81">
        <w:rPr>
          <w:rtl/>
        </w:rPr>
        <w:t>.9</w:t>
      </w:r>
      <w:r w:rsidR="00C05B48">
        <w:rPr>
          <w:rFonts w:hint="cs"/>
          <w:rtl/>
        </w:rPr>
        <w:t>%</w:t>
      </w:r>
      <w:r w:rsidRPr="005A2F81">
        <w:rPr>
          <w:rtl/>
        </w:rPr>
        <w:t>.</w:t>
      </w:r>
      <w:r w:rsidR="005A3E84">
        <w:rPr>
          <w:rtl/>
        </w:rPr>
        <w:t xml:space="preserve"> </w:t>
      </w:r>
      <w:r w:rsidRPr="005A2F81">
        <w:rPr>
          <w:rtl/>
        </w:rPr>
        <w:t>פצועים קל:</w:t>
      </w:r>
      <w:r w:rsidR="005A3E84">
        <w:rPr>
          <w:rtl/>
        </w:rPr>
        <w:t xml:space="preserve"> </w:t>
      </w:r>
      <w:r w:rsidRPr="005A2F81">
        <w:rPr>
          <w:rtl/>
        </w:rPr>
        <w:t>ב</w:t>
      </w:r>
      <w:r w:rsidR="005A3E84">
        <w:rPr>
          <w:rtl/>
        </w:rPr>
        <w:t>-</w:t>
      </w:r>
      <w:r w:rsidRPr="005A2F81">
        <w:rPr>
          <w:rtl/>
        </w:rPr>
        <w:t>1998</w:t>
      </w:r>
      <w:r w:rsidR="005A3E84">
        <w:rPr>
          <w:rtl/>
        </w:rPr>
        <w:t xml:space="preserve"> </w:t>
      </w:r>
      <w:r w:rsidRPr="005A2F81">
        <w:rPr>
          <w:rtl/>
        </w:rPr>
        <w:t>נפצעו</w:t>
      </w:r>
      <w:r w:rsidR="005A3E84">
        <w:rPr>
          <w:rtl/>
        </w:rPr>
        <w:t xml:space="preserve"> </w:t>
      </w:r>
      <w:r w:rsidRPr="005A2F81">
        <w:rPr>
          <w:rtl/>
        </w:rPr>
        <w:t>43,337 בני אדם, וב</w:t>
      </w:r>
      <w:r w:rsidR="005A3E84">
        <w:rPr>
          <w:rtl/>
        </w:rPr>
        <w:t>-</w:t>
      </w:r>
      <w:r w:rsidRPr="005A2F81">
        <w:rPr>
          <w:rtl/>
        </w:rPr>
        <w:t xml:space="preserve">1999 </w:t>
      </w:r>
      <w:r w:rsidR="005A3E84">
        <w:rPr>
          <w:rtl/>
        </w:rPr>
        <w:t>–</w:t>
      </w:r>
      <w:r w:rsidRPr="005A2F81">
        <w:rPr>
          <w:rtl/>
        </w:rPr>
        <w:t xml:space="preserve"> 38,822 בני אדם; ירידה של</w:t>
      </w:r>
      <w:r w:rsidR="005A3E84">
        <w:rPr>
          <w:rtl/>
        </w:rPr>
        <w:t xml:space="preserve"> </w:t>
      </w:r>
      <w:r w:rsidR="005A3E84" w:rsidRPr="005A2F81">
        <w:rPr>
          <w:rtl/>
        </w:rPr>
        <w:t>10</w:t>
      </w:r>
      <w:r w:rsidRPr="005A2F81">
        <w:rPr>
          <w:rtl/>
        </w:rPr>
        <w:t>.4</w:t>
      </w:r>
      <w:r w:rsidR="00C05B48">
        <w:rPr>
          <w:rFonts w:hint="cs"/>
          <w:rtl/>
        </w:rPr>
        <w:t>%</w:t>
      </w:r>
      <w:r w:rsidRPr="005A2F81">
        <w:rPr>
          <w:rtl/>
        </w:rPr>
        <w:t>. סך הכול, בכל סוגי הנפגעים היתה ירידה של למעלה מ</w:t>
      </w:r>
      <w:r w:rsidR="005A3E84">
        <w:rPr>
          <w:rtl/>
        </w:rPr>
        <w:t>-</w:t>
      </w:r>
      <w:r w:rsidR="005A3E84" w:rsidRPr="005A2F81">
        <w:rPr>
          <w:rtl/>
        </w:rPr>
        <w:t>10</w:t>
      </w:r>
      <w:r w:rsidR="005A3E84">
        <w:rPr>
          <w:rtl/>
        </w:rPr>
        <w:t>%</w:t>
      </w:r>
      <w:r w:rsidRPr="005A2F81">
        <w:rPr>
          <w:rtl/>
        </w:rPr>
        <w:t>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כנסת נכבדה, תאונות דרכים אינן אסון טבע או מכה משמים. זהו</w:t>
      </w:r>
      <w:r w:rsidR="005A3E84">
        <w:rPr>
          <w:rtl/>
        </w:rPr>
        <w:t xml:space="preserve"> </w:t>
      </w:r>
      <w:r w:rsidRPr="005A2F81">
        <w:rPr>
          <w:rtl/>
        </w:rPr>
        <w:t>נגע</w:t>
      </w:r>
      <w:r w:rsidR="005A3E84">
        <w:rPr>
          <w:rtl/>
        </w:rPr>
        <w:t xml:space="preserve"> </w:t>
      </w:r>
      <w:r w:rsidRPr="005A2F81">
        <w:rPr>
          <w:rtl/>
        </w:rPr>
        <w:t>חברתי</w:t>
      </w:r>
      <w:r w:rsidR="005A3E84">
        <w:rPr>
          <w:rtl/>
        </w:rPr>
        <w:t xml:space="preserve"> </w:t>
      </w:r>
      <w:r w:rsidRPr="005A2F81">
        <w:rPr>
          <w:rtl/>
        </w:rPr>
        <w:t>שניתן</w:t>
      </w:r>
      <w:r w:rsidR="005A3E84">
        <w:rPr>
          <w:rtl/>
        </w:rPr>
        <w:t xml:space="preserve"> </w:t>
      </w:r>
      <w:r w:rsidRPr="005A2F81">
        <w:rPr>
          <w:rtl/>
        </w:rPr>
        <w:t>לטפל</w:t>
      </w:r>
      <w:r w:rsidR="005A3E84">
        <w:rPr>
          <w:rtl/>
        </w:rPr>
        <w:t xml:space="preserve"> </w:t>
      </w:r>
      <w:r w:rsidRPr="005A2F81">
        <w:rPr>
          <w:rtl/>
        </w:rPr>
        <w:t>בו,</w:t>
      </w:r>
      <w:r w:rsidR="005A3E84">
        <w:rPr>
          <w:rtl/>
        </w:rPr>
        <w:t xml:space="preserve"> </w:t>
      </w:r>
      <w:r w:rsidRPr="005A2F81">
        <w:rPr>
          <w:rtl/>
        </w:rPr>
        <w:t>וחובתנו לטפל בו. הפחתת מספר ההרוגים והפצועים קשה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דרכים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יעד</w:t>
      </w:r>
      <w:r w:rsidR="005A3E84">
        <w:rPr>
          <w:rtl/>
        </w:rPr>
        <w:t xml:space="preserve"> </w:t>
      </w:r>
      <w:r w:rsidRPr="005A2F81">
        <w:rPr>
          <w:rtl/>
        </w:rPr>
        <w:t>לאומי וחברתי ממדרגה ראשונה. הערך של קדושת החיים שאנו</w:t>
      </w:r>
      <w:r w:rsidR="005A3E84">
        <w:rPr>
          <w:rtl/>
        </w:rPr>
        <w:t xml:space="preserve"> </w:t>
      </w:r>
      <w:r w:rsidRPr="005A2F81">
        <w:rPr>
          <w:rtl/>
        </w:rPr>
        <w:t>מצווים</w:t>
      </w:r>
      <w:r w:rsidR="005A3E84">
        <w:rPr>
          <w:rtl/>
        </w:rPr>
        <w:t xml:space="preserve"> </w:t>
      </w:r>
      <w:r w:rsidRPr="005A2F81">
        <w:rPr>
          <w:rtl/>
        </w:rPr>
        <w:t>עליו,</w:t>
      </w:r>
      <w:r w:rsidR="005A3E84">
        <w:rPr>
          <w:rtl/>
        </w:rPr>
        <w:t xml:space="preserve"> </w:t>
      </w:r>
      <w:r w:rsidRPr="005A2F81">
        <w:rPr>
          <w:rtl/>
        </w:rPr>
        <w:t>ועליו התחנכנו וגדלנו, מחייב אותנו לעשות כל שלאל ידנו כדי להיאבק</w:t>
      </w:r>
      <w:r w:rsidR="005A3E84">
        <w:rPr>
          <w:rtl/>
        </w:rPr>
        <w:t xml:space="preserve"> </w:t>
      </w:r>
      <w:r w:rsidRPr="005A2F81">
        <w:rPr>
          <w:rtl/>
        </w:rPr>
        <w:t>בנגע תאונות הדרכים ולצמצם את מפגעיו.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מספר</w:t>
      </w:r>
      <w:r w:rsidR="005A3E84">
        <w:rPr>
          <w:rtl/>
        </w:rPr>
        <w:t xml:space="preserve"> </w:t>
      </w:r>
      <w:r w:rsidRPr="005A2F81">
        <w:rPr>
          <w:rtl/>
        </w:rPr>
        <w:t>רב של מדינות בעולם ניהלו תוכניות לאומיות למאבק בתאונות דרכים והשיגו</w:t>
      </w:r>
      <w:r w:rsidR="005A3E84">
        <w:rPr>
          <w:rtl/>
        </w:rPr>
        <w:t xml:space="preserve"> </w:t>
      </w:r>
      <w:r w:rsidRPr="005A2F81">
        <w:rPr>
          <w:rtl/>
        </w:rPr>
        <w:t>ירידה</w:t>
      </w:r>
      <w:r w:rsidR="005A3E84">
        <w:rPr>
          <w:rtl/>
        </w:rPr>
        <w:t xml:space="preserve"> </w:t>
      </w:r>
      <w:r w:rsidRPr="005A2F81">
        <w:rPr>
          <w:rtl/>
        </w:rPr>
        <w:t>משמעותית</w:t>
      </w:r>
      <w:r w:rsidR="005A3E84">
        <w:rPr>
          <w:rtl/>
        </w:rPr>
        <w:t xml:space="preserve"> </w:t>
      </w:r>
      <w:r w:rsidRPr="005A2F81">
        <w:rPr>
          <w:rtl/>
        </w:rPr>
        <w:t>במספר</w:t>
      </w:r>
      <w:r w:rsidR="005A3E84">
        <w:rPr>
          <w:rtl/>
        </w:rPr>
        <w:t xml:space="preserve"> </w:t>
      </w:r>
      <w:r w:rsidRPr="005A2F81">
        <w:rPr>
          <w:rtl/>
        </w:rPr>
        <w:t>ההרוגים והפצועים קשה בתאונות דרכים. על בסיס ניסיונם של</w:t>
      </w:r>
      <w:r w:rsidR="005A3E84">
        <w:rPr>
          <w:rtl/>
        </w:rPr>
        <w:t xml:space="preserve"> </w:t>
      </w:r>
      <w:r w:rsidRPr="005A2F81">
        <w:rPr>
          <w:rtl/>
        </w:rPr>
        <w:t>האחרים ומניסיוננו שלנו בשנה האחרונה אנו יודעים, כי ניתן להשיג תוצאות במאבק קשה</w:t>
      </w:r>
      <w:r w:rsidR="005A3E84">
        <w:rPr>
          <w:rtl/>
        </w:rPr>
        <w:t xml:space="preserve"> </w:t>
      </w:r>
      <w:r w:rsidRPr="005A2F81">
        <w:rPr>
          <w:rtl/>
        </w:rPr>
        <w:t>ואכזרי זה.</w:t>
      </w:r>
      <w:r w:rsidR="005A3E84">
        <w:rPr>
          <w:rtl/>
        </w:rPr>
        <w:t xml:space="preserve"> </w:t>
      </w:r>
      <w:r w:rsidRPr="005A2F81">
        <w:rPr>
          <w:rtl/>
        </w:rPr>
        <w:t>קשה ככל שיהיה, ניתן להשיג בו תוצאות.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לפני</w:t>
      </w:r>
      <w:r w:rsidR="005A3E84">
        <w:rPr>
          <w:rtl/>
        </w:rPr>
        <w:t xml:space="preserve"> </w:t>
      </w:r>
      <w:r w:rsidRPr="005A2F81">
        <w:rPr>
          <w:rtl/>
        </w:rPr>
        <w:t>כארבעה</w:t>
      </w:r>
      <w:r w:rsidR="005A3E84">
        <w:rPr>
          <w:rtl/>
        </w:rPr>
        <w:t xml:space="preserve"> </w:t>
      </w:r>
      <w:r w:rsidRPr="005A2F81">
        <w:rPr>
          <w:rtl/>
        </w:rPr>
        <w:t>חודשים</w:t>
      </w:r>
      <w:r w:rsidR="005A3E84">
        <w:rPr>
          <w:rtl/>
        </w:rPr>
        <w:t xml:space="preserve"> </w:t>
      </w:r>
      <w:r w:rsidRPr="005A2F81">
        <w:rPr>
          <w:rtl/>
        </w:rPr>
        <w:t>אוחדו</w:t>
      </w:r>
      <w:r w:rsidR="005A3E84">
        <w:rPr>
          <w:rtl/>
        </w:rPr>
        <w:t xml:space="preserve"> </w:t>
      </w:r>
      <w:r w:rsidRPr="005A2F81">
        <w:rPr>
          <w:rtl/>
        </w:rPr>
        <w:t>בהחלטת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הגופים</w:t>
      </w:r>
      <w:r w:rsidR="005A3E84">
        <w:rPr>
          <w:rtl/>
        </w:rPr>
        <w:t xml:space="preserve"> </w:t>
      </w:r>
      <w:r w:rsidRPr="005A2F81">
        <w:rPr>
          <w:rtl/>
        </w:rPr>
        <w:t>העוסקים</w:t>
      </w:r>
      <w:r w:rsidR="005A3E84">
        <w:rPr>
          <w:rtl/>
        </w:rPr>
        <w:t xml:space="preserve"> </w:t>
      </w:r>
      <w:r w:rsidRPr="005A2F81">
        <w:rPr>
          <w:rtl/>
        </w:rPr>
        <w:t>בתשתיות</w:t>
      </w:r>
      <w:r w:rsidR="005A3E84">
        <w:rPr>
          <w:rtl/>
        </w:rPr>
        <w:t xml:space="preserve"> </w:t>
      </w:r>
      <w:r w:rsidRPr="005A2F81">
        <w:rPr>
          <w:rtl/>
        </w:rPr>
        <w:t>תחבורתיות</w:t>
      </w:r>
      <w:r w:rsidR="005A3E84">
        <w:rPr>
          <w:rtl/>
        </w:rPr>
        <w:t xml:space="preserve"> </w:t>
      </w:r>
      <w:r w:rsidRPr="005A2F81">
        <w:rPr>
          <w:rtl/>
        </w:rPr>
        <w:t>במדינת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תחת קורת גג של משרד התחבורה. שינוי זה משפר לאין ערוך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יכולתנו</w:t>
      </w:r>
      <w:r w:rsidR="005A3E84">
        <w:rPr>
          <w:rtl/>
        </w:rPr>
        <w:t xml:space="preserve"> </w:t>
      </w:r>
      <w:r w:rsidRPr="005A2F81">
        <w:rPr>
          <w:rtl/>
        </w:rPr>
        <w:t>להפעיל</w:t>
      </w:r>
      <w:r w:rsidR="005A3E84">
        <w:rPr>
          <w:rtl/>
        </w:rPr>
        <w:t xml:space="preserve"> </w:t>
      </w:r>
      <w:r w:rsidRPr="005A2F81">
        <w:rPr>
          <w:rtl/>
        </w:rPr>
        <w:t>ראייה מערכתית כוללת ולקיים תהליכי קבלת החלטות מתואמים בין</w:t>
      </w:r>
      <w:r w:rsidR="005A3E84">
        <w:rPr>
          <w:rtl/>
        </w:rPr>
        <w:t xml:space="preserve"> </w:t>
      </w:r>
      <w:r w:rsidRPr="005A2F81">
        <w:rPr>
          <w:rtl/>
        </w:rPr>
        <w:t>הגופים השונים לטובת שיפור הבטיחות בדרכים.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כניסתי לתפקידי יזמתי פורום ציבורי בראשותי, שייעודו להעלות לדיון מעמיק</w:t>
      </w:r>
      <w:r w:rsidR="005A3E84">
        <w:rPr>
          <w:rtl/>
        </w:rPr>
        <w:t xml:space="preserve"> </w:t>
      </w:r>
      <w:r w:rsidRPr="005A2F81">
        <w:rPr>
          <w:rtl/>
        </w:rPr>
        <w:t>ומקיף</w:t>
      </w:r>
      <w:r w:rsidR="005A3E84">
        <w:rPr>
          <w:rtl/>
        </w:rPr>
        <w:t xml:space="preserve"> </w:t>
      </w:r>
      <w:r w:rsidRPr="005A2F81">
        <w:rPr>
          <w:rtl/>
        </w:rPr>
        <w:t>סוגיות</w:t>
      </w:r>
      <w:r w:rsidR="005A3E84">
        <w:rPr>
          <w:rtl/>
        </w:rPr>
        <w:t xml:space="preserve"> </w:t>
      </w:r>
      <w:r w:rsidRPr="005A2F81">
        <w:rPr>
          <w:rtl/>
        </w:rPr>
        <w:t>בנושא</w:t>
      </w:r>
      <w:r w:rsidR="005A3E84">
        <w:rPr>
          <w:rtl/>
        </w:rPr>
        <w:t xml:space="preserve"> </w:t>
      </w:r>
      <w:r w:rsidRPr="005A2F81">
        <w:rPr>
          <w:rtl/>
        </w:rPr>
        <w:t>הבטיחות בדרכים. בפורום חברים נציגים מגופים העוסקים בתחום</w:t>
      </w:r>
      <w:r w:rsidR="005A3E84">
        <w:rPr>
          <w:rtl/>
        </w:rPr>
        <w:t xml:space="preserve"> </w:t>
      </w:r>
      <w:r w:rsidRPr="005A2F81">
        <w:rPr>
          <w:rtl/>
        </w:rPr>
        <w:t>הבטיחות</w:t>
      </w:r>
      <w:r w:rsidR="005A3E84">
        <w:rPr>
          <w:rtl/>
        </w:rPr>
        <w:t xml:space="preserve"> </w:t>
      </w:r>
      <w:r w:rsidRPr="005A2F81">
        <w:rPr>
          <w:rtl/>
        </w:rPr>
        <w:t>בדרכים,</w:t>
      </w:r>
      <w:r w:rsidR="005A3E84">
        <w:rPr>
          <w:rtl/>
        </w:rPr>
        <w:t xml:space="preserve"> </w:t>
      </w:r>
      <w:r w:rsidRPr="005A2F81">
        <w:rPr>
          <w:rtl/>
        </w:rPr>
        <w:t>אנשי אקדמיה ואנשי ציבור שיש להם ידע, ניסיון רב</w:t>
      </w:r>
      <w:r w:rsidR="005A3E84">
        <w:rPr>
          <w:rtl/>
        </w:rPr>
        <w:t>-</w:t>
      </w:r>
      <w:r w:rsidRPr="005A2F81">
        <w:rPr>
          <w:rtl/>
        </w:rPr>
        <w:t>שנים, מעורבות</w:t>
      </w:r>
      <w:r w:rsidR="005A3E84">
        <w:rPr>
          <w:rtl/>
        </w:rPr>
        <w:t xml:space="preserve"> </w:t>
      </w:r>
      <w:r w:rsidRPr="005A2F81">
        <w:rPr>
          <w:rtl/>
        </w:rPr>
        <w:t>ועניין</w:t>
      </w:r>
      <w:r w:rsidR="005A3E84">
        <w:rPr>
          <w:rtl/>
        </w:rPr>
        <w:t xml:space="preserve"> </w:t>
      </w:r>
      <w:r w:rsidRPr="005A2F81">
        <w:rPr>
          <w:rtl/>
        </w:rPr>
        <w:t>בתחום הזה. המסקנות וההמלצות שמגובשות בפורום הזה</w:t>
      </w:r>
      <w:r w:rsidR="005A3E84">
        <w:rPr>
          <w:rtl/>
        </w:rPr>
        <w:t xml:space="preserve"> </w:t>
      </w:r>
      <w:r w:rsidRPr="005A2F81">
        <w:rPr>
          <w:rtl/>
        </w:rPr>
        <w:t>ויגובשו בעתיד מסייעות</w:t>
      </w:r>
      <w:r w:rsidR="005A3E84">
        <w:rPr>
          <w:rtl/>
        </w:rPr>
        <w:t xml:space="preserve"> </w:t>
      </w:r>
      <w:r w:rsidRPr="005A2F81">
        <w:rPr>
          <w:rtl/>
        </w:rPr>
        <w:t>לנו לבחון כל פעם מחדש את האסטרטגיה ואת הדרך למאבק בתאונות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רבותי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חוק</w:t>
      </w:r>
      <w:r w:rsidR="005A3E84">
        <w:rPr>
          <w:rtl/>
        </w:rPr>
        <w:t xml:space="preserve"> </w:t>
      </w:r>
      <w:r w:rsidRPr="005A2F81">
        <w:rPr>
          <w:rtl/>
        </w:rPr>
        <w:t>המאבק הלאומי בתאונות הדרכים,</w:t>
      </w:r>
      <w:r w:rsidR="005A3E84">
        <w:rPr>
          <w:rtl/>
        </w:rPr>
        <w:t xml:space="preserve"> </w:t>
      </w:r>
      <w:r w:rsidRPr="005A2F81">
        <w:rPr>
          <w:rtl/>
        </w:rPr>
        <w:t>התשנ"ז</w:t>
      </w:r>
      <w:r w:rsidR="005A3E84">
        <w:rPr>
          <w:rtl/>
        </w:rPr>
        <w:t>–</w:t>
      </w:r>
      <w:r w:rsidRPr="005A2F81">
        <w:rPr>
          <w:rtl/>
        </w:rPr>
        <w:t>1997, אושר</w:t>
      </w:r>
      <w:r w:rsidR="005A3E84">
        <w:rPr>
          <w:rtl/>
        </w:rPr>
        <w:t xml:space="preserve"> </w:t>
      </w:r>
      <w:r w:rsidRPr="005A2F81">
        <w:rPr>
          <w:rtl/>
        </w:rPr>
        <w:t>בכנסת לפני כשנתיים. בהתאם לחוק זה הוקמה במסגרת משרד התחבורה</w:t>
      </w:r>
      <w:r w:rsidR="005A3E84">
        <w:rPr>
          <w:rtl/>
        </w:rPr>
        <w:t xml:space="preserve"> </w:t>
      </w:r>
      <w:r w:rsidRPr="005A2F81">
        <w:rPr>
          <w:rtl/>
        </w:rPr>
        <w:t>הרשות הלאומית לבטיחות בדרכים המופקדת על יישום החוק.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>תפקידיה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הרשות,</w:t>
      </w:r>
      <w:r w:rsidR="005A3E84">
        <w:rPr>
          <w:rtl/>
        </w:rPr>
        <w:t xml:space="preserve"> </w:t>
      </w:r>
      <w:r w:rsidRPr="005A2F81">
        <w:rPr>
          <w:rtl/>
        </w:rPr>
        <w:t>כפי</w:t>
      </w:r>
      <w:r w:rsidR="005A3E84">
        <w:rPr>
          <w:rtl/>
        </w:rPr>
        <w:t xml:space="preserve"> </w:t>
      </w:r>
      <w:r w:rsidRPr="005A2F81">
        <w:rPr>
          <w:rtl/>
        </w:rPr>
        <w:t>שהם</w:t>
      </w:r>
      <w:r w:rsidR="005A3E84">
        <w:rPr>
          <w:rtl/>
        </w:rPr>
        <w:t xml:space="preserve"> </w:t>
      </w:r>
      <w:r w:rsidRPr="005A2F81">
        <w:rPr>
          <w:rtl/>
        </w:rPr>
        <w:t>באים</w:t>
      </w:r>
      <w:r w:rsidR="005A3E84">
        <w:rPr>
          <w:rtl/>
        </w:rPr>
        <w:t xml:space="preserve"> </w:t>
      </w:r>
      <w:r w:rsidRPr="005A2F81">
        <w:rPr>
          <w:rtl/>
        </w:rPr>
        <w:t>לידי</w:t>
      </w:r>
      <w:r w:rsidR="005A3E84">
        <w:rPr>
          <w:rtl/>
        </w:rPr>
        <w:t xml:space="preserve"> </w:t>
      </w:r>
      <w:r w:rsidRPr="005A2F81">
        <w:rPr>
          <w:rtl/>
        </w:rPr>
        <w:t>ביטוי</w:t>
      </w:r>
      <w:r w:rsidR="005A3E84">
        <w:rPr>
          <w:rtl/>
        </w:rPr>
        <w:t xml:space="preserve"> </w:t>
      </w:r>
      <w:r w:rsidRPr="005A2F81">
        <w:rPr>
          <w:rtl/>
        </w:rPr>
        <w:t>בחוק, הכנת תוכניות</w:t>
      </w:r>
      <w:r w:rsidR="005A3E84">
        <w:rPr>
          <w:rtl/>
        </w:rPr>
        <w:t xml:space="preserve"> </w:t>
      </w:r>
      <w:r w:rsidRPr="005A2F81">
        <w:rPr>
          <w:rtl/>
        </w:rPr>
        <w:t>רב</w:t>
      </w:r>
      <w:r w:rsidR="005A3E84">
        <w:rPr>
          <w:rtl/>
        </w:rPr>
        <w:t>-</w:t>
      </w:r>
      <w:r w:rsidRPr="005A2F81">
        <w:rPr>
          <w:rtl/>
        </w:rPr>
        <w:t>שנתיות</w:t>
      </w:r>
      <w:r w:rsidR="005A3E84">
        <w:rPr>
          <w:rtl/>
        </w:rPr>
        <w:t xml:space="preserve"> </w:t>
      </w:r>
      <w:r w:rsidRPr="005A2F81">
        <w:rPr>
          <w:rtl/>
        </w:rPr>
        <w:t>למאבק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הדרכים,</w:t>
      </w:r>
      <w:r w:rsidR="005A3E84">
        <w:rPr>
          <w:rtl/>
        </w:rPr>
        <w:t xml:space="preserve"> </w:t>
      </w:r>
      <w:r w:rsidRPr="005A2F81">
        <w:rPr>
          <w:rtl/>
        </w:rPr>
        <w:t>הכנת</w:t>
      </w:r>
      <w:r w:rsidR="005A3E84">
        <w:rPr>
          <w:rtl/>
        </w:rPr>
        <w:t xml:space="preserve"> </w:t>
      </w:r>
      <w:r w:rsidRPr="005A2F81">
        <w:rPr>
          <w:rtl/>
        </w:rPr>
        <w:t>תוכניות עבודה שנתיות, ייזום פעילויות</w:t>
      </w:r>
      <w:r w:rsidR="005A3E84">
        <w:rPr>
          <w:rtl/>
        </w:rPr>
        <w:t xml:space="preserve"> </w:t>
      </w:r>
      <w:r w:rsidRPr="005A2F81">
        <w:rPr>
          <w:rtl/>
        </w:rPr>
        <w:t>לקידום</w:t>
      </w:r>
      <w:r w:rsidR="005A3E84">
        <w:rPr>
          <w:rtl/>
        </w:rPr>
        <w:t xml:space="preserve"> </w:t>
      </w:r>
      <w:r w:rsidRPr="005A2F81">
        <w:rPr>
          <w:rtl/>
        </w:rPr>
        <w:t>יישומן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התוכניות,</w:t>
      </w:r>
      <w:r w:rsidR="005A3E84">
        <w:rPr>
          <w:rtl/>
        </w:rPr>
        <w:t xml:space="preserve"> </w:t>
      </w:r>
      <w:r w:rsidRPr="005A2F81">
        <w:rPr>
          <w:rtl/>
        </w:rPr>
        <w:t>קידום</w:t>
      </w:r>
      <w:r w:rsidR="005A3E84">
        <w:rPr>
          <w:rtl/>
        </w:rPr>
        <w:t xml:space="preserve"> </w:t>
      </w:r>
      <w:r w:rsidRPr="005A2F81">
        <w:rPr>
          <w:rtl/>
        </w:rPr>
        <w:t>חקיקה ותקינה, תיאום בין כל משרדי הממשלה,</w:t>
      </w:r>
      <w:r w:rsidR="005A3E84">
        <w:rPr>
          <w:rtl/>
        </w:rPr>
        <w:t xml:space="preserve"> </w:t>
      </w:r>
      <w:r w:rsidRPr="005A2F81">
        <w:rPr>
          <w:rtl/>
        </w:rPr>
        <w:t>הגופים המוסדיים והארגונים הוולונטריים העוסקים בנושא המאבק בתאונות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הרשות</w:t>
      </w:r>
      <w:r w:rsidR="005A3E84">
        <w:rPr>
          <w:rtl/>
        </w:rPr>
        <w:t xml:space="preserve"> </w:t>
      </w:r>
      <w:r w:rsidRPr="005A2F81">
        <w:rPr>
          <w:rtl/>
        </w:rPr>
        <w:t>הלאומית</w:t>
      </w:r>
      <w:r w:rsidR="005A3E84">
        <w:rPr>
          <w:rtl/>
        </w:rPr>
        <w:t xml:space="preserve"> </w:t>
      </w:r>
      <w:r w:rsidRPr="005A2F81">
        <w:rPr>
          <w:rtl/>
        </w:rPr>
        <w:t>לבטיחות</w:t>
      </w:r>
      <w:r w:rsidR="005A3E84">
        <w:rPr>
          <w:rtl/>
        </w:rPr>
        <w:t xml:space="preserve"> </w:t>
      </w:r>
      <w:r w:rsidRPr="005A2F81">
        <w:rPr>
          <w:rtl/>
        </w:rPr>
        <w:t>בדרכים</w:t>
      </w:r>
      <w:r w:rsidR="005A3E84">
        <w:rPr>
          <w:rtl/>
        </w:rPr>
        <w:t xml:space="preserve"> </w:t>
      </w:r>
      <w:r w:rsidRPr="005A2F81">
        <w:rPr>
          <w:rtl/>
        </w:rPr>
        <w:t>במשרדי הניחה על שולחן הממשלה בדצמבר 1998</w:t>
      </w:r>
      <w:r w:rsidR="005A3E84">
        <w:rPr>
          <w:rtl/>
        </w:rPr>
        <w:t xml:space="preserve"> </w:t>
      </w:r>
      <w:r w:rsidRPr="005A2F81">
        <w:rPr>
          <w:rtl/>
        </w:rPr>
        <w:t>תוכנית</w:t>
      </w:r>
      <w:r w:rsidR="005A3E84">
        <w:rPr>
          <w:rtl/>
        </w:rPr>
        <w:t xml:space="preserve"> </w:t>
      </w:r>
      <w:r w:rsidRPr="005A2F81">
        <w:rPr>
          <w:rtl/>
        </w:rPr>
        <w:t>תלת</w:t>
      </w:r>
      <w:r w:rsidR="005A3E84">
        <w:rPr>
          <w:rtl/>
        </w:rPr>
        <w:t>-</w:t>
      </w:r>
      <w:r w:rsidRPr="005A2F81">
        <w:rPr>
          <w:rtl/>
        </w:rPr>
        <w:t>שנתית</w:t>
      </w:r>
      <w:r w:rsidR="005A3E84">
        <w:rPr>
          <w:rtl/>
        </w:rPr>
        <w:t xml:space="preserve"> </w:t>
      </w:r>
      <w:r w:rsidRPr="005A2F81">
        <w:rPr>
          <w:rtl/>
        </w:rPr>
        <w:t>למאבק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הדרכים,</w:t>
      </w:r>
      <w:r w:rsidR="005A3E84">
        <w:rPr>
          <w:rtl/>
        </w:rPr>
        <w:t xml:space="preserve"> </w:t>
      </w:r>
      <w:r w:rsidRPr="005A2F81">
        <w:rPr>
          <w:rtl/>
        </w:rPr>
        <w:t>בהתאם לסעיף 6(ב) לחוק המאבק הלאומי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דרכים.</w:t>
      </w:r>
      <w:r w:rsidR="005A3E84">
        <w:rPr>
          <w:rtl/>
        </w:rPr>
        <w:t xml:space="preserve"> </w:t>
      </w:r>
      <w:r w:rsidRPr="005A2F81">
        <w:rPr>
          <w:rtl/>
        </w:rPr>
        <w:t>תוכנית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חזרנו</w:t>
      </w:r>
      <w:r w:rsidR="005A3E84">
        <w:rPr>
          <w:rtl/>
        </w:rPr>
        <w:t xml:space="preserve"> </w:t>
      </w:r>
      <w:r w:rsidRPr="005A2F81">
        <w:rPr>
          <w:rtl/>
        </w:rPr>
        <w:t>והצגנו</w:t>
      </w:r>
      <w:r w:rsidR="005A3E84">
        <w:rPr>
          <w:rtl/>
        </w:rPr>
        <w:t xml:space="preserve"> </w:t>
      </w:r>
      <w:r w:rsidRPr="005A2F81">
        <w:rPr>
          <w:rtl/>
        </w:rPr>
        <w:t>בפני ממשלת ישראל לפני חודשים מספר.</w:t>
      </w:r>
      <w:r w:rsidR="005A3E84">
        <w:rPr>
          <w:rtl/>
        </w:rPr>
        <w:t xml:space="preserve"> </w:t>
      </w:r>
      <w:r w:rsidRPr="005A2F81">
        <w:rPr>
          <w:rtl/>
        </w:rPr>
        <w:t>התוכנית</w:t>
      </w:r>
      <w:r w:rsidR="005A3E84">
        <w:rPr>
          <w:rtl/>
        </w:rPr>
        <w:t xml:space="preserve"> </w:t>
      </w:r>
      <w:r w:rsidRPr="005A2F81">
        <w:rPr>
          <w:rtl/>
        </w:rPr>
        <w:t>הוכנה</w:t>
      </w:r>
      <w:r w:rsidR="005A3E84">
        <w:rPr>
          <w:rtl/>
        </w:rPr>
        <w:t xml:space="preserve"> </w:t>
      </w:r>
      <w:r w:rsidRPr="005A2F81">
        <w:rPr>
          <w:rtl/>
        </w:rPr>
        <w:t>בשיתוף</w:t>
      </w:r>
      <w:r w:rsidR="005A3E84">
        <w:rPr>
          <w:rtl/>
        </w:rPr>
        <w:t xml:space="preserve"> </w:t>
      </w:r>
      <w:r w:rsidRPr="005A2F81">
        <w:rPr>
          <w:rtl/>
        </w:rPr>
        <w:t>פעולה</w:t>
      </w:r>
      <w:r w:rsidR="005A3E84">
        <w:rPr>
          <w:rtl/>
        </w:rPr>
        <w:t xml:space="preserve"> </w:t>
      </w:r>
      <w:r w:rsidRPr="005A2F81">
        <w:rPr>
          <w:rtl/>
        </w:rPr>
        <w:t>ובתיאום</w:t>
      </w:r>
      <w:r w:rsidR="005A3E84">
        <w:rPr>
          <w:rtl/>
        </w:rPr>
        <w:t xml:space="preserve"> </w:t>
      </w:r>
      <w:r w:rsidRPr="005A2F81">
        <w:rPr>
          <w:rtl/>
        </w:rPr>
        <w:t>בין כל</w:t>
      </w:r>
      <w:r w:rsidR="005A3E84">
        <w:rPr>
          <w:rtl/>
        </w:rPr>
        <w:t xml:space="preserve"> </w:t>
      </w:r>
      <w:r w:rsidRPr="005A2F81">
        <w:rPr>
          <w:rtl/>
        </w:rPr>
        <w:t>הגורמים השותפים למאבקנו, המאבק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הדרכים. במאבק הזה שותפים כמובן משרד התחבורה, המשרד לביטחון פנים, משרד</w:t>
      </w:r>
      <w:r w:rsidR="005A3E84">
        <w:rPr>
          <w:rtl/>
        </w:rPr>
        <w:t xml:space="preserve"> </w:t>
      </w:r>
      <w:r w:rsidRPr="005A2F81">
        <w:rPr>
          <w:rtl/>
        </w:rPr>
        <w:t>החינוך, משרד המשפטים</w:t>
      </w:r>
      <w:r w:rsidR="005A3E84">
        <w:rPr>
          <w:rtl/>
        </w:rPr>
        <w:t xml:space="preserve"> </w:t>
      </w:r>
      <w:r w:rsidRPr="005A2F81">
        <w:rPr>
          <w:rtl/>
        </w:rPr>
        <w:t>ומשרד הבריאות.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העלות</w:t>
      </w:r>
      <w:r w:rsidR="005A3E84">
        <w:rPr>
          <w:rtl/>
        </w:rPr>
        <w:t xml:space="preserve"> </w:t>
      </w:r>
      <w:r w:rsidRPr="005A2F81">
        <w:rPr>
          <w:rtl/>
        </w:rPr>
        <w:t>הכוללת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התוכנית</w:t>
      </w:r>
      <w:r w:rsidR="005A3E84">
        <w:rPr>
          <w:rtl/>
        </w:rPr>
        <w:t xml:space="preserve"> </w:t>
      </w:r>
      <w:r w:rsidRPr="005A2F81">
        <w:rPr>
          <w:rtl/>
        </w:rPr>
        <w:t>מסתכמת</w:t>
      </w:r>
      <w:r w:rsidR="005A3E84">
        <w:rPr>
          <w:rtl/>
        </w:rPr>
        <w:t xml:space="preserve"> </w:t>
      </w:r>
      <w:r w:rsidRPr="005A2F81">
        <w:rPr>
          <w:rtl/>
        </w:rPr>
        <w:t>במיליארד ו</w:t>
      </w:r>
      <w:r w:rsidR="005A3E84">
        <w:rPr>
          <w:rtl/>
        </w:rPr>
        <w:t>-</w:t>
      </w:r>
      <w:r w:rsidRPr="005A2F81">
        <w:rPr>
          <w:rtl/>
        </w:rPr>
        <w:t>260 מיליון שקל בשלוש שנים.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אישרה</w:t>
      </w:r>
      <w:r w:rsidR="005A3E84">
        <w:rPr>
          <w:rtl/>
        </w:rPr>
        <w:t xml:space="preserve"> </w:t>
      </w:r>
      <w:r w:rsidRPr="005A2F81">
        <w:rPr>
          <w:rtl/>
        </w:rPr>
        <w:t>את התוכנית בהחלטה מס' 4664 מיום 28 בדצמבר 1998, אך, לצערי, קבעה</w:t>
      </w:r>
      <w:r w:rsidR="005A3E84">
        <w:rPr>
          <w:rtl/>
        </w:rPr>
        <w:t xml:space="preserve"> </w:t>
      </w:r>
      <w:r w:rsidRPr="005A2F81">
        <w:rPr>
          <w:rtl/>
        </w:rPr>
        <w:t>תקציב של 873 מיליון שקל בלבד לשלוש השנים 2001</w:t>
      </w:r>
      <w:r w:rsidR="00C05B48">
        <w:rPr>
          <w:rFonts w:hint="cs"/>
          <w:rtl/>
        </w:rPr>
        <w:t>-</w:t>
      </w:r>
      <w:r w:rsidRPr="005A2F81">
        <w:rPr>
          <w:rtl/>
        </w:rPr>
        <w:t>1999; כלומר, הוצאה של 291 מיליון</w:t>
      </w:r>
      <w:r w:rsidR="005A3E84">
        <w:rPr>
          <w:rtl/>
        </w:rPr>
        <w:t xml:space="preserve"> </w:t>
      </w:r>
      <w:r w:rsidRPr="005A2F81">
        <w:rPr>
          <w:rtl/>
        </w:rPr>
        <w:t>שקל בכל אחת מהשנים הללו.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מקור התקציב העיקרי של התוכנית הוא הקרן למימון פעולות למניעת תאונות דרכים.</w:t>
      </w:r>
      <w:r w:rsidR="005A3E84">
        <w:rPr>
          <w:rtl/>
        </w:rPr>
        <w:t xml:space="preserve"> </w:t>
      </w:r>
      <w:r w:rsidRPr="005A2F81">
        <w:rPr>
          <w:rtl/>
        </w:rPr>
        <w:t>הקרן</w:t>
      </w:r>
      <w:r w:rsidR="005A3E84">
        <w:rPr>
          <w:rtl/>
        </w:rPr>
        <w:t xml:space="preserve"> </w:t>
      </w:r>
      <w:r w:rsidRPr="005A2F81">
        <w:rPr>
          <w:rtl/>
        </w:rPr>
        <w:t>פועלת</w:t>
      </w:r>
      <w:r w:rsidR="005A3E84">
        <w:rPr>
          <w:rtl/>
        </w:rPr>
        <w:t xml:space="preserve"> </w:t>
      </w:r>
      <w:r w:rsidRPr="005A2F81">
        <w:rPr>
          <w:rtl/>
        </w:rPr>
        <w:t>במסגרת חוק הפיצויים לנפגעי תאונות דרכים, התש"ם</w:t>
      </w:r>
      <w:r w:rsidR="005A3E84">
        <w:rPr>
          <w:rtl/>
        </w:rPr>
        <w:t>–</w:t>
      </w:r>
      <w:r w:rsidRPr="005A2F81">
        <w:rPr>
          <w:rtl/>
        </w:rPr>
        <w:t>1980.</w:t>
      </w:r>
      <w:r w:rsidR="005A3E84">
        <w:rPr>
          <w:rtl/>
        </w:rPr>
        <w:t xml:space="preserve"> </w:t>
      </w:r>
      <w:r w:rsidRPr="005A2F81">
        <w:rPr>
          <w:rtl/>
        </w:rPr>
        <w:t>הכנסותיה של</w:t>
      </w:r>
      <w:r w:rsidR="005A3E84">
        <w:rPr>
          <w:rtl/>
        </w:rPr>
        <w:t xml:space="preserve"> </w:t>
      </w:r>
      <w:r w:rsidRPr="005A2F81">
        <w:rPr>
          <w:rtl/>
        </w:rPr>
        <w:t>הקרן</w:t>
      </w:r>
      <w:r w:rsidR="005A3E84">
        <w:rPr>
          <w:rtl/>
        </w:rPr>
        <w:t xml:space="preserve"> </w:t>
      </w:r>
      <w:r w:rsidRPr="005A2F81">
        <w:rPr>
          <w:rtl/>
        </w:rPr>
        <w:t>נובעות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מגביית </w:t>
      </w:r>
      <w:r w:rsidR="005A3E84" w:rsidRPr="005A2F81">
        <w:rPr>
          <w:rtl/>
        </w:rPr>
        <w:t>4</w:t>
      </w:r>
      <w:r w:rsidRPr="005A2F81">
        <w:rPr>
          <w:rtl/>
        </w:rPr>
        <w:t>.7</w:t>
      </w:r>
      <w:r w:rsidR="00C05B48">
        <w:rPr>
          <w:rFonts w:hint="cs"/>
          <w:rtl/>
        </w:rPr>
        <w:t>%</w:t>
      </w:r>
      <w:r w:rsidRPr="005A2F81">
        <w:rPr>
          <w:rtl/>
        </w:rPr>
        <w:t xml:space="preserve"> מפרמיית ביטוח החובה המשולמת על</w:t>
      </w:r>
      <w:r w:rsidR="005A3E84">
        <w:rPr>
          <w:rtl/>
        </w:rPr>
        <w:t>-</w:t>
      </w:r>
      <w:r w:rsidRPr="005A2F81">
        <w:rPr>
          <w:rtl/>
        </w:rPr>
        <w:t>ידי בעלי הרכב במדינה.</w:t>
      </w:r>
      <w:r w:rsidR="005A3E84">
        <w:rPr>
          <w:rtl/>
        </w:rPr>
        <w:t xml:space="preserve"> </w:t>
      </w:r>
      <w:r w:rsidRPr="005A2F81">
        <w:rPr>
          <w:rtl/>
        </w:rPr>
        <w:t>הקרן</w:t>
      </w:r>
      <w:r w:rsidR="005A3E84">
        <w:rPr>
          <w:rtl/>
        </w:rPr>
        <w:t xml:space="preserve"> </w:t>
      </w:r>
      <w:r w:rsidRPr="005A2F81">
        <w:rPr>
          <w:rtl/>
        </w:rPr>
        <w:t>מממנת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התוכנית</w:t>
      </w:r>
      <w:r w:rsidR="005A3E84">
        <w:rPr>
          <w:rtl/>
        </w:rPr>
        <w:t xml:space="preserve"> </w:t>
      </w:r>
      <w:r w:rsidRPr="005A2F81">
        <w:rPr>
          <w:rtl/>
        </w:rPr>
        <w:t>בשנת 1999 בהיקף של 176 מיליון שקל, ומייעדת סכום דומה</w:t>
      </w:r>
      <w:r w:rsidR="005A3E84">
        <w:rPr>
          <w:rtl/>
        </w:rPr>
        <w:t xml:space="preserve"> </w:t>
      </w:r>
      <w:r w:rsidRPr="005A2F81">
        <w:rPr>
          <w:rtl/>
        </w:rPr>
        <w:t>לשנת</w:t>
      </w:r>
      <w:r w:rsidR="005A3E84">
        <w:rPr>
          <w:rtl/>
        </w:rPr>
        <w:t xml:space="preserve"> </w:t>
      </w:r>
      <w:r w:rsidRPr="005A2F81">
        <w:rPr>
          <w:rtl/>
        </w:rPr>
        <w:t>2000.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סדר</w:t>
      </w:r>
      <w:r w:rsidR="005A3E84">
        <w:rPr>
          <w:rtl/>
        </w:rPr>
        <w:t>-</w:t>
      </w:r>
      <w:r w:rsidRPr="005A2F81">
        <w:rPr>
          <w:rtl/>
        </w:rPr>
        <w:t>יומה</w:t>
      </w:r>
      <w:r w:rsidR="005A3E84">
        <w:rPr>
          <w:rtl/>
        </w:rPr>
        <w:t xml:space="preserve"> </w:t>
      </w:r>
      <w:r w:rsidRPr="005A2F81">
        <w:rPr>
          <w:rtl/>
        </w:rPr>
        <w:t>של הכנסת מונחת הצעה לרפורמה בתחום ביטוח החובה לרכב</w:t>
      </w:r>
      <w:r w:rsidR="005A3E84">
        <w:rPr>
          <w:rtl/>
        </w:rPr>
        <w:t xml:space="preserve"> </w:t>
      </w:r>
      <w:r w:rsidRPr="005A2F81">
        <w:rPr>
          <w:rtl/>
        </w:rPr>
        <w:t>מנועי,</w:t>
      </w:r>
      <w:r w:rsidR="005A3E84">
        <w:rPr>
          <w:rtl/>
        </w:rPr>
        <w:t xml:space="preserve"> </w:t>
      </w:r>
      <w:r w:rsidRPr="005A2F81">
        <w:rPr>
          <w:rtl/>
        </w:rPr>
        <w:t>אשר</w:t>
      </w:r>
      <w:r w:rsidR="005A3E84">
        <w:rPr>
          <w:rtl/>
        </w:rPr>
        <w:t xml:space="preserve"> </w:t>
      </w:r>
      <w:r w:rsidRPr="005A2F81">
        <w:rPr>
          <w:rtl/>
        </w:rPr>
        <w:t>עשויה</w:t>
      </w:r>
      <w:r w:rsidR="005A3E84">
        <w:rPr>
          <w:rtl/>
        </w:rPr>
        <w:t xml:space="preserve"> </w:t>
      </w:r>
      <w:r w:rsidRPr="005A2F81">
        <w:rPr>
          <w:rtl/>
        </w:rPr>
        <w:t>להשפיע</w:t>
      </w:r>
      <w:r w:rsidR="005A3E84">
        <w:rPr>
          <w:rtl/>
        </w:rPr>
        <w:t xml:space="preserve"> </w:t>
      </w:r>
      <w:r w:rsidRPr="005A2F81">
        <w:rPr>
          <w:rtl/>
        </w:rPr>
        <w:t>באופן מהותי על המשך פעולתה של הקרן. אני עומד להביא</w:t>
      </w:r>
      <w:r w:rsidR="005A3E84">
        <w:rPr>
          <w:rtl/>
        </w:rPr>
        <w:t xml:space="preserve"> </w:t>
      </w:r>
      <w:r w:rsidRPr="005A2F81">
        <w:rPr>
          <w:rtl/>
        </w:rPr>
        <w:t>לכנסת הצעה מגובשת בנושא, והכנסת תידרש לדון בנושא במהלך שנת 2000.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רבותי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תאונות דרכים אינן קורות, הן נגרמות.</w:t>
      </w:r>
      <w:r w:rsidR="005A3E84">
        <w:rPr>
          <w:rtl/>
        </w:rPr>
        <w:t xml:space="preserve"> </w:t>
      </w:r>
      <w:r w:rsidRPr="005A2F81">
        <w:rPr>
          <w:rtl/>
        </w:rPr>
        <w:t>מצב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התשתיות בכבישים, צפיפות כלי הרכב בכבישים, תנאי מזג האוויר והראות </w:t>
      </w:r>
      <w:r w:rsidR="005A3E84">
        <w:rPr>
          <w:rtl/>
        </w:rPr>
        <w:t>–</w:t>
      </w:r>
      <w:r w:rsidRPr="005A2F81">
        <w:rPr>
          <w:rtl/>
        </w:rPr>
        <w:t xml:space="preserve"> כל אלה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גורמים</w:t>
      </w:r>
      <w:r w:rsidR="005A3E84">
        <w:rPr>
          <w:rtl/>
        </w:rPr>
        <w:t xml:space="preserve"> </w:t>
      </w:r>
      <w:r w:rsidRPr="005A2F81">
        <w:rPr>
          <w:rtl/>
        </w:rPr>
        <w:t>המקשים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הנהגים,</w:t>
      </w:r>
      <w:r w:rsidR="005A3E84">
        <w:rPr>
          <w:rtl/>
        </w:rPr>
        <w:t xml:space="preserve"> </w:t>
      </w:r>
      <w:r w:rsidRPr="005A2F81">
        <w:rPr>
          <w:rtl/>
        </w:rPr>
        <w:t>אך</w:t>
      </w:r>
      <w:r w:rsidR="005A3E84">
        <w:rPr>
          <w:rtl/>
        </w:rPr>
        <w:t xml:space="preserve"> </w:t>
      </w:r>
      <w:r w:rsidRPr="005A2F81">
        <w:rPr>
          <w:rtl/>
        </w:rPr>
        <w:t>אם צורת הנהיגה תתחשב במגבלות הדרך, התנועה</w:t>
      </w:r>
      <w:r w:rsidR="005A3E84">
        <w:rPr>
          <w:rtl/>
        </w:rPr>
        <w:t xml:space="preserve"> </w:t>
      </w:r>
      <w:r w:rsidRPr="005A2F81">
        <w:rPr>
          <w:rtl/>
        </w:rPr>
        <w:t>והתאורה,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סיבה</w:t>
      </w:r>
      <w:r w:rsidR="005A3E84">
        <w:rPr>
          <w:rtl/>
        </w:rPr>
        <w:t xml:space="preserve"> </w:t>
      </w:r>
      <w:r w:rsidRPr="005A2F81">
        <w:rPr>
          <w:rtl/>
        </w:rPr>
        <w:t>שיקרו תאונות כה רבות. הרי כולנו נחרדנו למשמע אוזנינו כאשר</w:t>
      </w:r>
      <w:r w:rsidR="005A3E84">
        <w:rPr>
          <w:rtl/>
        </w:rPr>
        <w:t xml:space="preserve"> </w:t>
      </w:r>
      <w:r w:rsidRPr="005A2F81">
        <w:rPr>
          <w:rtl/>
        </w:rPr>
        <w:t>ראו</w:t>
      </w:r>
      <w:r w:rsidR="005A3E84">
        <w:rPr>
          <w:rtl/>
        </w:rPr>
        <w:t xml:space="preserve"> </w:t>
      </w:r>
      <w:r w:rsidRPr="005A2F81">
        <w:rPr>
          <w:rtl/>
        </w:rPr>
        <w:t>עינינו</w:t>
      </w:r>
      <w:r w:rsidR="005A3E84">
        <w:rPr>
          <w:rtl/>
        </w:rPr>
        <w:t xml:space="preserve"> </w:t>
      </w:r>
      <w:r w:rsidRPr="005A2F81">
        <w:rPr>
          <w:rtl/>
        </w:rPr>
        <w:t>בסוף</w:t>
      </w:r>
      <w:r w:rsidR="005A3E84">
        <w:rPr>
          <w:rtl/>
        </w:rPr>
        <w:t xml:space="preserve"> </w:t>
      </w:r>
      <w:r w:rsidRPr="005A2F81">
        <w:rPr>
          <w:rtl/>
        </w:rPr>
        <w:t>השבוע</w:t>
      </w:r>
      <w:r w:rsidR="005A3E84">
        <w:rPr>
          <w:rtl/>
        </w:rPr>
        <w:t xml:space="preserve"> </w:t>
      </w:r>
      <w:r w:rsidRPr="005A2F81">
        <w:rPr>
          <w:rtl/>
        </w:rPr>
        <w:t>האחרון אם ובנה שנשרפו חיים בתוך רכבם. התנהגות הנהגים</w:t>
      </w:r>
      <w:r w:rsidR="005A3E84">
        <w:rPr>
          <w:rtl/>
        </w:rPr>
        <w:t xml:space="preserve"> </w:t>
      </w:r>
      <w:r w:rsidRPr="005A2F81">
        <w:rPr>
          <w:rtl/>
        </w:rPr>
        <w:t>והולכי</w:t>
      </w:r>
      <w:r w:rsidR="005A3E84">
        <w:rPr>
          <w:rtl/>
        </w:rPr>
        <w:t xml:space="preserve"> </w:t>
      </w:r>
      <w:r w:rsidRPr="005A2F81">
        <w:rPr>
          <w:rtl/>
        </w:rPr>
        <w:t>הרגל ממשיכה להיות הגורם המרכזי המשפיע ביותר על תאונות הדרכים. יותר מדי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דרכים</w:t>
      </w:r>
      <w:r w:rsidR="005A3E84">
        <w:rPr>
          <w:rtl/>
        </w:rPr>
        <w:t xml:space="preserve"> </w:t>
      </w:r>
      <w:r w:rsidRPr="005A2F81">
        <w:rPr>
          <w:rtl/>
        </w:rPr>
        <w:t>מתרחשות</w:t>
      </w:r>
      <w:r w:rsidR="005A3E84">
        <w:rPr>
          <w:rtl/>
        </w:rPr>
        <w:t xml:space="preserve"> </w:t>
      </w:r>
      <w:r w:rsidRPr="005A2F81">
        <w:rPr>
          <w:rtl/>
        </w:rPr>
        <w:t>במקומות שאין בהם בעיות תשתית, במזג אוויר יפה ובאור יום</w:t>
      </w:r>
      <w:r w:rsidR="005A3E84">
        <w:rPr>
          <w:rtl/>
        </w:rPr>
        <w:t xml:space="preserve"> </w:t>
      </w:r>
      <w:r w:rsidRPr="005A2F81">
        <w:rPr>
          <w:rtl/>
        </w:rPr>
        <w:t>מלא. הסיבה לכך היא אחת ויחידה: התנהגות הנהגים המעורבים בתאונות.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הגורם</w:t>
      </w:r>
      <w:r w:rsidR="005A3E84">
        <w:rPr>
          <w:rtl/>
        </w:rPr>
        <w:t xml:space="preserve"> </w:t>
      </w:r>
      <w:r w:rsidRPr="005A2F81">
        <w:rPr>
          <w:rtl/>
        </w:rPr>
        <w:t>האנושי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לקבל מקום מרכזי והולם בתוכניות המאבק בתאונות הדרכים.</w:t>
      </w:r>
      <w:r w:rsidR="005A3E84">
        <w:rPr>
          <w:rtl/>
        </w:rPr>
        <w:t xml:space="preserve"> </w:t>
      </w:r>
      <w:r w:rsidRPr="005A2F81">
        <w:rPr>
          <w:rtl/>
        </w:rPr>
        <w:t>התוכניות</w:t>
      </w:r>
      <w:r w:rsidR="005A3E84">
        <w:rPr>
          <w:rtl/>
        </w:rPr>
        <w:t xml:space="preserve"> </w:t>
      </w:r>
      <w:r w:rsidRPr="005A2F81">
        <w:rPr>
          <w:rtl/>
        </w:rPr>
        <w:t>שלנו, אשר גובשו במשרדי, מביאות עיקרון זה לידי ביטוי, ופעילותנו בתחום</w:t>
      </w:r>
      <w:r w:rsidR="005A3E84">
        <w:rPr>
          <w:rtl/>
        </w:rPr>
        <w:t xml:space="preserve"> </w:t>
      </w:r>
      <w:r w:rsidRPr="005A2F81">
        <w:rPr>
          <w:rtl/>
        </w:rPr>
        <w:t>זה כוללת את המרכיבים הבאים: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הראשון</w:t>
      </w:r>
      <w:r w:rsidR="005A3E84">
        <w:rPr>
          <w:rtl/>
        </w:rPr>
        <w:t xml:space="preserve"> </w:t>
      </w:r>
      <w:r w:rsidRPr="005A2F81">
        <w:rPr>
          <w:rtl/>
        </w:rPr>
        <w:t>שבהם</w:t>
      </w:r>
      <w:r w:rsidR="005A3E84">
        <w:rPr>
          <w:rtl/>
        </w:rPr>
        <w:t xml:space="preserve"> – </w:t>
      </w:r>
      <w:r w:rsidRPr="005A2F81">
        <w:rPr>
          <w:rtl/>
        </w:rPr>
        <w:t>העמקת החינוך לבטיחות בדרכים בכל שכבות הגיל במסגרת תוכנית</w:t>
      </w:r>
      <w:r w:rsidR="005A3E84">
        <w:rPr>
          <w:rtl/>
        </w:rPr>
        <w:t xml:space="preserve"> </w:t>
      </w:r>
      <w:r w:rsidRPr="005A2F81">
        <w:rPr>
          <w:rtl/>
        </w:rPr>
        <w:t>הלימודים</w:t>
      </w:r>
      <w:r w:rsidR="005A3E84">
        <w:rPr>
          <w:rtl/>
        </w:rPr>
        <w:t xml:space="preserve"> </w:t>
      </w:r>
      <w:r w:rsidRPr="005A2F81">
        <w:rPr>
          <w:rtl/>
        </w:rPr>
        <w:t>בבתי</w:t>
      </w:r>
      <w:r w:rsidR="005A3E84">
        <w:rPr>
          <w:rtl/>
        </w:rPr>
        <w:t>-</w:t>
      </w:r>
      <w:r w:rsidRPr="005A2F81">
        <w:rPr>
          <w:rtl/>
        </w:rPr>
        <w:t>הספר.</w:t>
      </w:r>
      <w:r w:rsidR="005A3E84">
        <w:rPr>
          <w:rtl/>
        </w:rPr>
        <w:t xml:space="preserve"> </w:t>
      </w:r>
      <w:r w:rsidRPr="005A2F81">
        <w:rPr>
          <w:rtl/>
        </w:rPr>
        <w:t>משרד</w:t>
      </w:r>
      <w:r w:rsidR="005A3E84">
        <w:rPr>
          <w:rtl/>
        </w:rPr>
        <w:t xml:space="preserve"> </w:t>
      </w:r>
      <w:r w:rsidRPr="005A2F81">
        <w:rPr>
          <w:rtl/>
        </w:rPr>
        <w:t>החינוך</w:t>
      </w:r>
      <w:r w:rsidR="005A3E84">
        <w:rPr>
          <w:rtl/>
        </w:rPr>
        <w:t xml:space="preserve"> </w:t>
      </w:r>
      <w:r w:rsidRPr="005A2F81">
        <w:rPr>
          <w:rtl/>
        </w:rPr>
        <w:t>ממלא</w:t>
      </w:r>
      <w:r w:rsidR="005A3E84">
        <w:rPr>
          <w:rtl/>
        </w:rPr>
        <w:t xml:space="preserve"> </w:t>
      </w:r>
      <w:r w:rsidRPr="005A2F81">
        <w:rPr>
          <w:rtl/>
        </w:rPr>
        <w:t>תפקיד</w:t>
      </w:r>
      <w:r w:rsidR="005A3E84">
        <w:rPr>
          <w:rtl/>
        </w:rPr>
        <w:t xml:space="preserve"> </w:t>
      </w:r>
      <w:r w:rsidRPr="005A2F81">
        <w:rPr>
          <w:rtl/>
        </w:rPr>
        <w:t>חשוב</w:t>
      </w:r>
      <w:r w:rsidR="005A3E84">
        <w:rPr>
          <w:rtl/>
        </w:rPr>
        <w:t xml:space="preserve"> </w:t>
      </w:r>
      <w:r w:rsidRPr="005A2F81">
        <w:rPr>
          <w:rtl/>
        </w:rPr>
        <w:t>וחיוני</w:t>
      </w:r>
      <w:r w:rsidR="005A3E84">
        <w:rPr>
          <w:rtl/>
        </w:rPr>
        <w:t xml:space="preserve"> </w:t>
      </w:r>
      <w:r w:rsidRPr="005A2F81">
        <w:rPr>
          <w:rtl/>
        </w:rPr>
        <w:t>בגיבוש תוכניות</w:t>
      </w:r>
      <w:r w:rsidR="005A3E84">
        <w:rPr>
          <w:rtl/>
        </w:rPr>
        <w:t xml:space="preserve"> </w:t>
      </w:r>
      <w:r w:rsidRPr="005A2F81">
        <w:rPr>
          <w:rtl/>
        </w:rPr>
        <w:t>לימודים,</w:t>
      </w:r>
      <w:r w:rsidR="005A3E84">
        <w:rPr>
          <w:rtl/>
        </w:rPr>
        <w:t xml:space="preserve"> </w:t>
      </w:r>
      <w:r w:rsidRPr="005A2F81">
        <w:rPr>
          <w:rtl/>
        </w:rPr>
        <w:t>הכשרת רכזי מקצוע ומדריכים והפעלת תוכניות חינוכיות בבתי</w:t>
      </w:r>
      <w:r w:rsidR="005A3E84">
        <w:rPr>
          <w:rtl/>
        </w:rPr>
        <w:t>-</w:t>
      </w:r>
      <w:r w:rsidRPr="005A2F81">
        <w:rPr>
          <w:rtl/>
        </w:rPr>
        <w:t>הספר. תוכניות</w:t>
      </w:r>
      <w:r w:rsidR="005A3E84">
        <w:rPr>
          <w:rtl/>
        </w:rPr>
        <w:t xml:space="preserve"> </w:t>
      </w:r>
      <w:r w:rsidRPr="005A2F81">
        <w:rPr>
          <w:rtl/>
        </w:rPr>
        <w:t>אלה</w:t>
      </w:r>
      <w:r w:rsidR="005A3E84">
        <w:rPr>
          <w:rtl/>
        </w:rPr>
        <w:t xml:space="preserve"> </w:t>
      </w:r>
      <w:r w:rsidRPr="005A2F81">
        <w:rPr>
          <w:rtl/>
        </w:rPr>
        <w:t>כוללות</w:t>
      </w:r>
      <w:r w:rsidR="005A3E84">
        <w:rPr>
          <w:rtl/>
        </w:rPr>
        <w:t xml:space="preserve"> </w:t>
      </w:r>
      <w:r w:rsidRPr="005A2F81">
        <w:rPr>
          <w:rtl/>
        </w:rPr>
        <w:t>הדרכה</w:t>
      </w:r>
      <w:r w:rsidR="005A3E84">
        <w:rPr>
          <w:rtl/>
        </w:rPr>
        <w:t xml:space="preserve"> </w:t>
      </w:r>
      <w:r w:rsidRPr="005A2F81">
        <w:rPr>
          <w:rtl/>
        </w:rPr>
        <w:t>להליכה</w:t>
      </w:r>
      <w:r w:rsidR="005A3E84">
        <w:rPr>
          <w:rtl/>
        </w:rPr>
        <w:t xml:space="preserve"> </w:t>
      </w:r>
      <w:r w:rsidRPr="005A2F81">
        <w:rPr>
          <w:rtl/>
        </w:rPr>
        <w:t>בטוחה, רכיבה על אופניים, וכן חינוך תעבורתי לתלמידי</w:t>
      </w:r>
      <w:r w:rsidR="005A3E84">
        <w:rPr>
          <w:rtl/>
        </w:rPr>
        <w:t xml:space="preserve"> </w:t>
      </w:r>
      <w:r w:rsidRPr="005A2F81">
        <w:rPr>
          <w:rtl/>
        </w:rPr>
        <w:t>כיתות י' וי"א כהכנה לקבלת רשיון נהיגה.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המרכיב השני </w:t>
      </w:r>
      <w:r w:rsidR="005A3E84">
        <w:rPr>
          <w:rtl/>
        </w:rPr>
        <w:t>–</w:t>
      </w:r>
      <w:r w:rsidRPr="005A2F81">
        <w:rPr>
          <w:rtl/>
        </w:rPr>
        <w:t xml:space="preserve"> קיום מסעי הסברה בנושאים ממוקדים ובתקופות זמן מוגדרות במגוון</w:t>
      </w:r>
      <w:r w:rsidR="005A3E84">
        <w:rPr>
          <w:rtl/>
        </w:rPr>
        <w:t xml:space="preserve"> </w:t>
      </w:r>
      <w:r w:rsidRPr="005A2F81">
        <w:rPr>
          <w:rtl/>
        </w:rPr>
        <w:t>אמצעי</w:t>
      </w:r>
      <w:r w:rsidR="005A3E84">
        <w:rPr>
          <w:rtl/>
        </w:rPr>
        <w:t xml:space="preserve"> </w:t>
      </w:r>
      <w:r w:rsidRPr="005A2F81">
        <w:rPr>
          <w:rtl/>
        </w:rPr>
        <w:t>התקשורת,</w:t>
      </w:r>
      <w:r w:rsidR="005A3E84">
        <w:rPr>
          <w:rtl/>
        </w:rPr>
        <w:t xml:space="preserve"> </w:t>
      </w:r>
      <w:r w:rsidRPr="005A2F81">
        <w:rPr>
          <w:rtl/>
        </w:rPr>
        <w:t>המנוהלים</w:t>
      </w:r>
      <w:r w:rsidR="005A3E84">
        <w:rPr>
          <w:rtl/>
        </w:rPr>
        <w:t xml:space="preserve"> </w:t>
      </w:r>
      <w:r w:rsidRPr="005A2F81">
        <w:rPr>
          <w:rtl/>
        </w:rPr>
        <w:t>במשרדי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הרשות</w:t>
      </w:r>
      <w:r w:rsidR="005A3E84">
        <w:rPr>
          <w:rtl/>
        </w:rPr>
        <w:t xml:space="preserve"> </w:t>
      </w:r>
      <w:r w:rsidRPr="005A2F81">
        <w:rPr>
          <w:rtl/>
        </w:rPr>
        <w:t>הלאומית לבטיחות בדרכים. מסעי</w:t>
      </w:r>
      <w:r w:rsidR="005A3E84">
        <w:rPr>
          <w:rtl/>
        </w:rPr>
        <w:t xml:space="preserve"> </w:t>
      </w:r>
      <w:r w:rsidRPr="005A2F81">
        <w:rPr>
          <w:rtl/>
        </w:rPr>
        <w:t>ההסברה</w:t>
      </w:r>
      <w:r w:rsidR="005A3E84">
        <w:rPr>
          <w:rtl/>
        </w:rPr>
        <w:t xml:space="preserve"> </w:t>
      </w:r>
      <w:r w:rsidRPr="005A2F81">
        <w:rPr>
          <w:rtl/>
        </w:rPr>
        <w:t>מיועדים</w:t>
      </w:r>
      <w:r w:rsidR="005A3E84">
        <w:rPr>
          <w:rtl/>
        </w:rPr>
        <w:t xml:space="preserve"> </w:t>
      </w:r>
      <w:r w:rsidRPr="005A2F81">
        <w:rPr>
          <w:rtl/>
        </w:rPr>
        <w:t>להביא</w:t>
      </w:r>
      <w:r w:rsidR="005A3E84">
        <w:rPr>
          <w:rtl/>
        </w:rPr>
        <w:t xml:space="preserve"> </w:t>
      </w:r>
      <w:r w:rsidRPr="005A2F81">
        <w:rPr>
          <w:rtl/>
        </w:rPr>
        <w:t>לשינוי בעמדות ולהטמעת התנהגות נכונה בקרב נהגים, נוסעים</w:t>
      </w:r>
      <w:r w:rsidR="005A3E84">
        <w:rPr>
          <w:rtl/>
        </w:rPr>
        <w:t xml:space="preserve"> </w:t>
      </w:r>
      <w:r w:rsidRPr="005A2F81">
        <w:rPr>
          <w:rtl/>
        </w:rPr>
        <w:t>והולכי</w:t>
      </w:r>
      <w:r w:rsidR="005A3E84">
        <w:rPr>
          <w:rtl/>
        </w:rPr>
        <w:t xml:space="preserve"> </w:t>
      </w:r>
      <w:r w:rsidRPr="005A2F81">
        <w:rPr>
          <w:rtl/>
        </w:rPr>
        <w:t>רגל,</w:t>
      </w:r>
      <w:r w:rsidR="005A3E84">
        <w:rPr>
          <w:rtl/>
        </w:rPr>
        <w:t xml:space="preserve"> </w:t>
      </w:r>
      <w:r w:rsidRPr="005A2F81">
        <w:rPr>
          <w:rtl/>
        </w:rPr>
        <w:t>באמצעות</w:t>
      </w:r>
      <w:r w:rsidR="005A3E84">
        <w:rPr>
          <w:rtl/>
        </w:rPr>
        <w:t xml:space="preserve"> </w:t>
      </w:r>
      <w:r w:rsidRPr="005A2F81">
        <w:rPr>
          <w:rtl/>
        </w:rPr>
        <w:t>העברת</w:t>
      </w:r>
      <w:r w:rsidR="005A3E84">
        <w:rPr>
          <w:rtl/>
        </w:rPr>
        <w:t xml:space="preserve"> </w:t>
      </w:r>
      <w:r w:rsidRPr="005A2F81">
        <w:rPr>
          <w:rtl/>
        </w:rPr>
        <w:t>מסרים הפועלים הן במישור ההבנה והשכנוע והן במישור</w:t>
      </w:r>
      <w:r w:rsidR="005A3E84">
        <w:rPr>
          <w:rtl/>
        </w:rPr>
        <w:t xml:space="preserve"> </w:t>
      </w:r>
      <w:r w:rsidRPr="005A2F81">
        <w:rPr>
          <w:rtl/>
        </w:rPr>
        <w:t>הרגש.</w:t>
      </w:r>
      <w:r w:rsidR="005A3E84">
        <w:rPr>
          <w:rtl/>
        </w:rPr>
        <w:t xml:space="preserve"> </w:t>
      </w:r>
      <w:r w:rsidRPr="005A2F81">
        <w:rPr>
          <w:rtl/>
        </w:rPr>
        <w:t>חלק ממסעי ההסברה מלווים בפעילות הדרכה והסברה בשטח, המבוצעת בידי מתנדבים</w:t>
      </w:r>
      <w:r w:rsidR="005A3E84">
        <w:rPr>
          <w:rtl/>
        </w:rPr>
        <w:t xml:space="preserve"> </w:t>
      </w:r>
      <w:r w:rsidRPr="005A2F81">
        <w:rPr>
          <w:rtl/>
        </w:rPr>
        <w:t>רבים</w:t>
      </w:r>
      <w:r w:rsidR="005A3E84">
        <w:rPr>
          <w:rtl/>
        </w:rPr>
        <w:t xml:space="preserve"> – </w:t>
      </w:r>
      <w:r w:rsidRPr="005A2F81">
        <w:rPr>
          <w:rtl/>
        </w:rPr>
        <w:t>שיבורכו על כך.</w:t>
      </w:r>
      <w:r w:rsidR="005A3E84">
        <w:rPr>
          <w:rtl/>
        </w:rPr>
        <w:t xml:space="preserve"> </w:t>
      </w:r>
      <w:r w:rsidRPr="005A2F81">
        <w:rPr>
          <w:rtl/>
        </w:rPr>
        <w:t>בשנה האחרונה חלה עליית מדרגה באופן ניהול מסעי ההסברה,</w:t>
      </w:r>
      <w:r w:rsidR="005A3E84">
        <w:rPr>
          <w:rtl/>
        </w:rPr>
        <w:t xml:space="preserve"> </w:t>
      </w:r>
      <w:r w:rsidRPr="005A2F81">
        <w:rPr>
          <w:rtl/>
        </w:rPr>
        <w:t>בחידוד המסרים ובשימוש במחקר מלווה להערכת האפקטיביות שלהם.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 לציין במיוחד את פעילויות ההסברה המתבצעות במגזר הלא</w:t>
      </w:r>
      <w:r w:rsidR="005A3E84">
        <w:rPr>
          <w:rtl/>
        </w:rPr>
        <w:t>-</w:t>
      </w:r>
      <w:r w:rsidRPr="005A2F81">
        <w:rPr>
          <w:rtl/>
        </w:rPr>
        <w:t>יהודי. הרשות</w:t>
      </w:r>
      <w:r w:rsidR="005A3E84">
        <w:rPr>
          <w:rtl/>
        </w:rPr>
        <w:t xml:space="preserve"> </w:t>
      </w:r>
      <w:r w:rsidRPr="005A2F81">
        <w:rPr>
          <w:rtl/>
        </w:rPr>
        <w:t>הלאומית לבטיחות בדרכים במשרדי פועלת בשילוב עם אנשי מקצוע בתחום הפרסום והתקשורת</w:t>
      </w:r>
      <w:r w:rsidR="005A3E84">
        <w:rPr>
          <w:rtl/>
        </w:rPr>
        <w:t xml:space="preserve"> </w:t>
      </w:r>
      <w:r w:rsidRPr="005A2F81">
        <w:rPr>
          <w:rtl/>
        </w:rPr>
        <w:t>במגזר</w:t>
      </w:r>
      <w:r w:rsidR="005A3E84">
        <w:rPr>
          <w:rtl/>
        </w:rPr>
        <w:t xml:space="preserve"> </w:t>
      </w:r>
      <w:r w:rsidRPr="005A2F81">
        <w:rPr>
          <w:rtl/>
        </w:rPr>
        <w:t>המיעוטים.</w:t>
      </w:r>
      <w:r w:rsidR="005A3E84">
        <w:rPr>
          <w:rtl/>
        </w:rPr>
        <w:t xml:space="preserve"> </w:t>
      </w:r>
      <w:r w:rsidRPr="005A2F81">
        <w:rPr>
          <w:rtl/>
        </w:rPr>
        <w:t>במסגרת</w:t>
      </w:r>
      <w:r w:rsidR="005A3E84">
        <w:rPr>
          <w:rtl/>
        </w:rPr>
        <w:t xml:space="preserve"> </w:t>
      </w:r>
      <w:r w:rsidRPr="005A2F81">
        <w:rPr>
          <w:rtl/>
        </w:rPr>
        <w:t>מסעי</w:t>
      </w:r>
      <w:r w:rsidR="005A3E84">
        <w:rPr>
          <w:rtl/>
        </w:rPr>
        <w:t xml:space="preserve"> </w:t>
      </w:r>
      <w:r w:rsidRPr="005A2F81">
        <w:rPr>
          <w:rtl/>
        </w:rPr>
        <w:t>ההסברה</w:t>
      </w:r>
      <w:r w:rsidR="005A3E84">
        <w:rPr>
          <w:rtl/>
        </w:rPr>
        <w:t xml:space="preserve"> </w:t>
      </w:r>
      <w:r w:rsidRPr="005A2F81">
        <w:rPr>
          <w:rtl/>
        </w:rPr>
        <w:t>הארציים</w:t>
      </w:r>
      <w:r w:rsidR="005A3E84">
        <w:rPr>
          <w:rtl/>
        </w:rPr>
        <w:t xml:space="preserve"> </w:t>
      </w:r>
      <w:r w:rsidRPr="005A2F81">
        <w:rPr>
          <w:rtl/>
        </w:rPr>
        <w:t>מתקיימות</w:t>
      </w:r>
      <w:r w:rsidR="005A3E84">
        <w:rPr>
          <w:rtl/>
        </w:rPr>
        <w:t xml:space="preserve"> </w:t>
      </w:r>
      <w:r w:rsidRPr="005A2F81">
        <w:rPr>
          <w:rtl/>
        </w:rPr>
        <w:t>פעילויות</w:t>
      </w:r>
      <w:r w:rsidR="005A3E84">
        <w:rPr>
          <w:rtl/>
        </w:rPr>
        <w:t xml:space="preserve"> </w:t>
      </w:r>
      <w:r w:rsidRPr="005A2F81">
        <w:rPr>
          <w:rtl/>
        </w:rPr>
        <w:t>ייחודיות</w:t>
      </w:r>
      <w:r w:rsidR="005A3E84">
        <w:rPr>
          <w:rtl/>
        </w:rPr>
        <w:t xml:space="preserve"> </w:t>
      </w:r>
      <w:r w:rsidRPr="005A2F81">
        <w:rPr>
          <w:rtl/>
        </w:rPr>
        <w:t>המתאימות לאופי הבעיות בקרב האוכלוסייה הלא</w:t>
      </w:r>
      <w:r w:rsidR="005A3E84">
        <w:rPr>
          <w:rtl/>
        </w:rPr>
        <w:t>-</w:t>
      </w:r>
      <w:r w:rsidRPr="005A2F81">
        <w:rPr>
          <w:rtl/>
        </w:rPr>
        <w:t>יהודית.</w:t>
      </w:r>
      <w:r w:rsidR="005A3E84">
        <w:rPr>
          <w:rtl/>
        </w:rPr>
        <w:t xml:space="preserve"> </w:t>
      </w:r>
      <w:r w:rsidRPr="005A2F81">
        <w:rPr>
          <w:rtl/>
        </w:rPr>
        <w:t>בהקשר זה אני מבקש להעיר, כי</w:t>
      </w:r>
      <w:r w:rsidR="005A3E84">
        <w:rPr>
          <w:rtl/>
        </w:rPr>
        <w:t xml:space="preserve"> </w:t>
      </w:r>
      <w:r w:rsidRPr="005A2F81">
        <w:rPr>
          <w:rtl/>
        </w:rPr>
        <w:t>משרדי</w:t>
      </w:r>
      <w:r w:rsidR="005A3E84">
        <w:rPr>
          <w:rtl/>
        </w:rPr>
        <w:t xml:space="preserve"> </w:t>
      </w:r>
      <w:r w:rsidRPr="005A2F81">
        <w:rPr>
          <w:rtl/>
        </w:rPr>
        <w:t>משקיע</w:t>
      </w:r>
      <w:r w:rsidR="005A3E84">
        <w:rPr>
          <w:rtl/>
        </w:rPr>
        <w:t xml:space="preserve"> </w:t>
      </w:r>
      <w:r w:rsidRPr="005A2F81">
        <w:rPr>
          <w:rtl/>
        </w:rPr>
        <w:t>מאמץ</w:t>
      </w:r>
      <w:r w:rsidR="005A3E84">
        <w:rPr>
          <w:rtl/>
        </w:rPr>
        <w:t xml:space="preserve"> </w:t>
      </w:r>
      <w:r w:rsidRPr="005A2F81">
        <w:rPr>
          <w:rtl/>
        </w:rPr>
        <w:t>רב</w:t>
      </w:r>
      <w:r w:rsidR="005A3E84">
        <w:rPr>
          <w:rtl/>
        </w:rPr>
        <w:t xml:space="preserve"> </w:t>
      </w:r>
      <w:r w:rsidRPr="005A2F81">
        <w:rPr>
          <w:rtl/>
        </w:rPr>
        <w:t>לטיפול בתשתיות הכבישים במגזר המיעוטים, אף כי אין מספיק</w:t>
      </w:r>
      <w:r w:rsidR="005A3E84">
        <w:rPr>
          <w:rtl/>
        </w:rPr>
        <w:t xml:space="preserve"> </w:t>
      </w:r>
      <w:r w:rsidRPr="005A2F81">
        <w:rPr>
          <w:rtl/>
        </w:rPr>
        <w:t>וצריך לעשות עוד יותר, וזאת אף שרובן המכריע של התאונות הקשות שבהן מעורבים נהגים</w:t>
      </w:r>
      <w:r w:rsidR="005A3E84">
        <w:rPr>
          <w:rtl/>
        </w:rPr>
        <w:t xml:space="preserve"> </w:t>
      </w:r>
      <w:r w:rsidRPr="005A2F81">
        <w:rPr>
          <w:rtl/>
        </w:rPr>
        <w:t>מהמגזר אינן מתרחשות בערים ובכפרים אלא בכבישים הבין</w:t>
      </w:r>
      <w:r w:rsidR="005A3E84">
        <w:rPr>
          <w:rtl/>
        </w:rPr>
        <w:t>-</w:t>
      </w:r>
      <w:r w:rsidRPr="005A2F81">
        <w:rPr>
          <w:rtl/>
        </w:rPr>
        <w:t>עירוניים.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פעילות</w:t>
      </w:r>
      <w:r w:rsidR="005A3E84">
        <w:rPr>
          <w:rtl/>
        </w:rPr>
        <w:t xml:space="preserve"> </w:t>
      </w:r>
      <w:r w:rsidRPr="005A2F81">
        <w:rPr>
          <w:rtl/>
        </w:rPr>
        <w:t>חשובה</w:t>
      </w:r>
      <w:r w:rsidR="005A3E84">
        <w:rPr>
          <w:rtl/>
        </w:rPr>
        <w:t xml:space="preserve"> </w:t>
      </w:r>
      <w:r w:rsidRPr="005A2F81">
        <w:rPr>
          <w:rtl/>
        </w:rPr>
        <w:t>נוספת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אכיפת</w:t>
      </w:r>
      <w:r w:rsidR="005A3E84">
        <w:rPr>
          <w:rtl/>
        </w:rPr>
        <w:t xml:space="preserve"> </w:t>
      </w:r>
      <w:r w:rsidRPr="005A2F81">
        <w:rPr>
          <w:rtl/>
        </w:rPr>
        <w:t>חוקי</w:t>
      </w:r>
      <w:r w:rsidR="005A3E84">
        <w:rPr>
          <w:rtl/>
        </w:rPr>
        <w:t xml:space="preserve"> </w:t>
      </w:r>
      <w:r w:rsidRPr="005A2F81">
        <w:rPr>
          <w:rtl/>
        </w:rPr>
        <w:t>תעבורה והרתעת נהגים מביצוע עבירות</w:t>
      </w:r>
      <w:r w:rsidR="005A3E84">
        <w:rPr>
          <w:rtl/>
        </w:rPr>
        <w:t xml:space="preserve"> </w:t>
      </w:r>
      <w:r w:rsidRPr="005A2F81">
        <w:rPr>
          <w:rtl/>
        </w:rPr>
        <w:t>תנועה,</w:t>
      </w:r>
      <w:r w:rsidR="005A3E84">
        <w:rPr>
          <w:rtl/>
        </w:rPr>
        <w:t xml:space="preserve"> </w:t>
      </w:r>
      <w:r w:rsidRPr="005A2F81">
        <w:rPr>
          <w:rtl/>
        </w:rPr>
        <w:t>המבוצעים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 משטרת ישראל באמצעות אגף התנועה. שוטרי משטרת התנועה הם</w:t>
      </w:r>
      <w:r w:rsidR="005A3E84">
        <w:rPr>
          <w:rtl/>
        </w:rPr>
        <w:t xml:space="preserve"> </w:t>
      </w:r>
      <w:r w:rsidRPr="005A2F81">
        <w:rPr>
          <w:rtl/>
        </w:rPr>
        <w:t>ה"חיילים" הנמצאים בשטח, בחזית המאבק שלנו בתאונות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בהזדמנות</w:t>
      </w:r>
      <w:r w:rsidR="005A3E84">
        <w:rPr>
          <w:rtl/>
        </w:rPr>
        <w:t xml:space="preserve"> </w:t>
      </w:r>
      <w:r w:rsidRPr="005A2F81">
        <w:rPr>
          <w:rtl/>
        </w:rPr>
        <w:t>זו,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להביע</w:t>
      </w:r>
      <w:r w:rsidR="005A3E84">
        <w:rPr>
          <w:rtl/>
        </w:rPr>
        <w:t xml:space="preserve"> </w:t>
      </w:r>
      <w:r w:rsidRPr="005A2F81">
        <w:rPr>
          <w:rtl/>
        </w:rPr>
        <w:t>מעל במת הכנסת את מלוא</w:t>
      </w:r>
      <w:r w:rsidR="005A3E84">
        <w:rPr>
          <w:rtl/>
        </w:rPr>
        <w:t xml:space="preserve"> </w:t>
      </w:r>
      <w:r w:rsidRPr="005A2F81">
        <w:rPr>
          <w:rtl/>
        </w:rPr>
        <w:t>הערכתי לעבודתם החשובה והמסורה של שוטרי משטרת התנועה.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בהקשר זה אינני יכול שלא להתייחס לכשלים של שרשרת האכיפה בשלבים שלאחר רישום</w:t>
      </w:r>
      <w:r w:rsidR="005A3E84">
        <w:rPr>
          <w:rtl/>
        </w:rPr>
        <w:t xml:space="preserve"> </w:t>
      </w:r>
      <w:r w:rsidRPr="005A2F81">
        <w:rPr>
          <w:rtl/>
        </w:rPr>
        <w:t>דוח על</w:t>
      </w:r>
      <w:r w:rsidR="005A3E84">
        <w:rPr>
          <w:rtl/>
        </w:rPr>
        <w:t>-</w:t>
      </w:r>
      <w:r w:rsidRPr="005A2F81">
        <w:rPr>
          <w:rtl/>
        </w:rPr>
        <w:t>ידי שוטרי התנועה.</w:t>
      </w:r>
      <w:r w:rsidR="005A3E84">
        <w:rPr>
          <w:rtl/>
        </w:rPr>
        <w:t xml:space="preserve"> </w:t>
      </w:r>
      <w:r w:rsidRPr="005A2F81">
        <w:rPr>
          <w:rtl/>
        </w:rPr>
        <w:t>הדוח מגיע לידי הנהגים חודשיים לאחר ביצוע העבירה. חלק</w:t>
      </w:r>
      <w:r w:rsidR="005A3E84">
        <w:rPr>
          <w:rtl/>
        </w:rPr>
        <w:t xml:space="preserve"> </w:t>
      </w:r>
      <w:r w:rsidRPr="005A2F81">
        <w:rPr>
          <w:rtl/>
        </w:rPr>
        <w:t>גדול מהנהגים אינו משלם את הקנסות והדיון בבתי</w:t>
      </w:r>
      <w:r w:rsidR="005A3E84">
        <w:rPr>
          <w:rtl/>
        </w:rPr>
        <w:t>-</w:t>
      </w:r>
      <w:r w:rsidRPr="005A2F81">
        <w:rPr>
          <w:rtl/>
        </w:rPr>
        <w:t>המשפט לתעבורה נמשך זמן רב עד למתן</w:t>
      </w:r>
      <w:r w:rsidR="005A3E84">
        <w:rPr>
          <w:rtl/>
        </w:rPr>
        <w:t xml:space="preserve"> </w:t>
      </w:r>
      <w:r w:rsidRPr="005A2F81">
        <w:rPr>
          <w:rtl/>
        </w:rPr>
        <w:t>גזר</w:t>
      </w:r>
      <w:r w:rsidR="005A3E84">
        <w:rPr>
          <w:rtl/>
        </w:rPr>
        <w:t>-</w:t>
      </w:r>
      <w:r w:rsidRPr="005A2F81">
        <w:rPr>
          <w:rtl/>
        </w:rPr>
        <w:t>הדין.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אלה</w:t>
      </w:r>
      <w:r w:rsidR="005A3E84">
        <w:rPr>
          <w:rtl/>
        </w:rPr>
        <w:t xml:space="preserve"> </w:t>
      </w:r>
      <w:r w:rsidRPr="005A2F81">
        <w:rPr>
          <w:rtl/>
        </w:rPr>
        <w:t>מפחיתים</w:t>
      </w:r>
      <w:r w:rsidR="005A3E84">
        <w:rPr>
          <w:rtl/>
        </w:rPr>
        <w:t xml:space="preserve"> </w:t>
      </w:r>
      <w:r w:rsidRPr="005A2F81">
        <w:rPr>
          <w:rtl/>
        </w:rPr>
        <w:t>במידה</w:t>
      </w:r>
      <w:r w:rsidR="005A3E84">
        <w:rPr>
          <w:rtl/>
        </w:rPr>
        <w:t xml:space="preserve"> </w:t>
      </w:r>
      <w:r w:rsidRPr="005A2F81">
        <w:rPr>
          <w:rtl/>
        </w:rPr>
        <w:t>רבה</w:t>
      </w:r>
      <w:r w:rsidR="005A3E84">
        <w:rPr>
          <w:rtl/>
        </w:rPr>
        <w:t xml:space="preserve"> </w:t>
      </w:r>
      <w:r w:rsidRPr="005A2F81">
        <w:rPr>
          <w:rtl/>
        </w:rPr>
        <w:t>את יסוד ההרתעה, כפי שהיא נתפסת 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הנהגים.</w:t>
      </w:r>
      <w:r w:rsidR="005A3E84">
        <w:rPr>
          <w:rtl/>
        </w:rPr>
        <w:t xml:space="preserve"> </w:t>
      </w:r>
      <w:r w:rsidRPr="005A2F81">
        <w:rPr>
          <w:rtl/>
        </w:rPr>
        <w:t>מצב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מחייב</w:t>
      </w:r>
      <w:r w:rsidR="005A3E84">
        <w:rPr>
          <w:rtl/>
        </w:rPr>
        <w:t xml:space="preserve"> </w:t>
      </w:r>
      <w:r w:rsidRPr="005A2F81">
        <w:rPr>
          <w:rtl/>
        </w:rPr>
        <w:t>פתרון,</w:t>
      </w:r>
      <w:r w:rsidR="005A3E84">
        <w:rPr>
          <w:rtl/>
        </w:rPr>
        <w:t xml:space="preserve"> </w:t>
      </w:r>
      <w:r w:rsidRPr="005A2F81">
        <w:rPr>
          <w:rtl/>
        </w:rPr>
        <w:t>והדברים נמצאים בתהליך בחינה ודיון לקראת שינוי</w:t>
      </w:r>
      <w:r w:rsidR="005A3E84">
        <w:rPr>
          <w:rtl/>
        </w:rPr>
        <w:t xml:space="preserve"> </w:t>
      </w:r>
      <w:r w:rsidRPr="005A2F81">
        <w:rPr>
          <w:rtl/>
        </w:rPr>
        <w:t>ותיקון כמתחייב.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מרכיב</w:t>
      </w:r>
      <w:r w:rsidR="005A3E84">
        <w:rPr>
          <w:rtl/>
        </w:rPr>
        <w:t xml:space="preserve"> </w:t>
      </w:r>
      <w:r w:rsidRPr="005A2F81">
        <w:rPr>
          <w:rtl/>
        </w:rPr>
        <w:t>חשוב נוסף בתוכנית הוא הטיפול בקבוצות הנהגים המקצועיים באמצעות החוק</w:t>
      </w:r>
      <w:r w:rsidR="005A3E84">
        <w:rPr>
          <w:rtl/>
        </w:rPr>
        <w:t xml:space="preserve"> </w:t>
      </w:r>
      <w:r w:rsidRPr="005A2F81">
        <w:rPr>
          <w:rtl/>
        </w:rPr>
        <w:t>המחייב</w:t>
      </w:r>
      <w:r w:rsidR="005A3E84">
        <w:rPr>
          <w:rtl/>
        </w:rPr>
        <w:t xml:space="preserve"> </w:t>
      </w:r>
      <w:r w:rsidRPr="005A2F81">
        <w:rPr>
          <w:rtl/>
        </w:rPr>
        <w:t>העסקת קציני בטיחות בתעבורה, בחברות הובלה, מסיעי נוסעים וחברות המפעילות</w:t>
      </w:r>
      <w:r w:rsidR="005A3E84">
        <w:rPr>
          <w:rtl/>
        </w:rPr>
        <w:t xml:space="preserve"> </w:t>
      </w:r>
      <w:r w:rsidRPr="005A2F81">
        <w:rPr>
          <w:rtl/>
        </w:rPr>
        <w:t>ציי</w:t>
      </w:r>
      <w:r w:rsidR="005A3E84">
        <w:rPr>
          <w:rtl/>
        </w:rPr>
        <w:t xml:space="preserve"> </w:t>
      </w:r>
      <w:r w:rsidRPr="005A2F81">
        <w:rPr>
          <w:rtl/>
        </w:rPr>
        <w:t>רכב.</w:t>
      </w:r>
      <w:r w:rsidR="005A3E84">
        <w:rPr>
          <w:rtl/>
        </w:rPr>
        <w:t xml:space="preserve"> </w:t>
      </w:r>
      <w:r w:rsidRPr="005A2F81">
        <w:rPr>
          <w:rtl/>
        </w:rPr>
        <w:t>בין תפקידי קצין הבטיחות בתעבורה נמנים ייזום השתלמויות נהגים בנושאים</w:t>
      </w:r>
      <w:r w:rsidR="005A3E84">
        <w:rPr>
          <w:rtl/>
        </w:rPr>
        <w:t xml:space="preserve"> </w:t>
      </w:r>
      <w:r w:rsidRPr="005A2F81">
        <w:rPr>
          <w:rtl/>
        </w:rPr>
        <w:t>הקשורים בנהיגה, שמירת תקנות שעות עבודה ומנוחה וביצוע תחזוקה מונעת בכלי הרכב של</w:t>
      </w:r>
      <w:r w:rsidR="005A3E84">
        <w:rPr>
          <w:rtl/>
        </w:rPr>
        <w:t xml:space="preserve"> </w:t>
      </w:r>
      <w:r w:rsidRPr="005A2F81">
        <w:rPr>
          <w:rtl/>
        </w:rPr>
        <w:t>החברה.</w:t>
      </w:r>
      <w:r w:rsidR="005A3E84">
        <w:rPr>
          <w:rtl/>
        </w:rPr>
        <w:t xml:space="preserve"> </w:t>
      </w:r>
      <w:r w:rsidRPr="005A2F81">
        <w:rPr>
          <w:rtl/>
        </w:rPr>
        <w:t>לנגד</w:t>
      </w:r>
      <w:r w:rsidR="005A3E84">
        <w:rPr>
          <w:rtl/>
        </w:rPr>
        <w:t xml:space="preserve"> </w:t>
      </w:r>
      <w:r w:rsidRPr="005A2F81">
        <w:rPr>
          <w:rtl/>
        </w:rPr>
        <w:t>עינינו</w:t>
      </w:r>
      <w:r w:rsidR="005A3E84">
        <w:rPr>
          <w:rtl/>
        </w:rPr>
        <w:t xml:space="preserve"> </w:t>
      </w:r>
      <w:r w:rsidRPr="005A2F81">
        <w:rPr>
          <w:rtl/>
        </w:rPr>
        <w:t>הצורך</w:t>
      </w:r>
      <w:r w:rsidR="005A3E84">
        <w:rPr>
          <w:rtl/>
        </w:rPr>
        <w:t xml:space="preserve"> </w:t>
      </w:r>
      <w:r w:rsidRPr="005A2F81">
        <w:rPr>
          <w:rtl/>
        </w:rPr>
        <w:t>הדחוף</w:t>
      </w:r>
      <w:r w:rsidR="005A3E84">
        <w:rPr>
          <w:rtl/>
        </w:rPr>
        <w:t xml:space="preserve"> </w:t>
      </w:r>
      <w:r w:rsidRPr="005A2F81">
        <w:rPr>
          <w:rtl/>
        </w:rPr>
        <w:t>לשנות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מעמדם ולחזק את יכולתם של קציני</w:t>
      </w:r>
      <w:r w:rsidR="005A3E84">
        <w:rPr>
          <w:rtl/>
        </w:rPr>
        <w:t xml:space="preserve"> </w:t>
      </w:r>
      <w:r w:rsidRPr="005A2F81">
        <w:rPr>
          <w:rtl/>
        </w:rPr>
        <w:t>הבטיחות בתעבורה להיות גורם משפיע בחיזוק הבטיחות בחברות ובארגונים עתירי הרכב.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מתכוון,</w:t>
      </w:r>
      <w:r w:rsidR="005A3E84">
        <w:rPr>
          <w:rtl/>
        </w:rPr>
        <w:t xml:space="preserve"> </w:t>
      </w: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להביא</w:t>
      </w:r>
      <w:r w:rsidR="005A3E84">
        <w:rPr>
          <w:rtl/>
        </w:rPr>
        <w:t xml:space="preserve"> </w:t>
      </w:r>
      <w:r w:rsidRPr="005A2F81">
        <w:rPr>
          <w:rtl/>
        </w:rPr>
        <w:t>עוד בשנה הקרובה הצעת חוק בדרך שתוכל</w:t>
      </w:r>
      <w:r w:rsidR="005A3E84">
        <w:rPr>
          <w:rtl/>
        </w:rPr>
        <w:t xml:space="preserve"> </w:t>
      </w:r>
      <w:r w:rsidRPr="005A2F81">
        <w:rPr>
          <w:rtl/>
        </w:rPr>
        <w:t>להתממש,</w:t>
      </w:r>
      <w:r w:rsidR="005A3E84">
        <w:rPr>
          <w:rtl/>
        </w:rPr>
        <w:t xml:space="preserve"> </w:t>
      </w:r>
      <w:r w:rsidRPr="005A2F81">
        <w:rPr>
          <w:rtl/>
        </w:rPr>
        <w:t>ובה</w:t>
      </w:r>
      <w:r w:rsidR="005A3E84">
        <w:rPr>
          <w:rtl/>
        </w:rPr>
        <w:t xml:space="preserve"> </w:t>
      </w:r>
      <w:r w:rsidRPr="005A2F81">
        <w:rPr>
          <w:rtl/>
        </w:rPr>
        <w:t>קציני</w:t>
      </w:r>
      <w:r w:rsidR="005A3E84">
        <w:rPr>
          <w:rtl/>
        </w:rPr>
        <w:t xml:space="preserve"> </w:t>
      </w:r>
      <w:r w:rsidRPr="005A2F81">
        <w:rPr>
          <w:rtl/>
        </w:rPr>
        <w:t>הבטיחות הקיימים בחברות</w:t>
      </w:r>
      <w:r w:rsidR="005A3E84">
        <w:rPr>
          <w:rtl/>
        </w:rPr>
        <w:t xml:space="preserve"> </w:t>
      </w:r>
      <w:r w:rsidRPr="005A2F81">
        <w:rPr>
          <w:rtl/>
        </w:rPr>
        <w:t>התעבורה, ישונה מעמדם, ונוכל לאכוף</w:t>
      </w:r>
      <w:r w:rsidR="005A3E84">
        <w:rPr>
          <w:rtl/>
        </w:rPr>
        <w:t xml:space="preserve"> </w:t>
      </w:r>
      <w:r w:rsidRPr="005A2F81">
        <w:rPr>
          <w:rtl/>
        </w:rPr>
        <w:t>את החוקים ואת התקנות בתוך אותן חברות המפעילות כלי רכב רבים.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רבותי חברי הכנסת, שלושה</w:t>
      </w:r>
      <w:r w:rsidR="005A3E84">
        <w:rPr>
          <w:rtl/>
        </w:rPr>
        <w:t>-</w:t>
      </w:r>
      <w:r w:rsidRPr="005A2F81">
        <w:rPr>
          <w:rtl/>
        </w:rPr>
        <w:t>רבעים מכלל תאונות הדרכים וכמחצית</w:t>
      </w:r>
      <w:r w:rsidR="005A3E84">
        <w:rPr>
          <w:rtl/>
        </w:rPr>
        <w:t xml:space="preserve"> </w:t>
      </w:r>
      <w:r w:rsidRPr="005A2F81">
        <w:rPr>
          <w:rtl/>
        </w:rPr>
        <w:t>מתאונות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</w:t>
      </w:r>
      <w:r w:rsidR="005A3E84">
        <w:rPr>
          <w:rtl/>
        </w:rPr>
        <w:t xml:space="preserve"> </w:t>
      </w:r>
      <w:r w:rsidRPr="005A2F81">
        <w:rPr>
          <w:rtl/>
        </w:rPr>
        <w:t>הקטלניות</w:t>
      </w:r>
      <w:r w:rsidR="005A3E84">
        <w:rPr>
          <w:rtl/>
        </w:rPr>
        <w:t xml:space="preserve"> </w:t>
      </w:r>
      <w:r w:rsidRPr="005A2F81">
        <w:rPr>
          <w:rtl/>
        </w:rPr>
        <w:t>מתרחשים</w:t>
      </w:r>
      <w:r w:rsidR="005A3E84">
        <w:rPr>
          <w:rtl/>
        </w:rPr>
        <w:t xml:space="preserve"> </w:t>
      </w:r>
      <w:r w:rsidRPr="005A2F81">
        <w:rPr>
          <w:rtl/>
        </w:rPr>
        <w:t>בכבישים</w:t>
      </w:r>
      <w:r w:rsidR="005A3E84">
        <w:rPr>
          <w:rtl/>
        </w:rPr>
        <w:t xml:space="preserve"> </w:t>
      </w:r>
      <w:r w:rsidRPr="005A2F81">
        <w:rPr>
          <w:rtl/>
        </w:rPr>
        <w:t>עירוניים.</w:t>
      </w:r>
      <w:r w:rsidR="005A3E84">
        <w:rPr>
          <w:rtl/>
        </w:rPr>
        <w:t xml:space="preserve"> </w:t>
      </w:r>
      <w:r w:rsidRPr="005A2F81">
        <w:rPr>
          <w:rtl/>
        </w:rPr>
        <w:t>למעלה</w:t>
      </w:r>
      <w:r w:rsidR="005A3E84">
        <w:rPr>
          <w:rtl/>
        </w:rPr>
        <w:t xml:space="preserve"> </w:t>
      </w:r>
      <w:r w:rsidRPr="005A2F81">
        <w:rPr>
          <w:rtl/>
        </w:rPr>
        <w:t>ממחצית ההרוגים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</w:t>
      </w:r>
      <w:r w:rsidR="005A3E84">
        <w:rPr>
          <w:rtl/>
        </w:rPr>
        <w:t xml:space="preserve"> </w:t>
      </w:r>
      <w:r w:rsidRPr="005A2F81">
        <w:rPr>
          <w:rtl/>
        </w:rPr>
        <w:t>בערים</w:t>
      </w:r>
      <w:r w:rsidR="005A3E84">
        <w:rPr>
          <w:rtl/>
        </w:rPr>
        <w:t xml:space="preserve"> </w:t>
      </w:r>
      <w:r w:rsidRPr="005A2F81">
        <w:rPr>
          <w:rtl/>
        </w:rPr>
        <w:t>וברשויות</w:t>
      </w:r>
      <w:r w:rsidR="005A3E84">
        <w:rPr>
          <w:rtl/>
        </w:rPr>
        <w:t xml:space="preserve"> </w:t>
      </w:r>
      <w:r w:rsidRPr="005A2F81">
        <w:rPr>
          <w:rtl/>
        </w:rPr>
        <w:t>המקומיות הם,</w:t>
      </w:r>
      <w:r w:rsidR="005A3E84">
        <w:rPr>
          <w:rtl/>
        </w:rPr>
        <w:t xml:space="preserve"> </w:t>
      </w:r>
      <w:r w:rsidRPr="005A2F81">
        <w:rPr>
          <w:rtl/>
        </w:rPr>
        <w:t>לצערי הרב, הולכי רגל, רבים מהם</w:t>
      </w:r>
      <w:r w:rsidR="005A3E84">
        <w:rPr>
          <w:rtl/>
        </w:rPr>
        <w:t xml:space="preserve"> </w:t>
      </w:r>
      <w:r w:rsidRPr="005A2F81">
        <w:rPr>
          <w:rtl/>
        </w:rPr>
        <w:t>ילדים וקשישים.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החוק</w:t>
      </w:r>
      <w:r w:rsidR="005A3E84">
        <w:rPr>
          <w:rtl/>
        </w:rPr>
        <w:t xml:space="preserve"> </w:t>
      </w:r>
      <w:r w:rsidRPr="005A2F81">
        <w:rPr>
          <w:rtl/>
        </w:rPr>
        <w:t>הקיים,</w:t>
      </w:r>
      <w:r w:rsidR="005A3E84">
        <w:rPr>
          <w:rtl/>
        </w:rPr>
        <w:t xml:space="preserve"> </w:t>
      </w:r>
      <w:r w:rsidRPr="005A2F81">
        <w:rPr>
          <w:rtl/>
        </w:rPr>
        <w:t>כפי</w:t>
      </w:r>
      <w:r w:rsidR="005A3E84">
        <w:rPr>
          <w:rtl/>
        </w:rPr>
        <w:t xml:space="preserve"> </w:t>
      </w:r>
      <w:r w:rsidRPr="005A2F81">
        <w:rPr>
          <w:rtl/>
        </w:rPr>
        <w:t>שתוקן</w:t>
      </w:r>
      <w:r w:rsidR="005A3E84">
        <w:rPr>
          <w:rtl/>
        </w:rPr>
        <w:t xml:space="preserve"> </w:t>
      </w:r>
      <w:r w:rsidRPr="005A2F81">
        <w:rPr>
          <w:rtl/>
        </w:rPr>
        <w:t>ביוזמתנו,</w:t>
      </w:r>
      <w:r w:rsidR="005A3E84">
        <w:rPr>
          <w:rtl/>
        </w:rPr>
        <w:t xml:space="preserve"> </w:t>
      </w:r>
      <w:r w:rsidRPr="005A2F81">
        <w:rPr>
          <w:rtl/>
        </w:rPr>
        <w:t>מחייב</w:t>
      </w:r>
      <w:r w:rsidR="005A3E84">
        <w:rPr>
          <w:rtl/>
        </w:rPr>
        <w:t xml:space="preserve"> </w:t>
      </w:r>
      <w:r w:rsidRPr="005A2F81">
        <w:rPr>
          <w:rtl/>
        </w:rPr>
        <w:t>הקמת ועדת חובה לבטיחות בדרכים</w:t>
      </w:r>
      <w:r w:rsidR="005A3E84">
        <w:rPr>
          <w:rtl/>
        </w:rPr>
        <w:t xml:space="preserve"> </w:t>
      </w:r>
      <w:r w:rsidRPr="005A2F81">
        <w:rPr>
          <w:rtl/>
        </w:rPr>
        <w:t>במועצות</w:t>
      </w:r>
      <w:r w:rsidR="005A3E84">
        <w:rPr>
          <w:rtl/>
        </w:rPr>
        <w:t xml:space="preserve"> </w:t>
      </w:r>
      <w:r w:rsidRPr="005A2F81">
        <w:rPr>
          <w:rtl/>
        </w:rPr>
        <w:t>הערים.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בודק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האפשרות</w:t>
      </w:r>
      <w:r w:rsidR="005A3E84">
        <w:rPr>
          <w:rtl/>
        </w:rPr>
        <w:t xml:space="preserve"> </w:t>
      </w:r>
      <w:r w:rsidRPr="005A2F81">
        <w:rPr>
          <w:rtl/>
        </w:rPr>
        <w:t>להרחיב</w:t>
      </w:r>
      <w:r w:rsidR="005A3E84">
        <w:rPr>
          <w:rtl/>
        </w:rPr>
        <w:t xml:space="preserve"> </w:t>
      </w:r>
      <w:r w:rsidRPr="005A2F81">
        <w:rPr>
          <w:rtl/>
        </w:rPr>
        <w:t>את תחולת החוק לגבי כל המועצות</w:t>
      </w:r>
      <w:r w:rsidR="005A3E84">
        <w:rPr>
          <w:rtl/>
        </w:rPr>
        <w:t xml:space="preserve"> </w:t>
      </w:r>
      <w:r w:rsidRPr="005A2F81">
        <w:rPr>
          <w:rtl/>
        </w:rPr>
        <w:t>המקומיות</w:t>
      </w:r>
      <w:r w:rsidR="005A3E84">
        <w:rPr>
          <w:rtl/>
        </w:rPr>
        <w:t xml:space="preserve"> </w:t>
      </w:r>
      <w:r w:rsidRPr="005A2F81">
        <w:rPr>
          <w:rtl/>
        </w:rPr>
        <w:t>והמועצות</w:t>
      </w:r>
      <w:r w:rsidR="005A3E84">
        <w:rPr>
          <w:rtl/>
        </w:rPr>
        <w:t xml:space="preserve"> </w:t>
      </w:r>
      <w:r w:rsidRPr="005A2F81">
        <w:rPr>
          <w:rtl/>
        </w:rPr>
        <w:t>האזוריות,</w:t>
      </w:r>
      <w:r w:rsidR="005A3E84">
        <w:rPr>
          <w:rtl/>
        </w:rPr>
        <w:t xml:space="preserve"> </w:t>
      </w:r>
      <w:r w:rsidRPr="005A2F81">
        <w:rPr>
          <w:rtl/>
        </w:rPr>
        <w:t>ולהגדיר</w:t>
      </w:r>
      <w:r w:rsidR="005A3E84">
        <w:rPr>
          <w:rtl/>
        </w:rPr>
        <w:t xml:space="preserve"> </w:t>
      </w:r>
      <w:r w:rsidRPr="005A2F81">
        <w:rPr>
          <w:rtl/>
        </w:rPr>
        <w:t>בחוק את אחריות ראש הרשות המקומית לנושא</w:t>
      </w:r>
      <w:r w:rsidR="005A3E84">
        <w:rPr>
          <w:rtl/>
        </w:rPr>
        <w:t xml:space="preserve"> </w:t>
      </w:r>
      <w:r w:rsidRPr="005A2F81">
        <w:rPr>
          <w:rtl/>
        </w:rPr>
        <w:t>הבטיחות בדרכים בתחום השיפוט של הרשות.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אולם</w:t>
      </w:r>
      <w:r w:rsidR="005A3E84">
        <w:rPr>
          <w:rtl/>
        </w:rPr>
        <w:t xml:space="preserve"> </w:t>
      </w:r>
      <w:r w:rsidRPr="005A2F81">
        <w:rPr>
          <w:rtl/>
        </w:rPr>
        <w:t>המסר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להעביר מעל במה זו אינו מתמצה בקיום החוק. לעולם לא</w:t>
      </w:r>
      <w:r w:rsidR="005A3E84">
        <w:rPr>
          <w:rtl/>
        </w:rPr>
        <w:t xml:space="preserve"> </w:t>
      </w:r>
      <w:r w:rsidRPr="005A2F81">
        <w:rPr>
          <w:rtl/>
        </w:rPr>
        <w:t>יהיו</w:t>
      </w:r>
      <w:r w:rsidR="005A3E84">
        <w:rPr>
          <w:rtl/>
        </w:rPr>
        <w:t xml:space="preserve"> </w:t>
      </w:r>
      <w:r w:rsidRPr="005A2F81">
        <w:rPr>
          <w:rtl/>
        </w:rPr>
        <w:t>למדינת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מספיק</w:t>
      </w:r>
      <w:r w:rsidR="005A3E84">
        <w:rPr>
          <w:rtl/>
        </w:rPr>
        <w:t xml:space="preserve"> </w:t>
      </w:r>
      <w:r w:rsidRPr="005A2F81">
        <w:rPr>
          <w:rtl/>
        </w:rPr>
        <w:t>תקציבים, אמצעים ושוטרי תנועה כדי לתת פתרון שלם בכל</w:t>
      </w:r>
      <w:r w:rsidR="005A3E84">
        <w:rPr>
          <w:rtl/>
        </w:rPr>
        <w:t xml:space="preserve"> </w:t>
      </w:r>
      <w:r w:rsidRPr="005A2F81">
        <w:rPr>
          <w:rtl/>
        </w:rPr>
        <w:t>מקום.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הרשות</w:t>
      </w:r>
      <w:r w:rsidR="005A3E84">
        <w:rPr>
          <w:rtl/>
        </w:rPr>
        <w:t xml:space="preserve"> </w:t>
      </w:r>
      <w:r w:rsidRPr="005A2F81">
        <w:rPr>
          <w:rtl/>
        </w:rPr>
        <w:t>והמנהיגות והאנשים המרכזיים מוטלת האחריות להשפיע ברשות,</w:t>
      </w:r>
      <w:r w:rsidR="005A3E84">
        <w:rPr>
          <w:rtl/>
        </w:rPr>
        <w:t xml:space="preserve"> </w:t>
      </w:r>
      <w:r w:rsidRPr="005A2F81">
        <w:rPr>
          <w:rtl/>
        </w:rPr>
        <w:t>לקחת חלק באחריות לאיכות החיים של תושבי הרשות, ובכלל זה אחריות לשמירת החיים.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מרכיב</w:t>
      </w:r>
      <w:r w:rsidR="005A3E84">
        <w:rPr>
          <w:rtl/>
        </w:rPr>
        <w:t xml:space="preserve"> </w:t>
      </w:r>
      <w:r w:rsidRPr="005A2F81">
        <w:rPr>
          <w:rtl/>
        </w:rPr>
        <w:t>נוסף</w:t>
      </w:r>
      <w:r w:rsidR="005A3E84">
        <w:rPr>
          <w:rtl/>
        </w:rPr>
        <w:t xml:space="preserve"> </w:t>
      </w:r>
      <w:r w:rsidRPr="005A2F81">
        <w:rPr>
          <w:rtl/>
        </w:rPr>
        <w:t>בתוכנית</w:t>
      </w:r>
      <w:r w:rsidR="005A3E84">
        <w:rPr>
          <w:rtl/>
        </w:rPr>
        <w:t xml:space="preserve"> </w:t>
      </w:r>
      <w:r w:rsidRPr="005A2F81">
        <w:rPr>
          <w:rtl/>
        </w:rPr>
        <w:t>המאבק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בקרה על תקינותם, בהיבט</w:t>
      </w:r>
      <w:r w:rsidR="005A3E84">
        <w:rPr>
          <w:rtl/>
        </w:rPr>
        <w:t xml:space="preserve"> </w:t>
      </w:r>
      <w:r w:rsidRPr="005A2F81">
        <w:rPr>
          <w:rtl/>
        </w:rPr>
        <w:t>הבטיחותי, של</w:t>
      </w:r>
      <w:r w:rsidR="005A3E84">
        <w:rPr>
          <w:rtl/>
        </w:rPr>
        <w:t xml:space="preserve"> </w:t>
      </w:r>
      <w:r w:rsidRPr="005A2F81">
        <w:rPr>
          <w:rtl/>
        </w:rPr>
        <w:t>כלי</w:t>
      </w:r>
      <w:r w:rsidR="005A3E84">
        <w:rPr>
          <w:rtl/>
        </w:rPr>
        <w:t xml:space="preserve"> </w:t>
      </w:r>
      <w:r w:rsidRPr="005A2F81">
        <w:rPr>
          <w:rtl/>
        </w:rPr>
        <w:t>הרכב</w:t>
      </w:r>
      <w:r w:rsidR="005A3E84">
        <w:rPr>
          <w:rtl/>
        </w:rPr>
        <w:t xml:space="preserve"> </w:t>
      </w:r>
      <w:r w:rsidRPr="005A2F81">
        <w:rPr>
          <w:rtl/>
        </w:rPr>
        <w:t>הנעים</w:t>
      </w:r>
      <w:r w:rsidR="005A3E84">
        <w:rPr>
          <w:rtl/>
        </w:rPr>
        <w:t xml:space="preserve"> </w:t>
      </w:r>
      <w:r w:rsidRPr="005A2F81">
        <w:rPr>
          <w:rtl/>
        </w:rPr>
        <w:t>בכבישי מדינת ישראל. נושא זה סובל מרמה נמוכה של</w:t>
      </w:r>
      <w:r w:rsidR="005A3E84">
        <w:rPr>
          <w:rtl/>
        </w:rPr>
        <w:t xml:space="preserve"> </w:t>
      </w:r>
      <w:r w:rsidRPr="005A2F81">
        <w:rPr>
          <w:rtl/>
        </w:rPr>
        <w:t>אמצעים, ומספר</w:t>
      </w:r>
      <w:r w:rsidR="005A3E84">
        <w:rPr>
          <w:rtl/>
        </w:rPr>
        <w:t xml:space="preserve"> </w:t>
      </w:r>
      <w:r w:rsidRPr="005A2F81">
        <w:rPr>
          <w:rtl/>
        </w:rPr>
        <w:t>קטן</w:t>
      </w:r>
      <w:r w:rsidR="005A3E84">
        <w:rPr>
          <w:rtl/>
        </w:rPr>
        <w:t xml:space="preserve"> </w:t>
      </w:r>
      <w:r w:rsidRPr="005A2F81">
        <w:rPr>
          <w:rtl/>
        </w:rPr>
        <w:t>מדי</w:t>
      </w:r>
      <w:r w:rsidR="005A3E84">
        <w:rPr>
          <w:rtl/>
        </w:rPr>
        <w:t xml:space="preserve"> </w:t>
      </w:r>
      <w:r w:rsidRPr="005A2F81">
        <w:rPr>
          <w:rtl/>
        </w:rPr>
        <w:t>של מפקחים התגלה לאחרונה בין מגבלותיו. הנחיתי את משרדי</w:t>
      </w:r>
      <w:r w:rsidR="005A3E84">
        <w:rPr>
          <w:rtl/>
        </w:rPr>
        <w:t xml:space="preserve"> </w:t>
      </w:r>
      <w:r w:rsidRPr="005A2F81">
        <w:rPr>
          <w:rtl/>
        </w:rPr>
        <w:t>להגיש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תוכנית</w:t>
      </w:r>
      <w:r w:rsidR="005A3E84">
        <w:rPr>
          <w:rtl/>
        </w:rPr>
        <w:t xml:space="preserve"> </w:t>
      </w:r>
      <w:r w:rsidRPr="005A2F81">
        <w:rPr>
          <w:rtl/>
        </w:rPr>
        <w:t>לרוויזיה בכל מערך הפיקוח על מכוני הרישוי, ואני משוכנע שנוכל</w:t>
      </w:r>
      <w:r w:rsidR="005A3E84">
        <w:rPr>
          <w:rtl/>
        </w:rPr>
        <w:t xml:space="preserve"> </w:t>
      </w:r>
      <w:r w:rsidRPr="005A2F81">
        <w:rPr>
          <w:rtl/>
        </w:rPr>
        <w:t>לראות שינוי מהותי כבר בשנה הקרובה.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קיימתי היום ביקורת פתע באחד המכונים שהוזכרו לאחרונה גם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התקשורת הציבורית. ראיתי כי כלי הרכב שהגיעו אתמול לבחינה במכון, </w:t>
      </w:r>
      <w:r w:rsidR="005A3E84" w:rsidRPr="005A2F81">
        <w:rPr>
          <w:rtl/>
        </w:rPr>
        <w:t>50</w:t>
      </w:r>
      <w:r w:rsidR="005A3E84">
        <w:rPr>
          <w:rtl/>
        </w:rPr>
        <w:t>%</w:t>
      </w:r>
      <w:r w:rsidRPr="005A2F81">
        <w:rPr>
          <w:rtl/>
        </w:rPr>
        <w:t xml:space="preserve"> מהם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היו</w:t>
      </w:r>
      <w:r w:rsidR="005A3E84">
        <w:rPr>
          <w:rtl/>
        </w:rPr>
        <w:t xml:space="preserve"> </w:t>
      </w:r>
      <w:r w:rsidRPr="005A2F81">
        <w:rPr>
          <w:rtl/>
        </w:rPr>
        <w:t>תקינים</w:t>
      </w:r>
      <w:r w:rsidR="005A3E84">
        <w:rPr>
          <w:rtl/>
        </w:rPr>
        <w:t xml:space="preserve"> </w:t>
      </w:r>
      <w:r w:rsidRPr="005A2F81">
        <w:rPr>
          <w:rtl/>
        </w:rPr>
        <w:t>וחייבו</w:t>
      </w:r>
      <w:r w:rsidR="005A3E84">
        <w:rPr>
          <w:rtl/>
        </w:rPr>
        <w:t xml:space="preserve"> </w:t>
      </w:r>
      <w:r w:rsidRPr="005A2F81">
        <w:rPr>
          <w:rtl/>
        </w:rPr>
        <w:t>הליכה למוסכים, לתיקונים ולתיקונים חוזרים כדי לעבור את</w:t>
      </w:r>
      <w:r w:rsidR="005A3E84">
        <w:rPr>
          <w:rtl/>
        </w:rPr>
        <w:t xml:space="preserve"> </w:t>
      </w:r>
      <w:r w:rsidRPr="005A2F81">
        <w:rPr>
          <w:rtl/>
        </w:rPr>
        <w:t>הבוחן.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יתירה מכך, </w:t>
      </w:r>
      <w:r w:rsidR="005A3E84" w:rsidRPr="005A2F81">
        <w:rPr>
          <w:rtl/>
        </w:rPr>
        <w:t>70</w:t>
      </w:r>
      <w:r w:rsidR="005A3E84">
        <w:rPr>
          <w:rtl/>
        </w:rPr>
        <w:t>%–</w:t>
      </w:r>
      <w:r w:rsidR="005A3E84" w:rsidRPr="005A2F81">
        <w:rPr>
          <w:rtl/>
        </w:rPr>
        <w:t>80</w:t>
      </w:r>
      <w:r w:rsidR="005A3E84">
        <w:rPr>
          <w:rtl/>
        </w:rPr>
        <w:t>%</w:t>
      </w:r>
      <w:r w:rsidRPr="005A2F81">
        <w:rPr>
          <w:rtl/>
        </w:rPr>
        <w:t xml:space="preserve"> מהמשאיות שהגיעו לבחינה, התברר כי אינן יכולות לעבור</w:t>
      </w:r>
      <w:r w:rsidR="005A3E84">
        <w:rPr>
          <w:rtl/>
        </w:rPr>
        <w:t xml:space="preserve"> </w:t>
      </w:r>
      <w:r w:rsidRPr="005A2F81">
        <w:rPr>
          <w:rtl/>
        </w:rPr>
        <w:t>את הבוחן.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וכמה ביום רגיל כן עוברים את הבוחן, ביום שהשר לא בא לבקר?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לא, אני בחנתי את מה שהיה אתמול, לא היום.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נגיד</w:t>
      </w:r>
      <w:r w:rsidR="005A3E84">
        <w:rPr>
          <w:rtl/>
        </w:rPr>
        <w:t xml:space="preserve"> </w:t>
      </w:r>
      <w:r w:rsidRPr="005A2F81">
        <w:rPr>
          <w:rtl/>
        </w:rPr>
        <w:t>שלשום,</w:t>
      </w:r>
      <w:r w:rsidR="005A3E84">
        <w:rPr>
          <w:rtl/>
        </w:rPr>
        <w:t xml:space="preserve"> </w:t>
      </w:r>
      <w:r w:rsidRPr="005A2F81">
        <w:rPr>
          <w:rtl/>
        </w:rPr>
        <w:t>בא אותו מספר כלי רכב, וכמה יצאו בצד השני כאילו הם</w:t>
      </w:r>
      <w:r w:rsidR="005A3E84">
        <w:rPr>
          <w:rtl/>
        </w:rPr>
        <w:t xml:space="preserve"> </w:t>
      </w:r>
      <w:r w:rsidRPr="005A2F81">
        <w:rPr>
          <w:rtl/>
        </w:rPr>
        <w:t>תקינים?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המספרים</w:t>
      </w:r>
      <w:r w:rsidR="005A3E84">
        <w:rPr>
          <w:rtl/>
        </w:rPr>
        <w:t xml:space="preserve"> </w:t>
      </w:r>
      <w:r w:rsidRPr="005A2F81">
        <w:rPr>
          <w:rtl/>
        </w:rPr>
        <w:t>דומים,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="005A3E84" w:rsidRPr="005A2F81">
        <w:rPr>
          <w:rtl/>
        </w:rPr>
        <w:t>40</w:t>
      </w:r>
      <w:r w:rsidR="005A3E84">
        <w:rPr>
          <w:rtl/>
        </w:rPr>
        <w:t xml:space="preserve">% </w:t>
      </w:r>
      <w:r w:rsidRPr="005A2F81">
        <w:rPr>
          <w:rtl/>
        </w:rPr>
        <w:t>ל</w:t>
      </w:r>
      <w:r w:rsidR="005A3E84">
        <w:rPr>
          <w:rtl/>
        </w:rPr>
        <w:t>-</w:t>
      </w:r>
      <w:r w:rsidR="005A3E84" w:rsidRPr="005A2F81">
        <w:rPr>
          <w:rtl/>
        </w:rPr>
        <w:t>60</w:t>
      </w:r>
      <w:r w:rsidR="005A3E84">
        <w:rPr>
          <w:rtl/>
        </w:rPr>
        <w:t xml:space="preserve">% </w:t>
      </w:r>
      <w:r w:rsidRPr="005A2F81">
        <w:rPr>
          <w:rtl/>
        </w:rPr>
        <w:t>מכלי</w:t>
      </w:r>
      <w:r w:rsidR="005A3E84">
        <w:rPr>
          <w:rtl/>
        </w:rPr>
        <w:t xml:space="preserve"> </w:t>
      </w:r>
      <w:r w:rsidRPr="005A2F81">
        <w:rPr>
          <w:rtl/>
        </w:rPr>
        <w:t>הרכב</w:t>
      </w:r>
      <w:r w:rsidR="005A3E84">
        <w:rPr>
          <w:rtl/>
        </w:rPr>
        <w:t xml:space="preserve"> </w:t>
      </w:r>
      <w:r w:rsidRPr="005A2F81">
        <w:rPr>
          <w:rtl/>
        </w:rPr>
        <w:t>שמגיעים לעבור את הבוחן אינם</w:t>
      </w:r>
      <w:r w:rsidR="005A3E84">
        <w:rPr>
          <w:rtl/>
        </w:rPr>
        <w:t xml:space="preserve"> </w:t>
      </w:r>
      <w:r w:rsidRPr="005A2F81">
        <w:rPr>
          <w:rtl/>
        </w:rPr>
        <w:t>תקינים,</w:t>
      </w:r>
      <w:r w:rsidR="005A3E84">
        <w:rPr>
          <w:rtl/>
        </w:rPr>
        <w:t xml:space="preserve"> </w:t>
      </w:r>
      <w:r w:rsidRPr="005A2F81">
        <w:rPr>
          <w:rtl/>
        </w:rPr>
        <w:t>ואנחנו</w:t>
      </w:r>
      <w:r w:rsidR="005A3E84">
        <w:rPr>
          <w:rtl/>
        </w:rPr>
        <w:t xml:space="preserve"> </w:t>
      </w:r>
      <w:r w:rsidRPr="005A2F81">
        <w:rPr>
          <w:rtl/>
        </w:rPr>
        <w:t>מקפידים</w:t>
      </w:r>
      <w:r w:rsidR="005A3E84">
        <w:rPr>
          <w:rtl/>
        </w:rPr>
        <w:t xml:space="preserve"> </w:t>
      </w:r>
      <w:r w:rsidRPr="005A2F81">
        <w:rPr>
          <w:rtl/>
        </w:rPr>
        <w:t>היום,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מערכת</w:t>
      </w:r>
      <w:r w:rsidR="005A3E84">
        <w:rPr>
          <w:rtl/>
        </w:rPr>
        <w:t xml:space="preserve"> </w:t>
      </w:r>
      <w:r w:rsidRPr="005A2F81">
        <w:rPr>
          <w:rtl/>
        </w:rPr>
        <w:t>פיקוח ועל</w:t>
      </w:r>
      <w:r w:rsidR="005A3E84">
        <w:rPr>
          <w:rtl/>
        </w:rPr>
        <w:t>-</w:t>
      </w:r>
      <w:r w:rsidRPr="005A2F81">
        <w:rPr>
          <w:rtl/>
        </w:rPr>
        <w:t>ידי נקיטת אמצעים נגד</w:t>
      </w:r>
      <w:r w:rsidR="005A3E84">
        <w:rPr>
          <w:rtl/>
        </w:rPr>
        <w:t xml:space="preserve"> </w:t>
      </w:r>
      <w:r w:rsidRPr="005A2F81">
        <w:rPr>
          <w:rtl/>
        </w:rPr>
        <w:t>המכונים,</w:t>
      </w:r>
      <w:r w:rsidR="005A3E84">
        <w:rPr>
          <w:rtl/>
        </w:rPr>
        <w:t xml:space="preserve"> </w:t>
      </w:r>
      <w:r w:rsidRPr="005A2F81">
        <w:rPr>
          <w:rtl/>
        </w:rPr>
        <w:t>שלא יקרו כדברים שראו עינינו, שכלי רכב לא תקינים יוכלו לעבור את הבוחן</w:t>
      </w:r>
      <w:r w:rsidR="005A3E84">
        <w:rPr>
          <w:rtl/>
        </w:rPr>
        <w:t xml:space="preserve"> </w:t>
      </w:r>
      <w:r w:rsidRPr="005A2F81">
        <w:rPr>
          <w:rtl/>
        </w:rPr>
        <w:t>ולצאת בצד השני.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יתירה</w:t>
      </w:r>
      <w:r w:rsidR="005A3E84">
        <w:rPr>
          <w:rtl/>
        </w:rPr>
        <w:t xml:space="preserve"> </w:t>
      </w:r>
      <w:r w:rsidRPr="005A2F81">
        <w:rPr>
          <w:rtl/>
        </w:rPr>
        <w:t>מכך,</w:t>
      </w:r>
      <w:r w:rsidR="005A3E84">
        <w:rPr>
          <w:rtl/>
        </w:rPr>
        <w:t xml:space="preserve"> </w:t>
      </w:r>
      <w:r w:rsidRPr="005A2F81">
        <w:rPr>
          <w:rtl/>
        </w:rPr>
        <w:t>לקחנו רכב שעבר את הבוחן והחזרנו אותו, על</w:t>
      </w:r>
      <w:r w:rsidR="005A3E84">
        <w:rPr>
          <w:rtl/>
        </w:rPr>
        <w:t>-</w:t>
      </w:r>
      <w:r w:rsidRPr="005A2F81">
        <w:rPr>
          <w:rtl/>
        </w:rPr>
        <w:t>ידי פקחים שבאו אתי,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לבדוק</w:t>
      </w:r>
      <w:r w:rsidR="005A3E84">
        <w:rPr>
          <w:rtl/>
        </w:rPr>
        <w:t xml:space="preserve"> </w:t>
      </w:r>
      <w:r w:rsidRPr="005A2F81">
        <w:rPr>
          <w:rtl/>
        </w:rPr>
        <w:t>מחדש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המערכת</w:t>
      </w:r>
      <w:r w:rsidR="005A3E84">
        <w:rPr>
          <w:rtl/>
        </w:rPr>
        <w:t xml:space="preserve"> </w:t>
      </w:r>
      <w:r w:rsidRPr="005A2F81">
        <w:rPr>
          <w:rtl/>
        </w:rPr>
        <w:t>באמת בודקת בצורה יסודית ואיננה מתרשלת כתוצאה מכך</w:t>
      </w:r>
      <w:r w:rsidR="005A3E84">
        <w:rPr>
          <w:rtl/>
        </w:rPr>
        <w:t xml:space="preserve"> </w:t>
      </w:r>
      <w:r w:rsidRPr="005A2F81">
        <w:rPr>
          <w:rtl/>
        </w:rPr>
        <w:t>שקיבלה זיכיון, שכן היא אחראית לחיי אדם בכבישים.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לפני כחודשיים קרתה תאונה מזעזעת של</w:t>
      </w:r>
      <w:r w:rsidR="005A3E84">
        <w:rPr>
          <w:rtl/>
        </w:rPr>
        <w:t xml:space="preserve"> </w:t>
      </w:r>
      <w:r w:rsidRPr="005A2F81">
        <w:rPr>
          <w:rtl/>
        </w:rPr>
        <w:t>אוטובוס</w:t>
      </w:r>
      <w:r w:rsidR="005A3E84">
        <w:rPr>
          <w:rtl/>
        </w:rPr>
        <w:t xml:space="preserve"> </w:t>
      </w:r>
      <w:r w:rsidRPr="005A2F81">
        <w:rPr>
          <w:rtl/>
        </w:rPr>
        <w:t>סמוך</w:t>
      </w:r>
      <w:r w:rsidR="005A3E84">
        <w:rPr>
          <w:rtl/>
        </w:rPr>
        <w:t xml:space="preserve"> </w:t>
      </w:r>
      <w:r w:rsidRPr="005A2F81">
        <w:rPr>
          <w:rtl/>
        </w:rPr>
        <w:t>לצומת</w:t>
      </w:r>
      <w:r w:rsidR="005A3E84">
        <w:rPr>
          <w:rtl/>
        </w:rPr>
        <w:t>-</w:t>
      </w:r>
      <w:r w:rsidRPr="005A2F81">
        <w:rPr>
          <w:rtl/>
        </w:rPr>
        <w:t>גולני, שבה קיפחו את חייהם 17 מהנוסעים. אני שולח בהזדמנות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פעם</w:t>
      </w:r>
      <w:r w:rsidR="005A3E84">
        <w:rPr>
          <w:rtl/>
        </w:rPr>
        <w:t xml:space="preserve"> </w:t>
      </w:r>
      <w:r w:rsidRPr="005A2F81">
        <w:rPr>
          <w:rtl/>
        </w:rPr>
        <w:t>נוספת</w:t>
      </w:r>
      <w:r w:rsidR="005A3E84">
        <w:rPr>
          <w:rtl/>
        </w:rPr>
        <w:t xml:space="preserve"> </w:t>
      </w:r>
      <w:r w:rsidRPr="005A2F81">
        <w:rPr>
          <w:rtl/>
        </w:rPr>
        <w:t>את תנחומי למשפחות השכולות ומאחל רפואה שלמה לכלל הפצועים, פצועי</w:t>
      </w:r>
      <w:r w:rsidR="005A3E84">
        <w:rPr>
          <w:rtl/>
        </w:rPr>
        <w:t xml:space="preserve"> </w:t>
      </w:r>
      <w:r w:rsidRPr="005A2F81">
        <w:rPr>
          <w:rtl/>
        </w:rPr>
        <w:t>ישראל, ובכללם פצועי 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ועדת</w:t>
      </w:r>
      <w:r w:rsidR="005A3E84">
        <w:rPr>
          <w:rtl/>
        </w:rPr>
        <w:t xml:space="preserve"> </w:t>
      </w:r>
      <w:r w:rsidRPr="005A2F81">
        <w:rPr>
          <w:rtl/>
        </w:rPr>
        <w:t>הבדיקה לעניין תאונת האוטובוס, שמונתה על</w:t>
      </w:r>
      <w:r w:rsidR="005A3E84">
        <w:rPr>
          <w:rtl/>
        </w:rPr>
        <w:t>-</w:t>
      </w:r>
      <w:r w:rsidRPr="005A2F81">
        <w:rPr>
          <w:rtl/>
        </w:rPr>
        <w:t>ידי, והעמדתי בראשה את מנכ"ל</w:t>
      </w:r>
      <w:r w:rsidR="005A3E84">
        <w:rPr>
          <w:rtl/>
        </w:rPr>
        <w:t xml:space="preserve"> </w:t>
      </w:r>
      <w:r w:rsidRPr="005A2F81">
        <w:rPr>
          <w:rtl/>
        </w:rPr>
        <w:t>הרשות</w:t>
      </w:r>
      <w:r w:rsidR="005A3E84">
        <w:rPr>
          <w:rtl/>
        </w:rPr>
        <w:t xml:space="preserve"> </w:t>
      </w:r>
      <w:r w:rsidRPr="005A2F81">
        <w:rPr>
          <w:rtl/>
        </w:rPr>
        <w:t>הלאומית</w:t>
      </w:r>
      <w:r w:rsidR="005A3E84">
        <w:rPr>
          <w:rtl/>
        </w:rPr>
        <w:t xml:space="preserve"> </w:t>
      </w:r>
      <w:r w:rsidRPr="005A2F81">
        <w:rPr>
          <w:rtl/>
        </w:rPr>
        <w:t>לבטיחות</w:t>
      </w:r>
      <w:r w:rsidR="005A3E84">
        <w:rPr>
          <w:rtl/>
        </w:rPr>
        <w:t xml:space="preserve"> </w:t>
      </w:r>
      <w:r w:rsidRPr="005A2F81">
        <w:rPr>
          <w:rtl/>
        </w:rPr>
        <w:t>בדרכים,</w:t>
      </w:r>
      <w:r w:rsidR="005A3E84">
        <w:rPr>
          <w:rtl/>
        </w:rPr>
        <w:t xml:space="preserve"> </w:t>
      </w:r>
      <w:r w:rsidRPr="005A2F81">
        <w:rPr>
          <w:rtl/>
        </w:rPr>
        <w:t>הגישה</w:t>
      </w:r>
      <w:r w:rsidR="005A3E84">
        <w:rPr>
          <w:rtl/>
        </w:rPr>
        <w:t xml:space="preserve"> </w:t>
      </w:r>
      <w:r w:rsidRPr="005A2F81">
        <w:rPr>
          <w:rtl/>
        </w:rPr>
        <w:t>21 המלצות. להלן העיקריות שבהן:</w:t>
      </w:r>
      <w:r w:rsidR="005A3E84">
        <w:rPr>
          <w:rtl/>
        </w:rPr>
        <w:t xml:space="preserve"> </w:t>
      </w:r>
      <w:r w:rsidRPr="005A2F81">
        <w:rPr>
          <w:rtl/>
        </w:rPr>
        <w:t>העלאת</w:t>
      </w:r>
      <w:r w:rsidR="005A3E84">
        <w:rPr>
          <w:rtl/>
        </w:rPr>
        <w:t xml:space="preserve"> </w:t>
      </w:r>
      <w:r w:rsidRPr="005A2F81">
        <w:rPr>
          <w:rtl/>
        </w:rPr>
        <w:t>הדרישות</w:t>
      </w:r>
      <w:r w:rsidR="005A3E84">
        <w:rPr>
          <w:rtl/>
        </w:rPr>
        <w:t xml:space="preserve"> </w:t>
      </w:r>
      <w:r w:rsidRPr="005A2F81">
        <w:rPr>
          <w:rtl/>
        </w:rPr>
        <w:t>בתחומי</w:t>
      </w:r>
      <w:r w:rsidR="005A3E84">
        <w:rPr>
          <w:rtl/>
        </w:rPr>
        <w:t xml:space="preserve"> </w:t>
      </w:r>
      <w:r w:rsidRPr="005A2F81">
        <w:rPr>
          <w:rtl/>
        </w:rPr>
        <w:t>הניסיון</w:t>
      </w:r>
      <w:r w:rsidR="005A3E84">
        <w:rPr>
          <w:rtl/>
        </w:rPr>
        <w:t xml:space="preserve"> </w:t>
      </w:r>
      <w:r w:rsidRPr="005A2F81">
        <w:rPr>
          <w:rtl/>
        </w:rPr>
        <w:t>הנדרש, ההכשרה וההשתלמויות המקצועיות המוטלות על נהגים</w:t>
      </w:r>
      <w:r w:rsidR="005A3E84">
        <w:rPr>
          <w:rtl/>
        </w:rPr>
        <w:t xml:space="preserve"> </w:t>
      </w:r>
      <w:r w:rsidRPr="005A2F81">
        <w:rPr>
          <w:rtl/>
        </w:rPr>
        <w:t>מקצועיים.</w:t>
      </w:r>
      <w:r w:rsidR="005A3E84">
        <w:rPr>
          <w:rtl/>
        </w:rPr>
        <w:t xml:space="preserve"> </w:t>
      </w:r>
      <w:r w:rsidRPr="005A2F81">
        <w:rPr>
          <w:rtl/>
        </w:rPr>
        <w:t>נהגים</w:t>
      </w:r>
      <w:r w:rsidR="005A3E84">
        <w:rPr>
          <w:rtl/>
        </w:rPr>
        <w:t xml:space="preserve"> </w:t>
      </w:r>
      <w:r w:rsidRPr="005A2F81">
        <w:rPr>
          <w:rtl/>
        </w:rPr>
        <w:t>מקצועיים המסיעים עשרות אנשים חייבים שיהיה בידיהם גם ניסיון,</w:t>
      </w:r>
      <w:r w:rsidR="005A3E84">
        <w:rPr>
          <w:rtl/>
        </w:rPr>
        <w:t xml:space="preserve"> </w:t>
      </w:r>
      <w:r w:rsidRPr="005A2F81">
        <w:rPr>
          <w:rtl/>
        </w:rPr>
        <w:t>גם יכולת להסיע אנשים, כי בידיהם חיי אדם. הגברת הדרישות והפיקוח על פעולות קציני</w:t>
      </w:r>
      <w:r w:rsidR="005A3E84">
        <w:rPr>
          <w:rtl/>
        </w:rPr>
        <w:t xml:space="preserve"> </w:t>
      </w:r>
      <w:r w:rsidRPr="005A2F81">
        <w:rPr>
          <w:rtl/>
        </w:rPr>
        <w:t>בטיחות</w:t>
      </w:r>
      <w:r w:rsidR="005A3E84">
        <w:rPr>
          <w:rtl/>
        </w:rPr>
        <w:t xml:space="preserve"> </w:t>
      </w:r>
      <w:r w:rsidRPr="005A2F81">
        <w:rPr>
          <w:rtl/>
        </w:rPr>
        <w:t>בתעבורה.</w:t>
      </w:r>
      <w:r w:rsidR="005A3E84">
        <w:rPr>
          <w:rtl/>
        </w:rPr>
        <w:t xml:space="preserve"> </w:t>
      </w:r>
      <w:r w:rsidRPr="005A2F81">
        <w:rPr>
          <w:rtl/>
        </w:rPr>
        <w:t>מצאנו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ביותר</w:t>
      </w:r>
      <w:r w:rsidR="005A3E84">
        <w:rPr>
          <w:rtl/>
        </w:rPr>
        <w:t xml:space="preserve"> </w:t>
      </w:r>
      <w:r w:rsidRPr="005A2F81">
        <w:rPr>
          <w:rtl/>
        </w:rPr>
        <w:t>ממקום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קציני הבטיחות, הממונים 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המוסכים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 החברות, אינם ממלאים את תפקידם כראוי, בגלל היותם תחת לחץ של</w:t>
      </w:r>
      <w:r w:rsidR="005A3E84">
        <w:rPr>
          <w:rtl/>
        </w:rPr>
        <w:t xml:space="preserve"> </w:t>
      </w:r>
      <w:r w:rsidRPr="005A2F81">
        <w:rPr>
          <w:rtl/>
        </w:rPr>
        <w:t>מעבידיהם,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ועל כן אמרתי שנעשה מאמץ לשנות את המצב </w:t>
      </w:r>
      <w:r w:rsidR="005A3E84">
        <w:rPr>
          <w:rtl/>
        </w:rPr>
        <w:t>–</w:t>
      </w:r>
      <w:r w:rsidRPr="005A2F81">
        <w:rPr>
          <w:rtl/>
        </w:rPr>
        <w:t xml:space="preserve"> הגברת הפיקוח על מוסכי חברות</w:t>
      </w:r>
      <w:r w:rsidR="005A3E84">
        <w:rPr>
          <w:rtl/>
        </w:rPr>
        <w:t xml:space="preserve"> </w:t>
      </w:r>
      <w:r w:rsidRPr="005A2F81">
        <w:rPr>
          <w:rtl/>
        </w:rPr>
        <w:t>ההסעה,</w:t>
      </w:r>
      <w:r w:rsidR="005A3E84">
        <w:rPr>
          <w:rtl/>
        </w:rPr>
        <w:t xml:space="preserve"> </w:t>
      </w:r>
      <w:r w:rsidRPr="005A2F81">
        <w:rPr>
          <w:rtl/>
        </w:rPr>
        <w:t>שינוי</w:t>
      </w:r>
      <w:r w:rsidR="005A3E84">
        <w:rPr>
          <w:rtl/>
        </w:rPr>
        <w:t xml:space="preserve"> </w:t>
      </w:r>
      <w:r w:rsidRPr="005A2F81">
        <w:rPr>
          <w:rtl/>
        </w:rPr>
        <w:t>תקנים</w:t>
      </w:r>
      <w:r w:rsidR="005A3E84">
        <w:rPr>
          <w:rtl/>
        </w:rPr>
        <w:t xml:space="preserve"> </w:t>
      </w:r>
      <w:r w:rsidRPr="005A2F81">
        <w:rPr>
          <w:rtl/>
        </w:rPr>
        <w:t>ותקנות,</w:t>
      </w:r>
      <w:r w:rsidR="005A3E84">
        <w:rPr>
          <w:rtl/>
        </w:rPr>
        <w:t xml:space="preserve"> </w:t>
      </w:r>
      <w:r w:rsidRPr="005A2F81">
        <w:rPr>
          <w:rtl/>
        </w:rPr>
        <w:t>ובמיוחד</w:t>
      </w:r>
      <w:r w:rsidR="005A3E84">
        <w:rPr>
          <w:rtl/>
        </w:rPr>
        <w:t xml:space="preserve"> </w:t>
      </w:r>
      <w:r w:rsidRPr="005A2F81">
        <w:rPr>
          <w:rtl/>
        </w:rPr>
        <w:t>התקנה</w:t>
      </w:r>
      <w:r w:rsidR="005A3E84">
        <w:rPr>
          <w:rtl/>
        </w:rPr>
        <w:t xml:space="preserve"> </w:t>
      </w:r>
      <w:r w:rsidRPr="005A2F81">
        <w:rPr>
          <w:rtl/>
        </w:rPr>
        <w:t>המחייבת</w:t>
      </w:r>
      <w:r w:rsidR="005A3E84">
        <w:rPr>
          <w:rtl/>
        </w:rPr>
        <w:t xml:space="preserve"> </w:t>
      </w:r>
      <w:r w:rsidRPr="005A2F81">
        <w:rPr>
          <w:rtl/>
        </w:rPr>
        <w:t>התקנת</w:t>
      </w:r>
      <w:r w:rsidR="005A3E84">
        <w:rPr>
          <w:rtl/>
        </w:rPr>
        <w:t xml:space="preserve"> </w:t>
      </w:r>
      <w:r w:rsidRPr="005A2F81">
        <w:rPr>
          <w:rtl/>
        </w:rPr>
        <w:t>חגורות</w:t>
      </w:r>
      <w:r w:rsidR="005A3E84">
        <w:rPr>
          <w:rtl/>
        </w:rPr>
        <w:t xml:space="preserve"> </w:t>
      </w:r>
      <w:r w:rsidRPr="005A2F81">
        <w:rPr>
          <w:rtl/>
        </w:rPr>
        <w:t>בטיחות</w:t>
      </w:r>
      <w:r w:rsidR="005A3E84">
        <w:rPr>
          <w:rtl/>
        </w:rPr>
        <w:t xml:space="preserve"> </w:t>
      </w:r>
      <w:r w:rsidRPr="005A2F81">
        <w:rPr>
          <w:rtl/>
        </w:rPr>
        <w:t>באוטובוסים.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הנחיתי את משרדי לפעול ליישום כל ההמלצות, ואני עוקב באופן רצוף אחר יישומן.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רבותי חברי הכנסת, לאחר שהבאתי בפניכם חלק מפעילותנו בתחום</w:t>
      </w:r>
      <w:r w:rsidR="005A3E84">
        <w:rPr>
          <w:rtl/>
        </w:rPr>
        <w:t xml:space="preserve"> </w:t>
      </w:r>
      <w:r w:rsidRPr="005A2F81">
        <w:rPr>
          <w:rtl/>
        </w:rPr>
        <w:t>המאבק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הדרכים, אני רוצה לציין בסיפוק, כי בשנה האחרונה חלה ירידה, נכון</w:t>
      </w:r>
      <w:r w:rsidR="005A3E84">
        <w:rPr>
          <w:rtl/>
        </w:rPr>
        <w:t xml:space="preserve"> </w:t>
      </w:r>
      <w:r w:rsidRPr="005A2F81">
        <w:rPr>
          <w:rtl/>
        </w:rPr>
        <w:t>להיום,</w:t>
      </w:r>
      <w:r w:rsidR="005A3E84">
        <w:rPr>
          <w:rtl/>
        </w:rPr>
        <w:t xml:space="preserve"> </w:t>
      </w:r>
      <w:r w:rsidRPr="005A2F81">
        <w:rPr>
          <w:rtl/>
        </w:rPr>
        <w:t>בשיעור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="005A3E84" w:rsidRPr="005A2F81">
        <w:rPr>
          <w:rtl/>
        </w:rPr>
        <w:t>14</w:t>
      </w:r>
      <w:r w:rsidR="005A3E84">
        <w:rPr>
          <w:rtl/>
        </w:rPr>
        <w:t>%</w:t>
      </w:r>
      <w:r w:rsidRPr="005A2F81">
        <w:rPr>
          <w:rtl/>
        </w:rPr>
        <w:t xml:space="preserve"> במספר ההרוגים בתאונות דרכים במדינת ישראל, לעומת התקופה</w:t>
      </w:r>
      <w:r w:rsidR="005A3E84">
        <w:rPr>
          <w:rtl/>
        </w:rPr>
        <w:t xml:space="preserve"> </w:t>
      </w:r>
      <w:r w:rsidRPr="005A2F81">
        <w:rPr>
          <w:rtl/>
        </w:rPr>
        <w:t>המקבילה</w:t>
      </w:r>
      <w:r w:rsidR="005A3E84">
        <w:rPr>
          <w:rtl/>
        </w:rPr>
        <w:t xml:space="preserve"> </w:t>
      </w:r>
      <w:r w:rsidRPr="005A2F81">
        <w:rPr>
          <w:rtl/>
        </w:rPr>
        <w:t>אשתקד.</w:t>
      </w:r>
      <w:r w:rsidR="005A3E84">
        <w:rPr>
          <w:rtl/>
        </w:rPr>
        <w:t xml:space="preserve"> </w:t>
      </w:r>
      <w:r w:rsidRPr="005A2F81">
        <w:rPr>
          <w:rtl/>
        </w:rPr>
        <w:t>מספר</w:t>
      </w:r>
      <w:r w:rsidR="005A3E84">
        <w:rPr>
          <w:rtl/>
        </w:rPr>
        <w:t xml:space="preserve"> </w:t>
      </w:r>
      <w:r w:rsidRPr="005A2F81">
        <w:rPr>
          <w:rtl/>
        </w:rPr>
        <w:t>הפצועים</w:t>
      </w:r>
      <w:r w:rsidR="005A3E84">
        <w:rPr>
          <w:rtl/>
        </w:rPr>
        <w:t xml:space="preserve"> </w:t>
      </w:r>
      <w:r w:rsidRPr="005A2F81">
        <w:rPr>
          <w:rtl/>
        </w:rPr>
        <w:t>קשה</w:t>
      </w:r>
      <w:r w:rsidR="005A3E84">
        <w:rPr>
          <w:rtl/>
        </w:rPr>
        <w:t xml:space="preserve"> </w:t>
      </w:r>
      <w:r w:rsidRPr="005A2F81">
        <w:rPr>
          <w:rtl/>
        </w:rPr>
        <w:t>ירד</w:t>
      </w:r>
      <w:r w:rsidR="005A3E84">
        <w:rPr>
          <w:rtl/>
        </w:rPr>
        <w:t xml:space="preserve"> </w:t>
      </w:r>
      <w:r w:rsidRPr="005A2F81">
        <w:rPr>
          <w:rtl/>
        </w:rPr>
        <w:t>באותה תקופה ב</w:t>
      </w:r>
      <w:r w:rsidR="005A3E84">
        <w:rPr>
          <w:rtl/>
        </w:rPr>
        <w:t>-</w:t>
      </w:r>
      <w:r w:rsidR="005A3E84" w:rsidRPr="005A2F81">
        <w:rPr>
          <w:rtl/>
        </w:rPr>
        <w:t>8</w:t>
      </w:r>
      <w:r w:rsidR="005A3E84">
        <w:rPr>
          <w:rtl/>
        </w:rPr>
        <w:t>%</w:t>
      </w:r>
      <w:r w:rsidRPr="005A2F81">
        <w:rPr>
          <w:rtl/>
        </w:rPr>
        <w:t>. כדי לעמוד על מלוא</w:t>
      </w:r>
      <w:r w:rsidR="005A3E84">
        <w:rPr>
          <w:rtl/>
        </w:rPr>
        <w:t xml:space="preserve"> </w:t>
      </w:r>
      <w:r w:rsidRPr="005A2F81">
        <w:rPr>
          <w:rtl/>
        </w:rPr>
        <w:t>המשמעות</w:t>
      </w:r>
      <w:r w:rsidR="005A3E84">
        <w:rPr>
          <w:rtl/>
        </w:rPr>
        <w:t xml:space="preserve"> </w:t>
      </w:r>
      <w:r w:rsidRPr="005A2F81">
        <w:rPr>
          <w:rtl/>
        </w:rPr>
        <w:t>של נתון זה</w:t>
      </w:r>
      <w:r w:rsidR="005A3E84">
        <w:rPr>
          <w:rtl/>
        </w:rPr>
        <w:t xml:space="preserve"> </w:t>
      </w:r>
      <w:r w:rsidRPr="005A2F81">
        <w:rPr>
          <w:rtl/>
        </w:rPr>
        <w:t>יש לציין, כי שיעור זה הוא יוצא דופן בקנה מידה עולמי, והוא</w:t>
      </w:r>
      <w:r w:rsidR="005A3E84">
        <w:rPr>
          <w:rtl/>
        </w:rPr>
        <w:t xml:space="preserve"> </w:t>
      </w:r>
      <w:r w:rsidRPr="005A2F81">
        <w:rPr>
          <w:rtl/>
        </w:rPr>
        <w:t>גבוה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מכל שיעור הפחתה במספר ההרוגים בתאונות דרכים שהיה במדינת ישראל בשנה</w:t>
      </w:r>
      <w:r w:rsidR="005A3E84">
        <w:rPr>
          <w:rtl/>
        </w:rPr>
        <w:t xml:space="preserve"> </w:t>
      </w:r>
      <w:r w:rsidRPr="005A2F81">
        <w:rPr>
          <w:rtl/>
        </w:rPr>
        <w:t>בודדת מאז הקמתה.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לעולם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נוכל</w:t>
      </w:r>
      <w:r w:rsidR="005A3E84">
        <w:rPr>
          <w:rtl/>
        </w:rPr>
        <w:t xml:space="preserve"> </w:t>
      </w:r>
      <w:r w:rsidRPr="005A2F81">
        <w:rPr>
          <w:rtl/>
        </w:rPr>
        <w:t>לדעת בוודאות חייהם של כמה אנשים ניצלו השנה כתוצאה מהפעלת</w:t>
      </w:r>
      <w:r w:rsidR="005A3E84">
        <w:rPr>
          <w:rtl/>
        </w:rPr>
        <w:t xml:space="preserve"> </w:t>
      </w:r>
      <w:r w:rsidRPr="005A2F81">
        <w:rPr>
          <w:rtl/>
        </w:rPr>
        <w:t>התוכנית,</w:t>
      </w:r>
      <w:r w:rsidR="005A3E84">
        <w:rPr>
          <w:rtl/>
        </w:rPr>
        <w:t xml:space="preserve"> </w:t>
      </w:r>
      <w:r w:rsidRPr="005A2F81">
        <w:rPr>
          <w:rtl/>
        </w:rPr>
        <w:t>אך</w:t>
      </w:r>
      <w:r w:rsidR="005A3E84">
        <w:rPr>
          <w:rtl/>
        </w:rPr>
        <w:t xml:space="preserve"> </w:t>
      </w:r>
      <w:r w:rsidRPr="005A2F81">
        <w:rPr>
          <w:rtl/>
        </w:rPr>
        <w:t>ניתן</w:t>
      </w:r>
      <w:r w:rsidR="005A3E84">
        <w:rPr>
          <w:rtl/>
        </w:rPr>
        <w:t xml:space="preserve"> </w:t>
      </w:r>
      <w:r w:rsidRPr="005A2F81">
        <w:rPr>
          <w:rtl/>
        </w:rPr>
        <w:t>לציין,</w:t>
      </w:r>
      <w:r w:rsidR="005A3E84">
        <w:rPr>
          <w:rtl/>
        </w:rPr>
        <w:t xml:space="preserve"> </w:t>
      </w:r>
      <w:r w:rsidRPr="005A2F81">
        <w:rPr>
          <w:rtl/>
        </w:rPr>
        <w:t>כי בשנת 1999 נהרגו בתאונות דרכים כ</w:t>
      </w:r>
      <w:r w:rsidR="005A3E84">
        <w:rPr>
          <w:rtl/>
        </w:rPr>
        <w:t>-</w:t>
      </w:r>
      <w:r w:rsidRPr="005A2F81">
        <w:rPr>
          <w:rtl/>
        </w:rPr>
        <w:t>70 בני</w:t>
      </w:r>
      <w:r w:rsidR="005A3E84">
        <w:rPr>
          <w:rtl/>
        </w:rPr>
        <w:t>-</w:t>
      </w:r>
      <w:r w:rsidRPr="005A2F81">
        <w:rPr>
          <w:rtl/>
        </w:rPr>
        <w:t>אדם פחות</w:t>
      </w:r>
      <w:r w:rsidR="005A3E84">
        <w:rPr>
          <w:rtl/>
        </w:rPr>
        <w:t xml:space="preserve"> </w:t>
      </w:r>
      <w:r w:rsidRPr="005A2F81">
        <w:rPr>
          <w:rtl/>
        </w:rPr>
        <w:t>מאשר בכל אחת מהשנים 1998</w:t>
      </w:r>
      <w:r w:rsidR="00C05B48">
        <w:rPr>
          <w:rFonts w:hint="cs"/>
          <w:rtl/>
        </w:rPr>
        <w:t>-</w:t>
      </w:r>
      <w:r w:rsidRPr="005A2F81">
        <w:rPr>
          <w:rtl/>
        </w:rPr>
        <w:t>1996.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האתגר</w:t>
      </w:r>
      <w:r w:rsidR="005A3E84">
        <w:rPr>
          <w:rtl/>
        </w:rPr>
        <w:t xml:space="preserve"> </w:t>
      </w:r>
      <w:r w:rsidRPr="005A2F81">
        <w:rPr>
          <w:rtl/>
        </w:rPr>
        <w:t>הגדול</w:t>
      </w:r>
      <w:r w:rsidR="005A3E84">
        <w:rPr>
          <w:rtl/>
        </w:rPr>
        <w:t xml:space="preserve"> </w:t>
      </w:r>
      <w:r w:rsidRPr="005A2F81">
        <w:rPr>
          <w:rtl/>
        </w:rPr>
        <w:t>העומד</w:t>
      </w:r>
      <w:r w:rsidR="005A3E84">
        <w:rPr>
          <w:rtl/>
        </w:rPr>
        <w:t xml:space="preserve"> </w:t>
      </w:r>
      <w:r w:rsidRPr="005A2F81">
        <w:rPr>
          <w:rtl/>
        </w:rPr>
        <w:t>לפנינו</w:t>
      </w:r>
      <w:r w:rsidR="005A3E84">
        <w:rPr>
          <w:rtl/>
        </w:rPr>
        <w:t xml:space="preserve"> </w:t>
      </w:r>
      <w:r w:rsidRPr="005A2F81">
        <w:rPr>
          <w:rtl/>
        </w:rPr>
        <w:t>בשנת</w:t>
      </w:r>
      <w:r w:rsidR="005A3E84">
        <w:rPr>
          <w:rtl/>
        </w:rPr>
        <w:t xml:space="preserve"> </w:t>
      </w:r>
      <w:r w:rsidRPr="005A2F81">
        <w:rPr>
          <w:rtl/>
        </w:rPr>
        <w:t>2000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להמשיך את מגמת הירידה במספר</w:t>
      </w:r>
      <w:r w:rsidR="005A3E84">
        <w:rPr>
          <w:rtl/>
        </w:rPr>
        <w:t xml:space="preserve"> </w:t>
      </w:r>
      <w:r w:rsidRPr="005A2F81">
        <w:rPr>
          <w:rtl/>
        </w:rPr>
        <w:t>ההרוגים</w:t>
      </w:r>
      <w:r w:rsidR="005A3E84">
        <w:rPr>
          <w:rtl/>
        </w:rPr>
        <w:t xml:space="preserve"> </w:t>
      </w:r>
      <w:r w:rsidRPr="005A2F81">
        <w:rPr>
          <w:rtl/>
        </w:rPr>
        <w:t>והפצועים</w:t>
      </w:r>
      <w:r w:rsidR="005A3E84">
        <w:rPr>
          <w:rtl/>
        </w:rPr>
        <w:t xml:space="preserve"> </w:t>
      </w:r>
      <w:r w:rsidRPr="005A2F81">
        <w:rPr>
          <w:rtl/>
        </w:rPr>
        <w:t>קשה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דרכים,</w:t>
      </w:r>
      <w:r w:rsidR="005A3E84">
        <w:rPr>
          <w:rtl/>
        </w:rPr>
        <w:t xml:space="preserve"> </w:t>
      </w:r>
      <w:r w:rsidRPr="005A2F81">
        <w:rPr>
          <w:rtl/>
        </w:rPr>
        <w:t>שאנו</w:t>
      </w:r>
      <w:r w:rsidR="005A3E84">
        <w:rPr>
          <w:rtl/>
        </w:rPr>
        <w:t xml:space="preserve"> </w:t>
      </w:r>
      <w:r w:rsidRPr="005A2F81">
        <w:rPr>
          <w:rtl/>
        </w:rPr>
        <w:t>עדים לה בשנה המסתיימת. אני רוצה</w:t>
      </w:r>
      <w:r w:rsidR="005A3E84">
        <w:rPr>
          <w:rtl/>
        </w:rPr>
        <w:t xml:space="preserve"> </w:t>
      </w:r>
      <w:r w:rsidRPr="005A2F81">
        <w:rPr>
          <w:rtl/>
        </w:rPr>
        <w:t>להאמין,</w:t>
      </w:r>
      <w:r w:rsidR="005A3E84">
        <w:rPr>
          <w:rtl/>
        </w:rPr>
        <w:t xml:space="preserve"> </w:t>
      </w:r>
      <w:r w:rsidRPr="005A2F81">
        <w:rPr>
          <w:rtl/>
        </w:rPr>
        <w:t>שהמגמה</w:t>
      </w:r>
      <w:r w:rsidR="005A3E84">
        <w:rPr>
          <w:rtl/>
        </w:rPr>
        <w:t xml:space="preserve"> </w:t>
      </w:r>
      <w:r w:rsidRPr="005A2F81">
        <w:rPr>
          <w:rtl/>
        </w:rPr>
        <w:t>המסתמנת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באמת תוצאה של הפעלת תוכנית ממוקדת ואפקטיבית ושל</w:t>
      </w:r>
      <w:r w:rsidR="005A3E84">
        <w:rPr>
          <w:rtl/>
        </w:rPr>
        <w:t xml:space="preserve"> </w:t>
      </w:r>
      <w:r w:rsidRPr="005A2F81">
        <w:rPr>
          <w:rtl/>
        </w:rPr>
        <w:t>עירנות</w:t>
      </w:r>
      <w:r w:rsidR="005A3E84">
        <w:rPr>
          <w:rtl/>
        </w:rPr>
        <w:t xml:space="preserve"> </w:t>
      </w:r>
      <w:r w:rsidRPr="005A2F81">
        <w:rPr>
          <w:rtl/>
        </w:rPr>
        <w:t>הציבור</w:t>
      </w:r>
      <w:r w:rsidR="005A3E84">
        <w:rPr>
          <w:rtl/>
        </w:rPr>
        <w:t xml:space="preserve"> </w:t>
      </w:r>
      <w:r w:rsidRPr="005A2F81">
        <w:rPr>
          <w:rtl/>
        </w:rPr>
        <w:t>והמנהיגים, ולא אירוע מקרי חד</w:t>
      </w:r>
      <w:r w:rsidR="005A3E84">
        <w:rPr>
          <w:rtl/>
        </w:rPr>
        <w:t>-</w:t>
      </w:r>
      <w:r w:rsidRPr="005A2F81">
        <w:rPr>
          <w:rtl/>
        </w:rPr>
        <w:t>פעמי. אני מתכוון להמשיך ולעשות כל</w:t>
      </w:r>
      <w:r w:rsidR="005A3E84">
        <w:rPr>
          <w:rtl/>
        </w:rPr>
        <w:t xml:space="preserve"> </w:t>
      </w:r>
      <w:r w:rsidRPr="005A2F81">
        <w:rPr>
          <w:rtl/>
        </w:rPr>
        <w:t>מאמץ</w:t>
      </w:r>
      <w:r w:rsidR="005A3E84">
        <w:rPr>
          <w:rtl/>
        </w:rPr>
        <w:t xml:space="preserve"> </w:t>
      </w:r>
      <w:r w:rsidRPr="005A2F81">
        <w:rPr>
          <w:rtl/>
        </w:rPr>
        <w:t>אפשרי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להמשיך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מגמת הירידה בתאונות הדרכים ובמספר ההרוגים בכבישי</w:t>
      </w:r>
      <w:r w:rsidR="005A3E84">
        <w:rPr>
          <w:rtl/>
        </w:rPr>
        <w:t xml:space="preserve"> </w:t>
      </w:r>
      <w:r w:rsidRPr="005A2F81">
        <w:rPr>
          <w:rtl/>
        </w:rPr>
        <w:t>ישראל.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מתכוון</w:t>
      </w:r>
      <w:r w:rsidR="005A3E84">
        <w:rPr>
          <w:rtl/>
        </w:rPr>
        <w:t xml:space="preserve"> </w:t>
      </w:r>
      <w:r w:rsidRPr="005A2F81">
        <w:rPr>
          <w:rtl/>
        </w:rPr>
        <w:t>לקדם</w:t>
      </w:r>
      <w:r w:rsidR="005A3E84">
        <w:rPr>
          <w:rtl/>
        </w:rPr>
        <w:t xml:space="preserve"> </w:t>
      </w:r>
      <w:r w:rsidRPr="005A2F81">
        <w:rPr>
          <w:rtl/>
        </w:rPr>
        <w:t>בשנת</w:t>
      </w:r>
      <w:r w:rsidR="005A3E84">
        <w:rPr>
          <w:rtl/>
        </w:rPr>
        <w:t xml:space="preserve"> </w:t>
      </w:r>
      <w:r w:rsidRPr="005A2F81">
        <w:rPr>
          <w:rtl/>
        </w:rPr>
        <w:t>2000, באמצעות מינהל היבשה והרשות הלאומית לבטיחות</w:t>
      </w:r>
      <w:r w:rsidR="005A3E84">
        <w:rPr>
          <w:rtl/>
        </w:rPr>
        <w:t xml:space="preserve"> </w:t>
      </w:r>
      <w:r w:rsidRPr="005A2F81">
        <w:rPr>
          <w:rtl/>
        </w:rPr>
        <w:t>בדרכים</w:t>
      </w:r>
      <w:r w:rsidR="005A3E84">
        <w:rPr>
          <w:rtl/>
        </w:rPr>
        <w:t xml:space="preserve"> </w:t>
      </w:r>
      <w:r w:rsidRPr="005A2F81">
        <w:rPr>
          <w:rtl/>
        </w:rPr>
        <w:t>במשרדי,</w:t>
      </w:r>
      <w:r w:rsidR="005A3E84">
        <w:rPr>
          <w:rtl/>
        </w:rPr>
        <w:t xml:space="preserve"> </w:t>
      </w:r>
      <w:r w:rsidRPr="005A2F81">
        <w:rPr>
          <w:rtl/>
        </w:rPr>
        <w:t>יחד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משרדי הממשלה השותפים שלנו לתוכנית, כמה נושאים חדשים,</w:t>
      </w:r>
      <w:r w:rsidR="005A3E84">
        <w:rPr>
          <w:rtl/>
        </w:rPr>
        <w:t xml:space="preserve"> </w:t>
      </w:r>
      <w:r w:rsidRPr="005A2F81">
        <w:rPr>
          <w:rtl/>
        </w:rPr>
        <w:t>ולחזק כמה נושאים שאנו מאמינים שיש בהם כדי להשיג את מטרות התוכנית באופן אפקטיבי</w:t>
      </w:r>
      <w:r w:rsidR="005A3E84">
        <w:rPr>
          <w:rtl/>
        </w:rPr>
        <w:t xml:space="preserve"> </w:t>
      </w:r>
      <w:r w:rsidRPr="005A2F81">
        <w:rPr>
          <w:rtl/>
        </w:rPr>
        <w:t>ביותר.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משרד</w:t>
      </w:r>
      <w:r w:rsidR="005A3E84">
        <w:rPr>
          <w:rtl/>
        </w:rPr>
        <w:t xml:space="preserve"> </w:t>
      </w:r>
      <w:r w:rsidRPr="005A2F81">
        <w:rPr>
          <w:rtl/>
        </w:rPr>
        <w:t>התחבורה עומד להשקיע בשנת 2000 סכום של 3.2 מיליארדי ש"ח בפרויקטים של</w:t>
      </w:r>
      <w:r w:rsidR="005A3E84">
        <w:rPr>
          <w:rtl/>
        </w:rPr>
        <w:t xml:space="preserve"> </w:t>
      </w:r>
      <w:r w:rsidRPr="005A2F81">
        <w:rPr>
          <w:rtl/>
        </w:rPr>
        <w:t>תשתיות</w:t>
      </w:r>
      <w:r w:rsidR="005A3E84">
        <w:rPr>
          <w:rtl/>
        </w:rPr>
        <w:t xml:space="preserve"> </w:t>
      </w:r>
      <w:r w:rsidRPr="005A2F81">
        <w:rPr>
          <w:rtl/>
        </w:rPr>
        <w:t>בתחום</w:t>
      </w:r>
      <w:r w:rsidR="005A3E84">
        <w:rPr>
          <w:rtl/>
        </w:rPr>
        <w:t xml:space="preserve"> </w:t>
      </w:r>
      <w:r w:rsidRPr="005A2F81">
        <w:rPr>
          <w:rtl/>
        </w:rPr>
        <w:t>התחבורה</w:t>
      </w:r>
      <w:r w:rsidR="005A3E84">
        <w:rPr>
          <w:rtl/>
        </w:rPr>
        <w:t xml:space="preserve"> </w:t>
      </w:r>
      <w:r w:rsidRPr="005A2F81">
        <w:rPr>
          <w:rtl/>
        </w:rPr>
        <w:t>היבשתית. בתכנון פרויקטים תחבורתיים אלה אנו משלבים כאחד</w:t>
      </w:r>
      <w:r w:rsidR="005A3E84">
        <w:rPr>
          <w:rtl/>
        </w:rPr>
        <w:t xml:space="preserve"> </w:t>
      </w:r>
      <w:r w:rsidRPr="005A2F81">
        <w:rPr>
          <w:rtl/>
        </w:rPr>
        <w:t>המרכיבים המרכזיים את גורם הבטיחות בדרכים. פרויקטים אלה יתרמו להגברת הבטיחות של</w:t>
      </w:r>
      <w:r w:rsidR="005A3E84">
        <w:rPr>
          <w:rtl/>
        </w:rPr>
        <w:t xml:space="preserve"> </w:t>
      </w:r>
      <w:r w:rsidRPr="005A2F81">
        <w:rPr>
          <w:rtl/>
        </w:rPr>
        <w:t>משתמשי</w:t>
      </w:r>
      <w:r w:rsidR="005A3E84">
        <w:rPr>
          <w:rtl/>
        </w:rPr>
        <w:t xml:space="preserve"> </w:t>
      </w:r>
      <w:r w:rsidRPr="005A2F81">
        <w:rPr>
          <w:rtl/>
        </w:rPr>
        <w:t>הדרך,</w:t>
      </w:r>
      <w:r w:rsidR="005A3E84">
        <w:rPr>
          <w:rtl/>
        </w:rPr>
        <w:t xml:space="preserve"> </w:t>
      </w:r>
      <w:r w:rsidRPr="005A2F81">
        <w:rPr>
          <w:rtl/>
        </w:rPr>
        <w:t>הן</w:t>
      </w:r>
      <w:r w:rsidR="005A3E84">
        <w:rPr>
          <w:rtl/>
        </w:rPr>
        <w:t xml:space="preserve"> </w:t>
      </w:r>
      <w:r w:rsidRPr="005A2F81">
        <w:rPr>
          <w:rtl/>
        </w:rPr>
        <w:t>באופן</w:t>
      </w:r>
      <w:r w:rsidR="005A3E84">
        <w:rPr>
          <w:rtl/>
        </w:rPr>
        <w:t xml:space="preserve"> </w:t>
      </w:r>
      <w:r w:rsidRPr="005A2F81">
        <w:rPr>
          <w:rtl/>
        </w:rPr>
        <w:t>ישיר למשתמשים בהן, והן באופן עקיף, על</w:t>
      </w:r>
      <w:r w:rsidR="005A3E84">
        <w:rPr>
          <w:rtl/>
        </w:rPr>
        <w:t>-</w:t>
      </w:r>
      <w:r w:rsidRPr="005A2F81">
        <w:rPr>
          <w:rtl/>
        </w:rPr>
        <w:t>ידי הקלת העומס</w:t>
      </w:r>
      <w:r w:rsidR="005A3E84">
        <w:rPr>
          <w:rtl/>
        </w:rPr>
        <w:t xml:space="preserve"> </w:t>
      </w:r>
      <w:r w:rsidRPr="005A2F81">
        <w:rPr>
          <w:rtl/>
        </w:rPr>
        <w:t>בדרכים הקיימות.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דגש</w:t>
      </w:r>
      <w:r w:rsidR="005A3E84">
        <w:rPr>
          <w:rtl/>
        </w:rPr>
        <w:t xml:space="preserve"> </w:t>
      </w:r>
      <w:r w:rsidRPr="005A2F81">
        <w:rPr>
          <w:rtl/>
        </w:rPr>
        <w:t>מיוחד</w:t>
      </w:r>
      <w:r w:rsidR="005A3E84">
        <w:rPr>
          <w:rtl/>
        </w:rPr>
        <w:t xml:space="preserve"> </w:t>
      </w:r>
      <w:r w:rsidRPr="005A2F81">
        <w:rPr>
          <w:rtl/>
        </w:rPr>
        <w:t>מושם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מעורבות</w:t>
      </w:r>
      <w:r w:rsidR="005A3E84">
        <w:rPr>
          <w:rtl/>
        </w:rPr>
        <w:t xml:space="preserve"> </w:t>
      </w:r>
      <w:r w:rsidRPr="005A2F81">
        <w:rPr>
          <w:rtl/>
        </w:rPr>
        <w:t>ושותפות הקהילה באמצעות פרויקט "עיר בטוחה",</w:t>
      </w:r>
      <w:r w:rsidR="005A3E84">
        <w:rPr>
          <w:rtl/>
        </w:rPr>
        <w:t xml:space="preserve"> </w:t>
      </w:r>
      <w:r w:rsidRPr="005A2F81">
        <w:rPr>
          <w:rtl/>
        </w:rPr>
        <w:t>שעיקרו</w:t>
      </w:r>
      <w:r w:rsidR="005A3E84">
        <w:rPr>
          <w:rtl/>
        </w:rPr>
        <w:t xml:space="preserve"> </w:t>
      </w:r>
      <w:r w:rsidRPr="005A2F81">
        <w:rPr>
          <w:rtl/>
        </w:rPr>
        <w:t>הגברת</w:t>
      </w:r>
      <w:r w:rsidR="005A3E84">
        <w:rPr>
          <w:rtl/>
        </w:rPr>
        <w:t xml:space="preserve"> </w:t>
      </w:r>
      <w:r w:rsidRPr="005A2F81">
        <w:rPr>
          <w:rtl/>
        </w:rPr>
        <w:t>הפעילות</w:t>
      </w:r>
      <w:r w:rsidR="005A3E84">
        <w:rPr>
          <w:rtl/>
        </w:rPr>
        <w:t xml:space="preserve"> </w:t>
      </w:r>
      <w:r w:rsidRPr="005A2F81">
        <w:rPr>
          <w:rtl/>
        </w:rPr>
        <w:t>בתחום הבטיחות בדרכים ב</w:t>
      </w:r>
      <w:r w:rsidR="005A3E84">
        <w:rPr>
          <w:rtl/>
        </w:rPr>
        <w:t>-</w:t>
      </w:r>
      <w:r w:rsidRPr="005A2F81">
        <w:rPr>
          <w:rtl/>
        </w:rPr>
        <w:t>24 ערים שבהן מתרחשות מספר רב של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דרכים.</w:t>
      </w:r>
      <w:r w:rsidR="005A3E84">
        <w:rPr>
          <w:rtl/>
        </w:rPr>
        <w:t xml:space="preserve"> </w:t>
      </w:r>
      <w:r w:rsidRPr="005A2F81">
        <w:rPr>
          <w:rtl/>
        </w:rPr>
        <w:t>הפעלה</w:t>
      </w:r>
      <w:r w:rsidR="005A3E84">
        <w:rPr>
          <w:rtl/>
        </w:rPr>
        <w:t xml:space="preserve"> </w:t>
      </w:r>
      <w:r w:rsidRPr="005A2F81">
        <w:rPr>
          <w:rtl/>
        </w:rPr>
        <w:t>מוצלחת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יוזמה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מותנית בהתגייסותם של ראשי הערים</w:t>
      </w:r>
      <w:r w:rsidR="005A3E84">
        <w:rPr>
          <w:rtl/>
        </w:rPr>
        <w:t xml:space="preserve"> </w:t>
      </w:r>
      <w:r w:rsidRPr="005A2F81">
        <w:rPr>
          <w:rtl/>
        </w:rPr>
        <w:t>לתוכנית</w:t>
      </w:r>
      <w:r w:rsidR="005A3E84">
        <w:rPr>
          <w:rtl/>
        </w:rPr>
        <w:t xml:space="preserve"> </w:t>
      </w:r>
      <w:r w:rsidRPr="005A2F81">
        <w:rPr>
          <w:rtl/>
        </w:rPr>
        <w:t>ובהשתלבות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גורמים</w:t>
      </w:r>
      <w:r w:rsidR="005A3E84">
        <w:rPr>
          <w:rtl/>
        </w:rPr>
        <w:t xml:space="preserve"> </w:t>
      </w:r>
      <w:r w:rsidRPr="005A2F81">
        <w:rPr>
          <w:rtl/>
        </w:rPr>
        <w:t>מקומיים</w:t>
      </w:r>
      <w:r w:rsidR="005A3E84">
        <w:rPr>
          <w:rtl/>
        </w:rPr>
        <w:t xml:space="preserve"> </w:t>
      </w:r>
      <w:r w:rsidRPr="005A2F81">
        <w:rPr>
          <w:rtl/>
        </w:rPr>
        <w:t>בקהילה: ארגוני מתנדבים, מחנכים וגופים</w:t>
      </w:r>
      <w:r w:rsidR="005A3E84">
        <w:rPr>
          <w:rtl/>
        </w:rPr>
        <w:t xml:space="preserve"> </w:t>
      </w:r>
      <w:r w:rsidRPr="005A2F81">
        <w:rPr>
          <w:rtl/>
        </w:rPr>
        <w:t>מוסדיים.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ביצוע</w:t>
      </w:r>
      <w:r w:rsidR="005A3E84">
        <w:rPr>
          <w:rtl/>
        </w:rPr>
        <w:t xml:space="preserve"> </w:t>
      </w:r>
      <w:r w:rsidRPr="005A2F81">
        <w:rPr>
          <w:rtl/>
        </w:rPr>
        <w:t>ניסוי</w:t>
      </w:r>
      <w:r w:rsidR="005A3E84">
        <w:rPr>
          <w:rtl/>
        </w:rPr>
        <w:t xml:space="preserve"> </w:t>
      </w:r>
      <w:r w:rsidRPr="005A2F81">
        <w:rPr>
          <w:rtl/>
        </w:rPr>
        <w:t>לאכיפה</w:t>
      </w:r>
      <w:r w:rsidR="005A3E84">
        <w:rPr>
          <w:rtl/>
        </w:rPr>
        <w:t xml:space="preserve"> </w:t>
      </w:r>
      <w:r w:rsidRPr="005A2F81">
        <w:rPr>
          <w:rtl/>
        </w:rPr>
        <w:t>אלקטרונית</w:t>
      </w:r>
      <w:r w:rsidR="005A3E84">
        <w:rPr>
          <w:rtl/>
        </w:rPr>
        <w:t xml:space="preserve"> </w:t>
      </w:r>
      <w:r w:rsidRPr="005A2F81">
        <w:rPr>
          <w:rtl/>
        </w:rPr>
        <w:t>אוטומטית של מהירות ובעבירות חמורות אחרות</w:t>
      </w:r>
      <w:r w:rsidR="005A3E84">
        <w:rPr>
          <w:rtl/>
        </w:rPr>
        <w:t xml:space="preserve"> </w:t>
      </w:r>
      <w:r w:rsidRPr="005A2F81">
        <w:rPr>
          <w:rtl/>
        </w:rPr>
        <w:t>בשני</w:t>
      </w:r>
      <w:r w:rsidR="005A3E84">
        <w:rPr>
          <w:rtl/>
        </w:rPr>
        <w:t xml:space="preserve"> </w:t>
      </w:r>
      <w:r w:rsidRPr="005A2F81">
        <w:rPr>
          <w:rtl/>
        </w:rPr>
        <w:t>קטעי</w:t>
      </w:r>
      <w:r w:rsidR="005A3E84">
        <w:rPr>
          <w:rtl/>
        </w:rPr>
        <w:t xml:space="preserve"> </w:t>
      </w:r>
      <w:r w:rsidRPr="005A2F81">
        <w:rPr>
          <w:rtl/>
        </w:rPr>
        <w:t>כביש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>-</w:t>
      </w:r>
      <w:r w:rsidRPr="005A2F81">
        <w:rPr>
          <w:rtl/>
        </w:rPr>
        <w:t>עירוניים,</w:t>
      </w:r>
      <w:r w:rsidR="005A3E84">
        <w:rPr>
          <w:rtl/>
        </w:rPr>
        <w:t xml:space="preserve"> </w:t>
      </w:r>
      <w:r w:rsidRPr="005A2F81">
        <w:rPr>
          <w:rtl/>
        </w:rPr>
        <w:t>כשלב</w:t>
      </w:r>
      <w:r w:rsidR="005A3E84">
        <w:rPr>
          <w:rtl/>
        </w:rPr>
        <w:t xml:space="preserve"> </w:t>
      </w:r>
      <w:r w:rsidRPr="005A2F81">
        <w:rPr>
          <w:rtl/>
        </w:rPr>
        <w:t>מקדים לקראת הקמת מערכת חדשנית בחלק ניכר</w:t>
      </w:r>
      <w:r w:rsidR="005A3E84">
        <w:rPr>
          <w:rtl/>
        </w:rPr>
        <w:t xml:space="preserve"> </w:t>
      </w:r>
      <w:r w:rsidRPr="005A2F81">
        <w:rPr>
          <w:rtl/>
        </w:rPr>
        <w:t>מהכבישים הבין</w:t>
      </w:r>
      <w:r w:rsidR="005A3E84">
        <w:rPr>
          <w:rtl/>
        </w:rPr>
        <w:t>-</w:t>
      </w:r>
      <w:r w:rsidRPr="005A2F81">
        <w:rPr>
          <w:rtl/>
        </w:rPr>
        <w:t>עירוניים בארץ.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רבותי חברי הכנסת, לפני סיום אינני יכול שלא להתייחס לפער</w:t>
      </w:r>
      <w:r w:rsidR="005A3E84">
        <w:rPr>
          <w:rtl/>
        </w:rPr>
        <w:t xml:space="preserve"> </w:t>
      </w:r>
      <w:r w:rsidRPr="005A2F81">
        <w:rPr>
          <w:rtl/>
        </w:rPr>
        <w:t>הקיים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>צורכי</w:t>
      </w:r>
      <w:r w:rsidR="005A3E84">
        <w:rPr>
          <w:rtl/>
        </w:rPr>
        <w:t xml:space="preserve"> </w:t>
      </w:r>
      <w:r w:rsidRPr="005A2F81">
        <w:rPr>
          <w:rtl/>
        </w:rPr>
        <w:t>התוכנית</w:t>
      </w:r>
      <w:r w:rsidR="005A3E84">
        <w:rPr>
          <w:rtl/>
        </w:rPr>
        <w:t xml:space="preserve"> </w:t>
      </w:r>
      <w:r w:rsidRPr="005A2F81">
        <w:rPr>
          <w:rtl/>
        </w:rPr>
        <w:t>ובין התקציב הקיים בהצעת תקציב המדינה, שגורם לקשיים</w:t>
      </w:r>
      <w:r w:rsidR="005A3E84">
        <w:rPr>
          <w:rtl/>
        </w:rPr>
        <w:t xml:space="preserve"> </w:t>
      </w:r>
      <w:r w:rsidRPr="005A2F81">
        <w:rPr>
          <w:rtl/>
        </w:rPr>
        <w:t>בביצוע</w:t>
      </w:r>
      <w:r w:rsidR="005A3E84">
        <w:rPr>
          <w:rtl/>
        </w:rPr>
        <w:t xml:space="preserve"> </w:t>
      </w:r>
      <w:r w:rsidRPr="005A2F81">
        <w:rPr>
          <w:rtl/>
        </w:rPr>
        <w:t>התוכנית</w:t>
      </w:r>
      <w:r w:rsidR="005A3E84">
        <w:rPr>
          <w:rtl/>
        </w:rPr>
        <w:t xml:space="preserve"> </w:t>
      </w:r>
      <w:r w:rsidRPr="005A2F81">
        <w:rPr>
          <w:rtl/>
        </w:rPr>
        <w:t>כפי</w:t>
      </w:r>
      <w:r w:rsidR="005A3E84">
        <w:rPr>
          <w:rtl/>
        </w:rPr>
        <w:t xml:space="preserve"> </w:t>
      </w:r>
      <w:r w:rsidRPr="005A2F81">
        <w:rPr>
          <w:rtl/>
        </w:rPr>
        <w:t>שהיינו</w:t>
      </w:r>
      <w:r w:rsidR="005A3E84">
        <w:rPr>
          <w:rtl/>
        </w:rPr>
        <w:t xml:space="preserve"> </w:t>
      </w:r>
      <w:r w:rsidRPr="005A2F81">
        <w:rPr>
          <w:rtl/>
        </w:rPr>
        <w:t>רוצים.</w:t>
      </w:r>
      <w:r w:rsidR="005A3E84">
        <w:rPr>
          <w:rtl/>
        </w:rPr>
        <w:t xml:space="preserve"> </w:t>
      </w:r>
      <w:r w:rsidRPr="005A2F81">
        <w:rPr>
          <w:rtl/>
        </w:rPr>
        <w:t>הנושאים</w:t>
      </w:r>
      <w:r w:rsidR="005A3E84">
        <w:rPr>
          <w:rtl/>
        </w:rPr>
        <w:t xml:space="preserve"> </w:t>
      </w:r>
      <w:r w:rsidRPr="005A2F81">
        <w:rPr>
          <w:rtl/>
        </w:rPr>
        <w:t>הנפגעים בצורה החמורה ביותר מפער</w:t>
      </w:r>
      <w:r w:rsidR="005A3E84">
        <w:rPr>
          <w:rtl/>
        </w:rPr>
        <w:t xml:space="preserve"> </w:t>
      </w:r>
      <w:r w:rsidRPr="005A2F81">
        <w:rPr>
          <w:rtl/>
        </w:rPr>
        <w:t>התקציב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אותם</w:t>
      </w:r>
      <w:r w:rsidR="005A3E84">
        <w:rPr>
          <w:rtl/>
        </w:rPr>
        <w:t xml:space="preserve"> </w:t>
      </w:r>
      <w:r w:rsidRPr="005A2F81">
        <w:rPr>
          <w:rtl/>
        </w:rPr>
        <w:t>מרכיבי הטיפול בגורם האנושי, אשר הדגשתי קודם את חשיבותם להשגת</w:t>
      </w:r>
      <w:r w:rsidR="005A3E84">
        <w:rPr>
          <w:rtl/>
        </w:rPr>
        <w:t xml:space="preserve"> </w:t>
      </w:r>
      <w:r w:rsidRPr="005A2F81">
        <w:rPr>
          <w:rtl/>
        </w:rPr>
        <w:t>המטרה.</w:t>
      </w:r>
      <w:r w:rsidR="005A3E84">
        <w:rPr>
          <w:rtl/>
        </w:rPr>
        <w:t xml:space="preserve"> </w:t>
      </w:r>
      <w:r w:rsidRPr="005A2F81">
        <w:rPr>
          <w:rtl/>
        </w:rPr>
        <w:t>יש צורך במשאבים נוספים על מנת להתמודד בצורה טובה ועל מנת לצמצם את נגע</w:t>
      </w:r>
      <w:r w:rsidR="005A3E84">
        <w:rPr>
          <w:rtl/>
        </w:rPr>
        <w:t xml:space="preserve"> </w:t>
      </w:r>
      <w:r w:rsidRPr="005A2F81">
        <w:rPr>
          <w:rtl/>
        </w:rPr>
        <w:t>תאונות הדרכים בארצנו.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נושא</w:t>
      </w:r>
      <w:r w:rsidR="005A3E84">
        <w:rPr>
          <w:rtl/>
        </w:rPr>
        <w:t xml:space="preserve"> </w:t>
      </w:r>
      <w:r w:rsidRPr="005A2F81">
        <w:rPr>
          <w:rtl/>
        </w:rPr>
        <w:t>חשוב</w:t>
      </w:r>
      <w:r w:rsidR="005A3E84">
        <w:rPr>
          <w:rtl/>
        </w:rPr>
        <w:t xml:space="preserve"> </w:t>
      </w:r>
      <w:r w:rsidRPr="005A2F81">
        <w:rPr>
          <w:rtl/>
        </w:rPr>
        <w:t>אחר</w:t>
      </w:r>
      <w:r w:rsidR="005A3E84">
        <w:rPr>
          <w:rtl/>
        </w:rPr>
        <w:t xml:space="preserve"> </w:t>
      </w:r>
      <w:r w:rsidRPr="005A2F81">
        <w:rPr>
          <w:rtl/>
        </w:rPr>
        <w:t>שאינו</w:t>
      </w:r>
      <w:r w:rsidR="005A3E84">
        <w:rPr>
          <w:rtl/>
        </w:rPr>
        <w:t xml:space="preserve"> </w:t>
      </w:r>
      <w:r w:rsidRPr="005A2F81">
        <w:rPr>
          <w:rtl/>
        </w:rPr>
        <w:t>זוכה לתקציב הנדרש הוא מידע, סקרים ומחקרים. כל אלה</w:t>
      </w:r>
      <w:r w:rsidR="005A3E84">
        <w:rPr>
          <w:rtl/>
        </w:rPr>
        <w:t xml:space="preserve"> </w:t>
      </w:r>
      <w:r w:rsidRPr="005A2F81">
        <w:rPr>
          <w:rtl/>
        </w:rPr>
        <w:t>מהווים</w:t>
      </w:r>
      <w:r w:rsidR="005A3E84">
        <w:rPr>
          <w:rtl/>
        </w:rPr>
        <w:t xml:space="preserve"> </w:t>
      </w:r>
      <w:r w:rsidRPr="005A2F81">
        <w:rPr>
          <w:rtl/>
        </w:rPr>
        <w:t>בסיס</w:t>
      </w:r>
      <w:r w:rsidR="005A3E84">
        <w:rPr>
          <w:rtl/>
        </w:rPr>
        <w:t xml:space="preserve"> </w:t>
      </w:r>
      <w:r w:rsidRPr="005A2F81">
        <w:rPr>
          <w:rtl/>
        </w:rPr>
        <w:t>חשוב מאין כמוהו לביסוס מדעי של הפעלת אמצעים, שיטות ופעולות למאבק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הדרכים,</w:t>
      </w:r>
      <w:r w:rsidR="005A3E84">
        <w:rPr>
          <w:rtl/>
        </w:rPr>
        <w:t xml:space="preserve"> </w:t>
      </w:r>
      <w:r w:rsidRPr="005A2F81">
        <w:rPr>
          <w:rtl/>
        </w:rPr>
        <w:t>לחקירת</w:t>
      </w:r>
      <w:r w:rsidR="005A3E84">
        <w:rPr>
          <w:rtl/>
        </w:rPr>
        <w:t xml:space="preserve"> </w:t>
      </w:r>
      <w:r w:rsidRPr="005A2F81">
        <w:rPr>
          <w:rtl/>
        </w:rPr>
        <w:t>הגורם</w:t>
      </w:r>
      <w:r w:rsidR="005A3E84">
        <w:rPr>
          <w:rtl/>
        </w:rPr>
        <w:t xml:space="preserve"> </w:t>
      </w:r>
      <w:r w:rsidRPr="005A2F81">
        <w:rPr>
          <w:rtl/>
        </w:rPr>
        <w:t>האנושי</w:t>
      </w:r>
      <w:r w:rsidR="005A3E84">
        <w:rPr>
          <w:rtl/>
        </w:rPr>
        <w:t xml:space="preserve"> </w:t>
      </w:r>
      <w:r w:rsidRPr="005A2F81">
        <w:rPr>
          <w:rtl/>
        </w:rPr>
        <w:t>ולביצוע</w:t>
      </w:r>
      <w:r w:rsidR="005A3E84">
        <w:rPr>
          <w:rtl/>
        </w:rPr>
        <w:t xml:space="preserve"> </w:t>
      </w:r>
      <w:r w:rsidRPr="005A2F81">
        <w:rPr>
          <w:rtl/>
        </w:rPr>
        <w:t>הערכת</w:t>
      </w:r>
      <w:r w:rsidR="005A3E84">
        <w:rPr>
          <w:rtl/>
        </w:rPr>
        <w:t xml:space="preserve"> </w:t>
      </w:r>
      <w:r w:rsidRPr="005A2F81">
        <w:rPr>
          <w:rtl/>
        </w:rPr>
        <w:t>אפקטיביות של פעילויות</w:t>
      </w:r>
      <w:r w:rsidR="005A3E84">
        <w:rPr>
          <w:rtl/>
        </w:rPr>
        <w:t xml:space="preserve"> </w:t>
      </w:r>
      <w:r w:rsidRPr="005A2F81">
        <w:rPr>
          <w:rtl/>
        </w:rPr>
        <w:t>ותוכניות.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בנושא</w:t>
      </w:r>
      <w:r w:rsidR="005A3E84">
        <w:rPr>
          <w:rtl/>
        </w:rPr>
        <w:t xml:space="preserve"> </w:t>
      </w:r>
      <w:r w:rsidRPr="005A2F81">
        <w:rPr>
          <w:rtl/>
        </w:rPr>
        <w:t>הבטיחות</w:t>
      </w:r>
      <w:r w:rsidR="005A3E84">
        <w:rPr>
          <w:rtl/>
        </w:rPr>
        <w:t xml:space="preserve"> </w:t>
      </w:r>
      <w:r w:rsidRPr="005A2F81">
        <w:rPr>
          <w:rtl/>
        </w:rPr>
        <w:t>בדרכים ומניעת תאונות דרכים, בדיני נפשות אנו עוסקים. למרות</w:t>
      </w:r>
      <w:r w:rsidR="005A3E84">
        <w:rPr>
          <w:rtl/>
        </w:rPr>
        <w:t xml:space="preserve"> </w:t>
      </w:r>
      <w:r w:rsidRPr="005A2F81">
        <w:rPr>
          <w:rtl/>
        </w:rPr>
        <w:t>החסר בתקציב ניתן להגיע לתוצאות משמעותיות, אם כל אזרח וכל אדם במדינת ישראל יגלה</w:t>
      </w:r>
      <w:r w:rsidR="005A3E84">
        <w:rPr>
          <w:rtl/>
        </w:rPr>
        <w:t xml:space="preserve"> </w:t>
      </w:r>
      <w:r w:rsidRPr="005A2F81">
        <w:rPr>
          <w:rtl/>
        </w:rPr>
        <w:t>אחריות אישית לצורת התנהגותו כנהג או כהולך רגל. אני קורא מעל במת הכנסת לכל נהגי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לנהוג בהתחשב בתנאי הדרך, בתנאי מזג האוויר והראות, בתנאי הצפיפות בכבישים</w:t>
      </w:r>
      <w:r w:rsidR="005A3E84">
        <w:rPr>
          <w:rtl/>
        </w:rPr>
        <w:t xml:space="preserve"> </w:t>
      </w:r>
      <w:r w:rsidRPr="005A2F81">
        <w:rPr>
          <w:rtl/>
        </w:rPr>
        <w:t>ובתגובות</w:t>
      </w:r>
      <w:r w:rsidR="005A3E84">
        <w:rPr>
          <w:rtl/>
        </w:rPr>
        <w:t xml:space="preserve"> </w:t>
      </w:r>
      <w:r w:rsidRPr="005A2F81">
        <w:rPr>
          <w:rtl/>
        </w:rPr>
        <w:t>האפשריות</w:t>
      </w:r>
      <w:r w:rsidR="005A3E84">
        <w:rPr>
          <w:rtl/>
        </w:rPr>
        <w:t xml:space="preserve"> </w:t>
      </w:r>
      <w:r w:rsidRPr="005A2F81">
        <w:rPr>
          <w:rtl/>
        </w:rPr>
        <w:t>של הנהגים האחרים והולכי הרגל. רק על</w:t>
      </w:r>
      <w:r w:rsidR="005A3E84">
        <w:rPr>
          <w:rtl/>
        </w:rPr>
        <w:t>-</w:t>
      </w:r>
      <w:r w:rsidRPr="005A2F81">
        <w:rPr>
          <w:rtl/>
        </w:rPr>
        <w:t>ידי גילוי אחריות אישית</w:t>
      </w:r>
      <w:r w:rsidR="005A3E84">
        <w:rPr>
          <w:rtl/>
        </w:rPr>
        <w:t xml:space="preserve"> </w:t>
      </w:r>
      <w:r w:rsidRPr="005A2F81">
        <w:rPr>
          <w:rtl/>
        </w:rPr>
        <w:t>של כל אחד מאתנו נצליח להתמודד בהצלחה נוספת עם נגע 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יפנים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הכלל ויתנהג לפיו, תוך מתן דוגמה אישית לבני משפחתו</w:t>
      </w:r>
      <w:r w:rsidR="005A3E84">
        <w:rPr>
          <w:rtl/>
        </w:rPr>
        <w:t xml:space="preserve"> </w:t>
      </w:r>
      <w:r w:rsidRPr="005A2F81">
        <w:rPr>
          <w:rtl/>
        </w:rPr>
        <w:t>ולאחרים,</w:t>
      </w:r>
      <w:r w:rsidR="005A3E84">
        <w:rPr>
          <w:rtl/>
        </w:rPr>
        <w:t xml:space="preserve"> </w:t>
      </w:r>
      <w:r w:rsidRPr="005A2F81">
        <w:rPr>
          <w:rtl/>
        </w:rPr>
        <w:t>נוכל</w:t>
      </w:r>
      <w:r w:rsidR="005A3E84">
        <w:rPr>
          <w:rtl/>
        </w:rPr>
        <w:t xml:space="preserve"> </w:t>
      </w:r>
      <w:r w:rsidRPr="005A2F81">
        <w:rPr>
          <w:rtl/>
        </w:rPr>
        <w:t>להציל</w:t>
      </w:r>
      <w:r w:rsidR="005A3E84">
        <w:rPr>
          <w:rtl/>
        </w:rPr>
        <w:t xml:space="preserve"> </w:t>
      </w:r>
      <w:r w:rsidRPr="005A2F81">
        <w:rPr>
          <w:rtl/>
        </w:rPr>
        <w:t>חיי</w:t>
      </w:r>
      <w:r w:rsidR="005A3E84">
        <w:rPr>
          <w:rtl/>
        </w:rPr>
        <w:t xml:space="preserve"> </w:t>
      </w:r>
      <w:r w:rsidRPr="005A2F81">
        <w:rPr>
          <w:rtl/>
        </w:rPr>
        <w:t>אדם רבים נוספים. הדבר אפשרי, אנו יכולים לעשות זאת,</w:t>
      </w:r>
      <w:r w:rsidR="005A3E84">
        <w:rPr>
          <w:rtl/>
        </w:rPr>
        <w:t xml:space="preserve"> </w:t>
      </w:r>
      <w:r w:rsidRPr="005A2F81">
        <w:rPr>
          <w:rtl/>
        </w:rPr>
        <w:t>הדברים בידינו.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רבותי</w:t>
      </w:r>
      <w:r w:rsidR="005A3E84">
        <w:rPr>
          <w:rtl/>
        </w:rPr>
        <w:t xml:space="preserve"> </w:t>
      </w:r>
      <w:r w:rsidRPr="005A2F81">
        <w:rPr>
          <w:rtl/>
        </w:rPr>
        <w:t>חברי הכנסת, אני מבקש לסיים את דברי בצורה חיובית</w:t>
      </w:r>
      <w:r w:rsidR="005A3E84">
        <w:rPr>
          <w:rtl/>
        </w:rPr>
        <w:t xml:space="preserve"> </w:t>
      </w:r>
      <w:r w:rsidRPr="005A2F81">
        <w:rPr>
          <w:rtl/>
        </w:rPr>
        <w:t>ואופטימית.</w:t>
      </w:r>
      <w:r w:rsidR="005A3E84">
        <w:rPr>
          <w:rtl/>
        </w:rPr>
        <w:t xml:space="preserve"> </w:t>
      </w:r>
      <w:r w:rsidRPr="005A2F81">
        <w:rPr>
          <w:rtl/>
        </w:rPr>
        <w:t>תוכנית</w:t>
      </w:r>
      <w:r w:rsidR="005A3E84">
        <w:rPr>
          <w:rtl/>
        </w:rPr>
        <w:t xml:space="preserve"> </w:t>
      </w:r>
      <w:r w:rsidRPr="005A2F81">
        <w:rPr>
          <w:rtl/>
        </w:rPr>
        <w:t>המאבק הלאומי בתאונות הדרכים תשאיר יותר אנשים בחיים ותפחית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מספר הפצועים והנכים כתוצאה מתאונות דרכים. אני מקווה שנמשיך כולנו בדרך הזאת</w:t>
      </w:r>
      <w:r w:rsidR="005A3E84">
        <w:rPr>
          <w:rtl/>
        </w:rPr>
        <w:t xml:space="preserve"> </w:t>
      </w:r>
      <w:r w:rsidRPr="005A2F81">
        <w:rPr>
          <w:rtl/>
        </w:rPr>
        <w:t>ולו כדי להציל עוד נפשות בישראל.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רבה.</w:t>
      </w:r>
      <w:r w:rsidR="005A3E84">
        <w:rPr>
          <w:rtl/>
        </w:rPr>
        <w:t xml:space="preserve"> </w:t>
      </w:r>
      <w:r w:rsidRPr="005A2F81">
        <w:rPr>
          <w:rtl/>
        </w:rPr>
        <w:t>נעבור</w:t>
      </w:r>
      <w:r w:rsidR="005A3E84">
        <w:rPr>
          <w:rtl/>
        </w:rPr>
        <w:t xml:space="preserve"> </w:t>
      </w:r>
      <w:r w:rsidRPr="005A2F81">
        <w:rPr>
          <w:rtl/>
        </w:rPr>
        <w:t>לדיון.</w:t>
      </w:r>
      <w:r w:rsidR="005A3E84">
        <w:rPr>
          <w:rtl/>
        </w:rPr>
        <w:t xml:space="preserve"> </w:t>
      </w:r>
      <w:r w:rsidRPr="005A2F81">
        <w:rPr>
          <w:rtl/>
        </w:rPr>
        <w:t>נרשמו כמה דוברים. אנו מתחילים עם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המציעים. חבר הכנסת חיים דרוקמן </w:t>
      </w:r>
      <w:r w:rsidR="005A3E84">
        <w:rPr>
          <w:rtl/>
        </w:rPr>
        <w:t>–</w:t>
      </w:r>
      <w:r w:rsidRPr="005A2F81">
        <w:rPr>
          <w:rtl/>
        </w:rPr>
        <w:t xml:space="preserve"> איננו. חבר הכנסת אברהם פורז,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אברהם פורז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רבותי חברי הכנסת, הנושא של תאונות הדרכים עולה מעת לעת,</w:t>
      </w:r>
      <w:r w:rsidR="005A3E84">
        <w:rPr>
          <w:rtl/>
        </w:rPr>
        <w:t xml:space="preserve"> </w:t>
      </w:r>
      <w:r w:rsidRPr="005A2F81">
        <w:rPr>
          <w:rtl/>
        </w:rPr>
        <w:t>ויש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הרושם</w:t>
      </w:r>
      <w:r w:rsidR="005A3E84">
        <w:rPr>
          <w:rtl/>
        </w:rPr>
        <w:t xml:space="preserve"> </w:t>
      </w:r>
      <w:r w:rsidRPr="005A2F81">
        <w:rPr>
          <w:rtl/>
        </w:rPr>
        <w:t>שזה</w:t>
      </w:r>
      <w:r w:rsidR="005A3E84">
        <w:rPr>
          <w:rtl/>
        </w:rPr>
        <w:t xml:space="preserve"> </w:t>
      </w:r>
      <w:r w:rsidRPr="005A2F81">
        <w:rPr>
          <w:rtl/>
        </w:rPr>
        <w:t>מסוג הנושאים שהרבה מדברים עליהם ומעט מאוד ניתן לעשות. בכל</w:t>
      </w:r>
      <w:r w:rsidR="005A3E84">
        <w:rPr>
          <w:rtl/>
        </w:rPr>
        <w:t xml:space="preserve"> </w:t>
      </w:r>
      <w:r w:rsidRPr="005A2F81">
        <w:rPr>
          <w:rtl/>
        </w:rPr>
        <w:t>זאת,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להאיר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עיני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לזווית מסוימת, ומדובר בעניין העומד על</w:t>
      </w:r>
      <w:r w:rsidR="005A3E84">
        <w:rPr>
          <w:rtl/>
        </w:rPr>
        <w:t xml:space="preserve"> </w:t>
      </w:r>
      <w:r w:rsidRPr="005A2F81">
        <w:rPr>
          <w:rtl/>
        </w:rPr>
        <w:t>סדר</w:t>
      </w:r>
      <w:r w:rsidR="005A3E84">
        <w:rPr>
          <w:rtl/>
        </w:rPr>
        <w:t>-</w:t>
      </w:r>
      <w:r w:rsidRPr="005A2F81">
        <w:rPr>
          <w:rtl/>
        </w:rPr>
        <w:t>יומה של הכנסת בימים אלה.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מדובר</w:t>
      </w:r>
      <w:r w:rsidR="005A3E84">
        <w:rPr>
          <w:rtl/>
        </w:rPr>
        <w:t xml:space="preserve"> </w:t>
      </w:r>
      <w:r w:rsidRPr="005A2F81">
        <w:rPr>
          <w:rtl/>
        </w:rPr>
        <w:t>בהצעת</w:t>
      </w:r>
      <w:r w:rsidR="005A3E84">
        <w:rPr>
          <w:rtl/>
        </w:rPr>
        <w:t xml:space="preserve"> </w:t>
      </w:r>
      <w:r w:rsidRPr="005A2F81">
        <w:rPr>
          <w:rtl/>
        </w:rPr>
        <w:t>הממשלה להאריך בתקופה נוספת, של שנה וחצי, את ההסדר של "אבנר"</w:t>
      </w:r>
      <w:r w:rsidR="005A3E84">
        <w:rPr>
          <w:rtl/>
        </w:rPr>
        <w:t xml:space="preserve"> </w:t>
      </w:r>
      <w:r w:rsidRPr="005A2F81">
        <w:rPr>
          <w:rtl/>
        </w:rPr>
        <w:t>וחוק</w:t>
      </w:r>
      <w:r w:rsidR="005A3E84">
        <w:rPr>
          <w:rtl/>
        </w:rPr>
        <w:t xml:space="preserve"> </w:t>
      </w:r>
      <w:r w:rsidRPr="005A2F81">
        <w:rPr>
          <w:rtl/>
        </w:rPr>
        <w:t>הפיצויים</w:t>
      </w:r>
      <w:r w:rsidR="005A3E84">
        <w:rPr>
          <w:rtl/>
        </w:rPr>
        <w:t xml:space="preserve"> </w:t>
      </w:r>
      <w:r w:rsidRPr="005A2F81">
        <w:rPr>
          <w:rtl/>
        </w:rPr>
        <w:t>לנפגעי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דרכים</w:t>
      </w:r>
      <w:r w:rsidR="005A3E84">
        <w:rPr>
          <w:rtl/>
        </w:rPr>
        <w:t xml:space="preserve"> </w:t>
      </w:r>
      <w:r w:rsidRPr="005A2F81">
        <w:rPr>
          <w:rtl/>
        </w:rPr>
        <w:t>במתכונת הנוכחית. מה המשמעות? כיום כולנו</w:t>
      </w:r>
      <w:r w:rsidR="005A3E84">
        <w:rPr>
          <w:rtl/>
        </w:rPr>
        <w:t xml:space="preserve"> </w:t>
      </w:r>
      <w:r w:rsidRPr="005A2F81">
        <w:rPr>
          <w:rtl/>
        </w:rPr>
        <w:t>משלמים</w:t>
      </w:r>
      <w:r w:rsidR="005A3E84">
        <w:rPr>
          <w:rtl/>
        </w:rPr>
        <w:t xml:space="preserve"> </w:t>
      </w:r>
      <w:r w:rsidRPr="005A2F81">
        <w:rPr>
          <w:rtl/>
        </w:rPr>
        <w:t>פרמיה</w:t>
      </w:r>
      <w:r w:rsidR="005A3E84">
        <w:rPr>
          <w:rtl/>
        </w:rPr>
        <w:t xml:space="preserve"> </w:t>
      </w:r>
      <w:r w:rsidRPr="005A2F81">
        <w:rPr>
          <w:rtl/>
        </w:rPr>
        <w:t>אחידה בנושא ביטוח החובה לרכב. זה לא כך לגבי ביטוחים אחרים. כאשר</w:t>
      </w:r>
      <w:r w:rsidR="005A3E84">
        <w:rPr>
          <w:rtl/>
        </w:rPr>
        <w:t xml:space="preserve"> </w:t>
      </w:r>
      <w:r w:rsidRPr="005A2F81">
        <w:rPr>
          <w:rtl/>
        </w:rPr>
        <w:t>מדובר</w:t>
      </w:r>
      <w:r w:rsidR="005A3E84">
        <w:rPr>
          <w:rtl/>
        </w:rPr>
        <w:t xml:space="preserve"> </w:t>
      </w:r>
      <w:r w:rsidRPr="005A2F81">
        <w:rPr>
          <w:rtl/>
        </w:rPr>
        <w:t>בביטוחי</w:t>
      </w:r>
      <w:r w:rsidR="005A3E84">
        <w:rPr>
          <w:rtl/>
        </w:rPr>
        <w:t xml:space="preserve"> </w:t>
      </w:r>
      <w:r w:rsidRPr="005A2F81">
        <w:rPr>
          <w:rtl/>
        </w:rPr>
        <w:t>הרשות ובביטוחי רכוש, אנחנו יודעים שיש תחרות עזה מאוד בין חברות</w:t>
      </w:r>
      <w:r w:rsidR="005A3E84">
        <w:rPr>
          <w:rtl/>
        </w:rPr>
        <w:t xml:space="preserve"> </w:t>
      </w:r>
      <w:r w:rsidRPr="005A2F81">
        <w:rPr>
          <w:rtl/>
        </w:rPr>
        <w:t>הביטוח וגם יש תעריפים דיפרנציאליים, שמביאים בחשבון גם את העדר התביעות של העבר,</w:t>
      </w:r>
      <w:r w:rsidR="005A3E84">
        <w:rPr>
          <w:rtl/>
        </w:rPr>
        <w:t xml:space="preserve"> </w:t>
      </w:r>
      <w:r w:rsidRPr="005A2F81">
        <w:rPr>
          <w:rtl/>
        </w:rPr>
        <w:t>ולעומת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מי</w:t>
      </w:r>
      <w:r w:rsidR="005A3E84">
        <w:rPr>
          <w:rtl/>
        </w:rPr>
        <w:t xml:space="preserve"> </w:t>
      </w:r>
      <w:r w:rsidRPr="005A2F81">
        <w:rPr>
          <w:rtl/>
        </w:rPr>
        <w:t>שהיה מעורב בתאונה משלם תשלום נוסף. הדבר הזה לא קיים כלל בנושא</w:t>
      </w:r>
      <w:r w:rsidR="005A3E84">
        <w:rPr>
          <w:rtl/>
        </w:rPr>
        <w:t xml:space="preserve"> </w:t>
      </w:r>
      <w:r w:rsidRPr="005A2F81">
        <w:rPr>
          <w:rtl/>
        </w:rPr>
        <w:t>ביטוח החובה.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ברכה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מדובר בערך החיים של האדם ולא בנושא תחרותי.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אברהם פורז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אתה</w:t>
      </w:r>
      <w:r w:rsidR="005A3E84">
        <w:rPr>
          <w:rtl/>
        </w:rPr>
        <w:t xml:space="preserve"> </w:t>
      </w:r>
      <w:r w:rsidRPr="005A2F81">
        <w:rPr>
          <w:rtl/>
        </w:rPr>
        <w:t>לא מבין. התשלום לניזוק הוא אותו תשלום, אבל הנהג לא צריך, לדעתי, לשלם</w:t>
      </w:r>
      <w:r w:rsidR="005A3E84">
        <w:rPr>
          <w:rtl/>
        </w:rPr>
        <w:t xml:space="preserve"> </w:t>
      </w:r>
      <w:r w:rsidRPr="005A2F81">
        <w:rPr>
          <w:rtl/>
        </w:rPr>
        <w:t>אותו</w:t>
      </w:r>
      <w:r w:rsidR="005A3E84">
        <w:rPr>
          <w:rtl/>
        </w:rPr>
        <w:t xml:space="preserve"> </w:t>
      </w:r>
      <w:r w:rsidRPr="005A2F81">
        <w:rPr>
          <w:rtl/>
        </w:rPr>
        <w:t>סכום</w:t>
      </w:r>
      <w:r w:rsidR="005A3E84">
        <w:rPr>
          <w:rtl/>
        </w:rPr>
        <w:t xml:space="preserve"> </w:t>
      </w:r>
      <w:r w:rsidRPr="005A2F81">
        <w:rPr>
          <w:rtl/>
        </w:rPr>
        <w:t>אם הוא נהג זהיר או לא נהג זהיר. היום אדם שהיה מעורב בתאונות דרכים,</w:t>
      </w:r>
      <w:r w:rsidR="005A3E84">
        <w:rPr>
          <w:rtl/>
        </w:rPr>
        <w:t xml:space="preserve"> </w:t>
      </w:r>
      <w:r w:rsidRPr="005A2F81">
        <w:rPr>
          <w:rtl/>
        </w:rPr>
        <w:t>בעבירות</w:t>
      </w:r>
      <w:r w:rsidR="005A3E84">
        <w:rPr>
          <w:rtl/>
        </w:rPr>
        <w:t xml:space="preserve"> </w:t>
      </w:r>
      <w:r w:rsidRPr="005A2F81">
        <w:rPr>
          <w:rtl/>
        </w:rPr>
        <w:t>תנועה</w:t>
      </w:r>
      <w:r w:rsidR="005A3E84">
        <w:rPr>
          <w:rtl/>
        </w:rPr>
        <w:t xml:space="preserve"> </w:t>
      </w:r>
      <w:r w:rsidRPr="005A2F81">
        <w:rPr>
          <w:rtl/>
        </w:rPr>
        <w:t>חמורות, משלם אותה פרמיית ביטוח כמו הנהג הזהיר ביותר. יש מדינות</w:t>
      </w:r>
      <w:r w:rsidR="005A3E84">
        <w:rPr>
          <w:rtl/>
        </w:rPr>
        <w:t xml:space="preserve"> </w:t>
      </w:r>
      <w:r w:rsidRPr="005A2F81">
        <w:rPr>
          <w:rtl/>
        </w:rPr>
        <w:t>בעולם</w:t>
      </w:r>
      <w:r w:rsidR="005A3E84">
        <w:rPr>
          <w:rtl/>
        </w:rPr>
        <w:t xml:space="preserve"> </w:t>
      </w:r>
      <w:r w:rsidRPr="005A2F81">
        <w:rPr>
          <w:rtl/>
        </w:rPr>
        <w:t>שמפעילות</w:t>
      </w:r>
      <w:r w:rsidR="005A3E84">
        <w:rPr>
          <w:rtl/>
        </w:rPr>
        <w:t xml:space="preserve"> </w:t>
      </w:r>
      <w:r w:rsidRPr="005A2F81">
        <w:rPr>
          <w:rtl/>
        </w:rPr>
        <w:t>שיטה</w:t>
      </w:r>
      <w:r w:rsidR="005A3E84">
        <w:rPr>
          <w:rtl/>
        </w:rPr>
        <w:t xml:space="preserve"> </w:t>
      </w:r>
      <w:r w:rsidRPr="005A2F81">
        <w:rPr>
          <w:rtl/>
        </w:rPr>
        <w:t>אחרת</w:t>
      </w:r>
      <w:r w:rsidR="005A3E84">
        <w:rPr>
          <w:rtl/>
        </w:rPr>
        <w:t xml:space="preserve"> </w:t>
      </w:r>
      <w:r w:rsidRPr="005A2F81">
        <w:rPr>
          <w:rtl/>
        </w:rPr>
        <w:t>לביטוחי</w:t>
      </w:r>
      <w:r w:rsidR="005A3E84">
        <w:rPr>
          <w:rtl/>
        </w:rPr>
        <w:t xml:space="preserve"> </w:t>
      </w:r>
      <w:r w:rsidRPr="005A2F81">
        <w:rPr>
          <w:rtl/>
        </w:rPr>
        <w:t>החובה.</w:t>
      </w:r>
      <w:r w:rsidR="005A3E84">
        <w:rPr>
          <w:rtl/>
        </w:rPr>
        <w:t xml:space="preserve"> </w:t>
      </w:r>
      <w:r w:rsidRPr="005A2F81">
        <w:rPr>
          <w:rtl/>
        </w:rPr>
        <w:t>מפעילים את זה גם במתכונת הזאת של</w:t>
      </w:r>
      <w:r w:rsidR="005A3E84">
        <w:rPr>
          <w:rtl/>
        </w:rPr>
        <w:t xml:space="preserve"> </w:t>
      </w:r>
      <w:r w:rsidRPr="005A2F81">
        <w:rPr>
          <w:rtl/>
        </w:rPr>
        <w:t>מעורבות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דרכים,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עבירות תנועה חמורות מביאות בסופו של דבר לכך</w:t>
      </w:r>
      <w:r w:rsidR="005A3E84">
        <w:rPr>
          <w:rtl/>
        </w:rPr>
        <w:t xml:space="preserve"> </w:t>
      </w:r>
      <w:r w:rsidRPr="005A2F81">
        <w:rPr>
          <w:rtl/>
        </w:rPr>
        <w:t>שהנהג</w:t>
      </w:r>
      <w:r w:rsidR="005A3E84">
        <w:rPr>
          <w:rtl/>
        </w:rPr>
        <w:t xml:space="preserve"> </w:t>
      </w:r>
      <w:r w:rsidRPr="005A2F81">
        <w:rPr>
          <w:rtl/>
        </w:rPr>
        <w:t>משלם</w:t>
      </w:r>
      <w:r w:rsidR="005A3E84">
        <w:rPr>
          <w:rtl/>
        </w:rPr>
        <w:t xml:space="preserve"> </w:t>
      </w:r>
      <w:r w:rsidRPr="005A2F81">
        <w:rPr>
          <w:rtl/>
        </w:rPr>
        <w:t>יותר.</w:t>
      </w:r>
      <w:r w:rsidR="005A3E84">
        <w:rPr>
          <w:rtl/>
        </w:rPr>
        <w:t xml:space="preserve"> </w:t>
      </w:r>
      <w:r w:rsidRPr="005A2F81">
        <w:rPr>
          <w:rtl/>
        </w:rPr>
        <w:t>מקימים</w:t>
      </w:r>
      <w:r w:rsidR="005A3E84">
        <w:rPr>
          <w:rtl/>
        </w:rPr>
        <w:t xml:space="preserve"> </w:t>
      </w:r>
      <w:r w:rsidRPr="005A2F81">
        <w:rPr>
          <w:rtl/>
        </w:rPr>
        <w:t>מאגר ויש דיווחים.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דיברתי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ידיד שלי בארצות</w:t>
      </w:r>
      <w:r w:rsidR="005A3E84">
        <w:rPr>
          <w:rtl/>
        </w:rPr>
        <w:t>-</w:t>
      </w:r>
      <w:r w:rsidRPr="005A2F81">
        <w:rPr>
          <w:rtl/>
        </w:rPr>
        <w:t>הברית ושאלתי אותו, אם בכביש מסוים שנמצא על יד</w:t>
      </w:r>
      <w:r w:rsidR="005A3E84">
        <w:rPr>
          <w:rtl/>
        </w:rPr>
        <w:t xml:space="preserve"> </w:t>
      </w:r>
      <w:r w:rsidRPr="005A2F81">
        <w:rPr>
          <w:rtl/>
        </w:rPr>
        <w:t>הבית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שלו, שהמהירות המרבית המותרת בו היא 55 מייל לשעה </w:t>
      </w:r>
      <w:r w:rsidR="005A3E84">
        <w:rPr>
          <w:rtl/>
        </w:rPr>
        <w:t>–</w:t>
      </w:r>
      <w:r w:rsidRPr="005A2F81">
        <w:rPr>
          <w:rtl/>
        </w:rPr>
        <w:t xml:space="preserve"> אם הוא עובר את המהירות</w:t>
      </w:r>
      <w:r w:rsidR="005A3E84">
        <w:rPr>
          <w:rtl/>
        </w:rPr>
        <w:t xml:space="preserve"> </w:t>
      </w:r>
      <w:r w:rsidRPr="005A2F81">
        <w:rPr>
          <w:rtl/>
        </w:rPr>
        <w:t>המותרת.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אמר לי: אני לא עובר את המהירות המותרת לא מפני שאני פוחד מהרפורט,</w:t>
      </w:r>
      <w:r w:rsidR="005A3E84">
        <w:rPr>
          <w:rtl/>
        </w:rPr>
        <w:t xml:space="preserve"> </w:t>
      </w:r>
      <w:r w:rsidRPr="005A2F81">
        <w:rPr>
          <w:rtl/>
        </w:rPr>
        <w:t>משוטר</w:t>
      </w:r>
      <w:r w:rsidR="005A3E84">
        <w:rPr>
          <w:rtl/>
        </w:rPr>
        <w:t xml:space="preserve"> </w:t>
      </w:r>
      <w:r w:rsidRPr="005A2F81">
        <w:rPr>
          <w:rtl/>
        </w:rPr>
        <w:t>התנועה.</w:t>
      </w:r>
      <w:r w:rsidR="005A3E84">
        <w:rPr>
          <w:rtl/>
        </w:rPr>
        <w:t xml:space="preserve"> </w:t>
      </w:r>
      <w:r w:rsidRPr="005A2F81">
        <w:rPr>
          <w:rtl/>
        </w:rPr>
        <w:t>זה לא נורא, זה קנס של כמה מאות דולרים ואני מסתדר עם זה. אבל אם</w:t>
      </w:r>
      <w:r w:rsidR="005A3E84">
        <w:rPr>
          <w:rtl/>
        </w:rPr>
        <w:t xml:space="preserve"> </w:t>
      </w:r>
      <w:r w:rsidRPr="005A2F81">
        <w:rPr>
          <w:rtl/>
        </w:rPr>
        <w:t>אני נתפס בעבירה כזאת והם מדווחים לחברת הביטוח שלי, במשך כמה שנים אני יכול לשלם</w:t>
      </w:r>
      <w:r w:rsidR="005A3E84">
        <w:rPr>
          <w:rtl/>
        </w:rPr>
        <w:t xml:space="preserve"> </w:t>
      </w:r>
      <w:r w:rsidRPr="005A2F81">
        <w:rPr>
          <w:rtl/>
        </w:rPr>
        <w:t>פרמיה</w:t>
      </w:r>
      <w:r w:rsidR="005A3E84">
        <w:rPr>
          <w:rtl/>
        </w:rPr>
        <w:t xml:space="preserve"> </w:t>
      </w:r>
      <w:r w:rsidRPr="005A2F81">
        <w:rPr>
          <w:rtl/>
        </w:rPr>
        <w:t>מוגדלת,</w:t>
      </w:r>
      <w:r w:rsidR="005A3E84">
        <w:rPr>
          <w:rtl/>
        </w:rPr>
        <w:t xml:space="preserve"> </w:t>
      </w:r>
      <w:r w:rsidRPr="005A2F81">
        <w:rPr>
          <w:rtl/>
        </w:rPr>
        <w:t>שבסופו</w:t>
      </w:r>
      <w:r w:rsidR="005A3E84">
        <w:rPr>
          <w:rtl/>
        </w:rPr>
        <w:t xml:space="preserve"> </w:t>
      </w:r>
      <w:r w:rsidRPr="005A2F81">
        <w:rPr>
          <w:rtl/>
        </w:rPr>
        <w:t>של דבר תעלה לי מאוד מאוד יקר.</w:t>
      </w:r>
      <w:r w:rsidR="005A3E84">
        <w:rPr>
          <w:rtl/>
        </w:rPr>
        <w:t xml:space="preserve"> </w:t>
      </w:r>
      <w:r w:rsidRPr="005A2F81">
        <w:rPr>
          <w:rtl/>
        </w:rPr>
        <w:t>במכוניות אמריקניות, כפי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שחלקכם יודעים, יש "קרוז קונטרול", שמים אותו על מהירות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רק שחברות הביטוח לא יגייסו שוטרים למשטרה מטעמן. שמאים מטעמן כבר יש להן.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אברהם פורז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זה נכון. זה כבר קטע אחר.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לכן,</w:t>
      </w:r>
      <w:r w:rsidR="005A3E84">
        <w:rPr>
          <w:rtl/>
        </w:rPr>
        <w:t xml:space="preserve"> </w:t>
      </w:r>
      <w:r w:rsidRPr="005A2F81">
        <w:rPr>
          <w:rtl/>
        </w:rPr>
        <w:t>אדוני שר התחבורה, אני בהחלט מציע, יש לנו אומנם זמן לטפל בעניין הזה,</w:t>
      </w:r>
      <w:r w:rsidR="005A3E84">
        <w:rPr>
          <w:rtl/>
        </w:rPr>
        <w:t xml:space="preserve"> </w:t>
      </w:r>
      <w:r w:rsidRPr="005A2F81">
        <w:rPr>
          <w:rtl/>
        </w:rPr>
        <w:t>שבמסגרת</w:t>
      </w:r>
      <w:r w:rsidR="005A3E84">
        <w:rPr>
          <w:rtl/>
        </w:rPr>
        <w:t xml:space="preserve"> </w:t>
      </w:r>
      <w:r w:rsidRPr="005A2F81">
        <w:rPr>
          <w:rtl/>
        </w:rPr>
        <w:t>המאבק</w:t>
      </w:r>
      <w:r w:rsidR="005A3E84">
        <w:rPr>
          <w:rtl/>
        </w:rPr>
        <w:t xml:space="preserve"> </w:t>
      </w:r>
      <w:r w:rsidRPr="005A2F81">
        <w:rPr>
          <w:rtl/>
        </w:rPr>
        <w:t>שלנו בתאונות הדרכים ובמסגרת הרפורמה שאנחנו רוצים לעשות בביטוחי</w:t>
      </w:r>
      <w:r w:rsidR="005A3E84">
        <w:rPr>
          <w:rtl/>
        </w:rPr>
        <w:t xml:space="preserve"> </w:t>
      </w:r>
      <w:r w:rsidRPr="005A2F81">
        <w:rPr>
          <w:rtl/>
        </w:rPr>
        <w:t>החובה</w:t>
      </w:r>
      <w:r w:rsidR="005A3E84">
        <w:rPr>
          <w:rtl/>
        </w:rPr>
        <w:t xml:space="preserve"> </w:t>
      </w:r>
      <w:r w:rsidRPr="005A2F81">
        <w:rPr>
          <w:rtl/>
        </w:rPr>
        <w:t>לרכב, גם הנושא הזה יבוא לידי ביטוי, ונהגים שאינם זהירים</w:t>
      </w:r>
      <w:r w:rsidR="005A3E84">
        <w:rPr>
          <w:rtl/>
        </w:rPr>
        <w:t xml:space="preserve"> </w:t>
      </w:r>
      <w:r w:rsidRPr="005A2F81">
        <w:rPr>
          <w:rtl/>
        </w:rPr>
        <w:t>ועוברים עבירות</w:t>
      </w:r>
      <w:r w:rsidR="005A3E84">
        <w:rPr>
          <w:rtl/>
        </w:rPr>
        <w:t xml:space="preserve"> </w:t>
      </w:r>
      <w:r w:rsidRPr="005A2F81">
        <w:rPr>
          <w:rtl/>
        </w:rPr>
        <w:t>תנועה, ישלמו יותר.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מאמין</w:t>
      </w:r>
      <w:r w:rsidR="005A3E84">
        <w:rPr>
          <w:rtl/>
        </w:rPr>
        <w:t xml:space="preserve"> </w:t>
      </w:r>
      <w:r w:rsidRPr="005A2F81">
        <w:rPr>
          <w:rtl/>
        </w:rPr>
        <w:t>גדול</w:t>
      </w:r>
      <w:r w:rsidR="005A3E84">
        <w:rPr>
          <w:rtl/>
        </w:rPr>
        <w:t xml:space="preserve"> </w:t>
      </w:r>
      <w:r w:rsidRPr="005A2F81">
        <w:rPr>
          <w:rtl/>
        </w:rPr>
        <w:t>בעניין</w:t>
      </w:r>
      <w:r w:rsidR="005A3E84">
        <w:rPr>
          <w:rtl/>
        </w:rPr>
        <w:t xml:space="preserve"> </w:t>
      </w:r>
      <w:r w:rsidRPr="005A2F81">
        <w:rPr>
          <w:rtl/>
        </w:rPr>
        <w:t>של ערך הכסף. כפי שבדברים אחרים כשדבר מתייקר אנו</w:t>
      </w:r>
      <w:r w:rsidR="005A3E84">
        <w:rPr>
          <w:rtl/>
        </w:rPr>
        <w:t xml:space="preserve"> </w:t>
      </w:r>
      <w:r w:rsidRPr="005A2F81">
        <w:rPr>
          <w:rtl/>
        </w:rPr>
        <w:t>קונים</w:t>
      </w:r>
      <w:r w:rsidR="005A3E84">
        <w:rPr>
          <w:rtl/>
        </w:rPr>
        <w:t xml:space="preserve"> </w:t>
      </w:r>
      <w:r w:rsidRPr="005A2F81">
        <w:rPr>
          <w:rtl/>
        </w:rPr>
        <w:t>פחות</w:t>
      </w:r>
      <w:r w:rsidR="005A3E84">
        <w:rPr>
          <w:rtl/>
        </w:rPr>
        <w:t xml:space="preserve"> –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עיקרון</w:t>
      </w:r>
      <w:r w:rsidR="005A3E84">
        <w:rPr>
          <w:rtl/>
        </w:rPr>
        <w:t xml:space="preserve"> </w:t>
      </w:r>
      <w:r w:rsidRPr="005A2F81">
        <w:rPr>
          <w:rtl/>
        </w:rPr>
        <w:t>כלכלי</w:t>
      </w:r>
      <w:r w:rsidR="005A3E84">
        <w:rPr>
          <w:rtl/>
        </w:rPr>
        <w:t xml:space="preserve"> </w:t>
      </w:r>
      <w:r w:rsidRPr="005A2F81">
        <w:rPr>
          <w:rtl/>
        </w:rPr>
        <w:t>ידוע</w:t>
      </w:r>
      <w:r w:rsidR="005A3E84">
        <w:rPr>
          <w:rtl/>
        </w:rPr>
        <w:t xml:space="preserve"> – </w:t>
      </w:r>
      <w:r w:rsidRPr="005A2F81">
        <w:rPr>
          <w:rtl/>
        </w:rPr>
        <w:t>אני חושב שהעובדה שעל עברייני תנועה</w:t>
      </w:r>
      <w:r w:rsidR="005A3E84">
        <w:rPr>
          <w:rtl/>
        </w:rPr>
        <w:t xml:space="preserve"> </w:t>
      </w:r>
      <w:r w:rsidRPr="005A2F81">
        <w:rPr>
          <w:rtl/>
        </w:rPr>
        <w:t>המעורבים בתאונות תושת פרמיה גבוהה יותר בעת הביטוח</w:t>
      </w:r>
      <w:r w:rsidR="005A3E84">
        <w:rPr>
          <w:rtl/>
        </w:rPr>
        <w:t xml:space="preserve"> </w:t>
      </w:r>
      <w:r w:rsidRPr="005A2F81">
        <w:rPr>
          <w:rtl/>
        </w:rPr>
        <w:t>תגרום להם לנהוג בצורה זהירה</w:t>
      </w:r>
      <w:r w:rsidR="005A3E84">
        <w:rPr>
          <w:rtl/>
        </w:rPr>
        <w:t xml:space="preserve"> </w:t>
      </w:r>
      <w:r w:rsidRPr="005A2F81">
        <w:rPr>
          <w:rtl/>
        </w:rPr>
        <w:t>יותר.</w:t>
      </w:r>
      <w:r w:rsidR="005A3E84">
        <w:rPr>
          <w:rtl/>
        </w:rPr>
        <w:t xml:space="preserve"> </w:t>
      </w: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  <w:r w:rsidR="005A3E84">
        <w:rPr>
          <w:rtl/>
        </w:rPr>
        <w:t xml:space="preserve"> </w:t>
      </w:r>
      <w:r w:rsidRPr="005A2F81">
        <w:rPr>
          <w:rtl/>
        </w:rPr>
        <w:t>עתה, חבר הכנסת מוחמד כנעאן,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כנעאן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 השר, כנסת נכבדה, ראשית, אני מודה ליושב</w:t>
      </w:r>
      <w:r w:rsidR="005A3E84">
        <w:rPr>
          <w:rtl/>
        </w:rPr>
        <w:t>-</w:t>
      </w:r>
      <w:r w:rsidRPr="005A2F81">
        <w:rPr>
          <w:rtl/>
        </w:rPr>
        <w:t>ראש על כך</w:t>
      </w:r>
      <w:r w:rsidR="005A3E84">
        <w:rPr>
          <w:rtl/>
        </w:rPr>
        <w:t xml:space="preserve"> </w:t>
      </w:r>
      <w:r w:rsidRPr="005A2F81">
        <w:rPr>
          <w:rtl/>
        </w:rPr>
        <w:t>שהביא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הנושא לדיון.</w:t>
      </w:r>
      <w:r w:rsidR="005A3E84">
        <w:rPr>
          <w:rtl/>
        </w:rPr>
        <w:t xml:space="preserve"> </w:t>
      </w:r>
      <w:r w:rsidRPr="005A2F81">
        <w:rPr>
          <w:rtl/>
        </w:rPr>
        <w:t>בתוך כמה חודשים זה הדיון השני שמתקיים בבית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אבל,</w:t>
      </w:r>
      <w:r w:rsidR="005A3E84">
        <w:rPr>
          <w:rtl/>
        </w:rPr>
        <w:t xml:space="preserve"> </w:t>
      </w:r>
      <w:r w:rsidRPr="005A2F81">
        <w:rPr>
          <w:rtl/>
        </w:rPr>
        <w:t>אדוני השר, לצערי הרב, כל יום וכל בוקר קוראים, רואים ושומעים על מספר</w:t>
      </w:r>
      <w:r w:rsidR="005A3E84">
        <w:rPr>
          <w:rtl/>
        </w:rPr>
        <w:t xml:space="preserve"> </w:t>
      </w:r>
      <w:r w:rsidRPr="005A2F81">
        <w:rPr>
          <w:rtl/>
        </w:rPr>
        <w:t>תאונות הדרכים שהולך וגדל.</w:t>
      </w:r>
      <w:r w:rsidR="005A3E84">
        <w:rPr>
          <w:rtl/>
        </w:rPr>
        <w:t xml:space="preserve"> </w:t>
      </w:r>
      <w:r w:rsidRPr="005A2F81">
        <w:rPr>
          <w:rtl/>
        </w:rPr>
        <w:t>אני מאמין בכנות שלך, בגישה החיובית וברצון הטוב שאתה</w:t>
      </w:r>
      <w:r w:rsidR="005A3E84">
        <w:rPr>
          <w:rtl/>
        </w:rPr>
        <w:t xml:space="preserve"> </w:t>
      </w:r>
      <w:r w:rsidRPr="005A2F81">
        <w:rPr>
          <w:rtl/>
        </w:rPr>
        <w:t>מגלה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מנת להילחם בתופעה אשר גורמת לנזקים רבים ולמספר הרוגים כה גדול. זה לא</w:t>
      </w:r>
      <w:r w:rsidR="005A3E84">
        <w:rPr>
          <w:rtl/>
        </w:rPr>
        <w:t xml:space="preserve"> </w:t>
      </w:r>
      <w:r w:rsidRPr="005A2F81">
        <w:rPr>
          <w:rtl/>
        </w:rPr>
        <w:t>מקרה שבעשור האחרון נפגעו בישראל כ</w:t>
      </w:r>
      <w:r w:rsidR="005A3E84">
        <w:rPr>
          <w:rtl/>
        </w:rPr>
        <w:t>-</w:t>
      </w:r>
      <w:r w:rsidRPr="005A2F81">
        <w:rPr>
          <w:rtl/>
        </w:rPr>
        <w:t>200,000 איש בתאונות הדרכים. 20,000 מהם נפגעו</w:t>
      </w:r>
      <w:r w:rsidR="005A3E84">
        <w:rPr>
          <w:rtl/>
        </w:rPr>
        <w:t xml:space="preserve"> </w:t>
      </w:r>
      <w:r w:rsidRPr="005A2F81">
        <w:rPr>
          <w:rtl/>
        </w:rPr>
        <w:t>באורח</w:t>
      </w:r>
      <w:r w:rsidR="005A3E84">
        <w:rPr>
          <w:rtl/>
        </w:rPr>
        <w:t xml:space="preserve"> </w:t>
      </w:r>
      <w:r w:rsidRPr="005A2F81">
        <w:rPr>
          <w:rtl/>
        </w:rPr>
        <w:t>חמור מאוד.</w:t>
      </w:r>
      <w:r w:rsidR="005A3E84">
        <w:rPr>
          <w:rtl/>
        </w:rPr>
        <w:t xml:space="preserve"> </w:t>
      </w:r>
      <w:r w:rsidRPr="005A2F81">
        <w:rPr>
          <w:rtl/>
        </w:rPr>
        <w:t>אדוני השר, נמנו כ</w:t>
      </w:r>
      <w:r w:rsidR="005A3E84">
        <w:rPr>
          <w:rtl/>
        </w:rPr>
        <w:t>-</w:t>
      </w:r>
      <w:r w:rsidRPr="005A2F81">
        <w:rPr>
          <w:rtl/>
        </w:rPr>
        <w:t>5,000 הרוגים בעשור האחרון.</w:t>
      </w:r>
      <w:r w:rsidR="005A3E84">
        <w:rPr>
          <w:rtl/>
        </w:rPr>
        <w:t xml:space="preserve"> </w:t>
      </w:r>
      <w:r w:rsidRPr="005A2F81">
        <w:rPr>
          <w:rtl/>
        </w:rPr>
        <w:t>בממוצע נפגעים</w:t>
      </w:r>
      <w:r w:rsidR="005A3E84">
        <w:rPr>
          <w:rtl/>
        </w:rPr>
        <w:t xml:space="preserve"> </w:t>
      </w:r>
      <w:r w:rsidRPr="005A2F81">
        <w:rPr>
          <w:rtl/>
        </w:rPr>
        <w:t>כל שנה 22,000 איש, ומהם כ</w:t>
      </w:r>
      <w:r w:rsidR="005A3E84">
        <w:rPr>
          <w:rtl/>
        </w:rPr>
        <w:t>-</w:t>
      </w:r>
      <w:r w:rsidRPr="005A2F81">
        <w:rPr>
          <w:rtl/>
        </w:rPr>
        <w:t>500 הרוגים וכ</w:t>
      </w:r>
      <w:r w:rsidR="005A3E84">
        <w:rPr>
          <w:rtl/>
        </w:rPr>
        <w:t>-</w:t>
      </w:r>
      <w:r w:rsidRPr="005A2F81">
        <w:rPr>
          <w:rtl/>
        </w:rPr>
        <w:t>3,500 פצועים קשה. אלו הנתונים על העשור</w:t>
      </w:r>
      <w:r w:rsidR="005A3E84">
        <w:rPr>
          <w:rtl/>
        </w:rPr>
        <w:t xml:space="preserve"> </w:t>
      </w:r>
      <w:r w:rsidRPr="005A2F81">
        <w:rPr>
          <w:rtl/>
        </w:rPr>
        <w:t>האחרון לגבי 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השר, לצערי הרב, ברצוני לציין בפניך, שמספר תאונות הדרכים במגזר הערבי</w:t>
      </w:r>
      <w:r w:rsidR="005A3E84">
        <w:rPr>
          <w:rtl/>
        </w:rPr>
        <w:t xml:space="preserve"> </w:t>
      </w:r>
      <w:r w:rsidRPr="005A2F81">
        <w:rPr>
          <w:rtl/>
        </w:rPr>
        <w:t>הולך</w:t>
      </w:r>
      <w:r w:rsidR="005A3E84">
        <w:rPr>
          <w:rtl/>
        </w:rPr>
        <w:t xml:space="preserve"> </w:t>
      </w:r>
      <w:r w:rsidRPr="005A2F81">
        <w:rPr>
          <w:rtl/>
        </w:rPr>
        <w:t>ומתרבה</w:t>
      </w:r>
      <w:r w:rsidR="005A3E84">
        <w:rPr>
          <w:rtl/>
        </w:rPr>
        <w:t xml:space="preserve"> </w:t>
      </w:r>
      <w:r w:rsidRPr="005A2F81">
        <w:rPr>
          <w:rtl/>
        </w:rPr>
        <w:t>כתוצאה</w:t>
      </w:r>
      <w:r w:rsidR="005A3E84">
        <w:rPr>
          <w:rtl/>
        </w:rPr>
        <w:t xml:space="preserve"> </w:t>
      </w:r>
      <w:r w:rsidRPr="005A2F81">
        <w:rPr>
          <w:rtl/>
        </w:rPr>
        <w:t>מתשתית</w:t>
      </w:r>
      <w:r w:rsidR="005A3E84">
        <w:rPr>
          <w:rtl/>
        </w:rPr>
        <w:t xml:space="preserve"> </w:t>
      </w:r>
      <w:r w:rsidRPr="005A2F81">
        <w:rPr>
          <w:rtl/>
        </w:rPr>
        <w:t>לקויה,</w:t>
      </w:r>
      <w:r w:rsidR="005A3E84">
        <w:rPr>
          <w:rtl/>
        </w:rPr>
        <w:t xml:space="preserve"> </w:t>
      </w:r>
      <w:r w:rsidRPr="005A2F81">
        <w:rPr>
          <w:rtl/>
        </w:rPr>
        <w:t>ולצערי</w:t>
      </w:r>
      <w:r w:rsidR="005A3E84">
        <w:rPr>
          <w:rtl/>
        </w:rPr>
        <w:t xml:space="preserve"> </w:t>
      </w:r>
      <w:r w:rsidRPr="005A2F81">
        <w:rPr>
          <w:rtl/>
        </w:rPr>
        <w:t>הרב גם ממחסור גדול בהשקעות במגזר</w:t>
      </w:r>
      <w:r w:rsidR="005A3E84">
        <w:rPr>
          <w:rtl/>
        </w:rPr>
        <w:t xml:space="preserve"> </w:t>
      </w:r>
      <w:r w:rsidRPr="005A2F81">
        <w:rPr>
          <w:rtl/>
        </w:rPr>
        <w:t>הערבי, בכבישים הראשיים ובצמתים, כפי שציינת גם בדוח שלך. אני מצפה ממשרד התחבורה</w:t>
      </w:r>
      <w:r w:rsidR="005A3E84">
        <w:rPr>
          <w:rtl/>
        </w:rPr>
        <w:t xml:space="preserve"> </w:t>
      </w:r>
      <w:r w:rsidRPr="005A2F81">
        <w:rPr>
          <w:rtl/>
        </w:rPr>
        <w:t>שיקדיש</w:t>
      </w:r>
      <w:r w:rsidR="005A3E84">
        <w:rPr>
          <w:rtl/>
        </w:rPr>
        <w:t xml:space="preserve"> </w:t>
      </w:r>
      <w:r w:rsidRPr="005A2F81">
        <w:rPr>
          <w:rtl/>
        </w:rPr>
        <w:t>תשומת</w:t>
      </w:r>
      <w:r w:rsidR="005A3E84">
        <w:rPr>
          <w:rtl/>
        </w:rPr>
        <w:t xml:space="preserve"> </w:t>
      </w:r>
      <w:r w:rsidRPr="005A2F81">
        <w:rPr>
          <w:rtl/>
        </w:rPr>
        <w:t>לב</w:t>
      </w:r>
      <w:r w:rsidR="005A3E84">
        <w:rPr>
          <w:rtl/>
        </w:rPr>
        <w:t xml:space="preserve"> </w:t>
      </w:r>
      <w:r w:rsidRPr="005A2F81">
        <w:rPr>
          <w:rtl/>
        </w:rPr>
        <w:t>מספקת,</w:t>
      </w:r>
      <w:r w:rsidR="005A3E84">
        <w:rPr>
          <w:rtl/>
        </w:rPr>
        <w:t xml:space="preserve"> </w:t>
      </w:r>
      <w:r w:rsidRPr="005A2F81">
        <w:rPr>
          <w:rtl/>
        </w:rPr>
        <w:t>יותר מאשר בעבר, והתייחסות הולמת למגזר הערבי, שיש בו</w:t>
      </w:r>
      <w:r w:rsidR="005A3E84">
        <w:rPr>
          <w:rtl/>
        </w:rPr>
        <w:t xml:space="preserve"> </w:t>
      </w:r>
      <w:r w:rsidRPr="005A2F81">
        <w:rPr>
          <w:rtl/>
        </w:rPr>
        <w:t>מספיק</w:t>
      </w:r>
      <w:r w:rsidR="005A3E84">
        <w:rPr>
          <w:rtl/>
        </w:rPr>
        <w:t xml:space="preserve"> </w:t>
      </w:r>
      <w:r w:rsidRPr="005A2F81">
        <w:rPr>
          <w:rtl/>
        </w:rPr>
        <w:t>בעיות.</w:t>
      </w:r>
      <w:r w:rsidR="005A3E84">
        <w:rPr>
          <w:rtl/>
        </w:rPr>
        <w:t xml:space="preserve"> </w:t>
      </w:r>
      <w:r w:rsidRPr="005A2F81">
        <w:rPr>
          <w:rtl/>
        </w:rPr>
        <w:t>זה נוגע לאו דווקא לתשתיות, אלא גם לרכבים ישנים. על כן, יש צורך</w:t>
      </w:r>
      <w:r w:rsidR="005A3E84">
        <w:rPr>
          <w:rtl/>
        </w:rPr>
        <w:t xml:space="preserve"> </w:t>
      </w:r>
      <w:r w:rsidRPr="005A2F81">
        <w:rPr>
          <w:rtl/>
        </w:rPr>
        <w:t>דחוף, רציני, לטפל בבעיה הזאת, שהולכת ומחמירה.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מעבר</w:t>
      </w:r>
      <w:r w:rsidR="005A3E84">
        <w:rPr>
          <w:rtl/>
        </w:rPr>
        <w:t xml:space="preserve"> </w:t>
      </w:r>
      <w:r w:rsidRPr="005A2F81">
        <w:rPr>
          <w:rtl/>
        </w:rPr>
        <w:t>לכך,</w:t>
      </w:r>
      <w:r w:rsidR="005A3E84">
        <w:rPr>
          <w:rtl/>
        </w:rPr>
        <w:t xml:space="preserve"> </w:t>
      </w:r>
      <w:r w:rsidRPr="005A2F81">
        <w:rPr>
          <w:rtl/>
        </w:rPr>
        <w:t>ברצוני</w:t>
      </w:r>
      <w:r w:rsidR="005A3E84">
        <w:rPr>
          <w:rtl/>
        </w:rPr>
        <w:t xml:space="preserve"> </w:t>
      </w:r>
      <w:r w:rsidRPr="005A2F81">
        <w:rPr>
          <w:rtl/>
        </w:rPr>
        <w:t>לציין,</w:t>
      </w:r>
      <w:r w:rsidR="005A3E84">
        <w:rPr>
          <w:rtl/>
        </w:rPr>
        <w:t xml:space="preserve"> </w:t>
      </w:r>
      <w:r w:rsidRPr="005A2F81">
        <w:rPr>
          <w:rtl/>
        </w:rPr>
        <w:t>שלדעתי, במקום להשקיע היום השקעות</w:t>
      </w:r>
      <w:r w:rsidR="005A3E84">
        <w:rPr>
          <w:rtl/>
        </w:rPr>
        <w:t xml:space="preserve"> </w:t>
      </w:r>
      <w:r w:rsidRPr="005A2F81">
        <w:rPr>
          <w:rtl/>
        </w:rPr>
        <w:t>גדולות</w:t>
      </w:r>
      <w:r w:rsidR="005A3E84">
        <w:rPr>
          <w:rtl/>
        </w:rPr>
        <w:t xml:space="preserve"> </w:t>
      </w:r>
      <w:r w:rsidRPr="005A2F81">
        <w:rPr>
          <w:rtl/>
        </w:rPr>
        <w:t>ואדירות</w:t>
      </w:r>
      <w:r w:rsidR="005A3E84">
        <w:rPr>
          <w:rtl/>
        </w:rPr>
        <w:t xml:space="preserve"> </w:t>
      </w:r>
      <w:r w:rsidRPr="005A2F81">
        <w:rPr>
          <w:rtl/>
        </w:rPr>
        <w:t>בכביש</w:t>
      </w:r>
      <w:r w:rsidR="005A3E84">
        <w:rPr>
          <w:rtl/>
        </w:rPr>
        <w:t xml:space="preserve"> </w:t>
      </w:r>
      <w:r w:rsidRPr="005A2F81">
        <w:rPr>
          <w:rtl/>
        </w:rPr>
        <w:t>חוצה</w:t>
      </w:r>
      <w:r w:rsidR="005A3E84">
        <w:rPr>
          <w:rtl/>
        </w:rPr>
        <w:t>-</w:t>
      </w:r>
      <w:r w:rsidRPr="005A2F81">
        <w:rPr>
          <w:rtl/>
        </w:rPr>
        <w:t>ישראל,</w:t>
      </w:r>
      <w:r w:rsidR="005A3E84">
        <w:rPr>
          <w:rtl/>
        </w:rPr>
        <w:t xml:space="preserve"> </w:t>
      </w:r>
      <w:r w:rsidRPr="005A2F81">
        <w:rPr>
          <w:rtl/>
        </w:rPr>
        <w:t>יש צורך לבטל את הפרויקט הזה ולהשקיע את כל</w:t>
      </w:r>
      <w:r w:rsidR="005A3E84">
        <w:rPr>
          <w:rtl/>
        </w:rPr>
        <w:t xml:space="preserve"> </w:t>
      </w:r>
      <w:r w:rsidRPr="005A2F81">
        <w:rPr>
          <w:rtl/>
        </w:rPr>
        <w:t>ההשקעות</w:t>
      </w:r>
      <w:r w:rsidR="005A3E84">
        <w:rPr>
          <w:rtl/>
        </w:rPr>
        <w:t xml:space="preserve"> </w:t>
      </w:r>
      <w:r w:rsidRPr="005A2F81">
        <w:rPr>
          <w:rtl/>
        </w:rPr>
        <w:t>בסלילת</w:t>
      </w:r>
      <w:r w:rsidR="005A3E84">
        <w:rPr>
          <w:rtl/>
        </w:rPr>
        <w:t xml:space="preserve"> </w:t>
      </w:r>
      <w:r w:rsidRPr="005A2F81">
        <w:rPr>
          <w:rtl/>
        </w:rPr>
        <w:t>מסילות</w:t>
      </w:r>
      <w:r w:rsidR="005A3E84">
        <w:rPr>
          <w:rtl/>
        </w:rPr>
        <w:t xml:space="preserve"> </w:t>
      </w:r>
      <w:r w:rsidRPr="005A2F81">
        <w:rPr>
          <w:rtl/>
        </w:rPr>
        <w:t>לרכבות,</w:t>
      </w:r>
      <w:r w:rsidR="005A3E84">
        <w:rPr>
          <w:rtl/>
        </w:rPr>
        <w:t xml:space="preserve"> </w:t>
      </w:r>
      <w:r w:rsidRPr="005A2F81">
        <w:rPr>
          <w:rtl/>
        </w:rPr>
        <w:t>להרחיב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הכבישים</w:t>
      </w:r>
      <w:r w:rsidR="005A3E84">
        <w:rPr>
          <w:rtl/>
        </w:rPr>
        <w:t xml:space="preserve"> </w:t>
      </w:r>
      <w:r w:rsidRPr="005A2F81">
        <w:rPr>
          <w:rtl/>
        </w:rPr>
        <w:t>הקיימים, לשפר את התשתית</w:t>
      </w:r>
      <w:r w:rsidR="005A3E84">
        <w:rPr>
          <w:rtl/>
        </w:rPr>
        <w:t xml:space="preserve"> </w:t>
      </w:r>
      <w:r w:rsidRPr="005A2F81">
        <w:rPr>
          <w:rtl/>
        </w:rPr>
        <w:t>הקיימת,</w:t>
      </w:r>
      <w:r w:rsidR="005A3E84">
        <w:rPr>
          <w:rtl/>
        </w:rPr>
        <w:t xml:space="preserve"> </w:t>
      </w:r>
      <w:r w:rsidRPr="005A2F81">
        <w:rPr>
          <w:rtl/>
        </w:rPr>
        <w:t>להרחיב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הצמתים,</w:t>
      </w:r>
      <w:r w:rsidR="005A3E84">
        <w:rPr>
          <w:rtl/>
        </w:rPr>
        <w:t xml:space="preserve"> </w:t>
      </w:r>
      <w:r w:rsidRPr="005A2F81">
        <w:rPr>
          <w:rtl/>
        </w:rPr>
        <w:t>להתקין</w:t>
      </w:r>
      <w:r w:rsidR="005A3E84">
        <w:rPr>
          <w:rtl/>
        </w:rPr>
        <w:t xml:space="preserve"> </w:t>
      </w:r>
      <w:r w:rsidRPr="005A2F81">
        <w:rPr>
          <w:rtl/>
        </w:rPr>
        <w:t>רמזורים</w:t>
      </w:r>
      <w:r w:rsidR="005A3E84">
        <w:rPr>
          <w:rtl/>
        </w:rPr>
        <w:t xml:space="preserve"> </w:t>
      </w:r>
      <w:r w:rsidRPr="005A2F81">
        <w:rPr>
          <w:rtl/>
        </w:rPr>
        <w:t>וכן הלאה. וזאת, במקום להשקיע את</w:t>
      </w:r>
      <w:r w:rsidR="005A3E84">
        <w:rPr>
          <w:rtl/>
        </w:rPr>
        <w:t xml:space="preserve"> </w:t>
      </w:r>
      <w:r w:rsidRPr="005A2F81">
        <w:rPr>
          <w:rtl/>
        </w:rPr>
        <w:t>ההשקעה</w:t>
      </w:r>
      <w:r w:rsidR="005A3E84">
        <w:rPr>
          <w:rtl/>
        </w:rPr>
        <w:t xml:space="preserve"> </w:t>
      </w:r>
      <w:r w:rsidRPr="005A2F81">
        <w:rPr>
          <w:rtl/>
        </w:rPr>
        <w:t>הגדולה</w:t>
      </w:r>
      <w:r w:rsidR="005A3E84">
        <w:rPr>
          <w:rtl/>
        </w:rPr>
        <w:t xml:space="preserve"> </w:t>
      </w:r>
      <w:r w:rsidRPr="005A2F81">
        <w:rPr>
          <w:rtl/>
        </w:rPr>
        <w:t>בכביש</w:t>
      </w:r>
      <w:r w:rsidR="005A3E84">
        <w:rPr>
          <w:rtl/>
        </w:rPr>
        <w:t xml:space="preserve"> </w:t>
      </w:r>
      <w:r w:rsidRPr="005A2F81">
        <w:rPr>
          <w:rtl/>
        </w:rPr>
        <w:t>הזה,</w:t>
      </w:r>
      <w:r w:rsidR="005A3E84">
        <w:rPr>
          <w:rtl/>
        </w:rPr>
        <w:t xml:space="preserve"> </w:t>
      </w:r>
      <w:r w:rsidRPr="005A2F81">
        <w:rPr>
          <w:rtl/>
        </w:rPr>
        <w:t>שלפי כל המומחים, ובכל אופן לפי מה שקראתי, אין שום</w:t>
      </w:r>
      <w:r w:rsidR="005A3E84">
        <w:rPr>
          <w:rtl/>
        </w:rPr>
        <w:t xml:space="preserve"> </w:t>
      </w:r>
      <w:r w:rsidRPr="005A2F81">
        <w:rPr>
          <w:rtl/>
        </w:rPr>
        <w:t>ערובה</w:t>
      </w:r>
      <w:r w:rsidR="005A3E84">
        <w:rPr>
          <w:rtl/>
        </w:rPr>
        <w:t xml:space="preserve"> </w:t>
      </w:r>
      <w:r w:rsidRPr="005A2F81">
        <w:rPr>
          <w:rtl/>
        </w:rPr>
        <w:t>שהוא</w:t>
      </w:r>
      <w:r w:rsidR="005A3E84">
        <w:rPr>
          <w:rtl/>
        </w:rPr>
        <w:t xml:space="preserve"> </w:t>
      </w:r>
      <w:r w:rsidRPr="005A2F81">
        <w:rPr>
          <w:rtl/>
        </w:rPr>
        <w:t>יפתור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בעיית</w:t>
      </w:r>
      <w:r w:rsidR="005A3E84">
        <w:rPr>
          <w:rtl/>
        </w:rPr>
        <w:t xml:space="preserve"> </w:t>
      </w:r>
      <w:r w:rsidRPr="005A2F81">
        <w:rPr>
          <w:rtl/>
        </w:rPr>
        <w:t>הצפיפות בכבישים ואת בעיית התחבורה במדינת ישראל.</w:t>
      </w:r>
      <w:r w:rsidR="005A3E84">
        <w:rPr>
          <w:rtl/>
        </w:rPr>
        <w:t xml:space="preserve"> </w:t>
      </w:r>
      <w:r w:rsidRPr="005A2F81">
        <w:rPr>
          <w:rtl/>
        </w:rPr>
        <w:t>להיפך,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מניח</w:t>
      </w:r>
      <w:r w:rsidR="005A3E84">
        <w:rPr>
          <w:rtl/>
        </w:rPr>
        <w:t xml:space="preserve"> </w:t>
      </w:r>
      <w:r w:rsidRPr="005A2F81">
        <w:rPr>
          <w:rtl/>
        </w:rPr>
        <w:t>שכביש</w:t>
      </w:r>
      <w:r w:rsidR="005A3E84">
        <w:rPr>
          <w:rtl/>
        </w:rPr>
        <w:t xml:space="preserve"> </w:t>
      </w:r>
      <w:r w:rsidRPr="005A2F81">
        <w:rPr>
          <w:rtl/>
        </w:rPr>
        <w:t>חוצה</w:t>
      </w:r>
      <w:r w:rsidR="005A3E84">
        <w:rPr>
          <w:rtl/>
        </w:rPr>
        <w:t>-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יגביר את מספר תאונות הדרכים במקום שיפחית</w:t>
      </w:r>
      <w:r w:rsidR="005A3E84">
        <w:rPr>
          <w:rtl/>
        </w:rPr>
        <w:t xml:space="preserve"> </w:t>
      </w:r>
      <w:r w:rsidRPr="005A2F81">
        <w:rPr>
          <w:rtl/>
        </w:rPr>
        <w:t>אותו.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מבקש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כנעאן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השר, על כן, אף שלא ראיתי את זה בתקציב, תקציב משרד התחבורה, אני מאוד</w:t>
      </w:r>
      <w:r w:rsidR="005A3E84">
        <w:rPr>
          <w:rtl/>
        </w:rPr>
        <w:t xml:space="preserve"> </w:t>
      </w:r>
      <w:r w:rsidRPr="005A2F81">
        <w:rPr>
          <w:rtl/>
        </w:rPr>
        <w:t>מקווה, ששר התחבורה החדש ידאג בצורה שונה ממה שהיה בעבר להקצבות לרשויות המקומיות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הערביות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כנעאן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 xml:space="preserve">– – </w:t>
      </w:r>
      <w:r w:rsidR="005A2F81" w:rsidRPr="005A2F81">
        <w:rPr>
          <w:rtl/>
        </w:rPr>
        <w:t>על</w:t>
      </w:r>
      <w:r>
        <w:rPr>
          <w:rtl/>
        </w:rPr>
        <w:t xml:space="preserve"> </w:t>
      </w:r>
      <w:r w:rsidR="005A2F81" w:rsidRPr="005A2F81">
        <w:rPr>
          <w:rtl/>
        </w:rPr>
        <w:t>מנת</w:t>
      </w:r>
      <w:r>
        <w:rPr>
          <w:rtl/>
        </w:rPr>
        <w:t xml:space="preserve"> </w:t>
      </w:r>
      <w:r w:rsidR="005A2F81" w:rsidRPr="005A2F81">
        <w:rPr>
          <w:rtl/>
        </w:rPr>
        <w:t>לשפר</w:t>
      </w:r>
      <w:r>
        <w:rPr>
          <w:rtl/>
        </w:rPr>
        <w:t xml:space="preserve"> </w:t>
      </w:r>
      <w:r w:rsidR="005A2F81" w:rsidRPr="005A2F81">
        <w:rPr>
          <w:rtl/>
        </w:rPr>
        <w:t>את המצב ולשפר את התשתיות הגרועות ביותר במדינת ישראל.</w:t>
      </w:r>
      <w:r>
        <w:rPr>
          <w:rtl/>
        </w:rPr>
        <w:t xml:space="preserve"> </w:t>
      </w:r>
      <w:r w:rsidR="005A2F81"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יורי שטרן, בבקשה. 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אליעזר כהן.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כבוד השר וחברי הכנסת, אנחנו חוזרים ודנים בסוגיה הזאת של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הדרכים,</w:t>
      </w:r>
      <w:r w:rsidR="005A3E84">
        <w:rPr>
          <w:rtl/>
        </w:rPr>
        <w:t xml:space="preserve"> </w:t>
      </w:r>
      <w:r w:rsidRPr="005A2F81">
        <w:rPr>
          <w:rtl/>
        </w:rPr>
        <w:t>הקטל</w:t>
      </w:r>
      <w:r w:rsidR="005A3E84">
        <w:rPr>
          <w:rtl/>
        </w:rPr>
        <w:t xml:space="preserve"> </w:t>
      </w:r>
      <w:r w:rsidRPr="005A2F81">
        <w:rPr>
          <w:rtl/>
        </w:rPr>
        <w:t>בדרכים.</w:t>
      </w:r>
      <w:r w:rsidR="005A3E84">
        <w:rPr>
          <w:rtl/>
        </w:rPr>
        <w:t xml:space="preserve"> </w:t>
      </w:r>
      <w:r w:rsidRPr="005A2F81">
        <w:rPr>
          <w:rtl/>
        </w:rPr>
        <w:t>אנו שומעים כל שבוע את הסיכום השבועי, שהוא תמיד</w:t>
      </w:r>
      <w:r w:rsidR="005A3E84">
        <w:rPr>
          <w:rtl/>
        </w:rPr>
        <w:t xml:space="preserve"> </w:t>
      </w:r>
      <w:r w:rsidRPr="005A2F81">
        <w:rPr>
          <w:rtl/>
        </w:rPr>
        <w:t>קשה.</w:t>
      </w:r>
      <w:r w:rsidR="005A3E84">
        <w:rPr>
          <w:rtl/>
        </w:rPr>
        <w:t xml:space="preserve"> </w:t>
      </w:r>
      <w:r w:rsidRPr="005A2F81">
        <w:rPr>
          <w:rtl/>
        </w:rPr>
        <w:t>הגיע הזמן באמת לטפל בסוגיה הזאת בצורה יותר רצינית.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לציין רק כמה דברים.</w:t>
      </w:r>
      <w:r w:rsidR="005A3E84">
        <w:rPr>
          <w:rtl/>
        </w:rPr>
        <w:t xml:space="preserve"> </w:t>
      </w:r>
      <w:r w:rsidRPr="005A2F81">
        <w:rPr>
          <w:rtl/>
        </w:rPr>
        <w:t>אני אתמוך במה שנאמר לפני על</w:t>
      </w:r>
      <w:r w:rsidR="005A3E84">
        <w:rPr>
          <w:rtl/>
        </w:rPr>
        <w:t>-</w:t>
      </w:r>
      <w:r w:rsidRPr="005A2F81">
        <w:rPr>
          <w:rtl/>
        </w:rPr>
        <w:t>ידי חבר הכנסת</w:t>
      </w:r>
      <w:r w:rsidR="005A3E84">
        <w:rPr>
          <w:rtl/>
        </w:rPr>
        <w:t xml:space="preserve"> </w:t>
      </w:r>
      <w:r w:rsidRPr="005A2F81">
        <w:rPr>
          <w:rtl/>
        </w:rPr>
        <w:t>כנעאן. ההשקעה בתשתיות לשנה הבאה מתוכננת, לדעתי, בצורה הלא</w:t>
      </w:r>
      <w:r w:rsidR="005A3E84">
        <w:rPr>
          <w:rtl/>
        </w:rPr>
        <w:t>-</w:t>
      </w:r>
      <w:r w:rsidRPr="005A2F81">
        <w:rPr>
          <w:rtl/>
        </w:rPr>
        <w:t>נכונה. כבוד השר, אני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שהקו</w:t>
      </w:r>
      <w:r w:rsidR="005A3E84">
        <w:rPr>
          <w:rtl/>
        </w:rPr>
        <w:t xml:space="preserve"> </w:t>
      </w:r>
      <w:r w:rsidRPr="005A2F81">
        <w:rPr>
          <w:rtl/>
        </w:rPr>
        <w:t>שלך, שהבאת אותו פעמים מספר, להתחיל באופן רציני לשנות בעצם את מנהגי</w:t>
      </w:r>
      <w:r w:rsidR="005A3E84">
        <w:rPr>
          <w:rtl/>
        </w:rPr>
        <w:t xml:space="preserve"> </w:t>
      </w:r>
      <w:r w:rsidRPr="005A2F81">
        <w:rPr>
          <w:rtl/>
        </w:rPr>
        <w:t>התחבורה</w:t>
      </w:r>
      <w:r w:rsidR="005A3E84">
        <w:rPr>
          <w:rtl/>
        </w:rPr>
        <w:t xml:space="preserve"> </w:t>
      </w:r>
      <w:r w:rsidRPr="005A2F81">
        <w:rPr>
          <w:rtl/>
        </w:rPr>
        <w:t>הציבורית</w:t>
      </w:r>
      <w:r w:rsidR="005A3E84">
        <w:rPr>
          <w:rtl/>
        </w:rPr>
        <w:t xml:space="preserve"> </w:t>
      </w:r>
      <w:r w:rsidRPr="005A2F81">
        <w:rPr>
          <w:rtl/>
        </w:rPr>
        <w:t>במדינת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ישראל, הסבה לטובת הרכבת והרכבת הקלה </w:t>
      </w:r>
      <w:r w:rsidR="005A3E84">
        <w:rPr>
          <w:rtl/>
        </w:rPr>
        <w:t>–</w:t>
      </w:r>
      <w:r w:rsidRPr="005A2F81">
        <w:rPr>
          <w:rtl/>
        </w:rPr>
        <w:t xml:space="preserve"> המגמה הזאת לא</w:t>
      </w:r>
      <w:r w:rsidR="005A3E84">
        <w:rPr>
          <w:rtl/>
        </w:rPr>
        <w:t xml:space="preserve"> </w:t>
      </w:r>
      <w:r w:rsidRPr="005A2F81">
        <w:rPr>
          <w:rtl/>
        </w:rPr>
        <w:t>מצאה</w:t>
      </w:r>
      <w:r w:rsidR="005A3E84">
        <w:rPr>
          <w:rtl/>
        </w:rPr>
        <w:t xml:space="preserve"> </w:t>
      </w:r>
      <w:r w:rsidRPr="005A2F81">
        <w:rPr>
          <w:rtl/>
        </w:rPr>
        <w:t>ביטוי</w:t>
      </w:r>
      <w:r w:rsidR="005A3E84">
        <w:rPr>
          <w:rtl/>
        </w:rPr>
        <w:t xml:space="preserve"> </w:t>
      </w:r>
      <w:r w:rsidRPr="005A2F81">
        <w:rPr>
          <w:rtl/>
        </w:rPr>
        <w:t>בתקציב. אנחנו ממשיכים להשקיע את רוב הכסף בתשתיות, בכבישים, והגדלה</w:t>
      </w:r>
      <w:r w:rsidR="005A3E84">
        <w:rPr>
          <w:rtl/>
        </w:rPr>
        <w:t xml:space="preserve"> </w:t>
      </w:r>
      <w:r w:rsidRPr="005A2F81">
        <w:rPr>
          <w:rtl/>
        </w:rPr>
        <w:t>משמעותית</w:t>
      </w:r>
      <w:r w:rsidR="005A3E84">
        <w:rPr>
          <w:rtl/>
        </w:rPr>
        <w:t xml:space="preserve"> </w:t>
      </w:r>
      <w:r w:rsidRPr="005A2F81">
        <w:rPr>
          <w:rtl/>
        </w:rPr>
        <w:t>של תקציבי הרכבת טרם נעשתה.</w:t>
      </w:r>
      <w:r w:rsidR="005A3E84">
        <w:rPr>
          <w:rtl/>
        </w:rPr>
        <w:t xml:space="preserve"> </w:t>
      </w:r>
      <w:r w:rsidRPr="005A2F81">
        <w:rPr>
          <w:rtl/>
        </w:rPr>
        <w:t>כלומר, אתה הקצבת לזה סכום גדול יותר מאשר</w:t>
      </w:r>
      <w:r w:rsidR="005A3E84">
        <w:rPr>
          <w:rtl/>
        </w:rPr>
        <w:t xml:space="preserve"> </w:t>
      </w:r>
      <w:r w:rsidRPr="005A2F81">
        <w:rPr>
          <w:rtl/>
        </w:rPr>
        <w:t>היה</w:t>
      </w:r>
      <w:r w:rsidR="005A3E84">
        <w:rPr>
          <w:rtl/>
        </w:rPr>
        <w:t xml:space="preserve"> </w:t>
      </w:r>
      <w:r w:rsidRPr="005A2F81">
        <w:rPr>
          <w:rtl/>
        </w:rPr>
        <w:t>בשנים</w:t>
      </w:r>
      <w:r w:rsidR="005A3E84">
        <w:rPr>
          <w:rtl/>
        </w:rPr>
        <w:t xml:space="preserve"> </w:t>
      </w:r>
      <w:r w:rsidRPr="005A2F81">
        <w:rPr>
          <w:rtl/>
        </w:rPr>
        <w:t>הקודמות, אבל הוא קטן מאוד לעומת הפערים שנוצרו פה. זה הפתרון היחיד.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בדעה,</w:t>
      </w:r>
      <w:r w:rsidR="005A3E84">
        <w:rPr>
          <w:rtl/>
        </w:rPr>
        <w:t xml:space="preserve"> </w:t>
      </w:r>
      <w:r w:rsidRPr="005A2F81">
        <w:rPr>
          <w:rtl/>
        </w:rPr>
        <w:t>שכביש</w:t>
      </w:r>
      <w:r w:rsidR="005A3E84">
        <w:rPr>
          <w:rtl/>
        </w:rPr>
        <w:t xml:space="preserve"> </w:t>
      </w:r>
      <w:r w:rsidRPr="005A2F81">
        <w:rPr>
          <w:rtl/>
        </w:rPr>
        <w:t>חוצה</w:t>
      </w:r>
      <w:r w:rsidR="005A3E84">
        <w:rPr>
          <w:rtl/>
        </w:rPr>
        <w:t>-</w:t>
      </w:r>
      <w:r w:rsidRPr="005A2F81">
        <w:rPr>
          <w:rtl/>
        </w:rPr>
        <w:t>ישראל הוא מפגע אקולוגי, ללא תועלת תחבורתית של</w:t>
      </w:r>
      <w:r w:rsidR="005A3E84">
        <w:rPr>
          <w:rtl/>
        </w:rPr>
        <w:t xml:space="preserve"> </w:t>
      </w:r>
      <w:r w:rsidRPr="005A2F81">
        <w:rPr>
          <w:rtl/>
        </w:rPr>
        <w:t>ממש.</w:t>
      </w:r>
      <w:r w:rsidR="005A3E84">
        <w:rPr>
          <w:rtl/>
        </w:rPr>
        <w:t xml:space="preserve"> </w:t>
      </w:r>
      <w:r w:rsidRPr="005A2F81">
        <w:rPr>
          <w:rtl/>
        </w:rPr>
        <w:t>סליחה.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אופיר פינס</w:t>
      </w:r>
      <w:r w:rsidR="005A3E84">
        <w:rPr>
          <w:rtl/>
        </w:rPr>
        <w:t>-</w:t>
      </w:r>
      <w:r w:rsidRPr="005A2F81">
        <w:rPr>
          <w:rtl/>
        </w:rPr>
        <w:t>פז, איך תדע מה להשיב לו אחרי כן? אתה מפריע לשר.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כמה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>נשקיע בכבישים, ויש חובה להשקיע בכבישים ואי</w:t>
      </w:r>
      <w:r w:rsidR="005A3E84">
        <w:rPr>
          <w:rtl/>
        </w:rPr>
        <w:t>-</w:t>
      </w:r>
      <w:r w:rsidRPr="005A2F81">
        <w:rPr>
          <w:rtl/>
        </w:rPr>
        <w:t>אפשר להזניח אותם, לא</w:t>
      </w:r>
      <w:r w:rsidR="005A3E84">
        <w:rPr>
          <w:rtl/>
        </w:rPr>
        <w:t xml:space="preserve"> </w:t>
      </w:r>
      <w:r w:rsidRPr="005A2F81">
        <w:rPr>
          <w:rtl/>
        </w:rPr>
        <w:t>יפתור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הבעיות</w:t>
      </w:r>
      <w:r w:rsidR="005A3E84">
        <w:rPr>
          <w:rtl/>
        </w:rPr>
        <w:t xml:space="preserve"> </w:t>
      </w:r>
      <w:r w:rsidRPr="005A2F81">
        <w:rPr>
          <w:rtl/>
        </w:rPr>
        <w:t>הכואבות האלה וגם לא יפתור את בעיית התחבורה במדינת ישראל כפי</w:t>
      </w:r>
      <w:r w:rsidR="005A3E84">
        <w:rPr>
          <w:rtl/>
        </w:rPr>
        <w:t xml:space="preserve"> </w:t>
      </w:r>
      <w:r w:rsidRPr="005A2F81">
        <w:rPr>
          <w:rtl/>
        </w:rPr>
        <w:t>שאנחנו</w:t>
      </w:r>
      <w:r w:rsidR="005A3E84">
        <w:rPr>
          <w:rtl/>
        </w:rPr>
        <w:t xml:space="preserve"> </w:t>
      </w:r>
      <w:r w:rsidRPr="005A2F81">
        <w:rPr>
          <w:rtl/>
        </w:rPr>
        <w:t>רואים</w:t>
      </w:r>
      <w:r w:rsidR="005A3E84">
        <w:rPr>
          <w:rtl/>
        </w:rPr>
        <w:t xml:space="preserve"> </w:t>
      </w:r>
      <w:r w:rsidRPr="005A2F81">
        <w:rPr>
          <w:rtl/>
        </w:rPr>
        <w:t>אותה.</w:t>
      </w:r>
      <w:r w:rsidR="005A3E84">
        <w:rPr>
          <w:rtl/>
        </w:rPr>
        <w:t xml:space="preserve"> </w:t>
      </w:r>
      <w:r w:rsidRPr="005A2F81">
        <w:rPr>
          <w:rtl/>
        </w:rPr>
        <w:t>אנחנו צריכים להתחשב בסדרי הגודל שלנו. האדמה היא הדבר הכי</w:t>
      </w:r>
      <w:r w:rsidR="005A3E84">
        <w:rPr>
          <w:rtl/>
        </w:rPr>
        <w:t xml:space="preserve"> </w:t>
      </w:r>
      <w:r w:rsidRPr="005A2F81">
        <w:rPr>
          <w:rtl/>
        </w:rPr>
        <w:t>יקר,</w:t>
      </w:r>
      <w:r w:rsidR="005A3E84">
        <w:rPr>
          <w:rtl/>
        </w:rPr>
        <w:t xml:space="preserve"> </w:t>
      </w:r>
      <w:r w:rsidRPr="005A2F81">
        <w:rPr>
          <w:rtl/>
        </w:rPr>
        <w:t>והכביש</w:t>
      </w:r>
      <w:r w:rsidR="005A3E84">
        <w:rPr>
          <w:rtl/>
        </w:rPr>
        <w:t xml:space="preserve"> </w:t>
      </w:r>
      <w:r w:rsidRPr="005A2F81">
        <w:rPr>
          <w:rtl/>
        </w:rPr>
        <w:t>אוכל</w:t>
      </w:r>
      <w:r w:rsidR="005A3E84">
        <w:rPr>
          <w:rtl/>
        </w:rPr>
        <w:t xml:space="preserve"> </w:t>
      </w:r>
      <w:r w:rsidRPr="005A2F81">
        <w:rPr>
          <w:rtl/>
        </w:rPr>
        <w:t>אותה.</w:t>
      </w:r>
      <w:r w:rsidR="005A3E84">
        <w:rPr>
          <w:rtl/>
        </w:rPr>
        <w:t xml:space="preserve"> </w:t>
      </w:r>
      <w:r w:rsidRPr="005A2F81">
        <w:rPr>
          <w:rtl/>
        </w:rPr>
        <w:t>הכביש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השוליים</w:t>
      </w:r>
      <w:r w:rsidR="005A3E84">
        <w:rPr>
          <w:rtl/>
        </w:rPr>
        <w:t xml:space="preserve"> </w:t>
      </w:r>
      <w:r w:rsidRPr="005A2F81">
        <w:rPr>
          <w:rtl/>
        </w:rPr>
        <w:t>שלו</w:t>
      </w:r>
      <w:r w:rsidR="005A3E84">
        <w:rPr>
          <w:rtl/>
        </w:rPr>
        <w:t xml:space="preserve"> </w:t>
      </w:r>
      <w:r w:rsidRPr="005A2F81">
        <w:rPr>
          <w:rtl/>
        </w:rPr>
        <w:t>ועם כל הדברים היפים שלמשל</w:t>
      </w:r>
      <w:r w:rsidR="005A3E84">
        <w:rPr>
          <w:rtl/>
        </w:rPr>
        <w:t xml:space="preserve"> </w:t>
      </w:r>
      <w:r w:rsidRPr="005A2F81">
        <w:rPr>
          <w:rtl/>
        </w:rPr>
        <w:t>מתוכננים</w:t>
      </w:r>
      <w:r w:rsidR="005A3E84">
        <w:rPr>
          <w:rtl/>
        </w:rPr>
        <w:t xml:space="preserve"> </w:t>
      </w:r>
      <w:r w:rsidRPr="005A2F81">
        <w:rPr>
          <w:rtl/>
        </w:rPr>
        <w:t>בכביש</w:t>
      </w:r>
      <w:r w:rsidR="005A3E84">
        <w:rPr>
          <w:rtl/>
        </w:rPr>
        <w:t xml:space="preserve"> </w:t>
      </w:r>
      <w:r w:rsidRPr="005A2F81">
        <w:rPr>
          <w:rtl/>
        </w:rPr>
        <w:t>חוצה</w:t>
      </w:r>
      <w:r w:rsidR="005A3E84">
        <w:rPr>
          <w:rtl/>
        </w:rPr>
        <w:t>-</w:t>
      </w:r>
      <w:r w:rsidRPr="005A2F81">
        <w:rPr>
          <w:rtl/>
        </w:rPr>
        <w:t>ישראל</w:t>
      </w:r>
      <w:r w:rsidR="005A3E84">
        <w:rPr>
          <w:rtl/>
        </w:rPr>
        <w:t xml:space="preserve"> –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לעשות.</w:t>
      </w:r>
      <w:r w:rsidR="005A3E84">
        <w:rPr>
          <w:rtl/>
        </w:rPr>
        <w:t xml:space="preserve"> </w:t>
      </w:r>
      <w:r w:rsidRPr="005A2F81">
        <w:rPr>
          <w:rtl/>
        </w:rPr>
        <w:t>לעומת</w:t>
      </w:r>
      <w:r w:rsidR="005A3E84">
        <w:rPr>
          <w:rtl/>
        </w:rPr>
        <w:t xml:space="preserve"> </w:t>
      </w:r>
      <w:r w:rsidRPr="005A2F81">
        <w:rPr>
          <w:rtl/>
        </w:rPr>
        <w:t>הרכבת</w:t>
      </w:r>
      <w:r w:rsidR="005A3E84">
        <w:rPr>
          <w:rtl/>
        </w:rPr>
        <w:t xml:space="preserve"> </w:t>
      </w:r>
      <w:r w:rsidRPr="005A2F81">
        <w:rPr>
          <w:rtl/>
        </w:rPr>
        <w:t>ולעומת פתרונות</w:t>
      </w:r>
      <w:r w:rsidR="005A3E84">
        <w:rPr>
          <w:rtl/>
        </w:rPr>
        <w:t xml:space="preserve"> </w:t>
      </w:r>
      <w:r w:rsidRPr="005A2F81">
        <w:rPr>
          <w:rtl/>
        </w:rPr>
        <w:t>ציבוריים,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עתיר</w:t>
      </w:r>
      <w:r w:rsidR="005A3E84">
        <w:rPr>
          <w:rtl/>
        </w:rPr>
        <w:t xml:space="preserve"> </w:t>
      </w:r>
      <w:r w:rsidRPr="005A2F81">
        <w:rPr>
          <w:rtl/>
        </w:rPr>
        <w:t>קרקע. מבחינת הבטיחות, ודאי וודאי שהפתרונות הציבוריים</w:t>
      </w:r>
      <w:r w:rsidR="005A3E84">
        <w:rPr>
          <w:rtl/>
        </w:rPr>
        <w:t xml:space="preserve"> </w:t>
      </w:r>
      <w:r w:rsidRPr="005A2F81">
        <w:rPr>
          <w:rtl/>
        </w:rPr>
        <w:t>בכלל והרכבת במיוחד הם הפתרונות הטובים ביותר והבטוחים ביותר.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דבר אחר </w:t>
      </w:r>
      <w:r w:rsidR="005A3E84">
        <w:rPr>
          <w:rtl/>
        </w:rPr>
        <w:t>–</w:t>
      </w:r>
      <w:r w:rsidRPr="005A2F81">
        <w:rPr>
          <w:rtl/>
        </w:rPr>
        <w:t xml:space="preserve"> דיברנו פעמים מספר ושנים רבות על כך שצריך ללכת ולהנחות את הנהיגה</w:t>
      </w:r>
      <w:r w:rsidR="005A3E84">
        <w:rPr>
          <w:rtl/>
        </w:rPr>
        <w:t xml:space="preserve"> </w:t>
      </w:r>
      <w:r w:rsidRPr="005A2F81">
        <w:rPr>
          <w:rtl/>
        </w:rPr>
        <w:t>ולהראותה</w:t>
      </w:r>
      <w:r w:rsidR="005A3E84">
        <w:rPr>
          <w:rtl/>
        </w:rPr>
        <w:t xml:space="preserve"> </w:t>
      </w:r>
      <w:r w:rsidRPr="005A2F81">
        <w:rPr>
          <w:rtl/>
        </w:rPr>
        <w:t>ולראותה</w:t>
      </w:r>
      <w:r w:rsidR="005A3E84">
        <w:rPr>
          <w:rtl/>
        </w:rPr>
        <w:t xml:space="preserve"> </w:t>
      </w:r>
      <w:r w:rsidRPr="005A2F81">
        <w:rPr>
          <w:rtl/>
        </w:rPr>
        <w:t>כנושא</w:t>
      </w:r>
      <w:r w:rsidR="005A3E84">
        <w:rPr>
          <w:rtl/>
        </w:rPr>
        <w:t xml:space="preserve"> </w:t>
      </w:r>
      <w:r w:rsidRPr="005A2F81">
        <w:rPr>
          <w:rtl/>
        </w:rPr>
        <w:t>בבתי</w:t>
      </w:r>
      <w:r w:rsidR="005A3E84">
        <w:rPr>
          <w:rtl/>
        </w:rPr>
        <w:t>-</w:t>
      </w:r>
      <w:r w:rsidRPr="005A2F81">
        <w:rPr>
          <w:rtl/>
        </w:rPr>
        <w:t>ספר.</w:t>
      </w:r>
      <w:r w:rsidR="005A3E84">
        <w:rPr>
          <w:rtl/>
        </w:rPr>
        <w:t xml:space="preserve"> </w:t>
      </w:r>
      <w:r w:rsidRPr="005A2F81">
        <w:rPr>
          <w:rtl/>
        </w:rPr>
        <w:t>ברגע</w:t>
      </w:r>
      <w:r w:rsidR="005A3E84">
        <w:rPr>
          <w:rtl/>
        </w:rPr>
        <w:t xml:space="preserve"> </w:t>
      </w:r>
      <w:r w:rsidRPr="005A2F81">
        <w:rPr>
          <w:rtl/>
        </w:rPr>
        <w:t>שזה מתחיל להיות חלק מהתרבות ומערכת</w:t>
      </w:r>
      <w:r w:rsidR="005A3E84">
        <w:rPr>
          <w:rtl/>
        </w:rPr>
        <w:t xml:space="preserve"> </w:t>
      </w:r>
      <w:r w:rsidRPr="005A2F81">
        <w:rPr>
          <w:rtl/>
        </w:rPr>
        <w:t>בתי</w:t>
      </w:r>
      <w:r w:rsidR="005A3E84">
        <w:rPr>
          <w:rtl/>
        </w:rPr>
        <w:t>-</w:t>
      </w:r>
      <w:r w:rsidRPr="005A2F81">
        <w:rPr>
          <w:rtl/>
        </w:rPr>
        <w:t>הספר</w:t>
      </w:r>
      <w:r w:rsidR="005A3E84">
        <w:rPr>
          <w:rtl/>
        </w:rPr>
        <w:t xml:space="preserve"> </w:t>
      </w:r>
      <w:r w:rsidRPr="005A2F81">
        <w:rPr>
          <w:rtl/>
        </w:rPr>
        <w:t>תחייב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סוג אחר של התייחסות לנהיגה </w:t>
      </w:r>
      <w:r w:rsidR="005A3E84">
        <w:rPr>
          <w:rtl/>
        </w:rPr>
        <w:t>–</w:t>
      </w:r>
      <w:r w:rsidRPr="005A2F81">
        <w:rPr>
          <w:rtl/>
        </w:rPr>
        <w:t xml:space="preserve"> ואנחנו יודעים מה קורה במערכת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המבחנים הפרטית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מבקש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וכמה דברים שלא מתקבלים על הדעת יש שם; הליכה אל בתי</w:t>
      </w:r>
      <w:r>
        <w:rPr>
          <w:rtl/>
        </w:rPr>
        <w:t>-</w:t>
      </w:r>
      <w:r w:rsidR="005A2F81" w:rsidRPr="005A2F81">
        <w:rPr>
          <w:rtl/>
        </w:rPr>
        <w:t>הספר אמורה לשפר את</w:t>
      </w:r>
      <w:r>
        <w:rPr>
          <w:rtl/>
        </w:rPr>
        <w:t xml:space="preserve"> </w:t>
      </w:r>
      <w:r w:rsidR="005A2F81" w:rsidRPr="005A2F81">
        <w:rPr>
          <w:rtl/>
        </w:rPr>
        <w:t>כלל ההתנהגות שלנו בכבישים.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אחרון</w:t>
      </w:r>
      <w:r w:rsidR="005A3E84">
        <w:rPr>
          <w:rtl/>
        </w:rPr>
        <w:t xml:space="preserve"> – </w:t>
      </w:r>
      <w:r w:rsidRPr="005A2F81">
        <w:rPr>
          <w:rtl/>
        </w:rPr>
        <w:t>אמרו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מומחים, שבנוהלי התנועה במדינת ישראל אנחנו עומדים</w:t>
      </w:r>
      <w:r w:rsidR="005A3E84">
        <w:rPr>
          <w:rtl/>
        </w:rPr>
        <w:t xml:space="preserve"> </w:t>
      </w:r>
      <w:r w:rsidRPr="005A2F81">
        <w:rPr>
          <w:rtl/>
        </w:rPr>
        <w:t>בפיגור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איזה</w:t>
      </w:r>
      <w:r w:rsidR="005A3E84">
        <w:rPr>
          <w:rtl/>
        </w:rPr>
        <w:t xml:space="preserve"> </w:t>
      </w:r>
      <w:r w:rsidRPr="005A2F81">
        <w:rPr>
          <w:rtl/>
        </w:rPr>
        <w:t>30</w:t>
      </w:r>
      <w:r w:rsidR="005A3E84">
        <w:rPr>
          <w:rtl/>
        </w:rPr>
        <w:t xml:space="preserve"> </w:t>
      </w:r>
      <w:r w:rsidRPr="005A2F81">
        <w:rPr>
          <w:rtl/>
        </w:rPr>
        <w:t>שנה מאירופה. כלומר, כללי הנהיגה אצלנו,</w:t>
      </w:r>
      <w:r w:rsidR="005A3E84">
        <w:rPr>
          <w:rtl/>
        </w:rPr>
        <w:t xml:space="preserve"> </w:t>
      </w:r>
      <w:r w:rsidRPr="005A2F81">
        <w:rPr>
          <w:rtl/>
        </w:rPr>
        <w:t>חלקם כמובן, מאוד</w:t>
      </w:r>
      <w:r w:rsidR="005A3E84">
        <w:rPr>
          <w:rtl/>
        </w:rPr>
        <w:t xml:space="preserve"> </w:t>
      </w:r>
      <w:r w:rsidRPr="005A2F81">
        <w:rPr>
          <w:rtl/>
        </w:rPr>
        <w:t>מיושנים.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מציע</w:t>
      </w:r>
      <w:r w:rsidR="005A3E84">
        <w:rPr>
          <w:rtl/>
        </w:rPr>
        <w:t xml:space="preserve"> </w:t>
      </w:r>
      <w:r w:rsidRPr="005A2F81">
        <w:rPr>
          <w:rtl/>
        </w:rPr>
        <w:t>לבדוק את הסוגיה הזאת בצורה יסודית. אני אעביר לך את החומר</w:t>
      </w:r>
      <w:r w:rsidR="005A3E84">
        <w:rPr>
          <w:rtl/>
        </w:rPr>
        <w:t xml:space="preserve"> </w:t>
      </w:r>
      <w:r w:rsidRPr="005A2F81">
        <w:rPr>
          <w:rtl/>
        </w:rPr>
        <w:t>שהצטבר אצלי.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עתה, חבר הכנסת אליעזר כהן,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משה רפאל גפני,</w:t>
      </w:r>
      <w:r w:rsidR="005A3E84">
        <w:rPr>
          <w:rtl/>
        </w:rPr>
        <w:t xml:space="preserve"> </w:t>
      </w:r>
      <w:r w:rsidRPr="005A2F81">
        <w:rPr>
          <w:rtl/>
        </w:rPr>
        <w:t>מוישה רפואל.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קריאה: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 מערבבים קודש בקודש.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כהן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</w:t>
      </w:r>
      <w:r w:rsidR="005A3E84">
        <w:rPr>
          <w:rtl/>
        </w:rPr>
        <w:t xml:space="preserve"> </w:t>
      </w:r>
      <w:r w:rsidRPr="005A2F81">
        <w:rPr>
          <w:rtl/>
        </w:rPr>
        <w:t>אני מציע לטפל בנושא תאונות הדרכים בשלושה</w:t>
      </w:r>
      <w:r w:rsidR="005A3E84">
        <w:rPr>
          <w:rtl/>
        </w:rPr>
        <w:t xml:space="preserve"> </w:t>
      </w:r>
      <w:r w:rsidRPr="005A2F81">
        <w:rPr>
          <w:rtl/>
        </w:rPr>
        <w:t>דברים</w:t>
      </w:r>
      <w:r w:rsidR="005A3E84">
        <w:rPr>
          <w:rtl/>
        </w:rPr>
        <w:t xml:space="preserve"> </w:t>
      </w:r>
      <w:r w:rsidRPr="005A2F81">
        <w:rPr>
          <w:rtl/>
        </w:rPr>
        <w:t>עיקריים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ולתת להם עדיפות: דבר אחד הוא התנגשויות המצח </w:t>
      </w:r>
      <w:r w:rsidR="005A3E84">
        <w:rPr>
          <w:rtl/>
        </w:rPr>
        <w:t>–</w:t>
      </w:r>
      <w:r w:rsidRPr="005A2F81">
        <w:rPr>
          <w:rtl/>
        </w:rPr>
        <w:t xml:space="preserve"> מכוניות שעוברות</w:t>
      </w:r>
      <w:r w:rsidR="005A3E84">
        <w:rPr>
          <w:rtl/>
        </w:rPr>
        <w:t xml:space="preserve"> </w:t>
      </w:r>
      <w:r w:rsidRPr="005A2F81">
        <w:rPr>
          <w:rtl/>
        </w:rPr>
        <w:t>מנתיב</w:t>
      </w:r>
      <w:r w:rsidR="005A3E84">
        <w:rPr>
          <w:rtl/>
        </w:rPr>
        <w:t xml:space="preserve"> </w:t>
      </w:r>
      <w:r w:rsidRPr="005A2F81">
        <w:rPr>
          <w:rtl/>
        </w:rPr>
        <w:t>ומתנגשות</w:t>
      </w:r>
      <w:r w:rsidR="005A3E84">
        <w:rPr>
          <w:rtl/>
        </w:rPr>
        <w:t xml:space="preserve"> </w:t>
      </w:r>
      <w:r w:rsidRPr="005A2F81">
        <w:rPr>
          <w:rtl/>
        </w:rPr>
        <w:t>במכונית</w:t>
      </w:r>
      <w:r w:rsidR="005A3E84">
        <w:rPr>
          <w:rtl/>
        </w:rPr>
        <w:t xml:space="preserve"> </w:t>
      </w:r>
      <w:r w:rsidRPr="005A2F81">
        <w:rPr>
          <w:rtl/>
        </w:rPr>
        <w:t>שממול,</w:t>
      </w:r>
      <w:r w:rsidR="005A3E84">
        <w:rPr>
          <w:rtl/>
        </w:rPr>
        <w:t xml:space="preserve"> </w:t>
      </w:r>
      <w:r w:rsidRPr="005A2F81">
        <w:rPr>
          <w:rtl/>
        </w:rPr>
        <w:t>בנתיב</w:t>
      </w:r>
      <w:r w:rsidR="005A3E84">
        <w:rPr>
          <w:rtl/>
        </w:rPr>
        <w:t xml:space="preserve"> </w:t>
      </w:r>
      <w:r w:rsidRPr="005A2F81">
        <w:rPr>
          <w:rtl/>
        </w:rPr>
        <w:t>שממול.</w:t>
      </w:r>
      <w:r w:rsidR="005A3E84">
        <w:rPr>
          <w:rtl/>
        </w:rPr>
        <w:t xml:space="preserve"> </w:t>
      </w:r>
      <w:r w:rsidRPr="005A2F81">
        <w:rPr>
          <w:rtl/>
        </w:rPr>
        <w:t>המכונית שסוטה מהנתיב פוגשת את</w:t>
      </w:r>
      <w:r w:rsidR="005A3E84">
        <w:rPr>
          <w:rtl/>
        </w:rPr>
        <w:t xml:space="preserve"> </w:t>
      </w:r>
      <w:r w:rsidRPr="005A2F81">
        <w:rPr>
          <w:rtl/>
        </w:rPr>
        <w:t>המכונית</w:t>
      </w:r>
      <w:r w:rsidR="005A3E84">
        <w:rPr>
          <w:rtl/>
        </w:rPr>
        <w:t xml:space="preserve"> </w:t>
      </w:r>
      <w:r w:rsidRPr="005A2F81">
        <w:rPr>
          <w:rtl/>
        </w:rPr>
        <w:t>שממול בהפתעה מוחלטת, ושתיהן בדרך כלל מצויות במהירויות גבוהות. כמעט כל</w:t>
      </w:r>
      <w:r w:rsidR="005A3E84">
        <w:rPr>
          <w:rtl/>
        </w:rPr>
        <w:t xml:space="preserve"> </w:t>
      </w:r>
      <w:r w:rsidRPr="005A2F81">
        <w:rPr>
          <w:rtl/>
        </w:rPr>
        <w:t>תאונות המצח של סטייה מנתיב מסתיימות בהרוגים עם הרבה מאוד פצועים קשה.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מניסיוני,</w:t>
      </w:r>
      <w:r w:rsidR="005A3E84">
        <w:rPr>
          <w:rtl/>
        </w:rPr>
        <w:t xml:space="preserve"> </w:t>
      </w:r>
      <w:r w:rsidRPr="005A2F81">
        <w:rPr>
          <w:rtl/>
        </w:rPr>
        <w:t>כמעט כל אחד מאתנו בכל נהיגה רואה שזה קורה במכוניות לידו, כשהוא</w:t>
      </w:r>
      <w:r w:rsidR="005A3E84">
        <w:rPr>
          <w:rtl/>
        </w:rPr>
        <w:t xml:space="preserve"> </w:t>
      </w:r>
      <w:r w:rsidRPr="005A2F81">
        <w:rPr>
          <w:rtl/>
        </w:rPr>
        <w:t>נוהג,</w:t>
      </w:r>
      <w:r w:rsidR="005A3E84">
        <w:rPr>
          <w:rtl/>
        </w:rPr>
        <w:t xml:space="preserve"> </w:t>
      </w:r>
      <w:r w:rsidRPr="005A2F81">
        <w:rPr>
          <w:rtl/>
        </w:rPr>
        <w:t>כאשר</w:t>
      </w:r>
      <w:r w:rsidR="005A3E84">
        <w:rPr>
          <w:rtl/>
        </w:rPr>
        <w:t xml:space="preserve"> </w:t>
      </w:r>
      <w:r w:rsidRPr="005A2F81">
        <w:rPr>
          <w:rtl/>
        </w:rPr>
        <w:t>אדם מתכופף להרים משהו, כאשר נהגת מתעסקת עם הילד שלה בכיסא האחורי,</w:t>
      </w:r>
      <w:r w:rsidR="005A3E84">
        <w:rPr>
          <w:rtl/>
        </w:rPr>
        <w:t xml:space="preserve"> </w:t>
      </w:r>
      <w:r w:rsidRPr="005A2F81">
        <w:rPr>
          <w:rtl/>
        </w:rPr>
        <w:t>כאשר</w:t>
      </w:r>
      <w:r w:rsidR="005A3E84">
        <w:rPr>
          <w:rtl/>
        </w:rPr>
        <w:t xml:space="preserve"> </w:t>
      </w:r>
      <w:r w:rsidRPr="005A2F81">
        <w:rPr>
          <w:rtl/>
        </w:rPr>
        <w:t>מישהו</w:t>
      </w:r>
      <w:r w:rsidR="005A3E84">
        <w:rPr>
          <w:rtl/>
        </w:rPr>
        <w:t xml:space="preserve"> </w:t>
      </w:r>
      <w:r w:rsidRPr="005A2F81">
        <w:rPr>
          <w:rtl/>
        </w:rPr>
        <w:t>מרים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פנקס הטלפונים שלו ואתה רואה שהוא מתעסק אתו בצד ובכלל לא</w:t>
      </w:r>
      <w:r w:rsidR="005A3E84">
        <w:rPr>
          <w:rtl/>
        </w:rPr>
        <w:t xml:space="preserve"> </w:t>
      </w:r>
      <w:r w:rsidRPr="005A2F81">
        <w:rPr>
          <w:rtl/>
        </w:rPr>
        <w:t>מסתכל לכביש.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להפסיק</w:t>
      </w:r>
      <w:r w:rsidR="005A3E84">
        <w:rPr>
          <w:rtl/>
        </w:rPr>
        <w:t xml:space="preserve"> </w:t>
      </w:r>
      <w:r w:rsidRPr="005A2F81">
        <w:rPr>
          <w:rtl/>
        </w:rPr>
        <w:t>לנהוג</w:t>
      </w:r>
      <w:r w:rsidR="005A3E84">
        <w:rPr>
          <w:rtl/>
        </w:rPr>
        <w:t xml:space="preserve"> </w:t>
      </w:r>
      <w:r w:rsidRPr="005A2F81">
        <w:rPr>
          <w:rtl/>
        </w:rPr>
        <w:t>בשעת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נהיגה, אף לא לשנייה </w:t>
      </w:r>
      <w:r w:rsidR="005A3E84">
        <w:rPr>
          <w:rtl/>
        </w:rPr>
        <w:t>–</w:t>
      </w:r>
      <w:r w:rsidRPr="005A2F81">
        <w:rPr>
          <w:rtl/>
        </w:rPr>
        <w:t xml:space="preserve"> נקודה. יש ססמה מצוינת</w:t>
      </w:r>
      <w:r w:rsidR="005A3E84">
        <w:rPr>
          <w:rtl/>
        </w:rPr>
        <w:t xml:space="preserve"> </w:t>
      </w:r>
      <w:r w:rsidRPr="005A2F81">
        <w:rPr>
          <w:rtl/>
        </w:rPr>
        <w:t>בפרסומים</w:t>
      </w:r>
      <w:r w:rsidR="005A3E84">
        <w:rPr>
          <w:rtl/>
        </w:rPr>
        <w:t xml:space="preserve"> </w:t>
      </w:r>
      <w:r w:rsidRPr="005A2F81">
        <w:rPr>
          <w:rtl/>
        </w:rPr>
        <w:t>האחרונים,</w:t>
      </w:r>
      <w:r w:rsidR="005A3E84">
        <w:rPr>
          <w:rtl/>
        </w:rPr>
        <w:t xml:space="preserve"> </w:t>
      </w:r>
      <w:r w:rsidRPr="005A2F81">
        <w:rPr>
          <w:rtl/>
        </w:rPr>
        <w:t>שמאבדים</w:t>
      </w:r>
      <w:r w:rsidR="005A3E84">
        <w:rPr>
          <w:rtl/>
        </w:rPr>
        <w:t xml:space="preserve"> </w:t>
      </w:r>
      <w:r w:rsidRPr="005A2F81">
        <w:rPr>
          <w:rtl/>
        </w:rPr>
        <w:t>חיים ברגע. צריך לפרט את הנושא הזה של הפסקת נהיגה</w:t>
      </w:r>
      <w:r w:rsidR="005A3E84">
        <w:rPr>
          <w:rtl/>
        </w:rPr>
        <w:t xml:space="preserve"> </w:t>
      </w:r>
      <w:r w:rsidRPr="005A2F81">
        <w:rPr>
          <w:rtl/>
        </w:rPr>
        <w:t>בזמן</w:t>
      </w:r>
      <w:r w:rsidR="005A3E84">
        <w:rPr>
          <w:rtl/>
        </w:rPr>
        <w:t xml:space="preserve"> </w:t>
      </w:r>
      <w:r w:rsidRPr="005A2F81">
        <w:rPr>
          <w:rtl/>
        </w:rPr>
        <w:t>נהיגה, כי הדברים האלה הם הגורם העיקרי לסטייה מהנתיב ולתאונות שהן התאונות</w:t>
      </w:r>
      <w:r w:rsidR="005A3E84">
        <w:rPr>
          <w:rtl/>
        </w:rPr>
        <w:t xml:space="preserve"> </w:t>
      </w:r>
      <w:r w:rsidRPr="005A2F81">
        <w:rPr>
          <w:rtl/>
        </w:rPr>
        <w:t>הקטלניות.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השני הוא:</w:t>
      </w:r>
      <w:r w:rsidR="005A3E84">
        <w:rPr>
          <w:rtl/>
        </w:rPr>
        <w:t xml:space="preserve"> </w:t>
      </w:r>
      <w:r w:rsidRPr="005A2F81">
        <w:rPr>
          <w:rtl/>
        </w:rPr>
        <w:t>נהגים המועדים לפורענות ומכוניות המועדות לפורענות.</w:t>
      </w:r>
      <w:r w:rsidR="005A3E84">
        <w:rPr>
          <w:rtl/>
        </w:rPr>
        <w:t xml:space="preserve"> </w:t>
      </w:r>
      <w:r w:rsidRPr="005A2F81">
        <w:rPr>
          <w:rtl/>
        </w:rPr>
        <w:t>לפני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למעלה מחודשיים התברר, שנהג שגרם למותו של רוכב אופנוע </w:t>
      </w:r>
      <w:r w:rsidR="005A3E84">
        <w:rPr>
          <w:rtl/>
        </w:rPr>
        <w:t>–</w:t>
      </w:r>
      <w:r w:rsidRPr="005A2F81">
        <w:rPr>
          <w:rtl/>
        </w:rPr>
        <w:t xml:space="preserve"> רוכב האופנוע לחלוטין לא</w:t>
      </w:r>
      <w:r w:rsidR="005A3E84">
        <w:rPr>
          <w:rtl/>
        </w:rPr>
        <w:t xml:space="preserve"> </w:t>
      </w:r>
      <w:r w:rsidRPr="005A2F81">
        <w:rPr>
          <w:rtl/>
        </w:rPr>
        <w:t>היה</w:t>
      </w:r>
      <w:r w:rsidR="005A3E84">
        <w:rPr>
          <w:rtl/>
        </w:rPr>
        <w:t xml:space="preserve"> </w:t>
      </w:r>
      <w:r w:rsidRPr="005A2F81">
        <w:rPr>
          <w:rtl/>
        </w:rPr>
        <w:t>אשם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היו לו 60 עבירות. צריך לעשות הכול כדי שנהגים כאלה ירדו מהכביש.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כל עבירה שלהם, ולו הכי קלה, חייבים לשלול להם את הרשיון לשנה. צריך להמציא חוקים</w:t>
      </w:r>
      <w:r w:rsidR="005A3E84">
        <w:rPr>
          <w:rtl/>
        </w:rPr>
        <w:t xml:space="preserve"> </w:t>
      </w:r>
      <w:r w:rsidRPr="005A2F81">
        <w:rPr>
          <w:rtl/>
        </w:rPr>
        <w:t>שישללו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הנהיגה</w:t>
      </w:r>
      <w:r w:rsidR="005A3E84">
        <w:rPr>
          <w:rtl/>
        </w:rPr>
        <w:t xml:space="preserve"> </w:t>
      </w:r>
      <w:r w:rsidRPr="005A2F81">
        <w:rPr>
          <w:rtl/>
        </w:rPr>
        <w:t>החופשית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נהגים כאלה על הכבישים, ככל האפשר, ולהסיר אותם</w:t>
      </w:r>
      <w:r w:rsidR="005A3E84">
        <w:rPr>
          <w:rtl/>
        </w:rPr>
        <w:t xml:space="preserve"> </w:t>
      </w:r>
      <w:r w:rsidRPr="005A2F81">
        <w:rPr>
          <w:rtl/>
        </w:rPr>
        <w:t>מהכביש.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האחרון</w:t>
      </w:r>
      <w:r w:rsidR="005A3E84">
        <w:rPr>
          <w:rtl/>
        </w:rPr>
        <w:t xml:space="preserve"> </w:t>
      </w:r>
      <w:r w:rsidRPr="005A2F81">
        <w:rPr>
          <w:rtl/>
        </w:rPr>
        <w:t>הוא: נהגי שבת. כל אחד מאתנו מכיר את התופעה של נהגים צעירים</w:t>
      </w:r>
      <w:r w:rsidR="005A3E84">
        <w:rPr>
          <w:rtl/>
        </w:rPr>
        <w:t xml:space="preserve"> </w:t>
      </w:r>
      <w:r w:rsidRPr="005A2F81">
        <w:rPr>
          <w:rtl/>
        </w:rPr>
        <w:t>שנוסעים</w:t>
      </w:r>
      <w:r w:rsidR="005A3E84">
        <w:rPr>
          <w:rtl/>
        </w:rPr>
        <w:t xml:space="preserve"> </w:t>
      </w:r>
      <w:r w:rsidRPr="005A2F81">
        <w:rPr>
          <w:rtl/>
        </w:rPr>
        <w:t>ליד העיר שבה הם גרים; המכונית מלאה בחברים צעירים שיוצאים לחופשה מהצבא</w:t>
      </w:r>
      <w:r w:rsidR="005A3E84">
        <w:rPr>
          <w:rtl/>
        </w:rPr>
        <w:t xml:space="preserve"> </w:t>
      </w:r>
      <w:r w:rsidRPr="005A2F81">
        <w:rPr>
          <w:rtl/>
        </w:rPr>
        <w:t>וחורשים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הכביש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המכונית</w:t>
      </w:r>
      <w:r w:rsidR="005A3E84">
        <w:rPr>
          <w:rtl/>
        </w:rPr>
        <w:t xml:space="preserve"> </w:t>
      </w:r>
      <w:r w:rsidRPr="005A2F81">
        <w:rPr>
          <w:rtl/>
        </w:rPr>
        <w:t>היפה של האבא, במהירות הרבה יותר גדולה מזו שבה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נוסעים,</w:t>
      </w:r>
      <w:r w:rsidR="005A3E84">
        <w:rPr>
          <w:rtl/>
        </w:rPr>
        <w:t xml:space="preserve"> </w:t>
      </w:r>
      <w:r w:rsidRPr="005A2F81">
        <w:rPr>
          <w:rtl/>
        </w:rPr>
        <w:t>בדרך</w:t>
      </w:r>
      <w:r w:rsidR="005A3E84">
        <w:rPr>
          <w:rtl/>
        </w:rPr>
        <w:t xml:space="preserve"> </w:t>
      </w:r>
      <w:r w:rsidRPr="005A2F81">
        <w:rPr>
          <w:rtl/>
        </w:rPr>
        <w:t>כלל</w:t>
      </w:r>
      <w:r w:rsidR="005A3E84">
        <w:rPr>
          <w:rtl/>
        </w:rPr>
        <w:t xml:space="preserve"> </w:t>
      </w:r>
      <w:r w:rsidRPr="005A2F81">
        <w:rPr>
          <w:rtl/>
        </w:rPr>
        <w:t>בעקיפה</w:t>
      </w:r>
      <w:r w:rsidR="005A3E84">
        <w:rPr>
          <w:rtl/>
        </w:rPr>
        <w:t xml:space="preserve"> </w:t>
      </w:r>
      <w:r w:rsidRPr="005A2F81">
        <w:rPr>
          <w:rtl/>
        </w:rPr>
        <w:t>פראית.</w:t>
      </w:r>
      <w:r w:rsidR="005A3E84">
        <w:rPr>
          <w:rtl/>
        </w:rPr>
        <w:t xml:space="preserve"> </w:t>
      </w:r>
      <w:r w:rsidRPr="005A2F81">
        <w:rPr>
          <w:rtl/>
        </w:rPr>
        <w:t>אנחנו יודעים בדיוק לאילו מסעדות הם</w:t>
      </w:r>
      <w:r w:rsidR="005A3E84">
        <w:rPr>
          <w:rtl/>
        </w:rPr>
        <w:t xml:space="preserve"> </w:t>
      </w:r>
      <w:r w:rsidRPr="005A2F81">
        <w:rPr>
          <w:rtl/>
        </w:rPr>
        <w:t>הולכים</w:t>
      </w:r>
      <w:r w:rsidR="005A3E84">
        <w:rPr>
          <w:rtl/>
        </w:rPr>
        <w:t xml:space="preserve"> </w:t>
      </w:r>
      <w:r w:rsidRPr="005A2F81">
        <w:rPr>
          <w:rtl/>
        </w:rPr>
        <w:t>לאכול, יודעים בדיוק איפה הם מבלים. אני יכול להגיד לכם בדיוק, לגבי אזור</w:t>
      </w:r>
      <w:r w:rsidR="005A3E84">
        <w:rPr>
          <w:rtl/>
        </w:rPr>
        <w:t xml:space="preserve"> </w:t>
      </w:r>
      <w:r w:rsidRPr="005A2F81">
        <w:rPr>
          <w:rtl/>
        </w:rPr>
        <w:t>המגורים</w:t>
      </w:r>
      <w:r w:rsidR="005A3E84">
        <w:rPr>
          <w:rtl/>
        </w:rPr>
        <w:t xml:space="preserve"> </w:t>
      </w:r>
      <w:r w:rsidRPr="005A2F81">
        <w:rPr>
          <w:rtl/>
        </w:rPr>
        <w:t>שלי,</w:t>
      </w:r>
      <w:r w:rsidR="005A3E84">
        <w:rPr>
          <w:rtl/>
        </w:rPr>
        <w:t xml:space="preserve"> </w:t>
      </w:r>
      <w:r w:rsidRPr="005A2F81">
        <w:rPr>
          <w:rtl/>
        </w:rPr>
        <w:t>באילו</w:t>
      </w:r>
      <w:r w:rsidR="005A3E84">
        <w:rPr>
          <w:rtl/>
        </w:rPr>
        <w:t xml:space="preserve"> </w:t>
      </w:r>
      <w:r w:rsidRPr="005A2F81">
        <w:rPr>
          <w:rtl/>
        </w:rPr>
        <w:t>כבישים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עושים את החארקות האלה. צריך לעשות להם מארבים</w:t>
      </w:r>
      <w:r w:rsidR="005A3E84">
        <w:rPr>
          <w:rtl/>
        </w:rPr>
        <w:t xml:space="preserve"> </w:t>
      </w:r>
      <w:r w:rsidRPr="005A2F81">
        <w:rPr>
          <w:rtl/>
        </w:rPr>
        <w:t>בשעות</w:t>
      </w:r>
      <w:r w:rsidR="005A3E84">
        <w:rPr>
          <w:rtl/>
        </w:rPr>
        <w:t xml:space="preserve"> </w:t>
      </w:r>
      <w:r w:rsidRPr="005A2F81">
        <w:rPr>
          <w:rtl/>
        </w:rPr>
        <w:t>שבהן</w:t>
      </w:r>
      <w:r w:rsidR="005A3E84">
        <w:rPr>
          <w:rtl/>
        </w:rPr>
        <w:t xml:space="preserve"> </w:t>
      </w:r>
      <w:r w:rsidRPr="005A2F81">
        <w:rPr>
          <w:rtl/>
        </w:rPr>
        <w:t>אנחנו יודעים שהם נוסעים ולתפוס אותם ולשלול גם להם את הרשיון לשנה.</w:t>
      </w:r>
      <w:r w:rsidR="005A3E84">
        <w:rPr>
          <w:rtl/>
        </w:rPr>
        <w:t xml:space="preserve"> </w:t>
      </w: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  <w:r w:rsidR="005A3E84">
        <w:rPr>
          <w:rtl/>
        </w:rPr>
        <w:t xml:space="preserve"> </w:t>
      </w:r>
      <w:r w:rsidRPr="005A2F81">
        <w:rPr>
          <w:rtl/>
        </w:rPr>
        <w:t>חבר הכנסת משה רפאל גפני,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משה גפני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</w:t>
      </w:r>
      <w:r w:rsidR="005A3E84">
        <w:rPr>
          <w:rtl/>
        </w:rPr>
        <w:t xml:space="preserve"> </w:t>
      </w: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אנחנו העלינו את הנושא לדיון</w:t>
      </w:r>
      <w:r w:rsidR="005A3E84">
        <w:rPr>
          <w:rtl/>
        </w:rPr>
        <w:t xml:space="preserve"> </w:t>
      </w:r>
      <w:r w:rsidRPr="005A2F81">
        <w:rPr>
          <w:rtl/>
        </w:rPr>
        <w:t>במליאת</w:t>
      </w:r>
      <w:r w:rsidR="005A3E84">
        <w:rPr>
          <w:rtl/>
        </w:rPr>
        <w:t xml:space="preserve"> </w:t>
      </w:r>
      <w:r w:rsidRPr="005A2F81">
        <w:rPr>
          <w:rtl/>
        </w:rPr>
        <w:t>הכנסת, ויושב</w:t>
      </w:r>
      <w:r w:rsidR="005A3E84">
        <w:rPr>
          <w:rtl/>
        </w:rPr>
        <w:t>-</w:t>
      </w:r>
      <w:r w:rsidRPr="005A2F81">
        <w:rPr>
          <w:rtl/>
        </w:rPr>
        <w:t>ראש הכנסת ראה צורך להעלות את הנושא לדיון במליאה, עקב הדבר</w:t>
      </w:r>
      <w:r w:rsidR="005A3E84">
        <w:rPr>
          <w:rtl/>
        </w:rPr>
        <w:t xml:space="preserve"> </w:t>
      </w:r>
      <w:r w:rsidRPr="005A2F81">
        <w:rPr>
          <w:rtl/>
        </w:rPr>
        <w:t>המובן,</w:t>
      </w:r>
      <w:r w:rsidR="005A3E84">
        <w:rPr>
          <w:rtl/>
        </w:rPr>
        <w:t xml:space="preserve"> </w:t>
      </w:r>
      <w:r w:rsidRPr="005A2F81">
        <w:rPr>
          <w:rtl/>
        </w:rPr>
        <w:t>שלצערנו</w:t>
      </w:r>
      <w:r w:rsidR="005A3E84">
        <w:rPr>
          <w:rtl/>
        </w:rPr>
        <w:t xml:space="preserve"> </w:t>
      </w:r>
      <w:r w:rsidRPr="005A2F81">
        <w:rPr>
          <w:rtl/>
        </w:rPr>
        <w:t>הרב,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</w:t>
      </w:r>
      <w:r w:rsidR="005A3E84">
        <w:rPr>
          <w:rtl/>
        </w:rPr>
        <w:t xml:space="preserve"> </w:t>
      </w:r>
      <w:r w:rsidRPr="005A2F81">
        <w:rPr>
          <w:rtl/>
        </w:rPr>
        <w:t>הפכו</w:t>
      </w:r>
      <w:r w:rsidR="005A3E84">
        <w:rPr>
          <w:rtl/>
        </w:rPr>
        <w:t xml:space="preserve"> </w:t>
      </w:r>
      <w:r w:rsidRPr="005A2F81">
        <w:rPr>
          <w:rtl/>
        </w:rPr>
        <w:t>למשהו</w:t>
      </w:r>
      <w:r w:rsidR="005A3E84">
        <w:rPr>
          <w:rtl/>
        </w:rPr>
        <w:t xml:space="preserve"> </w:t>
      </w:r>
      <w:r w:rsidRPr="005A2F81">
        <w:rPr>
          <w:rtl/>
        </w:rPr>
        <w:t>חמור יותר מאשר מלחמה. מספר</w:t>
      </w:r>
      <w:r w:rsidR="005A3E84">
        <w:rPr>
          <w:rtl/>
        </w:rPr>
        <w:t xml:space="preserve"> </w:t>
      </w:r>
      <w:r w:rsidRPr="005A2F81">
        <w:rPr>
          <w:rtl/>
        </w:rPr>
        <w:t>הנפגעים</w:t>
      </w:r>
      <w:r w:rsidR="005A3E84">
        <w:rPr>
          <w:rtl/>
        </w:rPr>
        <w:t xml:space="preserve"> </w:t>
      </w:r>
      <w:r w:rsidRPr="005A2F81">
        <w:rPr>
          <w:rtl/>
        </w:rPr>
        <w:t>הולך</w:t>
      </w:r>
      <w:r w:rsidR="005A3E84">
        <w:rPr>
          <w:rtl/>
        </w:rPr>
        <w:t xml:space="preserve"> </w:t>
      </w:r>
      <w:r w:rsidRPr="005A2F81">
        <w:rPr>
          <w:rtl/>
        </w:rPr>
        <w:t>וגדל, ולצערנו</w:t>
      </w:r>
      <w:r w:rsidR="005A3E84">
        <w:rPr>
          <w:rtl/>
        </w:rPr>
        <w:t xml:space="preserve"> </w:t>
      </w:r>
      <w:r w:rsidRPr="005A2F81">
        <w:rPr>
          <w:rtl/>
        </w:rPr>
        <w:t>אנחנו שומעים על כך יום יום. אמא ובנה נשרפים חיים</w:t>
      </w:r>
      <w:r w:rsidR="005A3E84">
        <w:rPr>
          <w:rtl/>
        </w:rPr>
        <w:t xml:space="preserve"> </w:t>
      </w:r>
      <w:r w:rsidRPr="005A2F81">
        <w:rPr>
          <w:rtl/>
        </w:rPr>
        <w:t>בתוך</w:t>
      </w:r>
      <w:r w:rsidR="005A3E84">
        <w:rPr>
          <w:rtl/>
        </w:rPr>
        <w:t xml:space="preserve"> </w:t>
      </w:r>
      <w:r w:rsidRPr="005A2F81">
        <w:rPr>
          <w:rtl/>
        </w:rPr>
        <w:t>רכב,</w:t>
      </w:r>
      <w:r w:rsidR="005A3E84">
        <w:rPr>
          <w:rtl/>
        </w:rPr>
        <w:t xml:space="preserve"> </w:t>
      </w:r>
      <w:r w:rsidRPr="005A2F81">
        <w:rPr>
          <w:rtl/>
        </w:rPr>
        <w:t>תאונות קטלניות קשות, מראות שכמעט אי</w:t>
      </w:r>
      <w:r w:rsidR="005A3E84">
        <w:rPr>
          <w:rtl/>
        </w:rPr>
        <w:t>-</w:t>
      </w:r>
      <w:r w:rsidRPr="005A2F81">
        <w:rPr>
          <w:rtl/>
        </w:rPr>
        <w:t>אפשר לסבול אותם, אי</w:t>
      </w:r>
      <w:r w:rsidR="005A3E84">
        <w:rPr>
          <w:rtl/>
        </w:rPr>
        <w:t>-</w:t>
      </w:r>
      <w:r w:rsidRPr="005A2F81">
        <w:rPr>
          <w:rtl/>
        </w:rPr>
        <w:t>אפשר לראות</w:t>
      </w:r>
      <w:r w:rsidR="005A3E84">
        <w:rPr>
          <w:rtl/>
        </w:rPr>
        <w:t xml:space="preserve"> </w:t>
      </w:r>
      <w:r w:rsidRPr="005A2F81">
        <w:rPr>
          <w:rtl/>
        </w:rPr>
        <w:t>אותם, ואנחנו עומדים כמעט חסרי אונים מול התופעה הזאת, שהיא תופעה נוראה.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לך,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שאני בא עכשיו מוועדה שעסקה בביטוח רכב,</w:t>
      </w:r>
      <w:r w:rsidR="005A3E84">
        <w:rPr>
          <w:rtl/>
        </w:rPr>
        <w:t xml:space="preserve"> </w:t>
      </w:r>
      <w:r w:rsidRPr="005A2F81">
        <w:rPr>
          <w:rtl/>
        </w:rPr>
        <w:t>והממשלה</w:t>
      </w:r>
      <w:r w:rsidR="005A3E84">
        <w:rPr>
          <w:rtl/>
        </w:rPr>
        <w:t xml:space="preserve"> </w:t>
      </w:r>
      <w:r w:rsidRPr="005A2F81">
        <w:rPr>
          <w:rtl/>
        </w:rPr>
        <w:t>מציעה</w:t>
      </w:r>
      <w:r w:rsidR="005A3E84">
        <w:rPr>
          <w:rtl/>
        </w:rPr>
        <w:t xml:space="preserve"> </w:t>
      </w:r>
      <w:r w:rsidRPr="005A2F81">
        <w:rPr>
          <w:rtl/>
        </w:rPr>
        <w:t>להאריך את הנושא של "אבנר", ואמרו שם נציגי האוצר, שהפרמטר הקובע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הקובע</w:t>
      </w:r>
      <w:r w:rsidR="005A3E84">
        <w:rPr>
          <w:rtl/>
        </w:rPr>
        <w:t xml:space="preserve"> </w:t>
      </w:r>
      <w:r w:rsidRPr="005A2F81">
        <w:rPr>
          <w:rtl/>
        </w:rPr>
        <w:t>לגבי ביטוח הרכב הוא הנהג, גיל הנהג, הנהיגה שלו, היכולת לבחון</w:t>
      </w:r>
      <w:r w:rsidR="005A3E84">
        <w:rPr>
          <w:rtl/>
        </w:rPr>
        <w:t xml:space="preserve"> </w:t>
      </w:r>
      <w:r w:rsidRPr="005A2F81">
        <w:rPr>
          <w:rtl/>
        </w:rPr>
        <w:t>כמה</w:t>
      </w:r>
      <w:r w:rsidR="005A3E84">
        <w:rPr>
          <w:rtl/>
        </w:rPr>
        <w:t xml:space="preserve"> </w:t>
      </w:r>
      <w:r w:rsidRPr="005A2F81">
        <w:rPr>
          <w:rtl/>
        </w:rPr>
        <w:t>תאונות הוא עבר, מה מספר התביעות שהוגשו נגדו. הגורם האנושי הוא אחד הגורמים</w:t>
      </w:r>
      <w:r w:rsidR="005A3E84">
        <w:rPr>
          <w:rtl/>
        </w:rPr>
        <w:t xml:space="preserve"> </w:t>
      </w:r>
      <w:r w:rsidRPr="005A2F81">
        <w:rPr>
          <w:rtl/>
        </w:rPr>
        <w:t>המרכזיים בתאונות הדרכים, מעבר לעניין של תשתית הכבישים כיום, שאיננה ראויה, מעבר</w:t>
      </w:r>
      <w:r w:rsidR="005A3E84">
        <w:rPr>
          <w:rtl/>
        </w:rPr>
        <w:t xml:space="preserve"> </w:t>
      </w:r>
      <w:r w:rsidRPr="005A2F81">
        <w:rPr>
          <w:rtl/>
        </w:rPr>
        <w:t>לעניין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נהגי משאיות עייפים שנוסעים במשמרות, מעבר לעניין של הרכב, של תקינות</w:t>
      </w:r>
      <w:r w:rsidR="005A3E84">
        <w:rPr>
          <w:rtl/>
        </w:rPr>
        <w:t xml:space="preserve"> </w:t>
      </w:r>
      <w:r w:rsidRPr="005A2F81">
        <w:rPr>
          <w:rtl/>
        </w:rPr>
        <w:t>הרכב</w:t>
      </w:r>
      <w:r w:rsidR="005A3E84">
        <w:rPr>
          <w:rtl/>
        </w:rPr>
        <w:t xml:space="preserve"> </w:t>
      </w:r>
      <w:r w:rsidRPr="005A2F81">
        <w:rPr>
          <w:rtl/>
        </w:rPr>
        <w:t>ושל כל הדברים שמשרדך מטפל בהם באופן אינטנסיבי, במסגרת מתן עדיפות לתחבורה</w:t>
      </w:r>
      <w:r w:rsidR="005A3E84">
        <w:rPr>
          <w:rtl/>
        </w:rPr>
        <w:t xml:space="preserve"> </w:t>
      </w:r>
      <w:r w:rsidRPr="005A2F81">
        <w:rPr>
          <w:rtl/>
        </w:rPr>
        <w:t>הציבורית. עם כל זה, הגורם האנושי הוא גורם.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את מה שאמרתי כאן כאשר דיברנו על העניין הזה. אולי אלה קצת</w:t>
      </w:r>
      <w:r w:rsidR="005A3E84">
        <w:rPr>
          <w:rtl/>
        </w:rPr>
        <w:t xml:space="preserve"> </w:t>
      </w:r>
      <w:r w:rsidRPr="005A2F81">
        <w:rPr>
          <w:rtl/>
        </w:rPr>
        <w:t>דברי</w:t>
      </w:r>
      <w:r w:rsidR="005A3E84">
        <w:rPr>
          <w:rtl/>
        </w:rPr>
        <w:t xml:space="preserve"> </w:t>
      </w:r>
      <w:r w:rsidRPr="005A2F81">
        <w:rPr>
          <w:rtl/>
        </w:rPr>
        <w:t>תורה,</w:t>
      </w:r>
      <w:r w:rsidR="005A3E84">
        <w:rPr>
          <w:rtl/>
        </w:rPr>
        <w:t xml:space="preserve"> </w:t>
      </w:r>
      <w:r w:rsidRPr="005A2F81">
        <w:rPr>
          <w:rtl/>
        </w:rPr>
        <w:t>אבל בכל אופן דברי התורה שנאמרו אז לא נס ליחם גם היום. ואתה, אדוני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השר, הרי מכיר היטב את הגמרא ואתה יודע. הגמרא אומרת: היו אז שלוש ערי מקלט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אז יבדיל משה שלוש ערים בעבר הירדן מזרחה, לנוס שמה כל רוצח.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משה גפני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נו, אני יכול לעשות משהו נגד היושב</w:t>
      </w:r>
      <w:r w:rsidR="005A3E84">
        <w:rPr>
          <w:rtl/>
        </w:rPr>
        <w:t>-</w:t>
      </w:r>
      <w:r w:rsidRPr="005A2F81">
        <w:rPr>
          <w:rtl/>
        </w:rPr>
        <w:t>ראש?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לא, כך כתוב.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משה גפני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כתוב.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משה גפני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שלוש</w:t>
      </w:r>
      <w:r w:rsidR="005A3E84">
        <w:rPr>
          <w:rtl/>
        </w:rPr>
        <w:t xml:space="preserve"> </w:t>
      </w:r>
      <w:r w:rsidRPr="005A2F81">
        <w:rPr>
          <w:rtl/>
        </w:rPr>
        <w:t>ערי</w:t>
      </w:r>
      <w:r w:rsidR="005A3E84">
        <w:rPr>
          <w:rtl/>
        </w:rPr>
        <w:t xml:space="preserve"> </w:t>
      </w:r>
      <w:r w:rsidRPr="005A2F81">
        <w:rPr>
          <w:rtl/>
        </w:rPr>
        <w:t>מקלט היו בתוך ארץ</w:t>
      </w:r>
      <w:r w:rsidR="005A3E84">
        <w:rPr>
          <w:rtl/>
        </w:rPr>
        <w:t>-</w:t>
      </w:r>
      <w:r w:rsidRPr="005A2F81">
        <w:rPr>
          <w:rtl/>
        </w:rPr>
        <w:t>ישראל, ושלוש ערי מקלט היו מעבר לירדן. והגמרא</w:t>
      </w:r>
      <w:r w:rsidR="005A3E84">
        <w:rPr>
          <w:rtl/>
        </w:rPr>
        <w:t xml:space="preserve"> </w:t>
      </w:r>
      <w:r w:rsidRPr="005A2F81">
        <w:rPr>
          <w:rtl/>
        </w:rPr>
        <w:t>שואלת:</w:t>
      </w:r>
      <w:r w:rsidR="005A3E84">
        <w:rPr>
          <w:rtl/>
        </w:rPr>
        <w:t xml:space="preserve"> </w:t>
      </w:r>
      <w:r w:rsidRPr="005A2F81">
        <w:rPr>
          <w:rtl/>
        </w:rPr>
        <w:t>למה?</w:t>
      </w:r>
      <w:r w:rsidR="005A3E84">
        <w:rPr>
          <w:rtl/>
        </w:rPr>
        <w:t xml:space="preserve"> </w:t>
      </w:r>
      <w:r w:rsidRPr="005A2F81">
        <w:rPr>
          <w:rtl/>
        </w:rPr>
        <w:t>הרי ארץ</w:t>
      </w:r>
      <w:r w:rsidR="005A3E84">
        <w:rPr>
          <w:rtl/>
        </w:rPr>
        <w:t>-</w:t>
      </w:r>
      <w:r w:rsidRPr="005A2F81">
        <w:rPr>
          <w:rtl/>
        </w:rPr>
        <w:t>ישראל עצמה היו בה הרבה יותר תושבים מאשר מעבר לירדן. הרי</w:t>
      </w:r>
      <w:r w:rsidR="005A3E84">
        <w:rPr>
          <w:rtl/>
        </w:rPr>
        <w:t xml:space="preserve"> </w:t>
      </w:r>
      <w:r w:rsidRPr="005A2F81">
        <w:rPr>
          <w:rtl/>
        </w:rPr>
        <w:t>שם</w:t>
      </w:r>
      <w:r w:rsidR="005A3E84">
        <w:rPr>
          <w:rtl/>
        </w:rPr>
        <w:t xml:space="preserve"> </w:t>
      </w:r>
      <w:r w:rsidRPr="005A2F81">
        <w:rPr>
          <w:rtl/>
        </w:rPr>
        <w:t>היו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שני</w:t>
      </w:r>
      <w:r w:rsidR="005A3E84">
        <w:rPr>
          <w:rtl/>
        </w:rPr>
        <w:t xml:space="preserve"> </w:t>
      </w:r>
      <w:r w:rsidRPr="005A2F81">
        <w:rPr>
          <w:rtl/>
        </w:rPr>
        <w:t>שבטים וחצי. התשובה, כפי שאומרת הגמרא, היא: כיוון שמעבר לירדן</w:t>
      </w:r>
      <w:r w:rsidR="005A3E84">
        <w:rPr>
          <w:rtl/>
        </w:rPr>
        <w:t xml:space="preserve"> </w:t>
      </w:r>
      <w:r w:rsidRPr="005A2F81">
        <w:rPr>
          <w:rtl/>
        </w:rPr>
        <w:t>שכיחי</w:t>
      </w:r>
      <w:r w:rsidR="005A3E84">
        <w:rPr>
          <w:rtl/>
        </w:rPr>
        <w:t xml:space="preserve"> </w:t>
      </w:r>
      <w:r w:rsidRPr="005A2F81">
        <w:rPr>
          <w:rtl/>
        </w:rPr>
        <w:t>רוצחים.</w:t>
      </w:r>
      <w:r w:rsidR="005A3E84">
        <w:rPr>
          <w:rtl/>
        </w:rPr>
        <w:t xml:space="preserve"> </w:t>
      </w:r>
      <w:r w:rsidRPr="005A2F81">
        <w:rPr>
          <w:rtl/>
        </w:rPr>
        <w:t>שם</w:t>
      </w:r>
      <w:r w:rsidR="005A3E84">
        <w:rPr>
          <w:rtl/>
        </w:rPr>
        <w:t xml:space="preserve"> </w:t>
      </w:r>
      <w:r w:rsidRPr="005A2F81">
        <w:rPr>
          <w:rtl/>
        </w:rPr>
        <w:t>יש הרבה רוצחים. שואלים המפרשים: מה זה קשור? הרי לעיר מקלט</w:t>
      </w:r>
      <w:r w:rsidR="005A3E84">
        <w:rPr>
          <w:rtl/>
        </w:rPr>
        <w:t xml:space="preserve"> </w:t>
      </w:r>
      <w:r w:rsidRPr="005A2F81">
        <w:rPr>
          <w:rtl/>
        </w:rPr>
        <w:t>רצים</w:t>
      </w:r>
      <w:r w:rsidR="005A3E84">
        <w:rPr>
          <w:rtl/>
        </w:rPr>
        <w:t xml:space="preserve"> </w:t>
      </w:r>
      <w:r w:rsidRPr="005A2F81">
        <w:rPr>
          <w:rtl/>
        </w:rPr>
        <w:t>ונסים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כאלה</w:t>
      </w:r>
      <w:r w:rsidR="005A3E84">
        <w:rPr>
          <w:rtl/>
        </w:rPr>
        <w:t xml:space="preserve"> </w:t>
      </w:r>
      <w:r w:rsidRPr="005A2F81">
        <w:rPr>
          <w:rtl/>
        </w:rPr>
        <w:t>שהרגו</w:t>
      </w:r>
      <w:r w:rsidR="005A3E84">
        <w:rPr>
          <w:rtl/>
        </w:rPr>
        <w:t xml:space="preserve"> </w:t>
      </w:r>
      <w:r w:rsidRPr="005A2F81">
        <w:rPr>
          <w:rtl/>
        </w:rPr>
        <w:t>בשוגג, לא רוצחים. אומרים המפרשים: במקום שחיי אדם</w:t>
      </w:r>
      <w:r w:rsidR="005A3E84">
        <w:rPr>
          <w:rtl/>
        </w:rPr>
        <w:t xml:space="preserve"> </w:t>
      </w:r>
      <w:r w:rsidRPr="005A2F81">
        <w:rPr>
          <w:rtl/>
        </w:rPr>
        <w:t>הופכים</w:t>
      </w:r>
      <w:r w:rsidR="005A3E84">
        <w:rPr>
          <w:rtl/>
        </w:rPr>
        <w:t xml:space="preserve"> </w:t>
      </w:r>
      <w:r w:rsidRPr="005A2F81">
        <w:rPr>
          <w:rtl/>
        </w:rPr>
        <w:t>להפקר, והרגישות לחיי אדם פוחתת והנושא של אלימות הוא לחם חוק, דבר שנעשה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באופן מתמיד, ולבנו גס בנושא הזה של האלימות הרצחנית </w:t>
      </w:r>
      <w:r w:rsidR="005A3E84">
        <w:rPr>
          <w:rtl/>
        </w:rPr>
        <w:t>–</w:t>
      </w:r>
      <w:r w:rsidRPr="005A2F81">
        <w:rPr>
          <w:rtl/>
        </w:rPr>
        <w:t xml:space="preserve"> גם מגיעים לתופעות כאלה של</w:t>
      </w:r>
      <w:r w:rsidR="005A3E84">
        <w:rPr>
          <w:rtl/>
        </w:rPr>
        <w:t xml:space="preserve"> </w:t>
      </w:r>
      <w:r w:rsidRPr="005A2F81">
        <w:rPr>
          <w:rtl/>
        </w:rPr>
        <w:t>הריגה בשוגג.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משה גפני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דרכים,</w:t>
      </w:r>
      <w:r w:rsidR="005A3E84">
        <w:rPr>
          <w:rtl/>
        </w:rPr>
        <w:t xml:space="preserve"> </w:t>
      </w:r>
      <w:r w:rsidRPr="005A2F81">
        <w:rPr>
          <w:rtl/>
        </w:rPr>
        <w:t>ברוב</w:t>
      </w:r>
      <w:r w:rsidR="005A3E84">
        <w:rPr>
          <w:rtl/>
        </w:rPr>
        <w:t xml:space="preserve"> </w:t>
      </w:r>
      <w:r w:rsidRPr="005A2F81">
        <w:rPr>
          <w:rtl/>
        </w:rPr>
        <w:t>המוחלט של המקרים, מדובר בהריגה בשוגג. אבל במצב כזה</w:t>
      </w:r>
      <w:r w:rsidR="005A3E84">
        <w:rPr>
          <w:rtl/>
        </w:rPr>
        <w:t xml:space="preserve"> </w:t>
      </w:r>
      <w:r w:rsidRPr="005A2F81">
        <w:rPr>
          <w:rtl/>
        </w:rPr>
        <w:t>שנערים</w:t>
      </w:r>
      <w:r w:rsidR="005A3E84">
        <w:rPr>
          <w:rtl/>
        </w:rPr>
        <w:t xml:space="preserve"> </w:t>
      </w:r>
      <w:r w:rsidRPr="005A2F81">
        <w:rPr>
          <w:rtl/>
        </w:rPr>
        <w:t>יכולים</w:t>
      </w:r>
      <w:r w:rsidR="005A3E84">
        <w:rPr>
          <w:rtl/>
        </w:rPr>
        <w:t xml:space="preserve"> </w:t>
      </w:r>
      <w:r w:rsidRPr="005A2F81">
        <w:rPr>
          <w:rtl/>
        </w:rPr>
        <w:t>ללכת</w:t>
      </w:r>
      <w:r w:rsidR="005A3E84">
        <w:rPr>
          <w:rtl/>
        </w:rPr>
        <w:t xml:space="preserve"> </w:t>
      </w:r>
      <w:r w:rsidRPr="005A2F81">
        <w:rPr>
          <w:rtl/>
        </w:rPr>
        <w:t>לפאבים</w:t>
      </w:r>
      <w:r w:rsidR="005A3E84">
        <w:rPr>
          <w:rtl/>
        </w:rPr>
        <w:t xml:space="preserve"> </w:t>
      </w:r>
      <w:r w:rsidRPr="005A2F81">
        <w:rPr>
          <w:rtl/>
        </w:rPr>
        <w:t>בלילות שבת, לדקור זה את זה, ולבנו גס בעניין הזה,</w:t>
      </w:r>
      <w:r w:rsidR="005A3E84">
        <w:rPr>
          <w:rtl/>
        </w:rPr>
        <w:t xml:space="preserve"> </w:t>
      </w:r>
      <w:r w:rsidRPr="005A2F81">
        <w:rPr>
          <w:rtl/>
        </w:rPr>
        <w:t>ומערכת</w:t>
      </w:r>
      <w:r w:rsidR="005A3E84">
        <w:rPr>
          <w:rtl/>
        </w:rPr>
        <w:t xml:space="preserve"> </w:t>
      </w:r>
      <w:r w:rsidRPr="005A2F81">
        <w:rPr>
          <w:rtl/>
        </w:rPr>
        <w:t>החינוך</w:t>
      </w:r>
      <w:r w:rsidR="005A3E84">
        <w:rPr>
          <w:rtl/>
        </w:rPr>
        <w:t xml:space="preserve"> </w:t>
      </w:r>
      <w:r w:rsidRPr="005A2F81">
        <w:rPr>
          <w:rtl/>
        </w:rPr>
        <w:t>איננה מטפלת בתופעה של האלימות, כשאנחנו עדים לאלימות שהפכה לנגע</w:t>
      </w:r>
      <w:r w:rsidR="005A3E84">
        <w:rPr>
          <w:rtl/>
        </w:rPr>
        <w:t xml:space="preserve"> </w:t>
      </w:r>
      <w:r w:rsidRPr="005A2F81">
        <w:rPr>
          <w:rtl/>
        </w:rPr>
        <w:t>בחברה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הישראלית </w:t>
      </w:r>
      <w:r w:rsidR="005A3E84">
        <w:rPr>
          <w:rtl/>
        </w:rPr>
        <w:t>–</w:t>
      </w:r>
      <w:r w:rsidRPr="005A2F81">
        <w:rPr>
          <w:rtl/>
        </w:rPr>
        <w:t xml:space="preserve"> אין פלא שהקטל בדרכים הוא תופעה שאנחנו כמעט שלא מתמודדים אתה.</w:t>
      </w:r>
      <w:r w:rsidR="005A3E84">
        <w:rPr>
          <w:rtl/>
        </w:rPr>
        <w:t xml:space="preserve"> </w:t>
      </w:r>
      <w:r w:rsidRPr="005A2F81">
        <w:rPr>
          <w:rtl/>
        </w:rPr>
        <w:t>אנחנו רואים את זה כמכה שאי</w:t>
      </w:r>
      <w:r w:rsidR="005A3E84">
        <w:rPr>
          <w:rtl/>
        </w:rPr>
        <w:t>-</w:t>
      </w:r>
      <w:r w:rsidRPr="005A2F81">
        <w:rPr>
          <w:rtl/>
        </w:rPr>
        <w:t>אפשר להיפטר ממנה.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מסיים, אדוני השר, כבוד היושב</w:t>
      </w:r>
      <w:r w:rsidR="005A3E84">
        <w:rPr>
          <w:rtl/>
        </w:rPr>
        <w:t>-</w:t>
      </w:r>
      <w:r w:rsidRPr="005A2F81">
        <w:rPr>
          <w:rtl/>
        </w:rPr>
        <w:t>ראש. צריך לחזק את תשתית הכבישים. 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מדינה</w:t>
      </w:r>
      <w:r w:rsidR="005A3E84">
        <w:rPr>
          <w:rtl/>
        </w:rPr>
        <w:t xml:space="preserve"> </w:t>
      </w:r>
      <w:r w:rsidRPr="005A2F81">
        <w:rPr>
          <w:rtl/>
        </w:rPr>
        <w:t>שהתקדמה</w:t>
      </w:r>
      <w:r w:rsidR="005A3E84">
        <w:rPr>
          <w:rtl/>
        </w:rPr>
        <w:t xml:space="preserve"> </w:t>
      </w:r>
      <w:r w:rsidRPr="005A2F81">
        <w:rPr>
          <w:rtl/>
        </w:rPr>
        <w:t>מאוד</w:t>
      </w:r>
      <w:r w:rsidR="005A3E84">
        <w:rPr>
          <w:rtl/>
        </w:rPr>
        <w:t xml:space="preserve"> </w:t>
      </w:r>
      <w:r w:rsidRPr="005A2F81">
        <w:rPr>
          <w:rtl/>
        </w:rPr>
        <w:t>מבחינת</w:t>
      </w:r>
      <w:r w:rsidR="005A3E84">
        <w:rPr>
          <w:rtl/>
        </w:rPr>
        <w:t xml:space="preserve"> </w:t>
      </w:r>
      <w:r w:rsidRPr="005A2F81">
        <w:rPr>
          <w:rtl/>
        </w:rPr>
        <w:t>כלי</w:t>
      </w:r>
      <w:r w:rsidR="005A3E84">
        <w:rPr>
          <w:rtl/>
        </w:rPr>
        <w:t xml:space="preserve"> </w:t>
      </w:r>
      <w:r w:rsidRPr="005A2F81">
        <w:rPr>
          <w:rtl/>
        </w:rPr>
        <w:t>הרכב שנמצאים על הכבישים, ותשתית</w:t>
      </w:r>
      <w:r w:rsidR="005A3E84">
        <w:rPr>
          <w:rtl/>
        </w:rPr>
        <w:t xml:space="preserve"> </w:t>
      </w:r>
      <w:r w:rsidRPr="005A2F81">
        <w:rPr>
          <w:rtl/>
        </w:rPr>
        <w:t>הכבישים לא תוקנה בהתאם.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משה גפני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של ההעדפה לתחבורה הציבורית והנושא של תקינות הרכב חשובים, אבל הנושא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חינוך</w:t>
      </w:r>
      <w:r w:rsidR="005A3E84">
        <w:rPr>
          <w:rtl/>
        </w:rPr>
        <w:t xml:space="preserve"> </w:t>
      </w:r>
      <w:r w:rsidRPr="005A2F81">
        <w:rPr>
          <w:rtl/>
        </w:rPr>
        <w:t>הנוער,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חינוך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הציבור להימנע מאלימות ולנהוג כמו שצריך </w:t>
      </w:r>
      <w:r w:rsidR="005A3E84">
        <w:rPr>
          <w:rtl/>
        </w:rPr>
        <w:t>–</w:t>
      </w:r>
      <w:r w:rsidRPr="005A2F81">
        <w:rPr>
          <w:rtl/>
        </w:rPr>
        <w:t xml:space="preserve"> זה הדבר</w:t>
      </w:r>
      <w:r w:rsidR="005A3E84">
        <w:rPr>
          <w:rtl/>
        </w:rPr>
        <w:t xml:space="preserve"> </w:t>
      </w:r>
      <w:r w:rsidRPr="005A2F81">
        <w:rPr>
          <w:rtl/>
        </w:rPr>
        <w:t>המרכזי. אני מודה לך, אדוני היושב</w:t>
      </w:r>
      <w:r w:rsidR="005A3E84">
        <w:rPr>
          <w:rtl/>
        </w:rPr>
        <w:t>-</w:t>
      </w:r>
      <w:r w:rsidRPr="005A2F81">
        <w:rPr>
          <w:rtl/>
        </w:rPr>
        <w:t>ראש.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רבה.</w:t>
      </w:r>
      <w:r w:rsidR="005A3E84">
        <w:rPr>
          <w:rtl/>
        </w:rPr>
        <w:t xml:space="preserve"> </w:t>
      </w: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דליה</w:t>
      </w:r>
      <w:r w:rsidR="005A3E84">
        <w:rPr>
          <w:rtl/>
        </w:rPr>
        <w:t xml:space="preserve"> </w:t>
      </w:r>
      <w:r w:rsidRPr="005A2F81">
        <w:rPr>
          <w:rtl/>
        </w:rPr>
        <w:t>רבין</w:t>
      </w:r>
      <w:r w:rsidR="005A3E84">
        <w:rPr>
          <w:rtl/>
        </w:rPr>
        <w:t>-</w:t>
      </w:r>
      <w:r w:rsidRPr="005A2F81">
        <w:rPr>
          <w:rtl/>
        </w:rPr>
        <w:t>פילוסוף</w:t>
      </w:r>
      <w:r w:rsidR="005A3E84">
        <w:rPr>
          <w:rtl/>
        </w:rPr>
        <w:t xml:space="preserve"> </w:t>
      </w:r>
      <w:r w:rsidRPr="005A2F81">
        <w:rPr>
          <w:rtl/>
        </w:rPr>
        <w:t>איננה</w:t>
      </w:r>
      <w:r w:rsidR="005A3E84">
        <w:rPr>
          <w:rtl/>
        </w:rPr>
        <w:t xml:space="preserve"> </w:t>
      </w:r>
      <w:r w:rsidRPr="005A2F81">
        <w:rPr>
          <w:rtl/>
        </w:rPr>
        <w:t>כאן. חבר הכנסת ראובן</w:t>
      </w:r>
      <w:r w:rsidR="005A3E84">
        <w:rPr>
          <w:rtl/>
        </w:rPr>
        <w:t xml:space="preserve"> </w:t>
      </w:r>
      <w:r w:rsidRPr="005A2F81">
        <w:rPr>
          <w:rtl/>
        </w:rPr>
        <w:t>ריבלין,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 אינן מכה משמים, אבל הן מכת</w:t>
      </w:r>
      <w:r w:rsidR="005A3E84">
        <w:rPr>
          <w:rtl/>
        </w:rPr>
        <w:t xml:space="preserve"> </w:t>
      </w:r>
      <w:r w:rsidRPr="005A2F81">
        <w:rPr>
          <w:rtl/>
        </w:rPr>
        <w:t>מדינה,</w:t>
      </w:r>
      <w:r w:rsidR="005A3E84">
        <w:rPr>
          <w:rtl/>
        </w:rPr>
        <w:t xml:space="preserve"> </w:t>
      </w:r>
      <w:r w:rsidRPr="005A2F81">
        <w:rPr>
          <w:rtl/>
        </w:rPr>
        <w:t>והיו</w:t>
      </w:r>
      <w:r w:rsidR="005A3E84">
        <w:rPr>
          <w:rtl/>
        </w:rPr>
        <w:t xml:space="preserve"> </w:t>
      </w:r>
      <w:r w:rsidRPr="005A2F81">
        <w:rPr>
          <w:rtl/>
        </w:rPr>
        <w:t>רבים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שכבר הכינו תוכנית מלחמה </w:t>
      </w:r>
      <w:r w:rsidR="005A3E84">
        <w:rPr>
          <w:rtl/>
        </w:rPr>
        <w:t>–</w:t>
      </w:r>
      <w:r w:rsidRPr="005A2F81">
        <w:rPr>
          <w:rtl/>
        </w:rPr>
        <w:t xml:space="preserve"> מלחמה בתאונות הדרכים </w:t>
      </w:r>
      <w:r w:rsidR="005A3E84">
        <w:rPr>
          <w:rtl/>
        </w:rPr>
        <w:t>–</w:t>
      </w:r>
      <w:r w:rsidRPr="005A2F81">
        <w:rPr>
          <w:rtl/>
        </w:rPr>
        <w:t xml:space="preserve"> ואין צורך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שזו</w:t>
      </w:r>
      <w:r w:rsidR="005A3E84">
        <w:rPr>
          <w:rtl/>
        </w:rPr>
        <w:t xml:space="preserve"> </w:t>
      </w:r>
      <w:r w:rsidRPr="005A2F81">
        <w:rPr>
          <w:rtl/>
        </w:rPr>
        <w:t>מלה שיש בה הנחה, מלחמה בתאונות הדרכים. אבל רבים אסרו כבר מלחמה בקול</w:t>
      </w:r>
      <w:r w:rsidR="005A3E84">
        <w:rPr>
          <w:rtl/>
        </w:rPr>
        <w:t xml:space="preserve"> </w:t>
      </w:r>
      <w:r w:rsidRPr="005A2F81">
        <w:rPr>
          <w:rtl/>
        </w:rPr>
        <w:t>גבורה</w:t>
      </w:r>
      <w:r w:rsidR="005A3E84">
        <w:rPr>
          <w:rtl/>
        </w:rPr>
        <w:t xml:space="preserve"> </w:t>
      </w:r>
      <w:r w:rsidRPr="005A2F81">
        <w:rPr>
          <w:rtl/>
        </w:rPr>
        <w:t>רמה ונדמו בקול ענות חלושה, כשרק זעקות הקורבנות נשמעות מקצה הארץ עד קצה,</w:t>
      </w:r>
      <w:r w:rsidR="005A3E84">
        <w:rPr>
          <w:rtl/>
        </w:rPr>
        <w:t xml:space="preserve"> </w:t>
      </w:r>
      <w:r w:rsidRPr="005A2F81">
        <w:rPr>
          <w:rtl/>
        </w:rPr>
        <w:t>אך</w:t>
      </w:r>
      <w:r w:rsidR="005A3E84">
        <w:rPr>
          <w:rtl/>
        </w:rPr>
        <w:t xml:space="preserve"> </w:t>
      </w:r>
      <w:r w:rsidRPr="005A2F81">
        <w:rPr>
          <w:rtl/>
        </w:rPr>
        <w:t>אינן</w:t>
      </w:r>
      <w:r w:rsidR="005A3E84">
        <w:rPr>
          <w:rtl/>
        </w:rPr>
        <w:t xml:space="preserve"> </w:t>
      </w:r>
      <w:r w:rsidRPr="005A2F81">
        <w:rPr>
          <w:rtl/>
        </w:rPr>
        <w:t>חודרות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ללב. משום מה אנחנו כולנו </w:t>
      </w:r>
      <w:r w:rsidR="005A3E84">
        <w:rPr>
          <w:rtl/>
        </w:rPr>
        <w:t>–</w:t>
      </w:r>
      <w:r w:rsidRPr="005A2F81">
        <w:rPr>
          <w:rtl/>
        </w:rPr>
        <w:t xml:space="preserve"> כל אחד ואחד מאתנו </w:t>
      </w:r>
      <w:r w:rsidR="005A3E84">
        <w:rPr>
          <w:rtl/>
        </w:rPr>
        <w:t>–</w:t>
      </w:r>
      <w:r w:rsidRPr="005A2F81">
        <w:rPr>
          <w:rtl/>
        </w:rPr>
        <w:t xml:space="preserve"> אטומים לדברים</w:t>
      </w:r>
      <w:r w:rsidR="005A3E84">
        <w:rPr>
          <w:rtl/>
        </w:rPr>
        <w:t xml:space="preserve"> </w:t>
      </w:r>
      <w:r w:rsidRPr="005A2F81">
        <w:rPr>
          <w:rtl/>
        </w:rPr>
        <w:t>נוראיים</w:t>
      </w:r>
      <w:r w:rsidR="005A3E84">
        <w:rPr>
          <w:rtl/>
        </w:rPr>
        <w:t xml:space="preserve"> </w:t>
      </w:r>
      <w:r w:rsidRPr="005A2F81">
        <w:rPr>
          <w:rtl/>
        </w:rPr>
        <w:t>המתרחשים</w:t>
      </w:r>
      <w:r w:rsidR="005A3E84">
        <w:rPr>
          <w:rtl/>
        </w:rPr>
        <w:t xml:space="preserve"> </w:t>
      </w:r>
      <w:r w:rsidRPr="005A2F81">
        <w:rPr>
          <w:rtl/>
        </w:rPr>
        <w:t>מול</w:t>
      </w:r>
      <w:r w:rsidR="005A3E84">
        <w:rPr>
          <w:rtl/>
        </w:rPr>
        <w:t xml:space="preserve"> </w:t>
      </w:r>
      <w:r w:rsidRPr="005A2F81">
        <w:rPr>
          <w:rtl/>
        </w:rPr>
        <w:t>עינינו</w:t>
      </w:r>
      <w:r w:rsidR="005A3E84">
        <w:rPr>
          <w:rtl/>
        </w:rPr>
        <w:t xml:space="preserve"> </w:t>
      </w:r>
      <w:r w:rsidRPr="005A2F81">
        <w:rPr>
          <w:rtl/>
        </w:rPr>
        <w:t>ואנחנו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עושים</w:t>
      </w:r>
      <w:r w:rsidR="005A3E84">
        <w:rPr>
          <w:rtl/>
        </w:rPr>
        <w:t xml:space="preserve"> </w:t>
      </w:r>
      <w:r w:rsidRPr="005A2F81">
        <w:rPr>
          <w:rtl/>
        </w:rPr>
        <w:t>דבר, בבחינת: לי זה לא יקרה.</w:t>
      </w:r>
      <w:r w:rsidR="005A3E84">
        <w:rPr>
          <w:rtl/>
        </w:rPr>
        <w:t xml:space="preserve"> </w:t>
      </w:r>
      <w:r w:rsidRPr="005A2F81">
        <w:rPr>
          <w:rtl/>
        </w:rPr>
        <w:t>ואנחנו יודעים שכאשר אנחנו נוהגים, ופעמים מפאת צורך כזה או אחר או איזו קלות ראש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אומרים</w:t>
      </w:r>
      <w:r w:rsidR="005A3E84">
        <w:rPr>
          <w:rtl/>
        </w:rPr>
        <w:t xml:space="preserve"> </w:t>
      </w:r>
      <w:r w:rsidRPr="005A2F81">
        <w:rPr>
          <w:rtl/>
        </w:rPr>
        <w:t>"אנחנו יכולים לעשות אותו תעלול, כי לנו זה לא יקרה", אבל זה קורה</w:t>
      </w:r>
      <w:r w:rsidR="005A3E84">
        <w:rPr>
          <w:rtl/>
        </w:rPr>
        <w:t xml:space="preserve"> </w:t>
      </w:r>
      <w:r w:rsidRPr="005A2F81">
        <w:rPr>
          <w:rtl/>
        </w:rPr>
        <w:t>וזה</w:t>
      </w:r>
      <w:r w:rsidR="005A3E84">
        <w:rPr>
          <w:rtl/>
        </w:rPr>
        <w:t xml:space="preserve"> </w:t>
      </w:r>
      <w:r w:rsidRPr="005A2F81">
        <w:rPr>
          <w:rtl/>
        </w:rPr>
        <w:t>פוגע,</w:t>
      </w:r>
      <w:r w:rsidR="005A3E84">
        <w:rPr>
          <w:rtl/>
        </w:rPr>
        <w:t xml:space="preserve"> </w:t>
      </w:r>
      <w:r w:rsidRPr="005A2F81">
        <w:rPr>
          <w:rtl/>
        </w:rPr>
        <w:t>וזה</w:t>
      </w:r>
      <w:r w:rsidR="005A3E84">
        <w:rPr>
          <w:rtl/>
        </w:rPr>
        <w:t xml:space="preserve"> </w:t>
      </w:r>
      <w:r w:rsidRPr="005A2F81">
        <w:rPr>
          <w:rtl/>
        </w:rPr>
        <w:t>פוגע בכל בית וזה פוגע כרעם ביום בהיר, ואחר כך לא יודעים כי על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דרכים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פסק</w:t>
      </w:r>
      <w:r w:rsidR="005A3E84">
        <w:rPr>
          <w:rtl/>
        </w:rPr>
        <w:t>-</w:t>
      </w:r>
      <w:r w:rsidRPr="005A2F81">
        <w:rPr>
          <w:rtl/>
        </w:rPr>
        <w:t>דין</w:t>
      </w:r>
      <w:r w:rsidR="005A3E84">
        <w:rPr>
          <w:rtl/>
        </w:rPr>
        <w:t xml:space="preserve"> </w:t>
      </w:r>
      <w:r w:rsidRPr="005A2F81">
        <w:rPr>
          <w:rtl/>
        </w:rPr>
        <w:t>מוות,</w:t>
      </w:r>
      <w:r w:rsidR="005A3E84">
        <w:rPr>
          <w:rtl/>
        </w:rPr>
        <w:t xml:space="preserve"> </w:t>
      </w:r>
      <w:r w:rsidRPr="005A2F81">
        <w:rPr>
          <w:rtl/>
        </w:rPr>
        <w:t>וההסברה אינה חודרת ללב. והשר שידע כבר לאסור</w:t>
      </w:r>
      <w:r w:rsidR="005A3E84">
        <w:rPr>
          <w:rtl/>
        </w:rPr>
        <w:t xml:space="preserve"> </w:t>
      </w:r>
      <w:r w:rsidRPr="005A2F81">
        <w:rPr>
          <w:rtl/>
        </w:rPr>
        <w:t>מלחמות</w:t>
      </w:r>
      <w:r w:rsidR="005A3E84">
        <w:rPr>
          <w:rtl/>
        </w:rPr>
        <w:t xml:space="preserve"> </w:t>
      </w:r>
      <w:r w:rsidRPr="005A2F81">
        <w:rPr>
          <w:rtl/>
        </w:rPr>
        <w:t>כה</w:t>
      </w:r>
      <w:r w:rsidR="005A3E84">
        <w:rPr>
          <w:rtl/>
        </w:rPr>
        <w:t xml:space="preserve"> </w:t>
      </w:r>
      <w:r w:rsidRPr="005A2F81">
        <w:rPr>
          <w:rtl/>
        </w:rPr>
        <w:t>רבות</w:t>
      </w:r>
      <w:r w:rsidR="005A3E84">
        <w:rPr>
          <w:rtl/>
        </w:rPr>
        <w:t xml:space="preserve"> </w:t>
      </w:r>
      <w:r w:rsidRPr="005A2F81">
        <w:rPr>
          <w:rtl/>
        </w:rPr>
        <w:t>והיה בראש מערכות אדירות, צריך אולי לתת את לבו לכך ולראות שמא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יצליח,</w:t>
      </w:r>
      <w:r w:rsidR="005A3E84">
        <w:rPr>
          <w:rtl/>
        </w:rPr>
        <w:t xml:space="preserve"> </w:t>
      </w:r>
      <w:r w:rsidRPr="005A2F81">
        <w:rPr>
          <w:rtl/>
        </w:rPr>
        <w:t>ובאנו</w:t>
      </w:r>
      <w:r w:rsidR="005A3E84">
        <w:rPr>
          <w:rtl/>
        </w:rPr>
        <w:t xml:space="preserve"> </w:t>
      </w:r>
      <w:r w:rsidRPr="005A2F81">
        <w:rPr>
          <w:rtl/>
        </w:rPr>
        <w:t>כולנו</w:t>
      </w:r>
      <w:r w:rsidR="005A3E84">
        <w:rPr>
          <w:rtl/>
        </w:rPr>
        <w:t xml:space="preserve"> </w:t>
      </w:r>
      <w:r w:rsidRPr="005A2F81">
        <w:rPr>
          <w:rtl/>
        </w:rPr>
        <w:t>על שכרנו בעובדה שאתה הוא שר התחבורה, שר מלחמה במלוא</w:t>
      </w:r>
      <w:r w:rsidR="005A3E84">
        <w:rPr>
          <w:rtl/>
        </w:rPr>
        <w:t xml:space="preserve"> </w:t>
      </w:r>
      <w:r w:rsidRPr="005A2F81">
        <w:rPr>
          <w:rtl/>
        </w:rPr>
        <w:t>מובן המלה.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אבל,</w:t>
      </w:r>
      <w:r w:rsidR="005A3E84">
        <w:rPr>
          <w:rtl/>
        </w:rPr>
        <w:t xml:space="preserve"> </w:t>
      </w:r>
      <w:r w:rsidRPr="005A2F81">
        <w:rPr>
          <w:rtl/>
        </w:rPr>
        <w:t>כמובן,</w:t>
      </w:r>
      <w:r w:rsidR="005A3E84">
        <w:rPr>
          <w:rtl/>
        </w:rPr>
        <w:t xml:space="preserve"> </w:t>
      </w:r>
      <w:r w:rsidRPr="005A2F81">
        <w:rPr>
          <w:rtl/>
        </w:rPr>
        <w:t>אדוני השר, אדוני היושב</w:t>
      </w:r>
      <w:r w:rsidR="005A3E84">
        <w:rPr>
          <w:rtl/>
        </w:rPr>
        <w:t>-</w:t>
      </w:r>
      <w:r w:rsidRPr="005A2F81">
        <w:rPr>
          <w:rtl/>
        </w:rPr>
        <w:t>ראש, במרחב החדש ארצנו קטנה יותר. פעם</w:t>
      </w:r>
      <w:r w:rsidR="005A3E84">
        <w:rPr>
          <w:rtl/>
        </w:rPr>
        <w:t xml:space="preserve"> </w:t>
      </w:r>
      <w:r w:rsidRPr="005A2F81">
        <w:rPr>
          <w:rtl/>
        </w:rPr>
        <w:t>היו</w:t>
      </w:r>
      <w:r w:rsidR="005A3E84">
        <w:rPr>
          <w:rtl/>
        </w:rPr>
        <w:t xml:space="preserve"> </w:t>
      </w:r>
      <w:r w:rsidRPr="005A2F81">
        <w:rPr>
          <w:rtl/>
        </w:rPr>
        <w:t>יכולים לנסוע דרומה לבאר</w:t>
      </w:r>
      <w:r w:rsidR="005A3E84">
        <w:rPr>
          <w:rtl/>
        </w:rPr>
        <w:t>-</w:t>
      </w:r>
      <w:r w:rsidRPr="005A2F81">
        <w:rPr>
          <w:rtl/>
        </w:rPr>
        <w:t>שבע בכביש חברון, בכביש פלוגות, בבקעה. היום הדרכים</w:t>
      </w:r>
      <w:r w:rsidR="005A3E84">
        <w:rPr>
          <w:rtl/>
        </w:rPr>
        <w:t xml:space="preserve"> </w:t>
      </w:r>
      <w:r w:rsidRPr="005A2F81">
        <w:rPr>
          <w:rtl/>
        </w:rPr>
        <w:t>הולכות</w:t>
      </w:r>
      <w:r w:rsidR="005A3E84">
        <w:rPr>
          <w:rtl/>
        </w:rPr>
        <w:t xml:space="preserve"> </w:t>
      </w:r>
      <w:r w:rsidRPr="005A2F81">
        <w:rPr>
          <w:rtl/>
        </w:rPr>
        <w:t>ומצטמצמות, וכאשר אתם, בממשלה שבה אתה מכהן עכשיו, תגיעו לאיזה הסכם ליבה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הפלסטינים </w:t>
      </w:r>
      <w:r w:rsidR="005A3E84">
        <w:rPr>
          <w:rtl/>
        </w:rPr>
        <w:t>–</w:t>
      </w:r>
      <w:r w:rsidRPr="005A2F81">
        <w:rPr>
          <w:rtl/>
        </w:rPr>
        <w:t xml:space="preserve"> והסכם הליבה, לפי מה שאומר ראש הממשלה, עתיד להיחתם כבר בפברואר,</w:t>
      </w:r>
      <w:r w:rsidR="005A3E84">
        <w:rPr>
          <w:rtl/>
        </w:rPr>
        <w:t xml:space="preserve"> </w:t>
      </w:r>
      <w:r w:rsidRPr="005A2F81">
        <w:rPr>
          <w:rtl/>
        </w:rPr>
        <w:t>ואני מציע</w:t>
      </w:r>
      <w:r w:rsidR="005A3E84">
        <w:rPr>
          <w:rtl/>
        </w:rPr>
        <w:t xml:space="preserve"> </w:t>
      </w:r>
      <w:r w:rsidRPr="005A2F81">
        <w:rPr>
          <w:rtl/>
        </w:rPr>
        <w:t>לך לבקש מראש הממשלה, שהסכם העקרונות הזה עם הפלסטינים יובא למשאל עם,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אחרי הסכם העקרונות, יש לי החשש הכבד, שבלי שנשים לב, כבר לא יהיה מה להתווכח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הפרטים. אנחנו נמצאים במצב שבו הכבישים ילכו ויפחתו, הדרכים תצטמצמנה והציבור</w:t>
      </w:r>
      <w:r w:rsidR="005A3E84">
        <w:rPr>
          <w:rtl/>
        </w:rPr>
        <w:t xml:space="preserve"> </w:t>
      </w:r>
      <w:r w:rsidRPr="005A2F81">
        <w:rPr>
          <w:rtl/>
        </w:rPr>
        <w:t>של בעלי הרכב הולך וגדל ויגדל.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כדי לסיים, אומר רק במה אדוני צריך לשכנע בהסברה. סיעת הליכוד התבקשה וביקשה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אורחת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יישובי</w:t>
      </w:r>
      <w:r w:rsidR="005A3E84">
        <w:rPr>
          <w:rtl/>
        </w:rPr>
        <w:t xml:space="preserve"> </w:t>
      </w:r>
      <w:r w:rsidRPr="005A2F81">
        <w:rPr>
          <w:rtl/>
        </w:rPr>
        <w:t>קו העימות, ושקלנו וחקרנו כמה זמן ייקח לנו להגיע לעיר</w:t>
      </w:r>
      <w:r w:rsidR="005A3E84">
        <w:rPr>
          <w:rtl/>
        </w:rPr>
        <w:t xml:space="preserve"> </w:t>
      </w:r>
      <w:r w:rsidRPr="005A2F81">
        <w:rPr>
          <w:rtl/>
        </w:rPr>
        <w:t>מעלות.</w:t>
      </w:r>
      <w:r w:rsidR="005A3E84">
        <w:rPr>
          <w:rtl/>
        </w:rPr>
        <w:t xml:space="preserve"> </w:t>
      </w:r>
      <w:r w:rsidRPr="005A2F81">
        <w:rPr>
          <w:rtl/>
        </w:rPr>
        <w:t>התברר</w:t>
      </w:r>
      <w:r w:rsidR="005A3E84">
        <w:rPr>
          <w:rtl/>
        </w:rPr>
        <w:t xml:space="preserve"> </w:t>
      </w:r>
      <w:r w:rsidRPr="005A2F81">
        <w:rPr>
          <w:rtl/>
        </w:rPr>
        <w:t>לנו</w:t>
      </w:r>
      <w:r w:rsidR="005A3E84">
        <w:rPr>
          <w:rtl/>
        </w:rPr>
        <w:t xml:space="preserve"> </w:t>
      </w:r>
      <w:r w:rsidRPr="005A2F81">
        <w:rPr>
          <w:rtl/>
        </w:rPr>
        <w:t>אז, שאם ניסע באוטובוסים או שכל אחד ואחד ייסע ברכבו הפרטי,</w:t>
      </w:r>
      <w:r w:rsidR="005A3E84">
        <w:rPr>
          <w:rtl/>
        </w:rPr>
        <w:t xml:space="preserve"> </w:t>
      </w:r>
      <w:r w:rsidRPr="005A2F81">
        <w:rPr>
          <w:rtl/>
        </w:rPr>
        <w:t>עתידים אנו להשתרך בדרכים, ביום ראשון שהוא יום צפוף, כשלוש שעות וחצי.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עשינו</w:t>
      </w:r>
      <w:r w:rsidR="005A3E84">
        <w:rPr>
          <w:rtl/>
        </w:rPr>
        <w:t xml:space="preserve">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פשוט.</w:t>
      </w:r>
      <w:r w:rsidR="005A3E84">
        <w:rPr>
          <w:rtl/>
        </w:rPr>
        <w:t xml:space="preserve"> </w:t>
      </w:r>
      <w:r w:rsidRPr="005A2F81">
        <w:rPr>
          <w:rtl/>
        </w:rPr>
        <w:t>עלינו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הרכבת בתל</w:t>
      </w:r>
      <w:r w:rsidR="005A3E84">
        <w:rPr>
          <w:rtl/>
        </w:rPr>
        <w:t>-</w:t>
      </w:r>
      <w:r w:rsidRPr="005A2F81">
        <w:rPr>
          <w:rtl/>
        </w:rPr>
        <w:t>אביב, והגענו כעבור שעה ו</w:t>
      </w:r>
      <w:r w:rsidR="005A3E84">
        <w:rPr>
          <w:rtl/>
        </w:rPr>
        <w:t>-</w:t>
      </w:r>
      <w:r w:rsidRPr="005A2F81">
        <w:rPr>
          <w:rtl/>
        </w:rPr>
        <w:t>40 דקות.</w:t>
      </w:r>
      <w:r w:rsidR="005A3E84">
        <w:rPr>
          <w:rtl/>
        </w:rPr>
        <w:t xml:space="preserve"> </w:t>
      </w:r>
      <w:r w:rsidRPr="005A2F81">
        <w:rPr>
          <w:rtl/>
        </w:rPr>
        <w:t>הרכבת</w:t>
      </w:r>
      <w:r w:rsidR="005A3E84">
        <w:rPr>
          <w:rtl/>
        </w:rPr>
        <w:t xml:space="preserve"> </w:t>
      </w:r>
      <w:r w:rsidRPr="005A2F81">
        <w:rPr>
          <w:rtl/>
        </w:rPr>
        <w:t>התעכבה בחיפה כמה פעמים, היה לנו צורך לקחת את חבר הכנסת שטייניץ ועוד כמה</w:t>
      </w:r>
      <w:r w:rsidR="005A3E84">
        <w:rPr>
          <w:rtl/>
        </w:rPr>
        <w:t xml:space="preserve"> </w:t>
      </w:r>
      <w:r w:rsidRPr="005A2F81">
        <w:rPr>
          <w:rtl/>
        </w:rPr>
        <w:t>אחרים,</w:t>
      </w:r>
      <w:r w:rsidR="005A3E84">
        <w:rPr>
          <w:rtl/>
        </w:rPr>
        <w:t xml:space="preserve"> </w:t>
      </w:r>
      <w:r w:rsidRPr="005A2F81">
        <w:rPr>
          <w:rtl/>
        </w:rPr>
        <w:t>וכיוון שיש מסלול אחד, פעמים היא צריכה לחכות לאחרת, אבל אם היא רוצה היא</w:t>
      </w:r>
      <w:r w:rsidR="005A3E84">
        <w:rPr>
          <w:rtl/>
        </w:rPr>
        <w:t xml:space="preserve"> </w:t>
      </w:r>
      <w:r w:rsidRPr="005A2F81">
        <w:rPr>
          <w:rtl/>
        </w:rPr>
        <w:t>יכולה להגיע מתל</w:t>
      </w:r>
      <w:r w:rsidR="005A3E84">
        <w:rPr>
          <w:rtl/>
        </w:rPr>
        <w:t>-</w:t>
      </w:r>
      <w:r w:rsidRPr="005A2F81">
        <w:rPr>
          <w:rtl/>
        </w:rPr>
        <w:t>אביב לנהרייה באקספרס כמעט בשעה ועשר דקות. זאת אומרת, תענוג ממש</w:t>
      </w:r>
      <w:r w:rsidR="005A3E84">
        <w:rPr>
          <w:rtl/>
        </w:rPr>
        <w:t xml:space="preserve"> </w:t>
      </w:r>
      <w:r w:rsidRPr="005A2F81">
        <w:rPr>
          <w:rtl/>
        </w:rPr>
        <w:t>היה לנסוע ברכבת, ואנחנו מברכים מכאן את הנהלת הרכבת.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למד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בני</w:t>
      </w:r>
      <w:r w:rsidR="005A3E84">
        <w:rPr>
          <w:rtl/>
        </w:rPr>
        <w:t xml:space="preserve"> </w:t>
      </w:r>
      <w:r w:rsidRPr="005A2F81">
        <w:rPr>
          <w:rtl/>
        </w:rPr>
        <w:t>ישראל להשתמש ברכבת, ועשה כל מה שאתה יכול על מנת שמע"צ תחזור</w:t>
      </w:r>
      <w:r w:rsidR="005A3E84">
        <w:rPr>
          <w:rtl/>
        </w:rPr>
        <w:t xml:space="preserve"> </w:t>
      </w:r>
      <w:r w:rsidRPr="005A2F81">
        <w:rPr>
          <w:rtl/>
        </w:rPr>
        <w:t>אליך, על מנת שכל אותן תשתיות יעברו אליך, על מנת שבאמת במדינת ישראל לא נצטרך את</w:t>
      </w:r>
      <w:r w:rsidR="005A3E84">
        <w:rPr>
          <w:rtl/>
        </w:rPr>
        <w:t xml:space="preserve"> </w:t>
      </w:r>
      <w:r w:rsidRPr="005A2F81">
        <w:rPr>
          <w:rtl/>
        </w:rPr>
        <w:t>כלי</w:t>
      </w:r>
      <w:r w:rsidR="005A3E84">
        <w:rPr>
          <w:rtl/>
        </w:rPr>
        <w:t xml:space="preserve"> </w:t>
      </w:r>
      <w:r w:rsidRPr="005A2F81">
        <w:rPr>
          <w:rtl/>
        </w:rPr>
        <w:t>הרכב</w:t>
      </w:r>
      <w:r w:rsidR="005A3E84">
        <w:rPr>
          <w:rtl/>
        </w:rPr>
        <w:t xml:space="preserve"> </w:t>
      </w:r>
      <w:r w:rsidRPr="005A2F81">
        <w:rPr>
          <w:rtl/>
        </w:rPr>
        <w:t>הפרטי.</w:t>
      </w:r>
      <w:r w:rsidR="005A3E84">
        <w:rPr>
          <w:rtl/>
        </w:rPr>
        <w:t xml:space="preserve"> </w:t>
      </w:r>
      <w:r w:rsidRPr="005A2F81">
        <w:rPr>
          <w:rtl/>
        </w:rPr>
        <w:t>ל</w:t>
      </w:r>
      <w:r w:rsidR="005A3E84">
        <w:rPr>
          <w:rtl/>
        </w:rPr>
        <w:t>-</w:t>
      </w:r>
      <w:r w:rsidRPr="005A2F81">
        <w:rPr>
          <w:rtl/>
        </w:rPr>
        <w:t>100,000</w:t>
      </w:r>
      <w:r w:rsidR="005A3E84">
        <w:rPr>
          <w:rtl/>
        </w:rPr>
        <w:t xml:space="preserve"> </w:t>
      </w:r>
      <w:r w:rsidRPr="005A2F81">
        <w:rPr>
          <w:rtl/>
        </w:rPr>
        <w:t>איש לוקח לצאת מ"וומבלי" הרבה פחות זמן מאשר לצאת</w:t>
      </w:r>
      <w:r w:rsidR="005A3E84">
        <w:rPr>
          <w:rtl/>
        </w:rPr>
        <w:t xml:space="preserve"> </w:t>
      </w:r>
      <w:r w:rsidRPr="005A2F81">
        <w:rPr>
          <w:rtl/>
        </w:rPr>
        <w:t>מ"טדי", שיש בו 16,000 איש.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כן, אבל הם אנגלים.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הם אנגלים, ויש להם רכבת.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הם גם נוסעים בצד שמאל; אולי נעבור אצלנו לנסוע בצד שמאל.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9D6556">
      <w:pPr>
        <w:rPr>
          <w:rtl/>
        </w:rPr>
      </w:pPr>
      <w:r w:rsidRPr="005A2F81">
        <w:rPr>
          <w:rtl/>
        </w:rPr>
        <w:t>הם נוסעים בצד שמאל ב</w:t>
      </w:r>
      <w:r w:rsidR="005A3E84">
        <w:rPr>
          <w:rtl/>
        </w:rPr>
        <w:t>-</w:t>
      </w:r>
      <w:r w:rsidR="009D6556">
        <w:t>right side</w:t>
      </w:r>
      <w:r w:rsidRPr="005A2F81">
        <w:rPr>
          <w:rtl/>
        </w:rPr>
        <w:t>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רוצה להזכיר לאדוני שהוא שכח להתנצל.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>להזמין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שמואל הלפרט, בבקשה. חבר הכנסת גולדשמידט</w:t>
      </w:r>
      <w:r w:rsidR="005A3E84">
        <w:rPr>
          <w:rtl/>
        </w:rPr>
        <w:t xml:space="preserve"> </w:t>
      </w:r>
      <w:r w:rsidRPr="005A2F81">
        <w:rPr>
          <w:rtl/>
        </w:rPr>
        <w:t>איננו.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שמואל הלפרט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 מספר ההרוגים בתאונות דרכים מאז קום המדינה</w:t>
      </w:r>
      <w:r w:rsidR="005A3E84">
        <w:rPr>
          <w:rtl/>
        </w:rPr>
        <w:t xml:space="preserve"> </w:t>
      </w:r>
      <w:r w:rsidRPr="005A2F81">
        <w:rPr>
          <w:rtl/>
        </w:rPr>
        <w:t>גדול יותר</w:t>
      </w:r>
      <w:r w:rsidR="005A3E84">
        <w:rPr>
          <w:rtl/>
        </w:rPr>
        <w:t xml:space="preserve"> </w:t>
      </w:r>
      <w:r w:rsidRPr="005A2F81">
        <w:rPr>
          <w:rtl/>
        </w:rPr>
        <w:t>ממספרם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ההרוגים בכל מערכות ישראל. נתונים סטטיסטיים על עשר השנים</w:t>
      </w:r>
      <w:r w:rsidR="005A3E84">
        <w:rPr>
          <w:rtl/>
        </w:rPr>
        <w:t xml:space="preserve"> </w:t>
      </w:r>
      <w:r w:rsidRPr="005A2F81">
        <w:rPr>
          <w:rtl/>
        </w:rPr>
        <w:t>האחרונות</w:t>
      </w:r>
      <w:r w:rsidR="005A3E84">
        <w:rPr>
          <w:rtl/>
        </w:rPr>
        <w:t xml:space="preserve"> – </w:t>
      </w:r>
      <w:r w:rsidRPr="005A2F81">
        <w:rPr>
          <w:rtl/>
        </w:rPr>
        <w:t>1999</w:t>
      </w:r>
      <w:r w:rsidR="00C05B48">
        <w:rPr>
          <w:rFonts w:hint="cs"/>
          <w:rtl/>
        </w:rPr>
        <w:t>-</w:t>
      </w:r>
      <w:r w:rsidRPr="005A2F81">
        <w:rPr>
          <w:rtl/>
        </w:rPr>
        <w:t>1989</w:t>
      </w:r>
      <w:r w:rsidR="005A3E84">
        <w:rPr>
          <w:rtl/>
        </w:rPr>
        <w:t xml:space="preserve"> – </w:t>
      </w:r>
      <w:r w:rsidRPr="005A2F81">
        <w:rPr>
          <w:rtl/>
        </w:rPr>
        <w:t>מדברים על 200,000 נפגעים בתאונות דרכים, מתוכם 5,000</w:t>
      </w:r>
      <w:r w:rsidR="005A3E84">
        <w:rPr>
          <w:rtl/>
        </w:rPr>
        <w:t xml:space="preserve"> </w:t>
      </w:r>
      <w:r w:rsidRPr="005A2F81">
        <w:rPr>
          <w:rtl/>
        </w:rPr>
        <w:t>הרוגים, 20,000 פצועים קשה ו</w:t>
      </w:r>
      <w:r w:rsidR="005A3E84">
        <w:rPr>
          <w:rtl/>
        </w:rPr>
        <w:t>-</w:t>
      </w:r>
      <w:r w:rsidRPr="005A2F81">
        <w:rPr>
          <w:rtl/>
        </w:rPr>
        <w:t>175,000 פצועים קל ובינוני.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מדובר</w:t>
      </w:r>
      <w:r w:rsidR="005A3E84">
        <w:rPr>
          <w:rtl/>
        </w:rPr>
        <w:t xml:space="preserve"> </w:t>
      </w:r>
      <w:r w:rsidRPr="005A2F81">
        <w:rPr>
          <w:rtl/>
        </w:rPr>
        <w:t>במספרים</w:t>
      </w:r>
      <w:r w:rsidR="005A3E84">
        <w:rPr>
          <w:rtl/>
        </w:rPr>
        <w:t xml:space="preserve"> </w:t>
      </w:r>
      <w:r w:rsidRPr="005A2F81">
        <w:rPr>
          <w:rtl/>
        </w:rPr>
        <w:t>מחרידים,</w:t>
      </w:r>
      <w:r w:rsidR="005A3E84">
        <w:rPr>
          <w:rtl/>
        </w:rPr>
        <w:t xml:space="preserve"> </w:t>
      </w:r>
      <w:r w:rsidRPr="005A2F81">
        <w:rPr>
          <w:rtl/>
        </w:rPr>
        <w:t>שמשמעותם המעשית: 22,000 נפגעים בתאונות מדי שנה,</w:t>
      </w:r>
      <w:r w:rsidR="005A3E84">
        <w:rPr>
          <w:rtl/>
        </w:rPr>
        <w:t xml:space="preserve"> </w:t>
      </w:r>
      <w:r w:rsidRPr="005A2F81">
        <w:rPr>
          <w:rtl/>
        </w:rPr>
        <w:t>מתוכם כ</w:t>
      </w:r>
      <w:r w:rsidR="005A3E84">
        <w:rPr>
          <w:rtl/>
        </w:rPr>
        <w:t>-</w:t>
      </w:r>
      <w:r w:rsidRPr="005A2F81">
        <w:rPr>
          <w:rtl/>
        </w:rPr>
        <w:t>500 הרוגים ו</w:t>
      </w:r>
      <w:r w:rsidR="005A3E84">
        <w:rPr>
          <w:rtl/>
        </w:rPr>
        <w:t>-</w:t>
      </w:r>
      <w:r w:rsidRPr="005A2F81">
        <w:rPr>
          <w:rtl/>
        </w:rPr>
        <w:t>3,500 פצועים קשה.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לו</w:t>
      </w:r>
      <w:r w:rsidR="005A3E84">
        <w:rPr>
          <w:rtl/>
        </w:rPr>
        <w:t xml:space="preserve"> </w:t>
      </w:r>
      <w:r w:rsidRPr="005A2F81">
        <w:rPr>
          <w:rtl/>
        </w:rPr>
        <w:t>היו</w:t>
      </w:r>
      <w:r w:rsidR="005A3E84">
        <w:rPr>
          <w:rtl/>
        </w:rPr>
        <w:t xml:space="preserve"> </w:t>
      </w:r>
      <w:r w:rsidRPr="005A2F81">
        <w:rPr>
          <w:rtl/>
        </w:rPr>
        <w:t>מספרים</w:t>
      </w:r>
      <w:r w:rsidR="005A3E84">
        <w:rPr>
          <w:rtl/>
        </w:rPr>
        <w:t xml:space="preserve"> </w:t>
      </w:r>
      <w:r w:rsidRPr="005A2F81">
        <w:rPr>
          <w:rtl/>
        </w:rPr>
        <w:t>אלה</w:t>
      </w:r>
      <w:r w:rsidR="005A3E84">
        <w:rPr>
          <w:rtl/>
        </w:rPr>
        <w:t xml:space="preserve"> </w:t>
      </w:r>
      <w:r w:rsidRPr="005A2F81">
        <w:rPr>
          <w:rtl/>
        </w:rPr>
        <w:t>מופיעים בכל תחום אחר בחיינו, אין ספק שהיה מוכרז מצב</w:t>
      </w:r>
      <w:r w:rsidR="005A3E84">
        <w:rPr>
          <w:rtl/>
        </w:rPr>
        <w:t xml:space="preserve"> </w:t>
      </w:r>
      <w:r w:rsidRPr="005A2F81">
        <w:rPr>
          <w:rtl/>
        </w:rPr>
        <w:t>חירום וכל הכוחות הטובים ביותר היו מתגייסים כדי למנוע את הקטל הנורא. אבל 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 נמשכות ודבר לא קורה.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 אין ספק שהגורם האנושי היה ונשאר הסיבה העיקרית לתאונות, אם זה</w:t>
      </w:r>
      <w:r w:rsidR="005A3E84">
        <w:rPr>
          <w:rtl/>
        </w:rPr>
        <w:t xml:space="preserve"> </w:t>
      </w:r>
      <w:r w:rsidRPr="005A2F81">
        <w:rPr>
          <w:rtl/>
        </w:rPr>
        <w:t>נהגים</w:t>
      </w:r>
      <w:r w:rsidR="005A3E84">
        <w:rPr>
          <w:rtl/>
        </w:rPr>
        <w:t xml:space="preserve"> </w:t>
      </w:r>
      <w:r w:rsidRPr="005A2F81">
        <w:rPr>
          <w:rtl/>
        </w:rPr>
        <w:t>צעירים וחסרי ניסיון, אם זה נהגים שתויים, ובמיוחד נהגים מתוך רבבות צרכני</w:t>
      </w:r>
      <w:r w:rsidR="005A3E84">
        <w:rPr>
          <w:rtl/>
        </w:rPr>
        <w:t xml:space="preserve"> </w:t>
      </w:r>
      <w:r w:rsidRPr="005A2F81">
        <w:rPr>
          <w:rtl/>
        </w:rPr>
        <w:t>הסמים במדינה.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מציע</w:t>
      </w:r>
      <w:r w:rsidR="005A3E84">
        <w:rPr>
          <w:rtl/>
        </w:rPr>
        <w:t xml:space="preserve"> </w:t>
      </w:r>
      <w:r w:rsidRPr="005A2F81">
        <w:rPr>
          <w:rtl/>
        </w:rPr>
        <w:t>להגביר</w:t>
      </w:r>
      <w:r w:rsidR="005A3E84">
        <w:rPr>
          <w:rtl/>
        </w:rPr>
        <w:t xml:space="preserve"> </w:t>
      </w:r>
      <w:r w:rsidRPr="005A2F81">
        <w:rPr>
          <w:rtl/>
        </w:rPr>
        <w:t>ככל</w:t>
      </w:r>
      <w:r w:rsidR="005A3E84">
        <w:rPr>
          <w:rtl/>
        </w:rPr>
        <w:t xml:space="preserve"> </w:t>
      </w:r>
      <w:r w:rsidRPr="005A2F81">
        <w:rPr>
          <w:rtl/>
        </w:rPr>
        <w:t>הניתן, בצורה סבירה והגיונית, את אמצעי ההרתעה כלפי</w:t>
      </w:r>
      <w:r w:rsidR="005A3E84">
        <w:rPr>
          <w:rtl/>
        </w:rPr>
        <w:t xml:space="preserve"> </w:t>
      </w:r>
      <w:r w:rsidRPr="005A2F81">
        <w:rPr>
          <w:rtl/>
        </w:rPr>
        <w:t>נהגים</w:t>
      </w:r>
      <w:r w:rsidR="005A3E84">
        <w:rPr>
          <w:rtl/>
        </w:rPr>
        <w:t xml:space="preserve"> </w:t>
      </w:r>
      <w:r w:rsidRPr="005A2F81">
        <w:rPr>
          <w:rtl/>
        </w:rPr>
        <w:t>מתפרעים,</w:t>
      </w:r>
      <w:r w:rsidR="005A3E84">
        <w:rPr>
          <w:rtl/>
        </w:rPr>
        <w:t xml:space="preserve"> </w:t>
      </w:r>
      <w:r w:rsidRPr="005A2F81">
        <w:rPr>
          <w:rtl/>
        </w:rPr>
        <w:t>עד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שלילת רשיון. אני מציין לחיוב את המבצע האחרון של משרד</w:t>
      </w:r>
      <w:r w:rsidR="005A3E84">
        <w:rPr>
          <w:rtl/>
        </w:rPr>
        <w:t xml:space="preserve"> </w:t>
      </w:r>
      <w:r w:rsidRPr="005A2F81">
        <w:rPr>
          <w:rtl/>
        </w:rPr>
        <w:t>התחבורה,</w:t>
      </w:r>
      <w:r w:rsidR="005A3E84">
        <w:rPr>
          <w:rtl/>
        </w:rPr>
        <w:t xml:space="preserve"> </w:t>
      </w:r>
      <w:r w:rsidRPr="005A2F81">
        <w:rPr>
          <w:rtl/>
        </w:rPr>
        <w:t>שבמסגרתו</w:t>
      </w:r>
      <w:r w:rsidR="005A3E84">
        <w:rPr>
          <w:rtl/>
        </w:rPr>
        <w:t xml:space="preserve"> </w:t>
      </w:r>
      <w:r w:rsidRPr="005A2F81">
        <w:rPr>
          <w:rtl/>
        </w:rPr>
        <w:t>שוללים רשיון לכל מי שעובר עבירות תנועה חמורות בכבישים שבהם</w:t>
      </w:r>
      <w:r w:rsidR="005A3E84">
        <w:rPr>
          <w:rtl/>
        </w:rPr>
        <w:t xml:space="preserve"> </w:t>
      </w:r>
      <w:r w:rsidRPr="005A2F81">
        <w:rPr>
          <w:rtl/>
        </w:rPr>
        <w:t>נערך המבצע.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להנהיג</w:t>
      </w:r>
      <w:r w:rsidR="005A3E84">
        <w:rPr>
          <w:rtl/>
        </w:rPr>
        <w:t xml:space="preserve"> </w:t>
      </w:r>
      <w:r w:rsidRPr="005A2F81">
        <w:rPr>
          <w:rtl/>
        </w:rPr>
        <w:t>בדיקות</w:t>
      </w:r>
      <w:r w:rsidR="005A3E84">
        <w:rPr>
          <w:rtl/>
        </w:rPr>
        <w:t xml:space="preserve"> </w:t>
      </w:r>
      <w:r w:rsidRPr="005A2F81">
        <w:rPr>
          <w:rtl/>
        </w:rPr>
        <w:t>רפואיות</w:t>
      </w:r>
      <w:r w:rsidR="005A3E84">
        <w:rPr>
          <w:rtl/>
        </w:rPr>
        <w:t xml:space="preserve"> </w:t>
      </w:r>
      <w:r w:rsidRPr="005A2F81">
        <w:rPr>
          <w:rtl/>
        </w:rPr>
        <w:t>מעל גיל 50 לכל הנהגים בארץ, לפחות פעם בחמש</w:t>
      </w:r>
      <w:r w:rsidR="005A3E84">
        <w:rPr>
          <w:rtl/>
        </w:rPr>
        <w:t xml:space="preserve"> </w:t>
      </w:r>
      <w:r w:rsidRPr="005A2F81">
        <w:rPr>
          <w:rtl/>
        </w:rPr>
        <w:t>שנים,</w:t>
      </w:r>
      <w:r w:rsidR="005A3E84">
        <w:rPr>
          <w:rtl/>
        </w:rPr>
        <w:t xml:space="preserve"> </w:t>
      </w:r>
      <w:r w:rsidRPr="005A2F81">
        <w:rPr>
          <w:rtl/>
        </w:rPr>
        <w:t>וכן לחייב בדיקות לחץ דם. כבר היו מקרים רבים שרק אחרי תאונות התברר שהנהג</w:t>
      </w:r>
      <w:r w:rsidR="005A3E84">
        <w:rPr>
          <w:rtl/>
        </w:rPr>
        <w:t xml:space="preserve"> </w:t>
      </w:r>
      <w:r w:rsidRPr="005A2F81">
        <w:rPr>
          <w:rtl/>
        </w:rPr>
        <w:t>לא היה כשיר מבחינה רפואית לנהוג.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קורא</w:t>
      </w:r>
      <w:r w:rsidR="005A3E84">
        <w:rPr>
          <w:rtl/>
        </w:rPr>
        <w:t xml:space="preserve"> </w:t>
      </w:r>
      <w:r w:rsidRPr="005A2F81">
        <w:rPr>
          <w:rtl/>
        </w:rPr>
        <w:t>לשר</w:t>
      </w:r>
      <w:r w:rsidR="005A3E84">
        <w:rPr>
          <w:rtl/>
        </w:rPr>
        <w:t xml:space="preserve"> </w:t>
      </w:r>
      <w:r w:rsidRPr="005A2F81">
        <w:rPr>
          <w:rtl/>
        </w:rPr>
        <w:t>התחבורה</w:t>
      </w:r>
      <w:r w:rsidR="005A3E84">
        <w:rPr>
          <w:rtl/>
        </w:rPr>
        <w:t xml:space="preserve"> </w:t>
      </w:r>
      <w:r w:rsidRPr="005A2F81">
        <w:rPr>
          <w:rtl/>
        </w:rPr>
        <w:t>למנוע</w:t>
      </w:r>
      <w:r w:rsidR="005A3E84">
        <w:rPr>
          <w:rtl/>
        </w:rPr>
        <w:t xml:space="preserve"> </w:t>
      </w:r>
      <w:r w:rsidRPr="005A2F81">
        <w:rPr>
          <w:rtl/>
        </w:rPr>
        <w:t>את הכוונה להעלות את מהירות הנסיעה בכבישים</w:t>
      </w:r>
      <w:r w:rsidR="005A3E84">
        <w:rPr>
          <w:rtl/>
        </w:rPr>
        <w:t xml:space="preserve"> </w:t>
      </w:r>
      <w:r w:rsidRPr="005A2F81">
        <w:rPr>
          <w:rtl/>
        </w:rPr>
        <w:t>הבין</w:t>
      </w:r>
      <w:r w:rsidR="005A3E84">
        <w:rPr>
          <w:rtl/>
        </w:rPr>
        <w:t>-</w:t>
      </w:r>
      <w:r w:rsidRPr="005A2F81">
        <w:rPr>
          <w:rtl/>
        </w:rPr>
        <w:t>עירוניים</w:t>
      </w:r>
      <w:r w:rsidR="005A3E84">
        <w:rPr>
          <w:rtl/>
        </w:rPr>
        <w:t xml:space="preserve"> </w:t>
      </w:r>
      <w:r w:rsidRPr="005A2F81">
        <w:rPr>
          <w:rtl/>
        </w:rPr>
        <w:t>ל</w:t>
      </w:r>
      <w:r w:rsidR="005A3E84">
        <w:rPr>
          <w:rtl/>
        </w:rPr>
        <w:t>-</w:t>
      </w:r>
      <w:r w:rsidRPr="005A2F81">
        <w:rPr>
          <w:rtl/>
        </w:rPr>
        <w:t>120 קמ"ש.</w:t>
      </w:r>
      <w:r w:rsidR="005A3E84">
        <w:rPr>
          <w:rtl/>
        </w:rPr>
        <w:t xml:space="preserve"> </w:t>
      </w:r>
      <w:r w:rsidRPr="005A2F81">
        <w:rPr>
          <w:rtl/>
        </w:rPr>
        <w:t>מדובר בצעד מסוכן, שעלול להרוס את כל מה שהושקע בשנה</w:t>
      </w:r>
      <w:r w:rsidR="005A3E84">
        <w:rPr>
          <w:rtl/>
        </w:rPr>
        <w:t xml:space="preserve"> </w:t>
      </w:r>
      <w:r w:rsidRPr="005A2F81">
        <w:rPr>
          <w:rtl/>
        </w:rPr>
        <w:t>האחרונה בהורדת מספר התאונות והנפגעים, הן בהרתעה ואכיפה והן בהסברה.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כמו</w:t>
      </w:r>
      <w:r w:rsidR="005A3E84">
        <w:rPr>
          <w:rtl/>
        </w:rPr>
        <w:t xml:space="preserve"> </w:t>
      </w:r>
      <w:r w:rsidRPr="005A2F81">
        <w:rPr>
          <w:rtl/>
        </w:rPr>
        <w:t>כן,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להרחיב את משטרת התנועה, מכיוון שעצם העובדה ששוטר או ניידת</w:t>
      </w:r>
      <w:r w:rsidR="005A3E84">
        <w:rPr>
          <w:rtl/>
        </w:rPr>
        <w:t xml:space="preserve"> </w:t>
      </w:r>
      <w:r w:rsidRPr="005A2F81">
        <w:rPr>
          <w:rtl/>
        </w:rPr>
        <w:t>נוכחים בכביש, זהו כבר אמצעי מרתיע.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שר</w:t>
      </w:r>
      <w:r w:rsidR="005A3E84">
        <w:rPr>
          <w:rtl/>
        </w:rPr>
        <w:t xml:space="preserve"> </w:t>
      </w:r>
      <w:r w:rsidRPr="005A2F81">
        <w:rPr>
          <w:rtl/>
        </w:rPr>
        <w:t>התחבורה</w:t>
      </w:r>
      <w:r w:rsidR="005A3E84">
        <w:rPr>
          <w:rtl/>
        </w:rPr>
        <w:t xml:space="preserve"> </w:t>
      </w:r>
      <w:r w:rsidRPr="005A2F81">
        <w:rPr>
          <w:rtl/>
        </w:rPr>
        <w:t>דיבר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חוסר התקציב לניהול המערכה נגד תאונות דרכים, אבל יש</w:t>
      </w:r>
      <w:r w:rsidR="005A3E84">
        <w:rPr>
          <w:rtl/>
        </w:rPr>
        <w:t xml:space="preserve"> </w:t>
      </w:r>
      <w:r w:rsidRPr="005A2F81">
        <w:rPr>
          <w:rtl/>
        </w:rPr>
        <w:t>לזכור,</w:t>
      </w:r>
      <w:r w:rsidR="005A3E84">
        <w:rPr>
          <w:rtl/>
        </w:rPr>
        <w:t xml:space="preserve"> </w:t>
      </w:r>
      <w:r w:rsidRPr="005A2F81">
        <w:rPr>
          <w:rtl/>
        </w:rPr>
        <w:t>שכל</w:t>
      </w:r>
      <w:r w:rsidR="005A3E84">
        <w:rPr>
          <w:rtl/>
        </w:rPr>
        <w:t xml:space="preserve"> </w:t>
      </w:r>
      <w:r w:rsidRPr="005A2F81">
        <w:rPr>
          <w:rtl/>
        </w:rPr>
        <w:t>ההוצאות</w:t>
      </w:r>
      <w:r w:rsidR="005A3E84">
        <w:rPr>
          <w:rtl/>
        </w:rPr>
        <w:t xml:space="preserve"> </w:t>
      </w:r>
      <w:r w:rsidRPr="005A2F81">
        <w:rPr>
          <w:rtl/>
        </w:rPr>
        <w:t>הללו הן כאין וכאפס לעומת ההוצאות של המדינה לטיפול בנפגעי</w:t>
      </w:r>
      <w:r w:rsidR="005A3E84">
        <w:rPr>
          <w:rtl/>
        </w:rPr>
        <w:t xml:space="preserve"> </w:t>
      </w:r>
      <w:r w:rsidRPr="005A2F81">
        <w:rPr>
          <w:rtl/>
        </w:rPr>
        <w:t>התאונות ומשפחותיהם לכל החיים.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ברצוני לציין גם,</w:t>
      </w:r>
      <w:r w:rsidR="005A3E84">
        <w:rPr>
          <w:rtl/>
        </w:rPr>
        <w:t xml:space="preserve"> </w:t>
      </w:r>
      <w:r w:rsidRPr="005A2F81">
        <w:rPr>
          <w:rtl/>
        </w:rPr>
        <w:t>כי בין הגורמים העיקריים לתאונות הם נהגי המשאיות.</w:t>
      </w:r>
      <w:r w:rsidR="005A3E84">
        <w:rPr>
          <w:rtl/>
        </w:rPr>
        <w:t xml:space="preserve"> </w:t>
      </w:r>
      <w:r w:rsidRPr="005A2F81">
        <w:rPr>
          <w:rtl/>
        </w:rPr>
        <w:t>הסיבה</w:t>
      </w:r>
      <w:r w:rsidR="005A3E84">
        <w:rPr>
          <w:rtl/>
        </w:rPr>
        <w:t xml:space="preserve"> </w:t>
      </w:r>
      <w:r w:rsidRPr="005A2F81">
        <w:rPr>
          <w:rtl/>
        </w:rPr>
        <w:t>העיקרית לכך היא, שהם עובדים 17</w:t>
      </w:r>
      <w:r w:rsidR="00C05B48">
        <w:rPr>
          <w:rFonts w:hint="cs"/>
          <w:rtl/>
        </w:rPr>
        <w:t>-</w:t>
      </w:r>
      <w:r w:rsidRPr="005A2F81">
        <w:rPr>
          <w:rtl/>
        </w:rPr>
        <w:t>16 שעות ביממה. אין ספק שהעייפות גורמת לכך שהנהג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שולט</w:t>
      </w:r>
      <w:r w:rsidR="005A3E84">
        <w:rPr>
          <w:rtl/>
        </w:rPr>
        <w:t xml:space="preserve"> </w:t>
      </w:r>
      <w:r w:rsidRPr="005A2F81">
        <w:rPr>
          <w:rtl/>
        </w:rPr>
        <w:t>על ההגה ועל הרכב. אני מציע לאסור על מפעלים להעסיק נהגים יותר משעתיים</w:t>
      </w:r>
      <w:r w:rsidR="005A3E84">
        <w:rPr>
          <w:rtl/>
        </w:rPr>
        <w:t xml:space="preserve"> </w:t>
      </w:r>
      <w:r w:rsidRPr="005A2F81">
        <w:rPr>
          <w:rtl/>
        </w:rPr>
        <w:t>נוספות ביממה.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ובסיום,</w:t>
      </w:r>
      <w:r w:rsidR="005A3E84">
        <w:rPr>
          <w:rtl/>
        </w:rPr>
        <w:t xml:space="preserve"> </w:t>
      </w: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יש כאן גם בעיה חינוכית של זלזול בחיי האדם, חוסר</w:t>
      </w:r>
      <w:r w:rsidR="005A3E84">
        <w:rPr>
          <w:rtl/>
        </w:rPr>
        <w:t xml:space="preserve"> </w:t>
      </w:r>
      <w:r w:rsidRPr="005A2F81">
        <w:rPr>
          <w:rtl/>
        </w:rPr>
        <w:t>חינוך</w:t>
      </w:r>
      <w:r w:rsidR="005A3E84">
        <w:rPr>
          <w:rtl/>
        </w:rPr>
        <w:t xml:space="preserve"> </w:t>
      </w:r>
      <w:r w:rsidRPr="005A2F81">
        <w:rPr>
          <w:rtl/>
        </w:rPr>
        <w:t>לערך</w:t>
      </w:r>
      <w:r w:rsidR="005A3E84">
        <w:rPr>
          <w:rtl/>
        </w:rPr>
        <w:t xml:space="preserve"> </w:t>
      </w:r>
      <w:r w:rsidRPr="005A2F81">
        <w:rPr>
          <w:rtl/>
        </w:rPr>
        <w:t>האדם</w:t>
      </w:r>
      <w:r w:rsidR="005A3E84">
        <w:rPr>
          <w:rtl/>
        </w:rPr>
        <w:t xml:space="preserve"> </w:t>
      </w:r>
      <w:r w:rsidRPr="005A2F81">
        <w:rPr>
          <w:rtl/>
        </w:rPr>
        <w:t>ולקדושת החיים.</w:t>
      </w:r>
      <w:r w:rsidR="005A3E84">
        <w:rPr>
          <w:rtl/>
        </w:rPr>
        <w:t xml:space="preserve"> </w:t>
      </w:r>
      <w:r w:rsidRPr="005A2F81">
        <w:rPr>
          <w:rtl/>
        </w:rPr>
        <w:t>חז"ל אומרים שאדם הוא עולם מלא. חשוב שמוסדות</w:t>
      </w:r>
      <w:r w:rsidR="005A3E84">
        <w:rPr>
          <w:rtl/>
        </w:rPr>
        <w:t xml:space="preserve"> </w:t>
      </w:r>
      <w:r w:rsidRPr="005A2F81">
        <w:rPr>
          <w:rtl/>
        </w:rPr>
        <w:t>החינוך יקדישו לנושא זה התייחסות מיוחדת.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מאיר פרוש,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ישראל כץ.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מכובדי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השר, חברי הכנסת, אילו היה מאן דהוא עורך מחקר </w:t>
      </w:r>
      <w:r w:rsidR="005A3E84">
        <w:rPr>
          <w:rtl/>
        </w:rPr>
        <w:t xml:space="preserve">– </w:t>
      </w:r>
      <w:r w:rsidRPr="005A2F81">
        <w:rPr>
          <w:rtl/>
        </w:rPr>
        <w:t>אולי</w:t>
      </w:r>
      <w:r w:rsidR="005A3E84">
        <w:rPr>
          <w:rtl/>
        </w:rPr>
        <w:t xml:space="preserve"> </w:t>
      </w:r>
      <w:r w:rsidRPr="005A2F81">
        <w:rPr>
          <w:rtl/>
        </w:rPr>
        <w:t>נקרא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לזה "מחקרון קטן" </w:t>
      </w:r>
      <w:r w:rsidR="005A3E84">
        <w:rPr>
          <w:rtl/>
        </w:rPr>
        <w:t>–</w:t>
      </w:r>
      <w:r w:rsidRPr="005A2F81">
        <w:rPr>
          <w:rtl/>
        </w:rPr>
        <w:t xml:space="preserve"> על מספר הדיונים שנערכו בכנסת בנושא הקטל בדרכים,</w:t>
      </w:r>
      <w:r w:rsidR="005A3E84">
        <w:rPr>
          <w:rtl/>
        </w:rPr>
        <w:t xml:space="preserve"> </w:t>
      </w:r>
      <w:r w:rsidRPr="005A2F81">
        <w:rPr>
          <w:rtl/>
        </w:rPr>
        <w:t>היינו</w:t>
      </w:r>
      <w:r w:rsidR="005A3E84">
        <w:rPr>
          <w:rtl/>
        </w:rPr>
        <w:t xml:space="preserve"> </w:t>
      </w:r>
      <w:r w:rsidRPr="005A2F81">
        <w:rPr>
          <w:rtl/>
        </w:rPr>
        <w:t>מופתעים</w:t>
      </w:r>
      <w:r w:rsidR="005A3E84">
        <w:rPr>
          <w:rtl/>
        </w:rPr>
        <w:t xml:space="preserve"> </w:t>
      </w:r>
      <w:r w:rsidRPr="005A2F81">
        <w:rPr>
          <w:rtl/>
        </w:rPr>
        <w:t>מהכמות הגדולה. כל אימת שהיתה תאונה מחרידה, כמעט בכל פעם שנהרגו</w:t>
      </w:r>
      <w:r w:rsidR="005A3E84">
        <w:rPr>
          <w:rtl/>
        </w:rPr>
        <w:t xml:space="preserve"> </w:t>
      </w:r>
      <w:r w:rsidRPr="005A2F81">
        <w:rPr>
          <w:rtl/>
        </w:rPr>
        <w:t>אזרחים</w:t>
      </w:r>
      <w:r w:rsidR="005A3E84">
        <w:rPr>
          <w:rtl/>
        </w:rPr>
        <w:t xml:space="preserve"> </w:t>
      </w:r>
      <w:r w:rsidRPr="005A2F81">
        <w:rPr>
          <w:rtl/>
        </w:rPr>
        <w:t>בכבישים,</w:t>
      </w:r>
      <w:r w:rsidR="005A3E84">
        <w:rPr>
          <w:rtl/>
        </w:rPr>
        <w:t xml:space="preserve"> </w:t>
      </w:r>
      <w:r w:rsidRPr="005A2F81">
        <w:rPr>
          <w:rtl/>
        </w:rPr>
        <w:t>קיימה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דיון, והשמענו שפע של נאומים, אלפי ורבבות מלים,</w:t>
      </w:r>
      <w:r w:rsidR="005A3E84">
        <w:rPr>
          <w:rtl/>
        </w:rPr>
        <w:t xml:space="preserve"> </w:t>
      </w:r>
      <w:r w:rsidRPr="005A2F81">
        <w:rPr>
          <w:rtl/>
        </w:rPr>
        <w:t>הצעות אין ספור, הבטחות ללא גבול.</w:t>
      </w:r>
      <w:r w:rsidR="005A3E84">
        <w:rPr>
          <w:rtl/>
        </w:rPr>
        <w:t xml:space="preserve"> </w:t>
      </w:r>
      <w:r w:rsidRPr="005A2F81">
        <w:rPr>
          <w:rtl/>
        </w:rPr>
        <w:t>אבל מאום לא קורה. התאונות נמשכות, הקטל נמשך,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מחיר הדמים הכבד משולם </w:t>
      </w:r>
      <w:r w:rsidR="005A3E84">
        <w:rPr>
          <w:rtl/>
        </w:rPr>
        <w:t>–</w:t>
      </w:r>
      <w:r w:rsidRPr="005A2F81">
        <w:rPr>
          <w:rtl/>
        </w:rPr>
        <w:t xml:space="preserve"> ואנו חוזרים מחדש לשגרת חיינו.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מדינת ישראל עומדת, אם ירצה השם, לגדול באוכלוסייתה בעוד</w:t>
      </w:r>
      <w:r w:rsidR="005A3E84">
        <w:rPr>
          <w:rtl/>
        </w:rPr>
        <w:t xml:space="preserve"> </w:t>
      </w:r>
      <w:r w:rsidRPr="005A2F81">
        <w:rPr>
          <w:rtl/>
        </w:rPr>
        <w:t>25</w:t>
      </w:r>
      <w:r w:rsidR="005A3E84">
        <w:rPr>
          <w:rtl/>
        </w:rPr>
        <w:t xml:space="preserve"> </w:t>
      </w:r>
      <w:r w:rsidRPr="005A2F81">
        <w:rPr>
          <w:rtl/>
        </w:rPr>
        <w:t>שנה</w:t>
      </w:r>
      <w:r w:rsidR="005A3E84">
        <w:rPr>
          <w:rtl/>
        </w:rPr>
        <w:t xml:space="preserve"> </w:t>
      </w:r>
      <w:r w:rsidRPr="005A2F81">
        <w:rPr>
          <w:rtl/>
        </w:rPr>
        <w:t>ולהגיע ל</w:t>
      </w:r>
      <w:r w:rsidR="005A3E84">
        <w:rPr>
          <w:rtl/>
        </w:rPr>
        <w:t>-</w:t>
      </w:r>
      <w:r w:rsidRPr="005A2F81">
        <w:rPr>
          <w:rtl/>
        </w:rPr>
        <w:t>8 מיליונים, ואולי אפילו ל</w:t>
      </w:r>
      <w:r w:rsidR="005A3E84">
        <w:rPr>
          <w:rtl/>
        </w:rPr>
        <w:t>-</w:t>
      </w:r>
      <w:r w:rsidRPr="005A2F81">
        <w:rPr>
          <w:rtl/>
        </w:rPr>
        <w:t>10 מיליוני נפש, כן ירבו. עלינו כבר</w:t>
      </w:r>
      <w:r w:rsidR="005A3E84">
        <w:rPr>
          <w:rtl/>
        </w:rPr>
        <w:t xml:space="preserve"> </w:t>
      </w:r>
      <w:r w:rsidRPr="005A2F81">
        <w:rPr>
          <w:rtl/>
        </w:rPr>
        <w:t>עכשיו</w:t>
      </w:r>
      <w:r w:rsidR="005A3E84">
        <w:rPr>
          <w:rtl/>
        </w:rPr>
        <w:t xml:space="preserve"> </w:t>
      </w:r>
      <w:r w:rsidRPr="005A2F81">
        <w:rPr>
          <w:rtl/>
        </w:rPr>
        <w:t>לחשוב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מערכות כבישים מפותחות, כי כמות כלי הרכב תגדל בצורה משמעותית.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מובן שיהיה צורך להרחיב גם את השימוש ברכבת </w:t>
      </w:r>
      <w:r w:rsidR="005A3E84">
        <w:rPr>
          <w:rtl/>
        </w:rPr>
        <w:t>–</w:t>
      </w:r>
      <w:r w:rsidRPr="005A2F81">
        <w:rPr>
          <w:rtl/>
        </w:rPr>
        <w:t xml:space="preserve"> אף שבמשרד האוצר לא אוהבים לשמוע על</w:t>
      </w:r>
      <w:r w:rsidR="005A3E84">
        <w:rPr>
          <w:rtl/>
        </w:rPr>
        <w:t xml:space="preserve"> </w:t>
      </w:r>
      <w:r w:rsidRPr="005A2F81">
        <w:rPr>
          <w:rtl/>
        </w:rPr>
        <w:t>השימוש באמצעי תחבורה זה, או לא מוכנים להקציב לפיתוחו.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 החשוב מכול, וזה מה שאני אומר כאן לכם, חברי הכנסת, אנחנו צריכים להגביר</w:t>
      </w:r>
      <w:r w:rsidR="005A3E84">
        <w:rPr>
          <w:rtl/>
        </w:rPr>
        <w:t xml:space="preserve"> </w:t>
      </w:r>
      <w:r w:rsidRPr="005A2F81">
        <w:rPr>
          <w:rtl/>
        </w:rPr>
        <w:t>את המודעות של אזרחי המדינה לזהירות בדרכים.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וכאן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מציע לך, אדוני היושב</w:t>
      </w:r>
      <w:r w:rsidR="005A3E84">
        <w:rPr>
          <w:rtl/>
        </w:rPr>
        <w:t>-</w:t>
      </w:r>
      <w:r w:rsidRPr="005A2F81">
        <w:rPr>
          <w:rtl/>
        </w:rPr>
        <w:t>ראש, שנחזור לנוהג שהיה קיים בכנסת הקודמת,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מר</w:t>
      </w:r>
      <w:r w:rsidR="005A3E84">
        <w:rPr>
          <w:rtl/>
        </w:rPr>
        <w:t xml:space="preserve"> </w:t>
      </w:r>
      <w:r w:rsidRPr="005A2F81">
        <w:rPr>
          <w:rtl/>
        </w:rPr>
        <w:t>דן</w:t>
      </w:r>
      <w:r w:rsidR="005A3E84">
        <w:rPr>
          <w:rtl/>
        </w:rPr>
        <w:t xml:space="preserve"> </w:t>
      </w:r>
      <w:r w:rsidRPr="005A2F81">
        <w:rPr>
          <w:rtl/>
        </w:rPr>
        <w:t>תיכון,</w:t>
      </w:r>
      <w:r w:rsidR="005A3E84">
        <w:rPr>
          <w:rtl/>
        </w:rPr>
        <w:t xml:space="preserve"> </w:t>
      </w:r>
      <w:r w:rsidRPr="005A2F81">
        <w:rPr>
          <w:rtl/>
        </w:rPr>
        <w:t>לפתוח</w:t>
      </w:r>
      <w:r w:rsidR="005A3E84">
        <w:rPr>
          <w:rtl/>
        </w:rPr>
        <w:t xml:space="preserve"> </w:t>
      </w:r>
      <w:r w:rsidRPr="005A2F81">
        <w:rPr>
          <w:rtl/>
        </w:rPr>
        <w:t xml:space="preserve">כל ישיבה ביום שני </w:t>
      </w:r>
      <w:r w:rsidR="005A3E84">
        <w:rPr>
          <w:rtl/>
        </w:rPr>
        <w:t>–</w:t>
      </w:r>
      <w:r w:rsidRPr="005A2F81">
        <w:rPr>
          <w:rtl/>
        </w:rPr>
        <w:t xml:space="preserve"> שהוא היום הראשון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לדיונים </w:t>
      </w:r>
      <w:r w:rsidR="005A3E84">
        <w:rPr>
          <w:rtl/>
        </w:rPr>
        <w:t>–</w:t>
      </w:r>
      <w:r w:rsidRPr="005A2F81">
        <w:rPr>
          <w:rtl/>
        </w:rPr>
        <w:t xml:space="preserve"> באזכור של מספר הנפגעים בתאונות.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אנו חייבים לעצור ולשאול: עד מתי? האם באמת מדינת ישראל,</w:t>
      </w:r>
      <w:r w:rsidR="005A3E84">
        <w:rPr>
          <w:rtl/>
        </w:rPr>
        <w:t xml:space="preserve"> </w:t>
      </w:r>
      <w:r w:rsidRPr="005A2F81">
        <w:rPr>
          <w:rtl/>
        </w:rPr>
        <w:t>המעצמה</w:t>
      </w:r>
      <w:r w:rsidR="005A3E84">
        <w:rPr>
          <w:rtl/>
        </w:rPr>
        <w:t xml:space="preserve"> </w:t>
      </w:r>
      <w:r w:rsidRPr="005A2F81">
        <w:rPr>
          <w:rtl/>
        </w:rPr>
        <w:t>הטכנולוגית, אחת המדינות המתקדמות בעולם בתחום ההיי</w:t>
      </w:r>
      <w:r w:rsidR="005A3E84">
        <w:rPr>
          <w:rtl/>
        </w:rPr>
        <w:t>-</w:t>
      </w:r>
      <w:r w:rsidRPr="005A2F81">
        <w:rPr>
          <w:rtl/>
        </w:rPr>
        <w:t>טק, מדינה שמצויים בה</w:t>
      </w:r>
      <w:r w:rsidR="005A3E84">
        <w:rPr>
          <w:rtl/>
        </w:rPr>
        <w:t xml:space="preserve"> </w:t>
      </w:r>
      <w:r w:rsidRPr="005A2F81">
        <w:rPr>
          <w:rtl/>
        </w:rPr>
        <w:t>מוחות</w:t>
      </w:r>
      <w:r w:rsidR="005A3E84">
        <w:rPr>
          <w:rtl/>
        </w:rPr>
        <w:t xml:space="preserve"> </w:t>
      </w:r>
      <w:r w:rsidRPr="005A2F81">
        <w:rPr>
          <w:rtl/>
        </w:rPr>
        <w:t>טובים</w:t>
      </w:r>
      <w:r w:rsidR="005A3E84">
        <w:rPr>
          <w:rtl/>
        </w:rPr>
        <w:t xml:space="preserve"> – </w:t>
      </w:r>
      <w:r w:rsidRPr="005A2F81">
        <w:rPr>
          <w:rtl/>
        </w:rPr>
        <w:t>האם איננו יכולים באמת לפתור את הבעיה, או לפחות לנסות לצמצם את</w:t>
      </w:r>
      <w:r w:rsidR="005A3E84">
        <w:rPr>
          <w:rtl/>
        </w:rPr>
        <w:t xml:space="preserve"> </w:t>
      </w:r>
      <w:r w:rsidRPr="005A2F81">
        <w:rPr>
          <w:rtl/>
        </w:rPr>
        <w:t>ממדיה בצורה משמעותית, נוסף על הירידה שהצלחנו בה ב</w:t>
      </w:r>
      <w:r w:rsidR="005A3E84">
        <w:rPr>
          <w:rtl/>
        </w:rPr>
        <w:t>-</w:t>
      </w:r>
      <w:r w:rsidRPr="005A2F81">
        <w:rPr>
          <w:rtl/>
        </w:rPr>
        <w:t>1999?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הכול יודעים שהתשתית התחבורתית בארץ מפגרת בשנות דור </w:t>
      </w:r>
      <w:r w:rsidR="005A3E84">
        <w:rPr>
          <w:rtl/>
        </w:rPr>
        <w:t>–</w:t>
      </w:r>
      <w:r w:rsidRPr="005A2F81">
        <w:rPr>
          <w:rtl/>
        </w:rPr>
        <w:t xml:space="preserve"> יש האומרים שני דורות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בהשוואה למקובל במדינות תעשייתיות אחרות בעולם. והרי הרחבת התשתית התחבורתית גם</w:t>
      </w:r>
      <w:r w:rsidR="005A3E84">
        <w:rPr>
          <w:rtl/>
        </w:rPr>
        <w:t xml:space="preserve"> </w:t>
      </w:r>
      <w:r w:rsidRPr="005A2F81">
        <w:rPr>
          <w:rtl/>
        </w:rPr>
        <w:t>תעזור</w:t>
      </w:r>
      <w:r w:rsidR="005A3E84">
        <w:rPr>
          <w:rtl/>
        </w:rPr>
        <w:t xml:space="preserve"> </w:t>
      </w:r>
      <w:r w:rsidRPr="005A2F81">
        <w:rPr>
          <w:rtl/>
        </w:rPr>
        <w:t>להאצת</w:t>
      </w:r>
      <w:r w:rsidR="005A3E84">
        <w:rPr>
          <w:rtl/>
        </w:rPr>
        <w:t xml:space="preserve"> </w:t>
      </w:r>
      <w:r w:rsidRPr="005A2F81">
        <w:rPr>
          <w:rtl/>
        </w:rPr>
        <w:t>הצמיחה במשק. אבל פיתוח התשתית התחבורתית יציל גם חיי אדם, ימנע או</w:t>
      </w:r>
      <w:r w:rsidR="005A3E84">
        <w:rPr>
          <w:rtl/>
        </w:rPr>
        <w:t xml:space="preserve"> </w:t>
      </w:r>
      <w:r w:rsidRPr="005A2F81">
        <w:rPr>
          <w:rtl/>
        </w:rPr>
        <w:t>יצמצם את האסונות המתרחשים אצלנו כמעט בכל יום.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הייתי</w:t>
      </w:r>
      <w:r w:rsidR="005A3E84">
        <w:rPr>
          <w:rtl/>
        </w:rPr>
        <w:t xml:space="preserve"> </w:t>
      </w:r>
      <w:r w:rsidRPr="005A2F81">
        <w:rPr>
          <w:rtl/>
        </w:rPr>
        <w:t>מציע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שכלי</w:t>
      </w:r>
      <w:r w:rsidR="005A3E84">
        <w:rPr>
          <w:rtl/>
        </w:rPr>
        <w:t xml:space="preserve"> </w:t>
      </w:r>
      <w:r w:rsidRPr="005A2F81">
        <w:rPr>
          <w:rtl/>
        </w:rPr>
        <w:t>התקשורת</w:t>
      </w:r>
      <w:r w:rsidR="005A3E84">
        <w:rPr>
          <w:rtl/>
        </w:rPr>
        <w:t xml:space="preserve"> </w:t>
      </w:r>
      <w:r w:rsidRPr="005A2F81">
        <w:rPr>
          <w:rtl/>
        </w:rPr>
        <w:t>יבליטו יותר את התאונות, תוך אזכור של מספר</w:t>
      </w:r>
      <w:r w:rsidR="005A3E84">
        <w:rPr>
          <w:rtl/>
        </w:rPr>
        <w:t xml:space="preserve"> </w:t>
      </w:r>
      <w:r w:rsidRPr="005A2F81">
        <w:rPr>
          <w:rtl/>
        </w:rPr>
        <w:t>החללים</w:t>
      </w:r>
      <w:r w:rsidR="005A3E84">
        <w:rPr>
          <w:rtl/>
        </w:rPr>
        <w:t xml:space="preserve"> </w:t>
      </w:r>
      <w:r w:rsidRPr="005A2F81">
        <w:rPr>
          <w:rtl/>
        </w:rPr>
        <w:t>והפצועים.</w:t>
      </w:r>
      <w:r w:rsidR="005A3E84">
        <w:rPr>
          <w:rtl/>
        </w:rPr>
        <w:t xml:space="preserve"> </w:t>
      </w: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מציע, שבשעה</w:t>
      </w:r>
      <w:r w:rsidR="005A3E84">
        <w:rPr>
          <w:rtl/>
        </w:rPr>
        <w:t xml:space="preserve"> </w:t>
      </w:r>
      <w:r w:rsidRPr="005A2F81">
        <w:rPr>
          <w:rtl/>
        </w:rPr>
        <w:t>מסוימת,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יום, אזרחי ישראל ישמעו בכלי</w:t>
      </w:r>
      <w:r w:rsidR="005A3E84">
        <w:rPr>
          <w:rtl/>
        </w:rPr>
        <w:t xml:space="preserve"> </w:t>
      </w:r>
      <w:r w:rsidRPr="005A2F81">
        <w:rPr>
          <w:rtl/>
        </w:rPr>
        <w:t>התקשורת את מחיר הקטל בדרכים, אולי זה גם יעזור להגביר עוד יותר את המודעות.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הייתי</w:t>
      </w:r>
      <w:r w:rsidR="005A3E84">
        <w:rPr>
          <w:rtl/>
        </w:rPr>
        <w:t xml:space="preserve"> </w:t>
      </w:r>
      <w:r w:rsidRPr="005A2F81">
        <w:rPr>
          <w:rtl/>
        </w:rPr>
        <w:t>מציע</w:t>
      </w:r>
      <w:r w:rsidR="005A3E84">
        <w:rPr>
          <w:rtl/>
        </w:rPr>
        <w:t xml:space="preserve"> </w:t>
      </w:r>
      <w:r w:rsidRPr="005A2F81">
        <w:rPr>
          <w:rtl/>
        </w:rPr>
        <w:t>שנתגייס</w:t>
      </w:r>
      <w:r w:rsidR="005A3E84">
        <w:rPr>
          <w:rtl/>
        </w:rPr>
        <w:t xml:space="preserve"> </w:t>
      </w:r>
      <w:r w:rsidRPr="005A2F81">
        <w:rPr>
          <w:rtl/>
        </w:rPr>
        <w:t>אנחנו,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ובכל מפגש עם אזרחים, בכל נאום</w:t>
      </w:r>
      <w:r w:rsidR="005A3E84">
        <w:rPr>
          <w:rtl/>
        </w:rPr>
        <w:t xml:space="preserve"> </w:t>
      </w:r>
      <w:r w:rsidRPr="005A2F81">
        <w:rPr>
          <w:rtl/>
        </w:rPr>
        <w:t>והרצאה נייחד כמה מלים לנושא.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אמרתי,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נתגייס,</w:t>
      </w:r>
      <w:r w:rsidR="005A3E84">
        <w:rPr>
          <w:rtl/>
        </w:rPr>
        <w:t xml:space="preserve"> </w:t>
      </w:r>
      <w:r w:rsidRPr="005A2F81">
        <w:rPr>
          <w:rtl/>
        </w:rPr>
        <w:t>מכיוון</w:t>
      </w:r>
      <w:r w:rsidR="005A3E84">
        <w:rPr>
          <w:rtl/>
        </w:rPr>
        <w:t xml:space="preserve"> </w:t>
      </w:r>
      <w:r w:rsidRPr="005A2F81">
        <w:rPr>
          <w:rtl/>
        </w:rPr>
        <w:t>שזו</w:t>
      </w:r>
      <w:r w:rsidR="005A3E84">
        <w:rPr>
          <w:rtl/>
        </w:rPr>
        <w:t xml:space="preserve"> </w:t>
      </w:r>
      <w:r w:rsidRPr="005A2F81">
        <w:rPr>
          <w:rtl/>
        </w:rPr>
        <w:t>מלחמה, ובמלחמה צריכים להתגייס,</w:t>
      </w:r>
      <w:r w:rsidR="005A3E84">
        <w:rPr>
          <w:rtl/>
        </w:rPr>
        <w:t xml:space="preserve"> </w:t>
      </w:r>
      <w:r w:rsidRPr="005A2F81">
        <w:rPr>
          <w:rtl/>
        </w:rPr>
        <w:t>וכולנו</w:t>
      </w:r>
      <w:r w:rsidR="005A3E84">
        <w:rPr>
          <w:rtl/>
        </w:rPr>
        <w:t xml:space="preserve"> </w:t>
      </w:r>
      <w:r w:rsidRPr="005A2F81">
        <w:rPr>
          <w:rtl/>
        </w:rPr>
        <w:t>צריכים להתגייס נגד הקטל בדרכים.</w:t>
      </w:r>
      <w:r w:rsidR="005A3E84">
        <w:rPr>
          <w:rtl/>
        </w:rPr>
        <w:t xml:space="preserve"> </w:t>
      </w:r>
      <w:r w:rsidRPr="005A2F81">
        <w:rPr>
          <w:rtl/>
        </w:rPr>
        <w:t>אני מציע גם שיקדישו לעניין זמן להסברה</w:t>
      </w:r>
      <w:r w:rsidR="005A3E84">
        <w:rPr>
          <w:rtl/>
        </w:rPr>
        <w:t xml:space="preserve"> </w:t>
      </w:r>
      <w:r w:rsidRPr="005A2F81">
        <w:rPr>
          <w:rtl/>
        </w:rPr>
        <w:t>בבתי</w:t>
      </w:r>
      <w:r w:rsidR="005A3E84">
        <w:rPr>
          <w:rtl/>
        </w:rPr>
        <w:t>-</w:t>
      </w:r>
      <w:r w:rsidRPr="005A2F81">
        <w:rPr>
          <w:rtl/>
        </w:rPr>
        <w:t>הספר.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אבל,</w:t>
      </w:r>
      <w:r w:rsidR="005A3E84">
        <w:rPr>
          <w:rtl/>
        </w:rPr>
        <w:t xml:space="preserve"> </w:t>
      </w:r>
      <w:r w:rsidRPr="005A2F81">
        <w:rPr>
          <w:rtl/>
        </w:rPr>
        <w:t>עיקר</w:t>
      </w:r>
      <w:r w:rsidR="005A3E84">
        <w:rPr>
          <w:rtl/>
        </w:rPr>
        <w:t xml:space="preserve"> </w:t>
      </w:r>
      <w:r w:rsidRPr="005A2F81">
        <w:rPr>
          <w:rtl/>
        </w:rPr>
        <w:t>המשימה</w:t>
      </w:r>
      <w:r w:rsidR="005A3E84">
        <w:rPr>
          <w:rtl/>
        </w:rPr>
        <w:t xml:space="preserve"> </w:t>
      </w:r>
      <w:r w:rsidRPr="005A2F81">
        <w:rPr>
          <w:rtl/>
        </w:rPr>
        <w:t>מוטל</w:t>
      </w:r>
      <w:r w:rsidR="005A3E84">
        <w:rPr>
          <w:rtl/>
        </w:rPr>
        <w:t xml:space="preserve"> </w:t>
      </w:r>
      <w:r w:rsidRPr="005A2F81">
        <w:rPr>
          <w:rtl/>
        </w:rPr>
        <w:t>על משרד התחבורה, שחייב לצאת משגרת החשיבה ולגלות</w:t>
      </w:r>
      <w:r w:rsidR="005A3E84">
        <w:rPr>
          <w:rtl/>
        </w:rPr>
        <w:t xml:space="preserve"> </w:t>
      </w:r>
      <w:r w:rsidRPr="005A2F81">
        <w:rPr>
          <w:rtl/>
        </w:rPr>
        <w:t>יותר יצירתיות במאבק בקטל בדרכים.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חכמינו</w:t>
      </w:r>
      <w:r w:rsidR="005A3E84">
        <w:rPr>
          <w:rtl/>
        </w:rPr>
        <w:t xml:space="preserve"> </w:t>
      </w:r>
      <w:r w:rsidRPr="005A2F81">
        <w:rPr>
          <w:rtl/>
        </w:rPr>
        <w:t>ז"ל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אומרים: "מחשבה טובה </w:t>
      </w:r>
      <w:r w:rsidR="005A3E84">
        <w:rPr>
          <w:rtl/>
        </w:rPr>
        <w:t>–</w:t>
      </w:r>
      <w:r w:rsidRPr="005A2F81">
        <w:rPr>
          <w:rtl/>
        </w:rPr>
        <w:t xml:space="preserve"> הקדוש ברוך הוא מצרפה למעשה". הבה נקדיש</w:t>
      </w:r>
      <w:r w:rsidR="005A3E84">
        <w:rPr>
          <w:rtl/>
        </w:rPr>
        <w:t xml:space="preserve"> </w:t>
      </w:r>
      <w:r w:rsidRPr="005A2F81">
        <w:rPr>
          <w:rtl/>
        </w:rPr>
        <w:t>את כל מאמצינו ומחשבותינו למען הצלת החיים ולהפסקת הקטל בדרכים.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א' בורג: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מאוד מודה לאדוני.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ישראל כץ,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ויצמן שירי.</w:t>
      </w:r>
      <w:r w:rsidR="005A3E84">
        <w:rPr>
          <w:rtl/>
        </w:rPr>
        <w:t xml:space="preserve"> </w:t>
      </w:r>
      <w:r w:rsidRPr="005A2F81">
        <w:rPr>
          <w:rtl/>
        </w:rPr>
        <w:t>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ישראל כץ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כנסת נכבדה, אדוני שר התחבורה, אנחנו עוסקים בנושא 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הדרכים,</w:t>
      </w:r>
      <w:r w:rsidR="005A3E84">
        <w:rPr>
          <w:rtl/>
        </w:rPr>
        <w:t xml:space="preserve"> </w:t>
      </w:r>
      <w:r w:rsidRPr="005A2F81">
        <w:rPr>
          <w:rtl/>
        </w:rPr>
        <w:t>נושא</w:t>
      </w:r>
      <w:r w:rsidR="005A3E84">
        <w:rPr>
          <w:rtl/>
        </w:rPr>
        <w:t xml:space="preserve"> </w:t>
      </w:r>
      <w:r w:rsidRPr="005A2F81">
        <w:rPr>
          <w:rtl/>
        </w:rPr>
        <w:t>כואב.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הבעת</w:t>
      </w:r>
      <w:r w:rsidR="005A3E84">
        <w:rPr>
          <w:rtl/>
        </w:rPr>
        <w:t xml:space="preserve"> </w:t>
      </w:r>
      <w:r w:rsidRPr="005A2F81">
        <w:rPr>
          <w:rtl/>
        </w:rPr>
        <w:t>צער</w:t>
      </w:r>
      <w:r w:rsidR="005A3E84">
        <w:rPr>
          <w:rtl/>
        </w:rPr>
        <w:t xml:space="preserve"> </w:t>
      </w:r>
      <w:r w:rsidRPr="005A2F81">
        <w:rPr>
          <w:rtl/>
        </w:rPr>
        <w:t>והשתתפות היא במקומה, אני כמובן עושה אותה.</w:t>
      </w:r>
      <w:r w:rsidR="005A3E84">
        <w:rPr>
          <w:rtl/>
        </w:rPr>
        <w:t xml:space="preserve"> </w:t>
      </w:r>
      <w:r w:rsidRPr="005A2F81">
        <w:rPr>
          <w:rtl/>
        </w:rPr>
        <w:t>המקרים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אכן,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מקרים מזעזעים. אין אזרח או אזרחית שלבם לא</w:t>
      </w:r>
      <w:r w:rsidR="005A3E84">
        <w:rPr>
          <w:rtl/>
        </w:rPr>
        <w:t xml:space="preserve"> </w:t>
      </w:r>
      <w:r w:rsidRPr="005A2F81">
        <w:rPr>
          <w:rtl/>
        </w:rPr>
        <w:t>נכמר.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לאחר</w:t>
      </w:r>
      <w:r w:rsidR="005A3E84">
        <w:rPr>
          <w:rtl/>
        </w:rPr>
        <w:t xml:space="preserve"> </w:t>
      </w:r>
      <w:r w:rsidRPr="005A2F81">
        <w:rPr>
          <w:rtl/>
        </w:rPr>
        <w:t>שלצערנו קורות התאונות, ניתן כמובן לטפל בנפגעים ובמשפחות. ניתן לקיים</w:t>
      </w:r>
      <w:r w:rsidR="005A3E84">
        <w:rPr>
          <w:rtl/>
        </w:rPr>
        <w:t xml:space="preserve"> </w:t>
      </w:r>
      <w:r w:rsidRPr="005A2F81">
        <w:rPr>
          <w:rtl/>
        </w:rPr>
        <w:t>הסברה</w:t>
      </w:r>
      <w:r w:rsidR="005A3E84">
        <w:rPr>
          <w:rtl/>
        </w:rPr>
        <w:t xml:space="preserve"> </w:t>
      </w:r>
      <w:r w:rsidRPr="005A2F81">
        <w:rPr>
          <w:rtl/>
        </w:rPr>
        <w:t>מונעת</w:t>
      </w:r>
      <w:r w:rsidR="005A3E84">
        <w:rPr>
          <w:rtl/>
        </w:rPr>
        <w:t xml:space="preserve"> </w:t>
      </w:r>
      <w:r w:rsidRPr="005A2F81">
        <w:rPr>
          <w:rtl/>
        </w:rPr>
        <w:t>מוצלחת יותר או מוצלחת פחות. קשה גם לראות את הקשר בין ההסברה לבין</w:t>
      </w:r>
      <w:r w:rsidR="005A3E84">
        <w:rPr>
          <w:rtl/>
        </w:rPr>
        <w:t xml:space="preserve"> </w:t>
      </w:r>
      <w:r w:rsidRPr="005A2F81">
        <w:rPr>
          <w:rtl/>
        </w:rPr>
        <w:t>התוצאות.</w:t>
      </w:r>
      <w:r w:rsidR="005A3E84">
        <w:rPr>
          <w:rtl/>
        </w:rPr>
        <w:t xml:space="preserve"> </w:t>
      </w:r>
      <w:r w:rsidRPr="005A2F81">
        <w:rPr>
          <w:rtl/>
        </w:rPr>
        <w:t>אבל,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האלה הם בעיקר דברים שבדיעבד או דברים</w:t>
      </w:r>
      <w:r w:rsidR="005A3E84">
        <w:rPr>
          <w:rtl/>
        </w:rPr>
        <w:t xml:space="preserve"> </w:t>
      </w:r>
      <w:r w:rsidRPr="005A2F81">
        <w:rPr>
          <w:rtl/>
        </w:rPr>
        <w:t>נלווים</w:t>
      </w:r>
      <w:r w:rsidR="005A3E84">
        <w:rPr>
          <w:rtl/>
        </w:rPr>
        <w:t xml:space="preserve"> </w:t>
      </w:r>
      <w:r w:rsidRPr="005A2F81">
        <w:rPr>
          <w:rtl/>
        </w:rPr>
        <w:t>לטיפול</w:t>
      </w:r>
      <w:r w:rsidR="005A3E84">
        <w:rPr>
          <w:rtl/>
        </w:rPr>
        <w:t xml:space="preserve"> </w:t>
      </w:r>
      <w:r w:rsidRPr="005A2F81">
        <w:rPr>
          <w:rtl/>
        </w:rPr>
        <w:t>העיקרי.</w:t>
      </w:r>
      <w:r w:rsidR="005A3E84">
        <w:rPr>
          <w:rtl/>
        </w:rPr>
        <w:t xml:space="preserve"> </w:t>
      </w:r>
      <w:r w:rsidRPr="005A2F81">
        <w:rPr>
          <w:rtl/>
        </w:rPr>
        <w:t>מה שלדעתי תלוי בעיקר בממשלה הם שני נושאים.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האחד, כמו שאמרו כאן, זה התשתיות, נושא הכבישים. אבל אני כולל בתשתיות לא רק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הכבישים</w:t>
      </w:r>
      <w:r w:rsidR="005A3E84">
        <w:rPr>
          <w:rtl/>
        </w:rPr>
        <w:t xml:space="preserve"> </w:t>
      </w:r>
      <w:r w:rsidRPr="005A2F81">
        <w:rPr>
          <w:rtl/>
        </w:rPr>
        <w:t>ואת</w:t>
      </w:r>
      <w:r w:rsidR="005A3E84">
        <w:rPr>
          <w:rtl/>
        </w:rPr>
        <w:t xml:space="preserve"> </w:t>
      </w:r>
      <w:r w:rsidRPr="005A2F81">
        <w:rPr>
          <w:rtl/>
        </w:rPr>
        <w:t>הדרכים,</w:t>
      </w:r>
      <w:r w:rsidR="005A3E84">
        <w:rPr>
          <w:rtl/>
        </w:rPr>
        <w:t xml:space="preserve"> </w:t>
      </w:r>
      <w:r w:rsidRPr="005A2F81">
        <w:rPr>
          <w:rtl/>
        </w:rPr>
        <w:t>אלא גם מתן אפשרות לרכישת מכוניות חדישות וזולות.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אני חושב שהגיע הזמן שכל ממשלות ישראל יפסיקו להתייחס למכוניות שנרכשות </w:t>
      </w:r>
      <w:r w:rsidR="005A3E84">
        <w:rPr>
          <w:rtl/>
        </w:rPr>
        <w:t>–</w:t>
      </w:r>
      <w:r w:rsidRPr="005A2F81">
        <w:rPr>
          <w:rtl/>
        </w:rPr>
        <w:t xml:space="preserve"> כי</w:t>
      </w:r>
      <w:r w:rsidR="005A3E84">
        <w:rPr>
          <w:rtl/>
        </w:rPr>
        <w:t xml:space="preserve"> </w:t>
      </w:r>
      <w:r w:rsidRPr="005A2F81">
        <w:rPr>
          <w:rtl/>
        </w:rPr>
        <w:t>כולן</w:t>
      </w:r>
      <w:r w:rsidR="005A3E84">
        <w:rPr>
          <w:rtl/>
        </w:rPr>
        <w:t xml:space="preserve"> </w:t>
      </w:r>
      <w:r w:rsidRPr="005A2F81">
        <w:rPr>
          <w:rtl/>
        </w:rPr>
        <w:t>הרי</w:t>
      </w:r>
      <w:r w:rsidR="005A3E84">
        <w:rPr>
          <w:rtl/>
        </w:rPr>
        <w:t xml:space="preserve"> </w:t>
      </w:r>
      <w:r w:rsidRPr="005A2F81">
        <w:rPr>
          <w:rtl/>
        </w:rPr>
        <w:t>נרכשות</w:t>
      </w:r>
      <w:r w:rsidR="005A3E84">
        <w:rPr>
          <w:rtl/>
        </w:rPr>
        <w:t xml:space="preserve"> </w:t>
      </w:r>
      <w:r w:rsidRPr="005A2F81">
        <w:rPr>
          <w:rtl/>
        </w:rPr>
        <w:t>מבחוץ</w:t>
      </w:r>
      <w:r w:rsidR="005A3E84">
        <w:rPr>
          <w:rtl/>
        </w:rPr>
        <w:t xml:space="preserve"> – </w:t>
      </w:r>
      <w:r w:rsidRPr="005A2F81">
        <w:rPr>
          <w:rtl/>
        </w:rPr>
        <w:t>כאל פרה חולבת, שניתן להפיק ממנה רווחים.</w:t>
      </w:r>
      <w:r w:rsidR="005A3E84">
        <w:rPr>
          <w:rtl/>
        </w:rPr>
        <w:t xml:space="preserve"> </w:t>
      </w:r>
      <w:r w:rsidRPr="005A2F81">
        <w:rPr>
          <w:rtl/>
        </w:rPr>
        <w:t>אם אפילו</w:t>
      </w:r>
      <w:r w:rsidR="005A3E84">
        <w:rPr>
          <w:rtl/>
        </w:rPr>
        <w:t xml:space="preserve"> </w:t>
      </w:r>
      <w:r w:rsidRPr="005A2F81">
        <w:rPr>
          <w:rtl/>
        </w:rPr>
        <w:t>מכונית</w:t>
      </w:r>
      <w:r w:rsidR="005A3E84">
        <w:rPr>
          <w:rtl/>
        </w:rPr>
        <w:t xml:space="preserve"> </w:t>
      </w:r>
      <w:r w:rsidRPr="005A2F81">
        <w:rPr>
          <w:rtl/>
        </w:rPr>
        <w:t>אחת</w:t>
      </w:r>
      <w:r w:rsidR="005A3E84">
        <w:rPr>
          <w:rtl/>
        </w:rPr>
        <w:t xml:space="preserve"> </w:t>
      </w:r>
      <w:r w:rsidRPr="005A2F81">
        <w:rPr>
          <w:rtl/>
        </w:rPr>
        <w:t>שתקנה יותר בזול תאפשר למנוע אפילו תאונה אחת, אני חושב שכבר השיקול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הכספי </w:t>
      </w:r>
      <w:r w:rsidR="005A3E84">
        <w:rPr>
          <w:rtl/>
        </w:rPr>
        <w:t>–</w:t>
      </w:r>
      <w:r w:rsidRPr="005A2F81">
        <w:rPr>
          <w:rtl/>
        </w:rPr>
        <w:t xml:space="preserve"> כמה אפשר להרוויח מייבוא, ממסים, מהיטלים, צריך להיות זניח וקטן, כמו בכל</w:t>
      </w:r>
      <w:r w:rsidR="005A3E84">
        <w:rPr>
          <w:rtl/>
        </w:rPr>
        <w:t xml:space="preserve"> </w:t>
      </w:r>
      <w:r w:rsidRPr="005A2F81">
        <w:rPr>
          <w:rtl/>
        </w:rPr>
        <w:t>דבר שנוגע לחיי אדם. אני חושב שהסכומים שגובים כאן במדינת ישראל על ייבוא מכוניות</w:t>
      </w:r>
      <w:r w:rsidR="005A3E84">
        <w:rPr>
          <w:rtl/>
        </w:rPr>
        <w:t xml:space="preserve"> </w:t>
      </w:r>
      <w:r w:rsidRPr="005A2F81">
        <w:rPr>
          <w:rtl/>
        </w:rPr>
        <w:t>חדשות,</w:t>
      </w:r>
      <w:r w:rsidR="005A3E84">
        <w:rPr>
          <w:rtl/>
        </w:rPr>
        <w:t xml:space="preserve"> </w:t>
      </w:r>
      <w:r w:rsidRPr="005A2F81">
        <w:rPr>
          <w:rtl/>
        </w:rPr>
        <w:t>שהיום</w:t>
      </w:r>
      <w:r w:rsidR="005A3E84">
        <w:rPr>
          <w:rtl/>
        </w:rPr>
        <w:t xml:space="preserve"> </w:t>
      </w:r>
      <w:r w:rsidRPr="005A2F81">
        <w:rPr>
          <w:rtl/>
        </w:rPr>
        <w:t>הן</w:t>
      </w:r>
      <w:r w:rsidR="005A3E84">
        <w:rPr>
          <w:rtl/>
        </w:rPr>
        <w:t xml:space="preserve"> </w:t>
      </w:r>
      <w:r w:rsidRPr="005A2F81">
        <w:rPr>
          <w:rtl/>
        </w:rPr>
        <w:t>מצרך</w:t>
      </w:r>
      <w:r w:rsidR="005A3E84">
        <w:rPr>
          <w:rtl/>
        </w:rPr>
        <w:t xml:space="preserve"> </w:t>
      </w:r>
      <w:r w:rsidRPr="005A2F81">
        <w:rPr>
          <w:rtl/>
        </w:rPr>
        <w:t>שכל</w:t>
      </w:r>
      <w:r w:rsidR="005A3E84">
        <w:rPr>
          <w:rtl/>
        </w:rPr>
        <w:t xml:space="preserve"> </w:t>
      </w:r>
      <w:r w:rsidRPr="005A2F81">
        <w:rPr>
          <w:rtl/>
        </w:rPr>
        <w:t>משפחה</w:t>
      </w:r>
      <w:r w:rsidR="005A3E84">
        <w:rPr>
          <w:rtl/>
        </w:rPr>
        <w:t xml:space="preserve"> </w:t>
      </w:r>
      <w:r w:rsidRPr="005A2F81">
        <w:rPr>
          <w:rtl/>
        </w:rPr>
        <w:t>וכמעט</w:t>
      </w:r>
      <w:r w:rsidR="005A3E84">
        <w:rPr>
          <w:rtl/>
        </w:rPr>
        <w:t xml:space="preserve"> </w:t>
      </w:r>
      <w:r w:rsidRPr="005A2F81">
        <w:rPr>
          <w:rtl/>
        </w:rPr>
        <w:t>כל אדם נזקקים לו, הם מסים מופרזים,</w:t>
      </w:r>
      <w:r w:rsidR="005A3E84">
        <w:rPr>
          <w:rtl/>
        </w:rPr>
        <w:t xml:space="preserve"> </w:t>
      </w:r>
      <w:r w:rsidRPr="005A2F81">
        <w:rPr>
          <w:rtl/>
        </w:rPr>
        <w:t>שההכנסות מהם לא משמשות, אדוני השר, בדרך כלל על מנת לשפר ולהיטיב את מצב התשתיות</w:t>
      </w:r>
      <w:r w:rsidR="005A3E84">
        <w:rPr>
          <w:rtl/>
        </w:rPr>
        <w:t xml:space="preserve"> </w:t>
      </w:r>
      <w:r w:rsidRPr="005A2F81">
        <w:rPr>
          <w:rtl/>
        </w:rPr>
        <w:t>או להיות מוקדשות למאבק בתאונות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השני,</w:t>
      </w:r>
      <w:r w:rsidR="005A3E84">
        <w:rPr>
          <w:rtl/>
        </w:rPr>
        <w:t xml:space="preserve"> </w:t>
      </w:r>
      <w:r w:rsidRPr="005A2F81">
        <w:rPr>
          <w:rtl/>
        </w:rPr>
        <w:t>כמובן,</w:t>
      </w:r>
      <w:r w:rsidR="005A3E84">
        <w:rPr>
          <w:rtl/>
        </w:rPr>
        <w:t xml:space="preserve"> </w:t>
      </w:r>
      <w:r w:rsidRPr="005A2F81">
        <w:rPr>
          <w:rtl/>
        </w:rPr>
        <w:t>הוא נושא חוקי התעבורה. התייחסו כאן לנושא של ראש פתוח</w:t>
      </w:r>
      <w:r w:rsidR="005A3E84">
        <w:rPr>
          <w:rtl/>
        </w:rPr>
        <w:t xml:space="preserve"> </w:t>
      </w:r>
      <w:r w:rsidRPr="005A2F81">
        <w:rPr>
          <w:rtl/>
        </w:rPr>
        <w:t>ובחינת</w:t>
      </w:r>
      <w:r w:rsidR="005A3E84">
        <w:rPr>
          <w:rtl/>
        </w:rPr>
        <w:t xml:space="preserve"> </w:t>
      </w:r>
      <w:r w:rsidRPr="005A2F81">
        <w:rPr>
          <w:rtl/>
        </w:rPr>
        <w:t>המהירויות</w:t>
      </w:r>
      <w:r w:rsidR="005A3E84">
        <w:rPr>
          <w:rtl/>
        </w:rPr>
        <w:t xml:space="preserve"> </w:t>
      </w:r>
      <w:r w:rsidRPr="005A2F81">
        <w:rPr>
          <w:rtl/>
        </w:rPr>
        <w:t>בהתאם</w:t>
      </w:r>
      <w:r w:rsidR="005A3E84">
        <w:rPr>
          <w:rtl/>
        </w:rPr>
        <w:t xml:space="preserve"> </w:t>
      </w:r>
      <w:r w:rsidRPr="005A2F81">
        <w:rPr>
          <w:rtl/>
        </w:rPr>
        <w:t>לאיכות</w:t>
      </w:r>
      <w:r w:rsidR="005A3E84">
        <w:rPr>
          <w:rtl/>
        </w:rPr>
        <w:t xml:space="preserve"> </w:t>
      </w:r>
      <w:r w:rsidRPr="005A2F81">
        <w:rPr>
          <w:rtl/>
        </w:rPr>
        <w:t>הכבישים השונים שכבר קיימים או שייבנו. זה דבר</w:t>
      </w:r>
      <w:r w:rsidR="005A3E84">
        <w:rPr>
          <w:rtl/>
        </w:rPr>
        <w:t xml:space="preserve"> </w:t>
      </w:r>
      <w:r w:rsidRPr="005A2F81">
        <w:rPr>
          <w:rtl/>
        </w:rPr>
        <w:t>שהמציאות</w:t>
      </w:r>
      <w:r w:rsidR="005A3E84">
        <w:rPr>
          <w:rtl/>
        </w:rPr>
        <w:t xml:space="preserve"> </w:t>
      </w:r>
      <w:r w:rsidRPr="005A2F81">
        <w:rPr>
          <w:rtl/>
        </w:rPr>
        <w:t>דורשת</w:t>
      </w:r>
      <w:r w:rsidR="005A3E84">
        <w:rPr>
          <w:rtl/>
        </w:rPr>
        <w:t xml:space="preserve"> </w:t>
      </w:r>
      <w:r w:rsidRPr="005A2F81">
        <w:rPr>
          <w:rtl/>
        </w:rPr>
        <w:t>אותו.</w:t>
      </w:r>
      <w:r w:rsidR="005A3E84">
        <w:rPr>
          <w:rtl/>
        </w:rPr>
        <w:t xml:space="preserve"> </w:t>
      </w:r>
      <w:r w:rsidRPr="005A2F81">
        <w:rPr>
          <w:rtl/>
        </w:rPr>
        <w:t>לדעתי, הקביעה, המגבלה השרירותית, אין בה תועלת, ולפעמים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אפילו</w:t>
      </w:r>
      <w:r w:rsidR="005A3E84">
        <w:rPr>
          <w:rtl/>
        </w:rPr>
        <w:t xml:space="preserve"> </w:t>
      </w:r>
      <w:r w:rsidRPr="005A2F81">
        <w:rPr>
          <w:rtl/>
        </w:rPr>
        <w:t>מפריעה.</w:t>
      </w:r>
      <w:r w:rsidR="005A3E84">
        <w:rPr>
          <w:rtl/>
        </w:rPr>
        <w:t xml:space="preserve"> </w:t>
      </w:r>
      <w:r w:rsidRPr="005A2F81">
        <w:rPr>
          <w:rtl/>
        </w:rPr>
        <w:t>בהחלט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מקום</w:t>
      </w:r>
      <w:r w:rsidR="005A3E84">
        <w:rPr>
          <w:rtl/>
        </w:rPr>
        <w:t xml:space="preserve"> </w:t>
      </w:r>
      <w:r w:rsidRPr="005A2F81">
        <w:rPr>
          <w:rtl/>
        </w:rPr>
        <w:t>לשקול בדרכים מסוימות מתן אפשרות לגמישות</w:t>
      </w:r>
      <w:r w:rsidR="005A3E84">
        <w:rPr>
          <w:rtl/>
        </w:rPr>
        <w:t xml:space="preserve"> </w:t>
      </w:r>
      <w:r w:rsidRPr="005A2F81">
        <w:rPr>
          <w:rtl/>
        </w:rPr>
        <w:t>מבחינת</w:t>
      </w:r>
      <w:r w:rsidR="005A3E84">
        <w:rPr>
          <w:rtl/>
        </w:rPr>
        <w:t xml:space="preserve"> </w:t>
      </w:r>
      <w:r w:rsidRPr="005A2F81">
        <w:rPr>
          <w:rtl/>
        </w:rPr>
        <w:t>המהירות. אני מאחל לכולנו שכל פעולה שיכולה להתבצע אכן תתבצע ותחסוך בחיי</w:t>
      </w:r>
      <w:r w:rsidR="005A3E84">
        <w:rPr>
          <w:rtl/>
        </w:rPr>
        <w:t xml:space="preserve"> </w:t>
      </w:r>
      <w:r w:rsidRPr="005A2F81">
        <w:rPr>
          <w:rtl/>
        </w:rPr>
        <w:t>אדם.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תודה. חבר הכנסת ויצמן שירי,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עבד</w:t>
      </w:r>
      <w:r w:rsidR="005A3E84">
        <w:rPr>
          <w:rtl/>
        </w:rPr>
        <w:t>-</w:t>
      </w:r>
      <w:r w:rsidRPr="005A2F81">
        <w:rPr>
          <w:rtl/>
        </w:rPr>
        <w:t>אלמאלכ דהאמשה.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הוא לא יכול. צריך לתת לדהאמשה אפשרות לדבר אחר כך כי הוא ברמדאן.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כן, כן. 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איוב קרא.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חברי חברי הכנסת, אני אתחיל בכך, שאם מקצצים</w:t>
      </w:r>
      <w:r w:rsidR="005A3E84">
        <w:rPr>
          <w:rtl/>
        </w:rPr>
        <w:t xml:space="preserve"> </w:t>
      </w:r>
      <w:r w:rsidR="005A3E84" w:rsidRPr="005A2F81">
        <w:rPr>
          <w:rtl/>
        </w:rPr>
        <w:t>30</w:t>
      </w:r>
      <w:r w:rsidR="005A3E84">
        <w:rPr>
          <w:rtl/>
        </w:rPr>
        <w:t xml:space="preserve">% </w:t>
      </w:r>
      <w:r w:rsidRPr="005A2F81">
        <w:rPr>
          <w:rtl/>
        </w:rPr>
        <w:t>מתקציב</w:t>
      </w:r>
      <w:r w:rsidR="005A3E84">
        <w:rPr>
          <w:rtl/>
        </w:rPr>
        <w:t xml:space="preserve"> </w:t>
      </w:r>
      <w:r w:rsidRPr="005A2F81">
        <w:rPr>
          <w:rtl/>
        </w:rPr>
        <w:t>האגף</w:t>
      </w:r>
      <w:r w:rsidR="005A3E84">
        <w:rPr>
          <w:rtl/>
        </w:rPr>
        <w:t xml:space="preserve"> </w:t>
      </w:r>
      <w:r w:rsidRPr="005A2F81">
        <w:rPr>
          <w:rtl/>
        </w:rPr>
        <w:t>שקשור</w:t>
      </w:r>
      <w:r w:rsidR="005A3E84">
        <w:rPr>
          <w:rtl/>
        </w:rPr>
        <w:t xml:space="preserve"> </w:t>
      </w:r>
      <w:r w:rsidRPr="005A2F81">
        <w:rPr>
          <w:rtl/>
        </w:rPr>
        <w:t>למשרד</w:t>
      </w:r>
      <w:r w:rsidR="005A3E84">
        <w:rPr>
          <w:rtl/>
        </w:rPr>
        <w:t xml:space="preserve"> </w:t>
      </w:r>
      <w:r w:rsidRPr="005A2F81">
        <w:rPr>
          <w:rtl/>
        </w:rPr>
        <w:t>שלך, ולמעשה צריך להילחם ולהסביר מה המשמעות של</w:t>
      </w:r>
      <w:r w:rsidR="005A3E84">
        <w:rPr>
          <w:rtl/>
        </w:rPr>
        <w:t xml:space="preserve"> </w:t>
      </w:r>
      <w:r w:rsidRPr="005A2F81">
        <w:rPr>
          <w:rtl/>
        </w:rPr>
        <w:t>תאונות הדרכים, זה בדיוק מראה על ההתייחסות לחיים ולמוות.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למי אתה אומר את זה? לביבי?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אומר את זה גם למי שצריך. אני אגיד את זה, ומה שצריך לעשות, נעשה.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כביש</w:t>
      </w:r>
      <w:r w:rsidR="005A3E84">
        <w:rPr>
          <w:rtl/>
        </w:rPr>
        <w:t xml:space="preserve"> </w:t>
      </w:r>
      <w:r w:rsidRPr="005A2F81">
        <w:rPr>
          <w:rtl/>
        </w:rPr>
        <w:t>דימונה הוא כביש אדום, ועובדים על הכביש הזה. הייתי לפני</w:t>
      </w:r>
      <w:r w:rsidR="005A3E84">
        <w:rPr>
          <w:rtl/>
        </w:rPr>
        <w:t xml:space="preserve"> </w:t>
      </w:r>
      <w:r w:rsidRPr="005A2F81">
        <w:rPr>
          <w:rtl/>
        </w:rPr>
        <w:t>שלושה</w:t>
      </w:r>
      <w:r w:rsidR="005A3E84">
        <w:rPr>
          <w:rtl/>
        </w:rPr>
        <w:t xml:space="preserve"> </w:t>
      </w:r>
      <w:r w:rsidRPr="005A2F81">
        <w:rPr>
          <w:rtl/>
        </w:rPr>
        <w:t>ימים</w:t>
      </w:r>
      <w:r w:rsidR="005A3E84">
        <w:rPr>
          <w:rtl/>
        </w:rPr>
        <w:t xml:space="preserve"> </w:t>
      </w:r>
      <w:r w:rsidRPr="005A2F81">
        <w:rPr>
          <w:rtl/>
        </w:rPr>
        <w:t>בדימונה</w:t>
      </w:r>
      <w:r w:rsidR="005A3E84">
        <w:rPr>
          <w:rtl/>
        </w:rPr>
        <w:t xml:space="preserve"> </w:t>
      </w:r>
      <w:r w:rsidRPr="005A2F81">
        <w:rPr>
          <w:rtl/>
        </w:rPr>
        <w:t>בלילה. הכביש מתוקצב בתוספת משמעותית, נכון, אבל יש מקומות</w:t>
      </w:r>
      <w:r w:rsidR="005A3E84">
        <w:rPr>
          <w:rtl/>
        </w:rPr>
        <w:t xml:space="preserve"> </w:t>
      </w:r>
      <w:r w:rsidRPr="005A2F81">
        <w:rPr>
          <w:rtl/>
        </w:rPr>
        <w:t>שבשביל</w:t>
      </w:r>
      <w:r w:rsidR="005A3E84">
        <w:rPr>
          <w:rtl/>
        </w:rPr>
        <w:t xml:space="preserve"> </w:t>
      </w:r>
      <w:r w:rsidRPr="005A2F81">
        <w:rPr>
          <w:rtl/>
        </w:rPr>
        <w:t>עוד</w:t>
      </w:r>
      <w:r w:rsidR="005A3E84">
        <w:rPr>
          <w:rtl/>
        </w:rPr>
        <w:t xml:space="preserve"> </w:t>
      </w:r>
      <w:r w:rsidRPr="005A2F81">
        <w:rPr>
          <w:rtl/>
        </w:rPr>
        <w:t>כמה</w:t>
      </w:r>
      <w:r w:rsidR="005A3E84">
        <w:rPr>
          <w:rtl/>
        </w:rPr>
        <w:t xml:space="preserve"> </w:t>
      </w:r>
      <w:r w:rsidRPr="005A2F81">
        <w:rPr>
          <w:rtl/>
        </w:rPr>
        <w:t>מיליוני</w:t>
      </w:r>
      <w:r w:rsidR="005A3E84">
        <w:rPr>
          <w:rtl/>
        </w:rPr>
        <w:t xml:space="preserve"> </w:t>
      </w:r>
      <w:r w:rsidRPr="005A2F81">
        <w:rPr>
          <w:rtl/>
        </w:rPr>
        <w:t>שקלים, אין לי צל של ספק שאפשר לחסוך בזמן ובחיי אדם.</w:t>
      </w:r>
      <w:r w:rsidR="005A3E84">
        <w:rPr>
          <w:rtl/>
        </w:rPr>
        <w:t xml:space="preserve"> </w:t>
      </w:r>
      <w:r w:rsidRPr="005A2F81">
        <w:rPr>
          <w:rtl/>
        </w:rPr>
        <w:t>הכביש</w:t>
      </w:r>
      <w:r w:rsidR="005A3E84">
        <w:rPr>
          <w:rtl/>
        </w:rPr>
        <w:t xml:space="preserve"> </w:t>
      </w:r>
      <w:r w:rsidRPr="005A2F81">
        <w:rPr>
          <w:rtl/>
        </w:rPr>
        <w:t>הזה,</w:t>
      </w:r>
      <w:r w:rsidR="005A3E84">
        <w:rPr>
          <w:rtl/>
        </w:rPr>
        <w:t xml:space="preserve"> </w:t>
      </w:r>
      <w:r w:rsidRPr="005A2F81">
        <w:rPr>
          <w:rtl/>
        </w:rPr>
        <w:t>למשל,</w:t>
      </w:r>
      <w:r w:rsidR="005A3E84">
        <w:rPr>
          <w:rtl/>
        </w:rPr>
        <w:t xml:space="preserve"> </w:t>
      </w:r>
      <w:r w:rsidRPr="005A2F81">
        <w:rPr>
          <w:rtl/>
        </w:rPr>
        <w:t>היה צריך להסתיים בסוף 2001 ועם תקציב קצת יותר גדול, עוד 10</w:t>
      </w:r>
      <w:r w:rsidR="005A3E84">
        <w:rPr>
          <w:rtl/>
        </w:rPr>
        <w:t xml:space="preserve"> </w:t>
      </w:r>
      <w:r w:rsidRPr="005A2F81">
        <w:rPr>
          <w:rtl/>
        </w:rPr>
        <w:t>מיליוני שקלים, אני מאמין שאפשר היה לקצר את הסיפור בשישה חודשים.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למה אני אומר את זה? מסיבה אחת פשוטה. הכביש הזה, אדוני השר, לא נוסעים עליו</w:t>
      </w:r>
      <w:r w:rsidR="005A3E84">
        <w:rPr>
          <w:rtl/>
        </w:rPr>
        <w:t xml:space="preserve"> </w:t>
      </w:r>
      <w:r w:rsidRPr="005A2F81">
        <w:rPr>
          <w:rtl/>
        </w:rPr>
        <w:t>רק תושבי דימונה, שחלק לא קטן מהם הם אנשים קשי</w:t>
      </w:r>
      <w:r w:rsidR="005A3E84">
        <w:rPr>
          <w:rtl/>
        </w:rPr>
        <w:t>-</w:t>
      </w:r>
      <w:r w:rsidRPr="005A2F81">
        <w:rPr>
          <w:rtl/>
        </w:rPr>
        <w:t>יום שצריך לקרב אותם עד כמה שניתן</w:t>
      </w:r>
      <w:r w:rsidR="005A3E84">
        <w:rPr>
          <w:rtl/>
        </w:rPr>
        <w:t xml:space="preserve"> </w:t>
      </w:r>
      <w:r w:rsidRPr="005A2F81">
        <w:rPr>
          <w:rtl/>
        </w:rPr>
        <w:t>מהר</w:t>
      </w:r>
      <w:r w:rsidR="005A3E84">
        <w:rPr>
          <w:rtl/>
        </w:rPr>
        <w:t xml:space="preserve"> </w:t>
      </w:r>
      <w:r w:rsidRPr="005A2F81">
        <w:rPr>
          <w:rtl/>
        </w:rPr>
        <w:t>לבאר</w:t>
      </w:r>
      <w:r w:rsidR="005A3E84">
        <w:rPr>
          <w:rtl/>
        </w:rPr>
        <w:t>-</w:t>
      </w:r>
      <w:r w:rsidRPr="005A2F81">
        <w:rPr>
          <w:rtl/>
        </w:rPr>
        <w:t>שבע,</w:t>
      </w:r>
      <w:r w:rsidR="005A3E84">
        <w:rPr>
          <w:rtl/>
        </w:rPr>
        <w:t xml:space="preserve"> </w:t>
      </w:r>
      <w:r w:rsidRPr="005A2F81">
        <w:rPr>
          <w:rtl/>
        </w:rPr>
        <w:t>העיר שנותנת להם גם שירותים וגם מקומות עבודה. אבל מדי יום ביומו</w:t>
      </w:r>
      <w:r w:rsidR="005A3E84">
        <w:rPr>
          <w:rtl/>
        </w:rPr>
        <w:t xml:space="preserve"> </w:t>
      </w:r>
      <w:r w:rsidRPr="005A2F81">
        <w:rPr>
          <w:rtl/>
        </w:rPr>
        <w:t>אלפי</w:t>
      </w:r>
      <w:r w:rsidR="005A3E84">
        <w:rPr>
          <w:rtl/>
        </w:rPr>
        <w:t xml:space="preserve"> </w:t>
      </w:r>
      <w:r w:rsidRPr="005A2F81">
        <w:rPr>
          <w:rtl/>
        </w:rPr>
        <w:t>עובדי</w:t>
      </w:r>
      <w:r w:rsidR="005A3E84">
        <w:rPr>
          <w:rtl/>
        </w:rPr>
        <w:t xml:space="preserve"> </w:t>
      </w:r>
      <w:r w:rsidRPr="005A2F81">
        <w:rPr>
          <w:rtl/>
        </w:rPr>
        <w:t>קמ"ג,</w:t>
      </w:r>
      <w:r w:rsidR="005A3E84">
        <w:rPr>
          <w:rtl/>
        </w:rPr>
        <w:t xml:space="preserve"> </w:t>
      </w:r>
      <w:r w:rsidRPr="005A2F81">
        <w:rPr>
          <w:rtl/>
        </w:rPr>
        <w:t>אלפי מדענים ואלפי אנשים נוסעים עליו. לא פעם אחת ולא פעמיים</w:t>
      </w:r>
      <w:r w:rsidR="005A3E84">
        <w:rPr>
          <w:rtl/>
        </w:rPr>
        <w:t xml:space="preserve"> </w:t>
      </w:r>
      <w:r w:rsidRPr="005A2F81">
        <w:rPr>
          <w:rtl/>
        </w:rPr>
        <w:t>ראינו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לפני שלושה שבועות היתה שם תאונה שנגמרה בנס. היו הרוגים, אבל היא נגמרה</w:t>
      </w:r>
      <w:r w:rsidR="005A3E84">
        <w:rPr>
          <w:rtl/>
        </w:rPr>
        <w:t xml:space="preserve"> </w:t>
      </w:r>
      <w:r w:rsidRPr="005A2F81">
        <w:rPr>
          <w:rtl/>
        </w:rPr>
        <w:t>בנס. זו דוגמה קלאסית למה שצריך לעשות.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במעט</w:t>
      </w:r>
      <w:r w:rsidR="005A3E84">
        <w:rPr>
          <w:rtl/>
        </w:rPr>
        <w:t xml:space="preserve"> </w:t>
      </w:r>
      <w:r w:rsidRPr="005A2F81">
        <w:rPr>
          <w:rtl/>
        </w:rPr>
        <w:t>הזמן</w:t>
      </w:r>
      <w:r w:rsidR="005A3E84">
        <w:rPr>
          <w:rtl/>
        </w:rPr>
        <w:t xml:space="preserve"> </w:t>
      </w:r>
      <w:r w:rsidRPr="005A2F81">
        <w:rPr>
          <w:rtl/>
        </w:rPr>
        <w:t>שנשאר לי אני אתמקד בנושא חברות הביטוח, אדוני השר. אני לא רוצה</w:t>
      </w:r>
      <w:r w:rsidR="005A3E84">
        <w:rPr>
          <w:rtl/>
        </w:rPr>
        <w:t xml:space="preserve"> </w:t>
      </w:r>
      <w:r w:rsidRPr="005A2F81">
        <w:rPr>
          <w:rtl/>
        </w:rPr>
        <w:t>להגיד</w:t>
      </w:r>
      <w:r w:rsidR="005A3E84">
        <w:rPr>
          <w:rtl/>
        </w:rPr>
        <w:t xml:space="preserve"> </w:t>
      </w:r>
      <w:r w:rsidRPr="005A2F81">
        <w:rPr>
          <w:rtl/>
        </w:rPr>
        <w:t>שמדובר</w:t>
      </w:r>
      <w:r w:rsidR="005A3E84">
        <w:rPr>
          <w:rtl/>
        </w:rPr>
        <w:t xml:space="preserve"> </w:t>
      </w:r>
      <w:r w:rsidRPr="005A2F81">
        <w:rPr>
          <w:rtl/>
        </w:rPr>
        <w:t>כאן</w:t>
      </w:r>
      <w:r w:rsidR="005A3E84">
        <w:rPr>
          <w:rtl/>
        </w:rPr>
        <w:t xml:space="preserve"> </w:t>
      </w:r>
      <w:r w:rsidRPr="005A2F81">
        <w:rPr>
          <w:rtl/>
        </w:rPr>
        <w:t>בפשע,</w:t>
      </w:r>
      <w:r w:rsidR="005A3E84">
        <w:rPr>
          <w:rtl/>
        </w:rPr>
        <w:t xml:space="preserve"> </w:t>
      </w:r>
      <w:r w:rsidRPr="005A2F81">
        <w:rPr>
          <w:rtl/>
        </w:rPr>
        <w:t>אבל אדם שקורית לו תאונה ושלא נדע הופך להיות צמח, כל</w:t>
      </w:r>
      <w:r w:rsidR="005A3E84">
        <w:rPr>
          <w:rtl/>
        </w:rPr>
        <w:t xml:space="preserve"> </w:t>
      </w:r>
      <w:r w:rsidRPr="005A2F81">
        <w:rPr>
          <w:rtl/>
        </w:rPr>
        <w:t>המשפחה</w:t>
      </w:r>
      <w:r w:rsidR="005A3E84">
        <w:rPr>
          <w:rtl/>
        </w:rPr>
        <w:t xml:space="preserve"> </w:t>
      </w:r>
      <w:r w:rsidRPr="005A2F81">
        <w:rPr>
          <w:rtl/>
        </w:rPr>
        <w:t>שלו</w:t>
      </w:r>
      <w:r w:rsidR="005A3E84">
        <w:rPr>
          <w:rtl/>
        </w:rPr>
        <w:t xml:space="preserve"> </w:t>
      </w:r>
      <w:r w:rsidRPr="005A2F81">
        <w:rPr>
          <w:rtl/>
        </w:rPr>
        <w:t>מעורבת</w:t>
      </w:r>
      <w:r w:rsidR="005A3E84">
        <w:rPr>
          <w:rtl/>
        </w:rPr>
        <w:t xml:space="preserve"> </w:t>
      </w:r>
      <w:r w:rsidRPr="005A2F81">
        <w:rPr>
          <w:rtl/>
        </w:rPr>
        <w:t>בזה.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משום מה בחוק, אף אחד </w:t>
      </w:r>
      <w:r w:rsidR="005A3E84">
        <w:rPr>
          <w:rtl/>
        </w:rPr>
        <w:t>–</w:t>
      </w:r>
      <w:r w:rsidRPr="005A2F81">
        <w:rPr>
          <w:rtl/>
        </w:rPr>
        <w:t xml:space="preserve"> ואני הולך להוביל בעניין הזה,</w:t>
      </w:r>
      <w:r w:rsidR="005A3E84">
        <w:rPr>
          <w:rtl/>
        </w:rPr>
        <w:t xml:space="preserve"> </w:t>
      </w:r>
      <w:r w:rsidRPr="005A2F81">
        <w:rPr>
          <w:rtl/>
        </w:rPr>
        <w:t>לפחות</w:t>
      </w:r>
      <w:r w:rsidR="005A3E84">
        <w:rPr>
          <w:rtl/>
        </w:rPr>
        <w:t xml:space="preserve"> </w:t>
      </w:r>
      <w:r w:rsidRPr="005A2F81">
        <w:rPr>
          <w:rtl/>
        </w:rPr>
        <w:t>בקטע</w:t>
      </w:r>
      <w:r w:rsidR="005A3E84">
        <w:rPr>
          <w:rtl/>
        </w:rPr>
        <w:t xml:space="preserve"> </w:t>
      </w:r>
      <w:r w:rsidRPr="005A2F81">
        <w:rPr>
          <w:rtl/>
        </w:rPr>
        <w:t>הזה</w:t>
      </w:r>
      <w:r w:rsidR="005A3E84">
        <w:rPr>
          <w:rtl/>
        </w:rPr>
        <w:t xml:space="preserve"> –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הגביל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חברות הביטוח בזמן, עד כמה ניתן וכמה זמן הן</w:t>
      </w:r>
      <w:r w:rsidR="005A3E84">
        <w:rPr>
          <w:rtl/>
        </w:rPr>
        <w:t xml:space="preserve"> </w:t>
      </w:r>
      <w:r w:rsidRPr="005A2F81">
        <w:rPr>
          <w:rtl/>
        </w:rPr>
        <w:t>יכולות,</w:t>
      </w:r>
      <w:r w:rsidR="005A3E84">
        <w:rPr>
          <w:rtl/>
        </w:rPr>
        <w:t xml:space="preserve"> </w:t>
      </w:r>
      <w:r w:rsidRPr="005A2F81">
        <w:rPr>
          <w:rtl/>
        </w:rPr>
        <w:t>זמן</w:t>
      </w:r>
      <w:r w:rsidR="005A3E84">
        <w:rPr>
          <w:rtl/>
        </w:rPr>
        <w:t xml:space="preserve"> </w:t>
      </w:r>
      <w:r w:rsidRPr="005A2F81">
        <w:rPr>
          <w:rtl/>
        </w:rPr>
        <w:t>מקסימלי,</w:t>
      </w:r>
      <w:r w:rsidR="005A3E84">
        <w:rPr>
          <w:rtl/>
        </w:rPr>
        <w:t xml:space="preserve"> </w:t>
      </w:r>
      <w:r w:rsidRPr="005A2F81">
        <w:rPr>
          <w:rtl/>
        </w:rPr>
        <w:t>להתעמר במשפחה של הנפגע עם כל מיני תרגילים משפטיים כאלה</w:t>
      </w:r>
      <w:r w:rsidR="005A3E84">
        <w:rPr>
          <w:rtl/>
        </w:rPr>
        <w:t xml:space="preserve"> </w:t>
      </w:r>
      <w:r w:rsidRPr="005A2F81">
        <w:rPr>
          <w:rtl/>
        </w:rPr>
        <w:t>ואחרים.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דבר שאני באמת לא מאחל לשונאים שלי.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 נתקלים בתופעה הזאת, וכאן בקלי קלות היינו יכולים להכניס את היד לכיסן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חברות הביטוח. אנחנו רואים את הרווחים הגדולים של חברות הביטוח.</w:t>
      </w:r>
      <w:r w:rsidR="005A3E84">
        <w:rPr>
          <w:rtl/>
        </w:rPr>
        <w:t xml:space="preserve"> </w:t>
      </w:r>
      <w:r w:rsidRPr="005A2F81">
        <w:rPr>
          <w:rtl/>
        </w:rPr>
        <w:t>העניין הזה,</w:t>
      </w:r>
      <w:r w:rsidR="005A3E84">
        <w:rPr>
          <w:rtl/>
        </w:rPr>
        <w:t xml:space="preserve"> </w:t>
      </w:r>
      <w:r w:rsidRPr="005A2F81">
        <w:rPr>
          <w:rtl/>
        </w:rPr>
        <w:t>להתיש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מי</w:t>
      </w:r>
      <w:r w:rsidR="005A3E84">
        <w:rPr>
          <w:rtl/>
        </w:rPr>
        <w:t xml:space="preserve"> </w:t>
      </w:r>
      <w:r w:rsidRPr="005A2F81">
        <w:rPr>
          <w:rtl/>
        </w:rPr>
        <w:t>שאירעה</w:t>
      </w:r>
      <w:r w:rsidR="005A3E84">
        <w:rPr>
          <w:rtl/>
        </w:rPr>
        <w:t xml:space="preserve"> </w:t>
      </w:r>
      <w:r w:rsidRPr="005A2F81">
        <w:rPr>
          <w:rtl/>
        </w:rPr>
        <w:t>לו תאונת דרכים, להביא אותו למצב שאין לו ברירה והוא חייב</w:t>
      </w:r>
      <w:r w:rsidR="005A3E84">
        <w:rPr>
          <w:rtl/>
        </w:rPr>
        <w:t xml:space="preserve"> </w:t>
      </w:r>
      <w:r w:rsidRPr="005A2F81">
        <w:rPr>
          <w:rtl/>
        </w:rPr>
        <w:t>לקבל</w:t>
      </w:r>
      <w:r w:rsidR="005A3E84">
        <w:rPr>
          <w:rtl/>
        </w:rPr>
        <w:t xml:space="preserve"> </w:t>
      </w:r>
      <w:r w:rsidRPr="005A2F81">
        <w:rPr>
          <w:rtl/>
        </w:rPr>
        <w:t>בפשרה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את מה שהן מציעות לו </w:t>
      </w:r>
      <w:r w:rsidR="005A3E84">
        <w:rPr>
          <w:rtl/>
        </w:rPr>
        <w:t>–</w:t>
      </w:r>
      <w:r w:rsidRPr="005A2F81">
        <w:rPr>
          <w:rtl/>
        </w:rPr>
        <w:t xml:space="preserve"> חייבים באיזו צורה לקבוע כאן קטגוריה מסוימת,</w:t>
      </w:r>
      <w:r w:rsidR="005A3E84">
        <w:rPr>
          <w:rtl/>
        </w:rPr>
        <w:t xml:space="preserve"> </w:t>
      </w:r>
      <w:r w:rsidRPr="005A2F81">
        <w:rPr>
          <w:rtl/>
        </w:rPr>
        <w:t>לעשות מדרגה של המשמעויות עם כל העלויות של הנושא הזה.</w:t>
      </w:r>
      <w:r w:rsidR="005A3E84">
        <w:rPr>
          <w:rtl/>
        </w:rPr>
        <w:t xml:space="preserve"> </w:t>
      </w:r>
      <w:r w:rsidRPr="005A2F81">
        <w:rPr>
          <w:rtl/>
        </w:rPr>
        <w:t>זה דורש עבודה אמיתית שלך</w:t>
      </w:r>
      <w:r w:rsidR="005A3E84">
        <w:rPr>
          <w:rtl/>
        </w:rPr>
        <w:t xml:space="preserve"> </w:t>
      </w:r>
      <w:r w:rsidRPr="005A2F81">
        <w:rPr>
          <w:rtl/>
        </w:rPr>
        <w:t>ושל</w:t>
      </w:r>
      <w:r w:rsidR="005A3E84">
        <w:rPr>
          <w:rtl/>
        </w:rPr>
        <w:t xml:space="preserve"> </w:t>
      </w:r>
      <w:r w:rsidRPr="005A2F81">
        <w:rPr>
          <w:rtl/>
        </w:rPr>
        <w:t>המשרד שלך. לפני שמטילים עוד מסים על האזרח, אפשר היה בקלי קלות להיכנס לכיס</w:t>
      </w:r>
      <w:r w:rsidR="005A3E84">
        <w:rPr>
          <w:rtl/>
        </w:rPr>
        <w:t xml:space="preserve"> </w:t>
      </w:r>
      <w:r w:rsidRPr="005A2F81">
        <w:rPr>
          <w:rtl/>
        </w:rPr>
        <w:t>שלהן,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הן</w:t>
      </w:r>
      <w:r w:rsidR="005A3E84">
        <w:rPr>
          <w:rtl/>
        </w:rPr>
        <w:t xml:space="preserve"> </w:t>
      </w:r>
      <w:r w:rsidRPr="005A2F81">
        <w:rPr>
          <w:rtl/>
        </w:rPr>
        <w:t>מחזיקות,</w:t>
      </w:r>
      <w:r w:rsidR="005A3E84">
        <w:rPr>
          <w:rtl/>
        </w:rPr>
        <w:t xml:space="preserve"> </w:t>
      </w:r>
      <w:r w:rsidRPr="005A2F81">
        <w:rPr>
          <w:rtl/>
        </w:rPr>
        <w:t>להערכתי,</w:t>
      </w:r>
      <w:r w:rsidR="005A3E84">
        <w:rPr>
          <w:rtl/>
        </w:rPr>
        <w:t xml:space="preserve"> </w:t>
      </w:r>
      <w:r w:rsidRPr="005A2F81">
        <w:rPr>
          <w:rtl/>
        </w:rPr>
        <w:t>במדיניות</w:t>
      </w:r>
      <w:r w:rsidR="005A3E84">
        <w:rPr>
          <w:rtl/>
        </w:rPr>
        <w:t xml:space="preserve"> </w:t>
      </w:r>
      <w:r w:rsidRPr="005A2F81">
        <w:rPr>
          <w:rtl/>
        </w:rPr>
        <w:t>המסוימת</w:t>
      </w:r>
      <w:r w:rsidR="005A3E84">
        <w:rPr>
          <w:rtl/>
        </w:rPr>
        <w:t xml:space="preserve"> </w:t>
      </w:r>
      <w:r w:rsidRPr="005A2F81">
        <w:rPr>
          <w:rtl/>
        </w:rPr>
        <w:t>הזאת ובשיטה הזאת. הריבית</w:t>
      </w:r>
      <w:r w:rsidR="005A3E84">
        <w:rPr>
          <w:rtl/>
        </w:rPr>
        <w:t xml:space="preserve"> </w:t>
      </w:r>
      <w:r w:rsidRPr="005A2F81">
        <w:rPr>
          <w:rtl/>
        </w:rPr>
        <w:t>שמצטברת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שהן לא משלמות את הכספים לנפגעים </w:t>
      </w:r>
      <w:r w:rsidR="005A3E84">
        <w:rPr>
          <w:rtl/>
        </w:rPr>
        <w:t>–</w:t>
      </w:r>
      <w:r w:rsidRPr="005A2F81">
        <w:rPr>
          <w:rtl/>
        </w:rPr>
        <w:t xml:space="preserve"> להערכתי, הסיפור מתבטא במאות</w:t>
      </w:r>
      <w:r w:rsidR="005A3E84">
        <w:rPr>
          <w:rtl/>
        </w:rPr>
        <w:t xml:space="preserve"> </w:t>
      </w:r>
      <w:r w:rsidRPr="005A2F81">
        <w:rPr>
          <w:rtl/>
        </w:rPr>
        <w:t>מיליוני שקלים בשנה.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הייתי</w:t>
      </w:r>
      <w:r w:rsidR="005A3E84">
        <w:rPr>
          <w:rtl/>
        </w:rPr>
        <w:t xml:space="preserve"> </w:t>
      </w:r>
      <w:r w:rsidRPr="005A2F81">
        <w:rPr>
          <w:rtl/>
        </w:rPr>
        <w:t>מציע שתיתן את דעתך על העניין הזה, שיש לגבות גם מחברות הביטוח.</w:t>
      </w:r>
      <w:r w:rsidR="005A3E84">
        <w:rPr>
          <w:rtl/>
        </w:rPr>
        <w:t xml:space="preserve"> </w:t>
      </w:r>
      <w:r w:rsidRPr="005A2F81">
        <w:rPr>
          <w:rtl/>
        </w:rPr>
        <w:t>ככל</w:t>
      </w:r>
      <w:r w:rsidR="005A3E84">
        <w:rPr>
          <w:rtl/>
        </w:rPr>
        <w:t xml:space="preserve"> </w:t>
      </w:r>
      <w:r w:rsidRPr="005A2F81">
        <w:rPr>
          <w:rtl/>
        </w:rPr>
        <w:t>שהכבישים</w:t>
      </w:r>
      <w:r w:rsidR="005A3E84">
        <w:rPr>
          <w:rtl/>
        </w:rPr>
        <w:t xml:space="preserve"> </w:t>
      </w:r>
      <w:r w:rsidRPr="005A2F81">
        <w:rPr>
          <w:rtl/>
        </w:rPr>
        <w:t>יהיו</w:t>
      </w:r>
      <w:r w:rsidR="005A3E84">
        <w:rPr>
          <w:rtl/>
        </w:rPr>
        <w:t xml:space="preserve"> </w:t>
      </w:r>
      <w:r w:rsidRPr="005A2F81">
        <w:rPr>
          <w:rtl/>
        </w:rPr>
        <w:t>טובים יותר, ככל שהתשתית תהיה טובה יותר, הן גם ישלמו פחות.</w:t>
      </w:r>
      <w:r w:rsidR="005A3E84">
        <w:rPr>
          <w:rtl/>
        </w:rPr>
        <w:t xml:space="preserve"> </w:t>
      </w:r>
      <w:r w:rsidRPr="005A2F81">
        <w:rPr>
          <w:rtl/>
        </w:rPr>
        <w:t>תודה, אדוני.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לחבר הכנסת ויצמן שירי.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איוב קרא,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יעקב</w:t>
      </w:r>
      <w:r w:rsidR="005A3E84">
        <w:rPr>
          <w:rtl/>
        </w:rPr>
        <w:t xml:space="preserve"> </w:t>
      </w:r>
      <w:r w:rsidRPr="005A2F81">
        <w:rPr>
          <w:rtl/>
        </w:rPr>
        <w:t>ליצמן.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איוב קרא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 נכבדה, ראשית, אדוני השר, אני רוצה לדווח לך. אנחנו</w:t>
      </w:r>
      <w:r w:rsidR="005A3E84">
        <w:rPr>
          <w:rtl/>
        </w:rPr>
        <w:t xml:space="preserve"> </w:t>
      </w:r>
      <w:r w:rsidRPr="005A2F81">
        <w:rPr>
          <w:rtl/>
        </w:rPr>
        <w:t>חוזרים, חברי ועדת הפנים, מסיור בשדה התעופה בן</w:t>
      </w:r>
      <w:r w:rsidR="005A3E84">
        <w:rPr>
          <w:rtl/>
        </w:rPr>
        <w:t>-</w:t>
      </w:r>
      <w:r w:rsidRPr="005A2F81">
        <w:rPr>
          <w:rtl/>
        </w:rPr>
        <w:t>גוריון, וצר לי להודיעך ששר הפנים</w:t>
      </w:r>
      <w:r w:rsidR="005A3E84">
        <w:rPr>
          <w:rtl/>
        </w:rPr>
        <w:t xml:space="preserve"> </w:t>
      </w:r>
      <w:r w:rsidRPr="005A2F81">
        <w:rPr>
          <w:rtl/>
        </w:rPr>
        <w:t>נתן</w:t>
      </w:r>
      <w:r w:rsidR="005A3E84">
        <w:rPr>
          <w:rtl/>
        </w:rPr>
        <w:t xml:space="preserve"> </w:t>
      </w:r>
      <w:r w:rsidRPr="005A2F81">
        <w:rPr>
          <w:rtl/>
        </w:rPr>
        <w:t>שרנסקי</w:t>
      </w:r>
      <w:r w:rsidR="005A3E84">
        <w:rPr>
          <w:rtl/>
        </w:rPr>
        <w:t xml:space="preserve"> </w:t>
      </w:r>
      <w:r w:rsidRPr="005A2F81">
        <w:rPr>
          <w:rtl/>
        </w:rPr>
        <w:t>הצטרך</w:t>
      </w:r>
      <w:r w:rsidR="005A3E84">
        <w:rPr>
          <w:rtl/>
        </w:rPr>
        <w:t xml:space="preserve"> </w:t>
      </w:r>
      <w:r w:rsidRPr="005A2F81">
        <w:rPr>
          <w:rtl/>
        </w:rPr>
        <w:t>להתעכב</w:t>
      </w:r>
      <w:r w:rsidR="005A3E84">
        <w:rPr>
          <w:rtl/>
        </w:rPr>
        <w:t xml:space="preserve"> </w:t>
      </w:r>
      <w:r w:rsidRPr="005A2F81">
        <w:rPr>
          <w:rtl/>
        </w:rPr>
        <w:t>כשעה</w:t>
      </w:r>
      <w:r w:rsidR="005A3E84">
        <w:rPr>
          <w:rtl/>
        </w:rPr>
        <w:t xml:space="preserve"> </w:t>
      </w:r>
      <w:r w:rsidRPr="005A2F81">
        <w:rPr>
          <w:rtl/>
        </w:rPr>
        <w:t>בתוך המטוס, מכיוון שהיו דברים לא כשרים בנושא</w:t>
      </w:r>
      <w:r w:rsidR="005A3E84">
        <w:rPr>
          <w:rtl/>
        </w:rPr>
        <w:t xml:space="preserve"> </w:t>
      </w:r>
      <w:r w:rsidRPr="005A2F81">
        <w:rPr>
          <w:rtl/>
        </w:rPr>
        <w:t>אשרות</w:t>
      </w:r>
      <w:r w:rsidR="005A3E84">
        <w:rPr>
          <w:rtl/>
        </w:rPr>
        <w:t xml:space="preserve"> </w:t>
      </w:r>
      <w:r w:rsidRPr="005A2F81">
        <w:rPr>
          <w:rtl/>
        </w:rPr>
        <w:t>הכניסה.</w:t>
      </w:r>
      <w:r w:rsidR="005A3E84">
        <w:rPr>
          <w:rtl/>
        </w:rPr>
        <w:t xml:space="preserve"> </w:t>
      </w:r>
      <w:r w:rsidRPr="005A2F81">
        <w:rPr>
          <w:rtl/>
        </w:rPr>
        <w:t>בטח</w:t>
      </w:r>
      <w:r w:rsidR="005A3E84">
        <w:rPr>
          <w:rtl/>
        </w:rPr>
        <w:t xml:space="preserve"> </w:t>
      </w:r>
      <w:r w:rsidRPr="005A2F81">
        <w:rPr>
          <w:rtl/>
        </w:rPr>
        <w:t>תקבל</w:t>
      </w:r>
      <w:r w:rsidR="005A3E84">
        <w:rPr>
          <w:rtl/>
        </w:rPr>
        <w:t xml:space="preserve"> </w:t>
      </w:r>
      <w:r w:rsidRPr="005A2F81">
        <w:rPr>
          <w:rtl/>
        </w:rPr>
        <w:t>דיווח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כך, וזה דבר מזעזע. מדובר באשרות כניסה של</w:t>
      </w:r>
      <w:r w:rsidR="005A3E84">
        <w:rPr>
          <w:rtl/>
        </w:rPr>
        <w:t xml:space="preserve"> </w:t>
      </w:r>
      <w:r w:rsidRPr="005A2F81">
        <w:rPr>
          <w:rtl/>
        </w:rPr>
        <w:t>עובדים זרים ודברים נלווים לא כשרים מבחינה אנושית, הייתי קורא לזה.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מאיזו ארץ?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איוב קרא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מרוסיה,</w:t>
      </w:r>
      <w:r w:rsidR="005A3E84">
        <w:rPr>
          <w:rtl/>
        </w:rPr>
        <w:t xml:space="preserve"> </w:t>
      </w:r>
      <w:r w:rsidRPr="005A2F81">
        <w:rPr>
          <w:rtl/>
        </w:rPr>
        <w:t>מבלרוס</w:t>
      </w:r>
      <w:r w:rsidR="005A3E84">
        <w:rPr>
          <w:rtl/>
        </w:rPr>
        <w:t xml:space="preserve"> </w:t>
      </w:r>
      <w:r w:rsidRPr="005A2F81">
        <w:rPr>
          <w:rtl/>
        </w:rPr>
        <w:t>ומעוד מקומות. בטח תקבל דיווח, אני בדיוק חוזר משם. ביקשתי</w:t>
      </w:r>
      <w:r w:rsidR="005A3E84">
        <w:rPr>
          <w:rtl/>
        </w:rPr>
        <w:t xml:space="preserve"> </w:t>
      </w:r>
      <w:r w:rsidRPr="005A2F81">
        <w:rPr>
          <w:rtl/>
        </w:rPr>
        <w:t>לכנס</w:t>
      </w:r>
      <w:r w:rsidR="005A3E84">
        <w:rPr>
          <w:rtl/>
        </w:rPr>
        <w:t xml:space="preserve"> </w:t>
      </w:r>
      <w:r w:rsidRPr="005A2F81">
        <w:rPr>
          <w:rtl/>
        </w:rPr>
        <w:t>את ועדת הפנים כדי לדון בעניין הזה, יחד עם נתן שרנסקי, כשהוא יחזור. זה רק</w:t>
      </w:r>
      <w:r w:rsidR="005A3E84">
        <w:rPr>
          <w:rtl/>
        </w:rPr>
        <w:t xml:space="preserve"> </w:t>
      </w:r>
      <w:r w:rsidRPr="005A2F81">
        <w:rPr>
          <w:rtl/>
        </w:rPr>
        <w:t>על מנת לדווח לך על נושא מאוד כואב ורגיש שהיה היום.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לך בנושא תאונות הדרכים, שהיתה לי לפני ימים מספר חוויה לא</w:t>
      </w:r>
      <w:r w:rsidR="005A3E84">
        <w:rPr>
          <w:rtl/>
        </w:rPr>
        <w:t xml:space="preserve"> </w:t>
      </w:r>
      <w:r w:rsidRPr="005A2F81">
        <w:rPr>
          <w:rtl/>
        </w:rPr>
        <w:t>נעימה,</w:t>
      </w:r>
      <w:r w:rsidR="005A3E84">
        <w:rPr>
          <w:rtl/>
        </w:rPr>
        <w:t xml:space="preserve"> </w:t>
      </w:r>
      <w:r w:rsidRPr="005A2F81">
        <w:rPr>
          <w:rtl/>
        </w:rPr>
        <w:t>כאשר</w:t>
      </w:r>
      <w:r w:rsidR="005A3E84">
        <w:rPr>
          <w:rtl/>
        </w:rPr>
        <w:t xml:space="preserve"> </w:t>
      </w:r>
      <w:r w:rsidRPr="005A2F81">
        <w:rPr>
          <w:rtl/>
        </w:rPr>
        <w:t>נסעתי ברכב "וולבו" ובתוך יישוב בין דליה לעוספיא, בכביש פנימי נסע</w:t>
      </w:r>
      <w:r w:rsidR="005A3E84">
        <w:rPr>
          <w:rtl/>
        </w:rPr>
        <w:t xml:space="preserve"> </w:t>
      </w:r>
      <w:r w:rsidRPr="005A2F81">
        <w:rPr>
          <w:rtl/>
        </w:rPr>
        <w:t>בחור אולי במהירות של 140 ונכנס בי לתוך ה"וולבו". למזלי נסעתי ב"וולבו", אחרת לא</w:t>
      </w:r>
      <w:r w:rsidR="005A3E84">
        <w:rPr>
          <w:rtl/>
        </w:rPr>
        <w:t xml:space="preserve"> </w:t>
      </w:r>
      <w:r w:rsidRPr="005A2F81">
        <w:rPr>
          <w:rtl/>
        </w:rPr>
        <w:t>הייתי</w:t>
      </w:r>
      <w:r w:rsidR="005A3E84">
        <w:rPr>
          <w:rtl/>
        </w:rPr>
        <w:t xml:space="preserve"> </w:t>
      </w:r>
      <w:r w:rsidRPr="005A2F81">
        <w:rPr>
          <w:rtl/>
        </w:rPr>
        <w:t>עומד</w:t>
      </w:r>
      <w:r w:rsidR="005A3E84">
        <w:rPr>
          <w:rtl/>
        </w:rPr>
        <w:t xml:space="preserve"> </w:t>
      </w:r>
      <w:r w:rsidRPr="005A2F81">
        <w:rPr>
          <w:rtl/>
        </w:rPr>
        <w:t>פה</w:t>
      </w:r>
      <w:r w:rsidR="005A3E84">
        <w:rPr>
          <w:rtl/>
        </w:rPr>
        <w:t xml:space="preserve"> 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מולכם.</w:t>
      </w:r>
      <w:r w:rsidR="005A3E84">
        <w:rPr>
          <w:rtl/>
        </w:rPr>
        <w:t xml:space="preserve"> </w:t>
      </w:r>
      <w:r w:rsidRPr="005A2F81">
        <w:rPr>
          <w:rtl/>
        </w:rPr>
        <w:t>זה רק סימן למה שקורה בכבישי הארץ. לדעתי, תרבות</w:t>
      </w:r>
      <w:r w:rsidR="005A3E84">
        <w:rPr>
          <w:rtl/>
        </w:rPr>
        <w:t xml:space="preserve"> </w:t>
      </w:r>
      <w:r w:rsidRPr="005A2F81">
        <w:rPr>
          <w:rtl/>
        </w:rPr>
        <w:t>הנהיגה</w:t>
      </w:r>
      <w:r w:rsidR="005A3E84">
        <w:rPr>
          <w:rtl/>
        </w:rPr>
        <w:t xml:space="preserve"> </w:t>
      </w:r>
      <w:r w:rsidRPr="005A2F81">
        <w:rPr>
          <w:rtl/>
        </w:rPr>
        <w:t>והמנטליות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הנהגים זה</w:t>
      </w:r>
      <w:r w:rsidR="005A3E84">
        <w:rPr>
          <w:rtl/>
        </w:rPr>
        <w:t xml:space="preserve"> </w:t>
      </w:r>
      <w:r w:rsidRPr="005A2F81">
        <w:rPr>
          <w:rtl/>
        </w:rPr>
        <w:t>שם דבר, ואי</w:t>
      </w:r>
      <w:r w:rsidR="005A3E84">
        <w:rPr>
          <w:rtl/>
        </w:rPr>
        <w:t>-</w:t>
      </w:r>
      <w:r w:rsidRPr="005A2F81">
        <w:rPr>
          <w:rtl/>
        </w:rPr>
        <w:t>אפשר שלא להעלות זאת על סדר</w:t>
      </w:r>
      <w:r w:rsidR="005A3E84">
        <w:rPr>
          <w:rtl/>
        </w:rPr>
        <w:t>-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הציבורי של מדינת ישראל.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מקבלים</w:t>
      </w:r>
      <w:r w:rsidR="005A3E84">
        <w:rPr>
          <w:rtl/>
        </w:rPr>
        <w:t xml:space="preserve"> </w:t>
      </w:r>
      <w:r w:rsidRPr="005A2F81">
        <w:rPr>
          <w:rtl/>
        </w:rPr>
        <w:t>רשיון וסוף העולם הוא הגבול מבחינתם. אין מנטליות של התחשבות</w:t>
      </w:r>
      <w:r w:rsidR="005A3E84">
        <w:rPr>
          <w:rtl/>
        </w:rPr>
        <w:t xml:space="preserve"> </w:t>
      </w:r>
      <w:r w:rsidRPr="005A2F81">
        <w:rPr>
          <w:rtl/>
        </w:rPr>
        <w:t>בזולת.</w:t>
      </w:r>
      <w:r w:rsidR="005A3E84">
        <w:rPr>
          <w:rtl/>
        </w:rPr>
        <w:t xml:space="preserve"> </w:t>
      </w:r>
      <w:r w:rsidRPr="005A2F81">
        <w:rPr>
          <w:rtl/>
        </w:rPr>
        <w:t>אתה</w:t>
      </w:r>
      <w:r w:rsidR="005A3E84">
        <w:rPr>
          <w:rtl/>
        </w:rPr>
        <w:t xml:space="preserve"> </w:t>
      </w:r>
      <w:r w:rsidRPr="005A2F81">
        <w:rPr>
          <w:rtl/>
        </w:rPr>
        <w:t>רואה</w:t>
      </w:r>
      <w:r w:rsidR="005A3E84">
        <w:rPr>
          <w:rtl/>
        </w:rPr>
        <w:t xml:space="preserve"> </w:t>
      </w:r>
      <w:r w:rsidRPr="005A2F81">
        <w:rPr>
          <w:rtl/>
        </w:rPr>
        <w:t>שלאנשים אין סבלנות, אצה להם הדרך, הם לחוצים.</w:t>
      </w:r>
      <w:r w:rsidR="005A3E84">
        <w:rPr>
          <w:rtl/>
        </w:rPr>
        <w:t xml:space="preserve"> </w:t>
      </w:r>
      <w:r w:rsidRPr="005A2F81">
        <w:rPr>
          <w:rtl/>
        </w:rPr>
        <w:t>אינני יודע מה</w:t>
      </w:r>
      <w:r w:rsidR="005A3E84">
        <w:rPr>
          <w:rtl/>
        </w:rPr>
        <w:t xml:space="preserve"> </w:t>
      </w:r>
      <w:r w:rsidRPr="005A2F81">
        <w:rPr>
          <w:rtl/>
        </w:rPr>
        <w:t>מקורו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הלחץ</w:t>
      </w:r>
      <w:r w:rsidR="005A3E84">
        <w:rPr>
          <w:rtl/>
        </w:rPr>
        <w:t xml:space="preserve"> </w:t>
      </w:r>
      <w:r w:rsidRPr="005A2F81">
        <w:rPr>
          <w:rtl/>
        </w:rPr>
        <w:t>הזה,</w:t>
      </w:r>
      <w:r w:rsidR="005A3E84">
        <w:rPr>
          <w:rtl/>
        </w:rPr>
        <w:t xml:space="preserve"> </w:t>
      </w:r>
      <w:r w:rsidRPr="005A2F81">
        <w:rPr>
          <w:rtl/>
        </w:rPr>
        <w:t>אם זה לחץ הנובע מהמחשבה שהחוק אורב להם, או מריבוי המסים</w:t>
      </w:r>
      <w:r w:rsidR="005A3E84">
        <w:rPr>
          <w:rtl/>
        </w:rPr>
        <w:t xml:space="preserve"> </w:t>
      </w:r>
      <w:r w:rsidRPr="005A2F81">
        <w:rPr>
          <w:rtl/>
        </w:rPr>
        <w:t>במדינה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ואין מחשבה על רפורמה בעניין הזה, שתביא לאיגוד המיסוי כולו במקום אחד.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קשי</w:t>
      </w:r>
      <w:r w:rsidR="005A3E84">
        <w:rPr>
          <w:rtl/>
        </w:rPr>
        <w:t>-</w:t>
      </w:r>
      <w:r w:rsidRPr="005A2F81">
        <w:rPr>
          <w:rtl/>
        </w:rPr>
        <w:t>יום,</w:t>
      </w:r>
      <w:r w:rsidR="005A3E84">
        <w:rPr>
          <w:rtl/>
        </w:rPr>
        <w:t xml:space="preserve"> </w:t>
      </w:r>
      <w:r w:rsidRPr="005A2F81">
        <w:rPr>
          <w:rtl/>
        </w:rPr>
        <w:t>אתה רואה אותם נוהגים והראש שלהם במקום אחר. אולי זו אחת הסיבות</w:t>
      </w:r>
      <w:r w:rsidR="005A3E84">
        <w:rPr>
          <w:rtl/>
        </w:rPr>
        <w:t xml:space="preserve"> </w:t>
      </w:r>
      <w:r w:rsidRPr="005A2F81">
        <w:rPr>
          <w:rtl/>
        </w:rPr>
        <w:t>לבעיה שאנחנו סובלים ממנה.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הקטל</w:t>
      </w:r>
      <w:r w:rsidR="005A3E84">
        <w:rPr>
          <w:rtl/>
        </w:rPr>
        <w:t xml:space="preserve"> </w:t>
      </w:r>
      <w:r w:rsidRPr="005A2F81">
        <w:rPr>
          <w:rtl/>
        </w:rPr>
        <w:t>בדרכים</w:t>
      </w:r>
      <w:r w:rsidR="005A3E84">
        <w:rPr>
          <w:rtl/>
        </w:rPr>
        <w:t xml:space="preserve"> </w:t>
      </w:r>
      <w:r w:rsidRPr="005A2F81">
        <w:rPr>
          <w:rtl/>
        </w:rPr>
        <w:t>הפך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מכת מדינה. נהרגים בכבישי הארץ יותר מאשר במלחמות</w:t>
      </w:r>
      <w:r w:rsidR="005A3E84">
        <w:rPr>
          <w:rtl/>
        </w:rPr>
        <w:t xml:space="preserve"> </w:t>
      </w:r>
      <w:r w:rsidRPr="005A2F81">
        <w:rPr>
          <w:rtl/>
        </w:rPr>
        <w:t>ישראל,</w:t>
      </w:r>
      <w:r w:rsidR="005A3E84">
        <w:rPr>
          <w:rtl/>
        </w:rPr>
        <w:t xml:space="preserve"> </w:t>
      </w:r>
      <w:r w:rsidRPr="005A2F81">
        <w:rPr>
          <w:rtl/>
        </w:rPr>
        <w:t>ואף</w:t>
      </w:r>
      <w:r w:rsidR="005A3E84">
        <w:rPr>
          <w:rtl/>
        </w:rPr>
        <w:t xml:space="preserve"> </w:t>
      </w:r>
      <w:r w:rsidRPr="005A2F81">
        <w:rPr>
          <w:rtl/>
        </w:rPr>
        <w:t>אחד לא נותן תשובה על כך. ידידי שמואל הרשקוביץ והרשות עושים מאמצים</w:t>
      </w:r>
      <w:r w:rsidR="005A3E84">
        <w:rPr>
          <w:rtl/>
        </w:rPr>
        <w:t xml:space="preserve"> </w:t>
      </w:r>
      <w:r w:rsidRPr="005A2F81">
        <w:rPr>
          <w:rtl/>
        </w:rPr>
        <w:t>גדולים</w:t>
      </w:r>
      <w:r w:rsidR="005A3E84">
        <w:rPr>
          <w:rtl/>
        </w:rPr>
        <w:t xml:space="preserve"> </w:t>
      </w:r>
      <w:r w:rsidRPr="005A2F81">
        <w:rPr>
          <w:rtl/>
        </w:rPr>
        <w:t>ובהצלחה,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לדעתי, וזה לא צודק לקצץ להם בתקציבם </w:t>
      </w:r>
      <w:r w:rsidR="005A3E84" w:rsidRPr="005A2F81">
        <w:rPr>
          <w:rtl/>
        </w:rPr>
        <w:t>30</w:t>
      </w:r>
      <w:r w:rsidR="005A3E84">
        <w:rPr>
          <w:rtl/>
        </w:rPr>
        <w:t>%</w:t>
      </w:r>
      <w:r w:rsidRPr="005A2F81">
        <w:rPr>
          <w:rtl/>
        </w:rPr>
        <w:t>, במיוחד בתקופה כזאת,</w:t>
      </w:r>
      <w:r w:rsidR="005A3E84">
        <w:rPr>
          <w:rtl/>
        </w:rPr>
        <w:t xml:space="preserve"> </w:t>
      </w:r>
      <w:r w:rsidRPr="005A2F81">
        <w:rPr>
          <w:rtl/>
        </w:rPr>
        <w:t>שזה בנפשנו.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לראש</w:t>
      </w:r>
      <w:r w:rsidR="005A3E84">
        <w:rPr>
          <w:rtl/>
        </w:rPr>
        <w:t xml:space="preserve"> </w:t>
      </w:r>
      <w:r w:rsidRPr="005A2F81">
        <w:rPr>
          <w:rtl/>
        </w:rPr>
        <w:t>הממשלה יש כסף להרחבת ממשלה, לזרוק כמה מיליארדים בגולן ובדרום</w:t>
      </w:r>
      <w:r w:rsidR="005A3E84">
        <w:rPr>
          <w:rtl/>
        </w:rPr>
        <w:t>-</w:t>
      </w:r>
      <w:r w:rsidRPr="005A2F81">
        <w:rPr>
          <w:rtl/>
        </w:rPr>
        <w:t>לבנון.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לו</w:t>
      </w:r>
      <w:r w:rsidR="005A3E84">
        <w:rPr>
          <w:rtl/>
        </w:rPr>
        <w:t xml:space="preserve"> </w:t>
      </w:r>
      <w:r w:rsidRPr="005A2F81">
        <w:rPr>
          <w:rtl/>
        </w:rPr>
        <w:t>כסף</w:t>
      </w:r>
      <w:r w:rsidR="005A3E84">
        <w:rPr>
          <w:rtl/>
        </w:rPr>
        <w:t xml:space="preserve"> </w:t>
      </w:r>
      <w:r w:rsidRPr="005A2F81">
        <w:rPr>
          <w:rtl/>
        </w:rPr>
        <w:t>לדברים</w:t>
      </w:r>
      <w:r w:rsidR="005A3E84">
        <w:rPr>
          <w:rtl/>
        </w:rPr>
        <w:t xml:space="preserve"> </w:t>
      </w:r>
      <w:r w:rsidRPr="005A2F81">
        <w:rPr>
          <w:rtl/>
        </w:rPr>
        <w:t>החשובים</w:t>
      </w:r>
      <w:r w:rsidR="005A3E84">
        <w:rPr>
          <w:rtl/>
        </w:rPr>
        <w:t xml:space="preserve"> </w:t>
      </w:r>
      <w:r w:rsidRPr="005A2F81">
        <w:rPr>
          <w:rtl/>
        </w:rPr>
        <w:t>בחיינו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המפגע של האלימות במשפחה, של הסמים, של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האלמנטריים</w:t>
      </w:r>
      <w:r w:rsidR="005A3E84">
        <w:rPr>
          <w:rtl/>
        </w:rPr>
        <w:t xml:space="preserve"> </w:t>
      </w:r>
      <w:r w:rsidRPr="005A2F81">
        <w:rPr>
          <w:rtl/>
        </w:rPr>
        <w:t>בחיינו.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לו כסף לזה. אני חושב, ובצדק, שהמאבק 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משימה</w:t>
      </w:r>
      <w:r w:rsidR="005A3E84">
        <w:rPr>
          <w:rtl/>
        </w:rPr>
        <w:t xml:space="preserve"> </w:t>
      </w:r>
      <w:r w:rsidRPr="005A2F81">
        <w:rPr>
          <w:rtl/>
        </w:rPr>
        <w:t>מהחשובות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שבחיינו, ואסור לקצץ בכך </w:t>
      </w:r>
      <w:r w:rsidR="005A3E84" w:rsidRPr="005A2F81">
        <w:rPr>
          <w:rtl/>
        </w:rPr>
        <w:t>30</w:t>
      </w:r>
      <w:r w:rsidR="005A3E84">
        <w:rPr>
          <w:rtl/>
        </w:rPr>
        <w:t>%</w:t>
      </w:r>
      <w:r w:rsidRPr="005A2F81">
        <w:rPr>
          <w:rtl/>
        </w:rPr>
        <w:t>. להיפך, צריך לתת עוד</w:t>
      </w:r>
      <w:r w:rsidR="005A3E84">
        <w:rPr>
          <w:rtl/>
        </w:rPr>
        <w:t xml:space="preserve"> </w:t>
      </w:r>
      <w:r w:rsidRPr="005A2F81">
        <w:rPr>
          <w:rtl/>
        </w:rPr>
        <w:t>הרבה כסף כדי שיילחמו בתופעה הכי כואבת במדינה הזאת.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יעקב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ליצמן,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אברהם רביץ. אם הוא לא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יהיה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אופיר פינס</w:t>
      </w:r>
      <w:r w:rsidR="005A3E84">
        <w:rPr>
          <w:rtl/>
        </w:rPr>
        <w:t>-</w:t>
      </w:r>
      <w:r w:rsidRPr="005A2F81">
        <w:rPr>
          <w:rtl/>
        </w:rPr>
        <w:t xml:space="preserve">פז; ואם הוא לא יהיה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האשם מחאמיד.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כנסת נכבדה, תאונות דרכים הן מלחמה, וכמלחמה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להתייחס</w:t>
      </w:r>
      <w:r w:rsidR="005A3E84">
        <w:rPr>
          <w:rtl/>
        </w:rPr>
        <w:t xml:space="preserve"> </w:t>
      </w:r>
      <w:r w:rsidRPr="005A2F81">
        <w:rPr>
          <w:rtl/>
        </w:rPr>
        <w:t>אליה</w:t>
      </w:r>
      <w:r w:rsidR="005A3E84">
        <w:rPr>
          <w:rtl/>
        </w:rPr>
        <w:t xml:space="preserve"> </w:t>
      </w:r>
      <w:r w:rsidRPr="005A2F81">
        <w:rPr>
          <w:rtl/>
        </w:rPr>
        <w:t>כפי שמפקד גזרה מתייחס למלחמה. לצערנו, אף ממשלה לא התייחסה</w:t>
      </w:r>
      <w:r w:rsidR="005A3E84">
        <w:rPr>
          <w:rtl/>
        </w:rPr>
        <w:t xml:space="preserve"> </w:t>
      </w:r>
      <w:r w:rsidRPr="005A2F81">
        <w:rPr>
          <w:rtl/>
        </w:rPr>
        <w:t>לתאונות הדרכים כאל מלחמה.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לפני</w:t>
      </w:r>
      <w:r w:rsidR="005A3E84">
        <w:rPr>
          <w:rtl/>
        </w:rPr>
        <w:t xml:space="preserve"> </w:t>
      </w:r>
      <w:r w:rsidRPr="005A2F81">
        <w:rPr>
          <w:rtl/>
        </w:rPr>
        <w:t>כמה</w:t>
      </w:r>
      <w:r w:rsidR="005A3E84">
        <w:rPr>
          <w:rtl/>
        </w:rPr>
        <w:t xml:space="preserve"> </w:t>
      </w:r>
      <w:r w:rsidRPr="005A2F81">
        <w:rPr>
          <w:rtl/>
        </w:rPr>
        <w:t>ימים</w:t>
      </w:r>
      <w:r w:rsidR="005A3E84">
        <w:rPr>
          <w:rtl/>
        </w:rPr>
        <w:t xml:space="preserve"> </w:t>
      </w:r>
      <w:r w:rsidRPr="005A2F81">
        <w:rPr>
          <w:rtl/>
        </w:rPr>
        <w:t>היה</w:t>
      </w:r>
      <w:r w:rsidR="005A3E84">
        <w:rPr>
          <w:rtl/>
        </w:rPr>
        <w:t xml:space="preserve"> </w:t>
      </w:r>
      <w:r w:rsidRPr="005A2F81">
        <w:rPr>
          <w:rtl/>
        </w:rPr>
        <w:t>דיון בוועדת הכספים על משרד התחבורה, ואז התברר שנושא</w:t>
      </w:r>
      <w:r w:rsidR="005A3E84">
        <w:rPr>
          <w:rtl/>
        </w:rPr>
        <w:t xml:space="preserve"> </w:t>
      </w:r>
      <w:r w:rsidRPr="005A2F81">
        <w:rPr>
          <w:rtl/>
        </w:rPr>
        <w:t>הכבישים</w:t>
      </w:r>
      <w:r w:rsidR="005A3E84">
        <w:rPr>
          <w:rtl/>
        </w:rPr>
        <w:t xml:space="preserve"> </w:t>
      </w:r>
      <w:r w:rsidRPr="005A2F81">
        <w:rPr>
          <w:rtl/>
        </w:rPr>
        <w:t>נמצא</w:t>
      </w:r>
      <w:r w:rsidR="005A3E84">
        <w:rPr>
          <w:rtl/>
        </w:rPr>
        <w:t xml:space="preserve"> </w:t>
      </w:r>
      <w:r w:rsidRPr="005A2F81">
        <w:rPr>
          <w:rtl/>
        </w:rPr>
        <w:t>בכמה</w:t>
      </w:r>
      <w:r w:rsidR="005A3E84">
        <w:rPr>
          <w:rtl/>
        </w:rPr>
        <w:t xml:space="preserve"> </w:t>
      </w:r>
      <w:r w:rsidRPr="005A2F81">
        <w:rPr>
          <w:rtl/>
        </w:rPr>
        <w:t>משרדי ממשלה: משרד השיכון, משרד התחבורה, מע"צ, משרד הדתות,</w:t>
      </w:r>
      <w:r w:rsidR="005A3E84">
        <w:rPr>
          <w:rtl/>
        </w:rPr>
        <w:t xml:space="preserve"> </w:t>
      </w:r>
      <w:r w:rsidRPr="005A2F81">
        <w:rPr>
          <w:rtl/>
        </w:rPr>
        <w:t>שמענו על משרד הפנים. נדמה לי שדיברנו על שישה משרדי ממשלה.</w:t>
      </w:r>
      <w:r w:rsidR="005A3E84">
        <w:rPr>
          <w:rtl/>
        </w:rPr>
        <w:t xml:space="preserve"> </w:t>
      </w:r>
      <w:r w:rsidRPr="005A2F81">
        <w:rPr>
          <w:rtl/>
        </w:rPr>
        <w:t>כל זמן שלא יאחדו את</w:t>
      </w:r>
      <w:r w:rsidR="005A3E84">
        <w:rPr>
          <w:rtl/>
        </w:rPr>
        <w:t xml:space="preserve"> </w:t>
      </w:r>
      <w:r w:rsidRPr="005A2F81">
        <w:rPr>
          <w:rtl/>
        </w:rPr>
        <w:t>כל הדברים ביחד תחת כיפה אחת, לא יעזור כלום.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יש כ</w:t>
      </w:r>
      <w:r w:rsidR="005A3E84">
        <w:rPr>
          <w:rtl/>
        </w:rPr>
        <w:t>-</w:t>
      </w:r>
      <w:r w:rsidRPr="005A2F81">
        <w:rPr>
          <w:rtl/>
        </w:rPr>
        <w:t>500 הרוגים והרבה פצועים. זה מספר מדהים. חלילה וחס, אילו זה היה</w:t>
      </w:r>
      <w:r w:rsidR="005A3E84">
        <w:rPr>
          <w:rtl/>
        </w:rPr>
        <w:t xml:space="preserve"> </w:t>
      </w:r>
      <w:r w:rsidRPr="005A2F81">
        <w:rPr>
          <w:rtl/>
        </w:rPr>
        <w:t>מספר הנפגעים בצבא, מזמן היו מקימים ועדות חקירה למיניהן.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מוכן</w:t>
      </w:r>
      <w:r w:rsidR="005A3E84">
        <w:rPr>
          <w:rtl/>
        </w:rPr>
        <w:t xml:space="preserve"> </w:t>
      </w:r>
      <w:r w:rsidRPr="005A2F81">
        <w:rPr>
          <w:rtl/>
        </w:rPr>
        <w:t>שאנחנו</w:t>
      </w:r>
      <w:r w:rsidR="005A3E84">
        <w:rPr>
          <w:rtl/>
        </w:rPr>
        <w:t xml:space="preserve"> </w:t>
      </w:r>
      <w:r w:rsidRPr="005A2F81">
        <w:rPr>
          <w:rtl/>
        </w:rPr>
        <w:t>בוועדת</w:t>
      </w:r>
      <w:r w:rsidR="005A3E84">
        <w:rPr>
          <w:rtl/>
        </w:rPr>
        <w:t xml:space="preserve"> </w:t>
      </w:r>
      <w:r w:rsidRPr="005A2F81">
        <w:rPr>
          <w:rtl/>
        </w:rPr>
        <w:t>הכספים</w:t>
      </w:r>
      <w:r w:rsidR="005A3E84">
        <w:rPr>
          <w:rtl/>
        </w:rPr>
        <w:t xml:space="preserve"> </w:t>
      </w:r>
      <w:r w:rsidRPr="005A2F81">
        <w:rPr>
          <w:rtl/>
        </w:rPr>
        <w:t>ניאבק</w:t>
      </w:r>
      <w:r w:rsidR="005A3E84">
        <w:rPr>
          <w:rtl/>
        </w:rPr>
        <w:t xml:space="preserve"> </w:t>
      </w:r>
      <w:r w:rsidRPr="005A2F81">
        <w:rPr>
          <w:rtl/>
        </w:rPr>
        <w:t>ביחד</w:t>
      </w:r>
      <w:r w:rsidR="005A3E84">
        <w:rPr>
          <w:rtl/>
        </w:rPr>
        <w:t xml:space="preserve"> </w:t>
      </w:r>
      <w:r w:rsidRPr="005A2F81">
        <w:rPr>
          <w:rtl/>
        </w:rPr>
        <w:t>להגדלת הסכום לנושא המלחמה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הדרכים. אני לא יודע לאיזה משרדים להעביר את הסכום הזה. אני מוכן להעביר</w:t>
      </w:r>
      <w:r w:rsidR="005A3E84">
        <w:rPr>
          <w:rtl/>
        </w:rPr>
        <w:t xml:space="preserve"> </w:t>
      </w:r>
      <w:r w:rsidRPr="005A2F81">
        <w:rPr>
          <w:rtl/>
        </w:rPr>
        <w:t>את זה למשרד התחבורה, אדוני, אבל לא ראינו איזו תוכנית של משרד התחבורה.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יש. נשתדל לעזור לך בזה.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שאני חושב שגם אותו צריך לבדוק הוא קווי האוטובוסים.</w:t>
      </w:r>
      <w:r w:rsidR="005A3E84">
        <w:rPr>
          <w:rtl/>
        </w:rPr>
        <w:t xml:space="preserve"> </w:t>
      </w:r>
      <w:r w:rsidRPr="005A2F81">
        <w:rPr>
          <w:rtl/>
        </w:rPr>
        <w:t>השנה היו</w:t>
      </w:r>
      <w:r w:rsidR="005A3E84">
        <w:rPr>
          <w:rtl/>
        </w:rPr>
        <w:t xml:space="preserve"> </w:t>
      </w:r>
      <w:r w:rsidRPr="005A2F81">
        <w:rPr>
          <w:rtl/>
        </w:rPr>
        <w:t>הרבה</w:t>
      </w:r>
      <w:r w:rsidR="005A3E84">
        <w:rPr>
          <w:rtl/>
        </w:rPr>
        <w:t xml:space="preserve"> </w:t>
      </w:r>
      <w:r w:rsidRPr="005A2F81">
        <w:rPr>
          <w:rtl/>
        </w:rPr>
        <w:t>נפגעים</w:t>
      </w:r>
      <w:r w:rsidR="005A3E84">
        <w:rPr>
          <w:rtl/>
        </w:rPr>
        <w:t xml:space="preserve"> </w:t>
      </w:r>
      <w:r w:rsidRPr="005A2F81">
        <w:rPr>
          <w:rtl/>
        </w:rPr>
        <w:t>והרוגים.</w:t>
      </w:r>
      <w:r w:rsidR="005A3E84">
        <w:rPr>
          <w:rtl/>
        </w:rPr>
        <w:t xml:space="preserve"> </w:t>
      </w:r>
      <w:r w:rsidRPr="005A2F81">
        <w:rPr>
          <w:rtl/>
        </w:rPr>
        <w:t>היתה תאונה של האוטובוס הפרטי, ובה היו 16 הרוגים. היתה</w:t>
      </w:r>
      <w:r w:rsidR="005A3E84">
        <w:rPr>
          <w:rtl/>
        </w:rPr>
        <w:t xml:space="preserve"> </w:t>
      </w:r>
      <w:r w:rsidRPr="005A2F81">
        <w:rPr>
          <w:rtl/>
        </w:rPr>
        <w:t>תאונת</w:t>
      </w:r>
      <w:r w:rsidR="005A3E84">
        <w:rPr>
          <w:rtl/>
        </w:rPr>
        <w:t xml:space="preserve"> </w:t>
      </w:r>
      <w:r w:rsidRPr="005A2F81">
        <w:rPr>
          <w:rtl/>
        </w:rPr>
        <w:t>דרכים</w:t>
      </w:r>
      <w:r w:rsidR="005A3E84">
        <w:rPr>
          <w:rtl/>
        </w:rPr>
        <w:t xml:space="preserve"> </w:t>
      </w:r>
      <w:r w:rsidRPr="005A2F81">
        <w:rPr>
          <w:rtl/>
        </w:rPr>
        <w:t>בל"ג בעומר, שנפגעו בה שתי נשים צעירות, בדרך למירון. היו עוד הרבה</w:t>
      </w:r>
      <w:r w:rsidR="005A3E84">
        <w:rPr>
          <w:rtl/>
        </w:rPr>
        <w:t xml:space="preserve"> </w:t>
      </w:r>
      <w:r w:rsidRPr="005A2F81">
        <w:rPr>
          <w:rtl/>
        </w:rPr>
        <w:t>נפגעים</w:t>
      </w:r>
      <w:r w:rsidR="005A3E84">
        <w:rPr>
          <w:rtl/>
        </w:rPr>
        <w:t xml:space="preserve"> </w:t>
      </w:r>
      <w:r w:rsidRPr="005A2F81">
        <w:rPr>
          <w:rtl/>
        </w:rPr>
        <w:t>בכלי</w:t>
      </w:r>
      <w:r w:rsidR="005A3E84">
        <w:rPr>
          <w:rtl/>
        </w:rPr>
        <w:t xml:space="preserve"> </w:t>
      </w:r>
      <w:r w:rsidRPr="005A2F81">
        <w:rPr>
          <w:rtl/>
        </w:rPr>
        <w:t>רכב</w:t>
      </w:r>
      <w:r w:rsidR="005A3E84">
        <w:rPr>
          <w:rtl/>
        </w:rPr>
        <w:t xml:space="preserve"> </w:t>
      </w:r>
      <w:r w:rsidRPr="005A2F81">
        <w:rPr>
          <w:rtl/>
        </w:rPr>
        <w:t>ציבוריים.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 שאחד הדברים שמשרד התחבורה צריך להתלבש</w:t>
      </w:r>
      <w:r w:rsidR="005A3E84">
        <w:rPr>
          <w:rtl/>
        </w:rPr>
        <w:t xml:space="preserve"> </w:t>
      </w:r>
      <w:r w:rsidRPr="005A2F81">
        <w:rPr>
          <w:rtl/>
        </w:rPr>
        <w:t>עליהם הוא כלי תחבורה ציבוריים.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אחרון, הגיל למתן רשיון נהיגה, נדמה לי שהיום הוא 17. אני חושב שזה גיל</w:t>
      </w:r>
      <w:r w:rsidR="005A3E84">
        <w:rPr>
          <w:rtl/>
        </w:rPr>
        <w:t xml:space="preserve"> </w:t>
      </w:r>
      <w:r w:rsidRPr="005A2F81">
        <w:rPr>
          <w:rtl/>
        </w:rPr>
        <w:t>צעיר</w:t>
      </w:r>
      <w:r w:rsidR="005A3E84">
        <w:rPr>
          <w:rtl/>
        </w:rPr>
        <w:t xml:space="preserve"> </w:t>
      </w:r>
      <w:r w:rsidRPr="005A2F81">
        <w:rPr>
          <w:rtl/>
        </w:rPr>
        <w:t>מדי.</w:t>
      </w:r>
      <w:r w:rsidR="005A3E84">
        <w:rPr>
          <w:rtl/>
        </w:rPr>
        <w:t xml:space="preserve"> </w:t>
      </w:r>
      <w:r w:rsidRPr="005A2F81">
        <w:rPr>
          <w:rtl/>
        </w:rPr>
        <w:t>הייתי</w:t>
      </w:r>
      <w:r w:rsidR="005A3E84">
        <w:rPr>
          <w:rtl/>
        </w:rPr>
        <w:t xml:space="preserve"> </w:t>
      </w:r>
      <w:r w:rsidRPr="005A2F81">
        <w:rPr>
          <w:rtl/>
        </w:rPr>
        <w:t>מאוד</w:t>
      </w:r>
      <w:r w:rsidR="005A3E84">
        <w:rPr>
          <w:rtl/>
        </w:rPr>
        <w:t xml:space="preserve"> </w:t>
      </w:r>
      <w:r w:rsidRPr="005A2F81">
        <w:rPr>
          <w:rtl/>
        </w:rPr>
        <w:t>שמח אם משרד התחבורה היה בודק קודם כול כמה תאונות קרו</w:t>
      </w:r>
      <w:r w:rsidR="005A3E84">
        <w:rPr>
          <w:rtl/>
        </w:rPr>
        <w:t xml:space="preserve"> </w:t>
      </w:r>
      <w:r w:rsidRPr="005A2F81">
        <w:rPr>
          <w:rtl/>
        </w:rPr>
        <w:t>לנערים בני 18</w:t>
      </w:r>
      <w:r w:rsidR="00C05B48">
        <w:rPr>
          <w:rFonts w:hint="cs"/>
          <w:rtl/>
        </w:rPr>
        <w:t>-</w:t>
      </w:r>
      <w:r w:rsidRPr="005A2F81">
        <w:rPr>
          <w:rtl/>
        </w:rPr>
        <w:t>17. הייתי מחזיר את גיל מתן הרשיון אפילו ל</w:t>
      </w:r>
      <w:r w:rsidR="005A3E84">
        <w:rPr>
          <w:rtl/>
        </w:rPr>
        <w:t>-</w:t>
      </w:r>
      <w:r w:rsidRPr="005A2F81">
        <w:rPr>
          <w:rtl/>
        </w:rPr>
        <w:t>19.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אברהם רביץ </w:t>
      </w:r>
      <w:r w:rsidR="005A3E84">
        <w:rPr>
          <w:rtl/>
        </w:rPr>
        <w:t>–</w:t>
      </w:r>
      <w:r w:rsidRPr="005A2F81">
        <w:rPr>
          <w:rtl/>
        </w:rPr>
        <w:t xml:space="preserve"> איננו. חבר הכנסת אופיר פינס</w:t>
      </w:r>
      <w:r w:rsidR="005A3E84">
        <w:rPr>
          <w:rtl/>
        </w:rPr>
        <w:t>-</w:t>
      </w:r>
      <w:r w:rsidRPr="005A2F81">
        <w:rPr>
          <w:rtl/>
        </w:rPr>
        <w:t xml:space="preserve">פז </w:t>
      </w:r>
      <w:r w:rsidR="005A3E84">
        <w:rPr>
          <w:rtl/>
        </w:rPr>
        <w:t>–</w:t>
      </w:r>
      <w:r w:rsidRPr="005A2F81">
        <w:rPr>
          <w:rtl/>
        </w:rPr>
        <w:t xml:space="preserve"> איננו. חבר</w:t>
      </w:r>
      <w:r w:rsidR="005A3E84">
        <w:rPr>
          <w:rtl/>
        </w:rPr>
        <w:t xml:space="preserve"> </w:t>
      </w:r>
      <w:r w:rsidRPr="005A2F81">
        <w:rPr>
          <w:rtl/>
        </w:rPr>
        <w:t>הכנסת האשם מחאמיד,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האשם מחאמיד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חברי הכנסת, אדוני השר, אני מודה ומתוודה שאני מאחר לקורס</w:t>
      </w:r>
      <w:r w:rsidR="005A3E84">
        <w:rPr>
          <w:rtl/>
        </w:rPr>
        <w:t xml:space="preserve"> </w:t>
      </w:r>
      <w:r w:rsidRPr="005A2F81">
        <w:rPr>
          <w:rtl/>
        </w:rPr>
        <w:t>לנהיגה</w:t>
      </w:r>
      <w:r w:rsidR="005A3E84">
        <w:rPr>
          <w:rtl/>
        </w:rPr>
        <w:t xml:space="preserve"> </w:t>
      </w:r>
      <w:r w:rsidRPr="005A2F81">
        <w:rPr>
          <w:rtl/>
        </w:rPr>
        <w:t>מונעת. יש לי בחינה עוד הערב. אחד המורים שלי יושב ביציע. אני חייב להגיד</w:t>
      </w:r>
      <w:r w:rsidR="005A3E84">
        <w:rPr>
          <w:rtl/>
        </w:rPr>
        <w:t xml:space="preserve"> </w:t>
      </w:r>
      <w:r w:rsidRPr="005A2F81">
        <w:rPr>
          <w:rtl/>
        </w:rPr>
        <w:t>לו:</w:t>
      </w:r>
      <w:r w:rsidR="005A3E84">
        <w:rPr>
          <w:rtl/>
        </w:rPr>
        <w:t xml:space="preserve"> </w:t>
      </w:r>
      <w:r w:rsidRPr="005A2F81">
        <w:rPr>
          <w:rtl/>
        </w:rPr>
        <w:t>אהלן וסהלן בכנסת. האיש, יהודה ארמי, שראיתי אותו כמה פעמים הולך ברגל, מעיר</w:t>
      </w:r>
      <w:r w:rsidR="005A3E84">
        <w:rPr>
          <w:rtl/>
        </w:rPr>
        <w:t xml:space="preserve"> </w:t>
      </w:r>
      <w:r w:rsidRPr="005A2F81">
        <w:rPr>
          <w:rtl/>
        </w:rPr>
        <w:t>לעיר</w:t>
      </w:r>
      <w:r w:rsidR="005A3E84">
        <w:rPr>
          <w:rtl/>
        </w:rPr>
        <w:t xml:space="preserve"> </w:t>
      </w:r>
      <w:r w:rsidRPr="005A2F81">
        <w:rPr>
          <w:rtl/>
        </w:rPr>
        <w:t>וממקום למקום, ואף הפגין מול הכנסת. אני יודע מתוך שיחה אתו שהוא ניסה לדבר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כמה</w:t>
      </w:r>
      <w:r w:rsidR="005A3E84">
        <w:rPr>
          <w:rtl/>
        </w:rPr>
        <w:t xml:space="preserve"> </w:t>
      </w:r>
      <w:r w:rsidRPr="005A2F81">
        <w:rPr>
          <w:rtl/>
        </w:rPr>
        <w:t>חברי כנסת.</w:t>
      </w:r>
      <w:r w:rsidR="005A3E84">
        <w:rPr>
          <w:rtl/>
        </w:rPr>
        <w:t xml:space="preserve"> </w:t>
      </w:r>
      <w:r w:rsidRPr="005A2F81">
        <w:rPr>
          <w:rtl/>
        </w:rPr>
        <w:t>כמה היו מוכנים להקשיב, אבל הרבה מאתנו אטומים לשמוע ביקורת</w:t>
      </w:r>
      <w:r w:rsidR="005A3E84">
        <w:rPr>
          <w:rtl/>
        </w:rPr>
        <w:t xml:space="preserve"> </w:t>
      </w:r>
      <w:r w:rsidRPr="005A2F81">
        <w:rPr>
          <w:rtl/>
        </w:rPr>
        <w:t>או לשמוע הצעות. אני מברך אותך.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כשאנחנו</w:t>
      </w:r>
      <w:r w:rsidR="005A3E84">
        <w:rPr>
          <w:rtl/>
        </w:rPr>
        <w:t xml:space="preserve"> </w:t>
      </w:r>
      <w:r w:rsidRPr="005A2F81">
        <w:rPr>
          <w:rtl/>
        </w:rPr>
        <w:t>מדברים על תאונות דרכים, אנחנו שוכחים שבאזורים</w:t>
      </w:r>
      <w:r w:rsidR="005A3E84">
        <w:rPr>
          <w:rtl/>
        </w:rPr>
        <w:t xml:space="preserve"> </w:t>
      </w:r>
      <w:r w:rsidRPr="005A2F81">
        <w:rPr>
          <w:rtl/>
        </w:rPr>
        <w:t>שונים</w:t>
      </w:r>
      <w:r w:rsidR="005A3E84">
        <w:rPr>
          <w:rtl/>
        </w:rPr>
        <w:t xml:space="preserve"> </w:t>
      </w:r>
      <w:r w:rsidRPr="005A2F81">
        <w:rPr>
          <w:rtl/>
        </w:rPr>
        <w:t>במדינה</w:t>
      </w:r>
      <w:r w:rsidR="005A3E84">
        <w:rPr>
          <w:rtl/>
        </w:rPr>
        <w:t xml:space="preserve"> </w:t>
      </w:r>
      <w:r w:rsidRPr="005A2F81">
        <w:rPr>
          <w:rtl/>
        </w:rPr>
        <w:t>בכלל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תמרורים, אין רמזורים, אין תשתיות. אני מדבר, למשל, על</w:t>
      </w:r>
      <w:r w:rsidR="005A3E84">
        <w:rPr>
          <w:rtl/>
        </w:rPr>
        <w:t xml:space="preserve"> </w:t>
      </w:r>
      <w:r w:rsidRPr="005A2F81">
        <w:rPr>
          <w:rtl/>
        </w:rPr>
        <w:t>כבישים</w:t>
      </w:r>
      <w:r w:rsidR="005A3E84">
        <w:rPr>
          <w:rtl/>
        </w:rPr>
        <w:t xml:space="preserve"> </w:t>
      </w:r>
      <w:r w:rsidRPr="005A2F81">
        <w:rPr>
          <w:rtl/>
        </w:rPr>
        <w:t>כמו בכפר</w:t>
      </w:r>
      <w:r w:rsidR="005A3E84">
        <w:rPr>
          <w:rtl/>
        </w:rPr>
        <w:t>-</w:t>
      </w:r>
      <w:r w:rsidRPr="005A2F81">
        <w:rPr>
          <w:rtl/>
        </w:rPr>
        <w:t>כנא או בסח'נין, שהכבישים בהם הם לא כבישים עירוניים אלא כבישים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>-</w:t>
      </w:r>
      <w:r w:rsidRPr="005A2F81">
        <w:rPr>
          <w:rtl/>
        </w:rPr>
        <w:t>עירוניים.</w:t>
      </w:r>
      <w:r w:rsidR="005A3E84">
        <w:rPr>
          <w:rtl/>
        </w:rPr>
        <w:t xml:space="preserve"> </w:t>
      </w:r>
      <w:r w:rsidRPr="005A2F81">
        <w:rPr>
          <w:rtl/>
        </w:rPr>
        <w:t>הם מחברים קצוות שונים בארץ. אבל שם אין מדרכות. לנהגים אין בעצם</w:t>
      </w:r>
      <w:r w:rsidR="005A3E84">
        <w:rPr>
          <w:rtl/>
        </w:rPr>
        <w:t xml:space="preserve"> </w:t>
      </w:r>
      <w:r w:rsidRPr="005A2F81">
        <w:rPr>
          <w:rtl/>
        </w:rPr>
        <w:t>למה לציית, כי אין תמרורים.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שני,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עניין</w:t>
      </w:r>
      <w:r w:rsidR="005A3E84">
        <w:rPr>
          <w:rtl/>
        </w:rPr>
        <w:t xml:space="preserve"> </w:t>
      </w:r>
      <w:r w:rsidRPr="005A2F81">
        <w:rPr>
          <w:rtl/>
        </w:rPr>
        <w:t>התרמית של אנשים או חברות שעוסקים</w:t>
      </w:r>
      <w:r w:rsidR="005A3E84">
        <w:rPr>
          <w:rtl/>
        </w:rPr>
        <w:t xml:space="preserve"> </w:t>
      </w:r>
      <w:r w:rsidRPr="005A2F81">
        <w:rPr>
          <w:rtl/>
        </w:rPr>
        <w:t>בתחבורה,</w:t>
      </w:r>
      <w:r w:rsidR="005A3E84">
        <w:rPr>
          <w:rtl/>
        </w:rPr>
        <w:t xml:space="preserve"> </w:t>
      </w: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מתכוון לאותם מכונים שהתגלו כרמאים גדולים במדינה והם מסכנים חיי</w:t>
      </w:r>
      <w:r w:rsidR="005A3E84">
        <w:rPr>
          <w:rtl/>
        </w:rPr>
        <w:t xml:space="preserve"> </w:t>
      </w:r>
      <w:r w:rsidRPr="005A2F81">
        <w:rPr>
          <w:rtl/>
        </w:rPr>
        <w:t>בני</w:t>
      </w:r>
      <w:r w:rsidR="005A3E84">
        <w:rPr>
          <w:rtl/>
        </w:rPr>
        <w:t>-</w:t>
      </w:r>
      <w:r w:rsidRPr="005A2F81">
        <w:rPr>
          <w:rtl/>
        </w:rPr>
        <w:t>אדם.</w:t>
      </w:r>
      <w:r w:rsidR="005A3E84">
        <w:rPr>
          <w:rtl/>
        </w:rPr>
        <w:t xml:space="preserve"> </w:t>
      </w:r>
      <w:r w:rsidRPr="005A2F81">
        <w:rPr>
          <w:rtl/>
        </w:rPr>
        <w:t>אני חושב שזו לא סתם רמאות, זה לא סתם זיוף, פשוט מאוד זו מזימת רצח של</w:t>
      </w:r>
      <w:r w:rsidR="005A3E84">
        <w:rPr>
          <w:rtl/>
        </w:rPr>
        <w:t xml:space="preserve"> </w:t>
      </w:r>
      <w:r w:rsidRPr="005A2F81">
        <w:rPr>
          <w:rtl/>
        </w:rPr>
        <w:t>בני</w:t>
      </w:r>
      <w:r w:rsidR="005A3E84">
        <w:rPr>
          <w:rtl/>
        </w:rPr>
        <w:t>-</w:t>
      </w:r>
      <w:r w:rsidRPr="005A2F81">
        <w:rPr>
          <w:rtl/>
        </w:rPr>
        <w:t>אדם.</w:t>
      </w:r>
      <w:r w:rsidR="005A3E84">
        <w:rPr>
          <w:rtl/>
        </w:rPr>
        <w:t xml:space="preserve"> </w:t>
      </w:r>
      <w:r w:rsidRPr="005A2F81">
        <w:rPr>
          <w:rtl/>
        </w:rPr>
        <w:t>אני לא יודע מה עומד לקרות עם אותם אנשים, עם אותם מכונים.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אותו</w:t>
      </w:r>
      <w:r w:rsidR="005A3E84">
        <w:rPr>
          <w:rtl/>
        </w:rPr>
        <w:t xml:space="preserve"> </w:t>
      </w:r>
      <w:r w:rsidRPr="005A2F81">
        <w:rPr>
          <w:rtl/>
        </w:rPr>
        <w:t>דבר אני רוצה לשאול את אדוני השר בעניין לימודי נהיגה בקבלנות. אני לא</w:t>
      </w:r>
      <w:r w:rsidR="005A3E84">
        <w:rPr>
          <w:rtl/>
        </w:rPr>
        <w:t xml:space="preserve"> </w:t>
      </w:r>
      <w:r w:rsidRPr="005A2F81">
        <w:rPr>
          <w:rtl/>
        </w:rPr>
        <w:t>יודע, יש באוניברסיטה לימודי קבלנות? אתה לימדת באוניברסיטה. יש תואר בקבלנות?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יובל שטייניץ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 באוניברסיטאות המוכרות בישראל. אולי בשלוחות הזרות בארץ.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האשם מחאמיד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אולי אלה שבחודש אתה מקבל בהן דוקטורט. זה משהו אחר. אבל מה זה לימודי נהיגה</w:t>
      </w:r>
      <w:r w:rsidR="005A3E84">
        <w:rPr>
          <w:rtl/>
        </w:rPr>
        <w:t xml:space="preserve"> </w:t>
      </w:r>
      <w:r w:rsidRPr="005A2F81">
        <w:rPr>
          <w:rtl/>
        </w:rPr>
        <w:t>בקבלנות?</w:t>
      </w:r>
      <w:r w:rsidR="005A3E84">
        <w:rPr>
          <w:rtl/>
        </w:rPr>
        <w:t xml:space="preserve"> </w:t>
      </w: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מקווה</w:t>
      </w:r>
      <w:r w:rsidR="005A3E84">
        <w:rPr>
          <w:rtl/>
        </w:rPr>
        <w:t xml:space="preserve"> </w:t>
      </w:r>
      <w:r w:rsidRPr="005A2F81">
        <w:rPr>
          <w:rtl/>
        </w:rPr>
        <w:t>שכבוד השר יבדוק את הנושא הזה, אם אפשר בכלל לגמור את</w:t>
      </w:r>
      <w:r w:rsidR="005A3E84">
        <w:rPr>
          <w:rtl/>
        </w:rPr>
        <w:t xml:space="preserve"> </w:t>
      </w:r>
      <w:r w:rsidRPr="005A2F81">
        <w:rPr>
          <w:rtl/>
        </w:rPr>
        <w:t>הדבר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בהמשך,</w:t>
      </w:r>
      <w:r w:rsidR="005A3E84">
        <w:rPr>
          <w:rtl/>
        </w:rPr>
        <w:t xml:space="preserve"> </w:t>
      </w:r>
      <w:r w:rsidRPr="005A2F81">
        <w:rPr>
          <w:rtl/>
        </w:rPr>
        <w:t>שמעתי</w:t>
      </w:r>
      <w:r w:rsidR="005A3E84">
        <w:rPr>
          <w:rtl/>
        </w:rPr>
        <w:t xml:space="preserve"> </w:t>
      </w:r>
      <w:r w:rsidRPr="005A2F81">
        <w:rPr>
          <w:rtl/>
        </w:rPr>
        <w:t>שאפילו</w:t>
      </w:r>
      <w:r w:rsidR="005A3E84">
        <w:rPr>
          <w:rtl/>
        </w:rPr>
        <w:t xml:space="preserve"> </w:t>
      </w:r>
      <w:r w:rsidRPr="005A2F81">
        <w:rPr>
          <w:rtl/>
        </w:rPr>
        <w:t>בספרי התיאוריה, אדוני השר, יש כמה</w:t>
      </w:r>
      <w:r w:rsidR="005A3E84">
        <w:rPr>
          <w:rtl/>
        </w:rPr>
        <w:t xml:space="preserve"> </w:t>
      </w:r>
      <w:r w:rsidRPr="005A2F81">
        <w:rPr>
          <w:rtl/>
        </w:rPr>
        <w:t>מחברים, ולפעמים</w:t>
      </w:r>
      <w:r w:rsidR="005A3E84">
        <w:rPr>
          <w:rtl/>
        </w:rPr>
        <w:t xml:space="preserve"> </w:t>
      </w:r>
      <w:r w:rsidRPr="005A2F81">
        <w:rPr>
          <w:rtl/>
        </w:rPr>
        <w:t>ספרי</w:t>
      </w:r>
      <w:r w:rsidR="005A3E84">
        <w:rPr>
          <w:rtl/>
        </w:rPr>
        <w:t xml:space="preserve"> </w:t>
      </w:r>
      <w:r w:rsidRPr="005A2F81">
        <w:rPr>
          <w:rtl/>
        </w:rPr>
        <w:t>התיאוריה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זהים.</w:t>
      </w:r>
      <w:r w:rsidR="005A3E84">
        <w:rPr>
          <w:rtl/>
        </w:rPr>
        <w:t xml:space="preserve"> </w:t>
      </w:r>
      <w:r w:rsidRPr="005A2F81">
        <w:rPr>
          <w:rtl/>
        </w:rPr>
        <w:t>יש ביניהם הבדלים, שיכולים לבלבל את</w:t>
      </w:r>
      <w:r w:rsidR="005A3E84">
        <w:rPr>
          <w:rtl/>
        </w:rPr>
        <w:t xml:space="preserve"> </w:t>
      </w:r>
      <w:r w:rsidRPr="005A2F81">
        <w:rPr>
          <w:rtl/>
        </w:rPr>
        <w:t>הלומדים.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דרך</w:t>
      </w:r>
      <w:r w:rsidR="005A3E84">
        <w:rPr>
          <w:rtl/>
        </w:rPr>
        <w:t xml:space="preserve"> </w:t>
      </w:r>
      <w:r w:rsidRPr="005A2F81">
        <w:rPr>
          <w:rtl/>
        </w:rPr>
        <w:t>אגב, אולי צריך לבדוק את עניין הקורסים האלה שעוד הערב אני הולך לעבור.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עשיתי</w:t>
      </w:r>
      <w:r w:rsidR="005A3E84">
        <w:rPr>
          <w:rtl/>
        </w:rPr>
        <w:t xml:space="preserve"> </w:t>
      </w:r>
      <w:r w:rsidRPr="005A2F81">
        <w:rPr>
          <w:rtl/>
        </w:rPr>
        <w:t>עבירות של מהירות. אבל מה אני לומד? אני לומד דברים שלא עברתי עליהם.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עובר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התקנות</w:t>
      </w:r>
      <w:r w:rsidR="005A3E84">
        <w:rPr>
          <w:rtl/>
        </w:rPr>
        <w:t xml:space="preserve"> </w:t>
      </w:r>
      <w:r w:rsidRPr="005A2F81">
        <w:rPr>
          <w:rtl/>
        </w:rPr>
        <w:t>וההגדרות, על ההגדרה של כביש, למשל.</w:t>
      </w:r>
      <w:r w:rsidR="005A3E84">
        <w:rPr>
          <w:rtl/>
        </w:rPr>
        <w:t xml:space="preserve"> </w:t>
      </w:r>
      <w:r w:rsidRPr="005A2F81">
        <w:rPr>
          <w:rtl/>
        </w:rPr>
        <w:t>אולי צריך לבדוק</w:t>
      </w:r>
      <w:r w:rsidR="005A3E84">
        <w:rPr>
          <w:rtl/>
        </w:rPr>
        <w:t xml:space="preserve"> </w:t>
      </w:r>
      <w:r w:rsidRPr="005A2F81">
        <w:rPr>
          <w:rtl/>
        </w:rPr>
        <w:t>בעניין</w:t>
      </w:r>
      <w:r w:rsidR="005A3E84">
        <w:rPr>
          <w:rtl/>
        </w:rPr>
        <w:t xml:space="preserve"> </w:t>
      </w:r>
      <w:r w:rsidRPr="005A2F81">
        <w:rPr>
          <w:rtl/>
        </w:rPr>
        <w:t>הקורסים</w:t>
      </w:r>
      <w:r w:rsidR="005A3E84">
        <w:rPr>
          <w:rtl/>
        </w:rPr>
        <w:t xml:space="preserve"> </w:t>
      </w:r>
      <w:r w:rsidRPr="005A2F81">
        <w:rPr>
          <w:rtl/>
        </w:rPr>
        <w:t>האלה, מה באמת צריך ללמד ואולי לסווג את האנשים לפי העבירות. יש</w:t>
      </w:r>
      <w:r w:rsidR="005A3E84">
        <w:rPr>
          <w:rtl/>
        </w:rPr>
        <w:t xml:space="preserve"> </w:t>
      </w:r>
      <w:r w:rsidRPr="005A2F81">
        <w:rPr>
          <w:rtl/>
        </w:rPr>
        <w:t>דברים</w:t>
      </w:r>
      <w:r w:rsidR="005A3E84">
        <w:rPr>
          <w:rtl/>
        </w:rPr>
        <w:t xml:space="preserve"> </w:t>
      </w:r>
      <w:r w:rsidRPr="005A2F81">
        <w:rPr>
          <w:rtl/>
        </w:rPr>
        <w:t>שהם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עברו, ואני כן עברתי.</w:t>
      </w:r>
      <w:r w:rsidR="005A3E84">
        <w:rPr>
          <w:rtl/>
        </w:rPr>
        <w:t xml:space="preserve"> </w:t>
      </w:r>
      <w:r w:rsidRPr="005A2F81">
        <w:rPr>
          <w:rtl/>
        </w:rPr>
        <w:t>אני עברתי ואני הולך לעשות את הבחינה. אני</w:t>
      </w:r>
      <w:r w:rsidR="005A3E84">
        <w:rPr>
          <w:rtl/>
        </w:rPr>
        <w:t xml:space="preserve"> </w:t>
      </w:r>
      <w:r w:rsidRPr="005A2F81">
        <w:rPr>
          <w:rtl/>
        </w:rPr>
        <w:t>אדם ככל אדם במדינה הזאת ואני הולך לעשות את הקורס ולהיבחן עוד הלילה.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 מאחלים לך הצלחה.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האשם מחאמיד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רבה, אדוני.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שאמרו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ומה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אולי יצמצמו את הטרור הזה</w:t>
      </w:r>
      <w:r w:rsidR="005A3E84">
        <w:rPr>
          <w:rtl/>
        </w:rPr>
        <w:t xml:space="preserve"> </w:t>
      </w:r>
      <w:r w:rsidRPr="005A2F81">
        <w:rPr>
          <w:rtl/>
        </w:rPr>
        <w:t>בכבישים.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לחבר</w:t>
      </w:r>
      <w:r w:rsidR="005A3E84">
        <w:rPr>
          <w:rtl/>
        </w:rPr>
        <w:t xml:space="preserve"> </w:t>
      </w:r>
      <w:r w:rsidRPr="005A2F81">
        <w:rPr>
          <w:rtl/>
        </w:rPr>
        <w:t>הכנסת האשם מחאמיד.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יובל שטייניץ. 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</w:t>
      </w:r>
      <w:r w:rsidR="005A3E84">
        <w:rPr>
          <w:rtl/>
        </w:rPr>
        <w:t xml:space="preserve"> </w:t>
      </w:r>
      <w:r w:rsidRPr="005A2F81">
        <w:rPr>
          <w:rtl/>
        </w:rPr>
        <w:t>מיכאל נודלמן.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יובל שטייניץ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כנסת נכבדה, לא שמעתי את כל הדיון, אבל אני מסכים לפחות עם</w:t>
      </w:r>
      <w:r w:rsidR="005A3E84">
        <w:rPr>
          <w:rtl/>
        </w:rPr>
        <w:t xml:space="preserve"> </w:t>
      </w:r>
      <w:r w:rsidRPr="005A2F81">
        <w:rPr>
          <w:rtl/>
        </w:rPr>
        <w:t>חלק גדול מהדברים שנאמרו פה, לרבות חלק מהדברים שאמר קודמי, האשם מחאמיד.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יורשה</w:t>
      </w:r>
      <w:r w:rsidR="005A3E84">
        <w:rPr>
          <w:rtl/>
        </w:rPr>
        <w:t xml:space="preserve"> </w:t>
      </w:r>
      <w:r w:rsidRPr="005A2F81">
        <w:rPr>
          <w:rtl/>
        </w:rPr>
        <w:t>לי,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הערת</w:t>
      </w:r>
      <w:r w:rsidR="005A3E84">
        <w:rPr>
          <w:rtl/>
        </w:rPr>
        <w:t xml:space="preserve"> </w:t>
      </w:r>
      <w:r w:rsidRPr="005A2F81">
        <w:rPr>
          <w:rtl/>
        </w:rPr>
        <w:t>אגב.</w:t>
      </w:r>
      <w:r w:rsidR="005A3E84">
        <w:rPr>
          <w:rtl/>
        </w:rPr>
        <w:t xml:space="preserve"> </w:t>
      </w:r>
      <w:r w:rsidRPr="005A2F81">
        <w:rPr>
          <w:rtl/>
        </w:rPr>
        <w:t>אני באמת חושב, שדרכי התחבורה במגזר הערבי,</w:t>
      </w:r>
      <w:r w:rsidR="005A3E84">
        <w:rPr>
          <w:rtl/>
        </w:rPr>
        <w:t xml:space="preserve"> </w:t>
      </w:r>
      <w:r w:rsidRPr="005A2F81">
        <w:rPr>
          <w:rtl/>
        </w:rPr>
        <w:t>לפחות</w:t>
      </w:r>
      <w:r w:rsidR="005A3E84">
        <w:rPr>
          <w:rtl/>
        </w:rPr>
        <w:t xml:space="preserve"> </w:t>
      </w:r>
      <w:r w:rsidRPr="005A2F81">
        <w:rPr>
          <w:rtl/>
        </w:rPr>
        <w:t>ברובו,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חרפה,</w:t>
      </w:r>
      <w:r w:rsidR="005A3E84">
        <w:rPr>
          <w:rtl/>
        </w:rPr>
        <w:t xml:space="preserve"> </w:t>
      </w:r>
      <w:r w:rsidRPr="005A2F81">
        <w:rPr>
          <w:rtl/>
        </w:rPr>
        <w:t>כמו</w:t>
      </w:r>
      <w:r w:rsidR="005A3E84">
        <w:rPr>
          <w:rtl/>
        </w:rPr>
        <w:t xml:space="preserve"> </w:t>
      </w:r>
      <w:r w:rsidRPr="005A2F81">
        <w:rPr>
          <w:rtl/>
        </w:rPr>
        <w:t>גם מערכת החינוך ודברים אחרים שמדינת ישראל צריכה</w:t>
      </w:r>
      <w:r w:rsidR="005A3E84">
        <w:rPr>
          <w:rtl/>
        </w:rPr>
        <w:t xml:space="preserve"> </w:t>
      </w:r>
      <w:r w:rsidRPr="005A2F81">
        <w:rPr>
          <w:rtl/>
        </w:rPr>
        <w:t>להסיר</w:t>
      </w:r>
      <w:r w:rsidR="005A3E84">
        <w:rPr>
          <w:rtl/>
        </w:rPr>
        <w:t xml:space="preserve"> </w:t>
      </w:r>
      <w:r w:rsidRPr="005A2F81">
        <w:rPr>
          <w:rtl/>
        </w:rPr>
        <w:t>ממנה</w:t>
      </w:r>
      <w:r w:rsidR="005A3E84">
        <w:rPr>
          <w:rtl/>
        </w:rPr>
        <w:t xml:space="preserve"> </w:t>
      </w:r>
      <w:r w:rsidRPr="005A2F81">
        <w:rPr>
          <w:rtl/>
        </w:rPr>
        <w:t>גם בגלל תאונות הדרכים וגם בגלל דברים שמעבר לתאונות הדרכים. זה חלק</w:t>
      </w:r>
      <w:r w:rsidR="005A3E84">
        <w:rPr>
          <w:rtl/>
        </w:rPr>
        <w:t xml:space="preserve"> </w:t>
      </w:r>
      <w:r w:rsidRPr="005A2F81">
        <w:rPr>
          <w:rtl/>
        </w:rPr>
        <w:t>מהבעיות</w:t>
      </w:r>
      <w:r w:rsidR="005A3E84">
        <w:rPr>
          <w:rtl/>
        </w:rPr>
        <w:t xml:space="preserve"> </w:t>
      </w:r>
      <w:r w:rsidRPr="005A2F81">
        <w:rPr>
          <w:rtl/>
        </w:rPr>
        <w:t>הדחופות ביותר, ואולי רמת החינוך היא בראש מעייניהם, אבל גם בדברים האלה</w:t>
      </w:r>
      <w:r w:rsidR="005A3E84">
        <w:rPr>
          <w:rtl/>
        </w:rPr>
        <w:t xml:space="preserve"> </w:t>
      </w:r>
      <w:r w:rsidRPr="005A2F81">
        <w:rPr>
          <w:rtl/>
        </w:rPr>
        <w:t>אנחנו חייבים לחתור בכל הכוח לשוויון.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מוכרח להגיד, היו לי ציפיות גדולות מהממשלה החדשה בנושא של השוואה מואצת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תנאי</w:t>
      </w:r>
      <w:r w:rsidR="005A3E84">
        <w:rPr>
          <w:rtl/>
        </w:rPr>
        <w:t xml:space="preserve"> </w:t>
      </w:r>
      <w:r w:rsidRPr="005A2F81">
        <w:rPr>
          <w:rtl/>
        </w:rPr>
        <w:t>החיים</w:t>
      </w:r>
      <w:r w:rsidR="005A3E84">
        <w:rPr>
          <w:rtl/>
        </w:rPr>
        <w:t xml:space="preserve"> </w:t>
      </w:r>
      <w:r w:rsidRPr="005A2F81">
        <w:rPr>
          <w:rtl/>
        </w:rPr>
        <w:t>במגזר</w:t>
      </w:r>
      <w:r w:rsidR="005A3E84">
        <w:rPr>
          <w:rtl/>
        </w:rPr>
        <w:t xml:space="preserve"> </w:t>
      </w:r>
      <w:r w:rsidRPr="005A2F81">
        <w:rPr>
          <w:rtl/>
        </w:rPr>
        <w:t>הערבי</w:t>
      </w:r>
      <w:r w:rsidR="005A3E84">
        <w:rPr>
          <w:rtl/>
        </w:rPr>
        <w:t xml:space="preserve"> </w:t>
      </w:r>
      <w:r w:rsidRPr="005A2F81">
        <w:rPr>
          <w:rtl/>
        </w:rPr>
        <w:t>לכלל</w:t>
      </w:r>
      <w:r w:rsidR="005A3E84">
        <w:rPr>
          <w:rtl/>
        </w:rPr>
        <w:t xml:space="preserve"> </w:t>
      </w:r>
      <w:r w:rsidRPr="005A2F81">
        <w:rPr>
          <w:rtl/>
        </w:rPr>
        <w:t>המדינה. אני לא רואה שבתקציב החדש יש בשורה</w:t>
      </w:r>
      <w:r w:rsidR="005A3E84">
        <w:rPr>
          <w:rtl/>
        </w:rPr>
        <w:t xml:space="preserve"> </w:t>
      </w:r>
      <w:r w:rsidRPr="005A2F81">
        <w:rPr>
          <w:rtl/>
        </w:rPr>
        <w:t>מהבחינה</w:t>
      </w:r>
      <w:r w:rsidR="005A3E84">
        <w:rPr>
          <w:rtl/>
        </w:rPr>
        <w:t xml:space="preserve"> </w:t>
      </w:r>
      <w:r w:rsidRPr="005A2F81">
        <w:rPr>
          <w:rtl/>
        </w:rPr>
        <w:t>הזאת.</w:t>
      </w:r>
      <w:r w:rsidR="005A3E84">
        <w:rPr>
          <w:rtl/>
        </w:rPr>
        <w:t xml:space="preserve"> </w:t>
      </w:r>
      <w:r w:rsidRPr="005A2F81">
        <w:rPr>
          <w:rtl/>
        </w:rPr>
        <w:t>אני לא יכול להגיד שהממשלה שאני תמכתי בה מבחוץ בעבר עשתה גדולות</w:t>
      </w:r>
      <w:r w:rsidR="005A3E84">
        <w:rPr>
          <w:rtl/>
        </w:rPr>
        <w:t xml:space="preserve"> </w:t>
      </w:r>
      <w:r w:rsidRPr="005A2F81">
        <w:rPr>
          <w:rtl/>
        </w:rPr>
        <w:t>ונצורות.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השתדלה,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מספיק</w:t>
      </w:r>
      <w:r w:rsidR="005A3E84">
        <w:rPr>
          <w:rtl/>
        </w:rPr>
        <w:t xml:space="preserve"> </w:t>
      </w:r>
      <w:r w:rsidRPr="005A2F81">
        <w:rPr>
          <w:rtl/>
        </w:rPr>
        <w:t>אולי.</w:t>
      </w:r>
      <w:r w:rsidR="005A3E84">
        <w:rPr>
          <w:rtl/>
        </w:rPr>
        <w:t xml:space="preserve"> </w:t>
      </w:r>
      <w:r w:rsidRPr="005A2F81">
        <w:rPr>
          <w:rtl/>
        </w:rPr>
        <w:t>אולי אדוני כשר התחבורה יהיה הסנונית</w:t>
      </w:r>
      <w:r w:rsidR="005A3E84">
        <w:rPr>
          <w:rtl/>
        </w:rPr>
        <w:t xml:space="preserve"> </w:t>
      </w:r>
      <w:r w:rsidRPr="005A2F81">
        <w:rPr>
          <w:rtl/>
        </w:rPr>
        <w:t>הראשונה שתפרוץ פרצה גם בכיוון שהאשם מחאמיד דיבר עליו.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המצב הכללי של תאונות הדרכים ושל התחבורה המוטורית בכלל הוא מצב נורא. אנחנו</w:t>
      </w:r>
      <w:r w:rsidR="005A3E84">
        <w:rPr>
          <w:rtl/>
        </w:rPr>
        <w:t xml:space="preserve"> </w:t>
      </w:r>
      <w:r w:rsidRPr="005A2F81">
        <w:rPr>
          <w:rtl/>
        </w:rPr>
        <w:t>ארץ</w:t>
      </w:r>
      <w:r w:rsidR="005A3E84">
        <w:rPr>
          <w:rtl/>
        </w:rPr>
        <w:t xml:space="preserve"> </w:t>
      </w:r>
      <w:r w:rsidRPr="005A2F81">
        <w:rPr>
          <w:rtl/>
        </w:rPr>
        <w:t>קטנה,</w:t>
      </w:r>
      <w:r w:rsidR="005A3E84">
        <w:rPr>
          <w:rtl/>
        </w:rPr>
        <w:t xml:space="preserve"> </w:t>
      </w:r>
      <w:r w:rsidRPr="005A2F81">
        <w:rPr>
          <w:rtl/>
        </w:rPr>
        <w:t>צפופה.</w:t>
      </w:r>
      <w:r w:rsidR="005A3E84">
        <w:rPr>
          <w:rtl/>
        </w:rPr>
        <w:t xml:space="preserve"> </w:t>
      </w:r>
      <w:r w:rsidRPr="005A2F81">
        <w:rPr>
          <w:rtl/>
        </w:rPr>
        <w:t>רמת</w:t>
      </w:r>
      <w:r w:rsidR="005A3E84">
        <w:rPr>
          <w:rtl/>
        </w:rPr>
        <w:t xml:space="preserve"> </w:t>
      </w:r>
      <w:r w:rsidRPr="005A2F81">
        <w:rPr>
          <w:rtl/>
        </w:rPr>
        <w:t>החיים</w:t>
      </w:r>
      <w:r w:rsidR="005A3E84">
        <w:rPr>
          <w:rtl/>
        </w:rPr>
        <w:t xml:space="preserve"> </w:t>
      </w:r>
      <w:r w:rsidRPr="005A2F81">
        <w:rPr>
          <w:rtl/>
        </w:rPr>
        <w:t>בסך</w:t>
      </w:r>
      <w:r w:rsidR="005A3E84">
        <w:rPr>
          <w:rtl/>
        </w:rPr>
        <w:t xml:space="preserve"> </w:t>
      </w:r>
      <w:r w:rsidRPr="005A2F81">
        <w:rPr>
          <w:rtl/>
        </w:rPr>
        <w:t>הכול</w:t>
      </w:r>
      <w:r w:rsidR="005A3E84">
        <w:rPr>
          <w:rtl/>
        </w:rPr>
        <w:t xml:space="preserve"> </w:t>
      </w:r>
      <w:r w:rsidRPr="005A2F81">
        <w:rPr>
          <w:rtl/>
        </w:rPr>
        <w:t>גבוהה, יותר ויותר מכוניות,</w:t>
      </w:r>
      <w:r w:rsidR="005A3E84">
        <w:rPr>
          <w:rtl/>
        </w:rPr>
        <w:t xml:space="preserve"> </w:t>
      </w:r>
      <w:r w:rsidRPr="005A2F81">
        <w:rPr>
          <w:rtl/>
        </w:rPr>
        <w:t>והנהגים</w:t>
      </w:r>
      <w:r w:rsidR="005A3E84">
        <w:rPr>
          <w:rtl/>
        </w:rPr>
        <w:t xml:space="preserve"> </w:t>
      </w:r>
      <w:r w:rsidRPr="005A2F81">
        <w:rPr>
          <w:rtl/>
        </w:rPr>
        <w:t>עצבניים</w:t>
      </w:r>
      <w:r w:rsidR="005A3E84">
        <w:rPr>
          <w:rtl/>
        </w:rPr>
        <w:t xml:space="preserve"> </w:t>
      </w:r>
      <w:r w:rsidRPr="005A2F81">
        <w:rPr>
          <w:rtl/>
        </w:rPr>
        <w:t>והכבישים</w:t>
      </w:r>
      <w:r w:rsidR="005A3E84">
        <w:rPr>
          <w:rtl/>
        </w:rPr>
        <w:t xml:space="preserve"> </w:t>
      </w:r>
      <w:r w:rsidRPr="005A2F81">
        <w:rPr>
          <w:rtl/>
        </w:rPr>
        <w:t>לחוצים.</w:t>
      </w:r>
      <w:r w:rsidR="005A3E84">
        <w:rPr>
          <w:rtl/>
        </w:rPr>
        <w:t xml:space="preserve"> </w:t>
      </w:r>
      <w:r w:rsidRPr="005A2F81">
        <w:rPr>
          <w:rtl/>
        </w:rPr>
        <w:t>הלחץ הזה גורם לתאונות דרכים והלחץ הזה יש לו השפעות</w:t>
      </w:r>
      <w:r w:rsidR="005A3E84">
        <w:rPr>
          <w:rtl/>
        </w:rPr>
        <w:t xml:space="preserve"> </w:t>
      </w:r>
      <w:r w:rsidRPr="005A2F81">
        <w:rPr>
          <w:rtl/>
        </w:rPr>
        <w:t>על אופי החברה שלנו בכלל. וכאן אין לי אלא להצטרף לדברי קודמי, חבר הכנסת ריבלין,</w:t>
      </w:r>
      <w:r w:rsidR="005A3E84">
        <w:rPr>
          <w:rtl/>
        </w:rPr>
        <w:t xml:space="preserve"> </w:t>
      </w:r>
      <w:r w:rsidRPr="005A2F81">
        <w:rPr>
          <w:rtl/>
        </w:rPr>
        <w:t>ולומר לאדוני השר את מה שאני חושב שהוא ברור מאליו: רכבת, רכבת, רכבת.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 ממשיכים להשקיע בכבישים, אנחנו בונים עכשיו את כביש חוצה</w:t>
      </w:r>
      <w:r w:rsidR="005A3E84">
        <w:rPr>
          <w:rtl/>
        </w:rPr>
        <w:t>-</w:t>
      </w:r>
      <w:r w:rsidRPr="005A2F81">
        <w:rPr>
          <w:rtl/>
        </w:rPr>
        <w:t>ישראל, שדורש</w:t>
      </w:r>
      <w:r w:rsidR="005A3E84">
        <w:rPr>
          <w:rtl/>
        </w:rPr>
        <w:t xml:space="preserve"> </w:t>
      </w:r>
      <w:r w:rsidRPr="005A2F81">
        <w:rPr>
          <w:rtl/>
        </w:rPr>
        <w:t>בחינה</w:t>
      </w:r>
      <w:r w:rsidR="005A3E84">
        <w:rPr>
          <w:rtl/>
        </w:rPr>
        <w:t xml:space="preserve"> </w:t>
      </w:r>
      <w:r w:rsidRPr="005A2F81">
        <w:rPr>
          <w:rtl/>
        </w:rPr>
        <w:t>חדשה,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הוא מהרבה בחינות באמת כביש זולל ישראל, ולפתור באופן מהותי את</w:t>
      </w:r>
      <w:r w:rsidR="005A3E84">
        <w:rPr>
          <w:rtl/>
        </w:rPr>
        <w:t xml:space="preserve"> </w:t>
      </w:r>
      <w:r w:rsidRPr="005A2F81">
        <w:rPr>
          <w:rtl/>
        </w:rPr>
        <w:t>בעיות</w:t>
      </w:r>
      <w:r w:rsidR="005A3E84">
        <w:rPr>
          <w:rtl/>
        </w:rPr>
        <w:t xml:space="preserve"> </w:t>
      </w:r>
      <w:r w:rsidRPr="005A2F81">
        <w:rPr>
          <w:rtl/>
        </w:rPr>
        <w:t>התחבורה</w:t>
      </w:r>
      <w:r w:rsidR="005A3E84">
        <w:rPr>
          <w:rtl/>
        </w:rPr>
        <w:t xml:space="preserve"> </w:t>
      </w:r>
      <w:r w:rsidRPr="005A2F81">
        <w:rPr>
          <w:rtl/>
        </w:rPr>
        <w:t>של מדינת ישראל, הוא לא יפתור. מספר כלי הרכב גדל, וגם בכביש הזה</w:t>
      </w:r>
      <w:r w:rsidR="005A3E84">
        <w:rPr>
          <w:rtl/>
        </w:rPr>
        <w:t xml:space="preserve"> </w:t>
      </w:r>
      <w:r w:rsidRPr="005A2F81">
        <w:rPr>
          <w:rtl/>
        </w:rPr>
        <w:t>ובכניסות</w:t>
      </w:r>
      <w:r w:rsidR="005A3E84">
        <w:rPr>
          <w:rtl/>
        </w:rPr>
        <w:t xml:space="preserve"> </w:t>
      </w:r>
      <w:r w:rsidRPr="005A2F81">
        <w:rPr>
          <w:rtl/>
        </w:rPr>
        <w:t>אליו וביציאות ממנו יהיו פקקים בסוף ולחץ ועצבנות, ואת הנוף הכפרי שלנו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מחסל,</w:t>
      </w:r>
      <w:r w:rsidR="005A3E84">
        <w:rPr>
          <w:rtl/>
        </w:rPr>
        <w:t xml:space="preserve"> </w:t>
      </w:r>
      <w:r w:rsidRPr="005A2F81">
        <w:rPr>
          <w:rtl/>
        </w:rPr>
        <w:t>והרכבת,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מבחינה אקולוגית </w:t>
      </w:r>
      <w:r w:rsidR="005A3E84">
        <w:rPr>
          <w:rtl/>
        </w:rPr>
        <w:t>–</w:t>
      </w:r>
      <w:r w:rsidRPr="005A2F81">
        <w:rPr>
          <w:rtl/>
        </w:rPr>
        <w:t xml:space="preserve"> וזה דבר שמתחיל להיות מאוד חשוב בארץ</w:t>
      </w:r>
      <w:r w:rsidR="005A3E84">
        <w:rPr>
          <w:rtl/>
        </w:rPr>
        <w:t xml:space="preserve"> </w:t>
      </w:r>
      <w:r w:rsidRPr="005A2F81">
        <w:rPr>
          <w:rtl/>
        </w:rPr>
        <w:t>הקטנה</w:t>
      </w:r>
      <w:r w:rsidR="005A3E84">
        <w:rPr>
          <w:rtl/>
        </w:rPr>
        <w:t xml:space="preserve"> </w:t>
      </w:r>
      <w:r w:rsidRPr="005A2F81">
        <w:rPr>
          <w:rtl/>
        </w:rPr>
        <w:t>שלנו,</w:t>
      </w:r>
      <w:r w:rsidR="005A3E84">
        <w:rPr>
          <w:rtl/>
        </w:rPr>
        <w:t xml:space="preserve"> </w:t>
      </w:r>
      <w:r w:rsidRPr="005A2F81">
        <w:rPr>
          <w:rtl/>
        </w:rPr>
        <w:t>ההולכת</w:t>
      </w:r>
      <w:r w:rsidR="005A3E84">
        <w:rPr>
          <w:rtl/>
        </w:rPr>
        <w:t xml:space="preserve"> </w:t>
      </w:r>
      <w:r w:rsidRPr="005A2F81">
        <w:rPr>
          <w:rtl/>
        </w:rPr>
        <w:t>ונהיית</w:t>
      </w:r>
      <w:r w:rsidR="005A3E84">
        <w:rPr>
          <w:rtl/>
        </w:rPr>
        <w:t xml:space="preserve"> </w:t>
      </w:r>
      <w:r w:rsidRPr="005A2F81">
        <w:rPr>
          <w:rtl/>
        </w:rPr>
        <w:t>קטנה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ויותר בשנים האחרונות </w:t>
      </w:r>
      <w:r w:rsidR="005A3E84">
        <w:rPr>
          <w:rtl/>
        </w:rPr>
        <w:t>–</w:t>
      </w:r>
      <w:r w:rsidRPr="005A2F81">
        <w:rPr>
          <w:rtl/>
        </w:rPr>
        <w:t xml:space="preserve"> וגם מבחינת מה</w:t>
      </w:r>
      <w:r w:rsidR="005A3E84">
        <w:rPr>
          <w:rtl/>
        </w:rPr>
        <w:t xml:space="preserve"> </w:t>
      </w:r>
      <w:r w:rsidRPr="005A2F81">
        <w:rPr>
          <w:rtl/>
        </w:rPr>
        <w:t>שאנחנו מדברים עליו כאן, כי לתאונות הדרכים זה דבר חיוני מאין כמותו.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להדגיש ולומר, שלא צריך כל כך לחנך את הציבור להשתמש ברכבת.</w:t>
      </w:r>
      <w:r w:rsidR="005A3E84">
        <w:rPr>
          <w:rtl/>
        </w:rPr>
        <w:t xml:space="preserve"> </w:t>
      </w: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החשוב</w:t>
      </w:r>
      <w:r w:rsidR="005A3E84">
        <w:rPr>
          <w:rtl/>
        </w:rPr>
        <w:t xml:space="preserve"> </w:t>
      </w:r>
      <w:r w:rsidRPr="005A2F81">
        <w:rPr>
          <w:rtl/>
        </w:rPr>
        <w:t>ביותר</w:t>
      </w:r>
      <w:r w:rsidR="005A3E84">
        <w:rPr>
          <w:rtl/>
        </w:rPr>
        <w:t xml:space="preserve"> </w:t>
      </w:r>
      <w:r w:rsidRPr="005A2F81">
        <w:rPr>
          <w:rtl/>
        </w:rPr>
        <w:t>הוא, שהרכבת תהיה יעילה, ואני מבטיח לאדוני השר, ברגע שהרכבת</w:t>
      </w:r>
      <w:r w:rsidR="005A3E84">
        <w:rPr>
          <w:rtl/>
        </w:rPr>
        <w:t xml:space="preserve"> </w:t>
      </w:r>
      <w:r w:rsidRPr="005A2F81">
        <w:rPr>
          <w:rtl/>
        </w:rPr>
        <w:t>תהיה</w:t>
      </w:r>
      <w:r w:rsidR="005A3E84">
        <w:rPr>
          <w:rtl/>
        </w:rPr>
        <w:t xml:space="preserve"> </w:t>
      </w:r>
      <w:r w:rsidRPr="005A2F81">
        <w:rPr>
          <w:rtl/>
        </w:rPr>
        <w:t>יעילה,</w:t>
      </w:r>
      <w:r w:rsidR="005A3E84">
        <w:rPr>
          <w:rtl/>
        </w:rPr>
        <w:t xml:space="preserve"> </w:t>
      </w:r>
      <w:r w:rsidRPr="005A2F81">
        <w:rPr>
          <w:rtl/>
        </w:rPr>
        <w:t>ברגע</w:t>
      </w:r>
      <w:r w:rsidR="005A3E84">
        <w:rPr>
          <w:rtl/>
        </w:rPr>
        <w:t xml:space="preserve"> </w:t>
      </w:r>
      <w:r w:rsidRPr="005A2F81">
        <w:rPr>
          <w:rtl/>
        </w:rPr>
        <w:t>שהרכבת תהיה מהירה, ברגע שהיא תהיה רכבת בין</w:t>
      </w:r>
      <w:r w:rsidR="005A3E84">
        <w:rPr>
          <w:rtl/>
        </w:rPr>
        <w:t>-</w:t>
      </w:r>
      <w:r w:rsidRPr="005A2F81">
        <w:rPr>
          <w:rtl/>
        </w:rPr>
        <w:t>עירונית, שתתחיל</w:t>
      </w:r>
      <w:r w:rsidR="005A3E84">
        <w:rPr>
          <w:rtl/>
        </w:rPr>
        <w:t xml:space="preserve"> </w:t>
      </w:r>
      <w:r w:rsidRPr="005A2F81">
        <w:rPr>
          <w:rtl/>
        </w:rPr>
        <w:t>בנהרייה</w:t>
      </w:r>
      <w:r w:rsidR="005A3E84">
        <w:rPr>
          <w:rtl/>
        </w:rPr>
        <w:t xml:space="preserve"> </w:t>
      </w:r>
      <w:r w:rsidRPr="005A2F81">
        <w:rPr>
          <w:rtl/>
        </w:rPr>
        <w:t>ותיגמר בבאר</w:t>
      </w:r>
      <w:r w:rsidR="005A3E84">
        <w:rPr>
          <w:rtl/>
        </w:rPr>
        <w:t>-</w:t>
      </w:r>
      <w:r w:rsidRPr="005A2F81">
        <w:rPr>
          <w:rtl/>
        </w:rPr>
        <w:t>שבע והלאה, בצורה כזאת שאדם יוכל לעלות עליה ובתוך שעה, שעה</w:t>
      </w:r>
      <w:r w:rsidR="005A3E84">
        <w:rPr>
          <w:rtl/>
        </w:rPr>
        <w:t xml:space="preserve"> </w:t>
      </w:r>
      <w:r w:rsidRPr="005A2F81">
        <w:rPr>
          <w:rtl/>
        </w:rPr>
        <w:t>וחצי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בחיפה ובבאר</w:t>
      </w:r>
      <w:r w:rsidR="005A3E84">
        <w:rPr>
          <w:rtl/>
        </w:rPr>
        <w:t>-</w:t>
      </w:r>
      <w:r w:rsidRPr="005A2F81">
        <w:rPr>
          <w:rtl/>
        </w:rPr>
        <w:t>שבע וההיפך, ו</w:t>
      </w:r>
      <w:r w:rsidR="005A3E84">
        <w:rPr>
          <w:rtl/>
        </w:rPr>
        <w:t>-</w:t>
      </w:r>
      <w:r w:rsidRPr="005A2F81">
        <w:rPr>
          <w:rtl/>
        </w:rPr>
        <w:t>40</w:t>
      </w:r>
      <w:r w:rsidR="00C05B48">
        <w:rPr>
          <w:rFonts w:hint="cs"/>
          <w:rtl/>
        </w:rPr>
        <w:t>-</w:t>
      </w:r>
      <w:r w:rsidRPr="005A2F81">
        <w:rPr>
          <w:rtl/>
        </w:rPr>
        <w:t>30 דקות מתל</w:t>
      </w:r>
      <w:r w:rsidR="005A3E84">
        <w:rPr>
          <w:rtl/>
        </w:rPr>
        <w:t>-</w:t>
      </w:r>
      <w:r w:rsidRPr="005A2F81">
        <w:rPr>
          <w:rtl/>
        </w:rPr>
        <w:t>אביב, וברגע שתהיה נגישות</w:t>
      </w:r>
      <w:r w:rsidR="005A3E84">
        <w:rPr>
          <w:rtl/>
        </w:rPr>
        <w:t xml:space="preserve"> </w:t>
      </w:r>
      <w:r w:rsidRPr="005A2F81">
        <w:rPr>
          <w:rtl/>
        </w:rPr>
        <w:t>לרכבת לאתרים אחרים, אם על</w:t>
      </w:r>
      <w:r w:rsidR="005A3E84">
        <w:rPr>
          <w:rtl/>
        </w:rPr>
        <w:t>-</w:t>
      </w:r>
      <w:r w:rsidRPr="005A2F81">
        <w:rPr>
          <w:rtl/>
        </w:rPr>
        <w:t>ידי רכבת קלה, אם על</w:t>
      </w:r>
      <w:r w:rsidR="005A3E84">
        <w:rPr>
          <w:rtl/>
        </w:rPr>
        <w:t>-</w:t>
      </w:r>
      <w:r w:rsidRPr="005A2F81">
        <w:rPr>
          <w:rtl/>
        </w:rPr>
        <w:t>ידי נגישות וסידור רציני למוניות,</w:t>
      </w:r>
      <w:r w:rsidR="005A3E84">
        <w:rPr>
          <w:rtl/>
        </w:rPr>
        <w:t xml:space="preserve"> </w:t>
      </w:r>
      <w:r w:rsidRPr="005A2F81">
        <w:rPr>
          <w:rtl/>
        </w:rPr>
        <w:t>שתוכלנה</w:t>
      </w:r>
      <w:r w:rsidR="005A3E84">
        <w:rPr>
          <w:rtl/>
        </w:rPr>
        <w:t xml:space="preserve"> </w:t>
      </w:r>
      <w:r w:rsidRPr="005A2F81">
        <w:rPr>
          <w:rtl/>
        </w:rPr>
        <w:t>להסיע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ולהחזירם</w:t>
      </w:r>
      <w:r w:rsidR="005A3E84">
        <w:rPr>
          <w:rtl/>
        </w:rPr>
        <w:t xml:space="preserve"> </w:t>
      </w:r>
      <w:r w:rsidRPr="005A2F81">
        <w:rPr>
          <w:rtl/>
        </w:rPr>
        <w:t>בקלות,</w:t>
      </w:r>
      <w:r w:rsidR="005A3E84">
        <w:rPr>
          <w:rtl/>
        </w:rPr>
        <w:t xml:space="preserve"> </w:t>
      </w:r>
      <w:r w:rsidRPr="005A2F81">
        <w:rPr>
          <w:rtl/>
        </w:rPr>
        <w:t>אני מבטיח לך שיותר ויותר אנשים ישתמשו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ברכבת, כך שזו לא שאלה של חינוך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יובל שטייניץ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כן. משתמשים, ועדיין לא מספיק. עדיין השיקול הוא: אני מגיע לתל</w:t>
      </w:r>
      <w:r w:rsidR="005A3E84">
        <w:rPr>
          <w:rtl/>
        </w:rPr>
        <w:t>-</w:t>
      </w:r>
      <w:r w:rsidRPr="005A2F81">
        <w:rPr>
          <w:rtl/>
        </w:rPr>
        <w:t xml:space="preserve">אביב מחיפה </w:t>
      </w:r>
      <w:r w:rsidR="005A3E84">
        <w:rPr>
          <w:rtl/>
        </w:rPr>
        <w:t xml:space="preserve">–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כבר</w:t>
      </w:r>
      <w:r w:rsidR="005A3E84">
        <w:rPr>
          <w:rtl/>
        </w:rPr>
        <w:t xml:space="preserve"> </w:t>
      </w:r>
      <w:r w:rsidRPr="005A2F81">
        <w:rPr>
          <w:rtl/>
        </w:rPr>
        <w:t>לא מדבר על הרכבת האטית לירושלים מבאר</w:t>
      </w:r>
      <w:r w:rsidR="005A3E84">
        <w:rPr>
          <w:rtl/>
        </w:rPr>
        <w:t>-</w:t>
      </w:r>
      <w:r w:rsidRPr="005A2F81">
        <w:rPr>
          <w:rtl/>
        </w:rPr>
        <w:t xml:space="preserve">שבע </w:t>
      </w:r>
      <w:r w:rsidR="005A3E84">
        <w:rPr>
          <w:rtl/>
        </w:rPr>
        <w:t>–</w:t>
      </w:r>
      <w:r w:rsidRPr="005A2F81">
        <w:rPr>
          <w:rtl/>
        </w:rPr>
        <w:t xml:space="preserve"> מה אני עושה הלאה ואיך אני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חוזר במהירות לרכבת? גם </w:t>
      </w:r>
      <w:r w:rsidR="005A3E84">
        <w:rPr>
          <w:rtl/>
        </w:rPr>
        <w:t>–</w:t>
      </w:r>
      <w:r w:rsidRPr="005A2F81">
        <w:rPr>
          <w:rtl/>
        </w:rPr>
        <w:t xml:space="preserve"> מה עם בעיות המוניות והקישור לרכבת עם רכבות קלות?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לך,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יכול לומר את זה בביטחון יחסית, שברגע שתהיה רשת רכבות</w:t>
      </w:r>
      <w:r w:rsidR="005A3E84">
        <w:rPr>
          <w:rtl/>
        </w:rPr>
        <w:t xml:space="preserve"> </w:t>
      </w:r>
      <w:r w:rsidRPr="005A2F81">
        <w:rPr>
          <w:rtl/>
        </w:rPr>
        <w:t>פרוסה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הארץ</w:t>
      </w:r>
      <w:r w:rsidR="005A3E84">
        <w:rPr>
          <w:rtl/>
        </w:rPr>
        <w:t xml:space="preserve"> – </w:t>
      </w:r>
      <w:r w:rsidRPr="005A2F81">
        <w:rPr>
          <w:rtl/>
        </w:rPr>
        <w:t>היעילות של הכלי הזה תזמין את הביקוש ולא ההיפך. לא צריך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לחכות לביקוש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יובל שטייניץ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 –</w:t>
      </w:r>
      <w:r w:rsidR="005A2F81" w:rsidRPr="005A2F81">
        <w:rPr>
          <w:rtl/>
        </w:rPr>
        <w:t xml:space="preserve"> צריך לבנות, וכאשר הביקוש יעלה והתנועה המוטורית תרד, ממילא ייפתרו חלק</w:t>
      </w:r>
      <w:r>
        <w:rPr>
          <w:rtl/>
        </w:rPr>
        <w:t xml:space="preserve"> </w:t>
      </w:r>
      <w:r w:rsidR="005A2F81" w:rsidRPr="005A2F81">
        <w:rPr>
          <w:rtl/>
        </w:rPr>
        <w:t>מבעיות הפקקים, העצבנות ותאונות הדרכים, ונקבל בונוס נוסף חשוב מאין כמותו מבחינה</w:t>
      </w:r>
      <w:r>
        <w:rPr>
          <w:rtl/>
        </w:rPr>
        <w:t xml:space="preserve"> </w:t>
      </w:r>
      <w:r w:rsidR="005A2F81" w:rsidRPr="005A2F81">
        <w:rPr>
          <w:rtl/>
        </w:rPr>
        <w:t>אקולוגית.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לכן,</w:t>
      </w:r>
      <w:r w:rsidR="005A3E84">
        <w:rPr>
          <w:rtl/>
        </w:rPr>
        <w:t xml:space="preserve"> </w:t>
      </w:r>
      <w:r w:rsidRPr="005A2F81">
        <w:rPr>
          <w:rtl/>
        </w:rPr>
        <w:t>וזה</w:t>
      </w:r>
      <w:r w:rsidR="005A3E84">
        <w:rPr>
          <w:rtl/>
        </w:rPr>
        <w:t xml:space="preserve"> </w:t>
      </w:r>
      <w:r w:rsidRPr="005A2F81">
        <w:rPr>
          <w:rtl/>
        </w:rPr>
        <w:t>המשפט</w:t>
      </w:r>
      <w:r w:rsidR="005A3E84">
        <w:rPr>
          <w:rtl/>
        </w:rPr>
        <w:t xml:space="preserve"> </w:t>
      </w:r>
      <w:r w:rsidRPr="005A2F81">
        <w:rPr>
          <w:rtl/>
        </w:rPr>
        <w:t>האחרון</w:t>
      </w:r>
      <w:r w:rsidR="005A3E84">
        <w:rPr>
          <w:rtl/>
        </w:rPr>
        <w:t xml:space="preserve"> </w:t>
      </w:r>
      <w:r w:rsidRPr="005A2F81">
        <w:rPr>
          <w:rtl/>
        </w:rPr>
        <w:t>שלי, אם אני יכול לפנות לאדוני שר התחבורה בדברים</w:t>
      </w:r>
      <w:r w:rsidR="005A3E84">
        <w:rPr>
          <w:rtl/>
        </w:rPr>
        <w:t xml:space="preserve"> </w:t>
      </w:r>
      <w:r w:rsidRPr="005A2F81">
        <w:rPr>
          <w:rtl/>
        </w:rPr>
        <w:t>שאני בטוח שהוא כבר נתן עליהם את דעתו ולומר, שהדגש והשקעת הכספים העיקרית צריכים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לשיפור הכבישים כרגע, גם במקומות שיש בהם בעיות, אולי באופן מינורי פה</w:t>
      </w:r>
      <w:r w:rsidR="005A3E84">
        <w:rPr>
          <w:rtl/>
        </w:rPr>
        <w:t xml:space="preserve"> </w:t>
      </w:r>
      <w:r w:rsidRPr="005A2F81">
        <w:rPr>
          <w:rtl/>
        </w:rPr>
        <w:t>ושם,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תוכנית</w:t>
      </w:r>
      <w:r w:rsidR="005A3E84">
        <w:rPr>
          <w:rtl/>
        </w:rPr>
        <w:t xml:space="preserve"> </w:t>
      </w:r>
      <w:r w:rsidRPr="005A2F81">
        <w:rPr>
          <w:rtl/>
        </w:rPr>
        <w:t>הפיתוח העתידית של מדינת ישראל צריכה להעביר את הדגש מהתחבורה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המוטורית לרכבת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יובל שטייניץ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ובא לציון גואל.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מיכאל נודלמן,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חברת הכנסת ציפי לבני. אחריה </w:t>
      </w:r>
      <w:r w:rsidR="005A3E84">
        <w:rPr>
          <w:rtl/>
        </w:rPr>
        <w:t xml:space="preserve">– </w:t>
      </w:r>
      <w:r w:rsidRPr="005A2F81">
        <w:rPr>
          <w:rtl/>
        </w:rPr>
        <w:t>חברי הכנסת מאיר שטרית, עזמי בשארה, דני נווה ומוחמד ברכה.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צבי הנדל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לא רשום אצלך?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אחר כך. יש עוד כמה לפניך.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מיכאל נודלמן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אדוני השר, אני צריך להגיד שתאונות הדרכים הן אסון לאומי,</w:t>
      </w:r>
      <w:r w:rsidR="005A3E84">
        <w:rPr>
          <w:rtl/>
        </w:rPr>
        <w:t xml:space="preserve"> </w:t>
      </w:r>
      <w:r w:rsidRPr="005A2F81">
        <w:rPr>
          <w:rtl/>
        </w:rPr>
        <w:t>זה כמו מלחמה.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הפעם</w:t>
      </w:r>
      <w:r w:rsidR="005A3E84">
        <w:rPr>
          <w:rtl/>
        </w:rPr>
        <w:t xml:space="preserve"> </w:t>
      </w:r>
      <w:r w:rsidRPr="005A2F81">
        <w:rPr>
          <w:rtl/>
        </w:rPr>
        <w:t>הראשונה שבמליאת הכנסת מעלים את בעיית תאונות הדרכים, אחרי זה</w:t>
      </w:r>
      <w:r w:rsidR="005A3E84">
        <w:rPr>
          <w:rtl/>
        </w:rPr>
        <w:t xml:space="preserve"> </w:t>
      </w:r>
      <w:r w:rsidRPr="005A2F81">
        <w:rPr>
          <w:rtl/>
        </w:rPr>
        <w:t>נוצרות</w:t>
      </w:r>
      <w:r w:rsidR="005A3E84">
        <w:rPr>
          <w:rtl/>
        </w:rPr>
        <w:t xml:space="preserve"> </w:t>
      </w:r>
      <w:r w:rsidRPr="005A2F81">
        <w:rPr>
          <w:rtl/>
        </w:rPr>
        <w:t>הוועדות,</w:t>
      </w:r>
      <w:r w:rsidR="005A3E84">
        <w:rPr>
          <w:rtl/>
        </w:rPr>
        <w:t xml:space="preserve"> </w:t>
      </w:r>
      <w:r w:rsidRPr="005A2F81">
        <w:rPr>
          <w:rtl/>
        </w:rPr>
        <w:t>ובכל</w:t>
      </w:r>
      <w:r w:rsidR="005A3E84">
        <w:rPr>
          <w:rtl/>
        </w:rPr>
        <w:t xml:space="preserve"> </w:t>
      </w:r>
      <w:r w:rsidRPr="005A2F81">
        <w:rPr>
          <w:rtl/>
        </w:rPr>
        <w:t>שנה מספרם של הנהרגים והנפגעים מתאונות דרכים הולך וגדל.</w:t>
      </w:r>
      <w:r w:rsidR="005A3E84">
        <w:rPr>
          <w:rtl/>
        </w:rPr>
        <w:t xml:space="preserve"> </w:t>
      </w:r>
      <w:r w:rsidRPr="005A2F81">
        <w:rPr>
          <w:rtl/>
        </w:rPr>
        <w:t>האומדן מצביע על 22,000 אנשים המעורבים בתאונות דרכים, ובהם 500 נהרגים.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הסוגיה הזאת מוכרת מאוד וקשורה לכמה וכמה סיבות </w:t>
      </w:r>
      <w:r w:rsidR="005A3E84">
        <w:rPr>
          <w:rtl/>
        </w:rPr>
        <w:t>–</w:t>
      </w:r>
      <w:r w:rsidRPr="005A2F81">
        <w:rPr>
          <w:rtl/>
        </w:rPr>
        <w:t xml:space="preserve"> התנהגותם האגרסיבית של חלק</w:t>
      </w:r>
      <w:r w:rsidR="005A3E84">
        <w:rPr>
          <w:rtl/>
        </w:rPr>
        <w:t xml:space="preserve"> </w:t>
      </w:r>
      <w:r w:rsidRPr="005A2F81">
        <w:rPr>
          <w:rtl/>
        </w:rPr>
        <w:t>מהנהגים</w:t>
      </w:r>
      <w:r w:rsidR="005A3E84">
        <w:rPr>
          <w:rtl/>
        </w:rPr>
        <w:t xml:space="preserve"> </w:t>
      </w:r>
      <w:r w:rsidRPr="005A2F81">
        <w:rPr>
          <w:rtl/>
        </w:rPr>
        <w:t>וגם</w:t>
      </w:r>
      <w:r w:rsidR="005A3E84">
        <w:rPr>
          <w:rtl/>
        </w:rPr>
        <w:t xml:space="preserve"> </w:t>
      </w:r>
      <w:r w:rsidRPr="005A2F81">
        <w:rPr>
          <w:rtl/>
        </w:rPr>
        <w:t>חוסר</w:t>
      </w:r>
      <w:r w:rsidR="005A3E84">
        <w:rPr>
          <w:rtl/>
        </w:rPr>
        <w:t xml:space="preserve"> </w:t>
      </w:r>
      <w:r w:rsidRPr="005A2F81">
        <w:rPr>
          <w:rtl/>
        </w:rPr>
        <w:t>פיקוח</w:t>
      </w:r>
      <w:r w:rsidR="005A3E84">
        <w:rPr>
          <w:rtl/>
        </w:rPr>
        <w:t xml:space="preserve"> </w:t>
      </w:r>
      <w:r w:rsidRPr="005A2F81">
        <w:rPr>
          <w:rtl/>
        </w:rPr>
        <w:t>של משטרת הדרכים. עומד שוטר ומודד רק מהירות. לא תמיד</w:t>
      </w:r>
      <w:r w:rsidR="005A3E84">
        <w:rPr>
          <w:rtl/>
        </w:rPr>
        <w:t xml:space="preserve"> </w:t>
      </w:r>
      <w:r w:rsidRPr="005A2F81">
        <w:rPr>
          <w:rtl/>
        </w:rPr>
        <w:t>מהירות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הסיבה</w:t>
      </w:r>
      <w:r w:rsidR="005A3E84">
        <w:rPr>
          <w:rtl/>
        </w:rPr>
        <w:t xml:space="preserve"> </w:t>
      </w:r>
      <w:r w:rsidRPr="005A2F81">
        <w:rPr>
          <w:rtl/>
        </w:rPr>
        <w:t>לתאונה.</w:t>
      </w:r>
      <w:r w:rsidR="005A3E84">
        <w:rPr>
          <w:rtl/>
        </w:rPr>
        <w:t xml:space="preserve"> </w:t>
      </w:r>
      <w:r w:rsidRPr="005A2F81">
        <w:rPr>
          <w:rtl/>
        </w:rPr>
        <w:t>בן</w:t>
      </w:r>
      <w:r w:rsidR="005A3E84">
        <w:rPr>
          <w:rtl/>
        </w:rPr>
        <w:t>-</w:t>
      </w:r>
      <w:r w:rsidRPr="005A2F81">
        <w:rPr>
          <w:rtl/>
        </w:rPr>
        <w:t>אדם, נהג, לא מאותת ימינה או שמאלה, כשהוא מנסה</w:t>
      </w:r>
      <w:r w:rsidR="005A3E84">
        <w:rPr>
          <w:rtl/>
        </w:rPr>
        <w:t xml:space="preserve"> </w:t>
      </w:r>
      <w:r w:rsidRPr="005A2F81">
        <w:rPr>
          <w:rtl/>
        </w:rPr>
        <w:t>להשתלב</w:t>
      </w:r>
      <w:r w:rsidR="005A3E84">
        <w:rPr>
          <w:rtl/>
        </w:rPr>
        <w:t xml:space="preserve"> </w:t>
      </w:r>
      <w:r w:rsidRPr="005A2F81">
        <w:rPr>
          <w:rtl/>
        </w:rPr>
        <w:t>בתנועה.</w:t>
      </w:r>
      <w:r w:rsidR="005A3E84">
        <w:rPr>
          <w:rtl/>
        </w:rPr>
        <w:t xml:space="preserve"> </w:t>
      </w:r>
      <w:r w:rsidRPr="005A2F81">
        <w:rPr>
          <w:rtl/>
        </w:rPr>
        <w:t>מכוניות כבדות נוסעות במסלול השני או השלישי ולאף אחד לא אכפת.</w:t>
      </w:r>
      <w:r w:rsidR="005A3E84">
        <w:rPr>
          <w:rtl/>
        </w:rPr>
        <w:t xml:space="preserve"> </w:t>
      </w:r>
      <w:r w:rsidRPr="005A2F81">
        <w:rPr>
          <w:rtl/>
        </w:rPr>
        <w:t>כשהוא</w:t>
      </w:r>
      <w:r w:rsidR="005A3E84">
        <w:rPr>
          <w:rtl/>
        </w:rPr>
        <w:t xml:space="preserve"> </w:t>
      </w:r>
      <w:r w:rsidRPr="005A2F81">
        <w:rPr>
          <w:rtl/>
        </w:rPr>
        <w:t>נכנס למסלול השני או השלישי הוא מפריע לנהיגה קלה, ומזה נגרמות רוב 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פיגור ואי</w:t>
      </w:r>
      <w:r w:rsidR="005A3E84">
        <w:rPr>
          <w:rtl/>
        </w:rPr>
        <w:t>-</w:t>
      </w:r>
      <w:r w:rsidRPr="005A2F81">
        <w:rPr>
          <w:rtl/>
        </w:rPr>
        <w:t>רצון לפיתוח תחבורה ציבורית אלטרנטיבית כגון רכבת מהירה.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מסכים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שאמר</w:t>
      </w:r>
      <w:r w:rsidR="005A3E84">
        <w:rPr>
          <w:rtl/>
        </w:rPr>
        <w:t xml:space="preserve"> </w:t>
      </w:r>
      <w:r w:rsidRPr="005A2F81">
        <w:rPr>
          <w:rtl/>
        </w:rPr>
        <w:t>פה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שטייניץ. תחבורה ימית מראש</w:t>
      </w:r>
      <w:r w:rsidR="005A3E84">
        <w:rPr>
          <w:rtl/>
        </w:rPr>
        <w:t>-</w:t>
      </w:r>
      <w:r w:rsidRPr="005A2F81">
        <w:rPr>
          <w:rtl/>
        </w:rPr>
        <w:t>הנקרה עד</w:t>
      </w:r>
      <w:r w:rsidR="005A3E84">
        <w:rPr>
          <w:rtl/>
        </w:rPr>
        <w:t xml:space="preserve"> </w:t>
      </w:r>
      <w:r w:rsidRPr="005A2F81">
        <w:rPr>
          <w:rtl/>
        </w:rPr>
        <w:t>אשקלון,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זה אפילו לא מדברים, אבל בכל המדינות שיש בהן תרבות, תנועה, ועם חוף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ים כל כך רחוק כמו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צבי הנדל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עד גוש</w:t>
      </w:r>
      <w:r w:rsidR="005A3E84">
        <w:rPr>
          <w:rtl/>
        </w:rPr>
        <w:t>-</w:t>
      </w:r>
      <w:r w:rsidRPr="005A2F81">
        <w:rPr>
          <w:rtl/>
        </w:rPr>
        <w:t>קטיף.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מיכאל נודלמן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עד</w:t>
      </w:r>
      <w:r w:rsidR="005A3E84">
        <w:rPr>
          <w:rtl/>
        </w:rPr>
        <w:t xml:space="preserve"> </w:t>
      </w:r>
      <w:r w:rsidRPr="005A2F81">
        <w:rPr>
          <w:rtl/>
        </w:rPr>
        <w:t>גוש</w:t>
      </w:r>
      <w:r w:rsidR="005A3E84">
        <w:rPr>
          <w:rtl/>
        </w:rPr>
        <w:t>-</w:t>
      </w:r>
      <w:r w:rsidRPr="005A2F81">
        <w:rPr>
          <w:rtl/>
        </w:rPr>
        <w:t>קטיף לראש</w:t>
      </w:r>
      <w:r w:rsidR="005A3E84">
        <w:rPr>
          <w:rtl/>
        </w:rPr>
        <w:t>-</w:t>
      </w:r>
      <w:r w:rsidRPr="005A2F81">
        <w:rPr>
          <w:rtl/>
        </w:rPr>
        <w:t>הנקרה, למה לא? זה גם מוסיף תועלת לתיירות, אבל אף אחד לא</w:t>
      </w:r>
      <w:r w:rsidR="005A3E84">
        <w:rPr>
          <w:rtl/>
        </w:rPr>
        <w:t xml:space="preserve"> </w:t>
      </w:r>
      <w:r w:rsidRPr="005A2F81">
        <w:rPr>
          <w:rtl/>
        </w:rPr>
        <w:t>חושב על 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כעת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כל המשאבים משקיעים בפיתוח הכבישים, וגם זה לא בהצלחה רבה, כי כביש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טוב, אבל תמיד יש פקקים ביציאה מהעיר ובכניסה לעיר, ויש שם כל מיני בעיות, כי</w:t>
      </w:r>
      <w:r w:rsidR="005A3E84">
        <w:rPr>
          <w:rtl/>
        </w:rPr>
        <w:t xml:space="preserve"> </w:t>
      </w:r>
      <w:r w:rsidRPr="005A2F81">
        <w:rPr>
          <w:rtl/>
        </w:rPr>
        <w:t>אנחנו מדינה קטנה, ובכל עיר ועיר אין מספר קילומטרים כל כך גדול.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בטוח</w:t>
      </w:r>
      <w:r w:rsidR="005A3E84">
        <w:rPr>
          <w:rtl/>
        </w:rPr>
        <w:t xml:space="preserve"> </w:t>
      </w:r>
      <w:r w:rsidRPr="005A2F81">
        <w:rPr>
          <w:rtl/>
        </w:rPr>
        <w:t>שכביש חוצה</w:t>
      </w:r>
      <w:r w:rsidR="005A3E84">
        <w:rPr>
          <w:rtl/>
        </w:rPr>
        <w:t>-</w:t>
      </w:r>
      <w:r w:rsidRPr="005A2F81">
        <w:rPr>
          <w:rtl/>
        </w:rPr>
        <w:t>ישראל לא יפתור את בעיית תאונות הדרכים, אבל יהיה</w:t>
      </w:r>
      <w:r w:rsidR="005A3E84">
        <w:rPr>
          <w:rtl/>
        </w:rPr>
        <w:t xml:space="preserve"> </w:t>
      </w:r>
      <w:r w:rsidRPr="005A2F81">
        <w:rPr>
          <w:rtl/>
        </w:rPr>
        <w:t>מפגע קשה לאיכות הסביבה, לשטחים פתוחים ולשטחים חקלאיים. וגם הפן הכלכלי לא ברור,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בקנדה</w:t>
      </w:r>
      <w:r w:rsidR="005A3E84">
        <w:rPr>
          <w:rtl/>
        </w:rPr>
        <w:t xml:space="preserve"> </w:t>
      </w:r>
      <w:r w:rsidRPr="005A2F81">
        <w:rPr>
          <w:rtl/>
        </w:rPr>
        <w:t>היה</w:t>
      </w:r>
      <w:r w:rsidR="005A3E84">
        <w:rPr>
          <w:rtl/>
        </w:rPr>
        <w:t xml:space="preserve"> </w:t>
      </w:r>
      <w:r w:rsidRPr="005A2F81">
        <w:rPr>
          <w:rtl/>
        </w:rPr>
        <w:t>כביש</w:t>
      </w:r>
      <w:r w:rsidR="005A3E84">
        <w:rPr>
          <w:rtl/>
        </w:rPr>
        <w:t xml:space="preserve"> </w:t>
      </w:r>
      <w:r w:rsidRPr="005A2F81">
        <w:rPr>
          <w:rtl/>
        </w:rPr>
        <w:t>אגרה,</w:t>
      </w:r>
      <w:r w:rsidR="005A3E84">
        <w:rPr>
          <w:rtl/>
        </w:rPr>
        <w:t xml:space="preserve"> </w:t>
      </w:r>
      <w:r w:rsidRPr="005A2F81">
        <w:rPr>
          <w:rtl/>
        </w:rPr>
        <w:t>והממשלה</w:t>
      </w:r>
      <w:r w:rsidR="005A3E84">
        <w:rPr>
          <w:rtl/>
        </w:rPr>
        <w:t xml:space="preserve"> </w:t>
      </w:r>
      <w:r w:rsidRPr="005A2F81">
        <w:rPr>
          <w:rtl/>
        </w:rPr>
        <w:t>כל שנה צריכה להוסיף לחברה כסף מתקציב</w:t>
      </w:r>
      <w:r w:rsidR="005A3E84">
        <w:rPr>
          <w:rtl/>
        </w:rPr>
        <w:t xml:space="preserve"> </w:t>
      </w:r>
      <w:r w:rsidRPr="005A2F81">
        <w:rPr>
          <w:rtl/>
        </w:rPr>
        <w:t>המדינה, כי לפי ההסכם החברה צריכה לקבל סכום כסף מסוים.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לסיים, חבר הכנסת נודלמן.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מיכאל נודלמן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גם לא בטוח שבכבישים שלנו יש שלטי תנועה שעומדים בתקן הבין</w:t>
      </w:r>
      <w:r w:rsidR="005A3E84">
        <w:rPr>
          <w:rtl/>
        </w:rPr>
        <w:t>-</w:t>
      </w:r>
      <w:r w:rsidRPr="005A2F81">
        <w:rPr>
          <w:rtl/>
        </w:rPr>
        <w:t>לאומי החדש,</w:t>
      </w:r>
      <w:r w:rsidR="005A3E84">
        <w:rPr>
          <w:rtl/>
        </w:rPr>
        <w:t xml:space="preserve"> </w:t>
      </w:r>
      <w:r w:rsidRPr="005A2F81">
        <w:rPr>
          <w:rtl/>
        </w:rPr>
        <w:t>כי כשאני נוסע בכבישים אירופיים בגרמניה, באיטליה, שם הסימנים אחרים והכבישים קצת</w:t>
      </w:r>
      <w:r w:rsidR="005A3E84">
        <w:rPr>
          <w:rtl/>
        </w:rPr>
        <w:t xml:space="preserve"> </w:t>
      </w:r>
      <w:r w:rsidRPr="005A2F81">
        <w:rPr>
          <w:rtl/>
        </w:rPr>
        <w:t>אחרים, וכל הדברים האלה צריכים להיות על סדר</w:t>
      </w:r>
      <w:r w:rsidR="005A3E84">
        <w:rPr>
          <w:rtl/>
        </w:rPr>
        <w:t>-</w:t>
      </w:r>
      <w:r w:rsidRPr="005A2F81">
        <w:rPr>
          <w:rtl/>
        </w:rPr>
        <w:t>היום.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חושב,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>צריכים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קיצוצים,</w:t>
      </w:r>
      <w:r w:rsidR="005A3E84">
        <w:rPr>
          <w:rtl/>
        </w:rPr>
        <w:t xml:space="preserve"> </w:t>
      </w:r>
      <w:r w:rsidRPr="005A2F81">
        <w:rPr>
          <w:rtl/>
        </w:rPr>
        <w:t>שצריך להוסיף כסף לדברים שקשורים</w:t>
      </w:r>
      <w:r w:rsidR="005A3E84">
        <w:rPr>
          <w:rtl/>
        </w:rPr>
        <w:t xml:space="preserve"> </w:t>
      </w:r>
      <w:r w:rsidRPr="005A2F81">
        <w:rPr>
          <w:rtl/>
        </w:rPr>
        <w:t>לדרכים, לתנועה הציבורית, כדי למנוע אסון לאומי.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שמואל הלפרט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רבה חבר הכנסת נודלמן. חברת הכנסת ציפי לבני, ואחריה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מאיר</w:t>
      </w:r>
      <w:r w:rsidR="005A3E84">
        <w:rPr>
          <w:rtl/>
        </w:rPr>
        <w:t xml:space="preserve"> </w:t>
      </w:r>
      <w:r w:rsidRPr="005A2F81">
        <w:rPr>
          <w:rtl/>
        </w:rPr>
        <w:t>שטרית.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ציפי לבני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 נכבדה, אין ספק ואין לי אלא להסכים עם הדוברים לפני</w:t>
      </w:r>
      <w:r w:rsidR="005A3E84">
        <w:rPr>
          <w:rtl/>
        </w:rPr>
        <w:t xml:space="preserve"> </w:t>
      </w:r>
      <w:r w:rsidRPr="005A2F81">
        <w:rPr>
          <w:rtl/>
        </w:rPr>
        <w:t>בדבר</w:t>
      </w:r>
      <w:r w:rsidR="005A3E84">
        <w:rPr>
          <w:rtl/>
        </w:rPr>
        <w:t xml:space="preserve"> </w:t>
      </w:r>
      <w:r w:rsidRPr="005A2F81">
        <w:rPr>
          <w:rtl/>
        </w:rPr>
        <w:t>החשיבות של הסדרת תשתיות נאותה, סוף</w:t>
      </w:r>
      <w:r w:rsidR="005A3E84">
        <w:rPr>
          <w:rtl/>
        </w:rPr>
        <w:t>-</w:t>
      </w:r>
      <w:r w:rsidRPr="005A2F81">
        <w:rPr>
          <w:rtl/>
        </w:rPr>
        <w:t>סוף הסדרת רכבת במדינת ישראל, גם כי זה</w:t>
      </w:r>
      <w:r w:rsidR="005A3E84">
        <w:rPr>
          <w:rtl/>
        </w:rPr>
        <w:t xml:space="preserve"> </w:t>
      </w:r>
      <w:r w:rsidRPr="005A2F81">
        <w:rPr>
          <w:rtl/>
        </w:rPr>
        <w:t>יקטין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היקף</w:t>
      </w:r>
      <w:r w:rsidR="005A3E84">
        <w:rPr>
          <w:rtl/>
        </w:rPr>
        <w:t xml:space="preserve"> </w:t>
      </w:r>
      <w:r w:rsidRPr="005A2F81">
        <w:rPr>
          <w:rtl/>
        </w:rPr>
        <w:t>תאונות הדרכים וגם, בעיקר, כי זה יוכל לקרב את עיירות הפיתוח אל</w:t>
      </w:r>
      <w:r w:rsidR="005A3E84">
        <w:rPr>
          <w:rtl/>
        </w:rPr>
        <w:t xml:space="preserve"> </w:t>
      </w:r>
      <w:r w:rsidRPr="005A2F81">
        <w:rPr>
          <w:rtl/>
        </w:rPr>
        <w:t>המרכז</w:t>
      </w:r>
      <w:r w:rsidR="005A3E84">
        <w:rPr>
          <w:rtl/>
        </w:rPr>
        <w:t xml:space="preserve"> –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שחשוב</w:t>
      </w:r>
      <w:r w:rsidR="005A3E84">
        <w:rPr>
          <w:rtl/>
        </w:rPr>
        <w:t xml:space="preserve"> </w:t>
      </w:r>
      <w:r w:rsidRPr="005A2F81">
        <w:rPr>
          <w:rtl/>
        </w:rPr>
        <w:t>לכל</w:t>
      </w:r>
      <w:r w:rsidR="005A3E84">
        <w:rPr>
          <w:rtl/>
        </w:rPr>
        <w:t xml:space="preserve"> </w:t>
      </w:r>
      <w:r w:rsidRPr="005A2F81">
        <w:rPr>
          <w:rtl/>
        </w:rPr>
        <w:t>אדם, לכל אזרח, טוב לכלכלה, בוודאי יכול לעזור בפתרון</w:t>
      </w:r>
      <w:r w:rsidR="005A3E84">
        <w:rPr>
          <w:rtl/>
        </w:rPr>
        <w:t xml:space="preserve"> </w:t>
      </w:r>
      <w:r w:rsidRPr="005A2F81">
        <w:rPr>
          <w:rtl/>
        </w:rPr>
        <w:t>תאונות 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מה שמטריד אותי: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האם כשהעניינים הטכניים האלה </w:t>
      </w:r>
      <w:r w:rsidR="005A3E84">
        <w:rPr>
          <w:rtl/>
        </w:rPr>
        <w:t>–</w:t>
      </w:r>
      <w:r w:rsidRPr="005A2F81">
        <w:rPr>
          <w:rtl/>
        </w:rPr>
        <w:t xml:space="preserve"> ואני מקווה שיוקצה להם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בתקציב די כדי לקדם אותם בשנה הבאה </w:t>
      </w:r>
      <w:r w:rsidR="005A3E84">
        <w:rPr>
          <w:rtl/>
        </w:rPr>
        <w:t>–</w:t>
      </w:r>
      <w:r w:rsidRPr="005A2F81">
        <w:rPr>
          <w:rtl/>
        </w:rPr>
        <w:t xml:space="preserve"> האם כשיוסדרו העניינים האלה, אכן נוכל לראות</w:t>
      </w:r>
      <w:r w:rsidR="005A3E84">
        <w:rPr>
          <w:rtl/>
        </w:rPr>
        <w:t xml:space="preserve"> </w:t>
      </w:r>
      <w:r w:rsidRPr="005A2F81">
        <w:rPr>
          <w:rtl/>
        </w:rPr>
        <w:t>הקטנה</w:t>
      </w:r>
      <w:r w:rsidR="005A3E84">
        <w:rPr>
          <w:rtl/>
        </w:rPr>
        <w:t xml:space="preserve"> </w:t>
      </w:r>
      <w:r w:rsidRPr="005A2F81">
        <w:rPr>
          <w:rtl/>
        </w:rPr>
        <w:t>משמעותית בתאונות הדרכים? ולצערי, אני לא בטוחה בזה. אני לא בטוחה בזה, כי</w:t>
      </w:r>
      <w:r w:rsidR="005A3E84">
        <w:rPr>
          <w:rtl/>
        </w:rPr>
        <w:t xml:space="preserve"> </w:t>
      </w:r>
      <w:r w:rsidRPr="005A2F81">
        <w:rPr>
          <w:rtl/>
        </w:rPr>
        <w:t>כמו כולם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מבלה בכבישים. ביליתי הבוקר בכביש בין תל</w:t>
      </w:r>
      <w:r w:rsidR="005A3E84">
        <w:rPr>
          <w:rtl/>
        </w:rPr>
        <w:t>-</w:t>
      </w:r>
      <w:r w:rsidRPr="005A2F81">
        <w:rPr>
          <w:rtl/>
        </w:rPr>
        <w:t>אביב לירושלים, וכמו</w:t>
      </w:r>
      <w:r w:rsidR="005A3E84">
        <w:rPr>
          <w:rtl/>
        </w:rPr>
        <w:t xml:space="preserve"> </w:t>
      </w:r>
      <w:r w:rsidRPr="005A2F81">
        <w:rPr>
          <w:rtl/>
        </w:rPr>
        <w:t>קודמי,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נודלמן,</w:t>
      </w:r>
      <w:r w:rsidR="005A3E84">
        <w:rPr>
          <w:rtl/>
        </w:rPr>
        <w:t xml:space="preserve"> </w:t>
      </w:r>
      <w:r w:rsidRPr="005A2F81">
        <w:rPr>
          <w:rtl/>
        </w:rPr>
        <w:t>מצאתי שבמסלול הלא</w:t>
      </w:r>
      <w:r w:rsidR="005A3E84">
        <w:rPr>
          <w:rtl/>
        </w:rPr>
        <w:t>-</w:t>
      </w:r>
      <w:r w:rsidRPr="005A2F81">
        <w:rPr>
          <w:rtl/>
        </w:rPr>
        <w:t>נכון, בצד שמאל של הכביש, נוהגים</w:t>
      </w:r>
      <w:r w:rsidR="005A3E84">
        <w:rPr>
          <w:rtl/>
        </w:rPr>
        <w:t xml:space="preserve"> </w:t>
      </w:r>
      <w:r w:rsidRPr="005A2F81">
        <w:rPr>
          <w:rtl/>
        </w:rPr>
        <w:t>כולם. אף אחד לא נראה לו שצריך לעבור לצד ימין.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תוך כדי דיבור נכנסה קבוצה של חיילים לשמוע את הדיון ומעניין גם מה </w:t>
      </w:r>
      <w:r w:rsidRPr="005A2F81">
        <w:t>IN</w:t>
      </w:r>
      <w:r w:rsidRPr="005A2F81">
        <w:rPr>
          <w:rtl/>
        </w:rPr>
        <w:t xml:space="preserve"> בעיני</w:t>
      </w:r>
      <w:r w:rsidR="005A3E84">
        <w:rPr>
          <w:rtl/>
        </w:rPr>
        <w:t xml:space="preserve"> </w:t>
      </w:r>
      <w:r w:rsidRPr="005A2F81">
        <w:rPr>
          <w:rtl/>
        </w:rPr>
        <w:t>הנוער;</w:t>
      </w:r>
      <w:r w:rsidR="005A3E84">
        <w:rPr>
          <w:rtl/>
        </w:rPr>
        <w:t xml:space="preserve"> </w:t>
      </w:r>
      <w:r w:rsidRPr="005A2F81">
        <w:rPr>
          <w:rtl/>
        </w:rPr>
        <w:t>האם</w:t>
      </w:r>
      <w:r w:rsidR="005A3E84">
        <w:rPr>
          <w:rtl/>
        </w:rPr>
        <w:t xml:space="preserve"> </w:t>
      </w:r>
      <w:r w:rsidRPr="005A2F81">
        <w:rPr>
          <w:rtl/>
        </w:rPr>
        <w:t>נהיגה</w:t>
      </w:r>
      <w:r w:rsidR="005A3E84">
        <w:rPr>
          <w:rtl/>
        </w:rPr>
        <w:t xml:space="preserve"> </w:t>
      </w:r>
      <w:r w:rsidRPr="005A2F81">
        <w:rPr>
          <w:rtl/>
        </w:rPr>
        <w:t>זהירה,</w:t>
      </w:r>
      <w:r w:rsidR="005A3E84">
        <w:rPr>
          <w:rtl/>
        </w:rPr>
        <w:t xml:space="preserve"> </w:t>
      </w:r>
      <w:r w:rsidRPr="005A2F81">
        <w:rPr>
          <w:rtl/>
        </w:rPr>
        <w:t>בטוחה, היא חלק ממשהו שייחשב ל</w:t>
      </w:r>
      <w:r w:rsidR="005A3E84">
        <w:rPr>
          <w:rtl/>
        </w:rPr>
        <w:t>-</w:t>
      </w:r>
      <w:r w:rsidRPr="005A2F81">
        <w:t>IN</w:t>
      </w:r>
      <w:r w:rsidRPr="005A2F81">
        <w:rPr>
          <w:rtl/>
        </w:rPr>
        <w:t>, או שזה יהיה מסוג</w:t>
      </w:r>
      <w:r w:rsidR="005A3E84">
        <w:rPr>
          <w:rtl/>
        </w:rPr>
        <w:t xml:space="preserve"> </w:t>
      </w:r>
      <w:r w:rsidRPr="005A2F81">
        <w:rPr>
          <w:rtl/>
        </w:rPr>
        <w:t>צורת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הנהיגה שבעקבותיה שולחים את הנהג, או אם היא נהגת </w:t>
      </w:r>
      <w:r w:rsidR="005A3E84">
        <w:rPr>
          <w:rtl/>
        </w:rPr>
        <w:t>–</w:t>
      </w:r>
      <w:r w:rsidRPr="005A2F81">
        <w:rPr>
          <w:rtl/>
        </w:rPr>
        <w:t xml:space="preserve"> למטבח, כי אנחנו צריכים</w:t>
      </w:r>
      <w:r w:rsidR="005A3E84">
        <w:rPr>
          <w:rtl/>
        </w:rPr>
        <w:t xml:space="preserve"> </w:t>
      </w:r>
      <w:r w:rsidRPr="005A2F81">
        <w:rPr>
          <w:rtl/>
        </w:rPr>
        <w:t>לנהוג מהר ואגרסיבי?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נראה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שיש</w:t>
      </w:r>
      <w:r w:rsidR="005A3E84">
        <w:rPr>
          <w:rtl/>
        </w:rPr>
        <w:t xml:space="preserve"> </w:t>
      </w:r>
      <w:r w:rsidRPr="005A2F81">
        <w:rPr>
          <w:rtl/>
        </w:rPr>
        <w:t>צורך</w:t>
      </w:r>
      <w:r w:rsidR="005A3E84">
        <w:rPr>
          <w:rtl/>
        </w:rPr>
        <w:t xml:space="preserve"> </w:t>
      </w:r>
      <w:r w:rsidRPr="005A2F81">
        <w:rPr>
          <w:rtl/>
        </w:rPr>
        <w:t>בנושא הזה לפתוח את החינוך קודם כול ברמת הילד, עוד לא</w:t>
      </w:r>
      <w:r w:rsidR="005A3E84">
        <w:rPr>
          <w:rtl/>
        </w:rPr>
        <w:t xml:space="preserve"> </w:t>
      </w:r>
      <w:r w:rsidRPr="005A2F81">
        <w:rPr>
          <w:rtl/>
        </w:rPr>
        <w:t>נהג,</w:t>
      </w:r>
      <w:r w:rsidR="005A3E84">
        <w:rPr>
          <w:rtl/>
        </w:rPr>
        <w:t xml:space="preserve"> </w:t>
      </w:r>
      <w:r w:rsidRPr="005A2F81">
        <w:rPr>
          <w:rtl/>
        </w:rPr>
        <w:t>עוד</w:t>
      </w:r>
      <w:r w:rsidR="005A3E84">
        <w:rPr>
          <w:rtl/>
        </w:rPr>
        <w:t xml:space="preserve"> </w:t>
      </w:r>
      <w:r w:rsidRPr="005A2F81">
        <w:rPr>
          <w:rtl/>
        </w:rPr>
        <w:t>מי שאין לו רשיון, כי אנחנו מבטאים בכביש חלק מתרבות שלמה, חלק מתרבות</w:t>
      </w:r>
      <w:r w:rsidR="005A3E84">
        <w:rPr>
          <w:rtl/>
        </w:rPr>
        <w:t xml:space="preserve"> </w:t>
      </w:r>
      <w:r w:rsidRPr="005A2F81">
        <w:rPr>
          <w:rtl/>
        </w:rPr>
        <w:t>של "סמוך", של "יהיה בסדר", של "אפשר לעקוף את החוק", זה גם די בסדר לעשות עבירות</w:t>
      </w:r>
      <w:r w:rsidR="005A3E84">
        <w:rPr>
          <w:rtl/>
        </w:rPr>
        <w:t xml:space="preserve"> </w:t>
      </w:r>
      <w:r w:rsidRPr="005A2F81">
        <w:rPr>
          <w:rtl/>
        </w:rPr>
        <w:t>תנועה.</w:t>
      </w:r>
      <w:r w:rsidR="005A3E84">
        <w:rPr>
          <w:rtl/>
        </w:rPr>
        <w:t xml:space="preserve"> </w:t>
      </w:r>
      <w:r w:rsidRPr="005A2F81">
        <w:rPr>
          <w:rtl/>
        </w:rPr>
        <w:t>זאת אומרת, זה לא בסדר, כי אולי אתה מקבל קנס או מועמד לדין, אבל מבחינה</w:t>
      </w:r>
      <w:r w:rsidR="005A3E84">
        <w:rPr>
          <w:rtl/>
        </w:rPr>
        <w:t xml:space="preserve"> </w:t>
      </w:r>
      <w:r w:rsidRPr="005A2F81">
        <w:rPr>
          <w:rtl/>
        </w:rPr>
        <w:t>חברתית אין בזה שום תווית שיש אתה איזו בעיה. עבירות תנועה למיניהן, ברוב המקרים,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נחשבות</w:t>
      </w:r>
      <w:r w:rsidR="005A3E84">
        <w:rPr>
          <w:rtl/>
        </w:rPr>
        <w:t xml:space="preserve"> </w:t>
      </w:r>
      <w:r w:rsidRPr="005A2F81">
        <w:rPr>
          <w:rtl/>
        </w:rPr>
        <w:t>לסוג העבירות שיש להתחשב בהן כשאתה דן בעניינו של אדם.</w:t>
      </w:r>
      <w:r w:rsidR="005A3E84">
        <w:rPr>
          <w:rtl/>
        </w:rPr>
        <w:t xml:space="preserve"> </w:t>
      </w:r>
      <w:r w:rsidRPr="005A2F81">
        <w:rPr>
          <w:rtl/>
        </w:rPr>
        <w:t>זה תהליך</w:t>
      </w:r>
      <w:r w:rsidR="005A3E84">
        <w:rPr>
          <w:rtl/>
        </w:rPr>
        <w:t xml:space="preserve"> </w:t>
      </w:r>
      <w:r w:rsidRPr="005A2F81">
        <w:rPr>
          <w:rtl/>
        </w:rPr>
        <w:t>ארוך יותר, זה תהליך שיארך יותר זמן, אבל זה תהליך שאנחנו לא יכולים להתעלם ממנו.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בתרבות</w:t>
      </w:r>
      <w:r w:rsidR="005A3E84">
        <w:rPr>
          <w:rtl/>
        </w:rPr>
        <w:t xml:space="preserve"> </w:t>
      </w:r>
      <w:r w:rsidRPr="005A2F81">
        <w:rPr>
          <w:rtl/>
        </w:rPr>
        <w:t>הכוללת שלנו אנחנו צריכים להתחיל לשנות ממנהגנו. להיות הצבר העוקצני</w:t>
      </w:r>
      <w:r w:rsidR="005A3E84">
        <w:rPr>
          <w:rtl/>
        </w:rPr>
        <w:t xml:space="preserve"> </w:t>
      </w:r>
      <w:r w:rsidRPr="005A2F81">
        <w:rPr>
          <w:rtl/>
        </w:rPr>
        <w:t>והחמוד,</w:t>
      </w:r>
      <w:r w:rsidR="005A3E84">
        <w:rPr>
          <w:rtl/>
        </w:rPr>
        <w:t xml:space="preserve"> </w:t>
      </w:r>
      <w:r w:rsidRPr="005A2F81">
        <w:rPr>
          <w:rtl/>
        </w:rPr>
        <w:t>אולי</w:t>
      </w:r>
      <w:r w:rsidR="005A3E84">
        <w:rPr>
          <w:rtl/>
        </w:rPr>
        <w:t xml:space="preserve"> </w:t>
      </w:r>
      <w:r w:rsidRPr="005A2F81">
        <w:rPr>
          <w:rtl/>
        </w:rPr>
        <w:t>פעם זה היה נחמד. לא יזיק לנו ללמוד קצת גם תרבות נהיגה וגם תרבות</w:t>
      </w:r>
      <w:r w:rsidR="005A3E84">
        <w:rPr>
          <w:rtl/>
        </w:rPr>
        <w:t xml:space="preserve"> </w:t>
      </w:r>
      <w:r w:rsidRPr="005A2F81">
        <w:rPr>
          <w:rtl/>
        </w:rPr>
        <w:t>אחרת,</w:t>
      </w:r>
      <w:r w:rsidR="005A3E84">
        <w:rPr>
          <w:rtl/>
        </w:rPr>
        <w:t xml:space="preserve"> </w:t>
      </w:r>
      <w:r w:rsidRPr="005A2F81">
        <w:rPr>
          <w:rtl/>
        </w:rPr>
        <w:t>שמצויה</w:t>
      </w:r>
      <w:r w:rsidR="005A3E84">
        <w:rPr>
          <w:rtl/>
        </w:rPr>
        <w:t xml:space="preserve"> </w:t>
      </w:r>
      <w:r w:rsidRPr="005A2F81">
        <w:rPr>
          <w:rtl/>
        </w:rPr>
        <w:t>בשאר</w:t>
      </w:r>
      <w:r w:rsidR="005A3E84">
        <w:rPr>
          <w:rtl/>
        </w:rPr>
        <w:t xml:space="preserve"> </w:t>
      </w:r>
      <w:r w:rsidRPr="005A2F81">
        <w:rPr>
          <w:rtl/>
        </w:rPr>
        <w:t>מדינות</w:t>
      </w:r>
      <w:r w:rsidR="005A3E84">
        <w:rPr>
          <w:rtl/>
        </w:rPr>
        <w:t xml:space="preserve"> </w:t>
      </w:r>
      <w:r w:rsidRPr="005A2F81">
        <w:rPr>
          <w:rtl/>
        </w:rPr>
        <w:t>העולם,</w:t>
      </w:r>
      <w:r w:rsidR="005A3E84">
        <w:rPr>
          <w:rtl/>
        </w:rPr>
        <w:t xml:space="preserve"> </w:t>
      </w:r>
      <w:r w:rsidRPr="005A2F81">
        <w:rPr>
          <w:rtl/>
        </w:rPr>
        <w:t>לאמץ את זה על הצד הטוב יותר בתרבות הנהיגה</w:t>
      </w:r>
      <w:r w:rsidR="005A3E84">
        <w:rPr>
          <w:rtl/>
        </w:rPr>
        <w:t xml:space="preserve"> </w:t>
      </w:r>
      <w:r w:rsidRPr="005A2F81">
        <w:rPr>
          <w:rtl/>
        </w:rPr>
        <w:t>בכביש.</w:t>
      </w:r>
      <w:r w:rsidR="005A3E84">
        <w:rPr>
          <w:rtl/>
        </w:rPr>
        <w:t xml:space="preserve"> </w:t>
      </w:r>
      <w:r w:rsidRPr="005A2F81">
        <w:rPr>
          <w:rtl/>
        </w:rPr>
        <w:t>והתפקיד</w:t>
      </w:r>
      <w:r w:rsidR="005A3E84">
        <w:rPr>
          <w:rtl/>
        </w:rPr>
        <w:t xml:space="preserve"> </w:t>
      </w:r>
      <w:r w:rsidRPr="005A2F81">
        <w:rPr>
          <w:rtl/>
        </w:rPr>
        <w:t>שלנו,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הממשלה,</w:t>
      </w:r>
      <w:r w:rsidR="005A3E84">
        <w:rPr>
          <w:rtl/>
        </w:rPr>
        <w:t xml:space="preserve"> </w:t>
      </w:r>
      <w:r w:rsidRPr="005A2F81">
        <w:rPr>
          <w:rtl/>
        </w:rPr>
        <w:t>של הכנסת, הוא להעביר את המסרים האלה, בין</w:t>
      </w:r>
      <w:r w:rsidR="005A3E84">
        <w:rPr>
          <w:rtl/>
        </w:rPr>
        <w:t xml:space="preserve"> </w:t>
      </w:r>
      <w:r w:rsidRPr="005A2F81">
        <w:rPr>
          <w:rtl/>
        </w:rPr>
        <w:t>היתר,</w:t>
      </w:r>
      <w:r w:rsidR="005A3E84">
        <w:rPr>
          <w:rtl/>
        </w:rPr>
        <w:t xml:space="preserve"> </w:t>
      </w:r>
      <w:r w:rsidRPr="005A2F81">
        <w:rPr>
          <w:rtl/>
        </w:rPr>
        <w:t>לחבר'ה</w:t>
      </w:r>
      <w:r w:rsidR="005A3E84">
        <w:rPr>
          <w:rtl/>
        </w:rPr>
        <w:t xml:space="preserve"> </w:t>
      </w:r>
      <w:r w:rsidRPr="005A2F81">
        <w:rPr>
          <w:rtl/>
        </w:rPr>
        <w:t>הצעירים שמחכים לרגע שהם יקבלו את המפתח כדי "לקרוע את הכביש". אל</w:t>
      </w:r>
      <w:r w:rsidR="005A3E84">
        <w:rPr>
          <w:rtl/>
        </w:rPr>
        <w:t xml:space="preserve"> </w:t>
      </w:r>
      <w:r w:rsidRPr="005A2F81">
        <w:rPr>
          <w:rtl/>
        </w:rPr>
        <w:t>תקרעו אותו.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 הכנסת מאיר שטרית.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דני נווה. אם הוא לא יהיה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חברת הכנסת ענת מאור.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שטרית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רבותי חברי הכנסת, אדוני שר התחבורה, כאשר מדי שנה נהרגים</w:t>
      </w:r>
      <w:r w:rsidR="005A3E84">
        <w:rPr>
          <w:rtl/>
        </w:rPr>
        <w:t xml:space="preserve"> </w:t>
      </w:r>
      <w:r w:rsidRPr="005A2F81">
        <w:rPr>
          <w:rtl/>
        </w:rPr>
        <w:t>בארץ</w:t>
      </w:r>
      <w:r w:rsidR="005A3E84">
        <w:rPr>
          <w:rtl/>
        </w:rPr>
        <w:t xml:space="preserve"> </w:t>
      </w:r>
      <w:r w:rsidRPr="005A2F81">
        <w:rPr>
          <w:rtl/>
        </w:rPr>
        <w:t>כ</w:t>
      </w:r>
      <w:r w:rsidR="005A3E84">
        <w:rPr>
          <w:rtl/>
        </w:rPr>
        <w:t>-</w:t>
      </w:r>
      <w:r w:rsidRPr="005A2F81">
        <w:rPr>
          <w:rtl/>
        </w:rPr>
        <w:t>500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בתאונות</w:t>
      </w:r>
      <w:r w:rsidR="005A3E84">
        <w:rPr>
          <w:rtl/>
        </w:rPr>
        <w:t xml:space="preserve"> </w:t>
      </w:r>
      <w:r w:rsidRPr="005A2F81">
        <w:rPr>
          <w:rtl/>
        </w:rPr>
        <w:t>דרכים,</w:t>
      </w:r>
      <w:r w:rsidR="005A3E84">
        <w:rPr>
          <w:rtl/>
        </w:rPr>
        <w:t xml:space="preserve"> </w:t>
      </w:r>
      <w:r w:rsidRPr="005A2F81">
        <w:rPr>
          <w:rtl/>
        </w:rPr>
        <w:t>זה לא ריאלי שניתן יהיה לשנות את המספר הזה</w:t>
      </w:r>
      <w:r w:rsidR="005A3E84">
        <w:rPr>
          <w:rtl/>
        </w:rPr>
        <w:t xml:space="preserve"> </w:t>
      </w:r>
      <w:r w:rsidRPr="005A2F81">
        <w:rPr>
          <w:rtl/>
        </w:rPr>
        <w:t>במהרה.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להתייחס לעניין הזה כאל דבר שצריך להיאבק ולהילחם בו, כאילו אנחנו</w:t>
      </w:r>
      <w:r w:rsidR="005A3E84">
        <w:rPr>
          <w:rtl/>
        </w:rPr>
        <w:t xml:space="preserve"> </w:t>
      </w:r>
      <w:r w:rsidRPr="005A2F81">
        <w:rPr>
          <w:rtl/>
        </w:rPr>
        <w:t>נאבקים ממש באויב חיצוני.</w:t>
      </w:r>
    </w:p>
    <w:p w:rsidR="005A3E84" w:rsidRDefault="005A3E84" w:rsidP="005A3E84">
      <w:pPr>
        <w:rPr>
          <w:rtl/>
        </w:rPr>
      </w:pPr>
    </w:p>
    <w:p w:rsidR="005A3E84" w:rsidRDefault="005A2F81" w:rsidP="009D6556">
      <w:pPr>
        <w:rPr>
          <w:rtl/>
        </w:rPr>
      </w:pPr>
      <w:r w:rsidRPr="005A2F81">
        <w:rPr>
          <w:rtl/>
        </w:rPr>
        <w:t>במעבר</w:t>
      </w:r>
      <w:r w:rsidR="005A3E84">
        <w:rPr>
          <w:rtl/>
        </w:rPr>
        <w:t xml:space="preserve"> </w:t>
      </w:r>
      <w:r w:rsidRPr="005A2F81">
        <w:rPr>
          <w:rtl/>
        </w:rPr>
        <w:t>שלך</w:t>
      </w:r>
      <w:r w:rsidR="005A3E84">
        <w:rPr>
          <w:rtl/>
        </w:rPr>
        <w:t xml:space="preserve"> </w:t>
      </w:r>
      <w:r w:rsidRPr="005A2F81">
        <w:rPr>
          <w:rtl/>
        </w:rPr>
        <w:t>מתפקיד</w:t>
      </w:r>
      <w:r w:rsidR="005A3E84">
        <w:rPr>
          <w:rtl/>
        </w:rPr>
        <w:t xml:space="preserve"> </w:t>
      </w:r>
      <w:r w:rsidRPr="005A2F81">
        <w:rPr>
          <w:rtl/>
        </w:rPr>
        <w:t>שר הביטחון למשרד התחבורה, אני מקווה שבאת למשרד הזה עם</w:t>
      </w:r>
      <w:r w:rsidR="005A3E84">
        <w:rPr>
          <w:rtl/>
        </w:rPr>
        <w:t xml:space="preserve"> </w:t>
      </w:r>
      <w:r w:rsidRPr="005A2F81">
        <w:rPr>
          <w:rtl/>
        </w:rPr>
        <w:t>אותו</w:t>
      </w:r>
      <w:r w:rsidR="005A3E84">
        <w:rPr>
          <w:rtl/>
        </w:rPr>
        <w:t xml:space="preserve"> </w:t>
      </w:r>
      <w:r w:rsidR="009D6556">
        <w:t>drive</w:t>
      </w:r>
      <w:r w:rsidRPr="005A2F81">
        <w:rPr>
          <w:rtl/>
        </w:rPr>
        <w:t xml:space="preserve"> שהיה לך כשר הביטחון. אני חושב שצריך להתייחס לעניין הזה בדיוק באותה</w:t>
      </w:r>
      <w:r w:rsidR="005A3E84">
        <w:rPr>
          <w:rtl/>
        </w:rPr>
        <w:t xml:space="preserve"> </w:t>
      </w:r>
      <w:r w:rsidRPr="005A2F81">
        <w:rPr>
          <w:rtl/>
        </w:rPr>
        <w:t>צורה,</w:t>
      </w:r>
      <w:r w:rsidR="005A3E84">
        <w:rPr>
          <w:rtl/>
        </w:rPr>
        <w:t xml:space="preserve"> </w:t>
      </w:r>
      <w:r w:rsidRPr="005A2F81">
        <w:rPr>
          <w:rtl/>
        </w:rPr>
        <w:t>אולי</w:t>
      </w:r>
      <w:r w:rsidR="005A3E84">
        <w:rPr>
          <w:rtl/>
        </w:rPr>
        <w:t xml:space="preserve"> </w:t>
      </w:r>
      <w:r w:rsidRPr="005A2F81">
        <w:rPr>
          <w:rtl/>
        </w:rPr>
        <w:t>אפילו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חמורה.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מאבדים</w:t>
      </w:r>
      <w:r w:rsidR="005A3E84">
        <w:rPr>
          <w:rtl/>
        </w:rPr>
        <w:t xml:space="preserve"> </w:t>
      </w:r>
      <w:r w:rsidRPr="005A2F81">
        <w:rPr>
          <w:rtl/>
        </w:rPr>
        <w:t>כל כך הרבה אנשים במערכות</w:t>
      </w:r>
      <w:r w:rsidR="005A3E84">
        <w:rPr>
          <w:rtl/>
        </w:rPr>
        <w:t xml:space="preserve"> </w:t>
      </w:r>
      <w:r w:rsidRPr="005A2F81">
        <w:rPr>
          <w:rtl/>
        </w:rPr>
        <w:t>חיצוניות</w:t>
      </w:r>
      <w:r w:rsidR="005A3E84">
        <w:rPr>
          <w:rtl/>
        </w:rPr>
        <w:t xml:space="preserve"> </w:t>
      </w:r>
      <w:r w:rsidRPr="005A2F81">
        <w:rPr>
          <w:rtl/>
        </w:rPr>
        <w:t>במלחמות</w:t>
      </w:r>
      <w:r w:rsidR="005A3E84">
        <w:rPr>
          <w:rtl/>
        </w:rPr>
        <w:t xml:space="preserve"> </w:t>
      </w:r>
      <w:r w:rsidRPr="005A2F81">
        <w:rPr>
          <w:rtl/>
        </w:rPr>
        <w:t>ישראל היום: לא מול הלבנונים, לא מול הסורים ולא מול המחבלים.</w:t>
      </w:r>
      <w:r w:rsidR="005A3E84">
        <w:rPr>
          <w:rtl/>
        </w:rPr>
        <w:t xml:space="preserve"> </w:t>
      </w:r>
      <w:r w:rsidRPr="005A2F81">
        <w:rPr>
          <w:rtl/>
        </w:rPr>
        <w:t>אנחנו מאבדים 500 איש כל שנה, לפחות בשנים האחרונות, בתאונות דרכים, ונפצעים אלפי</w:t>
      </w:r>
      <w:r w:rsidR="005A3E84">
        <w:rPr>
          <w:rtl/>
        </w:rPr>
        <w:t xml:space="preserve"> </w:t>
      </w:r>
      <w:r w:rsidRPr="005A2F81">
        <w:rPr>
          <w:rtl/>
        </w:rPr>
        <w:t>אנשים.</w:t>
      </w:r>
    </w:p>
    <w:p w:rsidR="005A3E84" w:rsidRDefault="005A3E84" w:rsidP="005A3E84">
      <w:pPr>
        <w:rPr>
          <w:rtl/>
        </w:rPr>
      </w:pPr>
    </w:p>
    <w:p w:rsidR="005A3E84" w:rsidRDefault="005A2F81" w:rsidP="009D6556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יודע</w:t>
      </w:r>
      <w:r w:rsidR="005A3E84">
        <w:rPr>
          <w:rtl/>
        </w:rPr>
        <w:t xml:space="preserve"> </w:t>
      </w:r>
      <w:r w:rsidRPr="005A2F81">
        <w:rPr>
          <w:rtl/>
        </w:rPr>
        <w:t>שאין</w:t>
      </w:r>
      <w:r w:rsidR="005A3E84">
        <w:rPr>
          <w:rtl/>
        </w:rPr>
        <w:t xml:space="preserve"> </w:t>
      </w:r>
      <w:r w:rsidRPr="005A2F81">
        <w:rPr>
          <w:rtl/>
        </w:rPr>
        <w:t>פתרון</w:t>
      </w:r>
      <w:r w:rsidR="005A3E84">
        <w:rPr>
          <w:rtl/>
        </w:rPr>
        <w:t xml:space="preserve"> </w:t>
      </w:r>
      <w:r w:rsidRPr="005A2F81">
        <w:rPr>
          <w:rtl/>
        </w:rPr>
        <w:t>קסם.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נמנה עם אלה שחושבים שאין שום פתרון של</w:t>
      </w:r>
      <w:r w:rsidR="005A3E84">
        <w:rPr>
          <w:rtl/>
        </w:rPr>
        <w:t xml:space="preserve"> </w:t>
      </w:r>
      <w:r w:rsidRPr="005A2F81">
        <w:rPr>
          <w:rtl/>
        </w:rPr>
        <w:t>"זבנג</w:t>
      </w:r>
      <w:r w:rsidR="005A3E84">
        <w:rPr>
          <w:rtl/>
        </w:rPr>
        <w:t xml:space="preserve"> </w:t>
      </w:r>
      <w:r w:rsidRPr="005A2F81">
        <w:rPr>
          <w:rtl/>
        </w:rPr>
        <w:t>וגמרנו".</w:t>
      </w:r>
      <w:r w:rsidR="005A3E84">
        <w:rPr>
          <w:rtl/>
        </w:rPr>
        <w:t xml:space="preserve"> </w:t>
      </w:r>
      <w:r w:rsidRPr="005A2F81">
        <w:rPr>
          <w:rtl/>
        </w:rPr>
        <w:t>אני גם לא מאמין, אגב, בהעלאת הקנסות, בהחמרת הקנסות, בכל מיני</w:t>
      </w:r>
      <w:r w:rsidR="005A3E84">
        <w:rPr>
          <w:rtl/>
        </w:rPr>
        <w:t xml:space="preserve"> </w:t>
      </w:r>
      <w:r w:rsidRPr="005A2F81">
        <w:rPr>
          <w:rtl/>
        </w:rPr>
        <w:t>רעיונות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="009D6556">
        <w:t>more of the same</w:t>
      </w:r>
      <w:r w:rsidRPr="005A2F81">
        <w:rPr>
          <w:rtl/>
        </w:rPr>
        <w:t>;</w:t>
      </w:r>
      <w:r w:rsidR="005A3E84">
        <w:rPr>
          <w:rtl/>
        </w:rPr>
        <w:t xml:space="preserve"> </w:t>
      </w:r>
      <w:r w:rsidRPr="005A2F81">
        <w:rPr>
          <w:rtl/>
        </w:rPr>
        <w:t>מה שהיה הוא שיהיה. עובדה שזה לא עוזר.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מאז</w:t>
      </w:r>
      <w:r w:rsidR="005A3E84">
        <w:rPr>
          <w:rtl/>
        </w:rPr>
        <w:t xml:space="preserve"> </w:t>
      </w:r>
      <w:r w:rsidRPr="005A2F81">
        <w:rPr>
          <w:rtl/>
        </w:rPr>
        <w:t>אני בכנסת העלו את הקנסות על המהירות פי כמה וכמה, ויש צבר של כמעט 720</w:t>
      </w:r>
      <w:r w:rsidR="005A3E84">
        <w:rPr>
          <w:rtl/>
        </w:rPr>
        <w:t xml:space="preserve"> </w:t>
      </w:r>
      <w:r w:rsidRPr="005A2F81">
        <w:rPr>
          <w:rtl/>
        </w:rPr>
        <w:t>מיליון</w:t>
      </w:r>
      <w:r w:rsidR="005A3E84">
        <w:rPr>
          <w:rtl/>
        </w:rPr>
        <w:t xml:space="preserve"> </w:t>
      </w:r>
      <w:r w:rsidRPr="005A2F81">
        <w:rPr>
          <w:rtl/>
        </w:rPr>
        <w:t>שקל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קנסות, רפורטים על תנועה, שאי</w:t>
      </w:r>
      <w:r w:rsidR="005A3E84">
        <w:rPr>
          <w:rtl/>
        </w:rPr>
        <w:t>-</w:t>
      </w:r>
      <w:r w:rsidRPr="005A2F81">
        <w:rPr>
          <w:rtl/>
        </w:rPr>
        <w:t>אפשר לגבות אותם ואין גובים אותם.</w:t>
      </w:r>
      <w:r w:rsidR="005A3E84">
        <w:rPr>
          <w:rtl/>
        </w:rPr>
        <w:t xml:space="preserve"> </w:t>
      </w:r>
      <w:r w:rsidRPr="005A2F81">
        <w:rPr>
          <w:rtl/>
        </w:rPr>
        <w:t>הנה מקור כספי. אין גובים אותם. זה יוצר מצב יותר חמור: מאחר שאנשים אינם משלמים,</w:t>
      </w:r>
      <w:r w:rsidR="005A3E84">
        <w:rPr>
          <w:rtl/>
        </w:rPr>
        <w:t xml:space="preserve"> </w:t>
      </w:r>
      <w:r w:rsidRPr="005A2F81">
        <w:rPr>
          <w:rtl/>
        </w:rPr>
        <w:t>הקנסות</w:t>
      </w:r>
      <w:r w:rsidR="005A3E84">
        <w:rPr>
          <w:rtl/>
        </w:rPr>
        <w:t xml:space="preserve"> </w:t>
      </w:r>
      <w:r w:rsidRPr="005A2F81">
        <w:rPr>
          <w:rtl/>
        </w:rPr>
        <w:t>הולכים</w:t>
      </w:r>
      <w:r w:rsidR="005A3E84">
        <w:rPr>
          <w:rtl/>
        </w:rPr>
        <w:t xml:space="preserve"> </w:t>
      </w:r>
      <w:r w:rsidRPr="005A2F81">
        <w:rPr>
          <w:rtl/>
        </w:rPr>
        <w:t>ומתערמים</w:t>
      </w:r>
      <w:r w:rsidR="005A3E84">
        <w:rPr>
          <w:rtl/>
        </w:rPr>
        <w:t xml:space="preserve"> </w:t>
      </w:r>
      <w:r w:rsidRPr="005A2F81">
        <w:rPr>
          <w:rtl/>
        </w:rPr>
        <w:t>בגלל</w:t>
      </w:r>
      <w:r w:rsidR="005A3E84">
        <w:rPr>
          <w:rtl/>
        </w:rPr>
        <w:t xml:space="preserve"> </w:t>
      </w:r>
      <w:r w:rsidRPr="005A2F81">
        <w:rPr>
          <w:rtl/>
        </w:rPr>
        <w:t>הריבית</w:t>
      </w:r>
      <w:r w:rsidR="005A3E84">
        <w:rPr>
          <w:rtl/>
        </w:rPr>
        <w:t xml:space="preserve"> </w:t>
      </w:r>
      <w:r w:rsidRPr="005A2F81">
        <w:rPr>
          <w:rtl/>
        </w:rPr>
        <w:t>וההצמדה,</w:t>
      </w:r>
      <w:r w:rsidR="005A3E84">
        <w:rPr>
          <w:rtl/>
        </w:rPr>
        <w:t xml:space="preserve"> </w:t>
      </w:r>
      <w:r w:rsidRPr="005A2F81">
        <w:rPr>
          <w:rtl/>
        </w:rPr>
        <w:t>ואז שוללים לאנשים את הרשיון.</w:t>
      </w:r>
      <w:r w:rsidR="005A3E84">
        <w:rPr>
          <w:rtl/>
        </w:rPr>
        <w:t xml:space="preserve"> </w:t>
      </w:r>
      <w:r w:rsidRPr="005A2F81">
        <w:rPr>
          <w:rtl/>
        </w:rPr>
        <w:t>קובעים</w:t>
      </w:r>
      <w:r w:rsidR="005A3E84">
        <w:rPr>
          <w:rtl/>
        </w:rPr>
        <w:t xml:space="preserve"> </w:t>
      </w:r>
      <w:r w:rsidRPr="005A2F81">
        <w:rPr>
          <w:rtl/>
        </w:rPr>
        <w:t>להם</w:t>
      </w:r>
      <w:r w:rsidR="005A3E84">
        <w:rPr>
          <w:rtl/>
        </w:rPr>
        <w:t xml:space="preserve"> </w:t>
      </w:r>
      <w:r w:rsidRPr="005A2F81">
        <w:rPr>
          <w:rtl/>
        </w:rPr>
        <w:t>שהם</w:t>
      </w:r>
      <w:r w:rsidR="005A3E84">
        <w:rPr>
          <w:rtl/>
        </w:rPr>
        <w:t xml:space="preserve"> </w:t>
      </w:r>
      <w:r w:rsidRPr="005A2F81">
        <w:rPr>
          <w:rtl/>
        </w:rPr>
        <w:t>אינם יכולים לחדש את רשיון הנהיגה שלהם אם לא שילמו את הקנסות.</w:t>
      </w:r>
      <w:r w:rsidR="005A3E84">
        <w:rPr>
          <w:rtl/>
        </w:rPr>
        <w:t xml:space="preserve"> </w:t>
      </w:r>
      <w:r w:rsidRPr="005A2F81">
        <w:rPr>
          <w:rtl/>
        </w:rPr>
        <w:t>ומה</w:t>
      </w:r>
      <w:r w:rsidR="005A3E84">
        <w:rPr>
          <w:rtl/>
        </w:rPr>
        <w:t xml:space="preserve"> </w:t>
      </w:r>
      <w:r w:rsidRPr="005A2F81">
        <w:rPr>
          <w:rtl/>
        </w:rPr>
        <w:t>עושים אנשים? על</w:t>
      </w:r>
      <w:r w:rsidR="005A3E84">
        <w:rPr>
          <w:rtl/>
        </w:rPr>
        <w:t>-</w:t>
      </w:r>
      <w:r w:rsidRPr="005A2F81">
        <w:rPr>
          <w:rtl/>
        </w:rPr>
        <w:t>פי דיווח שקיבלנו בוועדת הכלכלה, כ</w:t>
      </w:r>
      <w:r w:rsidR="005A3E84">
        <w:rPr>
          <w:rtl/>
        </w:rPr>
        <w:t>-</w:t>
      </w:r>
      <w:r w:rsidRPr="005A2F81">
        <w:rPr>
          <w:rtl/>
        </w:rPr>
        <w:t>40,000 איש ומעלה נוסעים</w:t>
      </w:r>
      <w:r w:rsidR="005A3E84">
        <w:rPr>
          <w:rtl/>
        </w:rPr>
        <w:t xml:space="preserve"> </w:t>
      </w:r>
      <w:r w:rsidRPr="005A2F81">
        <w:rPr>
          <w:rtl/>
        </w:rPr>
        <w:t>בעצם</w:t>
      </w:r>
      <w:r w:rsidR="005A3E84">
        <w:rPr>
          <w:rtl/>
        </w:rPr>
        <w:t xml:space="preserve"> </w:t>
      </w:r>
      <w:r w:rsidRPr="005A2F81">
        <w:rPr>
          <w:rtl/>
        </w:rPr>
        <w:t>בלי רשיונות.</w:t>
      </w:r>
      <w:r w:rsidR="005A3E84">
        <w:rPr>
          <w:rtl/>
        </w:rPr>
        <w:t xml:space="preserve"> </w:t>
      </w:r>
      <w:r w:rsidRPr="005A2F81">
        <w:rPr>
          <w:rtl/>
        </w:rPr>
        <w:t>תם זמן הרשיון, פג תוקפו, הם אינם יכולים לחדש את הרשיון, כי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להם</w:t>
      </w:r>
      <w:r w:rsidR="005A3E84">
        <w:rPr>
          <w:rtl/>
        </w:rPr>
        <w:t xml:space="preserve"> </w:t>
      </w:r>
      <w:r w:rsidRPr="005A2F81">
        <w:rPr>
          <w:rtl/>
        </w:rPr>
        <w:t>כסף לשלם את כל הרפורטים שהצטברו, אז הם נוסעים בלי רשיון, בהנחה שאולי</w:t>
      </w:r>
      <w:r w:rsidR="005A3E84">
        <w:rPr>
          <w:rtl/>
        </w:rPr>
        <w:t xml:space="preserve"> </w:t>
      </w:r>
      <w:r w:rsidRPr="005A2F81">
        <w:rPr>
          <w:rtl/>
        </w:rPr>
        <w:t>יתפוס</w:t>
      </w:r>
      <w:r w:rsidR="005A3E84">
        <w:rPr>
          <w:rtl/>
        </w:rPr>
        <w:t xml:space="preserve"> </w:t>
      </w:r>
      <w:r w:rsidRPr="005A2F81">
        <w:rPr>
          <w:rtl/>
        </w:rPr>
        <w:t>אותם</w:t>
      </w:r>
      <w:r w:rsidR="005A3E84">
        <w:rPr>
          <w:rtl/>
        </w:rPr>
        <w:t xml:space="preserve"> </w:t>
      </w:r>
      <w:r w:rsidRPr="005A2F81">
        <w:rPr>
          <w:rtl/>
        </w:rPr>
        <w:t>שוטר ואולי לא יתפוס אותם שוטר. אי</w:t>
      </w:r>
      <w:r w:rsidR="005A3E84">
        <w:rPr>
          <w:rtl/>
        </w:rPr>
        <w:t>-</w:t>
      </w:r>
      <w:r w:rsidRPr="005A2F81">
        <w:rPr>
          <w:rtl/>
        </w:rPr>
        <w:t>אפשר להמשיך להחזיק את האנשים כל</w:t>
      </w:r>
      <w:r w:rsidR="005A3E84">
        <w:rPr>
          <w:rtl/>
        </w:rPr>
        <w:t xml:space="preserve"> </w:t>
      </w:r>
      <w:r w:rsidRPr="005A2F81">
        <w:rPr>
          <w:rtl/>
        </w:rPr>
        <w:t>הזמן על בסיס של עבריינים.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מאמין בשלוש דרכים עיקריות: 1. השקעה נרחבת בתשתית, כי אין בלתה. לעשות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כביש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>-</w:t>
      </w:r>
      <w:r w:rsidRPr="005A2F81">
        <w:rPr>
          <w:rtl/>
        </w:rPr>
        <w:t>עירוני</w:t>
      </w:r>
      <w:r w:rsidR="005A3E84">
        <w:rPr>
          <w:rtl/>
        </w:rPr>
        <w:t xml:space="preserve"> </w:t>
      </w:r>
      <w:r w:rsidRPr="005A2F81">
        <w:rPr>
          <w:rtl/>
        </w:rPr>
        <w:t>לכביש</w:t>
      </w:r>
      <w:r w:rsidR="005A3E84">
        <w:rPr>
          <w:rtl/>
        </w:rPr>
        <w:t xml:space="preserve"> </w:t>
      </w:r>
      <w:r w:rsidRPr="005A2F81">
        <w:rPr>
          <w:rtl/>
        </w:rPr>
        <w:t>רב</w:t>
      </w:r>
      <w:r w:rsidR="005A3E84">
        <w:rPr>
          <w:rtl/>
        </w:rPr>
        <w:t>-</w:t>
      </w:r>
      <w:r w:rsidRPr="005A2F81">
        <w:rPr>
          <w:rtl/>
        </w:rPr>
        <w:t>מסלולי.</w:t>
      </w:r>
      <w:r w:rsidR="005A3E84">
        <w:rPr>
          <w:rtl/>
        </w:rPr>
        <w:t xml:space="preserve"> </w:t>
      </w:r>
      <w:r w:rsidRPr="005A2F81">
        <w:rPr>
          <w:rtl/>
        </w:rPr>
        <w:t xml:space="preserve">כל צומת </w:t>
      </w:r>
      <w:r w:rsidR="005A3E84">
        <w:rPr>
          <w:rtl/>
        </w:rPr>
        <w:t>–</w:t>
      </w:r>
      <w:r w:rsidRPr="005A2F81">
        <w:rPr>
          <w:rtl/>
        </w:rPr>
        <w:t xml:space="preserve"> מחלף. הפרדה בין הכבישים. זה</w:t>
      </w:r>
      <w:r w:rsidR="005A3E84">
        <w:rPr>
          <w:rtl/>
        </w:rPr>
        <w:t xml:space="preserve"> </w:t>
      </w:r>
      <w:r w:rsidRPr="005A2F81">
        <w:rPr>
          <w:rtl/>
        </w:rPr>
        <w:t>עולה</w:t>
      </w:r>
      <w:r w:rsidR="005A3E84">
        <w:rPr>
          <w:rtl/>
        </w:rPr>
        <w:t xml:space="preserve"> </w:t>
      </w:r>
      <w:r w:rsidRPr="005A2F81">
        <w:rPr>
          <w:rtl/>
        </w:rPr>
        <w:t>כסף,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שווה</w:t>
      </w:r>
      <w:r w:rsidR="005A3E84">
        <w:rPr>
          <w:rtl/>
        </w:rPr>
        <w:t xml:space="preserve"> </w:t>
      </w:r>
      <w:r w:rsidRPr="005A2F81">
        <w:rPr>
          <w:rtl/>
        </w:rPr>
        <w:t>זהב,</w:t>
      </w:r>
      <w:r w:rsidR="005A3E84">
        <w:rPr>
          <w:rtl/>
        </w:rPr>
        <w:t xml:space="preserve"> </w:t>
      </w:r>
      <w:r w:rsidRPr="005A2F81">
        <w:rPr>
          <w:rtl/>
        </w:rPr>
        <w:t>זה חוסך הוצאה ענקית, וצריך להגדיל את התקציבים</w:t>
      </w:r>
      <w:r w:rsidR="005A3E84">
        <w:rPr>
          <w:rtl/>
        </w:rPr>
        <w:t xml:space="preserve"> </w:t>
      </w:r>
      <w:r w:rsidRPr="005A2F81">
        <w:rPr>
          <w:rtl/>
        </w:rPr>
        <w:t>לתחבורה.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2.</w:t>
      </w:r>
      <w:r w:rsidR="005A3E84">
        <w:rPr>
          <w:rtl/>
        </w:rPr>
        <w:t xml:space="preserve"> </w:t>
      </w:r>
      <w:r w:rsidRPr="005A2F81">
        <w:rPr>
          <w:rtl/>
        </w:rPr>
        <w:t>תחבורה</w:t>
      </w:r>
      <w:r w:rsidR="005A3E84">
        <w:rPr>
          <w:rtl/>
        </w:rPr>
        <w:t xml:space="preserve"> </w:t>
      </w:r>
      <w:r w:rsidRPr="005A2F81">
        <w:rPr>
          <w:rtl/>
        </w:rPr>
        <w:t>ציבורית, ובתוך זה באמת רכבת. ראיתי שבתקציב השנה השר ייעד סכום</w:t>
      </w:r>
      <w:r w:rsidR="005A3E84">
        <w:rPr>
          <w:rtl/>
        </w:rPr>
        <w:t xml:space="preserve"> </w:t>
      </w:r>
      <w:r w:rsidRPr="005A2F81">
        <w:rPr>
          <w:rtl/>
        </w:rPr>
        <w:t>גדול</w:t>
      </w:r>
      <w:r w:rsidR="005A3E84">
        <w:rPr>
          <w:rtl/>
        </w:rPr>
        <w:t xml:space="preserve"> </w:t>
      </w:r>
      <w:r w:rsidRPr="005A2F81">
        <w:rPr>
          <w:rtl/>
        </w:rPr>
        <w:t>מאוד לרכבת, בניגוד, אגב, לעבר. יש פה ממש הקצאה ספציפית לרכבת ישראל, ואני</w:t>
      </w:r>
      <w:r w:rsidR="005A3E84">
        <w:rPr>
          <w:rtl/>
        </w:rPr>
        <w:t xml:space="preserve"> </w:t>
      </w:r>
      <w:r w:rsidRPr="005A2F81">
        <w:rPr>
          <w:rtl/>
        </w:rPr>
        <w:t>מברך</w:t>
      </w:r>
      <w:r w:rsidR="005A3E84">
        <w:rPr>
          <w:rtl/>
        </w:rPr>
        <w:t xml:space="preserve"> </w:t>
      </w:r>
      <w:r w:rsidRPr="005A2F81">
        <w:rPr>
          <w:rtl/>
        </w:rPr>
        <w:t>על כך בכל לבי.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חושב,</w:t>
      </w:r>
      <w:r w:rsidR="005A3E84">
        <w:rPr>
          <w:rtl/>
        </w:rPr>
        <w:t xml:space="preserve"> </w:t>
      </w:r>
      <w:r w:rsidRPr="005A2F81">
        <w:rPr>
          <w:rtl/>
        </w:rPr>
        <w:t>ואמרתי לך זאת בוועדה, שאפשר להאיץ את פיתוח הרכבת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שימוש</w:t>
      </w:r>
      <w:r w:rsidR="005A3E84">
        <w:rPr>
          <w:rtl/>
        </w:rPr>
        <w:t xml:space="preserve"> </w:t>
      </w:r>
      <w:r w:rsidRPr="005A2F81">
        <w:rPr>
          <w:rtl/>
        </w:rPr>
        <w:t>לא במשאבי ממשלה אלא במשאבים חיצוניים של יזמים פרטיים שישקיעו את</w:t>
      </w:r>
      <w:r w:rsidR="005A3E84">
        <w:rPr>
          <w:rtl/>
        </w:rPr>
        <w:t xml:space="preserve"> </w:t>
      </w:r>
      <w:r w:rsidRPr="005A2F81">
        <w:rPr>
          <w:rtl/>
        </w:rPr>
        <w:t>כספם שלהם ברכבת. ההערכה שלי היא שיש כאלה. כדאי פשוט לגייס אותם.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אגב,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מיני</w:t>
      </w:r>
      <w:r w:rsidR="005A3E84">
        <w:rPr>
          <w:rtl/>
        </w:rPr>
        <w:t xml:space="preserve"> </w:t>
      </w:r>
      <w:r w:rsidRPr="005A2F81">
        <w:rPr>
          <w:rtl/>
        </w:rPr>
        <w:t>פתרונות</w:t>
      </w:r>
      <w:r w:rsidR="005A3E84">
        <w:rPr>
          <w:rtl/>
        </w:rPr>
        <w:t xml:space="preserve"> </w:t>
      </w:r>
      <w:r w:rsidRPr="005A2F81">
        <w:rPr>
          <w:rtl/>
        </w:rPr>
        <w:t>אלטרנטיביים</w:t>
      </w:r>
      <w:r w:rsidR="005A3E84">
        <w:rPr>
          <w:rtl/>
        </w:rPr>
        <w:t xml:space="preserve"> </w:t>
      </w:r>
      <w:r w:rsidRPr="005A2F81">
        <w:rPr>
          <w:rtl/>
        </w:rPr>
        <w:t>לגייס כסף אם הממשלה מסכימה. זאת</w:t>
      </w:r>
      <w:r w:rsidR="005A3E84">
        <w:rPr>
          <w:rtl/>
        </w:rPr>
        <w:t xml:space="preserve"> </w:t>
      </w:r>
      <w:r w:rsidRPr="005A2F81">
        <w:rPr>
          <w:rtl/>
        </w:rPr>
        <w:t>אומרת,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השנה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מקציבה</w:t>
      </w:r>
      <w:r w:rsidR="005A3E84">
        <w:rPr>
          <w:rtl/>
        </w:rPr>
        <w:t xml:space="preserve"> </w:t>
      </w:r>
      <w:r w:rsidRPr="005A2F81">
        <w:rPr>
          <w:rtl/>
        </w:rPr>
        <w:t>800 מיליון שקל, נאמר מיליארד שקל, ובשנה הבאה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מוכנה להקציב עוד 800 מיליון או עוד מיליארד, ובעוד שנתיים עוד מיליארד </w:t>
      </w:r>
      <w:r w:rsidR="005A3E84">
        <w:rPr>
          <w:rtl/>
        </w:rPr>
        <w:t xml:space="preserve">– </w:t>
      </w:r>
      <w:r w:rsidRPr="005A2F81">
        <w:rPr>
          <w:rtl/>
        </w:rPr>
        <w:t>בהנחה שעושים תקציב בראייה רב</w:t>
      </w:r>
      <w:r w:rsidR="005A3E84">
        <w:rPr>
          <w:rtl/>
        </w:rPr>
        <w:t>-</w:t>
      </w:r>
      <w:r w:rsidRPr="005A2F81">
        <w:rPr>
          <w:rtl/>
        </w:rPr>
        <w:t xml:space="preserve">שנתית, ולדעתי כך צריך לנהוג שר אוצר </w:t>
      </w:r>
      <w:r w:rsidR="005A3E84">
        <w:rPr>
          <w:rtl/>
        </w:rPr>
        <w:t>–</w:t>
      </w:r>
      <w:r w:rsidRPr="005A2F81">
        <w:rPr>
          <w:rtl/>
        </w:rPr>
        <w:t xml:space="preserve"> אם אתה יודע</w:t>
      </w:r>
      <w:r w:rsidR="005A3E84">
        <w:rPr>
          <w:rtl/>
        </w:rPr>
        <w:t xml:space="preserve"> </w:t>
      </w:r>
      <w:r w:rsidRPr="005A2F81">
        <w:rPr>
          <w:rtl/>
        </w:rPr>
        <w:t>שבשנה</w:t>
      </w:r>
      <w:r w:rsidR="005A3E84">
        <w:rPr>
          <w:rtl/>
        </w:rPr>
        <w:t xml:space="preserve"> </w:t>
      </w:r>
      <w:r w:rsidRPr="005A2F81">
        <w:rPr>
          <w:rtl/>
        </w:rPr>
        <w:t>הבאה</w:t>
      </w:r>
      <w:r w:rsidR="005A3E84">
        <w:rPr>
          <w:rtl/>
        </w:rPr>
        <w:t xml:space="preserve"> </w:t>
      </w:r>
      <w:r w:rsidRPr="005A2F81">
        <w:rPr>
          <w:rtl/>
        </w:rPr>
        <w:t>יעמוד</w:t>
      </w:r>
      <w:r w:rsidR="005A3E84">
        <w:rPr>
          <w:rtl/>
        </w:rPr>
        <w:t xml:space="preserve"> </w:t>
      </w:r>
      <w:r w:rsidRPr="005A2F81">
        <w:rPr>
          <w:rtl/>
        </w:rPr>
        <w:t>לרשותך</w:t>
      </w:r>
      <w:r w:rsidR="005A3E84">
        <w:rPr>
          <w:rtl/>
        </w:rPr>
        <w:t xml:space="preserve"> </w:t>
      </w:r>
      <w:r w:rsidRPr="005A2F81">
        <w:rPr>
          <w:rtl/>
        </w:rPr>
        <w:t>הכסף</w:t>
      </w:r>
      <w:r w:rsidR="005A3E84">
        <w:rPr>
          <w:rtl/>
        </w:rPr>
        <w:t xml:space="preserve"> </w:t>
      </w:r>
      <w:r w:rsidRPr="005A2F81">
        <w:rPr>
          <w:rtl/>
        </w:rPr>
        <w:t>הזה,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יכולה</w:t>
      </w:r>
      <w:r w:rsidR="005A3E84">
        <w:rPr>
          <w:rtl/>
        </w:rPr>
        <w:t xml:space="preserve"> </w:t>
      </w:r>
      <w:r w:rsidRPr="005A2F81">
        <w:rPr>
          <w:rtl/>
        </w:rPr>
        <w:t>היום להנפיק, כמו שעושים</w:t>
      </w:r>
      <w:r w:rsidR="005A3E84">
        <w:rPr>
          <w:rtl/>
        </w:rPr>
        <w:t xml:space="preserve"> </w:t>
      </w:r>
      <w:r w:rsidRPr="005A2F81">
        <w:rPr>
          <w:rtl/>
        </w:rPr>
        <w:t>בארצות</w:t>
      </w:r>
      <w:r w:rsidR="005A3E84">
        <w:rPr>
          <w:rtl/>
        </w:rPr>
        <w:t>-</w:t>
      </w:r>
      <w:r w:rsidRPr="005A2F81">
        <w:rPr>
          <w:rtl/>
        </w:rPr>
        <w:t>הברית</w:t>
      </w:r>
      <w:r w:rsidR="005A3E84">
        <w:rPr>
          <w:rtl/>
        </w:rPr>
        <w:t xml:space="preserve"> </w:t>
      </w:r>
      <w:r w:rsidRPr="005A2F81">
        <w:rPr>
          <w:rtl/>
        </w:rPr>
        <w:t>ובמקומות אחרים, איגרות חוב לצורך העניין הזה, כשבטוח שהכסף ישולם.</w:t>
      </w:r>
      <w:r w:rsidR="005A3E84">
        <w:rPr>
          <w:rtl/>
        </w:rPr>
        <w:t xml:space="preserve"> </w:t>
      </w:r>
      <w:r w:rsidRPr="005A2F81">
        <w:rPr>
          <w:rtl/>
        </w:rPr>
        <w:t>ואז</w:t>
      </w:r>
      <w:r w:rsidR="005A3E84">
        <w:rPr>
          <w:rtl/>
        </w:rPr>
        <w:t xml:space="preserve"> </w:t>
      </w:r>
      <w:r w:rsidRPr="005A2F81">
        <w:rPr>
          <w:rtl/>
        </w:rPr>
        <w:t>יעמוד</w:t>
      </w:r>
      <w:r w:rsidR="005A3E84">
        <w:rPr>
          <w:rtl/>
        </w:rPr>
        <w:t xml:space="preserve"> </w:t>
      </w:r>
      <w:r w:rsidRPr="005A2F81">
        <w:rPr>
          <w:rtl/>
        </w:rPr>
        <w:t>לך</w:t>
      </w:r>
      <w:r w:rsidR="005A3E84">
        <w:rPr>
          <w:rtl/>
        </w:rPr>
        <w:t xml:space="preserve"> </w:t>
      </w:r>
      <w:r w:rsidRPr="005A2F81">
        <w:rPr>
          <w:rtl/>
        </w:rPr>
        <w:t>היום במזומן במקום מיליארד, 2 או 3 מיליארדים. ברור שהפיתוח יהיה</w:t>
      </w:r>
      <w:r w:rsidR="005A3E84">
        <w:rPr>
          <w:rtl/>
        </w:rPr>
        <w:t xml:space="preserve"> </w:t>
      </w:r>
      <w:r w:rsidRPr="005A2F81">
        <w:rPr>
          <w:rtl/>
        </w:rPr>
        <w:t>פי</w:t>
      </w:r>
      <w:r w:rsidR="005A3E84">
        <w:rPr>
          <w:rtl/>
        </w:rPr>
        <w:t>-</w:t>
      </w:r>
      <w:r w:rsidRPr="005A2F81">
        <w:rPr>
          <w:rtl/>
        </w:rPr>
        <w:t>שלושה.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3.</w:t>
      </w:r>
      <w:r w:rsidR="005A3E84">
        <w:rPr>
          <w:rtl/>
        </w:rPr>
        <w:t xml:space="preserve"> </w:t>
      </w: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חינוך.</w:t>
      </w:r>
      <w:r w:rsidR="005A3E84">
        <w:rPr>
          <w:rtl/>
        </w:rPr>
        <w:t xml:space="preserve"> </w:t>
      </w:r>
      <w:r w:rsidRPr="005A2F81">
        <w:rPr>
          <w:rtl/>
        </w:rPr>
        <w:t>חינוך</w:t>
      </w:r>
      <w:r w:rsidR="005A3E84">
        <w:rPr>
          <w:rtl/>
        </w:rPr>
        <w:t xml:space="preserve"> </w:t>
      </w:r>
      <w:r w:rsidRPr="005A2F81">
        <w:rPr>
          <w:rtl/>
        </w:rPr>
        <w:t>ושוב חינוך מבית</w:t>
      </w:r>
      <w:r w:rsidR="005A3E84">
        <w:rPr>
          <w:rtl/>
        </w:rPr>
        <w:t>-</w:t>
      </w:r>
      <w:r w:rsidRPr="005A2F81">
        <w:rPr>
          <w:rtl/>
        </w:rPr>
        <w:t>הספר, מגיל צעיר מאוד, לימוד</w:t>
      </w:r>
      <w:r w:rsidR="005A3E84">
        <w:rPr>
          <w:rtl/>
        </w:rPr>
        <w:t xml:space="preserve"> </w:t>
      </w:r>
      <w:r w:rsidRPr="005A2F81">
        <w:rPr>
          <w:rtl/>
        </w:rPr>
        <w:t>אמצעי נהיגה, תמרורים והדרכה בנהיגה. הכול מגיל מאוד מאוד צעיר.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לצערי,</w:t>
      </w:r>
      <w:r w:rsidR="005A3E84">
        <w:rPr>
          <w:rtl/>
        </w:rPr>
        <w:t xml:space="preserve"> </w:t>
      </w:r>
      <w:r w:rsidRPr="005A2F81">
        <w:rPr>
          <w:rtl/>
        </w:rPr>
        <w:t>כיוון</w:t>
      </w:r>
      <w:r w:rsidR="005A3E84">
        <w:rPr>
          <w:rtl/>
        </w:rPr>
        <w:t xml:space="preserve"> </w:t>
      </w:r>
      <w:r w:rsidRPr="005A2F81">
        <w:rPr>
          <w:rtl/>
        </w:rPr>
        <w:t>שזמני</w:t>
      </w:r>
      <w:r w:rsidR="005A3E84">
        <w:rPr>
          <w:rtl/>
        </w:rPr>
        <w:t xml:space="preserve"> </w:t>
      </w:r>
      <w:r w:rsidRPr="005A2F81">
        <w:rPr>
          <w:rtl/>
        </w:rPr>
        <w:t>נגמר,</w:t>
      </w:r>
      <w:r w:rsidR="005A3E84">
        <w:rPr>
          <w:rtl/>
        </w:rPr>
        <w:t xml:space="preserve"> </w:t>
      </w:r>
      <w:r w:rsidRPr="005A2F81">
        <w:rPr>
          <w:rtl/>
        </w:rPr>
        <w:t>אני לא יכול להרחיב את הדיבור, רק אסיים במשפט</w:t>
      </w:r>
      <w:r w:rsidR="005A3E84">
        <w:rPr>
          <w:rtl/>
        </w:rPr>
        <w:t xml:space="preserve"> </w:t>
      </w:r>
      <w:r w:rsidRPr="005A2F81">
        <w:rPr>
          <w:rtl/>
        </w:rPr>
        <w:t>אחד,</w:t>
      </w:r>
      <w:r w:rsidR="005A3E84">
        <w:rPr>
          <w:rtl/>
        </w:rPr>
        <w:t xml:space="preserve"> </w:t>
      </w:r>
      <w:r w:rsidRPr="005A2F81">
        <w:rPr>
          <w:rtl/>
        </w:rPr>
        <w:t>מאחר</w:t>
      </w:r>
      <w:r w:rsidR="005A3E84">
        <w:rPr>
          <w:rtl/>
        </w:rPr>
        <w:t xml:space="preserve"> </w:t>
      </w:r>
      <w:r w:rsidRPr="005A2F81">
        <w:rPr>
          <w:rtl/>
        </w:rPr>
        <w:t>שהיתה</w:t>
      </w:r>
      <w:r w:rsidR="005A3E84">
        <w:rPr>
          <w:rtl/>
        </w:rPr>
        <w:t xml:space="preserve"> </w:t>
      </w:r>
      <w:r w:rsidRPr="005A2F81">
        <w:rPr>
          <w:rtl/>
        </w:rPr>
        <w:t>כאן</w:t>
      </w:r>
      <w:r w:rsidR="005A3E84">
        <w:rPr>
          <w:rtl/>
        </w:rPr>
        <w:t xml:space="preserve"> </w:t>
      </w:r>
      <w:r w:rsidRPr="005A2F81">
        <w:rPr>
          <w:rtl/>
        </w:rPr>
        <w:t>הערה</w:t>
      </w:r>
      <w:r w:rsidR="005A3E84">
        <w:rPr>
          <w:rtl/>
        </w:rPr>
        <w:t xml:space="preserve"> </w:t>
      </w:r>
      <w:r w:rsidRPr="005A2F81">
        <w:rPr>
          <w:rtl/>
        </w:rPr>
        <w:t>ביחס</w:t>
      </w:r>
      <w:r w:rsidR="005A3E84">
        <w:rPr>
          <w:rtl/>
        </w:rPr>
        <w:t xml:space="preserve"> </w:t>
      </w:r>
      <w:r w:rsidRPr="005A2F81">
        <w:rPr>
          <w:rtl/>
        </w:rPr>
        <w:t>להצעה להגדיל את המהירות המותרת בכבישים. זו</w:t>
      </w:r>
      <w:r w:rsidR="005A3E84">
        <w:rPr>
          <w:rtl/>
        </w:rPr>
        <w:t xml:space="preserve"> </w:t>
      </w:r>
      <w:r w:rsidRPr="005A2F81">
        <w:rPr>
          <w:rtl/>
        </w:rPr>
        <w:t>הצעתי.</w:t>
      </w:r>
      <w:r w:rsidR="005A3E84">
        <w:rPr>
          <w:rtl/>
        </w:rPr>
        <w:t xml:space="preserve"> </w:t>
      </w:r>
      <w:r w:rsidRPr="005A2F81">
        <w:rPr>
          <w:rtl/>
        </w:rPr>
        <w:t>הצעתי להגדיל את המהירות בכבישים מהירים ל</w:t>
      </w:r>
      <w:r w:rsidR="005A3E84">
        <w:rPr>
          <w:rtl/>
        </w:rPr>
        <w:t>-</w:t>
      </w:r>
      <w:r w:rsidRPr="005A2F81">
        <w:rPr>
          <w:rtl/>
        </w:rPr>
        <w:t>120 קמ"ש לרכב פרטי. אני מעלה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מפני</w:t>
      </w:r>
      <w:r w:rsidR="005A3E84">
        <w:rPr>
          <w:rtl/>
        </w:rPr>
        <w:t xml:space="preserve"> </w:t>
      </w:r>
      <w:r w:rsidRPr="005A2F81">
        <w:rPr>
          <w:rtl/>
        </w:rPr>
        <w:t>שאני נעול על ההצעה, ואני רוצה לומר את זה גם לציבור. אגב, אני</w:t>
      </w:r>
      <w:r w:rsidR="005A3E84">
        <w:rPr>
          <w:rtl/>
        </w:rPr>
        <w:t xml:space="preserve"> </w:t>
      </w:r>
      <w:r w:rsidRPr="005A2F81">
        <w:rPr>
          <w:rtl/>
        </w:rPr>
        <w:t>מקבל</w:t>
      </w:r>
      <w:r w:rsidR="005A3E84">
        <w:rPr>
          <w:rtl/>
        </w:rPr>
        <w:t xml:space="preserve"> </w:t>
      </w:r>
      <w:r w:rsidRPr="005A2F81">
        <w:rPr>
          <w:rtl/>
        </w:rPr>
        <w:t>תגובות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אוהדות,</w:t>
      </w:r>
      <w:r w:rsidR="005A3E84">
        <w:rPr>
          <w:rtl/>
        </w:rPr>
        <w:t xml:space="preserve"> </w:t>
      </w:r>
      <w:r w:rsidRPr="005A2F81">
        <w:rPr>
          <w:rtl/>
        </w:rPr>
        <w:t>מצד</w:t>
      </w:r>
      <w:r w:rsidR="005A3E84">
        <w:rPr>
          <w:rtl/>
        </w:rPr>
        <w:t xml:space="preserve"> </w:t>
      </w:r>
      <w:r w:rsidRPr="005A2F81">
        <w:rPr>
          <w:rtl/>
        </w:rPr>
        <w:t>אחד, של אנשים שנמאס להם המצב הקיים, וגם תגובות</w:t>
      </w:r>
      <w:r w:rsidR="005A3E84">
        <w:rPr>
          <w:rtl/>
        </w:rPr>
        <w:t xml:space="preserve"> </w:t>
      </w:r>
      <w:r w:rsidRPr="005A2F81">
        <w:rPr>
          <w:rtl/>
        </w:rPr>
        <w:t>מתנגדות.</w:t>
      </w:r>
      <w:r w:rsidR="005A3E84">
        <w:rPr>
          <w:rtl/>
        </w:rPr>
        <w:t xml:space="preserve"> </w:t>
      </w:r>
      <w:r w:rsidRPr="005A2F81">
        <w:rPr>
          <w:rtl/>
        </w:rPr>
        <w:t>משני</w:t>
      </w:r>
      <w:r w:rsidR="005A3E84">
        <w:rPr>
          <w:rtl/>
        </w:rPr>
        <w:t xml:space="preserve"> </w:t>
      </w:r>
      <w:r w:rsidRPr="005A2F81">
        <w:rPr>
          <w:rtl/>
        </w:rPr>
        <w:t>הצדדים.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לדעתי</w:t>
      </w:r>
      <w:r w:rsidR="005A3E84">
        <w:rPr>
          <w:rtl/>
        </w:rPr>
        <w:t xml:space="preserve"> </w:t>
      </w:r>
      <w:r w:rsidRPr="005A2F81">
        <w:rPr>
          <w:rtl/>
        </w:rPr>
        <w:t>שווה לדון בעניין. יש מומחים רבים שאומרים</w:t>
      </w:r>
      <w:r w:rsidR="005A3E84">
        <w:rPr>
          <w:rtl/>
        </w:rPr>
        <w:t xml:space="preserve"> </w:t>
      </w:r>
      <w:r w:rsidRPr="005A2F81">
        <w:rPr>
          <w:rtl/>
        </w:rPr>
        <w:t>שבעצם</w:t>
      </w:r>
      <w:r w:rsidR="005A3E84">
        <w:rPr>
          <w:rtl/>
        </w:rPr>
        <w:t xml:space="preserve"> </w:t>
      </w:r>
      <w:r w:rsidRPr="005A2F81">
        <w:rPr>
          <w:rtl/>
        </w:rPr>
        <w:t>זו שטות שלא עושים את זה, מכיוון שהיום אפילו ראש אגף התנועה במשטרה, ניצב</w:t>
      </w:r>
      <w:r w:rsidR="005A3E84">
        <w:rPr>
          <w:rtl/>
        </w:rPr>
        <w:t xml:space="preserve"> </w:t>
      </w:r>
      <w:r w:rsidRPr="005A2F81">
        <w:rPr>
          <w:rtl/>
        </w:rPr>
        <w:t>יעקב גנות, אמר, שלדעתו צריך להעלות בכבישים מהירים את המהירות ל</w:t>
      </w:r>
      <w:r w:rsidR="005A3E84">
        <w:rPr>
          <w:rtl/>
        </w:rPr>
        <w:t>-</w:t>
      </w:r>
      <w:r w:rsidRPr="005A2F81">
        <w:rPr>
          <w:rtl/>
        </w:rPr>
        <w:t>120 קמ"ש. כיוון</w:t>
      </w:r>
      <w:r w:rsidR="005A3E84">
        <w:rPr>
          <w:rtl/>
        </w:rPr>
        <w:t xml:space="preserve"> </w:t>
      </w:r>
      <w:r w:rsidRPr="005A2F81">
        <w:rPr>
          <w:rtl/>
        </w:rPr>
        <w:t>שהנהגים</w:t>
      </w:r>
      <w:r w:rsidR="005A3E84">
        <w:rPr>
          <w:rtl/>
        </w:rPr>
        <w:t xml:space="preserve"> 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שומרים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הספידומטר</w:t>
      </w:r>
      <w:r w:rsidR="005A3E84">
        <w:rPr>
          <w:rtl/>
        </w:rPr>
        <w:t xml:space="preserve"> </w:t>
      </w:r>
      <w:r w:rsidRPr="005A2F81">
        <w:rPr>
          <w:rtl/>
        </w:rPr>
        <w:t>ומסתכלים אם יש שוטרים בצדדים במקום</w:t>
      </w:r>
      <w:r w:rsidR="005A3E84">
        <w:rPr>
          <w:rtl/>
        </w:rPr>
        <w:t xml:space="preserve"> </w:t>
      </w:r>
      <w:r w:rsidRPr="005A2F81">
        <w:rPr>
          <w:rtl/>
        </w:rPr>
        <w:t>להתרכז בנהיגה, וכך עושים תאונות.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צבי הנדל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מאה אחוז.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שטרית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שצריך</w:t>
      </w:r>
      <w:r w:rsidR="005A3E84">
        <w:rPr>
          <w:rtl/>
        </w:rPr>
        <w:t xml:space="preserve"> </w:t>
      </w:r>
      <w:r w:rsidRPr="005A2F81">
        <w:rPr>
          <w:rtl/>
        </w:rPr>
        <w:t>לפחות להיות פתוחים לדון בעניין הזה, לשמוע מומחים שונים,</w:t>
      </w:r>
      <w:r w:rsidR="005A3E84">
        <w:rPr>
          <w:rtl/>
        </w:rPr>
        <w:t xml:space="preserve"> </w:t>
      </w:r>
      <w:r w:rsidRPr="005A2F81">
        <w:rPr>
          <w:rtl/>
        </w:rPr>
        <w:t>עמדות,</w:t>
      </w:r>
      <w:r w:rsidR="005A3E84">
        <w:rPr>
          <w:rtl/>
        </w:rPr>
        <w:t xml:space="preserve"> </w:t>
      </w:r>
      <w:r w:rsidRPr="005A2F81">
        <w:rPr>
          <w:rtl/>
        </w:rPr>
        <w:t>נתונים</w:t>
      </w:r>
      <w:r w:rsidR="005A3E84">
        <w:rPr>
          <w:rtl/>
        </w:rPr>
        <w:t xml:space="preserve"> </w:t>
      </w:r>
      <w:r w:rsidRPr="005A2F81">
        <w:rPr>
          <w:rtl/>
        </w:rPr>
        <w:t>שונים,</w:t>
      </w:r>
      <w:r w:rsidR="005A3E84">
        <w:rPr>
          <w:rtl/>
        </w:rPr>
        <w:t xml:space="preserve"> </w:t>
      </w:r>
      <w:r w:rsidRPr="005A2F81">
        <w:rPr>
          <w:rtl/>
        </w:rPr>
        <w:t>ואז להחליט. לכן אין פה דבר שנעול. אבל אני בהחלט מתכוון</w:t>
      </w:r>
      <w:r w:rsidR="005A3E84">
        <w:rPr>
          <w:rtl/>
        </w:rPr>
        <w:t xml:space="preserve"> </w:t>
      </w:r>
      <w:r w:rsidRPr="005A2F81">
        <w:rPr>
          <w:rtl/>
        </w:rPr>
        <w:t>להביא</w:t>
      </w:r>
      <w:r w:rsidR="005A3E84">
        <w:rPr>
          <w:rtl/>
        </w:rPr>
        <w:t xml:space="preserve"> </w:t>
      </w:r>
      <w:r w:rsidRPr="005A2F81">
        <w:rPr>
          <w:rtl/>
        </w:rPr>
        <w:t>את החוק הזה לדיון, וחברי הכנסת יתייחסו, ידונו. אני מציע לקבל את זה בראש</w:t>
      </w:r>
      <w:r w:rsidR="005A3E84">
        <w:rPr>
          <w:rtl/>
        </w:rPr>
        <w:t xml:space="preserve"> </w:t>
      </w:r>
      <w:r w:rsidRPr="005A2F81">
        <w:rPr>
          <w:rtl/>
        </w:rPr>
        <w:t>פתוח,</w:t>
      </w:r>
      <w:r w:rsidR="005A3E84">
        <w:rPr>
          <w:rtl/>
        </w:rPr>
        <w:t xml:space="preserve"> </w:t>
      </w:r>
      <w:r w:rsidRPr="005A2F81">
        <w:rPr>
          <w:rtl/>
        </w:rPr>
        <w:t>ואני מקווה שגם בתחום הזה נתקן משהו. אני מאמין שהמשטרה צריכה להתעסק פחות</w:t>
      </w:r>
      <w:r w:rsidR="005A3E84">
        <w:rPr>
          <w:rtl/>
        </w:rPr>
        <w:t xml:space="preserve"> </w:t>
      </w:r>
      <w:r w:rsidRPr="005A2F81">
        <w:rPr>
          <w:rtl/>
        </w:rPr>
        <w:t>במלכודות מהירות ויותר בעבירות החמורות יותר, של נסיעה בצד שמאל של הכביש, עקיפות</w:t>
      </w:r>
      <w:r w:rsidR="005A3E84">
        <w:rPr>
          <w:rtl/>
        </w:rPr>
        <w:t xml:space="preserve"> </w:t>
      </w:r>
      <w:r w:rsidRPr="005A2F81">
        <w:rPr>
          <w:rtl/>
        </w:rPr>
        <w:t>מסוכנות,</w:t>
      </w:r>
      <w:r w:rsidR="005A3E84">
        <w:rPr>
          <w:rtl/>
        </w:rPr>
        <w:t xml:space="preserve"> </w:t>
      </w: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עצירה</w:t>
      </w:r>
      <w:r w:rsidR="005A3E84">
        <w:rPr>
          <w:rtl/>
        </w:rPr>
        <w:t xml:space="preserve"> </w:t>
      </w:r>
      <w:r w:rsidRPr="005A2F81">
        <w:rPr>
          <w:rtl/>
        </w:rPr>
        <w:t>ברמזור</w:t>
      </w:r>
      <w:r w:rsidR="005A3E84">
        <w:rPr>
          <w:rtl/>
        </w:rPr>
        <w:t xml:space="preserve"> </w:t>
      </w:r>
      <w:r w:rsidRPr="005A2F81">
        <w:rPr>
          <w:rtl/>
        </w:rPr>
        <w:t>אדום,</w:t>
      </w:r>
      <w:r w:rsidR="005A3E84">
        <w:rPr>
          <w:rtl/>
        </w:rPr>
        <w:t xml:space="preserve"> </w:t>
      </w: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עצירה בתמרורים, בטיפול ובפיקוח על הדברים</w:t>
      </w:r>
      <w:r w:rsidR="005A3E84">
        <w:rPr>
          <w:rtl/>
        </w:rPr>
        <w:t xml:space="preserve"> </w:t>
      </w:r>
      <w:r w:rsidRPr="005A2F81">
        <w:rPr>
          <w:rtl/>
        </w:rPr>
        <w:t>היותר</w:t>
      </w:r>
      <w:r w:rsidR="005A3E84">
        <w:rPr>
          <w:rtl/>
        </w:rPr>
        <w:t>-</w:t>
      </w:r>
      <w:r w:rsidRPr="005A2F81">
        <w:rPr>
          <w:rtl/>
        </w:rPr>
        <w:t>חמורים. לא לחפש את המטבע תחת הפנס אלא לחפש את הגנב בחושך.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הכנסת דני נווה </w:t>
      </w:r>
      <w:r w:rsidR="005A3E84">
        <w:rPr>
          <w:rtl/>
        </w:rPr>
        <w:t>–</w:t>
      </w:r>
      <w:r w:rsidRPr="005A2F81">
        <w:rPr>
          <w:rtl/>
        </w:rPr>
        <w:t xml:space="preserve"> איננו.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מוחמד ברכה, בבקשה. אחריו </w:t>
      </w:r>
      <w:r w:rsidR="005A3E84">
        <w:rPr>
          <w:rtl/>
        </w:rPr>
        <w:t xml:space="preserve">– </w:t>
      </w:r>
      <w:r w:rsidRPr="005A2F81">
        <w:rPr>
          <w:rtl/>
        </w:rPr>
        <w:t>חבר הכנסת צבי הנדל.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ברכה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רבותי</w:t>
      </w:r>
      <w:r w:rsidR="005A3E84">
        <w:rPr>
          <w:rtl/>
        </w:rPr>
        <w:t xml:space="preserve"> </w:t>
      </w:r>
      <w:r w:rsidRPr="005A2F81">
        <w:rPr>
          <w:rtl/>
        </w:rPr>
        <w:t>חברי הכנסת, כל יום או כל שבוע בעצם</w:t>
      </w:r>
      <w:r w:rsidR="005A3E84">
        <w:rPr>
          <w:rtl/>
        </w:rPr>
        <w:t xml:space="preserve"> </w:t>
      </w:r>
      <w:r w:rsidRPr="005A2F81">
        <w:rPr>
          <w:rtl/>
        </w:rPr>
        <w:t>נותנים</w:t>
      </w:r>
      <w:r w:rsidR="005A3E84">
        <w:rPr>
          <w:rtl/>
        </w:rPr>
        <w:t xml:space="preserve"> </w:t>
      </w:r>
      <w:r w:rsidRPr="005A2F81">
        <w:rPr>
          <w:rtl/>
        </w:rPr>
        <w:t>בכלי</w:t>
      </w:r>
      <w:r w:rsidR="005A3E84">
        <w:rPr>
          <w:rtl/>
        </w:rPr>
        <w:t xml:space="preserve"> </w:t>
      </w:r>
      <w:r w:rsidRPr="005A2F81">
        <w:rPr>
          <w:rtl/>
        </w:rPr>
        <w:t>התקשורת</w:t>
      </w:r>
      <w:r w:rsidR="005A3E84">
        <w:rPr>
          <w:rtl/>
        </w:rPr>
        <w:t xml:space="preserve"> </w:t>
      </w:r>
      <w:r w:rsidRPr="005A2F81">
        <w:rPr>
          <w:rtl/>
        </w:rPr>
        <w:t>את קציר הדמים בכבישי ישראל. לדעתי, זו מלחמה שאינה נפסקת</w:t>
      </w:r>
      <w:r w:rsidR="005A3E84">
        <w:rPr>
          <w:rtl/>
        </w:rPr>
        <w:t xml:space="preserve"> </w:t>
      </w:r>
      <w:r w:rsidRPr="005A2F81">
        <w:rPr>
          <w:rtl/>
        </w:rPr>
        <w:t>מאז קום המדינה, אבל בשנים האחרונות ובשנה האחרונה היא מקבלת ממדים מפלצתיים.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הנושא הוא לא הנושא המספרי, כי כל אחד הוא עולם ומלואו. רק לפני</w:t>
      </w:r>
      <w:r w:rsidR="005A3E84">
        <w:rPr>
          <w:rtl/>
        </w:rPr>
        <w:t xml:space="preserve"> </w:t>
      </w:r>
      <w:r w:rsidRPr="005A2F81">
        <w:rPr>
          <w:rtl/>
        </w:rPr>
        <w:t>יומיים שמענו שהיו בסביבות 520 הרוגים בשנה הזאת בתאונות דרכים. ואני שואל, דווקא</w:t>
      </w:r>
      <w:r w:rsidR="005A3E84">
        <w:rPr>
          <w:rtl/>
        </w:rPr>
        <w:t xml:space="preserve"> </w:t>
      </w:r>
      <w:r w:rsidRPr="005A2F81">
        <w:rPr>
          <w:rtl/>
        </w:rPr>
        <w:t>בימים</w:t>
      </w:r>
      <w:r w:rsidR="005A3E84">
        <w:rPr>
          <w:rtl/>
        </w:rPr>
        <w:t xml:space="preserve"> </w:t>
      </w:r>
      <w:r w:rsidRPr="005A2F81">
        <w:rPr>
          <w:rtl/>
        </w:rPr>
        <w:t>האלה, לקראת אישור התקציב בקריאה שנייה ושלישית: מה צריך עוד לקרות על מנת</w:t>
      </w:r>
      <w:r w:rsidR="005A3E84">
        <w:rPr>
          <w:rtl/>
        </w:rPr>
        <w:t xml:space="preserve"> </w:t>
      </w:r>
      <w:r w:rsidRPr="005A2F81">
        <w:rPr>
          <w:rtl/>
        </w:rPr>
        <w:t>שהממשלה,</w:t>
      </w:r>
      <w:r w:rsidR="005A3E84">
        <w:rPr>
          <w:rtl/>
        </w:rPr>
        <w:t xml:space="preserve"> </w:t>
      </w:r>
      <w:r w:rsidRPr="005A2F81">
        <w:rPr>
          <w:rtl/>
        </w:rPr>
        <w:t>החברה,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וכל</w:t>
      </w:r>
      <w:r w:rsidR="005A3E84">
        <w:rPr>
          <w:rtl/>
        </w:rPr>
        <w:t xml:space="preserve"> </w:t>
      </w:r>
      <w:r w:rsidRPr="005A2F81">
        <w:rPr>
          <w:rtl/>
        </w:rPr>
        <w:t>מערכות</w:t>
      </w:r>
      <w:r w:rsidR="005A3E84">
        <w:rPr>
          <w:rtl/>
        </w:rPr>
        <w:t xml:space="preserve"> </w:t>
      </w:r>
      <w:r w:rsidRPr="005A2F81">
        <w:rPr>
          <w:rtl/>
        </w:rPr>
        <w:t>השלטון</w:t>
      </w:r>
      <w:r w:rsidR="005A3E84">
        <w:rPr>
          <w:rtl/>
        </w:rPr>
        <w:t xml:space="preserve"> </w:t>
      </w:r>
      <w:r w:rsidRPr="005A2F81">
        <w:rPr>
          <w:rtl/>
        </w:rPr>
        <w:t>והחיים במדינה יראו בנושא של הקטל</w:t>
      </w:r>
      <w:r w:rsidR="005A3E84">
        <w:rPr>
          <w:rtl/>
        </w:rPr>
        <w:t xml:space="preserve"> </w:t>
      </w:r>
      <w:r w:rsidRPr="005A2F81">
        <w:rPr>
          <w:rtl/>
        </w:rPr>
        <w:t>בדרכים</w:t>
      </w:r>
      <w:r w:rsidR="005A3E84">
        <w:rPr>
          <w:rtl/>
        </w:rPr>
        <w:t xml:space="preserve"> </w:t>
      </w:r>
      <w:r w:rsidRPr="005A2F81">
        <w:rPr>
          <w:rtl/>
        </w:rPr>
        <w:t>נושא של מלחמה לכל דבר, שמחייבת התגוננות של החברה ומוסדותיה, ויעמידו את</w:t>
      </w:r>
      <w:r w:rsidR="005A3E84">
        <w:rPr>
          <w:rtl/>
        </w:rPr>
        <w:t xml:space="preserve"> </w:t>
      </w:r>
      <w:r w:rsidRPr="005A2F81">
        <w:rPr>
          <w:rtl/>
        </w:rPr>
        <w:t>הנושא הזה בראש סדר העדיפויות?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מדברים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סל</w:t>
      </w:r>
      <w:r w:rsidR="005A3E84">
        <w:rPr>
          <w:rtl/>
        </w:rPr>
        <w:t xml:space="preserve"> </w:t>
      </w:r>
      <w:r w:rsidRPr="005A2F81">
        <w:rPr>
          <w:rtl/>
        </w:rPr>
        <w:t>הבריאות, וזה מאוד חשוב. אנחנו מדברים על חינוך, וזה</w:t>
      </w:r>
      <w:r w:rsidR="005A3E84">
        <w:rPr>
          <w:rtl/>
        </w:rPr>
        <w:t xml:space="preserve"> </w:t>
      </w:r>
      <w:r w:rsidRPr="005A2F81">
        <w:rPr>
          <w:rtl/>
        </w:rPr>
        <w:t>מאוד חשוב.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אבל הנושא של הבטיחות, הקטל בדרכים, משרד התחבורה </w:t>
      </w:r>
      <w:r w:rsidR="005A3E84">
        <w:rPr>
          <w:rtl/>
        </w:rPr>
        <w:t>–</w:t>
      </w:r>
      <w:r w:rsidRPr="005A2F81">
        <w:rPr>
          <w:rtl/>
        </w:rPr>
        <w:t xml:space="preserve"> אלה עדיין, למרבה</w:t>
      </w:r>
      <w:r w:rsidR="005A3E84">
        <w:rPr>
          <w:rtl/>
        </w:rPr>
        <w:t xml:space="preserve"> </w:t>
      </w:r>
      <w:r w:rsidRPr="005A2F81">
        <w:rPr>
          <w:rtl/>
        </w:rPr>
        <w:t>הצער, אינם תופסים את המקום הראוי.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מעודד מכך שבראש המשרד יושב אדם רציני כמוך, אדוני השר. אני גם מעריך את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שאתה יושב ושומע את הדיון מתחילתו. אני חושב שאם לא הפעם </w:t>
      </w:r>
      <w:r w:rsidR="005A3E84">
        <w:rPr>
          <w:rtl/>
        </w:rPr>
        <w:t xml:space="preserve">– </w:t>
      </w:r>
      <w:r w:rsidRPr="005A2F81">
        <w:rPr>
          <w:rtl/>
        </w:rPr>
        <w:t>אימתי? עליך מוטל</w:t>
      </w:r>
      <w:r w:rsidR="005A3E84">
        <w:rPr>
          <w:rtl/>
        </w:rPr>
        <w:t xml:space="preserve"> </w:t>
      </w:r>
      <w:r w:rsidRPr="005A2F81">
        <w:rPr>
          <w:rtl/>
        </w:rPr>
        <w:t>תפקיד</w:t>
      </w:r>
      <w:r w:rsidR="005A3E84">
        <w:rPr>
          <w:rtl/>
        </w:rPr>
        <w:t xml:space="preserve"> </w:t>
      </w:r>
      <w:r w:rsidRPr="005A2F81">
        <w:rPr>
          <w:rtl/>
        </w:rPr>
        <w:t>הרבה מעבר להגדרה של המשרד שאתה עומד בראשו, והוא שמירת חייהם של האזרחים.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 רוצה להעמיס על הכתפיים שלך את כל השטויות שעושים נהגים בכבישים.</w:t>
      </w:r>
      <w:r w:rsidR="005A3E84">
        <w:rPr>
          <w:rtl/>
        </w:rPr>
        <w:t xml:space="preserve"> </w:t>
      </w:r>
      <w:r w:rsidRPr="005A2F81">
        <w:rPr>
          <w:rtl/>
        </w:rPr>
        <w:t>אבל זה</w:t>
      </w:r>
      <w:r w:rsidR="005A3E84">
        <w:rPr>
          <w:rtl/>
        </w:rPr>
        <w:t xml:space="preserve"> </w:t>
      </w:r>
      <w:r w:rsidRPr="005A2F81">
        <w:rPr>
          <w:rtl/>
        </w:rPr>
        <w:t>מחייב היערכות.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שטרית,</w:t>
      </w:r>
      <w:r w:rsidR="005A3E84">
        <w:rPr>
          <w:rtl/>
        </w:rPr>
        <w:t xml:space="preserve"> </w:t>
      </w:r>
      <w:r w:rsidRPr="005A2F81">
        <w:rPr>
          <w:rtl/>
        </w:rPr>
        <w:t>דיבר לפני</w:t>
      </w:r>
      <w:r w:rsidR="005A3E84">
        <w:rPr>
          <w:rtl/>
        </w:rPr>
        <w:t xml:space="preserve"> </w:t>
      </w:r>
      <w:r w:rsidRPr="005A2F81">
        <w:rPr>
          <w:rtl/>
        </w:rPr>
        <w:t>וציין כמה נושאים שאני חושב שכל חברי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מסכימים</w:t>
      </w:r>
      <w:r w:rsidR="005A3E84">
        <w:rPr>
          <w:rtl/>
        </w:rPr>
        <w:t xml:space="preserve"> </w:t>
      </w:r>
      <w:r w:rsidRPr="005A2F81">
        <w:rPr>
          <w:rtl/>
        </w:rPr>
        <w:t>להם.</w:t>
      </w:r>
      <w:r w:rsidR="005A3E84">
        <w:rPr>
          <w:rtl/>
        </w:rPr>
        <w:t xml:space="preserve"> </w:t>
      </w:r>
      <w:r w:rsidRPr="005A2F81">
        <w:rPr>
          <w:rtl/>
        </w:rPr>
        <w:t>למשל,</w:t>
      </w:r>
      <w:r w:rsidR="005A3E84">
        <w:rPr>
          <w:rtl/>
        </w:rPr>
        <w:t xml:space="preserve"> </w:t>
      </w: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של כבישים, של תחבורה ציבורית וכו'.</w:t>
      </w:r>
      <w:r w:rsidR="005A3E84">
        <w:rPr>
          <w:rtl/>
        </w:rPr>
        <w:t xml:space="preserve"> </w:t>
      </w:r>
      <w:r w:rsidRPr="005A2F81">
        <w:rPr>
          <w:rtl/>
        </w:rPr>
        <w:t>תחבורה</w:t>
      </w:r>
      <w:r w:rsidR="005A3E84">
        <w:rPr>
          <w:rtl/>
        </w:rPr>
        <w:t xml:space="preserve"> </w:t>
      </w:r>
      <w:r w:rsidRPr="005A2F81">
        <w:rPr>
          <w:rtl/>
        </w:rPr>
        <w:t>ציבורית זה לא רק מה שקשור במשרד התחבורה, אלא זה גם מה שקשור במשרד התשתיות.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העלאת מחיר הסולר ב</w:t>
      </w:r>
      <w:r w:rsidR="005A3E84">
        <w:rPr>
          <w:rtl/>
        </w:rPr>
        <w:t>-</w:t>
      </w:r>
      <w:r w:rsidRPr="005A2F81">
        <w:rPr>
          <w:rtl/>
        </w:rPr>
        <w:t xml:space="preserve">50 אגורות בתקנה שהולכים לאשר בוועדת הכספים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עליך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ברכה (חד"ש):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פשוט תחליש את התחבורה הציבורית ואת ההזדקקות לתחבורה הציבורית, כי מחיר</w:t>
      </w:r>
      <w:r>
        <w:rPr>
          <w:rtl/>
        </w:rPr>
        <w:t xml:space="preserve"> </w:t>
      </w:r>
      <w:r w:rsidR="005A2F81" w:rsidRPr="005A2F81">
        <w:rPr>
          <w:rtl/>
        </w:rPr>
        <w:t xml:space="preserve">התחבורה הציבורית יעלה בשיעור של </w:t>
      </w:r>
      <w:r w:rsidRPr="005A2F81">
        <w:rPr>
          <w:rtl/>
        </w:rPr>
        <w:t>33</w:t>
      </w:r>
      <w:r>
        <w:rPr>
          <w:rtl/>
        </w:rPr>
        <w:t>%</w:t>
      </w:r>
      <w:r w:rsidR="005A2F81" w:rsidRPr="005A2F81">
        <w:rPr>
          <w:rtl/>
        </w:rPr>
        <w:t xml:space="preserve"> בערך.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שיש</w:t>
      </w:r>
      <w:r w:rsidR="005A3E84">
        <w:rPr>
          <w:rtl/>
        </w:rPr>
        <w:t xml:space="preserve"> </w:t>
      </w:r>
      <w:r w:rsidRPr="005A2F81">
        <w:rPr>
          <w:rtl/>
        </w:rPr>
        <w:t>מקום</w:t>
      </w:r>
      <w:r w:rsidR="005A3E84">
        <w:rPr>
          <w:rtl/>
        </w:rPr>
        <w:t xml:space="preserve"> </w:t>
      </w:r>
      <w:r w:rsidRPr="005A2F81">
        <w:rPr>
          <w:rtl/>
        </w:rPr>
        <w:t>לחזק</w:t>
      </w:r>
      <w:r w:rsidR="005A3E84">
        <w:rPr>
          <w:rtl/>
        </w:rPr>
        <w:t xml:space="preserve"> </w:t>
      </w:r>
      <w:r w:rsidRPr="005A2F81">
        <w:rPr>
          <w:rtl/>
        </w:rPr>
        <w:t>את המועצה לבטיחות בדרכים. אני רוצה לציין שהיא</w:t>
      </w:r>
      <w:r w:rsidR="005A3E84">
        <w:rPr>
          <w:rtl/>
        </w:rPr>
        <w:t xml:space="preserve"> </w:t>
      </w:r>
      <w:r w:rsidRPr="005A2F81">
        <w:rPr>
          <w:rtl/>
        </w:rPr>
        <w:t>נותנת</w:t>
      </w:r>
      <w:r w:rsidR="005A3E84">
        <w:rPr>
          <w:rtl/>
        </w:rPr>
        <w:t xml:space="preserve"> </w:t>
      </w:r>
      <w:r w:rsidRPr="005A2F81">
        <w:rPr>
          <w:rtl/>
        </w:rPr>
        <w:t>עכשיו</w:t>
      </w:r>
      <w:r w:rsidR="005A3E84">
        <w:rPr>
          <w:rtl/>
        </w:rPr>
        <w:t xml:space="preserve"> </w:t>
      </w:r>
      <w:r w:rsidRPr="005A2F81">
        <w:rPr>
          <w:rtl/>
        </w:rPr>
        <w:t>תשומת</w:t>
      </w:r>
      <w:r w:rsidR="005A3E84">
        <w:rPr>
          <w:rtl/>
        </w:rPr>
        <w:t xml:space="preserve"> </w:t>
      </w:r>
      <w:r w:rsidRPr="005A2F81">
        <w:rPr>
          <w:rtl/>
        </w:rPr>
        <w:t>לב לאוכלוסייה הערבית, אני מעריך את זה מאוד. יש ועדת היגוי</w:t>
      </w:r>
      <w:r w:rsidR="005A3E84">
        <w:rPr>
          <w:rtl/>
        </w:rPr>
        <w:t xml:space="preserve"> </w:t>
      </w:r>
      <w:r w:rsidRPr="005A2F81">
        <w:rPr>
          <w:rtl/>
        </w:rPr>
        <w:t>שהתחילה לפעול, אבל היא צריכה חיזוק נוסף.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לנושא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השילוט, במיוחד</w:t>
      </w:r>
      <w:r w:rsidR="005A3E84">
        <w:rPr>
          <w:rtl/>
        </w:rPr>
        <w:t xml:space="preserve"> </w:t>
      </w:r>
      <w:r w:rsidRPr="005A2F81">
        <w:rPr>
          <w:rtl/>
        </w:rPr>
        <w:t>ברחוב</w:t>
      </w:r>
      <w:r w:rsidR="005A3E84">
        <w:rPr>
          <w:rtl/>
        </w:rPr>
        <w:t xml:space="preserve"> </w:t>
      </w:r>
      <w:r w:rsidRPr="005A2F81">
        <w:rPr>
          <w:rtl/>
        </w:rPr>
        <w:t>הערבי. אין חובה לכפות או לחייב את הרשות</w:t>
      </w:r>
      <w:r w:rsidR="005A3E84">
        <w:rPr>
          <w:rtl/>
        </w:rPr>
        <w:t xml:space="preserve"> </w:t>
      </w:r>
      <w:r w:rsidRPr="005A2F81">
        <w:rPr>
          <w:rtl/>
        </w:rPr>
        <w:t>המקומית בתמרור.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לכן יש מקום לא רק לחייב את הרשות המקומית </w:t>
      </w:r>
      <w:r w:rsidR="005A3E84">
        <w:rPr>
          <w:rtl/>
        </w:rPr>
        <w:t>–</w:t>
      </w:r>
      <w:r w:rsidRPr="005A2F81">
        <w:rPr>
          <w:rtl/>
        </w:rPr>
        <w:t xml:space="preserve"> שזה דבר חשוב </w:t>
      </w:r>
      <w:r w:rsidR="005A3E84">
        <w:rPr>
          <w:rtl/>
        </w:rPr>
        <w:t>–</w:t>
      </w:r>
      <w:r w:rsidRPr="005A2F81">
        <w:rPr>
          <w:rtl/>
        </w:rPr>
        <w:t xml:space="preserve"> אלא</w:t>
      </w:r>
      <w:r w:rsidR="005A3E84">
        <w:rPr>
          <w:rtl/>
        </w:rPr>
        <w:t xml:space="preserve"> </w:t>
      </w:r>
      <w:r w:rsidRPr="005A2F81">
        <w:rPr>
          <w:rtl/>
        </w:rPr>
        <w:t>גם לתקצב את החיוב של הרשות המקומית. זה צריך להיעשות על</w:t>
      </w:r>
      <w:r w:rsidR="005A3E84">
        <w:rPr>
          <w:rtl/>
        </w:rPr>
        <w:t>-</w:t>
      </w:r>
      <w:r w:rsidRPr="005A2F81">
        <w:rPr>
          <w:rtl/>
        </w:rPr>
        <w:t>ידי משרד התחבורה.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משפט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אחרון </w:t>
      </w:r>
      <w:r w:rsidR="005A3E84">
        <w:rPr>
          <w:rtl/>
        </w:rPr>
        <w:t>–</w:t>
      </w:r>
      <w:r w:rsidRPr="005A2F81">
        <w:rPr>
          <w:rtl/>
        </w:rPr>
        <w:t xml:space="preserve"> לנושא של הביטוח. היה היום דיון בוועדת המשנה המשותפת של ועדת</w:t>
      </w:r>
      <w:r w:rsidR="005A3E84">
        <w:rPr>
          <w:rtl/>
        </w:rPr>
        <w:t xml:space="preserve"> </w:t>
      </w:r>
      <w:r w:rsidRPr="005A2F81">
        <w:rPr>
          <w:rtl/>
        </w:rPr>
        <w:t>החוקה, חוק ומשפט וועדת הכספים בכל מה שקשור לסוגיה של "אבנר". משרד התחבורה צריך</w:t>
      </w:r>
      <w:r w:rsidR="005A3E84">
        <w:rPr>
          <w:rtl/>
        </w:rPr>
        <w:t xml:space="preserve"> </w:t>
      </w:r>
      <w:r w:rsidRPr="005A2F81">
        <w:rPr>
          <w:rtl/>
        </w:rPr>
        <w:t>לתת</w:t>
      </w:r>
      <w:r w:rsidR="005A3E84">
        <w:rPr>
          <w:rtl/>
        </w:rPr>
        <w:t xml:space="preserve"> </w:t>
      </w:r>
      <w:r w:rsidRPr="005A2F81">
        <w:rPr>
          <w:rtl/>
        </w:rPr>
        <w:t>את הדעת בנושא הזה לא רק בממד התחבורתי והבטיחותי, שהוא ראשון במעלה, אלא גם</w:t>
      </w:r>
      <w:r w:rsidR="005A3E84">
        <w:rPr>
          <w:rtl/>
        </w:rPr>
        <w:t xml:space="preserve"> </w:t>
      </w:r>
      <w:r w:rsidRPr="005A2F81">
        <w:rPr>
          <w:rtl/>
        </w:rPr>
        <w:t>בנושא החברתי. מקוצר הזמן לא ארחיב בנושא הזה, אבל צריך להביא בחשבון גם את הגישה</w:t>
      </w:r>
      <w:r w:rsidR="005A3E84">
        <w:rPr>
          <w:rtl/>
        </w:rPr>
        <w:t xml:space="preserve"> </w:t>
      </w:r>
      <w:r w:rsidRPr="005A2F81">
        <w:rPr>
          <w:rtl/>
        </w:rPr>
        <w:t>החברתית, ולא להעמיס על החלשים יותר ממה שהם יכולים לשאת.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הכנסת צבי הנדל,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עופר חוגי. אם הוא לא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יהיה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רחבעם זאבי.</w:t>
      </w:r>
      <w:r w:rsidR="005A3E84">
        <w:rPr>
          <w:rtl/>
        </w:rPr>
        <w:t xml:space="preserve"> </w:t>
      </w:r>
      <w:r w:rsidRPr="005A2F81">
        <w:rPr>
          <w:rtl/>
        </w:rPr>
        <w:t>בבקשה, אדוני.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צבי הנדל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 חברי הכנסת, כבוד השר, אני מעריץ אותך על שאתה יושב</w:t>
      </w:r>
      <w:r w:rsidR="005A3E84">
        <w:rPr>
          <w:rtl/>
        </w:rPr>
        <w:t xml:space="preserve"> </w:t>
      </w:r>
      <w:r w:rsidRPr="005A2F81">
        <w:rPr>
          <w:rtl/>
        </w:rPr>
        <w:t>פה ומקשיב לכל הדיונים.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להעלות שתי נקודות, אבל מאחר שדובר פה גם על כביש חוצה</w:t>
      </w:r>
      <w:r w:rsidR="005A3E84">
        <w:rPr>
          <w:rtl/>
        </w:rPr>
        <w:t>-</w:t>
      </w:r>
      <w:r w:rsidRPr="005A2F81">
        <w:rPr>
          <w:rtl/>
        </w:rPr>
        <w:t>ישראל, לא</w:t>
      </w:r>
      <w:r w:rsidR="005A3E84">
        <w:rPr>
          <w:rtl/>
        </w:rPr>
        <w:t xml:space="preserve"> </w:t>
      </w:r>
      <w:r w:rsidRPr="005A2F81">
        <w:rPr>
          <w:rtl/>
        </w:rPr>
        <w:t>אדלג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זה.</w:t>
      </w:r>
      <w:r w:rsidR="005A3E84">
        <w:rPr>
          <w:rtl/>
        </w:rPr>
        <w:t xml:space="preserve"> </w:t>
      </w:r>
      <w:r w:rsidRPr="005A2F81">
        <w:rPr>
          <w:rtl/>
        </w:rPr>
        <w:t>חשוב</w:t>
      </w:r>
      <w:r w:rsidR="005A3E84">
        <w:rPr>
          <w:rtl/>
        </w:rPr>
        <w:t xml:space="preserve"> </w:t>
      </w:r>
      <w:r w:rsidRPr="005A2F81">
        <w:rPr>
          <w:rtl/>
        </w:rPr>
        <w:t>ביותר</w:t>
      </w:r>
      <w:r w:rsidR="005A3E84">
        <w:rPr>
          <w:rtl/>
        </w:rPr>
        <w:t xml:space="preserve"> </w:t>
      </w:r>
      <w:r w:rsidRPr="005A2F81">
        <w:rPr>
          <w:rtl/>
        </w:rPr>
        <w:t>לסלול</w:t>
      </w:r>
      <w:r w:rsidR="005A3E84">
        <w:rPr>
          <w:rtl/>
        </w:rPr>
        <w:t xml:space="preserve"> </w:t>
      </w:r>
      <w:r w:rsidRPr="005A2F81">
        <w:rPr>
          <w:rtl/>
        </w:rPr>
        <w:t>את כביש חוצה</w:t>
      </w:r>
      <w:r w:rsidR="005A3E84">
        <w:rPr>
          <w:rtl/>
        </w:rPr>
        <w:t>-</w:t>
      </w:r>
      <w:r w:rsidRPr="005A2F81">
        <w:rPr>
          <w:rtl/>
        </w:rPr>
        <w:t>ישראל. שמעתי את כל החכמים מכל</w:t>
      </w:r>
      <w:r w:rsidR="005A3E84">
        <w:rPr>
          <w:rtl/>
        </w:rPr>
        <w:t xml:space="preserve"> </w:t>
      </w:r>
      <w:r w:rsidRPr="005A2F81">
        <w:rPr>
          <w:rtl/>
        </w:rPr>
        <w:t>הצדדים.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אוהב</w:t>
      </w:r>
      <w:r w:rsidR="005A3E84">
        <w:rPr>
          <w:rtl/>
        </w:rPr>
        <w:t xml:space="preserve"> </w:t>
      </w:r>
      <w:r w:rsidRPr="005A2F81">
        <w:rPr>
          <w:rtl/>
        </w:rPr>
        <w:t>ירוק לא פחות מכל אחד אחר, אני אוהב את הארץ לא פחות ממישהו</w:t>
      </w:r>
      <w:r w:rsidR="005A3E84">
        <w:rPr>
          <w:rtl/>
        </w:rPr>
        <w:t xml:space="preserve"> </w:t>
      </w:r>
      <w:r w:rsidRPr="005A2F81">
        <w:rPr>
          <w:rtl/>
        </w:rPr>
        <w:t>אחר,</w:t>
      </w:r>
      <w:r w:rsidR="005A3E84">
        <w:rPr>
          <w:rtl/>
        </w:rPr>
        <w:t xml:space="preserve"> </w:t>
      </w:r>
      <w:r w:rsidRPr="005A2F81">
        <w:rPr>
          <w:rtl/>
        </w:rPr>
        <w:t>אני רוצה נופים ואני מטייל הרבה עם ילדי. חשוב לסלול את הכביש. זה לא יפתור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הבעיות, צריך לעשות עוד אלף ואחד דברים, אבל אי</w:t>
      </w:r>
      <w:r w:rsidR="005A3E84">
        <w:rPr>
          <w:rtl/>
        </w:rPr>
        <w:t>-</w:t>
      </w:r>
      <w:r w:rsidRPr="005A2F81">
        <w:rPr>
          <w:rtl/>
        </w:rPr>
        <w:t>אפשר לבטל את זה במחי יד,</w:t>
      </w:r>
      <w:r w:rsidR="005A3E84">
        <w:rPr>
          <w:rtl/>
        </w:rPr>
        <w:t xml:space="preserve"> </w:t>
      </w:r>
      <w:r w:rsidRPr="005A2F81">
        <w:rPr>
          <w:rtl/>
        </w:rPr>
        <w:t>להביא</w:t>
      </w:r>
      <w:r w:rsidR="005A3E84">
        <w:rPr>
          <w:rtl/>
        </w:rPr>
        <w:t xml:space="preserve"> </w:t>
      </w:r>
      <w:r w:rsidRPr="005A2F81">
        <w:rPr>
          <w:rtl/>
        </w:rPr>
        <w:t>לנו</w:t>
      </w:r>
      <w:r w:rsidR="005A3E84">
        <w:rPr>
          <w:rtl/>
        </w:rPr>
        <w:t xml:space="preserve"> </w:t>
      </w:r>
      <w:r w:rsidRPr="005A2F81">
        <w:rPr>
          <w:rtl/>
        </w:rPr>
        <w:t>כל יום תחשיבים ולערער את הביטחון העצמי שלנו בעניין הזה. הייתי מדלג</w:t>
      </w:r>
      <w:r w:rsidR="005A3E84">
        <w:rPr>
          <w:rtl/>
        </w:rPr>
        <w:t xml:space="preserve"> </w:t>
      </w:r>
      <w:r w:rsidRPr="005A2F81">
        <w:rPr>
          <w:rtl/>
        </w:rPr>
        <w:t>על זה והולך לסלול את הכביש הזה הכי מהר שאפשר, ובהצלחה.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הרכבת</w:t>
      </w:r>
      <w:r w:rsidR="005A3E84">
        <w:rPr>
          <w:rtl/>
        </w:rPr>
        <w:t xml:space="preserve"> </w:t>
      </w:r>
      <w:r w:rsidRPr="005A2F81">
        <w:rPr>
          <w:rtl/>
        </w:rPr>
        <w:t>חשובה</w:t>
      </w:r>
      <w:r w:rsidR="005A3E84">
        <w:rPr>
          <w:rtl/>
        </w:rPr>
        <w:t xml:space="preserve"> </w:t>
      </w:r>
      <w:r w:rsidRPr="005A2F81">
        <w:rPr>
          <w:rtl/>
        </w:rPr>
        <w:t>מאוד. וכל מה שנאמר חשוב מאוד, תחבורה ציבורית, אוטובוסים</w:t>
      </w:r>
      <w:r w:rsidR="005A3E84">
        <w:rPr>
          <w:rtl/>
        </w:rPr>
        <w:t xml:space="preserve"> </w:t>
      </w:r>
      <w:r w:rsidRPr="005A2F81">
        <w:rPr>
          <w:rtl/>
        </w:rPr>
        <w:t>במחיר</w:t>
      </w:r>
      <w:r w:rsidR="005A3E84">
        <w:rPr>
          <w:rtl/>
        </w:rPr>
        <w:t xml:space="preserve"> </w:t>
      </w:r>
      <w:r w:rsidRPr="005A2F81">
        <w:rPr>
          <w:rtl/>
        </w:rPr>
        <w:t>נסיעה</w:t>
      </w:r>
      <w:r w:rsidR="005A3E84">
        <w:rPr>
          <w:rtl/>
        </w:rPr>
        <w:t xml:space="preserve"> </w:t>
      </w:r>
      <w:r w:rsidRPr="005A2F81">
        <w:rPr>
          <w:rtl/>
        </w:rPr>
        <w:t>נמוך</w:t>
      </w:r>
      <w:r w:rsidR="005A3E84">
        <w:rPr>
          <w:rtl/>
        </w:rPr>
        <w:t xml:space="preserve"> </w:t>
      </w:r>
      <w:r w:rsidRPr="005A2F81">
        <w:rPr>
          <w:rtl/>
        </w:rPr>
        <w:t>יותר.</w:t>
      </w:r>
      <w:r w:rsidR="005A3E84">
        <w:rPr>
          <w:rtl/>
        </w:rPr>
        <w:t xml:space="preserve"> </w:t>
      </w:r>
      <w:r w:rsidRPr="005A2F81">
        <w:rPr>
          <w:rtl/>
        </w:rPr>
        <w:t>דיברתי</w:t>
      </w:r>
      <w:r w:rsidR="005A3E84">
        <w:rPr>
          <w:rtl/>
        </w:rPr>
        <w:t xml:space="preserve"> </w:t>
      </w:r>
      <w:r w:rsidRPr="005A2F81">
        <w:rPr>
          <w:rtl/>
        </w:rPr>
        <w:t>על זה לפני כשבוע כאן מעל הדוכן ואמרתי, שאם</w:t>
      </w:r>
      <w:r w:rsidR="005A3E84">
        <w:rPr>
          <w:rtl/>
        </w:rPr>
        <w:t xml:space="preserve"> </w:t>
      </w:r>
      <w:r w:rsidRPr="005A2F81">
        <w:rPr>
          <w:rtl/>
        </w:rPr>
        <w:t>נוסעים בפרייבט שלי, עם נפח מנוע של למעלה מ</w:t>
      </w:r>
      <w:r w:rsidR="005A3E84">
        <w:rPr>
          <w:rtl/>
        </w:rPr>
        <w:t>-</w:t>
      </w:r>
      <w:r w:rsidRPr="005A2F81">
        <w:rPr>
          <w:rtl/>
        </w:rPr>
        <w:t>3,000 סמ"ק, מגוש</w:t>
      </w:r>
      <w:r w:rsidR="005A3E84">
        <w:rPr>
          <w:rtl/>
        </w:rPr>
        <w:t>-</w:t>
      </w:r>
      <w:r w:rsidRPr="005A2F81">
        <w:rPr>
          <w:rtl/>
        </w:rPr>
        <w:t>קטיף לתל</w:t>
      </w:r>
      <w:r w:rsidR="005A3E84">
        <w:rPr>
          <w:rtl/>
        </w:rPr>
        <w:t>-</w:t>
      </w:r>
      <w:r w:rsidRPr="005A2F81">
        <w:rPr>
          <w:rtl/>
        </w:rPr>
        <w:t>אביב, שני</w:t>
      </w:r>
      <w:r w:rsidR="005A3E84">
        <w:rPr>
          <w:rtl/>
        </w:rPr>
        <w:t xml:space="preserve"> </w:t>
      </w:r>
      <w:r w:rsidRPr="005A2F81">
        <w:rPr>
          <w:rtl/>
        </w:rPr>
        <w:t>בני</w:t>
      </w:r>
      <w:r w:rsidR="005A3E84">
        <w:rPr>
          <w:rtl/>
        </w:rPr>
        <w:t>-</w:t>
      </w:r>
      <w:r w:rsidRPr="005A2F81">
        <w:rPr>
          <w:rtl/>
        </w:rPr>
        <w:t>אדם</w:t>
      </w:r>
      <w:r w:rsidR="005A3E84">
        <w:rPr>
          <w:rtl/>
        </w:rPr>
        <w:t xml:space="preserve"> </w:t>
      </w:r>
      <w:r w:rsidRPr="005A2F81">
        <w:rPr>
          <w:rtl/>
        </w:rPr>
        <w:t>במכונית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זה יותר זול מאשר באוטובוס.</w:t>
      </w:r>
      <w:r w:rsidR="005A3E84">
        <w:rPr>
          <w:rtl/>
        </w:rPr>
        <w:t xml:space="preserve"> </w:t>
      </w:r>
      <w:r w:rsidRPr="005A2F81">
        <w:rPr>
          <w:rtl/>
        </w:rPr>
        <w:t>לכן צריך להוזיל את מחיר הסולר,</w:t>
      </w:r>
      <w:r w:rsidR="005A3E84">
        <w:rPr>
          <w:rtl/>
        </w:rPr>
        <w:t xml:space="preserve"> </w:t>
      </w:r>
      <w:r w:rsidRPr="005A2F81">
        <w:rPr>
          <w:rtl/>
        </w:rPr>
        <w:t>או את מחיר הנסיעה בתחבורה הציבורית, ולא לייקר אותו.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שטרית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הממשלה העלתה אותו ב</w:t>
      </w:r>
      <w:r w:rsidR="005A3E84">
        <w:rPr>
          <w:rtl/>
        </w:rPr>
        <w:t>-</w:t>
      </w:r>
      <w:r w:rsidR="005A3E84" w:rsidRPr="005A2F81">
        <w:rPr>
          <w:rtl/>
        </w:rPr>
        <w:t>25</w:t>
      </w:r>
      <w:r w:rsidR="005A3E84">
        <w:rPr>
          <w:rtl/>
        </w:rPr>
        <w:t>%</w:t>
      </w:r>
      <w:r w:rsidRPr="005A2F81">
        <w:rPr>
          <w:rtl/>
        </w:rPr>
        <w:t>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צבי הנדל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 אמרתי את 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בדקה</w:t>
      </w:r>
      <w:r w:rsidR="005A3E84">
        <w:rPr>
          <w:rtl/>
        </w:rPr>
        <w:t xml:space="preserve"> </w:t>
      </w:r>
      <w:r w:rsidRPr="005A2F81">
        <w:rPr>
          <w:rtl/>
        </w:rPr>
        <w:t>וחצי</w:t>
      </w:r>
      <w:r w:rsidR="005A3E84">
        <w:rPr>
          <w:rtl/>
        </w:rPr>
        <w:t xml:space="preserve"> </w:t>
      </w:r>
      <w:r w:rsidRPr="005A2F81">
        <w:rPr>
          <w:rtl/>
        </w:rPr>
        <w:t>שנשארה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אני רוצה להתמקד בדבר אחד. אדוני השר, יש יהודי יקר</w:t>
      </w:r>
      <w:r w:rsidR="005A3E84">
        <w:rPr>
          <w:rtl/>
        </w:rPr>
        <w:t xml:space="preserve"> </w:t>
      </w:r>
      <w:r w:rsidRPr="005A2F81">
        <w:rPr>
          <w:rtl/>
        </w:rPr>
        <w:t>בקיבוץ</w:t>
      </w:r>
      <w:r w:rsidR="005A3E84">
        <w:rPr>
          <w:rtl/>
        </w:rPr>
        <w:t xml:space="preserve"> </w:t>
      </w:r>
      <w:r w:rsidRPr="005A2F81">
        <w:rPr>
          <w:rtl/>
        </w:rPr>
        <w:t>אלונים,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אני לא טועה, אני לא זוכר את שמו, שעשה עבודה בלתי רגילה על</w:t>
      </w:r>
      <w:r w:rsidR="005A3E84">
        <w:rPr>
          <w:rtl/>
        </w:rPr>
        <w:t xml:space="preserve"> </w:t>
      </w:r>
      <w:r w:rsidRPr="005A2F81">
        <w:rPr>
          <w:rtl/>
        </w:rPr>
        <w:t>הנושא:</w:t>
      </w:r>
      <w:r w:rsidR="005A3E84">
        <w:rPr>
          <w:rtl/>
        </w:rPr>
        <w:t xml:space="preserve"> </w:t>
      </w:r>
      <w:r w:rsidRPr="005A2F81">
        <w:rPr>
          <w:rtl/>
        </w:rPr>
        <w:t>איך בונים במשך שנים נהג עם מוסר נהיגה גבוה. אני לא קונה את זה שהנהגים</w:t>
      </w:r>
      <w:r w:rsidR="005A3E84">
        <w:rPr>
          <w:rtl/>
        </w:rPr>
        <w:t xml:space="preserve"> </w:t>
      </w:r>
      <w:r w:rsidRPr="005A2F81">
        <w:rPr>
          <w:rtl/>
        </w:rPr>
        <w:t>בישראל לא טובים וכו', אבל צריך לחנך את הנהג הישראלי מגיל צעיר. האיש קיבל על זה</w:t>
      </w:r>
      <w:r w:rsidR="005A3E84">
        <w:rPr>
          <w:rtl/>
        </w:rPr>
        <w:t xml:space="preserve"> </w:t>
      </w:r>
      <w:r w:rsidRPr="005A2F81">
        <w:rPr>
          <w:rtl/>
        </w:rPr>
        <w:t>את פרס הנשיא, הוא קיבל על זה את פרס יושב</w:t>
      </w:r>
      <w:r w:rsidR="005A3E84">
        <w:rPr>
          <w:rtl/>
        </w:rPr>
        <w:t>-</w:t>
      </w:r>
      <w:r w:rsidRPr="005A2F81">
        <w:rPr>
          <w:rtl/>
        </w:rPr>
        <w:t>ראש הכנסת, ואין מומחה אחד בארץ ובעולם</w:t>
      </w:r>
      <w:r w:rsidR="005A3E84">
        <w:rPr>
          <w:rtl/>
        </w:rPr>
        <w:t xml:space="preserve"> </w:t>
      </w:r>
      <w:r w:rsidRPr="005A2F81">
        <w:rPr>
          <w:rtl/>
        </w:rPr>
        <w:t>שלא מהלל ומשבח את התוכנית הזאת.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התוכנית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זולה,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יקרה. בקשתי: צריכים לחבור כאן שלושה משרדים יחד </w:t>
      </w:r>
      <w:r w:rsidR="005A3E84">
        <w:rPr>
          <w:rtl/>
        </w:rPr>
        <w:t xml:space="preserve">– </w:t>
      </w:r>
      <w:r w:rsidRPr="005A2F81">
        <w:rPr>
          <w:rtl/>
        </w:rPr>
        <w:t>האוצר,</w:t>
      </w:r>
      <w:r w:rsidR="005A3E84">
        <w:rPr>
          <w:rtl/>
        </w:rPr>
        <w:t xml:space="preserve"> </w:t>
      </w:r>
      <w:r w:rsidRPr="005A2F81">
        <w:rPr>
          <w:rtl/>
        </w:rPr>
        <w:t>מטעמים</w:t>
      </w:r>
      <w:r w:rsidR="005A3E84">
        <w:rPr>
          <w:rtl/>
        </w:rPr>
        <w:t xml:space="preserve"> </w:t>
      </w:r>
      <w:r w:rsidRPr="005A2F81">
        <w:rPr>
          <w:rtl/>
        </w:rPr>
        <w:t>מובנים,</w:t>
      </w:r>
      <w:r w:rsidR="005A3E84">
        <w:rPr>
          <w:rtl/>
        </w:rPr>
        <w:t xml:space="preserve"> </w:t>
      </w:r>
      <w:r w:rsidRPr="005A2F81">
        <w:rPr>
          <w:rtl/>
        </w:rPr>
        <w:t>התחבורה</w:t>
      </w:r>
      <w:r w:rsidR="005A3E84">
        <w:rPr>
          <w:rtl/>
        </w:rPr>
        <w:t xml:space="preserve"> </w:t>
      </w:r>
      <w:r w:rsidRPr="005A2F81">
        <w:rPr>
          <w:rtl/>
        </w:rPr>
        <w:t>והחינוך.</w:t>
      </w:r>
      <w:r w:rsidR="005A3E84">
        <w:rPr>
          <w:rtl/>
        </w:rPr>
        <w:t xml:space="preserve"> </w:t>
      </w:r>
      <w:r w:rsidRPr="005A2F81">
        <w:rPr>
          <w:rtl/>
        </w:rPr>
        <w:t>התוכנית כוללת מגרשים לנהיגה עצמית</w:t>
      </w:r>
      <w:r w:rsidR="005A3E84">
        <w:rPr>
          <w:rtl/>
        </w:rPr>
        <w:t xml:space="preserve"> </w:t>
      </w:r>
      <w:r w:rsidRPr="005A2F81">
        <w:rPr>
          <w:rtl/>
        </w:rPr>
        <w:t>לילדים, עם תוכנית לימודים מהגיל הרך ועד שמגיעים לרשיון.</w:t>
      </w:r>
      <w:r w:rsidR="005A3E84">
        <w:rPr>
          <w:rtl/>
        </w:rPr>
        <w:t xml:space="preserve"> </w:t>
      </w:r>
      <w:r w:rsidRPr="005A2F81">
        <w:rPr>
          <w:rtl/>
        </w:rPr>
        <w:t>כחלק מתוכנית הלימודים</w:t>
      </w:r>
      <w:r w:rsidR="005A3E84">
        <w:rPr>
          <w:rtl/>
        </w:rPr>
        <w:t xml:space="preserve"> </w:t>
      </w:r>
      <w:r w:rsidRPr="005A2F81">
        <w:rPr>
          <w:rtl/>
        </w:rPr>
        <w:t>לבגרות כלול רשיון נהיגה, שקיבלת אותו לא כעבור 27 שיעורים, אלא במכלול של לימוד.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להטמיע</w:t>
      </w:r>
      <w:r w:rsidR="005A3E84">
        <w:rPr>
          <w:rtl/>
        </w:rPr>
        <w:t xml:space="preserve"> </w:t>
      </w:r>
      <w:r w:rsidRPr="005A2F81">
        <w:rPr>
          <w:rtl/>
        </w:rPr>
        <w:t>במוחו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הילד</w:t>
      </w:r>
      <w:r w:rsidR="005A3E84">
        <w:rPr>
          <w:rtl/>
        </w:rPr>
        <w:t xml:space="preserve"> </w:t>
      </w:r>
      <w:r w:rsidRPr="005A2F81">
        <w:rPr>
          <w:rtl/>
        </w:rPr>
        <w:t>איזה אסון הכלי הזה יכול לגרום, ולא רק שהוא משמש</w:t>
      </w:r>
      <w:r w:rsidR="005A3E84">
        <w:rPr>
          <w:rtl/>
        </w:rPr>
        <w:t xml:space="preserve"> </w:t>
      </w:r>
      <w:r w:rsidRPr="005A2F81">
        <w:rPr>
          <w:rtl/>
        </w:rPr>
        <w:t>להעברה ממקום למקום.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מאחר</w:t>
      </w:r>
      <w:r w:rsidR="005A3E84">
        <w:rPr>
          <w:rtl/>
        </w:rPr>
        <w:t xml:space="preserve"> </w:t>
      </w:r>
      <w:r w:rsidRPr="005A2F81">
        <w:rPr>
          <w:rtl/>
        </w:rPr>
        <w:t>שהתוכנית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זולה, אפשר להחיל אותה במשך עשר שנים; זה בר</w:t>
      </w:r>
      <w:r w:rsidR="005A3E84">
        <w:rPr>
          <w:rtl/>
        </w:rPr>
        <w:t>-</w:t>
      </w:r>
      <w:r w:rsidRPr="005A2F81">
        <w:rPr>
          <w:rtl/>
        </w:rPr>
        <w:t>השגה.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כמי</w:t>
      </w:r>
      <w:r w:rsidR="005A3E84">
        <w:rPr>
          <w:rtl/>
        </w:rPr>
        <w:t xml:space="preserve"> </w:t>
      </w:r>
      <w:r w:rsidRPr="005A2F81">
        <w:rPr>
          <w:rtl/>
        </w:rPr>
        <w:t>שהיה שנים בוועדת הכספים. אפשר למצוא לזה את המשאבים במשך עשר</w:t>
      </w:r>
      <w:r w:rsidR="005A3E84">
        <w:rPr>
          <w:rtl/>
        </w:rPr>
        <w:t xml:space="preserve"> </w:t>
      </w:r>
      <w:r w:rsidRPr="005A2F81">
        <w:rPr>
          <w:rtl/>
        </w:rPr>
        <w:t>שנים.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קשה,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לעשות</w:t>
      </w:r>
      <w:r w:rsidR="005A3E84">
        <w:rPr>
          <w:rtl/>
        </w:rPr>
        <w:t xml:space="preserve"> </w:t>
      </w:r>
      <w:r w:rsidRPr="005A2F81">
        <w:rPr>
          <w:rtl/>
        </w:rPr>
        <w:t>את זה לאט לאט, מדרגה אחר מדרגה; גם צעדה של</w:t>
      </w:r>
      <w:r w:rsidR="005A3E84">
        <w:rPr>
          <w:rtl/>
        </w:rPr>
        <w:t xml:space="preserve"> </w:t>
      </w:r>
      <w:r w:rsidRPr="005A2F81">
        <w:rPr>
          <w:rtl/>
        </w:rPr>
        <w:t>מיליון</w:t>
      </w:r>
      <w:r w:rsidR="005A3E84">
        <w:rPr>
          <w:rtl/>
        </w:rPr>
        <w:t xml:space="preserve"> </w:t>
      </w:r>
      <w:r w:rsidRPr="005A2F81">
        <w:rPr>
          <w:rtl/>
        </w:rPr>
        <w:t>קילומטר</w:t>
      </w:r>
      <w:r w:rsidR="005A3E84">
        <w:rPr>
          <w:rtl/>
        </w:rPr>
        <w:t xml:space="preserve"> </w:t>
      </w:r>
      <w:r w:rsidRPr="005A2F81">
        <w:rPr>
          <w:rtl/>
        </w:rPr>
        <w:t>מתחילה במטר הראשון.</w:t>
      </w:r>
      <w:r w:rsidR="005A3E84">
        <w:rPr>
          <w:rtl/>
        </w:rPr>
        <w:t xml:space="preserve"> </w:t>
      </w:r>
      <w:r w:rsidRPr="005A2F81">
        <w:rPr>
          <w:rtl/>
        </w:rPr>
        <w:t>עד היום אף אחד לא התחיל בזה. יש מגרש אחד</w:t>
      </w:r>
      <w:r w:rsidR="005A3E84">
        <w:rPr>
          <w:rtl/>
        </w:rPr>
        <w:t xml:space="preserve"> </w:t>
      </w:r>
      <w:r w:rsidRPr="005A2F81">
        <w:rPr>
          <w:rtl/>
        </w:rPr>
        <w:t>שבנו אצלו בקיבוץ, באלונים, זה הדגם והם משתמשים בו.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יכול להועיל בעניין הזה במשהו, אני מוכן להירתם לכך בכל כוחי.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>לזמן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שלושת</w:t>
      </w:r>
      <w:r w:rsidR="005A3E84">
        <w:rPr>
          <w:rtl/>
        </w:rPr>
        <w:t xml:space="preserve"> </w:t>
      </w:r>
      <w:r w:rsidRPr="005A2F81">
        <w:rPr>
          <w:rtl/>
        </w:rPr>
        <w:t>השרים</w:t>
      </w:r>
      <w:r w:rsidR="005A3E84">
        <w:rPr>
          <w:rtl/>
        </w:rPr>
        <w:t xml:space="preserve"> </w:t>
      </w:r>
      <w:r w:rsidRPr="005A2F81">
        <w:rPr>
          <w:rtl/>
        </w:rPr>
        <w:t>לאותו קיבוץ, נדמה לי שזה אלונים, סליחה אם אני לא</w:t>
      </w:r>
      <w:r w:rsidR="005A3E84">
        <w:rPr>
          <w:rtl/>
        </w:rPr>
        <w:t xml:space="preserve"> </w:t>
      </w:r>
      <w:r w:rsidRPr="005A2F81">
        <w:rPr>
          <w:rtl/>
        </w:rPr>
        <w:t>זוכר, לטכס עצה ולעשות תוכנית. אם עשר שנים הן פרק זמן קצר מדי, שזה יהיה 15 שנה.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>להתחיל עם זה.</w:t>
      </w:r>
      <w:r w:rsidR="005A3E84">
        <w:rPr>
          <w:rtl/>
        </w:rPr>
        <w:t xml:space="preserve"> </w:t>
      </w:r>
      <w:r w:rsidRPr="005A2F81">
        <w:rPr>
          <w:rtl/>
        </w:rPr>
        <w:t>אין לי ספק, שבבוא הזמן, מי שהתחיל בתוכנית הזאת ייחרת</w:t>
      </w:r>
      <w:r w:rsidR="005A3E84">
        <w:rPr>
          <w:rtl/>
        </w:rPr>
        <w:t xml:space="preserve"> </w:t>
      </w:r>
      <w:r w:rsidRPr="005A2F81">
        <w:rPr>
          <w:rtl/>
        </w:rPr>
        <w:t>בזיכרון</w:t>
      </w:r>
      <w:r w:rsidR="005A3E84">
        <w:rPr>
          <w:rtl/>
        </w:rPr>
        <w:t xml:space="preserve"> </w:t>
      </w:r>
      <w:r w:rsidRPr="005A2F81">
        <w:rPr>
          <w:rtl/>
        </w:rPr>
        <w:t>ההיסטורי</w:t>
      </w:r>
      <w:r w:rsidR="005A3E84">
        <w:rPr>
          <w:rtl/>
        </w:rPr>
        <w:t xml:space="preserve"> </w:t>
      </w:r>
      <w:r w:rsidRPr="005A2F81">
        <w:rPr>
          <w:rtl/>
        </w:rPr>
        <w:t>במדינת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כעוצר</w:t>
      </w:r>
      <w:r w:rsidR="005A3E84">
        <w:rPr>
          <w:rtl/>
        </w:rPr>
        <w:t xml:space="preserve"> </w:t>
      </w:r>
      <w:r w:rsidRPr="005A2F81">
        <w:rPr>
          <w:rtl/>
        </w:rPr>
        <w:t>המרכזי של תאונות הדרכים, שכולנו בוכים</w:t>
      </w:r>
      <w:r w:rsidR="005A3E84">
        <w:rPr>
          <w:rtl/>
        </w:rPr>
        <w:t xml:space="preserve"> </w:t>
      </w:r>
      <w:r w:rsidRPr="005A2F81">
        <w:rPr>
          <w:rtl/>
        </w:rPr>
        <w:t>עליהן.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עופר חוגי </w:t>
      </w:r>
      <w:r w:rsidR="005A3E84">
        <w:rPr>
          <w:rtl/>
        </w:rPr>
        <w:t>–</w:t>
      </w:r>
      <w:r w:rsidRPr="005A2F81">
        <w:rPr>
          <w:rtl/>
        </w:rPr>
        <w:t xml:space="preserve"> איננו.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רחבעם זאבי. אחריו </w:t>
      </w:r>
      <w:r w:rsidR="005A3E84">
        <w:rPr>
          <w:rtl/>
        </w:rPr>
        <w:t>–</w:t>
      </w:r>
      <w:r w:rsidRPr="005A2F81">
        <w:rPr>
          <w:rtl/>
        </w:rPr>
        <w:t xml:space="preserve"> 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בנימין אלון.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אם הוא לא יהיה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תאופיק חטיב. אם גם הוא לא יהיה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חברת הכנסת ענת מאור.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רחבעם זאבי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 xml:space="preserve"> </w:t>
      </w:r>
      <w:r w:rsidRPr="005A2F81">
        <w:rPr>
          <w:rtl/>
        </w:rPr>
        <w:t>בראש,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 הנוכחים, אני משתתף זו הפעם ה</w:t>
      </w:r>
      <w:r w:rsidR="005A3E84">
        <w:rPr>
          <w:rtl/>
        </w:rPr>
        <w:t>-</w:t>
      </w:r>
      <w:r w:rsidRPr="005A2F81">
        <w:rPr>
          <w:rtl/>
        </w:rPr>
        <w:t>12 בדיון של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בנושא</w:t>
      </w:r>
      <w:r w:rsidR="005A3E84">
        <w:rPr>
          <w:rtl/>
        </w:rPr>
        <w:t xml:space="preserve"> </w:t>
      </w:r>
      <w:r w:rsidRPr="005A2F81">
        <w:rPr>
          <w:rtl/>
        </w:rPr>
        <w:t>תאונות דרכים ודרכי המלחמה בהן. כל שנה אנחנו משלמים מס שפתיים בכך</w:t>
      </w:r>
      <w:r w:rsidR="005A3E84">
        <w:rPr>
          <w:rtl/>
        </w:rPr>
        <w:t xml:space="preserve"> </w:t>
      </w:r>
      <w:r w:rsidRPr="005A2F81">
        <w:rPr>
          <w:rtl/>
        </w:rPr>
        <w:t>שאנחנו</w:t>
      </w:r>
      <w:r w:rsidR="005A3E84">
        <w:rPr>
          <w:rtl/>
        </w:rPr>
        <w:t xml:space="preserve"> </w:t>
      </w:r>
      <w:r w:rsidRPr="005A2F81">
        <w:rPr>
          <w:rtl/>
        </w:rPr>
        <w:t>קובעים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הנושא בסדר</w:t>
      </w:r>
      <w:r w:rsidR="005A3E84">
        <w:rPr>
          <w:rtl/>
        </w:rPr>
        <w:t>-</w:t>
      </w:r>
      <w:r w:rsidRPr="005A2F81">
        <w:rPr>
          <w:rtl/>
        </w:rPr>
        <w:t>היום, אנשים עולים, אומרים את אשר בלבם, כמה עצות</w:t>
      </w:r>
      <w:r w:rsidR="005A3E84">
        <w:rPr>
          <w:rtl/>
        </w:rPr>
        <w:t xml:space="preserve"> </w:t>
      </w:r>
      <w:r w:rsidRPr="005A2F81">
        <w:rPr>
          <w:rtl/>
        </w:rPr>
        <w:t>טובות, כמה עצות פחות טובות, מול כנסת ריקה, והם מתפזרים. כבר הצענו את כל ההצעות</w:t>
      </w:r>
      <w:r w:rsidR="005A3E84">
        <w:rPr>
          <w:rtl/>
        </w:rPr>
        <w:t xml:space="preserve"> </w:t>
      </w:r>
      <w:r w:rsidRPr="005A2F81">
        <w:rPr>
          <w:rtl/>
        </w:rPr>
        <w:t>הטובות, וגם לשר יש</w:t>
      </w:r>
      <w:r w:rsidR="005A3E84">
        <w:rPr>
          <w:rtl/>
        </w:rPr>
        <w:t xml:space="preserve"> </w:t>
      </w:r>
      <w:r w:rsidRPr="005A2F81">
        <w:rPr>
          <w:rtl/>
        </w:rPr>
        <w:t>כושר לתת עצות לעצמו, הרי הוא בא ממגזר של עשייה גדולה, והוא</w:t>
      </w:r>
      <w:r w:rsidR="005A3E84">
        <w:rPr>
          <w:rtl/>
        </w:rPr>
        <w:t xml:space="preserve"> </w:t>
      </w:r>
      <w:r w:rsidRPr="005A2F81">
        <w:rPr>
          <w:rtl/>
        </w:rPr>
        <w:t>נטל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עצמו</w:t>
      </w:r>
      <w:r w:rsidR="005A3E84">
        <w:rPr>
          <w:rtl/>
        </w:rPr>
        <w:t xml:space="preserve"> </w:t>
      </w:r>
      <w:r w:rsidRPr="005A2F81">
        <w:rPr>
          <w:rtl/>
        </w:rPr>
        <w:t>תפקיד</w:t>
      </w:r>
      <w:r w:rsidR="005A3E84">
        <w:rPr>
          <w:rtl/>
        </w:rPr>
        <w:t xml:space="preserve"> </w:t>
      </w:r>
      <w:r w:rsidRPr="005A2F81">
        <w:rPr>
          <w:rtl/>
        </w:rPr>
        <w:t>שהוא</w:t>
      </w:r>
      <w:r w:rsidR="005A3E84">
        <w:rPr>
          <w:rtl/>
        </w:rPr>
        <w:t xml:space="preserve"> </w:t>
      </w:r>
      <w:r w:rsidRPr="005A2F81">
        <w:rPr>
          <w:rtl/>
        </w:rPr>
        <w:t>אחד החשובים במדינה, כי הוא קשור בחיי אדם, ובתאונות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 נהרגים יותר מאשר בעטיין של בעיות ביטחון.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אשיא</w:t>
      </w:r>
      <w:r w:rsidR="005A3E84">
        <w:rPr>
          <w:rtl/>
        </w:rPr>
        <w:t xml:space="preserve"> </w:t>
      </w:r>
      <w:r w:rsidRPr="005A2F81">
        <w:rPr>
          <w:rtl/>
        </w:rPr>
        <w:t>עצות, פרט לעצה אחת. אני מציע לכנסת לחייב את עצמה ולחייב את</w:t>
      </w:r>
      <w:r w:rsidR="005A3E84">
        <w:rPr>
          <w:rtl/>
        </w:rPr>
        <w:t xml:space="preserve"> </w:t>
      </w:r>
      <w:r w:rsidRPr="005A2F81">
        <w:rPr>
          <w:rtl/>
        </w:rPr>
        <w:t>הממשלה,</w:t>
      </w:r>
      <w:r w:rsidR="005A3E84">
        <w:rPr>
          <w:rtl/>
        </w:rPr>
        <w:t xml:space="preserve"> </w:t>
      </w:r>
      <w:r w:rsidRPr="005A2F81">
        <w:rPr>
          <w:rtl/>
        </w:rPr>
        <w:t>שאחת לחודש, בישיבה הראשונה שמתקיימת של הכנסת ושל הממשלה תוקדש שעה אחת</w:t>
      </w:r>
      <w:r w:rsidR="005A3E84">
        <w:rPr>
          <w:rtl/>
        </w:rPr>
        <w:t xml:space="preserve"> </w:t>
      </w:r>
      <w:r w:rsidRPr="005A2F81">
        <w:rPr>
          <w:rtl/>
        </w:rPr>
        <w:t>לנושא</w:t>
      </w:r>
      <w:r w:rsidR="005A3E84">
        <w:rPr>
          <w:rtl/>
        </w:rPr>
        <w:t xml:space="preserve"> </w:t>
      </w:r>
      <w:r w:rsidRPr="005A2F81">
        <w:rPr>
          <w:rtl/>
        </w:rPr>
        <w:t>הזה.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לא הרבה, שעה בחודש. הכנסת פועלת שמונה</w:t>
      </w:r>
      <w:r w:rsidR="005A3E84">
        <w:rPr>
          <w:rtl/>
        </w:rPr>
        <w:t>-</w:t>
      </w:r>
      <w:r w:rsidRPr="005A2F81">
        <w:rPr>
          <w:rtl/>
        </w:rPr>
        <w:t>תשעה חודשים, אלה שמונה</w:t>
      </w:r>
      <w:r w:rsidR="005A3E84">
        <w:rPr>
          <w:rtl/>
        </w:rPr>
        <w:t xml:space="preserve"> </w:t>
      </w:r>
      <w:r w:rsidRPr="005A2F81">
        <w:rPr>
          <w:rtl/>
        </w:rPr>
        <w:t>שעות</w:t>
      </w:r>
      <w:r w:rsidR="005A3E84">
        <w:rPr>
          <w:rtl/>
        </w:rPr>
        <w:t xml:space="preserve"> </w:t>
      </w:r>
      <w:r w:rsidRPr="005A2F81">
        <w:rPr>
          <w:rtl/>
        </w:rPr>
        <w:t>בשנה.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תשמע פעם בחודש דיווח משר התחבורה והערות משרים אחרים.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תתעסק</w:t>
      </w:r>
      <w:r w:rsidR="005A3E84">
        <w:rPr>
          <w:rtl/>
        </w:rPr>
        <w:t xml:space="preserve"> </w:t>
      </w:r>
      <w:r w:rsidRPr="005A2F81">
        <w:rPr>
          <w:rtl/>
        </w:rPr>
        <w:t>בזה</w:t>
      </w:r>
      <w:r w:rsidR="005A3E84">
        <w:rPr>
          <w:rtl/>
        </w:rPr>
        <w:t xml:space="preserve"> </w:t>
      </w:r>
      <w:r w:rsidRPr="005A2F81">
        <w:rPr>
          <w:rtl/>
        </w:rPr>
        <w:t>ברצינות, ולא בריטואל החוזר על עצמו.</w:t>
      </w:r>
      <w:r w:rsidR="005A3E84">
        <w:rPr>
          <w:rtl/>
        </w:rPr>
        <w:t xml:space="preserve"> </w:t>
      </w:r>
      <w:r w:rsidRPr="005A2F81">
        <w:rPr>
          <w:rtl/>
        </w:rPr>
        <w:t>כפי שפתחתי וסיפרתי, 12</w:t>
      </w:r>
      <w:r w:rsidR="005A3E84">
        <w:rPr>
          <w:rtl/>
        </w:rPr>
        <w:t xml:space="preserve"> </w:t>
      </w:r>
      <w:r w:rsidRPr="005A2F81">
        <w:rPr>
          <w:rtl/>
        </w:rPr>
        <w:t>פעמים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בהצגה הזאת, שאיננה משנה את התכלית. אולי גם ההצעה שלי לא תזיז הרבה,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תזיז</w:t>
      </w:r>
      <w:r w:rsidR="005A3E84">
        <w:rPr>
          <w:rtl/>
        </w:rPr>
        <w:t xml:space="preserve"> </w:t>
      </w:r>
      <w:r w:rsidRPr="005A2F81">
        <w:rPr>
          <w:rtl/>
        </w:rPr>
        <w:t>קצת. וכל המציל נפש אחת מישראל, אמרו חז"ל, כאילו קיים עולם מלא.</w:t>
      </w:r>
      <w:r w:rsidR="005A3E84">
        <w:rPr>
          <w:rtl/>
        </w:rPr>
        <w:t xml:space="preserve"> </w:t>
      </w: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בנימין אלון </w:t>
      </w:r>
      <w:r w:rsidR="005A3E84">
        <w:rPr>
          <w:rtl/>
        </w:rPr>
        <w:t>–</w:t>
      </w:r>
      <w:r w:rsidRPr="005A2F81">
        <w:rPr>
          <w:rtl/>
        </w:rPr>
        <w:t xml:space="preserve"> איננו. חבר הכנסת תאופיק חטיב,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תאופיק חטיב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 הכנסת, כבוד השר, מלחמת הכבישים נראית כמלחמה אבודה.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שהיא</w:t>
      </w:r>
      <w:r w:rsidR="005A3E84">
        <w:rPr>
          <w:rtl/>
        </w:rPr>
        <w:t xml:space="preserve"> </w:t>
      </w:r>
      <w:r w:rsidRPr="005A2F81">
        <w:rPr>
          <w:rtl/>
        </w:rPr>
        <w:t>אבודה</w:t>
      </w:r>
      <w:r w:rsidR="005A3E84">
        <w:rPr>
          <w:rtl/>
        </w:rPr>
        <w:t xml:space="preserve"> </w:t>
      </w:r>
      <w:r w:rsidRPr="005A2F81">
        <w:rPr>
          <w:rtl/>
        </w:rPr>
        <w:t>בגללנו, בגלל הגורם האנושי. כמי שנמצא בכבישים הרבה מאוד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שעות ורואה את ההתנהגות של הנהגים, אני יכול להעיד על מאות מקרים של כמעט תאונה </w:t>
      </w:r>
      <w:r w:rsidR="005A3E84">
        <w:rPr>
          <w:rtl/>
        </w:rPr>
        <w:t xml:space="preserve">– </w:t>
      </w:r>
      <w:r w:rsidRPr="005A2F81">
        <w:rPr>
          <w:rtl/>
        </w:rPr>
        <w:t>מאות.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שהוא</w:t>
      </w:r>
      <w:r w:rsidR="005A3E84">
        <w:rPr>
          <w:rtl/>
        </w:rPr>
        <w:t xml:space="preserve"> </w:t>
      </w:r>
      <w:r w:rsidRPr="005A2F81">
        <w:rPr>
          <w:rtl/>
        </w:rPr>
        <w:t>כמעט</w:t>
      </w:r>
      <w:r w:rsidR="005A3E84">
        <w:rPr>
          <w:rtl/>
        </w:rPr>
        <w:t xml:space="preserve"> </w:t>
      </w:r>
      <w:r w:rsidRPr="005A2F81">
        <w:rPr>
          <w:rtl/>
        </w:rPr>
        <w:t>תאונה</w:t>
      </w:r>
      <w:r w:rsidR="005A3E84">
        <w:rPr>
          <w:rtl/>
        </w:rPr>
        <w:t xml:space="preserve"> </w:t>
      </w:r>
      <w:r w:rsidRPr="005A2F81">
        <w:rPr>
          <w:rtl/>
        </w:rPr>
        <w:t>במקום אחד, במקום אחר הוא תאונה, במקום שלישי הוא</w:t>
      </w:r>
      <w:r w:rsidR="005A3E84">
        <w:rPr>
          <w:rtl/>
        </w:rPr>
        <w:t xml:space="preserve"> </w:t>
      </w:r>
      <w:r w:rsidRPr="005A2F81">
        <w:rPr>
          <w:rtl/>
        </w:rPr>
        <w:t>תאונה</w:t>
      </w:r>
      <w:r w:rsidR="005A3E84">
        <w:rPr>
          <w:rtl/>
        </w:rPr>
        <w:t xml:space="preserve"> </w:t>
      </w:r>
      <w:r w:rsidRPr="005A2F81">
        <w:rPr>
          <w:rtl/>
        </w:rPr>
        <w:t>קטלנית.</w:t>
      </w:r>
      <w:r w:rsidR="005A3E84">
        <w:rPr>
          <w:rtl/>
        </w:rPr>
        <w:t xml:space="preserve"> </w:t>
      </w:r>
      <w:r w:rsidRPr="005A2F81">
        <w:rPr>
          <w:rtl/>
        </w:rPr>
        <w:t>לצערי,</w:t>
      </w:r>
      <w:r w:rsidR="005A3E84">
        <w:rPr>
          <w:rtl/>
        </w:rPr>
        <w:t xml:space="preserve"> </w:t>
      </w:r>
      <w:r w:rsidRPr="005A2F81">
        <w:rPr>
          <w:rtl/>
        </w:rPr>
        <w:t>ברוב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המקרים אפשר לראות שהנהגים </w:t>
      </w:r>
      <w:r w:rsidR="005A3E84">
        <w:rPr>
          <w:rtl/>
        </w:rPr>
        <w:t>–</w:t>
      </w:r>
      <w:r w:rsidRPr="005A2F81">
        <w:rPr>
          <w:rtl/>
        </w:rPr>
        <w:t xml:space="preserve"> זה לא התשתית, זה לא</w:t>
      </w:r>
      <w:r w:rsidR="005A3E84">
        <w:rPr>
          <w:rtl/>
        </w:rPr>
        <w:t xml:space="preserve"> </w:t>
      </w:r>
      <w:r w:rsidRPr="005A2F81">
        <w:rPr>
          <w:rtl/>
        </w:rPr>
        <w:t>הכבישים,</w:t>
      </w:r>
      <w:r w:rsidR="005A3E84">
        <w:rPr>
          <w:rtl/>
        </w:rPr>
        <w:t xml:space="preserve"> </w:t>
      </w:r>
      <w:r w:rsidRPr="005A2F81">
        <w:rPr>
          <w:rtl/>
        </w:rPr>
        <w:t xml:space="preserve">זה לא המכוניות </w:t>
      </w:r>
      <w:r w:rsidR="005A3E84">
        <w:rPr>
          <w:rtl/>
        </w:rPr>
        <w:t>–</w:t>
      </w:r>
      <w:r w:rsidRPr="005A2F81">
        <w:rPr>
          <w:rtl/>
        </w:rPr>
        <w:t xml:space="preserve"> הנהגים הם האשמים; כולם ממהרים, כולם רוצים לתפוס תור</w:t>
      </w:r>
      <w:r w:rsidR="005A3E84">
        <w:rPr>
          <w:rtl/>
        </w:rPr>
        <w:t xml:space="preserve"> </w:t>
      </w:r>
      <w:r w:rsidRPr="005A2F81">
        <w:rPr>
          <w:rtl/>
        </w:rPr>
        <w:t>לפני</w:t>
      </w:r>
      <w:r w:rsidR="005A3E84">
        <w:rPr>
          <w:rtl/>
        </w:rPr>
        <w:t xml:space="preserve"> </w:t>
      </w:r>
      <w:r w:rsidRPr="005A2F81">
        <w:rPr>
          <w:rtl/>
        </w:rPr>
        <w:t>הרמזור</w:t>
      </w:r>
      <w:r w:rsidR="005A3E84">
        <w:rPr>
          <w:rtl/>
        </w:rPr>
        <w:t xml:space="preserve"> </w:t>
      </w:r>
      <w:r w:rsidRPr="005A2F81">
        <w:rPr>
          <w:rtl/>
        </w:rPr>
        <w:t>באיזו כניסה צדדית, בעקיפה מצד ימין ואחרי הקו הצהוב.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נתקלתי</w:t>
      </w:r>
      <w:r w:rsidR="005A3E84">
        <w:rPr>
          <w:rtl/>
        </w:rPr>
        <w:t xml:space="preserve"> </w:t>
      </w:r>
      <w:r w:rsidRPr="005A2F81">
        <w:rPr>
          <w:rtl/>
        </w:rPr>
        <w:t>אפילו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במקרים </w:t>
      </w:r>
      <w:r w:rsidR="005A3E84">
        <w:rPr>
          <w:rtl/>
        </w:rPr>
        <w:t>–</w:t>
      </w:r>
      <w:r w:rsidRPr="005A2F81">
        <w:rPr>
          <w:rtl/>
        </w:rPr>
        <w:t xml:space="preserve"> בחזרתי מצפון הארץ בשבוע שעבר נתקלתי פעמיים במקרים</w:t>
      </w:r>
      <w:r w:rsidR="005A3E84">
        <w:rPr>
          <w:rtl/>
        </w:rPr>
        <w:t xml:space="preserve"> </w:t>
      </w:r>
      <w:r w:rsidRPr="005A2F81">
        <w:rPr>
          <w:rtl/>
        </w:rPr>
        <w:t>של כמעט תאונה חזיתית ודאית, כאשר רכב עוקף תור של מכוניות ומוריד את כל המכוניות</w:t>
      </w:r>
      <w:r w:rsidR="005A3E84">
        <w:rPr>
          <w:rtl/>
        </w:rPr>
        <w:t xml:space="preserve"> </w:t>
      </w:r>
      <w:r w:rsidRPr="005A2F81">
        <w:rPr>
          <w:rtl/>
        </w:rPr>
        <w:t>שבאות</w:t>
      </w:r>
      <w:r w:rsidR="005A3E84">
        <w:rPr>
          <w:rtl/>
        </w:rPr>
        <w:t xml:space="preserve"> </w:t>
      </w:r>
      <w:r w:rsidRPr="005A2F81">
        <w:rPr>
          <w:rtl/>
        </w:rPr>
        <w:t>במקביל, כי אף אחד לא רוצה להיכנס בו חזיתית, הוא מוריד אותן וממשיך לנסוע</w:t>
      </w:r>
      <w:r w:rsidR="005A3E84">
        <w:rPr>
          <w:rtl/>
        </w:rPr>
        <w:t xml:space="preserve"> </w:t>
      </w:r>
      <w:r w:rsidRPr="005A2F81">
        <w:rPr>
          <w:rtl/>
        </w:rPr>
        <w:t>כאילו לא קרה כלום.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ושוב, זה מקרה שמעיד שהכביש לא אשם, ונדמה לי שגם המכונית לא אשמה. נראה לי,</w:t>
      </w:r>
      <w:r w:rsidR="005A3E84">
        <w:rPr>
          <w:rtl/>
        </w:rPr>
        <w:t xml:space="preserve"> </w:t>
      </w:r>
      <w:r w:rsidRPr="005A2F81">
        <w:rPr>
          <w:rtl/>
        </w:rPr>
        <w:t>שההשקעה</w:t>
      </w:r>
      <w:r w:rsidR="005A3E84">
        <w:rPr>
          <w:rtl/>
        </w:rPr>
        <w:t xml:space="preserve"> </w:t>
      </w:r>
      <w:r w:rsidRPr="005A2F81">
        <w:rPr>
          <w:rtl/>
        </w:rPr>
        <w:t>בגורם</w:t>
      </w:r>
      <w:r w:rsidR="005A3E84">
        <w:rPr>
          <w:rtl/>
        </w:rPr>
        <w:t xml:space="preserve"> </w:t>
      </w:r>
      <w:r w:rsidRPr="005A2F81">
        <w:rPr>
          <w:rtl/>
        </w:rPr>
        <w:t>האנושי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ההשקעה</w:t>
      </w:r>
      <w:r w:rsidR="005A3E84">
        <w:rPr>
          <w:rtl/>
        </w:rPr>
        <w:t xml:space="preserve"> </w:t>
      </w:r>
      <w:r w:rsidRPr="005A2F81">
        <w:rPr>
          <w:rtl/>
        </w:rPr>
        <w:t>הכי כדאית, אף שהיא עדיין הכי פחותה. זה לא</w:t>
      </w:r>
      <w:r w:rsidR="005A3E84">
        <w:rPr>
          <w:rtl/>
        </w:rPr>
        <w:t xml:space="preserve"> </w:t>
      </w:r>
      <w:r w:rsidRPr="005A2F81">
        <w:rPr>
          <w:rtl/>
        </w:rPr>
        <w:t>בדיוק</w:t>
      </w:r>
      <w:r w:rsidR="005A3E84">
        <w:rPr>
          <w:rtl/>
        </w:rPr>
        <w:t xml:space="preserve"> </w:t>
      </w:r>
      <w:r w:rsidRPr="005A2F81">
        <w:rPr>
          <w:rtl/>
        </w:rPr>
        <w:t>הדוח</w:t>
      </w:r>
      <w:r w:rsidR="005A3E84">
        <w:rPr>
          <w:rtl/>
        </w:rPr>
        <w:t xml:space="preserve"> </w:t>
      </w:r>
      <w:r w:rsidRPr="005A2F81">
        <w:rPr>
          <w:rtl/>
        </w:rPr>
        <w:t>שהשוטר</w:t>
      </w:r>
      <w:r w:rsidR="005A3E84">
        <w:rPr>
          <w:rtl/>
        </w:rPr>
        <w:t xml:space="preserve"> </w:t>
      </w:r>
      <w:r w:rsidRPr="005A2F81">
        <w:rPr>
          <w:rtl/>
        </w:rPr>
        <w:t>נותן</w:t>
      </w:r>
      <w:r w:rsidR="005A3E84">
        <w:rPr>
          <w:rtl/>
        </w:rPr>
        <w:t xml:space="preserve"> </w:t>
      </w:r>
      <w:r w:rsidRPr="005A2F81">
        <w:rPr>
          <w:rtl/>
        </w:rPr>
        <w:t>לו ואז זה משנה את תרבות הנהיגה אצלו. אני חושב שצריך</w:t>
      </w:r>
      <w:r w:rsidR="005A3E84">
        <w:rPr>
          <w:rtl/>
        </w:rPr>
        <w:t xml:space="preserve"> </w:t>
      </w:r>
      <w:r w:rsidRPr="005A2F81">
        <w:rPr>
          <w:rtl/>
        </w:rPr>
        <w:t>לחשוב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יצירה הרבה מעבר לזה. אנחנו עדיין לא יצירתיים בנושא הזה. צריך להוביל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הנהגים למצב שבו הם עצמם יהיו אחראים,</w:t>
      </w:r>
      <w:r w:rsidR="005A3E84">
        <w:rPr>
          <w:rtl/>
        </w:rPr>
        <w:t xml:space="preserve"> </w:t>
      </w:r>
      <w:r w:rsidRPr="005A2F81">
        <w:rPr>
          <w:rtl/>
        </w:rPr>
        <w:t>ואפילו יחשבו שאם תקרה תאונה והם יעשו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הכול למנוע אותה, הם עדיין יישאו באשמה מסוימת. אולי אז הנהג ישנה מהתנהגותו.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הנהג</w:t>
      </w:r>
      <w:r w:rsidR="005A3E84">
        <w:rPr>
          <w:rtl/>
        </w:rPr>
        <w:t xml:space="preserve"> </w:t>
      </w:r>
      <w:r w:rsidRPr="005A2F81">
        <w:rPr>
          <w:rtl/>
        </w:rPr>
        <w:t>הישראלי</w:t>
      </w:r>
      <w:r w:rsidR="005A3E84">
        <w:rPr>
          <w:rtl/>
        </w:rPr>
        <w:t xml:space="preserve"> </w:t>
      </w:r>
      <w:r w:rsidRPr="005A2F81">
        <w:rPr>
          <w:rtl/>
        </w:rPr>
        <w:t>הוא נהג אלים, אגרסיבי, לא מוותר, איננו סבלן ואיננו סובלני,</w:t>
      </w:r>
      <w:r w:rsidR="005A3E84">
        <w:rPr>
          <w:rtl/>
        </w:rPr>
        <w:t xml:space="preserve"> </w:t>
      </w:r>
      <w:r w:rsidRPr="005A2F81">
        <w:rPr>
          <w:rtl/>
        </w:rPr>
        <w:t>ועל זה צריך לתת את הדעת.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עתה, חבר הכנסת בנימין אלון,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עבד</w:t>
      </w:r>
      <w:r w:rsidR="005A3E84">
        <w:rPr>
          <w:rtl/>
        </w:rPr>
        <w:t>-</w:t>
      </w:r>
      <w:r w:rsidRPr="005A2F81">
        <w:rPr>
          <w:rtl/>
        </w:rPr>
        <w:t>אלמאלכ דהאמשה.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 xml:space="preserve">ראש, כנסת נכבדה </w:t>
      </w:r>
      <w:r w:rsidR="005A3E84">
        <w:rPr>
          <w:rtl/>
        </w:rPr>
        <w:t>–</w:t>
      </w:r>
      <w:r w:rsidRPr="005A2F81">
        <w:rPr>
          <w:rtl/>
        </w:rPr>
        <w:t xml:space="preserve"> אדוני, אני מודה לך על לפנים משורת הדין.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השר, אני יודע שהכול כבר נאמר, וזו הסכנה הגדולה, שאנחנו מתמלאים במין</w:t>
      </w:r>
      <w:r w:rsidR="005A3E84">
        <w:rPr>
          <w:rtl/>
        </w:rPr>
        <w:t xml:space="preserve"> </w:t>
      </w:r>
      <w:r w:rsidRPr="005A2F81">
        <w:rPr>
          <w:rtl/>
        </w:rPr>
        <w:t>תחושה</w:t>
      </w:r>
      <w:r w:rsidR="005A3E84">
        <w:rPr>
          <w:rtl/>
        </w:rPr>
        <w:t xml:space="preserve"> </w:t>
      </w:r>
      <w:r w:rsidRPr="005A2F81">
        <w:rPr>
          <w:rtl/>
        </w:rPr>
        <w:t>כזאת</w:t>
      </w:r>
      <w:r w:rsidR="005A3E84">
        <w:rPr>
          <w:rtl/>
        </w:rPr>
        <w:t xml:space="preserve"> </w:t>
      </w:r>
      <w:r w:rsidRPr="005A2F81">
        <w:rPr>
          <w:rtl/>
        </w:rPr>
        <w:t>שיש לנו עסק כאילו עם מכת טבע, חס וחלילה, ואף שר כבר לא יכול לעשות</w:t>
      </w:r>
      <w:r w:rsidR="005A3E84">
        <w:rPr>
          <w:rtl/>
        </w:rPr>
        <w:t xml:space="preserve"> </w:t>
      </w:r>
      <w:r w:rsidRPr="005A2F81">
        <w:rPr>
          <w:rtl/>
        </w:rPr>
        <w:t>מהפכה.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שהיה</w:t>
      </w:r>
      <w:r w:rsidR="005A3E84">
        <w:rPr>
          <w:rtl/>
        </w:rPr>
        <w:t xml:space="preserve"> </w:t>
      </w:r>
      <w:r w:rsidRPr="005A2F81">
        <w:rPr>
          <w:rtl/>
        </w:rPr>
        <w:t>אלוף</w:t>
      </w:r>
      <w:r w:rsidR="005A3E84">
        <w:rPr>
          <w:rtl/>
        </w:rPr>
        <w:t xml:space="preserve"> </w:t>
      </w:r>
      <w:r w:rsidRPr="005A2F81">
        <w:rPr>
          <w:rtl/>
        </w:rPr>
        <w:t>הפיקודים, יודע שבפיקוד הזה של המוות של תאונות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הדרכים אין איזו גבעה ספציפית שאפשר להסתער עליה. יש הרבה גבעות </w:t>
      </w:r>
      <w:r w:rsidR="005A3E84">
        <w:rPr>
          <w:rtl/>
        </w:rPr>
        <w:t>–</w:t>
      </w:r>
      <w:r w:rsidRPr="005A2F81">
        <w:rPr>
          <w:rtl/>
        </w:rPr>
        <w:t xml:space="preserve"> יש גורם אנושי,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כבישים</w:t>
      </w:r>
      <w:r w:rsidR="005A3E84">
        <w:rPr>
          <w:rtl/>
        </w:rPr>
        <w:t xml:space="preserve"> </w:t>
      </w:r>
      <w:r w:rsidRPr="005A2F81">
        <w:rPr>
          <w:rtl/>
        </w:rPr>
        <w:t>ויש</w:t>
      </w:r>
      <w:r w:rsidR="005A3E84">
        <w:rPr>
          <w:rtl/>
        </w:rPr>
        <w:t xml:space="preserve"> </w:t>
      </w:r>
      <w:r w:rsidRPr="005A2F81">
        <w:rPr>
          <w:rtl/>
        </w:rPr>
        <w:t>הרבה דברים.</w:t>
      </w:r>
      <w:r w:rsidR="005A3E84">
        <w:rPr>
          <w:rtl/>
        </w:rPr>
        <w:t xml:space="preserve"> </w:t>
      </w:r>
      <w:r w:rsidRPr="005A2F81">
        <w:rPr>
          <w:rtl/>
        </w:rPr>
        <w:t>זה כל כך מורכב, שאנחנו מאבדים את האמונה ביכולתנו</w:t>
      </w:r>
      <w:r w:rsidR="005A3E84">
        <w:rPr>
          <w:rtl/>
        </w:rPr>
        <w:t xml:space="preserve"> </w:t>
      </w:r>
      <w:r w:rsidRPr="005A2F81">
        <w:rPr>
          <w:rtl/>
        </w:rPr>
        <w:t>לשנות ולהילחם, וחלילה אם נגיע למצב הזה.</w:t>
      </w:r>
      <w:r w:rsidR="005A3E84">
        <w:rPr>
          <w:rtl/>
        </w:rPr>
        <w:t xml:space="preserve"> </w:t>
      </w:r>
      <w:r w:rsidRPr="005A2F81">
        <w:rPr>
          <w:rtl/>
        </w:rPr>
        <w:t>יש כאן מפגין, שמו יהודה, שמפגין שנים.</w:t>
      </w:r>
      <w:r w:rsidR="005A3E84">
        <w:rPr>
          <w:rtl/>
        </w:rPr>
        <w:t xml:space="preserve"> </w:t>
      </w:r>
      <w:r w:rsidRPr="005A2F81">
        <w:rPr>
          <w:rtl/>
        </w:rPr>
        <w:t>עצרתי</w:t>
      </w:r>
      <w:r w:rsidR="005A3E84">
        <w:rPr>
          <w:rtl/>
        </w:rPr>
        <w:t xml:space="preserve"> </w:t>
      </w:r>
      <w:r w:rsidRPr="005A2F81">
        <w:rPr>
          <w:rtl/>
        </w:rPr>
        <w:t>פעם</w:t>
      </w:r>
      <w:r w:rsidR="005A3E84">
        <w:rPr>
          <w:rtl/>
        </w:rPr>
        <w:t xml:space="preserve"> </w:t>
      </w:r>
      <w:r w:rsidRPr="005A2F81">
        <w:rPr>
          <w:rtl/>
        </w:rPr>
        <w:t>לידו וראיתי כמה הוא עדיין מלא בתמימות ובאנרגיה של אמונה, והוא חיזק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אותי</w:t>
      </w:r>
      <w:r w:rsidR="005A3E84">
        <w:rPr>
          <w:rtl/>
        </w:rPr>
        <w:t xml:space="preserve"> </w:t>
      </w:r>
      <w:r w:rsidRPr="005A2F81">
        <w:rPr>
          <w:rtl/>
        </w:rPr>
        <w:t>בזה.</w:t>
      </w:r>
      <w:r w:rsidR="005A3E84">
        <w:rPr>
          <w:rtl/>
        </w:rPr>
        <w:t xml:space="preserve"> </w:t>
      </w:r>
      <w:r w:rsidRPr="005A2F81">
        <w:rPr>
          <w:rtl/>
        </w:rPr>
        <w:t>יכול</w:t>
      </w:r>
      <w:r w:rsidR="005A3E84">
        <w:rPr>
          <w:rtl/>
        </w:rPr>
        <w:t xml:space="preserve"> </w:t>
      </w:r>
      <w:r w:rsidRPr="005A2F81">
        <w:rPr>
          <w:rtl/>
        </w:rPr>
        <w:t>להיות שאנשים אחרים יאמרו:</w:t>
      </w:r>
      <w:r w:rsidR="005A3E84">
        <w:rPr>
          <w:rtl/>
        </w:rPr>
        <w:t xml:space="preserve"> </w:t>
      </w:r>
      <w:r w:rsidRPr="005A2F81">
        <w:rPr>
          <w:rtl/>
        </w:rPr>
        <w:t xml:space="preserve">"איש משונה </w:t>
      </w:r>
      <w:r w:rsidR="005A3E84">
        <w:rPr>
          <w:rtl/>
        </w:rPr>
        <w:t>–</w:t>
      </w:r>
      <w:r w:rsidRPr="005A2F81">
        <w:rPr>
          <w:rtl/>
        </w:rPr>
        <w:t xml:space="preserve"> עומד ומפגין נגד</w:t>
      </w:r>
      <w:r w:rsidR="005A3E84">
        <w:rPr>
          <w:rtl/>
        </w:rPr>
        <w:t xml:space="preserve"> </w:t>
      </w:r>
      <w:r w:rsidRPr="005A2F81">
        <w:rPr>
          <w:rtl/>
        </w:rPr>
        <w:t>תאונות דרכים ועומד ומכריז הכרזות".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השר, שמעתי את דברי הפתיחה שלך. אני חושב שלהתחיל ללמד בשישית על הרכב</w:t>
      </w:r>
      <w:r w:rsidR="005A3E84">
        <w:rPr>
          <w:rtl/>
        </w:rPr>
        <w:t xml:space="preserve"> </w:t>
      </w:r>
      <w:r w:rsidRPr="005A2F81">
        <w:rPr>
          <w:rtl/>
        </w:rPr>
        <w:t>ואת</w:t>
      </w:r>
      <w:r w:rsidR="005A3E84">
        <w:rPr>
          <w:rtl/>
        </w:rPr>
        <w:t xml:space="preserve"> </w:t>
      </w:r>
      <w:r w:rsidRPr="005A2F81">
        <w:rPr>
          <w:rtl/>
        </w:rPr>
        <w:t>כללי</w:t>
      </w:r>
      <w:r w:rsidR="005A3E84">
        <w:rPr>
          <w:rtl/>
        </w:rPr>
        <w:t xml:space="preserve"> </w:t>
      </w:r>
      <w:r w:rsidRPr="005A2F81">
        <w:rPr>
          <w:rtl/>
        </w:rPr>
        <w:t>התעבורה</w:t>
      </w:r>
      <w:r w:rsidR="005A3E84">
        <w:rPr>
          <w:rtl/>
        </w:rPr>
        <w:t xml:space="preserve"> </w:t>
      </w:r>
      <w:r w:rsidRPr="005A2F81">
        <w:rPr>
          <w:rtl/>
        </w:rPr>
        <w:t>זה מאוחר.</w:t>
      </w:r>
      <w:r w:rsidR="005A3E84">
        <w:rPr>
          <w:rtl/>
        </w:rPr>
        <w:t xml:space="preserve"> </w:t>
      </w:r>
      <w:r w:rsidRPr="005A2F81">
        <w:rPr>
          <w:rtl/>
        </w:rPr>
        <w:t>נכון שאמרת שעל אופניים ודברים כאלה מקדימים קצת.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מכת</w:t>
      </w:r>
      <w:r w:rsidR="005A3E84">
        <w:rPr>
          <w:rtl/>
        </w:rPr>
        <w:t xml:space="preserve"> </w:t>
      </w:r>
      <w:r w:rsidRPr="005A2F81">
        <w:rPr>
          <w:rtl/>
        </w:rPr>
        <w:t>טבע. זו מכת אדם. זו לא מכה. אנחנו רוצים את הקידמה הזאת. אף אחד לא</w:t>
      </w:r>
      <w:r w:rsidR="005A3E84">
        <w:rPr>
          <w:rtl/>
        </w:rPr>
        <w:t xml:space="preserve"> </w:t>
      </w:r>
      <w:r w:rsidRPr="005A2F81">
        <w:rPr>
          <w:rtl/>
        </w:rPr>
        <w:t>חייב</w:t>
      </w:r>
      <w:r w:rsidR="005A3E84">
        <w:rPr>
          <w:rtl/>
        </w:rPr>
        <w:t xml:space="preserve"> </w:t>
      </w:r>
      <w:r w:rsidRPr="005A2F81">
        <w:rPr>
          <w:rtl/>
        </w:rPr>
        <w:t>אותנו</w:t>
      </w:r>
      <w:r w:rsidR="005A3E84">
        <w:rPr>
          <w:rtl/>
        </w:rPr>
        <w:t xml:space="preserve"> </w:t>
      </w:r>
      <w:r w:rsidRPr="005A2F81">
        <w:rPr>
          <w:rtl/>
        </w:rPr>
        <w:t>לקבל את הקידמה האנושית עם העלאה למולך של מאות נפשות כל שנה כתשלום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הקידמה.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חייבים להתמודד עם הדבר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ללמד ילדים מכיתה א' איך הולכים ברחוב. מכיתה א' הם צריכים לדעת</w:t>
      </w:r>
      <w:r w:rsidR="005A3E84">
        <w:rPr>
          <w:rtl/>
        </w:rPr>
        <w:t xml:space="preserve"> </w:t>
      </w:r>
      <w:r w:rsidRPr="005A2F81">
        <w:rPr>
          <w:rtl/>
        </w:rPr>
        <w:t>איך</w:t>
      </w:r>
      <w:r w:rsidR="005A3E84">
        <w:rPr>
          <w:rtl/>
        </w:rPr>
        <w:t xml:space="preserve"> </w:t>
      </w:r>
      <w:r w:rsidRPr="005A2F81">
        <w:rPr>
          <w:rtl/>
        </w:rPr>
        <w:t>נראה</w:t>
      </w:r>
      <w:r w:rsidR="005A3E84">
        <w:rPr>
          <w:rtl/>
        </w:rPr>
        <w:t xml:space="preserve"> </w:t>
      </w:r>
      <w:r w:rsidRPr="005A2F81">
        <w:rPr>
          <w:rtl/>
        </w:rPr>
        <w:t>רכב.</w:t>
      </w:r>
      <w:r w:rsidR="005A3E84">
        <w:rPr>
          <w:rtl/>
        </w:rPr>
        <w:t xml:space="preserve"> </w:t>
      </w:r>
      <w:r w:rsidRPr="005A2F81">
        <w:rPr>
          <w:rtl/>
        </w:rPr>
        <w:t>הם צריכים, בנימוס ולפי כללי כיבוד אב ואם, גם להעיר לאבא כשהוא</w:t>
      </w:r>
      <w:r w:rsidR="005A3E84">
        <w:rPr>
          <w:rtl/>
        </w:rPr>
        <w:t xml:space="preserve"> </w:t>
      </w:r>
      <w:r w:rsidRPr="005A2F81">
        <w:rPr>
          <w:rtl/>
        </w:rPr>
        <w:t>נוהג לא נכון.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בטוח</w:t>
      </w:r>
      <w:r w:rsidR="005A3E84">
        <w:rPr>
          <w:rtl/>
        </w:rPr>
        <w:t xml:space="preserve"> </w:t>
      </w:r>
      <w:r w:rsidRPr="005A2F81">
        <w:rPr>
          <w:rtl/>
        </w:rPr>
        <w:t>שאם</w:t>
      </w:r>
      <w:r w:rsidR="005A3E84">
        <w:rPr>
          <w:rtl/>
        </w:rPr>
        <w:t xml:space="preserve"> 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יעשו מבחן תיאוריה לרוב המבוגרים </w:t>
      </w:r>
      <w:r w:rsidR="005A3E84">
        <w:rPr>
          <w:rtl/>
        </w:rPr>
        <w:t>–</w:t>
      </w:r>
      <w:r w:rsidRPr="005A2F81">
        <w:rPr>
          <w:rtl/>
        </w:rPr>
        <w:t xml:space="preserve"> אני לא יודע אם הם</w:t>
      </w:r>
      <w:r w:rsidR="005A3E84">
        <w:rPr>
          <w:rtl/>
        </w:rPr>
        <w:t xml:space="preserve"> </w:t>
      </w:r>
      <w:r w:rsidRPr="005A2F81">
        <w:rPr>
          <w:rtl/>
        </w:rPr>
        <w:t>יעמדו</w:t>
      </w:r>
      <w:r w:rsidR="005A3E84">
        <w:rPr>
          <w:rtl/>
        </w:rPr>
        <w:t xml:space="preserve"> </w:t>
      </w:r>
      <w:r w:rsidRPr="005A2F81">
        <w:rPr>
          <w:rtl/>
        </w:rPr>
        <w:t>בזה.</w:t>
      </w:r>
      <w:r w:rsidR="005A3E84">
        <w:rPr>
          <w:rtl/>
        </w:rPr>
        <w:t xml:space="preserve"> </w:t>
      </w:r>
      <w:r w:rsidRPr="005A2F81">
        <w:rPr>
          <w:rtl/>
        </w:rPr>
        <w:t>אני לא בטוח שהמבחן בתיאוריה משקף את הספר שצריך לדעת קודם.</w:t>
      </w:r>
      <w:r w:rsidR="005A3E84">
        <w:rPr>
          <w:rtl/>
        </w:rPr>
        <w:t xml:space="preserve"> </w:t>
      </w:r>
      <w:r w:rsidRPr="005A2F81">
        <w:rPr>
          <w:rtl/>
        </w:rPr>
        <w:t>אני לא</w:t>
      </w:r>
      <w:r w:rsidR="005A3E84">
        <w:rPr>
          <w:rtl/>
        </w:rPr>
        <w:t xml:space="preserve"> </w:t>
      </w:r>
      <w:r w:rsidRPr="005A2F81">
        <w:rPr>
          <w:rtl/>
        </w:rPr>
        <w:t>בטוח</w:t>
      </w:r>
      <w:r w:rsidR="005A3E84">
        <w:rPr>
          <w:rtl/>
        </w:rPr>
        <w:t xml:space="preserve"> – </w:t>
      </w:r>
      <w:r w:rsidRPr="005A2F81">
        <w:rPr>
          <w:rtl/>
        </w:rPr>
        <w:t>והייתי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כמעט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שאני בטוח שלא </w:t>
      </w:r>
      <w:r w:rsidR="005A3E84">
        <w:rPr>
          <w:rtl/>
        </w:rPr>
        <w:t>–</w:t>
      </w:r>
      <w:r w:rsidRPr="005A2F81">
        <w:rPr>
          <w:rtl/>
        </w:rPr>
        <w:t xml:space="preserve"> שברמת הלמידה והטמעת הידע אנחנו לא</w:t>
      </w:r>
      <w:r w:rsidR="005A3E84">
        <w:rPr>
          <w:rtl/>
        </w:rPr>
        <w:t xml:space="preserve"> </w:t>
      </w:r>
      <w:r w:rsidRPr="005A2F81">
        <w:rPr>
          <w:rtl/>
        </w:rPr>
        <w:t>יודעים מספיק: לא על הרכב ולא את כללי התעבורה. אנחנו כעיוורים וכאנאלפביתים.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אני מסיים.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מאמין בלמידה. אני מאמין שבלמידה אפשר לעשות מהפכות.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ברשותך,</w:t>
      </w:r>
      <w:r w:rsidR="005A3E84">
        <w:rPr>
          <w:rtl/>
        </w:rPr>
        <w:t xml:space="preserve"> </w:t>
      </w:r>
      <w:r w:rsidRPr="005A2F81">
        <w:rPr>
          <w:rtl/>
        </w:rPr>
        <w:t>אולי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הערה</w:t>
      </w:r>
      <w:r w:rsidR="005A3E84">
        <w:rPr>
          <w:rtl/>
        </w:rPr>
        <w:t xml:space="preserve"> </w:t>
      </w:r>
      <w:r w:rsidRPr="005A2F81">
        <w:rPr>
          <w:rtl/>
        </w:rPr>
        <w:t>אחרונה. כמו כל שר, נגעת בחוסר</w:t>
      </w:r>
      <w:r w:rsidR="005A3E84">
        <w:rPr>
          <w:rtl/>
        </w:rPr>
        <w:t xml:space="preserve"> </w:t>
      </w:r>
      <w:r w:rsidRPr="005A2F81">
        <w:rPr>
          <w:rtl/>
        </w:rPr>
        <w:t>התקציב.</w:t>
      </w:r>
      <w:r w:rsidR="005A3E84">
        <w:rPr>
          <w:rtl/>
        </w:rPr>
        <w:t xml:space="preserve"> </w:t>
      </w:r>
      <w:r w:rsidRPr="005A2F81">
        <w:rPr>
          <w:rtl/>
        </w:rPr>
        <w:t>רציתי לשאול אותך, ולא רציתי להפריע באמצע: לאן הולכים כל סכומי הקנסות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האכיפה?</w:t>
      </w:r>
      <w:r w:rsidR="005A3E84">
        <w:rPr>
          <w:rtl/>
        </w:rPr>
        <w:t xml:space="preserve"> </w:t>
      </w:r>
      <w:r w:rsidRPr="005A2F81">
        <w:rPr>
          <w:rtl/>
        </w:rPr>
        <w:t>למה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הולכים</w:t>
      </w:r>
      <w:r w:rsidR="005A3E84">
        <w:rPr>
          <w:rtl/>
        </w:rPr>
        <w:t xml:space="preserve"> </w:t>
      </w:r>
      <w:r w:rsidRPr="005A2F81">
        <w:rPr>
          <w:rtl/>
        </w:rPr>
        <w:t>לאוצר? מדוע אנחנו, המחוקקים, לא ננקוט יוזמה, כמו</w:t>
      </w:r>
      <w:r w:rsidR="005A3E84">
        <w:rPr>
          <w:rtl/>
        </w:rPr>
        <w:t xml:space="preserve"> </w:t>
      </w:r>
      <w:r w:rsidRPr="005A2F81">
        <w:rPr>
          <w:rtl/>
        </w:rPr>
        <w:t>שעשינו</w:t>
      </w:r>
      <w:r w:rsidR="005A3E84">
        <w:rPr>
          <w:rtl/>
        </w:rPr>
        <w:t xml:space="preserve"> </w:t>
      </w:r>
      <w:r w:rsidRPr="005A2F81">
        <w:rPr>
          <w:rtl/>
        </w:rPr>
        <w:t>בזמנו</w:t>
      </w:r>
      <w:r w:rsidR="005A3E84">
        <w:rPr>
          <w:rtl/>
        </w:rPr>
        <w:t xml:space="preserve"> </w:t>
      </w:r>
      <w:r w:rsidRPr="005A2F81">
        <w:rPr>
          <w:rtl/>
        </w:rPr>
        <w:t>לגבי</w:t>
      </w:r>
      <w:r w:rsidR="005A3E84">
        <w:rPr>
          <w:rtl/>
        </w:rPr>
        <w:t xml:space="preserve"> </w:t>
      </w:r>
      <w:r w:rsidRPr="005A2F81">
        <w:rPr>
          <w:rtl/>
        </w:rPr>
        <w:t>עניין איכות הסביבה והחלטנו, וכך מתבצע, שכל הקנסות של הפרת</w:t>
      </w:r>
      <w:r w:rsidR="005A3E84">
        <w:rPr>
          <w:rtl/>
        </w:rPr>
        <w:t xml:space="preserve"> </w:t>
      </w:r>
      <w:r w:rsidRPr="005A2F81">
        <w:rPr>
          <w:rtl/>
        </w:rPr>
        <w:t>איכות</w:t>
      </w:r>
      <w:r w:rsidR="005A3E84">
        <w:rPr>
          <w:rtl/>
        </w:rPr>
        <w:t xml:space="preserve"> </w:t>
      </w:r>
      <w:r w:rsidRPr="005A2F81">
        <w:rPr>
          <w:rtl/>
        </w:rPr>
        <w:t>סביבה,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ניקיון</w:t>
      </w:r>
      <w:r w:rsidR="005A3E84">
        <w:rPr>
          <w:rtl/>
        </w:rPr>
        <w:t xml:space="preserve"> </w:t>
      </w:r>
      <w:r w:rsidRPr="005A2F81">
        <w:rPr>
          <w:rtl/>
        </w:rPr>
        <w:t>וכו' יגיעו לקרן שמטפלת בדבר הזה? אדוני השר, אם נעשה</w:t>
      </w:r>
      <w:r w:rsidR="005A3E84">
        <w:rPr>
          <w:rtl/>
        </w:rPr>
        <w:t xml:space="preserve"> </w:t>
      </w:r>
      <w:r w:rsidRPr="005A2F81">
        <w:rPr>
          <w:rtl/>
        </w:rPr>
        <w:t>זאת, אפשר יהיה לתת עוד לאלפי מובטלים עבודה כפקחים. הם יאכפו את החוק. הם יכניסו</w:t>
      </w:r>
      <w:r w:rsidR="005A3E84">
        <w:rPr>
          <w:rtl/>
        </w:rPr>
        <w:t xml:space="preserve"> </w:t>
      </w:r>
      <w:r w:rsidRPr="005A2F81">
        <w:rPr>
          <w:rtl/>
        </w:rPr>
        <w:t>כסף הרבה יותר מאשר המשכורת שלהם, והם יצילו נפשות רבות. תודה ושלום.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עתה,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עבד</w:t>
      </w:r>
      <w:r w:rsidR="005A3E84">
        <w:rPr>
          <w:rtl/>
        </w:rPr>
        <w:t>-</w:t>
      </w:r>
      <w:r w:rsidRPr="005A2F81">
        <w:rPr>
          <w:rtl/>
        </w:rPr>
        <w:t xml:space="preserve">אלמאלכ דהאמשה. אחריו </w:t>
      </w:r>
      <w:r w:rsidR="005A3E84">
        <w:rPr>
          <w:rtl/>
        </w:rPr>
        <w:t>–</w:t>
      </w:r>
      <w:r w:rsidRPr="005A2F81">
        <w:rPr>
          <w:rtl/>
        </w:rPr>
        <w:t xml:space="preserve"> חברת הכנסת ענת מאור,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ואחריה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יצחק גאגולה.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עבד</w:t>
      </w:r>
      <w:r>
        <w:rPr>
          <w:rtl/>
        </w:rPr>
        <w:t>-</w:t>
      </w:r>
      <w:r w:rsidRPr="005A3E84">
        <w:rPr>
          <w:rtl/>
        </w:rPr>
        <w:t>אלמאלכ דהאמשה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כבוד השר וחברי הכנסת, נדמה לי שבעניין תאונות הדרכים אכן</w:t>
      </w:r>
      <w:r w:rsidR="005A3E84">
        <w:rPr>
          <w:rtl/>
        </w:rPr>
        <w:t xml:space="preserve"> </w:t>
      </w:r>
      <w:r w:rsidRPr="005A2F81">
        <w:rPr>
          <w:rtl/>
        </w:rPr>
        <w:t>יש תמימות דעים בבית הזה, והעניין הוא ודאי חוצה מפלגות וחוצה כל חלוקה וקריטריון</w:t>
      </w:r>
      <w:r w:rsidR="005A3E84">
        <w:rPr>
          <w:rtl/>
        </w:rPr>
        <w:t xml:space="preserve"> </w:t>
      </w:r>
      <w:r w:rsidRPr="005A2F81">
        <w:rPr>
          <w:rtl/>
        </w:rPr>
        <w:t>פעילותי שיכול להיות.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מבקש לא להפריע שם.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עבד</w:t>
      </w:r>
      <w:r>
        <w:rPr>
          <w:rtl/>
        </w:rPr>
        <w:t>-</w:t>
      </w:r>
      <w:r w:rsidRPr="005A3E84">
        <w:rPr>
          <w:rtl/>
        </w:rPr>
        <w:t>אלמאלכ דהאמשה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הבעיה</w:t>
      </w:r>
      <w:r w:rsidR="005A3E84">
        <w:rPr>
          <w:rtl/>
        </w:rPr>
        <w:t xml:space="preserve"> </w:t>
      </w:r>
      <w:r w:rsidRPr="005A2F81">
        <w:rPr>
          <w:rtl/>
        </w:rPr>
        <w:t>הזאת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אין כואב ממנה, אך למרבה הצער, גם בבעיה הזאת, במציאות שלנו,</w:t>
      </w:r>
      <w:r w:rsidR="005A3E84">
        <w:rPr>
          <w:rtl/>
        </w:rPr>
        <w:t xml:space="preserve"> </w:t>
      </w:r>
      <w:r w:rsidRPr="005A2F81">
        <w:rPr>
          <w:rtl/>
        </w:rPr>
        <w:t>לפעמים</w:t>
      </w:r>
      <w:r w:rsidR="005A3E84">
        <w:rPr>
          <w:rtl/>
        </w:rPr>
        <w:t xml:space="preserve"> </w:t>
      </w:r>
      <w:r w:rsidRPr="005A2F81">
        <w:rPr>
          <w:rtl/>
        </w:rPr>
        <w:t>דוקרים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העין</w:t>
      </w:r>
      <w:r w:rsidR="005A3E84">
        <w:rPr>
          <w:rtl/>
        </w:rPr>
        <w:t xml:space="preserve"> </w:t>
      </w:r>
      <w:r w:rsidRPr="005A2F81">
        <w:rPr>
          <w:rtl/>
        </w:rPr>
        <w:t>ומקוממים</w:t>
      </w:r>
      <w:r w:rsidR="005A3E84">
        <w:rPr>
          <w:rtl/>
        </w:rPr>
        <w:t xml:space="preserve"> </w:t>
      </w:r>
      <w:r w:rsidRPr="005A2F81">
        <w:rPr>
          <w:rtl/>
        </w:rPr>
        <w:t>את הלב מעשים ושיקולים שאינם לגופו של עניין</w:t>
      </w:r>
      <w:r w:rsidR="005A3E84">
        <w:rPr>
          <w:rtl/>
        </w:rPr>
        <w:t xml:space="preserve"> </w:t>
      </w:r>
      <w:r w:rsidRPr="005A2F81">
        <w:rPr>
          <w:rtl/>
        </w:rPr>
        <w:t>ולגופה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בעיה. תשתית הדרכים איננה אותה תשתית בכל המקומות ובכל המגזרים. לגבי</w:t>
      </w:r>
      <w:r w:rsidR="005A3E84">
        <w:rPr>
          <w:rtl/>
        </w:rPr>
        <w:t xml:space="preserve"> </w:t>
      </w:r>
      <w:r w:rsidRPr="005A2F81">
        <w:rPr>
          <w:rtl/>
        </w:rPr>
        <w:t>הטיפול בגורם האנושי, אני מסכים, כפי שאמר חבר הכנסת חטיב, שלגורם האנושי יש משקל</w:t>
      </w:r>
      <w:r w:rsidR="005A3E84">
        <w:rPr>
          <w:rtl/>
        </w:rPr>
        <w:t xml:space="preserve"> </w:t>
      </w:r>
      <w:r w:rsidRPr="005A2F81">
        <w:rPr>
          <w:rtl/>
        </w:rPr>
        <w:t>מכריע בעניין הזה. הגורם האנושי והטיפול בגורם האנושי אינם</w:t>
      </w:r>
      <w:r w:rsidR="005A3E84">
        <w:rPr>
          <w:rtl/>
        </w:rPr>
        <w:t xml:space="preserve"> </w:t>
      </w:r>
      <w:r w:rsidRPr="005A2F81">
        <w:rPr>
          <w:rtl/>
        </w:rPr>
        <w:t>אותו דבר בכל המקומות</w:t>
      </w:r>
      <w:r w:rsidR="005A3E84">
        <w:rPr>
          <w:rtl/>
        </w:rPr>
        <w:t xml:space="preserve"> </w:t>
      </w:r>
      <w:r w:rsidRPr="005A2F81">
        <w:rPr>
          <w:rtl/>
        </w:rPr>
        <w:t>ובכל</w:t>
      </w:r>
      <w:r w:rsidR="005A3E84">
        <w:rPr>
          <w:rtl/>
        </w:rPr>
        <w:t xml:space="preserve"> </w:t>
      </w:r>
      <w:r w:rsidRPr="005A2F81">
        <w:rPr>
          <w:rtl/>
        </w:rPr>
        <w:t>המגזרים.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כאשר</w:t>
      </w:r>
      <w:r w:rsidR="005A3E84">
        <w:rPr>
          <w:rtl/>
        </w:rPr>
        <w:t xml:space="preserve"> </w:t>
      </w:r>
      <w:r w:rsidRPr="005A2F81">
        <w:rPr>
          <w:rtl/>
        </w:rPr>
        <w:t>הנהגים</w:t>
      </w:r>
      <w:r w:rsidR="005A3E84">
        <w:rPr>
          <w:rtl/>
        </w:rPr>
        <w:t xml:space="preserve"> </w:t>
      </w:r>
      <w:r w:rsidRPr="005A2F81">
        <w:rPr>
          <w:rtl/>
        </w:rPr>
        <w:t>עוברים את העבירות או עושים את המעשים בניגוד</w:t>
      </w:r>
      <w:r w:rsidR="005A3E84">
        <w:rPr>
          <w:rtl/>
        </w:rPr>
        <w:t xml:space="preserve"> </w:t>
      </w:r>
      <w:r w:rsidRPr="005A2F81">
        <w:rPr>
          <w:rtl/>
        </w:rPr>
        <w:t>לחוק,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כולם</w:t>
      </w:r>
      <w:r w:rsidR="005A3E84">
        <w:rPr>
          <w:rtl/>
        </w:rPr>
        <w:t xml:space="preserve"> </w:t>
      </w:r>
      <w:r w:rsidRPr="005A2F81">
        <w:rPr>
          <w:rtl/>
        </w:rPr>
        <w:t>זוכים באותו יחס ובאותו קנה מידה או נפטרים מעונש באופן שוויוני</w:t>
      </w:r>
      <w:r w:rsidR="005A3E84">
        <w:rPr>
          <w:rtl/>
        </w:rPr>
        <w:t xml:space="preserve"> </w:t>
      </w:r>
      <w:r w:rsidRPr="005A2F81">
        <w:rPr>
          <w:rtl/>
        </w:rPr>
        <w:t>ובקריטריון</w:t>
      </w:r>
      <w:r w:rsidR="005A3E84">
        <w:rPr>
          <w:rtl/>
        </w:rPr>
        <w:t xml:space="preserve"> </w:t>
      </w:r>
      <w:r w:rsidRPr="005A2F81">
        <w:rPr>
          <w:rtl/>
        </w:rPr>
        <w:t>מהותי.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אלה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שבין</w:t>
      </w:r>
      <w:r w:rsidR="005A3E84">
        <w:rPr>
          <w:rtl/>
        </w:rPr>
        <w:t xml:space="preserve"> </w:t>
      </w:r>
      <w:r w:rsidRPr="005A2F81">
        <w:rPr>
          <w:rtl/>
        </w:rPr>
        <w:t>היתר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חייבים</w:t>
      </w:r>
      <w:r w:rsidR="005A3E84">
        <w:rPr>
          <w:rtl/>
        </w:rPr>
        <w:t xml:space="preserve"> </w:t>
      </w:r>
      <w:r w:rsidRPr="005A2F81">
        <w:rPr>
          <w:rtl/>
        </w:rPr>
        <w:t>לשים לב אליהם ואותם גם צריך לתקן.</w:t>
      </w:r>
      <w:r w:rsidR="005A3E84">
        <w:rPr>
          <w:rtl/>
        </w:rPr>
        <w:t xml:space="preserve"> </w:t>
      </w:r>
      <w:r w:rsidRPr="005A2F81">
        <w:rPr>
          <w:rtl/>
        </w:rPr>
        <w:t>המלאכה</w:t>
      </w:r>
      <w:r w:rsidR="005A3E84">
        <w:rPr>
          <w:rtl/>
        </w:rPr>
        <w:t xml:space="preserve"> </w:t>
      </w:r>
      <w:r w:rsidRPr="005A2F81">
        <w:rPr>
          <w:rtl/>
        </w:rPr>
        <w:t>איננה</w:t>
      </w:r>
      <w:r w:rsidR="005A3E84">
        <w:rPr>
          <w:rtl/>
        </w:rPr>
        <w:t xml:space="preserve"> </w:t>
      </w:r>
      <w:r w:rsidRPr="005A2F81">
        <w:rPr>
          <w:rtl/>
        </w:rPr>
        <w:t>קלה. הדברים מחייבים מאמץ עילאי אם בכוח אנוש, אם בשיקול דעת צודק</w:t>
      </w:r>
      <w:r w:rsidR="005A3E84">
        <w:rPr>
          <w:rtl/>
        </w:rPr>
        <w:t xml:space="preserve"> </w:t>
      </w:r>
      <w:r w:rsidRPr="005A2F81">
        <w:rPr>
          <w:rtl/>
        </w:rPr>
        <w:t>וענייני</w:t>
      </w:r>
      <w:r w:rsidR="005A3E84">
        <w:rPr>
          <w:rtl/>
        </w:rPr>
        <w:t xml:space="preserve"> </w:t>
      </w:r>
      <w:r w:rsidRPr="005A2F81">
        <w:rPr>
          <w:rtl/>
        </w:rPr>
        <w:t>ואם</w:t>
      </w:r>
      <w:r w:rsidR="005A3E84">
        <w:rPr>
          <w:rtl/>
        </w:rPr>
        <w:t xml:space="preserve"> </w:t>
      </w:r>
      <w:r w:rsidRPr="005A2F81">
        <w:rPr>
          <w:rtl/>
        </w:rPr>
        <w:t>במשאבים</w:t>
      </w:r>
      <w:r w:rsidR="005A3E84">
        <w:rPr>
          <w:rtl/>
        </w:rPr>
        <w:t xml:space="preserve"> </w:t>
      </w:r>
      <w:r w:rsidRPr="005A2F81">
        <w:rPr>
          <w:rtl/>
        </w:rPr>
        <w:t>כספיים</w:t>
      </w:r>
      <w:r w:rsidR="005A3E84">
        <w:rPr>
          <w:rtl/>
        </w:rPr>
        <w:t xml:space="preserve"> </w:t>
      </w:r>
      <w:r w:rsidRPr="005A2F81">
        <w:rPr>
          <w:rtl/>
        </w:rPr>
        <w:t>ובתשתיות. הבה ונוכל כולנו אכן לשאת את העומס הזה</w:t>
      </w:r>
      <w:r w:rsidR="005A3E84">
        <w:rPr>
          <w:rtl/>
        </w:rPr>
        <w:t xml:space="preserve"> </w:t>
      </w:r>
      <w:r w:rsidRPr="005A2F81">
        <w:rPr>
          <w:rtl/>
        </w:rPr>
        <w:t>ולצאת ממנו בהצלחה.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ברשותך, אסכם את עיקר הדברים גם בשפה הערבית למאזינים שלנו.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עבד</w:t>
      </w:r>
      <w:r>
        <w:rPr>
          <w:rtl/>
        </w:rPr>
        <w:t>-</w:t>
      </w:r>
      <w:r w:rsidRPr="005A3E84">
        <w:rPr>
          <w:rtl/>
        </w:rPr>
        <w:t>אלמאלכ דהאמשה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(נושא דברים בשפה הערבית, להלן תרגומם לעברית: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בשם</w:t>
      </w:r>
      <w:r w:rsidR="005A3E84">
        <w:rPr>
          <w:rtl/>
        </w:rPr>
        <w:t xml:space="preserve"> </w:t>
      </w:r>
      <w:r w:rsidRPr="005A2F81">
        <w:rPr>
          <w:rtl/>
        </w:rPr>
        <w:t>אללה</w:t>
      </w:r>
      <w:r w:rsidR="005A3E84">
        <w:rPr>
          <w:rtl/>
        </w:rPr>
        <w:t xml:space="preserve"> </w:t>
      </w:r>
      <w:r w:rsidRPr="005A2F81">
        <w:rPr>
          <w:rtl/>
        </w:rPr>
        <w:t>הרחמן</w:t>
      </w:r>
      <w:r w:rsidR="005A3E84">
        <w:rPr>
          <w:rtl/>
        </w:rPr>
        <w:t xml:space="preserve"> </w:t>
      </w:r>
      <w:r w:rsidRPr="005A2F81">
        <w:rPr>
          <w:rtl/>
        </w:rPr>
        <w:t>והרחום,</w:t>
      </w:r>
      <w:r w:rsidR="005A3E84">
        <w:rPr>
          <w:rtl/>
        </w:rPr>
        <w:t xml:space="preserve"> </w:t>
      </w:r>
      <w:r w:rsidRPr="005A2F81">
        <w:rPr>
          <w:rtl/>
        </w:rPr>
        <w:t>מאזינים</w:t>
      </w:r>
      <w:r w:rsidR="005A3E84">
        <w:rPr>
          <w:rtl/>
        </w:rPr>
        <w:t xml:space="preserve"> </w:t>
      </w:r>
      <w:r w:rsidRPr="005A2F81">
        <w:rPr>
          <w:rtl/>
        </w:rPr>
        <w:t>יקרים,</w:t>
      </w:r>
      <w:r w:rsidR="005A3E84">
        <w:rPr>
          <w:rtl/>
        </w:rPr>
        <w:t xml:space="preserve"> </w:t>
      </w:r>
      <w:r w:rsidRPr="005A2F81">
        <w:rPr>
          <w:rtl/>
        </w:rPr>
        <w:t>הנושא היום הוא תאונות הדרכים.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אלה</w:t>
      </w:r>
      <w:r w:rsidR="005A3E84">
        <w:rPr>
          <w:rtl/>
        </w:rPr>
        <w:t xml:space="preserve"> </w:t>
      </w:r>
      <w:r w:rsidRPr="005A2F81">
        <w:rPr>
          <w:rtl/>
        </w:rPr>
        <w:t>גורמות</w:t>
      </w:r>
      <w:r w:rsidR="005A3E84">
        <w:rPr>
          <w:rtl/>
        </w:rPr>
        <w:t xml:space="preserve"> </w:t>
      </w:r>
      <w:r w:rsidRPr="005A2F81">
        <w:rPr>
          <w:rtl/>
        </w:rPr>
        <w:t>לאלפי ואולי לעשרות אלפי הרוגים כל שנה. בהקשר זה אמרתי, כי</w:t>
      </w:r>
      <w:r w:rsidR="005A3E84">
        <w:rPr>
          <w:rtl/>
        </w:rPr>
        <w:t xml:space="preserve"> </w:t>
      </w: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מחייב</w:t>
      </w:r>
      <w:r w:rsidR="005A3E84">
        <w:rPr>
          <w:rtl/>
        </w:rPr>
        <w:t xml:space="preserve"> </w:t>
      </w:r>
      <w:r w:rsidRPr="005A2F81">
        <w:rPr>
          <w:rtl/>
        </w:rPr>
        <w:t>מאמץ</w:t>
      </w:r>
      <w:r w:rsidR="005A3E84">
        <w:rPr>
          <w:rtl/>
        </w:rPr>
        <w:t xml:space="preserve"> </w:t>
      </w:r>
      <w:r w:rsidRPr="005A2F81">
        <w:rPr>
          <w:rtl/>
        </w:rPr>
        <w:t>רב</w:t>
      </w:r>
      <w:r w:rsidR="005A3E84">
        <w:rPr>
          <w:rtl/>
        </w:rPr>
        <w:t xml:space="preserve"> </w:t>
      </w:r>
      <w:r w:rsidRPr="005A2F81">
        <w:rPr>
          <w:rtl/>
        </w:rPr>
        <w:t>בהתייחסות</w:t>
      </w:r>
      <w:r w:rsidR="005A3E84">
        <w:rPr>
          <w:rtl/>
        </w:rPr>
        <w:t xml:space="preserve"> </w:t>
      </w:r>
      <w:r w:rsidRPr="005A2F81">
        <w:rPr>
          <w:rtl/>
        </w:rPr>
        <w:t>לגורם האנושי, בין שזה השוטר בדרכים, הנהג או</w:t>
      </w:r>
      <w:r w:rsidR="005A3E84">
        <w:rPr>
          <w:rtl/>
        </w:rPr>
        <w:t xml:space="preserve"> </w:t>
      </w:r>
      <w:r w:rsidRPr="005A2F81">
        <w:rPr>
          <w:rtl/>
        </w:rPr>
        <w:t>המכונית.</w:t>
      </w:r>
      <w:r w:rsidR="005A3E84">
        <w:rPr>
          <w:rtl/>
        </w:rPr>
        <w:t xml:space="preserve"> </w:t>
      </w:r>
      <w:r w:rsidRPr="005A2F81">
        <w:rPr>
          <w:rtl/>
        </w:rPr>
        <w:t>זאת, בנוסף על גורמים אחרים שיש להם נגיעה לכבישים, לאפשרויות הנהיגה,</w:t>
      </w:r>
      <w:r w:rsidR="005A3E84">
        <w:rPr>
          <w:rtl/>
        </w:rPr>
        <w:t xml:space="preserve"> </w:t>
      </w:r>
      <w:r w:rsidRPr="005A2F81">
        <w:rPr>
          <w:rtl/>
        </w:rPr>
        <w:t>למצב</w:t>
      </w:r>
      <w:r w:rsidR="005A3E84">
        <w:rPr>
          <w:rtl/>
        </w:rPr>
        <w:t xml:space="preserve"> </w:t>
      </w:r>
      <w:r w:rsidRPr="005A2F81">
        <w:rPr>
          <w:rtl/>
        </w:rPr>
        <w:t>הבטיחות</w:t>
      </w:r>
      <w:r w:rsidR="005A3E84">
        <w:rPr>
          <w:rtl/>
        </w:rPr>
        <w:t xml:space="preserve"> </w:t>
      </w:r>
      <w:r w:rsidRPr="005A2F81">
        <w:rPr>
          <w:rtl/>
        </w:rPr>
        <w:t>בכבישים השונים ובאזורים במדינה. למרבה הצער, המציאות המרה אומרת,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ההתייחסות אינה זהה ואינה צודקת ועל</w:t>
      </w:r>
      <w:r w:rsidR="005A3E84">
        <w:rPr>
          <w:rtl/>
        </w:rPr>
        <w:t>-</w:t>
      </w:r>
      <w:r w:rsidRPr="005A2F81">
        <w:rPr>
          <w:rtl/>
        </w:rPr>
        <w:t>פי רוב אינה הוגנת. הצבעתי בבירור, כי יש</w:t>
      </w:r>
      <w:r w:rsidR="005A3E84">
        <w:rPr>
          <w:rtl/>
        </w:rPr>
        <w:t xml:space="preserve"> </w:t>
      </w:r>
      <w:r w:rsidRPr="005A2F81">
        <w:rPr>
          <w:rtl/>
        </w:rPr>
        <w:t>סקטור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נהגים,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קבוצה של כבישים ואזורים שאינם זוכים ליחס שווה בהתייחסות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הראויה והחשובה הזאת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עבד</w:t>
      </w:r>
      <w:r>
        <w:rPr>
          <w:rtl/>
        </w:rPr>
        <w:t>-</w:t>
      </w:r>
      <w:r w:rsidRPr="005A3E84">
        <w:rPr>
          <w:rtl/>
        </w:rPr>
        <w:t>אלמאלכ דהאמשה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 xml:space="preserve">– – </w:t>
      </w:r>
      <w:r w:rsidR="005A2F81" w:rsidRPr="005A2F81">
        <w:rPr>
          <w:rtl/>
        </w:rPr>
        <w:t>המשא</w:t>
      </w:r>
      <w:r>
        <w:rPr>
          <w:rtl/>
        </w:rPr>
        <w:t xml:space="preserve"> </w:t>
      </w:r>
      <w:r w:rsidR="005A2F81" w:rsidRPr="005A2F81">
        <w:rPr>
          <w:rtl/>
        </w:rPr>
        <w:t>כבד, והלוואי שיכולנו למלא את החובה הזאת בכל המישורים ושהביצוע</w:t>
      </w:r>
      <w:r>
        <w:rPr>
          <w:rtl/>
        </w:rPr>
        <w:t xml:space="preserve"> </w:t>
      </w:r>
      <w:r w:rsidR="005A2F81" w:rsidRPr="005A2F81">
        <w:rPr>
          <w:rtl/>
        </w:rPr>
        <w:t>יהיה פעם נוספת צודק ואובייקטיבי, ולא שגורם אחד ינהג לפנים משורת הדין לגבי גורם</w:t>
      </w:r>
      <w:r>
        <w:rPr>
          <w:rtl/>
        </w:rPr>
        <w:t xml:space="preserve"> </w:t>
      </w:r>
      <w:r w:rsidR="005A2F81" w:rsidRPr="005A2F81">
        <w:rPr>
          <w:rtl/>
        </w:rPr>
        <w:t>אחר או צד אחד ינהג כך לגבי הצד האחר. תודה לכולם.)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עתה, חברת הכנסת ענת מאור, ואחריה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יצחק גאגולה.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יובל שטייניץ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אחר כך הצבעה?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לא. יש עוד רשימת נואמים.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אברהם הירשזון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אין הצבעה היום.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שטייניץ, לא יהיו היום הצבעות. סיכום הדיון יהיה מחר.</w:t>
      </w:r>
      <w:r w:rsidR="005A3E84">
        <w:rPr>
          <w:rtl/>
        </w:rPr>
        <w:t xml:space="preserve"> </w:t>
      </w:r>
      <w:r w:rsidRPr="005A2F81">
        <w:rPr>
          <w:rtl/>
        </w:rPr>
        <w:t>חברת הכנסת</w:t>
      </w:r>
      <w:r w:rsidR="005A3E84">
        <w:rPr>
          <w:rtl/>
        </w:rPr>
        <w:t xml:space="preserve"> </w:t>
      </w:r>
      <w:r w:rsidRPr="005A2F81">
        <w:rPr>
          <w:rtl/>
        </w:rPr>
        <w:t>מאור,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ענת מאור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 הכנסת, אדוני השר, אין ספק שנושא תאונות דרכים בצדק</w:t>
      </w:r>
      <w:r w:rsidR="005A3E84">
        <w:rPr>
          <w:rtl/>
        </w:rPr>
        <w:t xml:space="preserve"> </w:t>
      </w:r>
      <w:r w:rsidRPr="005A2F81">
        <w:rPr>
          <w:rtl/>
        </w:rPr>
        <w:t>מדיר שינה מעיני כולנו ועומד על סדר</w:t>
      </w:r>
      <w:r w:rsidR="005A3E84">
        <w:rPr>
          <w:rtl/>
        </w:rPr>
        <w:t>-</w:t>
      </w:r>
      <w:r w:rsidRPr="005A2F81">
        <w:rPr>
          <w:rtl/>
        </w:rPr>
        <w:t>יומו של כל שר תחבורה ועל סדר</w:t>
      </w:r>
      <w:r w:rsidR="005A3E84">
        <w:rPr>
          <w:rtl/>
        </w:rPr>
        <w:t>-</w:t>
      </w:r>
      <w:r w:rsidRPr="005A2F81">
        <w:rPr>
          <w:rtl/>
        </w:rPr>
        <w:t>יומה של הכנסת.</w:t>
      </w:r>
      <w:r w:rsidR="005A3E84">
        <w:rPr>
          <w:rtl/>
        </w:rPr>
        <w:t xml:space="preserve"> </w:t>
      </w:r>
      <w:r w:rsidRPr="005A2F81">
        <w:rPr>
          <w:rtl/>
        </w:rPr>
        <w:t>נוסף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המאוד</w:t>
      </w:r>
      <w:r w:rsidR="005A3E84">
        <w:rPr>
          <w:rtl/>
        </w:rPr>
        <w:t>-</w:t>
      </w:r>
      <w:r w:rsidRPr="005A2F81">
        <w:rPr>
          <w:rtl/>
        </w:rPr>
        <w:t xml:space="preserve">חשובים שהעלו קודמי, אני יודעת שאתה גם רגיש לנושא הזה </w:t>
      </w:r>
      <w:r w:rsidR="005A3E84">
        <w:rPr>
          <w:rtl/>
        </w:rPr>
        <w:t xml:space="preserve">–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עדה,</w:t>
      </w:r>
      <w:r w:rsidR="005A3E84">
        <w:rPr>
          <w:rtl/>
        </w:rPr>
        <w:t xml:space="preserve"> </w:t>
      </w:r>
      <w:r w:rsidRPr="005A2F81">
        <w:rPr>
          <w:rtl/>
        </w:rPr>
        <w:t>מהנושא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המעבר הבטוח, שהזמנתי אותך לביקור על נושא הבטיחות, לא רק</w:t>
      </w:r>
      <w:r w:rsidR="005A3E84">
        <w:rPr>
          <w:rtl/>
        </w:rPr>
        <w:t xml:space="preserve"> </w:t>
      </w:r>
      <w:r w:rsidRPr="005A2F81">
        <w:rPr>
          <w:rtl/>
        </w:rPr>
        <w:t>בתחום</w:t>
      </w:r>
      <w:r w:rsidR="005A3E84">
        <w:rPr>
          <w:rtl/>
        </w:rPr>
        <w:t xml:space="preserve"> </w:t>
      </w:r>
      <w:r w:rsidRPr="005A2F81">
        <w:rPr>
          <w:rtl/>
        </w:rPr>
        <w:t>הביטחון,</w:t>
      </w:r>
      <w:r w:rsidR="005A3E84">
        <w:rPr>
          <w:rtl/>
        </w:rPr>
        <w:t xml:space="preserve"> </w:t>
      </w:r>
      <w:r w:rsidRPr="005A2F81">
        <w:rPr>
          <w:rtl/>
        </w:rPr>
        <w:t>אלא</w:t>
      </w:r>
      <w:r w:rsidR="005A3E84">
        <w:rPr>
          <w:rtl/>
        </w:rPr>
        <w:t xml:space="preserve"> </w:t>
      </w:r>
      <w:r w:rsidRPr="005A2F81">
        <w:rPr>
          <w:rtl/>
        </w:rPr>
        <w:t>בעניין</w:t>
      </w:r>
      <w:r w:rsidR="005A3E84">
        <w:rPr>
          <w:rtl/>
        </w:rPr>
        <w:t xml:space="preserve"> </w:t>
      </w:r>
      <w:r w:rsidRPr="005A2F81">
        <w:rPr>
          <w:rtl/>
        </w:rPr>
        <w:t>טיב</w:t>
      </w:r>
      <w:r w:rsidR="005A3E84">
        <w:rPr>
          <w:rtl/>
        </w:rPr>
        <w:t xml:space="preserve"> </w:t>
      </w:r>
      <w:r w:rsidRPr="005A2F81">
        <w:rPr>
          <w:rtl/>
        </w:rPr>
        <w:t>הכבישים</w:t>
      </w:r>
      <w:r w:rsidR="005A3E84">
        <w:rPr>
          <w:rtl/>
        </w:rPr>
        <w:t xml:space="preserve"> </w:t>
      </w:r>
      <w:r w:rsidRPr="005A2F81">
        <w:rPr>
          <w:rtl/>
        </w:rPr>
        <w:t>והרחבתם.</w:t>
      </w:r>
      <w:r w:rsidR="005A3E84">
        <w:rPr>
          <w:rtl/>
        </w:rPr>
        <w:t xml:space="preserve"> </w:t>
      </w:r>
      <w:r w:rsidRPr="005A2F81">
        <w:rPr>
          <w:rtl/>
        </w:rPr>
        <w:t>ואני מאוד רוצה להעריך את</w:t>
      </w:r>
      <w:r w:rsidR="005A3E84">
        <w:rPr>
          <w:rtl/>
        </w:rPr>
        <w:t xml:space="preserve"> </w:t>
      </w:r>
      <w:r w:rsidRPr="005A2F81">
        <w:rPr>
          <w:rtl/>
        </w:rPr>
        <w:t>ההיענות, ואני מקווה שגם הביצוע יהיה בהתאם.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להעלות</w:t>
      </w:r>
      <w:r w:rsidR="005A3E84">
        <w:rPr>
          <w:rtl/>
        </w:rPr>
        <w:t xml:space="preserve"> </w:t>
      </w:r>
      <w:r w:rsidRPr="005A2F81">
        <w:rPr>
          <w:rtl/>
        </w:rPr>
        <w:t>שלוש סוגיות מאוד בקצרה. ראשית, אני חושבת שתרבות הנהיגה</w:t>
      </w:r>
      <w:r w:rsidR="005A3E84">
        <w:rPr>
          <w:rtl/>
        </w:rPr>
        <w:t xml:space="preserve"> </w:t>
      </w:r>
      <w:r w:rsidRPr="005A2F81">
        <w:rPr>
          <w:rtl/>
        </w:rPr>
        <w:t>היא גורם מספר אחד.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נא לא להפריע.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ענת מאור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רוצה להציע, שעם המעבר מחברת מלחמה לחברת שלום, והלוואי שכך יהיה, נקדיש</w:t>
      </w:r>
      <w:r w:rsidR="005A3E84">
        <w:rPr>
          <w:rtl/>
        </w:rPr>
        <w:t xml:space="preserve"> </w:t>
      </w:r>
      <w:r w:rsidRPr="005A2F81">
        <w:rPr>
          <w:rtl/>
        </w:rPr>
        <w:t>חשיבה כוללת לכל הנושא:</w:t>
      </w:r>
      <w:r w:rsidR="005A3E84">
        <w:rPr>
          <w:rtl/>
        </w:rPr>
        <w:t xml:space="preserve"> </w:t>
      </w:r>
      <w:r w:rsidRPr="005A2F81">
        <w:rPr>
          <w:rtl/>
        </w:rPr>
        <w:t>מה היא חברת שלום, ובכלל זה ההתנהגות, הנורמות והסובלנות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הכביש. אני גם יוזמת שדולה בכנסת על כל התרבות הזאת של שלום, ואני מוכנה לשתף</w:t>
      </w:r>
      <w:r w:rsidR="005A3E84">
        <w:rPr>
          <w:rtl/>
        </w:rPr>
        <w:t xml:space="preserve"> </w:t>
      </w:r>
      <w:r w:rsidRPr="005A2F81">
        <w:rPr>
          <w:rtl/>
        </w:rPr>
        <w:t>פעולה בעניין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שנית,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 רוצה להרחיב על כביש חוצה</w:t>
      </w:r>
      <w:r w:rsidR="005A3E84">
        <w:rPr>
          <w:rtl/>
        </w:rPr>
        <w:t>-</w:t>
      </w:r>
      <w:r w:rsidRPr="005A2F81">
        <w:rPr>
          <w:rtl/>
        </w:rPr>
        <w:t>ישראל. אין לי ספק, שרכבות, מבחינה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בטיחותית, מעבר לכל מחלוקת אחרת, תמיד, בכל העולם </w:t>
      </w:r>
      <w:r w:rsidR="005A3E84">
        <w:rPr>
          <w:rtl/>
        </w:rPr>
        <w:t>–</w:t>
      </w:r>
      <w:r w:rsidRPr="005A2F81">
        <w:rPr>
          <w:rtl/>
        </w:rPr>
        <w:t xml:space="preserve"> נכון שכאשר יש תאונה היא מאוד</w:t>
      </w:r>
      <w:r w:rsidR="005A3E84">
        <w:rPr>
          <w:rtl/>
        </w:rPr>
        <w:t xml:space="preserve"> </w:t>
      </w:r>
      <w:r w:rsidRPr="005A2F81">
        <w:rPr>
          <w:rtl/>
        </w:rPr>
        <w:t>קטלנית, אבל רמת הבטיחות הרבה יותר גבוהה.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שלישית,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לפנות אליך להיעזר בחבורות מתנדבים, הורים</w:t>
      </w:r>
      <w:r w:rsidR="005A3E84">
        <w:rPr>
          <w:rtl/>
        </w:rPr>
        <w:t xml:space="preserve"> </w:t>
      </w:r>
      <w:r w:rsidRPr="005A2F81">
        <w:rPr>
          <w:rtl/>
        </w:rPr>
        <w:t>שכולים ואחרים שבנושא תאונות הדרכים מוכנים ויכולים לסייע.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אני מבקש לא להפריע. לא לנהל ישיבות כאן. אפשר לצאת החוצה.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ענת מאור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 יוזמה של "נשים באדום" באזור שלי, ואני מאוד מציעה להיעזר בהן.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ברשותך, בדקה שנותרה לי אני רוצה להעלות נושאים הקשורים בתאונות</w:t>
      </w:r>
      <w:r w:rsidR="005A3E84">
        <w:rPr>
          <w:rtl/>
        </w:rPr>
        <w:t xml:space="preserve"> </w:t>
      </w:r>
      <w:r w:rsidRPr="005A2F81">
        <w:rPr>
          <w:rtl/>
        </w:rPr>
        <w:t>דרכים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>נוגעים למשרדך אבל מאוד מכבידים על אזרחים ואזרחיות. אני מטפלת עכשיו</w:t>
      </w:r>
      <w:r w:rsidR="005A3E84">
        <w:rPr>
          <w:rtl/>
        </w:rPr>
        <w:t xml:space="preserve"> </w:t>
      </w:r>
      <w:r w:rsidRPr="005A2F81">
        <w:rPr>
          <w:rtl/>
        </w:rPr>
        <w:t>בפניית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ציבור, שלפיה משפחה, שנפגעה קשה בתאונת דרכים, כבר שנה שלמה </w:t>
      </w:r>
      <w:r w:rsidR="005A3E84">
        <w:rPr>
          <w:rtl/>
        </w:rPr>
        <w:t>–</w:t>
      </w:r>
      <w:r w:rsidRPr="005A2F81">
        <w:rPr>
          <w:rtl/>
        </w:rPr>
        <w:t xml:space="preserve"> עד היום לא</w:t>
      </w:r>
      <w:r w:rsidR="005A3E84">
        <w:rPr>
          <w:rtl/>
        </w:rPr>
        <w:t xml:space="preserve"> </w:t>
      </w:r>
      <w:r w:rsidRPr="005A2F81">
        <w:rPr>
          <w:rtl/>
        </w:rPr>
        <w:t>גמרה את הטיפול בדבר, ובמיוחד זה נוגע למערכת המשפטית ולביטוח הלאומי.</w:t>
      </w:r>
      <w:r w:rsidR="005A3E84">
        <w:rPr>
          <w:rtl/>
        </w:rPr>
        <w:t xml:space="preserve"> </w:t>
      </w:r>
      <w:r w:rsidRPr="005A2F81">
        <w:rPr>
          <w:rtl/>
        </w:rPr>
        <w:t>במה דברים</w:t>
      </w:r>
      <w:r w:rsidR="005A3E84">
        <w:rPr>
          <w:rtl/>
        </w:rPr>
        <w:t xml:space="preserve"> </w:t>
      </w:r>
      <w:r w:rsidRPr="005A2F81">
        <w:rPr>
          <w:rtl/>
        </w:rPr>
        <w:t>אמורים?</w:t>
      </w:r>
      <w:r w:rsidR="005A3E84">
        <w:rPr>
          <w:rtl/>
        </w:rPr>
        <w:t xml:space="preserve"> </w:t>
      </w:r>
      <w:r w:rsidRPr="005A2F81">
        <w:rPr>
          <w:rtl/>
        </w:rPr>
        <w:t>אחרי שנהג פגע בהם ברשלנות, ולא במזיד, הם לא הוזמנו כלל למתן עדות. גבו</w:t>
      </w:r>
      <w:r w:rsidR="005A3E84">
        <w:rPr>
          <w:rtl/>
        </w:rPr>
        <w:t xml:space="preserve"> </w:t>
      </w:r>
      <w:r w:rsidRPr="005A2F81">
        <w:rPr>
          <w:rtl/>
        </w:rPr>
        <w:t>מהם</w:t>
      </w:r>
      <w:r w:rsidR="005A3E84">
        <w:rPr>
          <w:rtl/>
        </w:rPr>
        <w:t xml:space="preserve"> </w:t>
      </w:r>
      <w:r w:rsidRPr="005A2F81">
        <w:rPr>
          <w:rtl/>
        </w:rPr>
        <w:t>עדות רק במקום התאונה, ולבית</w:t>
      </w:r>
      <w:r w:rsidR="005A3E84">
        <w:rPr>
          <w:rtl/>
        </w:rPr>
        <w:t>-</w:t>
      </w:r>
      <w:r w:rsidRPr="005A2F81">
        <w:rPr>
          <w:rtl/>
        </w:rPr>
        <w:t>המשפט הם לא הוזמנו לתת עדות ולא ידעו שום דבר.</w:t>
      </w:r>
      <w:r w:rsidR="005A3E84">
        <w:rPr>
          <w:rtl/>
        </w:rPr>
        <w:t xml:space="preserve"> </w:t>
      </w:r>
      <w:r w:rsidRPr="005A2F81">
        <w:rPr>
          <w:rtl/>
        </w:rPr>
        <w:t>לאחר מכן, כשהם התחילו לשאול מה קורה, התברר שהנהג קיבל עונש שפירושו זילות המאבק</w:t>
      </w:r>
      <w:r w:rsidR="005A3E84">
        <w:rPr>
          <w:rtl/>
        </w:rPr>
        <w:t xml:space="preserve"> </w:t>
      </w:r>
      <w:r w:rsidRPr="005A2F81">
        <w:rPr>
          <w:rtl/>
        </w:rPr>
        <w:t>המשותף</w:t>
      </w:r>
      <w:r w:rsidR="005A3E84">
        <w:rPr>
          <w:rtl/>
        </w:rPr>
        <w:t xml:space="preserve"> </w:t>
      </w:r>
      <w:r w:rsidRPr="005A2F81">
        <w:rPr>
          <w:rtl/>
        </w:rPr>
        <w:t>שלנו</w:t>
      </w:r>
      <w:r w:rsidR="005A3E84">
        <w:rPr>
          <w:rtl/>
        </w:rPr>
        <w:t xml:space="preserve"> </w:t>
      </w:r>
      <w:r w:rsidRPr="005A2F81">
        <w:rPr>
          <w:rtl/>
        </w:rPr>
        <w:t>נגד</w:t>
      </w:r>
      <w:r w:rsidR="005A3E84">
        <w:rPr>
          <w:rtl/>
        </w:rPr>
        <w:t xml:space="preserve"> </w:t>
      </w:r>
      <w:r w:rsidRPr="005A2F81">
        <w:rPr>
          <w:rtl/>
        </w:rPr>
        <w:t>תאונות</w:t>
      </w:r>
      <w:r w:rsidR="005A3E84">
        <w:rPr>
          <w:rtl/>
        </w:rPr>
        <w:t xml:space="preserve"> </w:t>
      </w:r>
      <w:r w:rsidRPr="005A2F81">
        <w:rPr>
          <w:rtl/>
        </w:rPr>
        <w:t>דרכים;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חינוך וזו תשתית, אבל זו גם הרתעה וזו גם</w:t>
      </w:r>
      <w:r w:rsidR="005A3E84">
        <w:rPr>
          <w:rtl/>
        </w:rPr>
        <w:t xml:space="preserve"> </w:t>
      </w:r>
      <w:r w:rsidRPr="005A2F81">
        <w:rPr>
          <w:rtl/>
        </w:rPr>
        <w:t>ענישה.</w:t>
      </w:r>
      <w:r w:rsidR="005A3E84">
        <w:rPr>
          <w:rtl/>
        </w:rPr>
        <w:t xml:space="preserve"> 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המשפחה</w:t>
      </w:r>
      <w:r w:rsidR="005A3E84">
        <w:rPr>
          <w:rtl/>
        </w:rPr>
        <w:t xml:space="preserve"> </w:t>
      </w:r>
      <w:r w:rsidRPr="005A2F81">
        <w:rPr>
          <w:rtl/>
        </w:rPr>
        <w:t>עדיין נמצאת בתהליך החלמה מאוד קשה, ויש בעיות עם הביטוח,</w:t>
      </w:r>
      <w:r w:rsidR="005A3E84">
        <w:rPr>
          <w:rtl/>
        </w:rPr>
        <w:t xml:space="preserve"> </w:t>
      </w:r>
      <w:r w:rsidRPr="005A2F81">
        <w:rPr>
          <w:rtl/>
        </w:rPr>
        <w:t>והנהג</w:t>
      </w:r>
      <w:r w:rsidR="005A3E84">
        <w:rPr>
          <w:rtl/>
        </w:rPr>
        <w:t xml:space="preserve"> </w:t>
      </w:r>
      <w:r w:rsidRPr="005A2F81">
        <w:rPr>
          <w:rtl/>
        </w:rPr>
        <w:t>כבר</w:t>
      </w:r>
      <w:r w:rsidR="005A3E84">
        <w:rPr>
          <w:rtl/>
        </w:rPr>
        <w:t xml:space="preserve"> </w:t>
      </w:r>
      <w:r w:rsidRPr="005A2F81">
        <w:rPr>
          <w:rtl/>
        </w:rPr>
        <w:t>שוחרר</w:t>
      </w:r>
      <w:r w:rsidR="005A3E84">
        <w:rPr>
          <w:rtl/>
        </w:rPr>
        <w:t xml:space="preserve"> </w:t>
      </w:r>
      <w:r w:rsidRPr="005A2F81">
        <w:rPr>
          <w:rtl/>
        </w:rPr>
        <w:t>מחודשי</w:t>
      </w:r>
      <w:r w:rsidR="005A3E84">
        <w:rPr>
          <w:rtl/>
        </w:rPr>
        <w:t xml:space="preserve"> </w:t>
      </w:r>
      <w:r w:rsidRPr="005A2F81">
        <w:rPr>
          <w:rtl/>
        </w:rPr>
        <w:t>המאסר,</w:t>
      </w:r>
      <w:r w:rsidR="005A3E84">
        <w:rPr>
          <w:rtl/>
        </w:rPr>
        <w:t xml:space="preserve"> </w:t>
      </w:r>
      <w:r w:rsidRPr="005A2F81">
        <w:rPr>
          <w:rtl/>
        </w:rPr>
        <w:t>וגם</w:t>
      </w:r>
      <w:r w:rsidR="005A3E84">
        <w:rPr>
          <w:rtl/>
        </w:rPr>
        <w:t xml:space="preserve"> </w:t>
      </w:r>
      <w:r w:rsidRPr="005A2F81">
        <w:rPr>
          <w:rtl/>
        </w:rPr>
        <w:t>הרשיון</w:t>
      </w:r>
      <w:r w:rsidR="005A3E84">
        <w:rPr>
          <w:rtl/>
        </w:rPr>
        <w:t xml:space="preserve"> </w:t>
      </w:r>
      <w:r w:rsidRPr="005A2F81">
        <w:rPr>
          <w:rtl/>
        </w:rPr>
        <w:t>כבר הוחזר לו והוא נוהג מחדש על</w:t>
      </w:r>
      <w:r w:rsidR="005A3E84">
        <w:rPr>
          <w:rtl/>
        </w:rPr>
        <w:t xml:space="preserve"> </w:t>
      </w:r>
      <w:r w:rsidRPr="005A2F81">
        <w:rPr>
          <w:rtl/>
        </w:rPr>
        <w:t>הכבישים.</w:t>
      </w:r>
      <w:r w:rsidR="005A3E84">
        <w:rPr>
          <w:rtl/>
        </w:rPr>
        <w:t xml:space="preserve"> </w:t>
      </w:r>
      <w:r w:rsidRPr="005A2F81">
        <w:rPr>
          <w:rtl/>
        </w:rPr>
        <w:t>אדוני השר, אני חושבת שמהדוגמה הזאת מוכרחים ללמוד.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ענת מאור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מסיימת. זמני אפילו לא תם.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 לך עוד שתי שניות.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ענת מאור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חושבת</w:t>
      </w:r>
      <w:r w:rsidR="005A3E84">
        <w:rPr>
          <w:rtl/>
        </w:rPr>
        <w:t xml:space="preserve"> </w:t>
      </w:r>
      <w:r w:rsidRPr="005A2F81">
        <w:rPr>
          <w:rtl/>
        </w:rPr>
        <w:t>שצריך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שיתוף פעולה בינך לבין שר המשפטים</w:t>
      </w:r>
      <w:r w:rsidR="005A3E84">
        <w:rPr>
          <w:rtl/>
        </w:rPr>
        <w:t xml:space="preserve"> </w:t>
      </w:r>
      <w:r w:rsidRPr="005A2F81">
        <w:rPr>
          <w:rtl/>
        </w:rPr>
        <w:t>כך שאלה שפגעו</w:t>
      </w:r>
      <w:r w:rsidR="005A3E84">
        <w:rPr>
          <w:rtl/>
        </w:rPr>
        <w:t xml:space="preserve"> </w:t>
      </w:r>
      <w:r w:rsidRPr="005A2F81">
        <w:rPr>
          <w:rtl/>
        </w:rPr>
        <w:t>יועמדו</w:t>
      </w:r>
      <w:r w:rsidR="005A3E84">
        <w:rPr>
          <w:rtl/>
        </w:rPr>
        <w:t xml:space="preserve"> </w:t>
      </w:r>
      <w:r w:rsidRPr="005A2F81">
        <w:rPr>
          <w:rtl/>
        </w:rPr>
        <w:t>לדין</w:t>
      </w:r>
      <w:r w:rsidR="005A3E84">
        <w:rPr>
          <w:rtl/>
        </w:rPr>
        <w:t xml:space="preserve"> </w:t>
      </w:r>
      <w:r w:rsidRPr="005A2F81">
        <w:rPr>
          <w:rtl/>
        </w:rPr>
        <w:t>לאחר</w:t>
      </w:r>
      <w:r w:rsidR="005A3E84">
        <w:rPr>
          <w:rtl/>
        </w:rPr>
        <w:t xml:space="preserve"> </w:t>
      </w:r>
      <w:r w:rsidRPr="005A2F81">
        <w:rPr>
          <w:rtl/>
        </w:rPr>
        <w:t>מתן</w:t>
      </w:r>
      <w:r w:rsidR="005A3E84">
        <w:rPr>
          <w:rtl/>
        </w:rPr>
        <w:t xml:space="preserve"> </w:t>
      </w:r>
      <w:r w:rsidRPr="005A2F81">
        <w:rPr>
          <w:rtl/>
        </w:rPr>
        <w:t>עדויות של אלה שנפגעו, ושהענישה, עם כל הכבוד לבתי</w:t>
      </w:r>
      <w:r w:rsidR="005A3E84">
        <w:rPr>
          <w:rtl/>
        </w:rPr>
        <w:t>-</w:t>
      </w:r>
      <w:r w:rsidRPr="005A2F81">
        <w:rPr>
          <w:rtl/>
        </w:rPr>
        <w:t>הדין</w:t>
      </w:r>
      <w:r w:rsidR="005A3E84">
        <w:rPr>
          <w:rtl/>
        </w:rPr>
        <w:t xml:space="preserve"> </w:t>
      </w:r>
      <w:r w:rsidRPr="005A2F81">
        <w:rPr>
          <w:rtl/>
        </w:rPr>
        <w:t>לתעבורה,</w:t>
      </w:r>
      <w:r w:rsidR="005A3E84">
        <w:rPr>
          <w:rtl/>
        </w:rPr>
        <w:t xml:space="preserve"> </w:t>
      </w:r>
      <w:r w:rsidRPr="005A2F81">
        <w:rPr>
          <w:rtl/>
        </w:rPr>
        <w:t>תהיה</w:t>
      </w:r>
      <w:r w:rsidR="005A3E84">
        <w:rPr>
          <w:rtl/>
        </w:rPr>
        <w:t xml:space="preserve"> </w:t>
      </w:r>
      <w:r w:rsidRPr="005A2F81">
        <w:rPr>
          <w:rtl/>
        </w:rPr>
        <w:t>כחומרת</w:t>
      </w:r>
      <w:r w:rsidR="005A3E84">
        <w:rPr>
          <w:rtl/>
        </w:rPr>
        <w:t xml:space="preserve"> </w:t>
      </w:r>
      <w:r w:rsidRPr="005A2F81">
        <w:rPr>
          <w:rtl/>
        </w:rPr>
        <w:t>ההתייחסות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כולנו לקורבנות התאונות, לפגיעה ולסבל של</w:t>
      </w:r>
      <w:r w:rsidR="005A3E84">
        <w:rPr>
          <w:rtl/>
        </w:rPr>
        <w:t xml:space="preserve"> </w:t>
      </w:r>
      <w:r w:rsidRPr="005A2F81">
        <w:rPr>
          <w:rtl/>
        </w:rPr>
        <w:t>הפצועים ובוודאי של משפחות הקורבנות.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עתה, חבר הכנסת יצחק גאגולה,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טלב אלסאנע. אם הוא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לא יהיה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אברהם הירשזון, ואם הוא לא יהיה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אחמד טיבי.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יצחק גאגולה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 נכבדה, הקטל בדרכים הוא בעיה לאומית ממדרגה ראשונה,</w:t>
      </w:r>
      <w:r w:rsidR="005A3E84">
        <w:rPr>
          <w:rtl/>
        </w:rPr>
        <w:t xml:space="preserve"> </w:t>
      </w:r>
      <w:r w:rsidRPr="005A2F81">
        <w:rPr>
          <w:rtl/>
        </w:rPr>
        <w:t>שכולנו</w:t>
      </w:r>
      <w:r w:rsidR="005A3E84">
        <w:rPr>
          <w:rtl/>
        </w:rPr>
        <w:t xml:space="preserve"> </w:t>
      </w:r>
      <w:r w:rsidRPr="005A2F81">
        <w:rPr>
          <w:rtl/>
        </w:rPr>
        <w:t>כאחד</w:t>
      </w:r>
      <w:r w:rsidR="005A3E84">
        <w:rPr>
          <w:rtl/>
        </w:rPr>
        <w:t xml:space="preserve"> </w:t>
      </w:r>
      <w:r w:rsidRPr="005A2F81">
        <w:rPr>
          <w:rtl/>
        </w:rPr>
        <w:t>צריכים</w:t>
      </w:r>
      <w:r w:rsidR="005A3E84">
        <w:rPr>
          <w:rtl/>
        </w:rPr>
        <w:t xml:space="preserve"> </w:t>
      </w:r>
      <w:r w:rsidRPr="005A2F81">
        <w:rPr>
          <w:rtl/>
        </w:rPr>
        <w:t>לתת</w:t>
      </w:r>
      <w:r w:rsidR="005A3E84">
        <w:rPr>
          <w:rtl/>
        </w:rPr>
        <w:t xml:space="preserve"> </w:t>
      </w:r>
      <w:r w:rsidRPr="005A2F81">
        <w:rPr>
          <w:rtl/>
        </w:rPr>
        <w:t>עליה את הדעת וברצינות הראויה, משום שמדובר בחיי אדם,</w:t>
      </w:r>
      <w:r w:rsidR="005A3E84">
        <w:rPr>
          <w:rtl/>
        </w:rPr>
        <w:t xml:space="preserve"> </w:t>
      </w:r>
      <w:r w:rsidRPr="005A2F81">
        <w:rPr>
          <w:rtl/>
        </w:rPr>
        <w:t>הריסת</w:t>
      </w:r>
      <w:r w:rsidR="005A3E84">
        <w:rPr>
          <w:rtl/>
        </w:rPr>
        <w:t xml:space="preserve"> </w:t>
      </w:r>
      <w:r w:rsidRPr="005A2F81">
        <w:rPr>
          <w:rtl/>
        </w:rPr>
        <w:t>אלפי</w:t>
      </w:r>
      <w:r w:rsidR="005A3E84">
        <w:rPr>
          <w:rtl/>
        </w:rPr>
        <w:t xml:space="preserve"> </w:t>
      </w:r>
      <w:r w:rsidRPr="005A2F81">
        <w:rPr>
          <w:rtl/>
        </w:rPr>
        <w:t>משפחות</w:t>
      </w:r>
      <w:r w:rsidR="005A3E84">
        <w:rPr>
          <w:rtl/>
        </w:rPr>
        <w:t xml:space="preserve"> </w:t>
      </w:r>
      <w:r w:rsidRPr="005A2F81">
        <w:rPr>
          <w:rtl/>
        </w:rPr>
        <w:t>הרוגים</w:t>
      </w:r>
      <w:r w:rsidR="005A3E84">
        <w:rPr>
          <w:rtl/>
        </w:rPr>
        <w:t xml:space="preserve"> </w:t>
      </w:r>
      <w:r w:rsidRPr="005A2F81">
        <w:rPr>
          <w:rtl/>
        </w:rPr>
        <w:t>ופצועים קשה; גם הפצועים קל היו מספיקים לדאבון הלב</w:t>
      </w:r>
      <w:r w:rsidR="005A3E84">
        <w:rPr>
          <w:rtl/>
        </w:rPr>
        <w:t xml:space="preserve"> </w:t>
      </w:r>
      <w:r w:rsidRPr="005A2F81">
        <w:rPr>
          <w:rtl/>
        </w:rPr>
        <w:t>כדי שתידלק בלב כולנו הנורה האדומה לטיפול במצב.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שצריך לתת עליו את הדעת: מה קרה לנו? כיצד הגענו עד הלום? משום שאי</w:t>
      </w:r>
      <w:r w:rsidR="005A3E84">
        <w:rPr>
          <w:rtl/>
        </w:rPr>
        <w:t>-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לטעון</w:t>
      </w:r>
      <w:r w:rsidR="005A3E84">
        <w:rPr>
          <w:rtl/>
        </w:rPr>
        <w:t xml:space="preserve"> </w:t>
      </w:r>
      <w:r w:rsidRPr="005A2F81">
        <w:rPr>
          <w:rtl/>
        </w:rPr>
        <w:t>שהבעיה</w:t>
      </w:r>
      <w:r w:rsidR="005A3E84">
        <w:rPr>
          <w:rtl/>
        </w:rPr>
        <w:t xml:space="preserve"> </w:t>
      </w:r>
      <w:r w:rsidRPr="005A2F81">
        <w:rPr>
          <w:rtl/>
        </w:rPr>
        <w:t>היא רק הכבישים ומצב הרכבים העולים לכביש, כי באחוזים חלקם בגרימת</w:t>
      </w:r>
      <w:r w:rsidR="005A3E84">
        <w:rPr>
          <w:rtl/>
        </w:rPr>
        <w:t xml:space="preserve"> </w:t>
      </w:r>
      <w:r w:rsidRPr="005A2F81">
        <w:rPr>
          <w:rtl/>
        </w:rPr>
        <w:t>התאונות</w:t>
      </w:r>
      <w:r w:rsidR="005A3E84">
        <w:rPr>
          <w:rtl/>
        </w:rPr>
        <w:t xml:space="preserve"> </w:t>
      </w:r>
      <w:r w:rsidRPr="005A2F81">
        <w:rPr>
          <w:rtl/>
        </w:rPr>
        <w:t>מועט ואף זעום. אולם, לדעתי, כפי שאני רואה את המצב, כנוהג בכביש וכאזרח</w:t>
      </w:r>
      <w:r w:rsidR="005A3E84">
        <w:rPr>
          <w:rtl/>
        </w:rPr>
        <w:t xml:space="preserve"> </w:t>
      </w:r>
      <w:r w:rsidRPr="005A2F81">
        <w:rPr>
          <w:rtl/>
        </w:rPr>
        <w:t>שאכפת</w:t>
      </w:r>
      <w:r w:rsidR="005A3E84">
        <w:rPr>
          <w:rtl/>
        </w:rPr>
        <w:t xml:space="preserve"> </w:t>
      </w:r>
      <w:r w:rsidRPr="005A2F81">
        <w:rPr>
          <w:rtl/>
        </w:rPr>
        <w:t>לו,</w:t>
      </w:r>
      <w:r w:rsidR="005A3E84">
        <w:rPr>
          <w:rtl/>
        </w:rPr>
        <w:t xml:space="preserve"> </w:t>
      </w:r>
      <w:r w:rsidRPr="005A2F81">
        <w:rPr>
          <w:rtl/>
        </w:rPr>
        <w:t>הגורם</w:t>
      </w:r>
      <w:r w:rsidR="005A3E84">
        <w:rPr>
          <w:rtl/>
        </w:rPr>
        <w:t xml:space="preserve"> </w:t>
      </w:r>
      <w:r w:rsidRPr="005A2F81">
        <w:rPr>
          <w:rtl/>
        </w:rPr>
        <w:t>האנושי הוא הצד המכריע והגורם העיקרי לתוצאות ההרסניות הנראות</w:t>
      </w:r>
      <w:r w:rsidR="005A3E84">
        <w:rPr>
          <w:rtl/>
        </w:rPr>
        <w:t xml:space="preserve"> </w:t>
      </w:r>
      <w:r w:rsidRPr="005A2F81">
        <w:rPr>
          <w:rtl/>
        </w:rPr>
        <w:t>בכבישים.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המחלה</w:t>
      </w:r>
      <w:r w:rsidR="005A3E84">
        <w:rPr>
          <w:rtl/>
        </w:rPr>
        <w:t xml:space="preserve"> </w:t>
      </w:r>
      <w:r w:rsidRPr="005A2F81">
        <w:rPr>
          <w:rtl/>
        </w:rPr>
        <w:t>מתחילה מהמצב הכללי, שגם הנהיגה בכביש הינה חלק ממנו, קרי:</w:t>
      </w:r>
      <w:r w:rsidR="005A3E84">
        <w:rPr>
          <w:rtl/>
        </w:rPr>
        <w:t xml:space="preserve"> </w:t>
      </w:r>
      <w:r w:rsidRPr="005A2F81">
        <w:rPr>
          <w:rtl/>
        </w:rPr>
        <w:t>התייחסות</w:t>
      </w:r>
      <w:r w:rsidR="005A3E84">
        <w:rPr>
          <w:rtl/>
        </w:rPr>
        <w:t xml:space="preserve"> </w:t>
      </w:r>
      <w:r w:rsidRPr="005A2F81">
        <w:rPr>
          <w:rtl/>
        </w:rPr>
        <w:t>האיש</w:t>
      </w:r>
      <w:r w:rsidR="005A3E84">
        <w:rPr>
          <w:rtl/>
        </w:rPr>
        <w:t xml:space="preserve"> </w:t>
      </w:r>
      <w:r w:rsidRPr="005A2F81">
        <w:rPr>
          <w:rtl/>
        </w:rPr>
        <w:t>לזולתו,</w:t>
      </w:r>
      <w:r w:rsidR="005A3E84">
        <w:rPr>
          <w:rtl/>
        </w:rPr>
        <w:t xml:space="preserve"> </w:t>
      </w:r>
      <w:r w:rsidRPr="005A2F81">
        <w:rPr>
          <w:rtl/>
        </w:rPr>
        <w:t>האיש לרעהו, וכפי הנראה במצבנו, הרי שאהבת הזולת אינה הנושא העומד</w:t>
      </w:r>
      <w:r w:rsidR="005A3E84">
        <w:rPr>
          <w:rtl/>
        </w:rPr>
        <w:t xml:space="preserve"> </w:t>
      </w:r>
      <w:r w:rsidRPr="005A2F81">
        <w:rPr>
          <w:rtl/>
        </w:rPr>
        <w:t>בראש</w:t>
      </w:r>
      <w:r w:rsidR="005A3E84">
        <w:rPr>
          <w:rtl/>
        </w:rPr>
        <w:t xml:space="preserve"> </w:t>
      </w:r>
      <w:r w:rsidRPr="005A2F81">
        <w:rPr>
          <w:rtl/>
        </w:rPr>
        <w:t>מעיינינו.</w:t>
      </w:r>
      <w:r w:rsidR="005A3E84">
        <w:rPr>
          <w:rtl/>
        </w:rPr>
        <w:t xml:space="preserve"> </w:t>
      </w:r>
      <w:r w:rsidRPr="005A2F81">
        <w:rPr>
          <w:rtl/>
        </w:rPr>
        <w:t>בניצוץ קטן בצורת הערה לנהג הנוהג לצדך אתה יכול למצוא את עצמך</w:t>
      </w:r>
      <w:r w:rsidR="005A3E84">
        <w:rPr>
          <w:rtl/>
        </w:rPr>
        <w:t xml:space="preserve"> </w:t>
      </w:r>
      <w:r w:rsidRPr="005A2F81">
        <w:rPr>
          <w:rtl/>
        </w:rPr>
        <w:t>מותקף,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כאשר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איש לזולתו, ובדור שאיש איש לאוהליו, כן הוא בכבישי</w:t>
      </w:r>
      <w:r w:rsidR="005A3E84">
        <w:rPr>
          <w:rtl/>
        </w:rPr>
        <w:t xml:space="preserve"> </w:t>
      </w:r>
      <w:r w:rsidRPr="005A2F81">
        <w:rPr>
          <w:rtl/>
        </w:rPr>
        <w:t>הארץ, כי לאמרה של "אל תהיה צודק, היה חכם" אין רובנו שמים לב.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רבותי,</w:t>
      </w:r>
      <w:r w:rsidR="005A3E84">
        <w:rPr>
          <w:rtl/>
        </w:rPr>
        <w:t xml:space="preserve"> </w:t>
      </w:r>
      <w:r w:rsidRPr="005A2F81">
        <w:rPr>
          <w:rtl/>
        </w:rPr>
        <w:t>כפי שאדם שלא יודע לרקוד לא יכול לטעון כי הרצפה עקומה, כך גם בנושא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הקורה</w:t>
      </w:r>
      <w:r w:rsidR="005A3E84">
        <w:rPr>
          <w:rtl/>
        </w:rPr>
        <w:t xml:space="preserve"> </w:t>
      </w:r>
      <w:r w:rsidRPr="005A2F81">
        <w:rPr>
          <w:rtl/>
        </w:rPr>
        <w:t>בכביש.</w:t>
      </w:r>
      <w:r w:rsidR="005A3E84">
        <w:rPr>
          <w:rtl/>
        </w:rPr>
        <w:t xml:space="preserve"> </w:t>
      </w:r>
      <w:r w:rsidRPr="005A2F81">
        <w:rPr>
          <w:rtl/>
        </w:rPr>
        <w:t>מי שבאמת לא התחנך מראה ומביע את זה גם בנהיגתו הפרועה בכביש,</w:t>
      </w:r>
      <w:r w:rsidR="005A3E84">
        <w:rPr>
          <w:rtl/>
        </w:rPr>
        <w:t xml:space="preserve"> </w:t>
      </w:r>
      <w:r w:rsidRPr="005A2F81">
        <w:rPr>
          <w:rtl/>
        </w:rPr>
        <w:t>והתוצאות הן הרסניות.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חברי חברי הכנסת, מכאן, מכנסת ישראל, צריכה</w:t>
      </w:r>
      <w:r w:rsidR="005A3E84">
        <w:rPr>
          <w:rtl/>
        </w:rPr>
        <w:t xml:space="preserve"> </w:t>
      </w:r>
      <w:r w:rsidRPr="005A2F81">
        <w:rPr>
          <w:rtl/>
        </w:rPr>
        <w:t>לצאת ההודעה על טיפול חירום בקורה בכבישים, ולא לטייח את הנושא כל כך בהקמת ועדות</w:t>
      </w:r>
      <w:r w:rsidR="005A3E84">
        <w:rPr>
          <w:rtl/>
        </w:rPr>
        <w:t xml:space="preserve"> </w:t>
      </w:r>
      <w:r w:rsidRPr="005A2F81">
        <w:rPr>
          <w:rtl/>
        </w:rPr>
        <w:t>שונות</w:t>
      </w:r>
      <w:r w:rsidR="005A3E84">
        <w:rPr>
          <w:rtl/>
        </w:rPr>
        <w:t xml:space="preserve"> </w:t>
      </w:r>
      <w:r w:rsidRPr="005A2F81">
        <w:rPr>
          <w:rtl/>
        </w:rPr>
        <w:t>כאלה</w:t>
      </w:r>
      <w:r w:rsidR="005A3E84">
        <w:rPr>
          <w:rtl/>
        </w:rPr>
        <w:t xml:space="preserve"> </w:t>
      </w:r>
      <w:r w:rsidRPr="005A2F81">
        <w:rPr>
          <w:rtl/>
        </w:rPr>
        <w:t>ואחרות,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בטיפול</w:t>
      </w:r>
      <w:r w:rsidR="005A3E84">
        <w:rPr>
          <w:rtl/>
        </w:rPr>
        <w:t xml:space="preserve"> </w:t>
      </w:r>
      <w:r w:rsidRPr="005A2F81">
        <w:rPr>
          <w:rtl/>
        </w:rPr>
        <w:t>שורש רציני. אני מברך את אדוני השר, את שר</w:t>
      </w:r>
      <w:r w:rsidR="005A3E84">
        <w:rPr>
          <w:rtl/>
        </w:rPr>
        <w:t xml:space="preserve"> </w:t>
      </w:r>
      <w:r w:rsidRPr="005A2F81">
        <w:rPr>
          <w:rtl/>
        </w:rPr>
        <w:t>התחבורה,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יוזמתו</w:t>
      </w:r>
      <w:r w:rsidR="005A3E84">
        <w:rPr>
          <w:rtl/>
        </w:rPr>
        <w:t xml:space="preserve"> </w:t>
      </w:r>
      <w:r w:rsidRPr="005A2F81">
        <w:rPr>
          <w:rtl/>
        </w:rPr>
        <w:t>ועל</w:t>
      </w:r>
      <w:r w:rsidR="005A3E84">
        <w:rPr>
          <w:rtl/>
        </w:rPr>
        <w:t xml:space="preserve"> </w:t>
      </w:r>
      <w:r w:rsidRPr="005A2F81">
        <w:rPr>
          <w:rtl/>
        </w:rPr>
        <w:t>טיפולו</w:t>
      </w:r>
      <w:r w:rsidR="005A3E84">
        <w:rPr>
          <w:rtl/>
        </w:rPr>
        <w:t xml:space="preserve"> </w:t>
      </w:r>
      <w:r w:rsidRPr="005A2F81">
        <w:rPr>
          <w:rtl/>
        </w:rPr>
        <w:t>המסור</w:t>
      </w:r>
      <w:r w:rsidR="005A3E84">
        <w:rPr>
          <w:rtl/>
        </w:rPr>
        <w:t xml:space="preserve"> </w:t>
      </w:r>
      <w:r w:rsidRPr="005A2F81">
        <w:rPr>
          <w:rtl/>
        </w:rPr>
        <w:t>בנושא.</w:t>
      </w:r>
      <w:r w:rsidR="005A3E84">
        <w:rPr>
          <w:rtl/>
        </w:rPr>
        <w:t xml:space="preserve"> </w:t>
      </w:r>
      <w:r w:rsidRPr="005A2F81">
        <w:rPr>
          <w:rtl/>
        </w:rPr>
        <w:t>אני מקווה, שבאמת יהיו תוצאות</w:t>
      </w:r>
      <w:r w:rsidR="005A3E84">
        <w:rPr>
          <w:rtl/>
        </w:rPr>
        <w:t xml:space="preserve"> </w:t>
      </w:r>
      <w:r w:rsidRPr="005A2F81">
        <w:rPr>
          <w:rtl/>
        </w:rPr>
        <w:t>ברוכות</w:t>
      </w:r>
      <w:r w:rsidR="005A3E84">
        <w:rPr>
          <w:rtl/>
        </w:rPr>
        <w:t xml:space="preserve"> </w:t>
      </w:r>
      <w:r w:rsidRPr="005A2F81">
        <w:rPr>
          <w:rtl/>
        </w:rPr>
        <w:t>בנושא</w:t>
      </w:r>
      <w:r w:rsidR="005A3E84">
        <w:rPr>
          <w:rtl/>
        </w:rPr>
        <w:t xml:space="preserve"> </w:t>
      </w:r>
      <w:r w:rsidRPr="005A2F81">
        <w:rPr>
          <w:rtl/>
        </w:rPr>
        <w:t>הכאוב</w:t>
      </w:r>
      <w:r w:rsidR="005A3E84">
        <w:rPr>
          <w:rtl/>
        </w:rPr>
        <w:t xml:space="preserve"> </w:t>
      </w:r>
      <w:r w:rsidRPr="005A2F81">
        <w:rPr>
          <w:rtl/>
        </w:rPr>
        <w:t>הזה,</w:t>
      </w:r>
      <w:r w:rsidR="005A3E84">
        <w:rPr>
          <w:rtl/>
        </w:rPr>
        <w:t xml:space="preserve"> </w:t>
      </w:r>
      <w:r w:rsidRPr="005A2F81">
        <w:rPr>
          <w:rtl/>
        </w:rPr>
        <w:t xml:space="preserve">כי החינוך מתחיל מגיל אפס בהסברה </w:t>
      </w:r>
      <w:r w:rsidR="005A3E84">
        <w:rPr>
          <w:rtl/>
        </w:rPr>
        <w:t>–</w:t>
      </w:r>
      <w:r w:rsidRPr="005A2F81">
        <w:rPr>
          <w:rtl/>
        </w:rPr>
        <w:t xml:space="preserve"> וגם אנחנו, כחברי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כנסת, יכולים לתרום רבות בהערה זה לזה, בהתייחסות חבר כנסת אחד לשני וכו' </w:t>
      </w:r>
      <w:r w:rsidR="005A3E84">
        <w:rPr>
          <w:rtl/>
        </w:rPr>
        <w:t>–</w:t>
      </w:r>
      <w:r w:rsidRPr="005A2F81">
        <w:rPr>
          <w:rtl/>
        </w:rPr>
        <w:t xml:space="preserve"> בחזרה</w:t>
      </w:r>
      <w:r w:rsidR="005A3E84">
        <w:rPr>
          <w:rtl/>
        </w:rPr>
        <w:t xml:space="preserve"> </w:t>
      </w:r>
      <w:r w:rsidRPr="005A2F81">
        <w:rPr>
          <w:rtl/>
        </w:rPr>
        <w:t>לערכי</w:t>
      </w:r>
      <w:r w:rsidR="005A3E84">
        <w:rPr>
          <w:rtl/>
        </w:rPr>
        <w:t xml:space="preserve"> </w:t>
      </w:r>
      <w:r w:rsidRPr="005A2F81">
        <w:rPr>
          <w:rtl/>
        </w:rPr>
        <w:t>אנוש, לכבוד הזולת, לוויתור גם אם אתה צודק, וכך נחיה חיים ערכיים ויינצלו</w:t>
      </w:r>
      <w:r w:rsidR="005A3E84">
        <w:rPr>
          <w:rtl/>
        </w:rPr>
        <w:t xml:space="preserve"> </w:t>
      </w:r>
      <w:r w:rsidRPr="005A2F81">
        <w:rPr>
          <w:rtl/>
        </w:rPr>
        <w:t>נפשות</w:t>
      </w:r>
      <w:r w:rsidR="005A3E84">
        <w:rPr>
          <w:rtl/>
        </w:rPr>
        <w:t xml:space="preserve"> </w:t>
      </w:r>
      <w:r w:rsidRPr="005A2F81">
        <w:rPr>
          <w:rtl/>
        </w:rPr>
        <w:t>רבות</w:t>
      </w:r>
      <w:r w:rsidR="005A3E84">
        <w:rPr>
          <w:rtl/>
        </w:rPr>
        <w:t xml:space="preserve"> </w:t>
      </w:r>
      <w:r w:rsidRPr="005A2F81">
        <w:rPr>
          <w:rtl/>
        </w:rPr>
        <w:t>בעם</w:t>
      </w:r>
      <w:r w:rsidR="005A3E84">
        <w:rPr>
          <w:rtl/>
        </w:rPr>
        <w:t xml:space="preserve"> </w:t>
      </w:r>
      <w:r w:rsidRPr="005A2F81">
        <w:rPr>
          <w:rtl/>
        </w:rPr>
        <w:t>ישראל.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חינוך, חינוך וחינוך </w:t>
      </w:r>
      <w:r w:rsidR="005A3E84">
        <w:rPr>
          <w:rtl/>
        </w:rPr>
        <w:t>–</w:t>
      </w:r>
      <w:r w:rsidRPr="005A2F81">
        <w:rPr>
          <w:rtl/>
        </w:rPr>
        <w:t xml:space="preserve"> נתמקד בעיקר והשם יעזור שכולנו</w:t>
      </w:r>
      <w:r w:rsidR="005A3E84">
        <w:rPr>
          <w:rtl/>
        </w:rPr>
        <w:t xml:space="preserve"> </w:t>
      </w:r>
      <w:r w:rsidRPr="005A2F81">
        <w:rPr>
          <w:rtl/>
        </w:rPr>
        <w:t>ניסע לשלום.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טלב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אלסאנע </w:t>
      </w:r>
      <w:r w:rsidR="005A3E84">
        <w:rPr>
          <w:rtl/>
        </w:rPr>
        <w:t>–</w:t>
      </w:r>
      <w:r w:rsidRPr="005A2F81">
        <w:rPr>
          <w:rtl/>
        </w:rPr>
        <w:t xml:space="preserve"> איננו.</w:t>
      </w:r>
      <w:r w:rsidR="005A3E84">
        <w:rPr>
          <w:rtl/>
        </w:rPr>
        <w:t xml:space="preserve"> </w:t>
      </w:r>
      <w:r w:rsidRPr="005A2F81">
        <w:rPr>
          <w:rtl/>
        </w:rPr>
        <w:t>חבר הכנסת אברהם הירשזון, בבקשה.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אחמד טיבי.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אברהם הירשזון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רבותי חברי הכנסת, אדוני השר, יש דבר מוזר: ככל שאתה נמצא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שנים בכנסת ומשתתף יותר ויותר בדיונים בנושא הקטל בתאונות דרכים, כך אתה חש</w:t>
      </w:r>
      <w:r w:rsidR="005A3E84">
        <w:rPr>
          <w:rtl/>
        </w:rPr>
        <w:t xml:space="preserve"> </w:t>
      </w:r>
      <w:r w:rsidRPr="005A2F81">
        <w:rPr>
          <w:rtl/>
        </w:rPr>
        <w:t>שלמעשה</w:t>
      </w:r>
      <w:r w:rsidR="005A3E84">
        <w:rPr>
          <w:rtl/>
        </w:rPr>
        <w:t xml:space="preserve"> </w:t>
      </w:r>
      <w:r w:rsidRPr="005A2F81">
        <w:rPr>
          <w:rtl/>
        </w:rPr>
        <w:t>אין פתרון למחר בבוקר. אני נשארתי להשתתף בדיון הזה, משום שבנאומך הראשון</w:t>
      </w:r>
      <w:r w:rsidR="005A3E84">
        <w:rPr>
          <w:rtl/>
        </w:rPr>
        <w:t xml:space="preserve"> </w:t>
      </w:r>
      <w:r w:rsidRPr="005A2F81">
        <w:rPr>
          <w:rtl/>
        </w:rPr>
        <w:t>פה</w:t>
      </w:r>
      <w:r w:rsidR="005A3E84">
        <w:rPr>
          <w:rtl/>
        </w:rPr>
        <w:t xml:space="preserve"> </w:t>
      </w:r>
      <w:r w:rsidRPr="005A2F81">
        <w:rPr>
          <w:rtl/>
        </w:rPr>
        <w:t>אתה</w:t>
      </w:r>
      <w:r w:rsidR="005A3E84">
        <w:rPr>
          <w:rtl/>
        </w:rPr>
        <w:t xml:space="preserve"> </w:t>
      </w:r>
      <w:r w:rsidRPr="005A2F81">
        <w:rPr>
          <w:rtl/>
        </w:rPr>
        <w:t>בהחלט</w:t>
      </w:r>
      <w:r w:rsidR="005A3E84">
        <w:rPr>
          <w:rtl/>
        </w:rPr>
        <w:t xml:space="preserve"> </w:t>
      </w:r>
      <w:r w:rsidRPr="005A2F81">
        <w:rPr>
          <w:rtl/>
        </w:rPr>
        <w:t>נתת</w:t>
      </w:r>
      <w:r w:rsidR="005A3E84">
        <w:rPr>
          <w:rtl/>
        </w:rPr>
        <w:t xml:space="preserve"> </w:t>
      </w:r>
      <w:r w:rsidRPr="005A2F81">
        <w:rPr>
          <w:rtl/>
        </w:rPr>
        <w:t>מחשבות</w:t>
      </w:r>
      <w:r w:rsidR="005A3E84">
        <w:rPr>
          <w:rtl/>
        </w:rPr>
        <w:t xml:space="preserve"> </w:t>
      </w:r>
      <w:r w:rsidRPr="005A2F81">
        <w:rPr>
          <w:rtl/>
        </w:rPr>
        <w:t>לטווח ארוך; לא דיברת על ה"זבנג וגמרנו" ושאפשר מחר</w:t>
      </w:r>
      <w:r w:rsidR="005A3E84">
        <w:rPr>
          <w:rtl/>
        </w:rPr>
        <w:t xml:space="preserve"> </w:t>
      </w:r>
      <w:r w:rsidRPr="005A2F81">
        <w:rPr>
          <w:rtl/>
        </w:rPr>
        <w:t>בבוקר לפתור את הדבר הזה, אלא התייחסת באמת לכמה נתיבים לטווח ארוך.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 xml:space="preserve">רק להעיר הערה. חברי, חבר הכנסת הנדל, שדיבר פה לפני </w:t>
      </w:r>
      <w:r w:rsidR="005A3E84">
        <w:rPr>
          <w:rtl/>
        </w:rPr>
        <w:t>–</w:t>
      </w:r>
      <w:r w:rsidRPr="005A2F81">
        <w:rPr>
          <w:rtl/>
        </w:rPr>
        <w:t xml:space="preserve"> ובדרך כלל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אני מסכים אתו בהרבה דברים </w:t>
      </w:r>
      <w:r w:rsidR="005A3E84">
        <w:rPr>
          <w:rtl/>
        </w:rPr>
        <w:t>–</w:t>
      </w:r>
      <w:r w:rsidRPr="005A2F81">
        <w:rPr>
          <w:rtl/>
        </w:rPr>
        <w:t xml:space="preserve"> דיבר על כביש חוצה</w:t>
      </w:r>
      <w:r w:rsidR="005A3E84">
        <w:rPr>
          <w:rtl/>
        </w:rPr>
        <w:t>-</w:t>
      </w:r>
      <w:r w:rsidRPr="005A2F81">
        <w:rPr>
          <w:rtl/>
        </w:rPr>
        <w:t>ישראל ותמך בו בהתלהבות רבה.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חושב,</w:t>
      </w:r>
      <w:r w:rsidR="005A3E84">
        <w:rPr>
          <w:rtl/>
        </w:rPr>
        <w:t xml:space="preserve"> </w:t>
      </w:r>
      <w:r w:rsidRPr="005A2F81">
        <w:rPr>
          <w:rtl/>
        </w:rPr>
        <w:t>שכביש</w:t>
      </w:r>
      <w:r w:rsidR="005A3E84">
        <w:rPr>
          <w:rtl/>
        </w:rPr>
        <w:t xml:space="preserve"> </w:t>
      </w:r>
      <w:r w:rsidRPr="005A2F81">
        <w:rPr>
          <w:rtl/>
        </w:rPr>
        <w:t>חוצה</w:t>
      </w:r>
      <w:r w:rsidR="005A3E84">
        <w:rPr>
          <w:rtl/>
        </w:rPr>
        <w:t>-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היה שגיאה בתחילתו והוא שגיאה עכשיו, וככל שיגנזו אותו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מהר</w:t>
      </w:r>
      <w:r w:rsidR="005A3E84">
        <w:rPr>
          <w:rtl/>
        </w:rPr>
        <w:t xml:space="preserve"> </w:t>
      </w:r>
      <w:r w:rsidRPr="005A2F81">
        <w:rPr>
          <w:rtl/>
        </w:rPr>
        <w:t>כך</w:t>
      </w:r>
      <w:r w:rsidR="005A3E84">
        <w:rPr>
          <w:rtl/>
        </w:rPr>
        <w:t xml:space="preserve"> </w:t>
      </w:r>
      <w:r w:rsidRPr="005A2F81">
        <w:rPr>
          <w:rtl/>
        </w:rPr>
        <w:t>יוטב גם לתנועה במדינת ישראל וגם לאיכות החיים שלנו. חבל שכל הכסף</w:t>
      </w:r>
      <w:r w:rsidR="005A3E84">
        <w:rPr>
          <w:rtl/>
        </w:rPr>
        <w:t xml:space="preserve"> </w:t>
      </w:r>
      <w:r w:rsidRPr="005A2F81">
        <w:rPr>
          <w:rtl/>
        </w:rPr>
        <w:t>הזה, שהושקע וצריך להיות מושקע, לא מושקע באמת בדבר המרכזי שיכול לענות על הבעיה,</w:t>
      </w:r>
      <w:r w:rsidR="005A3E84">
        <w:rPr>
          <w:rtl/>
        </w:rPr>
        <w:t xml:space="preserve"> </w:t>
      </w:r>
      <w:r w:rsidRPr="005A2F81">
        <w:rPr>
          <w:rtl/>
        </w:rPr>
        <w:t>וזו</w:t>
      </w:r>
      <w:r w:rsidR="005A3E84">
        <w:rPr>
          <w:rtl/>
        </w:rPr>
        <w:t xml:space="preserve"> </w:t>
      </w:r>
      <w:r w:rsidRPr="005A2F81">
        <w:rPr>
          <w:rtl/>
        </w:rPr>
        <w:t>מערכת</w:t>
      </w:r>
      <w:r w:rsidR="005A3E84">
        <w:rPr>
          <w:rtl/>
        </w:rPr>
        <w:t xml:space="preserve"> </w:t>
      </w:r>
      <w:r w:rsidRPr="005A2F81">
        <w:rPr>
          <w:rtl/>
        </w:rPr>
        <w:t>הסעת</w:t>
      </w:r>
      <w:r w:rsidR="005A3E84">
        <w:rPr>
          <w:rtl/>
        </w:rPr>
        <w:t xml:space="preserve"> </w:t>
      </w:r>
      <w:r w:rsidRPr="005A2F81">
        <w:rPr>
          <w:rtl/>
        </w:rPr>
        <w:t>ההמונים</w:t>
      </w:r>
      <w:r w:rsidR="005A3E84">
        <w:rPr>
          <w:rtl/>
        </w:rPr>
        <w:t xml:space="preserve"> </w:t>
      </w:r>
      <w:r w:rsidRPr="005A2F81">
        <w:rPr>
          <w:rtl/>
        </w:rPr>
        <w:t>שצריכה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במדינת ישראל וצריכה להיות מהמשוכללות</w:t>
      </w:r>
      <w:r w:rsidR="005A3E84">
        <w:rPr>
          <w:rtl/>
        </w:rPr>
        <w:t xml:space="preserve"> </w:t>
      </w:r>
      <w:r w:rsidRPr="005A2F81">
        <w:rPr>
          <w:rtl/>
        </w:rPr>
        <w:t>ומהטובות.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לנו</w:t>
      </w:r>
      <w:r w:rsidR="005A3E84">
        <w:rPr>
          <w:rtl/>
        </w:rPr>
        <w:t xml:space="preserve"> </w:t>
      </w:r>
      <w:r w:rsidRPr="005A2F81">
        <w:rPr>
          <w:rtl/>
        </w:rPr>
        <w:t>לפחות</w:t>
      </w:r>
      <w:r w:rsidR="005A3E84">
        <w:rPr>
          <w:rtl/>
        </w:rPr>
        <w:t xml:space="preserve">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שמשחק</w:t>
      </w:r>
      <w:r w:rsidR="005A3E84">
        <w:rPr>
          <w:rtl/>
        </w:rPr>
        <w:t xml:space="preserve"> </w:t>
      </w:r>
      <w:r w:rsidRPr="005A2F81">
        <w:rPr>
          <w:rtl/>
        </w:rPr>
        <w:t>לזכותנו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המדינה קטנה, והקווים לא כל כך</w:t>
      </w:r>
      <w:r w:rsidR="005A3E84">
        <w:rPr>
          <w:rtl/>
        </w:rPr>
        <w:t xml:space="preserve"> </w:t>
      </w:r>
      <w:r w:rsidRPr="005A2F81">
        <w:rPr>
          <w:rtl/>
        </w:rPr>
        <w:t>ארוכים.</w:t>
      </w:r>
      <w:r w:rsidR="005A3E84">
        <w:rPr>
          <w:rtl/>
        </w:rPr>
        <w:t xml:space="preserve"> </w:t>
      </w:r>
      <w:r w:rsidRPr="005A2F81">
        <w:rPr>
          <w:rtl/>
        </w:rPr>
        <w:t>לחבר את קריית</w:t>
      </w:r>
      <w:r w:rsidR="005A3E84">
        <w:rPr>
          <w:rtl/>
        </w:rPr>
        <w:t>-</w:t>
      </w:r>
      <w:r w:rsidRPr="005A2F81">
        <w:rPr>
          <w:rtl/>
        </w:rPr>
        <w:t>שמונה בצפון או את מצפה</w:t>
      </w:r>
      <w:r w:rsidR="005A3E84">
        <w:rPr>
          <w:rtl/>
        </w:rPr>
        <w:t>-</w:t>
      </w:r>
      <w:r w:rsidRPr="005A2F81">
        <w:rPr>
          <w:rtl/>
        </w:rPr>
        <w:t>רמון בדרום עם המרכז זה דבר פעוט</w:t>
      </w:r>
      <w:r w:rsidR="005A3E84">
        <w:rPr>
          <w:rtl/>
        </w:rPr>
        <w:t xml:space="preserve"> </w:t>
      </w:r>
      <w:r w:rsidRPr="005A2F81">
        <w:rPr>
          <w:rtl/>
        </w:rPr>
        <w:t>ערך</w:t>
      </w:r>
      <w:r w:rsidR="005A3E84">
        <w:rPr>
          <w:rtl/>
        </w:rPr>
        <w:t xml:space="preserve"> </w:t>
      </w:r>
      <w:r w:rsidRPr="005A2F81">
        <w:rPr>
          <w:rtl/>
        </w:rPr>
        <w:t>כאשר יש לך מערכת של הסעה המונית מהמשוכללות בעולם היום.</w:t>
      </w:r>
      <w:r w:rsidR="005A3E84">
        <w:rPr>
          <w:rtl/>
        </w:rPr>
        <w:t xml:space="preserve"> </w:t>
      </w:r>
      <w:r w:rsidRPr="005A2F81">
        <w:rPr>
          <w:rtl/>
        </w:rPr>
        <w:t>דרך אגב, אני רוצה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שזה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היה מביא הרבה תועלת בכל הקשור לאבטלה, משום שאפשר היה להיות נייד</w:t>
      </w:r>
      <w:r w:rsidR="005A3E84">
        <w:rPr>
          <w:rtl/>
        </w:rPr>
        <w:t xml:space="preserve"> </w:t>
      </w:r>
      <w:r w:rsidRPr="005A2F81">
        <w:rPr>
          <w:rtl/>
        </w:rPr>
        <w:t>למרחקים הרבה יותר גדולים בתקופה קצרה, ובעולם נהוג לעשות זאת.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שטרית דיבר לפני. ישבנו בוועדת הכלכלה ושמענו</w:t>
      </w:r>
      <w:r w:rsidR="005A3E84">
        <w:rPr>
          <w:rtl/>
        </w:rPr>
        <w:t xml:space="preserve"> </w:t>
      </w:r>
      <w:r w:rsidRPr="005A2F81">
        <w:rPr>
          <w:rtl/>
        </w:rPr>
        <w:t>דברים</w:t>
      </w:r>
      <w:r w:rsidR="005A3E84">
        <w:rPr>
          <w:rtl/>
        </w:rPr>
        <w:t xml:space="preserve"> </w:t>
      </w:r>
      <w:r w:rsidRPr="005A2F81">
        <w:rPr>
          <w:rtl/>
        </w:rPr>
        <w:t>מסמרי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שיער, ראשית, על נושא הקנסות שלא נגבים בסכומי עתק </w:t>
      </w:r>
      <w:r w:rsidR="005A3E84">
        <w:rPr>
          <w:rtl/>
        </w:rPr>
        <w:t>–</w:t>
      </w:r>
      <w:r w:rsidRPr="005A2F81">
        <w:rPr>
          <w:rtl/>
        </w:rPr>
        <w:t xml:space="preserve"> בעשרות ובמאות</w:t>
      </w:r>
      <w:r w:rsidR="005A3E84">
        <w:rPr>
          <w:rtl/>
        </w:rPr>
        <w:t xml:space="preserve"> </w:t>
      </w:r>
      <w:r w:rsidRPr="005A2F81">
        <w:rPr>
          <w:rtl/>
        </w:rPr>
        <w:t>מיליונים.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שמענו</w:t>
      </w:r>
      <w:r w:rsidR="005A3E84">
        <w:rPr>
          <w:rtl/>
        </w:rPr>
        <w:t xml:space="preserve"> </w:t>
      </w:r>
      <w:r w:rsidRPr="005A2F81">
        <w:rPr>
          <w:rtl/>
        </w:rPr>
        <w:t>את בעלי המקצוע של משרד התחבורה, והם פשוט עומדים חסרי</w:t>
      </w:r>
      <w:r w:rsidR="005A3E84">
        <w:rPr>
          <w:rtl/>
        </w:rPr>
        <w:t xml:space="preserve"> </w:t>
      </w:r>
      <w:r w:rsidRPr="005A2F81">
        <w:rPr>
          <w:rtl/>
        </w:rPr>
        <w:t>אונים,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מערכת האכיפה לא מאפשרת להם לעשות פעולות מסוימות. אבל, למה זה גורם?</w:t>
      </w:r>
      <w:r w:rsidR="005A3E84">
        <w:rPr>
          <w:rtl/>
        </w:rPr>
        <w:t xml:space="preserve"> </w:t>
      </w:r>
      <w:r w:rsidRPr="005A2F81">
        <w:rPr>
          <w:rtl/>
        </w:rPr>
        <w:t>זה גורם לדבר איום ונורא. חבר הכנסת טיבי, 40,000 נהגים נוסעים היום בכבישי 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ללא</w:t>
      </w:r>
      <w:r w:rsidR="005A3E84">
        <w:rPr>
          <w:rtl/>
        </w:rPr>
        <w:t xml:space="preserve"> </w:t>
      </w:r>
      <w:r w:rsidRPr="005A2F81">
        <w:rPr>
          <w:rtl/>
        </w:rPr>
        <w:t>רשיון נהיגה. אין להם אפשרות לחדש את רשיון הנהיגה בגלל הקנסות, ולכן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פשוט נוסעים כך.</w:t>
      </w:r>
      <w:r w:rsidR="005A3E84">
        <w:rPr>
          <w:rtl/>
        </w:rPr>
        <w:t xml:space="preserve"> </w:t>
      </w:r>
      <w:r w:rsidRPr="005A2F81">
        <w:rPr>
          <w:rtl/>
        </w:rPr>
        <w:t>לכן, אני רוצה להעלות נקודה שחבר הכנסת שטרית העלה בדיונים,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לא פה.</w:t>
      </w:r>
      <w:r w:rsidR="005A3E84">
        <w:rPr>
          <w:rtl/>
        </w:rPr>
        <w:t xml:space="preserve"> </w:t>
      </w:r>
      <w:r w:rsidRPr="005A2F81">
        <w:rPr>
          <w:rtl/>
        </w:rPr>
        <w:t>כל הנהגים האלה, שנוהגים ללא רשיון נהיגה, אין להם גם ביטוח, ואם חס</w:t>
      </w:r>
      <w:r w:rsidR="005A3E84">
        <w:rPr>
          <w:rtl/>
        </w:rPr>
        <w:t xml:space="preserve"> </w:t>
      </w:r>
      <w:r w:rsidRPr="005A2F81">
        <w:rPr>
          <w:rtl/>
        </w:rPr>
        <w:t>וחלילה הם פוגעים במישהו, האדם הזה לא מבוטח, וזו יכולה להיות מכה וזה יכול להיות</w:t>
      </w:r>
      <w:r w:rsidR="005A3E84">
        <w:rPr>
          <w:rtl/>
        </w:rPr>
        <w:t xml:space="preserve"> </w:t>
      </w:r>
      <w:r w:rsidRPr="005A2F81">
        <w:rPr>
          <w:rtl/>
        </w:rPr>
        <w:t>חומר נפץ אדיר.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מסכים בהחלט עם כל מה שנאמר פה קודם, שצריך להשקיע בתשתיות וצריך להשקיע</w:t>
      </w:r>
      <w:r w:rsidR="005A3E84">
        <w:rPr>
          <w:rtl/>
        </w:rPr>
        <w:t xml:space="preserve"> </w:t>
      </w:r>
      <w:r w:rsidRPr="005A2F81">
        <w:rPr>
          <w:rtl/>
        </w:rPr>
        <w:t>בדברים</w:t>
      </w:r>
      <w:r w:rsidR="005A3E84">
        <w:rPr>
          <w:rtl/>
        </w:rPr>
        <w:t xml:space="preserve"> </w:t>
      </w:r>
      <w:r w:rsidRPr="005A2F81">
        <w:rPr>
          <w:rtl/>
        </w:rPr>
        <w:t>אחרים,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המרכזי והחשוב ביותר הוא תרבות ההתנהגות בכביש; והנהג</w:t>
      </w:r>
      <w:r w:rsidR="005A3E84">
        <w:rPr>
          <w:rtl/>
        </w:rPr>
        <w:t xml:space="preserve"> </w:t>
      </w:r>
      <w:r w:rsidRPr="005A2F81">
        <w:rPr>
          <w:rtl/>
        </w:rPr>
        <w:t>הישראלי</w:t>
      </w:r>
      <w:r w:rsidR="005A3E84">
        <w:rPr>
          <w:rtl/>
        </w:rPr>
        <w:t xml:space="preserve"> </w:t>
      </w:r>
      <w:r w:rsidRPr="005A2F81">
        <w:rPr>
          <w:rtl/>
        </w:rPr>
        <w:t>הוא חסר כל חינוך ותרבות בכביש. לא יודעים מה זה לחזור לנתיב, וכאשר אתה</w:t>
      </w:r>
      <w:r w:rsidR="005A3E84">
        <w:rPr>
          <w:rtl/>
        </w:rPr>
        <w:t xml:space="preserve"> </w:t>
      </w:r>
      <w:r w:rsidRPr="005A2F81">
        <w:rPr>
          <w:rtl/>
        </w:rPr>
        <w:t>צופר</w:t>
      </w:r>
      <w:r w:rsidR="005A3E84">
        <w:rPr>
          <w:rtl/>
        </w:rPr>
        <w:t xml:space="preserve"> </w:t>
      </w:r>
      <w:r w:rsidRPr="005A2F81">
        <w:rPr>
          <w:rtl/>
        </w:rPr>
        <w:t>או מדליק אורות מאחורנית, אתה רואה במראה האחורית מין תנועת גנאי כזאת שאתה</w:t>
      </w:r>
      <w:r w:rsidR="005A3E84">
        <w:rPr>
          <w:rtl/>
        </w:rPr>
        <w:t xml:space="preserve"> </w:t>
      </w:r>
      <w:r w:rsidRPr="005A2F81">
        <w:rPr>
          <w:rtl/>
        </w:rPr>
        <w:t>לא יודע מה לעשות, להתפרץ או לשמור על שלוות נפש.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עבד</w:t>
      </w:r>
      <w:r>
        <w:rPr>
          <w:rtl/>
        </w:rPr>
        <w:t>-</w:t>
      </w:r>
      <w:r w:rsidRPr="005A3E84">
        <w:rPr>
          <w:rtl/>
        </w:rPr>
        <w:t>אלמאלכ דהאמשה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אברהם הירשזון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כן, אבל זה פשוט מדהים איך אנשים לא חוזרים לנתיב הימני.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לסיים, חבר הכנסת הירשזון.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אברהם הירשזון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עוד דקה.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השני</w:t>
      </w:r>
      <w:r w:rsidR="005A3E84">
        <w:rPr>
          <w:rtl/>
        </w:rPr>
        <w:t xml:space="preserve"> </w:t>
      </w:r>
      <w:r w:rsidRPr="005A2F81">
        <w:rPr>
          <w:rtl/>
        </w:rPr>
        <w:t>נוגע</w:t>
      </w:r>
      <w:r w:rsidR="005A3E84">
        <w:rPr>
          <w:rtl/>
        </w:rPr>
        <w:t xml:space="preserve"> </w:t>
      </w:r>
      <w:r w:rsidRPr="005A2F81">
        <w:rPr>
          <w:rtl/>
        </w:rPr>
        <w:t>לנושא של עקיפה. יש פה דבר מוזר: אתה רוצה לעקוף, אז קודם</w:t>
      </w:r>
      <w:r w:rsidR="005A3E84">
        <w:rPr>
          <w:rtl/>
        </w:rPr>
        <w:t xml:space="preserve"> </w:t>
      </w:r>
      <w:r w:rsidRPr="005A2F81">
        <w:rPr>
          <w:rtl/>
        </w:rPr>
        <w:t>כול</w:t>
      </w:r>
      <w:r w:rsidR="005A3E84">
        <w:rPr>
          <w:rtl/>
        </w:rPr>
        <w:t xml:space="preserve"> </w:t>
      </w:r>
      <w:r w:rsidRPr="005A2F81">
        <w:rPr>
          <w:rtl/>
        </w:rPr>
        <w:t>אתה עוקף, לאחר מכן אתה מסתכל במראה ולאחר מכן אתה מאותת שאתה עוקף. פשוט לא</w:t>
      </w:r>
      <w:r w:rsidR="005A3E84">
        <w:rPr>
          <w:rtl/>
        </w:rPr>
        <w:t xml:space="preserve"> </w:t>
      </w:r>
      <w:r w:rsidRPr="005A2F81">
        <w:rPr>
          <w:rtl/>
        </w:rPr>
        <w:t>יודעים</w:t>
      </w:r>
      <w:r w:rsidR="005A3E84">
        <w:rPr>
          <w:rtl/>
        </w:rPr>
        <w:t xml:space="preserve"> </w:t>
      </w:r>
      <w:r w:rsidRPr="005A2F81">
        <w:rPr>
          <w:rtl/>
        </w:rPr>
        <w:t>לנהוג.</w:t>
      </w:r>
      <w:r w:rsidR="005A3E84">
        <w:rPr>
          <w:rtl/>
        </w:rPr>
        <w:t xml:space="preserve"> </w:t>
      </w:r>
      <w:r w:rsidRPr="005A2F81">
        <w:rPr>
          <w:rtl/>
        </w:rPr>
        <w:t>בני</w:t>
      </w:r>
      <w:r w:rsidR="005A3E84">
        <w:rPr>
          <w:rtl/>
        </w:rPr>
        <w:t xml:space="preserve"> </w:t>
      </w:r>
      <w:r w:rsidRPr="005A2F81">
        <w:rPr>
          <w:rtl/>
        </w:rPr>
        <w:t>הדור</w:t>
      </w:r>
      <w:r w:rsidR="005A3E84">
        <w:rPr>
          <w:rtl/>
        </w:rPr>
        <w:t xml:space="preserve"> </w:t>
      </w:r>
      <w:r w:rsidRPr="005A2F81">
        <w:rPr>
          <w:rtl/>
        </w:rPr>
        <w:t>הצעיר</w:t>
      </w:r>
      <w:r w:rsidR="005A3E84">
        <w:rPr>
          <w:rtl/>
        </w:rPr>
        <w:t xml:space="preserve"> </w:t>
      </w:r>
      <w:r w:rsidRPr="005A2F81">
        <w:rPr>
          <w:rtl/>
        </w:rPr>
        <w:t>ילמדו לנהוג, אם תתחיל לחנך לנושא הזה בכיתות</w:t>
      </w:r>
      <w:r w:rsidR="005A3E84">
        <w:rPr>
          <w:rtl/>
        </w:rPr>
        <w:t xml:space="preserve"> </w:t>
      </w:r>
      <w:r w:rsidRPr="005A2F81">
        <w:rPr>
          <w:rtl/>
        </w:rPr>
        <w:t>הראשונות.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להעלות עוד נושא אחד, והוא נושא המשאיות. הרי אנחנו</w:t>
      </w:r>
      <w:r w:rsidR="005A3E84">
        <w:rPr>
          <w:rtl/>
        </w:rPr>
        <w:t xml:space="preserve"> </w:t>
      </w:r>
      <w:r w:rsidRPr="005A2F81">
        <w:rPr>
          <w:rtl/>
        </w:rPr>
        <w:t>יודעים</w:t>
      </w:r>
      <w:r w:rsidR="005A3E84">
        <w:rPr>
          <w:rtl/>
        </w:rPr>
        <w:t xml:space="preserve"> </w:t>
      </w:r>
      <w:r w:rsidRPr="005A2F81">
        <w:rPr>
          <w:rtl/>
        </w:rPr>
        <w:t>שאחד</w:t>
      </w:r>
      <w:r w:rsidR="005A3E84">
        <w:rPr>
          <w:rtl/>
        </w:rPr>
        <w:t xml:space="preserve"> </w:t>
      </w:r>
      <w:r w:rsidRPr="005A2F81">
        <w:rPr>
          <w:rtl/>
        </w:rPr>
        <w:t>המרכיבים</w:t>
      </w:r>
      <w:r w:rsidR="005A3E84">
        <w:rPr>
          <w:rtl/>
        </w:rPr>
        <w:t xml:space="preserve"> </w:t>
      </w:r>
      <w:r w:rsidRPr="005A2F81">
        <w:rPr>
          <w:rtl/>
        </w:rPr>
        <w:t>המרכזיים בתאונות דרכים הוא נהגי משאיות, ואני שמעתי דבר</w:t>
      </w:r>
      <w:r w:rsidR="005A3E84">
        <w:rPr>
          <w:rtl/>
        </w:rPr>
        <w:t xml:space="preserve"> </w:t>
      </w:r>
      <w:r w:rsidRPr="005A2F81">
        <w:rPr>
          <w:rtl/>
        </w:rPr>
        <w:t>מדהים.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נהג</w:t>
      </w:r>
      <w:r w:rsidR="005A3E84">
        <w:rPr>
          <w:rtl/>
        </w:rPr>
        <w:t xml:space="preserve"> </w:t>
      </w:r>
      <w:r w:rsidRPr="005A2F81">
        <w:rPr>
          <w:rtl/>
        </w:rPr>
        <w:t>משאית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מגיע לנמל ורוצה להעמיס מכולה </w:t>
      </w:r>
      <w:r w:rsidR="005A3E84">
        <w:rPr>
          <w:rtl/>
        </w:rPr>
        <w:t>–</w:t>
      </w:r>
      <w:r w:rsidRPr="005A2F81">
        <w:rPr>
          <w:rtl/>
        </w:rPr>
        <w:t xml:space="preserve"> יש היום</w:t>
      </w:r>
      <w:r w:rsidR="005A3E84">
        <w:rPr>
          <w:rtl/>
        </w:rPr>
        <w:t xml:space="preserve"> </w:t>
      </w:r>
      <w:r w:rsidRPr="005A2F81">
        <w:rPr>
          <w:rtl/>
        </w:rPr>
        <w:t>שיטות</w:t>
      </w:r>
      <w:r w:rsidR="005A3E84">
        <w:rPr>
          <w:rtl/>
        </w:rPr>
        <w:t xml:space="preserve"> </w:t>
      </w:r>
      <w:r w:rsidRPr="005A2F81">
        <w:rPr>
          <w:rtl/>
        </w:rPr>
        <w:t>שבהן מעמסים על מכולה משקל גדול הרבה יותר ממה שמותר להעמיס עליה, ובא נהג</w:t>
      </w:r>
      <w:r w:rsidR="005A3E84">
        <w:rPr>
          <w:rtl/>
        </w:rPr>
        <w:t xml:space="preserve"> </w:t>
      </w:r>
      <w:r w:rsidRPr="005A2F81">
        <w:rPr>
          <w:rtl/>
        </w:rPr>
        <w:t>משאית,</w:t>
      </w:r>
      <w:r w:rsidR="005A3E84">
        <w:rPr>
          <w:rtl/>
        </w:rPr>
        <w:t xml:space="preserve"> </w:t>
      </w:r>
      <w:r w:rsidRPr="005A2F81">
        <w:rPr>
          <w:rtl/>
        </w:rPr>
        <w:t>שמותר</w:t>
      </w:r>
      <w:r w:rsidR="005A3E84">
        <w:rPr>
          <w:rtl/>
        </w:rPr>
        <w:t xml:space="preserve"> </w:t>
      </w:r>
      <w:r w:rsidRPr="005A2F81">
        <w:rPr>
          <w:rtl/>
        </w:rPr>
        <w:t>לו</w:t>
      </w:r>
      <w:r w:rsidR="005A3E84">
        <w:rPr>
          <w:rtl/>
        </w:rPr>
        <w:t xml:space="preserve"> </w:t>
      </w:r>
      <w:r w:rsidRPr="005A2F81">
        <w:rPr>
          <w:rtl/>
        </w:rPr>
        <w:t>לקח</w:t>
      </w:r>
      <w:r w:rsidR="005A3E84">
        <w:rPr>
          <w:rtl/>
        </w:rPr>
        <w:t xml:space="preserve"> </w:t>
      </w:r>
      <w:r w:rsidRPr="005A2F81">
        <w:t>X</w:t>
      </w:r>
      <w:r w:rsidRPr="005A2F81">
        <w:rPr>
          <w:rtl/>
        </w:rPr>
        <w:t xml:space="preserve"> טונות על המשאית הזאת, ולוקח פתאום משא הרבה יותר כבד,</w:t>
      </w:r>
      <w:r w:rsidR="005A3E84">
        <w:rPr>
          <w:rtl/>
        </w:rPr>
        <w:t xml:space="preserve"> </w:t>
      </w:r>
      <w:r w:rsidRPr="005A2F81">
        <w:rPr>
          <w:rtl/>
        </w:rPr>
        <w:t>והוא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יודע,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אין משקל.</w:t>
      </w:r>
      <w:r w:rsidR="005A3E84">
        <w:rPr>
          <w:rtl/>
        </w:rPr>
        <w:t xml:space="preserve"> </w:t>
      </w:r>
      <w:r w:rsidRPr="005A2F81">
        <w:rPr>
          <w:rtl/>
        </w:rPr>
        <w:t>הנהג המסכן הזה לא יודע שהוא לא יוכל לשלוט בכלי</w:t>
      </w:r>
      <w:r w:rsidR="005A3E84">
        <w:rPr>
          <w:rtl/>
        </w:rPr>
        <w:t xml:space="preserve"> </w:t>
      </w:r>
      <w:r w:rsidRPr="005A2F81">
        <w:rPr>
          <w:rtl/>
        </w:rPr>
        <w:t>הרכב,</w:t>
      </w:r>
      <w:r w:rsidR="005A3E84">
        <w:rPr>
          <w:rtl/>
        </w:rPr>
        <w:t xml:space="preserve"> </w:t>
      </w:r>
      <w:r w:rsidRPr="005A2F81">
        <w:rPr>
          <w:rtl/>
        </w:rPr>
        <w:t>ולדבר</w:t>
      </w:r>
      <w:r w:rsidR="005A3E84">
        <w:rPr>
          <w:rtl/>
        </w:rPr>
        <w:t xml:space="preserve"> </w:t>
      </w:r>
      <w:r w:rsidRPr="005A2F81">
        <w:rPr>
          <w:rtl/>
        </w:rPr>
        <w:t>הזה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למצוא פתרון, כמו לבעיה כואבת וכאובה שדיברנו עליה הרבה</w:t>
      </w:r>
      <w:r w:rsidR="005A3E84">
        <w:rPr>
          <w:rtl/>
        </w:rPr>
        <w:t xml:space="preserve"> </w:t>
      </w:r>
      <w:r w:rsidRPr="005A2F81">
        <w:rPr>
          <w:rtl/>
        </w:rPr>
        <w:t>מאוד</w:t>
      </w:r>
      <w:r w:rsidR="005A3E84">
        <w:rPr>
          <w:rtl/>
        </w:rPr>
        <w:t xml:space="preserve"> </w:t>
      </w:r>
      <w:r w:rsidRPr="005A2F81">
        <w:rPr>
          <w:rtl/>
        </w:rPr>
        <w:t>פעמים,</w:t>
      </w:r>
      <w:r w:rsidR="005A3E84">
        <w:rPr>
          <w:rtl/>
        </w:rPr>
        <w:t xml:space="preserve"> </w:t>
      </w:r>
      <w:r w:rsidRPr="005A2F81">
        <w:rPr>
          <w:rtl/>
        </w:rPr>
        <w:t>והיא</w:t>
      </w:r>
      <w:r w:rsidR="005A3E84">
        <w:rPr>
          <w:rtl/>
        </w:rPr>
        <w:t xml:space="preserve"> </w:t>
      </w:r>
      <w:r w:rsidRPr="005A2F81">
        <w:rPr>
          <w:rtl/>
        </w:rPr>
        <w:t>תרבות הבילויים של סוף שבוע והנושא של השכרות, שממדיה במדינת</w:t>
      </w:r>
      <w:r w:rsidR="005A3E84">
        <w:rPr>
          <w:rtl/>
        </w:rPr>
        <w:t xml:space="preserve"> </w:t>
      </w:r>
      <w:r w:rsidRPr="005A2F81">
        <w:rPr>
          <w:rtl/>
        </w:rPr>
        <w:t>ישראל הולכים וגדלים, ואינני בטוח שיש לנו תשובה.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אחמד טיבי,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חברת הכנסת חוסניה ג'בארה.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אחמד טיבי (בל"ד):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</w:t>
      </w:r>
      <w:r w:rsidR="005A3E84">
        <w:rPr>
          <w:rtl/>
        </w:rPr>
        <w:t xml:space="preserve"> </w:t>
      </w:r>
      <w:r w:rsidRPr="005A2F81">
        <w:rPr>
          <w:rtl/>
        </w:rPr>
        <w:t>כולנו</w:t>
      </w:r>
      <w:r w:rsidR="005A3E84">
        <w:rPr>
          <w:rtl/>
        </w:rPr>
        <w:t xml:space="preserve"> </w:t>
      </w:r>
      <w:r w:rsidRPr="005A2F81">
        <w:rPr>
          <w:rtl/>
        </w:rPr>
        <w:t>שותפים</w:t>
      </w:r>
      <w:r w:rsidR="005A3E84">
        <w:rPr>
          <w:rtl/>
        </w:rPr>
        <w:t xml:space="preserve"> </w:t>
      </w:r>
      <w:r w:rsidRPr="005A2F81">
        <w:rPr>
          <w:rtl/>
        </w:rPr>
        <w:t>להרגשה שלא היתה שום הפתעה</w:t>
      </w:r>
      <w:r w:rsidR="005A3E84">
        <w:rPr>
          <w:rtl/>
        </w:rPr>
        <w:t xml:space="preserve"> </w:t>
      </w:r>
      <w:r w:rsidRPr="005A2F81">
        <w:rPr>
          <w:rtl/>
        </w:rPr>
        <w:t>בתוצאות המדהימות של הקטל בדרכים, והדבר מצער מאוד.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אתן דוגמה מעשית, פרטנית, כי כל חברי שהקדימו אותי דיברו באופן כללי, ובצדק,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אכיפה,</w:t>
      </w:r>
      <w:r w:rsidR="005A3E84">
        <w:rPr>
          <w:rtl/>
        </w:rPr>
        <w:t xml:space="preserve"> </w:t>
      </w:r>
      <w:r w:rsidRPr="005A2F81">
        <w:rPr>
          <w:rtl/>
        </w:rPr>
        <w:t>הדרכה,</w:t>
      </w:r>
      <w:r w:rsidR="005A3E84">
        <w:rPr>
          <w:rtl/>
        </w:rPr>
        <w:t xml:space="preserve"> </w:t>
      </w:r>
      <w:r w:rsidRPr="005A2F81">
        <w:rPr>
          <w:rtl/>
        </w:rPr>
        <w:t>השקעה בגורם האנושי, חקיקה וכדומה. אדוני השר, יש כמה צמתים,</w:t>
      </w:r>
      <w:r w:rsidR="005A3E84">
        <w:rPr>
          <w:rtl/>
        </w:rPr>
        <w:t xml:space="preserve"> </w:t>
      </w:r>
      <w:r w:rsidRPr="005A2F81">
        <w:rPr>
          <w:rtl/>
        </w:rPr>
        <w:t>כמה</w:t>
      </w:r>
      <w:r w:rsidR="005A3E84">
        <w:rPr>
          <w:rtl/>
        </w:rPr>
        <w:t xml:space="preserve"> </w:t>
      </w:r>
      <w:r w:rsidRPr="005A2F81">
        <w:rPr>
          <w:rtl/>
        </w:rPr>
        <w:t>כבישים,</w:t>
      </w:r>
      <w:r w:rsidR="005A3E84">
        <w:rPr>
          <w:rtl/>
        </w:rPr>
        <w:t xml:space="preserve"> </w:t>
      </w:r>
      <w:r w:rsidRPr="005A2F81">
        <w:rPr>
          <w:rtl/>
        </w:rPr>
        <w:t>שהמצב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בהם הוא בלתי נסבל. כבר דיברנו </w:t>
      </w:r>
      <w:r w:rsidR="005A3E84">
        <w:rPr>
          <w:rtl/>
        </w:rPr>
        <w:t>–</w:t>
      </w:r>
      <w:r w:rsidRPr="005A2F81">
        <w:rPr>
          <w:rtl/>
        </w:rPr>
        <w:t xml:space="preserve"> גם באופן אישי, גם מעל במת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על "כביש המוות" ליד מוסמוס, ליד אום</w:t>
      </w:r>
      <w:r w:rsidR="005A3E84">
        <w:rPr>
          <w:rtl/>
        </w:rPr>
        <w:t>-</w:t>
      </w:r>
      <w:r w:rsidRPr="005A2F81">
        <w:rPr>
          <w:rtl/>
        </w:rPr>
        <w:t>אל</w:t>
      </w:r>
      <w:r w:rsidR="005A3E84">
        <w:rPr>
          <w:rtl/>
        </w:rPr>
        <w:t>-</w:t>
      </w:r>
      <w:r w:rsidRPr="005A2F81">
        <w:rPr>
          <w:rtl/>
        </w:rPr>
        <w:t xml:space="preserve">פחם </w:t>
      </w:r>
      <w:r w:rsidR="005A3E84">
        <w:rPr>
          <w:rtl/>
        </w:rPr>
        <w:t>–</w:t>
      </w:r>
      <w:r w:rsidRPr="005A2F81">
        <w:rPr>
          <w:rtl/>
        </w:rPr>
        <w:t xml:space="preserve"> כן גשר, לא גשר, פתרונות.</w:t>
      </w:r>
      <w:r w:rsidR="005A3E84">
        <w:rPr>
          <w:rtl/>
        </w:rPr>
        <w:t xml:space="preserve"> </w:t>
      </w:r>
      <w:r w:rsidRPr="005A2F81">
        <w:rPr>
          <w:rtl/>
        </w:rPr>
        <w:t>עד</w:t>
      </w:r>
      <w:r w:rsidR="005A3E84">
        <w:rPr>
          <w:rtl/>
        </w:rPr>
        <w:t xml:space="preserve"> </w:t>
      </w:r>
      <w:r w:rsidRPr="005A2F81">
        <w:rPr>
          <w:rtl/>
        </w:rPr>
        <w:t>לרגע זה המצב ממשיך להיות חמור. זה מצריך תשובה של משרד התחבורה, ועד לרגע זה</w:t>
      </w:r>
      <w:r w:rsidR="005A3E84">
        <w:rPr>
          <w:rtl/>
        </w:rPr>
        <w:t xml:space="preserve"> </w:t>
      </w:r>
      <w:r w:rsidRPr="005A2F81">
        <w:rPr>
          <w:rtl/>
        </w:rPr>
        <w:t>משרד התחבורה לא מוציא אל הפועל פתרון שיחסוך בחיי אדם.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מקום</w:t>
      </w:r>
      <w:r w:rsidR="005A3E84">
        <w:rPr>
          <w:rtl/>
        </w:rPr>
        <w:t xml:space="preserve"> </w:t>
      </w:r>
      <w:r w:rsidRPr="005A2F81">
        <w:rPr>
          <w:rtl/>
        </w:rPr>
        <w:t>נוסף</w:t>
      </w:r>
      <w:r w:rsidR="005A3E84">
        <w:rPr>
          <w:rtl/>
        </w:rPr>
        <w:t xml:space="preserve"> </w:t>
      </w:r>
      <w:r w:rsidRPr="005A2F81">
        <w:rPr>
          <w:rtl/>
        </w:rPr>
        <w:t>שהוא בעייתי ומקשה על חיי התושבים הוא בכביש ואדי</w:t>
      </w:r>
      <w:r w:rsidR="005A3E84">
        <w:rPr>
          <w:rtl/>
        </w:rPr>
        <w:t>-</w:t>
      </w:r>
      <w:r w:rsidRPr="005A2F81">
        <w:rPr>
          <w:rtl/>
        </w:rPr>
        <w:t>עארה, מול כפר</w:t>
      </w:r>
      <w:r w:rsidR="005A3E84">
        <w:rPr>
          <w:rtl/>
        </w:rPr>
        <w:t xml:space="preserve"> </w:t>
      </w:r>
      <w:r w:rsidRPr="005A2F81">
        <w:rPr>
          <w:rtl/>
        </w:rPr>
        <w:t>ערערה,</w:t>
      </w:r>
      <w:r w:rsidR="005A3E84">
        <w:rPr>
          <w:rtl/>
        </w:rPr>
        <w:t xml:space="preserve"> </w:t>
      </w:r>
      <w:r w:rsidRPr="005A2F81">
        <w:rPr>
          <w:rtl/>
        </w:rPr>
        <w:t>בשכונת</w:t>
      </w:r>
      <w:r w:rsidR="005A3E84">
        <w:rPr>
          <w:rtl/>
        </w:rPr>
        <w:t xml:space="preserve"> </w:t>
      </w:r>
      <w:r w:rsidRPr="005A2F81">
        <w:rPr>
          <w:rtl/>
        </w:rPr>
        <w:t>ח'ור</w:t>
      </w:r>
      <w:r w:rsidR="005A3E84">
        <w:rPr>
          <w:rtl/>
        </w:rPr>
        <w:t>-</w:t>
      </w:r>
      <w:r w:rsidRPr="005A2F81">
        <w:rPr>
          <w:rtl/>
        </w:rPr>
        <w:t>צקר.</w:t>
      </w:r>
      <w:r w:rsidR="005A3E84">
        <w:rPr>
          <w:rtl/>
        </w:rPr>
        <w:t xml:space="preserve"> </w:t>
      </w:r>
      <w:r w:rsidRPr="005A2F81">
        <w:rPr>
          <w:rtl/>
        </w:rPr>
        <w:t>כשהם יוצאים, אין פנייה שמאלה בכיוון כפר</w:t>
      </w:r>
      <w:r w:rsidR="005A3E84">
        <w:rPr>
          <w:rtl/>
        </w:rPr>
        <w:t>-</w:t>
      </w:r>
      <w:r w:rsidRPr="005A2F81">
        <w:rPr>
          <w:rtl/>
        </w:rPr>
        <w:t>קרע, יש רק</w:t>
      </w:r>
      <w:r w:rsidR="005A3E84">
        <w:rPr>
          <w:rtl/>
        </w:rPr>
        <w:t xml:space="preserve"> </w:t>
      </w:r>
      <w:r w:rsidRPr="005A2F81">
        <w:rPr>
          <w:rtl/>
        </w:rPr>
        <w:t>פנייה ימינה, ועל כן הם נאלצים לנסוע כמה קילומטרים כדי לעשות פרסה ולחזור אחר כך</w:t>
      </w:r>
      <w:r w:rsidR="005A3E84">
        <w:rPr>
          <w:rtl/>
        </w:rPr>
        <w:t xml:space="preserve"> </w:t>
      </w:r>
      <w:r w:rsidRPr="005A2F81">
        <w:rPr>
          <w:rtl/>
        </w:rPr>
        <w:t>לצד השמאלי.</w:t>
      </w:r>
      <w:r w:rsidR="005A3E84">
        <w:rPr>
          <w:rtl/>
        </w:rPr>
        <w:t xml:space="preserve"> </w:t>
      </w:r>
      <w:r w:rsidRPr="005A2F81">
        <w:rPr>
          <w:rtl/>
        </w:rPr>
        <w:t>אדוני השר, אני שלחתי לך פניות מספר בנושא, וצר לי לומר שמשרדך אינו</w:t>
      </w:r>
      <w:r w:rsidR="005A3E84">
        <w:rPr>
          <w:rtl/>
        </w:rPr>
        <w:t xml:space="preserve"> </w:t>
      </w:r>
      <w:r w:rsidRPr="005A2F81">
        <w:rPr>
          <w:rtl/>
        </w:rPr>
        <w:t>מטפל כיאות בעניין הזה. הנושא הוא נושא משולב של מע"צ ושל משרד התחבורה, וכל משרד</w:t>
      </w:r>
      <w:r w:rsidR="005A3E84">
        <w:rPr>
          <w:rtl/>
        </w:rPr>
        <w:t xml:space="preserve"> </w:t>
      </w:r>
      <w:r w:rsidRPr="005A2F81">
        <w:rPr>
          <w:rtl/>
        </w:rPr>
        <w:t>זורק את האחריות על הצד השני.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זה הכול במשרד התחבורה.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אחמד טיבי (בל"ד):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עכשיו</w:t>
      </w:r>
      <w:r w:rsidR="005A3E84">
        <w:rPr>
          <w:rtl/>
        </w:rPr>
        <w:t xml:space="preserve"> </w:t>
      </w:r>
      <w:r w:rsidRPr="005A2F81">
        <w:rPr>
          <w:rtl/>
        </w:rPr>
        <w:t>הכול</w:t>
      </w:r>
      <w:r w:rsidR="005A3E84">
        <w:rPr>
          <w:rtl/>
        </w:rPr>
        <w:t xml:space="preserve"> </w:t>
      </w:r>
      <w:r w:rsidRPr="005A2F81">
        <w:rPr>
          <w:rtl/>
        </w:rPr>
        <w:t>במשרד התחבורה. לכן האחריות כולה היא עליך, כבוד השר, ואני שוב</w:t>
      </w:r>
      <w:r w:rsidR="005A3E84">
        <w:rPr>
          <w:rtl/>
        </w:rPr>
        <w:t xml:space="preserve"> </w:t>
      </w:r>
      <w:r w:rsidRPr="005A2F81">
        <w:rPr>
          <w:rtl/>
        </w:rPr>
        <w:t>פונה</w:t>
      </w:r>
      <w:r w:rsidR="005A3E84">
        <w:rPr>
          <w:rtl/>
        </w:rPr>
        <w:t xml:space="preserve"> </w:t>
      </w:r>
      <w:r w:rsidRPr="005A2F81">
        <w:rPr>
          <w:rtl/>
        </w:rPr>
        <w:t>אליך</w:t>
      </w:r>
      <w:r w:rsidR="005A3E84">
        <w:rPr>
          <w:rtl/>
        </w:rPr>
        <w:t xml:space="preserve"> –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הפנייה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הראשונה </w:t>
      </w:r>
      <w:r w:rsidR="005A3E84">
        <w:rPr>
          <w:rtl/>
        </w:rPr>
        <w:t>–</w:t>
      </w:r>
      <w:r w:rsidRPr="005A2F81">
        <w:rPr>
          <w:rtl/>
        </w:rPr>
        <w:t xml:space="preserve"> לפתור את שתי הבעיות. אני נותן לך סתם</w:t>
      </w:r>
      <w:r w:rsidR="005A3E84">
        <w:rPr>
          <w:rtl/>
        </w:rPr>
        <w:t xml:space="preserve"> </w:t>
      </w:r>
      <w:r w:rsidRPr="005A2F81">
        <w:rPr>
          <w:rtl/>
        </w:rPr>
        <w:t>דוגמאות,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בפתרון כדי לחסוך חיי אדם. גם תושבי ח'ור</w:t>
      </w:r>
      <w:r w:rsidR="005A3E84">
        <w:rPr>
          <w:rtl/>
        </w:rPr>
        <w:t>-</w:t>
      </w:r>
      <w:r w:rsidRPr="005A2F81">
        <w:rPr>
          <w:rtl/>
        </w:rPr>
        <w:t>צקר מבקשים שיתייחסו</w:t>
      </w:r>
      <w:r w:rsidR="005A3E84">
        <w:rPr>
          <w:rtl/>
        </w:rPr>
        <w:t xml:space="preserve"> </w:t>
      </w:r>
      <w:r w:rsidRPr="005A2F81">
        <w:rPr>
          <w:rtl/>
        </w:rPr>
        <w:t>אליהם כאל בני אדם שיכולים לפנות שמאלה. הם רוצים לפנות שמאלה, וכל התירוצים האלה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מע"צ</w:t>
      </w:r>
      <w:r w:rsidR="005A3E84">
        <w:rPr>
          <w:rtl/>
        </w:rPr>
        <w:t xml:space="preserve"> </w:t>
      </w:r>
      <w:r w:rsidRPr="005A2F81">
        <w:rPr>
          <w:rtl/>
        </w:rPr>
        <w:t>היו</w:t>
      </w:r>
      <w:r w:rsidR="005A3E84">
        <w:rPr>
          <w:rtl/>
        </w:rPr>
        <w:t xml:space="preserve"> </w:t>
      </w:r>
      <w:r w:rsidRPr="005A2F81">
        <w:rPr>
          <w:rtl/>
        </w:rPr>
        <w:t>תירוצים</w:t>
      </w:r>
      <w:r w:rsidR="005A3E84">
        <w:rPr>
          <w:rtl/>
        </w:rPr>
        <w:t xml:space="preserve"> </w:t>
      </w:r>
      <w:r w:rsidRPr="005A2F81">
        <w:rPr>
          <w:rtl/>
        </w:rPr>
        <w:t>לא רציניים.</w:t>
      </w:r>
      <w:r w:rsidR="005A3E84">
        <w:rPr>
          <w:rtl/>
        </w:rPr>
        <w:t xml:space="preserve"> </w:t>
      </w:r>
      <w:r w:rsidRPr="005A2F81">
        <w:rPr>
          <w:rtl/>
        </w:rPr>
        <w:t>גם ההסברים עכשיו, עד לרגע זה, על אי</w:t>
      </w:r>
      <w:r w:rsidR="005A3E84">
        <w:rPr>
          <w:rtl/>
        </w:rPr>
        <w:t>-</w:t>
      </w:r>
      <w:r w:rsidRPr="005A2F81">
        <w:rPr>
          <w:rtl/>
        </w:rPr>
        <w:t>פתרון</w:t>
      </w:r>
      <w:r w:rsidR="005A3E84">
        <w:rPr>
          <w:rtl/>
        </w:rPr>
        <w:t xml:space="preserve"> </w:t>
      </w:r>
      <w:r w:rsidRPr="005A2F81">
        <w:rPr>
          <w:rtl/>
        </w:rPr>
        <w:t>בעיית "כביש המוות" ליד מוסמוס הם הסברים לקויים.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נוסף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כך,</w:t>
      </w:r>
      <w:r w:rsidR="005A3E84">
        <w:rPr>
          <w:rtl/>
        </w:rPr>
        <w:t xml:space="preserve"> </w:t>
      </w:r>
      <w:r w:rsidRPr="005A2F81">
        <w:rPr>
          <w:rtl/>
        </w:rPr>
        <w:t>בכניסה</w:t>
      </w:r>
      <w:r w:rsidR="005A3E84">
        <w:rPr>
          <w:rtl/>
        </w:rPr>
        <w:t xml:space="preserve"> </w:t>
      </w:r>
      <w:r w:rsidRPr="005A2F81">
        <w:rPr>
          <w:rtl/>
        </w:rPr>
        <w:t>לג'לג'וליה</w:t>
      </w:r>
      <w:r w:rsidR="005A3E84">
        <w:rPr>
          <w:rtl/>
        </w:rPr>
        <w:t>–</w:t>
      </w:r>
      <w:r w:rsidRPr="005A2F81">
        <w:rPr>
          <w:rtl/>
        </w:rPr>
        <w:t>כפר</w:t>
      </w:r>
      <w:r w:rsidR="005A3E84">
        <w:rPr>
          <w:rtl/>
        </w:rPr>
        <w:t>-</w:t>
      </w:r>
      <w:r w:rsidRPr="005A2F81">
        <w:rPr>
          <w:rtl/>
        </w:rPr>
        <w:t>ברא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לחץ אדיר בשעות השיא, אנשים</w:t>
      </w:r>
      <w:r w:rsidR="005A3E84">
        <w:rPr>
          <w:rtl/>
        </w:rPr>
        <w:t xml:space="preserve"> </w:t>
      </w:r>
      <w:r w:rsidRPr="005A2F81">
        <w:rPr>
          <w:rtl/>
        </w:rPr>
        <w:t>מתעכבים שעות.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לסיים, חבר הכנסת טיבי.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אחמד טיבי (בל"ד):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הרצלייה</w:t>
      </w:r>
      <w:r w:rsidR="005A3E84">
        <w:rPr>
          <w:rtl/>
        </w:rPr>
        <w:t>–</w:t>
      </w:r>
      <w:r w:rsidRPr="005A2F81">
        <w:rPr>
          <w:rtl/>
        </w:rPr>
        <w:t>תל</w:t>
      </w:r>
      <w:r w:rsidR="005A3E84">
        <w:rPr>
          <w:rtl/>
        </w:rPr>
        <w:t>-</w:t>
      </w:r>
      <w:r w:rsidRPr="005A2F81">
        <w:rPr>
          <w:rtl/>
        </w:rPr>
        <w:t>אביב</w:t>
      </w:r>
      <w:r w:rsidR="005A3E84">
        <w:rPr>
          <w:rtl/>
        </w:rPr>
        <w:t xml:space="preserve"> –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כן כביש פקוק. מה לעשות, אדוני השר, גם פקקים ועומס</w:t>
      </w:r>
      <w:r w:rsidR="005A3E84">
        <w:rPr>
          <w:rtl/>
        </w:rPr>
        <w:t xml:space="preserve"> </w:t>
      </w:r>
      <w:r w:rsidRPr="005A2F81">
        <w:rPr>
          <w:rtl/>
        </w:rPr>
        <w:t>תחבורתי</w:t>
      </w:r>
      <w:r w:rsidR="005A3E84">
        <w:rPr>
          <w:rtl/>
        </w:rPr>
        <w:t xml:space="preserve"> </w:t>
      </w:r>
      <w:r w:rsidRPr="005A2F81">
        <w:rPr>
          <w:rtl/>
        </w:rPr>
        <w:t>גורמים</w:t>
      </w:r>
      <w:r w:rsidR="005A3E84">
        <w:rPr>
          <w:rtl/>
        </w:rPr>
        <w:t xml:space="preserve"> </w:t>
      </w:r>
      <w:r w:rsidRPr="005A2F81">
        <w:rPr>
          <w:rtl/>
        </w:rPr>
        <w:t>בסופו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לתאונות בדרכים. אני שב ופונה אליך למצוא פתרון</w:t>
      </w:r>
      <w:r w:rsidR="005A3E84">
        <w:rPr>
          <w:rtl/>
        </w:rPr>
        <w:t xml:space="preserve"> </w:t>
      </w:r>
      <w:r w:rsidRPr="005A2F81">
        <w:rPr>
          <w:rtl/>
        </w:rPr>
        <w:t>מיידי לפחות בשתי הבעיות הראשונות האקוטיות.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חברת הכנסת חוסניה ג'בארה, ואחריה </w:t>
      </w:r>
      <w:r w:rsidR="005A3E84">
        <w:rPr>
          <w:rtl/>
        </w:rPr>
        <w:t>–</w:t>
      </w:r>
      <w:r w:rsidRPr="005A2F81">
        <w:rPr>
          <w:rtl/>
        </w:rPr>
        <w:t xml:space="preserve"> חבר הכנסת נסים זאב.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חוסניה ג'בארה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חברי הכנסת, אדוני השר, תיאמר לזכותך הפעולה</w:t>
      </w:r>
      <w:r w:rsidR="005A3E84">
        <w:rPr>
          <w:rtl/>
        </w:rPr>
        <w:t xml:space="preserve"> </w:t>
      </w:r>
      <w:r w:rsidRPr="005A2F81">
        <w:rPr>
          <w:rtl/>
        </w:rPr>
        <w:t>הרצינית</w:t>
      </w:r>
      <w:r w:rsidR="005A3E84">
        <w:rPr>
          <w:rtl/>
        </w:rPr>
        <w:t xml:space="preserve"> </w:t>
      </w:r>
      <w:r w:rsidRPr="005A2F81">
        <w:rPr>
          <w:rtl/>
        </w:rPr>
        <w:t>שאתה</w:t>
      </w:r>
      <w:r w:rsidR="005A3E84">
        <w:rPr>
          <w:rtl/>
        </w:rPr>
        <w:t xml:space="preserve"> </w:t>
      </w:r>
      <w:r w:rsidRPr="005A2F81">
        <w:rPr>
          <w:rtl/>
        </w:rPr>
        <w:t>משקיע</w:t>
      </w:r>
      <w:r w:rsidR="005A3E84">
        <w:rPr>
          <w:rtl/>
        </w:rPr>
        <w:t xml:space="preserve"> </w:t>
      </w:r>
      <w:r w:rsidRPr="005A2F81">
        <w:rPr>
          <w:rtl/>
        </w:rPr>
        <w:t>במשרדך,</w:t>
      </w:r>
      <w:r w:rsidR="005A3E84">
        <w:rPr>
          <w:rtl/>
        </w:rPr>
        <w:t xml:space="preserve"> </w:t>
      </w:r>
      <w:r w:rsidRPr="005A2F81">
        <w:rPr>
          <w:rtl/>
        </w:rPr>
        <w:t>אבל רצוני להעלות פה בפניך כמה נקודות, ויש נקודה</w:t>
      </w:r>
      <w:r w:rsidR="005A3E84">
        <w:rPr>
          <w:rtl/>
        </w:rPr>
        <w:t xml:space="preserve"> </w:t>
      </w:r>
      <w:r w:rsidRPr="005A2F81">
        <w:rPr>
          <w:rtl/>
        </w:rPr>
        <w:t>מאוד</w:t>
      </w:r>
      <w:r w:rsidR="005A3E84">
        <w:rPr>
          <w:rtl/>
        </w:rPr>
        <w:t xml:space="preserve"> </w:t>
      </w:r>
      <w:r w:rsidRPr="005A2F81">
        <w:rPr>
          <w:rtl/>
        </w:rPr>
        <w:t>חשובה</w:t>
      </w:r>
      <w:r w:rsidR="005A3E84">
        <w:rPr>
          <w:rtl/>
        </w:rPr>
        <w:t xml:space="preserve"> </w:t>
      </w:r>
      <w:r w:rsidRPr="005A2F81">
        <w:rPr>
          <w:rtl/>
        </w:rPr>
        <w:t>שקרובה</w:t>
      </w:r>
      <w:r w:rsidR="005A3E84">
        <w:rPr>
          <w:rtl/>
        </w:rPr>
        <w:t xml:space="preserve"> </w:t>
      </w:r>
      <w:r w:rsidRPr="005A2F81">
        <w:rPr>
          <w:rtl/>
        </w:rPr>
        <w:t>ללבי,</w:t>
      </w:r>
      <w:r w:rsidR="005A3E84">
        <w:rPr>
          <w:rtl/>
        </w:rPr>
        <w:t xml:space="preserve"> </w:t>
      </w:r>
      <w:r w:rsidRPr="005A2F81">
        <w:rPr>
          <w:rtl/>
        </w:rPr>
        <w:t>והיא כביש חוצה</w:t>
      </w:r>
      <w:r w:rsidR="005A3E84">
        <w:rPr>
          <w:rtl/>
        </w:rPr>
        <w:t>-</w:t>
      </w:r>
      <w:r w:rsidRPr="005A2F81">
        <w:rPr>
          <w:rtl/>
        </w:rPr>
        <w:t>ישראל. אדוני השר, אני מתנגדת לסלילת</w:t>
      </w:r>
      <w:r w:rsidR="005A3E84">
        <w:rPr>
          <w:rtl/>
        </w:rPr>
        <w:t xml:space="preserve"> </w:t>
      </w:r>
      <w:r w:rsidRPr="005A2F81">
        <w:rPr>
          <w:rtl/>
        </w:rPr>
        <w:t>כביש חוצה</w:t>
      </w:r>
      <w:r w:rsidR="005A3E84">
        <w:rPr>
          <w:rtl/>
        </w:rPr>
        <w:t>-</w:t>
      </w:r>
      <w:r w:rsidRPr="005A2F81">
        <w:rPr>
          <w:rtl/>
        </w:rPr>
        <w:t>ישראל, משום שזה לא משרת את העניים במדינת ישראל, ואנחנו מדברים כעת על</w:t>
      </w:r>
      <w:r w:rsidR="005A3E84">
        <w:rPr>
          <w:rtl/>
        </w:rPr>
        <w:t xml:space="preserve"> </w:t>
      </w:r>
      <w:r w:rsidRPr="005A2F81">
        <w:rPr>
          <w:rtl/>
        </w:rPr>
        <w:t>עוני</w:t>
      </w:r>
      <w:r w:rsidR="005A3E84">
        <w:rPr>
          <w:rtl/>
        </w:rPr>
        <w:t xml:space="preserve"> </w:t>
      </w:r>
      <w:r w:rsidRPr="005A2F81">
        <w:rPr>
          <w:rtl/>
        </w:rPr>
        <w:t>וראינו</w:t>
      </w:r>
      <w:r w:rsidR="005A3E84">
        <w:rPr>
          <w:rtl/>
        </w:rPr>
        <w:t xml:space="preserve"> </w:t>
      </w:r>
      <w:r w:rsidRPr="005A2F81">
        <w:rPr>
          <w:rtl/>
        </w:rPr>
        <w:t>את דוח העוני, ולא כל אחד יכול להיכנס לכביש חוצה</w:t>
      </w:r>
      <w:r w:rsidR="005A3E84">
        <w:rPr>
          <w:rtl/>
        </w:rPr>
        <w:t>-</w:t>
      </w:r>
      <w:r w:rsidRPr="005A2F81">
        <w:rPr>
          <w:rtl/>
        </w:rPr>
        <w:t>ישראל ולנסוע בו,</w:t>
      </w:r>
      <w:r w:rsidR="005A3E84">
        <w:rPr>
          <w:rtl/>
        </w:rPr>
        <w:t xml:space="preserve"> </w:t>
      </w:r>
      <w:r w:rsidRPr="005A2F81">
        <w:rPr>
          <w:rtl/>
        </w:rPr>
        <w:t>משום שזה כביש אגרה. אז הכביש הזה יישאר לעשירים, והעניים לא יוכלו לנסוע בו.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נקודה</w:t>
      </w:r>
      <w:r w:rsidR="005A3E84">
        <w:rPr>
          <w:rtl/>
        </w:rPr>
        <w:t xml:space="preserve"> </w:t>
      </w:r>
      <w:r w:rsidRPr="005A2F81">
        <w:rPr>
          <w:rtl/>
        </w:rPr>
        <w:t>נוספת.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להעלות בפניך נקודה שנוגעת למועצה הלאומית למניעת</w:t>
      </w:r>
      <w:r w:rsidR="005A3E84">
        <w:rPr>
          <w:rtl/>
        </w:rPr>
        <w:t xml:space="preserve"> </w:t>
      </w:r>
      <w:r w:rsidRPr="005A2F81">
        <w:rPr>
          <w:rtl/>
        </w:rPr>
        <w:t>אלימות</w:t>
      </w:r>
      <w:r w:rsidR="005A3E84">
        <w:rPr>
          <w:rtl/>
        </w:rPr>
        <w:t xml:space="preserve"> </w:t>
      </w:r>
      <w:r w:rsidRPr="005A2F81">
        <w:rPr>
          <w:rtl/>
        </w:rPr>
        <w:t>בדרכים,</w:t>
      </w:r>
      <w:r w:rsidR="005A3E84">
        <w:rPr>
          <w:rtl/>
        </w:rPr>
        <w:t xml:space="preserve"> </w:t>
      </w: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יודעת,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שרוב חברי המועצה מתנדבים ואני יודעת</w:t>
      </w:r>
      <w:r w:rsidR="005A3E84">
        <w:rPr>
          <w:rtl/>
        </w:rPr>
        <w:t xml:space="preserve"> </w:t>
      </w:r>
      <w:r w:rsidRPr="005A2F81">
        <w:rPr>
          <w:rtl/>
        </w:rPr>
        <w:t>שהופסקו</w:t>
      </w:r>
      <w:r w:rsidR="005A3E84">
        <w:rPr>
          <w:rtl/>
        </w:rPr>
        <w:t xml:space="preserve"> </w:t>
      </w:r>
      <w:r w:rsidRPr="005A2F81">
        <w:rPr>
          <w:rtl/>
        </w:rPr>
        <w:t>המשאבים</w:t>
      </w:r>
      <w:r w:rsidR="005A3E84">
        <w:rPr>
          <w:rtl/>
        </w:rPr>
        <w:t xml:space="preserve"> </w:t>
      </w:r>
      <w:r w:rsidRPr="005A2F81">
        <w:rPr>
          <w:rtl/>
        </w:rPr>
        <w:t>למועצה</w:t>
      </w:r>
      <w:r w:rsidR="005A3E84">
        <w:rPr>
          <w:rtl/>
        </w:rPr>
        <w:t xml:space="preserve"> </w:t>
      </w:r>
      <w:r w:rsidRPr="005A2F81">
        <w:rPr>
          <w:rtl/>
        </w:rPr>
        <w:t>למניעת</w:t>
      </w:r>
      <w:r w:rsidR="005A3E84">
        <w:rPr>
          <w:rtl/>
        </w:rPr>
        <w:t xml:space="preserve"> </w:t>
      </w:r>
      <w:r w:rsidRPr="005A2F81">
        <w:rPr>
          <w:rtl/>
        </w:rPr>
        <w:t>אלימות בדרכים. אני מבקשת ממך לחזור ולבדוק את</w:t>
      </w:r>
      <w:r w:rsidR="005A3E84">
        <w:rPr>
          <w:rtl/>
        </w:rPr>
        <w:t xml:space="preserve"> </w:t>
      </w:r>
      <w:r w:rsidRPr="005A2F81">
        <w:rPr>
          <w:rtl/>
        </w:rPr>
        <w:t>הנושא הזה, שיכול לשרת את המאבק באלימות בדרכים ולתרום לו.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רציתי לציין שכולם דיברו על החינוך, ואני מדברת על החינוך וההסברה מגיל אפס,</w:t>
      </w:r>
      <w:r w:rsidR="005A3E84">
        <w:rPr>
          <w:rtl/>
        </w:rPr>
        <w:t xml:space="preserve"> </w:t>
      </w:r>
      <w:r w:rsidRPr="005A2F81">
        <w:rPr>
          <w:rtl/>
        </w:rPr>
        <w:t>ואפשר</w:t>
      </w:r>
      <w:r w:rsidR="005A3E84">
        <w:rPr>
          <w:rtl/>
        </w:rPr>
        <w:t xml:space="preserve"> </w:t>
      </w:r>
      <w:r w:rsidRPr="005A2F81">
        <w:rPr>
          <w:rtl/>
        </w:rPr>
        <w:t>לקשור</w:t>
      </w:r>
      <w:r w:rsidR="005A3E84">
        <w:rPr>
          <w:rtl/>
        </w:rPr>
        <w:t xml:space="preserve"> </w:t>
      </w:r>
      <w:r w:rsidRPr="005A2F81">
        <w:rPr>
          <w:rtl/>
        </w:rPr>
        <w:t>יחד</w:t>
      </w:r>
      <w:r w:rsidR="005A3E84">
        <w:rPr>
          <w:rtl/>
        </w:rPr>
        <w:t xml:space="preserve"> </w:t>
      </w:r>
      <w:r w:rsidRPr="005A2F81">
        <w:rPr>
          <w:rtl/>
        </w:rPr>
        <w:t>את שני המשרדים: גם משרד החינוך וגם משרד התחבורה, ולתת הסברה</w:t>
      </w:r>
      <w:r w:rsidR="005A3E84">
        <w:rPr>
          <w:rtl/>
        </w:rPr>
        <w:t xml:space="preserve"> </w:t>
      </w:r>
      <w:r w:rsidRPr="005A2F81">
        <w:rPr>
          <w:rtl/>
        </w:rPr>
        <w:t>וחינוך</w:t>
      </w:r>
      <w:r w:rsidR="005A3E84">
        <w:rPr>
          <w:rtl/>
        </w:rPr>
        <w:t xml:space="preserve"> </w:t>
      </w:r>
      <w:r w:rsidRPr="005A2F81">
        <w:rPr>
          <w:rtl/>
        </w:rPr>
        <w:t>למען</w:t>
      </w:r>
      <w:r w:rsidR="005A3E84">
        <w:rPr>
          <w:rtl/>
        </w:rPr>
        <w:t xml:space="preserve"> </w:t>
      </w:r>
      <w:r w:rsidRPr="005A2F81">
        <w:rPr>
          <w:rtl/>
        </w:rPr>
        <w:t>הזהירות</w:t>
      </w:r>
      <w:r w:rsidR="005A3E84">
        <w:rPr>
          <w:rtl/>
        </w:rPr>
        <w:t xml:space="preserve"> </w:t>
      </w:r>
      <w:r w:rsidRPr="005A2F81">
        <w:rPr>
          <w:rtl/>
        </w:rPr>
        <w:t>בדרכים, במיוחד במגזר הערבי, שבו הנושא הזה איננו קיים עד</w:t>
      </w:r>
      <w:r w:rsidR="005A3E84">
        <w:rPr>
          <w:rtl/>
        </w:rPr>
        <w:t xml:space="preserve"> </w:t>
      </w:r>
      <w:r w:rsidRPr="005A2F81">
        <w:rPr>
          <w:rtl/>
        </w:rPr>
        <w:t>היום.</w:t>
      </w:r>
      <w:r w:rsidR="005A3E84">
        <w:rPr>
          <w:rtl/>
        </w:rPr>
        <w:t xml:space="preserve"> </w:t>
      </w:r>
      <w:r w:rsidRPr="005A2F81">
        <w:rPr>
          <w:rtl/>
        </w:rPr>
        <w:t>אולי זה</w:t>
      </w:r>
      <w:r w:rsidR="005A3E84">
        <w:rPr>
          <w:rtl/>
        </w:rPr>
        <w:t xml:space="preserve"> </w:t>
      </w:r>
      <w:r w:rsidRPr="005A2F81">
        <w:rPr>
          <w:rtl/>
        </w:rPr>
        <w:t>קיים</w:t>
      </w:r>
      <w:r w:rsidR="005A3E84">
        <w:rPr>
          <w:rtl/>
        </w:rPr>
        <w:t xml:space="preserve"> </w:t>
      </w:r>
      <w:r w:rsidRPr="005A2F81">
        <w:rPr>
          <w:rtl/>
        </w:rPr>
        <w:t>במקום אחד או שניים, אבל, לצערי הרב, זה מתקרב לאפס במגזר</w:t>
      </w:r>
      <w:r w:rsidR="005A3E84">
        <w:rPr>
          <w:rtl/>
        </w:rPr>
        <w:t xml:space="preserve"> </w:t>
      </w:r>
      <w:r w:rsidRPr="005A2F81">
        <w:rPr>
          <w:rtl/>
        </w:rPr>
        <w:t>הערבי.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רציתי</w:t>
      </w:r>
      <w:r w:rsidR="005A3E84">
        <w:rPr>
          <w:rtl/>
        </w:rPr>
        <w:t xml:space="preserve"> </w:t>
      </w:r>
      <w:r w:rsidRPr="005A2F81">
        <w:rPr>
          <w:rtl/>
        </w:rPr>
        <w:t>להעלות</w:t>
      </w:r>
      <w:r w:rsidR="005A3E84">
        <w:rPr>
          <w:rtl/>
        </w:rPr>
        <w:t xml:space="preserve"> </w:t>
      </w:r>
      <w:r w:rsidRPr="005A2F81">
        <w:rPr>
          <w:rtl/>
        </w:rPr>
        <w:t>בפניך</w:t>
      </w:r>
      <w:r w:rsidR="005A3E84">
        <w:rPr>
          <w:rtl/>
        </w:rPr>
        <w:t xml:space="preserve"> </w:t>
      </w:r>
      <w:r w:rsidRPr="005A2F81">
        <w:rPr>
          <w:rtl/>
        </w:rPr>
        <w:t>עוד</w:t>
      </w:r>
      <w:r w:rsidR="005A3E84">
        <w:rPr>
          <w:rtl/>
        </w:rPr>
        <w:t xml:space="preserve"> </w:t>
      </w:r>
      <w:r w:rsidRPr="005A2F81">
        <w:rPr>
          <w:rtl/>
        </w:rPr>
        <w:t>נקודה</w:t>
      </w:r>
      <w:r w:rsidR="005A3E84">
        <w:rPr>
          <w:rtl/>
        </w:rPr>
        <w:t xml:space="preserve"> </w:t>
      </w:r>
      <w:r w:rsidRPr="005A2F81">
        <w:rPr>
          <w:rtl/>
        </w:rPr>
        <w:t>בקשר</w:t>
      </w:r>
      <w:r w:rsidR="005A3E84">
        <w:rPr>
          <w:rtl/>
        </w:rPr>
        <w:t xml:space="preserve"> </w:t>
      </w:r>
      <w:r w:rsidRPr="005A2F81">
        <w:rPr>
          <w:rtl/>
        </w:rPr>
        <w:t>לשילוט</w:t>
      </w:r>
      <w:r w:rsidR="005A3E84">
        <w:rPr>
          <w:rtl/>
        </w:rPr>
        <w:t xml:space="preserve"> </w:t>
      </w:r>
      <w:r w:rsidRPr="005A2F81">
        <w:rPr>
          <w:rtl/>
        </w:rPr>
        <w:t>בכבישים.</w:t>
      </w:r>
      <w:r w:rsidR="005A3E84">
        <w:rPr>
          <w:rtl/>
        </w:rPr>
        <w:t xml:space="preserve"> </w:t>
      </w:r>
      <w:r w:rsidRPr="005A2F81">
        <w:rPr>
          <w:rtl/>
        </w:rPr>
        <w:t>אין מספיק שילוט</w:t>
      </w:r>
      <w:r w:rsidR="005A3E84">
        <w:rPr>
          <w:rtl/>
        </w:rPr>
        <w:t xml:space="preserve"> </w:t>
      </w:r>
      <w:r w:rsidRPr="005A2F81">
        <w:rPr>
          <w:rtl/>
        </w:rPr>
        <w:t>בכבישים,</w:t>
      </w:r>
      <w:r w:rsidR="005A3E84">
        <w:rPr>
          <w:rtl/>
        </w:rPr>
        <w:t xml:space="preserve"> </w:t>
      </w:r>
      <w:r w:rsidRPr="005A2F81">
        <w:rPr>
          <w:rtl/>
        </w:rPr>
        <w:t>ובמיוחד</w:t>
      </w:r>
      <w:r w:rsidR="005A3E84">
        <w:rPr>
          <w:rtl/>
        </w:rPr>
        <w:t xml:space="preserve"> </w:t>
      </w:r>
      <w:r w:rsidRPr="005A2F81">
        <w:rPr>
          <w:rtl/>
        </w:rPr>
        <w:t>בשפה</w:t>
      </w:r>
      <w:r w:rsidR="005A3E84">
        <w:rPr>
          <w:rtl/>
        </w:rPr>
        <w:t xml:space="preserve"> </w:t>
      </w:r>
      <w:r w:rsidRPr="005A2F81">
        <w:rPr>
          <w:rtl/>
        </w:rPr>
        <w:t>הערבית.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תרגום לשפה הערבית, אך הוא לא כתוב נכון.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לבדוק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הנקודה</w:t>
      </w:r>
      <w:r w:rsidR="005A3E84">
        <w:rPr>
          <w:rtl/>
        </w:rPr>
        <w:t xml:space="preserve"> </w:t>
      </w:r>
      <w:r w:rsidRPr="005A2F81">
        <w:rPr>
          <w:rtl/>
        </w:rPr>
        <w:t>הזאת, את נושא השילוט בשפה הערבית, ולדאוג לכתיבה בצורה</w:t>
      </w:r>
      <w:r w:rsidR="005A3E84">
        <w:rPr>
          <w:rtl/>
        </w:rPr>
        <w:t xml:space="preserve"> </w:t>
      </w:r>
      <w:r w:rsidRPr="005A2F81">
        <w:rPr>
          <w:rtl/>
        </w:rPr>
        <w:t>הנכונה,</w:t>
      </w:r>
      <w:r w:rsidR="005A3E84">
        <w:rPr>
          <w:rtl/>
        </w:rPr>
        <w:t xml:space="preserve"> </w:t>
      </w:r>
      <w:r w:rsidRPr="005A2F81">
        <w:rPr>
          <w:rtl/>
        </w:rPr>
        <w:t>כך שכל נהג שלא מבין את השפה העברית ואת השפה האנגלית יוכל לקרוא ולתרגם</w:t>
      </w:r>
      <w:r w:rsidR="005A3E84">
        <w:rPr>
          <w:rtl/>
        </w:rPr>
        <w:t xml:space="preserve"> </w:t>
      </w:r>
      <w:r w:rsidRPr="005A2F81">
        <w:rPr>
          <w:rtl/>
        </w:rPr>
        <w:t>מה שרשום על השילוט.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בקשר</w:t>
      </w:r>
      <w:r w:rsidR="005A3E84">
        <w:rPr>
          <w:rtl/>
        </w:rPr>
        <w:t xml:space="preserve"> </w:t>
      </w:r>
      <w:r w:rsidRPr="005A2F81">
        <w:rPr>
          <w:rtl/>
        </w:rPr>
        <w:t>למחירי</w:t>
      </w:r>
      <w:r w:rsidR="005A3E84">
        <w:rPr>
          <w:rtl/>
        </w:rPr>
        <w:t xml:space="preserve"> </w:t>
      </w:r>
      <w:r w:rsidRPr="005A2F81">
        <w:rPr>
          <w:rtl/>
        </w:rPr>
        <w:t>הסולר,</w:t>
      </w:r>
      <w:r w:rsidR="005A3E84">
        <w:rPr>
          <w:rtl/>
        </w:rPr>
        <w:t xml:space="preserve"> </w:t>
      </w:r>
      <w:r w:rsidRPr="005A2F81">
        <w:rPr>
          <w:rtl/>
        </w:rPr>
        <w:t>הייתי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לבקש</w:t>
      </w:r>
      <w:r w:rsidR="005A3E84">
        <w:rPr>
          <w:rtl/>
        </w:rPr>
        <w:t xml:space="preserve"> </w:t>
      </w:r>
      <w:r w:rsidRPr="005A2F81">
        <w:rPr>
          <w:rtl/>
        </w:rPr>
        <w:t>שכל התחבורה הציבורית תהיה מוזלת,</w:t>
      </w:r>
      <w:r w:rsidR="005A3E84">
        <w:rPr>
          <w:rtl/>
        </w:rPr>
        <w:t xml:space="preserve"> </w:t>
      </w:r>
      <w:r w:rsidRPr="005A2F81">
        <w:rPr>
          <w:rtl/>
        </w:rPr>
        <w:t>ובמיוחד</w:t>
      </w:r>
      <w:r w:rsidR="005A3E84">
        <w:rPr>
          <w:rtl/>
        </w:rPr>
        <w:t xml:space="preserve"> </w:t>
      </w:r>
      <w:r w:rsidRPr="005A2F81">
        <w:rPr>
          <w:rtl/>
        </w:rPr>
        <w:t>לתלמידי</w:t>
      </w:r>
      <w:r w:rsidR="005A3E84">
        <w:rPr>
          <w:rtl/>
        </w:rPr>
        <w:t xml:space="preserve"> </w:t>
      </w:r>
      <w:r w:rsidRPr="005A2F81">
        <w:rPr>
          <w:rtl/>
        </w:rPr>
        <w:t>ישראל,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שיוכלו</w:t>
      </w:r>
      <w:r w:rsidR="005A3E84">
        <w:rPr>
          <w:rtl/>
        </w:rPr>
        <w:t xml:space="preserve"> </w:t>
      </w:r>
      <w:r w:rsidRPr="005A2F81">
        <w:rPr>
          <w:rtl/>
        </w:rPr>
        <w:t>לנסוע</w:t>
      </w:r>
      <w:r w:rsidR="005A3E84">
        <w:rPr>
          <w:rtl/>
        </w:rPr>
        <w:t xml:space="preserve"> </w:t>
      </w:r>
      <w:r w:rsidRPr="005A2F81">
        <w:rPr>
          <w:rtl/>
        </w:rPr>
        <w:t>ולנוע בכל הארץ, למקומות הלימודים</w:t>
      </w:r>
      <w:r w:rsidR="005A3E84">
        <w:rPr>
          <w:rtl/>
        </w:rPr>
        <w:t xml:space="preserve"> </w:t>
      </w:r>
      <w:r w:rsidRPr="005A2F81">
        <w:rPr>
          <w:rtl/>
        </w:rPr>
        <w:t>שלהם, במחירים זולים יותר.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נקודה נוספת ואחרונה שרציתי להעלות נוגעת לנהגי המשאיות, ורובנו יודעים שרוב</w:t>
      </w:r>
      <w:r w:rsidR="005A3E84">
        <w:rPr>
          <w:rtl/>
        </w:rPr>
        <w:t xml:space="preserve"> </w:t>
      </w:r>
      <w:r w:rsidRPr="005A2F81">
        <w:rPr>
          <w:rtl/>
        </w:rPr>
        <w:t>הקטל בדרכים הוא תוצאה של התאונות שגורמות המשאיות. אני חושבת, שנהג משאית, שצריך</w:t>
      </w:r>
      <w:r w:rsidR="005A3E84">
        <w:rPr>
          <w:rtl/>
        </w:rPr>
        <w:t xml:space="preserve"> </w:t>
      </w:r>
      <w:r w:rsidRPr="005A2F81">
        <w:rPr>
          <w:rtl/>
        </w:rPr>
        <w:t>לנסוע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מ</w:t>
      </w:r>
      <w:r w:rsidR="005A3E84">
        <w:rPr>
          <w:rtl/>
        </w:rPr>
        <w:t>-</w:t>
      </w:r>
      <w:r w:rsidRPr="005A2F81">
        <w:rPr>
          <w:rtl/>
        </w:rPr>
        <w:t>300</w:t>
      </w:r>
      <w:r w:rsidR="005A3E84">
        <w:rPr>
          <w:rtl/>
        </w:rPr>
        <w:t xml:space="preserve"> </w:t>
      </w:r>
      <w:r w:rsidRPr="005A2F81">
        <w:rPr>
          <w:rtl/>
        </w:rPr>
        <w:t>קילומטר,</w:t>
      </w:r>
      <w:r w:rsidR="005A3E84">
        <w:rPr>
          <w:rtl/>
        </w:rPr>
        <w:t xml:space="preserve"> </w:t>
      </w:r>
      <w:r w:rsidRPr="005A2F81">
        <w:rPr>
          <w:rtl/>
        </w:rPr>
        <w:t>צריך להביא לו נהג עזר. צריך להתקין במשרד התחבורה</w:t>
      </w:r>
      <w:r w:rsidR="005A3E84">
        <w:rPr>
          <w:rtl/>
        </w:rPr>
        <w:t xml:space="preserve"> </w:t>
      </w:r>
      <w:r w:rsidRPr="005A2F81">
        <w:rPr>
          <w:rtl/>
        </w:rPr>
        <w:t>תקנה לגבי נהג עזר יחד עם נהג המשאית, כך שאם נהג המשאית מתעייף, הוא יכול להיעזר</w:t>
      </w:r>
      <w:r w:rsidR="005A3E84">
        <w:rPr>
          <w:rtl/>
        </w:rPr>
        <w:t xml:space="preserve"> </w:t>
      </w:r>
      <w:r w:rsidRPr="005A2F81">
        <w:rPr>
          <w:rtl/>
        </w:rPr>
        <w:t>בנהג העזר שיושב לידו.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נסים זאב. 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אליעזר זנדברג.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נסים זאב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 כבוד השר, ממש אפשר לומר את הפסוק "קול דמי</w:t>
      </w:r>
      <w:r w:rsidR="005A3E84">
        <w:rPr>
          <w:rtl/>
        </w:rPr>
        <w:t xml:space="preserve"> </w:t>
      </w:r>
      <w:r w:rsidRPr="005A2F81">
        <w:rPr>
          <w:rtl/>
        </w:rPr>
        <w:t>אחיך</w:t>
      </w:r>
      <w:r w:rsidR="005A3E84">
        <w:rPr>
          <w:rtl/>
        </w:rPr>
        <w:t xml:space="preserve"> </w:t>
      </w:r>
      <w:r w:rsidRPr="005A2F81">
        <w:rPr>
          <w:rtl/>
        </w:rPr>
        <w:t>צועקים אלי מן האדמה". כל שבוע ושבוע אנחנו משלמים בעשרה הרוגי מלכות. עשרה</w:t>
      </w:r>
      <w:r w:rsidR="005A3E84">
        <w:rPr>
          <w:rtl/>
        </w:rPr>
        <w:t xml:space="preserve"> </w:t>
      </w:r>
      <w:r w:rsidRPr="005A2F81">
        <w:rPr>
          <w:rtl/>
        </w:rPr>
        <w:t>הרוגים</w:t>
      </w:r>
      <w:r w:rsidR="005A3E84">
        <w:rPr>
          <w:rtl/>
        </w:rPr>
        <w:t xml:space="preserve"> </w:t>
      </w:r>
      <w:r w:rsidRPr="005A2F81">
        <w:rPr>
          <w:rtl/>
        </w:rPr>
        <w:t>בכל</w:t>
      </w:r>
      <w:r w:rsidR="005A3E84">
        <w:rPr>
          <w:rtl/>
        </w:rPr>
        <w:t xml:space="preserve"> </w:t>
      </w:r>
      <w:r w:rsidRPr="005A2F81">
        <w:rPr>
          <w:rtl/>
        </w:rPr>
        <w:t>שבוע.</w:t>
      </w:r>
      <w:r w:rsidR="005A3E84">
        <w:rPr>
          <w:rtl/>
        </w:rPr>
        <w:t xml:space="preserve"> </w:t>
      </w:r>
      <w:r w:rsidRPr="005A2F81">
        <w:rPr>
          <w:rtl/>
        </w:rPr>
        <w:t>22,000</w:t>
      </w:r>
      <w:r w:rsidR="005A3E84">
        <w:rPr>
          <w:rtl/>
        </w:rPr>
        <w:t xml:space="preserve"> </w:t>
      </w:r>
      <w:r w:rsidRPr="005A2F81">
        <w:rPr>
          <w:rtl/>
        </w:rPr>
        <w:t>פצועים,</w:t>
      </w:r>
      <w:r w:rsidR="005A3E84">
        <w:rPr>
          <w:rtl/>
        </w:rPr>
        <w:t xml:space="preserve"> </w:t>
      </w:r>
      <w:r w:rsidRPr="005A2F81">
        <w:rPr>
          <w:rtl/>
        </w:rPr>
        <w:t>פצועים קשה, פצועים קל. וכל שנה נערכים פה</w:t>
      </w:r>
      <w:r w:rsidR="005A3E84">
        <w:rPr>
          <w:rtl/>
        </w:rPr>
        <w:t xml:space="preserve"> </w:t>
      </w:r>
      <w:r w:rsidRPr="005A2F81">
        <w:rPr>
          <w:rtl/>
        </w:rPr>
        <w:t>דיונים.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תחושה, אולי יש ייאוש, אולי חובה מוסרית להתריע, מדי פעם להעלות את</w:t>
      </w:r>
      <w:r w:rsidR="005A3E84">
        <w:rPr>
          <w:rtl/>
        </w:rPr>
        <w:t xml:space="preserve"> </w:t>
      </w:r>
      <w:r w:rsidRPr="005A2F81">
        <w:rPr>
          <w:rtl/>
        </w:rPr>
        <w:t>הנושא,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תשובות</w:t>
      </w:r>
      <w:r w:rsidR="005A3E84">
        <w:rPr>
          <w:rtl/>
        </w:rPr>
        <w:t xml:space="preserve"> </w:t>
      </w:r>
      <w:r w:rsidRPr="005A2F81">
        <w:rPr>
          <w:rtl/>
        </w:rPr>
        <w:t>מעשיות</w:t>
      </w:r>
      <w:r w:rsidR="005A3E84">
        <w:rPr>
          <w:rtl/>
        </w:rPr>
        <w:t xml:space="preserve"> </w:t>
      </w:r>
      <w:r w:rsidRPr="005A2F81">
        <w:rPr>
          <w:rtl/>
        </w:rPr>
        <w:t>אין.</w:t>
      </w:r>
      <w:r w:rsidR="005A3E84">
        <w:rPr>
          <w:rtl/>
        </w:rPr>
        <w:t xml:space="preserve"> </w:t>
      </w:r>
      <w:r w:rsidRPr="005A2F81">
        <w:rPr>
          <w:rtl/>
        </w:rPr>
        <w:t>אנחנו רואים שכל שנה אנחנו נמצאים כמעט באותו</w:t>
      </w:r>
      <w:r w:rsidR="005A3E84">
        <w:rPr>
          <w:rtl/>
        </w:rPr>
        <w:t xml:space="preserve"> </w:t>
      </w:r>
      <w:r w:rsidRPr="005A2F81">
        <w:rPr>
          <w:rtl/>
        </w:rPr>
        <w:t>מצב, ואולי מספר ההרוגים עולה.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זה לא מה שהצגתי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נסים זאב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אולי</w:t>
      </w:r>
      <w:r w:rsidR="005A3E84">
        <w:rPr>
          <w:rtl/>
        </w:rPr>
        <w:t xml:space="preserve"> </w:t>
      </w:r>
      <w:r w:rsidRPr="005A2F81">
        <w:rPr>
          <w:rtl/>
        </w:rPr>
        <w:t>בשנה</w:t>
      </w:r>
      <w:r w:rsidR="005A3E84">
        <w:rPr>
          <w:rtl/>
        </w:rPr>
        <w:t xml:space="preserve"> </w:t>
      </w:r>
      <w:r w:rsidRPr="005A2F81">
        <w:rPr>
          <w:rtl/>
        </w:rPr>
        <w:t>האחרונה,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אני מדבר על השנים האחרונות. אני לא חושב שאנחנו</w:t>
      </w:r>
      <w:r w:rsidR="005A3E84">
        <w:rPr>
          <w:rtl/>
        </w:rPr>
        <w:t xml:space="preserve"> </w:t>
      </w:r>
      <w:r w:rsidRPr="005A2F81">
        <w:rPr>
          <w:rtl/>
        </w:rPr>
        <w:t>יורדים</w:t>
      </w:r>
      <w:r w:rsidR="005A3E84">
        <w:rPr>
          <w:rtl/>
        </w:rPr>
        <w:t xml:space="preserve"> </w:t>
      </w:r>
      <w:r w:rsidRPr="005A2F81">
        <w:rPr>
          <w:rtl/>
        </w:rPr>
        <w:t>בצורה</w:t>
      </w:r>
      <w:r w:rsidR="005A3E84">
        <w:rPr>
          <w:rtl/>
        </w:rPr>
        <w:t xml:space="preserve"> </w:t>
      </w:r>
      <w:r w:rsidRPr="005A2F81">
        <w:rPr>
          <w:rtl/>
        </w:rPr>
        <w:t>משמעותית</w:t>
      </w:r>
      <w:r w:rsidR="005A3E84">
        <w:rPr>
          <w:rtl/>
        </w:rPr>
        <w:t xml:space="preserve"> </w:t>
      </w:r>
      <w:r w:rsidRPr="005A2F81">
        <w:rPr>
          <w:rtl/>
        </w:rPr>
        <w:t>מבחינת</w:t>
      </w:r>
      <w:r w:rsidR="005A3E84">
        <w:rPr>
          <w:rtl/>
        </w:rPr>
        <w:t xml:space="preserve"> </w:t>
      </w:r>
      <w:r w:rsidRPr="005A2F81">
        <w:rPr>
          <w:rtl/>
        </w:rPr>
        <w:t>המאזן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הקטל בדרכים. כולנו מדברים על פיתוח</w:t>
      </w:r>
      <w:r w:rsidR="005A3E84">
        <w:rPr>
          <w:rtl/>
        </w:rPr>
        <w:t xml:space="preserve"> </w:t>
      </w:r>
      <w:r w:rsidRPr="005A2F81">
        <w:rPr>
          <w:rtl/>
        </w:rPr>
        <w:t>תשתיות,</w:t>
      </w:r>
      <w:r w:rsidR="005A3E84">
        <w:rPr>
          <w:rtl/>
        </w:rPr>
        <w:t xml:space="preserve"> </w:t>
      </w:r>
      <w:r w:rsidRPr="005A2F81">
        <w:rPr>
          <w:rtl/>
        </w:rPr>
        <w:t>וברור</w:t>
      </w:r>
      <w:r w:rsidR="005A3E84">
        <w:rPr>
          <w:rtl/>
        </w:rPr>
        <w:t xml:space="preserve"> </w:t>
      </w:r>
      <w:r w:rsidRPr="005A2F81">
        <w:rPr>
          <w:rtl/>
        </w:rPr>
        <w:t>שאין</w:t>
      </w:r>
      <w:r w:rsidR="005A3E84">
        <w:rPr>
          <w:rtl/>
        </w:rPr>
        <w:t xml:space="preserve"> </w:t>
      </w:r>
      <w:r w:rsidRPr="005A2F81">
        <w:rPr>
          <w:rtl/>
        </w:rPr>
        <w:t>הקומץ</w:t>
      </w:r>
      <w:r w:rsidR="005A3E84">
        <w:rPr>
          <w:rtl/>
        </w:rPr>
        <w:t xml:space="preserve"> </w:t>
      </w:r>
      <w:r w:rsidRPr="005A2F81">
        <w:rPr>
          <w:rtl/>
        </w:rPr>
        <w:t>משביע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הארי.</w:t>
      </w:r>
      <w:r w:rsidR="005A3E84">
        <w:rPr>
          <w:rtl/>
        </w:rPr>
        <w:t xml:space="preserve"> </w:t>
      </w:r>
      <w:r w:rsidRPr="005A2F81">
        <w:rPr>
          <w:rtl/>
        </w:rPr>
        <w:t>הלוא התשתיות לא יכולות לענות על</w:t>
      </w:r>
      <w:r w:rsidR="005A3E84">
        <w:rPr>
          <w:rtl/>
        </w:rPr>
        <w:t xml:space="preserve"> </w:t>
      </w:r>
      <w:r w:rsidRPr="005A2F81">
        <w:rPr>
          <w:rtl/>
        </w:rPr>
        <w:t>הדרישה ועל מספר כלי הרכב שנוספים מדי שנה.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איך</w:t>
      </w:r>
      <w:r w:rsidR="005A3E84">
        <w:rPr>
          <w:rtl/>
        </w:rPr>
        <w:t xml:space="preserve"> 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לדבר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על הרחבת תשתיות, אם יש קיצוץ של </w:t>
      </w:r>
      <w:r w:rsidR="005A3E84" w:rsidRPr="005A2F81">
        <w:rPr>
          <w:rtl/>
        </w:rPr>
        <w:t>30</w:t>
      </w:r>
      <w:r w:rsidR="005A3E84">
        <w:rPr>
          <w:rtl/>
        </w:rPr>
        <w:t>%</w:t>
      </w:r>
      <w:r w:rsidRPr="005A2F81">
        <w:rPr>
          <w:rtl/>
        </w:rPr>
        <w:t xml:space="preserve"> במשרד התחבורה? זה לא</w:t>
      </w:r>
      <w:r w:rsidR="005A3E84">
        <w:rPr>
          <w:rtl/>
        </w:rPr>
        <w:t xml:space="preserve"> </w:t>
      </w:r>
      <w:r w:rsidRPr="005A2F81">
        <w:rPr>
          <w:rtl/>
        </w:rPr>
        <w:t>מתיישב</w:t>
      </w:r>
      <w:r w:rsidR="005A3E84">
        <w:rPr>
          <w:rtl/>
        </w:rPr>
        <w:t xml:space="preserve"> </w:t>
      </w:r>
      <w:r w:rsidRPr="005A2F81">
        <w:rPr>
          <w:rtl/>
        </w:rPr>
        <w:t>לי.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העלו פה הצעות מספר, וכבר אמרתי בעבר שאולי צריך לצמצם את ימי</w:t>
      </w:r>
      <w:r w:rsidR="005A3E84">
        <w:rPr>
          <w:rtl/>
        </w:rPr>
        <w:t xml:space="preserve"> </w:t>
      </w:r>
      <w:r w:rsidRPr="005A2F81">
        <w:rPr>
          <w:rtl/>
        </w:rPr>
        <w:t>הנהיגה</w:t>
      </w:r>
      <w:r w:rsidR="005A3E84">
        <w:rPr>
          <w:rtl/>
        </w:rPr>
        <w:t xml:space="preserve"> </w:t>
      </w:r>
      <w:r w:rsidRPr="005A2F81">
        <w:rPr>
          <w:rtl/>
        </w:rPr>
        <w:t>משבעה</w:t>
      </w:r>
      <w:r w:rsidR="005A3E84">
        <w:rPr>
          <w:rtl/>
        </w:rPr>
        <w:t xml:space="preserve"> </w:t>
      </w:r>
      <w:r w:rsidRPr="005A2F81">
        <w:rPr>
          <w:rtl/>
        </w:rPr>
        <w:t>ימים לשישה ימים, ושכל אחד יבחר באיזה יום הוא מוכן לשבות, כי דבר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עוזר.</w:t>
      </w:r>
      <w:r w:rsidR="005A3E84">
        <w:rPr>
          <w:rtl/>
        </w:rPr>
        <w:t xml:space="preserve"> </w:t>
      </w:r>
      <w:r w:rsidRPr="005A2F81">
        <w:rPr>
          <w:rtl/>
        </w:rPr>
        <w:t>המצב של פחות מכוניות בכבישים, זה מה שיכול אולי להכריע את המאזן לכף</w:t>
      </w:r>
      <w:r w:rsidR="005A3E84">
        <w:rPr>
          <w:rtl/>
        </w:rPr>
        <w:t xml:space="preserve"> </w:t>
      </w:r>
      <w:r w:rsidRPr="005A2F81">
        <w:rPr>
          <w:rtl/>
        </w:rPr>
        <w:t>זכות.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כשאנחנו</w:t>
      </w:r>
      <w:r w:rsidR="005A3E84">
        <w:rPr>
          <w:rtl/>
        </w:rPr>
        <w:t xml:space="preserve"> </w:t>
      </w:r>
      <w:r w:rsidRPr="005A2F81">
        <w:rPr>
          <w:rtl/>
        </w:rPr>
        <w:t>שומעים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רצח על רקע לאומני, או על רצח של אשה, כולנו מזדעזעים,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ובמקרה של תאונות דרכים </w:t>
      </w:r>
      <w:r w:rsidR="005A3E84">
        <w:rPr>
          <w:rtl/>
        </w:rPr>
        <w:t>–</w:t>
      </w:r>
      <w:r w:rsidRPr="005A2F81">
        <w:rPr>
          <w:rtl/>
        </w:rPr>
        <w:t xml:space="preserve"> זה הפך להיות דבר שבשגרה, דבר שהוא גזירה משמים.</w:t>
      </w:r>
      <w:r w:rsidR="005A3E84">
        <w:rPr>
          <w:rtl/>
        </w:rPr>
        <w:t xml:space="preserve"> </w:t>
      </w:r>
      <w:r w:rsidRPr="005A2F81">
        <w:rPr>
          <w:rtl/>
        </w:rPr>
        <w:t>אומנם</w:t>
      </w:r>
      <w:r w:rsidR="005A3E84">
        <w:rPr>
          <w:rtl/>
        </w:rPr>
        <w:t xml:space="preserve"> </w:t>
      </w:r>
      <w:r w:rsidRPr="005A2F81">
        <w:rPr>
          <w:rtl/>
        </w:rPr>
        <w:t>אנחנו מקבלים את הדברים, כי אנחנו מאמינים, אבל אנחנו צריכים לעשות את כל אשר לאל</w:t>
      </w:r>
      <w:r w:rsidR="005A3E84">
        <w:rPr>
          <w:rtl/>
        </w:rPr>
        <w:t xml:space="preserve"> </w:t>
      </w:r>
      <w:r w:rsidRPr="005A2F81">
        <w:rPr>
          <w:rtl/>
        </w:rPr>
        <w:t>ידנו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למנוע</w:t>
      </w:r>
      <w:r w:rsidR="005A3E84">
        <w:rPr>
          <w:rtl/>
        </w:rPr>
        <w:t xml:space="preserve"> </w:t>
      </w:r>
      <w:r w:rsidRPr="005A2F81">
        <w:rPr>
          <w:rtl/>
        </w:rPr>
        <w:t>את המצב המחריד שקיים במדינת ישראל. מדינת ישראל היא מהמובילות</w:t>
      </w:r>
      <w:r w:rsidR="005A3E84">
        <w:rPr>
          <w:rtl/>
        </w:rPr>
        <w:t xml:space="preserve"> </w:t>
      </w:r>
      <w:r w:rsidRPr="005A2F81">
        <w:rPr>
          <w:rtl/>
        </w:rPr>
        <w:t>בעולם בתאונות הדרכים, והגורם האנושי הוא הגורם המכריע ביותר.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התרבות,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שיכורים,</w:t>
      </w:r>
      <w:r w:rsidR="005A3E84">
        <w:rPr>
          <w:rtl/>
        </w:rPr>
        <w:t xml:space="preserve"> </w:t>
      </w:r>
      <w:r w:rsidRPr="005A2F81">
        <w:rPr>
          <w:rtl/>
        </w:rPr>
        <w:t>בלילות שבת יש יותר צעירים שמשתוללים בכבישים,</w:t>
      </w:r>
      <w:r w:rsidR="005A3E84">
        <w:rPr>
          <w:rtl/>
        </w:rPr>
        <w:t xml:space="preserve"> </w:t>
      </w:r>
      <w:r w:rsidRPr="005A2F81">
        <w:rPr>
          <w:rtl/>
        </w:rPr>
        <w:t>ואני חושב שדווקא בלילות שבת יש פחות שוטרים ופחות אפשרות לאכוף את חוקי התנועה.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נוסף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המשאיות,</w:t>
      </w:r>
      <w:r w:rsidR="005A3E84">
        <w:rPr>
          <w:rtl/>
        </w:rPr>
        <w:t xml:space="preserve"> </w:t>
      </w:r>
      <w:r w:rsidRPr="005A2F81">
        <w:rPr>
          <w:rtl/>
        </w:rPr>
        <w:t>וכולנו מתריעים על כך. אני חושב שצריכים לבדוק כמה</w:t>
      </w:r>
      <w:r w:rsidR="005A3E84">
        <w:rPr>
          <w:rtl/>
        </w:rPr>
        <w:t xml:space="preserve"> </w:t>
      </w:r>
      <w:r w:rsidRPr="005A2F81">
        <w:rPr>
          <w:rtl/>
        </w:rPr>
        <w:t>משאיות,</w:t>
      </w:r>
      <w:r w:rsidR="005A3E84">
        <w:rPr>
          <w:rtl/>
        </w:rPr>
        <w:t xml:space="preserve"> </w:t>
      </w:r>
      <w:r w:rsidRPr="005A2F81">
        <w:rPr>
          <w:rtl/>
        </w:rPr>
        <w:t>באחוזים,</w:t>
      </w:r>
      <w:r w:rsidR="005A3E84">
        <w:rPr>
          <w:rtl/>
        </w:rPr>
        <w:t xml:space="preserve"> </w:t>
      </w:r>
      <w:r w:rsidRPr="005A2F81">
        <w:rPr>
          <w:rtl/>
        </w:rPr>
        <w:t>מעורבות בתאונות קטלניות, כמה מהנוהגים בהן הם יהודים וכמה לא</w:t>
      </w:r>
      <w:r w:rsidR="005A3E84">
        <w:rPr>
          <w:rtl/>
        </w:rPr>
        <w:t xml:space="preserve"> </w:t>
      </w:r>
      <w:r w:rsidRPr="005A2F81">
        <w:rPr>
          <w:rtl/>
        </w:rPr>
        <w:t>יהודים</w:t>
      </w:r>
      <w:r w:rsidR="005A3E84">
        <w:rPr>
          <w:rtl/>
        </w:rPr>
        <w:t xml:space="preserve"> </w:t>
      </w:r>
      <w:r w:rsidRPr="005A2F81">
        <w:rPr>
          <w:rtl/>
        </w:rPr>
        <w:t>שבאים</w:t>
      </w:r>
      <w:r w:rsidR="005A3E84">
        <w:rPr>
          <w:rtl/>
        </w:rPr>
        <w:t xml:space="preserve"> </w:t>
      </w:r>
      <w:r w:rsidRPr="005A2F81">
        <w:rPr>
          <w:rtl/>
        </w:rPr>
        <w:t>מיהודה</w:t>
      </w:r>
      <w:r w:rsidR="005A3E84">
        <w:rPr>
          <w:rtl/>
        </w:rPr>
        <w:t xml:space="preserve"> </w:t>
      </w:r>
      <w:r w:rsidRPr="005A2F81">
        <w:rPr>
          <w:rtl/>
        </w:rPr>
        <w:t>ומשומרון.</w:t>
      </w:r>
      <w:r w:rsidR="005A3E84">
        <w:rPr>
          <w:rtl/>
        </w:rPr>
        <w:t xml:space="preserve"> </w:t>
      </w:r>
      <w:r w:rsidRPr="005A2F81">
        <w:rPr>
          <w:rtl/>
        </w:rPr>
        <w:t>אולי בנקודה הזאת צריך יותר להכביד, שרשיונות</w:t>
      </w:r>
      <w:r w:rsidR="005A3E84">
        <w:rPr>
          <w:rtl/>
        </w:rPr>
        <w:t xml:space="preserve"> </w:t>
      </w:r>
      <w:r w:rsidRPr="005A2F81">
        <w:rPr>
          <w:rtl/>
        </w:rPr>
        <w:t>נהיגה יהיו רשיונות יותר מוכרים על</w:t>
      </w:r>
      <w:r w:rsidR="005A3E84">
        <w:rPr>
          <w:rtl/>
        </w:rPr>
        <w:t>-</w:t>
      </w:r>
      <w:r w:rsidRPr="005A2F81">
        <w:rPr>
          <w:rtl/>
        </w:rPr>
        <w:t>ידי מדינת ישראל.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אליעזר זנדברג,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טלב אלסאנע.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רבותי חברי הכנסת, בפתח דברי, כמו כולם, גם אני אומר אותם</w:t>
      </w:r>
      <w:r w:rsidR="005A3E84">
        <w:rPr>
          <w:rtl/>
        </w:rPr>
        <w:t xml:space="preserve"> </w:t>
      </w:r>
      <w:r w:rsidRPr="005A2F81">
        <w:rPr>
          <w:rtl/>
        </w:rPr>
        <w:t>דברים</w:t>
      </w:r>
      <w:r w:rsidR="005A3E84">
        <w:rPr>
          <w:rtl/>
        </w:rPr>
        <w:t xml:space="preserve"> </w:t>
      </w:r>
      <w:r w:rsidRPr="005A2F81">
        <w:rPr>
          <w:rtl/>
        </w:rPr>
        <w:t>שכולנו אומרים על הזעזוע שכולנו חשים למראה תאונות הדרכים. אני חושב שצריך</w:t>
      </w:r>
      <w:r w:rsidR="005A3E84">
        <w:rPr>
          <w:rtl/>
        </w:rPr>
        <w:t xml:space="preserve"> </w:t>
      </w:r>
      <w:r w:rsidRPr="005A2F81">
        <w:rPr>
          <w:rtl/>
        </w:rPr>
        <w:t>לחשוב</w:t>
      </w:r>
      <w:r w:rsidR="005A3E84">
        <w:rPr>
          <w:rtl/>
        </w:rPr>
        <w:t xml:space="preserve"> </w:t>
      </w:r>
      <w:r w:rsidRPr="005A2F81">
        <w:rPr>
          <w:rtl/>
        </w:rPr>
        <w:t>על דברים שהם יותר תכל'ס, דברים יותר מעשיים. לא שלא נעשים, חלילה; ההיפך,</w:t>
      </w:r>
      <w:r w:rsidR="005A3E84">
        <w:rPr>
          <w:rtl/>
        </w:rPr>
        <w:t xml:space="preserve"> </w:t>
      </w:r>
      <w:r w:rsidRPr="005A2F81">
        <w:rPr>
          <w:rtl/>
        </w:rPr>
        <w:t>אני יכול להעיד שגם במסגרת דיוני הכנסת לאורך השנים האחרונות שהוצעו הצעות, הועלו</w:t>
      </w:r>
      <w:r w:rsidR="005A3E84">
        <w:rPr>
          <w:rtl/>
        </w:rPr>
        <w:t xml:space="preserve"> </w:t>
      </w:r>
      <w:r w:rsidRPr="005A2F81">
        <w:rPr>
          <w:rtl/>
        </w:rPr>
        <w:t>נושאים</w:t>
      </w:r>
      <w:r w:rsidR="005A3E84">
        <w:rPr>
          <w:rtl/>
        </w:rPr>
        <w:t xml:space="preserve"> </w:t>
      </w:r>
      <w:r w:rsidRPr="005A2F81">
        <w:rPr>
          <w:rtl/>
        </w:rPr>
        <w:t>שאנחנו</w:t>
      </w:r>
      <w:r w:rsidR="005A3E84">
        <w:rPr>
          <w:rtl/>
        </w:rPr>
        <w:t xml:space="preserve"> </w:t>
      </w:r>
      <w:r w:rsidRPr="005A2F81">
        <w:rPr>
          <w:rtl/>
        </w:rPr>
        <w:t>בפירוש חושבים שיש בהם כדי לתרום. כי אחת השאלות היא, כמובן, איך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מודדים את שיעור תאונות הדרכים </w:t>
      </w:r>
      <w:r w:rsidR="005A3E84">
        <w:rPr>
          <w:rtl/>
        </w:rPr>
        <w:t>–</w:t>
      </w:r>
      <w:r w:rsidRPr="005A2F81">
        <w:rPr>
          <w:rtl/>
        </w:rPr>
        <w:t xml:space="preserve"> האם אנחנו מודדים את שיעור תאונות הדרכים</w:t>
      </w:r>
      <w:r w:rsidR="005A3E84">
        <w:rPr>
          <w:rtl/>
        </w:rPr>
        <w:t xml:space="preserve"> </w:t>
      </w:r>
      <w:r w:rsidRPr="005A2F81">
        <w:rPr>
          <w:rtl/>
        </w:rPr>
        <w:t>ומביאים בחשבון את הגידול בכלי רכב, את הגידול בצפיפות בכבישים? האם גם הפרמטר של</w:t>
      </w:r>
      <w:r w:rsidR="005A3E84">
        <w:rPr>
          <w:rtl/>
        </w:rPr>
        <w:t xml:space="preserve"> </w:t>
      </w:r>
      <w:r w:rsidRPr="005A2F81">
        <w:rPr>
          <w:rtl/>
        </w:rPr>
        <w:t>גידול במספר הנהגים, והאם לאור זה יש שיפור או אין שיפור במצב הדרכים?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אבל, 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להפנות שלוש נקודות אל השר, בתקווה שהוא יאזין וישמע. נקודה</w:t>
      </w:r>
      <w:r w:rsidR="005A3E84">
        <w:rPr>
          <w:rtl/>
        </w:rPr>
        <w:t xml:space="preserve"> </w:t>
      </w:r>
      <w:r w:rsidRPr="005A2F81">
        <w:rPr>
          <w:rtl/>
        </w:rPr>
        <w:t>ראשונה,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אדוני השר, ולדעתי היא הנקודה המהותית ביותר: הגיע הזמן </w:t>
      </w:r>
      <w:r w:rsidR="005A3E84">
        <w:rPr>
          <w:rtl/>
        </w:rPr>
        <w:t>–</w:t>
      </w:r>
      <w:r w:rsidRPr="005A2F81">
        <w:rPr>
          <w:rtl/>
        </w:rPr>
        <w:t xml:space="preserve"> וכאן אני חושב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מדבר</w:t>
      </w:r>
      <w:r w:rsidR="005A3E84">
        <w:rPr>
          <w:rtl/>
        </w:rPr>
        <w:t xml:space="preserve"> </w:t>
      </w:r>
      <w:r w:rsidRPr="005A2F81">
        <w:rPr>
          <w:rtl/>
        </w:rPr>
        <w:t>בשמם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הנהגים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ובעלי כלי הרכב בישראל </w:t>
      </w:r>
      <w:r w:rsidR="005A3E84">
        <w:rPr>
          <w:rtl/>
        </w:rPr>
        <w:t>–</w:t>
      </w:r>
      <w:r w:rsidRPr="005A2F81">
        <w:rPr>
          <w:rtl/>
        </w:rPr>
        <w:t xml:space="preserve"> שייעדו באופן מדויק כספים</w:t>
      </w:r>
      <w:r w:rsidR="005A3E84">
        <w:rPr>
          <w:rtl/>
        </w:rPr>
        <w:t xml:space="preserve"> </w:t>
      </w:r>
      <w:r w:rsidRPr="005A2F81">
        <w:rPr>
          <w:rtl/>
        </w:rPr>
        <w:t>שנגבים כתוצאה מהאגרות והמסים שמשלמים אזרחי ישראל כשהם רוכשים כלי רכב.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שר התחבורה י' מרדכי: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לפי החוק.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נכון,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בדיוק</w:t>
      </w:r>
      <w:r w:rsidR="005A3E84">
        <w:rPr>
          <w:rtl/>
        </w:rPr>
        <w:t xml:space="preserve"> </w:t>
      </w:r>
      <w:r w:rsidRPr="005A2F81">
        <w:rPr>
          <w:rtl/>
        </w:rPr>
        <w:t>מה שצריך להיות. אנחנו נציע, ואני מקווה שהשר יילחם על כך</w:t>
      </w:r>
      <w:r w:rsidR="005A3E84">
        <w:rPr>
          <w:rtl/>
        </w:rPr>
        <w:t xml:space="preserve"> </w:t>
      </w:r>
      <w:r w:rsidRPr="005A2F81">
        <w:rPr>
          <w:rtl/>
        </w:rPr>
        <w:t>בממשלה.</w:t>
      </w:r>
      <w:r w:rsidR="005A3E84">
        <w:rPr>
          <w:rtl/>
        </w:rPr>
        <w:t xml:space="preserve"> </w:t>
      </w:r>
      <w:r w:rsidRPr="005A2F81">
        <w:rPr>
          <w:rtl/>
        </w:rPr>
        <w:t>הגיע</w:t>
      </w:r>
      <w:r w:rsidR="005A3E84">
        <w:rPr>
          <w:rtl/>
        </w:rPr>
        <w:t xml:space="preserve"> </w:t>
      </w:r>
      <w:r w:rsidRPr="005A2F81">
        <w:rPr>
          <w:rtl/>
        </w:rPr>
        <w:t>הזמן</w:t>
      </w:r>
      <w:r w:rsidR="005A3E84">
        <w:rPr>
          <w:rtl/>
        </w:rPr>
        <w:t xml:space="preserve"> </w:t>
      </w:r>
      <w:r w:rsidRPr="005A2F81">
        <w:rPr>
          <w:rtl/>
        </w:rPr>
        <w:t>שהכסף יגיע וייועד למטרות של פתרון תשתיות תחבורתיות. אגב,</w:t>
      </w:r>
      <w:r w:rsidR="005A3E84">
        <w:rPr>
          <w:rtl/>
        </w:rPr>
        <w:t xml:space="preserve"> </w:t>
      </w:r>
      <w:r w:rsidRPr="005A2F81">
        <w:rPr>
          <w:rtl/>
        </w:rPr>
        <w:t>לאו</w:t>
      </w:r>
      <w:r w:rsidR="005A3E84">
        <w:rPr>
          <w:rtl/>
        </w:rPr>
        <w:t xml:space="preserve"> </w:t>
      </w:r>
      <w:r w:rsidRPr="005A2F81">
        <w:rPr>
          <w:rtl/>
        </w:rPr>
        <w:t>דווקא</w:t>
      </w:r>
      <w:r w:rsidR="005A3E84">
        <w:rPr>
          <w:rtl/>
        </w:rPr>
        <w:t xml:space="preserve"> </w:t>
      </w:r>
      <w:r w:rsidRPr="005A2F81">
        <w:rPr>
          <w:rtl/>
        </w:rPr>
        <w:t>שיפור</w:t>
      </w:r>
      <w:r w:rsidR="005A3E84">
        <w:rPr>
          <w:rtl/>
        </w:rPr>
        <w:t xml:space="preserve"> </w:t>
      </w:r>
      <w:r w:rsidRPr="005A2F81">
        <w:rPr>
          <w:rtl/>
        </w:rPr>
        <w:t>הכבישים</w:t>
      </w:r>
      <w:r w:rsidR="005A3E84">
        <w:rPr>
          <w:rtl/>
        </w:rPr>
        <w:t xml:space="preserve"> </w:t>
      </w:r>
      <w:r w:rsidRPr="005A2F81">
        <w:rPr>
          <w:rtl/>
        </w:rPr>
        <w:t>בלבד.</w:t>
      </w:r>
      <w:r w:rsidR="005A3E84">
        <w:rPr>
          <w:rtl/>
        </w:rPr>
        <w:t xml:space="preserve"> </w:t>
      </w:r>
      <w:r w:rsidRPr="005A2F81">
        <w:rPr>
          <w:rtl/>
        </w:rPr>
        <w:t>שמעתי</w:t>
      </w:r>
      <w:r w:rsidR="005A3E84">
        <w:rPr>
          <w:rtl/>
        </w:rPr>
        <w:t xml:space="preserve"> </w:t>
      </w:r>
      <w:r w:rsidRPr="005A2F81">
        <w:rPr>
          <w:rtl/>
        </w:rPr>
        <w:t>את השר מתבטא על כך שיש מחסור בכספים</w:t>
      </w:r>
      <w:r w:rsidR="005A3E84">
        <w:rPr>
          <w:rtl/>
        </w:rPr>
        <w:t xml:space="preserve"> </w:t>
      </w:r>
      <w:r w:rsidRPr="005A2F81">
        <w:rPr>
          <w:rtl/>
        </w:rPr>
        <w:t>לתשתיות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רכבת.</w:t>
      </w:r>
      <w:r w:rsidR="005A3E84">
        <w:rPr>
          <w:rtl/>
        </w:rPr>
        <w:t xml:space="preserve"> </w:t>
      </w:r>
      <w:r w:rsidRPr="005A2F81">
        <w:rPr>
          <w:rtl/>
        </w:rPr>
        <w:t>אזרחי ישראל משלמים הון תועפות כל שנה על מיסוי כלי הרכב, על</w:t>
      </w:r>
      <w:r w:rsidR="005A3E84">
        <w:rPr>
          <w:rtl/>
        </w:rPr>
        <w:t xml:space="preserve"> </w:t>
      </w:r>
      <w:r w:rsidRPr="005A2F81">
        <w:rPr>
          <w:rtl/>
        </w:rPr>
        <w:t>אגרות,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היטלים</w:t>
      </w:r>
      <w:r w:rsidR="005A3E84">
        <w:rPr>
          <w:rtl/>
        </w:rPr>
        <w:t xml:space="preserve"> </w:t>
      </w:r>
      <w:r w:rsidRPr="005A2F81">
        <w:rPr>
          <w:rtl/>
        </w:rPr>
        <w:t>שהם משלמים כשהם מייבאים וקונים רכב חדש. לאן הולך הכסף הזה?</w:t>
      </w:r>
      <w:r w:rsidR="005A3E84">
        <w:rPr>
          <w:rtl/>
        </w:rPr>
        <w:t xml:space="preserve"> </w:t>
      </w:r>
      <w:r w:rsidRPr="005A2F81">
        <w:rPr>
          <w:rtl/>
        </w:rPr>
        <w:t>לקופה הכללית. אני לא רוצה להרבות כאן מחלוקת, כמה מתוך זה הולך לכספים ייחודיים,</w:t>
      </w:r>
      <w:r w:rsidR="005A3E84">
        <w:rPr>
          <w:rtl/>
        </w:rPr>
        <w:t xml:space="preserve"> </w:t>
      </w:r>
      <w:r w:rsidRPr="005A2F81">
        <w:rPr>
          <w:rtl/>
        </w:rPr>
        <w:t>לש"ס.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לא העניין.</w:t>
      </w:r>
      <w:r w:rsidR="005A3E84">
        <w:rPr>
          <w:rtl/>
        </w:rPr>
        <w:t xml:space="preserve"> </w:t>
      </w:r>
      <w:r w:rsidRPr="005A2F81">
        <w:rPr>
          <w:rtl/>
        </w:rPr>
        <w:t>העניין, אדוני השר, שנאמר, ואם באמת כל הבית מאוחד סביב,</w:t>
      </w:r>
      <w:r w:rsidR="005A3E84">
        <w:rPr>
          <w:rtl/>
        </w:rPr>
        <w:t xml:space="preserve"> </w:t>
      </w:r>
      <w:r w:rsidRPr="005A2F81">
        <w:rPr>
          <w:rtl/>
        </w:rPr>
        <w:t>שהגיע</w:t>
      </w:r>
      <w:r w:rsidR="005A3E84">
        <w:rPr>
          <w:rtl/>
        </w:rPr>
        <w:t xml:space="preserve"> </w:t>
      </w:r>
      <w:r w:rsidRPr="005A2F81">
        <w:rPr>
          <w:rtl/>
        </w:rPr>
        <w:t>הזמן</w:t>
      </w:r>
      <w:r w:rsidR="005A3E84">
        <w:rPr>
          <w:rtl/>
        </w:rPr>
        <w:t xml:space="preserve"> </w:t>
      </w:r>
      <w:r w:rsidRPr="005A2F81">
        <w:rPr>
          <w:rtl/>
        </w:rPr>
        <w:t>שהכסף</w:t>
      </w:r>
      <w:r w:rsidR="005A3E84">
        <w:rPr>
          <w:rtl/>
        </w:rPr>
        <w:t xml:space="preserve"> </w:t>
      </w:r>
      <w:r w:rsidRPr="005A2F81">
        <w:rPr>
          <w:rtl/>
        </w:rPr>
        <w:t>הזה ייועד ישירות למען משתמשי הדרך, שהם האנשים שמשלמים אותו</w:t>
      </w:r>
      <w:r w:rsidR="005A3E84">
        <w:rPr>
          <w:rtl/>
        </w:rPr>
        <w:t xml:space="preserve"> </w:t>
      </w:r>
      <w:r w:rsidRPr="005A2F81">
        <w:rPr>
          <w:rtl/>
        </w:rPr>
        <w:t>מכיסם.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משולם נהרי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בינתיים בתקציב ש"ס </w:t>
      </w:r>
      <w:r w:rsidR="005A3E84">
        <w:rPr>
          <w:rtl/>
        </w:rPr>
        <w:t>–</w:t>
      </w:r>
      <w:r w:rsidRPr="005A2F81">
        <w:rPr>
          <w:rtl/>
        </w:rPr>
        <w:t xml:space="preserve"> הם היחידים שקנסו אותם.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מצוין,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הנושא של ש"ס כאן. אני חושב, אדוני השר, שזה דבר שיכול</w:t>
      </w:r>
      <w:r w:rsidR="005A3E84">
        <w:rPr>
          <w:rtl/>
        </w:rPr>
        <w:t xml:space="preserve"> </w:t>
      </w:r>
      <w:r w:rsidRPr="005A2F81">
        <w:rPr>
          <w:rtl/>
        </w:rPr>
        <w:t>לאגד את הבית כאן, כי הגיע הזמן שתהיה חקיקה ייעודית לכספים מסוימים.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המשטרה</w:t>
      </w:r>
      <w:r w:rsidR="005A3E84">
        <w:rPr>
          <w:rtl/>
        </w:rPr>
        <w:t xml:space="preserve"> </w:t>
      </w:r>
      <w:r w:rsidRPr="005A2F81">
        <w:rPr>
          <w:rtl/>
        </w:rPr>
        <w:t>היא לא בתחום סמכותך, אני יודע, אבל הנושא של טיפול בעבריינות תנועה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תחום</w:t>
      </w:r>
      <w:r w:rsidR="005A3E84">
        <w:rPr>
          <w:rtl/>
        </w:rPr>
        <w:t xml:space="preserve"> </w:t>
      </w:r>
      <w:r w:rsidRPr="005A2F81">
        <w:rPr>
          <w:rtl/>
        </w:rPr>
        <w:t>נושק</w:t>
      </w:r>
      <w:r w:rsidR="005A3E84">
        <w:rPr>
          <w:rtl/>
        </w:rPr>
        <w:t xml:space="preserve"> </w:t>
      </w:r>
      <w:r w:rsidRPr="005A2F81">
        <w:rPr>
          <w:rtl/>
        </w:rPr>
        <w:t>לפחות</w:t>
      </w:r>
      <w:r w:rsidR="005A3E84">
        <w:rPr>
          <w:rtl/>
        </w:rPr>
        <w:t xml:space="preserve"> </w:t>
      </w:r>
      <w:r w:rsidRPr="005A2F81">
        <w:rPr>
          <w:rtl/>
        </w:rPr>
        <w:t>למשרדך. אני חושב שיש פה הסיפור הידוע, שמחפשים את המטבע</w:t>
      </w:r>
      <w:r w:rsidR="005A3E84">
        <w:rPr>
          <w:rtl/>
        </w:rPr>
        <w:t xml:space="preserve"> </w:t>
      </w:r>
      <w:r w:rsidRPr="005A2F81">
        <w:rPr>
          <w:rtl/>
        </w:rPr>
        <w:t>מתחת</w:t>
      </w:r>
      <w:r w:rsidR="005A3E84">
        <w:rPr>
          <w:rtl/>
        </w:rPr>
        <w:t xml:space="preserve"> </w:t>
      </w:r>
      <w:r w:rsidRPr="005A2F81">
        <w:rPr>
          <w:rtl/>
        </w:rPr>
        <w:t>לפנס</w:t>
      </w:r>
      <w:r w:rsidR="005A3E84">
        <w:rPr>
          <w:rtl/>
        </w:rPr>
        <w:t xml:space="preserve"> </w:t>
      </w:r>
      <w:r w:rsidRPr="005A2F81">
        <w:rPr>
          <w:rtl/>
        </w:rPr>
        <w:t>ולא</w:t>
      </w:r>
      <w:r w:rsidR="005A3E84">
        <w:rPr>
          <w:rtl/>
        </w:rPr>
        <w:t xml:space="preserve"> </w:t>
      </w:r>
      <w:r w:rsidRPr="005A2F81">
        <w:rPr>
          <w:rtl/>
        </w:rPr>
        <w:t>במקום שהוא הלך לאיבוד. המשטרה מפעילה את המכמונות ואת המלכודות</w:t>
      </w:r>
      <w:r w:rsidR="005A3E84">
        <w:rPr>
          <w:rtl/>
        </w:rPr>
        <w:t xml:space="preserve"> </w:t>
      </w:r>
      <w:r w:rsidRPr="005A2F81">
        <w:rPr>
          <w:rtl/>
        </w:rPr>
        <w:t>למיניהן</w:t>
      </w:r>
      <w:r w:rsidR="005A3E84">
        <w:rPr>
          <w:rtl/>
        </w:rPr>
        <w:t xml:space="preserve"> </w:t>
      </w:r>
      <w:r w:rsidRPr="005A2F81">
        <w:rPr>
          <w:rtl/>
        </w:rPr>
        <w:t>בעיקר</w:t>
      </w:r>
      <w:r w:rsidR="005A3E84">
        <w:rPr>
          <w:rtl/>
        </w:rPr>
        <w:t xml:space="preserve"> </w:t>
      </w:r>
      <w:r w:rsidRPr="005A2F81">
        <w:rPr>
          <w:rtl/>
        </w:rPr>
        <w:t>במקומות</w:t>
      </w:r>
      <w:r w:rsidR="005A3E84">
        <w:rPr>
          <w:rtl/>
        </w:rPr>
        <w:t xml:space="preserve"> </w:t>
      </w:r>
      <w:r w:rsidRPr="005A2F81">
        <w:rPr>
          <w:rtl/>
        </w:rPr>
        <w:t>שנוח להפעיל אותן. אתה נוסע בכביש חיפה</w:t>
      </w:r>
      <w:r w:rsidR="005A3E84">
        <w:rPr>
          <w:rtl/>
        </w:rPr>
        <w:t>–</w:t>
      </w:r>
      <w:r w:rsidRPr="005A2F81">
        <w:rPr>
          <w:rtl/>
        </w:rPr>
        <w:t>תל</w:t>
      </w:r>
      <w:r w:rsidR="005A3E84">
        <w:rPr>
          <w:rtl/>
        </w:rPr>
        <w:t>-</w:t>
      </w:r>
      <w:r w:rsidRPr="005A2F81">
        <w:rPr>
          <w:rtl/>
        </w:rPr>
        <w:t>אביב, אז אתה</w:t>
      </w:r>
      <w:r w:rsidR="005A3E84">
        <w:rPr>
          <w:rtl/>
        </w:rPr>
        <w:t xml:space="preserve"> </w:t>
      </w:r>
      <w:r w:rsidRPr="005A2F81">
        <w:rPr>
          <w:rtl/>
        </w:rPr>
        <w:t>יודע</w:t>
      </w:r>
      <w:r w:rsidR="005A3E84">
        <w:rPr>
          <w:rtl/>
        </w:rPr>
        <w:t xml:space="preserve"> </w:t>
      </w:r>
      <w:r w:rsidRPr="005A2F81">
        <w:rPr>
          <w:rtl/>
        </w:rPr>
        <w:t>שכאשר</w:t>
      </w:r>
      <w:r w:rsidR="005A3E84">
        <w:rPr>
          <w:rtl/>
        </w:rPr>
        <w:t xml:space="preserve"> </w:t>
      </w:r>
      <w:r w:rsidRPr="005A2F81">
        <w:rPr>
          <w:rtl/>
        </w:rPr>
        <w:t>השמש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מצד מזרח, השוטרים ישבו מכיוון דרום</w:t>
      </w:r>
      <w:r w:rsidR="005A3E84">
        <w:rPr>
          <w:rtl/>
        </w:rPr>
        <w:t>-</w:t>
      </w:r>
      <w:r w:rsidRPr="005A2F81">
        <w:rPr>
          <w:rtl/>
        </w:rPr>
        <w:t>צפון, וכשהשמש יורדת</w:t>
      </w:r>
      <w:r w:rsidR="005A3E84">
        <w:rPr>
          <w:rtl/>
        </w:rPr>
        <w:t xml:space="preserve"> </w:t>
      </w:r>
      <w:r w:rsidRPr="005A2F81">
        <w:rPr>
          <w:rtl/>
        </w:rPr>
        <w:t>מערבה</w:t>
      </w:r>
      <w:r w:rsidR="005A3E84">
        <w:rPr>
          <w:rtl/>
        </w:rPr>
        <w:t xml:space="preserve"> </w:t>
      </w:r>
      <w:r w:rsidRPr="005A2F81">
        <w:rPr>
          <w:rtl/>
        </w:rPr>
        <w:t>והצל משתנה, אז הם עוברים לצד השני של הכביש. אתה יודע בדיוק בכל עיר ועיר</w:t>
      </w:r>
      <w:r w:rsidR="005A3E84">
        <w:rPr>
          <w:rtl/>
        </w:rPr>
        <w:t xml:space="preserve"> </w:t>
      </w:r>
      <w:r w:rsidRPr="005A2F81">
        <w:rPr>
          <w:rtl/>
        </w:rPr>
        <w:t>איפה</w:t>
      </w:r>
      <w:r w:rsidR="005A3E84">
        <w:rPr>
          <w:rtl/>
        </w:rPr>
        <w:t xml:space="preserve"> </w:t>
      </w:r>
      <w:r w:rsidRPr="005A2F81">
        <w:rPr>
          <w:rtl/>
        </w:rPr>
        <w:t>המלכודות</w:t>
      </w:r>
      <w:r w:rsidR="005A3E84">
        <w:rPr>
          <w:rtl/>
        </w:rPr>
        <w:t xml:space="preserve"> </w:t>
      </w:r>
      <w:r w:rsidRPr="005A2F81">
        <w:rPr>
          <w:rtl/>
        </w:rPr>
        <w:t>ואיפה</w:t>
      </w:r>
      <w:r w:rsidR="005A3E84">
        <w:rPr>
          <w:rtl/>
        </w:rPr>
        <w:t xml:space="preserve"> </w:t>
      </w:r>
      <w:r w:rsidRPr="005A2F81">
        <w:rPr>
          <w:rtl/>
        </w:rPr>
        <w:t>המכמונות ואיפה מסתתרים כדי לעצור אותך על אי</w:t>
      </w:r>
      <w:r w:rsidR="005A3E84">
        <w:rPr>
          <w:rtl/>
        </w:rPr>
        <w:t>-</w:t>
      </w:r>
      <w:r w:rsidRPr="005A2F81">
        <w:rPr>
          <w:rtl/>
        </w:rPr>
        <w:t>ציות לתמרור</w:t>
      </w:r>
      <w:r w:rsidR="005A3E84">
        <w:rPr>
          <w:rtl/>
        </w:rPr>
        <w:t xml:space="preserve"> </w:t>
      </w:r>
      <w:r w:rsidRPr="005A2F81">
        <w:rPr>
          <w:rtl/>
        </w:rPr>
        <w:t>"עצור", אבל תכל'ס לא שם מתרחשות התאונות האמיתיות.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חמש</w:t>
      </w:r>
      <w:r w:rsidR="005A3E84">
        <w:rPr>
          <w:rtl/>
        </w:rPr>
        <w:t xml:space="preserve"> </w:t>
      </w:r>
      <w:r w:rsidRPr="005A2F81">
        <w:rPr>
          <w:rtl/>
        </w:rPr>
        <w:t>שנים אני מדבר על כך שאפשר להעלות את מהירות הנסיעה בכביש</w:t>
      </w:r>
      <w:r w:rsidR="005A3E84">
        <w:rPr>
          <w:rtl/>
        </w:rPr>
        <w:t xml:space="preserve"> </w:t>
      </w:r>
      <w:r w:rsidRPr="005A2F81">
        <w:rPr>
          <w:rtl/>
        </w:rPr>
        <w:t>חיפה</w:t>
      </w:r>
      <w:r w:rsidR="005A3E84">
        <w:rPr>
          <w:rtl/>
        </w:rPr>
        <w:t>–</w:t>
      </w:r>
      <w:r w:rsidRPr="005A2F81">
        <w:rPr>
          <w:rtl/>
        </w:rPr>
        <w:t>תל</w:t>
      </w:r>
      <w:r w:rsidR="005A3E84">
        <w:rPr>
          <w:rtl/>
        </w:rPr>
        <w:t>-</w:t>
      </w:r>
      <w:r w:rsidRPr="005A2F81">
        <w:rPr>
          <w:rtl/>
        </w:rPr>
        <w:t>אביב</w:t>
      </w:r>
      <w:r w:rsidR="005A3E84">
        <w:rPr>
          <w:rtl/>
        </w:rPr>
        <w:t xml:space="preserve"> </w:t>
      </w:r>
      <w:r w:rsidRPr="005A2F81">
        <w:rPr>
          <w:rtl/>
        </w:rPr>
        <w:t>מ</w:t>
      </w:r>
      <w:r w:rsidR="005A3E84">
        <w:rPr>
          <w:rtl/>
        </w:rPr>
        <w:t>-</w:t>
      </w:r>
      <w:r w:rsidRPr="005A2F81">
        <w:rPr>
          <w:rtl/>
        </w:rPr>
        <w:t>90</w:t>
      </w:r>
      <w:r w:rsidR="005A3E84">
        <w:rPr>
          <w:rtl/>
        </w:rPr>
        <w:t xml:space="preserve"> </w:t>
      </w:r>
      <w:r w:rsidRPr="005A2F81">
        <w:rPr>
          <w:rtl/>
        </w:rPr>
        <w:t>קמ"ש.</w:t>
      </w:r>
      <w:r w:rsidR="005A3E84">
        <w:rPr>
          <w:rtl/>
        </w:rPr>
        <w:t xml:space="preserve"> </w:t>
      </w:r>
      <w:r w:rsidRPr="005A2F81">
        <w:rPr>
          <w:rtl/>
        </w:rPr>
        <w:t>מה יש, חיפה מקופחת? כביש ירושלים</w:t>
      </w:r>
      <w:r w:rsidR="005A3E84">
        <w:rPr>
          <w:rtl/>
        </w:rPr>
        <w:t>–</w:t>
      </w:r>
      <w:r w:rsidRPr="005A2F81">
        <w:rPr>
          <w:rtl/>
        </w:rPr>
        <w:t>תל</w:t>
      </w:r>
      <w:r w:rsidR="005A3E84">
        <w:rPr>
          <w:rtl/>
        </w:rPr>
        <w:t>-</w:t>
      </w:r>
      <w:r w:rsidRPr="005A2F81">
        <w:rPr>
          <w:rtl/>
        </w:rPr>
        <w:t>אביב אפשר לנסוע</w:t>
      </w:r>
      <w:r w:rsidR="005A3E84">
        <w:rPr>
          <w:rtl/>
        </w:rPr>
        <w:t xml:space="preserve"> </w:t>
      </w:r>
      <w:r w:rsidRPr="005A2F81">
        <w:rPr>
          <w:rtl/>
        </w:rPr>
        <w:t>בו</w:t>
      </w:r>
      <w:r w:rsidR="005A3E84">
        <w:rPr>
          <w:rtl/>
        </w:rPr>
        <w:t xml:space="preserve"> </w:t>
      </w:r>
      <w:r w:rsidRPr="005A2F81">
        <w:rPr>
          <w:rtl/>
        </w:rPr>
        <w:t>100</w:t>
      </w:r>
      <w:r w:rsidR="005A3E84">
        <w:rPr>
          <w:rtl/>
        </w:rPr>
        <w:t xml:space="preserve"> </w:t>
      </w:r>
      <w:r w:rsidRPr="005A2F81">
        <w:rPr>
          <w:rtl/>
        </w:rPr>
        <w:t>קמ"ש,</w:t>
      </w:r>
      <w:r w:rsidR="005A3E84">
        <w:rPr>
          <w:rtl/>
        </w:rPr>
        <w:t xml:space="preserve"> </w:t>
      </w:r>
      <w:r w:rsidRPr="005A2F81">
        <w:rPr>
          <w:rtl/>
        </w:rPr>
        <w:t>כביש תל</w:t>
      </w:r>
      <w:r w:rsidR="005A3E84">
        <w:rPr>
          <w:rtl/>
        </w:rPr>
        <w:t>-</w:t>
      </w:r>
      <w:r w:rsidRPr="005A2F81">
        <w:rPr>
          <w:rtl/>
        </w:rPr>
        <w:t>אביב</w:t>
      </w:r>
      <w:r w:rsidR="005A3E84">
        <w:rPr>
          <w:rtl/>
        </w:rPr>
        <w:t>–</w:t>
      </w:r>
      <w:r w:rsidRPr="005A2F81">
        <w:rPr>
          <w:rtl/>
        </w:rPr>
        <w:t>אשדוד אפשר לנסוע בו 100 קמ"ש, ובכביש תל</w:t>
      </w:r>
      <w:r w:rsidR="005A3E84">
        <w:rPr>
          <w:rtl/>
        </w:rPr>
        <w:t>-</w:t>
      </w:r>
      <w:r w:rsidRPr="005A2F81">
        <w:rPr>
          <w:rtl/>
        </w:rPr>
        <w:t>אביב</w:t>
      </w:r>
      <w:r w:rsidR="005A3E84">
        <w:rPr>
          <w:rtl/>
        </w:rPr>
        <w:t>–</w:t>
      </w:r>
      <w:r w:rsidRPr="005A2F81">
        <w:rPr>
          <w:rtl/>
        </w:rPr>
        <w:t>חיפה</w:t>
      </w:r>
      <w:r w:rsidR="005A3E84">
        <w:rPr>
          <w:rtl/>
        </w:rPr>
        <w:t xml:space="preserve"> </w:t>
      </w: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אפשר?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מיני</w:t>
      </w:r>
      <w:r w:rsidR="005A3E84">
        <w:rPr>
          <w:rtl/>
        </w:rPr>
        <w:t xml:space="preserve"> </w:t>
      </w:r>
      <w:r w:rsidRPr="005A2F81">
        <w:rPr>
          <w:rtl/>
        </w:rPr>
        <w:t>תכתובות עוד כשמע"צ לא היתה בתחום טיפולך, שרק יאשרו</w:t>
      </w:r>
      <w:r w:rsidR="005A3E84">
        <w:rPr>
          <w:rtl/>
        </w:rPr>
        <w:t xml:space="preserve"> </w:t>
      </w:r>
      <w:r w:rsidRPr="005A2F81">
        <w:rPr>
          <w:rtl/>
        </w:rPr>
        <w:t>איזשהו עיקול באיזשהו מקום בדרך על</w:t>
      </w:r>
      <w:r w:rsidR="005A3E84">
        <w:rPr>
          <w:rtl/>
        </w:rPr>
        <w:t>-</w:t>
      </w:r>
      <w:r w:rsidRPr="005A2F81">
        <w:rPr>
          <w:rtl/>
        </w:rPr>
        <w:t>יד אולגה, וכבר נסדר את עניין המהירות. אבל מה</w:t>
      </w:r>
      <w:r w:rsidR="005A3E84">
        <w:rPr>
          <w:rtl/>
        </w:rPr>
        <w:t xml:space="preserve"> </w:t>
      </w:r>
      <w:r w:rsidRPr="005A2F81">
        <w:rPr>
          <w:rtl/>
        </w:rPr>
        <w:t>קורה? כשאתה נוסע במהירות, היא צריכה להיות מהירות סבירה לתנאי הדרך, ולדעתי אפשר</w:t>
      </w:r>
      <w:r w:rsidR="005A3E84">
        <w:rPr>
          <w:rtl/>
        </w:rPr>
        <w:t xml:space="preserve"> </w:t>
      </w:r>
      <w:r w:rsidRPr="005A2F81">
        <w:rPr>
          <w:rtl/>
        </w:rPr>
        <w:t>ברצינות,</w:t>
      </w:r>
      <w:r w:rsidR="005A3E84">
        <w:rPr>
          <w:rtl/>
        </w:rPr>
        <w:t xml:space="preserve"> </w:t>
      </w:r>
      <w:r w:rsidRPr="005A2F81">
        <w:rPr>
          <w:rtl/>
        </w:rPr>
        <w:t>וכבר</w:t>
      </w:r>
      <w:r w:rsidR="005A3E84">
        <w:rPr>
          <w:rtl/>
        </w:rPr>
        <w:t xml:space="preserve"> </w:t>
      </w:r>
      <w:r w:rsidRPr="005A2F81">
        <w:rPr>
          <w:rtl/>
        </w:rPr>
        <w:t>שמעתי</w:t>
      </w:r>
      <w:r w:rsidR="005A3E84">
        <w:rPr>
          <w:rtl/>
        </w:rPr>
        <w:t xml:space="preserve"> </w:t>
      </w:r>
      <w:r w:rsidRPr="005A2F81">
        <w:rPr>
          <w:rtl/>
        </w:rPr>
        <w:t>התבטאויות של המשטרה בעניין הזה, להעלות את מהירות הנסיעה</w:t>
      </w:r>
      <w:r w:rsidR="005A3E84">
        <w:rPr>
          <w:rtl/>
        </w:rPr>
        <w:t xml:space="preserve"> </w:t>
      </w:r>
      <w:r w:rsidRPr="005A2F81">
        <w:rPr>
          <w:rtl/>
        </w:rPr>
        <w:t>בנסיבות מסוימות ובמקומות מסוימים. זה בסך הכול מקל על הנהגים.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יותר מכול </w:t>
      </w:r>
      <w:r w:rsidR="005A3E84">
        <w:rPr>
          <w:rtl/>
        </w:rPr>
        <w:t>–</w:t>
      </w:r>
      <w:r w:rsidRPr="005A2F81">
        <w:rPr>
          <w:rtl/>
        </w:rPr>
        <w:t xml:space="preserve"> לחפש את העבריינים במקומות שבהם העבירה מסכנת ומסוכנת הרבה</w:t>
      </w:r>
      <w:r w:rsidR="005A3E84">
        <w:rPr>
          <w:rtl/>
        </w:rPr>
        <w:t xml:space="preserve"> </w:t>
      </w:r>
      <w:r w:rsidRPr="005A2F81">
        <w:rPr>
          <w:rtl/>
        </w:rPr>
        <w:t>יותר, ולא רק במקומות שנוח יותר למשטרה לבוא ולטפל בעניינים.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טלב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אלסאנע, ואחריו </w:t>
      </w:r>
      <w:r w:rsidR="005A3E84">
        <w:rPr>
          <w:rtl/>
        </w:rPr>
        <w:t>–</w:t>
      </w:r>
      <w:r w:rsidRPr="005A2F81">
        <w:rPr>
          <w:rtl/>
        </w:rPr>
        <w:t xml:space="preserve"> ואחרון המשתתפים, חבר הכנסת</w:t>
      </w:r>
      <w:r w:rsidR="005A3E84">
        <w:rPr>
          <w:rtl/>
        </w:rPr>
        <w:t xml:space="preserve"> </w:t>
      </w:r>
      <w:r w:rsidRPr="005A2F81">
        <w:rPr>
          <w:rtl/>
        </w:rPr>
        <w:t>מקסים לוי.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טלב אלסאנע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 היושב</w:t>
      </w:r>
      <w:r w:rsidR="005A3E84">
        <w:rPr>
          <w:rtl/>
        </w:rPr>
        <w:t>-</w:t>
      </w:r>
      <w:r w:rsidRPr="005A2F81">
        <w:rPr>
          <w:rtl/>
        </w:rPr>
        <w:t>ראש, חברי הכנסת, כבוד השר, נהיגה אין משמעותה אותו קורס שעוברים</w:t>
      </w:r>
      <w:r w:rsidR="005A3E84">
        <w:rPr>
          <w:rtl/>
        </w:rPr>
        <w:t xml:space="preserve"> </w:t>
      </w:r>
      <w:r w:rsidRPr="005A2F81">
        <w:rPr>
          <w:rtl/>
        </w:rPr>
        <w:t>לגבי</w:t>
      </w:r>
      <w:r w:rsidR="005A3E84">
        <w:rPr>
          <w:rtl/>
        </w:rPr>
        <w:t xml:space="preserve"> </w:t>
      </w:r>
      <w:r w:rsidRPr="005A2F81">
        <w:rPr>
          <w:rtl/>
        </w:rPr>
        <w:t>התיאוריה</w:t>
      </w:r>
      <w:r w:rsidR="005A3E84">
        <w:rPr>
          <w:rtl/>
        </w:rPr>
        <w:t xml:space="preserve"> </w:t>
      </w:r>
      <w:r w:rsidRPr="005A2F81">
        <w:rPr>
          <w:rtl/>
        </w:rPr>
        <w:t>ולאחר</w:t>
      </w:r>
      <w:r w:rsidR="005A3E84">
        <w:rPr>
          <w:rtl/>
        </w:rPr>
        <w:t xml:space="preserve"> </w:t>
      </w:r>
      <w:r w:rsidRPr="005A2F81">
        <w:rPr>
          <w:rtl/>
        </w:rPr>
        <w:t>מכן</w:t>
      </w:r>
      <w:r w:rsidR="005A3E84">
        <w:rPr>
          <w:rtl/>
        </w:rPr>
        <w:t xml:space="preserve"> </w:t>
      </w:r>
      <w:r w:rsidRPr="005A2F81">
        <w:rPr>
          <w:rtl/>
        </w:rPr>
        <w:t>כמה שיעורי נהיגה והמבחן שעושים. נהיגה,</w:t>
      </w:r>
      <w:r w:rsidR="005A3E84">
        <w:rPr>
          <w:rtl/>
        </w:rPr>
        <w:t xml:space="preserve"> </w:t>
      </w:r>
      <w:r w:rsidRPr="005A2F81">
        <w:rPr>
          <w:rtl/>
        </w:rPr>
        <w:t>לדעתי, זאת</w:t>
      </w:r>
      <w:r w:rsidR="005A3E84">
        <w:rPr>
          <w:rtl/>
        </w:rPr>
        <w:t xml:space="preserve"> </w:t>
      </w:r>
      <w:r w:rsidRPr="005A2F81">
        <w:rPr>
          <w:rtl/>
        </w:rPr>
        <w:t>תרבות,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דפוס</w:t>
      </w:r>
      <w:r w:rsidR="005A3E84">
        <w:rPr>
          <w:rtl/>
        </w:rPr>
        <w:t xml:space="preserve"> </w:t>
      </w:r>
      <w:r w:rsidRPr="005A2F81">
        <w:rPr>
          <w:rtl/>
        </w:rPr>
        <w:t>התנהגותי של אותו נהג. זה גם היחס על הכביש, כשעוקפים אדם, איך</w:t>
      </w:r>
      <w:r w:rsidR="005A3E84">
        <w:rPr>
          <w:rtl/>
        </w:rPr>
        <w:t xml:space="preserve"> </w:t>
      </w:r>
      <w:r w:rsidRPr="005A2F81">
        <w:rPr>
          <w:rtl/>
        </w:rPr>
        <w:t>הוא מגיב.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ואם אתה שם לב, כבוד השר, הנהג הישראלי אין לו סבלנות לשום דבר. אנחנו רואים</w:t>
      </w:r>
      <w:r w:rsidR="005A3E84">
        <w:rPr>
          <w:rtl/>
        </w:rPr>
        <w:t xml:space="preserve"> </w:t>
      </w:r>
      <w:r w:rsidRPr="005A2F81">
        <w:rPr>
          <w:rtl/>
        </w:rPr>
        <w:t>איך</w:t>
      </w:r>
      <w:r w:rsidR="005A3E84">
        <w:rPr>
          <w:rtl/>
        </w:rPr>
        <w:t xml:space="preserve"> </w:t>
      </w:r>
      <w:r w:rsidRPr="005A2F81">
        <w:rPr>
          <w:rtl/>
        </w:rPr>
        <w:t>עוקפים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יש איזה מחסום, אז אפשר לשים לב שרכב עוקף אותך מימין, אף</w:t>
      </w:r>
      <w:r w:rsidR="005A3E84">
        <w:rPr>
          <w:rtl/>
        </w:rPr>
        <w:t>-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פי</w:t>
      </w:r>
      <w:r w:rsidR="005A3E84">
        <w:rPr>
          <w:rtl/>
        </w:rPr>
        <w:t xml:space="preserve"> </w:t>
      </w:r>
      <w:r w:rsidRPr="005A2F81">
        <w:rPr>
          <w:rtl/>
        </w:rPr>
        <w:t>שבסופו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דבר הוא יגיע למחסום וייעצר שם וייתקע שם חצי שעה. אבל הוא חושב ש</w:t>
      </w:r>
      <w:r w:rsidR="005A3E84">
        <w:rPr>
          <w:rtl/>
        </w:rPr>
        <w:t>-</w:t>
      </w:r>
      <w:r w:rsidRPr="005A2F81">
        <w:rPr>
          <w:rtl/>
        </w:rPr>
        <w:t>30</w:t>
      </w:r>
      <w:r w:rsidR="005A3E84">
        <w:rPr>
          <w:rtl/>
        </w:rPr>
        <w:t xml:space="preserve"> </w:t>
      </w:r>
      <w:r w:rsidRPr="005A2F81">
        <w:rPr>
          <w:rtl/>
        </w:rPr>
        <w:t>שניות האלה זה סוף העולם. זו תרבות. אתה שם לב לקללות ולצעקות.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ולכן</w:t>
      </w:r>
      <w:r w:rsidR="005A3E84">
        <w:rPr>
          <w:rtl/>
        </w:rPr>
        <w:t xml:space="preserve"> </w:t>
      </w: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לפתור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הבעיה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נאומים</w:t>
      </w:r>
      <w:r w:rsidR="005A3E84">
        <w:rPr>
          <w:rtl/>
        </w:rPr>
        <w:t xml:space="preserve"> </w:t>
      </w:r>
      <w:r w:rsidRPr="005A2F81">
        <w:rPr>
          <w:rtl/>
        </w:rPr>
        <w:t>במליאת</w:t>
      </w:r>
      <w:r w:rsidR="005A3E84">
        <w:rPr>
          <w:rtl/>
        </w:rPr>
        <w:t xml:space="preserve"> </w:t>
      </w:r>
      <w:r w:rsidRPr="005A2F81">
        <w:rPr>
          <w:rtl/>
        </w:rPr>
        <w:t>הכנסת. צריך לחנך</w:t>
      </w:r>
      <w:r w:rsidR="005A3E84">
        <w:rPr>
          <w:rtl/>
        </w:rPr>
        <w:t xml:space="preserve"> </w:t>
      </w:r>
      <w:r w:rsidRPr="005A2F81">
        <w:rPr>
          <w:rtl/>
        </w:rPr>
        <w:t>להתנהגות</w:t>
      </w:r>
      <w:r w:rsidR="005A3E84">
        <w:rPr>
          <w:rtl/>
        </w:rPr>
        <w:t xml:space="preserve"> </w:t>
      </w:r>
      <w:r w:rsidRPr="005A2F81">
        <w:rPr>
          <w:rtl/>
        </w:rPr>
        <w:t>אחרת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הכבישים.</w:t>
      </w:r>
      <w:r w:rsidR="005A3E84">
        <w:rPr>
          <w:rtl/>
        </w:rPr>
        <w:t xml:space="preserve"> </w:t>
      </w:r>
      <w:r w:rsidRPr="005A2F81">
        <w:rPr>
          <w:rtl/>
        </w:rPr>
        <w:t>ואתה צריך לעשות במסגרת תוכניות הלימוד בבתי</w:t>
      </w:r>
      <w:r w:rsidR="005A3E84">
        <w:rPr>
          <w:rtl/>
        </w:rPr>
        <w:t>-</w:t>
      </w:r>
      <w:r w:rsidRPr="005A2F81">
        <w:rPr>
          <w:rtl/>
        </w:rPr>
        <w:t>הספר,</w:t>
      </w:r>
      <w:r w:rsidR="005A3E84">
        <w:rPr>
          <w:rtl/>
        </w:rPr>
        <w:t xml:space="preserve"> </w:t>
      </w:r>
      <w:r w:rsidRPr="005A2F81">
        <w:rPr>
          <w:rtl/>
        </w:rPr>
        <w:t>שמשרד</w:t>
      </w:r>
      <w:r w:rsidR="005A3E84">
        <w:rPr>
          <w:rtl/>
        </w:rPr>
        <w:t xml:space="preserve"> </w:t>
      </w:r>
      <w:r w:rsidRPr="005A2F81">
        <w:rPr>
          <w:rtl/>
        </w:rPr>
        <w:t>החינוך</w:t>
      </w:r>
      <w:r w:rsidR="005A3E84">
        <w:rPr>
          <w:rtl/>
        </w:rPr>
        <w:t xml:space="preserve"> </w:t>
      </w:r>
      <w:r w:rsidRPr="005A2F81">
        <w:rPr>
          <w:rtl/>
        </w:rPr>
        <w:t>יכלול</w:t>
      </w:r>
      <w:r w:rsidR="005A3E84">
        <w:rPr>
          <w:rtl/>
        </w:rPr>
        <w:t xml:space="preserve"> </w:t>
      </w:r>
      <w:r w:rsidRPr="005A2F81">
        <w:rPr>
          <w:rtl/>
        </w:rPr>
        <w:t>בתוכניות</w:t>
      </w:r>
      <w:r w:rsidR="005A3E84">
        <w:rPr>
          <w:rtl/>
        </w:rPr>
        <w:t xml:space="preserve"> </w:t>
      </w:r>
      <w:r w:rsidRPr="005A2F81">
        <w:rPr>
          <w:rtl/>
        </w:rPr>
        <w:t>הלימוד שעת חינוך חובה בקשר לנהיגה, בקשר לתרבות</w:t>
      </w:r>
      <w:r w:rsidR="005A3E84">
        <w:rPr>
          <w:rtl/>
        </w:rPr>
        <w:t xml:space="preserve"> </w:t>
      </w:r>
      <w:r w:rsidRPr="005A2F81">
        <w:rPr>
          <w:rtl/>
        </w:rPr>
        <w:t>ההתנהגות על הכביש.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השני,</w:t>
      </w:r>
      <w:r w:rsidR="005A3E84">
        <w:rPr>
          <w:rtl/>
        </w:rPr>
        <w:t xml:space="preserve"> </w:t>
      </w:r>
      <w:r w:rsidRPr="005A2F81">
        <w:rPr>
          <w:rtl/>
        </w:rPr>
        <w:t>כבוד השר, אם אתה מסייר ביישובים הערביים, מנת חלקם של התושבים</w:t>
      </w:r>
      <w:r w:rsidR="005A3E84">
        <w:rPr>
          <w:rtl/>
        </w:rPr>
        <w:t xml:space="preserve"> </w:t>
      </w:r>
      <w:r w:rsidRPr="005A2F81">
        <w:rPr>
          <w:rtl/>
        </w:rPr>
        <w:t>שלהם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לא רק האבטלה והעוני, שאנחנו נקיים לגביהם דיון עוד מעט, כי במחזוריות</w:t>
      </w:r>
      <w:r w:rsidR="005A3E84">
        <w:rPr>
          <w:rtl/>
        </w:rPr>
        <w:t xml:space="preserve"> </w:t>
      </w:r>
      <w:r w:rsidRPr="005A2F81">
        <w:rPr>
          <w:rtl/>
        </w:rPr>
        <w:t>קבועה</w:t>
      </w:r>
      <w:r w:rsidR="005A3E84">
        <w:rPr>
          <w:rtl/>
        </w:rPr>
        <w:t xml:space="preserve"> </w:t>
      </w:r>
      <w:r w:rsidRPr="005A2F81">
        <w:rPr>
          <w:rtl/>
        </w:rPr>
        <w:t>מי שתופס מקום ראשון באבטלה, בעוני, ללא מתחרים, ממש מגיעה לנו מדליית זהב</w:t>
      </w:r>
      <w:r w:rsidR="005A3E84">
        <w:rPr>
          <w:rtl/>
        </w:rPr>
        <w:t xml:space="preserve"> </w:t>
      </w:r>
      <w:r w:rsidRPr="005A2F81">
        <w:rPr>
          <w:rtl/>
        </w:rPr>
        <w:t>שם,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שם גם תשתית רעועה לחלוטין, הרוסה, וזה לא מקרי. זו תוצאה של העדר</w:t>
      </w:r>
      <w:r w:rsidR="005A3E84">
        <w:rPr>
          <w:rtl/>
        </w:rPr>
        <w:t xml:space="preserve"> </w:t>
      </w:r>
      <w:r w:rsidRPr="005A2F81">
        <w:rPr>
          <w:rtl/>
        </w:rPr>
        <w:t>מדיניות</w:t>
      </w:r>
      <w:r w:rsidR="005A3E84">
        <w:rPr>
          <w:rtl/>
        </w:rPr>
        <w:t xml:space="preserve"> </w:t>
      </w:r>
      <w:r w:rsidRPr="005A2F81">
        <w:rPr>
          <w:rtl/>
        </w:rPr>
        <w:t>עקבית של משרד התחבורה במשך שנים, שלא טיפלו בצורה מתאימה והולמת בתשתית</w:t>
      </w:r>
      <w:r w:rsidR="005A3E84">
        <w:rPr>
          <w:rtl/>
        </w:rPr>
        <w:t xml:space="preserve"> </w:t>
      </w:r>
      <w:r w:rsidRPr="005A2F81">
        <w:rPr>
          <w:rtl/>
        </w:rPr>
        <w:t>הפיזית של היישובים הערביים.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אומנם בתקופתו של יצחק רבין המנוח הקימו את "נתיבי גליל", שהחלה לעשות תאורה</w:t>
      </w:r>
      <w:r w:rsidR="005A3E84">
        <w:rPr>
          <w:rtl/>
        </w:rPr>
        <w:t xml:space="preserve"> </w:t>
      </w:r>
      <w:r w:rsidRPr="005A2F81">
        <w:rPr>
          <w:rtl/>
        </w:rPr>
        <w:t>בצמתים</w:t>
      </w:r>
      <w:r w:rsidR="005A3E84">
        <w:rPr>
          <w:rtl/>
        </w:rPr>
        <w:t xml:space="preserve"> </w:t>
      </w:r>
      <w:r w:rsidRPr="005A2F81">
        <w:rPr>
          <w:rtl/>
        </w:rPr>
        <w:t>ולשפר</w:t>
      </w:r>
      <w:r w:rsidR="005A3E84">
        <w:rPr>
          <w:rtl/>
        </w:rPr>
        <w:t xml:space="preserve"> </w:t>
      </w:r>
      <w:r w:rsidRPr="005A2F81">
        <w:rPr>
          <w:rtl/>
        </w:rPr>
        <w:t>במידה</w:t>
      </w:r>
      <w:r w:rsidR="005A3E84">
        <w:rPr>
          <w:rtl/>
        </w:rPr>
        <w:t xml:space="preserve"> </w:t>
      </w:r>
      <w:r w:rsidRPr="005A2F81">
        <w:rPr>
          <w:rtl/>
        </w:rPr>
        <w:t>מסוימת</w:t>
      </w:r>
      <w:r w:rsidR="005A3E84">
        <w:rPr>
          <w:rtl/>
        </w:rPr>
        <w:t xml:space="preserve"> </w:t>
      </w:r>
      <w:r w:rsidRPr="005A2F81">
        <w:rPr>
          <w:rtl/>
        </w:rPr>
        <w:t>את התשתיות, אבל זה נפסק בתקופת שלטונו של נתניהו.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מצפה</w:t>
      </w:r>
      <w:r w:rsidR="005A3E84">
        <w:rPr>
          <w:rtl/>
        </w:rPr>
        <w:t xml:space="preserve"> </w:t>
      </w:r>
      <w:r w:rsidRPr="005A2F81">
        <w:rPr>
          <w:rtl/>
        </w:rPr>
        <w:t>ממך,</w:t>
      </w:r>
      <w:r w:rsidR="005A3E84">
        <w:rPr>
          <w:rtl/>
        </w:rPr>
        <w:t xml:space="preserve"> </w:t>
      </w:r>
      <w:r w:rsidRPr="005A2F81">
        <w:rPr>
          <w:rtl/>
        </w:rPr>
        <w:t>שבתקופת</w:t>
      </w:r>
      <w:r w:rsidR="005A3E84">
        <w:rPr>
          <w:rtl/>
        </w:rPr>
        <w:t xml:space="preserve"> </w:t>
      </w:r>
      <w:r w:rsidRPr="005A2F81">
        <w:rPr>
          <w:rtl/>
        </w:rPr>
        <w:t>שלטונך תדאג לתקצב את היישובים הערביים ושיהיו תקציבים</w:t>
      </w:r>
      <w:r w:rsidR="005A3E84">
        <w:rPr>
          <w:rtl/>
        </w:rPr>
        <w:t xml:space="preserve"> </w:t>
      </w:r>
      <w:r w:rsidRPr="005A2F81">
        <w:rPr>
          <w:rtl/>
        </w:rPr>
        <w:t>ייעודיים,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מנת</w:t>
      </w:r>
      <w:r w:rsidR="005A3E84">
        <w:rPr>
          <w:rtl/>
        </w:rPr>
        <w:t xml:space="preserve"> </w:t>
      </w:r>
      <w:r w:rsidRPr="005A2F81">
        <w:rPr>
          <w:rtl/>
        </w:rPr>
        <w:t>להתמודד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במסגרת</w:t>
      </w:r>
      <w:r w:rsidR="005A3E84">
        <w:rPr>
          <w:rtl/>
        </w:rPr>
        <w:t xml:space="preserve"> </w:t>
      </w:r>
      <w:r w:rsidRPr="005A2F81">
        <w:rPr>
          <w:rtl/>
        </w:rPr>
        <w:t>הצהרות,</w:t>
      </w:r>
      <w:r w:rsidR="005A3E84">
        <w:rPr>
          <w:rtl/>
        </w:rPr>
        <w:t xml:space="preserve"> </w:t>
      </w:r>
      <w:r w:rsidRPr="005A2F81">
        <w:rPr>
          <w:rtl/>
        </w:rPr>
        <w:t>אלא במסגרת אמיתית, עם תאונות</w:t>
      </w:r>
      <w:r w:rsidR="005A3E84">
        <w:rPr>
          <w:rtl/>
        </w:rPr>
        <w:t xml:space="preserve"> </w:t>
      </w:r>
      <w:r w:rsidRPr="005A2F81">
        <w:rPr>
          <w:rtl/>
        </w:rPr>
        <w:t>הדרכים.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כשמי</w:t>
      </w:r>
      <w:r w:rsidR="005A3E84">
        <w:rPr>
          <w:rtl/>
        </w:rPr>
        <w:t xml:space="preserve"> </w:t>
      </w:r>
      <w:r w:rsidRPr="005A2F81">
        <w:rPr>
          <w:rtl/>
        </w:rPr>
        <w:t>הביוב</w:t>
      </w:r>
      <w:r w:rsidR="005A3E84">
        <w:rPr>
          <w:rtl/>
        </w:rPr>
        <w:t xml:space="preserve"> </w:t>
      </w:r>
      <w:r w:rsidRPr="005A2F81">
        <w:rPr>
          <w:rtl/>
        </w:rPr>
        <w:t>זורמים</w:t>
      </w:r>
      <w:r w:rsidR="005A3E84">
        <w:rPr>
          <w:rtl/>
        </w:rPr>
        <w:t xml:space="preserve"> </w:t>
      </w:r>
      <w:r w:rsidRPr="005A2F81">
        <w:rPr>
          <w:rtl/>
        </w:rPr>
        <w:t>ואין</w:t>
      </w:r>
      <w:r w:rsidR="005A3E84">
        <w:rPr>
          <w:rtl/>
        </w:rPr>
        <w:t xml:space="preserve"> </w:t>
      </w:r>
      <w:r w:rsidRPr="005A2F81">
        <w:rPr>
          <w:rtl/>
        </w:rPr>
        <w:t>תשתית, אז יש החלקה של רכבים ויש תאונות, ויש גם</w:t>
      </w:r>
      <w:r w:rsidR="005A3E84">
        <w:rPr>
          <w:rtl/>
        </w:rPr>
        <w:t xml:space="preserve"> </w:t>
      </w:r>
      <w:r w:rsidRPr="005A2F81">
        <w:rPr>
          <w:rtl/>
        </w:rPr>
        <w:t>נפגעים.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שואל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עצמי:</w:t>
      </w:r>
      <w:r w:rsidR="005A3E84">
        <w:rPr>
          <w:rtl/>
        </w:rPr>
        <w:t xml:space="preserve"> </w:t>
      </w:r>
      <w:r w:rsidRPr="005A2F81">
        <w:rPr>
          <w:rtl/>
        </w:rPr>
        <w:t>איפה הממשלה חוסכת? כשהיא לא משלמת במסגרת השקעה</w:t>
      </w:r>
      <w:r w:rsidR="005A3E84">
        <w:rPr>
          <w:rtl/>
        </w:rPr>
        <w:t xml:space="preserve"> </w:t>
      </w:r>
      <w:r w:rsidRPr="005A2F81">
        <w:rPr>
          <w:rtl/>
        </w:rPr>
        <w:t>בתשתיות,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משלמת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במסגרת פיצויים לנפגעים </w:t>
      </w:r>
      <w:r w:rsidR="005A3E84">
        <w:rPr>
          <w:rtl/>
        </w:rPr>
        <w:t>–</w:t>
      </w:r>
      <w:r w:rsidRPr="005A2F81">
        <w:rPr>
          <w:rtl/>
        </w:rPr>
        <w:t xml:space="preserve"> אם זה לנכים בביטוח לאומי ואם זה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 תשלומים באמצעות "קרנית".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אז</w:t>
      </w:r>
      <w:r w:rsidR="005A3E84">
        <w:rPr>
          <w:rtl/>
        </w:rPr>
        <w:t xml:space="preserve"> </w:t>
      </w:r>
      <w:r w:rsidRPr="005A2F81">
        <w:rPr>
          <w:rtl/>
        </w:rPr>
        <w:t>טוב להשקיע קודם לכן, לפני התאונה, ולא לנסות לכבות שרפות ולבכות על הדם</w:t>
      </w:r>
      <w:r w:rsidR="005A3E84">
        <w:rPr>
          <w:rtl/>
        </w:rPr>
        <w:t xml:space="preserve"> </w:t>
      </w:r>
      <w:r w:rsidRPr="005A2F81">
        <w:rPr>
          <w:rtl/>
        </w:rPr>
        <w:t>ועל</w:t>
      </w:r>
      <w:r w:rsidR="005A3E84">
        <w:rPr>
          <w:rtl/>
        </w:rPr>
        <w:t xml:space="preserve"> </w:t>
      </w:r>
      <w:r w:rsidRPr="005A2F81">
        <w:rPr>
          <w:rtl/>
        </w:rPr>
        <w:t>החיים</w:t>
      </w:r>
      <w:r w:rsidR="005A3E84">
        <w:rPr>
          <w:rtl/>
        </w:rPr>
        <w:t xml:space="preserve"> </w:t>
      </w:r>
      <w:r w:rsidRPr="005A2F81">
        <w:rPr>
          <w:rtl/>
        </w:rPr>
        <w:t>אשר</w:t>
      </w:r>
      <w:r w:rsidR="005A3E84">
        <w:rPr>
          <w:rtl/>
        </w:rPr>
        <w:t xml:space="preserve"> </w:t>
      </w:r>
      <w:r w:rsidRPr="005A2F81">
        <w:rPr>
          <w:rtl/>
        </w:rPr>
        <w:t>נקצרו,</w:t>
      </w:r>
      <w:r w:rsidR="005A3E84">
        <w:rPr>
          <w:rtl/>
        </w:rPr>
        <w:t xml:space="preserve"> </w:t>
      </w:r>
      <w:r w:rsidRPr="005A2F81">
        <w:rPr>
          <w:rtl/>
        </w:rPr>
        <w:t>של אותם קורבנות תאונות דרכים. לדעתי, אפשר לחסוך את זה</w:t>
      </w:r>
      <w:r w:rsidR="005A3E84">
        <w:rPr>
          <w:rtl/>
        </w:rPr>
        <w:t xml:space="preserve"> </w:t>
      </w:r>
      <w:r w:rsidRPr="005A2F81">
        <w:rPr>
          <w:rtl/>
        </w:rPr>
        <w:t>במדיניות תרבותית, אבל גם במדיניות תקציבית נכונה, על</w:t>
      </w:r>
      <w:r w:rsidR="005A3E84">
        <w:rPr>
          <w:rtl/>
        </w:rPr>
        <w:t>-</w:t>
      </w:r>
      <w:r w:rsidRPr="005A2F81">
        <w:rPr>
          <w:rtl/>
        </w:rPr>
        <w:t>ידי השקעה בתשתיות.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תודה רבה. חבר הכנסת מקסים לוי, אחרון המשתתפים </w:t>
      </w:r>
      <w:r w:rsidR="005A3E84">
        <w:rPr>
          <w:rtl/>
        </w:rPr>
        <w:t>–</w:t>
      </w:r>
      <w:r w:rsidRPr="005A2F81">
        <w:rPr>
          <w:rtl/>
        </w:rPr>
        <w:t xml:space="preserve"> בבקשה, יעלה ויבוא.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מקסים לוי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חברי הכנסת, אני לא רוצה לחזור על דברי חברי,</w:t>
      </w:r>
      <w:r w:rsidR="005A3E84">
        <w:rPr>
          <w:rtl/>
        </w:rPr>
        <w:t xml:space="preserve"> </w:t>
      </w:r>
      <w:r w:rsidRPr="005A2F81">
        <w:rPr>
          <w:rtl/>
        </w:rPr>
        <w:t>ודיברו</w:t>
      </w:r>
      <w:r w:rsidR="005A3E84">
        <w:rPr>
          <w:rtl/>
        </w:rPr>
        <w:t xml:space="preserve"> </w:t>
      </w:r>
      <w:r w:rsidRPr="005A2F81">
        <w:rPr>
          <w:rtl/>
        </w:rPr>
        <w:t>כאן בדיון והשתתפו רבים מבין חברי הכנסת. אני רוצה לגעת בנקודה שהיא מאוד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חשובה </w:t>
      </w:r>
      <w:r w:rsidR="005A3E84">
        <w:rPr>
          <w:rtl/>
        </w:rPr>
        <w:t>–</w:t>
      </w:r>
      <w:r w:rsidRPr="005A2F81">
        <w:rPr>
          <w:rtl/>
        </w:rPr>
        <w:t xml:space="preserve"> מערך ההיסעים בשלטון המקומי.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לרשות</w:t>
      </w:r>
      <w:r w:rsidR="005A3E84">
        <w:rPr>
          <w:rtl/>
        </w:rPr>
        <w:t xml:space="preserve"> </w:t>
      </w:r>
      <w:r w:rsidRPr="005A2F81">
        <w:rPr>
          <w:rtl/>
        </w:rPr>
        <w:t>מקומית יש מערך היסעים של רכבים המצויים ברשות העירייה. האם אתה יודע</w:t>
      </w:r>
      <w:r w:rsidR="005A3E84">
        <w:rPr>
          <w:rtl/>
        </w:rPr>
        <w:t xml:space="preserve"> </w:t>
      </w:r>
      <w:r w:rsidRPr="005A2F81">
        <w:rPr>
          <w:rtl/>
        </w:rPr>
        <w:t>שאין</w:t>
      </w:r>
      <w:r w:rsidR="005A3E84">
        <w:rPr>
          <w:rtl/>
        </w:rPr>
        <w:t xml:space="preserve"> </w:t>
      </w:r>
      <w:r w:rsidRPr="005A2F81">
        <w:rPr>
          <w:rtl/>
        </w:rPr>
        <w:t>קצינים באותם רשויות מקומיות בגלל ההבראה? ההבראה הביאה לכך שפיטרו רבים מן</w:t>
      </w:r>
      <w:r w:rsidR="005A3E84">
        <w:rPr>
          <w:rtl/>
        </w:rPr>
        <w:t xml:space="preserve"> </w:t>
      </w:r>
      <w:r w:rsidRPr="005A2F81">
        <w:rPr>
          <w:rtl/>
        </w:rPr>
        <w:t>העובדים המסורים ביחידות התחבורה בשלטון המקומי. זה צד אחד.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נדמה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שצריכה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הנחיה</w:t>
      </w:r>
      <w:r w:rsidR="005A3E84">
        <w:rPr>
          <w:rtl/>
        </w:rPr>
        <w:t xml:space="preserve"> </w:t>
      </w:r>
      <w:r w:rsidRPr="005A2F81">
        <w:rPr>
          <w:rtl/>
        </w:rPr>
        <w:t>ברורה,</w:t>
      </w:r>
      <w:r w:rsidR="005A3E84">
        <w:rPr>
          <w:rtl/>
        </w:rPr>
        <w:t xml:space="preserve"> </w:t>
      </w:r>
      <w:r w:rsidRPr="005A2F81">
        <w:rPr>
          <w:rtl/>
        </w:rPr>
        <w:t>כי ההיסעים האלה נוסעים בלי בדיקה,</w:t>
      </w:r>
      <w:r w:rsidR="005A3E84">
        <w:rPr>
          <w:rtl/>
        </w:rPr>
        <w:t xml:space="preserve"> </w:t>
      </w:r>
      <w:r w:rsidRPr="005A2F81">
        <w:rPr>
          <w:rtl/>
        </w:rPr>
        <w:t>ההיסעים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יוצאים</w:t>
      </w:r>
      <w:r w:rsidR="005A3E84">
        <w:rPr>
          <w:rtl/>
        </w:rPr>
        <w:t xml:space="preserve"> </w:t>
      </w:r>
      <w:r w:rsidRPr="005A2F81">
        <w:rPr>
          <w:rtl/>
        </w:rPr>
        <w:t>גם כאשר יש הנחיות אבל אין פיקוח. אבל עד שתקרה תאונה, חס</w:t>
      </w:r>
      <w:r w:rsidR="005A3E84">
        <w:rPr>
          <w:rtl/>
        </w:rPr>
        <w:t xml:space="preserve"> </w:t>
      </w:r>
      <w:r w:rsidRPr="005A2F81">
        <w:rPr>
          <w:rtl/>
        </w:rPr>
        <w:t>וחלילה,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רכב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רשות</w:t>
      </w:r>
      <w:r w:rsidR="005A3E84">
        <w:rPr>
          <w:rtl/>
        </w:rPr>
        <w:t xml:space="preserve"> </w:t>
      </w:r>
      <w:r w:rsidRPr="005A2F81">
        <w:rPr>
          <w:rtl/>
        </w:rPr>
        <w:t>מקומית,</w:t>
      </w:r>
      <w:r w:rsidR="005A3E84">
        <w:rPr>
          <w:rtl/>
        </w:rPr>
        <w:t xml:space="preserve"> </w:t>
      </w:r>
      <w:r w:rsidRPr="005A2F81">
        <w:rPr>
          <w:rtl/>
        </w:rPr>
        <w:t>אז</w:t>
      </w:r>
      <w:r w:rsidR="005A3E84">
        <w:rPr>
          <w:rtl/>
        </w:rPr>
        <w:t xml:space="preserve"> </w:t>
      </w:r>
      <w:r w:rsidRPr="005A2F81">
        <w:rPr>
          <w:rtl/>
        </w:rPr>
        <w:t>תקום</w:t>
      </w:r>
      <w:r w:rsidR="005A3E84">
        <w:rPr>
          <w:rtl/>
        </w:rPr>
        <w:t xml:space="preserve"> </w:t>
      </w:r>
      <w:r w:rsidRPr="005A2F81">
        <w:rPr>
          <w:rtl/>
        </w:rPr>
        <w:t>צעקה,</w:t>
      </w:r>
      <w:r w:rsidR="005A3E84">
        <w:rPr>
          <w:rtl/>
        </w:rPr>
        <w:t xml:space="preserve"> </w:t>
      </w:r>
      <w:r w:rsidRPr="005A2F81">
        <w:rPr>
          <w:rtl/>
        </w:rPr>
        <w:t>כמו שהיתה לאחר התאונה עם</w:t>
      </w:r>
      <w:r w:rsidR="005A3E84">
        <w:rPr>
          <w:rtl/>
        </w:rPr>
        <w:t xml:space="preserve"> </w:t>
      </w:r>
      <w:r w:rsidRPr="005A2F81">
        <w:rPr>
          <w:rtl/>
        </w:rPr>
        <w:t>האוטובוס.</w:t>
      </w:r>
      <w:r w:rsidR="005A3E84">
        <w:rPr>
          <w:rtl/>
        </w:rPr>
        <w:t xml:space="preserve"> </w:t>
      </w:r>
      <w:r w:rsidRPr="005A2F81">
        <w:rPr>
          <w:rtl/>
        </w:rPr>
        <w:t>אני בא משם.</w:t>
      </w:r>
      <w:r w:rsidR="005A3E84">
        <w:rPr>
          <w:rtl/>
        </w:rPr>
        <w:t xml:space="preserve"> </w:t>
      </w:r>
      <w:r w:rsidRPr="005A2F81">
        <w:rPr>
          <w:rtl/>
        </w:rPr>
        <w:t>אני בא מהשלטון המקומי, ואני יודע את זה. לכן יש חשיבות</w:t>
      </w:r>
      <w:r w:rsidR="005A3E84">
        <w:rPr>
          <w:rtl/>
        </w:rPr>
        <w:t xml:space="preserve"> </w:t>
      </w:r>
      <w:r w:rsidRPr="005A2F81">
        <w:rPr>
          <w:rtl/>
        </w:rPr>
        <w:t>רבה להיכנס לתחום הזה של התחבורה ברשות המקומית.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 השני, ברשויות המקומיות מסיעים ילדים, היסעים של מערכות החינוך, היסעים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מוגבלים,</w:t>
      </w:r>
      <w:r w:rsidR="005A3E84">
        <w:rPr>
          <w:rtl/>
        </w:rPr>
        <w:t xml:space="preserve"> </w:t>
      </w:r>
      <w:r w:rsidRPr="005A2F81">
        <w:rPr>
          <w:rtl/>
        </w:rPr>
        <w:t>היסעים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שמסיעים</w:t>
      </w:r>
      <w:r w:rsidR="005A3E84">
        <w:rPr>
          <w:rtl/>
        </w:rPr>
        <w:t xml:space="preserve"> </w:t>
      </w:r>
      <w:r w:rsidRPr="005A2F81">
        <w:rPr>
          <w:rtl/>
        </w:rPr>
        <w:t>לכל</w:t>
      </w:r>
      <w:r w:rsidR="005A3E84">
        <w:rPr>
          <w:rtl/>
        </w:rPr>
        <w:t xml:space="preserve"> </w:t>
      </w:r>
      <w:r w:rsidRPr="005A2F81">
        <w:rPr>
          <w:rtl/>
        </w:rPr>
        <w:t>מיני ערים, ואז יוצא מכרז</w:t>
      </w:r>
      <w:r w:rsidR="005A3E84">
        <w:rPr>
          <w:rtl/>
        </w:rPr>
        <w:t xml:space="preserve"> </w:t>
      </w:r>
      <w:r w:rsidRPr="005A2F81">
        <w:rPr>
          <w:rtl/>
        </w:rPr>
        <w:t>להיסעים.</w:t>
      </w:r>
      <w:r w:rsidR="005A3E84">
        <w:rPr>
          <w:rtl/>
        </w:rPr>
        <w:t xml:space="preserve"> </w:t>
      </w:r>
      <w:r w:rsidRPr="005A2F81">
        <w:rPr>
          <w:rtl/>
        </w:rPr>
        <w:t>במכרז</w:t>
      </w:r>
      <w:r w:rsidR="005A3E84">
        <w:rPr>
          <w:rtl/>
        </w:rPr>
        <w:t xml:space="preserve"> </w:t>
      </w:r>
      <w:r w:rsidRPr="005A2F81">
        <w:rPr>
          <w:rtl/>
        </w:rPr>
        <w:t>הזה אתה לומד להכיר שהרשות המקומית לוקחת את המחיר הזול ביותר.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לתומי</w:t>
      </w:r>
      <w:r w:rsidR="005A3E84">
        <w:rPr>
          <w:rtl/>
        </w:rPr>
        <w:t xml:space="preserve"> </w:t>
      </w:r>
      <w:r w:rsidRPr="005A2F81">
        <w:rPr>
          <w:rtl/>
        </w:rPr>
        <w:t>בדקתי כמה מכרזים כאלה של היסעים ברשויות מקומיות. אוי ואבוי אם תראה</w:t>
      </w:r>
      <w:r w:rsidR="005A3E84">
        <w:rPr>
          <w:rtl/>
        </w:rPr>
        <w:t xml:space="preserve"> </w:t>
      </w:r>
      <w:r w:rsidRPr="005A2F81">
        <w:rPr>
          <w:rtl/>
        </w:rPr>
        <w:t>כיצד</w:t>
      </w:r>
      <w:r w:rsidR="005A3E84">
        <w:rPr>
          <w:rtl/>
        </w:rPr>
        <w:t xml:space="preserve"> </w:t>
      </w:r>
      <w:r w:rsidRPr="005A2F81">
        <w:rPr>
          <w:rtl/>
        </w:rPr>
        <w:t>רכב</w:t>
      </w:r>
      <w:r w:rsidR="005A3E84">
        <w:rPr>
          <w:rtl/>
        </w:rPr>
        <w:t xml:space="preserve"> </w:t>
      </w:r>
      <w:r w:rsidRPr="005A2F81">
        <w:rPr>
          <w:rtl/>
        </w:rPr>
        <w:t>מסיע</w:t>
      </w:r>
      <w:r w:rsidR="005A3E84">
        <w:rPr>
          <w:rtl/>
        </w:rPr>
        <w:t xml:space="preserve"> </w:t>
      </w:r>
      <w:r w:rsidRPr="005A2F81">
        <w:rPr>
          <w:rtl/>
        </w:rPr>
        <w:t>נכים</w:t>
      </w:r>
      <w:r w:rsidR="005A3E84">
        <w:rPr>
          <w:rtl/>
        </w:rPr>
        <w:t xml:space="preserve"> </w:t>
      </w:r>
      <w:r w:rsidRPr="005A2F81">
        <w:rPr>
          <w:rtl/>
        </w:rPr>
        <w:t>לבית</w:t>
      </w:r>
      <w:r w:rsidR="005A3E84">
        <w:rPr>
          <w:rtl/>
        </w:rPr>
        <w:t>-</w:t>
      </w:r>
      <w:r w:rsidRPr="005A2F81">
        <w:rPr>
          <w:rtl/>
        </w:rPr>
        <w:t xml:space="preserve">ספר </w:t>
      </w:r>
      <w:r w:rsidR="005A3E84">
        <w:rPr>
          <w:rtl/>
        </w:rPr>
        <w:t>–</w:t>
      </w:r>
      <w:r w:rsidRPr="005A2F81">
        <w:rPr>
          <w:rtl/>
        </w:rPr>
        <w:t xml:space="preserve"> מי מסיע, איך מסיעים, איזו קבוצה יכולה להשתתף</w:t>
      </w:r>
      <w:r w:rsidR="005A3E84">
        <w:rPr>
          <w:rtl/>
        </w:rPr>
        <w:t xml:space="preserve"> </w:t>
      </w:r>
      <w:r w:rsidRPr="005A2F81">
        <w:rPr>
          <w:rtl/>
        </w:rPr>
        <w:t>במכרז.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צורך</w:t>
      </w:r>
      <w:r w:rsidR="005A3E84">
        <w:rPr>
          <w:rtl/>
        </w:rPr>
        <w:t xml:space="preserve"> </w:t>
      </w:r>
      <w:r w:rsidRPr="005A2F81">
        <w:rPr>
          <w:rtl/>
        </w:rPr>
        <w:t>להוציא הנחיה לפני שחס וחלילה אותם ילדים יימצאו בסיכון גדול מאוד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אותן</w:t>
      </w:r>
      <w:r w:rsidR="005A3E84">
        <w:rPr>
          <w:rtl/>
        </w:rPr>
        <w:t xml:space="preserve"> </w:t>
      </w:r>
      <w:r w:rsidRPr="005A2F81">
        <w:rPr>
          <w:rtl/>
        </w:rPr>
        <w:t>חברות</w:t>
      </w:r>
      <w:r w:rsidR="005A3E84">
        <w:rPr>
          <w:rtl/>
        </w:rPr>
        <w:t xml:space="preserve"> </w:t>
      </w:r>
      <w:r w:rsidRPr="005A2F81">
        <w:rPr>
          <w:rtl/>
        </w:rPr>
        <w:t>שמשתתפות במכרזים.</w:t>
      </w:r>
      <w:r w:rsidR="005A3E84">
        <w:rPr>
          <w:rtl/>
        </w:rPr>
        <w:t xml:space="preserve"> </w:t>
      </w:r>
      <w:r w:rsidRPr="005A2F81">
        <w:rPr>
          <w:rtl/>
        </w:rPr>
        <w:t>לא משתתפת חברה גדולה, אלא כל אחד מקים איזו</w:t>
      </w:r>
      <w:r w:rsidR="005A3E84">
        <w:rPr>
          <w:rtl/>
        </w:rPr>
        <w:t xml:space="preserve"> </w:t>
      </w:r>
      <w:r w:rsidRPr="005A2F81">
        <w:rPr>
          <w:rtl/>
        </w:rPr>
        <w:t>חברה,</w:t>
      </w:r>
      <w:r w:rsidR="005A3E84">
        <w:rPr>
          <w:rtl/>
        </w:rPr>
        <w:t xml:space="preserve"> </w:t>
      </w:r>
      <w:r w:rsidRPr="005A2F81">
        <w:rPr>
          <w:rtl/>
        </w:rPr>
        <w:t>ולמחרת בבוקר הוא יכול להשתתף במכרז ולהסיע ילדים נכים למוסדות חינוך, בלי</w:t>
      </w:r>
      <w:r w:rsidR="005A3E84">
        <w:rPr>
          <w:rtl/>
        </w:rPr>
        <w:t xml:space="preserve"> </w:t>
      </w:r>
      <w:r w:rsidRPr="005A2F81">
        <w:rPr>
          <w:rtl/>
        </w:rPr>
        <w:t>שאף אחד יפקח בכלל על הרכבים.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יושבים</w:t>
      </w:r>
      <w:r w:rsidR="005A3E84">
        <w:rPr>
          <w:rtl/>
        </w:rPr>
        <w:t xml:space="preserve"> </w:t>
      </w:r>
      <w:r w:rsidRPr="005A2F81">
        <w:rPr>
          <w:rtl/>
        </w:rPr>
        <w:t>כאן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מש"ס. ההיסעים שמסיעים את ילדי ש"ס לאותם מוסדות חינוך </w:t>
      </w:r>
      <w:r w:rsidR="005A3E84">
        <w:rPr>
          <w:rtl/>
        </w:rPr>
        <w:t xml:space="preserve">– </w:t>
      </w:r>
      <w:r w:rsidRPr="005A2F81">
        <w:rPr>
          <w:rtl/>
        </w:rPr>
        <w:t>אתם</w:t>
      </w:r>
      <w:r w:rsidR="005A3E84">
        <w:rPr>
          <w:rtl/>
        </w:rPr>
        <w:t xml:space="preserve"> </w:t>
      </w:r>
      <w:r w:rsidRPr="005A2F81">
        <w:rPr>
          <w:rtl/>
        </w:rPr>
        <w:t>חייבים לבדוק. תבדקו מי מסיע אותם, איזו מערכת היסעים יש. אני אומר לכם שהיא</w:t>
      </w:r>
      <w:r w:rsidR="005A3E84">
        <w:rPr>
          <w:rtl/>
        </w:rPr>
        <w:t xml:space="preserve"> </w:t>
      </w:r>
      <w:r w:rsidRPr="005A2F81">
        <w:rPr>
          <w:rtl/>
        </w:rPr>
        <w:t>לקויה</w:t>
      </w:r>
      <w:r w:rsidR="005A3E84">
        <w:rPr>
          <w:rtl/>
        </w:rPr>
        <w:t xml:space="preserve"> </w:t>
      </w:r>
      <w:r w:rsidRPr="005A2F81">
        <w:rPr>
          <w:rtl/>
        </w:rPr>
        <w:t>בצורה</w:t>
      </w:r>
      <w:r w:rsidR="005A3E84">
        <w:rPr>
          <w:rtl/>
        </w:rPr>
        <w:t xml:space="preserve"> </w:t>
      </w:r>
      <w:r w:rsidRPr="005A2F81">
        <w:rPr>
          <w:rtl/>
        </w:rPr>
        <w:t>מחפירה.</w:t>
      </w:r>
      <w:r w:rsidR="005A3E84">
        <w:rPr>
          <w:rtl/>
        </w:rPr>
        <w:t xml:space="preserve"> </w:t>
      </w:r>
      <w:r w:rsidRPr="005A2F81">
        <w:rPr>
          <w:rtl/>
        </w:rPr>
        <w:t>ומי</w:t>
      </w:r>
      <w:r w:rsidR="005A3E84">
        <w:rPr>
          <w:rtl/>
        </w:rPr>
        <w:t xml:space="preserve"> </w:t>
      </w:r>
      <w:r w:rsidRPr="005A2F81">
        <w:rPr>
          <w:rtl/>
        </w:rPr>
        <w:t>מסיע אותם? כל מיני קבלנים למיניהם, ואין אפילו איזו</w:t>
      </w:r>
      <w:r w:rsidR="005A3E84">
        <w:rPr>
          <w:rtl/>
        </w:rPr>
        <w:t xml:space="preserve"> </w:t>
      </w:r>
      <w:r w:rsidRPr="005A2F81">
        <w:rPr>
          <w:rtl/>
        </w:rPr>
        <w:t>הנחיה מי מסיע, איך מסיעים, איזו חברה, אם נבדקה.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נסים זאב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הפיקוח צריך להיות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מקסים לוי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בינתיים הרשת מסיעה אותם.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נסים זאב (ש"ס):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מקסים לוי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לא,</w:t>
      </w:r>
      <w:r w:rsidR="005A3E84">
        <w:rPr>
          <w:rtl/>
        </w:rPr>
        <w:t xml:space="preserve"> </w:t>
      </w:r>
      <w:r w:rsidRPr="005A2F81">
        <w:rPr>
          <w:rtl/>
        </w:rPr>
        <w:t>הם לא מוכרים. אתה יודע שיש מוסדות חינוך שלא מוכרים בגלל הקמתם, ותיכף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לוקחים קבלן כלשהו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מקסים לוי, נא לסיים. היתה כאן טעות, יש לך רק שלוש דקות.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מקסים לוי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לכן,</w:t>
      </w:r>
      <w:r w:rsidR="005A3E84">
        <w:rPr>
          <w:rtl/>
        </w:rPr>
        <w:t xml:space="preserve"> </w:t>
      </w:r>
      <w:r w:rsidRPr="005A2F81">
        <w:rPr>
          <w:rtl/>
        </w:rPr>
        <w:t>אדוני השר, אני מציע לך בנקודה הזאת להקים צוות יחד עם השלטון המקומי,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להיערך</w:t>
      </w:r>
      <w:r w:rsidR="005A3E84">
        <w:rPr>
          <w:rtl/>
        </w:rPr>
        <w:t xml:space="preserve"> </w:t>
      </w:r>
      <w:r w:rsidRPr="005A2F81">
        <w:rPr>
          <w:rtl/>
        </w:rPr>
        <w:t>לקראת מה שיקרה מחר. אני אומר לך, שיש חשש גדול מאוד שרק אחרי שתקרה</w:t>
      </w:r>
      <w:r w:rsidR="005A3E84">
        <w:rPr>
          <w:rtl/>
        </w:rPr>
        <w:t xml:space="preserve"> </w:t>
      </w:r>
      <w:r w:rsidRPr="005A2F81">
        <w:rPr>
          <w:rtl/>
        </w:rPr>
        <w:t>חס וחלילה תאונה נתעורר כולנו בבית הזה. זאת הסכנה שאני מעיר לגביה ואני מודע לה,</w:t>
      </w:r>
      <w:r w:rsidR="005A3E84">
        <w:rPr>
          <w:rtl/>
        </w:rPr>
        <w:t xml:space="preserve"> </w:t>
      </w:r>
      <w:r w:rsidRPr="005A2F81">
        <w:rPr>
          <w:rtl/>
        </w:rPr>
        <w:t>ואם אתה תבדוק, אתה תראה את חומרתה.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תם</w:t>
      </w:r>
      <w:r w:rsidR="005A3E84">
        <w:rPr>
          <w:rtl/>
        </w:rPr>
        <w:t xml:space="preserve"> </w:t>
      </w:r>
      <w:r w:rsidRPr="005A2F81">
        <w:rPr>
          <w:rtl/>
        </w:rPr>
        <w:t>הדיון</w:t>
      </w:r>
      <w:r w:rsidR="005A3E84">
        <w:rPr>
          <w:rtl/>
        </w:rPr>
        <w:t xml:space="preserve"> </w:t>
      </w:r>
      <w:r w:rsidRPr="005A2F81">
        <w:rPr>
          <w:rtl/>
        </w:rPr>
        <w:t>בנושא</w:t>
      </w:r>
      <w:r w:rsidR="005A3E84">
        <w:rPr>
          <w:rtl/>
        </w:rPr>
        <w:t xml:space="preserve"> </w:t>
      </w:r>
      <w:r w:rsidRPr="005A2F81">
        <w:rPr>
          <w:rtl/>
        </w:rPr>
        <w:t>הקטל</w:t>
      </w:r>
      <w:r w:rsidR="005A3E84">
        <w:rPr>
          <w:rtl/>
        </w:rPr>
        <w:t xml:space="preserve"> </w:t>
      </w:r>
      <w:r w:rsidRPr="005A2F81">
        <w:rPr>
          <w:rtl/>
        </w:rPr>
        <w:t>בדרכים. סיכום הדיון וההצבעה</w:t>
      </w:r>
      <w:r w:rsidR="005A3E84">
        <w:rPr>
          <w:rtl/>
        </w:rPr>
        <w:t xml:space="preserve"> </w:t>
      </w:r>
      <w:r w:rsidRPr="005A2F81">
        <w:rPr>
          <w:rtl/>
        </w:rPr>
        <w:t>יתקיימו בעזרת השם מחר, יום ד'.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1"/>
        <w:rPr>
          <w:rtl/>
        </w:rPr>
      </w:pPr>
      <w:bookmarkStart w:id="3" w:name="_Toc448738030"/>
      <w:r w:rsidRPr="005A3E84">
        <w:rPr>
          <w:rtl/>
        </w:rPr>
        <w:t>מסמכים שהונחו על שולחן הכנסת</w:t>
      </w:r>
      <w:bookmarkEnd w:id="3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הודעה לסגנית מזכיר הכנסת.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סגנית מזכיר הכנסת ש' כרם: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ברשות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הנני</w:t>
      </w:r>
      <w:r w:rsidR="005A3E84">
        <w:rPr>
          <w:rtl/>
        </w:rPr>
        <w:t xml:space="preserve"> </w:t>
      </w:r>
      <w:r w:rsidRPr="005A2F81">
        <w:rPr>
          <w:rtl/>
        </w:rPr>
        <w:t>מתכבדת להודיע כי הונחה היום על שולחן הכנסת החלטת</w:t>
      </w:r>
      <w:r w:rsidR="005A3E84">
        <w:rPr>
          <w:rtl/>
        </w:rPr>
        <w:t xml:space="preserve"> </w:t>
      </w:r>
      <w:r w:rsidRPr="005A2F81">
        <w:rPr>
          <w:rtl/>
        </w:rPr>
        <w:t>ועדת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מהיום,</w:t>
      </w:r>
      <w:r w:rsidR="005A3E84">
        <w:rPr>
          <w:rtl/>
        </w:rPr>
        <w:t xml:space="preserve"> </w:t>
      </w:r>
      <w:r w:rsidRPr="005A2F81">
        <w:rPr>
          <w:rtl/>
        </w:rPr>
        <w:t>במסגרת</w:t>
      </w:r>
      <w:r w:rsidR="005A3E84">
        <w:rPr>
          <w:rtl/>
        </w:rPr>
        <w:t xml:space="preserve"> </w:t>
      </w:r>
      <w:r w:rsidRPr="005A2F81">
        <w:rPr>
          <w:rtl/>
        </w:rPr>
        <w:t>חוק</w:t>
      </w:r>
      <w:r w:rsidR="005A3E84">
        <w:rPr>
          <w:rtl/>
        </w:rPr>
        <w:t xml:space="preserve"> </w:t>
      </w:r>
      <w:r w:rsidRPr="005A2F81">
        <w:rPr>
          <w:rtl/>
        </w:rPr>
        <w:t>הבחירות</w:t>
      </w:r>
      <w:r w:rsidR="005A3E84">
        <w:rPr>
          <w:rtl/>
        </w:rPr>
        <w:t xml:space="preserve"> </w:t>
      </w:r>
      <w:r w:rsidRPr="005A2F81">
        <w:rPr>
          <w:rtl/>
        </w:rPr>
        <w:t>לכנסת</w:t>
      </w:r>
      <w:r w:rsidR="005A3E84">
        <w:rPr>
          <w:rtl/>
        </w:rPr>
        <w:t xml:space="preserve"> </w:t>
      </w:r>
      <w:r w:rsidRPr="005A2F81">
        <w:rPr>
          <w:rtl/>
        </w:rPr>
        <w:t>ולראש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[נוסח משולב],</w:t>
      </w:r>
      <w:r w:rsidR="005A3E84">
        <w:rPr>
          <w:rtl/>
        </w:rPr>
        <w:t xml:space="preserve"> </w:t>
      </w:r>
      <w:r w:rsidRPr="005A2F81">
        <w:rPr>
          <w:rtl/>
        </w:rPr>
        <w:t>התשכ"ט</w:t>
      </w:r>
      <w:r w:rsidR="005A3E84">
        <w:rPr>
          <w:rtl/>
        </w:rPr>
        <w:t>–</w:t>
      </w:r>
      <w:r w:rsidRPr="005A2F81">
        <w:rPr>
          <w:rtl/>
        </w:rPr>
        <w:t>1969:</w:t>
      </w:r>
      <w:r w:rsidR="005A3E84">
        <w:rPr>
          <w:rtl/>
        </w:rPr>
        <w:t xml:space="preserve"> </w:t>
      </w:r>
      <w:r w:rsidRPr="005A2F81">
        <w:rPr>
          <w:rtl/>
        </w:rPr>
        <w:t>אישור</w:t>
      </w:r>
      <w:r w:rsidR="005A3E84">
        <w:rPr>
          <w:rtl/>
        </w:rPr>
        <w:t xml:space="preserve"> </w:t>
      </w:r>
      <w:r w:rsidRPr="005A2F81">
        <w:rPr>
          <w:rtl/>
        </w:rPr>
        <w:t>שינויים</w:t>
      </w:r>
      <w:r w:rsidR="005A3E84">
        <w:rPr>
          <w:rtl/>
        </w:rPr>
        <w:t xml:space="preserve"> </w:t>
      </w:r>
      <w:r w:rsidRPr="005A2F81">
        <w:rPr>
          <w:rtl/>
        </w:rPr>
        <w:t>בהרכב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הסיעתי של הכנסת. סיעת בל"ד </w:t>
      </w:r>
      <w:r w:rsidR="005A3E84">
        <w:rPr>
          <w:rtl/>
        </w:rPr>
        <w:t>–</w:t>
      </w:r>
      <w:r w:rsidRPr="005A2F81">
        <w:rPr>
          <w:rtl/>
        </w:rPr>
        <w:t xml:space="preserve"> ברית לאומית</w:t>
      </w:r>
      <w:r w:rsidR="005A3E84">
        <w:rPr>
          <w:rtl/>
        </w:rPr>
        <w:t xml:space="preserve"> </w:t>
      </w:r>
      <w:r w:rsidRPr="005A2F81">
        <w:rPr>
          <w:rtl/>
        </w:rPr>
        <w:t>דמוקרטית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התפלגה לשתי סיעות:</w:t>
      </w:r>
      <w:r w:rsidR="005A3E84">
        <w:rPr>
          <w:rtl/>
        </w:rPr>
        <w:t xml:space="preserve"> </w:t>
      </w:r>
      <w:r w:rsidRPr="005A2F81">
        <w:rPr>
          <w:rtl/>
        </w:rPr>
        <w:t xml:space="preserve">סיעת בל"ד וסיעת תע"ל </w:t>
      </w:r>
      <w:r w:rsidR="005A3E84">
        <w:rPr>
          <w:rtl/>
        </w:rPr>
        <w:t>–</w:t>
      </w:r>
      <w:r w:rsidRPr="005A2F81">
        <w:rPr>
          <w:rtl/>
        </w:rPr>
        <w:t xml:space="preserve"> התנועה הערבית להתחדשות.</w:t>
      </w:r>
      <w:r w:rsidR="005A3E84">
        <w:rPr>
          <w:rtl/>
        </w:rPr>
        <w:t xml:space="preserve"> </w:t>
      </w: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1"/>
        <w:rPr>
          <w:rtl/>
        </w:rPr>
      </w:pPr>
      <w:bookmarkStart w:id="4" w:name="_Toc448738031"/>
      <w:r w:rsidRPr="005A3E84">
        <w:rPr>
          <w:rtl/>
        </w:rPr>
        <w:t>הצעות לסדר</w:t>
      </w:r>
      <w:r>
        <w:rPr>
          <w:rtl/>
        </w:rPr>
        <w:t>-</w:t>
      </w:r>
      <w:r w:rsidRPr="005A3E84">
        <w:rPr>
          <w:rtl/>
        </w:rPr>
        <w:t>היום</w:t>
      </w:r>
      <w:bookmarkEnd w:id="4"/>
    </w:p>
    <w:p w:rsidR="005A3E84" w:rsidRPr="005A3E84" w:rsidRDefault="005A3E84" w:rsidP="005A3E84">
      <w:pPr>
        <w:pStyle w:val="1"/>
        <w:rPr>
          <w:rtl/>
        </w:rPr>
      </w:pPr>
      <w:bookmarkStart w:id="5" w:name="_Toc448738032"/>
      <w:r w:rsidRPr="005A3E84">
        <w:rPr>
          <w:rtl/>
        </w:rPr>
        <w:t>מוקדי השמירה שמפעיל צה"ל ביש"ע</w:t>
      </w:r>
      <w:bookmarkEnd w:id="5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 אנחנו עוברים לנושא הבא בסדר</w:t>
      </w:r>
      <w:r w:rsidR="005A3E84">
        <w:rPr>
          <w:rtl/>
        </w:rPr>
        <w:t>-</w:t>
      </w:r>
      <w:r w:rsidRPr="005A2F81">
        <w:rPr>
          <w:rtl/>
        </w:rPr>
        <w:t>היום, להצעות לסדר</w:t>
      </w:r>
      <w:r w:rsidR="005A3E84">
        <w:rPr>
          <w:rtl/>
        </w:rPr>
        <w:t>-</w:t>
      </w:r>
      <w:r w:rsidRPr="005A2F81">
        <w:rPr>
          <w:rtl/>
        </w:rPr>
        <w:t>היום מס' 1205,</w:t>
      </w:r>
      <w:r w:rsidR="005A3E84">
        <w:rPr>
          <w:rtl/>
        </w:rPr>
        <w:t xml:space="preserve"> </w:t>
      </w:r>
      <w:r w:rsidRPr="005A2F81">
        <w:rPr>
          <w:rtl/>
        </w:rPr>
        <w:t>1229</w:t>
      </w:r>
      <w:r w:rsidR="005A3E84">
        <w:rPr>
          <w:rtl/>
        </w:rPr>
        <w:t xml:space="preserve"> </w:t>
      </w:r>
      <w:r w:rsidRPr="005A2F81">
        <w:rPr>
          <w:rtl/>
        </w:rPr>
        <w:t>ו</w:t>
      </w:r>
      <w:r w:rsidR="005A3E84">
        <w:rPr>
          <w:rtl/>
        </w:rPr>
        <w:t>-</w:t>
      </w:r>
      <w:r w:rsidRPr="005A2F81">
        <w:rPr>
          <w:rtl/>
        </w:rPr>
        <w:t>1266:</w:t>
      </w:r>
      <w:r w:rsidR="005A3E84">
        <w:rPr>
          <w:rtl/>
        </w:rPr>
        <w:t xml:space="preserve"> </w:t>
      </w:r>
      <w:r w:rsidRPr="005A2F81">
        <w:rPr>
          <w:rtl/>
        </w:rPr>
        <w:t>מוקדי</w:t>
      </w:r>
      <w:r w:rsidR="005A3E84">
        <w:rPr>
          <w:rtl/>
        </w:rPr>
        <w:t xml:space="preserve"> </w:t>
      </w:r>
      <w:r w:rsidRPr="005A2F81">
        <w:rPr>
          <w:rtl/>
        </w:rPr>
        <w:t>השמירה שמפעיל צה"ל ביש"ע. חברת הכנסת לימור לבנת תפתח את</w:t>
      </w:r>
      <w:r w:rsidR="005A3E84">
        <w:rPr>
          <w:rtl/>
        </w:rPr>
        <w:t xml:space="preserve"> </w:t>
      </w:r>
      <w:r w:rsidRPr="005A2F81">
        <w:rPr>
          <w:rtl/>
        </w:rPr>
        <w:t>הדיון,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חברי הכנסת, ההצעה שאני הגשתי ואני עומדת לדבר עליה בעניין</w:t>
      </w:r>
      <w:r w:rsidR="005A3E84">
        <w:rPr>
          <w:rtl/>
        </w:rPr>
        <w:t xml:space="preserve"> </w:t>
      </w:r>
      <w:r w:rsidRPr="005A2F81">
        <w:rPr>
          <w:rtl/>
        </w:rPr>
        <w:t>המוקדים</w:t>
      </w:r>
      <w:r w:rsidR="005A3E84">
        <w:rPr>
          <w:rtl/>
        </w:rPr>
        <w:t xml:space="preserve"> </w:t>
      </w:r>
      <w:r w:rsidRPr="005A2F81">
        <w:rPr>
          <w:rtl/>
        </w:rPr>
        <w:t>הצבאיים ביש"ע, היא הצעה דחופה לסדר</w:t>
      </w:r>
      <w:r w:rsidR="005A3E84">
        <w:rPr>
          <w:rtl/>
        </w:rPr>
        <w:t>-</w:t>
      </w:r>
      <w:r w:rsidRPr="005A2F81">
        <w:rPr>
          <w:rtl/>
        </w:rPr>
        <w:t>היום, שהוגשה כבר לפני שבועות אחדים</w:t>
      </w:r>
      <w:r w:rsidR="005A3E84">
        <w:rPr>
          <w:rtl/>
        </w:rPr>
        <w:t xml:space="preserve"> </w:t>
      </w:r>
      <w:r w:rsidRPr="005A2F81">
        <w:rPr>
          <w:rtl/>
        </w:rPr>
        <w:t>ולצערי</w:t>
      </w:r>
      <w:r w:rsidR="005A3E84">
        <w:rPr>
          <w:rtl/>
        </w:rPr>
        <w:t xml:space="preserve"> </w:t>
      </w:r>
      <w:r w:rsidRPr="005A2F81">
        <w:rPr>
          <w:rtl/>
        </w:rPr>
        <w:t>הדיון</w:t>
      </w:r>
      <w:r w:rsidR="005A3E84">
        <w:rPr>
          <w:rtl/>
        </w:rPr>
        <w:t xml:space="preserve"> </w:t>
      </w:r>
      <w:r w:rsidRPr="005A2F81">
        <w:rPr>
          <w:rtl/>
        </w:rPr>
        <w:t>בה,</w:t>
      </w:r>
      <w:r w:rsidR="005A3E84">
        <w:rPr>
          <w:rtl/>
        </w:rPr>
        <w:t xml:space="preserve"> </w:t>
      </w:r>
      <w:r w:rsidRPr="005A2F81">
        <w:rPr>
          <w:rtl/>
        </w:rPr>
        <w:t>מסיבות</w:t>
      </w:r>
      <w:r w:rsidR="005A3E84">
        <w:rPr>
          <w:rtl/>
        </w:rPr>
        <w:t xml:space="preserve"> </w:t>
      </w:r>
      <w:r w:rsidRPr="005A2F81">
        <w:rPr>
          <w:rtl/>
        </w:rPr>
        <w:t>שונות, נדחה ונדחה, ואנחנו עומדים כמעט בדקה התשעים,</w:t>
      </w:r>
      <w:r w:rsidR="005A3E84">
        <w:rPr>
          <w:rtl/>
        </w:rPr>
        <w:t xml:space="preserve"> </w:t>
      </w:r>
      <w:r w:rsidRPr="005A2F81">
        <w:rPr>
          <w:rtl/>
        </w:rPr>
        <w:t>ולכן אני מקווה מאוד, שסגן השר אפרים סנה, אשר ישיב עוד מעט על ההצעות לסדר</w:t>
      </w:r>
      <w:r w:rsidR="005A3E84">
        <w:rPr>
          <w:rtl/>
        </w:rPr>
        <w:t>-</w:t>
      </w:r>
      <w:r w:rsidRPr="005A2F81">
        <w:rPr>
          <w:rtl/>
        </w:rPr>
        <w:t>היום,</w:t>
      </w:r>
      <w:r w:rsidR="005A3E84">
        <w:rPr>
          <w:rtl/>
        </w:rPr>
        <w:t xml:space="preserve"> </w:t>
      </w:r>
      <w:r w:rsidRPr="005A2F81">
        <w:rPr>
          <w:rtl/>
        </w:rPr>
        <w:t>יוכל להביא אתו איזו בשורה, שהדבר שאנחנו חוששים ממנו לא יקרה.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להבהיר</w:t>
      </w:r>
      <w:r w:rsidR="005A3E84">
        <w:rPr>
          <w:rtl/>
        </w:rPr>
        <w:t xml:space="preserve"> </w:t>
      </w:r>
      <w:r w:rsidRPr="005A2F81">
        <w:rPr>
          <w:rtl/>
        </w:rPr>
        <w:t>במה</w:t>
      </w:r>
      <w:r w:rsidR="005A3E84">
        <w:rPr>
          <w:rtl/>
        </w:rPr>
        <w:t xml:space="preserve"> </w:t>
      </w:r>
      <w:r w:rsidRPr="005A2F81">
        <w:rPr>
          <w:rtl/>
        </w:rPr>
        <w:t>מדובר.</w:t>
      </w:r>
      <w:r w:rsidR="005A3E84">
        <w:rPr>
          <w:rtl/>
        </w:rPr>
        <w:t xml:space="preserve"> </w:t>
      </w:r>
      <w:r w:rsidRPr="005A2F81">
        <w:rPr>
          <w:rtl/>
        </w:rPr>
        <w:t>בראשית האינתיפאדה הוקמו 11 מוקדים צבאיים</w:t>
      </w:r>
      <w:r w:rsidR="005A3E84">
        <w:rPr>
          <w:rtl/>
        </w:rPr>
        <w:t xml:space="preserve"> </w:t>
      </w:r>
      <w:r w:rsidRPr="005A2F81">
        <w:rPr>
          <w:rtl/>
        </w:rPr>
        <w:t>ביש"ע,</w:t>
      </w:r>
      <w:r w:rsidR="005A3E84">
        <w:rPr>
          <w:rtl/>
        </w:rPr>
        <w:t xml:space="preserve"> </w:t>
      </w:r>
      <w:r w:rsidRPr="005A2F81">
        <w:rPr>
          <w:rtl/>
        </w:rPr>
        <w:t>שמופעלים באמצעות כ</w:t>
      </w:r>
      <w:r w:rsidR="005A3E84">
        <w:rPr>
          <w:rtl/>
        </w:rPr>
        <w:t>-</w:t>
      </w:r>
      <w:r w:rsidRPr="005A2F81">
        <w:rPr>
          <w:rtl/>
        </w:rPr>
        <w:t>40 תקני מילואים של חיילים שהם תושבי האזור. הם נועדו</w:t>
      </w:r>
      <w:r w:rsidR="005A3E84">
        <w:rPr>
          <w:rtl/>
        </w:rPr>
        <w:t xml:space="preserve"> </w:t>
      </w:r>
      <w:r w:rsidRPr="005A2F81">
        <w:rPr>
          <w:rtl/>
        </w:rPr>
        <w:t>לתת</w:t>
      </w:r>
      <w:r w:rsidR="005A3E84">
        <w:rPr>
          <w:rtl/>
        </w:rPr>
        <w:t xml:space="preserve"> </w:t>
      </w:r>
      <w:r w:rsidRPr="005A2F81">
        <w:rPr>
          <w:rtl/>
        </w:rPr>
        <w:t>ביטחון</w:t>
      </w:r>
      <w:r w:rsidR="005A3E84">
        <w:rPr>
          <w:rtl/>
        </w:rPr>
        <w:t xml:space="preserve"> </w:t>
      </w:r>
      <w:r w:rsidRPr="005A2F81">
        <w:rPr>
          <w:rtl/>
        </w:rPr>
        <w:t>לקריאות</w:t>
      </w:r>
      <w:r w:rsidR="005A3E84">
        <w:rPr>
          <w:rtl/>
        </w:rPr>
        <w:t xml:space="preserve"> </w:t>
      </w:r>
      <w:r w:rsidRPr="005A2F81">
        <w:rPr>
          <w:rtl/>
        </w:rPr>
        <w:t>הרבות</w:t>
      </w:r>
      <w:r w:rsidR="005A3E84">
        <w:rPr>
          <w:rtl/>
        </w:rPr>
        <w:t xml:space="preserve"> </w:t>
      </w:r>
      <w:r w:rsidRPr="005A2F81">
        <w:rPr>
          <w:rtl/>
        </w:rPr>
        <w:t>של תושבים שנתקלו בבעיות ביטחון לאורך צירי התנועה.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המוקדים הללו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נא לא להפריע. אני לא רוצה לקרוא בשמות.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במוקדים</w:t>
      </w:r>
      <w:r w:rsidR="005A3E84">
        <w:rPr>
          <w:rtl/>
        </w:rPr>
        <w:t xml:space="preserve"> </w:t>
      </w:r>
      <w:r w:rsidRPr="005A2F81">
        <w:rPr>
          <w:rtl/>
        </w:rPr>
        <w:t>הללו</w:t>
      </w:r>
      <w:r w:rsidR="005A3E84">
        <w:rPr>
          <w:rtl/>
        </w:rPr>
        <w:t xml:space="preserve"> </w:t>
      </w:r>
      <w:r w:rsidRPr="005A2F81">
        <w:rPr>
          <w:rtl/>
        </w:rPr>
        <w:t>מתקבלות</w:t>
      </w:r>
      <w:r w:rsidR="005A3E84">
        <w:rPr>
          <w:rtl/>
        </w:rPr>
        <w:t xml:space="preserve"> </w:t>
      </w:r>
      <w:r w:rsidRPr="005A2F81">
        <w:rPr>
          <w:rtl/>
        </w:rPr>
        <w:t>כ</w:t>
      </w:r>
      <w:r w:rsidR="005A3E84">
        <w:rPr>
          <w:rtl/>
        </w:rPr>
        <w:t>-</w:t>
      </w:r>
      <w:r w:rsidRPr="005A2F81">
        <w:rPr>
          <w:rtl/>
        </w:rPr>
        <w:t>100,000</w:t>
      </w:r>
      <w:r w:rsidR="005A3E84">
        <w:rPr>
          <w:rtl/>
        </w:rPr>
        <w:t xml:space="preserve"> </w:t>
      </w:r>
      <w:r w:rsidRPr="005A2F81">
        <w:rPr>
          <w:rtl/>
        </w:rPr>
        <w:t>קריאות</w:t>
      </w:r>
      <w:r w:rsidR="005A3E84">
        <w:rPr>
          <w:rtl/>
        </w:rPr>
        <w:t xml:space="preserve"> </w:t>
      </w:r>
      <w:r w:rsidRPr="005A2F81">
        <w:rPr>
          <w:rtl/>
        </w:rPr>
        <w:t>שנתיות</w:t>
      </w:r>
      <w:r w:rsidR="005A3E84">
        <w:rPr>
          <w:rtl/>
        </w:rPr>
        <w:t xml:space="preserve"> </w:t>
      </w:r>
      <w:r w:rsidRPr="005A2F81">
        <w:rPr>
          <w:rtl/>
        </w:rPr>
        <w:t>מגופים</w:t>
      </w:r>
      <w:r w:rsidR="005A3E84">
        <w:rPr>
          <w:rtl/>
        </w:rPr>
        <w:t xml:space="preserve"> </w:t>
      </w:r>
      <w:r w:rsidRPr="005A2F81">
        <w:rPr>
          <w:rtl/>
        </w:rPr>
        <w:t>אזרחיים, לא רק</w:t>
      </w:r>
      <w:r w:rsidR="005A3E84">
        <w:rPr>
          <w:rtl/>
        </w:rPr>
        <w:t xml:space="preserve"> </w:t>
      </w:r>
      <w:r w:rsidRPr="005A2F81">
        <w:rPr>
          <w:rtl/>
        </w:rPr>
        <w:t>מתושבים,</w:t>
      </w:r>
      <w:r w:rsidR="005A3E84">
        <w:rPr>
          <w:rtl/>
        </w:rPr>
        <w:t xml:space="preserve"> </w:t>
      </w:r>
      <w:r w:rsidRPr="005A2F81">
        <w:rPr>
          <w:rtl/>
        </w:rPr>
        <w:t>אלא</w:t>
      </w:r>
      <w:r w:rsidR="005A3E84">
        <w:rPr>
          <w:rtl/>
        </w:rPr>
        <w:t xml:space="preserve"> </w:t>
      </w:r>
      <w:r w:rsidRPr="005A2F81">
        <w:rPr>
          <w:rtl/>
        </w:rPr>
        <w:t>מ"אגד",</w:t>
      </w:r>
      <w:r w:rsidR="005A3E84">
        <w:rPr>
          <w:rtl/>
        </w:rPr>
        <w:t xml:space="preserve"> </w:t>
      </w:r>
      <w:r w:rsidRPr="005A2F81">
        <w:rPr>
          <w:rtl/>
        </w:rPr>
        <w:t>מרשות</w:t>
      </w:r>
      <w:r w:rsidR="005A3E84">
        <w:rPr>
          <w:rtl/>
        </w:rPr>
        <w:t xml:space="preserve"> </w:t>
      </w:r>
      <w:r w:rsidRPr="005A2F81">
        <w:rPr>
          <w:rtl/>
        </w:rPr>
        <w:t>הדואר, מרכזי הביטחון ביישובים, מנהגי אוטובוס של</w:t>
      </w:r>
      <w:r w:rsidR="005A3E84">
        <w:rPr>
          <w:rtl/>
        </w:rPr>
        <w:t xml:space="preserve"> </w:t>
      </w:r>
      <w:r w:rsidRPr="005A2F81">
        <w:rPr>
          <w:rtl/>
        </w:rPr>
        <w:t>הסעות</w:t>
      </w:r>
      <w:r w:rsidR="005A3E84">
        <w:rPr>
          <w:rtl/>
        </w:rPr>
        <w:t xml:space="preserve"> </w:t>
      </w:r>
      <w:r w:rsidRPr="005A2F81">
        <w:rPr>
          <w:rtl/>
        </w:rPr>
        <w:t>תלמידים, מעובדי ועובדות מערכת החינוך והמועצות, מלחצני מצוקה של כל הגנים</w:t>
      </w:r>
      <w:r w:rsidR="005A3E84">
        <w:rPr>
          <w:rtl/>
        </w:rPr>
        <w:t xml:space="preserve"> </w:t>
      </w:r>
      <w:r w:rsidRPr="005A2F81">
        <w:rPr>
          <w:rtl/>
        </w:rPr>
        <w:t>ביישובים</w:t>
      </w:r>
      <w:r w:rsidR="005A3E84">
        <w:rPr>
          <w:rtl/>
        </w:rPr>
        <w:t xml:space="preserve"> </w:t>
      </w:r>
      <w:r w:rsidRPr="005A2F81">
        <w:rPr>
          <w:rtl/>
        </w:rPr>
        <w:t>ומ</w:t>
      </w:r>
      <w:r w:rsidR="005A3E84">
        <w:rPr>
          <w:rtl/>
        </w:rPr>
        <w:t>-</w:t>
      </w:r>
      <w:r w:rsidRPr="005A2F81">
        <w:rPr>
          <w:rtl/>
        </w:rPr>
        <w:t>400 מנויים שמחוברים למערכת איתור לוויינית וגם מתושבים שונים.</w:t>
      </w:r>
      <w:r w:rsidR="005A3E84">
        <w:rPr>
          <w:rtl/>
        </w:rPr>
        <w:t xml:space="preserve"> </w:t>
      </w:r>
      <w:r w:rsidRPr="005A2F81">
        <w:rPr>
          <w:rtl/>
        </w:rPr>
        <w:t>בסך</w:t>
      </w:r>
      <w:r w:rsidR="005A3E84">
        <w:rPr>
          <w:rtl/>
        </w:rPr>
        <w:t xml:space="preserve"> </w:t>
      </w:r>
      <w:r w:rsidRPr="005A2F81">
        <w:rPr>
          <w:rtl/>
        </w:rPr>
        <w:t>הכול, עשרות אלפי כלי רכב שנעים באזור הזה יום יום.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במוקד</w:t>
      </w:r>
      <w:r w:rsidR="005A3E84">
        <w:rPr>
          <w:rtl/>
        </w:rPr>
        <w:t xml:space="preserve"> </w:t>
      </w:r>
      <w:r w:rsidRPr="005A2F81">
        <w:rPr>
          <w:rtl/>
        </w:rPr>
        <w:t>יושבים</w:t>
      </w:r>
      <w:r w:rsidR="005A3E84">
        <w:rPr>
          <w:rtl/>
        </w:rPr>
        <w:t xml:space="preserve"> </w:t>
      </w:r>
      <w:r w:rsidRPr="005A2F81">
        <w:rPr>
          <w:rtl/>
        </w:rPr>
        <w:t>מוקדנים</w:t>
      </w:r>
      <w:r w:rsidR="005A3E84">
        <w:rPr>
          <w:rtl/>
        </w:rPr>
        <w:t xml:space="preserve"> </w:t>
      </w:r>
      <w:r w:rsidRPr="005A2F81">
        <w:rPr>
          <w:rtl/>
        </w:rPr>
        <w:t>שעברו</w:t>
      </w:r>
      <w:r w:rsidR="005A3E84">
        <w:rPr>
          <w:rtl/>
        </w:rPr>
        <w:t xml:space="preserve"> </w:t>
      </w:r>
      <w:r w:rsidRPr="005A2F81">
        <w:rPr>
          <w:rtl/>
        </w:rPr>
        <w:t>הכשרה</w:t>
      </w:r>
      <w:r w:rsidR="005A3E84">
        <w:rPr>
          <w:rtl/>
        </w:rPr>
        <w:t xml:space="preserve"> </w:t>
      </w:r>
      <w:r w:rsidRPr="005A2F81">
        <w:rPr>
          <w:rtl/>
        </w:rPr>
        <w:t>לכך,</w:t>
      </w:r>
      <w:r w:rsidR="005A3E84">
        <w:rPr>
          <w:rtl/>
        </w:rPr>
        <w:t xml:space="preserve"> </w:t>
      </w:r>
      <w:r w:rsidRPr="005A2F81">
        <w:rPr>
          <w:rtl/>
        </w:rPr>
        <w:t>והם מחוברים לכל גורמי הביטחון</w:t>
      </w:r>
      <w:r w:rsidR="005A3E84">
        <w:rPr>
          <w:rtl/>
        </w:rPr>
        <w:t xml:space="preserve"> </w:t>
      </w:r>
      <w:r w:rsidRPr="005A2F81">
        <w:rPr>
          <w:rtl/>
        </w:rPr>
        <w:t>לחילוץ</w:t>
      </w:r>
      <w:r w:rsidR="005A3E84">
        <w:rPr>
          <w:rtl/>
        </w:rPr>
        <w:t xml:space="preserve"> </w:t>
      </w:r>
      <w:r w:rsidRPr="005A2F81">
        <w:rPr>
          <w:rtl/>
        </w:rPr>
        <w:t>ולהצלה,</w:t>
      </w:r>
      <w:r w:rsidR="005A3E84">
        <w:rPr>
          <w:rtl/>
        </w:rPr>
        <w:t xml:space="preserve"> </w:t>
      </w:r>
      <w:r w:rsidRPr="005A2F81">
        <w:rPr>
          <w:rtl/>
        </w:rPr>
        <w:t>לרבות</w:t>
      </w:r>
      <w:r w:rsidR="005A3E84">
        <w:rPr>
          <w:rtl/>
        </w:rPr>
        <w:t xml:space="preserve"> </w:t>
      </w:r>
      <w:r w:rsidRPr="005A2F81">
        <w:rPr>
          <w:rtl/>
        </w:rPr>
        <w:t>היחידות</w:t>
      </w:r>
      <w:r w:rsidR="005A3E84">
        <w:rPr>
          <w:rtl/>
        </w:rPr>
        <w:t xml:space="preserve"> </w:t>
      </w:r>
      <w:r w:rsidRPr="005A2F81">
        <w:rPr>
          <w:rtl/>
        </w:rPr>
        <w:t>המרחביות של צה"ל, גורמי הרפואה של צה"ל, משטרת</w:t>
      </w:r>
      <w:r w:rsidR="005A3E84">
        <w:rPr>
          <w:rtl/>
        </w:rPr>
        <w:t xml:space="preserve"> </w:t>
      </w:r>
      <w:r w:rsidRPr="005A2F81">
        <w:rPr>
          <w:rtl/>
        </w:rPr>
        <w:t>ישראל, מגן</w:t>
      </w:r>
      <w:r w:rsidR="005A3E84">
        <w:rPr>
          <w:rtl/>
        </w:rPr>
        <w:t>-</w:t>
      </w:r>
      <w:r w:rsidRPr="005A2F81">
        <w:rPr>
          <w:rtl/>
        </w:rPr>
        <w:t>דוד</w:t>
      </w:r>
      <w:r w:rsidR="005A3E84">
        <w:rPr>
          <w:rtl/>
        </w:rPr>
        <w:t>-</w:t>
      </w:r>
      <w:r w:rsidRPr="005A2F81">
        <w:rPr>
          <w:rtl/>
        </w:rPr>
        <w:t>אדום, מכבי אש ויחידות החילוץ הצה"ליות.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המוקדנים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מסוגלים לתת מענה ראשון </w:t>
      </w:r>
      <w:r w:rsidR="005A3E84">
        <w:rPr>
          <w:rtl/>
        </w:rPr>
        <w:t>–</w:t>
      </w:r>
      <w:r w:rsidRPr="005A2F81">
        <w:rPr>
          <w:rtl/>
        </w:rPr>
        <w:t xml:space="preserve"> ומתמצאים בכל זה </w:t>
      </w:r>
      <w:r w:rsidR="005A3E84">
        <w:rPr>
          <w:rtl/>
        </w:rPr>
        <w:t>–</w:t>
      </w:r>
      <w:r w:rsidRPr="005A2F81">
        <w:rPr>
          <w:rtl/>
        </w:rPr>
        <w:t xml:space="preserve"> לכל בעיה ולכל פנייה.</w:t>
      </w:r>
      <w:r w:rsidR="005A3E84">
        <w:rPr>
          <w:rtl/>
        </w:rPr>
        <w:t xml:space="preserve"> </w:t>
      </w:r>
      <w:r w:rsidRPr="005A2F81">
        <w:rPr>
          <w:rtl/>
        </w:rPr>
        <w:t>והנה,</w:t>
      </w:r>
      <w:r w:rsidR="005A3E84">
        <w:rPr>
          <w:rtl/>
        </w:rPr>
        <w:t xml:space="preserve"> </w:t>
      </w:r>
      <w:r w:rsidRPr="005A2F81">
        <w:rPr>
          <w:rtl/>
        </w:rPr>
        <w:t>לאחר</w:t>
      </w:r>
      <w:r w:rsidR="005A3E84">
        <w:rPr>
          <w:rtl/>
        </w:rPr>
        <w:t xml:space="preserve"> </w:t>
      </w:r>
      <w:r w:rsidRPr="005A2F81">
        <w:rPr>
          <w:rtl/>
        </w:rPr>
        <w:t>כל השנים הללו שבהן מופעלים המוקדים ביש"ע, דווקא עכשיו, כאשר אנחנו</w:t>
      </w:r>
      <w:r w:rsidR="005A3E84">
        <w:rPr>
          <w:rtl/>
        </w:rPr>
        <w:t xml:space="preserve"> </w:t>
      </w:r>
      <w:r w:rsidRPr="005A2F81">
        <w:rPr>
          <w:rtl/>
        </w:rPr>
        <w:t>במשא</w:t>
      </w:r>
      <w:r w:rsidR="005A3E84">
        <w:rPr>
          <w:rtl/>
        </w:rPr>
        <w:t>-</w:t>
      </w:r>
      <w:r w:rsidRPr="005A2F81">
        <w:rPr>
          <w:rtl/>
        </w:rPr>
        <w:t>ומתן עם הפלסטינים, כאשר בחלק מהאזורים</w:t>
      </w:r>
      <w:r w:rsidR="005A3E84">
        <w:rPr>
          <w:rtl/>
        </w:rPr>
        <w:t xml:space="preserve"> </w:t>
      </w:r>
      <w:r w:rsidRPr="005A2F81">
        <w:rPr>
          <w:rtl/>
        </w:rPr>
        <w:t>הפלסטינים נמצאים היום ושולטים בהם,</w:t>
      </w:r>
      <w:r w:rsidR="005A3E84">
        <w:rPr>
          <w:rtl/>
        </w:rPr>
        <w:t xml:space="preserve"> </w:t>
      </w:r>
      <w:r w:rsidRPr="005A2F81">
        <w:rPr>
          <w:rtl/>
        </w:rPr>
        <w:t>דווקא</w:t>
      </w:r>
      <w:r w:rsidR="005A3E84">
        <w:rPr>
          <w:rtl/>
        </w:rPr>
        <w:t xml:space="preserve"> </w:t>
      </w:r>
      <w:r w:rsidRPr="005A2F81">
        <w:rPr>
          <w:rtl/>
        </w:rPr>
        <w:t>עכשיו</w:t>
      </w:r>
      <w:r w:rsidR="005A3E84">
        <w:rPr>
          <w:rtl/>
        </w:rPr>
        <w:t xml:space="preserve"> </w:t>
      </w:r>
      <w:r w:rsidRPr="005A2F81">
        <w:rPr>
          <w:rtl/>
        </w:rPr>
        <w:t>מתקבלת</w:t>
      </w:r>
      <w:r w:rsidR="005A3E84">
        <w:rPr>
          <w:rtl/>
        </w:rPr>
        <w:t xml:space="preserve"> </w:t>
      </w:r>
      <w:r w:rsidRPr="005A2F81">
        <w:rPr>
          <w:rtl/>
        </w:rPr>
        <w:t>הוראה, הנחיה, לבטל את תקני המילואים הללו, ולמעשה לבטל את</w:t>
      </w:r>
      <w:r w:rsidR="005A3E84">
        <w:rPr>
          <w:rtl/>
        </w:rPr>
        <w:t xml:space="preserve"> </w:t>
      </w:r>
      <w:r w:rsidRPr="005A2F81">
        <w:rPr>
          <w:rtl/>
        </w:rPr>
        <w:t>המוקדים,</w:t>
      </w:r>
      <w:r w:rsidR="005A3E84">
        <w:rPr>
          <w:rtl/>
        </w:rPr>
        <w:t xml:space="preserve"> </w:t>
      </w:r>
      <w:r w:rsidRPr="005A2F81">
        <w:rPr>
          <w:rtl/>
        </w:rPr>
        <w:t>11</w:t>
      </w:r>
      <w:r w:rsidR="005A3E84">
        <w:rPr>
          <w:rtl/>
        </w:rPr>
        <w:t xml:space="preserve"> </w:t>
      </w:r>
      <w:r w:rsidRPr="005A2F81">
        <w:rPr>
          <w:rtl/>
        </w:rPr>
        <w:t>המוקדים</w:t>
      </w:r>
      <w:r w:rsidR="005A3E84">
        <w:rPr>
          <w:rtl/>
        </w:rPr>
        <w:t xml:space="preserve"> </w:t>
      </w:r>
      <w:r w:rsidRPr="005A2F81">
        <w:rPr>
          <w:rtl/>
        </w:rPr>
        <w:t>ביהודה,</w:t>
      </w:r>
      <w:r w:rsidR="005A3E84">
        <w:rPr>
          <w:rtl/>
        </w:rPr>
        <w:t xml:space="preserve"> </w:t>
      </w:r>
      <w:r w:rsidRPr="005A2F81">
        <w:rPr>
          <w:rtl/>
        </w:rPr>
        <w:t>בשומרון ובחבל</w:t>
      </w:r>
      <w:r w:rsidR="005A3E84">
        <w:rPr>
          <w:rtl/>
        </w:rPr>
        <w:t>-</w:t>
      </w:r>
      <w:r w:rsidRPr="005A2F81">
        <w:rPr>
          <w:rtl/>
        </w:rPr>
        <w:t>עזה, דבר שהוא חמור ביותר גם לאור</w:t>
      </w:r>
      <w:r w:rsidR="005A3E84">
        <w:rPr>
          <w:rtl/>
        </w:rPr>
        <w:t xml:space="preserve"> </w:t>
      </w:r>
      <w:r w:rsidRPr="005A2F81">
        <w:rPr>
          <w:rtl/>
        </w:rPr>
        <w:t>העובדה</w:t>
      </w:r>
      <w:r w:rsidR="005A3E84">
        <w:rPr>
          <w:rtl/>
        </w:rPr>
        <w:t xml:space="preserve"> </w:t>
      </w:r>
      <w:r w:rsidRPr="005A2F81">
        <w:rPr>
          <w:rtl/>
        </w:rPr>
        <w:t>שחוות</w:t>
      </w:r>
      <w:r w:rsidR="005A3E84">
        <w:rPr>
          <w:rtl/>
        </w:rPr>
        <w:t xml:space="preserve"> </w:t>
      </w:r>
      <w:r w:rsidRPr="005A2F81">
        <w:rPr>
          <w:rtl/>
        </w:rPr>
        <w:t>הדעת המקצועית של גורמי הביטחון היא, שלמוקדים יש חשיבות ביטחונית</w:t>
      </w:r>
      <w:r w:rsidR="005A3E84">
        <w:rPr>
          <w:rtl/>
        </w:rPr>
        <w:t xml:space="preserve"> </w:t>
      </w:r>
      <w:r w:rsidRPr="005A2F81">
        <w:rPr>
          <w:rtl/>
        </w:rPr>
        <w:t>גדולה כלפי התושבים.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מזכירה</w:t>
      </w:r>
      <w:r w:rsidR="005A3E84">
        <w:rPr>
          <w:rtl/>
        </w:rPr>
        <w:t xml:space="preserve"> </w:t>
      </w:r>
      <w:r w:rsidRPr="005A2F81">
        <w:rPr>
          <w:rtl/>
        </w:rPr>
        <w:t>שוב,</w:t>
      </w:r>
      <w:r w:rsidR="005A3E84">
        <w:rPr>
          <w:rtl/>
        </w:rPr>
        <w:t xml:space="preserve"> </w:t>
      </w:r>
      <w:r w:rsidRPr="005A2F81">
        <w:rPr>
          <w:rtl/>
        </w:rPr>
        <w:t>לאור חתימת ההסכמים הקודמים ולאור חתימה או משאים</w:t>
      </w:r>
      <w:r w:rsidR="005A3E84">
        <w:rPr>
          <w:rtl/>
        </w:rPr>
        <w:t>-</w:t>
      </w:r>
      <w:r w:rsidRPr="005A2F81">
        <w:rPr>
          <w:rtl/>
        </w:rPr>
        <w:t>ומתנים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הסכמים עתידיים, אם יהיו, במצב הזה חלק מהיישובים וחלק מהדרכים נמצאים במצוקה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פשוטה.</w:t>
      </w:r>
      <w:r w:rsidR="005A3E84">
        <w:rPr>
          <w:rtl/>
        </w:rPr>
        <w:t xml:space="preserve"> </w:t>
      </w:r>
      <w:r w:rsidRPr="005A2F81">
        <w:rPr>
          <w:rtl/>
        </w:rPr>
        <w:t>אותם</w:t>
      </w:r>
      <w:r w:rsidR="005A3E84">
        <w:rPr>
          <w:rtl/>
        </w:rPr>
        <w:t xml:space="preserve"> </w:t>
      </w:r>
      <w:r w:rsidRPr="005A2F81">
        <w:rPr>
          <w:rtl/>
        </w:rPr>
        <w:t>תושבים</w:t>
      </w:r>
      <w:r w:rsidR="005A3E84">
        <w:rPr>
          <w:rtl/>
        </w:rPr>
        <w:t xml:space="preserve"> </w:t>
      </w:r>
      <w:r w:rsidRPr="005A2F81">
        <w:rPr>
          <w:rtl/>
        </w:rPr>
        <w:t>שנעים ביישובים האלה, לרבות נשים, ילדים, אזרחים וכו',</w:t>
      </w:r>
      <w:r w:rsidR="005A3E84">
        <w:rPr>
          <w:rtl/>
        </w:rPr>
        <w:t xml:space="preserve"> </w:t>
      </w:r>
      <w:r w:rsidRPr="005A2F81">
        <w:rPr>
          <w:rtl/>
        </w:rPr>
        <w:t>נמצאים</w:t>
      </w:r>
      <w:r w:rsidR="005A3E84">
        <w:rPr>
          <w:rtl/>
        </w:rPr>
        <w:t xml:space="preserve"> </w:t>
      </w:r>
      <w:r w:rsidRPr="005A2F81">
        <w:rPr>
          <w:rtl/>
        </w:rPr>
        <w:t>חשופים</w:t>
      </w:r>
      <w:r w:rsidR="005A3E84">
        <w:rPr>
          <w:rtl/>
        </w:rPr>
        <w:t xml:space="preserve"> </w:t>
      </w:r>
      <w:r w:rsidRPr="005A2F81">
        <w:rPr>
          <w:rtl/>
        </w:rPr>
        <w:t>לבעיות לא פשוטות. לא מדובר כאן בכבישים שאנחנו רגילים לנסוע בהם</w:t>
      </w:r>
      <w:r w:rsidR="005A3E84">
        <w:rPr>
          <w:rtl/>
        </w:rPr>
        <w:t xml:space="preserve"> </w:t>
      </w:r>
      <w:r w:rsidRPr="005A2F81">
        <w:rPr>
          <w:rtl/>
        </w:rPr>
        <w:t>כאן, אלא באמת בכבישים שנמצאים באזורים בעייתיים ביותר.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מסיימת, אדוני היושב</w:t>
      </w:r>
      <w:r w:rsidR="005A3E84">
        <w:rPr>
          <w:rtl/>
        </w:rPr>
        <w:t>-</w:t>
      </w:r>
      <w:r w:rsidRPr="005A2F81">
        <w:rPr>
          <w:rtl/>
        </w:rPr>
        <w:t>ראש. לכן אין ספק שמבחינה ביטחונית צריך להשאיר את</w:t>
      </w:r>
      <w:r w:rsidR="005A3E84">
        <w:rPr>
          <w:rtl/>
        </w:rPr>
        <w:t xml:space="preserve"> </w:t>
      </w:r>
      <w:r w:rsidRPr="005A2F81">
        <w:rPr>
          <w:rtl/>
        </w:rPr>
        <w:t>המוקדים</w:t>
      </w:r>
      <w:r w:rsidR="005A3E84">
        <w:rPr>
          <w:rtl/>
        </w:rPr>
        <w:t xml:space="preserve"> </w:t>
      </w:r>
      <w:r w:rsidRPr="005A2F81">
        <w:rPr>
          <w:rtl/>
        </w:rPr>
        <w:t>ביש"ע.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ספק</w:t>
      </w:r>
      <w:r w:rsidR="005A3E84">
        <w:rPr>
          <w:rtl/>
        </w:rPr>
        <w:t xml:space="preserve"> </w:t>
      </w:r>
      <w:r w:rsidRPr="005A2F81">
        <w:rPr>
          <w:rtl/>
        </w:rPr>
        <w:t>שההחלטה</w:t>
      </w:r>
      <w:r w:rsidR="005A3E84">
        <w:rPr>
          <w:rtl/>
        </w:rPr>
        <w:t xml:space="preserve"> </w:t>
      </w:r>
      <w:r w:rsidRPr="005A2F81">
        <w:rPr>
          <w:rtl/>
        </w:rPr>
        <w:t>הזאת באה מסיבות של מימון, מסיבות תקציביות</w:t>
      </w:r>
      <w:r w:rsidR="005A3E84">
        <w:rPr>
          <w:rtl/>
        </w:rPr>
        <w:t xml:space="preserve"> </w:t>
      </w:r>
      <w:r w:rsidRPr="005A2F81">
        <w:rPr>
          <w:rtl/>
        </w:rPr>
        <w:t>בלבד.</w:t>
      </w:r>
      <w:r w:rsidR="005A3E84">
        <w:rPr>
          <w:rtl/>
        </w:rPr>
        <w:t xml:space="preserve"> </w:t>
      </w:r>
      <w:r w:rsidRPr="005A2F81">
        <w:rPr>
          <w:rtl/>
        </w:rPr>
        <w:t>זהו</w:t>
      </w:r>
      <w:r w:rsidR="005A3E84">
        <w:rPr>
          <w:rtl/>
        </w:rPr>
        <w:t xml:space="preserve"> </w:t>
      </w:r>
      <w:r w:rsidRPr="005A2F81">
        <w:rPr>
          <w:rtl/>
        </w:rPr>
        <w:t>הלב</w:t>
      </w:r>
      <w:r w:rsidR="005A3E84">
        <w:rPr>
          <w:rtl/>
        </w:rPr>
        <w:t xml:space="preserve"> </w:t>
      </w:r>
      <w:r w:rsidRPr="005A2F81">
        <w:rPr>
          <w:rtl/>
        </w:rPr>
        <w:t>של הביטחון של למעלה מ</w:t>
      </w:r>
      <w:r w:rsidR="005A3E84">
        <w:rPr>
          <w:rtl/>
        </w:rPr>
        <w:t>-</w:t>
      </w:r>
      <w:r w:rsidRPr="005A2F81">
        <w:rPr>
          <w:rtl/>
        </w:rPr>
        <w:t>150,000 יהודים שיושבים ביהודה, בשומרון</w:t>
      </w:r>
      <w:r w:rsidR="005A3E84">
        <w:rPr>
          <w:rtl/>
        </w:rPr>
        <w:t xml:space="preserve"> </w:t>
      </w:r>
      <w:r w:rsidRPr="005A2F81">
        <w:rPr>
          <w:rtl/>
        </w:rPr>
        <w:t>ובחבל</w:t>
      </w:r>
      <w:r w:rsidR="005A3E84">
        <w:rPr>
          <w:rtl/>
        </w:rPr>
        <w:t>-</w:t>
      </w:r>
      <w:r w:rsidRPr="005A2F81">
        <w:rPr>
          <w:rtl/>
        </w:rPr>
        <w:t>עזה ונשלחו לשם על</w:t>
      </w:r>
      <w:r w:rsidR="005A3E84">
        <w:rPr>
          <w:rtl/>
        </w:rPr>
        <w:t>-</w:t>
      </w:r>
      <w:r w:rsidRPr="005A2F81">
        <w:rPr>
          <w:rtl/>
        </w:rPr>
        <w:t>ידי כל הממשלות.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קוראת</w:t>
      </w:r>
      <w:r w:rsidR="005A3E84">
        <w:rPr>
          <w:rtl/>
        </w:rPr>
        <w:t xml:space="preserve"> </w:t>
      </w:r>
      <w:r w:rsidRPr="005A2F81">
        <w:rPr>
          <w:rtl/>
        </w:rPr>
        <w:t>לך,</w:t>
      </w:r>
      <w:r w:rsidR="005A3E84">
        <w:rPr>
          <w:rtl/>
        </w:rPr>
        <w:t xml:space="preserve"> </w:t>
      </w:r>
      <w:r w:rsidRPr="005A2F81">
        <w:rPr>
          <w:rtl/>
        </w:rPr>
        <w:t>אדוני,</w:t>
      </w:r>
      <w:r w:rsidR="005A3E84">
        <w:rPr>
          <w:rtl/>
        </w:rPr>
        <w:t xml:space="preserve"> </w:t>
      </w:r>
      <w:r w:rsidRPr="005A2F81">
        <w:rPr>
          <w:rtl/>
        </w:rPr>
        <w:t>סגן</w:t>
      </w:r>
      <w:r w:rsidR="005A3E84">
        <w:rPr>
          <w:rtl/>
        </w:rPr>
        <w:t xml:space="preserve"> </w:t>
      </w:r>
      <w:r w:rsidRPr="005A2F81">
        <w:rPr>
          <w:rtl/>
        </w:rPr>
        <w:t>שר הביטחון, ואני יודעת שמתקיימים מגעים, אני</w:t>
      </w:r>
      <w:r w:rsidR="005A3E84">
        <w:rPr>
          <w:rtl/>
        </w:rPr>
        <w:t xml:space="preserve"> </w:t>
      </w:r>
      <w:r w:rsidRPr="005A2F81">
        <w:rPr>
          <w:rtl/>
        </w:rPr>
        <w:t>קוראת</w:t>
      </w:r>
      <w:r w:rsidR="005A3E84">
        <w:rPr>
          <w:rtl/>
        </w:rPr>
        <w:t xml:space="preserve"> </w:t>
      </w:r>
      <w:r w:rsidRPr="005A2F81">
        <w:rPr>
          <w:rtl/>
        </w:rPr>
        <w:t>לך.</w:t>
      </w:r>
      <w:r w:rsidR="005A3E84">
        <w:rPr>
          <w:rtl/>
        </w:rPr>
        <w:t xml:space="preserve"> </w:t>
      </w:r>
      <w:r w:rsidRPr="005A2F81">
        <w:rPr>
          <w:rtl/>
        </w:rPr>
        <w:t>מכיוון</w:t>
      </w:r>
      <w:r w:rsidR="005A3E84">
        <w:rPr>
          <w:rtl/>
        </w:rPr>
        <w:t xml:space="preserve"> </w:t>
      </w:r>
      <w:r w:rsidRPr="005A2F81">
        <w:rPr>
          <w:rtl/>
        </w:rPr>
        <w:t>שזה</w:t>
      </w:r>
      <w:r w:rsidR="005A3E84">
        <w:rPr>
          <w:rtl/>
        </w:rPr>
        <w:t xml:space="preserve"> </w:t>
      </w:r>
      <w:r w:rsidRPr="005A2F81">
        <w:rPr>
          <w:rtl/>
        </w:rPr>
        <w:t>אמור להיכנס לתוקף מ</w:t>
      </w:r>
      <w:r w:rsidR="005A3E84">
        <w:rPr>
          <w:rtl/>
        </w:rPr>
        <w:t>-</w:t>
      </w:r>
      <w:r w:rsidRPr="005A2F81">
        <w:rPr>
          <w:rtl/>
        </w:rPr>
        <w:t>1 בינואר, דהיינו בעוד שמונה</w:t>
      </w:r>
      <w:r w:rsidR="005A3E84">
        <w:rPr>
          <w:rtl/>
        </w:rPr>
        <w:t>-</w:t>
      </w:r>
      <w:r w:rsidRPr="005A2F81">
        <w:rPr>
          <w:rtl/>
        </w:rPr>
        <w:t>תשעה</w:t>
      </w:r>
      <w:r w:rsidR="005A3E84">
        <w:rPr>
          <w:rtl/>
        </w:rPr>
        <w:t xml:space="preserve"> </w:t>
      </w:r>
      <w:r w:rsidRPr="005A2F81">
        <w:rPr>
          <w:rtl/>
        </w:rPr>
        <w:t>ימים,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פונה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ומבקשת ממך </w:t>
      </w:r>
      <w:r w:rsidR="005A3E84">
        <w:rPr>
          <w:rtl/>
        </w:rPr>
        <w:t>–</w:t>
      </w:r>
      <w:r w:rsidRPr="005A2F81">
        <w:rPr>
          <w:rtl/>
        </w:rPr>
        <w:t xml:space="preserve"> תדחו את קבלת ההחלטה הזאת, את יישומה כמובן, תדחו</w:t>
      </w:r>
      <w:r w:rsidR="005A3E84">
        <w:rPr>
          <w:rtl/>
        </w:rPr>
        <w:t xml:space="preserve"> </w:t>
      </w:r>
      <w:r w:rsidRPr="005A2F81">
        <w:rPr>
          <w:rtl/>
        </w:rPr>
        <w:t>אותה.</w:t>
      </w:r>
      <w:r w:rsidR="005A3E84">
        <w:rPr>
          <w:rtl/>
        </w:rPr>
        <w:t xml:space="preserve"> </w:t>
      </w:r>
      <w:r w:rsidRPr="005A2F81">
        <w:rPr>
          <w:rtl/>
        </w:rPr>
        <w:t>לפחות</w:t>
      </w:r>
      <w:r w:rsidR="005A3E84">
        <w:rPr>
          <w:rtl/>
        </w:rPr>
        <w:t xml:space="preserve"> </w:t>
      </w:r>
      <w:r w:rsidRPr="005A2F81">
        <w:rPr>
          <w:rtl/>
        </w:rPr>
        <w:t>תדחו אותה בשנה, עד שניתן יהיה לבחון, אם יהיו, חלופות אחרות.</w:t>
      </w:r>
      <w:r w:rsidR="005A3E84">
        <w:rPr>
          <w:rtl/>
        </w:rPr>
        <w:t xml:space="preserve"> </w:t>
      </w:r>
      <w:r w:rsidRPr="005A2F81">
        <w:rPr>
          <w:rtl/>
        </w:rPr>
        <w:t>אל</w:t>
      </w:r>
      <w:r w:rsidR="005A3E84">
        <w:rPr>
          <w:rtl/>
        </w:rPr>
        <w:t xml:space="preserve"> </w:t>
      </w:r>
      <w:r w:rsidRPr="005A2F81">
        <w:rPr>
          <w:rtl/>
        </w:rPr>
        <w:t>תשאירו</w:t>
      </w:r>
      <w:r w:rsidR="005A3E84">
        <w:rPr>
          <w:rtl/>
        </w:rPr>
        <w:t xml:space="preserve"> </w:t>
      </w:r>
      <w:r w:rsidRPr="005A2F81">
        <w:rPr>
          <w:rtl/>
        </w:rPr>
        <w:t>150,000</w:t>
      </w:r>
      <w:r w:rsidR="005A3E84">
        <w:rPr>
          <w:rtl/>
        </w:rPr>
        <w:t xml:space="preserve"> </w:t>
      </w:r>
      <w:r w:rsidRPr="005A2F81">
        <w:rPr>
          <w:rtl/>
        </w:rPr>
        <w:t>תושבים,</w:t>
      </w:r>
      <w:r w:rsidR="005A3E84">
        <w:rPr>
          <w:rtl/>
        </w:rPr>
        <w:t xml:space="preserve"> </w:t>
      </w:r>
      <w:r w:rsidRPr="005A2F81">
        <w:rPr>
          <w:rtl/>
        </w:rPr>
        <w:t>אזרחים, גברים, נשים וטף מופקרים בכבישי יהודה, שומרון</w:t>
      </w:r>
      <w:r w:rsidR="005A3E84">
        <w:rPr>
          <w:rtl/>
        </w:rPr>
        <w:t xml:space="preserve"> </w:t>
      </w:r>
      <w:r w:rsidRPr="005A2F81">
        <w:rPr>
          <w:rtl/>
        </w:rPr>
        <w:t>וחבל</w:t>
      </w:r>
      <w:r w:rsidR="005A3E84">
        <w:rPr>
          <w:rtl/>
        </w:rPr>
        <w:t>-</w:t>
      </w:r>
      <w:r w:rsidRPr="005A2F81">
        <w:rPr>
          <w:rtl/>
        </w:rPr>
        <w:t>עזה.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תודה. חבר הכנסת יאיר פרץ,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ויצמן שירי.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 נכבדה, בימים אלה התבשרנו, כי צה"ל הודיע למתיישבים</w:t>
      </w:r>
      <w:r w:rsidR="005A3E84">
        <w:rPr>
          <w:rtl/>
        </w:rPr>
        <w:t xml:space="preserve"> </w:t>
      </w:r>
      <w:r w:rsidRPr="005A2F81">
        <w:rPr>
          <w:rtl/>
        </w:rPr>
        <w:t>כי החל מיום 1 בינואר 2000 ייסגרו 11 מוקדי חירום צבאיים.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ברחבי יש"ע פרוסים 11 מוקדים צבאיים שמופעלים באמצעות 40</w:t>
      </w:r>
      <w:r w:rsidR="005A3E84">
        <w:rPr>
          <w:rtl/>
        </w:rPr>
        <w:t xml:space="preserve"> </w:t>
      </w:r>
      <w:r w:rsidRPr="005A2F81">
        <w:rPr>
          <w:rtl/>
        </w:rPr>
        <w:t>תקני</w:t>
      </w:r>
      <w:r w:rsidR="005A3E84">
        <w:rPr>
          <w:rtl/>
        </w:rPr>
        <w:t xml:space="preserve"> </w:t>
      </w:r>
      <w:r w:rsidRPr="005A2F81">
        <w:rPr>
          <w:rtl/>
        </w:rPr>
        <w:t>מילואים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חיילים</w:t>
      </w:r>
      <w:r w:rsidR="005A3E84">
        <w:rPr>
          <w:rtl/>
        </w:rPr>
        <w:t xml:space="preserve"> </w:t>
      </w:r>
      <w:r w:rsidRPr="005A2F81">
        <w:rPr>
          <w:rtl/>
        </w:rPr>
        <w:t>תושבי האזור. המוקדים פרוסים בכל שטחי יש"ע.</w:t>
      </w:r>
      <w:r w:rsidR="005A3E84">
        <w:rPr>
          <w:rtl/>
        </w:rPr>
        <w:t xml:space="preserve"> </w:t>
      </w:r>
      <w:r w:rsidRPr="005A2F81">
        <w:rPr>
          <w:rtl/>
        </w:rPr>
        <w:t>במוקדים</w:t>
      </w:r>
      <w:r w:rsidR="005A3E84">
        <w:rPr>
          <w:rtl/>
        </w:rPr>
        <w:t xml:space="preserve"> </w:t>
      </w:r>
      <w:r w:rsidRPr="005A2F81">
        <w:rPr>
          <w:rtl/>
        </w:rPr>
        <w:t>מתקבלות</w:t>
      </w:r>
      <w:r w:rsidR="005A3E84">
        <w:rPr>
          <w:rtl/>
        </w:rPr>
        <w:t xml:space="preserve"> </w:t>
      </w:r>
      <w:r w:rsidRPr="005A2F81">
        <w:rPr>
          <w:rtl/>
        </w:rPr>
        <w:t>כ</w:t>
      </w:r>
      <w:r w:rsidR="005A3E84">
        <w:rPr>
          <w:rtl/>
        </w:rPr>
        <w:t>-</w:t>
      </w:r>
      <w:r w:rsidRPr="005A2F81">
        <w:rPr>
          <w:rtl/>
        </w:rPr>
        <w:t>100,000</w:t>
      </w:r>
      <w:r w:rsidR="005A3E84">
        <w:rPr>
          <w:rtl/>
        </w:rPr>
        <w:t xml:space="preserve"> </w:t>
      </w:r>
      <w:r w:rsidRPr="005A2F81">
        <w:rPr>
          <w:rtl/>
        </w:rPr>
        <w:t>קריאות שנתיות מגופים אזרחיים, ובהם "אגד", רשות הדואר, רכזי</w:t>
      </w:r>
      <w:r w:rsidR="005A3E84">
        <w:rPr>
          <w:rtl/>
        </w:rPr>
        <w:t xml:space="preserve"> </w:t>
      </w:r>
      <w:r w:rsidRPr="005A2F81">
        <w:rPr>
          <w:rtl/>
        </w:rPr>
        <w:t>ביטחון ביישובים, נהגי אוטובוסים המסיעים תלמידים ועוד.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עמיתי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המוקדים</w:t>
      </w:r>
      <w:r w:rsidR="005A3E84">
        <w:rPr>
          <w:rtl/>
        </w:rPr>
        <w:t xml:space="preserve"> </w:t>
      </w:r>
      <w:r w:rsidRPr="005A2F81">
        <w:rPr>
          <w:rtl/>
        </w:rPr>
        <w:t>הביטחוניים</w:t>
      </w:r>
      <w:r w:rsidR="005A3E84">
        <w:rPr>
          <w:rtl/>
        </w:rPr>
        <w:t xml:space="preserve"> </w:t>
      </w:r>
      <w:r w:rsidRPr="005A2F81">
        <w:rPr>
          <w:rtl/>
        </w:rPr>
        <w:t>מהווים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מרכז הכובד הביטחוני</w:t>
      </w:r>
      <w:r w:rsidR="005A3E84">
        <w:rPr>
          <w:rtl/>
        </w:rPr>
        <w:t xml:space="preserve"> </w:t>
      </w:r>
      <w:r w:rsidRPr="005A2F81">
        <w:rPr>
          <w:rtl/>
        </w:rPr>
        <w:t>ביישובים ומקשרים בין האוכלוסייה האזרחים ביישובים ובדרכים לבין צה"ל.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במוקדים קיימת מערכת תקשורת השולטת בכל האירועים ומסוגלת</w:t>
      </w:r>
      <w:r w:rsidR="005A3E84">
        <w:rPr>
          <w:rtl/>
        </w:rPr>
        <w:t xml:space="preserve"> </w:t>
      </w:r>
      <w:r w:rsidRPr="005A2F81">
        <w:rPr>
          <w:rtl/>
        </w:rPr>
        <w:t>להעביר</w:t>
      </w:r>
      <w:r w:rsidR="005A3E84">
        <w:rPr>
          <w:rtl/>
        </w:rPr>
        <w:t xml:space="preserve"> </w:t>
      </w:r>
      <w:r w:rsidRPr="005A2F81">
        <w:rPr>
          <w:rtl/>
        </w:rPr>
        <w:t>בזמן</w:t>
      </w:r>
      <w:r w:rsidR="005A3E84">
        <w:rPr>
          <w:rtl/>
        </w:rPr>
        <w:t xml:space="preserve"> </w:t>
      </w:r>
      <w:r w:rsidRPr="005A2F81">
        <w:rPr>
          <w:rtl/>
        </w:rPr>
        <w:t>אמת</w:t>
      </w:r>
      <w:r w:rsidR="005A3E84">
        <w:rPr>
          <w:rtl/>
        </w:rPr>
        <w:t xml:space="preserve"> </w:t>
      </w:r>
      <w:r w:rsidRPr="005A2F81">
        <w:rPr>
          <w:rtl/>
        </w:rPr>
        <w:t>מידע חיוני וחשוב לזרועות הביטחון. סגירת מוקדים אלה תפקיר את</w:t>
      </w:r>
      <w:r w:rsidR="005A3E84">
        <w:rPr>
          <w:rtl/>
        </w:rPr>
        <w:t xml:space="preserve"> </w:t>
      </w:r>
      <w:r w:rsidRPr="005A2F81">
        <w:rPr>
          <w:rtl/>
        </w:rPr>
        <w:t>ביטחונם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מתיישבי יש"ע ואת כל נותני השירותים. סגירת המוקדים לא תאפשר לנותני</w:t>
      </w:r>
      <w:r w:rsidR="005A3E84">
        <w:rPr>
          <w:rtl/>
        </w:rPr>
        <w:t xml:space="preserve"> </w:t>
      </w:r>
      <w:r w:rsidRPr="005A2F81">
        <w:rPr>
          <w:rtl/>
        </w:rPr>
        <w:t>השירותים להגיע ליש"ע מחשש לביטחונם.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היוזמה</w:t>
      </w:r>
      <w:r w:rsidR="005A3E84">
        <w:rPr>
          <w:rtl/>
        </w:rPr>
        <w:t xml:space="preserve"> </w:t>
      </w:r>
      <w:r w:rsidRPr="005A2F81">
        <w:rPr>
          <w:rtl/>
        </w:rPr>
        <w:t>לסגירת המוקדים על</w:t>
      </w:r>
      <w:r w:rsidR="005A3E84">
        <w:rPr>
          <w:rtl/>
        </w:rPr>
        <w:t>-</w:t>
      </w:r>
      <w:r w:rsidRPr="005A2F81">
        <w:rPr>
          <w:rtl/>
        </w:rPr>
        <w:t>ידי צה"ל מותירה בנו את הרושם</w:t>
      </w:r>
      <w:r w:rsidR="005A3E84">
        <w:rPr>
          <w:rtl/>
        </w:rPr>
        <w:t xml:space="preserve"> </w:t>
      </w:r>
      <w:r w:rsidRPr="005A2F81">
        <w:rPr>
          <w:rtl/>
        </w:rPr>
        <w:t>שמדובר</w:t>
      </w:r>
      <w:r w:rsidR="005A3E84">
        <w:rPr>
          <w:rtl/>
        </w:rPr>
        <w:t xml:space="preserve"> </w:t>
      </w:r>
      <w:r w:rsidRPr="005A2F81">
        <w:rPr>
          <w:rtl/>
        </w:rPr>
        <w:t>בתהליך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התרחקות</w:t>
      </w:r>
      <w:r w:rsidR="005A3E84">
        <w:rPr>
          <w:rtl/>
        </w:rPr>
        <w:t xml:space="preserve"> </w:t>
      </w:r>
      <w:r w:rsidRPr="005A2F81">
        <w:rPr>
          <w:rtl/>
        </w:rPr>
        <w:t>וחוסר</w:t>
      </w:r>
      <w:r w:rsidR="005A3E84">
        <w:rPr>
          <w:rtl/>
        </w:rPr>
        <w:t xml:space="preserve"> </w:t>
      </w:r>
      <w:r w:rsidRPr="005A2F81">
        <w:rPr>
          <w:rtl/>
        </w:rPr>
        <w:t>רצון לשיתוף פעולה בין הצבא למסגרת האזרחית.</w:t>
      </w:r>
      <w:r w:rsidR="005A3E84">
        <w:rPr>
          <w:rtl/>
        </w:rPr>
        <w:t xml:space="preserve"> </w:t>
      </w:r>
      <w:r w:rsidRPr="005A2F81">
        <w:rPr>
          <w:rtl/>
        </w:rPr>
        <w:t>תושבי</w:t>
      </w:r>
      <w:r w:rsidR="005A3E84">
        <w:rPr>
          <w:rtl/>
        </w:rPr>
        <w:t xml:space="preserve"> </w:t>
      </w:r>
      <w:r w:rsidRPr="005A2F81">
        <w:rPr>
          <w:rtl/>
        </w:rPr>
        <w:t>יש"ע חשים כי מדובר בהפקרת ביטחונם, ודווקא בימים של משא</w:t>
      </w:r>
      <w:r w:rsidR="005A3E84">
        <w:rPr>
          <w:rtl/>
        </w:rPr>
        <w:t>-</w:t>
      </w:r>
      <w:r w:rsidRPr="005A2F81">
        <w:rPr>
          <w:rtl/>
        </w:rPr>
        <w:t>ומתן בינינו לבין</w:t>
      </w:r>
      <w:r w:rsidR="005A3E84">
        <w:rPr>
          <w:rtl/>
        </w:rPr>
        <w:t xml:space="preserve"> </w:t>
      </w:r>
      <w:r w:rsidRPr="005A2F81">
        <w:rPr>
          <w:rtl/>
        </w:rPr>
        <w:t>הרשות</w:t>
      </w:r>
      <w:r w:rsidR="005A3E84">
        <w:rPr>
          <w:rtl/>
        </w:rPr>
        <w:t xml:space="preserve"> </w:t>
      </w:r>
      <w:r w:rsidRPr="005A2F81">
        <w:rPr>
          <w:rtl/>
        </w:rPr>
        <w:t>הפלסטינית,</w:t>
      </w:r>
      <w:r w:rsidR="005A3E84">
        <w:rPr>
          <w:rtl/>
        </w:rPr>
        <w:t xml:space="preserve"> </w:t>
      </w:r>
      <w:r w:rsidRPr="005A2F81">
        <w:rPr>
          <w:rtl/>
        </w:rPr>
        <w:t>כשרמת</w:t>
      </w:r>
      <w:r w:rsidR="005A3E84">
        <w:rPr>
          <w:rtl/>
        </w:rPr>
        <w:t xml:space="preserve"> </w:t>
      </w:r>
      <w:r w:rsidRPr="005A2F81">
        <w:rPr>
          <w:rtl/>
        </w:rPr>
        <w:t>המתח</w:t>
      </w:r>
      <w:r w:rsidR="005A3E84">
        <w:rPr>
          <w:rtl/>
        </w:rPr>
        <w:t xml:space="preserve"> </w:t>
      </w:r>
      <w:r w:rsidRPr="005A2F81">
        <w:rPr>
          <w:rtl/>
        </w:rPr>
        <w:t>עולה ויכולה לגרום לחיכוך, יש לשמור על הקשר ועל</w:t>
      </w:r>
      <w:r w:rsidR="005A3E84">
        <w:rPr>
          <w:rtl/>
        </w:rPr>
        <w:t xml:space="preserve"> </w:t>
      </w:r>
      <w:r w:rsidRPr="005A2F81">
        <w:rPr>
          <w:rtl/>
        </w:rPr>
        <w:t>שיתוף הפעולה בין כל המערכות.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לסיכום,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מדובר</w:t>
      </w:r>
      <w:r w:rsidR="005A3E84">
        <w:rPr>
          <w:rtl/>
        </w:rPr>
        <w:t xml:space="preserve"> </w:t>
      </w:r>
      <w:r w:rsidRPr="005A2F81">
        <w:rPr>
          <w:rtl/>
        </w:rPr>
        <w:t>בגזירה</w:t>
      </w:r>
      <w:r w:rsidR="005A3E84">
        <w:rPr>
          <w:rtl/>
        </w:rPr>
        <w:t xml:space="preserve"> </w:t>
      </w:r>
      <w:r w:rsidRPr="005A2F81">
        <w:rPr>
          <w:rtl/>
        </w:rPr>
        <w:t>קשה</w:t>
      </w:r>
      <w:r w:rsidR="005A3E84">
        <w:rPr>
          <w:rtl/>
        </w:rPr>
        <w:t xml:space="preserve"> </w:t>
      </w:r>
      <w:r w:rsidRPr="005A2F81">
        <w:rPr>
          <w:rtl/>
        </w:rPr>
        <w:t>שהציבור לא יכול לעמוד בה,</w:t>
      </w:r>
      <w:r w:rsidR="005A3E84">
        <w:rPr>
          <w:rtl/>
        </w:rPr>
        <w:t xml:space="preserve"> </w:t>
      </w:r>
      <w:r w:rsidRPr="005A2F81">
        <w:rPr>
          <w:rtl/>
        </w:rPr>
        <w:t>ובפרט</w:t>
      </w:r>
      <w:r w:rsidR="005A3E84">
        <w:rPr>
          <w:rtl/>
        </w:rPr>
        <w:t xml:space="preserve"> </w:t>
      </w:r>
      <w:r w:rsidRPr="005A2F81">
        <w:rPr>
          <w:rtl/>
        </w:rPr>
        <w:t>כשמדובר</w:t>
      </w:r>
      <w:r w:rsidR="005A3E84">
        <w:rPr>
          <w:rtl/>
        </w:rPr>
        <w:t xml:space="preserve"> </w:t>
      </w:r>
      <w:r w:rsidRPr="005A2F81">
        <w:rPr>
          <w:rtl/>
        </w:rPr>
        <w:t>בדיני</w:t>
      </w:r>
      <w:r w:rsidR="005A3E84">
        <w:rPr>
          <w:rtl/>
        </w:rPr>
        <w:t xml:space="preserve"> </w:t>
      </w:r>
      <w:r w:rsidRPr="005A2F81">
        <w:rPr>
          <w:rtl/>
        </w:rPr>
        <w:t>נפשות.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ייתכן שלא תהיה אפשרות לתת מענה לאותו נהג או</w:t>
      </w:r>
      <w:r w:rsidR="005A3E84">
        <w:rPr>
          <w:rtl/>
        </w:rPr>
        <w:t xml:space="preserve"> </w:t>
      </w:r>
      <w:r w:rsidRPr="005A2F81">
        <w:rPr>
          <w:rtl/>
        </w:rPr>
        <w:t>נהגת שנתקעים ברכבם בדרך לעבודה או בחזרה ממנה בכביש עוין.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פונה</w:t>
      </w:r>
      <w:r w:rsidR="005A3E84">
        <w:rPr>
          <w:rtl/>
        </w:rPr>
        <w:t xml:space="preserve"> </w:t>
      </w:r>
      <w:r w:rsidRPr="005A2F81">
        <w:rPr>
          <w:rtl/>
        </w:rPr>
        <w:t>אליך,</w:t>
      </w:r>
      <w:r w:rsidR="005A3E84">
        <w:rPr>
          <w:rtl/>
        </w:rPr>
        <w:t xml:space="preserve"> </w:t>
      </w:r>
      <w:r w:rsidRPr="005A2F81">
        <w:rPr>
          <w:rtl/>
        </w:rPr>
        <w:t>אדוני סגן שר הביטחון, ואל שר הביטחון ומבקש לבטל את</w:t>
      </w:r>
      <w:r w:rsidR="005A3E84">
        <w:rPr>
          <w:rtl/>
        </w:rPr>
        <w:t xml:space="preserve"> </w:t>
      </w:r>
      <w:r w:rsidRPr="005A2F81">
        <w:rPr>
          <w:rtl/>
        </w:rPr>
        <w:t>ההחלטה</w:t>
      </w:r>
      <w:r w:rsidR="005A3E84">
        <w:rPr>
          <w:rtl/>
        </w:rPr>
        <w:t xml:space="preserve"> </w:t>
      </w:r>
      <w:r w:rsidRPr="005A2F81">
        <w:rPr>
          <w:rtl/>
        </w:rPr>
        <w:t>הדרקונית</w:t>
      </w:r>
      <w:r w:rsidR="005A3E84">
        <w:rPr>
          <w:rtl/>
        </w:rPr>
        <w:t xml:space="preserve"> </w:t>
      </w:r>
      <w:r w:rsidRPr="005A2F81">
        <w:rPr>
          <w:rtl/>
        </w:rPr>
        <w:t>ולבחון</w:t>
      </w:r>
      <w:r w:rsidR="005A3E84">
        <w:rPr>
          <w:rtl/>
        </w:rPr>
        <w:t xml:space="preserve"> </w:t>
      </w:r>
      <w:r w:rsidRPr="005A2F81">
        <w:rPr>
          <w:rtl/>
        </w:rPr>
        <w:t>אופציות</w:t>
      </w:r>
      <w:r w:rsidR="005A3E84">
        <w:rPr>
          <w:rtl/>
        </w:rPr>
        <w:t xml:space="preserve"> </w:t>
      </w:r>
      <w:r w:rsidRPr="005A2F81">
        <w:rPr>
          <w:rtl/>
        </w:rPr>
        <w:t>אחרות</w:t>
      </w:r>
      <w:r w:rsidR="005A3E84">
        <w:rPr>
          <w:rtl/>
        </w:rPr>
        <w:t xml:space="preserve"> </w:t>
      </w:r>
      <w:r w:rsidRPr="005A2F81">
        <w:rPr>
          <w:rtl/>
        </w:rPr>
        <w:t>שייתנו מענה הולם להמשך הפעלת המוקדים</w:t>
      </w:r>
      <w:r w:rsidR="005A3E84">
        <w:rPr>
          <w:rtl/>
        </w:rPr>
        <w:t xml:space="preserve"> </w:t>
      </w:r>
      <w:r w:rsidRPr="005A2F81">
        <w:rPr>
          <w:rtl/>
        </w:rPr>
        <w:t>ביש"ע.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 חבר הכנסת ויצמן שירי,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אדוני סגן השר, חברי חברי הכנסת, בנושא סגירת המוקדים אני</w:t>
      </w:r>
      <w:r w:rsidR="005A3E84">
        <w:rPr>
          <w:rtl/>
        </w:rPr>
        <w:t xml:space="preserve"> </w:t>
      </w:r>
      <w:r w:rsidRPr="005A2F81">
        <w:rPr>
          <w:rtl/>
        </w:rPr>
        <w:t>אתמקד במלה אחת. המוקדים הוקמו בתחילת האינתיפאדה, ב</w:t>
      </w:r>
      <w:r w:rsidR="005A3E84">
        <w:rPr>
          <w:rtl/>
        </w:rPr>
        <w:t>-</w:t>
      </w:r>
      <w:r w:rsidRPr="005A2F81">
        <w:rPr>
          <w:rtl/>
        </w:rPr>
        <w:t>1987, ואנחנו יודעים, וחלילה</w:t>
      </w:r>
      <w:r w:rsidR="005A3E84">
        <w:rPr>
          <w:rtl/>
        </w:rPr>
        <w:t xml:space="preserve"> </w:t>
      </w:r>
      <w:r w:rsidRPr="005A2F81">
        <w:rPr>
          <w:rtl/>
        </w:rPr>
        <w:t>אף אחד אין לו עניין להפקיר ולו מתיישב אחד. כולנו אחים, ולא משנה העניין, אין פה</w:t>
      </w:r>
      <w:r w:rsidR="005A3E84">
        <w:rPr>
          <w:rtl/>
        </w:rPr>
        <w:t xml:space="preserve"> </w:t>
      </w:r>
      <w:r w:rsidRPr="005A2F81">
        <w:rPr>
          <w:rtl/>
        </w:rPr>
        <w:t>ויכוח</w:t>
      </w:r>
      <w:r w:rsidR="005A3E84">
        <w:rPr>
          <w:rtl/>
        </w:rPr>
        <w:t xml:space="preserve"> </w:t>
      </w:r>
      <w:r w:rsidRPr="005A2F81">
        <w:rPr>
          <w:rtl/>
        </w:rPr>
        <w:t>אידיאולוגי; איננו רוצים לסכן ולו ציפורן בגופם של ילדים או של מישהו אחר.</w:t>
      </w:r>
      <w:r w:rsidR="005A3E84">
        <w:rPr>
          <w:rtl/>
        </w:rPr>
        <w:t xml:space="preserve"> </w:t>
      </w:r>
      <w:r w:rsidRPr="005A2F81">
        <w:rPr>
          <w:rtl/>
        </w:rPr>
        <w:t>כבר היו דברים מעולם, כאשר נתקלו במארב כזה או אחר.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כן</w:t>
      </w:r>
      <w:r w:rsidR="005A3E84">
        <w:rPr>
          <w:rtl/>
        </w:rPr>
        <w:t xml:space="preserve"> </w:t>
      </w:r>
      <w:r w:rsidRPr="005A2F81">
        <w:rPr>
          <w:rtl/>
        </w:rPr>
        <w:t>מציע,</w:t>
      </w:r>
      <w:r w:rsidR="005A3E84">
        <w:rPr>
          <w:rtl/>
        </w:rPr>
        <w:t xml:space="preserve"> </w:t>
      </w:r>
      <w:r w:rsidRPr="005A2F81">
        <w:rPr>
          <w:rtl/>
        </w:rPr>
        <w:t>היות שאנחנו הולכים להסדר הקבע ויש היום מיליון ואחת שיטות,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השיטה</w:t>
      </w:r>
      <w:r w:rsidR="005A3E84">
        <w:rPr>
          <w:rtl/>
        </w:rPr>
        <w:t xml:space="preserve"> </w:t>
      </w:r>
      <w:r w:rsidRPr="005A2F81">
        <w:rPr>
          <w:rtl/>
        </w:rPr>
        <w:t>מהשנתיים</w:t>
      </w:r>
      <w:r w:rsidR="005A3E84">
        <w:rPr>
          <w:rtl/>
        </w:rPr>
        <w:t xml:space="preserve"> </w:t>
      </w:r>
      <w:r w:rsidRPr="005A2F81">
        <w:rPr>
          <w:rtl/>
        </w:rPr>
        <w:t>האחרונות</w:t>
      </w:r>
      <w:r w:rsidR="005A3E84">
        <w:rPr>
          <w:rtl/>
        </w:rPr>
        <w:t xml:space="preserve"> </w:t>
      </w:r>
      <w:r w:rsidRPr="005A2F81">
        <w:rPr>
          <w:rtl/>
        </w:rPr>
        <w:t>לפחות</w:t>
      </w:r>
      <w:r w:rsidR="005A3E84">
        <w:rPr>
          <w:rtl/>
        </w:rPr>
        <w:t xml:space="preserve"> </w:t>
      </w:r>
      <w:r w:rsidRPr="005A2F81">
        <w:rPr>
          <w:rtl/>
        </w:rPr>
        <w:t>מוכיחה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עצמה מבחינה טכנולוגית, והיא</w:t>
      </w:r>
      <w:r w:rsidR="005A3E84">
        <w:rPr>
          <w:rtl/>
        </w:rPr>
        <w:t xml:space="preserve"> </w:t>
      </w:r>
      <w:r w:rsidRPr="005A2F81">
        <w:rPr>
          <w:rtl/>
        </w:rPr>
        <w:t>להצמיד, לאו</w:t>
      </w:r>
      <w:r w:rsidR="005A3E84">
        <w:rPr>
          <w:rtl/>
        </w:rPr>
        <w:t xml:space="preserve"> </w:t>
      </w:r>
      <w:r w:rsidRPr="005A2F81">
        <w:rPr>
          <w:rtl/>
        </w:rPr>
        <w:t>דווקא לשומר כזה או אחר, מעין איתורן. זה הרבה יותר זול, ואין לי צל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ספק</w:t>
      </w:r>
      <w:r w:rsidR="005A3E84">
        <w:rPr>
          <w:rtl/>
        </w:rPr>
        <w:t xml:space="preserve"> </w:t>
      </w:r>
      <w:r w:rsidRPr="005A2F81">
        <w:rPr>
          <w:rtl/>
        </w:rPr>
        <w:t>שזה</w:t>
      </w:r>
      <w:r w:rsidR="005A3E84">
        <w:rPr>
          <w:rtl/>
        </w:rPr>
        <w:t xml:space="preserve"> </w:t>
      </w:r>
      <w:r w:rsidRPr="005A2F81">
        <w:rPr>
          <w:rtl/>
        </w:rPr>
        <w:t>הרבה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בטוח.</w:t>
      </w:r>
      <w:r w:rsidR="005A3E84">
        <w:rPr>
          <w:rtl/>
        </w:rPr>
        <w:t xml:space="preserve"> </w:t>
      </w:r>
      <w:r w:rsidRPr="005A2F81">
        <w:rPr>
          <w:rtl/>
        </w:rPr>
        <w:t>כל מי שיש לו איתורן כזה ברכב יודע שהקריאה של</w:t>
      </w:r>
      <w:r w:rsidR="005A3E84">
        <w:rPr>
          <w:rtl/>
        </w:rPr>
        <w:t xml:space="preserve"> </w:t>
      </w:r>
      <w:r w:rsidRPr="005A2F81">
        <w:rPr>
          <w:rtl/>
        </w:rPr>
        <w:t>איתורן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קריאה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שניות; כמו שלהורים שלי, שהם מאוד מבוגרים, יש מעין לחצן</w:t>
      </w:r>
      <w:r w:rsidR="005A3E84">
        <w:rPr>
          <w:rtl/>
        </w:rPr>
        <w:t xml:space="preserve"> </w:t>
      </w:r>
      <w:r w:rsidRPr="005A2F81">
        <w:rPr>
          <w:rtl/>
        </w:rPr>
        <w:t>מצוקה,</w:t>
      </w:r>
      <w:r w:rsidR="005A3E84">
        <w:rPr>
          <w:rtl/>
        </w:rPr>
        <w:t xml:space="preserve"> </w:t>
      </w:r>
      <w:r w:rsidRPr="005A2F81">
        <w:rPr>
          <w:rtl/>
        </w:rPr>
        <w:t>שפותר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הבעיות.</w:t>
      </w:r>
      <w:r w:rsidR="005A3E84">
        <w:rPr>
          <w:rtl/>
        </w:rPr>
        <w:t xml:space="preserve"> </w:t>
      </w:r>
      <w:r w:rsidRPr="005A2F81">
        <w:rPr>
          <w:rtl/>
        </w:rPr>
        <w:t>היות שאנחנו הולכים להסדר הקבע, וחלק מהסדר הקבע</w:t>
      </w:r>
      <w:r w:rsidR="005A3E84">
        <w:rPr>
          <w:rtl/>
        </w:rPr>
        <w:t xml:space="preserve"> </w:t>
      </w:r>
      <w:r w:rsidRPr="005A2F81">
        <w:rPr>
          <w:rtl/>
        </w:rPr>
        <w:t>שאנחנו</w:t>
      </w:r>
      <w:r w:rsidR="005A3E84">
        <w:rPr>
          <w:rtl/>
        </w:rPr>
        <w:t xml:space="preserve"> </w:t>
      </w:r>
      <w:r w:rsidRPr="005A2F81">
        <w:rPr>
          <w:rtl/>
        </w:rPr>
        <w:t>מדברים</w:t>
      </w:r>
      <w:r w:rsidR="005A3E84">
        <w:rPr>
          <w:rtl/>
        </w:rPr>
        <w:t xml:space="preserve"> </w:t>
      </w:r>
      <w:r w:rsidRPr="005A2F81">
        <w:rPr>
          <w:rtl/>
        </w:rPr>
        <w:t>עליו</w:t>
      </w:r>
      <w:r w:rsidR="005A3E84">
        <w:rPr>
          <w:rtl/>
        </w:rPr>
        <w:t xml:space="preserve"> </w:t>
      </w:r>
      <w:r w:rsidRPr="005A2F81">
        <w:rPr>
          <w:rtl/>
        </w:rPr>
        <w:t>יהיה יצירת גושים, שלא יקרה מצב שבו ככל שנתקרב יותר להסדר</w:t>
      </w:r>
      <w:r w:rsidR="005A3E84">
        <w:rPr>
          <w:rtl/>
        </w:rPr>
        <w:t xml:space="preserve"> </w:t>
      </w:r>
      <w:r w:rsidRPr="005A2F81">
        <w:rPr>
          <w:rtl/>
        </w:rPr>
        <w:t>הקבע,</w:t>
      </w:r>
      <w:r w:rsidR="005A3E84">
        <w:rPr>
          <w:rtl/>
        </w:rPr>
        <w:t xml:space="preserve"> </w:t>
      </w:r>
      <w:r w:rsidRPr="005A2F81">
        <w:rPr>
          <w:rtl/>
        </w:rPr>
        <w:t>האווירה</w:t>
      </w:r>
      <w:r w:rsidR="005A3E84">
        <w:rPr>
          <w:rtl/>
        </w:rPr>
        <w:t xml:space="preserve"> </w:t>
      </w:r>
      <w:r w:rsidRPr="005A2F81">
        <w:rPr>
          <w:rtl/>
        </w:rPr>
        <w:t>ביו"ש תלך ותתחמם ויהיו מי שימצאו כל דרך על מנת לפגוע גם בשלום,</w:t>
      </w:r>
      <w:r w:rsidR="005A3E84">
        <w:rPr>
          <w:rtl/>
        </w:rPr>
        <w:t xml:space="preserve"> </w:t>
      </w:r>
      <w:r w:rsidRPr="005A2F81">
        <w:rPr>
          <w:rtl/>
        </w:rPr>
        <w:t>אבל בעיקר במתנחלים וביהודים שם.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 שזה לא עניין של קואליציה וודאי שלא של אופוזיציה, אלא עניין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דיני</w:t>
      </w:r>
      <w:r w:rsidR="005A3E84">
        <w:rPr>
          <w:rtl/>
        </w:rPr>
        <w:t xml:space="preserve"> </w:t>
      </w:r>
      <w:r w:rsidRPr="005A2F81">
        <w:rPr>
          <w:rtl/>
        </w:rPr>
        <w:t>נפשות.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בכל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מקבלים את ההצעה, אני חושב שלא צריך להחזיק</w:t>
      </w:r>
      <w:r w:rsidR="005A3E84">
        <w:rPr>
          <w:rtl/>
        </w:rPr>
        <w:t xml:space="preserve"> </w:t>
      </w:r>
      <w:r w:rsidRPr="005A2F81">
        <w:rPr>
          <w:rtl/>
        </w:rPr>
        <w:t>חיילים, יש לזה פתרון טכני כמו האיתורן.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זה יכול להיות תחליף למוקדי השמירה?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גר</w:t>
      </w:r>
      <w:r w:rsidR="005A3E84">
        <w:rPr>
          <w:rtl/>
        </w:rPr>
        <w:t xml:space="preserve"> </w:t>
      </w:r>
      <w:r w:rsidRPr="005A2F81">
        <w:rPr>
          <w:rtl/>
        </w:rPr>
        <w:t>ביישוב</w:t>
      </w:r>
      <w:r w:rsidR="005A3E84">
        <w:rPr>
          <w:rtl/>
        </w:rPr>
        <w:t xml:space="preserve"> </w:t>
      </w:r>
      <w:r w:rsidRPr="005A2F81">
        <w:rPr>
          <w:rtl/>
        </w:rPr>
        <w:t>שבו</w:t>
      </w:r>
      <w:r w:rsidR="005A3E84">
        <w:rPr>
          <w:rtl/>
        </w:rPr>
        <w:t xml:space="preserve"> </w:t>
      </w:r>
      <w:r w:rsidRPr="005A2F81">
        <w:rPr>
          <w:rtl/>
        </w:rPr>
        <w:t>אני משלם בתוך הארנונה פעם בחודש דמי שמירה. אני יודע</w:t>
      </w:r>
      <w:r w:rsidR="005A3E84">
        <w:rPr>
          <w:rtl/>
        </w:rPr>
        <w:t xml:space="preserve"> </w:t>
      </w:r>
      <w:r w:rsidRPr="005A2F81">
        <w:rPr>
          <w:rtl/>
        </w:rPr>
        <w:t>שחלק מהמתנחלים מצבם הכלכלי 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אתה גר ביישוב קטן. אתה מדבר על מרחב מאוד גדול של צירי תנועה.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במקום</w:t>
      </w:r>
      <w:r w:rsidR="005A3E84">
        <w:rPr>
          <w:rtl/>
        </w:rPr>
        <w:t xml:space="preserve"> </w:t>
      </w:r>
      <w:r w:rsidRPr="005A2F81">
        <w:rPr>
          <w:rtl/>
        </w:rPr>
        <w:t>שיסתובבו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טנדר כזה, אני אומר להיפך, להקים בכמה נקודות דבר הרבה</w:t>
      </w:r>
      <w:r w:rsidR="005A3E84">
        <w:rPr>
          <w:rtl/>
        </w:rPr>
        <w:t xml:space="preserve"> </w:t>
      </w:r>
      <w:r w:rsidRPr="005A2F81">
        <w:rPr>
          <w:rtl/>
        </w:rPr>
        <w:t>יותר חזק, הרבה יותר מרכזי והרבה יותר קל מבחינת ההגעה.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 שהם רוצים זה, שעד שיעשו דבר אחר לא יבטלו.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סגן השר, לפחות לחודשיים הקרובים לעשות מעין תקציב חודשי</w:t>
      </w:r>
      <w:r w:rsidR="005A3E84">
        <w:rPr>
          <w:rtl/>
        </w:rPr>
        <w:t xml:space="preserve"> </w:t>
      </w:r>
      <w:r w:rsidRPr="005A2F81">
        <w:rPr>
          <w:rtl/>
        </w:rPr>
        <w:t>כזה,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שלא בבת אחת מישהו יחשוב שחלילה הממשלה, שאנחנו חברים בה, יש לה עניין</w:t>
      </w:r>
      <w:r w:rsidR="005A3E84">
        <w:rPr>
          <w:rtl/>
        </w:rPr>
        <w:t xml:space="preserve"> </w:t>
      </w:r>
      <w:r w:rsidRPr="005A2F81">
        <w:rPr>
          <w:rtl/>
        </w:rPr>
        <w:t>אידיאולוגי וודאי שלא</w:t>
      </w:r>
      <w:r w:rsidR="005A3E84">
        <w:rPr>
          <w:rtl/>
        </w:rPr>
        <w:t xml:space="preserve"> </w:t>
      </w:r>
      <w:r w:rsidRPr="005A2F81">
        <w:rPr>
          <w:rtl/>
        </w:rPr>
        <w:t>עניין פוליטי. אני מתאר לעצמי שאתה תגיד את הדברים על אותו</w:t>
      </w:r>
      <w:r w:rsidR="005A3E84">
        <w:rPr>
          <w:rtl/>
        </w:rPr>
        <w:t xml:space="preserve"> </w:t>
      </w:r>
      <w:r w:rsidRPr="005A2F81">
        <w:rPr>
          <w:rtl/>
        </w:rPr>
        <w:t>בסיס.</w:t>
      </w:r>
      <w:r w:rsidR="005A3E84">
        <w:rPr>
          <w:rtl/>
        </w:rPr>
        <w:t xml:space="preserve"> </w:t>
      </w: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שצריך</w:t>
      </w:r>
      <w:r w:rsidR="005A3E84">
        <w:rPr>
          <w:rtl/>
        </w:rPr>
        <w:t xml:space="preserve"> </w:t>
      </w:r>
      <w:r w:rsidRPr="005A2F81">
        <w:rPr>
          <w:rtl/>
        </w:rPr>
        <w:t>לנסות לפתור את הבעיה גם לטווח הרחוק יותר מבחינה</w:t>
      </w:r>
      <w:r w:rsidR="005A3E84">
        <w:rPr>
          <w:rtl/>
        </w:rPr>
        <w:t xml:space="preserve"> </w:t>
      </w:r>
      <w:r w:rsidRPr="005A2F81">
        <w:rPr>
          <w:rtl/>
        </w:rPr>
        <w:t>טכנולוגית, כדי שלא ייווצר מצב מסוכן.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אדוני, זו הצעה רגילה. אני יכול לדבר עד עשר דקות.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זו הצעה רגילה.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 נתפשר על עוד דקה.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בואו</w:t>
      </w:r>
      <w:r w:rsidR="005A3E84">
        <w:rPr>
          <w:rtl/>
        </w:rPr>
        <w:t xml:space="preserve"> </w:t>
      </w:r>
      <w:r w:rsidRPr="005A2F81">
        <w:rPr>
          <w:rtl/>
        </w:rPr>
        <w:t>נצא</w:t>
      </w:r>
      <w:r w:rsidR="005A3E84">
        <w:rPr>
          <w:rtl/>
        </w:rPr>
        <w:t xml:space="preserve"> </w:t>
      </w:r>
      <w:r w:rsidRPr="005A2F81">
        <w:rPr>
          <w:rtl/>
        </w:rPr>
        <w:t>מנקודת הנחה שמישהו צריך להגיע הביתה בשעה לא מקובלת והשומר נרדם</w:t>
      </w:r>
      <w:r w:rsidR="005A3E84">
        <w:rPr>
          <w:rtl/>
        </w:rPr>
        <w:t xml:space="preserve"> </w:t>
      </w:r>
      <w:r w:rsidRPr="005A2F81">
        <w:rPr>
          <w:rtl/>
        </w:rPr>
        <w:t>בשמירה.</w:t>
      </w:r>
      <w:r w:rsidR="005A3E84">
        <w:rPr>
          <w:rtl/>
        </w:rPr>
        <w:t xml:space="preserve"> </w:t>
      </w:r>
      <w:r w:rsidRPr="005A2F81">
        <w:rPr>
          <w:rtl/>
        </w:rPr>
        <w:t>הוא מנותק, מנתקים אותו מהכביש. הרי אנחנו יודעים שאלה לא דברים באוויר,</w:t>
      </w:r>
      <w:r w:rsidR="005A3E84">
        <w:rPr>
          <w:rtl/>
        </w:rPr>
        <w:t xml:space="preserve"> </w:t>
      </w:r>
      <w:r w:rsidRPr="005A2F81">
        <w:rPr>
          <w:rtl/>
        </w:rPr>
        <w:t>אלה דברים שהיו ודברים שעלולים, חלילה, גם להיות. למה לא לחשוב יחד עם אותם אנשים</w:t>
      </w:r>
      <w:r w:rsidR="005A3E84">
        <w:rPr>
          <w:rtl/>
        </w:rPr>
        <w:t xml:space="preserve"> </w:t>
      </w:r>
      <w:r w:rsidRPr="005A2F81">
        <w:rPr>
          <w:rtl/>
        </w:rPr>
        <w:t>שעושים את התיאום עם הצבא ולהגיע לאיזו הסכמה. אפשר לתת לכל ילד שמסתובב את הלחצן</w:t>
      </w:r>
      <w:r w:rsidR="005A3E84">
        <w:rPr>
          <w:rtl/>
        </w:rPr>
        <w:t xml:space="preserve"> </w:t>
      </w:r>
      <w:r w:rsidRPr="005A2F81">
        <w:rPr>
          <w:rtl/>
        </w:rPr>
        <w:t>ההוא.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גרושים.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תכסה את כל ה</w:t>
      </w:r>
      <w:r w:rsidR="005A3E84">
        <w:rPr>
          <w:rtl/>
        </w:rPr>
        <w:t>-</w:t>
      </w:r>
      <w:r w:rsidRPr="005A2F81">
        <w:rPr>
          <w:rtl/>
        </w:rPr>
        <w:t>150,000 זה יעלה פחות מלהחזיק את 40 האנשים</w:t>
      </w:r>
      <w:r w:rsidR="005A3E84">
        <w:rPr>
          <w:rtl/>
        </w:rPr>
        <w:t xml:space="preserve"> </w:t>
      </w:r>
      <w:r w:rsidRPr="005A2F81">
        <w:rPr>
          <w:rtl/>
        </w:rPr>
        <w:t>האלה ב</w:t>
      </w:r>
      <w:r w:rsidR="005A3E84">
        <w:rPr>
          <w:rtl/>
        </w:rPr>
        <w:t>-</w:t>
      </w:r>
      <w:r w:rsidRPr="005A2F81">
        <w:rPr>
          <w:rtl/>
        </w:rPr>
        <w:t>11 מוקדים.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מסכים שלא צריך לפגוע בבת אחת.</w:t>
      </w:r>
      <w:r w:rsidR="005A3E84">
        <w:rPr>
          <w:rtl/>
        </w:rPr>
        <w:t xml:space="preserve"> </w:t>
      </w:r>
      <w:r w:rsidRPr="005A2F81">
        <w:rPr>
          <w:rtl/>
        </w:rPr>
        <w:t>מצד שני, צריך לחשוב מבחינה טכנולוגית,</w:t>
      </w:r>
      <w:r w:rsidR="005A3E84">
        <w:rPr>
          <w:rtl/>
        </w:rPr>
        <w:t xml:space="preserve"> </w:t>
      </w:r>
      <w:r w:rsidRPr="005A2F81">
        <w:rPr>
          <w:rtl/>
        </w:rPr>
        <w:t>ולא</w:t>
      </w:r>
      <w:r w:rsidR="005A3E84">
        <w:rPr>
          <w:rtl/>
        </w:rPr>
        <w:t xml:space="preserve"> </w:t>
      </w:r>
      <w:r w:rsidRPr="005A2F81">
        <w:rPr>
          <w:rtl/>
        </w:rPr>
        <w:t>להגיד</w:t>
      </w:r>
      <w:r w:rsidR="005A3E84">
        <w:rPr>
          <w:rtl/>
        </w:rPr>
        <w:t xml:space="preserve"> </w:t>
      </w:r>
      <w:r w:rsidRPr="005A2F81">
        <w:rPr>
          <w:rtl/>
        </w:rPr>
        <w:t>שמה</w:t>
      </w:r>
      <w:r w:rsidR="005A3E84">
        <w:rPr>
          <w:rtl/>
        </w:rPr>
        <w:t xml:space="preserve"> </w:t>
      </w:r>
      <w:r w:rsidRPr="005A2F81">
        <w:rPr>
          <w:rtl/>
        </w:rPr>
        <w:t>שהיה הוא שיהיה ולקבל את זה כגזירה משמים, להיפך.</w:t>
      </w:r>
      <w:r w:rsidR="005A3E84">
        <w:rPr>
          <w:rtl/>
        </w:rPr>
        <w:t xml:space="preserve"> </w:t>
      </w:r>
      <w:r w:rsidRPr="005A2F81">
        <w:rPr>
          <w:rtl/>
        </w:rPr>
        <w:t>אני מודה לך,</w:t>
      </w:r>
      <w:r w:rsidR="005A3E84">
        <w:rPr>
          <w:rtl/>
        </w:rPr>
        <w:t xml:space="preserve"> </w:t>
      </w:r>
      <w:r w:rsidRPr="005A2F81">
        <w:rPr>
          <w:rtl/>
        </w:rPr>
        <w:t>אדוני.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  <w:r w:rsidR="005A3E84">
        <w:rPr>
          <w:rtl/>
        </w:rPr>
        <w:t xml:space="preserve"> </w:t>
      </w:r>
      <w:r w:rsidRPr="005A2F81">
        <w:rPr>
          <w:rtl/>
        </w:rPr>
        <w:t>ישיב סגן שר הביטחון,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כפי</w:t>
      </w:r>
      <w:r w:rsidR="005A3E84">
        <w:rPr>
          <w:rtl/>
        </w:rPr>
        <w:t xml:space="preserve"> </w:t>
      </w:r>
      <w:r w:rsidRPr="005A2F81">
        <w:rPr>
          <w:rtl/>
        </w:rPr>
        <w:t>שאמר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שירי, אין פה סיפור</w:t>
      </w:r>
      <w:r w:rsidR="005A3E84">
        <w:rPr>
          <w:rtl/>
        </w:rPr>
        <w:t xml:space="preserve"> </w:t>
      </w:r>
      <w:r w:rsidRPr="005A2F81">
        <w:rPr>
          <w:rtl/>
        </w:rPr>
        <w:t>אידיאולוגי</w:t>
      </w:r>
      <w:r w:rsidR="005A3E84">
        <w:rPr>
          <w:rtl/>
        </w:rPr>
        <w:t xml:space="preserve"> </w:t>
      </w:r>
      <w:r w:rsidRPr="005A2F81">
        <w:rPr>
          <w:rtl/>
        </w:rPr>
        <w:t>ולא</w:t>
      </w:r>
      <w:r w:rsidR="005A3E84">
        <w:rPr>
          <w:rtl/>
        </w:rPr>
        <w:t xml:space="preserve"> </w:t>
      </w:r>
      <w:r w:rsidRPr="005A2F81">
        <w:rPr>
          <w:rtl/>
        </w:rPr>
        <w:t>עניין</w:t>
      </w:r>
      <w:r w:rsidR="005A3E84">
        <w:rPr>
          <w:rtl/>
        </w:rPr>
        <w:t xml:space="preserve"> </w:t>
      </w:r>
      <w:r w:rsidRPr="005A2F81">
        <w:rPr>
          <w:rtl/>
        </w:rPr>
        <w:t>פוליטי, ולא</w:t>
      </w:r>
      <w:r w:rsidR="005A3E84">
        <w:rPr>
          <w:rtl/>
        </w:rPr>
        <w:t xml:space="preserve"> </w:t>
      </w:r>
      <w:r w:rsidRPr="005A2F81">
        <w:rPr>
          <w:rtl/>
        </w:rPr>
        <w:t>צריך לתת לזה, חבר הכנסת פרץ, את המשמעויות</w:t>
      </w:r>
      <w:r w:rsidR="005A3E84">
        <w:rPr>
          <w:rtl/>
        </w:rPr>
        <w:t xml:space="preserve"> </w:t>
      </w:r>
      <w:r w:rsidRPr="005A2F81">
        <w:rPr>
          <w:rtl/>
        </w:rPr>
        <w:t>המוגזמות והשגויות שאתה ייחסת לצעד הזה.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למה אדוני מדבר בצורה כזאת? תדבר בצורה יפה. מה זה שטויות?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הוא לא אמר שטויות. הוא אמר משמעויות מוגזמות ושגויות.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תלמד להקשיב, חבר הכנסת יאיר פרץ.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צר</w:t>
      </w:r>
      <w:r w:rsidR="005A3E84">
        <w:rPr>
          <w:rtl/>
        </w:rPr>
        <w:t xml:space="preserve"> </w:t>
      </w:r>
      <w:r w:rsidRPr="005A2F81">
        <w:rPr>
          <w:rtl/>
        </w:rPr>
        <w:t>לי שבמומחיותי אני לא רופא אף</w:t>
      </w:r>
      <w:r w:rsidR="005A3E84">
        <w:rPr>
          <w:rtl/>
        </w:rPr>
        <w:t>-</w:t>
      </w:r>
      <w:r w:rsidRPr="005A2F81">
        <w:rPr>
          <w:rtl/>
        </w:rPr>
        <w:t>אוזן</w:t>
      </w:r>
      <w:r w:rsidR="005A3E84">
        <w:rPr>
          <w:rtl/>
        </w:rPr>
        <w:t>-</w:t>
      </w:r>
      <w:r w:rsidRPr="005A2F81">
        <w:rPr>
          <w:rtl/>
        </w:rPr>
        <w:t>גרון, אבל אני חושב שיש פה איזו בעיה</w:t>
      </w:r>
      <w:r w:rsidR="005A3E84">
        <w:rPr>
          <w:rtl/>
        </w:rPr>
        <w:t xml:space="preserve"> </w:t>
      </w:r>
      <w:r w:rsidRPr="005A2F81">
        <w:rPr>
          <w:rtl/>
        </w:rPr>
        <w:t>לאדוני.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אומר, שייחסת להחלטה הזאת משמעויות שאין לה. כמו שאמרה חברת הכנסת</w:t>
      </w:r>
      <w:r w:rsidR="005A3E84">
        <w:rPr>
          <w:rtl/>
        </w:rPr>
        <w:t xml:space="preserve"> </w:t>
      </w:r>
      <w:r w:rsidRPr="005A2F81">
        <w:rPr>
          <w:rtl/>
        </w:rPr>
        <w:t>לבנת,</w:t>
      </w:r>
      <w:r w:rsidR="005A3E84">
        <w:rPr>
          <w:rtl/>
        </w:rPr>
        <w:t xml:space="preserve"> </w:t>
      </w:r>
      <w:r w:rsidRPr="005A2F81">
        <w:rPr>
          <w:rtl/>
        </w:rPr>
        <w:t>זה אילוץ תקציבי.</w:t>
      </w:r>
      <w:r w:rsidR="005A3E84">
        <w:rPr>
          <w:rtl/>
        </w:rPr>
        <w:t xml:space="preserve"> </w:t>
      </w:r>
      <w:r w:rsidRPr="005A2F81">
        <w:rPr>
          <w:rtl/>
        </w:rPr>
        <w:t>הדבר עולה לפחות 4 מיליוני שקלים בשנה, וצה"ל מחפש איפה</w:t>
      </w:r>
      <w:r w:rsidR="005A3E84">
        <w:rPr>
          <w:rtl/>
        </w:rPr>
        <w:t xml:space="preserve"> </w:t>
      </w:r>
      <w:r w:rsidRPr="005A2F81">
        <w:rPr>
          <w:rtl/>
        </w:rPr>
        <w:t>הוא יכול לחסוך.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בואו</w:t>
      </w:r>
      <w:r w:rsidR="005A3E84">
        <w:rPr>
          <w:rtl/>
        </w:rPr>
        <w:t xml:space="preserve"> </w:t>
      </w:r>
      <w:r w:rsidRPr="005A2F81">
        <w:rPr>
          <w:rtl/>
        </w:rPr>
        <w:t>נראה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בפרופורציה</w:t>
      </w:r>
      <w:r w:rsidR="005A3E84">
        <w:rPr>
          <w:rtl/>
        </w:rPr>
        <w:t xml:space="preserve"> </w:t>
      </w:r>
      <w:r w:rsidRPr="005A2F81">
        <w:rPr>
          <w:rtl/>
        </w:rPr>
        <w:t>הנכונה.</w:t>
      </w:r>
      <w:r w:rsidR="005A3E84">
        <w:rPr>
          <w:rtl/>
        </w:rPr>
        <w:t xml:space="preserve"> </w:t>
      </w:r>
      <w:r w:rsidRPr="005A2F81">
        <w:rPr>
          <w:rtl/>
        </w:rPr>
        <w:t>האם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עמוד התווך לביטחון</w:t>
      </w:r>
      <w:r w:rsidR="005A3E84">
        <w:rPr>
          <w:rtl/>
        </w:rPr>
        <w:t xml:space="preserve"> </w:t>
      </w:r>
      <w:r w:rsidRPr="005A2F81">
        <w:rPr>
          <w:rtl/>
        </w:rPr>
        <w:t>היישובים</w:t>
      </w:r>
      <w:r w:rsidR="005A3E84">
        <w:rPr>
          <w:rtl/>
        </w:rPr>
        <w:t xml:space="preserve"> </w:t>
      </w:r>
      <w:r w:rsidRPr="005A2F81">
        <w:rPr>
          <w:rtl/>
        </w:rPr>
        <w:t>והמתיישבים</w:t>
      </w:r>
      <w:r w:rsidR="005A3E84">
        <w:rPr>
          <w:rtl/>
        </w:rPr>
        <w:t xml:space="preserve"> </w:t>
      </w:r>
      <w:r w:rsidRPr="005A2F81">
        <w:rPr>
          <w:rtl/>
        </w:rPr>
        <w:t>ביהודה</w:t>
      </w:r>
      <w:r w:rsidR="005A3E84">
        <w:rPr>
          <w:rtl/>
        </w:rPr>
        <w:t xml:space="preserve"> </w:t>
      </w:r>
      <w:r w:rsidRPr="005A2F81">
        <w:rPr>
          <w:rtl/>
        </w:rPr>
        <w:t>ושומרון? לא. המערכות הצה"ליות בנויות לפעול באופן</w:t>
      </w:r>
      <w:r w:rsidR="005A3E84">
        <w:rPr>
          <w:rtl/>
        </w:rPr>
        <w:t xml:space="preserve"> </w:t>
      </w:r>
      <w:r w:rsidRPr="005A2F81">
        <w:rPr>
          <w:rtl/>
        </w:rPr>
        <w:t>אוטונומי.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סדר</w:t>
      </w:r>
      <w:r w:rsidR="005A3E84">
        <w:rPr>
          <w:rtl/>
        </w:rPr>
        <w:t xml:space="preserve"> </w:t>
      </w:r>
      <w:r w:rsidRPr="005A2F81">
        <w:rPr>
          <w:rtl/>
        </w:rPr>
        <w:t>כוחות</w:t>
      </w:r>
      <w:r w:rsidR="005A3E84">
        <w:rPr>
          <w:rtl/>
        </w:rPr>
        <w:t xml:space="preserve"> </w:t>
      </w:r>
      <w:r w:rsidRPr="005A2F81">
        <w:rPr>
          <w:rtl/>
        </w:rPr>
        <w:t>גדול</w:t>
      </w:r>
      <w:r w:rsidR="005A3E84">
        <w:rPr>
          <w:rtl/>
        </w:rPr>
        <w:t xml:space="preserve"> </w:t>
      </w:r>
      <w:r w:rsidRPr="005A2F81">
        <w:rPr>
          <w:rtl/>
        </w:rPr>
        <w:t>שמוקדש</w:t>
      </w:r>
      <w:r w:rsidR="005A3E84">
        <w:rPr>
          <w:rtl/>
        </w:rPr>
        <w:t xml:space="preserve"> </w:t>
      </w:r>
      <w:r w:rsidRPr="005A2F81">
        <w:rPr>
          <w:rtl/>
        </w:rPr>
        <w:t>ומיועד לנושא ביטחון היישובים וביטחון</w:t>
      </w:r>
      <w:r w:rsidR="005A3E84">
        <w:rPr>
          <w:rtl/>
        </w:rPr>
        <w:t xml:space="preserve"> </w:t>
      </w:r>
      <w:r w:rsidRPr="005A2F81">
        <w:rPr>
          <w:rtl/>
        </w:rPr>
        <w:t>הצירים.</w:t>
      </w:r>
      <w:r w:rsidR="005A3E84">
        <w:rPr>
          <w:rtl/>
        </w:rPr>
        <w:t xml:space="preserve"> </w:t>
      </w:r>
      <w:r w:rsidRPr="005A2F81">
        <w:rPr>
          <w:rtl/>
        </w:rPr>
        <w:t>עניין</w:t>
      </w:r>
      <w:r w:rsidR="005A3E84">
        <w:rPr>
          <w:rtl/>
        </w:rPr>
        <w:t xml:space="preserve"> </w:t>
      </w:r>
      <w:r w:rsidRPr="005A2F81">
        <w:rPr>
          <w:rtl/>
        </w:rPr>
        <w:t>המוקדים</w:t>
      </w:r>
      <w:r w:rsidR="005A3E84">
        <w:rPr>
          <w:rtl/>
        </w:rPr>
        <w:t xml:space="preserve"> </w:t>
      </w:r>
      <w:r w:rsidRPr="005A2F81">
        <w:rPr>
          <w:rtl/>
        </w:rPr>
        <w:t>משפר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תחושת</w:t>
      </w:r>
      <w:r w:rsidR="005A3E84">
        <w:rPr>
          <w:rtl/>
        </w:rPr>
        <w:t xml:space="preserve"> </w:t>
      </w:r>
      <w:r w:rsidRPr="005A2F81">
        <w:rPr>
          <w:rtl/>
        </w:rPr>
        <w:t>הביטחון,</w:t>
      </w:r>
      <w:r w:rsidR="005A3E84">
        <w:rPr>
          <w:rtl/>
        </w:rPr>
        <w:t xml:space="preserve"> </w:t>
      </w:r>
      <w:r w:rsidRPr="005A2F81">
        <w:rPr>
          <w:rtl/>
        </w:rPr>
        <w:t>אין ספק.</w:t>
      </w:r>
      <w:r w:rsidR="005A3E84">
        <w:rPr>
          <w:rtl/>
        </w:rPr>
        <w:t xml:space="preserve"> </w:t>
      </w:r>
      <w:r w:rsidRPr="005A2F81">
        <w:rPr>
          <w:rtl/>
        </w:rPr>
        <w:t>זה לא בחזקת דבר</w:t>
      </w:r>
      <w:r w:rsidR="005A3E84">
        <w:rPr>
          <w:rtl/>
        </w:rPr>
        <w:t xml:space="preserve"> </w:t>
      </w:r>
      <w:r w:rsidRPr="005A2F81">
        <w:rPr>
          <w:rtl/>
        </w:rPr>
        <w:t>שאי</w:t>
      </w:r>
      <w:r w:rsidR="005A3E84">
        <w:rPr>
          <w:rtl/>
        </w:rPr>
        <w:t>-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בלעדיו,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מבין</w:t>
      </w:r>
      <w:r w:rsidR="005A3E84">
        <w:rPr>
          <w:rtl/>
        </w:rPr>
        <w:t xml:space="preserve"> </w:t>
      </w:r>
      <w:r w:rsidRPr="005A2F81">
        <w:rPr>
          <w:rtl/>
        </w:rPr>
        <w:t>בהחלט, ואני מסכים שהתושבים מרגישים יותר נוח</w:t>
      </w:r>
      <w:r w:rsidR="005A3E84">
        <w:rPr>
          <w:rtl/>
        </w:rPr>
        <w:t xml:space="preserve"> </w:t>
      </w:r>
      <w:r w:rsidRPr="005A2F81">
        <w:rPr>
          <w:rtl/>
        </w:rPr>
        <w:t>וביתר ביטחון עצמי הם נעים בדרכים כשעומד לרשותם הדבר הזה.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רחבעם זאבי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אומרת</w:t>
      </w:r>
      <w:r w:rsidR="005A3E84">
        <w:rPr>
          <w:rtl/>
        </w:rPr>
        <w:t xml:space="preserve"> </w:t>
      </w:r>
      <w:r w:rsidRPr="005A2F81">
        <w:rPr>
          <w:rtl/>
        </w:rPr>
        <w:t>שעד</w:t>
      </w:r>
      <w:r w:rsidR="005A3E84">
        <w:rPr>
          <w:rtl/>
        </w:rPr>
        <w:t xml:space="preserve"> 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בזבזנו</w:t>
      </w:r>
      <w:r w:rsidR="005A3E84">
        <w:rPr>
          <w:rtl/>
        </w:rPr>
        <w:t xml:space="preserve"> </w:t>
      </w:r>
      <w:r w:rsidRPr="005A2F81">
        <w:rPr>
          <w:rtl/>
        </w:rPr>
        <w:t>סתם כסף? כל ממשלות ישראל מרבין ואילך בזבזו</w:t>
      </w:r>
      <w:r w:rsidR="005A3E84">
        <w:rPr>
          <w:rtl/>
        </w:rPr>
        <w:t xml:space="preserve"> </w:t>
      </w:r>
      <w:r w:rsidRPr="005A2F81">
        <w:rPr>
          <w:rtl/>
        </w:rPr>
        <w:t>כסף?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אתה יודע שאם יקרה משהו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נא לתת לסגן השר להשיב על ההצעות.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אמרתי</w:t>
      </w:r>
      <w:r w:rsidR="005A3E84">
        <w:rPr>
          <w:rtl/>
        </w:rPr>
        <w:t xml:space="preserve"> </w:t>
      </w:r>
      <w:r w:rsidRPr="005A2F81">
        <w:rPr>
          <w:rtl/>
        </w:rPr>
        <w:t>שבזבזנו</w:t>
      </w:r>
      <w:r w:rsidR="005A3E84">
        <w:rPr>
          <w:rtl/>
        </w:rPr>
        <w:t xml:space="preserve"> </w:t>
      </w:r>
      <w:r w:rsidRPr="005A2F81">
        <w:rPr>
          <w:rtl/>
        </w:rPr>
        <w:t>כסף. אמרתי שזה דבר רצוי. עיקר יעילותו, חבר הכנסת</w:t>
      </w:r>
      <w:r w:rsidR="005A3E84">
        <w:rPr>
          <w:rtl/>
        </w:rPr>
        <w:t xml:space="preserve"> </w:t>
      </w:r>
      <w:r w:rsidRPr="005A2F81">
        <w:rPr>
          <w:rtl/>
        </w:rPr>
        <w:t>זאבי, היתה בתקופת האינתיפאדה, שלשמחתנו הרבה היא כבר מאחורינו.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ולפנינו.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אלון,</w:t>
      </w:r>
      <w:r w:rsidR="005A3E84">
        <w:rPr>
          <w:rtl/>
        </w:rPr>
        <w:t xml:space="preserve"> </w:t>
      </w:r>
      <w:r w:rsidRPr="005A2F81">
        <w:rPr>
          <w:rtl/>
        </w:rPr>
        <w:t>הרי</w:t>
      </w:r>
      <w:r w:rsidR="005A3E84">
        <w:rPr>
          <w:rtl/>
        </w:rPr>
        <w:t xml:space="preserve"> </w:t>
      </w:r>
      <w:r w:rsidRPr="005A2F81">
        <w:rPr>
          <w:rtl/>
        </w:rPr>
        <w:t>אתה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רוצה שאזכיר לך למי ניתנה הנבואה. אל תגיד</w:t>
      </w:r>
      <w:r w:rsidR="005A3E84">
        <w:rPr>
          <w:rtl/>
        </w:rPr>
        <w:t xml:space="preserve"> </w:t>
      </w:r>
      <w:r w:rsidRPr="005A2F81">
        <w:rPr>
          <w:rtl/>
        </w:rPr>
        <w:t>שהאינתיפאדה לפנינו. אני אומר שהאינתיפאדה מאחורינו.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זו לא נבואה, זו הערכה.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אל תפתח פה לשטן, חבר הכנסת אלון.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לוקחים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ערפאת</w:t>
      </w:r>
      <w:r w:rsidR="005A3E84">
        <w:rPr>
          <w:rtl/>
        </w:rPr>
        <w:t xml:space="preserve"> </w:t>
      </w:r>
      <w:r w:rsidRPr="005A2F81">
        <w:rPr>
          <w:rtl/>
        </w:rPr>
        <w:t>ברצינות גמורה, אדוני סגן השר. כשהוא אומר שאם לא</w:t>
      </w:r>
      <w:r w:rsidR="005A3E84">
        <w:rPr>
          <w:rtl/>
        </w:rPr>
        <w:t xml:space="preserve"> </w:t>
      </w:r>
      <w:r w:rsidRPr="005A2F81">
        <w:rPr>
          <w:rtl/>
        </w:rPr>
        <w:t>ייתנו לו כל דבר הוא יתחיל באינתיפאדה וישלח את ה"חמאס", אנחנו מאמינים לו.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 לו בשורה אחת טובה היום, שאתה מאמין לו.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מאמין לו שהוא לא רוצה אותנו כאן.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רחבעם זאבי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יודע</w:t>
      </w:r>
      <w:r w:rsidR="005A3E84">
        <w:rPr>
          <w:rtl/>
        </w:rPr>
        <w:t xml:space="preserve"> </w:t>
      </w:r>
      <w:r w:rsidRPr="005A2F81">
        <w:rPr>
          <w:rtl/>
        </w:rPr>
        <w:t>אם להאמין לו או לא. אני יודע שכל לילה אנשים נזקקים למוקדים</w:t>
      </w:r>
      <w:r w:rsidR="005A3E84">
        <w:rPr>
          <w:rtl/>
        </w:rPr>
        <w:t xml:space="preserve"> </w:t>
      </w:r>
      <w:r w:rsidRPr="005A2F81">
        <w:rPr>
          <w:rtl/>
        </w:rPr>
        <w:t>גם בשומרון וגם ביהודה.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לולא שיסעתם אותי שלא לצורך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 שיסענו אותך, אנחנו רק עוזרים לך. אנחנו יודעים את עמדתך.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חוזר</w:t>
      </w:r>
      <w:r w:rsidR="005A3E84">
        <w:rPr>
          <w:rtl/>
        </w:rPr>
        <w:t xml:space="preserve"> </w:t>
      </w:r>
      <w:r w:rsidRPr="005A2F81">
        <w:rPr>
          <w:rtl/>
        </w:rPr>
        <w:t>לעניין המוקדים. כפי שאמרתי, זה דבר שקיומו עוזר ומקל על האנשים.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רוצים לתת לתושבי יהודה ושומרון תחושה טובה של ביטחון ולא תחושה רעה. לכן,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בודקים</w:t>
      </w:r>
      <w:r w:rsidR="005A3E84">
        <w:rPr>
          <w:rtl/>
        </w:rPr>
        <w:t xml:space="preserve"> </w:t>
      </w:r>
      <w:r w:rsidRPr="005A2F81">
        <w:rPr>
          <w:rtl/>
        </w:rPr>
        <w:t>אפשרויות</w:t>
      </w:r>
      <w:r w:rsidR="005A3E84">
        <w:rPr>
          <w:rtl/>
        </w:rPr>
        <w:t xml:space="preserve"> </w:t>
      </w:r>
      <w:r w:rsidRPr="005A2F81">
        <w:rPr>
          <w:rtl/>
        </w:rPr>
        <w:t>כיצד</w:t>
      </w:r>
      <w:r w:rsidR="005A3E84">
        <w:rPr>
          <w:rtl/>
        </w:rPr>
        <w:t xml:space="preserve"> 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בשנה</w:t>
      </w:r>
      <w:r w:rsidR="005A3E84">
        <w:rPr>
          <w:rtl/>
        </w:rPr>
        <w:t xml:space="preserve"> </w:t>
      </w:r>
      <w:r w:rsidRPr="005A2F81">
        <w:rPr>
          <w:rtl/>
        </w:rPr>
        <w:t>הבאה</w:t>
      </w:r>
      <w:r w:rsidR="005A3E84">
        <w:rPr>
          <w:rtl/>
        </w:rPr>
        <w:t xml:space="preserve"> </w:t>
      </w:r>
      <w:r w:rsidRPr="005A2F81">
        <w:rPr>
          <w:rtl/>
        </w:rPr>
        <w:t>להמשיך</w:t>
      </w:r>
      <w:r w:rsidR="005A3E84">
        <w:rPr>
          <w:rtl/>
        </w:rPr>
        <w:t xml:space="preserve"> </w:t>
      </w:r>
      <w:r w:rsidRPr="005A2F81">
        <w:rPr>
          <w:rtl/>
        </w:rPr>
        <w:t>ולסייע לפעולתם של</w:t>
      </w:r>
      <w:r w:rsidR="005A3E84">
        <w:rPr>
          <w:rtl/>
        </w:rPr>
        <w:t xml:space="preserve"> </w:t>
      </w:r>
      <w:r w:rsidRPr="005A2F81">
        <w:rPr>
          <w:rtl/>
        </w:rPr>
        <w:t>המוקדים.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הלוא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ביקשתי</w:t>
      </w:r>
      <w:r w:rsidR="005A3E84">
        <w:rPr>
          <w:rtl/>
        </w:rPr>
        <w:t xml:space="preserve"> </w:t>
      </w:r>
      <w:r w:rsidRPr="005A2F81">
        <w:rPr>
          <w:rtl/>
        </w:rPr>
        <w:t>מכם, ממך ומחבר הכנסת פרץ, לדחות את העלאת ההצעות בשבוע.</w:t>
      </w:r>
      <w:r w:rsidR="005A3E84">
        <w:rPr>
          <w:rtl/>
        </w:rPr>
        <w:t xml:space="preserve"> </w:t>
      </w:r>
      <w:r w:rsidRPr="005A2F81">
        <w:rPr>
          <w:rtl/>
        </w:rPr>
        <w:t>למה</w:t>
      </w:r>
      <w:r w:rsidR="005A3E84">
        <w:rPr>
          <w:rtl/>
        </w:rPr>
        <w:t xml:space="preserve"> </w:t>
      </w:r>
      <w:r w:rsidRPr="005A2F81">
        <w:rPr>
          <w:rtl/>
        </w:rPr>
        <w:t>ביקשתי לדחות בשבוע? כי קיוויתי שעד היום נגיע לאיזו מסקנה. טרם נמצא פתרון.</w:t>
      </w:r>
      <w:r w:rsidR="005A3E84">
        <w:rPr>
          <w:rtl/>
        </w:rPr>
        <w:t xml:space="preserve"> </w:t>
      </w:r>
      <w:r w:rsidRPr="005A2F81">
        <w:rPr>
          <w:rtl/>
        </w:rPr>
        <w:t>זה עניין של סידור אחר. אני מקווה שהוא יימצא, ואני מציע להסתפק בהודעה הזאת.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מותר</w:t>
      </w:r>
      <w:r w:rsidR="005A3E84">
        <w:rPr>
          <w:rtl/>
        </w:rPr>
        <w:t xml:space="preserve"> </w:t>
      </w:r>
      <w:r w:rsidRPr="005A2F81">
        <w:rPr>
          <w:rtl/>
        </w:rPr>
        <w:t>לשאול</w:t>
      </w:r>
      <w:r w:rsidR="005A3E84">
        <w:rPr>
          <w:rtl/>
        </w:rPr>
        <w:t xml:space="preserve"> </w:t>
      </w:r>
      <w:r w:rsidRPr="005A2F81">
        <w:rPr>
          <w:rtl/>
        </w:rPr>
        <w:t>שאלה,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סגן השר, בעניין הזה? אם יימצא סידור אחר על דעת</w:t>
      </w:r>
      <w:r w:rsidR="005A3E84">
        <w:rPr>
          <w:rtl/>
        </w:rPr>
        <w:t xml:space="preserve"> </w:t>
      </w:r>
      <w:r w:rsidRPr="005A2F81">
        <w:rPr>
          <w:rtl/>
        </w:rPr>
        <w:t>כולם, אני אברך עליו. מה יקרה אם בעוד שבוע ימים לא יימצא סידור כזה, וב</w:t>
      </w:r>
      <w:r w:rsidR="005A3E84">
        <w:rPr>
          <w:rtl/>
        </w:rPr>
        <w:t>-</w:t>
      </w:r>
      <w:r w:rsidRPr="005A2F81">
        <w:rPr>
          <w:rtl/>
        </w:rPr>
        <w:t>1 בינואר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פי החלטה יבוטלו המוקדים? האם זה מה שיקרה?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יהיה מצב שבו יבוטלו המוקדים ולא תינתן תשובה חלופית להיעדרם, תעלי הצעה</w:t>
      </w:r>
      <w:r w:rsidR="005A3E84">
        <w:rPr>
          <w:rtl/>
        </w:rPr>
        <w:t xml:space="preserve"> </w:t>
      </w:r>
      <w:r w:rsidRPr="005A2F81">
        <w:rPr>
          <w:rtl/>
        </w:rPr>
        <w:t>דחופה לסדר</w:t>
      </w:r>
      <w:r w:rsidR="005A3E84">
        <w:rPr>
          <w:rtl/>
        </w:rPr>
        <w:t>-</w:t>
      </w:r>
      <w:r w:rsidRPr="005A2F81">
        <w:rPr>
          <w:rtl/>
        </w:rPr>
        <w:t>היום.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אפשר להסתפק בתשובה.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אציע</w:t>
      </w:r>
      <w:r w:rsidR="005A3E84">
        <w:rPr>
          <w:rtl/>
        </w:rPr>
        <w:t xml:space="preserve"> </w:t>
      </w:r>
      <w:r w:rsidRPr="005A2F81">
        <w:rPr>
          <w:rtl/>
        </w:rPr>
        <w:t>לך</w:t>
      </w:r>
      <w:r w:rsidR="005A3E84">
        <w:rPr>
          <w:rtl/>
        </w:rPr>
        <w:t xml:space="preserve"> </w:t>
      </w:r>
      <w:r w:rsidRPr="005A2F81">
        <w:rPr>
          <w:rtl/>
        </w:rPr>
        <w:t>ולחבר הכנסת פרץ את הדבר הבא. בואו נסכם שהנושא הזה בכל מקרה</w:t>
      </w:r>
      <w:r w:rsidR="005A3E84">
        <w:rPr>
          <w:rtl/>
        </w:rPr>
        <w:t xml:space="preserve"> </w:t>
      </w:r>
      <w:r w:rsidRPr="005A2F81">
        <w:rPr>
          <w:rtl/>
        </w:rPr>
        <w:t>עובר</w:t>
      </w:r>
      <w:r w:rsidR="005A3E84">
        <w:rPr>
          <w:rtl/>
        </w:rPr>
        <w:t xml:space="preserve"> </w:t>
      </w:r>
      <w:r w:rsidRPr="005A2F81">
        <w:rPr>
          <w:rtl/>
        </w:rPr>
        <w:t>לוועדת</w:t>
      </w:r>
      <w:r w:rsidR="005A3E84">
        <w:rPr>
          <w:rtl/>
        </w:rPr>
        <w:t xml:space="preserve"> </w:t>
      </w:r>
      <w:r w:rsidRPr="005A2F81">
        <w:rPr>
          <w:rtl/>
        </w:rPr>
        <w:t>החוץ</w:t>
      </w:r>
      <w:r w:rsidR="005A3E84">
        <w:rPr>
          <w:rtl/>
        </w:rPr>
        <w:t xml:space="preserve"> </w:t>
      </w:r>
      <w:r w:rsidRPr="005A2F81">
        <w:rPr>
          <w:rtl/>
        </w:rPr>
        <w:t>והביטחון.</w:t>
      </w:r>
      <w:r w:rsidR="005A3E84">
        <w:rPr>
          <w:rtl/>
        </w:rPr>
        <w:t xml:space="preserve"> </w:t>
      </w:r>
      <w:r w:rsidRPr="005A2F81">
        <w:rPr>
          <w:rtl/>
        </w:rPr>
        <w:t>והיה</w:t>
      </w:r>
      <w:r w:rsidR="005A3E84">
        <w:rPr>
          <w:rtl/>
        </w:rPr>
        <w:t xml:space="preserve"> </w:t>
      </w:r>
      <w:r w:rsidRPr="005A2F81">
        <w:rPr>
          <w:rtl/>
        </w:rPr>
        <w:t>והעניין הסתדר, אתם תסירו את זה בוודאי. אם</w:t>
      </w:r>
      <w:r w:rsidR="005A3E84">
        <w:rPr>
          <w:rtl/>
        </w:rPr>
        <w:t xml:space="preserve"> </w:t>
      </w:r>
      <w:r w:rsidRPr="005A2F81">
        <w:rPr>
          <w:rtl/>
        </w:rPr>
        <w:t>חלילה לא, ייערך על כך דיון.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 לשאול אותך בכל זאת. למה לא להתחייב עכשיו מעל הדוכן, שאם לא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תימצא חלופה במהלך תשעת הימים הקרובים, אתם תמשיכו לעוד </w:t>
      </w:r>
      <w:r w:rsidR="005A3E84">
        <w:rPr>
          <w:rtl/>
        </w:rPr>
        <w:t>–</w:t>
      </w:r>
      <w:r w:rsidRPr="005A2F81">
        <w:rPr>
          <w:rtl/>
        </w:rPr>
        <w:t xml:space="preserve"> אני אמרתי שנה, אמר חבר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הכנסת שירי ויצמן חודשיים </w:t>
      </w:r>
      <w:r w:rsidR="005A3E84">
        <w:rPr>
          <w:rtl/>
        </w:rPr>
        <w:t>–</w:t>
      </w:r>
      <w:r w:rsidRPr="005A2F81">
        <w:rPr>
          <w:rtl/>
        </w:rPr>
        <w:t xml:space="preserve"> עד שתימצא חלופה ונוכל לדון בזה בוועדת החוץ והביטחון</w:t>
      </w:r>
      <w:r w:rsidR="005A3E84">
        <w:rPr>
          <w:rtl/>
        </w:rPr>
        <w:t xml:space="preserve"> </w:t>
      </w:r>
      <w:r w:rsidRPr="005A2F81">
        <w:rPr>
          <w:rtl/>
        </w:rPr>
        <w:t>או בוועדת המשנה?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 השאלה מובנת.</w:t>
      </w:r>
      <w:r w:rsidR="005A3E84">
        <w:rPr>
          <w:rtl/>
        </w:rPr>
        <w:t xml:space="preserve"> </w:t>
      </w:r>
      <w:r w:rsidRPr="005A2F81">
        <w:rPr>
          <w:rtl/>
        </w:rPr>
        <w:t>אדוני סגן השר.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נוהג</w:t>
      </w:r>
      <w:r w:rsidR="005A3E84">
        <w:rPr>
          <w:rtl/>
        </w:rPr>
        <w:t xml:space="preserve"> </w:t>
      </w:r>
      <w:r w:rsidRPr="005A2F81">
        <w:rPr>
          <w:rtl/>
        </w:rPr>
        <w:t>לתת התחייבויות מסוג זה. מה שמסרתי לך ולחבר הכנסת פרץ ולבית</w:t>
      </w:r>
      <w:r w:rsidR="005A3E84">
        <w:rPr>
          <w:rtl/>
        </w:rPr>
        <w:t xml:space="preserve"> </w:t>
      </w:r>
      <w:r w:rsidRPr="005A2F81">
        <w:rPr>
          <w:rtl/>
        </w:rPr>
        <w:t>הוא,</w:t>
      </w:r>
      <w:r w:rsidR="005A3E84">
        <w:rPr>
          <w:rtl/>
        </w:rPr>
        <w:t xml:space="preserve"> </w:t>
      </w:r>
      <w:r w:rsidRPr="005A2F81">
        <w:rPr>
          <w:rtl/>
        </w:rPr>
        <w:t>שעכשיו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בודקים</w:t>
      </w:r>
      <w:r w:rsidR="005A3E84">
        <w:rPr>
          <w:rtl/>
        </w:rPr>
        <w:t xml:space="preserve"> </w:t>
      </w:r>
      <w:r w:rsidRPr="005A2F81">
        <w:rPr>
          <w:rtl/>
        </w:rPr>
        <w:t>אפשרויות,</w:t>
      </w:r>
      <w:r w:rsidR="005A3E84">
        <w:rPr>
          <w:rtl/>
        </w:rPr>
        <w:t xml:space="preserve"> </w:t>
      </w:r>
      <w:r w:rsidRPr="005A2F81">
        <w:rPr>
          <w:rtl/>
        </w:rPr>
        <w:t>מתוך</w:t>
      </w:r>
      <w:r w:rsidR="005A3E84">
        <w:rPr>
          <w:rtl/>
        </w:rPr>
        <w:t xml:space="preserve"> </w:t>
      </w:r>
      <w:r w:rsidRPr="005A2F81">
        <w:rPr>
          <w:rtl/>
        </w:rPr>
        <w:t>ראייה שזה לא, כפי שהוצג פה, עמוד</w:t>
      </w:r>
      <w:r w:rsidR="005A3E84">
        <w:rPr>
          <w:rtl/>
        </w:rPr>
        <w:t xml:space="preserve"> </w:t>
      </w:r>
      <w:r w:rsidRPr="005A2F81">
        <w:rPr>
          <w:rtl/>
        </w:rPr>
        <w:t>התווך.</w:t>
      </w:r>
      <w:r w:rsidR="005A3E84">
        <w:rPr>
          <w:rtl/>
        </w:rPr>
        <w:t xml:space="preserve"> </w:t>
      </w:r>
      <w:r w:rsidRPr="005A2F81">
        <w:rPr>
          <w:rtl/>
        </w:rPr>
        <w:t>הדבר רצוי. כיוון שזה דבר רצוי, שואפים לקיים אותו.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>שתקבלי את ההצעה שלי להעביר את הנושא לוועדה. והיה והעניין יוסדר</w:t>
      </w:r>
      <w:r w:rsidR="005A3E84">
        <w:rPr>
          <w:rtl/>
        </w:rPr>
        <w:t xml:space="preserve"> </w:t>
      </w:r>
      <w:r w:rsidRPr="005A2F81">
        <w:rPr>
          <w:rtl/>
        </w:rPr>
        <w:t>לשביעות רצונכם, הוא יוסר.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לבנת,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זהיר</w:t>
      </w:r>
      <w:r w:rsidR="005A3E84">
        <w:rPr>
          <w:rtl/>
        </w:rPr>
        <w:t xml:space="preserve"> </w:t>
      </w:r>
      <w:r w:rsidRPr="005A2F81">
        <w:rPr>
          <w:rtl/>
        </w:rPr>
        <w:t>בהתחייבויות.</w:t>
      </w:r>
      <w:r w:rsidR="005A3E84">
        <w:rPr>
          <w:rtl/>
        </w:rPr>
        <w:t xml:space="preserve"> </w:t>
      </w:r>
      <w:r w:rsidRPr="005A2F81">
        <w:rPr>
          <w:rtl/>
        </w:rPr>
        <w:t>יש אנשים שמתחייבים בקלות ויש</w:t>
      </w:r>
      <w:r w:rsidR="005A3E84">
        <w:rPr>
          <w:rtl/>
        </w:rPr>
        <w:t xml:space="preserve"> </w:t>
      </w:r>
      <w:r w:rsidRPr="005A2F81">
        <w:rPr>
          <w:rtl/>
        </w:rPr>
        <w:t>אנשים שיותר קשים בזה.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לתקופה מסוימת, עד שיתקיים דיון.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מתחייב לדבר אחד, למצוא פתרון.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השאלה אם זה לוועדת החוץ והביטחון או לוועדת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ודאי ועדת החוץ והביטחון. אני חושב שזה מקובל על כולם, אדוני היושב</w:t>
      </w:r>
      <w:r w:rsidR="005A3E84">
        <w:rPr>
          <w:rtl/>
        </w:rPr>
        <w:t>-</w:t>
      </w:r>
      <w:r w:rsidRPr="005A2F81">
        <w:rPr>
          <w:rtl/>
        </w:rPr>
        <w:t>ראש.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לסגן שר הביטחון.</w:t>
      </w:r>
      <w:r w:rsidR="005A3E84">
        <w:rPr>
          <w:rtl/>
        </w:rPr>
        <w:t xml:space="preserve"> </w:t>
      </w:r>
      <w:r w:rsidRPr="005A2F81">
        <w:rPr>
          <w:rtl/>
        </w:rPr>
        <w:t>חבר הכנסת מאיר פרוש רוצה להסיר את הצעת חברת הכנסת</w:t>
      </w:r>
      <w:r w:rsidR="005A3E84">
        <w:rPr>
          <w:rtl/>
        </w:rPr>
        <w:t xml:space="preserve"> </w:t>
      </w:r>
      <w:r w:rsidRPr="005A2F81">
        <w:rPr>
          <w:rtl/>
        </w:rPr>
        <w:t>לימור לבנת. בבקשה, דקה.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מכובדי סגן השר, חברי הכנסת, ראשית כול, אני לא שמעתי כל</w:t>
      </w:r>
      <w:r w:rsidR="005A3E84">
        <w:rPr>
          <w:rtl/>
        </w:rPr>
        <w:t xml:space="preserve"> </w:t>
      </w:r>
      <w:r w:rsidRPr="005A2F81">
        <w:rPr>
          <w:rtl/>
        </w:rPr>
        <w:t>הסבר מסגן השר מה הצורך בשינוי ההסדר הקיים? מה רע במה שהיה קיים הרבה שנים?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 רוצה להטיל איזה חשש של ספק ספיקא שהממשלה הזאת, חלילה, רוצה להפקיר</w:t>
      </w:r>
      <w:r w:rsidR="005A3E84">
        <w:rPr>
          <w:rtl/>
        </w:rPr>
        <w:t xml:space="preserve"> </w:t>
      </w:r>
      <w:r w:rsidRPr="005A2F81">
        <w:rPr>
          <w:rtl/>
        </w:rPr>
        <w:t>דם.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המשפט</w:t>
      </w:r>
      <w:r w:rsidR="005A3E84">
        <w:rPr>
          <w:rtl/>
        </w:rPr>
        <w:t xml:space="preserve"> </w:t>
      </w:r>
      <w:r w:rsidRPr="005A2F81">
        <w:rPr>
          <w:rtl/>
        </w:rPr>
        <w:t>הזה.</w:t>
      </w:r>
      <w:r w:rsidR="005A3E84">
        <w:rPr>
          <w:rtl/>
        </w:rPr>
        <w:t xml:space="preserve"> </w:t>
      </w:r>
      <w:r w:rsidRPr="005A2F81">
        <w:rPr>
          <w:rtl/>
        </w:rPr>
        <w:t>אבל ברור לי שעצם המחשבה הזאת והדיון</w:t>
      </w:r>
      <w:r w:rsidR="005A3E84">
        <w:rPr>
          <w:rtl/>
        </w:rPr>
        <w:t xml:space="preserve"> </w:t>
      </w:r>
      <w:r w:rsidRPr="005A2F81">
        <w:rPr>
          <w:rtl/>
        </w:rPr>
        <w:t>שמתקיים</w:t>
      </w:r>
      <w:r w:rsidR="005A3E84">
        <w:rPr>
          <w:rtl/>
        </w:rPr>
        <w:t xml:space="preserve"> </w:t>
      </w:r>
      <w:r w:rsidRPr="005A2F81">
        <w:rPr>
          <w:rtl/>
        </w:rPr>
        <w:t>פה</w:t>
      </w:r>
      <w:r w:rsidR="005A3E84">
        <w:rPr>
          <w:rtl/>
        </w:rPr>
        <w:t xml:space="preserve"> </w:t>
      </w:r>
      <w:r w:rsidRPr="005A2F81">
        <w:rPr>
          <w:rtl/>
        </w:rPr>
        <w:t>גורמים</w:t>
      </w:r>
      <w:r w:rsidR="005A3E84">
        <w:rPr>
          <w:rtl/>
        </w:rPr>
        <w:t xml:space="preserve"> </w:t>
      </w:r>
      <w:r w:rsidRPr="005A2F81">
        <w:rPr>
          <w:rtl/>
        </w:rPr>
        <w:t>לאיזו מוטיבציה אצל מי שרוצה לגרום לפיגוע.</w:t>
      </w:r>
      <w:r w:rsidR="005A3E84">
        <w:rPr>
          <w:rtl/>
        </w:rPr>
        <w:t xml:space="preserve"> </w:t>
      </w:r>
      <w:r w:rsidRPr="005A2F81">
        <w:rPr>
          <w:rtl/>
        </w:rPr>
        <w:t>אם הורידו מוקד</w:t>
      </w:r>
      <w:r w:rsidR="005A3E84">
        <w:rPr>
          <w:rtl/>
        </w:rPr>
        <w:t xml:space="preserve"> </w:t>
      </w:r>
      <w:r w:rsidRPr="005A2F81">
        <w:rPr>
          <w:rtl/>
        </w:rPr>
        <w:t>שמירה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אמצעי</w:t>
      </w:r>
      <w:r w:rsidR="005A3E84">
        <w:rPr>
          <w:rtl/>
        </w:rPr>
        <w:t xml:space="preserve"> </w:t>
      </w:r>
      <w:r w:rsidRPr="005A2F81">
        <w:rPr>
          <w:rtl/>
        </w:rPr>
        <w:t>אחר, אני בטוח שזה גורם למוטיבציה. ולמה? לזה הממשלה בוודאי לא</w:t>
      </w:r>
      <w:r w:rsidR="005A3E84">
        <w:rPr>
          <w:rtl/>
        </w:rPr>
        <w:t xml:space="preserve"> </w:t>
      </w:r>
      <w:r w:rsidRPr="005A2F81">
        <w:rPr>
          <w:rtl/>
        </w:rPr>
        <w:t>מתכוונת, אבל לזה זה מביא בסופו של דבר.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נוסף</w:t>
      </w:r>
      <w:r w:rsidR="005A3E84">
        <w:rPr>
          <w:rtl/>
        </w:rPr>
        <w:t xml:space="preserve"> –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יודע</w:t>
      </w:r>
      <w:r w:rsidR="005A3E84">
        <w:rPr>
          <w:rtl/>
        </w:rPr>
        <w:t xml:space="preserve"> </w:t>
      </w:r>
      <w:r w:rsidRPr="005A2F81">
        <w:rPr>
          <w:rtl/>
        </w:rPr>
        <w:t>שגם בעידן של קיצוצים אפשר תמיד למצוא את הדרך ואת</w:t>
      </w:r>
      <w:r w:rsidR="005A3E84">
        <w:rPr>
          <w:rtl/>
        </w:rPr>
        <w:t xml:space="preserve"> </w:t>
      </w:r>
      <w:r w:rsidRPr="005A2F81">
        <w:rPr>
          <w:rtl/>
        </w:rPr>
        <w:t>הפתרונות התקציביים כדי לשמור על דברים שמטרתם להגן מפני פגיעה בדם.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מבקש מסגן השר לעשות שינוי בכל המחשבה הזאת.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רחבעם זאבי מבקש להסיר את הצעתו של חבר הכנסת יאיר פרץ.</w:t>
      </w:r>
      <w:r w:rsidR="005A3E84">
        <w:rPr>
          <w:rtl/>
        </w:rPr>
        <w:t xml:space="preserve"> </w:t>
      </w:r>
      <w:r w:rsidRPr="005A2F81">
        <w:rPr>
          <w:rtl/>
        </w:rPr>
        <w:t>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רחבעם זאבי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אדוני סגן השר, נכון שפורמלית האינתיפאדה הסתיימה, ולא רק</w:t>
      </w:r>
      <w:r w:rsidR="005A3E84">
        <w:rPr>
          <w:rtl/>
        </w:rPr>
        <w:t xml:space="preserve"> </w:t>
      </w:r>
      <w:r w:rsidRPr="005A2F81">
        <w:rPr>
          <w:rtl/>
        </w:rPr>
        <w:t>פורמלית, כי אין גלים של נשים וילדים עם אבנים ועם בקבוקים במאסות הגדולות שחזינו</w:t>
      </w:r>
      <w:r w:rsidR="005A3E84">
        <w:rPr>
          <w:rtl/>
        </w:rPr>
        <w:t xml:space="preserve"> </w:t>
      </w:r>
      <w:r w:rsidRPr="005A2F81">
        <w:rPr>
          <w:rtl/>
        </w:rPr>
        <w:t>בהן</w:t>
      </w:r>
      <w:r w:rsidR="005A3E84">
        <w:rPr>
          <w:rtl/>
        </w:rPr>
        <w:t xml:space="preserve"> </w:t>
      </w:r>
      <w:r w:rsidRPr="005A2F81">
        <w:rPr>
          <w:rtl/>
        </w:rPr>
        <w:t>בשנים</w:t>
      </w:r>
      <w:r w:rsidR="005A3E84">
        <w:rPr>
          <w:rtl/>
        </w:rPr>
        <w:t xml:space="preserve"> </w:t>
      </w:r>
      <w:r w:rsidRPr="005A2F81">
        <w:rPr>
          <w:rtl/>
        </w:rPr>
        <w:t>קודמות.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מי שמסתובב בשטח </w:t>
      </w:r>
      <w:r w:rsidR="005A3E84">
        <w:rPr>
          <w:rtl/>
        </w:rPr>
        <w:t>–</w:t>
      </w:r>
      <w:r w:rsidRPr="005A2F81">
        <w:rPr>
          <w:rtl/>
        </w:rPr>
        <w:t xml:space="preserve"> ואתה איש שטח </w:t>
      </w:r>
      <w:r w:rsidR="005A3E84">
        <w:rPr>
          <w:rtl/>
        </w:rPr>
        <w:t>–</w:t>
      </w:r>
      <w:r w:rsidRPr="005A2F81">
        <w:rPr>
          <w:rtl/>
        </w:rPr>
        <w:t xml:space="preserve"> פוגש עשרות כלי רכב</w:t>
      </w:r>
      <w:r w:rsidR="005A3E84">
        <w:rPr>
          <w:rtl/>
        </w:rPr>
        <w:t xml:space="preserve"> </w:t>
      </w:r>
      <w:r w:rsidRPr="005A2F81">
        <w:rPr>
          <w:rtl/>
        </w:rPr>
        <w:t>שנזקקים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יום</w:t>
      </w:r>
      <w:r w:rsidR="005A3E84">
        <w:rPr>
          <w:rtl/>
        </w:rPr>
        <w:t xml:space="preserve"> </w:t>
      </w:r>
      <w:r w:rsidRPr="005A2F81">
        <w:rPr>
          <w:rtl/>
        </w:rPr>
        <w:t>למוקדים</w:t>
      </w:r>
      <w:r w:rsidR="005A3E84">
        <w:rPr>
          <w:rtl/>
        </w:rPr>
        <w:t xml:space="preserve"> </w:t>
      </w:r>
      <w:r w:rsidRPr="005A2F81">
        <w:rPr>
          <w:rtl/>
        </w:rPr>
        <w:t>האלה.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נכון</w:t>
      </w:r>
      <w:r w:rsidR="005A3E84">
        <w:rPr>
          <w:rtl/>
        </w:rPr>
        <w:t xml:space="preserve"> </w:t>
      </w:r>
      <w:r w:rsidRPr="005A2F81">
        <w:rPr>
          <w:rtl/>
        </w:rPr>
        <w:t>בשומרון,</w:t>
      </w:r>
      <w:r w:rsidR="005A3E84">
        <w:rPr>
          <w:rtl/>
        </w:rPr>
        <w:t xml:space="preserve"> </w:t>
      </w:r>
      <w:r w:rsidRPr="005A2F81">
        <w:rPr>
          <w:rtl/>
        </w:rPr>
        <w:t>זה נכון ביהודה וזה נכון</w:t>
      </w:r>
      <w:r w:rsidR="005A3E84">
        <w:rPr>
          <w:rtl/>
        </w:rPr>
        <w:t xml:space="preserve"> </w:t>
      </w:r>
      <w:r w:rsidRPr="005A2F81">
        <w:rPr>
          <w:rtl/>
        </w:rPr>
        <w:t>בבנימין.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הזמן</w:t>
      </w:r>
      <w:r w:rsidR="005A3E84">
        <w:rPr>
          <w:rtl/>
        </w:rPr>
        <w:t xml:space="preserve"> </w:t>
      </w:r>
      <w:r w:rsidRPr="005A2F81">
        <w:rPr>
          <w:rtl/>
        </w:rPr>
        <w:t>אתה</w:t>
      </w:r>
      <w:r w:rsidR="005A3E84">
        <w:rPr>
          <w:rtl/>
        </w:rPr>
        <w:t xml:space="preserve"> </w:t>
      </w:r>
      <w:r w:rsidRPr="005A2F81">
        <w:rPr>
          <w:rtl/>
        </w:rPr>
        <w:t>פוגש אשה קטנה עם ילדים, שרכבה התקלקל, היא עומדת חסרת</w:t>
      </w:r>
      <w:r w:rsidR="005A3E84">
        <w:rPr>
          <w:rtl/>
        </w:rPr>
        <w:t xml:space="preserve"> </w:t>
      </w:r>
      <w:r w:rsidRPr="005A2F81">
        <w:rPr>
          <w:rtl/>
        </w:rPr>
        <w:t>אונים</w:t>
      </w:r>
      <w:r w:rsidR="005A3E84">
        <w:rPr>
          <w:rtl/>
        </w:rPr>
        <w:t xml:space="preserve"> </w:t>
      </w:r>
      <w:r w:rsidRPr="005A2F81">
        <w:rPr>
          <w:rtl/>
        </w:rPr>
        <w:t>והיא מחפשת את הקשר כדי שיבואו לחלץ אותה. נכון שיש עזרה הדדית והאוטו שבא</w:t>
      </w:r>
      <w:r w:rsidR="005A3E84">
        <w:rPr>
          <w:rtl/>
        </w:rPr>
        <w:t xml:space="preserve"> </w:t>
      </w:r>
      <w:r w:rsidRPr="005A2F81">
        <w:rPr>
          <w:rtl/>
        </w:rPr>
        <w:t>בעקבותיה</w:t>
      </w:r>
      <w:r w:rsidR="005A3E84">
        <w:rPr>
          <w:rtl/>
        </w:rPr>
        <w:t xml:space="preserve"> </w:t>
      </w:r>
      <w:r w:rsidRPr="005A2F81">
        <w:rPr>
          <w:rtl/>
        </w:rPr>
        <w:t>עושה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שעושה</w:t>
      </w:r>
      <w:r w:rsidR="005A3E84">
        <w:rPr>
          <w:rtl/>
        </w:rPr>
        <w:t xml:space="preserve"> </w:t>
      </w:r>
      <w:r w:rsidRPr="005A2F81">
        <w:rPr>
          <w:rtl/>
        </w:rPr>
        <w:t>וכן</w:t>
      </w:r>
      <w:r w:rsidR="005A3E84">
        <w:rPr>
          <w:rtl/>
        </w:rPr>
        <w:t xml:space="preserve"> </w:t>
      </w:r>
      <w:r w:rsidRPr="005A2F81">
        <w:rPr>
          <w:rtl/>
        </w:rPr>
        <w:t>הלאה. אבל לא אחת, גם היום, כאשר כביכול אין</w:t>
      </w:r>
      <w:r w:rsidR="005A3E84">
        <w:rPr>
          <w:rtl/>
        </w:rPr>
        <w:t xml:space="preserve"> </w:t>
      </w:r>
      <w:r w:rsidRPr="005A2F81">
        <w:rPr>
          <w:rtl/>
        </w:rPr>
        <w:t>אינתיפאדה,</w:t>
      </w:r>
      <w:r w:rsidR="005A3E84">
        <w:rPr>
          <w:rtl/>
        </w:rPr>
        <w:t xml:space="preserve"> </w:t>
      </w:r>
      <w:r w:rsidRPr="005A2F81">
        <w:rPr>
          <w:rtl/>
        </w:rPr>
        <w:t>ישנו</w:t>
      </w:r>
      <w:r w:rsidR="005A3E84">
        <w:rPr>
          <w:rtl/>
        </w:rPr>
        <w:t xml:space="preserve"> </w:t>
      </w:r>
      <w:r w:rsidRPr="005A2F81">
        <w:rPr>
          <w:rtl/>
        </w:rPr>
        <w:t>הפרחח,</w:t>
      </w:r>
      <w:r w:rsidR="005A3E84">
        <w:rPr>
          <w:rtl/>
        </w:rPr>
        <w:t xml:space="preserve"> </w:t>
      </w:r>
      <w:r w:rsidRPr="005A2F81">
        <w:rPr>
          <w:rtl/>
        </w:rPr>
        <w:t>או הפרא, או הפורע התורן שמתאנה לנו, והוא בא ועושה את</w:t>
      </w:r>
      <w:r w:rsidR="005A3E84">
        <w:rPr>
          <w:rtl/>
        </w:rPr>
        <w:t xml:space="preserve"> </w:t>
      </w:r>
      <w:r w:rsidRPr="005A2F81">
        <w:rPr>
          <w:rtl/>
        </w:rPr>
        <w:t>שלו.</w:t>
      </w:r>
      <w:r w:rsidR="005A3E84">
        <w:rPr>
          <w:rtl/>
        </w:rPr>
        <w:t xml:space="preserve"> </w:t>
      </w:r>
      <w:r w:rsidRPr="005A2F81">
        <w:rPr>
          <w:rtl/>
        </w:rPr>
        <w:t>אתה</w:t>
      </w:r>
      <w:r w:rsidR="005A3E84">
        <w:rPr>
          <w:rtl/>
        </w:rPr>
        <w:t xml:space="preserve"> </w:t>
      </w:r>
      <w:r w:rsidRPr="005A2F81">
        <w:rPr>
          <w:rtl/>
        </w:rPr>
        <w:t>יודע את הסטטיסטיקה והאירועים שלא מדווחים בתקשורת, אבל הם קיימים כל</w:t>
      </w:r>
      <w:r w:rsidR="005A3E84">
        <w:rPr>
          <w:rtl/>
        </w:rPr>
        <w:t xml:space="preserve"> </w:t>
      </w:r>
      <w:r w:rsidRPr="005A2F81">
        <w:rPr>
          <w:rtl/>
        </w:rPr>
        <w:t>יום, כל ימות השנה, כי אנשים נוסעים.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>ממך, אדוני סגן השר, לשקול מחדש את ההחלטה שלכם. היא עוסקת בסכום</w:t>
      </w:r>
      <w:r w:rsidR="005A3E84">
        <w:rPr>
          <w:rtl/>
        </w:rPr>
        <w:t xml:space="preserve"> </w:t>
      </w:r>
      <w:r w:rsidRPr="005A2F81">
        <w:rPr>
          <w:rtl/>
        </w:rPr>
        <w:t>קטן</w:t>
      </w:r>
      <w:r w:rsidR="005A3E84">
        <w:rPr>
          <w:rtl/>
        </w:rPr>
        <w:t xml:space="preserve"> </w:t>
      </w:r>
      <w:r w:rsidRPr="005A2F81">
        <w:rPr>
          <w:rtl/>
        </w:rPr>
        <w:t>מאוד</w:t>
      </w:r>
      <w:r w:rsidR="005A3E84">
        <w:rPr>
          <w:rtl/>
        </w:rPr>
        <w:t xml:space="preserve"> </w:t>
      </w:r>
      <w:r w:rsidRPr="005A2F81">
        <w:rPr>
          <w:rtl/>
        </w:rPr>
        <w:t>לעומת</w:t>
      </w:r>
      <w:r w:rsidR="005A3E84">
        <w:rPr>
          <w:rtl/>
        </w:rPr>
        <w:t xml:space="preserve"> </w:t>
      </w:r>
      <w:r w:rsidRPr="005A2F81">
        <w:rPr>
          <w:rtl/>
        </w:rPr>
        <w:t>חיי</w:t>
      </w:r>
      <w:r w:rsidR="005A3E84">
        <w:rPr>
          <w:rtl/>
        </w:rPr>
        <w:t xml:space="preserve"> </w:t>
      </w:r>
      <w:r w:rsidRPr="005A2F81">
        <w:rPr>
          <w:rtl/>
        </w:rPr>
        <w:t>אדם.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אם יינצל רק איש אחד בישראל </w:t>
      </w:r>
      <w:r w:rsidR="005A3E84">
        <w:rPr>
          <w:rtl/>
        </w:rPr>
        <w:t>–</w:t>
      </w:r>
      <w:r w:rsidRPr="005A2F81">
        <w:rPr>
          <w:rtl/>
        </w:rPr>
        <w:t xml:space="preserve"> ולצערי זה יכול להיות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מזה </w:t>
      </w:r>
      <w:r w:rsidR="005A3E84">
        <w:rPr>
          <w:rtl/>
        </w:rPr>
        <w:t>–</w:t>
      </w:r>
      <w:r w:rsidRPr="005A2F81">
        <w:rPr>
          <w:rtl/>
        </w:rPr>
        <w:t xml:space="preserve"> הרי למדנו מחז"ל, וכבר אמרתי זאת היום פעם באולם הזה, ש"כל המציל נפש</w:t>
      </w:r>
      <w:r w:rsidR="005A3E84">
        <w:rPr>
          <w:rtl/>
        </w:rPr>
        <w:t xml:space="preserve"> </w:t>
      </w:r>
      <w:r w:rsidRPr="005A2F81">
        <w:rPr>
          <w:rtl/>
        </w:rPr>
        <w:t>אחת מישראל כאילו קיים עולם מלא".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ש' הלפרט: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 הכנסת בנימין אלון מבקש להסיר את הצעתו של חבר הכנסת ויצמן שירי.</w:t>
      </w:r>
      <w:r w:rsidR="005A3E84">
        <w:rPr>
          <w:rtl/>
        </w:rPr>
        <w:t xml:space="preserve"> </w:t>
      </w:r>
      <w:r w:rsidRPr="005A2F81">
        <w:rPr>
          <w:rtl/>
        </w:rPr>
        <w:t>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בנימין אלון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סגן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יישר כוח לחבר הכנסת ויצמן שירי, לחבר</w:t>
      </w:r>
      <w:r w:rsidR="005A3E84">
        <w:rPr>
          <w:rtl/>
        </w:rPr>
        <w:t xml:space="preserve"> </w:t>
      </w:r>
      <w:r w:rsidRPr="005A2F81">
        <w:rPr>
          <w:rtl/>
        </w:rPr>
        <w:t>הכנסת יאיר פרץ ולחברת הכנסת לימור לבנת.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סגן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אתמול,</w:t>
      </w:r>
      <w:r w:rsidR="005A3E84">
        <w:rPr>
          <w:rtl/>
        </w:rPr>
        <w:t xml:space="preserve"> </w:t>
      </w:r>
      <w:r w:rsidRPr="005A2F81">
        <w:rPr>
          <w:rtl/>
        </w:rPr>
        <w:t>בדרכי</w:t>
      </w:r>
      <w:r w:rsidR="005A3E84">
        <w:rPr>
          <w:rtl/>
        </w:rPr>
        <w:t xml:space="preserve"> </w:t>
      </w:r>
      <w:r w:rsidRPr="005A2F81">
        <w:rPr>
          <w:rtl/>
        </w:rPr>
        <w:t>מבית</w:t>
      </w:r>
      <w:r w:rsidR="005A3E84">
        <w:rPr>
          <w:rtl/>
        </w:rPr>
        <w:t>-</w:t>
      </w:r>
      <w:r w:rsidRPr="005A2F81">
        <w:rPr>
          <w:rtl/>
        </w:rPr>
        <w:t>אל, מביתי לכנסת, עבר אמבולנס ונזרקו</w:t>
      </w:r>
      <w:r w:rsidR="005A3E84">
        <w:rPr>
          <w:rtl/>
        </w:rPr>
        <w:t xml:space="preserve"> </w:t>
      </w:r>
      <w:r w:rsidRPr="005A2F81">
        <w:rPr>
          <w:rtl/>
        </w:rPr>
        <w:t>אבנים.</w:t>
      </w:r>
      <w:r w:rsidR="005A3E84">
        <w:rPr>
          <w:rtl/>
        </w:rPr>
        <w:t xml:space="preserve"> </w:t>
      </w:r>
      <w:r w:rsidRPr="005A2F81">
        <w:rPr>
          <w:rtl/>
        </w:rPr>
        <w:t>זה היה בין בית</w:t>
      </w:r>
      <w:r w:rsidR="005A3E84">
        <w:rPr>
          <w:rtl/>
        </w:rPr>
        <w:t>-</w:t>
      </w:r>
      <w:r w:rsidRPr="005A2F81">
        <w:rPr>
          <w:rtl/>
        </w:rPr>
        <w:t>אל לג'לזון. אדם אחד נפצע באורח בינוני ואדם שני נפצע קל.</w:t>
      </w:r>
      <w:r w:rsidR="005A3E84">
        <w:rPr>
          <w:rtl/>
        </w:rPr>
        <w:t xml:space="preserve"> </w:t>
      </w:r>
      <w:r w:rsidRPr="005A2F81">
        <w:rPr>
          <w:rtl/>
        </w:rPr>
        <w:t>מדובר</w:t>
      </w:r>
      <w:r w:rsidR="005A3E84">
        <w:rPr>
          <w:rtl/>
        </w:rPr>
        <w:t xml:space="preserve"> </w:t>
      </w:r>
      <w:r w:rsidRPr="005A2F81">
        <w:rPr>
          <w:rtl/>
        </w:rPr>
        <w:t>בשני</w:t>
      </w:r>
      <w:r w:rsidR="005A3E84">
        <w:rPr>
          <w:rtl/>
        </w:rPr>
        <w:t xml:space="preserve"> </w:t>
      </w:r>
      <w:r w:rsidRPr="005A2F81">
        <w:rPr>
          <w:rtl/>
        </w:rPr>
        <w:t>אזרחים ישראלים. הטרמפיסט שהיה אתי היה חייל, והוא סיפר לי שהמכונית</w:t>
      </w:r>
      <w:r w:rsidR="005A3E84">
        <w:rPr>
          <w:rtl/>
        </w:rPr>
        <w:t xml:space="preserve"> </w:t>
      </w:r>
      <w:r w:rsidRPr="005A2F81">
        <w:rPr>
          <w:rtl/>
        </w:rPr>
        <w:t>שלו, מכונית צבאית, נרגמה באותו מקום באבנים לא מזמן.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סגן</w:t>
      </w:r>
      <w:r w:rsidR="005A3E84">
        <w:rPr>
          <w:rtl/>
        </w:rPr>
        <w:t xml:space="preserve"> </w:t>
      </w:r>
      <w:r w:rsidRPr="005A2F81">
        <w:rPr>
          <w:rtl/>
        </w:rPr>
        <w:t>השר,</w:t>
      </w:r>
      <w:r w:rsidR="005A3E84">
        <w:rPr>
          <w:rtl/>
        </w:rPr>
        <w:t xml:space="preserve"> </w:t>
      </w:r>
      <w:r w:rsidRPr="005A2F81">
        <w:rPr>
          <w:rtl/>
        </w:rPr>
        <w:t>כמו שאמר חבר הכנסת זאבי, נכון שאין מאסה של גלים, אבל יש</w:t>
      </w:r>
      <w:r w:rsidR="005A3E84">
        <w:rPr>
          <w:rtl/>
        </w:rPr>
        <w:t xml:space="preserve"> </w:t>
      </w:r>
      <w:r w:rsidRPr="005A2F81">
        <w:rPr>
          <w:rtl/>
        </w:rPr>
        <w:t>זריקות אבנים כדבר יום ביומו ואין נוכחות חיילים, ולא יכולה להיות נוכחות חיילים,</w:t>
      </w:r>
      <w:r w:rsidR="005A3E84">
        <w:rPr>
          <w:rtl/>
        </w:rPr>
        <w:t xml:space="preserve"> </w:t>
      </w:r>
      <w:r w:rsidRPr="005A2F81">
        <w:rPr>
          <w:rtl/>
        </w:rPr>
        <w:t>על הצירים.</w:t>
      </w:r>
      <w:r w:rsidR="005A3E84">
        <w:rPr>
          <w:rtl/>
        </w:rPr>
        <w:t xml:space="preserve"> </w:t>
      </w:r>
      <w:r w:rsidRPr="005A2F81">
        <w:rPr>
          <w:rtl/>
        </w:rPr>
        <w:t>פה ושם יש נוכחות. אבל אין נוכחות גבוהה. היא גם לא אמורה להיות.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סגן</w:t>
      </w:r>
      <w:r w:rsidR="005A3E84">
        <w:rPr>
          <w:rtl/>
        </w:rPr>
        <w:t xml:space="preserve"> </w:t>
      </w:r>
      <w:r w:rsidRPr="005A2F81">
        <w:rPr>
          <w:rtl/>
        </w:rPr>
        <w:t>השר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הוא גם רופא </w:t>
      </w:r>
      <w:r w:rsidR="005A3E84">
        <w:rPr>
          <w:rtl/>
        </w:rPr>
        <w:t>–</w:t>
      </w:r>
      <w:r w:rsidRPr="005A2F81">
        <w:rPr>
          <w:rtl/>
        </w:rPr>
        <w:t xml:space="preserve"> ובזה אסיים. רופא מקבל את שכרו והלוואי שהוא</w:t>
      </w:r>
      <w:r w:rsidR="005A3E84">
        <w:rPr>
          <w:rtl/>
        </w:rPr>
        <w:t xml:space="preserve"> </w:t>
      </w:r>
      <w:r w:rsidRPr="005A2F81">
        <w:rPr>
          <w:rtl/>
        </w:rPr>
        <w:t>יהיה מובטל, חוץ מזה שהוא עוזר ללדת. כנ"ל בדברים האלה. כמה שפחות יזדקקו להם, מה</w:t>
      </w:r>
      <w:r w:rsidR="005A3E84">
        <w:rPr>
          <w:rtl/>
        </w:rPr>
        <w:t xml:space="preserve"> </w:t>
      </w:r>
      <w:r w:rsidRPr="005A2F81">
        <w:rPr>
          <w:rtl/>
        </w:rPr>
        <w:t>טוב.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עצם</w:t>
      </w:r>
      <w:r w:rsidR="005A3E84">
        <w:rPr>
          <w:rtl/>
        </w:rPr>
        <w:t xml:space="preserve"> </w:t>
      </w:r>
      <w:r w:rsidRPr="005A2F81">
        <w:rPr>
          <w:rtl/>
        </w:rPr>
        <w:t>הידיעה שישנו המוקד הזה, עם כל המכשירים, מסייעת.</w:t>
      </w:r>
      <w:r w:rsidR="005A3E84">
        <w:rPr>
          <w:rtl/>
        </w:rPr>
        <w:t xml:space="preserve"> </w:t>
      </w:r>
      <w:r w:rsidRPr="005A2F81">
        <w:rPr>
          <w:rtl/>
        </w:rPr>
        <w:t>כשאשה נוסעת,</w:t>
      </w:r>
      <w:r w:rsidR="005A3E84">
        <w:rPr>
          <w:rtl/>
        </w:rPr>
        <w:t xml:space="preserve"> </w:t>
      </w:r>
      <w:r w:rsidRPr="005A2F81">
        <w:rPr>
          <w:rtl/>
        </w:rPr>
        <w:t>אשה</w:t>
      </w:r>
      <w:r w:rsidR="005A3E84">
        <w:rPr>
          <w:rtl/>
        </w:rPr>
        <w:t xml:space="preserve"> </w:t>
      </w:r>
      <w:r w:rsidRPr="005A2F81">
        <w:rPr>
          <w:rtl/>
        </w:rPr>
        <w:t>שחיה</w:t>
      </w:r>
      <w:r w:rsidR="005A3E84">
        <w:rPr>
          <w:rtl/>
        </w:rPr>
        <w:t xml:space="preserve"> </w:t>
      </w:r>
      <w:r w:rsidRPr="005A2F81">
        <w:rPr>
          <w:rtl/>
        </w:rPr>
        <w:t>חיים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אזרחיים, והיא יודעת שבשעת צרה יש לה כפתור מצוקה </w:t>
      </w:r>
      <w:r w:rsidR="005A3E84">
        <w:rPr>
          <w:rtl/>
        </w:rPr>
        <w:t>–</w:t>
      </w:r>
      <w:r w:rsidRPr="005A2F81">
        <w:rPr>
          <w:rtl/>
        </w:rPr>
        <w:t xml:space="preserve"> זה דבר שאני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שהוא</w:t>
      </w:r>
      <w:r w:rsidR="005A3E84">
        <w:rPr>
          <w:rtl/>
        </w:rPr>
        <w:t xml:space="preserve"> </w:t>
      </w:r>
      <w:r w:rsidRPr="005A2F81">
        <w:rPr>
          <w:rtl/>
        </w:rPr>
        <w:t>חיוני.</w:t>
      </w:r>
      <w:r w:rsidR="005A3E84">
        <w:rPr>
          <w:rtl/>
        </w:rPr>
        <w:t xml:space="preserve"> </w:t>
      </w:r>
      <w:r w:rsidRPr="005A2F81">
        <w:rPr>
          <w:rtl/>
        </w:rPr>
        <w:t>כמו שאמר חבר הכנסת פרוש, עצם הידיעה, עצם זה שהאזרחים ידעו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שהעניין בדיון, ואולי יבוטלו המוקדים </w:t>
      </w:r>
      <w:r w:rsidR="005A3E84">
        <w:rPr>
          <w:rtl/>
        </w:rPr>
        <w:t>–</w:t>
      </w:r>
      <w:r w:rsidRPr="005A2F81">
        <w:rPr>
          <w:rtl/>
        </w:rPr>
        <w:t xml:space="preserve"> תחליש מאוד.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קורא לסגן השר, בגלל מה שקורה בשטח, לחשוב פעם שנייה.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לחבר הכנסת בני אלון.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מבין</w:t>
      </w:r>
      <w:r w:rsidR="005A3E84">
        <w:rPr>
          <w:rtl/>
        </w:rPr>
        <w:t xml:space="preserve"> </w:t>
      </w:r>
      <w:r w:rsidRPr="005A2F81">
        <w:rPr>
          <w:rtl/>
        </w:rPr>
        <w:t>שסגן</w:t>
      </w:r>
      <w:r w:rsidR="005A3E84">
        <w:rPr>
          <w:rtl/>
        </w:rPr>
        <w:t xml:space="preserve"> </w:t>
      </w:r>
      <w:r w:rsidRPr="005A2F81">
        <w:rPr>
          <w:rtl/>
        </w:rPr>
        <w:t>שר</w:t>
      </w:r>
      <w:r w:rsidR="005A3E84">
        <w:rPr>
          <w:rtl/>
        </w:rPr>
        <w:t xml:space="preserve"> </w:t>
      </w:r>
      <w:r w:rsidRPr="005A2F81">
        <w:rPr>
          <w:rtl/>
        </w:rPr>
        <w:t>הביטחון</w:t>
      </w:r>
      <w:r w:rsidR="005A3E84">
        <w:rPr>
          <w:rtl/>
        </w:rPr>
        <w:t xml:space="preserve"> </w:t>
      </w:r>
      <w:r w:rsidRPr="005A2F81">
        <w:rPr>
          <w:rtl/>
        </w:rPr>
        <w:t>מציע</w:t>
      </w:r>
      <w:r w:rsidR="005A3E84">
        <w:rPr>
          <w:rtl/>
        </w:rPr>
        <w:t xml:space="preserve"> </w:t>
      </w:r>
      <w:r w:rsidRPr="005A2F81">
        <w:rPr>
          <w:rtl/>
        </w:rPr>
        <w:t>להעביר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לדיון</w:t>
      </w:r>
      <w:r w:rsidR="005A3E84">
        <w:rPr>
          <w:rtl/>
        </w:rPr>
        <w:t xml:space="preserve"> </w:t>
      </w:r>
      <w:r w:rsidRPr="005A2F81">
        <w:rPr>
          <w:rtl/>
        </w:rPr>
        <w:t>בוועדת החוץ</w:t>
      </w:r>
      <w:r w:rsidR="005A3E84">
        <w:rPr>
          <w:rtl/>
        </w:rPr>
        <w:t xml:space="preserve"> </w:t>
      </w:r>
      <w:r w:rsidRPr="005A2F81">
        <w:rPr>
          <w:rtl/>
        </w:rPr>
        <w:t>והביטחון. חברת הכנסת לימור לבנת, האם את מסכימה להצעת השר?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לימור לבנת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מסכימה להעביר את הנושא לוועדת החוץ והביטחון.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יאיר פרץ, האם אתה מסכים?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ויצמן שירי, האם אתה מסכים?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ויצמן שירי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נעבור עתה להצבעה.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צבעה מס' 1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5A2F81" w:rsidRPr="005A2F81">
        <w:rPr>
          <w:rtl/>
        </w:rPr>
        <w:t xml:space="preserve"> 14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>עד ההצעה שלא לכלול את הנושא בסדר</w:t>
      </w:r>
      <w:r>
        <w:rPr>
          <w:rtl/>
        </w:rPr>
        <w:t>-</w:t>
      </w:r>
      <w:r w:rsidR="005A2F81" w:rsidRPr="005A2F81">
        <w:rPr>
          <w:rtl/>
        </w:rPr>
        <w:t xml:space="preserve">היום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מנעים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הצעה להעביר את הנושא לוועדת החוץ והביטחון נתקבלה.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 אני</w:t>
      </w:r>
      <w:r w:rsidR="005A3E84">
        <w:rPr>
          <w:rtl/>
        </w:rPr>
        <w:t xml:space="preserve"> </w:t>
      </w:r>
      <w:r w:rsidRPr="005A2F81">
        <w:rPr>
          <w:rtl/>
        </w:rPr>
        <w:t>קובע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ברוב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14, אין מתנגדים ואין נמנעים, ההצעות</w:t>
      </w:r>
      <w:r w:rsidR="005A3E84">
        <w:rPr>
          <w:rtl/>
        </w:rPr>
        <w:t xml:space="preserve"> </w:t>
      </w:r>
      <w:r w:rsidRPr="005A2F81">
        <w:rPr>
          <w:rtl/>
        </w:rPr>
        <w:t>מועברות לדיון בוועדת החוץ והביטחון.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1"/>
        <w:rPr>
          <w:rtl/>
        </w:rPr>
      </w:pPr>
      <w:bookmarkStart w:id="6" w:name="_Toc448738033"/>
      <w:r w:rsidRPr="005A3E84">
        <w:rPr>
          <w:rtl/>
        </w:rPr>
        <w:t>הצעה לסדר</w:t>
      </w:r>
      <w:r>
        <w:rPr>
          <w:rtl/>
        </w:rPr>
        <w:t>-</w:t>
      </w:r>
      <w:r w:rsidRPr="005A3E84">
        <w:rPr>
          <w:rtl/>
        </w:rPr>
        <w:t>היום</w:t>
      </w:r>
      <w:r>
        <w:rPr>
          <w:rtl/>
        </w:rPr>
        <w:t xml:space="preserve"> </w:t>
      </w:r>
      <w:r w:rsidRPr="005A3E84">
        <w:rPr>
          <w:rtl/>
        </w:rPr>
        <w:t>מיגון העורף בפני סכנת איום הנשק הבלתי</w:t>
      </w:r>
      <w:r>
        <w:rPr>
          <w:rtl/>
        </w:rPr>
        <w:t>-</w:t>
      </w:r>
      <w:r w:rsidRPr="005A3E84">
        <w:rPr>
          <w:rtl/>
        </w:rPr>
        <w:t>קונבנציונלי</w:t>
      </w:r>
      <w:bookmarkEnd w:id="6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אנחנו עוברים לנושא הבא, להצעה לסדר</w:t>
      </w:r>
      <w:r w:rsidR="005A3E84">
        <w:rPr>
          <w:rtl/>
        </w:rPr>
        <w:t>-</w:t>
      </w:r>
      <w:r w:rsidRPr="005A2F81">
        <w:rPr>
          <w:rtl/>
        </w:rPr>
        <w:t>היום מס' 1269: מיגון העורף</w:t>
      </w:r>
      <w:r w:rsidR="005A3E84">
        <w:rPr>
          <w:rtl/>
        </w:rPr>
        <w:t xml:space="preserve"> </w:t>
      </w:r>
      <w:r w:rsidRPr="005A2F81">
        <w:rPr>
          <w:rtl/>
        </w:rPr>
        <w:t>בפני סכנת איום הנשק הבלתי</w:t>
      </w:r>
      <w:r w:rsidR="005A3E84">
        <w:rPr>
          <w:rtl/>
        </w:rPr>
        <w:t>-</w:t>
      </w:r>
      <w:r w:rsidRPr="005A2F81">
        <w:rPr>
          <w:rtl/>
        </w:rPr>
        <w:t xml:space="preserve">קונבנציונלי </w:t>
      </w:r>
      <w:r w:rsidR="005A3E84">
        <w:rPr>
          <w:rtl/>
        </w:rPr>
        <w:t>–</w:t>
      </w:r>
      <w:r w:rsidRPr="005A2F81">
        <w:rPr>
          <w:rtl/>
        </w:rPr>
        <w:t xml:space="preserve"> מאת חבר הכנסת יאיר פרץ.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כנסת נכבדה, מיגון העורף נחשף בפני סכנת האיום בשימוש בנשק</w:t>
      </w:r>
      <w:r w:rsidR="005A3E84">
        <w:rPr>
          <w:rtl/>
        </w:rPr>
        <w:t xml:space="preserve"> </w:t>
      </w:r>
      <w:r w:rsidRPr="005A2F81">
        <w:rPr>
          <w:rtl/>
        </w:rPr>
        <w:t>בלתי</w:t>
      </w:r>
      <w:r w:rsidR="005A3E84">
        <w:rPr>
          <w:rtl/>
        </w:rPr>
        <w:t>-</w:t>
      </w:r>
      <w:r w:rsidRPr="005A2F81">
        <w:rPr>
          <w:rtl/>
        </w:rPr>
        <w:t>קונבנציונלי</w:t>
      </w:r>
      <w:r w:rsidR="005A3E84">
        <w:rPr>
          <w:rtl/>
        </w:rPr>
        <w:t xml:space="preserve"> </w:t>
      </w:r>
      <w:r w:rsidRPr="005A2F81">
        <w:rPr>
          <w:rtl/>
        </w:rPr>
        <w:t>בעת מלחמת המפרץ וזכה לתהודה ציבורית נרחבת בפעם הראשונה. וזאת</w:t>
      </w:r>
      <w:r w:rsidR="005A3E84">
        <w:rPr>
          <w:rtl/>
        </w:rPr>
        <w:t xml:space="preserve"> </w:t>
      </w:r>
      <w:r w:rsidRPr="005A2F81">
        <w:rPr>
          <w:rtl/>
        </w:rPr>
        <w:t>לאחר</w:t>
      </w:r>
      <w:r w:rsidR="005A3E84">
        <w:rPr>
          <w:rtl/>
        </w:rPr>
        <w:t xml:space="preserve"> </w:t>
      </w:r>
      <w:r w:rsidRPr="005A2F81">
        <w:rPr>
          <w:rtl/>
        </w:rPr>
        <w:t>פלישת</w:t>
      </w:r>
      <w:r w:rsidR="005A3E84">
        <w:rPr>
          <w:rtl/>
        </w:rPr>
        <w:t xml:space="preserve"> </w:t>
      </w:r>
      <w:r w:rsidRPr="005A2F81">
        <w:rPr>
          <w:rtl/>
        </w:rPr>
        <w:t>הכוחות</w:t>
      </w:r>
      <w:r w:rsidR="005A3E84">
        <w:rPr>
          <w:rtl/>
        </w:rPr>
        <w:t xml:space="preserve"> </w:t>
      </w:r>
      <w:r w:rsidRPr="005A2F81">
        <w:rPr>
          <w:rtl/>
        </w:rPr>
        <w:t>העירקיים</w:t>
      </w:r>
      <w:r w:rsidR="005A3E84">
        <w:rPr>
          <w:rtl/>
        </w:rPr>
        <w:t xml:space="preserve"> </w:t>
      </w:r>
      <w:r w:rsidRPr="005A2F81">
        <w:rPr>
          <w:rtl/>
        </w:rPr>
        <w:t>לכוויית,</w:t>
      </w:r>
      <w:r w:rsidR="005A3E84">
        <w:rPr>
          <w:rtl/>
        </w:rPr>
        <w:t xml:space="preserve"> </w:t>
      </w:r>
      <w:r w:rsidRPr="005A2F81">
        <w:rPr>
          <w:rtl/>
        </w:rPr>
        <w:t>ועם התגברות המתח לקראת פעולה צבאית של</w:t>
      </w:r>
      <w:r w:rsidR="005A3E84">
        <w:rPr>
          <w:rtl/>
        </w:rPr>
        <w:t xml:space="preserve"> </w:t>
      </w:r>
      <w:r w:rsidRPr="005A2F81">
        <w:rPr>
          <w:rtl/>
        </w:rPr>
        <w:t>מדינות</w:t>
      </w:r>
      <w:r w:rsidR="005A3E84">
        <w:rPr>
          <w:rtl/>
        </w:rPr>
        <w:t xml:space="preserve"> </w:t>
      </w:r>
      <w:r w:rsidRPr="005A2F81">
        <w:rPr>
          <w:rtl/>
        </w:rPr>
        <w:t>הקואליציה</w:t>
      </w:r>
      <w:r w:rsidR="005A3E84">
        <w:rPr>
          <w:rtl/>
        </w:rPr>
        <w:t xml:space="preserve"> </w:t>
      </w:r>
      <w:r w:rsidRPr="005A2F81">
        <w:rPr>
          <w:rtl/>
        </w:rPr>
        <w:t>להדיפת</w:t>
      </w:r>
      <w:r w:rsidR="005A3E84">
        <w:rPr>
          <w:rtl/>
        </w:rPr>
        <w:t xml:space="preserve"> </w:t>
      </w:r>
      <w:r w:rsidRPr="005A2F81">
        <w:rPr>
          <w:rtl/>
        </w:rPr>
        <w:t>הכוחות</w:t>
      </w:r>
      <w:r w:rsidR="005A3E84">
        <w:rPr>
          <w:rtl/>
        </w:rPr>
        <w:t xml:space="preserve"> </w:t>
      </w:r>
      <w:r w:rsidRPr="005A2F81">
        <w:rPr>
          <w:rtl/>
        </w:rPr>
        <w:t>העירקיים.</w:t>
      </w:r>
      <w:r w:rsidR="005A3E84">
        <w:rPr>
          <w:rtl/>
        </w:rPr>
        <w:t xml:space="preserve"> </w:t>
      </w:r>
      <w:r w:rsidRPr="005A2F81">
        <w:rPr>
          <w:rtl/>
        </w:rPr>
        <w:t>אז, למעשה, החליטה ממשלת ישראל על</w:t>
      </w:r>
      <w:r w:rsidR="005A3E84">
        <w:rPr>
          <w:rtl/>
        </w:rPr>
        <w:t xml:space="preserve"> </w:t>
      </w:r>
      <w:r w:rsidRPr="005A2F81">
        <w:rPr>
          <w:rtl/>
        </w:rPr>
        <w:t>מבצע</w:t>
      </w:r>
      <w:r w:rsidR="005A3E84">
        <w:rPr>
          <w:rtl/>
        </w:rPr>
        <w:t xml:space="preserve"> </w:t>
      </w:r>
      <w:r w:rsidRPr="005A2F81">
        <w:rPr>
          <w:rtl/>
        </w:rPr>
        <w:t>חלוקת</w:t>
      </w:r>
      <w:r w:rsidR="005A3E84">
        <w:rPr>
          <w:rtl/>
        </w:rPr>
        <w:t xml:space="preserve"> </w:t>
      </w:r>
      <w:r w:rsidRPr="005A2F81">
        <w:rPr>
          <w:rtl/>
        </w:rPr>
        <w:t>ערכות מגן לאזרחי המדינה. חלוקתן של כ</w:t>
      </w:r>
      <w:r w:rsidR="005A3E84">
        <w:rPr>
          <w:rtl/>
        </w:rPr>
        <w:t>-</w:t>
      </w:r>
      <w:r w:rsidRPr="005A2F81">
        <w:rPr>
          <w:rtl/>
        </w:rPr>
        <w:t>5 מיליוני ערכות מגן בתוך פרק</w:t>
      </w:r>
      <w:r w:rsidR="005A3E84">
        <w:rPr>
          <w:rtl/>
        </w:rPr>
        <w:t xml:space="preserve"> </w:t>
      </w:r>
      <w:r w:rsidRPr="005A2F81">
        <w:rPr>
          <w:rtl/>
        </w:rPr>
        <w:t>זמן</w:t>
      </w:r>
      <w:r w:rsidR="005A3E84">
        <w:rPr>
          <w:rtl/>
        </w:rPr>
        <w:t xml:space="preserve"> </w:t>
      </w:r>
      <w:r w:rsidRPr="005A2F81">
        <w:rPr>
          <w:rtl/>
        </w:rPr>
        <w:t>קצר יחסית לכל תושבי המדינה, מתינוק ועד זקן, נתאפשרה עקב הימצאותן של ערכות</w:t>
      </w:r>
      <w:r w:rsidR="005A3E84">
        <w:rPr>
          <w:rtl/>
        </w:rPr>
        <w:t xml:space="preserve"> </w:t>
      </w:r>
      <w:r w:rsidRPr="005A2F81">
        <w:rPr>
          <w:rtl/>
        </w:rPr>
        <w:t>המגן במחסני החירום של פיקוד העורף.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מבצע חלוקת ערכות המגן לאוכלוסיית מדינת ישראל בשלהי שנת</w:t>
      </w:r>
      <w:r w:rsidR="005A3E84">
        <w:rPr>
          <w:rtl/>
        </w:rPr>
        <w:t xml:space="preserve"> </w:t>
      </w:r>
      <w:r w:rsidRPr="005A2F81">
        <w:rPr>
          <w:rtl/>
        </w:rPr>
        <w:t>1990</w:t>
      </w:r>
      <w:r w:rsidR="005A3E84">
        <w:rPr>
          <w:rtl/>
        </w:rPr>
        <w:t xml:space="preserve"> </w:t>
      </w:r>
      <w:r w:rsidRPr="005A2F81">
        <w:rPr>
          <w:rtl/>
        </w:rPr>
        <w:t>ומבצע</w:t>
      </w:r>
      <w:r w:rsidR="005A3E84">
        <w:rPr>
          <w:rtl/>
        </w:rPr>
        <w:t xml:space="preserve"> </w:t>
      </w:r>
      <w:r w:rsidRPr="005A2F81">
        <w:rPr>
          <w:rtl/>
        </w:rPr>
        <w:t>רענון</w:t>
      </w:r>
      <w:r w:rsidR="005A3E84">
        <w:rPr>
          <w:rtl/>
        </w:rPr>
        <w:t xml:space="preserve"> </w:t>
      </w:r>
      <w:r w:rsidRPr="005A2F81">
        <w:rPr>
          <w:rtl/>
        </w:rPr>
        <w:t>ערכות</w:t>
      </w:r>
      <w:r w:rsidR="005A3E84">
        <w:rPr>
          <w:rtl/>
        </w:rPr>
        <w:t xml:space="preserve"> </w:t>
      </w:r>
      <w:r w:rsidRPr="005A2F81">
        <w:rPr>
          <w:rtl/>
        </w:rPr>
        <w:t>המגן, שבא בעקבותיו, לאחר השימוש בערכות בתקופת מלחמת</w:t>
      </w:r>
      <w:r w:rsidR="005A3E84">
        <w:rPr>
          <w:rtl/>
        </w:rPr>
        <w:t xml:space="preserve"> </w:t>
      </w:r>
      <w:r w:rsidRPr="005A2F81">
        <w:rPr>
          <w:rtl/>
        </w:rPr>
        <w:t>המפרץ,</w:t>
      </w:r>
      <w:r w:rsidR="005A3E84">
        <w:rPr>
          <w:rtl/>
        </w:rPr>
        <w:t xml:space="preserve"> </w:t>
      </w:r>
      <w:r w:rsidRPr="005A2F81">
        <w:rPr>
          <w:rtl/>
        </w:rPr>
        <w:t>מהווים</w:t>
      </w:r>
      <w:r w:rsidR="005A3E84">
        <w:rPr>
          <w:rtl/>
        </w:rPr>
        <w:t xml:space="preserve"> </w:t>
      </w:r>
      <w:r w:rsidRPr="005A2F81">
        <w:rPr>
          <w:rtl/>
        </w:rPr>
        <w:t>שני</w:t>
      </w:r>
      <w:r w:rsidR="005A3E84">
        <w:rPr>
          <w:rtl/>
        </w:rPr>
        <w:t xml:space="preserve"> </w:t>
      </w:r>
      <w:r w:rsidRPr="005A2F81">
        <w:rPr>
          <w:rtl/>
        </w:rPr>
        <w:t>נדבכים</w:t>
      </w:r>
      <w:r w:rsidR="005A3E84">
        <w:rPr>
          <w:rtl/>
        </w:rPr>
        <w:t xml:space="preserve"> </w:t>
      </w:r>
      <w:r w:rsidRPr="005A2F81">
        <w:rPr>
          <w:rtl/>
        </w:rPr>
        <w:t>חשובים</w:t>
      </w:r>
      <w:r w:rsidR="005A3E84">
        <w:rPr>
          <w:rtl/>
        </w:rPr>
        <w:t xml:space="preserve"> </w:t>
      </w:r>
      <w:r w:rsidRPr="005A2F81">
        <w:rPr>
          <w:rtl/>
        </w:rPr>
        <w:t>בשרשרת</w:t>
      </w:r>
      <w:r w:rsidR="005A3E84">
        <w:rPr>
          <w:rtl/>
        </w:rPr>
        <w:t xml:space="preserve"> </w:t>
      </w:r>
      <w:r w:rsidRPr="005A2F81">
        <w:rPr>
          <w:rtl/>
        </w:rPr>
        <w:t>פעילויות שתחילתה בתקופת ממשלת לוי</w:t>
      </w:r>
      <w:r w:rsidR="005A3E84">
        <w:rPr>
          <w:rtl/>
        </w:rPr>
        <w:t xml:space="preserve"> </w:t>
      </w:r>
      <w:r w:rsidRPr="005A2F81">
        <w:rPr>
          <w:rtl/>
        </w:rPr>
        <w:t>אשכול.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שוך הקרבות במלחמת ששת הימים הוחלט להקים תשתית מקומית לייצור ערכות</w:t>
      </w:r>
      <w:r w:rsidR="005A3E84">
        <w:rPr>
          <w:rtl/>
        </w:rPr>
        <w:t xml:space="preserve"> </w:t>
      </w:r>
      <w:r w:rsidRPr="005A2F81">
        <w:rPr>
          <w:rtl/>
        </w:rPr>
        <w:t>מגן</w:t>
      </w:r>
      <w:r w:rsidR="005A3E84">
        <w:rPr>
          <w:rtl/>
        </w:rPr>
        <w:t xml:space="preserve"> </w:t>
      </w:r>
      <w:r w:rsidRPr="005A2F81">
        <w:rPr>
          <w:rtl/>
        </w:rPr>
        <w:t>בפני</w:t>
      </w:r>
      <w:r w:rsidR="005A3E84">
        <w:rPr>
          <w:rtl/>
        </w:rPr>
        <w:t xml:space="preserve"> </w:t>
      </w:r>
      <w:r w:rsidRPr="005A2F81">
        <w:rPr>
          <w:rtl/>
        </w:rPr>
        <w:t>מלחמת</w:t>
      </w:r>
      <w:r w:rsidR="005A3E84">
        <w:rPr>
          <w:rtl/>
        </w:rPr>
        <w:t xml:space="preserve"> </w:t>
      </w:r>
      <w:r w:rsidRPr="005A2F81">
        <w:rPr>
          <w:rtl/>
        </w:rPr>
        <w:t>גזים.</w:t>
      </w:r>
      <w:r w:rsidR="005A3E84">
        <w:rPr>
          <w:rtl/>
        </w:rPr>
        <w:t xml:space="preserve"> </w:t>
      </w:r>
      <w:r w:rsidRPr="005A2F81">
        <w:rPr>
          <w:rtl/>
        </w:rPr>
        <w:t>ההחלטה נתקבלה בעקבות הידיעות על קיומו של נשק מסוג זה</w:t>
      </w:r>
      <w:r w:rsidR="005A3E84">
        <w:rPr>
          <w:rtl/>
        </w:rPr>
        <w:t xml:space="preserve"> </w:t>
      </w:r>
      <w:r w:rsidRPr="005A2F81">
        <w:rPr>
          <w:rtl/>
        </w:rPr>
        <w:t>בידי</w:t>
      </w:r>
      <w:r w:rsidR="005A3E84">
        <w:rPr>
          <w:rtl/>
        </w:rPr>
        <w:t xml:space="preserve"> </w:t>
      </w:r>
      <w:r w:rsidRPr="005A2F81">
        <w:rPr>
          <w:rtl/>
        </w:rPr>
        <w:t>המצרים</w:t>
      </w:r>
      <w:r w:rsidR="005A3E84">
        <w:rPr>
          <w:rtl/>
        </w:rPr>
        <w:t xml:space="preserve"> </w:t>
      </w:r>
      <w:r w:rsidRPr="005A2F81">
        <w:rPr>
          <w:rtl/>
        </w:rPr>
        <w:t>והשימוש</w:t>
      </w:r>
      <w:r w:rsidR="005A3E84">
        <w:rPr>
          <w:rtl/>
        </w:rPr>
        <w:t xml:space="preserve"> </w:t>
      </w:r>
      <w:r w:rsidRPr="005A2F81">
        <w:rPr>
          <w:rtl/>
        </w:rPr>
        <w:t>בו</w:t>
      </w:r>
      <w:r w:rsidR="005A3E84">
        <w:rPr>
          <w:rtl/>
        </w:rPr>
        <w:t xml:space="preserve"> </w:t>
      </w:r>
      <w:r w:rsidRPr="005A2F81">
        <w:rPr>
          <w:rtl/>
        </w:rPr>
        <w:t>בפועל בדרום</w:t>
      </w:r>
      <w:r w:rsidR="005A3E84">
        <w:rPr>
          <w:rtl/>
        </w:rPr>
        <w:t>-</w:t>
      </w:r>
      <w:r w:rsidRPr="005A2F81">
        <w:rPr>
          <w:rtl/>
        </w:rPr>
        <w:t>תימן בשנת 1966. תוצאה ישירה של החלטה זו</w:t>
      </w:r>
      <w:r w:rsidR="005A3E84">
        <w:rPr>
          <w:rtl/>
        </w:rPr>
        <w:t xml:space="preserve"> </w:t>
      </w:r>
      <w:r w:rsidRPr="005A2F81">
        <w:rPr>
          <w:rtl/>
        </w:rPr>
        <w:t>היתה</w:t>
      </w:r>
      <w:r w:rsidR="005A3E84">
        <w:rPr>
          <w:rtl/>
        </w:rPr>
        <w:t xml:space="preserve"> </w:t>
      </w:r>
      <w:r w:rsidRPr="005A2F81">
        <w:rPr>
          <w:rtl/>
        </w:rPr>
        <w:t>ייסודה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"שלאון"</w:t>
      </w:r>
      <w:r w:rsidR="005A3E84">
        <w:rPr>
          <w:rtl/>
        </w:rPr>
        <w:t xml:space="preserve"> </w:t>
      </w:r>
      <w:r w:rsidRPr="005A2F81">
        <w:rPr>
          <w:rtl/>
        </w:rPr>
        <w:t>בשנת</w:t>
      </w:r>
      <w:r w:rsidR="005A3E84">
        <w:rPr>
          <w:rtl/>
        </w:rPr>
        <w:t xml:space="preserve"> </w:t>
      </w:r>
      <w:r w:rsidRPr="005A2F81">
        <w:rPr>
          <w:rtl/>
        </w:rPr>
        <w:t>1968</w:t>
      </w:r>
      <w:r w:rsidR="005A3E84">
        <w:rPr>
          <w:rtl/>
        </w:rPr>
        <w:t xml:space="preserve"> </w:t>
      </w:r>
      <w:r w:rsidRPr="005A2F81">
        <w:rPr>
          <w:rtl/>
        </w:rPr>
        <w:t>והקמתו</w:t>
      </w:r>
      <w:r w:rsidR="005A3E84">
        <w:rPr>
          <w:rtl/>
        </w:rPr>
        <w:t xml:space="preserve"> </w:t>
      </w:r>
      <w:r w:rsidRPr="005A2F81">
        <w:rPr>
          <w:rtl/>
        </w:rPr>
        <w:t>של מפעל הייצור לערכות מגן</w:t>
      </w:r>
      <w:r w:rsidR="005A3E84">
        <w:rPr>
          <w:rtl/>
        </w:rPr>
        <w:t xml:space="preserve"> </w:t>
      </w:r>
      <w:r w:rsidRPr="005A2F81">
        <w:rPr>
          <w:rtl/>
        </w:rPr>
        <w:t>בקריית</w:t>
      </w:r>
      <w:r w:rsidR="005A3E84">
        <w:rPr>
          <w:rtl/>
        </w:rPr>
        <w:t>-</w:t>
      </w:r>
      <w:r w:rsidRPr="005A2F81">
        <w:rPr>
          <w:rtl/>
        </w:rPr>
        <w:t>גת.</w:t>
      </w:r>
      <w:r w:rsidR="005A3E84">
        <w:rPr>
          <w:rtl/>
        </w:rPr>
        <w:t xml:space="preserve"> </w:t>
      </w:r>
      <w:r w:rsidRPr="005A2F81">
        <w:rPr>
          <w:rtl/>
        </w:rPr>
        <w:t>מאז</w:t>
      </w:r>
      <w:r w:rsidR="005A3E84">
        <w:rPr>
          <w:rtl/>
        </w:rPr>
        <w:t xml:space="preserve"> </w:t>
      </w:r>
      <w:r w:rsidRPr="005A2F81">
        <w:rPr>
          <w:rtl/>
        </w:rPr>
        <w:t>ועד</w:t>
      </w:r>
      <w:r w:rsidR="005A3E84">
        <w:rPr>
          <w:rtl/>
        </w:rPr>
        <w:t xml:space="preserve"> </w:t>
      </w:r>
      <w:r w:rsidRPr="005A2F81">
        <w:rPr>
          <w:rtl/>
        </w:rPr>
        <w:t>עצם</w:t>
      </w:r>
      <w:r w:rsidR="005A3E84">
        <w:rPr>
          <w:rtl/>
        </w:rPr>
        <w:t xml:space="preserve"> 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הזה עוסקת חברת "שלאון" בייצור מגוון של אמצעי</w:t>
      </w:r>
      <w:r w:rsidR="005A3E84">
        <w:rPr>
          <w:rtl/>
        </w:rPr>
        <w:t xml:space="preserve"> </w:t>
      </w:r>
      <w:r w:rsidRPr="005A2F81">
        <w:rPr>
          <w:rtl/>
        </w:rPr>
        <w:t>מיגון המשמשים להגנה בפני חומרי לחימה כימיים וביולוגיים.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עמיתי</w:t>
      </w:r>
      <w:r w:rsidR="005A3E84">
        <w:rPr>
          <w:rtl/>
        </w:rPr>
        <w:t xml:space="preserve"> </w:t>
      </w:r>
      <w:r w:rsidRPr="005A2F81">
        <w:rPr>
          <w:rtl/>
        </w:rPr>
        <w:t>חברי הכנסת, בעקבות לקחי מלחמת המפרץ ומסקנות דוח מבקרת המדינה בנושא</w:t>
      </w:r>
      <w:r w:rsidR="005A3E84">
        <w:rPr>
          <w:rtl/>
        </w:rPr>
        <w:t xml:space="preserve"> </w:t>
      </w:r>
      <w:r w:rsidRPr="005A2F81">
        <w:rPr>
          <w:rtl/>
        </w:rPr>
        <w:t>מיגון</w:t>
      </w:r>
      <w:r w:rsidR="005A3E84">
        <w:rPr>
          <w:rtl/>
        </w:rPr>
        <w:t xml:space="preserve"> </w:t>
      </w:r>
      <w:r w:rsidRPr="005A2F81">
        <w:rPr>
          <w:rtl/>
        </w:rPr>
        <w:t>העורף, נמצאו תקציבים ליישום שיפורים באמצעי המיגון הקיימים וייצור אמצעים</w:t>
      </w:r>
      <w:r w:rsidR="005A3E84">
        <w:rPr>
          <w:rtl/>
        </w:rPr>
        <w:t xml:space="preserve"> </w:t>
      </w:r>
      <w:r w:rsidRPr="005A2F81">
        <w:rPr>
          <w:rtl/>
        </w:rPr>
        <w:t>חדשים שפותחו בעיקר למיגון תינוקות. כמו כן, שוכללו שיטות ההתאמה של אמצעי המיגון</w:t>
      </w:r>
      <w:r w:rsidR="005A3E84">
        <w:rPr>
          <w:rtl/>
        </w:rPr>
        <w:t xml:space="preserve"> </w:t>
      </w:r>
      <w:r w:rsidRPr="005A2F81">
        <w:rPr>
          <w:rtl/>
        </w:rPr>
        <w:t>בתחנות החלוקה לאזרחים, כך שבסך הכול הושג שיפור משמעותי ברמת המיגון הניתנת לכלל</w:t>
      </w:r>
      <w:r w:rsidR="005A3E84">
        <w:rPr>
          <w:rtl/>
        </w:rPr>
        <w:t xml:space="preserve"> </w:t>
      </w:r>
      <w:r w:rsidRPr="005A2F81">
        <w:rPr>
          <w:rtl/>
        </w:rPr>
        <w:t>האזרחים.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מבצע</w:t>
      </w:r>
      <w:r w:rsidR="005A3E84">
        <w:rPr>
          <w:rtl/>
        </w:rPr>
        <w:t xml:space="preserve"> </w:t>
      </w:r>
      <w:r w:rsidRPr="005A2F81">
        <w:rPr>
          <w:rtl/>
        </w:rPr>
        <w:t>רענון ערכות מגן, רע"מ, אשר נערך בשנים 1995</w:t>
      </w:r>
      <w:r w:rsidR="00C05B48">
        <w:rPr>
          <w:rFonts w:hint="cs"/>
          <w:rtl/>
        </w:rPr>
        <w:t>-</w:t>
      </w:r>
      <w:r w:rsidRPr="005A2F81">
        <w:rPr>
          <w:rtl/>
        </w:rPr>
        <w:t>1992 על</w:t>
      </w:r>
      <w:r w:rsidR="005A3E84">
        <w:rPr>
          <w:rtl/>
        </w:rPr>
        <w:t>-</w:t>
      </w:r>
      <w:r w:rsidRPr="005A2F81">
        <w:rPr>
          <w:rtl/>
        </w:rPr>
        <w:t>ידי פיקוד העורף,</w:t>
      </w:r>
      <w:r w:rsidR="005A3E84">
        <w:rPr>
          <w:rtl/>
        </w:rPr>
        <w:t xml:space="preserve"> </w:t>
      </w:r>
      <w:r w:rsidRPr="005A2F81">
        <w:rPr>
          <w:rtl/>
        </w:rPr>
        <w:t>הביא לידי ביטוי את מכלול השיפורים והחידושים.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במהלך</w:t>
      </w:r>
      <w:r w:rsidR="005A3E84">
        <w:rPr>
          <w:rtl/>
        </w:rPr>
        <w:t xml:space="preserve"> </w:t>
      </w:r>
      <w:r w:rsidRPr="005A2F81">
        <w:rPr>
          <w:rtl/>
        </w:rPr>
        <w:t>שנת</w:t>
      </w:r>
      <w:r w:rsidR="005A3E84">
        <w:rPr>
          <w:rtl/>
        </w:rPr>
        <w:t xml:space="preserve"> </w:t>
      </w:r>
      <w:r w:rsidRPr="005A2F81">
        <w:rPr>
          <w:rtl/>
        </w:rPr>
        <w:t>1997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נתקבלו</w:t>
      </w:r>
      <w:r w:rsidR="005A3E84">
        <w:rPr>
          <w:rtl/>
        </w:rPr>
        <w:t xml:space="preserve"> </w:t>
      </w:r>
      <w:r w:rsidRPr="005A2F81">
        <w:rPr>
          <w:rtl/>
        </w:rPr>
        <w:t>הזמנות לערכות מיגון אב"כ</w:t>
      </w:r>
      <w:r w:rsidR="005A3E84">
        <w:rPr>
          <w:rtl/>
        </w:rPr>
        <w:t xml:space="preserve"> </w:t>
      </w:r>
      <w:r w:rsidRPr="005A2F81">
        <w:rPr>
          <w:rtl/>
        </w:rPr>
        <w:t>לאוכלוסייה</w:t>
      </w:r>
      <w:r w:rsidR="005A3E84">
        <w:rPr>
          <w:rtl/>
        </w:rPr>
        <w:t xml:space="preserve"> </w:t>
      </w:r>
      <w:r w:rsidRPr="005A2F81">
        <w:rPr>
          <w:rtl/>
        </w:rPr>
        <w:t>אזרחית,</w:t>
      </w:r>
      <w:r w:rsidR="005A3E84">
        <w:rPr>
          <w:rtl/>
        </w:rPr>
        <w:t xml:space="preserve"> </w:t>
      </w:r>
      <w:r w:rsidRPr="005A2F81">
        <w:rPr>
          <w:rtl/>
        </w:rPr>
        <w:t>עובדה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>הותירה ברירה בידי הנהלת חברת "שלאון" אלא לבצע</w:t>
      </w:r>
      <w:r w:rsidR="005A3E84">
        <w:rPr>
          <w:rtl/>
        </w:rPr>
        <w:t xml:space="preserve"> </w:t>
      </w:r>
      <w:r w:rsidRPr="005A2F81">
        <w:rPr>
          <w:rtl/>
        </w:rPr>
        <w:t>מהלך</w:t>
      </w:r>
      <w:r w:rsidR="005A3E84">
        <w:rPr>
          <w:rtl/>
        </w:rPr>
        <w:t xml:space="preserve"> </w:t>
      </w:r>
      <w:r w:rsidRPr="005A2F81">
        <w:rPr>
          <w:rtl/>
        </w:rPr>
        <w:t>קשה של פיטורי עשרות עובדים, רובם ככולם בעלי ותק ממוצע של כ</w:t>
      </w:r>
      <w:r w:rsidR="005A3E84">
        <w:rPr>
          <w:rtl/>
        </w:rPr>
        <w:t>-</w:t>
      </w:r>
      <w:r w:rsidRPr="005A2F81">
        <w:rPr>
          <w:rtl/>
        </w:rPr>
        <w:t>25 שנה בייצור</w:t>
      </w:r>
      <w:r w:rsidR="005A3E84">
        <w:rPr>
          <w:rtl/>
        </w:rPr>
        <w:t xml:space="preserve"> </w:t>
      </w:r>
      <w:r w:rsidRPr="005A2F81">
        <w:rPr>
          <w:rtl/>
        </w:rPr>
        <w:t>ערכות המגן. פיטורין אלו היוו פגיעה קשה בתשתית האנושית של החברה.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במהלך</w:t>
      </w:r>
      <w:r w:rsidR="005A3E84">
        <w:rPr>
          <w:rtl/>
        </w:rPr>
        <w:t xml:space="preserve"> </w:t>
      </w:r>
      <w:r w:rsidRPr="005A2F81">
        <w:rPr>
          <w:rtl/>
        </w:rPr>
        <w:t>חודש</w:t>
      </w:r>
      <w:r w:rsidR="005A3E84">
        <w:rPr>
          <w:rtl/>
        </w:rPr>
        <w:t xml:space="preserve"> </w:t>
      </w:r>
      <w:r w:rsidRPr="005A2F81">
        <w:rPr>
          <w:rtl/>
        </w:rPr>
        <w:t>פברואר 1997 נוצרה דרישה לכמויות גדולות של</w:t>
      </w:r>
      <w:r w:rsidR="005A3E84">
        <w:rPr>
          <w:rtl/>
        </w:rPr>
        <w:t xml:space="preserve"> </w:t>
      </w:r>
      <w:r w:rsidRPr="005A2F81">
        <w:rPr>
          <w:rtl/>
        </w:rPr>
        <w:t>פרטי</w:t>
      </w:r>
      <w:r w:rsidR="005A3E84">
        <w:rPr>
          <w:rtl/>
        </w:rPr>
        <w:t xml:space="preserve"> </w:t>
      </w:r>
      <w:r w:rsidRPr="005A2F81">
        <w:rPr>
          <w:rtl/>
        </w:rPr>
        <w:t>מגן</w:t>
      </w:r>
      <w:r w:rsidR="005A3E84">
        <w:rPr>
          <w:rtl/>
        </w:rPr>
        <w:t xml:space="preserve"> </w:t>
      </w:r>
      <w:r w:rsidRPr="005A2F81">
        <w:rPr>
          <w:rtl/>
        </w:rPr>
        <w:t>שונים</w:t>
      </w:r>
      <w:r w:rsidR="005A3E84">
        <w:rPr>
          <w:rtl/>
        </w:rPr>
        <w:t xml:space="preserve"> </w:t>
      </w:r>
      <w:r w:rsidRPr="005A2F81">
        <w:rPr>
          <w:rtl/>
        </w:rPr>
        <w:t>לאוכלוסייה</w:t>
      </w:r>
      <w:r w:rsidR="005A3E84">
        <w:rPr>
          <w:rtl/>
        </w:rPr>
        <w:t xml:space="preserve"> </w:t>
      </w:r>
      <w:r w:rsidRPr="005A2F81">
        <w:rPr>
          <w:rtl/>
        </w:rPr>
        <w:t>האזרחית כתוצאה מהאירועים שהתרחשו אז במפרץ הפרסי.</w:t>
      </w:r>
      <w:r w:rsidR="005A3E84">
        <w:rPr>
          <w:rtl/>
        </w:rPr>
        <w:t xml:space="preserve"> </w:t>
      </w:r>
      <w:r w:rsidRPr="005A2F81">
        <w:rPr>
          <w:rtl/>
        </w:rPr>
        <w:t>למרות</w:t>
      </w:r>
      <w:r w:rsidR="005A3E84">
        <w:rPr>
          <w:rtl/>
        </w:rPr>
        <w:t xml:space="preserve"> </w:t>
      </w:r>
      <w:r w:rsidRPr="005A2F81">
        <w:rPr>
          <w:rtl/>
        </w:rPr>
        <w:t>כוח</w:t>
      </w:r>
      <w:r w:rsidR="005A3E84">
        <w:rPr>
          <w:rtl/>
        </w:rPr>
        <w:t xml:space="preserve"> </w:t>
      </w:r>
      <w:r w:rsidRPr="005A2F81">
        <w:rPr>
          <w:rtl/>
        </w:rPr>
        <w:t>האדם</w:t>
      </w:r>
      <w:r w:rsidR="005A3E84">
        <w:rPr>
          <w:rtl/>
        </w:rPr>
        <w:t xml:space="preserve"> </w:t>
      </w:r>
      <w:r w:rsidRPr="005A2F81">
        <w:rPr>
          <w:rtl/>
        </w:rPr>
        <w:t>המצומצם ורמת חומרי הגלם הנמוכה, התארגנה חברת "שלאון" במהירות</w:t>
      </w:r>
      <w:r w:rsidR="005A3E84">
        <w:rPr>
          <w:rtl/>
        </w:rPr>
        <w:t xml:space="preserve"> </w:t>
      </w:r>
      <w:r w:rsidRPr="005A2F81">
        <w:rPr>
          <w:rtl/>
        </w:rPr>
        <w:t>רבה, ובכלל זה לעבודה בשלוש משמרות, על מנת לספק את כל ערכות המגן.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התארגנות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כללה</w:t>
      </w:r>
      <w:r w:rsidR="005A3E84">
        <w:rPr>
          <w:rtl/>
        </w:rPr>
        <w:t xml:space="preserve"> </w:t>
      </w:r>
      <w:r w:rsidRPr="005A2F81">
        <w:rPr>
          <w:rtl/>
        </w:rPr>
        <w:t>קליטה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200 עובדים ועובדות והדרכתם, הטסת חומרי גלם</w:t>
      </w:r>
      <w:r w:rsidR="005A3E84">
        <w:rPr>
          <w:rtl/>
        </w:rPr>
        <w:t xml:space="preserve"> </w:t>
      </w:r>
      <w:r w:rsidRPr="005A2F81">
        <w:rPr>
          <w:rtl/>
        </w:rPr>
        <w:t>ממקומות שונים בעולם ופתיחת קווי ייצור שלא היו בשימוש זמן רב.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"שלאון",</w:t>
      </w:r>
      <w:r w:rsidR="005A3E84">
        <w:rPr>
          <w:rtl/>
        </w:rPr>
        <w:t xml:space="preserve"> </w:t>
      </w:r>
      <w:r w:rsidRPr="005A2F81">
        <w:rPr>
          <w:rtl/>
        </w:rPr>
        <w:t>במאמץ</w:t>
      </w:r>
      <w:r w:rsidR="005A3E84">
        <w:rPr>
          <w:rtl/>
        </w:rPr>
        <w:t xml:space="preserve"> </w:t>
      </w:r>
      <w:r w:rsidRPr="005A2F81">
        <w:rPr>
          <w:rtl/>
        </w:rPr>
        <w:t>רב, עמדה בהצלחה בכל המשימות שהוטלו עליה במהלך מבצע</w:t>
      </w:r>
      <w:r w:rsidR="005A3E84">
        <w:rPr>
          <w:rtl/>
        </w:rPr>
        <w:t xml:space="preserve"> </w:t>
      </w:r>
      <w:r w:rsidRPr="005A2F81">
        <w:rPr>
          <w:rtl/>
        </w:rPr>
        <w:t>"נשל הנחש".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אני מבקש לא להפריע.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למרות זאת נזקקה, חבר הכנסת זאבי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זאבי.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למרות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נזקקה</w:t>
      </w:r>
      <w:r w:rsidR="005A3E84">
        <w:rPr>
          <w:rtl/>
        </w:rPr>
        <w:t xml:space="preserve"> </w:t>
      </w:r>
      <w:r w:rsidRPr="005A2F81">
        <w:rPr>
          <w:rtl/>
        </w:rPr>
        <w:t>מערכת</w:t>
      </w:r>
      <w:r w:rsidR="005A3E84">
        <w:rPr>
          <w:rtl/>
        </w:rPr>
        <w:t xml:space="preserve"> </w:t>
      </w:r>
      <w:r w:rsidRPr="005A2F81">
        <w:rPr>
          <w:rtl/>
        </w:rPr>
        <w:t>הביטחון לייבא מאות פריטים,</w:t>
      </w:r>
      <w:r w:rsidR="005A3E84">
        <w:rPr>
          <w:rtl/>
        </w:rPr>
        <w:t xml:space="preserve"> </w:t>
      </w:r>
      <w:r w:rsidRPr="005A2F81">
        <w:rPr>
          <w:rtl/>
        </w:rPr>
        <w:t>רובם ישנים, בעלויות</w:t>
      </w:r>
      <w:r w:rsidR="005A3E84">
        <w:rPr>
          <w:rtl/>
        </w:rPr>
        <w:t xml:space="preserve"> </w:t>
      </w:r>
      <w:r w:rsidRPr="005A2F81">
        <w:rPr>
          <w:rtl/>
        </w:rPr>
        <w:t>גבוהות.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ביולי</w:t>
      </w:r>
      <w:r w:rsidR="005A3E84">
        <w:rPr>
          <w:rtl/>
        </w:rPr>
        <w:t xml:space="preserve"> </w:t>
      </w:r>
      <w:r w:rsidRPr="005A2F81">
        <w:rPr>
          <w:rtl/>
        </w:rPr>
        <w:t>1996</w:t>
      </w:r>
      <w:r w:rsidR="005A3E84">
        <w:rPr>
          <w:rtl/>
        </w:rPr>
        <w:t xml:space="preserve"> </w:t>
      </w:r>
      <w:r w:rsidRPr="005A2F81">
        <w:rPr>
          <w:rtl/>
        </w:rPr>
        <w:t>החליטה ממשלת ישראל על הפסקת האספקה במיגון</w:t>
      </w:r>
      <w:r w:rsidR="005A3E84">
        <w:rPr>
          <w:rtl/>
        </w:rPr>
        <w:t xml:space="preserve"> </w:t>
      </w:r>
      <w:r w:rsidRPr="005A2F81">
        <w:rPr>
          <w:rtl/>
        </w:rPr>
        <w:t>לאוכלוסייה</w:t>
      </w:r>
      <w:r w:rsidR="005A3E84">
        <w:rPr>
          <w:rtl/>
        </w:rPr>
        <w:t xml:space="preserve"> </w:t>
      </w:r>
      <w:r w:rsidRPr="005A2F81">
        <w:rPr>
          <w:rtl/>
        </w:rPr>
        <w:t>האזרחית.</w:t>
      </w:r>
      <w:r w:rsidR="005A3E84">
        <w:rPr>
          <w:rtl/>
        </w:rPr>
        <w:t xml:space="preserve"> </w:t>
      </w:r>
      <w:r w:rsidRPr="005A2F81">
        <w:rPr>
          <w:rtl/>
        </w:rPr>
        <w:t>באוקטובר</w:t>
      </w:r>
      <w:r w:rsidR="005A3E84">
        <w:rPr>
          <w:rtl/>
        </w:rPr>
        <w:t xml:space="preserve"> </w:t>
      </w:r>
      <w:r w:rsidRPr="005A2F81">
        <w:rPr>
          <w:rtl/>
        </w:rPr>
        <w:t>1996 חזרה בה הממשלה מהחלטתה</w:t>
      </w:r>
      <w:r w:rsidR="005A3E84">
        <w:rPr>
          <w:rtl/>
        </w:rPr>
        <w:t xml:space="preserve"> </w:t>
      </w:r>
      <w:r w:rsidRPr="005A2F81">
        <w:rPr>
          <w:rtl/>
        </w:rPr>
        <w:t>וקבעה כי יש צורך</w:t>
      </w:r>
      <w:r w:rsidR="005A3E84">
        <w:rPr>
          <w:rtl/>
        </w:rPr>
        <w:t xml:space="preserve"> </w:t>
      </w:r>
      <w:r w:rsidRPr="005A2F81">
        <w:rPr>
          <w:rtl/>
        </w:rPr>
        <w:t>להמשיך ולטפל במיגון ולתמוך באוכלוסייה האזרחית בפני לוחמת אב"כ. למרות זאת, בשנת</w:t>
      </w:r>
      <w:r w:rsidR="005A3E84">
        <w:rPr>
          <w:rtl/>
        </w:rPr>
        <w:t xml:space="preserve"> </w:t>
      </w:r>
      <w:r w:rsidRPr="005A2F81">
        <w:rPr>
          <w:rtl/>
        </w:rPr>
        <w:t>1997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הוקצו</w:t>
      </w:r>
      <w:r w:rsidR="005A3E84">
        <w:rPr>
          <w:rtl/>
        </w:rPr>
        <w:t xml:space="preserve"> </w:t>
      </w:r>
      <w:r w:rsidRPr="005A2F81">
        <w:rPr>
          <w:rtl/>
        </w:rPr>
        <w:t>תקציבים</w:t>
      </w:r>
      <w:r w:rsidR="005A3E84">
        <w:rPr>
          <w:rtl/>
        </w:rPr>
        <w:t xml:space="preserve"> </w:t>
      </w:r>
      <w:r w:rsidRPr="005A2F81">
        <w:rPr>
          <w:rtl/>
        </w:rPr>
        <w:t>לרכש.</w:t>
      </w:r>
      <w:r w:rsidR="005A3E84">
        <w:rPr>
          <w:rtl/>
        </w:rPr>
        <w:t xml:space="preserve"> </w:t>
      </w:r>
      <w:r w:rsidRPr="005A2F81">
        <w:rPr>
          <w:rtl/>
        </w:rPr>
        <w:t>עקב כך, בפעם השנייה בתולדות החברה נאלצה חברת</w:t>
      </w:r>
      <w:r w:rsidR="005A3E84">
        <w:rPr>
          <w:rtl/>
        </w:rPr>
        <w:t xml:space="preserve"> </w:t>
      </w:r>
      <w:r w:rsidRPr="005A2F81">
        <w:rPr>
          <w:rtl/>
        </w:rPr>
        <w:t>"שלאון"</w:t>
      </w:r>
      <w:r w:rsidR="005A3E84">
        <w:rPr>
          <w:rtl/>
        </w:rPr>
        <w:t xml:space="preserve"> </w:t>
      </w:r>
      <w:r w:rsidRPr="005A2F81">
        <w:rPr>
          <w:rtl/>
        </w:rPr>
        <w:t>לבצע מהלך קשה של פיטורים מסיביים של עובדים, רובם ככולם בעלי ותק של 25</w:t>
      </w:r>
      <w:r w:rsidR="005A3E84">
        <w:rPr>
          <w:rtl/>
        </w:rPr>
        <w:t xml:space="preserve"> </w:t>
      </w:r>
      <w:r w:rsidRPr="005A2F81">
        <w:rPr>
          <w:rtl/>
        </w:rPr>
        <w:t>שנות</w:t>
      </w:r>
      <w:r w:rsidR="005A3E84">
        <w:rPr>
          <w:rtl/>
        </w:rPr>
        <w:t xml:space="preserve"> </w:t>
      </w:r>
      <w:r w:rsidRPr="005A2F81">
        <w:rPr>
          <w:rtl/>
        </w:rPr>
        <w:t>ייצור</w:t>
      </w:r>
      <w:r w:rsidR="005A3E84">
        <w:rPr>
          <w:rtl/>
        </w:rPr>
        <w:t xml:space="preserve"> </w:t>
      </w:r>
      <w:r w:rsidRPr="005A2F81">
        <w:rPr>
          <w:rtl/>
        </w:rPr>
        <w:t>ערכות</w:t>
      </w:r>
      <w:r w:rsidR="005A3E84">
        <w:rPr>
          <w:rtl/>
        </w:rPr>
        <w:t xml:space="preserve"> </w:t>
      </w:r>
      <w:r w:rsidRPr="005A2F81">
        <w:rPr>
          <w:rtl/>
        </w:rPr>
        <w:t>מיגון</w:t>
      </w:r>
      <w:r w:rsidR="005A3E84">
        <w:rPr>
          <w:rtl/>
        </w:rPr>
        <w:t xml:space="preserve"> </w:t>
      </w:r>
      <w:r w:rsidRPr="005A2F81">
        <w:rPr>
          <w:rtl/>
        </w:rPr>
        <w:t>למיניהן</w:t>
      </w:r>
      <w:r w:rsidR="005A3E84">
        <w:rPr>
          <w:rtl/>
        </w:rPr>
        <w:t xml:space="preserve"> </w:t>
      </w:r>
      <w:r w:rsidRPr="005A2F81">
        <w:rPr>
          <w:rtl/>
        </w:rPr>
        <w:t>וכן צמצום שטחים ופירוק מתקני ייצור, מהלכים</w:t>
      </w:r>
      <w:r w:rsidR="005A3E84">
        <w:rPr>
          <w:rtl/>
        </w:rPr>
        <w:t xml:space="preserve"> </w:t>
      </w:r>
      <w:r w:rsidRPr="005A2F81">
        <w:rPr>
          <w:rtl/>
        </w:rPr>
        <w:t>שפגעו בצורה קשה בתשתית האנושית ובפוטנציאל הייצור.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בפברואר</w:t>
      </w:r>
      <w:r w:rsidR="005A3E84">
        <w:rPr>
          <w:rtl/>
        </w:rPr>
        <w:t xml:space="preserve"> </w:t>
      </w:r>
      <w:r w:rsidRPr="005A2F81">
        <w:rPr>
          <w:rtl/>
        </w:rPr>
        <w:t>1998</w:t>
      </w:r>
      <w:r w:rsidR="005A3E84">
        <w:rPr>
          <w:rtl/>
        </w:rPr>
        <w:t xml:space="preserve"> </w:t>
      </w:r>
      <w:r w:rsidRPr="005A2F81">
        <w:rPr>
          <w:rtl/>
        </w:rPr>
        <w:t>פרץ</w:t>
      </w:r>
      <w:r w:rsidR="005A3E84">
        <w:rPr>
          <w:rtl/>
        </w:rPr>
        <w:t xml:space="preserve"> </w:t>
      </w:r>
      <w:r w:rsidRPr="005A2F81">
        <w:rPr>
          <w:rtl/>
        </w:rPr>
        <w:t>משבר</w:t>
      </w:r>
      <w:r w:rsidR="005A3E84">
        <w:rPr>
          <w:rtl/>
        </w:rPr>
        <w:t xml:space="preserve"> </w:t>
      </w:r>
      <w:r w:rsidRPr="005A2F81">
        <w:rPr>
          <w:rtl/>
        </w:rPr>
        <w:t>נוסף במפרץ הפרסי, וכתוצאה מהאירועים נוצרה דרישה</w:t>
      </w:r>
      <w:r w:rsidR="005A3E84">
        <w:rPr>
          <w:rtl/>
        </w:rPr>
        <w:t xml:space="preserve"> </w:t>
      </w:r>
      <w:r w:rsidRPr="005A2F81">
        <w:rPr>
          <w:rtl/>
        </w:rPr>
        <w:t>לכמויות</w:t>
      </w:r>
      <w:r w:rsidR="005A3E84">
        <w:rPr>
          <w:rtl/>
        </w:rPr>
        <w:t xml:space="preserve"> </w:t>
      </w:r>
      <w:r w:rsidRPr="005A2F81">
        <w:rPr>
          <w:rtl/>
        </w:rPr>
        <w:t>גדולות של פרטי מיגון שונים לאוכלוסייה האזרחית. למרות כוח האדם המצומצם</w:t>
      </w:r>
      <w:r w:rsidR="005A3E84">
        <w:rPr>
          <w:rtl/>
        </w:rPr>
        <w:t xml:space="preserve"> </w:t>
      </w:r>
      <w:r w:rsidRPr="005A2F81">
        <w:rPr>
          <w:rtl/>
        </w:rPr>
        <w:t>ורמת</w:t>
      </w:r>
      <w:r w:rsidR="005A3E84">
        <w:rPr>
          <w:rtl/>
        </w:rPr>
        <w:t xml:space="preserve"> </w:t>
      </w:r>
      <w:r w:rsidRPr="005A2F81">
        <w:rPr>
          <w:rtl/>
        </w:rPr>
        <w:t>חומרי</w:t>
      </w:r>
      <w:r w:rsidR="005A3E84">
        <w:rPr>
          <w:rtl/>
        </w:rPr>
        <w:t xml:space="preserve"> </w:t>
      </w:r>
      <w:r w:rsidRPr="005A2F81">
        <w:rPr>
          <w:rtl/>
        </w:rPr>
        <w:t>הגלם הנמוכה התארגנה החברה במהירות רבה על מנת לנסות ולספק את צורכי</w:t>
      </w:r>
      <w:r w:rsidR="005A3E84">
        <w:rPr>
          <w:rtl/>
        </w:rPr>
        <w:t xml:space="preserve"> </w:t>
      </w:r>
      <w:r w:rsidRPr="005A2F81">
        <w:rPr>
          <w:rtl/>
        </w:rPr>
        <w:t>פיקוד העורף.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במאמץ</w:t>
      </w:r>
      <w:r w:rsidR="005A3E84">
        <w:rPr>
          <w:rtl/>
        </w:rPr>
        <w:t xml:space="preserve"> </w:t>
      </w:r>
      <w:r w:rsidRPr="005A2F81">
        <w:rPr>
          <w:rtl/>
        </w:rPr>
        <w:t>רב</w:t>
      </w:r>
      <w:r w:rsidR="005A3E84">
        <w:rPr>
          <w:rtl/>
        </w:rPr>
        <w:t xml:space="preserve"> </w:t>
      </w:r>
      <w:r w:rsidRPr="005A2F81">
        <w:rPr>
          <w:rtl/>
        </w:rPr>
        <w:t>עמדה</w:t>
      </w:r>
      <w:r w:rsidR="005A3E84">
        <w:rPr>
          <w:rtl/>
        </w:rPr>
        <w:t xml:space="preserve"> </w:t>
      </w: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"שלאון" בהצלחה בכל המשימות שהוטלו עליה במהלך "נשל</w:t>
      </w:r>
      <w:r w:rsidR="005A3E84">
        <w:rPr>
          <w:rtl/>
        </w:rPr>
        <w:t xml:space="preserve"> </w:t>
      </w:r>
      <w:r w:rsidRPr="005A2F81">
        <w:rPr>
          <w:rtl/>
        </w:rPr>
        <w:t>הנחש".</w:t>
      </w:r>
      <w:r w:rsidR="005A3E84">
        <w:rPr>
          <w:rtl/>
        </w:rPr>
        <w:t xml:space="preserve"> </w:t>
      </w:r>
      <w:r w:rsidRPr="005A2F81">
        <w:rPr>
          <w:rtl/>
        </w:rPr>
        <w:t>למרות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נזקקה</w:t>
      </w:r>
      <w:r w:rsidR="005A3E84">
        <w:rPr>
          <w:rtl/>
        </w:rPr>
        <w:t xml:space="preserve"> </w:t>
      </w:r>
      <w:r w:rsidRPr="005A2F81">
        <w:rPr>
          <w:rtl/>
        </w:rPr>
        <w:t>מערכת הביטחון לייבא מאות אלפי פריטים,</w:t>
      </w:r>
      <w:r w:rsidR="005A3E84">
        <w:rPr>
          <w:rtl/>
        </w:rPr>
        <w:t xml:space="preserve"> </w:t>
      </w:r>
      <w:r w:rsidRPr="005A2F81">
        <w:rPr>
          <w:rtl/>
        </w:rPr>
        <w:t>רובם ישנים,</w:t>
      </w:r>
      <w:r w:rsidR="005A3E84">
        <w:rPr>
          <w:rtl/>
        </w:rPr>
        <w:t xml:space="preserve"> </w:t>
      </w:r>
      <w:r w:rsidRPr="005A2F81">
        <w:rPr>
          <w:rtl/>
        </w:rPr>
        <w:t>בעלויות</w:t>
      </w:r>
      <w:r w:rsidR="005A3E84">
        <w:rPr>
          <w:rtl/>
        </w:rPr>
        <w:t xml:space="preserve"> </w:t>
      </w:r>
      <w:r w:rsidRPr="005A2F81">
        <w:rPr>
          <w:rtl/>
        </w:rPr>
        <w:t>גבוהות</w:t>
      </w:r>
      <w:r w:rsidR="005A3E84">
        <w:rPr>
          <w:rtl/>
        </w:rPr>
        <w:t xml:space="preserve"> </w:t>
      </w:r>
      <w:r w:rsidRPr="005A2F81">
        <w:rPr>
          <w:rtl/>
        </w:rPr>
        <w:t>מאוד,</w:t>
      </w:r>
      <w:r w:rsidR="005A3E84">
        <w:rPr>
          <w:rtl/>
        </w:rPr>
        <w:t xml:space="preserve"> </w:t>
      </w:r>
      <w:r w:rsidRPr="005A2F81">
        <w:rPr>
          <w:rtl/>
        </w:rPr>
        <w:t>תוך גיוס אלפי חיילי צה"ל לטיפול ולהסבת הפריטים ולשיבוש</w:t>
      </w:r>
      <w:r w:rsidR="005A3E84">
        <w:rPr>
          <w:rtl/>
        </w:rPr>
        <w:t xml:space="preserve"> </w:t>
      </w:r>
      <w:r w:rsidRPr="005A2F81">
        <w:rPr>
          <w:rtl/>
        </w:rPr>
        <w:t>המערך הלוגיסטי של מערכת האב"כ במדינה.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בשני המשברים הנ"ל הפכה חברת "שלאון" להיות בסיס צבאי לכל דבר מבחינת פעילות</w:t>
      </w:r>
      <w:r w:rsidR="005A3E84">
        <w:rPr>
          <w:rtl/>
        </w:rPr>
        <w:t xml:space="preserve"> </w:t>
      </w:r>
      <w:r w:rsidRPr="005A2F81">
        <w:rPr>
          <w:rtl/>
        </w:rPr>
        <w:t>ומעורבות</w:t>
      </w:r>
      <w:r w:rsidR="005A3E84">
        <w:rPr>
          <w:rtl/>
        </w:rPr>
        <w:t xml:space="preserve"> </w:t>
      </w:r>
      <w:r w:rsidRPr="005A2F81">
        <w:rPr>
          <w:rtl/>
        </w:rPr>
        <w:t>גורמי</w:t>
      </w:r>
      <w:r w:rsidR="005A3E84">
        <w:rPr>
          <w:rtl/>
        </w:rPr>
        <w:t xml:space="preserve"> </w:t>
      </w:r>
      <w:r w:rsidRPr="005A2F81">
        <w:rPr>
          <w:rtl/>
        </w:rPr>
        <w:t>מערכת הביטחון, מגובה בעזרה מרבית מטעם החברה שהפכה באותה תקופה</w:t>
      </w:r>
      <w:r w:rsidR="005A3E84">
        <w:rPr>
          <w:rtl/>
        </w:rPr>
        <w:t xml:space="preserve"> </w:t>
      </w:r>
      <w:r w:rsidRPr="005A2F81">
        <w:rPr>
          <w:rtl/>
        </w:rPr>
        <w:t>לחוליה בשרשרת מערכת הביטחון, דבר שהתאים לגישת המערכת בחשיבות התשתית.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מכיוון</w:t>
      </w:r>
      <w:r w:rsidR="005A3E84">
        <w:rPr>
          <w:rtl/>
        </w:rPr>
        <w:t xml:space="preserve"> </w:t>
      </w:r>
      <w:r w:rsidRPr="005A2F81">
        <w:rPr>
          <w:rtl/>
        </w:rPr>
        <w:t>שאנו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חיים</w:t>
      </w:r>
      <w:r w:rsidR="005A3E84">
        <w:rPr>
          <w:rtl/>
        </w:rPr>
        <w:t xml:space="preserve"> </w:t>
      </w:r>
      <w:r w:rsidRPr="005A2F81">
        <w:rPr>
          <w:rtl/>
        </w:rPr>
        <w:t>בשתי</w:t>
      </w:r>
      <w:r w:rsidR="005A3E84">
        <w:rPr>
          <w:rtl/>
        </w:rPr>
        <w:t xml:space="preserve"> </w:t>
      </w:r>
      <w:r w:rsidRPr="005A2F81">
        <w:rPr>
          <w:rtl/>
        </w:rPr>
        <w:t>מדינות,</w:t>
      </w:r>
      <w:r w:rsidR="005A3E84">
        <w:rPr>
          <w:rtl/>
        </w:rPr>
        <w:t xml:space="preserve"> </w:t>
      </w:r>
      <w:r w:rsidRPr="005A2F81">
        <w:rPr>
          <w:rtl/>
        </w:rPr>
        <w:t>אחת למצבי חירום ואחת לימי שלום, יש</w:t>
      </w:r>
      <w:r w:rsidR="005A3E84">
        <w:rPr>
          <w:rtl/>
        </w:rPr>
        <w:t xml:space="preserve"> </w:t>
      </w:r>
      <w:r w:rsidRPr="005A2F81">
        <w:rPr>
          <w:rtl/>
        </w:rPr>
        <w:t>למצוא את הדרך למדיניות עקבית בנושא 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סגן שר הביטחון, ברצוני לשאול כמה שאלות: 1. מה היא תמונת המצב למיגון</w:t>
      </w:r>
      <w:r w:rsidR="005A3E84">
        <w:rPr>
          <w:rtl/>
        </w:rPr>
        <w:t xml:space="preserve"> </w:t>
      </w:r>
      <w:r w:rsidRPr="005A2F81">
        <w:rPr>
          <w:rtl/>
        </w:rPr>
        <w:t>אוכלוסיית</w:t>
      </w:r>
      <w:r w:rsidR="005A3E84">
        <w:rPr>
          <w:rtl/>
        </w:rPr>
        <w:t xml:space="preserve"> </w:t>
      </w:r>
      <w:r w:rsidRPr="005A2F81">
        <w:rPr>
          <w:rtl/>
        </w:rPr>
        <w:t>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לשנת</w:t>
      </w:r>
      <w:r w:rsidR="005A3E84">
        <w:rPr>
          <w:rtl/>
        </w:rPr>
        <w:t xml:space="preserve"> </w:t>
      </w:r>
      <w:r w:rsidRPr="005A2F81">
        <w:rPr>
          <w:rtl/>
        </w:rPr>
        <w:t>2000? 2. מה גובה התקציב שתוקצב לסעיף ערכות המגן</w:t>
      </w:r>
      <w:r w:rsidR="005A3E84">
        <w:rPr>
          <w:rtl/>
        </w:rPr>
        <w:t xml:space="preserve"> </w:t>
      </w:r>
      <w:r w:rsidRPr="005A2F81">
        <w:rPr>
          <w:rtl/>
        </w:rPr>
        <w:t>לשנת</w:t>
      </w:r>
      <w:r w:rsidR="005A3E84">
        <w:rPr>
          <w:rtl/>
        </w:rPr>
        <w:t xml:space="preserve"> </w:t>
      </w:r>
      <w:r w:rsidRPr="005A2F81">
        <w:rPr>
          <w:rtl/>
        </w:rPr>
        <w:t>2000?</w:t>
      </w:r>
      <w:r w:rsidR="005A3E84">
        <w:rPr>
          <w:rtl/>
        </w:rPr>
        <w:t xml:space="preserve"> </w:t>
      </w:r>
      <w:r w:rsidRPr="005A2F81">
        <w:rPr>
          <w:rtl/>
        </w:rPr>
        <w:t>3.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הסכום</w:t>
      </w:r>
      <w:r w:rsidR="005A3E84">
        <w:rPr>
          <w:rtl/>
        </w:rPr>
        <w:t xml:space="preserve"> </w:t>
      </w:r>
      <w:r w:rsidRPr="005A2F81">
        <w:rPr>
          <w:rtl/>
        </w:rPr>
        <w:t>המקסימלי הדרוש למיגון אוכלוסיית מדינת ישראל? 4. אם</w:t>
      </w:r>
      <w:r w:rsidR="005A3E84">
        <w:rPr>
          <w:rtl/>
        </w:rPr>
        <w:t xml:space="preserve"> </w:t>
      </w:r>
      <w:r w:rsidRPr="005A2F81">
        <w:rPr>
          <w:rtl/>
        </w:rPr>
        <w:t>שתקציב</w:t>
      </w:r>
      <w:r w:rsidR="005A3E84">
        <w:rPr>
          <w:rtl/>
        </w:rPr>
        <w:t xml:space="preserve"> </w:t>
      </w:r>
      <w:r w:rsidRPr="005A2F81">
        <w:rPr>
          <w:rtl/>
        </w:rPr>
        <w:t>ערכות</w:t>
      </w:r>
      <w:r w:rsidR="005A3E84">
        <w:rPr>
          <w:rtl/>
        </w:rPr>
        <w:t xml:space="preserve"> </w:t>
      </w:r>
      <w:r w:rsidRPr="005A2F81">
        <w:rPr>
          <w:rtl/>
        </w:rPr>
        <w:t>המגן</w:t>
      </w:r>
      <w:r w:rsidR="005A3E84">
        <w:rPr>
          <w:rtl/>
        </w:rPr>
        <w:t xml:space="preserve"> </w:t>
      </w:r>
      <w:r w:rsidRPr="005A2F81">
        <w:rPr>
          <w:rtl/>
        </w:rPr>
        <w:t>לשנת 2000 יהיה במתכונתו הנוכחית, מה יהיה מספר תושבי ישראל</w:t>
      </w:r>
      <w:r w:rsidR="005A3E84">
        <w:rPr>
          <w:rtl/>
        </w:rPr>
        <w:t xml:space="preserve"> </w:t>
      </w:r>
      <w:r w:rsidRPr="005A2F81">
        <w:rPr>
          <w:rtl/>
        </w:rPr>
        <w:t>שייוותרו ללא ערכות מגן תקינות?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פי הנתונים שיש בידי, סעיף רכישת ערכות המגן לא תוקצב</w:t>
      </w:r>
      <w:r w:rsidR="005A3E84">
        <w:rPr>
          <w:rtl/>
        </w:rPr>
        <w:t xml:space="preserve"> </w:t>
      </w:r>
      <w:r w:rsidRPr="005A2F81">
        <w:rPr>
          <w:rtl/>
        </w:rPr>
        <w:t>לשנת</w:t>
      </w:r>
      <w:r w:rsidR="005A3E84">
        <w:rPr>
          <w:rtl/>
        </w:rPr>
        <w:t xml:space="preserve"> </w:t>
      </w:r>
      <w:r w:rsidRPr="005A2F81">
        <w:rPr>
          <w:rtl/>
        </w:rPr>
        <w:t>2000.</w:t>
      </w:r>
      <w:r w:rsidR="005A3E84">
        <w:rPr>
          <w:rtl/>
        </w:rPr>
        <w:t xml:space="preserve"> </w:t>
      </w:r>
      <w:r w:rsidRPr="005A2F81">
        <w:rPr>
          <w:rtl/>
        </w:rPr>
        <w:t>פועל</w:t>
      </w:r>
      <w:r w:rsidR="005A3E84">
        <w:rPr>
          <w:rtl/>
        </w:rPr>
        <w:t xml:space="preserve"> </w:t>
      </w:r>
      <w:r w:rsidRPr="005A2F81">
        <w:rPr>
          <w:rtl/>
        </w:rPr>
        <w:t>יוצא</w:t>
      </w:r>
      <w:r w:rsidR="005A3E84">
        <w:rPr>
          <w:rtl/>
        </w:rPr>
        <w:t xml:space="preserve"> – </w:t>
      </w:r>
      <w:r w:rsidRPr="005A2F81">
        <w:rPr>
          <w:rtl/>
        </w:rPr>
        <w:t>הכרזה על סגירת מפעל "שלאון" בקריית</w:t>
      </w:r>
      <w:r w:rsidR="005A3E84">
        <w:rPr>
          <w:rtl/>
        </w:rPr>
        <w:t>-</w:t>
      </w:r>
      <w:r w:rsidRPr="005A2F81">
        <w:rPr>
          <w:rtl/>
        </w:rPr>
        <w:t>גת ופיטורין של</w:t>
      </w:r>
      <w:r w:rsidR="005A3E84">
        <w:rPr>
          <w:rtl/>
        </w:rPr>
        <w:t xml:space="preserve"> </w:t>
      </w:r>
      <w:r w:rsidRPr="005A2F81">
        <w:rPr>
          <w:rtl/>
        </w:rPr>
        <w:t>כ</w:t>
      </w:r>
      <w:r w:rsidR="005A3E84">
        <w:rPr>
          <w:rtl/>
        </w:rPr>
        <w:t>-</w:t>
      </w:r>
      <w:r w:rsidRPr="005A2F81">
        <w:rPr>
          <w:rtl/>
        </w:rPr>
        <w:t xml:space="preserve">200 עובדים, ונוסף על כך </w:t>
      </w:r>
      <w:r w:rsidR="005A3E84">
        <w:rPr>
          <w:rtl/>
        </w:rPr>
        <w:t>–</w:t>
      </w:r>
      <w:r w:rsidRPr="005A2F81">
        <w:rPr>
          <w:rtl/>
        </w:rPr>
        <w:t xml:space="preserve"> הפקרת חייהם של אזרחי מדינת ישראל.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לסיכום,</w:t>
      </w:r>
      <w:r w:rsidR="005A3E84">
        <w:rPr>
          <w:rtl/>
        </w:rPr>
        <w:t xml:space="preserve"> </w:t>
      </w: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ברור לנו כי קיימים קשיים תקציביים, כפי שאמר סגן</w:t>
      </w:r>
      <w:r w:rsidR="005A3E84">
        <w:rPr>
          <w:rtl/>
        </w:rPr>
        <w:t xml:space="preserve"> </w:t>
      </w:r>
      <w:r w:rsidRPr="005A2F81">
        <w:rPr>
          <w:rtl/>
        </w:rPr>
        <w:t>שר</w:t>
      </w:r>
      <w:r w:rsidR="005A3E84">
        <w:rPr>
          <w:rtl/>
        </w:rPr>
        <w:t xml:space="preserve"> </w:t>
      </w:r>
      <w:r w:rsidRPr="005A2F81">
        <w:rPr>
          <w:rtl/>
        </w:rPr>
        <w:t>הביטחון,</w:t>
      </w:r>
      <w:r w:rsidR="005A3E84">
        <w:rPr>
          <w:rtl/>
        </w:rPr>
        <w:t xml:space="preserve"> </w:t>
      </w:r>
      <w:r w:rsidRPr="005A2F81">
        <w:rPr>
          <w:rtl/>
        </w:rPr>
        <w:t>אולם לא ייתכן שמדינת ישראל, שידעה מורדות ועליות מול האיום המתמשך</w:t>
      </w:r>
      <w:r w:rsidR="005A3E84">
        <w:rPr>
          <w:rtl/>
        </w:rPr>
        <w:t xml:space="preserve"> </w:t>
      </w:r>
      <w:r w:rsidRPr="005A2F81">
        <w:rPr>
          <w:rtl/>
        </w:rPr>
        <w:t>של שימוש בגזים, לא תקצה את המשאבים המתאימים למטרה חשובה זו.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למיטב</w:t>
      </w:r>
      <w:r w:rsidR="005A3E84">
        <w:rPr>
          <w:rtl/>
        </w:rPr>
        <w:t xml:space="preserve"> </w:t>
      </w:r>
      <w:r w:rsidRPr="005A2F81">
        <w:rPr>
          <w:rtl/>
        </w:rPr>
        <w:t>ידיעתי,</w:t>
      </w:r>
      <w:r w:rsidR="005A3E84">
        <w:rPr>
          <w:rtl/>
        </w:rPr>
        <w:t xml:space="preserve"> </w:t>
      </w: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מערכת הביטחון זקוקה בשנים הקרובות להשלמת</w:t>
      </w:r>
      <w:r w:rsidR="005A3E84">
        <w:rPr>
          <w:rtl/>
        </w:rPr>
        <w:t xml:space="preserve"> </w:t>
      </w:r>
      <w:r w:rsidRPr="005A2F81">
        <w:rPr>
          <w:rtl/>
        </w:rPr>
        <w:t>פערים עקב מחסור באמצעי מיגון. העלויות המינימליות הדרושות לשמירת התשתית ולשמירה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רצף אספקה לפיקוד העורף ותגבור הייצור על מנת לספק את צורכי החירום עומדות על</w:t>
      </w:r>
      <w:r w:rsidR="005A3E84">
        <w:rPr>
          <w:rtl/>
        </w:rPr>
        <w:t xml:space="preserve"> </w:t>
      </w:r>
      <w:r w:rsidRPr="005A2F81">
        <w:rPr>
          <w:rtl/>
        </w:rPr>
        <w:t>כ</w:t>
      </w:r>
      <w:r w:rsidR="005A3E84">
        <w:rPr>
          <w:rtl/>
        </w:rPr>
        <w:t>-</w:t>
      </w:r>
      <w:r w:rsidRPr="005A2F81">
        <w:rPr>
          <w:rtl/>
        </w:rPr>
        <w:t>40</w:t>
      </w:r>
      <w:r w:rsidR="005A3E84">
        <w:rPr>
          <w:rtl/>
        </w:rPr>
        <w:t xml:space="preserve"> </w:t>
      </w:r>
      <w:r w:rsidRPr="005A2F81">
        <w:rPr>
          <w:rtl/>
        </w:rPr>
        <w:t>מיליון</w:t>
      </w:r>
      <w:r w:rsidR="005A3E84">
        <w:rPr>
          <w:rtl/>
        </w:rPr>
        <w:t xml:space="preserve"> </w:t>
      </w:r>
      <w:r w:rsidRPr="005A2F81">
        <w:rPr>
          <w:rtl/>
        </w:rPr>
        <w:t>שקלים חדשים. לכן, אדוני היושב</w:t>
      </w:r>
      <w:r w:rsidR="005A3E84">
        <w:rPr>
          <w:rtl/>
        </w:rPr>
        <w:t>-</w:t>
      </w:r>
      <w:r w:rsidRPr="005A2F81">
        <w:rPr>
          <w:rtl/>
        </w:rPr>
        <w:t>ראש, אני קורא לסגן שר הביטחון ולשר</w:t>
      </w:r>
      <w:r w:rsidR="005A3E84">
        <w:rPr>
          <w:rtl/>
        </w:rPr>
        <w:t xml:space="preserve"> </w:t>
      </w:r>
      <w:r w:rsidRPr="005A2F81">
        <w:rPr>
          <w:rtl/>
        </w:rPr>
        <w:t>האוצר</w:t>
      </w:r>
      <w:r w:rsidR="005A3E84">
        <w:rPr>
          <w:rtl/>
        </w:rPr>
        <w:t xml:space="preserve"> </w:t>
      </w:r>
      <w:r w:rsidRPr="005A2F81">
        <w:rPr>
          <w:rtl/>
        </w:rPr>
        <w:t>להקצות את המשאבים הנחוצים על מנת להגן על אזרחי מדינת ישראל ולמנוע סגירת</w:t>
      </w:r>
      <w:r w:rsidR="005A3E84">
        <w:rPr>
          <w:rtl/>
        </w:rPr>
        <w:t xml:space="preserve"> </w:t>
      </w:r>
      <w:r w:rsidRPr="005A2F81">
        <w:rPr>
          <w:rtl/>
        </w:rPr>
        <w:t>מפעל בעיר מוכת אבטלה ומוכת גורל, קריית</w:t>
      </w:r>
      <w:r w:rsidR="005A3E84">
        <w:rPr>
          <w:rtl/>
        </w:rPr>
        <w:t>-</w:t>
      </w:r>
      <w:r w:rsidRPr="005A2F81">
        <w:rPr>
          <w:rtl/>
        </w:rPr>
        <w:t>גת.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 לחבר הכנסת יאיר פרץ.</w:t>
      </w:r>
      <w:r w:rsidR="005A3E84">
        <w:rPr>
          <w:rtl/>
        </w:rPr>
        <w:t xml:space="preserve"> </w:t>
      </w:r>
      <w:r w:rsidRPr="005A2F81">
        <w:rPr>
          <w:rtl/>
        </w:rPr>
        <w:t>ישיב סגן שר הביטחון, חבר הכנסת אפרים סנה,</w:t>
      </w:r>
      <w:r w:rsidR="005A3E84">
        <w:rPr>
          <w:rtl/>
        </w:rPr>
        <w:t xml:space="preserve"> </w:t>
      </w:r>
      <w:r w:rsidRPr="005A2F81">
        <w:rPr>
          <w:rtl/>
        </w:rPr>
        <w:t>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הנושא שהעלה חבר הכנסת יאיר פרץ הוא, אכן,</w:t>
      </w:r>
      <w:r w:rsidR="005A3E84">
        <w:rPr>
          <w:rtl/>
        </w:rPr>
        <w:t xml:space="preserve"> </w:t>
      </w:r>
      <w:r w:rsidRPr="005A2F81">
        <w:rPr>
          <w:rtl/>
        </w:rPr>
        <w:t>נושא</w:t>
      </w:r>
      <w:r w:rsidR="005A3E84">
        <w:rPr>
          <w:rtl/>
        </w:rPr>
        <w:t xml:space="preserve"> </w:t>
      </w:r>
      <w:r w:rsidRPr="005A2F81">
        <w:rPr>
          <w:rtl/>
        </w:rPr>
        <w:t>כבד</w:t>
      </w:r>
      <w:r w:rsidR="005A3E84">
        <w:rPr>
          <w:rtl/>
        </w:rPr>
        <w:t xml:space="preserve"> </w:t>
      </w:r>
      <w:r w:rsidRPr="005A2F81">
        <w:rPr>
          <w:rtl/>
        </w:rPr>
        <w:t>וחשוב.</w:t>
      </w:r>
      <w:r w:rsidR="005A3E84">
        <w:rPr>
          <w:rtl/>
        </w:rPr>
        <w:t xml:space="preserve"> </w:t>
      </w:r>
      <w:r w:rsidRPr="005A2F81">
        <w:rPr>
          <w:rtl/>
        </w:rPr>
        <w:t>שאלת הגנת העורף מפני נשק כימי וביולוגי היא שאלה חשובה, וכל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השבחים שחבר הכנסת פרץ נתן למפעל "שלאון", לעובדיו ולהנהלתו </w:t>
      </w:r>
      <w:r w:rsidR="005A3E84">
        <w:rPr>
          <w:rtl/>
        </w:rPr>
        <w:t>–</w:t>
      </w:r>
      <w:r w:rsidRPr="005A2F81">
        <w:rPr>
          <w:rtl/>
        </w:rPr>
        <w:t xml:space="preserve"> במקומם.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הציג</w:t>
      </w:r>
      <w:r w:rsidR="005A3E84">
        <w:rPr>
          <w:rtl/>
        </w:rPr>
        <w:t xml:space="preserve"> </w:t>
      </w:r>
      <w:r w:rsidRPr="005A2F81">
        <w:rPr>
          <w:rtl/>
        </w:rPr>
        <w:t>כמה</w:t>
      </w:r>
      <w:r w:rsidR="005A3E84">
        <w:rPr>
          <w:rtl/>
        </w:rPr>
        <w:t xml:space="preserve"> </w:t>
      </w:r>
      <w:r w:rsidRPr="005A2F81">
        <w:rPr>
          <w:rtl/>
        </w:rPr>
        <w:t>שאלות.</w:t>
      </w:r>
      <w:r w:rsidR="005A3E84">
        <w:rPr>
          <w:rtl/>
        </w:rPr>
        <w:t xml:space="preserve"> </w:t>
      </w:r>
      <w:r w:rsidRPr="005A2F81">
        <w:rPr>
          <w:rtl/>
        </w:rPr>
        <w:t>הנקודה</w:t>
      </w:r>
      <w:r w:rsidR="005A3E84">
        <w:rPr>
          <w:rtl/>
        </w:rPr>
        <w:t xml:space="preserve"> </w:t>
      </w:r>
      <w:r w:rsidRPr="005A2F81">
        <w:rPr>
          <w:rtl/>
        </w:rPr>
        <w:t>היא שכרגע אין עוד החלטה על גובה התקציב</w:t>
      </w:r>
      <w:r w:rsidR="005A3E84">
        <w:rPr>
          <w:rtl/>
        </w:rPr>
        <w:t xml:space="preserve"> </w:t>
      </w:r>
      <w:r w:rsidRPr="005A2F81">
        <w:rPr>
          <w:rtl/>
        </w:rPr>
        <w:t>להצטיידות</w:t>
      </w:r>
      <w:r w:rsidR="005A3E84">
        <w:rPr>
          <w:rtl/>
        </w:rPr>
        <w:t xml:space="preserve"> </w:t>
      </w:r>
      <w:r w:rsidRPr="005A2F81">
        <w:rPr>
          <w:rtl/>
        </w:rPr>
        <w:t>הזאת,</w:t>
      </w:r>
      <w:r w:rsidR="005A3E84">
        <w:rPr>
          <w:rtl/>
        </w:rPr>
        <w:t xml:space="preserve"> </w:t>
      </w:r>
      <w:r w:rsidRPr="005A2F81">
        <w:rPr>
          <w:rtl/>
        </w:rPr>
        <w:t>ולכן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אני חושב שההצעה הזאת, חשובה ככל שתהיה </w:t>
      </w:r>
      <w:r w:rsidR="005A3E84">
        <w:rPr>
          <w:rtl/>
        </w:rPr>
        <w:t>–</w:t>
      </w:r>
      <w:r w:rsidRPr="005A2F81">
        <w:rPr>
          <w:rtl/>
        </w:rPr>
        <w:t xml:space="preserve"> קצת הקדימה את</w:t>
      </w:r>
      <w:r w:rsidR="005A3E84">
        <w:rPr>
          <w:rtl/>
        </w:rPr>
        <w:t xml:space="preserve"> </w:t>
      </w:r>
      <w:r w:rsidRPr="005A2F81">
        <w:rPr>
          <w:rtl/>
        </w:rPr>
        <w:t>זמנה.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אפילו לא יכול להציע להעביר את הנושא לוועדת החוץ והביטחון, כיוון שמחר</w:t>
      </w:r>
      <w:r w:rsidR="005A3E84">
        <w:rPr>
          <w:rtl/>
        </w:rPr>
        <w:t xml:space="preserve"> </w:t>
      </w:r>
      <w:r w:rsidRPr="005A2F81">
        <w:rPr>
          <w:rtl/>
        </w:rPr>
        <w:t>ב</w:t>
      </w:r>
      <w:r w:rsidR="005A3E84">
        <w:rPr>
          <w:rtl/>
        </w:rPr>
        <w:t>-</w:t>
      </w:r>
      <w:r w:rsidRPr="005A2F81">
        <w:rPr>
          <w:rtl/>
        </w:rPr>
        <w:t>09:00</w:t>
      </w:r>
      <w:r w:rsidR="005A3E84">
        <w:rPr>
          <w:rtl/>
        </w:rPr>
        <w:t xml:space="preserve"> </w:t>
      </w:r>
      <w:r w:rsidRPr="005A2F81">
        <w:rPr>
          <w:rtl/>
        </w:rPr>
        <w:t>יש דיון על</w:t>
      </w:r>
      <w:r w:rsidR="005A3E84">
        <w:rPr>
          <w:rtl/>
        </w:rPr>
        <w:t xml:space="preserve"> </w:t>
      </w: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הזה</w:t>
      </w:r>
      <w:r w:rsidR="005A3E84">
        <w:rPr>
          <w:rtl/>
        </w:rPr>
        <w:t xml:space="preserve"> </w:t>
      </w:r>
      <w:r w:rsidRPr="005A2F81">
        <w:rPr>
          <w:rtl/>
        </w:rPr>
        <w:t>בוועדה לענייני ביקורת המדינה, או בוועדת המשנה</w:t>
      </w:r>
      <w:r w:rsidR="005A3E84">
        <w:rPr>
          <w:rtl/>
        </w:rPr>
        <w:t xml:space="preserve"> </w:t>
      </w:r>
      <w:r w:rsidRPr="005A2F81">
        <w:rPr>
          <w:rtl/>
        </w:rPr>
        <w:t>לביקורת</w:t>
      </w:r>
      <w:r w:rsidR="005A3E84">
        <w:rPr>
          <w:rtl/>
        </w:rPr>
        <w:t xml:space="preserve"> </w:t>
      </w:r>
      <w:r w:rsidRPr="005A2F81">
        <w:rPr>
          <w:rtl/>
        </w:rPr>
        <w:t>צה"ל</w:t>
      </w:r>
      <w:r w:rsidR="005A3E84">
        <w:rPr>
          <w:rtl/>
        </w:rPr>
        <w:t xml:space="preserve"> </w:t>
      </w:r>
      <w:r w:rsidRPr="005A2F81">
        <w:rPr>
          <w:rtl/>
        </w:rPr>
        <w:t>ומערכת</w:t>
      </w:r>
      <w:r w:rsidR="005A3E84">
        <w:rPr>
          <w:rtl/>
        </w:rPr>
        <w:t xml:space="preserve"> </w:t>
      </w:r>
      <w:r w:rsidRPr="005A2F81">
        <w:rPr>
          <w:rtl/>
        </w:rPr>
        <w:t>הביטחון. יש על זה מחר בשעה 09:00 דיון של ועדה, ולכן אני</w:t>
      </w:r>
      <w:r w:rsidR="005A3E84">
        <w:rPr>
          <w:rtl/>
        </w:rPr>
        <w:t xml:space="preserve"> </w:t>
      </w:r>
      <w:r w:rsidRPr="005A2F81">
        <w:rPr>
          <w:rtl/>
        </w:rPr>
        <w:t>מציע,</w:t>
      </w:r>
      <w:r w:rsidR="005A3E84">
        <w:rPr>
          <w:rtl/>
        </w:rPr>
        <w:t xml:space="preserve"> </w:t>
      </w:r>
      <w:r w:rsidRPr="005A2F81">
        <w:rPr>
          <w:rtl/>
        </w:rPr>
        <w:t>שבתיאום עם יושב</w:t>
      </w:r>
      <w:r w:rsidR="005A3E84">
        <w:rPr>
          <w:rtl/>
        </w:rPr>
        <w:t>-</w:t>
      </w:r>
      <w:r w:rsidRPr="005A2F81">
        <w:rPr>
          <w:rtl/>
        </w:rPr>
        <w:t xml:space="preserve">ראש הוועדה תצורף </w:t>
      </w:r>
      <w:r w:rsidR="005A3E84">
        <w:rPr>
          <w:rtl/>
        </w:rPr>
        <w:t>–</w:t>
      </w:r>
      <w:r w:rsidRPr="005A2F81">
        <w:rPr>
          <w:rtl/>
        </w:rPr>
        <w:t xml:space="preserve"> אלא אם אתה חבר בוועדה לענייני ביקורת</w:t>
      </w:r>
      <w:r w:rsidR="005A3E84">
        <w:rPr>
          <w:rtl/>
        </w:rPr>
        <w:t xml:space="preserve"> </w:t>
      </w:r>
      <w:r w:rsidRPr="005A2F81">
        <w:rPr>
          <w:rtl/>
        </w:rPr>
        <w:t>המדינה.</w:t>
      </w:r>
      <w:r w:rsidR="005A3E84">
        <w:rPr>
          <w:rtl/>
        </w:rPr>
        <w:t xml:space="preserve"> </w:t>
      </w:r>
      <w:r w:rsidRPr="005A2F81">
        <w:rPr>
          <w:rtl/>
        </w:rPr>
        <w:t>הנושא יעלה שם, בוועדה אפשר גם להגיד דברים שאי</w:t>
      </w:r>
      <w:r w:rsidR="005A3E84">
        <w:rPr>
          <w:rtl/>
        </w:rPr>
        <w:t>-</w:t>
      </w:r>
      <w:r w:rsidRPr="005A2F81">
        <w:rPr>
          <w:rtl/>
        </w:rPr>
        <w:t>אפשר להגיד במליאה.</w:t>
      </w:r>
      <w:r w:rsidR="005A3E84">
        <w:rPr>
          <w:rtl/>
        </w:rPr>
        <w:t xml:space="preserve"> </w:t>
      </w:r>
      <w:r w:rsidRPr="005A2F81">
        <w:rPr>
          <w:rtl/>
        </w:rPr>
        <w:t>בכל</w:t>
      </w:r>
      <w:r w:rsidR="005A3E84">
        <w:rPr>
          <w:rtl/>
        </w:rPr>
        <w:t xml:space="preserve"> </w:t>
      </w:r>
      <w:r w:rsidRPr="005A2F81">
        <w:rPr>
          <w:rtl/>
        </w:rPr>
        <w:t>אופן, זה נושא שיש לו גם היבטים ביטחוניים וזאת הדרך הפרלמנטרית הראויה לדבר, הגם</w:t>
      </w:r>
      <w:r w:rsidR="005A3E84">
        <w:rPr>
          <w:rtl/>
        </w:rPr>
        <w:t xml:space="preserve"> </w:t>
      </w:r>
      <w:r w:rsidRPr="005A2F81">
        <w:rPr>
          <w:rtl/>
        </w:rPr>
        <w:t>שעדיין אין החלטה.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מציע</w:t>
      </w:r>
      <w:r w:rsidR="005A3E84">
        <w:rPr>
          <w:rtl/>
        </w:rPr>
        <w:t xml:space="preserve"> </w:t>
      </w:r>
      <w:r w:rsidRPr="005A2F81">
        <w:rPr>
          <w:rtl/>
        </w:rPr>
        <w:t>להסתפק בהודעה הזאת, בידיעה שמחר הדבר הזה עולה במסגרת פרלמנטרית</w:t>
      </w:r>
      <w:r w:rsidR="005A3E84">
        <w:rPr>
          <w:rtl/>
        </w:rPr>
        <w:t xml:space="preserve"> </w:t>
      </w:r>
      <w:r w:rsidRPr="005A2F81">
        <w:rPr>
          <w:rtl/>
        </w:rPr>
        <w:t>נאותה מאוד.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יודע שבשבוע הבא עומדים לסגור את מפעל "שלאון"?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חבר הכנסת פרץ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200 משפחות במדינת ישראל יהיו על קו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של מובטלים.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אני נפגשתי לפני פחות משבוע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שאלת אז אני עונה לך.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נפגשתי עם מנהלי המפעל לפני פחות משבוע ושמעתי מהם על המצב. למיטב הבנתי, הם</w:t>
      </w:r>
      <w:r w:rsidR="005A3E84">
        <w:rPr>
          <w:rtl/>
        </w:rPr>
        <w:t xml:space="preserve"> </w:t>
      </w:r>
      <w:r w:rsidRPr="005A2F81">
        <w:rPr>
          <w:rtl/>
        </w:rPr>
        <w:t>עוד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הולכים</w:t>
      </w:r>
      <w:r w:rsidR="005A3E84">
        <w:rPr>
          <w:rtl/>
        </w:rPr>
        <w:t xml:space="preserve"> </w:t>
      </w:r>
      <w:r w:rsidRPr="005A2F81">
        <w:rPr>
          <w:rtl/>
        </w:rPr>
        <w:t>לסגור ב</w:t>
      </w:r>
      <w:r w:rsidR="005A3E84">
        <w:rPr>
          <w:rtl/>
        </w:rPr>
        <w:t>-</w:t>
      </w:r>
      <w:r w:rsidRPr="005A2F81">
        <w:rPr>
          <w:rtl/>
        </w:rPr>
        <w:t>1 בינואר; יש להם עוד הזמנות גם לחודש הבא, לחודש ינואר</w:t>
      </w:r>
      <w:r w:rsidR="005A3E84">
        <w:rPr>
          <w:rtl/>
        </w:rPr>
        <w:t xml:space="preserve"> </w:t>
      </w:r>
      <w:r w:rsidRPr="005A2F81">
        <w:rPr>
          <w:rtl/>
        </w:rPr>
        <w:t>2000. כך שהבעיה הזאת חשובה, אבל היא איננה עומדת כך שמחר הפועלים האלה מפוטרים.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סגן השר, רק כדי שנבין, ההחלטה אמורה להתקבל לפני קבלת התקציב, כלומר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בשבועיים הקרובים </w:t>
      </w:r>
      <w:r w:rsidR="005A3E84">
        <w:rPr>
          <w:rtl/>
        </w:rPr>
        <w:t>–</w:t>
      </w:r>
      <w:r w:rsidRPr="005A2F81">
        <w:rPr>
          <w:rtl/>
        </w:rPr>
        <w:t xml:space="preserve"> בעשרת הימים הקרובים צפויה החלטה בנושא?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בהחלט</w:t>
      </w:r>
      <w:r w:rsidR="005A3E84">
        <w:rPr>
          <w:rtl/>
        </w:rPr>
        <w:t xml:space="preserve"> </w:t>
      </w:r>
      <w:r w:rsidRPr="005A2F81">
        <w:rPr>
          <w:rtl/>
        </w:rPr>
        <w:t>כן.</w:t>
      </w:r>
      <w:r w:rsidR="005A3E84">
        <w:rPr>
          <w:rtl/>
        </w:rPr>
        <w:t xml:space="preserve"> </w:t>
      </w:r>
      <w:r w:rsidRPr="005A2F81">
        <w:rPr>
          <w:rtl/>
        </w:rPr>
        <w:t>הוא הדין בעניין הפועלים עצמם ובעניין המפעל. אבל שוב, נדון בזה</w:t>
      </w:r>
      <w:r w:rsidR="005A3E84">
        <w:rPr>
          <w:rtl/>
        </w:rPr>
        <w:t xml:space="preserve"> </w:t>
      </w:r>
      <w:r w:rsidRPr="005A2F81">
        <w:rPr>
          <w:rtl/>
        </w:rPr>
        <w:t>מחר בבוקר בוועדה.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לסגן</w:t>
      </w:r>
      <w:r w:rsidR="005A3E84">
        <w:rPr>
          <w:rtl/>
        </w:rPr>
        <w:t xml:space="preserve"> </w:t>
      </w:r>
      <w:r w:rsidRPr="005A2F81">
        <w:rPr>
          <w:rtl/>
        </w:rPr>
        <w:t>שר</w:t>
      </w:r>
      <w:r w:rsidR="005A3E84">
        <w:rPr>
          <w:rtl/>
        </w:rPr>
        <w:t xml:space="preserve"> </w:t>
      </w:r>
      <w:r w:rsidRPr="005A2F81">
        <w:rPr>
          <w:rtl/>
        </w:rPr>
        <w:t>הביטחון.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איוב קרא מבקש להסיר את הצעתו של חבר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הכנסת יאיר פרץ </w:t>
      </w:r>
      <w:r w:rsidR="005A3E84">
        <w:rPr>
          <w:rtl/>
        </w:rPr>
        <w:t>–</w:t>
      </w:r>
      <w:r w:rsidRPr="005A2F81">
        <w:rPr>
          <w:rtl/>
        </w:rPr>
        <w:t xml:space="preserve"> בבקשה, דקה.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איוב קרא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 בנושא הנשק הבלתי</w:t>
      </w:r>
      <w:r w:rsidR="005A3E84">
        <w:rPr>
          <w:rtl/>
        </w:rPr>
        <w:t>-</w:t>
      </w:r>
      <w:r w:rsidRPr="005A2F81">
        <w:rPr>
          <w:rtl/>
        </w:rPr>
        <w:t>קונבציונלי, בתקופת מלחמת</w:t>
      </w:r>
      <w:r w:rsidR="005A3E84">
        <w:rPr>
          <w:rtl/>
        </w:rPr>
        <w:t xml:space="preserve"> </w:t>
      </w:r>
      <w:r w:rsidRPr="005A2F81">
        <w:rPr>
          <w:rtl/>
        </w:rPr>
        <w:t>המפרץ,</w:t>
      </w:r>
      <w:r w:rsidR="005A3E84">
        <w:rPr>
          <w:rtl/>
        </w:rPr>
        <w:t xml:space="preserve"> </w:t>
      </w:r>
      <w:r w:rsidRPr="005A2F81">
        <w:rPr>
          <w:rtl/>
        </w:rPr>
        <w:t>אנחנו זוכרים את המראות הזוועתיים באזור רמת</w:t>
      </w:r>
      <w:r w:rsidR="005A3E84">
        <w:rPr>
          <w:rtl/>
        </w:rPr>
        <w:t>-</w:t>
      </w:r>
      <w:r w:rsidRPr="005A2F81">
        <w:rPr>
          <w:rtl/>
        </w:rPr>
        <w:t>גן ובסביבה, ואני חושב, קודם</w:t>
      </w:r>
      <w:r w:rsidR="005A3E84">
        <w:rPr>
          <w:rtl/>
        </w:rPr>
        <w:t xml:space="preserve"> </w:t>
      </w:r>
      <w:r w:rsidRPr="005A2F81">
        <w:rPr>
          <w:rtl/>
        </w:rPr>
        <w:t>כול,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טוב יהיה אם יקוים דיון מקיף בבית הזה בנושא הזה.</w:t>
      </w:r>
      <w:r w:rsidR="005A3E84">
        <w:rPr>
          <w:rtl/>
        </w:rPr>
        <w:t xml:space="preserve"> </w:t>
      </w:r>
      <w:r w:rsidRPr="005A2F81">
        <w:rPr>
          <w:rtl/>
        </w:rPr>
        <w:t>מאידך גיסא,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שלאור התהליך המדיני שאנחנו עדים לו היום, הרי בסופו של דבר מה שיישאר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תהיה</w:t>
      </w:r>
      <w:r w:rsidR="005A3E84">
        <w:rPr>
          <w:rtl/>
        </w:rPr>
        <w:t xml:space="preserve"> </w:t>
      </w:r>
      <w:r w:rsidRPr="005A2F81">
        <w:rPr>
          <w:rtl/>
        </w:rPr>
        <w:t>מלחמה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בלתי קונבנציונלית </w:t>
      </w:r>
      <w:r w:rsidR="005A3E84">
        <w:rPr>
          <w:rtl/>
        </w:rPr>
        <w:t>–</w:t>
      </w:r>
      <w:r w:rsidRPr="005A2F81">
        <w:rPr>
          <w:rtl/>
        </w:rPr>
        <w:t xml:space="preserve"> מעירק, מאירן; ולכן אני חושב שהנושא הזה כל</w:t>
      </w:r>
      <w:r w:rsidR="005A3E84">
        <w:rPr>
          <w:rtl/>
        </w:rPr>
        <w:t xml:space="preserve"> </w:t>
      </w:r>
      <w:r w:rsidRPr="005A2F81">
        <w:rPr>
          <w:rtl/>
        </w:rPr>
        <w:t>כך</w:t>
      </w:r>
      <w:r w:rsidR="005A3E84">
        <w:rPr>
          <w:rtl/>
        </w:rPr>
        <w:t xml:space="preserve"> </w:t>
      </w:r>
      <w:r w:rsidRPr="005A2F81">
        <w:rPr>
          <w:rtl/>
        </w:rPr>
        <w:t>חשוב,</w:t>
      </w:r>
      <w:r w:rsidR="005A3E84">
        <w:rPr>
          <w:rtl/>
        </w:rPr>
        <w:t xml:space="preserve"> </w:t>
      </w:r>
      <w:r w:rsidRPr="005A2F81">
        <w:rPr>
          <w:rtl/>
        </w:rPr>
        <w:t>כל כך רציני, עד שכדאי שתעלו אותו לדיון ותחשבו, איך אנחנו מתעמתים או</w:t>
      </w:r>
      <w:r w:rsidR="005A3E84">
        <w:rPr>
          <w:rtl/>
        </w:rPr>
        <w:t xml:space="preserve"> </w:t>
      </w:r>
      <w:r w:rsidRPr="005A2F81">
        <w:rPr>
          <w:rtl/>
        </w:rPr>
        <w:t>איך</w:t>
      </w:r>
      <w:r w:rsidR="005A3E84">
        <w:rPr>
          <w:rtl/>
        </w:rPr>
        <w:t xml:space="preserve"> </w:t>
      </w:r>
      <w:r w:rsidRPr="005A2F81">
        <w:rPr>
          <w:rtl/>
        </w:rPr>
        <w:t>אנחנו מוצאים פתרון, איך אנחנו משדרים החוצה את הנושא הזה, שיש בו פגיעה בכל</w:t>
      </w:r>
      <w:r w:rsidR="005A3E84">
        <w:rPr>
          <w:rtl/>
        </w:rPr>
        <w:t xml:space="preserve"> </w:t>
      </w:r>
      <w:r w:rsidRPr="005A2F81">
        <w:rPr>
          <w:rtl/>
        </w:rPr>
        <w:t>האזור, בכל נפש שחפצה בשלום.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 לחבר הכנסת קרא.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פרץ, האם אתה מסכים להצעת סגן שר הביטחון לקיים מחר דיון בוועדת</w:t>
      </w:r>
      <w:r w:rsidR="005A3E84">
        <w:rPr>
          <w:rtl/>
        </w:rPr>
        <w:t xml:space="preserve"> </w:t>
      </w:r>
      <w:r w:rsidRPr="005A2F81">
        <w:rPr>
          <w:rtl/>
        </w:rPr>
        <w:t>משנה של הוועדה לענייני ביקורת המדינה?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זה תלוי בהחלטת חבר הכנסת עוזי לנדאו.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קריאות: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במליאה.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אם בתוך שבועיים.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בעצם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קריאות: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שנייה,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שנייה.</w:t>
      </w:r>
      <w:r w:rsidR="005A3E84">
        <w:rPr>
          <w:rtl/>
        </w:rPr>
        <w:t xml:space="preserve"> </w:t>
      </w:r>
      <w:r w:rsidRPr="005A2F81">
        <w:rPr>
          <w:rtl/>
        </w:rPr>
        <w:t>מבחינה</w:t>
      </w:r>
      <w:r w:rsidR="005A3E84">
        <w:rPr>
          <w:rtl/>
        </w:rPr>
        <w:t xml:space="preserve"> </w:t>
      </w:r>
      <w:r w:rsidRPr="005A2F81">
        <w:rPr>
          <w:rtl/>
        </w:rPr>
        <w:t>פורמלית,</w:t>
      </w:r>
      <w:r w:rsidR="005A3E84">
        <w:rPr>
          <w:rtl/>
        </w:rPr>
        <w:t xml:space="preserve"> </w:t>
      </w:r>
      <w:r w:rsidRPr="005A2F81">
        <w:rPr>
          <w:rtl/>
        </w:rPr>
        <w:t>אם אני מבין נכון, עלינו, אם כן,</w:t>
      </w:r>
      <w:r w:rsidR="005A3E84">
        <w:rPr>
          <w:rtl/>
        </w:rPr>
        <w:t xml:space="preserve"> </w:t>
      </w:r>
      <w:r w:rsidRPr="005A2F81">
        <w:rPr>
          <w:rtl/>
        </w:rPr>
        <w:t>להעביר את ההצעה לוועדה לענייני ביקורת המדינה.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קריאות: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זה לא מונע מאתנו להעביר לשם את ההצעה.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תעביר לוועדת משנה.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לוועדת</w:t>
      </w:r>
      <w:r w:rsidR="005A3E84">
        <w:rPr>
          <w:rtl/>
        </w:rPr>
        <w:t xml:space="preserve"> </w:t>
      </w:r>
      <w:r w:rsidRPr="005A2F81">
        <w:rPr>
          <w:rtl/>
        </w:rPr>
        <w:t>משנה,</w:t>
      </w:r>
      <w:r w:rsidR="005A3E84">
        <w:rPr>
          <w:rtl/>
        </w:rPr>
        <w:t xml:space="preserve"> </w:t>
      </w:r>
      <w:r w:rsidRPr="005A2F81">
        <w:rPr>
          <w:rtl/>
        </w:rPr>
        <w:t>לוועדה</w:t>
      </w:r>
      <w:r w:rsidR="005A3E84">
        <w:rPr>
          <w:rtl/>
        </w:rPr>
        <w:t xml:space="preserve"> </w:t>
      </w:r>
      <w:r w:rsidRPr="005A2F81">
        <w:rPr>
          <w:rtl/>
        </w:rPr>
        <w:t>לענייני</w:t>
      </w:r>
      <w:r w:rsidR="005A3E84">
        <w:rPr>
          <w:rtl/>
        </w:rPr>
        <w:t xml:space="preserve"> </w:t>
      </w:r>
      <w:r w:rsidRPr="005A2F81">
        <w:rPr>
          <w:rtl/>
        </w:rPr>
        <w:t>ביקורת</w:t>
      </w:r>
      <w:r w:rsidR="005A3E84">
        <w:rPr>
          <w:rtl/>
        </w:rPr>
        <w:t xml:space="preserve"> </w:t>
      </w:r>
      <w:r w:rsidRPr="005A2F81">
        <w:rPr>
          <w:rtl/>
        </w:rPr>
        <w:t>המדינה, ושם זה יהיה נתון, כפי</w:t>
      </w:r>
      <w:r w:rsidR="005A3E84">
        <w:rPr>
          <w:rtl/>
        </w:rPr>
        <w:t xml:space="preserve"> </w:t>
      </w:r>
      <w:r w:rsidRPr="005A2F81">
        <w:rPr>
          <w:rtl/>
        </w:rPr>
        <w:t>שצוין.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סגן שר הביטחון א' סנה: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זה יזכה להיענות שיא במהירות.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היענות</w:t>
      </w:r>
      <w:r w:rsidR="005A3E84">
        <w:rPr>
          <w:rtl/>
        </w:rPr>
        <w:t xml:space="preserve"> </w:t>
      </w:r>
      <w:r w:rsidRPr="005A2F81">
        <w:rPr>
          <w:rtl/>
        </w:rPr>
        <w:t>שיא?</w:t>
      </w:r>
      <w:r w:rsidR="005A3E84">
        <w:rPr>
          <w:rtl/>
        </w:rPr>
        <w:t xml:space="preserve"> </w:t>
      </w:r>
      <w:r w:rsidRPr="005A2F81">
        <w:rPr>
          <w:rtl/>
        </w:rPr>
        <w:t>כלומר תתכונן כל הלילה, בתוך 14 שעות, ומחר ב</w:t>
      </w:r>
      <w:r w:rsidR="005A3E84">
        <w:rPr>
          <w:rtl/>
        </w:rPr>
        <w:t>-</w:t>
      </w:r>
      <w:r w:rsidRPr="005A2F81">
        <w:rPr>
          <w:rtl/>
        </w:rPr>
        <w:t>09:00 תהיה מוכן</w:t>
      </w:r>
      <w:r w:rsidR="005A3E84">
        <w:rPr>
          <w:rtl/>
        </w:rPr>
        <w:t xml:space="preserve"> </w:t>
      </w:r>
      <w:r w:rsidRPr="005A2F81">
        <w:rPr>
          <w:rtl/>
        </w:rPr>
        <w:t>לדיון.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מציע</w:t>
      </w:r>
      <w:r w:rsidR="005A3E84">
        <w:rPr>
          <w:rtl/>
        </w:rPr>
        <w:t xml:space="preserve"> </w:t>
      </w:r>
      <w:r w:rsidRPr="005A2F81">
        <w:rPr>
          <w:rtl/>
        </w:rPr>
        <w:t>להצביע.</w:t>
      </w:r>
      <w:r w:rsidR="005A3E84">
        <w:rPr>
          <w:rtl/>
        </w:rPr>
        <w:t xml:space="preserve"> </w:t>
      </w:r>
      <w:r w:rsidRPr="005A2F81">
        <w:rPr>
          <w:rtl/>
        </w:rPr>
        <w:t>מי בעד העברת הנושא לוועדה לענייני</w:t>
      </w:r>
      <w:r w:rsidR="005A3E84">
        <w:rPr>
          <w:rtl/>
        </w:rPr>
        <w:t xml:space="preserve"> </w:t>
      </w:r>
      <w:r w:rsidRPr="005A2F81">
        <w:rPr>
          <w:rtl/>
        </w:rPr>
        <w:t>ביקורת המדינה? מי נגד? נא להצביע.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צבעה מס' 2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5A2F81" w:rsidRPr="005A2F81">
        <w:rPr>
          <w:rtl/>
        </w:rPr>
        <w:t xml:space="preserve"> 13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>עד ההצעה שלא לכלול את הנושא בסדר</w:t>
      </w:r>
      <w:r>
        <w:rPr>
          <w:rtl/>
        </w:rPr>
        <w:t>-</w:t>
      </w:r>
      <w:r w:rsidR="005A2F81" w:rsidRPr="005A2F81">
        <w:rPr>
          <w:rtl/>
        </w:rPr>
        <w:t xml:space="preserve">היום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מנעים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הצעה להעביר את הנושא לוועדה לענייני ביקורת המדינה נתקבלה.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בעד</w:t>
      </w:r>
      <w:r w:rsidR="005A3E84">
        <w:rPr>
          <w:rtl/>
        </w:rPr>
        <w:t xml:space="preserve"> – </w:t>
      </w:r>
      <w:r w:rsidRPr="005A2F81">
        <w:rPr>
          <w:rtl/>
        </w:rPr>
        <w:t>13,</w:t>
      </w:r>
      <w:r w:rsidR="005A3E84">
        <w:rPr>
          <w:rtl/>
        </w:rPr>
        <w:t xml:space="preserve"> </w:t>
      </w:r>
      <w:r w:rsidRPr="005A2F81">
        <w:rPr>
          <w:rtl/>
        </w:rPr>
        <w:t>נגד</w:t>
      </w:r>
      <w:r w:rsidR="005A3E84">
        <w:rPr>
          <w:rtl/>
        </w:rPr>
        <w:t xml:space="preserve"> – </w:t>
      </w:r>
      <w:r w:rsidRPr="005A2F81">
        <w:rPr>
          <w:rtl/>
        </w:rPr>
        <w:t>אין,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נמנעים. ההצעה עוברת לוועדה לענייני ביקורת</w:t>
      </w:r>
      <w:r w:rsidR="005A3E84">
        <w:rPr>
          <w:rtl/>
        </w:rPr>
        <w:t xml:space="preserve"> </w:t>
      </w:r>
      <w:r w:rsidRPr="005A2F81">
        <w:rPr>
          <w:rtl/>
        </w:rPr>
        <w:t>המדינה.</w:t>
      </w:r>
      <w:r w:rsidR="005A3E84">
        <w:rPr>
          <w:rtl/>
        </w:rPr>
        <w:t xml:space="preserve"> </w:t>
      </w: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1"/>
        <w:rPr>
          <w:rtl/>
        </w:rPr>
      </w:pPr>
      <w:bookmarkStart w:id="7" w:name="_Toc448738034"/>
      <w:r w:rsidRPr="005A3E84">
        <w:rPr>
          <w:rtl/>
        </w:rPr>
        <w:t>הצעות לסדר</w:t>
      </w:r>
      <w:r>
        <w:rPr>
          <w:rtl/>
        </w:rPr>
        <w:t>-</w:t>
      </w:r>
      <w:r w:rsidRPr="005A3E84">
        <w:rPr>
          <w:rtl/>
        </w:rPr>
        <w:t>היום</w:t>
      </w:r>
      <w:r>
        <w:rPr>
          <w:rtl/>
        </w:rPr>
        <w:t xml:space="preserve"> </w:t>
      </w:r>
      <w:r w:rsidRPr="005A3E84">
        <w:rPr>
          <w:rtl/>
        </w:rPr>
        <w:t>התגברות האבטלה, נתוני העוני ועבודת ילדים בשוק; תקציב העלייה</w:t>
      </w: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  <w:bookmarkEnd w:id="7"/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עוברים</w:t>
      </w:r>
      <w:r w:rsidR="005A3E84">
        <w:rPr>
          <w:rtl/>
        </w:rPr>
        <w:t xml:space="preserve"> </w:t>
      </w:r>
      <w:r w:rsidRPr="005A2F81">
        <w:rPr>
          <w:rtl/>
        </w:rPr>
        <w:t>לנושא</w:t>
      </w:r>
      <w:r w:rsidR="005A3E84">
        <w:rPr>
          <w:rtl/>
        </w:rPr>
        <w:t xml:space="preserve"> </w:t>
      </w:r>
      <w:r w:rsidRPr="005A2F81">
        <w:rPr>
          <w:rtl/>
        </w:rPr>
        <w:t>הבא,</w:t>
      </w:r>
      <w:r w:rsidR="005A3E84">
        <w:rPr>
          <w:rtl/>
        </w:rPr>
        <w:t xml:space="preserve"> </w:t>
      </w:r>
      <w:r w:rsidRPr="005A2F81">
        <w:rPr>
          <w:rtl/>
        </w:rPr>
        <w:t>להצעות</w:t>
      </w:r>
      <w:r w:rsidR="005A3E84">
        <w:rPr>
          <w:rtl/>
        </w:rPr>
        <w:t xml:space="preserve"> </w:t>
      </w:r>
      <w:r w:rsidRPr="005A2F81">
        <w:rPr>
          <w:rtl/>
        </w:rPr>
        <w:t>לסדר היום מס' 1340, 1341, 1357, 1363,</w:t>
      </w:r>
      <w:r w:rsidR="005A3E84">
        <w:rPr>
          <w:rtl/>
        </w:rPr>
        <w:t xml:space="preserve"> </w:t>
      </w:r>
      <w:r w:rsidRPr="005A2F81">
        <w:rPr>
          <w:rtl/>
        </w:rPr>
        <w:t>1364,</w:t>
      </w:r>
      <w:r w:rsidR="005A3E84">
        <w:rPr>
          <w:rtl/>
        </w:rPr>
        <w:t xml:space="preserve"> </w:t>
      </w:r>
      <w:r w:rsidRPr="005A2F81">
        <w:rPr>
          <w:rtl/>
        </w:rPr>
        <w:t>1365,</w:t>
      </w:r>
      <w:r w:rsidR="005A3E84">
        <w:rPr>
          <w:rtl/>
        </w:rPr>
        <w:t xml:space="preserve"> </w:t>
      </w:r>
      <w:r w:rsidRPr="005A2F81">
        <w:rPr>
          <w:rtl/>
        </w:rPr>
        <w:t>1370,</w:t>
      </w:r>
      <w:r w:rsidR="005A3E84">
        <w:rPr>
          <w:rtl/>
        </w:rPr>
        <w:t xml:space="preserve"> </w:t>
      </w:r>
      <w:r w:rsidRPr="005A2F81">
        <w:rPr>
          <w:rtl/>
        </w:rPr>
        <w:t>1378, 1385, 1391, 1395, 1396, 1404, 1405 ו</w:t>
      </w:r>
      <w:r w:rsidR="005A3E84">
        <w:rPr>
          <w:rtl/>
        </w:rPr>
        <w:t>-</w:t>
      </w:r>
      <w:r w:rsidRPr="005A2F81">
        <w:rPr>
          <w:rtl/>
        </w:rPr>
        <w:t>1379:</w:t>
      </w:r>
      <w:r w:rsidR="005A3E84">
        <w:rPr>
          <w:rtl/>
        </w:rPr>
        <w:t xml:space="preserve"> </w:t>
      </w:r>
      <w:r w:rsidRPr="005A2F81">
        <w:rPr>
          <w:rtl/>
        </w:rPr>
        <w:t>התגברות</w:t>
      </w:r>
      <w:r w:rsidR="005A3E84">
        <w:rPr>
          <w:rtl/>
        </w:rPr>
        <w:t xml:space="preserve"> </w:t>
      </w:r>
      <w:r w:rsidRPr="005A2F81">
        <w:rPr>
          <w:rtl/>
        </w:rPr>
        <w:t>האבטלה,</w:t>
      </w:r>
      <w:r w:rsidR="005A3E84">
        <w:rPr>
          <w:rtl/>
        </w:rPr>
        <w:t xml:space="preserve"> </w:t>
      </w:r>
      <w:r w:rsidRPr="005A2F81">
        <w:rPr>
          <w:rtl/>
        </w:rPr>
        <w:t>נתוני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ועבודת</w:t>
      </w:r>
      <w:r w:rsidR="005A3E84">
        <w:rPr>
          <w:rtl/>
        </w:rPr>
        <w:t xml:space="preserve"> </w:t>
      </w:r>
      <w:r w:rsidRPr="005A2F81">
        <w:rPr>
          <w:rtl/>
        </w:rPr>
        <w:t>ילדים בשוק; תקציב העלייה. אלה ההצעות שחוברו יחד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לדיון בנושאים החברתיים. יפתח את הדיון חבר הכנסת מוחמד ברכה,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</w:t>
      </w:r>
      <w:r w:rsidR="005A3E84">
        <w:rPr>
          <w:rtl/>
        </w:rPr>
        <w:t xml:space="preserve"> </w:t>
      </w:r>
      <w:r w:rsidRPr="005A2F81">
        <w:rPr>
          <w:rtl/>
        </w:rPr>
        <w:t>חיים</w:t>
      </w:r>
      <w:r w:rsidR="005A3E84">
        <w:rPr>
          <w:rtl/>
        </w:rPr>
        <w:t xml:space="preserve"> </w:t>
      </w:r>
      <w:r w:rsidRPr="005A2F81">
        <w:rPr>
          <w:rtl/>
        </w:rPr>
        <w:t>כץ.</w:t>
      </w:r>
      <w:r w:rsidR="005A3E84">
        <w:rPr>
          <w:rtl/>
        </w:rPr>
        <w:t xml:space="preserve"> </w:t>
      </w:r>
      <w:r w:rsidRPr="005A2F81">
        <w:rPr>
          <w:rtl/>
        </w:rPr>
        <w:t>אם חבר הכנסת חיים כץ לא יהיה באולם עד אז, יעלה אחרי חבר הכנסת ברכה</w:t>
      </w:r>
      <w:r w:rsidR="005A3E84">
        <w:rPr>
          <w:rtl/>
        </w:rPr>
        <w:t xml:space="preserve"> </w:t>
      </w:r>
      <w:r w:rsidRPr="005A2F81">
        <w:rPr>
          <w:rtl/>
        </w:rPr>
        <w:t>חבר הכנסת מוחמד כנעאן.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ברכה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</w:t>
      </w:r>
      <w:r w:rsidR="005A3E84">
        <w:rPr>
          <w:rtl/>
        </w:rPr>
        <w:t xml:space="preserve"> </w:t>
      </w:r>
      <w:r w:rsidRPr="005A2F81">
        <w:rPr>
          <w:rtl/>
        </w:rPr>
        <w:t>המספרים</w:t>
      </w:r>
      <w:r w:rsidR="005A3E84">
        <w:rPr>
          <w:rtl/>
        </w:rPr>
        <w:t xml:space="preserve"> </w:t>
      </w:r>
      <w:r w:rsidRPr="005A2F81">
        <w:rPr>
          <w:rtl/>
        </w:rPr>
        <w:t>מדברים</w:t>
      </w:r>
      <w:r w:rsidR="005A3E84">
        <w:rPr>
          <w:rtl/>
        </w:rPr>
        <w:t xml:space="preserve"> </w:t>
      </w:r>
      <w:r w:rsidRPr="005A2F81">
        <w:rPr>
          <w:rtl/>
        </w:rPr>
        <w:t>בעד</w:t>
      </w:r>
      <w:r w:rsidR="005A3E84">
        <w:rPr>
          <w:rtl/>
        </w:rPr>
        <w:t xml:space="preserve"> </w:t>
      </w:r>
      <w:r w:rsidRPr="005A2F81">
        <w:rPr>
          <w:rtl/>
        </w:rPr>
        <w:t>עצמם, פסטיבל העוני</w:t>
      </w:r>
      <w:r w:rsidR="005A3E84">
        <w:rPr>
          <w:rtl/>
        </w:rPr>
        <w:t xml:space="preserve"> </w:t>
      </w:r>
      <w:r w:rsidRPr="005A2F81">
        <w:rPr>
          <w:rtl/>
        </w:rPr>
        <w:t>התקופתי</w:t>
      </w:r>
      <w:r w:rsidR="005A3E84">
        <w:rPr>
          <w:rtl/>
        </w:rPr>
        <w:t xml:space="preserve"> </w:t>
      </w:r>
      <w:r w:rsidRPr="005A2F81">
        <w:rPr>
          <w:rtl/>
        </w:rPr>
        <w:t>יגיע</w:t>
      </w:r>
      <w:r w:rsidR="005A3E84">
        <w:rPr>
          <w:rtl/>
        </w:rPr>
        <w:t xml:space="preserve"> </w:t>
      </w:r>
      <w:r w:rsidRPr="005A2F81">
        <w:rPr>
          <w:rtl/>
        </w:rPr>
        <w:t>בתוך</w:t>
      </w:r>
      <w:r w:rsidR="005A3E84">
        <w:rPr>
          <w:rtl/>
        </w:rPr>
        <w:t xml:space="preserve"> </w:t>
      </w:r>
      <w:r w:rsidRPr="005A2F81">
        <w:rPr>
          <w:rtl/>
        </w:rPr>
        <w:t>כמה ימים לקצו, וגם מקהלת המזועזעים שלא חדלה לזייף זעזועים</w:t>
      </w:r>
      <w:r w:rsidR="005A3E84">
        <w:rPr>
          <w:rtl/>
        </w:rPr>
        <w:t xml:space="preserve"> </w:t>
      </w:r>
      <w:r w:rsidRPr="005A2F81">
        <w:rPr>
          <w:rtl/>
        </w:rPr>
        <w:t>תירגע מן הסתם.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ההתעקשות</w:t>
      </w:r>
      <w:r w:rsidR="005A3E84">
        <w:rPr>
          <w:rtl/>
        </w:rPr>
        <w:t xml:space="preserve"> </w:t>
      </w:r>
      <w:r w:rsidRPr="005A2F81">
        <w:rPr>
          <w:rtl/>
        </w:rPr>
        <w:t>של הממשלה לדבוק במסגרת התקציב וסירובה העיקש לפרוץ אותו, להגדילו</w:t>
      </w:r>
      <w:r w:rsidR="005A3E84">
        <w:rPr>
          <w:rtl/>
        </w:rPr>
        <w:t xml:space="preserve"> </w:t>
      </w:r>
      <w:r w:rsidRPr="005A2F81">
        <w:rPr>
          <w:rtl/>
        </w:rPr>
        <w:t>דרמטית</w:t>
      </w:r>
      <w:r w:rsidR="005A3E84">
        <w:rPr>
          <w:rtl/>
        </w:rPr>
        <w:t xml:space="preserve"> </w:t>
      </w:r>
      <w:r w:rsidRPr="005A2F81">
        <w:rPr>
          <w:rtl/>
        </w:rPr>
        <w:t>ולשקם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מערכות</w:t>
      </w:r>
      <w:r w:rsidR="005A3E84">
        <w:rPr>
          <w:rtl/>
        </w:rPr>
        <w:t xml:space="preserve"> </w:t>
      </w:r>
      <w:r w:rsidRPr="005A2F81">
        <w:rPr>
          <w:rtl/>
        </w:rPr>
        <w:t>הרווחה,</w:t>
      </w:r>
      <w:r w:rsidR="005A3E84">
        <w:rPr>
          <w:rtl/>
        </w:rPr>
        <w:t xml:space="preserve"> </w:t>
      </w:r>
      <w:r w:rsidRPr="005A2F81">
        <w:rPr>
          <w:rtl/>
        </w:rPr>
        <w:t>החינוך</w:t>
      </w:r>
      <w:r w:rsidR="005A3E84">
        <w:rPr>
          <w:rtl/>
        </w:rPr>
        <w:t xml:space="preserve"> </w:t>
      </w:r>
      <w:r w:rsidRPr="005A2F81">
        <w:rPr>
          <w:rtl/>
        </w:rPr>
        <w:t>והבריאות,</w:t>
      </w:r>
      <w:r w:rsidR="005A3E84">
        <w:rPr>
          <w:rtl/>
        </w:rPr>
        <w:t xml:space="preserve"> </w:t>
      </w:r>
      <w:r w:rsidRPr="005A2F81">
        <w:rPr>
          <w:rtl/>
        </w:rPr>
        <w:t>כל אלה מלמדים שהמנהיגות</w:t>
      </w:r>
      <w:r w:rsidR="005A3E84">
        <w:rPr>
          <w:rtl/>
        </w:rPr>
        <w:t xml:space="preserve"> </w:t>
      </w:r>
      <w:r w:rsidRPr="005A2F81">
        <w:rPr>
          <w:rtl/>
        </w:rPr>
        <w:t>הכלכלית</w:t>
      </w:r>
      <w:r w:rsidR="005A3E84">
        <w:rPr>
          <w:rtl/>
        </w:rPr>
        <w:t xml:space="preserve"> </w:t>
      </w:r>
      <w:r w:rsidRPr="005A2F81">
        <w:rPr>
          <w:rtl/>
        </w:rPr>
        <w:t>והפוליטית</w:t>
      </w:r>
      <w:r w:rsidR="005A3E84">
        <w:rPr>
          <w:rtl/>
        </w:rPr>
        <w:t xml:space="preserve"> </w:t>
      </w:r>
      <w:r w:rsidRPr="005A2F81">
        <w:rPr>
          <w:rtl/>
        </w:rPr>
        <w:t>איננה</w:t>
      </w:r>
      <w:r w:rsidR="005A3E84">
        <w:rPr>
          <w:rtl/>
        </w:rPr>
        <w:t xml:space="preserve"> </w:t>
      </w:r>
      <w:r w:rsidRPr="005A2F81">
        <w:rPr>
          <w:rtl/>
        </w:rPr>
        <w:t>מתרגשת</w:t>
      </w:r>
      <w:r w:rsidR="005A3E84">
        <w:rPr>
          <w:rtl/>
        </w:rPr>
        <w:t xml:space="preserve"> </w:t>
      </w:r>
      <w:r w:rsidRPr="005A2F81">
        <w:rPr>
          <w:rtl/>
        </w:rPr>
        <w:t>ממש</w:t>
      </w:r>
      <w:r w:rsidR="005A3E84">
        <w:rPr>
          <w:rtl/>
        </w:rPr>
        <w:t xml:space="preserve"> </w:t>
      </w:r>
      <w:r w:rsidRPr="005A2F81">
        <w:rPr>
          <w:rtl/>
        </w:rPr>
        <w:t>מהנתונים,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ולשיטתה </w:t>
      </w:r>
      <w:r w:rsidR="005A3E84">
        <w:rPr>
          <w:rtl/>
        </w:rPr>
        <w:t>–</w:t>
      </w:r>
      <w:r w:rsidRPr="005A2F81">
        <w:rPr>
          <w:rtl/>
        </w:rPr>
        <w:t xml:space="preserve"> מה שהיה הוא גם מה</w:t>
      </w:r>
      <w:r w:rsidR="005A3E84">
        <w:rPr>
          <w:rtl/>
        </w:rPr>
        <w:t xml:space="preserve"> </w:t>
      </w:r>
      <w:r w:rsidRPr="005A2F81">
        <w:rPr>
          <w:rtl/>
        </w:rPr>
        <w:t>שיהיה.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שמעתי</w:t>
      </w:r>
      <w:r w:rsidR="005A3E84">
        <w:rPr>
          <w:rtl/>
        </w:rPr>
        <w:t xml:space="preserve"> </w:t>
      </w:r>
      <w:r w:rsidRPr="005A2F81">
        <w:rPr>
          <w:rtl/>
        </w:rPr>
        <w:t>בימים</w:t>
      </w:r>
      <w:r w:rsidR="005A3E84">
        <w:rPr>
          <w:rtl/>
        </w:rPr>
        <w:t xml:space="preserve"> </w:t>
      </w:r>
      <w:r w:rsidRPr="005A2F81">
        <w:rPr>
          <w:rtl/>
        </w:rPr>
        <w:t>האחרונים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ההצהרות</w:t>
      </w:r>
      <w:r w:rsidR="005A3E84">
        <w:rPr>
          <w:rtl/>
        </w:rPr>
        <w:t xml:space="preserve"> </w:t>
      </w:r>
      <w:r w:rsidRPr="005A2F81">
        <w:rPr>
          <w:rtl/>
        </w:rPr>
        <w:t>של ראש הממשלה ושר האוצר בדבר שינויים</w:t>
      </w:r>
      <w:r w:rsidR="005A3E84">
        <w:rPr>
          <w:rtl/>
        </w:rPr>
        <w:t xml:space="preserve"> </w:t>
      </w:r>
      <w:r w:rsidRPr="005A2F81">
        <w:rPr>
          <w:rtl/>
        </w:rPr>
        <w:t>שיוכנסו</w:t>
      </w:r>
      <w:r w:rsidR="005A3E84">
        <w:rPr>
          <w:rtl/>
        </w:rPr>
        <w:t xml:space="preserve"> </w:t>
      </w:r>
      <w:r w:rsidRPr="005A2F81">
        <w:rPr>
          <w:rtl/>
        </w:rPr>
        <w:t>בתקציב</w:t>
      </w:r>
      <w:r w:rsidR="005A3E84">
        <w:rPr>
          <w:rtl/>
        </w:rPr>
        <w:t xml:space="preserve"> </w:t>
      </w:r>
      <w:r w:rsidRPr="005A2F81">
        <w:rPr>
          <w:rtl/>
        </w:rPr>
        <w:t>ושינויים שכבר נערכים. עם כל הכבוד, בכל אלה אין כדי להתמודד עם</w:t>
      </w:r>
      <w:r w:rsidR="005A3E84">
        <w:rPr>
          <w:rtl/>
        </w:rPr>
        <w:t xml:space="preserve"> </w:t>
      </w:r>
      <w:r w:rsidRPr="005A2F81">
        <w:rPr>
          <w:rtl/>
        </w:rPr>
        <w:t>קריסת</w:t>
      </w:r>
      <w:r w:rsidR="005A3E84">
        <w:rPr>
          <w:rtl/>
        </w:rPr>
        <w:t xml:space="preserve"> </w:t>
      </w:r>
      <w:r w:rsidRPr="005A2F81">
        <w:rPr>
          <w:rtl/>
        </w:rPr>
        <w:t>מערכות</w:t>
      </w:r>
      <w:r w:rsidR="005A3E84">
        <w:rPr>
          <w:rtl/>
        </w:rPr>
        <w:t xml:space="preserve"> </w:t>
      </w:r>
      <w:r w:rsidRPr="005A2F81">
        <w:rPr>
          <w:rtl/>
        </w:rPr>
        <w:t>הבריאות והרווחה, העמקת העוני והגידול המבהיל והמתמיד באי</w:t>
      </w:r>
      <w:r w:rsidR="005A3E84">
        <w:rPr>
          <w:rtl/>
        </w:rPr>
        <w:t>-</w:t>
      </w:r>
      <w:r w:rsidRPr="005A2F81">
        <w:rPr>
          <w:rtl/>
        </w:rPr>
        <w:t>שוויון.</w:t>
      </w:r>
      <w:r w:rsidR="005A3E84">
        <w:rPr>
          <w:rtl/>
        </w:rPr>
        <w:t xml:space="preserve"> </w:t>
      </w:r>
      <w:r w:rsidRPr="005A2F81">
        <w:rPr>
          <w:rtl/>
        </w:rPr>
        <w:t>בסופו של דבר ייקחו מסעיף וייתנו לסעיף והתבשיל המוקדח יישאר אותו תבשיל.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גידול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בצמיחה </w:t>
      </w:r>
      <w:r w:rsidR="005A3E84">
        <w:rPr>
          <w:rtl/>
        </w:rPr>
        <w:t>–</w:t>
      </w:r>
      <w:r w:rsidRPr="005A2F81">
        <w:rPr>
          <w:rtl/>
        </w:rPr>
        <w:t xml:space="preserve"> זאת אנחנו יודעים גם מממשלתו של רבין המנוח </w:t>
      </w:r>
      <w:r w:rsidR="005A3E84">
        <w:rPr>
          <w:rtl/>
        </w:rPr>
        <w:t>–</w:t>
      </w:r>
      <w:r w:rsidRPr="005A2F81">
        <w:rPr>
          <w:rtl/>
        </w:rPr>
        <w:t xml:space="preserve"> אינו מביא עמו</w:t>
      </w:r>
      <w:r w:rsidR="005A3E84">
        <w:rPr>
          <w:rtl/>
        </w:rPr>
        <w:t xml:space="preserve"> </w:t>
      </w:r>
      <w:r w:rsidRPr="005A2F81">
        <w:rPr>
          <w:rtl/>
        </w:rPr>
        <w:t>צמצום</w:t>
      </w:r>
      <w:r w:rsidR="005A3E84">
        <w:rPr>
          <w:rtl/>
        </w:rPr>
        <w:t xml:space="preserve"> </w:t>
      </w:r>
      <w:r w:rsidRPr="005A2F81">
        <w:rPr>
          <w:rtl/>
        </w:rPr>
        <w:t>פערים.</w:t>
      </w:r>
      <w:r w:rsidR="005A3E84">
        <w:rPr>
          <w:rtl/>
        </w:rPr>
        <w:t xml:space="preserve"> </w:t>
      </w:r>
      <w:r w:rsidRPr="005A2F81">
        <w:rPr>
          <w:rtl/>
        </w:rPr>
        <w:t>בראשית</w:t>
      </w:r>
      <w:r w:rsidR="005A3E84">
        <w:rPr>
          <w:rtl/>
        </w:rPr>
        <w:t xml:space="preserve"> </w:t>
      </w:r>
      <w:r w:rsidRPr="005A2F81">
        <w:rPr>
          <w:rtl/>
        </w:rPr>
        <w:t>שנות</w:t>
      </w:r>
      <w:r w:rsidR="005A3E84">
        <w:rPr>
          <w:rtl/>
        </w:rPr>
        <w:t xml:space="preserve"> </w:t>
      </w:r>
      <w:r w:rsidRPr="005A2F81">
        <w:rPr>
          <w:rtl/>
        </w:rPr>
        <w:t>ה</w:t>
      </w:r>
      <w:r w:rsidR="005A3E84">
        <w:rPr>
          <w:rtl/>
        </w:rPr>
        <w:t>-</w:t>
      </w:r>
      <w:r w:rsidRPr="005A2F81">
        <w:rPr>
          <w:rtl/>
        </w:rPr>
        <w:t>90</w:t>
      </w:r>
      <w:r w:rsidR="005A3E84">
        <w:rPr>
          <w:rtl/>
        </w:rPr>
        <w:t xml:space="preserve"> </w:t>
      </w:r>
      <w:r w:rsidRPr="005A2F81">
        <w:rPr>
          <w:rtl/>
        </w:rPr>
        <w:t>נהנה</w:t>
      </w:r>
      <w:r w:rsidR="005A3E84">
        <w:rPr>
          <w:rtl/>
        </w:rPr>
        <w:t xml:space="preserve"> </w:t>
      </w:r>
      <w:r w:rsidRPr="005A2F81">
        <w:rPr>
          <w:rtl/>
        </w:rPr>
        <w:t>המשק</w:t>
      </w:r>
      <w:r w:rsidR="005A3E84">
        <w:rPr>
          <w:rtl/>
        </w:rPr>
        <w:t xml:space="preserve"> </w:t>
      </w:r>
      <w:r w:rsidRPr="005A2F81">
        <w:rPr>
          <w:rtl/>
        </w:rPr>
        <w:t>הישראלי משיעורי צמיחה מרשימים,</w:t>
      </w:r>
      <w:r w:rsidR="005A3E84">
        <w:rPr>
          <w:rtl/>
        </w:rPr>
        <w:t xml:space="preserve"> </w:t>
      </w:r>
      <w:r w:rsidRPr="005A2F81">
        <w:rPr>
          <w:rtl/>
        </w:rPr>
        <w:t>ואף</w:t>
      </w:r>
      <w:r w:rsidR="005A3E84">
        <w:rPr>
          <w:rtl/>
        </w:rPr>
        <w:t>-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פי</w:t>
      </w:r>
      <w:r w:rsidR="005A3E84">
        <w:rPr>
          <w:rtl/>
        </w:rPr>
        <w:t>-</w:t>
      </w:r>
      <w:r w:rsidRPr="005A2F81">
        <w:rPr>
          <w:rtl/>
        </w:rPr>
        <w:t>כן חל במקביל גידול מתמיד בפערים החברתיים והיתה החרפה של תופעת העוני.</w:t>
      </w:r>
      <w:r w:rsidR="005A3E84">
        <w:rPr>
          <w:rtl/>
        </w:rPr>
        <w:t xml:space="preserve"> </w:t>
      </w:r>
      <w:r w:rsidRPr="005A2F81">
        <w:rPr>
          <w:rtl/>
        </w:rPr>
        <w:t>ללמדנו,</w:t>
      </w:r>
      <w:r w:rsidR="005A3E84">
        <w:rPr>
          <w:rtl/>
        </w:rPr>
        <w:t xml:space="preserve"> </w:t>
      </w:r>
      <w:r w:rsidRPr="005A2F81">
        <w:rPr>
          <w:rtl/>
        </w:rPr>
        <w:t>שהצמיחה</w:t>
      </w:r>
      <w:r w:rsidR="005A3E84">
        <w:rPr>
          <w:rtl/>
        </w:rPr>
        <w:t xml:space="preserve"> </w:t>
      </w:r>
      <w:r w:rsidRPr="005A2F81">
        <w:rPr>
          <w:rtl/>
        </w:rPr>
        <w:t>מרעיפה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משמניה על העשירונים העליונים, במידה מוגבלת גם על</w:t>
      </w:r>
      <w:r w:rsidR="005A3E84">
        <w:rPr>
          <w:rtl/>
        </w:rPr>
        <w:t xml:space="preserve"> </w:t>
      </w:r>
      <w:r w:rsidRPr="005A2F81">
        <w:rPr>
          <w:rtl/>
        </w:rPr>
        <w:t>מעמדות הביניים, אבל מאומה ממנה לא מגיע לקשי</w:t>
      </w:r>
      <w:r w:rsidR="005A3E84">
        <w:rPr>
          <w:rtl/>
        </w:rPr>
        <w:t>-</w:t>
      </w:r>
      <w:r w:rsidRPr="005A2F81">
        <w:rPr>
          <w:rtl/>
        </w:rPr>
        <w:t>היום.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קורא</w:t>
      </w:r>
      <w:r w:rsidR="005A3E84">
        <w:rPr>
          <w:rtl/>
        </w:rPr>
        <w:t xml:space="preserve"> </w:t>
      </w:r>
      <w:r w:rsidRPr="005A2F81">
        <w:rPr>
          <w:rtl/>
        </w:rPr>
        <w:t>מכאן</w:t>
      </w:r>
      <w:r w:rsidR="005A3E84">
        <w:rPr>
          <w:rtl/>
        </w:rPr>
        <w:t xml:space="preserve"> </w:t>
      </w:r>
      <w:r w:rsidRPr="005A2F81">
        <w:rPr>
          <w:rtl/>
        </w:rPr>
        <w:t>לגלות קצת יותר תעוזה ויצירתיות, להגדיל משמעותית את מסגרת</w:t>
      </w:r>
      <w:r w:rsidR="005A3E84">
        <w:rPr>
          <w:rtl/>
        </w:rPr>
        <w:t xml:space="preserve"> </w:t>
      </w:r>
      <w:r w:rsidRPr="005A2F81">
        <w:rPr>
          <w:rtl/>
        </w:rPr>
        <w:t>התקציב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במחיר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הגדלת הגירעון, להרחיב את תקציבי הרווחה, לעדכן את תשלומי</w:t>
      </w:r>
      <w:r w:rsidR="005A3E84">
        <w:rPr>
          <w:rtl/>
        </w:rPr>
        <w:t xml:space="preserve"> </w:t>
      </w:r>
      <w:r w:rsidRPr="005A2F81">
        <w:rPr>
          <w:rtl/>
        </w:rPr>
        <w:t>קצבאות</w:t>
      </w:r>
      <w:r w:rsidR="005A3E84">
        <w:rPr>
          <w:rtl/>
        </w:rPr>
        <w:t xml:space="preserve"> </w:t>
      </w:r>
      <w:r w:rsidRPr="005A2F81">
        <w:rPr>
          <w:rtl/>
        </w:rPr>
        <w:t>הביטוח הלאומי ולהבין</w:t>
      </w:r>
      <w:r w:rsidR="005A3E84">
        <w:rPr>
          <w:rtl/>
        </w:rPr>
        <w:t xml:space="preserve"> </w:t>
      </w:r>
      <w:r w:rsidRPr="005A2F81">
        <w:rPr>
          <w:rtl/>
        </w:rPr>
        <w:t>שעם כל הכבוד לצמיחה</w:t>
      </w:r>
      <w:r w:rsidR="005A3E84">
        <w:rPr>
          <w:rtl/>
        </w:rPr>
        <w:t xml:space="preserve"> </w:t>
      </w:r>
      <w:r w:rsidRPr="005A2F81">
        <w:rPr>
          <w:rtl/>
        </w:rPr>
        <w:t>יש לטפל בעוני ובפערים בכלים</w:t>
      </w:r>
      <w:r w:rsidR="005A3E84">
        <w:rPr>
          <w:rtl/>
        </w:rPr>
        <w:t xml:space="preserve"> </w:t>
      </w:r>
      <w:r w:rsidRPr="005A2F81">
        <w:rPr>
          <w:rtl/>
        </w:rPr>
        <w:t>נפרדים.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כפי</w:t>
      </w:r>
      <w:r w:rsidR="005A3E84">
        <w:rPr>
          <w:rtl/>
        </w:rPr>
        <w:t xml:space="preserve"> </w:t>
      </w:r>
      <w:r w:rsidRPr="005A2F81">
        <w:rPr>
          <w:rtl/>
        </w:rPr>
        <w:t>שידוע</w:t>
      </w:r>
      <w:r w:rsidR="005A3E84">
        <w:rPr>
          <w:rtl/>
        </w:rPr>
        <w:t xml:space="preserve"> </w:t>
      </w:r>
      <w:r w:rsidRPr="005A2F81">
        <w:rPr>
          <w:rtl/>
        </w:rPr>
        <w:t>לכולם,</w:t>
      </w:r>
      <w:r w:rsidR="005A3E84">
        <w:rPr>
          <w:rtl/>
        </w:rPr>
        <w:t xml:space="preserve"> </w:t>
      </w:r>
      <w:r w:rsidRPr="005A2F81">
        <w:rPr>
          <w:rtl/>
        </w:rPr>
        <w:t>התופעות</w:t>
      </w:r>
      <w:r w:rsidR="005A3E84">
        <w:rPr>
          <w:rtl/>
        </w:rPr>
        <w:t xml:space="preserve"> </w:t>
      </w:r>
      <w:r w:rsidRPr="005A2F81">
        <w:rPr>
          <w:rtl/>
        </w:rPr>
        <w:t>של העוני והאבטלה</w:t>
      </w:r>
      <w:r w:rsidR="005A3E84">
        <w:rPr>
          <w:rtl/>
        </w:rPr>
        <w:t xml:space="preserve"> </w:t>
      </w:r>
      <w:r w:rsidRPr="005A2F81">
        <w:rPr>
          <w:rtl/>
        </w:rPr>
        <w:t>נמצאות בהיקף רחב יותר בקרב</w:t>
      </w:r>
      <w:r w:rsidR="005A3E84">
        <w:rPr>
          <w:rtl/>
        </w:rPr>
        <w:t xml:space="preserve"> </w:t>
      </w:r>
      <w:r w:rsidRPr="005A2F81">
        <w:rPr>
          <w:rtl/>
        </w:rPr>
        <w:t>האוכלוסייה</w:t>
      </w:r>
      <w:r w:rsidR="005A3E84">
        <w:rPr>
          <w:rtl/>
        </w:rPr>
        <w:t xml:space="preserve"> </w:t>
      </w:r>
      <w:r w:rsidRPr="005A2F81">
        <w:rPr>
          <w:rtl/>
        </w:rPr>
        <w:t>הערבית,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בקרב</w:t>
      </w:r>
      <w:r w:rsidR="005A3E84">
        <w:rPr>
          <w:rtl/>
        </w:rPr>
        <w:t xml:space="preserve"> </w:t>
      </w:r>
      <w:r w:rsidRPr="005A2F81">
        <w:rPr>
          <w:rtl/>
        </w:rPr>
        <w:t>עיירות הפיתוח,</w:t>
      </w:r>
      <w:r w:rsidR="005A3E84">
        <w:rPr>
          <w:rtl/>
        </w:rPr>
        <w:t xml:space="preserve"> </w:t>
      </w:r>
      <w:r w:rsidRPr="005A2F81">
        <w:rPr>
          <w:rtl/>
        </w:rPr>
        <w:t>משפחות חרדיות ואנשים שחיים</w:t>
      </w:r>
      <w:r w:rsidR="005A3E84">
        <w:rPr>
          <w:rtl/>
        </w:rPr>
        <w:t xml:space="preserve"> </w:t>
      </w:r>
      <w:r w:rsidRPr="005A2F81">
        <w:rPr>
          <w:rtl/>
        </w:rPr>
        <w:t>בפריפריה.</w:t>
      </w:r>
      <w:r w:rsidR="005A3E84">
        <w:rPr>
          <w:rtl/>
        </w:rPr>
        <w:t xml:space="preserve"> </w:t>
      </w:r>
      <w:r w:rsidRPr="005A2F81">
        <w:rPr>
          <w:rtl/>
        </w:rPr>
        <w:t>לא די בתמיכה סוציאלית, אלא יש לקבוע סדר עדיפויות חברתי אחר שימגר את</w:t>
      </w:r>
      <w:r w:rsidR="005A3E84">
        <w:rPr>
          <w:rtl/>
        </w:rPr>
        <w:t xml:space="preserve"> </w:t>
      </w:r>
      <w:r w:rsidRPr="005A2F81">
        <w:rPr>
          <w:rtl/>
        </w:rPr>
        <w:t>התופעות</w:t>
      </w:r>
      <w:r w:rsidR="005A3E84">
        <w:rPr>
          <w:rtl/>
        </w:rPr>
        <w:t xml:space="preserve"> </w:t>
      </w:r>
      <w:r w:rsidRPr="005A2F81">
        <w:rPr>
          <w:rtl/>
        </w:rPr>
        <w:t>ולא</w:t>
      </w:r>
      <w:r w:rsidR="005A3E84">
        <w:rPr>
          <w:rtl/>
        </w:rPr>
        <w:t xml:space="preserve"> </w:t>
      </w:r>
      <w:r w:rsidRPr="005A2F81">
        <w:rPr>
          <w:rtl/>
        </w:rPr>
        <w:t>ייתן כל מיני חומרי הרדמה למצב הקיים. יש לקבוע סדר עדיפויות חברתי</w:t>
      </w:r>
      <w:r w:rsidR="005A3E84">
        <w:rPr>
          <w:rtl/>
        </w:rPr>
        <w:t xml:space="preserve"> </w:t>
      </w:r>
      <w:r w:rsidRPr="005A2F81">
        <w:rPr>
          <w:rtl/>
        </w:rPr>
        <w:t>אחר בתיעוש, בקביעת האזורים מוכי העוני והאבטלה כאזורי פיתוח א'.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רבותי,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לציין, ששיעור</w:t>
      </w:r>
      <w:r w:rsidR="005A3E84">
        <w:rPr>
          <w:rtl/>
        </w:rPr>
        <w:t xml:space="preserve"> </w:t>
      </w:r>
      <w:r w:rsidRPr="005A2F81">
        <w:rPr>
          <w:rtl/>
        </w:rPr>
        <w:t>הערבים</w:t>
      </w:r>
      <w:r w:rsidR="005A3E84">
        <w:rPr>
          <w:rtl/>
        </w:rPr>
        <w:t xml:space="preserve"> </w:t>
      </w:r>
      <w:r w:rsidRPr="005A2F81">
        <w:rPr>
          <w:rtl/>
        </w:rPr>
        <w:t>בין כלל העניים הוא</w:t>
      </w:r>
      <w:r w:rsidR="005A3E84">
        <w:rPr>
          <w:rtl/>
        </w:rPr>
        <w:t xml:space="preserve"> </w:t>
      </w:r>
      <w:r w:rsidRPr="005A2F81">
        <w:rPr>
          <w:rtl/>
        </w:rPr>
        <w:t>פי שניים</w:t>
      </w:r>
      <w:r w:rsidR="005A3E84">
        <w:rPr>
          <w:rtl/>
        </w:rPr>
        <w:t xml:space="preserve"> </w:t>
      </w:r>
      <w:r w:rsidRPr="005A2F81">
        <w:rPr>
          <w:rtl/>
        </w:rPr>
        <w:t>משיעורם בכלל האוכלוסייה.</w:t>
      </w:r>
      <w:r w:rsidR="005A3E84">
        <w:rPr>
          <w:rtl/>
        </w:rPr>
        <w:t xml:space="preserve"> </w:t>
      </w:r>
      <w:r w:rsidRPr="005A2F81">
        <w:rPr>
          <w:rtl/>
        </w:rPr>
        <w:t>שיעור הילדים הערבים</w:t>
      </w:r>
      <w:r w:rsidR="005A3E84">
        <w:rPr>
          <w:rtl/>
        </w:rPr>
        <w:t xml:space="preserve"> </w:t>
      </w:r>
      <w:r w:rsidRPr="005A2F81">
        <w:rPr>
          <w:rtl/>
        </w:rPr>
        <w:t>בין הילדים העניים הוא</w:t>
      </w:r>
      <w:r w:rsidR="005A3E84">
        <w:rPr>
          <w:rtl/>
        </w:rPr>
        <w:t xml:space="preserve"> </w:t>
      </w:r>
      <w:r w:rsidRPr="005A2F81">
        <w:rPr>
          <w:rtl/>
        </w:rPr>
        <w:t>פי שניים</w:t>
      </w:r>
      <w:r w:rsidR="005A3E84">
        <w:rPr>
          <w:rtl/>
        </w:rPr>
        <w:t>-</w:t>
      </w:r>
      <w:r w:rsidRPr="005A2F81">
        <w:rPr>
          <w:rtl/>
        </w:rPr>
        <w:t>וחצי משיעורם באוכלוסייה, הם מהווים כ</w:t>
      </w:r>
      <w:r w:rsidR="005A3E84">
        <w:rPr>
          <w:rtl/>
        </w:rPr>
        <w:t>-</w:t>
      </w:r>
      <w:r w:rsidR="005A3E84" w:rsidRPr="005A2F81">
        <w:rPr>
          <w:rtl/>
        </w:rPr>
        <w:t>50</w:t>
      </w:r>
      <w:r w:rsidR="005A3E84">
        <w:rPr>
          <w:rtl/>
        </w:rPr>
        <w:t>%</w:t>
      </w:r>
      <w:r w:rsidRPr="005A2F81">
        <w:rPr>
          <w:rtl/>
        </w:rPr>
        <w:t xml:space="preserve"> מכלל הילדים העניים בארץ.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</w:t>
      </w:r>
      <w:r w:rsidR="005A3E84">
        <w:rPr>
          <w:rtl/>
        </w:rPr>
        <w:t xml:space="preserve"> </w:t>
      </w:r>
      <w:r w:rsidRPr="005A2F81">
        <w:rPr>
          <w:rtl/>
        </w:rPr>
        <w:t>הדרישה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שיהיה טיפול נקודתי, ארעי של הימים האלה, אלא יש</w:t>
      </w:r>
      <w:r w:rsidR="005A3E84">
        <w:rPr>
          <w:rtl/>
        </w:rPr>
        <w:t xml:space="preserve"> </w:t>
      </w:r>
      <w:r w:rsidRPr="005A2F81">
        <w:rPr>
          <w:rtl/>
        </w:rPr>
        <w:t>לקבוע</w:t>
      </w:r>
      <w:r w:rsidR="005A3E84">
        <w:rPr>
          <w:rtl/>
        </w:rPr>
        <w:t xml:space="preserve"> </w:t>
      </w:r>
      <w:r w:rsidRPr="005A2F81">
        <w:rPr>
          <w:rtl/>
        </w:rPr>
        <w:t>תוכנית</w:t>
      </w:r>
      <w:r w:rsidR="005A3E84">
        <w:rPr>
          <w:rtl/>
        </w:rPr>
        <w:t xml:space="preserve"> </w:t>
      </w:r>
      <w:r w:rsidRPr="005A2F81">
        <w:rPr>
          <w:rtl/>
        </w:rPr>
        <w:t>חירום</w:t>
      </w:r>
      <w:r w:rsidR="005A3E84">
        <w:rPr>
          <w:rtl/>
        </w:rPr>
        <w:t xml:space="preserve"> </w:t>
      </w:r>
      <w:r w:rsidRPr="005A2F81">
        <w:rPr>
          <w:rtl/>
        </w:rPr>
        <w:t>לאומית, ממלכתית, רחבה, שתטפל בשורשי העוני והאבטלה 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קביעת סדר חברתי אחר, סדר תקציבי אחר ומבנה תקציבי אחר.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תודה,</w:t>
      </w:r>
      <w:r w:rsidR="005A3E84">
        <w:rPr>
          <w:rtl/>
        </w:rPr>
        <w:t xml:space="preserve"> </w:t>
      </w:r>
      <w:r w:rsidRPr="005A2F81">
        <w:rPr>
          <w:rtl/>
        </w:rPr>
        <w:t>חבר הכנסת מוחמד ברכה.</w:t>
      </w:r>
      <w:r w:rsidR="005A3E84">
        <w:rPr>
          <w:rtl/>
        </w:rPr>
        <w:t xml:space="preserve"> </w:t>
      </w:r>
      <w:r w:rsidRPr="005A2F81">
        <w:rPr>
          <w:rtl/>
        </w:rPr>
        <w:t>חבר הכנסת חיים כץ לא נמצא, לכן נזמין את 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מוחמד כנעאן. בבקשה.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יורי שטרן. אם הוא לא יהיה באולם,</w:t>
      </w:r>
      <w:r w:rsidR="005A3E84">
        <w:rPr>
          <w:rtl/>
        </w:rPr>
        <w:t xml:space="preserve"> </w:t>
      </w:r>
      <w:r w:rsidRPr="005A2F81">
        <w:rPr>
          <w:rtl/>
        </w:rPr>
        <w:t>נזמין אחריו את חבר הכנסת אחמד טיבי.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כנעאן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 נכבדה, בראשית דברי אני מתפלא על זה שבדיון כה חשוב</w:t>
      </w:r>
      <w:r w:rsidR="005A3E84">
        <w:rPr>
          <w:rtl/>
        </w:rPr>
        <w:t xml:space="preserve"> </w:t>
      </w:r>
      <w:r w:rsidRPr="005A2F81">
        <w:rPr>
          <w:rtl/>
        </w:rPr>
        <w:t>וכה מכריע בחיי המדינה לא נמצא כאן שר העבודה והרווחה, שהוא האחראי הישיר. הוא לא</w:t>
      </w:r>
      <w:r w:rsidR="005A3E84">
        <w:rPr>
          <w:rtl/>
        </w:rPr>
        <w:t xml:space="preserve"> </w:t>
      </w:r>
      <w:r w:rsidRPr="005A2F81">
        <w:rPr>
          <w:rtl/>
        </w:rPr>
        <w:t>יכול</w:t>
      </w:r>
      <w:r w:rsidR="005A3E84">
        <w:rPr>
          <w:rtl/>
        </w:rPr>
        <w:t xml:space="preserve"> </w:t>
      </w:r>
      <w:r w:rsidRPr="005A2F81">
        <w:rPr>
          <w:rtl/>
        </w:rPr>
        <w:t>להתעלם</w:t>
      </w:r>
      <w:r w:rsidR="005A3E84">
        <w:rPr>
          <w:rtl/>
        </w:rPr>
        <w:t xml:space="preserve"> </w:t>
      </w:r>
      <w:r w:rsidRPr="005A2F81">
        <w:rPr>
          <w:rtl/>
        </w:rPr>
        <w:t>מאחריותו</w:t>
      </w:r>
      <w:r w:rsidR="005A3E84">
        <w:rPr>
          <w:rtl/>
        </w:rPr>
        <w:t xml:space="preserve"> </w:t>
      </w:r>
      <w:r w:rsidRPr="005A2F81">
        <w:rPr>
          <w:rtl/>
        </w:rPr>
        <w:t>הישירה</w:t>
      </w:r>
      <w:r w:rsidR="005A3E84">
        <w:rPr>
          <w:rtl/>
        </w:rPr>
        <w:t xml:space="preserve"> </w:t>
      </w:r>
      <w:r w:rsidRPr="005A2F81">
        <w:rPr>
          <w:rtl/>
        </w:rPr>
        <w:t>למצב העוני במדינת ישראל, למצב של השכבות החלשות</w:t>
      </w:r>
      <w:r w:rsidR="005A3E84">
        <w:rPr>
          <w:rtl/>
        </w:rPr>
        <w:t xml:space="preserve"> </w:t>
      </w:r>
      <w:r w:rsidRPr="005A2F81">
        <w:rPr>
          <w:rtl/>
        </w:rPr>
        <w:t>במדינת</w:t>
      </w:r>
      <w:r w:rsidR="005A3E84">
        <w:rPr>
          <w:rtl/>
        </w:rPr>
        <w:t xml:space="preserve"> </w:t>
      </w:r>
      <w:r w:rsidRPr="005A2F81">
        <w:rPr>
          <w:rtl/>
        </w:rPr>
        <w:t>ישראל,</w:t>
      </w:r>
      <w:r w:rsidR="005A3E84">
        <w:rPr>
          <w:rtl/>
        </w:rPr>
        <w:t xml:space="preserve"> </w:t>
      </w:r>
      <w:r w:rsidRPr="005A2F81">
        <w:rPr>
          <w:rtl/>
        </w:rPr>
        <w:t>למצבם</w:t>
      </w:r>
      <w:r w:rsidR="005A3E84">
        <w:rPr>
          <w:rtl/>
        </w:rPr>
        <w:t xml:space="preserve"> </w:t>
      </w:r>
      <w:r w:rsidRPr="005A2F81">
        <w:rPr>
          <w:rtl/>
        </w:rPr>
        <w:t>של השירותים החברתיים במדינת ישראל. הוא לא יכול להטיל כל</w:t>
      </w:r>
      <w:r w:rsidR="005A3E84">
        <w:rPr>
          <w:rtl/>
        </w:rPr>
        <w:t xml:space="preserve"> </w:t>
      </w:r>
      <w:r w:rsidRPr="005A2F81">
        <w:rPr>
          <w:rtl/>
        </w:rPr>
        <w:t>הזמן אשמה על ראש הממשלה ועל אחרים, הוא חייב לשאת באחריות, ואם הוא לא יכול לשאת</w:t>
      </w:r>
      <w:r w:rsidR="005A3E84">
        <w:rPr>
          <w:rtl/>
        </w:rPr>
        <w:t xml:space="preserve"> </w:t>
      </w:r>
      <w:r w:rsidRPr="005A2F81">
        <w:rPr>
          <w:rtl/>
        </w:rPr>
        <w:t>באחריות, עליו להתפטר באופן מיידי.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לפי</w:t>
      </w:r>
      <w:r w:rsidR="005A3E84">
        <w:rPr>
          <w:rtl/>
        </w:rPr>
        <w:t xml:space="preserve"> </w:t>
      </w:r>
      <w:r w:rsidRPr="005A2F81">
        <w:rPr>
          <w:rtl/>
        </w:rPr>
        <w:t>ממצאי</w:t>
      </w:r>
      <w:r w:rsidR="005A3E84">
        <w:rPr>
          <w:rtl/>
        </w:rPr>
        <w:t xml:space="preserve"> </w:t>
      </w:r>
      <w:r w:rsidRPr="005A2F81">
        <w:rPr>
          <w:rtl/>
        </w:rPr>
        <w:t>דוח העוני שהתפרסם לאחרונה, מספר האנשים שהכנסתם לנפש נמוכה מקו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עולה</w:t>
      </w:r>
      <w:r w:rsidR="005A3E84">
        <w:rPr>
          <w:rtl/>
        </w:rPr>
        <w:t xml:space="preserve"> </w:t>
      </w:r>
      <w:r w:rsidRPr="005A2F81">
        <w:rPr>
          <w:rtl/>
        </w:rPr>
        <w:t>מ</w:t>
      </w:r>
      <w:r w:rsidR="005A3E84">
        <w:rPr>
          <w:rtl/>
        </w:rPr>
        <w:t>-</w:t>
      </w:r>
      <w:r w:rsidRPr="005A2F81">
        <w:rPr>
          <w:rtl/>
        </w:rPr>
        <w:t>729,000 בסוף 1997 ל</w:t>
      </w:r>
      <w:r w:rsidR="005A3E84">
        <w:rPr>
          <w:rtl/>
        </w:rPr>
        <w:t>-</w:t>
      </w:r>
      <w:r w:rsidRPr="005A2F81">
        <w:rPr>
          <w:rtl/>
        </w:rPr>
        <w:t xml:space="preserve">850,000 בסוף 1998 </w:t>
      </w:r>
      <w:r w:rsidR="005A3E84">
        <w:rPr>
          <w:rtl/>
        </w:rPr>
        <w:t>–</w:t>
      </w:r>
      <w:r w:rsidRPr="005A2F81">
        <w:rPr>
          <w:rtl/>
        </w:rPr>
        <w:t xml:space="preserve"> עלייה של כ</w:t>
      </w:r>
      <w:r w:rsidR="005A3E84">
        <w:rPr>
          <w:rtl/>
        </w:rPr>
        <w:t>-</w:t>
      </w:r>
      <w:r w:rsidR="005A3E84" w:rsidRPr="005A2F81">
        <w:rPr>
          <w:rtl/>
        </w:rPr>
        <w:t>15</w:t>
      </w:r>
      <w:r w:rsidR="005A3E84">
        <w:rPr>
          <w:rtl/>
        </w:rPr>
        <w:t>%</w:t>
      </w:r>
      <w:r w:rsidRPr="005A2F81">
        <w:rPr>
          <w:rtl/>
        </w:rPr>
        <w:t>.</w:t>
      </w:r>
      <w:r w:rsidR="005A3E84">
        <w:rPr>
          <w:rtl/>
        </w:rPr>
        <w:t xml:space="preserve"> </w:t>
      </w:r>
      <w:r w:rsidRPr="005A2F81">
        <w:rPr>
          <w:rtl/>
        </w:rPr>
        <w:t>משמעות</w:t>
      </w:r>
      <w:r w:rsidR="005A3E84">
        <w:rPr>
          <w:rtl/>
        </w:rPr>
        <w:t xml:space="preserve"> </w:t>
      </w: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היא,</w:t>
      </w:r>
      <w:r w:rsidR="005A3E84">
        <w:rPr>
          <w:rtl/>
        </w:rPr>
        <w:t xml:space="preserve"> </w:t>
      </w:r>
      <w:r w:rsidRPr="005A2F81">
        <w:rPr>
          <w:rtl/>
        </w:rPr>
        <w:t>שכ</w:t>
      </w:r>
      <w:r w:rsidR="005A3E84">
        <w:rPr>
          <w:rtl/>
        </w:rPr>
        <w:t>-</w:t>
      </w:r>
      <w:r w:rsidRPr="005A2F81">
        <w:rPr>
          <w:rtl/>
        </w:rPr>
        <w:t>10,000</w:t>
      </w:r>
      <w:r w:rsidR="005A3E84">
        <w:rPr>
          <w:rtl/>
        </w:rPr>
        <w:t xml:space="preserve"> </w:t>
      </w:r>
      <w:r w:rsidRPr="005A2F81">
        <w:rPr>
          <w:rtl/>
        </w:rPr>
        <w:t>איש הצטרפו למעגל העוני מדי חודש. מספר מדהים, שמדליק אור</w:t>
      </w:r>
      <w:r w:rsidR="005A3E84">
        <w:rPr>
          <w:rtl/>
        </w:rPr>
        <w:t xml:space="preserve"> </w:t>
      </w:r>
      <w:r w:rsidRPr="005A2F81">
        <w:rPr>
          <w:rtl/>
        </w:rPr>
        <w:t>אדום אצל ממשלת ישראל, אצל הגורמים האחראים למצב החברתי</w:t>
      </w:r>
      <w:r w:rsidR="005A3E84">
        <w:rPr>
          <w:rtl/>
        </w:rPr>
        <w:t>-</w:t>
      </w:r>
      <w:r w:rsidRPr="005A2F81">
        <w:rPr>
          <w:rtl/>
        </w:rPr>
        <w:t>הכלכלי במדינת ישראל, אצל</w:t>
      </w:r>
      <w:r w:rsidR="005A3E84">
        <w:rPr>
          <w:rtl/>
        </w:rPr>
        <w:t xml:space="preserve"> </w:t>
      </w:r>
      <w:r w:rsidRPr="005A2F81">
        <w:rPr>
          <w:rtl/>
        </w:rPr>
        <w:t>שר</w:t>
      </w:r>
      <w:r w:rsidR="005A3E84">
        <w:rPr>
          <w:rtl/>
        </w:rPr>
        <w:t xml:space="preserve"> </w:t>
      </w:r>
      <w:r w:rsidRPr="005A2F81">
        <w:rPr>
          <w:rtl/>
        </w:rPr>
        <w:t>האוצר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אם יש לו אוזניים שהוא יכול לשמוע בהן. לפי מיטב ידיעתי, עד היום שר</w:t>
      </w:r>
      <w:r w:rsidR="005A3E84">
        <w:rPr>
          <w:rtl/>
        </w:rPr>
        <w:t xml:space="preserve"> </w:t>
      </w:r>
      <w:r w:rsidRPr="005A2F81">
        <w:rPr>
          <w:rtl/>
        </w:rPr>
        <w:t>האוצר</w:t>
      </w:r>
      <w:r w:rsidR="005A3E84">
        <w:rPr>
          <w:rtl/>
        </w:rPr>
        <w:t xml:space="preserve"> </w:t>
      </w:r>
      <w:r w:rsidRPr="005A2F81">
        <w:rPr>
          <w:rtl/>
        </w:rPr>
        <w:t>אטום לכל הנושאים החברתיים</w:t>
      </w:r>
      <w:r w:rsidR="005A3E84">
        <w:rPr>
          <w:rtl/>
        </w:rPr>
        <w:t>-</w:t>
      </w:r>
      <w:r w:rsidRPr="005A2F81">
        <w:rPr>
          <w:rtl/>
        </w:rPr>
        <w:t>הכלכליים במדינת ישראל. כמעט שאין שר אוצר; אין</w:t>
      </w:r>
      <w:r w:rsidR="005A3E84">
        <w:rPr>
          <w:rtl/>
        </w:rPr>
        <w:t xml:space="preserve"> </w:t>
      </w:r>
      <w:r w:rsidRPr="005A2F81">
        <w:rPr>
          <w:rtl/>
        </w:rPr>
        <w:t>לו</w:t>
      </w:r>
      <w:r w:rsidR="005A3E84">
        <w:rPr>
          <w:rtl/>
        </w:rPr>
        <w:t xml:space="preserve"> 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שמוכן לשמוע, שמוכן להקשיב למה שמתרחש במדינה: מצבן של הרשויות המקומיות</w:t>
      </w:r>
      <w:r w:rsidR="005A3E84">
        <w:rPr>
          <w:rtl/>
        </w:rPr>
        <w:t xml:space="preserve"> </w:t>
      </w:r>
      <w:r w:rsidRPr="005A2F81">
        <w:rPr>
          <w:rtl/>
        </w:rPr>
        <w:t>בכלל,</w:t>
      </w:r>
      <w:r w:rsidR="005A3E84">
        <w:rPr>
          <w:rtl/>
        </w:rPr>
        <w:t xml:space="preserve"> </w:t>
      </w:r>
      <w:r w:rsidRPr="005A2F81">
        <w:rPr>
          <w:rtl/>
        </w:rPr>
        <w:t>והערביות</w:t>
      </w:r>
      <w:r w:rsidR="005A3E84">
        <w:rPr>
          <w:rtl/>
        </w:rPr>
        <w:t xml:space="preserve"> </w:t>
      </w:r>
      <w:r w:rsidRPr="005A2F81">
        <w:rPr>
          <w:rtl/>
        </w:rPr>
        <w:t>בפרט, מצב השירותים החברתיים, הסוציאליים, של קריסה כמעט, כי הם</w:t>
      </w:r>
      <w:r w:rsidR="005A3E84">
        <w:rPr>
          <w:rtl/>
        </w:rPr>
        <w:t xml:space="preserve"> </w:t>
      </w:r>
      <w:r w:rsidRPr="005A2F81">
        <w:rPr>
          <w:rtl/>
        </w:rPr>
        <w:t>לא יכולים לתת שירותים חברתיים מינימליים לנזקקים בכל יישוב ויישוב.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דוח</w:t>
      </w:r>
      <w:r w:rsidR="005A3E84">
        <w:rPr>
          <w:rtl/>
        </w:rPr>
        <w:t xml:space="preserve"> </w:t>
      </w:r>
      <w:r w:rsidRPr="005A2F81">
        <w:rPr>
          <w:rtl/>
        </w:rPr>
        <w:t>העוני בשנת 1998 מספק נתונים חמורים על היקף העוני.</w:t>
      </w:r>
      <w:r w:rsidR="005A3E84">
        <w:rPr>
          <w:rtl/>
        </w:rPr>
        <w:t xml:space="preserve"> </w:t>
      </w:r>
      <w:r w:rsidRPr="005A2F81">
        <w:rPr>
          <w:rtl/>
        </w:rPr>
        <w:t>הנתונים</w:t>
      </w:r>
      <w:r w:rsidR="005A3E84">
        <w:rPr>
          <w:rtl/>
        </w:rPr>
        <w:t xml:space="preserve"> </w:t>
      </w:r>
      <w:r w:rsidRPr="005A2F81">
        <w:rPr>
          <w:rtl/>
        </w:rPr>
        <w:t>בדוח</w:t>
      </w:r>
      <w:r w:rsidR="005A3E84">
        <w:rPr>
          <w:rtl/>
        </w:rPr>
        <w:t xml:space="preserve"> </w:t>
      </w:r>
      <w:r w:rsidRPr="005A2F81">
        <w:rPr>
          <w:rtl/>
        </w:rPr>
        <w:t>אינם רלוונטיים לשנה האחרונה, לשנה הנוכחית, שבה חלה עלייה בשיעור</w:t>
      </w:r>
      <w:r w:rsidR="005A3E84">
        <w:rPr>
          <w:rtl/>
        </w:rPr>
        <w:t xml:space="preserve"> </w:t>
      </w:r>
      <w:r w:rsidRPr="005A2F81">
        <w:rPr>
          <w:rtl/>
        </w:rPr>
        <w:t>האבטלה, ועקב כך היתה החרפה במצב העוני במדינת ישראל.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לציין,</w:t>
      </w:r>
      <w:r w:rsidR="005A3E84">
        <w:rPr>
          <w:rtl/>
        </w:rPr>
        <w:t xml:space="preserve"> </w:t>
      </w:r>
      <w:r w:rsidRPr="005A2F81">
        <w:rPr>
          <w:rtl/>
        </w:rPr>
        <w:t>ש</w:t>
      </w:r>
      <w:r w:rsidR="005A3E84">
        <w:rPr>
          <w:rtl/>
        </w:rPr>
        <w:t>-</w:t>
      </w:r>
      <w:r w:rsidR="005A3E84" w:rsidRPr="005A2F81">
        <w:rPr>
          <w:rtl/>
        </w:rPr>
        <w:t>38</w:t>
      </w:r>
      <w:r w:rsidR="005A3E84">
        <w:rPr>
          <w:rtl/>
        </w:rPr>
        <w:t xml:space="preserve">% </w:t>
      </w:r>
      <w:r w:rsidRPr="005A2F81">
        <w:rPr>
          <w:rtl/>
        </w:rPr>
        <w:t>מהמשפחות</w:t>
      </w:r>
      <w:r w:rsidR="005A3E84">
        <w:rPr>
          <w:rtl/>
        </w:rPr>
        <w:t xml:space="preserve"> </w:t>
      </w:r>
      <w:r w:rsidRPr="005A2F81">
        <w:rPr>
          <w:rtl/>
        </w:rPr>
        <w:t>הערביות</w:t>
      </w:r>
      <w:r w:rsidR="005A3E84">
        <w:rPr>
          <w:rtl/>
        </w:rPr>
        <w:t xml:space="preserve"> </w:t>
      </w:r>
      <w:r w:rsidRPr="005A2F81">
        <w:rPr>
          <w:rtl/>
        </w:rPr>
        <w:t>חיות</w:t>
      </w:r>
      <w:r w:rsidR="005A3E84">
        <w:rPr>
          <w:rtl/>
        </w:rPr>
        <w:t xml:space="preserve"> </w:t>
      </w:r>
      <w:r w:rsidRPr="005A2F81">
        <w:rPr>
          <w:rtl/>
        </w:rPr>
        <w:t>מתחת לקו העוני. מספר המובטלים</w:t>
      </w:r>
      <w:r w:rsidR="005A3E84">
        <w:rPr>
          <w:rtl/>
        </w:rPr>
        <w:t xml:space="preserve"> </w:t>
      </w:r>
      <w:r w:rsidRPr="005A2F81">
        <w:rPr>
          <w:rtl/>
        </w:rPr>
        <w:t>ביישובים</w:t>
      </w:r>
      <w:r w:rsidR="005A3E84">
        <w:rPr>
          <w:rtl/>
        </w:rPr>
        <w:t xml:space="preserve"> </w:t>
      </w:r>
      <w:r w:rsidRPr="005A2F81">
        <w:rPr>
          <w:rtl/>
        </w:rPr>
        <w:t>הערביים</w:t>
      </w:r>
      <w:r w:rsidR="005A3E84">
        <w:rPr>
          <w:rtl/>
        </w:rPr>
        <w:t xml:space="preserve"> </w:t>
      </w:r>
      <w:r w:rsidRPr="005A2F81">
        <w:rPr>
          <w:rtl/>
        </w:rPr>
        <w:t>כמעט</w:t>
      </w:r>
      <w:r w:rsidR="005A3E84">
        <w:rPr>
          <w:rtl/>
        </w:rPr>
        <w:t xml:space="preserve"> </w:t>
      </w:r>
      <w:r w:rsidRPr="005A2F81">
        <w:rPr>
          <w:rtl/>
        </w:rPr>
        <w:t>שהוכפל,</w:t>
      </w:r>
      <w:r w:rsidR="005A3E84">
        <w:rPr>
          <w:rtl/>
        </w:rPr>
        <w:t xml:space="preserve"> </w:t>
      </w:r>
      <w:r w:rsidRPr="005A2F81">
        <w:rPr>
          <w:rtl/>
        </w:rPr>
        <w:t>מאחר</w:t>
      </w:r>
      <w:r w:rsidR="005A3E84">
        <w:rPr>
          <w:rtl/>
        </w:rPr>
        <w:t xml:space="preserve"> </w:t>
      </w:r>
      <w:r w:rsidRPr="005A2F81">
        <w:rPr>
          <w:rtl/>
        </w:rPr>
        <w:t>שמספר גדול של אנשים אינם נרשמים בלשכות</w:t>
      </w:r>
      <w:r w:rsidR="005A3E84">
        <w:rPr>
          <w:rtl/>
        </w:rPr>
        <w:t xml:space="preserve"> </w:t>
      </w:r>
      <w:r w:rsidRPr="005A2F81">
        <w:rPr>
          <w:rtl/>
        </w:rPr>
        <w:t>התעסוקה</w:t>
      </w:r>
      <w:r w:rsidR="005A3E84">
        <w:rPr>
          <w:rtl/>
        </w:rPr>
        <w:t xml:space="preserve"> </w:t>
      </w:r>
      <w:r w:rsidRPr="005A2F81">
        <w:rPr>
          <w:rtl/>
        </w:rPr>
        <w:t>כמובטלים</w:t>
      </w:r>
      <w:r w:rsidR="005A3E84">
        <w:rPr>
          <w:rtl/>
        </w:rPr>
        <w:t xml:space="preserve"> </w:t>
      </w:r>
      <w:r w:rsidRPr="005A2F81">
        <w:rPr>
          <w:rtl/>
        </w:rPr>
        <w:t>ומקבלי</w:t>
      </w:r>
      <w:r w:rsidR="005A3E84">
        <w:rPr>
          <w:rtl/>
        </w:rPr>
        <w:t xml:space="preserve"> </w:t>
      </w:r>
      <w:r w:rsidRPr="005A2F81">
        <w:rPr>
          <w:rtl/>
        </w:rPr>
        <w:t>הבטחת הכנסה. אין אזורי תעשייה ומקומות עבודה שיכולים</w:t>
      </w:r>
      <w:r w:rsidR="005A3E84">
        <w:rPr>
          <w:rtl/>
        </w:rPr>
        <w:t xml:space="preserve"> </w:t>
      </w:r>
      <w:r w:rsidRPr="005A2F81">
        <w:rPr>
          <w:rtl/>
        </w:rPr>
        <w:t>לספק מקומות עבודה למאות ואלפי צעירים וכך מספר המובטלים במגזר הערבי רק יגדל.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לצערי הרב, תקציבה הנוכחי של הממשלה, שהיא מביאה לכנסת, אין בו שום בשורה לא</w:t>
      </w:r>
      <w:r w:rsidR="005A3E84">
        <w:rPr>
          <w:rtl/>
        </w:rPr>
        <w:t xml:space="preserve"> </w:t>
      </w:r>
      <w:r w:rsidRPr="005A2F81">
        <w:rPr>
          <w:rtl/>
        </w:rPr>
        <w:t>ליהודים</w:t>
      </w:r>
      <w:r w:rsidR="005A3E84">
        <w:rPr>
          <w:rtl/>
        </w:rPr>
        <w:t xml:space="preserve"> </w:t>
      </w:r>
      <w:r w:rsidRPr="005A2F81">
        <w:rPr>
          <w:rtl/>
        </w:rPr>
        <w:t>ולא</w:t>
      </w:r>
      <w:r w:rsidR="005A3E84">
        <w:rPr>
          <w:rtl/>
        </w:rPr>
        <w:t xml:space="preserve"> </w:t>
      </w:r>
      <w:r w:rsidRPr="005A2F81">
        <w:rPr>
          <w:rtl/>
        </w:rPr>
        <w:t>לערבים; להיפך, המצב של האוכלוסייה הערבית לפי התקציב של ממשלת ברק</w:t>
      </w:r>
      <w:r w:rsidR="005A3E84">
        <w:rPr>
          <w:rtl/>
        </w:rPr>
        <w:t xml:space="preserve"> </w:t>
      </w:r>
      <w:r w:rsidRPr="005A2F81">
        <w:rPr>
          <w:rtl/>
        </w:rPr>
        <w:t>רק הולך ומחמיר, הולך ומידרדר בכל התחומים, בכל הנושאים.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כן,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לשנות</w:t>
      </w:r>
      <w:r w:rsidR="005A3E84">
        <w:rPr>
          <w:rtl/>
        </w:rPr>
        <w:t xml:space="preserve"> </w:t>
      </w:r>
      <w:r w:rsidRPr="005A2F81">
        <w:rPr>
          <w:rtl/>
        </w:rPr>
        <w:t>באופן</w:t>
      </w:r>
      <w:r w:rsidR="005A3E84">
        <w:rPr>
          <w:rtl/>
        </w:rPr>
        <w:t xml:space="preserve"> </w:t>
      </w:r>
      <w:r w:rsidRPr="005A2F81">
        <w:rPr>
          <w:rtl/>
        </w:rPr>
        <w:t>מיידי</w:t>
      </w:r>
      <w:r w:rsidR="005A3E84">
        <w:rPr>
          <w:rtl/>
        </w:rPr>
        <w:t xml:space="preserve"> </w:t>
      </w:r>
      <w:r w:rsidRPr="005A2F81">
        <w:rPr>
          <w:rtl/>
        </w:rPr>
        <w:t>בתקציב הנוכחי את סדר</w:t>
      </w:r>
      <w:r w:rsidR="005A3E84">
        <w:rPr>
          <w:rtl/>
        </w:rPr>
        <w:t xml:space="preserve"> </w:t>
      </w:r>
      <w:r w:rsidRPr="005A2F81">
        <w:rPr>
          <w:rtl/>
        </w:rPr>
        <w:t>העדיפויות</w:t>
      </w:r>
      <w:r w:rsidR="005A3E84">
        <w:rPr>
          <w:rtl/>
        </w:rPr>
        <w:t xml:space="preserve"> </w:t>
      </w:r>
      <w:r w:rsidRPr="005A2F81">
        <w:rPr>
          <w:rtl/>
        </w:rPr>
        <w:t>במדינה.</w:t>
      </w:r>
      <w:r w:rsidR="005A3E84">
        <w:rPr>
          <w:rtl/>
        </w:rPr>
        <w:t xml:space="preserve"> </w:t>
      </w:r>
      <w:r w:rsidRPr="005A2F81">
        <w:rPr>
          <w:rtl/>
        </w:rPr>
        <w:t>על הממשלה לדון ולטפל בצורה רצינית ואחראית, להביא בחשבון את</w:t>
      </w:r>
      <w:r w:rsidR="005A3E84">
        <w:rPr>
          <w:rtl/>
        </w:rPr>
        <w:t xml:space="preserve"> </w:t>
      </w:r>
      <w:r w:rsidRPr="005A2F81">
        <w:rPr>
          <w:rtl/>
        </w:rPr>
        <w:t>היקף</w:t>
      </w:r>
      <w:r w:rsidR="005A3E84">
        <w:rPr>
          <w:rtl/>
        </w:rPr>
        <w:t xml:space="preserve"> </w:t>
      </w:r>
      <w:r w:rsidRPr="005A2F81">
        <w:rPr>
          <w:rtl/>
        </w:rPr>
        <w:t>הדוח</w:t>
      </w:r>
      <w:r w:rsidR="005A3E84">
        <w:rPr>
          <w:rtl/>
        </w:rPr>
        <w:t xml:space="preserve"> </w:t>
      </w:r>
      <w:r w:rsidRPr="005A2F81">
        <w:rPr>
          <w:rtl/>
        </w:rPr>
        <w:t>שהתפרסם</w:t>
      </w:r>
      <w:r w:rsidR="005A3E84">
        <w:rPr>
          <w:rtl/>
        </w:rPr>
        <w:t xml:space="preserve"> </w:t>
      </w:r>
      <w:r w:rsidRPr="005A2F81">
        <w:rPr>
          <w:rtl/>
        </w:rPr>
        <w:t>ואת העלייה בעוני שתהיה בדוח הבא. המצב הוא חמור מאוד, והוא</w:t>
      </w:r>
      <w:r w:rsidR="005A3E84">
        <w:rPr>
          <w:rtl/>
        </w:rPr>
        <w:t xml:space="preserve"> </w:t>
      </w:r>
      <w:r w:rsidRPr="005A2F81">
        <w:rPr>
          <w:rtl/>
        </w:rPr>
        <w:t>צריך להדאיג לא רק את הכנסת אלא כל שר בממשלת ישראל. אבל</w:t>
      </w:r>
      <w:r w:rsidR="005A3E84">
        <w:rPr>
          <w:rtl/>
        </w:rPr>
        <w:t xml:space="preserve"> </w:t>
      </w:r>
      <w:r w:rsidRPr="005A2F81">
        <w:rPr>
          <w:rtl/>
        </w:rPr>
        <w:t>נראה שהממשלה לא נמצאת,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קיימת, היא נעדרת, אין לה שום אחריות; אחרת, כשמדברים על היקף של כמיליון איש</w:t>
      </w:r>
      <w:r w:rsidR="005A3E84">
        <w:rPr>
          <w:rtl/>
        </w:rPr>
        <w:t xml:space="preserve"> </w:t>
      </w:r>
      <w:r w:rsidRPr="005A2F81">
        <w:rPr>
          <w:rtl/>
        </w:rPr>
        <w:t>במדינת ישראל, היינו צריכים לראות היום לא רק את שר העבודה והרווחה, לא רק את ראש</w:t>
      </w:r>
      <w:r w:rsidR="005A3E84">
        <w:rPr>
          <w:rtl/>
        </w:rPr>
        <w:t xml:space="preserve"> </w:t>
      </w:r>
      <w:r w:rsidRPr="005A2F81">
        <w:rPr>
          <w:rtl/>
        </w:rPr>
        <w:t>הממשלה, אלא את כל שרי הממשלה.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רבה, חבר הכנסת כנעאן.</w:t>
      </w:r>
      <w:r w:rsidR="005A3E84">
        <w:rPr>
          <w:rtl/>
        </w:rPr>
        <w:t xml:space="preserve"> </w:t>
      </w:r>
      <w:r w:rsidRPr="005A2F81">
        <w:rPr>
          <w:rtl/>
        </w:rPr>
        <w:t>חבר הכנסת יורי שטרן לא נמצא.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רחבעם זאבי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שטרן לא נמצא. הוא התחלף אתי.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אכן</w:t>
      </w:r>
      <w:r w:rsidR="005A3E84">
        <w:rPr>
          <w:rtl/>
        </w:rPr>
        <w:t xml:space="preserve"> </w:t>
      </w:r>
      <w:r w:rsidRPr="005A2F81">
        <w:rPr>
          <w:rtl/>
        </w:rPr>
        <w:t>מאשר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שזה תורו המקורי של חבר הכנסת רחבעם זאבי, ונאפשר לו </w:t>
      </w:r>
      <w:r w:rsidR="005A3E84">
        <w:rPr>
          <w:rtl/>
        </w:rPr>
        <w:t>–</w:t>
      </w:r>
      <w:r w:rsidRPr="005A2F81">
        <w:rPr>
          <w:rtl/>
        </w:rPr>
        <w:t xml:space="preserve"> רגע,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זאבי,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שטרן הגיע. תחליטו ביניכם. אם כן, חבר הכנסת שטרן,</w:t>
      </w:r>
      <w:r w:rsidR="005A3E84">
        <w:rPr>
          <w:rtl/>
        </w:rPr>
        <w:t xml:space="preserve"> </w:t>
      </w:r>
      <w:r w:rsidRPr="005A2F81">
        <w:rPr>
          <w:rtl/>
        </w:rPr>
        <w:t>שהתחלף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זאבי,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בבקשה. 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אחמד טיבי. אחריו </w:t>
      </w:r>
      <w:r w:rsidR="005A3E84">
        <w:rPr>
          <w:rtl/>
        </w:rPr>
        <w:t>–</w:t>
      </w:r>
      <w:r w:rsidRPr="005A2F81">
        <w:rPr>
          <w:rtl/>
        </w:rPr>
        <w:t xml:space="preserve"> חבר</w:t>
      </w:r>
      <w:r w:rsidR="005A3E84">
        <w:rPr>
          <w:rtl/>
        </w:rPr>
        <w:t xml:space="preserve"> </w:t>
      </w:r>
      <w:r w:rsidRPr="005A2F81">
        <w:rPr>
          <w:rtl/>
        </w:rPr>
        <w:t>הכנסת ישראל כץ.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 היושב</w:t>
      </w:r>
      <w:r w:rsidR="005A3E84">
        <w:rPr>
          <w:rtl/>
        </w:rPr>
        <w:t>-</w:t>
      </w:r>
      <w:r w:rsidRPr="005A2F81">
        <w:rPr>
          <w:rtl/>
        </w:rPr>
        <w:t>ראש, חברי הכנסת, אני מצטער שהשר איננו. הנושא אינו חדש.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איזה שר?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שר העבודה והרווחה.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גם שר האוצר.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שר האוצר הרבה יותר מאשר שר העבודה והרווחה.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כנעאן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הממשלה איננה.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יורי שטרן (ישראל ביתנו):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אחרי</w:t>
      </w:r>
      <w:r w:rsidR="005A3E84">
        <w:rPr>
          <w:rtl/>
        </w:rPr>
        <w:t xml:space="preserve"> </w:t>
      </w:r>
      <w:r w:rsidRPr="005A2F81">
        <w:rPr>
          <w:rtl/>
        </w:rPr>
        <w:t>פרסום</w:t>
      </w:r>
      <w:r w:rsidR="005A3E84">
        <w:rPr>
          <w:rtl/>
        </w:rPr>
        <w:t xml:space="preserve"> </w:t>
      </w:r>
      <w:r w:rsidRPr="005A2F81">
        <w:rPr>
          <w:rtl/>
        </w:rPr>
        <w:t>דוח העוני, כאשר הגשתי הצעה דחופה לסדר</w:t>
      </w:r>
      <w:r w:rsidR="005A3E84">
        <w:rPr>
          <w:rtl/>
        </w:rPr>
        <w:t>-</w:t>
      </w:r>
      <w:r w:rsidRPr="005A2F81">
        <w:rPr>
          <w:rtl/>
        </w:rPr>
        <w:t>היום, והייתי בטוח שמכל</w:t>
      </w:r>
      <w:r w:rsidR="005A3E84">
        <w:rPr>
          <w:rtl/>
        </w:rPr>
        <w:t xml:space="preserve"> </w:t>
      </w:r>
      <w:r w:rsidRPr="005A2F81">
        <w:rPr>
          <w:rtl/>
        </w:rPr>
        <w:t>סיעות</w:t>
      </w:r>
      <w:r w:rsidR="005A3E84">
        <w:rPr>
          <w:rtl/>
        </w:rPr>
        <w:t xml:space="preserve"> </w:t>
      </w:r>
      <w:r w:rsidRPr="005A2F81">
        <w:rPr>
          <w:rtl/>
        </w:rPr>
        <w:t>הבית</w:t>
      </w:r>
      <w:r w:rsidR="005A3E84">
        <w:rPr>
          <w:rtl/>
        </w:rPr>
        <w:t xml:space="preserve"> </w:t>
      </w:r>
      <w:r w:rsidRPr="005A2F81">
        <w:rPr>
          <w:rtl/>
        </w:rPr>
        <w:t>יגישו הצעות, חשבתי שגם הממשלה תתייצב פה. כי מה שקורה במדינת ישראל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הידרדרות ממקום שבו היינו כמדינה נאורה, מתורבתת, המתקרבת לאירופה, למדינה של</w:t>
      </w:r>
      <w:r w:rsidR="005A3E84">
        <w:rPr>
          <w:rtl/>
        </w:rPr>
        <w:t xml:space="preserve"> </w:t>
      </w:r>
      <w:r w:rsidRPr="005A2F81">
        <w:rPr>
          <w:rtl/>
        </w:rPr>
        <w:t>העולם השלישי, שפערי ההכנסה בה הם מהגדולים בעולם כולו והעוני בה הוא עוני אמיתי.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דוח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מראה</w:t>
      </w:r>
      <w:r w:rsidR="005A3E84">
        <w:rPr>
          <w:rtl/>
        </w:rPr>
        <w:t xml:space="preserve"> </w:t>
      </w:r>
      <w:r w:rsidRPr="005A2F81">
        <w:rPr>
          <w:rtl/>
        </w:rPr>
        <w:t>לנו</w:t>
      </w:r>
      <w:r w:rsidR="005A3E84">
        <w:rPr>
          <w:rtl/>
        </w:rPr>
        <w:t xml:space="preserve"> </w:t>
      </w:r>
      <w:r w:rsidRPr="005A2F81">
        <w:rPr>
          <w:rtl/>
        </w:rPr>
        <w:t>תמונה חלקית בלבד של העוני האמיתי במדינת ישראל, ולו</w:t>
      </w:r>
      <w:r w:rsidR="005A3E84">
        <w:rPr>
          <w:rtl/>
        </w:rPr>
        <w:t xml:space="preserve"> </w:t>
      </w:r>
      <w:r w:rsidRPr="005A2F81">
        <w:rPr>
          <w:rtl/>
        </w:rPr>
        <w:t>מסיבה</w:t>
      </w:r>
      <w:r w:rsidR="005A3E84">
        <w:rPr>
          <w:rtl/>
        </w:rPr>
        <w:t xml:space="preserve"> </w:t>
      </w:r>
      <w:r w:rsidRPr="005A2F81">
        <w:rPr>
          <w:rtl/>
        </w:rPr>
        <w:t>אחת</w:t>
      </w:r>
      <w:r w:rsidR="005A3E84">
        <w:rPr>
          <w:rtl/>
        </w:rPr>
        <w:t xml:space="preserve"> </w:t>
      </w:r>
      <w:r w:rsidRPr="005A2F81">
        <w:rPr>
          <w:rtl/>
        </w:rPr>
        <w:t>פשוטה:</w:t>
      </w:r>
      <w:r w:rsidR="005A3E84">
        <w:rPr>
          <w:rtl/>
        </w:rPr>
        <w:t xml:space="preserve"> </w:t>
      </w:r>
      <w:r w:rsidRPr="005A2F81">
        <w:rPr>
          <w:rtl/>
        </w:rPr>
        <w:t>קו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נמתח בצורה מאוד מלאכותית. מה זה 1,300 שקל לבודד</w:t>
      </w:r>
      <w:r w:rsidR="005A3E84">
        <w:rPr>
          <w:rtl/>
        </w:rPr>
        <w:t xml:space="preserve"> </w:t>
      </w:r>
      <w:r w:rsidRPr="005A2F81">
        <w:rPr>
          <w:rtl/>
        </w:rPr>
        <w:t>כגבול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עוני? זאת אומרת, 1,498 שקל במשכורת הממוצעת של השנה הזאת, כי זה נמדד</w:t>
      </w:r>
      <w:r w:rsidR="005A3E84">
        <w:rPr>
          <w:rtl/>
        </w:rPr>
        <w:t xml:space="preserve"> </w:t>
      </w:r>
      <w:r w:rsidRPr="005A2F81">
        <w:rPr>
          <w:rtl/>
        </w:rPr>
        <w:t>כאחוז</w:t>
      </w:r>
      <w:r w:rsidR="005A3E84">
        <w:rPr>
          <w:rtl/>
        </w:rPr>
        <w:t xml:space="preserve"> </w:t>
      </w:r>
      <w:r w:rsidRPr="005A2F81">
        <w:rPr>
          <w:rtl/>
        </w:rPr>
        <w:t>מהמשכורת</w:t>
      </w:r>
      <w:r w:rsidR="005A3E84">
        <w:rPr>
          <w:rtl/>
        </w:rPr>
        <w:t xml:space="preserve"> </w:t>
      </w:r>
      <w:r w:rsidRPr="005A2F81">
        <w:rPr>
          <w:rtl/>
        </w:rPr>
        <w:t>הממוצעת,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ולזוג </w:t>
      </w:r>
      <w:r w:rsidR="005A3E84">
        <w:rPr>
          <w:rtl/>
        </w:rPr>
        <w:t>–</w:t>
      </w:r>
      <w:r w:rsidRPr="005A2F81">
        <w:rPr>
          <w:rtl/>
        </w:rPr>
        <w:t xml:space="preserve"> 2,395 שקלים. אני לוקח זוג עולים קשישים שאין</w:t>
      </w:r>
      <w:r w:rsidR="005A3E84">
        <w:rPr>
          <w:rtl/>
        </w:rPr>
        <w:t xml:space="preserve"> </w:t>
      </w:r>
      <w:r w:rsidRPr="005A2F81">
        <w:rPr>
          <w:rtl/>
        </w:rPr>
        <w:t>להם</w:t>
      </w:r>
      <w:r w:rsidR="005A3E84">
        <w:rPr>
          <w:rtl/>
        </w:rPr>
        <w:t xml:space="preserve"> </w:t>
      </w:r>
      <w:r w:rsidRPr="005A2F81">
        <w:rPr>
          <w:rtl/>
        </w:rPr>
        <w:t>דירה</w:t>
      </w:r>
      <w:r w:rsidR="005A3E84">
        <w:rPr>
          <w:rtl/>
        </w:rPr>
        <w:t xml:space="preserve"> </w:t>
      </w:r>
      <w:r w:rsidRPr="005A2F81">
        <w:rPr>
          <w:rtl/>
        </w:rPr>
        <w:t>משלהם</w:t>
      </w:r>
      <w:r w:rsidR="005A3E84">
        <w:rPr>
          <w:rtl/>
        </w:rPr>
        <w:t xml:space="preserve"> </w:t>
      </w:r>
      <w:r w:rsidRPr="005A2F81">
        <w:rPr>
          <w:rtl/>
        </w:rPr>
        <w:t>ולא</w:t>
      </w:r>
      <w:r w:rsidR="005A3E84">
        <w:rPr>
          <w:rtl/>
        </w:rPr>
        <w:t xml:space="preserve"> </w:t>
      </w:r>
      <w:r w:rsidRPr="005A2F81">
        <w:rPr>
          <w:rtl/>
        </w:rPr>
        <w:t>דירה ציבורית. יש במדינת ישראל קרוב ל</w:t>
      </w:r>
      <w:r w:rsidR="005A3E84">
        <w:rPr>
          <w:rtl/>
        </w:rPr>
        <w:t>-</w:t>
      </w:r>
      <w:r w:rsidRPr="005A2F81">
        <w:rPr>
          <w:rtl/>
        </w:rPr>
        <w:t>35,000 זוגות כאלה,</w:t>
      </w:r>
      <w:r w:rsidR="005A3E84">
        <w:rPr>
          <w:rtl/>
        </w:rPr>
        <w:t xml:space="preserve"> </w:t>
      </w:r>
      <w:r w:rsidRPr="005A2F81">
        <w:rPr>
          <w:rtl/>
        </w:rPr>
        <w:t>ולידם</w:t>
      </w:r>
      <w:r w:rsidR="005A3E84">
        <w:rPr>
          <w:rtl/>
        </w:rPr>
        <w:t xml:space="preserve"> </w:t>
      </w:r>
      <w:r w:rsidRPr="005A2F81">
        <w:rPr>
          <w:rtl/>
        </w:rPr>
        <w:t>עוד</w:t>
      </w:r>
      <w:r w:rsidR="005A3E84">
        <w:rPr>
          <w:rtl/>
        </w:rPr>
        <w:t xml:space="preserve"> </w:t>
      </w:r>
      <w:r w:rsidRPr="005A2F81">
        <w:rPr>
          <w:rtl/>
        </w:rPr>
        <w:t>20,000</w:t>
      </w:r>
      <w:r w:rsidR="005A3E84">
        <w:rPr>
          <w:rtl/>
        </w:rPr>
        <w:t xml:space="preserve"> </w:t>
      </w:r>
      <w:r w:rsidRPr="005A2F81">
        <w:rPr>
          <w:rtl/>
        </w:rPr>
        <w:t>קשישים</w:t>
      </w:r>
      <w:r w:rsidR="005A3E84">
        <w:rPr>
          <w:rtl/>
        </w:rPr>
        <w:t xml:space="preserve"> </w:t>
      </w:r>
      <w:r w:rsidRPr="005A2F81">
        <w:rPr>
          <w:rtl/>
        </w:rPr>
        <w:t>בודדים</w:t>
      </w:r>
      <w:r w:rsidR="005A3E84">
        <w:rPr>
          <w:rtl/>
        </w:rPr>
        <w:t xml:space="preserve"> </w:t>
      </w:r>
      <w:r w:rsidRPr="005A2F81">
        <w:rPr>
          <w:rtl/>
        </w:rPr>
        <w:t>עולים,</w:t>
      </w:r>
      <w:r w:rsidR="005A3E84">
        <w:rPr>
          <w:rtl/>
        </w:rPr>
        <w:t xml:space="preserve"> </w:t>
      </w:r>
      <w:r w:rsidRPr="005A2F81">
        <w:rPr>
          <w:rtl/>
        </w:rPr>
        <w:t>שאין</w:t>
      </w:r>
      <w:r w:rsidR="005A3E84">
        <w:rPr>
          <w:rtl/>
        </w:rPr>
        <w:t xml:space="preserve"> </w:t>
      </w:r>
      <w:r w:rsidRPr="005A2F81">
        <w:rPr>
          <w:rtl/>
        </w:rPr>
        <w:t>להם</w:t>
      </w:r>
      <w:r w:rsidR="005A3E84">
        <w:rPr>
          <w:rtl/>
        </w:rPr>
        <w:t xml:space="preserve"> </w:t>
      </w:r>
      <w:r w:rsidRPr="005A2F81">
        <w:rPr>
          <w:rtl/>
        </w:rPr>
        <w:t>שום דירה משלהם ולא דירה</w:t>
      </w:r>
      <w:r w:rsidR="005A3E84">
        <w:rPr>
          <w:rtl/>
        </w:rPr>
        <w:t xml:space="preserve"> </w:t>
      </w:r>
      <w:r w:rsidRPr="005A2F81">
        <w:rPr>
          <w:rtl/>
        </w:rPr>
        <w:t>ציבורית,</w:t>
      </w:r>
      <w:r w:rsidR="005A3E84">
        <w:rPr>
          <w:rtl/>
        </w:rPr>
        <w:t xml:space="preserve"> </w:t>
      </w:r>
      <w:r w:rsidRPr="005A2F81">
        <w:rPr>
          <w:rtl/>
        </w:rPr>
        <w:t>והם</w:t>
      </w:r>
      <w:r w:rsidR="005A3E84">
        <w:rPr>
          <w:rtl/>
        </w:rPr>
        <w:t xml:space="preserve"> </w:t>
      </w:r>
      <w:r w:rsidRPr="005A2F81">
        <w:rPr>
          <w:rtl/>
        </w:rPr>
        <w:t>חייבים</w:t>
      </w:r>
      <w:r w:rsidR="005A3E84">
        <w:rPr>
          <w:rtl/>
        </w:rPr>
        <w:t xml:space="preserve"> </w:t>
      </w:r>
      <w:r w:rsidRPr="005A2F81">
        <w:rPr>
          <w:rtl/>
        </w:rPr>
        <w:t>לשכור דירה בשוק החופשי. הזוג הזה, נוסף על קו העוני שלו,</w:t>
      </w:r>
      <w:r w:rsidR="005A3E84">
        <w:rPr>
          <w:rtl/>
        </w:rPr>
        <w:t xml:space="preserve"> </w:t>
      </w:r>
      <w:r w:rsidRPr="005A2F81">
        <w:rPr>
          <w:rtl/>
        </w:rPr>
        <w:t>שהודות</w:t>
      </w:r>
      <w:r w:rsidR="005A3E84">
        <w:rPr>
          <w:rtl/>
        </w:rPr>
        <w:t xml:space="preserve"> </w:t>
      </w:r>
      <w:r w:rsidRPr="005A2F81">
        <w:rPr>
          <w:rtl/>
        </w:rPr>
        <w:t>להבטחת</w:t>
      </w:r>
      <w:r w:rsidR="005A3E84">
        <w:rPr>
          <w:rtl/>
        </w:rPr>
        <w:t xml:space="preserve"> </w:t>
      </w:r>
      <w:r w:rsidRPr="005A2F81">
        <w:rPr>
          <w:rtl/>
        </w:rPr>
        <w:t>הכנסה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קצת</w:t>
      </w:r>
      <w:r w:rsidR="005A3E84">
        <w:rPr>
          <w:rtl/>
        </w:rPr>
        <w:t xml:space="preserve"> </w:t>
      </w:r>
      <w:r w:rsidRPr="005A2F81">
        <w:rPr>
          <w:rtl/>
        </w:rPr>
        <w:t>מעליו, מקבל עוד 1,000 שקל ממשרד השיכון כתמיכה</w:t>
      </w:r>
      <w:r w:rsidR="005A3E84">
        <w:rPr>
          <w:rtl/>
        </w:rPr>
        <w:t xml:space="preserve"> </w:t>
      </w:r>
      <w:r w:rsidRPr="005A2F81">
        <w:rPr>
          <w:rtl/>
        </w:rPr>
        <w:t>לשכירת הדירה. השכירות לא תעלה לו, במחירים של היום, פחות מ</w:t>
      </w:r>
      <w:r w:rsidR="005A3E84">
        <w:rPr>
          <w:rtl/>
        </w:rPr>
        <w:t>-</w:t>
      </w:r>
      <w:r w:rsidRPr="005A2F81">
        <w:rPr>
          <w:rtl/>
        </w:rPr>
        <w:t>2,000 שקל.</w:t>
      </w:r>
      <w:r w:rsidR="005A3E84">
        <w:rPr>
          <w:rtl/>
        </w:rPr>
        <w:t xml:space="preserve"> </w:t>
      </w:r>
      <w:r w:rsidRPr="005A2F81">
        <w:rPr>
          <w:rtl/>
        </w:rPr>
        <w:t>לזוג הזה</w:t>
      </w:r>
      <w:r w:rsidR="005A3E84">
        <w:rPr>
          <w:rtl/>
        </w:rPr>
        <w:t xml:space="preserve"> </w:t>
      </w:r>
      <w:r w:rsidRPr="005A2F81">
        <w:rPr>
          <w:rtl/>
        </w:rPr>
        <w:t>יישאר</w:t>
      </w:r>
      <w:r w:rsidR="005A3E84">
        <w:rPr>
          <w:rtl/>
        </w:rPr>
        <w:t xml:space="preserve"> </w:t>
      </w:r>
      <w:r w:rsidRPr="005A2F81">
        <w:rPr>
          <w:rtl/>
        </w:rPr>
        <w:t>למחיה,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כל התמיכות הממשלתיות,</w:t>
      </w:r>
      <w:r w:rsidR="005A3E84">
        <w:rPr>
          <w:rtl/>
        </w:rPr>
        <w:t xml:space="preserve"> </w:t>
      </w:r>
      <w:r w:rsidRPr="005A2F81">
        <w:rPr>
          <w:rtl/>
        </w:rPr>
        <w:t>1,400</w:t>
      </w:r>
      <w:r w:rsidR="00C05B48">
        <w:rPr>
          <w:rFonts w:hint="cs"/>
          <w:rtl/>
        </w:rPr>
        <w:t>-</w:t>
      </w:r>
      <w:r w:rsidRPr="005A2F81">
        <w:rPr>
          <w:rtl/>
        </w:rPr>
        <w:t>1,300 שקל, במקרה הטוב, וזה לא</w:t>
      </w:r>
      <w:r w:rsidR="005A3E84">
        <w:rPr>
          <w:rtl/>
        </w:rPr>
        <w:t xml:space="preserve"> </w:t>
      </w:r>
      <w:r w:rsidRPr="005A2F81">
        <w:rPr>
          <w:rtl/>
        </w:rPr>
        <w:t>כולל</w:t>
      </w:r>
      <w:r w:rsidR="005A3E84">
        <w:rPr>
          <w:rtl/>
        </w:rPr>
        <w:t xml:space="preserve"> </w:t>
      </w:r>
      <w:r w:rsidRPr="005A2F81">
        <w:rPr>
          <w:rtl/>
        </w:rPr>
        <w:t>ארנונה, תשלומי מים, חשמל וכו'. בסוף הוא יישאר עם פחות מ</w:t>
      </w:r>
      <w:r w:rsidR="005A3E84">
        <w:rPr>
          <w:rtl/>
        </w:rPr>
        <w:t>-</w:t>
      </w:r>
      <w:r w:rsidRPr="005A2F81">
        <w:rPr>
          <w:rtl/>
        </w:rPr>
        <w:t>1,000 שקל.</w:t>
      </w:r>
      <w:r w:rsidR="005A3E84">
        <w:rPr>
          <w:rtl/>
        </w:rPr>
        <w:t xml:space="preserve"> </w:t>
      </w:r>
      <w:r w:rsidRPr="005A2F81">
        <w:rPr>
          <w:rtl/>
        </w:rPr>
        <w:t>הזוג</w:t>
      </w:r>
      <w:r w:rsidR="005A3E84">
        <w:rPr>
          <w:rtl/>
        </w:rPr>
        <w:t xml:space="preserve"> </w:t>
      </w:r>
      <w:r w:rsidRPr="005A2F81">
        <w:rPr>
          <w:rtl/>
        </w:rPr>
        <w:t>הזה</w:t>
      </w:r>
      <w:r w:rsidR="005A3E84">
        <w:rPr>
          <w:rtl/>
        </w:rPr>
        <w:t xml:space="preserve"> </w:t>
      </w:r>
      <w:r w:rsidRPr="005A2F81">
        <w:rPr>
          <w:rtl/>
        </w:rPr>
        <w:t>לא ייחשב לזוג שחי מתחת לקו העוני. למה? כי התמיכה של ביטוח לאומי מעלה אותו</w:t>
      </w:r>
      <w:r w:rsidR="005A3E84">
        <w:rPr>
          <w:rtl/>
        </w:rPr>
        <w:t xml:space="preserve"> </w:t>
      </w:r>
      <w:r w:rsidRPr="005A2F81">
        <w:rPr>
          <w:rtl/>
        </w:rPr>
        <w:t>כמה שקלים מעל הקו.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הרי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האמיתי</w:t>
      </w:r>
      <w:r w:rsidR="005A3E84">
        <w:rPr>
          <w:rtl/>
        </w:rPr>
        <w:t xml:space="preserve"> </w:t>
      </w:r>
      <w:r w:rsidRPr="005A2F81">
        <w:rPr>
          <w:rtl/>
        </w:rPr>
        <w:t>במדינת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הוא הרבה יותר רחב. מצוקת הדיור היא אחד</w:t>
      </w:r>
      <w:r w:rsidR="005A3E84">
        <w:rPr>
          <w:rtl/>
        </w:rPr>
        <w:t xml:space="preserve"> </w:t>
      </w:r>
      <w:r w:rsidRPr="005A2F81">
        <w:rPr>
          <w:rtl/>
        </w:rPr>
        <w:t>הגורמים</w:t>
      </w:r>
      <w:r w:rsidR="005A3E84">
        <w:rPr>
          <w:rtl/>
        </w:rPr>
        <w:t xml:space="preserve"> </w:t>
      </w:r>
      <w:r w:rsidRPr="005A2F81">
        <w:rPr>
          <w:rtl/>
        </w:rPr>
        <w:t>החריפים</w:t>
      </w:r>
      <w:r w:rsidR="005A3E84">
        <w:rPr>
          <w:rtl/>
        </w:rPr>
        <w:t xml:space="preserve"> </w:t>
      </w:r>
      <w:r w:rsidRPr="005A2F81">
        <w:rPr>
          <w:rtl/>
        </w:rPr>
        <w:t>ביותר</w:t>
      </w:r>
      <w:r w:rsidR="005A3E84">
        <w:rPr>
          <w:rtl/>
        </w:rPr>
        <w:t xml:space="preserve"> </w:t>
      </w:r>
      <w:r w:rsidRPr="005A2F81">
        <w:rPr>
          <w:rtl/>
        </w:rPr>
        <w:t>והחזקים ביותר, שדוחפת את המשפחות ואת הבודדים הרבים אל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העמוק</w:t>
      </w:r>
      <w:r w:rsidR="005A3E84">
        <w:rPr>
          <w:rtl/>
        </w:rPr>
        <w:t xml:space="preserve"> </w:t>
      </w:r>
      <w:r w:rsidRPr="005A2F81">
        <w:rPr>
          <w:rtl/>
        </w:rPr>
        <w:t>והבלתי</w:t>
      </w:r>
      <w:r w:rsidR="005A3E84">
        <w:rPr>
          <w:rtl/>
        </w:rPr>
        <w:t>-</w:t>
      </w:r>
      <w:r w:rsidRPr="005A2F81">
        <w:rPr>
          <w:rtl/>
        </w:rPr>
        <w:t>נסבל</w:t>
      </w:r>
      <w:r w:rsidR="005A3E84">
        <w:rPr>
          <w:rtl/>
        </w:rPr>
        <w:t xml:space="preserve"> </w:t>
      </w:r>
      <w:r w:rsidRPr="005A2F81">
        <w:rPr>
          <w:rtl/>
        </w:rPr>
        <w:t>במדינה</w:t>
      </w:r>
      <w:r w:rsidR="005A3E84">
        <w:rPr>
          <w:rtl/>
        </w:rPr>
        <w:t xml:space="preserve"> </w:t>
      </w:r>
      <w:r w:rsidRPr="005A2F81">
        <w:rPr>
          <w:rtl/>
        </w:rPr>
        <w:t>מתורבתת. לכן הפתרונות צריכים להיות מיידיים.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הפתרונות</w:t>
      </w:r>
      <w:r w:rsidR="005A3E84">
        <w:rPr>
          <w:rtl/>
        </w:rPr>
        <w:t xml:space="preserve"> </w:t>
      </w:r>
      <w:r w:rsidRPr="005A2F81">
        <w:rPr>
          <w:rtl/>
        </w:rPr>
        <w:t>המיידיים</w:t>
      </w:r>
      <w:r w:rsidR="005A3E84">
        <w:rPr>
          <w:rtl/>
        </w:rPr>
        <w:t xml:space="preserve"> </w:t>
      </w:r>
      <w:r w:rsidRPr="005A2F81">
        <w:rPr>
          <w:rtl/>
        </w:rPr>
        <w:t>צריכים</w:t>
      </w:r>
      <w:r w:rsidR="005A3E84">
        <w:rPr>
          <w:rtl/>
        </w:rPr>
        <w:t xml:space="preserve"> </w:t>
      </w:r>
      <w:r w:rsidRPr="005A2F81">
        <w:rPr>
          <w:rtl/>
        </w:rPr>
        <w:t>לכלול מאמצים אמיתיים, לא בהגדרה, לפתרון בעיית</w:t>
      </w:r>
      <w:r w:rsidR="005A3E84">
        <w:rPr>
          <w:rtl/>
        </w:rPr>
        <w:t xml:space="preserve"> </w:t>
      </w:r>
      <w:r w:rsidRPr="005A2F81">
        <w:rPr>
          <w:rtl/>
        </w:rPr>
        <w:t>הדיור</w:t>
      </w:r>
      <w:r w:rsidR="005A3E84">
        <w:rPr>
          <w:rtl/>
        </w:rPr>
        <w:t xml:space="preserve"> </w:t>
      </w:r>
      <w:r w:rsidRPr="005A2F81">
        <w:rPr>
          <w:rtl/>
        </w:rPr>
        <w:t>ובעיית</w:t>
      </w:r>
      <w:r w:rsidR="005A3E84">
        <w:rPr>
          <w:rtl/>
        </w:rPr>
        <w:t xml:space="preserve"> </w:t>
      </w:r>
      <w:r w:rsidRPr="005A2F81">
        <w:rPr>
          <w:rtl/>
        </w:rPr>
        <w:t>הצמיחה במשק.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הפתרון המשותף לשניהם הוא עידוד ענף הבנייה </w:t>
      </w:r>
      <w:r w:rsidR="005A3E84">
        <w:rPr>
          <w:rtl/>
        </w:rPr>
        <w:t>–</w:t>
      </w:r>
      <w:r w:rsidRPr="005A2F81">
        <w:rPr>
          <w:rtl/>
        </w:rPr>
        <w:t xml:space="preserve"> חידוש</w:t>
      </w:r>
      <w:r w:rsidR="005A3E84">
        <w:rPr>
          <w:rtl/>
        </w:rPr>
        <w:t xml:space="preserve"> </w:t>
      </w:r>
      <w:r w:rsidRPr="005A2F81">
        <w:rPr>
          <w:rtl/>
        </w:rPr>
        <w:t>הבנייה הציבורית, הקמת מאגר דירות להשכרה לטווח ארוך וכדומה.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הנוסף</w:t>
      </w:r>
      <w:r w:rsidR="005A3E84">
        <w:rPr>
          <w:rtl/>
        </w:rPr>
        <w:t xml:space="preserve"> </w:t>
      </w:r>
      <w:r w:rsidRPr="005A2F81">
        <w:rPr>
          <w:rtl/>
        </w:rPr>
        <w:t>שחייבים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לעשות </w:t>
      </w:r>
      <w:r w:rsidR="005A3E84">
        <w:rPr>
          <w:rtl/>
        </w:rPr>
        <w:t>–</w:t>
      </w:r>
      <w:r w:rsidRPr="005A2F81">
        <w:rPr>
          <w:rtl/>
        </w:rPr>
        <w:t xml:space="preserve"> ונתתי אותו בתור דוגמה </w:t>
      </w:r>
      <w:r w:rsidR="005A3E84">
        <w:rPr>
          <w:rtl/>
        </w:rPr>
        <w:t>–</w:t>
      </w:r>
      <w:r w:rsidRPr="005A2F81">
        <w:rPr>
          <w:rtl/>
        </w:rPr>
        <w:t xml:space="preserve"> גם הקצבאות של היום,</w:t>
      </w:r>
      <w:r w:rsidR="005A3E84">
        <w:rPr>
          <w:rtl/>
        </w:rPr>
        <w:t xml:space="preserve"> </w:t>
      </w:r>
      <w:r w:rsidRPr="005A2F81">
        <w:rPr>
          <w:rtl/>
        </w:rPr>
        <w:t>שכביכול</w:t>
      </w:r>
      <w:r w:rsidR="005A3E84">
        <w:rPr>
          <w:rtl/>
        </w:rPr>
        <w:t xml:space="preserve"> </w:t>
      </w:r>
      <w:r w:rsidRPr="005A2F81">
        <w:rPr>
          <w:rtl/>
        </w:rPr>
        <w:t>עוזרות</w:t>
      </w:r>
      <w:r w:rsidR="005A3E84">
        <w:rPr>
          <w:rtl/>
        </w:rPr>
        <w:t xml:space="preserve"> </w:t>
      </w:r>
      <w:r w:rsidRPr="005A2F81">
        <w:rPr>
          <w:rtl/>
        </w:rPr>
        <w:t>למספר</w:t>
      </w:r>
      <w:r w:rsidR="005A3E84">
        <w:rPr>
          <w:rtl/>
        </w:rPr>
        <w:t xml:space="preserve"> </w:t>
      </w:r>
      <w:r w:rsidRPr="005A2F81">
        <w:rPr>
          <w:rtl/>
        </w:rPr>
        <w:t>גדול</w:t>
      </w:r>
      <w:r w:rsidR="005A3E84">
        <w:rPr>
          <w:rtl/>
        </w:rPr>
        <w:t xml:space="preserve"> </w:t>
      </w:r>
      <w:r w:rsidRPr="005A2F81">
        <w:rPr>
          <w:rtl/>
        </w:rPr>
        <w:t>של משפחות סטטיסטית לצוף מעל קו העוני, גם הקצבאות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הן קצבאות שאינן ריאליות כלל.</w:t>
      </w:r>
      <w:r w:rsidR="005A3E84">
        <w:rPr>
          <w:rtl/>
        </w:rPr>
        <w:t xml:space="preserve"> </w:t>
      </w:r>
      <w:r w:rsidRPr="005A2F81">
        <w:rPr>
          <w:rtl/>
        </w:rPr>
        <w:t>המחירים של המוצרים הבסיסיים, לרבות התחבורה</w:t>
      </w:r>
      <w:r w:rsidR="005A3E84">
        <w:rPr>
          <w:rtl/>
        </w:rPr>
        <w:t xml:space="preserve"> </w:t>
      </w:r>
      <w:r w:rsidRPr="005A2F81">
        <w:rPr>
          <w:rtl/>
        </w:rPr>
        <w:t>הציבורית,</w:t>
      </w:r>
      <w:r w:rsidR="005A3E84">
        <w:rPr>
          <w:rtl/>
        </w:rPr>
        <w:t xml:space="preserve"> </w:t>
      </w:r>
      <w:r w:rsidRPr="005A2F81">
        <w:rPr>
          <w:rtl/>
        </w:rPr>
        <w:t>עולים בהתמדה.</w:t>
      </w:r>
      <w:r w:rsidR="005A3E84">
        <w:rPr>
          <w:rtl/>
        </w:rPr>
        <w:t xml:space="preserve"> </w:t>
      </w:r>
      <w:r w:rsidRPr="005A2F81">
        <w:rPr>
          <w:rtl/>
        </w:rPr>
        <w:t>המדד שאליו צמודות הקצבאות האלה איננו מאפשר שום עדכון</w:t>
      </w:r>
      <w:r w:rsidR="005A3E84">
        <w:rPr>
          <w:rtl/>
        </w:rPr>
        <w:t xml:space="preserve"> </w:t>
      </w:r>
      <w:r w:rsidRPr="005A2F81">
        <w:rPr>
          <w:rtl/>
        </w:rPr>
        <w:t>כבר</w:t>
      </w:r>
      <w:r w:rsidR="005A3E84">
        <w:rPr>
          <w:rtl/>
        </w:rPr>
        <w:t xml:space="preserve"> </w:t>
      </w:r>
      <w:r w:rsidRPr="005A2F81">
        <w:rPr>
          <w:rtl/>
        </w:rPr>
        <w:t>מעל</w:t>
      </w:r>
      <w:r w:rsidR="005A3E84">
        <w:rPr>
          <w:rtl/>
        </w:rPr>
        <w:t xml:space="preserve"> </w:t>
      </w:r>
      <w:r w:rsidRPr="005A2F81">
        <w:rPr>
          <w:rtl/>
        </w:rPr>
        <w:t>שנה,</w:t>
      </w:r>
      <w:r w:rsidR="005A3E84">
        <w:rPr>
          <w:rtl/>
        </w:rPr>
        <w:t xml:space="preserve"> </w:t>
      </w:r>
      <w:r w:rsidRPr="005A2F81">
        <w:rPr>
          <w:rtl/>
        </w:rPr>
        <w:t>ולכן אנחנו חייבים להעלות את הקצבאות האלה באחוזים ניכרים על מנת</w:t>
      </w:r>
      <w:r w:rsidR="005A3E84">
        <w:rPr>
          <w:rtl/>
        </w:rPr>
        <w:t xml:space="preserve"> </w:t>
      </w:r>
      <w:r w:rsidRPr="005A2F81">
        <w:rPr>
          <w:rtl/>
        </w:rPr>
        <w:t>לאפשר לאנשים לחיות קצת. לא הרבה, לא מוציאים אותם מהמעמד הנמוך ביותר, אבל לחיות</w:t>
      </w:r>
      <w:r w:rsidR="005A3E84">
        <w:rPr>
          <w:rtl/>
        </w:rPr>
        <w:t xml:space="preserve"> </w:t>
      </w:r>
      <w:r w:rsidRPr="005A2F81">
        <w:rPr>
          <w:rtl/>
        </w:rPr>
        <w:t>קצת לפחות.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לחבר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יורי</w:t>
      </w:r>
      <w:r w:rsidR="005A3E84">
        <w:rPr>
          <w:rtl/>
        </w:rPr>
        <w:t xml:space="preserve"> </w:t>
      </w:r>
      <w:r w:rsidRPr="005A2F81">
        <w:rPr>
          <w:rtl/>
        </w:rPr>
        <w:t>שטרן.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אחמד טיבי, בבקשה,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</w:t>
      </w:r>
      <w:r w:rsidR="005A3E84">
        <w:rPr>
          <w:rtl/>
        </w:rPr>
        <w:t xml:space="preserve"> </w:t>
      </w:r>
      <w:r w:rsidRPr="005A2F81">
        <w:rPr>
          <w:rtl/>
        </w:rPr>
        <w:t>הכנסת ישראל כץ.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אחמד טיבי (בל"ד):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דנים על דוח העוני, והמושב הזה עני</w:t>
      </w:r>
      <w:r w:rsidR="005A3E84">
        <w:rPr>
          <w:rtl/>
        </w:rPr>
        <w:t xml:space="preserve"> </w:t>
      </w:r>
      <w:r w:rsidRPr="005A2F81">
        <w:rPr>
          <w:rtl/>
        </w:rPr>
        <w:t>בשרים, אדוני היושב</w:t>
      </w:r>
      <w:r w:rsidR="005A3E84">
        <w:rPr>
          <w:rtl/>
        </w:rPr>
        <w:t>-</w:t>
      </w:r>
      <w:r w:rsidRPr="005A2F81">
        <w:rPr>
          <w:rtl/>
        </w:rPr>
        <w:t>ראש. אין שר, נדמה לי.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אם אתה מתעקש, אנחנו יכולים לקרוא לשר שנמצא מאחורי המליאה.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אחמד טיבי (בל"ד):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מבקש לקרוא לשר מלכיאור, השר התורן.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אחמד טיבי (בל"ד):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כולנו, אדוני היושב</w:t>
      </w:r>
      <w:r w:rsidR="005A3E84">
        <w:rPr>
          <w:rtl/>
        </w:rPr>
        <w:t>-</w:t>
      </w:r>
      <w:r w:rsidRPr="005A2F81">
        <w:rPr>
          <w:rtl/>
        </w:rPr>
        <w:t>ראש, שותפים להרגשה, שלא היתה הפתעה בדוח העוני שהתפרסם,</w:t>
      </w:r>
      <w:r w:rsidR="005A3E84">
        <w:rPr>
          <w:rtl/>
        </w:rPr>
        <w:t xml:space="preserve"> </w:t>
      </w:r>
      <w:r w:rsidRPr="005A2F81">
        <w:rPr>
          <w:rtl/>
        </w:rPr>
        <w:t>אפילו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בממדיו</w:t>
      </w:r>
      <w:r w:rsidR="005A3E84">
        <w:rPr>
          <w:rtl/>
        </w:rPr>
        <w:t xml:space="preserve"> </w:t>
      </w:r>
      <w:r w:rsidRPr="005A2F81">
        <w:rPr>
          <w:rtl/>
        </w:rPr>
        <w:t>המבעיתים.</w:t>
      </w:r>
      <w:r w:rsidR="005A3E84">
        <w:rPr>
          <w:rtl/>
        </w:rPr>
        <w:t xml:space="preserve"> </w:t>
      </w:r>
      <w:r w:rsidRPr="005A2F81">
        <w:rPr>
          <w:rtl/>
        </w:rPr>
        <w:t>לא היה צורך להמתין לדוח 98' כדי לקרוא את הנתונים</w:t>
      </w:r>
      <w:r w:rsidR="005A3E84">
        <w:rPr>
          <w:rtl/>
        </w:rPr>
        <w:t xml:space="preserve"> </w:t>
      </w:r>
      <w:r w:rsidRPr="005A2F81">
        <w:rPr>
          <w:rtl/>
        </w:rPr>
        <w:t>החמורים והכואבים.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בדוח</w:t>
      </w:r>
      <w:r w:rsidR="005A3E84">
        <w:rPr>
          <w:rtl/>
        </w:rPr>
        <w:t xml:space="preserve"> </w:t>
      </w:r>
      <w:r w:rsidRPr="005A2F81">
        <w:rPr>
          <w:rtl/>
        </w:rPr>
        <w:t>97'</w:t>
      </w:r>
      <w:r w:rsidR="005A3E84">
        <w:rPr>
          <w:rtl/>
        </w:rPr>
        <w:t xml:space="preserve"> </w:t>
      </w:r>
      <w:r w:rsidRPr="005A2F81">
        <w:rPr>
          <w:rtl/>
        </w:rPr>
        <w:t>דווח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729,000 נפשות המוגדרות כעניות, לעומת מיליון ו</w:t>
      </w:r>
      <w:r w:rsidR="005A3E84">
        <w:rPr>
          <w:rtl/>
        </w:rPr>
        <w:t>-</w:t>
      </w:r>
      <w:r w:rsidRPr="005A2F81">
        <w:rPr>
          <w:rtl/>
        </w:rPr>
        <w:t>20,000</w:t>
      </w:r>
      <w:r w:rsidR="005A3E84">
        <w:rPr>
          <w:rtl/>
        </w:rPr>
        <w:t xml:space="preserve"> </w:t>
      </w:r>
      <w:r w:rsidRPr="005A2F81">
        <w:rPr>
          <w:rtl/>
        </w:rPr>
        <w:t>בשנת</w:t>
      </w:r>
      <w:r w:rsidR="005A3E84">
        <w:rPr>
          <w:rtl/>
        </w:rPr>
        <w:t xml:space="preserve"> </w:t>
      </w:r>
      <w:r w:rsidRPr="005A2F81">
        <w:rPr>
          <w:rtl/>
        </w:rPr>
        <w:t>1998.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הפעם הוכנסה גם ירושלים המזרחית עם לא פחות מאשר </w:t>
      </w:r>
      <w:r w:rsidR="005A3E84" w:rsidRPr="005A2F81">
        <w:rPr>
          <w:rtl/>
        </w:rPr>
        <w:t>70</w:t>
      </w:r>
      <w:r w:rsidR="005A3E84">
        <w:rPr>
          <w:rtl/>
        </w:rPr>
        <w:t>%</w:t>
      </w:r>
      <w:r w:rsidRPr="005A2F81">
        <w:rPr>
          <w:rtl/>
        </w:rPr>
        <w:t xml:space="preserve"> מהמשפחות מתחת</w:t>
      </w:r>
      <w:r w:rsidR="005A3E84">
        <w:rPr>
          <w:rtl/>
        </w:rPr>
        <w:t xml:space="preserve"> </w:t>
      </w:r>
      <w:r w:rsidRPr="005A2F81">
        <w:rPr>
          <w:rtl/>
        </w:rPr>
        <w:t>לקו העוני. גם יישובים קטנים וגם עצמאיים הוכנסו לחישובי הדוח.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לפי</w:t>
      </w:r>
      <w:r w:rsidR="005A3E84">
        <w:rPr>
          <w:rtl/>
        </w:rPr>
        <w:t xml:space="preserve"> </w:t>
      </w:r>
      <w:r w:rsidRPr="005A2F81">
        <w:rPr>
          <w:rtl/>
        </w:rPr>
        <w:t>לשון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הודעת המוסד לביטוח לאומי, מסתמנת יציבות יחסית </w:t>
      </w:r>
      <w:r w:rsidR="005A3E84">
        <w:rPr>
          <w:rtl/>
        </w:rPr>
        <w:t>–</w:t>
      </w:r>
      <w:r w:rsidRPr="005A2F81">
        <w:rPr>
          <w:rtl/>
        </w:rPr>
        <w:t xml:space="preserve"> כך לשון ההודעה</w:t>
      </w:r>
      <w:r w:rsidR="005A3E84">
        <w:rPr>
          <w:rtl/>
        </w:rPr>
        <w:t xml:space="preserve"> </w:t>
      </w:r>
      <w:r w:rsidRPr="005A2F81">
        <w:rPr>
          <w:rtl/>
        </w:rPr>
        <w:t>הרשמית</w:t>
      </w:r>
      <w:r w:rsidR="005A3E84">
        <w:rPr>
          <w:rtl/>
        </w:rPr>
        <w:t xml:space="preserve"> – </w:t>
      </w:r>
      <w:r w:rsidRPr="005A2F81">
        <w:rPr>
          <w:rtl/>
        </w:rPr>
        <w:t>בתוחלת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בישראל.</w:t>
      </w:r>
      <w:r w:rsidR="005A3E84">
        <w:rPr>
          <w:rtl/>
        </w:rPr>
        <w:t xml:space="preserve"> </w:t>
      </w:r>
      <w:r w:rsidRPr="005A2F81">
        <w:rPr>
          <w:rtl/>
        </w:rPr>
        <w:t>היציבות</w:t>
      </w:r>
      <w:r w:rsidR="005A3E84">
        <w:rPr>
          <w:rtl/>
        </w:rPr>
        <w:t xml:space="preserve"> </w:t>
      </w:r>
      <w:r w:rsidRPr="005A2F81">
        <w:rPr>
          <w:rtl/>
        </w:rPr>
        <w:t>היחסית הזאת, אדוני היושב</w:t>
      </w:r>
      <w:r w:rsidR="005A3E84">
        <w:rPr>
          <w:rtl/>
        </w:rPr>
        <w:t>-</w:t>
      </w:r>
      <w:r w:rsidRPr="005A2F81">
        <w:rPr>
          <w:rtl/>
        </w:rPr>
        <w:t>ראש, כנסת</w:t>
      </w:r>
      <w:r w:rsidR="005A3E84">
        <w:rPr>
          <w:rtl/>
        </w:rPr>
        <w:t xml:space="preserve"> </w:t>
      </w:r>
      <w:r w:rsidRPr="005A2F81">
        <w:rPr>
          <w:rtl/>
        </w:rPr>
        <w:t>נכבדה,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יציבות</w:t>
      </w:r>
      <w:r w:rsidR="005A3E84">
        <w:rPr>
          <w:rtl/>
        </w:rPr>
        <w:t xml:space="preserve"> </w:t>
      </w:r>
      <w:r w:rsidRPr="005A2F81">
        <w:rPr>
          <w:rtl/>
        </w:rPr>
        <w:t>מזעזעת, יציבות מפחידה, יציבות מקוממת, יציבות המביאה לחברה</w:t>
      </w:r>
      <w:r w:rsidR="005A3E84">
        <w:rPr>
          <w:rtl/>
        </w:rPr>
        <w:t xml:space="preserve"> </w:t>
      </w:r>
      <w:r w:rsidRPr="005A2F81">
        <w:rPr>
          <w:rtl/>
        </w:rPr>
        <w:t>רופפת ומתפוררת.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בכדי</w:t>
      </w:r>
      <w:r w:rsidR="005A3E84">
        <w:rPr>
          <w:rtl/>
        </w:rPr>
        <w:t xml:space="preserve"> </w:t>
      </w:r>
      <w:r w:rsidRPr="005A2F81">
        <w:rPr>
          <w:rtl/>
        </w:rPr>
        <w:t>עיירות</w:t>
      </w:r>
      <w:r w:rsidR="005A3E84">
        <w:rPr>
          <w:rtl/>
        </w:rPr>
        <w:t xml:space="preserve"> </w:t>
      </w:r>
      <w:r w:rsidRPr="005A2F81">
        <w:rPr>
          <w:rtl/>
        </w:rPr>
        <w:t>פיתוח</w:t>
      </w:r>
      <w:r w:rsidR="005A3E84">
        <w:rPr>
          <w:rtl/>
        </w:rPr>
        <w:t xml:space="preserve"> </w:t>
      </w:r>
      <w:r w:rsidRPr="005A2F81">
        <w:rPr>
          <w:rtl/>
        </w:rPr>
        <w:t>או יישובים ערביים נגועים יותר מאזורים אחרים בנגע</w:t>
      </w:r>
      <w:r w:rsidR="005A3E84">
        <w:rPr>
          <w:rtl/>
        </w:rPr>
        <w:t xml:space="preserve"> </w:t>
      </w:r>
      <w:r w:rsidRPr="005A2F81">
        <w:rPr>
          <w:rtl/>
        </w:rPr>
        <w:t>העוני.</w:t>
      </w:r>
      <w:r w:rsidR="005A3E84">
        <w:rPr>
          <w:rtl/>
        </w:rPr>
        <w:t xml:space="preserve"> </w:t>
      </w:r>
      <w:r w:rsidRPr="005A2F81">
        <w:rPr>
          <w:rtl/>
        </w:rPr>
        <w:t>אף שהסיוע הממשלתי לעיירות הפיתוח אינו מספיק, הוא לאין שיעור גדול יותר</w:t>
      </w:r>
      <w:r w:rsidR="005A3E84">
        <w:rPr>
          <w:rtl/>
        </w:rPr>
        <w:t xml:space="preserve"> </w:t>
      </w:r>
      <w:r w:rsidRPr="005A2F81">
        <w:rPr>
          <w:rtl/>
        </w:rPr>
        <w:t>מהסיוע</w:t>
      </w:r>
      <w:r w:rsidR="005A3E84">
        <w:rPr>
          <w:rtl/>
        </w:rPr>
        <w:t xml:space="preserve"> </w:t>
      </w:r>
      <w:r w:rsidRPr="005A2F81">
        <w:rPr>
          <w:rtl/>
        </w:rPr>
        <w:t>ליישובים</w:t>
      </w:r>
      <w:r w:rsidR="005A3E84">
        <w:rPr>
          <w:rtl/>
        </w:rPr>
        <w:t xml:space="preserve"> </w:t>
      </w:r>
      <w:r w:rsidRPr="005A2F81">
        <w:rPr>
          <w:rtl/>
        </w:rPr>
        <w:t>הערביים.</w:t>
      </w:r>
      <w:r w:rsidR="005A3E84">
        <w:rPr>
          <w:rtl/>
        </w:rPr>
        <w:t xml:space="preserve"> </w:t>
      </w:r>
      <w:r w:rsidRPr="005A2F81">
        <w:rPr>
          <w:rtl/>
        </w:rPr>
        <w:t>אומנם משרד העבודה והרווחה הוא המשרד היחיד שתקציבו</w:t>
      </w:r>
      <w:r w:rsidR="005A3E84">
        <w:rPr>
          <w:rtl/>
        </w:rPr>
        <w:t xml:space="preserve"> </w:t>
      </w:r>
      <w:r w:rsidRPr="005A2F81">
        <w:rPr>
          <w:rtl/>
        </w:rPr>
        <w:t>גדל</w:t>
      </w:r>
      <w:r w:rsidR="005A3E84">
        <w:rPr>
          <w:rtl/>
        </w:rPr>
        <w:t xml:space="preserve"> </w:t>
      </w:r>
      <w:r w:rsidRPr="005A2F81">
        <w:rPr>
          <w:rtl/>
        </w:rPr>
        <w:t>בשנים</w:t>
      </w:r>
      <w:r w:rsidR="005A3E84">
        <w:rPr>
          <w:rtl/>
        </w:rPr>
        <w:t xml:space="preserve"> </w:t>
      </w:r>
      <w:r w:rsidRPr="005A2F81">
        <w:rPr>
          <w:rtl/>
        </w:rPr>
        <w:t>האחרונות,</w:t>
      </w:r>
      <w:r w:rsidR="005A3E84">
        <w:rPr>
          <w:rtl/>
        </w:rPr>
        <w:t xml:space="preserve"> </w:t>
      </w:r>
      <w:r w:rsidRPr="005A2F81">
        <w:rPr>
          <w:rtl/>
        </w:rPr>
        <w:t>אבל תקציב זה אינו מאפשר להתמודד עם מלוא הבעיות החברתיות</w:t>
      </w:r>
      <w:r w:rsidR="005A3E84">
        <w:rPr>
          <w:rtl/>
        </w:rPr>
        <w:t xml:space="preserve"> </w:t>
      </w:r>
      <w:r w:rsidRPr="005A2F81">
        <w:rPr>
          <w:rtl/>
        </w:rPr>
        <w:t>שהתלוו</w:t>
      </w:r>
      <w:r w:rsidR="005A3E84">
        <w:rPr>
          <w:rtl/>
        </w:rPr>
        <w:t xml:space="preserve"> </w:t>
      </w:r>
      <w:r w:rsidRPr="005A2F81">
        <w:rPr>
          <w:rtl/>
        </w:rPr>
        <w:t>לירידה</w:t>
      </w:r>
      <w:r w:rsidR="005A3E84">
        <w:rPr>
          <w:rtl/>
        </w:rPr>
        <w:t xml:space="preserve"> </w:t>
      </w:r>
      <w:r w:rsidRPr="005A2F81">
        <w:rPr>
          <w:rtl/>
        </w:rPr>
        <w:t>בשכר</w:t>
      </w:r>
      <w:r w:rsidR="005A3E84">
        <w:rPr>
          <w:rtl/>
        </w:rPr>
        <w:t xml:space="preserve"> </w:t>
      </w:r>
      <w:r w:rsidRPr="005A2F81">
        <w:rPr>
          <w:rtl/>
        </w:rPr>
        <w:t>העובדים</w:t>
      </w:r>
      <w:r w:rsidR="005A3E84">
        <w:rPr>
          <w:rtl/>
        </w:rPr>
        <w:t xml:space="preserve"> </w:t>
      </w:r>
      <w:r w:rsidRPr="005A2F81">
        <w:rPr>
          <w:rtl/>
        </w:rPr>
        <w:t>והעובדות</w:t>
      </w:r>
      <w:r w:rsidR="005A3E84">
        <w:rPr>
          <w:rtl/>
        </w:rPr>
        <w:t xml:space="preserve"> </w:t>
      </w:r>
      <w:r w:rsidRPr="005A2F81">
        <w:rPr>
          <w:rtl/>
        </w:rPr>
        <w:t>במשק</w:t>
      </w:r>
      <w:r w:rsidR="005A3E84">
        <w:rPr>
          <w:rtl/>
        </w:rPr>
        <w:t xml:space="preserve"> </w:t>
      </w:r>
      <w:r w:rsidRPr="005A2F81">
        <w:rPr>
          <w:rtl/>
        </w:rPr>
        <w:t>כולו,</w:t>
      </w:r>
      <w:r w:rsidR="005A3E84">
        <w:rPr>
          <w:rtl/>
        </w:rPr>
        <w:t xml:space="preserve"> </w:t>
      </w:r>
      <w:r w:rsidRPr="005A2F81">
        <w:rPr>
          <w:rtl/>
        </w:rPr>
        <w:t>לגידול הפערים בין עשירים</w:t>
      </w:r>
      <w:r w:rsidR="005A3E84">
        <w:rPr>
          <w:rtl/>
        </w:rPr>
        <w:t xml:space="preserve"> </w:t>
      </w:r>
      <w:r w:rsidRPr="005A2F81">
        <w:rPr>
          <w:rtl/>
        </w:rPr>
        <w:t>לעניים, לעלייה באבטלה ובאלימות במשפחה.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ניגע עכשיו בבעיית העובדים הסוציאליים, אלה האנשים שנשארו עם האצבע על הסכר.</w:t>
      </w:r>
      <w:r w:rsidR="005A3E84">
        <w:rPr>
          <w:rtl/>
        </w:rPr>
        <w:t xml:space="preserve"> </w:t>
      </w:r>
      <w:r w:rsidRPr="005A2F81">
        <w:rPr>
          <w:rtl/>
        </w:rPr>
        <w:t>בעיירות</w:t>
      </w:r>
      <w:r w:rsidR="005A3E84">
        <w:rPr>
          <w:rtl/>
        </w:rPr>
        <w:t xml:space="preserve"> </w:t>
      </w:r>
      <w:r w:rsidRPr="005A2F81">
        <w:rPr>
          <w:rtl/>
        </w:rPr>
        <w:t>הפיתוח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ממוצע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0.7</w:t>
      </w:r>
      <w:r w:rsidR="005A3E84">
        <w:rPr>
          <w:rtl/>
        </w:rPr>
        <w:t xml:space="preserve"> </w:t>
      </w:r>
      <w:r w:rsidRPr="005A2F81">
        <w:rPr>
          <w:rtl/>
        </w:rPr>
        <w:t>עובדים</w:t>
      </w:r>
      <w:r w:rsidR="005A3E84">
        <w:rPr>
          <w:rtl/>
        </w:rPr>
        <w:t xml:space="preserve"> </w:t>
      </w:r>
      <w:r w:rsidRPr="005A2F81">
        <w:rPr>
          <w:rtl/>
        </w:rPr>
        <w:t>סוציאליים ל</w:t>
      </w:r>
      <w:r w:rsidR="005A3E84">
        <w:rPr>
          <w:rtl/>
        </w:rPr>
        <w:t>-</w:t>
      </w:r>
      <w:r w:rsidRPr="005A2F81">
        <w:rPr>
          <w:rtl/>
        </w:rPr>
        <w:t>1,000 תושבים.</w:t>
      </w:r>
      <w:r w:rsidR="005A3E84">
        <w:rPr>
          <w:rtl/>
        </w:rPr>
        <w:t xml:space="preserve"> </w:t>
      </w:r>
      <w:r w:rsidRPr="005A2F81">
        <w:rPr>
          <w:rtl/>
        </w:rPr>
        <w:t>בכפרים</w:t>
      </w:r>
      <w:r w:rsidR="005A3E84">
        <w:rPr>
          <w:rtl/>
        </w:rPr>
        <w:t xml:space="preserve"> </w:t>
      </w:r>
      <w:r w:rsidRPr="005A2F81">
        <w:rPr>
          <w:rtl/>
        </w:rPr>
        <w:t>הערביים</w:t>
      </w:r>
      <w:r w:rsidR="005A3E84">
        <w:rPr>
          <w:rtl/>
        </w:rPr>
        <w:t xml:space="preserve"> </w:t>
      </w:r>
      <w:r w:rsidRPr="005A2F81">
        <w:rPr>
          <w:rtl/>
        </w:rPr>
        <w:t>עומד</w:t>
      </w:r>
      <w:r w:rsidR="005A3E84">
        <w:rPr>
          <w:rtl/>
        </w:rPr>
        <w:t xml:space="preserve"> </w:t>
      </w:r>
      <w:r w:rsidRPr="005A2F81">
        <w:rPr>
          <w:rtl/>
        </w:rPr>
        <w:t>השיעור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0.42.</w:t>
      </w:r>
      <w:r w:rsidR="005A3E84">
        <w:rPr>
          <w:rtl/>
        </w:rPr>
        <w:t xml:space="preserve"> </w:t>
      </w:r>
      <w:r w:rsidRPr="005A2F81">
        <w:rPr>
          <w:rtl/>
        </w:rPr>
        <w:t>לדוגמה,</w:t>
      </w:r>
      <w:r w:rsidR="005A3E84">
        <w:rPr>
          <w:rtl/>
        </w:rPr>
        <w:t xml:space="preserve"> </w:t>
      </w:r>
      <w:r w:rsidRPr="005A2F81">
        <w:rPr>
          <w:rtl/>
        </w:rPr>
        <w:t>בשלומי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2.4</w:t>
      </w:r>
      <w:r w:rsidR="005A3E84">
        <w:rPr>
          <w:rtl/>
        </w:rPr>
        <w:t xml:space="preserve"> </w:t>
      </w:r>
      <w:r w:rsidRPr="005A2F81">
        <w:rPr>
          <w:rtl/>
        </w:rPr>
        <w:t>עובדים</w:t>
      </w:r>
      <w:r w:rsidR="005A3E84">
        <w:rPr>
          <w:rtl/>
        </w:rPr>
        <w:t xml:space="preserve"> </w:t>
      </w:r>
      <w:r w:rsidRPr="005A2F81">
        <w:rPr>
          <w:rtl/>
        </w:rPr>
        <w:t>סוציאליים,</w:t>
      </w:r>
      <w:r w:rsidR="005A3E84">
        <w:rPr>
          <w:rtl/>
        </w:rPr>
        <w:t xml:space="preserve"> </w:t>
      </w:r>
      <w:r w:rsidRPr="005A2F81">
        <w:rPr>
          <w:rtl/>
        </w:rPr>
        <w:t>בקריית</w:t>
      </w:r>
      <w:r w:rsidR="005A3E84">
        <w:rPr>
          <w:rtl/>
        </w:rPr>
        <w:t>-</w:t>
      </w:r>
      <w:r w:rsidRPr="005A2F81">
        <w:rPr>
          <w:rtl/>
        </w:rPr>
        <w:t>מלאכי</w:t>
      </w:r>
      <w:r w:rsidR="005A3E84">
        <w:rPr>
          <w:rtl/>
        </w:rPr>
        <w:t xml:space="preserve"> – </w:t>
      </w:r>
      <w:r w:rsidRPr="005A2F81">
        <w:rPr>
          <w:rtl/>
        </w:rPr>
        <w:t>1.09,</w:t>
      </w:r>
      <w:r w:rsidR="005A3E84">
        <w:rPr>
          <w:rtl/>
        </w:rPr>
        <w:t xml:space="preserve"> </w:t>
      </w:r>
      <w:r w:rsidRPr="005A2F81">
        <w:rPr>
          <w:rtl/>
        </w:rPr>
        <w:t>ואילו</w:t>
      </w:r>
      <w:r w:rsidR="005A3E84">
        <w:rPr>
          <w:rtl/>
        </w:rPr>
        <w:t xml:space="preserve"> </w:t>
      </w:r>
      <w:r w:rsidRPr="005A2F81">
        <w:rPr>
          <w:rtl/>
        </w:rPr>
        <w:t>בטייבה השיעור הוא 0.34 עובדים סוציאליים ל</w:t>
      </w:r>
      <w:r w:rsidR="005A3E84">
        <w:rPr>
          <w:rtl/>
        </w:rPr>
        <w:t>-</w:t>
      </w:r>
      <w:r w:rsidRPr="005A2F81">
        <w:rPr>
          <w:rtl/>
        </w:rPr>
        <w:t>1,000</w:t>
      </w:r>
      <w:r w:rsidR="005A3E84">
        <w:rPr>
          <w:rtl/>
        </w:rPr>
        <w:t xml:space="preserve"> </w:t>
      </w:r>
      <w:r w:rsidRPr="005A2F81">
        <w:rPr>
          <w:rtl/>
        </w:rPr>
        <w:t>תושבים,</w:t>
      </w:r>
      <w:r w:rsidR="005A3E84">
        <w:rPr>
          <w:rtl/>
        </w:rPr>
        <w:t xml:space="preserve"> </w:t>
      </w:r>
      <w:r w:rsidRPr="005A2F81">
        <w:rPr>
          <w:rtl/>
        </w:rPr>
        <w:t>והשיעור הגדול ביותר במגזר הערבי, להפליא, נמצא, לדעתי,</w:t>
      </w:r>
      <w:r w:rsidR="005A3E84">
        <w:rPr>
          <w:rtl/>
        </w:rPr>
        <w:t xml:space="preserve"> </w:t>
      </w:r>
      <w:r w:rsidRPr="005A2F81">
        <w:rPr>
          <w:rtl/>
        </w:rPr>
        <w:t>בג'סר</w:t>
      </w:r>
      <w:r w:rsidR="005A3E84">
        <w:rPr>
          <w:rtl/>
        </w:rPr>
        <w:t>-</w:t>
      </w:r>
      <w:r w:rsidRPr="005A2F81">
        <w:rPr>
          <w:rtl/>
        </w:rPr>
        <w:t>א</w:t>
      </w:r>
      <w:r w:rsidR="005A3E84">
        <w:rPr>
          <w:rtl/>
        </w:rPr>
        <w:t>-</w:t>
      </w:r>
      <w:r w:rsidRPr="005A2F81">
        <w:rPr>
          <w:rtl/>
        </w:rPr>
        <w:t xml:space="preserve">זרקא </w:t>
      </w:r>
      <w:r w:rsidR="005A3E84">
        <w:rPr>
          <w:rtl/>
        </w:rPr>
        <w:t xml:space="preserve">– </w:t>
      </w:r>
      <w:r w:rsidRPr="005A2F81">
        <w:rPr>
          <w:rtl/>
        </w:rPr>
        <w:t>0.71 עובדים סוציאליים ל</w:t>
      </w:r>
      <w:r w:rsidR="005A3E84">
        <w:rPr>
          <w:rtl/>
        </w:rPr>
        <w:t>-</w:t>
      </w:r>
      <w:r w:rsidRPr="005A2F81">
        <w:rPr>
          <w:rtl/>
        </w:rPr>
        <w:t>1,000 תושבים.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סוג</w:t>
      </w:r>
      <w:r w:rsidR="005A3E84">
        <w:rPr>
          <w:rtl/>
        </w:rPr>
        <w:t xml:space="preserve"> </w:t>
      </w:r>
      <w:r w:rsidRPr="005A2F81">
        <w:rPr>
          <w:rtl/>
        </w:rPr>
        <w:t>חדש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מובטלים, אדוני היושב</w:t>
      </w:r>
      <w:r w:rsidR="005A3E84">
        <w:rPr>
          <w:rtl/>
        </w:rPr>
        <w:t>-</w:t>
      </w:r>
      <w:r w:rsidRPr="005A2F81">
        <w:rPr>
          <w:rtl/>
        </w:rPr>
        <w:t>ראש, הוא המובטלים העובדים. היטיבה לבטא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העיתונאית</w:t>
      </w:r>
      <w:r w:rsidR="005A3E84">
        <w:rPr>
          <w:rtl/>
        </w:rPr>
        <w:t xml:space="preserve"> </w:t>
      </w:r>
      <w:r w:rsidRPr="005A2F81">
        <w:rPr>
          <w:rtl/>
        </w:rPr>
        <w:t>חנה</w:t>
      </w:r>
      <w:r w:rsidR="005A3E84">
        <w:rPr>
          <w:rtl/>
        </w:rPr>
        <w:t xml:space="preserve"> </w:t>
      </w:r>
      <w:r w:rsidRPr="005A2F81">
        <w:rPr>
          <w:rtl/>
        </w:rPr>
        <w:t>קים</w:t>
      </w:r>
      <w:r w:rsidR="005A3E84">
        <w:rPr>
          <w:rtl/>
        </w:rPr>
        <w:t xml:space="preserve"> </w:t>
      </w:r>
      <w:r w:rsidRPr="005A2F81">
        <w:rPr>
          <w:rtl/>
        </w:rPr>
        <w:t>במאמרה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בעיתון "הארץ" היום. </w:t>
      </w:r>
      <w:r w:rsidR="005A3E84" w:rsidRPr="005A2F81">
        <w:rPr>
          <w:rtl/>
        </w:rPr>
        <w:t>36</w:t>
      </w:r>
      <w:r w:rsidR="005A3E84">
        <w:rPr>
          <w:rtl/>
        </w:rPr>
        <w:t>%</w:t>
      </w:r>
      <w:r w:rsidRPr="005A2F81">
        <w:rPr>
          <w:rtl/>
        </w:rPr>
        <w:t xml:space="preserve"> מהמשפחות העניות הן</w:t>
      </w:r>
      <w:r w:rsidR="005A3E84">
        <w:rPr>
          <w:rtl/>
        </w:rPr>
        <w:t xml:space="preserve"> </w:t>
      </w:r>
      <w:r w:rsidRPr="005A2F81">
        <w:rPr>
          <w:rtl/>
        </w:rPr>
        <w:t>משפחות</w:t>
      </w:r>
      <w:r w:rsidR="005A3E84">
        <w:rPr>
          <w:rtl/>
        </w:rPr>
        <w:t xml:space="preserve"> </w:t>
      </w:r>
      <w:r w:rsidRPr="005A2F81">
        <w:rPr>
          <w:rtl/>
        </w:rPr>
        <w:t>עובדות.</w:t>
      </w:r>
      <w:r w:rsidR="005A3E84">
        <w:rPr>
          <w:rtl/>
        </w:rPr>
        <w:t xml:space="preserve"> </w:t>
      </w:r>
      <w:r w:rsidRPr="005A2F81">
        <w:rPr>
          <w:rtl/>
        </w:rPr>
        <w:t>הפער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>עשירים</w:t>
      </w:r>
      <w:r w:rsidR="005A3E84">
        <w:rPr>
          <w:rtl/>
        </w:rPr>
        <w:t xml:space="preserve"> </w:t>
      </w:r>
      <w:r w:rsidRPr="005A2F81">
        <w:rPr>
          <w:rtl/>
        </w:rPr>
        <w:t>לעניים גדל.</w:t>
      </w:r>
      <w:r w:rsidR="005A3E84">
        <w:rPr>
          <w:rtl/>
        </w:rPr>
        <w:t xml:space="preserve"> </w:t>
      </w:r>
      <w:r w:rsidRPr="005A2F81">
        <w:rPr>
          <w:rtl/>
        </w:rPr>
        <w:t>הממשלה אינה אוכפת את חוק שכר</w:t>
      </w:r>
      <w:r w:rsidR="005A3E84">
        <w:rPr>
          <w:rtl/>
        </w:rPr>
        <w:t xml:space="preserve"> </w:t>
      </w:r>
      <w:r w:rsidRPr="005A2F81">
        <w:rPr>
          <w:rtl/>
        </w:rPr>
        <w:t>המינימום,</w:t>
      </w:r>
      <w:r w:rsidR="005A3E84">
        <w:rPr>
          <w:rtl/>
        </w:rPr>
        <w:t xml:space="preserve"> </w:t>
      </w:r>
      <w:r w:rsidRPr="005A2F81">
        <w:rPr>
          <w:rtl/>
        </w:rPr>
        <w:t>תומכת</w:t>
      </w:r>
      <w:r w:rsidR="005A3E84">
        <w:rPr>
          <w:rtl/>
        </w:rPr>
        <w:t xml:space="preserve"> </w:t>
      </w:r>
      <w:r w:rsidRPr="005A2F81">
        <w:rPr>
          <w:rtl/>
        </w:rPr>
        <w:t>במגזר</w:t>
      </w:r>
      <w:r w:rsidR="005A3E84">
        <w:rPr>
          <w:rtl/>
        </w:rPr>
        <w:t xml:space="preserve"> </w:t>
      </w:r>
      <w:r w:rsidRPr="005A2F81">
        <w:rPr>
          <w:rtl/>
        </w:rPr>
        <w:t>העסקי,</w:t>
      </w:r>
      <w:r w:rsidR="005A3E84">
        <w:rPr>
          <w:rtl/>
        </w:rPr>
        <w:t xml:space="preserve"> </w:t>
      </w:r>
      <w:r w:rsidRPr="005A2F81">
        <w:rPr>
          <w:rtl/>
        </w:rPr>
        <w:t>מזניחה</w:t>
      </w:r>
      <w:r w:rsidR="005A3E84">
        <w:rPr>
          <w:rtl/>
        </w:rPr>
        <w:t xml:space="preserve"> </w:t>
      </w:r>
      <w:r w:rsidRPr="005A2F81">
        <w:rPr>
          <w:rtl/>
        </w:rPr>
        <w:t>את השכבות החלשות, ושיעור האבטלה ממשיך</w:t>
      </w:r>
      <w:r w:rsidR="005A3E84">
        <w:rPr>
          <w:rtl/>
        </w:rPr>
        <w:t xml:space="preserve"> </w:t>
      </w:r>
      <w:r w:rsidRPr="005A2F81">
        <w:rPr>
          <w:rtl/>
        </w:rPr>
        <w:t>לעלות. תודה רבה, אדוני היושב</w:t>
      </w:r>
      <w:r w:rsidR="005A3E84">
        <w:rPr>
          <w:rtl/>
        </w:rPr>
        <w:t>-</w:t>
      </w:r>
      <w:r w:rsidRPr="005A2F81">
        <w:rPr>
          <w:rtl/>
        </w:rPr>
        <w:t>ראש.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</w:t>
      </w:r>
      <w:r w:rsidR="005A3E84">
        <w:rPr>
          <w:rtl/>
        </w:rPr>
        <w:t xml:space="preserve"> </w:t>
      </w:r>
      <w:r w:rsidRPr="005A2F81">
        <w:rPr>
          <w:rtl/>
        </w:rPr>
        <w:t>לחבר</w:t>
      </w:r>
      <w:r w:rsidR="005A3E84">
        <w:rPr>
          <w:rtl/>
        </w:rPr>
        <w:t xml:space="preserve"> </w:t>
      </w:r>
      <w:r w:rsidRPr="005A2F81">
        <w:rPr>
          <w:rtl/>
        </w:rPr>
        <w:t>הכנסת טיבי.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ישראל כץ,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 הכנסת יאיר</w:t>
      </w:r>
      <w:r w:rsidR="005A3E84">
        <w:rPr>
          <w:rtl/>
        </w:rPr>
        <w:t xml:space="preserve"> </w:t>
      </w:r>
      <w:r w:rsidRPr="005A2F81">
        <w:rPr>
          <w:rtl/>
        </w:rPr>
        <w:t>פרץ.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חבר הכנסת פרץ לא יהיה באולם, אנחנו נזמין את חבר הכנסת אליעזר זנדברג.</w:t>
      </w:r>
      <w:r w:rsidR="005A3E84">
        <w:rPr>
          <w:rtl/>
        </w:rPr>
        <w:t xml:space="preserve"> </w:t>
      </w:r>
      <w:r w:rsidRPr="005A2F81">
        <w:rPr>
          <w:rtl/>
        </w:rPr>
        <w:t>הנה, חבר הכנסת פרץ נמצא.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ישראל כץ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אתמול</w:t>
      </w:r>
      <w:r w:rsidR="005A3E84">
        <w:rPr>
          <w:rtl/>
        </w:rPr>
        <w:t xml:space="preserve"> </w:t>
      </w:r>
      <w:r w:rsidRPr="005A2F81">
        <w:rPr>
          <w:rtl/>
        </w:rPr>
        <w:t>התפרסם דוח העוני. כמיליון ו</w:t>
      </w:r>
      <w:r w:rsidR="005A3E84">
        <w:rPr>
          <w:rtl/>
        </w:rPr>
        <w:t>-</w:t>
      </w:r>
      <w:r w:rsidRPr="005A2F81">
        <w:rPr>
          <w:rtl/>
        </w:rPr>
        <w:t>21,000 עניים במדינת</w:t>
      </w:r>
      <w:r w:rsidR="005A3E84">
        <w:rPr>
          <w:rtl/>
        </w:rPr>
        <w:t xml:space="preserve"> </w:t>
      </w:r>
      <w:r w:rsidRPr="005A2F81">
        <w:rPr>
          <w:rtl/>
        </w:rPr>
        <w:t>ישראל, 276,000 משפחות, ובהן כ</w:t>
      </w:r>
      <w:r w:rsidR="005A3E84">
        <w:rPr>
          <w:rtl/>
        </w:rPr>
        <w:t>-</w:t>
      </w:r>
      <w:r w:rsidRPr="005A2F81">
        <w:rPr>
          <w:rtl/>
        </w:rPr>
        <w:t>440,000 ילדים.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כל אזרח ישראלי מזועזע מהנתונים, כל איש ואשה, מלבד כנראה 31 אנשים מאושרים,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ונשים,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ממשלת ישראל וסגניהם, שזכו להבדיל את עצמם מהציבור, להתרווח</w:t>
      </w:r>
      <w:r w:rsidR="005A3E84">
        <w:rPr>
          <w:rtl/>
        </w:rPr>
        <w:t xml:space="preserve"> </w:t>
      </w:r>
      <w:r w:rsidRPr="005A2F81">
        <w:rPr>
          <w:rtl/>
        </w:rPr>
        <w:t>בחדרים</w:t>
      </w:r>
      <w:r w:rsidR="005A3E84">
        <w:rPr>
          <w:rtl/>
        </w:rPr>
        <w:t xml:space="preserve"> </w:t>
      </w:r>
      <w:r w:rsidRPr="005A2F81">
        <w:rPr>
          <w:rtl/>
        </w:rPr>
        <w:t>נוחים,</w:t>
      </w:r>
      <w:r w:rsidR="005A3E84">
        <w:rPr>
          <w:rtl/>
        </w:rPr>
        <w:t xml:space="preserve"> </w:t>
      </w:r>
      <w:r w:rsidRPr="005A2F81">
        <w:rPr>
          <w:rtl/>
        </w:rPr>
        <w:t>בכורסאות</w:t>
      </w:r>
      <w:r w:rsidR="005A3E84">
        <w:rPr>
          <w:rtl/>
        </w:rPr>
        <w:t xml:space="preserve"> </w:t>
      </w:r>
      <w:r w:rsidRPr="005A2F81">
        <w:rPr>
          <w:rtl/>
        </w:rPr>
        <w:t>נוחות,</w:t>
      </w:r>
      <w:r w:rsidR="005A3E84">
        <w:rPr>
          <w:rtl/>
        </w:rPr>
        <w:t xml:space="preserve"> </w:t>
      </w:r>
      <w:r w:rsidRPr="005A2F81">
        <w:rPr>
          <w:rtl/>
        </w:rPr>
        <w:t>להגדיל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תקציבם, לטייל בחו"ל </w:t>
      </w:r>
      <w:r w:rsidR="005A3E84">
        <w:rPr>
          <w:rtl/>
        </w:rPr>
        <w:t>–</w:t>
      </w:r>
      <w:r w:rsidRPr="005A2F81">
        <w:rPr>
          <w:rtl/>
        </w:rPr>
        <w:t xml:space="preserve"> בפריס ובכל</w:t>
      </w:r>
      <w:r w:rsidR="005A3E84">
        <w:rPr>
          <w:rtl/>
        </w:rPr>
        <w:t xml:space="preserve"> </w:t>
      </w:r>
      <w:r w:rsidRPr="005A2F81">
        <w:rPr>
          <w:rtl/>
        </w:rPr>
        <w:t>מדינות</w:t>
      </w:r>
      <w:r w:rsidR="005A3E84">
        <w:rPr>
          <w:rtl/>
        </w:rPr>
        <w:t xml:space="preserve"> </w:t>
      </w:r>
      <w:r w:rsidRPr="005A2F81">
        <w:rPr>
          <w:rtl/>
        </w:rPr>
        <w:t>העולם,</w:t>
      </w:r>
      <w:r w:rsidR="005A3E84">
        <w:rPr>
          <w:rtl/>
        </w:rPr>
        <w:t xml:space="preserve"> </w:t>
      </w:r>
      <w:r w:rsidRPr="005A2F81">
        <w:rPr>
          <w:rtl/>
        </w:rPr>
        <w:t>כשהם</w:t>
      </w:r>
      <w:r w:rsidR="005A3E84">
        <w:rPr>
          <w:rtl/>
        </w:rPr>
        <w:t xml:space="preserve"> </w:t>
      </w:r>
      <w:r w:rsidRPr="005A2F81">
        <w:rPr>
          <w:rtl/>
        </w:rPr>
        <w:t>שוכחים</w:t>
      </w:r>
      <w:r w:rsidR="005A3E84">
        <w:rPr>
          <w:rtl/>
        </w:rPr>
        <w:t xml:space="preserve"> </w:t>
      </w:r>
      <w:r w:rsidRPr="005A2F81">
        <w:rPr>
          <w:rtl/>
        </w:rPr>
        <w:t>את כל אלה שהעלו אותם והביאו אותם להיות במקום שהם</w:t>
      </w:r>
      <w:r w:rsidR="005A3E84">
        <w:rPr>
          <w:rtl/>
        </w:rPr>
        <w:t xml:space="preserve"> </w:t>
      </w:r>
      <w:r w:rsidRPr="005A2F81">
        <w:rPr>
          <w:rtl/>
        </w:rPr>
        <w:t>נמצאים בו.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האטום</w:t>
      </w:r>
      <w:r w:rsidR="005A3E84">
        <w:rPr>
          <w:rtl/>
        </w:rPr>
        <w:t xml:space="preserve"> </w:t>
      </w:r>
      <w:r w:rsidRPr="005A2F81">
        <w:rPr>
          <w:rtl/>
        </w:rPr>
        <w:t>הזה</w:t>
      </w:r>
      <w:r w:rsidR="005A3E84">
        <w:rPr>
          <w:rtl/>
        </w:rPr>
        <w:t xml:space="preserve"> </w:t>
      </w:r>
      <w:r w:rsidRPr="005A2F81">
        <w:rPr>
          <w:rtl/>
        </w:rPr>
        <w:t>ואתו הממשלה האטומה יושבים באוטובוס שהם עלו אליו,</w:t>
      </w:r>
      <w:r w:rsidR="005A3E84">
        <w:rPr>
          <w:rtl/>
        </w:rPr>
        <w:t xml:space="preserve"> </w:t>
      </w:r>
      <w:r w:rsidRPr="005A2F81">
        <w:rPr>
          <w:rtl/>
        </w:rPr>
        <w:t>הועלו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 הבוחרים. הם לא מסתכלים קדימה והם לא מנסים להוביל את הציבור</w:t>
      </w:r>
      <w:r w:rsidR="005A3E84">
        <w:rPr>
          <w:rtl/>
        </w:rPr>
        <w:t xml:space="preserve"> </w:t>
      </w:r>
      <w:r w:rsidRPr="005A2F81">
        <w:rPr>
          <w:rtl/>
        </w:rPr>
        <w:t>שנתן</w:t>
      </w:r>
      <w:r w:rsidR="005A3E84">
        <w:rPr>
          <w:rtl/>
        </w:rPr>
        <w:t xml:space="preserve"> </w:t>
      </w:r>
      <w:r w:rsidRPr="005A2F81">
        <w:rPr>
          <w:rtl/>
        </w:rPr>
        <w:t>בהם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אמונו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לדרך טובה יותר, דרך שאפשר להתקיים בה. הם מסתכלים רק אחורה </w:t>
      </w:r>
      <w:r w:rsidR="005A3E84">
        <w:rPr>
          <w:rtl/>
        </w:rPr>
        <w:t>–</w:t>
      </w:r>
      <w:r w:rsidRPr="005A2F81">
        <w:rPr>
          <w:rtl/>
        </w:rPr>
        <w:t xml:space="preserve"> אל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הקודמת </w:t>
      </w:r>
      <w:r w:rsidR="005A3E84">
        <w:rPr>
          <w:rtl/>
        </w:rPr>
        <w:t>–</w:t>
      </w:r>
      <w:r w:rsidRPr="005A2F81">
        <w:rPr>
          <w:rtl/>
        </w:rPr>
        <w:t xml:space="preserve"> ותוך כדי הסתכלות אחורה הם נותנים גז ונוסעים ברברס</w:t>
      </w:r>
      <w:r w:rsidR="005A3E84">
        <w:rPr>
          <w:rtl/>
        </w:rPr>
        <w:t xml:space="preserve"> </w:t>
      </w:r>
      <w:r w:rsidRPr="005A2F81">
        <w:rPr>
          <w:rtl/>
        </w:rPr>
        <w:t>ודורסים את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מי</w:t>
      </w:r>
      <w:r w:rsidR="005A3E84">
        <w:rPr>
          <w:rtl/>
        </w:rPr>
        <w:t xml:space="preserve"> </w:t>
      </w:r>
      <w:r w:rsidRPr="005A2F81">
        <w:rPr>
          <w:rtl/>
        </w:rPr>
        <w:t>שעזר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להם לעלות לאותו אוטובוס: בהתחלה </w:t>
      </w:r>
      <w:r w:rsidR="005A3E84">
        <w:rPr>
          <w:rtl/>
        </w:rPr>
        <w:t>–</w:t>
      </w:r>
      <w:r w:rsidRPr="005A2F81">
        <w:rPr>
          <w:rtl/>
        </w:rPr>
        <w:t xml:space="preserve"> את הנכים, אחרי זה </w:t>
      </w:r>
      <w:r w:rsidR="005A3E84">
        <w:rPr>
          <w:rtl/>
        </w:rPr>
        <w:t>–</w:t>
      </w:r>
      <w:r w:rsidRPr="005A2F81">
        <w:rPr>
          <w:rtl/>
        </w:rPr>
        <w:t xml:space="preserve"> את החולים,</w:t>
      </w:r>
      <w:r w:rsidR="005A3E84">
        <w:rPr>
          <w:rtl/>
        </w:rPr>
        <w:t xml:space="preserve"> </w:t>
      </w:r>
      <w:r w:rsidRPr="005A2F81">
        <w:rPr>
          <w:rtl/>
        </w:rPr>
        <w:t>אחרי זה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את המובטלים, ואחרי זה </w:t>
      </w:r>
      <w:r w:rsidR="005A3E84">
        <w:rPr>
          <w:rtl/>
        </w:rPr>
        <w:t>–</w:t>
      </w:r>
      <w:r w:rsidRPr="005A2F81">
        <w:rPr>
          <w:rtl/>
        </w:rPr>
        <w:t xml:space="preserve"> את העניים. ממשיכים לנסוע אחורה, במקום לעשות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שצריך</w:t>
      </w:r>
      <w:r w:rsidR="005A3E84">
        <w:rPr>
          <w:rtl/>
        </w:rPr>
        <w:t xml:space="preserve"> </w:t>
      </w:r>
      <w:r w:rsidRPr="005A2F81">
        <w:rPr>
          <w:rtl/>
        </w:rPr>
        <w:t>לעשות.</w:t>
      </w:r>
      <w:r w:rsidR="005A3E84">
        <w:rPr>
          <w:rtl/>
        </w:rPr>
        <w:t xml:space="preserve"> </w:t>
      </w:r>
      <w:r w:rsidRPr="005A2F81">
        <w:rPr>
          <w:rtl/>
        </w:rPr>
        <w:t>מה שצריך לעשות, זה להגיש תקציב חדש לכנסת. לקחת חזרה את</w:t>
      </w:r>
      <w:r w:rsidR="005A3E84">
        <w:rPr>
          <w:rtl/>
        </w:rPr>
        <w:t xml:space="preserve"> </w:t>
      </w:r>
      <w:r w:rsidRPr="005A2F81">
        <w:rPr>
          <w:rtl/>
        </w:rPr>
        <w:t>התקציב הזה.</w:t>
      </w:r>
      <w:r w:rsidR="005A3E84">
        <w:rPr>
          <w:rtl/>
        </w:rPr>
        <w:t xml:space="preserve"> </w:t>
      </w:r>
      <w:r w:rsidRPr="005A2F81">
        <w:rPr>
          <w:rtl/>
        </w:rPr>
        <w:t>לקחת את התקציב ולשנות אותו.</w:t>
      </w:r>
      <w:r w:rsidR="005A3E84">
        <w:rPr>
          <w:rtl/>
        </w:rPr>
        <w:t xml:space="preserve"> </w:t>
      </w:r>
      <w:r w:rsidRPr="005A2F81">
        <w:rPr>
          <w:rtl/>
        </w:rPr>
        <w:t>לא לשחק משחקי יוקרה.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יש לנו בעיה, כי ראש הממשלה "ברק טורס" מגיע לישראל</w:t>
      </w:r>
      <w:r w:rsidR="005A3E84">
        <w:rPr>
          <w:rtl/>
        </w:rPr>
        <w:t xml:space="preserve"> </w:t>
      </w:r>
      <w:r w:rsidRPr="005A2F81">
        <w:rPr>
          <w:rtl/>
        </w:rPr>
        <w:t>אחת לכמה זמן לביקורי מולדת, מולדת שלפי התוכניות שלו תלך ותצטמצם. הוא מגיע לכאן</w:t>
      </w:r>
      <w:r w:rsidR="005A3E84">
        <w:rPr>
          <w:rtl/>
        </w:rPr>
        <w:t xml:space="preserve"> </w:t>
      </w:r>
      <w:r w:rsidRPr="005A2F81">
        <w:rPr>
          <w:rtl/>
        </w:rPr>
        <w:t>לביקורים.</w:t>
      </w:r>
      <w:r w:rsidR="005A3E84">
        <w:rPr>
          <w:rtl/>
        </w:rPr>
        <w:t xml:space="preserve"> </w:t>
      </w:r>
      <w:r w:rsidRPr="005A2F81">
        <w:rPr>
          <w:rtl/>
        </w:rPr>
        <w:t>עכשיו, הוא קבע לעצמו:</w:t>
      </w:r>
      <w:r w:rsidR="005A3E84">
        <w:rPr>
          <w:rtl/>
        </w:rPr>
        <w:t xml:space="preserve"> </w:t>
      </w:r>
      <w:r w:rsidRPr="005A2F81">
        <w:rPr>
          <w:rtl/>
        </w:rPr>
        <w:t>הוא אדם מאוד קשוח ואוהב להשיג את המטרות שלו</w:t>
      </w:r>
      <w:r w:rsidR="005A3E84">
        <w:rPr>
          <w:rtl/>
        </w:rPr>
        <w:t xml:space="preserve"> </w:t>
      </w:r>
      <w:r w:rsidRPr="005A2F81">
        <w:rPr>
          <w:rtl/>
        </w:rPr>
        <w:t>בדרך</w:t>
      </w:r>
      <w:r w:rsidR="005A3E84">
        <w:rPr>
          <w:rtl/>
        </w:rPr>
        <w:t xml:space="preserve"> </w:t>
      </w:r>
      <w:r w:rsidRPr="005A2F81">
        <w:rPr>
          <w:rtl/>
        </w:rPr>
        <w:t>כלל</w:t>
      </w:r>
      <w:r w:rsidR="005A3E84">
        <w:rPr>
          <w:rtl/>
        </w:rPr>
        <w:t xml:space="preserve"> </w:t>
      </w:r>
      <w:r w:rsidRPr="005A2F81">
        <w:rPr>
          <w:rtl/>
        </w:rPr>
        <w:t>מול החלשים. לחזקים הוא נכנע מהר מאוד אם זה כאן ואם לאסד ואם לכל אחד</w:t>
      </w:r>
      <w:r w:rsidR="005A3E84">
        <w:rPr>
          <w:rtl/>
        </w:rPr>
        <w:t xml:space="preserve"> </w:t>
      </w:r>
      <w:r w:rsidRPr="005A2F81">
        <w:rPr>
          <w:rtl/>
        </w:rPr>
        <w:t>אחר.</w:t>
      </w:r>
      <w:r w:rsidR="005A3E84">
        <w:rPr>
          <w:rtl/>
        </w:rPr>
        <w:t xml:space="preserve"> </w:t>
      </w:r>
      <w:r w:rsidRPr="005A2F81">
        <w:rPr>
          <w:rtl/>
        </w:rPr>
        <w:t>אבל מול החלשים הוא אדם חזק. כרגע הוא הודיע, שבשבועיים האלה הוא יעביר את</w:t>
      </w:r>
      <w:r w:rsidR="005A3E84">
        <w:rPr>
          <w:rtl/>
        </w:rPr>
        <w:t xml:space="preserve"> </w:t>
      </w:r>
      <w:r w:rsidRPr="005A2F81">
        <w:rPr>
          <w:rtl/>
        </w:rPr>
        <w:t>התקציב.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אותי</w:t>
      </w:r>
      <w:r w:rsidR="005A3E84">
        <w:rPr>
          <w:rtl/>
        </w:rPr>
        <w:t xml:space="preserve"> </w:t>
      </w:r>
      <w:r w:rsidRPr="005A2F81">
        <w:rPr>
          <w:rtl/>
        </w:rPr>
        <w:t>מדאיג</w:t>
      </w:r>
      <w:r w:rsidR="005A3E84">
        <w:rPr>
          <w:rtl/>
        </w:rPr>
        <w:t xml:space="preserve"> </w:t>
      </w:r>
      <w:r w:rsidRPr="005A2F81">
        <w:rPr>
          <w:rtl/>
        </w:rPr>
        <w:t>איך הוא מתכנן להעביר את התקציב. אילו</w:t>
      </w:r>
      <w:r w:rsidR="005A3E84">
        <w:rPr>
          <w:rtl/>
        </w:rPr>
        <w:t xml:space="preserve"> </w:t>
      </w:r>
      <w:r w:rsidRPr="005A2F81">
        <w:rPr>
          <w:rtl/>
        </w:rPr>
        <w:t>קומבינות</w:t>
      </w:r>
      <w:r w:rsidR="005A3E84">
        <w:rPr>
          <w:rtl/>
        </w:rPr>
        <w:t xml:space="preserve"> </w:t>
      </w:r>
      <w:r w:rsidRPr="005A2F81">
        <w:rPr>
          <w:rtl/>
        </w:rPr>
        <w:t>מארגן</w:t>
      </w:r>
      <w:r w:rsidR="005A3E84">
        <w:rPr>
          <w:rtl/>
        </w:rPr>
        <w:t xml:space="preserve"> </w:t>
      </w:r>
      <w:r w:rsidRPr="005A2F81">
        <w:rPr>
          <w:rtl/>
        </w:rPr>
        <w:t>לנו</w:t>
      </w:r>
      <w:r w:rsidR="005A3E84">
        <w:rPr>
          <w:rtl/>
        </w:rPr>
        <w:t xml:space="preserve"> 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הממשלה?</w:t>
      </w:r>
      <w:r w:rsidR="005A3E84">
        <w:rPr>
          <w:rtl/>
        </w:rPr>
        <w:t xml:space="preserve"> </w:t>
      </w:r>
      <w:r w:rsidRPr="005A2F81">
        <w:rPr>
          <w:rtl/>
        </w:rPr>
        <w:t>את מי הוא הולך לקנות מבין חברי הכנסת? אילו</w:t>
      </w:r>
      <w:r w:rsidR="005A3E84">
        <w:rPr>
          <w:rtl/>
        </w:rPr>
        <w:t xml:space="preserve"> </w:t>
      </w:r>
      <w:r w:rsidRPr="005A2F81">
        <w:rPr>
          <w:rtl/>
        </w:rPr>
        <w:t>מפלגות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ינסה</w:t>
      </w:r>
      <w:r w:rsidR="005A3E84">
        <w:rPr>
          <w:rtl/>
        </w:rPr>
        <w:t xml:space="preserve"> </w:t>
      </w:r>
      <w:r w:rsidRPr="005A2F81">
        <w:rPr>
          <w:rtl/>
        </w:rPr>
        <w:t>לקנות באופן סקטוריאלי ואישי, במקום להפנות את המשאבים לציבור</w:t>
      </w:r>
      <w:r w:rsidR="005A3E84">
        <w:rPr>
          <w:rtl/>
        </w:rPr>
        <w:t xml:space="preserve"> </w:t>
      </w:r>
      <w:r w:rsidRPr="005A2F81">
        <w:rPr>
          <w:rtl/>
        </w:rPr>
        <w:t>בישראל שכבר לא יכול?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אומר כאן: לא הממשלה הזאת המציאה את העוני. לא הממשלה הקודמת המציאה את</w:t>
      </w:r>
      <w:r w:rsidR="005A3E84">
        <w:rPr>
          <w:rtl/>
        </w:rPr>
        <w:t xml:space="preserve"> </w:t>
      </w:r>
      <w:r w:rsidRPr="005A2F81">
        <w:rPr>
          <w:rtl/>
        </w:rPr>
        <w:t>העוני,</w:t>
      </w:r>
      <w:r w:rsidR="005A3E84">
        <w:rPr>
          <w:rtl/>
        </w:rPr>
        <w:t xml:space="preserve"> </w:t>
      </w:r>
      <w:r w:rsidRPr="005A2F81">
        <w:rPr>
          <w:rtl/>
        </w:rPr>
        <w:t>ולא הממשלה שלפני זו. זה תהליך ארוך. אבל כרגע, הנתונים ברורים. כרגע, יש</w:t>
      </w:r>
      <w:r w:rsidR="005A3E84">
        <w:rPr>
          <w:rtl/>
        </w:rPr>
        <w:t xml:space="preserve"> 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ממשלה.</w:t>
      </w:r>
      <w:r w:rsidR="005A3E84">
        <w:rPr>
          <w:rtl/>
        </w:rPr>
        <w:t xml:space="preserve"> </w:t>
      </w:r>
      <w:r w:rsidRPr="005A2F81">
        <w:rPr>
          <w:rtl/>
        </w:rPr>
        <w:t>כרגע, המצב הגיע לנקודה שהוא לא היה בה בעבר. אנחנו רואים את זה גם</w:t>
      </w:r>
      <w:r w:rsidR="005A3E84">
        <w:rPr>
          <w:rtl/>
        </w:rPr>
        <w:t xml:space="preserve"> </w:t>
      </w:r>
      <w:r w:rsidRPr="005A2F81">
        <w:rPr>
          <w:rtl/>
        </w:rPr>
        <w:t>בכנסת.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רואים</w:t>
      </w:r>
      <w:r w:rsidR="005A3E84">
        <w:rPr>
          <w:rtl/>
        </w:rPr>
        <w:t xml:space="preserve"> </w:t>
      </w:r>
      <w:r w:rsidRPr="005A2F81">
        <w:rPr>
          <w:rtl/>
        </w:rPr>
        <w:t>כאן</w:t>
      </w:r>
      <w:r w:rsidR="005A3E84">
        <w:rPr>
          <w:rtl/>
        </w:rPr>
        <w:t xml:space="preserve"> </w:t>
      </w:r>
      <w:r w:rsidRPr="005A2F81">
        <w:rPr>
          <w:rtl/>
        </w:rPr>
        <w:t>תופעות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ראינו בעבר. צריך לעצור </w:t>
      </w:r>
      <w:r w:rsidR="005A3E84">
        <w:rPr>
          <w:rtl/>
        </w:rPr>
        <w:t>–</w:t>
      </w:r>
      <w:r w:rsidRPr="005A2F81">
        <w:rPr>
          <w:rtl/>
        </w:rPr>
        <w:t xml:space="preserve"> לרדת מהמטוס,</w:t>
      </w:r>
      <w:r w:rsidR="005A3E84">
        <w:rPr>
          <w:rtl/>
        </w:rPr>
        <w:t xml:space="preserve"> </w:t>
      </w:r>
      <w:r w:rsidRPr="005A2F81">
        <w:rPr>
          <w:rtl/>
        </w:rPr>
        <w:t>להפסיק</w:t>
      </w:r>
      <w:r w:rsidR="005A3E84">
        <w:rPr>
          <w:rtl/>
        </w:rPr>
        <w:t xml:space="preserve"> </w:t>
      </w:r>
      <w:r w:rsidRPr="005A2F81">
        <w:rPr>
          <w:rtl/>
        </w:rPr>
        <w:t>לטייל בקוקטיילים בוושינגטון; צריך להגיע לכאן, לראות את מה שקורה ולעשות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השינויים.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נשמח</w:t>
      </w:r>
      <w:r w:rsidR="005A3E84">
        <w:rPr>
          <w:rtl/>
        </w:rPr>
        <w:t xml:space="preserve"> </w:t>
      </w:r>
      <w:r w:rsidRPr="005A2F81">
        <w:rPr>
          <w:rtl/>
        </w:rPr>
        <w:t>לתמוך</w:t>
      </w:r>
      <w:r w:rsidR="005A3E84">
        <w:rPr>
          <w:rtl/>
        </w:rPr>
        <w:t xml:space="preserve"> </w:t>
      </w:r>
      <w:r w:rsidRPr="005A2F81">
        <w:rPr>
          <w:rtl/>
        </w:rPr>
        <w:t>בכל</w:t>
      </w:r>
      <w:r w:rsidR="005A3E84">
        <w:rPr>
          <w:rtl/>
        </w:rPr>
        <w:t xml:space="preserve"> </w:t>
      </w:r>
      <w:r w:rsidRPr="005A2F81">
        <w:rPr>
          <w:rtl/>
        </w:rPr>
        <w:t>שינוי ענייני, ומובן שנתנגד לכל ניסיון</w:t>
      </w:r>
      <w:r w:rsidR="005A3E84">
        <w:rPr>
          <w:rtl/>
        </w:rPr>
        <w:t xml:space="preserve"> </w:t>
      </w:r>
      <w:r w:rsidRPr="005A2F81">
        <w:rPr>
          <w:rtl/>
        </w:rPr>
        <w:t>לקנות, לעוות ולהמשיך ולדהור, כמו שהוא עושה, על חשבון העניים והמובטלים.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</w:t>
      </w:r>
      <w:r w:rsidR="005A3E84">
        <w:rPr>
          <w:rtl/>
        </w:rPr>
        <w:t xml:space="preserve"> </w:t>
      </w:r>
      <w:r w:rsidRPr="005A2F81">
        <w:rPr>
          <w:rtl/>
        </w:rPr>
        <w:t>לחבר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כץ.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עתה, חבר הכנסת יאיר פרץ,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</w:t>
      </w:r>
      <w:r w:rsidR="005A3E84">
        <w:rPr>
          <w:rtl/>
        </w:rPr>
        <w:t xml:space="preserve"> </w:t>
      </w:r>
      <w:r w:rsidRPr="005A2F81">
        <w:rPr>
          <w:rtl/>
        </w:rPr>
        <w:t>הכנסת אליעזר זנדברג.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</w:t>
      </w:r>
      <w:r w:rsidR="005A3E84">
        <w:rPr>
          <w:rtl/>
        </w:rPr>
        <w:t xml:space="preserve"> </w:t>
      </w:r>
      <w:r w:rsidRPr="005A2F81">
        <w:rPr>
          <w:rtl/>
        </w:rPr>
        <w:t>תופעת</w:t>
      </w:r>
      <w:r w:rsidR="005A3E84">
        <w:rPr>
          <w:rtl/>
        </w:rPr>
        <w:t xml:space="preserve"> </w:t>
      </w:r>
      <w:r w:rsidRPr="005A2F81">
        <w:rPr>
          <w:rtl/>
        </w:rPr>
        <w:t>העוני במדינת ישראל מעידה על מערכת</w:t>
      </w:r>
      <w:r w:rsidR="005A3E84">
        <w:rPr>
          <w:rtl/>
        </w:rPr>
        <w:t xml:space="preserve"> </w:t>
      </w:r>
      <w:r w:rsidRPr="005A2F81">
        <w:rPr>
          <w:rtl/>
        </w:rPr>
        <w:t>האיזונים</w:t>
      </w:r>
      <w:r w:rsidR="005A3E84">
        <w:rPr>
          <w:rtl/>
        </w:rPr>
        <w:t xml:space="preserve"> </w:t>
      </w:r>
      <w:r w:rsidRPr="005A2F81">
        <w:rPr>
          <w:rtl/>
        </w:rPr>
        <w:t>הכלכליים</w:t>
      </w:r>
      <w:r w:rsidR="005A3E84">
        <w:rPr>
          <w:rtl/>
        </w:rPr>
        <w:t xml:space="preserve"> </w:t>
      </w:r>
      <w:r w:rsidRPr="005A2F81">
        <w:rPr>
          <w:rtl/>
        </w:rPr>
        <w:t>מול</w:t>
      </w:r>
      <w:r w:rsidR="005A3E84">
        <w:rPr>
          <w:rtl/>
        </w:rPr>
        <w:t xml:space="preserve"> </w:t>
      </w:r>
      <w:r w:rsidRPr="005A2F81">
        <w:rPr>
          <w:rtl/>
        </w:rPr>
        <w:t>החברתיים.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פי הנתונים לשנת 1998, כשליש מילדי ישראל</w:t>
      </w:r>
      <w:r w:rsidR="005A3E84">
        <w:rPr>
          <w:rtl/>
        </w:rPr>
        <w:t xml:space="preserve"> </w:t>
      </w:r>
      <w:r w:rsidRPr="005A2F81">
        <w:rPr>
          <w:rtl/>
        </w:rPr>
        <w:t>חיים</w:t>
      </w:r>
      <w:r w:rsidR="005A3E84">
        <w:rPr>
          <w:rtl/>
        </w:rPr>
        <w:t xml:space="preserve"> </w:t>
      </w:r>
      <w:r w:rsidRPr="005A2F81">
        <w:rPr>
          <w:rtl/>
        </w:rPr>
        <w:t>מתחת לקו העוני. על מנת לסבר את האוזן, מדובר ב</w:t>
      </w:r>
      <w:r w:rsidR="005A3E84">
        <w:rPr>
          <w:rtl/>
        </w:rPr>
        <w:t>-</w:t>
      </w:r>
      <w:r w:rsidRPr="005A2F81">
        <w:rPr>
          <w:rtl/>
        </w:rPr>
        <w:t>440,000 ילדים עניים בישראל</w:t>
      </w:r>
      <w:r w:rsidR="005A3E84">
        <w:rPr>
          <w:rtl/>
        </w:rPr>
        <w:t xml:space="preserve"> </w:t>
      </w:r>
      <w:r w:rsidRPr="005A2F81">
        <w:rPr>
          <w:rtl/>
        </w:rPr>
        <w:t>בשנת 1998. למעשה, כל ילד רביעי נמצא בקו העוני.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חלק מהמשפחות המופיעות בדוח החמור אוספות שאריות אוכל מפחי</w:t>
      </w:r>
      <w:r w:rsidR="005A3E84">
        <w:rPr>
          <w:rtl/>
        </w:rPr>
        <w:t xml:space="preserve"> </w:t>
      </w:r>
      <w:r w:rsidRPr="005A2F81">
        <w:rPr>
          <w:rtl/>
        </w:rPr>
        <w:t>אשפה בשווקים, או שהן ניזונות משאריות לחם של מאפיות וכן מתרומות של עמותות שונות</w:t>
      </w:r>
      <w:r w:rsidR="005A3E84">
        <w:rPr>
          <w:rtl/>
        </w:rPr>
        <w:t xml:space="preserve"> </w:t>
      </w:r>
      <w:r w:rsidRPr="005A2F81">
        <w:rPr>
          <w:rtl/>
        </w:rPr>
        <w:t>שהוקמו</w:t>
      </w:r>
      <w:r w:rsidR="005A3E84">
        <w:rPr>
          <w:rtl/>
        </w:rPr>
        <w:t xml:space="preserve"> </w:t>
      </w:r>
      <w:r w:rsidRPr="005A2F81">
        <w:rPr>
          <w:rtl/>
        </w:rPr>
        <w:t>למטרה</w:t>
      </w:r>
      <w:r w:rsidR="005A3E84">
        <w:rPr>
          <w:rtl/>
        </w:rPr>
        <w:t xml:space="preserve"> </w:t>
      </w:r>
      <w:r w:rsidRPr="005A2F81">
        <w:rPr>
          <w:rtl/>
        </w:rPr>
        <w:t>זו.</w:t>
      </w:r>
      <w:r w:rsidR="005A3E84">
        <w:rPr>
          <w:rtl/>
        </w:rPr>
        <w:t xml:space="preserve"> </w:t>
      </w:r>
      <w:r w:rsidRPr="005A2F81">
        <w:rPr>
          <w:rtl/>
        </w:rPr>
        <w:t>למעלה ממיליון אנשים חיים מתחת לקו העוני, ולמעשה נתונים אלה</w:t>
      </w:r>
      <w:r w:rsidR="005A3E84">
        <w:rPr>
          <w:rtl/>
        </w:rPr>
        <w:t xml:space="preserve"> </w:t>
      </w:r>
      <w:r w:rsidRPr="005A2F81">
        <w:rPr>
          <w:rtl/>
        </w:rPr>
        <w:t>מציבים את ישראל קרוב מאוד לנתונים של מדינות העולם השלישי. אדוני היושב</w:t>
      </w:r>
      <w:r w:rsidR="005A3E84">
        <w:rPr>
          <w:rtl/>
        </w:rPr>
        <w:t>-</w:t>
      </w:r>
      <w:r w:rsidRPr="005A2F81">
        <w:rPr>
          <w:rtl/>
        </w:rPr>
        <w:t>ראש, האם</w:t>
      </w:r>
      <w:r w:rsidR="005A3E84">
        <w:rPr>
          <w:rtl/>
        </w:rPr>
        <w:t xml:space="preserve"> </w:t>
      </w:r>
      <w:r w:rsidRPr="005A2F81">
        <w:rPr>
          <w:rtl/>
        </w:rPr>
        <w:t>זהו המחיר שהחברה הישראלית צריכה לשלם על מנת להשתייך למדינות המתפתחות?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עמיתי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ריכוזי העוני ממוקדים בעיקר בעיירות הפיתוח, שם האבטלה</w:t>
      </w:r>
      <w:r w:rsidR="005A3E84">
        <w:rPr>
          <w:rtl/>
        </w:rPr>
        <w:t xml:space="preserve"> </w:t>
      </w:r>
      <w:r w:rsidRPr="005A2F81">
        <w:rPr>
          <w:rtl/>
        </w:rPr>
        <w:t>גואה,</w:t>
      </w:r>
      <w:r w:rsidR="005A3E84">
        <w:rPr>
          <w:rtl/>
        </w:rPr>
        <w:t xml:space="preserve"> </w:t>
      </w:r>
      <w:r w:rsidRPr="005A2F81">
        <w:rPr>
          <w:rtl/>
        </w:rPr>
        <w:t>לשם</w:t>
      </w:r>
      <w:r w:rsidR="005A3E84">
        <w:rPr>
          <w:rtl/>
        </w:rPr>
        <w:t xml:space="preserve"> </w:t>
      </w:r>
      <w:r w:rsidRPr="005A2F81">
        <w:rPr>
          <w:rtl/>
        </w:rPr>
        <w:t>נשלחו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האוכלוסיות</w:t>
      </w:r>
      <w:r w:rsidR="005A3E84">
        <w:rPr>
          <w:rtl/>
        </w:rPr>
        <w:t xml:space="preserve"> </w:t>
      </w:r>
      <w:r w:rsidRPr="005A2F81">
        <w:rPr>
          <w:rtl/>
        </w:rPr>
        <w:t>החלשות</w:t>
      </w:r>
      <w:r w:rsidR="005A3E84">
        <w:rPr>
          <w:rtl/>
        </w:rPr>
        <w:t xml:space="preserve"> </w:t>
      </w:r>
      <w:r w:rsidRPr="005A2F81">
        <w:rPr>
          <w:rtl/>
        </w:rPr>
        <w:t>של מדינת ישראל בכל גלי העלייה שהיו.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תחושתם של תושבי עיירות הפיתוח קשה ביותר, והם חשים אזרחים סוג</w:t>
      </w:r>
      <w:r w:rsidR="005A3E84">
        <w:rPr>
          <w:rtl/>
        </w:rPr>
        <w:t xml:space="preserve"> </w:t>
      </w:r>
      <w:r w:rsidRPr="005A2F81">
        <w:rPr>
          <w:rtl/>
        </w:rPr>
        <w:t>ג'.</w:t>
      </w:r>
      <w:r w:rsidR="005A3E84">
        <w:rPr>
          <w:rtl/>
        </w:rPr>
        <w:t xml:space="preserve"> </w:t>
      </w:r>
      <w:r w:rsidRPr="005A2F81">
        <w:rPr>
          <w:rtl/>
        </w:rPr>
        <w:t>העניים</w:t>
      </w:r>
      <w:r w:rsidR="005A3E84">
        <w:rPr>
          <w:rtl/>
        </w:rPr>
        <w:t xml:space="preserve"> </w:t>
      </w:r>
      <w:r w:rsidRPr="005A2F81">
        <w:rPr>
          <w:rtl/>
        </w:rPr>
        <w:t>במדינת ישראל חיים בתחושה של חוסר אונים, וכבר אמרו חז"ל: "עני נחשב</w:t>
      </w:r>
      <w:r w:rsidR="005A3E84">
        <w:rPr>
          <w:rtl/>
        </w:rPr>
        <w:t xml:space="preserve"> </w:t>
      </w:r>
      <w:r w:rsidRPr="005A2F81">
        <w:rPr>
          <w:rtl/>
        </w:rPr>
        <w:t>כמת".</w:t>
      </w:r>
      <w:r w:rsidR="005A3E84">
        <w:rPr>
          <w:rtl/>
        </w:rPr>
        <w:t xml:space="preserve"> </w:t>
      </w:r>
      <w:r w:rsidRPr="005A2F81">
        <w:rPr>
          <w:rtl/>
        </w:rPr>
        <w:t>משפחות</w:t>
      </w:r>
      <w:r w:rsidR="005A3E84">
        <w:rPr>
          <w:rtl/>
        </w:rPr>
        <w:t xml:space="preserve"> </w:t>
      </w:r>
      <w:r w:rsidRPr="005A2F81">
        <w:rPr>
          <w:rtl/>
        </w:rPr>
        <w:t>רבות</w:t>
      </w:r>
      <w:r w:rsidR="005A3E84">
        <w:rPr>
          <w:rtl/>
        </w:rPr>
        <w:t xml:space="preserve"> </w:t>
      </w:r>
      <w:r w:rsidRPr="005A2F81">
        <w:rPr>
          <w:rtl/>
        </w:rPr>
        <w:t>חיות</w:t>
      </w:r>
      <w:r w:rsidR="005A3E84">
        <w:rPr>
          <w:rtl/>
        </w:rPr>
        <w:t xml:space="preserve"> </w:t>
      </w:r>
      <w:r w:rsidRPr="005A2F81">
        <w:rPr>
          <w:rtl/>
        </w:rPr>
        <w:t>בתנאים</w:t>
      </w:r>
      <w:r w:rsidR="005A3E84">
        <w:rPr>
          <w:rtl/>
        </w:rPr>
        <w:t xml:space="preserve"> </w:t>
      </w:r>
      <w:r w:rsidRPr="005A2F81">
        <w:rPr>
          <w:rtl/>
        </w:rPr>
        <w:t>מחפירים,</w:t>
      </w:r>
      <w:r w:rsidR="005A3E84">
        <w:rPr>
          <w:rtl/>
        </w:rPr>
        <w:t xml:space="preserve"> </w:t>
      </w:r>
      <w:r w:rsidRPr="005A2F81">
        <w:rPr>
          <w:rtl/>
        </w:rPr>
        <w:t>בדירות עם קירות מלאי טחב, רטיבות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ותקרות מתפוררות </w:t>
      </w:r>
      <w:r w:rsidR="005A3E84">
        <w:rPr>
          <w:rtl/>
        </w:rPr>
        <w:t>–</w:t>
      </w:r>
      <w:r w:rsidRPr="005A2F81">
        <w:rPr>
          <w:rtl/>
        </w:rPr>
        <w:t xml:space="preserve"> דבר שמהווה סכנה פיזית ובריאותית.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ילדים</w:t>
      </w:r>
      <w:r w:rsidR="005A3E84">
        <w:rPr>
          <w:rtl/>
        </w:rPr>
        <w:t xml:space="preserve"> </w:t>
      </w:r>
      <w:r w:rsidRPr="005A2F81">
        <w:rPr>
          <w:rtl/>
        </w:rPr>
        <w:t>בישראל אינם הולכים לבית</w:t>
      </w:r>
      <w:r w:rsidR="005A3E84">
        <w:rPr>
          <w:rtl/>
        </w:rPr>
        <w:t>-</w:t>
      </w:r>
      <w:r w:rsidRPr="005A2F81">
        <w:rPr>
          <w:rtl/>
        </w:rPr>
        <w:t>ספר, כי הם רעבים, כי הם</w:t>
      </w:r>
      <w:r w:rsidR="005A3E84">
        <w:rPr>
          <w:rtl/>
        </w:rPr>
        <w:t xml:space="preserve"> </w:t>
      </w:r>
      <w:r w:rsidRPr="005A2F81">
        <w:rPr>
          <w:rtl/>
        </w:rPr>
        <w:t>מתביישים</w:t>
      </w:r>
      <w:r w:rsidR="005A3E84">
        <w:rPr>
          <w:rtl/>
        </w:rPr>
        <w:t xml:space="preserve"> </w:t>
      </w:r>
      <w:r w:rsidRPr="005A2F81">
        <w:rPr>
          <w:rtl/>
        </w:rPr>
        <w:t>להגיע</w:t>
      </w:r>
      <w:r w:rsidR="005A3E84">
        <w:rPr>
          <w:rtl/>
        </w:rPr>
        <w:t xml:space="preserve"> </w:t>
      </w:r>
      <w:r w:rsidRPr="005A2F81">
        <w:rPr>
          <w:rtl/>
        </w:rPr>
        <w:t>ללא</w:t>
      </w:r>
      <w:r w:rsidR="005A3E84">
        <w:rPr>
          <w:rtl/>
        </w:rPr>
        <w:t xml:space="preserve"> </w:t>
      </w:r>
      <w:r w:rsidRPr="005A2F81">
        <w:rPr>
          <w:rtl/>
        </w:rPr>
        <w:t>כריך,</w:t>
      </w:r>
      <w:r w:rsidR="005A3E84">
        <w:rPr>
          <w:rtl/>
        </w:rPr>
        <w:t xml:space="preserve"> </w:t>
      </w:r>
      <w:r w:rsidRPr="005A2F81">
        <w:rPr>
          <w:rtl/>
        </w:rPr>
        <w:t>כי חסרים להם ילקוט, מחברת ועיפרון. מה מדינת ישראל</w:t>
      </w:r>
      <w:r w:rsidR="005A3E84">
        <w:rPr>
          <w:rtl/>
        </w:rPr>
        <w:t xml:space="preserve"> </w:t>
      </w:r>
      <w:r w:rsidRPr="005A2F81">
        <w:rPr>
          <w:rtl/>
        </w:rPr>
        <w:t>עושה?</w:t>
      </w:r>
      <w:r w:rsidR="005A3E84">
        <w:rPr>
          <w:rtl/>
        </w:rPr>
        <w:t xml:space="preserve"> </w:t>
      </w:r>
      <w:r w:rsidRPr="005A2F81">
        <w:rPr>
          <w:rtl/>
        </w:rPr>
        <w:t>שולחת</w:t>
      </w:r>
      <w:r w:rsidR="005A3E84">
        <w:rPr>
          <w:rtl/>
        </w:rPr>
        <w:t xml:space="preserve"> </w:t>
      </w:r>
      <w:r w:rsidRPr="005A2F81">
        <w:rPr>
          <w:rtl/>
        </w:rPr>
        <w:t>למדינות</w:t>
      </w:r>
      <w:r w:rsidR="005A3E84">
        <w:rPr>
          <w:rtl/>
        </w:rPr>
        <w:t xml:space="preserve"> </w:t>
      </w:r>
      <w:r w:rsidRPr="005A2F81">
        <w:rPr>
          <w:rtl/>
        </w:rPr>
        <w:t>אחרות</w:t>
      </w:r>
      <w:r w:rsidR="005A3E84">
        <w:rPr>
          <w:rtl/>
        </w:rPr>
        <w:t xml:space="preserve"> </w:t>
      </w:r>
      <w:r w:rsidRPr="005A2F81">
        <w:rPr>
          <w:rtl/>
        </w:rPr>
        <w:t>מזון</w:t>
      </w:r>
      <w:r w:rsidR="005A3E84">
        <w:rPr>
          <w:rtl/>
        </w:rPr>
        <w:t xml:space="preserve"> </w:t>
      </w:r>
      <w:r w:rsidRPr="005A2F81">
        <w:rPr>
          <w:rtl/>
        </w:rPr>
        <w:t>ובגדים. כבר אמרו חז"ל: "עניי עירך קודמים".</w:t>
      </w:r>
      <w:r w:rsidR="005A3E84">
        <w:rPr>
          <w:rtl/>
        </w:rPr>
        <w:t xml:space="preserve"> </w:t>
      </w:r>
      <w:r w:rsidRPr="005A2F81">
        <w:rPr>
          <w:rtl/>
        </w:rPr>
        <w:t>עמיתי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הכנסת, </w:t>
      </w:r>
      <w:r w:rsidR="005A3E84" w:rsidRPr="005A2F81">
        <w:rPr>
          <w:rtl/>
        </w:rPr>
        <w:t>66</w:t>
      </w:r>
      <w:r w:rsidR="005A3E84">
        <w:rPr>
          <w:rtl/>
        </w:rPr>
        <w:t>%</w:t>
      </w:r>
      <w:r w:rsidRPr="005A2F81">
        <w:rPr>
          <w:rtl/>
        </w:rPr>
        <w:t xml:space="preserve"> מהתלמידים בבתי</w:t>
      </w:r>
      <w:r w:rsidR="005A3E84">
        <w:rPr>
          <w:rtl/>
        </w:rPr>
        <w:t>-</w:t>
      </w:r>
      <w:r w:rsidRPr="005A2F81">
        <w:rPr>
          <w:rtl/>
        </w:rPr>
        <w:t>הספר התיכוניים מסיימים ללא בגרות, או עם</w:t>
      </w:r>
      <w:r w:rsidR="005A3E84">
        <w:rPr>
          <w:rtl/>
        </w:rPr>
        <w:t xml:space="preserve"> </w:t>
      </w:r>
      <w:r w:rsidRPr="005A2F81">
        <w:rPr>
          <w:rtl/>
        </w:rPr>
        <w:t>בגרות חלקית, שלא מאפשרת קבלה לאוניברסיטה.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הסיבות לגידול בעוני כפי שעלו מהדוח הן: א. מיתון מתמשך;</w:t>
      </w:r>
      <w:r w:rsidR="005A3E84">
        <w:rPr>
          <w:rtl/>
        </w:rPr>
        <w:t xml:space="preserve"> </w:t>
      </w:r>
      <w:r w:rsidRPr="005A2F81">
        <w:rPr>
          <w:rtl/>
        </w:rPr>
        <w:t>ב.</w:t>
      </w:r>
      <w:r w:rsidR="005A3E84">
        <w:rPr>
          <w:rtl/>
        </w:rPr>
        <w:t xml:space="preserve"> </w:t>
      </w:r>
      <w:r w:rsidRPr="005A2F81">
        <w:rPr>
          <w:rtl/>
        </w:rPr>
        <w:t>אבטלה</w:t>
      </w:r>
      <w:r w:rsidR="005A3E84">
        <w:rPr>
          <w:rtl/>
        </w:rPr>
        <w:t xml:space="preserve"> </w:t>
      </w:r>
      <w:r w:rsidRPr="005A2F81">
        <w:rPr>
          <w:rtl/>
        </w:rPr>
        <w:t>גואה;</w:t>
      </w:r>
      <w:r w:rsidR="005A3E84">
        <w:rPr>
          <w:rtl/>
        </w:rPr>
        <w:t xml:space="preserve"> </w:t>
      </w:r>
      <w:r w:rsidRPr="005A2F81">
        <w:rPr>
          <w:rtl/>
        </w:rPr>
        <w:t>ג.</w:t>
      </w:r>
      <w:r w:rsidR="005A3E84">
        <w:rPr>
          <w:rtl/>
        </w:rPr>
        <w:t xml:space="preserve"> </w:t>
      </w:r>
      <w:r w:rsidRPr="005A2F81">
        <w:rPr>
          <w:rtl/>
        </w:rPr>
        <w:t>קיצוץ</w:t>
      </w:r>
      <w:r w:rsidR="005A3E84">
        <w:rPr>
          <w:rtl/>
        </w:rPr>
        <w:t xml:space="preserve"> </w:t>
      </w:r>
      <w:r w:rsidRPr="005A2F81">
        <w:rPr>
          <w:rtl/>
        </w:rPr>
        <w:t>בשירותים חברתיים; ד. קיצוץ בתקציבי רווחה, בריאות,</w:t>
      </w:r>
      <w:r w:rsidR="005A3E84">
        <w:rPr>
          <w:rtl/>
        </w:rPr>
        <w:t xml:space="preserve"> </w:t>
      </w:r>
      <w:r w:rsidRPr="005A2F81">
        <w:rPr>
          <w:rtl/>
        </w:rPr>
        <w:t>חינוך ושיכון;</w:t>
      </w:r>
      <w:r w:rsidR="005A3E84">
        <w:rPr>
          <w:rtl/>
        </w:rPr>
        <w:t xml:space="preserve"> </w:t>
      </w:r>
      <w:r w:rsidRPr="005A2F81">
        <w:rPr>
          <w:rtl/>
        </w:rPr>
        <w:t>ה. גידול בפערי שכר ועוד.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שמענו</w:t>
      </w:r>
      <w:r w:rsidR="005A3E84">
        <w:rPr>
          <w:rtl/>
        </w:rPr>
        <w:t xml:space="preserve"> </w:t>
      </w:r>
      <w:r w:rsidRPr="005A2F81">
        <w:rPr>
          <w:rtl/>
        </w:rPr>
        <w:t>לאחרונה,</w:t>
      </w:r>
      <w:r w:rsidR="005A3E84">
        <w:rPr>
          <w:rtl/>
        </w:rPr>
        <w:t xml:space="preserve"> </w:t>
      </w:r>
      <w:r w:rsidRPr="005A2F81">
        <w:rPr>
          <w:rtl/>
        </w:rPr>
        <w:t>שבזמן</w:t>
      </w:r>
      <w:r w:rsidR="005A3E84">
        <w:rPr>
          <w:rtl/>
        </w:rPr>
        <w:t xml:space="preserve"> </w:t>
      </w:r>
      <w:r w:rsidRPr="005A2F81">
        <w:rPr>
          <w:rtl/>
        </w:rPr>
        <w:t>הקרוב</w:t>
      </w:r>
      <w:r w:rsidR="005A3E84">
        <w:rPr>
          <w:rtl/>
        </w:rPr>
        <w:t xml:space="preserve"> </w:t>
      </w:r>
      <w:r w:rsidRPr="005A2F81">
        <w:rPr>
          <w:rtl/>
        </w:rPr>
        <w:t>תתחיל</w:t>
      </w:r>
      <w:r w:rsidR="005A3E84">
        <w:rPr>
          <w:rtl/>
        </w:rPr>
        <w:t xml:space="preserve"> </w:t>
      </w:r>
      <w:r w:rsidRPr="005A2F81">
        <w:rPr>
          <w:rtl/>
        </w:rPr>
        <w:t>צמיחה</w:t>
      </w:r>
      <w:r w:rsidR="005A3E84">
        <w:rPr>
          <w:rtl/>
        </w:rPr>
        <w:t xml:space="preserve"> </w:t>
      </w:r>
      <w:r w:rsidRPr="005A2F81">
        <w:rPr>
          <w:rtl/>
        </w:rPr>
        <w:t>והנתונים יצומצמו, אולם עלינו</w:t>
      </w:r>
      <w:r w:rsidR="005A3E84">
        <w:rPr>
          <w:rtl/>
        </w:rPr>
        <w:t xml:space="preserve"> </w:t>
      </w:r>
      <w:r w:rsidRPr="005A2F81">
        <w:rPr>
          <w:rtl/>
        </w:rPr>
        <w:t>לזכור,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 שמאחורי כל נתון מסתתר אדם. אדוני היושב</w:t>
      </w:r>
      <w:r w:rsidR="005A3E84">
        <w:rPr>
          <w:rtl/>
        </w:rPr>
        <w:t>-</w:t>
      </w:r>
      <w:r w:rsidRPr="005A2F81">
        <w:rPr>
          <w:rtl/>
        </w:rPr>
        <w:t>ראש, הצמיחה המואצת</w:t>
      </w:r>
      <w:r w:rsidR="005A3E84">
        <w:rPr>
          <w:rtl/>
        </w:rPr>
        <w:t xml:space="preserve"> </w:t>
      </w:r>
      <w:r w:rsidRPr="005A2F81">
        <w:rPr>
          <w:rtl/>
        </w:rPr>
        <w:t>שהיתה</w:t>
      </w:r>
      <w:r w:rsidR="005A3E84">
        <w:rPr>
          <w:rtl/>
        </w:rPr>
        <w:t xml:space="preserve"> </w:t>
      </w:r>
      <w:r w:rsidRPr="005A2F81">
        <w:rPr>
          <w:rtl/>
        </w:rPr>
        <w:t>בעבר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פתרה בעיות ולא הפחיתה את ממדי העוני. מה שנחוץ לנו היום זה צדק</w:t>
      </w:r>
      <w:r w:rsidR="005A3E84">
        <w:rPr>
          <w:rtl/>
        </w:rPr>
        <w:t xml:space="preserve"> </w:t>
      </w:r>
      <w:r w:rsidRPr="005A2F81">
        <w:rPr>
          <w:rtl/>
        </w:rPr>
        <w:t>חברתי</w:t>
      </w:r>
      <w:r w:rsidR="005A3E84">
        <w:rPr>
          <w:rtl/>
        </w:rPr>
        <w:t xml:space="preserve"> </w:t>
      </w:r>
      <w:r w:rsidRPr="005A2F81">
        <w:rPr>
          <w:rtl/>
        </w:rPr>
        <w:t>ושוויון</w:t>
      </w:r>
      <w:r w:rsidR="005A3E84">
        <w:rPr>
          <w:rtl/>
        </w:rPr>
        <w:t xml:space="preserve"> </w:t>
      </w:r>
      <w:r w:rsidRPr="005A2F81">
        <w:rPr>
          <w:rtl/>
        </w:rPr>
        <w:t>בחלוקה</w:t>
      </w:r>
      <w:r w:rsidR="005A3E84">
        <w:rPr>
          <w:rtl/>
        </w:rPr>
        <w:t xml:space="preserve"> </w:t>
      </w:r>
      <w:r w:rsidRPr="005A2F81">
        <w:rPr>
          <w:rtl/>
        </w:rPr>
        <w:t>התקציבית,</w:t>
      </w:r>
      <w:r w:rsidR="005A3E84">
        <w:rPr>
          <w:rtl/>
        </w:rPr>
        <w:t xml:space="preserve"> </w:t>
      </w:r>
      <w:r w:rsidRPr="005A2F81">
        <w:rPr>
          <w:rtl/>
        </w:rPr>
        <w:t>ולא רחמים על העניים. צו השעה מחייב את ממשלת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לקבוע:</w:t>
      </w:r>
      <w:r w:rsidR="005A3E84">
        <w:rPr>
          <w:rtl/>
        </w:rPr>
        <w:t xml:space="preserve"> </w:t>
      </w:r>
      <w:r w:rsidRPr="005A2F81">
        <w:rPr>
          <w:rtl/>
        </w:rPr>
        <w:t>א.</w:t>
      </w:r>
      <w:r w:rsidR="005A3E84">
        <w:rPr>
          <w:rtl/>
        </w:rPr>
        <w:t xml:space="preserve"> </w:t>
      </w:r>
      <w:r w:rsidRPr="005A2F81">
        <w:rPr>
          <w:rtl/>
        </w:rPr>
        <w:t>סדר</w:t>
      </w:r>
      <w:r w:rsidR="005A3E84">
        <w:rPr>
          <w:rtl/>
        </w:rPr>
        <w:t>-</w:t>
      </w:r>
      <w:r w:rsidRPr="005A2F81">
        <w:rPr>
          <w:rtl/>
        </w:rPr>
        <w:t>יום</w:t>
      </w:r>
      <w:r w:rsidR="005A3E84">
        <w:rPr>
          <w:rtl/>
        </w:rPr>
        <w:t xml:space="preserve"> </w:t>
      </w:r>
      <w:r w:rsidRPr="005A2F81">
        <w:rPr>
          <w:rtl/>
        </w:rPr>
        <w:t>לאומי</w:t>
      </w:r>
      <w:r w:rsidR="005A3E84">
        <w:rPr>
          <w:rtl/>
        </w:rPr>
        <w:t xml:space="preserve"> </w:t>
      </w:r>
      <w:r w:rsidRPr="005A2F81">
        <w:rPr>
          <w:rtl/>
        </w:rPr>
        <w:t>חדש</w:t>
      </w:r>
      <w:r w:rsidR="005A3E84">
        <w:rPr>
          <w:rtl/>
        </w:rPr>
        <w:t xml:space="preserve"> </w:t>
      </w:r>
      <w:r w:rsidRPr="005A2F81">
        <w:rPr>
          <w:rtl/>
        </w:rPr>
        <w:t>והעמדת</w:t>
      </w:r>
      <w:r w:rsidR="005A3E84">
        <w:rPr>
          <w:rtl/>
        </w:rPr>
        <w:t xml:space="preserve"> </w:t>
      </w:r>
      <w:r w:rsidRPr="005A2F81">
        <w:rPr>
          <w:rtl/>
        </w:rPr>
        <w:t>הבעיות</w:t>
      </w:r>
      <w:r w:rsidR="005A3E84">
        <w:rPr>
          <w:rtl/>
        </w:rPr>
        <w:t xml:space="preserve"> </w:t>
      </w:r>
      <w:r w:rsidRPr="005A2F81">
        <w:rPr>
          <w:rtl/>
        </w:rPr>
        <w:t>החברתיות</w:t>
      </w:r>
      <w:r w:rsidR="005A3E84">
        <w:rPr>
          <w:rtl/>
        </w:rPr>
        <w:t xml:space="preserve"> </w:t>
      </w:r>
      <w:r w:rsidRPr="005A2F81">
        <w:rPr>
          <w:rtl/>
        </w:rPr>
        <w:t>לפני הבעיות</w:t>
      </w:r>
      <w:r w:rsidR="005A3E84">
        <w:rPr>
          <w:rtl/>
        </w:rPr>
        <w:t xml:space="preserve"> </w:t>
      </w:r>
      <w:r w:rsidRPr="005A2F81">
        <w:rPr>
          <w:rtl/>
        </w:rPr>
        <w:t>המדיניות;</w:t>
      </w:r>
      <w:r w:rsidR="005A3E84">
        <w:rPr>
          <w:rtl/>
        </w:rPr>
        <w:t xml:space="preserve"> </w:t>
      </w:r>
      <w:r w:rsidRPr="005A2F81">
        <w:rPr>
          <w:rtl/>
        </w:rPr>
        <w:t>ב.</w:t>
      </w:r>
      <w:r w:rsidR="005A3E84">
        <w:rPr>
          <w:rtl/>
        </w:rPr>
        <w:t xml:space="preserve"> </w:t>
      </w:r>
      <w:r w:rsidRPr="005A2F81">
        <w:rPr>
          <w:rtl/>
        </w:rPr>
        <w:t>סדר</w:t>
      </w:r>
      <w:r w:rsidR="005A3E84">
        <w:rPr>
          <w:rtl/>
        </w:rPr>
        <w:t xml:space="preserve"> </w:t>
      </w:r>
      <w:r w:rsidRPr="005A2F81">
        <w:rPr>
          <w:rtl/>
        </w:rPr>
        <w:t>עדיפויות</w:t>
      </w:r>
      <w:r w:rsidR="005A3E84">
        <w:rPr>
          <w:rtl/>
        </w:rPr>
        <w:t xml:space="preserve"> </w:t>
      </w:r>
      <w:r w:rsidRPr="005A2F81">
        <w:rPr>
          <w:rtl/>
        </w:rPr>
        <w:t>תקציבי</w:t>
      </w:r>
      <w:r w:rsidR="005A3E84">
        <w:rPr>
          <w:rtl/>
        </w:rPr>
        <w:t xml:space="preserve"> </w:t>
      </w:r>
      <w:r w:rsidRPr="005A2F81">
        <w:rPr>
          <w:rtl/>
        </w:rPr>
        <w:t>חדש.</w:t>
      </w:r>
      <w:r w:rsidR="005A3E84">
        <w:rPr>
          <w:rtl/>
        </w:rPr>
        <w:t xml:space="preserve"> </w:t>
      </w:r>
      <w:r w:rsidRPr="005A2F81">
        <w:rPr>
          <w:rtl/>
        </w:rPr>
        <w:t>בעדיפות העליונה תהיה המלחמה בעוני.</w:t>
      </w:r>
      <w:r w:rsidR="005A3E84">
        <w:rPr>
          <w:rtl/>
        </w:rPr>
        <w:t xml:space="preserve"> </w:t>
      </w:r>
      <w:r w:rsidRPr="005A2F81">
        <w:rPr>
          <w:rtl/>
        </w:rPr>
        <w:t>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חייבת לראות בטיפול במצוקות השקעה ולא הוצאה. אדוני היושב</w:t>
      </w:r>
      <w:r w:rsidR="005A3E84">
        <w:rPr>
          <w:rtl/>
        </w:rPr>
        <w:t>-</w:t>
      </w:r>
      <w:r w:rsidRPr="005A2F81">
        <w:rPr>
          <w:rtl/>
        </w:rPr>
        <w:t>ראש, אנו</w:t>
      </w:r>
      <w:r w:rsidR="005A3E84">
        <w:rPr>
          <w:rtl/>
        </w:rPr>
        <w:t xml:space="preserve"> </w:t>
      </w:r>
      <w:r w:rsidRPr="005A2F81">
        <w:rPr>
          <w:rtl/>
        </w:rPr>
        <w:t>חייבים</w:t>
      </w:r>
      <w:r w:rsidR="005A3E84">
        <w:rPr>
          <w:rtl/>
        </w:rPr>
        <w:t xml:space="preserve"> </w:t>
      </w:r>
      <w:r w:rsidRPr="005A2F81">
        <w:rPr>
          <w:rtl/>
        </w:rPr>
        <w:t>לתת</w:t>
      </w:r>
      <w:r w:rsidR="005A3E84">
        <w:rPr>
          <w:rtl/>
        </w:rPr>
        <w:t xml:space="preserve"> </w:t>
      </w:r>
      <w:r w:rsidRPr="005A2F81">
        <w:rPr>
          <w:rtl/>
        </w:rPr>
        <w:t>התייחסות</w:t>
      </w:r>
      <w:r w:rsidR="005A3E84">
        <w:rPr>
          <w:rtl/>
        </w:rPr>
        <w:t xml:space="preserve"> </w:t>
      </w:r>
      <w:r w:rsidRPr="005A2F81">
        <w:rPr>
          <w:rtl/>
        </w:rPr>
        <w:t>לשסע</w:t>
      </w:r>
      <w:r w:rsidR="005A3E84">
        <w:rPr>
          <w:rtl/>
        </w:rPr>
        <w:t xml:space="preserve"> </w:t>
      </w:r>
      <w:r w:rsidRPr="005A2F81">
        <w:rPr>
          <w:rtl/>
        </w:rPr>
        <w:t>החברתי</w:t>
      </w:r>
      <w:r w:rsidR="005A3E84">
        <w:rPr>
          <w:rtl/>
        </w:rPr>
        <w:t xml:space="preserve"> </w:t>
      </w:r>
      <w:r w:rsidRPr="005A2F81">
        <w:rPr>
          <w:rtl/>
        </w:rPr>
        <w:t>ההולך ומחריף בגין הפערים ההולכים ומעמיקים</w:t>
      </w:r>
      <w:r w:rsidR="005A3E84">
        <w:rPr>
          <w:rtl/>
        </w:rPr>
        <w:t xml:space="preserve"> </w:t>
      </w:r>
      <w:r w:rsidRPr="005A2F81">
        <w:rPr>
          <w:rtl/>
        </w:rPr>
        <w:t>בחברה הישראלית.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נא לסיים.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יאיר פרץ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עוד משפט אחד.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אנו</w:t>
      </w:r>
      <w:r w:rsidR="005A3E84">
        <w:rPr>
          <w:rtl/>
        </w:rPr>
        <w:t xml:space="preserve"> </w:t>
      </w:r>
      <w:r w:rsidRPr="005A2F81">
        <w:rPr>
          <w:rtl/>
        </w:rPr>
        <w:t>מודעים</w:t>
      </w:r>
      <w:r w:rsidR="005A3E84">
        <w:rPr>
          <w:rtl/>
        </w:rPr>
        <w:t xml:space="preserve"> </w:t>
      </w:r>
      <w:r w:rsidRPr="005A2F81">
        <w:rPr>
          <w:rtl/>
        </w:rPr>
        <w:t>לכך</w:t>
      </w:r>
      <w:r w:rsidR="005A3E84">
        <w:rPr>
          <w:rtl/>
        </w:rPr>
        <w:t xml:space="preserve"> </w:t>
      </w:r>
      <w:r w:rsidRPr="005A2F81">
        <w:rPr>
          <w:rtl/>
        </w:rPr>
        <w:t>שמסגרת התקציב לא תוכל לספק את כל הפתרונות, אך רק החלטה</w:t>
      </w:r>
      <w:r w:rsidR="005A3E84">
        <w:rPr>
          <w:rtl/>
        </w:rPr>
        <w:t xml:space="preserve"> </w:t>
      </w:r>
      <w:r w:rsidRPr="005A2F81">
        <w:rPr>
          <w:rtl/>
        </w:rPr>
        <w:t>אמיצה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חלוקה</w:t>
      </w:r>
      <w:r w:rsidR="005A3E84">
        <w:rPr>
          <w:rtl/>
        </w:rPr>
        <w:t xml:space="preserve"> </w:t>
      </w:r>
      <w:r w:rsidRPr="005A2F81">
        <w:rPr>
          <w:rtl/>
        </w:rPr>
        <w:t>נכונה</w:t>
      </w:r>
      <w:r w:rsidR="005A3E84">
        <w:rPr>
          <w:rtl/>
        </w:rPr>
        <w:t xml:space="preserve"> </w:t>
      </w:r>
      <w:r w:rsidRPr="005A2F81">
        <w:rPr>
          <w:rtl/>
        </w:rPr>
        <w:t>ונבונה</w:t>
      </w:r>
      <w:r w:rsidR="005A3E84">
        <w:rPr>
          <w:rtl/>
        </w:rPr>
        <w:t xml:space="preserve"> </w:t>
      </w:r>
      <w:r w:rsidRPr="005A2F81">
        <w:rPr>
          <w:rtl/>
        </w:rPr>
        <w:t>של התקציב תהיה הצעד הנכון בכיוון הנכון לפתרון</w:t>
      </w:r>
      <w:r w:rsidR="005A3E84">
        <w:rPr>
          <w:rtl/>
        </w:rPr>
        <w:t xml:space="preserve"> </w:t>
      </w:r>
      <w:r w:rsidRPr="005A2F81">
        <w:rPr>
          <w:rtl/>
        </w:rPr>
        <w:t>הבעיה.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לסיכום:</w:t>
      </w:r>
      <w:r w:rsidR="005A3E84">
        <w:rPr>
          <w:rtl/>
        </w:rPr>
        <w:t xml:space="preserve"> </w:t>
      </w:r>
      <w:r w:rsidRPr="005A2F81">
        <w:rPr>
          <w:rtl/>
        </w:rPr>
        <w:t>הגוף</w:t>
      </w:r>
      <w:r w:rsidR="005A3E84">
        <w:rPr>
          <w:rtl/>
        </w:rPr>
        <w:t xml:space="preserve"> </w:t>
      </w:r>
      <w:r w:rsidRPr="005A2F81">
        <w:rPr>
          <w:rtl/>
        </w:rPr>
        <w:t>חולה</w:t>
      </w:r>
      <w:r w:rsidR="005A3E84">
        <w:rPr>
          <w:rtl/>
        </w:rPr>
        <w:t xml:space="preserve"> </w:t>
      </w:r>
      <w:r w:rsidRPr="005A2F81">
        <w:rPr>
          <w:rtl/>
        </w:rPr>
        <w:t>וגוסס, וצריך לזכור שהראש לא יוכל</w:t>
      </w:r>
      <w:r w:rsidR="005A3E84">
        <w:rPr>
          <w:rtl/>
        </w:rPr>
        <w:t xml:space="preserve"> </w:t>
      </w:r>
      <w:r w:rsidRPr="005A2F81">
        <w:rPr>
          <w:rtl/>
        </w:rPr>
        <w:t>להחזיק</w:t>
      </w:r>
      <w:r w:rsidR="005A3E84">
        <w:rPr>
          <w:rtl/>
        </w:rPr>
        <w:t xml:space="preserve"> </w:t>
      </w:r>
      <w:r w:rsidRPr="005A2F81">
        <w:rPr>
          <w:rtl/>
        </w:rPr>
        <w:t>מעמד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הגוף</w:t>
      </w:r>
      <w:r w:rsidR="005A3E84">
        <w:rPr>
          <w:rtl/>
        </w:rPr>
        <w:t xml:space="preserve"> </w:t>
      </w:r>
      <w:r w:rsidRPr="005A2F81">
        <w:rPr>
          <w:rtl/>
        </w:rPr>
        <w:t>החולה,</w:t>
      </w:r>
      <w:r w:rsidR="005A3E84">
        <w:rPr>
          <w:rtl/>
        </w:rPr>
        <w:t xml:space="preserve"> </w:t>
      </w:r>
      <w:r w:rsidRPr="005A2F81">
        <w:rPr>
          <w:rtl/>
        </w:rPr>
        <w:t>ובסופו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גם הוא עלול ליפול. לכן, 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אני פונה מעל במה זו בתקווה ובתפילה, שמכאן תצא הבשורה לסדר חברתי חדש</w:t>
      </w:r>
      <w:r w:rsidR="005A3E84">
        <w:rPr>
          <w:rtl/>
        </w:rPr>
        <w:t xml:space="preserve"> </w:t>
      </w:r>
      <w:r w:rsidRPr="005A2F81">
        <w:rPr>
          <w:rtl/>
        </w:rPr>
        <w:t>ולשינוי בסדרי העדיפויות בתקציב המדינה.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לחבר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יאיר</w:t>
      </w:r>
      <w:r w:rsidR="005A3E84">
        <w:rPr>
          <w:rtl/>
        </w:rPr>
        <w:t xml:space="preserve"> </w:t>
      </w:r>
      <w:r w:rsidRPr="005A2F81">
        <w:rPr>
          <w:rtl/>
        </w:rPr>
        <w:t>פרץ.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עתה, חבר הכנסת אליעזר זנדברג,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</w:t>
      </w:r>
      <w:r w:rsidR="005A3E84">
        <w:rPr>
          <w:rtl/>
        </w:rPr>
        <w:t xml:space="preserve"> </w:t>
      </w:r>
      <w:r w:rsidRPr="005A2F81">
        <w:rPr>
          <w:rtl/>
        </w:rPr>
        <w:t>הכנסת אבשלום וילן.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רבותי</w:t>
      </w:r>
      <w:r w:rsidR="005A3E84">
        <w:rPr>
          <w:rtl/>
        </w:rPr>
        <w:t xml:space="preserve"> </w:t>
      </w:r>
      <w:r w:rsidRPr="005A2F81">
        <w:rPr>
          <w:rtl/>
        </w:rPr>
        <w:t>חברי הכנסת, רציתי לומר "רבותי חברי הממשלה", אבל</w:t>
      </w:r>
      <w:r w:rsidR="005A3E84">
        <w:rPr>
          <w:rtl/>
        </w:rPr>
        <w:t xml:space="preserve"> </w:t>
      </w:r>
      <w:r w:rsidRPr="005A2F81">
        <w:rPr>
          <w:rtl/>
        </w:rPr>
        <w:t>כיסאות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ריקים.</w:t>
      </w:r>
      <w:r w:rsidR="005A3E84">
        <w:rPr>
          <w:rtl/>
        </w:rPr>
        <w:t xml:space="preserve"> </w:t>
      </w:r>
      <w:r w:rsidRPr="005A2F81">
        <w:rPr>
          <w:rtl/>
        </w:rPr>
        <w:t>אין כאן לא שר, לא סגן שר ולא ראש ממשלה שישמע את הדיון,</w:t>
      </w:r>
      <w:r w:rsidR="005A3E84">
        <w:rPr>
          <w:rtl/>
        </w:rPr>
        <w:t xml:space="preserve"> </w:t>
      </w:r>
      <w:r w:rsidRPr="005A2F81">
        <w:rPr>
          <w:rtl/>
        </w:rPr>
        <w:t>שבסופו</w:t>
      </w:r>
      <w:r w:rsidR="005A3E84">
        <w:rPr>
          <w:rtl/>
        </w:rPr>
        <w:t xml:space="preserve"> </w:t>
      </w:r>
      <w:r w:rsidRPr="005A2F81">
        <w:rPr>
          <w:rtl/>
        </w:rPr>
        <w:t>יעלה</w:t>
      </w:r>
      <w:r w:rsidR="005A3E84">
        <w:rPr>
          <w:rtl/>
        </w:rPr>
        <w:t xml:space="preserve"> </w:t>
      </w:r>
      <w:r w:rsidRPr="005A2F81">
        <w:rPr>
          <w:rtl/>
        </w:rPr>
        <w:t>ויאמר וייתן תשובה לכל אותם אנשים שנמצאים היום במצב קשה, לכל אותם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עניים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הם לא עניים. הם לא עניים.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 xml:space="preserve">– – </w:t>
      </w:r>
      <w:r w:rsidR="005A2F81" w:rsidRPr="005A2F81">
        <w:rPr>
          <w:rtl/>
        </w:rPr>
        <w:t>לכל</w:t>
      </w:r>
      <w:r>
        <w:rPr>
          <w:rtl/>
        </w:rPr>
        <w:t xml:space="preserve"> </w:t>
      </w:r>
      <w:r w:rsidR="005A2F81" w:rsidRPr="005A2F81">
        <w:rPr>
          <w:rtl/>
        </w:rPr>
        <w:t>אלה</w:t>
      </w:r>
      <w:r>
        <w:rPr>
          <w:rtl/>
        </w:rPr>
        <w:t xml:space="preserve"> </w:t>
      </w:r>
      <w:r w:rsidR="005A2F81" w:rsidRPr="005A2F81">
        <w:rPr>
          <w:rtl/>
        </w:rPr>
        <w:t>שנאבקים על מנת לא להידרדר מתחת לקו העוני ולכל אלה שכל יום</w:t>
      </w:r>
      <w:r>
        <w:rPr>
          <w:rtl/>
        </w:rPr>
        <w:t xml:space="preserve"> </w:t>
      </w:r>
      <w:r w:rsidR="005A2F81" w:rsidRPr="005A2F81">
        <w:rPr>
          <w:rtl/>
        </w:rPr>
        <w:t>עבורם</w:t>
      </w:r>
      <w:r>
        <w:rPr>
          <w:rtl/>
        </w:rPr>
        <w:t xml:space="preserve"> </w:t>
      </w:r>
      <w:r w:rsidR="005A2F81" w:rsidRPr="005A2F81">
        <w:rPr>
          <w:rtl/>
        </w:rPr>
        <w:t xml:space="preserve">הוא יום של מאבק לקיום. כל הממשלה כולה </w:t>
      </w:r>
      <w:r>
        <w:rPr>
          <w:rtl/>
        </w:rPr>
        <w:t>–</w:t>
      </w:r>
      <w:r w:rsidR="005A2F81" w:rsidRPr="005A2F81">
        <w:rPr>
          <w:rtl/>
        </w:rPr>
        <w:t xml:space="preserve"> הממשלה המורחבת הגדולה הזאת, שכל</w:t>
      </w:r>
      <w:r>
        <w:rPr>
          <w:rtl/>
        </w:rPr>
        <w:t xml:space="preserve"> </w:t>
      </w:r>
      <w:r w:rsidR="005A2F81" w:rsidRPr="005A2F81">
        <w:rPr>
          <w:rtl/>
        </w:rPr>
        <w:t>כך</w:t>
      </w:r>
      <w:r>
        <w:rPr>
          <w:rtl/>
        </w:rPr>
        <w:t xml:space="preserve"> </w:t>
      </w:r>
      <w:r w:rsidR="005A2F81" w:rsidRPr="005A2F81">
        <w:rPr>
          <w:rtl/>
        </w:rPr>
        <w:t>עמלו וכמה הבטחות וכמה מתנות ונתינות נעשו על מנת להרחיבה וכל כך עמלו להגדיל</w:t>
      </w:r>
      <w:r>
        <w:rPr>
          <w:rtl/>
        </w:rPr>
        <w:t xml:space="preserve"> </w:t>
      </w:r>
      <w:r w:rsidR="005A2F81" w:rsidRPr="005A2F81">
        <w:rPr>
          <w:rtl/>
        </w:rPr>
        <w:t>אותה,</w:t>
      </w:r>
      <w:r>
        <w:rPr>
          <w:rtl/>
        </w:rPr>
        <w:t xml:space="preserve"> </w:t>
      </w:r>
      <w:r w:rsidR="005A2F81" w:rsidRPr="005A2F81">
        <w:rPr>
          <w:rtl/>
        </w:rPr>
        <w:t>את</w:t>
      </w:r>
      <w:r>
        <w:rPr>
          <w:rtl/>
        </w:rPr>
        <w:t xml:space="preserve"> </w:t>
      </w:r>
      <w:r w:rsidR="005A2F81" w:rsidRPr="005A2F81">
        <w:rPr>
          <w:rtl/>
        </w:rPr>
        <w:t>מספר</w:t>
      </w:r>
      <w:r>
        <w:rPr>
          <w:rtl/>
        </w:rPr>
        <w:t xml:space="preserve"> </w:t>
      </w:r>
      <w:r w:rsidR="005A2F81" w:rsidRPr="005A2F81">
        <w:rPr>
          <w:rtl/>
        </w:rPr>
        <w:t>השרים</w:t>
      </w:r>
      <w:r>
        <w:rPr>
          <w:rtl/>
        </w:rPr>
        <w:t xml:space="preserve"> </w:t>
      </w:r>
      <w:r w:rsidR="005A2F81" w:rsidRPr="005A2F81">
        <w:rPr>
          <w:rtl/>
        </w:rPr>
        <w:t xml:space="preserve">ואת מספר סגני השרים </w:t>
      </w:r>
      <w:r>
        <w:rPr>
          <w:rtl/>
        </w:rPr>
        <w:t>–</w:t>
      </w:r>
      <w:r w:rsidR="005A2F81" w:rsidRPr="005A2F81">
        <w:rPr>
          <w:rtl/>
        </w:rPr>
        <w:t xml:space="preserve"> ולא מצאו אחד שיבוא להשיב כאן? לא</w:t>
      </w:r>
      <w:r>
        <w:rPr>
          <w:rtl/>
        </w:rPr>
        <w:t xml:space="preserve"> </w:t>
      </w:r>
      <w:r w:rsidR="005A2F81" w:rsidRPr="005A2F81">
        <w:rPr>
          <w:rtl/>
        </w:rPr>
        <w:t>מצאו אחד שיבוא לשמוע את הדיון? לא מצאו אחד שיבוא, יאזין, ייתן תשובה ואולי ייתן</w:t>
      </w:r>
      <w:r>
        <w:rPr>
          <w:rtl/>
        </w:rPr>
        <w:t xml:space="preserve"> </w:t>
      </w:r>
      <w:r w:rsidR="005A2F81" w:rsidRPr="005A2F81">
        <w:rPr>
          <w:rtl/>
        </w:rPr>
        <w:t>גם</w:t>
      </w:r>
      <w:r>
        <w:rPr>
          <w:rtl/>
        </w:rPr>
        <w:t xml:space="preserve"> </w:t>
      </w:r>
      <w:r w:rsidR="005A2F81" w:rsidRPr="005A2F81">
        <w:rPr>
          <w:rtl/>
        </w:rPr>
        <w:t>תקווה לכל אותם אנשים שנמצאים במצב הכל</w:t>
      </w:r>
      <w:r>
        <w:rPr>
          <w:rtl/>
        </w:rPr>
        <w:t>-</w:t>
      </w:r>
      <w:r w:rsidR="005A2F81" w:rsidRPr="005A2F81">
        <w:rPr>
          <w:rtl/>
        </w:rPr>
        <w:t>כך קשה הזה? אני מסתכל ומתבונן ואומר:</w:t>
      </w:r>
      <w:r>
        <w:rPr>
          <w:rtl/>
        </w:rPr>
        <w:t xml:space="preserve"> </w:t>
      </w:r>
      <w:r w:rsidR="005A2F81" w:rsidRPr="005A2F81">
        <w:rPr>
          <w:rtl/>
        </w:rPr>
        <w:t>אבל, איפה גם חברי הקואליציה? איפה אותם נציגים בעלי רגישות חברתית, שדיברו כל כך</w:t>
      </w:r>
      <w:r>
        <w:rPr>
          <w:rtl/>
        </w:rPr>
        <w:t xml:space="preserve"> </w:t>
      </w:r>
      <w:r w:rsidR="005A2F81" w:rsidRPr="005A2F81">
        <w:rPr>
          <w:rtl/>
        </w:rPr>
        <w:t>גבוהה</w:t>
      </w:r>
      <w:r>
        <w:rPr>
          <w:rtl/>
        </w:rPr>
        <w:t xml:space="preserve"> </w:t>
      </w:r>
      <w:r w:rsidR="005A2F81" w:rsidRPr="005A2F81">
        <w:rPr>
          <w:rtl/>
        </w:rPr>
        <w:t>לפני</w:t>
      </w:r>
      <w:r>
        <w:rPr>
          <w:rtl/>
        </w:rPr>
        <w:t xml:space="preserve"> </w:t>
      </w:r>
      <w:r w:rsidR="005A2F81" w:rsidRPr="005A2F81">
        <w:rPr>
          <w:rtl/>
        </w:rPr>
        <w:t>הבחירות, עד כמה זה חשוב להחליף את השלטון על מנת לדאוג לציבור? לאן</w:t>
      </w:r>
      <w:r>
        <w:rPr>
          <w:rtl/>
        </w:rPr>
        <w:t xml:space="preserve"> </w:t>
      </w:r>
      <w:r w:rsidR="005A2F81" w:rsidRPr="005A2F81">
        <w:rPr>
          <w:rtl/>
        </w:rPr>
        <w:t>כולם</w:t>
      </w:r>
      <w:r>
        <w:rPr>
          <w:rtl/>
        </w:rPr>
        <w:t xml:space="preserve"> </w:t>
      </w:r>
      <w:r w:rsidR="005A2F81" w:rsidRPr="005A2F81">
        <w:rPr>
          <w:rtl/>
        </w:rPr>
        <w:t>נעלמו?</w:t>
      </w:r>
      <w:r>
        <w:rPr>
          <w:rtl/>
        </w:rPr>
        <w:t xml:space="preserve"> </w:t>
      </w:r>
      <w:r w:rsidR="005A2F81" w:rsidRPr="005A2F81">
        <w:rPr>
          <w:rtl/>
        </w:rPr>
        <w:t>למה הם לא כאן? למה הם לא נמצאים כאן לומר את דברם ולתת את התשובה?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הנתונים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נתונים קשים, כואבים וברורים.</w:t>
      </w:r>
      <w:r w:rsidR="005A3E84">
        <w:rPr>
          <w:rtl/>
        </w:rPr>
        <w:t xml:space="preserve"> </w:t>
      </w:r>
      <w:r w:rsidRPr="005A2F81">
        <w:rPr>
          <w:rtl/>
        </w:rPr>
        <w:t>כל אחד קורא אותם ושומע עליהם,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תשובות.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הבטחות לפני בחירות </w:t>
      </w:r>
      <w:r w:rsidR="005A3E84">
        <w:rPr>
          <w:rtl/>
        </w:rPr>
        <w:t>–</w:t>
      </w:r>
      <w:r w:rsidRPr="005A2F81">
        <w:rPr>
          <w:rtl/>
        </w:rPr>
        <w:t xml:space="preserve"> זה לא מספיק, ואגב, גם הבטחות מייד אחרי</w:t>
      </w:r>
      <w:r w:rsidR="005A3E84">
        <w:rPr>
          <w:rtl/>
        </w:rPr>
        <w:t xml:space="preserve"> </w:t>
      </w:r>
      <w:r w:rsidRPr="005A2F81">
        <w:rPr>
          <w:rtl/>
        </w:rPr>
        <w:t>בחירות זה לא מספיק, אדוני היושב</w:t>
      </w:r>
      <w:r w:rsidR="005A3E84">
        <w:rPr>
          <w:rtl/>
        </w:rPr>
        <w:t>-</w:t>
      </w:r>
      <w:r w:rsidRPr="005A2F81">
        <w:rPr>
          <w:rtl/>
        </w:rPr>
        <w:t>ראש. צריך לעשות מעשים, צריך להציג תוכנית, צריך</w:t>
      </w:r>
      <w:r w:rsidR="005A3E84">
        <w:rPr>
          <w:rtl/>
        </w:rPr>
        <w:t xml:space="preserve"> </w:t>
      </w:r>
      <w:r w:rsidRPr="005A2F81">
        <w:rPr>
          <w:rtl/>
        </w:rPr>
        <w:t>להראות</w:t>
      </w:r>
      <w:r w:rsidR="005A3E84">
        <w:rPr>
          <w:rtl/>
        </w:rPr>
        <w:t xml:space="preserve"> </w:t>
      </w:r>
      <w:r w:rsidRPr="005A2F81">
        <w:rPr>
          <w:rtl/>
        </w:rPr>
        <w:t>שיש איזו קרן אור בסופה של המנהרה האפלה.</w:t>
      </w:r>
      <w:r w:rsidR="005A3E84">
        <w:rPr>
          <w:rtl/>
        </w:rPr>
        <w:t xml:space="preserve"> </w:t>
      </w:r>
      <w:r w:rsidRPr="005A2F81">
        <w:rPr>
          <w:rtl/>
        </w:rPr>
        <w:t>שום דבר מהדברים האלה לא נעשה,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ובצדק אמרו כבר לפני, שכנראה ראש שהממשלה נהנה יותר להתחכך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איפה חברי סיעתך? איפה שינוי?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 xml:space="preserve">– – </w:t>
      </w:r>
      <w:r w:rsidR="005A2F81" w:rsidRPr="005A2F81">
        <w:rPr>
          <w:rtl/>
        </w:rPr>
        <w:t>בחברתם</w:t>
      </w:r>
      <w:r>
        <w:rPr>
          <w:rtl/>
        </w:rPr>
        <w:t xml:space="preserve"> </w:t>
      </w:r>
      <w:r w:rsidR="005A2F81" w:rsidRPr="005A2F81">
        <w:rPr>
          <w:rtl/>
        </w:rPr>
        <w:t>של שרים ושועים ברחבי תבל. יכול להיות שהאווירה שם בפריס טובה</w:t>
      </w:r>
      <w:r>
        <w:rPr>
          <w:rtl/>
        </w:rPr>
        <w:t xml:space="preserve"> </w:t>
      </w:r>
      <w:r w:rsidR="005A2F81" w:rsidRPr="005A2F81">
        <w:rPr>
          <w:rtl/>
        </w:rPr>
        <w:t>יותר</w:t>
      </w:r>
      <w:r>
        <w:rPr>
          <w:rtl/>
        </w:rPr>
        <w:t xml:space="preserve"> </w:t>
      </w:r>
      <w:r w:rsidR="005A2F81" w:rsidRPr="005A2F81">
        <w:rPr>
          <w:rtl/>
        </w:rPr>
        <w:t>מאשר</w:t>
      </w:r>
      <w:r>
        <w:rPr>
          <w:rtl/>
        </w:rPr>
        <w:t xml:space="preserve"> </w:t>
      </w:r>
      <w:r w:rsidR="005A2F81" w:rsidRPr="005A2F81">
        <w:rPr>
          <w:rtl/>
        </w:rPr>
        <w:t>האווירה בפרוזדור בית</w:t>
      </w:r>
      <w:r>
        <w:rPr>
          <w:rtl/>
        </w:rPr>
        <w:t>-</w:t>
      </w:r>
      <w:r w:rsidR="005A2F81" w:rsidRPr="005A2F81">
        <w:rPr>
          <w:rtl/>
        </w:rPr>
        <w:t>החולים בנהרייה. אולי הטעם של השמפניה והקוויאר</w:t>
      </w:r>
      <w:r>
        <w:rPr>
          <w:rtl/>
        </w:rPr>
        <w:t xml:space="preserve"> </w:t>
      </w:r>
      <w:r w:rsidR="005A2F81" w:rsidRPr="005A2F81">
        <w:rPr>
          <w:rtl/>
        </w:rPr>
        <w:t>בבית הלבן הרבה יותר טוב ונעים מהמראות ומהתחושות כשאתה פותח מקרר ריק באופקים או</w:t>
      </w:r>
      <w:r>
        <w:rPr>
          <w:rtl/>
        </w:rPr>
        <w:t xml:space="preserve"> </w:t>
      </w:r>
      <w:r w:rsidR="005A2F81" w:rsidRPr="005A2F81">
        <w:rPr>
          <w:rtl/>
        </w:rPr>
        <w:t>בהרצלייה.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ראש הממשלה אמר שהוא יהיה ראש הממשלה של כו</w:t>
      </w:r>
      <w:r w:rsidR="005A3E84">
        <w:rPr>
          <w:rtl/>
        </w:rPr>
        <w:t>-</w:t>
      </w:r>
      <w:r w:rsidRPr="005A2F81">
        <w:rPr>
          <w:rtl/>
        </w:rPr>
        <w:t>לנו. חלף פרק</w:t>
      </w:r>
      <w:r w:rsidR="005A3E84">
        <w:rPr>
          <w:rtl/>
        </w:rPr>
        <w:t xml:space="preserve"> </w:t>
      </w:r>
      <w:r w:rsidRPr="005A2F81">
        <w:rPr>
          <w:rtl/>
        </w:rPr>
        <w:t>זמן.</w:t>
      </w:r>
      <w:r w:rsidR="005A3E84">
        <w:rPr>
          <w:rtl/>
        </w:rPr>
        <w:t xml:space="preserve"> </w:t>
      </w:r>
      <w:r w:rsidRPr="005A2F81">
        <w:rPr>
          <w:rtl/>
        </w:rPr>
        <w:t>אפשר כבר לקבוע: הוא לא ראש הממשלה של החולים והוא לא ראש הממשלה של הנכים</w:t>
      </w:r>
      <w:r w:rsidR="005A3E84">
        <w:rPr>
          <w:rtl/>
        </w:rPr>
        <w:t xml:space="preserve"> </w:t>
      </w:r>
      <w:r w:rsidRPr="005A2F81">
        <w:rPr>
          <w:rtl/>
        </w:rPr>
        <w:t>והוא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ראש הממשלה של אנשי הגולן והוא לא ראש הממשלה של המתיישבים והוא לא ראש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הפנסיונרים.</w:t>
      </w:r>
      <w:r w:rsidR="005A3E84">
        <w:rPr>
          <w:rtl/>
        </w:rPr>
        <w:t xml:space="preserve"> </w:t>
      </w:r>
      <w:r w:rsidRPr="005A2F81">
        <w:rPr>
          <w:rtl/>
        </w:rPr>
        <w:t>בעצם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לא ראש הממשלה של אף אחד, וזה המכנה המשותף</w:t>
      </w:r>
      <w:r w:rsidR="005A3E84">
        <w:rPr>
          <w:rtl/>
        </w:rPr>
        <w:t xml:space="preserve"> </w:t>
      </w:r>
      <w:r w:rsidRPr="005A2F81">
        <w:rPr>
          <w:rtl/>
        </w:rPr>
        <w:t>היחיד</w:t>
      </w:r>
      <w:r w:rsidR="005A3E84">
        <w:rPr>
          <w:rtl/>
        </w:rPr>
        <w:t xml:space="preserve"> </w:t>
      </w:r>
      <w:r w:rsidRPr="005A2F81">
        <w:rPr>
          <w:rtl/>
        </w:rPr>
        <w:t>שנותר</w:t>
      </w:r>
      <w:r w:rsidR="005A3E84">
        <w:rPr>
          <w:rtl/>
        </w:rPr>
        <w:t xml:space="preserve"> </w:t>
      </w:r>
      <w:r w:rsidRPr="005A2F81">
        <w:rPr>
          <w:rtl/>
        </w:rPr>
        <w:t>לכולנו:</w:t>
      </w:r>
      <w:r w:rsidR="005A3E84">
        <w:rPr>
          <w:rtl/>
        </w:rPr>
        <w:t xml:space="preserve"> </w:t>
      </w:r>
      <w:r w:rsidRPr="005A2F81">
        <w:rPr>
          <w:rtl/>
        </w:rPr>
        <w:t>ראש הממשלה לא מייצג אף אחד מאתנו, וחבל, חבל מאוד, ואני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את הדברים בכאב אמיתי, לא רק במסגרת התנצחות פוליטית. חבל שדיון כזה מתקיים</w:t>
      </w:r>
      <w:r w:rsidR="005A3E84">
        <w:rPr>
          <w:rtl/>
        </w:rPr>
        <w:t xml:space="preserve"> </w:t>
      </w:r>
      <w:r w:rsidRPr="005A2F81">
        <w:rPr>
          <w:rtl/>
        </w:rPr>
        <w:t>כשכל</w:t>
      </w:r>
      <w:r w:rsidR="005A3E84">
        <w:rPr>
          <w:rtl/>
        </w:rPr>
        <w:t xml:space="preserve"> </w:t>
      </w:r>
      <w:r w:rsidRPr="005A2F81">
        <w:rPr>
          <w:rtl/>
        </w:rPr>
        <w:t>השולחן</w:t>
      </w:r>
      <w:r w:rsidR="005A3E84">
        <w:rPr>
          <w:rtl/>
        </w:rPr>
        <w:t xml:space="preserve"> </w:t>
      </w:r>
      <w:r w:rsidRPr="005A2F81">
        <w:rPr>
          <w:rtl/>
        </w:rPr>
        <w:t>הגדול הזה לפנינו, שולחן הממשלה, ריק, ואין בו אדם אחד שבא לכבד את</w:t>
      </w:r>
      <w:r w:rsidR="005A3E84">
        <w:rPr>
          <w:rtl/>
        </w:rPr>
        <w:t xml:space="preserve"> </w:t>
      </w:r>
      <w:r w:rsidRPr="005A2F81">
        <w:rPr>
          <w:rtl/>
        </w:rPr>
        <w:t>האנשים שנמצאים במצוקה ולומר להם ולו מלה אחת.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</w:t>
      </w:r>
      <w:r w:rsidR="005A3E84">
        <w:rPr>
          <w:rtl/>
        </w:rPr>
        <w:t xml:space="preserve"> </w:t>
      </w:r>
      <w:r w:rsidRPr="005A2F81">
        <w:rPr>
          <w:rtl/>
        </w:rPr>
        <w:t>לחבר הכנסת אליעזר זנדברג.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חבר הכנסת אבשלום וילן, ואחריו </w:t>
      </w:r>
      <w:r w:rsidR="005A3E84">
        <w:rPr>
          <w:rtl/>
        </w:rPr>
        <w:t>–</w:t>
      </w:r>
      <w:r w:rsidRPr="005A2F81">
        <w:rPr>
          <w:rtl/>
        </w:rPr>
        <w:t xml:space="preserve"> חבר</w:t>
      </w:r>
      <w:r w:rsidR="005A3E84">
        <w:rPr>
          <w:rtl/>
        </w:rPr>
        <w:t xml:space="preserve"> </w:t>
      </w:r>
      <w:r w:rsidRPr="005A2F81">
        <w:rPr>
          <w:rtl/>
        </w:rPr>
        <w:t>הכנסת יעקב ליצמן.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מודי, איפה חברי סיעתך?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ישראל כץ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עכשיו תשמעו מה זו אופוזיציה.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כנסת</w:t>
      </w:r>
      <w:r w:rsidR="005A3E84">
        <w:rPr>
          <w:rtl/>
        </w:rPr>
        <w:t xml:space="preserve"> </w:t>
      </w:r>
      <w:r w:rsidRPr="005A2F81">
        <w:rPr>
          <w:rtl/>
        </w:rPr>
        <w:t>נכבדה, בראשית דברי אני רוצה להעיר לגבי מה שאמר פה</w:t>
      </w:r>
      <w:r w:rsidR="005A3E84">
        <w:rPr>
          <w:rtl/>
        </w:rPr>
        <w:t xml:space="preserve"> </w:t>
      </w:r>
      <w:r w:rsidRPr="005A2F81">
        <w:rPr>
          <w:rtl/>
        </w:rPr>
        <w:t>קודמי,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זנדברג </w:t>
      </w:r>
      <w:r w:rsidR="005A3E84">
        <w:rPr>
          <w:rtl/>
        </w:rPr>
        <w:t>–</w:t>
      </w:r>
      <w:r w:rsidRPr="005A2F81">
        <w:rPr>
          <w:rtl/>
        </w:rPr>
        <w:t xml:space="preserve"> כנראה, אין גבול לצביעות. הרי חבר הכנסת זנדברג תמך</w:t>
      </w:r>
      <w:r w:rsidR="005A3E84">
        <w:rPr>
          <w:rtl/>
        </w:rPr>
        <w:t xml:space="preserve"> </w:t>
      </w:r>
      <w:r w:rsidRPr="005A2F81">
        <w:rPr>
          <w:rtl/>
        </w:rPr>
        <w:t>בממשלה,</w:t>
      </w:r>
      <w:r w:rsidR="005A3E84">
        <w:rPr>
          <w:rtl/>
        </w:rPr>
        <w:t xml:space="preserve"> </w:t>
      </w:r>
      <w:r w:rsidRPr="005A2F81">
        <w:rPr>
          <w:rtl/>
        </w:rPr>
        <w:t>שבגדול</w:t>
      </w:r>
      <w:r w:rsidR="005A3E84">
        <w:rPr>
          <w:rtl/>
        </w:rPr>
        <w:t xml:space="preserve"> </w:t>
      </w:r>
      <w:r w:rsidRPr="005A2F81">
        <w:rPr>
          <w:rtl/>
        </w:rPr>
        <w:t>הפסידה את הבחירות האחרונות לא בגלל תהליך השלום, אלא בגלל חוסר</w:t>
      </w:r>
      <w:r w:rsidR="005A3E84">
        <w:rPr>
          <w:rtl/>
        </w:rPr>
        <w:t xml:space="preserve"> </w:t>
      </w:r>
      <w:r w:rsidRPr="005A2F81">
        <w:rPr>
          <w:rtl/>
        </w:rPr>
        <w:t>הרגישות</w:t>
      </w:r>
      <w:r w:rsidR="005A3E84">
        <w:rPr>
          <w:rtl/>
        </w:rPr>
        <w:t xml:space="preserve"> </w:t>
      </w:r>
      <w:r w:rsidRPr="005A2F81">
        <w:rPr>
          <w:rtl/>
        </w:rPr>
        <w:t>החברתית.</w:t>
      </w:r>
      <w:r w:rsidR="005A3E84">
        <w:rPr>
          <w:rtl/>
        </w:rPr>
        <w:t xml:space="preserve"> </w:t>
      </w:r>
      <w:r w:rsidRPr="005A2F81">
        <w:rPr>
          <w:rtl/>
        </w:rPr>
        <w:t>ולבוא פה היום ולזרוק על ראש הממשלה, בסגנון הזה, עם הקוויאר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ודברי ההבל, כאשר ראש הממשלה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אולי תסתכל פעם אחת קדימה? עזוב את האחורה, תסתכל קדימה.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תתקוף</w:t>
      </w:r>
      <w:r w:rsidR="005A3E84">
        <w:rPr>
          <w:rtl/>
        </w:rPr>
        <w:t xml:space="preserve"> </w:t>
      </w:r>
      <w:r w:rsidRPr="005A2F81">
        <w:rPr>
          <w:rtl/>
        </w:rPr>
        <w:t>אותו</w:t>
      </w:r>
      <w:r w:rsidR="005A3E84">
        <w:rPr>
          <w:rtl/>
        </w:rPr>
        <w:t xml:space="preserve"> </w:t>
      </w:r>
      <w:r w:rsidRPr="005A2F81">
        <w:rPr>
          <w:rtl/>
        </w:rPr>
        <w:t>פוליטית, זה לגיטימי. תגיד שאתה כאיש ימין קיצוני אינך מקבל את</w:t>
      </w:r>
      <w:r w:rsidR="005A3E84">
        <w:rPr>
          <w:rtl/>
        </w:rPr>
        <w:t xml:space="preserve"> </w:t>
      </w:r>
      <w:r w:rsidRPr="005A2F81">
        <w:rPr>
          <w:rtl/>
        </w:rPr>
        <w:t>דרכו</w:t>
      </w:r>
      <w:r w:rsidR="005A3E84">
        <w:rPr>
          <w:rtl/>
        </w:rPr>
        <w:t xml:space="preserve"> </w:t>
      </w:r>
      <w:r w:rsidRPr="005A2F81">
        <w:rPr>
          <w:rtl/>
        </w:rPr>
        <w:t>המדינית</w:t>
      </w:r>
      <w:r w:rsidR="005A3E84">
        <w:rPr>
          <w:rtl/>
        </w:rPr>
        <w:t xml:space="preserve"> –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לגיטימי. אבל לדבר על קוויאר, וברמה הזאת, כאשר ראש הממשלה</w:t>
      </w:r>
      <w:r w:rsidR="005A3E84">
        <w:rPr>
          <w:rtl/>
        </w:rPr>
        <w:t xml:space="preserve"> </w:t>
      </w:r>
      <w:r w:rsidRPr="005A2F81">
        <w:rPr>
          <w:rtl/>
        </w:rPr>
        <w:t>עסוק במשא</w:t>
      </w:r>
      <w:r w:rsidR="005A3E84">
        <w:rPr>
          <w:rtl/>
        </w:rPr>
        <w:t>-</w:t>
      </w:r>
      <w:r w:rsidRPr="005A2F81">
        <w:rPr>
          <w:rtl/>
        </w:rPr>
        <w:t xml:space="preserve">ומתן מדיני </w:t>
      </w:r>
      <w:r w:rsidR="005A3E84">
        <w:rPr>
          <w:rtl/>
        </w:rPr>
        <w:t>–</w:t>
      </w:r>
      <w:r w:rsidRPr="005A2F81">
        <w:rPr>
          <w:rtl/>
        </w:rPr>
        <w:t xml:space="preserve"> אין גבול לציניות, הצביעות חוגגת.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אז מה התוכנית שלכם?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לעשות?</w:t>
      </w:r>
      <w:r w:rsidR="005A3E84">
        <w:rPr>
          <w:rtl/>
        </w:rPr>
        <w:t xml:space="preserve"> </w:t>
      </w:r>
      <w:r w:rsidRPr="005A2F81">
        <w:rPr>
          <w:rtl/>
        </w:rPr>
        <w:t>מודי</w:t>
      </w:r>
      <w:r w:rsidR="005A3E84">
        <w:rPr>
          <w:rtl/>
        </w:rPr>
        <w:t xml:space="preserve"> </w:t>
      </w:r>
      <w:r w:rsidRPr="005A2F81">
        <w:rPr>
          <w:rtl/>
        </w:rPr>
        <w:t>זנדברג,</w:t>
      </w:r>
      <w:r w:rsidR="005A3E84">
        <w:rPr>
          <w:rtl/>
        </w:rPr>
        <w:t xml:space="preserve"> </w:t>
      </w:r>
      <w:r w:rsidRPr="005A2F81">
        <w:rPr>
          <w:rtl/>
        </w:rPr>
        <w:t>כבר</w:t>
      </w:r>
      <w:r w:rsidR="005A3E84">
        <w:rPr>
          <w:rtl/>
        </w:rPr>
        <w:t xml:space="preserve"> </w:t>
      </w:r>
      <w:r w:rsidRPr="005A2F81">
        <w:rPr>
          <w:rtl/>
        </w:rPr>
        <w:t>עברת</w:t>
      </w:r>
      <w:r w:rsidR="005A3E84">
        <w:rPr>
          <w:rtl/>
        </w:rPr>
        <w:t xml:space="preserve"> </w:t>
      </w:r>
      <w:r w:rsidRPr="005A2F81">
        <w:rPr>
          <w:rtl/>
        </w:rPr>
        <w:t>את כל הקשת הפוליטית. אולי הגיע הזמן</w:t>
      </w:r>
      <w:r w:rsidR="005A3E84">
        <w:rPr>
          <w:rtl/>
        </w:rPr>
        <w:t xml:space="preserve"> </w:t>
      </w:r>
      <w:r w:rsidRPr="005A2F81">
        <w:rPr>
          <w:rtl/>
        </w:rPr>
        <w:t>שתעמוד פעם בפני עצמך ותעשה את חשבון הנפש?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דעותי נותרו אותן דעות, אבל איפה הממשלה שלך? דבר לעניין. איפה הממשלה?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זנדברג, נא לא להפריע.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לעצם העניין, מעגל העוני זה לא רק אבטלה. זה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כנעאן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אבל,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וילן, עם כל הכבוד, התשובה שלך לא פוטרת אותך מכך שהממשלה</w:t>
      </w:r>
      <w:r w:rsidR="005A3E84">
        <w:rPr>
          <w:rtl/>
        </w:rPr>
        <w:t xml:space="preserve"> </w:t>
      </w:r>
      <w:r w:rsidRPr="005A2F81">
        <w:rPr>
          <w:rtl/>
        </w:rPr>
        <w:t>צריכה להיות נוכחת.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מסכים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לגמרי, אבל יש הבדל בין טיעון ענייני, לגיטימי, שהוא נכון </w:t>
      </w:r>
      <w:r w:rsidR="005A3E84">
        <w:rPr>
          <w:rtl/>
        </w:rPr>
        <w:t>–</w:t>
      </w:r>
      <w:r w:rsidRPr="005A2F81">
        <w:rPr>
          <w:rtl/>
        </w:rPr>
        <w:t xml:space="preserve"> וזה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באמת לא בסדר </w:t>
      </w:r>
      <w:r w:rsidR="005A3E84">
        <w:rPr>
          <w:rtl/>
        </w:rPr>
        <w:t>–</w:t>
      </w:r>
      <w:r w:rsidRPr="005A2F81">
        <w:rPr>
          <w:rtl/>
        </w:rPr>
        <w:t xml:space="preserve"> לבין כל ניסיון ההכפשה.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נקרא</w:t>
      </w:r>
      <w:r w:rsidR="005A3E84">
        <w:rPr>
          <w:rtl/>
        </w:rPr>
        <w:t xml:space="preserve"> </w:t>
      </w:r>
      <w:r w:rsidRPr="005A2F81">
        <w:rPr>
          <w:rtl/>
        </w:rPr>
        <w:t>לשר</w:t>
      </w:r>
      <w:r w:rsidR="005A3E84">
        <w:rPr>
          <w:rtl/>
        </w:rPr>
        <w:t xml:space="preserve"> </w:t>
      </w:r>
      <w:r w:rsidRPr="005A2F81">
        <w:rPr>
          <w:rtl/>
        </w:rPr>
        <w:t>התורן,</w:t>
      </w:r>
      <w:r w:rsidR="005A3E84">
        <w:rPr>
          <w:rtl/>
        </w:rPr>
        <w:t xml:space="preserve"> </w:t>
      </w:r>
      <w:r w:rsidRPr="005A2F81">
        <w:rPr>
          <w:rtl/>
        </w:rPr>
        <w:t>ואני מבקש מחבר הכנסת וילן להמשיך, ונא לא להפריע</w:t>
      </w:r>
      <w:r w:rsidR="005A3E84">
        <w:rPr>
          <w:rtl/>
        </w:rPr>
        <w:t xml:space="preserve"> </w:t>
      </w:r>
      <w:r w:rsidRPr="005A2F81">
        <w:rPr>
          <w:rtl/>
        </w:rPr>
        <w:t>לו.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מוחמד כנעאן (הרשימה הערבית המאוחדת):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זה לא עניין של שר תורן, זה עניין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 הבנו את הנקודה.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תראו, מעגל העוני והנתונים שהתפרסמו הם בעיה כאובה, שבעצם פוגעת בחברה כולה.</w:t>
      </w:r>
      <w:r w:rsidR="005A3E84">
        <w:rPr>
          <w:rtl/>
        </w:rPr>
        <w:t xml:space="preserve"> </w:t>
      </w:r>
      <w:r w:rsidRPr="005A2F81">
        <w:rPr>
          <w:rtl/>
        </w:rPr>
        <w:t>עוני</w:t>
      </w:r>
      <w:r w:rsidR="005A3E84">
        <w:rPr>
          <w:rtl/>
        </w:rPr>
        <w:t xml:space="preserve"> </w:t>
      </w:r>
      <w:r w:rsidRPr="005A2F81">
        <w:rPr>
          <w:rtl/>
        </w:rPr>
        <w:t>זה לא רק פשיעה, זה לא רק סמים, זה לא רק ילדים ברחוב; עוני זה תרבות שלמה.</w:t>
      </w:r>
      <w:r w:rsidR="005A3E84">
        <w:rPr>
          <w:rtl/>
        </w:rPr>
        <w:t xml:space="preserve"> </w:t>
      </w:r>
      <w:r w:rsidRPr="005A2F81">
        <w:rPr>
          <w:rtl/>
        </w:rPr>
        <w:t>והבעיה</w:t>
      </w:r>
      <w:r w:rsidR="005A3E84">
        <w:rPr>
          <w:rtl/>
        </w:rPr>
        <w:t xml:space="preserve"> </w:t>
      </w:r>
      <w:r w:rsidRPr="005A2F81">
        <w:rPr>
          <w:rtl/>
        </w:rPr>
        <w:t>הראשונה, אם רוצים להתמודד אתה, עוברת בראש ובראשונה דרך ההשכלה, ולצערי,</w:t>
      </w:r>
      <w:r w:rsidR="005A3E84">
        <w:rPr>
          <w:rtl/>
        </w:rPr>
        <w:t xml:space="preserve"> </w:t>
      </w:r>
      <w:r w:rsidRPr="005A2F81">
        <w:rPr>
          <w:rtl/>
        </w:rPr>
        <w:t>כולנו</w:t>
      </w:r>
      <w:r w:rsidR="005A3E84">
        <w:rPr>
          <w:rtl/>
        </w:rPr>
        <w:t xml:space="preserve"> </w:t>
      </w:r>
      <w:r w:rsidRPr="005A2F81">
        <w:rPr>
          <w:rtl/>
        </w:rPr>
        <w:t>משלמים</w:t>
      </w:r>
      <w:r w:rsidR="005A3E84">
        <w:rPr>
          <w:rtl/>
        </w:rPr>
        <w:t xml:space="preserve"> </w:t>
      </w:r>
      <w:r w:rsidRPr="005A2F81">
        <w:rPr>
          <w:rtl/>
        </w:rPr>
        <w:t>מס</w:t>
      </w:r>
      <w:r w:rsidR="005A3E84">
        <w:rPr>
          <w:rtl/>
        </w:rPr>
        <w:t xml:space="preserve"> </w:t>
      </w:r>
      <w:r w:rsidRPr="005A2F81">
        <w:rPr>
          <w:rtl/>
        </w:rPr>
        <w:t>שפתיים. אם באמת אנחנו רוצים לטפל בנושא העוני, אנחנו חייבים,</w:t>
      </w:r>
      <w:r w:rsidR="005A3E84">
        <w:rPr>
          <w:rtl/>
        </w:rPr>
        <w:t xml:space="preserve"> </w:t>
      </w:r>
      <w:r w:rsidRPr="005A2F81">
        <w:rPr>
          <w:rtl/>
        </w:rPr>
        <w:t>כמדינה וכחברה, להשקיע קודם כול בהשכלה. זה המפתח לסגירת הפערים.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הרי</w:t>
      </w:r>
      <w:r w:rsidR="005A3E84">
        <w:rPr>
          <w:rtl/>
        </w:rPr>
        <w:t xml:space="preserve"> </w:t>
      </w:r>
      <w:r w:rsidRPr="005A2F81">
        <w:rPr>
          <w:rtl/>
        </w:rPr>
        <w:t>תראו מה קורה פה. קורה פה דבר נורא. ב</w:t>
      </w:r>
      <w:r w:rsidR="005A3E84">
        <w:rPr>
          <w:rtl/>
        </w:rPr>
        <w:t>-</w:t>
      </w:r>
      <w:r w:rsidRPr="005A2F81">
        <w:rPr>
          <w:rtl/>
        </w:rPr>
        <w:t>1948 היינו המדינה המתקדמת ביותר</w:t>
      </w:r>
      <w:r w:rsidR="005A3E84">
        <w:rPr>
          <w:rtl/>
        </w:rPr>
        <w:t xml:space="preserve"> </w:t>
      </w:r>
      <w:r w:rsidRPr="005A2F81">
        <w:rPr>
          <w:rtl/>
        </w:rPr>
        <w:t>בעולם</w:t>
      </w:r>
      <w:r w:rsidR="005A3E84">
        <w:rPr>
          <w:rtl/>
        </w:rPr>
        <w:t xml:space="preserve"> </w:t>
      </w:r>
      <w:r w:rsidRPr="005A2F81">
        <w:rPr>
          <w:rtl/>
        </w:rPr>
        <w:t>המערבי מבחינת האי</w:t>
      </w:r>
      <w:r w:rsidR="005A3E84">
        <w:rPr>
          <w:rtl/>
        </w:rPr>
        <w:t>-</w:t>
      </w:r>
      <w:r w:rsidRPr="005A2F81">
        <w:rPr>
          <w:rtl/>
        </w:rPr>
        <w:t>שוויון. גם ב</w:t>
      </w:r>
      <w:r w:rsidR="005A3E84">
        <w:rPr>
          <w:rtl/>
        </w:rPr>
        <w:t>-</w:t>
      </w:r>
      <w:r w:rsidRPr="005A2F81">
        <w:rPr>
          <w:rtl/>
        </w:rPr>
        <w:t>1973, גם לאחר המשבר הכלכלי הגדול, בעקבות</w:t>
      </w:r>
      <w:r w:rsidR="005A3E84">
        <w:rPr>
          <w:rtl/>
        </w:rPr>
        <w:t xml:space="preserve"> </w:t>
      </w:r>
      <w:r w:rsidRPr="005A2F81">
        <w:rPr>
          <w:rtl/>
        </w:rPr>
        <w:t>מלחמת</w:t>
      </w:r>
      <w:r w:rsidR="005A3E84">
        <w:rPr>
          <w:rtl/>
        </w:rPr>
        <w:t xml:space="preserve"> </w:t>
      </w:r>
      <w:r w:rsidRPr="005A2F81">
        <w:rPr>
          <w:rtl/>
        </w:rPr>
        <w:t>יום</w:t>
      </w:r>
      <w:r w:rsidR="005A3E84">
        <w:rPr>
          <w:rtl/>
        </w:rPr>
        <w:t xml:space="preserve"> </w:t>
      </w:r>
      <w:r w:rsidRPr="005A2F81">
        <w:rPr>
          <w:rtl/>
        </w:rPr>
        <w:t>הכיפורים,</w:t>
      </w:r>
      <w:r w:rsidR="005A3E84">
        <w:rPr>
          <w:rtl/>
        </w:rPr>
        <w:t xml:space="preserve"> </w:t>
      </w:r>
      <w:r w:rsidRPr="005A2F81">
        <w:rPr>
          <w:rtl/>
        </w:rPr>
        <w:t>עדיין</w:t>
      </w:r>
      <w:r w:rsidR="005A3E84">
        <w:rPr>
          <w:rtl/>
        </w:rPr>
        <w:t xml:space="preserve"> </w:t>
      </w:r>
      <w:r w:rsidRPr="005A2F81">
        <w:rPr>
          <w:rtl/>
        </w:rPr>
        <w:t>היינו</w:t>
      </w:r>
      <w:r w:rsidR="005A3E84">
        <w:rPr>
          <w:rtl/>
        </w:rPr>
        <w:t xml:space="preserve"> </w:t>
      </w:r>
      <w:r w:rsidRPr="005A2F81">
        <w:rPr>
          <w:rtl/>
        </w:rPr>
        <w:t>מדינה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רמת</w:t>
      </w:r>
      <w:r w:rsidR="005A3E84">
        <w:rPr>
          <w:rtl/>
        </w:rPr>
        <w:t xml:space="preserve"> </w:t>
      </w: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שוויון</w:t>
      </w:r>
      <w:r w:rsidR="005A3E84">
        <w:rPr>
          <w:rtl/>
        </w:rPr>
        <w:t xml:space="preserve"> </w:t>
      </w:r>
      <w:r w:rsidRPr="005A2F81">
        <w:rPr>
          <w:rtl/>
        </w:rPr>
        <w:t>נמוכה</w:t>
      </w:r>
      <w:r w:rsidR="005A3E84">
        <w:rPr>
          <w:rtl/>
        </w:rPr>
        <w:t xml:space="preserve"> </w:t>
      </w:r>
      <w:r w:rsidRPr="005A2F81">
        <w:rPr>
          <w:rtl/>
        </w:rPr>
        <w:t>יחסית</w:t>
      </w:r>
      <w:r w:rsidR="005A3E84">
        <w:rPr>
          <w:rtl/>
        </w:rPr>
        <w:t xml:space="preserve"> </w:t>
      </w:r>
      <w:r w:rsidRPr="005A2F81">
        <w:rPr>
          <w:rtl/>
        </w:rPr>
        <w:t>למערב</w:t>
      </w:r>
      <w:r w:rsidR="005A3E84">
        <w:rPr>
          <w:rtl/>
        </w:rPr>
        <w:t>-</w:t>
      </w:r>
      <w:r w:rsidRPr="005A2F81">
        <w:rPr>
          <w:rtl/>
        </w:rPr>
        <w:t>אירופה</w:t>
      </w:r>
      <w:r w:rsidR="005A3E84">
        <w:rPr>
          <w:rtl/>
        </w:rPr>
        <w:t xml:space="preserve"> </w:t>
      </w:r>
      <w:r w:rsidRPr="005A2F81">
        <w:rPr>
          <w:rtl/>
        </w:rPr>
        <w:t>ולארצות</w:t>
      </w:r>
      <w:r w:rsidR="005A3E84">
        <w:rPr>
          <w:rtl/>
        </w:rPr>
        <w:t>-</w:t>
      </w:r>
      <w:r w:rsidRPr="005A2F81">
        <w:rPr>
          <w:rtl/>
        </w:rPr>
        <w:t>הברית.</w:t>
      </w:r>
      <w:r w:rsidR="005A3E84">
        <w:rPr>
          <w:rtl/>
        </w:rPr>
        <w:t xml:space="preserve"> </w:t>
      </w:r>
      <w:r w:rsidRPr="005A2F81">
        <w:rPr>
          <w:rtl/>
        </w:rPr>
        <w:t>לפי</w:t>
      </w:r>
      <w:r w:rsidR="005A3E84">
        <w:rPr>
          <w:rtl/>
        </w:rPr>
        <w:t xml:space="preserve"> </w:t>
      </w:r>
      <w:r w:rsidRPr="005A2F81">
        <w:rPr>
          <w:rtl/>
        </w:rPr>
        <w:t>הנתונים שהתפרסמו הבוקר, הפערים בין העשירון</w:t>
      </w:r>
      <w:r w:rsidR="005A3E84">
        <w:rPr>
          <w:rtl/>
        </w:rPr>
        <w:t xml:space="preserve"> </w:t>
      </w:r>
      <w:r w:rsidRPr="005A2F81">
        <w:rPr>
          <w:rtl/>
        </w:rPr>
        <w:t>הראשון לעליון הם היום פי</w:t>
      </w:r>
      <w:r w:rsidR="005A3E84">
        <w:rPr>
          <w:rtl/>
        </w:rPr>
        <w:t>-</w:t>
      </w:r>
      <w:r w:rsidRPr="005A2F81">
        <w:rPr>
          <w:rtl/>
        </w:rPr>
        <w:t>12.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רחבעם זאבי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 השניים מהסוף.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C05B48">
      <w:pPr>
        <w:rPr>
          <w:rtl/>
        </w:rPr>
      </w:pP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השניים</w:t>
      </w:r>
      <w:r w:rsidR="005A3E84">
        <w:rPr>
          <w:rtl/>
        </w:rPr>
        <w:t xml:space="preserve"> </w:t>
      </w:r>
      <w:r w:rsidRPr="005A2F81">
        <w:rPr>
          <w:rtl/>
        </w:rPr>
        <w:t>מהסוף,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נכון,</w:t>
      </w:r>
      <w:r w:rsidR="005A3E84">
        <w:rPr>
          <w:rtl/>
        </w:rPr>
        <w:t xml:space="preserve"> </w:t>
      </w:r>
      <w:r w:rsidRPr="005A2F81">
        <w:rPr>
          <w:rtl/>
        </w:rPr>
        <w:t xml:space="preserve">כאשר העשירון התחתון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 w:rsidRPr="005A2F81">
        <w:rPr>
          <w:rtl/>
        </w:rPr>
        <w:t>10</w:t>
      </w:r>
      <w:r w:rsidR="005A3E84">
        <w:rPr>
          <w:rtl/>
        </w:rPr>
        <w:t>%</w:t>
      </w:r>
      <w:r w:rsidRPr="005A2F81">
        <w:rPr>
          <w:rtl/>
        </w:rPr>
        <w:t xml:space="preserve"> מהאוכלוסייה </w:t>
      </w:r>
      <w:r w:rsidR="005A3E84">
        <w:rPr>
          <w:rtl/>
        </w:rPr>
        <w:t xml:space="preserve">– </w:t>
      </w:r>
      <w:r w:rsidRPr="005A2F81">
        <w:rPr>
          <w:rtl/>
        </w:rPr>
        <w:t xml:space="preserve">מקבל </w:t>
      </w:r>
      <w:r w:rsidR="005A3E84" w:rsidRPr="005A2F81">
        <w:rPr>
          <w:rtl/>
        </w:rPr>
        <w:t>2</w:t>
      </w:r>
      <w:r w:rsidRPr="005A2F81">
        <w:rPr>
          <w:rtl/>
        </w:rPr>
        <w:t>.4</w:t>
      </w:r>
      <w:r w:rsidR="00C05B48">
        <w:rPr>
          <w:rFonts w:hint="cs"/>
          <w:rtl/>
        </w:rPr>
        <w:t>%</w:t>
      </w:r>
      <w:r w:rsidRPr="005A2F81">
        <w:rPr>
          <w:rtl/>
        </w:rPr>
        <w:t xml:space="preserve"> מההכנסות, בעוד ה</w:t>
      </w:r>
      <w:r w:rsidR="005A3E84">
        <w:rPr>
          <w:rtl/>
        </w:rPr>
        <w:t>-</w:t>
      </w:r>
      <w:r w:rsidR="005A3E84" w:rsidRPr="005A2F81">
        <w:rPr>
          <w:rtl/>
        </w:rPr>
        <w:t>10</w:t>
      </w:r>
      <w:r w:rsidR="005A3E84">
        <w:rPr>
          <w:rtl/>
        </w:rPr>
        <w:t>%</w:t>
      </w:r>
      <w:r w:rsidRPr="005A2F81">
        <w:rPr>
          <w:rtl/>
        </w:rPr>
        <w:t xml:space="preserve"> העליונים מקבלים </w:t>
      </w:r>
      <w:r w:rsidR="005A3E84" w:rsidRPr="005A2F81">
        <w:rPr>
          <w:rtl/>
        </w:rPr>
        <w:t>28</w:t>
      </w:r>
      <w:r w:rsidR="005A3E84">
        <w:rPr>
          <w:rtl/>
        </w:rPr>
        <w:t>%</w:t>
      </w:r>
      <w:r w:rsidRPr="005A2F81">
        <w:rPr>
          <w:rtl/>
        </w:rPr>
        <w:t>, כמעט שליש.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יושב</w:t>
      </w:r>
      <w:r w:rsidR="005A3E84">
        <w:rPr>
          <w:rtl/>
        </w:rPr>
        <w:t xml:space="preserve"> </w:t>
      </w:r>
      <w:r w:rsidRPr="005A2F81">
        <w:rPr>
          <w:rtl/>
        </w:rPr>
        <w:t>בוועדת</w:t>
      </w:r>
      <w:r w:rsidR="005A3E84">
        <w:rPr>
          <w:rtl/>
        </w:rPr>
        <w:t xml:space="preserve"> </w:t>
      </w:r>
      <w:r w:rsidRPr="005A2F81">
        <w:rPr>
          <w:rtl/>
        </w:rPr>
        <w:t>הכספים</w:t>
      </w:r>
      <w:r w:rsidR="005A3E84">
        <w:rPr>
          <w:rtl/>
        </w:rPr>
        <w:t xml:space="preserve"> </w:t>
      </w:r>
      <w:r w:rsidRPr="005A2F81">
        <w:rPr>
          <w:rtl/>
        </w:rPr>
        <w:t>ורואה את פקידי האוצר שתוקפים את מנגנון הביטוח</w:t>
      </w:r>
      <w:r w:rsidR="005A3E84">
        <w:rPr>
          <w:rtl/>
        </w:rPr>
        <w:t xml:space="preserve"> </w:t>
      </w:r>
      <w:r w:rsidRPr="005A2F81">
        <w:rPr>
          <w:rtl/>
        </w:rPr>
        <w:t>הלאומי</w:t>
      </w:r>
      <w:r w:rsidR="005A3E84">
        <w:rPr>
          <w:rtl/>
        </w:rPr>
        <w:t xml:space="preserve"> </w:t>
      </w:r>
      <w:r w:rsidRPr="005A2F81">
        <w:rPr>
          <w:rtl/>
        </w:rPr>
        <w:t>ואת</w:t>
      </w:r>
      <w:r w:rsidR="005A3E84">
        <w:rPr>
          <w:rtl/>
        </w:rPr>
        <w:t xml:space="preserve"> </w:t>
      </w:r>
      <w:r w:rsidRPr="005A2F81">
        <w:rPr>
          <w:rtl/>
        </w:rPr>
        <w:t>תשלומי</w:t>
      </w:r>
      <w:r w:rsidR="005A3E84">
        <w:rPr>
          <w:rtl/>
        </w:rPr>
        <w:t xml:space="preserve"> </w:t>
      </w:r>
      <w:r w:rsidRPr="005A2F81">
        <w:rPr>
          <w:rtl/>
        </w:rPr>
        <w:t>ההעברה,</w:t>
      </w:r>
      <w:r w:rsidR="005A3E84">
        <w:rPr>
          <w:rtl/>
        </w:rPr>
        <w:t xml:space="preserve"> </w:t>
      </w: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לכם, רבותי חברי הכנסת: אין שיטה יותר</w:t>
      </w:r>
      <w:r w:rsidR="005A3E84">
        <w:rPr>
          <w:rtl/>
        </w:rPr>
        <w:t xml:space="preserve"> </w:t>
      </w:r>
      <w:r w:rsidRPr="005A2F81">
        <w:rPr>
          <w:rtl/>
        </w:rPr>
        <w:t>נכונה,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צודקת,</w:t>
      </w:r>
      <w:r w:rsidR="005A3E84">
        <w:rPr>
          <w:rtl/>
        </w:rPr>
        <w:t xml:space="preserve"> </w:t>
      </w:r>
      <w:r w:rsidRPr="005A2F81">
        <w:rPr>
          <w:rtl/>
        </w:rPr>
        <w:t>מאשר לצמצם את הפערים האלה באמצעות תשלומי ההעברה ובאמצעות</w:t>
      </w:r>
      <w:r w:rsidR="005A3E84">
        <w:rPr>
          <w:rtl/>
        </w:rPr>
        <w:t xml:space="preserve"> </w:t>
      </w:r>
      <w:r w:rsidRPr="005A2F81">
        <w:rPr>
          <w:rtl/>
        </w:rPr>
        <w:t>מנגנוני</w:t>
      </w:r>
      <w:r w:rsidR="005A3E84">
        <w:rPr>
          <w:rtl/>
        </w:rPr>
        <w:t xml:space="preserve"> </w:t>
      </w:r>
      <w:r w:rsidRPr="005A2F81">
        <w:rPr>
          <w:rtl/>
        </w:rPr>
        <w:t>הביטוח</w:t>
      </w:r>
      <w:r w:rsidR="005A3E84">
        <w:rPr>
          <w:rtl/>
        </w:rPr>
        <w:t xml:space="preserve"> </w:t>
      </w:r>
      <w:r w:rsidRPr="005A2F81">
        <w:rPr>
          <w:rtl/>
        </w:rPr>
        <w:t>הלאומי</w:t>
      </w:r>
      <w:r w:rsidR="005A3E84">
        <w:rPr>
          <w:rtl/>
        </w:rPr>
        <w:t xml:space="preserve"> </w:t>
      </w:r>
      <w:r w:rsidRPr="005A2F81">
        <w:rPr>
          <w:rtl/>
        </w:rPr>
        <w:t>והאחרים, כמו במערב</w:t>
      </w:r>
      <w:r w:rsidR="005A3E84">
        <w:rPr>
          <w:rtl/>
        </w:rPr>
        <w:t>-</w:t>
      </w:r>
      <w:r w:rsidRPr="005A2F81">
        <w:rPr>
          <w:rtl/>
        </w:rPr>
        <w:t>אירופה. לא 1 ל</w:t>
      </w:r>
      <w:r w:rsidR="005A3E84">
        <w:rPr>
          <w:rtl/>
        </w:rPr>
        <w:t>-</w:t>
      </w:r>
      <w:r w:rsidRPr="005A2F81">
        <w:rPr>
          <w:rtl/>
        </w:rPr>
        <w:t>12? 1 ל</w:t>
      </w:r>
      <w:r w:rsidR="005A3E84">
        <w:rPr>
          <w:rtl/>
        </w:rPr>
        <w:t>-</w:t>
      </w:r>
      <w:r w:rsidRPr="005A2F81">
        <w:rPr>
          <w:rtl/>
        </w:rPr>
        <w:t>4, 1 ל</w:t>
      </w:r>
      <w:r w:rsidR="005A3E84">
        <w:rPr>
          <w:rtl/>
        </w:rPr>
        <w:t>-</w:t>
      </w:r>
      <w:r w:rsidRPr="005A2F81">
        <w:rPr>
          <w:rtl/>
        </w:rPr>
        <w:t>5, 1</w:t>
      </w:r>
      <w:r w:rsidR="005A3E84">
        <w:rPr>
          <w:rtl/>
        </w:rPr>
        <w:t xml:space="preserve"> </w:t>
      </w:r>
      <w:r w:rsidRPr="005A2F81">
        <w:rPr>
          <w:rtl/>
        </w:rPr>
        <w:t>ל</w:t>
      </w:r>
      <w:r w:rsidR="005A3E84">
        <w:rPr>
          <w:rtl/>
        </w:rPr>
        <w:t>-</w:t>
      </w:r>
      <w:r w:rsidRPr="005A2F81">
        <w:rPr>
          <w:rtl/>
        </w:rPr>
        <w:t xml:space="preserve">6 </w:t>
      </w:r>
      <w:r w:rsidR="005A3E84">
        <w:rPr>
          <w:rtl/>
        </w:rPr>
        <w:t>–</w:t>
      </w:r>
      <w:r w:rsidRPr="005A2F81">
        <w:rPr>
          <w:rtl/>
        </w:rPr>
        <w:t xml:space="preserve"> להיות חברה מתוקנת.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חוששני</w:t>
      </w:r>
      <w:r w:rsidR="005A3E84">
        <w:rPr>
          <w:rtl/>
        </w:rPr>
        <w:t xml:space="preserve"> </w:t>
      </w:r>
      <w:r w:rsidRPr="005A2F81">
        <w:rPr>
          <w:rtl/>
        </w:rPr>
        <w:t>שמצד שר העבודה והרווחה, שנושא בתפקידו כבר הקדנציה השנייה ברציפות,</w:t>
      </w:r>
      <w:r w:rsidR="005A3E84">
        <w:rPr>
          <w:rtl/>
        </w:rPr>
        <w:t xml:space="preserve"> </w:t>
      </w:r>
      <w:r w:rsidRPr="005A2F81">
        <w:rPr>
          <w:rtl/>
        </w:rPr>
        <w:t>ומצד אחרים לא ראיתי תוכנית שבאמת תתמודד עם האבטלה ועם העוני. יושב פה חבר הכנסת</w:t>
      </w:r>
      <w:r w:rsidR="005A3E84">
        <w:rPr>
          <w:rtl/>
        </w:rPr>
        <w:t xml:space="preserve"> </w:t>
      </w:r>
      <w:r w:rsidRPr="005A2F81">
        <w:rPr>
          <w:rtl/>
        </w:rPr>
        <w:t>חוגי.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לו</w:t>
      </w:r>
      <w:r w:rsidR="005A3E84">
        <w:rPr>
          <w:rtl/>
        </w:rPr>
        <w:t xml:space="preserve"> </w:t>
      </w:r>
      <w:r w:rsidRPr="005A2F81">
        <w:rPr>
          <w:rtl/>
        </w:rPr>
        <w:t>מאבק</w:t>
      </w:r>
      <w:r w:rsidR="005A3E84">
        <w:rPr>
          <w:rtl/>
        </w:rPr>
        <w:t xml:space="preserve"> </w:t>
      </w:r>
      <w:r w:rsidRPr="005A2F81">
        <w:rPr>
          <w:rtl/>
        </w:rPr>
        <w:t>קשה לגבי זרם "מעיין החינוך התורני". אני מוכן לתמוך בזרם,</w:t>
      </w:r>
      <w:r w:rsidR="005A3E84">
        <w:rPr>
          <w:rtl/>
        </w:rPr>
        <w:t xml:space="preserve"> </w:t>
      </w:r>
      <w:r w:rsidRPr="005A2F81">
        <w:rPr>
          <w:rtl/>
        </w:rPr>
        <w:t>בתנאי אחד, שילמדו שם גם מחשבים וגם מתמטיקה וגם אנגלית.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עופר חוגי (ש"ס):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מלמדים.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מזמין</w:t>
      </w:r>
      <w:r w:rsidR="005A3E84">
        <w:rPr>
          <w:rtl/>
        </w:rPr>
        <w:t xml:space="preserve"> </w:t>
      </w:r>
      <w:r w:rsidRPr="005A2F81">
        <w:rPr>
          <w:rtl/>
        </w:rPr>
        <w:t>אותך לבוא ולראות שמלמדים. תבוא ותראה. אני מזמין אותך</w:t>
      </w:r>
      <w:r w:rsidR="005A3E84">
        <w:rPr>
          <w:rtl/>
        </w:rPr>
        <w:t xml:space="preserve"> </w:t>
      </w:r>
      <w:r w:rsidRPr="005A2F81">
        <w:rPr>
          <w:rtl/>
        </w:rPr>
        <w:t>לבוא ולראות.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אבשלום וילן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מלמדים,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לא מספיק. צריך ללמד אותם ברמה שבה תוכלו להכשיר את כל האנשים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שלכם, שיש להם ראש טוב, גם לשוק העבודה </w:t>
      </w:r>
      <w:r w:rsidR="005A3E84">
        <w:rPr>
          <w:rtl/>
        </w:rPr>
        <w:t>–</w:t>
      </w:r>
      <w:r w:rsidRPr="005A2F81">
        <w:rPr>
          <w:rtl/>
        </w:rPr>
        <w:t xml:space="preserve"> לא עד גיל 30 ללא עבודה </w:t>
      </w:r>
      <w:r w:rsidR="005A3E84">
        <w:rPr>
          <w:rtl/>
        </w:rPr>
        <w:t>–</w:t>
      </w:r>
      <w:r w:rsidRPr="005A2F81">
        <w:rPr>
          <w:rtl/>
        </w:rPr>
        <w:t xml:space="preserve"> ולהיכנס לענפי</w:t>
      </w:r>
      <w:r w:rsidR="005A3E84">
        <w:rPr>
          <w:rtl/>
        </w:rPr>
        <w:t xml:space="preserve"> </w:t>
      </w:r>
      <w:r w:rsidRPr="005A2F81">
        <w:rPr>
          <w:rtl/>
        </w:rPr>
        <w:t>ההיי</w:t>
      </w:r>
      <w:r w:rsidR="005A3E84">
        <w:rPr>
          <w:rtl/>
        </w:rPr>
        <w:t>-</w:t>
      </w:r>
      <w:r w:rsidRPr="005A2F81">
        <w:rPr>
          <w:rtl/>
        </w:rPr>
        <w:t>טק</w:t>
      </w:r>
      <w:r w:rsidR="005A3E84">
        <w:rPr>
          <w:rtl/>
        </w:rPr>
        <w:t xml:space="preserve"> </w:t>
      </w:r>
      <w:r w:rsidRPr="005A2F81">
        <w:rPr>
          <w:rtl/>
        </w:rPr>
        <w:t>ולהיכנס</w:t>
      </w:r>
      <w:r w:rsidR="005A3E84">
        <w:rPr>
          <w:rtl/>
        </w:rPr>
        <w:t xml:space="preserve"> </w:t>
      </w:r>
      <w:r w:rsidRPr="005A2F81">
        <w:rPr>
          <w:rtl/>
        </w:rPr>
        <w:t>לכל</w:t>
      </w:r>
      <w:r w:rsidR="005A3E84">
        <w:rPr>
          <w:rtl/>
        </w:rPr>
        <w:t xml:space="preserve"> </w:t>
      </w:r>
      <w:r w:rsidRPr="005A2F81">
        <w:rPr>
          <w:rtl/>
        </w:rPr>
        <w:t>תחומי</w:t>
      </w:r>
      <w:r w:rsidR="005A3E84">
        <w:rPr>
          <w:rtl/>
        </w:rPr>
        <w:t xml:space="preserve"> </w:t>
      </w:r>
      <w:r w:rsidRPr="005A2F81">
        <w:rPr>
          <w:rtl/>
        </w:rPr>
        <w:t>המקצועות</w:t>
      </w:r>
      <w:r w:rsidR="005A3E84">
        <w:rPr>
          <w:rtl/>
        </w:rPr>
        <w:t xml:space="preserve"> </w:t>
      </w:r>
      <w:r w:rsidRPr="005A2F81">
        <w:rPr>
          <w:rtl/>
        </w:rPr>
        <w:t>של החברה הישראלית. זה בהחלט כן, תוכנית</w:t>
      </w:r>
      <w:r w:rsidR="005A3E84">
        <w:rPr>
          <w:rtl/>
        </w:rPr>
        <w:t xml:space="preserve"> </w:t>
      </w:r>
      <w:r w:rsidRPr="005A2F81">
        <w:rPr>
          <w:rtl/>
        </w:rPr>
        <w:t>הבראה, תוכנית לימודים שתפתור את כל הבעיות הללו.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</w:t>
      </w:r>
      <w:r w:rsidR="005A3E84">
        <w:rPr>
          <w:rtl/>
        </w:rPr>
        <w:t xml:space="preserve"> </w:t>
      </w:r>
      <w:r w:rsidRPr="005A2F81">
        <w:rPr>
          <w:rtl/>
        </w:rPr>
        <w:t>החמור</w:t>
      </w:r>
      <w:r w:rsidR="005A3E84">
        <w:rPr>
          <w:rtl/>
        </w:rPr>
        <w:t xml:space="preserve"> </w:t>
      </w:r>
      <w:r w:rsidRPr="005A2F81">
        <w:rPr>
          <w:rtl/>
        </w:rPr>
        <w:t>ביותר שקורה</w:t>
      </w:r>
      <w:r w:rsidR="005A3E84">
        <w:rPr>
          <w:rtl/>
        </w:rPr>
        <w:t xml:space="preserve"> </w:t>
      </w:r>
      <w:r w:rsidRPr="005A2F81">
        <w:rPr>
          <w:rtl/>
        </w:rPr>
        <w:t>פה הוא, שהעוני והפערים בעצם מנציחים את עצמם דור</w:t>
      </w:r>
      <w:r w:rsidR="005A3E84">
        <w:rPr>
          <w:rtl/>
        </w:rPr>
        <w:t xml:space="preserve"> </w:t>
      </w:r>
      <w:r w:rsidRPr="005A2F81">
        <w:rPr>
          <w:rtl/>
        </w:rPr>
        <w:t>ראשון,</w:t>
      </w:r>
      <w:r w:rsidR="005A3E84">
        <w:rPr>
          <w:rtl/>
        </w:rPr>
        <w:t xml:space="preserve"> </w:t>
      </w:r>
      <w:r w:rsidRPr="005A2F81">
        <w:rPr>
          <w:rtl/>
        </w:rPr>
        <w:t xml:space="preserve">דור שני ודור שלישי. אני מאוד מקווה שהממשלה הזאת תתעשת. אינפלציה </w:t>
      </w:r>
      <w:r w:rsidR="005A3E84">
        <w:rPr>
          <w:rtl/>
        </w:rPr>
        <w:t>–</w:t>
      </w:r>
      <w:r w:rsidRPr="005A2F81">
        <w:rPr>
          <w:rtl/>
        </w:rPr>
        <w:t xml:space="preserve"> פחות</w:t>
      </w:r>
      <w:r w:rsidR="005A3E84">
        <w:rPr>
          <w:rtl/>
        </w:rPr>
        <w:t xml:space="preserve"> </w:t>
      </w:r>
      <w:r w:rsidRPr="005A2F81">
        <w:rPr>
          <w:rtl/>
        </w:rPr>
        <w:t>מ</w:t>
      </w:r>
      <w:r w:rsidR="005A3E84">
        <w:rPr>
          <w:rtl/>
        </w:rPr>
        <w:t>-</w:t>
      </w:r>
      <w:r w:rsidR="005A3E84" w:rsidRPr="005A2F81">
        <w:rPr>
          <w:rtl/>
        </w:rPr>
        <w:t>2</w:t>
      </w:r>
      <w:r w:rsidR="005A3E84">
        <w:rPr>
          <w:rtl/>
        </w:rPr>
        <w:t xml:space="preserve">% </w:t>
      </w:r>
      <w:r w:rsidRPr="005A2F81">
        <w:rPr>
          <w:rtl/>
        </w:rPr>
        <w:t>בשנה,</w:t>
      </w:r>
      <w:r w:rsidR="005A3E84">
        <w:rPr>
          <w:rtl/>
        </w:rPr>
        <w:t xml:space="preserve"> </w:t>
      </w:r>
      <w:r w:rsidRPr="005A2F81">
        <w:rPr>
          <w:rtl/>
        </w:rPr>
        <w:t>ריבית בשמים וגירעון תקציבי קטן מדי. הגיע הזמן שבתקציב הקרוב שיובא</w:t>
      </w:r>
      <w:r w:rsidR="005A3E84">
        <w:rPr>
          <w:rtl/>
        </w:rPr>
        <w:t xml:space="preserve"> </w:t>
      </w:r>
      <w:r w:rsidRPr="005A2F81">
        <w:rPr>
          <w:rtl/>
        </w:rPr>
        <w:t>בשבוע</w:t>
      </w:r>
      <w:r w:rsidR="005A3E84">
        <w:rPr>
          <w:rtl/>
        </w:rPr>
        <w:t xml:space="preserve"> </w:t>
      </w:r>
      <w:r w:rsidRPr="005A2F81">
        <w:rPr>
          <w:rtl/>
        </w:rPr>
        <w:t>הבא</w:t>
      </w:r>
      <w:r w:rsidR="005A3E84">
        <w:rPr>
          <w:rtl/>
        </w:rPr>
        <w:t xml:space="preserve"> </w:t>
      </w:r>
      <w:r w:rsidRPr="005A2F81">
        <w:rPr>
          <w:rtl/>
        </w:rPr>
        <w:t>נלכד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את הכנסת כולה כדי שתתחיל להוביל מדיניות חברתית </w:t>
      </w:r>
      <w:r w:rsidR="005A3E84">
        <w:rPr>
          <w:rtl/>
        </w:rPr>
        <w:t>–</w:t>
      </w:r>
      <w:r w:rsidRPr="005A2F81">
        <w:rPr>
          <w:rtl/>
        </w:rPr>
        <w:t xml:space="preserve"> כן, מדיניות</w:t>
      </w:r>
      <w:r w:rsidR="005A3E84">
        <w:rPr>
          <w:rtl/>
        </w:rPr>
        <w:t xml:space="preserve"> </w:t>
      </w:r>
      <w:r w:rsidRPr="005A2F81">
        <w:rPr>
          <w:rtl/>
        </w:rPr>
        <w:t>חברתית</w:t>
      </w:r>
      <w:r w:rsidR="005A3E84">
        <w:rPr>
          <w:rtl/>
        </w:rPr>
        <w:t xml:space="preserve"> </w:t>
      </w:r>
      <w:r w:rsidRPr="005A2F81">
        <w:rPr>
          <w:rtl/>
        </w:rPr>
        <w:t>כלכלית</w:t>
      </w:r>
      <w:r w:rsidR="005A3E84">
        <w:rPr>
          <w:rtl/>
        </w:rPr>
        <w:t xml:space="preserve"> </w:t>
      </w:r>
      <w:r w:rsidRPr="005A2F81">
        <w:rPr>
          <w:rtl/>
        </w:rPr>
        <w:t>צודקת</w:t>
      </w:r>
      <w:r w:rsidR="005A3E84">
        <w:rPr>
          <w:rtl/>
        </w:rPr>
        <w:t xml:space="preserve"> – </w:t>
      </w:r>
      <w:r w:rsidRPr="005A2F81">
        <w:rPr>
          <w:rtl/>
        </w:rPr>
        <w:t>וניפרד</w:t>
      </w:r>
      <w:r w:rsidR="005A3E84">
        <w:rPr>
          <w:rtl/>
        </w:rPr>
        <w:t xml:space="preserve"> </w:t>
      </w:r>
      <w:r w:rsidRPr="005A2F81">
        <w:rPr>
          <w:rtl/>
        </w:rPr>
        <w:t>קצת מהמדיניות המוניטרית.</w:t>
      </w:r>
      <w:r w:rsidR="005A3E84">
        <w:rPr>
          <w:rtl/>
        </w:rPr>
        <w:t xml:space="preserve"> </w:t>
      </w:r>
      <w:r w:rsidRPr="005A2F81">
        <w:rPr>
          <w:rtl/>
        </w:rPr>
        <w:t>במשפט אחד, מדיניות</w:t>
      </w:r>
      <w:r w:rsidR="005A3E84">
        <w:rPr>
          <w:rtl/>
        </w:rPr>
        <w:t xml:space="preserve"> </w:t>
      </w:r>
      <w:r w:rsidRPr="005A2F81">
        <w:rPr>
          <w:rtl/>
        </w:rPr>
        <w:t>כלכלית</w:t>
      </w:r>
      <w:r w:rsidR="005A3E84">
        <w:rPr>
          <w:rtl/>
        </w:rPr>
        <w:t>-</w:t>
      </w:r>
      <w:r w:rsidRPr="005A2F81">
        <w:rPr>
          <w:rtl/>
        </w:rPr>
        <w:t xml:space="preserve">חברתית </w:t>
      </w:r>
      <w:r w:rsidR="005A3E84">
        <w:rPr>
          <w:rtl/>
        </w:rPr>
        <w:t>–</w:t>
      </w:r>
      <w:r w:rsidRPr="005A2F81">
        <w:rPr>
          <w:rtl/>
        </w:rPr>
        <w:t xml:space="preserve"> כן, </w:t>
      </w:r>
      <w:r w:rsidRPr="005A2F81">
        <w:t>IN</w:t>
      </w:r>
      <w:r w:rsidRPr="005A2F81">
        <w:rPr>
          <w:rtl/>
        </w:rPr>
        <w:t xml:space="preserve">, ומדיניות מוניטרית </w:t>
      </w:r>
      <w:r w:rsidR="005A3E84">
        <w:rPr>
          <w:rtl/>
        </w:rPr>
        <w:t>–</w:t>
      </w:r>
      <w:r w:rsidRPr="005A2F81">
        <w:rPr>
          <w:rtl/>
        </w:rPr>
        <w:t xml:space="preserve"> לא, </w:t>
      </w:r>
      <w:r w:rsidRPr="005A2F81">
        <w:t>OUT</w:t>
      </w:r>
      <w:r w:rsidRPr="005A2F81">
        <w:rPr>
          <w:rtl/>
        </w:rPr>
        <w:t>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</w:t>
      </w:r>
      <w:r w:rsidR="005A3E84">
        <w:rPr>
          <w:rtl/>
        </w:rPr>
        <w:t xml:space="preserve"> </w:t>
      </w:r>
      <w:r w:rsidRPr="005A2F81">
        <w:rPr>
          <w:rtl/>
        </w:rPr>
        <w:t>לחבר הכנסת וילן.</w:t>
      </w:r>
      <w:r w:rsidR="005A3E84">
        <w:rPr>
          <w:rtl/>
        </w:rPr>
        <w:t xml:space="preserve"> </w:t>
      </w:r>
      <w:r w:rsidRPr="005A2F81">
        <w:rPr>
          <w:rtl/>
        </w:rPr>
        <w:t>חבר הכנסת יעקב ליצמן, בבקשה, ואחריו יעלה חבר</w:t>
      </w:r>
      <w:r w:rsidR="005A3E84">
        <w:rPr>
          <w:rtl/>
        </w:rPr>
        <w:t xml:space="preserve"> </w:t>
      </w:r>
      <w:r w:rsidRPr="005A2F81">
        <w:rPr>
          <w:rtl/>
        </w:rPr>
        <w:t>הכנסת שלום שמחון.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יעקב ליצמן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כנסת נכבדה, חבר הכנסת וילן, אני רוצה להפתיע ופשוט להגיד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יודע שבמוסדות של החינוך העצמאי, למשל, לומדים אנגלית, מתמטיקה, לומדים כמה</w:t>
      </w:r>
      <w:r w:rsidR="005A3E84">
        <w:rPr>
          <w:rtl/>
        </w:rPr>
        <w:t xml:space="preserve"> </w:t>
      </w:r>
      <w:r w:rsidRPr="005A2F81">
        <w:rPr>
          <w:rtl/>
        </w:rPr>
        <w:t>מקצועות דווקא ברמה גבוהה, ואני מציע לך לבקר ולראות אם זה נכון.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לגבי</w:t>
      </w:r>
      <w:r w:rsidR="005A3E84">
        <w:rPr>
          <w:rtl/>
        </w:rPr>
        <w:t xml:space="preserve"> </w:t>
      </w:r>
      <w:r w:rsidRPr="005A2F81">
        <w:rPr>
          <w:rtl/>
        </w:rPr>
        <w:t>דוח</w:t>
      </w:r>
      <w:r w:rsidR="005A3E84">
        <w:rPr>
          <w:rtl/>
        </w:rPr>
        <w:t xml:space="preserve"> </w:t>
      </w:r>
      <w:r w:rsidRPr="005A2F81">
        <w:rPr>
          <w:rtl/>
        </w:rPr>
        <w:t>העוני, הדוח שמתפרסם הוא דוח לשנת 1998. לצערי הרב, אנחנו מקבלים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פעם דוח על שנה</w:t>
      </w:r>
      <w:r w:rsidR="005A3E84">
        <w:rPr>
          <w:rtl/>
        </w:rPr>
        <w:t>–</w:t>
      </w:r>
      <w:r w:rsidRPr="005A2F81">
        <w:rPr>
          <w:rtl/>
        </w:rPr>
        <w:t>שנה</w:t>
      </w:r>
      <w:r w:rsidR="005A3E84">
        <w:rPr>
          <w:rtl/>
        </w:rPr>
        <w:t>-</w:t>
      </w:r>
      <w:r w:rsidRPr="005A2F81">
        <w:rPr>
          <w:rtl/>
        </w:rPr>
        <w:t>וחצי קודם. לא מקבלים דוח מעודכן לשנה הנוכחית, ואני מפחד</w:t>
      </w:r>
      <w:r w:rsidR="005A3E84">
        <w:rPr>
          <w:rtl/>
        </w:rPr>
        <w:t xml:space="preserve"> </w:t>
      </w:r>
      <w:r w:rsidRPr="005A2F81">
        <w:rPr>
          <w:rtl/>
        </w:rPr>
        <w:t>מאוד</w:t>
      </w:r>
      <w:r w:rsidR="005A3E84">
        <w:rPr>
          <w:rtl/>
        </w:rPr>
        <w:t xml:space="preserve"> </w:t>
      </w:r>
      <w:r w:rsidRPr="005A2F81">
        <w:rPr>
          <w:rtl/>
        </w:rPr>
        <w:t>שהדוח</w:t>
      </w:r>
      <w:r w:rsidR="005A3E84">
        <w:rPr>
          <w:rtl/>
        </w:rPr>
        <w:t xml:space="preserve"> </w:t>
      </w:r>
      <w:r w:rsidRPr="005A2F81">
        <w:rPr>
          <w:rtl/>
        </w:rPr>
        <w:t>לשנה</w:t>
      </w:r>
      <w:r w:rsidR="005A3E84">
        <w:rPr>
          <w:rtl/>
        </w:rPr>
        <w:t xml:space="preserve"> </w:t>
      </w:r>
      <w:r w:rsidRPr="005A2F81">
        <w:rPr>
          <w:rtl/>
        </w:rPr>
        <w:t>הנוכחית יהיה הרבה יותר גרוע מהדוח לגבי השנה הקודמת. אולי זו</w:t>
      </w:r>
      <w:r w:rsidR="005A3E84">
        <w:rPr>
          <w:rtl/>
        </w:rPr>
        <w:t xml:space="preserve"> </w:t>
      </w:r>
      <w:r w:rsidRPr="005A2F81">
        <w:rPr>
          <w:rtl/>
        </w:rPr>
        <w:t>הסיבה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>מדווחים בזמן אמת, כי מפחדים שזו תהיה פצצה יותר גדולה. כשמתפרסם דוח</w:t>
      </w:r>
      <w:r w:rsidR="005A3E84">
        <w:rPr>
          <w:rtl/>
        </w:rPr>
        <w:t xml:space="preserve"> </w:t>
      </w:r>
      <w:r w:rsidRPr="005A2F81">
        <w:rPr>
          <w:rtl/>
        </w:rPr>
        <w:t>על 1998, חושבים שאולי המצב ב</w:t>
      </w:r>
      <w:r w:rsidR="005A3E84">
        <w:rPr>
          <w:rtl/>
        </w:rPr>
        <w:t>-</w:t>
      </w:r>
      <w:r w:rsidRPr="005A2F81">
        <w:rPr>
          <w:rtl/>
        </w:rPr>
        <w:t>1999 כבר יותר טוב.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האם</w:t>
      </w:r>
      <w:r w:rsidR="005A3E84">
        <w:rPr>
          <w:rtl/>
        </w:rPr>
        <w:t xml:space="preserve"> </w:t>
      </w:r>
      <w:r w:rsidRPr="005A2F81">
        <w:rPr>
          <w:rtl/>
        </w:rPr>
        <w:t>בעקבות</w:t>
      </w:r>
      <w:r w:rsidR="005A3E84">
        <w:rPr>
          <w:rtl/>
        </w:rPr>
        <w:t xml:space="preserve"> </w:t>
      </w:r>
      <w:r w:rsidRPr="005A2F81">
        <w:rPr>
          <w:rtl/>
        </w:rPr>
        <w:t>הדוח</w:t>
      </w:r>
      <w:r w:rsidR="005A3E84">
        <w:rPr>
          <w:rtl/>
        </w:rPr>
        <w:t xml:space="preserve"> </w:t>
      </w:r>
      <w:r w:rsidRPr="005A2F81">
        <w:rPr>
          <w:rtl/>
        </w:rPr>
        <w:t>הממשלה תעזור למקומות שנפגעו? למשל, בני</w:t>
      </w:r>
      <w:r w:rsidR="005A3E84">
        <w:rPr>
          <w:rtl/>
        </w:rPr>
        <w:t>-</w:t>
      </w:r>
      <w:r w:rsidRPr="005A2F81">
        <w:rPr>
          <w:rtl/>
        </w:rPr>
        <w:t>ברק וירושלים הם</w:t>
      </w:r>
      <w:r w:rsidR="005A3E84">
        <w:rPr>
          <w:rtl/>
        </w:rPr>
        <w:t xml:space="preserve"> </w:t>
      </w:r>
      <w:r w:rsidRPr="005A2F81">
        <w:rPr>
          <w:rtl/>
        </w:rPr>
        <w:t>המקומות</w:t>
      </w:r>
      <w:r w:rsidR="005A3E84">
        <w:rPr>
          <w:rtl/>
        </w:rPr>
        <w:t xml:space="preserve"> </w:t>
      </w:r>
      <w:r w:rsidRPr="005A2F81">
        <w:rPr>
          <w:rtl/>
        </w:rPr>
        <w:t>הראשונים</w:t>
      </w:r>
      <w:r w:rsidR="005A3E84">
        <w:rPr>
          <w:rtl/>
        </w:rPr>
        <w:t xml:space="preserve"> </w:t>
      </w:r>
      <w:r w:rsidRPr="005A2F81">
        <w:rPr>
          <w:rtl/>
        </w:rPr>
        <w:t>שנפגעו.</w:t>
      </w:r>
      <w:r w:rsidR="005A3E84">
        <w:rPr>
          <w:rtl/>
        </w:rPr>
        <w:t xml:space="preserve"> </w:t>
      </w:r>
      <w:r w:rsidRPr="005A2F81">
        <w:rPr>
          <w:rtl/>
        </w:rPr>
        <w:t>האם הממשלה תעזור יותר לרווחה במקומות האלה? במקומות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יש,</w:t>
      </w:r>
      <w:r w:rsidR="005A3E84">
        <w:rPr>
          <w:rtl/>
        </w:rPr>
        <w:t xml:space="preserve"> </w:t>
      </w:r>
      <w:r w:rsidRPr="005A2F81">
        <w:rPr>
          <w:rtl/>
        </w:rPr>
        <w:t>למשל,</w:t>
      </w:r>
      <w:r w:rsidR="005A3E84">
        <w:rPr>
          <w:rtl/>
        </w:rPr>
        <w:t xml:space="preserve"> </w:t>
      </w:r>
      <w:r w:rsidRPr="005A2F81">
        <w:rPr>
          <w:rtl/>
        </w:rPr>
        <w:t>הרבה</w:t>
      </w:r>
      <w:r w:rsidR="005A3E84">
        <w:rPr>
          <w:rtl/>
        </w:rPr>
        <w:t xml:space="preserve"> </w:t>
      </w:r>
      <w:r w:rsidRPr="005A2F81">
        <w:rPr>
          <w:rtl/>
        </w:rPr>
        <w:t>מוסדות</w:t>
      </w:r>
      <w:r w:rsidR="005A3E84">
        <w:rPr>
          <w:rtl/>
        </w:rPr>
        <w:t xml:space="preserve"> </w:t>
      </w:r>
      <w:r w:rsidRPr="005A2F81">
        <w:rPr>
          <w:rtl/>
        </w:rPr>
        <w:t>חסד</w:t>
      </w:r>
      <w:r w:rsidR="005A3E84">
        <w:rPr>
          <w:rtl/>
        </w:rPr>
        <w:t xml:space="preserve"> </w:t>
      </w:r>
      <w:r w:rsidRPr="005A2F81">
        <w:rPr>
          <w:rtl/>
        </w:rPr>
        <w:t>שנותנים כל שבת אוכל למשפחות עניות. יש "יד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אליעזר", יש "חסדי נעמי", יש "בית תבשיל", יש כל מיני מוסדות </w:t>
      </w:r>
      <w:r w:rsidR="005A3E84">
        <w:rPr>
          <w:rtl/>
        </w:rPr>
        <w:t>–</w:t>
      </w:r>
      <w:r w:rsidRPr="005A2F81">
        <w:rPr>
          <w:rtl/>
        </w:rPr>
        <w:t xml:space="preserve"> גם אני תורם להם </w:t>
      </w:r>
      <w:r w:rsidR="005A3E84">
        <w:rPr>
          <w:rtl/>
        </w:rPr>
        <w:t xml:space="preserve">– </w:t>
      </w:r>
      <w:r w:rsidRPr="005A2F81">
        <w:rPr>
          <w:rtl/>
        </w:rPr>
        <w:t>שמביאים הביתה אוכל לילדים נזקקים, שמביאים כל ערב שבת אוכל מוכן, מבושל.</w:t>
      </w:r>
      <w:r w:rsidR="005A3E84">
        <w:rPr>
          <w:rtl/>
        </w:rPr>
        <w:t xml:space="preserve"> </w:t>
      </w:r>
      <w:r w:rsidRPr="005A2F81">
        <w:rPr>
          <w:rtl/>
        </w:rPr>
        <w:t>כל ערב</w:t>
      </w:r>
      <w:r w:rsidR="005A3E84">
        <w:rPr>
          <w:rtl/>
        </w:rPr>
        <w:t xml:space="preserve"> </w:t>
      </w:r>
      <w:r w:rsidRPr="005A2F81">
        <w:rPr>
          <w:rtl/>
        </w:rPr>
        <w:t>שבת</w:t>
      </w:r>
      <w:r w:rsidR="005A3E84">
        <w:rPr>
          <w:rtl/>
        </w:rPr>
        <w:t xml:space="preserve"> </w:t>
      </w:r>
      <w:r w:rsidRPr="005A2F81">
        <w:rPr>
          <w:rtl/>
        </w:rPr>
        <w:t>מביאים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האוכל לאנשים הביתה.</w:t>
      </w:r>
      <w:r w:rsidR="005A3E84">
        <w:rPr>
          <w:rtl/>
        </w:rPr>
        <w:t xml:space="preserve"> </w:t>
      </w:r>
      <w:r w:rsidRPr="005A2F81">
        <w:rPr>
          <w:rtl/>
        </w:rPr>
        <w:t>האם למשל הממשלה מוכנה יותר לעזור למוסדות</w:t>
      </w:r>
      <w:r w:rsidR="005A3E84">
        <w:rPr>
          <w:rtl/>
        </w:rPr>
        <w:t xml:space="preserve"> </w:t>
      </w:r>
      <w:r w:rsidRPr="005A2F81">
        <w:rPr>
          <w:rtl/>
        </w:rPr>
        <w:t>הרווחה האלו?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צריך לציין עוד דבר, ספרי לימוד.</w:t>
      </w:r>
      <w:r w:rsidR="005A3E84">
        <w:rPr>
          <w:rtl/>
        </w:rPr>
        <w:t xml:space="preserve"> </w:t>
      </w:r>
      <w:r w:rsidRPr="005A2F81">
        <w:rPr>
          <w:rtl/>
        </w:rPr>
        <w:t>האם הממשלה תהיה מוכנה לעזור במקומות האלה</w:t>
      </w:r>
      <w:r w:rsidR="005A3E84">
        <w:rPr>
          <w:rtl/>
        </w:rPr>
        <w:t xml:space="preserve"> </w:t>
      </w:r>
      <w:r w:rsidRPr="005A2F81">
        <w:rPr>
          <w:rtl/>
        </w:rPr>
        <w:t>לרכוש ספרי לימוד? כפי ששמענו בוועדת הכספים, שר החינוך רוצה לעשות תוכנית שירכשו</w:t>
      </w:r>
      <w:r w:rsidR="005A3E84">
        <w:rPr>
          <w:rtl/>
        </w:rPr>
        <w:t xml:space="preserve"> </w:t>
      </w:r>
      <w:r w:rsidRPr="005A2F81">
        <w:rPr>
          <w:rtl/>
        </w:rPr>
        <w:t>ספרים,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מקווה</w:t>
      </w:r>
      <w:r w:rsidR="005A3E84">
        <w:rPr>
          <w:rtl/>
        </w:rPr>
        <w:t xml:space="preserve"> </w:t>
      </w:r>
      <w:r w:rsidRPr="005A2F81">
        <w:rPr>
          <w:rtl/>
        </w:rPr>
        <w:t>שיהיה לכל המוסדות, לרבות ש"ס, לרבות החינוך העצמאי. אבל האם</w:t>
      </w:r>
      <w:r w:rsidR="005A3E84">
        <w:rPr>
          <w:rtl/>
        </w:rPr>
        <w:t xml:space="preserve"> </w:t>
      </w:r>
      <w:r w:rsidRPr="005A2F81">
        <w:rPr>
          <w:rtl/>
        </w:rPr>
        <w:t>בעקבות הדוח הממשלה תהיה מוכנה לעזור למקומות האלה?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לא צוין </w:t>
      </w:r>
      <w:r w:rsidR="005A3E84">
        <w:rPr>
          <w:rtl/>
        </w:rPr>
        <w:t>–</w:t>
      </w:r>
      <w:r w:rsidRPr="005A2F81">
        <w:rPr>
          <w:rtl/>
        </w:rPr>
        <w:t xml:space="preserve"> למשל אני מבין שבדוח, עיריית בני</w:t>
      </w:r>
      <w:r w:rsidR="005A3E84">
        <w:rPr>
          <w:rtl/>
        </w:rPr>
        <w:t>-</w:t>
      </w:r>
      <w:r w:rsidRPr="005A2F81">
        <w:rPr>
          <w:rtl/>
        </w:rPr>
        <w:t>ברק, אדוני 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היא המקום הראשון בעוני. אין שום תחנת משטרה בעיריית בני</w:t>
      </w:r>
      <w:r w:rsidR="005A3E84">
        <w:rPr>
          <w:rtl/>
        </w:rPr>
        <w:t>-</w:t>
      </w:r>
      <w:r w:rsidRPr="005A2F81">
        <w:rPr>
          <w:rtl/>
        </w:rPr>
        <w:t>ברק. צריך לציין, שעל אף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ועל אף הבעיות ועל אף כל מה שעובר על האנשים והמשפחות ברוכות הילדים, כולם</w:t>
      </w:r>
      <w:r w:rsidR="005A3E84">
        <w:rPr>
          <w:rtl/>
        </w:rPr>
        <w:t xml:space="preserve"> </w:t>
      </w:r>
      <w:r w:rsidRPr="005A2F81">
        <w:rPr>
          <w:rtl/>
        </w:rPr>
        <w:t>יושבים</w:t>
      </w:r>
      <w:r w:rsidR="005A3E84">
        <w:rPr>
          <w:rtl/>
        </w:rPr>
        <w:t xml:space="preserve"> </w:t>
      </w:r>
      <w:r w:rsidRPr="005A2F81">
        <w:rPr>
          <w:rtl/>
        </w:rPr>
        <w:t>ולומדים</w:t>
      </w:r>
      <w:r w:rsidR="005A3E84">
        <w:rPr>
          <w:rtl/>
        </w:rPr>
        <w:t xml:space="preserve"> </w:t>
      </w:r>
      <w:r w:rsidRPr="005A2F81">
        <w:rPr>
          <w:rtl/>
        </w:rPr>
        <w:t>תורה</w:t>
      </w:r>
      <w:r w:rsidR="005A3E84">
        <w:rPr>
          <w:rtl/>
        </w:rPr>
        <w:t xml:space="preserve"> </w:t>
      </w:r>
      <w:r w:rsidRPr="005A2F81">
        <w:rPr>
          <w:rtl/>
        </w:rPr>
        <w:t>ואין</w:t>
      </w:r>
      <w:r w:rsidR="005A3E84">
        <w:rPr>
          <w:rtl/>
        </w:rPr>
        <w:t xml:space="preserve"> </w:t>
      </w:r>
      <w:r w:rsidRPr="005A2F81">
        <w:rPr>
          <w:rtl/>
        </w:rPr>
        <w:t>פשיעה.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הפשיעה, אם אינני טועה </w:t>
      </w:r>
      <w:r w:rsidR="005A3E84">
        <w:rPr>
          <w:rtl/>
        </w:rPr>
        <w:t>–</w:t>
      </w:r>
      <w:r w:rsidRPr="005A2F81">
        <w:rPr>
          <w:rtl/>
        </w:rPr>
        <w:t xml:space="preserve"> זה האחוז הכי נמוך</w:t>
      </w:r>
      <w:r w:rsidR="005A3E84">
        <w:rPr>
          <w:rtl/>
        </w:rPr>
        <w:t xml:space="preserve"> </w:t>
      </w:r>
      <w:r w:rsidRPr="005A2F81">
        <w:rPr>
          <w:rtl/>
        </w:rPr>
        <w:t>בארץ.</w:t>
      </w:r>
      <w:r w:rsidR="005A3E84">
        <w:rPr>
          <w:rtl/>
        </w:rPr>
        <w:t xml:space="preserve"> </w:t>
      </w: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 לחבר הכנסת יעקב ליצמן.</w:t>
      </w:r>
      <w:r w:rsidR="005A3E84">
        <w:rPr>
          <w:rtl/>
        </w:rPr>
        <w:t xml:space="preserve"> </w:t>
      </w:r>
      <w:r w:rsidRPr="005A2F81">
        <w:rPr>
          <w:rtl/>
        </w:rPr>
        <w:t>אני מבקש להזמין את חבר הכנסת שלום שמחון,</w:t>
      </w:r>
      <w:r w:rsidR="005A3E84">
        <w:rPr>
          <w:rtl/>
        </w:rPr>
        <w:t xml:space="preserve"> </w:t>
      </w:r>
      <w:r w:rsidRPr="005A2F81">
        <w:rPr>
          <w:rtl/>
        </w:rPr>
        <w:t>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שלום שמחון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חברי חברי הכנסת, אדוני השר, אני שמח שאצלי לפחות יש נציג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הממשלה.</w:t>
      </w:r>
      <w:r w:rsidR="005A3E84">
        <w:rPr>
          <w:rtl/>
        </w:rPr>
        <w:t xml:space="preserve"> </w:t>
      </w:r>
      <w:r w:rsidRPr="005A2F81">
        <w:rPr>
          <w:rtl/>
        </w:rPr>
        <w:t>אני יודע שבאולם הזה לא היתה נשארת עין יבשה אחת אם הייתי מעלה לכאן</w:t>
      </w:r>
      <w:r w:rsidR="005A3E84">
        <w:rPr>
          <w:rtl/>
        </w:rPr>
        <w:t xml:space="preserve"> </w:t>
      </w:r>
      <w:r w:rsidRPr="005A2F81">
        <w:rPr>
          <w:rtl/>
        </w:rPr>
        <w:t>ילד</w:t>
      </w:r>
      <w:r w:rsidR="005A3E84">
        <w:rPr>
          <w:rtl/>
        </w:rPr>
        <w:t xml:space="preserve"> </w:t>
      </w:r>
      <w:r w:rsidRPr="005A2F81">
        <w:rPr>
          <w:rtl/>
        </w:rPr>
        <w:t>רעב, אשר היה מספר לכם כיצד המקרר בביתו ריק, כיצד ההורים חוסכים מזון מפיהם</w:t>
      </w:r>
      <w:r w:rsidR="005A3E84">
        <w:rPr>
          <w:rtl/>
        </w:rPr>
        <w:t xml:space="preserve"> </w:t>
      </w:r>
      <w:r w:rsidRPr="005A2F81">
        <w:rPr>
          <w:rtl/>
        </w:rPr>
        <w:t>כדי</w:t>
      </w:r>
      <w:r w:rsidR="005A3E84">
        <w:rPr>
          <w:rtl/>
        </w:rPr>
        <w:t xml:space="preserve"> </w:t>
      </w:r>
      <w:r w:rsidRPr="005A2F81">
        <w:rPr>
          <w:rtl/>
        </w:rPr>
        <w:t>שהוא</w:t>
      </w:r>
      <w:r w:rsidR="005A3E84">
        <w:rPr>
          <w:rtl/>
        </w:rPr>
        <w:t xml:space="preserve"> </w:t>
      </w:r>
      <w:r w:rsidRPr="005A2F81">
        <w:rPr>
          <w:rtl/>
        </w:rPr>
        <w:t>יוכל</w:t>
      </w:r>
      <w:r w:rsidR="005A3E84">
        <w:rPr>
          <w:rtl/>
        </w:rPr>
        <w:t xml:space="preserve"> </w:t>
      </w:r>
      <w:r w:rsidRPr="005A2F81">
        <w:rPr>
          <w:rtl/>
        </w:rPr>
        <w:t>לקחת</w:t>
      </w:r>
      <w:r w:rsidR="005A3E84">
        <w:rPr>
          <w:rtl/>
        </w:rPr>
        <w:t xml:space="preserve"> </w:t>
      </w:r>
      <w:r w:rsidRPr="005A2F81">
        <w:rPr>
          <w:rtl/>
        </w:rPr>
        <w:t>לבית</w:t>
      </w:r>
      <w:r w:rsidR="005A3E84">
        <w:rPr>
          <w:rtl/>
        </w:rPr>
        <w:t>-</w:t>
      </w:r>
      <w:r w:rsidRPr="005A2F81">
        <w:rPr>
          <w:rtl/>
        </w:rPr>
        <w:t>הספר</w:t>
      </w:r>
      <w:r w:rsidR="005A3E84">
        <w:rPr>
          <w:rtl/>
        </w:rPr>
        <w:t xml:space="preserve"> </w:t>
      </w:r>
      <w:r w:rsidRPr="005A2F81">
        <w:rPr>
          <w:rtl/>
        </w:rPr>
        <w:t>סנדוויץ',</w:t>
      </w:r>
      <w:r w:rsidR="005A3E84">
        <w:rPr>
          <w:rtl/>
        </w:rPr>
        <w:t xml:space="preserve"> </w:t>
      </w:r>
      <w:r w:rsidRPr="005A2F81">
        <w:rPr>
          <w:rtl/>
        </w:rPr>
        <w:t>כיצד מזונו במהלך השבוע מסתכם בלחם</w:t>
      </w:r>
      <w:r w:rsidR="005A3E84">
        <w:rPr>
          <w:rtl/>
        </w:rPr>
        <w:t xml:space="preserve"> </w:t>
      </w:r>
      <w:r w:rsidRPr="005A2F81">
        <w:rPr>
          <w:rtl/>
        </w:rPr>
        <w:t>וגבינה.</w:t>
      </w:r>
      <w:r w:rsidR="005A3E84">
        <w:rPr>
          <w:rtl/>
        </w:rPr>
        <w:t xml:space="preserve"> </w:t>
      </w:r>
      <w:r w:rsidRPr="005A2F81">
        <w:rPr>
          <w:rtl/>
        </w:rPr>
        <w:t>לב כולנו נחמץ לשמע ולמראה התיאורים הכואבים על עוניים של ילדים במדינה.</w:t>
      </w:r>
      <w:r w:rsidR="005A3E84">
        <w:rPr>
          <w:rtl/>
        </w:rPr>
        <w:t xml:space="preserve"> </w:t>
      </w:r>
      <w:r w:rsidRPr="005A2F81">
        <w:rPr>
          <w:rtl/>
        </w:rPr>
        <w:t>ילד</w:t>
      </w:r>
      <w:r w:rsidR="005A3E84">
        <w:rPr>
          <w:rtl/>
        </w:rPr>
        <w:t xml:space="preserve"> </w:t>
      </w:r>
      <w:r w:rsidRPr="005A2F81">
        <w:rPr>
          <w:rtl/>
        </w:rPr>
        <w:t>רעב עושה כותרת בעיתון. כך היה תמיד וכך גם יהיה. ובצדק, כי הילדים הם העתיד</w:t>
      </w:r>
      <w:r w:rsidR="005A3E84">
        <w:rPr>
          <w:rtl/>
        </w:rPr>
        <w:t xml:space="preserve"> </w:t>
      </w:r>
      <w:r w:rsidRPr="005A2F81">
        <w:rPr>
          <w:rtl/>
        </w:rPr>
        <w:t>שלנו כולנו.</w:t>
      </w:r>
      <w:r w:rsidR="005A3E84">
        <w:rPr>
          <w:rtl/>
        </w:rPr>
        <w:t xml:space="preserve"> </w:t>
      </w:r>
      <w:r w:rsidRPr="005A2F81">
        <w:rPr>
          <w:rtl/>
        </w:rPr>
        <w:t>הילדים הם אלו אשר כל חטאם הוא בכך שנולדו למשפחה הלא</w:t>
      </w:r>
      <w:r w:rsidR="005A3E84">
        <w:rPr>
          <w:rtl/>
        </w:rPr>
        <w:t>-</w:t>
      </w:r>
      <w:r w:rsidRPr="005A2F81">
        <w:rPr>
          <w:rtl/>
        </w:rPr>
        <w:t>נכונה.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בישראל</w:t>
      </w:r>
      <w:r w:rsidR="005A3E84">
        <w:rPr>
          <w:rtl/>
        </w:rPr>
        <w:t xml:space="preserve"> </w:t>
      </w:r>
      <w:r w:rsidRPr="005A2F81">
        <w:rPr>
          <w:rtl/>
        </w:rPr>
        <w:t>400,000 ילדים כאלה, ילדים אשר נולדו למשפחות שלא שפר חלקן, והן</w:t>
      </w:r>
      <w:r w:rsidR="005A3E84">
        <w:rPr>
          <w:rtl/>
        </w:rPr>
        <w:t xml:space="preserve"> </w:t>
      </w:r>
      <w:r w:rsidRPr="005A2F81">
        <w:rPr>
          <w:rtl/>
        </w:rPr>
        <w:t>מוגדרות</w:t>
      </w:r>
      <w:r w:rsidR="005A3E84">
        <w:rPr>
          <w:rtl/>
        </w:rPr>
        <w:t xml:space="preserve"> </w:t>
      </w:r>
      <w:r w:rsidRPr="005A2F81">
        <w:rPr>
          <w:rtl/>
        </w:rPr>
        <w:t>כיום</w:t>
      </w:r>
      <w:r w:rsidR="005A3E84">
        <w:rPr>
          <w:rtl/>
        </w:rPr>
        <w:t xml:space="preserve"> </w:t>
      </w:r>
      <w:r w:rsidRPr="005A2F81">
        <w:rPr>
          <w:rtl/>
        </w:rPr>
        <w:t>מתחת</w:t>
      </w:r>
      <w:r w:rsidR="005A3E84">
        <w:rPr>
          <w:rtl/>
        </w:rPr>
        <w:t xml:space="preserve"> </w:t>
      </w:r>
      <w:r w:rsidRPr="005A2F81">
        <w:rPr>
          <w:rtl/>
        </w:rPr>
        <w:t>לקו העוני. אולם האם עוני משמעותו רק מחסור במזון? האם בפתח</w:t>
      </w:r>
      <w:r w:rsidR="005A3E84">
        <w:rPr>
          <w:rtl/>
        </w:rPr>
        <w:t xml:space="preserve"> </w:t>
      </w:r>
      <w:r w:rsidRPr="005A2F81">
        <w:rPr>
          <w:rtl/>
        </w:rPr>
        <w:t>האלף</w:t>
      </w:r>
      <w:r w:rsidR="005A3E84">
        <w:rPr>
          <w:rtl/>
        </w:rPr>
        <w:t xml:space="preserve"> </w:t>
      </w:r>
      <w:r w:rsidRPr="005A2F81">
        <w:rPr>
          <w:rtl/>
        </w:rPr>
        <w:t>השלישי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באמת</w:t>
      </w:r>
      <w:r w:rsidR="005A3E84">
        <w:rPr>
          <w:rtl/>
        </w:rPr>
        <w:t xml:space="preserve"> </w:t>
      </w:r>
      <w:r w:rsidRPr="005A2F81">
        <w:rPr>
          <w:rtl/>
        </w:rPr>
        <w:t>מסוגלים</w:t>
      </w:r>
      <w:r w:rsidR="005A3E84">
        <w:rPr>
          <w:rtl/>
        </w:rPr>
        <w:t xml:space="preserve"> </w:t>
      </w:r>
      <w:r w:rsidRPr="005A2F81">
        <w:rPr>
          <w:rtl/>
        </w:rPr>
        <w:t>להסתכל אחד לשני בעיניים ולומר בכנות שהעוני</w:t>
      </w:r>
      <w:r w:rsidR="005A3E84">
        <w:rPr>
          <w:rtl/>
        </w:rPr>
        <w:t xml:space="preserve"> </w:t>
      </w:r>
      <w:r w:rsidRPr="005A2F81">
        <w:rPr>
          <w:rtl/>
        </w:rPr>
        <w:t>נמדד רק בכמות המזון המצויה בבית זה או אחר?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לפני 40 שנה היה מקובל שמשפחה בת ארבע וחמש נפשות מתגוררת בשני חדרים קטנים.</w:t>
      </w:r>
      <w:r w:rsidR="005A3E84">
        <w:rPr>
          <w:rtl/>
        </w:rPr>
        <w:t xml:space="preserve"> </w:t>
      </w:r>
      <w:r w:rsidRPr="005A2F81">
        <w:rPr>
          <w:rtl/>
        </w:rPr>
        <w:t>גם משפחות פרופסורים גרו כך. לפני 30 שנה בננה ושמנת היו מעדן שכל אם עברייה היתה</w:t>
      </w:r>
      <w:r w:rsidR="005A3E84">
        <w:rPr>
          <w:rtl/>
        </w:rPr>
        <w:t xml:space="preserve"> </w:t>
      </w:r>
      <w:r w:rsidRPr="005A2F81">
        <w:rPr>
          <w:rtl/>
        </w:rPr>
        <w:t>מייחלת</w:t>
      </w:r>
      <w:r w:rsidR="005A3E84">
        <w:rPr>
          <w:rtl/>
        </w:rPr>
        <w:t xml:space="preserve"> </w:t>
      </w:r>
      <w:r w:rsidRPr="005A2F81">
        <w:rPr>
          <w:rtl/>
        </w:rPr>
        <w:t>להאכיל</w:t>
      </w:r>
      <w:r w:rsidR="005A3E84">
        <w:rPr>
          <w:rtl/>
        </w:rPr>
        <w:t xml:space="preserve"> </w:t>
      </w:r>
      <w:r w:rsidRPr="005A2F81">
        <w:rPr>
          <w:rtl/>
        </w:rPr>
        <w:t>בו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ילדיה.</w:t>
      </w:r>
      <w:r w:rsidR="005A3E84">
        <w:rPr>
          <w:rtl/>
        </w:rPr>
        <w:t xml:space="preserve"> </w:t>
      </w:r>
      <w:r w:rsidRPr="005A2F81">
        <w:rPr>
          <w:rtl/>
        </w:rPr>
        <w:t>לפני 30 שנה לא היתה טלוויזיה כלל.</w:t>
      </w:r>
      <w:r w:rsidR="005A3E84">
        <w:rPr>
          <w:rtl/>
        </w:rPr>
        <w:t xml:space="preserve"> </w:t>
      </w:r>
      <w:r w:rsidRPr="005A2F81">
        <w:rPr>
          <w:rtl/>
        </w:rPr>
        <w:t>אם נמדוד את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ילדינו רק בכמות האוכל שהם אוכלים, אנו מוחקים 50 שנות הישגים בישראל.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נקודת</w:t>
      </w:r>
      <w:r w:rsidR="005A3E84">
        <w:rPr>
          <w:rtl/>
        </w:rPr>
        <w:t xml:space="preserve"> </w:t>
      </w:r>
      <w:r w:rsidRPr="005A2F81">
        <w:rPr>
          <w:rtl/>
        </w:rPr>
        <w:t>המוצא</w:t>
      </w:r>
      <w:r w:rsidR="005A3E84">
        <w:rPr>
          <w:rtl/>
        </w:rPr>
        <w:t xml:space="preserve"> </w:t>
      </w:r>
      <w:r w:rsidRPr="005A2F81">
        <w:rPr>
          <w:rtl/>
        </w:rPr>
        <w:t>של גידול ילדינו שונה בתכלית מזו שהיתה לפני 30 שנה.</w:t>
      </w:r>
      <w:r w:rsidR="005A3E84">
        <w:rPr>
          <w:rtl/>
        </w:rPr>
        <w:t xml:space="preserve"> </w:t>
      </w:r>
      <w:r w:rsidRPr="005A2F81">
        <w:rPr>
          <w:rtl/>
        </w:rPr>
        <w:t>לגדל אז</w:t>
      </w:r>
      <w:r w:rsidR="005A3E84">
        <w:rPr>
          <w:rtl/>
        </w:rPr>
        <w:t xml:space="preserve"> </w:t>
      </w:r>
      <w:r w:rsidRPr="005A2F81">
        <w:rPr>
          <w:rtl/>
        </w:rPr>
        <w:t>ילדים</w:t>
      </w:r>
      <w:r w:rsidR="005A3E84">
        <w:rPr>
          <w:rtl/>
        </w:rPr>
        <w:t xml:space="preserve"> </w:t>
      </w:r>
      <w:r w:rsidRPr="005A2F81">
        <w:rPr>
          <w:rtl/>
        </w:rPr>
        <w:t>היה הרבה יותר פשוט. הילד היה יורד לשכונה עם כדור ומשחק בגינה. היום המצב</w:t>
      </w:r>
      <w:r w:rsidR="005A3E84">
        <w:rPr>
          <w:rtl/>
        </w:rPr>
        <w:t xml:space="preserve"> </w:t>
      </w:r>
      <w:r w:rsidRPr="005A2F81">
        <w:rPr>
          <w:rtl/>
        </w:rPr>
        <w:t>שונה.</w:t>
      </w:r>
      <w:r w:rsidR="005A3E84">
        <w:rPr>
          <w:rtl/>
        </w:rPr>
        <w:t xml:space="preserve"> </w:t>
      </w:r>
      <w:r w:rsidRPr="005A2F81">
        <w:rPr>
          <w:rtl/>
        </w:rPr>
        <w:t>על מנת שנוכל לגדל דור יצרני, דור שיוכל לתרום למדינה כשיגדל, עלינו לספק</w:t>
      </w:r>
      <w:r w:rsidR="005A3E84">
        <w:rPr>
          <w:rtl/>
        </w:rPr>
        <w:t xml:space="preserve"> </w:t>
      </w:r>
      <w:r w:rsidRPr="005A2F81">
        <w:rPr>
          <w:rtl/>
        </w:rPr>
        <w:t>לו</w:t>
      </w:r>
      <w:r w:rsidR="005A3E84">
        <w:rPr>
          <w:rtl/>
        </w:rPr>
        <w:t xml:space="preserve"> </w:t>
      </w:r>
      <w:r w:rsidRPr="005A2F81">
        <w:rPr>
          <w:rtl/>
        </w:rPr>
        <w:t>צרכים</w:t>
      </w:r>
      <w:r w:rsidR="005A3E84">
        <w:rPr>
          <w:rtl/>
        </w:rPr>
        <w:t xml:space="preserve"> </w:t>
      </w:r>
      <w:r w:rsidRPr="005A2F81">
        <w:rPr>
          <w:rtl/>
        </w:rPr>
        <w:t>בסיסיים,</w:t>
      </w:r>
      <w:r w:rsidR="005A3E84">
        <w:rPr>
          <w:rtl/>
        </w:rPr>
        <w:t xml:space="preserve"> </w:t>
      </w:r>
      <w:r w:rsidRPr="005A2F81">
        <w:rPr>
          <w:rtl/>
        </w:rPr>
        <w:t>מעבר לבננה ולשמנת. ידע הוא בסיס התקדמותה של מדינה.</w:t>
      </w:r>
      <w:r w:rsidR="005A3E84">
        <w:rPr>
          <w:rtl/>
        </w:rPr>
        <w:t xml:space="preserve"> </w:t>
      </w:r>
      <w:r w:rsidRPr="005A2F81">
        <w:rPr>
          <w:rtl/>
        </w:rPr>
        <w:t>השכלה</w:t>
      </w:r>
      <w:r w:rsidR="005A3E84">
        <w:rPr>
          <w:rtl/>
        </w:rPr>
        <w:t xml:space="preserve"> </w:t>
      </w:r>
      <w:r w:rsidRPr="005A2F81">
        <w:rPr>
          <w:rtl/>
        </w:rPr>
        <w:t>היא היסוד המוצק ביותר להתפתחותה של תרבות אנושית מתוקנת. היום לא מספיק לשלוח את</w:t>
      </w:r>
      <w:r w:rsidR="005A3E84">
        <w:rPr>
          <w:rtl/>
        </w:rPr>
        <w:t xml:space="preserve"> </w:t>
      </w:r>
      <w:r w:rsidRPr="005A2F81">
        <w:rPr>
          <w:rtl/>
        </w:rPr>
        <w:t>הילד</w:t>
      </w:r>
      <w:r w:rsidR="005A3E84">
        <w:rPr>
          <w:rtl/>
        </w:rPr>
        <w:t xml:space="preserve"> </w:t>
      </w:r>
      <w:r w:rsidRPr="005A2F81">
        <w:rPr>
          <w:rtl/>
        </w:rPr>
        <w:t>לגינה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כדור על</w:t>
      </w:r>
      <w:r w:rsidR="005A3E84">
        <w:rPr>
          <w:rtl/>
        </w:rPr>
        <w:t xml:space="preserve"> </w:t>
      </w:r>
      <w:r w:rsidRPr="005A2F81">
        <w:rPr>
          <w:rtl/>
        </w:rPr>
        <w:t>מנת שיוכל לעמוד בשורה אחת עם בני גילו ולהתחיל מנקודת</w:t>
      </w:r>
      <w:r w:rsidR="005A3E84">
        <w:rPr>
          <w:rtl/>
        </w:rPr>
        <w:t xml:space="preserve"> </w:t>
      </w:r>
      <w:r w:rsidRPr="005A2F81">
        <w:rPr>
          <w:rtl/>
        </w:rPr>
        <w:t>מוצא שווה.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אינני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שמערכת החינוך בארץ נתנה דעתה על כך. אם יש 400,000 ילדים מתחת</w:t>
      </w:r>
      <w:r w:rsidR="005A3E84">
        <w:rPr>
          <w:rtl/>
        </w:rPr>
        <w:t xml:space="preserve"> </w:t>
      </w:r>
      <w:r w:rsidRPr="005A2F81">
        <w:rPr>
          <w:rtl/>
        </w:rPr>
        <w:t>לקו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פי הדוח, הרי שכ</w:t>
      </w:r>
      <w:r w:rsidR="005A3E84">
        <w:rPr>
          <w:rtl/>
        </w:rPr>
        <w:t>-</w:t>
      </w:r>
      <w:r w:rsidR="005A3E84" w:rsidRPr="005A2F81">
        <w:rPr>
          <w:rtl/>
        </w:rPr>
        <w:t>40</w:t>
      </w:r>
      <w:r w:rsidR="005A3E84">
        <w:rPr>
          <w:rtl/>
        </w:rPr>
        <w:t>%</w:t>
      </w:r>
      <w:r w:rsidRPr="005A2F81">
        <w:rPr>
          <w:rtl/>
        </w:rPr>
        <w:t xml:space="preserve"> מילדי ישראל מצויים שם. </w:t>
      </w:r>
      <w:r w:rsidR="005A3E84" w:rsidRPr="005A2F81">
        <w:rPr>
          <w:rtl/>
        </w:rPr>
        <w:t>40</w:t>
      </w:r>
      <w:r w:rsidR="005A3E84">
        <w:rPr>
          <w:rtl/>
        </w:rPr>
        <w:t>%</w:t>
      </w:r>
      <w:r w:rsidRPr="005A2F81">
        <w:rPr>
          <w:rtl/>
        </w:rPr>
        <w:t>. כל יציאה לטיול,</w:t>
      </w:r>
      <w:r w:rsidR="005A3E84">
        <w:rPr>
          <w:rtl/>
        </w:rPr>
        <w:t xml:space="preserve"> </w:t>
      </w:r>
      <w:r w:rsidRPr="005A2F81">
        <w:rPr>
          <w:rtl/>
        </w:rPr>
        <w:t>כל קניית ספרים וחוברות, כל חוג העשרה במסגרת בית</w:t>
      </w:r>
      <w:r w:rsidR="005A3E84">
        <w:rPr>
          <w:rtl/>
        </w:rPr>
        <w:t>-</w:t>
      </w:r>
      <w:r w:rsidRPr="005A2F81">
        <w:rPr>
          <w:rtl/>
        </w:rPr>
        <w:t>הספר מהווה בעיה תקציבית אמיתית</w:t>
      </w:r>
      <w:r w:rsidR="005A3E84">
        <w:rPr>
          <w:rtl/>
        </w:rPr>
        <w:t xml:space="preserve"> </w:t>
      </w:r>
      <w:r w:rsidRPr="005A2F81">
        <w:rPr>
          <w:rtl/>
        </w:rPr>
        <w:t>למשפחה</w:t>
      </w:r>
      <w:r w:rsidR="005A3E84">
        <w:rPr>
          <w:rtl/>
        </w:rPr>
        <w:t xml:space="preserve"> </w:t>
      </w:r>
      <w:r w:rsidRPr="005A2F81">
        <w:rPr>
          <w:rtl/>
        </w:rPr>
        <w:t>שכזאת.</w:t>
      </w:r>
      <w:r w:rsidR="005A3E84">
        <w:rPr>
          <w:rtl/>
        </w:rPr>
        <w:t xml:space="preserve"> </w:t>
      </w:r>
      <w:r w:rsidRPr="005A2F81">
        <w:rPr>
          <w:rtl/>
        </w:rPr>
        <w:t>ילד שאינו יכול לקבל את הדברים הבסיסיים הללו, שאיננו יכול לקבל</w:t>
      </w:r>
      <w:r w:rsidR="005A3E84">
        <w:rPr>
          <w:rtl/>
        </w:rPr>
        <w:t xml:space="preserve"> </w:t>
      </w:r>
      <w:r w:rsidRPr="005A2F81">
        <w:rPr>
          <w:rtl/>
        </w:rPr>
        <w:t>השכלה בסיסית ויסודית זו ממערכת החינוך, מתחיל מראש מנקודת מוצא נחותה משל חבריו.</w:t>
      </w:r>
      <w:r w:rsidR="005A3E84">
        <w:rPr>
          <w:rtl/>
        </w:rPr>
        <w:t xml:space="preserve"> </w:t>
      </w:r>
      <w:r w:rsidRPr="005A2F81">
        <w:rPr>
          <w:rtl/>
        </w:rPr>
        <w:t>כך גם יגדל להיות בבחרותו.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מערכת החינוך להביא דברים אלה בחשבון ולאפשר למשפחות אלו לקבל את הדברים</w:t>
      </w:r>
      <w:r w:rsidR="005A3E84">
        <w:rPr>
          <w:rtl/>
        </w:rPr>
        <w:t xml:space="preserve"> </w:t>
      </w:r>
      <w:r w:rsidRPr="005A2F81">
        <w:rPr>
          <w:rtl/>
        </w:rPr>
        <w:t>הבסיסיים</w:t>
      </w:r>
      <w:r w:rsidR="005A3E84">
        <w:rPr>
          <w:rtl/>
        </w:rPr>
        <w:t xml:space="preserve"> </w:t>
      </w:r>
      <w:r w:rsidRPr="005A2F81">
        <w:rPr>
          <w:rtl/>
        </w:rPr>
        <w:t>הללו</w:t>
      </w:r>
      <w:r w:rsidR="005A3E84">
        <w:rPr>
          <w:rtl/>
        </w:rPr>
        <w:t xml:space="preserve"> </w:t>
      </w:r>
      <w:r w:rsidRPr="005A2F81">
        <w:rPr>
          <w:rtl/>
        </w:rPr>
        <w:t>בלי</w:t>
      </w:r>
      <w:r w:rsidR="005A3E84">
        <w:rPr>
          <w:rtl/>
        </w:rPr>
        <w:t xml:space="preserve"> </w:t>
      </w:r>
      <w:r w:rsidRPr="005A2F81">
        <w:rPr>
          <w:rtl/>
        </w:rPr>
        <w:t>לגרוע מהילד דבר. תקציבי מערכת החינוך בשנים הקרובות צריכים</w:t>
      </w:r>
      <w:r w:rsidR="005A3E84">
        <w:rPr>
          <w:rtl/>
        </w:rPr>
        <w:t xml:space="preserve"> </w:t>
      </w:r>
      <w:r w:rsidRPr="005A2F81">
        <w:rPr>
          <w:rtl/>
        </w:rPr>
        <w:t>להיות מכוונים להעשרה ולפיתוח כל ילדי ישראל, על מנת שבבגרותם יוכלו להפוך אזרחים</w:t>
      </w:r>
      <w:r w:rsidR="005A3E84">
        <w:rPr>
          <w:rtl/>
        </w:rPr>
        <w:t xml:space="preserve"> </w:t>
      </w:r>
      <w:r w:rsidRPr="005A2F81">
        <w:rPr>
          <w:rtl/>
        </w:rPr>
        <w:t>שווים ומועילים לחברה הישראלית.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איננו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שאלה של כמות האוכל. התייחסות שכזאת לשאלת העוני מלמדת על</w:t>
      </w:r>
      <w:r w:rsidR="005A3E84">
        <w:rPr>
          <w:rtl/>
        </w:rPr>
        <w:t xml:space="preserve"> </w:t>
      </w:r>
      <w:r w:rsidRPr="005A2F81">
        <w:rPr>
          <w:rtl/>
        </w:rPr>
        <w:t>זלזול</w:t>
      </w:r>
      <w:r w:rsidR="005A3E84">
        <w:rPr>
          <w:rtl/>
        </w:rPr>
        <w:t xml:space="preserve"> </w:t>
      </w:r>
      <w:r w:rsidRPr="005A2F81">
        <w:rPr>
          <w:rtl/>
        </w:rPr>
        <w:t>בבעיה.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הוא מדד לרמת ההתפתחות של מדינה. עם מספר ילדים שכזה מתחת</w:t>
      </w:r>
      <w:r w:rsidR="005A3E84">
        <w:rPr>
          <w:rtl/>
        </w:rPr>
        <w:t xml:space="preserve"> </w:t>
      </w:r>
      <w:r w:rsidRPr="005A2F81">
        <w:rPr>
          <w:rtl/>
        </w:rPr>
        <w:t>לקו העוני, נדמה לי שאנחנו במצב של מדינה מתפתחת במקרה הטוב.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לנושאים</w:t>
      </w:r>
      <w:r w:rsidR="005A3E84">
        <w:rPr>
          <w:rtl/>
        </w:rPr>
        <w:t xml:space="preserve"> </w:t>
      </w:r>
      <w:r w:rsidRPr="005A2F81">
        <w:rPr>
          <w:rtl/>
        </w:rPr>
        <w:t>מהסוג הזה, לבעיות חברתיות מהסוג הזה, נטייה לעלות על סדר</w:t>
      </w:r>
      <w:r w:rsidR="005A3E84">
        <w:rPr>
          <w:rtl/>
        </w:rPr>
        <w:t>-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הציבורי</w:t>
      </w:r>
      <w:r w:rsidR="005A3E84">
        <w:rPr>
          <w:rtl/>
        </w:rPr>
        <w:t xml:space="preserve"> </w:t>
      </w:r>
      <w:r w:rsidRPr="005A2F81">
        <w:rPr>
          <w:rtl/>
        </w:rPr>
        <w:t>יום,</w:t>
      </w:r>
      <w:r w:rsidR="005A3E84">
        <w:rPr>
          <w:rtl/>
        </w:rPr>
        <w:t xml:space="preserve"> </w:t>
      </w:r>
      <w:r w:rsidRPr="005A2F81">
        <w:rPr>
          <w:rtl/>
        </w:rPr>
        <w:t>יומיים, שלושה, ולהיעלם מהשולחן מייד עם פרוץ המשבר הבא. אסור לנו</w:t>
      </w:r>
      <w:r w:rsidR="005A3E84">
        <w:rPr>
          <w:rtl/>
        </w:rPr>
        <w:t xml:space="preserve"> </w:t>
      </w:r>
      <w:r w:rsidRPr="005A2F81">
        <w:rPr>
          <w:rtl/>
        </w:rPr>
        <w:t>לוותר</w:t>
      </w:r>
      <w:r w:rsidR="005A3E84">
        <w:rPr>
          <w:rtl/>
        </w:rPr>
        <w:t xml:space="preserve"> </w:t>
      </w:r>
      <w:r w:rsidRPr="005A2F81">
        <w:rPr>
          <w:rtl/>
        </w:rPr>
        <w:t>על הנושא. אסור להוריד אותו מעל סדר</w:t>
      </w:r>
      <w:r w:rsidR="005A3E84">
        <w:rPr>
          <w:rtl/>
        </w:rPr>
        <w:t>-</w:t>
      </w:r>
      <w:r w:rsidRPr="005A2F81">
        <w:rPr>
          <w:rtl/>
        </w:rPr>
        <w:t>היום הציבורי. נכון, הטיפול ייקח זמן,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מעט זמן. אולם אם נשמור אותו בראש מעיינינו, זה יגרום לקובעי המדיניות להבין,</w:t>
      </w:r>
      <w:r w:rsidR="005A3E84">
        <w:rPr>
          <w:rtl/>
        </w:rPr>
        <w:t xml:space="preserve"> </w:t>
      </w:r>
      <w:r w:rsidRPr="005A2F81">
        <w:rPr>
          <w:rtl/>
        </w:rPr>
        <w:t>שאין</w:t>
      </w:r>
      <w:r w:rsidR="005A3E84">
        <w:rPr>
          <w:rtl/>
        </w:rPr>
        <w:t xml:space="preserve"> </w:t>
      </w:r>
      <w:r w:rsidRPr="005A2F81">
        <w:rPr>
          <w:rtl/>
        </w:rPr>
        <w:t>זו בעיה חולפת, שניתן להתייחס אליה רק כל עוד היא על סדר</w:t>
      </w:r>
      <w:r w:rsidR="005A3E84">
        <w:rPr>
          <w:rtl/>
        </w:rPr>
        <w:t>-</w:t>
      </w:r>
      <w:r w:rsidRPr="005A2F81">
        <w:rPr>
          <w:rtl/>
        </w:rPr>
        <w:t>היום, אלא יש לטפל</w:t>
      </w:r>
      <w:r w:rsidR="005A3E84">
        <w:rPr>
          <w:rtl/>
        </w:rPr>
        <w:t xml:space="preserve"> </w:t>
      </w:r>
      <w:r w:rsidRPr="005A2F81">
        <w:rPr>
          <w:rtl/>
        </w:rPr>
        <w:t>בה מהשורש ולמצוא לה פתרון של קבע.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חינוך</w:t>
      </w:r>
      <w:r w:rsidR="005A3E84">
        <w:rPr>
          <w:rtl/>
        </w:rPr>
        <w:t xml:space="preserve"> </w:t>
      </w:r>
      <w:r w:rsidRPr="005A2F81">
        <w:rPr>
          <w:rtl/>
        </w:rPr>
        <w:t>ילדינו, אדוני היושב</w:t>
      </w:r>
      <w:r w:rsidR="005A3E84">
        <w:rPr>
          <w:rtl/>
        </w:rPr>
        <w:t>-</w:t>
      </w:r>
      <w:r w:rsidRPr="005A2F81">
        <w:rPr>
          <w:rtl/>
        </w:rPr>
        <w:t>ראש, מניעת העוני על כל צורותיו, החברה הישראלית</w:t>
      </w:r>
      <w:r w:rsidR="005A3E84">
        <w:rPr>
          <w:rtl/>
        </w:rPr>
        <w:t xml:space="preserve"> – </w:t>
      </w:r>
      <w:r w:rsidRPr="005A2F81">
        <w:rPr>
          <w:rtl/>
        </w:rPr>
        <w:t>זהו</w:t>
      </w:r>
      <w:r w:rsidR="005A3E84">
        <w:rPr>
          <w:rtl/>
        </w:rPr>
        <w:t xml:space="preserve"> </w:t>
      </w:r>
      <w:r w:rsidRPr="005A2F81">
        <w:rPr>
          <w:rtl/>
        </w:rPr>
        <w:t>הקרב</w:t>
      </w:r>
      <w:r w:rsidR="005A3E84">
        <w:rPr>
          <w:rtl/>
        </w:rPr>
        <w:t xml:space="preserve"> </w:t>
      </w:r>
      <w:r w:rsidRPr="005A2F81">
        <w:rPr>
          <w:rtl/>
        </w:rPr>
        <w:t>העתידי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מדינת</w:t>
      </w:r>
      <w:r w:rsidR="005A3E84">
        <w:rPr>
          <w:rtl/>
        </w:rPr>
        <w:t xml:space="preserve"> </w:t>
      </w:r>
      <w:r w:rsidRPr="005A2F81">
        <w:rPr>
          <w:rtl/>
        </w:rPr>
        <w:t>ישראל.</w:t>
      </w:r>
      <w:r w:rsidR="005A3E84">
        <w:rPr>
          <w:rtl/>
        </w:rPr>
        <w:t xml:space="preserve"> </w:t>
      </w:r>
      <w:r w:rsidRPr="005A2F81">
        <w:rPr>
          <w:rtl/>
        </w:rPr>
        <w:t>המאבק מבית, הכרעת העוני, עיצוב החברה</w:t>
      </w:r>
      <w:r w:rsidR="005A3E84">
        <w:rPr>
          <w:rtl/>
        </w:rPr>
        <w:t xml:space="preserve"> </w:t>
      </w:r>
      <w:r w:rsidRPr="005A2F81">
        <w:rPr>
          <w:rtl/>
        </w:rPr>
        <w:t>הישראלית</w:t>
      </w:r>
      <w:r w:rsidR="005A3E84">
        <w:rPr>
          <w:rtl/>
        </w:rPr>
        <w:t xml:space="preserve"> </w:t>
      </w:r>
      <w:r w:rsidRPr="005A2F81">
        <w:rPr>
          <w:rtl/>
        </w:rPr>
        <w:t>כחברה</w:t>
      </w:r>
      <w:r w:rsidR="005A3E84">
        <w:rPr>
          <w:rtl/>
        </w:rPr>
        <w:t xml:space="preserve"> </w:t>
      </w:r>
      <w:r w:rsidRPr="005A2F81">
        <w:rPr>
          <w:rtl/>
        </w:rPr>
        <w:t>מתקדמת, נטולת פערים מעמדיים כה גדולים, הוא נושא השלום האמיתי,</w:t>
      </w:r>
      <w:r w:rsidR="005A3E84">
        <w:rPr>
          <w:rtl/>
        </w:rPr>
        <w:t xml:space="preserve"> </w:t>
      </w:r>
      <w:r w:rsidRPr="005A2F81">
        <w:rPr>
          <w:rtl/>
        </w:rPr>
        <w:t>כשהוא</w:t>
      </w:r>
      <w:r w:rsidR="005A3E84">
        <w:rPr>
          <w:rtl/>
        </w:rPr>
        <w:t xml:space="preserve"> </w:t>
      </w:r>
      <w:r w:rsidRPr="005A2F81">
        <w:rPr>
          <w:rtl/>
        </w:rPr>
        <w:t>קורה</w:t>
      </w:r>
      <w:r w:rsidR="005A3E84">
        <w:rPr>
          <w:rtl/>
        </w:rPr>
        <w:t xml:space="preserve"> </w:t>
      </w:r>
      <w:r w:rsidRPr="005A2F81">
        <w:rPr>
          <w:rtl/>
        </w:rPr>
        <w:t>מבית.</w:t>
      </w:r>
      <w:r w:rsidR="005A3E84">
        <w:rPr>
          <w:rtl/>
        </w:rPr>
        <w:t xml:space="preserve"> </w:t>
      </w:r>
      <w:r w:rsidRPr="005A2F81">
        <w:rPr>
          <w:rtl/>
        </w:rPr>
        <w:t>אל לנו להשתמש בתהליך השלום כתירוץ להתעלמות מהנושא.</w:t>
      </w:r>
      <w:r w:rsidR="005A3E84">
        <w:rPr>
          <w:rtl/>
        </w:rPr>
        <w:t xml:space="preserve"> </w:t>
      </w:r>
      <w:r w:rsidRPr="005A2F81">
        <w:rPr>
          <w:rtl/>
        </w:rPr>
        <w:t>עלינו</w:t>
      </w:r>
      <w:r w:rsidR="005A3E84">
        <w:rPr>
          <w:rtl/>
        </w:rPr>
        <w:t xml:space="preserve"> </w:t>
      </w:r>
      <w:r w:rsidRPr="005A2F81">
        <w:rPr>
          <w:rtl/>
        </w:rPr>
        <w:t>להילחם</w:t>
      </w:r>
      <w:r w:rsidR="005A3E84">
        <w:rPr>
          <w:rtl/>
        </w:rPr>
        <w:t xml:space="preserve"> </w:t>
      </w:r>
      <w:r w:rsidRPr="005A2F81">
        <w:rPr>
          <w:rtl/>
        </w:rPr>
        <w:t>בקרב</w:t>
      </w:r>
      <w:r w:rsidR="005A3E84">
        <w:rPr>
          <w:rtl/>
        </w:rPr>
        <w:t xml:space="preserve"> </w:t>
      </w:r>
      <w:r w:rsidRPr="005A2F81">
        <w:rPr>
          <w:rtl/>
        </w:rPr>
        <w:t>הזה כאילו לא היה מאבק על עתיד השלום, ולהיאבק למען השלום כאילו לא</w:t>
      </w:r>
      <w:r w:rsidR="005A3E84">
        <w:rPr>
          <w:rtl/>
        </w:rPr>
        <w:t xml:space="preserve"> </w:t>
      </w:r>
      <w:r w:rsidRPr="005A2F81">
        <w:rPr>
          <w:rtl/>
        </w:rPr>
        <w:t>היה הקרב על עתיד החברה הישראלית.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יודע שנוח לכולנו להשתמש לא מעט באלמנטים דמגוגיים כדי לתקוף ממשלה כזאת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אחרת.</w:t>
      </w:r>
      <w:r w:rsidR="005A3E84">
        <w:rPr>
          <w:rtl/>
        </w:rPr>
        <w:t xml:space="preserve"> </w:t>
      </w:r>
      <w:r w:rsidRPr="005A2F81">
        <w:rPr>
          <w:rtl/>
        </w:rPr>
        <w:t>בסופו של דבר העוני והאבטלה הם באמת הקרב של כולנו, ונוח מאוד לאבד את</w:t>
      </w:r>
      <w:r w:rsidR="005A3E84">
        <w:rPr>
          <w:rtl/>
        </w:rPr>
        <w:t xml:space="preserve"> </w:t>
      </w:r>
      <w:r w:rsidRPr="005A2F81">
        <w:rPr>
          <w:rtl/>
        </w:rPr>
        <w:t>אותן</w:t>
      </w:r>
      <w:r w:rsidR="005A3E84">
        <w:rPr>
          <w:rtl/>
        </w:rPr>
        <w:t xml:space="preserve"> </w:t>
      </w:r>
      <w:r w:rsidRPr="005A2F81">
        <w:rPr>
          <w:rtl/>
        </w:rPr>
        <w:t>שלוש</w:t>
      </w:r>
      <w:r w:rsidR="005A3E84">
        <w:rPr>
          <w:rtl/>
        </w:rPr>
        <w:t>-</w:t>
      </w:r>
      <w:r w:rsidRPr="005A2F81">
        <w:rPr>
          <w:rtl/>
        </w:rPr>
        <w:t>ארבע</w:t>
      </w:r>
      <w:r w:rsidR="005A3E84">
        <w:rPr>
          <w:rtl/>
        </w:rPr>
        <w:t xml:space="preserve"> </w:t>
      </w:r>
      <w:r w:rsidRPr="005A2F81">
        <w:rPr>
          <w:rtl/>
        </w:rPr>
        <w:t>דקות</w:t>
      </w:r>
      <w:r w:rsidR="005A3E84">
        <w:rPr>
          <w:rtl/>
        </w:rPr>
        <w:t xml:space="preserve"> </w:t>
      </w:r>
      <w:r w:rsidRPr="005A2F81">
        <w:rPr>
          <w:rtl/>
        </w:rPr>
        <w:t>שעומדות לרשותנו כדי להשתמש בדמגוגיה שכולנו נוהגים לעשות</w:t>
      </w:r>
      <w:r w:rsidR="005A3E84">
        <w:rPr>
          <w:rtl/>
        </w:rPr>
        <w:t xml:space="preserve"> </w:t>
      </w:r>
      <w:r w:rsidRPr="005A2F81">
        <w:rPr>
          <w:rtl/>
        </w:rPr>
        <w:t>אותה.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באמת הקרב של כולנו, וצריך להסתכל כל יום באותם 400,000 ילדים ובאותם</w:t>
      </w:r>
      <w:r w:rsidR="005A3E84">
        <w:rPr>
          <w:rtl/>
        </w:rPr>
        <w:t xml:space="preserve"> </w:t>
      </w:r>
      <w:r w:rsidRPr="005A2F81">
        <w:rPr>
          <w:rtl/>
        </w:rPr>
        <w:t>200,000</w:t>
      </w:r>
      <w:r w:rsidR="005A3E84">
        <w:rPr>
          <w:rtl/>
        </w:rPr>
        <w:t xml:space="preserve"> </w:t>
      </w:r>
      <w:r w:rsidRPr="005A2F81">
        <w:rPr>
          <w:rtl/>
        </w:rPr>
        <w:t>מובטלים</w:t>
      </w:r>
      <w:r w:rsidR="005A3E84">
        <w:rPr>
          <w:rtl/>
        </w:rPr>
        <w:t xml:space="preserve"> </w:t>
      </w:r>
      <w:r w:rsidRPr="005A2F81">
        <w:rPr>
          <w:rtl/>
        </w:rPr>
        <w:t>ולהפסיק</w:t>
      </w:r>
      <w:r w:rsidR="005A3E84">
        <w:rPr>
          <w:rtl/>
        </w:rPr>
        <w:t xml:space="preserve"> </w:t>
      </w:r>
      <w:r w:rsidRPr="005A2F81">
        <w:rPr>
          <w:rtl/>
        </w:rPr>
        <w:t>להתייחס</w:t>
      </w:r>
      <w:r w:rsidR="005A3E84">
        <w:rPr>
          <w:rtl/>
        </w:rPr>
        <w:t xml:space="preserve"> </w:t>
      </w:r>
      <w:r w:rsidRPr="005A2F81">
        <w:rPr>
          <w:rtl/>
        </w:rPr>
        <w:t>לעובדה</w:t>
      </w:r>
      <w:r w:rsidR="005A3E84">
        <w:rPr>
          <w:rtl/>
        </w:rPr>
        <w:t xml:space="preserve"> </w:t>
      </w:r>
      <w:r w:rsidRPr="005A2F81">
        <w:rPr>
          <w:rtl/>
        </w:rPr>
        <w:t>שאנחנו שייכים לממשלה כזאת או אחרת.</w:t>
      </w:r>
      <w:r w:rsidR="005A3E84">
        <w:rPr>
          <w:rtl/>
        </w:rPr>
        <w:t xml:space="preserve"> </w:t>
      </w:r>
      <w:r w:rsidRPr="005A2F81">
        <w:rPr>
          <w:rtl/>
        </w:rPr>
        <w:t>הבעיה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שהשרים אינם כאן, הבעיה היא האם כולנו מסוגלים להתאחד כדי להילחם</w:t>
      </w:r>
      <w:r w:rsidR="005A3E84">
        <w:rPr>
          <w:rtl/>
        </w:rPr>
        <w:t xml:space="preserve"> </w:t>
      </w:r>
      <w:r w:rsidRPr="005A2F81">
        <w:rPr>
          <w:rtl/>
        </w:rPr>
        <w:t>יחד בשתי הבעיות הכאובות האלה.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מ' לוי: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</w:t>
      </w:r>
      <w:r w:rsidR="005A3E84">
        <w:rPr>
          <w:rtl/>
        </w:rPr>
        <w:t xml:space="preserve"> </w:t>
      </w:r>
      <w:r w:rsidRPr="005A2F81">
        <w:rPr>
          <w:rtl/>
        </w:rPr>
        <w:t>חבר הכנסת יולי אדלשטיין.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יולי</w:t>
      </w:r>
      <w:r>
        <w:rPr>
          <w:rtl/>
        </w:rPr>
        <w:t>-</w:t>
      </w:r>
      <w:r w:rsidRPr="005A3E84">
        <w:rPr>
          <w:rtl/>
        </w:rPr>
        <w:t>יואל אדלשטיין (ישראל בעלייה):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חברי חברי הכנסת, אדוני השר, אני דווקא רוצה להתחיל במשהו</w:t>
      </w:r>
      <w:r w:rsidR="005A3E84">
        <w:rPr>
          <w:rtl/>
        </w:rPr>
        <w:t xml:space="preserve"> </w:t>
      </w:r>
      <w:r w:rsidRPr="005A2F81">
        <w:rPr>
          <w:rtl/>
        </w:rPr>
        <w:t>שסיים בו</w:t>
      </w:r>
      <w:r w:rsidR="005A3E84">
        <w:rPr>
          <w:rtl/>
        </w:rPr>
        <w:t xml:space="preserve"> </w:t>
      </w:r>
      <w:r w:rsidRPr="005A2F81">
        <w:rPr>
          <w:rtl/>
        </w:rPr>
        <w:t>חבר הכנסת שלום שמחון. קראנו ושמענו אתמול על דוח העוני, כפי שכבר נאמר</w:t>
      </w:r>
      <w:r w:rsidR="005A3E84">
        <w:rPr>
          <w:rtl/>
        </w:rPr>
        <w:t xml:space="preserve"> </w:t>
      </w:r>
      <w:r w:rsidRPr="005A2F81">
        <w:rPr>
          <w:rtl/>
        </w:rPr>
        <w:t>כאן,</w:t>
      </w:r>
      <w:r w:rsidR="005A3E84">
        <w:rPr>
          <w:rtl/>
        </w:rPr>
        <w:t xml:space="preserve"> </w:t>
      </w:r>
      <w:r w:rsidRPr="005A2F81">
        <w:rPr>
          <w:rtl/>
        </w:rPr>
        <w:t>כולם</w:t>
      </w:r>
      <w:r w:rsidR="005A3E84">
        <w:rPr>
          <w:rtl/>
        </w:rPr>
        <w:t xml:space="preserve"> </w:t>
      </w:r>
      <w:r w:rsidRPr="005A2F81">
        <w:rPr>
          <w:rtl/>
        </w:rPr>
        <w:t>הגישו</w:t>
      </w:r>
      <w:r w:rsidR="005A3E84">
        <w:rPr>
          <w:rtl/>
        </w:rPr>
        <w:t xml:space="preserve"> </w:t>
      </w:r>
      <w:r w:rsidRPr="005A2F81">
        <w:rPr>
          <w:rtl/>
        </w:rPr>
        <w:t>הצעות</w:t>
      </w:r>
      <w:r w:rsidR="005A3E84">
        <w:rPr>
          <w:rtl/>
        </w:rPr>
        <w:t xml:space="preserve"> </w:t>
      </w:r>
      <w:r w:rsidRPr="005A2F81">
        <w:rPr>
          <w:rtl/>
        </w:rPr>
        <w:t>לסדר</w:t>
      </w:r>
      <w:r w:rsidR="005A3E84">
        <w:rPr>
          <w:rtl/>
        </w:rPr>
        <w:t>-</w:t>
      </w:r>
      <w:r w:rsidRPr="005A2F81">
        <w:rPr>
          <w:rtl/>
        </w:rPr>
        <w:t>היום,</w:t>
      </w:r>
      <w:r w:rsidR="005A3E84">
        <w:rPr>
          <w:rtl/>
        </w:rPr>
        <w:t xml:space="preserve"> </w:t>
      </w:r>
      <w:r w:rsidRPr="005A2F81">
        <w:rPr>
          <w:rtl/>
        </w:rPr>
        <w:t>אולי</w:t>
      </w:r>
      <w:r w:rsidR="005A3E84">
        <w:rPr>
          <w:rtl/>
        </w:rPr>
        <w:t xml:space="preserve"> </w:t>
      </w:r>
      <w:r w:rsidRPr="005A2F81">
        <w:rPr>
          <w:rtl/>
        </w:rPr>
        <w:t>מכל</w:t>
      </w:r>
      <w:r w:rsidR="005A3E84">
        <w:rPr>
          <w:rtl/>
        </w:rPr>
        <w:t xml:space="preserve"> </w:t>
      </w:r>
      <w:r w:rsidRPr="005A2F81">
        <w:rPr>
          <w:rtl/>
        </w:rPr>
        <w:t>סיעות הבית. הבוקר אני פותח את</w:t>
      </w:r>
      <w:r w:rsidR="005A3E84">
        <w:rPr>
          <w:rtl/>
        </w:rPr>
        <w:t xml:space="preserve"> </w:t>
      </w:r>
      <w:r w:rsidRPr="005A2F81">
        <w:rPr>
          <w:rtl/>
        </w:rPr>
        <w:t>העיתונים</w:t>
      </w:r>
      <w:r w:rsidR="005A3E84">
        <w:rPr>
          <w:rtl/>
        </w:rPr>
        <w:t xml:space="preserve"> </w:t>
      </w:r>
      <w:r w:rsidRPr="005A2F81">
        <w:rPr>
          <w:rtl/>
        </w:rPr>
        <w:t>ומצפה</w:t>
      </w:r>
      <w:r w:rsidR="005A3E84">
        <w:rPr>
          <w:rtl/>
        </w:rPr>
        <w:t xml:space="preserve"> </w:t>
      </w:r>
      <w:r w:rsidRPr="005A2F81">
        <w:rPr>
          <w:rtl/>
        </w:rPr>
        <w:t>לראות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שהזדעזעו</w:t>
      </w:r>
      <w:r w:rsidR="005A3E84">
        <w:rPr>
          <w:rtl/>
        </w:rPr>
        <w:t xml:space="preserve"> </w:t>
      </w:r>
      <w:r w:rsidRPr="005A2F81">
        <w:rPr>
          <w:rtl/>
        </w:rPr>
        <w:t>לראות את הנתונים, אנשים שמציעים לעשות</w:t>
      </w:r>
      <w:r w:rsidR="005A3E84">
        <w:rPr>
          <w:rtl/>
        </w:rPr>
        <w:t xml:space="preserve"> </w:t>
      </w:r>
      <w:r w:rsidRPr="005A2F81">
        <w:rPr>
          <w:rtl/>
        </w:rPr>
        <w:t>משהו.</w:t>
      </w:r>
      <w:r w:rsidR="005A3E84">
        <w:rPr>
          <w:rtl/>
        </w:rPr>
        <w:t xml:space="preserve"> </w:t>
      </w:r>
      <w:r w:rsidRPr="005A2F81">
        <w:rPr>
          <w:rtl/>
        </w:rPr>
        <w:t>פתחתי את "ידיעות אחרונות"</w:t>
      </w:r>
      <w:r w:rsidR="005A3E84">
        <w:rPr>
          <w:rtl/>
        </w:rPr>
        <w:t xml:space="preserve"> </w:t>
      </w:r>
      <w:r w:rsidRPr="005A2F81">
        <w:rPr>
          <w:rtl/>
        </w:rPr>
        <w:t>וגיליתי שסוף סוף אני יודע מי אשם. מודיע לנו</w:t>
      </w:r>
      <w:r w:rsidR="005A3E84">
        <w:rPr>
          <w:rtl/>
        </w:rPr>
        <w:t xml:space="preserve"> </w:t>
      </w:r>
      <w:r w:rsidRPr="005A2F81">
        <w:rPr>
          <w:rtl/>
        </w:rPr>
        <w:t>השר</w:t>
      </w:r>
      <w:r w:rsidR="005A3E84">
        <w:rPr>
          <w:rtl/>
        </w:rPr>
        <w:t xml:space="preserve"> </w:t>
      </w:r>
      <w:r w:rsidRPr="005A2F81">
        <w:rPr>
          <w:rtl/>
        </w:rPr>
        <w:t>רן כהן, שאשמה בוודאי הממשלה הקודמת, ובמיוחד אשמות סיעות ש"ס, מפד"ל וישראל</w:t>
      </w:r>
      <w:r w:rsidR="005A3E84">
        <w:rPr>
          <w:rtl/>
        </w:rPr>
        <w:t xml:space="preserve"> </w:t>
      </w:r>
      <w:r w:rsidRPr="005A2F81">
        <w:rPr>
          <w:rtl/>
        </w:rPr>
        <w:t>בעלייה. איך לא?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שאנחנו</w:t>
      </w:r>
      <w:r w:rsidR="005A3E84">
        <w:rPr>
          <w:rtl/>
        </w:rPr>
        <w:t xml:space="preserve"> </w:t>
      </w:r>
      <w:r w:rsidRPr="005A2F81">
        <w:rPr>
          <w:rtl/>
        </w:rPr>
        <w:t>באמת יכולים לא לתקוף את הממשלות הקודמות.</w:t>
      </w:r>
      <w:r w:rsidR="005A3E84">
        <w:rPr>
          <w:rtl/>
        </w:rPr>
        <w:t xml:space="preserve"> </w:t>
      </w:r>
      <w:r w:rsidRPr="005A2F81">
        <w:rPr>
          <w:rtl/>
        </w:rPr>
        <w:t>נראה שכולנו נעשה את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תמיד.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לפחות</w:t>
      </w:r>
      <w:r w:rsidR="005A3E84">
        <w:rPr>
          <w:rtl/>
        </w:rPr>
        <w:t xml:space="preserve"> </w:t>
      </w:r>
      <w:r w:rsidRPr="005A2F81">
        <w:rPr>
          <w:rtl/>
        </w:rPr>
        <w:t>נמנעתי</w:t>
      </w:r>
      <w:r w:rsidR="005A3E84">
        <w:rPr>
          <w:rtl/>
        </w:rPr>
        <w:t xml:space="preserve"> </w:t>
      </w:r>
      <w:r w:rsidRPr="005A2F81">
        <w:rPr>
          <w:rtl/>
        </w:rPr>
        <w:t>מלעשות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עד</w:t>
      </w:r>
      <w:r w:rsidR="005A3E84">
        <w:rPr>
          <w:rtl/>
        </w:rPr>
        <w:t xml:space="preserve"> </w:t>
      </w:r>
      <w:r w:rsidRPr="005A2F81">
        <w:rPr>
          <w:rtl/>
        </w:rPr>
        <w:t>עכשיו,</w:t>
      </w:r>
      <w:r w:rsidR="005A3E84">
        <w:rPr>
          <w:rtl/>
        </w:rPr>
        <w:t xml:space="preserve"> </w:t>
      </w:r>
      <w:r w:rsidRPr="005A2F81">
        <w:rPr>
          <w:rtl/>
        </w:rPr>
        <w:t>אולי לא התנסיתי מספיק</w:t>
      </w:r>
      <w:r w:rsidR="005A3E84">
        <w:rPr>
          <w:rtl/>
        </w:rPr>
        <w:t xml:space="preserve"> </w:t>
      </w:r>
      <w:r w:rsidRPr="005A2F81">
        <w:rPr>
          <w:rtl/>
        </w:rPr>
        <w:t>באופוזיציה.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לומר, חברים, רק דבר אחד. אם יש שלושה שבועות אחרי</w:t>
      </w:r>
      <w:r w:rsidR="005A3E84">
        <w:rPr>
          <w:rtl/>
        </w:rPr>
        <w:t xml:space="preserve"> </w:t>
      </w:r>
      <w:r w:rsidRPr="005A2F81">
        <w:rPr>
          <w:rtl/>
        </w:rPr>
        <w:t>כינון</w:t>
      </w:r>
      <w:r w:rsidR="005A3E84">
        <w:rPr>
          <w:rtl/>
        </w:rPr>
        <w:t xml:space="preserve"> </w:t>
      </w:r>
      <w:r w:rsidRPr="005A2F81">
        <w:rPr>
          <w:rtl/>
        </w:rPr>
        <w:t>ממשלה</w:t>
      </w:r>
      <w:r w:rsidR="005A3E84">
        <w:rPr>
          <w:rtl/>
        </w:rPr>
        <w:t xml:space="preserve"> </w:t>
      </w:r>
      <w:r w:rsidRPr="005A2F81">
        <w:rPr>
          <w:rtl/>
        </w:rPr>
        <w:t>סימני</w:t>
      </w:r>
      <w:r w:rsidR="005A3E84">
        <w:rPr>
          <w:rtl/>
        </w:rPr>
        <w:t xml:space="preserve"> </w:t>
      </w:r>
      <w:r w:rsidRPr="005A2F81">
        <w:rPr>
          <w:rtl/>
        </w:rPr>
        <w:t>צמיחה,</w:t>
      </w:r>
      <w:r w:rsidR="005A3E84">
        <w:rPr>
          <w:rtl/>
        </w:rPr>
        <w:t xml:space="preserve"> </w:t>
      </w:r>
      <w:r w:rsidRPr="005A2F81">
        <w:rPr>
          <w:rtl/>
        </w:rPr>
        <w:t>אז אומרים, הנה, יש כבר סימני צמיחה, עלינו לשלטון.</w:t>
      </w:r>
      <w:r w:rsidR="005A3E84">
        <w:rPr>
          <w:rtl/>
        </w:rPr>
        <w:t xml:space="preserve"> </w:t>
      </w:r>
      <w:r w:rsidRPr="005A2F81">
        <w:rPr>
          <w:rtl/>
        </w:rPr>
        <w:t>כשיש</w:t>
      </w:r>
      <w:r w:rsidR="005A3E84">
        <w:rPr>
          <w:rtl/>
        </w:rPr>
        <w:t xml:space="preserve"> </w:t>
      </w:r>
      <w:r w:rsidRPr="005A2F81">
        <w:rPr>
          <w:rtl/>
        </w:rPr>
        <w:t>חצי</w:t>
      </w:r>
      <w:r w:rsidR="005A3E84">
        <w:rPr>
          <w:rtl/>
        </w:rPr>
        <w:t xml:space="preserve"> </w:t>
      </w:r>
      <w:r w:rsidRPr="005A2F81">
        <w:rPr>
          <w:rtl/>
        </w:rPr>
        <w:t>שנה אחרי כינון הממשלה דוח עוני, אומרים שזה הכול הממשלות הקודמות, זה</w:t>
      </w:r>
      <w:r w:rsidR="005A3E84">
        <w:rPr>
          <w:rtl/>
        </w:rPr>
        <w:t xml:space="preserve"> </w:t>
      </w:r>
      <w:r w:rsidRPr="005A2F81">
        <w:rPr>
          <w:rtl/>
        </w:rPr>
        <w:t>בכלל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1998,</w:t>
      </w:r>
      <w:r w:rsidR="005A3E84">
        <w:rPr>
          <w:rtl/>
        </w:rPr>
        <w:t xml:space="preserve"> </w:t>
      </w:r>
      <w:r w:rsidRPr="005A2F81">
        <w:rPr>
          <w:rtl/>
        </w:rPr>
        <w:t>ואל תשימו לב אל העניים היום, כי הדוח הוא על 1998. חברים, בואו</w:t>
      </w:r>
      <w:r w:rsidR="005A3E84">
        <w:rPr>
          <w:rtl/>
        </w:rPr>
        <w:t xml:space="preserve"> </w:t>
      </w:r>
      <w:r w:rsidRPr="005A2F81">
        <w:rPr>
          <w:rtl/>
        </w:rPr>
        <w:t xml:space="preserve">נחליט פעם אחת ולתמיד או ש </w:t>
      </w:r>
      <w:r w:rsidR="005A3E84">
        <w:rPr>
          <w:rtl/>
        </w:rPr>
        <w:t>–</w:t>
      </w:r>
      <w:r w:rsidRPr="005A2F81">
        <w:rPr>
          <w:rtl/>
        </w:rPr>
        <w:t xml:space="preserve"> או ש </w:t>
      </w:r>
      <w:r w:rsidR="005A3E84">
        <w:rPr>
          <w:rtl/>
        </w:rPr>
        <w:t>–</w:t>
      </w:r>
      <w:r w:rsidRPr="005A2F81">
        <w:rPr>
          <w:rtl/>
        </w:rPr>
        <w:t>. או שבאמת מתאגדים יחד סביב הנושאים האלה, או</w:t>
      </w:r>
      <w:r w:rsidR="005A3E84">
        <w:rPr>
          <w:rtl/>
        </w:rPr>
        <w:t xml:space="preserve"> </w:t>
      </w:r>
      <w:r w:rsidRPr="005A2F81">
        <w:rPr>
          <w:rtl/>
        </w:rPr>
        <w:t>שנוח</w:t>
      </w:r>
      <w:r w:rsidR="005A3E84">
        <w:rPr>
          <w:rtl/>
        </w:rPr>
        <w:t xml:space="preserve"> </w:t>
      </w:r>
      <w:r w:rsidRPr="005A2F81">
        <w:rPr>
          <w:rtl/>
        </w:rPr>
        <w:t>מאוד שלוש</w:t>
      </w:r>
      <w:r w:rsidR="005A3E84">
        <w:rPr>
          <w:rtl/>
        </w:rPr>
        <w:t>-</w:t>
      </w:r>
      <w:r w:rsidRPr="005A2F81">
        <w:rPr>
          <w:rtl/>
        </w:rPr>
        <w:t>ארבע שנים לתקוף את הממשלה הקודמת וללכת לבחירות ולהסביר שלא היה</w:t>
      </w:r>
      <w:r w:rsidR="005A3E84">
        <w:rPr>
          <w:rtl/>
        </w:rPr>
        <w:t xml:space="preserve"> </w:t>
      </w:r>
      <w:r w:rsidRPr="005A2F81">
        <w:rPr>
          <w:rtl/>
        </w:rPr>
        <w:t>מספיק</w:t>
      </w:r>
      <w:r w:rsidR="005A3E84">
        <w:rPr>
          <w:rtl/>
        </w:rPr>
        <w:t xml:space="preserve"> </w:t>
      </w:r>
      <w:r w:rsidRPr="005A2F81">
        <w:rPr>
          <w:rtl/>
        </w:rPr>
        <w:t>זמן</w:t>
      </w:r>
      <w:r w:rsidR="005A3E84">
        <w:rPr>
          <w:rtl/>
        </w:rPr>
        <w:t xml:space="preserve"> </w:t>
      </w:r>
      <w:r w:rsidRPr="005A2F81">
        <w:rPr>
          <w:rtl/>
        </w:rPr>
        <w:t>לתקן</w:t>
      </w:r>
      <w:r w:rsidR="005A3E84">
        <w:rPr>
          <w:rtl/>
        </w:rPr>
        <w:t xml:space="preserve"> </w:t>
      </w:r>
      <w:r w:rsidRPr="005A2F81">
        <w:rPr>
          <w:rtl/>
        </w:rPr>
        <w:t>את העוול.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 שהגענו למצב הזה לא בגלל ממשלה זו או אחרת.</w:t>
      </w:r>
      <w:r w:rsidR="005A3E84">
        <w:rPr>
          <w:rtl/>
        </w:rPr>
        <w:t xml:space="preserve"> </w:t>
      </w:r>
      <w:r w:rsidRPr="005A2F81">
        <w:rPr>
          <w:rtl/>
        </w:rPr>
        <w:t>הגענו למצב הזה בגלל,</w:t>
      </w:r>
      <w:r w:rsidR="005A3E84">
        <w:rPr>
          <w:rtl/>
        </w:rPr>
        <w:t xml:space="preserve"> </w:t>
      </w:r>
      <w:r w:rsidRPr="005A2F81">
        <w:rPr>
          <w:rtl/>
        </w:rPr>
        <w:t>תופתעו</w:t>
      </w:r>
      <w:r w:rsidR="005A3E84">
        <w:rPr>
          <w:rtl/>
        </w:rPr>
        <w:t xml:space="preserve"> </w:t>
      </w:r>
      <w:r w:rsidRPr="005A2F81">
        <w:rPr>
          <w:rtl/>
        </w:rPr>
        <w:t>לשמוע,</w:t>
      </w:r>
      <w:r w:rsidR="005A3E84">
        <w:rPr>
          <w:rtl/>
        </w:rPr>
        <w:t xml:space="preserve"> </w:t>
      </w:r>
      <w:r w:rsidRPr="005A2F81">
        <w:rPr>
          <w:rtl/>
        </w:rPr>
        <w:t>גאוות</w:t>
      </w:r>
      <w:r w:rsidR="005A3E84">
        <w:rPr>
          <w:rtl/>
        </w:rPr>
        <w:t xml:space="preserve"> </w:t>
      </w:r>
      <w:r w:rsidRPr="005A2F81">
        <w:rPr>
          <w:rtl/>
        </w:rPr>
        <w:t>יתר. ודיברת על זה, חבר הכנסת וילן.</w:t>
      </w:r>
      <w:r w:rsidR="005A3E84">
        <w:rPr>
          <w:rtl/>
        </w:rPr>
        <w:t xml:space="preserve"> </w:t>
      </w:r>
      <w:r w:rsidRPr="005A2F81">
        <w:rPr>
          <w:rtl/>
        </w:rPr>
        <w:t>אנחנו נורא יומרנים,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רוצים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אירופה, ואני מסכים, צריכים להיות אירופה.</w:t>
      </w:r>
      <w:r w:rsidR="005A3E84">
        <w:rPr>
          <w:rtl/>
        </w:rPr>
        <w:t xml:space="preserve"> </w:t>
      </w:r>
      <w:r w:rsidRPr="005A2F81">
        <w:rPr>
          <w:rtl/>
        </w:rPr>
        <w:t>אני רק לא מסכים</w:t>
      </w:r>
      <w:r w:rsidR="005A3E84">
        <w:rPr>
          <w:rtl/>
        </w:rPr>
        <w:t xml:space="preserve"> </w:t>
      </w:r>
      <w:r w:rsidRPr="005A2F81">
        <w:rPr>
          <w:rtl/>
        </w:rPr>
        <w:t>שצריכים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הכול</w:t>
      </w:r>
      <w:r w:rsidR="005A3E84">
        <w:rPr>
          <w:rtl/>
        </w:rPr>
        <w:t xml:space="preserve"> </w:t>
      </w:r>
      <w:r w:rsidRPr="005A2F81">
        <w:rPr>
          <w:rtl/>
        </w:rPr>
        <w:t>עכשיו</w:t>
      </w:r>
      <w:r w:rsidR="005A3E84">
        <w:rPr>
          <w:rtl/>
        </w:rPr>
        <w:t xml:space="preserve"> </w:t>
      </w:r>
      <w:r w:rsidRPr="005A2F81">
        <w:rPr>
          <w:rtl/>
        </w:rPr>
        <w:t>וצריכים</w:t>
      </w:r>
      <w:r w:rsidR="005A3E84">
        <w:rPr>
          <w:rtl/>
        </w:rPr>
        <w:t xml:space="preserve"> </w:t>
      </w:r>
      <w:r w:rsidRPr="005A2F81">
        <w:rPr>
          <w:rtl/>
        </w:rPr>
        <w:t>אחרי אינפלציה של עשרות רבות של אחוזים להיות</w:t>
      </w:r>
      <w:r w:rsidR="005A3E84">
        <w:rPr>
          <w:rtl/>
        </w:rPr>
        <w:t xml:space="preserve"> </w:t>
      </w:r>
      <w:r w:rsidRPr="005A2F81">
        <w:rPr>
          <w:rtl/>
        </w:rPr>
        <w:t>אירופה בתוך חצי שנה. צ'יק</w:t>
      </w:r>
      <w:r w:rsidR="005A3E84">
        <w:rPr>
          <w:rtl/>
        </w:rPr>
        <w:t>-</w:t>
      </w:r>
      <w:r w:rsidRPr="005A2F81">
        <w:rPr>
          <w:rtl/>
        </w:rPr>
        <w:t>צ'ק אנחנו מקצצים את הגירעון, צ'יק</w:t>
      </w:r>
      <w:r w:rsidR="005A3E84">
        <w:rPr>
          <w:rtl/>
        </w:rPr>
        <w:t>-</w:t>
      </w:r>
      <w:r w:rsidRPr="005A2F81">
        <w:rPr>
          <w:rtl/>
        </w:rPr>
        <w:t>צ'ק אנחנו מעלים את</w:t>
      </w:r>
      <w:r w:rsidR="005A3E84">
        <w:rPr>
          <w:rtl/>
        </w:rPr>
        <w:t xml:space="preserve"> </w:t>
      </w:r>
      <w:r w:rsidRPr="005A2F81">
        <w:rPr>
          <w:rtl/>
        </w:rPr>
        <w:t>הריבית,</w:t>
      </w:r>
      <w:r w:rsidR="005A3E84">
        <w:rPr>
          <w:rtl/>
        </w:rPr>
        <w:t xml:space="preserve"> </w:t>
      </w:r>
      <w:r w:rsidRPr="005A2F81">
        <w:rPr>
          <w:rtl/>
        </w:rPr>
        <w:t>צ'יק</w:t>
      </w:r>
      <w:r w:rsidR="005A3E84">
        <w:rPr>
          <w:rtl/>
        </w:rPr>
        <w:t>-</w:t>
      </w:r>
      <w:r w:rsidRPr="005A2F81">
        <w:rPr>
          <w:rtl/>
        </w:rPr>
        <w:t>צ'ק</w:t>
      </w:r>
      <w:r w:rsidR="005A3E84">
        <w:rPr>
          <w:rtl/>
        </w:rPr>
        <w:t xml:space="preserve"> </w:t>
      </w:r>
      <w:r w:rsidRPr="005A2F81">
        <w:rPr>
          <w:rtl/>
        </w:rPr>
        <w:t>מתגברים על האינפלציה. טוב, כמה מאות אלפי איש נשרו לנו בדרך,</w:t>
      </w:r>
      <w:r w:rsidR="005A3E84">
        <w:rPr>
          <w:rtl/>
        </w:rPr>
        <w:t xml:space="preserve"> </w:t>
      </w:r>
      <w:r w:rsidRPr="005A2F81">
        <w:rPr>
          <w:rtl/>
        </w:rPr>
        <w:t>הפכו</w:t>
      </w:r>
      <w:r w:rsidR="005A3E84">
        <w:rPr>
          <w:rtl/>
        </w:rPr>
        <w:t xml:space="preserve"> </w:t>
      </w:r>
      <w:r w:rsidRPr="005A2F81">
        <w:rPr>
          <w:rtl/>
        </w:rPr>
        <w:t>לעוד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עניים</w:t>
      </w:r>
      <w:r w:rsidR="005A3E84">
        <w:rPr>
          <w:rtl/>
        </w:rPr>
        <w:t xml:space="preserve"> </w:t>
      </w:r>
      <w:r w:rsidRPr="005A2F81">
        <w:rPr>
          <w:rtl/>
        </w:rPr>
        <w:t>ממה שהיו, אדוני היושב</w:t>
      </w:r>
      <w:r w:rsidR="005A3E84">
        <w:rPr>
          <w:rtl/>
        </w:rPr>
        <w:t>-</w:t>
      </w:r>
      <w:r w:rsidRPr="005A2F81">
        <w:rPr>
          <w:rtl/>
        </w:rPr>
        <w:t>ראש, אבל מה לעשות? אנחנו צריכים</w:t>
      </w:r>
      <w:r w:rsidR="005A3E84">
        <w:rPr>
          <w:rtl/>
        </w:rPr>
        <w:t xml:space="preserve"> </w:t>
      </w:r>
      <w:r w:rsidRPr="005A2F81">
        <w:rPr>
          <w:rtl/>
        </w:rPr>
        <w:t>להגיע</w:t>
      </w:r>
      <w:r w:rsidR="005A3E84">
        <w:rPr>
          <w:rtl/>
        </w:rPr>
        <w:t xml:space="preserve"> </w:t>
      </w:r>
      <w:r w:rsidRPr="005A2F81">
        <w:rPr>
          <w:rtl/>
        </w:rPr>
        <w:t>ליעד</w:t>
      </w:r>
      <w:r w:rsidR="005A3E84">
        <w:rPr>
          <w:rtl/>
        </w:rPr>
        <w:t xml:space="preserve"> </w:t>
      </w:r>
      <w:r w:rsidRPr="005A2F81">
        <w:rPr>
          <w:rtl/>
        </w:rPr>
        <w:t>האינפלציה</w:t>
      </w:r>
      <w:r w:rsidR="005A3E84">
        <w:rPr>
          <w:rtl/>
        </w:rPr>
        <w:t xml:space="preserve"> </w:t>
      </w:r>
      <w:r w:rsidRPr="005A2F81">
        <w:rPr>
          <w:rtl/>
        </w:rPr>
        <w:t>בהתאם</w:t>
      </w:r>
      <w:r w:rsidR="005A3E84">
        <w:rPr>
          <w:rtl/>
        </w:rPr>
        <w:t xml:space="preserve"> </w:t>
      </w:r>
      <w:r w:rsidRPr="005A2F81">
        <w:rPr>
          <w:rtl/>
        </w:rPr>
        <w:t>למה</w:t>
      </w:r>
      <w:r w:rsidR="005A3E84">
        <w:rPr>
          <w:rtl/>
        </w:rPr>
        <w:t xml:space="preserve"> </w:t>
      </w:r>
      <w:r w:rsidRPr="005A2F81">
        <w:rPr>
          <w:rtl/>
        </w:rPr>
        <w:t>שקבענו</w:t>
      </w:r>
      <w:r w:rsidR="005A3E84">
        <w:rPr>
          <w:rtl/>
        </w:rPr>
        <w:t xml:space="preserve"> </w:t>
      </w:r>
      <w:r w:rsidRPr="005A2F81">
        <w:rPr>
          <w:rtl/>
        </w:rPr>
        <w:t>לעצמנו,</w:t>
      </w:r>
      <w:r w:rsidR="005A3E84">
        <w:rPr>
          <w:rtl/>
        </w:rPr>
        <w:t xml:space="preserve"> </w:t>
      </w:r>
      <w:r w:rsidRPr="005A2F81">
        <w:rPr>
          <w:rtl/>
        </w:rPr>
        <w:t>וחס ושלום, עזבו להגדיל את</w:t>
      </w:r>
      <w:r w:rsidR="005A3E84">
        <w:rPr>
          <w:rtl/>
        </w:rPr>
        <w:t xml:space="preserve"> </w:t>
      </w:r>
      <w:r w:rsidRPr="005A2F81">
        <w:rPr>
          <w:rtl/>
        </w:rPr>
        <w:t>הגירעון</w:t>
      </w:r>
      <w:r w:rsidR="005A3E84">
        <w:rPr>
          <w:rtl/>
        </w:rPr>
        <w:t xml:space="preserve"> – </w:t>
      </w:r>
      <w:r w:rsidRPr="005A2F81">
        <w:rPr>
          <w:rtl/>
        </w:rPr>
        <w:t>אפילו לשמור על הגירעון באותה רמה אסור לנו, כי זה לא מה שקבענו, ואת</w:t>
      </w:r>
      <w:r w:rsidR="005A3E84">
        <w:rPr>
          <w:rtl/>
        </w:rPr>
        <w:t xml:space="preserve"> </w:t>
      </w:r>
      <w:r w:rsidRPr="005A2F81">
        <w:rPr>
          <w:rtl/>
        </w:rPr>
        <w:t>התוצאות אנחנו קוראים בדוח העוני.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הבית,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יודע</w:t>
      </w:r>
      <w:r w:rsidR="005A3E84">
        <w:rPr>
          <w:rtl/>
        </w:rPr>
        <w:t xml:space="preserve"> </w:t>
      </w:r>
      <w:r w:rsidRPr="005A2F81">
        <w:rPr>
          <w:rtl/>
        </w:rPr>
        <w:t>באמת אם ניתן, פוליטיקה היא</w:t>
      </w:r>
      <w:r w:rsidR="005A3E84">
        <w:rPr>
          <w:rtl/>
        </w:rPr>
        <w:t xml:space="preserve"> </w:t>
      </w:r>
      <w:r w:rsidRPr="005A2F81">
        <w:rPr>
          <w:rtl/>
        </w:rPr>
        <w:t>פוליטיקה,</w:t>
      </w:r>
      <w:r w:rsidR="005A3E84">
        <w:rPr>
          <w:rtl/>
        </w:rPr>
        <w:t xml:space="preserve"> </w:t>
      </w:r>
      <w:r w:rsidRPr="005A2F81">
        <w:rPr>
          <w:rtl/>
        </w:rPr>
        <w:t>אופוזיציה</w:t>
      </w:r>
      <w:r w:rsidR="005A3E84">
        <w:rPr>
          <w:rtl/>
        </w:rPr>
        <w:t xml:space="preserve"> </w:t>
      </w:r>
      <w:r w:rsidRPr="005A2F81">
        <w:rPr>
          <w:rtl/>
        </w:rPr>
        <w:t>היא אופוזיציה וקואליציה היא קואליציה, אבל אולי בהחלט, אם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באמת מזדעזעים כל פעם שאנחנו רואים את הנתונים האלה, נוכל פעם להתלכד, ולא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רק ללכת ללובי החברתי, חבר הכנסת מקסים לוי, כולנו כאחד, לנאום שם ולומר </w:t>
      </w:r>
      <w:r w:rsidR="005A3E84">
        <w:rPr>
          <w:rtl/>
        </w:rPr>
        <w:t>–</w:t>
      </w:r>
      <w:r w:rsidRPr="005A2F81">
        <w:rPr>
          <w:rtl/>
        </w:rPr>
        <w:t xml:space="preserve"> התקציב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בסדר,</w:t>
      </w:r>
      <w:r w:rsidR="005A3E84">
        <w:rPr>
          <w:rtl/>
        </w:rPr>
        <w:t xml:space="preserve"> </w:t>
      </w: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לא בסדר וצריך להשקיע יותר. אני רואה שם חברים עולים אחד אחרי</w:t>
      </w:r>
      <w:r w:rsidR="005A3E84">
        <w:rPr>
          <w:rtl/>
        </w:rPr>
        <w:t xml:space="preserve"> </w:t>
      </w:r>
      <w:r w:rsidRPr="005A2F81">
        <w:rPr>
          <w:rtl/>
        </w:rPr>
        <w:t>השני, ומה לעשות? אני מקווה מאוד שלא הפכתי ציני, אבל אני חושב לעצמי: מה הם יעשו</w:t>
      </w:r>
      <w:r w:rsidR="005A3E84">
        <w:rPr>
          <w:rtl/>
        </w:rPr>
        <w:t xml:space="preserve"> </w:t>
      </w:r>
      <w:r w:rsidRPr="005A2F81">
        <w:rPr>
          <w:rtl/>
        </w:rPr>
        <w:t>ב</w:t>
      </w:r>
      <w:r w:rsidR="005A3E84">
        <w:rPr>
          <w:rtl/>
        </w:rPr>
        <w:t>-</w:t>
      </w:r>
      <w:r w:rsidRPr="005A2F81">
        <w:rPr>
          <w:rtl/>
        </w:rPr>
        <w:t>31</w:t>
      </w:r>
      <w:r w:rsidR="005A3E84">
        <w:rPr>
          <w:rtl/>
        </w:rPr>
        <w:t xml:space="preserve"> </w:t>
      </w:r>
      <w:r w:rsidRPr="005A2F81">
        <w:rPr>
          <w:rtl/>
        </w:rPr>
        <w:t>בדצמבר?</w:t>
      </w:r>
      <w:r w:rsidR="005A3E84">
        <w:rPr>
          <w:rtl/>
        </w:rPr>
        <w:t xml:space="preserve"> </w:t>
      </w:r>
      <w:r w:rsidRPr="005A2F81">
        <w:rPr>
          <w:rtl/>
        </w:rPr>
        <w:t>הם יצביעו לפי פקודת הסיעה או פקודת קואליציה</w:t>
      </w:r>
      <w:r w:rsidR="005A3E84">
        <w:rPr>
          <w:rtl/>
        </w:rPr>
        <w:t>-</w:t>
      </w:r>
      <w:r w:rsidRPr="005A2F81">
        <w:rPr>
          <w:rtl/>
        </w:rPr>
        <w:t>אופוזיציה? הם יבואו</w:t>
      </w:r>
      <w:r w:rsidR="005A3E84">
        <w:rPr>
          <w:rtl/>
        </w:rPr>
        <w:t xml:space="preserve"> </w:t>
      </w:r>
      <w:r w:rsidRPr="005A2F81">
        <w:rPr>
          <w:rtl/>
        </w:rPr>
        <w:t>לציבור ויסבירו מה הם הצליחו לתקן? העלו ב</w:t>
      </w:r>
      <w:r w:rsidR="005A3E84">
        <w:rPr>
          <w:rtl/>
        </w:rPr>
        <w:t>-</w:t>
      </w:r>
      <w:r w:rsidRPr="005A2F81">
        <w:rPr>
          <w:rtl/>
        </w:rPr>
        <w:t>300 שקל איזה סעיף בתקציב, או שהם באמת</w:t>
      </w:r>
      <w:r w:rsidR="005A3E84">
        <w:rPr>
          <w:rtl/>
        </w:rPr>
        <w:t xml:space="preserve"> </w:t>
      </w:r>
      <w:r w:rsidRPr="005A2F81">
        <w:rPr>
          <w:rtl/>
        </w:rPr>
        <w:t>יבואו</w:t>
      </w:r>
      <w:r w:rsidR="005A3E84">
        <w:rPr>
          <w:rtl/>
        </w:rPr>
        <w:t xml:space="preserve"> </w:t>
      </w:r>
      <w:r w:rsidRPr="005A2F81">
        <w:rPr>
          <w:rtl/>
        </w:rPr>
        <w:t>ויגידו: הגישה שלנו עניינית, הגישה שלנו היא לא להפיל את התקציב ולא לתמוך</w:t>
      </w:r>
      <w:r w:rsidR="005A3E84">
        <w:rPr>
          <w:rtl/>
        </w:rPr>
        <w:t xml:space="preserve"> </w:t>
      </w:r>
      <w:r w:rsidRPr="005A2F81">
        <w:rPr>
          <w:rtl/>
        </w:rPr>
        <w:t>בתקציב, הגישה שלנו היא לנסות בנתונים הקיימים להרכיב את התקציב האופטימלי.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תהיה הגישה, אדוני היושב</w:t>
      </w:r>
      <w:r w:rsidR="005A3E84">
        <w:rPr>
          <w:rtl/>
        </w:rPr>
        <w:t>-</w:t>
      </w:r>
      <w:r w:rsidRPr="005A2F81">
        <w:rPr>
          <w:rtl/>
        </w:rPr>
        <w:t>ראש, אולי נוכל לומר למחרת, ב</w:t>
      </w:r>
      <w:r w:rsidR="005A3E84">
        <w:rPr>
          <w:rtl/>
        </w:rPr>
        <w:t>-</w:t>
      </w:r>
      <w:r w:rsidRPr="005A2F81">
        <w:rPr>
          <w:rtl/>
        </w:rPr>
        <w:t>1 בינואר או</w:t>
      </w:r>
      <w:r w:rsidR="005A3E84">
        <w:rPr>
          <w:rtl/>
        </w:rPr>
        <w:t xml:space="preserve"> </w:t>
      </w:r>
      <w:r w:rsidRPr="005A2F81">
        <w:rPr>
          <w:rtl/>
        </w:rPr>
        <w:t>יום אחרי זה, זה כבר לא משנה, נוכל לומר: את שלנו לפחות עשינו.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מ' לוי: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 אני אחכה ליושב</w:t>
      </w:r>
      <w:r w:rsidR="005A3E84">
        <w:rPr>
          <w:rtl/>
        </w:rPr>
        <w:t>-</w:t>
      </w:r>
      <w:r w:rsidRPr="005A2F81">
        <w:rPr>
          <w:rtl/>
        </w:rPr>
        <w:t>ראש. חבר הכנסת רחבעם זאבי,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 xml:space="preserve">רחבעם זאבי (האיחוד הלאומי </w:t>
      </w:r>
      <w:r>
        <w:rPr>
          <w:rtl/>
        </w:rPr>
        <w:t>–</w:t>
      </w:r>
      <w:r w:rsidRPr="005A3E84">
        <w:rPr>
          <w:rtl/>
        </w:rPr>
        <w:t xml:space="preserve"> מולדת, חרות, תקומה):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 בראש, חברי הכנסת הנוכחים, דוח העוני שהגיש המוסד לביטוח לאומי</w:t>
      </w:r>
      <w:r w:rsidR="005A3E84">
        <w:rPr>
          <w:rtl/>
        </w:rPr>
        <w:t xml:space="preserve"> </w:t>
      </w:r>
      <w:r w:rsidRPr="005A2F81">
        <w:rPr>
          <w:rtl/>
        </w:rPr>
        <w:t>מגלה,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מיליון ו</w:t>
      </w:r>
      <w:r w:rsidR="005A3E84">
        <w:rPr>
          <w:rtl/>
        </w:rPr>
        <w:t>-</w:t>
      </w:r>
      <w:r w:rsidRPr="005A2F81">
        <w:rPr>
          <w:rtl/>
        </w:rPr>
        <w:t>21,000 אנשים עניים חיים בישראל, ובהם 440,000 ילדים.</w:t>
      </w:r>
      <w:r w:rsidR="005A3E84">
        <w:rPr>
          <w:rtl/>
        </w:rPr>
        <w:t xml:space="preserve"> </w:t>
      </w:r>
      <w:r w:rsidRPr="005A2F81">
        <w:rPr>
          <w:rtl/>
        </w:rPr>
        <w:t>אינני</w:t>
      </w:r>
      <w:r w:rsidR="005A3E84">
        <w:rPr>
          <w:rtl/>
        </w:rPr>
        <w:t xml:space="preserve"> </w:t>
      </w:r>
      <w:r w:rsidRPr="005A2F81">
        <w:rPr>
          <w:rtl/>
        </w:rPr>
        <w:t>יודע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המספרים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נכונים, כי לדוגמה כלולות בהם משפחות רבות ממגזר כלשהו,</w:t>
      </w:r>
      <w:r w:rsidR="005A3E84">
        <w:rPr>
          <w:rtl/>
        </w:rPr>
        <w:t xml:space="preserve"> </w:t>
      </w:r>
      <w:r w:rsidRPr="005A2F81">
        <w:rPr>
          <w:rtl/>
        </w:rPr>
        <w:t>שאינן</w:t>
      </w:r>
      <w:r w:rsidR="005A3E84">
        <w:rPr>
          <w:rtl/>
        </w:rPr>
        <w:t xml:space="preserve"> </w:t>
      </w:r>
      <w:r w:rsidRPr="005A2F81">
        <w:rPr>
          <w:rtl/>
        </w:rPr>
        <w:t>מדווחות אמת על הכנסותיהן המלאות, ואז הן רשומות כאילו הן מתחת לקו העוני,</w:t>
      </w:r>
      <w:r w:rsidR="005A3E84">
        <w:rPr>
          <w:rtl/>
        </w:rPr>
        <w:t xml:space="preserve"> </w:t>
      </w:r>
      <w:r w:rsidRPr="005A2F81">
        <w:rPr>
          <w:rtl/>
        </w:rPr>
        <w:t>אבל אם רק חלק מהמספרים האלה נכונים, זוהי שערורייה.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איננו</w:t>
      </w:r>
      <w:r w:rsidR="005A3E84">
        <w:rPr>
          <w:rtl/>
        </w:rPr>
        <w:t xml:space="preserve"> </w:t>
      </w:r>
      <w:r w:rsidRPr="005A2F81">
        <w:rPr>
          <w:rtl/>
        </w:rPr>
        <w:t>רוצים</w:t>
      </w:r>
      <w:r w:rsidR="005A3E84">
        <w:rPr>
          <w:rtl/>
        </w:rPr>
        <w:t xml:space="preserve"> </w:t>
      </w:r>
      <w:r w:rsidRPr="005A2F81">
        <w:rPr>
          <w:rtl/>
        </w:rPr>
        <w:t>לקיים</w:t>
      </w:r>
      <w:r w:rsidR="005A3E84">
        <w:rPr>
          <w:rtl/>
        </w:rPr>
        <w:t xml:space="preserve"> </w:t>
      </w:r>
      <w:r w:rsidRPr="005A2F81">
        <w:rPr>
          <w:rtl/>
        </w:rPr>
        <w:t>חברה</w:t>
      </w:r>
      <w:r w:rsidR="005A3E84">
        <w:rPr>
          <w:rtl/>
        </w:rPr>
        <w:t xml:space="preserve"> </w:t>
      </w:r>
      <w:r w:rsidRPr="005A2F81">
        <w:rPr>
          <w:rtl/>
        </w:rPr>
        <w:t>שבה ילדים גדלים בעוני ובמחסור. הרי הילדים האלה</w:t>
      </w:r>
      <w:r w:rsidR="005A3E84">
        <w:rPr>
          <w:rtl/>
        </w:rPr>
        <w:t xml:space="preserve"> </w:t>
      </w:r>
      <w:r w:rsidRPr="005A2F81">
        <w:rPr>
          <w:rtl/>
        </w:rPr>
        <w:t>יהיו</w:t>
      </w:r>
      <w:r w:rsidR="005A3E84">
        <w:rPr>
          <w:rtl/>
        </w:rPr>
        <w:t xml:space="preserve"> </w:t>
      </w:r>
      <w:r w:rsidRPr="005A2F81">
        <w:rPr>
          <w:rtl/>
        </w:rPr>
        <w:t>ביום</w:t>
      </w:r>
      <w:r w:rsidR="005A3E84">
        <w:rPr>
          <w:rtl/>
        </w:rPr>
        <w:t xml:space="preserve"> </w:t>
      </w:r>
      <w:r w:rsidRPr="005A2F81">
        <w:rPr>
          <w:rtl/>
        </w:rPr>
        <w:t>מן</w:t>
      </w:r>
      <w:r w:rsidR="005A3E84">
        <w:rPr>
          <w:rtl/>
        </w:rPr>
        <w:t xml:space="preserve"> </w:t>
      </w:r>
      <w:r w:rsidRPr="005A2F81">
        <w:rPr>
          <w:rtl/>
        </w:rPr>
        <w:t>הימים</w:t>
      </w:r>
      <w:r w:rsidR="005A3E84">
        <w:rPr>
          <w:rtl/>
        </w:rPr>
        <w:t xml:space="preserve"> </w:t>
      </w:r>
      <w:r w:rsidRPr="005A2F81">
        <w:rPr>
          <w:rtl/>
        </w:rPr>
        <w:t>חיילים בצה"ל, לאחר שהם יקבלו חינוך לקוי מפני העוני בבתי</w:t>
      </w:r>
      <w:r w:rsidR="005A3E84">
        <w:rPr>
          <w:rtl/>
        </w:rPr>
        <w:t xml:space="preserve"> </w:t>
      </w:r>
      <w:r w:rsidRPr="005A2F81">
        <w:rPr>
          <w:rtl/>
        </w:rPr>
        <w:t>הוריהם.</w:t>
      </w:r>
      <w:r w:rsidR="005A3E84">
        <w:rPr>
          <w:rtl/>
        </w:rPr>
        <w:t xml:space="preserve"> </w:t>
      </w:r>
      <w:r w:rsidRPr="005A2F81">
        <w:rPr>
          <w:rtl/>
        </w:rPr>
        <w:t>והרי</w:t>
      </w:r>
      <w:r w:rsidR="005A3E84">
        <w:rPr>
          <w:rtl/>
        </w:rPr>
        <w:t xml:space="preserve"> </w:t>
      </w:r>
      <w:r w:rsidRPr="005A2F81">
        <w:rPr>
          <w:rtl/>
        </w:rPr>
        <w:t>הילדים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יהיו</w:t>
      </w:r>
      <w:r w:rsidR="005A3E84">
        <w:rPr>
          <w:rtl/>
        </w:rPr>
        <w:t xml:space="preserve"> </w:t>
      </w:r>
      <w:r w:rsidRPr="005A2F81">
        <w:rPr>
          <w:rtl/>
        </w:rPr>
        <w:t>למבוגרים</w:t>
      </w:r>
      <w:r w:rsidR="005A3E84">
        <w:rPr>
          <w:rtl/>
        </w:rPr>
        <w:t xml:space="preserve"> </w:t>
      </w:r>
      <w:r w:rsidRPr="005A2F81">
        <w:rPr>
          <w:rtl/>
        </w:rPr>
        <w:t>שיקימו משפחות לוקות ופגומות מפני</w:t>
      </w:r>
      <w:r w:rsidR="005A3E84">
        <w:rPr>
          <w:rtl/>
        </w:rPr>
        <w:t xml:space="preserve"> </w:t>
      </w:r>
      <w:r w:rsidRPr="005A2F81">
        <w:rPr>
          <w:rtl/>
        </w:rPr>
        <w:t>שיגדלו במחסור.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מדוח</w:t>
      </w:r>
      <w:r w:rsidR="005A3E84">
        <w:rPr>
          <w:rtl/>
        </w:rPr>
        <w:t xml:space="preserve"> </w:t>
      </w:r>
      <w:r w:rsidRPr="005A2F81">
        <w:rPr>
          <w:rtl/>
        </w:rPr>
        <w:t>"יד לבנים" אנחנו למדים, כי קרוב ל</w:t>
      </w:r>
      <w:r w:rsidR="005A3E84">
        <w:rPr>
          <w:rtl/>
        </w:rPr>
        <w:t>-</w:t>
      </w:r>
      <w:r w:rsidRPr="005A2F81">
        <w:rPr>
          <w:rtl/>
        </w:rPr>
        <w:t>3,000 משפחות שכולות נמצאות במצוקה</w:t>
      </w:r>
      <w:r w:rsidR="005A3E84">
        <w:rPr>
          <w:rtl/>
        </w:rPr>
        <w:t xml:space="preserve"> </w:t>
      </w:r>
      <w:r w:rsidRPr="005A2F81">
        <w:rPr>
          <w:rtl/>
        </w:rPr>
        <w:t>כלכלית</w:t>
      </w:r>
      <w:r w:rsidR="005A3E84">
        <w:rPr>
          <w:rtl/>
        </w:rPr>
        <w:t xml:space="preserve"> </w:t>
      </w:r>
      <w:r w:rsidRPr="005A2F81">
        <w:rPr>
          <w:rtl/>
        </w:rPr>
        <w:t>קשה</w:t>
      </w:r>
      <w:r w:rsidR="005A3E84">
        <w:rPr>
          <w:rtl/>
        </w:rPr>
        <w:t xml:space="preserve"> </w:t>
      </w:r>
      <w:r w:rsidRPr="005A2F81">
        <w:rPr>
          <w:rtl/>
        </w:rPr>
        <w:t>ביותר.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ביניהן</w:t>
      </w:r>
      <w:r w:rsidR="005A3E84">
        <w:rPr>
          <w:rtl/>
        </w:rPr>
        <w:t xml:space="preserve"> </w:t>
      </w:r>
      <w:r w:rsidRPr="005A2F81">
        <w:rPr>
          <w:rtl/>
        </w:rPr>
        <w:t>משפחות</w:t>
      </w:r>
      <w:r w:rsidR="005A3E84">
        <w:rPr>
          <w:rtl/>
        </w:rPr>
        <w:t xml:space="preserve"> </w:t>
      </w:r>
      <w:r w:rsidRPr="005A2F81">
        <w:rPr>
          <w:rtl/>
        </w:rPr>
        <w:t>שפשטו</w:t>
      </w:r>
      <w:r w:rsidR="005A3E84">
        <w:rPr>
          <w:rtl/>
        </w:rPr>
        <w:t xml:space="preserve"> </w:t>
      </w:r>
      <w:r w:rsidRPr="005A2F81">
        <w:rPr>
          <w:rtl/>
        </w:rPr>
        <w:t>רגל,</w:t>
      </w:r>
      <w:r w:rsidR="005A3E84">
        <w:rPr>
          <w:rtl/>
        </w:rPr>
        <w:t xml:space="preserve"> </w:t>
      </w:r>
      <w:r w:rsidRPr="005A2F81">
        <w:rPr>
          <w:rtl/>
        </w:rPr>
        <w:t>סגרו</w:t>
      </w:r>
      <w:r w:rsidR="005A3E84">
        <w:rPr>
          <w:rtl/>
        </w:rPr>
        <w:t xml:space="preserve"> </w:t>
      </w:r>
      <w:r w:rsidRPr="005A2F81">
        <w:rPr>
          <w:rtl/>
        </w:rPr>
        <w:t>עסקים</w:t>
      </w:r>
      <w:r w:rsidR="005A3E84">
        <w:rPr>
          <w:rtl/>
        </w:rPr>
        <w:t xml:space="preserve"> </w:t>
      </w:r>
      <w:r w:rsidRPr="005A2F81">
        <w:rPr>
          <w:rtl/>
        </w:rPr>
        <w:t>והוציאו את</w:t>
      </w:r>
      <w:r w:rsidR="005A3E84">
        <w:rPr>
          <w:rtl/>
        </w:rPr>
        <w:t xml:space="preserve"> </w:t>
      </w:r>
      <w:r w:rsidRPr="005A2F81">
        <w:rPr>
          <w:rtl/>
        </w:rPr>
        <w:t>חסכונותיהן</w:t>
      </w:r>
      <w:r w:rsidR="005A3E84">
        <w:rPr>
          <w:rtl/>
        </w:rPr>
        <w:t xml:space="preserve"> </w:t>
      </w:r>
      <w:r w:rsidRPr="005A2F81">
        <w:rPr>
          <w:rtl/>
        </w:rPr>
        <w:t>למחיה,</w:t>
      </w:r>
      <w:r w:rsidR="005A3E84">
        <w:rPr>
          <w:rtl/>
        </w:rPr>
        <w:t xml:space="preserve"> </w:t>
      </w:r>
      <w:r w:rsidRPr="005A2F81">
        <w:rPr>
          <w:rtl/>
        </w:rPr>
        <w:t>ויש</w:t>
      </w:r>
      <w:r w:rsidR="005A3E84">
        <w:rPr>
          <w:rtl/>
        </w:rPr>
        <w:t xml:space="preserve"> </w:t>
      </w:r>
      <w:r w:rsidRPr="005A2F81">
        <w:rPr>
          <w:rtl/>
        </w:rPr>
        <w:t>לזכור שרבים מהם קשישים. אסור לנו להסכים עם זה שמשפחות</w:t>
      </w:r>
      <w:r w:rsidR="005A3E84">
        <w:rPr>
          <w:rtl/>
        </w:rPr>
        <w:t xml:space="preserve"> </w:t>
      </w:r>
      <w:r w:rsidRPr="005A2F81">
        <w:rPr>
          <w:rtl/>
        </w:rPr>
        <w:t>אלה,</w:t>
      </w:r>
      <w:r w:rsidR="005A3E84">
        <w:rPr>
          <w:rtl/>
        </w:rPr>
        <w:t xml:space="preserve"> </w:t>
      </w:r>
      <w:r w:rsidRPr="005A2F81">
        <w:rPr>
          <w:rtl/>
        </w:rPr>
        <w:t>משפחות</w:t>
      </w:r>
      <w:r w:rsidR="005A3E84">
        <w:rPr>
          <w:rtl/>
        </w:rPr>
        <w:t xml:space="preserve"> </w:t>
      </w:r>
      <w:r w:rsidRPr="005A2F81">
        <w:rPr>
          <w:rtl/>
        </w:rPr>
        <w:t>שכולות,</w:t>
      </w:r>
      <w:r w:rsidR="005A3E84">
        <w:rPr>
          <w:rtl/>
        </w:rPr>
        <w:t xml:space="preserve"> </w:t>
      </w:r>
      <w:r w:rsidRPr="005A2F81">
        <w:rPr>
          <w:rtl/>
        </w:rPr>
        <w:t>שנתנו</w:t>
      </w:r>
      <w:r w:rsidR="005A3E84">
        <w:rPr>
          <w:rtl/>
        </w:rPr>
        <w:t xml:space="preserve"> </w:t>
      </w:r>
      <w:r w:rsidRPr="005A2F81">
        <w:rPr>
          <w:rtl/>
        </w:rPr>
        <w:t>את המחיר הכבד ביותר שאזרח נתבע לשלם, יחיו במצוקה</w:t>
      </w:r>
      <w:r w:rsidR="005A3E84">
        <w:rPr>
          <w:rtl/>
        </w:rPr>
        <w:t xml:space="preserve"> </w:t>
      </w:r>
      <w:r w:rsidRPr="005A2F81">
        <w:rPr>
          <w:rtl/>
        </w:rPr>
        <w:t>כלכלית.</w:t>
      </w:r>
      <w:r w:rsidR="005A3E84">
        <w:rPr>
          <w:rtl/>
        </w:rPr>
        <w:t xml:space="preserve"> </w:t>
      </w:r>
      <w:r w:rsidRPr="005A2F81">
        <w:rPr>
          <w:rtl/>
        </w:rPr>
        <w:t>צעקתן של המשפחות השכולות צריכה להבקיע את חומות הבית הזה, הממשלה ומשרד</w:t>
      </w:r>
      <w:r w:rsidR="005A3E84">
        <w:rPr>
          <w:rtl/>
        </w:rPr>
        <w:t xml:space="preserve"> </w:t>
      </w:r>
      <w:r w:rsidRPr="005A2F81">
        <w:rPr>
          <w:rtl/>
        </w:rPr>
        <w:t>האוצר.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דוברי</w:t>
      </w:r>
      <w:r w:rsidR="005A3E84">
        <w:rPr>
          <w:rtl/>
        </w:rPr>
        <w:t xml:space="preserve"> </w:t>
      </w:r>
      <w:r w:rsidRPr="005A2F81">
        <w:rPr>
          <w:rtl/>
        </w:rPr>
        <w:t>הממשלה,</w:t>
      </w:r>
      <w:r w:rsidR="005A3E84">
        <w:rPr>
          <w:rtl/>
        </w:rPr>
        <w:t xml:space="preserve"> </w:t>
      </w:r>
      <w:r w:rsidRPr="005A2F81">
        <w:rPr>
          <w:rtl/>
        </w:rPr>
        <w:t>מסיעות</w:t>
      </w:r>
      <w:r w:rsidR="005A3E84">
        <w:rPr>
          <w:rtl/>
        </w:rPr>
        <w:t xml:space="preserve"> </w:t>
      </w:r>
      <w:r w:rsidRPr="005A2F81">
        <w:rPr>
          <w:rtl/>
        </w:rPr>
        <w:t>הקואליציה,</w:t>
      </w:r>
      <w:r w:rsidR="005A3E84">
        <w:rPr>
          <w:rtl/>
        </w:rPr>
        <w:t xml:space="preserve"> </w:t>
      </w:r>
      <w:r w:rsidRPr="005A2F81">
        <w:rPr>
          <w:rtl/>
        </w:rPr>
        <w:t>שמענו</w:t>
      </w:r>
      <w:r w:rsidR="005A3E84">
        <w:rPr>
          <w:rtl/>
        </w:rPr>
        <w:t xml:space="preserve"> </w:t>
      </w:r>
      <w:r w:rsidRPr="005A2F81">
        <w:rPr>
          <w:rtl/>
        </w:rPr>
        <w:t>אותם כאן היום, טוענים שהדוח על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מכסה</w:t>
      </w:r>
      <w:r w:rsidR="005A3E84">
        <w:rPr>
          <w:rtl/>
        </w:rPr>
        <w:t xml:space="preserve"> </w:t>
      </w:r>
      <w:r w:rsidRPr="005A2F81">
        <w:rPr>
          <w:rtl/>
        </w:rPr>
        <w:t>תקופה של ממשלה אחרת, ממשלה קודמת. אינני סניגורה של הממשלה הקודמת,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נראה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הדוחות</w:t>
      </w:r>
      <w:r w:rsidR="005A3E84">
        <w:rPr>
          <w:rtl/>
        </w:rPr>
        <w:t xml:space="preserve"> </w:t>
      </w:r>
      <w:r w:rsidRPr="005A2F81">
        <w:rPr>
          <w:rtl/>
        </w:rPr>
        <w:t>שיוגשו</w:t>
      </w:r>
      <w:r w:rsidR="005A3E84">
        <w:rPr>
          <w:rtl/>
        </w:rPr>
        <w:t xml:space="preserve"> </w:t>
      </w:r>
      <w:r w:rsidRPr="005A2F81">
        <w:rPr>
          <w:rtl/>
        </w:rPr>
        <w:t>בעתיד</w:t>
      </w:r>
      <w:r w:rsidR="005A3E84">
        <w:rPr>
          <w:rtl/>
        </w:rPr>
        <w:t xml:space="preserve"> </w:t>
      </w:r>
      <w:r w:rsidRPr="005A2F81">
        <w:rPr>
          <w:rtl/>
        </w:rPr>
        <w:t>על שנות ממשלת ברק יהיו עגומים יותר, שהרי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הזאת אטומה לבעיות חברה ורווחה. מספיקה העובדה שבתוך ארבעה חודשים התייקר</w:t>
      </w:r>
      <w:r w:rsidR="005A3E84">
        <w:rPr>
          <w:rtl/>
        </w:rPr>
        <w:t xml:space="preserve"> </w:t>
      </w:r>
      <w:r w:rsidRPr="005A2F81">
        <w:rPr>
          <w:rtl/>
        </w:rPr>
        <w:t>מחיר</w:t>
      </w:r>
      <w:r w:rsidR="005A3E84">
        <w:rPr>
          <w:rtl/>
        </w:rPr>
        <w:t xml:space="preserve"> </w:t>
      </w:r>
      <w:r w:rsidRPr="005A2F81">
        <w:rPr>
          <w:rtl/>
        </w:rPr>
        <w:t>הלחם שתי פעמים. התקציב המוצע לשנת 2000 לא נותן מענה על בעיית העוני. הפער</w:t>
      </w:r>
      <w:r w:rsidR="005A3E84">
        <w:rPr>
          <w:rtl/>
        </w:rPr>
        <w:t xml:space="preserve"> </w:t>
      </w:r>
      <w:r w:rsidRPr="005A2F81">
        <w:rPr>
          <w:rtl/>
        </w:rPr>
        <w:t>החברתי בישראל</w:t>
      </w:r>
      <w:r w:rsidR="005A3E84">
        <w:rPr>
          <w:rtl/>
        </w:rPr>
        <w:t xml:space="preserve"> </w:t>
      </w:r>
      <w:r w:rsidRPr="005A2F81">
        <w:rPr>
          <w:rtl/>
        </w:rPr>
        <w:t>הולך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ומעמיק, ואדישותה של הממשלה הנוכחית </w:t>
      </w:r>
      <w:r w:rsidR="005A3E84">
        <w:rPr>
          <w:rtl/>
        </w:rPr>
        <w:t>–</w:t>
      </w:r>
      <w:r w:rsidRPr="005A2F81">
        <w:rPr>
          <w:rtl/>
        </w:rPr>
        <w:t xml:space="preserve"> ממשלה שחוט השדרה שלה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מפלגה סוציאליסטית בעבר איננה נוכחת פה. לאחרונה הגיע אחד מהשרים; ולא ישיבו</w:t>
      </w:r>
      <w:r w:rsidR="005A3E84">
        <w:rPr>
          <w:rtl/>
        </w:rPr>
        <w:t xml:space="preserve"> </w:t>
      </w:r>
      <w:r w:rsidRPr="005A2F81">
        <w:rPr>
          <w:rtl/>
        </w:rPr>
        <w:t>לנו היום ולא תהיה הצבעה היום והנושא לא מעניין אותם.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הדברת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חשובה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פחות מהביטחון, ויש חובה לשימה בראש סדר העדיפויות</w:t>
      </w:r>
      <w:r w:rsidR="005A3E84">
        <w:rPr>
          <w:rtl/>
        </w:rPr>
        <w:t xml:space="preserve"> </w:t>
      </w:r>
      <w:r w:rsidRPr="005A2F81">
        <w:rPr>
          <w:rtl/>
        </w:rPr>
        <w:t>הלאומי.</w:t>
      </w:r>
      <w:r w:rsidR="005A3E84">
        <w:rPr>
          <w:rtl/>
        </w:rPr>
        <w:t xml:space="preserve"> </w:t>
      </w:r>
      <w:r w:rsidRPr="005A2F81">
        <w:rPr>
          <w:rtl/>
        </w:rPr>
        <w:t>אומר</w:t>
      </w:r>
      <w:r w:rsidR="005A3E84">
        <w:rPr>
          <w:rtl/>
        </w:rPr>
        <w:t xml:space="preserve"> </w:t>
      </w:r>
      <w:r w:rsidRPr="005A2F81">
        <w:rPr>
          <w:rtl/>
        </w:rPr>
        <w:t>את זה אדם שרוב שנות חייו עסק בביטחון, והביטחון קרוב ללבי. נושא</w:t>
      </w:r>
      <w:r w:rsidR="005A3E84">
        <w:rPr>
          <w:rtl/>
        </w:rPr>
        <w:t xml:space="preserve"> </w:t>
      </w:r>
      <w:r w:rsidRPr="005A2F81">
        <w:rPr>
          <w:rtl/>
        </w:rPr>
        <w:t>העוני</w:t>
      </w:r>
      <w:r w:rsidR="005A3E84">
        <w:rPr>
          <w:rtl/>
        </w:rPr>
        <w:t xml:space="preserve"> </w:t>
      </w:r>
      <w:r w:rsidRPr="005A2F81">
        <w:rPr>
          <w:rtl/>
        </w:rPr>
        <w:t>חשוב לא פחות מהביטחון. זוהי לא רק בעייתם של העניים, זוהי בעיה של כולנו,</w:t>
      </w:r>
      <w:r w:rsidR="005A3E84">
        <w:rPr>
          <w:rtl/>
        </w:rPr>
        <w:t xml:space="preserve"> </w:t>
      </w:r>
      <w:r w:rsidRPr="005A2F81">
        <w:rPr>
          <w:rtl/>
        </w:rPr>
        <w:t>ואסור לנו להיות אדישים לבעיה הזאת ולהסתפק במס שפתיים פופוליסטי.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ציטטתי</w:t>
      </w:r>
      <w:r w:rsidR="005A3E84">
        <w:rPr>
          <w:rtl/>
        </w:rPr>
        <w:t xml:space="preserve"> </w:t>
      </w:r>
      <w:r w:rsidRPr="005A2F81">
        <w:rPr>
          <w:rtl/>
        </w:rPr>
        <w:t>כבר</w:t>
      </w:r>
      <w:r w:rsidR="005A3E84">
        <w:rPr>
          <w:rtl/>
        </w:rPr>
        <w:t xml:space="preserve"> </w:t>
      </w:r>
      <w:r w:rsidRPr="005A2F81">
        <w:rPr>
          <w:rtl/>
        </w:rPr>
        <w:t>פעם מהדוכן הזה את דברי איוב לקדוש</w:t>
      </w:r>
      <w:r w:rsidR="005A3E84">
        <w:rPr>
          <w:rtl/>
        </w:rPr>
        <w:t>-</w:t>
      </w:r>
      <w:r w:rsidRPr="005A2F81">
        <w:rPr>
          <w:rtl/>
        </w:rPr>
        <w:t>ברוך</w:t>
      </w:r>
      <w:r w:rsidR="005A3E84">
        <w:rPr>
          <w:rtl/>
        </w:rPr>
        <w:t>-</w:t>
      </w:r>
      <w:r w:rsidRPr="005A2F81">
        <w:rPr>
          <w:rtl/>
        </w:rPr>
        <w:t>הוא, כאשר אמר לו, לפי</w:t>
      </w:r>
      <w:r w:rsidR="005A3E84">
        <w:rPr>
          <w:rtl/>
        </w:rPr>
        <w:t xml:space="preserve"> </w:t>
      </w:r>
      <w:r w:rsidRPr="005A2F81">
        <w:rPr>
          <w:rtl/>
        </w:rPr>
        <w:t>חז"ל: "מקבל אני עלי כל ייסורים שבעולם ולא עניות".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</w:t>
      </w:r>
      <w:r w:rsidR="005A3E84">
        <w:rPr>
          <w:rtl/>
        </w:rPr>
        <w:t xml:space="preserve"> </w:t>
      </w:r>
      <w:r w:rsidRPr="005A2F81">
        <w:rPr>
          <w:rtl/>
        </w:rPr>
        <w:t>לחבר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רחבעם זאבי. אנחנו מבקשים להזמין את אחרון הדוברים,</w:t>
      </w:r>
      <w:r w:rsidR="005A3E84">
        <w:rPr>
          <w:rtl/>
        </w:rPr>
        <w:t xml:space="preserve"> </w:t>
      </w:r>
      <w:r w:rsidRPr="005A2F81">
        <w:rPr>
          <w:rtl/>
        </w:rPr>
        <w:t>חבר הכנסת מקסים לוי, שעבורו זאת הצעה רגילה.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מקסים לוי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חברי הכנסת, בושה וחרפה לנו כחברי כנסת לדון</w:t>
      </w:r>
      <w:r w:rsidR="005A3E84">
        <w:rPr>
          <w:rtl/>
        </w:rPr>
        <w:t xml:space="preserve"> </w:t>
      </w:r>
      <w:r w:rsidRPr="005A2F81">
        <w:rPr>
          <w:rtl/>
        </w:rPr>
        <w:t>בדוח</w:t>
      </w:r>
      <w:r w:rsidR="005A3E84">
        <w:rPr>
          <w:rtl/>
        </w:rPr>
        <w:t xml:space="preserve"> </w:t>
      </w:r>
      <w:r w:rsidRPr="005A2F81">
        <w:rPr>
          <w:rtl/>
        </w:rPr>
        <w:t>העוני והאבטלה, כשהממשלה איננה שולחת אפילו שר שישמע אותנו כחברי כנסת, כדי</w:t>
      </w:r>
      <w:r w:rsidR="005A3E84">
        <w:rPr>
          <w:rtl/>
        </w:rPr>
        <w:t xml:space="preserve"> </w:t>
      </w:r>
      <w:r w:rsidRPr="005A2F81">
        <w:rPr>
          <w:rtl/>
        </w:rPr>
        <w:t>שיוכל להשיב על הדיון הזה. אבל, אדוני היושב</w:t>
      </w:r>
      <w:r w:rsidR="005A3E84">
        <w:rPr>
          <w:rtl/>
        </w:rPr>
        <w:t>-</w:t>
      </w:r>
      <w:r w:rsidRPr="005A2F81">
        <w:rPr>
          <w:rtl/>
        </w:rPr>
        <w:t>ראש, אני חושב שאנחנו, חברי הנשיאות,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נוכל לעבור על כך לסדר ביום שני, בישיבת הנשיאות.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 כבר אמר, הממשלה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תעשה</w:t>
      </w:r>
      <w:r w:rsidR="005A3E84">
        <w:rPr>
          <w:rtl/>
        </w:rPr>
        <w:t xml:space="preserve"> </w:t>
      </w:r>
      <w:r w:rsidRPr="005A2F81">
        <w:rPr>
          <w:rtl/>
        </w:rPr>
        <w:t>צחוק מהבניין ומחברי הכנסת. לכן נצטרך להעלות את הנושא הזה, משום שתמיד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נושא</w:t>
      </w:r>
      <w:r w:rsidR="005A3E84">
        <w:rPr>
          <w:rtl/>
        </w:rPr>
        <w:t xml:space="preserve"> </w:t>
      </w:r>
      <w:r w:rsidRPr="005A2F81">
        <w:rPr>
          <w:rtl/>
        </w:rPr>
        <w:t>הבעיות</w:t>
      </w:r>
      <w:r w:rsidR="005A3E84">
        <w:rPr>
          <w:rtl/>
        </w:rPr>
        <w:t xml:space="preserve"> </w:t>
      </w:r>
      <w:r w:rsidRPr="005A2F81">
        <w:rPr>
          <w:rtl/>
        </w:rPr>
        <w:t>החברתיות</w:t>
      </w:r>
      <w:r w:rsidR="005A3E84">
        <w:rPr>
          <w:rtl/>
        </w:rPr>
        <w:t xml:space="preserve"> </w:t>
      </w:r>
      <w:r w:rsidRPr="005A2F81">
        <w:rPr>
          <w:rtl/>
        </w:rPr>
        <w:t>מעלים</w:t>
      </w:r>
      <w:r w:rsidR="005A3E84">
        <w:rPr>
          <w:rtl/>
        </w:rPr>
        <w:t xml:space="preserve"> </w:t>
      </w:r>
      <w:r w:rsidRPr="005A2F81">
        <w:rPr>
          <w:rtl/>
        </w:rPr>
        <w:t>בסוף</w:t>
      </w:r>
      <w:r w:rsidR="005A3E84">
        <w:rPr>
          <w:rtl/>
        </w:rPr>
        <w:t xml:space="preserve"> </w:t>
      </w:r>
      <w:r w:rsidRPr="005A2F81">
        <w:rPr>
          <w:rtl/>
        </w:rPr>
        <w:t>הדיון,</w:t>
      </w:r>
      <w:r w:rsidR="005A3E84">
        <w:rPr>
          <w:rtl/>
        </w:rPr>
        <w:t xml:space="preserve"> </w:t>
      </w:r>
      <w:r w:rsidRPr="005A2F81">
        <w:rPr>
          <w:rtl/>
        </w:rPr>
        <w:t>כך שחברי הכנסת, גם אלה שנרשמו</w:t>
      </w:r>
      <w:r w:rsidR="005A3E84">
        <w:rPr>
          <w:rtl/>
        </w:rPr>
        <w:t xml:space="preserve"> </w:t>
      </w:r>
      <w:r w:rsidRPr="005A2F81">
        <w:rPr>
          <w:rtl/>
        </w:rPr>
        <w:t>לדיבור, לא נוכחים באולם.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ראשי ערי הפיתוח מתבצרים היום במשרד שר האוצר. על מה קמה</w:t>
      </w:r>
      <w:r w:rsidR="005A3E84">
        <w:rPr>
          <w:rtl/>
        </w:rPr>
        <w:t xml:space="preserve"> </w:t>
      </w:r>
      <w:r w:rsidRPr="005A2F81">
        <w:rPr>
          <w:rtl/>
        </w:rPr>
        <w:t>צעקתם כאשר רק השכילו להבין את המשמעות של הקיצוץ בתקציב השלטון המקומי? רק עכשיו</w:t>
      </w:r>
      <w:r w:rsidR="005A3E84">
        <w:rPr>
          <w:rtl/>
        </w:rPr>
        <w:t xml:space="preserve"> </w:t>
      </w:r>
      <w:r w:rsidRPr="005A2F81">
        <w:rPr>
          <w:rtl/>
        </w:rPr>
        <w:t>הבינו</w:t>
      </w:r>
      <w:r w:rsidR="005A3E84">
        <w:rPr>
          <w:rtl/>
        </w:rPr>
        <w:t xml:space="preserve"> </w:t>
      </w:r>
      <w:r w:rsidRPr="005A2F81">
        <w:rPr>
          <w:rtl/>
        </w:rPr>
        <w:t>ממשרד הפנים, שמסגרת התקציב לשנת 2000 נמוכה מאוד מזו של שנת 1999.</w:t>
      </w:r>
      <w:r w:rsidR="005A3E84">
        <w:rPr>
          <w:rtl/>
        </w:rPr>
        <w:t xml:space="preserve"> </w:t>
      </w:r>
      <w:r w:rsidRPr="005A2F81">
        <w:rPr>
          <w:rtl/>
        </w:rPr>
        <w:t>מסגרת</w:t>
      </w:r>
      <w:r w:rsidR="005A3E84">
        <w:rPr>
          <w:rtl/>
        </w:rPr>
        <w:t xml:space="preserve"> </w:t>
      </w:r>
      <w:r w:rsidRPr="005A2F81">
        <w:rPr>
          <w:rtl/>
        </w:rPr>
        <w:t>התקציב מביאה בחשבון את פיטוריהם של אלפי עובדים בשלטון המקומי בנושאים של רווחה,</w:t>
      </w:r>
      <w:r w:rsidR="005A3E84">
        <w:rPr>
          <w:rtl/>
        </w:rPr>
        <w:t xml:space="preserve"> </w:t>
      </w:r>
      <w:r w:rsidRPr="005A2F81">
        <w:rPr>
          <w:rtl/>
        </w:rPr>
        <w:t>בנושאים</w:t>
      </w:r>
      <w:r w:rsidR="005A3E84">
        <w:rPr>
          <w:rtl/>
        </w:rPr>
        <w:t xml:space="preserve"> </w:t>
      </w:r>
      <w:r w:rsidRPr="005A2F81">
        <w:rPr>
          <w:rtl/>
        </w:rPr>
        <w:t>קהילתיים</w:t>
      </w:r>
      <w:r w:rsidR="005A3E84">
        <w:rPr>
          <w:rtl/>
        </w:rPr>
        <w:t xml:space="preserve"> </w:t>
      </w:r>
      <w:r w:rsidRPr="005A2F81">
        <w:rPr>
          <w:rtl/>
        </w:rPr>
        <w:t>ובנושאים</w:t>
      </w:r>
      <w:r w:rsidR="005A3E84">
        <w:rPr>
          <w:rtl/>
        </w:rPr>
        <w:t xml:space="preserve"> </w:t>
      </w:r>
      <w:r w:rsidRPr="005A2F81">
        <w:rPr>
          <w:rtl/>
        </w:rPr>
        <w:t>של מתנ"סים. נגמר עידן שיקום השכונות במדינת ישראל.</w:t>
      </w:r>
      <w:r w:rsidR="005A3E84">
        <w:rPr>
          <w:rtl/>
        </w:rPr>
        <w:t xml:space="preserve"> </w:t>
      </w:r>
      <w:r w:rsidRPr="005A2F81">
        <w:rPr>
          <w:rtl/>
        </w:rPr>
        <w:t>תחת</w:t>
      </w:r>
      <w:r w:rsidR="005A3E84">
        <w:rPr>
          <w:rtl/>
        </w:rPr>
        <w:t xml:space="preserve"> </w:t>
      </w:r>
      <w:r w:rsidRPr="005A2F81">
        <w:rPr>
          <w:rtl/>
        </w:rPr>
        <w:t>ממשלה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שנבחרה </w:t>
      </w:r>
      <w:r w:rsidR="005A3E84">
        <w:rPr>
          <w:rtl/>
        </w:rPr>
        <w:t>–</w:t>
      </w:r>
      <w:r w:rsidRPr="005A2F81">
        <w:rPr>
          <w:rtl/>
        </w:rPr>
        <w:t xml:space="preserve"> ואני אמרתי אתמול בתוכנית טלוויזיה, שאם הליכוד היה טוב, לא</w:t>
      </w:r>
      <w:r w:rsidR="005A3E84">
        <w:rPr>
          <w:rtl/>
        </w:rPr>
        <w:t xml:space="preserve"> </w:t>
      </w:r>
      <w:r w:rsidRPr="005A2F81">
        <w:rPr>
          <w:rtl/>
        </w:rPr>
        <w:t>היה</w:t>
      </w:r>
      <w:r w:rsidR="005A3E84">
        <w:rPr>
          <w:rtl/>
        </w:rPr>
        <w:t xml:space="preserve"> </w:t>
      </w:r>
      <w:r w:rsidRPr="005A2F81">
        <w:rPr>
          <w:rtl/>
        </w:rPr>
        <w:t>עולה</w:t>
      </w:r>
      <w:r w:rsidR="005A3E84">
        <w:rPr>
          <w:rtl/>
        </w:rPr>
        <w:t xml:space="preserve"> </w:t>
      </w:r>
      <w:r w:rsidRPr="005A2F81">
        <w:rPr>
          <w:rtl/>
        </w:rPr>
        <w:t>ברק.</w:t>
      </w:r>
      <w:r w:rsidR="005A3E84">
        <w:rPr>
          <w:rtl/>
        </w:rPr>
        <w:t xml:space="preserve"> </w:t>
      </w:r>
      <w:r w:rsidRPr="005A2F81">
        <w:rPr>
          <w:rtl/>
        </w:rPr>
        <w:t>משום</w:t>
      </w:r>
      <w:r w:rsidR="005A3E84">
        <w:rPr>
          <w:rtl/>
        </w:rPr>
        <w:t xml:space="preserve"> </w:t>
      </w:r>
      <w:r w:rsidRPr="005A2F81">
        <w:rPr>
          <w:rtl/>
        </w:rPr>
        <w:t>שהליכוד לא היה טוב בנושאים החברתיים, עלתה הממשלה הזאת.</w:t>
      </w:r>
      <w:r w:rsidR="005A3E84">
        <w:rPr>
          <w:rtl/>
        </w:rPr>
        <w:t xml:space="preserve"> </w:t>
      </w:r>
      <w:r w:rsidRPr="005A2F81">
        <w:rPr>
          <w:rtl/>
        </w:rPr>
        <w:t>קווי</w:t>
      </w:r>
      <w:r w:rsidR="005A3E84">
        <w:rPr>
          <w:rtl/>
        </w:rPr>
        <w:t xml:space="preserve"> </w:t>
      </w:r>
      <w:r w:rsidRPr="005A2F81">
        <w:rPr>
          <w:rtl/>
        </w:rPr>
        <w:t>היסוד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הזאת קבעו סדר חדש, רפורמה, העשרה בנושא שיקום השכונות,</w:t>
      </w:r>
      <w:r w:rsidR="005A3E84">
        <w:rPr>
          <w:rtl/>
        </w:rPr>
        <w:t xml:space="preserve"> </w:t>
      </w:r>
      <w:r w:rsidRPr="005A2F81">
        <w:rPr>
          <w:rtl/>
        </w:rPr>
        <w:t>דיור בשכירות.</w:t>
      </w:r>
      <w:r w:rsidR="005A3E84">
        <w:rPr>
          <w:rtl/>
        </w:rPr>
        <w:t xml:space="preserve"> </w:t>
      </w:r>
      <w:r w:rsidRPr="005A2F81">
        <w:rPr>
          <w:rtl/>
        </w:rPr>
        <w:t>מה קווי היסוד? תפתחו אותם. מוגש לנו תקציב שנדמה לי שפקידי האוצר</w:t>
      </w:r>
      <w:r w:rsidR="005A3E84">
        <w:rPr>
          <w:rtl/>
        </w:rPr>
        <w:t xml:space="preserve"> </w:t>
      </w:r>
      <w:r w:rsidRPr="005A2F81">
        <w:rPr>
          <w:rtl/>
        </w:rPr>
        <w:t>הכינו</w:t>
      </w:r>
      <w:r w:rsidR="005A3E84">
        <w:rPr>
          <w:rtl/>
        </w:rPr>
        <w:t xml:space="preserve"> </w:t>
      </w:r>
      <w:r w:rsidRPr="005A2F81">
        <w:rPr>
          <w:rtl/>
        </w:rPr>
        <w:t>אותו,</w:t>
      </w:r>
      <w:r w:rsidR="005A3E84">
        <w:rPr>
          <w:rtl/>
        </w:rPr>
        <w:t xml:space="preserve"> </w:t>
      </w:r>
      <w:r w:rsidRPr="005A2F81">
        <w:rPr>
          <w:rtl/>
        </w:rPr>
        <w:t>כאשר</w:t>
      </w:r>
      <w:r w:rsidR="005A3E84">
        <w:rPr>
          <w:rtl/>
        </w:rPr>
        <w:t xml:space="preserve"> </w:t>
      </w:r>
      <w:r w:rsidRPr="005A2F81">
        <w:rPr>
          <w:rtl/>
        </w:rPr>
        <w:t>אין</w:t>
      </w:r>
      <w:r w:rsidR="005A3E84">
        <w:rPr>
          <w:rtl/>
        </w:rPr>
        <w:t xml:space="preserve"> </w:t>
      </w:r>
      <w:r w:rsidRPr="005A2F81">
        <w:rPr>
          <w:rtl/>
        </w:rPr>
        <w:t>בו</w:t>
      </w:r>
      <w:r w:rsidR="005A3E84">
        <w:rPr>
          <w:rtl/>
        </w:rPr>
        <w:t xml:space="preserve"> </w:t>
      </w:r>
      <w:r w:rsidRPr="005A2F81">
        <w:rPr>
          <w:rtl/>
        </w:rPr>
        <w:t>לא רפורמה ולא שינוי.</w:t>
      </w:r>
      <w:r w:rsidR="005A3E84">
        <w:rPr>
          <w:rtl/>
        </w:rPr>
        <w:t xml:space="preserve"> </w:t>
      </w:r>
      <w:r w:rsidRPr="005A2F81">
        <w:rPr>
          <w:rtl/>
        </w:rPr>
        <w:t>זהו תקציב אנטי</w:t>
      </w:r>
      <w:r w:rsidR="005A3E84">
        <w:rPr>
          <w:rtl/>
        </w:rPr>
        <w:t>-</w:t>
      </w:r>
      <w:r w:rsidRPr="005A2F81">
        <w:rPr>
          <w:rtl/>
        </w:rPr>
        <w:t>חברתי, שמביא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בתוכו, אם אני קורא אותו נכון </w:t>
      </w:r>
      <w:r w:rsidR="005A3E84">
        <w:rPr>
          <w:rtl/>
        </w:rPr>
        <w:t>–</w:t>
      </w:r>
      <w:r w:rsidRPr="005A2F81">
        <w:rPr>
          <w:rtl/>
        </w:rPr>
        <w:t xml:space="preserve"> אחרי 25 שנות עבודה בשלטון המקומי אני חושב שתהיה</w:t>
      </w:r>
      <w:r w:rsidR="005A3E84">
        <w:rPr>
          <w:rtl/>
        </w:rPr>
        <w:t xml:space="preserve"> </w:t>
      </w:r>
      <w:r w:rsidRPr="005A2F81">
        <w:rPr>
          <w:rtl/>
        </w:rPr>
        <w:t>תבערה במדינת ישראל בתחום החברתי.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כבר</w:t>
      </w:r>
      <w:r w:rsidR="005A3E84">
        <w:rPr>
          <w:rtl/>
        </w:rPr>
        <w:t xml:space="preserve"> </w:t>
      </w:r>
      <w:r w:rsidRPr="005A2F81">
        <w:rPr>
          <w:rtl/>
        </w:rPr>
        <w:t>אמרתי</w:t>
      </w:r>
      <w:r w:rsidR="005A3E84">
        <w:rPr>
          <w:rtl/>
        </w:rPr>
        <w:t xml:space="preserve"> </w:t>
      </w:r>
      <w:r w:rsidRPr="005A2F81">
        <w:rPr>
          <w:rtl/>
        </w:rPr>
        <w:t>השבוע, שמי שהולך למהלכים מדיניים קשים בגבול הסורי והלבנוני או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הפלסטינים,</w:t>
      </w:r>
      <w:r w:rsidR="005A3E84">
        <w:rPr>
          <w:rtl/>
        </w:rPr>
        <w:t xml:space="preserve"> </w:t>
      </w:r>
      <w:r w:rsidRPr="005A2F81">
        <w:rPr>
          <w:rtl/>
        </w:rPr>
        <w:t>איננו יכול לצפות לתמיכה מאותם מובטלים ומאותן משפחות שחיים מתחת</w:t>
      </w:r>
      <w:r w:rsidR="005A3E84">
        <w:rPr>
          <w:rtl/>
        </w:rPr>
        <w:t xml:space="preserve"> </w:t>
      </w:r>
      <w:r w:rsidRPr="005A2F81">
        <w:rPr>
          <w:rtl/>
        </w:rPr>
        <w:t>לקו העוני.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כולנו</w:t>
      </w:r>
      <w:r w:rsidR="005A3E84">
        <w:rPr>
          <w:rtl/>
        </w:rPr>
        <w:t xml:space="preserve"> </w:t>
      </w:r>
      <w:r w:rsidRPr="005A2F81">
        <w:rPr>
          <w:rtl/>
        </w:rPr>
        <w:t>דיברנו על השכבות החלשות. מדברים על השכבה שמקבלת</w:t>
      </w:r>
      <w:r w:rsidR="005A3E84">
        <w:rPr>
          <w:rtl/>
        </w:rPr>
        <w:t xml:space="preserve"> </w:t>
      </w:r>
      <w:r w:rsidRPr="005A2F81">
        <w:rPr>
          <w:rtl/>
        </w:rPr>
        <w:t>מהביטוח</w:t>
      </w:r>
      <w:r w:rsidR="005A3E84">
        <w:rPr>
          <w:rtl/>
        </w:rPr>
        <w:t xml:space="preserve"> </w:t>
      </w:r>
      <w:r w:rsidRPr="005A2F81">
        <w:rPr>
          <w:rtl/>
        </w:rPr>
        <w:t>הלאומי</w:t>
      </w:r>
      <w:r w:rsidR="005A3E84">
        <w:rPr>
          <w:rtl/>
        </w:rPr>
        <w:t xml:space="preserve"> </w:t>
      </w:r>
      <w:r w:rsidRPr="005A2F81">
        <w:rPr>
          <w:rtl/>
        </w:rPr>
        <w:t>אותה גמלת קצבת הכנסה, קצבת זיקנה, קצבאות הילדים. לא דיברנו על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שכבת הביניים. אלה </w:t>
      </w:r>
      <w:r w:rsidR="005A3E84" w:rsidRPr="005A2F81">
        <w:rPr>
          <w:rtl/>
        </w:rPr>
        <w:t>80</w:t>
      </w:r>
      <w:r w:rsidR="005A3E84">
        <w:rPr>
          <w:rtl/>
        </w:rPr>
        <w:t>%</w:t>
      </w:r>
      <w:r w:rsidRPr="005A2F81">
        <w:rPr>
          <w:rtl/>
        </w:rPr>
        <w:t xml:space="preserve"> מהתושבים במדינת ישראל. למעלה ממיליון שכירים במדינת ישראל</w:t>
      </w:r>
      <w:r w:rsidR="005A3E84">
        <w:rPr>
          <w:rtl/>
        </w:rPr>
        <w:t xml:space="preserve"> </w:t>
      </w:r>
      <w:r w:rsidRPr="005A2F81">
        <w:rPr>
          <w:rtl/>
        </w:rPr>
        <w:t>משתכרים</w:t>
      </w:r>
      <w:r w:rsidR="005A3E84">
        <w:rPr>
          <w:rtl/>
        </w:rPr>
        <w:t xml:space="preserve"> </w:t>
      </w:r>
      <w:r w:rsidRPr="005A2F81">
        <w:rPr>
          <w:rtl/>
        </w:rPr>
        <w:t>שכר מינימום.</w:t>
      </w:r>
      <w:r w:rsidR="005A3E84">
        <w:rPr>
          <w:rtl/>
        </w:rPr>
        <w:t xml:space="preserve"> </w:t>
      </w:r>
      <w:r w:rsidRPr="005A2F81">
        <w:rPr>
          <w:rtl/>
        </w:rPr>
        <w:t>2,900 שקל מרוויח אדם על</w:t>
      </w:r>
      <w:r w:rsidR="005A3E84">
        <w:rPr>
          <w:rtl/>
        </w:rPr>
        <w:t>-</w:t>
      </w:r>
      <w:r w:rsidRPr="005A2F81">
        <w:rPr>
          <w:rtl/>
        </w:rPr>
        <w:t>ידי חברות כוח אדם, כאשר העובדים</w:t>
      </w:r>
      <w:r w:rsidR="005A3E84">
        <w:rPr>
          <w:rtl/>
        </w:rPr>
        <w:t xml:space="preserve"> </w:t>
      </w:r>
      <w:r w:rsidRPr="005A2F81">
        <w:rPr>
          <w:rtl/>
        </w:rPr>
        <w:t>איבדו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פרנסתם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עבודתם הקבועה. ההפרטה הגדולה או החשיפה שנחשפנו לשוק</w:t>
      </w:r>
      <w:r w:rsidR="005A3E84">
        <w:rPr>
          <w:rtl/>
        </w:rPr>
        <w:t xml:space="preserve"> </w:t>
      </w:r>
      <w:r w:rsidRPr="005A2F81">
        <w:rPr>
          <w:rtl/>
        </w:rPr>
        <w:t>האירופי</w:t>
      </w:r>
      <w:r w:rsidR="005A3E84">
        <w:rPr>
          <w:rtl/>
        </w:rPr>
        <w:t xml:space="preserve"> </w:t>
      </w:r>
      <w:r w:rsidRPr="005A2F81">
        <w:rPr>
          <w:rtl/>
        </w:rPr>
        <w:t>הביאה לכך שחברות כוח אדם מפעילות עובדים בשכר עבדים.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יעשה</w:t>
      </w:r>
      <w:r w:rsidR="005A3E84">
        <w:rPr>
          <w:rtl/>
        </w:rPr>
        <w:t xml:space="preserve"> </w:t>
      </w:r>
      <w:r w:rsidRPr="005A2F81">
        <w:rPr>
          <w:rtl/>
        </w:rPr>
        <w:t>זוג</w:t>
      </w:r>
      <w:r w:rsidR="005A3E84">
        <w:rPr>
          <w:rtl/>
        </w:rPr>
        <w:t xml:space="preserve"> </w:t>
      </w:r>
      <w:r w:rsidRPr="005A2F81">
        <w:rPr>
          <w:rtl/>
        </w:rPr>
        <w:t>צעיר</w:t>
      </w:r>
      <w:r w:rsidR="005A3E84">
        <w:rPr>
          <w:rtl/>
        </w:rPr>
        <w:t xml:space="preserve"> </w:t>
      </w:r>
      <w:r w:rsidRPr="005A2F81">
        <w:rPr>
          <w:rtl/>
        </w:rPr>
        <w:t>עם 2,900 שקל כאשר הוא יצטרך לשלם משכנתה, ארנונה, מים</w:t>
      </w:r>
      <w:r w:rsidR="005A3E84">
        <w:rPr>
          <w:rtl/>
        </w:rPr>
        <w:t xml:space="preserve"> </w:t>
      </w:r>
      <w:r w:rsidRPr="005A2F81">
        <w:rPr>
          <w:rtl/>
        </w:rPr>
        <w:t>וחשמל</w:t>
      </w:r>
      <w:r w:rsidR="005A3E84">
        <w:rPr>
          <w:rtl/>
        </w:rPr>
        <w:t xml:space="preserve"> </w:t>
      </w:r>
      <w:r w:rsidRPr="005A2F81">
        <w:rPr>
          <w:rtl/>
        </w:rPr>
        <w:t>ולגדל</w:t>
      </w:r>
      <w:r w:rsidR="005A3E84">
        <w:rPr>
          <w:rtl/>
        </w:rPr>
        <w:t xml:space="preserve"> </w:t>
      </w:r>
      <w:r w:rsidRPr="005A2F81">
        <w:rPr>
          <w:rtl/>
        </w:rPr>
        <w:t>את ילדיו? מה הוא יעשה? איך הוא ישלם? אני אגיד לכם מה עשתה הממשלה</w:t>
      </w:r>
      <w:r w:rsidR="005A3E84">
        <w:rPr>
          <w:rtl/>
        </w:rPr>
        <w:t xml:space="preserve"> </w:t>
      </w:r>
      <w:r w:rsidRPr="005A2F81">
        <w:rPr>
          <w:rtl/>
        </w:rPr>
        <w:t>הקודמת</w:t>
      </w:r>
      <w:r w:rsidR="005A3E84">
        <w:rPr>
          <w:rtl/>
        </w:rPr>
        <w:t xml:space="preserve"> </w:t>
      </w:r>
      <w:r w:rsidRPr="005A2F81">
        <w:rPr>
          <w:rtl/>
        </w:rPr>
        <w:t>ועושה הממשלה הזאת: הן גרמו להרבה מאוד זוגות צעירים לעבור על החוק. למה?</w:t>
      </w:r>
      <w:r w:rsidR="005A3E84">
        <w:rPr>
          <w:rtl/>
        </w:rPr>
        <w:t xml:space="preserve"> </w:t>
      </w:r>
      <w:r w:rsidRPr="005A2F81">
        <w:rPr>
          <w:rtl/>
        </w:rPr>
        <w:t>כי הם לא משלמים משכנתה, הם לא משלמים ארנונה, מנתקים להם את המים.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אטומים, שלא מבקרים בקריית</w:t>
      </w:r>
      <w:r w:rsidR="005A3E84">
        <w:rPr>
          <w:rtl/>
        </w:rPr>
        <w:t>-</w:t>
      </w:r>
      <w:r w:rsidRPr="005A2F81">
        <w:rPr>
          <w:rtl/>
        </w:rPr>
        <w:t>שמונה ובדימונה ובאופקים, אינם מודעים</w:t>
      </w:r>
      <w:r w:rsidR="005A3E84">
        <w:rPr>
          <w:rtl/>
        </w:rPr>
        <w:t xml:space="preserve"> </w:t>
      </w:r>
      <w:r w:rsidRPr="005A2F81">
        <w:rPr>
          <w:rtl/>
        </w:rPr>
        <w:t>למה</w:t>
      </w:r>
      <w:r w:rsidR="005A3E84">
        <w:rPr>
          <w:rtl/>
        </w:rPr>
        <w:t xml:space="preserve"> </w:t>
      </w:r>
      <w:r w:rsidRPr="005A2F81">
        <w:rPr>
          <w:rtl/>
        </w:rPr>
        <w:t>שקורה. אני מבקר שם ורואה את התחושה האמיתית של אלפי אנשים שבוכים היום.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בחרו וחשבו שיש תקווה חדשה. איזו תקווה? אין תקווה חדשה.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הממשלה אומר שהוא יביא תקציב של צמיחה. אדוני חבר הכנסת שמחון, תראה לי</w:t>
      </w:r>
      <w:r w:rsidR="005A3E84">
        <w:rPr>
          <w:rtl/>
        </w:rPr>
        <w:t xml:space="preserve"> </w:t>
      </w:r>
      <w:r w:rsidRPr="005A2F81">
        <w:rPr>
          <w:rtl/>
        </w:rPr>
        <w:t>מפעל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שקם</w:t>
      </w:r>
      <w:r w:rsidR="005A3E84">
        <w:rPr>
          <w:rtl/>
        </w:rPr>
        <w:t xml:space="preserve"> </w:t>
      </w:r>
      <w:r w:rsidRPr="005A2F81">
        <w:rPr>
          <w:rtl/>
        </w:rPr>
        <w:t>בעיירות הפיתוח.</w:t>
      </w:r>
      <w:r w:rsidR="005A3E84">
        <w:rPr>
          <w:rtl/>
        </w:rPr>
        <w:t xml:space="preserve"> </w:t>
      </w:r>
      <w:r w:rsidRPr="005A2F81">
        <w:rPr>
          <w:rtl/>
        </w:rPr>
        <w:t>מה זו צמיחה? צמיחה זה שסגרו למעלה מ</w:t>
      </w:r>
      <w:r w:rsidR="005A3E84">
        <w:rPr>
          <w:rtl/>
        </w:rPr>
        <w:t>-</w:t>
      </w:r>
      <w:r w:rsidRPr="005A2F81">
        <w:rPr>
          <w:rtl/>
        </w:rPr>
        <w:t>500 עסקים</w:t>
      </w:r>
      <w:r w:rsidR="005A3E84">
        <w:rPr>
          <w:rtl/>
        </w:rPr>
        <w:t xml:space="preserve"> </w:t>
      </w:r>
      <w:r w:rsidRPr="005A2F81">
        <w:rPr>
          <w:rtl/>
        </w:rPr>
        <w:t>בעיירות</w:t>
      </w:r>
      <w:r w:rsidR="005A3E84">
        <w:rPr>
          <w:rtl/>
        </w:rPr>
        <w:t xml:space="preserve"> </w:t>
      </w:r>
      <w:r w:rsidRPr="005A2F81">
        <w:rPr>
          <w:rtl/>
        </w:rPr>
        <w:t>הפיתוח.</w:t>
      </w:r>
      <w:r w:rsidR="005A3E84">
        <w:rPr>
          <w:rtl/>
        </w:rPr>
        <w:t xml:space="preserve"> </w:t>
      </w:r>
      <w:r w:rsidRPr="005A2F81">
        <w:rPr>
          <w:rtl/>
        </w:rPr>
        <w:t>איזו</w:t>
      </w:r>
      <w:r w:rsidR="005A3E84">
        <w:rPr>
          <w:rtl/>
        </w:rPr>
        <w:t xml:space="preserve"> </w:t>
      </w:r>
      <w:r w:rsidRPr="005A2F81">
        <w:rPr>
          <w:rtl/>
        </w:rPr>
        <w:t>צמיחה?</w:t>
      </w:r>
      <w:r w:rsidR="005A3E84">
        <w:rPr>
          <w:rtl/>
        </w:rPr>
        <w:t xml:space="preserve"> </w:t>
      </w:r>
      <w:r w:rsidRPr="005A2F81">
        <w:rPr>
          <w:rtl/>
        </w:rPr>
        <w:t>זו</w:t>
      </w:r>
      <w:r w:rsidR="005A3E84">
        <w:rPr>
          <w:rtl/>
        </w:rPr>
        <w:t xml:space="preserve"> </w:t>
      </w:r>
      <w:r w:rsidRPr="005A2F81">
        <w:rPr>
          <w:rtl/>
        </w:rPr>
        <w:t>רמייה.</w:t>
      </w:r>
      <w:r w:rsidR="005A3E84">
        <w:rPr>
          <w:rtl/>
        </w:rPr>
        <w:t xml:space="preserve"> </w:t>
      </w:r>
      <w:r w:rsidRPr="005A2F81">
        <w:rPr>
          <w:rtl/>
        </w:rPr>
        <w:t>מישהו סבור שאפשר לפתוח היום מפעלים</w:t>
      </w:r>
      <w:r w:rsidR="005A3E84">
        <w:rPr>
          <w:rtl/>
        </w:rPr>
        <w:t xml:space="preserve"> </w:t>
      </w:r>
      <w:r w:rsidRPr="005A2F81">
        <w:rPr>
          <w:rtl/>
        </w:rPr>
        <w:t>חדשים</w:t>
      </w:r>
      <w:r w:rsidR="005A3E84">
        <w:rPr>
          <w:rtl/>
        </w:rPr>
        <w:t xml:space="preserve"> </w:t>
      </w:r>
      <w:r w:rsidRPr="005A2F81">
        <w:rPr>
          <w:rtl/>
        </w:rPr>
        <w:t>בעיירות</w:t>
      </w:r>
      <w:r w:rsidR="005A3E84">
        <w:rPr>
          <w:rtl/>
        </w:rPr>
        <w:t xml:space="preserve"> </w:t>
      </w:r>
      <w:r w:rsidRPr="005A2F81">
        <w:rPr>
          <w:rtl/>
        </w:rPr>
        <w:t>הפיתוח?</w:t>
      </w:r>
      <w:r w:rsidR="005A3E84">
        <w:rPr>
          <w:rtl/>
        </w:rPr>
        <w:t xml:space="preserve"> </w:t>
      </w:r>
      <w:r w:rsidRPr="005A2F81">
        <w:rPr>
          <w:rtl/>
        </w:rPr>
        <w:t>מכשירים עובדים בתחום המסגרות והחשמלאות ולאחר מכן באות</w:t>
      </w:r>
      <w:r w:rsidR="005A3E84">
        <w:rPr>
          <w:rtl/>
        </w:rPr>
        <w:t xml:space="preserve"> </w:t>
      </w:r>
      <w:r w:rsidRPr="005A2F81">
        <w:rPr>
          <w:rtl/>
        </w:rPr>
        <w:t>לשכות</w:t>
      </w:r>
      <w:r w:rsidR="005A3E84">
        <w:rPr>
          <w:rtl/>
        </w:rPr>
        <w:t xml:space="preserve"> </w:t>
      </w:r>
      <w:r w:rsidRPr="005A2F81">
        <w:rPr>
          <w:rtl/>
        </w:rPr>
        <w:t>התעסוקה</w:t>
      </w:r>
      <w:r w:rsidR="005A3E84">
        <w:rPr>
          <w:rtl/>
        </w:rPr>
        <w:t xml:space="preserve"> </w:t>
      </w:r>
      <w:r w:rsidRPr="005A2F81">
        <w:rPr>
          <w:rtl/>
        </w:rPr>
        <w:t>ואומרות:</w:t>
      </w:r>
      <w:r w:rsidR="005A3E84">
        <w:rPr>
          <w:rtl/>
        </w:rPr>
        <w:t xml:space="preserve"> </w:t>
      </w:r>
      <w:r w:rsidRPr="005A2F81">
        <w:rPr>
          <w:rtl/>
        </w:rPr>
        <w:t>אין עבודה.</w:t>
      </w:r>
      <w:r w:rsidR="005A3E84">
        <w:rPr>
          <w:rtl/>
        </w:rPr>
        <w:t xml:space="preserve"> </w:t>
      </w:r>
      <w:r w:rsidRPr="005A2F81">
        <w:rPr>
          <w:rtl/>
        </w:rPr>
        <w:t>בשביל מה לשלוח אנשים ללמוד ולאחר מכן אין</w:t>
      </w:r>
      <w:r w:rsidR="005A3E84">
        <w:rPr>
          <w:rtl/>
        </w:rPr>
        <w:t xml:space="preserve"> </w:t>
      </w:r>
      <w:r w:rsidRPr="005A2F81">
        <w:rPr>
          <w:rtl/>
        </w:rPr>
        <w:t>תעסוקה?</w:t>
      </w:r>
      <w:r w:rsidR="005A3E84">
        <w:rPr>
          <w:rtl/>
        </w:rPr>
        <w:t xml:space="preserve"> </w:t>
      </w:r>
      <w:r w:rsidRPr="005A2F81">
        <w:rPr>
          <w:rtl/>
        </w:rPr>
        <w:t>קחו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התקציב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ההכשרה</w:t>
      </w:r>
      <w:r w:rsidR="005A3E84">
        <w:rPr>
          <w:rtl/>
        </w:rPr>
        <w:t xml:space="preserve"> </w:t>
      </w:r>
      <w:r w:rsidRPr="005A2F81">
        <w:rPr>
          <w:rtl/>
        </w:rPr>
        <w:t>המקצועית, תיתנו אותו לאוניברסיטת הנגב או</w:t>
      </w:r>
      <w:r w:rsidR="005A3E84">
        <w:rPr>
          <w:rtl/>
        </w:rPr>
        <w:t xml:space="preserve"> </w:t>
      </w:r>
      <w:r w:rsidRPr="005A2F81">
        <w:rPr>
          <w:rtl/>
        </w:rPr>
        <w:t>לאוניברסיטת</w:t>
      </w:r>
      <w:r w:rsidR="005A3E84">
        <w:rPr>
          <w:rtl/>
        </w:rPr>
        <w:t xml:space="preserve"> </w:t>
      </w:r>
      <w:r w:rsidRPr="005A2F81">
        <w:rPr>
          <w:rtl/>
        </w:rPr>
        <w:t>חיפה,</w:t>
      </w:r>
      <w:r w:rsidR="005A3E84">
        <w:rPr>
          <w:rtl/>
        </w:rPr>
        <w:t xml:space="preserve"> </w:t>
      </w:r>
      <w:r w:rsidRPr="005A2F81">
        <w:rPr>
          <w:rtl/>
        </w:rPr>
        <w:t>שיכשירו אנשים ללמוד בתקופה הזאת כדי שהם יהיו מוכנים למפעלי</w:t>
      </w:r>
      <w:r w:rsidR="005A3E84">
        <w:rPr>
          <w:rtl/>
        </w:rPr>
        <w:t xml:space="preserve"> </w:t>
      </w:r>
      <w:r w:rsidRPr="005A2F81">
        <w:rPr>
          <w:rtl/>
        </w:rPr>
        <w:t>ההיי</w:t>
      </w:r>
      <w:r w:rsidR="005A3E84">
        <w:rPr>
          <w:rtl/>
        </w:rPr>
        <w:t>-</w:t>
      </w:r>
      <w:r w:rsidRPr="005A2F81">
        <w:rPr>
          <w:rtl/>
        </w:rPr>
        <w:t>טק.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שעבדו 20 ו</w:t>
      </w:r>
      <w:r w:rsidR="005A3E84">
        <w:rPr>
          <w:rtl/>
        </w:rPr>
        <w:t>-</w:t>
      </w:r>
      <w:r w:rsidRPr="005A2F81">
        <w:rPr>
          <w:rtl/>
        </w:rPr>
        <w:t>30 שנה במפעלי הטקסטיל, מה יהיה מעמדם מחר בבוקר? הם</w:t>
      </w:r>
      <w:r w:rsidR="005A3E84">
        <w:rPr>
          <w:rtl/>
        </w:rPr>
        <w:t xml:space="preserve"> </w:t>
      </w:r>
      <w:r w:rsidRPr="005A2F81">
        <w:rPr>
          <w:rtl/>
        </w:rPr>
        <w:t>לא יוכלו לעבוד במפעל היי</w:t>
      </w:r>
      <w:r w:rsidR="005A3E84">
        <w:rPr>
          <w:rtl/>
        </w:rPr>
        <w:t>-</w:t>
      </w:r>
      <w:r w:rsidRPr="005A2F81">
        <w:rPr>
          <w:rtl/>
        </w:rPr>
        <w:t>טק אם הוא יקום מחר.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שלום שמחון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לפי</w:t>
      </w:r>
      <w:r w:rsidR="005A3E84">
        <w:rPr>
          <w:rtl/>
        </w:rPr>
        <w:t xml:space="preserve"> </w:t>
      </w:r>
      <w:r w:rsidRPr="005A2F81">
        <w:rPr>
          <w:rtl/>
        </w:rPr>
        <w:t>המדיניות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יושב</w:t>
      </w:r>
      <w:r w:rsidR="005A3E84">
        <w:rPr>
          <w:rtl/>
        </w:rPr>
        <w:t>-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הישיבה, אם היו קמים מפעלים בחצי השנה הקרובה,</w:t>
      </w:r>
      <w:r w:rsidR="005A3E84">
        <w:rPr>
          <w:rtl/>
        </w:rPr>
        <w:t xml:space="preserve"> </w:t>
      </w:r>
      <w:r w:rsidRPr="005A2F81">
        <w:rPr>
          <w:rtl/>
        </w:rPr>
        <w:t>למי הם היו שייכים?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הם היו שייכים לאותם אנשים שיעבדו בהם.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מקסים לוי (ישראל אחת):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קל</w:t>
      </w:r>
      <w:r w:rsidR="005A3E84">
        <w:rPr>
          <w:rtl/>
        </w:rPr>
        <w:t xml:space="preserve"> </w:t>
      </w:r>
      <w:r w:rsidRPr="005A2F81">
        <w:rPr>
          <w:rtl/>
        </w:rPr>
        <w:t>מאוד</w:t>
      </w:r>
      <w:r w:rsidR="005A3E84">
        <w:rPr>
          <w:rtl/>
        </w:rPr>
        <w:t xml:space="preserve"> </w:t>
      </w:r>
      <w:r w:rsidRPr="005A2F81">
        <w:rPr>
          <w:rtl/>
        </w:rPr>
        <w:t>להאשים את הממשלה הקודמת. על כישלונותיה של הממשלה הקודמת ניצחנו.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נסעתי</w:t>
      </w:r>
      <w:r w:rsidR="005A3E84">
        <w:rPr>
          <w:rtl/>
        </w:rPr>
        <w:t xml:space="preserve"> </w:t>
      </w:r>
      <w:r w:rsidRPr="005A2F81">
        <w:rPr>
          <w:rtl/>
        </w:rPr>
        <w:t>כמוך</w:t>
      </w:r>
      <w:r w:rsidR="005A3E84">
        <w:rPr>
          <w:rtl/>
        </w:rPr>
        <w:t xml:space="preserve"> </w:t>
      </w:r>
      <w:r w:rsidRPr="005A2F81">
        <w:rPr>
          <w:rtl/>
        </w:rPr>
        <w:t>לכפרים וליישובים כדי לתמוך בברק ובממשלה שלו? אמרנו: נביא</w:t>
      </w:r>
      <w:r w:rsidR="005A3E84">
        <w:rPr>
          <w:rtl/>
        </w:rPr>
        <w:t xml:space="preserve"> </w:t>
      </w:r>
      <w:r w:rsidRPr="005A2F81">
        <w:rPr>
          <w:rtl/>
        </w:rPr>
        <w:t>שינוי,</w:t>
      </w:r>
      <w:r w:rsidR="005A3E84">
        <w:rPr>
          <w:rtl/>
        </w:rPr>
        <w:t xml:space="preserve"> </w:t>
      </w:r>
      <w:r w:rsidRPr="005A2F81">
        <w:rPr>
          <w:rtl/>
        </w:rPr>
        <w:t>ביבי</w:t>
      </w:r>
      <w:r w:rsidR="005A3E84">
        <w:rPr>
          <w:rtl/>
        </w:rPr>
        <w:t xml:space="preserve"> </w:t>
      </w:r>
      <w:r w:rsidRPr="005A2F81">
        <w:rPr>
          <w:rtl/>
        </w:rPr>
        <w:t>עשה</w:t>
      </w:r>
      <w:r w:rsidR="005A3E84">
        <w:rPr>
          <w:rtl/>
        </w:rPr>
        <w:t xml:space="preserve"> </w:t>
      </w:r>
      <w:r w:rsidRPr="005A2F81">
        <w:rPr>
          <w:rtl/>
        </w:rPr>
        <w:t>כך.</w:t>
      </w:r>
      <w:r w:rsidR="005A3E84">
        <w:rPr>
          <w:rtl/>
        </w:rPr>
        <w:t xml:space="preserve"> </w:t>
      </w:r>
      <w:r w:rsidRPr="005A2F81">
        <w:rPr>
          <w:rtl/>
        </w:rPr>
        <w:t>מה הבאנו להם היום? שיקרנו להם. אני לא אשקר. מצפוני לא</w:t>
      </w:r>
      <w:r w:rsidR="005A3E84">
        <w:rPr>
          <w:rtl/>
        </w:rPr>
        <w:t xml:space="preserve"> </w:t>
      </w:r>
      <w:r w:rsidRPr="005A2F81">
        <w:rPr>
          <w:rtl/>
        </w:rPr>
        <w:t>ייתן</w:t>
      </w:r>
      <w:r w:rsidR="005A3E84">
        <w:rPr>
          <w:rtl/>
        </w:rPr>
        <w:t xml:space="preserve"> </w:t>
      </w:r>
      <w:r w:rsidRPr="005A2F81">
        <w:rPr>
          <w:rtl/>
        </w:rPr>
        <w:t>לי</w:t>
      </w:r>
      <w:r w:rsidR="005A3E84">
        <w:rPr>
          <w:rtl/>
        </w:rPr>
        <w:t xml:space="preserve"> </w:t>
      </w:r>
      <w:r w:rsidRPr="005A2F81">
        <w:rPr>
          <w:rtl/>
        </w:rPr>
        <w:t>להצביע</w:t>
      </w:r>
      <w:r w:rsidR="005A3E84">
        <w:rPr>
          <w:rtl/>
        </w:rPr>
        <w:t xml:space="preserve"> </w:t>
      </w:r>
      <w:r w:rsidRPr="005A2F81">
        <w:rPr>
          <w:rtl/>
        </w:rPr>
        <w:t>בעד</w:t>
      </w:r>
      <w:r w:rsidR="005A3E84">
        <w:rPr>
          <w:rtl/>
        </w:rPr>
        <w:t xml:space="preserve"> </w:t>
      </w:r>
      <w:r w:rsidRPr="005A2F81">
        <w:rPr>
          <w:rtl/>
        </w:rPr>
        <w:t>התקציב</w:t>
      </w:r>
      <w:r w:rsidR="005A3E84">
        <w:rPr>
          <w:rtl/>
        </w:rPr>
        <w:t xml:space="preserve"> </w:t>
      </w:r>
      <w:r w:rsidRPr="005A2F81">
        <w:rPr>
          <w:rtl/>
        </w:rPr>
        <w:t>הזה.</w:t>
      </w:r>
      <w:r w:rsidR="005A3E84">
        <w:rPr>
          <w:rtl/>
        </w:rPr>
        <w:t xml:space="preserve"> </w:t>
      </w:r>
      <w:r w:rsidRPr="005A2F81">
        <w:rPr>
          <w:rtl/>
        </w:rPr>
        <w:t>כבר אמרתי, אינני יכול לבגוד באותה שליחות</w:t>
      </w:r>
      <w:r w:rsidR="005A3E84">
        <w:rPr>
          <w:rtl/>
        </w:rPr>
        <w:t xml:space="preserve"> </w:t>
      </w:r>
      <w:r w:rsidRPr="005A2F81">
        <w:rPr>
          <w:rtl/>
        </w:rPr>
        <w:t>שנשלחתי אליה.</w:t>
      </w:r>
      <w:r w:rsidR="005A3E84">
        <w:rPr>
          <w:rtl/>
        </w:rPr>
        <w:t xml:space="preserve"> </w:t>
      </w:r>
      <w:r w:rsidRPr="005A2F81">
        <w:rPr>
          <w:rtl/>
        </w:rPr>
        <w:t>יש אנשים שהמחויבות הקואליציונית שלהם תחייב אותם. אני מניח שלש"ס</w:t>
      </w:r>
      <w:r w:rsidR="005A3E84">
        <w:rPr>
          <w:rtl/>
        </w:rPr>
        <w:t xml:space="preserve"> </w:t>
      </w:r>
      <w:r w:rsidRPr="005A2F81">
        <w:rPr>
          <w:rtl/>
        </w:rPr>
        <w:t>ימצאו</w:t>
      </w:r>
      <w:r w:rsidR="005A3E84">
        <w:rPr>
          <w:rtl/>
        </w:rPr>
        <w:t xml:space="preserve"> </w:t>
      </w:r>
      <w:r w:rsidRPr="005A2F81">
        <w:rPr>
          <w:rtl/>
        </w:rPr>
        <w:t>תקציב וייתנו לה.</w:t>
      </w:r>
      <w:r w:rsidR="005A3E84">
        <w:rPr>
          <w:rtl/>
        </w:rPr>
        <w:t xml:space="preserve"> </w:t>
      </w:r>
      <w:r w:rsidRPr="005A2F81">
        <w:rPr>
          <w:rtl/>
        </w:rPr>
        <w:t>אבל למובטל בדימונה לא ימצאו תקציב. אני בטוח שימצאו כל</w:t>
      </w:r>
      <w:r w:rsidR="005A3E84">
        <w:rPr>
          <w:rtl/>
        </w:rPr>
        <w:t xml:space="preserve"> </w:t>
      </w:r>
      <w:r w:rsidRPr="005A2F81">
        <w:rPr>
          <w:rtl/>
        </w:rPr>
        <w:t>מיני תקציבים כאן, ושלא יספרו לי סיפורים.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 אומרים היום באוצר? תשמע, הולכים לתת 170 מיליון שקל לסל התרופות, הולכים</w:t>
      </w:r>
      <w:r w:rsidR="005A3E84">
        <w:rPr>
          <w:rtl/>
        </w:rPr>
        <w:t xml:space="preserve"> </w:t>
      </w:r>
      <w:r w:rsidRPr="005A2F81">
        <w:rPr>
          <w:rtl/>
        </w:rPr>
        <w:t>להגדיל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שירותי</w:t>
      </w:r>
      <w:r w:rsidR="005A3E84">
        <w:rPr>
          <w:rtl/>
        </w:rPr>
        <w:t xml:space="preserve"> </w:t>
      </w:r>
      <w:r w:rsidRPr="005A2F81">
        <w:rPr>
          <w:rtl/>
        </w:rPr>
        <w:t>הרווחה ב</w:t>
      </w:r>
      <w:r w:rsidR="005A3E84">
        <w:rPr>
          <w:rtl/>
        </w:rPr>
        <w:t>-</w:t>
      </w:r>
      <w:r w:rsidRPr="005A2F81">
        <w:rPr>
          <w:rtl/>
        </w:rPr>
        <w:t>200 מיליון. זאת הרפורמה? הרפורמה מחייבת את הממשלה</w:t>
      </w:r>
      <w:r w:rsidR="005A3E84">
        <w:rPr>
          <w:rtl/>
        </w:rPr>
        <w:t xml:space="preserve"> </w:t>
      </w:r>
      <w:r w:rsidRPr="005A2F81">
        <w:rPr>
          <w:rtl/>
        </w:rPr>
        <w:t>להבין שיש לה בעיה חברתית קשה.</w:t>
      </w:r>
      <w:r w:rsidR="005A3E84">
        <w:rPr>
          <w:rtl/>
        </w:rPr>
        <w:t xml:space="preserve"> </w:t>
      </w:r>
      <w:r w:rsidRPr="005A2F81">
        <w:rPr>
          <w:rtl/>
        </w:rPr>
        <w:t>הבעיה החברתית הקשה צריכה להיפתר כך שהממשלה הזאת</w:t>
      </w:r>
      <w:r w:rsidR="005A3E84">
        <w:rPr>
          <w:rtl/>
        </w:rPr>
        <w:t xml:space="preserve"> </w:t>
      </w:r>
      <w:r w:rsidRPr="005A2F81">
        <w:rPr>
          <w:rtl/>
        </w:rPr>
        <w:t>תבין</w:t>
      </w:r>
      <w:r w:rsidR="005A3E84">
        <w:rPr>
          <w:rtl/>
        </w:rPr>
        <w:t xml:space="preserve"> </w:t>
      </w:r>
      <w:r w:rsidRPr="005A2F81">
        <w:rPr>
          <w:rtl/>
        </w:rPr>
        <w:t>שאי</w:t>
      </w:r>
      <w:r w:rsidR="005A3E84">
        <w:rPr>
          <w:rtl/>
        </w:rPr>
        <w:t>-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לשעבד</w:t>
      </w:r>
      <w:r w:rsidR="005A3E84">
        <w:rPr>
          <w:rtl/>
        </w:rPr>
        <w:t xml:space="preserve"> </w:t>
      </w:r>
      <w:r w:rsidRPr="005A2F81">
        <w:rPr>
          <w:rtl/>
        </w:rPr>
        <w:t>אנשים</w:t>
      </w:r>
      <w:r w:rsidR="005A3E84">
        <w:rPr>
          <w:rtl/>
        </w:rPr>
        <w:t xml:space="preserve"> </w:t>
      </w:r>
      <w:r w:rsidRPr="005A2F81">
        <w:rPr>
          <w:rtl/>
        </w:rPr>
        <w:t>לדירות. זוג צעיר שמתחתן היום, איך הוא יוכל לקנות</w:t>
      </w:r>
      <w:r w:rsidR="005A3E84">
        <w:rPr>
          <w:rtl/>
        </w:rPr>
        <w:t xml:space="preserve"> </w:t>
      </w:r>
      <w:r w:rsidRPr="005A2F81">
        <w:rPr>
          <w:rtl/>
        </w:rPr>
        <w:t>דירה?</w:t>
      </w:r>
      <w:r w:rsidR="005A3E84">
        <w:rPr>
          <w:rtl/>
        </w:rPr>
        <w:t xml:space="preserve"> </w:t>
      </w:r>
      <w:r w:rsidRPr="005A2F81">
        <w:rPr>
          <w:rtl/>
        </w:rPr>
        <w:t>תראו</w:t>
      </w:r>
      <w:r w:rsidR="005A3E84">
        <w:rPr>
          <w:rtl/>
        </w:rPr>
        <w:t xml:space="preserve"> </w:t>
      </w:r>
      <w:r w:rsidRPr="005A2F81">
        <w:rPr>
          <w:rtl/>
        </w:rPr>
        <w:t>לי אתם איך זוג צעיר, שבא מעיירת פיתוח, בן למשפחה עם שש נפשות, עשר</w:t>
      </w:r>
      <w:r w:rsidR="005A3E84">
        <w:rPr>
          <w:rtl/>
        </w:rPr>
        <w:t xml:space="preserve"> </w:t>
      </w:r>
      <w:r w:rsidRPr="005A2F81">
        <w:rPr>
          <w:rtl/>
        </w:rPr>
        <w:t>נפשות,</w:t>
      </w:r>
      <w:r w:rsidR="005A3E84">
        <w:rPr>
          <w:rtl/>
        </w:rPr>
        <w:t xml:space="preserve"> </w:t>
      </w:r>
      <w:r w:rsidRPr="005A2F81">
        <w:rPr>
          <w:rtl/>
        </w:rPr>
        <w:t>יוכל</w:t>
      </w:r>
      <w:r w:rsidR="005A3E84">
        <w:rPr>
          <w:rtl/>
        </w:rPr>
        <w:t xml:space="preserve"> </w:t>
      </w:r>
      <w:r w:rsidRPr="005A2F81">
        <w:rPr>
          <w:rtl/>
        </w:rPr>
        <w:t>לרכוש</w:t>
      </w:r>
      <w:r w:rsidR="005A3E84">
        <w:rPr>
          <w:rtl/>
        </w:rPr>
        <w:t xml:space="preserve"> </w:t>
      </w:r>
      <w:r w:rsidRPr="005A2F81">
        <w:rPr>
          <w:rtl/>
        </w:rPr>
        <w:t>דירה. יש אי</w:t>
      </w:r>
      <w:r w:rsidR="005A3E84">
        <w:rPr>
          <w:rtl/>
        </w:rPr>
        <w:t>-</w:t>
      </w:r>
      <w:r w:rsidRPr="005A2F81">
        <w:rPr>
          <w:rtl/>
        </w:rPr>
        <w:t>ניצול של המשכנתאות במדינת ישראל. זוג צעיר כזה</w:t>
      </w:r>
      <w:r w:rsidR="005A3E84">
        <w:rPr>
          <w:rtl/>
        </w:rPr>
        <w:t xml:space="preserve"> </w:t>
      </w:r>
      <w:r w:rsidRPr="005A2F81">
        <w:rPr>
          <w:rtl/>
        </w:rPr>
        <w:t>יגור אצל ההורים. כאשר הנטל נופל על הורה מובטל, תראה איזה תסכול. מה עושה הממשלה</w:t>
      </w:r>
      <w:r w:rsidR="005A3E84">
        <w:rPr>
          <w:rtl/>
        </w:rPr>
        <w:t xml:space="preserve"> </w:t>
      </w:r>
      <w:r w:rsidRPr="005A2F81">
        <w:rPr>
          <w:rtl/>
        </w:rPr>
        <w:t>הזאת,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הממשלה</w:t>
      </w:r>
      <w:r w:rsidR="005A3E84">
        <w:rPr>
          <w:rtl/>
        </w:rPr>
        <w:t xml:space="preserve"> </w:t>
      </w:r>
      <w:r w:rsidRPr="005A2F81">
        <w:rPr>
          <w:rtl/>
        </w:rPr>
        <w:t>שהיתה?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מכניסה</w:t>
      </w:r>
      <w:r w:rsidR="005A3E84">
        <w:rPr>
          <w:rtl/>
        </w:rPr>
        <w:t xml:space="preserve"> </w:t>
      </w:r>
      <w:r w:rsidRPr="005A2F81">
        <w:rPr>
          <w:rtl/>
        </w:rPr>
        <w:t>ילדים למעגל הסמים. ראה את הגידול במספר</w:t>
      </w:r>
      <w:r w:rsidR="005A3E84">
        <w:rPr>
          <w:rtl/>
        </w:rPr>
        <w:t xml:space="preserve"> </w:t>
      </w:r>
      <w:r w:rsidRPr="005A2F81">
        <w:rPr>
          <w:rtl/>
        </w:rPr>
        <w:t>הילדים</w:t>
      </w:r>
      <w:r w:rsidR="005A3E84">
        <w:rPr>
          <w:rtl/>
        </w:rPr>
        <w:t xml:space="preserve"> </w:t>
      </w:r>
      <w:r w:rsidRPr="005A2F81">
        <w:rPr>
          <w:rtl/>
        </w:rPr>
        <w:t>המסכנים</w:t>
      </w:r>
      <w:r w:rsidR="005A3E84">
        <w:rPr>
          <w:rtl/>
        </w:rPr>
        <w:t xml:space="preserve"> </w:t>
      </w:r>
      <w:r w:rsidRPr="005A2F81">
        <w:rPr>
          <w:rtl/>
        </w:rPr>
        <w:t>שמסתובבים</w:t>
      </w:r>
      <w:r w:rsidR="005A3E84">
        <w:rPr>
          <w:rtl/>
        </w:rPr>
        <w:t xml:space="preserve"> </w:t>
      </w:r>
      <w:r w:rsidRPr="005A2F81">
        <w:rPr>
          <w:rtl/>
        </w:rPr>
        <w:t>ברחובות</w:t>
      </w:r>
      <w:r w:rsidR="005A3E84">
        <w:rPr>
          <w:rtl/>
        </w:rPr>
        <w:t xml:space="preserve"> </w:t>
      </w:r>
      <w:r w:rsidRPr="005A2F81">
        <w:rPr>
          <w:rtl/>
        </w:rPr>
        <w:t>במקום לקבל שיעורי העשרה במתנ"ס. האבא צריך</w:t>
      </w:r>
      <w:r w:rsidR="005A3E84">
        <w:rPr>
          <w:rtl/>
        </w:rPr>
        <w:t xml:space="preserve"> </w:t>
      </w:r>
      <w:r w:rsidRPr="005A2F81">
        <w:rPr>
          <w:rtl/>
        </w:rPr>
        <w:t>לשלם</w:t>
      </w:r>
      <w:r w:rsidR="005A3E84">
        <w:rPr>
          <w:rtl/>
        </w:rPr>
        <w:t xml:space="preserve"> </w:t>
      </w:r>
      <w:r w:rsidRPr="005A2F81">
        <w:rPr>
          <w:rtl/>
        </w:rPr>
        <w:t>בשביל</w:t>
      </w:r>
      <w:r w:rsidR="005A3E84">
        <w:rPr>
          <w:rtl/>
        </w:rPr>
        <w:t xml:space="preserve"> </w:t>
      </w:r>
      <w:r w:rsidRPr="005A2F81">
        <w:rPr>
          <w:rtl/>
        </w:rPr>
        <w:t>חוג</w:t>
      </w:r>
      <w:r w:rsidR="005A3E84">
        <w:rPr>
          <w:rtl/>
        </w:rPr>
        <w:t xml:space="preserve"> </w:t>
      </w:r>
      <w:r w:rsidRPr="005A2F81">
        <w:rPr>
          <w:rtl/>
        </w:rPr>
        <w:t>למתמטיקה,</w:t>
      </w:r>
      <w:r w:rsidR="005A3E84">
        <w:rPr>
          <w:rtl/>
        </w:rPr>
        <w:t xml:space="preserve"> </w:t>
      </w:r>
      <w:r w:rsidRPr="005A2F81">
        <w:rPr>
          <w:rtl/>
        </w:rPr>
        <w:t>האבא</w:t>
      </w:r>
      <w:r w:rsidR="005A3E84">
        <w:rPr>
          <w:rtl/>
        </w:rPr>
        <w:t xml:space="preserve"> </w:t>
      </w:r>
      <w:r w:rsidRPr="005A2F81">
        <w:rPr>
          <w:rtl/>
        </w:rPr>
        <w:t>צריך</w:t>
      </w:r>
      <w:r w:rsidR="005A3E84">
        <w:rPr>
          <w:rtl/>
        </w:rPr>
        <w:t xml:space="preserve"> </w:t>
      </w:r>
      <w:r w:rsidRPr="005A2F81">
        <w:rPr>
          <w:rtl/>
        </w:rPr>
        <w:t>לשלם</w:t>
      </w:r>
      <w:r w:rsidR="005A3E84">
        <w:rPr>
          <w:rtl/>
        </w:rPr>
        <w:t xml:space="preserve"> </w:t>
      </w:r>
      <w:r w:rsidRPr="005A2F81">
        <w:rPr>
          <w:rtl/>
        </w:rPr>
        <w:t>בשביל</w:t>
      </w:r>
      <w:r w:rsidR="005A3E84">
        <w:rPr>
          <w:rtl/>
        </w:rPr>
        <w:t xml:space="preserve"> </w:t>
      </w:r>
      <w:r w:rsidRPr="005A2F81">
        <w:rPr>
          <w:rtl/>
        </w:rPr>
        <w:t>חוג מחשבים. מאיפה יש לו?</w:t>
      </w:r>
      <w:r w:rsidR="005A3E84">
        <w:rPr>
          <w:rtl/>
        </w:rPr>
        <w:t xml:space="preserve"> </w:t>
      </w:r>
      <w:r w:rsidRPr="005A2F81">
        <w:rPr>
          <w:rtl/>
        </w:rPr>
        <w:t>המתנ"סים כבר התרוקנו מאנשים.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אמרתי</w:t>
      </w:r>
      <w:r w:rsidR="005A3E84">
        <w:rPr>
          <w:rtl/>
        </w:rPr>
        <w:t xml:space="preserve"> </w:t>
      </w:r>
      <w:r w:rsidRPr="005A2F81">
        <w:rPr>
          <w:rtl/>
        </w:rPr>
        <w:t>לשר</w:t>
      </w:r>
      <w:r w:rsidR="005A3E84">
        <w:rPr>
          <w:rtl/>
        </w:rPr>
        <w:t xml:space="preserve"> </w:t>
      </w:r>
      <w:r w:rsidRPr="005A2F81">
        <w:rPr>
          <w:rtl/>
        </w:rPr>
        <w:t>האוצר אתמול: תראה, בנושא הנכים לא רצית לסייע להם. אחרי 40 יום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קיבלו </w:t>
      </w:r>
      <w:r w:rsidR="005A3E84" w:rsidRPr="005A2F81">
        <w:rPr>
          <w:rtl/>
        </w:rPr>
        <w:t>100</w:t>
      </w:r>
      <w:r w:rsidR="005A3E84">
        <w:rPr>
          <w:rtl/>
        </w:rPr>
        <w:t>%</w:t>
      </w:r>
      <w:r w:rsidRPr="005A2F81">
        <w:rPr>
          <w:rtl/>
        </w:rPr>
        <w:t xml:space="preserve"> ולא אתה סייעת להם. בנושא הבריאות, הולכים לתת 160 מיליון שקל ולא</w:t>
      </w:r>
      <w:r w:rsidR="005A3E84">
        <w:rPr>
          <w:rtl/>
        </w:rPr>
        <w:t xml:space="preserve"> </w:t>
      </w:r>
      <w:r w:rsidRPr="005A2F81">
        <w:rPr>
          <w:rtl/>
        </w:rPr>
        <w:t>אתה סייעת להם.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שצריכה הממשלה לעשות בשבוע שנותר, זה לקחת את התקציב</w:t>
      </w:r>
      <w:r w:rsidR="005A3E84">
        <w:rPr>
          <w:rtl/>
        </w:rPr>
        <w:t xml:space="preserve"> </w:t>
      </w:r>
      <w:r w:rsidRPr="005A2F81">
        <w:rPr>
          <w:rtl/>
        </w:rPr>
        <w:t>מפה</w:t>
      </w:r>
      <w:r w:rsidR="005A3E84">
        <w:rPr>
          <w:rtl/>
        </w:rPr>
        <w:t xml:space="preserve"> </w:t>
      </w:r>
      <w:r w:rsidRPr="005A2F81">
        <w:rPr>
          <w:rtl/>
        </w:rPr>
        <w:t>ולהביא תקציב חדש. אומנם, ממשלה שמכהנת חצי שנה לא יכולה להביא בשורה לכל עם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בתקציב</w:t>
      </w:r>
      <w:r w:rsidR="005A3E84">
        <w:rPr>
          <w:rtl/>
        </w:rPr>
        <w:t xml:space="preserve"> </w:t>
      </w:r>
      <w:r w:rsidRPr="005A2F81">
        <w:rPr>
          <w:rtl/>
        </w:rPr>
        <w:t>חדש,</w:t>
      </w:r>
      <w:r w:rsidR="005A3E84">
        <w:rPr>
          <w:rtl/>
        </w:rPr>
        <w:t xml:space="preserve"> </w:t>
      </w:r>
      <w:r w:rsidRPr="005A2F81">
        <w:rPr>
          <w:rtl/>
        </w:rPr>
        <w:t>אבל היא יכולה להראות מגמות: מגמה למען המובטלים, מגמה למען</w:t>
      </w:r>
      <w:r w:rsidR="005A3E84">
        <w:rPr>
          <w:rtl/>
        </w:rPr>
        <w:t xml:space="preserve"> </w:t>
      </w:r>
      <w:r w:rsidRPr="005A2F81">
        <w:rPr>
          <w:rtl/>
        </w:rPr>
        <w:t>העוני,</w:t>
      </w:r>
      <w:r w:rsidR="005A3E84">
        <w:rPr>
          <w:rtl/>
        </w:rPr>
        <w:t xml:space="preserve"> </w:t>
      </w:r>
      <w:r w:rsidRPr="005A2F81">
        <w:rPr>
          <w:rtl/>
        </w:rPr>
        <w:t>מגמה</w:t>
      </w:r>
      <w:r w:rsidR="005A3E84">
        <w:rPr>
          <w:rtl/>
        </w:rPr>
        <w:t xml:space="preserve"> </w:t>
      </w:r>
      <w:r w:rsidRPr="005A2F81">
        <w:rPr>
          <w:rtl/>
        </w:rPr>
        <w:t>למען אותם זוגות צעירים שהיום הבנקים מוכרים את דירותיהם, כי הם לא</w:t>
      </w:r>
      <w:r w:rsidR="005A3E84">
        <w:rPr>
          <w:rtl/>
        </w:rPr>
        <w:t xml:space="preserve"> </w:t>
      </w:r>
      <w:r w:rsidRPr="005A2F81">
        <w:rPr>
          <w:rtl/>
        </w:rPr>
        <w:t>יכלו לשלם את המשכנתה.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צר לי מאוד שנשארנו כאן חברי כנסת בודדים. אני יכול לברך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שאמרתי</w:t>
      </w:r>
      <w:r w:rsidR="005A3E84">
        <w:rPr>
          <w:rtl/>
        </w:rPr>
        <w:t xml:space="preserve"> </w:t>
      </w:r>
      <w:r w:rsidRPr="005A2F81">
        <w:rPr>
          <w:rtl/>
        </w:rPr>
        <w:t>אתמול. אני ורן כהן יזמנו את חוק הדיור הציבורי.</w:t>
      </w:r>
      <w:r w:rsidR="005A3E84">
        <w:rPr>
          <w:rtl/>
        </w:rPr>
        <w:t xml:space="preserve"> </w:t>
      </w:r>
      <w:r w:rsidRPr="005A2F81">
        <w:rPr>
          <w:rtl/>
        </w:rPr>
        <w:t>אני חושב</w:t>
      </w:r>
      <w:r w:rsidR="005A3E84">
        <w:rPr>
          <w:rtl/>
        </w:rPr>
        <w:t xml:space="preserve"> </w:t>
      </w:r>
      <w:r w:rsidRPr="005A2F81">
        <w:rPr>
          <w:rtl/>
        </w:rPr>
        <w:t>שטוב</w:t>
      </w:r>
      <w:r w:rsidR="005A3E84">
        <w:rPr>
          <w:rtl/>
        </w:rPr>
        <w:t xml:space="preserve"> </w:t>
      </w:r>
      <w:r w:rsidRPr="005A2F81">
        <w:rPr>
          <w:rtl/>
        </w:rPr>
        <w:t>עשתה</w:t>
      </w:r>
      <w:r w:rsidR="005A3E84">
        <w:rPr>
          <w:rtl/>
        </w:rPr>
        <w:t xml:space="preserve"> </w:t>
      </w:r>
      <w:r w:rsidRPr="005A2F81">
        <w:rPr>
          <w:rtl/>
        </w:rPr>
        <w:t>הממשלה שאימצה אותו לטובתם של רבבות אנשים בעיירות הפיתוח שבמשך שנים</w:t>
      </w:r>
      <w:r w:rsidR="005A3E84">
        <w:rPr>
          <w:rtl/>
        </w:rPr>
        <w:t xml:space="preserve"> </w:t>
      </w:r>
      <w:r w:rsidRPr="005A2F81">
        <w:rPr>
          <w:rtl/>
        </w:rPr>
        <w:t>גרו בדירות והיום הם יכולים לקבל אולי את הצדק החברתי שמגיע להם.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לחבר הכנסת מקסים לוי.</w:t>
      </w:r>
      <w:r w:rsidR="005A3E84">
        <w:rPr>
          <w:rtl/>
        </w:rPr>
        <w:t xml:space="preserve"> </w:t>
      </w:r>
      <w:r w:rsidRPr="005A2F81">
        <w:rPr>
          <w:rtl/>
        </w:rPr>
        <w:t>בזה סיימנו את רשימת הדוברים. תשובת השר והצבעה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בישיבת הכנסת מחר, יום ד'.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1"/>
        <w:rPr>
          <w:rtl/>
        </w:rPr>
      </w:pPr>
      <w:bookmarkStart w:id="8" w:name="_Toc448738035"/>
      <w:r w:rsidRPr="005A3E84">
        <w:rPr>
          <w:rtl/>
        </w:rPr>
        <w:t>מסמכים שהונחו על שולחן הכנסת</w:t>
      </w:r>
      <w:bookmarkEnd w:id="8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הודעה לסגנית מזכיר הכנסת,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סגנית מזכיר הכנסת ש' כרם: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ברשות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הנני מתכבד להודיע, כי הונחה עתה על שולחן הכנסת, לקריאה</w:t>
      </w:r>
      <w:r w:rsidR="005A3E84">
        <w:rPr>
          <w:rtl/>
        </w:rPr>
        <w:t xml:space="preserve"> </w:t>
      </w:r>
      <w:r w:rsidRPr="005A2F81">
        <w:rPr>
          <w:rtl/>
        </w:rPr>
        <w:t>שנייה ולקריאה שלישית, מטעם ועדת הכלכלה, הצעת חוק מינהל מקרקעי ישראל (תיקון מס'</w:t>
      </w:r>
      <w:r w:rsidR="005A3E84">
        <w:rPr>
          <w:rtl/>
        </w:rPr>
        <w:t xml:space="preserve"> </w:t>
      </w:r>
      <w:r w:rsidRPr="005A2F81">
        <w:rPr>
          <w:rtl/>
        </w:rPr>
        <w:t>2), התש"ס</w:t>
      </w:r>
      <w:r w:rsidR="005A3E84">
        <w:rPr>
          <w:rtl/>
        </w:rPr>
        <w:t>–</w:t>
      </w:r>
      <w:r w:rsidRPr="005A2F81">
        <w:rPr>
          <w:rtl/>
        </w:rPr>
        <w:t>1999.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 לסגנית מזכיר הכנסת.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1"/>
        <w:rPr>
          <w:rtl/>
        </w:rPr>
      </w:pPr>
      <w:bookmarkStart w:id="9" w:name="_Toc448738036"/>
      <w:r w:rsidRPr="005A3E84">
        <w:rPr>
          <w:rtl/>
        </w:rPr>
        <w:t>הצעה לסדר</w:t>
      </w:r>
      <w:r>
        <w:rPr>
          <w:rtl/>
        </w:rPr>
        <w:t>-</w:t>
      </w:r>
      <w:r w:rsidRPr="005A3E84">
        <w:rPr>
          <w:rtl/>
        </w:rPr>
        <w:t>היום</w:t>
      </w:r>
      <w:bookmarkEnd w:id="9"/>
    </w:p>
    <w:p w:rsidR="005A3E84" w:rsidRPr="005A3E84" w:rsidRDefault="005A3E84" w:rsidP="005A3E84">
      <w:pPr>
        <w:pStyle w:val="1"/>
        <w:rPr>
          <w:rtl/>
        </w:rPr>
      </w:pPr>
      <w:bookmarkStart w:id="10" w:name="_Toc448738037"/>
      <w:r w:rsidRPr="005A3E84">
        <w:rPr>
          <w:rtl/>
        </w:rPr>
        <w:t>תוכנית הקואליציה לגיורים המוניים</w:t>
      </w:r>
      <w:bookmarkEnd w:id="10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עוברים</w:t>
      </w:r>
      <w:r w:rsidR="005A3E84">
        <w:rPr>
          <w:rtl/>
        </w:rPr>
        <w:t xml:space="preserve"> </w:t>
      </w:r>
      <w:r w:rsidRPr="005A2F81">
        <w:rPr>
          <w:rtl/>
        </w:rPr>
        <w:t>לנושא הבא, חברי חברי הכנסת. לפנינו הצעה לסדר</w:t>
      </w:r>
      <w:r w:rsidR="005A3E84">
        <w:rPr>
          <w:rtl/>
        </w:rPr>
        <w:t>-</w:t>
      </w:r>
      <w:r w:rsidRPr="005A2F81">
        <w:rPr>
          <w:rtl/>
        </w:rPr>
        <w:t>היום מס' 1392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בנושא: תוכנית הקואליציה לגיורים המוניים </w:t>
      </w:r>
      <w:r w:rsidR="005A3E84">
        <w:rPr>
          <w:rtl/>
        </w:rPr>
        <w:t>–</w:t>
      </w:r>
      <w:r w:rsidRPr="005A2F81">
        <w:rPr>
          <w:rtl/>
        </w:rPr>
        <w:t xml:space="preserve"> של חבר הכנסת מאיר פרוש.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מכובדי השר, חברי הכנסת, לפני כחודש ימים הצגתי שאילתא לשר</w:t>
      </w:r>
      <w:r w:rsidR="005A3E84">
        <w:rPr>
          <w:rtl/>
        </w:rPr>
        <w:t xml:space="preserve"> </w:t>
      </w:r>
      <w:r w:rsidRPr="005A2F81">
        <w:rPr>
          <w:rtl/>
        </w:rPr>
        <w:t>לענייני</w:t>
      </w:r>
      <w:r w:rsidR="005A3E84">
        <w:rPr>
          <w:rtl/>
        </w:rPr>
        <w:t xml:space="preserve"> </w:t>
      </w:r>
      <w:r w:rsidRPr="005A2F81">
        <w:rPr>
          <w:rtl/>
        </w:rPr>
        <w:t>חברה</w:t>
      </w:r>
      <w:r w:rsidR="005A3E84">
        <w:rPr>
          <w:rtl/>
        </w:rPr>
        <w:t xml:space="preserve"> </w:t>
      </w:r>
      <w:r w:rsidRPr="005A2F81">
        <w:rPr>
          <w:rtl/>
        </w:rPr>
        <w:t>ותפוצות,</w:t>
      </w:r>
      <w:r w:rsidR="005A3E84">
        <w:rPr>
          <w:rtl/>
        </w:rPr>
        <w:t xml:space="preserve"> </w:t>
      </w:r>
      <w:r w:rsidRPr="005A2F81">
        <w:rPr>
          <w:rtl/>
        </w:rPr>
        <w:t>הרב</w:t>
      </w:r>
      <w:r w:rsidR="005A3E84">
        <w:rPr>
          <w:rtl/>
        </w:rPr>
        <w:t xml:space="preserve"> </w:t>
      </w:r>
      <w:r w:rsidRPr="005A2F81">
        <w:rPr>
          <w:rtl/>
        </w:rPr>
        <w:t>מלכיאור,</w:t>
      </w:r>
      <w:r w:rsidR="005A3E84">
        <w:rPr>
          <w:rtl/>
        </w:rPr>
        <w:t xml:space="preserve"> </w:t>
      </w:r>
      <w:r w:rsidRPr="005A2F81">
        <w:rPr>
          <w:rtl/>
        </w:rPr>
        <w:t>בעקבות דברים שצוטטו בשמו בתקשורת בנושא</w:t>
      </w:r>
      <w:r w:rsidR="005A3E84">
        <w:rPr>
          <w:rtl/>
        </w:rPr>
        <w:t xml:space="preserve"> </w:t>
      </w:r>
      <w:r w:rsidRPr="005A2F81">
        <w:rPr>
          <w:rtl/>
        </w:rPr>
        <w:t>הגיור,</w:t>
      </w:r>
      <w:r w:rsidR="005A3E84">
        <w:rPr>
          <w:rtl/>
        </w:rPr>
        <w:t xml:space="preserve"> </w:t>
      </w:r>
      <w:r w:rsidRPr="005A2F81">
        <w:rPr>
          <w:rtl/>
        </w:rPr>
        <w:t>וביקשתי</w:t>
      </w:r>
      <w:r w:rsidR="005A3E84">
        <w:rPr>
          <w:rtl/>
        </w:rPr>
        <w:t xml:space="preserve"> </w:t>
      </w:r>
      <w:r w:rsidRPr="005A2F81">
        <w:rPr>
          <w:rtl/>
        </w:rPr>
        <w:t>בשאילתא</w:t>
      </w:r>
      <w:r w:rsidR="005A3E84">
        <w:rPr>
          <w:rtl/>
        </w:rPr>
        <w:t xml:space="preserve"> </w:t>
      </w:r>
      <w:r w:rsidRPr="005A2F81">
        <w:rPr>
          <w:rtl/>
        </w:rPr>
        <w:t>שלי</w:t>
      </w:r>
      <w:r w:rsidR="005A3E84">
        <w:rPr>
          <w:rtl/>
        </w:rPr>
        <w:t xml:space="preserve"> </w:t>
      </w:r>
      <w:r w:rsidRPr="005A2F81">
        <w:rPr>
          <w:rtl/>
        </w:rPr>
        <w:t>לדעת, האם</w:t>
      </w:r>
      <w:r w:rsidR="005A3E84">
        <w:rPr>
          <w:rtl/>
        </w:rPr>
        <w:t xml:space="preserve"> </w:t>
      </w:r>
      <w:r w:rsidRPr="005A2F81">
        <w:rPr>
          <w:rtl/>
        </w:rPr>
        <w:t>הדברים שהובאו בשם השר הנכבד מדויקים,</w:t>
      </w:r>
      <w:r w:rsidR="005A3E84">
        <w:rPr>
          <w:rtl/>
        </w:rPr>
        <w:t xml:space="preserve"> </w:t>
      </w:r>
      <w:r w:rsidRPr="005A2F81">
        <w:rPr>
          <w:rtl/>
        </w:rPr>
        <w:t>ורציתי גם לתהות על עמדתו בשאלת הגיור.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תשובת</w:t>
      </w:r>
      <w:r w:rsidR="005A3E84">
        <w:rPr>
          <w:rtl/>
        </w:rPr>
        <w:t xml:space="preserve"> </w:t>
      </w: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השר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על השאילתא שלי נמסרה לפרוטוקול </w:t>
      </w:r>
      <w:r w:rsidR="005A3E84">
        <w:rPr>
          <w:rtl/>
        </w:rPr>
        <w:t>–</w:t>
      </w:r>
      <w:r w:rsidRPr="005A2F81">
        <w:rPr>
          <w:rtl/>
        </w:rPr>
        <w:t xml:space="preserve"> מסיבות טכניות לא הייתי</w:t>
      </w:r>
      <w:r w:rsidR="005A3E84">
        <w:rPr>
          <w:rtl/>
        </w:rPr>
        <w:t xml:space="preserve"> </w:t>
      </w:r>
      <w:r w:rsidRPr="005A2F81">
        <w:rPr>
          <w:rtl/>
        </w:rPr>
        <w:t>במליאה,</w:t>
      </w:r>
      <w:r w:rsidR="005A3E84">
        <w:rPr>
          <w:rtl/>
        </w:rPr>
        <w:t xml:space="preserve"> </w:t>
      </w:r>
      <w:r w:rsidRPr="005A2F81">
        <w:rPr>
          <w:rtl/>
        </w:rPr>
        <w:t>מכיוון</w:t>
      </w:r>
      <w:r w:rsidR="005A3E84">
        <w:rPr>
          <w:rtl/>
        </w:rPr>
        <w:t xml:space="preserve"> </w:t>
      </w:r>
      <w:r w:rsidRPr="005A2F81">
        <w:rPr>
          <w:rtl/>
        </w:rPr>
        <w:t>שזה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לא נרשם בשבוע שעבר בסדר</w:t>
      </w:r>
      <w:r w:rsidR="005A3E84">
        <w:rPr>
          <w:rtl/>
        </w:rPr>
        <w:t>-</w:t>
      </w:r>
      <w:r w:rsidRPr="005A2F81">
        <w:rPr>
          <w:rtl/>
        </w:rPr>
        <w:t xml:space="preserve">היום </w:t>
      </w:r>
      <w:r w:rsidR="005A3E84">
        <w:rPr>
          <w:rtl/>
        </w:rPr>
        <w:t>–</w:t>
      </w:r>
      <w:r w:rsidRPr="005A2F81">
        <w:rPr>
          <w:rtl/>
        </w:rPr>
        <w:t xml:space="preserve"> ואני מתכבד לקרוא אותה</w:t>
      </w:r>
      <w:r w:rsidR="005A3E84">
        <w:rPr>
          <w:rtl/>
        </w:rPr>
        <w:t xml:space="preserve"> </w:t>
      </w:r>
      <w:r w:rsidRPr="005A2F81">
        <w:rPr>
          <w:rtl/>
        </w:rPr>
        <w:t>בגלל</w:t>
      </w:r>
      <w:r w:rsidR="005A3E84">
        <w:rPr>
          <w:rtl/>
        </w:rPr>
        <w:t xml:space="preserve"> </w:t>
      </w:r>
      <w:r w:rsidRPr="005A2F81">
        <w:rPr>
          <w:rtl/>
        </w:rPr>
        <w:t>חשיבותה.</w:t>
      </w:r>
      <w:r w:rsidR="005A3E84">
        <w:rPr>
          <w:rtl/>
        </w:rPr>
        <w:t xml:space="preserve"> </w:t>
      </w:r>
      <w:r w:rsidRPr="005A2F81">
        <w:rPr>
          <w:rtl/>
        </w:rPr>
        <w:t>נאמר</w:t>
      </w:r>
      <w:r w:rsidR="005A3E84">
        <w:rPr>
          <w:rtl/>
        </w:rPr>
        <w:t xml:space="preserve"> </w:t>
      </w:r>
      <w:r w:rsidRPr="005A2F81">
        <w:rPr>
          <w:rtl/>
        </w:rPr>
        <w:t>שם:</w:t>
      </w:r>
      <w:r w:rsidR="005A3E84">
        <w:rPr>
          <w:rtl/>
        </w:rPr>
        <w:t xml:space="preserve"> </w:t>
      </w:r>
      <w:r w:rsidRPr="005A2F81">
        <w:rPr>
          <w:rtl/>
        </w:rPr>
        <w:t>"באופן אישי עמדתי היא שרק גיור על</w:t>
      </w:r>
      <w:r w:rsidR="005A3E84">
        <w:rPr>
          <w:rtl/>
        </w:rPr>
        <w:t>-</w:t>
      </w:r>
      <w:r w:rsidRPr="005A2F81">
        <w:rPr>
          <w:rtl/>
        </w:rPr>
        <w:t>פי ההלכה תקף.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זאת, על מנת לשמור על אחדות העם היהודי, יש לעשות כל מאמץ שהליך הגיור יבוצע מתוך</w:t>
      </w:r>
      <w:r w:rsidR="005A3E84">
        <w:rPr>
          <w:rtl/>
        </w:rPr>
        <w:t xml:space="preserve"> </w:t>
      </w:r>
      <w:r w:rsidRPr="005A2F81">
        <w:rPr>
          <w:rtl/>
        </w:rPr>
        <w:t>הסכמה של כל חלקי העם השונים ועל</w:t>
      </w:r>
      <w:r w:rsidR="005A3E84">
        <w:rPr>
          <w:rtl/>
        </w:rPr>
        <w:t>-</w:t>
      </w:r>
      <w:r w:rsidRPr="005A2F81">
        <w:rPr>
          <w:rtl/>
        </w:rPr>
        <w:t xml:space="preserve">פי המכנה המשותף הרחב ביותר" </w:t>
      </w:r>
      <w:r w:rsidR="005A3E84">
        <w:rPr>
          <w:rtl/>
        </w:rPr>
        <w:t>–</w:t>
      </w:r>
      <w:r w:rsidRPr="005A2F81">
        <w:rPr>
          <w:rtl/>
        </w:rPr>
        <w:t xml:space="preserve"> סוף ציטוט.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חייב לומר, שהתשובה הזאת הדהימה אותי. עומד רב בישראל ומכריז, שלדעתו רק</w:t>
      </w:r>
      <w:r w:rsidR="005A3E84">
        <w:rPr>
          <w:rtl/>
        </w:rPr>
        <w:t xml:space="preserve"> </w:t>
      </w:r>
      <w:r w:rsidRPr="005A2F81">
        <w:rPr>
          <w:rtl/>
        </w:rPr>
        <w:t>גיור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פי ההלכה תקף, ובאותה נשימה הוא מוסיף, שההליך יבוצע על</w:t>
      </w:r>
      <w:r w:rsidR="005A3E84">
        <w:rPr>
          <w:rtl/>
        </w:rPr>
        <w:t>-</w:t>
      </w:r>
      <w:r w:rsidRPr="005A2F81">
        <w:rPr>
          <w:rtl/>
        </w:rPr>
        <w:t>פי ההסכמה של כל</w:t>
      </w:r>
      <w:r w:rsidR="005A3E84">
        <w:rPr>
          <w:rtl/>
        </w:rPr>
        <w:t xml:space="preserve"> </w:t>
      </w:r>
      <w:r w:rsidRPr="005A2F81">
        <w:rPr>
          <w:rtl/>
        </w:rPr>
        <w:t>חלקי</w:t>
      </w:r>
      <w:r w:rsidR="005A3E84">
        <w:rPr>
          <w:rtl/>
        </w:rPr>
        <w:t xml:space="preserve"> </w:t>
      </w:r>
      <w:r w:rsidRPr="005A2F81">
        <w:rPr>
          <w:rtl/>
        </w:rPr>
        <w:t>העם ועל</w:t>
      </w:r>
      <w:r w:rsidR="005A3E84">
        <w:rPr>
          <w:rtl/>
        </w:rPr>
        <w:t>-</w:t>
      </w:r>
      <w:r w:rsidRPr="005A2F81">
        <w:rPr>
          <w:rtl/>
        </w:rPr>
        <w:t>פי המכנה המשותף הרחב ביותר. התשובה הזאת הדהימה אותי, מכיוון שזהו</w:t>
      </w:r>
      <w:r w:rsidR="005A3E84">
        <w:rPr>
          <w:rtl/>
        </w:rPr>
        <w:t xml:space="preserve"> </w:t>
      </w:r>
      <w:r w:rsidRPr="005A2F81">
        <w:rPr>
          <w:rtl/>
        </w:rPr>
        <w:t>תרתי דסתרי.</w:t>
      </w:r>
      <w:r w:rsidR="005A3E84">
        <w:rPr>
          <w:rtl/>
        </w:rPr>
        <w:t xml:space="preserve"> </w:t>
      </w:r>
      <w:r w:rsidRPr="005A2F81">
        <w:rPr>
          <w:rtl/>
        </w:rPr>
        <w:t>אם גיור על</w:t>
      </w:r>
      <w:r w:rsidR="005A3E84">
        <w:rPr>
          <w:rtl/>
        </w:rPr>
        <w:t>-</w:t>
      </w:r>
      <w:r w:rsidRPr="005A2F81">
        <w:rPr>
          <w:rtl/>
        </w:rPr>
        <w:t xml:space="preserve">פי ההלכה תקף, הכיצד בכלל אפשר להעלות רעיון כזה </w:t>
      </w:r>
      <w:r w:rsidR="005A3E84">
        <w:rPr>
          <w:rtl/>
        </w:rPr>
        <w:t>–</w:t>
      </w:r>
      <w:r w:rsidRPr="005A2F81">
        <w:rPr>
          <w:rtl/>
        </w:rPr>
        <w:t xml:space="preserve"> שמפאת</w:t>
      </w:r>
      <w:r w:rsidR="005A3E84">
        <w:rPr>
          <w:rtl/>
        </w:rPr>
        <w:t xml:space="preserve"> </w:t>
      </w:r>
      <w:r w:rsidRPr="005A2F81">
        <w:rPr>
          <w:rtl/>
        </w:rPr>
        <w:t>כבודו של השר מלכיאור, ואני מכבד אותו, אני לא רוצה לכנות את הרעיון הזה בכל מיני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כינויים </w:t>
      </w:r>
      <w:r w:rsidR="005A3E84">
        <w:rPr>
          <w:rtl/>
        </w:rPr>
        <w:t>–</w:t>
      </w:r>
      <w:r w:rsidRPr="005A2F81">
        <w:rPr>
          <w:rtl/>
        </w:rPr>
        <w:t xml:space="preserve"> והכיצד בכלל אפשר לחשוב במושגים של הסכמה, או יצירת מכנה משותף רחב?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שואל:</w:t>
      </w:r>
      <w:r w:rsidR="005A3E84">
        <w:rPr>
          <w:rtl/>
        </w:rPr>
        <w:t xml:space="preserve"> </w:t>
      </w:r>
      <w:r w:rsidRPr="005A2F81">
        <w:rPr>
          <w:rtl/>
        </w:rPr>
        <w:t>האם</w:t>
      </w:r>
      <w:r w:rsidR="005A3E84">
        <w:rPr>
          <w:rtl/>
        </w:rPr>
        <w:t xml:space="preserve"> </w:t>
      </w:r>
      <w:r w:rsidRPr="005A2F81">
        <w:rPr>
          <w:rtl/>
        </w:rPr>
        <w:t>מדובר פה בחוק הדיור הציבורי? האם מדובר פה בהחלטה להעלות</w:t>
      </w:r>
      <w:r w:rsidR="005A3E84">
        <w:rPr>
          <w:rtl/>
        </w:rPr>
        <w:t xml:space="preserve"> </w:t>
      </w:r>
      <w:r w:rsidRPr="005A2F81">
        <w:rPr>
          <w:rtl/>
        </w:rPr>
        <w:t>מס, או להפחית אותו, שאפשר להביא הסכמה כזאת, פחותה או יותר מכך? מדובר כאן בהלכה</w:t>
      </w:r>
      <w:r w:rsidR="005A3E84">
        <w:rPr>
          <w:rtl/>
        </w:rPr>
        <w:t xml:space="preserve"> </w:t>
      </w:r>
      <w:r w:rsidRPr="005A2F81">
        <w:rPr>
          <w:rtl/>
        </w:rPr>
        <w:t>שניתנה</w:t>
      </w:r>
      <w:r w:rsidR="005A3E84">
        <w:rPr>
          <w:rtl/>
        </w:rPr>
        <w:t xml:space="preserve"> </w:t>
      </w:r>
      <w:r w:rsidRPr="005A2F81">
        <w:rPr>
          <w:rtl/>
        </w:rPr>
        <w:t>לנו</w:t>
      </w:r>
      <w:r w:rsidR="005A3E84">
        <w:rPr>
          <w:rtl/>
        </w:rPr>
        <w:t xml:space="preserve"> </w:t>
      </w:r>
      <w:r w:rsidRPr="005A2F81">
        <w:rPr>
          <w:rtl/>
        </w:rPr>
        <w:t>בסיני</w:t>
      </w:r>
      <w:r w:rsidR="005A3E84">
        <w:rPr>
          <w:rtl/>
        </w:rPr>
        <w:t xml:space="preserve"> </w:t>
      </w:r>
      <w:r w:rsidRPr="005A2F81">
        <w:rPr>
          <w:rtl/>
        </w:rPr>
        <w:t>והיא</w:t>
      </w:r>
      <w:r w:rsidR="005A3E84">
        <w:rPr>
          <w:rtl/>
        </w:rPr>
        <w:t xml:space="preserve"> </w:t>
      </w:r>
      <w:r w:rsidRPr="005A2F81">
        <w:rPr>
          <w:rtl/>
        </w:rPr>
        <w:t>הועברה</w:t>
      </w:r>
      <w:r w:rsidR="005A3E84">
        <w:rPr>
          <w:rtl/>
        </w:rPr>
        <w:t xml:space="preserve"> </w:t>
      </w:r>
      <w:r w:rsidRPr="005A2F81">
        <w:rPr>
          <w:rtl/>
        </w:rPr>
        <w:t>אלינו מדור אל דור. איך אפשר בכלל להעמיד נושא</w:t>
      </w:r>
      <w:r w:rsidR="005A3E84">
        <w:rPr>
          <w:rtl/>
        </w:rPr>
        <w:t xml:space="preserve"> </w:t>
      </w:r>
      <w:r w:rsidRPr="005A2F81">
        <w:rPr>
          <w:rtl/>
        </w:rPr>
        <w:t>הלכתי להכרעת רוב ומיעוט? ואת זאת אומר רב בישראל, המצהיר שהוא תומך בגיור כהלכה.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מביא לדוגמה את חוק הדיור הציבורי, משום שהנושא טרי וכל אחד מכיר אותו.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להביא</w:t>
      </w:r>
      <w:r w:rsidR="005A3E84">
        <w:rPr>
          <w:rtl/>
        </w:rPr>
        <w:t xml:space="preserve"> </w:t>
      </w:r>
      <w:r w:rsidRPr="005A2F81">
        <w:rPr>
          <w:rtl/>
        </w:rPr>
        <w:t>כל דוגמה אחרת. חוק הדיור הציבורי עלה בנוסח אחד, ולאחר חודשים</w:t>
      </w:r>
      <w:r w:rsidR="005A3E84">
        <w:rPr>
          <w:rtl/>
        </w:rPr>
        <w:t xml:space="preserve"> </w:t>
      </w:r>
      <w:r w:rsidRPr="005A2F81">
        <w:rPr>
          <w:rtl/>
        </w:rPr>
        <w:t>מספר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הועלה</w:t>
      </w:r>
      <w:r w:rsidR="005A3E84">
        <w:rPr>
          <w:rtl/>
        </w:rPr>
        <w:t xml:space="preserve"> </w:t>
      </w:r>
      <w:r w:rsidRPr="005A2F81">
        <w:rPr>
          <w:rtl/>
        </w:rPr>
        <w:t>שוב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אותם</w:t>
      </w:r>
      <w:r w:rsidR="005A3E84">
        <w:rPr>
          <w:rtl/>
        </w:rPr>
        <w:t xml:space="preserve"> </w:t>
      </w:r>
      <w:r w:rsidRPr="005A2F81">
        <w:rPr>
          <w:rtl/>
        </w:rPr>
        <w:t>מחוקקים בנוסח שני. מחר אולי גם יביאו נוסח</w:t>
      </w:r>
      <w:r w:rsidR="005A3E84">
        <w:rPr>
          <w:rtl/>
        </w:rPr>
        <w:t xml:space="preserve"> </w:t>
      </w:r>
      <w:r w:rsidRPr="005A2F81">
        <w:rPr>
          <w:rtl/>
        </w:rPr>
        <w:t>שלישי,</w:t>
      </w:r>
      <w:r w:rsidR="005A3E84">
        <w:rPr>
          <w:rtl/>
        </w:rPr>
        <w:t xml:space="preserve"> </w:t>
      </w:r>
      <w:r w:rsidRPr="005A2F81">
        <w:rPr>
          <w:rtl/>
        </w:rPr>
        <w:t>מסיבות</w:t>
      </w:r>
      <w:r w:rsidR="005A3E84">
        <w:rPr>
          <w:rtl/>
        </w:rPr>
        <w:t xml:space="preserve"> </w:t>
      </w:r>
      <w:r w:rsidRPr="005A2F81">
        <w:rPr>
          <w:rtl/>
        </w:rPr>
        <w:t>אלו או אחרות, ולכאורה גם נוסח רביעי, חמישי ותשיעי.</w:t>
      </w:r>
      <w:r w:rsidR="005A3E84">
        <w:rPr>
          <w:rtl/>
        </w:rPr>
        <w:t xml:space="preserve"> </w:t>
      </w:r>
      <w:r w:rsidRPr="005A2F81">
        <w:rPr>
          <w:rtl/>
        </w:rPr>
        <w:t>אבל ההלכה,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השר?</w:t>
      </w:r>
      <w:r w:rsidR="005A3E84">
        <w:rPr>
          <w:rtl/>
        </w:rPr>
        <w:t xml:space="preserve"> </w:t>
      </w:r>
      <w:r w:rsidRPr="005A2F81">
        <w:rPr>
          <w:rtl/>
        </w:rPr>
        <w:t>האם</w:t>
      </w:r>
      <w:r w:rsidR="005A3E84">
        <w:rPr>
          <w:rtl/>
        </w:rPr>
        <w:t xml:space="preserve"> 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בכלל להתאים את ההלכה לאופנת הזמן המשתנה? האם ניתן בכלל</w:t>
      </w:r>
      <w:r w:rsidR="005A3E84">
        <w:rPr>
          <w:rtl/>
        </w:rPr>
        <w:t xml:space="preserve"> </w:t>
      </w:r>
      <w:r w:rsidRPr="005A2F81">
        <w:rPr>
          <w:rtl/>
        </w:rPr>
        <w:t>לחשוב היום על הסכמה כזאת ומחר לשנות אותה? האם יש בכלל קשר בין ההלכה לבין המכנה</w:t>
      </w:r>
      <w:r w:rsidR="005A3E84">
        <w:rPr>
          <w:rtl/>
        </w:rPr>
        <w:t xml:space="preserve"> </w:t>
      </w:r>
      <w:r w:rsidRPr="005A2F81">
        <w:rPr>
          <w:rtl/>
        </w:rPr>
        <w:t>המשותף הרחב? וממתי בכלל בעמנו עמדה ההלכה להצבעת רוב או מיעוט בעם?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ואת זאת אומר רב בישראל. ופה האחריות היא יותר גדולה. תסלח לי כבוד השר, אני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להתבטא</w:t>
      </w:r>
      <w:r w:rsidR="005A3E84">
        <w:rPr>
          <w:rtl/>
        </w:rPr>
        <w:t xml:space="preserve"> </w:t>
      </w:r>
      <w:r w:rsidRPr="005A2F81">
        <w:rPr>
          <w:rtl/>
        </w:rPr>
        <w:t>בחריפות, אבל מה היית אומר אם היה אומר זאת לא רב, לא שר?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שאלתי</w:t>
      </w:r>
      <w:r w:rsidR="005A3E84">
        <w:rPr>
          <w:rtl/>
        </w:rPr>
        <w:t xml:space="preserve"> </w:t>
      </w:r>
      <w:r w:rsidRPr="005A2F81">
        <w:rPr>
          <w:rtl/>
        </w:rPr>
        <w:t>את עצמי:</w:t>
      </w:r>
      <w:r w:rsidR="005A3E84">
        <w:rPr>
          <w:rtl/>
        </w:rPr>
        <w:t xml:space="preserve"> </w:t>
      </w:r>
      <w:r w:rsidRPr="005A2F81">
        <w:rPr>
          <w:rtl/>
        </w:rPr>
        <w:t>אולי לא לכך התכוון כבוד השר, הרב מלכיאור? אולי היתה</w:t>
      </w:r>
      <w:r w:rsidR="005A3E84">
        <w:rPr>
          <w:rtl/>
        </w:rPr>
        <w:t xml:space="preserve"> </w:t>
      </w:r>
      <w:r w:rsidRPr="005A2F81">
        <w:rPr>
          <w:rtl/>
        </w:rPr>
        <w:t>כאן</w:t>
      </w:r>
      <w:r w:rsidR="005A3E84">
        <w:rPr>
          <w:rtl/>
        </w:rPr>
        <w:t xml:space="preserve"> </w:t>
      </w:r>
      <w:r w:rsidRPr="005A2F81">
        <w:rPr>
          <w:rtl/>
        </w:rPr>
        <w:t>טעות</w:t>
      </w:r>
      <w:r w:rsidR="005A3E84">
        <w:rPr>
          <w:rtl/>
        </w:rPr>
        <w:t xml:space="preserve"> </w:t>
      </w:r>
      <w:r w:rsidRPr="005A2F81">
        <w:rPr>
          <w:rtl/>
        </w:rPr>
        <w:t>בהתנסחות? והנה, לא עוברים ימים ספורים ואני שוב קורא בתקשורת, כי השר</w:t>
      </w:r>
      <w:r w:rsidR="005A3E84">
        <w:rPr>
          <w:rtl/>
        </w:rPr>
        <w:t xml:space="preserve"> </w:t>
      </w:r>
      <w:r w:rsidRPr="005A2F81">
        <w:rPr>
          <w:rtl/>
        </w:rPr>
        <w:t>הרב</w:t>
      </w:r>
      <w:r w:rsidR="005A3E84">
        <w:rPr>
          <w:rtl/>
        </w:rPr>
        <w:t xml:space="preserve"> </w:t>
      </w:r>
      <w:r w:rsidRPr="005A2F81">
        <w:rPr>
          <w:rtl/>
        </w:rPr>
        <w:t>מלכיאור,</w:t>
      </w:r>
      <w:r w:rsidR="005A3E84">
        <w:rPr>
          <w:rtl/>
        </w:rPr>
        <w:t xml:space="preserve"> </w:t>
      </w:r>
      <w:r w:rsidRPr="005A2F81">
        <w:rPr>
          <w:rtl/>
        </w:rPr>
        <w:t>שמשמש</w:t>
      </w:r>
      <w:r w:rsidR="005A3E84">
        <w:rPr>
          <w:rtl/>
        </w:rPr>
        <w:t xml:space="preserve"> </w:t>
      </w:r>
      <w:r w:rsidRPr="005A2F81">
        <w:rPr>
          <w:rtl/>
        </w:rPr>
        <w:t>גם יושב</w:t>
      </w:r>
      <w:r w:rsidR="005A3E84">
        <w:rPr>
          <w:rtl/>
        </w:rPr>
        <w:t>-</w:t>
      </w:r>
      <w:r w:rsidRPr="005A2F81">
        <w:rPr>
          <w:rtl/>
        </w:rPr>
        <w:t>ראש ועדת שרים לענייני גיור, הציג בפני ראש הממשלה</w:t>
      </w:r>
      <w:r w:rsidR="005A3E84">
        <w:rPr>
          <w:rtl/>
        </w:rPr>
        <w:t xml:space="preserve"> </w:t>
      </w:r>
      <w:r w:rsidRPr="005A2F81">
        <w:rPr>
          <w:rtl/>
        </w:rPr>
        <w:t>אהוד</w:t>
      </w:r>
      <w:r w:rsidR="005A3E84">
        <w:rPr>
          <w:rtl/>
        </w:rPr>
        <w:t xml:space="preserve"> </w:t>
      </w:r>
      <w:r w:rsidRPr="005A2F81">
        <w:rPr>
          <w:rtl/>
        </w:rPr>
        <w:t>ברק</w:t>
      </w:r>
      <w:r w:rsidR="005A3E84">
        <w:rPr>
          <w:rtl/>
        </w:rPr>
        <w:t xml:space="preserve"> </w:t>
      </w:r>
      <w:r w:rsidRPr="005A2F81">
        <w:rPr>
          <w:rtl/>
        </w:rPr>
        <w:t>תוכנית</w:t>
      </w:r>
      <w:r w:rsidR="005A3E84">
        <w:rPr>
          <w:rtl/>
        </w:rPr>
        <w:t xml:space="preserve"> </w:t>
      </w:r>
      <w:r w:rsidRPr="005A2F81">
        <w:rPr>
          <w:rtl/>
        </w:rPr>
        <w:t>מקיפה</w:t>
      </w:r>
      <w:r w:rsidR="005A3E84">
        <w:rPr>
          <w:rtl/>
        </w:rPr>
        <w:t xml:space="preserve"> </w:t>
      </w:r>
      <w:r w:rsidRPr="005A2F81">
        <w:rPr>
          <w:rtl/>
        </w:rPr>
        <w:t>לפתרון</w:t>
      </w:r>
      <w:r w:rsidR="005A3E84">
        <w:rPr>
          <w:rtl/>
        </w:rPr>
        <w:t xml:space="preserve"> </w:t>
      </w:r>
      <w:r w:rsidRPr="005A2F81">
        <w:rPr>
          <w:rtl/>
        </w:rPr>
        <w:t>בעיית</w:t>
      </w:r>
      <w:r w:rsidR="005A3E84">
        <w:rPr>
          <w:rtl/>
        </w:rPr>
        <w:t xml:space="preserve"> </w:t>
      </w:r>
      <w:r w:rsidRPr="005A2F81">
        <w:rPr>
          <w:rtl/>
        </w:rPr>
        <w:t>הגיור.</w:t>
      </w:r>
      <w:r w:rsidR="005A3E84">
        <w:rPr>
          <w:rtl/>
        </w:rPr>
        <w:t xml:space="preserve"> </w:t>
      </w: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שואל:</w:t>
      </w:r>
      <w:r w:rsidR="005A3E84">
        <w:rPr>
          <w:rtl/>
        </w:rPr>
        <w:t xml:space="preserve"> </w:t>
      </w:r>
      <w:r w:rsidRPr="005A2F81">
        <w:rPr>
          <w:rtl/>
        </w:rPr>
        <w:t>איזו תוכנית? אני</w:t>
      </w:r>
      <w:r w:rsidR="005A3E84">
        <w:rPr>
          <w:rtl/>
        </w:rPr>
        <w:t xml:space="preserve"> </w:t>
      </w:r>
      <w:r w:rsidRPr="005A2F81">
        <w:rPr>
          <w:rtl/>
        </w:rPr>
        <w:t>הסתקרנתי.</w:t>
      </w:r>
      <w:r w:rsidR="005A3E84">
        <w:rPr>
          <w:rtl/>
        </w:rPr>
        <w:t xml:space="preserve"> </w:t>
      </w:r>
      <w:r w:rsidRPr="005A2F81">
        <w:rPr>
          <w:rtl/>
        </w:rPr>
        <w:t>ניתן יהיה לבצע על</w:t>
      </w:r>
      <w:r w:rsidR="005A3E84">
        <w:rPr>
          <w:rtl/>
        </w:rPr>
        <w:t>-</w:t>
      </w:r>
      <w:r w:rsidRPr="005A2F81">
        <w:rPr>
          <w:rtl/>
        </w:rPr>
        <w:t>פי התוכנית גיור המוני לעולי חבר המדינות. עוד פטנט</w:t>
      </w:r>
      <w:r w:rsidR="005A3E84">
        <w:rPr>
          <w:rtl/>
        </w:rPr>
        <w:t xml:space="preserve"> </w:t>
      </w:r>
      <w:r w:rsidRPr="005A2F81">
        <w:rPr>
          <w:rtl/>
        </w:rPr>
        <w:t>חדש מבית</w:t>
      </w:r>
      <w:r w:rsidR="005A3E84">
        <w:rPr>
          <w:rtl/>
        </w:rPr>
        <w:t>-</w:t>
      </w:r>
      <w:r w:rsidRPr="005A2F81">
        <w:rPr>
          <w:rtl/>
        </w:rPr>
        <w:t>מדרשה של ממשלת ישראל, ועל</w:t>
      </w:r>
      <w:r w:rsidR="005A3E84">
        <w:rPr>
          <w:rtl/>
        </w:rPr>
        <w:t>-</w:t>
      </w:r>
      <w:r w:rsidRPr="005A2F81">
        <w:rPr>
          <w:rtl/>
        </w:rPr>
        <w:t>ידי שר שהוא גם רב.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בהתחלה</w:t>
      </w:r>
      <w:r w:rsidR="005A3E84">
        <w:rPr>
          <w:rtl/>
        </w:rPr>
        <w:t xml:space="preserve"> </w:t>
      </w:r>
      <w:r w:rsidRPr="005A2F81">
        <w:rPr>
          <w:rtl/>
        </w:rPr>
        <w:t>מדובר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הסכמה</w:t>
      </w:r>
      <w:r w:rsidR="005A3E84">
        <w:rPr>
          <w:rtl/>
        </w:rPr>
        <w:t xml:space="preserve"> </w:t>
      </w:r>
      <w:r w:rsidRPr="005A2F81">
        <w:rPr>
          <w:rtl/>
        </w:rPr>
        <w:t>רחבה.</w:t>
      </w:r>
      <w:r w:rsidR="005A3E84">
        <w:rPr>
          <w:rtl/>
        </w:rPr>
        <w:t xml:space="preserve"> </w:t>
      </w:r>
      <w:r w:rsidRPr="005A2F81">
        <w:rPr>
          <w:rtl/>
        </w:rPr>
        <w:t>לאחר מכן מדובר על מכנה משותף רחב. עכשיו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מקבלים</w:t>
      </w:r>
      <w:r w:rsidR="005A3E84">
        <w:rPr>
          <w:rtl/>
        </w:rPr>
        <w:t xml:space="preserve"> </w:t>
      </w:r>
      <w:r w:rsidRPr="005A2F81">
        <w:rPr>
          <w:rtl/>
        </w:rPr>
        <w:t>איזו הודעה על גיור המוני. אני חייב לומר, שאין ספק שכבוד השר הוא</w:t>
      </w:r>
      <w:r w:rsidR="005A3E84">
        <w:rPr>
          <w:rtl/>
        </w:rPr>
        <w:t xml:space="preserve"> </w:t>
      </w:r>
      <w:r w:rsidRPr="005A2F81">
        <w:rPr>
          <w:rtl/>
        </w:rPr>
        <w:t>אדם</w:t>
      </w:r>
      <w:r w:rsidR="005A3E84">
        <w:rPr>
          <w:rtl/>
        </w:rPr>
        <w:t xml:space="preserve"> </w:t>
      </w:r>
      <w:r w:rsidRPr="005A2F81">
        <w:rPr>
          <w:rtl/>
        </w:rPr>
        <w:t>יצירתי, המעלה רעיונות חדשניים. אבל איך כל זה עולה בקנה אחד עם ההכרזה שהוא</w:t>
      </w:r>
      <w:r w:rsidR="005A3E84">
        <w:rPr>
          <w:rtl/>
        </w:rPr>
        <w:t xml:space="preserve"> </w:t>
      </w:r>
      <w:r w:rsidRPr="005A2F81">
        <w:rPr>
          <w:rtl/>
        </w:rPr>
        <w:t>מחייב גיור על</w:t>
      </w:r>
      <w:r w:rsidR="005A3E84">
        <w:rPr>
          <w:rtl/>
        </w:rPr>
        <w:t>-</w:t>
      </w:r>
      <w:r w:rsidRPr="005A2F81">
        <w:rPr>
          <w:rtl/>
        </w:rPr>
        <w:t>פי ההלכה ורק כזאת תקפה בעיניו?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רבותי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יש יסודות ברורים ומוצקים בהלכה בנושא הגיור, ואלה הם:</w:t>
      </w:r>
      <w:r w:rsidR="005A3E84">
        <w:rPr>
          <w:rtl/>
        </w:rPr>
        <w:t xml:space="preserve"> </w:t>
      </w:r>
      <w:r w:rsidRPr="005A2F81">
        <w:rPr>
          <w:rtl/>
        </w:rPr>
        <w:t>א.</w:t>
      </w:r>
      <w:r w:rsidR="005A3E84">
        <w:rPr>
          <w:rtl/>
        </w:rPr>
        <w:t xml:space="preserve"> </w:t>
      </w:r>
      <w:r w:rsidRPr="005A2F81">
        <w:rPr>
          <w:rtl/>
        </w:rPr>
        <w:t>קבלת</w:t>
      </w:r>
      <w:r w:rsidR="005A3E84">
        <w:rPr>
          <w:rtl/>
        </w:rPr>
        <w:t xml:space="preserve"> </w:t>
      </w:r>
      <w:r w:rsidRPr="005A2F81">
        <w:rPr>
          <w:rtl/>
        </w:rPr>
        <w:t>האמונה</w:t>
      </w:r>
      <w:r w:rsidR="005A3E84">
        <w:rPr>
          <w:rtl/>
        </w:rPr>
        <w:t xml:space="preserve"> </w:t>
      </w:r>
      <w:r w:rsidRPr="005A2F81">
        <w:rPr>
          <w:rtl/>
        </w:rPr>
        <w:t>בקדוש</w:t>
      </w:r>
      <w:r w:rsidR="005A3E84">
        <w:rPr>
          <w:rtl/>
        </w:rPr>
        <w:t>-</w:t>
      </w:r>
      <w:r w:rsidRPr="005A2F81">
        <w:rPr>
          <w:rtl/>
        </w:rPr>
        <w:t>ברוך</w:t>
      </w:r>
      <w:r w:rsidR="005A3E84">
        <w:rPr>
          <w:rtl/>
        </w:rPr>
        <w:t>-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וקבלת עול תורה ומצוות לגברים ונשים; ב. עריכת</w:t>
      </w:r>
      <w:r w:rsidR="005A3E84">
        <w:rPr>
          <w:rtl/>
        </w:rPr>
        <w:t xml:space="preserve"> </w:t>
      </w:r>
      <w:r w:rsidRPr="005A2F81">
        <w:rPr>
          <w:rtl/>
        </w:rPr>
        <w:t>ברית</w:t>
      </w:r>
      <w:r w:rsidR="005A3E84">
        <w:rPr>
          <w:rtl/>
        </w:rPr>
        <w:t xml:space="preserve"> </w:t>
      </w:r>
      <w:r w:rsidRPr="005A2F81">
        <w:rPr>
          <w:rtl/>
        </w:rPr>
        <w:t>מילה;</w:t>
      </w:r>
      <w:r w:rsidR="005A3E84">
        <w:rPr>
          <w:rtl/>
        </w:rPr>
        <w:t xml:space="preserve"> </w:t>
      </w:r>
      <w:r w:rsidRPr="005A2F81">
        <w:rPr>
          <w:rtl/>
        </w:rPr>
        <w:t>ג. טבילה במקווה טהרה; ד. נוסף על תנאים אלה, החייבים להתבצע על</w:t>
      </w:r>
      <w:r w:rsidR="005A3E84">
        <w:rPr>
          <w:rtl/>
        </w:rPr>
        <w:t>-</w:t>
      </w:r>
      <w:r w:rsidRPr="005A2F81">
        <w:rPr>
          <w:rtl/>
        </w:rPr>
        <w:t>ידי</w:t>
      </w:r>
      <w:r w:rsidR="005A3E84">
        <w:rPr>
          <w:rtl/>
        </w:rPr>
        <w:t xml:space="preserve"> </w:t>
      </w:r>
      <w:r w:rsidRPr="005A2F81">
        <w:rPr>
          <w:rtl/>
        </w:rPr>
        <w:t>המתגיירים,</w:t>
      </w:r>
      <w:r w:rsidR="005A3E84">
        <w:rPr>
          <w:rtl/>
        </w:rPr>
        <w:t xml:space="preserve"> </w:t>
      </w:r>
      <w:r w:rsidRPr="005A2F81">
        <w:rPr>
          <w:rtl/>
        </w:rPr>
        <w:t>מחייבת</w:t>
      </w:r>
      <w:r w:rsidR="005A3E84">
        <w:rPr>
          <w:rtl/>
        </w:rPr>
        <w:t xml:space="preserve"> </w:t>
      </w:r>
      <w:r w:rsidRPr="005A2F81">
        <w:rPr>
          <w:rtl/>
        </w:rPr>
        <w:t>ההלכה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שהליכי</w:t>
      </w:r>
      <w:r w:rsidR="005A3E84">
        <w:rPr>
          <w:rtl/>
        </w:rPr>
        <w:t xml:space="preserve"> </w:t>
      </w:r>
      <w:r w:rsidRPr="005A2F81">
        <w:rPr>
          <w:rtl/>
        </w:rPr>
        <w:t>הגיור</w:t>
      </w:r>
      <w:r w:rsidR="005A3E84">
        <w:rPr>
          <w:rtl/>
        </w:rPr>
        <w:t xml:space="preserve"> </w:t>
      </w:r>
      <w:r w:rsidRPr="005A2F81">
        <w:rPr>
          <w:rtl/>
        </w:rPr>
        <w:t>ייעשו על</w:t>
      </w:r>
      <w:r w:rsidR="005A3E84">
        <w:rPr>
          <w:rtl/>
        </w:rPr>
        <w:t>-</w:t>
      </w:r>
      <w:r w:rsidRPr="005A2F81">
        <w:rPr>
          <w:rtl/>
        </w:rPr>
        <w:t>ידי בית</w:t>
      </w:r>
      <w:r w:rsidR="005A3E84">
        <w:rPr>
          <w:rtl/>
        </w:rPr>
        <w:t>-</w:t>
      </w:r>
      <w:r w:rsidRPr="005A2F81">
        <w:rPr>
          <w:rtl/>
        </w:rPr>
        <w:t>דין רבני מוסמך.</w:t>
      </w:r>
      <w:r w:rsidR="005A3E84">
        <w:rPr>
          <w:rtl/>
        </w:rPr>
        <w:t xml:space="preserve"> </w:t>
      </w:r>
      <w:r w:rsidRPr="005A2F81">
        <w:rPr>
          <w:rtl/>
        </w:rPr>
        <w:t>בתלמוד,</w:t>
      </w:r>
      <w:r w:rsidR="005A3E84">
        <w:rPr>
          <w:rtl/>
        </w:rPr>
        <w:t xml:space="preserve"> </w:t>
      </w:r>
      <w:r w:rsidRPr="005A2F81">
        <w:rPr>
          <w:rtl/>
        </w:rPr>
        <w:t>במסכת</w:t>
      </w:r>
      <w:r w:rsidR="005A3E84">
        <w:rPr>
          <w:rtl/>
        </w:rPr>
        <w:t xml:space="preserve"> </w:t>
      </w:r>
      <w:r w:rsidRPr="005A2F81">
        <w:rPr>
          <w:rtl/>
        </w:rPr>
        <w:t>יבמות,</w:t>
      </w:r>
      <w:r w:rsidR="005A3E84">
        <w:rPr>
          <w:rtl/>
        </w:rPr>
        <w:t xml:space="preserve"> </w:t>
      </w:r>
      <w:r w:rsidRPr="005A2F81">
        <w:rPr>
          <w:rtl/>
        </w:rPr>
        <w:t>כתוב:</w:t>
      </w:r>
      <w:r w:rsidR="005A3E84">
        <w:rPr>
          <w:rtl/>
        </w:rPr>
        <w:t xml:space="preserve"> </w:t>
      </w:r>
      <w:r w:rsidRPr="005A2F81">
        <w:rPr>
          <w:rtl/>
        </w:rPr>
        <w:t>"אמר רבי יוחנן: גר צריך שלושה, שנאמר 'ומשפט אחד</w:t>
      </w:r>
      <w:r w:rsidR="005A3E84">
        <w:rPr>
          <w:rtl/>
        </w:rPr>
        <w:t xml:space="preserve"> </w:t>
      </w:r>
      <w:r w:rsidRPr="005A2F81">
        <w:rPr>
          <w:rtl/>
        </w:rPr>
        <w:t>יהיה לכם ולגר הגר אתכם' ואין משפט פחות משלושה דיינים".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כל גיור אחר שיגידו לנו, שאינו מושתת על ארבעה יסודות אלה,</w:t>
      </w:r>
      <w:r w:rsidR="005A3E84">
        <w:rPr>
          <w:rtl/>
        </w:rPr>
        <w:t xml:space="preserve"> </w:t>
      </w:r>
      <w:r w:rsidRPr="005A2F81">
        <w:rPr>
          <w:rtl/>
        </w:rPr>
        <w:t>אינו</w:t>
      </w:r>
      <w:r w:rsidR="005A3E84">
        <w:rPr>
          <w:rtl/>
        </w:rPr>
        <w:t xml:space="preserve"> </w:t>
      </w:r>
      <w:r w:rsidRPr="005A2F81">
        <w:rPr>
          <w:rtl/>
        </w:rPr>
        <w:t xml:space="preserve">נחשב לגיור כהלכה </w:t>
      </w:r>
      <w:r w:rsidR="005A3E84">
        <w:rPr>
          <w:rtl/>
        </w:rPr>
        <w:t>–</w:t>
      </w:r>
      <w:r w:rsidRPr="005A2F81">
        <w:rPr>
          <w:rtl/>
        </w:rPr>
        <w:t xml:space="preserve"> לא גיור רפורמי, לא בהסכמה רחבה, לא במכנה משותף וגם לא</w:t>
      </w:r>
      <w:r w:rsidR="005A3E84">
        <w:rPr>
          <w:rtl/>
        </w:rPr>
        <w:t xml:space="preserve"> </w:t>
      </w:r>
      <w:r w:rsidRPr="005A2F81">
        <w:rPr>
          <w:rtl/>
        </w:rPr>
        <w:t>גיור</w:t>
      </w:r>
      <w:r w:rsidR="005A3E84">
        <w:rPr>
          <w:rtl/>
        </w:rPr>
        <w:t xml:space="preserve"> </w:t>
      </w:r>
      <w:r w:rsidRPr="005A2F81">
        <w:rPr>
          <w:rtl/>
        </w:rPr>
        <w:t>המוני.</w:t>
      </w:r>
      <w:r w:rsidR="005A3E84">
        <w:rPr>
          <w:rtl/>
        </w:rPr>
        <w:t xml:space="preserve"> </w:t>
      </w:r>
      <w:r w:rsidRPr="005A2F81">
        <w:rPr>
          <w:rtl/>
        </w:rPr>
        <w:t>כל</w:t>
      </w:r>
      <w:r w:rsidR="005A3E84">
        <w:rPr>
          <w:rtl/>
        </w:rPr>
        <w:t xml:space="preserve"> </w:t>
      </w:r>
      <w:r w:rsidRPr="005A2F81">
        <w:rPr>
          <w:rtl/>
        </w:rPr>
        <w:t>אלה</w:t>
      </w:r>
      <w:r w:rsidR="005A3E84">
        <w:rPr>
          <w:rtl/>
        </w:rPr>
        <w:t xml:space="preserve"> </w:t>
      </w:r>
      <w:r w:rsidRPr="005A2F81">
        <w:rPr>
          <w:rtl/>
        </w:rPr>
        <w:t>הם המצאות, פטנטים פוליטיים, ואני אומר גם "בוקי סריקי",</w:t>
      </w:r>
      <w:r w:rsidR="005A3E84">
        <w:rPr>
          <w:rtl/>
        </w:rPr>
        <w:t xml:space="preserve"> </w:t>
      </w:r>
      <w:r w:rsidRPr="005A2F81">
        <w:rPr>
          <w:rtl/>
        </w:rPr>
        <w:t>פטפוטים, הבלים, שטויות. מקומם לא יכירם בעמנו.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יכול לשאול שאלה?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מוכן לענות אם זה לא יהיה על חשבון זמני. זה תלוי ביושב</w:t>
      </w:r>
      <w:r w:rsidR="005A3E84">
        <w:rPr>
          <w:rtl/>
        </w:rPr>
        <w:t>-</w:t>
      </w:r>
      <w:r w:rsidRPr="005A2F81">
        <w:rPr>
          <w:rtl/>
        </w:rPr>
        <w:t>ראש.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רוצה רק לשאול אם רות המואבייה גם כן עמדה בתנאים האלה?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בלי ספק.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היא עמדה בכל התנאים שההלכה מחייבת, פרופסור רובינשטיין.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חובת ההוכחה על כך שהיא לא עמדה בתנאים חלה עליך.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רבותי חברי הכנסת, אני רוצה לומר, שיהודי דגול בדורנו ראה את הבעיה כבר לפני</w:t>
      </w:r>
      <w:r w:rsidR="005A3E84">
        <w:rPr>
          <w:rtl/>
        </w:rPr>
        <w:t xml:space="preserve"> </w:t>
      </w:r>
      <w:r w:rsidRPr="005A2F81">
        <w:rPr>
          <w:rtl/>
        </w:rPr>
        <w:t>עשרות שנים, והוא בחזונו ובמבטו המרחיק ראות הזהיר אותנו כי נסתבך אם לא נגדיר את</w:t>
      </w:r>
      <w:r w:rsidR="005A3E84">
        <w:rPr>
          <w:rtl/>
        </w:rPr>
        <w:t xml:space="preserve"> </w:t>
      </w: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מיהו</w:t>
      </w:r>
      <w:r w:rsidR="005A3E84">
        <w:rPr>
          <w:rtl/>
        </w:rPr>
        <w:t xml:space="preserve"> </w:t>
      </w:r>
      <w:r w:rsidRPr="005A2F81">
        <w:rPr>
          <w:rtl/>
        </w:rPr>
        <w:t>יהודי</w:t>
      </w:r>
      <w:r w:rsidR="005A3E84">
        <w:rPr>
          <w:rtl/>
        </w:rPr>
        <w:t xml:space="preserve"> </w:t>
      </w:r>
      <w:r w:rsidRPr="005A2F81">
        <w:rPr>
          <w:rtl/>
        </w:rPr>
        <w:t>בחוק</w:t>
      </w:r>
      <w:r w:rsidR="005A3E84">
        <w:rPr>
          <w:rtl/>
        </w:rPr>
        <w:t xml:space="preserve"> </w:t>
      </w:r>
      <w:r w:rsidRPr="005A2F81">
        <w:rPr>
          <w:rtl/>
        </w:rPr>
        <w:t>השבות. אותו יהודי דגול, האדמו"ר מלובביץ', הקדיש שנים</w:t>
      </w:r>
      <w:r w:rsidR="005A3E84">
        <w:rPr>
          <w:rtl/>
        </w:rPr>
        <w:t xml:space="preserve"> </w:t>
      </w:r>
      <w:r w:rsidRPr="005A2F81">
        <w:rPr>
          <w:rtl/>
        </w:rPr>
        <w:t>רבות</w:t>
      </w:r>
      <w:r w:rsidR="005A3E84">
        <w:rPr>
          <w:rtl/>
        </w:rPr>
        <w:t xml:space="preserve"> </w:t>
      </w:r>
      <w:r w:rsidRPr="005A2F81">
        <w:rPr>
          <w:rtl/>
        </w:rPr>
        <w:t>למאבק</w:t>
      </w:r>
      <w:r w:rsidR="005A3E84">
        <w:rPr>
          <w:rtl/>
        </w:rPr>
        <w:t xml:space="preserve"> </w:t>
      </w:r>
      <w:r w:rsidRPr="005A2F81">
        <w:rPr>
          <w:rtl/>
        </w:rPr>
        <w:t>הזה.</w:t>
      </w:r>
      <w:r w:rsidR="005A3E84">
        <w:rPr>
          <w:rtl/>
        </w:rPr>
        <w:t xml:space="preserve"> </w:t>
      </w:r>
      <w:r w:rsidRPr="005A2F81">
        <w:rPr>
          <w:rtl/>
        </w:rPr>
        <w:t>והיום,</w:t>
      </w:r>
      <w:r w:rsidR="005A3E84">
        <w:rPr>
          <w:rtl/>
        </w:rPr>
        <w:t xml:space="preserve"> </w:t>
      </w:r>
      <w:r w:rsidRPr="005A2F81">
        <w:rPr>
          <w:rtl/>
        </w:rPr>
        <w:t>באיחור רב, לצערנו, אנחנו רואים שהוא צדק, וחבל שלפני</w:t>
      </w:r>
      <w:r w:rsidR="005A3E84">
        <w:rPr>
          <w:rtl/>
        </w:rPr>
        <w:t xml:space="preserve"> </w:t>
      </w:r>
      <w:r w:rsidRPr="005A2F81">
        <w:rPr>
          <w:rtl/>
        </w:rPr>
        <w:t>עשרות שנים לא שמענו לקריאתו ולקול זעקתו.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ועוד,</w:t>
      </w:r>
      <w:r w:rsidR="005A3E84">
        <w:rPr>
          <w:rtl/>
        </w:rPr>
        <w:t xml:space="preserve"> </w:t>
      </w:r>
      <w:r w:rsidRPr="005A2F81">
        <w:rPr>
          <w:rtl/>
        </w:rPr>
        <w:t>בשנת</w:t>
      </w:r>
      <w:r w:rsidR="005A3E84">
        <w:rPr>
          <w:rtl/>
        </w:rPr>
        <w:t xml:space="preserve"> </w:t>
      </w:r>
      <w:r w:rsidRPr="005A2F81">
        <w:rPr>
          <w:rtl/>
        </w:rPr>
        <w:t>התשמ"ד, ב</w:t>
      </w:r>
      <w:r w:rsidR="005A3E84">
        <w:rPr>
          <w:rtl/>
        </w:rPr>
        <w:t>-</w:t>
      </w:r>
      <w:r w:rsidRPr="005A2F81">
        <w:rPr>
          <w:rtl/>
        </w:rPr>
        <w:t>1984, בט"ו בסיוון, פורסם קול קורא, שעליו חתמו</w:t>
      </w:r>
      <w:r w:rsidR="005A3E84">
        <w:rPr>
          <w:rtl/>
        </w:rPr>
        <w:t xml:space="preserve"> </w:t>
      </w:r>
      <w:r w:rsidRPr="005A2F81">
        <w:rPr>
          <w:rtl/>
        </w:rPr>
        <w:t>גדולי</w:t>
      </w:r>
      <w:r w:rsidR="005A3E84">
        <w:rPr>
          <w:rtl/>
        </w:rPr>
        <w:t xml:space="preserve"> </w:t>
      </w:r>
      <w:r w:rsidRPr="005A2F81">
        <w:rPr>
          <w:rtl/>
        </w:rPr>
        <w:t>התורה:</w:t>
      </w:r>
      <w:r w:rsidR="005A3E84">
        <w:rPr>
          <w:rtl/>
        </w:rPr>
        <w:t xml:space="preserve"> </w:t>
      </w:r>
      <w:r w:rsidRPr="005A2F81">
        <w:rPr>
          <w:rtl/>
        </w:rPr>
        <w:t>הרב יעקב ישראל קנייבסקי, זכר צדיק וקדוש לברכה, הרב אויערבך, זכר</w:t>
      </w:r>
      <w:r w:rsidR="005A3E84">
        <w:rPr>
          <w:rtl/>
        </w:rPr>
        <w:t xml:space="preserve"> </w:t>
      </w:r>
      <w:r w:rsidRPr="005A2F81">
        <w:rPr>
          <w:rtl/>
        </w:rPr>
        <w:t>צדיק</w:t>
      </w:r>
      <w:r w:rsidR="005A3E84">
        <w:rPr>
          <w:rtl/>
        </w:rPr>
        <w:t xml:space="preserve"> </w:t>
      </w:r>
      <w:r w:rsidRPr="005A2F81">
        <w:rPr>
          <w:rtl/>
        </w:rPr>
        <w:t>וקדוש</w:t>
      </w:r>
      <w:r w:rsidR="005A3E84">
        <w:rPr>
          <w:rtl/>
        </w:rPr>
        <w:t xml:space="preserve"> </w:t>
      </w:r>
      <w:r w:rsidRPr="005A2F81">
        <w:rPr>
          <w:rtl/>
        </w:rPr>
        <w:t>לברכה,</w:t>
      </w:r>
      <w:r w:rsidR="005A3E84">
        <w:rPr>
          <w:rtl/>
        </w:rPr>
        <w:t xml:space="preserve"> </w:t>
      </w:r>
      <w:r w:rsidRPr="005A2F81">
        <w:rPr>
          <w:rtl/>
        </w:rPr>
        <w:t>וייבדלו</w:t>
      </w:r>
      <w:r w:rsidR="005A3E84">
        <w:rPr>
          <w:rtl/>
        </w:rPr>
        <w:t xml:space="preserve"> </w:t>
      </w:r>
      <w:r w:rsidRPr="005A2F81">
        <w:rPr>
          <w:rtl/>
        </w:rPr>
        <w:t>לחיים</w:t>
      </w:r>
      <w:r w:rsidR="005A3E84">
        <w:rPr>
          <w:rtl/>
        </w:rPr>
        <w:t xml:space="preserve"> </w:t>
      </w:r>
      <w:r w:rsidRPr="005A2F81">
        <w:rPr>
          <w:rtl/>
        </w:rPr>
        <w:t>ארוכים גם הרב שך והרב אלישיב. הם כתבו אז,</w:t>
      </w:r>
      <w:r w:rsidR="005A3E84">
        <w:rPr>
          <w:rtl/>
        </w:rPr>
        <w:t xml:space="preserve"> </w:t>
      </w:r>
      <w:r w:rsidRPr="005A2F81">
        <w:rPr>
          <w:rtl/>
        </w:rPr>
        <w:t>באותו</w:t>
      </w:r>
      <w:r w:rsidR="005A3E84">
        <w:rPr>
          <w:rtl/>
        </w:rPr>
        <w:t xml:space="preserve"> </w:t>
      </w:r>
      <w:r w:rsidRPr="005A2F81">
        <w:rPr>
          <w:rtl/>
        </w:rPr>
        <w:t>קול</w:t>
      </w:r>
      <w:r w:rsidR="005A3E84">
        <w:rPr>
          <w:rtl/>
        </w:rPr>
        <w:t xml:space="preserve"> </w:t>
      </w:r>
      <w:r w:rsidRPr="005A2F81">
        <w:rPr>
          <w:rtl/>
        </w:rPr>
        <w:t>קורא שהם חיברו: "הננו מזהירים בזה, שהוא איסור חמור מאוד לקבל גרים,</w:t>
      </w:r>
      <w:r w:rsidR="005A3E84">
        <w:rPr>
          <w:rtl/>
        </w:rPr>
        <w:t xml:space="preserve"> </w:t>
      </w:r>
      <w:r w:rsidRPr="005A2F81">
        <w:rPr>
          <w:rtl/>
        </w:rPr>
        <w:t>מבלי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משוכנעים</w:t>
      </w:r>
      <w:r w:rsidR="005A3E84">
        <w:rPr>
          <w:rtl/>
        </w:rPr>
        <w:t xml:space="preserve"> </w:t>
      </w:r>
      <w:r w:rsidRPr="005A2F81">
        <w:rPr>
          <w:rtl/>
        </w:rPr>
        <w:t>שאכן</w:t>
      </w:r>
      <w:r w:rsidR="005A3E84">
        <w:rPr>
          <w:rtl/>
        </w:rPr>
        <w:t xml:space="preserve"> </w:t>
      </w:r>
      <w:r w:rsidRPr="005A2F81">
        <w:rPr>
          <w:rtl/>
        </w:rPr>
        <w:t>דעתם</w:t>
      </w:r>
      <w:r w:rsidR="005A3E84">
        <w:rPr>
          <w:rtl/>
        </w:rPr>
        <w:t xml:space="preserve"> </w:t>
      </w:r>
      <w:r w:rsidRPr="005A2F81">
        <w:rPr>
          <w:rtl/>
        </w:rPr>
        <w:t>באמת</w:t>
      </w:r>
      <w:r w:rsidR="005A3E84">
        <w:rPr>
          <w:rtl/>
        </w:rPr>
        <w:t xml:space="preserve"> </w:t>
      </w:r>
      <w:r w:rsidRPr="005A2F81">
        <w:rPr>
          <w:rtl/>
        </w:rPr>
        <w:t>לקבל עליהם עול תורה ומצוות. הדבר פשוט</w:t>
      </w:r>
      <w:r w:rsidR="005A3E84">
        <w:rPr>
          <w:rtl/>
        </w:rPr>
        <w:t xml:space="preserve"> </w:t>
      </w:r>
      <w:r w:rsidRPr="005A2F81">
        <w:rPr>
          <w:rtl/>
        </w:rPr>
        <w:t>וברור, שגיור ללא קבלת קיום תורה ומצוות אינו גיור כלל, אפילו בדיעבד".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</w:t>
      </w:r>
      <w:r w:rsidR="005A3E84">
        <w:rPr>
          <w:rtl/>
        </w:rPr>
        <w:t xml:space="preserve"> </w:t>
      </w:r>
      <w:r w:rsidRPr="005A2F81">
        <w:rPr>
          <w:rtl/>
        </w:rPr>
        <w:t>אני חייב לומר, שהדברים צריכים להיאמר ללא כחל ושרק. מקדמת דנא</w:t>
      </w:r>
      <w:r w:rsidR="005A3E84">
        <w:rPr>
          <w:rtl/>
        </w:rPr>
        <w:t xml:space="preserve"> </w:t>
      </w:r>
      <w:r w:rsidRPr="005A2F81">
        <w:rPr>
          <w:rtl/>
        </w:rPr>
        <w:t>היה</w:t>
      </w:r>
      <w:r w:rsidR="005A3E84">
        <w:rPr>
          <w:rtl/>
        </w:rPr>
        <w:t xml:space="preserve"> </w:t>
      </w:r>
      <w:r w:rsidRPr="005A2F81">
        <w:rPr>
          <w:rtl/>
        </w:rPr>
        <w:t>ידוע, כי אל הלאום היהודי יכול אדם להצטרף רק על</w:t>
      </w:r>
      <w:r w:rsidR="005A3E84">
        <w:rPr>
          <w:rtl/>
        </w:rPr>
        <w:t>-</w:t>
      </w:r>
      <w:r w:rsidRPr="005A2F81">
        <w:rPr>
          <w:rtl/>
        </w:rPr>
        <w:t>ידי אקט דתי. מי שאינו מוכן</w:t>
      </w:r>
      <w:r w:rsidR="005A3E84">
        <w:rPr>
          <w:rtl/>
        </w:rPr>
        <w:t xml:space="preserve"> </w:t>
      </w:r>
      <w:r w:rsidRPr="005A2F81">
        <w:rPr>
          <w:rtl/>
        </w:rPr>
        <w:t>לאקט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מפני</w:t>
      </w:r>
      <w:r w:rsidR="005A3E84">
        <w:rPr>
          <w:rtl/>
        </w:rPr>
        <w:t xml:space="preserve"> </w:t>
      </w:r>
      <w:r w:rsidRPr="005A2F81">
        <w:rPr>
          <w:rtl/>
        </w:rPr>
        <w:t>שמצפונו</w:t>
      </w:r>
      <w:r w:rsidR="005A3E84">
        <w:rPr>
          <w:rtl/>
        </w:rPr>
        <w:t xml:space="preserve"> </w:t>
      </w:r>
      <w:r w:rsidRPr="005A2F81">
        <w:rPr>
          <w:rtl/>
        </w:rPr>
        <w:t>אינו מניח לו, או מפני שלדת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ישראל אין משמעות בעיניו </w:t>
      </w:r>
      <w:r w:rsidR="005A3E84">
        <w:rPr>
          <w:rtl/>
        </w:rPr>
        <w:t xml:space="preserve">– </w:t>
      </w:r>
      <w:r w:rsidRPr="005A2F81">
        <w:rPr>
          <w:rtl/>
        </w:rPr>
        <w:t>אינו יכול גם לבוא ולדרוש מן היהודים להצטרף לפי תנאים שלו. אפילו הזיקה ללשון או</w:t>
      </w:r>
      <w:r w:rsidR="005A3E84">
        <w:rPr>
          <w:rtl/>
        </w:rPr>
        <w:t xml:space="preserve"> </w:t>
      </w:r>
      <w:r w:rsidRPr="005A2F81">
        <w:rPr>
          <w:rtl/>
        </w:rPr>
        <w:t>שירות</w:t>
      </w:r>
      <w:r w:rsidR="005A3E84">
        <w:rPr>
          <w:rtl/>
        </w:rPr>
        <w:t xml:space="preserve"> </w:t>
      </w:r>
      <w:r w:rsidRPr="005A2F81">
        <w:rPr>
          <w:rtl/>
        </w:rPr>
        <w:t>בצבא, עם החשיבות שבזה, אינם מועילים כאן, כי אלה הם מפתחות לאזרחות במקרה</w:t>
      </w:r>
      <w:r w:rsidR="005A3E84">
        <w:rPr>
          <w:rtl/>
        </w:rPr>
        <w:t xml:space="preserve"> </w:t>
      </w:r>
      <w:r w:rsidRPr="005A2F81">
        <w:rPr>
          <w:rtl/>
        </w:rPr>
        <w:t>הטוב, ולא ללאומיות היהודית. ובעם ישראל הלאום והדת חד הם.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יתר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כן,</w:t>
      </w:r>
      <w:r w:rsidR="005A3E84">
        <w:rPr>
          <w:rtl/>
        </w:rPr>
        <w:t xml:space="preserve"> </w:t>
      </w:r>
      <w:r w:rsidRPr="005A2F81">
        <w:rPr>
          <w:rtl/>
        </w:rPr>
        <w:t>מי שנחלץ עתה למאבק למען פתיחת שערי הלאום היהודי בגיור מהיר,</w:t>
      </w:r>
      <w:r w:rsidR="005A3E84">
        <w:rPr>
          <w:rtl/>
        </w:rPr>
        <w:t xml:space="preserve"> </w:t>
      </w:r>
      <w:r w:rsidRPr="005A2F81">
        <w:rPr>
          <w:rtl/>
        </w:rPr>
        <w:t>בגיור</w:t>
      </w:r>
      <w:r w:rsidR="005A3E84">
        <w:rPr>
          <w:rtl/>
        </w:rPr>
        <w:t xml:space="preserve"> </w:t>
      </w:r>
      <w:r w:rsidRPr="005A2F81">
        <w:rPr>
          <w:rtl/>
        </w:rPr>
        <w:t>המוני,</w:t>
      </w:r>
      <w:r w:rsidR="005A3E84">
        <w:rPr>
          <w:rtl/>
        </w:rPr>
        <w:t xml:space="preserve"> </w:t>
      </w:r>
      <w:r w:rsidRPr="005A2F81">
        <w:rPr>
          <w:rtl/>
        </w:rPr>
        <w:t>בגיור רפורמי, בגיור בהסכמה, בגיור על בסיס מכנה משותף רחב, איננו</w:t>
      </w:r>
      <w:r w:rsidR="005A3E84">
        <w:rPr>
          <w:rtl/>
        </w:rPr>
        <w:t xml:space="preserve"> </w:t>
      </w:r>
      <w:r w:rsidRPr="005A2F81">
        <w:rPr>
          <w:rtl/>
        </w:rPr>
        <w:t>מתכוון</w:t>
      </w:r>
      <w:r w:rsidR="005A3E84">
        <w:rPr>
          <w:rtl/>
        </w:rPr>
        <w:t xml:space="preserve"> </w:t>
      </w:r>
      <w:r w:rsidRPr="005A2F81">
        <w:rPr>
          <w:rtl/>
        </w:rPr>
        <w:t>כלל</w:t>
      </w:r>
      <w:r w:rsidR="005A3E84">
        <w:rPr>
          <w:rtl/>
        </w:rPr>
        <w:t xml:space="preserve"> </w:t>
      </w:r>
      <w:r w:rsidRPr="005A2F81">
        <w:rPr>
          <w:rtl/>
        </w:rPr>
        <w:t>ללאום היהודי, אלא שולל למעשה את קיומו ומבקש לבטל את מציאותו.</w:t>
      </w:r>
      <w:r w:rsidR="005A3E84">
        <w:rPr>
          <w:rtl/>
        </w:rPr>
        <w:t xml:space="preserve"> </w:t>
      </w:r>
      <w:r w:rsidRPr="005A2F81">
        <w:rPr>
          <w:rtl/>
        </w:rPr>
        <w:t>הרב</w:t>
      </w:r>
      <w:r w:rsidR="005A3E84">
        <w:rPr>
          <w:rtl/>
        </w:rPr>
        <w:t xml:space="preserve"> </w:t>
      </w:r>
      <w:r w:rsidRPr="005A2F81">
        <w:rPr>
          <w:rtl/>
        </w:rPr>
        <w:t>מלכיאור,</w:t>
      </w:r>
      <w:r w:rsidR="005A3E84">
        <w:rPr>
          <w:rtl/>
        </w:rPr>
        <w:t xml:space="preserve"> </w:t>
      </w: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השר, בהצעתך אתה עלול לברוא לאום חדש, מנותק מן העבר היהודי, מן</w:t>
      </w:r>
      <w:r w:rsidR="005A3E84">
        <w:rPr>
          <w:rtl/>
        </w:rPr>
        <w:t xml:space="preserve"> </w:t>
      </w:r>
      <w:r w:rsidRPr="005A2F81">
        <w:rPr>
          <w:rtl/>
        </w:rPr>
        <w:t>המסורת היהודית, מן ההלכה היהודית, ואת זאת עלינו לסכל בעודו באבו.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אני רוצה לומר מלים ספורות על הרפורמים, שעולים עתה על הבריקדות</w:t>
      </w:r>
      <w:r w:rsidR="005A3E84">
        <w:rPr>
          <w:rtl/>
        </w:rPr>
        <w:t xml:space="preserve"> </w:t>
      </w:r>
      <w:r w:rsidRPr="005A2F81">
        <w:rPr>
          <w:rtl/>
        </w:rPr>
        <w:t>במאבק</w:t>
      </w:r>
      <w:r w:rsidR="005A3E84">
        <w:rPr>
          <w:rtl/>
        </w:rPr>
        <w:t xml:space="preserve"> </w:t>
      </w:r>
      <w:r w:rsidRPr="005A2F81">
        <w:rPr>
          <w:rtl/>
        </w:rPr>
        <w:t>להכרה</w:t>
      </w:r>
      <w:r w:rsidR="005A3E84">
        <w:rPr>
          <w:rtl/>
        </w:rPr>
        <w:t xml:space="preserve"> </w:t>
      </w:r>
      <w:r w:rsidRPr="005A2F81">
        <w:rPr>
          <w:rtl/>
        </w:rPr>
        <w:t>בגיור</w:t>
      </w:r>
      <w:r w:rsidR="005A3E84">
        <w:rPr>
          <w:rtl/>
        </w:rPr>
        <w:t xml:space="preserve"> </w:t>
      </w:r>
      <w:r w:rsidRPr="005A2F81">
        <w:rPr>
          <w:rtl/>
        </w:rPr>
        <w:t>שלהם.</w:t>
      </w:r>
      <w:r w:rsidR="005A3E84">
        <w:rPr>
          <w:rtl/>
        </w:rPr>
        <w:t xml:space="preserve"> </w:t>
      </w:r>
      <w:r w:rsidRPr="005A2F81">
        <w:rPr>
          <w:rtl/>
        </w:rPr>
        <w:t>והם</w:t>
      </w:r>
      <w:r w:rsidR="005A3E84">
        <w:rPr>
          <w:rtl/>
        </w:rPr>
        <w:t xml:space="preserve"> </w:t>
      </w:r>
      <w:r w:rsidRPr="005A2F81">
        <w:rPr>
          <w:rtl/>
        </w:rPr>
        <w:t>כל כך לוחצים עד אשר רב, כמו השר מלכיאור, מוכן</w:t>
      </w:r>
      <w:r w:rsidR="005A3E84">
        <w:rPr>
          <w:rtl/>
        </w:rPr>
        <w:t xml:space="preserve"> </w:t>
      </w:r>
      <w:r w:rsidRPr="005A2F81">
        <w:rPr>
          <w:rtl/>
        </w:rPr>
        <w:t>לוותר על העקרונות שהוא מאמין בהם.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מי</w:t>
      </w:r>
      <w:r w:rsidR="005A3E84">
        <w:rPr>
          <w:rtl/>
        </w:rPr>
        <w:t xml:space="preserve"> </w:t>
      </w:r>
      <w:r w:rsidRPr="005A2F81">
        <w:rPr>
          <w:rtl/>
        </w:rPr>
        <w:t>הם הרפורמים. הם אלה שהפכו את דת ישראל למעין תיאטרון,</w:t>
      </w:r>
      <w:r w:rsidR="005A3E84">
        <w:rPr>
          <w:rtl/>
        </w:rPr>
        <w:t xml:space="preserve"> </w:t>
      </w:r>
      <w:r w:rsidRPr="005A2F81">
        <w:rPr>
          <w:rtl/>
        </w:rPr>
        <w:t>להצגת</w:t>
      </w:r>
      <w:r w:rsidR="005A3E84">
        <w:rPr>
          <w:rtl/>
        </w:rPr>
        <w:t xml:space="preserve"> </w:t>
      </w:r>
      <w:r w:rsidRPr="005A2F81">
        <w:rPr>
          <w:rtl/>
        </w:rPr>
        <w:t>בידור.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אתה רוצה תפילה? </w:t>
      </w:r>
      <w:r w:rsidR="005A3E84">
        <w:rPr>
          <w:rtl/>
        </w:rPr>
        <w:t>–</w:t>
      </w:r>
      <w:r w:rsidRPr="005A2F81">
        <w:rPr>
          <w:rtl/>
        </w:rPr>
        <w:t xml:space="preserve"> תקבל. אינך רוצה? </w:t>
      </w:r>
      <w:r w:rsidR="005A3E84">
        <w:rPr>
          <w:rtl/>
        </w:rPr>
        <w:t>–</w:t>
      </w:r>
      <w:r w:rsidRPr="005A2F81">
        <w:rPr>
          <w:rtl/>
        </w:rPr>
        <w:t xml:space="preserve"> גם בסדר. אתה רוצה לשנות את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חגי ישראל וימי הזיכרון? </w:t>
      </w:r>
      <w:r w:rsidR="005A3E84">
        <w:rPr>
          <w:rtl/>
        </w:rPr>
        <w:t>–</w:t>
      </w:r>
      <w:r w:rsidRPr="005A2F81">
        <w:rPr>
          <w:rtl/>
        </w:rPr>
        <w:t xml:space="preserve"> אין בעיה. אתה רוצה לחתן את בנך עם נוצרייה? </w:t>
      </w:r>
      <w:r w:rsidR="005A3E84">
        <w:rPr>
          <w:rtl/>
        </w:rPr>
        <w:t>–</w:t>
      </w:r>
      <w:r w:rsidRPr="005A2F81">
        <w:rPr>
          <w:rtl/>
        </w:rPr>
        <w:t xml:space="preserve"> נסדר לך</w:t>
      </w:r>
      <w:r w:rsidR="005A3E84">
        <w:rPr>
          <w:rtl/>
        </w:rPr>
        <w:t xml:space="preserve"> </w:t>
      </w:r>
      <w:r w:rsidRPr="005A2F81">
        <w:rPr>
          <w:rtl/>
        </w:rPr>
        <w:t>זאת.</w:t>
      </w:r>
      <w:r w:rsidR="005A3E84">
        <w:rPr>
          <w:rtl/>
        </w:rPr>
        <w:t xml:space="preserve"> </w:t>
      </w:r>
      <w:r w:rsidRPr="005A2F81">
        <w:rPr>
          <w:rtl/>
        </w:rPr>
        <w:t>אתה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 xml:space="preserve">להאמין באלוקים? </w:t>
      </w:r>
      <w:r w:rsidR="005A3E84">
        <w:rPr>
          <w:rtl/>
        </w:rPr>
        <w:t>–</w:t>
      </w:r>
      <w:r w:rsidRPr="005A2F81">
        <w:rPr>
          <w:rtl/>
        </w:rPr>
        <w:t xml:space="preserve"> מקובל עלינו. אינך רוצה להאמין? </w:t>
      </w:r>
      <w:r w:rsidR="005A3E84">
        <w:rPr>
          <w:rtl/>
        </w:rPr>
        <w:t>–</w:t>
      </w:r>
      <w:r w:rsidRPr="005A2F81">
        <w:rPr>
          <w:rtl/>
        </w:rPr>
        <w:t xml:space="preserve"> אתה גם כן</w:t>
      </w:r>
      <w:r w:rsidR="005A3E84">
        <w:rPr>
          <w:rtl/>
        </w:rPr>
        <w:t xml:space="preserve"> </w:t>
      </w:r>
      <w:r w:rsidRPr="005A2F81">
        <w:rPr>
          <w:rtl/>
        </w:rPr>
        <w:t>ברוך בקהילתנו.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 קהילות רפורמיות שחבריהן מצהירים על אי</w:t>
      </w:r>
      <w:r w:rsidR="005A3E84">
        <w:rPr>
          <w:rtl/>
        </w:rPr>
        <w:t>-</w:t>
      </w:r>
      <w:r w:rsidRPr="005A2F81">
        <w:rPr>
          <w:rtl/>
        </w:rPr>
        <w:t>אמונה בקדוש</w:t>
      </w:r>
      <w:r w:rsidR="005A3E84">
        <w:rPr>
          <w:rtl/>
        </w:rPr>
        <w:t>-</w:t>
      </w:r>
      <w:r w:rsidRPr="005A2F81">
        <w:rPr>
          <w:rtl/>
        </w:rPr>
        <w:t>ברוך</w:t>
      </w:r>
      <w:r w:rsidR="005A3E84">
        <w:rPr>
          <w:rtl/>
        </w:rPr>
        <w:t>-</w:t>
      </w:r>
      <w:r w:rsidRPr="005A2F81">
        <w:rPr>
          <w:rtl/>
        </w:rPr>
        <w:t>הוא.</w:t>
      </w:r>
      <w:r w:rsidR="005A3E84">
        <w:rPr>
          <w:rtl/>
        </w:rPr>
        <w:t xml:space="preserve"> </w:t>
      </w:r>
      <w:r w:rsidRPr="005A2F81">
        <w:rPr>
          <w:rtl/>
        </w:rPr>
        <w:t>יש קהילות</w:t>
      </w:r>
      <w:r w:rsidR="005A3E84">
        <w:rPr>
          <w:rtl/>
        </w:rPr>
        <w:t xml:space="preserve"> </w:t>
      </w:r>
      <w:r w:rsidRPr="005A2F81">
        <w:rPr>
          <w:rtl/>
        </w:rPr>
        <w:t>רפורמיות</w:t>
      </w:r>
      <w:r w:rsidR="005A3E84">
        <w:rPr>
          <w:rtl/>
        </w:rPr>
        <w:t xml:space="preserve"> </w:t>
      </w:r>
      <w:r w:rsidRPr="005A2F81">
        <w:rPr>
          <w:rtl/>
        </w:rPr>
        <w:t>שמתירות</w:t>
      </w:r>
      <w:r w:rsidR="005A3E84">
        <w:rPr>
          <w:rtl/>
        </w:rPr>
        <w:t xml:space="preserve"> </w:t>
      </w:r>
      <w:r w:rsidRPr="005A2F81">
        <w:rPr>
          <w:rtl/>
        </w:rPr>
        <w:t>נישואין בין בני אותו מין. הכול הולך עם הכול. דת מתירנית. הם</w:t>
      </w:r>
      <w:r w:rsidR="005A3E84">
        <w:rPr>
          <w:rtl/>
        </w:rPr>
        <w:t xml:space="preserve"> </w:t>
      </w:r>
      <w:r w:rsidRPr="005A2F81">
        <w:rPr>
          <w:rtl/>
        </w:rPr>
        <w:t>יצרו דת חדשה.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צום</w:t>
      </w:r>
      <w:r w:rsidR="005A3E84">
        <w:rPr>
          <w:rtl/>
        </w:rPr>
        <w:t xml:space="preserve"> </w:t>
      </w:r>
      <w:r w:rsidRPr="005A2F81">
        <w:rPr>
          <w:rtl/>
        </w:rPr>
        <w:t>יום</w:t>
      </w:r>
      <w:r w:rsidR="005A3E84">
        <w:rPr>
          <w:rtl/>
        </w:rPr>
        <w:t xml:space="preserve"> </w:t>
      </w:r>
      <w:r w:rsidRPr="005A2F81">
        <w:rPr>
          <w:rtl/>
        </w:rPr>
        <w:t>כיפור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מוצא חן בעיניכם? קשה לכם לצום? זה בכלל לא נורא. תשעה</w:t>
      </w:r>
      <w:r w:rsidR="005A3E84">
        <w:rPr>
          <w:rtl/>
        </w:rPr>
        <w:t xml:space="preserve"> </w:t>
      </w:r>
      <w:r w:rsidRPr="005A2F81">
        <w:rPr>
          <w:rtl/>
        </w:rPr>
        <w:t>באב</w:t>
      </w:r>
      <w:r w:rsidR="005A3E84">
        <w:rPr>
          <w:rtl/>
        </w:rPr>
        <w:t xml:space="preserve"> </w:t>
      </w:r>
      <w:r w:rsidRPr="005A2F81">
        <w:rPr>
          <w:rtl/>
        </w:rPr>
        <w:t>בכלל</w:t>
      </w:r>
      <w:r w:rsidR="005A3E84">
        <w:rPr>
          <w:rtl/>
        </w:rPr>
        <w:t xml:space="preserve"> </w:t>
      </w:r>
      <w:r w:rsidRPr="005A2F81">
        <w:rPr>
          <w:rtl/>
        </w:rPr>
        <w:t>אינו מדבר אל לבם. הם גם לא מתרגשים מחורבן הבית. אפשר גם להבין אתכם,</w:t>
      </w:r>
      <w:r w:rsidR="005A3E84">
        <w:rPr>
          <w:rtl/>
        </w:rPr>
        <w:t xml:space="preserve"> </w:t>
      </w:r>
      <w:r w:rsidRPr="005A2F81">
        <w:rPr>
          <w:rtl/>
        </w:rPr>
        <w:t>כי זה באמת אירע לפני אלפי שנים, לשיטתם.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חייב</w:t>
      </w:r>
      <w:r w:rsidR="005A3E84">
        <w:rPr>
          <w:rtl/>
        </w:rPr>
        <w:t xml:space="preserve"> </w:t>
      </w:r>
      <w:r w:rsidRPr="005A2F81">
        <w:rPr>
          <w:rtl/>
        </w:rPr>
        <w:t>לומר</w:t>
      </w:r>
      <w:r w:rsidR="005A3E84">
        <w:rPr>
          <w:rtl/>
        </w:rPr>
        <w:t xml:space="preserve"> </w:t>
      </w:r>
      <w:r w:rsidRPr="005A2F81">
        <w:rPr>
          <w:rtl/>
        </w:rPr>
        <w:t>שהיו ימים שהרפורמים מחקו בכלל מספר התפילות את "ולירושלים</w:t>
      </w:r>
      <w:r w:rsidR="005A3E84">
        <w:rPr>
          <w:rtl/>
        </w:rPr>
        <w:t xml:space="preserve"> </w:t>
      </w:r>
      <w:r w:rsidRPr="005A2F81">
        <w:rPr>
          <w:rtl/>
        </w:rPr>
        <w:t>עירך</w:t>
      </w:r>
      <w:r w:rsidR="005A3E84">
        <w:rPr>
          <w:rtl/>
        </w:rPr>
        <w:t xml:space="preserve"> </w:t>
      </w:r>
      <w:r w:rsidRPr="005A2F81">
        <w:rPr>
          <w:rtl/>
        </w:rPr>
        <w:t>ברחמים</w:t>
      </w:r>
      <w:r w:rsidR="005A3E84">
        <w:rPr>
          <w:rtl/>
        </w:rPr>
        <w:t xml:space="preserve"> </w:t>
      </w:r>
      <w:r w:rsidRPr="005A2F81">
        <w:rPr>
          <w:rtl/>
        </w:rPr>
        <w:t>תשוב".</w:t>
      </w:r>
      <w:r w:rsidR="005A3E84">
        <w:rPr>
          <w:rtl/>
        </w:rPr>
        <w:t xml:space="preserve"> </w:t>
      </w:r>
      <w:r w:rsidRPr="005A2F81">
        <w:rPr>
          <w:rtl/>
        </w:rPr>
        <w:t>היום</w:t>
      </w:r>
      <w:r w:rsidR="005A3E84">
        <w:rPr>
          <w:rtl/>
        </w:rPr>
        <w:t xml:space="preserve"> </w:t>
      </w:r>
      <w:r w:rsidRPr="005A2F81">
        <w:rPr>
          <w:rtl/>
        </w:rPr>
        <w:t>הם לפתע מכריזים על עצמם כציונים. היום, כאשר יהדות</w:t>
      </w:r>
      <w:r w:rsidR="005A3E84">
        <w:rPr>
          <w:rtl/>
        </w:rPr>
        <w:t xml:space="preserve"> </w:t>
      </w:r>
      <w:r w:rsidRPr="005A2F81">
        <w:rPr>
          <w:rtl/>
        </w:rPr>
        <w:t>ארצות</w:t>
      </w:r>
      <w:r w:rsidR="005A3E84">
        <w:rPr>
          <w:rtl/>
        </w:rPr>
        <w:t>-</w:t>
      </w:r>
      <w:r w:rsidRPr="005A2F81">
        <w:rPr>
          <w:rtl/>
        </w:rPr>
        <w:t>הברית</w:t>
      </w:r>
      <w:r w:rsidR="005A3E84">
        <w:rPr>
          <w:rtl/>
        </w:rPr>
        <w:t xml:space="preserve"> </w:t>
      </w:r>
      <w:r w:rsidRPr="005A2F81">
        <w:rPr>
          <w:rtl/>
        </w:rPr>
        <w:t>הולכת</w:t>
      </w:r>
      <w:r w:rsidR="005A3E84">
        <w:rPr>
          <w:rtl/>
        </w:rPr>
        <w:t xml:space="preserve"> </w:t>
      </w:r>
      <w:r w:rsidRPr="005A2F81">
        <w:rPr>
          <w:rtl/>
        </w:rPr>
        <w:t>ומתמעטת</w:t>
      </w:r>
      <w:r w:rsidR="005A3E84">
        <w:rPr>
          <w:rtl/>
        </w:rPr>
        <w:t xml:space="preserve"> </w:t>
      </w:r>
      <w:r w:rsidRPr="005A2F81">
        <w:rPr>
          <w:rtl/>
        </w:rPr>
        <w:t>מבחינה</w:t>
      </w:r>
      <w:r w:rsidR="005A3E84">
        <w:rPr>
          <w:rtl/>
        </w:rPr>
        <w:t xml:space="preserve"> </w:t>
      </w:r>
      <w:r w:rsidRPr="005A2F81">
        <w:rPr>
          <w:rtl/>
        </w:rPr>
        <w:t>דמוגרפית</w:t>
      </w:r>
      <w:r w:rsidR="005A3E84">
        <w:rPr>
          <w:rtl/>
        </w:rPr>
        <w:t xml:space="preserve"> – </w:t>
      </w: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>היתר באשמת עידוד נישואי</w:t>
      </w:r>
      <w:r w:rsidR="005A3E84">
        <w:rPr>
          <w:rtl/>
        </w:rPr>
        <w:t xml:space="preserve"> </w:t>
      </w:r>
      <w:r w:rsidRPr="005A2F81">
        <w:rPr>
          <w:rtl/>
        </w:rPr>
        <w:t>התערובת</w:t>
      </w:r>
      <w:r w:rsidR="005A3E84">
        <w:rPr>
          <w:rtl/>
        </w:rPr>
        <w:t xml:space="preserve"> </w:t>
      </w:r>
      <w:r w:rsidRPr="005A2F81">
        <w:rPr>
          <w:rtl/>
        </w:rPr>
        <w:t>שהרפורמים</w:t>
      </w:r>
      <w:r w:rsidR="005A3E84">
        <w:rPr>
          <w:rtl/>
        </w:rPr>
        <w:t xml:space="preserve"> </w:t>
      </w:r>
      <w:r w:rsidRPr="005A2F81">
        <w:rPr>
          <w:rtl/>
        </w:rPr>
        <w:t>אחראים</w:t>
      </w:r>
      <w:r w:rsidR="005A3E84">
        <w:rPr>
          <w:rtl/>
        </w:rPr>
        <w:t xml:space="preserve"> </w:t>
      </w:r>
      <w:r w:rsidRPr="005A2F81">
        <w:rPr>
          <w:rtl/>
        </w:rPr>
        <w:t>להם</w:t>
      </w:r>
      <w:r w:rsidR="005A3E84">
        <w:rPr>
          <w:rtl/>
        </w:rPr>
        <w:t xml:space="preserve"> – </w:t>
      </w:r>
      <w:r w:rsidRPr="005A2F81">
        <w:rPr>
          <w:rtl/>
        </w:rPr>
        <w:t>היום הם מנסים להיאחז בקהילה היהודית בישראל</w:t>
      </w:r>
      <w:r w:rsidR="005A3E84">
        <w:rPr>
          <w:rtl/>
        </w:rPr>
        <w:t xml:space="preserve"> </w:t>
      </w:r>
      <w:r w:rsidRPr="005A2F81">
        <w:rPr>
          <w:rtl/>
        </w:rPr>
        <w:t>כעוגן הצלה. אחרת, בתוך דור אחד הם ייעלמו כליל.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ואנחנו</w:t>
      </w:r>
      <w:r w:rsidR="005A3E84">
        <w:rPr>
          <w:rtl/>
        </w:rPr>
        <w:t xml:space="preserve"> </w:t>
      </w:r>
      <w:r w:rsidRPr="005A2F81">
        <w:rPr>
          <w:rtl/>
        </w:rPr>
        <w:t>צריכים</w:t>
      </w:r>
      <w:r w:rsidR="005A3E84">
        <w:rPr>
          <w:rtl/>
        </w:rPr>
        <w:t xml:space="preserve"> </w:t>
      </w:r>
      <w:r w:rsidRPr="005A2F81">
        <w:rPr>
          <w:rtl/>
        </w:rPr>
        <w:t>לתת</w:t>
      </w:r>
      <w:r w:rsidR="005A3E84">
        <w:rPr>
          <w:rtl/>
        </w:rPr>
        <w:t xml:space="preserve"> </w:t>
      </w:r>
      <w:r w:rsidRPr="005A2F81">
        <w:rPr>
          <w:rtl/>
        </w:rPr>
        <w:t>לרפורמים האלה דריסת רגל בנושאי גיור או בכל נושא אחר?</w:t>
      </w:r>
      <w:r w:rsidR="005A3E84">
        <w:rPr>
          <w:rtl/>
        </w:rPr>
        <w:t xml:space="preserve"> </w:t>
      </w:r>
      <w:r w:rsidRPr="005A2F81">
        <w:rPr>
          <w:rtl/>
        </w:rPr>
        <w:t>האם אתם ראיתם פעם איך הם מגיירים? סיפר לי בחור ישראלי, שהיה סטודנט בלוס</w:t>
      </w:r>
      <w:r w:rsidR="005A3E84">
        <w:rPr>
          <w:rtl/>
        </w:rPr>
        <w:t>-</w:t>
      </w:r>
      <w:r w:rsidRPr="005A2F81">
        <w:rPr>
          <w:rtl/>
        </w:rPr>
        <w:t>אנג'לס</w:t>
      </w:r>
      <w:r w:rsidR="005A3E84">
        <w:rPr>
          <w:rtl/>
        </w:rPr>
        <w:t xml:space="preserve"> </w:t>
      </w:r>
      <w:r w:rsidRPr="005A2F81">
        <w:rPr>
          <w:rtl/>
        </w:rPr>
        <w:t>והתחתן עם נוצרייה, שהוא הלך לרבי רפורמי כדי לגייר אותה. וכך תיאר לי הסטודנט את</w:t>
      </w:r>
      <w:r w:rsidR="005A3E84">
        <w:rPr>
          <w:rtl/>
        </w:rPr>
        <w:t xml:space="preserve"> </w:t>
      </w:r>
      <w:r w:rsidRPr="005A2F81">
        <w:rPr>
          <w:rtl/>
        </w:rPr>
        <w:t>המהלך: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היה</w:t>
      </w:r>
      <w:r w:rsidR="005A3E84">
        <w:rPr>
          <w:rtl/>
        </w:rPr>
        <w:t xml:space="preserve"> </w:t>
      </w:r>
      <w:r w:rsidRPr="005A2F81">
        <w:rPr>
          <w:rtl/>
        </w:rPr>
        <w:t>צ'יק</w:t>
      </w:r>
      <w:r w:rsidR="005A3E84">
        <w:rPr>
          <w:rtl/>
        </w:rPr>
        <w:t>-</w:t>
      </w:r>
      <w:r w:rsidRPr="005A2F81">
        <w:rPr>
          <w:rtl/>
        </w:rPr>
        <w:t>צ'ק,</w:t>
      </w:r>
      <w:r w:rsidR="005A3E84">
        <w:rPr>
          <w:rtl/>
        </w:rPr>
        <w:t xml:space="preserve"> </w:t>
      </w:r>
      <w:r w:rsidRPr="005A2F81">
        <w:rPr>
          <w:rtl/>
        </w:rPr>
        <w:t>לפני שהספקנו להיכנס לרבי הבחורה כבר יצאה עם תעודת</w:t>
      </w:r>
      <w:r w:rsidR="005A3E84">
        <w:rPr>
          <w:rtl/>
        </w:rPr>
        <w:t xml:space="preserve"> </w:t>
      </w:r>
      <w:r w:rsidRPr="005A2F81">
        <w:rPr>
          <w:rtl/>
        </w:rPr>
        <w:t>גיור. צ'יק</w:t>
      </w:r>
      <w:r w:rsidR="005A3E84">
        <w:rPr>
          <w:rtl/>
        </w:rPr>
        <w:t>-</w:t>
      </w:r>
      <w:r w:rsidRPr="005A2F81">
        <w:rPr>
          <w:rtl/>
        </w:rPr>
        <w:t>צ'ק.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וכך</w:t>
      </w:r>
      <w:r w:rsidR="005A3E84">
        <w:rPr>
          <w:rtl/>
        </w:rPr>
        <w:t xml:space="preserve"> </w:t>
      </w:r>
      <w:r w:rsidRPr="005A2F81">
        <w:rPr>
          <w:rtl/>
        </w:rPr>
        <w:t>רוצים ליצור כאן גיור המוני. רוצים להפוך את ההצטרפות אל הלאום ואל הדת</w:t>
      </w:r>
      <w:r w:rsidR="005A3E84">
        <w:rPr>
          <w:rtl/>
        </w:rPr>
        <w:t xml:space="preserve"> </w:t>
      </w:r>
      <w:r w:rsidRPr="005A2F81">
        <w:rPr>
          <w:rtl/>
        </w:rPr>
        <w:t>להצגת תיאטרון.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עמנו בא לארץ</w:t>
      </w:r>
      <w:r w:rsidR="005A3E84">
        <w:rPr>
          <w:rtl/>
        </w:rPr>
        <w:t>-</w:t>
      </w:r>
      <w:r w:rsidRPr="005A2F81">
        <w:rPr>
          <w:rtl/>
        </w:rPr>
        <w:t>ישראל כדי לחדש מציאות שעברה מן העולם לפני יותר</w:t>
      </w:r>
      <w:r w:rsidR="005A3E84">
        <w:rPr>
          <w:rtl/>
        </w:rPr>
        <w:t xml:space="preserve"> </w:t>
      </w:r>
      <w:r w:rsidRPr="005A2F81">
        <w:rPr>
          <w:rtl/>
        </w:rPr>
        <w:t>מאלפיים</w:t>
      </w:r>
      <w:r w:rsidR="005A3E84">
        <w:rPr>
          <w:rtl/>
        </w:rPr>
        <w:t xml:space="preserve"> </w:t>
      </w:r>
      <w:r w:rsidRPr="005A2F81">
        <w:rPr>
          <w:rtl/>
        </w:rPr>
        <w:t>שנה.</w:t>
      </w:r>
      <w:r w:rsidR="005A3E84">
        <w:rPr>
          <w:rtl/>
        </w:rPr>
        <w:t xml:space="preserve"> </w:t>
      </w:r>
      <w:r w:rsidRPr="005A2F81">
        <w:rPr>
          <w:rtl/>
        </w:rPr>
        <w:t>ואנו</w:t>
      </w:r>
      <w:r w:rsidR="005A3E84">
        <w:rPr>
          <w:rtl/>
        </w:rPr>
        <w:t xml:space="preserve"> </w:t>
      </w:r>
      <w:r w:rsidRPr="005A2F81">
        <w:rPr>
          <w:rtl/>
        </w:rPr>
        <w:t>עושים</w:t>
      </w:r>
      <w:r w:rsidR="005A3E84">
        <w:rPr>
          <w:rtl/>
        </w:rPr>
        <w:t xml:space="preserve"> </w:t>
      </w:r>
      <w:r w:rsidRPr="005A2F81">
        <w:rPr>
          <w:rtl/>
        </w:rPr>
        <w:t>זאת</w:t>
      </w:r>
      <w:r w:rsidR="005A3E84">
        <w:rPr>
          <w:rtl/>
        </w:rPr>
        <w:t xml:space="preserve"> </w:t>
      </w:r>
      <w:r w:rsidRPr="005A2F81">
        <w:rPr>
          <w:rtl/>
        </w:rPr>
        <w:t>מכוח</w:t>
      </w:r>
      <w:r w:rsidR="005A3E84">
        <w:rPr>
          <w:rtl/>
        </w:rPr>
        <w:t xml:space="preserve"> </w:t>
      </w:r>
      <w:r w:rsidRPr="005A2F81">
        <w:rPr>
          <w:rtl/>
        </w:rPr>
        <w:t>האמונה,</w:t>
      </w:r>
      <w:r w:rsidR="005A3E84">
        <w:rPr>
          <w:rtl/>
        </w:rPr>
        <w:t xml:space="preserve"> </w:t>
      </w:r>
      <w:r w:rsidRPr="005A2F81">
        <w:rPr>
          <w:rtl/>
        </w:rPr>
        <w:t>מכוחה של תורת הנצח, מכוח חזון</w:t>
      </w:r>
      <w:r w:rsidR="005A3E84">
        <w:rPr>
          <w:rtl/>
        </w:rPr>
        <w:t xml:space="preserve"> </w:t>
      </w:r>
      <w:r w:rsidRPr="005A2F81">
        <w:rPr>
          <w:rtl/>
        </w:rPr>
        <w:t>הנביאים, מכוח קשרים רוחניים, מכוח זכויות היסטוריות ומכוח זיכרונות שנתקיימו בעם</w:t>
      </w:r>
      <w:r w:rsidR="005A3E84">
        <w:rPr>
          <w:rtl/>
        </w:rPr>
        <w:t xml:space="preserve"> </w:t>
      </w:r>
      <w:r w:rsidRPr="005A2F81">
        <w:rPr>
          <w:rtl/>
        </w:rPr>
        <w:t>אלפיים</w:t>
      </w:r>
      <w:r w:rsidR="005A3E84">
        <w:rPr>
          <w:rtl/>
        </w:rPr>
        <w:t xml:space="preserve"> </w:t>
      </w:r>
      <w:r w:rsidRPr="005A2F81">
        <w:rPr>
          <w:rtl/>
        </w:rPr>
        <w:t>שנה.</w:t>
      </w:r>
      <w:r w:rsidR="005A3E84">
        <w:rPr>
          <w:rtl/>
        </w:rPr>
        <w:t xml:space="preserve"> </w:t>
      </w:r>
      <w:r w:rsidRPr="005A2F81">
        <w:rPr>
          <w:rtl/>
        </w:rPr>
        <w:t>ולשווא יבקשו המבקשים לנער את חוצננו מן העבר. נצח ישראל לא ישקר.</w:t>
      </w:r>
      <w:r w:rsidR="005A3E84">
        <w:rPr>
          <w:rtl/>
        </w:rPr>
        <w:t xml:space="preserve"> </w:t>
      </w:r>
      <w:r w:rsidRPr="005A2F81">
        <w:rPr>
          <w:rtl/>
        </w:rPr>
        <w:t>גם ממשלת ברק לא תצליח בכך, כי נצח ישראל ינצח.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לחבר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מאיר</w:t>
      </w:r>
      <w:r w:rsidR="005A3E84">
        <w:rPr>
          <w:rtl/>
        </w:rPr>
        <w:t xml:space="preserve"> </w:t>
      </w:r>
      <w:r w:rsidRPr="005A2F81">
        <w:rPr>
          <w:rtl/>
        </w:rPr>
        <w:t>פרוש.</w:t>
      </w:r>
      <w:r w:rsidR="005A3E84">
        <w:rPr>
          <w:rtl/>
        </w:rPr>
        <w:t xml:space="preserve"> </w:t>
      </w:r>
      <w:r w:rsidRPr="005A2F81">
        <w:rPr>
          <w:rtl/>
        </w:rPr>
        <w:t>ישיב</w:t>
      </w:r>
      <w:r w:rsidR="005A3E84">
        <w:rPr>
          <w:rtl/>
        </w:rPr>
        <w:t xml:space="preserve"> </w:t>
      </w:r>
      <w:r w:rsidRPr="005A2F81">
        <w:rPr>
          <w:rtl/>
        </w:rPr>
        <w:t>השר לענייני תפוצות וחברה, הרב מיכאל</w:t>
      </w:r>
      <w:r w:rsidR="005A3E84">
        <w:rPr>
          <w:rtl/>
        </w:rPr>
        <w:t xml:space="preserve"> </w:t>
      </w:r>
      <w:r w:rsidRPr="005A2F81">
        <w:rPr>
          <w:rtl/>
        </w:rPr>
        <w:t>מלכיאור.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כבוד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בשבוע שעבר השבתי פה מעל דוכן הכנסת על כמה</w:t>
      </w:r>
      <w:r w:rsidR="005A3E84">
        <w:rPr>
          <w:rtl/>
        </w:rPr>
        <w:t xml:space="preserve"> </w:t>
      </w:r>
      <w:r w:rsidRPr="005A2F81">
        <w:rPr>
          <w:rtl/>
        </w:rPr>
        <w:t>שאילתות</w:t>
      </w:r>
      <w:r w:rsidR="005A3E84">
        <w:rPr>
          <w:rtl/>
        </w:rPr>
        <w:t xml:space="preserve"> </w:t>
      </w:r>
      <w:r w:rsidRPr="005A2F81">
        <w:rPr>
          <w:rtl/>
        </w:rPr>
        <w:t>והצעות</w:t>
      </w:r>
      <w:r w:rsidR="005A3E84">
        <w:rPr>
          <w:rtl/>
        </w:rPr>
        <w:t xml:space="preserve"> </w:t>
      </w:r>
      <w:r w:rsidRPr="005A2F81">
        <w:rPr>
          <w:rtl/>
        </w:rPr>
        <w:t>דחופות לסדר</w:t>
      </w:r>
      <w:r w:rsidR="005A3E84">
        <w:rPr>
          <w:rtl/>
        </w:rPr>
        <w:t>-</w:t>
      </w:r>
      <w:r w:rsidRPr="005A2F81">
        <w:rPr>
          <w:rtl/>
        </w:rPr>
        <w:t>היום לגבי כלל התוכנית שחשובה לעניין הזהות היהודית</w:t>
      </w:r>
      <w:r w:rsidR="005A3E84">
        <w:rPr>
          <w:rtl/>
        </w:rPr>
        <w:t xml:space="preserve"> </w:t>
      </w:r>
      <w:r w:rsidRPr="005A2F81">
        <w:rPr>
          <w:rtl/>
        </w:rPr>
        <w:t>ומדינת ישראל. לכן, לא ארחיב עכשיו אלא אשיב על הדברים ששאל הרב פרוש.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אולי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אבהיר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הדברים, קודם כול, כי הרב גם שאל לגבי השקפתי האישית,</w:t>
      </w:r>
      <w:r w:rsidR="005A3E84">
        <w:rPr>
          <w:rtl/>
        </w:rPr>
        <w:t xml:space="preserve"> </w:t>
      </w:r>
      <w:r w:rsidRPr="005A2F81">
        <w:rPr>
          <w:rtl/>
        </w:rPr>
        <w:t>ואני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להבהיר</w:t>
      </w:r>
      <w:r w:rsidR="005A3E84">
        <w:rPr>
          <w:rtl/>
        </w:rPr>
        <w:t xml:space="preserve"> </w:t>
      </w:r>
      <w:r w:rsidRPr="005A2F81">
        <w:rPr>
          <w:rtl/>
        </w:rPr>
        <w:t>בצורה</w:t>
      </w:r>
      <w:r w:rsidR="005A3E84">
        <w:rPr>
          <w:rtl/>
        </w:rPr>
        <w:t xml:space="preserve"> </w:t>
      </w:r>
      <w:r w:rsidRPr="005A2F81">
        <w:rPr>
          <w:rtl/>
        </w:rPr>
        <w:t>חד</w:t>
      </w:r>
      <w:r w:rsidR="005A3E84">
        <w:rPr>
          <w:rtl/>
        </w:rPr>
        <w:t>-</w:t>
      </w:r>
      <w:r w:rsidRPr="005A2F81">
        <w:rPr>
          <w:rtl/>
        </w:rPr>
        <w:t>משמעית,</w:t>
      </w:r>
      <w:r w:rsidR="005A3E84">
        <w:rPr>
          <w:rtl/>
        </w:rPr>
        <w:t xml:space="preserve"> </w:t>
      </w:r>
      <w:r w:rsidRPr="005A2F81">
        <w:rPr>
          <w:rtl/>
        </w:rPr>
        <w:t>שגיור</w:t>
      </w:r>
      <w:r w:rsidR="005A3E84">
        <w:rPr>
          <w:rtl/>
        </w:rPr>
        <w:t xml:space="preserve"> </w:t>
      </w:r>
      <w:r w:rsidRPr="005A2F81">
        <w:rPr>
          <w:rtl/>
        </w:rPr>
        <w:t>שלא</w:t>
      </w:r>
      <w:r w:rsidR="005A3E84">
        <w:rPr>
          <w:rtl/>
        </w:rPr>
        <w:t xml:space="preserve"> </w:t>
      </w:r>
      <w:r w:rsidRPr="005A2F81">
        <w:rPr>
          <w:rtl/>
        </w:rPr>
        <w:t>נעשה כהלכה ועם כל התנאים של</w:t>
      </w:r>
      <w:r w:rsidR="005A3E84">
        <w:rPr>
          <w:rtl/>
        </w:rPr>
        <w:t xml:space="preserve"> </w:t>
      </w:r>
      <w:r w:rsidRPr="005A2F81">
        <w:rPr>
          <w:rtl/>
        </w:rPr>
        <w:t>ה"שולחן</w:t>
      </w:r>
      <w:r w:rsidR="005A3E84">
        <w:rPr>
          <w:rtl/>
        </w:rPr>
        <w:t xml:space="preserve"> </w:t>
      </w:r>
      <w:r w:rsidRPr="005A2F81">
        <w:rPr>
          <w:rtl/>
        </w:rPr>
        <w:t>ערוך",</w:t>
      </w:r>
      <w:r w:rsidR="005A3E84">
        <w:rPr>
          <w:rtl/>
        </w:rPr>
        <w:t xml:space="preserve"> </w:t>
      </w:r>
      <w:r w:rsidRPr="005A2F81">
        <w:rPr>
          <w:rtl/>
        </w:rPr>
        <w:t>מבחינתי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לא גיור, ואין פה בכלל שאלה ואין פה פקפוק וככה גם</w:t>
      </w:r>
      <w:r w:rsidR="005A3E84">
        <w:rPr>
          <w:rtl/>
        </w:rPr>
        <w:t xml:space="preserve"> </w:t>
      </w:r>
      <w:r w:rsidRPr="005A2F81">
        <w:rPr>
          <w:rtl/>
        </w:rPr>
        <w:t>נהגתי</w:t>
      </w:r>
      <w:r w:rsidR="005A3E84">
        <w:rPr>
          <w:rtl/>
        </w:rPr>
        <w:t xml:space="preserve"> </w:t>
      </w:r>
      <w:r w:rsidRPr="005A2F81">
        <w:rPr>
          <w:rtl/>
        </w:rPr>
        <w:t>כרב.</w:t>
      </w:r>
      <w:r w:rsidR="005A3E84">
        <w:rPr>
          <w:rtl/>
        </w:rPr>
        <w:t xml:space="preserve"> </w:t>
      </w:r>
      <w:r w:rsidRPr="005A2F81">
        <w:rPr>
          <w:rtl/>
        </w:rPr>
        <w:t>היו</w:t>
      </w:r>
      <w:r w:rsidR="005A3E84">
        <w:rPr>
          <w:rtl/>
        </w:rPr>
        <w:t xml:space="preserve">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גיורים</w:t>
      </w:r>
      <w:r w:rsidR="005A3E84">
        <w:rPr>
          <w:rtl/>
        </w:rPr>
        <w:t xml:space="preserve"> </w:t>
      </w:r>
      <w:r w:rsidRPr="005A2F81">
        <w:rPr>
          <w:rtl/>
        </w:rPr>
        <w:t>אורתודוקסיים</w:t>
      </w:r>
      <w:r w:rsidR="005A3E84">
        <w:rPr>
          <w:rtl/>
        </w:rPr>
        <w:t xml:space="preserve"> </w:t>
      </w:r>
      <w:r w:rsidRPr="005A2F81">
        <w:rPr>
          <w:rtl/>
        </w:rPr>
        <w:t>שבאו אלי עם חתימות של ארגונים, של</w:t>
      </w:r>
      <w:r w:rsidR="005A3E84">
        <w:rPr>
          <w:rtl/>
        </w:rPr>
        <w:t xml:space="preserve"> </w:t>
      </w:r>
      <w:r w:rsidRPr="005A2F81">
        <w:rPr>
          <w:rtl/>
        </w:rPr>
        <w:t>רבנים,</w:t>
      </w:r>
      <w:r w:rsidR="005A3E84">
        <w:rPr>
          <w:rtl/>
        </w:rPr>
        <w:t xml:space="preserve"> </w:t>
      </w:r>
      <w:r w:rsidRPr="005A2F81">
        <w:rPr>
          <w:rtl/>
        </w:rPr>
        <w:t>ואני לא קיבלתי אותם כגרים, כיוון שהם לא נעשו כהלכה לפי דעתי ועל</w:t>
      </w:r>
      <w:r w:rsidR="005A3E84">
        <w:rPr>
          <w:rtl/>
        </w:rPr>
        <w:t>-</w:t>
      </w:r>
      <w:r w:rsidRPr="005A2F81">
        <w:rPr>
          <w:rtl/>
        </w:rPr>
        <w:t>פי עצת</w:t>
      </w:r>
      <w:r w:rsidR="005A3E84">
        <w:rPr>
          <w:rtl/>
        </w:rPr>
        <w:t xml:space="preserve"> </w:t>
      </w:r>
      <w:r w:rsidRPr="005A2F81">
        <w:rPr>
          <w:rtl/>
        </w:rPr>
        <w:t>גדולי תורה.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זה קודם כול, להגיד דברים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זו גם עמדת הממשלה?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לא.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אמרתי:</w:t>
      </w:r>
      <w:r w:rsidR="005A3E84">
        <w:rPr>
          <w:rtl/>
        </w:rPr>
        <w:t xml:space="preserve"> </w:t>
      </w:r>
      <w:r w:rsidRPr="005A2F81">
        <w:rPr>
          <w:rtl/>
        </w:rPr>
        <w:t>עמדתי האישית.</w:t>
      </w:r>
      <w:r w:rsidR="005A3E84">
        <w:rPr>
          <w:rtl/>
        </w:rPr>
        <w:t xml:space="preserve"> </w:t>
      </w:r>
      <w:r w:rsidRPr="005A2F81">
        <w:rPr>
          <w:rtl/>
        </w:rPr>
        <w:t>שאל אותי הרב פרוש את השאלה גם על עמדתי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האישית, אז אני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פרוש שאל אותו.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הוא שואל.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יש בעניין הזה אפשרות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עמדתו האישית היא עמדתו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אסביר. אני לא חושב שיש להתפשר, ואני אסביר גם למה ואיך. יש עניין הלכתי</w:t>
      </w:r>
      <w:r w:rsidR="005A3E84">
        <w:rPr>
          <w:rtl/>
        </w:rPr>
        <w:t xml:space="preserve"> </w:t>
      </w:r>
      <w:r w:rsidRPr="005A2F81">
        <w:rPr>
          <w:rtl/>
        </w:rPr>
        <w:t>ויש עניין דתי ויש עניין לאומי, ואני רוצה להסביר פה מה העניין הלאומי. כמו שקיבל</w:t>
      </w:r>
      <w:r w:rsidR="005A3E84">
        <w:rPr>
          <w:rtl/>
        </w:rPr>
        <w:t xml:space="preserve"> </w:t>
      </w:r>
      <w:r w:rsidRPr="005A2F81">
        <w:rPr>
          <w:rtl/>
        </w:rPr>
        <w:t>למשל</w:t>
      </w:r>
      <w:r w:rsidR="005A3E84">
        <w:rPr>
          <w:rtl/>
        </w:rPr>
        <w:t xml:space="preserve"> </w:t>
      </w:r>
      <w:r w:rsidRPr="005A2F81">
        <w:rPr>
          <w:rtl/>
        </w:rPr>
        <w:t>הרב פרוש ואחרים, שלא נעשתה חקיקה בנושא של חוק ההמרה, ולא רק לא נעשה בחוק</w:t>
      </w:r>
      <w:r w:rsidR="005A3E84">
        <w:rPr>
          <w:rtl/>
        </w:rPr>
        <w:t xml:space="preserve"> </w:t>
      </w:r>
      <w:r w:rsidRPr="005A2F81">
        <w:rPr>
          <w:rtl/>
        </w:rPr>
        <w:t>ההמרה,</w:t>
      </w:r>
      <w:r w:rsidR="005A3E84">
        <w:rPr>
          <w:rtl/>
        </w:rPr>
        <w:t xml:space="preserve"> </w:t>
      </w:r>
      <w:r w:rsidRPr="005A2F81">
        <w:rPr>
          <w:rtl/>
        </w:rPr>
        <w:t>גם חוק מיהו יהודי ואחרים. אותו אדם שהתגייר בלוס</w:t>
      </w:r>
      <w:r w:rsidR="005A3E84">
        <w:rPr>
          <w:rtl/>
        </w:rPr>
        <w:t>-</w:t>
      </w:r>
      <w:r w:rsidRPr="005A2F81">
        <w:rPr>
          <w:rtl/>
        </w:rPr>
        <w:t>אנג'לס לפי החוק במדינת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–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דבר</w:t>
      </w:r>
      <w:r w:rsidR="005A3E84">
        <w:rPr>
          <w:rtl/>
        </w:rPr>
        <w:t xml:space="preserve"> </w:t>
      </w:r>
      <w:r w:rsidRPr="005A2F81">
        <w:rPr>
          <w:rtl/>
        </w:rPr>
        <w:t xml:space="preserve">שקיבל גם הרב פרוש, אני מניח לא בשמחה </w:t>
      </w:r>
      <w:r w:rsidR="005A3E84">
        <w:rPr>
          <w:rtl/>
        </w:rPr>
        <w:t>–</w:t>
      </w:r>
      <w:r w:rsidRPr="005A2F81">
        <w:rPr>
          <w:rtl/>
        </w:rPr>
        <w:t xml:space="preserve"> יכול היום לבוא לארץ,</w:t>
      </w:r>
      <w:r w:rsidR="005A3E84">
        <w:rPr>
          <w:rtl/>
        </w:rPr>
        <w:t xml:space="preserve"> </w:t>
      </w:r>
      <w:r w:rsidRPr="005A2F81">
        <w:rPr>
          <w:rtl/>
        </w:rPr>
        <w:t>וייכתב</w:t>
      </w:r>
      <w:r w:rsidR="005A3E84">
        <w:rPr>
          <w:rtl/>
        </w:rPr>
        <w:t xml:space="preserve"> </w:t>
      </w:r>
      <w:r w:rsidRPr="005A2F81">
        <w:rPr>
          <w:rtl/>
        </w:rPr>
        <w:t>בתעודת</w:t>
      </w:r>
      <w:r w:rsidR="005A3E84">
        <w:rPr>
          <w:rtl/>
        </w:rPr>
        <w:t xml:space="preserve"> </w:t>
      </w:r>
      <w:r w:rsidRPr="005A2F81">
        <w:rPr>
          <w:rtl/>
        </w:rPr>
        <w:t>הזהות</w:t>
      </w:r>
      <w:r w:rsidR="005A3E84">
        <w:rPr>
          <w:rtl/>
        </w:rPr>
        <w:t xml:space="preserve"> </w:t>
      </w:r>
      <w:r w:rsidRPr="005A2F81">
        <w:rPr>
          <w:rtl/>
        </w:rPr>
        <w:t>שלו שהוא יהודי; הוא יתקבל תחת חוק השבות וככה יתקבל לתוך</w:t>
      </w:r>
      <w:r w:rsidR="005A3E84">
        <w:rPr>
          <w:rtl/>
        </w:rPr>
        <w:t xml:space="preserve"> </w:t>
      </w:r>
      <w:r w:rsidRPr="005A2F81">
        <w:rPr>
          <w:rtl/>
        </w:rPr>
        <w:t>כנסת ישראל ועל</w:t>
      </w:r>
      <w:r w:rsidR="005A3E84">
        <w:rPr>
          <w:rtl/>
        </w:rPr>
        <w:t>-</w:t>
      </w:r>
      <w:r w:rsidRPr="005A2F81">
        <w:rPr>
          <w:rtl/>
        </w:rPr>
        <w:t>פי הפסיקה של בג"ץ בעניין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שאני טוען, מה שאני מציע, זה להוציא את העניין הזה מהטיפול של הכנסת, את</w:t>
      </w:r>
      <w:r w:rsidR="005A3E84">
        <w:rPr>
          <w:rtl/>
        </w:rPr>
        <w:t xml:space="preserve"> </w:t>
      </w:r>
      <w:r w:rsidRPr="005A2F81">
        <w:rPr>
          <w:rtl/>
        </w:rPr>
        <w:t>הנושא:</w:t>
      </w:r>
      <w:r w:rsidR="005A3E84">
        <w:rPr>
          <w:rtl/>
        </w:rPr>
        <w:t xml:space="preserve"> </w:t>
      </w:r>
      <w:r w:rsidRPr="005A2F81">
        <w:rPr>
          <w:rtl/>
        </w:rPr>
        <w:t>מיהו</w:t>
      </w:r>
      <w:r w:rsidR="005A3E84">
        <w:rPr>
          <w:rtl/>
        </w:rPr>
        <w:t xml:space="preserve"> </w:t>
      </w:r>
      <w:r w:rsidRPr="005A2F81">
        <w:rPr>
          <w:rtl/>
        </w:rPr>
        <w:t>יהודי.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דבר שגורם לפילוג איום בעולם היהודי. יש יהודים אחרים</w:t>
      </w:r>
      <w:r w:rsidR="005A3E84">
        <w:rPr>
          <w:rtl/>
        </w:rPr>
        <w:t xml:space="preserve"> </w:t>
      </w:r>
      <w:r w:rsidRPr="005A2F81">
        <w:rPr>
          <w:rtl/>
        </w:rPr>
        <w:t>שחושבים אחרת מדעתי ומדעת הרב פרוש, וחלק גדול מיהדות העולם כך חושב.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שאני מציע בעניין הזה, בנושא הזה של גיורים שנעשו שלא כהלכה, הוא להבדיל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הנושא מיהו יהודי לבין הנושא מיהו ישראלי ולהוציא מתעודות הזהות </w:t>
      </w:r>
      <w:r w:rsidR="005A3E84">
        <w:rPr>
          <w:rtl/>
        </w:rPr>
        <w:t>–</w:t>
      </w:r>
      <w:r w:rsidRPr="005A2F81">
        <w:rPr>
          <w:rtl/>
        </w:rPr>
        <w:t xml:space="preserve"> זאת הצעה,</w:t>
      </w:r>
      <w:r w:rsidR="005A3E84">
        <w:rPr>
          <w:rtl/>
        </w:rPr>
        <w:t xml:space="preserve"> </w:t>
      </w:r>
      <w:r w:rsidRPr="005A2F81">
        <w:rPr>
          <w:rtl/>
        </w:rPr>
        <w:t>אגב,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מקורית</w:t>
      </w:r>
      <w:r w:rsidR="005A3E84">
        <w:rPr>
          <w:rtl/>
        </w:rPr>
        <w:t xml:space="preserve"> </w:t>
      </w:r>
      <w:r w:rsidRPr="005A2F81">
        <w:rPr>
          <w:rtl/>
        </w:rPr>
        <w:t>שלי, הצעה גם של הרב בקשי</w:t>
      </w:r>
      <w:r w:rsidR="005A3E84">
        <w:rPr>
          <w:rtl/>
        </w:rPr>
        <w:t>-</w:t>
      </w:r>
      <w:r w:rsidRPr="005A2F81">
        <w:rPr>
          <w:rtl/>
        </w:rPr>
        <w:t>דורון, וגם הסכימו להצעה הזאת הזרמים</w:t>
      </w:r>
      <w:r w:rsidR="005A3E84">
        <w:rPr>
          <w:rtl/>
        </w:rPr>
        <w:t xml:space="preserve"> </w:t>
      </w:r>
      <w:r w:rsidRPr="005A2F81">
        <w:rPr>
          <w:rtl/>
        </w:rPr>
        <w:t>הרפורמיים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והקונסרבטיביים ביהדות </w:t>
      </w:r>
      <w:r w:rsidR="005A3E84">
        <w:rPr>
          <w:rtl/>
        </w:rPr>
        <w:t>–</w:t>
      </w:r>
      <w:r w:rsidRPr="005A2F81">
        <w:rPr>
          <w:rtl/>
        </w:rPr>
        <w:t xml:space="preserve"> להוציא את סעיף הלאום מתעודת הזהות, כדי לחלק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הנושאים: מיהו ישראלי ומיהו יהודי. אני אומר את זה אולי בניסוח אחר </w:t>
      </w:r>
      <w:r w:rsidR="005A3E84">
        <w:rPr>
          <w:rtl/>
        </w:rPr>
        <w:t>–</w:t>
      </w:r>
      <w:r w:rsidRPr="005A2F81">
        <w:rPr>
          <w:rtl/>
        </w:rPr>
        <w:t xml:space="preserve"> להבדיל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 xml:space="preserve"> </w:t>
      </w:r>
      <w:r w:rsidRPr="005A2F81">
        <w:rPr>
          <w:rtl/>
        </w:rPr>
        <w:t>קודש לחול ולהדגיש שכנסת ישראל, שלא רוצה להגיע לפילוג עם העולם היהודי ושגם</w:t>
      </w:r>
      <w:r w:rsidR="005A3E84">
        <w:rPr>
          <w:rtl/>
        </w:rPr>
        <w:t xml:space="preserve"> </w:t>
      </w:r>
      <w:r w:rsidRPr="005A2F81">
        <w:rPr>
          <w:rtl/>
        </w:rPr>
        <w:t>מקבלת בתוך חוק השבות שאנשים שאינם יהודים לא לפי ההלכה של אף אחד</w:t>
      </w:r>
      <w:r w:rsidR="005A3E84">
        <w:rPr>
          <w:rtl/>
        </w:rPr>
        <w:t xml:space="preserve"> </w:t>
      </w:r>
      <w:r w:rsidRPr="005A2F81">
        <w:rPr>
          <w:rtl/>
        </w:rPr>
        <w:t>יכולים להיכנס</w:t>
      </w:r>
      <w:r w:rsidR="005A3E84">
        <w:rPr>
          <w:rtl/>
        </w:rPr>
        <w:t xml:space="preserve"> </w:t>
      </w:r>
      <w:r w:rsidRPr="005A2F81">
        <w:rPr>
          <w:rtl/>
        </w:rPr>
        <w:t>לארץ</w:t>
      </w:r>
      <w:r w:rsidR="005A3E84">
        <w:rPr>
          <w:rtl/>
        </w:rPr>
        <w:t xml:space="preserve"> </w:t>
      </w:r>
      <w:r w:rsidRPr="005A2F81">
        <w:rPr>
          <w:rtl/>
        </w:rPr>
        <w:t>מתוקף</w:t>
      </w:r>
      <w:r w:rsidR="005A3E84">
        <w:rPr>
          <w:rtl/>
        </w:rPr>
        <w:t xml:space="preserve"> </w:t>
      </w:r>
      <w:r w:rsidRPr="005A2F81">
        <w:rPr>
          <w:rtl/>
        </w:rPr>
        <w:t>חוק השבות, גם יכולה לעשות הסדר עם זרמים ביהדות, שלפי דעתי, השקפתי</w:t>
      </w:r>
      <w:r w:rsidR="005A3E84">
        <w:rPr>
          <w:rtl/>
        </w:rPr>
        <w:t xml:space="preserve"> </w:t>
      </w:r>
      <w:r w:rsidRPr="005A2F81">
        <w:rPr>
          <w:rtl/>
        </w:rPr>
        <w:t>ואמונתי,</w:t>
      </w:r>
      <w:r w:rsidR="005A3E84">
        <w:rPr>
          <w:rtl/>
        </w:rPr>
        <w:t xml:space="preserve"> </w:t>
      </w:r>
      <w:r w:rsidRPr="005A2F81">
        <w:rPr>
          <w:rtl/>
        </w:rPr>
        <w:t>האנשים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אינם</w:t>
      </w:r>
      <w:r w:rsidR="005A3E84">
        <w:rPr>
          <w:rtl/>
        </w:rPr>
        <w:t xml:space="preserve"> </w:t>
      </w:r>
      <w:r w:rsidRPr="005A2F81">
        <w:rPr>
          <w:rtl/>
        </w:rPr>
        <w:t>יהודים. אבל זה לא מונע מהמדינה לקבל שהאנשים האלה</w:t>
      </w:r>
      <w:r w:rsidR="005A3E84">
        <w:rPr>
          <w:rtl/>
        </w:rPr>
        <w:t xml:space="preserve"> </w:t>
      </w:r>
      <w:r w:rsidRPr="005A2F81">
        <w:rPr>
          <w:rtl/>
        </w:rPr>
        <w:t>יכולים</w:t>
      </w:r>
      <w:r w:rsidR="005A3E84">
        <w:rPr>
          <w:rtl/>
        </w:rPr>
        <w:t xml:space="preserve"> </w:t>
      </w:r>
      <w:r w:rsidRPr="005A2F81">
        <w:rPr>
          <w:rtl/>
        </w:rPr>
        <w:t>להיות</w:t>
      </w:r>
      <w:r w:rsidR="005A3E84">
        <w:rPr>
          <w:rtl/>
        </w:rPr>
        <w:t xml:space="preserve"> </w:t>
      </w:r>
      <w:r w:rsidRPr="005A2F81">
        <w:rPr>
          <w:rtl/>
        </w:rPr>
        <w:t>ישראלים</w:t>
      </w:r>
      <w:r w:rsidR="005A3E84">
        <w:rPr>
          <w:rtl/>
        </w:rPr>
        <w:t xml:space="preserve"> </w:t>
      </w:r>
      <w:r w:rsidRPr="005A2F81">
        <w:rPr>
          <w:rtl/>
        </w:rPr>
        <w:t>ויכולים</w:t>
      </w:r>
      <w:r w:rsidR="005A3E84">
        <w:rPr>
          <w:rtl/>
        </w:rPr>
        <w:t xml:space="preserve"> </w:t>
      </w:r>
      <w:r w:rsidRPr="005A2F81">
        <w:rPr>
          <w:rtl/>
        </w:rPr>
        <w:t>לקבל</w:t>
      </w:r>
      <w:r w:rsidR="005A3E84">
        <w:rPr>
          <w:rtl/>
        </w:rPr>
        <w:t xml:space="preserve"> </w:t>
      </w:r>
      <w:r w:rsidRPr="005A2F81">
        <w:rPr>
          <w:rtl/>
        </w:rPr>
        <w:t>זכויות של חוק השבות וחוק האזרחות במדינת</w:t>
      </w:r>
      <w:r w:rsidR="005A3E84">
        <w:rPr>
          <w:rtl/>
        </w:rPr>
        <w:t xml:space="preserve"> </w:t>
      </w:r>
      <w:r w:rsidRPr="005A2F81">
        <w:rPr>
          <w:rtl/>
        </w:rPr>
        <w:t>ישראל.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חושב, שאם אנחנו נצליח להפריד פה, בנקודה הזאת, אנחנו גם נחזק את יהדותה</w:t>
      </w:r>
      <w:r w:rsidR="005A3E84">
        <w:rPr>
          <w:rtl/>
        </w:rPr>
        <w:t xml:space="preserve"> </w:t>
      </w:r>
      <w:r w:rsidRPr="005A2F81">
        <w:rPr>
          <w:rtl/>
        </w:rPr>
        <w:t>של מדינת ישראל, וגם נחזק את הקשר עם יהדות התפוצות כדי לקרב את העניין של האחדות</w:t>
      </w:r>
      <w:r w:rsidR="005A3E84">
        <w:rPr>
          <w:rtl/>
        </w:rPr>
        <w:t xml:space="preserve"> </w:t>
      </w:r>
      <w:r w:rsidRPr="005A2F81">
        <w:rPr>
          <w:rtl/>
        </w:rPr>
        <w:t>בעם ישראל. זה נושא אחד.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הנושא</w:t>
      </w:r>
      <w:r w:rsidR="005A3E84">
        <w:rPr>
          <w:rtl/>
        </w:rPr>
        <w:t xml:space="preserve"> </w:t>
      </w:r>
      <w:r w:rsidRPr="005A2F81">
        <w:rPr>
          <w:rtl/>
        </w:rPr>
        <w:t>השני</w:t>
      </w:r>
      <w:r w:rsidR="005A3E84">
        <w:rPr>
          <w:rtl/>
        </w:rPr>
        <w:t xml:space="preserve"> </w:t>
      </w:r>
      <w:r w:rsidRPr="005A2F81">
        <w:rPr>
          <w:rtl/>
        </w:rPr>
        <w:t>הוא הנושא של הגיורים והגיורים ההמוניים, כפי שהגדיר את זה הרב</w:t>
      </w:r>
      <w:r w:rsidR="005A3E84">
        <w:rPr>
          <w:rtl/>
        </w:rPr>
        <w:t xml:space="preserve"> </w:t>
      </w:r>
      <w:r w:rsidRPr="005A2F81">
        <w:rPr>
          <w:rtl/>
        </w:rPr>
        <w:t>פרוש.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רוצה</w:t>
      </w:r>
      <w:r w:rsidR="005A3E84">
        <w:rPr>
          <w:rtl/>
        </w:rPr>
        <w:t xml:space="preserve"> </w:t>
      </w:r>
      <w:r w:rsidRPr="005A2F81">
        <w:rPr>
          <w:rtl/>
        </w:rPr>
        <w:t>להגיד,</w:t>
      </w:r>
      <w:r w:rsidR="005A3E84">
        <w:rPr>
          <w:rtl/>
        </w:rPr>
        <w:t xml:space="preserve"> </w:t>
      </w:r>
      <w:r w:rsidRPr="005A2F81">
        <w:rPr>
          <w:rtl/>
        </w:rPr>
        <w:t>שיש</w:t>
      </w:r>
      <w:r w:rsidR="005A3E84">
        <w:rPr>
          <w:rtl/>
        </w:rPr>
        <w:t xml:space="preserve"> </w:t>
      </w:r>
      <w:r w:rsidRPr="005A2F81">
        <w:rPr>
          <w:rtl/>
        </w:rPr>
        <w:t>גישה בהלכה שהיא גישה מקובלת ורחבה בנושא, גם של</w:t>
      </w:r>
      <w:r w:rsidR="005A3E84">
        <w:rPr>
          <w:rtl/>
        </w:rPr>
        <w:t xml:space="preserve"> </w:t>
      </w:r>
      <w:r w:rsidRPr="005A2F81">
        <w:rPr>
          <w:rtl/>
        </w:rPr>
        <w:t>גיורי ילדים שאני דיברתי עליהם וגם של גיור בכלל, שהתקבל בהרבה מאוד דורות. יש לי</w:t>
      </w:r>
      <w:r w:rsidR="005A3E84">
        <w:rPr>
          <w:rtl/>
        </w:rPr>
        <w:t xml:space="preserve"> </w:t>
      </w:r>
      <w:r w:rsidRPr="005A2F81">
        <w:rPr>
          <w:rtl/>
        </w:rPr>
        <w:t>פה</w:t>
      </w:r>
      <w:r w:rsidR="005A3E84">
        <w:rPr>
          <w:rtl/>
        </w:rPr>
        <w:t xml:space="preserve"> </w:t>
      </w:r>
      <w:r w:rsidRPr="005A2F81">
        <w:rPr>
          <w:rtl/>
        </w:rPr>
        <w:t>פסקי</w:t>
      </w:r>
      <w:r w:rsidR="005A3E84">
        <w:rPr>
          <w:rtl/>
        </w:rPr>
        <w:t xml:space="preserve"> </w:t>
      </w:r>
      <w:r w:rsidRPr="005A2F81">
        <w:rPr>
          <w:rtl/>
        </w:rPr>
        <w:t>הלכה</w:t>
      </w:r>
      <w:r w:rsidR="005A3E84">
        <w:rPr>
          <w:rtl/>
        </w:rPr>
        <w:t xml:space="preserve"> </w:t>
      </w:r>
      <w:r w:rsidRPr="005A2F81">
        <w:rPr>
          <w:rtl/>
        </w:rPr>
        <w:t>ושאלות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ותשובות מהרבה דורות, אני מוכן לשבת ללמוד </w:t>
      </w:r>
      <w:r w:rsidR="005A3E84">
        <w:rPr>
          <w:rtl/>
        </w:rPr>
        <w:t>–</w:t>
      </w:r>
      <w:r w:rsidRPr="005A2F81">
        <w:rPr>
          <w:rtl/>
        </w:rPr>
        <w:t xml:space="preserve"> אין זה הזמן</w:t>
      </w:r>
      <w:r w:rsidR="005A3E84">
        <w:rPr>
          <w:rtl/>
        </w:rPr>
        <w:t xml:space="preserve"> </w:t>
      </w:r>
      <w:r w:rsidRPr="005A2F81">
        <w:rPr>
          <w:rtl/>
        </w:rPr>
        <w:t>עכשיו</w:t>
      </w:r>
      <w:r w:rsidR="005A3E84">
        <w:rPr>
          <w:rtl/>
        </w:rPr>
        <w:t xml:space="preserve"> – </w:t>
      </w:r>
      <w:r w:rsidRPr="005A2F81">
        <w:rPr>
          <w:rtl/>
        </w:rPr>
        <w:t>גם</w:t>
      </w:r>
      <w:r w:rsidR="005A3E84">
        <w:rPr>
          <w:rtl/>
        </w:rPr>
        <w:t xml:space="preserve"> </w:t>
      </w:r>
      <w:r w:rsidRPr="005A2F81">
        <w:rPr>
          <w:rtl/>
        </w:rPr>
        <w:t>עם</w:t>
      </w:r>
      <w:r w:rsidR="005A3E84">
        <w:rPr>
          <w:rtl/>
        </w:rPr>
        <w:t xml:space="preserve"> </w:t>
      </w:r>
      <w:r w:rsidRPr="005A2F81">
        <w:rPr>
          <w:rtl/>
        </w:rPr>
        <w:t>הרב</w:t>
      </w:r>
      <w:r w:rsidR="005A3E84">
        <w:rPr>
          <w:rtl/>
        </w:rPr>
        <w:t xml:space="preserve"> </w:t>
      </w:r>
      <w:r w:rsidRPr="005A2F81">
        <w:rPr>
          <w:rtl/>
        </w:rPr>
        <w:t>פרוש בנושאים האלה.</w:t>
      </w:r>
      <w:r w:rsidR="005A3E84">
        <w:rPr>
          <w:rtl/>
        </w:rPr>
        <w:t xml:space="preserve"> </w:t>
      </w:r>
      <w:r w:rsidRPr="005A2F81">
        <w:rPr>
          <w:rtl/>
        </w:rPr>
        <w:t xml:space="preserve">יש גישה בהחלט </w:t>
      </w:r>
      <w:r w:rsidR="005A3E84">
        <w:rPr>
          <w:rtl/>
        </w:rPr>
        <w:t>–</w:t>
      </w:r>
      <w:r w:rsidRPr="005A2F81">
        <w:rPr>
          <w:rtl/>
        </w:rPr>
        <w:t xml:space="preserve"> אני יכול לצטט פה גם</w:t>
      </w:r>
      <w:r w:rsidR="005A3E84">
        <w:rPr>
          <w:rtl/>
        </w:rPr>
        <w:t xml:space="preserve"> </w:t>
      </w:r>
      <w:r w:rsidRPr="005A2F81">
        <w:rPr>
          <w:rtl/>
        </w:rPr>
        <w:t>מרבנים</w:t>
      </w:r>
      <w:r w:rsidR="005A3E84">
        <w:rPr>
          <w:rtl/>
        </w:rPr>
        <w:t xml:space="preserve"> </w:t>
      </w:r>
      <w:r w:rsidRPr="005A2F81">
        <w:rPr>
          <w:rtl/>
        </w:rPr>
        <w:t>ראשיים</w:t>
      </w:r>
      <w:r w:rsidR="005A3E84">
        <w:rPr>
          <w:rtl/>
        </w:rPr>
        <w:t xml:space="preserve"> </w:t>
      </w:r>
      <w:r w:rsidRPr="005A2F81">
        <w:rPr>
          <w:rtl/>
        </w:rPr>
        <w:t>לישראל</w:t>
      </w:r>
      <w:r w:rsidR="005A3E84">
        <w:rPr>
          <w:rtl/>
        </w:rPr>
        <w:t xml:space="preserve"> </w:t>
      </w:r>
      <w:r w:rsidRPr="005A2F81">
        <w:rPr>
          <w:rtl/>
        </w:rPr>
        <w:t>כמו</w:t>
      </w:r>
      <w:r w:rsidR="005A3E84">
        <w:rPr>
          <w:rtl/>
        </w:rPr>
        <w:t xml:space="preserve"> </w:t>
      </w:r>
      <w:r w:rsidRPr="005A2F81">
        <w:rPr>
          <w:rtl/>
        </w:rPr>
        <w:t>הרב עוזיאל והרב אונטרמן, זיכרונם לברכה, שהיתה להם</w:t>
      </w:r>
      <w:r w:rsidR="005A3E84">
        <w:rPr>
          <w:rtl/>
        </w:rPr>
        <w:t xml:space="preserve"> </w:t>
      </w:r>
      <w:r w:rsidRPr="005A2F81">
        <w:rPr>
          <w:rtl/>
        </w:rPr>
        <w:t>בהחלט</w:t>
      </w:r>
      <w:r w:rsidR="005A3E84">
        <w:rPr>
          <w:rtl/>
        </w:rPr>
        <w:t xml:space="preserve"> </w:t>
      </w:r>
      <w:r w:rsidRPr="005A2F81">
        <w:rPr>
          <w:rtl/>
        </w:rPr>
        <w:t>גישה</w:t>
      </w:r>
      <w:r w:rsidR="005A3E84">
        <w:rPr>
          <w:rtl/>
        </w:rPr>
        <w:t xml:space="preserve"> </w:t>
      </w:r>
      <w:r w:rsidRPr="005A2F81">
        <w:rPr>
          <w:rtl/>
        </w:rPr>
        <w:t>כן לקרב, לנסות לקרב את המשפחות המעורבות וילדים של משפחות מעורבות,</w:t>
      </w:r>
      <w:r w:rsidR="005A3E84">
        <w:rPr>
          <w:rtl/>
        </w:rPr>
        <w:t xml:space="preserve"> </w:t>
      </w:r>
      <w:r w:rsidRPr="005A2F81">
        <w:rPr>
          <w:rtl/>
        </w:rPr>
        <w:t>ואפילו</w:t>
      </w:r>
      <w:r w:rsidR="005A3E84">
        <w:rPr>
          <w:rtl/>
        </w:rPr>
        <w:t xml:space="preserve"> </w:t>
      </w:r>
      <w:r w:rsidRPr="005A2F81">
        <w:rPr>
          <w:rtl/>
        </w:rPr>
        <w:t>אומרים</w:t>
      </w:r>
      <w:r w:rsidR="005A3E84">
        <w:rPr>
          <w:rtl/>
        </w:rPr>
        <w:t xml:space="preserve"> </w:t>
      </w:r>
      <w:r w:rsidRPr="005A2F81">
        <w:rPr>
          <w:rtl/>
        </w:rPr>
        <w:t>בפירוש שלא צריך להתנות עליהם יותר מדי תנאים, כדי לא להקשות ולא</w:t>
      </w:r>
      <w:r w:rsidR="005A3E84">
        <w:rPr>
          <w:rtl/>
        </w:rPr>
        <w:t xml:space="preserve"> </w:t>
      </w:r>
      <w:r w:rsidRPr="005A2F81">
        <w:rPr>
          <w:rtl/>
        </w:rPr>
        <w:t>להרחיקם, אלא זה כלול, לפי דעת הרב עוזיאל, בכלל במצוות אהבת הגר.</w:t>
      </w:r>
      <w:r w:rsidR="005A3E84">
        <w:rPr>
          <w:rtl/>
        </w:rPr>
        <w:t xml:space="preserve"> </w:t>
      </w:r>
      <w:r w:rsidRPr="005A2F81">
        <w:rPr>
          <w:rtl/>
        </w:rPr>
        <w:t>ויש פסקי הלכה</w:t>
      </w:r>
      <w:r w:rsidR="005A3E84">
        <w:rPr>
          <w:rtl/>
        </w:rPr>
        <w:t xml:space="preserve"> </w:t>
      </w:r>
      <w:r w:rsidRPr="005A2F81">
        <w:rPr>
          <w:rtl/>
        </w:rPr>
        <w:t>מאז הרמב"ם ועד היום הזה בעניין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אולי אני אצטט פה רק משאלות ותשובות של הרב אונטרמן, שאני בטוח שהרב פרוש לא</w:t>
      </w:r>
      <w:r w:rsidR="005A3E84">
        <w:rPr>
          <w:rtl/>
        </w:rPr>
        <w:t xml:space="preserve"> </w:t>
      </w:r>
      <w:r w:rsidRPr="005A2F81">
        <w:rPr>
          <w:rtl/>
        </w:rPr>
        <w:t>יפקפק בגישתו ההלכתית. הרב אונטרמן כותב בפירוש, לגבי הלכות גיור וגם לגבי קטנים,</w:t>
      </w:r>
      <w:r w:rsidR="005A3E84">
        <w:rPr>
          <w:rtl/>
        </w:rPr>
        <w:t xml:space="preserve"> </w:t>
      </w:r>
      <w:r w:rsidRPr="005A2F81">
        <w:rPr>
          <w:rtl/>
        </w:rPr>
        <w:t>שעל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כתבתי, מביא את הרמב"ם בהלכות עבדים </w:t>
      </w:r>
      <w:r w:rsidR="005A3E84">
        <w:rPr>
          <w:rtl/>
        </w:rPr>
        <w:t>–</w:t>
      </w:r>
      <w:r w:rsidRPr="005A2F81">
        <w:rPr>
          <w:rtl/>
        </w:rPr>
        <w:t xml:space="preserve"> ישראל שתקף עכו"ם קטן או מצא</w:t>
      </w:r>
      <w:r w:rsidR="005A3E84">
        <w:rPr>
          <w:rtl/>
        </w:rPr>
        <w:t xml:space="preserve"> </w:t>
      </w:r>
      <w:r w:rsidRPr="005A2F81">
        <w:rPr>
          <w:rtl/>
        </w:rPr>
        <w:t>תינוק עכו"ם והטבילו לשם גר, הרי זה גר. והוא מביא בסוף הפסיקה:</w:t>
      </w:r>
      <w:r w:rsidR="005A3E84">
        <w:rPr>
          <w:rtl/>
        </w:rPr>
        <w:t xml:space="preserve"> </w:t>
      </w:r>
      <w:r w:rsidRPr="005A2F81">
        <w:rPr>
          <w:rtl/>
        </w:rPr>
        <w:t>מסופקני אם נוכל</w:t>
      </w:r>
      <w:r w:rsidR="005A3E84">
        <w:rPr>
          <w:rtl/>
        </w:rPr>
        <w:t xml:space="preserve"> </w:t>
      </w:r>
      <w:r w:rsidRPr="005A2F81">
        <w:rPr>
          <w:rtl/>
        </w:rPr>
        <w:t>להתנות</w:t>
      </w:r>
      <w:r w:rsidR="005A3E84">
        <w:rPr>
          <w:rtl/>
        </w:rPr>
        <w:t xml:space="preserve"> </w:t>
      </w:r>
      <w:r w:rsidRPr="005A2F81">
        <w:rPr>
          <w:rtl/>
        </w:rPr>
        <w:t>תנאים</w:t>
      </w:r>
      <w:r w:rsidR="005A3E84">
        <w:rPr>
          <w:rtl/>
        </w:rPr>
        <w:t xml:space="preserve"> </w:t>
      </w:r>
      <w:r w:rsidRPr="005A2F81">
        <w:rPr>
          <w:rtl/>
        </w:rPr>
        <w:t>כאלו, של חינוכם על ברכי דת, אם נוכל להתנות תנאים כאלו עם העולים</w:t>
      </w:r>
      <w:r w:rsidR="005A3E84">
        <w:rPr>
          <w:rtl/>
        </w:rPr>
        <w:t xml:space="preserve"> </w:t>
      </w:r>
      <w:r w:rsidRPr="005A2F81">
        <w:rPr>
          <w:rtl/>
        </w:rPr>
        <w:t>החדשים משם. באותה תקופה לא היה מדובר על חבר העמים אלא על אירופה, למען לא יביטו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זה</w:t>
      </w:r>
      <w:r w:rsidR="005A3E84">
        <w:rPr>
          <w:rtl/>
        </w:rPr>
        <w:t xml:space="preserve"> </w:t>
      </w:r>
      <w:r w:rsidRPr="005A2F81">
        <w:rPr>
          <w:rtl/>
        </w:rPr>
        <w:t>בעין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טובה כאילו רוצים להתגרות בהם, אבל הבה נקווה אל השם כי הילדים</w:t>
      </w:r>
      <w:r w:rsidR="005A3E84">
        <w:rPr>
          <w:rtl/>
        </w:rPr>
        <w:t xml:space="preserve"> </w:t>
      </w:r>
      <w:r w:rsidRPr="005A2F81">
        <w:rPr>
          <w:rtl/>
        </w:rPr>
        <w:t>שהתגיירו</w:t>
      </w:r>
      <w:r w:rsidR="005A3E84">
        <w:rPr>
          <w:rtl/>
        </w:rPr>
        <w:t xml:space="preserve"> </w:t>
      </w:r>
      <w:r w:rsidRPr="005A2F81">
        <w:rPr>
          <w:rtl/>
        </w:rPr>
        <w:t>על דעת בית</w:t>
      </w:r>
      <w:r w:rsidR="005A3E84">
        <w:rPr>
          <w:rtl/>
        </w:rPr>
        <w:t>-</w:t>
      </w:r>
      <w:r w:rsidRPr="005A2F81">
        <w:rPr>
          <w:rtl/>
        </w:rPr>
        <w:t>דין יהיו כולם יהודים שלמים וטובים.</w:t>
      </w:r>
      <w:r w:rsidR="005A3E84">
        <w:rPr>
          <w:rtl/>
        </w:rPr>
        <w:t xml:space="preserve"> </w:t>
      </w:r>
      <w:r w:rsidRPr="005A2F81">
        <w:rPr>
          <w:rtl/>
        </w:rPr>
        <w:t>ככה נקווה שנזכה לחזות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בקרוב בגאולתנו השלמה קיבוץ גלויות.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חושב</w:t>
      </w:r>
      <w:r w:rsidR="005A3E84">
        <w:rPr>
          <w:rtl/>
        </w:rPr>
        <w:t xml:space="preserve"> </w:t>
      </w:r>
      <w:r w:rsidRPr="005A2F81">
        <w:rPr>
          <w:rtl/>
        </w:rPr>
        <w:t>שיש פה גישה הלכתית שמבוססת על פסקי הלכה ולא על אטימות, גם בפני</w:t>
      </w:r>
      <w:r w:rsidR="005A3E84">
        <w:rPr>
          <w:rtl/>
        </w:rPr>
        <w:t xml:space="preserve"> </w:t>
      </w:r>
      <w:r w:rsidRPr="005A2F81">
        <w:rPr>
          <w:rtl/>
        </w:rPr>
        <w:t>הצורך</w:t>
      </w:r>
      <w:r w:rsidR="005A3E84">
        <w:rPr>
          <w:rtl/>
        </w:rPr>
        <w:t xml:space="preserve"> </w:t>
      </w:r>
      <w:r w:rsidRPr="005A2F81">
        <w:rPr>
          <w:rtl/>
        </w:rPr>
        <w:t>להביט</w:t>
      </w:r>
      <w:r w:rsidR="005A3E84">
        <w:rPr>
          <w:rtl/>
        </w:rPr>
        <w:t xml:space="preserve"> </w:t>
      </w:r>
      <w:r w:rsidRPr="005A2F81">
        <w:rPr>
          <w:rtl/>
        </w:rPr>
        <w:t>בעיני</w:t>
      </w:r>
      <w:r w:rsidR="005A3E84">
        <w:rPr>
          <w:rtl/>
        </w:rPr>
        <w:t xml:space="preserve"> </w:t>
      </w:r>
      <w:r w:rsidRPr="005A2F81">
        <w:rPr>
          <w:rtl/>
        </w:rPr>
        <w:t>החכם</w:t>
      </w:r>
      <w:r w:rsidR="005A3E84">
        <w:rPr>
          <w:rtl/>
        </w:rPr>
        <w:t xml:space="preserve"> </w:t>
      </w:r>
      <w:r w:rsidRPr="005A2F81">
        <w:rPr>
          <w:rtl/>
        </w:rPr>
        <w:t>ובעיני</w:t>
      </w:r>
      <w:r w:rsidR="005A3E84">
        <w:rPr>
          <w:rtl/>
        </w:rPr>
        <w:t xml:space="preserve"> </w:t>
      </w:r>
      <w:r w:rsidRPr="005A2F81">
        <w:rPr>
          <w:rtl/>
        </w:rPr>
        <w:t>בית</w:t>
      </w:r>
      <w:r w:rsidR="005A3E84">
        <w:rPr>
          <w:rtl/>
        </w:rPr>
        <w:t>-</w:t>
      </w:r>
      <w:r w:rsidRPr="005A2F81">
        <w:rPr>
          <w:rtl/>
        </w:rPr>
        <w:t>הדין. יש היום הרבה בתי</w:t>
      </w:r>
      <w:r w:rsidR="005A3E84">
        <w:rPr>
          <w:rtl/>
        </w:rPr>
        <w:t>-</w:t>
      </w:r>
      <w:r w:rsidRPr="005A2F81">
        <w:rPr>
          <w:rtl/>
        </w:rPr>
        <w:t>דין במדינת ישראל</w:t>
      </w:r>
      <w:r w:rsidR="005A3E84">
        <w:rPr>
          <w:rtl/>
        </w:rPr>
        <w:t xml:space="preserve"> </w:t>
      </w:r>
      <w:r w:rsidRPr="005A2F81">
        <w:rPr>
          <w:rtl/>
        </w:rPr>
        <w:t>שמוכנים</w:t>
      </w:r>
      <w:r w:rsidR="005A3E84">
        <w:rPr>
          <w:rtl/>
        </w:rPr>
        <w:t xml:space="preserve"> </w:t>
      </w:r>
      <w:r w:rsidRPr="005A2F81">
        <w:rPr>
          <w:rtl/>
        </w:rPr>
        <w:t>לגייר,</w:t>
      </w:r>
      <w:r w:rsidR="005A3E84">
        <w:rPr>
          <w:rtl/>
        </w:rPr>
        <w:t xml:space="preserve"> </w:t>
      </w:r>
      <w:r w:rsidRPr="005A2F81">
        <w:rPr>
          <w:rtl/>
        </w:rPr>
        <w:t>לפי</w:t>
      </w:r>
      <w:r w:rsidR="005A3E84">
        <w:rPr>
          <w:rtl/>
        </w:rPr>
        <w:t xml:space="preserve"> </w:t>
      </w:r>
      <w:r w:rsidRPr="005A2F81">
        <w:rPr>
          <w:rtl/>
        </w:rPr>
        <w:t>הכללים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ולפי</w:t>
      </w:r>
      <w:r w:rsidR="005A3E84">
        <w:rPr>
          <w:rtl/>
        </w:rPr>
        <w:t xml:space="preserve"> </w:t>
      </w:r>
      <w:r w:rsidRPr="005A2F81">
        <w:rPr>
          <w:rtl/>
        </w:rPr>
        <w:t>ההלכה, כפי שמסוקר ב"שולחן ערוך". למה</w:t>
      </w:r>
      <w:r w:rsidR="005A3E84">
        <w:rPr>
          <w:rtl/>
        </w:rPr>
        <w:t xml:space="preserve"> </w:t>
      </w:r>
      <w:r w:rsidRPr="005A2F81">
        <w:rPr>
          <w:rtl/>
        </w:rPr>
        <w:t>להרבות מחלוקת, למה להרבות פילוג?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לנו</w:t>
      </w:r>
      <w:r w:rsidR="005A3E84">
        <w:rPr>
          <w:rtl/>
        </w:rPr>
        <w:t xml:space="preserve"> </w:t>
      </w:r>
      <w:r w:rsidRPr="005A2F81">
        <w:rPr>
          <w:rtl/>
        </w:rPr>
        <w:t>בעיה שאני רואה אותה כבעיה לאומית, עם מספר גדול מאוד של לא יהודים</w:t>
      </w:r>
      <w:r w:rsidR="005A3E84">
        <w:rPr>
          <w:rtl/>
        </w:rPr>
        <w:t xml:space="preserve"> </w:t>
      </w:r>
      <w:r w:rsidRPr="005A2F81">
        <w:rPr>
          <w:rtl/>
        </w:rPr>
        <w:t>שהיום</w:t>
      </w:r>
      <w:r w:rsidR="005A3E84">
        <w:rPr>
          <w:rtl/>
        </w:rPr>
        <w:t xml:space="preserve"> </w:t>
      </w:r>
      <w:r w:rsidRPr="005A2F81">
        <w:rPr>
          <w:rtl/>
        </w:rPr>
        <w:t>נכנסים</w:t>
      </w:r>
      <w:r w:rsidR="005A3E84">
        <w:rPr>
          <w:rtl/>
        </w:rPr>
        <w:t xml:space="preserve"> </w:t>
      </w:r>
      <w:r w:rsidRPr="005A2F81">
        <w:rPr>
          <w:rtl/>
        </w:rPr>
        <w:t>למדינת</w:t>
      </w:r>
      <w:r w:rsidR="005A3E84">
        <w:rPr>
          <w:rtl/>
        </w:rPr>
        <w:t xml:space="preserve"> </w:t>
      </w:r>
      <w:r w:rsidRPr="005A2F81">
        <w:rPr>
          <w:rtl/>
        </w:rPr>
        <w:t>ישראל</w:t>
      </w:r>
      <w:r w:rsidR="005A3E84">
        <w:rPr>
          <w:rtl/>
        </w:rPr>
        <w:t xml:space="preserve"> </w:t>
      </w:r>
      <w:r w:rsidRPr="005A2F81">
        <w:rPr>
          <w:rtl/>
        </w:rPr>
        <w:t>תחת חוק השבות. אני גם מקווה לצמצם; אני עובד למען</w:t>
      </w:r>
      <w:r w:rsidR="005A3E84">
        <w:rPr>
          <w:rtl/>
        </w:rPr>
        <w:t xml:space="preserve"> </w:t>
      </w:r>
      <w:r w:rsidRPr="005A2F81">
        <w:rPr>
          <w:rtl/>
        </w:rPr>
        <w:t>חבילה</w:t>
      </w:r>
      <w:r w:rsidR="005A3E84">
        <w:rPr>
          <w:rtl/>
        </w:rPr>
        <w:t xml:space="preserve"> </w:t>
      </w:r>
      <w:r w:rsidRPr="005A2F81">
        <w:rPr>
          <w:rtl/>
        </w:rPr>
        <w:t>שגם</w:t>
      </w:r>
      <w:r w:rsidR="005A3E84">
        <w:rPr>
          <w:rtl/>
        </w:rPr>
        <w:t xml:space="preserve"> </w:t>
      </w:r>
      <w:r w:rsidRPr="005A2F81">
        <w:rPr>
          <w:rtl/>
        </w:rPr>
        <w:t>מצמצמת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מספר</w:t>
      </w:r>
      <w:r w:rsidR="005A3E84">
        <w:rPr>
          <w:rtl/>
        </w:rPr>
        <w:t xml:space="preserve"> </w:t>
      </w:r>
      <w:r w:rsidRPr="005A2F81">
        <w:rPr>
          <w:rtl/>
        </w:rPr>
        <w:t>הלא</w:t>
      </w:r>
      <w:r w:rsidR="005A3E84">
        <w:rPr>
          <w:rtl/>
        </w:rPr>
        <w:t>-</w:t>
      </w:r>
      <w:r w:rsidRPr="005A2F81">
        <w:rPr>
          <w:rtl/>
        </w:rPr>
        <w:t>יהודים שנכנסים, ואני חושב שזה חשוב לגבי המשך</w:t>
      </w:r>
      <w:r w:rsidR="005A3E84">
        <w:rPr>
          <w:rtl/>
        </w:rPr>
        <w:t xml:space="preserve"> </w:t>
      </w:r>
      <w:r w:rsidRPr="005A2F81">
        <w:rPr>
          <w:rtl/>
        </w:rPr>
        <w:t>זהותה היהודית של מדינת ישראל. אני גם מקווה שנוכל ללמד את כל היהודים שבאים לפה,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רק</w:t>
      </w:r>
      <w:r w:rsidR="005A3E84">
        <w:rPr>
          <w:rtl/>
        </w:rPr>
        <w:t xml:space="preserve"> </w:t>
      </w:r>
      <w:r w:rsidRPr="005A2F81">
        <w:rPr>
          <w:rtl/>
        </w:rPr>
        <w:t>ללמד</w:t>
      </w:r>
      <w:r w:rsidR="005A3E84">
        <w:rPr>
          <w:rtl/>
        </w:rPr>
        <w:t xml:space="preserve"> </w:t>
      </w:r>
      <w:r w:rsidRPr="005A2F81">
        <w:rPr>
          <w:rtl/>
        </w:rPr>
        <w:t>אותם</w:t>
      </w:r>
      <w:r w:rsidR="005A3E84">
        <w:rPr>
          <w:rtl/>
        </w:rPr>
        <w:t xml:space="preserve"> </w:t>
      </w:r>
      <w:r w:rsidRPr="005A2F81">
        <w:rPr>
          <w:rtl/>
        </w:rPr>
        <w:t>עברית</w:t>
      </w:r>
      <w:r w:rsidR="005A3E84">
        <w:rPr>
          <w:rtl/>
        </w:rPr>
        <w:t xml:space="preserve"> </w:t>
      </w:r>
      <w:r w:rsidRPr="005A2F81">
        <w:rPr>
          <w:rtl/>
        </w:rPr>
        <w:t>אלא גם ללמד אותם על תרבות ישראל ועל יהדות. אני חושב</w:t>
      </w:r>
      <w:r w:rsidR="005A3E84">
        <w:rPr>
          <w:rtl/>
        </w:rPr>
        <w:t xml:space="preserve"> </w:t>
      </w:r>
      <w:r w:rsidRPr="005A2F81">
        <w:rPr>
          <w:rtl/>
        </w:rPr>
        <w:t>שצריך</w:t>
      </w:r>
      <w:r w:rsidR="005A3E84">
        <w:rPr>
          <w:rtl/>
        </w:rPr>
        <w:t xml:space="preserve"> </w:t>
      </w:r>
      <w:r w:rsidRPr="005A2F81">
        <w:rPr>
          <w:rtl/>
        </w:rPr>
        <w:t>לדרבן</w:t>
      </w:r>
      <w:r w:rsidR="005A3E84">
        <w:rPr>
          <w:rtl/>
        </w:rPr>
        <w:t xml:space="preserve"> </w:t>
      </w:r>
      <w:r w:rsidRPr="005A2F81">
        <w:rPr>
          <w:rtl/>
        </w:rPr>
        <w:t>בדרכי</w:t>
      </w:r>
      <w:r w:rsidR="005A3E84">
        <w:rPr>
          <w:rtl/>
        </w:rPr>
        <w:t xml:space="preserve"> </w:t>
      </w:r>
      <w:r w:rsidRPr="005A2F81">
        <w:rPr>
          <w:rtl/>
        </w:rPr>
        <w:t>נועם, לקרב בצורה כזאת את העולים החדשים, כדי שזו תהיה באמת</w:t>
      </w:r>
      <w:r w:rsidR="005A3E84">
        <w:rPr>
          <w:rtl/>
        </w:rPr>
        <w:t xml:space="preserve"> </w:t>
      </w:r>
      <w:r w:rsidRPr="005A2F81">
        <w:rPr>
          <w:rtl/>
        </w:rPr>
        <w:t>מדינה יותר יהודית ויותר דמוקרטית.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תודה. מה הצעתו של כבוד השר?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מציע להוריד את העניין מסדר</w:t>
      </w:r>
      <w:r w:rsidR="005A3E84">
        <w:rPr>
          <w:rtl/>
        </w:rPr>
        <w:t>-</w:t>
      </w:r>
      <w:r w:rsidRPr="005A2F81">
        <w:rPr>
          <w:rtl/>
        </w:rPr>
        <w:t>היום.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הצעתך להוריד את העניין מסדר</w:t>
      </w:r>
      <w:r w:rsidR="005A3E84">
        <w:rPr>
          <w:rtl/>
        </w:rPr>
        <w:t>-</w:t>
      </w:r>
      <w:r w:rsidRPr="005A2F81">
        <w:rPr>
          <w:rtl/>
        </w:rPr>
        <w:t>היום. חבר הכנסת פרוש מסכים?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ועדה?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בבקשה?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טוב, אני מוכן.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ומליאה.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אשמח. אני יכול גם בוועדה. באיזו ועדה הרב פרוש רוצה לדון בזה?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ועדת העלייה והקליטה.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בעלייה וקליטה כבר דנו בזה ארבע פעמים בשבועיים האחרונים.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אז אולי אפשר להציע להסתפק בדברי השר.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במליאה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או ועדת חוקה.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אתה מציע לוועדת החוקה.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מציע להסתפק בדברי השר.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אז אנחנו נקיים הצבעה, אם כן.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מוכן לכל הצעה שתציעו.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מאיר פרוש (יהדות התורה):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דיון במליאה.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לא חושב שהמליאה זה מקום לדיון רציני. אם כבר אז לוועדה.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לחבר הכנסת פרוש שמורה הזכות לדרוש את הדיון ואנחנו נצטרך להצביע.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אז אני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השר יכול לבקש לוועדה.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בסדר. אני מציע לוועדה.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לוועדת החוקה? או.קיי.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 הכנסת, אנחנו ניגש להצבעה.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קריאות: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מי</w:t>
      </w:r>
      <w:r w:rsidR="005A3E84">
        <w:rPr>
          <w:rtl/>
        </w:rPr>
        <w:t xml:space="preserve"> </w:t>
      </w:r>
      <w:r w:rsidRPr="005A2F81">
        <w:rPr>
          <w:rtl/>
        </w:rPr>
        <w:t>בעד</w:t>
      </w:r>
      <w:r w:rsidR="005A3E84">
        <w:rPr>
          <w:rtl/>
        </w:rPr>
        <w:t xml:space="preserve"> </w:t>
      </w:r>
      <w:r w:rsidRPr="005A2F81">
        <w:rPr>
          <w:rtl/>
        </w:rPr>
        <w:t>העברת</w:t>
      </w:r>
      <w:r w:rsidR="005A3E84">
        <w:rPr>
          <w:rtl/>
        </w:rPr>
        <w:t xml:space="preserve"> </w:t>
      </w:r>
      <w:r w:rsidRPr="005A2F81">
        <w:rPr>
          <w:rtl/>
        </w:rPr>
        <w:t>ההצעה</w:t>
      </w:r>
      <w:r w:rsidR="005A3E84">
        <w:rPr>
          <w:rtl/>
        </w:rPr>
        <w:t xml:space="preserve"> </w:t>
      </w:r>
      <w:r w:rsidRPr="005A2F81">
        <w:rPr>
          <w:rtl/>
        </w:rPr>
        <w:t>של חבר הכנסת מאיר פרוש לוועדת החוקה, חוק ומשפט? נא</w:t>
      </w:r>
      <w:r w:rsidR="005A3E84">
        <w:rPr>
          <w:rtl/>
        </w:rPr>
        <w:t xml:space="preserve"> </w:t>
      </w:r>
      <w:r w:rsidRPr="005A2F81">
        <w:rPr>
          <w:rtl/>
        </w:rPr>
        <w:t>להצביע.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צבעה מס' 3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5A2F81" w:rsidRPr="005A2F81">
        <w:rPr>
          <w:rtl/>
        </w:rPr>
        <w:t xml:space="preserve"> 4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>עד ההצעה שלא לכלול את הנושא בסדר</w:t>
      </w:r>
      <w:r>
        <w:rPr>
          <w:rtl/>
        </w:rPr>
        <w:t>-</w:t>
      </w:r>
      <w:r w:rsidR="005A2F81" w:rsidRPr="005A2F81">
        <w:rPr>
          <w:rtl/>
        </w:rPr>
        <w:t xml:space="preserve">היום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מנעים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הצעה להעביר את הנושא לוועדת החוקה, חוק ומשפט נתקבלה.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בעד </w:t>
      </w:r>
      <w:r w:rsidR="005A3E84">
        <w:rPr>
          <w:rtl/>
        </w:rPr>
        <w:t>–</w:t>
      </w:r>
      <w:r w:rsidRPr="005A2F81">
        <w:rPr>
          <w:rtl/>
        </w:rPr>
        <w:t xml:space="preserve"> 4, אין מתנגדים, אין נמנעים, הנה מחלוקת אחת פחות בעם ישראל.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הנושא הבא </w:t>
      </w:r>
      <w:r w:rsidR="005A3E84">
        <w:rPr>
          <w:rtl/>
        </w:rPr>
        <w:t>–</w:t>
      </w:r>
      <w:r w:rsidRPr="005A2F81">
        <w:rPr>
          <w:rtl/>
        </w:rPr>
        <w:t xml:space="preserve"> הצעת חוק להגנת מעגלים משולבים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אליעזר זנדברג (שינוי):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גם.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אני מוסיף את קולו של חבר הכנסת זנדברג, הקול המכריע, ואכן הדיון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השר מ' מלכיאור: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גם אל קולי.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1"/>
        <w:rPr>
          <w:rtl/>
        </w:rPr>
      </w:pPr>
      <w:bookmarkStart w:id="11" w:name="_Toc448738038"/>
      <w:r w:rsidRPr="005A3E84">
        <w:rPr>
          <w:rtl/>
        </w:rPr>
        <w:t>הצעת חוק להגנת מעגלים משולבים, התש"ס</w:t>
      </w:r>
      <w:r>
        <w:rPr>
          <w:rtl/>
        </w:rPr>
        <w:t>–</w:t>
      </w:r>
      <w:r w:rsidRPr="005A3E84">
        <w:rPr>
          <w:rtl/>
        </w:rPr>
        <w:t>1999</w:t>
      </w:r>
      <w:bookmarkEnd w:id="11"/>
    </w:p>
    <w:p w:rsidR="005A3E84" w:rsidRPr="005A3E84" w:rsidRDefault="005A3E84" w:rsidP="005A3E84">
      <w:pPr>
        <w:pStyle w:val="1"/>
        <w:rPr>
          <w:rtl/>
        </w:rPr>
      </w:pPr>
      <w:bookmarkStart w:id="12" w:name="_Toc448738039"/>
      <w:r w:rsidRPr="005A3E84">
        <w:rPr>
          <w:rtl/>
        </w:rPr>
        <w:t>(קריאה שנייה וקריאה שלישית)</w:t>
      </w:r>
      <w:bookmarkEnd w:id="12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הצעת</w:t>
      </w:r>
      <w:r w:rsidR="005A3E84">
        <w:rPr>
          <w:rtl/>
        </w:rPr>
        <w:t xml:space="preserve"> </w:t>
      </w:r>
      <w:r w:rsidRPr="005A2F81">
        <w:rPr>
          <w:rtl/>
        </w:rPr>
        <w:t>חוק להגנת מעגלים משולבים, התש"ס</w:t>
      </w:r>
      <w:r w:rsidR="005A3E84">
        <w:rPr>
          <w:rtl/>
        </w:rPr>
        <w:t>–</w:t>
      </w:r>
      <w:r w:rsidRPr="005A2F81">
        <w:rPr>
          <w:rtl/>
        </w:rPr>
        <w:t>1999, יציג יושב</w:t>
      </w:r>
      <w:r w:rsidR="005A3E84">
        <w:rPr>
          <w:rtl/>
        </w:rPr>
        <w:t>-</w:t>
      </w:r>
      <w:r w:rsidRPr="005A2F81">
        <w:rPr>
          <w:rtl/>
        </w:rPr>
        <w:t>ראש ועדת החוקה, חוק</w:t>
      </w:r>
      <w:r w:rsidR="005A3E84">
        <w:rPr>
          <w:rtl/>
        </w:rPr>
        <w:t xml:space="preserve"> </w:t>
      </w:r>
      <w:r w:rsidRPr="005A2F81">
        <w:rPr>
          <w:rtl/>
        </w:rPr>
        <w:t>ומשפט, ואנחנו נצביע היום על החוק בקריאה שנייה ובקריאה שלישית.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(יו"ר ועדת החוקה, חוק ומשפט):</w:t>
      </w:r>
    </w:p>
    <w:p w:rsidR="005A3E84" w:rsidRDefault="005A3E84" w:rsidP="005A3E84">
      <w:pPr>
        <w:rPr>
          <w:rtl/>
        </w:rPr>
      </w:pPr>
    </w:p>
    <w:p w:rsidR="005A3E84" w:rsidRDefault="005A2F81" w:rsidP="009D6556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כנסת נכבדה, שתי הצעות החוק שאני מביא כעת הן הצעות שנועדו</w:t>
      </w:r>
      <w:r w:rsidR="005A3E84">
        <w:rPr>
          <w:rtl/>
        </w:rPr>
        <w:t xml:space="preserve"> </w:t>
      </w:r>
      <w:r w:rsidRPr="005A2F81">
        <w:rPr>
          <w:rtl/>
        </w:rPr>
        <w:t>להחיל</w:t>
      </w:r>
      <w:r w:rsidR="005A3E84">
        <w:rPr>
          <w:rtl/>
        </w:rPr>
        <w:t xml:space="preserve"> </w:t>
      </w:r>
      <w:r w:rsidRPr="005A2F81">
        <w:rPr>
          <w:rtl/>
        </w:rPr>
        <w:t>בחוק</w:t>
      </w:r>
      <w:r w:rsidR="005A3E84">
        <w:rPr>
          <w:rtl/>
        </w:rPr>
        <w:t xml:space="preserve"> </w:t>
      </w:r>
      <w:r w:rsidRPr="005A2F81">
        <w:rPr>
          <w:rtl/>
        </w:rPr>
        <w:t>הישראלי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העקרונות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הסכם בין לאומי הידוע בשם טריפס, שישראל</w:t>
      </w:r>
      <w:r w:rsidR="005A3E84">
        <w:rPr>
          <w:rtl/>
        </w:rPr>
        <w:t xml:space="preserve"> </w:t>
      </w:r>
      <w:r w:rsidRPr="005A2F81">
        <w:rPr>
          <w:rtl/>
        </w:rPr>
        <w:t>הצטרפה אליו. השם טריפס נשמע קצת מפחיד, אבל זה קיצור אנגלי של המלים:</w:t>
      </w:r>
      <w:r w:rsidR="005A3E84">
        <w:rPr>
          <w:rtl/>
        </w:rPr>
        <w:t xml:space="preserve"> </w:t>
      </w:r>
      <w:r w:rsidR="009D6556">
        <w:rPr>
          <w:color w:val="222222"/>
          <w:shd w:val="clear" w:color="auto" w:fill="FFFFFF"/>
        </w:rPr>
        <w:t>Trade-Related Aspects of Intellectual Property Rights</w:t>
      </w:r>
      <w:r w:rsidR="009D6556">
        <w:rPr>
          <w:rStyle w:val="apple-converted-space"/>
          <w:color w:val="222222"/>
          <w:shd w:val="clear" w:color="auto" w:fill="FFFFFF"/>
        </w:rPr>
        <w:t> </w:t>
      </w:r>
      <w:r w:rsidR="009D6556">
        <w:rPr>
          <w:rStyle w:val="apple-converted-space"/>
          <w:rFonts w:hint="cs"/>
          <w:color w:val="222222"/>
          <w:shd w:val="clear" w:color="auto" w:fill="FFFFFF"/>
          <w:rtl/>
        </w:rPr>
        <w:t>.</w:t>
      </w:r>
    </w:p>
    <w:p w:rsidR="005A3E84" w:rsidRDefault="005A2F81" w:rsidP="005A3E84">
      <w:pPr>
        <w:rPr>
          <w:rtl/>
        </w:rPr>
      </w:pPr>
      <w:r w:rsidRPr="005A2F81">
        <w:rPr>
          <w:rtl/>
        </w:rPr>
        <w:t>במלים</w:t>
      </w:r>
      <w:r w:rsidR="005A3E84">
        <w:rPr>
          <w:rtl/>
        </w:rPr>
        <w:t xml:space="preserve"> </w:t>
      </w:r>
      <w:r w:rsidRPr="005A2F81">
        <w:rPr>
          <w:rtl/>
        </w:rPr>
        <w:t>אחרות, מדובר</w:t>
      </w:r>
      <w:r w:rsidR="005A3E84">
        <w:rPr>
          <w:rtl/>
        </w:rPr>
        <w:t xml:space="preserve"> </w:t>
      </w:r>
      <w:r w:rsidRPr="005A2F81">
        <w:rPr>
          <w:rtl/>
        </w:rPr>
        <w:t>באמנה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קניין</w:t>
      </w:r>
      <w:r w:rsidR="005A3E84">
        <w:rPr>
          <w:rtl/>
        </w:rPr>
        <w:t xml:space="preserve"> </w:t>
      </w:r>
      <w:r w:rsidRPr="005A2F81">
        <w:rPr>
          <w:rtl/>
        </w:rPr>
        <w:t>רוחני,</w:t>
      </w:r>
      <w:r w:rsidR="005A3E84">
        <w:rPr>
          <w:rtl/>
        </w:rPr>
        <w:t xml:space="preserve"> </w:t>
      </w:r>
      <w:r w:rsidRPr="005A2F81">
        <w:rPr>
          <w:rtl/>
        </w:rPr>
        <w:t>שהיא</w:t>
      </w:r>
      <w:r w:rsidR="005A3E84">
        <w:rPr>
          <w:rtl/>
        </w:rPr>
        <w:t xml:space="preserve"> </w:t>
      </w:r>
      <w:r w:rsidRPr="005A2F81">
        <w:rPr>
          <w:rtl/>
        </w:rPr>
        <w:t>חלק</w:t>
      </w:r>
      <w:r w:rsidR="005A3E84">
        <w:rPr>
          <w:rtl/>
        </w:rPr>
        <w:t xml:space="preserve"> </w:t>
      </w:r>
      <w:r w:rsidRPr="005A2F81">
        <w:rPr>
          <w:rtl/>
        </w:rPr>
        <w:t>מהקמת ארגון הסחר</w:t>
      </w:r>
      <w:r w:rsidR="005A3E84">
        <w:rPr>
          <w:rtl/>
        </w:rPr>
        <w:t xml:space="preserve"> </w:t>
      </w:r>
      <w:r w:rsidRPr="005A2F81">
        <w:rPr>
          <w:rtl/>
        </w:rPr>
        <w:t>הבין</w:t>
      </w:r>
      <w:r w:rsidR="005A3E84">
        <w:rPr>
          <w:rtl/>
        </w:rPr>
        <w:t>-</w:t>
      </w:r>
      <w:r w:rsidRPr="005A2F81">
        <w:rPr>
          <w:rtl/>
        </w:rPr>
        <w:t>לאומי</w:t>
      </w:r>
      <w:r w:rsidR="005A3E84">
        <w:rPr>
          <w:rtl/>
        </w:rPr>
        <w:t xml:space="preserve"> </w:t>
      </w:r>
      <w:r w:rsidRPr="005A2F81">
        <w:rPr>
          <w:rtl/>
        </w:rPr>
        <w:t>החדש.</w:t>
      </w:r>
      <w:r w:rsidR="005A3E84">
        <w:rPr>
          <w:rtl/>
        </w:rPr>
        <w:t xml:space="preserve"> </w:t>
      </w:r>
      <w:r w:rsidRPr="005A2F81">
        <w:rPr>
          <w:rtl/>
        </w:rPr>
        <w:t>ישראל, כידוע לכם, מאוד רוצה לשמור על כללי הקניין הרוחני ועל</w:t>
      </w:r>
      <w:r w:rsidR="005A3E84">
        <w:rPr>
          <w:rtl/>
        </w:rPr>
        <w:t xml:space="preserve"> </w:t>
      </w:r>
      <w:r w:rsidRPr="005A2F81">
        <w:rPr>
          <w:rtl/>
        </w:rPr>
        <w:t>הגנה</w:t>
      </w:r>
      <w:r w:rsidR="005A3E84">
        <w:rPr>
          <w:rtl/>
        </w:rPr>
        <w:t xml:space="preserve"> </w:t>
      </w:r>
      <w:r w:rsidRPr="005A2F81">
        <w:rPr>
          <w:rtl/>
        </w:rPr>
        <w:t>על בעלי קניין רוחני במדינות אחרות. כאשר ממשלת ארצות</w:t>
      </w:r>
      <w:r w:rsidR="005A3E84">
        <w:rPr>
          <w:rtl/>
        </w:rPr>
        <w:t>-</w:t>
      </w:r>
      <w:r w:rsidRPr="005A2F81">
        <w:rPr>
          <w:rtl/>
        </w:rPr>
        <w:t>הברית התלוננה בפנינו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הפרת</w:t>
      </w:r>
      <w:r w:rsidR="005A3E84">
        <w:rPr>
          <w:rtl/>
        </w:rPr>
        <w:t xml:space="preserve"> </w:t>
      </w:r>
      <w:r w:rsidRPr="005A2F81">
        <w:rPr>
          <w:rtl/>
        </w:rPr>
        <w:t>דיני</w:t>
      </w:r>
      <w:r w:rsidR="005A3E84">
        <w:rPr>
          <w:rtl/>
        </w:rPr>
        <w:t xml:space="preserve"> </w:t>
      </w:r>
      <w:r w:rsidRPr="005A2F81">
        <w:rPr>
          <w:rtl/>
        </w:rPr>
        <w:t>הקניין</w:t>
      </w:r>
      <w:r w:rsidR="005A3E84">
        <w:rPr>
          <w:rtl/>
        </w:rPr>
        <w:t xml:space="preserve"> </w:t>
      </w:r>
      <w:r w:rsidRPr="005A2F81">
        <w:rPr>
          <w:rtl/>
        </w:rPr>
        <w:t>הרוחני,</w:t>
      </w:r>
      <w:r w:rsidR="005A3E84">
        <w:rPr>
          <w:rtl/>
        </w:rPr>
        <w:t xml:space="preserve"> </w:t>
      </w:r>
      <w:r w:rsidRPr="005A2F81">
        <w:rPr>
          <w:rtl/>
        </w:rPr>
        <w:t>אנחנו,</w:t>
      </w:r>
      <w:r w:rsidR="005A3E84">
        <w:rPr>
          <w:rtl/>
        </w:rPr>
        <w:t xml:space="preserve"> </w:t>
      </w:r>
      <w:r w:rsidRPr="005A2F81">
        <w:rPr>
          <w:rtl/>
        </w:rPr>
        <w:t>ממשלת</w:t>
      </w:r>
      <w:r w:rsidR="005A3E84">
        <w:rPr>
          <w:rtl/>
        </w:rPr>
        <w:t xml:space="preserve"> </w:t>
      </w:r>
      <w:r w:rsidRPr="005A2F81">
        <w:rPr>
          <w:rtl/>
        </w:rPr>
        <w:t>ישראל, לקחנו מייד את הנושא הזה</w:t>
      </w:r>
      <w:r w:rsidR="005A3E84">
        <w:rPr>
          <w:rtl/>
        </w:rPr>
        <w:t xml:space="preserve"> </w:t>
      </w:r>
      <w:r w:rsidRPr="005A2F81">
        <w:rPr>
          <w:rtl/>
        </w:rPr>
        <w:t>ברצינות, וכך גם הכנסת.</w:t>
      </w:r>
    </w:p>
    <w:p w:rsidR="005A3E84" w:rsidRDefault="005A3E84" w:rsidP="005A3E84">
      <w:pPr>
        <w:rPr>
          <w:rtl/>
        </w:rPr>
      </w:pPr>
    </w:p>
    <w:p w:rsidR="005A3E84" w:rsidRDefault="005A2F81" w:rsidP="009D6556">
      <w:pPr>
        <w:rPr>
          <w:rtl/>
        </w:rPr>
      </w:pPr>
      <w:r w:rsidRPr="005A2F81">
        <w:rPr>
          <w:rtl/>
        </w:rPr>
        <w:t>ההצעה</w:t>
      </w:r>
      <w:r w:rsidR="005A3E84">
        <w:rPr>
          <w:rtl/>
        </w:rPr>
        <w:t xml:space="preserve"> </w:t>
      </w:r>
      <w:r w:rsidRPr="005A2F81">
        <w:rPr>
          <w:rtl/>
        </w:rPr>
        <w:t>הראשונה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מביא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הצעת חוק להגנת מעגלים משולבים. היא נועדה</w:t>
      </w:r>
      <w:r w:rsidR="005A3E84">
        <w:rPr>
          <w:rtl/>
        </w:rPr>
        <w:t xml:space="preserve"> </w:t>
      </w:r>
      <w:r w:rsidRPr="005A2F81">
        <w:rPr>
          <w:rtl/>
        </w:rPr>
        <w:t>להסדיר</w:t>
      </w:r>
      <w:r w:rsidR="005A3E84">
        <w:rPr>
          <w:rtl/>
        </w:rPr>
        <w:t xml:space="preserve"> </w:t>
      </w:r>
      <w:r w:rsidRPr="005A2F81">
        <w:rPr>
          <w:rtl/>
        </w:rPr>
        <w:t>את ההגנה על המעגלים המשולבים האלה, באנגלית</w:t>
      </w:r>
      <w:r w:rsidR="009D6556">
        <w:t xml:space="preserve">Integrated Circuit </w:t>
      </w:r>
      <w:r w:rsidRPr="005A2F81">
        <w:rPr>
          <w:rtl/>
        </w:rPr>
        <w:t>. התוצרים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המעגלים</w:t>
      </w:r>
      <w:r w:rsidR="005A3E84">
        <w:rPr>
          <w:rtl/>
        </w:rPr>
        <w:t xml:space="preserve"> </w:t>
      </w:r>
      <w:r w:rsidRPr="005A2F81">
        <w:rPr>
          <w:rtl/>
        </w:rPr>
        <w:t>המשולבים האלה ידועים כמעגלים מודפסים, וזו התוצאה של המעגל המשולב.</w:t>
      </w:r>
      <w:r w:rsidR="005A3E84">
        <w:rPr>
          <w:rtl/>
        </w:rPr>
        <w:t xml:space="preserve"> </w:t>
      </w:r>
      <w:r w:rsidRPr="005A2F81">
        <w:rPr>
          <w:rtl/>
        </w:rPr>
        <w:t>התוצר</w:t>
      </w:r>
      <w:r w:rsidR="005A3E84">
        <w:rPr>
          <w:rtl/>
        </w:rPr>
        <w:t xml:space="preserve"> </w:t>
      </w:r>
      <w:r w:rsidRPr="005A2F81">
        <w:rPr>
          <w:rtl/>
        </w:rPr>
        <w:t>התעשייתי</w:t>
      </w:r>
      <w:r w:rsidR="005A3E84">
        <w:rPr>
          <w:rtl/>
        </w:rPr>
        <w:t xml:space="preserve"> </w:t>
      </w:r>
      <w:r w:rsidRPr="005A2F81">
        <w:rPr>
          <w:rtl/>
        </w:rPr>
        <w:t>הוא</w:t>
      </w:r>
      <w:r w:rsidR="005A3E84">
        <w:rPr>
          <w:rtl/>
        </w:rPr>
        <w:t xml:space="preserve"> </w:t>
      </w:r>
      <w:r w:rsidRPr="005A2F81">
        <w:rPr>
          <w:rtl/>
        </w:rPr>
        <w:t>המעגל</w:t>
      </w:r>
      <w:r w:rsidR="005A3E84">
        <w:rPr>
          <w:rtl/>
        </w:rPr>
        <w:t xml:space="preserve"> </w:t>
      </w:r>
      <w:r w:rsidRPr="005A2F81">
        <w:rPr>
          <w:rtl/>
        </w:rPr>
        <w:t>המודפס,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הקניין</w:t>
      </w:r>
      <w:r w:rsidR="005A3E84">
        <w:rPr>
          <w:rtl/>
        </w:rPr>
        <w:t xml:space="preserve"> </w:t>
      </w:r>
      <w:r w:rsidRPr="005A2F81">
        <w:rPr>
          <w:rtl/>
        </w:rPr>
        <w:t>הרוחני מתייחס למעגל המשולב,</w:t>
      </w:r>
      <w:r w:rsidR="005A3E84">
        <w:rPr>
          <w:rtl/>
        </w:rPr>
        <w:t xml:space="preserve"> </w:t>
      </w:r>
      <w:r w:rsidRPr="005A2F81">
        <w:rPr>
          <w:rtl/>
        </w:rPr>
        <w:t>לרעיון, לטופוגרפיה של המעגל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החוק</w:t>
      </w:r>
      <w:r w:rsidR="005A3E84">
        <w:rPr>
          <w:rtl/>
        </w:rPr>
        <w:t xml:space="preserve"> </w:t>
      </w:r>
      <w:r w:rsidRPr="005A2F81">
        <w:rPr>
          <w:rtl/>
        </w:rPr>
        <w:t>מעניק</w:t>
      </w:r>
      <w:r w:rsidR="005A3E84">
        <w:rPr>
          <w:rtl/>
        </w:rPr>
        <w:t xml:space="preserve"> </w:t>
      </w:r>
      <w:r w:rsidRPr="005A2F81">
        <w:rPr>
          <w:rtl/>
        </w:rPr>
        <w:t>זכות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קניינית ליוצר הטופוגרפיה </w:t>
      </w:r>
      <w:r w:rsidR="005A3E84">
        <w:rPr>
          <w:rtl/>
        </w:rPr>
        <w:t>–</w:t>
      </w:r>
      <w:r w:rsidRPr="005A2F81">
        <w:rPr>
          <w:rtl/>
        </w:rPr>
        <w:t xml:space="preserve"> התוכנית התלת</w:t>
      </w:r>
      <w:r w:rsidR="005A3E84">
        <w:rPr>
          <w:rtl/>
        </w:rPr>
        <w:t>-</w:t>
      </w:r>
      <w:r w:rsidRPr="005A2F81">
        <w:rPr>
          <w:rtl/>
        </w:rPr>
        <w:t>ממדית של המעגל</w:t>
      </w:r>
      <w:r w:rsidR="005A3E84">
        <w:rPr>
          <w:rtl/>
        </w:rPr>
        <w:t xml:space="preserve"> </w:t>
      </w:r>
      <w:r w:rsidRPr="005A2F81">
        <w:rPr>
          <w:rtl/>
        </w:rPr>
        <w:t>המשולב.</w:t>
      </w:r>
      <w:r w:rsidR="005A3E84">
        <w:rPr>
          <w:rtl/>
        </w:rPr>
        <w:t xml:space="preserve"> </w:t>
      </w:r>
      <w:r w:rsidRPr="005A2F81">
        <w:rPr>
          <w:rtl/>
        </w:rPr>
        <w:t>הזכות הקניינית ניתנת מייד עם יצירת הטופוגרפיה, ללא צורך בקיום דרישות</w:t>
      </w:r>
      <w:r w:rsidR="005A3E84">
        <w:rPr>
          <w:rtl/>
        </w:rPr>
        <w:t xml:space="preserve"> </w:t>
      </w:r>
      <w:r w:rsidRPr="005A2F81">
        <w:rPr>
          <w:rtl/>
        </w:rPr>
        <w:t>פורמליות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רישום במרשם כלשהו. בהבדל מפטנטים, אני מדגיש זאת, הזכות קמה ליוצר</w:t>
      </w:r>
      <w:r w:rsidR="005A3E84">
        <w:rPr>
          <w:rtl/>
        </w:rPr>
        <w:t xml:space="preserve"> </w:t>
      </w:r>
      <w:r w:rsidRPr="005A2F81">
        <w:rPr>
          <w:rtl/>
        </w:rPr>
        <w:t>מייד.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הזכות</w:t>
      </w:r>
      <w:r w:rsidR="005A3E84">
        <w:rPr>
          <w:rtl/>
        </w:rPr>
        <w:t xml:space="preserve"> </w:t>
      </w:r>
      <w:r w:rsidRPr="005A2F81">
        <w:rPr>
          <w:rtl/>
        </w:rPr>
        <w:t>הקניינית</w:t>
      </w:r>
      <w:r w:rsidR="005A3E84">
        <w:rPr>
          <w:rtl/>
        </w:rPr>
        <w:t xml:space="preserve"> </w:t>
      </w:r>
      <w:r w:rsidRPr="005A2F81">
        <w:rPr>
          <w:rtl/>
        </w:rPr>
        <w:t>תאפשר</w:t>
      </w:r>
      <w:r w:rsidR="005A3E84">
        <w:rPr>
          <w:rtl/>
        </w:rPr>
        <w:t xml:space="preserve"> </w:t>
      </w:r>
      <w:r w:rsidRPr="005A2F81">
        <w:rPr>
          <w:rtl/>
        </w:rPr>
        <w:t>ליוצר למנוע העתקה של המעגל שתכנן, ואף למנוע ייבוא</w:t>
      </w:r>
      <w:r w:rsidR="005A3E84">
        <w:rPr>
          <w:rtl/>
        </w:rPr>
        <w:t xml:space="preserve"> </w:t>
      </w:r>
      <w:r w:rsidRPr="005A2F81">
        <w:rPr>
          <w:rtl/>
        </w:rPr>
        <w:t>והפצה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העתקות</w:t>
      </w:r>
      <w:r w:rsidR="005A3E84">
        <w:rPr>
          <w:rtl/>
        </w:rPr>
        <w:t xml:space="preserve"> </w:t>
      </w:r>
      <w:r w:rsidRPr="005A2F81">
        <w:rPr>
          <w:rtl/>
        </w:rPr>
        <w:t>מפירות. ההגנה מפני העתקה אינה מוחלטת, כך שניתנת אפשרות לבצע</w:t>
      </w:r>
      <w:r w:rsidR="005A3E84">
        <w:rPr>
          <w:rtl/>
        </w:rPr>
        <w:t xml:space="preserve"> </w:t>
      </w:r>
      <w:r w:rsidRPr="005A2F81">
        <w:rPr>
          <w:rtl/>
        </w:rPr>
        <w:t>מחקר</w:t>
      </w:r>
      <w:r w:rsidR="005A3E84">
        <w:rPr>
          <w:rtl/>
        </w:rPr>
        <w:t xml:space="preserve"> </w:t>
      </w:r>
      <w:r w:rsidRPr="005A2F81">
        <w:rPr>
          <w:rtl/>
        </w:rPr>
        <w:t>וליצור</w:t>
      </w:r>
      <w:r w:rsidR="005A3E84">
        <w:rPr>
          <w:rtl/>
        </w:rPr>
        <w:t xml:space="preserve"> </w:t>
      </w:r>
      <w:r w:rsidRPr="005A2F81">
        <w:rPr>
          <w:rtl/>
        </w:rPr>
        <w:t>טופוגרפיות</w:t>
      </w:r>
      <w:r w:rsidR="005A3E84">
        <w:rPr>
          <w:rtl/>
        </w:rPr>
        <w:t xml:space="preserve"> </w:t>
      </w:r>
      <w:r w:rsidRPr="005A2F81">
        <w:rPr>
          <w:rtl/>
        </w:rPr>
        <w:t>מקוריות</w:t>
      </w:r>
      <w:r w:rsidR="005A3E84">
        <w:rPr>
          <w:rtl/>
        </w:rPr>
        <w:t xml:space="preserve"> </w:t>
      </w:r>
      <w:r w:rsidRPr="005A2F81">
        <w:rPr>
          <w:rtl/>
        </w:rPr>
        <w:t>חדשות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יסוד השיטות או העקרונות המיושמים</w:t>
      </w:r>
      <w:r w:rsidR="005A3E84">
        <w:rPr>
          <w:rtl/>
        </w:rPr>
        <w:t xml:space="preserve"> </w:t>
      </w:r>
      <w:r w:rsidRPr="005A2F81">
        <w:rPr>
          <w:rtl/>
        </w:rPr>
        <w:t>בטופוגרפיה המוגנת.</w:t>
      </w:r>
      <w:r w:rsidR="005A3E84">
        <w:rPr>
          <w:rtl/>
        </w:rPr>
        <w:t xml:space="preserve"> </w:t>
      </w:r>
      <w:r w:rsidRPr="005A2F81">
        <w:rPr>
          <w:rtl/>
        </w:rPr>
        <w:t>הכוונה</w:t>
      </w:r>
      <w:r w:rsidR="005A3E84">
        <w:rPr>
          <w:rtl/>
        </w:rPr>
        <w:t xml:space="preserve"> </w:t>
      </w:r>
      <w:r w:rsidRPr="005A2F81">
        <w:rPr>
          <w:rtl/>
        </w:rPr>
        <w:t>היא,</w:t>
      </w:r>
      <w:r w:rsidR="005A3E84">
        <w:rPr>
          <w:rtl/>
        </w:rPr>
        <w:t xml:space="preserve"> </w:t>
      </w:r>
      <w:r w:rsidRPr="005A2F81">
        <w:rPr>
          <w:rtl/>
        </w:rPr>
        <w:t>שבצד</w:t>
      </w:r>
      <w:r w:rsidR="005A3E84">
        <w:rPr>
          <w:rtl/>
        </w:rPr>
        <w:t xml:space="preserve"> </w:t>
      </w:r>
      <w:r w:rsidRPr="005A2F81">
        <w:rPr>
          <w:rtl/>
        </w:rPr>
        <w:t>ההגנה על יוצר הטופוגרפיה לא יימנע מחקר</w:t>
      </w:r>
      <w:r w:rsidR="005A3E84">
        <w:rPr>
          <w:rtl/>
        </w:rPr>
        <w:t xml:space="preserve"> </w:t>
      </w:r>
      <w:r w:rsidRPr="005A2F81">
        <w:rPr>
          <w:rtl/>
        </w:rPr>
        <w:t>מקדם על גביה, אם אפשר להתבטא כך.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החוק</w:t>
      </w:r>
      <w:r w:rsidR="005A3E84">
        <w:rPr>
          <w:rtl/>
        </w:rPr>
        <w:t xml:space="preserve"> </w:t>
      </w:r>
      <w:r w:rsidRPr="005A2F81">
        <w:rPr>
          <w:rtl/>
        </w:rPr>
        <w:t>המוצע</w:t>
      </w:r>
      <w:r w:rsidR="005A3E84">
        <w:rPr>
          <w:rtl/>
        </w:rPr>
        <w:t xml:space="preserve"> </w:t>
      </w:r>
      <w:r w:rsidRPr="005A2F81">
        <w:rPr>
          <w:rtl/>
        </w:rPr>
        <w:t>קובע, כי</w:t>
      </w:r>
      <w:r w:rsidR="005A3E84">
        <w:rPr>
          <w:rtl/>
        </w:rPr>
        <w:t xml:space="preserve"> </w:t>
      </w:r>
      <w:r w:rsidRPr="005A2F81">
        <w:rPr>
          <w:rtl/>
        </w:rPr>
        <w:t>ההגנה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יצרנים זרים, בהתאם להתחייבות המדינה לפי</w:t>
      </w:r>
      <w:r w:rsidR="005A3E84">
        <w:rPr>
          <w:rtl/>
        </w:rPr>
        <w:t xml:space="preserve"> </w:t>
      </w:r>
      <w:r w:rsidRPr="005A2F81">
        <w:rPr>
          <w:rtl/>
        </w:rPr>
        <w:t>אמנות</w:t>
      </w:r>
      <w:r w:rsidR="005A3E84">
        <w:rPr>
          <w:rtl/>
        </w:rPr>
        <w:t xml:space="preserve"> </w:t>
      </w:r>
      <w:r w:rsidRPr="005A2F81">
        <w:rPr>
          <w:rtl/>
        </w:rPr>
        <w:t>בין</w:t>
      </w:r>
      <w:r w:rsidR="005A3E84">
        <w:rPr>
          <w:rtl/>
        </w:rPr>
        <w:t>-</w:t>
      </w:r>
      <w:r w:rsidRPr="005A2F81">
        <w:rPr>
          <w:rtl/>
        </w:rPr>
        <w:t>לאומיות,</w:t>
      </w:r>
      <w:r w:rsidR="005A3E84">
        <w:rPr>
          <w:rtl/>
        </w:rPr>
        <w:t xml:space="preserve"> </w:t>
      </w:r>
      <w:r w:rsidRPr="005A2F81">
        <w:rPr>
          <w:rtl/>
        </w:rPr>
        <w:t>אמנות</w:t>
      </w:r>
      <w:r w:rsidR="005A3E84">
        <w:rPr>
          <w:rtl/>
        </w:rPr>
        <w:t xml:space="preserve"> </w:t>
      </w:r>
      <w:r w:rsidRPr="005A2F81">
        <w:rPr>
          <w:rtl/>
        </w:rPr>
        <w:t>הטריפס, תינתן באמצעות צו של שר המשפטים באישור ועדת</w:t>
      </w:r>
      <w:r w:rsidR="005A3E84">
        <w:rPr>
          <w:rtl/>
        </w:rPr>
        <w:t xml:space="preserve"> </w:t>
      </w:r>
      <w:r w:rsidRPr="005A2F81">
        <w:rPr>
          <w:rtl/>
        </w:rPr>
        <w:t>החוקה.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הערה</w:t>
      </w:r>
      <w:r w:rsidR="005A3E84">
        <w:rPr>
          <w:rtl/>
        </w:rPr>
        <w:t xml:space="preserve"> </w:t>
      </w:r>
      <w:r w:rsidRPr="005A2F81">
        <w:rPr>
          <w:rtl/>
        </w:rPr>
        <w:t>אחרונה.</w:t>
      </w:r>
      <w:r w:rsidR="005A3E84">
        <w:rPr>
          <w:rtl/>
        </w:rPr>
        <w:t xml:space="preserve"> </w:t>
      </w:r>
      <w:r w:rsidRPr="005A2F81">
        <w:rPr>
          <w:rtl/>
        </w:rPr>
        <w:t>המועד</w:t>
      </w:r>
      <w:r w:rsidR="005A3E84">
        <w:rPr>
          <w:rtl/>
        </w:rPr>
        <w:t xml:space="preserve"> </w:t>
      </w:r>
      <w:r w:rsidRPr="005A2F81">
        <w:rPr>
          <w:rtl/>
        </w:rPr>
        <w:t>שנקבע בטריפס לקיום ההתחייבות של ישראל הוא 1 בינואר</w:t>
      </w:r>
      <w:r w:rsidR="005A3E84">
        <w:rPr>
          <w:rtl/>
        </w:rPr>
        <w:t xml:space="preserve"> </w:t>
      </w:r>
      <w:r w:rsidRPr="005A2F81">
        <w:rPr>
          <w:rtl/>
        </w:rPr>
        <w:t>2000, הלוא הוא המילניום הידוע. מועד זה יהיה גם מועד כניסת החוק לתוקף.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מכאן</w:t>
      </w:r>
      <w:r w:rsidR="005A3E84">
        <w:rPr>
          <w:rtl/>
        </w:rPr>
        <w:t xml:space="preserve"> </w:t>
      </w:r>
      <w:r w:rsidRPr="005A2F81">
        <w:rPr>
          <w:rtl/>
        </w:rPr>
        <w:t>גם הצורך לאשר את הצעת החוק הזאת אפילו בשעה מאוחרת זו של ישיבת הבית.</w:t>
      </w:r>
      <w:r w:rsidR="005A3E84">
        <w:rPr>
          <w:rtl/>
        </w:rPr>
        <w:t xml:space="preserve"> </w:t>
      </w:r>
      <w:r w:rsidRPr="005A2F81">
        <w:rPr>
          <w:rtl/>
        </w:rPr>
        <w:t>אודה</w:t>
      </w:r>
      <w:r w:rsidR="005A3E84">
        <w:rPr>
          <w:rtl/>
        </w:rPr>
        <w:t xml:space="preserve"> </w:t>
      </w:r>
      <w:r w:rsidRPr="005A2F81">
        <w:rPr>
          <w:rtl/>
        </w:rPr>
        <w:t>לחברי הכנסת אם יאשרו את ההצעה בקריאה שנייה ושלישית. היא מובאת עם שורה של</w:t>
      </w:r>
      <w:r w:rsidR="005A3E84">
        <w:rPr>
          <w:rtl/>
        </w:rPr>
        <w:t xml:space="preserve"> </w:t>
      </w:r>
      <w:r w:rsidRPr="005A2F81">
        <w:rPr>
          <w:rtl/>
        </w:rPr>
        <w:t>הסתייגויות, אבל אני לא רואה את המסתייגים באולם.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יש, יש.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(יו"ר ועדת החוקה, חוק ומשפט):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סליחה,</w:t>
      </w:r>
      <w:r w:rsidR="005A3E84">
        <w:rPr>
          <w:rtl/>
        </w:rPr>
        <w:t xml:space="preserve"> </w:t>
      </w: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הכנסת תמר גוז'נסקי, אני מצטער. חברת הכנסת תמר גוז'נסקי וחבר</w:t>
      </w:r>
      <w:r w:rsidR="005A3E84">
        <w:rPr>
          <w:rtl/>
        </w:rPr>
        <w:t xml:space="preserve"> </w:t>
      </w:r>
      <w:r w:rsidRPr="005A2F81">
        <w:rPr>
          <w:rtl/>
        </w:rPr>
        <w:t>הכנסת אופיר</w:t>
      </w:r>
      <w:r w:rsidR="005A3E84">
        <w:rPr>
          <w:rtl/>
        </w:rPr>
        <w:t>-</w:t>
      </w:r>
      <w:r w:rsidRPr="005A2F81">
        <w:rPr>
          <w:rtl/>
        </w:rPr>
        <w:t>פז פינס הם שני המסתייגים, אין מסתייגים אחרים. תודה רבה.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לחבר הכנסת אמנון רובינשטיין, יושב</w:t>
      </w:r>
      <w:r w:rsidR="005A3E84">
        <w:rPr>
          <w:rtl/>
        </w:rPr>
        <w:t>-</w:t>
      </w:r>
      <w:r w:rsidRPr="005A2F81">
        <w:rPr>
          <w:rtl/>
        </w:rPr>
        <w:t>ראש ועדת החוקה, חוק ומשפט.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1"/>
        <w:rPr>
          <w:rtl/>
        </w:rPr>
      </w:pPr>
      <w:bookmarkStart w:id="13" w:name="_Toc448738040"/>
      <w:r w:rsidRPr="005A3E84">
        <w:rPr>
          <w:rtl/>
        </w:rPr>
        <w:t>מסמכים שהונחו על שולחן הכנסת</w:t>
      </w:r>
      <w:bookmarkEnd w:id="13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לפני</w:t>
      </w:r>
      <w:r w:rsidR="005A3E84">
        <w:rPr>
          <w:rtl/>
        </w:rPr>
        <w:t xml:space="preserve"> </w:t>
      </w:r>
      <w:r w:rsidRPr="005A2F81">
        <w:rPr>
          <w:rtl/>
        </w:rPr>
        <w:t>שנעבור</w:t>
      </w:r>
      <w:r w:rsidR="005A3E84">
        <w:rPr>
          <w:rtl/>
        </w:rPr>
        <w:t xml:space="preserve"> </w:t>
      </w:r>
      <w:r w:rsidRPr="005A2F81">
        <w:rPr>
          <w:rtl/>
        </w:rPr>
        <w:t>להצבעה</w:t>
      </w:r>
      <w:r w:rsidR="005A3E84">
        <w:rPr>
          <w:rtl/>
        </w:rPr>
        <w:t xml:space="preserve"> </w:t>
      </w:r>
      <w:r w:rsidRPr="005A2F81">
        <w:rPr>
          <w:rtl/>
        </w:rPr>
        <w:t>בקריאה שנייה ושלישית, הודעה לסגנית מזכיר הכנסת. אני</w:t>
      </w:r>
      <w:r w:rsidR="005A3E84">
        <w:rPr>
          <w:rtl/>
        </w:rPr>
        <w:t xml:space="preserve"> </w:t>
      </w:r>
      <w:r w:rsidRPr="005A2F81">
        <w:rPr>
          <w:rtl/>
        </w:rPr>
        <w:t>מבקש שסגנית מזכיר הכנסת תמסור את הודעתה.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סגנית מזכיר הכנסת ש' כרם: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ברשות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הנני</w:t>
      </w:r>
      <w:r w:rsidR="005A3E84">
        <w:rPr>
          <w:rtl/>
        </w:rPr>
        <w:t xml:space="preserve"> </w:t>
      </w:r>
      <w:r w:rsidRPr="005A2F81">
        <w:rPr>
          <w:rtl/>
        </w:rPr>
        <w:t>מתכבדת להודיע בעניין הצעת חוק לתיקון דיני הקניין</w:t>
      </w:r>
      <w:r w:rsidR="005A3E84">
        <w:rPr>
          <w:rtl/>
        </w:rPr>
        <w:t xml:space="preserve"> </w:t>
      </w:r>
      <w:r w:rsidRPr="005A2F81">
        <w:rPr>
          <w:rtl/>
        </w:rPr>
        <w:t>הרוחני</w:t>
      </w:r>
      <w:r w:rsidR="005A3E84">
        <w:rPr>
          <w:rtl/>
        </w:rPr>
        <w:t xml:space="preserve"> </w:t>
      </w:r>
      <w:r w:rsidRPr="005A2F81">
        <w:rPr>
          <w:rtl/>
        </w:rPr>
        <w:t>(התאמה</w:t>
      </w:r>
      <w:r w:rsidR="005A3E84">
        <w:rPr>
          <w:rtl/>
        </w:rPr>
        <w:t xml:space="preserve"> </w:t>
      </w:r>
      <w:r w:rsidRPr="005A2F81">
        <w:rPr>
          <w:rtl/>
        </w:rPr>
        <w:t>להוראות</w:t>
      </w:r>
      <w:r w:rsidR="005A3E84">
        <w:rPr>
          <w:rtl/>
        </w:rPr>
        <w:t xml:space="preserve"> </w:t>
      </w:r>
      <w:r w:rsidRPr="005A2F81">
        <w:rPr>
          <w:rtl/>
        </w:rPr>
        <w:t>הסכם הטריפס), התש"ס</w:t>
      </w:r>
      <w:r w:rsidR="005A3E84">
        <w:rPr>
          <w:rtl/>
        </w:rPr>
        <w:t>–</w:t>
      </w:r>
      <w:r w:rsidRPr="005A2F81">
        <w:rPr>
          <w:rtl/>
        </w:rPr>
        <w:t>1999, בקריאה שנייה ובקריאה שלישית</w:t>
      </w:r>
      <w:r w:rsidR="005A3E84">
        <w:rPr>
          <w:rtl/>
        </w:rPr>
        <w:t xml:space="preserve"> </w:t>
      </w:r>
      <w:r w:rsidRPr="005A2F81">
        <w:rPr>
          <w:rtl/>
        </w:rPr>
        <w:t>מטעם</w:t>
      </w:r>
      <w:r w:rsidR="005A3E84">
        <w:rPr>
          <w:rtl/>
        </w:rPr>
        <w:t xml:space="preserve"> </w:t>
      </w:r>
      <w:r w:rsidRPr="005A2F81">
        <w:rPr>
          <w:rtl/>
        </w:rPr>
        <w:t>ועדת החוקה, חוק ומשפט שהושמטו בדף ההקדמה המלים האלה: לפי סעיף 121 לתקנון</w:t>
      </w:r>
      <w:r w:rsidR="005A3E84">
        <w:rPr>
          <w:rtl/>
        </w:rPr>
        <w:t xml:space="preserve"> </w:t>
      </w:r>
      <w:r w:rsidRPr="005A2F81">
        <w:rPr>
          <w:rtl/>
        </w:rPr>
        <w:t>אישרה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בקשתה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הוועדה</w:t>
      </w:r>
      <w:r w:rsidR="005A3E84">
        <w:rPr>
          <w:rtl/>
        </w:rPr>
        <w:t xml:space="preserve"> </w:t>
      </w:r>
      <w:r w:rsidRPr="005A2F81">
        <w:rPr>
          <w:rtl/>
        </w:rPr>
        <w:t>להביא לקריאה שנייה ושלישית רק חלק מהצעת החוק.</w:t>
      </w:r>
      <w:r w:rsidR="005A3E84">
        <w:rPr>
          <w:rtl/>
        </w:rPr>
        <w:t xml:space="preserve"> </w:t>
      </w:r>
      <w:r w:rsidRPr="005A2F81">
        <w:rPr>
          <w:rtl/>
        </w:rPr>
        <w:t>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לסגנית המזכיר.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1"/>
        <w:rPr>
          <w:rtl/>
        </w:rPr>
      </w:pPr>
      <w:bookmarkStart w:id="14" w:name="_Toc448738041"/>
      <w:r w:rsidRPr="005A3E84">
        <w:rPr>
          <w:rtl/>
        </w:rPr>
        <w:t>הצעת חוק להגנת מעגלים משולבים, התש"ס</w:t>
      </w:r>
      <w:r>
        <w:rPr>
          <w:rtl/>
        </w:rPr>
        <w:t>–</w:t>
      </w:r>
      <w:r w:rsidRPr="005A3E84">
        <w:rPr>
          <w:rtl/>
        </w:rPr>
        <w:t>1999</w:t>
      </w:r>
      <w:bookmarkEnd w:id="14"/>
    </w:p>
    <w:p w:rsidR="005A3E84" w:rsidRPr="005A3E84" w:rsidRDefault="005A3E84" w:rsidP="005A3E84">
      <w:pPr>
        <w:pStyle w:val="1"/>
        <w:rPr>
          <w:rtl/>
        </w:rPr>
      </w:pPr>
      <w:bookmarkStart w:id="15" w:name="_Toc448738042"/>
      <w:r w:rsidRPr="005A3E84">
        <w:rPr>
          <w:rtl/>
        </w:rPr>
        <w:t>(קריאה שנייה וקריאה שלישית)</w:t>
      </w:r>
      <w:bookmarkEnd w:id="15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אנחנו עוברים להצבעות. לשם החוק קיימת הסתייגות של חברת הכנסת</w:t>
      </w:r>
      <w:r w:rsidR="005A3E84">
        <w:rPr>
          <w:rtl/>
        </w:rPr>
        <w:t xml:space="preserve"> </w:t>
      </w:r>
      <w:r w:rsidRPr="005A2F81">
        <w:rPr>
          <w:rtl/>
        </w:rPr>
        <w:t>תמר גוז'נסקי, 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מנמקת את כל ההסתייגויות.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</w:t>
      </w:r>
      <w:r w:rsidR="005A3E84">
        <w:rPr>
          <w:rtl/>
        </w:rPr>
        <w:t xml:space="preserve"> </w:t>
      </w:r>
      <w:r w:rsidRPr="005A2F81">
        <w:rPr>
          <w:rtl/>
        </w:rPr>
        <w:t>חברי הכנסת, הצעת החוק להגנת מעגלים משולבים, כפי שהסביר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אמנון</w:t>
      </w:r>
      <w:r w:rsidR="005A3E84">
        <w:rPr>
          <w:rtl/>
        </w:rPr>
        <w:t xml:space="preserve"> </w:t>
      </w:r>
      <w:r w:rsidRPr="005A2F81">
        <w:rPr>
          <w:rtl/>
        </w:rPr>
        <w:t>רובינשטיין,</w:t>
      </w:r>
      <w:r w:rsidR="005A3E84">
        <w:rPr>
          <w:rtl/>
        </w:rPr>
        <w:t xml:space="preserve"> </w:t>
      </w:r>
      <w:r w:rsidRPr="005A2F81">
        <w:rPr>
          <w:rtl/>
        </w:rPr>
        <w:t>באה</w:t>
      </w:r>
      <w:r w:rsidR="005A3E84">
        <w:rPr>
          <w:rtl/>
        </w:rPr>
        <w:t xml:space="preserve"> </w:t>
      </w:r>
      <w:r w:rsidRPr="005A2F81">
        <w:rPr>
          <w:rtl/>
        </w:rPr>
        <w:t>להגן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שנקרא קניין רוחני ועל הצורה</w:t>
      </w:r>
      <w:r w:rsidR="005A3E84">
        <w:rPr>
          <w:rtl/>
        </w:rPr>
        <w:t xml:space="preserve"> </w:t>
      </w:r>
      <w:r w:rsidRPr="005A2F81">
        <w:rPr>
          <w:rtl/>
        </w:rPr>
        <w:t>המסוימת של המעגלים המשולבים שקשורה באלקטרוניקה בת זמננו.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רובינשטיין הבין בוודאי מתוך ההסתייגויות שלי, שהבעיה שלי איננה</w:t>
      </w:r>
      <w:r w:rsidR="005A3E84">
        <w:rPr>
          <w:rtl/>
        </w:rPr>
        <w:t xml:space="preserve"> </w:t>
      </w:r>
      <w:r w:rsidRPr="005A2F81">
        <w:rPr>
          <w:rtl/>
        </w:rPr>
        <w:t>מעגל</w:t>
      </w:r>
      <w:r w:rsidR="005A3E84">
        <w:rPr>
          <w:rtl/>
        </w:rPr>
        <w:t xml:space="preserve"> </w:t>
      </w:r>
      <w:r w:rsidRPr="005A2F81">
        <w:rPr>
          <w:rtl/>
        </w:rPr>
        <w:t>משולב מסוים שיש לי אתו בעיות, אלא הבעיה היא בהשתלבות של ישראל באותה מגמה</w:t>
      </w:r>
      <w:r w:rsidR="005A3E84">
        <w:rPr>
          <w:rtl/>
        </w:rPr>
        <w:t xml:space="preserve"> </w:t>
      </w:r>
      <w:r w:rsidRPr="005A2F81">
        <w:rPr>
          <w:rtl/>
        </w:rPr>
        <w:t>עולמית,</w:t>
      </w:r>
      <w:r w:rsidR="005A3E84">
        <w:rPr>
          <w:rtl/>
        </w:rPr>
        <w:t xml:space="preserve"> </w:t>
      </w:r>
      <w:r w:rsidRPr="005A2F81">
        <w:rPr>
          <w:rtl/>
        </w:rPr>
        <w:t>שהכותרת</w:t>
      </w:r>
      <w:r w:rsidR="005A3E84">
        <w:rPr>
          <w:rtl/>
        </w:rPr>
        <w:t xml:space="preserve"> </w:t>
      </w:r>
      <w:r w:rsidRPr="005A2F81">
        <w:rPr>
          <w:rtl/>
        </w:rPr>
        <w:t>של הגנה על הקניין הרוחני באה לבלום את האפשרות של מדינות פחות</w:t>
      </w:r>
      <w:r w:rsidR="005A3E84">
        <w:rPr>
          <w:rtl/>
        </w:rPr>
        <w:t xml:space="preserve"> </w:t>
      </w:r>
      <w:r w:rsidRPr="005A2F81">
        <w:rPr>
          <w:rtl/>
        </w:rPr>
        <w:t>מפותחות,</w:t>
      </w:r>
      <w:r w:rsidR="005A3E84">
        <w:rPr>
          <w:rtl/>
        </w:rPr>
        <w:t xml:space="preserve"> </w:t>
      </w:r>
      <w:r w:rsidRPr="005A2F81">
        <w:rPr>
          <w:rtl/>
        </w:rPr>
        <w:t>או</w:t>
      </w:r>
      <w:r w:rsidR="005A3E84">
        <w:rPr>
          <w:rtl/>
        </w:rPr>
        <w:t xml:space="preserve"> </w:t>
      </w:r>
      <w:r w:rsidRPr="005A2F81">
        <w:rPr>
          <w:rtl/>
        </w:rPr>
        <w:t>מדינות</w:t>
      </w:r>
      <w:r w:rsidR="005A3E84">
        <w:rPr>
          <w:rtl/>
        </w:rPr>
        <w:t xml:space="preserve"> </w:t>
      </w:r>
      <w:r w:rsidRPr="005A2F81">
        <w:rPr>
          <w:rtl/>
        </w:rPr>
        <w:t>שאינן</w:t>
      </w:r>
      <w:r w:rsidR="005A3E84">
        <w:rPr>
          <w:rtl/>
        </w:rPr>
        <w:t xml:space="preserve"> </w:t>
      </w:r>
      <w:r w:rsidRPr="005A2F81">
        <w:rPr>
          <w:rtl/>
        </w:rPr>
        <w:t>מהמובילות</w:t>
      </w:r>
      <w:r w:rsidR="005A3E84">
        <w:rPr>
          <w:rtl/>
        </w:rPr>
        <w:t xml:space="preserve"> </w:t>
      </w:r>
      <w:r w:rsidRPr="005A2F81">
        <w:rPr>
          <w:rtl/>
        </w:rPr>
        <w:t>בתחומים מדעיים, לרבות בתחום של המעגלים</w:t>
      </w:r>
      <w:r w:rsidR="005A3E84">
        <w:rPr>
          <w:rtl/>
        </w:rPr>
        <w:t xml:space="preserve"> </w:t>
      </w:r>
      <w:r w:rsidRPr="005A2F81">
        <w:rPr>
          <w:rtl/>
        </w:rPr>
        <w:t>המשולבים, להתחרות בשוק העולמי, או לייצר אפילו לעצמן מוצרים עדכניים, מודרניים.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מובן</w:t>
      </w:r>
      <w:r w:rsidR="005A3E84">
        <w:rPr>
          <w:rtl/>
        </w:rPr>
        <w:t xml:space="preserve"> </w:t>
      </w:r>
      <w:r w:rsidRPr="005A2F81">
        <w:rPr>
          <w:rtl/>
        </w:rPr>
        <w:t>שאנחנו מכירים בזכות של ממציא על המצאתו. אבל החוקים האלה באים בתנאים</w:t>
      </w:r>
      <w:r w:rsidR="005A3E84">
        <w:rPr>
          <w:rtl/>
        </w:rPr>
        <w:t xml:space="preserve"> </w:t>
      </w:r>
      <w:r w:rsidRPr="005A2F81">
        <w:rPr>
          <w:rtl/>
        </w:rPr>
        <w:t>חברתיים</w:t>
      </w:r>
      <w:r w:rsidR="005A3E84">
        <w:rPr>
          <w:rtl/>
        </w:rPr>
        <w:t xml:space="preserve"> </w:t>
      </w:r>
      <w:r w:rsidRPr="005A2F81">
        <w:rPr>
          <w:rtl/>
        </w:rPr>
        <w:t>עולמיים</w:t>
      </w:r>
      <w:r w:rsidR="005A3E84">
        <w:rPr>
          <w:rtl/>
        </w:rPr>
        <w:t xml:space="preserve"> </w:t>
      </w:r>
      <w:r w:rsidRPr="005A2F81">
        <w:rPr>
          <w:rtl/>
        </w:rPr>
        <w:t>מאוד מסוימים. חבר הכנסת רובינשטיין וחברי הכנסת האחרים מודעים</w:t>
      </w:r>
      <w:r w:rsidR="005A3E84">
        <w:rPr>
          <w:rtl/>
        </w:rPr>
        <w:t xml:space="preserve"> </w:t>
      </w:r>
      <w:r w:rsidRPr="005A2F81">
        <w:rPr>
          <w:rtl/>
        </w:rPr>
        <w:t>לכך,</w:t>
      </w:r>
      <w:r w:rsidR="005A3E84">
        <w:rPr>
          <w:rtl/>
        </w:rPr>
        <w:t xml:space="preserve"> </w:t>
      </w:r>
      <w:r w:rsidRPr="005A2F81">
        <w:rPr>
          <w:rtl/>
        </w:rPr>
        <w:t>שמצד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שליטה עולמית מאוד ברורה וקשוחה בתחומי הידע, במיוחד בתחומי</w:t>
      </w:r>
      <w:r w:rsidR="005A3E84">
        <w:rPr>
          <w:rtl/>
        </w:rPr>
        <w:t xml:space="preserve"> </w:t>
      </w:r>
      <w:r w:rsidRPr="005A2F81">
        <w:rPr>
          <w:rtl/>
        </w:rPr>
        <w:t>האלקטרוניקה.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יודעים על השליטה של ביל גייטס ו"מיקרוסופט" בעולם, אבל הם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היחידים</w:t>
      </w:r>
      <w:r w:rsidR="005A3E84">
        <w:rPr>
          <w:rtl/>
        </w:rPr>
        <w:t xml:space="preserve"> </w:t>
      </w:r>
      <w:r w:rsidRPr="005A2F81">
        <w:rPr>
          <w:rtl/>
        </w:rPr>
        <w:t>בתחומים</w:t>
      </w:r>
      <w:r w:rsidR="005A3E84">
        <w:rPr>
          <w:rtl/>
        </w:rPr>
        <w:t xml:space="preserve"> </w:t>
      </w:r>
      <w:r w:rsidRPr="005A2F81">
        <w:rPr>
          <w:rtl/>
        </w:rPr>
        <w:t>שלהם. אנחנו יודעים על הקרב שמתנהל היום בארצות</w:t>
      </w:r>
      <w:r w:rsidR="005A3E84">
        <w:rPr>
          <w:rtl/>
        </w:rPr>
        <w:t>-</w:t>
      </w:r>
      <w:r w:rsidRPr="005A2F81">
        <w:rPr>
          <w:rtl/>
        </w:rPr>
        <w:t>הברית עצמה</w:t>
      </w:r>
      <w:r w:rsidR="005A3E84">
        <w:rPr>
          <w:rtl/>
        </w:rPr>
        <w:t xml:space="preserve"> </w:t>
      </w:r>
      <w:r w:rsidRPr="005A2F81">
        <w:rPr>
          <w:rtl/>
        </w:rPr>
        <w:t>מול</w:t>
      </w:r>
      <w:r w:rsidR="005A3E84">
        <w:rPr>
          <w:rtl/>
        </w:rPr>
        <w:t xml:space="preserve"> </w:t>
      </w:r>
      <w:r w:rsidRPr="005A2F81">
        <w:rPr>
          <w:rtl/>
        </w:rPr>
        <w:t>ביל</w:t>
      </w:r>
      <w:r w:rsidR="005A3E84">
        <w:rPr>
          <w:rtl/>
        </w:rPr>
        <w:t xml:space="preserve"> </w:t>
      </w:r>
      <w:r w:rsidRPr="005A2F81">
        <w:rPr>
          <w:rtl/>
        </w:rPr>
        <w:t>גייטס</w:t>
      </w:r>
      <w:r w:rsidR="005A3E84">
        <w:rPr>
          <w:rtl/>
        </w:rPr>
        <w:t xml:space="preserve"> </w:t>
      </w:r>
      <w:r w:rsidRPr="005A2F81">
        <w:rPr>
          <w:rtl/>
        </w:rPr>
        <w:t>ומול השליטה שלו בשוק והניסיון שלו למנוע ממתחרים או מיצרנים של</w:t>
      </w:r>
      <w:r w:rsidR="005A3E84">
        <w:rPr>
          <w:rtl/>
        </w:rPr>
        <w:t xml:space="preserve"> </w:t>
      </w:r>
      <w:r w:rsidRPr="005A2F81">
        <w:rPr>
          <w:rtl/>
        </w:rPr>
        <w:t>מוצרים משלימים להיכנס לשוק, כשהניסיון שלו הוא לדרוס כל אחד.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צד אחד הוא השליטה העצומה של קבוצה קטנה מאוד של חברות בעולם, שכולן מרוכזות</w:t>
      </w:r>
      <w:r w:rsidR="005A3E84">
        <w:rPr>
          <w:rtl/>
        </w:rPr>
        <w:t xml:space="preserve"> </w:t>
      </w:r>
      <w:r w:rsidRPr="005A2F81">
        <w:rPr>
          <w:rtl/>
        </w:rPr>
        <w:t>בשתיים</w:t>
      </w:r>
      <w:r w:rsidR="005A3E84">
        <w:rPr>
          <w:rtl/>
        </w:rPr>
        <w:t>-</w:t>
      </w:r>
      <w:r w:rsidRPr="005A2F81">
        <w:rPr>
          <w:rtl/>
        </w:rPr>
        <w:t>שלוש</w:t>
      </w:r>
      <w:r w:rsidR="005A3E84">
        <w:rPr>
          <w:rtl/>
        </w:rPr>
        <w:t xml:space="preserve"> </w:t>
      </w:r>
      <w:r w:rsidRPr="005A2F81">
        <w:rPr>
          <w:rtl/>
        </w:rPr>
        <w:t>מדינות.</w:t>
      </w:r>
      <w:r w:rsidR="005A3E84">
        <w:rPr>
          <w:rtl/>
        </w:rPr>
        <w:t xml:space="preserve"> </w:t>
      </w:r>
      <w:r w:rsidRPr="005A2F81">
        <w:rPr>
          <w:rtl/>
        </w:rPr>
        <w:t>ומה</w:t>
      </w:r>
      <w:r w:rsidR="005A3E84">
        <w:rPr>
          <w:rtl/>
        </w:rPr>
        <w:t xml:space="preserve"> </w:t>
      </w:r>
      <w:r w:rsidRPr="005A2F81">
        <w:rPr>
          <w:rtl/>
        </w:rPr>
        <w:t>עם כל יתר המדינות? הצד השני הוא, שאם במדינות העולם</w:t>
      </w:r>
      <w:r w:rsidR="005A3E84">
        <w:rPr>
          <w:rtl/>
        </w:rPr>
        <w:t xml:space="preserve"> </w:t>
      </w:r>
      <w:r w:rsidRPr="005A2F81">
        <w:rPr>
          <w:rtl/>
        </w:rPr>
        <w:t>השלישי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ממציאים בעלי כשרון טכנולוגי, המונופולים האלה שואבים את הכוחות האלה</w:t>
      </w:r>
      <w:r w:rsidR="005A3E84">
        <w:rPr>
          <w:rtl/>
        </w:rPr>
        <w:t xml:space="preserve"> </w:t>
      </w:r>
      <w:r w:rsidRPr="005A2F81">
        <w:rPr>
          <w:rtl/>
        </w:rPr>
        <w:t>מתוך</w:t>
      </w:r>
      <w:r w:rsidR="005A3E84">
        <w:rPr>
          <w:rtl/>
        </w:rPr>
        <w:t xml:space="preserve"> </w:t>
      </w:r>
      <w:r w:rsidRPr="005A2F81">
        <w:rPr>
          <w:rtl/>
        </w:rPr>
        <w:t>המדינות</w:t>
      </w:r>
      <w:r w:rsidR="005A3E84">
        <w:rPr>
          <w:rtl/>
        </w:rPr>
        <w:t xml:space="preserve"> </w:t>
      </w:r>
      <w:r w:rsidRPr="005A2F81">
        <w:rPr>
          <w:rtl/>
        </w:rPr>
        <w:t>האלה אל עצמם, זה האבסורד שיש היום. אנחנו מדברים על קניין רוחני,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בעצם מדובר בקבוצה מאוד קטנה של אנשים ושל חברות שגם שולטים בשוק וגם שולטים</w:t>
      </w:r>
      <w:r w:rsidR="005A3E84">
        <w:rPr>
          <w:rtl/>
        </w:rPr>
        <w:t xml:space="preserve"> </w:t>
      </w:r>
      <w:r w:rsidRPr="005A2F81">
        <w:rPr>
          <w:rtl/>
        </w:rPr>
        <w:t>בידע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>-</w:t>
      </w:r>
      <w:r w:rsidRPr="005A2F81">
        <w:rPr>
          <w:rtl/>
        </w:rPr>
        <w:t>ידי זה שהם מפתים בשיטות ובכוח שיש להן את כל בעלי הידע, לרבות בעלי ידע</w:t>
      </w:r>
      <w:r w:rsidR="005A3E84">
        <w:rPr>
          <w:rtl/>
        </w:rPr>
        <w:t xml:space="preserve"> </w:t>
      </w:r>
      <w:r w:rsidRPr="005A2F81">
        <w:rPr>
          <w:rtl/>
        </w:rPr>
        <w:t>ישראלי</w:t>
      </w:r>
      <w:r w:rsidR="005A3E84">
        <w:rPr>
          <w:rtl/>
        </w:rPr>
        <w:t xml:space="preserve"> – </w:t>
      </w:r>
      <w:r w:rsidRPr="005A2F81">
        <w:rPr>
          <w:rtl/>
        </w:rPr>
        <w:t xml:space="preserve">אתם יודעים כמה ישראלים יש בעמק הסיליקון </w:t>
      </w:r>
      <w:r w:rsidR="005A3E84">
        <w:rPr>
          <w:rtl/>
        </w:rPr>
        <w:t>–</w:t>
      </w:r>
      <w:r w:rsidRPr="005A2F81">
        <w:rPr>
          <w:rtl/>
        </w:rPr>
        <w:t xml:space="preserve"> ואז הם מרוקנים מדינות כמו</w:t>
      </w:r>
      <w:r w:rsidR="005A3E84">
        <w:rPr>
          <w:rtl/>
        </w:rPr>
        <w:t xml:space="preserve"> </w:t>
      </w:r>
      <w:r w:rsidRPr="005A2F81">
        <w:rPr>
          <w:rtl/>
        </w:rPr>
        <w:t>הודו, הפיליפינים או מדינות אחרות מאנשים שיכולים לקדם שם את המדע והטכנולוגיה.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מזה.</w:t>
      </w:r>
      <w:r w:rsidR="005A3E84">
        <w:rPr>
          <w:rtl/>
        </w:rPr>
        <w:t xml:space="preserve"> </w:t>
      </w:r>
      <w:r w:rsidRPr="005A2F81">
        <w:rPr>
          <w:rtl/>
        </w:rPr>
        <w:t>מדברים על קניין. האם באמת אנחנו מגינים על מי שהמציא? בדרך כלל</w:t>
      </w:r>
      <w:r w:rsidR="005A3E84">
        <w:rPr>
          <w:rtl/>
        </w:rPr>
        <w:t xml:space="preserve"> </w:t>
      </w:r>
      <w:r w:rsidRPr="005A2F81">
        <w:rPr>
          <w:rtl/>
        </w:rPr>
        <w:t>מי שהמציא הוא שכיר, נניח אפילו בשכר גבוה. מהתמלוגים האלה, מהיתרון הזה, לא נהנה</w:t>
      </w:r>
      <w:r w:rsidR="005A3E84">
        <w:rPr>
          <w:rtl/>
        </w:rPr>
        <w:t xml:space="preserve"> </w:t>
      </w:r>
      <w:r w:rsidRPr="005A2F81">
        <w:rPr>
          <w:rtl/>
        </w:rPr>
        <w:t>הממציא,</w:t>
      </w:r>
      <w:r w:rsidR="005A3E84">
        <w:rPr>
          <w:rtl/>
        </w:rPr>
        <w:t xml:space="preserve"> </w:t>
      </w:r>
      <w:r w:rsidRPr="005A2F81">
        <w:rPr>
          <w:rtl/>
        </w:rPr>
        <w:t>אלא</w:t>
      </w:r>
      <w:r w:rsidR="005A3E84">
        <w:rPr>
          <w:rtl/>
        </w:rPr>
        <w:t xml:space="preserve"> </w:t>
      </w:r>
      <w:r w:rsidRPr="005A2F81">
        <w:rPr>
          <w:rtl/>
        </w:rPr>
        <w:t>נהנית</w:t>
      </w:r>
      <w:r w:rsidR="005A3E84">
        <w:rPr>
          <w:rtl/>
        </w:rPr>
        <w:t xml:space="preserve"> </w:t>
      </w:r>
      <w:r w:rsidRPr="005A2F81">
        <w:rPr>
          <w:rtl/>
        </w:rPr>
        <w:t>החברה</w:t>
      </w:r>
      <w:r w:rsidR="005A3E84">
        <w:rPr>
          <w:rtl/>
        </w:rPr>
        <w:t xml:space="preserve"> </w:t>
      </w:r>
      <w:r w:rsidRPr="005A2F81">
        <w:rPr>
          <w:rtl/>
        </w:rPr>
        <w:t>שמנצלת את הידע ואת כוח ההמצאה של הממציא. לכן זו לא</w:t>
      </w:r>
      <w:r w:rsidR="005A3E84">
        <w:rPr>
          <w:rtl/>
        </w:rPr>
        <w:t xml:space="preserve"> </w:t>
      </w:r>
      <w:r w:rsidRPr="005A2F81">
        <w:rPr>
          <w:rtl/>
        </w:rPr>
        <w:t>הגנה על ממציאים, זו לא הגנה על הכשרון הטכנולוגי של אנשים מסוימים. לכן, עקרונית</w:t>
      </w:r>
      <w:r w:rsidR="005A3E84">
        <w:rPr>
          <w:rtl/>
        </w:rPr>
        <w:t xml:space="preserve"> </w:t>
      </w:r>
      <w:r w:rsidRPr="005A2F81">
        <w:rPr>
          <w:rtl/>
        </w:rPr>
        <w:t>אני נגד החוקים האלה, נגד ההשתלבות של ישראל בנושא הזה.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הדברים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ראויים</w:t>
      </w:r>
      <w:r w:rsidR="005A3E84">
        <w:rPr>
          <w:rtl/>
        </w:rPr>
        <w:t xml:space="preserve"> </w:t>
      </w:r>
      <w:r w:rsidRPr="005A2F81">
        <w:rPr>
          <w:rtl/>
        </w:rPr>
        <w:t>לדיון,</w:t>
      </w:r>
      <w:r w:rsidR="005A3E84">
        <w:rPr>
          <w:rtl/>
        </w:rPr>
        <w:t xml:space="preserve"> </w:t>
      </w:r>
      <w:r w:rsidRPr="005A2F81">
        <w:rPr>
          <w:rtl/>
        </w:rPr>
        <w:t>אבל</w:t>
      </w:r>
      <w:r w:rsidR="005A3E84">
        <w:rPr>
          <w:rtl/>
        </w:rPr>
        <w:t xml:space="preserve"> </w:t>
      </w:r>
      <w:r w:rsidRPr="005A2F81">
        <w:rPr>
          <w:rtl/>
        </w:rPr>
        <w:t>אני חושב שתלוי איך אדם שממציא מכלכל את</w:t>
      </w:r>
      <w:r w:rsidR="005A3E84">
        <w:rPr>
          <w:rtl/>
        </w:rPr>
        <w:t xml:space="preserve"> </w:t>
      </w:r>
      <w:r w:rsidRPr="005A2F81">
        <w:rPr>
          <w:rtl/>
        </w:rPr>
        <w:t>מעשיו. זו לא גזירה משמים.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 ריבלין, אגיד לך איפה הדברים עומדים. החופש הזה שיש לממציא לעסוק</w:t>
      </w:r>
      <w:r w:rsidR="005A3E84">
        <w:rPr>
          <w:rtl/>
        </w:rPr>
        <w:t xml:space="preserve"> </w:t>
      </w:r>
      <w:r w:rsidRPr="005A2F81">
        <w:rPr>
          <w:rtl/>
        </w:rPr>
        <w:t>בכשרונו</w:t>
      </w:r>
      <w:r w:rsidR="005A3E84">
        <w:rPr>
          <w:rtl/>
        </w:rPr>
        <w:t xml:space="preserve"> </w:t>
      </w:r>
      <w:r w:rsidRPr="005A2F81">
        <w:rPr>
          <w:rtl/>
        </w:rPr>
        <w:t>וביכולתו המדעית הוא חופש מאוד מוגבל. תראה אפילו את הממציאים בארץ, שלא</w:t>
      </w:r>
      <w:r w:rsidR="005A3E84">
        <w:rPr>
          <w:rtl/>
        </w:rPr>
        <w:t xml:space="preserve"> </w:t>
      </w:r>
      <w:r w:rsidRPr="005A2F81">
        <w:rPr>
          <w:rtl/>
        </w:rPr>
        <w:t>לדבר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מדינות אחרות. ישב אדם והמציא, הוא עובד במעבדה של איזה מכון וכו', אבל</w:t>
      </w:r>
      <w:r w:rsidR="005A3E84">
        <w:rPr>
          <w:rtl/>
        </w:rPr>
        <w:t xml:space="preserve"> </w:t>
      </w:r>
      <w:r w:rsidRPr="005A2F81">
        <w:rPr>
          <w:rtl/>
        </w:rPr>
        <w:t>נניח</w:t>
      </w:r>
      <w:r w:rsidR="005A3E84">
        <w:rPr>
          <w:rtl/>
        </w:rPr>
        <w:t xml:space="preserve"> </w:t>
      </w:r>
      <w:r w:rsidRPr="005A2F81">
        <w:rPr>
          <w:rtl/>
        </w:rPr>
        <w:t>שהוא</w:t>
      </w:r>
      <w:r w:rsidR="005A3E84">
        <w:rPr>
          <w:rtl/>
        </w:rPr>
        <w:t xml:space="preserve"> </w:t>
      </w:r>
      <w:r w:rsidRPr="005A2F81">
        <w:rPr>
          <w:rtl/>
        </w:rPr>
        <w:t>המציא לבד, כדי להפוך היום המצאה או רעיון לטכנולוגיה עובדת הוא חייב</w:t>
      </w:r>
      <w:r w:rsidR="005A3E84">
        <w:rPr>
          <w:rtl/>
        </w:rPr>
        <w:t xml:space="preserve"> </w:t>
      </w:r>
      <w:r w:rsidRPr="005A2F81">
        <w:rPr>
          <w:rtl/>
        </w:rPr>
        <w:t>למכור בצורה זו או אחרת.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הוא חייב הון.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טוענת</w:t>
      </w:r>
      <w:r w:rsidR="005A3E84">
        <w:rPr>
          <w:rtl/>
        </w:rPr>
        <w:t xml:space="preserve"> </w:t>
      </w:r>
      <w:r w:rsidRPr="005A2F81">
        <w:rPr>
          <w:rtl/>
        </w:rPr>
        <w:t>הוא, שאנחנו לא עומדים מול הממציאים, אלא אנחנו עומדים מול</w:t>
      </w:r>
      <w:r w:rsidR="005A3E84">
        <w:rPr>
          <w:rtl/>
        </w:rPr>
        <w:t xml:space="preserve"> </w:t>
      </w:r>
      <w:r w:rsidRPr="005A2F81">
        <w:rPr>
          <w:rtl/>
        </w:rPr>
        <w:t>החברות הרב</w:t>
      </w:r>
      <w:r w:rsidR="005A3E84">
        <w:rPr>
          <w:rtl/>
        </w:rPr>
        <w:t>-</w:t>
      </w:r>
      <w:r w:rsidRPr="005A2F81">
        <w:rPr>
          <w:rtl/>
        </w:rPr>
        <w:t>לאומיות האלה, מול החברות ששולטות בשוק הזה בעולם; מולן אנחנו עומדים,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הן</w:t>
      </w:r>
      <w:r w:rsidR="005A3E84">
        <w:rPr>
          <w:rtl/>
        </w:rPr>
        <w:t xml:space="preserve"> </w:t>
      </w:r>
      <w:r w:rsidRPr="005A2F81">
        <w:rPr>
          <w:rtl/>
        </w:rPr>
        <w:t>אלה שייהנו מהחוק הזה שמובא היום לכנסת ומהצעות חוק דומות. הן ייהנו מזה,</w:t>
      </w:r>
      <w:r w:rsidR="005A3E84">
        <w:rPr>
          <w:rtl/>
        </w:rPr>
        <w:t xml:space="preserve"> </w:t>
      </w:r>
      <w:r w:rsidRPr="005A2F81">
        <w:rPr>
          <w:rtl/>
        </w:rPr>
        <w:t>שום ממציא לא ייהנה מהנושא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לכן,</w:t>
      </w:r>
      <w:r w:rsidR="005A3E84">
        <w:rPr>
          <w:rtl/>
        </w:rPr>
        <w:t xml:space="preserve"> </w:t>
      </w: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ריבלין,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נמצאים</w:t>
      </w:r>
      <w:r w:rsidR="005A3E84">
        <w:rPr>
          <w:rtl/>
        </w:rPr>
        <w:t xml:space="preserve"> </w:t>
      </w:r>
      <w:r w:rsidRPr="005A2F81">
        <w:rPr>
          <w:rtl/>
        </w:rPr>
        <w:t>בעידן שבו קשה אפילו לתאר עד כמה</w:t>
      </w:r>
      <w:r w:rsidR="005A3E84">
        <w:rPr>
          <w:rtl/>
        </w:rPr>
        <w:t xml:space="preserve"> </w:t>
      </w:r>
      <w:r w:rsidRPr="005A2F81">
        <w:rPr>
          <w:rtl/>
        </w:rPr>
        <w:t>החברות</w:t>
      </w:r>
      <w:r w:rsidR="005A3E84">
        <w:rPr>
          <w:rtl/>
        </w:rPr>
        <w:t xml:space="preserve"> </w:t>
      </w:r>
      <w:r w:rsidRPr="005A2F81">
        <w:rPr>
          <w:rtl/>
        </w:rPr>
        <w:t>האלה</w:t>
      </w:r>
      <w:r w:rsidR="005A3E84">
        <w:rPr>
          <w:rtl/>
        </w:rPr>
        <w:t xml:space="preserve"> </w:t>
      </w:r>
      <w:r w:rsidRPr="005A2F81">
        <w:rPr>
          <w:rtl/>
        </w:rPr>
        <w:t>משתמשות לרעה בכוחן. אני אביא לך דוגמה שלא שייכת למעגלים משולבים.</w:t>
      </w:r>
      <w:r w:rsidR="005A3E84">
        <w:rPr>
          <w:rtl/>
        </w:rPr>
        <w:t xml:space="preserve"> </w:t>
      </w:r>
      <w:r w:rsidRPr="005A2F81">
        <w:rPr>
          <w:rtl/>
        </w:rPr>
        <w:t>יש חברות בעולם ששולטות בשוק הזרעים. עכשיו הן המציאו דבר כזה: זרע שכשתשתול אותו</w:t>
      </w:r>
      <w:r w:rsidR="005A3E84">
        <w:rPr>
          <w:rtl/>
        </w:rPr>
        <w:t xml:space="preserve"> </w:t>
      </w:r>
      <w:r w:rsidRPr="005A2F81">
        <w:rPr>
          <w:rtl/>
        </w:rPr>
        <w:t>באדמה</w:t>
      </w:r>
      <w:r w:rsidR="005A3E84">
        <w:rPr>
          <w:rtl/>
        </w:rPr>
        <w:t xml:space="preserve"> </w:t>
      </w:r>
      <w:r w:rsidRPr="005A2F81">
        <w:rPr>
          <w:rtl/>
        </w:rPr>
        <w:t>הוא יצמיח את התבואה, אבל התבואה עצמה לא תהיה פורייה. זאת אומרת, לא יהיה</w:t>
      </w:r>
      <w:r w:rsidR="005A3E84">
        <w:rPr>
          <w:rtl/>
        </w:rPr>
        <w:t xml:space="preserve"> </w:t>
      </w:r>
      <w:r w:rsidRPr="005A2F81">
        <w:rPr>
          <w:rtl/>
        </w:rPr>
        <w:t>אפשר</w:t>
      </w:r>
      <w:r w:rsidR="005A3E84">
        <w:rPr>
          <w:rtl/>
        </w:rPr>
        <w:t xml:space="preserve"> </w:t>
      </w:r>
      <w:r w:rsidRPr="005A2F81">
        <w:rPr>
          <w:rtl/>
        </w:rPr>
        <w:t>להשתמש</w:t>
      </w:r>
      <w:r w:rsidR="005A3E84">
        <w:rPr>
          <w:rtl/>
        </w:rPr>
        <w:t xml:space="preserve"> </w:t>
      </w:r>
      <w:r w:rsidRPr="005A2F81">
        <w:rPr>
          <w:rtl/>
        </w:rPr>
        <w:t>בזרעים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 xml:space="preserve">אותה תבואה. במלים אחרות, זה מונופוליזציה של ידע </w:t>
      </w:r>
      <w:r w:rsidR="005A3E84">
        <w:rPr>
          <w:rtl/>
        </w:rPr>
        <w:t>–</w:t>
      </w:r>
      <w:r w:rsidRPr="005A2F81">
        <w:rPr>
          <w:rtl/>
        </w:rPr>
        <w:t xml:space="preserve"> על</w:t>
      </w:r>
      <w:r w:rsidR="005A3E84">
        <w:rPr>
          <w:rtl/>
        </w:rPr>
        <w:t xml:space="preserve"> </w:t>
      </w:r>
      <w:r w:rsidRPr="005A2F81">
        <w:rPr>
          <w:rtl/>
        </w:rPr>
        <w:t>חשבון</w:t>
      </w:r>
      <w:r w:rsidR="005A3E84">
        <w:rPr>
          <w:rtl/>
        </w:rPr>
        <w:t xml:space="preserve"> </w:t>
      </w:r>
      <w:r w:rsidRPr="005A2F81">
        <w:rPr>
          <w:rtl/>
        </w:rPr>
        <w:t>מי?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חשבון אותו איכר שאולי יכול היה לקחת את זה ולהשתמש בזרעים האלה.</w:t>
      </w:r>
      <w:r w:rsidR="005A3E84">
        <w:rPr>
          <w:rtl/>
        </w:rPr>
        <w:t xml:space="preserve"> </w:t>
      </w:r>
      <w:r w:rsidRPr="005A2F81">
        <w:rPr>
          <w:rtl/>
        </w:rPr>
        <w:t>אומרים לו: לא, קנית אצלנו פעם אחת, תקנה אצלנו בכל שנה. בכל שנה אתה תקנה אצלנו,</w:t>
      </w:r>
      <w:r w:rsidR="005A3E84">
        <w:rPr>
          <w:rtl/>
        </w:rPr>
        <w:t xml:space="preserve"> </w:t>
      </w:r>
      <w:r w:rsidRPr="005A2F81">
        <w:rPr>
          <w:rtl/>
        </w:rPr>
        <w:t>כי אנחנו המונופול, כי אנחנו החזקים. אלה שאלות חברתיות מהותיות.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לא אומרת שהכול מתחיל ונגמר במעגלים משולבים, אבל אני, לשיטתי, בכל פעם</w:t>
      </w:r>
      <w:r w:rsidR="005A3E84">
        <w:rPr>
          <w:rtl/>
        </w:rPr>
        <w:t xml:space="preserve"> </w:t>
      </w:r>
      <w:r w:rsidRPr="005A2F81">
        <w:rPr>
          <w:rtl/>
        </w:rPr>
        <w:t>שבכנסת</w:t>
      </w:r>
      <w:r w:rsidR="005A3E84">
        <w:rPr>
          <w:rtl/>
        </w:rPr>
        <w:t xml:space="preserve"> </w:t>
      </w:r>
      <w:r w:rsidRPr="005A2F81">
        <w:rPr>
          <w:rtl/>
        </w:rPr>
        <w:t>תעלה</w:t>
      </w:r>
      <w:r w:rsidR="005A3E84">
        <w:rPr>
          <w:rtl/>
        </w:rPr>
        <w:t xml:space="preserve"> </w:t>
      </w:r>
      <w:r w:rsidRPr="005A2F81">
        <w:rPr>
          <w:rtl/>
        </w:rPr>
        <w:t>הצעת</w:t>
      </w:r>
      <w:r w:rsidR="005A3E84">
        <w:rPr>
          <w:rtl/>
        </w:rPr>
        <w:t xml:space="preserve"> </w:t>
      </w:r>
      <w:r w:rsidRPr="005A2F81">
        <w:rPr>
          <w:rtl/>
        </w:rPr>
        <w:t>חוק</w:t>
      </w:r>
      <w:r w:rsidR="005A3E84">
        <w:rPr>
          <w:rtl/>
        </w:rPr>
        <w:t xml:space="preserve"> </w:t>
      </w:r>
      <w:r w:rsidRPr="005A2F81">
        <w:rPr>
          <w:rtl/>
        </w:rPr>
        <w:t>מן הסוג הזה, אני חושבת שהאינטרס של מדינת ישראל, דווקא</w:t>
      </w:r>
      <w:r w:rsidR="005A3E84">
        <w:rPr>
          <w:rtl/>
        </w:rPr>
        <w:t xml:space="preserve"> </w:t>
      </w:r>
      <w:r w:rsidRPr="005A2F81">
        <w:rPr>
          <w:rtl/>
        </w:rPr>
        <w:t>כמדינה</w:t>
      </w:r>
      <w:r w:rsidR="005A3E84">
        <w:rPr>
          <w:rtl/>
        </w:rPr>
        <w:t xml:space="preserve"> </w:t>
      </w:r>
      <w:r w:rsidRPr="005A2F81">
        <w:rPr>
          <w:rtl/>
        </w:rPr>
        <w:t>קטנה,</w:t>
      </w:r>
      <w:r w:rsidR="005A3E84">
        <w:rPr>
          <w:rtl/>
        </w:rPr>
        <w:t xml:space="preserve"> </w:t>
      </w:r>
      <w:r w:rsidRPr="005A2F81">
        <w:rPr>
          <w:rtl/>
        </w:rPr>
        <w:t>והאינטרס של מדינת ישראל דווקא כמדינה שיש בה כוחות יצירתיים, הוא</w:t>
      </w:r>
      <w:r w:rsidR="005A3E84">
        <w:rPr>
          <w:rtl/>
        </w:rPr>
        <w:t xml:space="preserve"> </w:t>
      </w:r>
      <w:r w:rsidRPr="005A2F81">
        <w:rPr>
          <w:rtl/>
        </w:rPr>
        <w:t>לעמוד</w:t>
      </w:r>
      <w:r w:rsidR="005A3E84">
        <w:rPr>
          <w:rtl/>
        </w:rPr>
        <w:t xml:space="preserve"> </w:t>
      </w:r>
      <w:r w:rsidRPr="005A2F81">
        <w:rPr>
          <w:rtl/>
        </w:rPr>
        <w:t>מול</w:t>
      </w:r>
      <w:r w:rsidR="005A3E84">
        <w:rPr>
          <w:rtl/>
        </w:rPr>
        <w:t xml:space="preserve"> </w:t>
      </w:r>
      <w:r w:rsidRPr="005A2F81">
        <w:rPr>
          <w:rtl/>
        </w:rPr>
        <w:t>ונגד</w:t>
      </w:r>
      <w:r w:rsidR="005A3E84">
        <w:rPr>
          <w:rtl/>
        </w:rPr>
        <w:t xml:space="preserve"> </w:t>
      </w:r>
      <w:r w:rsidRPr="005A2F81">
        <w:rPr>
          <w:rtl/>
        </w:rPr>
        <w:t>החברות</w:t>
      </w:r>
      <w:r w:rsidR="005A3E84">
        <w:rPr>
          <w:rtl/>
        </w:rPr>
        <w:t xml:space="preserve"> </w:t>
      </w:r>
      <w:r w:rsidRPr="005A2F81">
        <w:rPr>
          <w:rtl/>
        </w:rPr>
        <w:t>האלה, ולהגן על עצמנו. אתה זוכר למשל את חברת "טבע" עם</w:t>
      </w:r>
      <w:r w:rsidR="005A3E84">
        <w:rPr>
          <w:rtl/>
        </w:rPr>
        <w:t xml:space="preserve"> </w:t>
      </w:r>
      <w:r w:rsidRPr="005A2F81">
        <w:rPr>
          <w:rtl/>
        </w:rPr>
        <w:t>הוויכוח</w:t>
      </w:r>
      <w:r w:rsidR="005A3E84">
        <w:rPr>
          <w:rtl/>
        </w:rPr>
        <w:t xml:space="preserve"> </w:t>
      </w:r>
      <w:r w:rsidRPr="005A2F81">
        <w:rPr>
          <w:rtl/>
        </w:rPr>
        <w:t>הגדול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התרופות</w:t>
      </w:r>
      <w:r w:rsidR="005A3E84">
        <w:rPr>
          <w:rtl/>
        </w:rPr>
        <w:t xml:space="preserve"> </w:t>
      </w:r>
      <w:r w:rsidRPr="005A2F81">
        <w:rPr>
          <w:rtl/>
        </w:rPr>
        <w:t>הגנריות וכו'. אלו שאלות מאוד קשות. אם אנחנו רוצים</w:t>
      </w:r>
      <w:r w:rsidR="005A3E84">
        <w:rPr>
          <w:rtl/>
        </w:rPr>
        <w:t xml:space="preserve"> </w:t>
      </w:r>
      <w:r w:rsidRPr="005A2F81">
        <w:rPr>
          <w:rtl/>
        </w:rPr>
        <w:t>להילחם בעוני, ברעב, במחלות, אנחנו צריכים להפיץ את הידע עד כמה שאפשר באפס מחיר.</w:t>
      </w:r>
      <w:r w:rsidR="005A3E84">
        <w:rPr>
          <w:rtl/>
        </w:rPr>
        <w:t xml:space="preserve"> </w:t>
      </w:r>
      <w:r w:rsidRPr="005A2F81">
        <w:rPr>
          <w:rtl/>
        </w:rPr>
        <w:t xml:space="preserve">זה מה שצריך היום. יכול להיות שהדברים נראים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שהמדינה תממן את הפיתוח?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ריבלין, ביל גייטס היום צריך את ההכנסות שלו כדי לממן משהו? נו,</w:t>
      </w:r>
      <w:r w:rsidR="005A3E84">
        <w:rPr>
          <w:rtl/>
        </w:rPr>
        <w:t xml:space="preserve"> </w:t>
      </w:r>
      <w:r w:rsidRPr="005A2F81">
        <w:rPr>
          <w:rtl/>
        </w:rPr>
        <w:t>באמת, זה עומד ככה, עם המיליארדים שלו?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אי</w:t>
      </w:r>
      <w:r w:rsidR="005A3E84">
        <w:rPr>
          <w:rtl/>
        </w:rPr>
        <w:t>-</w:t>
      </w:r>
      <w:r w:rsidRPr="005A2F81">
        <w:rPr>
          <w:rtl/>
        </w:rPr>
        <w:t>אפשר להפקיע לו.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לא אמרתי עכשיו על הפקעה. אבל אני גם לא חושבת שמדינת ישראל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  <w:r w:rsidRPr="005A2F81">
        <w:rPr>
          <w:rtl/>
        </w:rPr>
        <w:t xml:space="preserve"> </w:t>
      </w:r>
      <w:r w:rsidR="005A3E84"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ריבלין, אני מציע שתיקחו דוגמה משיח הרבנים שהיה כאן. חבר הכנסת</w:t>
      </w:r>
      <w:r w:rsidR="005A3E84">
        <w:rPr>
          <w:rtl/>
        </w:rPr>
        <w:t xml:space="preserve"> </w:t>
      </w:r>
      <w:r w:rsidRPr="005A2F81">
        <w:rPr>
          <w:rtl/>
        </w:rPr>
        <w:t>פרוש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הפריע לרב מלכיאור. אחר כך הרב מלכיאור ירד אליו, ישבו בחברותא ודיברו.</w:t>
      </w:r>
      <w:r w:rsidR="005A3E84">
        <w:rPr>
          <w:rtl/>
        </w:rPr>
        <w:t xml:space="preserve"> </w:t>
      </w:r>
      <w:r w:rsidRPr="005A2F81">
        <w:rPr>
          <w:rtl/>
        </w:rPr>
        <w:t>אולי חברת הכנסת גוז'נסקי תסיים וגם תסביר לך דברים מסוימים.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מסיימת.</w:t>
      </w:r>
      <w:r w:rsidR="005A3E84">
        <w:rPr>
          <w:rtl/>
        </w:rPr>
        <w:t xml:space="preserve"> </w:t>
      </w:r>
      <w:r w:rsidRPr="005A2F81">
        <w:rPr>
          <w:rtl/>
        </w:rPr>
        <w:t>מה</w:t>
      </w:r>
      <w:r w:rsidR="005A3E84">
        <w:rPr>
          <w:rtl/>
        </w:rPr>
        <w:t xml:space="preserve"> </w:t>
      </w:r>
      <w:r w:rsidRPr="005A2F81">
        <w:rPr>
          <w:rtl/>
        </w:rPr>
        <w:t>שאני מנסה לומר לך, חבר הכנסת ריבלין, אינני חושבת שהיום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תקבל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ההחלטות</w:t>
      </w:r>
      <w:r w:rsidR="005A3E84">
        <w:rPr>
          <w:rtl/>
        </w:rPr>
        <w:t xml:space="preserve"> </w:t>
      </w:r>
      <w:r w:rsidRPr="005A2F81">
        <w:rPr>
          <w:rtl/>
        </w:rPr>
        <w:t>ברוח הדברים שאני אומרת. אבל לפחות חשוב שגם הכנסת וגם</w:t>
      </w:r>
      <w:r w:rsidR="005A3E84">
        <w:rPr>
          <w:rtl/>
        </w:rPr>
        <w:t xml:space="preserve"> </w:t>
      </w:r>
      <w:r w:rsidRPr="005A2F81">
        <w:rPr>
          <w:rtl/>
        </w:rPr>
        <w:t>הציבור</w:t>
      </w:r>
      <w:r w:rsidR="005A3E84">
        <w:rPr>
          <w:rtl/>
        </w:rPr>
        <w:t xml:space="preserve"> </w:t>
      </w:r>
      <w:r w:rsidRPr="005A2F81">
        <w:rPr>
          <w:rtl/>
        </w:rPr>
        <w:t>בארץ</w:t>
      </w:r>
      <w:r w:rsidR="005A3E84">
        <w:rPr>
          <w:rtl/>
        </w:rPr>
        <w:t xml:space="preserve"> </w:t>
      </w:r>
      <w:r w:rsidRPr="005A2F81">
        <w:rPr>
          <w:rtl/>
        </w:rPr>
        <w:t>ידע,</w:t>
      </w:r>
      <w:r w:rsidR="005A3E84">
        <w:rPr>
          <w:rtl/>
        </w:rPr>
        <w:t xml:space="preserve"> </w:t>
      </w:r>
      <w:r w:rsidRPr="005A2F81">
        <w:rPr>
          <w:rtl/>
        </w:rPr>
        <w:t>שלא צריך לקבל כתורה מסיני את האמנות האלה ואת ההסכמים האלה.</w:t>
      </w:r>
      <w:r w:rsidR="005A3E84">
        <w:rPr>
          <w:rtl/>
        </w:rPr>
        <w:t xml:space="preserve"> </w:t>
      </w:r>
      <w:r w:rsidRPr="005A2F81">
        <w:rPr>
          <w:rtl/>
        </w:rPr>
        <w:t>לא במקרה נכשלה ועידת הסחר העולמי האחרונה. לא במקרה היא נכשלה.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  <w:r w:rsidR="005A2F81" w:rsidRPr="005A2F81">
        <w:rPr>
          <w:rtl/>
        </w:rPr>
        <w:t xml:space="preserve"> </w:t>
      </w:r>
      <w:r>
        <w:rPr>
          <w:rtl/>
        </w:rPr>
        <w:t>–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משום</w:t>
      </w:r>
      <w:r w:rsidR="005A3E84">
        <w:rPr>
          <w:rtl/>
        </w:rPr>
        <w:t xml:space="preserve"> </w:t>
      </w:r>
      <w:r w:rsidRPr="005A2F81">
        <w:rPr>
          <w:rtl/>
        </w:rPr>
        <w:t>שיש היום מחאה גוברת של ארגוני עובדים נגד ההעסקה בתנאים מזוויעים; של</w:t>
      </w:r>
      <w:r w:rsidR="005A3E84">
        <w:rPr>
          <w:rtl/>
        </w:rPr>
        <w:t xml:space="preserve"> </w:t>
      </w:r>
      <w:r w:rsidRPr="005A2F81">
        <w:rPr>
          <w:rtl/>
        </w:rPr>
        <w:t>ארגוני</w:t>
      </w:r>
      <w:r w:rsidR="005A3E84">
        <w:rPr>
          <w:rtl/>
        </w:rPr>
        <w:t xml:space="preserve"> </w:t>
      </w:r>
      <w:r w:rsidRPr="005A2F81">
        <w:rPr>
          <w:rtl/>
        </w:rPr>
        <w:t>הסביבה</w:t>
      </w:r>
      <w:r w:rsidR="005A3E84">
        <w:rPr>
          <w:rtl/>
        </w:rPr>
        <w:t xml:space="preserve"> </w:t>
      </w:r>
      <w:r w:rsidRPr="005A2F81">
        <w:rPr>
          <w:rtl/>
        </w:rPr>
        <w:t>נגד</w:t>
      </w:r>
      <w:r w:rsidR="005A3E84">
        <w:rPr>
          <w:rtl/>
        </w:rPr>
        <w:t xml:space="preserve"> </w:t>
      </w:r>
      <w:r w:rsidRPr="005A2F81">
        <w:rPr>
          <w:rtl/>
        </w:rPr>
        <w:t>הרס הסביבה; של נציגים של העולם השלישי בדיוק בנושאים האלה.</w:t>
      </w:r>
      <w:r w:rsidR="005A3E84">
        <w:rPr>
          <w:rtl/>
        </w:rPr>
        <w:t xml:space="preserve"> </w:t>
      </w:r>
      <w:r w:rsidRPr="005A2F81">
        <w:rPr>
          <w:rtl/>
        </w:rPr>
        <w:t>העובדה</w:t>
      </w:r>
      <w:r w:rsidR="005A3E84">
        <w:rPr>
          <w:rtl/>
        </w:rPr>
        <w:t xml:space="preserve"> </w:t>
      </w:r>
      <w:r w:rsidRPr="005A2F81">
        <w:rPr>
          <w:rtl/>
        </w:rPr>
        <w:t>שהוועידה</w:t>
      </w:r>
      <w:r w:rsidR="005A3E84">
        <w:rPr>
          <w:rtl/>
        </w:rPr>
        <w:t xml:space="preserve"> </w:t>
      </w:r>
      <w:r w:rsidRPr="005A2F81">
        <w:rPr>
          <w:rtl/>
        </w:rPr>
        <w:t>הזאת</w:t>
      </w:r>
      <w:r w:rsidR="005A3E84">
        <w:rPr>
          <w:rtl/>
        </w:rPr>
        <w:t xml:space="preserve"> </w:t>
      </w:r>
      <w:r w:rsidRPr="005A2F81">
        <w:rPr>
          <w:rtl/>
        </w:rPr>
        <w:t>נכשלה מלמדת שיש היום מחאה גוברת בעולם נגד המגמות האלה.</w:t>
      </w:r>
      <w:r w:rsidR="005A3E84">
        <w:rPr>
          <w:rtl/>
        </w:rPr>
        <w:t xml:space="preserve"> </w:t>
      </w:r>
      <w:r w:rsidRPr="005A2F81">
        <w:rPr>
          <w:rtl/>
        </w:rPr>
        <w:t>אני חושבת שטוב שבכנסת תישמע קולה של המחאה, ולכן הבאתי את ההסתייגויות. תודה.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</w:t>
      </w:r>
      <w:r w:rsidR="005A3E84">
        <w:rPr>
          <w:rtl/>
        </w:rPr>
        <w:t xml:space="preserve"> </w:t>
      </w:r>
      <w:r w:rsidRPr="005A2F81">
        <w:rPr>
          <w:rtl/>
        </w:rPr>
        <w:t>רבה</w:t>
      </w:r>
      <w:r w:rsidR="005A3E84">
        <w:rPr>
          <w:rtl/>
        </w:rPr>
        <w:t xml:space="preserve"> </w:t>
      </w:r>
      <w:r w:rsidRPr="005A2F81">
        <w:rPr>
          <w:rtl/>
        </w:rPr>
        <w:t>לחברת</w:t>
      </w:r>
      <w:r w:rsidR="005A3E84">
        <w:rPr>
          <w:rtl/>
        </w:rPr>
        <w:t xml:space="preserve"> </w:t>
      </w:r>
      <w:r w:rsidRPr="005A2F81">
        <w:rPr>
          <w:rtl/>
        </w:rPr>
        <w:t>הכנסת גוז'נסקי. דווקא שמעתי שמהוועידה בסיאטל תצא בשורה:</w:t>
      </w:r>
      <w:r w:rsidR="005A3E84">
        <w:rPr>
          <w:rtl/>
        </w:rPr>
        <w:t xml:space="preserve"> </w:t>
      </w:r>
      <w:r w:rsidRPr="005A2F81">
        <w:rPr>
          <w:rtl/>
        </w:rPr>
        <w:t>השר</w:t>
      </w:r>
      <w:r w:rsidR="005A3E84">
        <w:rPr>
          <w:rtl/>
        </w:rPr>
        <w:t xml:space="preserve"> </w:t>
      </w:r>
      <w:r w:rsidRPr="005A2F81">
        <w:rPr>
          <w:rtl/>
        </w:rPr>
        <w:t>כהן</w:t>
      </w:r>
      <w:r w:rsidR="005A3E84">
        <w:rPr>
          <w:rtl/>
        </w:rPr>
        <w:t xml:space="preserve"> </w:t>
      </w:r>
      <w:r w:rsidRPr="005A2F81">
        <w:rPr>
          <w:rtl/>
        </w:rPr>
        <w:t>פגש</w:t>
      </w:r>
      <w:r w:rsidR="005A3E84">
        <w:rPr>
          <w:rtl/>
        </w:rPr>
        <w:t xml:space="preserve"> </w:t>
      </w:r>
      <w:r w:rsidRPr="005A2F81">
        <w:rPr>
          <w:rtl/>
        </w:rPr>
        <w:t>שם איזה איש עסקים סורי. אולי בשביל זה היה שווה לקיים את הוועידה</w:t>
      </w:r>
      <w:r w:rsidR="005A3E84">
        <w:rPr>
          <w:rtl/>
        </w:rPr>
        <w:t xml:space="preserve"> </w:t>
      </w:r>
      <w:r w:rsidRPr="005A2F81">
        <w:rPr>
          <w:rtl/>
        </w:rPr>
        <w:t>בסיאטל.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נעבור להצבעה. יושב</w:t>
      </w:r>
      <w:r w:rsidR="005A3E84">
        <w:rPr>
          <w:rtl/>
        </w:rPr>
        <w:t>-</w:t>
      </w:r>
      <w:r w:rsidRPr="005A2F81">
        <w:rPr>
          <w:rtl/>
        </w:rPr>
        <w:t>ראש הוועדה, חבר הכנסת רובינשטיין,</w:t>
      </w:r>
      <w:r w:rsidR="005A3E84">
        <w:rPr>
          <w:rtl/>
        </w:rPr>
        <w:t xml:space="preserve"> </w:t>
      </w:r>
      <w:r w:rsidRPr="005A2F81">
        <w:rPr>
          <w:rtl/>
        </w:rPr>
        <w:t>רוצה להשיב על ההסתייגויות?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(יו"ר ועדת החוקה, חוק ומשפט):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רק שתי מלים.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בבקשה.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(יו"ר ועדת החוקה, חוק ומשפט):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</w:t>
      </w:r>
      <w:r w:rsidR="005A3E84">
        <w:rPr>
          <w:rtl/>
        </w:rPr>
        <w:t xml:space="preserve"> </w:t>
      </w:r>
      <w:r w:rsidRPr="005A2F81">
        <w:rPr>
          <w:rtl/>
        </w:rPr>
        <w:t>היושב</w:t>
      </w:r>
      <w:r w:rsidR="005A3E84">
        <w:rPr>
          <w:rtl/>
        </w:rPr>
        <w:t>-</w:t>
      </w:r>
      <w:r w:rsidRPr="005A2F81">
        <w:rPr>
          <w:rtl/>
        </w:rPr>
        <w:t>ראש, כנסת נכבדה, חברת הכנסת גוז'נסקי העלתה כמה נושאים חשובים</w:t>
      </w:r>
      <w:r w:rsidR="005A3E84">
        <w:rPr>
          <w:rtl/>
        </w:rPr>
        <w:t xml:space="preserve"> </w:t>
      </w:r>
      <w:r w:rsidRPr="005A2F81">
        <w:rPr>
          <w:rtl/>
        </w:rPr>
        <w:t>ביותר, ובחלקם אולי אפילו אני מסכים אתה, אבל זה לא קשור לחוק הזה.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הקניין</w:t>
      </w:r>
      <w:r w:rsidR="005A3E84">
        <w:rPr>
          <w:rtl/>
        </w:rPr>
        <w:t xml:space="preserve"> </w:t>
      </w:r>
      <w:r w:rsidRPr="005A2F81">
        <w:rPr>
          <w:rtl/>
        </w:rPr>
        <w:t>הרוחני,</w:t>
      </w:r>
      <w:r w:rsidR="005A3E84">
        <w:rPr>
          <w:rtl/>
        </w:rPr>
        <w:t xml:space="preserve"> </w:t>
      </w:r>
      <w:r w:rsidRPr="005A2F81">
        <w:rPr>
          <w:rtl/>
        </w:rPr>
        <w:t>לרבות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ממציאים של מעגלים משולבים, מוגן בחוק הישראלי.</w:t>
      </w:r>
      <w:r w:rsidR="005A3E84">
        <w:rPr>
          <w:rtl/>
        </w:rPr>
        <w:t xml:space="preserve"> </w:t>
      </w:r>
      <w:r w:rsidRPr="005A2F81">
        <w:rPr>
          <w:rtl/>
        </w:rPr>
        <w:t>אגב, ישראל כיצואנית של המצאות וידע, יש לה אינטרס להגן על הממציאים האלה.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לא</w:t>
      </w:r>
      <w:r w:rsidR="005A3E84">
        <w:rPr>
          <w:rtl/>
        </w:rPr>
        <w:t xml:space="preserve"> </w:t>
      </w:r>
      <w:r w:rsidRPr="005A2F81">
        <w:rPr>
          <w:rtl/>
        </w:rPr>
        <w:t>עוסקים</w:t>
      </w:r>
      <w:r w:rsidR="005A3E84">
        <w:rPr>
          <w:rtl/>
        </w:rPr>
        <w:t xml:space="preserve"> </w:t>
      </w:r>
      <w:r w:rsidRPr="005A2F81">
        <w:rPr>
          <w:rtl/>
        </w:rPr>
        <w:t>בשאלה</w:t>
      </w:r>
      <w:r w:rsidR="005A3E84">
        <w:rPr>
          <w:rtl/>
        </w:rPr>
        <w:t xml:space="preserve"> </w:t>
      </w:r>
      <w:r w:rsidRPr="005A2F81">
        <w:rPr>
          <w:rtl/>
        </w:rPr>
        <w:t>אם</w:t>
      </w:r>
      <w:r w:rsidR="005A3E84">
        <w:rPr>
          <w:rtl/>
        </w:rPr>
        <w:t xml:space="preserve"> </w:t>
      </w: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הגנה על הקניין הרוחני או לא. אנחנו עוסקים בשאלה, אם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מכבדים</w:t>
      </w:r>
      <w:r w:rsidR="005A3E84">
        <w:rPr>
          <w:rtl/>
        </w:rPr>
        <w:t xml:space="preserve"> </w:t>
      </w:r>
      <w:r w:rsidRPr="005A2F81">
        <w:rPr>
          <w:rtl/>
        </w:rPr>
        <w:t>אמנה</w:t>
      </w:r>
      <w:r w:rsidR="005A3E84">
        <w:rPr>
          <w:rtl/>
        </w:rPr>
        <w:t xml:space="preserve"> </w:t>
      </w:r>
      <w:r w:rsidRPr="005A2F81">
        <w:rPr>
          <w:rtl/>
        </w:rPr>
        <w:t>שממשלת</w:t>
      </w:r>
      <w:r w:rsidR="005A3E84">
        <w:rPr>
          <w:rtl/>
        </w:rPr>
        <w:t xml:space="preserve"> </w:t>
      </w:r>
      <w:r w:rsidRPr="005A2F81">
        <w:rPr>
          <w:rtl/>
        </w:rPr>
        <w:t>ישראל הצטרפה אליה,</w:t>
      </w:r>
      <w:r w:rsidR="005A3E84">
        <w:rPr>
          <w:rtl/>
        </w:rPr>
        <w:t xml:space="preserve"> </w:t>
      </w:r>
      <w:r w:rsidRPr="005A2F81">
        <w:rPr>
          <w:rtl/>
        </w:rPr>
        <w:t>ולמיטב ידיעתי היא לטובת המשק</w:t>
      </w:r>
      <w:r w:rsidR="005A3E84">
        <w:rPr>
          <w:rtl/>
        </w:rPr>
        <w:t xml:space="preserve"> </w:t>
      </w:r>
      <w:r w:rsidRPr="005A2F81">
        <w:rPr>
          <w:rtl/>
        </w:rPr>
        <w:t>הישראלי. אגב, כלל המשק הישראלי, גם התעשייתי וגם החקלאי.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לכן אני מבקש לדחות את ההסתייגות ולהצביע בעד הצעת החוק.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ליושב</w:t>
      </w:r>
      <w:r w:rsidR="005A3E84">
        <w:rPr>
          <w:rtl/>
        </w:rPr>
        <w:t>-</w:t>
      </w:r>
      <w:r w:rsidRPr="005A2F81">
        <w:rPr>
          <w:rtl/>
        </w:rPr>
        <w:t>ראש ועדה החוקה, חוק ומשפט.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גוז'נסקי,</w:t>
      </w:r>
      <w:r w:rsidR="005A3E84">
        <w:rPr>
          <w:rtl/>
        </w:rPr>
        <w:t xml:space="preserve"> </w:t>
      </w:r>
      <w:r w:rsidRPr="005A2F81">
        <w:rPr>
          <w:rtl/>
        </w:rPr>
        <w:t>האם את עומדת על הצבעה על ההסתייגויות או שאת מסירה</w:t>
      </w:r>
      <w:r w:rsidR="005A3E84">
        <w:rPr>
          <w:rtl/>
        </w:rPr>
        <w:t xml:space="preserve"> </w:t>
      </w:r>
      <w:r w:rsidRPr="005A2F81">
        <w:rPr>
          <w:rtl/>
        </w:rPr>
        <w:t>אותן?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תמר גוז'נסקי (חד"ש):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 מסירה. אצביע נגד.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מסירה את ההסתייגויות. לכן, חברי הכנסת, אנחנו עוברים להצבעה על שם החוק</w:t>
      </w:r>
      <w:r w:rsidR="005A3E84">
        <w:rPr>
          <w:rtl/>
        </w:rPr>
        <w:t xml:space="preserve"> </w:t>
      </w:r>
      <w:r w:rsidRPr="005A2F81">
        <w:rPr>
          <w:rtl/>
        </w:rPr>
        <w:t>ועל סעיפים 1 עד 16.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צבעה מס' 4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C05B48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>עד סעיפים 16</w:t>
      </w:r>
      <w:r w:rsidR="00C05B48">
        <w:rPr>
          <w:rFonts w:hint="cs"/>
          <w:rtl/>
        </w:rPr>
        <w:t>-</w:t>
      </w:r>
      <w:r w:rsidR="005A2F81" w:rsidRPr="005A2F81">
        <w:rPr>
          <w:rtl/>
        </w:rPr>
        <w:t xml:space="preserve">1 </w:t>
      </w:r>
      <w:r>
        <w:rPr>
          <w:rtl/>
        </w:rPr>
        <w:t>–</w:t>
      </w:r>
      <w:r w:rsidR="005A2F81" w:rsidRPr="005A2F81">
        <w:rPr>
          <w:rtl/>
        </w:rPr>
        <w:t xml:space="preserve"> 4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גד </w:t>
      </w:r>
      <w:r>
        <w:rPr>
          <w:rtl/>
        </w:rPr>
        <w:t>–</w:t>
      </w:r>
      <w:r w:rsidR="005A2F81" w:rsidRPr="005A2F81">
        <w:rPr>
          <w:rtl/>
        </w:rPr>
        <w:t xml:space="preserve"> 1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מנעים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C05B48">
      <w:pPr>
        <w:pStyle w:val="3"/>
        <w:rPr>
          <w:rtl/>
        </w:rPr>
      </w:pPr>
      <w:r w:rsidRPr="005A2F81">
        <w:rPr>
          <w:rtl/>
        </w:rPr>
        <w:t>ס</w:t>
      </w:r>
      <w:r w:rsidR="005A2F81" w:rsidRPr="005A2F81">
        <w:rPr>
          <w:rtl/>
        </w:rPr>
        <w:t>עיפים 16</w:t>
      </w:r>
      <w:r w:rsidR="00C05B48">
        <w:rPr>
          <w:rFonts w:hint="cs"/>
          <w:rtl/>
        </w:rPr>
        <w:t>-</w:t>
      </w:r>
      <w:r w:rsidR="005A2F81" w:rsidRPr="005A2F81">
        <w:rPr>
          <w:rtl/>
        </w:rPr>
        <w:t>1 נתקבלו.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בעד </w:t>
      </w:r>
      <w:r w:rsidR="005A3E84">
        <w:rPr>
          <w:rtl/>
        </w:rPr>
        <w:t>–</w:t>
      </w:r>
      <w:r w:rsidRPr="005A2F81">
        <w:rPr>
          <w:rtl/>
        </w:rPr>
        <w:t xml:space="preserve"> 4, נגד </w:t>
      </w:r>
      <w:r w:rsidR="005A3E84">
        <w:rPr>
          <w:rtl/>
        </w:rPr>
        <w:t>–</w:t>
      </w:r>
      <w:r w:rsidRPr="005A2F81">
        <w:rPr>
          <w:rtl/>
        </w:rPr>
        <w:t xml:space="preserve"> 1, אין נמנעים.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ענת מאור (מרצ):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תוסיף את קולי.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מוסיפים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קולה</w:t>
      </w:r>
      <w:r w:rsidR="005A3E84">
        <w:rPr>
          <w:rtl/>
        </w:rPr>
        <w:t xml:space="preserve"> </w:t>
      </w:r>
      <w:r w:rsidRPr="005A2F81">
        <w:rPr>
          <w:rtl/>
        </w:rPr>
        <w:t>של</w:t>
      </w:r>
      <w:r w:rsidR="005A3E84">
        <w:rPr>
          <w:rtl/>
        </w:rPr>
        <w:t xml:space="preserve"> </w:t>
      </w:r>
      <w:r w:rsidRPr="005A2F81">
        <w:rPr>
          <w:rtl/>
        </w:rPr>
        <w:t>חברת</w:t>
      </w:r>
      <w:r w:rsidR="005A3E84">
        <w:rPr>
          <w:rtl/>
        </w:rPr>
        <w:t xml:space="preserve"> </w:t>
      </w:r>
      <w:r w:rsidRPr="005A2F81">
        <w:rPr>
          <w:rtl/>
        </w:rPr>
        <w:t>הכנסת</w:t>
      </w:r>
      <w:r w:rsidR="005A3E84">
        <w:rPr>
          <w:rtl/>
        </w:rPr>
        <w:t xml:space="preserve"> </w:t>
      </w:r>
      <w:r w:rsidRPr="005A2F81">
        <w:rPr>
          <w:rtl/>
        </w:rPr>
        <w:t>ענת מאור לאלה שהצביעו בעד הצעת</w:t>
      </w:r>
      <w:r w:rsidR="005A3E84">
        <w:rPr>
          <w:rtl/>
        </w:rPr>
        <w:t xml:space="preserve"> </w:t>
      </w:r>
      <w:r w:rsidRPr="005A2F81">
        <w:rPr>
          <w:rtl/>
        </w:rPr>
        <w:t>הוועדה.</w:t>
      </w:r>
      <w:r w:rsidR="005A3E84">
        <w:rPr>
          <w:rtl/>
        </w:rPr>
        <w:t xml:space="preserve"> </w:t>
      </w:r>
      <w:r w:rsidRPr="005A2F81">
        <w:rPr>
          <w:rtl/>
        </w:rPr>
        <w:t>לכן,</w:t>
      </w:r>
      <w:r w:rsidR="005A3E84">
        <w:rPr>
          <w:rtl/>
        </w:rPr>
        <w:t xml:space="preserve"> </w:t>
      </w:r>
      <w:r w:rsidRPr="005A2F81">
        <w:rPr>
          <w:rtl/>
        </w:rPr>
        <w:t>חמישה</w:t>
      </w:r>
      <w:r w:rsidR="005A3E84">
        <w:rPr>
          <w:rtl/>
        </w:rPr>
        <w:t xml:space="preserve"> </w:t>
      </w:r>
      <w:r w:rsidRPr="005A2F81">
        <w:rPr>
          <w:rtl/>
        </w:rPr>
        <w:t>בעד,</w:t>
      </w:r>
      <w:r w:rsidR="005A3E84">
        <w:rPr>
          <w:rtl/>
        </w:rPr>
        <w:t xml:space="preserve"> </w:t>
      </w:r>
      <w:r w:rsidRPr="005A2F81">
        <w:rPr>
          <w:rtl/>
        </w:rPr>
        <w:t>אחד</w:t>
      </w:r>
      <w:r w:rsidR="005A3E84">
        <w:rPr>
          <w:rtl/>
        </w:rPr>
        <w:t xml:space="preserve"> </w:t>
      </w:r>
      <w:r w:rsidRPr="005A2F81">
        <w:rPr>
          <w:rtl/>
        </w:rPr>
        <w:t>נגד</w:t>
      </w:r>
      <w:r w:rsidR="005A3E84">
        <w:rPr>
          <w:rtl/>
        </w:rPr>
        <w:t xml:space="preserve"> </w:t>
      </w:r>
      <w:r w:rsidRPr="005A2F81">
        <w:rPr>
          <w:rtl/>
        </w:rPr>
        <w:t>ואין נמנעים. אני קובע שהחוק אושר בקריאה</w:t>
      </w:r>
      <w:r w:rsidR="005A3E84">
        <w:rPr>
          <w:rtl/>
        </w:rPr>
        <w:t xml:space="preserve"> </w:t>
      </w:r>
      <w:r w:rsidRPr="005A2F81">
        <w:rPr>
          <w:rtl/>
        </w:rPr>
        <w:t>שנייה, על</w:t>
      </w:r>
      <w:r w:rsidR="005A3E84">
        <w:rPr>
          <w:rtl/>
        </w:rPr>
        <w:t>-</w:t>
      </w:r>
      <w:r w:rsidRPr="005A2F81">
        <w:rPr>
          <w:rtl/>
        </w:rPr>
        <w:t>פי הצעת הוועדה.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אנו עוברים להצבעה בקריאה שלישית.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צבעה מס' 5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 xml:space="preserve">עד החוק </w:t>
      </w:r>
      <w:r>
        <w:rPr>
          <w:rtl/>
        </w:rPr>
        <w:t>–</w:t>
      </w:r>
      <w:r w:rsidR="005A2F81" w:rsidRPr="005A2F81">
        <w:rPr>
          <w:rtl/>
        </w:rPr>
        <w:t xml:space="preserve"> 6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גד </w:t>
      </w:r>
      <w:r>
        <w:rPr>
          <w:rtl/>
        </w:rPr>
        <w:t>–</w:t>
      </w:r>
      <w:r w:rsidR="005A2F81" w:rsidRPr="005A2F81">
        <w:rPr>
          <w:rtl/>
        </w:rPr>
        <w:t xml:space="preserve"> 1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מנעים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ח</w:t>
      </w:r>
      <w:r w:rsidR="005A2F81" w:rsidRPr="005A2F81">
        <w:rPr>
          <w:rtl/>
        </w:rPr>
        <w:t>וק להגנת מעגלים משולבים, התש"ס</w:t>
      </w:r>
      <w:r>
        <w:rPr>
          <w:rtl/>
        </w:rPr>
        <w:t>–</w:t>
      </w:r>
      <w:r w:rsidR="005A2F81" w:rsidRPr="005A2F81">
        <w:rPr>
          <w:rtl/>
        </w:rPr>
        <w:t>1999, נתקבל.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בעד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6, נגד </w:t>
      </w:r>
      <w:r w:rsidR="005A3E84">
        <w:rPr>
          <w:rtl/>
        </w:rPr>
        <w:t>–</w:t>
      </w:r>
      <w:r w:rsidRPr="005A2F81">
        <w:rPr>
          <w:rtl/>
        </w:rPr>
        <w:t xml:space="preserve"> 1, אין נמנעים. אני קובע כי החוק אושר בקריאה שלישית. עכשיו</w:t>
      </w:r>
      <w:r w:rsidR="005A3E84">
        <w:rPr>
          <w:rtl/>
        </w:rPr>
        <w:t xml:space="preserve"> </w:t>
      </w:r>
      <w:r w:rsidRPr="005A2F81">
        <w:rPr>
          <w:rtl/>
        </w:rPr>
        <w:t>החוק להגנת מעגלים משולבים, התש"ס</w:t>
      </w:r>
      <w:r w:rsidR="005A3E84">
        <w:rPr>
          <w:rtl/>
        </w:rPr>
        <w:t>–</w:t>
      </w:r>
      <w:r w:rsidRPr="005A2F81">
        <w:rPr>
          <w:rtl/>
        </w:rPr>
        <w:t>1999, אושר בשלוש קריאות.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1"/>
        <w:rPr>
          <w:rtl/>
        </w:rPr>
      </w:pPr>
      <w:bookmarkStart w:id="16" w:name="_Toc448738043"/>
      <w:r w:rsidRPr="005A3E84">
        <w:rPr>
          <w:rtl/>
        </w:rPr>
        <w:t>הצעת חוק לתיקון דיני הקניין הרוחני (התאמה להוראות הסכם הטריפס), התש"ס</w:t>
      </w:r>
      <w:r>
        <w:rPr>
          <w:rtl/>
        </w:rPr>
        <w:t>–</w:t>
      </w:r>
      <w:r w:rsidRPr="005A3E84">
        <w:rPr>
          <w:rtl/>
        </w:rPr>
        <w:t>1999</w:t>
      </w:r>
      <w:r>
        <w:rPr>
          <w:rtl/>
        </w:rPr>
        <w:t xml:space="preserve"> </w:t>
      </w:r>
      <w:bookmarkEnd w:id="16"/>
    </w:p>
    <w:p w:rsidR="005A3E84" w:rsidRPr="005A3E84" w:rsidRDefault="005A3E84" w:rsidP="005A3E84">
      <w:pPr>
        <w:pStyle w:val="1"/>
        <w:rPr>
          <w:rtl/>
        </w:rPr>
      </w:pPr>
      <w:bookmarkStart w:id="17" w:name="_Toc448738044"/>
      <w:r w:rsidRPr="005A3E84">
        <w:rPr>
          <w:rtl/>
        </w:rPr>
        <w:t>(קריאה שנייה וקריאה שלישית)</w:t>
      </w:r>
      <w:bookmarkEnd w:id="17"/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אנו</w:t>
      </w:r>
      <w:r w:rsidR="005A3E84">
        <w:rPr>
          <w:rtl/>
        </w:rPr>
        <w:t xml:space="preserve"> </w:t>
      </w:r>
      <w:r w:rsidRPr="005A2F81">
        <w:rPr>
          <w:rtl/>
        </w:rPr>
        <w:t>עוברים</w:t>
      </w:r>
      <w:r w:rsidR="005A3E84">
        <w:rPr>
          <w:rtl/>
        </w:rPr>
        <w:t xml:space="preserve"> </w:t>
      </w:r>
      <w:r w:rsidRPr="005A2F81">
        <w:rPr>
          <w:rtl/>
        </w:rPr>
        <w:t>להצעת</w:t>
      </w:r>
      <w:r w:rsidR="005A3E84">
        <w:rPr>
          <w:rtl/>
        </w:rPr>
        <w:t xml:space="preserve"> </w:t>
      </w:r>
      <w:r w:rsidRPr="005A2F81">
        <w:rPr>
          <w:rtl/>
        </w:rPr>
        <w:t>החוק</w:t>
      </w:r>
      <w:r w:rsidR="005A3E84">
        <w:rPr>
          <w:rtl/>
        </w:rPr>
        <w:t xml:space="preserve"> </w:t>
      </w:r>
      <w:r w:rsidRPr="005A2F81">
        <w:rPr>
          <w:rtl/>
        </w:rPr>
        <w:t>לתיקון</w:t>
      </w:r>
      <w:r w:rsidR="005A3E84">
        <w:rPr>
          <w:rtl/>
        </w:rPr>
        <w:t xml:space="preserve"> </w:t>
      </w:r>
      <w:r w:rsidRPr="005A2F81">
        <w:rPr>
          <w:rtl/>
        </w:rPr>
        <w:t>דיני הקניין הרוחני (התאמה</w:t>
      </w:r>
      <w:r w:rsidR="005A3E84">
        <w:rPr>
          <w:rtl/>
        </w:rPr>
        <w:t xml:space="preserve"> </w:t>
      </w:r>
      <w:r w:rsidRPr="005A2F81">
        <w:rPr>
          <w:rtl/>
        </w:rPr>
        <w:t>להוראות</w:t>
      </w:r>
      <w:r w:rsidR="005A3E84">
        <w:rPr>
          <w:rtl/>
        </w:rPr>
        <w:t xml:space="preserve"> </w:t>
      </w:r>
      <w:r w:rsidRPr="005A2F81">
        <w:rPr>
          <w:rtl/>
        </w:rPr>
        <w:t>הסכם הטריפס) המפחיד, כפי שאמר יושב</w:t>
      </w:r>
      <w:r w:rsidR="005A3E84">
        <w:rPr>
          <w:rtl/>
        </w:rPr>
        <w:t>-</w:t>
      </w:r>
      <w:r w:rsidRPr="005A2F81">
        <w:rPr>
          <w:rtl/>
        </w:rPr>
        <w:t>ראש הוועדה. בבקשה, חבר הכנסת אמנון</w:t>
      </w:r>
      <w:r w:rsidR="005A3E84">
        <w:rPr>
          <w:rtl/>
        </w:rPr>
        <w:t xml:space="preserve"> </w:t>
      </w:r>
      <w:r w:rsidRPr="005A2F81">
        <w:rPr>
          <w:rtl/>
        </w:rPr>
        <w:t>רובינשטיין.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(יו"ר ועדת החוקה, חוק ומשפט):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אדוני היושב</w:t>
      </w:r>
      <w:r w:rsidR="005A3E84">
        <w:rPr>
          <w:rtl/>
        </w:rPr>
        <w:t>-</w:t>
      </w:r>
      <w:r w:rsidRPr="005A2F81">
        <w:rPr>
          <w:rtl/>
        </w:rPr>
        <w:t>ראש, כנסת נכבדה, זהו אותו טריפס. זה לא אותו טריפ, אבל זה אותו</w:t>
      </w:r>
      <w:r w:rsidR="005A3E84">
        <w:rPr>
          <w:rtl/>
        </w:rPr>
        <w:t xml:space="preserve"> </w:t>
      </w:r>
      <w:r w:rsidRPr="005A2F81">
        <w:rPr>
          <w:rtl/>
        </w:rPr>
        <w:t>טריפס.</w:t>
      </w:r>
      <w:r w:rsidR="005A3E84">
        <w:rPr>
          <w:rtl/>
        </w:rPr>
        <w:t xml:space="preserve"> </w:t>
      </w:r>
      <w:r w:rsidRPr="005A2F81">
        <w:rPr>
          <w:rtl/>
        </w:rPr>
        <w:t>אני רוצה רק לומר, שכפי שהודיעה סגנית מזכיר הכנסת, אנחנו פיצלנו כאן את</w:t>
      </w:r>
      <w:r w:rsidR="005A3E84">
        <w:rPr>
          <w:rtl/>
        </w:rPr>
        <w:t xml:space="preserve"> </w:t>
      </w:r>
      <w:r w:rsidRPr="005A2F81">
        <w:rPr>
          <w:rtl/>
        </w:rPr>
        <w:t>החוק</w:t>
      </w:r>
      <w:r w:rsidR="005A3E84">
        <w:rPr>
          <w:rtl/>
        </w:rPr>
        <w:t xml:space="preserve"> </w:t>
      </w:r>
      <w:r w:rsidRPr="005A2F81">
        <w:rPr>
          <w:rtl/>
        </w:rPr>
        <w:t xml:space="preserve">בהסכמת המליאה, ואנחנו נביא את הסעיף הנותר שנוגע לכינויי מקור </w:t>
      </w:r>
      <w:r w:rsidR="005A3E84">
        <w:rPr>
          <w:rtl/>
        </w:rPr>
        <w:t>–</w:t>
      </w:r>
      <w:r w:rsidRPr="005A2F81">
        <w:rPr>
          <w:rtl/>
        </w:rPr>
        <w:t xml:space="preserve"> עניין קצת</w:t>
      </w:r>
      <w:r w:rsidR="005A3E84">
        <w:rPr>
          <w:rtl/>
        </w:rPr>
        <w:t xml:space="preserve"> </w:t>
      </w:r>
      <w:r w:rsidRPr="005A2F81">
        <w:rPr>
          <w:rtl/>
        </w:rPr>
        <w:t xml:space="preserve">סבוך ועניין קצת קשה </w:t>
      </w:r>
      <w:r w:rsidR="005A3E84">
        <w:rPr>
          <w:rtl/>
        </w:rPr>
        <w:t>–</w:t>
      </w:r>
      <w:r w:rsidRPr="005A2F81">
        <w:rPr>
          <w:rtl/>
        </w:rPr>
        <w:t xml:space="preserve"> לקריאה שנייה ושלישית בנפרד.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החוק</w:t>
      </w:r>
      <w:r w:rsidR="005A3E84">
        <w:rPr>
          <w:rtl/>
        </w:rPr>
        <w:t xml:space="preserve"> </w:t>
      </w:r>
      <w:r w:rsidRPr="005A2F81">
        <w:rPr>
          <w:rtl/>
        </w:rPr>
        <w:t>שאני</w:t>
      </w:r>
      <w:r w:rsidR="005A3E84">
        <w:rPr>
          <w:rtl/>
        </w:rPr>
        <w:t xml:space="preserve"> </w:t>
      </w:r>
      <w:r w:rsidRPr="005A2F81">
        <w:rPr>
          <w:rtl/>
        </w:rPr>
        <w:t>מביא בפניכם לקריאה שנייה ושלישית מכניס שורה של תיקונים בחוקים</w:t>
      </w:r>
      <w:r w:rsidR="005A3E84">
        <w:rPr>
          <w:rtl/>
        </w:rPr>
        <w:t xml:space="preserve"> </w:t>
      </w:r>
      <w:r w:rsidRPr="005A2F81">
        <w:rPr>
          <w:rtl/>
        </w:rPr>
        <w:t>השונים</w:t>
      </w:r>
      <w:r w:rsidR="005A3E84">
        <w:rPr>
          <w:rtl/>
        </w:rPr>
        <w:t xml:space="preserve"> </w:t>
      </w:r>
      <w:r w:rsidRPr="005A2F81">
        <w:rPr>
          <w:rtl/>
        </w:rPr>
        <w:t>המעניקים</w:t>
      </w:r>
      <w:r w:rsidR="005A3E84">
        <w:rPr>
          <w:rtl/>
        </w:rPr>
        <w:t xml:space="preserve"> </w:t>
      </w:r>
      <w:r w:rsidRPr="005A2F81">
        <w:rPr>
          <w:rtl/>
        </w:rPr>
        <w:t>זכויות קניין רוחני, וזאת במטרה להתאים את החקיקה במדינת ישראל</w:t>
      </w:r>
      <w:r w:rsidR="005A3E84">
        <w:rPr>
          <w:rtl/>
        </w:rPr>
        <w:t xml:space="preserve"> </w:t>
      </w:r>
      <w:r w:rsidRPr="005A2F81">
        <w:rPr>
          <w:rtl/>
        </w:rPr>
        <w:t>לאותה אמנה ידועה, שאני לא אחזור על שמה.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במסגרת</w:t>
      </w:r>
      <w:r w:rsidR="005A3E84">
        <w:rPr>
          <w:rtl/>
        </w:rPr>
        <w:t xml:space="preserve"> </w:t>
      </w:r>
      <w:r w:rsidRPr="005A2F81">
        <w:rPr>
          <w:rtl/>
        </w:rPr>
        <w:t>הכנת</w:t>
      </w:r>
      <w:r w:rsidR="005A3E84">
        <w:rPr>
          <w:rtl/>
        </w:rPr>
        <w:t xml:space="preserve"> </w:t>
      </w:r>
      <w:r w:rsidRPr="005A2F81">
        <w:rPr>
          <w:rtl/>
        </w:rPr>
        <w:t>החוק</w:t>
      </w:r>
      <w:r w:rsidR="005A3E84">
        <w:rPr>
          <w:rtl/>
        </w:rPr>
        <w:t xml:space="preserve"> </w:t>
      </w:r>
      <w:r w:rsidRPr="005A2F81">
        <w:rPr>
          <w:rtl/>
        </w:rPr>
        <w:t>לקריאה</w:t>
      </w:r>
      <w:r w:rsidR="005A3E84">
        <w:rPr>
          <w:rtl/>
        </w:rPr>
        <w:t xml:space="preserve"> </w:t>
      </w:r>
      <w:r w:rsidRPr="005A2F81">
        <w:rPr>
          <w:rtl/>
        </w:rPr>
        <w:t>שנייה</w:t>
      </w:r>
      <w:r w:rsidR="005A3E84">
        <w:rPr>
          <w:rtl/>
        </w:rPr>
        <w:t xml:space="preserve"> </w:t>
      </w:r>
      <w:r w:rsidRPr="005A2F81">
        <w:rPr>
          <w:rtl/>
        </w:rPr>
        <w:t>ושלישית שמעה הוועדה את נציגי הארגונים</w:t>
      </w:r>
      <w:r w:rsidR="005A3E84">
        <w:rPr>
          <w:rtl/>
        </w:rPr>
        <w:t xml:space="preserve"> </w:t>
      </w:r>
      <w:r w:rsidRPr="005A2F81">
        <w:rPr>
          <w:rtl/>
        </w:rPr>
        <w:t>השונים</w:t>
      </w:r>
      <w:r w:rsidR="005A3E84">
        <w:rPr>
          <w:rtl/>
        </w:rPr>
        <w:t xml:space="preserve"> </w:t>
      </w:r>
      <w:r w:rsidRPr="005A2F81">
        <w:rPr>
          <w:rtl/>
        </w:rPr>
        <w:t>המייצגים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בעלי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הזכויות, וגם את אלה המייצגים את המשתמשים בזכויות </w:t>
      </w:r>
      <w:r w:rsidR="005A3E84">
        <w:rPr>
          <w:rtl/>
        </w:rPr>
        <w:t xml:space="preserve">– </w:t>
      </w:r>
      <w:r w:rsidRPr="005A2F81">
        <w:rPr>
          <w:rtl/>
        </w:rPr>
        <w:t>הצרכנים.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הוועדה</w:t>
      </w:r>
      <w:r w:rsidR="005A3E84">
        <w:rPr>
          <w:rtl/>
        </w:rPr>
        <w:t xml:space="preserve"> </w:t>
      </w:r>
      <w:r w:rsidRPr="005A2F81">
        <w:rPr>
          <w:rtl/>
        </w:rPr>
        <w:t>החליטה</w:t>
      </w:r>
      <w:r w:rsidR="005A3E84">
        <w:rPr>
          <w:rtl/>
        </w:rPr>
        <w:t xml:space="preserve"> </w:t>
      </w:r>
      <w:r w:rsidRPr="005A2F81">
        <w:rPr>
          <w:rtl/>
        </w:rPr>
        <w:t>להכניס</w:t>
      </w:r>
      <w:r w:rsidR="005A3E84">
        <w:rPr>
          <w:rtl/>
        </w:rPr>
        <w:t xml:space="preserve"> </w:t>
      </w:r>
      <w:r w:rsidRPr="005A2F81">
        <w:rPr>
          <w:rtl/>
        </w:rPr>
        <w:t>שינויים</w:t>
      </w:r>
      <w:r w:rsidR="005A3E84">
        <w:rPr>
          <w:rtl/>
        </w:rPr>
        <w:t xml:space="preserve"> </w:t>
      </w:r>
      <w:r w:rsidRPr="005A2F81">
        <w:rPr>
          <w:rtl/>
        </w:rPr>
        <w:t>מספר בהוראות</w:t>
      </w:r>
      <w:r w:rsidR="005A3E84">
        <w:rPr>
          <w:rtl/>
        </w:rPr>
        <w:t xml:space="preserve"> </w:t>
      </w:r>
      <w:r w:rsidRPr="005A2F81">
        <w:rPr>
          <w:rtl/>
        </w:rPr>
        <w:t>החוק, כדי לענות במדויק על</w:t>
      </w:r>
      <w:r w:rsidR="005A3E84">
        <w:rPr>
          <w:rtl/>
        </w:rPr>
        <w:t xml:space="preserve"> </w:t>
      </w:r>
      <w:r w:rsidRPr="005A2F81">
        <w:rPr>
          <w:rtl/>
        </w:rPr>
        <w:t>דרישות</w:t>
      </w:r>
      <w:r w:rsidR="005A3E84">
        <w:rPr>
          <w:rtl/>
        </w:rPr>
        <w:t xml:space="preserve"> </w:t>
      </w:r>
      <w:r w:rsidRPr="005A2F81">
        <w:rPr>
          <w:rtl/>
        </w:rPr>
        <w:t>הטריפס.</w:t>
      </w:r>
      <w:r w:rsidR="005A3E84">
        <w:rPr>
          <w:rtl/>
        </w:rPr>
        <w:t xml:space="preserve"> </w:t>
      </w:r>
      <w:r w:rsidRPr="005A2F81">
        <w:rPr>
          <w:rtl/>
        </w:rPr>
        <w:t>מרבית</w:t>
      </w:r>
      <w:r w:rsidR="005A3E84">
        <w:rPr>
          <w:rtl/>
        </w:rPr>
        <w:t xml:space="preserve"> </w:t>
      </w:r>
      <w:r w:rsidRPr="005A2F81">
        <w:rPr>
          <w:rtl/>
        </w:rPr>
        <w:t>השינויים</w:t>
      </w:r>
      <w:r w:rsidR="005A3E84">
        <w:rPr>
          <w:rtl/>
        </w:rPr>
        <w:t xml:space="preserve"> </w:t>
      </w:r>
      <w:r w:rsidRPr="005A2F81">
        <w:rPr>
          <w:rtl/>
        </w:rPr>
        <w:t>הם</w:t>
      </w:r>
      <w:r w:rsidR="005A3E84">
        <w:rPr>
          <w:rtl/>
        </w:rPr>
        <w:t xml:space="preserve"> </w:t>
      </w:r>
      <w:r w:rsidRPr="005A2F81">
        <w:rPr>
          <w:rtl/>
        </w:rPr>
        <w:t>תיקוני</w:t>
      </w:r>
      <w:r w:rsidR="005A3E84">
        <w:rPr>
          <w:rtl/>
        </w:rPr>
        <w:t xml:space="preserve"> </w:t>
      </w:r>
      <w:r w:rsidRPr="005A2F81">
        <w:rPr>
          <w:rtl/>
        </w:rPr>
        <w:t>נוסח, המדברים בעד עצמם. השינויים</w:t>
      </w:r>
      <w:r w:rsidR="005A3E84">
        <w:rPr>
          <w:rtl/>
        </w:rPr>
        <w:t xml:space="preserve"> </w:t>
      </w:r>
      <w:r w:rsidRPr="005A2F81">
        <w:rPr>
          <w:rtl/>
        </w:rPr>
        <w:t>העיקריים, בתכלית הקיצור, הם אלה: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בפרק</w:t>
      </w:r>
      <w:r w:rsidR="005A3E84">
        <w:rPr>
          <w:rtl/>
        </w:rPr>
        <w:t xml:space="preserve"> </w:t>
      </w:r>
      <w:r w:rsidRPr="005A2F81">
        <w:rPr>
          <w:rtl/>
        </w:rPr>
        <w:t>א',</w:t>
      </w:r>
      <w:r w:rsidR="005A3E84">
        <w:rPr>
          <w:rtl/>
        </w:rPr>
        <w:t xml:space="preserve"> </w:t>
      </w:r>
      <w:r w:rsidRPr="005A2F81">
        <w:rPr>
          <w:rtl/>
        </w:rPr>
        <w:t>העוסק בזכויות יוצרים, הועברו הסעיפים המחילים את החוק על יצירות</w:t>
      </w:r>
      <w:r w:rsidR="005A3E84">
        <w:rPr>
          <w:rtl/>
        </w:rPr>
        <w:t xml:space="preserve"> </w:t>
      </w:r>
      <w:r w:rsidRPr="005A2F81">
        <w:rPr>
          <w:rtl/>
        </w:rPr>
        <w:t>מחוץ</w:t>
      </w:r>
      <w:r w:rsidR="005A3E84">
        <w:rPr>
          <w:rtl/>
        </w:rPr>
        <w:t xml:space="preserve"> </w:t>
      </w:r>
      <w:r w:rsidRPr="005A2F81">
        <w:rPr>
          <w:rtl/>
        </w:rPr>
        <w:t>לישראל,</w:t>
      </w:r>
      <w:r w:rsidR="005A3E84">
        <w:rPr>
          <w:rtl/>
        </w:rPr>
        <w:t xml:space="preserve"> </w:t>
      </w:r>
      <w:r w:rsidRPr="005A2F81">
        <w:rPr>
          <w:rtl/>
        </w:rPr>
        <w:t>לחקיקת</w:t>
      </w:r>
      <w:r w:rsidR="005A3E84">
        <w:rPr>
          <w:rtl/>
        </w:rPr>
        <w:t xml:space="preserve"> </w:t>
      </w:r>
      <w:r w:rsidRPr="005A2F81">
        <w:rPr>
          <w:rtl/>
        </w:rPr>
        <w:t>משנה של שר המשפטים, כמקובל בחקיקה הקיימת בתחום זה.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בפרק ב', בנושא הפטנטים, הוכנס תיקון בהוראה המגדירה את תחום ההמצאות שעליהן</w:t>
      </w:r>
      <w:r w:rsidR="005A3E84">
        <w:rPr>
          <w:rtl/>
        </w:rPr>
        <w:t xml:space="preserve"> </w:t>
      </w:r>
      <w:r w:rsidRPr="005A2F81">
        <w:rPr>
          <w:rtl/>
        </w:rPr>
        <w:t>ניתן להגן בפטנט.</w:t>
      </w:r>
      <w:r w:rsidR="005A3E84">
        <w:rPr>
          <w:rtl/>
        </w:rPr>
        <w:t xml:space="preserve"> </w:t>
      </w:r>
      <w:r w:rsidRPr="005A2F81">
        <w:rPr>
          <w:rtl/>
        </w:rPr>
        <w:t>הוועדה החליטה, כי בסוף ההגדרה, במקום השמטת המלים "בתעשייה או</w:t>
      </w:r>
      <w:r w:rsidR="005A3E84">
        <w:rPr>
          <w:rtl/>
        </w:rPr>
        <w:t xml:space="preserve"> </w:t>
      </w:r>
      <w:r w:rsidRPr="005A2F81">
        <w:rPr>
          <w:rtl/>
        </w:rPr>
        <w:t>בחקלאות", יוחלפו מלים אלה במלה "תעשייתי".</w:t>
      </w:r>
      <w:r w:rsidR="005A3E84">
        <w:rPr>
          <w:rtl/>
        </w:rPr>
        <w:t xml:space="preserve"> </w:t>
      </w:r>
      <w:r w:rsidRPr="005A2F81">
        <w:rPr>
          <w:rtl/>
        </w:rPr>
        <w:t>כאן בא דבר חשוב לצורך פרשנות בעתיד:</w:t>
      </w:r>
      <w:r w:rsidR="005A3E84">
        <w:rPr>
          <w:rtl/>
        </w:rPr>
        <w:t xml:space="preserve"> </w:t>
      </w:r>
      <w:r w:rsidRPr="005A2F81">
        <w:rPr>
          <w:rtl/>
        </w:rPr>
        <w:t>כוונת</w:t>
      </w:r>
      <w:r w:rsidR="005A3E84">
        <w:rPr>
          <w:rtl/>
        </w:rPr>
        <w:t xml:space="preserve"> </w:t>
      </w:r>
      <w:r w:rsidRPr="005A2F81">
        <w:rPr>
          <w:rtl/>
        </w:rPr>
        <w:t>הסעיף</w:t>
      </w:r>
      <w:r w:rsidR="005A3E84">
        <w:rPr>
          <w:rtl/>
        </w:rPr>
        <w:t xml:space="preserve"> </w:t>
      </w:r>
      <w:r w:rsidRPr="005A2F81">
        <w:rPr>
          <w:rtl/>
        </w:rPr>
        <w:t>היא,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המצאה הניתנת לשימוש תעשייתי, בכל תחום טכנולוגי </w:t>
      </w:r>
      <w:r w:rsidR="005A3E84">
        <w:rPr>
          <w:rtl/>
        </w:rPr>
        <w:t>–</w:t>
      </w:r>
      <w:r w:rsidRPr="005A2F81">
        <w:rPr>
          <w:rtl/>
        </w:rPr>
        <w:t xml:space="preserve"> לרבות</w:t>
      </w:r>
      <w:r w:rsidR="005A3E84">
        <w:rPr>
          <w:rtl/>
        </w:rPr>
        <w:t xml:space="preserve"> </w:t>
      </w:r>
      <w:r w:rsidRPr="005A2F81">
        <w:rPr>
          <w:rtl/>
        </w:rPr>
        <w:t>תעשייה,</w:t>
      </w:r>
      <w:r w:rsidR="005A3E84">
        <w:rPr>
          <w:rtl/>
        </w:rPr>
        <w:t xml:space="preserve"> </w:t>
      </w:r>
      <w:r w:rsidRPr="005A2F81">
        <w:rPr>
          <w:rtl/>
        </w:rPr>
        <w:t>חקלאות,</w:t>
      </w:r>
      <w:r w:rsidR="005A3E84">
        <w:rPr>
          <w:rtl/>
        </w:rPr>
        <w:t xml:space="preserve"> </w:t>
      </w:r>
      <w:r w:rsidRPr="005A2F81">
        <w:rPr>
          <w:rtl/>
        </w:rPr>
        <w:t>או כל תחום אחר, תהיה ניתנת להגנת פטנט. אני מדגיש זאת, מכיוון</w:t>
      </w:r>
      <w:r w:rsidR="005A3E84">
        <w:rPr>
          <w:rtl/>
        </w:rPr>
        <w:t xml:space="preserve"> </w:t>
      </w:r>
      <w:r w:rsidRPr="005A2F81">
        <w:rPr>
          <w:rtl/>
        </w:rPr>
        <w:t>שלשון החוק עשויה להיות דו</w:t>
      </w:r>
      <w:r w:rsidR="005A3E84">
        <w:rPr>
          <w:rtl/>
        </w:rPr>
        <w:t>-</w:t>
      </w:r>
      <w:r w:rsidRPr="005A2F81">
        <w:rPr>
          <w:rtl/>
        </w:rPr>
        <w:t>משמעית. זה כולל פטנטים בחקלאות, בהחלט.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בפרק</w:t>
      </w:r>
      <w:r w:rsidR="005A3E84">
        <w:rPr>
          <w:rtl/>
        </w:rPr>
        <w:t xml:space="preserve"> </w:t>
      </w:r>
      <w:r w:rsidRPr="005A2F81">
        <w:rPr>
          <w:rtl/>
        </w:rPr>
        <w:t>ד', בתיקונים לפקודת סימני המסחר, הושמט סעיף 60, שהציע הוראות עונשין</w:t>
      </w:r>
      <w:r w:rsidR="005A3E84">
        <w:rPr>
          <w:rtl/>
        </w:rPr>
        <w:t xml:space="preserve"> </w:t>
      </w:r>
      <w:r w:rsidRPr="005A2F81">
        <w:rPr>
          <w:rtl/>
        </w:rPr>
        <w:t>חדשות</w:t>
      </w:r>
      <w:r w:rsidR="005A3E84">
        <w:rPr>
          <w:rtl/>
        </w:rPr>
        <w:t xml:space="preserve"> </w:t>
      </w:r>
      <w:r w:rsidRPr="005A2F81">
        <w:rPr>
          <w:rtl/>
        </w:rPr>
        <w:t>במקום ההוראות הקיימות. הוועדה שוכנעה כי ההוראות העונשיות הקיימות בפקודת</w:t>
      </w:r>
      <w:r w:rsidR="005A3E84">
        <w:rPr>
          <w:rtl/>
        </w:rPr>
        <w:t xml:space="preserve"> </w:t>
      </w:r>
      <w:r w:rsidRPr="005A2F81">
        <w:rPr>
          <w:rtl/>
        </w:rPr>
        <w:t>סימני</w:t>
      </w:r>
      <w:r w:rsidR="005A3E84">
        <w:rPr>
          <w:rtl/>
        </w:rPr>
        <w:t xml:space="preserve"> </w:t>
      </w:r>
      <w:r w:rsidRPr="005A2F81">
        <w:rPr>
          <w:rtl/>
        </w:rPr>
        <w:t>מסחר</w:t>
      </w:r>
      <w:r w:rsidR="005A3E84">
        <w:rPr>
          <w:rtl/>
        </w:rPr>
        <w:t xml:space="preserve"> </w:t>
      </w:r>
      <w:r w:rsidRPr="005A2F81">
        <w:rPr>
          <w:rtl/>
        </w:rPr>
        <w:t>ובפקודת</w:t>
      </w:r>
      <w:r w:rsidR="005A3E84">
        <w:rPr>
          <w:rtl/>
        </w:rPr>
        <w:t xml:space="preserve"> </w:t>
      </w:r>
      <w:r w:rsidRPr="005A2F81">
        <w:rPr>
          <w:rtl/>
        </w:rPr>
        <w:t>סימני סחורות עונות על דרישות הטריפס, ולכן הוחלט לחוקק את</w:t>
      </w:r>
      <w:r w:rsidR="005A3E84">
        <w:rPr>
          <w:rtl/>
        </w:rPr>
        <w:t xml:space="preserve"> </w:t>
      </w:r>
      <w:r w:rsidRPr="005A2F81">
        <w:rPr>
          <w:rtl/>
        </w:rPr>
        <w:t>ההוראות</w:t>
      </w:r>
      <w:r w:rsidR="005A3E84">
        <w:rPr>
          <w:rtl/>
        </w:rPr>
        <w:t xml:space="preserve"> </w:t>
      </w:r>
      <w:r w:rsidRPr="005A2F81">
        <w:rPr>
          <w:rtl/>
        </w:rPr>
        <w:t>העונשיות</w:t>
      </w:r>
      <w:r w:rsidR="005A3E84">
        <w:rPr>
          <w:rtl/>
        </w:rPr>
        <w:t xml:space="preserve"> </w:t>
      </w:r>
      <w:r w:rsidRPr="005A2F81">
        <w:rPr>
          <w:rtl/>
        </w:rPr>
        <w:t>החדשות בחוק סימני המסחר החדש, אשר על הכנתו שוקדת ועדה שמינה</w:t>
      </w:r>
      <w:r w:rsidR="005A3E84">
        <w:rPr>
          <w:rtl/>
        </w:rPr>
        <w:t xml:space="preserve"> </w:t>
      </w:r>
      <w:r w:rsidRPr="005A2F81">
        <w:rPr>
          <w:rtl/>
        </w:rPr>
        <w:t>שר המשפטים.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אשר להסדר שהוצע בעניין עיכוב טובין במכס, עניין שנוי במחלוקת: נוספו הוראות</w:t>
      </w:r>
      <w:r w:rsidR="005A3E84">
        <w:rPr>
          <w:rtl/>
        </w:rPr>
        <w:t xml:space="preserve"> </w:t>
      </w:r>
      <w:r w:rsidRPr="005A2F81">
        <w:rPr>
          <w:rtl/>
        </w:rPr>
        <w:t>שיביאו</w:t>
      </w:r>
      <w:r w:rsidR="005A3E84">
        <w:rPr>
          <w:rtl/>
        </w:rPr>
        <w:t xml:space="preserve"> </w:t>
      </w:r>
      <w:r w:rsidRPr="005A2F81">
        <w:rPr>
          <w:rtl/>
        </w:rPr>
        <w:t>לידי</w:t>
      </w:r>
      <w:r w:rsidR="005A3E84">
        <w:rPr>
          <w:rtl/>
        </w:rPr>
        <w:t xml:space="preserve"> </w:t>
      </w:r>
      <w:r w:rsidRPr="005A2F81">
        <w:rPr>
          <w:rtl/>
        </w:rPr>
        <w:t>ביטוי</w:t>
      </w:r>
      <w:r w:rsidR="005A3E84">
        <w:rPr>
          <w:rtl/>
        </w:rPr>
        <w:t xml:space="preserve"> </w:t>
      </w:r>
      <w:r w:rsidRPr="005A2F81">
        <w:rPr>
          <w:rtl/>
        </w:rPr>
        <w:t>טוב</w:t>
      </w:r>
      <w:r w:rsidR="005A3E84">
        <w:rPr>
          <w:rtl/>
        </w:rPr>
        <w:t xml:space="preserve"> </w:t>
      </w:r>
      <w:r w:rsidRPr="005A2F81">
        <w:rPr>
          <w:rtl/>
        </w:rPr>
        <w:t>יותר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האיזון הנדרש בין זכויות היבואן לבין זכויות</w:t>
      </w:r>
      <w:r w:rsidR="005A3E84">
        <w:rPr>
          <w:rtl/>
        </w:rPr>
        <w:t xml:space="preserve"> </w:t>
      </w:r>
      <w:r w:rsidRPr="005A2F81">
        <w:rPr>
          <w:rtl/>
        </w:rPr>
        <w:t>המתלונן</w:t>
      </w:r>
      <w:r w:rsidR="005A3E84">
        <w:rPr>
          <w:rtl/>
        </w:rPr>
        <w:t xml:space="preserve"> </w:t>
      </w:r>
      <w:r w:rsidRPr="005A2F81">
        <w:rPr>
          <w:rtl/>
        </w:rPr>
        <w:t>על</w:t>
      </w:r>
      <w:r w:rsidR="005A3E84">
        <w:rPr>
          <w:rtl/>
        </w:rPr>
        <w:t xml:space="preserve"> </w:t>
      </w:r>
      <w:r w:rsidRPr="005A2F81">
        <w:rPr>
          <w:rtl/>
        </w:rPr>
        <w:t>ייבוא</w:t>
      </w:r>
      <w:r w:rsidR="005A3E84">
        <w:rPr>
          <w:rtl/>
        </w:rPr>
        <w:t xml:space="preserve"> </w:t>
      </w:r>
      <w:r w:rsidRPr="005A2F81">
        <w:rPr>
          <w:rtl/>
        </w:rPr>
        <w:t>טובין המפירים קניין רוחני. לעניין זה הוסמך שר האוצר להתקין</w:t>
      </w:r>
      <w:r w:rsidR="005A3E84">
        <w:rPr>
          <w:rtl/>
        </w:rPr>
        <w:t xml:space="preserve"> </w:t>
      </w:r>
      <w:r w:rsidRPr="005A2F81">
        <w:rPr>
          <w:rtl/>
        </w:rPr>
        <w:t>תקנות לביצוע ההסדר.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כאמור,</w:t>
      </w:r>
      <w:r w:rsidR="005A3E84">
        <w:rPr>
          <w:rtl/>
        </w:rPr>
        <w:t xml:space="preserve"> </w:t>
      </w:r>
      <w:r w:rsidRPr="005A2F81">
        <w:rPr>
          <w:rtl/>
        </w:rPr>
        <w:t>ההוראות אשר עסקו בשימוש בכינויי מקור, הדיון בהן יימשך בוועדה, והן</w:t>
      </w:r>
      <w:r w:rsidR="005A3E84">
        <w:rPr>
          <w:rtl/>
        </w:rPr>
        <w:t xml:space="preserve"> </w:t>
      </w:r>
      <w:r w:rsidRPr="005A2F81">
        <w:rPr>
          <w:rtl/>
        </w:rPr>
        <w:t>יובאו להכרעת מליאת הכנסת על</w:t>
      </w:r>
      <w:r w:rsidR="005A3E84">
        <w:rPr>
          <w:rtl/>
        </w:rPr>
        <w:t>-</w:t>
      </w:r>
      <w:r w:rsidRPr="005A2F81">
        <w:rPr>
          <w:rtl/>
        </w:rPr>
        <w:t>פי תקנון הכנסת.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יש</w:t>
      </w:r>
      <w:r w:rsidR="005A3E84">
        <w:rPr>
          <w:rtl/>
        </w:rPr>
        <w:t xml:space="preserve"> </w:t>
      </w:r>
      <w:r w:rsidRPr="005A2F81">
        <w:rPr>
          <w:rtl/>
        </w:rPr>
        <w:t>להצעת החוק הזאת שורה של הסתייגויות, אבל אני לא רואה את המסתייגים: חבר</w:t>
      </w:r>
      <w:r w:rsidR="005A3E84">
        <w:rPr>
          <w:rtl/>
        </w:rPr>
        <w:t xml:space="preserve"> </w:t>
      </w:r>
      <w:r w:rsidRPr="005A2F81">
        <w:rPr>
          <w:rtl/>
        </w:rPr>
        <w:t>הכנסת לנגנטל וחבר הכנסת עזמי בשארה.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ההסתייגויות ירדו.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אמנון רובינשטיין (יו"ר ועדת החוקה, חוק ומשפט):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מבקש</w:t>
      </w:r>
      <w:r w:rsidR="005A3E84">
        <w:rPr>
          <w:rtl/>
        </w:rPr>
        <w:t xml:space="preserve"> </w:t>
      </w:r>
      <w:r w:rsidRPr="005A2F81">
        <w:rPr>
          <w:rtl/>
        </w:rPr>
        <w:t>להצביע בעד החוק הזה בקריאה שנייה ושלישית, ממש ערב המועד שמחייב</w:t>
      </w:r>
      <w:r w:rsidR="005A3E84">
        <w:rPr>
          <w:rtl/>
        </w:rPr>
        <w:t xml:space="preserve"> </w:t>
      </w:r>
      <w:r w:rsidRPr="005A2F81">
        <w:rPr>
          <w:rtl/>
        </w:rPr>
        <w:t>אותנו למלא תוכן את חתימתה של ישראל על אמנת הטריפס.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 לחבר הכנסת אמנון רובינשטיין.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הודעה</w:t>
      </w:r>
      <w:r w:rsidR="005A3E84">
        <w:rPr>
          <w:rtl/>
        </w:rPr>
        <w:t xml:space="preserve"> </w:t>
      </w:r>
      <w:r w:rsidRPr="005A2F81">
        <w:rPr>
          <w:rtl/>
        </w:rPr>
        <w:t>ליושב</w:t>
      </w:r>
      <w:r w:rsidR="005A3E84">
        <w:rPr>
          <w:rtl/>
        </w:rPr>
        <w:t>-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בנושא</w:t>
      </w:r>
      <w:r w:rsidR="005A3E84">
        <w:rPr>
          <w:rtl/>
        </w:rPr>
        <w:t xml:space="preserve"> </w:t>
      </w:r>
      <w:r w:rsidRPr="005A2F81">
        <w:rPr>
          <w:rtl/>
        </w:rPr>
        <w:t>ההצבעה הקודמת: חברת הכנסת תמר גוז'נסקי הודיעה כי</w:t>
      </w:r>
      <w:r w:rsidR="005A3E84">
        <w:rPr>
          <w:rtl/>
        </w:rPr>
        <w:t xml:space="preserve"> </w:t>
      </w:r>
      <w:r w:rsidRPr="005A2F81">
        <w:rPr>
          <w:rtl/>
        </w:rPr>
        <w:t>היא</w:t>
      </w:r>
      <w:r w:rsidR="005A3E84">
        <w:rPr>
          <w:rtl/>
        </w:rPr>
        <w:t xml:space="preserve"> </w:t>
      </w:r>
      <w:r w:rsidRPr="005A2F81">
        <w:rPr>
          <w:rtl/>
        </w:rPr>
        <w:t>הצביעה</w:t>
      </w:r>
      <w:r w:rsidR="005A3E84">
        <w:rPr>
          <w:rtl/>
        </w:rPr>
        <w:t xml:space="preserve"> </w:t>
      </w:r>
      <w:r w:rsidRPr="005A2F81">
        <w:rPr>
          <w:rtl/>
        </w:rPr>
        <w:t>בטעות,</w:t>
      </w:r>
      <w:r w:rsidR="005A3E84">
        <w:rPr>
          <w:rtl/>
        </w:rPr>
        <w:t xml:space="preserve"> </w:t>
      </w:r>
      <w:r w:rsidRPr="005A2F81">
        <w:rPr>
          <w:rtl/>
        </w:rPr>
        <w:t>אני</w:t>
      </w:r>
      <w:r w:rsidR="005A3E84">
        <w:rPr>
          <w:rtl/>
        </w:rPr>
        <w:t xml:space="preserve"> </w:t>
      </w:r>
      <w:r w:rsidRPr="005A2F81">
        <w:rPr>
          <w:rtl/>
        </w:rPr>
        <w:t>מבין,</w:t>
      </w:r>
      <w:r w:rsidR="005A3E84">
        <w:rPr>
          <w:rtl/>
        </w:rPr>
        <w:t xml:space="preserve"> </w:t>
      </w:r>
      <w:r w:rsidRPr="005A2F81">
        <w:rPr>
          <w:rtl/>
        </w:rPr>
        <w:t>ממקומו</w:t>
      </w:r>
      <w:r w:rsidR="005A3E84">
        <w:rPr>
          <w:rtl/>
        </w:rPr>
        <w:t xml:space="preserve"> </w:t>
      </w:r>
      <w:r w:rsidRPr="005A2F81">
        <w:rPr>
          <w:rtl/>
        </w:rPr>
        <w:t>של חבר הכנסת עסאם מ'חול. מכיוון שמודה</w:t>
      </w:r>
      <w:r w:rsidR="005A3E84">
        <w:rPr>
          <w:rtl/>
        </w:rPr>
        <w:t xml:space="preserve"> </w:t>
      </w:r>
      <w:r w:rsidRPr="005A2F81">
        <w:rPr>
          <w:rtl/>
        </w:rPr>
        <w:t>ועוזב</w:t>
      </w:r>
      <w:r w:rsidR="005A3E84">
        <w:rPr>
          <w:rtl/>
        </w:rPr>
        <w:t xml:space="preserve"> </w:t>
      </w:r>
      <w:r w:rsidRPr="005A2F81">
        <w:rPr>
          <w:rtl/>
        </w:rPr>
        <w:t>ירוחם,</w:t>
      </w:r>
      <w:r w:rsidR="005A3E84">
        <w:rPr>
          <w:rtl/>
        </w:rPr>
        <w:t xml:space="preserve"> </w:t>
      </w:r>
      <w:r w:rsidRPr="005A2F81">
        <w:rPr>
          <w:rtl/>
        </w:rPr>
        <w:t>אנחנו</w:t>
      </w:r>
      <w:r w:rsidR="005A3E84">
        <w:rPr>
          <w:rtl/>
        </w:rPr>
        <w:t xml:space="preserve"> </w:t>
      </w:r>
      <w:r w:rsidRPr="005A2F81">
        <w:rPr>
          <w:rtl/>
        </w:rPr>
        <w:t>נחשב</w:t>
      </w:r>
      <w:r w:rsidR="005A3E84">
        <w:rPr>
          <w:rtl/>
        </w:rPr>
        <w:t xml:space="preserve"> </w:t>
      </w:r>
      <w:r w:rsidRPr="005A2F81">
        <w:rPr>
          <w:rtl/>
        </w:rPr>
        <w:t>את</w:t>
      </w:r>
      <w:r w:rsidR="005A3E84">
        <w:rPr>
          <w:rtl/>
        </w:rPr>
        <w:t xml:space="preserve"> </w:t>
      </w:r>
      <w:r w:rsidRPr="005A2F81">
        <w:rPr>
          <w:rtl/>
        </w:rPr>
        <w:t>קולה</w:t>
      </w:r>
      <w:r w:rsidR="005A3E84">
        <w:rPr>
          <w:rtl/>
        </w:rPr>
        <w:t xml:space="preserve"> </w:t>
      </w:r>
      <w:r w:rsidRPr="005A2F81">
        <w:rPr>
          <w:rtl/>
        </w:rPr>
        <w:t>בהצבעה הקודמת. אני מזכיר, הצבעה נגד הצעת</w:t>
      </w:r>
      <w:r w:rsidR="005A3E84">
        <w:rPr>
          <w:rtl/>
        </w:rPr>
        <w:t xml:space="preserve"> </w:t>
      </w:r>
      <w:r w:rsidRPr="005A2F81">
        <w:rPr>
          <w:rtl/>
        </w:rPr>
        <w:t>הוועדה.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לבטל, כמובן, את הצבעתו של חבר הכנסת עסאם מח'ול.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כן. לכן מסרנו את ההודעה הזאת לפרוטוקול במליאת הכנסת.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מח'ול </w:t>
      </w:r>
      <w:r w:rsidR="005A3E84">
        <w:rPr>
          <w:rtl/>
        </w:rPr>
        <w:t>–</w:t>
      </w:r>
      <w:r w:rsidRPr="005A2F81">
        <w:rPr>
          <w:rtl/>
        </w:rPr>
        <w:t xml:space="preserve"> מחול.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לגבי ההצבעה שאנו עוברים אליה, אני מזכיר עוד הפעם לחברי הכנסת מה שכבר ציין</w:t>
      </w:r>
      <w:r w:rsidR="005A3E84">
        <w:rPr>
          <w:rtl/>
        </w:rPr>
        <w:t xml:space="preserve"> </w:t>
      </w:r>
      <w:r w:rsidRPr="005A2F81">
        <w:rPr>
          <w:rtl/>
        </w:rPr>
        <w:t>יושב</w:t>
      </w:r>
      <w:r w:rsidR="005A3E84">
        <w:rPr>
          <w:rtl/>
        </w:rPr>
        <w:t>-</w:t>
      </w:r>
      <w:r w:rsidRPr="005A2F81">
        <w:rPr>
          <w:rtl/>
        </w:rPr>
        <w:t>ראש</w:t>
      </w:r>
      <w:r w:rsidR="005A3E84">
        <w:rPr>
          <w:rtl/>
        </w:rPr>
        <w:t xml:space="preserve"> </w:t>
      </w:r>
      <w:r w:rsidRPr="005A2F81">
        <w:rPr>
          <w:rtl/>
        </w:rPr>
        <w:t>ועדת</w:t>
      </w:r>
      <w:r w:rsidR="005A3E84">
        <w:rPr>
          <w:rtl/>
        </w:rPr>
        <w:t xml:space="preserve"> </w:t>
      </w:r>
      <w:r w:rsidRPr="005A2F81">
        <w:rPr>
          <w:rtl/>
        </w:rPr>
        <w:t>החוקה,</w:t>
      </w:r>
      <w:r w:rsidR="005A3E84">
        <w:rPr>
          <w:rtl/>
        </w:rPr>
        <w:t xml:space="preserve"> </w:t>
      </w:r>
      <w:r w:rsidRPr="005A2F81">
        <w:rPr>
          <w:rtl/>
        </w:rPr>
        <w:t>חוק ומשפט, חבר הכנסת רובינשטיין: אנחנו מצביעים היום על</w:t>
      </w:r>
      <w:r w:rsidR="005A3E84">
        <w:rPr>
          <w:rtl/>
        </w:rPr>
        <w:t xml:space="preserve"> </w:t>
      </w:r>
      <w:r w:rsidRPr="005A2F81">
        <w:rPr>
          <w:rtl/>
        </w:rPr>
        <w:t>חלק</w:t>
      </w:r>
      <w:r w:rsidR="005A3E84">
        <w:rPr>
          <w:rtl/>
        </w:rPr>
        <w:t xml:space="preserve"> </w:t>
      </w:r>
      <w:r w:rsidRPr="005A2F81">
        <w:rPr>
          <w:rtl/>
        </w:rPr>
        <w:t>מהצעת</w:t>
      </w:r>
      <w:r w:rsidR="005A3E84">
        <w:rPr>
          <w:rtl/>
        </w:rPr>
        <w:t xml:space="preserve"> </w:t>
      </w:r>
      <w:r w:rsidRPr="005A2F81">
        <w:rPr>
          <w:rtl/>
        </w:rPr>
        <w:t>החוק.</w:t>
      </w:r>
      <w:r w:rsidR="005A3E84">
        <w:rPr>
          <w:rtl/>
        </w:rPr>
        <w:t xml:space="preserve"> </w:t>
      </w:r>
      <w:r w:rsidRPr="005A2F81">
        <w:rPr>
          <w:rtl/>
        </w:rPr>
        <w:t>ואכן, אנחנו נעבור להצבעה בקריאה שנייה. כל ההסתייגויות ירדו,</w:t>
      </w:r>
      <w:r w:rsidR="005A3E84">
        <w:rPr>
          <w:rtl/>
        </w:rPr>
        <w:t xml:space="preserve"> </w:t>
      </w:r>
      <w:r w:rsidRPr="005A2F81">
        <w:rPr>
          <w:rtl/>
        </w:rPr>
        <w:t>כי</w:t>
      </w:r>
      <w:r w:rsidR="005A3E84">
        <w:rPr>
          <w:rtl/>
        </w:rPr>
        <w:t xml:space="preserve"> </w:t>
      </w:r>
      <w:r w:rsidRPr="005A2F81">
        <w:rPr>
          <w:rtl/>
        </w:rPr>
        <w:t>המציעים לא נמצאים.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 xml:space="preserve">מי בעד? מי נגד? </w:t>
      </w:r>
      <w:r w:rsidR="005A3E84">
        <w:rPr>
          <w:rtl/>
        </w:rPr>
        <w:t>–</w:t>
      </w:r>
      <w:r w:rsidRPr="005A2F81">
        <w:rPr>
          <w:rtl/>
        </w:rPr>
        <w:t xml:space="preserve"> נוסח הוועדה. נא להצביע. מדובר בסעיפים 1 עד 12.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צבעה מס' 6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C05B48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>עד סעיפים 12</w:t>
      </w:r>
      <w:r w:rsidR="00C05B48">
        <w:rPr>
          <w:rFonts w:hint="cs"/>
          <w:rtl/>
        </w:rPr>
        <w:t>-</w:t>
      </w:r>
      <w:r w:rsidR="005A2F81" w:rsidRPr="005A2F81">
        <w:rPr>
          <w:rtl/>
        </w:rPr>
        <w:t xml:space="preserve">1 </w:t>
      </w:r>
      <w:r>
        <w:rPr>
          <w:rtl/>
        </w:rPr>
        <w:t>–</w:t>
      </w:r>
      <w:r w:rsidR="005A2F81" w:rsidRPr="005A2F81">
        <w:rPr>
          <w:rtl/>
        </w:rPr>
        <w:t xml:space="preserve"> 6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גד </w:t>
      </w:r>
      <w:r>
        <w:rPr>
          <w:rtl/>
        </w:rPr>
        <w:t>–</w:t>
      </w:r>
      <w:r w:rsidR="005A2F81" w:rsidRPr="005A2F81">
        <w:rPr>
          <w:rtl/>
        </w:rPr>
        <w:t xml:space="preserve"> 1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מנעים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C05B48">
      <w:pPr>
        <w:pStyle w:val="3"/>
        <w:rPr>
          <w:rtl/>
        </w:rPr>
      </w:pPr>
      <w:r w:rsidRPr="005A2F81">
        <w:rPr>
          <w:rtl/>
        </w:rPr>
        <w:t>ס</w:t>
      </w:r>
      <w:r w:rsidR="005A2F81" w:rsidRPr="005A2F81">
        <w:rPr>
          <w:rtl/>
        </w:rPr>
        <w:t>עיפים 12</w:t>
      </w:r>
      <w:r w:rsidR="00C05B48">
        <w:rPr>
          <w:rFonts w:hint="cs"/>
          <w:rtl/>
        </w:rPr>
        <w:t>-</w:t>
      </w:r>
      <w:r w:rsidR="005A2F81" w:rsidRPr="005A2F81">
        <w:rPr>
          <w:rtl/>
        </w:rPr>
        <w:t>1 נתקבלו.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צחי הנגבי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עבר בגדול.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בעד</w:t>
      </w:r>
      <w:r w:rsidR="005A3E84">
        <w:rPr>
          <w:rtl/>
        </w:rPr>
        <w:t xml:space="preserve"> –</w:t>
      </w:r>
      <w:r w:rsidRPr="005A2F81">
        <w:rPr>
          <w:rtl/>
        </w:rPr>
        <w:t xml:space="preserve"> 6, נגד </w:t>
      </w:r>
      <w:r w:rsidR="005A3E84">
        <w:rPr>
          <w:rtl/>
        </w:rPr>
        <w:t>–</w:t>
      </w:r>
      <w:r w:rsidRPr="005A2F81">
        <w:rPr>
          <w:rtl/>
        </w:rPr>
        <w:t xml:space="preserve"> 1, אין נמנעים. אני קובע, כי הצעת החוק אושרה </w:t>
      </w:r>
      <w:r w:rsidR="005A3E84">
        <w:rPr>
          <w:rtl/>
        </w:rPr>
        <w:t>–</w:t>
      </w:r>
      <w:r w:rsidRPr="005A2F81">
        <w:rPr>
          <w:rtl/>
        </w:rPr>
        <w:t xml:space="preserve"> סעיפים 1 עד</w:t>
      </w:r>
      <w:r w:rsidR="005A3E84">
        <w:rPr>
          <w:rtl/>
        </w:rPr>
        <w:t xml:space="preserve"> </w:t>
      </w:r>
      <w:r w:rsidRPr="005A2F81">
        <w:rPr>
          <w:rtl/>
        </w:rPr>
        <w:t xml:space="preserve">12 </w:t>
      </w:r>
      <w:r w:rsidR="005A3E84">
        <w:rPr>
          <w:rtl/>
        </w:rPr>
        <w:t>–</w:t>
      </w:r>
      <w:r w:rsidRPr="005A2F81">
        <w:rPr>
          <w:rtl/>
        </w:rPr>
        <w:t xml:space="preserve"> בקריאה שנייה.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אנחנו נעבור להצבעה בקריאה שלישית על אותם סעיפים. מי בעד? מי</w:t>
      </w:r>
      <w:r w:rsidR="005A3E84">
        <w:rPr>
          <w:rtl/>
        </w:rPr>
        <w:t xml:space="preserve"> </w:t>
      </w:r>
      <w:r w:rsidRPr="005A2F81">
        <w:rPr>
          <w:rtl/>
        </w:rPr>
        <w:t>נגד? נא להצביע.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צבעה מס' 7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ב</w:t>
      </w:r>
      <w:r w:rsidR="005A2F81" w:rsidRPr="005A2F81">
        <w:rPr>
          <w:rtl/>
        </w:rPr>
        <w:t xml:space="preserve">עד החוק </w:t>
      </w:r>
      <w:r>
        <w:rPr>
          <w:rtl/>
        </w:rPr>
        <w:t>–</w:t>
      </w:r>
      <w:r w:rsidR="005A2F81" w:rsidRPr="005A2F81">
        <w:rPr>
          <w:rtl/>
        </w:rPr>
        <w:t xml:space="preserve"> 6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גד </w:t>
      </w:r>
      <w:r>
        <w:rPr>
          <w:rtl/>
        </w:rPr>
        <w:t>–</w:t>
      </w:r>
      <w:r w:rsidR="005A2F81" w:rsidRPr="005A2F81">
        <w:rPr>
          <w:rtl/>
        </w:rPr>
        <w:t xml:space="preserve"> 1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נ</w:t>
      </w:r>
      <w:r w:rsidR="005A2F81" w:rsidRPr="005A2F81">
        <w:rPr>
          <w:rtl/>
        </w:rPr>
        <w:t xml:space="preserve">מנעים </w:t>
      </w:r>
      <w:r>
        <w:rPr>
          <w:rtl/>
        </w:rPr>
        <w:t>–</w:t>
      </w:r>
      <w:r w:rsidR="005A2F81" w:rsidRPr="005A2F81">
        <w:rPr>
          <w:rtl/>
        </w:rPr>
        <w:t xml:space="preserve"> אין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ח</w:t>
      </w:r>
      <w:r w:rsidR="005A2F81" w:rsidRPr="005A2F81">
        <w:rPr>
          <w:rtl/>
        </w:rPr>
        <w:t>וק לתיקון דיני הקניין הרוחני (התאמה להוראות הסכם הטריפס),</w:t>
      </w: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תש"ס</w:t>
      </w:r>
      <w:r>
        <w:rPr>
          <w:rtl/>
        </w:rPr>
        <w:t>–</w:t>
      </w:r>
      <w:r w:rsidR="005A2F81" w:rsidRPr="005A2F81">
        <w:rPr>
          <w:rtl/>
        </w:rPr>
        <w:t>1999, נתקבל.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 xml:space="preserve">הכנסת, בעד </w:t>
      </w:r>
      <w:r w:rsidR="005A3E84">
        <w:rPr>
          <w:rtl/>
        </w:rPr>
        <w:t>–</w:t>
      </w:r>
      <w:r w:rsidRPr="005A2F81">
        <w:rPr>
          <w:rtl/>
        </w:rPr>
        <w:t xml:space="preserve"> 6, נגד </w:t>
      </w:r>
      <w:r w:rsidR="005A3E84">
        <w:rPr>
          <w:rtl/>
        </w:rPr>
        <w:t>–</w:t>
      </w:r>
      <w:r w:rsidRPr="005A2F81">
        <w:rPr>
          <w:rtl/>
        </w:rPr>
        <w:t xml:space="preserve"> 1, אין נמנעים. הצעת החוק אושרה בקריאה שלישית.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תודה רבה ליושב</w:t>
      </w:r>
      <w:r w:rsidR="005A3E84">
        <w:rPr>
          <w:rtl/>
        </w:rPr>
        <w:t>-</w:t>
      </w:r>
      <w:r w:rsidRPr="005A2F81">
        <w:rPr>
          <w:rtl/>
        </w:rPr>
        <w:t>ראש ועדת החוקה, חוק ומשפט.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ראובן ריבלין (הליכוד):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 הכנסת אמנון רובינשטיין, זה האחרון? תם סדר</w:t>
      </w:r>
      <w:r w:rsidR="005A3E84">
        <w:rPr>
          <w:rtl/>
        </w:rPr>
        <w:t>-</w:t>
      </w:r>
      <w:r w:rsidRPr="005A2F81">
        <w:rPr>
          <w:rtl/>
        </w:rPr>
        <w:t>היום?</w:t>
      </w:r>
    </w:p>
    <w:p w:rsidR="005A3E84" w:rsidRDefault="005A3E84" w:rsidP="005A3E84">
      <w:pPr>
        <w:rPr>
          <w:rtl/>
        </w:rPr>
      </w:pPr>
    </w:p>
    <w:p w:rsidR="005A3E84" w:rsidRPr="005A3E84" w:rsidRDefault="005A3E84" w:rsidP="005A3E84">
      <w:pPr>
        <w:pStyle w:val="a4"/>
        <w:rPr>
          <w:rtl/>
        </w:rPr>
      </w:pPr>
      <w:r w:rsidRPr="005A3E84">
        <w:rPr>
          <w:rtl/>
        </w:rPr>
        <w:t>היו"ר י' אדלשטיין:</w:t>
      </w:r>
    </w:p>
    <w:p w:rsidR="005A3E84" w:rsidRDefault="005A3E84" w:rsidP="005A3E84">
      <w:pPr>
        <w:rPr>
          <w:rtl/>
        </w:rPr>
      </w:pPr>
    </w:p>
    <w:p w:rsidR="005A3E84" w:rsidRDefault="005A2F81" w:rsidP="005A3E84">
      <w:pPr>
        <w:rPr>
          <w:rtl/>
        </w:rPr>
      </w:pPr>
      <w:r w:rsidRPr="005A2F81">
        <w:rPr>
          <w:rtl/>
        </w:rPr>
        <w:t>חברי</w:t>
      </w:r>
      <w:r w:rsidR="005A3E84">
        <w:rPr>
          <w:rtl/>
        </w:rPr>
        <w:t xml:space="preserve"> </w:t>
      </w:r>
      <w:r w:rsidRPr="005A2F81">
        <w:rPr>
          <w:rtl/>
        </w:rPr>
        <w:t>הכנסת,</w:t>
      </w:r>
      <w:r w:rsidR="005A3E84">
        <w:rPr>
          <w:rtl/>
        </w:rPr>
        <w:t xml:space="preserve"> </w:t>
      </w:r>
      <w:r w:rsidRPr="005A2F81">
        <w:rPr>
          <w:rtl/>
        </w:rPr>
        <w:t>תם סדר</w:t>
      </w:r>
      <w:r w:rsidR="005A3E84">
        <w:rPr>
          <w:rtl/>
        </w:rPr>
        <w:t>-</w:t>
      </w:r>
      <w:r w:rsidRPr="005A2F81">
        <w:rPr>
          <w:rtl/>
        </w:rPr>
        <w:t>היום. הישיבה הזאת נעולה. הישיבה הבאה של הכנסת תתקיים</w:t>
      </w:r>
      <w:r w:rsidR="005A3E84">
        <w:rPr>
          <w:rtl/>
        </w:rPr>
        <w:t xml:space="preserve"> </w:t>
      </w:r>
      <w:r w:rsidRPr="005A2F81">
        <w:rPr>
          <w:rtl/>
        </w:rPr>
        <w:t>ביום רביעי, 22 בדצמבר 1999, בשעה 11:00.</w:t>
      </w:r>
      <w:r w:rsidR="005A3E84">
        <w:rPr>
          <w:rtl/>
        </w:rPr>
        <w:t xml:space="preserve"> </w:t>
      </w:r>
      <w:r w:rsidRPr="005A2F81">
        <w:rPr>
          <w:rtl/>
        </w:rPr>
        <w:t>תודה רבה.</w:t>
      </w:r>
    </w:p>
    <w:p w:rsidR="005A3E84" w:rsidRDefault="005A3E84" w:rsidP="005A3E84">
      <w:pPr>
        <w:rPr>
          <w:rtl/>
        </w:rPr>
      </w:pPr>
    </w:p>
    <w:p w:rsidR="005A3E84" w:rsidRDefault="005A3E84" w:rsidP="005A3E84">
      <w:pPr>
        <w:rPr>
          <w:rtl/>
        </w:rPr>
      </w:pPr>
    </w:p>
    <w:p w:rsidR="005A3E84" w:rsidRDefault="005A3E84" w:rsidP="005A3E84">
      <w:pPr>
        <w:pStyle w:val="3"/>
        <w:rPr>
          <w:rtl/>
        </w:rPr>
      </w:pPr>
      <w:r w:rsidRPr="005A2F81">
        <w:rPr>
          <w:rtl/>
        </w:rPr>
        <w:t>ה</w:t>
      </w:r>
      <w:r w:rsidR="005A2F81" w:rsidRPr="005A2F81">
        <w:rPr>
          <w:rtl/>
        </w:rPr>
        <w:t>ישיבה ננעלה בשעה 21:11.</w:t>
      </w:r>
    </w:p>
    <w:p w:rsidR="00DC1E27" w:rsidRPr="005A2F81" w:rsidRDefault="00DC1E27" w:rsidP="005A3E84">
      <w:pPr>
        <w:pStyle w:val="3"/>
        <w:rPr>
          <w:rtl/>
        </w:rPr>
      </w:pPr>
    </w:p>
    <w:sectPr w:rsidR="00DC1E27" w:rsidRPr="005A2F81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33"/>
    <w:rsid w:val="00553233"/>
    <w:rsid w:val="005A2F81"/>
    <w:rsid w:val="005A3E84"/>
    <w:rsid w:val="009D6556"/>
    <w:rsid w:val="00BD2B82"/>
    <w:rsid w:val="00BD7A7C"/>
    <w:rsid w:val="00C05B48"/>
    <w:rsid w:val="00D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F4960F4-B59F-45FF-A198-79D304A3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A7C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BD7A7C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BD7A7C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BD7A7C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BD7A7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D7A7C"/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character" w:customStyle="1" w:styleId="10">
    <w:name w:val="כותרת 1 תו"/>
    <w:basedOn w:val="a0"/>
    <w:link w:val="1"/>
    <w:rsid w:val="005A2F81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5A2F81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5A2F81"/>
    <w:rPr>
      <w:rFonts w:ascii="Arial" w:eastAsia="Times New Roman" w:hAnsi="Arial" w:cs="Arial"/>
      <w:sz w:val="20"/>
    </w:rPr>
  </w:style>
  <w:style w:type="paragraph" w:customStyle="1" w:styleId="a4">
    <w:name w:val="דובר"/>
    <w:basedOn w:val="2"/>
    <w:rsid w:val="00BD7A7C"/>
  </w:style>
  <w:style w:type="paragraph" w:customStyle="1" w:styleId="a5">
    <w:name w:val="רגיל לא מוזח"/>
    <w:basedOn w:val="a"/>
    <w:link w:val="a6"/>
    <w:qFormat/>
    <w:rsid w:val="00BD7A7C"/>
    <w:pPr>
      <w:ind w:firstLine="0"/>
    </w:pPr>
  </w:style>
  <w:style w:type="character" w:customStyle="1" w:styleId="a6">
    <w:name w:val="רגיל לא מוזח תו"/>
    <w:link w:val="a5"/>
    <w:rsid w:val="00BD7A7C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5A3E84"/>
    <w:pPr>
      <w:spacing w:after="100"/>
    </w:pPr>
  </w:style>
  <w:style w:type="character" w:styleId="Hyperlink">
    <w:name w:val="Hyperlink"/>
    <w:basedOn w:val="a0"/>
    <w:uiPriority w:val="99"/>
    <w:unhideWhenUsed/>
    <w:rsid w:val="005A3E84"/>
    <w:rPr>
      <w:color w:val="0000FF" w:themeColor="hyperlink"/>
      <w:u w:val="single"/>
    </w:rPr>
  </w:style>
  <w:style w:type="paragraph" w:styleId="TOC2">
    <w:name w:val="toc 2"/>
    <w:basedOn w:val="a"/>
    <w:next w:val="a"/>
    <w:autoRedefine/>
    <w:uiPriority w:val="39"/>
    <w:semiHidden/>
    <w:unhideWhenUsed/>
    <w:rsid w:val="005A3E84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semiHidden/>
    <w:unhideWhenUsed/>
    <w:rsid w:val="005A3E84"/>
    <w:pPr>
      <w:spacing w:after="100"/>
      <w:ind w:left="400"/>
    </w:pPr>
  </w:style>
  <w:style w:type="paragraph" w:styleId="TOC4">
    <w:name w:val="toc 4"/>
    <w:basedOn w:val="a"/>
    <w:next w:val="a"/>
    <w:autoRedefine/>
    <w:uiPriority w:val="39"/>
    <w:semiHidden/>
    <w:unhideWhenUsed/>
    <w:rsid w:val="005A3E84"/>
    <w:pPr>
      <w:spacing w:after="100"/>
      <w:ind w:left="600"/>
    </w:pPr>
  </w:style>
  <w:style w:type="paragraph" w:styleId="TOC5">
    <w:name w:val="toc 5"/>
    <w:basedOn w:val="a"/>
    <w:next w:val="a"/>
    <w:autoRedefine/>
    <w:uiPriority w:val="39"/>
    <w:semiHidden/>
    <w:unhideWhenUsed/>
    <w:rsid w:val="005A3E84"/>
    <w:pPr>
      <w:spacing w:after="100"/>
      <w:ind w:left="800"/>
    </w:pPr>
  </w:style>
  <w:style w:type="paragraph" w:styleId="TOC6">
    <w:name w:val="toc 6"/>
    <w:basedOn w:val="a"/>
    <w:next w:val="a"/>
    <w:autoRedefine/>
    <w:uiPriority w:val="39"/>
    <w:semiHidden/>
    <w:unhideWhenUsed/>
    <w:rsid w:val="005A3E84"/>
    <w:pPr>
      <w:spacing w:after="100"/>
      <w:ind w:left="1000"/>
    </w:pPr>
  </w:style>
  <w:style w:type="paragraph" w:styleId="TOC7">
    <w:name w:val="toc 7"/>
    <w:basedOn w:val="a"/>
    <w:next w:val="a"/>
    <w:autoRedefine/>
    <w:uiPriority w:val="39"/>
    <w:semiHidden/>
    <w:unhideWhenUsed/>
    <w:rsid w:val="005A3E84"/>
    <w:pPr>
      <w:spacing w:after="100"/>
      <w:ind w:left="1200"/>
    </w:pPr>
  </w:style>
  <w:style w:type="paragraph" w:styleId="TOC8">
    <w:name w:val="toc 8"/>
    <w:basedOn w:val="a"/>
    <w:next w:val="a"/>
    <w:autoRedefine/>
    <w:uiPriority w:val="39"/>
    <w:semiHidden/>
    <w:unhideWhenUsed/>
    <w:rsid w:val="005A3E84"/>
    <w:pPr>
      <w:spacing w:after="100"/>
      <w:ind w:left="1400"/>
    </w:pPr>
  </w:style>
  <w:style w:type="paragraph" w:styleId="TOC9">
    <w:name w:val="toc 9"/>
    <w:basedOn w:val="a"/>
    <w:next w:val="a"/>
    <w:autoRedefine/>
    <w:uiPriority w:val="39"/>
    <w:semiHidden/>
    <w:unhideWhenUsed/>
    <w:rsid w:val="005A3E84"/>
    <w:pPr>
      <w:spacing w:after="100"/>
      <w:ind w:left="1600"/>
    </w:pPr>
  </w:style>
  <w:style w:type="character" w:customStyle="1" w:styleId="apple-converted-space">
    <w:name w:val="apple-converted-space"/>
    <w:basedOn w:val="a0"/>
    <w:rsid w:val="009D6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31173</Words>
  <Characters>155869</Characters>
  <Application>Microsoft Office Word</Application>
  <DocSecurity>0</DocSecurity>
  <Lines>1298</Lines>
  <Paragraphs>373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186669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2016-10-30T08:06:00Z</dcterms:created>
  <dcterms:modified xsi:type="dcterms:W3CDTF">2016-10-30T08:06:00Z</dcterms:modified>
</cp:coreProperties>
</file>