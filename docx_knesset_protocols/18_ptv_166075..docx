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0" w:right="0" w:hanging="0"/>
        <w:jc w:val="left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השמונה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עשרה</w:t>
      </w:r>
      <w:r>
        <w:rPr>
          <w:rFonts w:cs="David"/>
          <w:b/>
          <w:bCs/>
          <w:rtl w:val="true"/>
        </w:rPr>
        <w:tab/>
        <w:tab/>
        <w:tab/>
        <w:tab/>
        <w:tab/>
        <w:tab/>
      </w:r>
      <w:r>
        <w:rPr>
          <w:rFonts w:cs="David"/>
          <w:b/>
          <w:b/>
          <w:bCs/>
          <w:rtl w:val="true"/>
        </w:rPr>
        <w:t>נוסח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מתוקן</w:t>
      </w:r>
    </w:p>
    <w:p>
      <w:pPr>
        <w:pStyle w:val="Normal"/>
        <w:bidi w:val="1"/>
        <w:ind w:left="0" w:right="0" w:hanging="0"/>
        <w:jc w:val="left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rFonts w:cs="David"/>
        </w:rPr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הכספים</w:t>
      </w:r>
    </w:p>
    <w:p>
      <w:pPr>
        <w:pStyle w:val="Heading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רביעי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ח</w:t>
      </w:r>
      <w:r>
        <w:rPr>
          <w:rFonts w:cs="David"/>
          <w:b/>
          <w:bCs/>
          <w:rtl w:val="true"/>
        </w:rPr>
        <w:t xml:space="preserve">'  </w:t>
      </w:r>
      <w:r>
        <w:rPr>
          <w:rFonts w:cs="David"/>
          <w:b/>
          <w:b/>
          <w:bCs/>
          <w:rtl w:val="true"/>
        </w:rPr>
        <w:t>בטבת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התשע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15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בדצמבר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2010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שעה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09:20</w:t>
      </w:r>
    </w:p>
    <w:p>
      <w:pPr>
        <w:pStyle w:val="Header"/>
        <w:tabs>
          <w:tab w:val="clear" w:pos="4153"/>
          <w:tab w:val="clear" w:pos="8306"/>
        </w:tabs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</w:rPr>
        <w:t>2011-2012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rtl w:val="true"/>
        </w:rPr>
        <w:t>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אדרי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והבה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וקנין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חרמש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ראלב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אדלה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פיניאן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יוחנן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פלסנר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קירשנבאום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שמטוב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אהרונוביץ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אליעזר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רוזנבאום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ניצב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קראוזה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וארגון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דורנפלד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דני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גנ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נצ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ירוחם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תג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והתקצוב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גולדפלם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מינקובסקי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והמידע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הכנסת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ייעוץ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אפיק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מנהל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טמיר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רשמה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וערכה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אהובה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המתרגמים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br w:type="page"/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תקציב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המשרד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לביטחון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לשנות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הכספים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2011-2012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בהשתתפות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לביטחון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פנים</w:t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</w:rPr>
        <w:t>2011-2012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האיחור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חרמש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ידיעות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אחרונות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הבוקר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קראתי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ידיעות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אחרונות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בעמוד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תגובתך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המצאה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ליהדות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המצאה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וחז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בלעו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רצינית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ונורמלית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סדירים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לקצין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ולשוטר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ידיעות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אחרונות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אסביר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להקפיד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שינצלו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שממלאת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כהלכה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במסתורין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וחלילה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ולהעצים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לדאוג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והמיטבי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להקפיד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חרמש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לרופאים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חרמש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חרמש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חרמש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מעונינים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תנחומינו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הכרמל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התנחומים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תנחומינו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יקיריהן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לפצועים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איחולי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ורפואה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</w:rPr>
        <w:t>43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הלקחים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והשוטרים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חירפו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התגלה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והאחווה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למערכת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הפרקליטים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לאזרחים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להתערב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משתחררים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91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והצבעתי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בקושי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בקושי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תרחישים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התרחישים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בוואדי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באוויר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ובקבינט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להתכונן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אוקטובר</w:t>
      </w:r>
      <w:r>
        <w:rPr>
          <w:rtl w:val="true"/>
        </w:rPr>
        <w:t xml:space="preserve"> </w:t>
      </w:r>
      <w:r>
        <w:rPr>
          <w:rFonts w:cs="David"/>
        </w:rPr>
        <w:t>2000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לתסריט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הלקחים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סעיף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באוקטובר</w:t>
      </w:r>
      <w:r>
        <w:rPr>
          <w:rtl w:val="true"/>
        </w:rPr>
        <w:t xml:space="preserve"> </w:t>
      </w:r>
      <w:r>
        <w:rPr>
          <w:rFonts w:cs="David"/>
        </w:rPr>
        <w:t>2000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במודיעין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תרחישים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ממזרח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להתכונן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ברעידות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באסונות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ושליטה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מגלי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והבה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קונבנציונאליים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קונבנציונאליים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והסוהרים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ולסוהרים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</w:rPr>
        <w:t>4,500-5,000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שמחזיקים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התנתקות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מהגמלאים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מהגמלאים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4,000-5,000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ומשתחררים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ההתנתקות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מגזרים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המשכורות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והמשכורת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להיפסק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מורחבת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איבדנו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להילחם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בארגוני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להילחם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העדיפויות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ברשותך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10:07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בערך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להלוויה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10:00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תמשיכו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במצגות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אליעזר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החלוקה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הקהילתי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ועבריינות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והמאורגנת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ובשחיתות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בכלואים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תהליכי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והרחבת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הכבאות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הכבאות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אליעזר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ועבריינות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והתנהגות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66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סיימנו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ליישום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שנבחרו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השיטור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פיילוט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בתוכנית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אליעזר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מפגש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והצגנו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בפגישה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אליעזר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רוזנבאום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המורכבות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למגזר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השיטור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המלאכה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נפרסם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בקליטת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והמאורגנת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טכנולוגיה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המודיעין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בהחלט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מערביות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המיעוטים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האכיפה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המניעה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להעמיק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הפרוייקט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פרוייקט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>-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אלקטרונית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דיגיטלית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לצמצומן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והנפגעים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דרסטי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הקריטית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וגדל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שמקודמים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506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לפברואר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שאישרנו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ליבה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ברוטו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הברוטו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הברוטו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להשוות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570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אסביר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דרסטית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אסביר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הטכנולוגיות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שיוצגו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הורדתם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פוליטיקה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הורדתם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לדפוס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ומס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באופוזיציה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בקואליציה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בבסיס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תקציבית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חמקן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הסמפכ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דופקים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פילוסופיה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שאיכשהו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במליאה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בטכנאות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הטכנולוגיים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מקודמים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סיגן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דנא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במצגת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שימסמסו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הישג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והנשירה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בשוטרי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בשח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</w:rPr>
        <w:t>2,200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פלוגות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הגבול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פלוגות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שיקוצצו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חשבונך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עוצמים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שתפקחו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להערכתנו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מצטרפים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בכרמל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יוחרג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בעליית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2,200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מאיר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בינג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להתנגד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נגיד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שנערי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מהאוצר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ההתמודדות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המועסקים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מניעת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פשיעה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מתקציבנו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גביית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הפשיעה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התפתחות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44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בממוצע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נחגוג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1,300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1,300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לאזרח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משקיעה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שההשוואה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שלהערכתי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</w:rPr>
        <w:t>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ההתפלגות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1"/>
        <w:ind w:left="0" w:right="0" w:hanging="0"/>
        <w:jc w:val="left"/>
        <w:rPr/>
      </w:pP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השימושים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בעיקרו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וגמלאות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תפעוליות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והתפעול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הניידות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הארנונה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החשמל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מצומצמת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ההתפתחות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והעצורים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2.4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התפתחות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שמסבירים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התפתחות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והמשטרה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השימושים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וגמלאות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להאכיל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להבדיל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יציב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שמתכננים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כשמסתכלים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בכחול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הדרגתית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לאוכלוסייה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3.7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נשחק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שמצוין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28-29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4,500-5,000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>-</w:t>
      </w:r>
      <w:r>
        <w:rPr>
          <w:rFonts w:cs="David"/>
        </w:rPr>
        <w:t>28-29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התפתחות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השימושים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וגמלאות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חמישית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נלחמים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בספר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בתחבורה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נלחמים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25-30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2010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25-30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למסתננים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אזרוח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עוטף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לסיכום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שאפתניים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שולץ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שמטופלות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קלטנו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למובילים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שאפתני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סוגיית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הבטוחה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וסוגיית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הליוויים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ותתמקד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שולץ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סוגיית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בכרמל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33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מתקנים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8,600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סוהרים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2.4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תנועת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בתנועת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קפצנו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</w:rPr>
        <w:t>2,700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בתנועה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ההתמודדות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בחרנו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המשמורת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במעטפות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המשמורת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מחפשים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לסטנדרטים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שמקובלים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ניצול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אופטימלי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בסטנדרט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אופטימלי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שיפוצם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המסתננים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שיעזבו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עמי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צדיק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שולץ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שולץ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אינטנסיבית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הסיכום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המינימליים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המתקנים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הטכנולוגיה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במתקנים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היו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גפני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שב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לנהל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הישיבה</w:t>
      </w:r>
      <w:r>
        <w:rPr>
          <w:rFonts w:cs="David"/>
          <w:b/>
          <w:bCs/>
          <w:u w:val="single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זריז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ממוקד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האסטרטגיים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מוכווני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שהגדרנו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הפשיעה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ההישגים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בגניבות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שנגנבו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שנגנבו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תיקי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בחשיפה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364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קטלניות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לאיומים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וממוקדים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ללחימה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הכיוונים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האסטרטגיים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שיובילו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לשנים</w:t>
      </w:r>
      <w:r>
        <w:rPr>
          <w:rtl w:val="true"/>
        </w:rPr>
        <w:t xml:space="preserve"> </w:t>
      </w:r>
      <w:r>
        <w:rPr>
          <w:rFonts w:cs="David"/>
        </w:rPr>
        <w:t>2011-2015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המיקודים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העצמת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טכנולוגי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טכנולוגיים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מקדמים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האנושי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לצערנו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OECD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3-26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קראוזה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תתמקד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8.324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ההתפלגות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גמלאות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302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קניות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היסטוגרמות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שמייצגות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2012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61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368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פערים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שיאי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קוצצנו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תקנים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הקיצוצים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החזרנו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2008-2009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קוצצו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5,255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ברוטו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5,500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אדלג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11:00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לשאילתא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דחופה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טכנולוגי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דנא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דיגיטלית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הפלטפורמה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פריסה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בבינוי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1.4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ולנברג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וכדומה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הצטיידות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שבמאזן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החוסן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הממד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תנועה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הוקצו</w:t>
      </w:r>
      <w:r>
        <w:rPr>
          <w:rtl w:val="true"/>
        </w:rPr>
        <w:t xml:space="preserve"> </w:t>
      </w:r>
      <w:r>
        <w:rPr>
          <w:rFonts w:cs="David"/>
        </w:rPr>
        <w:t>122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ובשנת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בהסדרים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לכ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המסוכמים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לרשותנו</w:t>
      </w:r>
      <w:r>
        <w:rPr>
          <w:rtl w:val="true"/>
        </w:rPr>
        <w:t xml:space="preserve"> </w:t>
      </w:r>
      <w:r>
        <w:rPr>
          <w:rFonts w:cs="David"/>
        </w:rPr>
        <w:t>75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</w:rPr>
        <w:t>122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122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קראוזה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keepLines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פלסנר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המצגת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אהרונוביץ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בקמפיין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בפאנל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והתגמול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לתגמל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יישחק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הקמפיין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כאופוזיציה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ושולטים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מריונטות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שיוכשרו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עיכוב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וחיפוש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העירוני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בוודאי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פקחים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העירוני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פלסנר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סקפטי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הפרוצדורה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ולתגבר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תקנים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</w:rPr>
        <w:t>170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האוויר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המודיעין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ברצינות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ברצינות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ומתקצב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סקפטי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ושאפשר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יסתכנו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רוחנית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בקהילה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ומלואו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שבמינימום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פוטנציאל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יתחילו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בשיקומם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חטיבת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רצידיביזם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לפלילים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אדרי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לאזרחים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שמביישים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שתיארתם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המפלגה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שמקבלים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יגדילו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העוגה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בטבלאות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התרגילים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שמגדילים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</w:rPr>
        <w:t>41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משתגע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41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41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מירושלים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מזמן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קיימנו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בהעברות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ומס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יסתיים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קריבו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אטיאס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תמחא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אישרתי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להלוויה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מודאגים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עגום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מודאג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ומס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קיצצו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שיחליטו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ושומעים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מתערער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ונציגיו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הקונקרטית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ולדרוש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להתבייש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</w:rPr>
        <w:t>2,250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</w:rPr>
        <w:t>2,250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2,250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תקנים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תאשר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הקיצוץ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תאשר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יעקב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אדרי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אצביע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יקצצו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אצביע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יחימוביץ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ניקתה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מהצפון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אמנון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כהן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המצוינת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מנחמים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ושולחים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לפצועים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הסקירה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להילחם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איכותית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מרוויח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</w:rPr>
        <w:t>4,000-5,000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להתפתות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פרקליטים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הקהילתי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מסתובבים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נערים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להסתובב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חאפלה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וזיקוקי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נור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ומתלוננים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מפירים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מצומצם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וגדל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שמסתובבים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בשכונות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שיסתובב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יסתובבו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לתורנויות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יסתובבו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שפסיכולוגית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הגז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שיישארו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סואנים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מגדירים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לאזרחים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ויתרתי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מנצלת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בכרמל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שמתנכר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לפרקליטים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השובתים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ומס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מהשחיקה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להתפוררות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ולייבוש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בסקטור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והקטנת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והצמצום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הבריאות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דיאטה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ודיאטה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ודיאטה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אנורקסי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זעקתך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קונקרטיים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ופרקטיים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יוחרג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להתנגד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2,250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חיילי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1,300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שוטרי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 xml:space="preserve">. </w:t>
        <w:tab/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טלוויזיה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מסתבך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הדימוי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להתאגד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פיניאן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מגלי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והבה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פקיעין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רציחות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דיברו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כרובאי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להתגייס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הקריטריונים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להתגייס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ומכניסים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מטרידה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יחימוביץ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במשטרה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מגלי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והבה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יהיו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הקריטריונים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הקריטריונים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רובאי</w:t>
      </w:r>
      <w:r>
        <w:rPr>
          <w:rtl w:val="true"/>
        </w:rPr>
        <w:t xml:space="preserve"> </w:t>
      </w:r>
      <w:r>
        <w:rPr>
          <w:rFonts w:cs="David"/>
        </w:rPr>
        <w:t>02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להתגייס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שהוכיחו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הדרגות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מגלי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מגלי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והבה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מסתובב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פיניאן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ציון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פיניאן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מתפקידיי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ונוחתים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ביכולתנו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2,250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תבקש</w:t>
      </w:r>
      <w:r>
        <w:rPr>
          <w:rtl w:val="true"/>
        </w:rPr>
        <w:t xml:space="preserve"> </w:t>
      </w:r>
      <w:r>
        <w:rPr>
          <w:rFonts w:cs="David"/>
        </w:rPr>
        <w:t>12,250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לפצועים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מצוינת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בכרמל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לתקציב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לקצץ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לצבא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אריה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ריבונו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מבולבל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פניה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קירשנבאום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איציק</w:t>
      </w:r>
      <w:r>
        <w:rPr>
          <w:rFonts w:cs="David"/>
          <w:rtl w:val="true"/>
        </w:rPr>
        <w:t>.\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מגלי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והבה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בברכה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פניה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קירשנבאום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פניה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קירשנבאום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תשבחי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פניה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קירשנבאום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מאתנו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קראתי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העיתון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למליאה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הצבעתם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חיים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הכוללים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פניה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קירשנבאום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והכבאות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ששיבחו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אהרונוביץ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ובנהי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ליוחנן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המלחמה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דרמטיים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המיטב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ומאחוריך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יוחנן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פלסנר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גפני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2"/>
        <w:ind w:left="0" w:right="0" w:hanging="0"/>
        <w:jc w:val="left"/>
        <w:rPr>
          <w:u w:val="single"/>
        </w:rPr>
      </w:pPr>
      <w:r>
        <w:rPr>
          <w:rFonts w:cs="David"/>
          <w:u w:val="single"/>
          <w:rtl w:val="true"/>
        </w:rPr>
        <w:t>הישיבה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ננעלה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בשעה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</w:rPr>
        <w:t>11:00</w:t>
      </w:r>
    </w:p>
    <w:sectPr>
      <w:headerReference w:type="default" r:id="rId2"/>
      <w:headerReference w:type="firs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left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הכספים</w:t>
    </w:r>
    <w:r>
      <mc:AlternateContent>
        <mc:Choice Requires="wps">
          <w:drawing>
            <wp:anchor behindDoc="0" distT="0" distB="0" distL="0" distR="0" simplePos="0" locked="0" layoutInCell="1" allowOverlap="1" relativeHeight="46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lef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46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lef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46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jc w:val="left"/>
      <w:rPr/>
    </w:pPr>
    <w:r>
      <w:rPr/>
      <w:t>15.12.2010</w:t>
    </w:r>
  </w:p>
  <w:p>
    <w:pPr>
      <w:pStyle w:val="Header"/>
      <w:jc w:val="left"/>
      <w:rPr/>
    </w:pPr>
    <w:r>
      <w:rPr>
        <w:rtl w:val="true"/>
      </w:rPr>
    </w:r>
  </w:p>
  <w:p>
    <w:pPr>
      <w:pStyle w:val="Header"/>
      <w:jc w:val="left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bidi w:val="1"/>
      <w:ind w:left="0" w:right="0" w:hanging="0"/>
      <w:jc w:val="left"/>
    </w:pPr>
    <w:rPr>
      <w:rFonts w:cs="David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46</Pages>
  <Words>11179</Words>
  <Characters>50546</Characters>
  <CharactersWithSpaces>61481</CharactersWithSpaces>
  <Paragraphs>787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2011-01-18T11:46:00Z</dcterms:created>
  <dc:creator>com_alex</dc:creator>
  <dc:description/>
  <cp:keywords/>
  <dc:language>en-US</dc:language>
  <cp:lastModifiedBy>com_alex</cp:lastModifiedBy>
  <dcterms:modified xsi:type="dcterms:W3CDTF">2011-01-18T11:49:00Z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