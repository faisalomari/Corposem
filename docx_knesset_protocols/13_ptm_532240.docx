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6A" w:rsidRDefault="0084256A" w:rsidP="0084256A">
      <w:pPr>
        <w:pStyle w:val="3"/>
        <w:rPr>
          <w:sz w:val="22"/>
          <w:rtl/>
        </w:rPr>
      </w:pPr>
      <w:bookmarkStart w:id="0" w:name="_GoBack"/>
      <w:bookmarkEnd w:id="0"/>
      <w:r>
        <w:rPr>
          <w:b/>
          <w:bCs/>
          <w:sz w:val="24"/>
          <w:rtl/>
        </w:rPr>
        <w:t>דברי הכנסת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rPr>
          <w:b/>
          <w:bCs/>
          <w:u w:val="single"/>
          <w:rtl/>
        </w:rPr>
      </w:pPr>
    </w:p>
    <w:p w:rsidR="0084256A" w:rsidRPr="0084256A" w:rsidRDefault="0084256A" w:rsidP="0084256A">
      <w:pPr>
        <w:pStyle w:val="3"/>
        <w:rPr>
          <w:b/>
          <w:bCs/>
          <w:u w:val="single"/>
          <w:rtl/>
        </w:rPr>
      </w:pPr>
      <w:r w:rsidRPr="0084256A">
        <w:rPr>
          <w:b/>
          <w:bCs/>
          <w:u w:val="single"/>
          <w:rtl/>
        </w:rPr>
        <w:t>ה</w:t>
      </w:r>
      <w:r w:rsidR="00CF24E8" w:rsidRPr="0084256A">
        <w:rPr>
          <w:b/>
          <w:bCs/>
          <w:u w:val="single"/>
          <w:rtl/>
        </w:rPr>
        <w:t>ישיבה השלוש</w:t>
      </w:r>
      <w:r w:rsidRPr="0084256A">
        <w:rPr>
          <w:b/>
          <w:bCs/>
          <w:u w:val="single"/>
          <w:rtl/>
        </w:rPr>
        <w:t>-</w:t>
      </w:r>
      <w:r w:rsidR="00CF24E8" w:rsidRPr="0084256A">
        <w:rPr>
          <w:b/>
          <w:bCs/>
          <w:u w:val="single"/>
          <w:rtl/>
        </w:rPr>
        <w:t>מאות</w:t>
      </w:r>
      <w:r w:rsidRPr="0084256A">
        <w:rPr>
          <w:b/>
          <w:bCs/>
          <w:u w:val="single"/>
          <w:rtl/>
        </w:rPr>
        <w:t>-</w:t>
      </w:r>
      <w:r w:rsidR="00CF24E8" w:rsidRPr="0084256A">
        <w:rPr>
          <w:b/>
          <w:bCs/>
          <w:u w:val="single"/>
          <w:rtl/>
        </w:rPr>
        <w:t>ושישים</w:t>
      </w:r>
      <w:r w:rsidRPr="0084256A">
        <w:rPr>
          <w:b/>
          <w:bCs/>
          <w:u w:val="single"/>
          <w:rtl/>
        </w:rPr>
        <w:t>-</w:t>
      </w:r>
      <w:r w:rsidR="00CF24E8" w:rsidRPr="0084256A">
        <w:rPr>
          <w:b/>
          <w:bCs/>
          <w:u w:val="single"/>
          <w:rtl/>
        </w:rPr>
        <w:t>ושש של הכנסת השלוש</w:t>
      </w:r>
      <w:r w:rsidRPr="0084256A">
        <w:rPr>
          <w:b/>
          <w:bCs/>
          <w:u w:val="single"/>
          <w:rtl/>
        </w:rPr>
        <w:t>-</w:t>
      </w:r>
      <w:r w:rsidR="00CF24E8" w:rsidRPr="0084256A">
        <w:rPr>
          <w:b/>
          <w:bCs/>
          <w:u w:val="single"/>
          <w:rtl/>
        </w:rPr>
        <w:t>עשרה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י</w:t>
      </w:r>
      <w:r w:rsidR="00CF24E8" w:rsidRPr="00CF24E8">
        <w:rPr>
          <w:rtl/>
        </w:rPr>
        <w:t>ום רביעי, כ"א בתמוז התשנ"ה (19 ביולי 1995)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י</w:t>
      </w:r>
      <w:r w:rsidR="00CF24E8" w:rsidRPr="00CF24E8">
        <w:rPr>
          <w:rtl/>
        </w:rPr>
        <w:t>רושלים, הכנסת, שעה 11:04</w:t>
      </w:r>
    </w:p>
    <w:p w:rsidR="0084256A" w:rsidRDefault="0084256A" w:rsidP="0084256A">
      <w:pPr>
        <w:rPr>
          <w:rtl/>
        </w:rPr>
      </w:pPr>
    </w:p>
    <w:p w:rsidR="00746087" w:rsidRDefault="00746087">
      <w:pPr>
        <w:autoSpaceDE/>
        <w:autoSpaceDN/>
        <w:bidi w:val="0"/>
        <w:spacing w:after="160" w:line="259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746087" w:rsidRDefault="00746087" w:rsidP="00746087">
      <w:pPr>
        <w:tabs>
          <w:tab w:val="right" w:leader="dot" w:pos="8296"/>
        </w:tabs>
        <w:jc w:val="center"/>
        <w:rPr>
          <w:noProof/>
        </w:rPr>
      </w:pPr>
      <w:r>
        <w:rPr>
          <w:b/>
          <w:bCs/>
          <w:rtl/>
        </w:rPr>
        <w:lastRenderedPageBreak/>
        <w:t>תוכן העניינים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"1-1" \n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582" w:history="1">
        <w:r w:rsidR="00746087" w:rsidRPr="003944D4">
          <w:rPr>
            <w:rStyle w:val="Hyperlink"/>
            <w:rFonts w:hint="eastAsia"/>
            <w:noProof/>
            <w:rtl/>
          </w:rPr>
          <w:t>שאילתות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בעל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פה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583" w:history="1">
        <w:r w:rsidR="00746087" w:rsidRPr="003944D4">
          <w:rPr>
            <w:rStyle w:val="Hyperlink"/>
            <w:rFonts w:hint="eastAsia"/>
            <w:noProof/>
            <w:rtl/>
          </w:rPr>
          <w:t>ליקויים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באבטחת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מוסדות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ישראליים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בחוץ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לארץ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584" w:history="1">
        <w:r w:rsidR="00746087" w:rsidRPr="003944D4">
          <w:rPr>
            <w:rStyle w:val="Hyperlink"/>
            <w:rFonts w:hint="eastAsia"/>
            <w:noProof/>
            <w:rtl/>
          </w:rPr>
          <w:t>פרסום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מפה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במסגרת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פרויקט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חינוך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לשלום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585" w:history="1">
        <w:r w:rsidR="00746087" w:rsidRPr="003944D4">
          <w:rPr>
            <w:rStyle w:val="Hyperlink"/>
            <w:rFonts w:hint="eastAsia"/>
            <w:noProof/>
            <w:rtl/>
          </w:rPr>
          <w:t>מינויים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במועצות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מקומיות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586" w:history="1">
        <w:r w:rsidR="00746087" w:rsidRPr="003944D4">
          <w:rPr>
            <w:rStyle w:val="Hyperlink"/>
            <w:rFonts w:hint="eastAsia"/>
            <w:noProof/>
            <w:rtl/>
          </w:rPr>
          <w:t>הכפלת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פרמיית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ביטוח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הרכב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587" w:history="1">
        <w:r w:rsidR="00746087" w:rsidRPr="003944D4">
          <w:rPr>
            <w:rStyle w:val="Hyperlink"/>
            <w:rFonts w:hint="eastAsia"/>
            <w:noProof/>
            <w:rtl/>
          </w:rPr>
          <w:t>שאילתות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ותשובות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588" w:history="1">
        <w:r w:rsidR="00746087" w:rsidRPr="003944D4">
          <w:rPr>
            <w:rStyle w:val="Hyperlink"/>
            <w:rFonts w:hint="eastAsia"/>
            <w:noProof/>
            <w:rtl/>
          </w:rPr>
          <w:t>סכנת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סגירה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של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כפר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הנוער</w:t>
        </w:r>
        <w:r w:rsidR="00746087" w:rsidRPr="003944D4">
          <w:rPr>
            <w:rStyle w:val="Hyperlink"/>
            <w:noProof/>
            <w:rtl/>
          </w:rPr>
          <w:t xml:space="preserve"> "</w:t>
        </w:r>
        <w:r w:rsidR="00746087" w:rsidRPr="003944D4">
          <w:rPr>
            <w:rStyle w:val="Hyperlink"/>
            <w:rFonts w:hint="eastAsia"/>
            <w:noProof/>
            <w:rtl/>
          </w:rPr>
          <w:t>תקומה</w:t>
        </w:r>
        <w:r w:rsidR="00746087" w:rsidRPr="003944D4">
          <w:rPr>
            <w:rStyle w:val="Hyperlink"/>
            <w:noProof/>
            <w:rtl/>
          </w:rPr>
          <w:t>"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589" w:history="1">
        <w:r w:rsidR="00746087" w:rsidRPr="003944D4">
          <w:rPr>
            <w:rStyle w:val="Hyperlink"/>
            <w:rFonts w:hint="eastAsia"/>
            <w:noProof/>
            <w:rtl/>
          </w:rPr>
          <w:t>ערירים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וקשישים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בישראל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590" w:history="1">
        <w:r w:rsidR="00746087" w:rsidRPr="003944D4">
          <w:rPr>
            <w:rStyle w:val="Hyperlink"/>
            <w:rFonts w:hint="eastAsia"/>
            <w:noProof/>
            <w:rtl/>
          </w:rPr>
          <w:t>העסקת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קטינים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בסרטי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פרסומת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591" w:history="1">
        <w:r w:rsidR="00746087" w:rsidRPr="003944D4">
          <w:rPr>
            <w:rStyle w:val="Hyperlink"/>
            <w:rFonts w:hint="eastAsia"/>
            <w:noProof/>
            <w:rtl/>
          </w:rPr>
          <w:t>תאונות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עבודה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בקרב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עובדים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זרים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592" w:history="1">
        <w:r w:rsidR="00746087" w:rsidRPr="003944D4">
          <w:rPr>
            <w:rStyle w:val="Hyperlink"/>
            <w:rFonts w:hint="eastAsia"/>
            <w:noProof/>
            <w:rtl/>
          </w:rPr>
          <w:t>חשיפת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עובדים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בתחנות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דלק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לחומר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מסרטן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593" w:history="1">
        <w:r w:rsidR="00746087" w:rsidRPr="003944D4">
          <w:rPr>
            <w:rStyle w:val="Hyperlink"/>
            <w:rFonts w:hint="eastAsia"/>
            <w:noProof/>
            <w:rtl/>
          </w:rPr>
          <w:t>עלייה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באבטלה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594" w:history="1">
        <w:r w:rsidR="00746087" w:rsidRPr="003944D4">
          <w:rPr>
            <w:rStyle w:val="Hyperlink"/>
            <w:rFonts w:hint="eastAsia"/>
            <w:noProof/>
            <w:rtl/>
          </w:rPr>
          <w:t>חומרים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מסוכנים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במפעלים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595" w:history="1">
        <w:r w:rsidR="00746087" w:rsidRPr="003944D4">
          <w:rPr>
            <w:rStyle w:val="Hyperlink"/>
            <w:rFonts w:hint="eastAsia"/>
            <w:noProof/>
            <w:rtl/>
          </w:rPr>
          <w:t>שיקום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נכים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באמצעות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הקצאת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רשיונות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למוניות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596" w:history="1">
        <w:r w:rsidR="00746087" w:rsidRPr="003944D4">
          <w:rPr>
            <w:rStyle w:val="Hyperlink"/>
            <w:rFonts w:hint="eastAsia"/>
            <w:noProof/>
            <w:rtl/>
          </w:rPr>
          <w:t>הודעת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יושב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ראש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ועדת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597" w:history="1">
        <w:r w:rsidR="00746087" w:rsidRPr="003944D4">
          <w:rPr>
            <w:rStyle w:val="Hyperlink"/>
            <w:rFonts w:hint="eastAsia"/>
            <w:noProof/>
            <w:rtl/>
          </w:rPr>
          <w:t>החלטה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בדבר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תיקון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טעות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בחוק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חסינות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חברי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  <w:r w:rsidR="00746087" w:rsidRPr="003944D4">
          <w:rPr>
            <w:rStyle w:val="Hyperlink"/>
            <w:noProof/>
            <w:rtl/>
          </w:rPr>
          <w:t xml:space="preserve">, </w:t>
        </w:r>
        <w:r w:rsidR="00746087" w:rsidRPr="003944D4">
          <w:rPr>
            <w:rStyle w:val="Hyperlink"/>
            <w:rFonts w:hint="eastAsia"/>
            <w:noProof/>
            <w:rtl/>
          </w:rPr>
          <w:t>זכויותיהם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וחובותיהם</w:t>
        </w:r>
      </w:hyperlink>
      <w:r w:rsidR="00746087">
        <w:rPr>
          <w:rStyle w:val="Hyperlink"/>
          <w:rFonts w:hint="cs"/>
          <w:noProof/>
          <w:u w:val="none"/>
          <w:rtl/>
        </w:rPr>
        <w:t xml:space="preserve"> </w:t>
      </w:r>
      <w:hyperlink w:anchor="_Toc460755598" w:history="1">
        <w:r w:rsidR="00746087" w:rsidRPr="003944D4">
          <w:rPr>
            <w:rStyle w:val="Hyperlink"/>
            <w:noProof/>
            <w:rtl/>
          </w:rPr>
          <w:t>(</w:t>
        </w:r>
        <w:r w:rsidR="00746087" w:rsidRPr="003944D4">
          <w:rPr>
            <w:rStyle w:val="Hyperlink"/>
            <w:rFonts w:hint="eastAsia"/>
            <w:noProof/>
            <w:rtl/>
          </w:rPr>
          <w:t>תיקון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מס</w:t>
        </w:r>
        <w:r w:rsidR="00746087" w:rsidRPr="003944D4">
          <w:rPr>
            <w:rStyle w:val="Hyperlink"/>
            <w:noProof/>
            <w:rtl/>
          </w:rPr>
          <w:t xml:space="preserve">' 15), </w:t>
        </w:r>
        <w:r w:rsidR="00746087" w:rsidRPr="003944D4">
          <w:rPr>
            <w:rStyle w:val="Hyperlink"/>
            <w:rFonts w:hint="eastAsia"/>
            <w:noProof/>
            <w:rtl/>
          </w:rPr>
          <w:t>התשנ</w:t>
        </w:r>
        <w:r w:rsidR="00746087" w:rsidRPr="003944D4">
          <w:rPr>
            <w:rStyle w:val="Hyperlink"/>
            <w:noProof/>
            <w:rtl/>
          </w:rPr>
          <w:t>"</w:t>
        </w:r>
        <w:r w:rsidR="00746087" w:rsidRPr="003944D4">
          <w:rPr>
            <w:rStyle w:val="Hyperlink"/>
            <w:rFonts w:hint="eastAsia"/>
            <w:noProof/>
            <w:rtl/>
          </w:rPr>
          <w:t>ה</w:t>
        </w:r>
        <w:r w:rsidR="00746087" w:rsidRPr="003944D4">
          <w:rPr>
            <w:rStyle w:val="Hyperlink"/>
            <w:noProof/>
            <w:rtl/>
          </w:rPr>
          <w:t>–1995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599" w:history="1"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חוק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לתיקון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פקודת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מס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הכנסה</w:t>
        </w:r>
        <w:r w:rsidR="00746087" w:rsidRPr="003944D4">
          <w:rPr>
            <w:rStyle w:val="Hyperlink"/>
            <w:noProof/>
            <w:rtl/>
          </w:rPr>
          <w:t xml:space="preserve">, </w:t>
        </w:r>
        <w:r w:rsidR="00746087" w:rsidRPr="003944D4">
          <w:rPr>
            <w:rStyle w:val="Hyperlink"/>
            <w:rFonts w:hint="eastAsia"/>
            <w:noProof/>
            <w:rtl/>
          </w:rPr>
          <w:t>התשנ</w:t>
        </w:r>
        <w:r w:rsidR="00746087" w:rsidRPr="003944D4">
          <w:rPr>
            <w:rStyle w:val="Hyperlink"/>
            <w:noProof/>
            <w:rtl/>
          </w:rPr>
          <w:t>"</w:t>
        </w:r>
        <w:r w:rsidR="00746087" w:rsidRPr="003944D4">
          <w:rPr>
            <w:rStyle w:val="Hyperlink"/>
            <w:rFonts w:hint="eastAsia"/>
            <w:noProof/>
            <w:rtl/>
          </w:rPr>
          <w:t>ה</w:t>
        </w:r>
        <w:r w:rsidR="00746087" w:rsidRPr="003944D4">
          <w:rPr>
            <w:rStyle w:val="Hyperlink"/>
            <w:noProof/>
            <w:rtl/>
          </w:rPr>
          <w:t>–1995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00" w:history="1">
        <w:r w:rsidR="00746087" w:rsidRPr="003944D4">
          <w:rPr>
            <w:rStyle w:val="Hyperlink"/>
            <w:noProof/>
            <w:rtl/>
          </w:rPr>
          <w:t>(</w:t>
        </w:r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קבוצת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חברי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  <w:r w:rsidR="00746087" w:rsidRPr="003944D4">
          <w:rPr>
            <w:rStyle w:val="Hyperlink"/>
            <w:noProof/>
            <w:rtl/>
          </w:rPr>
          <w:t>)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01" w:history="1"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חוק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הביטוח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הלאומי</w:t>
        </w:r>
        <w:r w:rsidR="00746087" w:rsidRPr="003944D4">
          <w:rPr>
            <w:rStyle w:val="Hyperlink"/>
            <w:noProof/>
            <w:rtl/>
          </w:rPr>
          <w:t xml:space="preserve"> (</w:t>
        </w:r>
        <w:r w:rsidR="00746087" w:rsidRPr="003944D4">
          <w:rPr>
            <w:rStyle w:val="Hyperlink"/>
            <w:rFonts w:hint="eastAsia"/>
            <w:noProof/>
            <w:rtl/>
          </w:rPr>
          <w:t>תיקון</w:t>
        </w:r>
        <w:r w:rsidR="00746087" w:rsidRPr="003944D4">
          <w:rPr>
            <w:rStyle w:val="Hyperlink"/>
            <w:noProof/>
            <w:rtl/>
          </w:rPr>
          <w:t xml:space="preserve"> – </w:t>
        </w:r>
        <w:r w:rsidR="00746087" w:rsidRPr="003944D4">
          <w:rPr>
            <w:rStyle w:val="Hyperlink"/>
            <w:rFonts w:hint="eastAsia"/>
            <w:noProof/>
            <w:rtl/>
          </w:rPr>
          <w:t>ילד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נכה</w:t>
        </w:r>
        <w:r w:rsidR="00746087" w:rsidRPr="003944D4">
          <w:rPr>
            <w:rStyle w:val="Hyperlink"/>
            <w:noProof/>
            <w:rtl/>
          </w:rPr>
          <w:t xml:space="preserve">), </w:t>
        </w:r>
        <w:r w:rsidR="00746087" w:rsidRPr="003944D4">
          <w:rPr>
            <w:rStyle w:val="Hyperlink"/>
            <w:rFonts w:hint="eastAsia"/>
            <w:noProof/>
            <w:rtl/>
          </w:rPr>
          <w:t>התשנ</w:t>
        </w:r>
        <w:r w:rsidR="00746087" w:rsidRPr="003944D4">
          <w:rPr>
            <w:rStyle w:val="Hyperlink"/>
            <w:noProof/>
            <w:rtl/>
          </w:rPr>
          <w:t>"</w:t>
        </w:r>
        <w:r w:rsidR="00746087" w:rsidRPr="003944D4">
          <w:rPr>
            <w:rStyle w:val="Hyperlink"/>
            <w:rFonts w:hint="eastAsia"/>
            <w:noProof/>
            <w:rtl/>
          </w:rPr>
          <w:t>ה</w:t>
        </w:r>
        <w:r w:rsidR="00746087" w:rsidRPr="003944D4">
          <w:rPr>
            <w:rStyle w:val="Hyperlink"/>
            <w:noProof/>
            <w:rtl/>
          </w:rPr>
          <w:t>–1995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02" w:history="1">
        <w:r w:rsidR="00746087" w:rsidRPr="003944D4">
          <w:rPr>
            <w:rStyle w:val="Hyperlink"/>
            <w:noProof/>
            <w:rtl/>
          </w:rPr>
          <w:t>(</w:t>
        </w:r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חבר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</w:t>
        </w:r>
        <w:r w:rsidR="00746087" w:rsidRPr="003944D4">
          <w:rPr>
            <w:rStyle w:val="Hyperlink"/>
            <w:noProof/>
            <w:rtl/>
          </w:rPr>
          <w:t xml:space="preserve">' </w:t>
        </w:r>
        <w:r w:rsidR="00746087" w:rsidRPr="003944D4">
          <w:rPr>
            <w:rStyle w:val="Hyperlink"/>
            <w:rFonts w:hint="eastAsia"/>
            <w:noProof/>
            <w:rtl/>
          </w:rPr>
          <w:t>שטרית</w:t>
        </w:r>
        <w:r w:rsidR="00746087" w:rsidRPr="003944D4">
          <w:rPr>
            <w:rStyle w:val="Hyperlink"/>
            <w:noProof/>
            <w:rtl/>
          </w:rPr>
          <w:t>)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03" w:history="1"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חוק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הזכות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לקבורה</w:t>
        </w:r>
        <w:r w:rsidR="00746087" w:rsidRPr="003944D4">
          <w:rPr>
            <w:rStyle w:val="Hyperlink"/>
            <w:noProof/>
            <w:rtl/>
          </w:rPr>
          <w:t xml:space="preserve">, </w:t>
        </w:r>
        <w:r w:rsidR="00746087" w:rsidRPr="003944D4">
          <w:rPr>
            <w:rStyle w:val="Hyperlink"/>
            <w:rFonts w:hint="eastAsia"/>
            <w:noProof/>
            <w:rtl/>
          </w:rPr>
          <w:t>התשנ</w:t>
        </w:r>
        <w:r w:rsidR="00746087" w:rsidRPr="003944D4">
          <w:rPr>
            <w:rStyle w:val="Hyperlink"/>
            <w:noProof/>
            <w:rtl/>
          </w:rPr>
          <w:t>"</w:t>
        </w:r>
        <w:r w:rsidR="00746087" w:rsidRPr="003944D4">
          <w:rPr>
            <w:rStyle w:val="Hyperlink"/>
            <w:rFonts w:hint="eastAsia"/>
            <w:noProof/>
            <w:rtl/>
          </w:rPr>
          <w:t>ה</w:t>
        </w:r>
        <w:r w:rsidR="00746087" w:rsidRPr="003944D4">
          <w:rPr>
            <w:rStyle w:val="Hyperlink"/>
            <w:noProof/>
            <w:rtl/>
          </w:rPr>
          <w:t>–1995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04" w:history="1">
        <w:r w:rsidR="00746087" w:rsidRPr="003944D4">
          <w:rPr>
            <w:rStyle w:val="Hyperlink"/>
            <w:noProof/>
            <w:rtl/>
          </w:rPr>
          <w:t>(</w:t>
        </w:r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קבוצת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חברי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  <w:r w:rsidR="00746087" w:rsidRPr="003944D4">
          <w:rPr>
            <w:rStyle w:val="Hyperlink"/>
            <w:noProof/>
            <w:rtl/>
          </w:rPr>
          <w:t>)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05" w:history="1">
        <w:r w:rsidR="00746087" w:rsidRPr="003944D4">
          <w:rPr>
            <w:rStyle w:val="Hyperlink"/>
            <w:rFonts w:hint="eastAsia"/>
            <w:noProof/>
            <w:rtl/>
          </w:rPr>
          <w:t>שאילתות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ותשובות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06" w:history="1">
        <w:r w:rsidR="00746087" w:rsidRPr="003944D4">
          <w:rPr>
            <w:rStyle w:val="Hyperlink"/>
            <w:rFonts w:hint="eastAsia"/>
            <w:noProof/>
            <w:rtl/>
          </w:rPr>
          <w:t>ניגוד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עניינים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בתעשייה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האווירית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07" w:history="1">
        <w:r w:rsidR="00746087" w:rsidRPr="003944D4">
          <w:rPr>
            <w:rStyle w:val="Hyperlink"/>
            <w:rFonts w:hint="eastAsia"/>
            <w:noProof/>
            <w:rtl/>
          </w:rPr>
          <w:t>התקנת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פסי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האטה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ברשויות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המקומיות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08" w:history="1">
        <w:r w:rsidR="00746087" w:rsidRPr="003944D4">
          <w:rPr>
            <w:rStyle w:val="Hyperlink"/>
            <w:rFonts w:hint="eastAsia"/>
            <w:noProof/>
            <w:rtl/>
          </w:rPr>
          <w:t>הוספת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קו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אוטובוס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ברחוב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בצלאל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בירושלים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09" w:history="1">
        <w:r w:rsidR="00746087" w:rsidRPr="003944D4">
          <w:rPr>
            <w:rStyle w:val="Hyperlink"/>
            <w:rFonts w:hint="eastAsia"/>
            <w:noProof/>
            <w:rtl/>
          </w:rPr>
          <w:t>התנהגות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נהג</w:t>
        </w:r>
        <w:r w:rsidR="00746087" w:rsidRPr="003944D4">
          <w:rPr>
            <w:rStyle w:val="Hyperlink"/>
            <w:noProof/>
            <w:rtl/>
          </w:rPr>
          <w:t xml:space="preserve"> "</w:t>
        </w:r>
        <w:r w:rsidR="00746087" w:rsidRPr="003944D4">
          <w:rPr>
            <w:rStyle w:val="Hyperlink"/>
            <w:rFonts w:hint="eastAsia"/>
            <w:noProof/>
            <w:rtl/>
          </w:rPr>
          <w:t>דן</w:t>
        </w:r>
        <w:r w:rsidR="00746087" w:rsidRPr="003944D4">
          <w:rPr>
            <w:rStyle w:val="Hyperlink"/>
            <w:noProof/>
            <w:rtl/>
          </w:rPr>
          <w:t xml:space="preserve">" </w:t>
        </w:r>
        <w:r w:rsidR="00746087" w:rsidRPr="003944D4">
          <w:rPr>
            <w:rStyle w:val="Hyperlink"/>
            <w:rFonts w:hint="eastAsia"/>
            <w:noProof/>
            <w:rtl/>
          </w:rPr>
          <w:t>כלפי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בחור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ישיבה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10" w:history="1">
        <w:r w:rsidR="00746087" w:rsidRPr="003944D4">
          <w:rPr>
            <w:rStyle w:val="Hyperlink"/>
            <w:rFonts w:hint="eastAsia"/>
            <w:noProof/>
            <w:rtl/>
          </w:rPr>
          <w:t>החלטת</w:t>
        </w:r>
        <w:r w:rsidR="00746087" w:rsidRPr="003944D4">
          <w:rPr>
            <w:rStyle w:val="Hyperlink"/>
            <w:noProof/>
            <w:rtl/>
          </w:rPr>
          <w:t xml:space="preserve"> "</w:t>
        </w:r>
        <w:r w:rsidR="00746087" w:rsidRPr="003944D4">
          <w:rPr>
            <w:rStyle w:val="Hyperlink"/>
            <w:rFonts w:hint="eastAsia"/>
            <w:noProof/>
            <w:rtl/>
          </w:rPr>
          <w:t>אל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על</w:t>
        </w:r>
        <w:r w:rsidR="00746087" w:rsidRPr="003944D4">
          <w:rPr>
            <w:rStyle w:val="Hyperlink"/>
            <w:noProof/>
            <w:rtl/>
          </w:rPr>
          <w:t xml:space="preserve">" </w:t>
        </w:r>
        <w:r w:rsidR="00746087" w:rsidRPr="003944D4">
          <w:rPr>
            <w:rStyle w:val="Hyperlink"/>
            <w:rFonts w:hint="eastAsia"/>
            <w:noProof/>
            <w:rtl/>
          </w:rPr>
          <w:t>להפסיק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טיסות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צ</w:t>
        </w:r>
        <w:r w:rsidR="00746087" w:rsidRPr="003944D4">
          <w:rPr>
            <w:rStyle w:val="Hyperlink"/>
            <w:noProof/>
            <w:rtl/>
          </w:rPr>
          <w:t>'</w:t>
        </w:r>
        <w:r w:rsidR="00746087" w:rsidRPr="003944D4">
          <w:rPr>
            <w:rStyle w:val="Hyperlink"/>
            <w:rFonts w:hint="eastAsia"/>
            <w:noProof/>
            <w:rtl/>
          </w:rPr>
          <w:t>רטר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מקוריאה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11" w:history="1">
        <w:r w:rsidR="00746087" w:rsidRPr="003944D4">
          <w:rPr>
            <w:rStyle w:val="Hyperlink"/>
            <w:rFonts w:hint="eastAsia"/>
            <w:noProof/>
            <w:rtl/>
          </w:rPr>
          <w:t>טיסת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מטוס</w:t>
        </w:r>
        <w:r w:rsidR="00746087" w:rsidRPr="003944D4">
          <w:rPr>
            <w:rStyle w:val="Hyperlink"/>
            <w:noProof/>
            <w:rtl/>
          </w:rPr>
          <w:t xml:space="preserve"> "</w:t>
        </w:r>
        <w:r w:rsidR="00746087" w:rsidRPr="003944D4">
          <w:rPr>
            <w:rStyle w:val="Hyperlink"/>
            <w:rFonts w:hint="eastAsia"/>
            <w:noProof/>
            <w:rtl/>
          </w:rPr>
          <w:t>אל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על</w:t>
        </w:r>
        <w:r w:rsidR="00746087" w:rsidRPr="003944D4">
          <w:rPr>
            <w:rStyle w:val="Hyperlink"/>
            <w:noProof/>
            <w:rtl/>
          </w:rPr>
          <w:t xml:space="preserve">" </w:t>
        </w:r>
        <w:r w:rsidR="00746087" w:rsidRPr="003944D4">
          <w:rPr>
            <w:rStyle w:val="Hyperlink"/>
            <w:rFonts w:hint="eastAsia"/>
            <w:noProof/>
            <w:rtl/>
          </w:rPr>
          <w:t>בשבת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12" w:history="1"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חוק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הרשויות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המקומיות</w:t>
        </w:r>
        <w:r w:rsidR="00746087" w:rsidRPr="003944D4">
          <w:rPr>
            <w:rStyle w:val="Hyperlink"/>
            <w:noProof/>
            <w:rtl/>
          </w:rPr>
          <w:t xml:space="preserve"> (</w:t>
        </w:r>
        <w:r w:rsidR="00746087" w:rsidRPr="003944D4">
          <w:rPr>
            <w:rStyle w:val="Hyperlink"/>
            <w:rFonts w:hint="eastAsia"/>
            <w:noProof/>
            <w:rtl/>
          </w:rPr>
          <w:t>ייעוץ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משפטי</w:t>
        </w:r>
        <w:r w:rsidR="00746087" w:rsidRPr="003944D4">
          <w:rPr>
            <w:rStyle w:val="Hyperlink"/>
            <w:noProof/>
            <w:rtl/>
          </w:rPr>
          <w:t xml:space="preserve">), </w:t>
        </w:r>
        <w:r w:rsidR="00746087" w:rsidRPr="003944D4">
          <w:rPr>
            <w:rStyle w:val="Hyperlink"/>
            <w:rFonts w:hint="eastAsia"/>
            <w:noProof/>
            <w:rtl/>
          </w:rPr>
          <w:t>התשנ</w:t>
        </w:r>
        <w:r w:rsidR="00746087" w:rsidRPr="003944D4">
          <w:rPr>
            <w:rStyle w:val="Hyperlink"/>
            <w:noProof/>
            <w:rtl/>
          </w:rPr>
          <w:t>"</w:t>
        </w:r>
        <w:r w:rsidR="00746087" w:rsidRPr="003944D4">
          <w:rPr>
            <w:rStyle w:val="Hyperlink"/>
            <w:rFonts w:hint="eastAsia"/>
            <w:noProof/>
            <w:rtl/>
          </w:rPr>
          <w:t>ה</w:t>
        </w:r>
        <w:r w:rsidR="00746087" w:rsidRPr="003944D4">
          <w:rPr>
            <w:rStyle w:val="Hyperlink"/>
            <w:noProof/>
            <w:rtl/>
          </w:rPr>
          <w:t>–1995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13" w:history="1">
        <w:r w:rsidR="00746087" w:rsidRPr="003944D4">
          <w:rPr>
            <w:rStyle w:val="Hyperlink"/>
            <w:noProof/>
            <w:rtl/>
          </w:rPr>
          <w:t>(</w:t>
        </w:r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חבר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י</w:t>
        </w:r>
        <w:r w:rsidR="00746087" w:rsidRPr="003944D4">
          <w:rPr>
            <w:rStyle w:val="Hyperlink"/>
            <w:noProof/>
            <w:rtl/>
          </w:rPr>
          <w:t xml:space="preserve">' </w:t>
        </w:r>
        <w:r w:rsidR="00746087" w:rsidRPr="003944D4">
          <w:rPr>
            <w:rStyle w:val="Hyperlink"/>
            <w:rFonts w:hint="eastAsia"/>
            <w:noProof/>
            <w:rtl/>
          </w:rPr>
          <w:t>מצא</w:t>
        </w:r>
        <w:r w:rsidR="00746087" w:rsidRPr="003944D4">
          <w:rPr>
            <w:rStyle w:val="Hyperlink"/>
            <w:noProof/>
            <w:rtl/>
          </w:rPr>
          <w:t>)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14" w:history="1"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חוק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הבחירות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המוקדמות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של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מועמדי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המפלגות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לכנסת</w:t>
        </w:r>
        <w:r w:rsidR="00746087" w:rsidRPr="003944D4">
          <w:rPr>
            <w:rStyle w:val="Hyperlink"/>
            <w:noProof/>
            <w:rtl/>
          </w:rPr>
          <w:t xml:space="preserve">, </w:t>
        </w:r>
        <w:r w:rsidR="00746087" w:rsidRPr="003944D4">
          <w:rPr>
            <w:rStyle w:val="Hyperlink"/>
            <w:rFonts w:hint="eastAsia"/>
            <w:noProof/>
            <w:rtl/>
          </w:rPr>
          <w:t>התשנ</w:t>
        </w:r>
        <w:r w:rsidR="00746087" w:rsidRPr="003944D4">
          <w:rPr>
            <w:rStyle w:val="Hyperlink"/>
            <w:noProof/>
            <w:rtl/>
          </w:rPr>
          <w:t>"</w:t>
        </w:r>
        <w:r w:rsidR="00746087" w:rsidRPr="003944D4">
          <w:rPr>
            <w:rStyle w:val="Hyperlink"/>
            <w:rFonts w:hint="eastAsia"/>
            <w:noProof/>
            <w:rtl/>
          </w:rPr>
          <w:t>ה</w:t>
        </w:r>
        <w:r w:rsidR="00746087" w:rsidRPr="003944D4">
          <w:rPr>
            <w:rStyle w:val="Hyperlink"/>
            <w:noProof/>
            <w:rtl/>
          </w:rPr>
          <w:t>–1994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15" w:history="1">
        <w:r w:rsidR="00746087" w:rsidRPr="003944D4">
          <w:rPr>
            <w:rStyle w:val="Hyperlink"/>
            <w:noProof/>
            <w:rtl/>
          </w:rPr>
          <w:t>(</w:t>
        </w:r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חבר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א</w:t>
        </w:r>
        <w:r w:rsidR="00746087" w:rsidRPr="003944D4">
          <w:rPr>
            <w:rStyle w:val="Hyperlink"/>
            <w:noProof/>
            <w:rtl/>
          </w:rPr>
          <w:t xml:space="preserve">' </w:t>
        </w:r>
        <w:r w:rsidR="00746087" w:rsidRPr="003944D4">
          <w:rPr>
            <w:rStyle w:val="Hyperlink"/>
            <w:rFonts w:hint="eastAsia"/>
            <w:noProof/>
            <w:rtl/>
          </w:rPr>
          <w:t>דיין</w:t>
        </w:r>
        <w:r w:rsidR="00746087" w:rsidRPr="003944D4">
          <w:rPr>
            <w:rStyle w:val="Hyperlink"/>
            <w:noProof/>
            <w:rtl/>
          </w:rPr>
          <w:t>)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16" w:history="1"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חוק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לתיקון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פקודת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התעבורה</w:t>
        </w:r>
        <w:r w:rsidR="00746087" w:rsidRPr="003944D4">
          <w:rPr>
            <w:rStyle w:val="Hyperlink"/>
            <w:noProof/>
            <w:rtl/>
          </w:rPr>
          <w:t xml:space="preserve"> (</w:t>
        </w:r>
        <w:r w:rsidR="00746087" w:rsidRPr="003944D4">
          <w:rPr>
            <w:rStyle w:val="Hyperlink"/>
            <w:rFonts w:hint="eastAsia"/>
            <w:noProof/>
            <w:rtl/>
          </w:rPr>
          <w:t>סייג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לתנועת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רכבי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אספקה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בשעות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הבוקר</w:t>
        </w:r>
        <w:r w:rsidR="00746087" w:rsidRPr="003944D4">
          <w:rPr>
            <w:rStyle w:val="Hyperlink"/>
            <w:noProof/>
            <w:rtl/>
          </w:rPr>
          <w:t>),</w:t>
        </w:r>
      </w:hyperlink>
      <w:r w:rsidR="00746087">
        <w:rPr>
          <w:rStyle w:val="Hyperlink"/>
          <w:rFonts w:hint="cs"/>
          <w:noProof/>
          <w:u w:val="none"/>
          <w:rtl/>
        </w:rPr>
        <w:t xml:space="preserve"> </w:t>
      </w:r>
      <w:hyperlink w:anchor="_Toc460755617" w:history="1">
        <w:r w:rsidR="00746087" w:rsidRPr="003944D4">
          <w:rPr>
            <w:rStyle w:val="Hyperlink"/>
            <w:rFonts w:hint="eastAsia"/>
            <w:noProof/>
            <w:rtl/>
          </w:rPr>
          <w:t>התשנ</w:t>
        </w:r>
        <w:r w:rsidR="00746087" w:rsidRPr="003944D4">
          <w:rPr>
            <w:rStyle w:val="Hyperlink"/>
            <w:noProof/>
            <w:rtl/>
          </w:rPr>
          <w:t>"</w:t>
        </w:r>
        <w:r w:rsidR="00746087" w:rsidRPr="003944D4">
          <w:rPr>
            <w:rStyle w:val="Hyperlink"/>
            <w:rFonts w:hint="eastAsia"/>
            <w:noProof/>
            <w:rtl/>
          </w:rPr>
          <w:t>ה</w:t>
        </w:r>
        <w:r w:rsidR="00746087" w:rsidRPr="003944D4">
          <w:rPr>
            <w:rStyle w:val="Hyperlink"/>
            <w:noProof/>
            <w:rtl/>
          </w:rPr>
          <w:t>–1995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18" w:history="1">
        <w:r w:rsidR="00746087" w:rsidRPr="003944D4">
          <w:rPr>
            <w:rStyle w:val="Hyperlink"/>
            <w:noProof/>
            <w:rtl/>
          </w:rPr>
          <w:t>(</w:t>
        </w:r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חבר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ס</w:t>
        </w:r>
        <w:r w:rsidR="00746087" w:rsidRPr="003944D4">
          <w:rPr>
            <w:rStyle w:val="Hyperlink"/>
            <w:noProof/>
            <w:rtl/>
          </w:rPr>
          <w:t xml:space="preserve">' </w:t>
        </w:r>
        <w:r w:rsidR="00746087" w:rsidRPr="003944D4">
          <w:rPr>
            <w:rStyle w:val="Hyperlink"/>
            <w:rFonts w:hint="eastAsia"/>
            <w:noProof/>
            <w:rtl/>
          </w:rPr>
          <w:t>טריף</w:t>
        </w:r>
        <w:r w:rsidR="00746087" w:rsidRPr="003944D4">
          <w:rPr>
            <w:rStyle w:val="Hyperlink"/>
            <w:noProof/>
            <w:rtl/>
          </w:rPr>
          <w:t>)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19" w:history="1"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חוק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לתיקון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פקודת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העיריות</w:t>
        </w:r>
        <w:r w:rsidR="00746087" w:rsidRPr="003944D4">
          <w:rPr>
            <w:rStyle w:val="Hyperlink"/>
            <w:noProof/>
            <w:rtl/>
          </w:rPr>
          <w:t xml:space="preserve"> (</w:t>
        </w:r>
        <w:r w:rsidR="00746087" w:rsidRPr="003944D4">
          <w:rPr>
            <w:rStyle w:val="Hyperlink"/>
            <w:rFonts w:hint="eastAsia"/>
            <w:noProof/>
            <w:rtl/>
          </w:rPr>
          <w:t>מינוי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מבקר</w:t>
        </w:r>
        <w:r w:rsidR="00746087" w:rsidRPr="003944D4">
          <w:rPr>
            <w:rStyle w:val="Hyperlink"/>
            <w:noProof/>
            <w:rtl/>
          </w:rPr>
          <w:t xml:space="preserve">), </w:t>
        </w:r>
        <w:r w:rsidR="00746087" w:rsidRPr="003944D4">
          <w:rPr>
            <w:rStyle w:val="Hyperlink"/>
            <w:rFonts w:hint="eastAsia"/>
            <w:noProof/>
            <w:rtl/>
          </w:rPr>
          <w:t>התשנ</w:t>
        </w:r>
        <w:r w:rsidR="00746087" w:rsidRPr="003944D4">
          <w:rPr>
            <w:rStyle w:val="Hyperlink"/>
            <w:noProof/>
            <w:rtl/>
          </w:rPr>
          <w:t>"</w:t>
        </w:r>
        <w:r w:rsidR="00746087" w:rsidRPr="003944D4">
          <w:rPr>
            <w:rStyle w:val="Hyperlink"/>
            <w:rFonts w:hint="eastAsia"/>
            <w:noProof/>
            <w:rtl/>
          </w:rPr>
          <w:t>ה</w:t>
        </w:r>
        <w:r w:rsidR="00746087" w:rsidRPr="003944D4">
          <w:rPr>
            <w:rStyle w:val="Hyperlink"/>
            <w:noProof/>
            <w:rtl/>
          </w:rPr>
          <w:t>–1995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20" w:history="1">
        <w:r w:rsidR="00746087" w:rsidRPr="003944D4">
          <w:rPr>
            <w:rStyle w:val="Hyperlink"/>
            <w:noProof/>
            <w:rtl/>
          </w:rPr>
          <w:t>(</w:t>
        </w:r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חברת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א</w:t>
        </w:r>
        <w:r w:rsidR="00746087" w:rsidRPr="003944D4">
          <w:rPr>
            <w:rStyle w:val="Hyperlink"/>
            <w:noProof/>
            <w:rtl/>
          </w:rPr>
          <w:t xml:space="preserve">' </w:t>
        </w:r>
        <w:r w:rsidR="00746087" w:rsidRPr="003944D4">
          <w:rPr>
            <w:rStyle w:val="Hyperlink"/>
            <w:rFonts w:hint="eastAsia"/>
            <w:noProof/>
            <w:rtl/>
          </w:rPr>
          <w:t>סלמוביץ</w:t>
        </w:r>
        <w:r w:rsidR="00746087" w:rsidRPr="003944D4">
          <w:rPr>
            <w:rStyle w:val="Hyperlink"/>
            <w:noProof/>
            <w:rtl/>
          </w:rPr>
          <w:t>)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21" w:history="1"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חוק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יסוד</w:t>
        </w:r>
        <w:r w:rsidR="00746087" w:rsidRPr="003944D4">
          <w:rPr>
            <w:rStyle w:val="Hyperlink"/>
            <w:noProof/>
            <w:rtl/>
          </w:rPr>
          <w:t xml:space="preserve">: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  <w:r w:rsidR="00746087" w:rsidRPr="003944D4">
          <w:rPr>
            <w:rStyle w:val="Hyperlink"/>
            <w:noProof/>
            <w:rtl/>
          </w:rPr>
          <w:t xml:space="preserve"> (</w:t>
        </w:r>
        <w:r w:rsidR="00746087" w:rsidRPr="003944D4">
          <w:rPr>
            <w:rStyle w:val="Hyperlink"/>
            <w:rFonts w:hint="eastAsia"/>
            <w:noProof/>
            <w:rtl/>
          </w:rPr>
          <w:t>תיקון</w:t>
        </w:r>
        <w:r w:rsidR="00746087" w:rsidRPr="003944D4">
          <w:rPr>
            <w:rStyle w:val="Hyperlink"/>
            <w:noProof/>
            <w:rtl/>
          </w:rPr>
          <w:t xml:space="preserve"> – </w:t>
        </w:r>
        <w:r w:rsidR="00746087" w:rsidRPr="003944D4">
          <w:rPr>
            <w:rStyle w:val="Hyperlink"/>
            <w:rFonts w:hint="eastAsia"/>
            <w:noProof/>
            <w:rtl/>
          </w:rPr>
          <w:t>ראש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האופוזיציה</w:t>
        </w:r>
        <w:r w:rsidR="00746087" w:rsidRPr="003944D4">
          <w:rPr>
            <w:rStyle w:val="Hyperlink"/>
            <w:noProof/>
            <w:rtl/>
          </w:rPr>
          <w:t>)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22" w:history="1">
        <w:r w:rsidR="00746087" w:rsidRPr="003944D4">
          <w:rPr>
            <w:rStyle w:val="Hyperlink"/>
            <w:noProof/>
            <w:rtl/>
          </w:rPr>
          <w:t>(</w:t>
        </w:r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חבר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ד</w:t>
        </w:r>
        <w:r w:rsidR="00746087" w:rsidRPr="003944D4">
          <w:rPr>
            <w:rStyle w:val="Hyperlink"/>
            <w:noProof/>
            <w:rtl/>
          </w:rPr>
          <w:t xml:space="preserve">' </w:t>
        </w:r>
        <w:r w:rsidR="00746087" w:rsidRPr="003944D4">
          <w:rPr>
            <w:rStyle w:val="Hyperlink"/>
            <w:rFonts w:hint="eastAsia"/>
            <w:noProof/>
            <w:rtl/>
          </w:rPr>
          <w:t>מגן</w:t>
        </w:r>
        <w:r w:rsidR="00746087" w:rsidRPr="003944D4">
          <w:rPr>
            <w:rStyle w:val="Hyperlink"/>
            <w:noProof/>
            <w:rtl/>
          </w:rPr>
          <w:t>)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23" w:history="1"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חוק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משכן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ורחבתו</w:t>
        </w:r>
        <w:r w:rsidR="00746087" w:rsidRPr="003944D4">
          <w:rPr>
            <w:rStyle w:val="Hyperlink"/>
            <w:noProof/>
            <w:rtl/>
          </w:rPr>
          <w:t xml:space="preserve"> (</w:t>
        </w:r>
        <w:r w:rsidR="00746087" w:rsidRPr="003944D4">
          <w:rPr>
            <w:rStyle w:val="Hyperlink"/>
            <w:rFonts w:hint="eastAsia"/>
            <w:noProof/>
            <w:rtl/>
          </w:rPr>
          <w:t>תיקון</w:t>
        </w:r>
        <w:r w:rsidR="00746087" w:rsidRPr="003944D4">
          <w:rPr>
            <w:rStyle w:val="Hyperlink"/>
            <w:noProof/>
            <w:rtl/>
          </w:rPr>
          <w:t xml:space="preserve"> – </w:t>
        </w:r>
        <w:r w:rsidR="00746087" w:rsidRPr="003944D4">
          <w:rPr>
            <w:rStyle w:val="Hyperlink"/>
            <w:rFonts w:hint="eastAsia"/>
            <w:noProof/>
            <w:rtl/>
          </w:rPr>
          <w:t>עבר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פלילי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של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מבקש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היתר</w:t>
        </w:r>
        <w:r w:rsidR="00746087" w:rsidRPr="003944D4">
          <w:rPr>
            <w:rStyle w:val="Hyperlink"/>
            <w:noProof/>
            <w:rtl/>
          </w:rPr>
          <w:t xml:space="preserve">), </w:t>
        </w:r>
        <w:r w:rsidR="00746087" w:rsidRPr="003944D4">
          <w:rPr>
            <w:rStyle w:val="Hyperlink"/>
            <w:rFonts w:hint="eastAsia"/>
            <w:noProof/>
            <w:rtl/>
          </w:rPr>
          <w:t>התשנ</w:t>
        </w:r>
        <w:r w:rsidR="00746087" w:rsidRPr="003944D4">
          <w:rPr>
            <w:rStyle w:val="Hyperlink"/>
            <w:noProof/>
            <w:rtl/>
          </w:rPr>
          <w:t>"</w:t>
        </w:r>
        <w:r w:rsidR="00746087" w:rsidRPr="003944D4">
          <w:rPr>
            <w:rStyle w:val="Hyperlink"/>
            <w:rFonts w:hint="eastAsia"/>
            <w:noProof/>
            <w:rtl/>
          </w:rPr>
          <w:t>ה</w:t>
        </w:r>
        <w:r w:rsidR="00746087" w:rsidRPr="003944D4">
          <w:rPr>
            <w:rStyle w:val="Hyperlink"/>
            <w:noProof/>
            <w:rtl/>
          </w:rPr>
          <w:t>–1994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24" w:history="1">
        <w:r w:rsidR="00746087" w:rsidRPr="003944D4">
          <w:rPr>
            <w:rStyle w:val="Hyperlink"/>
            <w:noProof/>
            <w:rtl/>
          </w:rPr>
          <w:t>(</w:t>
        </w:r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חבר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</w:t>
        </w:r>
        <w:r w:rsidR="00746087" w:rsidRPr="003944D4">
          <w:rPr>
            <w:rStyle w:val="Hyperlink"/>
            <w:noProof/>
            <w:rtl/>
          </w:rPr>
          <w:t xml:space="preserve">' </w:t>
        </w:r>
        <w:r w:rsidR="00746087" w:rsidRPr="003944D4">
          <w:rPr>
            <w:rStyle w:val="Hyperlink"/>
            <w:rFonts w:hint="eastAsia"/>
            <w:noProof/>
            <w:rtl/>
          </w:rPr>
          <w:t>מירום</w:t>
        </w:r>
        <w:r w:rsidR="00746087" w:rsidRPr="003944D4">
          <w:rPr>
            <w:rStyle w:val="Hyperlink"/>
            <w:noProof/>
            <w:rtl/>
          </w:rPr>
          <w:t>)</w:t>
        </w:r>
      </w:hyperlink>
    </w:p>
    <w:p w:rsidR="00746087" w:rsidRDefault="007F5269" w:rsidP="00267825">
      <w:pPr>
        <w:pStyle w:val="TOC1"/>
        <w:tabs>
          <w:tab w:val="right" w:leader="dot" w:pos="8296"/>
        </w:tabs>
        <w:rPr>
          <w:noProof/>
          <w:rtl/>
        </w:rPr>
      </w:pPr>
      <w:hyperlink w:anchor="_Toc460755625" w:history="1"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חוק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איסור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לשון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הרע</w:t>
        </w:r>
        <w:r w:rsidR="00746087" w:rsidRPr="003944D4">
          <w:rPr>
            <w:rStyle w:val="Hyperlink"/>
            <w:noProof/>
            <w:rtl/>
          </w:rPr>
          <w:t xml:space="preserve"> (</w:t>
        </w:r>
        <w:r w:rsidR="00746087" w:rsidRPr="003944D4">
          <w:rPr>
            <w:rStyle w:val="Hyperlink"/>
            <w:rFonts w:hint="eastAsia"/>
            <w:noProof/>
            <w:rtl/>
          </w:rPr>
          <w:t>תיקון</w:t>
        </w:r>
        <w:r w:rsidR="00746087" w:rsidRPr="003944D4">
          <w:rPr>
            <w:rStyle w:val="Hyperlink"/>
            <w:noProof/>
            <w:rtl/>
          </w:rPr>
          <w:t xml:space="preserve"> – </w:t>
        </w:r>
        <w:r w:rsidR="00746087" w:rsidRPr="003944D4">
          <w:rPr>
            <w:rStyle w:val="Hyperlink"/>
            <w:rFonts w:hint="eastAsia"/>
            <w:noProof/>
            <w:rtl/>
          </w:rPr>
          <w:t>הרחבת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הגדרת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לשון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הרע</w:t>
        </w:r>
        <w:r w:rsidR="00746087" w:rsidRPr="003944D4">
          <w:rPr>
            <w:rStyle w:val="Hyperlink"/>
            <w:noProof/>
            <w:rtl/>
          </w:rPr>
          <w:t>),</w:t>
        </w:r>
      </w:hyperlink>
      <w:r w:rsidR="00267825">
        <w:rPr>
          <w:rStyle w:val="Hyperlink"/>
          <w:rFonts w:hint="cs"/>
          <w:noProof/>
          <w:u w:val="none"/>
          <w:rtl/>
        </w:rPr>
        <w:t xml:space="preserve"> </w:t>
      </w:r>
      <w:hyperlink w:anchor="_Toc460755626" w:history="1">
        <w:r w:rsidR="00746087" w:rsidRPr="003944D4">
          <w:rPr>
            <w:rStyle w:val="Hyperlink"/>
            <w:rFonts w:hint="eastAsia"/>
            <w:noProof/>
            <w:rtl/>
          </w:rPr>
          <w:t>התשנ</w:t>
        </w:r>
        <w:r w:rsidR="00746087" w:rsidRPr="003944D4">
          <w:rPr>
            <w:rStyle w:val="Hyperlink"/>
            <w:noProof/>
            <w:rtl/>
          </w:rPr>
          <w:t>"</w:t>
        </w:r>
        <w:r w:rsidR="00746087" w:rsidRPr="003944D4">
          <w:rPr>
            <w:rStyle w:val="Hyperlink"/>
            <w:rFonts w:hint="eastAsia"/>
            <w:noProof/>
            <w:rtl/>
          </w:rPr>
          <w:t>ה</w:t>
        </w:r>
        <w:r w:rsidR="00746087" w:rsidRPr="003944D4">
          <w:rPr>
            <w:rStyle w:val="Hyperlink"/>
            <w:noProof/>
            <w:rtl/>
          </w:rPr>
          <w:t>–1995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27" w:history="1">
        <w:r w:rsidR="00746087" w:rsidRPr="003944D4">
          <w:rPr>
            <w:rStyle w:val="Hyperlink"/>
            <w:noProof/>
            <w:rtl/>
          </w:rPr>
          <w:t>(</w:t>
        </w:r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חברת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י</w:t>
        </w:r>
        <w:r w:rsidR="00746087" w:rsidRPr="003944D4">
          <w:rPr>
            <w:rStyle w:val="Hyperlink"/>
            <w:noProof/>
            <w:rtl/>
          </w:rPr>
          <w:t xml:space="preserve">' </w:t>
        </w:r>
        <w:r w:rsidR="00746087" w:rsidRPr="003944D4">
          <w:rPr>
            <w:rStyle w:val="Hyperlink"/>
            <w:rFonts w:hint="eastAsia"/>
            <w:noProof/>
            <w:rtl/>
          </w:rPr>
          <w:t>דיין</w:t>
        </w:r>
        <w:r w:rsidR="00746087" w:rsidRPr="003944D4">
          <w:rPr>
            <w:rStyle w:val="Hyperlink"/>
            <w:noProof/>
            <w:rtl/>
          </w:rPr>
          <w:t>)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28" w:history="1"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חוק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שירות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ביטחון</w:t>
        </w:r>
        <w:r w:rsidR="00746087" w:rsidRPr="003944D4">
          <w:rPr>
            <w:rStyle w:val="Hyperlink"/>
            <w:noProof/>
            <w:rtl/>
          </w:rPr>
          <w:t xml:space="preserve"> (</w:t>
        </w:r>
        <w:r w:rsidR="00746087" w:rsidRPr="003944D4">
          <w:rPr>
            <w:rStyle w:val="Hyperlink"/>
            <w:rFonts w:hint="eastAsia"/>
            <w:noProof/>
            <w:rtl/>
          </w:rPr>
          <w:t>תיקון</w:t>
        </w:r>
        <w:r w:rsidR="00746087" w:rsidRPr="003944D4">
          <w:rPr>
            <w:rStyle w:val="Hyperlink"/>
            <w:noProof/>
            <w:rtl/>
          </w:rPr>
          <w:t xml:space="preserve"> – </w:t>
        </w:r>
        <w:r w:rsidR="00746087" w:rsidRPr="003944D4">
          <w:rPr>
            <w:rStyle w:val="Hyperlink"/>
            <w:rFonts w:hint="eastAsia"/>
            <w:noProof/>
            <w:rtl/>
          </w:rPr>
          <w:t>קיצור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שירות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מילואים</w:t>
        </w:r>
        <w:r w:rsidR="00746087" w:rsidRPr="003944D4">
          <w:rPr>
            <w:rStyle w:val="Hyperlink"/>
            <w:noProof/>
            <w:rtl/>
          </w:rPr>
          <w:t xml:space="preserve">), </w:t>
        </w:r>
        <w:r w:rsidR="00746087" w:rsidRPr="003944D4">
          <w:rPr>
            <w:rStyle w:val="Hyperlink"/>
            <w:rFonts w:hint="eastAsia"/>
            <w:noProof/>
            <w:rtl/>
          </w:rPr>
          <w:t>התשנ</w:t>
        </w:r>
        <w:r w:rsidR="00746087" w:rsidRPr="003944D4">
          <w:rPr>
            <w:rStyle w:val="Hyperlink"/>
            <w:noProof/>
            <w:rtl/>
          </w:rPr>
          <w:t>"</w:t>
        </w:r>
        <w:r w:rsidR="00746087" w:rsidRPr="003944D4">
          <w:rPr>
            <w:rStyle w:val="Hyperlink"/>
            <w:rFonts w:hint="eastAsia"/>
            <w:noProof/>
            <w:rtl/>
          </w:rPr>
          <w:t>ה</w:t>
        </w:r>
        <w:r w:rsidR="00746087" w:rsidRPr="003944D4">
          <w:rPr>
            <w:rStyle w:val="Hyperlink"/>
            <w:noProof/>
            <w:rtl/>
          </w:rPr>
          <w:t>–1995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29" w:history="1">
        <w:r w:rsidR="00746087" w:rsidRPr="003944D4">
          <w:rPr>
            <w:rStyle w:val="Hyperlink"/>
            <w:noProof/>
            <w:rtl/>
          </w:rPr>
          <w:t>(</w:t>
        </w:r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חבר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רע</w:t>
        </w:r>
        <w:r w:rsidR="00746087" w:rsidRPr="003944D4">
          <w:rPr>
            <w:rStyle w:val="Hyperlink"/>
            <w:noProof/>
            <w:rtl/>
          </w:rPr>
          <w:t xml:space="preserve">' </w:t>
        </w:r>
        <w:r w:rsidR="00746087" w:rsidRPr="003944D4">
          <w:rPr>
            <w:rStyle w:val="Hyperlink"/>
            <w:rFonts w:hint="eastAsia"/>
            <w:noProof/>
            <w:rtl/>
          </w:rPr>
          <w:t>כהן</w:t>
        </w:r>
        <w:r w:rsidR="00746087" w:rsidRPr="003944D4">
          <w:rPr>
            <w:rStyle w:val="Hyperlink"/>
            <w:noProof/>
            <w:rtl/>
          </w:rPr>
          <w:t>)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30" w:history="1"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חוק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חינוך</w:t>
        </w:r>
        <w:r w:rsidR="00746087" w:rsidRPr="003944D4">
          <w:rPr>
            <w:rStyle w:val="Hyperlink"/>
            <w:noProof/>
            <w:rtl/>
          </w:rPr>
          <w:t xml:space="preserve"> (</w:t>
        </w:r>
        <w:r w:rsidR="00746087" w:rsidRPr="003944D4">
          <w:rPr>
            <w:rStyle w:val="Hyperlink"/>
            <w:rFonts w:hint="eastAsia"/>
            <w:noProof/>
            <w:rtl/>
          </w:rPr>
          <w:t>נקודות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זכות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בשל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קורסים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צבאיים</w:t>
        </w:r>
        <w:r w:rsidR="00746087" w:rsidRPr="003944D4">
          <w:rPr>
            <w:rStyle w:val="Hyperlink"/>
            <w:noProof/>
            <w:rtl/>
          </w:rPr>
          <w:t xml:space="preserve">), </w:t>
        </w:r>
        <w:r w:rsidR="00746087" w:rsidRPr="003944D4">
          <w:rPr>
            <w:rStyle w:val="Hyperlink"/>
            <w:rFonts w:hint="eastAsia"/>
            <w:noProof/>
            <w:rtl/>
          </w:rPr>
          <w:t>התשנ</w:t>
        </w:r>
        <w:r w:rsidR="00746087" w:rsidRPr="003944D4">
          <w:rPr>
            <w:rStyle w:val="Hyperlink"/>
            <w:noProof/>
            <w:rtl/>
          </w:rPr>
          <w:t>"</w:t>
        </w:r>
        <w:r w:rsidR="00746087" w:rsidRPr="003944D4">
          <w:rPr>
            <w:rStyle w:val="Hyperlink"/>
            <w:rFonts w:hint="eastAsia"/>
            <w:noProof/>
            <w:rtl/>
          </w:rPr>
          <w:t>ג</w:t>
        </w:r>
        <w:r w:rsidR="00746087" w:rsidRPr="003944D4">
          <w:rPr>
            <w:rStyle w:val="Hyperlink"/>
            <w:noProof/>
            <w:rtl/>
          </w:rPr>
          <w:t>–1993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31" w:history="1">
        <w:r w:rsidR="00746087" w:rsidRPr="003944D4">
          <w:rPr>
            <w:rStyle w:val="Hyperlink"/>
            <w:noProof/>
            <w:rtl/>
          </w:rPr>
          <w:t>(</w:t>
        </w:r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חברת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א</w:t>
        </w:r>
        <w:r w:rsidR="00746087" w:rsidRPr="003944D4">
          <w:rPr>
            <w:rStyle w:val="Hyperlink"/>
            <w:noProof/>
            <w:rtl/>
          </w:rPr>
          <w:t xml:space="preserve">' </w:t>
        </w:r>
        <w:r w:rsidR="00746087" w:rsidRPr="003944D4">
          <w:rPr>
            <w:rStyle w:val="Hyperlink"/>
            <w:rFonts w:hint="eastAsia"/>
            <w:noProof/>
            <w:rtl/>
          </w:rPr>
          <w:t>סלמוביץ</w:t>
        </w:r>
        <w:r w:rsidR="00746087" w:rsidRPr="003944D4">
          <w:rPr>
            <w:rStyle w:val="Hyperlink"/>
            <w:noProof/>
            <w:rtl/>
          </w:rPr>
          <w:t>)</w:t>
        </w:r>
      </w:hyperlink>
    </w:p>
    <w:p w:rsidR="00746087" w:rsidRDefault="007F5269" w:rsidP="00267825">
      <w:pPr>
        <w:pStyle w:val="TOC1"/>
        <w:tabs>
          <w:tab w:val="right" w:leader="dot" w:pos="8296"/>
        </w:tabs>
        <w:rPr>
          <w:noProof/>
          <w:rtl/>
        </w:rPr>
      </w:pPr>
      <w:hyperlink w:anchor="_Toc460755632" w:history="1"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חוק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לימוד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חובה</w:t>
        </w:r>
        <w:r w:rsidR="00746087" w:rsidRPr="003944D4">
          <w:rPr>
            <w:rStyle w:val="Hyperlink"/>
            <w:noProof/>
            <w:rtl/>
          </w:rPr>
          <w:t xml:space="preserve"> (</w:t>
        </w:r>
        <w:r w:rsidR="00746087" w:rsidRPr="003944D4">
          <w:rPr>
            <w:rStyle w:val="Hyperlink"/>
            <w:rFonts w:hint="eastAsia"/>
            <w:noProof/>
            <w:rtl/>
          </w:rPr>
          <w:t>תיקון</w:t>
        </w:r>
        <w:r w:rsidR="00746087" w:rsidRPr="003944D4">
          <w:rPr>
            <w:rStyle w:val="Hyperlink"/>
            <w:noProof/>
            <w:rtl/>
          </w:rPr>
          <w:t xml:space="preserve"> – </w:t>
        </w:r>
        <w:r w:rsidR="00746087" w:rsidRPr="003944D4">
          <w:rPr>
            <w:rStyle w:val="Hyperlink"/>
            <w:rFonts w:hint="eastAsia"/>
            <w:noProof/>
            <w:rtl/>
          </w:rPr>
          <w:t>מניעת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הנשרת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תלמידים</w:t>
        </w:r>
      </w:hyperlink>
      <w:r w:rsidR="00267825">
        <w:rPr>
          <w:rStyle w:val="Hyperlink"/>
          <w:rFonts w:hint="cs"/>
          <w:noProof/>
          <w:u w:val="none"/>
          <w:rtl/>
        </w:rPr>
        <w:t xml:space="preserve"> </w:t>
      </w:r>
      <w:hyperlink w:anchor="_Toc460755633" w:history="1">
        <w:r w:rsidR="00746087" w:rsidRPr="003944D4">
          <w:rPr>
            <w:rStyle w:val="Hyperlink"/>
            <w:rFonts w:hint="eastAsia"/>
            <w:noProof/>
            <w:rtl/>
          </w:rPr>
          <w:t>וחובת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דיווח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על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נשירה</w:t>
        </w:r>
        <w:r w:rsidR="00746087" w:rsidRPr="003944D4">
          <w:rPr>
            <w:rStyle w:val="Hyperlink"/>
            <w:noProof/>
            <w:rtl/>
          </w:rPr>
          <w:t xml:space="preserve">), </w:t>
        </w:r>
        <w:r w:rsidR="00746087" w:rsidRPr="003944D4">
          <w:rPr>
            <w:rStyle w:val="Hyperlink"/>
            <w:rFonts w:hint="eastAsia"/>
            <w:noProof/>
            <w:rtl/>
          </w:rPr>
          <w:t>התשנ</w:t>
        </w:r>
        <w:r w:rsidR="00746087" w:rsidRPr="003944D4">
          <w:rPr>
            <w:rStyle w:val="Hyperlink"/>
            <w:noProof/>
            <w:rtl/>
          </w:rPr>
          <w:t>"</w:t>
        </w:r>
        <w:r w:rsidR="00746087" w:rsidRPr="003944D4">
          <w:rPr>
            <w:rStyle w:val="Hyperlink"/>
            <w:rFonts w:hint="eastAsia"/>
            <w:noProof/>
            <w:rtl/>
          </w:rPr>
          <w:t>ה</w:t>
        </w:r>
        <w:r w:rsidR="00746087" w:rsidRPr="003944D4">
          <w:rPr>
            <w:rStyle w:val="Hyperlink"/>
            <w:noProof/>
            <w:rtl/>
          </w:rPr>
          <w:t>–1995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34" w:history="1">
        <w:r w:rsidR="00746087" w:rsidRPr="003944D4">
          <w:rPr>
            <w:rStyle w:val="Hyperlink"/>
            <w:noProof/>
            <w:rtl/>
          </w:rPr>
          <w:t>(</w:t>
        </w:r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חבר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</w:t>
        </w:r>
        <w:r w:rsidR="00746087" w:rsidRPr="003944D4">
          <w:rPr>
            <w:rStyle w:val="Hyperlink"/>
            <w:noProof/>
            <w:rtl/>
          </w:rPr>
          <w:t xml:space="preserve">' </w:t>
        </w:r>
        <w:r w:rsidR="00746087" w:rsidRPr="003944D4">
          <w:rPr>
            <w:rStyle w:val="Hyperlink"/>
            <w:rFonts w:hint="eastAsia"/>
            <w:noProof/>
            <w:rtl/>
          </w:rPr>
          <w:t>פלד</w:t>
        </w:r>
        <w:r w:rsidR="00746087" w:rsidRPr="003944D4">
          <w:rPr>
            <w:rStyle w:val="Hyperlink"/>
            <w:noProof/>
            <w:rtl/>
          </w:rPr>
          <w:t>)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35" w:history="1">
        <w:r w:rsidR="00746087" w:rsidRPr="003944D4">
          <w:rPr>
            <w:rStyle w:val="Hyperlink"/>
            <w:rFonts w:hint="eastAsia"/>
            <w:noProof/>
            <w:rtl/>
          </w:rPr>
          <w:t>שאילתות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בעל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פה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36" w:history="1">
        <w:r w:rsidR="00746087" w:rsidRPr="003944D4">
          <w:rPr>
            <w:rStyle w:val="Hyperlink"/>
            <w:rFonts w:hint="eastAsia"/>
            <w:noProof/>
            <w:rtl/>
          </w:rPr>
          <w:t>בית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שימוש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ליד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</w:t>
        </w:r>
        <w:r w:rsidR="00746087" w:rsidRPr="003944D4">
          <w:rPr>
            <w:rStyle w:val="Hyperlink"/>
            <w:noProof/>
            <w:rtl/>
          </w:rPr>
          <w:t>"</w:t>
        </w:r>
        <w:r w:rsidR="00746087" w:rsidRPr="003944D4">
          <w:rPr>
            <w:rStyle w:val="Hyperlink"/>
            <w:rFonts w:hint="eastAsia"/>
            <w:noProof/>
            <w:rtl/>
          </w:rPr>
          <w:t>אוריינט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האוס</w:t>
        </w:r>
        <w:r w:rsidR="00746087" w:rsidRPr="003944D4">
          <w:rPr>
            <w:rStyle w:val="Hyperlink"/>
            <w:noProof/>
            <w:rtl/>
          </w:rPr>
          <w:t>"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37" w:history="1">
        <w:r w:rsidR="00746087" w:rsidRPr="003944D4">
          <w:rPr>
            <w:rStyle w:val="Hyperlink"/>
            <w:rFonts w:hint="eastAsia"/>
            <w:noProof/>
            <w:rtl/>
          </w:rPr>
          <w:t>ילדי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חברון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38" w:history="1">
        <w:r w:rsidR="00746087" w:rsidRPr="003944D4">
          <w:rPr>
            <w:rStyle w:val="Hyperlink"/>
            <w:rFonts w:hint="eastAsia"/>
            <w:noProof/>
            <w:rtl/>
          </w:rPr>
          <w:t>שאילתות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ותשובות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39" w:history="1">
        <w:r w:rsidR="00746087" w:rsidRPr="003944D4">
          <w:rPr>
            <w:rStyle w:val="Hyperlink"/>
            <w:rFonts w:hint="eastAsia"/>
            <w:noProof/>
            <w:rtl/>
          </w:rPr>
          <w:t>מעמד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אזור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פיתוח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א</w:t>
        </w:r>
        <w:r w:rsidR="00746087" w:rsidRPr="003944D4">
          <w:rPr>
            <w:rStyle w:val="Hyperlink"/>
            <w:noProof/>
            <w:rtl/>
          </w:rPr>
          <w:t xml:space="preserve">' </w:t>
        </w:r>
        <w:r w:rsidR="00746087" w:rsidRPr="003944D4">
          <w:rPr>
            <w:rStyle w:val="Hyperlink"/>
            <w:rFonts w:hint="eastAsia"/>
            <w:noProof/>
            <w:rtl/>
          </w:rPr>
          <w:t>לקריית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גת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40" w:history="1">
        <w:r w:rsidR="00746087" w:rsidRPr="003944D4">
          <w:rPr>
            <w:rStyle w:val="Hyperlink"/>
            <w:rFonts w:hint="eastAsia"/>
            <w:noProof/>
            <w:rtl/>
          </w:rPr>
          <w:t>מעורבות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שוטרים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בתאונות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דרכים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41" w:history="1">
        <w:r w:rsidR="00746087" w:rsidRPr="003944D4">
          <w:rPr>
            <w:rStyle w:val="Hyperlink"/>
            <w:rFonts w:hint="eastAsia"/>
            <w:noProof/>
            <w:rtl/>
          </w:rPr>
          <w:t>חקירת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תלונות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על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דיווח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כוזב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בנושא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ילדי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תימן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42" w:history="1">
        <w:r w:rsidR="00746087" w:rsidRPr="003944D4">
          <w:rPr>
            <w:rStyle w:val="Hyperlink"/>
            <w:rFonts w:hint="eastAsia"/>
            <w:noProof/>
            <w:rtl/>
          </w:rPr>
          <w:t>אונס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קטין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בתא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מעצר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43" w:history="1">
        <w:r w:rsidR="00746087" w:rsidRPr="003944D4">
          <w:rPr>
            <w:rStyle w:val="Hyperlink"/>
            <w:rFonts w:hint="eastAsia"/>
            <w:noProof/>
            <w:rtl/>
          </w:rPr>
          <w:t>גנבות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רכב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בישראל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44" w:history="1">
        <w:r w:rsidR="00746087" w:rsidRPr="003944D4">
          <w:rPr>
            <w:rStyle w:val="Hyperlink"/>
            <w:rFonts w:hint="eastAsia"/>
            <w:noProof/>
            <w:rtl/>
          </w:rPr>
          <w:t>נשיאת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תעודות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של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המשטרה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על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ידי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מאבטחים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פרטיים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45" w:history="1">
        <w:r w:rsidR="00746087" w:rsidRPr="003944D4">
          <w:rPr>
            <w:rStyle w:val="Hyperlink"/>
            <w:rFonts w:hint="eastAsia"/>
            <w:noProof/>
            <w:rtl/>
          </w:rPr>
          <w:t>זכויות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האסירים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הביטחוניים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הערבים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אזרחי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מדינת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ישראל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46" w:history="1">
        <w:r w:rsidR="00746087" w:rsidRPr="003944D4">
          <w:rPr>
            <w:rStyle w:val="Hyperlink"/>
            <w:rFonts w:hint="eastAsia"/>
            <w:noProof/>
            <w:rtl/>
          </w:rPr>
          <w:t>ביטול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דוחות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חנייה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47" w:history="1">
        <w:r w:rsidR="00746087" w:rsidRPr="003944D4">
          <w:rPr>
            <w:rStyle w:val="Hyperlink"/>
            <w:rFonts w:hint="eastAsia"/>
            <w:noProof/>
            <w:rtl/>
          </w:rPr>
          <w:t>פריצה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וגרימת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נזקים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לסניף</w:t>
        </w:r>
        <w:r w:rsidR="00746087" w:rsidRPr="003944D4">
          <w:rPr>
            <w:rStyle w:val="Hyperlink"/>
            <w:noProof/>
            <w:rtl/>
          </w:rPr>
          <w:t xml:space="preserve"> "</w:t>
        </w:r>
        <w:r w:rsidR="00746087" w:rsidRPr="003944D4">
          <w:rPr>
            <w:rStyle w:val="Hyperlink"/>
            <w:rFonts w:hint="eastAsia"/>
            <w:noProof/>
            <w:rtl/>
          </w:rPr>
          <w:t>לב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לאחים</w:t>
        </w:r>
        <w:r w:rsidR="00746087" w:rsidRPr="003944D4">
          <w:rPr>
            <w:rStyle w:val="Hyperlink"/>
            <w:noProof/>
            <w:rtl/>
          </w:rPr>
          <w:t xml:space="preserve">" </w:t>
        </w:r>
        <w:r w:rsidR="00746087" w:rsidRPr="003944D4">
          <w:rPr>
            <w:rStyle w:val="Hyperlink"/>
            <w:rFonts w:hint="eastAsia"/>
            <w:noProof/>
            <w:rtl/>
          </w:rPr>
          <w:t>בנתניה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48" w:history="1">
        <w:r w:rsidR="00746087" w:rsidRPr="003944D4">
          <w:rPr>
            <w:rStyle w:val="Hyperlink"/>
            <w:rFonts w:hint="eastAsia"/>
            <w:noProof/>
            <w:rtl/>
          </w:rPr>
          <w:t>עדות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על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התנהגות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שוטרים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בירושלים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49" w:history="1">
        <w:r w:rsidR="00746087" w:rsidRPr="003944D4">
          <w:rPr>
            <w:rStyle w:val="Hyperlink"/>
            <w:rFonts w:hint="eastAsia"/>
            <w:noProof/>
            <w:rtl/>
          </w:rPr>
          <w:t>השוואה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בין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פולחן</w:t>
        </w:r>
        <w:r w:rsidR="00746087" w:rsidRPr="003944D4">
          <w:rPr>
            <w:rStyle w:val="Hyperlink"/>
            <w:noProof/>
            <w:rtl/>
          </w:rPr>
          <w:t xml:space="preserve"> "</w:t>
        </w:r>
        <w:r w:rsidR="00746087" w:rsidRPr="003944D4">
          <w:rPr>
            <w:rStyle w:val="Hyperlink"/>
            <w:rFonts w:hint="eastAsia"/>
            <w:noProof/>
            <w:rtl/>
          </w:rPr>
          <w:t>כת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השטן</w:t>
        </w:r>
        <w:r w:rsidR="00746087" w:rsidRPr="003944D4">
          <w:rPr>
            <w:rStyle w:val="Hyperlink"/>
            <w:noProof/>
            <w:rtl/>
          </w:rPr>
          <w:t xml:space="preserve">" </w:t>
        </w:r>
        <w:r w:rsidR="00746087" w:rsidRPr="003944D4">
          <w:rPr>
            <w:rStyle w:val="Hyperlink"/>
            <w:rFonts w:hint="eastAsia"/>
            <w:noProof/>
            <w:rtl/>
          </w:rPr>
          <w:t>למנהג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יהודי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50" w:history="1">
        <w:r w:rsidR="00746087" w:rsidRPr="003944D4">
          <w:rPr>
            <w:rStyle w:val="Hyperlink"/>
            <w:rFonts w:hint="eastAsia"/>
            <w:noProof/>
            <w:rtl/>
          </w:rPr>
          <w:t>הצעות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לסדר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היום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תחקיר</w:t>
        </w:r>
        <w:r w:rsidR="00746087" w:rsidRPr="003944D4">
          <w:rPr>
            <w:rStyle w:val="Hyperlink"/>
            <w:noProof/>
            <w:rtl/>
          </w:rPr>
          <w:t xml:space="preserve"> "</w:t>
        </w:r>
        <w:r w:rsidR="00746087" w:rsidRPr="003944D4">
          <w:rPr>
            <w:rStyle w:val="Hyperlink"/>
            <w:rFonts w:hint="eastAsia"/>
            <w:noProof/>
            <w:rtl/>
          </w:rPr>
          <w:t>ידיעות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אחרונות</w:t>
        </w:r>
        <w:r w:rsidR="00746087" w:rsidRPr="003944D4">
          <w:rPr>
            <w:rStyle w:val="Hyperlink"/>
            <w:noProof/>
            <w:rtl/>
          </w:rPr>
          <w:t xml:space="preserve">" </w:t>
        </w:r>
        <w:r w:rsidR="00746087" w:rsidRPr="003944D4">
          <w:rPr>
            <w:rStyle w:val="Hyperlink"/>
            <w:rFonts w:hint="eastAsia"/>
            <w:noProof/>
            <w:rtl/>
          </w:rPr>
          <w:t>על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פרשת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צאלים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</w:t>
        </w:r>
        <w:r w:rsidR="00746087" w:rsidRPr="003944D4">
          <w:rPr>
            <w:rStyle w:val="Hyperlink"/>
            <w:noProof/>
            <w:rtl/>
          </w:rPr>
          <w:t xml:space="preserve">' </w:t>
        </w:r>
        <w:r w:rsidR="00746087" w:rsidRPr="003944D4">
          <w:rPr>
            <w:rStyle w:val="Hyperlink"/>
            <w:rFonts w:hint="eastAsia"/>
            <w:noProof/>
            <w:rtl/>
          </w:rPr>
          <w:t>והשלכותיו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51" w:history="1">
        <w:r w:rsidR="00746087" w:rsidRPr="003944D4">
          <w:rPr>
            <w:rStyle w:val="Hyperlink"/>
            <w:rFonts w:hint="eastAsia"/>
            <w:noProof/>
            <w:rtl/>
          </w:rPr>
          <w:t>מסמכים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שהונחו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על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שולחן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הכנסת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52" w:history="1">
        <w:r w:rsidR="00746087" w:rsidRPr="003944D4">
          <w:rPr>
            <w:rStyle w:val="Hyperlink"/>
            <w:rFonts w:hint="eastAsia"/>
            <w:noProof/>
            <w:rtl/>
          </w:rPr>
          <w:t>הצעות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לסדר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היום</w:t>
        </w:r>
      </w:hyperlink>
    </w:p>
    <w:p w:rsidR="00746087" w:rsidRDefault="007F5269" w:rsidP="00267825">
      <w:pPr>
        <w:pStyle w:val="TOC1"/>
        <w:tabs>
          <w:tab w:val="right" w:leader="dot" w:pos="8296"/>
        </w:tabs>
        <w:rPr>
          <w:noProof/>
          <w:rtl/>
        </w:rPr>
      </w:pPr>
      <w:hyperlink w:anchor="_Toc460755653" w:history="1">
        <w:r w:rsidR="00746087" w:rsidRPr="003944D4">
          <w:rPr>
            <w:rStyle w:val="Hyperlink"/>
            <w:rFonts w:hint="eastAsia"/>
            <w:noProof/>
            <w:rtl/>
          </w:rPr>
          <w:t>עתיד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קבר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רחל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והשיחות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בזיכרון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יעקב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54" w:history="1">
        <w:r w:rsidR="00746087" w:rsidRPr="003944D4">
          <w:rPr>
            <w:rStyle w:val="Hyperlink"/>
            <w:rFonts w:hint="eastAsia"/>
            <w:noProof/>
            <w:rtl/>
          </w:rPr>
          <w:t>הצעות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לסדר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היום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55" w:history="1">
        <w:r w:rsidR="00746087" w:rsidRPr="003944D4">
          <w:rPr>
            <w:rStyle w:val="Hyperlink"/>
            <w:rFonts w:hint="eastAsia"/>
            <w:noProof/>
            <w:rtl/>
          </w:rPr>
          <w:t>המלחמה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המתמשכת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בבוסניה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56" w:history="1">
        <w:r w:rsidR="00746087" w:rsidRPr="003944D4">
          <w:rPr>
            <w:rStyle w:val="Hyperlink"/>
            <w:rFonts w:hint="eastAsia"/>
            <w:noProof/>
            <w:rtl/>
          </w:rPr>
          <w:t>שאילתות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ותשובות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57" w:history="1">
        <w:r w:rsidR="00746087" w:rsidRPr="003944D4">
          <w:rPr>
            <w:rStyle w:val="Hyperlink"/>
            <w:rFonts w:hint="eastAsia"/>
            <w:noProof/>
            <w:rtl/>
          </w:rPr>
          <w:t>הצעת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חוק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למשאל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עם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על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עתיד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הגולן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58" w:history="1">
        <w:r w:rsidR="00746087" w:rsidRPr="003944D4">
          <w:rPr>
            <w:rStyle w:val="Hyperlink"/>
            <w:rFonts w:hint="eastAsia"/>
            <w:noProof/>
            <w:rtl/>
          </w:rPr>
          <w:t>הצעות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לסדר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היום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59" w:history="1">
        <w:r w:rsidR="00746087" w:rsidRPr="003944D4">
          <w:rPr>
            <w:rStyle w:val="Hyperlink"/>
            <w:rFonts w:hint="eastAsia"/>
            <w:noProof/>
            <w:rtl/>
          </w:rPr>
          <w:t>זיהום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המים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בחדרה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60" w:history="1">
        <w:r w:rsidR="00746087" w:rsidRPr="003944D4">
          <w:rPr>
            <w:rStyle w:val="Hyperlink"/>
            <w:rFonts w:hint="eastAsia"/>
            <w:noProof/>
            <w:rtl/>
          </w:rPr>
          <w:t>הצעות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לסדר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היום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61" w:history="1">
        <w:r w:rsidR="00746087" w:rsidRPr="003944D4">
          <w:rPr>
            <w:rStyle w:val="Hyperlink"/>
            <w:rFonts w:hint="eastAsia"/>
            <w:noProof/>
            <w:rtl/>
          </w:rPr>
          <w:t>תאונות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מטוסים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בצה</w:t>
        </w:r>
        <w:r w:rsidR="00746087" w:rsidRPr="003944D4">
          <w:rPr>
            <w:rStyle w:val="Hyperlink"/>
            <w:noProof/>
            <w:rtl/>
          </w:rPr>
          <w:t>"</w:t>
        </w:r>
        <w:r w:rsidR="00746087" w:rsidRPr="003944D4">
          <w:rPr>
            <w:rStyle w:val="Hyperlink"/>
            <w:rFonts w:hint="eastAsia"/>
            <w:noProof/>
            <w:rtl/>
          </w:rPr>
          <w:t>ל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62" w:history="1">
        <w:r w:rsidR="00746087" w:rsidRPr="003944D4">
          <w:rPr>
            <w:rStyle w:val="Hyperlink"/>
            <w:rFonts w:hint="eastAsia"/>
            <w:noProof/>
            <w:rtl/>
          </w:rPr>
          <w:t>הצעות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לסדר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היום</w:t>
        </w:r>
      </w:hyperlink>
    </w:p>
    <w:p w:rsidR="00746087" w:rsidRDefault="007F5269" w:rsidP="00267825">
      <w:pPr>
        <w:pStyle w:val="TOC1"/>
        <w:tabs>
          <w:tab w:val="right" w:leader="dot" w:pos="8296"/>
        </w:tabs>
        <w:rPr>
          <w:noProof/>
          <w:rtl/>
        </w:rPr>
      </w:pPr>
      <w:hyperlink w:anchor="_Toc460755663" w:history="1">
        <w:r w:rsidR="00746087" w:rsidRPr="003944D4">
          <w:rPr>
            <w:rStyle w:val="Hyperlink"/>
            <w:rFonts w:hint="eastAsia"/>
            <w:noProof/>
            <w:rtl/>
          </w:rPr>
          <w:t>רצח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שני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ישראלים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בוואדי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קלט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64" w:history="1">
        <w:r w:rsidR="00746087" w:rsidRPr="003944D4">
          <w:rPr>
            <w:rStyle w:val="Hyperlink"/>
            <w:rFonts w:hint="eastAsia"/>
            <w:noProof/>
            <w:rtl/>
          </w:rPr>
          <w:t>הצעה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לסדר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היום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65" w:history="1">
        <w:r w:rsidR="00746087" w:rsidRPr="003944D4">
          <w:rPr>
            <w:rStyle w:val="Hyperlink"/>
            <w:rFonts w:hint="eastAsia"/>
            <w:noProof/>
            <w:rtl/>
          </w:rPr>
          <w:t>שירותי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מערך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הכבאות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בישראל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66" w:history="1">
        <w:r w:rsidR="00746087" w:rsidRPr="003944D4">
          <w:rPr>
            <w:rStyle w:val="Hyperlink"/>
            <w:rFonts w:hint="eastAsia"/>
            <w:noProof/>
            <w:rtl/>
          </w:rPr>
          <w:t>הצעות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לסדר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היום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67" w:history="1">
        <w:r w:rsidR="00746087" w:rsidRPr="003944D4">
          <w:rPr>
            <w:rStyle w:val="Hyperlink"/>
            <w:rFonts w:hint="eastAsia"/>
            <w:noProof/>
            <w:rtl/>
          </w:rPr>
          <w:t>הדוח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האחרון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של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מנכ</w:t>
        </w:r>
        <w:r w:rsidR="00746087" w:rsidRPr="003944D4">
          <w:rPr>
            <w:rStyle w:val="Hyperlink"/>
            <w:noProof/>
            <w:rtl/>
          </w:rPr>
          <w:t>"</w:t>
        </w:r>
        <w:r w:rsidR="00746087" w:rsidRPr="003944D4">
          <w:rPr>
            <w:rStyle w:val="Hyperlink"/>
            <w:rFonts w:hint="eastAsia"/>
            <w:noProof/>
            <w:rtl/>
          </w:rPr>
          <w:t>ל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עיריית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ירושלים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68" w:history="1">
        <w:r w:rsidR="00746087" w:rsidRPr="003944D4">
          <w:rPr>
            <w:rStyle w:val="Hyperlink"/>
            <w:rFonts w:hint="eastAsia"/>
            <w:noProof/>
            <w:rtl/>
          </w:rPr>
          <w:t>הצעה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לסדר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היום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69" w:history="1">
        <w:r w:rsidR="00746087" w:rsidRPr="003944D4">
          <w:rPr>
            <w:rStyle w:val="Hyperlink"/>
            <w:rFonts w:hint="eastAsia"/>
            <w:noProof/>
            <w:rtl/>
          </w:rPr>
          <w:t>אקרית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ובירעם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70" w:history="1">
        <w:r w:rsidR="00746087" w:rsidRPr="003944D4">
          <w:rPr>
            <w:rStyle w:val="Hyperlink"/>
            <w:rFonts w:hint="eastAsia"/>
            <w:noProof/>
            <w:rtl/>
          </w:rPr>
          <w:t>הצעה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לסדר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היום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71" w:history="1">
        <w:r w:rsidR="00746087" w:rsidRPr="003944D4">
          <w:rPr>
            <w:rStyle w:val="Hyperlink"/>
            <w:rFonts w:hint="eastAsia"/>
            <w:noProof/>
            <w:rtl/>
          </w:rPr>
          <w:t>קליטת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אקדמאים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ערבים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בסקטור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הציבורי</w:t>
        </w:r>
      </w:hyperlink>
    </w:p>
    <w:p w:rsidR="00746087" w:rsidRDefault="007F5269" w:rsidP="00746087">
      <w:pPr>
        <w:pStyle w:val="TOC1"/>
        <w:tabs>
          <w:tab w:val="right" w:leader="dot" w:pos="8296"/>
        </w:tabs>
        <w:rPr>
          <w:noProof/>
          <w:rtl/>
        </w:rPr>
      </w:pPr>
      <w:hyperlink w:anchor="_Toc460755672" w:history="1">
        <w:r w:rsidR="00746087" w:rsidRPr="003944D4">
          <w:rPr>
            <w:rStyle w:val="Hyperlink"/>
            <w:rFonts w:hint="eastAsia"/>
            <w:noProof/>
            <w:rtl/>
          </w:rPr>
          <w:t>הצעה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לסדר</w:t>
        </w:r>
        <w:r w:rsidR="00746087" w:rsidRPr="003944D4">
          <w:rPr>
            <w:rStyle w:val="Hyperlink"/>
            <w:noProof/>
            <w:rtl/>
          </w:rPr>
          <w:t>-</w:t>
        </w:r>
        <w:r w:rsidR="00746087" w:rsidRPr="003944D4">
          <w:rPr>
            <w:rStyle w:val="Hyperlink"/>
            <w:rFonts w:hint="eastAsia"/>
            <w:noProof/>
            <w:rtl/>
          </w:rPr>
          <w:t>היום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מימוש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נכסים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חקלאיים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במועצות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אזוריות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שונות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והסדר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חובות</w:t>
        </w:r>
        <w:r w:rsidR="00746087" w:rsidRPr="003944D4">
          <w:rPr>
            <w:rStyle w:val="Hyperlink"/>
            <w:noProof/>
            <w:rtl/>
          </w:rPr>
          <w:t xml:space="preserve"> </w:t>
        </w:r>
        <w:r w:rsidR="00746087" w:rsidRPr="003944D4">
          <w:rPr>
            <w:rStyle w:val="Hyperlink"/>
            <w:rFonts w:hint="eastAsia"/>
            <w:noProof/>
            <w:rtl/>
          </w:rPr>
          <w:t>המושבים</w:t>
        </w:r>
      </w:hyperlink>
    </w:p>
    <w:p w:rsidR="00746087" w:rsidRDefault="00746087" w:rsidP="00746087">
      <w:pPr>
        <w:jc w:val="center"/>
        <w:rPr>
          <w:rtl/>
        </w:rPr>
      </w:pPr>
      <w:r>
        <w:rPr>
          <w:rtl/>
        </w:rPr>
        <w:fldChar w:fldCharType="end"/>
      </w:r>
    </w:p>
    <w:p w:rsidR="00746087" w:rsidRDefault="00746087" w:rsidP="00746087">
      <w:pPr>
        <w:bidi w:val="0"/>
        <w:rPr>
          <w:rtl/>
        </w:rPr>
      </w:pPr>
      <w:r>
        <w:rPr>
          <w:rtl/>
        </w:rPr>
        <w:br w:type="page"/>
      </w:r>
    </w:p>
    <w:p w:rsidR="0084256A" w:rsidRPr="0084256A" w:rsidRDefault="0084256A" w:rsidP="0084256A">
      <w:pPr>
        <w:pStyle w:val="1"/>
        <w:rPr>
          <w:rtl/>
        </w:rPr>
      </w:pPr>
      <w:bookmarkStart w:id="1" w:name="_Toc460755582"/>
      <w:r w:rsidRPr="0084256A">
        <w:rPr>
          <w:rtl/>
        </w:rPr>
        <w:t>שאילתות בעל</w:t>
      </w:r>
      <w:r>
        <w:rPr>
          <w:rtl/>
        </w:rPr>
        <w:t>-</w:t>
      </w:r>
      <w:r w:rsidRPr="0084256A">
        <w:rPr>
          <w:rtl/>
        </w:rPr>
        <w:t>פה</w:t>
      </w:r>
      <w:bookmarkEnd w:id="1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שלום, אני מתכבדת לפתוח את ישיבת הבוקר.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מזמינה</w:t>
      </w:r>
      <w:r w:rsidR="0084256A">
        <w:rPr>
          <w:rtl/>
        </w:rPr>
        <w:t xml:space="preserve"> </w:t>
      </w:r>
      <w:r w:rsidRPr="00CF24E8">
        <w:rPr>
          <w:rtl/>
        </w:rPr>
        <w:t>את חבר הכנסת זבולון המר להעלות שאילתא בעל</w:t>
      </w:r>
      <w:r w:rsidR="0084256A">
        <w:rPr>
          <w:rtl/>
        </w:rPr>
        <w:t>-</w:t>
      </w:r>
      <w:r w:rsidRPr="00CF24E8">
        <w:rPr>
          <w:rtl/>
        </w:rPr>
        <w:t>פה מס' 482, אל השר</w:t>
      </w:r>
      <w:r w:rsidR="0084256A">
        <w:rPr>
          <w:rtl/>
        </w:rPr>
        <w:t xml:space="preserve"> </w:t>
      </w:r>
      <w:r w:rsidRPr="00CF24E8">
        <w:rPr>
          <w:rtl/>
        </w:rPr>
        <w:t>לאיכות הסביבה.</w:t>
      </w:r>
      <w:r w:rsidR="0084256A">
        <w:rPr>
          <w:rtl/>
        </w:rPr>
        <w:t xml:space="preserve"> </w:t>
      </w:r>
      <w:r w:rsidRPr="00CF24E8">
        <w:rPr>
          <w:rtl/>
        </w:rPr>
        <w:t>בבקשה, חבר הכנסת המר.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2" w:name="_Toc460755583"/>
      <w:r w:rsidRPr="0084256A">
        <w:rPr>
          <w:rtl/>
        </w:rPr>
        <w:t>ליקויים באבטחת מוסדות ישראליים בחוץ</w:t>
      </w:r>
      <w:r>
        <w:rPr>
          <w:rtl/>
        </w:rPr>
        <w:t>-</w:t>
      </w:r>
      <w:r w:rsidRPr="0084256A">
        <w:rPr>
          <w:rtl/>
        </w:rPr>
        <w:t>לארץ</w:t>
      </w:r>
      <w:bookmarkEnd w:id="2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זבולון המר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זו שאלה לראש הממשלה.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חברי הכנסת, בעיתון "מעריב", בגיליון "סופשבוע", מתפרסם</w:t>
      </w:r>
      <w:r w:rsidR="0084256A">
        <w:rPr>
          <w:rtl/>
        </w:rPr>
        <w:t xml:space="preserve"> </w:t>
      </w:r>
      <w:r w:rsidRPr="00CF24E8">
        <w:rPr>
          <w:rtl/>
        </w:rPr>
        <w:t>תחקיר, שלפיו</w:t>
      </w:r>
      <w:r w:rsidR="0084256A">
        <w:rPr>
          <w:rtl/>
        </w:rPr>
        <w:t xml:space="preserve"> </w:t>
      </w:r>
      <w:r w:rsidRPr="00CF24E8">
        <w:rPr>
          <w:rtl/>
        </w:rPr>
        <w:t>אבטחת</w:t>
      </w:r>
      <w:r w:rsidR="0084256A">
        <w:rPr>
          <w:rtl/>
        </w:rPr>
        <w:t xml:space="preserve"> </w:t>
      </w:r>
      <w:r w:rsidRPr="00CF24E8">
        <w:rPr>
          <w:rtl/>
        </w:rPr>
        <w:t>השגרירויות</w:t>
      </w:r>
      <w:r w:rsidR="0084256A">
        <w:rPr>
          <w:rtl/>
        </w:rPr>
        <w:t xml:space="preserve"> </w:t>
      </w:r>
      <w:r w:rsidRPr="00CF24E8">
        <w:rPr>
          <w:rtl/>
        </w:rPr>
        <w:t>שלנו</w:t>
      </w:r>
      <w:r w:rsidR="0084256A">
        <w:rPr>
          <w:rtl/>
        </w:rPr>
        <w:t xml:space="preserve"> </w:t>
      </w:r>
      <w:r w:rsidRPr="00CF24E8">
        <w:rPr>
          <w:rtl/>
        </w:rPr>
        <w:t>לקויה,</w:t>
      </w:r>
      <w:r w:rsidR="0084256A">
        <w:rPr>
          <w:rtl/>
        </w:rPr>
        <w:t xml:space="preserve"> </w:t>
      </w:r>
      <w:r w:rsidRPr="00CF24E8">
        <w:rPr>
          <w:rtl/>
        </w:rPr>
        <w:t>במידה שאפשרה פיגועים, והמאבטחים</w:t>
      </w:r>
      <w:r w:rsidR="0084256A">
        <w:rPr>
          <w:rtl/>
        </w:rPr>
        <w:t xml:space="preserve"> </w:t>
      </w:r>
      <w:r w:rsidRPr="00CF24E8">
        <w:rPr>
          <w:rtl/>
        </w:rPr>
        <w:t>נמצאים</w:t>
      </w:r>
      <w:r w:rsidR="0084256A">
        <w:rPr>
          <w:rtl/>
        </w:rPr>
        <w:t xml:space="preserve"> </w:t>
      </w:r>
      <w:r w:rsidRPr="00CF24E8">
        <w:rPr>
          <w:rtl/>
        </w:rPr>
        <w:t>בסיכון</w:t>
      </w:r>
      <w:r w:rsidR="0084256A">
        <w:rPr>
          <w:rtl/>
        </w:rPr>
        <w:t xml:space="preserve"> </w:t>
      </w:r>
      <w:r w:rsidRPr="00CF24E8">
        <w:rPr>
          <w:rtl/>
        </w:rPr>
        <w:t>חיים.</w:t>
      </w:r>
      <w:r w:rsidR="0084256A">
        <w:rPr>
          <w:rtl/>
        </w:rPr>
        <w:t xml:space="preserve"> </w:t>
      </w:r>
      <w:r w:rsidRPr="00CF24E8">
        <w:rPr>
          <w:rtl/>
        </w:rPr>
        <w:t>ליקוי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או מחדל שמתגלים </w:t>
      </w:r>
      <w:r w:rsidR="0084256A">
        <w:rPr>
          <w:rtl/>
        </w:rPr>
        <w:t>–</w:t>
      </w:r>
      <w:r w:rsidRPr="00CF24E8">
        <w:rPr>
          <w:rtl/>
        </w:rPr>
        <w:t xml:space="preserve"> כך נכתב שם </w:t>
      </w:r>
      <w:r w:rsidR="0084256A">
        <w:rPr>
          <w:rtl/>
        </w:rPr>
        <w:t>–</w:t>
      </w:r>
      <w:r w:rsidRPr="00CF24E8">
        <w:rPr>
          <w:rtl/>
        </w:rPr>
        <w:t xml:space="preserve"> מטויחים, כשנקודת</w:t>
      </w:r>
      <w:r w:rsidR="0084256A">
        <w:rPr>
          <w:rtl/>
        </w:rPr>
        <w:t xml:space="preserve"> </w:t>
      </w:r>
      <w:r w:rsidRPr="00CF24E8">
        <w:rPr>
          <w:rtl/>
        </w:rPr>
        <w:t>המוצא היא שהמערכת איננה שוגה.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מבקש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הם ממצאי משרד ראש הממשלה בנושא הזה?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ישיב השר לאיכות הסביבה בשם ראש הממשלה. בבקשה, אדוני השר.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 ראש הממשלה ביקשני להשיב כדלקמן על שאילתא בעל</w:t>
      </w:r>
      <w:r w:rsidR="0084256A">
        <w:rPr>
          <w:rtl/>
        </w:rPr>
        <w:t>-</w:t>
      </w:r>
      <w:r w:rsidRPr="00CF24E8">
        <w:rPr>
          <w:rtl/>
        </w:rPr>
        <w:t>פה של חבר</w:t>
      </w:r>
      <w:r w:rsidR="0084256A">
        <w:rPr>
          <w:rtl/>
        </w:rPr>
        <w:t xml:space="preserve"> </w:t>
      </w:r>
      <w:r w:rsidRPr="00CF24E8">
        <w:rPr>
          <w:rtl/>
        </w:rPr>
        <w:t>הכנסת זבולון המר: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יסוד</w:t>
      </w:r>
      <w:r w:rsidR="0084256A">
        <w:rPr>
          <w:rtl/>
        </w:rPr>
        <w:t xml:space="preserve"> </w:t>
      </w:r>
      <w:r w:rsidRPr="00CF24E8">
        <w:rPr>
          <w:rtl/>
        </w:rPr>
        <w:t>לטענות</w:t>
      </w:r>
      <w:r w:rsidR="0084256A">
        <w:rPr>
          <w:rtl/>
        </w:rPr>
        <w:t xml:space="preserve"> </w:t>
      </w:r>
      <w:r w:rsidRPr="00CF24E8">
        <w:rPr>
          <w:rtl/>
        </w:rPr>
        <w:t>שהועלו</w:t>
      </w:r>
      <w:r w:rsidR="0084256A">
        <w:rPr>
          <w:rtl/>
        </w:rPr>
        <w:t xml:space="preserve"> </w:t>
      </w:r>
      <w:r w:rsidRPr="00CF24E8">
        <w:rPr>
          <w:rtl/>
        </w:rPr>
        <w:t>בדבר</w:t>
      </w:r>
      <w:r w:rsidR="0084256A">
        <w:rPr>
          <w:rtl/>
        </w:rPr>
        <w:t xml:space="preserve"> </w:t>
      </w:r>
      <w:r w:rsidRPr="00CF24E8">
        <w:rPr>
          <w:rtl/>
        </w:rPr>
        <w:t>אבטחה</w:t>
      </w:r>
      <w:r w:rsidR="0084256A">
        <w:rPr>
          <w:rtl/>
        </w:rPr>
        <w:t xml:space="preserve"> </w:t>
      </w:r>
      <w:r w:rsidRPr="00CF24E8">
        <w:rPr>
          <w:rtl/>
        </w:rPr>
        <w:t>לקויה,</w:t>
      </w:r>
      <w:r w:rsidR="0084256A">
        <w:rPr>
          <w:rtl/>
        </w:rPr>
        <w:t xml:space="preserve"> </w:t>
      </w:r>
      <w:r w:rsidRPr="00CF24E8">
        <w:rPr>
          <w:rtl/>
        </w:rPr>
        <w:t>שאפשרה פיגועים וסיכון חיי</w:t>
      </w:r>
      <w:r w:rsidR="0084256A">
        <w:rPr>
          <w:rtl/>
        </w:rPr>
        <w:t xml:space="preserve"> </w:t>
      </w:r>
      <w:r w:rsidRPr="00CF24E8">
        <w:rPr>
          <w:rtl/>
        </w:rPr>
        <w:t>מאבטחים. גורמי האבטחה האחראים פועלים באופן שוטף לשיפור המערכת.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מערך</w:t>
      </w:r>
      <w:r w:rsidR="0084256A">
        <w:rPr>
          <w:rtl/>
        </w:rPr>
        <w:t xml:space="preserve"> </w:t>
      </w:r>
      <w:r w:rsidRPr="00CF24E8">
        <w:rPr>
          <w:rtl/>
        </w:rPr>
        <w:t>האבטחה</w:t>
      </w:r>
      <w:r w:rsidR="0084256A">
        <w:rPr>
          <w:rtl/>
        </w:rPr>
        <w:t xml:space="preserve"> </w:t>
      </w:r>
      <w:r w:rsidRPr="00CF24E8">
        <w:rPr>
          <w:rtl/>
        </w:rPr>
        <w:t>בודק</w:t>
      </w:r>
      <w:r w:rsidR="0084256A">
        <w:rPr>
          <w:rtl/>
        </w:rPr>
        <w:t xml:space="preserve"> </w:t>
      </w:r>
      <w:r w:rsidRPr="00CF24E8">
        <w:rPr>
          <w:rtl/>
        </w:rPr>
        <w:t>ביסודיות כל אירוע. העשייה האבטחתית וההנחיות המקצועיות</w:t>
      </w:r>
      <w:r w:rsidR="0084256A">
        <w:rPr>
          <w:rtl/>
        </w:rPr>
        <w:t xml:space="preserve"> </w:t>
      </w:r>
      <w:r w:rsidRPr="00CF24E8">
        <w:rPr>
          <w:rtl/>
        </w:rPr>
        <w:t>לדרגי השטח נבחנות באופן מתמיד במסגרת הפקת לקחים ובצורה קבועה וממוסדת.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הטענה</w:t>
      </w:r>
      <w:r w:rsidR="0084256A">
        <w:rPr>
          <w:rtl/>
        </w:rPr>
        <w:t xml:space="preserve"> </w:t>
      </w:r>
      <w:r w:rsidRPr="00CF24E8">
        <w:rPr>
          <w:rtl/>
        </w:rPr>
        <w:t>לגבי</w:t>
      </w:r>
      <w:r w:rsidR="0084256A">
        <w:rPr>
          <w:rtl/>
        </w:rPr>
        <w:t xml:space="preserve"> </w:t>
      </w:r>
      <w:r w:rsidRPr="00CF24E8">
        <w:rPr>
          <w:rtl/>
        </w:rPr>
        <w:t>טיוח</w:t>
      </w:r>
      <w:r w:rsidR="0084256A">
        <w:rPr>
          <w:rtl/>
        </w:rPr>
        <w:t xml:space="preserve"> </w:t>
      </w:r>
      <w:r w:rsidRPr="00CF24E8">
        <w:rPr>
          <w:rtl/>
        </w:rPr>
        <w:t>ליקויים</w:t>
      </w:r>
      <w:r w:rsidR="0084256A">
        <w:rPr>
          <w:rtl/>
        </w:rPr>
        <w:t xml:space="preserve"> </w:t>
      </w:r>
      <w:r w:rsidRPr="00CF24E8">
        <w:rPr>
          <w:rtl/>
        </w:rPr>
        <w:t>או</w:t>
      </w:r>
      <w:r w:rsidR="0084256A">
        <w:rPr>
          <w:rtl/>
        </w:rPr>
        <w:t xml:space="preserve"> </w:t>
      </w:r>
      <w:r w:rsidRPr="00CF24E8">
        <w:rPr>
          <w:rtl/>
        </w:rPr>
        <w:t>מחדלים</w:t>
      </w:r>
      <w:r w:rsidR="0084256A">
        <w:rPr>
          <w:rtl/>
        </w:rPr>
        <w:t xml:space="preserve"> </w:t>
      </w:r>
      <w:r w:rsidRPr="00CF24E8">
        <w:rPr>
          <w:rtl/>
        </w:rPr>
        <w:t>משוללת יסוד. כל אירוע נבחן לפרטיו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הגורמים</w:t>
      </w:r>
      <w:r w:rsidR="0084256A">
        <w:rPr>
          <w:rtl/>
        </w:rPr>
        <w:t xml:space="preserve"> </w:t>
      </w:r>
      <w:r w:rsidRPr="00CF24E8">
        <w:rPr>
          <w:rtl/>
        </w:rPr>
        <w:t>המקצועיים,</w:t>
      </w:r>
      <w:r w:rsidR="0084256A">
        <w:rPr>
          <w:rtl/>
        </w:rPr>
        <w:t xml:space="preserve"> </w:t>
      </w:r>
      <w:r w:rsidRPr="00CF24E8">
        <w:rPr>
          <w:rtl/>
        </w:rPr>
        <w:t>בצורה</w:t>
      </w:r>
      <w:r w:rsidR="0084256A">
        <w:rPr>
          <w:rtl/>
        </w:rPr>
        <w:t xml:space="preserve"> </w:t>
      </w:r>
      <w:r w:rsidRPr="00CF24E8">
        <w:rPr>
          <w:rtl/>
        </w:rPr>
        <w:t>מעמיקה וללא פניות. לא זו בלבד שהמערכת אינה</w:t>
      </w:r>
      <w:r w:rsidR="0084256A">
        <w:rPr>
          <w:rtl/>
        </w:rPr>
        <w:t xml:space="preserve"> </w:t>
      </w:r>
      <w:r w:rsidRPr="00CF24E8">
        <w:rPr>
          <w:rtl/>
        </w:rPr>
        <w:t>מטייחת ליקויים, אלא היא מחפשת אחריהם כדי לתקנם בעוד מועד.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נקודת</w:t>
      </w:r>
      <w:r w:rsidR="0084256A">
        <w:rPr>
          <w:rtl/>
        </w:rPr>
        <w:t xml:space="preserve"> </w:t>
      </w:r>
      <w:r w:rsidRPr="00CF24E8">
        <w:rPr>
          <w:rtl/>
        </w:rPr>
        <w:t>המוצא</w:t>
      </w:r>
      <w:r w:rsidR="0084256A">
        <w:rPr>
          <w:rtl/>
        </w:rPr>
        <w:t xml:space="preserve"> </w:t>
      </w:r>
      <w:r w:rsidRPr="00CF24E8">
        <w:rPr>
          <w:rtl/>
        </w:rPr>
        <w:t>בהתייחסות המערכת היא בחינה יומיומית של העשייה וחיפוש נקודות</w:t>
      </w:r>
      <w:r w:rsidR="0084256A">
        <w:rPr>
          <w:rtl/>
        </w:rPr>
        <w:t xml:space="preserve"> </w:t>
      </w:r>
      <w:r w:rsidRPr="00CF24E8">
        <w:rPr>
          <w:rtl/>
        </w:rPr>
        <w:t>תורפה.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הכתבה</w:t>
      </w:r>
      <w:r w:rsidR="0084256A">
        <w:rPr>
          <w:rtl/>
        </w:rPr>
        <w:t xml:space="preserve"> </w:t>
      </w:r>
      <w:r w:rsidRPr="00CF24E8">
        <w:rPr>
          <w:rtl/>
        </w:rPr>
        <w:t>שעליה</w:t>
      </w:r>
      <w:r w:rsidR="0084256A">
        <w:rPr>
          <w:rtl/>
        </w:rPr>
        <w:t xml:space="preserve"> </w:t>
      </w:r>
      <w:r w:rsidRPr="00CF24E8">
        <w:rPr>
          <w:rtl/>
        </w:rPr>
        <w:t>מסתמך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זבולון</w:t>
      </w:r>
      <w:r w:rsidR="0084256A">
        <w:rPr>
          <w:rtl/>
        </w:rPr>
        <w:t xml:space="preserve"> </w:t>
      </w:r>
      <w:r w:rsidRPr="00CF24E8">
        <w:rPr>
          <w:rtl/>
        </w:rPr>
        <w:t>המר התייחסה לשני הפיגועים שאירעו</w:t>
      </w:r>
      <w:r w:rsidR="0084256A">
        <w:rPr>
          <w:rtl/>
        </w:rPr>
        <w:t xml:space="preserve"> </w:t>
      </w:r>
      <w:r w:rsidRPr="00CF24E8">
        <w:rPr>
          <w:rtl/>
        </w:rPr>
        <w:t>באנקרה</w:t>
      </w:r>
      <w:r w:rsidR="0084256A">
        <w:rPr>
          <w:rtl/>
        </w:rPr>
        <w:t xml:space="preserve"> </w:t>
      </w:r>
      <w:r w:rsidRPr="00CF24E8">
        <w:rPr>
          <w:rtl/>
        </w:rPr>
        <w:t>ובבואנוס</w:t>
      </w:r>
      <w:r w:rsidR="0084256A">
        <w:rPr>
          <w:rtl/>
        </w:rPr>
        <w:t>-</w:t>
      </w:r>
      <w:r w:rsidRPr="00CF24E8">
        <w:rPr>
          <w:rtl/>
        </w:rPr>
        <w:t>איירס.</w:t>
      </w:r>
      <w:r w:rsidR="0084256A">
        <w:rPr>
          <w:rtl/>
        </w:rPr>
        <w:t xml:space="preserve"> </w:t>
      </w:r>
      <w:r w:rsidRPr="00CF24E8">
        <w:rPr>
          <w:rtl/>
        </w:rPr>
        <w:t>אירועים</w:t>
      </w:r>
      <w:r w:rsidR="0084256A">
        <w:rPr>
          <w:rtl/>
        </w:rPr>
        <w:t xml:space="preserve"> </w:t>
      </w:r>
      <w:r w:rsidRPr="00CF24E8">
        <w:rPr>
          <w:rtl/>
        </w:rPr>
        <w:t>אלה נבדקו בקפידה על</w:t>
      </w:r>
      <w:r w:rsidR="0084256A">
        <w:rPr>
          <w:rtl/>
        </w:rPr>
        <w:t>-</w:t>
      </w:r>
      <w:r w:rsidRPr="00CF24E8">
        <w:rPr>
          <w:rtl/>
        </w:rPr>
        <w:t>ידי צוותי עבודה וחשיבה,</w:t>
      </w:r>
      <w:r w:rsidR="0084256A">
        <w:rPr>
          <w:rtl/>
        </w:rPr>
        <w:t xml:space="preserve"> </w:t>
      </w:r>
      <w:r w:rsidRPr="00CF24E8">
        <w:rPr>
          <w:rtl/>
        </w:rPr>
        <w:t>שבחנו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העשייה האבטחתית, וההנחיות המקצועיות ומסקנותיהם אושרו על</w:t>
      </w:r>
      <w:r w:rsidR="0084256A">
        <w:rPr>
          <w:rtl/>
        </w:rPr>
        <w:t>-</w:t>
      </w:r>
      <w:r w:rsidRPr="00CF24E8">
        <w:rPr>
          <w:rtl/>
        </w:rPr>
        <w:t>ידי הגורמים</w:t>
      </w:r>
      <w:r w:rsidR="0084256A">
        <w:rPr>
          <w:rtl/>
        </w:rPr>
        <w:t xml:space="preserve"> </w:t>
      </w:r>
      <w:r w:rsidRPr="00CF24E8">
        <w:rPr>
          <w:rtl/>
        </w:rPr>
        <w:t>המוסמכים.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מול</w:t>
      </w:r>
      <w:r w:rsidR="0084256A">
        <w:rPr>
          <w:rtl/>
        </w:rPr>
        <w:t xml:space="preserve"> </w:t>
      </w:r>
      <w:r w:rsidRPr="00CF24E8">
        <w:rPr>
          <w:rtl/>
        </w:rPr>
        <w:t>ארגוני הפח"ע, המחבלים, הקיצונים, המשכללים ללא הרף את שיטותיהם, עושים</w:t>
      </w:r>
      <w:r w:rsidR="0084256A">
        <w:rPr>
          <w:rtl/>
        </w:rPr>
        <w:t xml:space="preserve"> </w:t>
      </w:r>
      <w:r w:rsidRPr="00CF24E8">
        <w:rPr>
          <w:rtl/>
        </w:rPr>
        <w:t>גורמי האבטחה הממלכתיים כל מאמץ אפשרי כדי לתת מענה הולם.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השר.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עוברים</w:t>
      </w:r>
      <w:r w:rsidR="0084256A">
        <w:rPr>
          <w:rtl/>
        </w:rPr>
        <w:t xml:space="preserve"> </w:t>
      </w:r>
      <w:r w:rsidRPr="00CF24E8">
        <w:rPr>
          <w:rtl/>
        </w:rPr>
        <w:t>לשאילתא</w:t>
      </w:r>
      <w:r w:rsidR="0084256A">
        <w:rPr>
          <w:rtl/>
        </w:rPr>
        <w:t xml:space="preserve"> </w:t>
      </w:r>
      <w:r w:rsidRPr="00CF24E8">
        <w:rPr>
          <w:rtl/>
        </w:rPr>
        <w:t>הבאה, של חבר הכנסת האשם</w:t>
      </w:r>
      <w:r w:rsidR="0084256A">
        <w:rPr>
          <w:rtl/>
        </w:rPr>
        <w:t xml:space="preserve"> </w:t>
      </w:r>
      <w:r w:rsidRPr="00CF24E8">
        <w:rPr>
          <w:rtl/>
        </w:rPr>
        <w:t>מחאמיד,</w:t>
      </w:r>
      <w:r w:rsidR="0084256A">
        <w:rPr>
          <w:rtl/>
        </w:rPr>
        <w:t xml:space="preserve"> </w:t>
      </w:r>
      <w:r w:rsidRPr="00CF24E8">
        <w:rPr>
          <w:rtl/>
        </w:rPr>
        <w:t>אל</w:t>
      </w:r>
      <w:r w:rsidR="0084256A">
        <w:rPr>
          <w:rtl/>
        </w:rPr>
        <w:t xml:space="preserve"> </w:t>
      </w:r>
      <w:r w:rsidRPr="00CF24E8">
        <w:rPr>
          <w:rtl/>
        </w:rPr>
        <w:t>סגן</w:t>
      </w:r>
      <w:r w:rsidR="0084256A">
        <w:rPr>
          <w:rtl/>
        </w:rPr>
        <w:t xml:space="preserve"> </w:t>
      </w:r>
      <w:r w:rsidRPr="00CF24E8">
        <w:rPr>
          <w:rtl/>
        </w:rPr>
        <w:t>שר החינוך, התרבות והספורט, בנושא: פרויקט חינוך לשלום. בבקשה,</w:t>
      </w:r>
      <w:r w:rsidR="0084256A">
        <w:rPr>
          <w:rtl/>
        </w:rPr>
        <w:t xml:space="preserve"> </w:t>
      </w:r>
      <w:r w:rsidRPr="00CF24E8">
        <w:rPr>
          <w:rtl/>
        </w:rPr>
        <w:t>חבר הכנסת מחאמיד.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3" w:name="_Toc460755584"/>
      <w:r w:rsidRPr="0084256A">
        <w:rPr>
          <w:rtl/>
        </w:rPr>
        <w:t>פרסום מפה במסגרת פרויקט חינוך לשלום</w:t>
      </w:r>
      <w:bookmarkEnd w:id="3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האשם מחאמיד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סגן</w:t>
      </w:r>
      <w:r w:rsidR="0084256A">
        <w:rPr>
          <w:rtl/>
        </w:rPr>
        <w:t xml:space="preserve"> </w:t>
      </w:r>
      <w:r w:rsidRPr="00CF24E8">
        <w:rPr>
          <w:rtl/>
        </w:rPr>
        <w:t>השר, במסגרת פרויקט חינוך לשלום פרסמו מכון</w:t>
      </w:r>
      <w:r w:rsidR="0084256A">
        <w:rPr>
          <w:rtl/>
        </w:rPr>
        <w:t xml:space="preserve"> </w:t>
      </w:r>
      <w:r w:rsidRPr="00CF24E8">
        <w:rPr>
          <w:rtl/>
        </w:rPr>
        <w:t>ון</w:t>
      </w:r>
      <w:r w:rsidR="0084256A">
        <w:rPr>
          <w:rtl/>
        </w:rPr>
        <w:t>-</w:t>
      </w:r>
      <w:r w:rsidRPr="00CF24E8">
        <w:rPr>
          <w:rtl/>
        </w:rPr>
        <w:t>ליר ומשרד החינוך מפה שבה נכללים השטחים. במפה מופיעה רק העיר נצרת.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ברצוני</w:t>
      </w:r>
      <w:r w:rsidR="0084256A">
        <w:rPr>
          <w:rtl/>
        </w:rPr>
        <w:t xml:space="preserve"> </w:t>
      </w:r>
      <w:r w:rsidRPr="00CF24E8">
        <w:rPr>
          <w:rtl/>
        </w:rPr>
        <w:t>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מדוע</w:t>
      </w:r>
      <w:r w:rsidR="0084256A">
        <w:rPr>
          <w:rtl/>
        </w:rPr>
        <w:t xml:space="preserve"> </w:t>
      </w:r>
      <w:r w:rsidRPr="00CF24E8">
        <w:rPr>
          <w:rtl/>
        </w:rPr>
        <w:t>צוירו</w:t>
      </w:r>
      <w:r w:rsidR="0084256A">
        <w:rPr>
          <w:rtl/>
        </w:rPr>
        <w:t xml:space="preserve"> </w:t>
      </w:r>
      <w:r w:rsidRPr="00CF24E8">
        <w:rPr>
          <w:rtl/>
        </w:rPr>
        <w:t>הגבולות</w:t>
      </w:r>
      <w:r w:rsidR="0084256A">
        <w:rPr>
          <w:rtl/>
        </w:rPr>
        <w:t xml:space="preserve"> </w:t>
      </w:r>
      <w:r w:rsidRPr="00CF24E8">
        <w:rPr>
          <w:rtl/>
        </w:rPr>
        <w:t>כפי</w:t>
      </w:r>
      <w:r w:rsidR="0084256A">
        <w:rPr>
          <w:rtl/>
        </w:rPr>
        <w:t xml:space="preserve"> </w:t>
      </w:r>
      <w:r w:rsidRPr="00CF24E8">
        <w:rPr>
          <w:rtl/>
        </w:rPr>
        <w:t>שצוירו במפה, ומדוע הועלמו היישובים הערביים</w:t>
      </w:r>
      <w:r w:rsidR="0084256A">
        <w:rPr>
          <w:rtl/>
        </w:rPr>
        <w:t xml:space="preserve"> </w:t>
      </w:r>
      <w:r w:rsidRPr="00CF24E8">
        <w:rPr>
          <w:rtl/>
        </w:rPr>
        <w:t>ממנה?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האם מפה כזו אכן תואמת חינוך לשלום?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בבקשה, אדוני סגן שר החינוך.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סגן שר החינוך, התרבות והספורט מ' גולדמן: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2</w:t>
      </w:r>
      <w:r w:rsidR="00692BDA">
        <w:rPr>
          <w:rFonts w:hint="cs"/>
          <w:rtl/>
        </w:rPr>
        <w:t>-</w:t>
      </w: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המפה</w:t>
      </w:r>
      <w:r w:rsidR="0084256A">
        <w:rPr>
          <w:rtl/>
        </w:rPr>
        <w:t xml:space="preserve"> </w:t>
      </w:r>
      <w:r w:rsidRPr="00CF24E8">
        <w:rPr>
          <w:rtl/>
        </w:rPr>
        <w:t>שבה מדובר הוכנה לצורך אילוסטרציה של שטחי האוטונומיה, שהוגדרו</w:t>
      </w:r>
      <w:r w:rsidR="0084256A">
        <w:rPr>
          <w:rtl/>
        </w:rPr>
        <w:t xml:space="preserve"> </w:t>
      </w:r>
      <w:r w:rsidRPr="00CF24E8">
        <w:rPr>
          <w:rtl/>
        </w:rPr>
        <w:t>בהסכמי</w:t>
      </w:r>
      <w:r w:rsidR="0084256A">
        <w:rPr>
          <w:rtl/>
        </w:rPr>
        <w:t xml:space="preserve"> </w:t>
      </w:r>
      <w:r w:rsidRPr="00CF24E8">
        <w:rPr>
          <w:rtl/>
        </w:rPr>
        <w:t>"עזה</w:t>
      </w:r>
      <w:r w:rsidR="0084256A">
        <w:rPr>
          <w:rtl/>
        </w:rPr>
        <w:t xml:space="preserve"> </w:t>
      </w:r>
      <w:r w:rsidRPr="00CF24E8">
        <w:rPr>
          <w:rtl/>
        </w:rPr>
        <w:t>ויריחו</w:t>
      </w:r>
      <w:r w:rsidR="0084256A">
        <w:rPr>
          <w:rtl/>
        </w:rPr>
        <w:t xml:space="preserve"> </w:t>
      </w:r>
      <w:r w:rsidRPr="00CF24E8">
        <w:rPr>
          <w:rtl/>
        </w:rPr>
        <w:t>תחילה". במפות נתגלו כמה טעויות. הפצתן והשימוש בהן הופסקו</w:t>
      </w:r>
      <w:r w:rsidR="0084256A">
        <w:rPr>
          <w:rtl/>
        </w:rPr>
        <w:t xml:space="preserve"> </w:t>
      </w:r>
      <w:r w:rsidRPr="00CF24E8">
        <w:rPr>
          <w:rtl/>
        </w:rPr>
        <w:t>מייד משנתגלו הטעויות. מספר המפות שהופצו מוגבל ביותר.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מכון</w:t>
      </w:r>
      <w:r w:rsidR="0084256A">
        <w:rPr>
          <w:rtl/>
        </w:rPr>
        <w:t xml:space="preserve"> </w:t>
      </w:r>
      <w:r w:rsidRPr="00CF24E8">
        <w:rPr>
          <w:rtl/>
        </w:rPr>
        <w:t>ון</w:t>
      </w:r>
      <w:r w:rsidR="0084256A">
        <w:rPr>
          <w:rtl/>
        </w:rPr>
        <w:t>-</w:t>
      </w:r>
      <w:r w:rsidRPr="00CF24E8">
        <w:rPr>
          <w:rtl/>
        </w:rPr>
        <w:t>ליר,</w:t>
      </w:r>
      <w:r w:rsidR="0084256A">
        <w:rPr>
          <w:rtl/>
        </w:rPr>
        <w:t xml:space="preserve"> </w:t>
      </w:r>
      <w:r w:rsidRPr="00CF24E8">
        <w:rPr>
          <w:rtl/>
        </w:rPr>
        <w:t>מפעיל התוכנית, הונחה שלא לעשות בהן שימוש ולהפסיק את הפצתן.</w:t>
      </w:r>
      <w:r w:rsidR="0084256A">
        <w:rPr>
          <w:rtl/>
        </w:rPr>
        <w:t xml:space="preserve"> </w:t>
      </w:r>
      <w:r w:rsidRPr="00CF24E8">
        <w:rPr>
          <w:rtl/>
        </w:rPr>
        <w:t>אם וכאשר יהיה צורך במפות אחרות במסגרת הפרויקט, יודפסו מפות חדשות ומעודכנות.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  <w:r w:rsidR="0084256A">
        <w:rPr>
          <w:rtl/>
        </w:rPr>
        <w:t xml:space="preserve"> </w:t>
      </w:r>
      <w:r w:rsidRPr="00CF24E8">
        <w:rPr>
          <w:rtl/>
        </w:rPr>
        <w:t>שאלה נוספת לחבר הכנסת מחאמיד.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האשם מחאמיד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 אני מודה לכבוד סגן שר החינוך והתרבות על כך שכל הפרויקט</w:t>
      </w:r>
      <w:r w:rsidR="0084256A">
        <w:rPr>
          <w:rtl/>
        </w:rPr>
        <w:t xml:space="preserve"> </w:t>
      </w:r>
      <w:r w:rsidRPr="00CF24E8">
        <w:rPr>
          <w:rtl/>
        </w:rPr>
        <w:t>יושם.</w:t>
      </w:r>
      <w:r w:rsidR="0084256A">
        <w:rPr>
          <w:rtl/>
        </w:rPr>
        <w:t xml:space="preserve"> </w:t>
      </w:r>
      <w:r w:rsidRPr="00CF24E8">
        <w:rPr>
          <w:rtl/>
        </w:rPr>
        <w:t>זו מפה מצוירת בשלל צבעים, מרהיבה בצבעיה, ולכן היא יכולה להטעות, ובוודאי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מטעה</w:t>
      </w:r>
      <w:r w:rsidR="0084256A">
        <w:rPr>
          <w:rtl/>
        </w:rPr>
        <w:t xml:space="preserve"> </w:t>
      </w:r>
      <w:r w:rsidRPr="00CF24E8">
        <w:rPr>
          <w:rtl/>
        </w:rPr>
        <w:t>הרבה אזרחים במדינה, והיא מנוגדת לתהליך שקורה באזור. על כן אני מקווה</w:t>
      </w:r>
      <w:r w:rsidR="0084256A">
        <w:rPr>
          <w:rtl/>
        </w:rPr>
        <w:t xml:space="preserve"> </w:t>
      </w:r>
      <w:r w:rsidRPr="00CF24E8">
        <w:rPr>
          <w:rtl/>
        </w:rPr>
        <w:t>שכל הדבר הזה נגנז ולא יופץ, כי זה מסוכן ביותר.</w:t>
      </w:r>
      <w:r w:rsidR="0084256A">
        <w:rPr>
          <w:rtl/>
        </w:rPr>
        <w:t xml:space="preserve"> </w:t>
      </w:r>
      <w:r w:rsidRPr="00CF24E8">
        <w:rPr>
          <w:rtl/>
        </w:rPr>
        <w:t>אני מודה לסגן השר.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סגן השר מיכה גולדמן.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סגן שר החינוך, התרבות והספורט מ' גולדמן: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כן, כך עשינו וכך גם יהיה.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רבה.</w:t>
      </w:r>
      <w:r w:rsidR="0084256A">
        <w:rPr>
          <w:rtl/>
        </w:rPr>
        <w:t xml:space="preserve"> </w:t>
      </w:r>
      <w:r w:rsidRPr="00CF24E8">
        <w:rPr>
          <w:rtl/>
        </w:rPr>
        <w:t>אני מזמינה את חבר הכנסת משה גפני להציג שאילתא בעל</w:t>
      </w:r>
      <w:r w:rsidR="0084256A">
        <w:rPr>
          <w:rtl/>
        </w:rPr>
        <w:t>-</w:t>
      </w:r>
      <w:r w:rsidRPr="00CF24E8">
        <w:rPr>
          <w:rtl/>
        </w:rPr>
        <w:t>פה מס' 478,</w:t>
      </w:r>
      <w:r w:rsidR="0084256A">
        <w:rPr>
          <w:rtl/>
        </w:rPr>
        <w:t xml:space="preserve"> </w:t>
      </w:r>
      <w:r w:rsidRPr="00CF24E8">
        <w:rPr>
          <w:rtl/>
        </w:rPr>
        <w:t>לשר המשפטים, בנושא: מינויים. בבקשה.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4" w:name="_Toc460755585"/>
      <w:r w:rsidRPr="0084256A">
        <w:rPr>
          <w:rtl/>
        </w:rPr>
        <w:t>מינויים במועצות מקומיות</w:t>
      </w:r>
      <w:bookmarkEnd w:id="4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גפני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שר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המשפטים, לאחרונה מינה השר </w:t>
      </w:r>
      <w:r w:rsidR="0084256A">
        <w:rPr>
          <w:rtl/>
        </w:rPr>
        <w:t>–</w:t>
      </w:r>
      <w:r w:rsidRPr="00CF24E8">
        <w:rPr>
          <w:rtl/>
        </w:rPr>
        <w:t xml:space="preserve"> אני מתכוון לשר</w:t>
      </w:r>
      <w:r w:rsidR="0084256A">
        <w:rPr>
          <w:rtl/>
        </w:rPr>
        <w:t xml:space="preserve"> </w:t>
      </w:r>
      <w:r w:rsidRPr="00CF24E8">
        <w:rPr>
          <w:rtl/>
        </w:rPr>
        <w:t>הפנים</w:t>
      </w:r>
      <w:r w:rsidR="0084256A">
        <w:rPr>
          <w:rtl/>
        </w:rPr>
        <w:t xml:space="preserve"> –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עוזרו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חבר הכנסת אריה גמליאל ליושב</w:t>
      </w:r>
      <w:r w:rsidR="0084256A">
        <w:rPr>
          <w:rtl/>
        </w:rPr>
        <w:t>-</w:t>
      </w:r>
      <w:r w:rsidRPr="00CF24E8">
        <w:rPr>
          <w:rtl/>
        </w:rPr>
        <w:t>ראש מועצה ביישוב מזור ואת</w:t>
      </w:r>
      <w:r w:rsidR="0084256A">
        <w:rPr>
          <w:rtl/>
        </w:rPr>
        <w:t xml:space="preserve"> </w:t>
      </w:r>
      <w:r w:rsidRPr="00CF24E8">
        <w:rPr>
          <w:rtl/>
        </w:rPr>
        <w:t>מזכירת</w:t>
      </w:r>
      <w:r w:rsidR="0084256A">
        <w:rPr>
          <w:rtl/>
        </w:rPr>
        <w:t xml:space="preserve"> </w:t>
      </w:r>
      <w:r w:rsidRPr="00CF24E8">
        <w:rPr>
          <w:rtl/>
        </w:rPr>
        <w:t>השר</w:t>
      </w:r>
      <w:r w:rsidR="0084256A">
        <w:rPr>
          <w:rtl/>
        </w:rPr>
        <w:t xml:space="preserve"> </w:t>
      </w:r>
      <w:r w:rsidRPr="00CF24E8">
        <w:rPr>
          <w:rtl/>
        </w:rPr>
        <w:t>לסגניתו.</w:t>
      </w:r>
      <w:r w:rsidR="0084256A">
        <w:rPr>
          <w:rtl/>
        </w:rPr>
        <w:t xml:space="preserve"> </w:t>
      </w:r>
      <w:r w:rsidRPr="00CF24E8">
        <w:rPr>
          <w:rtl/>
        </w:rPr>
        <w:t>קודם</w:t>
      </w:r>
      <w:r w:rsidR="0084256A">
        <w:rPr>
          <w:rtl/>
        </w:rPr>
        <w:t xml:space="preserve"> </w:t>
      </w:r>
      <w:r w:rsidRPr="00CF24E8">
        <w:rPr>
          <w:rtl/>
        </w:rPr>
        <w:t>לכן מונו בקריית</w:t>
      </w:r>
      <w:r w:rsidR="0084256A">
        <w:rPr>
          <w:rtl/>
        </w:rPr>
        <w:t>-</w:t>
      </w:r>
      <w:r w:rsidRPr="00CF24E8">
        <w:rPr>
          <w:rtl/>
        </w:rPr>
        <w:t>ספר ובטלזסטון עוזרי השר לתפקידים</w:t>
      </w:r>
      <w:r w:rsidR="0084256A">
        <w:rPr>
          <w:rtl/>
        </w:rPr>
        <w:t xml:space="preserve"> </w:t>
      </w:r>
      <w:r w:rsidRPr="00CF24E8">
        <w:rPr>
          <w:rtl/>
        </w:rPr>
        <w:t>דומים.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יעשה משרד הפנים בעניין המינויים האלה?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אדוני שר המשפטים,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המשפטים ד' ליבאי: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חבר הכנסת גפני הנכבד, בתקופת כהונתי כשר הפנים לא מיניתי</w:t>
      </w:r>
      <w:r w:rsidR="0084256A">
        <w:rPr>
          <w:rtl/>
        </w:rPr>
        <w:t xml:space="preserve"> </w:t>
      </w:r>
      <w:r w:rsidRPr="00CF24E8">
        <w:rPr>
          <w:rtl/>
        </w:rPr>
        <w:t>אף אדם לתפקיד כלשהו ביישוב מזור, לא בקריית</w:t>
      </w:r>
      <w:r w:rsidR="0084256A">
        <w:rPr>
          <w:rtl/>
        </w:rPr>
        <w:t>-</w:t>
      </w:r>
      <w:r w:rsidRPr="00CF24E8">
        <w:rPr>
          <w:rtl/>
        </w:rPr>
        <w:t>ספר ולא בטלזסטון.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כידוע לך, משרד הפנים ממנה מועצות לאותן רשויות מקומיות הנמצאות בשלבי הקמה,</w:t>
      </w:r>
      <w:r w:rsidR="0084256A">
        <w:rPr>
          <w:rtl/>
        </w:rPr>
        <w:t xml:space="preserve"> </w:t>
      </w:r>
      <w:r w:rsidRPr="00CF24E8">
        <w:rPr>
          <w:rtl/>
        </w:rPr>
        <w:t>עד להעמדתה של הרשות המקומית על רגליה, ואזי מתקיימות ביישוב בחירות. מינוי חברים</w:t>
      </w:r>
      <w:r w:rsidR="0084256A">
        <w:rPr>
          <w:rtl/>
        </w:rPr>
        <w:t xml:space="preserve"> </w:t>
      </w:r>
      <w:r w:rsidRPr="00CF24E8">
        <w:rPr>
          <w:rtl/>
        </w:rPr>
        <w:t>למועצות הללו נעשה בדרך כלל מקרב עובדי הציבור, וזאת מהטעמים האלה:</w:t>
      </w:r>
      <w:r w:rsidR="0084256A">
        <w:rPr>
          <w:rtl/>
        </w:rPr>
        <w:t xml:space="preserve"> </w:t>
      </w:r>
      <w:r w:rsidRPr="00CF24E8">
        <w:rPr>
          <w:rtl/>
        </w:rPr>
        <w:t>ראשית, למנוע</w:t>
      </w:r>
      <w:r w:rsidR="0084256A">
        <w:rPr>
          <w:rtl/>
        </w:rPr>
        <w:t xml:space="preserve"> </w:t>
      </w:r>
      <w:r w:rsidRPr="00CF24E8">
        <w:rPr>
          <w:rtl/>
        </w:rPr>
        <w:t>מהנוגעים בדבר יתרון יחסי בבחירות הראשונות שתתקיימנה. שנית, לאפשר למועצה הממונה</w:t>
      </w:r>
      <w:r w:rsidR="0084256A">
        <w:rPr>
          <w:rtl/>
        </w:rPr>
        <w:t xml:space="preserve"> </w:t>
      </w:r>
      <w:r w:rsidRPr="00CF24E8">
        <w:rPr>
          <w:rtl/>
        </w:rPr>
        <w:t>לבצע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המוטל</w:t>
      </w:r>
      <w:r w:rsidR="0084256A">
        <w:rPr>
          <w:rtl/>
        </w:rPr>
        <w:t xml:space="preserve"> </w:t>
      </w:r>
      <w:r w:rsidRPr="00CF24E8">
        <w:rPr>
          <w:rtl/>
        </w:rPr>
        <w:t>עליה,</w:t>
      </w:r>
      <w:r w:rsidR="0084256A">
        <w:rPr>
          <w:rtl/>
        </w:rPr>
        <w:t xml:space="preserve"> </w:t>
      </w:r>
      <w:r w:rsidRPr="00CF24E8">
        <w:rPr>
          <w:rtl/>
        </w:rPr>
        <w:t>לרבות הפקעות, אם צריך, וגביית מסים, ללא חשש מהעמדתם של</w:t>
      </w:r>
      <w:r w:rsidR="0084256A">
        <w:rPr>
          <w:rtl/>
        </w:rPr>
        <w:t xml:space="preserve"> </w:t>
      </w:r>
      <w:r w:rsidRPr="00CF24E8">
        <w:rPr>
          <w:rtl/>
        </w:rPr>
        <w:t>העוסקים בכך מול שוט הבחירה לקראת קיומה של מועצה נבחרת.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מינוים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המועצה</w:t>
      </w:r>
      <w:r w:rsidR="0084256A">
        <w:rPr>
          <w:rtl/>
        </w:rPr>
        <w:t xml:space="preserve"> </w:t>
      </w:r>
      <w:r w:rsidRPr="00CF24E8">
        <w:rPr>
          <w:rtl/>
        </w:rPr>
        <w:t>מחייב</w:t>
      </w:r>
      <w:r w:rsidR="0084256A">
        <w:rPr>
          <w:rtl/>
        </w:rPr>
        <w:t xml:space="preserve"> </w:t>
      </w:r>
      <w:r w:rsidRPr="00CF24E8">
        <w:rPr>
          <w:rtl/>
        </w:rPr>
        <w:t>להביא</w:t>
      </w:r>
      <w:r w:rsidR="0084256A">
        <w:rPr>
          <w:rtl/>
        </w:rPr>
        <w:t xml:space="preserve"> </w:t>
      </w:r>
      <w:r w:rsidRPr="00CF24E8">
        <w:rPr>
          <w:rtl/>
        </w:rPr>
        <w:t>בחשבון</w:t>
      </w:r>
      <w:r w:rsidR="0084256A">
        <w:rPr>
          <w:rtl/>
        </w:rPr>
        <w:t xml:space="preserve"> </w:t>
      </w:r>
      <w:r w:rsidRPr="00CF24E8">
        <w:rPr>
          <w:rtl/>
        </w:rPr>
        <w:t>את ההיכרות שלהם עם השלטון</w:t>
      </w:r>
      <w:r w:rsidR="0084256A">
        <w:rPr>
          <w:rtl/>
        </w:rPr>
        <w:t xml:space="preserve"> </w:t>
      </w:r>
      <w:r w:rsidRPr="00CF24E8">
        <w:rPr>
          <w:rtl/>
        </w:rPr>
        <w:t>המקומי,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בעיותיו,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המנגנון</w:t>
      </w:r>
      <w:r w:rsidR="0084256A">
        <w:rPr>
          <w:rtl/>
        </w:rPr>
        <w:t xml:space="preserve"> </w:t>
      </w:r>
      <w:r w:rsidRPr="00CF24E8">
        <w:rPr>
          <w:rtl/>
        </w:rPr>
        <w:t>הממשלתי ועם מערכות אחרות, ואת הכרת בעיותיה</w:t>
      </w:r>
      <w:r w:rsidR="0084256A">
        <w:rPr>
          <w:rtl/>
        </w:rPr>
        <w:t xml:space="preserve"> </w:t>
      </w:r>
      <w:r w:rsidRPr="00CF24E8">
        <w:rPr>
          <w:rtl/>
        </w:rPr>
        <w:t>הייחודיות של האוכלוסייה ברשות שבה הם עומדים לכהן.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גפני, מאחר שלא אני מיניתי מישהו מאלה ששאלת עליהם, אין אני יכול</w:t>
      </w:r>
      <w:r w:rsidR="0084256A">
        <w:rPr>
          <w:rtl/>
        </w:rPr>
        <w:t xml:space="preserve"> </w:t>
      </w:r>
      <w:r w:rsidRPr="00CF24E8">
        <w:rPr>
          <w:rtl/>
        </w:rPr>
        <w:t>ליתן פרטים על מינויים אלה מתוך ידיעה אישית.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בעקבות</w:t>
      </w:r>
      <w:r w:rsidR="0084256A">
        <w:rPr>
          <w:rtl/>
        </w:rPr>
        <w:t xml:space="preserve"> </w:t>
      </w:r>
      <w:r w:rsidRPr="00CF24E8">
        <w:rPr>
          <w:rtl/>
        </w:rPr>
        <w:t>פנייה</w:t>
      </w:r>
      <w:r w:rsidR="0084256A">
        <w:rPr>
          <w:rtl/>
        </w:rPr>
        <w:t xml:space="preserve"> </w:t>
      </w:r>
      <w:r w:rsidRPr="00CF24E8">
        <w:rPr>
          <w:rtl/>
        </w:rPr>
        <w:t>שקיבלתי</w:t>
      </w:r>
      <w:r w:rsidR="0084256A">
        <w:rPr>
          <w:rtl/>
        </w:rPr>
        <w:t xml:space="preserve"> </w:t>
      </w:r>
      <w:r w:rsidRPr="00CF24E8">
        <w:rPr>
          <w:rtl/>
        </w:rPr>
        <w:t>בימים האחרונים מעורכי</w:t>
      </w:r>
      <w:r w:rsidR="0084256A">
        <w:rPr>
          <w:rtl/>
        </w:rPr>
        <w:t>-</w:t>
      </w:r>
      <w:r w:rsidRPr="00CF24E8">
        <w:rPr>
          <w:rtl/>
        </w:rPr>
        <w:t>דין לגבי מינוי עוזרו של 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גמליאל</w:t>
      </w:r>
      <w:r w:rsidR="0084256A">
        <w:rPr>
          <w:rtl/>
        </w:rPr>
        <w:t xml:space="preserve"> </w:t>
      </w:r>
      <w:r w:rsidRPr="00CF24E8">
        <w:rPr>
          <w:rtl/>
        </w:rPr>
        <w:t>ליושב</w:t>
      </w:r>
      <w:r w:rsidR="0084256A">
        <w:rPr>
          <w:rtl/>
        </w:rPr>
        <w:t>-</w:t>
      </w:r>
      <w:r w:rsidRPr="00CF24E8">
        <w:rPr>
          <w:rtl/>
        </w:rPr>
        <w:t>ראש היישוב מזור, וכן לגבי מינוי מנהלת לשכת שר הפנים לשעבר</w:t>
      </w:r>
      <w:r w:rsidR="0084256A">
        <w:rPr>
          <w:rtl/>
        </w:rPr>
        <w:t xml:space="preserve"> </w:t>
      </w:r>
      <w:r w:rsidRPr="00CF24E8">
        <w:rPr>
          <w:rtl/>
        </w:rPr>
        <w:t>כחברה</w:t>
      </w:r>
      <w:r w:rsidR="0084256A">
        <w:rPr>
          <w:rtl/>
        </w:rPr>
        <w:t xml:space="preserve"> </w:t>
      </w:r>
      <w:r w:rsidRPr="00CF24E8">
        <w:rPr>
          <w:rtl/>
        </w:rPr>
        <w:t>במועצה,</w:t>
      </w:r>
      <w:r w:rsidR="0084256A">
        <w:rPr>
          <w:rtl/>
        </w:rPr>
        <w:t xml:space="preserve"> </w:t>
      </w:r>
      <w:r w:rsidRPr="00CF24E8">
        <w:rPr>
          <w:rtl/>
        </w:rPr>
        <w:t>ביקשתי</w:t>
      </w:r>
      <w:r w:rsidR="0084256A">
        <w:rPr>
          <w:rtl/>
        </w:rPr>
        <w:t xml:space="preserve"> </w:t>
      </w:r>
      <w:r w:rsidRPr="00CF24E8">
        <w:rPr>
          <w:rtl/>
        </w:rPr>
        <w:t>לקבל</w:t>
      </w:r>
      <w:r w:rsidR="0084256A">
        <w:rPr>
          <w:rtl/>
        </w:rPr>
        <w:t xml:space="preserve"> </w:t>
      </w:r>
      <w:r w:rsidRPr="00CF24E8">
        <w:rPr>
          <w:rtl/>
        </w:rPr>
        <w:t>דיווח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מינויים אלה. אך עד לרגע שבו העברתי את</w:t>
      </w:r>
      <w:r w:rsidR="0084256A">
        <w:rPr>
          <w:rtl/>
        </w:rPr>
        <w:t xml:space="preserve"> </w:t>
      </w:r>
      <w:r w:rsidRPr="00CF24E8">
        <w:rPr>
          <w:rtl/>
        </w:rPr>
        <w:t>תפקידי</w:t>
      </w:r>
      <w:r w:rsidR="0084256A">
        <w:rPr>
          <w:rtl/>
        </w:rPr>
        <w:t xml:space="preserve"> </w:t>
      </w:r>
      <w:r w:rsidRPr="00CF24E8">
        <w:rPr>
          <w:rtl/>
        </w:rPr>
        <w:t>לשר</w:t>
      </w:r>
      <w:r w:rsidR="0084256A">
        <w:rPr>
          <w:rtl/>
        </w:rPr>
        <w:t xml:space="preserve"> </w:t>
      </w:r>
      <w:r w:rsidRPr="00CF24E8">
        <w:rPr>
          <w:rtl/>
        </w:rPr>
        <w:t>אהוד</w:t>
      </w:r>
      <w:r w:rsidR="0084256A">
        <w:rPr>
          <w:rtl/>
        </w:rPr>
        <w:t xml:space="preserve"> </w:t>
      </w:r>
      <w:r w:rsidRPr="00CF24E8">
        <w:rPr>
          <w:rtl/>
        </w:rPr>
        <w:t>ברק, כלומר עד שהוא הושבע כאן אתמול כשר הפנים, לא קיבלתי שום</w:t>
      </w:r>
      <w:r w:rsidR="0084256A">
        <w:rPr>
          <w:rtl/>
        </w:rPr>
        <w:t xml:space="preserve"> </w:t>
      </w:r>
      <w:r w:rsidRPr="00CF24E8">
        <w:rPr>
          <w:rtl/>
        </w:rPr>
        <w:t>דיווח</w:t>
      </w:r>
      <w:r w:rsidR="0084256A">
        <w:rPr>
          <w:rtl/>
        </w:rPr>
        <w:t xml:space="preserve"> </w:t>
      </w:r>
      <w:r w:rsidRPr="00CF24E8">
        <w:rPr>
          <w:rtl/>
        </w:rPr>
        <w:t>מהמשרד.</w:t>
      </w:r>
      <w:r w:rsidR="0084256A">
        <w:rPr>
          <w:rtl/>
        </w:rPr>
        <w:t xml:space="preserve"> </w:t>
      </w:r>
      <w:r w:rsidRPr="00CF24E8">
        <w:rPr>
          <w:rtl/>
        </w:rPr>
        <w:t>לכן, העובדות אינן ידועות לי, לא אישית, לא כשר הממונה, גם ברגע</w:t>
      </w:r>
      <w:r w:rsidR="0084256A">
        <w:rPr>
          <w:rtl/>
        </w:rPr>
        <w:t xml:space="preserve"> </w:t>
      </w:r>
      <w:r w:rsidRPr="00CF24E8">
        <w:rPr>
          <w:rtl/>
        </w:rPr>
        <w:t>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חושב שצריך להפנות את השאלה, אם לא לשר שמינה, הרי לשר הבא, כי הוא אמור</w:t>
      </w:r>
      <w:r w:rsidR="0084256A">
        <w:rPr>
          <w:rtl/>
        </w:rPr>
        <w:t xml:space="preserve"> </w:t>
      </w:r>
      <w:r w:rsidRPr="00CF24E8">
        <w:rPr>
          <w:rtl/>
        </w:rPr>
        <w:t>לקבל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הדיווחים</w:t>
      </w:r>
      <w:r w:rsidR="0084256A">
        <w:rPr>
          <w:rtl/>
        </w:rPr>
        <w:t xml:space="preserve"> </w:t>
      </w:r>
      <w:r w:rsidRPr="00CF24E8">
        <w:rPr>
          <w:rtl/>
        </w:rPr>
        <w:t>שביקשתי</w:t>
      </w:r>
      <w:r w:rsidR="0084256A">
        <w:rPr>
          <w:rtl/>
        </w:rPr>
        <w:t xml:space="preserve"> </w:t>
      </w:r>
      <w:r w:rsidRPr="00CF24E8">
        <w:rPr>
          <w:rtl/>
        </w:rPr>
        <w:t>ולהשיב</w:t>
      </w:r>
      <w:r w:rsidR="0084256A">
        <w:rPr>
          <w:rtl/>
        </w:rPr>
        <w:t xml:space="preserve"> </w:t>
      </w:r>
      <w:r w:rsidRPr="00CF24E8">
        <w:rPr>
          <w:rtl/>
        </w:rPr>
        <w:t>לך תשובה ישירה, מדוע נעשו מינויים אלה, אם</w:t>
      </w:r>
      <w:r w:rsidR="0084256A">
        <w:rPr>
          <w:rtl/>
        </w:rPr>
        <w:t xml:space="preserve"> </w:t>
      </w:r>
      <w:r w:rsidRPr="00CF24E8">
        <w:rPr>
          <w:rtl/>
        </w:rPr>
        <w:t>נעשו, מאילו שיקולים ומה עמדת השר המכהן לגבי המינויים האלה.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  <w:r w:rsidR="0084256A">
        <w:rPr>
          <w:rtl/>
        </w:rPr>
        <w:t xml:space="preserve"> </w:t>
      </w:r>
      <w:r w:rsidRPr="00CF24E8">
        <w:rPr>
          <w:rtl/>
        </w:rPr>
        <w:t>שאלה נוספת לחבר הכנסת גפני.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םשה גפני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ידוע</w:t>
      </w:r>
      <w:r w:rsidR="0084256A">
        <w:rPr>
          <w:rtl/>
        </w:rPr>
        <w:t xml:space="preserve"> </w:t>
      </w:r>
      <w:r w:rsidRPr="00CF24E8">
        <w:rPr>
          <w:rtl/>
        </w:rPr>
        <w:t>לך</w:t>
      </w:r>
      <w:r w:rsidR="0084256A">
        <w:rPr>
          <w:rtl/>
        </w:rPr>
        <w:t xml:space="preserve"> </w:t>
      </w:r>
      <w:r w:rsidRPr="00CF24E8">
        <w:rPr>
          <w:rtl/>
        </w:rPr>
        <w:t>שראש</w:t>
      </w:r>
      <w:r w:rsidR="0084256A">
        <w:rPr>
          <w:rtl/>
        </w:rPr>
        <w:t xml:space="preserve"> </w:t>
      </w:r>
      <w:r w:rsidRPr="00CF24E8">
        <w:rPr>
          <w:rtl/>
        </w:rPr>
        <w:t>הוועדה הקרואה בטלזסטון היה יושב</w:t>
      </w:r>
      <w:r w:rsidR="0084256A">
        <w:rPr>
          <w:rtl/>
        </w:rPr>
        <w:t>-</w:t>
      </w:r>
      <w:r w:rsidRPr="00CF24E8">
        <w:rPr>
          <w:rtl/>
        </w:rPr>
        <w:t>ראש מטה</w:t>
      </w:r>
      <w:r w:rsidR="0084256A">
        <w:rPr>
          <w:rtl/>
        </w:rPr>
        <w:t xml:space="preserve"> </w:t>
      </w:r>
      <w:r w:rsidRPr="00CF24E8">
        <w:rPr>
          <w:rtl/>
        </w:rPr>
        <w:t>הבחירות להסתדרות מטעם ש"ס ברשימת "רם"?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ידוע</w:t>
      </w:r>
      <w:r w:rsidR="0084256A">
        <w:rPr>
          <w:rtl/>
        </w:rPr>
        <w:t xml:space="preserve"> </w:t>
      </w:r>
      <w:r w:rsidRPr="00CF24E8">
        <w:rPr>
          <w:rtl/>
        </w:rPr>
        <w:t>לך</w:t>
      </w:r>
      <w:r w:rsidR="0084256A">
        <w:rPr>
          <w:rtl/>
        </w:rPr>
        <w:t xml:space="preserve"> </w:t>
      </w:r>
      <w:r w:rsidRPr="00CF24E8">
        <w:rPr>
          <w:rtl/>
        </w:rPr>
        <w:t>שראש</w:t>
      </w:r>
      <w:r w:rsidR="0084256A">
        <w:rPr>
          <w:rtl/>
        </w:rPr>
        <w:t xml:space="preserve"> </w:t>
      </w:r>
      <w:r w:rsidRPr="00CF24E8">
        <w:rPr>
          <w:rtl/>
        </w:rPr>
        <w:t>מטה</w:t>
      </w:r>
      <w:r w:rsidR="0084256A">
        <w:rPr>
          <w:rtl/>
        </w:rPr>
        <w:t xml:space="preserve"> </w:t>
      </w:r>
      <w:r w:rsidRPr="00CF24E8">
        <w:rPr>
          <w:rtl/>
        </w:rPr>
        <w:t>ליווי</w:t>
      </w:r>
      <w:r w:rsidR="0084256A">
        <w:rPr>
          <w:rtl/>
        </w:rPr>
        <w:t xml:space="preserve"> </w:t>
      </w:r>
      <w:r w:rsidRPr="00CF24E8">
        <w:rPr>
          <w:rtl/>
        </w:rPr>
        <w:t>בקריית</w:t>
      </w:r>
      <w:r w:rsidR="0084256A">
        <w:rPr>
          <w:rtl/>
        </w:rPr>
        <w:t>-</w:t>
      </w:r>
      <w:r w:rsidRPr="00CF24E8">
        <w:rPr>
          <w:rtl/>
        </w:rPr>
        <w:t>ספר הוא עוזרו הפוליטי של שר הפנים</w:t>
      </w:r>
      <w:r w:rsidR="0084256A">
        <w:rPr>
          <w:rtl/>
        </w:rPr>
        <w:t xml:space="preserve"> </w:t>
      </w:r>
      <w:r w:rsidRPr="00CF24E8">
        <w:rPr>
          <w:rtl/>
        </w:rPr>
        <w:t>לשעבר?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ידוע</w:t>
      </w:r>
      <w:r w:rsidR="0084256A">
        <w:rPr>
          <w:rtl/>
        </w:rPr>
        <w:t xml:space="preserve"> </w:t>
      </w:r>
      <w:r w:rsidRPr="00CF24E8">
        <w:rPr>
          <w:rtl/>
        </w:rPr>
        <w:t>לך</w:t>
      </w:r>
      <w:r w:rsidR="0084256A">
        <w:rPr>
          <w:rtl/>
        </w:rPr>
        <w:t xml:space="preserve"> </w:t>
      </w:r>
      <w:r w:rsidRPr="00CF24E8">
        <w:rPr>
          <w:rtl/>
        </w:rPr>
        <w:t>שמי</w:t>
      </w:r>
      <w:r w:rsidR="0084256A">
        <w:rPr>
          <w:rtl/>
        </w:rPr>
        <w:t xml:space="preserve"> </w:t>
      </w:r>
      <w:r w:rsidRPr="00CF24E8">
        <w:rPr>
          <w:rtl/>
        </w:rPr>
        <w:t>שהתמנה</w:t>
      </w:r>
      <w:r w:rsidR="0084256A">
        <w:rPr>
          <w:rtl/>
        </w:rPr>
        <w:t xml:space="preserve"> </w:t>
      </w:r>
      <w:r w:rsidRPr="00CF24E8">
        <w:rPr>
          <w:rtl/>
        </w:rPr>
        <w:t>עכשיו</w:t>
      </w:r>
      <w:r w:rsidR="0084256A">
        <w:rPr>
          <w:rtl/>
        </w:rPr>
        <w:t xml:space="preserve"> </w:t>
      </w:r>
      <w:r w:rsidRPr="00CF24E8">
        <w:rPr>
          <w:rtl/>
        </w:rPr>
        <w:t>במזור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עוזרו הפוליטי של חבר הכנסת</w:t>
      </w:r>
      <w:r w:rsidR="0084256A">
        <w:rPr>
          <w:rtl/>
        </w:rPr>
        <w:t xml:space="preserve"> </w:t>
      </w:r>
      <w:r w:rsidRPr="00CF24E8">
        <w:rPr>
          <w:rtl/>
        </w:rPr>
        <w:t>גמליאל?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האם ידוע לך שחברת המועצה שהתמנתה היא מזכירת שר הפנים לשעבר?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האם ידוע לך, כשר המשפטים, אדוני השר, ששר הפנים לשעבר עומד על מינוי בוועדה</w:t>
      </w:r>
      <w:r w:rsidR="0084256A">
        <w:rPr>
          <w:rtl/>
        </w:rPr>
        <w:t xml:space="preserve"> </w:t>
      </w:r>
      <w:r w:rsidRPr="00CF24E8">
        <w:rPr>
          <w:rtl/>
        </w:rPr>
        <w:t>קרואה של עוזרו לדין?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האם ידוע לך, אדוני השר, שכל המינויים הם מינויים פוליטיים של אנשי ש"ס, כדי</w:t>
      </w:r>
      <w:r w:rsidR="0084256A">
        <w:rPr>
          <w:rtl/>
        </w:rPr>
        <w:t xml:space="preserve"> </w:t>
      </w:r>
      <w:r w:rsidRPr="00CF24E8">
        <w:rPr>
          <w:rtl/>
        </w:rPr>
        <w:t>להשליט אותם בכל היישובים החרדיים? האם אנחנו ברפובליקת בננות?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אדוני שר המשפטים, עד אתמול שר הפנים,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המשפטים ד' ליבאי: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שמעתי</w:t>
      </w:r>
      <w:r w:rsidR="0084256A">
        <w:rPr>
          <w:rtl/>
        </w:rPr>
        <w:t xml:space="preserve"> </w:t>
      </w:r>
      <w:r w:rsidRPr="00CF24E8">
        <w:rPr>
          <w:rtl/>
        </w:rPr>
        <w:t>עכשיו</w:t>
      </w:r>
      <w:r w:rsidR="0084256A">
        <w:rPr>
          <w:rtl/>
        </w:rPr>
        <w:t xml:space="preserve"> </w:t>
      </w:r>
      <w:r w:rsidRPr="00CF24E8">
        <w:rPr>
          <w:rtl/>
        </w:rPr>
        <w:t>בעניין</w:t>
      </w:r>
      <w:r w:rsidR="0084256A">
        <w:rPr>
          <w:rtl/>
        </w:rPr>
        <w:t xml:space="preserve"> </w:t>
      </w:r>
      <w:r w:rsidRPr="00CF24E8">
        <w:rPr>
          <w:rtl/>
        </w:rPr>
        <w:t>רב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הסקר הזה על המינויים, שאתה רואה בהם מינויים</w:t>
      </w:r>
      <w:r w:rsidR="0084256A">
        <w:rPr>
          <w:rtl/>
        </w:rPr>
        <w:t xml:space="preserve"> </w:t>
      </w:r>
      <w:r w:rsidRPr="00CF24E8">
        <w:rPr>
          <w:rtl/>
        </w:rPr>
        <w:t>פוליטיים מובהקים. נראה לי, שאם יש מכלול ומצבור כזה, הוא ראוי לתשומת לב ולבדיקה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ידי הגורמים המוסמכים.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הנושא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מזור</w:t>
      </w:r>
      <w:r w:rsidR="0084256A">
        <w:rPr>
          <w:rtl/>
        </w:rPr>
        <w:t xml:space="preserve"> </w:t>
      </w:r>
      <w:r w:rsidRPr="00CF24E8">
        <w:rPr>
          <w:rtl/>
        </w:rPr>
        <w:t>הופנה</w:t>
      </w:r>
      <w:r w:rsidR="0084256A">
        <w:rPr>
          <w:rtl/>
        </w:rPr>
        <w:t xml:space="preserve"> </w:t>
      </w:r>
      <w:r w:rsidRPr="00CF24E8">
        <w:rPr>
          <w:rtl/>
        </w:rPr>
        <w:t>אלי לראשונה בימים האחרונים על</w:t>
      </w:r>
      <w:r w:rsidR="0084256A">
        <w:rPr>
          <w:rtl/>
        </w:rPr>
        <w:t>-</w:t>
      </w:r>
      <w:r w:rsidRPr="00CF24E8">
        <w:rPr>
          <w:rtl/>
        </w:rPr>
        <w:t>ידי חבר הכנסת רביץ,</w:t>
      </w:r>
      <w:r w:rsidR="0084256A">
        <w:rPr>
          <w:rtl/>
        </w:rPr>
        <w:t xml:space="preserve"> </w:t>
      </w:r>
      <w:r w:rsidRPr="00CF24E8">
        <w:rPr>
          <w:rtl/>
        </w:rPr>
        <w:t>ומייד</w:t>
      </w:r>
      <w:r w:rsidR="0084256A">
        <w:rPr>
          <w:rtl/>
        </w:rPr>
        <w:t xml:space="preserve"> </w:t>
      </w:r>
      <w:r w:rsidRPr="00CF24E8">
        <w:rPr>
          <w:rtl/>
        </w:rPr>
        <w:t>לאחר</w:t>
      </w:r>
      <w:r w:rsidR="0084256A">
        <w:rPr>
          <w:rtl/>
        </w:rPr>
        <w:t xml:space="preserve"> </w:t>
      </w:r>
      <w:r w:rsidRPr="00CF24E8">
        <w:rPr>
          <w:rtl/>
        </w:rPr>
        <w:t>מכן קיבלתי שתי פניות מעורכי</w:t>
      </w:r>
      <w:r w:rsidR="0084256A">
        <w:rPr>
          <w:rtl/>
        </w:rPr>
        <w:t>-</w:t>
      </w:r>
      <w:r w:rsidRPr="00CF24E8">
        <w:rPr>
          <w:rtl/>
        </w:rPr>
        <w:t>דין, שראיתי בהן קדם</w:t>
      </w:r>
      <w:r w:rsidR="0084256A">
        <w:rPr>
          <w:rtl/>
        </w:rPr>
        <w:t>-</w:t>
      </w:r>
      <w:r w:rsidRPr="00CF24E8">
        <w:rPr>
          <w:rtl/>
        </w:rPr>
        <w:t>בג"ץ, ולכן ביקשתי</w:t>
      </w:r>
      <w:r w:rsidR="0084256A">
        <w:rPr>
          <w:rtl/>
        </w:rPr>
        <w:t xml:space="preserve"> </w:t>
      </w:r>
      <w:r w:rsidRPr="00CF24E8">
        <w:rPr>
          <w:rtl/>
        </w:rPr>
        <w:t>מייד</w:t>
      </w:r>
      <w:r w:rsidR="0084256A">
        <w:rPr>
          <w:rtl/>
        </w:rPr>
        <w:t xml:space="preserve"> </w:t>
      </w:r>
      <w:r w:rsidRPr="00CF24E8">
        <w:rPr>
          <w:rtl/>
        </w:rPr>
        <w:t>דיווח</w:t>
      </w:r>
      <w:r w:rsidR="0084256A">
        <w:rPr>
          <w:rtl/>
        </w:rPr>
        <w:t xml:space="preserve"> </w:t>
      </w:r>
      <w:r w:rsidRPr="00CF24E8">
        <w:rPr>
          <w:rtl/>
        </w:rPr>
        <w:t>מסודר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מינויים אלה במזור, וזה היה ימים ספורים בלבד לפני החלפת</w:t>
      </w:r>
      <w:r w:rsidR="0084256A">
        <w:rPr>
          <w:rtl/>
        </w:rPr>
        <w:t xml:space="preserve"> </w:t>
      </w:r>
      <w:r w:rsidRPr="00CF24E8">
        <w:rPr>
          <w:rtl/>
        </w:rPr>
        <w:t>התפקיד.</w:t>
      </w:r>
      <w:r w:rsidR="0084256A">
        <w:rPr>
          <w:rtl/>
        </w:rPr>
        <w:t xml:space="preserve"> </w:t>
      </w:r>
      <w:r w:rsidRPr="00CF24E8">
        <w:rPr>
          <w:rtl/>
        </w:rPr>
        <w:t>התעניינתי, כפי שאמרתי קודם, במקרה היחיד שהובא לתשומת לבי, וטרם הספקתי</w:t>
      </w:r>
      <w:r w:rsidR="0084256A">
        <w:rPr>
          <w:rtl/>
        </w:rPr>
        <w:t xml:space="preserve"> </w:t>
      </w:r>
      <w:r w:rsidRPr="00CF24E8">
        <w:rPr>
          <w:rtl/>
        </w:rPr>
        <w:t>לקבל תשובה מסודרת. שאר המקרים גם לא הובאו לתשומת לבי עד לרגע 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דעתי</w:t>
      </w:r>
      <w:r w:rsidR="0084256A">
        <w:rPr>
          <w:rtl/>
        </w:rPr>
        <w:t xml:space="preserve"> </w:t>
      </w:r>
      <w:r w:rsidRPr="00CF24E8">
        <w:rPr>
          <w:rtl/>
        </w:rPr>
        <w:t>על מינויים פוליטיים אתה יודע. עם זאת, אינני מוכן לחרוץ דין בטרם</w:t>
      </w:r>
      <w:r w:rsidR="0084256A">
        <w:rPr>
          <w:rtl/>
        </w:rPr>
        <w:t xml:space="preserve"> </w:t>
      </w:r>
      <w:r w:rsidRPr="00CF24E8">
        <w:rPr>
          <w:rtl/>
        </w:rPr>
        <w:t>שמעתי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הנוגעים</w:t>
      </w:r>
      <w:r w:rsidR="0084256A">
        <w:rPr>
          <w:rtl/>
        </w:rPr>
        <w:t xml:space="preserve"> </w:t>
      </w:r>
      <w:r w:rsidRPr="00CF24E8">
        <w:rPr>
          <w:rtl/>
        </w:rPr>
        <w:t>בדבר.</w:t>
      </w:r>
      <w:r w:rsidR="0084256A">
        <w:rPr>
          <w:rtl/>
        </w:rPr>
        <w:t xml:space="preserve"> </w:t>
      </w:r>
      <w:r w:rsidRPr="00CF24E8">
        <w:rPr>
          <w:rtl/>
        </w:rPr>
        <w:t>הרי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אינני</w:t>
      </w:r>
      <w:r w:rsidR="0084256A">
        <w:rPr>
          <w:rtl/>
        </w:rPr>
        <w:t xml:space="preserve"> </w:t>
      </w:r>
      <w:r w:rsidRPr="00CF24E8">
        <w:rPr>
          <w:rtl/>
        </w:rPr>
        <w:t>יודע מהו מכלול השיקולים ומכלול</w:t>
      </w:r>
      <w:r w:rsidR="0084256A">
        <w:rPr>
          <w:rtl/>
        </w:rPr>
        <w:t xml:space="preserve"> </w:t>
      </w:r>
      <w:r w:rsidRPr="00CF24E8">
        <w:rPr>
          <w:rtl/>
        </w:rPr>
        <w:t>העובדות.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עשית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שלך</w:t>
      </w:r>
      <w:r w:rsidR="0084256A">
        <w:rPr>
          <w:rtl/>
        </w:rPr>
        <w:t xml:space="preserve"> </w:t>
      </w:r>
      <w:r w:rsidRPr="00CF24E8">
        <w:rPr>
          <w:rtl/>
        </w:rPr>
        <w:t>בהעלאת</w:t>
      </w:r>
      <w:r w:rsidR="0084256A">
        <w:rPr>
          <w:rtl/>
        </w:rPr>
        <w:t xml:space="preserve"> </w:t>
      </w:r>
      <w:r w:rsidRPr="00CF24E8">
        <w:rPr>
          <w:rtl/>
        </w:rPr>
        <w:t>הנושא לסדר</w:t>
      </w:r>
      <w:r w:rsidR="0084256A">
        <w:rPr>
          <w:rtl/>
        </w:rPr>
        <w:t>-</w:t>
      </w:r>
      <w:r w:rsidRPr="00CF24E8">
        <w:rPr>
          <w:rtl/>
        </w:rPr>
        <w:t>היום, ואני חושב שתהיה צודק אם תבקש</w:t>
      </w:r>
      <w:r w:rsidR="0084256A">
        <w:rPr>
          <w:rtl/>
        </w:rPr>
        <w:t xml:space="preserve"> </w:t>
      </w:r>
      <w:r w:rsidRPr="00CF24E8">
        <w:rPr>
          <w:rtl/>
        </w:rPr>
        <w:t>בדיקה נוספת ואם תבקש תשובה מהשר המכהן.</w:t>
      </w:r>
      <w:r w:rsidR="0084256A">
        <w:rPr>
          <w:rtl/>
        </w:rPr>
        <w:t xml:space="preserve"> </w:t>
      </w:r>
      <w:r w:rsidRPr="00CF24E8">
        <w:rPr>
          <w:rtl/>
        </w:rPr>
        <w:t>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רבה.</w:t>
      </w:r>
      <w:r w:rsidR="0084256A">
        <w:rPr>
          <w:rtl/>
        </w:rPr>
        <w:t xml:space="preserve"> </w:t>
      </w:r>
      <w:r w:rsidRPr="00CF24E8">
        <w:rPr>
          <w:rtl/>
        </w:rPr>
        <w:t>חברי הכנסת, יש כאן שאילתות בעל</w:t>
      </w:r>
      <w:r w:rsidR="0084256A">
        <w:rPr>
          <w:rtl/>
        </w:rPr>
        <w:t>-</w:t>
      </w:r>
      <w:r w:rsidRPr="00CF24E8">
        <w:rPr>
          <w:rtl/>
        </w:rPr>
        <w:t>פה, לשר המשטרה אבל הוא מתעכב.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בהזדמנות זו להביע את השתתפותנו באבלו הכבד על מות אחיינו בתאונה</w:t>
      </w:r>
      <w:r w:rsidR="0084256A">
        <w:rPr>
          <w:rtl/>
        </w:rPr>
        <w:t xml:space="preserve"> </w:t>
      </w:r>
      <w:r w:rsidRPr="00CF24E8">
        <w:rPr>
          <w:rtl/>
        </w:rPr>
        <w:t>הקשה שהיתה במפעל "אסם".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גם הזדמנות להביע כאב וצער על האסון שהיה בפסטיבל ערד ואת השתתפות הכנסת</w:t>
      </w:r>
      <w:r w:rsidR="0084256A">
        <w:rPr>
          <w:rtl/>
        </w:rPr>
        <w:t xml:space="preserve"> </w:t>
      </w:r>
      <w:r w:rsidRPr="00CF24E8">
        <w:rPr>
          <w:rtl/>
        </w:rPr>
        <w:t>כולה באבל המשפחות.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ברצוני להביע צער גם על התאונות הקשות שהיו אתמול ועל הרצח הנתעב.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בטוחה</w:t>
      </w:r>
      <w:r w:rsidR="0084256A">
        <w:rPr>
          <w:rtl/>
        </w:rPr>
        <w:t xml:space="preserve"> </w:t>
      </w:r>
      <w:r w:rsidRPr="00CF24E8">
        <w:rPr>
          <w:rtl/>
        </w:rPr>
        <w:t>שבשם</w:t>
      </w:r>
      <w:r w:rsidR="0084256A">
        <w:rPr>
          <w:rtl/>
        </w:rPr>
        <w:t xml:space="preserve"> </w:t>
      </w:r>
      <w:r w:rsidRPr="00CF24E8">
        <w:rPr>
          <w:rtl/>
        </w:rPr>
        <w:t>הבית</w:t>
      </w:r>
      <w:r w:rsidR="0084256A">
        <w:rPr>
          <w:rtl/>
        </w:rPr>
        <w:t xml:space="preserve"> </w:t>
      </w:r>
      <w:r w:rsidRPr="00CF24E8">
        <w:rPr>
          <w:rtl/>
        </w:rPr>
        <w:t>כולו</w:t>
      </w:r>
      <w:r w:rsidR="0084256A">
        <w:rPr>
          <w:rtl/>
        </w:rPr>
        <w:t xml:space="preserve"> </w:t>
      </w:r>
      <w:r w:rsidRPr="00CF24E8">
        <w:rPr>
          <w:rtl/>
        </w:rPr>
        <w:t>אני יכולה לומר שאנחנו משתתפים בצער על צירוף</w:t>
      </w:r>
      <w:r w:rsidR="0084256A">
        <w:rPr>
          <w:rtl/>
        </w:rPr>
        <w:t xml:space="preserve"> </w:t>
      </w:r>
      <w:r w:rsidRPr="00CF24E8">
        <w:rPr>
          <w:rtl/>
        </w:rPr>
        <w:t>הנסיבות הקשה שפוקד את כולנו.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מתי יהיו השאילתות של שר המשטרה?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עכשיו</w:t>
      </w:r>
      <w:r w:rsidR="0084256A">
        <w:rPr>
          <w:rtl/>
        </w:rPr>
        <w:t xml:space="preserve"> </w:t>
      </w:r>
      <w:r w:rsidRPr="00CF24E8">
        <w:rPr>
          <w:rtl/>
        </w:rPr>
        <w:t>מבררים,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בא</w:t>
      </w:r>
      <w:r w:rsidR="0084256A">
        <w:rPr>
          <w:rtl/>
        </w:rPr>
        <w:t>-</w:t>
      </w:r>
      <w:r w:rsidRPr="00CF24E8">
        <w:rPr>
          <w:rtl/>
        </w:rPr>
        <w:t>גד. חבר הכנסת ויינשטיין, אני מצטערת.</w:t>
      </w:r>
      <w:r w:rsidR="0084256A">
        <w:rPr>
          <w:rtl/>
        </w:rPr>
        <w:t xml:space="preserve"> </w:t>
      </w:r>
      <w:r w:rsidRPr="00CF24E8">
        <w:rPr>
          <w:rtl/>
        </w:rPr>
        <w:t>תבדוק</w:t>
      </w:r>
      <w:r w:rsidR="0084256A">
        <w:rPr>
          <w:rtl/>
        </w:rPr>
        <w:t xml:space="preserve"> </w:t>
      </w:r>
      <w:r w:rsidRPr="00CF24E8">
        <w:rPr>
          <w:rtl/>
        </w:rPr>
        <w:t>בבקשה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המזכירות.</w:t>
      </w:r>
      <w:r w:rsidR="0084256A">
        <w:rPr>
          <w:rtl/>
        </w:rPr>
        <w:t xml:space="preserve"> </w:t>
      </w:r>
      <w:r w:rsidRPr="00CF24E8">
        <w:rPr>
          <w:rtl/>
        </w:rPr>
        <w:t>אני מסרתי שהיה פה אסון כבד, אחיינו של השר הוא בין</w:t>
      </w:r>
      <w:r w:rsidR="0084256A">
        <w:rPr>
          <w:rtl/>
        </w:rPr>
        <w:t xml:space="preserve"> </w:t>
      </w:r>
      <w:r w:rsidRPr="00CF24E8">
        <w:rPr>
          <w:rtl/>
        </w:rPr>
        <w:t>ההרוגים אתמול במפעל "אסם".</w:t>
      </w:r>
      <w:r w:rsidR="0084256A">
        <w:rPr>
          <w:rtl/>
        </w:rPr>
        <w:t xml:space="preserve"> </w:t>
      </w:r>
      <w:r w:rsidRPr="00CF24E8">
        <w:rPr>
          <w:rtl/>
        </w:rPr>
        <w:t>תודה.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מזמינה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אבנר חי שאקי להציג שאילתא בעל</w:t>
      </w:r>
      <w:r w:rsidR="0084256A">
        <w:rPr>
          <w:rtl/>
        </w:rPr>
        <w:t>-</w:t>
      </w:r>
      <w:r w:rsidRPr="00CF24E8">
        <w:rPr>
          <w:rtl/>
        </w:rPr>
        <w:t>פה בנושא: הכפלת</w:t>
      </w:r>
      <w:r w:rsidR="0084256A">
        <w:rPr>
          <w:rtl/>
        </w:rPr>
        <w:t xml:space="preserve"> </w:t>
      </w:r>
      <w:r w:rsidRPr="00CF24E8">
        <w:rPr>
          <w:rtl/>
        </w:rPr>
        <w:t>פרמיית ביטוח הרכב. ישיב שר האוצר. בבקשה.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5" w:name="_Toc460755586"/>
      <w:r w:rsidRPr="0084256A">
        <w:rPr>
          <w:rtl/>
        </w:rPr>
        <w:t>הכפלת פרמיית ביטוח הרכב</w:t>
      </w:r>
      <w:bookmarkEnd w:id="5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אבנר חי שאקי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 אדוני השר, מבדיקת כלכלני בנק הפועלים עולה, כי מאז 1983</w:t>
      </w:r>
      <w:r w:rsidR="0084256A">
        <w:rPr>
          <w:rtl/>
        </w:rPr>
        <w:t xml:space="preserve"> </w:t>
      </w:r>
      <w:r w:rsidRPr="00CF24E8">
        <w:rPr>
          <w:rtl/>
        </w:rPr>
        <w:t>ירדו מחירי המכוניות ריאלית ב</w:t>
      </w:r>
      <w:r w:rsidR="0084256A">
        <w:rPr>
          <w:rtl/>
        </w:rPr>
        <w:t>-</w:t>
      </w:r>
      <w:r w:rsidR="0084256A" w:rsidRPr="00CF24E8">
        <w:rPr>
          <w:rtl/>
        </w:rPr>
        <w:t>40</w:t>
      </w:r>
      <w:r w:rsidR="0084256A">
        <w:rPr>
          <w:rtl/>
        </w:rPr>
        <w:t>%</w:t>
      </w:r>
      <w:r w:rsidRPr="00CF24E8">
        <w:rPr>
          <w:rtl/>
        </w:rPr>
        <w:t>, ואילו מחיר ביטוח הרכב הוכפל.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משקל</w:t>
      </w:r>
      <w:r w:rsidR="0084256A">
        <w:rPr>
          <w:rtl/>
        </w:rPr>
        <w:t xml:space="preserve"> </w:t>
      </w:r>
      <w:r w:rsidRPr="00CF24E8">
        <w:rPr>
          <w:rtl/>
        </w:rPr>
        <w:t>ביטוח</w:t>
      </w:r>
      <w:r w:rsidR="0084256A">
        <w:rPr>
          <w:rtl/>
        </w:rPr>
        <w:t xml:space="preserve"> </w:t>
      </w:r>
      <w:r w:rsidRPr="00CF24E8">
        <w:rPr>
          <w:rtl/>
        </w:rPr>
        <w:t>הרכב בסל הוצאות המשפחה עלה מ</w:t>
      </w:r>
      <w:r w:rsidR="0084256A">
        <w:rPr>
          <w:rtl/>
        </w:rPr>
        <w:t>-</w:t>
      </w:r>
      <w:r w:rsidR="0084256A" w:rsidRPr="00CF24E8">
        <w:rPr>
          <w:rtl/>
        </w:rPr>
        <w:t>0</w:t>
      </w:r>
      <w:r w:rsidRPr="00CF24E8">
        <w:rPr>
          <w:rtl/>
        </w:rPr>
        <w:t>.8</w:t>
      </w:r>
      <w:r w:rsidR="00692BDA">
        <w:rPr>
          <w:rFonts w:hint="cs"/>
          <w:rtl/>
        </w:rPr>
        <w:t>%</w:t>
      </w:r>
      <w:r w:rsidRPr="00CF24E8">
        <w:rPr>
          <w:rtl/>
        </w:rPr>
        <w:t xml:space="preserve"> ל</w:t>
      </w:r>
      <w:r w:rsidR="0084256A">
        <w:rPr>
          <w:rtl/>
        </w:rPr>
        <w:t>-</w:t>
      </w:r>
      <w:r w:rsidR="0084256A" w:rsidRPr="00CF24E8">
        <w:rPr>
          <w:rtl/>
        </w:rPr>
        <w:t>2</w:t>
      </w:r>
      <w:r w:rsidRPr="00CF24E8">
        <w:rPr>
          <w:rtl/>
        </w:rPr>
        <w:t>.23</w:t>
      </w:r>
      <w:r w:rsidR="00692BDA">
        <w:rPr>
          <w:rFonts w:hint="cs"/>
          <w:rtl/>
        </w:rPr>
        <w:t>%</w:t>
      </w:r>
      <w:r w:rsidRPr="00CF24E8">
        <w:rPr>
          <w:rtl/>
        </w:rPr>
        <w:t>, ובשנת 1996 התחזית</w:t>
      </w:r>
      <w:r w:rsidR="0084256A">
        <w:rPr>
          <w:rtl/>
        </w:rPr>
        <w:t xml:space="preserve"> </w:t>
      </w:r>
      <w:r w:rsidRPr="00CF24E8">
        <w:rPr>
          <w:rtl/>
        </w:rPr>
        <w:t>היא שהפער יגדל.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עושה משרדך להורדת תעריפי הביטוח המתחייבים מנתונים אלה?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בבקשה, אדוני שר האוצר.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האוצר א' שוחט: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חברי הכנסת, ההשוואה בין התעריפים כשלעצמם איננה נכונה.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להשוות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התעריפים בהתייחס לשינויים שחלו בתשלומי הנזקים במשך הזמן. מחירי</w:t>
      </w:r>
      <w:r w:rsidR="0084256A">
        <w:rPr>
          <w:rtl/>
        </w:rPr>
        <w:t xml:space="preserve"> </w:t>
      </w:r>
      <w:r w:rsidRPr="00CF24E8">
        <w:rPr>
          <w:rtl/>
        </w:rPr>
        <w:t>המכוניות</w:t>
      </w:r>
      <w:r w:rsidR="0084256A">
        <w:rPr>
          <w:rtl/>
        </w:rPr>
        <w:t xml:space="preserve"> </w:t>
      </w:r>
      <w:r w:rsidRPr="00CF24E8">
        <w:rPr>
          <w:rtl/>
        </w:rPr>
        <w:t>אינם</w:t>
      </w:r>
      <w:r w:rsidR="0084256A">
        <w:rPr>
          <w:rtl/>
        </w:rPr>
        <w:t xml:space="preserve"> </w:t>
      </w:r>
      <w:r w:rsidRPr="00CF24E8">
        <w:rPr>
          <w:rtl/>
        </w:rPr>
        <w:t>משפיעים כלל ועיקר על התביעות בנזקי גוף, ואילו בנזקי רכוש הם רק</w:t>
      </w:r>
      <w:r w:rsidR="0084256A">
        <w:rPr>
          <w:rtl/>
        </w:rPr>
        <w:t xml:space="preserve"> </w:t>
      </w:r>
      <w:r w:rsidRPr="00CF24E8">
        <w:rPr>
          <w:rtl/>
        </w:rPr>
        <w:t>חלק</w:t>
      </w:r>
      <w:r w:rsidR="0084256A">
        <w:rPr>
          <w:rtl/>
        </w:rPr>
        <w:t xml:space="preserve"> </w:t>
      </w:r>
      <w:r w:rsidRPr="00CF24E8">
        <w:rPr>
          <w:rtl/>
        </w:rPr>
        <w:t>קטן</w:t>
      </w:r>
      <w:r w:rsidR="0084256A">
        <w:rPr>
          <w:rtl/>
        </w:rPr>
        <w:t xml:space="preserve"> </w:t>
      </w:r>
      <w:r w:rsidRPr="00CF24E8">
        <w:rPr>
          <w:rtl/>
        </w:rPr>
        <w:t>במרכיב</w:t>
      </w:r>
      <w:r w:rsidR="0084256A">
        <w:rPr>
          <w:rtl/>
        </w:rPr>
        <w:t xml:space="preserve"> </w:t>
      </w:r>
      <w:r w:rsidRPr="00CF24E8">
        <w:rPr>
          <w:rtl/>
        </w:rPr>
        <w:t>הנזקים,</w:t>
      </w:r>
      <w:r w:rsidR="0084256A">
        <w:rPr>
          <w:rtl/>
        </w:rPr>
        <w:t xml:space="preserve"> </w:t>
      </w:r>
      <w:r w:rsidRPr="00CF24E8">
        <w:rPr>
          <w:rtl/>
        </w:rPr>
        <w:t>ורובו</w:t>
      </w:r>
      <w:r w:rsidR="0084256A">
        <w:rPr>
          <w:rtl/>
        </w:rPr>
        <w:t xml:space="preserve"> </w:t>
      </w:r>
      <w:r w:rsidRPr="00CF24E8">
        <w:rPr>
          <w:rtl/>
        </w:rPr>
        <w:t>תוצאה של מחירי חלקי החילוף ועלות שעת העבודה.</w:t>
      </w:r>
      <w:r w:rsidR="0084256A">
        <w:rPr>
          <w:rtl/>
        </w:rPr>
        <w:t xml:space="preserve"> </w:t>
      </w:r>
      <w:r w:rsidRPr="00CF24E8">
        <w:rPr>
          <w:rtl/>
        </w:rPr>
        <w:t>לפיכך,</w:t>
      </w:r>
      <w:r w:rsidR="0084256A">
        <w:rPr>
          <w:rtl/>
        </w:rPr>
        <w:t xml:space="preserve"> </w:t>
      </w:r>
      <w:r w:rsidRPr="00CF24E8">
        <w:rPr>
          <w:rtl/>
        </w:rPr>
        <w:t>ברור</w:t>
      </w:r>
      <w:r w:rsidR="0084256A">
        <w:rPr>
          <w:rtl/>
        </w:rPr>
        <w:t xml:space="preserve"> </w:t>
      </w:r>
      <w:r w:rsidRPr="00CF24E8">
        <w:rPr>
          <w:rtl/>
        </w:rPr>
        <w:t>מאליו שבקביעת המחיר אין קשר ישיר וחד</w:t>
      </w:r>
      <w:r w:rsidR="0084256A">
        <w:rPr>
          <w:rtl/>
        </w:rPr>
        <w:t>-</w:t>
      </w:r>
      <w:r w:rsidRPr="00CF24E8">
        <w:rPr>
          <w:rtl/>
        </w:rPr>
        <w:t>ערכי בין תעריפי הביטוח לבין</w:t>
      </w:r>
      <w:r w:rsidR="0084256A">
        <w:rPr>
          <w:rtl/>
        </w:rPr>
        <w:t xml:space="preserve"> </w:t>
      </w:r>
      <w:r w:rsidRPr="00CF24E8">
        <w:rPr>
          <w:rtl/>
        </w:rPr>
        <w:t>עלות הרכב.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נזקי</w:t>
      </w:r>
      <w:r w:rsidR="0084256A">
        <w:rPr>
          <w:rtl/>
        </w:rPr>
        <w:t xml:space="preserve"> </w:t>
      </w:r>
      <w:r w:rsidRPr="00CF24E8">
        <w:rPr>
          <w:rtl/>
        </w:rPr>
        <w:t>הגוף</w:t>
      </w:r>
      <w:r w:rsidR="0084256A">
        <w:rPr>
          <w:rtl/>
        </w:rPr>
        <w:t xml:space="preserve"> </w:t>
      </w:r>
      <w:r w:rsidRPr="00CF24E8">
        <w:rPr>
          <w:rtl/>
        </w:rPr>
        <w:t>גדלו</w:t>
      </w:r>
      <w:r w:rsidR="0084256A">
        <w:rPr>
          <w:rtl/>
        </w:rPr>
        <w:t xml:space="preserve"> </w:t>
      </w:r>
      <w:r w:rsidRPr="00CF24E8">
        <w:rPr>
          <w:rtl/>
        </w:rPr>
        <w:t>באופן</w:t>
      </w:r>
      <w:r w:rsidR="0084256A">
        <w:rPr>
          <w:rtl/>
        </w:rPr>
        <w:t xml:space="preserve"> </w:t>
      </w:r>
      <w:r w:rsidRPr="00CF24E8">
        <w:rPr>
          <w:rtl/>
        </w:rPr>
        <w:t>משמעותי</w:t>
      </w:r>
      <w:r w:rsidR="0084256A">
        <w:rPr>
          <w:rtl/>
        </w:rPr>
        <w:t xml:space="preserve"> </w:t>
      </w:r>
      <w:r w:rsidRPr="00CF24E8">
        <w:rPr>
          <w:rtl/>
        </w:rPr>
        <w:t>משנת</w:t>
      </w:r>
      <w:r w:rsidR="0084256A">
        <w:rPr>
          <w:rtl/>
        </w:rPr>
        <w:t xml:space="preserve"> </w:t>
      </w:r>
      <w:r w:rsidRPr="00CF24E8">
        <w:rPr>
          <w:rtl/>
        </w:rPr>
        <w:t>1993 ועד היום. זאת כתוצאה מההשפעה</w:t>
      </w:r>
      <w:r w:rsidR="0084256A">
        <w:rPr>
          <w:rtl/>
        </w:rPr>
        <w:t xml:space="preserve"> </w:t>
      </w:r>
      <w:r w:rsidRPr="00CF24E8">
        <w:rPr>
          <w:rtl/>
        </w:rPr>
        <w:t>הריאלית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הירידה</w:t>
      </w:r>
      <w:r w:rsidR="0084256A">
        <w:rPr>
          <w:rtl/>
        </w:rPr>
        <w:t xml:space="preserve"> </w:t>
      </w:r>
      <w:r w:rsidRPr="00CF24E8">
        <w:rPr>
          <w:rtl/>
        </w:rPr>
        <w:t>באינפלציה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העלויות הריאליות.</w:t>
      </w:r>
      <w:r w:rsidR="0084256A">
        <w:rPr>
          <w:rtl/>
        </w:rPr>
        <w:t xml:space="preserve"> </w:t>
      </w:r>
      <w:r w:rsidRPr="00CF24E8">
        <w:rPr>
          <w:rtl/>
        </w:rPr>
        <w:t>נוסף על כך, חלו שינויים</w:t>
      </w:r>
      <w:r w:rsidR="0084256A">
        <w:rPr>
          <w:rtl/>
        </w:rPr>
        <w:t xml:space="preserve"> </w:t>
      </w:r>
      <w:r w:rsidRPr="00CF24E8">
        <w:rPr>
          <w:rtl/>
        </w:rPr>
        <w:t>משמעותיים במחירי יום האשפוז ובפסקי</w:t>
      </w:r>
      <w:r w:rsidR="0084256A">
        <w:rPr>
          <w:rtl/>
        </w:rPr>
        <w:t>-</w:t>
      </w:r>
      <w:r w:rsidRPr="00CF24E8">
        <w:rPr>
          <w:rtl/>
        </w:rPr>
        <w:t>הדין.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את זאת לא הבנתי. מה זה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האוצר א' שוחט: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חושב שלא קוראים קריאות ביניים בשאילתות בעל</w:t>
      </w:r>
      <w:r w:rsidR="0084256A">
        <w:rPr>
          <w:rtl/>
        </w:rPr>
        <w:t>-</w:t>
      </w:r>
      <w:r w:rsidRPr="00CF24E8">
        <w:rPr>
          <w:rtl/>
        </w:rPr>
        <w:t>פה.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הנושא</w:t>
      </w:r>
      <w:r w:rsidR="0084256A">
        <w:rPr>
          <w:rtl/>
        </w:rPr>
        <w:t xml:space="preserve"> </w:t>
      </w:r>
      <w:r w:rsidRPr="00CF24E8">
        <w:rPr>
          <w:rtl/>
        </w:rPr>
        <w:t>נמצא במעקב מתמיד באגף שוק ההון. אני יכול להוסיף ולומר, שאפשר לראות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בדיוק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הם רווחי החברות. ראינו שקיים תאגיד שעוסק בנזקי גוף, כמו "אבנר",</w:t>
      </w:r>
      <w:r w:rsidR="0084256A">
        <w:rPr>
          <w:rtl/>
        </w:rPr>
        <w:t xml:space="preserve"> </w:t>
      </w:r>
      <w:r w:rsidRPr="00CF24E8">
        <w:rPr>
          <w:rtl/>
        </w:rPr>
        <w:t>ואתה</w:t>
      </w:r>
      <w:r w:rsidR="0084256A">
        <w:rPr>
          <w:rtl/>
        </w:rPr>
        <w:t xml:space="preserve"> </w:t>
      </w:r>
      <w:r w:rsidRPr="00CF24E8">
        <w:rPr>
          <w:rtl/>
        </w:rPr>
        <w:t>יודע,</w:t>
      </w:r>
      <w:r w:rsidR="0084256A">
        <w:rPr>
          <w:rtl/>
        </w:rPr>
        <w:t xml:space="preserve"> </w:t>
      </w:r>
      <w:r w:rsidRPr="00CF24E8">
        <w:rPr>
          <w:rtl/>
        </w:rPr>
        <w:t>ידידי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שאקי, שהגירעון האקטוארי שם היה גדול מאוד, כלומר</w:t>
      </w:r>
      <w:r w:rsidR="0084256A">
        <w:rPr>
          <w:rtl/>
        </w:rPr>
        <w:t xml:space="preserve"> </w:t>
      </w:r>
      <w:r w:rsidRPr="00CF24E8">
        <w:rPr>
          <w:rtl/>
        </w:rPr>
        <w:t>התעריפים היו נמוכים לנוכח ההוצאה ופסיקת בתי</w:t>
      </w:r>
      <w:r w:rsidR="0084256A">
        <w:rPr>
          <w:rtl/>
        </w:rPr>
        <w:t>-</w:t>
      </w:r>
      <w:r w:rsidRPr="00CF24E8">
        <w:rPr>
          <w:rtl/>
        </w:rPr>
        <w:t>המשפט.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 שאלה נוספת לחבר הכנסת שאקי,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אבנר חי שאקי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הקשבתי רוב קשב, אבל ציבור הכלכלנים שאתו דיברתי בעניין, לרבות</w:t>
      </w:r>
      <w:r w:rsidR="0084256A">
        <w:rPr>
          <w:rtl/>
        </w:rPr>
        <w:t xml:space="preserve"> </w:t>
      </w:r>
      <w:r w:rsidRPr="00CF24E8">
        <w:rPr>
          <w:rtl/>
        </w:rPr>
        <w:t>כאלה</w:t>
      </w:r>
      <w:r w:rsidR="0084256A">
        <w:rPr>
          <w:rtl/>
        </w:rPr>
        <w:t xml:space="preserve"> </w:t>
      </w:r>
      <w:r w:rsidRPr="00CF24E8">
        <w:rPr>
          <w:rtl/>
        </w:rPr>
        <w:t>שהופיעו לא אחת בוועדת הכספים, סבורים כי ההתייקרויות והעלאת תעריפי הביטוח</w:t>
      </w:r>
      <w:r w:rsidR="0084256A">
        <w:rPr>
          <w:rtl/>
        </w:rPr>
        <w:t xml:space="preserve"> </w:t>
      </w:r>
      <w:r w:rsidRPr="00CF24E8">
        <w:rPr>
          <w:rtl/>
        </w:rPr>
        <w:t>מוגזמות.</w:t>
      </w:r>
      <w:r w:rsidR="0084256A">
        <w:rPr>
          <w:rtl/>
        </w:rPr>
        <w:t xml:space="preserve"> </w:t>
      </w: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משרד</w:t>
      </w:r>
      <w:r w:rsidR="0084256A">
        <w:rPr>
          <w:rtl/>
        </w:rPr>
        <w:t xml:space="preserve"> </w:t>
      </w:r>
      <w:r w:rsidRPr="00CF24E8">
        <w:rPr>
          <w:rtl/>
        </w:rPr>
        <w:t>האוצר</w:t>
      </w:r>
      <w:r w:rsidR="0084256A">
        <w:rPr>
          <w:rtl/>
        </w:rPr>
        <w:t xml:space="preserve"> </w:t>
      </w:r>
      <w:r w:rsidRPr="00CF24E8">
        <w:rPr>
          <w:rtl/>
        </w:rPr>
        <w:t>עושה או יעשה, למרות כל מה שנאמר כאן, כדי לצמצם את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ההעלאות, שנראות בכל זאת מוגזמות </w:t>
      </w:r>
      <w:r w:rsidR="0084256A">
        <w:rPr>
          <w:rtl/>
        </w:rPr>
        <w:t>–</w:t>
      </w:r>
      <w:r w:rsidRPr="00CF24E8">
        <w:rPr>
          <w:rtl/>
        </w:rPr>
        <w:t xml:space="preserve"> ודעת הקהל לא אחת צודקת, למרות חישובים קטנים.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תשובתו של שר האוצר,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האוצר א' שוחט: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עוקבים</w:t>
      </w:r>
      <w:r w:rsidR="0084256A">
        <w:rPr>
          <w:rtl/>
        </w:rPr>
        <w:t xml:space="preserve"> </w:t>
      </w:r>
      <w:r w:rsidRPr="00CF24E8">
        <w:rPr>
          <w:rtl/>
        </w:rPr>
        <w:t>באופן</w:t>
      </w:r>
      <w:r w:rsidR="0084256A">
        <w:rPr>
          <w:rtl/>
        </w:rPr>
        <w:t xml:space="preserve"> </w:t>
      </w:r>
      <w:r w:rsidRPr="00CF24E8">
        <w:rPr>
          <w:rtl/>
        </w:rPr>
        <w:t>שוטף</w:t>
      </w:r>
      <w:r w:rsidR="0084256A">
        <w:rPr>
          <w:rtl/>
        </w:rPr>
        <w:t xml:space="preserve"> </w:t>
      </w:r>
      <w:r w:rsidRPr="00CF24E8">
        <w:rPr>
          <w:rtl/>
        </w:rPr>
        <w:t>אחר מחירי הביטוח. למשל, מונחת הצעת חוק בוועדת</w:t>
      </w:r>
      <w:r w:rsidR="0084256A">
        <w:rPr>
          <w:rtl/>
        </w:rPr>
        <w:t xml:space="preserve"> </w:t>
      </w:r>
      <w:r w:rsidRPr="00CF24E8">
        <w:rPr>
          <w:rtl/>
        </w:rPr>
        <w:t>הכספים,</w:t>
      </w:r>
      <w:r w:rsidR="0084256A">
        <w:rPr>
          <w:rtl/>
        </w:rPr>
        <w:t xml:space="preserve"> </w:t>
      </w: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מודע</w:t>
      </w:r>
      <w:r w:rsidR="0084256A">
        <w:rPr>
          <w:rtl/>
        </w:rPr>
        <w:t xml:space="preserve"> </w:t>
      </w:r>
      <w:r w:rsidRPr="00CF24E8">
        <w:rPr>
          <w:rtl/>
        </w:rPr>
        <w:t>לה,</w:t>
      </w:r>
      <w:r w:rsidR="0084256A">
        <w:rPr>
          <w:rtl/>
        </w:rPr>
        <w:t xml:space="preserve"> </w:t>
      </w:r>
      <w:r w:rsidRPr="00CF24E8">
        <w:rPr>
          <w:rtl/>
        </w:rPr>
        <w:t>בנושא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התעריפים והפיצוי הנאות שיינתן במסגרת ביטוח</w:t>
      </w:r>
      <w:r w:rsidR="0084256A">
        <w:rPr>
          <w:rtl/>
        </w:rPr>
        <w:t xml:space="preserve"> </w:t>
      </w:r>
      <w:r w:rsidRPr="00CF24E8">
        <w:rPr>
          <w:rtl/>
        </w:rPr>
        <w:t>החובה.</w:t>
      </w:r>
      <w:r w:rsidR="0084256A">
        <w:rPr>
          <w:rtl/>
        </w:rPr>
        <w:t xml:space="preserve"> </w:t>
      </w:r>
      <w:r w:rsidRPr="00CF24E8">
        <w:rPr>
          <w:rtl/>
        </w:rPr>
        <w:t>אנחנו חושבים שנעשתה הרחבת יתר בעניין. אין מדינה בעולם שבה התשלומים כה</w:t>
      </w:r>
      <w:r w:rsidR="0084256A">
        <w:rPr>
          <w:rtl/>
        </w:rPr>
        <w:t xml:space="preserve"> </w:t>
      </w:r>
      <w:r w:rsidRPr="00CF24E8">
        <w:rPr>
          <w:rtl/>
        </w:rPr>
        <w:t>גבוהים</w:t>
      </w:r>
      <w:r w:rsidR="0084256A">
        <w:rPr>
          <w:rtl/>
        </w:rPr>
        <w:t xml:space="preserve"> </w:t>
      </w:r>
      <w:r w:rsidRPr="00CF24E8">
        <w:rPr>
          <w:rtl/>
        </w:rPr>
        <w:t>והפסיקות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כך</w:t>
      </w:r>
      <w:r w:rsidR="0084256A">
        <w:rPr>
          <w:rtl/>
        </w:rPr>
        <w:t xml:space="preserve"> </w:t>
      </w:r>
      <w:r w:rsidRPr="00CF24E8">
        <w:rPr>
          <w:rtl/>
        </w:rPr>
        <w:t>מרחיבות. אני מקווה שוועדת הכספים אכן תשלים את הדיון,</w:t>
      </w:r>
      <w:r w:rsidR="0084256A">
        <w:rPr>
          <w:rtl/>
        </w:rPr>
        <w:t xml:space="preserve"> </w:t>
      </w:r>
      <w:r w:rsidRPr="00CF24E8">
        <w:rPr>
          <w:rtl/>
        </w:rPr>
        <w:t>ואמרתי</w:t>
      </w:r>
      <w:r w:rsidR="0084256A">
        <w:rPr>
          <w:rtl/>
        </w:rPr>
        <w:t xml:space="preserve"> </w:t>
      </w:r>
      <w:r w:rsidRPr="00CF24E8">
        <w:rPr>
          <w:rtl/>
        </w:rPr>
        <w:t>בוועדה,</w:t>
      </w:r>
      <w:r w:rsidR="0084256A">
        <w:rPr>
          <w:rtl/>
        </w:rPr>
        <w:t xml:space="preserve"> </w:t>
      </w:r>
      <w:r w:rsidRPr="00CF24E8">
        <w:rPr>
          <w:rtl/>
        </w:rPr>
        <w:t>אם כבודו זוכר, שאם וכאשר הדבר יחוקק ואם יתברר שהעלויות גבוהות</w:t>
      </w:r>
      <w:r w:rsidR="0084256A">
        <w:rPr>
          <w:rtl/>
        </w:rPr>
        <w:t xml:space="preserve"> </w:t>
      </w:r>
      <w:r w:rsidRPr="00CF24E8">
        <w:rPr>
          <w:rtl/>
        </w:rPr>
        <w:t>מדי, על בסיס הטיפול החדש שייעשה בביטוחי חובה, אנחנו נדאג אף להוריד את התעריפים</w:t>
      </w:r>
      <w:r w:rsidR="0084256A">
        <w:rPr>
          <w:rtl/>
        </w:rPr>
        <w:t xml:space="preserve"> </w:t>
      </w:r>
      <w:r w:rsidRPr="00CF24E8">
        <w:rPr>
          <w:rtl/>
        </w:rPr>
        <w:t>של תשלומי החובה לביטוח גוף.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  <w:r w:rsidR="0084256A">
        <w:rPr>
          <w:rtl/>
        </w:rPr>
        <w:t xml:space="preserve"> </w:t>
      </w:r>
      <w:r w:rsidRPr="00CF24E8">
        <w:rPr>
          <w:rtl/>
        </w:rPr>
        <w:t>אם כן, חברי הכנסת, סיימנו את השאילתות בעל</w:t>
      </w:r>
      <w:r w:rsidR="0084256A">
        <w:rPr>
          <w:rtl/>
        </w:rPr>
        <w:t>-</w:t>
      </w:r>
      <w:r w:rsidRPr="00CF24E8">
        <w:rPr>
          <w:rtl/>
        </w:rPr>
        <w:t>פה.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6" w:name="_Toc460755587"/>
      <w:r w:rsidRPr="0084256A">
        <w:rPr>
          <w:rtl/>
        </w:rPr>
        <w:t>שאילתות ותשובות</w:t>
      </w:r>
      <w:bookmarkEnd w:id="6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מזמינה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שרת העבודה והרווחה להשיב על שאילתות רגילות. בבקשה, גברתי</w:t>
      </w:r>
      <w:r w:rsidR="0084256A">
        <w:rPr>
          <w:rtl/>
        </w:rPr>
        <w:t xml:space="preserve"> </w:t>
      </w:r>
      <w:r w:rsidRPr="00CF24E8">
        <w:rPr>
          <w:rtl/>
        </w:rPr>
        <w:t>השרה.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7" w:name="_Toc460755588"/>
      <w:r w:rsidRPr="0084256A">
        <w:rPr>
          <w:rtl/>
        </w:rPr>
        <w:t>סכנת סגירה של כפר הנוער "תקומה"</w:t>
      </w:r>
      <w:bookmarkEnd w:id="7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פ' בדש שאל את שרת העבודה והרווחה</w:t>
      </w:r>
      <w:r w:rsidR="0084256A">
        <w:rPr>
          <w:rtl/>
        </w:rPr>
        <w:t xml:space="preserve"> </w:t>
      </w:r>
      <w:r w:rsidRPr="00CF24E8">
        <w:rPr>
          <w:rtl/>
        </w:rPr>
        <w:t>ביום ב' בסיוון התשנ"ה (31 במאי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חברת הנוער "תקומה" הוקמה ב</w:t>
      </w:r>
      <w:r w:rsidR="0084256A">
        <w:rPr>
          <w:rtl/>
        </w:rPr>
        <w:t>-</w:t>
      </w:r>
      <w:r w:rsidRPr="00CF24E8">
        <w:rPr>
          <w:rtl/>
        </w:rPr>
        <w:t>1973 במושב תקומה שליד נתיבות. מדובר במוסד יחיד</w:t>
      </w:r>
      <w:r w:rsidR="0084256A">
        <w:rPr>
          <w:rtl/>
        </w:rPr>
        <w:t xml:space="preserve"> </w:t>
      </w:r>
      <w:r w:rsidRPr="00CF24E8">
        <w:rPr>
          <w:rtl/>
        </w:rPr>
        <w:t>מסוגו</w:t>
      </w:r>
      <w:r w:rsidR="0084256A">
        <w:rPr>
          <w:rtl/>
        </w:rPr>
        <w:t xml:space="preserve"> </w:t>
      </w:r>
      <w:r w:rsidRPr="00CF24E8">
        <w:rPr>
          <w:rtl/>
        </w:rPr>
        <w:t>בישראל</w:t>
      </w:r>
      <w:r w:rsidR="0084256A">
        <w:rPr>
          <w:rtl/>
        </w:rPr>
        <w:t xml:space="preserve"> </w:t>
      </w:r>
      <w:r w:rsidRPr="00CF24E8">
        <w:rPr>
          <w:rtl/>
        </w:rPr>
        <w:t>לילדים</w:t>
      </w:r>
      <w:r w:rsidR="0084256A">
        <w:rPr>
          <w:rtl/>
        </w:rPr>
        <w:t xml:space="preserve"> </w:t>
      </w:r>
      <w:r w:rsidRPr="00CF24E8">
        <w:rPr>
          <w:rtl/>
        </w:rPr>
        <w:t>מבתים</w:t>
      </w:r>
      <w:r w:rsidR="0084256A">
        <w:rPr>
          <w:rtl/>
        </w:rPr>
        <w:t xml:space="preserve"> </w:t>
      </w:r>
      <w:r w:rsidRPr="00CF24E8">
        <w:rPr>
          <w:rtl/>
        </w:rPr>
        <w:t>הרוסים,</w:t>
      </w:r>
      <w:r w:rsidR="0084256A">
        <w:rPr>
          <w:rtl/>
        </w:rPr>
        <w:t xml:space="preserve"> </w:t>
      </w:r>
      <w:r w:rsidRPr="00CF24E8">
        <w:rPr>
          <w:rtl/>
        </w:rPr>
        <w:t>שהוריהם אלכוהוליסטים או יושבים בכלא, או</w:t>
      </w:r>
      <w:r w:rsidR="0084256A">
        <w:rPr>
          <w:rtl/>
        </w:rPr>
        <w:t xml:space="preserve"> </w:t>
      </w:r>
      <w:r w:rsidRPr="00CF24E8">
        <w:rPr>
          <w:rtl/>
        </w:rPr>
        <w:t>שעברו</w:t>
      </w:r>
      <w:r w:rsidR="0084256A">
        <w:rPr>
          <w:rtl/>
        </w:rPr>
        <w:t xml:space="preserve"> </w:t>
      </w:r>
      <w:r w:rsidRPr="00CF24E8">
        <w:rPr>
          <w:rtl/>
        </w:rPr>
        <w:t>התעללות</w:t>
      </w:r>
      <w:r w:rsidR="0084256A">
        <w:rPr>
          <w:rtl/>
        </w:rPr>
        <w:t xml:space="preserve"> </w:t>
      </w:r>
      <w:r w:rsidRPr="00CF24E8">
        <w:rPr>
          <w:rtl/>
        </w:rPr>
        <w:t>מינית</w:t>
      </w:r>
      <w:r w:rsidR="0084256A">
        <w:rPr>
          <w:rtl/>
        </w:rPr>
        <w:t xml:space="preserve"> </w:t>
      </w:r>
      <w:r w:rsidRPr="00CF24E8">
        <w:rPr>
          <w:rtl/>
        </w:rPr>
        <w:t>קשה.</w:t>
      </w:r>
      <w:r w:rsidR="0084256A">
        <w:rPr>
          <w:rtl/>
        </w:rPr>
        <w:t xml:space="preserve"> </w:t>
      </w:r>
      <w:r w:rsidRPr="00CF24E8">
        <w:rPr>
          <w:rtl/>
        </w:rPr>
        <w:t>לחלקם יש תיקים פליליים במשטרה, ומקום זה הוא תחנה</w:t>
      </w:r>
      <w:r w:rsidR="0084256A">
        <w:rPr>
          <w:rtl/>
        </w:rPr>
        <w:t xml:space="preserve"> </w:t>
      </w:r>
      <w:r w:rsidRPr="00CF24E8">
        <w:rPr>
          <w:rtl/>
        </w:rPr>
        <w:t>אחרונה</w:t>
      </w:r>
      <w:r w:rsidR="0084256A">
        <w:rPr>
          <w:rtl/>
        </w:rPr>
        <w:t xml:space="preserve"> </w:t>
      </w:r>
      <w:r w:rsidRPr="00CF24E8">
        <w:rPr>
          <w:rtl/>
        </w:rPr>
        <w:t>עבורם.</w:t>
      </w:r>
      <w:r w:rsidR="0084256A">
        <w:rPr>
          <w:rtl/>
        </w:rPr>
        <w:t xml:space="preserve"> </w:t>
      </w:r>
      <w:r w:rsidRPr="00CF24E8">
        <w:rPr>
          <w:rtl/>
        </w:rPr>
        <w:t>למקום</w:t>
      </w:r>
      <w:r w:rsidR="0084256A">
        <w:rPr>
          <w:rtl/>
        </w:rPr>
        <w:t xml:space="preserve"> </w:t>
      </w:r>
      <w:r w:rsidRPr="00CF24E8">
        <w:rPr>
          <w:rtl/>
        </w:rPr>
        <w:t>מגיעות</w:t>
      </w:r>
      <w:r w:rsidR="0084256A">
        <w:rPr>
          <w:rtl/>
        </w:rPr>
        <w:t xml:space="preserve"> </w:t>
      </w:r>
      <w:r w:rsidRPr="00CF24E8">
        <w:rPr>
          <w:rtl/>
        </w:rPr>
        <w:t>פניות</w:t>
      </w:r>
      <w:r w:rsidR="0084256A">
        <w:rPr>
          <w:rtl/>
        </w:rPr>
        <w:t xml:space="preserve"> </w:t>
      </w:r>
      <w:r w:rsidRPr="00CF24E8">
        <w:rPr>
          <w:rtl/>
        </w:rPr>
        <w:t>רבות לקלוט ילדים, אך הן נדחות בשל בעיות</w:t>
      </w:r>
      <w:r w:rsidR="0084256A">
        <w:rPr>
          <w:rtl/>
        </w:rPr>
        <w:t xml:space="preserve"> </w:t>
      </w:r>
      <w:r w:rsidRPr="00CF24E8">
        <w:rPr>
          <w:rtl/>
        </w:rPr>
        <w:t>תקציב. תקציב נוסף יאפשר למוסד לקלוט עוד 80 ילדים.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המוסד עלול להיסגר ב</w:t>
      </w:r>
      <w:r w:rsidR="0084256A">
        <w:rPr>
          <w:rtl/>
        </w:rPr>
        <w:t>-</w:t>
      </w:r>
      <w:r w:rsidRPr="00CF24E8">
        <w:rPr>
          <w:rtl/>
        </w:rPr>
        <w:t>31 במאי בגלל בעיות תקציב.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כיצד ימנע משרדך את סגירת המוסד?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שרת העבודה והרווחה א' נמיר: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 רבותי חברי הכנסת, אני מתכבדת להשיב על שאילתא מס' 4881,</w:t>
      </w:r>
      <w:r w:rsidR="0084256A">
        <w:rPr>
          <w:rtl/>
        </w:rPr>
        <w:t xml:space="preserve"> </w:t>
      </w:r>
      <w:r w:rsidRPr="00CF24E8">
        <w:rPr>
          <w:rtl/>
        </w:rPr>
        <w:t>של חבר הכנסת פיני בדש.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סכנת</w:t>
      </w:r>
      <w:r w:rsidR="0084256A">
        <w:rPr>
          <w:rtl/>
        </w:rPr>
        <w:t xml:space="preserve"> </w:t>
      </w:r>
      <w:r w:rsidRPr="00CF24E8">
        <w:rPr>
          <w:rtl/>
        </w:rPr>
        <w:t>הסגירה</w:t>
      </w:r>
      <w:r w:rsidR="0084256A">
        <w:rPr>
          <w:rtl/>
        </w:rPr>
        <w:t xml:space="preserve"> </w:t>
      </w:r>
      <w:r w:rsidRPr="00CF24E8">
        <w:rPr>
          <w:rtl/>
        </w:rPr>
        <w:t>לכפר</w:t>
      </w:r>
      <w:r w:rsidR="0084256A">
        <w:rPr>
          <w:rtl/>
        </w:rPr>
        <w:t xml:space="preserve"> </w:t>
      </w:r>
      <w:r w:rsidRPr="00CF24E8">
        <w:rPr>
          <w:rtl/>
        </w:rPr>
        <w:t>הנוער</w:t>
      </w:r>
      <w:r w:rsidR="0084256A">
        <w:rPr>
          <w:rtl/>
        </w:rPr>
        <w:t xml:space="preserve"> </w:t>
      </w:r>
      <w:r w:rsidRPr="00CF24E8">
        <w:rPr>
          <w:rtl/>
        </w:rPr>
        <w:t>"תקומה",</w:t>
      </w:r>
      <w:r w:rsidR="0084256A">
        <w:rPr>
          <w:rtl/>
        </w:rPr>
        <w:t xml:space="preserve"> </w:t>
      </w:r>
      <w:r w:rsidRPr="00CF24E8">
        <w:rPr>
          <w:rtl/>
        </w:rPr>
        <w:t>מקורה</w:t>
      </w:r>
      <w:r w:rsidR="0084256A">
        <w:rPr>
          <w:rtl/>
        </w:rPr>
        <w:t xml:space="preserve"> </w:t>
      </w:r>
      <w:r w:rsidRPr="00CF24E8">
        <w:rPr>
          <w:rtl/>
        </w:rPr>
        <w:t>בכוונת "עליית הנוער" לצמצם את</w:t>
      </w:r>
      <w:r w:rsidR="0084256A">
        <w:rPr>
          <w:rtl/>
        </w:rPr>
        <w:t xml:space="preserve"> </w:t>
      </w:r>
      <w:r w:rsidRPr="00CF24E8">
        <w:rPr>
          <w:rtl/>
        </w:rPr>
        <w:t>התקציבים</w:t>
      </w:r>
      <w:r w:rsidR="0084256A">
        <w:rPr>
          <w:rtl/>
        </w:rPr>
        <w:t xml:space="preserve"> </w:t>
      </w:r>
      <w:r w:rsidRPr="00CF24E8">
        <w:rPr>
          <w:rtl/>
        </w:rPr>
        <w:t>למוסד</w:t>
      </w:r>
      <w:r w:rsidR="0084256A">
        <w:rPr>
          <w:rtl/>
        </w:rPr>
        <w:t xml:space="preserve"> </w:t>
      </w:r>
      <w:r w:rsidRPr="00CF24E8">
        <w:rPr>
          <w:rtl/>
        </w:rPr>
        <w:t>זה.</w:t>
      </w:r>
      <w:r w:rsidR="0084256A">
        <w:rPr>
          <w:rtl/>
        </w:rPr>
        <w:t xml:space="preserve"> </w:t>
      </w:r>
      <w:r w:rsidRPr="00CF24E8">
        <w:rPr>
          <w:rtl/>
        </w:rPr>
        <w:t>מייד</w:t>
      </w:r>
      <w:r w:rsidR="0084256A">
        <w:rPr>
          <w:rtl/>
        </w:rPr>
        <w:t xml:space="preserve"> </w:t>
      </w:r>
      <w:r w:rsidRPr="00CF24E8">
        <w:rPr>
          <w:rtl/>
        </w:rPr>
        <w:t>כשנודע לי על כוונה זו, הנחיתי את אנשי משרדי למצוא</w:t>
      </w:r>
      <w:r w:rsidR="0084256A">
        <w:rPr>
          <w:rtl/>
        </w:rPr>
        <w:t xml:space="preserve"> </w:t>
      </w:r>
      <w:r w:rsidRPr="00CF24E8">
        <w:rPr>
          <w:rtl/>
        </w:rPr>
        <w:t>פתרון</w:t>
      </w:r>
      <w:r w:rsidR="0084256A">
        <w:rPr>
          <w:rtl/>
        </w:rPr>
        <w:t xml:space="preserve"> </w:t>
      </w:r>
      <w:r w:rsidRPr="00CF24E8">
        <w:rPr>
          <w:rtl/>
        </w:rPr>
        <w:t>שימנע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המשבר.</w:t>
      </w:r>
      <w:r w:rsidR="0084256A">
        <w:rPr>
          <w:rtl/>
        </w:rPr>
        <w:t xml:space="preserve"> </w:t>
      </w:r>
      <w:r w:rsidRPr="00CF24E8">
        <w:rPr>
          <w:rtl/>
        </w:rPr>
        <w:t>אני שמחה להודיע לשואל ולבית, כי אכן הושג פתרון ואנשי</w:t>
      </w:r>
      <w:r w:rsidR="0084256A">
        <w:rPr>
          <w:rtl/>
        </w:rPr>
        <w:t xml:space="preserve"> </w:t>
      </w:r>
      <w:r w:rsidRPr="00CF24E8">
        <w:rPr>
          <w:rtl/>
        </w:rPr>
        <w:t>השירות</w:t>
      </w:r>
      <w:r w:rsidR="0084256A">
        <w:rPr>
          <w:rtl/>
        </w:rPr>
        <w:t xml:space="preserve"> </w:t>
      </w:r>
      <w:r w:rsidRPr="00CF24E8">
        <w:rPr>
          <w:rtl/>
        </w:rPr>
        <w:t>לילד</w:t>
      </w:r>
      <w:r w:rsidR="0084256A">
        <w:rPr>
          <w:rtl/>
        </w:rPr>
        <w:t xml:space="preserve"> </w:t>
      </w:r>
      <w:r w:rsidRPr="00CF24E8">
        <w:rPr>
          <w:rtl/>
        </w:rPr>
        <w:t>ולנוער במשרד העבודה והרווחה נערכים לפתיחתו של הכפר לפעילות סדירה</w:t>
      </w:r>
      <w:r w:rsidR="0084256A">
        <w:rPr>
          <w:rtl/>
        </w:rPr>
        <w:t xml:space="preserve"> </w:t>
      </w:r>
      <w:r w:rsidRPr="00CF24E8">
        <w:rPr>
          <w:rtl/>
        </w:rPr>
        <w:t>בתחילת שנת הלימודים הקרובה.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שאלה נוספת לחבר הכנסת פיני בדש.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פיני בדש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השרה,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 רוצה לשאול שאלה נוספת. רציתי רק להודות לך על העבודה</w:t>
      </w:r>
      <w:r w:rsidR="0084256A">
        <w:rPr>
          <w:rtl/>
        </w:rPr>
        <w:t xml:space="preserve"> </w:t>
      </w:r>
      <w:r w:rsidRPr="00CF24E8">
        <w:rPr>
          <w:rtl/>
        </w:rPr>
        <w:t>שנעשתה</w:t>
      </w:r>
      <w:r w:rsidR="0084256A">
        <w:rPr>
          <w:rtl/>
        </w:rPr>
        <w:t xml:space="preserve"> </w:t>
      </w:r>
      <w:r w:rsidRPr="00CF24E8">
        <w:rPr>
          <w:rtl/>
        </w:rPr>
        <w:t>מהר</w:t>
      </w:r>
      <w:r w:rsidR="0084256A">
        <w:rPr>
          <w:rtl/>
        </w:rPr>
        <w:t xml:space="preserve"> </w:t>
      </w:r>
      <w:r w:rsidRPr="00CF24E8">
        <w:rPr>
          <w:rtl/>
        </w:rPr>
        <w:t>מאוד,</w:t>
      </w:r>
      <w:r w:rsidR="0084256A">
        <w:rPr>
          <w:rtl/>
        </w:rPr>
        <w:t xml:space="preserve"> </w:t>
      </w:r>
      <w:r w:rsidRPr="00CF24E8">
        <w:rPr>
          <w:rtl/>
        </w:rPr>
        <w:t>ואני</w:t>
      </w:r>
      <w:r w:rsidR="0084256A">
        <w:rPr>
          <w:rtl/>
        </w:rPr>
        <w:t xml:space="preserve"> </w:t>
      </w:r>
      <w:r w:rsidRPr="00CF24E8">
        <w:rPr>
          <w:rtl/>
        </w:rPr>
        <w:t>כבר קיבלתי דיווח לפני כעשרה ימים, מאז הוגשה השאילתא,</w:t>
      </w:r>
      <w:r w:rsidR="0084256A">
        <w:rPr>
          <w:rtl/>
        </w:rPr>
        <w:t xml:space="preserve"> </w:t>
      </w:r>
      <w:r w:rsidRPr="00CF24E8">
        <w:rPr>
          <w:rtl/>
        </w:rPr>
        <w:t>שהמוסד ימשיך לתפקד. תודה על העבודה המהירה ועל המסירות.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8" w:name="_Toc460755589"/>
      <w:r w:rsidRPr="0084256A">
        <w:rPr>
          <w:rtl/>
        </w:rPr>
        <w:t>ערירים וקשישים בישראל</w:t>
      </w:r>
      <w:bookmarkEnd w:id="8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א' הירשזון שאל את שרת העבודה והרווחה</w:t>
      </w:r>
      <w:r w:rsidR="0084256A">
        <w:rPr>
          <w:rtl/>
        </w:rPr>
        <w:t xml:space="preserve"> </w:t>
      </w:r>
      <w:r w:rsidRPr="00CF24E8">
        <w:rPr>
          <w:rtl/>
        </w:rPr>
        <w:t>ביום ט' בסיוון התשנ"ה (7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בעיתוני</w:t>
      </w:r>
      <w:r w:rsidR="0084256A">
        <w:rPr>
          <w:rtl/>
        </w:rPr>
        <w:t xml:space="preserve"> </w:t>
      </w:r>
      <w:r w:rsidRPr="00CF24E8">
        <w:rPr>
          <w:rtl/>
        </w:rPr>
        <w:t>חיפה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התפרסם סיפור מותו של מר י"ג </w:t>
      </w:r>
      <w:r w:rsidR="0084256A">
        <w:rPr>
          <w:rtl/>
        </w:rPr>
        <w:t>–</w:t>
      </w:r>
      <w:r w:rsidRPr="00CF24E8">
        <w:rPr>
          <w:rtl/>
        </w:rPr>
        <w:t xml:space="preserve"> שמו המלא מופיע במקור </w:t>
      </w:r>
      <w:r w:rsidR="0084256A">
        <w:rPr>
          <w:rtl/>
        </w:rPr>
        <w:t>–</w:t>
      </w:r>
      <w:r w:rsidRPr="00CF24E8">
        <w:rPr>
          <w:rtl/>
        </w:rPr>
        <w:t xml:space="preserve"> הישיש</w:t>
      </w:r>
      <w:r w:rsidR="0084256A">
        <w:rPr>
          <w:rtl/>
        </w:rPr>
        <w:t xml:space="preserve"> </w:t>
      </w:r>
      <w:r w:rsidRPr="00CF24E8">
        <w:rPr>
          <w:rtl/>
        </w:rPr>
        <w:t>הערירי. האיש מת מרעב, אך איש לא גילה את דבר מותו במשך כשלוש שנים.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האם ידוע לשרה, כמה ערירים, קשישים וחסרי אמצעים מתגוררים בישראל?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</w:t>
      </w:r>
      <w:r w:rsidR="0084256A">
        <w:rPr>
          <w:rtl/>
        </w:rPr>
        <w:t xml:space="preserve"> </w:t>
      </w:r>
      <w:r w:rsidRPr="00CF24E8">
        <w:rPr>
          <w:rtl/>
        </w:rPr>
        <w:t>האם קיים נוהל מעקב אחר תנאי חייהם של ערירים, ובייחוד של הקשישים שבהם?</w:t>
      </w:r>
      <w:r w:rsidR="0084256A">
        <w:rPr>
          <w:rtl/>
        </w:rPr>
        <w:t xml:space="preserve"> </w:t>
      </w:r>
      <w:r w:rsidRPr="00CF24E8">
        <w:rPr>
          <w:rtl/>
        </w:rPr>
        <w:t xml:space="preserve">ואם לא </w:t>
      </w:r>
      <w:r w:rsidR="0084256A">
        <w:rPr>
          <w:rtl/>
        </w:rPr>
        <w:t>–</w:t>
      </w:r>
      <w:r w:rsidRPr="00CF24E8">
        <w:rPr>
          <w:rtl/>
        </w:rPr>
        <w:t xml:space="preserve"> מה נעשה כדי להפעיל מעקב כזה ולמנוע מקרים שכאלה?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שרת העבודה והרווחה א' נמיר: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בישראל</w:t>
      </w:r>
      <w:r w:rsidR="0084256A">
        <w:rPr>
          <w:rtl/>
        </w:rPr>
        <w:t xml:space="preserve"> </w:t>
      </w:r>
      <w:r w:rsidRPr="00CF24E8">
        <w:rPr>
          <w:rtl/>
        </w:rPr>
        <w:t>חיות</w:t>
      </w:r>
      <w:r w:rsidR="0084256A">
        <w:rPr>
          <w:rtl/>
        </w:rPr>
        <w:t xml:space="preserve"> 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כ</w:t>
      </w:r>
      <w:r w:rsidR="0084256A">
        <w:rPr>
          <w:rtl/>
        </w:rPr>
        <w:t>-</w:t>
      </w:r>
      <w:r w:rsidRPr="00CF24E8">
        <w:rPr>
          <w:rtl/>
        </w:rPr>
        <w:t>180,000 משפחות קשישים, המתקיימות מקצבאות הזיקנה</w:t>
      </w:r>
      <w:r w:rsidR="0084256A">
        <w:rPr>
          <w:rtl/>
        </w:rPr>
        <w:t xml:space="preserve"> </w:t>
      </w:r>
      <w:r w:rsidRPr="00CF24E8">
        <w:rPr>
          <w:rtl/>
        </w:rPr>
        <w:t>והשאירים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הביטוח</w:t>
      </w:r>
      <w:r w:rsidR="0084256A">
        <w:rPr>
          <w:rtl/>
        </w:rPr>
        <w:t xml:space="preserve"> </w:t>
      </w:r>
      <w:r w:rsidRPr="00CF24E8">
        <w:rPr>
          <w:rtl/>
        </w:rPr>
        <w:t>הלאומי</w:t>
      </w:r>
      <w:r w:rsidR="0084256A">
        <w:rPr>
          <w:rtl/>
        </w:rPr>
        <w:t xml:space="preserve"> </w:t>
      </w:r>
      <w:r w:rsidRPr="00CF24E8">
        <w:rPr>
          <w:rtl/>
        </w:rPr>
        <w:t>בלבד;</w:t>
      </w:r>
      <w:r w:rsidR="0084256A">
        <w:rPr>
          <w:rtl/>
        </w:rPr>
        <w:t xml:space="preserve"> </w:t>
      </w:r>
      <w:r w:rsidRPr="00CF24E8">
        <w:rPr>
          <w:rtl/>
        </w:rPr>
        <w:t>מתוכן,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 האומדן, כ</w:t>
      </w:r>
      <w:r w:rsidR="0084256A">
        <w:rPr>
          <w:rtl/>
        </w:rPr>
        <w:t>-</w:t>
      </w:r>
      <w:r w:rsidRPr="00CF24E8">
        <w:rPr>
          <w:rtl/>
        </w:rPr>
        <w:t>70,000 הינם אנשים</w:t>
      </w:r>
      <w:r w:rsidR="0084256A">
        <w:rPr>
          <w:rtl/>
        </w:rPr>
        <w:t xml:space="preserve"> </w:t>
      </w:r>
      <w:r w:rsidRPr="00CF24E8">
        <w:rPr>
          <w:rtl/>
        </w:rPr>
        <w:t>החיים לבד.</w:t>
      </w:r>
      <w:r w:rsidR="0084256A">
        <w:rPr>
          <w:rtl/>
        </w:rPr>
        <w:t xml:space="preserve"> </w:t>
      </w:r>
      <w:r w:rsidRPr="00CF24E8">
        <w:rPr>
          <w:rtl/>
        </w:rPr>
        <w:t>חלקם, אף שהם מנהלים משק בית עצמאי, מקיימים קשר שוטף עם ילדיהם ובני</w:t>
      </w:r>
      <w:r w:rsidR="0084256A">
        <w:rPr>
          <w:rtl/>
        </w:rPr>
        <w:t xml:space="preserve"> </w:t>
      </w:r>
      <w:r w:rsidRPr="00CF24E8">
        <w:rPr>
          <w:rtl/>
        </w:rPr>
        <w:t>משפחותיהם הגרים בנפרד.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</w:t>
      </w:r>
      <w:r w:rsidR="0084256A">
        <w:rPr>
          <w:rtl/>
        </w:rPr>
        <w:t xml:space="preserve"> </w:t>
      </w:r>
      <w:r w:rsidRPr="00CF24E8">
        <w:rPr>
          <w:rtl/>
        </w:rPr>
        <w:t>המשרד</w:t>
      </w:r>
      <w:r w:rsidR="0084256A">
        <w:rPr>
          <w:rtl/>
        </w:rPr>
        <w:t xml:space="preserve"> </w:t>
      </w:r>
      <w:r w:rsidRPr="00CF24E8">
        <w:rPr>
          <w:rtl/>
        </w:rPr>
        <w:t>מטפל</w:t>
      </w:r>
      <w:r w:rsidR="0084256A">
        <w:rPr>
          <w:rtl/>
        </w:rPr>
        <w:t xml:space="preserve"> </w:t>
      </w:r>
      <w:r w:rsidRPr="00CF24E8">
        <w:rPr>
          <w:rtl/>
        </w:rPr>
        <w:t>בקשישים</w:t>
      </w:r>
      <w:r w:rsidR="0084256A">
        <w:rPr>
          <w:rtl/>
        </w:rPr>
        <w:t xml:space="preserve"> </w:t>
      </w:r>
      <w:r w:rsidRPr="00CF24E8">
        <w:rPr>
          <w:rtl/>
        </w:rPr>
        <w:t>בכמה</w:t>
      </w:r>
      <w:r w:rsidR="0084256A">
        <w:rPr>
          <w:rtl/>
        </w:rPr>
        <w:t xml:space="preserve"> </w:t>
      </w:r>
      <w:r w:rsidRPr="00CF24E8">
        <w:rPr>
          <w:rtl/>
        </w:rPr>
        <w:t>מסגרות.</w:t>
      </w:r>
      <w:r w:rsidR="0084256A">
        <w:rPr>
          <w:rtl/>
        </w:rPr>
        <w:t xml:space="preserve"> </w:t>
      </w:r>
      <w:r w:rsidRPr="00CF24E8">
        <w:rPr>
          <w:rtl/>
        </w:rPr>
        <w:t>המחלקות לשירותים חברתיים ברשויות</w:t>
      </w:r>
      <w:r w:rsidR="0084256A">
        <w:rPr>
          <w:rtl/>
        </w:rPr>
        <w:t xml:space="preserve"> </w:t>
      </w:r>
      <w:r w:rsidRPr="00CF24E8">
        <w:rPr>
          <w:rtl/>
        </w:rPr>
        <w:t>המקומיות</w:t>
      </w:r>
      <w:r w:rsidR="0084256A">
        <w:rPr>
          <w:rtl/>
        </w:rPr>
        <w:t xml:space="preserve"> </w:t>
      </w:r>
      <w:r w:rsidRPr="00CF24E8">
        <w:rPr>
          <w:rtl/>
        </w:rPr>
        <w:t>נותנות</w:t>
      </w:r>
      <w:r w:rsidR="0084256A">
        <w:rPr>
          <w:rtl/>
        </w:rPr>
        <w:t xml:space="preserve"> </w:t>
      </w:r>
      <w:r w:rsidRPr="00CF24E8">
        <w:rPr>
          <w:rtl/>
        </w:rPr>
        <w:t>עדיפות</w:t>
      </w:r>
      <w:r w:rsidR="0084256A">
        <w:rPr>
          <w:rtl/>
        </w:rPr>
        <w:t xml:space="preserve"> </w:t>
      </w:r>
      <w:r w:rsidRPr="00CF24E8">
        <w:rPr>
          <w:rtl/>
        </w:rPr>
        <w:t>לטיפול</w:t>
      </w:r>
      <w:r w:rsidR="0084256A">
        <w:rPr>
          <w:rtl/>
        </w:rPr>
        <w:t xml:space="preserve"> </w:t>
      </w:r>
      <w:r w:rsidRPr="00CF24E8">
        <w:rPr>
          <w:rtl/>
        </w:rPr>
        <w:t>בזקנים</w:t>
      </w:r>
      <w:r w:rsidR="0084256A">
        <w:rPr>
          <w:rtl/>
        </w:rPr>
        <w:t xml:space="preserve"> </w:t>
      </w:r>
      <w:r w:rsidRPr="00CF24E8">
        <w:rPr>
          <w:rtl/>
        </w:rPr>
        <w:t>ערירים ומוגבלים. לזקן הגר בגפו ניתנת</w:t>
      </w:r>
      <w:r w:rsidR="0084256A">
        <w:rPr>
          <w:rtl/>
        </w:rPr>
        <w:t xml:space="preserve"> </w:t>
      </w:r>
      <w:r w:rsidRPr="00CF24E8">
        <w:rPr>
          <w:rtl/>
        </w:rPr>
        <w:t>עדיפות בכניסה למרכז יום לקשיש או בסידור במוסד.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הנחיתי</w:t>
      </w:r>
      <w:r w:rsidR="0084256A">
        <w:rPr>
          <w:rtl/>
        </w:rPr>
        <w:t xml:space="preserve"> </w:t>
      </w:r>
      <w:r w:rsidRPr="00CF24E8">
        <w:rPr>
          <w:rtl/>
        </w:rPr>
        <w:t>את אנשי המשרד להכפיל את מספר מרכזי היום המוקמים מדי שנה. עד 1997,</w:t>
      </w:r>
      <w:r w:rsidR="0084256A">
        <w:rPr>
          <w:rtl/>
        </w:rPr>
        <w:t xml:space="preserve"> </w:t>
      </w:r>
      <w:r w:rsidRPr="00CF24E8">
        <w:rPr>
          <w:rtl/>
        </w:rPr>
        <w:t>חלק</w:t>
      </w:r>
      <w:r w:rsidR="0084256A">
        <w:rPr>
          <w:rtl/>
        </w:rPr>
        <w:t xml:space="preserve"> </w:t>
      </w:r>
      <w:r w:rsidRPr="00CF24E8">
        <w:rPr>
          <w:rtl/>
        </w:rPr>
        <w:t>מהם</w:t>
      </w:r>
      <w:r w:rsidR="0084256A">
        <w:rPr>
          <w:rtl/>
        </w:rPr>
        <w:t xml:space="preserve"> </w:t>
      </w:r>
      <w:r w:rsidRPr="00CF24E8">
        <w:rPr>
          <w:rtl/>
        </w:rPr>
        <w:t>כבר</w:t>
      </w:r>
      <w:r w:rsidR="0084256A">
        <w:rPr>
          <w:rtl/>
        </w:rPr>
        <w:t xml:space="preserve"> </w:t>
      </w:r>
      <w:r w:rsidRPr="00CF24E8">
        <w:rPr>
          <w:rtl/>
        </w:rPr>
        <w:t>נפתחו</w:t>
      </w:r>
      <w:r w:rsidR="0084256A">
        <w:rPr>
          <w:rtl/>
        </w:rPr>
        <w:t xml:space="preserve"> </w:t>
      </w:r>
      <w:r w:rsidRPr="00CF24E8">
        <w:rPr>
          <w:rtl/>
        </w:rPr>
        <w:t>וחלק בתהליך של הקמה, וזו אוניית הדגל שלנו. מבחינת הטיפול</w:t>
      </w:r>
      <w:r w:rsidR="0084256A">
        <w:rPr>
          <w:rtl/>
        </w:rPr>
        <w:t xml:space="preserve"> </w:t>
      </w:r>
      <w:r w:rsidRPr="00CF24E8">
        <w:rPr>
          <w:rtl/>
        </w:rPr>
        <w:t>בזקן</w:t>
      </w:r>
      <w:r w:rsidR="0084256A">
        <w:rPr>
          <w:rtl/>
        </w:rPr>
        <w:t xml:space="preserve"> </w:t>
      </w:r>
      <w:r w:rsidRPr="00CF24E8">
        <w:rPr>
          <w:rtl/>
        </w:rPr>
        <w:t>בקהילה,</w:t>
      </w:r>
      <w:r w:rsidR="0084256A">
        <w:rPr>
          <w:rtl/>
        </w:rPr>
        <w:t xml:space="preserve"> </w:t>
      </w:r>
      <w:r w:rsidRPr="00CF24E8">
        <w:rPr>
          <w:rtl/>
        </w:rPr>
        <w:t>יפעלו 33 מרכזי יום לקשיש ברחבי הארץ. אתה יודע שהכפלתי את המספר: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במקום ארבעה בשנה </w:t>
      </w:r>
      <w:r w:rsidR="0084256A">
        <w:rPr>
          <w:rtl/>
        </w:rPr>
        <w:t>–</w:t>
      </w:r>
      <w:r w:rsidRPr="00CF24E8">
        <w:rPr>
          <w:rtl/>
        </w:rPr>
        <w:t xml:space="preserve"> שמונה בשנה.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עובדים</w:t>
      </w:r>
      <w:r w:rsidR="0084256A">
        <w:rPr>
          <w:rtl/>
        </w:rPr>
        <w:t xml:space="preserve"> </w:t>
      </w:r>
      <w:r w:rsidRPr="00CF24E8">
        <w:rPr>
          <w:rtl/>
        </w:rPr>
        <w:t>סוציאליים,</w:t>
      </w:r>
      <w:r w:rsidR="0084256A">
        <w:rPr>
          <w:rtl/>
        </w:rPr>
        <w:t xml:space="preserve"> </w:t>
      </w:r>
      <w:r w:rsidRPr="00CF24E8">
        <w:rPr>
          <w:rtl/>
        </w:rPr>
        <w:t>אחיות קופות</w:t>
      </w:r>
      <w:r w:rsidR="0084256A">
        <w:rPr>
          <w:rtl/>
        </w:rPr>
        <w:t>-</w:t>
      </w:r>
      <w:r w:rsidRPr="00CF24E8">
        <w:rPr>
          <w:rtl/>
        </w:rPr>
        <w:t>החולים ומתנדבים דואגים לשמירה על קשר קבוע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קשישים</w:t>
      </w:r>
      <w:r w:rsidR="0084256A">
        <w:rPr>
          <w:rtl/>
        </w:rPr>
        <w:t xml:space="preserve"> </w:t>
      </w:r>
      <w:r w:rsidRPr="00CF24E8">
        <w:rPr>
          <w:rtl/>
        </w:rPr>
        <w:t>אלה,</w:t>
      </w:r>
      <w:r w:rsidR="0084256A">
        <w:rPr>
          <w:rtl/>
        </w:rPr>
        <w:t xml:space="preserve"> </w:t>
      </w:r>
      <w:r w:rsidRPr="00CF24E8">
        <w:rPr>
          <w:rtl/>
        </w:rPr>
        <w:t>להפניית</w:t>
      </w:r>
      <w:r w:rsidR="0084256A">
        <w:rPr>
          <w:rtl/>
        </w:rPr>
        <w:t xml:space="preserve"> </w:t>
      </w:r>
      <w:r w:rsidRPr="00CF24E8">
        <w:rPr>
          <w:rtl/>
        </w:rPr>
        <w:t>מתנדבים אליהם, להתקנת מוקדי מצוקה ולקיום קשר טלפוני</w:t>
      </w:r>
      <w:r w:rsidR="0084256A">
        <w:rPr>
          <w:rtl/>
        </w:rPr>
        <w:t xml:space="preserve"> </w:t>
      </w:r>
      <w:r w:rsidRPr="00CF24E8">
        <w:rPr>
          <w:rtl/>
        </w:rPr>
        <w:t>יומיומי אתם, ויש רשויות שעושות בנושא הזה עבודה בלתי רגילה.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במסגרת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ביטוח</w:t>
      </w:r>
      <w:r w:rsidR="0084256A">
        <w:rPr>
          <w:rtl/>
        </w:rPr>
        <w:t xml:space="preserve"> </w:t>
      </w:r>
      <w:r w:rsidRPr="00CF24E8">
        <w:rPr>
          <w:rtl/>
        </w:rPr>
        <w:t>סיעוד נהנים מדי חודש כ</w:t>
      </w:r>
      <w:r w:rsidR="0084256A">
        <w:rPr>
          <w:rtl/>
        </w:rPr>
        <w:t>-</w:t>
      </w:r>
      <w:r w:rsidRPr="00CF24E8">
        <w:rPr>
          <w:rtl/>
        </w:rPr>
        <w:t>55,000 קשישים המוגבלים בתפקודם</w:t>
      </w:r>
      <w:r w:rsidR="0084256A">
        <w:rPr>
          <w:rtl/>
        </w:rPr>
        <w:t xml:space="preserve"> </w:t>
      </w:r>
      <w:r w:rsidRPr="00CF24E8">
        <w:rPr>
          <w:rtl/>
        </w:rPr>
        <w:t>משירותי</w:t>
      </w:r>
      <w:r w:rsidR="0084256A">
        <w:rPr>
          <w:rtl/>
        </w:rPr>
        <w:t xml:space="preserve"> </w:t>
      </w:r>
      <w:r w:rsidRPr="00CF24E8">
        <w:rPr>
          <w:rtl/>
        </w:rPr>
        <w:t>סיעוד בביתם או במרכזי היום. קשישים ערירים מטופלים על</w:t>
      </w:r>
      <w:r w:rsidR="0084256A">
        <w:rPr>
          <w:rtl/>
        </w:rPr>
        <w:t>-</w:t>
      </w:r>
      <w:r w:rsidRPr="00CF24E8">
        <w:rPr>
          <w:rtl/>
        </w:rPr>
        <w:t>ידי המוסד לביטוח</w:t>
      </w:r>
      <w:r w:rsidR="0084256A">
        <w:rPr>
          <w:rtl/>
        </w:rPr>
        <w:t xml:space="preserve"> </w:t>
      </w:r>
      <w:r w:rsidRPr="00CF24E8">
        <w:rPr>
          <w:rtl/>
        </w:rPr>
        <w:t>לאומי</w:t>
      </w:r>
      <w:r w:rsidR="0084256A">
        <w:rPr>
          <w:rtl/>
        </w:rPr>
        <w:t xml:space="preserve"> </w:t>
      </w:r>
      <w:r w:rsidRPr="00CF24E8">
        <w:rPr>
          <w:rtl/>
        </w:rPr>
        <w:t>באמצעות</w:t>
      </w:r>
      <w:r w:rsidR="0084256A">
        <w:rPr>
          <w:rtl/>
        </w:rPr>
        <w:t xml:space="preserve"> </w:t>
      </w:r>
      <w:r w:rsidRPr="00CF24E8">
        <w:rPr>
          <w:rtl/>
        </w:rPr>
        <w:t>השירות</w:t>
      </w:r>
      <w:r w:rsidR="0084256A">
        <w:rPr>
          <w:rtl/>
        </w:rPr>
        <w:t xml:space="preserve"> </w:t>
      </w:r>
      <w:r w:rsidRPr="00CF24E8">
        <w:rPr>
          <w:rtl/>
        </w:rPr>
        <w:t>לייעוץ</w:t>
      </w:r>
      <w:r w:rsidR="0084256A">
        <w:rPr>
          <w:rtl/>
        </w:rPr>
        <w:t xml:space="preserve"> </w:t>
      </w:r>
      <w:r w:rsidRPr="00CF24E8">
        <w:rPr>
          <w:rtl/>
        </w:rPr>
        <w:t>לקשיש, שירות ייחודי שבו פועלים כ</w:t>
      </w:r>
      <w:r w:rsidR="0084256A">
        <w:rPr>
          <w:rtl/>
        </w:rPr>
        <w:t>-</w:t>
      </w:r>
      <w:r w:rsidRPr="00CF24E8">
        <w:rPr>
          <w:rtl/>
        </w:rPr>
        <w:t>3,500 מתנדבים</w:t>
      </w:r>
      <w:r w:rsidR="0084256A">
        <w:rPr>
          <w:rtl/>
        </w:rPr>
        <w:t xml:space="preserve"> </w:t>
      </w:r>
      <w:r w:rsidRPr="00CF24E8">
        <w:rPr>
          <w:rtl/>
        </w:rPr>
        <w:t>קשישים,</w:t>
      </w:r>
      <w:r w:rsidR="0084256A">
        <w:rPr>
          <w:rtl/>
        </w:rPr>
        <w:t xml:space="preserve"> </w:t>
      </w:r>
      <w:r w:rsidRPr="00CF24E8">
        <w:rPr>
          <w:rtl/>
        </w:rPr>
        <w:t>המבקרים</w:t>
      </w:r>
      <w:r w:rsidR="0084256A">
        <w:rPr>
          <w:rtl/>
        </w:rPr>
        <w:t xml:space="preserve"> </w:t>
      </w:r>
      <w:r w:rsidRPr="00CF24E8">
        <w:rPr>
          <w:rtl/>
        </w:rPr>
        <w:t>באופן</w:t>
      </w:r>
      <w:r w:rsidR="0084256A">
        <w:rPr>
          <w:rtl/>
        </w:rPr>
        <w:t xml:space="preserve"> </w:t>
      </w:r>
      <w:r w:rsidRPr="00CF24E8">
        <w:rPr>
          <w:rtl/>
        </w:rPr>
        <w:t>סדיר בבתי הקשישים הערירים. מדי חודש מתבצעים במסגרת זו</w:t>
      </w:r>
      <w:r w:rsidR="0084256A">
        <w:rPr>
          <w:rtl/>
        </w:rPr>
        <w:t xml:space="preserve"> </w:t>
      </w:r>
      <w:r w:rsidRPr="00CF24E8">
        <w:rPr>
          <w:rtl/>
        </w:rPr>
        <w:t>כ</w:t>
      </w:r>
      <w:r w:rsidR="0084256A">
        <w:rPr>
          <w:rtl/>
        </w:rPr>
        <w:t>-</w:t>
      </w:r>
      <w:r w:rsidRPr="00CF24E8">
        <w:rPr>
          <w:rtl/>
        </w:rPr>
        <w:t>30,000 ביקורים בבתיהם של כ</w:t>
      </w:r>
      <w:r w:rsidR="0084256A">
        <w:rPr>
          <w:rtl/>
        </w:rPr>
        <w:t>-</w:t>
      </w:r>
      <w:r w:rsidRPr="00CF24E8">
        <w:rPr>
          <w:rtl/>
        </w:rPr>
        <w:t>8,000 קשישים.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שאלה נוספת לחבר הכנסת הירשזון.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הירשזון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השרה,</w:t>
      </w:r>
      <w:r w:rsidR="0084256A">
        <w:rPr>
          <w:rtl/>
        </w:rPr>
        <w:t xml:space="preserve"> </w:t>
      </w:r>
      <w:r w:rsidRPr="00CF24E8">
        <w:rPr>
          <w:rtl/>
        </w:rPr>
        <w:t>ידוע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>על התנופה שאת הכנסת לטיפול בקשישים ובערירים, ואני</w:t>
      </w:r>
      <w:r w:rsidR="0084256A">
        <w:rPr>
          <w:rtl/>
        </w:rPr>
        <w:t xml:space="preserve"> </w:t>
      </w:r>
      <w:r w:rsidRPr="00CF24E8">
        <w:rPr>
          <w:rtl/>
        </w:rPr>
        <w:t>בהחלט מברך על הנושא הזה של הכפלת מספר מרכזי היום לקשיש, שאכן נותנים פתרון חשוב</w:t>
      </w:r>
      <w:r w:rsidR="0084256A">
        <w:rPr>
          <w:rtl/>
        </w:rPr>
        <w:t xml:space="preserve"> </w:t>
      </w:r>
      <w:r w:rsidRPr="00CF24E8">
        <w:rPr>
          <w:rtl/>
        </w:rPr>
        <w:t>מאוד,</w:t>
      </w:r>
      <w:r w:rsidR="0084256A">
        <w:rPr>
          <w:rtl/>
        </w:rPr>
        <w:t xml:space="preserve"> </w:t>
      </w:r>
      <w:r w:rsidRPr="00CF24E8">
        <w:rPr>
          <w:rtl/>
        </w:rPr>
        <w:t>וכל</w:t>
      </w:r>
      <w:r w:rsidR="0084256A">
        <w:rPr>
          <w:rtl/>
        </w:rPr>
        <w:t xml:space="preserve"> </w:t>
      </w:r>
      <w:r w:rsidRPr="00CF24E8">
        <w:rPr>
          <w:rtl/>
        </w:rPr>
        <w:t>מרכז</w:t>
      </w:r>
      <w:r w:rsidR="0084256A">
        <w:rPr>
          <w:rtl/>
        </w:rPr>
        <w:t xml:space="preserve"> </w:t>
      </w:r>
      <w:r w:rsidRPr="00CF24E8">
        <w:rPr>
          <w:rtl/>
        </w:rPr>
        <w:t>יום כזה שקם מצמצם את האפשרות שמקרים כגון אלה שמתפרסמים בכתבה</w:t>
      </w:r>
      <w:r w:rsidR="0084256A">
        <w:rPr>
          <w:rtl/>
        </w:rPr>
        <w:t xml:space="preserve"> </w:t>
      </w:r>
      <w:r w:rsidRPr="00CF24E8">
        <w:rPr>
          <w:rtl/>
        </w:rPr>
        <w:t>יקרו.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זאת,</w:t>
      </w:r>
      <w:r w:rsidR="0084256A">
        <w:rPr>
          <w:rtl/>
        </w:rPr>
        <w:t xml:space="preserve"> </w:t>
      </w:r>
      <w:r w:rsidRPr="00CF24E8">
        <w:rPr>
          <w:rtl/>
        </w:rPr>
        <w:t>העובדה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שלמרות הכול קורים מקרים מסוג זה, ואני יודע שיכולים</w:t>
      </w:r>
      <w:r w:rsidR="0084256A">
        <w:rPr>
          <w:rtl/>
        </w:rPr>
        <w:t xml:space="preserve"> </w:t>
      </w:r>
      <w:r w:rsidRPr="00CF24E8">
        <w:rPr>
          <w:rtl/>
        </w:rPr>
        <w:t>לקרות.</w:t>
      </w:r>
      <w:r w:rsidR="0084256A">
        <w:rPr>
          <w:rtl/>
        </w:rPr>
        <w:t xml:space="preserve"> </w:t>
      </w:r>
      <w:r w:rsidRPr="00CF24E8">
        <w:rPr>
          <w:rtl/>
        </w:rPr>
        <w:t>כיצד</w:t>
      </w:r>
      <w:r w:rsidR="0084256A">
        <w:rPr>
          <w:rtl/>
        </w:rPr>
        <w:t xml:space="preserve"> </w:t>
      </w:r>
      <w:r w:rsidRPr="00CF24E8">
        <w:rPr>
          <w:rtl/>
        </w:rPr>
        <w:t>ניתן</w:t>
      </w:r>
      <w:r w:rsidR="0084256A">
        <w:rPr>
          <w:rtl/>
        </w:rPr>
        <w:t xml:space="preserve"> </w:t>
      </w:r>
      <w:r w:rsidRPr="00CF24E8">
        <w:rPr>
          <w:rtl/>
        </w:rPr>
        <w:t>לצמצם</w:t>
      </w:r>
      <w:r w:rsidR="0084256A">
        <w:rPr>
          <w:rtl/>
        </w:rPr>
        <w:t xml:space="preserve"> </w:t>
      </w:r>
      <w:r w:rsidRPr="00CF24E8">
        <w:rPr>
          <w:rtl/>
        </w:rPr>
        <w:t>עד למינימום את מספרם, כך שאותו אדם ערירי שחי במקום</w:t>
      </w:r>
      <w:r w:rsidR="0084256A">
        <w:rPr>
          <w:rtl/>
        </w:rPr>
        <w:t xml:space="preserve"> </w:t>
      </w:r>
      <w:r w:rsidRPr="00CF24E8">
        <w:rPr>
          <w:rtl/>
        </w:rPr>
        <w:t>מסוים</w:t>
      </w:r>
      <w:r w:rsidR="0084256A">
        <w:rPr>
          <w:rtl/>
        </w:rPr>
        <w:t xml:space="preserve"> </w:t>
      </w:r>
      <w:r w:rsidRPr="00CF24E8">
        <w:rPr>
          <w:rtl/>
        </w:rPr>
        <w:t>והמערכת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מצליחה להגיע אליו בגדול, תינתן לו בכל אופן התייחסות אישית,</w:t>
      </w:r>
      <w:r w:rsidR="0084256A">
        <w:rPr>
          <w:rtl/>
        </w:rPr>
        <w:t xml:space="preserve"> </w:t>
      </w:r>
      <w:r w:rsidRPr="00CF24E8">
        <w:rPr>
          <w:rtl/>
        </w:rPr>
        <w:t>כדי שתופעות כאלה לא יישנו, ואני אומר את זה עם כל ההערכה והכבוד שאני רוחש לך על</w:t>
      </w:r>
      <w:r w:rsidR="0084256A">
        <w:rPr>
          <w:rtl/>
        </w:rPr>
        <w:t xml:space="preserve"> </w:t>
      </w:r>
      <w:r w:rsidRPr="00CF24E8">
        <w:rPr>
          <w:rtl/>
        </w:rPr>
        <w:t>התנופה שהכנסת לנושא הזה.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 בבקשה, גברתי השרה.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שרת העבודה והרווחה א' נמיר: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ברשותך,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רוצה,</w:t>
      </w:r>
      <w:r w:rsidR="0084256A">
        <w:rPr>
          <w:rtl/>
        </w:rPr>
        <w:t xml:space="preserve"> </w:t>
      </w:r>
      <w:r w:rsidRPr="00CF24E8">
        <w:rPr>
          <w:rtl/>
        </w:rPr>
        <w:t>כמובן,</w:t>
      </w:r>
      <w:r w:rsidR="0084256A">
        <w:rPr>
          <w:rtl/>
        </w:rPr>
        <w:t xml:space="preserve"> </w:t>
      </w:r>
      <w:r w:rsidRPr="00CF24E8">
        <w:rPr>
          <w:rtl/>
        </w:rPr>
        <w:t>להשיב</w:t>
      </w:r>
      <w:r w:rsidR="0084256A">
        <w:rPr>
          <w:rtl/>
        </w:rPr>
        <w:t xml:space="preserve"> </w:t>
      </w:r>
      <w:r w:rsidRPr="00CF24E8">
        <w:rPr>
          <w:rtl/>
        </w:rPr>
        <w:t>לחבר</w:t>
      </w:r>
      <w:r w:rsidR="0084256A">
        <w:rPr>
          <w:rtl/>
        </w:rPr>
        <w:t xml:space="preserve"> </w:t>
      </w:r>
      <w:r w:rsidRPr="00CF24E8">
        <w:rPr>
          <w:rtl/>
        </w:rPr>
        <w:t>הכנסת הירשזון. אני רוצה לחלק את</w:t>
      </w:r>
      <w:r w:rsidR="0084256A">
        <w:rPr>
          <w:rtl/>
        </w:rPr>
        <w:t xml:space="preserve"> </w:t>
      </w:r>
      <w:r w:rsidRPr="00CF24E8">
        <w:rPr>
          <w:rtl/>
        </w:rPr>
        <w:t>התשובה</w:t>
      </w:r>
      <w:r w:rsidR="0084256A">
        <w:rPr>
          <w:rtl/>
        </w:rPr>
        <w:t xml:space="preserve"> </w:t>
      </w:r>
      <w:r w:rsidRPr="00CF24E8">
        <w:rPr>
          <w:rtl/>
        </w:rPr>
        <w:t>שלי</w:t>
      </w:r>
      <w:r w:rsidR="0084256A">
        <w:rPr>
          <w:rtl/>
        </w:rPr>
        <w:t xml:space="preserve"> </w:t>
      </w:r>
      <w:r w:rsidRPr="00CF24E8">
        <w:rPr>
          <w:rtl/>
        </w:rPr>
        <w:t>לשניים.</w:t>
      </w:r>
      <w:r w:rsidR="0084256A">
        <w:rPr>
          <w:rtl/>
        </w:rPr>
        <w:t xml:space="preserve"> </w:t>
      </w:r>
      <w:r w:rsidRPr="00CF24E8">
        <w:rPr>
          <w:rtl/>
        </w:rPr>
        <w:t>כשהתחלנו</w:t>
      </w:r>
      <w:r w:rsidR="0084256A">
        <w:rPr>
          <w:rtl/>
        </w:rPr>
        <w:t xml:space="preserve"> </w:t>
      </w:r>
      <w:r w:rsidRPr="00CF24E8">
        <w:rPr>
          <w:rtl/>
        </w:rPr>
        <w:t>להתמודד עם תופעה חדשה מאוד בארץ, התופעה של דרי</w:t>
      </w:r>
      <w:r w:rsidR="0084256A">
        <w:rPr>
          <w:rtl/>
        </w:rPr>
        <w:t xml:space="preserve"> </w:t>
      </w:r>
      <w:r w:rsidRPr="00CF24E8">
        <w:rPr>
          <w:rtl/>
        </w:rPr>
        <w:t>הרחוב,</w:t>
      </w:r>
      <w:r w:rsidR="0084256A">
        <w:rPr>
          <w:rtl/>
        </w:rPr>
        <w:t xml:space="preserve"> </w:t>
      </w:r>
      <w:r w:rsidRPr="00CF24E8">
        <w:rPr>
          <w:rtl/>
        </w:rPr>
        <w:t>מצאנו</w:t>
      </w:r>
      <w:r w:rsidR="0084256A">
        <w:rPr>
          <w:rtl/>
        </w:rPr>
        <w:t xml:space="preserve"> </w:t>
      </w:r>
      <w:r w:rsidRPr="00CF24E8">
        <w:rPr>
          <w:rtl/>
        </w:rPr>
        <w:t>פתרונות.</w:t>
      </w:r>
      <w:r w:rsidR="0084256A">
        <w:rPr>
          <w:rtl/>
        </w:rPr>
        <w:t xml:space="preserve"> </w:t>
      </w: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בעיה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מקומות,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בעיה לכפות על אותם</w:t>
      </w:r>
      <w:r w:rsidR="0084256A">
        <w:rPr>
          <w:rtl/>
        </w:rPr>
        <w:t xml:space="preserve"> </w:t>
      </w:r>
      <w:r w:rsidRPr="00CF24E8">
        <w:rPr>
          <w:rtl/>
        </w:rPr>
        <w:t>אלכוהוליסטים</w:t>
      </w:r>
      <w:r w:rsidR="0084256A">
        <w:rPr>
          <w:rtl/>
        </w:rPr>
        <w:t xml:space="preserve"> </w:t>
      </w:r>
      <w:r w:rsidRPr="00CF24E8">
        <w:rPr>
          <w:rtl/>
        </w:rPr>
        <w:t>להיכנס למעונות של דרי הרחוב, ובימים אלה פתחנו בפתח</w:t>
      </w:r>
      <w:r w:rsidR="0084256A">
        <w:rPr>
          <w:rtl/>
        </w:rPr>
        <w:t>-</w:t>
      </w:r>
      <w:r w:rsidRPr="00CF24E8">
        <w:rPr>
          <w:rtl/>
        </w:rPr>
        <w:t>תקווה, עוד לא</w:t>
      </w:r>
      <w:r w:rsidR="0084256A">
        <w:rPr>
          <w:rtl/>
        </w:rPr>
        <w:t xml:space="preserve"> </w:t>
      </w:r>
      <w:r w:rsidRPr="00CF24E8">
        <w:rPr>
          <w:rtl/>
        </w:rPr>
        <w:t>רשמית, בית מיוחד לאלכוהוליסטים מבין דרי הרחוב ולטיפול בהם.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כשבאתי למשרד היו שני נושאים שאמרתי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הירשזון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שם הם מקבלים גם טיפול גמילתי?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שרת העבודה והרווחה א' נמיר: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גמילתי,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בית</w:t>
      </w:r>
      <w:r w:rsidR="0084256A">
        <w:rPr>
          <w:rtl/>
        </w:rPr>
        <w:t xml:space="preserve"> </w:t>
      </w:r>
      <w:r w:rsidRPr="00CF24E8">
        <w:rPr>
          <w:rtl/>
        </w:rPr>
        <w:t>מיוחד.</w:t>
      </w:r>
      <w:r w:rsidR="0084256A">
        <w:rPr>
          <w:rtl/>
        </w:rPr>
        <w:t xml:space="preserve"> </w:t>
      </w:r>
      <w:r w:rsidRPr="00CF24E8">
        <w:rPr>
          <w:rtl/>
        </w:rPr>
        <w:t>"עמידר"</w:t>
      </w:r>
      <w:r w:rsidR="0084256A">
        <w:rPr>
          <w:rtl/>
        </w:rPr>
        <w:t xml:space="preserve"> </w:t>
      </w:r>
      <w:r w:rsidRPr="00CF24E8">
        <w:rPr>
          <w:rtl/>
        </w:rPr>
        <w:t>העמידה</w:t>
      </w:r>
      <w:r w:rsidR="0084256A">
        <w:rPr>
          <w:rtl/>
        </w:rPr>
        <w:t xml:space="preserve"> </w:t>
      </w:r>
      <w:r w:rsidRPr="00CF24E8">
        <w:rPr>
          <w:rtl/>
        </w:rPr>
        <w:t>את המבנה לרשותנו, ועיריית</w:t>
      </w:r>
      <w:r w:rsidR="0084256A">
        <w:rPr>
          <w:rtl/>
        </w:rPr>
        <w:t xml:space="preserve"> </w:t>
      </w:r>
      <w:r w:rsidRPr="00CF24E8">
        <w:rPr>
          <w:rtl/>
        </w:rPr>
        <w:t>פתח</w:t>
      </w:r>
      <w:r w:rsidR="0084256A">
        <w:rPr>
          <w:rtl/>
        </w:rPr>
        <w:t>-</w:t>
      </w:r>
      <w:r w:rsidRPr="00CF24E8">
        <w:rPr>
          <w:rtl/>
        </w:rPr>
        <w:t>תקווה</w:t>
      </w:r>
      <w:r w:rsidR="0084256A">
        <w:rPr>
          <w:rtl/>
        </w:rPr>
        <w:t xml:space="preserve"> </w:t>
      </w:r>
      <w:r w:rsidRPr="00CF24E8">
        <w:rPr>
          <w:rtl/>
        </w:rPr>
        <w:t>הסכימה.</w:t>
      </w:r>
      <w:r w:rsidR="0084256A">
        <w:rPr>
          <w:rtl/>
        </w:rPr>
        <w:t xml:space="preserve"> </w:t>
      </w:r>
      <w:r w:rsidRPr="00CF24E8">
        <w:rPr>
          <w:rtl/>
        </w:rPr>
        <w:t>אתה יודע, שלא כל עירייה ולא כל ראש עיר מוכנים שבעיה של כלל</w:t>
      </w:r>
      <w:r w:rsidR="0084256A">
        <w:rPr>
          <w:rtl/>
        </w:rPr>
        <w:t xml:space="preserve"> </w:t>
      </w:r>
      <w:r w:rsidRPr="00CF24E8">
        <w:rPr>
          <w:rtl/>
        </w:rPr>
        <w:t>ישראל</w:t>
      </w:r>
      <w:r w:rsidR="0084256A">
        <w:rPr>
          <w:rtl/>
        </w:rPr>
        <w:t xml:space="preserve"> </w:t>
      </w:r>
      <w:r w:rsidRPr="00CF24E8">
        <w:rPr>
          <w:rtl/>
        </w:rPr>
        <w:t>תטופל</w:t>
      </w:r>
      <w:r w:rsidR="0084256A">
        <w:rPr>
          <w:rtl/>
        </w:rPr>
        <w:t xml:space="preserve"> </w:t>
      </w:r>
      <w:r w:rsidRPr="00CF24E8">
        <w:rPr>
          <w:rtl/>
        </w:rPr>
        <w:t>בעיר</w:t>
      </w:r>
      <w:r w:rsidR="0084256A">
        <w:rPr>
          <w:rtl/>
        </w:rPr>
        <w:t xml:space="preserve"> </w:t>
      </w:r>
      <w:r w:rsidRPr="00CF24E8">
        <w:rPr>
          <w:rtl/>
        </w:rPr>
        <w:t>שלהם,</w:t>
      </w:r>
      <w:r w:rsidR="0084256A">
        <w:rPr>
          <w:rtl/>
        </w:rPr>
        <w:t xml:space="preserve"> </w:t>
      </w:r>
      <w:r w:rsidRPr="00CF24E8">
        <w:rPr>
          <w:rtl/>
        </w:rPr>
        <w:t>וזה</w:t>
      </w:r>
      <w:r w:rsidR="0084256A">
        <w:rPr>
          <w:rtl/>
        </w:rPr>
        <w:t xml:space="preserve"> </w:t>
      </w:r>
      <w:r w:rsidRPr="00CF24E8">
        <w:rPr>
          <w:rtl/>
        </w:rPr>
        <w:t>כבר פועל. אבל כל זמן שזה לא פועל ממש, אנחנו לא</w:t>
      </w:r>
      <w:r w:rsidR="0084256A">
        <w:rPr>
          <w:rtl/>
        </w:rPr>
        <w:t xml:space="preserve"> </w:t>
      </w:r>
      <w:r w:rsidRPr="00CF24E8">
        <w:rPr>
          <w:rtl/>
        </w:rPr>
        <w:t>פותחים פתיחה רשמית.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נושא</w:t>
      </w:r>
      <w:r w:rsidR="0084256A">
        <w:rPr>
          <w:rtl/>
        </w:rPr>
        <w:t xml:space="preserve"> </w:t>
      </w:r>
      <w:r w:rsidRPr="00CF24E8">
        <w:rPr>
          <w:rtl/>
        </w:rPr>
        <w:t>הקשישים</w:t>
      </w:r>
      <w:r w:rsidR="0084256A">
        <w:rPr>
          <w:rtl/>
        </w:rPr>
        <w:t xml:space="preserve"> </w:t>
      </w:r>
      <w:r w:rsidRPr="00CF24E8">
        <w:rPr>
          <w:rtl/>
        </w:rPr>
        <w:t>הוא נושא שאנחנו, כל החברה, צריכים להתייחס אליו בצורה אחרת.</w:t>
      </w:r>
      <w:r w:rsidR="0084256A">
        <w:rPr>
          <w:rtl/>
        </w:rPr>
        <w:t xml:space="preserve"> </w:t>
      </w:r>
      <w:r w:rsidRPr="00CF24E8">
        <w:rPr>
          <w:rtl/>
        </w:rPr>
        <w:t>תוחלת</w:t>
      </w:r>
      <w:r w:rsidR="0084256A">
        <w:rPr>
          <w:rtl/>
        </w:rPr>
        <w:t xml:space="preserve"> </w:t>
      </w:r>
      <w:r w:rsidRPr="00CF24E8">
        <w:rPr>
          <w:rtl/>
        </w:rPr>
        <w:t>החיים עולה משמעותית.</w:t>
      </w:r>
      <w:r w:rsidR="0084256A">
        <w:rPr>
          <w:rtl/>
        </w:rPr>
        <w:t xml:space="preserve"> </w:t>
      </w:r>
      <w:r w:rsidRPr="00CF24E8">
        <w:rPr>
          <w:rtl/>
        </w:rPr>
        <w:t>כולנו שמחים על כך. מצבו הבריאותי של הקשיש והטיפול</w:t>
      </w:r>
      <w:r w:rsidR="0084256A">
        <w:rPr>
          <w:rtl/>
        </w:rPr>
        <w:t xml:space="preserve"> </w:t>
      </w:r>
      <w:r w:rsidRPr="00CF24E8">
        <w:rPr>
          <w:rtl/>
        </w:rPr>
        <w:t>הרפואי בו אינם תואמים את העלייה בתוחלת החיים. לכן כאן צריך להיות מאמץ משותף של</w:t>
      </w:r>
      <w:r w:rsidR="0084256A">
        <w:rPr>
          <w:rtl/>
        </w:rPr>
        <w:t xml:space="preserve"> </w:t>
      </w:r>
      <w:r w:rsidRPr="00CF24E8">
        <w:rPr>
          <w:rtl/>
        </w:rPr>
        <w:t>משרד</w:t>
      </w:r>
      <w:r w:rsidR="0084256A">
        <w:rPr>
          <w:rtl/>
        </w:rPr>
        <w:t xml:space="preserve"> </w:t>
      </w:r>
      <w:r w:rsidRPr="00CF24E8">
        <w:rPr>
          <w:rtl/>
        </w:rPr>
        <w:t>העבודה</w:t>
      </w:r>
      <w:r w:rsidR="0084256A">
        <w:rPr>
          <w:rtl/>
        </w:rPr>
        <w:t xml:space="preserve"> </w:t>
      </w:r>
      <w:r w:rsidRPr="00CF24E8">
        <w:rPr>
          <w:rtl/>
        </w:rPr>
        <w:t>והרווחה, של משרד הבריאות, של הרשויות המקומיות.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אבל,</w:t>
      </w:r>
      <w:r w:rsidR="0084256A">
        <w:rPr>
          <w:rtl/>
        </w:rPr>
        <w:t xml:space="preserve"> </w:t>
      </w:r>
      <w:r w:rsidRPr="00CF24E8">
        <w:rPr>
          <w:rtl/>
        </w:rPr>
        <w:t>אגיד</w:t>
      </w:r>
      <w:r w:rsidR="0084256A">
        <w:rPr>
          <w:rtl/>
        </w:rPr>
        <w:t xml:space="preserve"> </w:t>
      </w:r>
      <w:r w:rsidRPr="00CF24E8">
        <w:rPr>
          <w:rtl/>
        </w:rPr>
        <w:t>לך</w:t>
      </w:r>
      <w:r w:rsidR="0084256A">
        <w:rPr>
          <w:rtl/>
        </w:rPr>
        <w:t xml:space="preserve"> </w:t>
      </w:r>
      <w:r w:rsidRPr="00CF24E8">
        <w:rPr>
          <w:rtl/>
        </w:rPr>
        <w:t>דבר נוסף, ואני אומרת אותו בכל מפגש: לא יעלה על הדעת שבנים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ובנות </w:t>
      </w:r>
      <w:r w:rsidR="0084256A">
        <w:rPr>
          <w:rtl/>
        </w:rPr>
        <w:t>–</w:t>
      </w:r>
      <w:r w:rsidRPr="00CF24E8">
        <w:rPr>
          <w:rtl/>
        </w:rPr>
        <w:t xml:space="preserve"> ואני מדברת על משפחות שאינן עריריות </w:t>
      </w:r>
      <w:r w:rsidR="0084256A">
        <w:rPr>
          <w:rtl/>
        </w:rPr>
        <w:t>–</w:t>
      </w:r>
      <w:r w:rsidRPr="00CF24E8">
        <w:rPr>
          <w:rtl/>
        </w:rPr>
        <w:t xml:space="preserve"> ישחררו את עצמם בחלק יותר מדי גדול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המקרים</w:t>
      </w:r>
      <w:r w:rsidR="0084256A">
        <w:rPr>
          <w:rtl/>
        </w:rPr>
        <w:t xml:space="preserve"> </w:t>
      </w:r>
      <w:r w:rsidRPr="00CF24E8">
        <w:rPr>
          <w:rtl/>
        </w:rPr>
        <w:t>מכל אחריות לטיפול בהורים שהשקיעו בהם את כל חייהם ויטילו את הכול על</w:t>
      </w:r>
      <w:r w:rsidR="0084256A">
        <w:rPr>
          <w:rtl/>
        </w:rPr>
        <w:t xml:space="preserve"> </w:t>
      </w:r>
      <w:r w:rsidRPr="00CF24E8">
        <w:rPr>
          <w:rtl/>
        </w:rPr>
        <w:t>כתפי המדינה.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זאת,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מקבלת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את מה שאתה אומר, וזה עומד כל הזמן לנגד עיני </w:t>
      </w:r>
      <w:r w:rsidR="0084256A">
        <w:rPr>
          <w:rtl/>
        </w:rPr>
        <w:t>–</w:t>
      </w:r>
      <w:r w:rsidRPr="00CF24E8">
        <w:rPr>
          <w:rtl/>
        </w:rPr>
        <w:t xml:space="preserve"> לשפר,</w:t>
      </w:r>
      <w:r w:rsidR="0084256A">
        <w:rPr>
          <w:rtl/>
        </w:rPr>
        <w:t xml:space="preserve"> </w:t>
      </w:r>
      <w:r w:rsidRPr="00CF24E8">
        <w:rPr>
          <w:rtl/>
        </w:rPr>
        <w:t>להגביר.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עושים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זה יותר טוב, כי כל הגופים עובדים יחד. אני לא</w:t>
      </w:r>
      <w:r w:rsidR="0084256A">
        <w:rPr>
          <w:rtl/>
        </w:rPr>
        <w:t xml:space="preserve"> </w:t>
      </w:r>
      <w:r w:rsidRPr="00CF24E8">
        <w:rPr>
          <w:rtl/>
        </w:rPr>
        <w:t>מאמינה</w:t>
      </w:r>
      <w:r w:rsidR="0084256A">
        <w:rPr>
          <w:rtl/>
        </w:rPr>
        <w:t xml:space="preserve"> </w:t>
      </w:r>
      <w:r w:rsidRPr="00CF24E8">
        <w:rPr>
          <w:rtl/>
        </w:rPr>
        <w:t>בעבודה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סולנים,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אני לוקחת לתשומת לבי מאוד ברצינות את מה שאתה</w:t>
      </w:r>
      <w:r w:rsidR="0084256A">
        <w:rPr>
          <w:rtl/>
        </w:rPr>
        <w:t xml:space="preserve"> </w:t>
      </w:r>
      <w:r w:rsidRPr="00CF24E8">
        <w:rPr>
          <w:rtl/>
        </w:rPr>
        <w:t>אומר, בתוספת על המאמצים שאנחנו עושים במשרד.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 אפשרתי קצת הרחבה בגלל חשיבות הנושא.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9" w:name="_Toc460755590"/>
      <w:r w:rsidRPr="0084256A">
        <w:rPr>
          <w:rtl/>
        </w:rPr>
        <w:t>העסקת קטינים בסרטי פרסומת</w:t>
      </w:r>
      <w:bookmarkEnd w:id="9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א' יחזקאל שאל את שרת העבודה והרווחה</w:t>
      </w:r>
      <w:r w:rsidR="0084256A">
        <w:rPr>
          <w:rtl/>
        </w:rPr>
        <w:t xml:space="preserve"> </w:t>
      </w:r>
      <w:r w:rsidRPr="00CF24E8">
        <w:rPr>
          <w:rtl/>
        </w:rPr>
        <w:t>ביום ט"ז בסיוון התשנ"ה (14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בעקבות כתבת תחקיר על העסקתם של ילדים, ואף תינוקות, בסרטי פרסומת במשך שעות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עבודה רבות, ולעתים תוך כדי התעללות </w:t>
      </w:r>
      <w:r w:rsidR="0084256A">
        <w:rPr>
          <w:rtl/>
        </w:rPr>
        <w:t>–</w:t>
      </w:r>
      <w:r w:rsidRPr="00CF24E8">
        <w:rPr>
          <w:rtl/>
        </w:rPr>
        <w:t xml:space="preserve"> 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האם מודע משרדך לסוגיה זו, וכיצד הוא פועל בעניין?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</w:t>
      </w:r>
      <w:r w:rsidR="0084256A">
        <w:rPr>
          <w:rtl/>
        </w:rPr>
        <w:t xml:space="preserve"> </w:t>
      </w: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בעקבות</w:t>
      </w:r>
      <w:r w:rsidR="0084256A">
        <w:rPr>
          <w:rtl/>
        </w:rPr>
        <w:t xml:space="preserve"> </w:t>
      </w:r>
      <w:r w:rsidRPr="00CF24E8">
        <w:rPr>
          <w:rtl/>
        </w:rPr>
        <w:t>המצב</w:t>
      </w:r>
      <w:r w:rsidR="0084256A">
        <w:rPr>
          <w:rtl/>
        </w:rPr>
        <w:t xml:space="preserve"> </w:t>
      </w:r>
      <w:r w:rsidRPr="00CF24E8">
        <w:rPr>
          <w:rtl/>
        </w:rPr>
        <w:t>הקיים נשקלת האפשרות לאסור לחלוטין העסקת ילדים מתחת</w:t>
      </w:r>
      <w:r w:rsidR="0084256A">
        <w:rPr>
          <w:rtl/>
        </w:rPr>
        <w:t xml:space="preserve"> </w:t>
      </w:r>
      <w:r w:rsidRPr="00CF24E8">
        <w:rPr>
          <w:rtl/>
        </w:rPr>
        <w:t>לגיל 15?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 האם ניתן לחייב השהיית הכסף שהרוויח הקטין עד הגיעו לגיל 18?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a4"/>
        <w:rPr>
          <w:rtl/>
        </w:rPr>
      </w:pPr>
      <w:r w:rsidRPr="0084256A">
        <w:rPr>
          <w:rtl/>
        </w:rPr>
        <w:t>תשובת שרת העבודה והרווחה א' נמיר:</w:t>
      </w:r>
    </w:p>
    <w:p w:rsidR="0084256A" w:rsidRPr="0084256A" w:rsidRDefault="0084256A" w:rsidP="0084256A">
      <w:pPr>
        <w:pStyle w:val="a5"/>
        <w:rPr>
          <w:rtl/>
        </w:rPr>
      </w:pPr>
      <w:r w:rsidRPr="0084256A">
        <w:rPr>
          <w:u w:val="single"/>
          <w:rtl/>
        </w:rPr>
        <w:t>(לא נקראה, נמסרה לפרוטוקול)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משרדי</w:t>
      </w:r>
      <w:r w:rsidR="0084256A">
        <w:rPr>
          <w:rtl/>
        </w:rPr>
        <w:t xml:space="preserve"> </w:t>
      </w:r>
      <w:r w:rsidRPr="00CF24E8">
        <w:rPr>
          <w:rtl/>
        </w:rPr>
        <w:t>מודע</w:t>
      </w:r>
      <w:r w:rsidR="0084256A">
        <w:rPr>
          <w:rtl/>
        </w:rPr>
        <w:t xml:space="preserve"> </w:t>
      </w:r>
      <w:r w:rsidRPr="00CF24E8">
        <w:rPr>
          <w:rtl/>
        </w:rPr>
        <w:t>לסוגיה,</w:t>
      </w:r>
      <w:r w:rsidR="0084256A">
        <w:rPr>
          <w:rtl/>
        </w:rPr>
        <w:t xml:space="preserve"> </w:t>
      </w:r>
      <w:r w:rsidRPr="00CF24E8">
        <w:rPr>
          <w:rtl/>
        </w:rPr>
        <w:t>והוא</w:t>
      </w:r>
      <w:r w:rsidR="0084256A">
        <w:rPr>
          <w:rtl/>
        </w:rPr>
        <w:t xml:space="preserve"> </w:t>
      </w:r>
      <w:r w:rsidRPr="00CF24E8">
        <w:rPr>
          <w:rtl/>
        </w:rPr>
        <w:t>פועל</w:t>
      </w:r>
      <w:r w:rsidR="0084256A">
        <w:rPr>
          <w:rtl/>
        </w:rPr>
        <w:t xml:space="preserve"> </w:t>
      </w:r>
      <w:r w:rsidRPr="00CF24E8">
        <w:rPr>
          <w:rtl/>
        </w:rPr>
        <w:t>בשני</w:t>
      </w:r>
      <w:r w:rsidR="0084256A">
        <w:rPr>
          <w:rtl/>
        </w:rPr>
        <w:t xml:space="preserve"> </w:t>
      </w:r>
      <w:r w:rsidRPr="00CF24E8">
        <w:rPr>
          <w:rtl/>
        </w:rPr>
        <w:t>מישורים:</w:t>
      </w:r>
      <w:r w:rsidR="0084256A">
        <w:rPr>
          <w:rtl/>
        </w:rPr>
        <w:t xml:space="preserve"> </w:t>
      </w:r>
      <w:r w:rsidRPr="00CF24E8">
        <w:rPr>
          <w:rtl/>
        </w:rPr>
        <w:t>א. קיימות שתי ועדות</w:t>
      </w:r>
      <w:r w:rsidR="0084256A">
        <w:rPr>
          <w:rtl/>
        </w:rPr>
        <w:t xml:space="preserve"> </w:t>
      </w:r>
      <w:r w:rsidRPr="00CF24E8">
        <w:rPr>
          <w:rtl/>
        </w:rPr>
        <w:t>העוסקות</w:t>
      </w:r>
      <w:r w:rsidR="0084256A">
        <w:rPr>
          <w:rtl/>
        </w:rPr>
        <w:t xml:space="preserve"> </w:t>
      </w:r>
      <w:r w:rsidRPr="00CF24E8">
        <w:rPr>
          <w:rtl/>
        </w:rPr>
        <w:t>בבדיקת</w:t>
      </w:r>
      <w:r w:rsidR="0084256A">
        <w:rPr>
          <w:rtl/>
        </w:rPr>
        <w:t xml:space="preserve"> </w:t>
      </w:r>
      <w:r w:rsidRPr="00CF24E8">
        <w:rPr>
          <w:rtl/>
        </w:rPr>
        <w:t>תנאי</w:t>
      </w:r>
      <w:r w:rsidR="0084256A">
        <w:rPr>
          <w:rtl/>
        </w:rPr>
        <w:t xml:space="preserve"> </w:t>
      </w:r>
      <w:r w:rsidRPr="00CF24E8">
        <w:rPr>
          <w:rtl/>
        </w:rPr>
        <w:t>העסקה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נערים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ועדה מייעצת בין</w:t>
      </w:r>
      <w:r w:rsidR="0084256A">
        <w:rPr>
          <w:rtl/>
        </w:rPr>
        <w:t>-</w:t>
      </w:r>
      <w:r w:rsidRPr="00CF24E8">
        <w:rPr>
          <w:rtl/>
        </w:rPr>
        <w:t>משרדית, שבה משתתפים</w:t>
      </w:r>
      <w:r w:rsidR="0084256A">
        <w:rPr>
          <w:rtl/>
        </w:rPr>
        <w:t xml:space="preserve"> </w:t>
      </w:r>
      <w:r w:rsidRPr="00CF24E8">
        <w:rPr>
          <w:rtl/>
        </w:rPr>
        <w:t>נציגים</w:t>
      </w:r>
      <w:r w:rsidR="0084256A">
        <w:rPr>
          <w:rtl/>
        </w:rPr>
        <w:t xml:space="preserve"> </w:t>
      </w:r>
      <w:r w:rsidRPr="00CF24E8">
        <w:rPr>
          <w:rtl/>
        </w:rPr>
        <w:t>מאגף</w:t>
      </w:r>
      <w:r w:rsidR="0084256A">
        <w:rPr>
          <w:rtl/>
        </w:rPr>
        <w:t xml:space="preserve"> </w:t>
      </w:r>
      <w:r w:rsidRPr="00CF24E8">
        <w:rPr>
          <w:rtl/>
        </w:rPr>
        <w:t>הפיקוח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העבודה</w:t>
      </w:r>
      <w:r w:rsidR="0084256A">
        <w:rPr>
          <w:rtl/>
        </w:rPr>
        <w:t xml:space="preserve"> </w:t>
      </w:r>
      <w:r w:rsidRPr="00CF24E8">
        <w:rPr>
          <w:rtl/>
        </w:rPr>
        <w:t>במשרד העבודה והרווחה, והעוסקת בהשתתפות נערים</w:t>
      </w:r>
      <w:r w:rsidR="0084256A">
        <w:rPr>
          <w:rtl/>
        </w:rPr>
        <w:t xml:space="preserve"> </w:t>
      </w:r>
      <w:r w:rsidRPr="00CF24E8">
        <w:rPr>
          <w:rtl/>
        </w:rPr>
        <w:t>בהופעות</w:t>
      </w:r>
      <w:r w:rsidR="0084256A">
        <w:rPr>
          <w:rtl/>
        </w:rPr>
        <w:t xml:space="preserve"> </w:t>
      </w:r>
      <w:r w:rsidRPr="00CF24E8">
        <w:rPr>
          <w:rtl/>
        </w:rPr>
        <w:t>ציבוריות,</w:t>
      </w:r>
      <w:r w:rsidR="0084256A">
        <w:rPr>
          <w:rtl/>
        </w:rPr>
        <w:t xml:space="preserve"> </w:t>
      </w:r>
      <w:r w:rsidRPr="00CF24E8">
        <w:rPr>
          <w:rtl/>
        </w:rPr>
        <w:t>וועדה</w:t>
      </w:r>
      <w:r w:rsidR="0084256A">
        <w:rPr>
          <w:rtl/>
        </w:rPr>
        <w:t xml:space="preserve"> </w:t>
      </w:r>
      <w:r w:rsidRPr="00CF24E8">
        <w:rPr>
          <w:rtl/>
        </w:rPr>
        <w:t>תוך</w:t>
      </w:r>
      <w:r w:rsidR="0084256A">
        <w:rPr>
          <w:rtl/>
        </w:rPr>
        <w:t>-</w:t>
      </w:r>
      <w:r w:rsidRPr="00CF24E8">
        <w:rPr>
          <w:rtl/>
        </w:rPr>
        <w:t>משרדית,</w:t>
      </w:r>
      <w:r w:rsidR="0084256A">
        <w:rPr>
          <w:rtl/>
        </w:rPr>
        <w:t xml:space="preserve"> </w:t>
      </w:r>
      <w:r w:rsidRPr="00CF24E8">
        <w:rPr>
          <w:rtl/>
        </w:rPr>
        <w:t>שבה חברים נציגי האגף לפיקוח על העבודה.</w:t>
      </w:r>
      <w:r w:rsidR="0084256A">
        <w:rPr>
          <w:rtl/>
        </w:rPr>
        <w:t xml:space="preserve"> </w:t>
      </w:r>
      <w:r w:rsidRPr="00CF24E8">
        <w:rPr>
          <w:rtl/>
        </w:rPr>
        <w:t>המחלקה לאכיפת חוקי עבודה והייעוץ המשפטי עוסקת בעבודת נוער בשעות הלילה. הוועדות</w:t>
      </w:r>
      <w:r w:rsidR="0084256A">
        <w:rPr>
          <w:rtl/>
        </w:rPr>
        <w:t xml:space="preserve"> </w:t>
      </w:r>
      <w:r w:rsidRPr="00CF24E8">
        <w:rPr>
          <w:rtl/>
        </w:rPr>
        <w:t>דנות</w:t>
      </w:r>
      <w:r w:rsidR="0084256A">
        <w:rPr>
          <w:rtl/>
        </w:rPr>
        <w:t xml:space="preserve"> </w:t>
      </w:r>
      <w:r w:rsidRPr="00CF24E8">
        <w:rPr>
          <w:rtl/>
        </w:rPr>
        <w:t>בכל בקשה לגופה ובודקות את שעות העבודה המבוקשות, את גיל הנער, והאם העבודה</w:t>
      </w:r>
      <w:r w:rsidR="0084256A">
        <w:rPr>
          <w:rtl/>
        </w:rPr>
        <w:t xml:space="preserve"> </w:t>
      </w:r>
      <w:r w:rsidRPr="00CF24E8">
        <w:rPr>
          <w:rtl/>
        </w:rPr>
        <w:t>מתאימה</w:t>
      </w:r>
      <w:r w:rsidR="0084256A">
        <w:rPr>
          <w:rtl/>
        </w:rPr>
        <w:t xml:space="preserve"> </w:t>
      </w:r>
      <w:r w:rsidRPr="00CF24E8">
        <w:rPr>
          <w:rtl/>
        </w:rPr>
        <w:t>מבחינה</w:t>
      </w:r>
      <w:r w:rsidR="0084256A">
        <w:rPr>
          <w:rtl/>
        </w:rPr>
        <w:t xml:space="preserve"> </w:t>
      </w:r>
      <w:r w:rsidRPr="00CF24E8">
        <w:rPr>
          <w:rtl/>
        </w:rPr>
        <w:t>פיסית</w:t>
      </w:r>
      <w:r w:rsidR="0084256A">
        <w:rPr>
          <w:rtl/>
        </w:rPr>
        <w:t xml:space="preserve"> </w:t>
      </w:r>
      <w:r w:rsidRPr="00CF24E8">
        <w:rPr>
          <w:rtl/>
        </w:rPr>
        <w:t>להעסקת</w:t>
      </w:r>
      <w:r w:rsidR="0084256A">
        <w:rPr>
          <w:rtl/>
        </w:rPr>
        <w:t xml:space="preserve"> </w:t>
      </w:r>
      <w:r w:rsidRPr="00CF24E8">
        <w:rPr>
          <w:rtl/>
        </w:rPr>
        <w:t>נוער או ילדים; ב. המחלקה לאכיפת חוקי עבודת נוער</w:t>
      </w:r>
      <w:r w:rsidR="0084256A">
        <w:rPr>
          <w:rtl/>
        </w:rPr>
        <w:t xml:space="preserve"> </w:t>
      </w:r>
      <w:r w:rsidRPr="00CF24E8">
        <w:rPr>
          <w:rtl/>
        </w:rPr>
        <w:t>מטפלת</w:t>
      </w:r>
      <w:r w:rsidR="0084256A">
        <w:rPr>
          <w:rtl/>
        </w:rPr>
        <w:t xml:space="preserve"> </w:t>
      </w:r>
      <w:r w:rsidRPr="00CF24E8">
        <w:rPr>
          <w:rtl/>
        </w:rPr>
        <w:t>בבעיה</w:t>
      </w:r>
      <w:r w:rsidR="0084256A">
        <w:rPr>
          <w:rtl/>
        </w:rPr>
        <w:t xml:space="preserve"> </w:t>
      </w:r>
      <w:r w:rsidRPr="00CF24E8">
        <w:rPr>
          <w:rtl/>
        </w:rPr>
        <w:t>הן באופן שוטף, הן באופן יזום בעקבות פרסומים בעיתונות, והן בעקבות</w:t>
      </w:r>
      <w:r w:rsidR="0084256A">
        <w:rPr>
          <w:rtl/>
        </w:rPr>
        <w:t xml:space="preserve"> </w:t>
      </w:r>
      <w:r w:rsidRPr="00CF24E8">
        <w:rPr>
          <w:rtl/>
        </w:rPr>
        <w:t>תלונות המגיעות אליה.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נמצא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המעסיק</w:t>
      </w:r>
      <w:r w:rsidR="0084256A">
        <w:rPr>
          <w:rtl/>
        </w:rPr>
        <w:t xml:space="preserve"> </w:t>
      </w:r>
      <w:r w:rsidRPr="00CF24E8">
        <w:rPr>
          <w:rtl/>
        </w:rPr>
        <w:t>עובר על החוק, מוגשים לו התראה, קנס או תביעה משפטית.</w:t>
      </w:r>
      <w:r w:rsidR="0084256A">
        <w:rPr>
          <w:rtl/>
        </w:rPr>
        <w:t xml:space="preserve"> </w:t>
      </w:r>
      <w:r w:rsidRPr="00CF24E8">
        <w:rPr>
          <w:rtl/>
        </w:rPr>
        <w:t>אני מבקשת לציין, כי במקרים רבים ההורים הם אלו המעוניינים בעבודת ילדיהם, במיוחד</w:t>
      </w:r>
      <w:r w:rsidR="0084256A">
        <w:rPr>
          <w:rtl/>
        </w:rPr>
        <w:t xml:space="preserve"> </w:t>
      </w:r>
      <w:r w:rsidRPr="00CF24E8">
        <w:rPr>
          <w:rtl/>
        </w:rPr>
        <w:t>בהעסקת ילדיהם בסרטי פרסומת, ולכן בתחום זה מוגשות מעט מאוד תלונות.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</w:t>
      </w:r>
      <w:r w:rsidR="0084256A">
        <w:rPr>
          <w:rtl/>
        </w:rPr>
        <w:t xml:space="preserve"> </w:t>
      </w:r>
      <w:r w:rsidRPr="00CF24E8">
        <w:rPr>
          <w:rtl/>
        </w:rPr>
        <w:t>כאמור,</w:t>
      </w:r>
      <w:r w:rsidR="0084256A">
        <w:rPr>
          <w:rtl/>
        </w:rPr>
        <w:t xml:space="preserve"> </w:t>
      </w:r>
      <w:r w:rsidRPr="00CF24E8">
        <w:rPr>
          <w:rtl/>
        </w:rPr>
        <w:t>הוועדה</w:t>
      </w:r>
      <w:r w:rsidR="0084256A">
        <w:rPr>
          <w:rtl/>
        </w:rPr>
        <w:t xml:space="preserve"> </w:t>
      </w:r>
      <w:r w:rsidRPr="00CF24E8">
        <w:rPr>
          <w:rtl/>
        </w:rPr>
        <w:t>בודקת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פנייה לגופה, ולכן אין אני רואה מקום לאיסור</w:t>
      </w:r>
      <w:r w:rsidR="0084256A">
        <w:rPr>
          <w:rtl/>
        </w:rPr>
        <w:t xml:space="preserve"> </w:t>
      </w:r>
      <w:r w:rsidRPr="00CF24E8">
        <w:rPr>
          <w:rtl/>
        </w:rPr>
        <w:t>מוחלט של העסקת ילדים מתחת לגיל 15.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</w:t>
      </w:r>
      <w:r w:rsidR="0084256A">
        <w:rPr>
          <w:rtl/>
        </w:rPr>
        <w:t xml:space="preserve"> </w:t>
      </w:r>
      <w:r w:rsidRPr="00CF24E8">
        <w:rPr>
          <w:rtl/>
        </w:rPr>
        <w:t>לא.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10" w:name="_Toc460755591"/>
      <w:r w:rsidRPr="0084256A">
        <w:rPr>
          <w:rtl/>
        </w:rPr>
        <w:t>תאונות עבודה בקרב עובדים זרים</w:t>
      </w:r>
      <w:bookmarkEnd w:id="10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חברת הכנסת ת' גוז'נסקי שאלה את שרת העבודה והרווחה</w:t>
      </w:r>
      <w:r w:rsidR="0084256A">
        <w:rPr>
          <w:rtl/>
        </w:rPr>
        <w:t xml:space="preserve"> </w:t>
      </w:r>
      <w:r w:rsidRPr="00CF24E8">
        <w:rPr>
          <w:rtl/>
        </w:rPr>
        <w:t>ביום כ"ג בסיוון התשנ"ה (21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בחודשים</w:t>
      </w:r>
      <w:r w:rsidR="0084256A">
        <w:rPr>
          <w:rtl/>
        </w:rPr>
        <w:t xml:space="preserve"> </w:t>
      </w:r>
      <w:r w:rsidRPr="00CF24E8">
        <w:rPr>
          <w:rtl/>
        </w:rPr>
        <w:t>מרס</w:t>
      </w:r>
      <w:r w:rsidR="0084256A">
        <w:rPr>
          <w:rtl/>
        </w:rPr>
        <w:t>-</w:t>
      </w:r>
      <w:r w:rsidRPr="00CF24E8">
        <w:rPr>
          <w:rtl/>
        </w:rPr>
        <w:t>אפריל נהרגו חמישה פועלים זרים בתאונות עבודה, ארבעה מהם באותו</w:t>
      </w:r>
      <w:r w:rsidR="0084256A">
        <w:rPr>
          <w:rtl/>
        </w:rPr>
        <w:t xml:space="preserve"> </w:t>
      </w:r>
      <w:r w:rsidRPr="00CF24E8">
        <w:rPr>
          <w:rtl/>
        </w:rPr>
        <w:t>אתר</w:t>
      </w:r>
      <w:r w:rsidR="0084256A">
        <w:rPr>
          <w:rtl/>
        </w:rPr>
        <w:t xml:space="preserve"> </w:t>
      </w:r>
      <w:r w:rsidRPr="00CF24E8">
        <w:rPr>
          <w:rtl/>
        </w:rPr>
        <w:t>בנייה</w:t>
      </w:r>
      <w:r w:rsidR="0084256A">
        <w:rPr>
          <w:rtl/>
        </w:rPr>
        <w:t xml:space="preserve"> </w:t>
      </w:r>
      <w:r w:rsidRPr="00CF24E8">
        <w:rPr>
          <w:rtl/>
        </w:rPr>
        <w:t>ברחובות.</w:t>
      </w:r>
      <w:r w:rsidR="0084256A">
        <w:rPr>
          <w:rtl/>
        </w:rPr>
        <w:t xml:space="preserve"> </w:t>
      </w:r>
      <w:r w:rsidRPr="00CF24E8">
        <w:rPr>
          <w:rtl/>
        </w:rPr>
        <w:t>נמסר לי, כי מעבידים אינם מדווחים לביטוח הלאומי על תאונה</w:t>
      </w:r>
      <w:r w:rsidR="0084256A">
        <w:rPr>
          <w:rtl/>
        </w:rPr>
        <w:t xml:space="preserve"> </w:t>
      </w:r>
      <w:r w:rsidRPr="00CF24E8">
        <w:rPr>
          <w:rtl/>
        </w:rPr>
        <w:t>ומזדרזים</w:t>
      </w:r>
      <w:r w:rsidR="0084256A">
        <w:rPr>
          <w:rtl/>
        </w:rPr>
        <w:t xml:space="preserve"> </w:t>
      </w:r>
      <w:r w:rsidRPr="00CF24E8">
        <w:rPr>
          <w:rtl/>
        </w:rPr>
        <w:t>לשלוח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העובד</w:t>
      </w:r>
      <w:r w:rsidR="0084256A">
        <w:rPr>
          <w:rtl/>
        </w:rPr>
        <w:t xml:space="preserve"> </w:t>
      </w:r>
      <w:r w:rsidRPr="00CF24E8">
        <w:rPr>
          <w:rtl/>
        </w:rPr>
        <w:t>חזרה לארץ מוצאו, כך שהעובד משולל זכויות המגיעות לו</w:t>
      </w:r>
      <w:r w:rsidR="0084256A">
        <w:rPr>
          <w:rtl/>
        </w:rPr>
        <w:t xml:space="preserve"> </w:t>
      </w:r>
      <w:r w:rsidRPr="00CF24E8">
        <w:rPr>
          <w:rtl/>
        </w:rPr>
        <w:t>בגין אובדן ימי עבודה.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מה הוא מספר הפועלים הזרים אשר נפגעו בתאונות עבודה בשנים 1994 ו</w:t>
      </w:r>
      <w:r w:rsidR="0084256A">
        <w:rPr>
          <w:rtl/>
        </w:rPr>
        <w:t>-</w:t>
      </w:r>
      <w:r w:rsidRPr="00CF24E8">
        <w:rPr>
          <w:rtl/>
        </w:rPr>
        <w:t>1995?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מה עושה המשרד כדי לאכוף את תקנות הבטיחות באתרי הבנייה?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</w:t>
      </w:r>
      <w:r w:rsidR="0084256A">
        <w:rPr>
          <w:rtl/>
        </w:rPr>
        <w:t xml:space="preserve"> </w:t>
      </w:r>
      <w:r w:rsidRPr="00CF24E8">
        <w:rPr>
          <w:rtl/>
        </w:rPr>
        <w:t>כיצד</w:t>
      </w:r>
      <w:r w:rsidR="0084256A">
        <w:rPr>
          <w:rtl/>
        </w:rPr>
        <w:t xml:space="preserve"> </w:t>
      </w:r>
      <w:r w:rsidRPr="00CF24E8">
        <w:rPr>
          <w:rtl/>
        </w:rPr>
        <w:t>נערך</w:t>
      </w:r>
      <w:r w:rsidR="0084256A">
        <w:rPr>
          <w:rtl/>
        </w:rPr>
        <w:t xml:space="preserve"> </w:t>
      </w:r>
      <w:r w:rsidRPr="00CF24E8">
        <w:rPr>
          <w:rtl/>
        </w:rPr>
        <w:t>המשרד,</w:t>
      </w:r>
      <w:r w:rsidR="0084256A">
        <w:rPr>
          <w:rtl/>
        </w:rPr>
        <w:t xml:space="preserve"> </w:t>
      </w:r>
      <w:r w:rsidRPr="00CF24E8">
        <w:rPr>
          <w:rtl/>
        </w:rPr>
        <w:t>כדי שכל המעבידים ידווחו על כל נפגעי העבודה לביטוח</w:t>
      </w:r>
      <w:r w:rsidR="0084256A">
        <w:rPr>
          <w:rtl/>
        </w:rPr>
        <w:t xml:space="preserve"> </w:t>
      </w:r>
      <w:r w:rsidRPr="00CF24E8">
        <w:rPr>
          <w:rtl/>
        </w:rPr>
        <w:t>הלאומי?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4.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הן</w:t>
      </w:r>
      <w:r w:rsidR="0084256A">
        <w:rPr>
          <w:rtl/>
        </w:rPr>
        <w:t xml:space="preserve"> </w:t>
      </w:r>
      <w:r w:rsidRPr="00CF24E8">
        <w:rPr>
          <w:rtl/>
        </w:rPr>
        <w:t>הסנקציות</w:t>
      </w:r>
      <w:r w:rsidR="0084256A">
        <w:rPr>
          <w:rtl/>
        </w:rPr>
        <w:t xml:space="preserve"> </w:t>
      </w:r>
      <w:r w:rsidRPr="00CF24E8">
        <w:rPr>
          <w:rtl/>
        </w:rPr>
        <w:t>נגד</w:t>
      </w:r>
      <w:r w:rsidR="0084256A">
        <w:rPr>
          <w:rtl/>
        </w:rPr>
        <w:t xml:space="preserve"> </w:t>
      </w:r>
      <w:r w:rsidRPr="00CF24E8">
        <w:rPr>
          <w:rtl/>
        </w:rPr>
        <w:t>מפירי</w:t>
      </w:r>
      <w:r w:rsidR="0084256A">
        <w:rPr>
          <w:rtl/>
        </w:rPr>
        <w:t xml:space="preserve"> </w:t>
      </w:r>
      <w:r w:rsidRPr="00CF24E8">
        <w:rPr>
          <w:rtl/>
        </w:rPr>
        <w:t>הסעיפים</w:t>
      </w:r>
      <w:r w:rsidR="0084256A">
        <w:rPr>
          <w:rtl/>
        </w:rPr>
        <w:t xml:space="preserve"> </w:t>
      </w:r>
      <w:r w:rsidRPr="00CF24E8">
        <w:rPr>
          <w:rtl/>
        </w:rPr>
        <w:t>המוזכרים בשאלות 2 ו</w:t>
      </w:r>
      <w:r w:rsidR="0084256A">
        <w:rPr>
          <w:rtl/>
        </w:rPr>
        <w:t>-</w:t>
      </w:r>
      <w:r w:rsidRPr="00CF24E8">
        <w:rPr>
          <w:rtl/>
        </w:rPr>
        <w:t>3, והאם הן</w:t>
      </w:r>
      <w:r w:rsidR="0084256A">
        <w:rPr>
          <w:rtl/>
        </w:rPr>
        <w:t xml:space="preserve"> </w:t>
      </w:r>
      <w:r w:rsidRPr="00CF24E8">
        <w:rPr>
          <w:rtl/>
        </w:rPr>
        <w:t>ננקטות?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שרת העבודה והרווחה א' נמיר: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מתכבדת להשיב לחברת הכנסת תמר גוז'נסקי על שאילתא מס' 5021.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בשנים</w:t>
      </w:r>
      <w:r w:rsidR="0084256A">
        <w:rPr>
          <w:rtl/>
        </w:rPr>
        <w:t xml:space="preserve"> </w:t>
      </w:r>
      <w:r w:rsidRPr="00CF24E8">
        <w:rPr>
          <w:rtl/>
        </w:rPr>
        <w:t>1994 ו</w:t>
      </w:r>
      <w:r w:rsidR="0084256A">
        <w:rPr>
          <w:rtl/>
        </w:rPr>
        <w:t>-</w:t>
      </w:r>
      <w:r w:rsidRPr="00CF24E8">
        <w:rPr>
          <w:rtl/>
        </w:rPr>
        <w:t>1995 הוגשו, כלומר עד החודש הזה, למוסד לביטוח לאומי 1,158</w:t>
      </w:r>
      <w:r w:rsidR="0084256A">
        <w:rPr>
          <w:rtl/>
        </w:rPr>
        <w:t xml:space="preserve"> </w:t>
      </w:r>
      <w:r w:rsidRPr="00CF24E8">
        <w:rPr>
          <w:rtl/>
        </w:rPr>
        <w:t>תביעות של עובדים זרים לדמי פגיעה בגין תאונת עבודה.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</w:t>
      </w:r>
      <w:r w:rsidR="0084256A">
        <w:rPr>
          <w:rtl/>
        </w:rPr>
        <w:t xml:space="preserve"> </w:t>
      </w:r>
      <w:r w:rsidRPr="00CF24E8">
        <w:rPr>
          <w:rtl/>
        </w:rPr>
        <w:t>אגף</w:t>
      </w:r>
      <w:r w:rsidR="0084256A">
        <w:rPr>
          <w:rtl/>
        </w:rPr>
        <w:t xml:space="preserve"> </w:t>
      </w:r>
      <w:r w:rsidRPr="00CF24E8">
        <w:rPr>
          <w:rtl/>
        </w:rPr>
        <w:t>הפיקוח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העבודה</w:t>
      </w:r>
      <w:r w:rsidR="0084256A">
        <w:rPr>
          <w:rtl/>
        </w:rPr>
        <w:t xml:space="preserve"> </w:t>
      </w:r>
      <w:r w:rsidRPr="00CF24E8">
        <w:rPr>
          <w:rtl/>
        </w:rPr>
        <w:t>במשרד</w:t>
      </w:r>
      <w:r w:rsidR="0084256A">
        <w:rPr>
          <w:rtl/>
        </w:rPr>
        <w:t xml:space="preserve"> </w:t>
      </w:r>
      <w:r w:rsidRPr="00CF24E8">
        <w:rPr>
          <w:rtl/>
        </w:rPr>
        <w:t>העבודה</w:t>
      </w:r>
      <w:r w:rsidR="0084256A">
        <w:rPr>
          <w:rtl/>
        </w:rPr>
        <w:t xml:space="preserve"> </w:t>
      </w:r>
      <w:r w:rsidRPr="00CF24E8">
        <w:rPr>
          <w:rtl/>
        </w:rPr>
        <w:t>והרווחה נותן בשנתיים האחרונות</w:t>
      </w:r>
      <w:r w:rsidR="0084256A">
        <w:rPr>
          <w:rtl/>
        </w:rPr>
        <w:t xml:space="preserve"> </w:t>
      </w:r>
      <w:r w:rsidRPr="00CF24E8">
        <w:rPr>
          <w:rtl/>
        </w:rPr>
        <w:t>עדיפות מיוחדת לפיקוח על ענף הבנייה עקב ריבוי התאונות שאירעו בענף זה. במסגרת זו</w:t>
      </w:r>
      <w:r w:rsidR="0084256A">
        <w:rPr>
          <w:rtl/>
        </w:rPr>
        <w:t xml:space="preserve"> </w:t>
      </w:r>
      <w:r w:rsidRPr="00CF24E8">
        <w:rPr>
          <w:rtl/>
        </w:rPr>
        <w:t>הוגבר</w:t>
      </w:r>
      <w:r w:rsidR="0084256A">
        <w:rPr>
          <w:rtl/>
        </w:rPr>
        <w:t xml:space="preserve"> </w:t>
      </w:r>
      <w:r w:rsidRPr="00CF24E8">
        <w:rPr>
          <w:rtl/>
        </w:rPr>
        <w:t>צוות</w:t>
      </w:r>
      <w:r w:rsidR="0084256A">
        <w:rPr>
          <w:rtl/>
        </w:rPr>
        <w:t xml:space="preserve"> </w:t>
      </w:r>
      <w:r w:rsidRPr="00CF24E8">
        <w:rPr>
          <w:rtl/>
        </w:rPr>
        <w:t>המפקחים</w:t>
      </w:r>
      <w:r w:rsidR="0084256A">
        <w:rPr>
          <w:rtl/>
        </w:rPr>
        <w:t xml:space="preserve"> </w:t>
      </w:r>
      <w:r w:rsidRPr="00CF24E8">
        <w:rPr>
          <w:rtl/>
        </w:rPr>
        <w:t>בענף</w:t>
      </w:r>
      <w:r w:rsidR="0084256A">
        <w:rPr>
          <w:rtl/>
        </w:rPr>
        <w:t xml:space="preserve"> </w:t>
      </w:r>
      <w:r w:rsidRPr="00CF24E8">
        <w:rPr>
          <w:rtl/>
        </w:rPr>
        <w:t>בעשרה מפקחים חיצוניים, ובסך הכול מועסקים 26 מפקחים</w:t>
      </w:r>
      <w:r w:rsidR="0084256A">
        <w:rPr>
          <w:rtl/>
        </w:rPr>
        <w:t xml:space="preserve"> </w:t>
      </w:r>
      <w:r w:rsidRPr="00CF24E8">
        <w:rPr>
          <w:rtl/>
        </w:rPr>
        <w:t>המגיעים לאתרי הבנייה השונים ברחבי הארץ. בקרוב תופעל בענף הבנייה העסקת ממונה על</w:t>
      </w:r>
      <w:r w:rsidR="0084256A">
        <w:rPr>
          <w:rtl/>
        </w:rPr>
        <w:t xml:space="preserve"> </w:t>
      </w:r>
      <w:r w:rsidRPr="00CF24E8">
        <w:rPr>
          <w:rtl/>
        </w:rPr>
        <w:t>הבטיחות, שתפקידו להפעיל את הוראות הבטיחות באתרי הבנייה.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</w:t>
      </w:r>
      <w:r w:rsidR="0084256A">
        <w:rPr>
          <w:rtl/>
        </w:rPr>
        <w:t xml:space="preserve"> </w:t>
      </w:r>
      <w:r w:rsidRPr="00CF24E8">
        <w:rPr>
          <w:rtl/>
        </w:rPr>
        <w:t>המעבידים</w:t>
      </w:r>
      <w:r w:rsidR="0084256A">
        <w:rPr>
          <w:rtl/>
        </w:rPr>
        <w:t xml:space="preserve"> </w:t>
      </w:r>
      <w:r w:rsidRPr="00CF24E8">
        <w:rPr>
          <w:rtl/>
        </w:rPr>
        <w:t>מדווחים</w:t>
      </w:r>
      <w:r w:rsidR="0084256A">
        <w:rPr>
          <w:rtl/>
        </w:rPr>
        <w:t xml:space="preserve"> </w:t>
      </w:r>
      <w:r w:rsidRPr="00CF24E8">
        <w:rPr>
          <w:rtl/>
        </w:rPr>
        <w:t>על הפגיעה למוסד לביטוח לאומי מרצונם, משום שרק בדרך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הם</w:t>
      </w:r>
      <w:r w:rsidR="0084256A">
        <w:rPr>
          <w:rtl/>
        </w:rPr>
        <w:t xml:space="preserve"> </w:t>
      </w:r>
      <w:r w:rsidRPr="00CF24E8">
        <w:rPr>
          <w:rtl/>
        </w:rPr>
        <w:t>יכולים</w:t>
      </w:r>
      <w:r w:rsidR="0084256A">
        <w:rPr>
          <w:rtl/>
        </w:rPr>
        <w:t xml:space="preserve"> </w:t>
      </w:r>
      <w:r w:rsidRPr="00CF24E8">
        <w:rPr>
          <w:rtl/>
        </w:rPr>
        <w:t>לקבל</w:t>
      </w:r>
      <w:r w:rsidR="0084256A">
        <w:rPr>
          <w:rtl/>
        </w:rPr>
        <w:t xml:space="preserve"> </w:t>
      </w:r>
      <w:r w:rsidRPr="00CF24E8">
        <w:rPr>
          <w:rtl/>
        </w:rPr>
        <w:t>החזר</w:t>
      </w:r>
      <w:r w:rsidR="0084256A">
        <w:rPr>
          <w:rtl/>
        </w:rPr>
        <w:t xml:space="preserve"> </w:t>
      </w:r>
      <w:r w:rsidRPr="00CF24E8">
        <w:rPr>
          <w:rtl/>
        </w:rPr>
        <w:t>הוצאות הטיפול הרפואי הממומן על</w:t>
      </w:r>
      <w:r w:rsidR="0084256A">
        <w:rPr>
          <w:rtl/>
        </w:rPr>
        <w:t>-</w:t>
      </w:r>
      <w:r w:rsidRPr="00CF24E8">
        <w:rPr>
          <w:rtl/>
        </w:rPr>
        <w:t>ידם, אם התביעה תוכר</w:t>
      </w:r>
      <w:r w:rsidR="0084256A">
        <w:rPr>
          <w:rtl/>
        </w:rPr>
        <w:t xml:space="preserve"> </w:t>
      </w:r>
      <w:r w:rsidRPr="00CF24E8">
        <w:rPr>
          <w:rtl/>
        </w:rPr>
        <w:t>כתאונה</w:t>
      </w:r>
      <w:r w:rsidR="0084256A">
        <w:rPr>
          <w:rtl/>
        </w:rPr>
        <w:t xml:space="preserve"> </w:t>
      </w:r>
      <w:r w:rsidRPr="00CF24E8">
        <w:rPr>
          <w:rtl/>
        </w:rPr>
        <w:t>בעבודה. גם חברות כוח</w:t>
      </w:r>
      <w:r w:rsidR="0084256A">
        <w:rPr>
          <w:rtl/>
        </w:rPr>
        <w:t>-</w:t>
      </w:r>
      <w:r w:rsidRPr="00CF24E8">
        <w:rPr>
          <w:rtl/>
        </w:rPr>
        <w:t>האדם המייבאות את העובדים הזרים ביקשו להיכלל בהסדר</w:t>
      </w:r>
      <w:r w:rsidR="0084256A">
        <w:rPr>
          <w:rtl/>
        </w:rPr>
        <w:t xml:space="preserve"> </w:t>
      </w:r>
      <w:r w:rsidRPr="00CF24E8">
        <w:rPr>
          <w:rtl/>
        </w:rPr>
        <w:t>שלפיו רשאי המעביד לשלם דמי פגיעה לעובד בזמן היעדרותו מהעבודה עקב הפגיעה.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4.</w:t>
      </w:r>
      <w:r w:rsidR="0084256A">
        <w:rPr>
          <w:rtl/>
        </w:rPr>
        <w:t xml:space="preserve"> </w:t>
      </w:r>
      <w:r w:rsidRPr="00CF24E8">
        <w:rPr>
          <w:rtl/>
        </w:rPr>
        <w:t>א.</w:t>
      </w:r>
      <w:r w:rsidR="0084256A">
        <w:rPr>
          <w:rtl/>
        </w:rPr>
        <w:t xml:space="preserve"> </w:t>
      </w:r>
      <w:r w:rsidRPr="00CF24E8">
        <w:rPr>
          <w:rtl/>
        </w:rPr>
        <w:t>כרגע</w:t>
      </w:r>
      <w:r w:rsidR="0084256A">
        <w:rPr>
          <w:rtl/>
        </w:rPr>
        <w:t xml:space="preserve"> </w:t>
      </w:r>
      <w:r w:rsidRPr="00CF24E8">
        <w:rPr>
          <w:rtl/>
        </w:rPr>
        <w:t>נמצאות</w:t>
      </w:r>
      <w:r w:rsidR="0084256A">
        <w:rPr>
          <w:rtl/>
        </w:rPr>
        <w:t xml:space="preserve"> </w:t>
      </w:r>
      <w:r w:rsidRPr="00CF24E8">
        <w:rPr>
          <w:rtl/>
        </w:rPr>
        <w:t>בהכנה</w:t>
      </w:r>
      <w:r w:rsidR="0084256A">
        <w:rPr>
          <w:rtl/>
        </w:rPr>
        <w:t xml:space="preserve"> </w:t>
      </w:r>
      <w:r w:rsidRPr="00CF24E8">
        <w:rPr>
          <w:rtl/>
        </w:rPr>
        <w:t>תקנות שתאפשרנה למפקחים על העבודה להטיל קנסות</w:t>
      </w:r>
      <w:r w:rsidR="0084256A">
        <w:rPr>
          <w:rtl/>
        </w:rPr>
        <w:t xml:space="preserve"> </w:t>
      </w:r>
      <w:r w:rsidRPr="00CF24E8">
        <w:rPr>
          <w:rtl/>
        </w:rPr>
        <w:t>מינהליים</w:t>
      </w:r>
      <w:r w:rsidR="0084256A">
        <w:rPr>
          <w:rtl/>
        </w:rPr>
        <w:t xml:space="preserve"> </w:t>
      </w:r>
      <w:r w:rsidRPr="00CF24E8">
        <w:rPr>
          <w:rtl/>
        </w:rPr>
        <w:t>בגובה</w:t>
      </w:r>
      <w:r w:rsidR="0084256A">
        <w:rPr>
          <w:rtl/>
        </w:rPr>
        <w:t xml:space="preserve"> </w:t>
      </w:r>
      <w:r w:rsidRPr="00CF24E8">
        <w:rPr>
          <w:rtl/>
        </w:rPr>
        <w:t>2,000</w:t>
      </w:r>
      <w:r w:rsidR="0084256A">
        <w:rPr>
          <w:rtl/>
        </w:rPr>
        <w:t xml:space="preserve"> </w:t>
      </w:r>
      <w:r w:rsidRPr="00CF24E8">
        <w:rPr>
          <w:rtl/>
        </w:rPr>
        <w:t>עד</w:t>
      </w:r>
      <w:r w:rsidR="0084256A">
        <w:rPr>
          <w:rtl/>
        </w:rPr>
        <w:t xml:space="preserve"> </w:t>
      </w:r>
      <w:r w:rsidRPr="00CF24E8">
        <w:rPr>
          <w:rtl/>
        </w:rPr>
        <w:t>3,000</w:t>
      </w:r>
      <w:r w:rsidR="0084256A">
        <w:rPr>
          <w:rtl/>
        </w:rPr>
        <w:t xml:space="preserve"> </w:t>
      </w:r>
      <w:r w:rsidRPr="00CF24E8">
        <w:rPr>
          <w:rtl/>
        </w:rPr>
        <w:t>שקלים על כל עבירה על חוקי תקנות הבטיחות; ב.</w:t>
      </w:r>
      <w:r w:rsidR="0084256A">
        <w:rPr>
          <w:rtl/>
        </w:rPr>
        <w:t xml:space="preserve"> </w:t>
      </w:r>
      <w:r w:rsidRPr="00CF24E8">
        <w:rPr>
          <w:rtl/>
        </w:rPr>
        <w:t>הדיווח</w:t>
      </w:r>
      <w:r w:rsidR="0084256A">
        <w:rPr>
          <w:rtl/>
        </w:rPr>
        <w:t xml:space="preserve"> </w:t>
      </w:r>
      <w:r w:rsidRPr="00CF24E8">
        <w:rPr>
          <w:rtl/>
        </w:rPr>
        <w:t>למוסד</w:t>
      </w:r>
      <w:r w:rsidR="0084256A">
        <w:rPr>
          <w:rtl/>
        </w:rPr>
        <w:t xml:space="preserve"> </w:t>
      </w:r>
      <w:r w:rsidRPr="00CF24E8">
        <w:rPr>
          <w:rtl/>
        </w:rPr>
        <w:t>לביטוח</w:t>
      </w:r>
      <w:r w:rsidR="0084256A">
        <w:rPr>
          <w:rtl/>
        </w:rPr>
        <w:t xml:space="preserve"> </w:t>
      </w:r>
      <w:r w:rsidRPr="00CF24E8">
        <w:rPr>
          <w:rtl/>
        </w:rPr>
        <w:t>לאומי אינו בגדר חובה, ולכן לא קיימות סנקציות לגביו.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זאת,</w:t>
      </w:r>
      <w:r w:rsidR="0084256A">
        <w:rPr>
          <w:rtl/>
        </w:rPr>
        <w:t xml:space="preserve"> </w:t>
      </w:r>
      <w:r w:rsidRPr="00CF24E8">
        <w:rPr>
          <w:rtl/>
        </w:rPr>
        <w:t>הנחיתי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המפקח על העבודה לדווח למוסד לביטוח לאומי על כל תאונה שבה הוא</w:t>
      </w:r>
      <w:r w:rsidR="0084256A">
        <w:rPr>
          <w:rtl/>
        </w:rPr>
        <w:t xml:space="preserve"> </w:t>
      </w:r>
      <w:r w:rsidRPr="00CF24E8">
        <w:rPr>
          <w:rtl/>
        </w:rPr>
        <w:t>מטפל.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  <w:r w:rsidR="0084256A">
        <w:rPr>
          <w:rtl/>
        </w:rPr>
        <w:t xml:space="preserve"> </w:t>
      </w:r>
      <w:r w:rsidRPr="00CF24E8">
        <w:rPr>
          <w:rtl/>
        </w:rPr>
        <w:t>שאלה נוספת לחברת הכנסת תמר גוז'נסקי,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השרה,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מודה</w:t>
      </w:r>
      <w:r w:rsidR="0084256A">
        <w:rPr>
          <w:rtl/>
        </w:rPr>
        <w:t xml:space="preserve"> </w:t>
      </w:r>
      <w:r w:rsidRPr="00CF24E8">
        <w:rPr>
          <w:rtl/>
        </w:rPr>
        <w:t>לך</w:t>
      </w:r>
      <w:r w:rsidR="0084256A">
        <w:rPr>
          <w:rtl/>
        </w:rPr>
        <w:t xml:space="preserve"> </w:t>
      </w:r>
      <w:r w:rsidRPr="00CF24E8">
        <w:rPr>
          <w:rtl/>
        </w:rPr>
        <w:t>מאוד על התשובות המפורטות. אני מבקשת לומר כמה</w:t>
      </w:r>
      <w:r w:rsidR="0084256A">
        <w:rPr>
          <w:rtl/>
        </w:rPr>
        <w:t xml:space="preserve"> </w:t>
      </w:r>
      <w:r w:rsidRPr="00CF24E8">
        <w:rPr>
          <w:rtl/>
        </w:rPr>
        <w:t>דברים בקיצור.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בקשר</w:t>
      </w:r>
      <w:r w:rsidR="0084256A">
        <w:rPr>
          <w:rtl/>
        </w:rPr>
        <w:t xml:space="preserve"> </w:t>
      </w:r>
      <w:r w:rsidRPr="00CF24E8">
        <w:rPr>
          <w:rtl/>
        </w:rPr>
        <w:t>לעניין</w:t>
      </w:r>
      <w:r w:rsidR="0084256A">
        <w:rPr>
          <w:rtl/>
        </w:rPr>
        <w:t xml:space="preserve"> </w:t>
      </w:r>
      <w:r w:rsidRPr="00CF24E8">
        <w:rPr>
          <w:rtl/>
        </w:rPr>
        <w:t>דיווח</w:t>
      </w:r>
      <w:r w:rsidR="0084256A">
        <w:rPr>
          <w:rtl/>
        </w:rPr>
        <w:t xml:space="preserve"> </w:t>
      </w:r>
      <w:r w:rsidRPr="00CF24E8">
        <w:rPr>
          <w:rtl/>
        </w:rPr>
        <w:t>החובה, אני חושבת שצריך בכל זאת לשקול את חשיבות דיווח</w:t>
      </w:r>
      <w:r w:rsidR="0084256A">
        <w:rPr>
          <w:rtl/>
        </w:rPr>
        <w:t xml:space="preserve"> </w:t>
      </w:r>
      <w:r w:rsidRPr="00CF24E8">
        <w:rPr>
          <w:rtl/>
        </w:rPr>
        <w:t>החובה,</w:t>
      </w:r>
      <w:r w:rsidR="0084256A">
        <w:rPr>
          <w:rtl/>
        </w:rPr>
        <w:t xml:space="preserve"> </w:t>
      </w:r>
      <w:r w:rsidRPr="00CF24E8">
        <w:rPr>
          <w:rtl/>
        </w:rPr>
        <w:t>ואני</w:t>
      </w:r>
      <w:r w:rsidR="0084256A">
        <w:rPr>
          <w:rtl/>
        </w:rPr>
        <w:t xml:space="preserve"> </w:t>
      </w:r>
      <w:r w:rsidRPr="00CF24E8">
        <w:rPr>
          <w:rtl/>
        </w:rPr>
        <w:t>אומר</w:t>
      </w:r>
      <w:r w:rsidR="0084256A">
        <w:rPr>
          <w:rtl/>
        </w:rPr>
        <w:t xml:space="preserve"> </w:t>
      </w:r>
      <w:r w:rsidRPr="00CF24E8">
        <w:rPr>
          <w:rtl/>
        </w:rPr>
        <w:t>באיזה</w:t>
      </w:r>
      <w:r w:rsidR="0084256A">
        <w:rPr>
          <w:rtl/>
        </w:rPr>
        <w:t xml:space="preserve"> </w:t>
      </w:r>
      <w:r w:rsidRPr="00CF24E8">
        <w:rPr>
          <w:rtl/>
        </w:rPr>
        <w:t>הקשר.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באתר</w:t>
      </w:r>
      <w:r w:rsidR="0084256A">
        <w:rPr>
          <w:rtl/>
        </w:rPr>
        <w:t xml:space="preserve"> </w:t>
      </w:r>
      <w:r w:rsidRPr="00CF24E8">
        <w:rPr>
          <w:rtl/>
        </w:rPr>
        <w:t>הבנייה</w:t>
      </w:r>
      <w:r w:rsidR="0084256A">
        <w:rPr>
          <w:rtl/>
        </w:rPr>
        <w:t xml:space="preserve"> </w:t>
      </w:r>
      <w:r w:rsidRPr="00CF24E8">
        <w:rPr>
          <w:rtl/>
        </w:rPr>
        <w:t>מועסק פועל זר, שהובא נניח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לחקלאות, והוא מועסק בבנייה שלא לפי הרשיון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חברת הכנסת גוז'נסקי, זו רק שאלה נוספת.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גומרת. למעביד יש בעיה, ולכן לפעמים הוא לא ידווח למרות הנושא הזה.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הדבר</w:t>
      </w:r>
      <w:r w:rsidR="0084256A">
        <w:rPr>
          <w:rtl/>
        </w:rPr>
        <w:t xml:space="preserve"> </w:t>
      </w:r>
      <w:r w:rsidRPr="00CF24E8">
        <w:rPr>
          <w:rtl/>
        </w:rPr>
        <w:t>השני</w:t>
      </w:r>
      <w:r w:rsidR="0084256A">
        <w:rPr>
          <w:rtl/>
        </w:rPr>
        <w:t xml:space="preserve"> </w:t>
      </w:r>
      <w:r w:rsidRPr="00CF24E8">
        <w:rPr>
          <w:rtl/>
        </w:rPr>
        <w:t>שרציתי</w:t>
      </w:r>
      <w:r w:rsidR="0084256A">
        <w:rPr>
          <w:rtl/>
        </w:rPr>
        <w:t xml:space="preserve"> </w:t>
      </w:r>
      <w:r w:rsidRPr="00CF24E8">
        <w:rPr>
          <w:rtl/>
        </w:rPr>
        <w:t>לציין הוא, עד כמה המעביד הוא, לפעמים, מניפולטיבי ביחס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לעובדים </w:t>
      </w:r>
      <w:r w:rsidR="0084256A">
        <w:rPr>
          <w:rtl/>
        </w:rPr>
        <w:t>–</w:t>
      </w:r>
      <w:r w:rsidRPr="00CF24E8">
        <w:rPr>
          <w:rtl/>
        </w:rPr>
        <w:t xml:space="preserve"> כדאי לו או לא כדאי לו; ולכן חשוב מאוד שהגברת הפיקוח תלווה במעקב כזה,</w:t>
      </w:r>
      <w:r w:rsidR="0084256A">
        <w:rPr>
          <w:rtl/>
        </w:rPr>
        <w:t xml:space="preserve"> </w:t>
      </w:r>
      <w:r w:rsidRPr="00CF24E8">
        <w:rPr>
          <w:rtl/>
        </w:rPr>
        <w:t>במיוחד אחר העובדים הזרים. 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שרת העבודה והרווחה א' נמיר: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ברשות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 אני בהחלט חושבת שההצעה נכונה, שצריך לבדוק את נושא חובת</w:t>
      </w:r>
      <w:r w:rsidR="0084256A">
        <w:rPr>
          <w:rtl/>
        </w:rPr>
        <w:t xml:space="preserve"> </w:t>
      </w:r>
      <w:r w:rsidRPr="00CF24E8">
        <w:rPr>
          <w:rtl/>
        </w:rPr>
        <w:t>דיווח החובה, ואני אבדוק זאת היום אחר</w:t>
      </w:r>
      <w:r w:rsidR="0084256A">
        <w:rPr>
          <w:rtl/>
        </w:rPr>
        <w:t>-</w:t>
      </w:r>
      <w:r w:rsidRPr="00CF24E8">
        <w:rPr>
          <w:rtl/>
        </w:rPr>
        <w:t>הצהריים עם מנכ"ל המוסד לביטוח לאומי.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אשר</w:t>
      </w:r>
      <w:r w:rsidR="0084256A">
        <w:rPr>
          <w:rtl/>
        </w:rPr>
        <w:t xml:space="preserve"> </w:t>
      </w:r>
      <w:r w:rsidRPr="00CF24E8">
        <w:rPr>
          <w:rtl/>
        </w:rPr>
        <w:t>לפיקוח,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מכירה</w:t>
      </w:r>
      <w:r w:rsidR="0084256A">
        <w:rPr>
          <w:rtl/>
        </w:rPr>
        <w:t xml:space="preserve"> </w:t>
      </w:r>
      <w:r w:rsidRPr="00CF24E8">
        <w:rPr>
          <w:rtl/>
        </w:rPr>
        <w:t>אותי,</w:t>
      </w:r>
      <w:r w:rsidR="0084256A">
        <w:rPr>
          <w:rtl/>
        </w:rPr>
        <w:t xml:space="preserve"> </w:t>
      </w:r>
      <w:r w:rsidRPr="00CF24E8">
        <w:rPr>
          <w:rtl/>
        </w:rPr>
        <w:t>חברת הכנסת גוז'נסקי, אני לא אוהבת להבטיח.</w:t>
      </w:r>
      <w:r w:rsidR="0084256A">
        <w:rPr>
          <w:rtl/>
        </w:rPr>
        <w:t xml:space="preserve"> </w:t>
      </w:r>
      <w:r w:rsidRPr="00CF24E8">
        <w:rPr>
          <w:rtl/>
        </w:rPr>
        <w:t>כשיש</w:t>
      </w:r>
      <w:r w:rsidR="0084256A">
        <w:rPr>
          <w:rtl/>
        </w:rPr>
        <w:t xml:space="preserve"> </w:t>
      </w:r>
      <w:r w:rsidRPr="00CF24E8">
        <w:rPr>
          <w:rtl/>
        </w:rPr>
        <w:t>לנו</w:t>
      </w:r>
      <w:r w:rsidR="0084256A">
        <w:rPr>
          <w:rtl/>
        </w:rPr>
        <w:t xml:space="preserve"> </w:t>
      </w:r>
      <w:r w:rsidRPr="00CF24E8">
        <w:rPr>
          <w:rtl/>
        </w:rPr>
        <w:t>בארץ 71,000 עובדים זרים ברשיון, ואנחנו הכפלנו את היחידה מ</w:t>
      </w:r>
      <w:r w:rsidR="0084256A">
        <w:rPr>
          <w:rtl/>
        </w:rPr>
        <w:t>-</w:t>
      </w:r>
      <w:r w:rsidRPr="00CF24E8">
        <w:rPr>
          <w:rtl/>
        </w:rPr>
        <w:t>30 עובדים</w:t>
      </w:r>
      <w:r w:rsidR="0084256A">
        <w:rPr>
          <w:rtl/>
        </w:rPr>
        <w:t xml:space="preserve"> </w:t>
      </w:r>
      <w:r w:rsidRPr="00CF24E8">
        <w:rPr>
          <w:rtl/>
        </w:rPr>
        <w:t>ל</w:t>
      </w:r>
      <w:r w:rsidR="0084256A">
        <w:rPr>
          <w:rtl/>
        </w:rPr>
        <w:t>-</w:t>
      </w:r>
      <w:r w:rsidRPr="00CF24E8">
        <w:rPr>
          <w:rtl/>
        </w:rPr>
        <w:t>60 עובדים, וזו יחידה שעושה עבודה מצוינת, אני יכולה לומר שאנחנו משתדלים לעשות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מירב</w:t>
      </w:r>
      <w:r w:rsidR="0084256A">
        <w:rPr>
          <w:rtl/>
        </w:rPr>
        <w:t xml:space="preserve"> </w:t>
      </w:r>
      <w:r w:rsidRPr="00CF24E8">
        <w:rPr>
          <w:rtl/>
        </w:rPr>
        <w:t>הפיקוח,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את יודעת שאנחנו צריכים לפקח גם על תאונות בעבודה, גם על</w:t>
      </w:r>
      <w:r w:rsidR="0084256A">
        <w:rPr>
          <w:rtl/>
        </w:rPr>
        <w:t xml:space="preserve"> </w:t>
      </w:r>
      <w:r w:rsidRPr="00CF24E8">
        <w:rPr>
          <w:rtl/>
        </w:rPr>
        <w:t>רישוי, גם על תנאי מגורים, גם על תשלום שכר מינימום. לכן, אני לא יכולה להבטיח לך</w:t>
      </w:r>
      <w:r w:rsidR="0084256A">
        <w:rPr>
          <w:rtl/>
        </w:rPr>
        <w:t xml:space="preserve"> </w:t>
      </w:r>
      <w:r w:rsidRPr="00CF24E8">
        <w:rPr>
          <w:rtl/>
        </w:rPr>
        <w:t>שנוכל על הכול להצליח לפקח.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מרשה לעצמי לחרוג, לרגע, מהתפקיד של היושבת</w:t>
      </w:r>
      <w:r w:rsidR="0084256A">
        <w:rPr>
          <w:rtl/>
        </w:rPr>
        <w:t>-</w:t>
      </w:r>
      <w:r w:rsidRPr="00CF24E8">
        <w:rPr>
          <w:rtl/>
        </w:rPr>
        <w:t>ראש ולהסב את תשומת הלב לכך,</w:t>
      </w:r>
      <w:r w:rsidR="0084256A">
        <w:rPr>
          <w:rtl/>
        </w:rPr>
        <w:t xml:space="preserve"> </w:t>
      </w:r>
      <w:r w:rsidRPr="00CF24E8">
        <w:rPr>
          <w:rtl/>
        </w:rPr>
        <w:t>שבאמת</w:t>
      </w:r>
      <w:r w:rsidR="0084256A">
        <w:rPr>
          <w:rtl/>
        </w:rPr>
        <w:t xml:space="preserve"> </w:t>
      </w:r>
      <w:r w:rsidRPr="00CF24E8">
        <w:rPr>
          <w:rtl/>
        </w:rPr>
        <w:t>אולי</w:t>
      </w:r>
      <w:r w:rsidR="0084256A">
        <w:rPr>
          <w:rtl/>
        </w:rPr>
        <w:t xml:space="preserve"> </w:t>
      </w:r>
      <w:r w:rsidRPr="00CF24E8">
        <w:rPr>
          <w:rtl/>
        </w:rPr>
        <w:t>צמצום כמות העובדים הזרים חשוב מאוד בהקשר של הנושא שעלה, וגם בהקשר</w:t>
      </w:r>
      <w:r w:rsidR="0084256A">
        <w:rPr>
          <w:rtl/>
        </w:rPr>
        <w:t xml:space="preserve"> </w:t>
      </w:r>
      <w:r w:rsidRPr="00CF24E8">
        <w:rPr>
          <w:rtl/>
        </w:rPr>
        <w:t>של העסקתם של עובדים ישראלים.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שרת העבודה והרווחה א' נמיר: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בכל הקשר, גברתי היושבת</w:t>
      </w:r>
      <w:r w:rsidR="0084256A">
        <w:rPr>
          <w:rtl/>
        </w:rPr>
        <w:t>-</w:t>
      </w:r>
      <w:r w:rsidRPr="00CF24E8">
        <w:rPr>
          <w:rtl/>
        </w:rPr>
        <w:t>ראש.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בכל הקשר, אני מסכימה אתך ומקווה שהמאמץ והמאבק הזה אכן יישאו פרי.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 עוברים לשאילתא מס' 5022, של חברת הכנסת תמר גוז'נסקי, בבקשה.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11" w:name="_Toc460755592"/>
      <w:r w:rsidRPr="0084256A">
        <w:rPr>
          <w:rtl/>
        </w:rPr>
        <w:t>חשיפת עובדים בתחנות דלק לחומר מסרטן</w:t>
      </w:r>
      <w:bookmarkEnd w:id="11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חברת הכנסת ת' גוז'נסקי שאלה את שרת העבודה והרווחה</w:t>
      </w:r>
      <w:r w:rsidR="0084256A">
        <w:rPr>
          <w:rtl/>
        </w:rPr>
        <w:t xml:space="preserve"> </w:t>
      </w:r>
      <w:r w:rsidRPr="00CF24E8">
        <w:rPr>
          <w:rtl/>
        </w:rPr>
        <w:t>ביום כ"ג בסיוון התשנ"ה (21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צוות</w:t>
      </w:r>
      <w:r w:rsidR="0084256A">
        <w:rPr>
          <w:rtl/>
        </w:rPr>
        <w:t xml:space="preserve"> </w:t>
      </w:r>
      <w:r w:rsidRPr="00CF24E8">
        <w:rPr>
          <w:rtl/>
        </w:rPr>
        <w:t>מתנדבים</w:t>
      </w:r>
      <w:r w:rsidR="0084256A">
        <w:rPr>
          <w:rtl/>
        </w:rPr>
        <w:t xml:space="preserve"> </w:t>
      </w:r>
      <w:r w:rsidRPr="00CF24E8">
        <w:rPr>
          <w:rtl/>
        </w:rPr>
        <w:t>מ"קו לעובד" חקר ומצא, כי בתחנות דלק חשופים העובדים לריכוזי</w:t>
      </w:r>
      <w:r w:rsidR="0084256A">
        <w:rPr>
          <w:rtl/>
        </w:rPr>
        <w:t xml:space="preserve"> </w:t>
      </w:r>
      <w:r w:rsidRPr="00CF24E8">
        <w:rPr>
          <w:rtl/>
        </w:rPr>
        <w:t>אוויר</w:t>
      </w:r>
      <w:r w:rsidR="0084256A">
        <w:rPr>
          <w:rtl/>
        </w:rPr>
        <w:t xml:space="preserve"> </w:t>
      </w:r>
      <w:r w:rsidRPr="00CF24E8">
        <w:rPr>
          <w:rtl/>
        </w:rPr>
        <w:t>של בנזין, וכי אין כל חובה לבדיקת הריכוזים. מחקרים הוכיחו, כי יש קשר בין</w:t>
      </w:r>
      <w:r w:rsidR="0084256A">
        <w:rPr>
          <w:rtl/>
        </w:rPr>
        <w:t xml:space="preserve"> </w:t>
      </w:r>
      <w:r w:rsidRPr="00CF24E8">
        <w:rPr>
          <w:rtl/>
        </w:rPr>
        <w:t>מחלת הסרטן ותופעות אחרות לבין חשיפה לגורם 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האם קיים תקן מחייב לגבי ריכוז מותר של בנזין בתחנות הדלק?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2. אם כן </w:t>
      </w:r>
      <w:r w:rsidR="0084256A">
        <w:rPr>
          <w:rtl/>
        </w:rPr>
        <w:t>–</w:t>
      </w:r>
      <w:r w:rsidRPr="00CF24E8">
        <w:rPr>
          <w:rtl/>
        </w:rPr>
        <w:t xml:space="preserve"> מה נעשה על מנת לפקח על אכיפתו?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– </w:t>
      </w:r>
      <w:r w:rsidRPr="00CF24E8">
        <w:rPr>
          <w:rtl/>
        </w:rPr>
        <w:t>האם יוציא משרדך בהקדם תקן כזה, וכיצד יקבלו העובדים מידע על</w:t>
      </w:r>
      <w:r w:rsidR="0084256A">
        <w:rPr>
          <w:rtl/>
        </w:rPr>
        <w:t xml:space="preserve"> </w:t>
      </w:r>
      <w:r w:rsidRPr="00CF24E8">
        <w:rPr>
          <w:rtl/>
        </w:rPr>
        <w:t>סכנות החשיפה לבנזין?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שרת העבודה והרווחה א' נמיר: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לשאילתא של חברת הכנסת תמר גוז'נסקי, מס' 5022.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השאילתא עוסקת בבנזן, חומר שהינו אחד ממרכיבי הבנזין והוא ידוע כמסרטן.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תקנות</w:t>
      </w:r>
      <w:r w:rsidR="0084256A">
        <w:rPr>
          <w:rtl/>
        </w:rPr>
        <w:t xml:space="preserve"> </w:t>
      </w:r>
      <w:r w:rsidRPr="00CF24E8">
        <w:rPr>
          <w:rtl/>
        </w:rPr>
        <w:t>הבטיחות</w:t>
      </w:r>
      <w:r w:rsidR="0084256A">
        <w:rPr>
          <w:rtl/>
        </w:rPr>
        <w:t xml:space="preserve"> </w:t>
      </w:r>
      <w:r w:rsidRPr="00CF24E8">
        <w:rPr>
          <w:rtl/>
        </w:rPr>
        <w:t>בעבודה,</w:t>
      </w:r>
      <w:r w:rsidR="0084256A">
        <w:rPr>
          <w:rtl/>
        </w:rPr>
        <w:t xml:space="preserve"> </w:t>
      </w:r>
      <w:r w:rsidRPr="00CF24E8">
        <w:rPr>
          <w:rtl/>
        </w:rPr>
        <w:t>גיהות</w:t>
      </w:r>
      <w:r w:rsidR="0084256A">
        <w:rPr>
          <w:rtl/>
        </w:rPr>
        <w:t xml:space="preserve"> </w:t>
      </w:r>
      <w:r w:rsidRPr="00CF24E8">
        <w:rPr>
          <w:rtl/>
        </w:rPr>
        <w:t>תעסוקתית</w:t>
      </w:r>
      <w:r w:rsidR="0084256A">
        <w:rPr>
          <w:rtl/>
        </w:rPr>
        <w:t xml:space="preserve"> </w:t>
      </w:r>
      <w:r w:rsidRPr="00CF24E8">
        <w:rPr>
          <w:rtl/>
        </w:rPr>
        <w:t>ובטיחות</w:t>
      </w:r>
      <w:r w:rsidR="0084256A">
        <w:rPr>
          <w:rtl/>
        </w:rPr>
        <w:t xml:space="preserve"> </w:t>
      </w:r>
      <w:r w:rsidRPr="00CF24E8">
        <w:rPr>
          <w:rtl/>
        </w:rPr>
        <w:t>העובדים</w:t>
      </w:r>
      <w:r w:rsidR="0084256A">
        <w:rPr>
          <w:rtl/>
        </w:rPr>
        <w:t xml:space="preserve"> </w:t>
      </w:r>
      <w:r w:rsidRPr="00CF24E8">
        <w:rPr>
          <w:rtl/>
        </w:rPr>
        <w:t>בבנזן,</w:t>
      </w:r>
      <w:r w:rsidR="0084256A">
        <w:rPr>
          <w:rtl/>
        </w:rPr>
        <w:t xml:space="preserve"> </w:t>
      </w:r>
      <w:r w:rsidRPr="00CF24E8">
        <w:rPr>
          <w:rtl/>
        </w:rPr>
        <w:t>התשמ"ד</w:t>
      </w:r>
      <w:r w:rsidR="0084256A">
        <w:rPr>
          <w:rtl/>
        </w:rPr>
        <w:t>–</w:t>
      </w:r>
      <w:r w:rsidRPr="00CF24E8">
        <w:rPr>
          <w:rtl/>
        </w:rPr>
        <w:t>1984,</w:t>
      </w:r>
      <w:r w:rsidR="0084256A">
        <w:rPr>
          <w:rtl/>
        </w:rPr>
        <w:t xml:space="preserve"> </w:t>
      </w:r>
      <w:r w:rsidRPr="00CF24E8">
        <w:rPr>
          <w:rtl/>
        </w:rPr>
        <w:t>מגדירות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השימושים</w:t>
      </w:r>
      <w:r w:rsidR="0084256A">
        <w:rPr>
          <w:rtl/>
        </w:rPr>
        <w:t xml:space="preserve"> </w:t>
      </w:r>
      <w:r w:rsidRPr="00CF24E8">
        <w:rPr>
          <w:rtl/>
        </w:rPr>
        <w:t>המותרים</w:t>
      </w:r>
      <w:r w:rsidR="0084256A">
        <w:rPr>
          <w:rtl/>
        </w:rPr>
        <w:t xml:space="preserve"> </w:t>
      </w:r>
      <w:r w:rsidRPr="00CF24E8">
        <w:rPr>
          <w:rtl/>
        </w:rPr>
        <w:t>בבנזן, החשיפה המותרת ורמת החשיפה</w:t>
      </w:r>
      <w:r w:rsidR="0084256A">
        <w:rPr>
          <w:rtl/>
        </w:rPr>
        <w:t xml:space="preserve"> </w:t>
      </w:r>
      <w:r w:rsidRPr="00CF24E8">
        <w:rPr>
          <w:rtl/>
        </w:rPr>
        <w:t>שלגביה נדרש מעקב רפואי.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3</w:t>
      </w:r>
      <w:r w:rsidR="00692BDA">
        <w:rPr>
          <w:rFonts w:hint="cs"/>
          <w:rtl/>
        </w:rPr>
        <w:t>-</w:t>
      </w:r>
      <w:r w:rsidRPr="00CF24E8">
        <w:rPr>
          <w:rtl/>
        </w:rPr>
        <w:t>2.</w:t>
      </w:r>
      <w:r w:rsidR="0084256A">
        <w:rPr>
          <w:rtl/>
        </w:rPr>
        <w:t xml:space="preserve"> </w:t>
      </w:r>
      <w:r w:rsidRPr="00CF24E8">
        <w:rPr>
          <w:rtl/>
        </w:rPr>
        <w:t>במדידות</w:t>
      </w:r>
      <w:r w:rsidR="0084256A">
        <w:rPr>
          <w:rtl/>
        </w:rPr>
        <w:t xml:space="preserve"> </w:t>
      </w:r>
      <w:r w:rsidRPr="00CF24E8">
        <w:rPr>
          <w:rtl/>
        </w:rPr>
        <w:t>שנערכו בתחנות הדלק מאז התקנת התקנות נמצאו ערכים נמוכים של</w:t>
      </w:r>
      <w:r w:rsidR="0084256A">
        <w:rPr>
          <w:rtl/>
        </w:rPr>
        <w:t xml:space="preserve"> </w:t>
      </w:r>
      <w:r w:rsidRPr="00CF24E8">
        <w:rPr>
          <w:rtl/>
        </w:rPr>
        <w:t>חשיפה לבנזן. לכן בהתאם להוראות התקנות לא חויבו עובדי תחנות התדלוק במעקב רפואי.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לאור</w:t>
      </w:r>
      <w:r w:rsidR="0084256A">
        <w:rPr>
          <w:rtl/>
        </w:rPr>
        <w:t xml:space="preserve"> </w:t>
      </w:r>
      <w:r w:rsidRPr="00CF24E8">
        <w:rPr>
          <w:rtl/>
        </w:rPr>
        <w:t>הורדת</w:t>
      </w:r>
      <w:r w:rsidR="0084256A">
        <w:rPr>
          <w:rtl/>
        </w:rPr>
        <w:t xml:space="preserve"> </w:t>
      </w:r>
      <w:r w:rsidRPr="00CF24E8">
        <w:rPr>
          <w:rtl/>
        </w:rPr>
        <w:t>הערך</w:t>
      </w:r>
      <w:r w:rsidR="0084256A">
        <w:rPr>
          <w:rtl/>
        </w:rPr>
        <w:t xml:space="preserve"> </w:t>
      </w:r>
      <w:r w:rsidRPr="00CF24E8">
        <w:rPr>
          <w:rtl/>
        </w:rPr>
        <w:t>המחייב מעקב רפואי והכנסת השימוש בדלק נטול עופרת, המכיל</w:t>
      </w:r>
      <w:r w:rsidR="0084256A">
        <w:rPr>
          <w:rtl/>
        </w:rPr>
        <w:t xml:space="preserve"> </w:t>
      </w:r>
      <w:r w:rsidRPr="00CF24E8">
        <w:rPr>
          <w:rtl/>
        </w:rPr>
        <w:t>אחוז</w:t>
      </w:r>
      <w:r w:rsidR="0084256A">
        <w:rPr>
          <w:rtl/>
        </w:rPr>
        <w:t xml:space="preserve"> </w:t>
      </w:r>
      <w:r w:rsidRPr="00CF24E8">
        <w:rPr>
          <w:rtl/>
        </w:rPr>
        <w:t>גבוה</w:t>
      </w:r>
      <w:r w:rsidR="0084256A">
        <w:rPr>
          <w:rtl/>
        </w:rPr>
        <w:t xml:space="preserve"> </w:t>
      </w:r>
      <w:r w:rsidRPr="00CF24E8">
        <w:rPr>
          <w:rtl/>
        </w:rPr>
        <w:t>יותר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בנזן,</w:t>
      </w:r>
      <w:r w:rsidR="0084256A">
        <w:rPr>
          <w:rtl/>
        </w:rPr>
        <w:t xml:space="preserve"> </w:t>
      </w:r>
      <w:r w:rsidRPr="00CF24E8">
        <w:rPr>
          <w:rtl/>
        </w:rPr>
        <w:t>הוחלט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האגף לפיקוח על העבודה במשרד העבודה</w:t>
      </w:r>
      <w:r w:rsidR="0084256A">
        <w:rPr>
          <w:rtl/>
        </w:rPr>
        <w:t xml:space="preserve"> </w:t>
      </w:r>
      <w:r w:rsidRPr="00CF24E8">
        <w:rPr>
          <w:rtl/>
        </w:rPr>
        <w:t>והרווחה לבדוק מחדש את חשיפת העובדים.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אנשי</w:t>
      </w:r>
      <w:r w:rsidR="0084256A">
        <w:rPr>
          <w:rtl/>
        </w:rPr>
        <w:t xml:space="preserve"> </w:t>
      </w:r>
      <w:r w:rsidRPr="00CF24E8">
        <w:rPr>
          <w:rtl/>
        </w:rPr>
        <w:t>האגף</w:t>
      </w:r>
      <w:r w:rsidR="0084256A">
        <w:rPr>
          <w:rtl/>
        </w:rPr>
        <w:t xml:space="preserve"> </w:t>
      </w:r>
      <w:r w:rsidRPr="00CF24E8">
        <w:rPr>
          <w:rtl/>
        </w:rPr>
        <w:t>עורכים</w:t>
      </w:r>
      <w:r w:rsidR="0084256A">
        <w:rPr>
          <w:rtl/>
        </w:rPr>
        <w:t xml:space="preserve"> </w:t>
      </w:r>
      <w:r w:rsidRPr="00CF24E8">
        <w:rPr>
          <w:rtl/>
        </w:rPr>
        <w:t>בימים</w:t>
      </w:r>
      <w:r w:rsidR="0084256A">
        <w:rPr>
          <w:rtl/>
        </w:rPr>
        <w:t xml:space="preserve"> </w:t>
      </w:r>
      <w:r w:rsidRPr="00CF24E8">
        <w:rPr>
          <w:rtl/>
        </w:rPr>
        <w:t>אלו סקר בנושא. עם קבלת ממצאי הסקר יוחלט האם יש</w:t>
      </w:r>
      <w:r w:rsidR="0084256A">
        <w:rPr>
          <w:rtl/>
        </w:rPr>
        <w:t xml:space="preserve"> </w:t>
      </w:r>
      <w:r w:rsidRPr="00CF24E8">
        <w:rPr>
          <w:rtl/>
        </w:rPr>
        <w:t>צורך</w:t>
      </w:r>
      <w:r w:rsidR="0084256A">
        <w:rPr>
          <w:rtl/>
        </w:rPr>
        <w:t xml:space="preserve"> </w:t>
      </w:r>
      <w:r w:rsidRPr="00CF24E8">
        <w:rPr>
          <w:rtl/>
        </w:rPr>
        <w:t>בהסדר</w:t>
      </w:r>
      <w:r w:rsidR="0084256A">
        <w:rPr>
          <w:rtl/>
        </w:rPr>
        <w:t xml:space="preserve"> </w:t>
      </w:r>
      <w:r w:rsidRPr="00CF24E8">
        <w:rPr>
          <w:rtl/>
        </w:rPr>
        <w:t>בדיקות</w:t>
      </w:r>
      <w:r w:rsidR="0084256A">
        <w:rPr>
          <w:rtl/>
        </w:rPr>
        <w:t xml:space="preserve"> </w:t>
      </w:r>
      <w:r w:rsidRPr="00CF24E8">
        <w:rPr>
          <w:rtl/>
        </w:rPr>
        <w:t>רפואיות לגבי העובדים בתחנות התדלוק, ואני אשמח, חברת הכנסת</w:t>
      </w:r>
      <w:r w:rsidR="0084256A">
        <w:rPr>
          <w:rtl/>
        </w:rPr>
        <w:t xml:space="preserve"> </w:t>
      </w:r>
      <w:r w:rsidRPr="00CF24E8">
        <w:rPr>
          <w:rtl/>
        </w:rPr>
        <w:t>גוז'נסקי, להמציא לך את המסקנות של הסקר.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 שאלה נוספת לחברת הכנסת גוז'נסקי,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השרה, אני מודה מאוד על הטיפול היעיל בנושא. אני רק מבקשת לשאול, האם</w:t>
      </w:r>
      <w:r w:rsidR="0084256A">
        <w:rPr>
          <w:rtl/>
        </w:rPr>
        <w:t xml:space="preserve"> </w:t>
      </w:r>
      <w:r w:rsidRPr="00CF24E8">
        <w:rPr>
          <w:rtl/>
        </w:rPr>
        <w:t>בבדיקה</w:t>
      </w:r>
      <w:r w:rsidR="0084256A">
        <w:rPr>
          <w:rtl/>
        </w:rPr>
        <w:t xml:space="preserve"> </w:t>
      </w:r>
      <w:r w:rsidRPr="00CF24E8">
        <w:rPr>
          <w:rtl/>
        </w:rPr>
        <w:t>הוכנסה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שאלה</w:t>
      </w:r>
      <w:r w:rsidR="0084256A">
        <w:rPr>
          <w:rtl/>
        </w:rPr>
        <w:t xml:space="preserve"> </w:t>
      </w:r>
      <w:r w:rsidRPr="00CF24E8">
        <w:rPr>
          <w:rtl/>
        </w:rPr>
        <w:t>לגבי</w:t>
      </w:r>
      <w:r w:rsidR="0084256A">
        <w:rPr>
          <w:rtl/>
        </w:rPr>
        <w:t xml:space="preserve"> </w:t>
      </w:r>
      <w:r w:rsidRPr="00CF24E8">
        <w:rPr>
          <w:rtl/>
        </w:rPr>
        <w:t>העסקת</w:t>
      </w:r>
      <w:r w:rsidR="0084256A">
        <w:rPr>
          <w:rtl/>
        </w:rPr>
        <w:t xml:space="preserve"> </w:t>
      </w:r>
      <w:r w:rsidRPr="00CF24E8">
        <w:rPr>
          <w:rtl/>
        </w:rPr>
        <w:t>נשים בתחנות? יש תופעה חדשה, שיותר ויותר</w:t>
      </w:r>
      <w:r w:rsidR="0084256A">
        <w:rPr>
          <w:rtl/>
        </w:rPr>
        <w:t xml:space="preserve"> </w:t>
      </w:r>
      <w:r w:rsidRPr="00CF24E8">
        <w:rPr>
          <w:rtl/>
        </w:rPr>
        <w:t>צעירות מועסקות כעובדות בתחנות דלק, ואני מבקשת מאוד שבזמן הבדיקה של השפעת החומר</w:t>
      </w:r>
      <w:r w:rsidR="0084256A">
        <w:rPr>
          <w:rtl/>
        </w:rPr>
        <w:t xml:space="preserve"> </w:t>
      </w:r>
      <w:r w:rsidRPr="00CF24E8">
        <w:rPr>
          <w:rtl/>
        </w:rPr>
        <w:t>המסרטן הזה תינתן תשומת לב מיוחדת לעניין ההשפעה על נשים.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שרת העבודה והרווחה א' נמיר: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 ידוע לי לגבי נשים, אבל רשמתי לפני, אני אבדוק ואודיע לך.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  <w:r w:rsidR="0084256A">
        <w:rPr>
          <w:rtl/>
        </w:rPr>
        <w:t xml:space="preserve"> </w:t>
      </w:r>
      <w:r w:rsidRPr="00CF24E8">
        <w:rPr>
          <w:rtl/>
        </w:rPr>
        <w:t>שאילתא מס' 5070, של חבר הכנסת אבנר חי שאקי. בבקשה, גברתי השרה.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12" w:name="_Toc460755593"/>
      <w:r w:rsidRPr="0084256A">
        <w:rPr>
          <w:rtl/>
        </w:rPr>
        <w:t>עלייה באבטלה</w:t>
      </w:r>
      <w:bookmarkEnd w:id="12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א"ח שאקי שאל את שרת העבודה והרווחה</w:t>
      </w:r>
      <w:r w:rsidR="0084256A">
        <w:rPr>
          <w:rtl/>
        </w:rPr>
        <w:t xml:space="preserve"> </w:t>
      </w:r>
      <w:r w:rsidRPr="00CF24E8">
        <w:rPr>
          <w:rtl/>
        </w:rPr>
        <w:t>ביום ל' בסיוון התשנ"ה (28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פורסם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עתה,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מאז</w:t>
      </w:r>
      <w:r w:rsidR="0084256A">
        <w:rPr>
          <w:rtl/>
        </w:rPr>
        <w:t xml:space="preserve"> </w:t>
      </w:r>
      <w:r w:rsidRPr="00CF24E8">
        <w:rPr>
          <w:rtl/>
        </w:rPr>
        <w:t>ראשית השנה עלה מספר הפונים ללשכות התעסוקה ביותר</w:t>
      </w:r>
      <w:r w:rsidR="0084256A">
        <w:rPr>
          <w:rtl/>
        </w:rPr>
        <w:t xml:space="preserve"> </w:t>
      </w:r>
      <w:r w:rsidRPr="00CF24E8">
        <w:rPr>
          <w:rtl/>
        </w:rPr>
        <w:t>מ</w:t>
      </w:r>
      <w:r w:rsidR="0084256A">
        <w:rPr>
          <w:rtl/>
        </w:rPr>
        <w:t>-</w:t>
      </w:r>
      <w:r w:rsidR="0084256A" w:rsidRPr="00CF24E8">
        <w:rPr>
          <w:rtl/>
        </w:rPr>
        <w:t>12</w:t>
      </w:r>
      <w:r w:rsidR="0084256A">
        <w:rPr>
          <w:rtl/>
        </w:rPr>
        <w:t>%</w:t>
      </w:r>
      <w:r w:rsidRPr="00CF24E8">
        <w:rPr>
          <w:rtl/>
        </w:rPr>
        <w:t>. במאי עלה מספרם ב</w:t>
      </w:r>
      <w:r w:rsidR="0084256A">
        <w:rPr>
          <w:rtl/>
        </w:rPr>
        <w:t>-</w:t>
      </w:r>
      <w:r w:rsidR="0084256A" w:rsidRPr="00CF24E8">
        <w:rPr>
          <w:rtl/>
        </w:rPr>
        <w:t>3</w:t>
      </w:r>
      <w:r w:rsidRPr="00CF24E8">
        <w:rPr>
          <w:rtl/>
        </w:rPr>
        <w:t>.6</w:t>
      </w:r>
      <w:r w:rsidR="00692BDA">
        <w:rPr>
          <w:rFonts w:hint="cs"/>
          <w:rtl/>
        </w:rPr>
        <w:t>%</w:t>
      </w:r>
      <w:r w:rsidRPr="00CF24E8">
        <w:rPr>
          <w:rtl/>
        </w:rPr>
        <w:t>, והגיע ל</w:t>
      </w:r>
      <w:r w:rsidR="0084256A">
        <w:rPr>
          <w:rtl/>
        </w:rPr>
        <w:t>-</w:t>
      </w:r>
      <w:r w:rsidRPr="00CF24E8">
        <w:rPr>
          <w:rtl/>
        </w:rPr>
        <w:t>109,400.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המספר</w:t>
      </w:r>
      <w:r w:rsidR="0084256A">
        <w:rPr>
          <w:rtl/>
        </w:rPr>
        <w:t xml:space="preserve"> </w:t>
      </w:r>
      <w:r w:rsidRPr="00CF24E8">
        <w:rPr>
          <w:rtl/>
        </w:rPr>
        <w:t>העדכני של דורשי העבודה כיום, ובכמה גבוה הוא מאז תחילת</w:t>
      </w:r>
      <w:r w:rsidR="0084256A">
        <w:rPr>
          <w:rtl/>
        </w:rPr>
        <w:t xml:space="preserve"> </w:t>
      </w:r>
      <w:r w:rsidRPr="00CF24E8">
        <w:rPr>
          <w:rtl/>
        </w:rPr>
        <w:t>השנה?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האם אחד המקורות לעליית האבטלה הוא בעובדים הזרים?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כן </w:t>
      </w:r>
      <w:r w:rsidR="0084256A">
        <w:rPr>
          <w:rtl/>
        </w:rPr>
        <w:t>–</w:t>
      </w:r>
      <w:r w:rsidRPr="00CF24E8">
        <w:rPr>
          <w:rtl/>
        </w:rPr>
        <w:t xml:space="preserve"> מה ייעשה כדי לצמצם את האבטלה, ובמיוחד בעיירות הפיתוח ובארבעת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המוקדים שלהן </w:t>
      </w:r>
      <w:r w:rsidR="0084256A">
        <w:rPr>
          <w:rtl/>
        </w:rPr>
        <w:t>–</w:t>
      </w:r>
      <w:r w:rsidRPr="00CF24E8">
        <w:rPr>
          <w:rtl/>
        </w:rPr>
        <w:t xml:space="preserve"> אופקים, קריית</w:t>
      </w:r>
      <w:r w:rsidR="0084256A">
        <w:rPr>
          <w:rtl/>
        </w:rPr>
        <w:t>-</w:t>
      </w:r>
      <w:r w:rsidRPr="00CF24E8">
        <w:rPr>
          <w:rtl/>
        </w:rPr>
        <w:t>גת, מעלות ושדרות?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שרת העבודה והרווחה א' נמיר: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1. מספר</w:t>
      </w:r>
      <w:r w:rsidR="0084256A">
        <w:rPr>
          <w:rtl/>
        </w:rPr>
        <w:t xml:space="preserve"> </w:t>
      </w:r>
      <w:r w:rsidRPr="00CF24E8">
        <w:rPr>
          <w:rtl/>
        </w:rPr>
        <w:t>דורשי</w:t>
      </w:r>
      <w:r w:rsidR="0084256A">
        <w:rPr>
          <w:rtl/>
        </w:rPr>
        <w:t xml:space="preserve"> </w:t>
      </w:r>
      <w:r w:rsidRPr="00CF24E8">
        <w:rPr>
          <w:rtl/>
        </w:rPr>
        <w:t>העבודה</w:t>
      </w:r>
      <w:r w:rsidR="0084256A">
        <w:rPr>
          <w:rtl/>
        </w:rPr>
        <w:t xml:space="preserve"> </w:t>
      </w:r>
      <w:r w:rsidRPr="00CF24E8">
        <w:rPr>
          <w:rtl/>
        </w:rPr>
        <w:t>נכון</w:t>
      </w:r>
      <w:r w:rsidR="0084256A">
        <w:rPr>
          <w:rtl/>
        </w:rPr>
        <w:t xml:space="preserve"> </w:t>
      </w:r>
      <w:r w:rsidRPr="00CF24E8">
        <w:rPr>
          <w:rtl/>
        </w:rPr>
        <w:t>לחודש מאי 1995, מנוכה עונתית, הינו 109,400,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לעומת 99,200 בינואר 1995. זו עלייה, לאותה תקופה, של </w:t>
      </w:r>
      <w:r w:rsidR="0084256A" w:rsidRPr="00CF24E8">
        <w:rPr>
          <w:rtl/>
        </w:rPr>
        <w:t>10</w:t>
      </w:r>
      <w:r w:rsidRPr="00CF24E8">
        <w:rPr>
          <w:rtl/>
        </w:rPr>
        <w:t>.3</w:t>
      </w:r>
      <w:r w:rsidR="00692BDA">
        <w:rPr>
          <w:rFonts w:hint="cs"/>
          <w:rtl/>
        </w:rPr>
        <w:t>%</w:t>
      </w:r>
      <w:r w:rsidRPr="00CF24E8">
        <w:rPr>
          <w:rtl/>
        </w:rPr>
        <w:t>.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מדצמבר</w:t>
      </w:r>
      <w:r w:rsidR="0084256A">
        <w:rPr>
          <w:rtl/>
        </w:rPr>
        <w:t xml:space="preserve"> </w:t>
      </w:r>
      <w:r w:rsidRPr="00CF24E8">
        <w:rPr>
          <w:rtl/>
        </w:rPr>
        <w:t>1994</w:t>
      </w:r>
      <w:r w:rsidR="0084256A">
        <w:rPr>
          <w:rtl/>
        </w:rPr>
        <w:t xml:space="preserve"> </w:t>
      </w:r>
      <w:r w:rsidRPr="00CF24E8">
        <w:rPr>
          <w:rtl/>
        </w:rPr>
        <w:t>מדובר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עלייה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של </w:t>
      </w:r>
      <w:r w:rsidR="0084256A" w:rsidRPr="00CF24E8">
        <w:rPr>
          <w:rtl/>
        </w:rPr>
        <w:t>12</w:t>
      </w:r>
      <w:r w:rsidRPr="00CF24E8">
        <w:rPr>
          <w:rtl/>
        </w:rPr>
        <w:t>.5</w:t>
      </w:r>
      <w:r w:rsidR="00692BDA">
        <w:rPr>
          <w:rFonts w:hint="cs"/>
          <w:rtl/>
        </w:rPr>
        <w:t>%</w:t>
      </w:r>
      <w:r w:rsidRPr="00CF24E8">
        <w:rPr>
          <w:rtl/>
        </w:rPr>
        <w:t>, ואתה שאלת על הנתון הזה את שאלתך</w:t>
      </w:r>
      <w:r w:rsidR="0084256A">
        <w:rPr>
          <w:rtl/>
        </w:rPr>
        <w:t xml:space="preserve"> </w:t>
      </w:r>
      <w:r w:rsidRPr="00CF24E8">
        <w:rPr>
          <w:rtl/>
        </w:rPr>
        <w:t>בשאילתא; מ</w:t>
      </w:r>
      <w:r w:rsidR="0084256A">
        <w:rPr>
          <w:rtl/>
        </w:rPr>
        <w:t>-</w:t>
      </w:r>
      <w:r w:rsidRPr="00CF24E8">
        <w:rPr>
          <w:rtl/>
        </w:rPr>
        <w:t>97,300 בדצמבר 1994 ל</w:t>
      </w:r>
      <w:r w:rsidR="0084256A">
        <w:rPr>
          <w:rtl/>
        </w:rPr>
        <w:t>-</w:t>
      </w:r>
      <w:r w:rsidRPr="00CF24E8">
        <w:rPr>
          <w:rtl/>
        </w:rPr>
        <w:t>109,400 במאי 1995.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</w:t>
      </w:r>
      <w:r w:rsidR="0084256A">
        <w:rPr>
          <w:rtl/>
        </w:rPr>
        <w:t xml:space="preserve"> </w:t>
      </w:r>
      <w:r w:rsidRPr="00CF24E8">
        <w:rPr>
          <w:rtl/>
        </w:rPr>
        <w:t>התשובה היא: כן.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</w:t>
      </w:r>
      <w:r w:rsidR="0084256A">
        <w:rPr>
          <w:rtl/>
        </w:rPr>
        <w:t xml:space="preserve"> </w:t>
      </w:r>
      <w:r w:rsidRPr="00CF24E8">
        <w:rPr>
          <w:rtl/>
        </w:rPr>
        <w:t>לשם</w:t>
      </w:r>
      <w:r w:rsidR="0084256A">
        <w:rPr>
          <w:rtl/>
        </w:rPr>
        <w:t xml:space="preserve"> </w:t>
      </w:r>
      <w:r w:rsidRPr="00CF24E8">
        <w:rPr>
          <w:rtl/>
        </w:rPr>
        <w:t>צמצום</w:t>
      </w:r>
      <w:r w:rsidR="0084256A">
        <w:rPr>
          <w:rtl/>
        </w:rPr>
        <w:t xml:space="preserve"> </w:t>
      </w:r>
      <w:r w:rsidRPr="00CF24E8">
        <w:rPr>
          <w:rtl/>
        </w:rPr>
        <w:t>האבטלה,</w:t>
      </w:r>
      <w:r w:rsidR="0084256A">
        <w:rPr>
          <w:rtl/>
        </w:rPr>
        <w:t xml:space="preserve"> </w:t>
      </w:r>
      <w:r w:rsidRPr="00CF24E8">
        <w:rPr>
          <w:rtl/>
        </w:rPr>
        <w:t>ובמיוחד</w:t>
      </w:r>
      <w:r w:rsidR="0084256A">
        <w:rPr>
          <w:rtl/>
        </w:rPr>
        <w:t xml:space="preserve"> </w:t>
      </w:r>
      <w:r w:rsidRPr="00CF24E8">
        <w:rPr>
          <w:rtl/>
        </w:rPr>
        <w:t>בערי</w:t>
      </w:r>
      <w:r w:rsidR="0084256A">
        <w:rPr>
          <w:rtl/>
        </w:rPr>
        <w:t xml:space="preserve"> </w:t>
      </w:r>
      <w:r w:rsidRPr="00CF24E8">
        <w:rPr>
          <w:rtl/>
        </w:rPr>
        <w:t>הפיתוח, מופעל פרויקט מוקדי אבטלה,</w:t>
      </w:r>
      <w:r w:rsidR="0084256A">
        <w:rPr>
          <w:rtl/>
        </w:rPr>
        <w:t xml:space="preserve"> </w:t>
      </w:r>
      <w:r w:rsidRPr="00CF24E8">
        <w:rPr>
          <w:rtl/>
        </w:rPr>
        <w:t>המאופיין</w:t>
      </w:r>
      <w:r w:rsidR="0084256A">
        <w:rPr>
          <w:rtl/>
        </w:rPr>
        <w:t xml:space="preserve"> </w:t>
      </w:r>
      <w:r w:rsidRPr="00CF24E8">
        <w:rPr>
          <w:rtl/>
        </w:rPr>
        <w:t>בשילוב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תוכניות</w:t>
      </w:r>
      <w:r w:rsidR="0084256A">
        <w:rPr>
          <w:rtl/>
        </w:rPr>
        <w:t xml:space="preserve"> </w:t>
      </w:r>
      <w:r w:rsidRPr="00CF24E8">
        <w:rPr>
          <w:rtl/>
        </w:rPr>
        <w:t>להשלמת השכלה, הכשרה מקצועית וטיפול פרטני בבעיות</w:t>
      </w:r>
      <w:r w:rsidR="0084256A">
        <w:rPr>
          <w:rtl/>
        </w:rPr>
        <w:t xml:space="preserve"> </w:t>
      </w:r>
      <w:r w:rsidRPr="00CF24E8">
        <w:rPr>
          <w:rtl/>
        </w:rPr>
        <w:t>רווחה.</w:t>
      </w:r>
      <w:r w:rsidR="0084256A">
        <w:rPr>
          <w:rtl/>
        </w:rPr>
        <w:t xml:space="preserve"> </w:t>
      </w:r>
      <w:r w:rsidRPr="00CF24E8">
        <w:rPr>
          <w:rtl/>
        </w:rPr>
        <w:t>הפרויקט, שהוא יוזמה שלנו, מופעל ב</w:t>
      </w:r>
      <w:r w:rsidR="0084256A">
        <w:rPr>
          <w:rtl/>
        </w:rPr>
        <w:t>-</w:t>
      </w:r>
      <w:r w:rsidRPr="00CF24E8">
        <w:rPr>
          <w:rtl/>
        </w:rPr>
        <w:t>15 יישובים ברחבי הארץ, ובהם אופקים,</w:t>
      </w:r>
      <w:r w:rsidR="0084256A">
        <w:rPr>
          <w:rtl/>
        </w:rPr>
        <w:t xml:space="preserve"> </w:t>
      </w:r>
      <w:r w:rsidRPr="00CF24E8">
        <w:rPr>
          <w:rtl/>
        </w:rPr>
        <w:t>קריית</w:t>
      </w:r>
      <w:r w:rsidR="0084256A">
        <w:rPr>
          <w:rtl/>
        </w:rPr>
        <w:t>-</w:t>
      </w:r>
      <w:r w:rsidRPr="00CF24E8">
        <w:rPr>
          <w:rtl/>
        </w:rPr>
        <w:t>גת</w:t>
      </w:r>
      <w:r w:rsidR="0084256A">
        <w:rPr>
          <w:rtl/>
        </w:rPr>
        <w:t xml:space="preserve"> </w:t>
      </w:r>
      <w:r w:rsidRPr="00CF24E8">
        <w:rPr>
          <w:rtl/>
        </w:rPr>
        <w:t>ושדרות.</w:t>
      </w:r>
      <w:r w:rsidR="0084256A">
        <w:rPr>
          <w:rtl/>
        </w:rPr>
        <w:t xml:space="preserve"> </w:t>
      </w:r>
      <w:r w:rsidRPr="00CF24E8">
        <w:rPr>
          <w:rtl/>
        </w:rPr>
        <w:t>מעלות</w:t>
      </w:r>
      <w:r w:rsidR="0084256A">
        <w:rPr>
          <w:rtl/>
        </w:rPr>
        <w:t xml:space="preserve"> </w:t>
      </w:r>
      <w:r w:rsidRPr="00CF24E8">
        <w:rPr>
          <w:rtl/>
        </w:rPr>
        <w:t>הוכרה כמוקד ייחודי להכשרה מקצועית, ובימים אלה נמצאת</w:t>
      </w:r>
      <w:r w:rsidR="0084256A">
        <w:rPr>
          <w:rtl/>
        </w:rPr>
        <w:t xml:space="preserve"> </w:t>
      </w:r>
      <w:r w:rsidRPr="00CF24E8">
        <w:rPr>
          <w:rtl/>
        </w:rPr>
        <w:t>בהכנה תוכנית מסודרת, הכוללת השלמת השכלה והכשרה מקצועית.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  <w:r w:rsidR="0084256A">
        <w:rPr>
          <w:rtl/>
        </w:rPr>
        <w:t xml:space="preserve"> </w:t>
      </w:r>
      <w:r w:rsidRPr="00CF24E8">
        <w:rPr>
          <w:rtl/>
        </w:rPr>
        <w:t>שאלה נוספת לחבר הכנסת אבנר חי שאקי,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אבנר חי שאקי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השרה, בהכירי את רגישותך החברתית הגבוהה, ואני מודה לך על הפירוט שנתת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עד עכשיו </w:t>
      </w:r>
      <w:r w:rsidR="0084256A">
        <w:rPr>
          <w:rtl/>
        </w:rPr>
        <w:t>–</w:t>
      </w:r>
      <w:r w:rsidRPr="00CF24E8">
        <w:rPr>
          <w:rtl/>
        </w:rPr>
        <w:t xml:space="preserve"> מה עושה משרדך כדי שגם בשאר עיירות הפיתוח, שהיו ידועות בשיעור האבטלה</w:t>
      </w:r>
      <w:r w:rsidR="0084256A">
        <w:rPr>
          <w:rtl/>
        </w:rPr>
        <w:t xml:space="preserve"> </w:t>
      </w:r>
      <w:r w:rsidRPr="00CF24E8">
        <w:rPr>
          <w:rtl/>
        </w:rPr>
        <w:t>הגבוה בהן, חוץ מהארבע שנקבת בשמותיהן, תרד האבטלה?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שמח שנושא החינוך תופס מקום נכבד, ואני יודע עד כמה יש עוד לעשות בתחום</w:t>
      </w:r>
      <w:r w:rsidR="0084256A">
        <w:rPr>
          <w:rtl/>
        </w:rPr>
        <w:t xml:space="preserve"> </w:t>
      </w:r>
      <w:r w:rsidRPr="00CF24E8">
        <w:rPr>
          <w:rtl/>
        </w:rPr>
        <w:t>זה.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עושה,</w:t>
      </w:r>
      <w:r w:rsidR="0084256A">
        <w:rPr>
          <w:rtl/>
        </w:rPr>
        <w:t xml:space="preserve"> </w:t>
      </w:r>
      <w:r w:rsidRPr="00CF24E8">
        <w:rPr>
          <w:rtl/>
        </w:rPr>
        <w:t>אולי</w:t>
      </w:r>
      <w:r w:rsidR="0084256A">
        <w:rPr>
          <w:rtl/>
        </w:rPr>
        <w:t xml:space="preserve"> </w:t>
      </w:r>
      <w:r w:rsidRPr="00CF24E8">
        <w:rPr>
          <w:rtl/>
        </w:rPr>
        <w:t>בשיתוף</w:t>
      </w:r>
      <w:r w:rsidR="0084256A">
        <w:rPr>
          <w:rtl/>
        </w:rPr>
        <w:t xml:space="preserve"> </w:t>
      </w:r>
      <w:r w:rsidRPr="00CF24E8">
        <w:rPr>
          <w:rtl/>
        </w:rPr>
        <w:t>משרד</w:t>
      </w:r>
      <w:r w:rsidR="0084256A">
        <w:rPr>
          <w:rtl/>
        </w:rPr>
        <w:t xml:space="preserve"> </w:t>
      </w:r>
      <w:r w:rsidRPr="00CF24E8">
        <w:rPr>
          <w:rtl/>
        </w:rPr>
        <w:t>החינוך והתרבות, משרדך, כדי שעיירות הפיתוח</w:t>
      </w:r>
      <w:r w:rsidR="0084256A">
        <w:rPr>
          <w:rtl/>
        </w:rPr>
        <w:t xml:space="preserve"> </w:t>
      </w:r>
      <w:r w:rsidRPr="00CF24E8">
        <w:rPr>
          <w:rtl/>
        </w:rPr>
        <w:t>החלשות במיוחד תצאנה סוף סוף ממעגל העוני והאבטלה שמודבקים עליהן כתווית?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שרת העבודה והרווחה א' נמיר: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שאקי,</w:t>
      </w:r>
      <w:r w:rsidR="0084256A">
        <w:rPr>
          <w:rtl/>
        </w:rPr>
        <w:t xml:space="preserve"> </w:t>
      </w:r>
      <w:r w:rsidRPr="00CF24E8">
        <w:rPr>
          <w:rtl/>
        </w:rPr>
        <w:t>כשאנחנו בחרנו אותם 15 יישובים לפני כשנה, בחרנו אותם רק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המדד</w:t>
      </w:r>
      <w:r w:rsidR="0084256A">
        <w:rPr>
          <w:rtl/>
        </w:rPr>
        <w:t xml:space="preserve"> </w:t>
      </w:r>
      <w:r w:rsidRPr="00CF24E8">
        <w:rPr>
          <w:rtl/>
        </w:rPr>
        <w:t>שבכולם</w:t>
      </w:r>
      <w:r w:rsidR="0084256A">
        <w:rPr>
          <w:rtl/>
        </w:rPr>
        <w:t xml:space="preserve"> </w:t>
      </w:r>
      <w:r w:rsidRPr="00CF24E8">
        <w:rPr>
          <w:rtl/>
        </w:rPr>
        <w:t>היתה אבטלה של למעלה מ</w:t>
      </w:r>
      <w:r w:rsidR="0084256A">
        <w:rPr>
          <w:rtl/>
        </w:rPr>
        <w:t>-</w:t>
      </w:r>
      <w:r w:rsidR="0084256A" w:rsidRPr="00CF24E8">
        <w:rPr>
          <w:rtl/>
        </w:rPr>
        <w:t>10</w:t>
      </w:r>
      <w:r w:rsidR="0084256A">
        <w:rPr>
          <w:rtl/>
        </w:rPr>
        <w:t>%</w:t>
      </w:r>
      <w:r w:rsidRPr="00CF24E8">
        <w:rPr>
          <w:rtl/>
        </w:rPr>
        <w:t xml:space="preserve">; </w:t>
      </w:r>
      <w:r w:rsidR="0084256A" w:rsidRPr="00CF24E8">
        <w:rPr>
          <w:rtl/>
        </w:rPr>
        <w:t>10</w:t>
      </w:r>
      <w:r w:rsidR="0084256A">
        <w:rPr>
          <w:rtl/>
        </w:rPr>
        <w:t>%</w:t>
      </w:r>
      <w:r w:rsidRPr="00CF24E8">
        <w:rPr>
          <w:rtl/>
        </w:rPr>
        <w:t xml:space="preserve"> בדרום ו</w:t>
      </w:r>
      <w:r w:rsidR="0084256A">
        <w:rPr>
          <w:rtl/>
        </w:rPr>
        <w:t>-</w:t>
      </w:r>
      <w:r w:rsidR="0084256A" w:rsidRPr="00CF24E8">
        <w:rPr>
          <w:rtl/>
        </w:rPr>
        <w:t>5</w:t>
      </w:r>
      <w:r w:rsidR="0084256A">
        <w:rPr>
          <w:rtl/>
        </w:rPr>
        <w:t>%</w:t>
      </w:r>
      <w:r w:rsidRPr="00CF24E8">
        <w:rPr>
          <w:rtl/>
        </w:rPr>
        <w:t xml:space="preserve"> בצפון. אני שמחה</w:t>
      </w:r>
      <w:r w:rsidR="0084256A">
        <w:rPr>
          <w:rtl/>
        </w:rPr>
        <w:t xml:space="preserve"> </w:t>
      </w:r>
      <w:r w:rsidRPr="00CF24E8">
        <w:rPr>
          <w:rtl/>
        </w:rPr>
        <w:t>לציין, שבאחוזים ירדה האבטלה בממוצע לכלל היישובים ביותר מ</w:t>
      </w:r>
      <w:r w:rsidR="0084256A">
        <w:rPr>
          <w:rtl/>
        </w:rPr>
        <w:t>-</w:t>
      </w:r>
      <w:r w:rsidR="0084256A" w:rsidRPr="00CF24E8">
        <w:rPr>
          <w:rtl/>
        </w:rPr>
        <w:t>3</w:t>
      </w:r>
      <w:r w:rsidR="0084256A">
        <w:rPr>
          <w:rtl/>
        </w:rPr>
        <w:t>%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אבנר חי שאקי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לרבות אלה.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שרת העבודה והרווחה א' נמיר: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כן, כולן.</w:t>
      </w:r>
      <w:r w:rsidR="0084256A">
        <w:rPr>
          <w:rtl/>
        </w:rPr>
        <w:t xml:space="preserve"> </w:t>
      </w:r>
      <w:r w:rsidRPr="00CF24E8">
        <w:rPr>
          <w:rtl/>
        </w:rPr>
        <w:t>שלושה יישובים בלבד, החודש, עדיין מצויים במסגרת של אבטלה הגבוהה</w:t>
      </w:r>
      <w:r w:rsidR="0084256A">
        <w:rPr>
          <w:rtl/>
        </w:rPr>
        <w:t xml:space="preserve"> </w:t>
      </w:r>
      <w:r w:rsidRPr="00CF24E8">
        <w:rPr>
          <w:rtl/>
        </w:rPr>
        <w:t>מ</w:t>
      </w:r>
      <w:r w:rsidR="0084256A">
        <w:rPr>
          <w:rtl/>
        </w:rPr>
        <w:t>-</w:t>
      </w:r>
      <w:r w:rsidR="0084256A" w:rsidRPr="00CF24E8">
        <w:rPr>
          <w:rtl/>
        </w:rPr>
        <w:t>10</w:t>
      </w:r>
      <w:r w:rsidR="0084256A">
        <w:rPr>
          <w:rtl/>
        </w:rPr>
        <w:t>%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קריית</w:t>
      </w:r>
      <w:r w:rsidR="0084256A">
        <w:rPr>
          <w:rtl/>
        </w:rPr>
        <w:t>-</w:t>
      </w:r>
      <w:r w:rsidRPr="00CF24E8">
        <w:rPr>
          <w:rtl/>
        </w:rPr>
        <w:t>גת, אופקים ומצפה</w:t>
      </w:r>
      <w:r w:rsidR="0084256A">
        <w:rPr>
          <w:rtl/>
        </w:rPr>
        <w:t>-</w:t>
      </w:r>
      <w:r w:rsidRPr="00CF24E8">
        <w:rPr>
          <w:rtl/>
        </w:rPr>
        <w:t>רמון.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אתמול, בסיור השבועי שלי, חבר הכנסת שאקי, הייתי בקריית</w:t>
      </w:r>
      <w:r w:rsidR="0084256A">
        <w:rPr>
          <w:rtl/>
        </w:rPr>
        <w:t>-</w:t>
      </w:r>
      <w:r w:rsidRPr="00CF24E8">
        <w:rPr>
          <w:rtl/>
        </w:rPr>
        <w:t>גת, שם האבטלה גדולה</w:t>
      </w:r>
      <w:r w:rsidR="0084256A">
        <w:rPr>
          <w:rtl/>
        </w:rPr>
        <w:t xml:space="preserve"> </w:t>
      </w:r>
      <w:r w:rsidRPr="00CF24E8">
        <w:rPr>
          <w:rtl/>
        </w:rPr>
        <w:t>מאוד,</w:t>
      </w:r>
      <w:r w:rsidR="0084256A">
        <w:rPr>
          <w:rtl/>
        </w:rPr>
        <w:t xml:space="preserve"> </w:t>
      </w:r>
      <w:r w:rsidRPr="00CF24E8">
        <w:rPr>
          <w:rtl/>
        </w:rPr>
        <w:t>קודם כול משום שאין לאן לשלוח את העובדים לעבוד. חלק גדול מאוד מהם עובדים</w:t>
      </w:r>
      <w:r w:rsidR="0084256A">
        <w:rPr>
          <w:rtl/>
        </w:rPr>
        <w:t xml:space="preserve"> </w:t>
      </w:r>
      <w:r w:rsidRPr="00CF24E8">
        <w:rPr>
          <w:rtl/>
        </w:rPr>
        <w:t>בארכיאולוגיה, בקרן הקיימת ובחקלאות. ביקרתי בעשר כיתות להשלמת השכלה, זה היה דבר</w:t>
      </w:r>
      <w:r w:rsidR="0084256A">
        <w:rPr>
          <w:rtl/>
        </w:rPr>
        <w:t xml:space="preserve"> </w:t>
      </w:r>
      <w:r w:rsidRPr="00CF24E8">
        <w:rPr>
          <w:rtl/>
        </w:rPr>
        <w:t>מרנין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הלב אבל כואב. אתה יודע את דעתי על הפער בחינוך עוד מימי היותי בוועדת</w:t>
      </w:r>
      <w:r w:rsidR="0084256A">
        <w:rPr>
          <w:rtl/>
        </w:rPr>
        <w:t xml:space="preserve"> </w:t>
      </w:r>
      <w:r w:rsidRPr="00CF24E8">
        <w:rPr>
          <w:rtl/>
        </w:rPr>
        <w:t>החינוך</w:t>
      </w:r>
      <w:r w:rsidR="0084256A">
        <w:rPr>
          <w:rtl/>
        </w:rPr>
        <w:t xml:space="preserve"> </w:t>
      </w:r>
      <w:r w:rsidRPr="00CF24E8">
        <w:rPr>
          <w:rtl/>
        </w:rPr>
        <w:t>והתרבות.</w:t>
      </w:r>
      <w:r w:rsidR="0084256A">
        <w:rPr>
          <w:rtl/>
        </w:rPr>
        <w:t xml:space="preserve"> </w:t>
      </w:r>
      <w:r w:rsidRPr="00CF24E8">
        <w:rPr>
          <w:rtl/>
        </w:rPr>
        <w:t>הגענו</w:t>
      </w:r>
      <w:r w:rsidR="0084256A">
        <w:rPr>
          <w:rtl/>
        </w:rPr>
        <w:t xml:space="preserve"> </w:t>
      </w:r>
      <w:r w:rsidRPr="00CF24E8">
        <w:rPr>
          <w:rtl/>
        </w:rPr>
        <w:t>למסקנה לפני חודש, בדיוני מעקב במשרד על התוכנית הזאת,</w:t>
      </w:r>
      <w:r w:rsidR="0084256A">
        <w:rPr>
          <w:rtl/>
        </w:rPr>
        <w:t xml:space="preserve"> </w:t>
      </w:r>
      <w:r w:rsidRPr="00CF24E8">
        <w:rPr>
          <w:rtl/>
        </w:rPr>
        <w:t>שהבעיה</w:t>
      </w:r>
      <w:r w:rsidR="0084256A">
        <w:rPr>
          <w:rtl/>
        </w:rPr>
        <w:t xml:space="preserve"> </w:t>
      </w:r>
      <w:r w:rsidRPr="00CF24E8">
        <w:rPr>
          <w:rtl/>
        </w:rPr>
        <w:t>הכי</w:t>
      </w:r>
      <w:r w:rsidR="0084256A">
        <w:rPr>
          <w:rtl/>
        </w:rPr>
        <w:t xml:space="preserve"> </w:t>
      </w:r>
      <w:r w:rsidRPr="00CF24E8">
        <w:rPr>
          <w:rtl/>
        </w:rPr>
        <w:t>קשה</w:t>
      </w:r>
      <w:r w:rsidR="0084256A">
        <w:rPr>
          <w:rtl/>
        </w:rPr>
        <w:t xml:space="preserve"> 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רמת</w:t>
      </w:r>
      <w:r w:rsidR="0084256A">
        <w:rPr>
          <w:rtl/>
        </w:rPr>
        <w:t xml:space="preserve"> </w:t>
      </w:r>
      <w:r w:rsidRPr="00CF24E8">
        <w:rPr>
          <w:rtl/>
        </w:rPr>
        <w:t>הסף</w:t>
      </w:r>
      <w:r w:rsidR="0084256A">
        <w:rPr>
          <w:rtl/>
        </w:rPr>
        <w:t xml:space="preserve"> </w:t>
      </w:r>
      <w:r w:rsidRPr="00CF24E8">
        <w:rPr>
          <w:rtl/>
        </w:rPr>
        <w:t>שדורשים מעובד כדי להשתלב בעבודה.</w:t>
      </w:r>
      <w:r w:rsidR="0084256A">
        <w:rPr>
          <w:rtl/>
        </w:rPr>
        <w:t xml:space="preserve"> </w:t>
      </w:r>
      <w:r w:rsidRPr="00CF24E8">
        <w:rPr>
          <w:rtl/>
        </w:rPr>
        <w:t>הגענו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למסקנה, שאנחנו חייבים את המירב להשקיע קודם כול בבני הארץ, לא רק בעולים חדשים </w:t>
      </w:r>
      <w:r w:rsidR="0084256A">
        <w:rPr>
          <w:rtl/>
        </w:rPr>
        <w:t xml:space="preserve">– </w:t>
      </w:r>
      <w:r w:rsidRPr="00CF24E8">
        <w:rPr>
          <w:rtl/>
        </w:rPr>
        <w:t>פגשתי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שם המון אתיופים והרבה רוסים </w:t>
      </w:r>
      <w:r w:rsidR="0084256A">
        <w:rPr>
          <w:rtl/>
        </w:rPr>
        <w:t>–</w:t>
      </w:r>
      <w:r w:rsidRPr="00CF24E8">
        <w:rPr>
          <w:rtl/>
        </w:rPr>
        <w:t xml:space="preserve"> בהשלמת ההשכלה.</w:t>
      </w:r>
      <w:r w:rsidR="0084256A">
        <w:rPr>
          <w:rtl/>
        </w:rPr>
        <w:t xml:space="preserve"> </w:t>
      </w:r>
      <w:r w:rsidRPr="00CF24E8">
        <w:rPr>
          <w:rtl/>
        </w:rPr>
        <w:t>הארכנו את הקורסים שלהם עם</w:t>
      </w:r>
      <w:r w:rsidR="0084256A">
        <w:rPr>
          <w:rtl/>
        </w:rPr>
        <w:t xml:space="preserve"> </w:t>
      </w:r>
      <w:r w:rsidRPr="00CF24E8">
        <w:rPr>
          <w:rtl/>
        </w:rPr>
        <w:t>משרד החינוך עוד בשלושה חודשים.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הפתרון,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שואל</w:t>
      </w:r>
      <w:r w:rsidR="0084256A">
        <w:rPr>
          <w:rtl/>
        </w:rPr>
        <w:t xml:space="preserve"> </w:t>
      </w:r>
      <w:r w:rsidRPr="00CF24E8">
        <w:rPr>
          <w:rtl/>
        </w:rPr>
        <w:t>אותי,</w:t>
      </w:r>
      <w:r w:rsidR="0084256A">
        <w:rPr>
          <w:rtl/>
        </w:rPr>
        <w:t xml:space="preserve"> </w:t>
      </w:r>
      <w:r w:rsidRPr="00CF24E8">
        <w:rPr>
          <w:rtl/>
        </w:rPr>
        <w:t>וזו ההערה האחרונה שלי, הוא רק יצירת מקומות</w:t>
      </w:r>
      <w:r w:rsidR="0084256A">
        <w:rPr>
          <w:rtl/>
        </w:rPr>
        <w:t xml:space="preserve"> </w:t>
      </w:r>
      <w:r w:rsidRPr="00CF24E8">
        <w:rPr>
          <w:rtl/>
        </w:rPr>
        <w:t>עבודה.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הצעד</w:t>
      </w:r>
      <w:r w:rsidR="0084256A">
        <w:rPr>
          <w:rtl/>
        </w:rPr>
        <w:t xml:space="preserve"> </w:t>
      </w:r>
      <w:r w:rsidRPr="00CF24E8">
        <w:rPr>
          <w:rtl/>
        </w:rPr>
        <w:t>של הכשרה מקצועית, הסבה מקצועית, ועכשיו גם השלמת השכלה אנחנו</w:t>
      </w:r>
      <w:r w:rsidR="0084256A">
        <w:rPr>
          <w:rtl/>
        </w:rPr>
        <w:t xml:space="preserve"> </w:t>
      </w:r>
      <w:r w:rsidRPr="00CF24E8">
        <w:rPr>
          <w:rtl/>
        </w:rPr>
        <w:t>לוקחים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עצמנו.</w:t>
      </w:r>
      <w:r w:rsidR="0084256A">
        <w:rPr>
          <w:rtl/>
        </w:rPr>
        <w:t xml:space="preserve"> </w:t>
      </w:r>
      <w:r w:rsidRPr="00CF24E8">
        <w:rPr>
          <w:rtl/>
        </w:rPr>
        <w:t>זה לא תפקידנו, זה תפקידה של הממשלה כולה. היא עושה מאמצים,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עדיין</w:t>
      </w:r>
      <w:r w:rsidR="0084256A">
        <w:rPr>
          <w:rtl/>
        </w:rPr>
        <w:t xml:space="preserve"> </w:t>
      </w:r>
      <w:r w:rsidRPr="00CF24E8">
        <w:rPr>
          <w:rtl/>
        </w:rPr>
        <w:t>לא בכל מקום.</w:t>
      </w:r>
      <w:r w:rsidR="0084256A">
        <w:rPr>
          <w:rtl/>
        </w:rPr>
        <w:t xml:space="preserve"> </w:t>
      </w:r>
      <w:r w:rsidRPr="00CF24E8">
        <w:rPr>
          <w:rtl/>
        </w:rPr>
        <w:t>החלטה על מתן מעמד אזור פיתוח א' לקריית</w:t>
      </w:r>
      <w:r w:rsidR="0084256A">
        <w:rPr>
          <w:rtl/>
        </w:rPr>
        <w:t>-</w:t>
      </w:r>
      <w:r w:rsidRPr="00CF24E8">
        <w:rPr>
          <w:rtl/>
        </w:rPr>
        <w:t>גת תעזור מאוד</w:t>
      </w:r>
      <w:r w:rsidR="0084256A">
        <w:rPr>
          <w:rtl/>
        </w:rPr>
        <w:t xml:space="preserve"> </w:t>
      </w:r>
      <w:r w:rsidRPr="00CF24E8">
        <w:rPr>
          <w:rtl/>
        </w:rPr>
        <w:t>ביצירת מקומות עבודה.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13" w:name="_Toc460755594"/>
      <w:r w:rsidRPr="0084256A">
        <w:rPr>
          <w:rtl/>
        </w:rPr>
        <w:t>חומרים מסוכנים במפעלים</w:t>
      </w:r>
      <w:bookmarkEnd w:id="13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ר' אלול שאל את שרת העבודה והרווחה</w:t>
      </w:r>
      <w:r w:rsidR="0084256A">
        <w:rPr>
          <w:rtl/>
        </w:rPr>
        <w:t xml:space="preserve"> </w:t>
      </w:r>
      <w:r w:rsidRPr="00CF24E8">
        <w:rPr>
          <w:rtl/>
        </w:rPr>
        <w:t>ביום ל' בסיוון התשנ"ה (28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בעקבות</w:t>
      </w:r>
      <w:r w:rsidR="0084256A">
        <w:rPr>
          <w:rtl/>
        </w:rPr>
        <w:t xml:space="preserve"> </w:t>
      </w:r>
      <w:r w:rsidRPr="00CF24E8">
        <w:rPr>
          <w:rtl/>
        </w:rPr>
        <w:t>פרסומים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רמת סיכון גבוהה בשל חומרים מסוכנים במפעלי הסוללות של</w:t>
      </w:r>
      <w:r w:rsidR="0084256A">
        <w:rPr>
          <w:rtl/>
        </w:rPr>
        <w:t xml:space="preserve"> </w:t>
      </w:r>
      <w:r w:rsidRPr="00CF24E8">
        <w:rPr>
          <w:rtl/>
        </w:rPr>
        <w:t>"תדיראן", 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האם קיימת במשרדך רשימה מדויקת של מפעלים כגון אלה?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מערך הפיקוח המצומצם הקיים אינו מגן דיו על העובד. מה יעשה משרדך בנדון?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a4"/>
        <w:rPr>
          <w:rtl/>
        </w:rPr>
      </w:pPr>
      <w:r w:rsidRPr="0084256A">
        <w:rPr>
          <w:rtl/>
        </w:rPr>
        <w:t>תשובת שרת העבודה והרווחה א' נמיר:</w:t>
      </w:r>
    </w:p>
    <w:p w:rsidR="0084256A" w:rsidRPr="0084256A" w:rsidRDefault="0084256A" w:rsidP="0084256A">
      <w:pPr>
        <w:pStyle w:val="a5"/>
        <w:rPr>
          <w:rtl/>
        </w:rPr>
      </w:pPr>
      <w:r w:rsidRPr="0084256A">
        <w:rPr>
          <w:u w:val="single"/>
          <w:rtl/>
        </w:rPr>
        <w:t>(לא נקראה, נמסרה לפרוטוקול)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כן.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</w:t>
      </w:r>
      <w:r w:rsidR="0084256A">
        <w:rPr>
          <w:rtl/>
        </w:rPr>
        <w:t xml:space="preserve"> </w:t>
      </w:r>
      <w:r w:rsidRPr="00CF24E8">
        <w:rPr>
          <w:rtl/>
        </w:rPr>
        <w:t>באגף</w:t>
      </w:r>
      <w:r w:rsidR="0084256A">
        <w:rPr>
          <w:rtl/>
        </w:rPr>
        <w:t xml:space="preserve"> </w:t>
      </w:r>
      <w:r w:rsidRPr="00CF24E8">
        <w:rPr>
          <w:rtl/>
        </w:rPr>
        <w:t>הפיקוח על העבודה במשרד העבודה והרווחה הוכנה תוכנית עבודה, שלפיה</w:t>
      </w:r>
      <w:r w:rsidR="0084256A">
        <w:rPr>
          <w:rtl/>
        </w:rPr>
        <w:t xml:space="preserve"> </w:t>
      </w:r>
      <w:r w:rsidRPr="00CF24E8">
        <w:rPr>
          <w:rtl/>
        </w:rPr>
        <w:t>דורגו</w:t>
      </w:r>
      <w:r w:rsidR="0084256A">
        <w:rPr>
          <w:rtl/>
        </w:rPr>
        <w:t xml:space="preserve"> </w:t>
      </w:r>
      <w:r w:rsidRPr="00CF24E8">
        <w:rPr>
          <w:rtl/>
        </w:rPr>
        <w:t>המפעלים</w:t>
      </w:r>
      <w:r w:rsidR="0084256A">
        <w:rPr>
          <w:rtl/>
        </w:rPr>
        <w:t xml:space="preserve"> </w:t>
      </w:r>
      <w:r w:rsidRPr="00CF24E8">
        <w:rPr>
          <w:rtl/>
        </w:rPr>
        <w:t>שבפיקוח</w:t>
      </w:r>
      <w:r w:rsidR="0084256A">
        <w:rPr>
          <w:rtl/>
        </w:rPr>
        <w:t xml:space="preserve"> </w:t>
      </w:r>
      <w:r w:rsidRPr="00CF24E8">
        <w:rPr>
          <w:rtl/>
        </w:rPr>
        <w:t>האגף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 סדר עדיפויות, בהתאם לסיכונים הקיימים בהם.</w:t>
      </w:r>
      <w:r w:rsidR="0084256A">
        <w:rPr>
          <w:rtl/>
        </w:rPr>
        <w:t xml:space="preserve"> </w:t>
      </w:r>
      <w:r w:rsidRPr="00CF24E8">
        <w:rPr>
          <w:rtl/>
        </w:rPr>
        <w:t>באגף</w:t>
      </w:r>
      <w:r w:rsidR="0084256A">
        <w:rPr>
          <w:rtl/>
        </w:rPr>
        <w:t xml:space="preserve"> </w:t>
      </w:r>
      <w:r w:rsidRPr="00CF24E8">
        <w:rPr>
          <w:rtl/>
        </w:rPr>
        <w:t>פועלת</w:t>
      </w:r>
      <w:r w:rsidR="0084256A">
        <w:rPr>
          <w:rtl/>
        </w:rPr>
        <w:t xml:space="preserve"> </w:t>
      </w:r>
      <w:r w:rsidRPr="00CF24E8">
        <w:rPr>
          <w:rtl/>
        </w:rPr>
        <w:t>ועדה</w:t>
      </w:r>
      <w:r w:rsidR="0084256A">
        <w:rPr>
          <w:rtl/>
        </w:rPr>
        <w:t xml:space="preserve"> </w:t>
      </w:r>
      <w:r w:rsidRPr="00CF24E8">
        <w:rPr>
          <w:rtl/>
        </w:rPr>
        <w:t>מיוחדת</w:t>
      </w:r>
      <w:r w:rsidR="0084256A">
        <w:rPr>
          <w:rtl/>
        </w:rPr>
        <w:t xml:space="preserve"> </w:t>
      </w:r>
      <w:r w:rsidRPr="00CF24E8">
        <w:rPr>
          <w:rtl/>
        </w:rPr>
        <w:t>לחומרים</w:t>
      </w:r>
      <w:r w:rsidR="0084256A">
        <w:rPr>
          <w:rtl/>
        </w:rPr>
        <w:t xml:space="preserve"> </w:t>
      </w:r>
      <w:r w:rsidRPr="00CF24E8">
        <w:rPr>
          <w:rtl/>
        </w:rPr>
        <w:t>מסוכנים (חמ"ס), ומפקחי האגף מבקרים בתדירות</w:t>
      </w:r>
      <w:r w:rsidR="0084256A">
        <w:rPr>
          <w:rtl/>
        </w:rPr>
        <w:t xml:space="preserve"> </w:t>
      </w:r>
      <w:r w:rsidRPr="00CF24E8">
        <w:rPr>
          <w:rtl/>
        </w:rPr>
        <w:t>גבוהה, עד שש פעמים בשנה, במפעלים שבהם נמצאה חשיפה לחומרים מסוכנים.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בנוסף,</w:t>
      </w:r>
      <w:r w:rsidR="0084256A">
        <w:rPr>
          <w:rtl/>
        </w:rPr>
        <w:t xml:space="preserve"> </w:t>
      </w:r>
      <w:r w:rsidRPr="00CF24E8">
        <w:rPr>
          <w:rtl/>
        </w:rPr>
        <w:t>פורסמו</w:t>
      </w:r>
      <w:r w:rsidR="0084256A">
        <w:rPr>
          <w:rtl/>
        </w:rPr>
        <w:t xml:space="preserve"> </w:t>
      </w:r>
      <w:r w:rsidRPr="00CF24E8">
        <w:rPr>
          <w:rtl/>
        </w:rPr>
        <w:t>תקנות שתפקידן למנוע חשיפת יתר לחומרים כימיים, והן מחייבות</w:t>
      </w:r>
      <w:r w:rsidR="0084256A">
        <w:rPr>
          <w:rtl/>
        </w:rPr>
        <w:t xml:space="preserve"> </w:t>
      </w:r>
      <w:r w:rsidRPr="00CF24E8">
        <w:rPr>
          <w:rtl/>
        </w:rPr>
        <w:t>מעקב רפואי תקופתי.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במפעל "תדיראן" הוצאו צווי שיפור, וקו הייצור לניקל</w:t>
      </w:r>
      <w:r w:rsidR="0084256A">
        <w:rPr>
          <w:rtl/>
        </w:rPr>
        <w:t>-</w:t>
      </w:r>
      <w:r w:rsidRPr="00CF24E8">
        <w:rPr>
          <w:rtl/>
        </w:rPr>
        <w:t>קדמיום נסגר כבר ב</w:t>
      </w:r>
      <w:r w:rsidR="0084256A">
        <w:rPr>
          <w:rtl/>
        </w:rPr>
        <w:t>-</w:t>
      </w:r>
      <w:r w:rsidRPr="00CF24E8">
        <w:rPr>
          <w:rtl/>
        </w:rPr>
        <w:t>1989.</w:t>
      </w:r>
      <w:r w:rsidR="0084256A">
        <w:rPr>
          <w:rtl/>
        </w:rPr>
        <w:t xml:space="preserve"> </w:t>
      </w:r>
      <w:r w:rsidRPr="00CF24E8">
        <w:rPr>
          <w:rtl/>
        </w:rPr>
        <w:t>העובדים</w:t>
      </w:r>
      <w:r w:rsidR="0084256A">
        <w:rPr>
          <w:rtl/>
        </w:rPr>
        <w:t xml:space="preserve"> </w:t>
      </w:r>
      <w:r w:rsidRPr="00CF24E8">
        <w:rPr>
          <w:rtl/>
        </w:rPr>
        <w:t>שנחשפו</w:t>
      </w:r>
      <w:r w:rsidR="0084256A">
        <w:rPr>
          <w:rtl/>
        </w:rPr>
        <w:t xml:space="preserve"> </w:t>
      </w:r>
      <w:r w:rsidRPr="00CF24E8">
        <w:rPr>
          <w:rtl/>
        </w:rPr>
        <w:t>לחומר</w:t>
      </w:r>
      <w:r w:rsidR="0084256A">
        <w:rPr>
          <w:rtl/>
        </w:rPr>
        <w:t xml:space="preserve"> </w:t>
      </w:r>
      <w:r w:rsidRPr="00CF24E8">
        <w:rPr>
          <w:rtl/>
        </w:rPr>
        <w:t>נמצאים</w:t>
      </w:r>
      <w:r w:rsidR="0084256A">
        <w:rPr>
          <w:rtl/>
        </w:rPr>
        <w:t xml:space="preserve"> </w:t>
      </w:r>
      <w:r w:rsidRPr="00CF24E8">
        <w:rPr>
          <w:rtl/>
        </w:rPr>
        <w:t>במעקב</w:t>
      </w:r>
      <w:r w:rsidR="0084256A">
        <w:rPr>
          <w:rtl/>
        </w:rPr>
        <w:t xml:space="preserve"> </w:t>
      </w:r>
      <w:r w:rsidRPr="00CF24E8">
        <w:rPr>
          <w:rtl/>
        </w:rPr>
        <w:t>רפואי,</w:t>
      </w:r>
      <w:r w:rsidR="0084256A">
        <w:rPr>
          <w:rtl/>
        </w:rPr>
        <w:t xml:space="preserve"> </w:t>
      </w:r>
      <w:r w:rsidRPr="00CF24E8">
        <w:rPr>
          <w:rtl/>
        </w:rPr>
        <w:t>ולגבי אלו שנמצאה בדמם רמה גבוהה</w:t>
      </w:r>
      <w:r w:rsidR="0084256A">
        <w:rPr>
          <w:rtl/>
        </w:rPr>
        <w:t xml:space="preserve"> </w:t>
      </w:r>
      <w:r w:rsidRPr="00CF24E8">
        <w:rPr>
          <w:rtl/>
        </w:rPr>
        <w:t>מהמותר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קדמיום, נקבע שלא יעבדו במגע עם חומרים כימיים. בהנחייתי נעשו עבודות</w:t>
      </w:r>
      <w:r w:rsidR="0084256A">
        <w:rPr>
          <w:rtl/>
        </w:rPr>
        <w:t xml:space="preserve"> </w:t>
      </w:r>
      <w:r w:rsidRPr="00CF24E8">
        <w:rPr>
          <w:rtl/>
        </w:rPr>
        <w:t>ניקוי</w:t>
      </w:r>
      <w:r w:rsidR="0084256A">
        <w:rPr>
          <w:rtl/>
        </w:rPr>
        <w:t xml:space="preserve"> </w:t>
      </w:r>
      <w:r w:rsidRPr="00CF24E8">
        <w:rPr>
          <w:rtl/>
        </w:rPr>
        <w:t>במבנה,</w:t>
      </w:r>
      <w:r w:rsidR="0084256A">
        <w:rPr>
          <w:rtl/>
        </w:rPr>
        <w:t xml:space="preserve"> </w:t>
      </w:r>
      <w:r w:rsidRPr="00CF24E8">
        <w:rPr>
          <w:rtl/>
        </w:rPr>
        <w:t>תוך נקיטת אמצעי בטיחות קפדניים. הכנסת חומרים חדשים נעשית בפיקוח</w:t>
      </w:r>
      <w:r w:rsidR="0084256A">
        <w:rPr>
          <w:rtl/>
        </w:rPr>
        <w:t xml:space="preserve"> </w:t>
      </w:r>
      <w:r w:rsidRPr="00CF24E8">
        <w:rPr>
          <w:rtl/>
        </w:rPr>
        <w:t>צמוד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פקחי</w:t>
      </w:r>
      <w:r w:rsidR="0084256A">
        <w:rPr>
          <w:rtl/>
        </w:rPr>
        <w:t xml:space="preserve"> </w:t>
      </w:r>
      <w:r w:rsidRPr="00CF24E8">
        <w:rPr>
          <w:rtl/>
        </w:rPr>
        <w:t>האגף</w:t>
      </w:r>
      <w:r w:rsidR="0084256A">
        <w:rPr>
          <w:rtl/>
        </w:rPr>
        <w:t xml:space="preserve"> </w:t>
      </w:r>
      <w:r w:rsidRPr="00CF24E8">
        <w:rPr>
          <w:rtl/>
        </w:rPr>
        <w:t>לפיקוח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העבודה</w:t>
      </w:r>
      <w:r w:rsidR="0084256A">
        <w:rPr>
          <w:rtl/>
        </w:rPr>
        <w:t xml:space="preserve"> </w:t>
      </w:r>
      <w:r w:rsidRPr="00CF24E8">
        <w:rPr>
          <w:rtl/>
        </w:rPr>
        <w:t>ובסיוע יועץ לבטיחות וגיהות.</w:t>
      </w:r>
      <w:r w:rsidR="0084256A">
        <w:rPr>
          <w:rtl/>
        </w:rPr>
        <w:t xml:space="preserve"> </w:t>
      </w:r>
      <w:r w:rsidRPr="00CF24E8">
        <w:rPr>
          <w:rtl/>
        </w:rPr>
        <w:t>בבדיקות</w:t>
      </w:r>
      <w:r w:rsidR="0084256A">
        <w:rPr>
          <w:rtl/>
        </w:rPr>
        <w:t xml:space="preserve"> </w:t>
      </w:r>
      <w:r w:rsidRPr="00CF24E8">
        <w:rPr>
          <w:rtl/>
        </w:rPr>
        <w:t>הסביבתיות שנערכו במפעל לא נמצאו ממצאים כלשהם.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14" w:name="_Toc460755595"/>
      <w:r w:rsidRPr="0084256A">
        <w:rPr>
          <w:rtl/>
        </w:rPr>
        <w:t>שיקום נכים באמצעות הקצאת רשיונות למוניות</w:t>
      </w:r>
      <w:bookmarkEnd w:id="14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ש' בוחבוט שאל את שרת העבודה והרווחה</w:t>
      </w:r>
      <w:r w:rsidR="0084256A">
        <w:rPr>
          <w:rtl/>
        </w:rPr>
        <w:t xml:space="preserve"> </w:t>
      </w:r>
      <w:r w:rsidRPr="00CF24E8">
        <w:rPr>
          <w:rtl/>
        </w:rPr>
        <w:t>ביום י"ד בתמוז התשנ"ה (12 ביולי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החוק</w:t>
      </w:r>
      <w:r w:rsidR="0084256A">
        <w:rPr>
          <w:rtl/>
        </w:rPr>
        <w:t xml:space="preserve"> </w:t>
      </w:r>
      <w:r w:rsidRPr="00CF24E8">
        <w:rPr>
          <w:rtl/>
        </w:rPr>
        <w:t>הממשלתית</w:t>
      </w:r>
      <w:r w:rsidR="0084256A">
        <w:rPr>
          <w:rtl/>
        </w:rPr>
        <w:t xml:space="preserve"> </w:t>
      </w:r>
      <w:r w:rsidRPr="00CF24E8">
        <w:rPr>
          <w:rtl/>
        </w:rPr>
        <w:t>בעניין</w:t>
      </w:r>
      <w:r w:rsidR="0084256A">
        <w:rPr>
          <w:rtl/>
        </w:rPr>
        <w:t xml:space="preserve"> </w:t>
      </w:r>
      <w:r w:rsidRPr="00CF24E8">
        <w:rPr>
          <w:rtl/>
        </w:rPr>
        <w:t>הקצאת</w:t>
      </w:r>
      <w:r w:rsidR="0084256A">
        <w:rPr>
          <w:rtl/>
        </w:rPr>
        <w:t xml:space="preserve"> </w:t>
      </w:r>
      <w:r w:rsidRPr="00CF24E8">
        <w:rPr>
          <w:rtl/>
        </w:rPr>
        <w:t>רשיונות</w:t>
      </w:r>
      <w:r w:rsidR="0084256A">
        <w:rPr>
          <w:rtl/>
        </w:rPr>
        <w:t xml:space="preserve"> </w:t>
      </w:r>
      <w:r w:rsidRPr="00CF24E8">
        <w:rPr>
          <w:rtl/>
        </w:rPr>
        <w:t>חדשים</w:t>
      </w:r>
      <w:r w:rsidR="0084256A">
        <w:rPr>
          <w:rtl/>
        </w:rPr>
        <w:t xml:space="preserve"> </w:t>
      </w:r>
      <w:r w:rsidRPr="00CF24E8">
        <w:rPr>
          <w:rtl/>
        </w:rPr>
        <w:t>למוניות</w:t>
      </w:r>
      <w:r w:rsidR="0084256A">
        <w:rPr>
          <w:rtl/>
        </w:rPr>
        <w:t xml:space="preserve"> </w:t>
      </w:r>
      <w:r w:rsidRPr="00CF24E8">
        <w:rPr>
          <w:rtl/>
        </w:rPr>
        <w:t>כללה</w:t>
      </w:r>
      <w:r w:rsidR="0084256A">
        <w:rPr>
          <w:rtl/>
        </w:rPr>
        <w:t xml:space="preserve"> </w:t>
      </w:r>
      <w:r w:rsidRPr="00CF24E8">
        <w:rPr>
          <w:rtl/>
        </w:rPr>
        <w:t>הקלות</w:t>
      </w:r>
      <w:r w:rsidR="0084256A">
        <w:rPr>
          <w:rtl/>
        </w:rPr>
        <w:t xml:space="preserve"> </w:t>
      </w:r>
      <w:r w:rsidRPr="00CF24E8">
        <w:rPr>
          <w:rtl/>
        </w:rPr>
        <w:t>משמעותיות</w:t>
      </w:r>
      <w:r w:rsidR="0084256A">
        <w:rPr>
          <w:rtl/>
        </w:rPr>
        <w:t xml:space="preserve"> </w:t>
      </w:r>
      <w:r w:rsidRPr="00CF24E8">
        <w:rPr>
          <w:rtl/>
        </w:rPr>
        <w:t>לנכי</w:t>
      </w:r>
      <w:r w:rsidR="0084256A">
        <w:rPr>
          <w:rtl/>
        </w:rPr>
        <w:t xml:space="preserve"> </w:t>
      </w:r>
      <w:r w:rsidRPr="00CF24E8">
        <w:rPr>
          <w:rtl/>
        </w:rPr>
        <w:t>צה"ל המשוקמים כנהגי מוניות, אך אין התייחסות לשיקום נכים אחרים</w:t>
      </w:r>
      <w:r w:rsidR="0084256A">
        <w:rPr>
          <w:rtl/>
        </w:rPr>
        <w:t xml:space="preserve"> </w:t>
      </w:r>
      <w:r w:rsidRPr="00CF24E8">
        <w:rPr>
          <w:rtl/>
        </w:rPr>
        <w:t>במקצוע 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מדוע</w:t>
      </w:r>
      <w:r w:rsidR="0084256A">
        <w:rPr>
          <w:rtl/>
        </w:rPr>
        <w:t xml:space="preserve"> </w:t>
      </w:r>
      <w:r w:rsidRPr="00CF24E8">
        <w:rPr>
          <w:rtl/>
        </w:rPr>
        <w:t>מסייע</w:t>
      </w:r>
      <w:r w:rsidR="0084256A">
        <w:rPr>
          <w:rtl/>
        </w:rPr>
        <w:t xml:space="preserve"> </w:t>
      </w:r>
      <w:r w:rsidRPr="00CF24E8">
        <w:rPr>
          <w:rtl/>
        </w:rPr>
        <w:t>המוסד לביטוח לאומי לנכים המבקשים להשתקם כנהגי מוניות, אף</w:t>
      </w:r>
      <w:r w:rsidR="0084256A">
        <w:rPr>
          <w:rtl/>
        </w:rPr>
        <w:t xml:space="preserve"> </w:t>
      </w:r>
      <w:r w:rsidRPr="00CF24E8">
        <w:rPr>
          <w:rtl/>
        </w:rPr>
        <w:t>שמשרד</w:t>
      </w:r>
      <w:r w:rsidR="0084256A">
        <w:rPr>
          <w:rtl/>
        </w:rPr>
        <w:t xml:space="preserve"> </w:t>
      </w:r>
      <w:r w:rsidRPr="00CF24E8">
        <w:rPr>
          <w:rtl/>
        </w:rPr>
        <w:t>התחבורה</w:t>
      </w:r>
      <w:r w:rsidR="0084256A">
        <w:rPr>
          <w:rtl/>
        </w:rPr>
        <w:t xml:space="preserve"> </w:t>
      </w:r>
      <w:r w:rsidRPr="00CF24E8">
        <w:rPr>
          <w:rtl/>
        </w:rPr>
        <w:t>מצהיר</w:t>
      </w:r>
      <w:r w:rsidR="0084256A">
        <w:rPr>
          <w:rtl/>
        </w:rPr>
        <w:t xml:space="preserve"> </w:t>
      </w:r>
      <w:r w:rsidRPr="00CF24E8">
        <w:rPr>
          <w:rtl/>
        </w:rPr>
        <w:t>במפורש</w:t>
      </w:r>
      <w:r w:rsidR="0084256A">
        <w:rPr>
          <w:rtl/>
        </w:rPr>
        <w:t xml:space="preserve"> </w:t>
      </w:r>
      <w:r w:rsidRPr="00CF24E8">
        <w:rPr>
          <w:rtl/>
        </w:rPr>
        <w:t>כי הוא אינו רואה את הנהיגה במונית כמכשיר לשיקום</w:t>
      </w:r>
      <w:r w:rsidR="0084256A">
        <w:rPr>
          <w:rtl/>
        </w:rPr>
        <w:t xml:space="preserve"> </w:t>
      </w:r>
      <w:r w:rsidRPr="00CF24E8">
        <w:rPr>
          <w:rtl/>
        </w:rPr>
        <w:t>נכים?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מה היא מדיניות משרדך, נכון להיום, בעניין זה?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a4"/>
        <w:rPr>
          <w:rtl/>
        </w:rPr>
      </w:pPr>
      <w:r w:rsidRPr="0084256A">
        <w:rPr>
          <w:rtl/>
        </w:rPr>
        <w:t>תשובת שרת העבודה והרווחה א' נמיר:</w:t>
      </w:r>
    </w:p>
    <w:p w:rsidR="0084256A" w:rsidRPr="0084256A" w:rsidRDefault="0084256A" w:rsidP="0084256A">
      <w:pPr>
        <w:pStyle w:val="a5"/>
        <w:rPr>
          <w:rtl/>
        </w:rPr>
      </w:pPr>
      <w:r w:rsidRPr="0084256A">
        <w:rPr>
          <w:u w:val="single"/>
          <w:rtl/>
        </w:rPr>
        <w:t>(לא נקראה, נמסרה לפרוטוקול)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המוסד</w:t>
      </w:r>
      <w:r w:rsidR="0084256A">
        <w:rPr>
          <w:rtl/>
        </w:rPr>
        <w:t xml:space="preserve"> </w:t>
      </w:r>
      <w:r w:rsidRPr="00CF24E8">
        <w:rPr>
          <w:rtl/>
        </w:rPr>
        <w:t>לביטוח</w:t>
      </w:r>
      <w:r w:rsidR="0084256A">
        <w:rPr>
          <w:rtl/>
        </w:rPr>
        <w:t xml:space="preserve"> </w:t>
      </w:r>
      <w:r w:rsidRPr="00CF24E8">
        <w:rPr>
          <w:rtl/>
        </w:rPr>
        <w:t>לאומי</w:t>
      </w:r>
      <w:r w:rsidR="0084256A">
        <w:rPr>
          <w:rtl/>
        </w:rPr>
        <w:t xml:space="preserve"> </w:t>
      </w:r>
      <w:r w:rsidRPr="00CF24E8">
        <w:rPr>
          <w:rtl/>
        </w:rPr>
        <w:t>הוא המוסמך, על</w:t>
      </w:r>
      <w:r w:rsidR="0084256A">
        <w:rPr>
          <w:rtl/>
        </w:rPr>
        <w:t>-</w:t>
      </w:r>
      <w:r w:rsidRPr="00CF24E8">
        <w:rPr>
          <w:rtl/>
        </w:rPr>
        <w:t>פי חוק, לקבוע מהי ההכשרה המתאימה</w:t>
      </w:r>
      <w:r w:rsidR="0084256A">
        <w:rPr>
          <w:rtl/>
        </w:rPr>
        <w:t xml:space="preserve"> </w:t>
      </w:r>
      <w:r w:rsidRPr="00CF24E8">
        <w:rPr>
          <w:rtl/>
        </w:rPr>
        <w:t>לשיקומם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נכים. המוסד מסייע לנכים, אם נמצאו מתאימים לעסוק בעיסוק זה, במסגרת</w:t>
      </w:r>
      <w:r w:rsidR="0084256A">
        <w:rPr>
          <w:rtl/>
        </w:rPr>
        <w:t xml:space="preserve"> </w:t>
      </w:r>
      <w:r w:rsidRPr="00CF24E8">
        <w:rPr>
          <w:rtl/>
        </w:rPr>
        <w:t>אגף</w:t>
      </w:r>
      <w:r w:rsidR="0084256A">
        <w:rPr>
          <w:rtl/>
        </w:rPr>
        <w:t xml:space="preserve"> </w:t>
      </w:r>
      <w:r w:rsidRPr="00CF24E8">
        <w:rPr>
          <w:rtl/>
        </w:rPr>
        <w:t>השיקום שלו, ובהתייעצות עם רופאים תעסוקתיים, פסיכולוגים, עובדי שיקום ועוד.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</w:t>
      </w:r>
      <w:r w:rsidR="0084256A">
        <w:rPr>
          <w:rtl/>
        </w:rPr>
        <w:t xml:space="preserve"> </w:t>
      </w:r>
      <w:r w:rsidRPr="00CF24E8">
        <w:rPr>
          <w:rtl/>
        </w:rPr>
        <w:t>תעסוקה כנהג מונית יכולה להיות פתרון שיקומי לחלק מהנכים המוכרים 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המוסד לביטוח לאומי.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לשרת העבודה והרווחה, השרה אורה נמיר.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15" w:name="_Toc460755596"/>
      <w:r w:rsidRPr="0084256A">
        <w:rPr>
          <w:rtl/>
        </w:rPr>
        <w:t>הודעת יושב</w:t>
      </w:r>
      <w:r>
        <w:rPr>
          <w:rtl/>
        </w:rPr>
        <w:t>-</w:t>
      </w:r>
      <w:r w:rsidRPr="0084256A">
        <w:rPr>
          <w:rtl/>
        </w:rPr>
        <w:t>ראש ועדת הכנסת</w:t>
      </w:r>
      <w:bookmarkEnd w:id="15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עוברים</w:t>
      </w:r>
      <w:r w:rsidR="0084256A">
        <w:rPr>
          <w:rtl/>
        </w:rPr>
        <w:t xml:space="preserve"> </w:t>
      </w:r>
      <w:r w:rsidRPr="00CF24E8">
        <w:rPr>
          <w:rtl/>
        </w:rPr>
        <w:t>לסעיף</w:t>
      </w:r>
      <w:r w:rsidR="0084256A">
        <w:rPr>
          <w:rtl/>
        </w:rPr>
        <w:t xml:space="preserve"> </w:t>
      </w:r>
      <w:r w:rsidRPr="00CF24E8">
        <w:rPr>
          <w:rtl/>
        </w:rPr>
        <w:t>הבא</w:t>
      </w:r>
      <w:r w:rsidR="0084256A">
        <w:rPr>
          <w:rtl/>
        </w:rPr>
        <w:t xml:space="preserve"> </w:t>
      </w:r>
      <w:r w:rsidRPr="00CF24E8">
        <w:rPr>
          <w:rtl/>
        </w:rPr>
        <w:t>בסדר</w:t>
      </w:r>
      <w:r w:rsidR="0084256A">
        <w:rPr>
          <w:rtl/>
        </w:rPr>
        <w:t>-</w:t>
      </w:r>
      <w:r w:rsidRPr="00CF24E8">
        <w:rPr>
          <w:rtl/>
        </w:rPr>
        <w:t>היום,</w:t>
      </w:r>
      <w:r w:rsidR="0084256A">
        <w:rPr>
          <w:rtl/>
        </w:rPr>
        <w:t xml:space="preserve"> </w:t>
      </w:r>
      <w:r w:rsidRPr="00CF24E8">
        <w:rPr>
          <w:rtl/>
        </w:rPr>
        <w:t>ואני מזמינה את יושב</w:t>
      </w:r>
      <w:r w:rsidR="0084256A">
        <w:rPr>
          <w:rtl/>
        </w:rPr>
        <w:t>-</w:t>
      </w:r>
      <w:r w:rsidRPr="00CF24E8">
        <w:rPr>
          <w:rtl/>
        </w:rPr>
        <w:t>ראש ועדת הכנסת</w:t>
      </w:r>
      <w:r w:rsidR="0084256A">
        <w:rPr>
          <w:rtl/>
        </w:rPr>
        <w:t xml:space="preserve"> </w:t>
      </w:r>
      <w:r w:rsidRPr="00CF24E8">
        <w:rPr>
          <w:rtl/>
        </w:rPr>
        <w:t>למסור הודעה על החלטה של ועדת הכנסת בנוגע לוועדות שידונו בנושאים שונים.</w:t>
      </w:r>
      <w:r w:rsidR="0084256A">
        <w:rPr>
          <w:rtl/>
        </w:rPr>
        <w:t xml:space="preserve"> </w:t>
      </w:r>
      <w:r w:rsidRPr="00CF24E8">
        <w:rPr>
          <w:rtl/>
        </w:rPr>
        <w:t>בבקשה,</w:t>
      </w:r>
      <w:r w:rsidR="0084256A">
        <w:rPr>
          <w:rtl/>
        </w:rPr>
        <w:t xml:space="preserve"> </w:t>
      </w:r>
      <w:r w:rsidRPr="00CF24E8">
        <w:rPr>
          <w:rtl/>
        </w:rPr>
        <w:t>חבר הכנסת מירום.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(יו"ר ועדת הכנסת):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חברי הכנסת, ועדת הכנסת קבעה בישיבתה את הוועדות</w:t>
      </w:r>
      <w:r w:rsidR="0084256A">
        <w:rPr>
          <w:rtl/>
        </w:rPr>
        <w:t xml:space="preserve"> </w:t>
      </w:r>
      <w:r w:rsidRPr="00CF24E8">
        <w:rPr>
          <w:rtl/>
        </w:rPr>
        <w:t>הבאות לדיון בהצעות לסדר</w:t>
      </w:r>
      <w:r w:rsidR="0084256A">
        <w:rPr>
          <w:rtl/>
        </w:rPr>
        <w:t>-</w:t>
      </w:r>
      <w:r w:rsidRPr="00CF24E8">
        <w:rPr>
          <w:rtl/>
        </w:rPr>
        <w:t>היום ובהצעות חוק כדלקמן: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ועדת</w:t>
      </w:r>
      <w:r w:rsidR="0084256A">
        <w:rPr>
          <w:rtl/>
        </w:rPr>
        <w:t xml:space="preserve"> </w:t>
      </w:r>
      <w:r w:rsidRPr="00CF24E8">
        <w:rPr>
          <w:rtl/>
        </w:rPr>
        <w:t>הפנים</w:t>
      </w:r>
      <w:r w:rsidR="0084256A">
        <w:rPr>
          <w:rtl/>
        </w:rPr>
        <w:t xml:space="preserve"> </w:t>
      </w:r>
      <w:r w:rsidRPr="00CF24E8">
        <w:rPr>
          <w:rtl/>
        </w:rPr>
        <w:t>ואיכות</w:t>
      </w:r>
      <w:r w:rsidR="0084256A">
        <w:rPr>
          <w:rtl/>
        </w:rPr>
        <w:t xml:space="preserve"> </w:t>
      </w:r>
      <w:r w:rsidRPr="00CF24E8">
        <w:rPr>
          <w:rtl/>
        </w:rPr>
        <w:t>הסביבה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תדון באלה: 1. הצעת חוק המקרקעין (תיקון </w:t>
      </w:r>
      <w:r w:rsidR="0084256A">
        <w:rPr>
          <w:rtl/>
        </w:rPr>
        <w:t>–</w:t>
      </w:r>
      <w:r w:rsidRPr="00CF24E8">
        <w:rPr>
          <w:rtl/>
        </w:rPr>
        <w:t xml:space="preserve"> דרך</w:t>
      </w:r>
      <w:r w:rsidR="0084256A">
        <w:rPr>
          <w:rtl/>
        </w:rPr>
        <w:t xml:space="preserve"> </w:t>
      </w:r>
      <w:r w:rsidRPr="00CF24E8">
        <w:rPr>
          <w:rtl/>
        </w:rPr>
        <w:t>מעבר), התשנ"ד</w:t>
      </w:r>
      <w:r w:rsidR="0084256A">
        <w:rPr>
          <w:rtl/>
        </w:rPr>
        <w:t>–</w:t>
      </w:r>
      <w:r w:rsidRPr="00CF24E8">
        <w:rPr>
          <w:rtl/>
        </w:rPr>
        <w:t>1994, של חבר הכנסת אסעד אסעד, שהפכה להצעה לסדר</w:t>
      </w:r>
      <w:r w:rsidR="0084256A">
        <w:rPr>
          <w:rtl/>
        </w:rPr>
        <w:t>-</w:t>
      </w:r>
      <w:r w:rsidRPr="00CF24E8">
        <w:rPr>
          <w:rtl/>
        </w:rPr>
        <w:t>היום; 2. הצעת חוק</w:t>
      </w:r>
      <w:r w:rsidR="0084256A">
        <w:rPr>
          <w:rtl/>
        </w:rPr>
        <w:t xml:space="preserve"> </w:t>
      </w:r>
      <w:r w:rsidRPr="00CF24E8">
        <w:rPr>
          <w:rtl/>
        </w:rPr>
        <w:t>איסור</w:t>
      </w:r>
      <w:r w:rsidR="0084256A">
        <w:rPr>
          <w:rtl/>
        </w:rPr>
        <w:t xml:space="preserve"> </w:t>
      </w:r>
      <w:r w:rsidRPr="00CF24E8">
        <w:rPr>
          <w:rtl/>
        </w:rPr>
        <w:t>נטיעת</w:t>
      </w:r>
      <w:r w:rsidR="0084256A">
        <w:rPr>
          <w:rtl/>
        </w:rPr>
        <w:t xml:space="preserve"> </w:t>
      </w:r>
      <w:r w:rsidRPr="00CF24E8">
        <w:rPr>
          <w:rtl/>
        </w:rPr>
        <w:t>צמחים</w:t>
      </w:r>
      <w:r w:rsidR="0084256A">
        <w:rPr>
          <w:rtl/>
        </w:rPr>
        <w:t xml:space="preserve"> </w:t>
      </w:r>
      <w:r w:rsidRPr="00CF24E8">
        <w:rPr>
          <w:rtl/>
        </w:rPr>
        <w:t>מזהמי</w:t>
      </w:r>
      <w:r w:rsidR="0084256A">
        <w:rPr>
          <w:rtl/>
        </w:rPr>
        <w:t xml:space="preserve"> </w:t>
      </w:r>
      <w:r w:rsidRPr="00CF24E8">
        <w:rPr>
          <w:rtl/>
        </w:rPr>
        <w:t>אוויר</w:t>
      </w:r>
      <w:r w:rsidR="0084256A">
        <w:rPr>
          <w:rtl/>
        </w:rPr>
        <w:t xml:space="preserve"> </w:t>
      </w:r>
      <w:r w:rsidRPr="00CF24E8">
        <w:rPr>
          <w:rtl/>
        </w:rPr>
        <w:t>בקרבת בתי מגורים, התשנ"ה</w:t>
      </w:r>
      <w:r w:rsidR="0084256A">
        <w:rPr>
          <w:rtl/>
        </w:rPr>
        <w:t>–</w:t>
      </w:r>
      <w:r w:rsidRPr="00CF24E8">
        <w:rPr>
          <w:rtl/>
        </w:rPr>
        <w:t>1995, של חבר הכנסת</w:t>
      </w:r>
      <w:r w:rsidR="0084256A">
        <w:rPr>
          <w:rtl/>
        </w:rPr>
        <w:t xml:space="preserve"> </w:t>
      </w:r>
      <w:r w:rsidRPr="00CF24E8">
        <w:rPr>
          <w:rtl/>
        </w:rPr>
        <w:t>אברהם יחזקאל, לשם הכנתה לקריאה ראשונה.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ועדת</w:t>
      </w:r>
      <w:r w:rsidR="0084256A">
        <w:rPr>
          <w:rtl/>
        </w:rPr>
        <w:t xml:space="preserve"> </w:t>
      </w:r>
      <w:r w:rsidRPr="00CF24E8">
        <w:rPr>
          <w:rtl/>
        </w:rPr>
        <w:t>החוקה, חוק ומשפט תדון בהצעת חוק המוהלים, התשנ"ד</w:t>
      </w:r>
      <w:r w:rsidR="0084256A">
        <w:rPr>
          <w:rtl/>
        </w:rPr>
        <w:t>–</w:t>
      </w:r>
      <w:r w:rsidRPr="00CF24E8">
        <w:rPr>
          <w:rtl/>
        </w:rPr>
        <w:t>1993, של חברי הכנסת</w:t>
      </w:r>
      <w:r w:rsidR="0084256A">
        <w:rPr>
          <w:rtl/>
        </w:rPr>
        <w:t xml:space="preserve"> </w:t>
      </w:r>
      <w:r w:rsidRPr="00CF24E8">
        <w:rPr>
          <w:rtl/>
        </w:rPr>
        <w:t>חגי מירום, יצחק לוי ויוסף עזרן, לשם הכנתה לקריאה ראשונה. חבר הכנסת רביץ, אנחנו</w:t>
      </w:r>
      <w:r w:rsidR="0084256A">
        <w:rPr>
          <w:rtl/>
        </w:rPr>
        <w:t xml:space="preserve"> </w:t>
      </w:r>
      <w:r w:rsidRPr="00CF24E8">
        <w:rPr>
          <w:rtl/>
        </w:rPr>
        <w:t>רצינו</w:t>
      </w:r>
      <w:r w:rsidR="0084256A">
        <w:rPr>
          <w:rtl/>
        </w:rPr>
        <w:t xml:space="preserve"> </w:t>
      </w:r>
      <w:r w:rsidRPr="00CF24E8">
        <w:rPr>
          <w:rtl/>
        </w:rPr>
        <w:t>שאתה</w:t>
      </w:r>
      <w:r w:rsidR="0084256A">
        <w:rPr>
          <w:rtl/>
        </w:rPr>
        <w:t xml:space="preserve"> </w:t>
      </w:r>
      <w:r w:rsidRPr="00CF24E8">
        <w:rPr>
          <w:rtl/>
        </w:rPr>
        <w:t>תעסוק</w:t>
      </w:r>
      <w:r w:rsidR="0084256A">
        <w:rPr>
          <w:rtl/>
        </w:rPr>
        <w:t xml:space="preserve"> </w:t>
      </w:r>
      <w:r w:rsidRPr="00CF24E8">
        <w:rPr>
          <w:rtl/>
        </w:rPr>
        <w:t>בברית</w:t>
      </w:r>
      <w:r w:rsidR="0084256A">
        <w:rPr>
          <w:rtl/>
        </w:rPr>
        <w:t xml:space="preserve"> </w:t>
      </w:r>
      <w:r w:rsidRPr="00CF24E8">
        <w:rPr>
          <w:rtl/>
        </w:rPr>
        <w:t>המילה</w:t>
      </w:r>
      <w:r w:rsidR="0084256A">
        <w:rPr>
          <w:rtl/>
        </w:rPr>
        <w:t xml:space="preserve"> </w:t>
      </w:r>
      <w:r w:rsidRPr="00CF24E8">
        <w:rPr>
          <w:rtl/>
        </w:rPr>
        <w:t>ובמשמעויות</w:t>
      </w:r>
      <w:r w:rsidR="0084256A">
        <w:rPr>
          <w:rtl/>
        </w:rPr>
        <w:t xml:space="preserve"> </w:t>
      </w:r>
      <w:r w:rsidRPr="00CF24E8">
        <w:rPr>
          <w:rtl/>
        </w:rPr>
        <w:t>הדתיות</w:t>
      </w:r>
      <w:r w:rsidR="0084256A">
        <w:rPr>
          <w:rtl/>
        </w:rPr>
        <w:t xml:space="preserve"> </w:t>
      </w:r>
      <w:r w:rsidRPr="00CF24E8">
        <w:rPr>
          <w:rtl/>
        </w:rPr>
        <w:t>העמוקות</w:t>
      </w:r>
      <w:r w:rsidR="0084256A">
        <w:rPr>
          <w:rtl/>
        </w:rPr>
        <w:t xml:space="preserve"> </w:t>
      </w:r>
      <w:r w:rsidRPr="00CF24E8">
        <w:rPr>
          <w:rtl/>
        </w:rPr>
        <w:t>וכן</w:t>
      </w:r>
      <w:r w:rsidR="0084256A">
        <w:rPr>
          <w:rtl/>
        </w:rPr>
        <w:t xml:space="preserve"> </w:t>
      </w:r>
      <w:r w:rsidRPr="00CF24E8">
        <w:rPr>
          <w:rtl/>
        </w:rPr>
        <w:t>במשמעויות</w:t>
      </w:r>
      <w:r w:rsidR="0084256A">
        <w:rPr>
          <w:rtl/>
        </w:rPr>
        <w:t xml:space="preserve"> </w:t>
      </w:r>
      <w:r w:rsidRPr="00CF24E8">
        <w:rPr>
          <w:rtl/>
        </w:rPr>
        <w:t>הכירורגיות הנובעות מכך. אל תבוא בטענות.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רביץ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צריך להיות, עם כל הכבוד, בוועדה אינטליגנטית.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(יו"ר ועדת הכנסת):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נכון, ולכן הלכנו לוועדה שאתה חבר בה.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ועדת</w:t>
      </w:r>
      <w:r w:rsidR="0084256A">
        <w:rPr>
          <w:rtl/>
        </w:rPr>
        <w:t xml:space="preserve"> </w:t>
      </w:r>
      <w:r w:rsidRPr="00CF24E8">
        <w:rPr>
          <w:rtl/>
        </w:rPr>
        <w:t>החינוך</w:t>
      </w:r>
      <w:r w:rsidR="0084256A">
        <w:rPr>
          <w:rtl/>
        </w:rPr>
        <w:t xml:space="preserve"> </w:t>
      </w:r>
      <w:r w:rsidRPr="00CF24E8">
        <w:rPr>
          <w:rtl/>
        </w:rPr>
        <w:t>והתרבות</w:t>
      </w:r>
      <w:r w:rsidR="0084256A">
        <w:rPr>
          <w:rtl/>
        </w:rPr>
        <w:t xml:space="preserve"> </w:t>
      </w:r>
      <w:r w:rsidRPr="00CF24E8">
        <w:rPr>
          <w:rtl/>
        </w:rPr>
        <w:t>תדון</w:t>
      </w:r>
      <w:r w:rsidR="0084256A">
        <w:rPr>
          <w:rtl/>
        </w:rPr>
        <w:t xml:space="preserve"> </w:t>
      </w:r>
      <w:r w:rsidRPr="00CF24E8">
        <w:rPr>
          <w:rtl/>
        </w:rPr>
        <w:t>בהצעת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חוק הארכיונים (תיקון </w:t>
      </w:r>
      <w:r w:rsidR="0084256A">
        <w:rPr>
          <w:rtl/>
        </w:rPr>
        <w:t>–</w:t>
      </w:r>
      <w:r w:rsidRPr="00CF24E8">
        <w:rPr>
          <w:rtl/>
        </w:rPr>
        <w:t xml:space="preserve"> הוראות שונות),</w:t>
      </w:r>
      <w:r w:rsidR="0084256A">
        <w:rPr>
          <w:rtl/>
        </w:rPr>
        <w:t xml:space="preserve"> </w:t>
      </w:r>
      <w:r w:rsidRPr="00CF24E8">
        <w:rPr>
          <w:rtl/>
        </w:rPr>
        <w:t>התשנ"ה</w:t>
      </w:r>
      <w:r w:rsidR="0084256A">
        <w:rPr>
          <w:rtl/>
        </w:rPr>
        <w:t>–</w:t>
      </w:r>
      <w:r w:rsidRPr="00CF24E8">
        <w:rPr>
          <w:rtl/>
        </w:rPr>
        <w:t>1995. הצעת חוק של קבוצת חברי הכנסת; הכנה לקריאה ראשונה.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ועדת</w:t>
      </w:r>
      <w:r w:rsidR="0084256A">
        <w:rPr>
          <w:rtl/>
        </w:rPr>
        <w:t xml:space="preserve"> </w:t>
      </w:r>
      <w:r w:rsidRPr="00CF24E8">
        <w:rPr>
          <w:rtl/>
        </w:rPr>
        <w:t>הכספים</w:t>
      </w:r>
      <w:r w:rsidR="0084256A">
        <w:rPr>
          <w:rtl/>
        </w:rPr>
        <w:t xml:space="preserve"> </w:t>
      </w:r>
      <w:r w:rsidRPr="00CF24E8">
        <w:rPr>
          <w:rtl/>
        </w:rPr>
        <w:t>תדון</w:t>
      </w:r>
      <w:r w:rsidR="0084256A">
        <w:rPr>
          <w:rtl/>
        </w:rPr>
        <w:t xml:space="preserve"> </w:t>
      </w:r>
      <w:r w:rsidRPr="00CF24E8">
        <w:rPr>
          <w:rtl/>
        </w:rPr>
        <w:t>בהצעה</w:t>
      </w:r>
      <w:r w:rsidR="0084256A">
        <w:rPr>
          <w:rtl/>
        </w:rPr>
        <w:t xml:space="preserve"> </w:t>
      </w:r>
      <w:r w:rsidRPr="00CF24E8">
        <w:rPr>
          <w:rtl/>
        </w:rPr>
        <w:t>לסדר</w:t>
      </w:r>
      <w:r w:rsidR="0084256A">
        <w:rPr>
          <w:rtl/>
        </w:rPr>
        <w:t>-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בנושא:</w:t>
      </w:r>
      <w:r w:rsidR="0084256A">
        <w:rPr>
          <w:rtl/>
        </w:rPr>
        <w:t xml:space="preserve"> </w:t>
      </w:r>
      <w:r w:rsidRPr="00CF24E8">
        <w:rPr>
          <w:rtl/>
        </w:rPr>
        <w:t>מאהל</w:t>
      </w:r>
      <w:r w:rsidR="0084256A">
        <w:rPr>
          <w:rtl/>
        </w:rPr>
        <w:t xml:space="preserve"> </w:t>
      </w:r>
      <w:r w:rsidRPr="00CF24E8">
        <w:rPr>
          <w:rtl/>
        </w:rPr>
        <w:t>המחאה של נפגעי הבנקים</w:t>
      </w:r>
      <w:r w:rsidR="0084256A">
        <w:rPr>
          <w:rtl/>
        </w:rPr>
        <w:t xml:space="preserve"> </w:t>
      </w:r>
      <w:r w:rsidRPr="00CF24E8">
        <w:rPr>
          <w:rtl/>
        </w:rPr>
        <w:t>והבורסה</w:t>
      </w:r>
      <w:r w:rsidR="0084256A">
        <w:rPr>
          <w:rtl/>
        </w:rPr>
        <w:t xml:space="preserve"> </w:t>
      </w:r>
      <w:r w:rsidRPr="00CF24E8">
        <w:rPr>
          <w:rtl/>
        </w:rPr>
        <w:t>מול</w:t>
      </w:r>
      <w:r w:rsidR="0084256A">
        <w:rPr>
          <w:rtl/>
        </w:rPr>
        <w:t xml:space="preserve"> </w:t>
      </w:r>
      <w:r w:rsidRPr="00CF24E8">
        <w:rPr>
          <w:rtl/>
        </w:rPr>
        <w:t>משרד ראש הממשלה; הצעה של חבר הכנסת שמואל אביטל. למה, זה לא בסדר,</w:t>
      </w:r>
      <w:r w:rsidR="0084256A">
        <w:rPr>
          <w:rtl/>
        </w:rPr>
        <w:t xml:space="preserve"> </w:t>
      </w:r>
      <w:r w:rsidRPr="00CF24E8">
        <w:rPr>
          <w:rtl/>
        </w:rPr>
        <w:t>חבר הכנסת דן תיכון? לפי דעתי אתה תומך בזה.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דן תיכון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רציתי לשמוע לאן תעבירו.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(יו"ר ועדת הכנסת):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החלטנו שזה יעבור לוועדת הכספים, אתה צודק. היינו ערים למה שאתה מעיר</w:t>
      </w:r>
      <w:r w:rsidR="0084256A">
        <w:rPr>
          <w:rtl/>
        </w:rPr>
        <w:t xml:space="preserve"> </w:t>
      </w:r>
      <w:r w:rsidRPr="00CF24E8">
        <w:rPr>
          <w:rtl/>
        </w:rPr>
        <w:t>כאן.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ועדה משותפת של ועדת הכלכלה והוועדה למלחמה בנגע הסמים תדון בהצעת חוק הגבלת</w:t>
      </w:r>
      <w:r w:rsidR="0084256A">
        <w:rPr>
          <w:rtl/>
        </w:rPr>
        <w:t xml:space="preserve"> </w:t>
      </w:r>
      <w:r w:rsidRPr="00CF24E8">
        <w:rPr>
          <w:rtl/>
        </w:rPr>
        <w:t>הפרסומת</w:t>
      </w:r>
      <w:r w:rsidR="0084256A">
        <w:rPr>
          <w:rtl/>
        </w:rPr>
        <w:t xml:space="preserve"> </w:t>
      </w:r>
      <w:r w:rsidRPr="00CF24E8">
        <w:rPr>
          <w:rtl/>
        </w:rPr>
        <w:t>למשקאות אלכוהוליים, התשנ"ד</w:t>
      </w:r>
      <w:r w:rsidR="0084256A">
        <w:rPr>
          <w:rtl/>
        </w:rPr>
        <w:t>–</w:t>
      </w:r>
      <w:r w:rsidRPr="00CF24E8">
        <w:rPr>
          <w:rtl/>
        </w:rPr>
        <w:t>1994, של קבוצת חברי כנסת. הוועדה תמנה שישה</w:t>
      </w:r>
      <w:r w:rsidR="0084256A">
        <w:rPr>
          <w:rtl/>
        </w:rPr>
        <w:t xml:space="preserve"> </w:t>
      </w:r>
      <w:r w:rsidRPr="00CF24E8">
        <w:rPr>
          <w:rtl/>
        </w:rPr>
        <w:t>חברים,</w:t>
      </w:r>
      <w:r w:rsidR="0084256A">
        <w:rPr>
          <w:rtl/>
        </w:rPr>
        <w:t xml:space="preserve"> </w:t>
      </w:r>
      <w:r w:rsidRPr="00CF24E8">
        <w:rPr>
          <w:rtl/>
        </w:rPr>
        <w:t>שלושה</w:t>
      </w:r>
      <w:r w:rsidR="0084256A">
        <w:rPr>
          <w:rtl/>
        </w:rPr>
        <w:t xml:space="preserve"> </w:t>
      </w:r>
      <w:r w:rsidRPr="00CF24E8">
        <w:rPr>
          <w:rtl/>
        </w:rPr>
        <w:t>מכל</w:t>
      </w:r>
      <w:r w:rsidR="0084256A">
        <w:rPr>
          <w:rtl/>
        </w:rPr>
        <w:t xml:space="preserve"> </w:t>
      </w:r>
      <w:r w:rsidRPr="00CF24E8">
        <w:rPr>
          <w:rtl/>
        </w:rPr>
        <w:t>ועדה,</w:t>
      </w:r>
      <w:r w:rsidR="0084256A">
        <w:rPr>
          <w:rtl/>
        </w:rPr>
        <w:t xml:space="preserve"> </w:t>
      </w:r>
      <w:r w:rsidRPr="00CF24E8">
        <w:rPr>
          <w:rtl/>
        </w:rPr>
        <w:t>ובראשות</w:t>
      </w:r>
      <w:r w:rsidR="0084256A">
        <w:rPr>
          <w:rtl/>
        </w:rPr>
        <w:t xml:space="preserve"> </w:t>
      </w:r>
      <w:r w:rsidRPr="00CF24E8">
        <w:rPr>
          <w:rtl/>
        </w:rPr>
        <w:t>הוועדה</w:t>
      </w:r>
      <w:r w:rsidR="0084256A">
        <w:rPr>
          <w:rtl/>
        </w:rPr>
        <w:t xml:space="preserve"> </w:t>
      </w:r>
      <w:r w:rsidRPr="00CF24E8">
        <w:rPr>
          <w:rtl/>
        </w:rPr>
        <w:t>יעמוד</w:t>
      </w:r>
      <w:r w:rsidR="0084256A">
        <w:rPr>
          <w:rtl/>
        </w:rPr>
        <w:t xml:space="preserve"> </w:t>
      </w:r>
      <w:r w:rsidRPr="00CF24E8">
        <w:rPr>
          <w:rtl/>
        </w:rPr>
        <w:t>חבר הכנסת צחי הנגבי, מוועדת</w:t>
      </w:r>
      <w:r w:rsidR="0084256A">
        <w:rPr>
          <w:rtl/>
        </w:rPr>
        <w:t xml:space="preserve"> </w:t>
      </w:r>
      <w:r w:rsidRPr="00CF24E8">
        <w:rPr>
          <w:rtl/>
        </w:rPr>
        <w:t>הכלכלה.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אלה הן הודעותי.</w:t>
      </w:r>
    </w:p>
    <w:p w:rsidR="0084256A" w:rsidRDefault="0084256A" w:rsidP="0084256A">
      <w:pPr>
        <w:rPr>
          <w:rtl/>
        </w:rPr>
      </w:pPr>
    </w:p>
    <w:p w:rsidR="00746087" w:rsidRDefault="0084256A" w:rsidP="00746087">
      <w:pPr>
        <w:pStyle w:val="1"/>
        <w:rPr>
          <w:rtl/>
        </w:rPr>
      </w:pPr>
      <w:bookmarkStart w:id="16" w:name="_Toc460755597"/>
      <w:r w:rsidRPr="0084256A">
        <w:rPr>
          <w:rtl/>
        </w:rPr>
        <w:t>החלטה בדבר תיקון טעות בחוק חסינות חברי הכנסת, זכויותיהם וחובותיהם</w:t>
      </w:r>
      <w:bookmarkStart w:id="17" w:name="_Toc460755598"/>
      <w:bookmarkEnd w:id="16"/>
      <w:r w:rsidR="00746087">
        <w:rPr>
          <w:rFonts w:hint="cs"/>
          <w:rtl/>
        </w:rPr>
        <w:t xml:space="preserve"> </w:t>
      </w:r>
      <w:r w:rsidRPr="0084256A">
        <w:rPr>
          <w:rtl/>
        </w:rPr>
        <w:t>(תיקון מס' 15), התשנ"ה</w:t>
      </w:r>
      <w:r>
        <w:rPr>
          <w:rtl/>
        </w:rPr>
        <w:t>–</w:t>
      </w:r>
      <w:r w:rsidRPr="0084256A">
        <w:rPr>
          <w:rtl/>
        </w:rPr>
        <w:t>1995</w:t>
      </w:r>
    </w:p>
    <w:p w:rsidR="00746087" w:rsidRDefault="00746087" w:rsidP="0084256A">
      <w:pPr>
        <w:pStyle w:val="1"/>
        <w:rPr>
          <w:rtl/>
        </w:rPr>
      </w:pPr>
    </w:p>
    <w:p w:rsidR="0084256A" w:rsidRPr="0084256A" w:rsidRDefault="0084256A" w:rsidP="00746087">
      <w:pPr>
        <w:pStyle w:val="a4"/>
        <w:rPr>
          <w:rtl/>
        </w:rPr>
      </w:pPr>
      <w:r w:rsidRPr="0084256A">
        <w:rPr>
          <w:rtl/>
        </w:rPr>
        <w:t>היו"ר ע' מאור:</w:t>
      </w:r>
      <w:bookmarkEnd w:id="17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מזמינה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חגי</w:t>
      </w:r>
      <w:r w:rsidR="0084256A">
        <w:rPr>
          <w:rtl/>
        </w:rPr>
        <w:t xml:space="preserve"> </w:t>
      </w:r>
      <w:r w:rsidRPr="00CF24E8">
        <w:rPr>
          <w:rtl/>
        </w:rPr>
        <w:t>מירום לנושא: החלטה בדבר תיקון טעות בחוק</w:t>
      </w:r>
      <w:r w:rsidR="0084256A">
        <w:rPr>
          <w:rtl/>
        </w:rPr>
        <w:t xml:space="preserve"> </w:t>
      </w:r>
      <w:r w:rsidRPr="00CF24E8">
        <w:rPr>
          <w:rtl/>
        </w:rPr>
        <w:t>חסינות חברי הכנסת, זכויותיהם וחובותיהם (תיקון מס' 15), התשנ"ה</w:t>
      </w:r>
      <w:r w:rsidR="0084256A">
        <w:rPr>
          <w:rtl/>
        </w:rPr>
        <w:t>–</w:t>
      </w:r>
      <w:r w:rsidRPr="00CF24E8">
        <w:rPr>
          <w:rtl/>
        </w:rPr>
        <w:t>1995.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(יו"ר ועדת הכנסת):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הסכיתו</w:t>
      </w:r>
      <w:r w:rsidR="0084256A">
        <w:rPr>
          <w:rtl/>
        </w:rPr>
        <w:t xml:space="preserve"> </w:t>
      </w:r>
      <w:r w:rsidRPr="00CF24E8">
        <w:rPr>
          <w:rtl/>
        </w:rPr>
        <w:t>ושמעו.</w:t>
      </w:r>
      <w:r w:rsidR="0084256A">
        <w:rPr>
          <w:rtl/>
        </w:rPr>
        <w:t xml:space="preserve"> </w:t>
      </w:r>
      <w:r w:rsidRPr="00CF24E8">
        <w:rPr>
          <w:rtl/>
        </w:rPr>
        <w:t>ראשית, הערה שבאה אלינו משר המשפטים, השר דוד</w:t>
      </w:r>
      <w:r w:rsidR="0084256A">
        <w:rPr>
          <w:rtl/>
        </w:rPr>
        <w:t xml:space="preserve"> </w:t>
      </w:r>
      <w:r w:rsidRPr="00CF24E8">
        <w:rPr>
          <w:rtl/>
        </w:rPr>
        <w:t>ליבאי,</w:t>
      </w:r>
      <w:r w:rsidR="0084256A">
        <w:rPr>
          <w:rtl/>
        </w:rPr>
        <w:t xml:space="preserve"> </w:t>
      </w:r>
      <w:r w:rsidRPr="00CF24E8">
        <w:rPr>
          <w:rtl/>
        </w:rPr>
        <w:t>האומר</w:t>
      </w:r>
      <w:r w:rsidR="0084256A">
        <w:rPr>
          <w:rtl/>
        </w:rPr>
        <w:t xml:space="preserve"> </w:t>
      </w:r>
      <w:r w:rsidRPr="00CF24E8">
        <w:rPr>
          <w:rtl/>
        </w:rPr>
        <w:t>שבחוק</w:t>
      </w:r>
      <w:r w:rsidR="0084256A">
        <w:rPr>
          <w:rtl/>
        </w:rPr>
        <w:t xml:space="preserve"> </w:t>
      </w:r>
      <w:r w:rsidRPr="00CF24E8">
        <w:rPr>
          <w:rtl/>
        </w:rPr>
        <w:t>חסינות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 זכויותיהם וחובותיהם (תיקון מס' 15),</w:t>
      </w:r>
      <w:r w:rsidR="0084256A">
        <w:rPr>
          <w:rtl/>
        </w:rPr>
        <w:t xml:space="preserve"> </w:t>
      </w:r>
      <w:r w:rsidRPr="00CF24E8">
        <w:rPr>
          <w:rtl/>
        </w:rPr>
        <w:t>בסעיף</w:t>
      </w:r>
      <w:r w:rsidR="0084256A">
        <w:rPr>
          <w:rtl/>
        </w:rPr>
        <w:t xml:space="preserve"> </w:t>
      </w:r>
      <w:r w:rsidRPr="00CF24E8">
        <w:rPr>
          <w:rtl/>
        </w:rPr>
        <w:t>6, אותו תיקון שבו החלטנו על מניעת כפל תפקיד וכפל עיסוק, לפני כשבוע ימים</w:t>
      </w:r>
      <w:r w:rsidR="0084256A">
        <w:rPr>
          <w:rtl/>
        </w:rPr>
        <w:t xml:space="preserve"> – </w:t>
      </w:r>
      <w:r w:rsidRPr="00CF24E8">
        <w:rPr>
          <w:rtl/>
        </w:rPr>
        <w:t>בשורה השנייה, הפסיק אחרי "הכנסת השלוש</w:t>
      </w:r>
      <w:r w:rsidR="0084256A">
        <w:rPr>
          <w:rtl/>
        </w:rPr>
        <w:t>-</w:t>
      </w:r>
      <w:r w:rsidRPr="00CF24E8">
        <w:rPr>
          <w:rtl/>
        </w:rPr>
        <w:t>עשרה" יימחק, ואחרי "הכנסת הארבע</w:t>
      </w:r>
      <w:r w:rsidR="0084256A">
        <w:rPr>
          <w:rtl/>
        </w:rPr>
        <w:t>-</w:t>
      </w:r>
      <w:r w:rsidRPr="00CF24E8">
        <w:rPr>
          <w:rtl/>
        </w:rPr>
        <w:t>עשרה"</w:t>
      </w:r>
      <w:r w:rsidR="0084256A">
        <w:rPr>
          <w:rtl/>
        </w:rPr>
        <w:t xml:space="preserve"> </w:t>
      </w:r>
      <w:r w:rsidRPr="00CF24E8">
        <w:rPr>
          <w:rtl/>
        </w:rPr>
        <w:t>יבוא פסיק.</w:t>
      </w:r>
      <w:r w:rsidR="0084256A">
        <w:rPr>
          <w:rtl/>
        </w:rPr>
        <w:t xml:space="preserve"> </w:t>
      </w:r>
      <w:r w:rsidRPr="00CF24E8">
        <w:rPr>
          <w:rtl/>
        </w:rPr>
        <w:t>הוא צודק, זה הודפס בטעות, וההערה באה לתקן את הטעות.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לא אכנס כאן לפרטי פרטים.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 נהפוך את הישיבה הזאת לישיבת הפסיק.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(יו"ר ועדת הכנסת):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אפשר לעשות, אנחנו צריכים לדקדק בחקיקה גם על קוצו של פסיק.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מבקש</w:t>
      </w:r>
      <w:r w:rsidR="0084256A">
        <w:rPr>
          <w:rtl/>
        </w:rPr>
        <w:t xml:space="preserve"> </w:t>
      </w:r>
      <w:r w:rsidRPr="00CF24E8">
        <w:rPr>
          <w:rtl/>
        </w:rPr>
        <w:t>מחברי</w:t>
      </w:r>
      <w:r w:rsidR="0084256A">
        <w:rPr>
          <w:rtl/>
        </w:rPr>
        <w:t xml:space="preserve"> </w:t>
      </w:r>
      <w:r w:rsidRPr="00CF24E8">
        <w:rPr>
          <w:rtl/>
        </w:rPr>
        <w:t>הכנסת לאשר את התיקון. ועדת הכנסת, ללא הבדל סיעות,</w:t>
      </w:r>
      <w:r w:rsidR="0084256A">
        <w:rPr>
          <w:rtl/>
        </w:rPr>
        <w:t xml:space="preserve"> </w:t>
      </w:r>
      <w:r w:rsidRPr="00CF24E8">
        <w:rPr>
          <w:rtl/>
        </w:rPr>
        <w:t>החליטה</w:t>
      </w:r>
      <w:r w:rsidR="0084256A">
        <w:rPr>
          <w:rtl/>
        </w:rPr>
        <w:t xml:space="preserve"> </w:t>
      </w:r>
      <w:r w:rsidRPr="00CF24E8">
        <w:rPr>
          <w:rtl/>
        </w:rPr>
        <w:t>בעד,</w:t>
      </w:r>
      <w:r w:rsidR="0084256A">
        <w:rPr>
          <w:rtl/>
        </w:rPr>
        <w:t xml:space="preserve"> </w:t>
      </w:r>
      <w:r w:rsidRPr="00CF24E8">
        <w:rPr>
          <w:rtl/>
        </w:rPr>
        <w:t>וחברי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מתבקשים לאשר את העברתו של הפסיק ממקומו אחרי "הכנסת</w:t>
      </w:r>
      <w:r w:rsidR="0084256A">
        <w:rPr>
          <w:rtl/>
        </w:rPr>
        <w:t xml:space="preserve"> </w:t>
      </w:r>
      <w:r w:rsidRPr="00CF24E8">
        <w:rPr>
          <w:rtl/>
        </w:rPr>
        <w:t>השלוש</w:t>
      </w:r>
      <w:r w:rsidR="0084256A">
        <w:rPr>
          <w:rtl/>
        </w:rPr>
        <w:t>-</w:t>
      </w:r>
      <w:r w:rsidRPr="00CF24E8">
        <w:rPr>
          <w:rtl/>
        </w:rPr>
        <w:t>עשרה" אל אחרי "הכנסת הארבע</w:t>
      </w:r>
      <w:r w:rsidR="0084256A">
        <w:rPr>
          <w:rtl/>
        </w:rPr>
        <w:t>-</w:t>
      </w:r>
      <w:r w:rsidRPr="00CF24E8">
        <w:rPr>
          <w:rtl/>
        </w:rPr>
        <w:t>עשרה". 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רבה.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מעמידה</w:t>
      </w:r>
      <w:r w:rsidR="0084256A">
        <w:rPr>
          <w:rtl/>
        </w:rPr>
        <w:t xml:space="preserve"> </w:t>
      </w:r>
      <w:r w:rsidRPr="00CF24E8">
        <w:rPr>
          <w:rtl/>
        </w:rPr>
        <w:t>להצבעה</w:t>
      </w:r>
      <w:r w:rsidR="0084256A">
        <w:rPr>
          <w:rtl/>
        </w:rPr>
        <w:t xml:space="preserve"> </w:t>
      </w:r>
      <w:r w:rsidRPr="00CF24E8">
        <w:rPr>
          <w:rtl/>
        </w:rPr>
        <w:t>את הצעת התיקון כפי שהוצגה</w:t>
      </w:r>
      <w:r w:rsidR="0084256A">
        <w:rPr>
          <w:rtl/>
        </w:rPr>
        <w:t xml:space="preserve"> </w:t>
      </w:r>
      <w:r w:rsidRPr="00CF24E8">
        <w:rPr>
          <w:rtl/>
        </w:rPr>
        <w:t>בפנינו.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1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ההחלטה </w:t>
      </w:r>
      <w:r>
        <w:rPr>
          <w:rtl/>
        </w:rPr>
        <w:t>–</w:t>
      </w:r>
      <w:r w:rsidR="00CF24E8" w:rsidRPr="00CF24E8">
        <w:rPr>
          <w:rtl/>
        </w:rPr>
        <w:t xml:space="preserve"> 12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גד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692BD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  <w:r>
        <w:rPr>
          <w:rtl/>
        </w:rPr>
        <w:t xml:space="preserve"> </w:t>
      </w:r>
    </w:p>
    <w:p w:rsidR="0084256A" w:rsidRDefault="00CF24E8" w:rsidP="0084256A">
      <w:pPr>
        <w:pStyle w:val="3"/>
        <w:rPr>
          <w:rtl/>
        </w:rPr>
      </w:pPr>
      <w:r w:rsidRPr="00CF24E8">
        <w:rPr>
          <w:rtl/>
        </w:rPr>
        <w:t>ההחלטה בדבר תיקון טעות בחוק חסינות חברי הכנסת, זכויותיהם וחובותיהם</w:t>
      </w:r>
      <w:r w:rsidR="0084256A">
        <w:rPr>
          <w:rtl/>
        </w:rPr>
        <w:t xml:space="preserve"> </w:t>
      </w:r>
      <w:r w:rsidRPr="00CF24E8">
        <w:rPr>
          <w:rtl/>
        </w:rPr>
        <w:t>(תיקון מס' 15), התשנ"ה</w:t>
      </w:r>
      <w:r w:rsidR="0084256A">
        <w:rPr>
          <w:rtl/>
        </w:rPr>
        <w:t>–</w:t>
      </w:r>
      <w:r w:rsidRPr="00CF24E8">
        <w:rPr>
          <w:rtl/>
        </w:rPr>
        <w:t>1995,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12 תומכים, אין מתנגדים, אין נמנעים. אני קובעת שהתיקון אושר.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18" w:name="_Toc460755599"/>
      <w:r w:rsidRPr="0084256A">
        <w:rPr>
          <w:rtl/>
        </w:rPr>
        <w:t>הצעת חוק לתיקון פקודת מס הכנסה, התשנ"ה</w:t>
      </w:r>
      <w:r>
        <w:rPr>
          <w:rtl/>
        </w:rPr>
        <w:t>–</w:t>
      </w:r>
      <w:r w:rsidRPr="0084256A">
        <w:rPr>
          <w:rtl/>
        </w:rPr>
        <w:t>1995</w:t>
      </w:r>
      <w:bookmarkEnd w:id="18"/>
    </w:p>
    <w:p w:rsidR="0084256A" w:rsidRPr="0084256A" w:rsidRDefault="0084256A" w:rsidP="0084256A">
      <w:pPr>
        <w:pStyle w:val="1"/>
        <w:rPr>
          <w:rtl/>
        </w:rPr>
      </w:pPr>
      <w:bookmarkStart w:id="19" w:name="_Toc460755600"/>
      <w:r w:rsidRPr="0084256A">
        <w:rPr>
          <w:rtl/>
        </w:rPr>
        <w:t>(הצעת קבוצת חברי הכנסת)</w:t>
      </w:r>
      <w:bookmarkEnd w:id="19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עוברים</w:t>
      </w:r>
      <w:r w:rsidR="0084256A">
        <w:rPr>
          <w:rtl/>
        </w:rPr>
        <w:t xml:space="preserve"> </w:t>
      </w:r>
      <w:r w:rsidRPr="00CF24E8">
        <w:rPr>
          <w:rtl/>
        </w:rPr>
        <w:t>להצעות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והצעות לסדר</w:t>
      </w:r>
      <w:r w:rsidR="0084256A">
        <w:rPr>
          <w:rtl/>
        </w:rPr>
        <w:t>-</w:t>
      </w:r>
      <w:r w:rsidRPr="00CF24E8">
        <w:rPr>
          <w:rtl/>
        </w:rPr>
        <w:t>היום. הנושא הראשון, הצבעה בלבד על</w:t>
      </w:r>
      <w:r w:rsidR="0084256A">
        <w:rPr>
          <w:rtl/>
        </w:rPr>
        <w:t xml:space="preserve"> </w:t>
      </w: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ב'תרל,</w:t>
      </w:r>
      <w:r w:rsidR="0084256A">
        <w:rPr>
          <w:rtl/>
        </w:rPr>
        <w:t xml:space="preserve"> </w:t>
      </w: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לתיקון</w:t>
      </w:r>
      <w:r w:rsidR="0084256A">
        <w:rPr>
          <w:rtl/>
        </w:rPr>
        <w:t xml:space="preserve"> </w:t>
      </w:r>
      <w:r w:rsidRPr="00CF24E8">
        <w:rPr>
          <w:rtl/>
        </w:rPr>
        <w:t>פקודת מס הכנסה, של חברי הכנסת מאיר שטרית</w:t>
      </w:r>
      <w:r w:rsidR="0084256A">
        <w:rPr>
          <w:rtl/>
        </w:rPr>
        <w:t xml:space="preserve"> </w:t>
      </w:r>
      <w:r w:rsidRPr="00CF24E8">
        <w:rPr>
          <w:rtl/>
        </w:rPr>
        <w:t>ואברהם</w:t>
      </w:r>
      <w:r w:rsidR="0084256A">
        <w:rPr>
          <w:rtl/>
        </w:rPr>
        <w:t xml:space="preserve"> </w:t>
      </w:r>
      <w:r w:rsidRPr="00CF24E8">
        <w:rPr>
          <w:rtl/>
        </w:rPr>
        <w:t>יחזקאל.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 להזכיר, מאחר שהנושא נדון בישיבות קודמות, בהסכמת שר</w:t>
      </w:r>
      <w:r w:rsidR="0084256A">
        <w:rPr>
          <w:rtl/>
        </w:rPr>
        <w:t xml:space="preserve"> </w:t>
      </w:r>
      <w:r w:rsidRPr="00CF24E8">
        <w:rPr>
          <w:rtl/>
        </w:rPr>
        <w:t>האוצר, אני מעמידה את הצעת החוק להצבעה.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2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CF24E8" w:rsidRPr="00CF24E8">
        <w:rPr>
          <w:rtl/>
        </w:rPr>
        <w:t xml:space="preserve"> 9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גד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692BD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  <w:r>
        <w:rPr>
          <w:rtl/>
        </w:rPr>
        <w:t xml:space="preserve"> </w:t>
      </w:r>
    </w:p>
    <w:p w:rsidR="0084256A" w:rsidRDefault="00CF24E8" w:rsidP="0084256A">
      <w:pPr>
        <w:pStyle w:val="3"/>
        <w:rPr>
          <w:rtl/>
        </w:rPr>
      </w:pPr>
      <w:r w:rsidRPr="00CF24E8">
        <w:rPr>
          <w:rtl/>
        </w:rPr>
        <w:t>ההצעה</w:t>
      </w:r>
      <w:r w:rsidR="0084256A">
        <w:rPr>
          <w:rtl/>
        </w:rPr>
        <w:t xml:space="preserve"> </w:t>
      </w:r>
      <w:r w:rsidRPr="00CF24E8">
        <w:rPr>
          <w:rtl/>
        </w:rPr>
        <w:t>להעביר את הצעת חוק לתיקון פקודת מס הכנסה, התשנ"ה</w:t>
      </w:r>
      <w:r w:rsidR="0084256A">
        <w:rPr>
          <w:rtl/>
        </w:rPr>
        <w:t>–</w:t>
      </w:r>
      <w:r w:rsidRPr="00CF24E8">
        <w:rPr>
          <w:rtl/>
        </w:rPr>
        <w:t>1995, לדיון מוקדם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>וועדת הכספים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תשעה</w:t>
      </w:r>
      <w:r w:rsidR="0084256A">
        <w:rPr>
          <w:rtl/>
        </w:rPr>
        <w:t xml:space="preserve"> </w:t>
      </w:r>
      <w:r w:rsidRPr="00CF24E8">
        <w:rPr>
          <w:rtl/>
        </w:rPr>
        <w:t>תומכים,</w:t>
      </w:r>
      <w:r w:rsidR="0084256A">
        <w:rPr>
          <w:rtl/>
        </w:rPr>
        <w:t xml:space="preserve"> </w:t>
      </w:r>
      <w:r w:rsidRPr="00CF24E8">
        <w:rPr>
          <w:rtl/>
        </w:rPr>
        <w:t>ללא</w:t>
      </w:r>
      <w:r w:rsidR="0084256A">
        <w:rPr>
          <w:rtl/>
        </w:rPr>
        <w:t xml:space="preserve"> </w:t>
      </w:r>
      <w:r w:rsidRPr="00CF24E8">
        <w:rPr>
          <w:rtl/>
        </w:rPr>
        <w:t>מתנגדים, ללא נמנעים. אני קובעת שהצעת החוק עברה בקריאה</w:t>
      </w:r>
      <w:r w:rsidR="0084256A">
        <w:rPr>
          <w:rtl/>
        </w:rPr>
        <w:t xml:space="preserve"> </w:t>
      </w:r>
      <w:r w:rsidRPr="00CF24E8">
        <w:rPr>
          <w:rtl/>
        </w:rPr>
        <w:t>טרומית, והיא מועברת לוועדת הכספים להכנה לקריאה ראשונה.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שרת העבודה והרווחה א' נמיר: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אפשר לצרף את קולי?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עשרה תומכים. הצעת החוק אושרה והיא מועברת לוועדת הכספים.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20" w:name="_Toc460755601"/>
      <w:r w:rsidRPr="0084256A">
        <w:rPr>
          <w:rtl/>
        </w:rPr>
        <w:t xml:space="preserve">הצעת חוק הביטוח הלאומי (תיקון </w:t>
      </w:r>
      <w:r>
        <w:rPr>
          <w:rtl/>
        </w:rPr>
        <w:t>–</w:t>
      </w:r>
      <w:r w:rsidRPr="0084256A">
        <w:rPr>
          <w:rtl/>
        </w:rPr>
        <w:t xml:space="preserve"> ילד נכה), התשנ"ה</w:t>
      </w:r>
      <w:r>
        <w:rPr>
          <w:rtl/>
        </w:rPr>
        <w:t>–</w:t>
      </w:r>
      <w:r w:rsidRPr="0084256A">
        <w:rPr>
          <w:rtl/>
        </w:rPr>
        <w:t>1995</w:t>
      </w:r>
      <w:bookmarkEnd w:id="20"/>
    </w:p>
    <w:p w:rsidR="0084256A" w:rsidRPr="0084256A" w:rsidRDefault="0084256A" w:rsidP="0084256A">
      <w:pPr>
        <w:pStyle w:val="1"/>
        <w:rPr>
          <w:rtl/>
        </w:rPr>
      </w:pPr>
      <w:bookmarkStart w:id="21" w:name="_Toc460755602"/>
      <w:r w:rsidRPr="0084256A">
        <w:rPr>
          <w:rtl/>
        </w:rPr>
        <w:t>(הצעת חבר הכנסת מ' שטרית)</w:t>
      </w:r>
      <w:bookmarkEnd w:id="21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עוברים להצעה הבאה.</w:t>
      </w:r>
      <w:r w:rsidR="0084256A">
        <w:rPr>
          <w:rtl/>
        </w:rPr>
        <w:t xml:space="preserve"> </w:t>
      </w:r>
      <w:r w:rsidRPr="00CF24E8">
        <w:rPr>
          <w:rtl/>
        </w:rPr>
        <w:t>אני מזמינה את חבר הכנסת מאיר שטרית להעלות הצעת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חוק ב'תשסז, הצעת חוק הביטוח הלאומי (תיקון </w:t>
      </w:r>
      <w:r w:rsidR="0084256A">
        <w:rPr>
          <w:rtl/>
        </w:rPr>
        <w:t>–</w:t>
      </w:r>
      <w:r w:rsidRPr="00CF24E8">
        <w:rPr>
          <w:rtl/>
        </w:rPr>
        <w:t xml:space="preserve"> ילד נכה), התשנ"ה</w:t>
      </w:r>
      <w:r w:rsidR="0084256A">
        <w:rPr>
          <w:rtl/>
        </w:rPr>
        <w:t>–</w:t>
      </w:r>
      <w:r w:rsidRPr="00CF24E8">
        <w:rPr>
          <w:rtl/>
        </w:rPr>
        <w:t>1995.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מאיר שטרית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</w:t>
      </w:r>
      <w:r w:rsidR="0084256A">
        <w:rPr>
          <w:rtl/>
        </w:rPr>
        <w:t xml:space="preserve"> </w:t>
      </w:r>
      <w:r w:rsidRPr="00CF24E8">
        <w:rPr>
          <w:rtl/>
        </w:rPr>
        <w:t>נכבדה,</w:t>
      </w:r>
      <w:r w:rsidR="0084256A">
        <w:rPr>
          <w:rtl/>
        </w:rPr>
        <w:t xml:space="preserve"> </w:t>
      </w: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החוק</w:t>
      </w:r>
      <w:r w:rsidR="0084256A">
        <w:rPr>
          <w:rtl/>
        </w:rPr>
        <w:t xml:space="preserve"> </w:t>
      </w:r>
      <w:r w:rsidRPr="00CF24E8">
        <w:rPr>
          <w:rtl/>
        </w:rPr>
        <w:t>שלי באה לנסות לתקן מצב קיים</w:t>
      </w:r>
      <w:r w:rsidR="0084256A">
        <w:rPr>
          <w:rtl/>
        </w:rPr>
        <w:t xml:space="preserve"> </w:t>
      </w:r>
      <w:r w:rsidRPr="00CF24E8">
        <w:rPr>
          <w:rtl/>
        </w:rPr>
        <w:t>ולעזור בו</w:t>
      </w:r>
      <w:r w:rsidR="0084256A">
        <w:rPr>
          <w:rtl/>
        </w:rPr>
        <w:t>-</w:t>
      </w:r>
      <w:r w:rsidRPr="00CF24E8">
        <w:rPr>
          <w:rtl/>
        </w:rPr>
        <w:t>זמנית לילדים נכים ומפגרים ולהוריהם, תוך חיסכון כספי למדינה.</w:t>
      </w:r>
      <w:r w:rsidR="0084256A">
        <w:rPr>
          <w:rtl/>
        </w:rPr>
        <w:t xml:space="preserve"> </w:t>
      </w:r>
      <w:r w:rsidRPr="00CF24E8">
        <w:rPr>
          <w:rtl/>
        </w:rPr>
        <w:t>ברשותך,</w:t>
      </w:r>
      <w:r w:rsidR="0084256A">
        <w:rPr>
          <w:rtl/>
        </w:rPr>
        <w:t xml:space="preserve"> </w:t>
      </w: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אני אסביר את מהות הצעת החוק.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במצב</w:t>
      </w:r>
      <w:r w:rsidR="0084256A">
        <w:rPr>
          <w:rtl/>
        </w:rPr>
        <w:t xml:space="preserve"> </w:t>
      </w:r>
      <w:r w:rsidRPr="00CF24E8">
        <w:rPr>
          <w:rtl/>
        </w:rPr>
        <w:t>הנוכחי,</w:t>
      </w:r>
      <w:r w:rsidR="0084256A">
        <w:rPr>
          <w:rtl/>
        </w:rPr>
        <w:t xml:space="preserve"> </w:t>
      </w:r>
      <w:r w:rsidRPr="00CF24E8">
        <w:rPr>
          <w:rtl/>
        </w:rPr>
        <w:t>כאשר</w:t>
      </w:r>
      <w:r w:rsidR="0084256A">
        <w:rPr>
          <w:rtl/>
        </w:rPr>
        <w:t xml:space="preserve"> </w:t>
      </w:r>
      <w:r w:rsidRPr="00CF24E8">
        <w:rPr>
          <w:rtl/>
        </w:rPr>
        <w:t>לאדם</w:t>
      </w:r>
      <w:r w:rsidR="0084256A">
        <w:rPr>
          <w:rtl/>
        </w:rPr>
        <w:t xml:space="preserve"> </w:t>
      </w:r>
      <w:r w:rsidRPr="00CF24E8">
        <w:rPr>
          <w:rtl/>
        </w:rPr>
        <w:t>יש ילד נכה או מפגר, והילד הזה נמצא זכאי להחזקה</w:t>
      </w:r>
      <w:r w:rsidR="0084256A">
        <w:rPr>
          <w:rtl/>
        </w:rPr>
        <w:t xml:space="preserve"> </w:t>
      </w:r>
      <w:r w:rsidRPr="00CF24E8">
        <w:rPr>
          <w:rtl/>
        </w:rPr>
        <w:t>במוסד,</w:t>
      </w:r>
      <w:r w:rsidR="0084256A">
        <w:rPr>
          <w:rtl/>
        </w:rPr>
        <w:t xml:space="preserve"> </w:t>
      </w:r>
      <w:r w:rsidRPr="00CF24E8">
        <w:rPr>
          <w:rtl/>
        </w:rPr>
        <w:t>המדינה</w:t>
      </w:r>
      <w:r w:rsidR="0084256A">
        <w:rPr>
          <w:rtl/>
        </w:rPr>
        <w:t xml:space="preserve"> </w:t>
      </w:r>
      <w:r w:rsidRPr="00CF24E8">
        <w:rPr>
          <w:rtl/>
        </w:rPr>
        <w:t>בעצם</w:t>
      </w:r>
      <w:r w:rsidR="0084256A">
        <w:rPr>
          <w:rtl/>
        </w:rPr>
        <w:t xml:space="preserve"> </w:t>
      </w:r>
      <w:r w:rsidRPr="00CF24E8">
        <w:rPr>
          <w:rtl/>
        </w:rPr>
        <w:t>משלמת את רוב הוצאות החזקתו במוסד. מדובר בהרבה מאוד ילדים</w:t>
      </w:r>
      <w:r w:rsidR="0084256A">
        <w:rPr>
          <w:rtl/>
        </w:rPr>
        <w:t xml:space="preserve"> </w:t>
      </w:r>
      <w:r w:rsidRPr="00CF24E8">
        <w:rPr>
          <w:rtl/>
        </w:rPr>
        <w:t>ובאלפי שקלים לחודש.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מקרים</w:t>
      </w:r>
      <w:r w:rsidR="0084256A">
        <w:rPr>
          <w:rtl/>
        </w:rPr>
        <w:t xml:space="preserve"> </w:t>
      </w:r>
      <w:r w:rsidRPr="00CF24E8">
        <w:rPr>
          <w:rtl/>
        </w:rPr>
        <w:t>רבים,</w:t>
      </w:r>
      <w:r w:rsidR="0084256A">
        <w:rPr>
          <w:rtl/>
        </w:rPr>
        <w:t xml:space="preserve"> </w:t>
      </w:r>
      <w:r w:rsidRPr="00CF24E8">
        <w:rPr>
          <w:rtl/>
        </w:rPr>
        <w:t>לדעתי,</w:t>
      </w:r>
      <w:r w:rsidR="0084256A">
        <w:rPr>
          <w:rtl/>
        </w:rPr>
        <w:t xml:space="preserve"> </w:t>
      </w:r>
      <w:r w:rsidRPr="00CF24E8">
        <w:rPr>
          <w:rtl/>
        </w:rPr>
        <w:t>שבהם הרבה הורים היו מעדיפים להחזיק את הילד אצלם</w:t>
      </w:r>
      <w:r w:rsidR="0084256A">
        <w:rPr>
          <w:rtl/>
        </w:rPr>
        <w:t xml:space="preserve"> </w:t>
      </w:r>
      <w:r w:rsidRPr="00CF24E8">
        <w:rPr>
          <w:rtl/>
        </w:rPr>
        <w:t>בבית</w:t>
      </w:r>
      <w:r w:rsidR="0084256A">
        <w:rPr>
          <w:rtl/>
        </w:rPr>
        <w:t xml:space="preserve"> </w:t>
      </w:r>
      <w:r w:rsidRPr="00CF24E8">
        <w:rPr>
          <w:rtl/>
        </w:rPr>
        <w:t>במקום לשלוח את הילד למוסד ולראות אותו לעתים רחוקות, בעיקר אם המוסד מרוחק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מהבית. לטפל בילד המפגר או הנכה בבית </w:t>
      </w:r>
      <w:r w:rsidR="0084256A">
        <w:rPr>
          <w:rtl/>
        </w:rPr>
        <w:t>–</w:t>
      </w:r>
      <w:r w:rsidRPr="00CF24E8">
        <w:rPr>
          <w:rtl/>
        </w:rPr>
        <w:t xml:space="preserve"> אני מכיר משפחות רבות שעושות את 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במצב כזה, כאשר המשפחה מחזיקה ילד בבית, הנכה הזה זכאי לקבל קצבת נכות רגילה</w:t>
      </w:r>
      <w:r w:rsidR="0084256A">
        <w:rPr>
          <w:rtl/>
        </w:rPr>
        <w:t xml:space="preserve"> </w:t>
      </w:r>
      <w:r w:rsidRPr="00CF24E8">
        <w:rPr>
          <w:rtl/>
        </w:rPr>
        <w:t>בלבד, שהיא נמוכה במידה רבה ממה שעולה למדינה החזקתו במוסד.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החוק שלי אומרת, שכאשר יש ילד שנקבע כזכאי להיכנס למוסד והוריו כשירים</w:t>
      </w:r>
      <w:r w:rsidR="0084256A">
        <w:rPr>
          <w:rtl/>
        </w:rPr>
        <w:t xml:space="preserve"> </w:t>
      </w:r>
      <w:r w:rsidRPr="00CF24E8">
        <w:rPr>
          <w:rtl/>
        </w:rPr>
        <w:t>לטפל</w:t>
      </w:r>
      <w:r w:rsidR="0084256A">
        <w:rPr>
          <w:rtl/>
        </w:rPr>
        <w:t xml:space="preserve"> </w:t>
      </w:r>
      <w:r w:rsidRPr="00CF24E8">
        <w:rPr>
          <w:rtl/>
        </w:rPr>
        <w:t>בו,</w:t>
      </w:r>
      <w:r w:rsidR="0084256A">
        <w:rPr>
          <w:rtl/>
        </w:rPr>
        <w:t xml:space="preserve"> </w:t>
      </w:r>
      <w:r w:rsidRPr="00CF24E8">
        <w:rPr>
          <w:rtl/>
        </w:rPr>
        <w:t>וכאשר ההורים מעדיפים להחזיק את הילד אצלם בבית, על</w:t>
      </w:r>
      <w:r w:rsidR="0084256A">
        <w:rPr>
          <w:rtl/>
        </w:rPr>
        <w:t>-</w:t>
      </w:r>
      <w:r w:rsidRPr="00CF24E8">
        <w:rPr>
          <w:rtl/>
        </w:rPr>
        <w:t>פי החלטות של משרד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הרווחה, יהיו ההורים האלה זכאים לקבל, פרט לקצבת הנכות השלמה, עד גובה של </w:t>
      </w:r>
      <w:r w:rsidR="0084256A" w:rsidRPr="00CF24E8">
        <w:rPr>
          <w:rtl/>
        </w:rPr>
        <w:t>50</w:t>
      </w:r>
      <w:r w:rsidR="0084256A">
        <w:rPr>
          <w:rtl/>
        </w:rPr>
        <w:t>%</w:t>
      </w:r>
      <w:r w:rsidRPr="00CF24E8">
        <w:rPr>
          <w:rtl/>
        </w:rPr>
        <w:t xml:space="preserve"> ממה</w:t>
      </w:r>
      <w:r w:rsidR="0084256A">
        <w:rPr>
          <w:rtl/>
        </w:rPr>
        <w:t xml:space="preserve"> </w:t>
      </w:r>
      <w:r w:rsidRPr="00CF24E8">
        <w:rPr>
          <w:rtl/>
        </w:rPr>
        <w:t>שעולה למדינה להחזיק את הילד במוסד.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לזה</w:t>
      </w:r>
      <w:r w:rsidR="0084256A">
        <w:rPr>
          <w:rtl/>
        </w:rPr>
        <w:t xml:space="preserve"> </w:t>
      </w:r>
      <w:r w:rsidRPr="00CF24E8">
        <w:rPr>
          <w:rtl/>
        </w:rPr>
        <w:t>תוצאה</w:t>
      </w:r>
      <w:r w:rsidR="0084256A">
        <w:rPr>
          <w:rtl/>
        </w:rPr>
        <w:t xml:space="preserve"> </w:t>
      </w:r>
      <w:r w:rsidRPr="00CF24E8">
        <w:rPr>
          <w:rtl/>
        </w:rPr>
        <w:t>כפולה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ומבורכת </w:t>
      </w:r>
      <w:r w:rsidR="0084256A">
        <w:rPr>
          <w:rtl/>
        </w:rPr>
        <w:t>–</w:t>
      </w:r>
      <w:r w:rsidRPr="00CF24E8">
        <w:rPr>
          <w:rtl/>
        </w:rPr>
        <w:t xml:space="preserve"> גם החזקת הילדים האלה בבית שלהם, בקרב בני</w:t>
      </w:r>
      <w:r w:rsidR="0084256A">
        <w:rPr>
          <w:rtl/>
        </w:rPr>
        <w:t xml:space="preserve"> </w:t>
      </w:r>
      <w:r w:rsidRPr="00CF24E8">
        <w:rPr>
          <w:rtl/>
        </w:rPr>
        <w:t>משפחתם,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טיפול</w:t>
      </w:r>
      <w:r w:rsidR="0084256A">
        <w:rPr>
          <w:rtl/>
        </w:rPr>
        <w:t xml:space="preserve"> </w:t>
      </w:r>
      <w:r w:rsidRPr="00CF24E8">
        <w:rPr>
          <w:rtl/>
        </w:rPr>
        <w:t>אוהב</w:t>
      </w:r>
      <w:r w:rsidR="0084256A">
        <w:rPr>
          <w:rtl/>
        </w:rPr>
        <w:t xml:space="preserve"> </w:t>
      </w:r>
      <w:r w:rsidRPr="00CF24E8">
        <w:rPr>
          <w:rtl/>
        </w:rPr>
        <w:t>וחם,</w:t>
      </w:r>
      <w:r w:rsidR="0084256A">
        <w:rPr>
          <w:rtl/>
        </w:rPr>
        <w:t xml:space="preserve"> </w:t>
      </w:r>
      <w:r w:rsidRPr="00CF24E8">
        <w:rPr>
          <w:rtl/>
        </w:rPr>
        <w:t>וגם מתן סיוע כספי למשפחה הזו, שמתמודדת עם קושי</w:t>
      </w:r>
      <w:r w:rsidR="0084256A">
        <w:rPr>
          <w:rtl/>
        </w:rPr>
        <w:t xml:space="preserve"> </w:t>
      </w:r>
      <w:r w:rsidRPr="00CF24E8">
        <w:rPr>
          <w:rtl/>
        </w:rPr>
        <w:t>עצום, כדי שתוכל לטפל בנכה או במפגר.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השרה,</w:t>
      </w:r>
      <w:r w:rsidR="0084256A">
        <w:rPr>
          <w:rtl/>
        </w:rPr>
        <w:t xml:space="preserve"> </w:t>
      </w:r>
      <w:r w:rsidRPr="00CF24E8">
        <w:rPr>
          <w:rtl/>
        </w:rPr>
        <w:t>נתקלתי</w:t>
      </w:r>
      <w:r w:rsidR="0084256A">
        <w:rPr>
          <w:rtl/>
        </w:rPr>
        <w:t xml:space="preserve"> </w:t>
      </w:r>
      <w:r w:rsidRPr="00CF24E8">
        <w:rPr>
          <w:rtl/>
        </w:rPr>
        <w:t>במקרים</w:t>
      </w:r>
      <w:r w:rsidR="0084256A">
        <w:rPr>
          <w:rtl/>
        </w:rPr>
        <w:t xml:space="preserve"> </w:t>
      </w:r>
      <w:r w:rsidRPr="00CF24E8">
        <w:rPr>
          <w:rtl/>
        </w:rPr>
        <w:t>האלה בעבר לגבי בעלי תסמונת דאון. הורים רבים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רצו</w:t>
      </w:r>
      <w:r w:rsidR="0084256A">
        <w:rPr>
          <w:rtl/>
        </w:rPr>
        <w:t xml:space="preserve"> </w:t>
      </w:r>
      <w:r w:rsidRPr="00CF24E8">
        <w:rPr>
          <w:rtl/>
        </w:rPr>
        <w:t>להחזיק את הילדים בבית, אבל אז הם לא היו זכאים אפילו לקצבת נכות. אני</w:t>
      </w:r>
      <w:r w:rsidR="0084256A">
        <w:rPr>
          <w:rtl/>
        </w:rPr>
        <w:t xml:space="preserve"> </w:t>
      </w:r>
      <w:r w:rsidRPr="00CF24E8">
        <w:rPr>
          <w:rtl/>
        </w:rPr>
        <w:t>שמח</w:t>
      </w:r>
      <w:r w:rsidR="0084256A">
        <w:rPr>
          <w:rtl/>
        </w:rPr>
        <w:t xml:space="preserve"> </w:t>
      </w:r>
      <w:r w:rsidRPr="00CF24E8">
        <w:rPr>
          <w:rtl/>
        </w:rPr>
        <w:t>לומר,</w:t>
      </w:r>
      <w:r w:rsidR="0084256A">
        <w:rPr>
          <w:rtl/>
        </w:rPr>
        <w:t xml:space="preserve"> </w:t>
      </w:r>
      <w:r w:rsidRPr="00CF24E8">
        <w:rPr>
          <w:rtl/>
        </w:rPr>
        <w:t>שהמשרד</w:t>
      </w:r>
      <w:r w:rsidR="0084256A">
        <w:rPr>
          <w:rtl/>
        </w:rPr>
        <w:t xml:space="preserve"> </w:t>
      </w:r>
      <w:r w:rsidRPr="00CF24E8">
        <w:rPr>
          <w:rtl/>
        </w:rPr>
        <w:t>שלך תיקן את הדבר הזה בקדנציה הזו, והיום במקום שהילדים האלה</w:t>
      </w:r>
      <w:r w:rsidR="0084256A">
        <w:rPr>
          <w:rtl/>
        </w:rPr>
        <w:t xml:space="preserve"> </w:t>
      </w:r>
      <w:r w:rsidRPr="00CF24E8">
        <w:rPr>
          <w:rtl/>
        </w:rPr>
        <w:t>ייזרקו</w:t>
      </w:r>
      <w:r w:rsidR="0084256A">
        <w:rPr>
          <w:rtl/>
        </w:rPr>
        <w:t xml:space="preserve"> </w:t>
      </w:r>
      <w:r w:rsidRPr="00CF24E8">
        <w:rPr>
          <w:rtl/>
        </w:rPr>
        <w:t>לפתחם</w:t>
      </w:r>
      <w:r w:rsidR="0084256A">
        <w:rPr>
          <w:rtl/>
        </w:rPr>
        <w:t xml:space="preserve"> </w:t>
      </w:r>
      <w:r w:rsidRPr="00CF24E8">
        <w:rPr>
          <w:rtl/>
        </w:rPr>
        <w:t>של מוסדות ויישלחו לכל מיני משפחות, הרבה מאוד הורים מחזיקים היום</w:t>
      </w:r>
      <w:r w:rsidR="0084256A">
        <w:rPr>
          <w:rtl/>
        </w:rPr>
        <w:t xml:space="preserve"> </w:t>
      </w:r>
      <w:r w:rsidRPr="00CF24E8">
        <w:rPr>
          <w:rtl/>
        </w:rPr>
        <w:t>את ילדי תסמונת דאון בבית ומקבלים קצבת נכות גם לילד חולה תסמונת דאון.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פה</w:t>
      </w:r>
      <w:r w:rsidR="0084256A">
        <w:rPr>
          <w:rtl/>
        </w:rPr>
        <w:t xml:space="preserve"> </w:t>
      </w:r>
      <w:r w:rsidRPr="00CF24E8">
        <w:rPr>
          <w:rtl/>
        </w:rPr>
        <w:t>אנחנו עושים צעד נוסף קדימה, להגדיל את הקצבה הזאת לחצי מהעלות של החזקת</w:t>
      </w:r>
      <w:r w:rsidR="0084256A">
        <w:rPr>
          <w:rtl/>
        </w:rPr>
        <w:t xml:space="preserve"> </w:t>
      </w:r>
      <w:r w:rsidRPr="00CF24E8">
        <w:rPr>
          <w:rtl/>
        </w:rPr>
        <w:t>הילד במוסד.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תיאורטית,</w:t>
      </w:r>
      <w:r w:rsidR="0084256A">
        <w:rPr>
          <w:rtl/>
        </w:rPr>
        <w:t xml:space="preserve"> </w:t>
      </w:r>
      <w:r w:rsidRPr="00CF24E8">
        <w:rPr>
          <w:rtl/>
        </w:rPr>
        <w:t>רק</w:t>
      </w:r>
      <w:r w:rsidR="0084256A">
        <w:rPr>
          <w:rtl/>
        </w:rPr>
        <w:t xml:space="preserve"> </w:t>
      </w:r>
      <w:r w:rsidRPr="00CF24E8">
        <w:rPr>
          <w:rtl/>
        </w:rPr>
        <w:t>לשם</w:t>
      </w:r>
      <w:r w:rsidR="0084256A">
        <w:rPr>
          <w:rtl/>
        </w:rPr>
        <w:t xml:space="preserve"> </w:t>
      </w:r>
      <w:r w:rsidRPr="00CF24E8">
        <w:rPr>
          <w:rtl/>
        </w:rPr>
        <w:t>החשבון,</w:t>
      </w:r>
      <w:r w:rsidR="0084256A">
        <w:rPr>
          <w:rtl/>
        </w:rPr>
        <w:t xml:space="preserve"> </w:t>
      </w:r>
      <w:r w:rsidRPr="00CF24E8">
        <w:rPr>
          <w:rtl/>
        </w:rPr>
        <w:t>אילו</w:t>
      </w:r>
      <w:r w:rsidR="0084256A">
        <w:rPr>
          <w:rtl/>
        </w:rPr>
        <w:t xml:space="preserve"> </w:t>
      </w:r>
      <w:r w:rsidRPr="00CF24E8">
        <w:rPr>
          <w:rtl/>
        </w:rPr>
        <w:t>היו,</w:t>
      </w:r>
      <w:r w:rsidR="0084256A">
        <w:rPr>
          <w:rtl/>
        </w:rPr>
        <w:t xml:space="preserve"> </w:t>
      </w:r>
      <w:r w:rsidRPr="00CF24E8">
        <w:rPr>
          <w:rtl/>
        </w:rPr>
        <w:t>נניח,</w:t>
      </w:r>
      <w:r w:rsidR="0084256A">
        <w:rPr>
          <w:rtl/>
        </w:rPr>
        <w:t xml:space="preserve"> </w:t>
      </w:r>
      <w:r w:rsidRPr="00CF24E8">
        <w:rPr>
          <w:rtl/>
        </w:rPr>
        <w:t>רק</w:t>
      </w:r>
      <w:r w:rsidR="0084256A">
        <w:rPr>
          <w:rtl/>
        </w:rPr>
        <w:t xml:space="preserve"> </w:t>
      </w:r>
      <w:r w:rsidRPr="00CF24E8">
        <w:rPr>
          <w:rtl/>
        </w:rPr>
        <w:t>100 ילדים נכים במדינה</w:t>
      </w:r>
      <w:r w:rsidR="0084256A">
        <w:rPr>
          <w:rtl/>
        </w:rPr>
        <w:t xml:space="preserve"> </w:t>
      </w:r>
      <w:r w:rsidRPr="00CF24E8">
        <w:rPr>
          <w:rtl/>
        </w:rPr>
        <w:t>שמוחזקים</w:t>
      </w:r>
      <w:r w:rsidR="0084256A">
        <w:rPr>
          <w:rtl/>
        </w:rPr>
        <w:t xml:space="preserve"> </w:t>
      </w:r>
      <w:r w:rsidRPr="00CF24E8">
        <w:rPr>
          <w:rtl/>
        </w:rPr>
        <w:t>במוסדות</w:t>
      </w:r>
      <w:r w:rsidR="0084256A">
        <w:rPr>
          <w:rtl/>
        </w:rPr>
        <w:t xml:space="preserve"> </w:t>
      </w:r>
      <w:r w:rsidRPr="00CF24E8">
        <w:rPr>
          <w:rtl/>
        </w:rPr>
        <w:t>ועלותם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הכוללת היתה 1,000 שקל </w:t>
      </w:r>
      <w:r w:rsidR="0084256A">
        <w:rPr>
          <w:rtl/>
        </w:rPr>
        <w:t>–</w:t>
      </w:r>
      <w:r w:rsidRPr="00CF24E8">
        <w:rPr>
          <w:rtl/>
        </w:rPr>
        <w:t xml:space="preserve"> אני נוקט מספרים עגולים </w:t>
      </w:r>
      <w:r w:rsidR="0084256A">
        <w:rPr>
          <w:rtl/>
        </w:rPr>
        <w:t>–</w:t>
      </w:r>
      <w:r w:rsidRPr="00CF24E8">
        <w:rPr>
          <w:rtl/>
        </w:rPr>
        <w:t xml:space="preserve"> אם</w:t>
      </w:r>
      <w:r w:rsidR="0084256A">
        <w:rPr>
          <w:rtl/>
        </w:rPr>
        <w:t xml:space="preserve"> </w:t>
      </w:r>
      <w:r w:rsidRPr="00CF24E8">
        <w:rPr>
          <w:rtl/>
        </w:rPr>
        <w:t>המשפחות</w:t>
      </w:r>
      <w:r w:rsidR="0084256A">
        <w:rPr>
          <w:rtl/>
        </w:rPr>
        <w:t xml:space="preserve"> </w:t>
      </w:r>
      <w:r w:rsidRPr="00CF24E8">
        <w:rPr>
          <w:rtl/>
        </w:rPr>
        <w:t>של אותם ילדים זכאים יסכימו להחזיקם בבית, עלות ההחזקה היתה עולה למדינה</w:t>
      </w:r>
      <w:r w:rsidR="0084256A">
        <w:rPr>
          <w:rtl/>
        </w:rPr>
        <w:t xml:space="preserve"> </w:t>
      </w:r>
      <w:r w:rsidRPr="00CF24E8">
        <w:rPr>
          <w:rtl/>
        </w:rPr>
        <w:t>רק</w:t>
      </w:r>
      <w:r w:rsidR="0084256A">
        <w:rPr>
          <w:rtl/>
        </w:rPr>
        <w:t xml:space="preserve"> </w:t>
      </w:r>
      <w:r w:rsidRPr="00CF24E8">
        <w:rPr>
          <w:rtl/>
        </w:rPr>
        <w:t>מחצית</w:t>
      </w:r>
      <w:r w:rsidR="0084256A">
        <w:rPr>
          <w:rtl/>
        </w:rPr>
        <w:t xml:space="preserve"> </w:t>
      </w:r>
      <w:r w:rsidRPr="00CF24E8">
        <w:rPr>
          <w:rtl/>
        </w:rPr>
        <w:t>מהסכום,</w:t>
      </w:r>
      <w:r w:rsidR="0084256A">
        <w:rPr>
          <w:rtl/>
        </w:rPr>
        <w:t xml:space="preserve"> </w:t>
      </w:r>
      <w:r w:rsidRPr="00CF24E8">
        <w:rPr>
          <w:rtl/>
        </w:rPr>
        <w:t>50,000 שקל במקום 100,000 שקל, הילדים היו זוכים לטיפול הרבה</w:t>
      </w:r>
      <w:r w:rsidR="0084256A">
        <w:rPr>
          <w:rtl/>
        </w:rPr>
        <w:t xml:space="preserve"> </w:t>
      </w:r>
      <w:r w:rsidRPr="00CF24E8">
        <w:rPr>
          <w:rtl/>
        </w:rPr>
        <w:t>יותר טוב, וההורים היו מאושרים שהם מטפלים בילדיהם שלהם.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השרה,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מצטער לומר, שהצעת החוק המונחת על השולחן, כפי שניסח אותה</w:t>
      </w:r>
      <w:r w:rsidR="0084256A">
        <w:rPr>
          <w:rtl/>
        </w:rPr>
        <w:t xml:space="preserve"> </w:t>
      </w:r>
      <w:r w:rsidRPr="00CF24E8">
        <w:rPr>
          <w:rtl/>
        </w:rPr>
        <w:t>היועץ</w:t>
      </w:r>
      <w:r w:rsidR="0084256A">
        <w:rPr>
          <w:rtl/>
        </w:rPr>
        <w:t xml:space="preserve"> </w:t>
      </w:r>
      <w:r w:rsidRPr="00CF24E8">
        <w:rPr>
          <w:rtl/>
        </w:rPr>
        <w:t>המשפטי</w:t>
      </w:r>
      <w:r w:rsidR="0084256A">
        <w:rPr>
          <w:rtl/>
        </w:rPr>
        <w:t xml:space="preserve"> </w:t>
      </w:r>
      <w:r w:rsidRPr="00CF24E8">
        <w:rPr>
          <w:rtl/>
        </w:rPr>
        <w:t>לממשלה,</w:t>
      </w:r>
      <w:r w:rsidR="0084256A">
        <w:rPr>
          <w:rtl/>
        </w:rPr>
        <w:t xml:space="preserve"> </w:t>
      </w:r>
      <w:r w:rsidRPr="00CF24E8">
        <w:rPr>
          <w:rtl/>
        </w:rPr>
        <w:t>מטילה</w:t>
      </w:r>
      <w:r w:rsidR="0084256A">
        <w:rPr>
          <w:rtl/>
        </w:rPr>
        <w:t xml:space="preserve"> </w:t>
      </w:r>
      <w:r w:rsidRPr="00CF24E8">
        <w:rPr>
          <w:rtl/>
        </w:rPr>
        <w:t>את התשלום, ולא בצדק, על המוסד לביטוח לאומי. אני</w:t>
      </w:r>
      <w:r w:rsidR="0084256A">
        <w:rPr>
          <w:rtl/>
        </w:rPr>
        <w:t xml:space="preserve"> </w:t>
      </w:r>
      <w:r w:rsidRPr="00CF24E8">
        <w:rPr>
          <w:rtl/>
        </w:rPr>
        <w:t>מצטער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כך.</w:t>
      </w:r>
      <w:r w:rsidR="0084256A">
        <w:rPr>
          <w:rtl/>
        </w:rPr>
        <w:t xml:space="preserve"> </w:t>
      </w:r>
      <w:r w:rsidRPr="00CF24E8">
        <w:rPr>
          <w:rtl/>
        </w:rPr>
        <w:t>זו הוכחה לכך שחברי הכנסת זקוקים ליועצים מקצועיים שיעבדו אתם על</w:t>
      </w:r>
      <w:r w:rsidR="0084256A">
        <w:rPr>
          <w:rtl/>
        </w:rPr>
        <w:t xml:space="preserve"> </w:t>
      </w:r>
      <w:r w:rsidRPr="00CF24E8">
        <w:rPr>
          <w:rtl/>
        </w:rPr>
        <w:t>החקיקה ויבדקו את הדברים לעומק. לצערי, אין לי יועץ כזה.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חושב, שבעת</w:t>
      </w:r>
      <w:r w:rsidR="0084256A">
        <w:rPr>
          <w:rtl/>
        </w:rPr>
        <w:t xml:space="preserve"> </w:t>
      </w:r>
      <w:r w:rsidRPr="00CF24E8">
        <w:rPr>
          <w:rtl/>
        </w:rPr>
        <w:t>הכנת</w:t>
      </w:r>
      <w:r w:rsidR="0084256A">
        <w:rPr>
          <w:rtl/>
        </w:rPr>
        <w:t xml:space="preserve"> </w:t>
      </w:r>
      <w:r w:rsidRPr="00CF24E8">
        <w:rPr>
          <w:rtl/>
        </w:rPr>
        <w:t>הצעת החוק לקריאה ראשונה צריך לתקן אותה כדי שההקצבה</w:t>
      </w:r>
      <w:r w:rsidR="0084256A">
        <w:rPr>
          <w:rtl/>
        </w:rPr>
        <w:t xml:space="preserve"> </w:t>
      </w:r>
      <w:r w:rsidRPr="00CF24E8">
        <w:rPr>
          <w:rtl/>
        </w:rPr>
        <w:t>לתשלום</w:t>
      </w:r>
      <w:r w:rsidR="0084256A">
        <w:rPr>
          <w:rtl/>
        </w:rPr>
        <w:t xml:space="preserve"> </w:t>
      </w:r>
      <w:r w:rsidRPr="00CF24E8">
        <w:rPr>
          <w:rtl/>
        </w:rPr>
        <w:t>עבור הילדים האלה תהיה מתקציב משרד העבודה והרווחה, שמיועד למטרה זו, ולא</w:t>
      </w:r>
      <w:r w:rsidR="0084256A">
        <w:rPr>
          <w:rtl/>
        </w:rPr>
        <w:t xml:space="preserve"> </w:t>
      </w:r>
      <w:r w:rsidRPr="00CF24E8">
        <w:rPr>
          <w:rtl/>
        </w:rPr>
        <w:t>מתקציב המוסד לביטוח לאומי.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מנכ"ל</w:t>
      </w:r>
      <w:r w:rsidR="0084256A">
        <w:rPr>
          <w:rtl/>
        </w:rPr>
        <w:t xml:space="preserve"> </w:t>
      </w:r>
      <w:r w:rsidRPr="00CF24E8">
        <w:rPr>
          <w:rtl/>
        </w:rPr>
        <w:t>המוסד</w:t>
      </w:r>
      <w:r w:rsidR="0084256A">
        <w:rPr>
          <w:rtl/>
        </w:rPr>
        <w:t xml:space="preserve"> </w:t>
      </w:r>
      <w:r w:rsidRPr="00CF24E8">
        <w:rPr>
          <w:rtl/>
        </w:rPr>
        <w:t>לביטוח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לאומי אמר לי, שאפשר לעשות העברה תקציבית של אותם </w:t>
      </w:r>
      <w:r w:rsidR="0084256A" w:rsidRPr="00CF24E8">
        <w:rPr>
          <w:rtl/>
        </w:rPr>
        <w:t>50</w:t>
      </w:r>
      <w:r w:rsidR="0084256A">
        <w:rPr>
          <w:rtl/>
        </w:rPr>
        <w:t xml:space="preserve">% </w:t>
      </w:r>
      <w:r w:rsidRPr="00CF24E8">
        <w:rPr>
          <w:rtl/>
        </w:rPr>
        <w:t>לצורך</w:t>
      </w:r>
      <w:r w:rsidR="0084256A">
        <w:rPr>
          <w:rtl/>
        </w:rPr>
        <w:t xml:space="preserve"> </w:t>
      </w:r>
      <w:r w:rsidRPr="00CF24E8">
        <w:rPr>
          <w:rtl/>
        </w:rPr>
        <w:t>העניין</w:t>
      </w:r>
      <w:r w:rsidR="0084256A">
        <w:rPr>
          <w:rtl/>
        </w:rPr>
        <w:t xml:space="preserve"> </w:t>
      </w:r>
      <w:r w:rsidRPr="00CF24E8">
        <w:rPr>
          <w:rtl/>
        </w:rPr>
        <w:t>הזה,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מסעיף </w:t>
      </w:r>
      <w:r w:rsidR="0084256A">
        <w:rPr>
          <w:rtl/>
        </w:rPr>
        <w:t>–</w:t>
      </w:r>
      <w:r w:rsidRPr="00CF24E8">
        <w:rPr>
          <w:rtl/>
        </w:rPr>
        <w:t xml:space="preserve"> אם אינני טועה </w:t>
      </w:r>
      <w:r w:rsidR="0084256A">
        <w:rPr>
          <w:rtl/>
        </w:rPr>
        <w:t>–</w:t>
      </w:r>
      <w:r w:rsidRPr="00CF24E8">
        <w:rPr>
          <w:rtl/>
        </w:rPr>
        <w:t xml:space="preserve"> 102 של משרד הרווחה לביטוח הלאומי,</w:t>
      </w:r>
      <w:r w:rsidR="0084256A">
        <w:rPr>
          <w:rtl/>
        </w:rPr>
        <w:t xml:space="preserve"> </w:t>
      </w:r>
      <w:r w:rsidRPr="00CF24E8">
        <w:rPr>
          <w:rtl/>
        </w:rPr>
        <w:t>ולחסוך</w:t>
      </w:r>
      <w:r w:rsidR="0084256A">
        <w:rPr>
          <w:rtl/>
        </w:rPr>
        <w:t xml:space="preserve"> </w:t>
      </w:r>
      <w:r w:rsidRPr="00CF24E8">
        <w:rPr>
          <w:rtl/>
        </w:rPr>
        <w:t>בתקציב, אולי לא כל ה</w:t>
      </w:r>
      <w:r w:rsidR="0084256A">
        <w:rPr>
          <w:rtl/>
        </w:rPr>
        <w:t>-</w:t>
      </w:r>
      <w:r w:rsidR="0084256A" w:rsidRPr="00CF24E8">
        <w:rPr>
          <w:rtl/>
        </w:rPr>
        <w:t>50</w:t>
      </w:r>
      <w:r w:rsidR="0084256A">
        <w:rPr>
          <w:rtl/>
        </w:rPr>
        <w:t>%</w:t>
      </w:r>
      <w:r w:rsidRPr="00CF24E8">
        <w:rPr>
          <w:rtl/>
        </w:rPr>
        <w:t>, כי לא כל ההורים יסכימו להחזיק את הילדים, אבל</w:t>
      </w:r>
      <w:r w:rsidR="0084256A">
        <w:rPr>
          <w:rtl/>
        </w:rPr>
        <w:t xml:space="preserve"> </w:t>
      </w:r>
      <w:r w:rsidRPr="00CF24E8">
        <w:rPr>
          <w:rtl/>
        </w:rPr>
        <w:t>חלק מהם.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מטרת</w:t>
      </w:r>
      <w:r w:rsidR="0084256A">
        <w:rPr>
          <w:rtl/>
        </w:rPr>
        <w:t xml:space="preserve"> </w:t>
      </w:r>
      <w:r w:rsidRPr="00CF24E8">
        <w:rPr>
          <w:rtl/>
        </w:rPr>
        <w:t>הצעתי,</w:t>
      </w:r>
      <w:r w:rsidR="0084256A">
        <w:rPr>
          <w:rtl/>
        </w:rPr>
        <w:t xml:space="preserve"> </w:t>
      </w: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איננה החיסכון הכספי. מטרת ההצעה היא להביא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לכך שהורים שמעוניינים לטפל בילדם ומסוגלים לטפל בו </w:t>
      </w:r>
      <w:r w:rsidR="0084256A">
        <w:rPr>
          <w:rtl/>
        </w:rPr>
        <w:t>–</w:t>
      </w:r>
      <w:r w:rsidRPr="00CF24E8">
        <w:rPr>
          <w:rtl/>
        </w:rPr>
        <w:t xml:space="preserve"> יוכלו להחזיקו בבית.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יודע</w:t>
      </w:r>
      <w:r w:rsidR="0084256A">
        <w:rPr>
          <w:rtl/>
        </w:rPr>
        <w:t xml:space="preserve"> </w:t>
      </w:r>
      <w:r w:rsidRPr="00CF24E8">
        <w:rPr>
          <w:rtl/>
        </w:rPr>
        <w:t>שאת</w:t>
      </w:r>
      <w:r w:rsidR="0084256A">
        <w:rPr>
          <w:rtl/>
        </w:rPr>
        <w:t xml:space="preserve"> </w:t>
      </w:r>
      <w:r w:rsidRPr="00CF24E8">
        <w:rPr>
          <w:rtl/>
        </w:rPr>
        <w:t>עושה</w:t>
      </w:r>
      <w:r w:rsidR="0084256A">
        <w:rPr>
          <w:rtl/>
        </w:rPr>
        <w:t xml:space="preserve"> </w:t>
      </w:r>
      <w:r w:rsidRPr="00CF24E8">
        <w:rPr>
          <w:rtl/>
        </w:rPr>
        <w:t>דברים</w:t>
      </w:r>
      <w:r w:rsidR="0084256A">
        <w:rPr>
          <w:rtl/>
        </w:rPr>
        <w:t xml:space="preserve"> </w:t>
      </w:r>
      <w:r w:rsidRPr="00CF24E8">
        <w:rPr>
          <w:rtl/>
        </w:rPr>
        <w:t>גדולים</w:t>
      </w:r>
      <w:r w:rsidR="0084256A">
        <w:rPr>
          <w:rtl/>
        </w:rPr>
        <w:t xml:space="preserve"> </w:t>
      </w:r>
      <w:r w:rsidRPr="00CF24E8">
        <w:rPr>
          <w:rtl/>
        </w:rPr>
        <w:t>בתחום הזה של הרווחה. אני חושב, גברתי</w:t>
      </w:r>
      <w:r w:rsidR="0084256A">
        <w:rPr>
          <w:rtl/>
        </w:rPr>
        <w:t xml:space="preserve"> </w:t>
      </w:r>
      <w:r w:rsidRPr="00CF24E8">
        <w:rPr>
          <w:rtl/>
        </w:rPr>
        <w:t>השרה, שהנושא הזה הוא נושא שצריך לעשות מאמץ ולשפר אותו.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מודיע</w:t>
      </w:r>
      <w:r w:rsidR="0084256A">
        <w:rPr>
          <w:rtl/>
        </w:rPr>
        <w:t xml:space="preserve"> </w:t>
      </w:r>
      <w:r w:rsidRPr="00CF24E8">
        <w:rPr>
          <w:rtl/>
        </w:rPr>
        <w:t>לכנסת, שאם,</w:t>
      </w:r>
      <w:r w:rsidR="0084256A">
        <w:rPr>
          <w:rtl/>
        </w:rPr>
        <w:t xml:space="preserve"> </w:t>
      </w:r>
      <w:r w:rsidRPr="00CF24E8">
        <w:rPr>
          <w:rtl/>
        </w:rPr>
        <w:t>כפי שאני מקווה, החוק יתקבל בקריאה טרומית</w:t>
      </w:r>
      <w:r w:rsidR="0084256A">
        <w:rPr>
          <w:rtl/>
        </w:rPr>
        <w:t xml:space="preserve"> </w:t>
      </w:r>
      <w:r w:rsidRPr="00CF24E8">
        <w:rPr>
          <w:rtl/>
        </w:rPr>
        <w:t>ויועבר</w:t>
      </w:r>
      <w:r w:rsidR="0084256A">
        <w:rPr>
          <w:rtl/>
        </w:rPr>
        <w:t xml:space="preserve"> </w:t>
      </w:r>
      <w:r w:rsidRPr="00CF24E8">
        <w:rPr>
          <w:rtl/>
        </w:rPr>
        <w:t>לוועדת</w:t>
      </w:r>
      <w:r w:rsidR="0084256A">
        <w:rPr>
          <w:rtl/>
        </w:rPr>
        <w:t xml:space="preserve"> </w:t>
      </w:r>
      <w:r w:rsidRPr="00CF24E8">
        <w:rPr>
          <w:rtl/>
        </w:rPr>
        <w:t>העבודה</w:t>
      </w:r>
      <w:r w:rsidR="0084256A">
        <w:rPr>
          <w:rtl/>
        </w:rPr>
        <w:t xml:space="preserve"> </w:t>
      </w:r>
      <w:r w:rsidRPr="00CF24E8">
        <w:rPr>
          <w:rtl/>
        </w:rPr>
        <w:t>והרווחה</w:t>
      </w:r>
      <w:r w:rsidR="0084256A">
        <w:rPr>
          <w:rtl/>
        </w:rPr>
        <w:t xml:space="preserve"> </w:t>
      </w:r>
      <w:r w:rsidRPr="00CF24E8">
        <w:rPr>
          <w:rtl/>
        </w:rPr>
        <w:t>להכנתו לקריאה ראשונה, אם לא תהיה הסכמה של הממשלה לחוק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שיתוקן </w:t>
      </w:r>
      <w:r w:rsidR="0084256A">
        <w:rPr>
          <w:rtl/>
        </w:rPr>
        <w:t>–</w:t>
      </w:r>
      <w:r w:rsidRPr="00CF24E8">
        <w:rPr>
          <w:rtl/>
        </w:rPr>
        <w:t xml:space="preserve"> אני לא אביא אותו לקריאה ראשונה אלא בהסכמת הממשלה.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מקווה</w:t>
      </w:r>
      <w:r w:rsidR="0084256A">
        <w:rPr>
          <w:rtl/>
        </w:rPr>
        <w:t xml:space="preserve"> </w:t>
      </w:r>
      <w:r w:rsidRPr="00CF24E8">
        <w:rPr>
          <w:rtl/>
        </w:rPr>
        <w:t>שאשכנע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הגורמים</w:t>
      </w:r>
      <w:r w:rsidR="0084256A">
        <w:rPr>
          <w:rtl/>
        </w:rPr>
        <w:t xml:space="preserve"> </w:t>
      </w:r>
      <w:r w:rsidRPr="00CF24E8">
        <w:rPr>
          <w:rtl/>
        </w:rPr>
        <w:t>הנוגעים בדבר כדי שהחוק הזה אכן יאושר</w:t>
      </w:r>
      <w:r w:rsidR="0084256A">
        <w:rPr>
          <w:rtl/>
        </w:rPr>
        <w:t xml:space="preserve"> </w:t>
      </w:r>
      <w:r w:rsidRPr="00CF24E8">
        <w:rPr>
          <w:rtl/>
        </w:rPr>
        <w:t>בסופו של דבר. 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</w:t>
      </w:r>
      <w:r w:rsidR="0084256A">
        <w:rPr>
          <w:rtl/>
        </w:rPr>
        <w:t xml:space="preserve"> </w:t>
      </w:r>
      <w:r w:rsidRPr="00CF24E8">
        <w:rPr>
          <w:rtl/>
        </w:rPr>
        <w:t>לחבר הכנסת מאיר שטרית.</w:t>
      </w:r>
      <w:r w:rsidR="0084256A">
        <w:rPr>
          <w:rtl/>
        </w:rPr>
        <w:t xml:space="preserve"> </w:t>
      </w:r>
      <w:r w:rsidRPr="00CF24E8">
        <w:rPr>
          <w:rtl/>
        </w:rPr>
        <w:t>אני מזמינה את שרת העבודה והרווחה להשיב</w:t>
      </w:r>
      <w:r w:rsidR="0084256A">
        <w:rPr>
          <w:rtl/>
        </w:rPr>
        <w:t xml:space="preserve"> </w:t>
      </w:r>
      <w:r w:rsidRPr="00CF24E8">
        <w:rPr>
          <w:rtl/>
        </w:rPr>
        <w:t>בשם הממשלה.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שרת העבודה והרווחה א' נמיר: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מבקשת,</w:t>
      </w:r>
      <w:r w:rsidR="0084256A">
        <w:rPr>
          <w:rtl/>
        </w:rPr>
        <w:t xml:space="preserve"> </w:t>
      </w: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 xml:space="preserve">ראש, שהתשובה שלי על הצעת החוק </w:t>
      </w:r>
      <w:r w:rsidR="0084256A">
        <w:rPr>
          <w:rtl/>
        </w:rPr>
        <w:t>–</w:t>
      </w:r>
      <w:r w:rsidRPr="00CF24E8">
        <w:rPr>
          <w:rtl/>
        </w:rPr>
        <w:t xml:space="preserve"> שוחחתי על כך עם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חבר הכנסת שטרית </w:t>
      </w:r>
      <w:r w:rsidR="0084256A">
        <w:rPr>
          <w:rtl/>
        </w:rPr>
        <w:t>–</w:t>
      </w:r>
      <w:r w:rsidRPr="00CF24E8">
        <w:rPr>
          <w:rtl/>
        </w:rPr>
        <w:t xml:space="preserve"> תינתן בשבוע הבא.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אם כן, התשובה וההצבעה על הצעת החוק יידחו לשבוע הבא. אני מבינה שזה</w:t>
      </w:r>
      <w:r w:rsidR="0084256A">
        <w:rPr>
          <w:rtl/>
        </w:rPr>
        <w:t xml:space="preserve"> </w:t>
      </w:r>
      <w:r w:rsidRPr="00CF24E8">
        <w:rPr>
          <w:rtl/>
        </w:rPr>
        <w:t>בהסכמת חבר הכנסת שטרית.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מאיר שטרית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בוודאי.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22" w:name="_Toc460755603"/>
      <w:r w:rsidRPr="0084256A">
        <w:rPr>
          <w:rtl/>
        </w:rPr>
        <w:t>הצעת חוק הזכות לקבורה, התשנ"ה</w:t>
      </w:r>
      <w:r>
        <w:rPr>
          <w:rtl/>
        </w:rPr>
        <w:t>–</w:t>
      </w:r>
      <w:r w:rsidRPr="0084256A">
        <w:rPr>
          <w:rtl/>
        </w:rPr>
        <w:t>1995</w:t>
      </w:r>
      <w:bookmarkEnd w:id="22"/>
    </w:p>
    <w:p w:rsidR="0084256A" w:rsidRPr="0084256A" w:rsidRDefault="0084256A" w:rsidP="0084256A">
      <w:pPr>
        <w:pStyle w:val="1"/>
        <w:rPr>
          <w:rtl/>
        </w:rPr>
      </w:pPr>
      <w:bookmarkStart w:id="23" w:name="_Toc460755604"/>
      <w:r w:rsidRPr="0084256A">
        <w:rPr>
          <w:rtl/>
        </w:rPr>
        <w:t>(הצעת קבוצת חברי הכנסת)</w:t>
      </w:r>
      <w:bookmarkEnd w:id="23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עוברים</w:t>
      </w:r>
      <w:r w:rsidR="0084256A">
        <w:rPr>
          <w:rtl/>
        </w:rPr>
        <w:t xml:space="preserve"> </w:t>
      </w:r>
      <w:r w:rsidRPr="00CF24E8">
        <w:rPr>
          <w:rtl/>
        </w:rPr>
        <w:t>להצעת</w:t>
      </w:r>
      <w:r w:rsidR="0084256A">
        <w:rPr>
          <w:rtl/>
        </w:rPr>
        <w:t xml:space="preserve"> </w:t>
      </w:r>
      <w:r w:rsidRPr="00CF24E8">
        <w:rPr>
          <w:rtl/>
        </w:rPr>
        <w:t>חוק ג'קיט, הצעת חוק הזכות לקבורה. אני</w:t>
      </w:r>
      <w:r w:rsidR="0084256A">
        <w:rPr>
          <w:rtl/>
        </w:rPr>
        <w:t xml:space="preserve"> </w:t>
      </w:r>
      <w:r w:rsidRPr="00CF24E8">
        <w:rPr>
          <w:rtl/>
        </w:rPr>
        <w:t>מזמינה את חבר הכנסת דוד צוקר להציג את הצעת החוק.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צוקר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מביא</w:t>
      </w:r>
      <w:r w:rsidR="0084256A">
        <w:rPr>
          <w:rtl/>
        </w:rPr>
        <w:t xml:space="preserve"> </w:t>
      </w:r>
      <w:r w:rsidRPr="00CF24E8">
        <w:rPr>
          <w:rtl/>
        </w:rPr>
        <w:t>לפניכם</w:t>
      </w:r>
      <w:r w:rsidR="0084256A">
        <w:rPr>
          <w:rtl/>
        </w:rPr>
        <w:t xml:space="preserve"> </w:t>
      </w:r>
      <w:r w:rsidRPr="00CF24E8">
        <w:rPr>
          <w:rtl/>
        </w:rPr>
        <w:t>הצעת חוק שעניינה מתן</w:t>
      </w:r>
      <w:r w:rsidR="0084256A">
        <w:rPr>
          <w:rtl/>
        </w:rPr>
        <w:t xml:space="preserve"> </w:t>
      </w:r>
      <w:r w:rsidRPr="00CF24E8">
        <w:rPr>
          <w:rtl/>
        </w:rPr>
        <w:t>האפשרות</w:t>
      </w:r>
      <w:r w:rsidR="0084256A">
        <w:rPr>
          <w:rtl/>
        </w:rPr>
        <w:t xml:space="preserve"> </w:t>
      </w:r>
      <w:r w:rsidRPr="00CF24E8">
        <w:rPr>
          <w:rtl/>
        </w:rPr>
        <w:t>הבסיסית,</w:t>
      </w:r>
      <w:r w:rsidR="0084256A">
        <w:rPr>
          <w:rtl/>
        </w:rPr>
        <w:t xml:space="preserve"> </w:t>
      </w:r>
      <w:r w:rsidRPr="00CF24E8">
        <w:rPr>
          <w:rtl/>
        </w:rPr>
        <w:t>האלמנטרית,</w:t>
      </w:r>
      <w:r w:rsidR="0084256A">
        <w:rPr>
          <w:rtl/>
        </w:rPr>
        <w:t xml:space="preserve"> </w:t>
      </w:r>
      <w:r w:rsidRPr="00CF24E8">
        <w:rPr>
          <w:rtl/>
        </w:rPr>
        <w:t>שאיננה</w:t>
      </w:r>
      <w:r w:rsidR="0084256A">
        <w:rPr>
          <w:rtl/>
        </w:rPr>
        <w:t xml:space="preserve"> </w:t>
      </w:r>
      <w:r w:rsidRPr="00CF24E8">
        <w:rPr>
          <w:rtl/>
        </w:rPr>
        <w:t>ניתנת</w:t>
      </w:r>
      <w:r w:rsidR="0084256A">
        <w:rPr>
          <w:rtl/>
        </w:rPr>
        <w:t xml:space="preserve"> </w:t>
      </w:r>
      <w:r w:rsidRPr="00CF24E8">
        <w:rPr>
          <w:rtl/>
        </w:rPr>
        <w:t>להכחשה,</w:t>
      </w:r>
      <w:r w:rsidR="0084256A">
        <w:rPr>
          <w:rtl/>
        </w:rPr>
        <w:t xml:space="preserve"> </w:t>
      </w:r>
      <w:r w:rsidRPr="00CF24E8">
        <w:rPr>
          <w:rtl/>
        </w:rPr>
        <w:t>של כל אדם לקבור ולהיקבר</w:t>
      </w:r>
      <w:r w:rsidR="0084256A">
        <w:rPr>
          <w:rtl/>
        </w:rPr>
        <w:t xml:space="preserve"> </w:t>
      </w:r>
      <w:r w:rsidRPr="00CF24E8">
        <w:rPr>
          <w:rtl/>
        </w:rPr>
        <w:t>כרצונו, על</w:t>
      </w:r>
      <w:r w:rsidR="0084256A">
        <w:rPr>
          <w:rtl/>
        </w:rPr>
        <w:t>-</w:t>
      </w:r>
      <w:r w:rsidRPr="00CF24E8">
        <w:rPr>
          <w:rtl/>
        </w:rPr>
        <w:t>פי השקפת עולמו, על</w:t>
      </w:r>
      <w:r w:rsidR="0084256A">
        <w:rPr>
          <w:rtl/>
        </w:rPr>
        <w:t>-</w:t>
      </w:r>
      <w:r w:rsidRPr="00CF24E8">
        <w:rPr>
          <w:rtl/>
        </w:rPr>
        <w:t>פי מנהגיו, על</w:t>
      </w:r>
      <w:r w:rsidR="0084256A">
        <w:rPr>
          <w:rtl/>
        </w:rPr>
        <w:t>-</w:t>
      </w:r>
      <w:r w:rsidRPr="00CF24E8">
        <w:rPr>
          <w:rtl/>
        </w:rPr>
        <w:t>פי דרך עולמו ואורח חייו.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הצעת החוק הזאת איננה עומדת בהכרח בקונפליקט עם המנהגים הדתיים בישראל, והיא</w:t>
      </w:r>
      <w:r w:rsidR="0084256A">
        <w:rPr>
          <w:rtl/>
        </w:rPr>
        <w:t xml:space="preserve"> </w:t>
      </w:r>
      <w:r w:rsidRPr="00CF24E8">
        <w:rPr>
          <w:rtl/>
        </w:rPr>
        <w:t>מתיישבת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מגמה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הממשלה הזאת לאפשר קבורתם של אנשים בבתי</w:t>
      </w:r>
      <w:r w:rsidR="0084256A">
        <w:rPr>
          <w:rtl/>
        </w:rPr>
        <w:t>-</w:t>
      </w:r>
      <w:r w:rsidRPr="00CF24E8">
        <w:rPr>
          <w:rtl/>
        </w:rPr>
        <w:t xml:space="preserve">קברות </w:t>
      </w:r>
      <w:r w:rsidR="0084256A">
        <w:rPr>
          <w:rtl/>
        </w:rPr>
        <w:t>–</w:t>
      </w:r>
      <w:r w:rsidRPr="00CF24E8">
        <w:rPr>
          <w:rtl/>
        </w:rPr>
        <w:t xml:space="preserve"> מי שרוצה</w:t>
      </w:r>
      <w:r w:rsidR="0084256A">
        <w:rPr>
          <w:rtl/>
        </w:rPr>
        <w:t xml:space="preserve"> </w:t>
      </w:r>
      <w:r w:rsidRPr="00CF24E8">
        <w:rPr>
          <w:rtl/>
        </w:rPr>
        <w:t>בבית</w:t>
      </w:r>
      <w:r w:rsidR="0084256A">
        <w:rPr>
          <w:rtl/>
        </w:rPr>
        <w:t>-</w:t>
      </w:r>
      <w:r w:rsidRPr="00CF24E8">
        <w:rPr>
          <w:rtl/>
        </w:rPr>
        <w:t>קברות במנהג דתי, מי שרוצה בבית</w:t>
      </w:r>
      <w:r w:rsidR="0084256A">
        <w:rPr>
          <w:rtl/>
        </w:rPr>
        <w:t>-</w:t>
      </w:r>
      <w:r w:rsidRPr="00CF24E8">
        <w:rPr>
          <w:rtl/>
        </w:rPr>
        <w:t xml:space="preserve">קברות במנהג שאיננו דתי </w:t>
      </w:r>
      <w:r w:rsidR="0084256A">
        <w:rPr>
          <w:rtl/>
        </w:rPr>
        <w:t>–</w:t>
      </w:r>
      <w:r w:rsidRPr="00CF24E8">
        <w:rPr>
          <w:rtl/>
        </w:rPr>
        <w:t xml:space="preserve"> ולאפשר לכל אדם גם</w:t>
      </w:r>
      <w:r w:rsidR="0084256A">
        <w:rPr>
          <w:rtl/>
        </w:rPr>
        <w:t xml:space="preserve"> </w:t>
      </w:r>
      <w:r w:rsidRPr="00CF24E8">
        <w:rPr>
          <w:rtl/>
        </w:rPr>
        <w:t>להתכבד</w:t>
      </w:r>
      <w:r w:rsidR="0084256A">
        <w:rPr>
          <w:rtl/>
        </w:rPr>
        <w:t xml:space="preserve"> </w:t>
      </w:r>
      <w:r w:rsidRPr="00CF24E8">
        <w:rPr>
          <w:rtl/>
        </w:rPr>
        <w:t>ולא</w:t>
      </w:r>
      <w:r w:rsidR="0084256A">
        <w:rPr>
          <w:rtl/>
        </w:rPr>
        <w:t xml:space="preserve"> </w:t>
      </w:r>
      <w:r w:rsidRPr="00CF24E8">
        <w:rPr>
          <w:rtl/>
        </w:rPr>
        <w:t>להיקבר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יד</w:t>
      </w:r>
      <w:r w:rsidR="0084256A">
        <w:rPr>
          <w:rtl/>
        </w:rPr>
        <w:t xml:space="preserve"> </w:t>
      </w:r>
      <w:r w:rsidRPr="00CF24E8">
        <w:rPr>
          <w:rtl/>
        </w:rPr>
        <w:t>אנשים שאינם מקיימים את מצוות דתו, שאינם מקיימים את</w:t>
      </w:r>
      <w:r w:rsidR="0084256A">
        <w:rPr>
          <w:rtl/>
        </w:rPr>
        <w:t xml:space="preserve"> </w:t>
      </w:r>
      <w:r w:rsidRPr="00CF24E8">
        <w:rPr>
          <w:rtl/>
        </w:rPr>
        <w:t>אורח חייו.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החוק</w:t>
      </w:r>
      <w:r w:rsidR="0084256A">
        <w:rPr>
          <w:rtl/>
        </w:rPr>
        <w:t xml:space="preserve"> </w:t>
      </w:r>
      <w:r w:rsidRPr="00CF24E8">
        <w:rPr>
          <w:rtl/>
        </w:rPr>
        <w:t>הזאת</w:t>
      </w:r>
      <w:r w:rsidR="0084256A">
        <w:rPr>
          <w:rtl/>
        </w:rPr>
        <w:t xml:space="preserve"> </w:t>
      </w:r>
      <w:r w:rsidRPr="00CF24E8">
        <w:rPr>
          <w:rtl/>
        </w:rPr>
        <w:t>מכוונת לפתור גם את בעיית קבורתם של חסרי עדה דתית מוכרת,</w:t>
      </w:r>
      <w:r w:rsidR="0084256A">
        <w:rPr>
          <w:rtl/>
        </w:rPr>
        <w:t xml:space="preserve"> </w:t>
      </w:r>
      <w:r w:rsidRPr="00CF24E8">
        <w:rPr>
          <w:rtl/>
        </w:rPr>
        <w:t>תופעה</w:t>
      </w:r>
      <w:r w:rsidR="0084256A">
        <w:rPr>
          <w:rtl/>
        </w:rPr>
        <w:t xml:space="preserve"> </w:t>
      </w:r>
      <w:r w:rsidRPr="00CF24E8">
        <w:rPr>
          <w:rtl/>
        </w:rPr>
        <w:t>רחבה</w:t>
      </w:r>
      <w:r w:rsidR="0084256A">
        <w:rPr>
          <w:rtl/>
        </w:rPr>
        <w:t xml:space="preserve"> </w:t>
      </w:r>
      <w:r w:rsidRPr="00CF24E8">
        <w:rPr>
          <w:rtl/>
        </w:rPr>
        <w:t>מאוד בקרב עולים מברית</w:t>
      </w:r>
      <w:r w:rsidR="0084256A">
        <w:rPr>
          <w:rtl/>
        </w:rPr>
        <w:t>-</w:t>
      </w:r>
      <w:r w:rsidRPr="00CF24E8">
        <w:rPr>
          <w:rtl/>
        </w:rPr>
        <w:t>המועצות, שגם להם אנחנו חייבים בפתרון. מדובר</w:t>
      </w:r>
      <w:r w:rsidR="0084256A">
        <w:rPr>
          <w:rtl/>
        </w:rPr>
        <w:t xml:space="preserve"> </w:t>
      </w:r>
      <w:r w:rsidRPr="00CF24E8">
        <w:rPr>
          <w:rtl/>
        </w:rPr>
        <w:t>על כ</w:t>
      </w:r>
      <w:r w:rsidR="0084256A">
        <w:rPr>
          <w:rtl/>
        </w:rPr>
        <w:t>-</w:t>
      </w:r>
      <w:r w:rsidRPr="00CF24E8">
        <w:rPr>
          <w:rtl/>
        </w:rPr>
        <w:t>100,000 אנשים שאינם מעדה דתית מוכרת.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ורדיגר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 מתכוון ליהודים או לנוצרים?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צוקר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שאינם בעלי עדה מוכרת, כלומר, הם לא מוגדרים.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בהעדר תשובה, אני מבקש מחברי הכנסת לתמוך בהצעה זו.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רביץ</w:t>
      </w:r>
      <w:r w:rsidR="0084256A">
        <w:rPr>
          <w:rtl/>
        </w:rPr>
        <w:t xml:space="preserve"> </w:t>
      </w:r>
      <w:r w:rsidRPr="00CF24E8">
        <w:rPr>
          <w:rtl/>
        </w:rPr>
        <w:t>מבקש</w:t>
      </w:r>
      <w:r w:rsidR="0084256A">
        <w:rPr>
          <w:rtl/>
        </w:rPr>
        <w:t xml:space="preserve"> </w:t>
      </w:r>
      <w:r w:rsidRPr="00CF24E8">
        <w:rPr>
          <w:rtl/>
        </w:rPr>
        <w:t>לנמק את התנגדותו. בבקשה. חמש דקות. אחר כך</w:t>
      </w:r>
      <w:r w:rsidR="0084256A">
        <w:rPr>
          <w:rtl/>
        </w:rPr>
        <w:t xml:space="preserve"> </w:t>
      </w:r>
      <w:r w:rsidRPr="00CF24E8">
        <w:rPr>
          <w:rtl/>
        </w:rPr>
        <w:t>נעבור להצבעה.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רביץ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אני רוצה להתנגד להצעת החוק הזאת מכמה טעמים.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סיבה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פורמלית, אבל לא רק פורמלית אלא מהותית, מהותית פורמלית </w:t>
      </w:r>
      <w:r w:rsidR="0084256A">
        <w:rPr>
          <w:rtl/>
        </w:rPr>
        <w:t>–</w:t>
      </w:r>
      <w:r w:rsidRPr="00CF24E8">
        <w:rPr>
          <w:rtl/>
        </w:rPr>
        <w:t xml:space="preserve"> אני לא חושב</w:t>
      </w:r>
      <w:r w:rsidR="0084256A">
        <w:rPr>
          <w:rtl/>
        </w:rPr>
        <w:t xml:space="preserve"> </w:t>
      </w:r>
      <w:r w:rsidRPr="00CF24E8">
        <w:rPr>
          <w:rtl/>
        </w:rPr>
        <w:t>שהשר</w:t>
      </w:r>
      <w:r w:rsidR="0084256A">
        <w:rPr>
          <w:rtl/>
        </w:rPr>
        <w:t xml:space="preserve"> </w:t>
      </w:r>
      <w:r w:rsidRPr="00CF24E8">
        <w:rPr>
          <w:rtl/>
        </w:rPr>
        <w:t>הממונה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ביצוע החוק הזה צריך להיות שר הדתות. אתה מדבר במפורש על קבורה</w:t>
      </w:r>
      <w:r w:rsidR="0084256A">
        <w:rPr>
          <w:rtl/>
        </w:rPr>
        <w:t xml:space="preserve"> </w:t>
      </w:r>
      <w:r w:rsidRPr="00CF24E8">
        <w:rPr>
          <w:rtl/>
        </w:rPr>
        <w:t>חילונית.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חושב שמי שצריך לקבוע את נושא הקבורה החילונית הוא שר הדתות.</w:t>
      </w:r>
      <w:r w:rsidR="0084256A">
        <w:rPr>
          <w:rtl/>
        </w:rPr>
        <w:t xml:space="preserve"> </w:t>
      </w:r>
      <w:r w:rsidRPr="00CF24E8">
        <w:rPr>
          <w:rtl/>
        </w:rPr>
        <w:t>יכול</w:t>
      </w:r>
      <w:r w:rsidR="0084256A">
        <w:rPr>
          <w:rtl/>
        </w:rPr>
        <w:t xml:space="preserve"> </w:t>
      </w:r>
      <w:r w:rsidRPr="00CF24E8">
        <w:rPr>
          <w:rtl/>
        </w:rPr>
        <w:t>בהחלט להיות שזה יהיה שר השיכון, שהוא הממונה על מינהל מקרקעי ישראל, או שר</w:t>
      </w:r>
      <w:r w:rsidR="0084256A">
        <w:rPr>
          <w:rtl/>
        </w:rPr>
        <w:t xml:space="preserve"> </w:t>
      </w:r>
      <w:r w:rsidRPr="00CF24E8">
        <w:rPr>
          <w:rtl/>
        </w:rPr>
        <w:t>החקלאות.</w:t>
      </w:r>
      <w:r w:rsidR="0084256A">
        <w:rPr>
          <w:rtl/>
        </w:rPr>
        <w:t xml:space="preserve"> </w:t>
      </w:r>
      <w:r w:rsidRPr="00CF24E8">
        <w:rPr>
          <w:rtl/>
        </w:rPr>
        <w:t>כל שר אחר בהגדרה מתאים יותר לביצוע החוק הזה. כי אין אף שר שמוגדר כשר</w:t>
      </w:r>
      <w:r w:rsidR="0084256A">
        <w:rPr>
          <w:rtl/>
        </w:rPr>
        <w:t xml:space="preserve"> </w:t>
      </w:r>
      <w:r w:rsidRPr="00CF24E8">
        <w:rPr>
          <w:rtl/>
        </w:rPr>
        <w:t>דתות אלא רק שר הדתות.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ויש</w:t>
      </w:r>
      <w:r w:rsidR="0084256A">
        <w:rPr>
          <w:rtl/>
        </w:rPr>
        <w:t xml:space="preserve"> </w:t>
      </w:r>
      <w:r w:rsidRPr="00CF24E8">
        <w:rPr>
          <w:rtl/>
        </w:rPr>
        <w:t>סיבה</w:t>
      </w:r>
      <w:r w:rsidR="0084256A">
        <w:rPr>
          <w:rtl/>
        </w:rPr>
        <w:t xml:space="preserve"> </w:t>
      </w:r>
      <w:r w:rsidRPr="00CF24E8">
        <w:rPr>
          <w:rtl/>
        </w:rPr>
        <w:t>מהותית</w:t>
      </w:r>
      <w:r w:rsidR="0084256A">
        <w:rPr>
          <w:rtl/>
        </w:rPr>
        <w:t xml:space="preserve"> </w:t>
      </w:r>
      <w:r w:rsidRPr="00CF24E8">
        <w:rPr>
          <w:rtl/>
        </w:rPr>
        <w:t>להתנגדות שלי. אני לא חושב שאנחנו בחברה הישראלית צריכים</w:t>
      </w:r>
      <w:r w:rsidR="0084256A">
        <w:rPr>
          <w:rtl/>
        </w:rPr>
        <w:t xml:space="preserve"> </w:t>
      </w:r>
      <w:r w:rsidRPr="00CF24E8">
        <w:rPr>
          <w:rtl/>
        </w:rPr>
        <w:t>להעמיק</w:t>
      </w:r>
      <w:r w:rsidR="0084256A">
        <w:rPr>
          <w:rtl/>
        </w:rPr>
        <w:t xml:space="preserve"> </w:t>
      </w:r>
      <w:r w:rsidRPr="00CF24E8">
        <w:rPr>
          <w:rtl/>
        </w:rPr>
        <w:t>את הפירוד שישנו בלאו הכי במידה כזו או אחרת בין החיים. בזמן שאנחנו חיים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מתווכחים,</w:t>
      </w:r>
      <w:r w:rsidR="0084256A">
        <w:rPr>
          <w:rtl/>
        </w:rPr>
        <w:t xml:space="preserve"> </w:t>
      </w:r>
      <w:r w:rsidRPr="00CF24E8">
        <w:rPr>
          <w:rtl/>
        </w:rPr>
        <w:t>מתמודדים</w:t>
      </w:r>
      <w:r w:rsidR="0084256A">
        <w:rPr>
          <w:rtl/>
        </w:rPr>
        <w:t xml:space="preserve"> </w:t>
      </w:r>
      <w:r w:rsidRPr="00CF24E8">
        <w:rPr>
          <w:rtl/>
        </w:rPr>
        <w:t>ויש</w:t>
      </w:r>
      <w:r w:rsidR="0084256A">
        <w:rPr>
          <w:rtl/>
        </w:rPr>
        <w:t xml:space="preserve"> </w:t>
      </w:r>
      <w:r w:rsidRPr="00CF24E8">
        <w:rPr>
          <w:rtl/>
        </w:rPr>
        <w:t>איזה</w:t>
      </w:r>
      <w:r w:rsidR="0084256A">
        <w:rPr>
          <w:rtl/>
        </w:rPr>
        <w:t xml:space="preserve"> </w:t>
      </w:r>
      <w:r w:rsidRPr="00CF24E8">
        <w:rPr>
          <w:rtl/>
        </w:rPr>
        <w:t>פירוד</w:t>
      </w:r>
      <w:r w:rsidR="0084256A">
        <w:rPr>
          <w:rtl/>
        </w:rPr>
        <w:t xml:space="preserve"> </w:t>
      </w:r>
      <w:r w:rsidRPr="00CF24E8">
        <w:rPr>
          <w:rtl/>
        </w:rPr>
        <w:t>שכל הזמן שואף בעצם לאיחוד.</w:t>
      </w:r>
      <w:r w:rsidR="0084256A">
        <w:rPr>
          <w:rtl/>
        </w:rPr>
        <w:t xml:space="preserve"> </w:t>
      </w:r>
      <w:r w:rsidRPr="00CF24E8">
        <w:rPr>
          <w:rtl/>
        </w:rPr>
        <w:t>לאחר</w:t>
      </w:r>
      <w:r w:rsidR="0084256A">
        <w:rPr>
          <w:rtl/>
        </w:rPr>
        <w:t xml:space="preserve"> </w:t>
      </w:r>
      <w:r w:rsidRPr="00CF24E8">
        <w:rPr>
          <w:rtl/>
        </w:rPr>
        <w:t>המוות,</w:t>
      </w:r>
      <w:r w:rsidR="0084256A">
        <w:rPr>
          <w:rtl/>
        </w:rPr>
        <w:t xml:space="preserve"> </w:t>
      </w:r>
      <w:r w:rsidRPr="00CF24E8">
        <w:rPr>
          <w:rtl/>
        </w:rPr>
        <w:t>אילו</w:t>
      </w:r>
      <w:r w:rsidR="0084256A">
        <w:rPr>
          <w:rtl/>
        </w:rPr>
        <w:t xml:space="preserve"> </w:t>
      </w:r>
      <w:r w:rsidRPr="00CF24E8">
        <w:rPr>
          <w:rtl/>
        </w:rPr>
        <w:t>חשבנו</w:t>
      </w:r>
      <w:r w:rsidR="0084256A">
        <w:rPr>
          <w:rtl/>
        </w:rPr>
        <w:t xml:space="preserve"> </w:t>
      </w:r>
      <w:r w:rsidRPr="00CF24E8">
        <w:rPr>
          <w:rtl/>
        </w:rPr>
        <w:t>שזו</w:t>
      </w:r>
      <w:r w:rsidR="0084256A">
        <w:rPr>
          <w:rtl/>
        </w:rPr>
        <w:t xml:space="preserve"> </w:t>
      </w:r>
      <w:r w:rsidRPr="00CF24E8">
        <w:rPr>
          <w:rtl/>
        </w:rPr>
        <w:t>בעיה</w:t>
      </w:r>
      <w:r w:rsidR="0084256A">
        <w:rPr>
          <w:rtl/>
        </w:rPr>
        <w:t xml:space="preserve"> </w:t>
      </w:r>
      <w:r w:rsidRPr="00CF24E8">
        <w:rPr>
          <w:rtl/>
        </w:rPr>
        <w:t>המונית,</w:t>
      </w:r>
      <w:r w:rsidR="0084256A">
        <w:rPr>
          <w:rtl/>
        </w:rPr>
        <w:t xml:space="preserve"> </w:t>
      </w:r>
      <w:r w:rsidRPr="00CF24E8">
        <w:rPr>
          <w:rtl/>
        </w:rPr>
        <w:t>היה מקום לשיקול. האמת היא שזו בעיה של</w:t>
      </w:r>
      <w:r w:rsidR="0084256A">
        <w:rPr>
          <w:rtl/>
        </w:rPr>
        <w:t xml:space="preserve"> </w:t>
      </w:r>
      <w:r w:rsidRPr="00CF24E8">
        <w:rPr>
          <w:rtl/>
        </w:rPr>
        <w:t>יחידים.</w:t>
      </w:r>
      <w:r w:rsidR="0084256A">
        <w:rPr>
          <w:rtl/>
        </w:rPr>
        <w:t xml:space="preserve"> </w:t>
      </w:r>
      <w:r w:rsidRPr="00CF24E8">
        <w:rPr>
          <w:rtl/>
        </w:rPr>
        <w:t>אני מדבר לא על קבוצה גדולה של אנשים שאין להם היכן להיקבר, אני מדבר על</w:t>
      </w:r>
      <w:r w:rsidR="0084256A">
        <w:rPr>
          <w:rtl/>
        </w:rPr>
        <w:t xml:space="preserve"> </w:t>
      </w:r>
      <w:r w:rsidRPr="00CF24E8">
        <w:rPr>
          <w:rtl/>
        </w:rPr>
        <w:t>סתם</w:t>
      </w:r>
      <w:r w:rsidR="0084256A">
        <w:rPr>
          <w:rtl/>
        </w:rPr>
        <w:t xml:space="preserve"> </w:t>
      </w:r>
      <w:r w:rsidRPr="00CF24E8">
        <w:rPr>
          <w:rtl/>
        </w:rPr>
        <w:t>אדם</w:t>
      </w:r>
      <w:r w:rsidR="0084256A">
        <w:rPr>
          <w:rtl/>
        </w:rPr>
        <w:t xml:space="preserve"> </w:t>
      </w:r>
      <w:r w:rsidRPr="00CF24E8">
        <w:rPr>
          <w:rtl/>
        </w:rPr>
        <w:t>חילוני.</w:t>
      </w:r>
      <w:r w:rsidR="0084256A">
        <w:rPr>
          <w:rtl/>
        </w:rPr>
        <w:t xml:space="preserve"> </w:t>
      </w:r>
      <w:r w:rsidRPr="00CF24E8">
        <w:rPr>
          <w:rtl/>
        </w:rPr>
        <w:t>מדוע</w:t>
      </w:r>
      <w:r w:rsidR="0084256A">
        <w:rPr>
          <w:rtl/>
        </w:rPr>
        <w:t xml:space="preserve"> </w:t>
      </w:r>
      <w:r w:rsidRPr="00CF24E8">
        <w:rPr>
          <w:rtl/>
        </w:rPr>
        <w:t>נעמיק את הפירוד הזה באופן מלאכותי על</w:t>
      </w:r>
      <w:r w:rsidR="0084256A">
        <w:rPr>
          <w:rtl/>
        </w:rPr>
        <w:t>-</w:t>
      </w:r>
      <w:r w:rsidRPr="00CF24E8">
        <w:rPr>
          <w:rtl/>
        </w:rPr>
        <w:t>פי חוק? וכי במשך</w:t>
      </w:r>
      <w:r w:rsidR="0084256A">
        <w:rPr>
          <w:rtl/>
        </w:rPr>
        <w:t xml:space="preserve"> </w:t>
      </w:r>
      <w:r w:rsidRPr="00CF24E8">
        <w:rPr>
          <w:rtl/>
        </w:rPr>
        <w:t>עשרות</w:t>
      </w:r>
      <w:r w:rsidR="0084256A">
        <w:rPr>
          <w:rtl/>
        </w:rPr>
        <w:t xml:space="preserve"> </w:t>
      </w:r>
      <w:r w:rsidRPr="00CF24E8">
        <w:rPr>
          <w:rtl/>
        </w:rPr>
        <w:t>שנים,</w:t>
      </w:r>
      <w:r w:rsidR="0084256A">
        <w:rPr>
          <w:rtl/>
        </w:rPr>
        <w:t xml:space="preserve"> </w:t>
      </w:r>
      <w:r w:rsidRPr="00CF24E8">
        <w:rPr>
          <w:rtl/>
        </w:rPr>
        <w:t>מאות</w:t>
      </w:r>
      <w:r w:rsidR="0084256A">
        <w:rPr>
          <w:rtl/>
        </w:rPr>
        <w:t xml:space="preserve"> </w:t>
      </w:r>
      <w:r w:rsidRPr="00CF24E8">
        <w:rPr>
          <w:rtl/>
        </w:rPr>
        <w:t>שנים, אלפי שנים בני אדם לא נקברו בקבר ישראל ולא שאפו להגיע</w:t>
      </w:r>
      <w:r w:rsidR="0084256A">
        <w:rPr>
          <w:rtl/>
        </w:rPr>
        <w:t xml:space="preserve"> </w:t>
      </w:r>
      <w:r w:rsidRPr="00CF24E8">
        <w:rPr>
          <w:rtl/>
        </w:rPr>
        <w:t>לקבר ישראל?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חושב, שמהותית הצעת החוק הזאת היא הצעה רעה, היא הצעה שבאה להנציח פירוד</w:t>
      </w:r>
      <w:r w:rsidR="0084256A">
        <w:rPr>
          <w:rtl/>
        </w:rPr>
        <w:t xml:space="preserve"> </w:t>
      </w:r>
      <w:r w:rsidRPr="00CF24E8">
        <w:rPr>
          <w:rtl/>
        </w:rPr>
        <w:t>לנצח, כי המוות, לצערנו, ארוך יותר מהחיים עצמם.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צוקר,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לך</w:t>
      </w:r>
      <w:r w:rsidR="0084256A">
        <w:rPr>
          <w:rtl/>
        </w:rPr>
        <w:t xml:space="preserve"> </w:t>
      </w:r>
      <w:r w:rsidRPr="00CF24E8">
        <w:rPr>
          <w:rtl/>
        </w:rPr>
        <w:t>רוב,</w:t>
      </w:r>
      <w:r w:rsidR="0084256A">
        <w:rPr>
          <w:rtl/>
        </w:rPr>
        <w:t xml:space="preserve"> </w:t>
      </w:r>
      <w:r w:rsidRPr="00CF24E8">
        <w:rPr>
          <w:rtl/>
        </w:rPr>
        <w:t>תפסיק לברבר, שב בשקט ותקשיב קצת גם לדברי</w:t>
      </w:r>
      <w:r w:rsidR="0084256A">
        <w:rPr>
          <w:rtl/>
        </w:rPr>
        <w:t xml:space="preserve"> </w:t>
      </w:r>
      <w:r w:rsidRPr="00CF24E8">
        <w:rPr>
          <w:rtl/>
        </w:rPr>
        <w:t>חוכמה.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עמנואל זיסמן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למה אתה חושב שיש לו רוב?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הממשלה מתנגדת.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רביץ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אולי אין לו רוב. אינני יודע.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לגבי</w:t>
      </w:r>
      <w:r w:rsidR="0084256A">
        <w:rPr>
          <w:rtl/>
        </w:rPr>
        <w:t xml:space="preserve"> </w:t>
      </w:r>
      <w:r w:rsidRPr="00CF24E8">
        <w:rPr>
          <w:rtl/>
        </w:rPr>
        <w:t>הבעיה</w:t>
      </w:r>
      <w:r w:rsidR="0084256A">
        <w:rPr>
          <w:rtl/>
        </w:rPr>
        <w:t xml:space="preserve"> </w:t>
      </w:r>
      <w:r w:rsidRPr="00CF24E8">
        <w:rPr>
          <w:rtl/>
        </w:rPr>
        <w:t>האמיתית,</w:t>
      </w:r>
      <w:r w:rsidR="0084256A">
        <w:rPr>
          <w:rtl/>
        </w:rPr>
        <w:t xml:space="preserve"> </w:t>
      </w:r>
      <w:r w:rsidRPr="00CF24E8">
        <w:rPr>
          <w:rtl/>
        </w:rPr>
        <w:t>מאות</w:t>
      </w:r>
      <w:r w:rsidR="0084256A">
        <w:rPr>
          <w:rtl/>
        </w:rPr>
        <w:t xml:space="preserve"> </w:t>
      </w:r>
      <w:r w:rsidRPr="00CF24E8">
        <w:rPr>
          <w:rtl/>
        </w:rPr>
        <w:t>אלפי האנשים שאינם מוגדרים כיהודים על</w:t>
      </w:r>
      <w:r w:rsidR="0084256A">
        <w:rPr>
          <w:rtl/>
        </w:rPr>
        <w:t>-</w:t>
      </w:r>
      <w:r w:rsidRPr="00CF24E8">
        <w:rPr>
          <w:rtl/>
        </w:rPr>
        <w:t>ידי העם</w:t>
      </w:r>
      <w:r w:rsidR="0084256A">
        <w:rPr>
          <w:rtl/>
        </w:rPr>
        <w:t xml:space="preserve"> </w:t>
      </w:r>
      <w:r w:rsidRPr="00CF24E8">
        <w:rPr>
          <w:rtl/>
        </w:rPr>
        <w:t>היהודי</w:t>
      </w:r>
      <w:r w:rsidR="0084256A">
        <w:rPr>
          <w:rtl/>
        </w:rPr>
        <w:t xml:space="preserve"> </w:t>
      </w:r>
      <w:r w:rsidRPr="00CF24E8">
        <w:rPr>
          <w:rtl/>
        </w:rPr>
        <w:t>ואין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היכן לקבור אותם </w:t>
      </w:r>
      <w:r w:rsidR="0084256A">
        <w:rPr>
          <w:rtl/>
        </w:rPr>
        <w:t>–</w:t>
      </w:r>
      <w:r w:rsidRPr="00CF24E8">
        <w:rPr>
          <w:rtl/>
        </w:rPr>
        <w:t xml:space="preserve"> אני מסכים אתך שחייבים למצוא עבורם דרך של קבורה</w:t>
      </w:r>
      <w:r w:rsidR="0084256A">
        <w:rPr>
          <w:rtl/>
        </w:rPr>
        <w:t xml:space="preserve"> </w:t>
      </w:r>
      <w:r w:rsidRPr="00CF24E8">
        <w:rPr>
          <w:rtl/>
        </w:rPr>
        <w:t>בכבוד.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אומר</w:t>
      </w:r>
      <w:r w:rsidR="0084256A">
        <w:rPr>
          <w:rtl/>
        </w:rPr>
        <w:t xml:space="preserve"> </w:t>
      </w:r>
      <w:r w:rsidRPr="00CF24E8">
        <w:rPr>
          <w:rtl/>
        </w:rPr>
        <w:t>לך,</w:t>
      </w:r>
      <w:r w:rsidR="0084256A">
        <w:rPr>
          <w:rtl/>
        </w:rPr>
        <w:t xml:space="preserve"> </w:t>
      </w:r>
      <w:r w:rsidRPr="00CF24E8">
        <w:rPr>
          <w:rtl/>
        </w:rPr>
        <w:t>שלפי</w:t>
      </w:r>
      <w:r w:rsidR="0084256A">
        <w:rPr>
          <w:rtl/>
        </w:rPr>
        <w:t xml:space="preserve"> </w:t>
      </w:r>
      <w:r w:rsidRPr="00CF24E8">
        <w:rPr>
          <w:rtl/>
        </w:rPr>
        <w:t>ההוראות</w:t>
      </w:r>
      <w:r w:rsidR="0084256A">
        <w:rPr>
          <w:rtl/>
        </w:rPr>
        <w:t xml:space="preserve"> </w:t>
      </w:r>
      <w:r w:rsidRPr="00CF24E8">
        <w:rPr>
          <w:rtl/>
        </w:rPr>
        <w:t>החדשות שנתן שר הדתות לחברות קדישא, כל חברה</w:t>
      </w:r>
      <w:r w:rsidR="0084256A">
        <w:rPr>
          <w:rtl/>
        </w:rPr>
        <w:t xml:space="preserve"> </w:t>
      </w:r>
      <w:r w:rsidRPr="00CF24E8">
        <w:rPr>
          <w:rtl/>
        </w:rPr>
        <w:t>קדישא</w:t>
      </w:r>
      <w:r w:rsidR="0084256A">
        <w:rPr>
          <w:rtl/>
        </w:rPr>
        <w:t xml:space="preserve"> </w:t>
      </w:r>
      <w:r w:rsidRPr="00CF24E8">
        <w:rPr>
          <w:rtl/>
        </w:rPr>
        <w:t>שהיא</w:t>
      </w:r>
      <w:r w:rsidR="0084256A">
        <w:rPr>
          <w:rtl/>
        </w:rPr>
        <w:t xml:space="preserve"> </w:t>
      </w:r>
      <w:r w:rsidRPr="00CF24E8">
        <w:rPr>
          <w:rtl/>
        </w:rPr>
        <w:t>מומחית לדבר והיא יודעת כיצד לעשות את זה, צריכה להקדיש חלקה מיוחדת</w:t>
      </w:r>
      <w:r w:rsidR="0084256A">
        <w:rPr>
          <w:rtl/>
        </w:rPr>
        <w:t xml:space="preserve"> </w:t>
      </w:r>
      <w:r w:rsidRPr="00CF24E8">
        <w:rPr>
          <w:rtl/>
        </w:rPr>
        <w:t>של מי שאינם שייכים לקבורה על</w:t>
      </w:r>
      <w:r w:rsidR="0084256A">
        <w:rPr>
          <w:rtl/>
        </w:rPr>
        <w:t>-</w:t>
      </w:r>
      <w:r w:rsidRPr="00CF24E8">
        <w:rPr>
          <w:rtl/>
        </w:rPr>
        <w:t>פי דיני ישראל. אינני חושב שעבורם צריכה להיות הצעת</w:t>
      </w:r>
      <w:r w:rsidR="0084256A">
        <w:rPr>
          <w:rtl/>
        </w:rPr>
        <w:t xml:space="preserve"> </w:t>
      </w:r>
      <w:r w:rsidRPr="00CF24E8">
        <w:rPr>
          <w:rtl/>
        </w:rPr>
        <w:t>חוק.</w:t>
      </w:r>
      <w:r w:rsidR="0084256A">
        <w:rPr>
          <w:rtl/>
        </w:rPr>
        <w:t xml:space="preserve"> </w:t>
      </w:r>
      <w:r w:rsidRPr="00CF24E8">
        <w:rPr>
          <w:rtl/>
        </w:rPr>
        <w:t>הדבר</w:t>
      </w:r>
      <w:r w:rsidR="0084256A">
        <w:rPr>
          <w:rtl/>
        </w:rPr>
        <w:t xml:space="preserve"> </w:t>
      </w:r>
      <w:r w:rsidRPr="00CF24E8">
        <w:rPr>
          <w:rtl/>
        </w:rPr>
        <w:t>הזה מסתדר; הוא מסתדר לאורך כל התקופה והולך להיות מסודר בהצלחה רבה</w:t>
      </w:r>
      <w:r w:rsidR="0084256A">
        <w:rPr>
          <w:rtl/>
        </w:rPr>
        <w:t xml:space="preserve"> </w:t>
      </w:r>
      <w:r w:rsidRPr="00CF24E8">
        <w:rPr>
          <w:rtl/>
        </w:rPr>
        <w:t>יותר. הוא הולך להיות מסודר על</w:t>
      </w:r>
      <w:r w:rsidR="0084256A">
        <w:rPr>
          <w:rtl/>
        </w:rPr>
        <w:t>-</w:t>
      </w:r>
      <w:r w:rsidRPr="00CF24E8">
        <w:rPr>
          <w:rtl/>
        </w:rPr>
        <w:t>פי הוראות של שר הדתות.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מכל</w:t>
      </w:r>
      <w:r w:rsidR="0084256A">
        <w:rPr>
          <w:rtl/>
        </w:rPr>
        <w:t xml:space="preserve"> </w:t>
      </w:r>
      <w:r w:rsidRPr="00CF24E8">
        <w:rPr>
          <w:rtl/>
        </w:rPr>
        <w:t>שלושת</w:t>
      </w:r>
      <w:r w:rsidR="0084256A">
        <w:rPr>
          <w:rtl/>
        </w:rPr>
        <w:t xml:space="preserve"> </w:t>
      </w:r>
      <w:r w:rsidRPr="00CF24E8">
        <w:rPr>
          <w:rtl/>
        </w:rPr>
        <w:t>הטעמים שציינתי, אני קורא לחברי הכנסת: הבה ולא ננציח את הפירוד</w:t>
      </w:r>
      <w:r w:rsidR="0084256A">
        <w:rPr>
          <w:rtl/>
        </w:rPr>
        <w:t xml:space="preserve"> </w:t>
      </w:r>
      <w:r w:rsidRPr="00CF24E8">
        <w:rPr>
          <w:rtl/>
        </w:rPr>
        <w:t>הזה גם לאחר המוות. אנחנו צריכים לשאוף לאחדות. נדחה את הצעת החוק הזאת.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כן,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עוברים</w:t>
      </w:r>
      <w:r w:rsidR="0084256A">
        <w:rPr>
          <w:rtl/>
        </w:rPr>
        <w:t xml:space="preserve"> </w:t>
      </w:r>
      <w:r w:rsidRPr="00CF24E8">
        <w:rPr>
          <w:rtl/>
        </w:rPr>
        <w:t>להצבעה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חוק הזכות לקבורה,</w:t>
      </w:r>
      <w:r w:rsidR="0084256A">
        <w:rPr>
          <w:rtl/>
        </w:rPr>
        <w:t xml:space="preserve"> </w:t>
      </w:r>
      <w:r w:rsidRPr="00CF24E8">
        <w:rPr>
          <w:rtl/>
        </w:rPr>
        <w:t>התשנ"ה</w:t>
      </w:r>
      <w:r w:rsidR="0084256A">
        <w:rPr>
          <w:rtl/>
        </w:rPr>
        <w:t>–</w:t>
      </w:r>
      <w:r w:rsidRPr="00CF24E8">
        <w:rPr>
          <w:rtl/>
        </w:rPr>
        <w:t>1995, של חברי הכנסת בנימין טמקין ודוד צוקר. ההצבעה החלה.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3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CF24E8" w:rsidRPr="00CF24E8">
        <w:rPr>
          <w:rtl/>
        </w:rPr>
        <w:t xml:space="preserve"> 12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>עד ההצעה להסיר מסדר</w:t>
      </w:r>
      <w:r>
        <w:rPr>
          <w:rtl/>
        </w:rPr>
        <w:t>-</w:t>
      </w:r>
      <w:r w:rsidR="00CF24E8" w:rsidRPr="00CF24E8">
        <w:rPr>
          <w:rtl/>
        </w:rPr>
        <w:t xml:space="preserve">היום את הצעת החוק </w:t>
      </w:r>
      <w:r>
        <w:rPr>
          <w:rtl/>
        </w:rPr>
        <w:t>–</w:t>
      </w:r>
      <w:r w:rsidR="00CF24E8" w:rsidRPr="00CF24E8">
        <w:rPr>
          <w:rtl/>
        </w:rPr>
        <w:t xml:space="preserve"> 8</w:t>
      </w:r>
    </w:p>
    <w:p w:rsidR="00692BD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1</w:t>
      </w:r>
      <w:r>
        <w:rPr>
          <w:rtl/>
        </w:rPr>
        <w:t xml:space="preserve"> </w:t>
      </w:r>
    </w:p>
    <w:p w:rsidR="0084256A" w:rsidRDefault="00CF24E8" w:rsidP="0084256A">
      <w:pPr>
        <w:pStyle w:val="3"/>
        <w:rPr>
          <w:rtl/>
        </w:rPr>
      </w:pPr>
      <w:r w:rsidRPr="00CF24E8">
        <w:rPr>
          <w:rtl/>
        </w:rPr>
        <w:t>ההצעה להעביר את הצעת חוק הזכות לקבורה, התשנ"ה</w:t>
      </w:r>
      <w:r w:rsidR="0084256A">
        <w:rPr>
          <w:rtl/>
        </w:rPr>
        <w:t>–</w:t>
      </w:r>
      <w:r w:rsidRPr="00CF24E8">
        <w:rPr>
          <w:rtl/>
        </w:rPr>
        <w:t>1995, לדיון מוקדם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>וועדה שתקבע ועדת הכנסת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12</w:t>
      </w:r>
      <w:r w:rsidR="0084256A">
        <w:rPr>
          <w:rtl/>
        </w:rPr>
        <w:t xml:space="preserve"> </w:t>
      </w:r>
      <w:r w:rsidRPr="00CF24E8">
        <w:rPr>
          <w:rtl/>
        </w:rPr>
        <w:t>תומכים,</w:t>
      </w:r>
      <w:r w:rsidR="0084256A">
        <w:rPr>
          <w:rtl/>
        </w:rPr>
        <w:t xml:space="preserve"> </w:t>
      </w:r>
      <w:r w:rsidRPr="00CF24E8">
        <w:rPr>
          <w:rtl/>
        </w:rPr>
        <w:t>שמונה</w:t>
      </w:r>
      <w:r w:rsidR="0084256A">
        <w:rPr>
          <w:rtl/>
        </w:rPr>
        <w:t xml:space="preserve"> </w:t>
      </w:r>
      <w:r w:rsidRPr="00CF24E8">
        <w:rPr>
          <w:rtl/>
        </w:rPr>
        <w:t>מתנגדים,</w:t>
      </w:r>
      <w:r w:rsidR="0084256A">
        <w:rPr>
          <w:rtl/>
        </w:rPr>
        <w:t xml:space="preserve"> </w:t>
      </w:r>
      <w:r w:rsidRPr="00CF24E8">
        <w:rPr>
          <w:rtl/>
        </w:rPr>
        <w:t>נמנע אחד. אני קובעת שהצעת החוק אושרה בקריאה</w:t>
      </w:r>
      <w:r w:rsidR="0084256A">
        <w:rPr>
          <w:rtl/>
        </w:rPr>
        <w:t xml:space="preserve"> </w:t>
      </w:r>
      <w:r w:rsidRPr="00CF24E8">
        <w:rPr>
          <w:rtl/>
        </w:rPr>
        <w:t>טרומית, והיא מועברת לוועדת הכנסת שתחליט באיזו ועדה החוק יידון.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מיכה גולדמן (העבודה):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סגן</w:t>
      </w:r>
      <w:r w:rsidR="0084256A">
        <w:rPr>
          <w:rtl/>
        </w:rPr>
        <w:t xml:space="preserve"> </w:t>
      </w:r>
      <w:r w:rsidRPr="00CF24E8">
        <w:rPr>
          <w:rtl/>
        </w:rPr>
        <w:t>השר</w:t>
      </w:r>
      <w:r w:rsidR="0084256A">
        <w:rPr>
          <w:rtl/>
        </w:rPr>
        <w:t xml:space="preserve"> </w:t>
      </w:r>
      <w:r w:rsidRPr="00CF24E8">
        <w:rPr>
          <w:rtl/>
        </w:rPr>
        <w:t>מיכה גולדמן שינה את הצבעתו מבעד לנגד. זה לא משנה את התוצאות ואת</w:t>
      </w:r>
      <w:r w:rsidR="0084256A">
        <w:rPr>
          <w:rtl/>
        </w:rPr>
        <w:t xml:space="preserve"> </w:t>
      </w:r>
      <w:r w:rsidRPr="00CF24E8">
        <w:rPr>
          <w:rtl/>
        </w:rPr>
        <w:t>העובדה שההצעה אושרה בקריאה טרומית.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24" w:name="_Toc460755605"/>
      <w:r w:rsidRPr="0084256A">
        <w:rPr>
          <w:rtl/>
        </w:rPr>
        <w:t>שאילתות ותשובות</w:t>
      </w:r>
      <w:bookmarkEnd w:id="24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מזמינה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שר</w:t>
      </w:r>
      <w:r w:rsidR="0084256A">
        <w:rPr>
          <w:rtl/>
        </w:rPr>
        <w:t xml:space="preserve"> </w:t>
      </w:r>
      <w:r w:rsidRPr="00CF24E8">
        <w:rPr>
          <w:rtl/>
        </w:rPr>
        <w:t>התחבורה,</w:t>
      </w:r>
      <w:r w:rsidR="0084256A">
        <w:rPr>
          <w:rtl/>
        </w:rPr>
        <w:t xml:space="preserve"> </w:t>
      </w:r>
      <w:r w:rsidRPr="00CF24E8">
        <w:rPr>
          <w:rtl/>
        </w:rPr>
        <w:t>ישראל</w:t>
      </w:r>
      <w:r w:rsidR="0084256A">
        <w:rPr>
          <w:rtl/>
        </w:rPr>
        <w:t xml:space="preserve"> </w:t>
      </w:r>
      <w:r w:rsidRPr="00CF24E8">
        <w:rPr>
          <w:rtl/>
        </w:rPr>
        <w:t>קיסר, להשיב על שאילתות.</w:t>
      </w:r>
      <w:r w:rsidR="0084256A">
        <w:rPr>
          <w:rtl/>
        </w:rPr>
        <w:t xml:space="preserve"> </w:t>
      </w:r>
      <w:r w:rsidRPr="00CF24E8">
        <w:rPr>
          <w:rtl/>
        </w:rPr>
        <w:t>אדוני השר,</w:t>
      </w:r>
      <w:r w:rsidR="0084256A">
        <w:rPr>
          <w:rtl/>
        </w:rPr>
        <w:t xml:space="preserve"> </w:t>
      </w:r>
      <w:r w:rsidRPr="00CF24E8">
        <w:rPr>
          <w:rtl/>
        </w:rPr>
        <w:t>בבקשה.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25" w:name="_Toc460755606"/>
      <w:r w:rsidRPr="0084256A">
        <w:rPr>
          <w:rtl/>
        </w:rPr>
        <w:t>ניגוד עניינים בתעשייה האווירית</w:t>
      </w:r>
      <w:bookmarkEnd w:id="25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א' פורז שאל את שר התחבורה</w:t>
      </w:r>
      <w:r w:rsidR="0084256A">
        <w:rPr>
          <w:rtl/>
        </w:rPr>
        <w:t xml:space="preserve"> </w:t>
      </w:r>
      <w:r w:rsidRPr="00CF24E8">
        <w:rPr>
          <w:rtl/>
        </w:rPr>
        <w:t>ביום ט"ז בסיוון התשנ"ה (14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מינהל</w:t>
      </w:r>
      <w:r w:rsidR="0084256A">
        <w:rPr>
          <w:rtl/>
        </w:rPr>
        <w:t xml:space="preserve"> </w:t>
      </w:r>
      <w:r w:rsidRPr="00CF24E8">
        <w:rPr>
          <w:rtl/>
        </w:rPr>
        <w:t>התעופה</w:t>
      </w:r>
      <w:r w:rsidR="0084256A">
        <w:rPr>
          <w:rtl/>
        </w:rPr>
        <w:t xml:space="preserve"> </w:t>
      </w:r>
      <w:r w:rsidRPr="00CF24E8">
        <w:rPr>
          <w:rtl/>
        </w:rPr>
        <w:t>האזרחית</w:t>
      </w:r>
      <w:r w:rsidR="0084256A">
        <w:rPr>
          <w:rtl/>
        </w:rPr>
        <w:t xml:space="preserve"> </w:t>
      </w:r>
      <w:r w:rsidRPr="00CF24E8">
        <w:rPr>
          <w:rtl/>
        </w:rPr>
        <w:t>במשרד</w:t>
      </w:r>
      <w:r w:rsidR="0084256A">
        <w:rPr>
          <w:rtl/>
        </w:rPr>
        <w:t xml:space="preserve"> </w:t>
      </w:r>
      <w:r w:rsidRPr="00CF24E8">
        <w:rPr>
          <w:rtl/>
        </w:rPr>
        <w:t>התחבורה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חבר בדירקטוריון התעשייה</w:t>
      </w:r>
      <w:r w:rsidR="0084256A">
        <w:rPr>
          <w:rtl/>
        </w:rPr>
        <w:t xml:space="preserve"> </w:t>
      </w:r>
      <w:r w:rsidRPr="00CF24E8">
        <w:rPr>
          <w:rtl/>
        </w:rPr>
        <w:t>האווירית.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ניגוד</w:t>
      </w:r>
      <w:r w:rsidR="0084256A">
        <w:rPr>
          <w:rtl/>
        </w:rPr>
        <w:t xml:space="preserve"> </w:t>
      </w:r>
      <w:r w:rsidRPr="00CF24E8">
        <w:rPr>
          <w:rtl/>
        </w:rPr>
        <w:t>עניינים</w:t>
      </w:r>
      <w:r w:rsidR="0084256A">
        <w:rPr>
          <w:rtl/>
        </w:rPr>
        <w:t xml:space="preserve"> </w:t>
      </w:r>
      <w:r w:rsidRPr="00CF24E8">
        <w:rPr>
          <w:rtl/>
        </w:rPr>
        <w:t>בכך</w:t>
      </w:r>
      <w:r w:rsidR="0084256A">
        <w:rPr>
          <w:rtl/>
        </w:rPr>
        <w:t xml:space="preserve"> </w:t>
      </w:r>
      <w:r w:rsidRPr="00CF24E8">
        <w:rPr>
          <w:rtl/>
        </w:rPr>
        <w:t>שמי</w:t>
      </w:r>
      <w:r w:rsidR="0084256A">
        <w:rPr>
          <w:rtl/>
        </w:rPr>
        <w:t xml:space="preserve"> </w:t>
      </w:r>
      <w:r w:rsidRPr="00CF24E8">
        <w:rPr>
          <w:rtl/>
        </w:rPr>
        <w:t>שממונה</w:t>
      </w:r>
      <w:r w:rsidR="0084256A">
        <w:rPr>
          <w:rtl/>
        </w:rPr>
        <w:t xml:space="preserve"> </w:t>
      </w:r>
      <w:r w:rsidRPr="00CF24E8">
        <w:rPr>
          <w:rtl/>
        </w:rPr>
        <w:t>במשרד התחבורה על רישוי מטוסים</w:t>
      </w:r>
      <w:r w:rsidR="0084256A">
        <w:rPr>
          <w:rtl/>
        </w:rPr>
        <w:t xml:space="preserve"> </w:t>
      </w:r>
      <w:r w:rsidRPr="00CF24E8">
        <w:rPr>
          <w:rtl/>
        </w:rPr>
        <w:t>ובדיקת שמישותם יהיה חבר בדירקטוריון של חברה המייצרת ומשביחה מטוסים?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שאלת</w:t>
      </w:r>
      <w:r w:rsidR="0084256A">
        <w:rPr>
          <w:rtl/>
        </w:rPr>
        <w:t xml:space="preserve"> </w:t>
      </w:r>
      <w:r w:rsidRPr="00CF24E8">
        <w:rPr>
          <w:rtl/>
        </w:rPr>
        <w:t>מינוי</w:t>
      </w:r>
      <w:r w:rsidR="0084256A">
        <w:rPr>
          <w:rtl/>
        </w:rPr>
        <w:t xml:space="preserve"> </w:t>
      </w:r>
      <w:r w:rsidRPr="00CF24E8">
        <w:rPr>
          <w:rtl/>
        </w:rPr>
        <w:t>דירקטורים</w:t>
      </w:r>
      <w:r w:rsidR="0084256A">
        <w:rPr>
          <w:rtl/>
        </w:rPr>
        <w:t xml:space="preserve"> </w:t>
      </w:r>
      <w:r w:rsidRPr="00CF24E8">
        <w:rPr>
          <w:rtl/>
        </w:rPr>
        <w:t>עובדי</w:t>
      </w:r>
      <w:r w:rsidR="0084256A">
        <w:rPr>
          <w:rtl/>
        </w:rPr>
        <w:t xml:space="preserve"> </w:t>
      </w:r>
      <w:r w:rsidRPr="00CF24E8">
        <w:rPr>
          <w:rtl/>
        </w:rPr>
        <w:t>מדינה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מורכבת,</w:t>
      </w:r>
      <w:r w:rsidR="0084256A">
        <w:rPr>
          <w:rtl/>
        </w:rPr>
        <w:t xml:space="preserve"> </w:t>
      </w:r>
      <w:r w:rsidRPr="00CF24E8">
        <w:rPr>
          <w:rtl/>
        </w:rPr>
        <w:t>ואין לצערי הלכה ונוהג</w:t>
      </w:r>
      <w:r w:rsidR="0084256A">
        <w:rPr>
          <w:rtl/>
        </w:rPr>
        <w:t xml:space="preserve"> </w:t>
      </w:r>
      <w:r w:rsidRPr="00CF24E8">
        <w:rPr>
          <w:rtl/>
        </w:rPr>
        <w:t>ברורים.</w:t>
      </w:r>
      <w:r w:rsidR="0084256A">
        <w:rPr>
          <w:rtl/>
        </w:rPr>
        <w:t xml:space="preserve"> </w:t>
      </w:r>
      <w:r w:rsidRPr="00CF24E8">
        <w:rPr>
          <w:rtl/>
        </w:rPr>
        <w:t>נתקלתי בזה לאחרונה במינוי מועצת מנהלים ל"אל על", ומצאתי דוגמאות כאלה</w:t>
      </w:r>
      <w:r w:rsidR="0084256A">
        <w:rPr>
          <w:rtl/>
        </w:rPr>
        <w:t xml:space="preserve"> </w:t>
      </w:r>
      <w:r w:rsidRPr="00CF24E8">
        <w:rPr>
          <w:rtl/>
        </w:rPr>
        <w:t>ודוגמאות כאלה.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בדרך</w:t>
      </w:r>
      <w:r w:rsidR="0084256A">
        <w:rPr>
          <w:rtl/>
        </w:rPr>
        <w:t xml:space="preserve"> </w:t>
      </w:r>
      <w:r w:rsidRPr="00CF24E8">
        <w:rPr>
          <w:rtl/>
        </w:rPr>
        <w:t>כלל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מקבלים את חוות דעת היועץ המשפטי, ועל</w:t>
      </w:r>
      <w:r w:rsidR="0084256A">
        <w:rPr>
          <w:rtl/>
        </w:rPr>
        <w:t>-</w:t>
      </w:r>
      <w:r w:rsidRPr="00CF24E8">
        <w:rPr>
          <w:rtl/>
        </w:rPr>
        <w:t>פי חוות דעתו אנחנו</w:t>
      </w:r>
      <w:r w:rsidR="0084256A">
        <w:rPr>
          <w:rtl/>
        </w:rPr>
        <w:t xml:space="preserve"> </w:t>
      </w:r>
      <w:r w:rsidRPr="00CF24E8">
        <w:rPr>
          <w:rtl/>
        </w:rPr>
        <w:t>נוהגים.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פסל</w:t>
      </w:r>
      <w:r w:rsidR="0084256A">
        <w:rPr>
          <w:rtl/>
        </w:rPr>
        <w:t xml:space="preserve"> </w:t>
      </w:r>
      <w:r w:rsidRPr="00CF24E8">
        <w:rPr>
          <w:rtl/>
        </w:rPr>
        <w:t>בעבר, אני מניח שגם בעתיד הוא יפסול מינוי של עובד שיש לגביו</w:t>
      </w:r>
      <w:r w:rsidR="0084256A">
        <w:rPr>
          <w:rtl/>
        </w:rPr>
        <w:t xml:space="preserve"> </w:t>
      </w:r>
      <w:r w:rsidRPr="00CF24E8">
        <w:rPr>
          <w:rtl/>
        </w:rPr>
        <w:t>חשש לניגוד אינטרסים.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אחד</w:t>
      </w:r>
      <w:r w:rsidR="0084256A">
        <w:rPr>
          <w:rtl/>
        </w:rPr>
        <w:t xml:space="preserve"> </w:t>
      </w:r>
      <w:r w:rsidRPr="00CF24E8">
        <w:rPr>
          <w:rtl/>
        </w:rPr>
        <w:t>שנחקק</w:t>
      </w:r>
      <w:r w:rsidR="0084256A">
        <w:rPr>
          <w:rtl/>
        </w:rPr>
        <w:t xml:space="preserve"> </w:t>
      </w:r>
      <w:r w:rsidRPr="00CF24E8">
        <w:rPr>
          <w:rtl/>
        </w:rPr>
        <w:t>בשנות</w:t>
      </w:r>
      <w:r w:rsidR="0084256A">
        <w:rPr>
          <w:rtl/>
        </w:rPr>
        <w:t xml:space="preserve"> </w:t>
      </w:r>
      <w:r w:rsidRPr="00CF24E8">
        <w:rPr>
          <w:rtl/>
        </w:rPr>
        <w:t>ה</w:t>
      </w:r>
      <w:r w:rsidR="0084256A">
        <w:rPr>
          <w:rtl/>
        </w:rPr>
        <w:t>-</w:t>
      </w:r>
      <w:r w:rsidRPr="00CF24E8">
        <w:rPr>
          <w:rtl/>
        </w:rPr>
        <w:t>60, חוק רשות הנמלים והרכבות, ששם כתב המחוקק</w:t>
      </w:r>
      <w:r w:rsidR="0084256A">
        <w:rPr>
          <w:rtl/>
        </w:rPr>
        <w:t xml:space="preserve"> </w:t>
      </w:r>
      <w:r w:rsidRPr="00CF24E8">
        <w:rPr>
          <w:rtl/>
        </w:rPr>
        <w:t>שישבו</w:t>
      </w:r>
      <w:r w:rsidR="0084256A">
        <w:rPr>
          <w:rtl/>
        </w:rPr>
        <w:t xml:space="preserve"> </w:t>
      </w:r>
      <w:r w:rsidRPr="00CF24E8">
        <w:rPr>
          <w:rtl/>
        </w:rPr>
        <w:t>בעלי</w:t>
      </w:r>
      <w:r w:rsidR="0084256A">
        <w:rPr>
          <w:rtl/>
        </w:rPr>
        <w:t xml:space="preserve"> </w:t>
      </w:r>
      <w:r w:rsidRPr="00CF24E8">
        <w:rPr>
          <w:rtl/>
        </w:rPr>
        <w:t>עניין,</w:t>
      </w:r>
      <w:r w:rsidR="0084256A">
        <w:rPr>
          <w:rtl/>
        </w:rPr>
        <w:t xml:space="preserve"> </w:t>
      </w:r>
      <w:r w:rsidRPr="00CF24E8">
        <w:rPr>
          <w:rtl/>
        </w:rPr>
        <w:t>וזה מאוד מפריע לנו לעבודה. אם צריך לפתח רכבת, ואם הוא בעל</w:t>
      </w:r>
      <w:r w:rsidR="0084256A">
        <w:rPr>
          <w:rtl/>
        </w:rPr>
        <w:t xml:space="preserve"> </w:t>
      </w:r>
      <w:r w:rsidRPr="00CF24E8">
        <w:rPr>
          <w:rtl/>
        </w:rPr>
        <w:t>העניין,</w:t>
      </w:r>
      <w:r w:rsidR="0084256A">
        <w:rPr>
          <w:rtl/>
        </w:rPr>
        <w:t xml:space="preserve"> </w:t>
      </w: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לו</w:t>
      </w:r>
      <w:r w:rsidR="0084256A">
        <w:rPr>
          <w:rtl/>
        </w:rPr>
        <w:t xml:space="preserve"> </w:t>
      </w:r>
      <w:r w:rsidRPr="00CF24E8">
        <w:rPr>
          <w:rtl/>
        </w:rPr>
        <w:t>התלהבות גדולה. שם יש לנו בעיה, ולפי דעתי דרוש שינוי בחוק, כי</w:t>
      </w:r>
      <w:r w:rsidR="0084256A">
        <w:rPr>
          <w:rtl/>
        </w:rPr>
        <w:t xml:space="preserve"> </w:t>
      </w:r>
      <w:r w:rsidRPr="00CF24E8">
        <w:rPr>
          <w:rtl/>
        </w:rPr>
        <w:t>החוק</w:t>
      </w:r>
      <w:r w:rsidR="0084256A">
        <w:rPr>
          <w:rtl/>
        </w:rPr>
        <w:t xml:space="preserve"> </w:t>
      </w:r>
      <w:r w:rsidRPr="00CF24E8">
        <w:rPr>
          <w:rtl/>
        </w:rPr>
        <w:t>כותב</w:t>
      </w:r>
      <w:r w:rsidR="0084256A">
        <w:rPr>
          <w:rtl/>
        </w:rPr>
        <w:t xml:space="preserve"> </w:t>
      </w:r>
      <w:r w:rsidRPr="00CF24E8">
        <w:rPr>
          <w:rtl/>
        </w:rPr>
        <w:t>שישבו</w:t>
      </w:r>
      <w:r w:rsidR="0084256A">
        <w:rPr>
          <w:rtl/>
        </w:rPr>
        <w:t xml:space="preserve"> </w:t>
      </w:r>
      <w:r w:rsidRPr="00CF24E8">
        <w:rPr>
          <w:rtl/>
        </w:rPr>
        <w:t>בעלי</w:t>
      </w:r>
      <w:r w:rsidR="0084256A">
        <w:rPr>
          <w:rtl/>
        </w:rPr>
        <w:t xml:space="preserve"> </w:t>
      </w:r>
      <w:r w:rsidRPr="00CF24E8">
        <w:rPr>
          <w:rtl/>
        </w:rPr>
        <w:t>עניין, ויושבים בעלי עניין. לשמחתנו, הם די קואופרטיבים</w:t>
      </w:r>
      <w:r w:rsidR="0084256A">
        <w:rPr>
          <w:rtl/>
        </w:rPr>
        <w:t xml:space="preserve"> </w:t>
      </w:r>
      <w:r w:rsidRPr="00CF24E8">
        <w:rPr>
          <w:rtl/>
        </w:rPr>
        <w:t>בעניין פיתוח הנמלים ואפילו הרכבות.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אשר</w:t>
      </w:r>
      <w:r w:rsidR="0084256A">
        <w:rPr>
          <w:rtl/>
        </w:rPr>
        <w:t xml:space="preserve"> </w:t>
      </w:r>
      <w:r w:rsidRPr="00CF24E8">
        <w:rPr>
          <w:rtl/>
        </w:rPr>
        <w:t>לשאלה</w:t>
      </w:r>
      <w:r w:rsidR="0084256A">
        <w:rPr>
          <w:rtl/>
        </w:rPr>
        <w:t xml:space="preserve"> </w:t>
      </w:r>
      <w:r w:rsidRPr="00CF24E8">
        <w:rPr>
          <w:rtl/>
        </w:rPr>
        <w:t>הקונקרטית לגבי יושב</w:t>
      </w:r>
      <w:r w:rsidR="0084256A">
        <w:rPr>
          <w:rtl/>
        </w:rPr>
        <w:t>-</w:t>
      </w:r>
      <w:r w:rsidRPr="00CF24E8">
        <w:rPr>
          <w:rtl/>
        </w:rPr>
        <w:t>ראש מינהל התעופה בתעשייה האווירית, מצאתי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הדבר הזה בטרם נכנסתי לתפקיד.</w:t>
      </w:r>
      <w:r w:rsidR="0084256A">
        <w:rPr>
          <w:rtl/>
        </w:rPr>
        <w:t xml:space="preserve"> </w:t>
      </w:r>
      <w:r w:rsidRPr="00CF24E8">
        <w:rPr>
          <w:rtl/>
        </w:rPr>
        <w:t>אני לא הסכמתי, לדוגמה, שהוא ישב ב"אל על", אף</w:t>
      </w:r>
      <w:r w:rsidR="0084256A">
        <w:rPr>
          <w:rtl/>
        </w:rPr>
        <w:t xml:space="preserve"> </w:t>
      </w:r>
      <w:r w:rsidRPr="00CF24E8">
        <w:rPr>
          <w:rtl/>
        </w:rPr>
        <w:t>שהוא חשב שהוא צריך לשבת ב"אל על". אמרתי לו: אתה לא תשב ב"אל על" כי אתה מפקח.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יכול</w:t>
      </w:r>
      <w:r w:rsidR="0084256A">
        <w:rPr>
          <w:rtl/>
        </w:rPr>
        <w:t xml:space="preserve"> </w:t>
      </w:r>
      <w:r w:rsidRPr="00CF24E8">
        <w:rPr>
          <w:rtl/>
        </w:rPr>
        <w:t>להיות</w:t>
      </w:r>
      <w:r w:rsidR="0084256A">
        <w:rPr>
          <w:rtl/>
        </w:rPr>
        <w:t xml:space="preserve"> </w:t>
      </w:r>
      <w:r w:rsidRPr="00CF24E8">
        <w:rPr>
          <w:rtl/>
        </w:rPr>
        <w:t>שאתה צודק, ואני אבדוק את זה גם משפטית, כי אמרתי לך שאני בדעה</w:t>
      </w:r>
      <w:r w:rsidR="0084256A">
        <w:rPr>
          <w:rtl/>
        </w:rPr>
        <w:t xml:space="preserve"> </w:t>
      </w:r>
      <w:r w:rsidRPr="00CF24E8">
        <w:rPr>
          <w:rtl/>
        </w:rPr>
        <w:t>שאדם</w:t>
      </w:r>
      <w:r w:rsidR="0084256A">
        <w:rPr>
          <w:rtl/>
        </w:rPr>
        <w:t xml:space="preserve"> </w:t>
      </w:r>
      <w:r w:rsidRPr="00CF24E8">
        <w:rPr>
          <w:rtl/>
        </w:rPr>
        <w:t>שמפקח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גוף, לא יכול לשבת בו, כי הוא מחויב לו גם אם הוא יצביע שם נגד.</w:t>
      </w:r>
      <w:r w:rsidR="0084256A">
        <w:rPr>
          <w:rtl/>
        </w:rPr>
        <w:t xml:space="preserve"> </w:t>
      </w:r>
      <w:r w:rsidRPr="00CF24E8">
        <w:rPr>
          <w:rtl/>
        </w:rPr>
        <w:t>לכן,</w:t>
      </w:r>
      <w:r w:rsidR="0084256A">
        <w:rPr>
          <w:rtl/>
        </w:rPr>
        <w:t xml:space="preserve"> </w:t>
      </w:r>
      <w:r w:rsidRPr="00CF24E8">
        <w:rPr>
          <w:rtl/>
        </w:rPr>
        <w:t>לגבי</w:t>
      </w:r>
      <w:r w:rsidR="0084256A">
        <w:rPr>
          <w:rtl/>
        </w:rPr>
        <w:t xml:space="preserve"> </w:t>
      </w:r>
      <w:r w:rsidRPr="00CF24E8">
        <w:rPr>
          <w:rtl/>
        </w:rPr>
        <w:t>השאלה הקונקרטית, אני אבדוק אותה ואני דווקא נוטה לקו המחשבה שלך, אם</w:t>
      </w:r>
      <w:r w:rsidR="0084256A">
        <w:rPr>
          <w:rtl/>
        </w:rPr>
        <w:t xml:space="preserve"> </w:t>
      </w:r>
      <w:r w:rsidRPr="00CF24E8">
        <w:rPr>
          <w:rtl/>
        </w:rPr>
        <w:t>אני מבין אותו נכון.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  <w:r w:rsidR="0084256A">
        <w:rPr>
          <w:rtl/>
        </w:rPr>
        <w:t xml:space="preserve"> </w:t>
      </w:r>
      <w:r w:rsidRPr="00CF24E8">
        <w:rPr>
          <w:rtl/>
        </w:rPr>
        <w:t>שאלה נוספת לחבר הכנסת פורז,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פורז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השר, אני במקצועי משפטן, אבל בדרך כלל אני מציע לנו להפעיל שיקול דעת,</w:t>
      </w:r>
      <w:r w:rsidR="0084256A">
        <w:rPr>
          <w:rtl/>
        </w:rPr>
        <w:t xml:space="preserve"> </w:t>
      </w:r>
      <w:r w:rsidRPr="00CF24E8">
        <w:rPr>
          <w:rtl/>
        </w:rPr>
        <w:t>ולאו דווקא שיכפו עלינו משפטנים.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שקורה</w:t>
      </w:r>
      <w:r w:rsidR="0084256A">
        <w:rPr>
          <w:rtl/>
        </w:rPr>
        <w:t xml:space="preserve"> </w:t>
      </w:r>
      <w:r w:rsidRPr="00CF24E8">
        <w:rPr>
          <w:rtl/>
        </w:rPr>
        <w:t>ב"אל</w:t>
      </w:r>
      <w:r w:rsidR="0084256A">
        <w:rPr>
          <w:rtl/>
        </w:rPr>
        <w:t xml:space="preserve"> </w:t>
      </w:r>
      <w:r w:rsidRPr="00CF24E8">
        <w:rPr>
          <w:rtl/>
        </w:rPr>
        <w:t>על"</w:t>
      </w:r>
      <w:r w:rsidR="0084256A">
        <w:rPr>
          <w:rtl/>
        </w:rPr>
        <w:t xml:space="preserve"> </w:t>
      </w:r>
      <w:r w:rsidRPr="00CF24E8">
        <w:rPr>
          <w:rtl/>
        </w:rPr>
        <w:t>נכון</w:t>
      </w:r>
      <w:r w:rsidR="0084256A">
        <w:rPr>
          <w:rtl/>
        </w:rPr>
        <w:t xml:space="preserve"> </w:t>
      </w:r>
      <w:r w:rsidRPr="00CF24E8">
        <w:rPr>
          <w:rtl/>
        </w:rPr>
        <w:t>עוד יותר לגבי התעשייה האווירית. מדוע? התעשייה</w:t>
      </w:r>
      <w:r w:rsidR="0084256A">
        <w:rPr>
          <w:rtl/>
        </w:rPr>
        <w:t xml:space="preserve"> </w:t>
      </w:r>
      <w:r w:rsidRPr="00CF24E8">
        <w:rPr>
          <w:rtl/>
        </w:rPr>
        <w:t>האווירית</w:t>
      </w:r>
      <w:r w:rsidR="0084256A">
        <w:rPr>
          <w:rtl/>
        </w:rPr>
        <w:t xml:space="preserve"> </w:t>
      </w:r>
      <w:r w:rsidRPr="00CF24E8">
        <w:rPr>
          <w:rtl/>
        </w:rPr>
        <w:t>היא גוף שמייצר מטוסים, ובין היתר היא נזקקת למינהל התעופה האזרחית כדי</w:t>
      </w:r>
      <w:r w:rsidR="0084256A">
        <w:rPr>
          <w:rtl/>
        </w:rPr>
        <w:t xml:space="preserve"> </w:t>
      </w:r>
      <w:r w:rsidRPr="00CF24E8">
        <w:rPr>
          <w:rtl/>
        </w:rPr>
        <w:t>שיאשר לה שהמטוסים תקינים והם עומדים במבחני הכושר ובכל הכשירויות. לא מזמן שמעתי</w:t>
      </w:r>
      <w:r w:rsidR="0084256A">
        <w:rPr>
          <w:rtl/>
        </w:rPr>
        <w:t xml:space="preserve"> </w:t>
      </w:r>
      <w:r w:rsidRPr="00CF24E8">
        <w:rPr>
          <w:rtl/>
        </w:rPr>
        <w:t>אותך</w:t>
      </w:r>
      <w:r w:rsidR="0084256A">
        <w:rPr>
          <w:rtl/>
        </w:rPr>
        <w:t xml:space="preserve"> </w:t>
      </w:r>
      <w:r w:rsidRPr="00CF24E8">
        <w:rPr>
          <w:rtl/>
        </w:rPr>
        <w:t>ברדיו</w:t>
      </w:r>
      <w:r w:rsidR="0084256A">
        <w:rPr>
          <w:rtl/>
        </w:rPr>
        <w:t xml:space="preserve"> </w:t>
      </w:r>
      <w:r w:rsidRPr="00CF24E8">
        <w:rPr>
          <w:rtl/>
        </w:rPr>
        <w:t>אומר בעניין מינהל התעופה האזרחית האמריקני, שהמינהל הזה אינו מתפקד</w:t>
      </w:r>
      <w:r w:rsidR="0084256A">
        <w:rPr>
          <w:rtl/>
        </w:rPr>
        <w:t xml:space="preserve"> </w:t>
      </w:r>
      <w:r w:rsidRPr="00CF24E8">
        <w:rPr>
          <w:rtl/>
        </w:rPr>
        <w:t>כראוי.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לכן,</w:t>
      </w:r>
      <w:r w:rsidR="0084256A">
        <w:rPr>
          <w:rtl/>
        </w:rPr>
        <w:t xml:space="preserve"> </w:t>
      </w:r>
      <w:r w:rsidRPr="00CF24E8">
        <w:rPr>
          <w:rtl/>
        </w:rPr>
        <w:t>לא הגיוני שאדם שצריך לפקח על התעשייה האווירית ישב בדירקטוריון.</w:t>
      </w:r>
      <w:r w:rsidR="0084256A">
        <w:rPr>
          <w:rtl/>
        </w:rPr>
        <w:t xml:space="preserve"> </w:t>
      </w:r>
      <w:r w:rsidRPr="00CF24E8">
        <w:rPr>
          <w:rtl/>
        </w:rPr>
        <w:t>הרי</w:t>
      </w:r>
      <w:r w:rsidR="0084256A">
        <w:rPr>
          <w:rtl/>
        </w:rPr>
        <w:t xml:space="preserve"> </w:t>
      </w:r>
      <w:r w:rsidRPr="00CF24E8">
        <w:rPr>
          <w:rtl/>
        </w:rPr>
        <w:t>כשהוא</w:t>
      </w:r>
      <w:r w:rsidR="0084256A">
        <w:rPr>
          <w:rtl/>
        </w:rPr>
        <w:t xml:space="preserve"> </w:t>
      </w:r>
      <w:r w:rsidRPr="00CF24E8">
        <w:rPr>
          <w:rtl/>
        </w:rPr>
        <w:t>יושב בדירקטוריון והוא שותף להחלטות, איך הוא יבקר אחר כך את הגוף שבו הוא</w:t>
      </w:r>
      <w:r w:rsidR="0084256A">
        <w:rPr>
          <w:rtl/>
        </w:rPr>
        <w:t xml:space="preserve"> </w:t>
      </w:r>
      <w:r w:rsidRPr="00CF24E8">
        <w:rPr>
          <w:rtl/>
        </w:rPr>
        <w:t>יושב?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שמח</w:t>
      </w:r>
      <w:r w:rsidR="0084256A">
        <w:rPr>
          <w:rtl/>
        </w:rPr>
        <w:t xml:space="preserve"> </w:t>
      </w:r>
      <w:r w:rsidRPr="00CF24E8">
        <w:rPr>
          <w:rtl/>
        </w:rPr>
        <w:t>שאתה</w:t>
      </w:r>
      <w:r w:rsidR="0084256A">
        <w:rPr>
          <w:rtl/>
        </w:rPr>
        <w:t xml:space="preserve"> </w:t>
      </w:r>
      <w:r w:rsidRPr="00CF24E8">
        <w:rPr>
          <w:rtl/>
        </w:rPr>
        <w:t>פחות או יותר חושב שזה הקו הנכון. ראש מינהל התעופה האזרחית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תפקיד</w:t>
      </w:r>
      <w:r w:rsidR="0084256A">
        <w:rPr>
          <w:rtl/>
        </w:rPr>
        <w:t xml:space="preserve"> </w:t>
      </w:r>
      <w:r w:rsidRPr="00CF24E8">
        <w:rPr>
          <w:rtl/>
        </w:rPr>
        <w:t>חשוב</w:t>
      </w:r>
      <w:r w:rsidR="0084256A">
        <w:rPr>
          <w:rtl/>
        </w:rPr>
        <w:t xml:space="preserve"> </w:t>
      </w:r>
      <w:r w:rsidRPr="00CF24E8">
        <w:rPr>
          <w:rtl/>
        </w:rPr>
        <w:t>מאוד,</w:t>
      </w:r>
      <w:r w:rsidR="0084256A">
        <w:rPr>
          <w:rtl/>
        </w:rPr>
        <w:t xml:space="preserve"> </w:t>
      </w:r>
      <w:r w:rsidRPr="00CF24E8">
        <w:rPr>
          <w:rtl/>
        </w:rPr>
        <w:t>יש לו הרבה מה לעשות, הוא לא צריך לשבת בדירקטוריונים של</w:t>
      </w:r>
      <w:r w:rsidR="0084256A">
        <w:rPr>
          <w:rtl/>
        </w:rPr>
        <w:t xml:space="preserve"> </w:t>
      </w:r>
      <w:r w:rsidRPr="00CF24E8">
        <w:rPr>
          <w:rtl/>
        </w:rPr>
        <w:t>חברות שהוא מפקח עליהן ובודק אותן.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אדוני השר,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כפי</w:t>
      </w:r>
      <w:r w:rsidR="0084256A">
        <w:rPr>
          <w:rtl/>
        </w:rPr>
        <w:t xml:space="preserve"> </w:t>
      </w:r>
      <w:r w:rsidRPr="00CF24E8">
        <w:rPr>
          <w:rtl/>
        </w:rPr>
        <w:t>שאמרתי</w:t>
      </w:r>
      <w:r w:rsidR="0084256A">
        <w:rPr>
          <w:rtl/>
        </w:rPr>
        <w:t xml:space="preserve"> </w:t>
      </w:r>
      <w:r w:rsidRPr="00CF24E8">
        <w:rPr>
          <w:rtl/>
        </w:rPr>
        <w:t>לך,</w:t>
      </w:r>
      <w:r w:rsidR="0084256A">
        <w:rPr>
          <w:rtl/>
        </w:rPr>
        <w:t xml:space="preserve"> </w:t>
      </w:r>
      <w:r w:rsidRPr="00CF24E8">
        <w:rPr>
          <w:rtl/>
        </w:rPr>
        <w:t>אני בקו המחשבה שלך, אבל אתה תפסת רק פונקציה אחת. כמוהו,</w:t>
      </w:r>
      <w:r w:rsidR="0084256A">
        <w:rPr>
          <w:rtl/>
        </w:rPr>
        <w:t xml:space="preserve"> </w:t>
      </w:r>
      <w:r w:rsidRPr="00CF24E8">
        <w:rPr>
          <w:rtl/>
        </w:rPr>
        <w:t>אפילו</w:t>
      </w:r>
      <w:r w:rsidR="0084256A">
        <w:rPr>
          <w:rtl/>
        </w:rPr>
        <w:t xml:space="preserve"> </w:t>
      </w:r>
      <w:r w:rsidRPr="00CF24E8">
        <w:rPr>
          <w:rtl/>
        </w:rPr>
        <w:t>במשרדי,</w:t>
      </w:r>
      <w:r w:rsidR="0084256A">
        <w:rPr>
          <w:rtl/>
        </w:rPr>
        <w:t xml:space="preserve"> </w:t>
      </w:r>
      <w:r w:rsidRPr="00CF24E8">
        <w:rPr>
          <w:rtl/>
        </w:rPr>
        <w:t>שלא לדבר על משרדים אחרים, יש הרבה דוגמאות. אולי מישהו צריך לתת</w:t>
      </w:r>
      <w:r w:rsidR="0084256A">
        <w:rPr>
          <w:rtl/>
        </w:rPr>
        <w:t xml:space="preserve"> </w:t>
      </w:r>
      <w:r w:rsidRPr="00CF24E8">
        <w:rPr>
          <w:rtl/>
        </w:rPr>
        <w:t>לנו</w:t>
      </w:r>
      <w:r w:rsidR="0084256A">
        <w:rPr>
          <w:rtl/>
        </w:rPr>
        <w:t xml:space="preserve"> </w:t>
      </w:r>
      <w:r w:rsidRPr="00CF24E8">
        <w:rPr>
          <w:rtl/>
        </w:rPr>
        <w:t>הלכה</w:t>
      </w:r>
      <w:r w:rsidR="0084256A">
        <w:rPr>
          <w:rtl/>
        </w:rPr>
        <w:t xml:space="preserve"> </w:t>
      </w:r>
      <w:r w:rsidRPr="00CF24E8">
        <w:rPr>
          <w:rtl/>
        </w:rPr>
        <w:t>פסוקה,</w:t>
      </w:r>
      <w:r w:rsidR="0084256A">
        <w:rPr>
          <w:rtl/>
        </w:rPr>
        <w:t xml:space="preserve"> </w:t>
      </w:r>
      <w:r w:rsidRPr="00CF24E8">
        <w:rPr>
          <w:rtl/>
        </w:rPr>
        <w:t>ברורה, כי אנחנו מסתכסכים עם העובדים. הוא מעוניין להיות בזה,</w:t>
      </w:r>
      <w:r w:rsidR="0084256A">
        <w:rPr>
          <w:rtl/>
        </w:rPr>
        <w:t xml:space="preserve"> </w:t>
      </w:r>
      <w:r w:rsidRPr="00CF24E8">
        <w:rPr>
          <w:rtl/>
        </w:rPr>
        <w:t>הוא בעניינים, כפי שהוא אומר, וזה נותן לו מעמד.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אדם</w:t>
      </w:r>
      <w:r w:rsidR="0084256A">
        <w:rPr>
          <w:rtl/>
        </w:rPr>
        <w:t xml:space="preserve"> </w:t>
      </w:r>
      <w:r w:rsidRPr="00CF24E8">
        <w:rPr>
          <w:rtl/>
        </w:rPr>
        <w:t>שיושב בגוף שהוא מפקח עליו, זה קצת לא מסתדר אצלי. לכן, אני דווקא הולך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קו המחשבה שלך.</w:t>
      </w:r>
      <w:r w:rsidR="0084256A">
        <w:rPr>
          <w:rtl/>
        </w:rPr>
        <w:t xml:space="preserve"> </w:t>
      </w:r>
      <w:r w:rsidRPr="00CF24E8">
        <w:rPr>
          <w:rtl/>
        </w:rPr>
        <w:t>אבל הייתי מייעץ לעצמנו כחברי הכנסת, ולי כשר בממשלה, שהיועץ</w:t>
      </w:r>
      <w:r w:rsidR="0084256A">
        <w:rPr>
          <w:rtl/>
        </w:rPr>
        <w:t xml:space="preserve"> </w:t>
      </w:r>
      <w:r w:rsidRPr="00CF24E8">
        <w:rPr>
          <w:rtl/>
        </w:rPr>
        <w:t>המשפטי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הממשלה</w:t>
      </w:r>
      <w:r w:rsidR="0084256A">
        <w:rPr>
          <w:rtl/>
        </w:rPr>
        <w:t xml:space="preserve"> </w:t>
      </w:r>
      <w:r w:rsidRPr="00CF24E8">
        <w:rPr>
          <w:rtl/>
        </w:rPr>
        <w:t>יוציא הנחיות ברורות לגבי בעלי תפקידי פיקוח שנמצאים במועצות</w:t>
      </w:r>
      <w:r w:rsidR="0084256A">
        <w:rPr>
          <w:rtl/>
        </w:rPr>
        <w:t xml:space="preserve"> </w:t>
      </w:r>
      <w:r w:rsidRPr="00CF24E8">
        <w:rPr>
          <w:rtl/>
        </w:rPr>
        <w:t>מנהלים</w:t>
      </w:r>
      <w:r w:rsidR="0084256A">
        <w:rPr>
          <w:rtl/>
        </w:rPr>
        <w:t xml:space="preserve"> </w:t>
      </w:r>
      <w:r w:rsidRPr="00CF24E8">
        <w:rPr>
          <w:rtl/>
        </w:rPr>
        <w:t>או</w:t>
      </w:r>
      <w:r w:rsidR="0084256A">
        <w:rPr>
          <w:rtl/>
        </w:rPr>
        <w:t xml:space="preserve"> </w:t>
      </w:r>
      <w:r w:rsidRPr="00CF24E8">
        <w:rPr>
          <w:rtl/>
        </w:rPr>
        <w:t>משמשים</w:t>
      </w:r>
      <w:r w:rsidR="0084256A">
        <w:rPr>
          <w:rtl/>
        </w:rPr>
        <w:t xml:space="preserve"> </w:t>
      </w:r>
      <w:r w:rsidRPr="00CF24E8">
        <w:rPr>
          <w:rtl/>
        </w:rPr>
        <w:t>כדירקטורים</w:t>
      </w:r>
      <w:r w:rsidR="0084256A">
        <w:rPr>
          <w:rtl/>
        </w:rPr>
        <w:t xml:space="preserve"> </w:t>
      </w:r>
      <w:r w:rsidRPr="00CF24E8">
        <w:rPr>
          <w:rtl/>
        </w:rPr>
        <w:t>בגופים</w:t>
      </w:r>
      <w:r w:rsidR="0084256A">
        <w:rPr>
          <w:rtl/>
        </w:rPr>
        <w:t xml:space="preserve"> </w:t>
      </w:r>
      <w:r w:rsidRPr="00CF24E8">
        <w:rPr>
          <w:rtl/>
        </w:rPr>
        <w:t>שהם מפקחים עליהם. לפי דעתי זה לא בריא.</w:t>
      </w:r>
      <w:r w:rsidR="0084256A">
        <w:rPr>
          <w:rtl/>
        </w:rPr>
        <w:t xml:space="preserve"> </w:t>
      </w:r>
      <w:r w:rsidRPr="00CF24E8">
        <w:rPr>
          <w:rtl/>
        </w:rPr>
        <w:t>סירבתי להכניס אותו ברשימה של "אל על" מאותו שיקול.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כפי שהבטחתי לך, אני אבדוק את זה.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פורז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 עוד יכול לשנות. האיש לא ייפגע.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אמרתי לך שאין בעיה. תשמח שאני מצדד בקו המחשבה שלך. זה כבר הרבה.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רבה, אדוני השר.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26" w:name="_Toc460755607"/>
      <w:r w:rsidRPr="0084256A">
        <w:rPr>
          <w:rtl/>
        </w:rPr>
        <w:t>התקנת פסי האטה ברשויות המקומיות</w:t>
      </w:r>
      <w:bookmarkEnd w:id="26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א' הירשזון שאל את שר התחבורה</w:t>
      </w:r>
      <w:r w:rsidR="0084256A">
        <w:rPr>
          <w:rtl/>
        </w:rPr>
        <w:t xml:space="preserve"> </w:t>
      </w:r>
      <w:r w:rsidRPr="00CF24E8">
        <w:rPr>
          <w:rtl/>
        </w:rPr>
        <w:t>ביום כ"ג בסיוון התשנ"ה (21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לפי</w:t>
      </w:r>
      <w:r w:rsidR="0084256A">
        <w:rPr>
          <w:rtl/>
        </w:rPr>
        <w:t xml:space="preserve"> </w:t>
      </w:r>
      <w:r w:rsidRPr="00CF24E8">
        <w:rPr>
          <w:rtl/>
        </w:rPr>
        <w:t>הנחיה</w:t>
      </w:r>
      <w:r w:rsidR="0084256A">
        <w:rPr>
          <w:rtl/>
        </w:rPr>
        <w:t xml:space="preserve"> </w:t>
      </w:r>
      <w:r w:rsidRPr="00CF24E8">
        <w:rPr>
          <w:rtl/>
        </w:rPr>
        <w:t>שיצאה ממשרדך, מתקינים ראשי רשויות מקומיות פסי האטה, אך אלה לא</w:t>
      </w:r>
      <w:r w:rsidR="0084256A">
        <w:rPr>
          <w:rtl/>
        </w:rPr>
        <w:t xml:space="preserve"> </w:t>
      </w:r>
      <w:r w:rsidRPr="00CF24E8">
        <w:rPr>
          <w:rtl/>
        </w:rPr>
        <w:t>תמיד עומדים בתקן.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מתלונות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אזרחים</w:t>
      </w:r>
      <w:r w:rsidR="0084256A">
        <w:rPr>
          <w:rtl/>
        </w:rPr>
        <w:t xml:space="preserve"> </w:t>
      </w:r>
      <w:r w:rsidRPr="00CF24E8">
        <w:rPr>
          <w:rtl/>
        </w:rPr>
        <w:t>שהגיעו</w:t>
      </w:r>
      <w:r w:rsidR="0084256A">
        <w:rPr>
          <w:rtl/>
        </w:rPr>
        <w:t xml:space="preserve"> </w:t>
      </w:r>
      <w:r w:rsidRPr="00CF24E8">
        <w:rPr>
          <w:rtl/>
        </w:rPr>
        <w:t>אלינו על פגיעה לטווח ארוך ברכבם עקב פסי האטה</w:t>
      </w:r>
      <w:r w:rsidR="0084256A">
        <w:rPr>
          <w:rtl/>
        </w:rPr>
        <w:t xml:space="preserve"> </w:t>
      </w:r>
      <w:r w:rsidRPr="00CF24E8">
        <w:rPr>
          <w:rtl/>
        </w:rPr>
        <w:t>גבוהים במיוחד, עולה</w:t>
      </w:r>
      <w:r w:rsidR="0084256A">
        <w:rPr>
          <w:rtl/>
        </w:rPr>
        <w:t xml:space="preserve"> </w:t>
      </w:r>
      <w:r w:rsidRPr="00CF24E8">
        <w:rPr>
          <w:rtl/>
        </w:rPr>
        <w:t>כי ההנחיה אינה נאכפת די הצורך.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האם יותקנו תקנות ברורות ואחידות בנושא התקנת פסי האטה ברשויות המקומיות</w:t>
      </w:r>
      <w:r w:rsidR="0084256A">
        <w:rPr>
          <w:rtl/>
        </w:rPr>
        <w:t xml:space="preserve"> </w:t>
      </w:r>
      <w:r w:rsidRPr="00CF24E8">
        <w:rPr>
          <w:rtl/>
        </w:rPr>
        <w:t>במידות ובתנאים שייקבעו על</w:t>
      </w:r>
      <w:r w:rsidR="0084256A">
        <w:rPr>
          <w:rtl/>
        </w:rPr>
        <w:t>-</w:t>
      </w:r>
      <w:r w:rsidRPr="00CF24E8">
        <w:rPr>
          <w:rtl/>
        </w:rPr>
        <w:t>ידי השר?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האם נכון שההנחיות אינן נאכפות כראוי?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2</w:t>
      </w:r>
      <w:r w:rsidR="00692BDA">
        <w:rPr>
          <w:rFonts w:hint="cs"/>
          <w:rtl/>
        </w:rPr>
        <w:t>-</w:t>
      </w: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המטרה של פסי ההאטה היא בדרך כלל להוריד את מהירות הנסיעה. בכלל, נושא</w:t>
      </w:r>
      <w:r w:rsidR="0084256A">
        <w:rPr>
          <w:rtl/>
        </w:rPr>
        <w:t xml:space="preserve"> </w:t>
      </w:r>
      <w:r w:rsidRPr="00CF24E8">
        <w:rPr>
          <w:rtl/>
        </w:rPr>
        <w:t>האכיפה</w:t>
      </w:r>
      <w:r w:rsidR="0084256A">
        <w:rPr>
          <w:rtl/>
        </w:rPr>
        <w:t xml:space="preserve"> </w:t>
      </w:r>
      <w:r w:rsidRPr="00CF24E8">
        <w:rPr>
          <w:rtl/>
        </w:rPr>
        <w:t>מוטל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המשטרה, לא אנחנו ממונים על כך. כפי שאתה יודע, ידיה של המשטרה</w:t>
      </w:r>
      <w:r w:rsidR="0084256A">
        <w:rPr>
          <w:rtl/>
        </w:rPr>
        <w:t xml:space="preserve"> </w:t>
      </w:r>
      <w:r w:rsidRPr="00CF24E8">
        <w:rPr>
          <w:rtl/>
        </w:rPr>
        <w:t>מלאות</w:t>
      </w:r>
      <w:r w:rsidR="0084256A">
        <w:rPr>
          <w:rtl/>
        </w:rPr>
        <w:t xml:space="preserve"> </w:t>
      </w:r>
      <w:r w:rsidRPr="00CF24E8">
        <w:rPr>
          <w:rtl/>
        </w:rPr>
        <w:t>עבודה, ואני לא יכול להגיד לך שהאכיפה בדרך כלל, ובכלל זה הנושא שאתה מדבר</w:t>
      </w:r>
      <w:r w:rsidR="0084256A">
        <w:rPr>
          <w:rtl/>
        </w:rPr>
        <w:t xml:space="preserve"> </w:t>
      </w:r>
      <w:r w:rsidRPr="00CF24E8">
        <w:rPr>
          <w:rtl/>
        </w:rPr>
        <w:t>עליו, אכן משביעה רצון, אפילו לא על דעת המשטרה.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אני,</w:t>
      </w:r>
      <w:r w:rsidR="0084256A">
        <w:rPr>
          <w:rtl/>
        </w:rPr>
        <w:t xml:space="preserve"> </w:t>
      </w:r>
      <w:r w:rsidRPr="00CF24E8">
        <w:rPr>
          <w:rtl/>
        </w:rPr>
        <w:t>כשבאתי</w:t>
      </w:r>
      <w:r w:rsidR="0084256A">
        <w:rPr>
          <w:rtl/>
        </w:rPr>
        <w:t xml:space="preserve"> </w:t>
      </w:r>
      <w:r w:rsidRPr="00CF24E8">
        <w:rPr>
          <w:rtl/>
        </w:rPr>
        <w:t>למשרד,</w:t>
      </w:r>
      <w:r w:rsidR="0084256A">
        <w:rPr>
          <w:rtl/>
        </w:rPr>
        <w:t xml:space="preserve"> </w:t>
      </w:r>
      <w:r w:rsidRPr="00CF24E8">
        <w:rPr>
          <w:rtl/>
        </w:rPr>
        <w:t>הלכתי לכיוון קצת שונה מפסי האטה, ואני מאוד מעודד את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הכיוון הזה </w:t>
      </w:r>
      <w:r w:rsidR="0084256A">
        <w:rPr>
          <w:rtl/>
        </w:rPr>
        <w:t>–</w:t>
      </w:r>
      <w:r w:rsidRPr="00CF24E8">
        <w:rPr>
          <w:rtl/>
        </w:rPr>
        <w:t xml:space="preserve"> במקום פסי האטה לעשות כיכרות. בכל מקום שרק ניתן, מבחינה גיאומטרית,</w:t>
      </w:r>
      <w:r w:rsidR="0084256A">
        <w:rPr>
          <w:rtl/>
        </w:rPr>
        <w:t xml:space="preserve"> </w:t>
      </w:r>
      <w:r w:rsidRPr="00CF24E8">
        <w:rPr>
          <w:rtl/>
        </w:rPr>
        <w:t>להקים כיכר, שהיא עדיפה עשרת מונים על פסי האטה. היא מאיטה, היא משיגה אותה מטרה,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גם מייפה את העיר עם קצת ירק ופרחים ולא מהווה סכנה, כי פסי האטה, עם היתרון</w:t>
      </w:r>
      <w:r w:rsidR="0084256A">
        <w:rPr>
          <w:rtl/>
        </w:rPr>
        <w:t xml:space="preserve"> </w:t>
      </w:r>
      <w:r w:rsidRPr="00CF24E8">
        <w:rPr>
          <w:rtl/>
        </w:rPr>
        <w:t>שיש בהם, יש בהם גם חיסרון, לדעת המומחים.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לכן,</w:t>
      </w:r>
      <w:r w:rsidR="0084256A">
        <w:rPr>
          <w:rtl/>
        </w:rPr>
        <w:t xml:space="preserve"> </w:t>
      </w:r>
      <w:r w:rsidRPr="00CF24E8">
        <w:rPr>
          <w:rtl/>
        </w:rPr>
        <w:t>בעניין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מנסים למצוא את הפשרה. תמיד אחרי כל תאונה יש לחץ</w:t>
      </w:r>
      <w:r w:rsidR="0084256A">
        <w:rPr>
          <w:rtl/>
        </w:rPr>
        <w:t xml:space="preserve"> </w:t>
      </w:r>
      <w:r w:rsidRPr="00CF24E8">
        <w:rPr>
          <w:rtl/>
        </w:rPr>
        <w:t>להתקין</w:t>
      </w:r>
      <w:r w:rsidR="0084256A">
        <w:rPr>
          <w:rtl/>
        </w:rPr>
        <w:t xml:space="preserve"> </w:t>
      </w:r>
      <w:r w:rsidRPr="00CF24E8">
        <w:rPr>
          <w:rtl/>
        </w:rPr>
        <w:t>פסי</w:t>
      </w:r>
      <w:r w:rsidR="0084256A">
        <w:rPr>
          <w:rtl/>
        </w:rPr>
        <w:t xml:space="preserve"> </w:t>
      </w:r>
      <w:r w:rsidRPr="00CF24E8">
        <w:rPr>
          <w:rtl/>
        </w:rPr>
        <w:t>האטה,</w:t>
      </w:r>
      <w:r w:rsidR="0084256A">
        <w:rPr>
          <w:rtl/>
        </w:rPr>
        <w:t xml:space="preserve"> </w:t>
      </w:r>
      <w:r w:rsidRPr="00CF24E8">
        <w:rPr>
          <w:rtl/>
        </w:rPr>
        <w:t>ואחרי תקופה מסוימת באים בתביעה הפוכה: תורידו את פסי ההאטה.</w:t>
      </w:r>
      <w:r w:rsidR="0084256A">
        <w:rPr>
          <w:rtl/>
        </w:rPr>
        <w:t xml:space="preserve"> </w:t>
      </w:r>
      <w:r w:rsidRPr="00CF24E8">
        <w:rPr>
          <w:rtl/>
        </w:rPr>
        <w:t>הבעיה הזאת היא בשני הכיוונים.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בדרך כלל אנחנו בודקים את זה מקצועית </w:t>
      </w:r>
      <w:r w:rsidR="0084256A">
        <w:rPr>
          <w:rtl/>
        </w:rPr>
        <w:t>–</w:t>
      </w:r>
      <w:r w:rsidRPr="00CF24E8">
        <w:rPr>
          <w:rtl/>
        </w:rPr>
        <w:t xml:space="preserve"> פסי האטה,</w:t>
      </w:r>
      <w:r w:rsidR="0084256A">
        <w:rPr>
          <w:rtl/>
        </w:rPr>
        <w:t xml:space="preserve"> </w:t>
      </w:r>
      <w:r w:rsidRPr="00CF24E8">
        <w:rPr>
          <w:rtl/>
        </w:rPr>
        <w:t>רמזורים</w:t>
      </w:r>
      <w:r w:rsidR="0084256A">
        <w:rPr>
          <w:rtl/>
        </w:rPr>
        <w:t xml:space="preserve"> </w:t>
      </w:r>
      <w:r w:rsidRPr="00CF24E8">
        <w:rPr>
          <w:rtl/>
        </w:rPr>
        <w:t>או</w:t>
      </w:r>
      <w:r w:rsidR="0084256A">
        <w:rPr>
          <w:rtl/>
        </w:rPr>
        <w:t xml:space="preserve"> </w:t>
      </w:r>
      <w:r w:rsidRPr="00CF24E8">
        <w:rPr>
          <w:rtl/>
        </w:rPr>
        <w:t>כיכרות.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אישית, בכל מקום שאפשר להקים כיכר, מעדיף אותה על שני</w:t>
      </w:r>
      <w:r w:rsidR="0084256A">
        <w:rPr>
          <w:rtl/>
        </w:rPr>
        <w:t xml:space="preserve"> </w:t>
      </w:r>
      <w:r w:rsidRPr="00CF24E8">
        <w:rPr>
          <w:rtl/>
        </w:rPr>
        <w:t>הפתרונות האחרים.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  <w:r w:rsidR="0084256A">
        <w:rPr>
          <w:rtl/>
        </w:rPr>
        <w:t xml:space="preserve"> </w:t>
      </w:r>
      <w:r w:rsidRPr="00CF24E8">
        <w:rPr>
          <w:rtl/>
        </w:rPr>
        <w:t>שאלה נוספת לחבר הכנסת אברהם הירשזון,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הירשזון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 ההעדפה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הכיכרות</w:t>
      </w:r>
      <w:r w:rsidR="0084256A">
        <w:rPr>
          <w:rtl/>
        </w:rPr>
        <w:t xml:space="preserve"> </w:t>
      </w:r>
      <w:r w:rsidRPr="00CF24E8">
        <w:rPr>
          <w:rtl/>
        </w:rPr>
        <w:t>במקומות שאפשר היא במקומה. אני מבין, שבכל</w:t>
      </w:r>
      <w:r w:rsidR="0084256A">
        <w:rPr>
          <w:rtl/>
        </w:rPr>
        <w:t xml:space="preserve"> </w:t>
      </w:r>
      <w:r w:rsidRPr="00CF24E8">
        <w:rPr>
          <w:rtl/>
        </w:rPr>
        <w:t>הנוגע</w:t>
      </w:r>
      <w:r w:rsidR="0084256A">
        <w:rPr>
          <w:rtl/>
        </w:rPr>
        <w:t xml:space="preserve"> </w:t>
      </w:r>
      <w:r w:rsidRPr="00CF24E8">
        <w:rPr>
          <w:rtl/>
        </w:rPr>
        <w:t>לרחובות בתוך העיר, פסי האטה ברחובות קטנים אולי באים למנוע נסיעה במהירות</w:t>
      </w:r>
      <w:r w:rsidR="0084256A">
        <w:rPr>
          <w:rtl/>
        </w:rPr>
        <w:t xml:space="preserve"> </w:t>
      </w:r>
      <w:r w:rsidRPr="00CF24E8">
        <w:rPr>
          <w:rtl/>
        </w:rPr>
        <w:t>גבוהה.</w:t>
      </w:r>
      <w:r w:rsidR="0084256A">
        <w:rPr>
          <w:rtl/>
        </w:rPr>
        <w:t xml:space="preserve"> </w:t>
      </w:r>
      <w:r w:rsidRPr="00CF24E8">
        <w:rPr>
          <w:rtl/>
        </w:rPr>
        <w:t>הרי</w:t>
      </w:r>
      <w:r w:rsidR="0084256A">
        <w:rPr>
          <w:rtl/>
        </w:rPr>
        <w:t xml:space="preserve"> </w:t>
      </w:r>
      <w:r w:rsidRPr="00CF24E8">
        <w:rPr>
          <w:rtl/>
        </w:rPr>
        <w:t>ילדים</w:t>
      </w:r>
      <w:r w:rsidR="0084256A">
        <w:rPr>
          <w:rtl/>
        </w:rPr>
        <w:t xml:space="preserve"> </w:t>
      </w:r>
      <w:r w:rsidRPr="00CF24E8">
        <w:rPr>
          <w:rtl/>
        </w:rPr>
        <w:t>חוצים את הכביש ותחום הראייה הוא צר. לכן חשובים הפסים; אבל</w:t>
      </w:r>
      <w:r w:rsidR="0084256A">
        <w:rPr>
          <w:rtl/>
        </w:rPr>
        <w:t xml:space="preserve"> </w:t>
      </w:r>
      <w:r w:rsidRPr="00CF24E8">
        <w:rPr>
          <w:rtl/>
        </w:rPr>
        <w:t>חשוב שהם יהיו בגודל מסוים. אני מבין שזה בסמכות הרשויות המקומיות.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לא, הם צריכים לקבל אישור. יש בדיקה מקצועית שנעשית עם העירייה. אחרת כל אחד</w:t>
      </w:r>
      <w:r w:rsidR="0084256A">
        <w:rPr>
          <w:rtl/>
        </w:rPr>
        <w:t xml:space="preserve"> </w:t>
      </w:r>
      <w:r w:rsidRPr="00CF24E8">
        <w:rPr>
          <w:rtl/>
        </w:rPr>
        <w:t>יעשה</w:t>
      </w:r>
      <w:r w:rsidR="0084256A">
        <w:rPr>
          <w:rtl/>
        </w:rPr>
        <w:t xml:space="preserve"> </w:t>
      </w:r>
      <w:r w:rsidRPr="00CF24E8">
        <w:rPr>
          <w:rtl/>
        </w:rPr>
        <w:t>תוכנית</w:t>
      </w:r>
      <w:r w:rsidR="0084256A">
        <w:rPr>
          <w:rtl/>
        </w:rPr>
        <w:t xml:space="preserve"> </w:t>
      </w:r>
      <w:r w:rsidRPr="00CF24E8">
        <w:rPr>
          <w:rtl/>
        </w:rPr>
        <w:t>"כבקשתך".</w:t>
      </w:r>
      <w:r w:rsidR="0084256A">
        <w:rPr>
          <w:rtl/>
        </w:rPr>
        <w:t xml:space="preserve"> </w:t>
      </w:r>
      <w:r w:rsidRPr="00CF24E8">
        <w:rPr>
          <w:rtl/>
        </w:rPr>
        <w:t>זה נעשה על</w:t>
      </w:r>
      <w:r w:rsidR="0084256A">
        <w:rPr>
          <w:rtl/>
        </w:rPr>
        <w:t>-</w:t>
      </w:r>
      <w:r w:rsidRPr="00CF24E8">
        <w:rPr>
          <w:rtl/>
        </w:rPr>
        <w:t>ידי צוות מקצועי של המפקח על התעבורה במחוז.</w:t>
      </w:r>
      <w:r w:rsidR="0084256A">
        <w:rPr>
          <w:rtl/>
        </w:rPr>
        <w:t xml:space="preserve"> </w:t>
      </w:r>
      <w:r w:rsidRPr="00CF24E8">
        <w:rPr>
          <w:rtl/>
        </w:rPr>
        <w:t>הם</w:t>
      </w:r>
      <w:r w:rsidR="0084256A">
        <w:rPr>
          <w:rtl/>
        </w:rPr>
        <w:t xml:space="preserve"> </w:t>
      </w:r>
      <w:r w:rsidRPr="00CF24E8">
        <w:rPr>
          <w:rtl/>
        </w:rPr>
        <w:t>יוצאים</w:t>
      </w:r>
      <w:r w:rsidR="0084256A">
        <w:rPr>
          <w:rtl/>
        </w:rPr>
        <w:t xml:space="preserve"> </w:t>
      </w:r>
      <w:r w:rsidRPr="00CF24E8">
        <w:rPr>
          <w:rtl/>
        </w:rPr>
        <w:t>לשטח</w:t>
      </w:r>
      <w:r w:rsidR="0084256A">
        <w:rPr>
          <w:rtl/>
        </w:rPr>
        <w:t xml:space="preserve"> </w:t>
      </w:r>
      <w:r w:rsidRPr="00CF24E8">
        <w:rPr>
          <w:rtl/>
        </w:rPr>
        <w:t>ורואים</w:t>
      </w:r>
      <w:r w:rsidR="0084256A">
        <w:rPr>
          <w:rtl/>
        </w:rPr>
        <w:t xml:space="preserve"> </w:t>
      </w:r>
      <w:r w:rsidRPr="00CF24E8">
        <w:rPr>
          <w:rtl/>
        </w:rPr>
        <w:t>קודם</w:t>
      </w:r>
      <w:r w:rsidR="0084256A">
        <w:rPr>
          <w:rtl/>
        </w:rPr>
        <w:t xml:space="preserve"> </w:t>
      </w:r>
      <w:r w:rsidRPr="00CF24E8">
        <w:rPr>
          <w:rtl/>
        </w:rPr>
        <w:t>כול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צריך, אם יש פתרון אחר, כי פסי האטה הם</w:t>
      </w:r>
      <w:r w:rsidR="0084256A">
        <w:rPr>
          <w:rtl/>
        </w:rPr>
        <w:t xml:space="preserve"> </w:t>
      </w:r>
      <w:r w:rsidRPr="00CF24E8">
        <w:rPr>
          <w:rtl/>
        </w:rPr>
        <w:t>בעייתיים</w:t>
      </w:r>
      <w:r w:rsidR="0084256A">
        <w:rPr>
          <w:rtl/>
        </w:rPr>
        <w:t xml:space="preserve"> </w:t>
      </w:r>
      <w:r w:rsidRPr="00CF24E8">
        <w:rPr>
          <w:rtl/>
        </w:rPr>
        <w:t>מאוד, אני רוצה שהאנשים ידעו. זה עושה רושם טוב, כאילו, אבל לא תמיד זה</w:t>
      </w:r>
      <w:r w:rsidR="0084256A">
        <w:rPr>
          <w:rtl/>
        </w:rPr>
        <w:t xml:space="preserve"> </w:t>
      </w:r>
      <w:r w:rsidRPr="00CF24E8">
        <w:rPr>
          <w:rtl/>
        </w:rPr>
        <w:t>הפתרון</w:t>
      </w:r>
      <w:r w:rsidR="0084256A">
        <w:rPr>
          <w:rtl/>
        </w:rPr>
        <w:t xml:space="preserve"> </w:t>
      </w:r>
      <w:r w:rsidRPr="00CF24E8">
        <w:rPr>
          <w:rtl/>
        </w:rPr>
        <w:t>האידיאלי.</w:t>
      </w:r>
      <w:r w:rsidR="0084256A">
        <w:rPr>
          <w:rtl/>
        </w:rPr>
        <w:t xml:space="preserve"> </w:t>
      </w:r>
      <w:r w:rsidRPr="00CF24E8">
        <w:rPr>
          <w:rtl/>
        </w:rPr>
        <w:t>הפתרון</w:t>
      </w:r>
      <w:r w:rsidR="0084256A">
        <w:rPr>
          <w:rtl/>
        </w:rPr>
        <w:t xml:space="preserve"> </w:t>
      </w:r>
      <w:r w:rsidRPr="00CF24E8">
        <w:rPr>
          <w:rtl/>
        </w:rPr>
        <w:t>האידיאלי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מה שאני אמרתי </w:t>
      </w:r>
      <w:r w:rsidR="0084256A">
        <w:rPr>
          <w:rtl/>
        </w:rPr>
        <w:t>–</w:t>
      </w:r>
      <w:r w:rsidRPr="00CF24E8">
        <w:rPr>
          <w:rtl/>
        </w:rPr>
        <w:t xml:space="preserve"> כיכרות בכל מקום שרק</w:t>
      </w:r>
      <w:r w:rsidR="0084256A">
        <w:rPr>
          <w:rtl/>
        </w:rPr>
        <w:t xml:space="preserve"> </w:t>
      </w:r>
      <w:r w:rsidRPr="00CF24E8">
        <w:rPr>
          <w:rtl/>
        </w:rPr>
        <w:t>ניתן.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הירשזון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השאלה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בקשר לפסי ההאטה, או ההרעדה, אדוני השר, בכבישים חיצוניים ברחבי</w:t>
      </w:r>
      <w:r w:rsidR="0084256A">
        <w:rPr>
          <w:rtl/>
        </w:rPr>
        <w:t xml:space="preserve"> </w:t>
      </w:r>
      <w:r w:rsidRPr="00CF24E8">
        <w:rPr>
          <w:rtl/>
        </w:rPr>
        <w:t>המדינה, כבישים בין</w:t>
      </w:r>
      <w:r w:rsidR="0084256A">
        <w:rPr>
          <w:rtl/>
        </w:rPr>
        <w:t>-</w:t>
      </w:r>
      <w:r w:rsidRPr="00CF24E8">
        <w:rPr>
          <w:rtl/>
        </w:rPr>
        <w:t>עירוניים.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בכבישים</w:t>
      </w:r>
      <w:r w:rsidR="0084256A">
        <w:rPr>
          <w:rtl/>
        </w:rPr>
        <w:t xml:space="preserve"> </w:t>
      </w:r>
      <w:r w:rsidRPr="00CF24E8">
        <w:rPr>
          <w:rtl/>
        </w:rPr>
        <w:t>בין</w:t>
      </w:r>
      <w:r w:rsidR="0084256A">
        <w:rPr>
          <w:rtl/>
        </w:rPr>
        <w:t>-</w:t>
      </w:r>
      <w:r w:rsidRPr="00CF24E8">
        <w:rPr>
          <w:rtl/>
        </w:rPr>
        <w:t>עירוניים</w:t>
      </w:r>
      <w:r w:rsidR="0084256A">
        <w:rPr>
          <w:rtl/>
        </w:rPr>
        <w:t xml:space="preserve"> </w:t>
      </w:r>
      <w:r w:rsidRPr="00CF24E8">
        <w:rPr>
          <w:rtl/>
        </w:rPr>
        <w:t>זה אסור. אסור לעשות פסי האטה בכבישים בין</w:t>
      </w:r>
      <w:r w:rsidR="0084256A">
        <w:rPr>
          <w:rtl/>
        </w:rPr>
        <w:t>-</w:t>
      </w:r>
      <w:r w:rsidRPr="00CF24E8">
        <w:rPr>
          <w:rtl/>
        </w:rPr>
        <w:t>עירוניים,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שם</w:t>
      </w:r>
      <w:r w:rsidR="0084256A">
        <w:rPr>
          <w:rtl/>
        </w:rPr>
        <w:t xml:space="preserve"> </w:t>
      </w:r>
      <w:r w:rsidRPr="00CF24E8">
        <w:rPr>
          <w:rtl/>
        </w:rPr>
        <w:t>נוסעים</w:t>
      </w:r>
      <w:r w:rsidR="0084256A">
        <w:rPr>
          <w:rtl/>
        </w:rPr>
        <w:t xml:space="preserve"> </w:t>
      </w:r>
      <w:r w:rsidRPr="00CF24E8">
        <w:rPr>
          <w:rtl/>
        </w:rPr>
        <w:t>במהירות גדולה בהרבה. תאר לך שמכונית נוסעת במהירות של 120 קמ"ש,</w:t>
      </w:r>
      <w:r w:rsidR="0084256A">
        <w:rPr>
          <w:rtl/>
        </w:rPr>
        <w:t xml:space="preserve"> </w:t>
      </w:r>
      <w:r w:rsidRPr="00CF24E8">
        <w:rPr>
          <w:rtl/>
        </w:rPr>
        <w:t xml:space="preserve">ופתאום היא נתקלת בפסי האטה </w:t>
      </w:r>
      <w:r w:rsidR="0084256A">
        <w:rPr>
          <w:rtl/>
        </w:rPr>
        <w:t>–</w:t>
      </w:r>
      <w:r w:rsidRPr="00CF24E8">
        <w:rPr>
          <w:rtl/>
        </w:rPr>
        <w:t xml:space="preserve"> המכונית תעוף.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27" w:name="_Toc460755608"/>
      <w:r w:rsidRPr="0084256A">
        <w:rPr>
          <w:rtl/>
        </w:rPr>
        <w:t>הוספת קו אוטובוס ברחוב בצלאל בירושלים</w:t>
      </w:r>
      <w:bookmarkEnd w:id="27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ש' בניזרי שאל את שר התחבורה</w:t>
      </w:r>
      <w:r w:rsidR="0084256A">
        <w:rPr>
          <w:rtl/>
        </w:rPr>
        <w:t xml:space="preserve"> </w:t>
      </w:r>
      <w:r w:rsidRPr="00CF24E8">
        <w:rPr>
          <w:rtl/>
        </w:rPr>
        <w:t>ביום ל' בסיוון התשנ"ה (28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רצ"ב מכתבו</w:t>
      </w:r>
      <w:r w:rsidR="0084256A">
        <w:rPr>
          <w:rtl/>
        </w:rPr>
        <w:t xml:space="preserve"> </w:t>
      </w:r>
      <w:r w:rsidRPr="00CF24E8">
        <w:rPr>
          <w:rtl/>
        </w:rPr>
        <w:t>של אבי מזרחי, ילד בן 14, המבקש להוסיף קו אוטובוס ברחוב בצלאל,</w:t>
      </w:r>
      <w:r w:rsidR="0084256A">
        <w:rPr>
          <w:rtl/>
        </w:rPr>
        <w:t xml:space="preserve"> </w:t>
      </w:r>
      <w:r w:rsidRPr="00CF24E8">
        <w:rPr>
          <w:rtl/>
        </w:rPr>
        <w:t>שיגיע</w:t>
      </w:r>
      <w:r w:rsidR="0084256A">
        <w:rPr>
          <w:rtl/>
        </w:rPr>
        <w:t xml:space="preserve"> </w:t>
      </w:r>
      <w:r w:rsidRPr="00CF24E8">
        <w:rPr>
          <w:rtl/>
        </w:rPr>
        <w:t>לגבעת</w:t>
      </w:r>
      <w:r w:rsidR="0084256A">
        <w:rPr>
          <w:rtl/>
        </w:rPr>
        <w:t>-</w:t>
      </w:r>
      <w:r w:rsidRPr="00CF24E8">
        <w:rPr>
          <w:rtl/>
        </w:rPr>
        <w:t>רם</w:t>
      </w:r>
      <w:r w:rsidR="0084256A">
        <w:rPr>
          <w:rtl/>
        </w:rPr>
        <w:t xml:space="preserve"> </w:t>
      </w:r>
      <w:r w:rsidRPr="00CF24E8">
        <w:rPr>
          <w:rtl/>
        </w:rPr>
        <w:t>דרך</w:t>
      </w:r>
      <w:r w:rsidR="0084256A">
        <w:rPr>
          <w:rtl/>
        </w:rPr>
        <w:t xml:space="preserve"> </w:t>
      </w:r>
      <w:r w:rsidRPr="00CF24E8">
        <w:rPr>
          <w:rtl/>
        </w:rPr>
        <w:t>כביש המע"ר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כביש מס' 7 </w:t>
      </w:r>
      <w:r w:rsidR="0084256A">
        <w:rPr>
          <w:rtl/>
        </w:rPr>
        <w:t>–</w:t>
      </w:r>
      <w:r w:rsidRPr="00CF24E8">
        <w:rPr>
          <w:rtl/>
        </w:rPr>
        <w:t xml:space="preserve"> זאת כדי להקל עליו ועל תלמידים</w:t>
      </w:r>
      <w:r w:rsidR="0084256A">
        <w:rPr>
          <w:rtl/>
        </w:rPr>
        <w:t xml:space="preserve"> </w:t>
      </w:r>
      <w:r w:rsidRPr="00CF24E8">
        <w:rPr>
          <w:rtl/>
        </w:rPr>
        <w:t>רבים מאזורו.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האם בקשתו מבוססת?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האם ניתן להיענות לבקשתו בחיוב?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a4"/>
        <w:rPr>
          <w:rtl/>
        </w:rPr>
      </w:pPr>
      <w:r w:rsidRPr="0084256A">
        <w:rPr>
          <w:rtl/>
        </w:rPr>
        <w:t>תשובת שר התחבורה י' קיסר:</w:t>
      </w:r>
    </w:p>
    <w:p w:rsidR="0084256A" w:rsidRPr="0084256A" w:rsidRDefault="0084256A" w:rsidP="0084256A">
      <w:pPr>
        <w:pStyle w:val="a5"/>
        <w:rPr>
          <w:rtl/>
        </w:rPr>
      </w:pPr>
      <w:r w:rsidRPr="0084256A">
        <w:rPr>
          <w:u w:val="single"/>
          <w:rtl/>
        </w:rPr>
        <w:t>(לא נקראה, נמסרה לפרוטוקול)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2</w:t>
      </w:r>
      <w:r w:rsidR="00692BDA">
        <w:rPr>
          <w:rFonts w:hint="cs"/>
          <w:rtl/>
        </w:rPr>
        <w:t>-</w:t>
      </w: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משרד</w:t>
      </w:r>
      <w:r w:rsidR="0084256A">
        <w:rPr>
          <w:rtl/>
        </w:rPr>
        <w:t xml:space="preserve"> </w:t>
      </w:r>
      <w:r w:rsidRPr="00CF24E8">
        <w:rPr>
          <w:rtl/>
        </w:rPr>
        <w:t>התחבורה</w:t>
      </w:r>
      <w:r w:rsidR="0084256A">
        <w:rPr>
          <w:rtl/>
        </w:rPr>
        <w:t xml:space="preserve"> </w:t>
      </w:r>
      <w:r w:rsidRPr="00CF24E8">
        <w:rPr>
          <w:rtl/>
        </w:rPr>
        <w:t>פועל</w:t>
      </w:r>
      <w:r w:rsidR="0084256A">
        <w:rPr>
          <w:rtl/>
        </w:rPr>
        <w:t xml:space="preserve"> </w:t>
      </w:r>
      <w:r w:rsidRPr="00CF24E8">
        <w:rPr>
          <w:rtl/>
        </w:rPr>
        <w:t>בהתמדה,</w:t>
      </w:r>
      <w:r w:rsidR="0084256A">
        <w:rPr>
          <w:rtl/>
        </w:rPr>
        <w:t xml:space="preserve"> </w:t>
      </w:r>
      <w:r w:rsidRPr="00CF24E8">
        <w:rPr>
          <w:rtl/>
        </w:rPr>
        <w:t>בשיתוף</w:t>
      </w:r>
      <w:r w:rsidR="0084256A">
        <w:rPr>
          <w:rtl/>
        </w:rPr>
        <w:t xml:space="preserve"> </w:t>
      </w:r>
      <w:r w:rsidRPr="00CF24E8">
        <w:rPr>
          <w:rtl/>
        </w:rPr>
        <w:t>עם הקואופרטיבים, נציגי הרשות</w:t>
      </w:r>
      <w:r w:rsidR="0084256A">
        <w:rPr>
          <w:rtl/>
        </w:rPr>
        <w:t xml:space="preserve"> </w:t>
      </w:r>
      <w:r w:rsidRPr="00CF24E8">
        <w:rPr>
          <w:rtl/>
        </w:rPr>
        <w:t>המקומית</w:t>
      </w:r>
      <w:r w:rsidR="0084256A">
        <w:rPr>
          <w:rtl/>
        </w:rPr>
        <w:t xml:space="preserve"> </w:t>
      </w:r>
      <w:r w:rsidRPr="00CF24E8">
        <w:rPr>
          <w:rtl/>
        </w:rPr>
        <w:t>והמשטרה</w:t>
      </w:r>
      <w:r w:rsidR="0084256A">
        <w:rPr>
          <w:rtl/>
        </w:rPr>
        <w:t xml:space="preserve"> </w:t>
      </w:r>
      <w:r w:rsidRPr="00CF24E8">
        <w:rPr>
          <w:rtl/>
        </w:rPr>
        <w:t>להתאמת</w:t>
      </w:r>
      <w:r w:rsidR="0084256A">
        <w:rPr>
          <w:rtl/>
        </w:rPr>
        <w:t xml:space="preserve"> </w:t>
      </w:r>
      <w:r w:rsidRPr="00CF24E8">
        <w:rPr>
          <w:rtl/>
        </w:rPr>
        <w:t>פריסת מסלולי קווי התחבורה הציבורית בעיר באופן שייתנו</w:t>
      </w:r>
      <w:r w:rsidR="0084256A">
        <w:rPr>
          <w:rtl/>
        </w:rPr>
        <w:t xml:space="preserve"> </w:t>
      </w:r>
      <w:r w:rsidRPr="00CF24E8">
        <w:rPr>
          <w:rtl/>
        </w:rPr>
        <w:t>מענה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ביקוש לנסיעות של ציבורים גדולים ככל שניתן, שיצדיקו קיומו של קו סדיר,</w:t>
      </w:r>
      <w:r w:rsidR="0084256A">
        <w:rPr>
          <w:rtl/>
        </w:rPr>
        <w:t xml:space="preserve"> </w:t>
      </w:r>
      <w:r w:rsidRPr="00CF24E8">
        <w:rPr>
          <w:rtl/>
        </w:rPr>
        <w:t>וזאת</w:t>
      </w:r>
      <w:r w:rsidR="0084256A">
        <w:rPr>
          <w:rtl/>
        </w:rPr>
        <w:t xml:space="preserve"> </w:t>
      </w:r>
      <w:r w:rsidRPr="00CF24E8">
        <w:rPr>
          <w:rtl/>
        </w:rPr>
        <w:t>על סמך נתונים המתעדכנים לפרקים בסקרים יקרים ביותר שנערכים על הרגלי נסיעה</w:t>
      </w:r>
      <w:r w:rsidR="0084256A">
        <w:rPr>
          <w:rtl/>
        </w:rPr>
        <w:t xml:space="preserve"> </w:t>
      </w:r>
      <w:r w:rsidRPr="00CF24E8">
        <w:rPr>
          <w:rtl/>
        </w:rPr>
        <w:t>של תושבי העיר, על ביקושים לנסיעות, נתוני מוצא ויעד של משתמשים בתחבורה הציבורית</w:t>
      </w:r>
      <w:r w:rsidR="0084256A">
        <w:rPr>
          <w:rtl/>
        </w:rPr>
        <w:t xml:space="preserve"> </w:t>
      </w:r>
      <w:r w:rsidRPr="00CF24E8">
        <w:rPr>
          <w:rtl/>
        </w:rPr>
        <w:t>ונתוני פיצול נסיעות של אזרחים בין רכבם הפרטי לתחבורה הציבורית.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מובן</w:t>
      </w:r>
      <w:r w:rsidR="0084256A">
        <w:rPr>
          <w:rtl/>
        </w:rPr>
        <w:t xml:space="preserve"> </w:t>
      </w:r>
      <w:r w:rsidRPr="00CF24E8">
        <w:rPr>
          <w:rtl/>
        </w:rPr>
        <w:t>שאין</w:t>
      </w:r>
      <w:r w:rsidR="0084256A">
        <w:rPr>
          <w:rtl/>
        </w:rPr>
        <w:t xml:space="preserve"> </w:t>
      </w:r>
      <w:r w:rsidRPr="00CF24E8">
        <w:rPr>
          <w:rtl/>
        </w:rPr>
        <w:t>ביכולתנו</w:t>
      </w:r>
      <w:r w:rsidR="0084256A">
        <w:rPr>
          <w:rtl/>
        </w:rPr>
        <w:t xml:space="preserve"> </w:t>
      </w:r>
      <w:r w:rsidRPr="00CF24E8">
        <w:rPr>
          <w:rtl/>
        </w:rPr>
        <w:t>לתת מענה לכל אזרח ואזרח כפרט, ובדיקת כדאיות ונחיצות</w:t>
      </w:r>
      <w:r w:rsidR="0084256A">
        <w:rPr>
          <w:rtl/>
        </w:rPr>
        <w:t xml:space="preserve"> </w:t>
      </w:r>
      <w:r w:rsidRPr="00CF24E8">
        <w:rPr>
          <w:rtl/>
        </w:rPr>
        <w:t>של קו על</w:t>
      </w:r>
      <w:r w:rsidR="0084256A">
        <w:rPr>
          <w:rtl/>
        </w:rPr>
        <w:t>-</w:t>
      </w:r>
      <w:r w:rsidRPr="00CF24E8">
        <w:rPr>
          <w:rtl/>
        </w:rPr>
        <w:t>פי בקשת אזרחים בודדים הינה יקרה מאוד ובלתי אפשרית.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אשר</w:t>
      </w:r>
      <w:r w:rsidR="0084256A">
        <w:rPr>
          <w:rtl/>
        </w:rPr>
        <w:t xml:space="preserve"> </w:t>
      </w:r>
      <w:r w:rsidRPr="00CF24E8">
        <w:rPr>
          <w:rtl/>
        </w:rPr>
        <w:t>לרחוב</w:t>
      </w:r>
      <w:r w:rsidR="0084256A">
        <w:rPr>
          <w:rtl/>
        </w:rPr>
        <w:t xml:space="preserve"> </w:t>
      </w:r>
      <w:r w:rsidRPr="00CF24E8">
        <w:rPr>
          <w:rtl/>
        </w:rPr>
        <w:t>בצלאל, זהו ציר עירוני, היחיד לחדירת רכב פרטי למרכז העיר. הציר</w:t>
      </w:r>
      <w:r w:rsidR="0084256A">
        <w:rPr>
          <w:rtl/>
        </w:rPr>
        <w:t xml:space="preserve"> </w:t>
      </w:r>
      <w:r w:rsidRPr="00CF24E8">
        <w:rPr>
          <w:rtl/>
        </w:rPr>
        <w:t>הינו</w:t>
      </w:r>
      <w:r w:rsidR="0084256A">
        <w:rPr>
          <w:rtl/>
        </w:rPr>
        <w:t xml:space="preserve"> </w:t>
      </w:r>
      <w:r w:rsidRPr="00CF24E8">
        <w:rPr>
          <w:rtl/>
        </w:rPr>
        <w:t>עמוס מאוד, ויקשה מאוד להוסיף על קיבולתו הנוכחית קווי אוטובוסים נוספים על</w:t>
      </w:r>
      <w:r w:rsidR="0084256A">
        <w:rPr>
          <w:rtl/>
        </w:rPr>
        <w:t xml:space="preserve"> </w:t>
      </w:r>
      <w:r w:rsidRPr="00CF24E8">
        <w:rPr>
          <w:rtl/>
        </w:rPr>
        <w:t>אלה הקיימים בו.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רחוב</w:t>
      </w:r>
      <w:r w:rsidR="0084256A">
        <w:rPr>
          <w:rtl/>
        </w:rPr>
        <w:t xml:space="preserve"> </w:t>
      </w:r>
      <w:r w:rsidRPr="00CF24E8">
        <w:rPr>
          <w:rtl/>
        </w:rPr>
        <w:t>בצלאל</w:t>
      </w:r>
      <w:r w:rsidR="0084256A">
        <w:rPr>
          <w:rtl/>
        </w:rPr>
        <w:t xml:space="preserve"> </w:t>
      </w:r>
      <w:r w:rsidRPr="00CF24E8">
        <w:rPr>
          <w:rtl/>
        </w:rPr>
        <w:t>נמצא</w:t>
      </w:r>
      <w:r w:rsidR="0084256A">
        <w:rPr>
          <w:rtl/>
        </w:rPr>
        <w:t xml:space="preserve"> </w:t>
      </w:r>
      <w:r w:rsidRPr="00CF24E8">
        <w:rPr>
          <w:rtl/>
        </w:rPr>
        <w:t>במצב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הרחבה,</w:t>
      </w:r>
      <w:r w:rsidR="0084256A">
        <w:rPr>
          <w:rtl/>
        </w:rPr>
        <w:t xml:space="preserve"> </w:t>
      </w:r>
      <w:r w:rsidRPr="00CF24E8">
        <w:rPr>
          <w:rtl/>
        </w:rPr>
        <w:t>וכביש</w:t>
      </w:r>
      <w:r w:rsidR="0084256A">
        <w:rPr>
          <w:rtl/>
        </w:rPr>
        <w:t xml:space="preserve"> </w:t>
      </w:r>
      <w:r w:rsidRPr="00CF24E8">
        <w:rPr>
          <w:rtl/>
        </w:rPr>
        <w:t>המע"ר</w:t>
      </w:r>
      <w:r w:rsidR="0084256A">
        <w:rPr>
          <w:rtl/>
        </w:rPr>
        <w:t xml:space="preserve"> </w:t>
      </w:r>
      <w:r w:rsidRPr="00CF24E8">
        <w:rPr>
          <w:rtl/>
        </w:rPr>
        <w:t>נמצא עתה בביצוע.</w:t>
      </w:r>
      <w:r w:rsidR="0084256A">
        <w:rPr>
          <w:rtl/>
        </w:rPr>
        <w:t xml:space="preserve"> </w:t>
      </w:r>
      <w:r w:rsidRPr="00CF24E8">
        <w:rPr>
          <w:rtl/>
        </w:rPr>
        <w:t>בתום</w:t>
      </w:r>
      <w:r w:rsidR="0084256A">
        <w:rPr>
          <w:rtl/>
        </w:rPr>
        <w:t xml:space="preserve"> </w:t>
      </w:r>
      <w:r w:rsidRPr="00CF24E8">
        <w:rPr>
          <w:rtl/>
        </w:rPr>
        <w:t>העבודות,</w:t>
      </w:r>
      <w:r w:rsidR="0084256A">
        <w:rPr>
          <w:rtl/>
        </w:rPr>
        <w:t xml:space="preserve"> </w:t>
      </w:r>
      <w:r w:rsidRPr="00CF24E8">
        <w:rPr>
          <w:rtl/>
        </w:rPr>
        <w:t>בעוד</w:t>
      </w:r>
      <w:r w:rsidR="0084256A">
        <w:rPr>
          <w:rtl/>
        </w:rPr>
        <w:t xml:space="preserve"> </w:t>
      </w:r>
      <w:r w:rsidRPr="00CF24E8">
        <w:rPr>
          <w:rtl/>
        </w:rPr>
        <w:t>כשנה,</w:t>
      </w:r>
      <w:r w:rsidR="0084256A">
        <w:rPr>
          <w:rtl/>
        </w:rPr>
        <w:t xml:space="preserve"> </w:t>
      </w:r>
      <w:r w:rsidRPr="00CF24E8">
        <w:rPr>
          <w:rtl/>
        </w:rPr>
        <w:t>כשפוטנציאל</w:t>
      </w:r>
      <w:r w:rsidR="0084256A">
        <w:rPr>
          <w:rtl/>
        </w:rPr>
        <w:t xml:space="preserve"> </w:t>
      </w:r>
      <w:r w:rsidRPr="00CF24E8">
        <w:rPr>
          <w:rtl/>
        </w:rPr>
        <w:t>הקיבולת</w:t>
      </w:r>
      <w:r w:rsidR="0084256A">
        <w:rPr>
          <w:rtl/>
        </w:rPr>
        <w:t xml:space="preserve"> </w:t>
      </w:r>
      <w:r w:rsidRPr="00CF24E8">
        <w:rPr>
          <w:rtl/>
        </w:rPr>
        <w:t>יגיע</w:t>
      </w:r>
      <w:r w:rsidR="0084256A">
        <w:rPr>
          <w:rtl/>
        </w:rPr>
        <w:t xml:space="preserve"> </w:t>
      </w:r>
      <w:r w:rsidRPr="00CF24E8">
        <w:rPr>
          <w:rtl/>
        </w:rPr>
        <w:t>לידי</w:t>
      </w:r>
      <w:r w:rsidR="0084256A">
        <w:rPr>
          <w:rtl/>
        </w:rPr>
        <w:t xml:space="preserve"> </w:t>
      </w:r>
      <w:r w:rsidRPr="00CF24E8">
        <w:rPr>
          <w:rtl/>
        </w:rPr>
        <w:t>ביטוי, ייבדק מחדש מערך</w:t>
      </w:r>
      <w:r w:rsidR="0084256A">
        <w:rPr>
          <w:rtl/>
        </w:rPr>
        <w:t xml:space="preserve"> </w:t>
      </w:r>
      <w:r w:rsidRPr="00CF24E8">
        <w:rPr>
          <w:rtl/>
        </w:rPr>
        <w:t>הקווים, לרבות האפשרות שהזכיר חבר הכנסת בניזרי בפנייתו.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28" w:name="_Toc460755609"/>
      <w:r w:rsidRPr="0084256A">
        <w:rPr>
          <w:rtl/>
        </w:rPr>
        <w:t>התנהגות נהג "דן" כלפי בחור ישיבה</w:t>
      </w:r>
      <w:bookmarkEnd w:id="28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א' דרעי שאל את שר התחבורה</w:t>
      </w:r>
      <w:r w:rsidR="0084256A">
        <w:rPr>
          <w:rtl/>
        </w:rPr>
        <w:t xml:space="preserve"> </w:t>
      </w:r>
      <w:r w:rsidRPr="00CF24E8">
        <w:rPr>
          <w:rtl/>
        </w:rPr>
        <w:t>ביום ל' בסיוון התשנ"ה (28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השבועון</w:t>
      </w:r>
      <w:r w:rsidR="0084256A">
        <w:rPr>
          <w:rtl/>
        </w:rPr>
        <w:t xml:space="preserve"> </w:t>
      </w:r>
      <w:r w:rsidRPr="00CF24E8">
        <w:rPr>
          <w:rtl/>
        </w:rPr>
        <w:t>"המחנה החרדי" מגולל את סיפורו של בחור ישיבה צעיר, אשר לטענתו נהג</w:t>
      </w:r>
      <w:r w:rsidR="0084256A">
        <w:rPr>
          <w:rtl/>
        </w:rPr>
        <w:t xml:space="preserve"> </w:t>
      </w:r>
      <w:r w:rsidRPr="00CF24E8">
        <w:rPr>
          <w:rtl/>
        </w:rPr>
        <w:t>"דן"</w:t>
      </w:r>
      <w:r w:rsidR="0084256A">
        <w:rPr>
          <w:rtl/>
        </w:rPr>
        <w:t xml:space="preserve"> </w:t>
      </w:r>
      <w:r w:rsidRPr="00CF24E8">
        <w:rPr>
          <w:rtl/>
        </w:rPr>
        <w:t>השפילו, בשיתוף סדרן התחנה, והטעה אותו. דובר "דן" התחייב "למצות את הדין".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האם נחקר מקרה זה?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האם אומתו טענות הנוסע?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3. אם כן </w:t>
      </w:r>
      <w:r w:rsidR="0084256A">
        <w:rPr>
          <w:rtl/>
        </w:rPr>
        <w:t>–</w:t>
      </w:r>
      <w:r w:rsidRPr="00CF24E8">
        <w:rPr>
          <w:rtl/>
        </w:rPr>
        <w:t xml:space="preserve"> מה הוחלט?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a4"/>
        <w:rPr>
          <w:rtl/>
        </w:rPr>
      </w:pPr>
      <w:r w:rsidRPr="0084256A">
        <w:rPr>
          <w:rtl/>
        </w:rPr>
        <w:t>תשובת שר התחבורה י' קיסר:</w:t>
      </w:r>
    </w:p>
    <w:p w:rsidR="0084256A" w:rsidRPr="0084256A" w:rsidRDefault="0084256A" w:rsidP="0084256A">
      <w:pPr>
        <w:pStyle w:val="a5"/>
        <w:rPr>
          <w:rtl/>
        </w:rPr>
      </w:pPr>
      <w:r w:rsidRPr="0084256A">
        <w:rPr>
          <w:u w:val="single"/>
          <w:rtl/>
        </w:rPr>
        <w:t>(לא נקראה, נמסרה לפרוטוקול)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המקרה</w:t>
      </w:r>
      <w:r w:rsidR="0084256A">
        <w:rPr>
          <w:rtl/>
        </w:rPr>
        <w:t xml:space="preserve"> </w:t>
      </w:r>
      <w:r w:rsidRPr="00CF24E8">
        <w:rPr>
          <w:rtl/>
        </w:rPr>
        <w:t>המתואר</w:t>
      </w:r>
      <w:r w:rsidR="0084256A">
        <w:rPr>
          <w:rtl/>
        </w:rPr>
        <w:t xml:space="preserve"> </w:t>
      </w:r>
      <w:r w:rsidRPr="00CF24E8">
        <w:rPr>
          <w:rtl/>
        </w:rPr>
        <w:t>בעיתון "המחנה החרדי" טרם נחקר, היות שלא התקבלה במשרדנו</w:t>
      </w:r>
      <w:r w:rsidR="0084256A">
        <w:rPr>
          <w:rtl/>
        </w:rPr>
        <w:t xml:space="preserve"> </w:t>
      </w:r>
      <w:r w:rsidRPr="00CF24E8">
        <w:rPr>
          <w:rtl/>
        </w:rPr>
        <w:t>כל תלונה בנושא.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</w:t>
      </w:r>
      <w:r w:rsidR="0084256A">
        <w:rPr>
          <w:rtl/>
        </w:rPr>
        <w:t xml:space="preserve"> </w:t>
      </w:r>
      <w:r w:rsidRPr="00CF24E8">
        <w:rPr>
          <w:rtl/>
        </w:rPr>
        <w:t>נציגת</w:t>
      </w:r>
      <w:r w:rsidR="0084256A">
        <w:rPr>
          <w:rtl/>
        </w:rPr>
        <w:t xml:space="preserve"> </w:t>
      </w:r>
      <w:r w:rsidRPr="00CF24E8">
        <w:rPr>
          <w:rtl/>
        </w:rPr>
        <w:t>משרדנו</w:t>
      </w:r>
      <w:r w:rsidR="0084256A">
        <w:rPr>
          <w:rtl/>
        </w:rPr>
        <w:t xml:space="preserve"> </w:t>
      </w:r>
      <w:r w:rsidRPr="00CF24E8">
        <w:rPr>
          <w:rtl/>
        </w:rPr>
        <w:t>פנתה</w:t>
      </w:r>
      <w:r w:rsidR="0084256A">
        <w:rPr>
          <w:rtl/>
        </w:rPr>
        <w:t xml:space="preserve"> </w:t>
      </w:r>
      <w:r w:rsidRPr="00CF24E8">
        <w:rPr>
          <w:rtl/>
        </w:rPr>
        <w:t>בטלפון למערכת העיתון "המחנה החרדי" בבקשה לאתר את</w:t>
      </w:r>
      <w:r w:rsidR="0084256A">
        <w:rPr>
          <w:rtl/>
        </w:rPr>
        <w:t xml:space="preserve"> </w:t>
      </w:r>
      <w:r w:rsidRPr="00CF24E8">
        <w:rPr>
          <w:rtl/>
        </w:rPr>
        <w:t>המתלונן,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מנת שיגיש לנו תלונה. כפי שנמסר לנו בטלפון, עד ליום 10 ביולי 1995</w:t>
      </w:r>
      <w:r w:rsidR="0084256A">
        <w:rPr>
          <w:rtl/>
        </w:rPr>
        <w:t xml:space="preserve"> </w:t>
      </w:r>
      <w:r w:rsidRPr="00CF24E8">
        <w:rPr>
          <w:rtl/>
        </w:rPr>
        <w:t>טרם התקבלה תשובת המתלונן במערכת העיתון.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עוד</w:t>
      </w:r>
      <w:r w:rsidR="0084256A">
        <w:rPr>
          <w:rtl/>
        </w:rPr>
        <w:t xml:space="preserve"> </w:t>
      </w:r>
      <w:r w:rsidRPr="00CF24E8">
        <w:rPr>
          <w:rtl/>
        </w:rPr>
        <w:t>קודם</w:t>
      </w:r>
      <w:r w:rsidR="0084256A">
        <w:rPr>
          <w:rtl/>
        </w:rPr>
        <w:t xml:space="preserve"> </w:t>
      </w:r>
      <w:r w:rsidRPr="00CF24E8">
        <w:rPr>
          <w:rtl/>
        </w:rPr>
        <w:t>לקבלת</w:t>
      </w:r>
      <w:r w:rsidR="0084256A">
        <w:rPr>
          <w:rtl/>
        </w:rPr>
        <w:t xml:space="preserve"> </w:t>
      </w:r>
      <w:r w:rsidRPr="00CF24E8">
        <w:rPr>
          <w:rtl/>
        </w:rPr>
        <w:t>המכתב</w:t>
      </w:r>
      <w:r w:rsidR="0084256A">
        <w:rPr>
          <w:rtl/>
        </w:rPr>
        <w:t xml:space="preserve"> </w:t>
      </w:r>
      <w:r w:rsidRPr="00CF24E8">
        <w:rPr>
          <w:rtl/>
        </w:rPr>
        <w:t>התחילו</w:t>
      </w:r>
      <w:r w:rsidR="0084256A">
        <w:rPr>
          <w:rtl/>
        </w:rPr>
        <w:t xml:space="preserve"> </w:t>
      </w:r>
      <w:r w:rsidRPr="00CF24E8">
        <w:rPr>
          <w:rtl/>
        </w:rPr>
        <w:t>ב"דן" לנקוט צעדים לאיתור הנהג והסדרן אשר</w:t>
      </w:r>
      <w:r w:rsidR="0084256A">
        <w:rPr>
          <w:rtl/>
        </w:rPr>
        <w:t xml:space="preserve"> </w:t>
      </w:r>
      <w:r w:rsidRPr="00CF24E8">
        <w:rPr>
          <w:rtl/>
        </w:rPr>
        <w:t>עליהם התלונן הנער.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"דן" ציין, כי "הוא רואה בחומרה רבה את התלונה, הכוללת לכאורה מעשים חמורים.</w:t>
      </w:r>
      <w:r w:rsidR="0084256A">
        <w:rPr>
          <w:rtl/>
        </w:rPr>
        <w:t xml:space="preserve"> </w:t>
      </w:r>
      <w:r w:rsidRPr="00CF24E8">
        <w:rPr>
          <w:rtl/>
        </w:rPr>
        <w:t>הם משרתים את הציבור החרדי והדתי במסירות וציבור זה הינו לקוח חשוב של 'דן'".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עם זאת, במהלך הבדיקה שעשו נתקלו ב"דן", לדבריהם, בבעיה קשה. הן שם הנהג והן</w:t>
      </w:r>
      <w:r w:rsidR="0084256A">
        <w:rPr>
          <w:rtl/>
        </w:rPr>
        <w:t xml:space="preserve"> </w:t>
      </w:r>
      <w:r w:rsidRPr="00CF24E8">
        <w:rPr>
          <w:rtl/>
        </w:rPr>
        <w:t>מספרו</w:t>
      </w:r>
      <w:r w:rsidR="0084256A">
        <w:rPr>
          <w:rtl/>
        </w:rPr>
        <w:t xml:space="preserve"> </w:t>
      </w:r>
      <w:r w:rsidRPr="00CF24E8">
        <w:rPr>
          <w:rtl/>
        </w:rPr>
        <w:t>האישי שצוינו במכתבים שקיבלו מעיתונות חרדית ומהנער אינם מתאימים. אין להם</w:t>
      </w:r>
      <w:r w:rsidR="0084256A">
        <w:rPr>
          <w:rtl/>
        </w:rPr>
        <w:t xml:space="preserve"> </w:t>
      </w:r>
      <w:r w:rsidRPr="00CF24E8">
        <w:rPr>
          <w:rtl/>
        </w:rPr>
        <w:t>עובד בשם שצוין וכן אין להם מספר אישי כזה.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למרות זאת ב"דן" ממשיכים בבדיקה ומזמינים לבירור את נהג האוטובוס שיצא בסמוך</w:t>
      </w:r>
      <w:r w:rsidR="0084256A">
        <w:rPr>
          <w:rtl/>
        </w:rPr>
        <w:t xml:space="preserve"> </w:t>
      </w:r>
      <w:r w:rsidRPr="00CF24E8">
        <w:rPr>
          <w:rtl/>
        </w:rPr>
        <w:t>לשעה</w:t>
      </w:r>
      <w:r w:rsidR="0084256A">
        <w:rPr>
          <w:rtl/>
        </w:rPr>
        <w:t xml:space="preserve"> </w:t>
      </w:r>
      <w:r w:rsidRPr="00CF24E8">
        <w:rPr>
          <w:rtl/>
        </w:rPr>
        <w:t>שצוינה</w:t>
      </w:r>
      <w:r w:rsidR="0084256A">
        <w:rPr>
          <w:rtl/>
        </w:rPr>
        <w:t xml:space="preserve"> </w:t>
      </w:r>
      <w:r w:rsidRPr="00CF24E8">
        <w:rPr>
          <w:rtl/>
        </w:rPr>
        <w:t>בתלונה.</w:t>
      </w:r>
      <w:r w:rsidR="0084256A">
        <w:rPr>
          <w:rtl/>
        </w:rPr>
        <w:t xml:space="preserve"> </w:t>
      </w:r>
      <w:r w:rsidRPr="00CF24E8">
        <w:rPr>
          <w:rtl/>
        </w:rPr>
        <w:t>מאחר</w:t>
      </w:r>
      <w:r w:rsidR="0084256A">
        <w:rPr>
          <w:rtl/>
        </w:rPr>
        <w:t xml:space="preserve"> </w:t>
      </w:r>
      <w:r w:rsidRPr="00CF24E8">
        <w:rPr>
          <w:rtl/>
        </w:rPr>
        <w:t>שנהג זה נמצא בשירות מילואים פעיל עד לשבוע השלישי</w:t>
      </w:r>
      <w:r w:rsidR="0084256A">
        <w:rPr>
          <w:rtl/>
        </w:rPr>
        <w:t xml:space="preserve"> </w:t>
      </w:r>
      <w:r w:rsidRPr="00CF24E8">
        <w:rPr>
          <w:rtl/>
        </w:rPr>
        <w:t>בחודש זה, ייערך הבירור מייד עם שובו.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בבירור</w:t>
      </w:r>
      <w:r w:rsidR="0084256A">
        <w:rPr>
          <w:rtl/>
        </w:rPr>
        <w:t xml:space="preserve"> </w:t>
      </w:r>
      <w:r w:rsidRPr="00CF24E8">
        <w:rPr>
          <w:rtl/>
        </w:rPr>
        <w:t>שערכנו</w:t>
      </w:r>
      <w:r w:rsidR="0084256A">
        <w:rPr>
          <w:rtl/>
        </w:rPr>
        <w:t xml:space="preserve"> </w:t>
      </w:r>
      <w:r w:rsidRPr="00CF24E8">
        <w:rPr>
          <w:rtl/>
        </w:rPr>
        <w:t>עם הסדרן שנטען שראה את האירוע, הוא הכחיש מכול וכול.</w:t>
      </w:r>
      <w:r w:rsidR="0084256A">
        <w:rPr>
          <w:rtl/>
        </w:rPr>
        <w:t xml:space="preserve"> </w:t>
      </w:r>
      <w:r w:rsidRPr="00CF24E8">
        <w:rPr>
          <w:rtl/>
        </w:rPr>
        <w:t>שהיה</w:t>
      </w:r>
      <w:r w:rsidR="0084256A">
        <w:rPr>
          <w:rtl/>
        </w:rPr>
        <w:t xml:space="preserve"> </w:t>
      </w:r>
      <w:r w:rsidRPr="00CF24E8">
        <w:rPr>
          <w:rtl/>
        </w:rPr>
        <w:t>מעורב במקרה כזה.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למרות זאת, ב"דן" ממשיכים בבירור, והם יעדכנו אותי מייד עם סיומו.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תוגש</w:t>
      </w:r>
      <w:r w:rsidR="0084256A">
        <w:rPr>
          <w:rtl/>
        </w:rPr>
        <w:t xml:space="preserve"> </w:t>
      </w:r>
      <w:r w:rsidRPr="00CF24E8">
        <w:rPr>
          <w:rtl/>
        </w:rPr>
        <w:t>תלונה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המתלונן,</w:t>
      </w:r>
      <w:r w:rsidR="0084256A">
        <w:rPr>
          <w:rtl/>
        </w:rPr>
        <w:t xml:space="preserve"> </w:t>
      </w:r>
      <w:r w:rsidRPr="00CF24E8">
        <w:rPr>
          <w:rtl/>
        </w:rPr>
        <w:t>ניתן</w:t>
      </w:r>
      <w:r w:rsidR="0084256A">
        <w:rPr>
          <w:rtl/>
        </w:rPr>
        <w:t xml:space="preserve"> </w:t>
      </w:r>
      <w:r w:rsidRPr="00CF24E8">
        <w:rPr>
          <w:rtl/>
        </w:rPr>
        <w:t>יהיה לחקור את המקרה לגופו של</w:t>
      </w:r>
      <w:r w:rsidR="0084256A">
        <w:rPr>
          <w:rtl/>
        </w:rPr>
        <w:t xml:space="preserve"> </w:t>
      </w:r>
      <w:r w:rsidRPr="00CF24E8">
        <w:rPr>
          <w:rtl/>
        </w:rPr>
        <w:t>עניין, היות שהחקירה מחייבת מתן עדות של המתלונן.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29" w:name="_Toc460755610"/>
      <w:r w:rsidRPr="0084256A">
        <w:rPr>
          <w:rtl/>
        </w:rPr>
        <w:t>החלטת "אל על" להפסיק טיסות צ'רטר מקוריאה</w:t>
      </w:r>
      <w:bookmarkEnd w:id="29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ס' טריף שאל את שר התחבורה</w:t>
      </w:r>
      <w:r w:rsidR="0084256A">
        <w:rPr>
          <w:rtl/>
        </w:rPr>
        <w:t xml:space="preserve"> </w:t>
      </w:r>
      <w:r w:rsidRPr="00CF24E8">
        <w:rPr>
          <w:rtl/>
        </w:rPr>
        <w:t>ביום ל' בסיוון התשנ"ה (28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לאחרונה החליטה חברת "אל על" להפסיק את טיסות הצ'רטר שקיימה מקוריאה לישראל.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האם מודע משרדך לכך שההחלטה להפסיק את הטיסות התקבלה לאחר שהחברה הודיעה</w:t>
      </w:r>
      <w:r w:rsidR="0084256A">
        <w:rPr>
          <w:rtl/>
        </w:rPr>
        <w:t xml:space="preserve"> </w:t>
      </w:r>
      <w:r w:rsidRPr="00CF24E8">
        <w:rPr>
          <w:rtl/>
        </w:rPr>
        <w:t>על פתיחת קו תעופה סדיר?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האם מודע משרדך לפוטנציאל התיירותי הרב הקיים בקוריאה?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 מי אישר את החלטת "אל על"?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4.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הליך</w:t>
      </w:r>
      <w:r w:rsidR="0084256A">
        <w:rPr>
          <w:rtl/>
        </w:rPr>
        <w:t xml:space="preserve"> </w:t>
      </w:r>
      <w:r w:rsidRPr="00CF24E8">
        <w:rPr>
          <w:rtl/>
        </w:rPr>
        <w:t>הערכת</w:t>
      </w:r>
      <w:r w:rsidR="0084256A">
        <w:rPr>
          <w:rtl/>
        </w:rPr>
        <w:t xml:space="preserve"> </w:t>
      </w:r>
      <w:r w:rsidRPr="00CF24E8">
        <w:rPr>
          <w:rtl/>
        </w:rPr>
        <w:t>המצב</w:t>
      </w:r>
      <w:r w:rsidR="0084256A">
        <w:rPr>
          <w:rtl/>
        </w:rPr>
        <w:t xml:space="preserve"> </w:t>
      </w:r>
      <w:r w:rsidRPr="00CF24E8">
        <w:rPr>
          <w:rtl/>
        </w:rPr>
        <w:t>אשר</w:t>
      </w:r>
      <w:r w:rsidR="0084256A">
        <w:rPr>
          <w:rtl/>
        </w:rPr>
        <w:t xml:space="preserve"> </w:t>
      </w:r>
      <w:r w:rsidRPr="00CF24E8">
        <w:rPr>
          <w:rtl/>
        </w:rPr>
        <w:t>בגינו</w:t>
      </w:r>
      <w:r w:rsidR="0084256A">
        <w:rPr>
          <w:rtl/>
        </w:rPr>
        <w:t xml:space="preserve"> </w:t>
      </w:r>
      <w:r w:rsidRPr="00CF24E8">
        <w:rPr>
          <w:rtl/>
        </w:rPr>
        <w:t>הוחלט להתחיל בטיסות ולאחר מכן</w:t>
      </w:r>
      <w:r w:rsidR="0084256A">
        <w:rPr>
          <w:rtl/>
        </w:rPr>
        <w:t xml:space="preserve"> </w:t>
      </w:r>
      <w:r w:rsidRPr="00CF24E8">
        <w:rPr>
          <w:rtl/>
        </w:rPr>
        <w:t>להפסיקן?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a4"/>
        <w:rPr>
          <w:rtl/>
        </w:rPr>
      </w:pPr>
      <w:r w:rsidRPr="0084256A">
        <w:rPr>
          <w:rtl/>
        </w:rPr>
        <w:t>תשובת שר התחבורה י' קיסר:</w:t>
      </w:r>
    </w:p>
    <w:p w:rsidR="0084256A" w:rsidRPr="0084256A" w:rsidRDefault="0084256A" w:rsidP="0084256A">
      <w:pPr>
        <w:pStyle w:val="a5"/>
        <w:rPr>
          <w:rtl/>
        </w:rPr>
      </w:pPr>
      <w:r w:rsidRPr="0084256A">
        <w:rPr>
          <w:u w:val="single"/>
          <w:rtl/>
        </w:rPr>
        <w:t>(לא נקראה, נמסרה לפרוטוקול)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לאחרונה</w:t>
      </w:r>
      <w:r w:rsidR="0084256A">
        <w:rPr>
          <w:rtl/>
        </w:rPr>
        <w:t xml:space="preserve"> </w:t>
      </w:r>
      <w:r w:rsidRPr="00CF24E8">
        <w:rPr>
          <w:rtl/>
        </w:rPr>
        <w:t>נחתם</w:t>
      </w:r>
      <w:r w:rsidR="0084256A">
        <w:rPr>
          <w:rtl/>
        </w:rPr>
        <w:t xml:space="preserve"> </w:t>
      </w:r>
      <w:r w:rsidRPr="00CF24E8">
        <w:rPr>
          <w:rtl/>
        </w:rPr>
        <w:t>הסכם</w:t>
      </w:r>
      <w:r w:rsidR="0084256A">
        <w:rPr>
          <w:rtl/>
        </w:rPr>
        <w:t xml:space="preserve"> </w:t>
      </w:r>
      <w:r w:rsidRPr="00CF24E8">
        <w:rPr>
          <w:rtl/>
        </w:rPr>
        <w:t>אווירי בין ישראל לקוריאה. ההסכם מחייב את שתי המדינות</w:t>
      </w:r>
      <w:r w:rsidR="0084256A">
        <w:rPr>
          <w:rtl/>
        </w:rPr>
        <w:t xml:space="preserve"> </w:t>
      </w:r>
      <w:r w:rsidRPr="00CF24E8">
        <w:rPr>
          <w:rtl/>
        </w:rPr>
        <w:t>למנות</w:t>
      </w:r>
      <w:r w:rsidR="0084256A">
        <w:rPr>
          <w:rtl/>
        </w:rPr>
        <w:t xml:space="preserve"> </w:t>
      </w:r>
      <w:r w:rsidRPr="00CF24E8">
        <w:rPr>
          <w:rtl/>
        </w:rPr>
        <w:t>מטעמן</w:t>
      </w:r>
      <w:r w:rsidR="0084256A">
        <w:rPr>
          <w:rtl/>
        </w:rPr>
        <w:t xml:space="preserve"> </w:t>
      </w:r>
      <w:r w:rsidRPr="00CF24E8">
        <w:rPr>
          <w:rtl/>
        </w:rPr>
        <w:t>מוביל</w:t>
      </w:r>
      <w:r w:rsidR="0084256A">
        <w:rPr>
          <w:rtl/>
        </w:rPr>
        <w:t xml:space="preserve"> </w:t>
      </w:r>
      <w:r w:rsidRPr="00CF24E8">
        <w:rPr>
          <w:rtl/>
        </w:rPr>
        <w:t>נקוב,</w:t>
      </w:r>
      <w:r w:rsidR="0084256A">
        <w:rPr>
          <w:rtl/>
        </w:rPr>
        <w:t xml:space="preserve"> </w:t>
      </w:r>
      <w:r w:rsidRPr="00CF24E8">
        <w:rPr>
          <w:rtl/>
        </w:rPr>
        <w:t>על מנת ששני המובילים יחתמו על הסכם מסחרי שהוא תנאי</w:t>
      </w:r>
      <w:r w:rsidR="0084256A">
        <w:rPr>
          <w:rtl/>
        </w:rPr>
        <w:t xml:space="preserve"> </w:t>
      </w:r>
      <w:r w:rsidRPr="00CF24E8">
        <w:rPr>
          <w:rtl/>
        </w:rPr>
        <w:t>לתחילת טיסות סדירות בין שתי המדינות.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שלטונות</w:t>
      </w:r>
      <w:r w:rsidR="0084256A">
        <w:rPr>
          <w:rtl/>
        </w:rPr>
        <w:t xml:space="preserve"> </w:t>
      </w:r>
      <w:r w:rsidRPr="00CF24E8">
        <w:rPr>
          <w:rtl/>
        </w:rPr>
        <w:t>קוריאה</w:t>
      </w:r>
      <w:r w:rsidR="0084256A">
        <w:rPr>
          <w:rtl/>
        </w:rPr>
        <w:t xml:space="preserve"> </w:t>
      </w:r>
      <w:r w:rsidRPr="00CF24E8">
        <w:rPr>
          <w:rtl/>
        </w:rPr>
        <w:t>עדיין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מינו</w:t>
      </w:r>
      <w:r w:rsidR="0084256A">
        <w:rPr>
          <w:rtl/>
        </w:rPr>
        <w:t xml:space="preserve"> </w:t>
      </w:r>
      <w:r w:rsidRPr="00CF24E8">
        <w:rPr>
          <w:rtl/>
        </w:rPr>
        <w:t>מוביל נקוב מטעמם, ולפיכך לא ניתן להפעיל</w:t>
      </w:r>
      <w:r w:rsidR="0084256A">
        <w:rPr>
          <w:rtl/>
        </w:rPr>
        <w:t xml:space="preserve"> </w:t>
      </w:r>
      <w:r w:rsidRPr="00CF24E8">
        <w:rPr>
          <w:rtl/>
        </w:rPr>
        <w:t>טיסות סדירות.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חברת</w:t>
      </w:r>
      <w:r w:rsidR="0084256A">
        <w:rPr>
          <w:rtl/>
        </w:rPr>
        <w:t xml:space="preserve"> </w:t>
      </w:r>
      <w:r w:rsidRPr="00CF24E8">
        <w:rPr>
          <w:rtl/>
        </w:rPr>
        <w:t>"אל</w:t>
      </w:r>
      <w:r w:rsidR="0084256A">
        <w:rPr>
          <w:rtl/>
        </w:rPr>
        <w:t xml:space="preserve"> </w:t>
      </w:r>
      <w:r w:rsidRPr="00CF24E8">
        <w:rPr>
          <w:rtl/>
        </w:rPr>
        <w:t>על"</w:t>
      </w:r>
      <w:r w:rsidR="0084256A">
        <w:rPr>
          <w:rtl/>
        </w:rPr>
        <w:t xml:space="preserve"> </w:t>
      </w:r>
      <w:r w:rsidRPr="00CF24E8">
        <w:rPr>
          <w:rtl/>
        </w:rPr>
        <w:t>החליטה</w:t>
      </w:r>
      <w:r w:rsidR="0084256A">
        <w:rPr>
          <w:rtl/>
        </w:rPr>
        <w:t xml:space="preserve"> </w:t>
      </w:r>
      <w:r w:rsidRPr="00CF24E8">
        <w:rPr>
          <w:rtl/>
        </w:rPr>
        <w:t>לקיים</w:t>
      </w:r>
      <w:r w:rsidR="0084256A">
        <w:rPr>
          <w:rtl/>
        </w:rPr>
        <w:t xml:space="preserve"> </w:t>
      </w:r>
      <w:r w:rsidRPr="00CF24E8">
        <w:rPr>
          <w:rtl/>
        </w:rPr>
        <w:t>סדרה של טיסות שכר, מתוך הנחה שבעקבות הפעלת</w:t>
      </w:r>
      <w:r w:rsidR="0084256A">
        <w:rPr>
          <w:rtl/>
        </w:rPr>
        <w:t xml:space="preserve"> </w:t>
      </w:r>
      <w:r w:rsidRPr="00CF24E8">
        <w:rPr>
          <w:rtl/>
        </w:rPr>
        <w:t>טיסות השכר ניתן יהיה לזרז את מינוי המוביל הקוריאני.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טיסות</w:t>
      </w:r>
      <w:r w:rsidR="0084256A">
        <w:rPr>
          <w:rtl/>
        </w:rPr>
        <w:t xml:space="preserve"> </w:t>
      </w:r>
      <w:r w:rsidRPr="00CF24E8">
        <w:rPr>
          <w:rtl/>
        </w:rPr>
        <w:t>שכר,</w:t>
      </w:r>
      <w:r w:rsidR="0084256A">
        <w:rPr>
          <w:rtl/>
        </w:rPr>
        <w:t xml:space="preserve"> </w:t>
      </w:r>
      <w:r w:rsidRPr="00CF24E8">
        <w:rPr>
          <w:rtl/>
        </w:rPr>
        <w:t>כידוע,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ניתן</w:t>
      </w:r>
      <w:r w:rsidR="0084256A">
        <w:rPr>
          <w:rtl/>
        </w:rPr>
        <w:t xml:space="preserve"> </w:t>
      </w:r>
      <w:r w:rsidRPr="00CF24E8">
        <w:rPr>
          <w:rtl/>
        </w:rPr>
        <w:t>לפרסם</w:t>
      </w:r>
      <w:r w:rsidR="0084256A">
        <w:rPr>
          <w:rtl/>
        </w:rPr>
        <w:t xml:space="preserve"> </w:t>
      </w:r>
      <w:r w:rsidRPr="00CF24E8">
        <w:rPr>
          <w:rtl/>
        </w:rPr>
        <w:t>לציבור</w:t>
      </w:r>
      <w:r w:rsidR="0084256A">
        <w:rPr>
          <w:rtl/>
        </w:rPr>
        <w:t xml:space="preserve"> </w:t>
      </w:r>
      <w:r w:rsidRPr="00CF24E8">
        <w:rPr>
          <w:rtl/>
        </w:rPr>
        <w:t>הרחב, אלא הן נמכרות באמצעות</w:t>
      </w:r>
      <w:r w:rsidR="0084256A">
        <w:rPr>
          <w:rtl/>
        </w:rPr>
        <w:t xml:space="preserve"> </w:t>
      </w:r>
      <w:r w:rsidRPr="00CF24E8">
        <w:rPr>
          <w:rtl/>
        </w:rPr>
        <w:t>מארגנים.</w:t>
      </w:r>
      <w:r w:rsidR="0084256A">
        <w:rPr>
          <w:rtl/>
        </w:rPr>
        <w:t xml:space="preserve"> </w:t>
      </w:r>
      <w:r w:rsidRPr="00CF24E8">
        <w:rPr>
          <w:rtl/>
        </w:rPr>
        <w:t>לצערנו, המארגנים הקוריאנים לא עמדו בהבטחותיהם, ומספר הנוסעים בטיסות</w:t>
      </w:r>
      <w:r w:rsidR="0084256A">
        <w:rPr>
          <w:rtl/>
        </w:rPr>
        <w:t xml:space="preserve"> </w:t>
      </w:r>
      <w:r w:rsidRPr="00CF24E8">
        <w:rPr>
          <w:rtl/>
        </w:rPr>
        <w:t>היה מתחת לנדרש על מנת להבטיח את כלכליותן.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החברה לא הודיעה על פתיחת קו תעופה סדיר, אלא על סדרת טיסות שכר.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</w:t>
      </w:r>
      <w:r w:rsidR="0084256A">
        <w:rPr>
          <w:rtl/>
        </w:rPr>
        <w:t xml:space="preserve"> </w:t>
      </w:r>
      <w:r w:rsidRPr="00CF24E8">
        <w:rPr>
          <w:rtl/>
        </w:rPr>
        <w:t>בהחלט,</w:t>
      </w:r>
      <w:r w:rsidR="0084256A">
        <w:rPr>
          <w:rtl/>
        </w:rPr>
        <w:t xml:space="preserve"> </w:t>
      </w:r>
      <w:r w:rsidRPr="00CF24E8">
        <w:rPr>
          <w:rtl/>
        </w:rPr>
        <w:t>קיים פוטנציאל תיירותי גדול בקוריאה, אלא שיש צורך במערך שיווקי</w:t>
      </w:r>
      <w:r w:rsidR="0084256A">
        <w:rPr>
          <w:rtl/>
        </w:rPr>
        <w:t xml:space="preserve"> </w:t>
      </w:r>
      <w:r w:rsidRPr="00CF24E8">
        <w:rPr>
          <w:rtl/>
        </w:rPr>
        <w:t>ובפרסום לציבור, על מנת שניתן יהיה להפיק את המירב מכך.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</w:t>
      </w:r>
      <w:r w:rsidR="0084256A">
        <w:rPr>
          <w:rtl/>
        </w:rPr>
        <w:t xml:space="preserve"> </w:t>
      </w:r>
      <w:r w:rsidRPr="00CF24E8">
        <w:rPr>
          <w:rtl/>
        </w:rPr>
        <w:t>ההחלטה</w:t>
      </w:r>
      <w:r w:rsidR="0084256A">
        <w:rPr>
          <w:rtl/>
        </w:rPr>
        <w:t xml:space="preserve"> </w:t>
      </w:r>
      <w:r w:rsidRPr="00CF24E8">
        <w:rPr>
          <w:rtl/>
        </w:rPr>
        <w:t>על הפסקת סדרת טיסות השכר הינה פנימית, של הנהלת החברה, על בסיס</w:t>
      </w:r>
      <w:r w:rsidR="0084256A">
        <w:rPr>
          <w:rtl/>
        </w:rPr>
        <w:t xml:space="preserve"> </w:t>
      </w:r>
      <w:r w:rsidRPr="00CF24E8">
        <w:rPr>
          <w:rtl/>
        </w:rPr>
        <w:t>שיקולים עסקיים וכלכליים.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4. ראה ראשית דברי.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30" w:name="_Toc460755611"/>
      <w:r w:rsidRPr="0084256A">
        <w:rPr>
          <w:rtl/>
        </w:rPr>
        <w:t>טיסת</w:t>
      </w:r>
      <w:r>
        <w:rPr>
          <w:rtl/>
        </w:rPr>
        <w:t xml:space="preserve"> </w:t>
      </w:r>
      <w:r w:rsidRPr="0084256A">
        <w:rPr>
          <w:rtl/>
        </w:rPr>
        <w:t>מטוס "אל על" בשבת</w:t>
      </w:r>
      <w:bookmarkEnd w:id="30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י' ביבי שאל את שר התחבורה</w:t>
      </w:r>
      <w:r w:rsidR="0084256A">
        <w:rPr>
          <w:rtl/>
        </w:rPr>
        <w:t xml:space="preserve"> </w:t>
      </w:r>
      <w:r w:rsidRPr="00CF24E8">
        <w:rPr>
          <w:rtl/>
        </w:rPr>
        <w:t>ביום ל' בסיוון התשנ"ה (28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נמסר</w:t>
      </w:r>
      <w:r w:rsidR="0084256A">
        <w:rPr>
          <w:rtl/>
        </w:rPr>
        <w:t xml:space="preserve"> </w:t>
      </w:r>
      <w:r w:rsidRPr="00CF24E8">
        <w:rPr>
          <w:rtl/>
        </w:rPr>
        <w:t>לי, כי בשבת שלפני חג השבועות, 4 ביוני 1995, בשעה 10:30, נחת מטוס של</w:t>
      </w:r>
      <w:r w:rsidR="0084256A">
        <w:rPr>
          <w:rtl/>
        </w:rPr>
        <w:t xml:space="preserve"> </w:t>
      </w:r>
      <w:r w:rsidRPr="00CF24E8">
        <w:rPr>
          <w:rtl/>
        </w:rPr>
        <w:t>חברת "אל על" בנמל התעופה באילת והמריא ממנו לאחר שעלו עליו נוסעים למדינה כלשהי.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האם ידיעה זו, כפי שנמסרה לי, הינה נכונה?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אם הידיעה נכונה, האם זו חריגה ראשונה, או שיש חריגות נוספות כגון זו?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 מה ייעשה כדי למנוע תופעה זו?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a4"/>
        <w:rPr>
          <w:rtl/>
        </w:rPr>
      </w:pPr>
      <w:r w:rsidRPr="0084256A">
        <w:rPr>
          <w:rtl/>
        </w:rPr>
        <w:t>תשובת שר התחבורה י' קיסר:</w:t>
      </w:r>
    </w:p>
    <w:p w:rsidR="0084256A" w:rsidRPr="0084256A" w:rsidRDefault="0084256A" w:rsidP="0084256A">
      <w:pPr>
        <w:pStyle w:val="a5"/>
        <w:rPr>
          <w:rtl/>
        </w:rPr>
      </w:pPr>
      <w:r w:rsidRPr="0084256A">
        <w:rPr>
          <w:u w:val="single"/>
          <w:rtl/>
        </w:rPr>
        <w:t>(לא נקראה, נמסרה לפרוטוקול)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בדקתי</w:t>
      </w:r>
      <w:r w:rsidR="0084256A">
        <w:rPr>
          <w:rtl/>
        </w:rPr>
        <w:t xml:space="preserve"> </w:t>
      </w:r>
      <w:r w:rsidRPr="00CF24E8">
        <w:rPr>
          <w:rtl/>
        </w:rPr>
        <w:t>את הנתונים המוצגים בשאילתא, ומצאתי כי לא נתקיימה טיסה כלשהי של</w:t>
      </w:r>
      <w:r w:rsidR="0084256A">
        <w:rPr>
          <w:rtl/>
        </w:rPr>
        <w:t xml:space="preserve"> </w:t>
      </w:r>
      <w:r w:rsidRPr="00CF24E8">
        <w:rPr>
          <w:rtl/>
        </w:rPr>
        <w:t>חברת "אל על" במהלך השבת, למקום כלשהו, וגם לא לאילת או מאילת.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3</w:t>
      </w:r>
      <w:r w:rsidR="00692BDA">
        <w:rPr>
          <w:rFonts w:hint="cs"/>
          <w:rtl/>
        </w:rPr>
        <w:t>-</w:t>
      </w:r>
      <w:r w:rsidRPr="00CF24E8">
        <w:rPr>
          <w:rtl/>
        </w:rPr>
        <w:t>2. כידוע, "אל על" איננה מקיימת טיסות בשבת ובמועדי ישראל.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לאדוני שר התחבורה.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היינו אמורים לעבור עכשיו להצעת חוק של חבר הכנסת סאלח טריף, אבל אנחנו נעשה</w:t>
      </w:r>
      <w:r w:rsidR="0084256A">
        <w:rPr>
          <w:rtl/>
        </w:rPr>
        <w:t xml:space="preserve"> </w:t>
      </w:r>
      <w:r w:rsidRPr="00CF24E8">
        <w:rPr>
          <w:rtl/>
        </w:rPr>
        <w:t>הפוגה</w:t>
      </w:r>
      <w:r w:rsidR="0084256A">
        <w:rPr>
          <w:rtl/>
        </w:rPr>
        <w:t xml:space="preserve"> </w:t>
      </w:r>
      <w:r w:rsidRPr="00CF24E8">
        <w:rPr>
          <w:rtl/>
        </w:rPr>
        <w:t>טכנית</w:t>
      </w:r>
      <w:r w:rsidR="0084256A">
        <w:rPr>
          <w:rtl/>
        </w:rPr>
        <w:t xml:space="preserve"> </w:t>
      </w:r>
      <w:r w:rsidRPr="00CF24E8">
        <w:rPr>
          <w:rtl/>
        </w:rPr>
        <w:t>של כמה דקות, מאחר שחבר הכנסת סאלח טריף תקוע בפקק והוא ביקש לדחות</w:t>
      </w:r>
      <w:r w:rsidR="0084256A">
        <w:rPr>
          <w:rtl/>
        </w:rPr>
        <w:t xml:space="preserve"> </w:t>
      </w:r>
      <w:r w:rsidRPr="00CF24E8">
        <w:rPr>
          <w:rtl/>
        </w:rPr>
        <w:t>את תחילת הדיון. אנחנו בודקים עכשיו אם אפשר לשנות את סדר</w:t>
      </w:r>
      <w:r w:rsidR="0084256A">
        <w:rPr>
          <w:rtl/>
        </w:rPr>
        <w:t>-</w:t>
      </w:r>
      <w:r w:rsidRPr="00CF24E8">
        <w:rPr>
          <w:rtl/>
        </w:rPr>
        <w:t>היום או לא.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 הכנסת, הפסקה קלה במקום.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קריאה: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אולי אפשר להמשיך בסעיף הבא בסדר</w:t>
      </w:r>
      <w:r w:rsidR="0084256A">
        <w:rPr>
          <w:rtl/>
        </w:rPr>
        <w:t>-</w:t>
      </w:r>
      <w:r w:rsidRPr="00CF24E8">
        <w:rPr>
          <w:rtl/>
        </w:rPr>
        <w:t>היום.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כדי</w:t>
      </w:r>
      <w:r w:rsidR="0084256A">
        <w:rPr>
          <w:rtl/>
        </w:rPr>
        <w:t xml:space="preserve"> </w:t>
      </w:r>
      <w:r w:rsidRPr="00CF24E8">
        <w:rPr>
          <w:rtl/>
        </w:rPr>
        <w:t>להמשיך</w:t>
      </w:r>
      <w:r w:rsidR="0084256A">
        <w:rPr>
          <w:rtl/>
        </w:rPr>
        <w:t xml:space="preserve"> </w:t>
      </w:r>
      <w:r w:rsidRPr="00CF24E8">
        <w:rPr>
          <w:rtl/>
        </w:rPr>
        <w:t>בסעיף</w:t>
      </w:r>
      <w:r w:rsidR="0084256A">
        <w:rPr>
          <w:rtl/>
        </w:rPr>
        <w:t xml:space="preserve"> </w:t>
      </w:r>
      <w:r w:rsidRPr="00CF24E8">
        <w:rPr>
          <w:rtl/>
        </w:rPr>
        <w:t>הבא</w:t>
      </w:r>
      <w:r w:rsidR="0084256A">
        <w:rPr>
          <w:rtl/>
        </w:rPr>
        <w:t xml:space="preserve"> </w:t>
      </w:r>
      <w:r w:rsidRPr="00CF24E8">
        <w:rPr>
          <w:rtl/>
        </w:rPr>
        <w:t>צריך לברר תחילה אם המציע והמשיב נמצאים כאן. הדבר</w:t>
      </w:r>
      <w:r w:rsidR="0084256A">
        <w:rPr>
          <w:rtl/>
        </w:rPr>
        <w:t xml:space="preserve"> </w:t>
      </w:r>
      <w:r w:rsidRPr="00CF24E8">
        <w:rPr>
          <w:rtl/>
        </w:rPr>
        <w:t>נבדק.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הירשזון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אולי נעשה הפסקה בפקקים.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שר</w:t>
      </w:r>
      <w:r w:rsidR="0084256A">
        <w:rPr>
          <w:rtl/>
        </w:rPr>
        <w:t xml:space="preserve"> </w:t>
      </w:r>
      <w:r w:rsidRPr="00CF24E8">
        <w:rPr>
          <w:rtl/>
        </w:rPr>
        <w:t>התחבורה,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כאן שאילתא טבעית, מן המקום: האם ניתן להקל בפקקים</w:t>
      </w:r>
      <w:r w:rsidR="0084256A">
        <w:rPr>
          <w:rtl/>
        </w:rPr>
        <w:t xml:space="preserve"> </w:t>
      </w:r>
      <w:r w:rsidRPr="00CF24E8">
        <w:rPr>
          <w:rtl/>
        </w:rPr>
        <w:t>בדרכנו לירושלים ובדרכנו לתל</w:t>
      </w:r>
      <w:r w:rsidR="0084256A">
        <w:rPr>
          <w:rtl/>
        </w:rPr>
        <w:t>-</w:t>
      </w:r>
      <w:r w:rsidRPr="00CF24E8">
        <w:rPr>
          <w:rtl/>
        </w:rPr>
        <w:t>אביב?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הירשזון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עכשיו</w:t>
      </w:r>
      <w:r w:rsidR="0084256A">
        <w:rPr>
          <w:rtl/>
        </w:rPr>
        <w:t xml:space="preserve"> </w:t>
      </w:r>
      <w:r w:rsidRPr="00CF24E8">
        <w:rPr>
          <w:rtl/>
        </w:rPr>
        <w:t>קיבלתי</w:t>
      </w:r>
      <w:r w:rsidR="0084256A">
        <w:rPr>
          <w:rtl/>
        </w:rPr>
        <w:t xml:space="preserve"> </w:t>
      </w:r>
      <w:r w:rsidRPr="00CF24E8">
        <w:rPr>
          <w:rtl/>
        </w:rPr>
        <w:t>ידיעה,</w:t>
      </w:r>
      <w:r w:rsidR="0084256A">
        <w:rPr>
          <w:rtl/>
        </w:rPr>
        <w:t xml:space="preserve"> </w:t>
      </w:r>
      <w:r w:rsidRPr="00CF24E8">
        <w:rPr>
          <w:rtl/>
        </w:rPr>
        <w:t>שהכתב של "ידיעות אחרונות" תקוע בפקק ליד "וינגייט".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היתה שם תאונת דרכים קשה. אין שם שוטרים, אין משטרה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בהפוגה</w:t>
      </w:r>
      <w:r w:rsidR="0084256A">
        <w:rPr>
          <w:rtl/>
        </w:rPr>
        <w:t xml:space="preserve"> </w:t>
      </w:r>
      <w:r w:rsidRPr="00CF24E8">
        <w:rPr>
          <w:rtl/>
        </w:rPr>
        <w:t>הזאת</w:t>
      </w:r>
      <w:r w:rsidR="0084256A">
        <w:rPr>
          <w:rtl/>
        </w:rPr>
        <w:t xml:space="preserve"> </w:t>
      </w:r>
      <w:r w:rsidRPr="00CF24E8">
        <w:rPr>
          <w:rtl/>
        </w:rPr>
        <w:t>נאפשר לשר התחבורה להתייחס לנושא הפקקים, שיעניין בוודאי רבים</w:t>
      </w:r>
      <w:r w:rsidR="0084256A">
        <w:rPr>
          <w:rtl/>
        </w:rPr>
        <w:t xml:space="preserve"> </w:t>
      </w:r>
      <w:r w:rsidRPr="00CF24E8">
        <w:rPr>
          <w:rtl/>
        </w:rPr>
        <w:t>מאוד מחברי הכנסת ומהאזרחים ומהאזרחיות במדינה.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אשר</w:t>
      </w:r>
      <w:r w:rsidR="0084256A">
        <w:rPr>
          <w:rtl/>
        </w:rPr>
        <w:t xml:space="preserve"> </w:t>
      </w:r>
      <w:r w:rsidRPr="00CF24E8">
        <w:rPr>
          <w:rtl/>
        </w:rPr>
        <w:t>לכניסה</w:t>
      </w:r>
      <w:r w:rsidR="0084256A">
        <w:rPr>
          <w:rtl/>
        </w:rPr>
        <w:t xml:space="preserve"> </w:t>
      </w:r>
      <w:r w:rsidRPr="00CF24E8">
        <w:rPr>
          <w:rtl/>
        </w:rPr>
        <w:t>לירושלים, יש בוודאי רבים שהבחינו בעובדה, שליד "בנייני האומה"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כורים</w:t>
      </w:r>
      <w:r w:rsidR="0084256A">
        <w:rPr>
          <w:rtl/>
        </w:rPr>
        <w:t xml:space="preserve"> </w:t>
      </w:r>
      <w:r w:rsidRPr="00CF24E8">
        <w:rPr>
          <w:rtl/>
        </w:rPr>
        <w:t>מנהרה</w:t>
      </w:r>
      <w:r w:rsidR="0084256A">
        <w:rPr>
          <w:rtl/>
        </w:rPr>
        <w:t xml:space="preserve"> </w:t>
      </w:r>
      <w:r w:rsidRPr="00CF24E8">
        <w:rPr>
          <w:rtl/>
        </w:rPr>
        <w:t>מצפון לדרום כדי להקל את התנועה מצפון לדרום ובכיוון ההפוך,</w:t>
      </w:r>
      <w:r w:rsidR="0084256A">
        <w:rPr>
          <w:rtl/>
        </w:rPr>
        <w:t xml:space="preserve"> </w:t>
      </w:r>
      <w:r w:rsidRPr="00CF24E8">
        <w:rPr>
          <w:rtl/>
        </w:rPr>
        <w:t>ועל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כך</w:t>
      </w:r>
      <w:r w:rsidR="0084256A">
        <w:rPr>
          <w:rtl/>
        </w:rPr>
        <w:t xml:space="preserve"> </w:t>
      </w:r>
      <w:r w:rsidRPr="00CF24E8">
        <w:rPr>
          <w:rtl/>
        </w:rPr>
        <w:t>תיפתח</w:t>
      </w:r>
      <w:r w:rsidR="0084256A">
        <w:rPr>
          <w:rtl/>
        </w:rPr>
        <w:t xml:space="preserve"> </w:t>
      </w:r>
      <w:r w:rsidRPr="00CF24E8">
        <w:rPr>
          <w:rtl/>
        </w:rPr>
        <w:t>יותר</w:t>
      </w:r>
      <w:r w:rsidR="0084256A">
        <w:rPr>
          <w:rtl/>
        </w:rPr>
        <w:t xml:space="preserve"> </w:t>
      </w:r>
      <w:r w:rsidRPr="00CF24E8">
        <w:rPr>
          <w:rtl/>
        </w:rPr>
        <w:t>הכניסה</w:t>
      </w:r>
      <w:r w:rsidR="0084256A">
        <w:rPr>
          <w:rtl/>
        </w:rPr>
        <w:t xml:space="preserve"> </w:t>
      </w:r>
      <w:r w:rsidRPr="00CF24E8">
        <w:rPr>
          <w:rtl/>
        </w:rPr>
        <w:t>לירושלים. כבר הוסיפו נתיב שלישי, אלא שהתנועה</w:t>
      </w:r>
      <w:r w:rsidR="0084256A">
        <w:rPr>
          <w:rtl/>
        </w:rPr>
        <w:t xml:space="preserve"> </w:t>
      </w:r>
      <w:r w:rsidRPr="00CF24E8">
        <w:rPr>
          <w:rtl/>
        </w:rPr>
        <w:t>מתעכבת</w:t>
      </w:r>
      <w:r w:rsidR="0084256A">
        <w:rPr>
          <w:rtl/>
        </w:rPr>
        <w:t xml:space="preserve"> </w:t>
      </w:r>
      <w:r w:rsidRPr="00CF24E8">
        <w:rPr>
          <w:rtl/>
        </w:rPr>
        <w:t>ליד</w:t>
      </w:r>
      <w:r w:rsidR="0084256A">
        <w:rPr>
          <w:rtl/>
        </w:rPr>
        <w:t xml:space="preserve"> </w:t>
      </w:r>
      <w:r w:rsidRPr="00CF24E8">
        <w:rPr>
          <w:rtl/>
        </w:rPr>
        <w:t>הרמזורים,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שם</w:t>
      </w:r>
      <w:r w:rsidR="0084256A">
        <w:rPr>
          <w:rtl/>
        </w:rPr>
        <w:t xml:space="preserve"> </w:t>
      </w:r>
      <w:r w:rsidRPr="00CF24E8">
        <w:rPr>
          <w:rtl/>
        </w:rPr>
        <w:t>מוקד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של חמישה כבישים </w:t>
      </w:r>
      <w:r w:rsidR="0084256A">
        <w:rPr>
          <w:rtl/>
        </w:rPr>
        <w:t>–</w:t>
      </w:r>
      <w:r w:rsidRPr="00CF24E8">
        <w:rPr>
          <w:rtl/>
        </w:rPr>
        <w:t xml:space="preserve"> מגבעת</w:t>
      </w:r>
      <w:r w:rsidR="0084256A">
        <w:rPr>
          <w:rtl/>
        </w:rPr>
        <w:t>-</w:t>
      </w:r>
      <w:r w:rsidRPr="00CF24E8">
        <w:rPr>
          <w:rtl/>
        </w:rPr>
        <w:t>שאול, מרמות,</w:t>
      </w:r>
      <w:r w:rsidR="0084256A">
        <w:rPr>
          <w:rtl/>
        </w:rPr>
        <w:t xml:space="preserve"> </w:t>
      </w:r>
      <w:r w:rsidRPr="00CF24E8">
        <w:rPr>
          <w:rtl/>
        </w:rPr>
        <w:t xml:space="preserve">מ"בנייני האומה" ומהכניסה לעיר. כריית המנהרה מתקדמת, יהיו בה שני נתיבים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 – –</w:t>
      </w:r>
      <w:r w:rsidR="00CF24E8" w:rsidRPr="00CF24E8">
        <w:rPr>
          <w:rtl/>
        </w:rPr>
        <w:t xml:space="preserve"> שתי מנהרות, אחת מצפון לדרום, ואחת מדרום לצפון. היא נפתחת ב"בנייני</w:t>
      </w:r>
      <w:r>
        <w:rPr>
          <w:rtl/>
        </w:rPr>
        <w:t xml:space="preserve"> </w:t>
      </w:r>
      <w:r w:rsidR="00CF24E8" w:rsidRPr="00CF24E8">
        <w:rPr>
          <w:rtl/>
        </w:rPr>
        <w:t>האומה" ומסתיימת ליד המסעדה במוצא, בערך, מאחורי תחנת הדלק ביציאה מירושלים.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התקנתי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תקנה המחייבת רכב אטי לזוז אל השוליים ולאפשר למכוניות לחלוף על</w:t>
      </w:r>
      <w:r w:rsidR="0084256A">
        <w:rPr>
          <w:rtl/>
        </w:rPr>
        <w:t xml:space="preserve"> </w:t>
      </w:r>
      <w:r w:rsidRPr="00CF24E8">
        <w:rPr>
          <w:rtl/>
        </w:rPr>
        <w:t>פניו, גם כאשר יש פס צהוב רציף, שעד עכשיו אסור היה לנסוע מעבר לו.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ועוד</w:t>
      </w:r>
      <w:r w:rsidR="0084256A">
        <w:rPr>
          <w:rtl/>
        </w:rPr>
        <w:t xml:space="preserve"> </w:t>
      </w:r>
      <w:r w:rsidRPr="00CF24E8">
        <w:rPr>
          <w:rtl/>
        </w:rPr>
        <w:t>דבר.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מקווה</w:t>
      </w:r>
      <w:r w:rsidR="0084256A">
        <w:rPr>
          <w:rtl/>
        </w:rPr>
        <w:t xml:space="preserve"> </w:t>
      </w:r>
      <w:r w:rsidRPr="00CF24E8">
        <w:rPr>
          <w:rtl/>
        </w:rPr>
        <w:t>שבנובמבר</w:t>
      </w:r>
      <w:r w:rsidR="0084256A">
        <w:rPr>
          <w:rtl/>
        </w:rPr>
        <w:t xml:space="preserve"> </w:t>
      </w:r>
      <w:r w:rsidRPr="00CF24E8">
        <w:rPr>
          <w:rtl/>
        </w:rPr>
        <w:t>ייכנס לתוקפו איסור כניסת רכב עם חומרים</w:t>
      </w:r>
      <w:r w:rsidR="0084256A">
        <w:rPr>
          <w:rtl/>
        </w:rPr>
        <w:t xml:space="preserve"> </w:t>
      </w:r>
      <w:r w:rsidRPr="00CF24E8">
        <w:rPr>
          <w:rtl/>
        </w:rPr>
        <w:t>מסוכנים בצירים מסוימים שסימנו. מע"צ, אתנו, עוסקת עכשיו בשילוט המתאים.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הירשזון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מניח שזה לא רק בירושלים, אלא בכל רחבי הארץ.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רק</w:t>
      </w:r>
      <w:r w:rsidR="0084256A">
        <w:rPr>
          <w:rtl/>
        </w:rPr>
        <w:t xml:space="preserve"> </w:t>
      </w:r>
      <w:r w:rsidRPr="00CF24E8">
        <w:rPr>
          <w:rtl/>
        </w:rPr>
        <w:t>בירושלים,</w:t>
      </w:r>
      <w:r w:rsidR="0084256A">
        <w:rPr>
          <w:rtl/>
        </w:rPr>
        <w:t xml:space="preserve"> </w:t>
      </w:r>
      <w:r w:rsidRPr="00CF24E8">
        <w:rPr>
          <w:rtl/>
        </w:rPr>
        <w:t>כמובן,</w:t>
      </w:r>
      <w:r w:rsidR="0084256A">
        <w:rPr>
          <w:rtl/>
        </w:rPr>
        <w:t xml:space="preserve"> </w:t>
      </w:r>
      <w:r w:rsidRPr="00CF24E8">
        <w:rPr>
          <w:rtl/>
        </w:rPr>
        <w:t>אלא בצירים מסוימים.</w:t>
      </w:r>
      <w:r w:rsidR="0084256A">
        <w:rPr>
          <w:rtl/>
        </w:rPr>
        <w:t xml:space="preserve"> </w:t>
      </w:r>
      <w:r w:rsidRPr="00CF24E8">
        <w:rPr>
          <w:rtl/>
        </w:rPr>
        <w:t>לא בכל הצירים, אלא בצירים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מסוימים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הירשזון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חשוב מאוד.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כחלק מהתוכנית שלנו להפחתת גודש התנועה.</w:t>
      </w:r>
      <w:r>
        <w:rPr>
          <w:rtl/>
        </w:rPr>
        <w:t xml:space="preserve"> </w:t>
      </w:r>
      <w:r w:rsidR="00CF24E8" w:rsidRPr="00CF24E8">
        <w:rPr>
          <w:rtl/>
        </w:rPr>
        <w:t>לגבי סוגי רכב משא אחר, יש בעיה</w:t>
      </w:r>
      <w:r>
        <w:rPr>
          <w:rtl/>
        </w:rPr>
        <w:t xml:space="preserve"> </w:t>
      </w:r>
      <w:r w:rsidR="00CF24E8" w:rsidRPr="00CF24E8">
        <w:rPr>
          <w:rtl/>
        </w:rPr>
        <w:t>של</w:t>
      </w:r>
      <w:r>
        <w:rPr>
          <w:rtl/>
        </w:rPr>
        <w:t xml:space="preserve"> </w:t>
      </w:r>
      <w:r w:rsidR="00CF24E8" w:rsidRPr="00CF24E8">
        <w:rPr>
          <w:rtl/>
        </w:rPr>
        <w:t>לוגיסטיקה,</w:t>
      </w:r>
      <w:r>
        <w:rPr>
          <w:rtl/>
        </w:rPr>
        <w:t xml:space="preserve"> </w:t>
      </w:r>
      <w:r w:rsidR="00CF24E8" w:rsidRPr="00CF24E8">
        <w:rPr>
          <w:rtl/>
        </w:rPr>
        <w:t>וזה</w:t>
      </w:r>
      <w:r>
        <w:rPr>
          <w:rtl/>
        </w:rPr>
        <w:t xml:space="preserve"> </w:t>
      </w:r>
      <w:r w:rsidR="00CF24E8" w:rsidRPr="00CF24E8">
        <w:rPr>
          <w:rtl/>
        </w:rPr>
        <w:t>לא</w:t>
      </w:r>
      <w:r>
        <w:rPr>
          <w:rtl/>
        </w:rPr>
        <w:t xml:space="preserve"> </w:t>
      </w:r>
      <w:r w:rsidR="00CF24E8" w:rsidRPr="00CF24E8">
        <w:rPr>
          <w:rtl/>
        </w:rPr>
        <w:t>רק</w:t>
      </w:r>
      <w:r>
        <w:rPr>
          <w:rtl/>
        </w:rPr>
        <w:t xml:space="preserve"> </w:t>
      </w:r>
      <w:r w:rsidR="00CF24E8" w:rsidRPr="00CF24E8">
        <w:rPr>
          <w:rtl/>
        </w:rPr>
        <w:t>עניין</w:t>
      </w:r>
      <w:r>
        <w:rPr>
          <w:rtl/>
        </w:rPr>
        <w:t xml:space="preserve"> </w:t>
      </w:r>
      <w:r w:rsidR="00CF24E8" w:rsidRPr="00CF24E8">
        <w:rPr>
          <w:rtl/>
        </w:rPr>
        <w:t>של תקנה או של שילוט. צריך לבדוק איך פותחים</w:t>
      </w:r>
      <w:r>
        <w:rPr>
          <w:rtl/>
        </w:rPr>
        <w:t xml:space="preserve"> </w:t>
      </w:r>
      <w:r w:rsidR="00CF24E8" w:rsidRPr="00CF24E8">
        <w:rPr>
          <w:rtl/>
        </w:rPr>
        <w:t>מחסנים ואיך סוגרים, אם מקבלי הסחורה יוכלו להיות במקום ומתי, ומה ההשפעה של הדבר</w:t>
      </w:r>
      <w:r>
        <w:rPr>
          <w:rtl/>
        </w:rPr>
        <w:t xml:space="preserve"> </w:t>
      </w:r>
      <w:r w:rsidR="00CF24E8" w:rsidRPr="00CF24E8">
        <w:rPr>
          <w:rtl/>
        </w:rPr>
        <w:t>הזה. בחרתי ללכת צעד אחר צעד ולעשות את הדברים שניתן לבצע בלי לגרום לזעזוע גדול,</w:t>
      </w:r>
      <w:r>
        <w:rPr>
          <w:rtl/>
        </w:rPr>
        <w:t xml:space="preserve"> </w:t>
      </w:r>
      <w:r w:rsidR="00CF24E8" w:rsidRPr="00CF24E8">
        <w:rPr>
          <w:rtl/>
        </w:rPr>
        <w:t>אבל דברים שיש בצדם הקלה רצינית.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</w:t>
      </w:r>
      <w:r w:rsidR="0084256A">
        <w:rPr>
          <w:rtl/>
        </w:rPr>
        <w:t xml:space="preserve"> </w:t>
      </w:r>
      <w:r w:rsidRPr="00CF24E8">
        <w:rPr>
          <w:rtl/>
        </w:rPr>
        <w:t>לשר התחבורה.</w:t>
      </w:r>
      <w:r w:rsidR="0084256A">
        <w:rPr>
          <w:rtl/>
        </w:rPr>
        <w:t xml:space="preserve"> </w:t>
      </w:r>
      <w:r w:rsidRPr="00CF24E8">
        <w:rPr>
          <w:rtl/>
        </w:rPr>
        <w:t>אני רוצה להזכיר לך, אדוני השר, את פנייתם של חברי</w:t>
      </w:r>
      <w:r w:rsidR="0084256A">
        <w:rPr>
          <w:rtl/>
        </w:rPr>
        <w:t xml:space="preserve"> </w:t>
      </w:r>
      <w:r w:rsidRPr="00CF24E8">
        <w:rPr>
          <w:rtl/>
        </w:rPr>
        <w:t>כנסת</w:t>
      </w:r>
      <w:r w:rsidR="0084256A">
        <w:rPr>
          <w:rtl/>
        </w:rPr>
        <w:t xml:space="preserve"> </w:t>
      </w:r>
      <w:r w:rsidRPr="00CF24E8">
        <w:rPr>
          <w:rtl/>
        </w:rPr>
        <w:t>בנושא</w:t>
      </w:r>
      <w:r w:rsidR="0084256A">
        <w:rPr>
          <w:rtl/>
        </w:rPr>
        <w:t xml:space="preserve"> </w:t>
      </w:r>
      <w:r w:rsidRPr="00CF24E8">
        <w:rPr>
          <w:rtl/>
        </w:rPr>
        <w:t>התחבורה</w:t>
      </w:r>
      <w:r w:rsidR="0084256A">
        <w:rPr>
          <w:rtl/>
        </w:rPr>
        <w:t xml:space="preserve"> </w:t>
      </w:r>
      <w:r w:rsidRPr="00CF24E8">
        <w:rPr>
          <w:rtl/>
        </w:rPr>
        <w:t>הציבורית,</w:t>
      </w:r>
      <w:r w:rsidR="0084256A">
        <w:rPr>
          <w:rtl/>
        </w:rPr>
        <w:t xml:space="preserve"> </w:t>
      </w:r>
      <w:r w:rsidRPr="00CF24E8">
        <w:rPr>
          <w:rtl/>
        </w:rPr>
        <w:t>עידוד</w:t>
      </w:r>
      <w:r w:rsidR="0084256A">
        <w:rPr>
          <w:rtl/>
        </w:rPr>
        <w:t xml:space="preserve"> </w:t>
      </w:r>
      <w:r w:rsidRPr="00CF24E8">
        <w:rPr>
          <w:rtl/>
        </w:rPr>
        <w:t>קביעת נתיבי תחבורה מיוחדים. אם גם נושא</w:t>
      </w:r>
      <w:r w:rsidR="0084256A">
        <w:rPr>
          <w:rtl/>
        </w:rPr>
        <w:t xml:space="preserve"> </w:t>
      </w:r>
      <w:r w:rsidRPr="00CF24E8">
        <w:rPr>
          <w:rtl/>
        </w:rPr>
        <w:t>המוניות</w:t>
      </w:r>
      <w:r w:rsidR="0084256A">
        <w:rPr>
          <w:rtl/>
        </w:rPr>
        <w:t xml:space="preserve"> </w:t>
      </w:r>
      <w:r w:rsidRPr="00CF24E8">
        <w:rPr>
          <w:rtl/>
        </w:rPr>
        <w:t>יקודם,</w:t>
      </w:r>
      <w:r w:rsidR="0084256A">
        <w:rPr>
          <w:rtl/>
        </w:rPr>
        <w:t xml:space="preserve"> </w:t>
      </w:r>
      <w:r w:rsidRPr="00CF24E8">
        <w:rPr>
          <w:rtl/>
        </w:rPr>
        <w:t>כפי</w:t>
      </w:r>
      <w:r w:rsidR="0084256A">
        <w:rPr>
          <w:rtl/>
        </w:rPr>
        <w:t xml:space="preserve"> </w:t>
      </w:r>
      <w:r w:rsidRPr="00CF24E8">
        <w:rPr>
          <w:rtl/>
        </w:rPr>
        <w:t>שמשרדך</w:t>
      </w:r>
      <w:r w:rsidR="0084256A">
        <w:rPr>
          <w:rtl/>
        </w:rPr>
        <w:t xml:space="preserve"> </w:t>
      </w:r>
      <w:r w:rsidRPr="00CF24E8">
        <w:rPr>
          <w:rtl/>
        </w:rPr>
        <w:t>עשה,</w:t>
      </w:r>
      <w:r w:rsidR="0084256A">
        <w:rPr>
          <w:rtl/>
        </w:rPr>
        <w:t xml:space="preserve"> </w:t>
      </w:r>
      <w:r w:rsidRPr="00CF24E8">
        <w:rPr>
          <w:rtl/>
        </w:rPr>
        <w:t>וגם נושא תחבורת הרכבות יקודם, נראה שהפתרון</w:t>
      </w:r>
      <w:r w:rsidR="0084256A">
        <w:rPr>
          <w:rtl/>
        </w:rPr>
        <w:t xml:space="preserve"> </w:t>
      </w:r>
      <w:r w:rsidRPr="00CF24E8">
        <w:rPr>
          <w:rtl/>
        </w:rPr>
        <w:t>הכולל הזה יוכל להקל בצורה רצינית על הנהגים בכניסות לערים.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50 ק"מ של נת"צים </w:t>
      </w:r>
      <w:r w:rsidR="0084256A">
        <w:rPr>
          <w:rtl/>
        </w:rPr>
        <w:t>–</w:t>
      </w:r>
      <w:r w:rsidRPr="00CF24E8">
        <w:rPr>
          <w:rtl/>
        </w:rPr>
        <w:t xml:space="preserve"> נתיבי תחבורה ציבורית </w:t>
      </w:r>
      <w:r w:rsidR="0084256A">
        <w:rPr>
          <w:rtl/>
        </w:rPr>
        <w:t>–</w:t>
      </w:r>
      <w:r w:rsidRPr="00CF24E8">
        <w:rPr>
          <w:rtl/>
        </w:rPr>
        <w:t xml:space="preserve"> נמצאים כבר בהכנה. הדבר אפשרי רק</w:t>
      </w:r>
      <w:r w:rsidR="0084256A">
        <w:rPr>
          <w:rtl/>
        </w:rPr>
        <w:t xml:space="preserve"> </w:t>
      </w:r>
      <w:r w:rsidRPr="00CF24E8">
        <w:rPr>
          <w:rtl/>
        </w:rPr>
        <w:t>במקום</w:t>
      </w:r>
      <w:r w:rsidR="0084256A">
        <w:rPr>
          <w:rtl/>
        </w:rPr>
        <w:t xml:space="preserve"> </w:t>
      </w:r>
      <w:r w:rsidRPr="00CF24E8">
        <w:rPr>
          <w:rtl/>
        </w:rPr>
        <w:t>שהוסיפו</w:t>
      </w:r>
      <w:r w:rsidR="0084256A">
        <w:rPr>
          <w:rtl/>
        </w:rPr>
        <w:t xml:space="preserve"> </w:t>
      </w:r>
      <w:r w:rsidRPr="00CF24E8">
        <w:rPr>
          <w:rtl/>
        </w:rPr>
        <w:t>נתיב</w:t>
      </w:r>
      <w:r w:rsidR="0084256A">
        <w:rPr>
          <w:rtl/>
        </w:rPr>
        <w:t xml:space="preserve"> </w:t>
      </w:r>
      <w:r w:rsidRPr="00CF24E8">
        <w:rPr>
          <w:rtl/>
        </w:rPr>
        <w:t>שלישי</w:t>
      </w:r>
      <w:r w:rsidR="0084256A">
        <w:rPr>
          <w:rtl/>
        </w:rPr>
        <w:t xml:space="preserve"> </w:t>
      </w:r>
      <w:r w:rsidRPr="00CF24E8">
        <w:rPr>
          <w:rtl/>
        </w:rPr>
        <w:t>לכבישים,</w:t>
      </w:r>
      <w:r w:rsidR="0084256A">
        <w:rPr>
          <w:rtl/>
        </w:rPr>
        <w:t xml:space="preserve"> </w:t>
      </w:r>
      <w:r w:rsidRPr="00CF24E8">
        <w:rPr>
          <w:rtl/>
        </w:rPr>
        <w:t>רובם רכיבי מע"צ, אבל גם בתוך הערים. אשר</w:t>
      </w:r>
      <w:r w:rsidR="0084256A">
        <w:rPr>
          <w:rtl/>
        </w:rPr>
        <w:t xml:space="preserve"> </w:t>
      </w:r>
      <w:r w:rsidRPr="00CF24E8">
        <w:rPr>
          <w:rtl/>
        </w:rPr>
        <w:t>למוניות,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קיבלה</w:t>
      </w:r>
      <w:r w:rsidR="0084256A">
        <w:rPr>
          <w:rtl/>
        </w:rPr>
        <w:t xml:space="preserve"> </w:t>
      </w:r>
      <w:r w:rsidRPr="00CF24E8">
        <w:rPr>
          <w:rtl/>
        </w:rPr>
        <w:t>חוק להוצאת רשיונות ל</w:t>
      </w:r>
      <w:r w:rsidR="0084256A">
        <w:rPr>
          <w:rtl/>
        </w:rPr>
        <w:t>-</w:t>
      </w:r>
      <w:r w:rsidRPr="00CF24E8">
        <w:rPr>
          <w:rtl/>
        </w:rPr>
        <w:t>2,000 נהגים. עכשיו עוסקות הוועדות</w:t>
      </w:r>
      <w:r w:rsidR="0084256A">
        <w:rPr>
          <w:rtl/>
        </w:rPr>
        <w:t xml:space="preserve"> </w:t>
      </w:r>
      <w:r w:rsidRPr="00CF24E8">
        <w:rPr>
          <w:rtl/>
        </w:rPr>
        <w:t>בהקצאתם.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רבה, אדוני שר התחבורה.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31" w:name="_Toc460755612"/>
      <w:r w:rsidRPr="0084256A">
        <w:rPr>
          <w:rtl/>
        </w:rPr>
        <w:t>הצעת חוק הרשויות המקומיות (ייעוץ משפטי), התשנ"ה</w:t>
      </w:r>
      <w:r>
        <w:rPr>
          <w:rtl/>
        </w:rPr>
        <w:t>–</w:t>
      </w:r>
      <w:r w:rsidRPr="0084256A">
        <w:rPr>
          <w:rtl/>
        </w:rPr>
        <w:t>1995</w:t>
      </w:r>
      <w:bookmarkEnd w:id="31"/>
    </w:p>
    <w:p w:rsidR="0084256A" w:rsidRPr="0084256A" w:rsidRDefault="0084256A" w:rsidP="0084256A">
      <w:pPr>
        <w:pStyle w:val="1"/>
        <w:rPr>
          <w:rtl/>
        </w:rPr>
      </w:pPr>
      <w:bookmarkStart w:id="32" w:name="_Toc460755613"/>
      <w:r w:rsidRPr="0084256A">
        <w:rPr>
          <w:rtl/>
        </w:rPr>
        <w:t>(הצעת חבר הכנסת י' מצא)</w:t>
      </w:r>
      <w:bookmarkEnd w:id="32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נקדים את הצעת החוק של חבר הכנסת יהושע מצא, הצעת חוק הרשויות</w:t>
      </w:r>
      <w:r w:rsidR="0084256A">
        <w:rPr>
          <w:rtl/>
        </w:rPr>
        <w:t xml:space="preserve"> </w:t>
      </w:r>
      <w:r w:rsidRPr="00CF24E8">
        <w:rPr>
          <w:rtl/>
        </w:rPr>
        <w:t>המקומיות (ייעוץ משפטי), התשנ"ה</w:t>
      </w:r>
      <w:r w:rsidR="0084256A">
        <w:rPr>
          <w:rtl/>
        </w:rPr>
        <w:t>–</w:t>
      </w:r>
      <w:r w:rsidRPr="00CF24E8">
        <w:rPr>
          <w:rtl/>
        </w:rPr>
        <w:t>1995, הצעת חוק ב'תתקז, הנמקה מהמקום. ישיב לו שר</w:t>
      </w:r>
      <w:r w:rsidR="0084256A">
        <w:rPr>
          <w:rtl/>
        </w:rPr>
        <w:t xml:space="preserve"> </w:t>
      </w:r>
      <w:r w:rsidRPr="00CF24E8">
        <w:rPr>
          <w:rtl/>
        </w:rPr>
        <w:t>המשפטים, השר דוד ליבאי. לאחר מכן נחזור לסדר המקורי. חבר הכנסת מצא,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יהושע מצא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 אדוני שר המשפטים, העליתי הצעת חוק במסגרת פקודת הרשויות</w:t>
      </w:r>
      <w:r w:rsidR="0084256A">
        <w:rPr>
          <w:rtl/>
        </w:rPr>
        <w:t xml:space="preserve"> </w:t>
      </w:r>
      <w:r w:rsidRPr="00CF24E8">
        <w:rPr>
          <w:rtl/>
        </w:rPr>
        <w:t>המקומיות,</w:t>
      </w:r>
      <w:r w:rsidR="0084256A">
        <w:rPr>
          <w:rtl/>
        </w:rPr>
        <w:t xml:space="preserve"> </w:t>
      </w:r>
      <w:r w:rsidRPr="00CF24E8">
        <w:rPr>
          <w:rtl/>
        </w:rPr>
        <w:t>המתייחסת לייעוץ משפטי. מאחר שהצעת חוק הדומה לזו שאני מעלה כבר קיימת</w:t>
      </w:r>
      <w:r w:rsidR="0084256A">
        <w:rPr>
          <w:rtl/>
        </w:rPr>
        <w:t xml:space="preserve"> </w:t>
      </w:r>
      <w:r w:rsidRPr="00CF24E8">
        <w:rPr>
          <w:rtl/>
        </w:rPr>
        <w:t>ונמצאת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שולחן</w:t>
      </w:r>
      <w:r w:rsidR="0084256A">
        <w:rPr>
          <w:rtl/>
        </w:rPr>
        <w:t xml:space="preserve"> </w:t>
      </w:r>
      <w:r w:rsidRPr="00CF24E8">
        <w:rPr>
          <w:rtl/>
        </w:rPr>
        <w:t>הדיונים</w:t>
      </w:r>
      <w:r w:rsidR="0084256A">
        <w:rPr>
          <w:rtl/>
        </w:rPr>
        <w:t xml:space="preserve"> </w:t>
      </w:r>
      <w:r w:rsidRPr="00CF24E8">
        <w:rPr>
          <w:rtl/>
        </w:rPr>
        <w:t>בוועדה,</w:t>
      </w:r>
      <w:r w:rsidR="0084256A">
        <w:rPr>
          <w:rtl/>
        </w:rPr>
        <w:t xml:space="preserve"> </w:t>
      </w:r>
      <w:r w:rsidRPr="00CF24E8">
        <w:rPr>
          <w:rtl/>
        </w:rPr>
        <w:t>אני מבקש לצרף אליה את הצעת החוק שלי להכנה</w:t>
      </w:r>
      <w:r w:rsidR="0084256A">
        <w:rPr>
          <w:rtl/>
        </w:rPr>
        <w:t xml:space="preserve"> </w:t>
      </w:r>
      <w:r w:rsidRPr="00CF24E8">
        <w:rPr>
          <w:rtl/>
        </w:rPr>
        <w:t>לקריאות נוספות, על מנת שנוכל לדון בהצעות האלה ביחד.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ההצעה</w:t>
      </w:r>
      <w:r w:rsidR="0084256A">
        <w:rPr>
          <w:rtl/>
        </w:rPr>
        <w:t xml:space="preserve"> </w:t>
      </w:r>
      <w:r w:rsidRPr="00CF24E8">
        <w:rPr>
          <w:rtl/>
        </w:rPr>
        <w:t>שלי</w:t>
      </w:r>
      <w:r w:rsidR="0084256A">
        <w:rPr>
          <w:rtl/>
        </w:rPr>
        <w:t xml:space="preserve"> </w:t>
      </w:r>
      <w:r w:rsidRPr="00CF24E8">
        <w:rPr>
          <w:rtl/>
        </w:rPr>
        <w:t>בעניין</w:t>
      </w:r>
      <w:r w:rsidR="0084256A">
        <w:rPr>
          <w:rtl/>
        </w:rPr>
        <w:t xml:space="preserve"> </w:t>
      </w:r>
      <w:r w:rsidRPr="00CF24E8">
        <w:rPr>
          <w:rtl/>
        </w:rPr>
        <w:t>ייעוץ</w:t>
      </w:r>
      <w:r w:rsidR="0084256A">
        <w:rPr>
          <w:rtl/>
        </w:rPr>
        <w:t xml:space="preserve"> </w:t>
      </w:r>
      <w:r w:rsidRPr="00CF24E8">
        <w:rPr>
          <w:rtl/>
        </w:rPr>
        <w:t>משפטי</w:t>
      </w:r>
      <w:r w:rsidR="0084256A">
        <w:rPr>
          <w:rtl/>
        </w:rPr>
        <w:t xml:space="preserve"> </w:t>
      </w:r>
      <w:r w:rsidRPr="00CF24E8">
        <w:rPr>
          <w:rtl/>
        </w:rPr>
        <w:t>היא במסגרת הצעות חוק נוספות שאושרו כאן,</w:t>
      </w:r>
      <w:r w:rsidR="0084256A">
        <w:rPr>
          <w:rtl/>
        </w:rPr>
        <w:t xml:space="preserve"> </w:t>
      </w:r>
      <w:r w:rsidRPr="00CF24E8">
        <w:rPr>
          <w:rtl/>
        </w:rPr>
        <w:t>המתייחסות</w:t>
      </w:r>
      <w:r w:rsidR="0084256A">
        <w:rPr>
          <w:rtl/>
        </w:rPr>
        <w:t xml:space="preserve"> </w:t>
      </w:r>
      <w:r w:rsidRPr="00CF24E8">
        <w:rPr>
          <w:rtl/>
        </w:rPr>
        <w:t>לפקודת השלטון המקומי, העיריות. אני מבקש לאפשר לקדם גם את הצעת החוק</w:t>
      </w:r>
      <w:r w:rsidR="0084256A">
        <w:rPr>
          <w:rtl/>
        </w:rPr>
        <w:t xml:space="preserve"> </w:t>
      </w:r>
      <w:r w:rsidRPr="00CF24E8">
        <w:rPr>
          <w:rtl/>
        </w:rPr>
        <w:t>הזאת שלי. 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  <w:r w:rsidR="0084256A">
        <w:rPr>
          <w:rtl/>
        </w:rPr>
        <w:t xml:space="preserve"> </w:t>
      </w:r>
      <w:r w:rsidRPr="00CF24E8">
        <w:rPr>
          <w:rtl/>
        </w:rPr>
        <w:t>בבקשה, אדוני שר המשפטים, השר ליבאי.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המשפטים ד' ליבאי: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אני מסכים עם התיאור העובדתי שנתן חבר הכנסת מצא. הצעות</w:t>
      </w:r>
      <w:r w:rsidR="0084256A">
        <w:rPr>
          <w:rtl/>
        </w:rPr>
        <w:t xml:space="preserve"> </w:t>
      </w:r>
      <w:r w:rsidRPr="00CF24E8">
        <w:rPr>
          <w:rtl/>
        </w:rPr>
        <w:t>חוק פרטיות של חברי הכנסת מגן והירשזון בסוגיית היועץ המשפטי של הרשויות המקומיות</w:t>
      </w:r>
      <w:r w:rsidR="0084256A">
        <w:rPr>
          <w:rtl/>
        </w:rPr>
        <w:t xml:space="preserve"> </w:t>
      </w:r>
      <w:r w:rsidRPr="00CF24E8">
        <w:rPr>
          <w:rtl/>
        </w:rPr>
        <w:t>הועברו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מליאת</w:t>
      </w:r>
      <w:r w:rsidR="0084256A">
        <w:rPr>
          <w:rtl/>
        </w:rPr>
        <w:t xml:space="preserve"> </w:t>
      </w:r>
      <w:r w:rsidRPr="00CF24E8">
        <w:rPr>
          <w:rtl/>
        </w:rPr>
        <w:t>הכנסת לוועדה. ראויה הצעתו של חבר הכנסת מצא לעבור גם היא</w:t>
      </w:r>
      <w:r w:rsidR="0084256A">
        <w:rPr>
          <w:rtl/>
        </w:rPr>
        <w:t xml:space="preserve"> </w:t>
      </w:r>
      <w:r w:rsidRPr="00CF24E8">
        <w:rPr>
          <w:rtl/>
        </w:rPr>
        <w:t>לוועדה</w:t>
      </w:r>
      <w:r w:rsidR="0084256A">
        <w:rPr>
          <w:rtl/>
        </w:rPr>
        <w:t xml:space="preserve"> </w:t>
      </w:r>
      <w:r w:rsidRPr="00CF24E8">
        <w:rPr>
          <w:rtl/>
        </w:rPr>
        <w:t>ולהיות</w:t>
      </w:r>
      <w:r w:rsidR="0084256A">
        <w:rPr>
          <w:rtl/>
        </w:rPr>
        <w:t xml:space="preserve"> </w:t>
      </w:r>
      <w:r w:rsidRPr="00CF24E8">
        <w:rPr>
          <w:rtl/>
        </w:rPr>
        <w:t>נדונה עם אותן הצעות. לכן, אנחנו תומכים בהעברת הצעת החוק לוועדת</w:t>
      </w:r>
      <w:r w:rsidR="0084256A">
        <w:rPr>
          <w:rtl/>
        </w:rPr>
        <w:t xml:space="preserve"> </w:t>
      </w:r>
      <w:r w:rsidRPr="00CF24E8">
        <w:rPr>
          <w:rtl/>
        </w:rPr>
        <w:t>הפנים של הכנסת.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עוברים</w:t>
      </w:r>
      <w:r w:rsidR="0084256A">
        <w:rPr>
          <w:rtl/>
        </w:rPr>
        <w:t xml:space="preserve"> </w:t>
      </w:r>
      <w:r w:rsidRPr="00CF24E8">
        <w:rPr>
          <w:rtl/>
        </w:rPr>
        <w:t>להצבעה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הצעת חוק הרשויות המקומיות (ייעוץ</w:t>
      </w:r>
      <w:r w:rsidR="0084256A">
        <w:rPr>
          <w:rtl/>
        </w:rPr>
        <w:t xml:space="preserve"> </w:t>
      </w:r>
      <w:r w:rsidRPr="00CF24E8">
        <w:rPr>
          <w:rtl/>
        </w:rPr>
        <w:t>משפטי), של חבר הכנסת מצא. ההצבעה החלה.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4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CF24E8" w:rsidRPr="00CF24E8">
        <w:rPr>
          <w:rtl/>
        </w:rPr>
        <w:t xml:space="preserve"> 8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גד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692BD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  <w:r>
        <w:rPr>
          <w:rtl/>
        </w:rPr>
        <w:t xml:space="preserve"> </w:t>
      </w:r>
    </w:p>
    <w:p w:rsidR="0084256A" w:rsidRDefault="00CF24E8" w:rsidP="0084256A">
      <w:pPr>
        <w:pStyle w:val="3"/>
        <w:rPr>
          <w:rtl/>
        </w:rPr>
      </w:pPr>
      <w:r w:rsidRPr="00CF24E8">
        <w:rPr>
          <w:rtl/>
        </w:rPr>
        <w:t>ההצעה להעביר את הצעת חוק הרשויות המקומיות (ייעוץ משפטי), התשנ"ה</w:t>
      </w:r>
      <w:r w:rsidR="0084256A">
        <w:rPr>
          <w:rtl/>
        </w:rPr>
        <w:t>–</w:t>
      </w:r>
      <w:r w:rsidRPr="00CF24E8">
        <w:rPr>
          <w:rtl/>
        </w:rPr>
        <w:t>1995,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ל</w:t>
      </w:r>
      <w:r w:rsidR="00CF24E8" w:rsidRPr="00CF24E8">
        <w:rPr>
          <w:rtl/>
        </w:rPr>
        <w:t>דיון מוקדם בוועדת הפנים ואיכות הסביבה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שמונה</w:t>
      </w:r>
      <w:r w:rsidR="0084256A">
        <w:rPr>
          <w:rtl/>
        </w:rPr>
        <w:t xml:space="preserve"> </w:t>
      </w:r>
      <w:r w:rsidRPr="00CF24E8">
        <w:rPr>
          <w:rtl/>
        </w:rPr>
        <w:t>תומכים, אין מתנגדים ואין נמנעים. אני קובעת, שהצעת החוק אושרה, והיא</w:t>
      </w:r>
      <w:r w:rsidR="0084256A">
        <w:rPr>
          <w:rtl/>
        </w:rPr>
        <w:t xml:space="preserve"> </w:t>
      </w:r>
      <w:r w:rsidRPr="00CF24E8">
        <w:rPr>
          <w:rtl/>
        </w:rPr>
        <w:t>מועברת לוועדת הפנים ואיכות הסביבה, להכנתה לקריאה ראשונה.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33" w:name="_Toc460755614"/>
      <w:r w:rsidRPr="0084256A">
        <w:rPr>
          <w:rtl/>
        </w:rPr>
        <w:t>הצעת חוק הבחירות המוקדמות של מועמדי המפלגות לכנסת, התשנ"ה</w:t>
      </w:r>
      <w:r>
        <w:rPr>
          <w:rtl/>
        </w:rPr>
        <w:t>–</w:t>
      </w:r>
      <w:r w:rsidRPr="0084256A">
        <w:rPr>
          <w:rtl/>
        </w:rPr>
        <w:t>1994</w:t>
      </w:r>
      <w:bookmarkEnd w:id="33"/>
    </w:p>
    <w:p w:rsidR="0084256A" w:rsidRPr="0084256A" w:rsidRDefault="0084256A" w:rsidP="0084256A">
      <w:pPr>
        <w:pStyle w:val="1"/>
        <w:rPr>
          <w:rtl/>
        </w:rPr>
      </w:pPr>
      <w:bookmarkStart w:id="34" w:name="_Toc460755615"/>
      <w:r w:rsidRPr="0084256A">
        <w:rPr>
          <w:rtl/>
        </w:rPr>
        <w:t>(הצעת חבר הכנסת א' דיין)</w:t>
      </w:r>
      <w:bookmarkEnd w:id="34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אנחנו עוברים להצעת חוק ב'תעב, של חבר הכנסת אלי דיין, בנושא: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הבחירות</w:t>
      </w:r>
      <w:r w:rsidR="0084256A">
        <w:rPr>
          <w:rtl/>
        </w:rPr>
        <w:t xml:space="preserve"> </w:t>
      </w:r>
      <w:r w:rsidRPr="00CF24E8">
        <w:rPr>
          <w:rtl/>
        </w:rPr>
        <w:t>המוקדמות של מועמדי המפלגות לכנסת. הנמקה מהמקום, בבקשה, חבר הכנסת</w:t>
      </w:r>
      <w:r w:rsidR="0084256A">
        <w:rPr>
          <w:rtl/>
        </w:rPr>
        <w:t xml:space="preserve"> </w:t>
      </w:r>
      <w:r w:rsidRPr="00CF24E8">
        <w:rPr>
          <w:rtl/>
        </w:rPr>
        <w:t>דיין.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אלי דיין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 אדוני השר, רבותי חברי הכנסת, הצעת חוק הבחירות המוקדמות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מועמדי</w:t>
      </w:r>
      <w:r w:rsidR="0084256A">
        <w:rPr>
          <w:rtl/>
        </w:rPr>
        <w:t xml:space="preserve"> </w:t>
      </w:r>
      <w:r w:rsidRPr="00CF24E8">
        <w:rPr>
          <w:rtl/>
        </w:rPr>
        <w:t>המפלגות</w:t>
      </w:r>
      <w:r w:rsidR="0084256A">
        <w:rPr>
          <w:rtl/>
        </w:rPr>
        <w:t xml:space="preserve"> </w:t>
      </w:r>
      <w:r w:rsidRPr="00CF24E8">
        <w:rPr>
          <w:rtl/>
        </w:rPr>
        <w:t>לכנסת,</w:t>
      </w:r>
      <w:r w:rsidR="0084256A">
        <w:rPr>
          <w:rtl/>
        </w:rPr>
        <w:t xml:space="preserve"> </w:t>
      </w:r>
      <w:r w:rsidRPr="00CF24E8">
        <w:rPr>
          <w:rtl/>
        </w:rPr>
        <w:t>המוגשת כאן לפניכם, מטרתה להגיע לדיון בוועדת הכנסת</w:t>
      </w:r>
      <w:r w:rsidR="0084256A">
        <w:rPr>
          <w:rtl/>
        </w:rPr>
        <w:t xml:space="preserve"> </w:t>
      </w:r>
      <w:r w:rsidRPr="00CF24E8">
        <w:rPr>
          <w:rtl/>
        </w:rPr>
        <w:t>כדי</w:t>
      </w:r>
      <w:r w:rsidR="0084256A">
        <w:rPr>
          <w:rtl/>
        </w:rPr>
        <w:t xml:space="preserve"> </w:t>
      </w:r>
      <w:r w:rsidRPr="00CF24E8">
        <w:rPr>
          <w:rtl/>
        </w:rPr>
        <w:t>להסדיר</w:t>
      </w:r>
      <w:r w:rsidR="0084256A">
        <w:rPr>
          <w:rtl/>
        </w:rPr>
        <w:t xml:space="preserve"> </w:t>
      </w:r>
      <w:r w:rsidRPr="00CF24E8">
        <w:rPr>
          <w:rtl/>
        </w:rPr>
        <w:t>את כל הנושאים הקשורים בהתמודדויות בבחירות המוקדמות לכנסת, המכונות</w:t>
      </w:r>
      <w:r w:rsidR="0084256A">
        <w:rPr>
          <w:rtl/>
        </w:rPr>
        <w:t xml:space="preserve"> </w:t>
      </w:r>
      <w:r w:rsidRPr="00CF24E8">
        <w:rPr>
          <w:rtl/>
        </w:rPr>
        <w:t>אצלנו "פריימריס".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הניסיון</w:t>
      </w:r>
      <w:r w:rsidR="0084256A">
        <w:rPr>
          <w:rtl/>
        </w:rPr>
        <w:t xml:space="preserve"> </w:t>
      </w:r>
      <w:r w:rsidRPr="00CF24E8">
        <w:rPr>
          <w:rtl/>
        </w:rPr>
        <w:t>הראה</w:t>
      </w:r>
      <w:r w:rsidR="0084256A">
        <w:rPr>
          <w:rtl/>
        </w:rPr>
        <w:t xml:space="preserve"> </w:t>
      </w:r>
      <w:r w:rsidRPr="00CF24E8">
        <w:rPr>
          <w:rtl/>
        </w:rPr>
        <w:t>שזו</w:t>
      </w:r>
      <w:r w:rsidR="0084256A">
        <w:rPr>
          <w:rtl/>
        </w:rPr>
        <w:t xml:space="preserve"> </w:t>
      </w:r>
      <w:r w:rsidRPr="00CF24E8">
        <w:rPr>
          <w:rtl/>
        </w:rPr>
        <w:t>שיטה</w:t>
      </w:r>
      <w:r w:rsidR="0084256A">
        <w:rPr>
          <w:rtl/>
        </w:rPr>
        <w:t xml:space="preserve"> </w:t>
      </w:r>
      <w:r w:rsidRPr="00CF24E8">
        <w:rPr>
          <w:rtl/>
        </w:rPr>
        <w:t>טובה.</w:t>
      </w:r>
      <w:r w:rsidR="0084256A">
        <w:rPr>
          <w:rtl/>
        </w:rPr>
        <w:t xml:space="preserve"> </w:t>
      </w:r>
      <w:r w:rsidRPr="00CF24E8">
        <w:rPr>
          <w:rtl/>
        </w:rPr>
        <w:t>בחירות מוקדמות זו שיטה מצוינת, דמוקרטית,</w:t>
      </w:r>
      <w:r w:rsidR="0084256A">
        <w:rPr>
          <w:rtl/>
        </w:rPr>
        <w:t xml:space="preserve"> </w:t>
      </w:r>
      <w:r w:rsidRPr="00CF24E8">
        <w:rPr>
          <w:rtl/>
        </w:rPr>
        <w:t>המאפשרת</w:t>
      </w:r>
      <w:r w:rsidR="0084256A">
        <w:rPr>
          <w:rtl/>
        </w:rPr>
        <w:t xml:space="preserve"> </w:t>
      </w:r>
      <w:r w:rsidRPr="00CF24E8">
        <w:rPr>
          <w:rtl/>
        </w:rPr>
        <w:t>להרבה</w:t>
      </w:r>
      <w:r w:rsidR="0084256A">
        <w:rPr>
          <w:rtl/>
        </w:rPr>
        <w:t xml:space="preserve"> </w:t>
      </w:r>
      <w:r w:rsidRPr="00CF24E8">
        <w:rPr>
          <w:rtl/>
        </w:rPr>
        <w:t>אזרחים להשתתף, אבל מנגד הן מעלות הרבה בעיות,</w:t>
      </w:r>
      <w:r w:rsidR="0084256A">
        <w:rPr>
          <w:rtl/>
        </w:rPr>
        <w:t xml:space="preserve"> </w:t>
      </w:r>
      <w:r w:rsidRPr="00CF24E8">
        <w:rPr>
          <w:rtl/>
        </w:rPr>
        <w:t>כמו נושא המימון,</w:t>
      </w:r>
      <w:r w:rsidR="0084256A">
        <w:rPr>
          <w:rtl/>
        </w:rPr>
        <w:t xml:space="preserve"> </w:t>
      </w:r>
      <w:r w:rsidRPr="00CF24E8">
        <w:rPr>
          <w:rtl/>
        </w:rPr>
        <w:t>הרשימות</w:t>
      </w:r>
      <w:r w:rsidR="0084256A">
        <w:rPr>
          <w:rtl/>
        </w:rPr>
        <w:t xml:space="preserve"> </w:t>
      </w:r>
      <w:r w:rsidRPr="00CF24E8">
        <w:rPr>
          <w:rtl/>
        </w:rPr>
        <w:t>הכפולות,</w:t>
      </w:r>
      <w:r w:rsidR="0084256A">
        <w:rPr>
          <w:rtl/>
        </w:rPr>
        <w:t xml:space="preserve"> </w:t>
      </w:r>
      <w:r w:rsidRPr="00CF24E8">
        <w:rPr>
          <w:rtl/>
        </w:rPr>
        <w:t>העובדה</w:t>
      </w:r>
      <w:r w:rsidR="0084256A">
        <w:rPr>
          <w:rtl/>
        </w:rPr>
        <w:t xml:space="preserve"> </w:t>
      </w:r>
      <w:r w:rsidRPr="00CF24E8">
        <w:rPr>
          <w:rtl/>
        </w:rPr>
        <w:t>שחברים שהתפקדו במפלגה אחת מצביעים בפריימריס של אותה</w:t>
      </w:r>
      <w:r w:rsidR="0084256A">
        <w:rPr>
          <w:rtl/>
        </w:rPr>
        <w:t xml:space="preserve"> </w:t>
      </w:r>
      <w:r w:rsidRPr="00CF24E8">
        <w:rPr>
          <w:rtl/>
        </w:rPr>
        <w:t>מפלגה ויכולים להצביע גם בפריימריס של מפלגה אחרת.</w:t>
      </w:r>
      <w:r w:rsidR="0084256A">
        <w:rPr>
          <w:rtl/>
        </w:rPr>
        <w:t xml:space="preserve"> </w:t>
      </w:r>
      <w:r w:rsidRPr="00CF24E8">
        <w:rPr>
          <w:rtl/>
        </w:rPr>
        <w:t>ויש ניסיון אמריקני רב</w:t>
      </w:r>
      <w:r w:rsidR="0084256A">
        <w:rPr>
          <w:rtl/>
        </w:rPr>
        <w:t>-</w:t>
      </w:r>
      <w:r w:rsidRPr="00CF24E8">
        <w:rPr>
          <w:rtl/>
        </w:rPr>
        <w:t>חשיבות</w:t>
      </w:r>
      <w:r w:rsidR="0084256A">
        <w:rPr>
          <w:rtl/>
        </w:rPr>
        <w:t xml:space="preserve"> </w:t>
      </w:r>
      <w:r w:rsidRPr="00CF24E8">
        <w:rPr>
          <w:rtl/>
        </w:rPr>
        <w:t>בעניין הזה.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מבקש</w:t>
      </w:r>
      <w:r w:rsidR="0084256A">
        <w:rPr>
          <w:rtl/>
        </w:rPr>
        <w:t xml:space="preserve"> </w:t>
      </w:r>
      <w:r w:rsidRPr="00CF24E8">
        <w:rPr>
          <w:rtl/>
        </w:rPr>
        <w:t>מהכנסת</w:t>
      </w:r>
      <w:r w:rsidR="0084256A">
        <w:rPr>
          <w:rtl/>
        </w:rPr>
        <w:t xml:space="preserve"> </w:t>
      </w:r>
      <w:r w:rsidRPr="00CF24E8">
        <w:rPr>
          <w:rtl/>
        </w:rPr>
        <w:t>לאשר</w:t>
      </w:r>
      <w:r w:rsidR="0084256A">
        <w:rPr>
          <w:rtl/>
        </w:rPr>
        <w:t xml:space="preserve"> </w:t>
      </w:r>
      <w:r w:rsidRPr="00CF24E8">
        <w:rPr>
          <w:rtl/>
        </w:rPr>
        <w:t>את ההצעה כדי לאפשר דיון אם במסגרת חוק ואם במסגרת</w:t>
      </w:r>
      <w:r w:rsidR="0084256A">
        <w:rPr>
          <w:rtl/>
        </w:rPr>
        <w:t xml:space="preserve"> </w:t>
      </w:r>
      <w:r w:rsidRPr="00CF24E8">
        <w:rPr>
          <w:rtl/>
        </w:rPr>
        <w:t>כללים שייקבעו, כדי לגרום לכך שהבחירות תהיינה הגונות ויהיה בהן טוהר מידות.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אדוני שר המשפטים, בשם הממשלה,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המשפטים ד' ליבאי: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נוהגים</w:t>
      </w:r>
      <w:r w:rsidR="0084256A">
        <w:rPr>
          <w:rtl/>
        </w:rPr>
        <w:t xml:space="preserve"> </w:t>
      </w:r>
      <w:r w:rsidRPr="00CF24E8">
        <w:rPr>
          <w:rtl/>
        </w:rPr>
        <w:t>להשאיר</w:t>
      </w:r>
      <w:r w:rsidR="0084256A">
        <w:rPr>
          <w:rtl/>
        </w:rPr>
        <w:t xml:space="preserve"> </w:t>
      </w:r>
      <w:r w:rsidRPr="00CF24E8">
        <w:rPr>
          <w:rtl/>
        </w:rPr>
        <w:t>את השאלה של אופן ארגון הבחירות</w:t>
      </w:r>
      <w:r w:rsidR="0084256A">
        <w:rPr>
          <w:rtl/>
        </w:rPr>
        <w:t xml:space="preserve"> </w:t>
      </w:r>
      <w:r w:rsidRPr="00CF24E8">
        <w:rPr>
          <w:rtl/>
        </w:rPr>
        <w:t>הפנימיות</w:t>
      </w:r>
      <w:r w:rsidR="0084256A">
        <w:rPr>
          <w:rtl/>
        </w:rPr>
        <w:t xml:space="preserve"> </w:t>
      </w:r>
      <w:r w:rsidRPr="00CF24E8">
        <w:rPr>
          <w:rtl/>
        </w:rPr>
        <w:t>ובחירת</w:t>
      </w:r>
      <w:r w:rsidR="0084256A">
        <w:rPr>
          <w:rtl/>
        </w:rPr>
        <w:t xml:space="preserve"> </w:t>
      </w:r>
      <w:r w:rsidRPr="00CF24E8">
        <w:rPr>
          <w:rtl/>
        </w:rPr>
        <w:t>נציגי</w:t>
      </w:r>
      <w:r w:rsidR="0084256A">
        <w:rPr>
          <w:rtl/>
        </w:rPr>
        <w:t xml:space="preserve"> </w:t>
      </w:r>
      <w:r w:rsidRPr="00CF24E8">
        <w:rPr>
          <w:rtl/>
        </w:rPr>
        <w:t>המפלגות לשיקול דעת הסיעות בכנסת ולא לנקוט עמדת ממשלה.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לנו</w:t>
      </w:r>
      <w:r w:rsidR="0084256A">
        <w:rPr>
          <w:rtl/>
        </w:rPr>
        <w:t xml:space="preserve"> </w:t>
      </w:r>
      <w:r w:rsidRPr="00CF24E8">
        <w:rPr>
          <w:rtl/>
        </w:rPr>
        <w:t>השגות</w:t>
      </w:r>
      <w:r w:rsidR="0084256A">
        <w:rPr>
          <w:rtl/>
        </w:rPr>
        <w:t xml:space="preserve"> </w:t>
      </w:r>
      <w:r w:rsidRPr="00CF24E8">
        <w:rPr>
          <w:rtl/>
        </w:rPr>
        <w:t>מסוימות</w:t>
      </w:r>
      <w:r w:rsidR="0084256A">
        <w:rPr>
          <w:rtl/>
        </w:rPr>
        <w:t xml:space="preserve"> </w:t>
      </w:r>
      <w:r w:rsidRPr="00CF24E8">
        <w:rPr>
          <w:rtl/>
        </w:rPr>
        <w:t>לגבי</w:t>
      </w:r>
      <w:r w:rsidR="0084256A">
        <w:rPr>
          <w:rtl/>
        </w:rPr>
        <w:t xml:space="preserve"> </w:t>
      </w:r>
      <w:r w:rsidRPr="00CF24E8">
        <w:rPr>
          <w:rtl/>
        </w:rPr>
        <w:t>שימוש בפנקס בוחרים בבחירות פנימיות, או הקשר בין</w:t>
      </w:r>
      <w:r w:rsidR="0084256A">
        <w:rPr>
          <w:rtl/>
        </w:rPr>
        <w:t xml:space="preserve"> </w:t>
      </w:r>
      <w:r w:rsidRPr="00CF24E8">
        <w:rPr>
          <w:rtl/>
        </w:rPr>
        <w:t>ועדות קלפי ואזורי קלפי לבחירות פנימיות, אבל זה צריך להתברר בוועדה.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אין מניעה להעביר את הצעת החוק לוועדת הפנים של הכנסת.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רבה, אדוני השר.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מגן מבקש להסיר את הצעת החוק. בבקשה, חמש דקות לרשותך.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 אני מבין את כוונותיו הטובות של חבר הכנסת אלי דיין, ואני</w:t>
      </w:r>
      <w:r w:rsidR="0084256A">
        <w:rPr>
          <w:rtl/>
        </w:rPr>
        <w:t xml:space="preserve"> </w:t>
      </w:r>
      <w:r w:rsidRPr="00CF24E8">
        <w:rPr>
          <w:rtl/>
        </w:rPr>
        <w:t>מבין</w:t>
      </w:r>
      <w:r w:rsidR="0084256A">
        <w:rPr>
          <w:rtl/>
        </w:rPr>
        <w:t xml:space="preserve"> </w:t>
      </w:r>
      <w:r w:rsidRPr="00CF24E8">
        <w:rPr>
          <w:rtl/>
        </w:rPr>
        <w:t>שהממשלה,</w:t>
      </w:r>
      <w:r w:rsidR="0084256A">
        <w:rPr>
          <w:rtl/>
        </w:rPr>
        <w:t xml:space="preserve"> </w:t>
      </w:r>
      <w:r w:rsidRPr="00CF24E8">
        <w:rPr>
          <w:rtl/>
        </w:rPr>
        <w:t>כדרך</w:t>
      </w:r>
      <w:r w:rsidR="0084256A">
        <w:rPr>
          <w:rtl/>
        </w:rPr>
        <w:t xml:space="preserve"> </w:t>
      </w:r>
      <w:r w:rsidRPr="00CF24E8">
        <w:rPr>
          <w:rtl/>
        </w:rPr>
        <w:t>המסורתית</w:t>
      </w:r>
      <w:r w:rsidR="0084256A">
        <w:rPr>
          <w:rtl/>
        </w:rPr>
        <w:t xml:space="preserve"> </w:t>
      </w:r>
      <w:r w:rsidRPr="00CF24E8">
        <w:rPr>
          <w:rtl/>
        </w:rPr>
        <w:t>שנקבעה זה שנים, משתדלת שלא לנקוט עמדה בעניינים</w:t>
      </w:r>
      <w:r w:rsidR="0084256A">
        <w:rPr>
          <w:rtl/>
        </w:rPr>
        <w:t xml:space="preserve"> </w:t>
      </w:r>
      <w:r w:rsidRPr="00CF24E8">
        <w:rPr>
          <w:rtl/>
        </w:rPr>
        <w:t>פנים</w:t>
      </w:r>
      <w:r w:rsidR="0084256A">
        <w:rPr>
          <w:rtl/>
        </w:rPr>
        <w:t>-</w:t>
      </w:r>
      <w:r w:rsidRPr="00CF24E8">
        <w:rPr>
          <w:rtl/>
        </w:rPr>
        <w:t>פרלמנטריים.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רק רוצה להזכיר, ידידי שר המשפטים, כי יש בהמשך הצעת חוק</w:t>
      </w:r>
      <w:r w:rsidR="0084256A">
        <w:rPr>
          <w:rtl/>
        </w:rPr>
        <w:t xml:space="preserve"> </w:t>
      </w:r>
      <w:r w:rsidRPr="00CF24E8">
        <w:rPr>
          <w:rtl/>
        </w:rPr>
        <w:t>בעניין</w:t>
      </w:r>
      <w:r w:rsidR="0084256A">
        <w:rPr>
          <w:rtl/>
        </w:rPr>
        <w:t xml:space="preserve"> 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האופוזיציה,</w:t>
      </w:r>
      <w:r w:rsidR="0084256A">
        <w:rPr>
          <w:rtl/>
        </w:rPr>
        <w:t xml:space="preserve"> </w:t>
      </w:r>
      <w:r w:rsidRPr="00CF24E8">
        <w:rPr>
          <w:rtl/>
        </w:rPr>
        <w:t>גם הוא עניין פנים</w:t>
      </w:r>
      <w:r w:rsidR="0084256A">
        <w:rPr>
          <w:rtl/>
        </w:rPr>
        <w:t>-</w:t>
      </w:r>
      <w:r w:rsidRPr="00CF24E8">
        <w:rPr>
          <w:rtl/>
        </w:rPr>
        <w:t>פרלמנטרי, אבל אני מאמין שנצליח עוד</w:t>
      </w:r>
      <w:r w:rsidR="0084256A">
        <w:rPr>
          <w:rtl/>
        </w:rPr>
        <w:t xml:space="preserve"> </w:t>
      </w:r>
      <w:r w:rsidRPr="00CF24E8">
        <w:rPr>
          <w:rtl/>
        </w:rPr>
        <w:t>לשכנע</w:t>
      </w:r>
      <w:r w:rsidR="0084256A">
        <w:rPr>
          <w:rtl/>
        </w:rPr>
        <w:t xml:space="preserve"> </w:t>
      </w:r>
      <w:r w:rsidRPr="00CF24E8">
        <w:rPr>
          <w:rtl/>
        </w:rPr>
        <w:t>איש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רעהו</w:t>
      </w:r>
      <w:r w:rsidR="0084256A">
        <w:rPr>
          <w:rtl/>
        </w:rPr>
        <w:t xml:space="preserve"> </w:t>
      </w:r>
      <w:r w:rsidRPr="00CF24E8">
        <w:rPr>
          <w:rtl/>
        </w:rPr>
        <w:t>במהלך</w:t>
      </w:r>
      <w:r w:rsidR="0084256A">
        <w:rPr>
          <w:rtl/>
        </w:rPr>
        <w:t xml:space="preserve"> </w:t>
      </w:r>
      <w:r w:rsidRPr="00CF24E8">
        <w:rPr>
          <w:rtl/>
        </w:rPr>
        <w:t>הישיבה</w:t>
      </w:r>
      <w:r w:rsidR="0084256A">
        <w:rPr>
          <w:rtl/>
        </w:rPr>
        <w:t xml:space="preserve"> </w:t>
      </w:r>
      <w:r w:rsidRPr="00CF24E8">
        <w:rPr>
          <w:rtl/>
        </w:rPr>
        <w:t>ובמהלך הדיון הבא, שכן לפי סקרים שאני קורא</w:t>
      </w:r>
      <w:r w:rsidR="0084256A">
        <w:rPr>
          <w:rtl/>
        </w:rPr>
        <w:t xml:space="preserve"> </w:t>
      </w:r>
      <w:r w:rsidRPr="00CF24E8">
        <w:rPr>
          <w:rtl/>
        </w:rPr>
        <w:t>לאחרונה</w:t>
      </w:r>
      <w:r w:rsidR="0084256A">
        <w:rPr>
          <w:rtl/>
        </w:rPr>
        <w:t xml:space="preserve"> </w:t>
      </w:r>
      <w:r w:rsidRPr="00CF24E8">
        <w:rPr>
          <w:rtl/>
        </w:rPr>
        <w:t>מתרבים</w:t>
      </w:r>
      <w:r w:rsidR="0084256A">
        <w:rPr>
          <w:rtl/>
        </w:rPr>
        <w:t xml:space="preserve"> </w:t>
      </w:r>
      <w:r w:rsidRPr="00CF24E8">
        <w:rPr>
          <w:rtl/>
        </w:rPr>
        <w:t>הסיכויים</w:t>
      </w:r>
      <w:r w:rsidR="0084256A">
        <w:rPr>
          <w:rtl/>
        </w:rPr>
        <w:t xml:space="preserve"> </w:t>
      </w:r>
      <w:r w:rsidRPr="00CF24E8">
        <w:rPr>
          <w:rtl/>
        </w:rPr>
        <w:t>שחבר</w:t>
      </w:r>
      <w:r w:rsidR="0084256A">
        <w:rPr>
          <w:rtl/>
        </w:rPr>
        <w:t xml:space="preserve"> </w:t>
      </w:r>
      <w:r w:rsidRPr="00CF24E8">
        <w:rPr>
          <w:rtl/>
        </w:rPr>
        <w:t>מסיעתך יהיה ראש האופוזיציה בשלהי 1996 ובראשית</w:t>
      </w:r>
      <w:r w:rsidR="0084256A">
        <w:rPr>
          <w:rtl/>
        </w:rPr>
        <w:t xml:space="preserve"> </w:t>
      </w:r>
      <w:r w:rsidRPr="00CF24E8">
        <w:rPr>
          <w:rtl/>
        </w:rPr>
        <w:t>1997. אבל לא זה הנושא.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אלי</w:t>
      </w:r>
      <w:r w:rsidR="0084256A">
        <w:rPr>
          <w:rtl/>
        </w:rPr>
        <w:t xml:space="preserve"> </w:t>
      </w:r>
      <w:r w:rsidRPr="00CF24E8">
        <w:rPr>
          <w:rtl/>
        </w:rPr>
        <w:t>דיין</w:t>
      </w:r>
      <w:r w:rsidR="0084256A">
        <w:rPr>
          <w:rtl/>
        </w:rPr>
        <w:t xml:space="preserve"> </w:t>
      </w:r>
      <w:r w:rsidRPr="00CF24E8">
        <w:rPr>
          <w:rtl/>
        </w:rPr>
        <w:t>שומע,</w:t>
      </w:r>
      <w:r w:rsidR="0084256A">
        <w:rPr>
          <w:rtl/>
        </w:rPr>
        <w:t xml:space="preserve"> </w:t>
      </w:r>
      <w:r w:rsidRPr="00CF24E8">
        <w:rPr>
          <w:rtl/>
        </w:rPr>
        <w:t>כפי</w:t>
      </w:r>
      <w:r w:rsidR="0084256A">
        <w:rPr>
          <w:rtl/>
        </w:rPr>
        <w:t xml:space="preserve"> </w:t>
      </w:r>
      <w:r w:rsidRPr="00CF24E8">
        <w:rPr>
          <w:rtl/>
        </w:rPr>
        <w:t>שאנחנו שומעים, כי לפי המצב הנוהג היום,</w:t>
      </w:r>
      <w:r w:rsidR="0084256A">
        <w:rPr>
          <w:rtl/>
        </w:rPr>
        <w:t xml:space="preserve"> </w:t>
      </w:r>
      <w:r w:rsidRPr="00CF24E8">
        <w:rPr>
          <w:rtl/>
        </w:rPr>
        <w:t>הפריימריס, הבחירות המקדימות, עם כל הכללים שנקבעו בחוק המפלגות, הכללים הללו כפי</w:t>
      </w:r>
      <w:r w:rsidR="0084256A">
        <w:rPr>
          <w:rtl/>
        </w:rPr>
        <w:t xml:space="preserve"> </w:t>
      </w:r>
      <w:r w:rsidRPr="00CF24E8">
        <w:rPr>
          <w:rtl/>
        </w:rPr>
        <w:t>שהם</w:t>
      </w:r>
      <w:r w:rsidR="0084256A">
        <w:rPr>
          <w:rtl/>
        </w:rPr>
        <w:t xml:space="preserve"> </w:t>
      </w:r>
      <w:r w:rsidRPr="00CF24E8">
        <w:rPr>
          <w:rtl/>
        </w:rPr>
        <w:t>מנוסחים</w:t>
      </w:r>
      <w:r w:rsidR="0084256A">
        <w:rPr>
          <w:rtl/>
        </w:rPr>
        <w:t xml:space="preserve"> 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הם בחלקם בבחינת מכשול בפני עיוור. ואם לא תיעשה פעולה נמרצת</w:t>
      </w:r>
      <w:r w:rsidR="0084256A">
        <w:rPr>
          <w:rtl/>
        </w:rPr>
        <w:t xml:space="preserve"> </w:t>
      </w:r>
      <w:r w:rsidRPr="00CF24E8">
        <w:rPr>
          <w:rtl/>
        </w:rPr>
        <w:t>להסיר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המכשול</w:t>
      </w:r>
      <w:r w:rsidR="0084256A">
        <w:rPr>
          <w:rtl/>
        </w:rPr>
        <w:t xml:space="preserve"> </w:t>
      </w:r>
      <w:r w:rsidRPr="00CF24E8">
        <w:rPr>
          <w:rtl/>
        </w:rPr>
        <w:t>הזה,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לקבוע כללים </w:t>
      </w:r>
      <w:r w:rsidR="0084256A">
        <w:rPr>
          <w:rtl/>
        </w:rPr>
        <w:t>–</w:t>
      </w:r>
      <w:r w:rsidRPr="00CF24E8">
        <w:rPr>
          <w:rtl/>
        </w:rPr>
        <w:t xml:space="preserve"> חלקם מוצעים על</w:t>
      </w:r>
      <w:r w:rsidR="0084256A">
        <w:rPr>
          <w:rtl/>
        </w:rPr>
        <w:t>-</w:t>
      </w:r>
      <w:r w:rsidRPr="00CF24E8">
        <w:rPr>
          <w:rtl/>
        </w:rPr>
        <w:t xml:space="preserve">ידי חבר הכנסת אלי דיין </w:t>
      </w:r>
      <w:r w:rsidR="0084256A">
        <w:rPr>
          <w:rtl/>
        </w:rPr>
        <w:t xml:space="preserve">– </w:t>
      </w:r>
      <w:r w:rsidRPr="00CF24E8">
        <w:rPr>
          <w:rtl/>
        </w:rPr>
        <w:t>ולקבוע</w:t>
      </w:r>
      <w:r w:rsidR="0084256A">
        <w:rPr>
          <w:rtl/>
        </w:rPr>
        <w:t xml:space="preserve"> </w:t>
      </w:r>
      <w:r w:rsidRPr="00CF24E8">
        <w:rPr>
          <w:rtl/>
        </w:rPr>
        <w:t>סייגים,</w:t>
      </w:r>
      <w:r w:rsidR="0084256A">
        <w:rPr>
          <w:rtl/>
        </w:rPr>
        <w:t xml:space="preserve"> </w:t>
      </w:r>
      <w:r w:rsidRPr="00CF24E8">
        <w:rPr>
          <w:rtl/>
        </w:rPr>
        <w:t>לקבוע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כללי</w:t>
      </w:r>
      <w:r w:rsidR="0084256A">
        <w:rPr>
          <w:rtl/>
        </w:rPr>
        <w:t xml:space="preserve"> </w:t>
      </w:r>
      <w:r w:rsidRPr="00CF24E8">
        <w:rPr>
          <w:rtl/>
        </w:rPr>
        <w:t>המשחק בתוך המפלגות, הרי שאנחנו לא מזהירים את</w:t>
      </w:r>
      <w:r w:rsidR="0084256A">
        <w:rPr>
          <w:rtl/>
        </w:rPr>
        <w:t xml:space="preserve"> </w:t>
      </w:r>
      <w:r w:rsidRPr="00CF24E8">
        <w:rPr>
          <w:rtl/>
        </w:rPr>
        <w:t>המועמדים</w:t>
      </w:r>
      <w:r w:rsidR="0084256A">
        <w:rPr>
          <w:rtl/>
        </w:rPr>
        <w:t xml:space="preserve"> </w:t>
      </w:r>
      <w:r w:rsidRPr="00CF24E8">
        <w:rPr>
          <w:rtl/>
        </w:rPr>
        <w:t>הפוטנציאליים,</w:t>
      </w:r>
      <w:r w:rsidR="0084256A">
        <w:rPr>
          <w:rtl/>
        </w:rPr>
        <w:t xml:space="preserve"> </w:t>
      </w:r>
      <w:r w:rsidRPr="00CF24E8">
        <w:rPr>
          <w:rtl/>
        </w:rPr>
        <w:t>והכנסת,</w:t>
      </w:r>
      <w:r w:rsidR="0084256A">
        <w:rPr>
          <w:rtl/>
        </w:rPr>
        <w:t xml:space="preserve"> </w:t>
      </w:r>
      <w:r w:rsidRPr="00CF24E8">
        <w:rPr>
          <w:rtl/>
        </w:rPr>
        <w:t>אליבא</w:t>
      </w:r>
      <w:r w:rsidR="0084256A">
        <w:rPr>
          <w:rtl/>
        </w:rPr>
        <w:t xml:space="preserve"> </w:t>
      </w:r>
      <w:r w:rsidRPr="00CF24E8">
        <w:rPr>
          <w:rtl/>
        </w:rPr>
        <w:t>דחבר</w:t>
      </w:r>
      <w:r w:rsidR="0084256A">
        <w:rPr>
          <w:rtl/>
        </w:rPr>
        <w:t xml:space="preserve"> </w:t>
      </w:r>
      <w:r w:rsidRPr="00CF24E8">
        <w:rPr>
          <w:rtl/>
        </w:rPr>
        <w:t>הכנסת דיין, אינה ממלאת את חובתה</w:t>
      </w:r>
      <w:r w:rsidR="0084256A">
        <w:rPr>
          <w:rtl/>
        </w:rPr>
        <w:t xml:space="preserve"> </w:t>
      </w:r>
      <w:r w:rsidRPr="00CF24E8">
        <w:rPr>
          <w:rtl/>
        </w:rPr>
        <w:t>בעניין 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אבל, ביקשתי להתנגד מסיבה אחת פשוטה, חבר הכנסת אלי דיין </w:t>
      </w:r>
      <w:r w:rsidR="0084256A">
        <w:rPr>
          <w:rtl/>
        </w:rPr>
        <w:t>–</w:t>
      </w:r>
      <w:r w:rsidRPr="00CF24E8">
        <w:rPr>
          <w:rtl/>
        </w:rPr>
        <w:t xml:space="preserve"> מה אנחנו מותירים</w:t>
      </w:r>
      <w:r w:rsidR="0084256A">
        <w:rPr>
          <w:rtl/>
        </w:rPr>
        <w:t xml:space="preserve"> </w:t>
      </w:r>
      <w:r w:rsidRPr="00CF24E8">
        <w:rPr>
          <w:rtl/>
        </w:rPr>
        <w:t>למפלגות</w:t>
      </w:r>
      <w:r w:rsidR="0084256A">
        <w:rPr>
          <w:rtl/>
        </w:rPr>
        <w:t xml:space="preserve"> </w:t>
      </w:r>
      <w:r w:rsidRPr="00CF24E8">
        <w:rPr>
          <w:rtl/>
        </w:rPr>
        <w:t>בגיבוש</w:t>
      </w:r>
      <w:r w:rsidR="0084256A">
        <w:rPr>
          <w:rtl/>
        </w:rPr>
        <w:t xml:space="preserve"> </w:t>
      </w:r>
      <w:r w:rsidRPr="00CF24E8">
        <w:rPr>
          <w:rtl/>
        </w:rPr>
        <w:t>החוקה</w:t>
      </w:r>
      <w:r w:rsidR="0084256A">
        <w:rPr>
          <w:rtl/>
        </w:rPr>
        <w:t xml:space="preserve"> </w:t>
      </w:r>
      <w:r w:rsidRPr="00CF24E8">
        <w:rPr>
          <w:rtl/>
        </w:rPr>
        <w:t>והתקנונים שלהן? אני מכיר את התקנון של מפלגתי, קראתי על</w:t>
      </w:r>
      <w:r w:rsidR="0084256A">
        <w:rPr>
          <w:rtl/>
        </w:rPr>
        <w:t xml:space="preserve"> </w:t>
      </w:r>
      <w:r w:rsidRPr="00CF24E8">
        <w:rPr>
          <w:rtl/>
        </w:rPr>
        <w:t>התקנון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המפלגה</w:t>
      </w:r>
      <w:r w:rsidR="0084256A">
        <w:rPr>
          <w:rtl/>
        </w:rPr>
        <w:t xml:space="preserve"> </w:t>
      </w:r>
      <w:r w:rsidRPr="00CF24E8">
        <w:rPr>
          <w:rtl/>
        </w:rPr>
        <w:t>שלך,</w:t>
      </w:r>
      <w:r w:rsidR="0084256A">
        <w:rPr>
          <w:rtl/>
        </w:rPr>
        <w:t xml:space="preserve"> </w:t>
      </w:r>
      <w:r w:rsidRPr="00CF24E8">
        <w:rPr>
          <w:rtl/>
        </w:rPr>
        <w:t>קראתי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כללי ועדת הבחירות הפנימית, על כללי האתיקה</w:t>
      </w:r>
      <w:r w:rsidR="0084256A">
        <w:rPr>
          <w:rtl/>
        </w:rPr>
        <w:t xml:space="preserve"> </w:t>
      </w:r>
      <w:r w:rsidRPr="00CF24E8">
        <w:rPr>
          <w:rtl/>
        </w:rPr>
        <w:t>שהמפלגות</w:t>
      </w:r>
      <w:r w:rsidR="0084256A">
        <w:rPr>
          <w:rtl/>
        </w:rPr>
        <w:t xml:space="preserve"> </w:t>
      </w:r>
      <w:r w:rsidRPr="00CF24E8">
        <w:rPr>
          <w:rtl/>
        </w:rPr>
        <w:t>קבעו, ואני חושש שלאחר שהצעתך תתקבל כהצעת חוק, אנחנו מרוקנים מתוכן את</w:t>
      </w:r>
      <w:r w:rsidR="0084256A">
        <w:rPr>
          <w:rtl/>
        </w:rPr>
        <w:t xml:space="preserve"> </w:t>
      </w:r>
      <w:r w:rsidRPr="00CF24E8">
        <w:rPr>
          <w:rtl/>
        </w:rPr>
        <w:t>הכללים והתקנות הפנים</w:t>
      </w:r>
      <w:r w:rsidR="0084256A">
        <w:rPr>
          <w:rtl/>
        </w:rPr>
        <w:t>-</w:t>
      </w:r>
      <w:r w:rsidRPr="00CF24E8">
        <w:rPr>
          <w:rtl/>
        </w:rPr>
        <w:t>מפלגתיים.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חושב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בטרם</w:t>
      </w:r>
      <w:r w:rsidR="0084256A">
        <w:rPr>
          <w:rtl/>
        </w:rPr>
        <w:t xml:space="preserve"> </w:t>
      </w:r>
      <w:r w:rsidRPr="00CF24E8">
        <w:rPr>
          <w:rtl/>
        </w:rPr>
        <w:t>תאושר</w:t>
      </w:r>
      <w:r w:rsidR="0084256A">
        <w:rPr>
          <w:rtl/>
        </w:rPr>
        <w:t xml:space="preserve"> </w:t>
      </w:r>
      <w:r w:rsidRPr="00CF24E8">
        <w:rPr>
          <w:rtl/>
        </w:rPr>
        <w:t>הצעתך,</w:t>
      </w:r>
      <w:r w:rsidR="0084256A">
        <w:rPr>
          <w:rtl/>
        </w:rPr>
        <w:t xml:space="preserve"> </w:t>
      </w:r>
      <w:r w:rsidRPr="00CF24E8">
        <w:rPr>
          <w:rtl/>
        </w:rPr>
        <w:t>כדאי לחשוב, כדאי להעניק אשראי לוועדות</w:t>
      </w:r>
      <w:r w:rsidR="0084256A">
        <w:rPr>
          <w:rtl/>
        </w:rPr>
        <w:t xml:space="preserve"> </w:t>
      </w:r>
      <w:r w:rsidRPr="00CF24E8">
        <w:rPr>
          <w:rtl/>
        </w:rPr>
        <w:t>הבחירות</w:t>
      </w:r>
      <w:r w:rsidR="0084256A">
        <w:rPr>
          <w:rtl/>
        </w:rPr>
        <w:t xml:space="preserve"> </w:t>
      </w:r>
      <w:r w:rsidRPr="00CF24E8">
        <w:rPr>
          <w:rtl/>
        </w:rPr>
        <w:t>הפנימיות</w:t>
      </w:r>
      <w:r w:rsidR="0084256A">
        <w:rPr>
          <w:rtl/>
        </w:rPr>
        <w:t xml:space="preserve"> </w:t>
      </w:r>
      <w:r w:rsidRPr="00CF24E8">
        <w:rPr>
          <w:rtl/>
        </w:rPr>
        <w:t>במפלגות,</w:t>
      </w:r>
      <w:r w:rsidR="0084256A">
        <w:rPr>
          <w:rtl/>
        </w:rPr>
        <w:t xml:space="preserve"> </w:t>
      </w:r>
      <w:r w:rsidRPr="00CF24E8">
        <w:rPr>
          <w:rtl/>
        </w:rPr>
        <w:t>לפחות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בשתי המפלגות הגדולות </w:t>
      </w:r>
      <w:r w:rsidR="0084256A">
        <w:rPr>
          <w:rtl/>
        </w:rPr>
        <w:t>–</w:t>
      </w:r>
      <w:r w:rsidRPr="00CF24E8">
        <w:rPr>
          <w:rtl/>
        </w:rPr>
        <w:t xml:space="preserve"> את שלי אני מכיר ועל</w:t>
      </w:r>
      <w:r w:rsidR="0084256A">
        <w:rPr>
          <w:rtl/>
        </w:rPr>
        <w:t xml:space="preserve"> </w:t>
      </w:r>
      <w:r w:rsidRPr="00CF24E8">
        <w:rPr>
          <w:rtl/>
        </w:rPr>
        <w:t>שלכם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קורא</w:t>
      </w:r>
      <w:r w:rsidR="0084256A">
        <w:rPr>
          <w:rtl/>
        </w:rPr>
        <w:t xml:space="preserve"> – </w:t>
      </w:r>
      <w:r w:rsidRPr="00CF24E8">
        <w:rPr>
          <w:rtl/>
        </w:rPr>
        <w:t>ובל</w:t>
      </w:r>
      <w:r w:rsidR="0084256A">
        <w:rPr>
          <w:rtl/>
        </w:rPr>
        <w:t xml:space="preserve"> </w:t>
      </w:r>
      <w:r w:rsidRPr="00CF24E8">
        <w:rPr>
          <w:rtl/>
        </w:rPr>
        <w:t>נזדרז</w:t>
      </w:r>
      <w:r w:rsidR="0084256A">
        <w:rPr>
          <w:rtl/>
        </w:rPr>
        <w:t xml:space="preserve"> </w:t>
      </w:r>
      <w:r w:rsidRPr="00CF24E8">
        <w:rPr>
          <w:rtl/>
        </w:rPr>
        <w:t>לערב</w:t>
      </w:r>
      <w:r w:rsidR="0084256A">
        <w:rPr>
          <w:rtl/>
        </w:rPr>
        <w:t xml:space="preserve"> </w:t>
      </w:r>
      <w:r w:rsidRPr="00CF24E8">
        <w:rPr>
          <w:rtl/>
        </w:rPr>
        <w:t>את הכנסת בפעולות חקיקה, שבאות למעשה לתקן</w:t>
      </w:r>
      <w:r w:rsidR="0084256A">
        <w:rPr>
          <w:rtl/>
        </w:rPr>
        <w:t xml:space="preserve"> </w:t>
      </w:r>
      <w:r w:rsidRPr="00CF24E8">
        <w:rPr>
          <w:rtl/>
        </w:rPr>
        <w:t>ולהתקין</w:t>
      </w:r>
      <w:r w:rsidR="0084256A">
        <w:rPr>
          <w:rtl/>
        </w:rPr>
        <w:t xml:space="preserve"> </w:t>
      </w:r>
      <w:r w:rsidRPr="00CF24E8">
        <w:rPr>
          <w:rtl/>
        </w:rPr>
        <w:t>תקנות</w:t>
      </w:r>
      <w:r w:rsidR="0084256A">
        <w:rPr>
          <w:rtl/>
        </w:rPr>
        <w:t xml:space="preserve"> </w:t>
      </w:r>
      <w:r w:rsidRPr="00CF24E8">
        <w:rPr>
          <w:rtl/>
        </w:rPr>
        <w:t>פנים</w:t>
      </w:r>
      <w:r w:rsidR="0084256A">
        <w:rPr>
          <w:rtl/>
        </w:rPr>
        <w:t>-</w:t>
      </w:r>
      <w:r w:rsidRPr="00CF24E8">
        <w:rPr>
          <w:rtl/>
        </w:rPr>
        <w:t>מפלגתיות.</w:t>
      </w:r>
      <w:r w:rsidR="0084256A">
        <w:rPr>
          <w:rtl/>
        </w:rPr>
        <w:t xml:space="preserve"> </w:t>
      </w:r>
      <w:r w:rsidRPr="00CF24E8">
        <w:rPr>
          <w:rtl/>
        </w:rPr>
        <w:t>חשוב</w:t>
      </w:r>
      <w:r w:rsidR="0084256A">
        <w:rPr>
          <w:rtl/>
        </w:rPr>
        <w:t xml:space="preserve"> </w:t>
      </w:r>
      <w:r w:rsidRPr="00CF24E8">
        <w:rPr>
          <w:rtl/>
        </w:rPr>
        <w:t>לחשוב על העניין הזה פעם, פעמיים, להיזהר</w:t>
      </w:r>
      <w:r w:rsidR="0084256A">
        <w:rPr>
          <w:rtl/>
        </w:rPr>
        <w:t xml:space="preserve"> </w:t>
      </w:r>
      <w:r w:rsidRPr="00CF24E8">
        <w:rPr>
          <w:rtl/>
        </w:rPr>
        <w:t>שבעתיים</w:t>
      </w:r>
      <w:r w:rsidR="0084256A">
        <w:rPr>
          <w:rtl/>
        </w:rPr>
        <w:t xml:space="preserve"> </w:t>
      </w:r>
      <w:r w:rsidRPr="00CF24E8">
        <w:rPr>
          <w:rtl/>
        </w:rPr>
        <w:t>לפני</w:t>
      </w:r>
      <w:r w:rsidR="0084256A">
        <w:rPr>
          <w:rtl/>
        </w:rPr>
        <w:t xml:space="preserve"> </w:t>
      </w:r>
      <w:r w:rsidRPr="00CF24E8">
        <w:rPr>
          <w:rtl/>
        </w:rPr>
        <w:t>שנהפוך</w:t>
      </w:r>
      <w:r w:rsidR="0084256A">
        <w:rPr>
          <w:rtl/>
        </w:rPr>
        <w:t xml:space="preserve"> </w:t>
      </w:r>
      <w:r w:rsidRPr="00CF24E8">
        <w:rPr>
          <w:rtl/>
        </w:rPr>
        <w:t>מרשות</w:t>
      </w:r>
      <w:r w:rsidR="0084256A">
        <w:rPr>
          <w:rtl/>
        </w:rPr>
        <w:t xml:space="preserve"> </w:t>
      </w:r>
      <w:r w:rsidRPr="00CF24E8">
        <w:rPr>
          <w:rtl/>
        </w:rPr>
        <w:t>מחוקקת לרשות המתקינה דה</w:t>
      </w:r>
      <w:r w:rsidR="0084256A">
        <w:rPr>
          <w:rtl/>
        </w:rPr>
        <w:t>-</w:t>
      </w:r>
      <w:r w:rsidRPr="00CF24E8">
        <w:rPr>
          <w:rtl/>
        </w:rPr>
        <w:t>פקטו תקנות להתנהגות בתוך</w:t>
      </w:r>
      <w:r w:rsidR="0084256A">
        <w:rPr>
          <w:rtl/>
        </w:rPr>
        <w:t xml:space="preserve"> </w:t>
      </w:r>
      <w:r w:rsidRPr="00CF24E8">
        <w:rPr>
          <w:rtl/>
        </w:rPr>
        <w:t>המפלגות.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 כן, אנחנו עוברים להצבעה. חברי הכנסת, אנחנו מצביעים על הצעת החוק של 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אלי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דיין </w:t>
      </w:r>
      <w:r w:rsidR="0084256A">
        <w:rPr>
          <w:rtl/>
        </w:rPr>
        <w:t>–</w:t>
      </w:r>
      <w:r w:rsidRPr="00CF24E8">
        <w:rPr>
          <w:rtl/>
        </w:rPr>
        <w:t xml:space="preserve"> חוק הבחירות המוקדמות של מועמדי המפלגות לכנסת. בבקשה, ההצבעה</w:t>
      </w:r>
      <w:r w:rsidR="0084256A">
        <w:rPr>
          <w:rtl/>
        </w:rPr>
        <w:t xml:space="preserve"> </w:t>
      </w:r>
      <w:r w:rsidRPr="00CF24E8">
        <w:rPr>
          <w:rtl/>
        </w:rPr>
        <w:t>מופעלת.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5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CF24E8" w:rsidRPr="00CF24E8">
        <w:rPr>
          <w:rtl/>
        </w:rPr>
        <w:t xml:space="preserve"> 13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>עד ההצעה להסיר מסדר</w:t>
      </w:r>
      <w:r>
        <w:rPr>
          <w:rtl/>
        </w:rPr>
        <w:t>-</w:t>
      </w:r>
      <w:r w:rsidR="00CF24E8" w:rsidRPr="00CF24E8">
        <w:rPr>
          <w:rtl/>
        </w:rPr>
        <w:t xml:space="preserve">היום את הצעת החוק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692BD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  <w:r>
        <w:rPr>
          <w:rtl/>
        </w:rPr>
        <w:t xml:space="preserve"> </w:t>
      </w:r>
    </w:p>
    <w:p w:rsidR="0084256A" w:rsidRDefault="00CF24E8" w:rsidP="0084256A">
      <w:pPr>
        <w:pStyle w:val="3"/>
        <w:rPr>
          <w:rtl/>
        </w:rPr>
      </w:pPr>
      <w:r w:rsidRPr="00CF24E8">
        <w:rPr>
          <w:rtl/>
        </w:rPr>
        <w:t>ההצעה להעביר את הצעת חוק הבחירות המוקדמות של מועמדי המפלגות לכנסת,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תשנ"ה</w:t>
      </w:r>
      <w:r>
        <w:rPr>
          <w:rtl/>
        </w:rPr>
        <w:t>–</w:t>
      </w:r>
      <w:r w:rsidR="00CF24E8" w:rsidRPr="00CF24E8">
        <w:rPr>
          <w:rtl/>
        </w:rPr>
        <w:t>1994, לדיון מוקדם בוועדה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13 תומכים, ללא מתנגדים, ללא נמנעים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טריף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התבלבלתי במקום ישיבתי בהצבעה.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 כן, נחליף את ההצבעה בין חבר הכנסת טריף לחבר הכנסת קהלני.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החוק מועברת להכנה </w:t>
      </w:r>
      <w:r w:rsidR="0084256A">
        <w:rPr>
          <w:rtl/>
        </w:rPr>
        <w:t>–</w:t>
      </w:r>
      <w:r w:rsidRPr="00CF24E8">
        <w:rPr>
          <w:rtl/>
        </w:rPr>
        <w:t xml:space="preserve"> לאיזו ועדה, חבר הכנסת אלי דיין? ועדת החוקה, חוק</w:t>
      </w:r>
      <w:r w:rsidR="0084256A">
        <w:rPr>
          <w:rtl/>
        </w:rPr>
        <w:t xml:space="preserve"> </w:t>
      </w:r>
      <w:r w:rsidRPr="00CF24E8">
        <w:rPr>
          <w:rtl/>
        </w:rPr>
        <w:t>ומשפט או ועדת הכנסת?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אלי דיין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ועדת החוקה, חוק ומשפט.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הצעת החוק מועברת לוועדת החוקה, חוק ומשפט להכנה לקריאה ראשונה.</w:t>
      </w:r>
    </w:p>
    <w:p w:rsidR="0084256A" w:rsidRDefault="0084256A" w:rsidP="0084256A">
      <w:pPr>
        <w:rPr>
          <w:rtl/>
        </w:rPr>
      </w:pPr>
    </w:p>
    <w:p w:rsidR="0084256A" w:rsidRDefault="0084256A" w:rsidP="00746087">
      <w:pPr>
        <w:pStyle w:val="1"/>
        <w:rPr>
          <w:rtl/>
        </w:rPr>
      </w:pPr>
      <w:bookmarkStart w:id="35" w:name="_Toc460755616"/>
      <w:r w:rsidRPr="0084256A">
        <w:rPr>
          <w:rtl/>
        </w:rPr>
        <w:t>הצעת חוק לתיקון פקודת התעבורה (סייג לתנועת רכבי אספקה בשעות הבוקר),</w:t>
      </w:r>
      <w:bookmarkStart w:id="36" w:name="_Toc460755617"/>
      <w:bookmarkEnd w:id="35"/>
      <w:r w:rsidR="00746087">
        <w:rPr>
          <w:rFonts w:hint="cs"/>
          <w:rtl/>
        </w:rPr>
        <w:t xml:space="preserve"> </w:t>
      </w:r>
      <w:r w:rsidRPr="0084256A">
        <w:rPr>
          <w:rtl/>
        </w:rPr>
        <w:t>התשנ"ה</w:t>
      </w:r>
      <w:r>
        <w:rPr>
          <w:rtl/>
        </w:rPr>
        <w:t>–</w:t>
      </w:r>
      <w:r w:rsidRPr="0084256A">
        <w:rPr>
          <w:rtl/>
        </w:rPr>
        <w:t>1995</w:t>
      </w:r>
      <w:bookmarkEnd w:id="36"/>
    </w:p>
    <w:p w:rsidR="0084256A" w:rsidRPr="0084256A" w:rsidRDefault="0084256A" w:rsidP="0084256A">
      <w:pPr>
        <w:pStyle w:val="1"/>
        <w:rPr>
          <w:rtl/>
        </w:rPr>
      </w:pPr>
      <w:bookmarkStart w:id="37" w:name="_Toc460755618"/>
      <w:r w:rsidRPr="0084256A">
        <w:rPr>
          <w:rtl/>
        </w:rPr>
        <w:t>(הצעת חבר הכנסת ס' טריף)</w:t>
      </w:r>
      <w:bookmarkEnd w:id="37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חוזרים,</w:t>
      </w:r>
      <w:r w:rsidR="0084256A">
        <w:rPr>
          <w:rtl/>
        </w:rPr>
        <w:t xml:space="preserve"> </w:t>
      </w:r>
      <w:r w:rsidRPr="00CF24E8">
        <w:rPr>
          <w:rtl/>
        </w:rPr>
        <w:t>ברשותו</w:t>
      </w:r>
      <w:r w:rsidR="0084256A">
        <w:rPr>
          <w:rtl/>
        </w:rPr>
        <w:t xml:space="preserve"> </w:t>
      </w:r>
      <w:r w:rsidRPr="00CF24E8">
        <w:rPr>
          <w:rtl/>
        </w:rPr>
        <w:t>האדיבה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שר</w:t>
      </w:r>
      <w:r w:rsidR="0084256A">
        <w:rPr>
          <w:rtl/>
        </w:rPr>
        <w:t xml:space="preserve"> </w:t>
      </w:r>
      <w:r w:rsidRPr="00CF24E8">
        <w:rPr>
          <w:rtl/>
        </w:rPr>
        <w:t>המשפטים, להצעת החוק</w:t>
      </w:r>
      <w:r w:rsidR="0084256A">
        <w:rPr>
          <w:rtl/>
        </w:rPr>
        <w:t xml:space="preserve"> </w:t>
      </w:r>
      <w:r w:rsidRPr="00CF24E8">
        <w:rPr>
          <w:rtl/>
        </w:rPr>
        <w:t>ב'תתקנט,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סאלח טריף, הצעת חוק לתיקון פקודת התעבורה (סייג לתנועת</w:t>
      </w:r>
      <w:r w:rsidR="0084256A">
        <w:rPr>
          <w:rtl/>
        </w:rPr>
        <w:t xml:space="preserve"> </w:t>
      </w:r>
      <w:r w:rsidRPr="00CF24E8">
        <w:rPr>
          <w:rtl/>
        </w:rPr>
        <w:t>רכבי אספקה בשעות הבוקר). בבקשה, חבר הכנסת טריף. שר התחבורה ייכנס מייד.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טריף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חברי הכנסת הנכבדים, למעשה הצעת החוק הזאת הוכנה 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מטבע הדברים, משום שאני נוסע מהצפון הרחוק לירושלים ולתל</w:t>
      </w:r>
      <w:r w:rsidR="0084256A">
        <w:rPr>
          <w:rtl/>
        </w:rPr>
        <w:t>-</w:t>
      </w:r>
      <w:r w:rsidRPr="00CF24E8">
        <w:rPr>
          <w:rtl/>
        </w:rPr>
        <w:t>אביב, ואני סובל את סבלם</w:t>
      </w:r>
      <w:r w:rsidR="0084256A">
        <w:rPr>
          <w:rtl/>
        </w:rPr>
        <w:t xml:space="preserve"> </w:t>
      </w:r>
      <w:r w:rsidRPr="00CF24E8">
        <w:rPr>
          <w:rtl/>
        </w:rPr>
        <w:t>של עשרות, אם לא מאות אלפי נהגים ובעלי כלי רכב שנתקעים שעות ארוכות ורבות בצמתים</w:t>
      </w:r>
      <w:r w:rsidR="0084256A">
        <w:rPr>
          <w:rtl/>
        </w:rPr>
        <w:t xml:space="preserve"> </w:t>
      </w:r>
      <w:r w:rsidRPr="00CF24E8">
        <w:rPr>
          <w:rtl/>
        </w:rPr>
        <w:t>ובכבישים</w:t>
      </w:r>
      <w:r w:rsidR="0084256A">
        <w:rPr>
          <w:rtl/>
        </w:rPr>
        <w:t xml:space="preserve"> </w:t>
      </w:r>
      <w:r w:rsidRPr="00CF24E8">
        <w:rPr>
          <w:rtl/>
        </w:rPr>
        <w:t>עירוניים</w:t>
      </w:r>
      <w:r w:rsidR="0084256A">
        <w:rPr>
          <w:rtl/>
        </w:rPr>
        <w:t xml:space="preserve"> </w:t>
      </w:r>
      <w:r w:rsidRPr="00CF24E8">
        <w:rPr>
          <w:rtl/>
        </w:rPr>
        <w:t>ובין</w:t>
      </w:r>
      <w:r w:rsidR="0084256A">
        <w:rPr>
          <w:rtl/>
        </w:rPr>
        <w:t>-</w:t>
      </w:r>
      <w:r w:rsidRPr="00CF24E8">
        <w:rPr>
          <w:rtl/>
        </w:rPr>
        <w:t>עירוניים ורואים שאין ישועה לעניין הפקקים. לא פעם אחת,</w:t>
      </w:r>
      <w:r w:rsidR="0084256A">
        <w:rPr>
          <w:rtl/>
        </w:rPr>
        <w:t xml:space="preserve"> </w:t>
      </w: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כשאני</w:t>
      </w:r>
      <w:r w:rsidR="0084256A">
        <w:rPr>
          <w:rtl/>
        </w:rPr>
        <w:t xml:space="preserve"> </w:t>
      </w:r>
      <w:r w:rsidRPr="00CF24E8">
        <w:rPr>
          <w:rtl/>
        </w:rPr>
        <w:t>עומד</w:t>
      </w:r>
      <w:r w:rsidR="0084256A">
        <w:rPr>
          <w:rtl/>
        </w:rPr>
        <w:t xml:space="preserve"> </w:t>
      </w:r>
      <w:r w:rsidRPr="00CF24E8">
        <w:rPr>
          <w:rtl/>
        </w:rPr>
        <w:t>בפקק</w:t>
      </w:r>
      <w:r w:rsidR="0084256A">
        <w:rPr>
          <w:rtl/>
        </w:rPr>
        <w:t xml:space="preserve"> </w:t>
      </w:r>
      <w:r w:rsidRPr="00CF24E8">
        <w:rPr>
          <w:rtl/>
        </w:rPr>
        <w:t>גדול,</w:t>
      </w:r>
      <w:r w:rsidR="0084256A">
        <w:rPr>
          <w:rtl/>
        </w:rPr>
        <w:t xml:space="preserve"> </w:t>
      </w:r>
      <w:r w:rsidRPr="00CF24E8">
        <w:rPr>
          <w:rtl/>
        </w:rPr>
        <w:t>ענק,</w:t>
      </w:r>
      <w:r w:rsidR="0084256A">
        <w:rPr>
          <w:rtl/>
        </w:rPr>
        <w:t xml:space="preserve"> </w:t>
      </w:r>
      <w:r w:rsidRPr="00CF24E8">
        <w:rPr>
          <w:rtl/>
        </w:rPr>
        <w:t>כשהשמש יוקדת, ולא לכולם יש</w:t>
      </w:r>
      <w:r w:rsidR="0084256A">
        <w:rPr>
          <w:rtl/>
        </w:rPr>
        <w:t xml:space="preserve"> </w:t>
      </w:r>
      <w:r w:rsidRPr="00CF24E8">
        <w:rPr>
          <w:rtl/>
        </w:rPr>
        <w:t>מכוניות חדישות עם מיזוג, פונים אליך אזרחים ואומרים לך: מה אתם עושים? תעשו משהו</w:t>
      </w:r>
      <w:r w:rsidR="0084256A">
        <w:rPr>
          <w:rtl/>
        </w:rPr>
        <w:t xml:space="preserve"> </w:t>
      </w:r>
      <w:r w:rsidRPr="00CF24E8">
        <w:rPr>
          <w:rtl/>
        </w:rPr>
        <w:t>בעניין</w:t>
      </w:r>
      <w:r w:rsidR="0084256A">
        <w:rPr>
          <w:rtl/>
        </w:rPr>
        <w:t xml:space="preserve"> </w:t>
      </w:r>
      <w:r w:rsidRPr="00CF24E8">
        <w:rPr>
          <w:rtl/>
        </w:rPr>
        <w:t>הזה.</w:t>
      </w:r>
      <w:r w:rsidR="0084256A">
        <w:rPr>
          <w:rtl/>
        </w:rPr>
        <w:t xml:space="preserve"> </w:t>
      </w:r>
      <w:r w:rsidRPr="00CF24E8">
        <w:rPr>
          <w:rtl/>
        </w:rPr>
        <w:t>אתה רואה שאין פתרון.</w:t>
      </w:r>
      <w:r w:rsidR="0084256A">
        <w:rPr>
          <w:rtl/>
        </w:rPr>
        <w:t xml:space="preserve"> </w:t>
      </w:r>
      <w:r w:rsidRPr="00CF24E8">
        <w:rPr>
          <w:rtl/>
        </w:rPr>
        <w:t>אתה רואה שלאזרחים המתלוננים האלה, שמאבדים</w:t>
      </w:r>
      <w:r w:rsidR="0084256A">
        <w:rPr>
          <w:rtl/>
        </w:rPr>
        <w:t xml:space="preserve"> </w:t>
      </w:r>
      <w:r w:rsidRPr="00CF24E8">
        <w:rPr>
          <w:rtl/>
        </w:rPr>
        <w:t>שעות</w:t>
      </w:r>
      <w:r w:rsidR="0084256A">
        <w:rPr>
          <w:rtl/>
        </w:rPr>
        <w:t xml:space="preserve"> </w:t>
      </w:r>
      <w:r w:rsidRPr="00CF24E8">
        <w:rPr>
          <w:rtl/>
        </w:rPr>
        <w:t>עבודה</w:t>
      </w:r>
      <w:r w:rsidR="0084256A">
        <w:rPr>
          <w:rtl/>
        </w:rPr>
        <w:t xml:space="preserve"> </w:t>
      </w:r>
      <w:r w:rsidRPr="00CF24E8">
        <w:rPr>
          <w:rtl/>
        </w:rPr>
        <w:t>רבות,</w:t>
      </w:r>
      <w:r w:rsidR="0084256A">
        <w:rPr>
          <w:rtl/>
        </w:rPr>
        <w:t xml:space="preserve"> </w:t>
      </w:r>
      <w:r w:rsidRPr="00CF24E8">
        <w:rPr>
          <w:rtl/>
        </w:rPr>
        <w:t>כמעט בלתי אפשרי היום להגיע, גברתי היושבת</w:t>
      </w:r>
      <w:r w:rsidR="0084256A">
        <w:rPr>
          <w:rtl/>
        </w:rPr>
        <w:t>-</w:t>
      </w:r>
      <w:r w:rsidRPr="00CF24E8">
        <w:rPr>
          <w:rtl/>
        </w:rPr>
        <w:t>ראש, בזמן לפגישה.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הנה שר התחבורה הגיע. גם הוא נתקע מדי פעם אתנו בפקקים.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אבל, הפעם הוא המתין לך.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טריף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מודה לו. אני רק מדבר על הפקק בשטח, אדוני.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ואפילו עשיתי חלטורות פה.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טריף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מודה</w:t>
      </w:r>
      <w:r w:rsidR="0084256A">
        <w:rPr>
          <w:rtl/>
        </w:rPr>
        <w:t xml:space="preserve"> </w:t>
      </w:r>
      <w:r w:rsidRPr="00CF24E8">
        <w:rPr>
          <w:rtl/>
        </w:rPr>
        <w:t>לך, ואני שמח שאתה פה. אני רוצה להגיד לך, התחלתי לדבר על העניין</w:t>
      </w:r>
      <w:r w:rsidR="0084256A">
        <w:rPr>
          <w:rtl/>
        </w:rPr>
        <w:t xml:space="preserve"> </w:t>
      </w:r>
      <w:r w:rsidRPr="00CF24E8">
        <w:rPr>
          <w:rtl/>
        </w:rPr>
        <w:t>שבעבר</w:t>
      </w:r>
      <w:r w:rsidR="0084256A">
        <w:rPr>
          <w:rtl/>
        </w:rPr>
        <w:t xml:space="preserve"> </w:t>
      </w:r>
      <w:r w:rsidRPr="00CF24E8">
        <w:rPr>
          <w:rtl/>
        </w:rPr>
        <w:t>הפקקים</w:t>
      </w:r>
      <w:r w:rsidR="0084256A">
        <w:rPr>
          <w:rtl/>
        </w:rPr>
        <w:t xml:space="preserve"> </w:t>
      </w:r>
      <w:r w:rsidRPr="00CF24E8">
        <w:rPr>
          <w:rtl/>
        </w:rPr>
        <w:t>התרכזו</w:t>
      </w:r>
      <w:r w:rsidR="0084256A">
        <w:rPr>
          <w:rtl/>
        </w:rPr>
        <w:t xml:space="preserve"> </w:t>
      </w:r>
      <w:r w:rsidRPr="00CF24E8">
        <w:rPr>
          <w:rtl/>
        </w:rPr>
        <w:t>בגוש</w:t>
      </w:r>
      <w:r w:rsidR="0084256A">
        <w:rPr>
          <w:rtl/>
        </w:rPr>
        <w:t>-</w:t>
      </w:r>
      <w:r w:rsidRPr="00CF24E8">
        <w:rPr>
          <w:rtl/>
        </w:rPr>
        <w:t>דן,</w:t>
      </w:r>
      <w:r w:rsidR="0084256A">
        <w:rPr>
          <w:rtl/>
        </w:rPr>
        <w:t xml:space="preserve"> </w:t>
      </w:r>
      <w:r w:rsidRPr="00CF24E8">
        <w:rPr>
          <w:rtl/>
        </w:rPr>
        <w:t>תל</w:t>
      </w:r>
      <w:r w:rsidR="0084256A">
        <w:rPr>
          <w:rtl/>
        </w:rPr>
        <w:t>-</w:t>
      </w:r>
      <w:r w:rsidRPr="00CF24E8">
        <w:rPr>
          <w:rtl/>
        </w:rPr>
        <w:t>אביב</w:t>
      </w:r>
      <w:r w:rsidR="0084256A">
        <w:rPr>
          <w:rtl/>
        </w:rPr>
        <w:t xml:space="preserve"> </w:t>
      </w:r>
      <w:r w:rsidRPr="00CF24E8">
        <w:rPr>
          <w:rtl/>
        </w:rPr>
        <w:t>והסביבה. היום אתה קם בבוקר ואתה שומע</w:t>
      </w:r>
      <w:r w:rsidR="0084256A">
        <w:rPr>
          <w:rtl/>
        </w:rPr>
        <w:t xml:space="preserve"> </w:t>
      </w:r>
      <w:r w:rsidRPr="00CF24E8">
        <w:rPr>
          <w:rtl/>
        </w:rPr>
        <w:t>ב"גלי</w:t>
      </w:r>
      <w:r w:rsidR="0084256A">
        <w:rPr>
          <w:rtl/>
        </w:rPr>
        <w:t xml:space="preserve"> </w:t>
      </w:r>
      <w:r w:rsidRPr="00CF24E8">
        <w:rPr>
          <w:rtl/>
        </w:rPr>
        <w:t>צה"ל"</w:t>
      </w:r>
      <w:r w:rsidR="0084256A">
        <w:rPr>
          <w:rtl/>
        </w:rPr>
        <w:t xml:space="preserve"> </w:t>
      </w:r>
      <w:r w:rsidRPr="00CF24E8">
        <w:rPr>
          <w:rtl/>
        </w:rPr>
        <w:t>וברשת</w:t>
      </w:r>
      <w:r w:rsidR="0084256A">
        <w:rPr>
          <w:rtl/>
        </w:rPr>
        <w:t xml:space="preserve"> </w:t>
      </w:r>
      <w:r w:rsidRPr="00CF24E8">
        <w:rPr>
          <w:rtl/>
        </w:rPr>
        <w:t>ב',</w:t>
      </w:r>
      <w:r w:rsidR="0084256A">
        <w:rPr>
          <w:rtl/>
        </w:rPr>
        <w:t xml:space="preserve"> </w:t>
      </w:r>
      <w:r w:rsidRPr="00CF24E8">
        <w:rPr>
          <w:rtl/>
        </w:rPr>
        <w:t>שיש פקקים בצומת שפרעם, בצומת סומך, בצומת יגור, בצומת</w:t>
      </w:r>
      <w:r w:rsidR="0084256A">
        <w:rPr>
          <w:rtl/>
        </w:rPr>
        <w:t xml:space="preserve"> </w:t>
      </w:r>
      <w:r w:rsidRPr="00CF24E8">
        <w:rPr>
          <w:rtl/>
        </w:rPr>
        <w:t>עכו</w:t>
      </w:r>
      <w:r w:rsidR="0084256A">
        <w:rPr>
          <w:rtl/>
        </w:rPr>
        <w:t>-</w:t>
      </w:r>
      <w:r w:rsidRPr="00CF24E8">
        <w:rPr>
          <w:rtl/>
        </w:rPr>
        <w:t>כרמיאל,</w:t>
      </w:r>
      <w:r w:rsidR="0084256A">
        <w:rPr>
          <w:rtl/>
        </w:rPr>
        <w:t xml:space="preserve"> </w:t>
      </w:r>
      <w:r w:rsidRPr="00CF24E8">
        <w:rPr>
          <w:rtl/>
        </w:rPr>
        <w:t>יום</w:t>
      </w:r>
      <w:r w:rsidR="0084256A">
        <w:rPr>
          <w:rtl/>
        </w:rPr>
        <w:t>-</w:t>
      </w:r>
      <w:r w:rsidRPr="00CF24E8">
        <w:rPr>
          <w:rtl/>
        </w:rPr>
        <w:t>יום,</w:t>
      </w:r>
      <w:r w:rsidR="0084256A">
        <w:rPr>
          <w:rtl/>
        </w:rPr>
        <w:t xml:space="preserve"> </w:t>
      </w:r>
      <w:r w:rsidRPr="00CF24E8">
        <w:rPr>
          <w:rtl/>
        </w:rPr>
        <w:t>ומתברר</w:t>
      </w:r>
      <w:r w:rsidR="0084256A">
        <w:rPr>
          <w:rtl/>
        </w:rPr>
        <w:t xml:space="preserve"> </w:t>
      </w:r>
      <w:r w:rsidRPr="00CF24E8">
        <w:rPr>
          <w:rtl/>
        </w:rPr>
        <w:t>שהגידול</w:t>
      </w:r>
      <w:r w:rsidR="0084256A">
        <w:rPr>
          <w:rtl/>
        </w:rPr>
        <w:t xml:space="preserve"> </w:t>
      </w:r>
      <w:r w:rsidRPr="00CF24E8">
        <w:rPr>
          <w:rtl/>
        </w:rPr>
        <w:t>הנורא הזה במספר המכוניות החדישות, כמעט</w:t>
      </w:r>
      <w:r w:rsidR="0084256A">
        <w:rPr>
          <w:rtl/>
        </w:rPr>
        <w:t xml:space="preserve"> </w:t>
      </w:r>
      <w:r w:rsidRPr="00CF24E8">
        <w:rPr>
          <w:rtl/>
        </w:rPr>
        <w:t>120,000</w:t>
      </w:r>
      <w:r w:rsidR="0084256A">
        <w:rPr>
          <w:rtl/>
        </w:rPr>
        <w:t xml:space="preserve"> </w:t>
      </w:r>
      <w:r w:rsidRPr="00CF24E8">
        <w:rPr>
          <w:rtl/>
        </w:rPr>
        <w:t>כלי</w:t>
      </w:r>
      <w:r w:rsidR="0084256A">
        <w:rPr>
          <w:rtl/>
        </w:rPr>
        <w:t xml:space="preserve"> </w:t>
      </w:r>
      <w:r w:rsidRPr="00CF24E8">
        <w:rPr>
          <w:rtl/>
        </w:rPr>
        <w:t>רכב</w:t>
      </w:r>
      <w:r w:rsidR="0084256A">
        <w:rPr>
          <w:rtl/>
        </w:rPr>
        <w:t xml:space="preserve"> </w:t>
      </w:r>
      <w:r w:rsidRPr="00CF24E8">
        <w:rPr>
          <w:rtl/>
        </w:rPr>
        <w:t>חדשים</w:t>
      </w:r>
      <w:r w:rsidR="0084256A">
        <w:rPr>
          <w:rtl/>
        </w:rPr>
        <w:t xml:space="preserve"> </w:t>
      </w:r>
      <w:r w:rsidRPr="00CF24E8">
        <w:rPr>
          <w:rtl/>
        </w:rPr>
        <w:t>בכל שנה, לפעמים יותר, הגידול הזה אכן לא מסייע לפתרון</w:t>
      </w:r>
      <w:r w:rsidR="0084256A">
        <w:rPr>
          <w:rtl/>
        </w:rPr>
        <w:t xml:space="preserve"> </w:t>
      </w:r>
      <w:r w:rsidRPr="00CF24E8">
        <w:rPr>
          <w:rtl/>
        </w:rPr>
        <w:t>הבעיה,</w:t>
      </w:r>
      <w:r w:rsidR="0084256A">
        <w:rPr>
          <w:rtl/>
        </w:rPr>
        <w:t xml:space="preserve"> </w:t>
      </w:r>
      <w:r w:rsidRPr="00CF24E8">
        <w:rPr>
          <w:rtl/>
        </w:rPr>
        <w:t>אף</w:t>
      </w:r>
      <w:r w:rsidR="0084256A">
        <w:rPr>
          <w:rtl/>
        </w:rPr>
        <w:t xml:space="preserve"> </w:t>
      </w:r>
      <w:r w:rsidRPr="00CF24E8">
        <w:rPr>
          <w:rtl/>
        </w:rPr>
        <w:t>שבשנתיים, שלוש השנים האחרונות נעשו עבודות אדירות בהרחבת כבישים בכל</w:t>
      </w:r>
      <w:r w:rsidR="0084256A">
        <w:rPr>
          <w:rtl/>
        </w:rPr>
        <w:t xml:space="preserve"> </w:t>
      </w:r>
      <w:r w:rsidRPr="00CF24E8">
        <w:rPr>
          <w:rtl/>
        </w:rPr>
        <w:t>המדינה, ממטולה ועד אילת.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עכשיו מתכננים כביש חוצה</w:t>
      </w:r>
      <w:r w:rsidR="0084256A">
        <w:rPr>
          <w:rtl/>
        </w:rPr>
        <w:t>-</w:t>
      </w:r>
      <w:r w:rsidRPr="00CF24E8">
        <w:rPr>
          <w:rtl/>
        </w:rPr>
        <w:t>ישראל, שסלילתו תימשך כמה שנים טובות, ועובדים עליו</w:t>
      </w:r>
      <w:r w:rsidR="0084256A">
        <w:rPr>
          <w:rtl/>
        </w:rPr>
        <w:t xml:space="preserve"> </w:t>
      </w:r>
      <w:r w:rsidRPr="00CF24E8">
        <w:rPr>
          <w:rtl/>
        </w:rPr>
        <w:t>חזק.</w:t>
      </w:r>
      <w:r w:rsidR="0084256A">
        <w:rPr>
          <w:rtl/>
        </w:rPr>
        <w:t xml:space="preserve"> </w:t>
      </w:r>
      <w:r w:rsidRPr="00CF24E8">
        <w:rPr>
          <w:rtl/>
        </w:rPr>
        <w:t>כל הרחבות הכבישים לא עוזרות לנו. גם הנתיב שהוכן לתחבורה ציבורית לא כל כך</w:t>
      </w:r>
      <w:r w:rsidR="0084256A">
        <w:rPr>
          <w:rtl/>
        </w:rPr>
        <w:t xml:space="preserve"> </w:t>
      </w:r>
      <w:r w:rsidRPr="00CF24E8">
        <w:rPr>
          <w:rtl/>
        </w:rPr>
        <w:t>מסייע</w:t>
      </w:r>
      <w:r w:rsidR="0084256A">
        <w:rPr>
          <w:rtl/>
        </w:rPr>
        <w:t xml:space="preserve"> </w:t>
      </w:r>
      <w:r w:rsidRPr="00CF24E8">
        <w:rPr>
          <w:rtl/>
        </w:rPr>
        <w:t>לתחבורה הציבורית, משום שהעומס כל כך גדול, אדוני שר התחבורה, כל כך נורא,</w:t>
      </w:r>
      <w:r w:rsidR="0084256A">
        <w:rPr>
          <w:rtl/>
        </w:rPr>
        <w:t xml:space="preserve"> </w:t>
      </w:r>
      <w:r w:rsidRPr="00CF24E8">
        <w:rPr>
          <w:rtl/>
        </w:rPr>
        <w:t>עד שהאזרחים לפעמים נאלצים לעבור על החוק ולנסוע בנתיב של התחבורה הציבורית.</w:t>
      </w:r>
      <w:r w:rsidR="0084256A">
        <w:rPr>
          <w:rtl/>
        </w:rPr>
        <w:t xml:space="preserve"> </w:t>
      </w: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רואה</w:t>
      </w:r>
      <w:r w:rsidR="0084256A">
        <w:rPr>
          <w:rtl/>
        </w:rPr>
        <w:t xml:space="preserve"> </w:t>
      </w:r>
      <w:r w:rsidRPr="00CF24E8">
        <w:rPr>
          <w:rtl/>
        </w:rPr>
        <w:t>בכל</w:t>
      </w:r>
      <w:r w:rsidR="0084256A">
        <w:rPr>
          <w:rtl/>
        </w:rPr>
        <w:t xml:space="preserve"> </w:t>
      </w:r>
      <w:r w:rsidRPr="00CF24E8">
        <w:rPr>
          <w:rtl/>
        </w:rPr>
        <w:t>רמזור,</w:t>
      </w:r>
      <w:r w:rsidR="0084256A">
        <w:rPr>
          <w:rtl/>
        </w:rPr>
        <w:t xml:space="preserve"> </w:t>
      </w:r>
      <w:r w:rsidRPr="00CF24E8">
        <w:rPr>
          <w:rtl/>
        </w:rPr>
        <w:t>בכל</w:t>
      </w:r>
      <w:r w:rsidR="0084256A">
        <w:rPr>
          <w:rtl/>
        </w:rPr>
        <w:t xml:space="preserve"> </w:t>
      </w:r>
      <w:r w:rsidRPr="00CF24E8">
        <w:rPr>
          <w:rtl/>
        </w:rPr>
        <w:t xml:space="preserve">צומת, בכל כביש לחץ תנועה </w:t>
      </w:r>
      <w:r w:rsidR="0084256A">
        <w:rPr>
          <w:rtl/>
        </w:rPr>
        <w:t>–</w:t>
      </w:r>
      <w:r w:rsidRPr="00CF24E8">
        <w:rPr>
          <w:rtl/>
        </w:rPr>
        <w:t xml:space="preserve"> תנסה להגיע מתל</w:t>
      </w:r>
      <w:r w:rsidR="0084256A">
        <w:rPr>
          <w:rtl/>
        </w:rPr>
        <w:t>-</w:t>
      </w:r>
      <w:r w:rsidRPr="00CF24E8">
        <w:rPr>
          <w:rtl/>
        </w:rPr>
        <w:t>אביב לנתניה,</w:t>
      </w:r>
      <w:r w:rsidR="0084256A">
        <w:rPr>
          <w:rtl/>
        </w:rPr>
        <w:t xml:space="preserve"> </w:t>
      </w:r>
      <w:r w:rsidRPr="00CF24E8">
        <w:rPr>
          <w:rtl/>
        </w:rPr>
        <w:t>מרחק</w:t>
      </w:r>
      <w:r w:rsidR="0084256A">
        <w:rPr>
          <w:rtl/>
        </w:rPr>
        <w:t xml:space="preserve"> </w:t>
      </w:r>
      <w:r w:rsidRPr="00CF24E8">
        <w:rPr>
          <w:rtl/>
        </w:rPr>
        <w:t>שאפשר</w:t>
      </w:r>
      <w:r w:rsidR="0084256A">
        <w:rPr>
          <w:rtl/>
        </w:rPr>
        <w:t xml:space="preserve"> </w:t>
      </w:r>
      <w:r w:rsidRPr="00CF24E8">
        <w:rPr>
          <w:rtl/>
        </w:rPr>
        <w:t>לעבור</w:t>
      </w:r>
      <w:r w:rsidR="0084256A">
        <w:rPr>
          <w:rtl/>
        </w:rPr>
        <w:t xml:space="preserve"> </w:t>
      </w:r>
      <w:r w:rsidRPr="00CF24E8">
        <w:rPr>
          <w:rtl/>
        </w:rPr>
        <w:t>בערך</w:t>
      </w:r>
      <w:r w:rsidR="0084256A">
        <w:rPr>
          <w:rtl/>
        </w:rPr>
        <w:t xml:space="preserve"> </w:t>
      </w:r>
      <w:r w:rsidRPr="00CF24E8">
        <w:rPr>
          <w:rtl/>
        </w:rPr>
        <w:t>בעשר דקות או ברבע שעה, ואתה לא מצליח לעבור אותו בחצי</w:t>
      </w:r>
      <w:r w:rsidR="0084256A">
        <w:rPr>
          <w:rtl/>
        </w:rPr>
        <w:t xml:space="preserve"> </w:t>
      </w:r>
      <w:r w:rsidRPr="00CF24E8">
        <w:rPr>
          <w:rtl/>
        </w:rPr>
        <w:t>שעה, כמעט בזמן כפול.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נוסע</w:t>
      </w:r>
      <w:r w:rsidR="0084256A">
        <w:rPr>
          <w:rtl/>
        </w:rPr>
        <w:t xml:space="preserve"> </w:t>
      </w:r>
      <w:r w:rsidRPr="00CF24E8">
        <w:rPr>
          <w:rtl/>
        </w:rPr>
        <w:t>בשעות</w:t>
      </w:r>
      <w:r w:rsidR="0084256A">
        <w:rPr>
          <w:rtl/>
        </w:rPr>
        <w:t xml:space="preserve"> </w:t>
      </w:r>
      <w:r w:rsidRPr="00CF24E8">
        <w:rPr>
          <w:rtl/>
        </w:rPr>
        <w:t>הלילה הפנויות מנהרייה לירושלים, הנסיעה נמשכת שעתיים</w:t>
      </w:r>
      <w:r w:rsidR="0084256A">
        <w:rPr>
          <w:rtl/>
        </w:rPr>
        <w:t xml:space="preserve"> </w:t>
      </w:r>
      <w:r w:rsidRPr="00CF24E8">
        <w:rPr>
          <w:rtl/>
        </w:rPr>
        <w:t>ופחות.</w:t>
      </w:r>
      <w:r w:rsidR="0084256A">
        <w:rPr>
          <w:rtl/>
        </w:rPr>
        <w:t xml:space="preserve"> </w:t>
      </w:r>
      <w:r w:rsidRPr="00CF24E8">
        <w:rPr>
          <w:rtl/>
        </w:rPr>
        <w:t>אבל,</w:t>
      </w:r>
      <w:r w:rsidR="0084256A">
        <w:rPr>
          <w:rtl/>
        </w:rPr>
        <w:t xml:space="preserve"> </w:t>
      </w:r>
      <w:r w:rsidRPr="00CF24E8">
        <w:rPr>
          <w:rtl/>
        </w:rPr>
        <w:t>כאשר אתה נוסע בשעות רגילות, לא בשעות העומס, אתה נזקק לשלוש שעות</w:t>
      </w:r>
      <w:r w:rsidR="0084256A">
        <w:rPr>
          <w:rtl/>
        </w:rPr>
        <w:t xml:space="preserve"> </w:t>
      </w:r>
      <w:r w:rsidRPr="00CF24E8">
        <w:rPr>
          <w:rtl/>
        </w:rPr>
        <w:t>וחצי</w:t>
      </w:r>
      <w:r w:rsidR="0084256A">
        <w:rPr>
          <w:rtl/>
        </w:rPr>
        <w:t xml:space="preserve"> </w:t>
      </w:r>
      <w:r w:rsidRPr="00CF24E8">
        <w:rPr>
          <w:rtl/>
        </w:rPr>
        <w:t>עד</w:t>
      </w:r>
      <w:r w:rsidR="0084256A">
        <w:rPr>
          <w:rtl/>
        </w:rPr>
        <w:t xml:space="preserve"> </w:t>
      </w:r>
      <w:r w:rsidRPr="00CF24E8">
        <w:rPr>
          <w:rtl/>
        </w:rPr>
        <w:t>ארבע</w:t>
      </w:r>
      <w:r w:rsidR="0084256A">
        <w:rPr>
          <w:rtl/>
        </w:rPr>
        <w:t xml:space="preserve"> </w:t>
      </w:r>
      <w:r w:rsidRPr="00CF24E8">
        <w:rPr>
          <w:rtl/>
        </w:rPr>
        <w:t>שעות.</w:t>
      </w:r>
      <w:r w:rsidR="0084256A">
        <w:rPr>
          <w:rtl/>
        </w:rPr>
        <w:t xml:space="preserve"> </w:t>
      </w:r>
      <w:r w:rsidRPr="00CF24E8">
        <w:rPr>
          <w:rtl/>
        </w:rPr>
        <w:t>תעשה</w:t>
      </w:r>
      <w:r w:rsidR="0084256A">
        <w:rPr>
          <w:rtl/>
        </w:rPr>
        <w:t xml:space="preserve"> </w:t>
      </w:r>
      <w:r w:rsidRPr="00CF24E8">
        <w:rPr>
          <w:rtl/>
        </w:rPr>
        <w:t>חשבון, כמה שעות עבודה, כמה שעות חשובות במשך היום</w:t>
      </w:r>
      <w:r w:rsidR="0084256A">
        <w:rPr>
          <w:rtl/>
        </w:rPr>
        <w:t xml:space="preserve"> </w:t>
      </w:r>
      <w:r w:rsidRPr="00CF24E8">
        <w:rPr>
          <w:rtl/>
        </w:rPr>
        <w:t>מאבדים אנשים במדינת ישראל. אזרחים נתקעים בפקקים הנוראיים האלה.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שר</w:t>
      </w:r>
      <w:r w:rsidR="0084256A">
        <w:rPr>
          <w:rtl/>
        </w:rPr>
        <w:t xml:space="preserve"> </w:t>
      </w:r>
      <w:r w:rsidRPr="00CF24E8">
        <w:rPr>
          <w:rtl/>
        </w:rPr>
        <w:t>התחבורה,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אנחנו לא נמצא הסדרים נוספים </w:t>
      </w:r>
      <w:r w:rsidR="0084256A">
        <w:rPr>
          <w:rtl/>
        </w:rPr>
        <w:t>–</w:t>
      </w:r>
      <w:r w:rsidRPr="00CF24E8">
        <w:rPr>
          <w:rtl/>
        </w:rPr>
        <w:t xml:space="preserve"> ושמחתי עכשיו לשמוע</w:t>
      </w:r>
      <w:r w:rsidR="0084256A">
        <w:rPr>
          <w:rtl/>
        </w:rPr>
        <w:t xml:space="preserve"> </w:t>
      </w:r>
      <w:r w:rsidRPr="00CF24E8">
        <w:rPr>
          <w:rtl/>
        </w:rPr>
        <w:t>שאתם</w:t>
      </w:r>
      <w:r w:rsidR="0084256A">
        <w:rPr>
          <w:rtl/>
        </w:rPr>
        <w:t xml:space="preserve"> </w:t>
      </w:r>
      <w:r w:rsidRPr="00CF24E8">
        <w:rPr>
          <w:rtl/>
        </w:rPr>
        <w:t>מכינים רפורמה בנושא הזה, כי אי</w:t>
      </w:r>
      <w:r w:rsidR="0084256A">
        <w:rPr>
          <w:rtl/>
        </w:rPr>
        <w:t>-</w:t>
      </w:r>
      <w:r w:rsidRPr="00CF24E8">
        <w:rPr>
          <w:rtl/>
        </w:rPr>
        <w:t xml:space="preserve">אפשר לפתור את הבעיה רק בהרחבת כבישים </w:t>
      </w:r>
      <w:r w:rsidR="0084256A">
        <w:rPr>
          <w:rtl/>
        </w:rPr>
        <w:t>–</w:t>
      </w:r>
      <w:r w:rsidRPr="00CF24E8">
        <w:rPr>
          <w:rtl/>
        </w:rPr>
        <w:t xml:space="preserve"> כל</w:t>
      </w:r>
      <w:r w:rsidR="0084256A">
        <w:rPr>
          <w:rtl/>
        </w:rPr>
        <w:t xml:space="preserve"> </w:t>
      </w:r>
      <w:r w:rsidRPr="00CF24E8">
        <w:rPr>
          <w:rtl/>
        </w:rPr>
        <w:t>המדינה הזאת תתמלא באספלט ובכבישים חדשים, ולא יהיה פתרון ראוי.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מדובר</w:t>
      </w:r>
      <w:r w:rsidR="0084256A">
        <w:rPr>
          <w:rtl/>
        </w:rPr>
        <w:t xml:space="preserve"> </w:t>
      </w:r>
      <w:r w:rsidRPr="00CF24E8">
        <w:rPr>
          <w:rtl/>
        </w:rPr>
        <w:t>כאן</w:t>
      </w:r>
      <w:r w:rsidR="0084256A">
        <w:rPr>
          <w:rtl/>
        </w:rPr>
        <w:t xml:space="preserve"> </w:t>
      </w:r>
      <w:r w:rsidRPr="00CF24E8">
        <w:rPr>
          <w:rtl/>
        </w:rPr>
        <w:t>על פתרון שיכול בהחלט לסייע להרבה מאוד אזרחים, שיכול לעשות סדר</w:t>
      </w:r>
      <w:r w:rsidR="0084256A">
        <w:rPr>
          <w:rtl/>
        </w:rPr>
        <w:t xml:space="preserve"> </w:t>
      </w:r>
      <w:r w:rsidRPr="00CF24E8">
        <w:rPr>
          <w:rtl/>
        </w:rPr>
        <w:t>בתחבורה</w:t>
      </w:r>
      <w:r w:rsidR="0084256A">
        <w:rPr>
          <w:rtl/>
        </w:rPr>
        <w:t xml:space="preserve"> </w:t>
      </w:r>
      <w:r w:rsidRPr="00CF24E8">
        <w:rPr>
          <w:rtl/>
        </w:rPr>
        <w:t>בארץ.</w:t>
      </w:r>
      <w:r w:rsidR="0084256A">
        <w:rPr>
          <w:rtl/>
        </w:rPr>
        <w:t xml:space="preserve"> </w:t>
      </w:r>
      <w:r w:rsidRPr="00CF24E8">
        <w:rPr>
          <w:rtl/>
        </w:rPr>
        <w:t>אדוני שר התחבורה, אני מזמין אותך לאיזה פקק, אתה תראה ש</w:t>
      </w:r>
      <w:r w:rsidR="0084256A">
        <w:rPr>
          <w:rtl/>
        </w:rPr>
        <w:t>-</w:t>
      </w:r>
      <w:r w:rsidR="0084256A" w:rsidRPr="00CF24E8">
        <w:rPr>
          <w:rtl/>
        </w:rPr>
        <w:t>50</w:t>
      </w:r>
      <w:r w:rsidR="0084256A">
        <w:rPr>
          <w:rtl/>
        </w:rPr>
        <w:t>%</w:t>
      </w:r>
      <w:r w:rsidRPr="00CF24E8">
        <w:rPr>
          <w:rtl/>
        </w:rPr>
        <w:t>, אם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יותר,</w:t>
      </w:r>
      <w:r w:rsidR="0084256A">
        <w:rPr>
          <w:rtl/>
        </w:rPr>
        <w:t xml:space="preserve"> </w:t>
      </w:r>
      <w:r w:rsidRPr="00CF24E8">
        <w:rPr>
          <w:rtl/>
        </w:rPr>
        <w:t>מטור</w:t>
      </w:r>
      <w:r w:rsidR="0084256A">
        <w:rPr>
          <w:rtl/>
        </w:rPr>
        <w:t xml:space="preserve"> </w:t>
      </w:r>
      <w:r w:rsidRPr="00CF24E8">
        <w:rPr>
          <w:rtl/>
        </w:rPr>
        <w:t>המכוניות</w:t>
      </w:r>
      <w:r w:rsidR="0084256A">
        <w:rPr>
          <w:rtl/>
        </w:rPr>
        <w:t xml:space="preserve"> </w:t>
      </w:r>
      <w:r w:rsidRPr="00CF24E8">
        <w:rPr>
          <w:rtl/>
        </w:rPr>
        <w:t>הארוך</w:t>
      </w:r>
      <w:r w:rsidR="0084256A">
        <w:rPr>
          <w:rtl/>
        </w:rPr>
        <w:t xml:space="preserve"> </w:t>
      </w:r>
      <w:r w:rsidRPr="00CF24E8">
        <w:rPr>
          <w:rtl/>
        </w:rPr>
        <w:t>אלה משאיות</w:t>
      </w:r>
      <w:r w:rsidR="0084256A">
        <w:rPr>
          <w:rtl/>
        </w:rPr>
        <w:t xml:space="preserve"> </w:t>
      </w:r>
      <w:r w:rsidRPr="00CF24E8">
        <w:rPr>
          <w:rtl/>
        </w:rPr>
        <w:t>כבדות ואטיות, שפוגעות קשה בזרימת</w:t>
      </w:r>
      <w:r w:rsidR="0084256A">
        <w:rPr>
          <w:rtl/>
        </w:rPr>
        <w:t xml:space="preserve"> </w:t>
      </w:r>
      <w:r w:rsidRPr="00CF24E8">
        <w:rPr>
          <w:rtl/>
        </w:rPr>
        <w:t>התחבורה.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חשבתי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אפשר לעשות.</w:t>
      </w:r>
      <w:r w:rsidR="0084256A">
        <w:rPr>
          <w:rtl/>
        </w:rPr>
        <w:t xml:space="preserve"> </w:t>
      </w:r>
      <w:r w:rsidRPr="00CF24E8">
        <w:rPr>
          <w:rtl/>
        </w:rPr>
        <w:t>אני מודה ומתוודה שהכנתי הצעת חוק פשוטה, שלא כל כך</w:t>
      </w:r>
      <w:r w:rsidR="0084256A">
        <w:rPr>
          <w:rtl/>
        </w:rPr>
        <w:t xml:space="preserve"> </w:t>
      </w:r>
      <w:r w:rsidRPr="00CF24E8">
        <w:rPr>
          <w:rtl/>
        </w:rPr>
        <w:t>התכוונתי</w:t>
      </w:r>
      <w:r w:rsidR="0084256A">
        <w:rPr>
          <w:rtl/>
        </w:rPr>
        <w:t xml:space="preserve"> </w:t>
      </w:r>
      <w:r w:rsidRPr="00CF24E8">
        <w:rPr>
          <w:rtl/>
        </w:rPr>
        <w:t>שכך</w:t>
      </w:r>
      <w:r w:rsidR="0084256A">
        <w:rPr>
          <w:rtl/>
        </w:rPr>
        <w:t xml:space="preserve"> </w:t>
      </w:r>
      <w:r w:rsidRPr="00CF24E8">
        <w:rPr>
          <w:rtl/>
        </w:rPr>
        <w:t>תהיה</w:t>
      </w:r>
      <w:r w:rsidR="0084256A">
        <w:rPr>
          <w:rtl/>
        </w:rPr>
        <w:t xml:space="preserve"> </w:t>
      </w:r>
      <w:r w:rsidRPr="00CF24E8">
        <w:rPr>
          <w:rtl/>
        </w:rPr>
        <w:t>התוצאה</w:t>
      </w:r>
      <w:r w:rsidR="0084256A">
        <w:rPr>
          <w:rtl/>
        </w:rPr>
        <w:t xml:space="preserve"> </w:t>
      </w:r>
      <w:r w:rsidRPr="00CF24E8">
        <w:rPr>
          <w:rtl/>
        </w:rPr>
        <w:t>הסופית</w:t>
      </w:r>
      <w:r w:rsidR="0084256A">
        <w:rPr>
          <w:rtl/>
        </w:rPr>
        <w:t xml:space="preserve"> </w:t>
      </w:r>
      <w:r w:rsidRPr="00CF24E8">
        <w:rPr>
          <w:rtl/>
        </w:rPr>
        <w:t>שלה,</w:t>
      </w:r>
      <w:r w:rsidR="0084256A">
        <w:rPr>
          <w:rtl/>
        </w:rPr>
        <w:t xml:space="preserve"> </w:t>
      </w:r>
      <w:r w:rsidRPr="00CF24E8">
        <w:rPr>
          <w:rtl/>
        </w:rPr>
        <w:t>אבל העיקרון היה לעשות סדר בכך שאותן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משאיות כבדות, טריילרים, מובילי סחורה כבדים </w:t>
      </w:r>
      <w:r w:rsidR="0084256A">
        <w:rPr>
          <w:rtl/>
        </w:rPr>
        <w:t>–</w:t>
      </w:r>
      <w:r w:rsidRPr="00CF24E8">
        <w:rPr>
          <w:rtl/>
        </w:rPr>
        <w:t xml:space="preserve"> התכוונתי רק למשאיות כבדות, בוודאי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לטנדרים</w:t>
      </w:r>
      <w:r w:rsidR="0084256A">
        <w:rPr>
          <w:rtl/>
        </w:rPr>
        <w:t xml:space="preserve"> </w:t>
      </w:r>
      <w:r w:rsidRPr="00CF24E8">
        <w:rPr>
          <w:rtl/>
        </w:rPr>
        <w:t>ולא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לרכבים מסחריים, שיכולים לנסוע מהר כמו רכב רגיל </w:t>
      </w:r>
      <w:r w:rsidR="0084256A">
        <w:rPr>
          <w:rtl/>
        </w:rPr>
        <w:t>–</w:t>
      </w:r>
      <w:r w:rsidRPr="00CF24E8">
        <w:rPr>
          <w:rtl/>
        </w:rPr>
        <w:t xml:space="preserve"> אותן משאיות</w:t>
      </w:r>
      <w:r w:rsidR="0084256A">
        <w:rPr>
          <w:rtl/>
        </w:rPr>
        <w:t xml:space="preserve"> </w:t>
      </w:r>
      <w:r w:rsidRPr="00CF24E8">
        <w:rPr>
          <w:rtl/>
        </w:rPr>
        <w:t>כבדות לא תוכלנה לנסוע בשעות העומס בערים, בין השעות 07:00 ל</w:t>
      </w:r>
      <w:r w:rsidR="0084256A">
        <w:rPr>
          <w:rtl/>
        </w:rPr>
        <w:t>-</w:t>
      </w:r>
      <w:r w:rsidRPr="00CF24E8">
        <w:rPr>
          <w:rtl/>
        </w:rPr>
        <w:t>09:00.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הסדר</w:t>
      </w:r>
      <w:r w:rsidR="0084256A">
        <w:rPr>
          <w:rtl/>
        </w:rPr>
        <w:t xml:space="preserve"> </w:t>
      </w:r>
      <w:r w:rsidRPr="00CF24E8">
        <w:rPr>
          <w:rtl/>
        </w:rPr>
        <w:t>שלא</w:t>
      </w:r>
      <w:r w:rsidR="0084256A">
        <w:rPr>
          <w:rtl/>
        </w:rPr>
        <w:t xml:space="preserve"> </w:t>
      </w:r>
      <w:r w:rsidRPr="00CF24E8">
        <w:rPr>
          <w:rtl/>
        </w:rPr>
        <w:t>נוצר בחלום בלילה; זה הסדר שקיים בארצות נאורות באירופה, והוא</w:t>
      </w:r>
      <w:r w:rsidR="0084256A">
        <w:rPr>
          <w:rtl/>
        </w:rPr>
        <w:t xml:space="preserve"> </w:t>
      </w:r>
      <w:r w:rsidRPr="00CF24E8">
        <w:rPr>
          <w:rtl/>
        </w:rPr>
        <w:t>נותן</w:t>
      </w:r>
      <w:r w:rsidR="0084256A">
        <w:rPr>
          <w:rtl/>
        </w:rPr>
        <w:t xml:space="preserve"> </w:t>
      </w:r>
      <w:r w:rsidRPr="00CF24E8">
        <w:rPr>
          <w:rtl/>
        </w:rPr>
        <w:t>פתרונות</w:t>
      </w:r>
      <w:r w:rsidR="0084256A">
        <w:rPr>
          <w:rtl/>
        </w:rPr>
        <w:t xml:space="preserve"> </w:t>
      </w:r>
      <w:r w:rsidRPr="00CF24E8">
        <w:rPr>
          <w:rtl/>
        </w:rPr>
        <w:t>למקומות</w:t>
      </w:r>
      <w:r w:rsidR="0084256A">
        <w:rPr>
          <w:rtl/>
        </w:rPr>
        <w:t xml:space="preserve"> </w:t>
      </w:r>
      <w:r w:rsidRPr="00CF24E8">
        <w:rPr>
          <w:rtl/>
        </w:rPr>
        <w:t>מסוימים.</w:t>
      </w:r>
      <w:r w:rsidR="0084256A">
        <w:rPr>
          <w:rtl/>
        </w:rPr>
        <w:t xml:space="preserve"> </w:t>
      </w:r>
      <w:r w:rsidRPr="00CF24E8">
        <w:rPr>
          <w:rtl/>
        </w:rPr>
        <w:t>אני שואל אם לא שווה שננסה אותו.</w:t>
      </w:r>
      <w:r w:rsidR="0084256A">
        <w:rPr>
          <w:rtl/>
        </w:rPr>
        <w:t xml:space="preserve"> </w:t>
      </w:r>
      <w:r w:rsidRPr="00CF24E8">
        <w:rPr>
          <w:rtl/>
        </w:rPr>
        <w:t>האם לא שווה</w:t>
      </w:r>
      <w:r w:rsidR="0084256A">
        <w:rPr>
          <w:rtl/>
        </w:rPr>
        <w:t xml:space="preserve"> </w:t>
      </w:r>
      <w:r w:rsidRPr="00CF24E8">
        <w:rPr>
          <w:rtl/>
        </w:rPr>
        <w:t>שנראה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עובד או לא עובד? יכול להיות שזה לא זה. הרי אדוני ניסה כמה דברים</w:t>
      </w:r>
      <w:r w:rsidR="0084256A">
        <w:rPr>
          <w:rtl/>
        </w:rPr>
        <w:t xml:space="preserve"> </w:t>
      </w:r>
      <w:r w:rsidRPr="00CF24E8">
        <w:rPr>
          <w:rtl/>
        </w:rPr>
        <w:t>והתקין תקנות טובות.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חובתנו המוסרית כאן לעשות רפורמה. בהתחלה ראיתי שהיתה התנגדות של הממשלה, של</w:t>
      </w:r>
      <w:r w:rsidR="0084256A">
        <w:rPr>
          <w:rtl/>
        </w:rPr>
        <w:t xml:space="preserve"> </w:t>
      </w:r>
      <w:r w:rsidRPr="00CF24E8">
        <w:rPr>
          <w:rtl/>
        </w:rPr>
        <w:t>משרד</w:t>
      </w:r>
      <w:r w:rsidR="0084256A">
        <w:rPr>
          <w:rtl/>
        </w:rPr>
        <w:t xml:space="preserve"> </w:t>
      </w:r>
      <w:r w:rsidRPr="00CF24E8">
        <w:rPr>
          <w:rtl/>
        </w:rPr>
        <w:t>המשטרה</w:t>
      </w:r>
      <w:r w:rsidR="0084256A">
        <w:rPr>
          <w:rtl/>
        </w:rPr>
        <w:t xml:space="preserve"> </w:t>
      </w:r>
      <w:r w:rsidRPr="00CF24E8">
        <w:rPr>
          <w:rtl/>
        </w:rPr>
        <w:t>ושל משרד התחבורה, אבל אחר כך שמעתי ששר התחבורה, כמו בדברים טובים</w:t>
      </w:r>
      <w:r w:rsidR="0084256A">
        <w:rPr>
          <w:rtl/>
        </w:rPr>
        <w:t xml:space="preserve"> </w:t>
      </w:r>
      <w:r w:rsidRPr="00CF24E8">
        <w:rPr>
          <w:rtl/>
        </w:rPr>
        <w:t>אחרים, מכין רפורמה בעניין הזה. זאת אומרת שיש מקום לחשוב ולעשות משהו.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מציע</w:t>
      </w:r>
      <w:r w:rsidR="0084256A">
        <w:rPr>
          <w:rtl/>
        </w:rPr>
        <w:t xml:space="preserve"> </w:t>
      </w:r>
      <w:r w:rsidRPr="00CF24E8">
        <w:rPr>
          <w:rtl/>
        </w:rPr>
        <w:t>לכנסת</w:t>
      </w:r>
      <w:r w:rsidR="0084256A">
        <w:rPr>
          <w:rtl/>
        </w:rPr>
        <w:t xml:space="preserve"> </w:t>
      </w:r>
      <w:r w:rsidRPr="00CF24E8">
        <w:rPr>
          <w:rtl/>
        </w:rPr>
        <w:t>לאשר את הצעת החוק הזו בקריאה טרומית, ואני לא עומד על כך</w:t>
      </w:r>
      <w:r w:rsidR="0084256A">
        <w:rPr>
          <w:rtl/>
        </w:rPr>
        <w:t xml:space="preserve"> </w:t>
      </w:r>
      <w:r w:rsidRPr="00CF24E8">
        <w:rPr>
          <w:rtl/>
        </w:rPr>
        <w:t>שזה</w:t>
      </w:r>
      <w:r w:rsidR="0084256A">
        <w:rPr>
          <w:rtl/>
        </w:rPr>
        <w:t xml:space="preserve"> </w:t>
      </w:r>
      <w:r w:rsidRPr="00CF24E8">
        <w:rPr>
          <w:rtl/>
        </w:rPr>
        <w:t>ירוץ.</w:t>
      </w:r>
      <w:r w:rsidR="0084256A">
        <w:rPr>
          <w:rtl/>
        </w:rPr>
        <w:t xml:space="preserve"> </w:t>
      </w:r>
      <w:r w:rsidRPr="00CF24E8">
        <w:rPr>
          <w:rtl/>
        </w:rPr>
        <w:t>והיה</w:t>
      </w:r>
      <w:r w:rsidR="0084256A">
        <w:rPr>
          <w:rtl/>
        </w:rPr>
        <w:t xml:space="preserve"> </w:t>
      </w:r>
      <w:r w:rsidRPr="00CF24E8">
        <w:rPr>
          <w:rtl/>
        </w:rPr>
        <w:t>ושר התחבורה יוציא תקנות בעניין הזה ויפתח אותו כך שבאמת נוכל</w:t>
      </w:r>
      <w:r w:rsidR="0084256A">
        <w:rPr>
          <w:rtl/>
        </w:rPr>
        <w:t xml:space="preserve"> </w:t>
      </w:r>
      <w:r w:rsidRPr="00CF24E8">
        <w:rPr>
          <w:rtl/>
        </w:rPr>
        <w:t>לעשות</w:t>
      </w:r>
      <w:r w:rsidR="0084256A">
        <w:rPr>
          <w:rtl/>
        </w:rPr>
        <w:t xml:space="preserve"> </w:t>
      </w:r>
      <w:r w:rsidRPr="00CF24E8">
        <w:rPr>
          <w:rtl/>
        </w:rPr>
        <w:t>סדר,</w:t>
      </w:r>
      <w:r w:rsidR="0084256A">
        <w:rPr>
          <w:rtl/>
        </w:rPr>
        <w:t xml:space="preserve"> </w:t>
      </w:r>
      <w:r w:rsidRPr="00CF24E8">
        <w:rPr>
          <w:rtl/>
        </w:rPr>
        <w:t>ולא</w:t>
      </w:r>
      <w:r w:rsidR="0084256A">
        <w:rPr>
          <w:rtl/>
        </w:rPr>
        <w:t xml:space="preserve"> </w:t>
      </w:r>
      <w:r w:rsidRPr="00CF24E8">
        <w:rPr>
          <w:rtl/>
        </w:rPr>
        <w:t>נסבול יום</w:t>
      </w:r>
      <w:r w:rsidR="0084256A">
        <w:rPr>
          <w:rtl/>
        </w:rPr>
        <w:t>-</w:t>
      </w:r>
      <w:r w:rsidRPr="00CF24E8">
        <w:rPr>
          <w:rtl/>
        </w:rPr>
        <w:t>יום ושעה</w:t>
      </w:r>
      <w:r w:rsidR="0084256A">
        <w:rPr>
          <w:rtl/>
        </w:rPr>
        <w:t>-</w:t>
      </w:r>
      <w:r w:rsidRPr="00CF24E8">
        <w:rPr>
          <w:rtl/>
        </w:rPr>
        <w:t>שעה מהמשאיות הכבדות, ואם הפחד הוא שמפעלים</w:t>
      </w:r>
      <w:r w:rsidR="0084256A">
        <w:rPr>
          <w:rtl/>
        </w:rPr>
        <w:t xml:space="preserve"> </w:t>
      </w:r>
      <w:r w:rsidRPr="00CF24E8">
        <w:rPr>
          <w:rtl/>
        </w:rPr>
        <w:t>יצטרכו</w:t>
      </w:r>
      <w:r w:rsidR="0084256A">
        <w:rPr>
          <w:rtl/>
        </w:rPr>
        <w:t xml:space="preserve"> </w:t>
      </w:r>
      <w:r w:rsidRPr="00CF24E8">
        <w:rPr>
          <w:rtl/>
        </w:rPr>
        <w:t>לתת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הסחורה</w:t>
      </w:r>
      <w:r w:rsidR="0084256A">
        <w:rPr>
          <w:rtl/>
        </w:rPr>
        <w:t xml:space="preserve"> </w:t>
      </w:r>
      <w:r w:rsidRPr="00CF24E8">
        <w:rPr>
          <w:rtl/>
        </w:rPr>
        <w:t>מוקדם מדי, בלילה, וחנויות ייפתחו, מה יש? למה לא ייסעו</w:t>
      </w:r>
      <w:r w:rsidR="0084256A">
        <w:rPr>
          <w:rtl/>
        </w:rPr>
        <w:t xml:space="preserve"> </w:t>
      </w:r>
      <w:r w:rsidRPr="00CF24E8">
        <w:rPr>
          <w:rtl/>
        </w:rPr>
        <w:t>משאיות</w:t>
      </w:r>
      <w:r w:rsidR="0084256A">
        <w:rPr>
          <w:rtl/>
        </w:rPr>
        <w:t xml:space="preserve"> </w:t>
      </w:r>
      <w:r w:rsidRPr="00CF24E8">
        <w:rPr>
          <w:rtl/>
        </w:rPr>
        <w:t>כבדות מוקדם יותר בלילה? למה לא יפרקו את הסחורה מוקדם יותר? אני לא רואה</w:t>
      </w:r>
      <w:r w:rsidR="0084256A">
        <w:rPr>
          <w:rtl/>
        </w:rPr>
        <w:t xml:space="preserve"> </w:t>
      </w:r>
      <w:r w:rsidRPr="00CF24E8">
        <w:rPr>
          <w:rtl/>
        </w:rPr>
        <w:t>בזה</w:t>
      </w:r>
      <w:r w:rsidR="0084256A">
        <w:rPr>
          <w:rtl/>
        </w:rPr>
        <w:t xml:space="preserve"> </w:t>
      </w:r>
      <w:r w:rsidRPr="00CF24E8">
        <w:rPr>
          <w:rtl/>
        </w:rPr>
        <w:t>בעיה.</w:t>
      </w:r>
      <w:r w:rsidR="0084256A">
        <w:rPr>
          <w:rtl/>
        </w:rPr>
        <w:t xml:space="preserve"> </w:t>
      </w:r>
      <w:r w:rsidRPr="00CF24E8">
        <w:rPr>
          <w:rtl/>
        </w:rPr>
        <w:t>מדברים על הוצאות גדולות כתוצאה מכך. אמרתי את זה לשר האוצר, הוא לא</w:t>
      </w:r>
      <w:r w:rsidR="0084256A">
        <w:rPr>
          <w:rtl/>
        </w:rPr>
        <w:t xml:space="preserve"> </w:t>
      </w:r>
      <w:r w:rsidRPr="00CF24E8">
        <w:rPr>
          <w:rtl/>
        </w:rPr>
        <w:t>מבין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הן</w:t>
      </w:r>
      <w:r w:rsidR="0084256A">
        <w:rPr>
          <w:rtl/>
        </w:rPr>
        <w:t xml:space="preserve"> </w:t>
      </w:r>
      <w:r w:rsidRPr="00CF24E8">
        <w:rPr>
          <w:rtl/>
        </w:rPr>
        <w:t>ההוצאות</w:t>
      </w:r>
      <w:r w:rsidR="0084256A">
        <w:rPr>
          <w:rtl/>
        </w:rPr>
        <w:t xml:space="preserve"> </w:t>
      </w:r>
      <w:r w:rsidRPr="00CF24E8">
        <w:rPr>
          <w:rtl/>
        </w:rPr>
        <w:t>הכרוכות</w:t>
      </w:r>
      <w:r w:rsidR="0084256A">
        <w:rPr>
          <w:rtl/>
        </w:rPr>
        <w:t xml:space="preserve"> </w:t>
      </w:r>
      <w:r w:rsidRPr="00CF24E8">
        <w:rPr>
          <w:rtl/>
        </w:rPr>
        <w:t>באובדן</w:t>
      </w:r>
      <w:r w:rsidR="0084256A">
        <w:rPr>
          <w:rtl/>
        </w:rPr>
        <w:t xml:space="preserve"> </w:t>
      </w:r>
      <w:r w:rsidRPr="00CF24E8">
        <w:rPr>
          <w:rtl/>
        </w:rPr>
        <w:t>עשרות</w:t>
      </w:r>
      <w:r w:rsidR="0084256A">
        <w:rPr>
          <w:rtl/>
        </w:rPr>
        <w:t xml:space="preserve"> </w:t>
      </w:r>
      <w:r w:rsidRPr="00CF24E8">
        <w:rPr>
          <w:rtl/>
        </w:rPr>
        <w:t>ומאות אלפי שעות עבודה של אזרחים</w:t>
      </w:r>
      <w:r w:rsidR="0084256A">
        <w:rPr>
          <w:rtl/>
        </w:rPr>
        <w:t xml:space="preserve"> </w:t>
      </w:r>
      <w:r w:rsidRPr="00CF24E8">
        <w:rPr>
          <w:rtl/>
        </w:rPr>
        <w:t>בדרכים, בפקקים נוראיים? זה קורה כל יום.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מאוד מקווה, שבעקבות ההחלטה שנפלה בהנהלת הקואליציה, ששר התחבורה לא היה</w:t>
      </w:r>
      <w:r w:rsidR="0084256A">
        <w:rPr>
          <w:rtl/>
        </w:rPr>
        <w:t xml:space="preserve"> </w:t>
      </w:r>
      <w:r w:rsidRPr="00CF24E8">
        <w:rPr>
          <w:rtl/>
        </w:rPr>
        <w:t>נוכח</w:t>
      </w:r>
      <w:r w:rsidR="0084256A">
        <w:rPr>
          <w:rtl/>
        </w:rPr>
        <w:t xml:space="preserve"> </w:t>
      </w:r>
      <w:r w:rsidRPr="00CF24E8">
        <w:rPr>
          <w:rtl/>
        </w:rPr>
        <w:t>בה, אכן נאפשר העברת ההצעה בקריאה טרומית, ונוכל אחר כך לדון בה בכובד ראש,</w:t>
      </w:r>
      <w:r w:rsidR="0084256A">
        <w:rPr>
          <w:rtl/>
        </w:rPr>
        <w:t xml:space="preserve"> </w:t>
      </w:r>
      <w:r w:rsidRPr="00CF24E8">
        <w:rPr>
          <w:rtl/>
        </w:rPr>
        <w:t>בתיאום ומתוך כוונה לפעול לטובת העניין.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כאן כוונה, חס וחלילה, לחוקק חוק פופוליסטי. גם המומחים שלך אומרים שיש</w:t>
      </w:r>
      <w:r w:rsidR="0084256A">
        <w:rPr>
          <w:rtl/>
        </w:rPr>
        <w:t xml:space="preserve"> </w:t>
      </w:r>
      <w:r w:rsidRPr="00CF24E8">
        <w:rPr>
          <w:rtl/>
        </w:rPr>
        <w:t>מקום</w:t>
      </w:r>
      <w:r w:rsidR="0084256A">
        <w:rPr>
          <w:rtl/>
        </w:rPr>
        <w:t xml:space="preserve"> </w:t>
      </w:r>
      <w:r w:rsidRPr="00CF24E8">
        <w:rPr>
          <w:rtl/>
        </w:rPr>
        <w:t>לחשוב על העניין הזה ולעשות משהו. אולי צריך לגלגל את זה בצורה של תקנות של</w:t>
      </w:r>
      <w:r w:rsidR="0084256A">
        <w:rPr>
          <w:rtl/>
        </w:rPr>
        <w:t xml:space="preserve"> </w:t>
      </w:r>
      <w:r w:rsidRPr="00CF24E8">
        <w:rPr>
          <w:rtl/>
        </w:rPr>
        <w:t>משרד</w:t>
      </w:r>
      <w:r w:rsidR="0084256A">
        <w:rPr>
          <w:rtl/>
        </w:rPr>
        <w:t xml:space="preserve"> </w:t>
      </w:r>
      <w:r w:rsidRPr="00CF24E8">
        <w:rPr>
          <w:rtl/>
        </w:rPr>
        <w:t>התחבורה, או בדרך אחרת. אבל, אם הכוונה היתה לעורר את הנושא ולתת לו חשיבות</w:t>
      </w:r>
      <w:r w:rsidR="0084256A">
        <w:rPr>
          <w:rtl/>
        </w:rPr>
        <w:t xml:space="preserve"> </w:t>
      </w:r>
      <w:r w:rsidRPr="00CF24E8">
        <w:rPr>
          <w:rtl/>
        </w:rPr>
        <w:t>רבה</w:t>
      </w:r>
      <w:r w:rsidR="0084256A">
        <w:rPr>
          <w:rtl/>
        </w:rPr>
        <w:t xml:space="preserve"> </w:t>
      </w:r>
      <w:r w:rsidRPr="00CF24E8">
        <w:rPr>
          <w:rtl/>
        </w:rPr>
        <w:t>ומשנה</w:t>
      </w:r>
      <w:r w:rsidR="0084256A">
        <w:rPr>
          <w:rtl/>
        </w:rPr>
        <w:t>-</w:t>
      </w:r>
      <w:r w:rsidRPr="00CF24E8">
        <w:rPr>
          <w:rtl/>
        </w:rPr>
        <w:t>תוקף בכך שיזדרזו ויחשבו ויביאו לנו תוצאות ומסקנות, זאת הכוונה הטובה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החוק,</w:t>
      </w:r>
      <w:r w:rsidR="0084256A">
        <w:rPr>
          <w:rtl/>
        </w:rPr>
        <w:t xml:space="preserve"> </w:t>
      </w:r>
      <w:r w:rsidRPr="00CF24E8">
        <w:rPr>
          <w:rtl/>
        </w:rPr>
        <w:t>שאני</w:t>
      </w:r>
      <w:r w:rsidR="0084256A">
        <w:rPr>
          <w:rtl/>
        </w:rPr>
        <w:t xml:space="preserve"> </w:t>
      </w:r>
      <w:r w:rsidRPr="00CF24E8">
        <w:rPr>
          <w:rtl/>
        </w:rPr>
        <w:t>מקווה</w:t>
      </w:r>
      <w:r w:rsidR="0084256A">
        <w:rPr>
          <w:rtl/>
        </w:rPr>
        <w:t xml:space="preserve"> </w:t>
      </w:r>
      <w:r w:rsidRPr="00CF24E8">
        <w:rPr>
          <w:rtl/>
        </w:rPr>
        <w:t>ששר</w:t>
      </w:r>
      <w:r w:rsidR="0084256A">
        <w:rPr>
          <w:rtl/>
        </w:rPr>
        <w:t xml:space="preserve"> </w:t>
      </w:r>
      <w:r w:rsidRPr="00CF24E8">
        <w:rPr>
          <w:rtl/>
        </w:rPr>
        <w:t>התחבורה גם הוא יתמוך ברעיון, ואולי יאפשר את</w:t>
      </w:r>
      <w:r w:rsidR="0084256A">
        <w:rPr>
          <w:rtl/>
        </w:rPr>
        <w:t xml:space="preserve"> </w:t>
      </w:r>
      <w:r w:rsidRPr="00CF24E8">
        <w:rPr>
          <w:rtl/>
        </w:rPr>
        <w:t>העברתה בקריאה טרומית, כדי להמשיך בחקיקה או בתקנות ולעשות זאת בתיאום ככל האפשר.</w:t>
      </w:r>
      <w:r w:rsidR="0084256A">
        <w:rPr>
          <w:rtl/>
        </w:rPr>
        <w:t xml:space="preserve"> </w:t>
      </w:r>
      <w:r w:rsidRPr="00CF24E8">
        <w:rPr>
          <w:rtl/>
        </w:rPr>
        <w:t>אני מודה לך.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</w:t>
      </w:r>
      <w:r w:rsidR="0084256A">
        <w:rPr>
          <w:rtl/>
        </w:rPr>
        <w:t xml:space="preserve"> </w:t>
      </w:r>
      <w:r w:rsidRPr="00CF24E8">
        <w:rPr>
          <w:rtl/>
        </w:rPr>
        <w:t>לחבר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טריף.</w:t>
      </w:r>
      <w:r w:rsidR="0084256A">
        <w:rPr>
          <w:rtl/>
        </w:rPr>
        <w:t xml:space="preserve"> </w:t>
      </w:r>
      <w:r w:rsidRPr="00CF24E8">
        <w:rPr>
          <w:rtl/>
        </w:rPr>
        <w:t>אני מזמינה את שר התחבורה, השר ישראל קיסר,</w:t>
      </w:r>
      <w:r w:rsidR="0084256A">
        <w:rPr>
          <w:rtl/>
        </w:rPr>
        <w:t xml:space="preserve"> </w:t>
      </w:r>
      <w:r w:rsidRPr="00CF24E8">
        <w:rPr>
          <w:rtl/>
        </w:rPr>
        <w:t>להשיב בשם הממשלה.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 הצעת החוק כפי שמציע חבר הכנסת סאלח טריף,</w:t>
      </w:r>
      <w:r w:rsidR="0084256A">
        <w:rPr>
          <w:rtl/>
        </w:rPr>
        <w:t xml:space="preserve"> </w:t>
      </w:r>
      <w:r w:rsidRPr="00CF24E8">
        <w:rPr>
          <w:rtl/>
        </w:rPr>
        <w:t>הבעיה</w:t>
      </w:r>
      <w:r w:rsidR="0084256A">
        <w:rPr>
          <w:rtl/>
        </w:rPr>
        <w:t xml:space="preserve"> </w:t>
      </w:r>
      <w:r w:rsidRPr="00CF24E8">
        <w:rPr>
          <w:rtl/>
        </w:rPr>
        <w:t>בה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לאו</w:t>
      </w:r>
      <w:r w:rsidR="0084256A">
        <w:rPr>
          <w:rtl/>
        </w:rPr>
        <w:t xml:space="preserve"> </w:t>
      </w:r>
      <w:r w:rsidRPr="00CF24E8">
        <w:rPr>
          <w:rtl/>
        </w:rPr>
        <w:t>דווקא</w:t>
      </w:r>
      <w:r w:rsidR="0084256A">
        <w:rPr>
          <w:rtl/>
        </w:rPr>
        <w:t xml:space="preserve"> </w:t>
      </w:r>
      <w:r w:rsidRPr="00CF24E8">
        <w:rPr>
          <w:rtl/>
        </w:rPr>
        <w:t>בנקודה</w:t>
      </w:r>
      <w:r w:rsidR="0084256A">
        <w:rPr>
          <w:rtl/>
        </w:rPr>
        <w:t xml:space="preserve"> </w:t>
      </w:r>
      <w:r w:rsidRPr="00CF24E8">
        <w:rPr>
          <w:rtl/>
        </w:rPr>
        <w:t>שהוא נוגע בה, העורקים העירוניים, אלא דווקא</w:t>
      </w:r>
      <w:r w:rsidR="0084256A">
        <w:rPr>
          <w:rtl/>
        </w:rPr>
        <w:t xml:space="preserve"> </w:t>
      </w:r>
      <w:r w:rsidRPr="00CF24E8">
        <w:rPr>
          <w:rtl/>
        </w:rPr>
        <w:t>העורקים</w:t>
      </w:r>
      <w:r w:rsidR="0084256A">
        <w:rPr>
          <w:rtl/>
        </w:rPr>
        <w:t xml:space="preserve"> </w:t>
      </w:r>
      <w:r w:rsidRPr="00CF24E8">
        <w:rPr>
          <w:rtl/>
        </w:rPr>
        <w:t>הבין</w:t>
      </w:r>
      <w:r w:rsidR="0084256A">
        <w:rPr>
          <w:rtl/>
        </w:rPr>
        <w:t>-</w:t>
      </w:r>
      <w:r w:rsidRPr="00CF24E8">
        <w:rPr>
          <w:rtl/>
        </w:rPr>
        <w:t>עירוניים.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יודעים שיש בעיה של פקקים.</w:t>
      </w:r>
      <w:r w:rsidR="0084256A">
        <w:rPr>
          <w:rtl/>
        </w:rPr>
        <w:t xml:space="preserve"> </w:t>
      </w:r>
      <w:r w:rsidRPr="00CF24E8">
        <w:rPr>
          <w:rtl/>
        </w:rPr>
        <w:t>יש מי שרוצה נוחות.</w:t>
      </w:r>
      <w:r w:rsidR="0084256A">
        <w:rPr>
          <w:rtl/>
        </w:rPr>
        <w:t xml:space="preserve"> </w:t>
      </w:r>
      <w:r w:rsidRPr="00CF24E8">
        <w:rPr>
          <w:rtl/>
        </w:rPr>
        <w:t>אני צריך להחליט מה אני רוצה, שהאזרח ירגיש נוח או שהמשק יעבוד.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הלכתי</w:t>
      </w:r>
      <w:r w:rsidR="0084256A">
        <w:rPr>
          <w:rtl/>
        </w:rPr>
        <w:t xml:space="preserve"> </w:t>
      </w:r>
      <w:r w:rsidRPr="00CF24E8">
        <w:rPr>
          <w:rtl/>
        </w:rPr>
        <w:t>בכיוון של טיפול בבעיה, שהיא מורכבת מאוד, מקיפה מאוד, ומה שאתה</w:t>
      </w:r>
      <w:r w:rsidR="0084256A">
        <w:rPr>
          <w:rtl/>
        </w:rPr>
        <w:t xml:space="preserve"> </w:t>
      </w:r>
      <w:r w:rsidRPr="00CF24E8">
        <w:rPr>
          <w:rtl/>
        </w:rPr>
        <w:t>מציע בהצעת החוק אפילו איננו שורט את העניין.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הקמתי</w:t>
      </w:r>
      <w:r w:rsidR="0084256A">
        <w:rPr>
          <w:rtl/>
        </w:rPr>
        <w:t xml:space="preserve"> </w:t>
      </w:r>
      <w:r w:rsidRPr="00CF24E8">
        <w:rPr>
          <w:rtl/>
        </w:rPr>
        <w:t>ועדה</w:t>
      </w:r>
      <w:r w:rsidR="0084256A">
        <w:rPr>
          <w:rtl/>
        </w:rPr>
        <w:t xml:space="preserve"> </w:t>
      </w:r>
      <w:r w:rsidRPr="00CF24E8">
        <w:rPr>
          <w:rtl/>
        </w:rPr>
        <w:t>ברשות</w:t>
      </w:r>
      <w:r w:rsidR="0084256A">
        <w:rPr>
          <w:rtl/>
        </w:rPr>
        <w:t xml:space="preserve"> </w:t>
      </w:r>
      <w:r w:rsidRPr="00CF24E8">
        <w:rPr>
          <w:rtl/>
        </w:rPr>
        <w:t>המדען הראשי של משרד התחבורה, בהשתתפות אנשי מע"צ, אנשי</w:t>
      </w:r>
      <w:r w:rsidR="0084256A">
        <w:rPr>
          <w:rtl/>
        </w:rPr>
        <w:t xml:space="preserve"> </w:t>
      </w:r>
      <w:r w:rsidRPr="00CF24E8">
        <w:rPr>
          <w:rtl/>
        </w:rPr>
        <w:t>המשטרה,</w:t>
      </w:r>
      <w:r w:rsidR="0084256A">
        <w:rPr>
          <w:rtl/>
        </w:rPr>
        <w:t xml:space="preserve"> </w:t>
      </w:r>
      <w:r w:rsidRPr="00CF24E8">
        <w:rPr>
          <w:rtl/>
        </w:rPr>
        <w:t>אנשי</w:t>
      </w:r>
      <w:r w:rsidR="0084256A">
        <w:rPr>
          <w:rtl/>
        </w:rPr>
        <w:t xml:space="preserve"> </w:t>
      </w:r>
      <w:r w:rsidRPr="00CF24E8">
        <w:rPr>
          <w:rtl/>
        </w:rPr>
        <w:t>הטכניון, שיגישו לי המלצות איך לטפל בנושא הגודש בדרכים, שאחת מהן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איסור נסיעת כלי רכב מסוימים בשעות מסוימות בצירים מסוימים, לא בכל הארץ ולא</w:t>
      </w:r>
      <w:r w:rsidR="0084256A">
        <w:rPr>
          <w:rtl/>
        </w:rPr>
        <w:t xml:space="preserve"> </w:t>
      </w:r>
      <w:r w:rsidRPr="00CF24E8">
        <w:rPr>
          <w:rtl/>
        </w:rPr>
        <w:t>בכל המקומות.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אותה</w:t>
      </w:r>
      <w:r w:rsidR="0084256A">
        <w:rPr>
          <w:rtl/>
        </w:rPr>
        <w:t xml:space="preserve"> </w:t>
      </w:r>
      <w:r w:rsidRPr="00CF24E8">
        <w:rPr>
          <w:rtl/>
        </w:rPr>
        <w:t>ועדה</w:t>
      </w:r>
      <w:r w:rsidR="0084256A">
        <w:rPr>
          <w:rtl/>
        </w:rPr>
        <w:t xml:space="preserve"> </w:t>
      </w:r>
      <w:r w:rsidRPr="00CF24E8">
        <w:rPr>
          <w:rtl/>
        </w:rPr>
        <w:t>הגיעה</w:t>
      </w:r>
      <w:r w:rsidR="0084256A">
        <w:rPr>
          <w:rtl/>
        </w:rPr>
        <w:t xml:space="preserve"> </w:t>
      </w:r>
      <w:r w:rsidRPr="00CF24E8">
        <w:rPr>
          <w:rtl/>
        </w:rPr>
        <w:t>למסקנה,</w:t>
      </w:r>
      <w:r w:rsidR="0084256A">
        <w:rPr>
          <w:rtl/>
        </w:rPr>
        <w:t xml:space="preserve"> </w:t>
      </w:r>
      <w:r w:rsidRPr="00CF24E8">
        <w:rPr>
          <w:rtl/>
        </w:rPr>
        <w:t>שהבעיה</w:t>
      </w:r>
      <w:r w:rsidR="0084256A">
        <w:rPr>
          <w:rtl/>
        </w:rPr>
        <w:t xml:space="preserve"> </w:t>
      </w:r>
      <w:r w:rsidRPr="00CF24E8">
        <w:rPr>
          <w:rtl/>
        </w:rPr>
        <w:t>העיקרית</w:t>
      </w:r>
      <w:r w:rsidR="0084256A">
        <w:rPr>
          <w:rtl/>
        </w:rPr>
        <w:t xml:space="preserve"> </w:t>
      </w:r>
      <w:r w:rsidRPr="00CF24E8">
        <w:rPr>
          <w:rtl/>
        </w:rPr>
        <w:t>כרגע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בצירים</w:t>
      </w:r>
      <w:r w:rsidR="0084256A">
        <w:rPr>
          <w:rtl/>
        </w:rPr>
        <w:t xml:space="preserve"> </w:t>
      </w:r>
      <w:r w:rsidRPr="00CF24E8">
        <w:rPr>
          <w:rtl/>
        </w:rPr>
        <w:t>מסוימים</w:t>
      </w:r>
      <w:r w:rsidR="0084256A">
        <w:rPr>
          <w:rtl/>
        </w:rPr>
        <w:t xml:space="preserve"> </w:t>
      </w:r>
      <w:r w:rsidRPr="00CF24E8">
        <w:rPr>
          <w:rtl/>
        </w:rPr>
        <w:t>בין</w:t>
      </w:r>
      <w:r w:rsidR="0084256A">
        <w:rPr>
          <w:rtl/>
        </w:rPr>
        <w:t>-</w:t>
      </w:r>
      <w:r w:rsidRPr="00CF24E8">
        <w:rPr>
          <w:rtl/>
        </w:rPr>
        <w:t>עירוניים.</w:t>
      </w:r>
      <w:r w:rsidR="0084256A">
        <w:rPr>
          <w:rtl/>
        </w:rPr>
        <w:t xml:space="preserve"> </w:t>
      </w:r>
      <w:r w:rsidRPr="00CF24E8">
        <w:rPr>
          <w:rtl/>
        </w:rPr>
        <w:t>למשל,</w:t>
      </w:r>
      <w:r w:rsidR="0084256A">
        <w:rPr>
          <w:rtl/>
        </w:rPr>
        <w:t xml:space="preserve"> </w:t>
      </w:r>
      <w:r w:rsidRPr="00CF24E8">
        <w:rPr>
          <w:rtl/>
        </w:rPr>
        <w:t>כשאתה</w:t>
      </w:r>
      <w:r w:rsidR="0084256A">
        <w:rPr>
          <w:rtl/>
        </w:rPr>
        <w:t xml:space="preserve"> </w:t>
      </w:r>
      <w:r w:rsidRPr="00CF24E8">
        <w:rPr>
          <w:rtl/>
        </w:rPr>
        <w:t>עולה לירושלים בשעות מסוימות, משאיות יכולות ליצור</w:t>
      </w:r>
      <w:r w:rsidR="0084256A">
        <w:rPr>
          <w:rtl/>
        </w:rPr>
        <w:t xml:space="preserve"> </w:t>
      </w:r>
      <w:r w:rsidRPr="00CF24E8">
        <w:rPr>
          <w:rtl/>
        </w:rPr>
        <w:t>אחריהן</w:t>
      </w:r>
      <w:r w:rsidR="0084256A">
        <w:rPr>
          <w:rtl/>
        </w:rPr>
        <w:t xml:space="preserve"> </w:t>
      </w:r>
      <w:r w:rsidRPr="00CF24E8">
        <w:rPr>
          <w:rtl/>
        </w:rPr>
        <w:t>פקק</w:t>
      </w:r>
      <w:r w:rsidR="0084256A">
        <w:rPr>
          <w:rtl/>
        </w:rPr>
        <w:t xml:space="preserve"> </w:t>
      </w:r>
      <w:r w:rsidRPr="00CF24E8">
        <w:rPr>
          <w:rtl/>
        </w:rPr>
        <w:t>ענק, ולא בתוך העיר, כשהן מחלקות את החלב או הלחם. כלי הרכב שמחלקים</w:t>
      </w:r>
      <w:r w:rsidR="0084256A">
        <w:rPr>
          <w:rtl/>
        </w:rPr>
        <w:t xml:space="preserve"> 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ירקות,</w:t>
      </w:r>
      <w:r w:rsidR="0084256A">
        <w:rPr>
          <w:rtl/>
        </w:rPr>
        <w:t xml:space="preserve"> </w:t>
      </w:r>
      <w:r w:rsidRPr="00CF24E8">
        <w:rPr>
          <w:rtl/>
        </w:rPr>
        <w:t>מוצרי</w:t>
      </w:r>
      <w:r w:rsidR="0084256A">
        <w:rPr>
          <w:rtl/>
        </w:rPr>
        <w:t xml:space="preserve"> </w:t>
      </w:r>
      <w:r w:rsidRPr="00CF24E8">
        <w:rPr>
          <w:rtl/>
        </w:rPr>
        <w:t>חלב ולחם, אלה לא טנדרים אלא משאיות בסדרי גודל כאלה שאנחנו</w:t>
      </w:r>
      <w:r w:rsidR="0084256A">
        <w:rPr>
          <w:rtl/>
        </w:rPr>
        <w:t xml:space="preserve"> </w:t>
      </w:r>
      <w:r w:rsidRPr="00CF24E8">
        <w:rPr>
          <w:rtl/>
        </w:rPr>
        <w:t>רוצים להסדיר את נסיעותיהן בשעות מסוימות.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הלכתי</w:t>
      </w:r>
      <w:r w:rsidR="0084256A">
        <w:rPr>
          <w:rtl/>
        </w:rPr>
        <w:t xml:space="preserve"> </w:t>
      </w:r>
      <w:r w:rsidRPr="00CF24E8">
        <w:rPr>
          <w:rtl/>
        </w:rPr>
        <w:t>בשיטה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צעד</w:t>
      </w:r>
      <w:r w:rsidR="0084256A">
        <w:rPr>
          <w:rtl/>
        </w:rPr>
        <w:t xml:space="preserve"> </w:t>
      </w:r>
      <w:r w:rsidRPr="00CF24E8">
        <w:rPr>
          <w:rtl/>
        </w:rPr>
        <w:t>אחרי צעד. לכן החקיקה לא תעזור, כי יש לי חוק. יש לי</w:t>
      </w:r>
      <w:r w:rsidR="0084256A">
        <w:rPr>
          <w:rtl/>
        </w:rPr>
        <w:t xml:space="preserve"> </w:t>
      </w:r>
      <w:r w:rsidRPr="00CF24E8">
        <w:rPr>
          <w:rtl/>
        </w:rPr>
        <w:t>סמכויות,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אפשרות</w:t>
      </w:r>
      <w:r w:rsidR="0084256A">
        <w:rPr>
          <w:rtl/>
        </w:rPr>
        <w:t xml:space="preserve"> </w:t>
      </w:r>
      <w:r w:rsidRPr="00CF24E8">
        <w:rPr>
          <w:rtl/>
        </w:rPr>
        <w:t>להציב</w:t>
      </w:r>
      <w:r w:rsidR="0084256A">
        <w:rPr>
          <w:rtl/>
        </w:rPr>
        <w:t xml:space="preserve"> </w:t>
      </w:r>
      <w:r w:rsidRPr="00CF24E8">
        <w:rPr>
          <w:rtl/>
        </w:rPr>
        <w:t>תמרורים</w:t>
      </w:r>
      <w:r w:rsidR="0084256A">
        <w:rPr>
          <w:rtl/>
        </w:rPr>
        <w:t xml:space="preserve"> </w:t>
      </w:r>
      <w:r w:rsidRPr="00CF24E8">
        <w:rPr>
          <w:rtl/>
        </w:rPr>
        <w:t>ולחסל את העניין. אין בעיה, ואני תיכף אתן</w:t>
      </w:r>
      <w:r w:rsidR="0084256A">
        <w:rPr>
          <w:rtl/>
        </w:rPr>
        <w:t xml:space="preserve"> </w:t>
      </w:r>
      <w:r w:rsidRPr="00CF24E8">
        <w:rPr>
          <w:rtl/>
        </w:rPr>
        <w:t>דוגמאות. אני לא צריך בשביל זה חוק.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אומר</w:t>
      </w:r>
      <w:r w:rsidR="0084256A">
        <w:rPr>
          <w:rtl/>
        </w:rPr>
        <w:t xml:space="preserve"> </w:t>
      </w:r>
      <w:r w:rsidRPr="00CF24E8">
        <w:rPr>
          <w:rtl/>
        </w:rPr>
        <w:t>לך,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טריף, הבעיה לא תיפתר עם הצעת חוק. חוק יש.</w:t>
      </w:r>
      <w:r w:rsidR="0084256A">
        <w:rPr>
          <w:rtl/>
        </w:rPr>
        <w:t xml:space="preserve"> </w:t>
      </w:r>
      <w:r w:rsidRPr="00CF24E8">
        <w:rPr>
          <w:rtl/>
        </w:rPr>
        <w:t>אפשרויות</w:t>
      </w:r>
      <w:r w:rsidR="0084256A">
        <w:rPr>
          <w:rtl/>
        </w:rPr>
        <w:t xml:space="preserve"> </w:t>
      </w:r>
      <w:r w:rsidRPr="00CF24E8">
        <w:rPr>
          <w:rtl/>
        </w:rPr>
        <w:t>לאכיפה יש.</w:t>
      </w:r>
      <w:r w:rsidR="0084256A">
        <w:rPr>
          <w:rtl/>
        </w:rPr>
        <w:t xml:space="preserve"> </w:t>
      </w:r>
      <w:r w:rsidRPr="00CF24E8">
        <w:rPr>
          <w:rtl/>
        </w:rPr>
        <w:t>השאלה היא איך לטפל בבעיה עצמה, ואני לא רואה מי יכול בשלב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להתחיל</w:t>
      </w:r>
      <w:r w:rsidR="0084256A">
        <w:rPr>
          <w:rtl/>
        </w:rPr>
        <w:t xml:space="preserve"> </w:t>
      </w:r>
      <w:r w:rsidRPr="00CF24E8">
        <w:rPr>
          <w:rtl/>
        </w:rPr>
        <w:t>מהפינה</w:t>
      </w:r>
      <w:r w:rsidR="0084256A">
        <w:rPr>
          <w:rtl/>
        </w:rPr>
        <w:t xml:space="preserve"> </w:t>
      </w:r>
      <w:r w:rsidRPr="00CF24E8">
        <w:rPr>
          <w:rtl/>
        </w:rPr>
        <w:t>הלא</w:t>
      </w:r>
      <w:r w:rsidR="0084256A">
        <w:rPr>
          <w:rtl/>
        </w:rPr>
        <w:t>-</w:t>
      </w:r>
      <w:r w:rsidRPr="00CF24E8">
        <w:rPr>
          <w:rtl/>
        </w:rPr>
        <w:t>חשובה</w:t>
      </w:r>
      <w:r w:rsidR="0084256A">
        <w:rPr>
          <w:rtl/>
        </w:rPr>
        <w:t xml:space="preserve"> </w:t>
      </w:r>
      <w:r w:rsidRPr="00CF24E8">
        <w:rPr>
          <w:rtl/>
        </w:rPr>
        <w:t>והמורכבת ביותר, שהיא אספקת מזון בתוך הערים, ששם</w:t>
      </w:r>
      <w:r w:rsidR="0084256A">
        <w:rPr>
          <w:rtl/>
        </w:rPr>
        <w:t xml:space="preserve"> </w:t>
      </w:r>
      <w:r w:rsidRPr="00CF24E8">
        <w:rPr>
          <w:rtl/>
        </w:rPr>
        <w:t>הבעיה לא כל כך גדולה.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טריף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אני הגשתי הצעת חוק, ובהנהלת הקואליציה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טריף, אני מצטערת, זה לא בירור שעושים במליאת הכנסת. על הסידורים</w:t>
      </w:r>
      <w:r w:rsidR="0084256A">
        <w:rPr>
          <w:rtl/>
        </w:rPr>
        <w:t xml:space="preserve"> </w:t>
      </w:r>
      <w:r w:rsidRPr="00CF24E8">
        <w:rPr>
          <w:rtl/>
        </w:rPr>
        <w:t>תסכמו ביניכם. לאדוני השר יש עוד חמש דקות להשיב.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טריף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יש דברים מוזרים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רענן כהן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כבוד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>בקשה. האם יש אפשרות שהיום לא נצביע ורק נציג את הדברים</w:t>
      </w:r>
      <w:r w:rsidR="0084256A">
        <w:rPr>
          <w:rtl/>
        </w:rPr>
        <w:t xml:space="preserve"> </w:t>
      </w:r>
      <w:r w:rsidRPr="00CF24E8">
        <w:rPr>
          <w:rtl/>
        </w:rPr>
        <w:t>ואחר כך נבדוק אותם?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אין לי בעיה.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רענן כהן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רוצה לבדוק את הדברים.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אין לי בעיה.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 חבר הכנסת המציע, האם אתה מסכים?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טריף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אני לא מסכים. הנהלת הקואליציה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טריף, אני מבקשת להפסיק.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טריף (העבודה):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טריף,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מבקשת להפסיק. אני מצטערת. הכנסת דנה בחוקים בנהלים</w:t>
      </w:r>
      <w:r w:rsidR="0084256A">
        <w:rPr>
          <w:rtl/>
        </w:rPr>
        <w:t xml:space="preserve"> </w:t>
      </w:r>
      <w:r w:rsidRPr="00CF24E8">
        <w:rPr>
          <w:rtl/>
        </w:rPr>
        <w:t>שלה. אני מבקשת מאדוני השר להמשיך.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טריף (העבודה):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טריף,</w:t>
      </w:r>
      <w:r w:rsidR="0084256A">
        <w:rPr>
          <w:rtl/>
        </w:rPr>
        <w:t xml:space="preserve"> </w:t>
      </w:r>
      <w:r w:rsidRPr="00CF24E8">
        <w:rPr>
          <w:rtl/>
        </w:rPr>
        <w:t>אל תכריח אותי לקרוא לך לסדר. חבר הכנסת טריף, אני קוראת</w:t>
      </w:r>
      <w:r w:rsidR="0084256A">
        <w:rPr>
          <w:rtl/>
        </w:rPr>
        <w:t xml:space="preserve"> </w:t>
      </w:r>
      <w:r w:rsidRPr="00CF24E8">
        <w:rPr>
          <w:rtl/>
        </w:rPr>
        <w:t>אותך לסדר פעם ראשונה.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טריף (העבודה):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טריף, קראתי אותך לסדר פעם ראשונה ואני מבקשת ממך לשבת. חבר הכנסת</w:t>
      </w:r>
      <w:r w:rsidR="0084256A">
        <w:rPr>
          <w:rtl/>
        </w:rPr>
        <w:t xml:space="preserve"> </w:t>
      </w:r>
      <w:r w:rsidRPr="00CF24E8">
        <w:rPr>
          <w:rtl/>
        </w:rPr>
        <w:t>טריף, אל תאלץ אותי לקרוא אותך לסדר פעם שנייה.</w:t>
      </w:r>
      <w:r w:rsidR="0084256A">
        <w:rPr>
          <w:rtl/>
        </w:rPr>
        <w:t xml:space="preserve"> </w:t>
      </w:r>
      <w:r w:rsidRPr="00CF24E8">
        <w:rPr>
          <w:rtl/>
        </w:rPr>
        <w:t>חברי הכנסת כהן וטריף, אני מבקשת</w:t>
      </w:r>
      <w:r w:rsidR="0084256A">
        <w:rPr>
          <w:rtl/>
        </w:rPr>
        <w:t xml:space="preserve"> </w:t>
      </w:r>
      <w:r w:rsidRPr="00CF24E8">
        <w:rPr>
          <w:rtl/>
        </w:rPr>
        <w:t>להפסיק.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טריף (העבודה):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טריף,</w:t>
      </w:r>
      <w:r w:rsidR="0084256A">
        <w:rPr>
          <w:rtl/>
        </w:rPr>
        <w:t xml:space="preserve"> </w:t>
      </w:r>
      <w:r w:rsidRPr="00CF24E8">
        <w:rPr>
          <w:rtl/>
        </w:rPr>
        <w:t>אל</w:t>
      </w:r>
      <w:r w:rsidR="0084256A">
        <w:rPr>
          <w:rtl/>
        </w:rPr>
        <w:t xml:space="preserve"> </w:t>
      </w:r>
      <w:r w:rsidRPr="00CF24E8">
        <w:rPr>
          <w:rtl/>
        </w:rPr>
        <w:t>תכריח</w:t>
      </w:r>
      <w:r w:rsidR="0084256A">
        <w:rPr>
          <w:rtl/>
        </w:rPr>
        <w:t xml:space="preserve"> </w:t>
      </w:r>
      <w:r w:rsidRPr="00CF24E8">
        <w:rPr>
          <w:rtl/>
        </w:rPr>
        <w:t>אותי</w:t>
      </w:r>
      <w:r w:rsidR="0084256A">
        <w:rPr>
          <w:rtl/>
        </w:rPr>
        <w:t xml:space="preserve"> </w:t>
      </w:r>
      <w:r w:rsidRPr="00CF24E8">
        <w:rPr>
          <w:rtl/>
        </w:rPr>
        <w:t>לקרוא</w:t>
      </w:r>
      <w:r w:rsidR="0084256A">
        <w:rPr>
          <w:rtl/>
        </w:rPr>
        <w:t xml:space="preserve"> </w:t>
      </w:r>
      <w:r w:rsidRPr="00CF24E8">
        <w:rPr>
          <w:rtl/>
        </w:rPr>
        <w:t>אותך לסדר פעם שנייה. אני מבקשת</w:t>
      </w:r>
      <w:r w:rsidR="0084256A">
        <w:rPr>
          <w:rtl/>
        </w:rPr>
        <w:t xml:space="preserve"> </w:t>
      </w:r>
      <w:r w:rsidRPr="00CF24E8">
        <w:rPr>
          <w:rtl/>
        </w:rPr>
        <w:t>להפסיק.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אני מבקשת מאדוני שר התחבורה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רוצה, אבל אני לא יכול.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כהן,</w:t>
      </w:r>
      <w:r w:rsidR="0084256A">
        <w:rPr>
          <w:rtl/>
        </w:rPr>
        <w:t xml:space="preserve"> </w:t>
      </w:r>
      <w:r w:rsidRPr="00CF24E8">
        <w:rPr>
          <w:rtl/>
        </w:rPr>
        <w:t>אל</w:t>
      </w:r>
      <w:r w:rsidR="0084256A">
        <w:rPr>
          <w:rtl/>
        </w:rPr>
        <w:t xml:space="preserve"> </w:t>
      </w:r>
      <w:r w:rsidRPr="00CF24E8">
        <w:rPr>
          <w:rtl/>
        </w:rPr>
        <w:t>תכריח</w:t>
      </w:r>
      <w:r w:rsidR="0084256A">
        <w:rPr>
          <w:rtl/>
        </w:rPr>
        <w:t xml:space="preserve"> </w:t>
      </w:r>
      <w:r w:rsidRPr="00CF24E8">
        <w:rPr>
          <w:rtl/>
        </w:rPr>
        <w:t>אותי</w:t>
      </w:r>
      <w:r w:rsidR="0084256A">
        <w:rPr>
          <w:rtl/>
        </w:rPr>
        <w:t xml:space="preserve"> </w:t>
      </w:r>
      <w:r w:rsidRPr="00CF24E8">
        <w:rPr>
          <w:rtl/>
        </w:rPr>
        <w:t>לקרוא לך לסדר. אני מבקשת להפסיק את זה.</w:t>
      </w:r>
      <w:r w:rsidR="0084256A">
        <w:rPr>
          <w:rtl/>
        </w:rPr>
        <w:t xml:space="preserve"> </w:t>
      </w:r>
      <w:r w:rsidRPr="00CF24E8">
        <w:rPr>
          <w:rtl/>
        </w:rPr>
        <w:t>מפריעים לנוהל הדיון בבית.</w:t>
      </w:r>
      <w:r w:rsidR="0084256A">
        <w:rPr>
          <w:rtl/>
        </w:rPr>
        <w:t xml:space="preserve"> </w:t>
      </w:r>
      <w:r w:rsidRPr="00CF24E8">
        <w:rPr>
          <w:rtl/>
        </w:rPr>
        <w:t>אדוני השר, הזמן הוא שלך.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הירשזון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הוא רוצה, להעלות את זה בקריאה טרומית?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הבעיה</w:t>
      </w:r>
      <w:r w:rsidR="0084256A">
        <w:rPr>
          <w:rtl/>
        </w:rPr>
        <w:t xml:space="preserve"> </w:t>
      </w:r>
      <w:r w:rsidRPr="00CF24E8">
        <w:rPr>
          <w:rtl/>
        </w:rPr>
        <w:t>איננה בחוק, וזו לא שאלה של התפשרות, שזה יעבור בקריאה טרומית או לא.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החלטת</w:t>
      </w:r>
      <w:r w:rsidR="0084256A">
        <w:rPr>
          <w:rtl/>
        </w:rPr>
        <w:t xml:space="preserve"> </w:t>
      </w:r>
      <w:r w:rsidRPr="00CF24E8">
        <w:rPr>
          <w:rtl/>
        </w:rPr>
        <w:t>ממשלה,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תוכנית "כבקשתך". לו ידעתי שאין שום בעיה, הייתי יכול</w:t>
      </w:r>
      <w:r w:rsidR="0084256A">
        <w:rPr>
          <w:rtl/>
        </w:rPr>
        <w:t xml:space="preserve"> </w:t>
      </w:r>
      <w:r w:rsidRPr="00CF24E8">
        <w:rPr>
          <w:rtl/>
        </w:rPr>
        <w:t>לשכנע כל אחד שזה יעבור בקריאה טרומית.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 כן, אנחנו יכולים לעבור להצבעה.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הפתרון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הבעיה</w:t>
      </w:r>
      <w:r w:rsidR="0084256A">
        <w:rPr>
          <w:rtl/>
        </w:rPr>
        <w:t xml:space="preserve"> </w:t>
      </w:r>
      <w:r w:rsidRPr="00CF24E8">
        <w:rPr>
          <w:rtl/>
        </w:rPr>
        <w:t>הזאת</w:t>
      </w:r>
      <w:r w:rsidR="0084256A">
        <w:rPr>
          <w:rtl/>
        </w:rPr>
        <w:t xml:space="preserve"> </w:t>
      </w:r>
      <w:r w:rsidRPr="00CF24E8">
        <w:rPr>
          <w:rtl/>
        </w:rPr>
        <w:t>הולך</w:t>
      </w:r>
      <w:r w:rsidR="0084256A">
        <w:rPr>
          <w:rtl/>
        </w:rPr>
        <w:t xml:space="preserve"> </w:t>
      </w:r>
      <w:r w:rsidRPr="00CF24E8">
        <w:rPr>
          <w:rtl/>
        </w:rPr>
        <w:t>בהדרגה.</w:t>
      </w:r>
      <w:r w:rsidR="0084256A">
        <w:rPr>
          <w:rtl/>
        </w:rPr>
        <w:t xml:space="preserve"> </w:t>
      </w:r>
      <w:r w:rsidRPr="00CF24E8">
        <w:rPr>
          <w:rtl/>
        </w:rPr>
        <w:t>הדבר הראשון הוא שאנחנו נכניס, אני</w:t>
      </w:r>
      <w:r w:rsidR="0084256A">
        <w:rPr>
          <w:rtl/>
        </w:rPr>
        <w:t xml:space="preserve"> </w:t>
      </w:r>
      <w:r w:rsidRPr="00CF24E8">
        <w:rPr>
          <w:rtl/>
        </w:rPr>
        <w:t>מקווה שב</w:t>
      </w:r>
      <w:r w:rsidR="0084256A">
        <w:rPr>
          <w:rtl/>
        </w:rPr>
        <w:t>-</w:t>
      </w:r>
      <w:r w:rsidRPr="00CF24E8">
        <w:rPr>
          <w:rtl/>
        </w:rPr>
        <w:t xml:space="preserve">1 בנובמבר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הירשזון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אתם מתנגדים לכל יוזמת חקיקה של חבר הכנסת.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איסור כניסת משאיות המובילות חומרים מסוכנים בצירים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הירשזון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גברתי, כל הצעת חקיקה ביוזמה של חבר הכנסת, משרד התחבורה מייד מונע אותה.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מבקשת,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הירשזון: עכשיו הזמן הוא של שר התחבורה. זו לא הצעה</w:t>
      </w:r>
      <w:r w:rsidR="0084256A">
        <w:rPr>
          <w:rtl/>
        </w:rPr>
        <w:t xml:space="preserve"> </w:t>
      </w:r>
      <w:r w:rsidRPr="00CF24E8">
        <w:rPr>
          <w:rtl/>
        </w:rPr>
        <w:t>לסדר, זו הצעת חוק.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אמרתי:</w:t>
      </w:r>
      <w:r w:rsidR="0084256A">
        <w:rPr>
          <w:rtl/>
        </w:rPr>
        <w:t xml:space="preserve"> </w:t>
      </w:r>
      <w:r w:rsidRPr="00CF24E8">
        <w:rPr>
          <w:rtl/>
        </w:rPr>
        <w:t>אנחנו הולכים בהדרגה להסדיר את שאלת העומס. במקום ראשון אלה משאיות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חומרים</w:t>
      </w:r>
      <w:r w:rsidR="0084256A">
        <w:rPr>
          <w:rtl/>
        </w:rPr>
        <w:t xml:space="preserve"> </w:t>
      </w:r>
      <w:r w:rsidRPr="00CF24E8">
        <w:rPr>
          <w:rtl/>
        </w:rPr>
        <w:t>מסוכנים.</w:t>
      </w:r>
      <w:r w:rsidR="0084256A">
        <w:rPr>
          <w:rtl/>
        </w:rPr>
        <w:t xml:space="preserve"> </w:t>
      </w:r>
      <w:r w:rsidRPr="00CF24E8">
        <w:rPr>
          <w:rtl/>
        </w:rPr>
        <w:t>מ</w:t>
      </w:r>
      <w:r w:rsidR="0084256A">
        <w:rPr>
          <w:rtl/>
        </w:rPr>
        <w:t>-</w:t>
      </w:r>
      <w:r w:rsidRPr="00CF24E8">
        <w:rPr>
          <w:rtl/>
        </w:rPr>
        <w:t>1 בנובמבר, בצירים מסוימים לא יהיה אפשר לנוע, אלא בשעות</w:t>
      </w:r>
      <w:r w:rsidR="0084256A">
        <w:rPr>
          <w:rtl/>
        </w:rPr>
        <w:t xml:space="preserve"> </w:t>
      </w:r>
      <w:r w:rsidRPr="00CF24E8">
        <w:rPr>
          <w:rtl/>
        </w:rPr>
        <w:t>הלילה או בשעות אחרות, ולא בשעות העומס.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רענן כהן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הצעה אחרת.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 האם אתה מסכים לענות על השאלה של חבר הכנסת יחזקאל, במסגרת הזמן</w:t>
      </w:r>
      <w:r w:rsidR="0084256A">
        <w:rPr>
          <w:rtl/>
        </w:rPr>
        <w:t xml:space="preserve"> </w:t>
      </w:r>
      <w:r w:rsidRPr="00CF24E8">
        <w:rPr>
          <w:rtl/>
        </w:rPr>
        <w:t>שלך?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יחזקאל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אדוני השר, מדובר בקריאה טרומית, שלא מצריכה דיון ארוך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אדוני שר המשפטים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יחזקאל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אדוני השר, אם אפשר בקריאה הזאת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שומע,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 רוצה להפר החלטת ממשלה. מה אתה רוצה ממני? לי אין בעיה,</w:t>
      </w:r>
      <w:r w:rsidR="0084256A">
        <w:rPr>
          <w:rtl/>
        </w:rPr>
        <w:t xml:space="preserve"> </w:t>
      </w:r>
      <w:r w:rsidRPr="00CF24E8">
        <w:rPr>
          <w:rtl/>
        </w:rPr>
        <w:t>אני צריך את הסכמת יושב</w:t>
      </w:r>
      <w:r w:rsidR="0084256A">
        <w:rPr>
          <w:rtl/>
        </w:rPr>
        <w:t>-</w:t>
      </w:r>
      <w:r w:rsidRPr="00CF24E8">
        <w:rPr>
          <w:rtl/>
        </w:rPr>
        <w:t>ראש ועדת החוקה, חוק ומשפט.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רענן כהן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מבקש</w:t>
      </w:r>
      <w:r w:rsidR="0084256A">
        <w:rPr>
          <w:rtl/>
        </w:rPr>
        <w:t xml:space="preserve"> </w:t>
      </w:r>
      <w:r w:rsidRPr="00CF24E8">
        <w:rPr>
          <w:rtl/>
        </w:rPr>
        <w:t>מכבוד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אני פונה אליך, להצביע בקריאה הטרומית בעד. אחרי זה</w:t>
      </w:r>
      <w:r w:rsidR="0084256A">
        <w:rPr>
          <w:rtl/>
        </w:rPr>
        <w:t xml:space="preserve"> </w:t>
      </w:r>
      <w:r w:rsidRPr="00CF24E8">
        <w:rPr>
          <w:rtl/>
        </w:rPr>
        <w:t>נשב ונסכם את התהליך האחר. זו היתה החלטה שלנו; גם ניתנה הוראה להצביע בעד.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כבוד שר המשפטים, כבוד שר המשטרה, אם נראה לכם, אני מעביר את זה, אין</w:t>
      </w:r>
      <w:r w:rsidR="0084256A">
        <w:rPr>
          <w:rtl/>
        </w:rPr>
        <w:t xml:space="preserve"> </w:t>
      </w:r>
      <w:r w:rsidRPr="00CF24E8">
        <w:rPr>
          <w:rtl/>
        </w:rPr>
        <w:t>לי בעיה. יש פה שני בעלי דבר.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לגמור</w:t>
      </w:r>
      <w:r w:rsidR="0084256A">
        <w:rPr>
          <w:rtl/>
        </w:rPr>
        <w:t xml:space="preserve"> </w:t>
      </w:r>
      <w:r w:rsidRPr="00CF24E8">
        <w:rPr>
          <w:rtl/>
        </w:rPr>
        <w:t>קודם</w:t>
      </w:r>
      <w:r w:rsidR="0084256A">
        <w:rPr>
          <w:rtl/>
        </w:rPr>
        <w:t xml:space="preserve"> </w:t>
      </w:r>
      <w:r w:rsidRPr="00CF24E8">
        <w:rPr>
          <w:rtl/>
        </w:rPr>
        <w:t>כול</w:t>
      </w:r>
      <w:r w:rsidR="0084256A">
        <w:rPr>
          <w:rtl/>
        </w:rPr>
        <w:t xml:space="preserve"> </w:t>
      </w:r>
      <w:r w:rsidRPr="00CF24E8">
        <w:rPr>
          <w:rtl/>
        </w:rPr>
        <w:t>לגופו</w:t>
      </w:r>
      <w:r w:rsidR="0084256A">
        <w:rPr>
          <w:rtl/>
        </w:rPr>
        <w:t xml:space="preserve"> </w:t>
      </w:r>
      <w:r w:rsidRPr="00CF24E8">
        <w:rPr>
          <w:rtl/>
        </w:rPr>
        <w:t>של עניין, ואחר כך אעסוק בשאלת ההצבעה.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הוצאנו</w:t>
      </w:r>
      <w:r w:rsidR="0084256A">
        <w:rPr>
          <w:rtl/>
        </w:rPr>
        <w:t xml:space="preserve"> </w:t>
      </w:r>
      <w:r w:rsidRPr="00CF24E8">
        <w:rPr>
          <w:rtl/>
        </w:rPr>
        <w:t>תקנה</w:t>
      </w:r>
      <w:r w:rsidR="0084256A">
        <w:rPr>
          <w:rtl/>
        </w:rPr>
        <w:t xml:space="preserve"> </w:t>
      </w:r>
      <w:r w:rsidRPr="00CF24E8">
        <w:rPr>
          <w:rtl/>
        </w:rPr>
        <w:t>שמחייבת</w:t>
      </w:r>
      <w:r w:rsidR="0084256A">
        <w:rPr>
          <w:rtl/>
        </w:rPr>
        <w:t xml:space="preserve"> </w:t>
      </w:r>
      <w:r w:rsidRPr="00CF24E8">
        <w:rPr>
          <w:rtl/>
        </w:rPr>
        <w:t>משאיות או רכב אטי לזוז לשוליים, גם אם יש קו רציף</w:t>
      </w:r>
      <w:r w:rsidR="0084256A">
        <w:rPr>
          <w:rtl/>
        </w:rPr>
        <w:t xml:space="preserve"> </w:t>
      </w:r>
      <w:r w:rsidRPr="00CF24E8">
        <w:rPr>
          <w:rtl/>
        </w:rPr>
        <w:t>צהוב,</w:t>
      </w:r>
      <w:r w:rsidR="0084256A">
        <w:rPr>
          <w:rtl/>
        </w:rPr>
        <w:t xml:space="preserve"> </w:t>
      </w:r>
      <w:r w:rsidRPr="00CF24E8">
        <w:rPr>
          <w:rtl/>
        </w:rPr>
        <w:t>כדי לאפשר זרימה של התנועה. לכן, הפתרון הוא הדרגתי, ואנחנו נלך לפי פתרון</w:t>
      </w:r>
      <w:r w:rsidR="0084256A">
        <w:rPr>
          <w:rtl/>
        </w:rPr>
        <w:t xml:space="preserve"> </w:t>
      </w:r>
      <w:r w:rsidRPr="00CF24E8">
        <w:rPr>
          <w:rtl/>
        </w:rPr>
        <w:t>הדרגתי.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כבר</w:t>
      </w:r>
      <w:r w:rsidR="0084256A">
        <w:rPr>
          <w:rtl/>
        </w:rPr>
        <w:t xml:space="preserve"> </w:t>
      </w:r>
      <w:r w:rsidRPr="00CF24E8">
        <w:rPr>
          <w:rtl/>
        </w:rPr>
        <w:t>אומר פה מעל במת הכנסת:</w:t>
      </w:r>
      <w:r w:rsidR="0084256A">
        <w:rPr>
          <w:rtl/>
        </w:rPr>
        <w:t xml:space="preserve"> </w:t>
      </w:r>
      <w:r w:rsidRPr="00CF24E8">
        <w:rPr>
          <w:rtl/>
        </w:rPr>
        <w:t>זה יתחיל בדרכים בין</w:t>
      </w:r>
      <w:r w:rsidR="0084256A">
        <w:rPr>
          <w:rtl/>
        </w:rPr>
        <w:t>-</w:t>
      </w:r>
      <w:r w:rsidRPr="00CF24E8">
        <w:rPr>
          <w:rtl/>
        </w:rPr>
        <w:t>עירוניות, ולאו</w:t>
      </w:r>
      <w:r w:rsidR="0084256A">
        <w:rPr>
          <w:rtl/>
        </w:rPr>
        <w:t xml:space="preserve"> </w:t>
      </w:r>
      <w:r w:rsidRPr="00CF24E8">
        <w:rPr>
          <w:rtl/>
        </w:rPr>
        <w:t>דווקא</w:t>
      </w:r>
      <w:r w:rsidR="0084256A">
        <w:rPr>
          <w:rtl/>
        </w:rPr>
        <w:t xml:space="preserve"> </w:t>
      </w:r>
      <w:r w:rsidRPr="00CF24E8">
        <w:rPr>
          <w:rtl/>
        </w:rPr>
        <w:t>עירוניות.</w:t>
      </w:r>
      <w:r w:rsidR="0084256A">
        <w:rPr>
          <w:rtl/>
        </w:rPr>
        <w:t xml:space="preserve"> </w:t>
      </w:r>
      <w:r w:rsidRPr="00CF24E8">
        <w:rPr>
          <w:rtl/>
        </w:rPr>
        <w:t>בדרכים</w:t>
      </w:r>
      <w:r w:rsidR="0084256A">
        <w:rPr>
          <w:rtl/>
        </w:rPr>
        <w:t xml:space="preserve"> </w:t>
      </w:r>
      <w:r w:rsidRPr="00CF24E8">
        <w:rPr>
          <w:rtl/>
        </w:rPr>
        <w:t>עירוניות יש לנו בעיה קטנה יותר, כי יש צירים נוספים,</w:t>
      </w:r>
      <w:r w:rsidR="0084256A">
        <w:rPr>
          <w:rtl/>
        </w:rPr>
        <w:t xml:space="preserve"> </w:t>
      </w:r>
      <w:r w:rsidRPr="00CF24E8">
        <w:rPr>
          <w:rtl/>
        </w:rPr>
        <w:t>ואי</w:t>
      </w:r>
      <w:r w:rsidR="0084256A">
        <w:rPr>
          <w:rtl/>
        </w:rPr>
        <w:t>-</w:t>
      </w:r>
      <w:r w:rsidRPr="00CF24E8">
        <w:rPr>
          <w:rtl/>
        </w:rPr>
        <w:t>אפשר לגזור גזירה שרוב הציבור לא יכול לעמוד 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שלמה בוחבוט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אין שום סיבה שבארץ לא יעשו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לגבי ההצבעה, חבר הכנסת רענן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כל חבר כנסת יצביע לפי שיקול דעתו.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התחבורה י' קיסר: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בסדר.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לאדוני השר.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אנחנו עוברים להצבעה, ואני רוצה לפנות לחברי הקואליציה. אדוני</w:t>
      </w:r>
      <w:r w:rsidR="0084256A">
        <w:rPr>
          <w:rtl/>
        </w:rPr>
        <w:t xml:space="preserve"> </w:t>
      </w:r>
      <w:r w:rsidRPr="00CF24E8">
        <w:rPr>
          <w:rtl/>
        </w:rPr>
        <w:t>יושב</w:t>
      </w:r>
      <w:r w:rsidR="0084256A">
        <w:rPr>
          <w:rtl/>
        </w:rPr>
        <w:t>-</w:t>
      </w:r>
      <w:r w:rsidRPr="00CF24E8">
        <w:rPr>
          <w:rtl/>
        </w:rPr>
        <w:t>ראש הקואליציה, חבר הכנסת רענן כהן, אני רוצה להזכיר שזה בית</w:t>
      </w:r>
      <w:r w:rsidR="0084256A">
        <w:rPr>
          <w:rtl/>
        </w:rPr>
        <w:t>-</w:t>
      </w:r>
      <w:r w:rsidRPr="00CF24E8">
        <w:rPr>
          <w:rtl/>
        </w:rPr>
        <w:t>המחוקקים, ואני</w:t>
      </w:r>
      <w:r w:rsidR="0084256A">
        <w:rPr>
          <w:rtl/>
        </w:rPr>
        <w:t xml:space="preserve"> </w:t>
      </w:r>
      <w:r w:rsidRPr="00CF24E8">
        <w:rPr>
          <w:rtl/>
        </w:rPr>
        <w:t>מבקשת</w:t>
      </w:r>
      <w:r w:rsidR="0084256A">
        <w:rPr>
          <w:rtl/>
        </w:rPr>
        <w:t xml:space="preserve"> </w:t>
      </w:r>
      <w:r w:rsidRPr="00CF24E8">
        <w:rPr>
          <w:rtl/>
        </w:rPr>
        <w:t>לשמור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כבוד</w:t>
      </w:r>
      <w:r w:rsidR="0084256A">
        <w:rPr>
          <w:rtl/>
        </w:rPr>
        <w:t xml:space="preserve"> </w:t>
      </w:r>
      <w:r w:rsidRPr="00CF24E8">
        <w:rPr>
          <w:rtl/>
        </w:rPr>
        <w:t>נוהל</w:t>
      </w:r>
      <w:r w:rsidR="0084256A">
        <w:rPr>
          <w:rtl/>
        </w:rPr>
        <w:t xml:space="preserve"> </w:t>
      </w:r>
      <w:r w:rsidRPr="00CF24E8">
        <w:rPr>
          <w:rtl/>
        </w:rPr>
        <w:t>הדיון בבית. את כל נוהלי הדיון בתוך הקואליציה, נא</w:t>
      </w:r>
      <w:r w:rsidR="0084256A">
        <w:rPr>
          <w:rtl/>
        </w:rPr>
        <w:t xml:space="preserve"> </w:t>
      </w:r>
      <w:r w:rsidRPr="00CF24E8">
        <w:rPr>
          <w:rtl/>
        </w:rPr>
        <w:t>לעשות בסדר המקובל ובאווירה המקובלת.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עוברים להצבעה על הצעת חוק לתיקון פקודת התעבורה (סייג</w:t>
      </w:r>
      <w:r w:rsidR="0084256A">
        <w:rPr>
          <w:rtl/>
        </w:rPr>
        <w:t xml:space="preserve"> </w:t>
      </w:r>
      <w:r w:rsidRPr="00CF24E8">
        <w:rPr>
          <w:rtl/>
        </w:rPr>
        <w:t>לתנועת רכבי אספקה בשעות הבוקר), של חבר הכנסת סאלח טריף. ההצבעה החלה.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הירשזון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שמח שקיבלתם את דעתי.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6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CF24E8" w:rsidRPr="00CF24E8">
        <w:rPr>
          <w:rtl/>
        </w:rPr>
        <w:t xml:space="preserve"> 18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גד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692BD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  <w:r>
        <w:rPr>
          <w:rtl/>
        </w:rPr>
        <w:t xml:space="preserve"> </w:t>
      </w:r>
    </w:p>
    <w:p w:rsidR="0084256A" w:rsidRDefault="00CF24E8" w:rsidP="0084256A">
      <w:pPr>
        <w:pStyle w:val="3"/>
        <w:rPr>
          <w:rtl/>
        </w:rPr>
      </w:pPr>
      <w:r w:rsidRPr="00CF24E8">
        <w:rPr>
          <w:rtl/>
        </w:rPr>
        <w:t>ההצעה להעביר את הצעת חוק לתיקון פקודת התעבורה (סייג לתנועת רכבי אספקה</w:t>
      </w:r>
      <w:r w:rsidR="0084256A">
        <w:rPr>
          <w:rtl/>
        </w:rPr>
        <w:t xml:space="preserve"> </w:t>
      </w:r>
      <w:r w:rsidRPr="00CF24E8">
        <w:rPr>
          <w:rtl/>
        </w:rPr>
        <w:t>בשעות הבוקר), התשנ"ה</w:t>
      </w:r>
      <w:r w:rsidR="0084256A">
        <w:rPr>
          <w:rtl/>
        </w:rPr>
        <w:t>–</w:t>
      </w:r>
      <w:r w:rsidRPr="00CF24E8">
        <w:rPr>
          <w:rtl/>
        </w:rPr>
        <w:t>1995, לדיון מוקדם בוועדת הכלכלה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18</w:t>
      </w:r>
      <w:r w:rsidR="0084256A">
        <w:rPr>
          <w:rtl/>
        </w:rPr>
        <w:t xml:space="preserve"> </w:t>
      </w:r>
      <w:r w:rsidRPr="00CF24E8">
        <w:rPr>
          <w:rtl/>
        </w:rPr>
        <w:t>תומכים,</w:t>
      </w:r>
      <w:r w:rsidR="0084256A">
        <w:rPr>
          <w:rtl/>
        </w:rPr>
        <w:t xml:space="preserve"> </w:t>
      </w:r>
      <w:r w:rsidRPr="00CF24E8">
        <w:rPr>
          <w:rtl/>
        </w:rPr>
        <w:t>ללא</w:t>
      </w:r>
      <w:r w:rsidR="0084256A">
        <w:rPr>
          <w:rtl/>
        </w:rPr>
        <w:t xml:space="preserve"> </w:t>
      </w:r>
      <w:r w:rsidRPr="00CF24E8">
        <w:rPr>
          <w:rtl/>
        </w:rPr>
        <w:t>מתנגדים,</w:t>
      </w:r>
      <w:r w:rsidR="0084256A">
        <w:rPr>
          <w:rtl/>
        </w:rPr>
        <w:t xml:space="preserve"> </w:t>
      </w:r>
      <w:r w:rsidRPr="00CF24E8">
        <w:rPr>
          <w:rtl/>
        </w:rPr>
        <w:t>ללא נמנעים. אני קובעת שהצעת החוק אושרה בקריאה</w:t>
      </w:r>
      <w:r w:rsidR="0084256A">
        <w:rPr>
          <w:rtl/>
        </w:rPr>
        <w:t xml:space="preserve"> </w:t>
      </w:r>
      <w:r w:rsidRPr="00CF24E8">
        <w:rPr>
          <w:rtl/>
        </w:rPr>
        <w:t>טרומית, והיא מועברת לוועדת הכלכלה להכנה לקריאה ראשונה.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38" w:name="_Toc460755619"/>
      <w:r w:rsidRPr="0084256A">
        <w:rPr>
          <w:rtl/>
        </w:rPr>
        <w:t>הצעת חוק לתיקון פקודת העיריות (מינוי מבקר), התשנ"ה</w:t>
      </w:r>
      <w:r>
        <w:rPr>
          <w:rtl/>
        </w:rPr>
        <w:t>–</w:t>
      </w:r>
      <w:r w:rsidRPr="0084256A">
        <w:rPr>
          <w:rtl/>
        </w:rPr>
        <w:t>1995</w:t>
      </w:r>
      <w:bookmarkEnd w:id="38"/>
    </w:p>
    <w:p w:rsidR="0084256A" w:rsidRPr="0084256A" w:rsidRDefault="0084256A" w:rsidP="0084256A">
      <w:pPr>
        <w:pStyle w:val="1"/>
        <w:rPr>
          <w:rtl/>
        </w:rPr>
      </w:pPr>
      <w:bookmarkStart w:id="39" w:name="_Toc460755620"/>
      <w:r w:rsidRPr="0084256A">
        <w:rPr>
          <w:rtl/>
        </w:rPr>
        <w:t>(הצעת חברת הכנסת א' סלמוביץ)</w:t>
      </w:r>
      <w:bookmarkEnd w:id="39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ממשיכים</w:t>
      </w:r>
      <w:r w:rsidR="0084256A">
        <w:rPr>
          <w:rtl/>
        </w:rPr>
        <w:t xml:space="preserve"> </w:t>
      </w:r>
      <w:r w:rsidRPr="00CF24E8">
        <w:rPr>
          <w:rtl/>
        </w:rPr>
        <w:t>בסדר</w:t>
      </w:r>
      <w:r w:rsidR="0084256A">
        <w:rPr>
          <w:rtl/>
        </w:rPr>
        <w:t>-</w:t>
      </w:r>
      <w:r w:rsidRPr="00CF24E8">
        <w:rPr>
          <w:rtl/>
        </w:rPr>
        <w:t>היום,</w:t>
      </w:r>
      <w:r w:rsidR="0084256A">
        <w:rPr>
          <w:rtl/>
        </w:rPr>
        <w:t xml:space="preserve"> </w:t>
      </w:r>
      <w:r w:rsidRPr="00CF24E8">
        <w:rPr>
          <w:rtl/>
        </w:rPr>
        <w:t>ואני</w:t>
      </w:r>
      <w:r w:rsidR="0084256A">
        <w:rPr>
          <w:rtl/>
        </w:rPr>
        <w:t xml:space="preserve"> </w:t>
      </w:r>
      <w:r w:rsidRPr="00CF24E8">
        <w:rPr>
          <w:rtl/>
        </w:rPr>
        <w:t>מזמינה את חברת הכנסת אסתר</w:t>
      </w:r>
      <w:r w:rsidR="0084256A">
        <w:rPr>
          <w:rtl/>
        </w:rPr>
        <w:t xml:space="preserve"> </w:t>
      </w:r>
      <w:r w:rsidRPr="00CF24E8">
        <w:rPr>
          <w:rtl/>
        </w:rPr>
        <w:t>סלמוביץ</w:t>
      </w:r>
      <w:r w:rsidR="0084256A">
        <w:rPr>
          <w:rtl/>
        </w:rPr>
        <w:t xml:space="preserve"> </w:t>
      </w:r>
      <w:r w:rsidRPr="00CF24E8">
        <w:rPr>
          <w:rtl/>
        </w:rPr>
        <w:t>להעלות</w:t>
      </w:r>
      <w:r w:rsidR="0084256A">
        <w:rPr>
          <w:rtl/>
        </w:rPr>
        <w:t xml:space="preserve"> </w:t>
      </w:r>
      <w:r w:rsidRPr="00CF24E8">
        <w:rPr>
          <w:rtl/>
        </w:rPr>
        <w:t>הצעת חוק ב'תתקפח, הצעת חוק לתיקון פקודת העיריות (מינוי מבקר),</w:t>
      </w:r>
      <w:r w:rsidR="0084256A">
        <w:rPr>
          <w:rtl/>
        </w:rPr>
        <w:t xml:space="preserve"> </w:t>
      </w:r>
      <w:r w:rsidRPr="00CF24E8">
        <w:rPr>
          <w:rtl/>
        </w:rPr>
        <w:t>התשנ"ה</w:t>
      </w:r>
      <w:r w:rsidR="0084256A">
        <w:rPr>
          <w:rtl/>
        </w:rPr>
        <w:t>–</w:t>
      </w:r>
      <w:r w:rsidRPr="00CF24E8">
        <w:rPr>
          <w:rtl/>
        </w:rPr>
        <w:t>1995.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עזרן (ש"ס):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הצעה לסדר: החוק הקודם עבר ב</w:t>
      </w:r>
      <w:r w:rsidR="0084256A">
        <w:rPr>
          <w:rtl/>
        </w:rPr>
        <w:t>-</w:t>
      </w:r>
      <w:r w:rsidRPr="00CF24E8">
        <w:rPr>
          <w:rtl/>
        </w:rPr>
        <w:t>18 קולות, כי זה חי. זה חוק חי.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לסגן יושב</w:t>
      </w:r>
      <w:r w:rsidR="0084256A">
        <w:rPr>
          <w:rtl/>
        </w:rPr>
        <w:t>-</w:t>
      </w:r>
      <w:r w:rsidRPr="00CF24E8">
        <w:rPr>
          <w:rtl/>
        </w:rPr>
        <w:t>ראש הכנסת עזרן על הערת הלשון ודברי החוכמה.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אסתר סלמוביץ (יעוד):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</w:t>
      </w:r>
      <w:r w:rsidR="0084256A">
        <w:rPr>
          <w:rtl/>
        </w:rPr>
        <w:t xml:space="preserve"> </w:t>
      </w:r>
      <w:r w:rsidRPr="00CF24E8">
        <w:rPr>
          <w:rtl/>
        </w:rPr>
        <w:t>נכבדה,</w:t>
      </w:r>
      <w:r w:rsidR="0084256A">
        <w:rPr>
          <w:rtl/>
        </w:rPr>
        <w:t xml:space="preserve"> </w:t>
      </w:r>
      <w:r w:rsidRPr="00CF24E8">
        <w:rPr>
          <w:rtl/>
        </w:rPr>
        <w:t>אילו הוקצב לי רק משפט אחד כדי להסביר את</w:t>
      </w:r>
      <w:r w:rsidR="0084256A">
        <w:rPr>
          <w:rtl/>
        </w:rPr>
        <w:t xml:space="preserve"> </w:t>
      </w: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החוק</w:t>
      </w:r>
      <w:r w:rsidR="0084256A">
        <w:rPr>
          <w:rtl/>
        </w:rPr>
        <w:t xml:space="preserve"> </w:t>
      </w:r>
      <w:r w:rsidRPr="00CF24E8">
        <w:rPr>
          <w:rtl/>
        </w:rPr>
        <w:t>העומדת</w:t>
      </w:r>
      <w:r w:rsidR="0084256A">
        <w:rPr>
          <w:rtl/>
        </w:rPr>
        <w:t xml:space="preserve"> 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לפניכם,</w:t>
      </w:r>
      <w:r w:rsidR="0084256A">
        <w:rPr>
          <w:rtl/>
        </w:rPr>
        <w:t xml:space="preserve"> </w:t>
      </w:r>
      <w:r w:rsidRPr="00CF24E8">
        <w:rPr>
          <w:rtl/>
        </w:rPr>
        <w:t>הייתי</w:t>
      </w:r>
      <w:r w:rsidR="0084256A">
        <w:rPr>
          <w:rtl/>
        </w:rPr>
        <w:t xml:space="preserve"> </w:t>
      </w:r>
      <w:r w:rsidRPr="00CF24E8">
        <w:rPr>
          <w:rtl/>
        </w:rPr>
        <w:t>מסכמת ואומרת: להפריד את החתול מהחלב,</w:t>
      </w:r>
      <w:r w:rsidR="0084256A">
        <w:rPr>
          <w:rtl/>
        </w:rPr>
        <w:t xml:space="preserve"> </w:t>
      </w:r>
      <w:r w:rsidRPr="00CF24E8">
        <w:rPr>
          <w:rtl/>
        </w:rPr>
        <w:t>להפריד</w:t>
      </w:r>
      <w:r w:rsidR="0084256A">
        <w:rPr>
          <w:rtl/>
        </w:rPr>
        <w:t xml:space="preserve"> </w:t>
      </w:r>
      <w:r w:rsidRPr="00CF24E8">
        <w:rPr>
          <w:rtl/>
        </w:rPr>
        <w:t>את המבוקר מהמבקר, ולא לאפשר תלות כלשהי שתגרור עיוותים בתהליכי הביקורת,</w:t>
      </w:r>
      <w:r w:rsidR="0084256A">
        <w:rPr>
          <w:rtl/>
        </w:rPr>
        <w:t xml:space="preserve"> </w:t>
      </w:r>
      <w:r w:rsidRPr="00CF24E8">
        <w:rPr>
          <w:rtl/>
        </w:rPr>
        <w:t>שממילא</w:t>
      </w:r>
      <w:r w:rsidR="0084256A">
        <w:rPr>
          <w:rtl/>
        </w:rPr>
        <w:t xml:space="preserve"> </w:t>
      </w:r>
      <w:r w:rsidRPr="00CF24E8">
        <w:rPr>
          <w:rtl/>
        </w:rPr>
        <w:t>הם</w:t>
      </w:r>
      <w:r w:rsidR="0084256A">
        <w:rPr>
          <w:rtl/>
        </w:rPr>
        <w:t xml:space="preserve"> </w:t>
      </w:r>
      <w:r w:rsidRPr="00CF24E8">
        <w:rPr>
          <w:rtl/>
        </w:rPr>
        <w:t>מורכבים</w:t>
      </w:r>
      <w:r w:rsidR="0084256A">
        <w:rPr>
          <w:rtl/>
        </w:rPr>
        <w:t xml:space="preserve"> </w:t>
      </w:r>
      <w:r w:rsidRPr="00CF24E8">
        <w:rPr>
          <w:rtl/>
        </w:rPr>
        <w:t>ומסובכים.</w:t>
      </w:r>
      <w:r w:rsidR="0084256A">
        <w:rPr>
          <w:rtl/>
        </w:rPr>
        <w:t xml:space="preserve"> </w:t>
      </w:r>
      <w:r w:rsidRPr="00CF24E8">
        <w:rPr>
          <w:rtl/>
        </w:rPr>
        <w:t>הייתכן</w:t>
      </w:r>
      <w:r w:rsidR="0084256A">
        <w:rPr>
          <w:rtl/>
        </w:rPr>
        <w:t xml:space="preserve"> </w:t>
      </w:r>
      <w:r w:rsidRPr="00CF24E8">
        <w:rPr>
          <w:rtl/>
        </w:rPr>
        <w:t>שגוף</w:t>
      </w:r>
      <w:r w:rsidR="0084256A">
        <w:rPr>
          <w:rtl/>
        </w:rPr>
        <w:t xml:space="preserve"> </w:t>
      </w:r>
      <w:r w:rsidRPr="00CF24E8">
        <w:rPr>
          <w:rtl/>
        </w:rPr>
        <w:t>מבוקר יממן את משכורת המבקר שלו?</w:t>
      </w:r>
      <w:r w:rsidR="0084256A">
        <w:rPr>
          <w:rtl/>
        </w:rPr>
        <w:t xml:space="preserve"> </w:t>
      </w:r>
      <w:r w:rsidRPr="00CF24E8">
        <w:rPr>
          <w:rtl/>
        </w:rPr>
        <w:t>הייתכן</w:t>
      </w:r>
      <w:r w:rsidR="0084256A">
        <w:rPr>
          <w:rtl/>
        </w:rPr>
        <w:t xml:space="preserve"> </w:t>
      </w:r>
      <w:r w:rsidRPr="00CF24E8">
        <w:rPr>
          <w:rtl/>
        </w:rPr>
        <w:t>שמבקר רשות מקומית יהיה כפוף לראש העיר, למערכת הניהולית שאותה הוא מבקר?</w:t>
      </w:r>
      <w:r w:rsidR="0084256A">
        <w:rPr>
          <w:rtl/>
        </w:rPr>
        <w:t xml:space="preserve"> </w:t>
      </w:r>
      <w:r w:rsidRPr="00CF24E8">
        <w:rPr>
          <w:rtl/>
        </w:rPr>
        <w:t>הייתכן</w:t>
      </w:r>
      <w:r w:rsidR="0084256A">
        <w:rPr>
          <w:rtl/>
        </w:rPr>
        <w:t xml:space="preserve"> </w:t>
      </w:r>
      <w:r w:rsidRPr="00CF24E8">
        <w:rPr>
          <w:rtl/>
        </w:rPr>
        <w:t>שהרשות</w:t>
      </w:r>
      <w:r w:rsidR="0084256A">
        <w:rPr>
          <w:rtl/>
        </w:rPr>
        <w:t xml:space="preserve"> </w:t>
      </w:r>
      <w:r w:rsidRPr="00CF24E8">
        <w:rPr>
          <w:rtl/>
        </w:rPr>
        <w:t>המקומית</w:t>
      </w:r>
      <w:r w:rsidR="0084256A">
        <w:rPr>
          <w:rtl/>
        </w:rPr>
        <w:t xml:space="preserve"> </w:t>
      </w:r>
      <w:r w:rsidRPr="00CF24E8">
        <w:rPr>
          <w:rtl/>
        </w:rPr>
        <w:t>תבחר</w:t>
      </w:r>
      <w:r w:rsidR="0084256A">
        <w:rPr>
          <w:rtl/>
        </w:rPr>
        <w:t xml:space="preserve"> </w:t>
      </w:r>
      <w:r w:rsidRPr="00CF24E8">
        <w:rPr>
          <w:rtl/>
        </w:rPr>
        <w:t>ותמנה את המבקר האמור לבקר את פעולותיה? האם יכול</w:t>
      </w:r>
      <w:r w:rsidR="0084256A">
        <w:rPr>
          <w:rtl/>
        </w:rPr>
        <w:t xml:space="preserve"> </w:t>
      </w:r>
      <w:r w:rsidRPr="00CF24E8">
        <w:rPr>
          <w:rtl/>
        </w:rPr>
        <w:t>מבקר</w:t>
      </w:r>
      <w:r w:rsidR="0084256A">
        <w:rPr>
          <w:rtl/>
        </w:rPr>
        <w:t xml:space="preserve"> </w:t>
      </w:r>
      <w:r w:rsidRPr="00CF24E8">
        <w:rPr>
          <w:rtl/>
        </w:rPr>
        <w:t>שכזה</w:t>
      </w:r>
      <w:r w:rsidR="0084256A">
        <w:rPr>
          <w:rtl/>
        </w:rPr>
        <w:t xml:space="preserve"> </w:t>
      </w:r>
      <w:r w:rsidRPr="00CF24E8">
        <w:rPr>
          <w:rtl/>
        </w:rPr>
        <w:t>להעיף</w:t>
      </w:r>
      <w:r w:rsidR="0084256A">
        <w:rPr>
          <w:rtl/>
        </w:rPr>
        <w:t xml:space="preserve"> </w:t>
      </w:r>
      <w:r w:rsidRPr="00CF24E8">
        <w:rPr>
          <w:rtl/>
        </w:rPr>
        <w:t>מחדרו</w:t>
      </w:r>
      <w:r w:rsidR="0084256A">
        <w:rPr>
          <w:rtl/>
        </w:rPr>
        <w:t xml:space="preserve"> </w:t>
      </w:r>
      <w:r w:rsidRPr="00CF24E8">
        <w:rPr>
          <w:rtl/>
        </w:rPr>
        <w:t>אחד מעובדי אותה רשות מקומית המנסה להכתיב נוסח ביקורת</w:t>
      </w:r>
      <w:r w:rsidR="0084256A">
        <w:rPr>
          <w:rtl/>
        </w:rPr>
        <w:t xml:space="preserve"> </w:t>
      </w:r>
      <w:r w:rsidRPr="00CF24E8">
        <w:rPr>
          <w:rtl/>
        </w:rPr>
        <w:t>שיהיה</w:t>
      </w:r>
      <w:r w:rsidR="0084256A">
        <w:rPr>
          <w:rtl/>
        </w:rPr>
        <w:t xml:space="preserve"> </w:t>
      </w:r>
      <w:r w:rsidRPr="00CF24E8">
        <w:rPr>
          <w:rtl/>
        </w:rPr>
        <w:t>מקובל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המבוקר? רבותי, האם ניתן למנות אדם חסר כישורים והשכלה הנדרשים</w:t>
      </w:r>
      <w:r w:rsidR="0084256A">
        <w:rPr>
          <w:rtl/>
        </w:rPr>
        <w:t xml:space="preserve"> </w:t>
      </w:r>
      <w:r w:rsidRPr="00CF24E8">
        <w:rPr>
          <w:rtl/>
        </w:rPr>
        <w:t>לתפקיד כה רגיש ומסובך של מבקר רק בגלל קשריו האישיים עם המערכת הממנה אותו?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הייתי</w:t>
      </w:r>
      <w:r w:rsidR="0084256A">
        <w:rPr>
          <w:rtl/>
        </w:rPr>
        <w:t xml:space="preserve"> </w:t>
      </w:r>
      <w:r w:rsidRPr="00CF24E8">
        <w:rPr>
          <w:rtl/>
        </w:rPr>
        <w:t>יכולה</w:t>
      </w:r>
      <w:r w:rsidR="0084256A">
        <w:rPr>
          <w:rtl/>
        </w:rPr>
        <w:t xml:space="preserve"> </w:t>
      </w:r>
      <w:r w:rsidRPr="00CF24E8">
        <w:rPr>
          <w:rtl/>
        </w:rPr>
        <w:t>להמשיך</w:t>
      </w:r>
      <w:r w:rsidR="0084256A">
        <w:rPr>
          <w:rtl/>
        </w:rPr>
        <w:t xml:space="preserve"> </w:t>
      </w:r>
      <w:r w:rsidRPr="00CF24E8">
        <w:rPr>
          <w:rtl/>
        </w:rPr>
        <w:t>ולשאול</w:t>
      </w:r>
      <w:r w:rsidR="0084256A">
        <w:rPr>
          <w:rtl/>
        </w:rPr>
        <w:t xml:space="preserve"> </w:t>
      </w:r>
      <w:r w:rsidRPr="00CF24E8">
        <w:rPr>
          <w:rtl/>
        </w:rPr>
        <w:t>עוד שורה ארוכה של שאלות</w:t>
      </w:r>
      <w:r w:rsidR="0084256A">
        <w:rPr>
          <w:rtl/>
        </w:rPr>
        <w:t xml:space="preserve"> </w:t>
      </w:r>
      <w:r w:rsidRPr="00CF24E8">
        <w:rPr>
          <w:rtl/>
        </w:rPr>
        <w:t>אבסורדיות, שרק היו מחדדות עוד יותר את העיוות הקיים במערכת המתיימרת להיקרא מבקר</w:t>
      </w:r>
      <w:r w:rsidR="0084256A">
        <w:rPr>
          <w:rtl/>
        </w:rPr>
        <w:t xml:space="preserve"> </w:t>
      </w:r>
      <w:r w:rsidRPr="00CF24E8">
        <w:rPr>
          <w:rtl/>
        </w:rPr>
        <w:t>העירייה.</w:t>
      </w:r>
      <w:r w:rsidR="0084256A">
        <w:rPr>
          <w:rtl/>
        </w:rPr>
        <w:t xml:space="preserve"> </w:t>
      </w:r>
      <w:r w:rsidRPr="00CF24E8">
        <w:rPr>
          <w:rtl/>
        </w:rPr>
        <w:t>אילולא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המצב כה חמור, אפשר אולי היה להגדירו כמצחיק, מצחיק מאוד</w:t>
      </w:r>
      <w:r w:rsidR="0084256A">
        <w:rPr>
          <w:rtl/>
        </w:rPr>
        <w:t xml:space="preserve"> </w:t>
      </w:r>
      <w:r w:rsidRPr="00CF24E8">
        <w:rPr>
          <w:rtl/>
        </w:rPr>
        <w:t>אפילו,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חומרת</w:t>
      </w:r>
      <w:r w:rsidR="0084256A">
        <w:rPr>
          <w:rtl/>
        </w:rPr>
        <w:t xml:space="preserve"> </w:t>
      </w:r>
      <w:r w:rsidRPr="00CF24E8">
        <w:rPr>
          <w:rtl/>
        </w:rPr>
        <w:t>המצב</w:t>
      </w:r>
      <w:r w:rsidR="0084256A">
        <w:rPr>
          <w:rtl/>
        </w:rPr>
        <w:t xml:space="preserve"> </w:t>
      </w:r>
      <w:r w:rsidRPr="00CF24E8">
        <w:rPr>
          <w:rtl/>
        </w:rPr>
        <w:t>אינה</w:t>
      </w:r>
      <w:r w:rsidR="0084256A">
        <w:rPr>
          <w:rtl/>
        </w:rPr>
        <w:t xml:space="preserve"> </w:t>
      </w:r>
      <w:r w:rsidRPr="00CF24E8">
        <w:rPr>
          <w:rtl/>
        </w:rPr>
        <w:t>מאפשרת</w:t>
      </w:r>
      <w:r w:rsidR="0084256A">
        <w:rPr>
          <w:rtl/>
        </w:rPr>
        <w:t xml:space="preserve"> </w:t>
      </w:r>
      <w:r w:rsidRPr="00CF24E8">
        <w:rPr>
          <w:rtl/>
        </w:rPr>
        <w:t>לנו</w:t>
      </w:r>
      <w:r w:rsidR="0084256A">
        <w:rPr>
          <w:rtl/>
        </w:rPr>
        <w:t xml:space="preserve"> </w:t>
      </w:r>
      <w:r w:rsidRPr="00CF24E8">
        <w:rPr>
          <w:rtl/>
        </w:rPr>
        <w:t>לצחוק.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די להעלות דוגמה אחת לפחות מהמתרחש כרגע במחוזותינו, כדי שנבין עד כמה חיוני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שלפניכם.</w:t>
      </w:r>
      <w:r w:rsidR="0084256A">
        <w:rPr>
          <w:rtl/>
        </w:rPr>
        <w:t xml:space="preserve"> </w:t>
      </w:r>
      <w:r w:rsidRPr="00CF24E8">
        <w:rPr>
          <w:rtl/>
        </w:rPr>
        <w:t>הנה,</w:t>
      </w:r>
      <w:r w:rsidR="0084256A">
        <w:rPr>
          <w:rtl/>
        </w:rPr>
        <w:t xml:space="preserve"> </w:t>
      </w:r>
      <w:r w:rsidRPr="00CF24E8">
        <w:rPr>
          <w:rtl/>
        </w:rPr>
        <w:t>למשל,</w:t>
      </w:r>
      <w:r w:rsidR="0084256A">
        <w:rPr>
          <w:rtl/>
        </w:rPr>
        <w:t xml:space="preserve"> </w:t>
      </w:r>
      <w:r w:rsidRPr="00CF24E8">
        <w:rPr>
          <w:rtl/>
        </w:rPr>
        <w:t>נתבשרנו</w:t>
      </w:r>
      <w:r w:rsidR="0084256A">
        <w:rPr>
          <w:rtl/>
        </w:rPr>
        <w:t xml:space="preserve"> </w:t>
      </w:r>
      <w:r w:rsidRPr="00CF24E8">
        <w:rPr>
          <w:rtl/>
        </w:rPr>
        <w:t>לאחרונה</w:t>
      </w:r>
      <w:r w:rsidR="0084256A">
        <w:rPr>
          <w:rtl/>
        </w:rPr>
        <w:t xml:space="preserve"> </w:t>
      </w:r>
      <w:r w:rsidRPr="00CF24E8">
        <w:rPr>
          <w:rtl/>
        </w:rPr>
        <w:t>על מינוי ועדה קרואה לעיריית</w:t>
      </w:r>
      <w:r w:rsidR="0084256A">
        <w:rPr>
          <w:rtl/>
        </w:rPr>
        <w:t xml:space="preserve"> </w:t>
      </w:r>
      <w:r w:rsidRPr="00CF24E8">
        <w:rPr>
          <w:rtl/>
        </w:rPr>
        <w:t>בני</w:t>
      </w:r>
      <w:r w:rsidR="0084256A">
        <w:rPr>
          <w:rtl/>
        </w:rPr>
        <w:t>-</w:t>
      </w:r>
      <w:r w:rsidRPr="00CF24E8">
        <w:rPr>
          <w:rtl/>
        </w:rPr>
        <w:t>ברק, עיר שהעומד בראשה אינו מבין מדוע בכלל היה צורך לצאת חוצץ נגדו. הרי הוא</w:t>
      </w:r>
      <w:r w:rsidR="0084256A">
        <w:rPr>
          <w:rtl/>
        </w:rPr>
        <w:t xml:space="preserve"> </w:t>
      </w:r>
      <w:r w:rsidRPr="00CF24E8">
        <w:rPr>
          <w:rtl/>
        </w:rPr>
        <w:t>הקים</w:t>
      </w:r>
      <w:r w:rsidR="0084256A">
        <w:rPr>
          <w:rtl/>
        </w:rPr>
        <w:t xml:space="preserve"> </w:t>
      </w:r>
      <w:r w:rsidRPr="00CF24E8">
        <w:rPr>
          <w:rtl/>
        </w:rPr>
        <w:t>איזו</w:t>
      </w:r>
      <w:r w:rsidR="0084256A">
        <w:rPr>
          <w:rtl/>
        </w:rPr>
        <w:t xml:space="preserve"> </w:t>
      </w:r>
      <w:r w:rsidRPr="00CF24E8">
        <w:rPr>
          <w:rtl/>
        </w:rPr>
        <w:t>פינת חי בעירו, והוא גם אינו מעליב את התושבים בנהיגה ברכב ישן, והוא</w:t>
      </w:r>
      <w:r w:rsidR="0084256A">
        <w:rPr>
          <w:rtl/>
        </w:rPr>
        <w:t xml:space="preserve"> </w:t>
      </w:r>
      <w:r w:rsidRPr="00CF24E8">
        <w:rPr>
          <w:rtl/>
        </w:rPr>
        <w:t>רכש</w:t>
      </w:r>
      <w:r w:rsidR="0084256A">
        <w:rPr>
          <w:rtl/>
        </w:rPr>
        <w:t xml:space="preserve"> </w:t>
      </w:r>
      <w:r w:rsidRPr="00CF24E8">
        <w:rPr>
          <w:rtl/>
        </w:rPr>
        <w:t>מקופת</w:t>
      </w:r>
      <w:r w:rsidR="0084256A">
        <w:rPr>
          <w:rtl/>
        </w:rPr>
        <w:t xml:space="preserve"> </w:t>
      </w:r>
      <w:r w:rsidRPr="00CF24E8">
        <w:rPr>
          <w:rtl/>
        </w:rPr>
        <w:t>עירייה ריקה רכב שרד איכותי, ועוד כהנה וכהנה מעשים חיוביים, התורמים</w:t>
      </w:r>
      <w:r w:rsidR="0084256A">
        <w:rPr>
          <w:rtl/>
        </w:rPr>
        <w:t xml:space="preserve"> </w:t>
      </w:r>
      <w:r w:rsidRPr="00CF24E8">
        <w:rPr>
          <w:rtl/>
        </w:rPr>
        <w:t>לרווחתו</w:t>
      </w:r>
      <w:r w:rsidR="0084256A">
        <w:rPr>
          <w:rtl/>
        </w:rPr>
        <w:t xml:space="preserve"> </w:t>
      </w:r>
      <w:r w:rsidRPr="00CF24E8">
        <w:rPr>
          <w:rtl/>
        </w:rPr>
        <w:t>ולרווחת מקורביו, תוך הזנחה פושעת של צורכי העיר כולה. כל מי שעקב ועוקב</w:t>
      </w:r>
      <w:r w:rsidR="0084256A">
        <w:rPr>
          <w:rtl/>
        </w:rPr>
        <w:t xml:space="preserve"> </w:t>
      </w:r>
      <w:r w:rsidRPr="00CF24E8">
        <w:rPr>
          <w:rtl/>
        </w:rPr>
        <w:t>אחר</w:t>
      </w:r>
      <w:r w:rsidR="0084256A">
        <w:rPr>
          <w:rtl/>
        </w:rPr>
        <w:t xml:space="preserve"> </w:t>
      </w:r>
      <w:r w:rsidRPr="00CF24E8">
        <w:rPr>
          <w:rtl/>
        </w:rPr>
        <w:t>המתרחש</w:t>
      </w:r>
      <w:r w:rsidR="0084256A">
        <w:rPr>
          <w:rtl/>
        </w:rPr>
        <w:t xml:space="preserve"> </w:t>
      </w:r>
      <w:r w:rsidRPr="00CF24E8">
        <w:rPr>
          <w:rtl/>
        </w:rPr>
        <w:t>בבני</w:t>
      </w:r>
      <w:r w:rsidR="0084256A">
        <w:rPr>
          <w:rtl/>
        </w:rPr>
        <w:t>-</w:t>
      </w:r>
      <w:r w:rsidRPr="00CF24E8">
        <w:rPr>
          <w:rtl/>
        </w:rPr>
        <w:t>ברק,</w:t>
      </w:r>
      <w:r w:rsidR="0084256A">
        <w:rPr>
          <w:rtl/>
        </w:rPr>
        <w:t xml:space="preserve"> </w:t>
      </w:r>
      <w:r w:rsidRPr="00CF24E8">
        <w:rPr>
          <w:rtl/>
        </w:rPr>
        <w:t>קשה</w:t>
      </w:r>
      <w:r w:rsidR="0084256A">
        <w:rPr>
          <w:rtl/>
        </w:rPr>
        <w:t xml:space="preserve"> </w:t>
      </w:r>
      <w:r w:rsidRPr="00CF24E8">
        <w:rPr>
          <w:rtl/>
        </w:rPr>
        <w:t>לו להישאר אדיש לנוכח המחדלים הניהוליים של עיר זו,</w:t>
      </w:r>
      <w:r w:rsidR="0084256A">
        <w:rPr>
          <w:rtl/>
        </w:rPr>
        <w:t xml:space="preserve"> </w:t>
      </w:r>
      <w:r w:rsidRPr="00CF24E8">
        <w:rPr>
          <w:rtl/>
        </w:rPr>
        <w:t>מחדלים</w:t>
      </w:r>
      <w:r w:rsidR="0084256A">
        <w:rPr>
          <w:rtl/>
        </w:rPr>
        <w:t xml:space="preserve"> </w:t>
      </w:r>
      <w:r w:rsidRPr="00CF24E8">
        <w:rPr>
          <w:rtl/>
        </w:rPr>
        <w:t>שחלקם</w:t>
      </w:r>
      <w:r w:rsidR="0084256A">
        <w:rPr>
          <w:rtl/>
        </w:rPr>
        <w:t xml:space="preserve"> </w:t>
      </w:r>
      <w:r w:rsidRPr="00CF24E8">
        <w:rPr>
          <w:rtl/>
        </w:rPr>
        <w:t>לפחות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נמנע בעטיו של מבקר חיצוני בעל שיניים, שאינו סמוך על</w:t>
      </w:r>
      <w:r w:rsidR="0084256A">
        <w:rPr>
          <w:rtl/>
        </w:rPr>
        <w:t xml:space="preserve"> </w:t>
      </w:r>
      <w:r w:rsidRPr="00CF24E8">
        <w:rPr>
          <w:rtl/>
        </w:rPr>
        <w:t>שולחן ראש העיר.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קיים</w:t>
      </w:r>
      <w:r w:rsidR="0084256A">
        <w:rPr>
          <w:rtl/>
        </w:rPr>
        <w:t xml:space="preserve"> </w:t>
      </w:r>
      <w:r w:rsidRPr="00CF24E8">
        <w:rPr>
          <w:rtl/>
        </w:rPr>
        <w:t>ספק בלבכם אם ניתן היה למנוע מעשים אלה? ניתן גם ניתן. בחברה שבה</w:t>
      </w:r>
      <w:r w:rsidR="0084256A">
        <w:rPr>
          <w:rtl/>
        </w:rPr>
        <w:t xml:space="preserve"> </w:t>
      </w:r>
      <w:r w:rsidRPr="00CF24E8">
        <w:rPr>
          <w:rtl/>
        </w:rPr>
        <w:t>"כולם</w:t>
      </w:r>
      <w:r w:rsidR="0084256A">
        <w:rPr>
          <w:rtl/>
        </w:rPr>
        <w:t xml:space="preserve"> </w:t>
      </w:r>
      <w:r w:rsidRPr="00CF24E8">
        <w:rPr>
          <w:rtl/>
        </w:rPr>
        <w:t>מכירים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כולם",</w:t>
      </w:r>
      <w:r w:rsidR="0084256A">
        <w:rPr>
          <w:rtl/>
        </w:rPr>
        <w:t xml:space="preserve"> </w:t>
      </w:r>
      <w:r w:rsidRPr="00CF24E8">
        <w:rPr>
          <w:rtl/>
        </w:rPr>
        <w:t>עוזרים</w:t>
      </w:r>
      <w:r w:rsidR="0084256A">
        <w:rPr>
          <w:rtl/>
        </w:rPr>
        <w:t xml:space="preserve"> </w:t>
      </w:r>
      <w:r w:rsidRPr="00CF24E8">
        <w:rPr>
          <w:rtl/>
        </w:rPr>
        <w:t>ונעזרים</w:t>
      </w:r>
      <w:r w:rsidR="0084256A">
        <w:rPr>
          <w:rtl/>
        </w:rPr>
        <w:t xml:space="preserve"> </w:t>
      </w:r>
      <w:r w:rsidRPr="00CF24E8">
        <w:rPr>
          <w:rtl/>
        </w:rPr>
        <w:t>במערכות</w:t>
      </w:r>
      <w:r w:rsidR="0084256A">
        <w:rPr>
          <w:rtl/>
        </w:rPr>
        <w:t xml:space="preserve"> </w:t>
      </w:r>
      <w:r w:rsidRPr="00CF24E8">
        <w:rPr>
          <w:rtl/>
        </w:rPr>
        <w:t>בחירות ופעילויות המצריכות</w:t>
      </w:r>
      <w:r w:rsidR="0084256A">
        <w:rPr>
          <w:rtl/>
        </w:rPr>
        <w:t xml:space="preserve"> </w:t>
      </w:r>
      <w:r w:rsidRPr="00CF24E8">
        <w:rPr>
          <w:rtl/>
        </w:rPr>
        <w:t>הישענות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אנשים</w:t>
      </w:r>
      <w:r w:rsidR="0084256A">
        <w:rPr>
          <w:rtl/>
        </w:rPr>
        <w:t xml:space="preserve"> </w:t>
      </w:r>
      <w:r w:rsidRPr="00CF24E8">
        <w:rPr>
          <w:rtl/>
        </w:rPr>
        <w:t>מטעם,</w:t>
      </w:r>
      <w:r w:rsidR="0084256A">
        <w:rPr>
          <w:rtl/>
        </w:rPr>
        <w:t xml:space="preserve"> </w:t>
      </w:r>
      <w:r w:rsidRPr="00CF24E8">
        <w:rPr>
          <w:rtl/>
        </w:rPr>
        <w:t>חייב שיעמוד צדיק אחד לפחות בפרץ, יזעק, יחשוף וידווח</w:t>
      </w:r>
      <w:r w:rsidR="0084256A">
        <w:rPr>
          <w:rtl/>
        </w:rPr>
        <w:t xml:space="preserve"> </w:t>
      </w:r>
      <w:r w:rsidRPr="00CF24E8">
        <w:rPr>
          <w:rtl/>
        </w:rPr>
        <w:t>ישירות למבקר המדינה, כדי שדבר לא יטויח.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החשיבות</w:t>
      </w:r>
      <w:r w:rsidR="0084256A">
        <w:rPr>
          <w:rtl/>
        </w:rPr>
        <w:t xml:space="preserve"> </w:t>
      </w:r>
      <w:r w:rsidRPr="00CF24E8">
        <w:rPr>
          <w:rtl/>
        </w:rPr>
        <w:t>הרבה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ניתוק התלות בין המבקר למבוקר אינה רק בחשיפת מחדלים, כי</w:t>
      </w:r>
      <w:r w:rsidR="0084256A">
        <w:rPr>
          <w:rtl/>
        </w:rPr>
        <w:t xml:space="preserve"> </w:t>
      </w:r>
      <w:r w:rsidRPr="00CF24E8">
        <w:rPr>
          <w:rtl/>
        </w:rPr>
        <w:t>אם,</w:t>
      </w:r>
      <w:r w:rsidR="0084256A">
        <w:rPr>
          <w:rtl/>
        </w:rPr>
        <w:t xml:space="preserve"> </w:t>
      </w:r>
      <w:r w:rsidRPr="00CF24E8">
        <w:rPr>
          <w:rtl/>
        </w:rPr>
        <w:t>ובעיקר, במניעתם. הידיעה וההכרה בקיומו של גורם מבקר בלתי תלוי, תעצור באיבן</w:t>
      </w:r>
      <w:r w:rsidR="0084256A">
        <w:rPr>
          <w:rtl/>
        </w:rPr>
        <w:t xml:space="preserve"> </w:t>
      </w:r>
      <w:r w:rsidRPr="00CF24E8">
        <w:rPr>
          <w:rtl/>
        </w:rPr>
        <w:t>פעולות</w:t>
      </w:r>
      <w:r w:rsidR="0084256A">
        <w:rPr>
          <w:rtl/>
        </w:rPr>
        <w:t xml:space="preserve"> </w:t>
      </w:r>
      <w:r w:rsidRPr="00CF24E8">
        <w:rPr>
          <w:rtl/>
        </w:rPr>
        <w:t>רבות שאין בינן לבין סדרי מינהל תקין ולא כלום. הדבר יחסוך בעיות רבות גם</w:t>
      </w:r>
      <w:r w:rsidR="0084256A">
        <w:rPr>
          <w:rtl/>
        </w:rPr>
        <w:t xml:space="preserve"> </w:t>
      </w:r>
      <w:r w:rsidRPr="00CF24E8">
        <w:rPr>
          <w:rtl/>
        </w:rPr>
        <w:t>למי</w:t>
      </w:r>
      <w:r w:rsidR="0084256A">
        <w:rPr>
          <w:rtl/>
        </w:rPr>
        <w:t xml:space="preserve"> </w:t>
      </w:r>
      <w:r w:rsidRPr="00CF24E8">
        <w:rPr>
          <w:rtl/>
        </w:rPr>
        <w:t>שנתפסים</w:t>
      </w:r>
      <w:r w:rsidR="0084256A">
        <w:rPr>
          <w:rtl/>
        </w:rPr>
        <w:t xml:space="preserve"> </w:t>
      </w:r>
      <w:r w:rsidRPr="00CF24E8">
        <w:rPr>
          <w:rtl/>
        </w:rPr>
        <w:t>בסופו של דבר בקלקלתם. שהרי כבר נאמר ש"פרצה קוראת לגנב", ותפקידנו</w:t>
      </w:r>
      <w:r w:rsidR="0084256A">
        <w:rPr>
          <w:rtl/>
        </w:rPr>
        <w:t xml:space="preserve"> </w:t>
      </w:r>
      <w:r w:rsidRPr="00CF24E8">
        <w:rPr>
          <w:rtl/>
        </w:rPr>
        <w:t>בבית הזה הוא לחסום פרצות ככל שרק ניתן. וכזה הוא החוק העומד לפניכם.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החוק</w:t>
      </w:r>
      <w:r w:rsidR="0084256A">
        <w:rPr>
          <w:rtl/>
        </w:rPr>
        <w:t xml:space="preserve"> </w:t>
      </w:r>
      <w:r w:rsidRPr="00CF24E8">
        <w:rPr>
          <w:rtl/>
        </w:rPr>
        <w:t>דהיום</w:t>
      </w:r>
      <w:r w:rsidR="0084256A">
        <w:rPr>
          <w:rtl/>
        </w:rPr>
        <w:t xml:space="preserve"> </w:t>
      </w:r>
      <w:r w:rsidRPr="00CF24E8">
        <w:rPr>
          <w:rtl/>
        </w:rPr>
        <w:t>קובעת, כי מבקר המדינה הוא שימנה על</w:t>
      </w:r>
      <w:r w:rsidR="0084256A">
        <w:rPr>
          <w:rtl/>
        </w:rPr>
        <w:t>-</w:t>
      </w:r>
      <w:r w:rsidRPr="00CF24E8">
        <w:rPr>
          <w:rtl/>
        </w:rPr>
        <w:t>פי שיקול דעתו</w:t>
      </w:r>
      <w:r w:rsidR="0084256A">
        <w:rPr>
          <w:rtl/>
        </w:rPr>
        <w:t xml:space="preserve"> </w:t>
      </w:r>
      <w:r w:rsidRPr="00CF24E8">
        <w:rPr>
          <w:rtl/>
        </w:rPr>
        <w:t>מבקר</w:t>
      </w:r>
      <w:r w:rsidR="0084256A">
        <w:rPr>
          <w:rtl/>
        </w:rPr>
        <w:t xml:space="preserve"> </w:t>
      </w:r>
      <w:r w:rsidRPr="00CF24E8">
        <w:rPr>
          <w:rtl/>
        </w:rPr>
        <w:t>לכל</w:t>
      </w:r>
      <w:r w:rsidR="0084256A">
        <w:rPr>
          <w:rtl/>
        </w:rPr>
        <w:t xml:space="preserve"> </w:t>
      </w:r>
      <w:r w:rsidRPr="00CF24E8">
        <w:rPr>
          <w:rtl/>
        </w:rPr>
        <w:t>עירייה, ופעמיים בשנה ימציא המבקר דוח ביקורת ממצה. מינוי המבקר על</w:t>
      </w:r>
      <w:r w:rsidR="0084256A">
        <w:rPr>
          <w:rtl/>
        </w:rPr>
        <w:t>-</w:t>
      </w:r>
      <w:r w:rsidRPr="00CF24E8">
        <w:rPr>
          <w:rtl/>
        </w:rPr>
        <w:t>ידי מבקר</w:t>
      </w:r>
      <w:r w:rsidR="0084256A">
        <w:rPr>
          <w:rtl/>
        </w:rPr>
        <w:t xml:space="preserve"> </w:t>
      </w:r>
      <w:r w:rsidRPr="00CF24E8">
        <w:rPr>
          <w:rtl/>
        </w:rPr>
        <w:t>המדינה</w:t>
      </w:r>
      <w:r w:rsidR="0084256A">
        <w:rPr>
          <w:rtl/>
        </w:rPr>
        <w:t xml:space="preserve"> </w:t>
      </w:r>
      <w:r w:rsidRPr="00CF24E8">
        <w:rPr>
          <w:rtl/>
        </w:rPr>
        <w:t>יאפשר</w:t>
      </w:r>
      <w:r w:rsidR="0084256A">
        <w:rPr>
          <w:rtl/>
        </w:rPr>
        <w:t xml:space="preserve"> </w:t>
      </w:r>
      <w:r w:rsidRPr="00CF24E8">
        <w:rPr>
          <w:rtl/>
        </w:rPr>
        <w:t>העמדת</w:t>
      </w:r>
      <w:r w:rsidR="0084256A">
        <w:rPr>
          <w:rtl/>
        </w:rPr>
        <w:t xml:space="preserve"> </w:t>
      </w:r>
      <w:r w:rsidRPr="00CF24E8">
        <w:rPr>
          <w:rtl/>
        </w:rPr>
        <w:t>אדם</w:t>
      </w:r>
      <w:r w:rsidR="0084256A">
        <w:rPr>
          <w:rtl/>
        </w:rPr>
        <w:t xml:space="preserve"> </w:t>
      </w:r>
      <w:r w:rsidRPr="00CF24E8">
        <w:rPr>
          <w:rtl/>
        </w:rPr>
        <w:t>בעל כישורים מקצועיים הדרושים למילוי משימה כה מורכבת</w:t>
      </w:r>
      <w:r w:rsidR="0084256A">
        <w:rPr>
          <w:rtl/>
        </w:rPr>
        <w:t xml:space="preserve"> </w:t>
      </w:r>
      <w:r w:rsidRPr="00CF24E8">
        <w:rPr>
          <w:rtl/>
        </w:rPr>
        <w:t>כמבקר</w:t>
      </w:r>
      <w:r w:rsidR="0084256A">
        <w:rPr>
          <w:rtl/>
        </w:rPr>
        <w:t xml:space="preserve"> </w:t>
      </w:r>
      <w:r w:rsidRPr="00CF24E8">
        <w:rPr>
          <w:rtl/>
        </w:rPr>
        <w:t>עירייה.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אין אני באה לקבוע כאן, שבכל העיריות בארץ מכהנים אנשים לא מתאימים, אך בחלק</w:t>
      </w:r>
      <w:r w:rsidR="0084256A">
        <w:rPr>
          <w:rtl/>
        </w:rPr>
        <w:t xml:space="preserve"> </w:t>
      </w:r>
      <w:r w:rsidRPr="00CF24E8">
        <w:rPr>
          <w:rtl/>
        </w:rPr>
        <w:t>גדול</w:t>
      </w:r>
      <w:r w:rsidR="0084256A">
        <w:rPr>
          <w:rtl/>
        </w:rPr>
        <w:t xml:space="preserve"> </w:t>
      </w:r>
      <w:r w:rsidRPr="00CF24E8">
        <w:rPr>
          <w:rtl/>
        </w:rPr>
        <w:t>מהעיריות</w:t>
      </w:r>
      <w:r w:rsidR="0084256A">
        <w:rPr>
          <w:rtl/>
        </w:rPr>
        <w:t xml:space="preserve"> </w:t>
      </w:r>
      <w:r w:rsidRPr="00CF24E8">
        <w:rPr>
          <w:rtl/>
        </w:rPr>
        <w:t>אכן</w:t>
      </w:r>
      <w:r w:rsidR="0084256A">
        <w:rPr>
          <w:rtl/>
        </w:rPr>
        <w:t xml:space="preserve"> </w:t>
      </w:r>
      <w:r w:rsidRPr="00CF24E8">
        <w:rPr>
          <w:rtl/>
        </w:rPr>
        <w:t>יושבים על תקן כה רגיש וחשוב זה אנשים שאין להם ולא כלום עם</w:t>
      </w:r>
      <w:r w:rsidR="0084256A">
        <w:rPr>
          <w:rtl/>
        </w:rPr>
        <w:t xml:space="preserve"> </w:t>
      </w:r>
      <w:r w:rsidRPr="00CF24E8">
        <w:rPr>
          <w:rtl/>
        </w:rPr>
        <w:t>הדרישות</w:t>
      </w:r>
      <w:r w:rsidR="0084256A">
        <w:rPr>
          <w:rtl/>
        </w:rPr>
        <w:t xml:space="preserve"> </w:t>
      </w:r>
      <w:r w:rsidRPr="00CF24E8">
        <w:rPr>
          <w:rtl/>
        </w:rPr>
        <w:t>המקצועיות</w:t>
      </w:r>
      <w:r w:rsidR="0084256A">
        <w:rPr>
          <w:rtl/>
        </w:rPr>
        <w:t xml:space="preserve"> </w:t>
      </w:r>
      <w:r w:rsidRPr="00CF24E8">
        <w:rPr>
          <w:rtl/>
        </w:rPr>
        <w:t>וההשכלתיות</w:t>
      </w:r>
      <w:r w:rsidR="0084256A">
        <w:rPr>
          <w:rtl/>
        </w:rPr>
        <w:t xml:space="preserve"> </w:t>
      </w:r>
      <w:r w:rsidRPr="00CF24E8">
        <w:rPr>
          <w:rtl/>
        </w:rPr>
        <w:t>הנחוצות למבקר. למשל, האם אדם בעל ניסיון בנהיגה</w:t>
      </w:r>
      <w:r w:rsidR="0084256A">
        <w:rPr>
          <w:rtl/>
        </w:rPr>
        <w:t xml:space="preserve"> </w:t>
      </w:r>
      <w:r w:rsidRPr="00CF24E8">
        <w:rPr>
          <w:rtl/>
        </w:rPr>
        <w:t>הינו</w:t>
      </w:r>
      <w:r w:rsidR="0084256A">
        <w:rPr>
          <w:rtl/>
        </w:rPr>
        <w:t xml:space="preserve"> </w:t>
      </w:r>
      <w:r w:rsidRPr="00CF24E8">
        <w:rPr>
          <w:rtl/>
        </w:rPr>
        <w:t>האדם</w:t>
      </w:r>
      <w:r w:rsidR="0084256A">
        <w:rPr>
          <w:rtl/>
        </w:rPr>
        <w:t xml:space="preserve"> </w:t>
      </w:r>
      <w:r w:rsidRPr="00CF24E8">
        <w:rPr>
          <w:rtl/>
        </w:rPr>
        <w:t>המתאים</w:t>
      </w:r>
      <w:r w:rsidR="0084256A">
        <w:rPr>
          <w:rtl/>
        </w:rPr>
        <w:t xml:space="preserve"> </w:t>
      </w:r>
      <w:r w:rsidRPr="00CF24E8">
        <w:rPr>
          <w:rtl/>
        </w:rPr>
        <w:t>לתפקיד</w:t>
      </w:r>
      <w:r w:rsidR="0084256A">
        <w:rPr>
          <w:rtl/>
        </w:rPr>
        <w:t xml:space="preserve"> </w:t>
      </w:r>
      <w:r w:rsidRPr="00CF24E8">
        <w:rPr>
          <w:rtl/>
        </w:rPr>
        <w:t>המבקר? לצערי, אין זו דוגמה בעלמא, אלא דוגמה מוחשית</w:t>
      </w:r>
      <w:r w:rsidR="0084256A">
        <w:rPr>
          <w:rtl/>
        </w:rPr>
        <w:t xml:space="preserve"> </w:t>
      </w:r>
      <w:r w:rsidRPr="00CF24E8">
        <w:rPr>
          <w:rtl/>
        </w:rPr>
        <w:t>למתרחש</w:t>
      </w:r>
      <w:r w:rsidR="0084256A">
        <w:rPr>
          <w:rtl/>
        </w:rPr>
        <w:t xml:space="preserve"> </w:t>
      </w:r>
      <w:r w:rsidRPr="00CF24E8">
        <w:rPr>
          <w:rtl/>
        </w:rPr>
        <w:t>בשטח.</w:t>
      </w:r>
      <w:r w:rsidR="0084256A">
        <w:rPr>
          <w:rtl/>
        </w:rPr>
        <w:t xml:space="preserve"> </w:t>
      </w:r>
      <w:r w:rsidRPr="00CF24E8">
        <w:rPr>
          <w:rtl/>
        </w:rPr>
        <w:t>החוק</w:t>
      </w:r>
      <w:r w:rsidR="0084256A">
        <w:rPr>
          <w:rtl/>
        </w:rPr>
        <w:t xml:space="preserve"> </w:t>
      </w:r>
      <w:r w:rsidRPr="00CF24E8">
        <w:rPr>
          <w:rtl/>
        </w:rPr>
        <w:t>המוצע יחסום מן הסתם מינויים של אנשים חסרי כל השכלה בתחום</w:t>
      </w:r>
      <w:r w:rsidR="0084256A">
        <w:rPr>
          <w:rtl/>
        </w:rPr>
        <w:t xml:space="preserve"> </w:t>
      </w:r>
      <w:r w:rsidRPr="00CF24E8">
        <w:rPr>
          <w:rtl/>
        </w:rPr>
        <w:t>ראיית</w:t>
      </w:r>
      <w:r w:rsidR="0084256A">
        <w:rPr>
          <w:rtl/>
        </w:rPr>
        <w:t>-</w:t>
      </w:r>
      <w:r w:rsidRPr="00CF24E8">
        <w:rPr>
          <w:rtl/>
        </w:rPr>
        <w:t>חשבון או</w:t>
      </w:r>
      <w:r w:rsidR="0084256A">
        <w:rPr>
          <w:rtl/>
        </w:rPr>
        <w:t xml:space="preserve"> </w:t>
      </w:r>
      <w:r w:rsidRPr="00CF24E8">
        <w:rPr>
          <w:rtl/>
        </w:rPr>
        <w:t>משפטים,</w:t>
      </w:r>
      <w:r w:rsidR="0084256A">
        <w:rPr>
          <w:rtl/>
        </w:rPr>
        <w:t xml:space="preserve"> </w:t>
      </w:r>
      <w:r w:rsidRPr="00CF24E8">
        <w:rPr>
          <w:rtl/>
        </w:rPr>
        <w:t>החיוניים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כך למילוי התפקיד.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אל</w:t>
      </w:r>
      <w:r w:rsidR="0084256A">
        <w:rPr>
          <w:rtl/>
        </w:rPr>
        <w:t xml:space="preserve"> </w:t>
      </w:r>
      <w:r w:rsidRPr="00CF24E8">
        <w:rPr>
          <w:rtl/>
        </w:rPr>
        <w:t>לנו לשכוח, כי ראשי העיריות עצמם אינם מתמנים על</w:t>
      </w:r>
      <w:r w:rsidR="0084256A">
        <w:rPr>
          <w:rtl/>
        </w:rPr>
        <w:t>-</w:t>
      </w:r>
      <w:r w:rsidRPr="00CF24E8">
        <w:rPr>
          <w:rtl/>
        </w:rPr>
        <w:t>פי השכלתם, כי אם 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עוצמתם</w:t>
      </w:r>
      <w:r w:rsidR="0084256A">
        <w:rPr>
          <w:rtl/>
        </w:rPr>
        <w:t xml:space="preserve"> </w:t>
      </w:r>
      <w:r w:rsidRPr="00CF24E8">
        <w:rPr>
          <w:rtl/>
        </w:rPr>
        <w:t>הפוליטית</w:t>
      </w:r>
      <w:r w:rsidR="0084256A">
        <w:rPr>
          <w:rtl/>
        </w:rPr>
        <w:t xml:space="preserve"> </w:t>
      </w:r>
      <w:r w:rsidRPr="00CF24E8">
        <w:rPr>
          <w:rtl/>
        </w:rPr>
        <w:t>ופופולריותם בקרב הציבור הבוחר.</w:t>
      </w:r>
      <w:r w:rsidR="0084256A">
        <w:rPr>
          <w:rtl/>
        </w:rPr>
        <w:t xml:space="preserve"> </w:t>
      </w:r>
      <w:r w:rsidRPr="00CF24E8">
        <w:rPr>
          <w:rtl/>
        </w:rPr>
        <w:t>על כן, חובה היא שבמשרות מטעם</w:t>
      </w:r>
      <w:r w:rsidR="0084256A">
        <w:rPr>
          <w:rtl/>
        </w:rPr>
        <w:t xml:space="preserve"> </w:t>
      </w:r>
      <w:r w:rsidRPr="00CF24E8">
        <w:rPr>
          <w:rtl/>
        </w:rPr>
        <w:t>יכהנו אנשים בעלי רקע מקצועי והשכלתי הדרושים למילוי מושלם של תפקידם. גם שכרו של</w:t>
      </w:r>
      <w:r w:rsidR="0084256A">
        <w:rPr>
          <w:rtl/>
        </w:rPr>
        <w:t xml:space="preserve"> </w:t>
      </w:r>
      <w:r w:rsidRPr="00CF24E8">
        <w:rPr>
          <w:rtl/>
        </w:rPr>
        <w:t>המבקר</w:t>
      </w:r>
      <w:r w:rsidR="0084256A">
        <w:rPr>
          <w:rtl/>
        </w:rPr>
        <w:t xml:space="preserve"> </w:t>
      </w:r>
      <w:r w:rsidRPr="00CF24E8">
        <w:rPr>
          <w:rtl/>
        </w:rPr>
        <w:t>ייקבע על</w:t>
      </w:r>
      <w:r w:rsidR="0084256A">
        <w:rPr>
          <w:rtl/>
        </w:rPr>
        <w:t>-</w:t>
      </w:r>
      <w:r w:rsidRPr="00CF24E8">
        <w:rPr>
          <w:rtl/>
        </w:rPr>
        <w:t>ידי מבקר המדינה וישולם מקופת המדינה. אבל, כדי שתקציב המדינה לא</w:t>
      </w:r>
      <w:r w:rsidR="0084256A">
        <w:rPr>
          <w:rtl/>
        </w:rPr>
        <w:t xml:space="preserve"> </w:t>
      </w:r>
      <w:r w:rsidRPr="00CF24E8">
        <w:rPr>
          <w:rtl/>
        </w:rPr>
        <w:t>ייפגע</w:t>
      </w:r>
      <w:r w:rsidR="0084256A">
        <w:rPr>
          <w:rtl/>
        </w:rPr>
        <w:t xml:space="preserve"> </w:t>
      </w:r>
      <w:r w:rsidRPr="00CF24E8">
        <w:rPr>
          <w:rtl/>
        </w:rPr>
        <w:t>בגין חוק זה, תחויב כל עירייה להעביר לקופת המדינה את הוצאות אחזקתו ושכרו</w:t>
      </w:r>
      <w:r w:rsidR="0084256A">
        <w:rPr>
          <w:rtl/>
        </w:rPr>
        <w:t xml:space="preserve"> </w:t>
      </w:r>
      <w:r w:rsidRPr="00CF24E8">
        <w:rPr>
          <w:rtl/>
        </w:rPr>
        <w:t>של המבקר שמונה לה, הכול על</w:t>
      </w:r>
      <w:r w:rsidR="0084256A">
        <w:rPr>
          <w:rtl/>
        </w:rPr>
        <w:t>-</w:t>
      </w:r>
      <w:r w:rsidRPr="00CF24E8">
        <w:rPr>
          <w:rtl/>
        </w:rPr>
        <w:t>פי קביעת מבקר המדינה.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חברים נכבדים, החוק הינו חסר צבע פוליטי או מפלגתי והוא</w:t>
      </w:r>
      <w:r w:rsidR="0084256A">
        <w:rPr>
          <w:rtl/>
        </w:rPr>
        <w:t xml:space="preserve"> </w:t>
      </w:r>
      <w:r w:rsidRPr="00CF24E8">
        <w:rPr>
          <w:rtl/>
        </w:rPr>
        <w:t>מעניינו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ממסד מתוקן. חקיקת חוק זה תבטיח מינוי מבקר בעל כישורים מתאימים</w:t>
      </w:r>
      <w:r w:rsidR="0084256A">
        <w:rPr>
          <w:rtl/>
        </w:rPr>
        <w:t xml:space="preserve"> </w:t>
      </w:r>
      <w:r w:rsidRPr="00CF24E8">
        <w:rPr>
          <w:rtl/>
        </w:rPr>
        <w:t>ונטרול השפעות זרות ובלתי רצויות ממערכת הביקורת. מצב הדברים דהיום לוקה בחסר ואף</w:t>
      </w:r>
      <w:r w:rsidR="0084256A">
        <w:rPr>
          <w:rtl/>
        </w:rPr>
        <w:t xml:space="preserve"> </w:t>
      </w:r>
      <w:r w:rsidRPr="00CF24E8">
        <w:rPr>
          <w:rtl/>
        </w:rPr>
        <w:t>אבסורדי.</w:t>
      </w:r>
      <w:r w:rsidR="0084256A">
        <w:rPr>
          <w:rtl/>
        </w:rPr>
        <w:t xml:space="preserve"> </w:t>
      </w:r>
      <w:r w:rsidRPr="00CF24E8">
        <w:rPr>
          <w:rtl/>
        </w:rPr>
        <w:t>מועצת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העירה שאמורה להיות מבוקרת </w:t>
      </w:r>
      <w:r w:rsidR="0084256A">
        <w:rPr>
          <w:rtl/>
        </w:rPr>
        <w:t>–</w:t>
      </w:r>
      <w:r w:rsidRPr="00CF24E8">
        <w:rPr>
          <w:rtl/>
        </w:rPr>
        <w:t xml:space="preserve"> היא זו שממנה את המבקר ושכרו משולם</w:t>
      </w:r>
      <w:r w:rsidR="0084256A">
        <w:rPr>
          <w:rtl/>
        </w:rPr>
        <w:t xml:space="preserve"> </w:t>
      </w:r>
      <w:r w:rsidRPr="00CF24E8">
        <w:rPr>
          <w:rtl/>
        </w:rPr>
        <w:t>מקופת</w:t>
      </w:r>
      <w:r w:rsidR="0084256A">
        <w:rPr>
          <w:rtl/>
        </w:rPr>
        <w:t xml:space="preserve"> </w:t>
      </w:r>
      <w:r w:rsidRPr="00CF24E8">
        <w:rPr>
          <w:rtl/>
        </w:rPr>
        <w:t>העירייה.</w:t>
      </w:r>
      <w:r w:rsidR="0084256A">
        <w:rPr>
          <w:rtl/>
        </w:rPr>
        <w:t xml:space="preserve"> </w:t>
      </w:r>
      <w:r w:rsidRPr="00CF24E8">
        <w:rPr>
          <w:rtl/>
        </w:rPr>
        <w:t>ההפרדה,</w:t>
      </w:r>
      <w:r w:rsidR="0084256A">
        <w:rPr>
          <w:rtl/>
        </w:rPr>
        <w:t xml:space="preserve"> </w:t>
      </w:r>
      <w:r w:rsidRPr="00CF24E8">
        <w:rPr>
          <w:rtl/>
        </w:rPr>
        <w:t>כפי שהיא מוגשת בהצעת החוק דהיום, חיונית ביותר לחברה</w:t>
      </w:r>
      <w:r w:rsidR="0084256A">
        <w:rPr>
          <w:rtl/>
        </w:rPr>
        <w:t xml:space="preserve"> </w:t>
      </w:r>
      <w:r w:rsidRPr="00CF24E8">
        <w:rPr>
          <w:rtl/>
        </w:rPr>
        <w:t>מתוקנת. לכן, אני מבקשת את תמיכתכם בהצעת חוק חשובה זו. 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</w:t>
      </w:r>
      <w:r w:rsidR="0084256A">
        <w:rPr>
          <w:rtl/>
        </w:rPr>
        <w:t xml:space="preserve"> </w:t>
      </w:r>
      <w:r w:rsidRPr="00CF24E8">
        <w:rPr>
          <w:rtl/>
        </w:rPr>
        <w:t>לחברת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אסתר</w:t>
      </w:r>
      <w:r w:rsidR="0084256A">
        <w:rPr>
          <w:rtl/>
        </w:rPr>
        <w:t xml:space="preserve"> </w:t>
      </w:r>
      <w:r w:rsidRPr="00CF24E8">
        <w:rPr>
          <w:rtl/>
        </w:rPr>
        <w:t>סלמוביץ. אדוני שר המשפטים ישיב בשם הממשלה.</w:t>
      </w:r>
      <w:r w:rsidR="0084256A">
        <w:rPr>
          <w:rtl/>
        </w:rPr>
        <w:t xml:space="preserve"> </w:t>
      </w:r>
      <w:r w:rsidRPr="00CF24E8">
        <w:rPr>
          <w:rtl/>
        </w:rPr>
        <w:t>בבקשה, אדוני השר.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המשפטים ד' ליבאי: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חברת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סלמוביץ</w:t>
      </w:r>
      <w:r w:rsidR="0084256A">
        <w:rPr>
          <w:rtl/>
        </w:rPr>
        <w:t xml:space="preserve"> </w:t>
      </w:r>
      <w:r w:rsidRPr="00CF24E8">
        <w:rPr>
          <w:rtl/>
        </w:rPr>
        <w:t>מעלה</w:t>
      </w:r>
      <w:r w:rsidR="0084256A">
        <w:rPr>
          <w:rtl/>
        </w:rPr>
        <w:t xml:space="preserve"> </w:t>
      </w:r>
      <w:r w:rsidRPr="00CF24E8">
        <w:rPr>
          <w:rtl/>
        </w:rPr>
        <w:t>מחדש</w:t>
      </w:r>
      <w:r w:rsidR="0084256A">
        <w:rPr>
          <w:rtl/>
        </w:rPr>
        <w:t xml:space="preserve"> </w:t>
      </w:r>
      <w:r w:rsidRPr="00CF24E8">
        <w:rPr>
          <w:rtl/>
        </w:rPr>
        <w:t>סוגיה</w:t>
      </w:r>
      <w:r w:rsidR="0084256A">
        <w:rPr>
          <w:rtl/>
        </w:rPr>
        <w:t xml:space="preserve"> </w:t>
      </w:r>
      <w:r w:rsidRPr="00CF24E8">
        <w:rPr>
          <w:rtl/>
        </w:rPr>
        <w:t>נכבדה הקשורה</w:t>
      </w:r>
      <w:r w:rsidR="0084256A">
        <w:rPr>
          <w:rtl/>
        </w:rPr>
        <w:t xml:space="preserve"> </w:t>
      </w:r>
      <w:r w:rsidRPr="00CF24E8">
        <w:rPr>
          <w:rtl/>
        </w:rPr>
        <w:t>לכפיפותו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מבקר</w:t>
      </w:r>
      <w:r w:rsidR="0084256A">
        <w:rPr>
          <w:rtl/>
        </w:rPr>
        <w:t xml:space="preserve"> </w:t>
      </w:r>
      <w:r w:rsidRPr="00CF24E8">
        <w:rPr>
          <w:rtl/>
        </w:rPr>
        <w:t>הפנים למבקר המדינה ולדרכי מינויו. נכון אמרה כאן חברת הכנסת</w:t>
      </w:r>
      <w:r w:rsidR="0084256A">
        <w:rPr>
          <w:rtl/>
        </w:rPr>
        <w:t xml:space="preserve"> </w:t>
      </w:r>
      <w:r w:rsidRPr="00CF24E8">
        <w:rPr>
          <w:rtl/>
        </w:rPr>
        <w:t>סלמוביץ,</w:t>
      </w:r>
      <w:r w:rsidR="0084256A">
        <w:rPr>
          <w:rtl/>
        </w:rPr>
        <w:t xml:space="preserve"> </w:t>
      </w:r>
      <w:r w:rsidRPr="00CF24E8">
        <w:rPr>
          <w:rtl/>
        </w:rPr>
        <w:t>שמדובר בהצעת חוק שאין לה צבע פוליטי,</w:t>
      </w:r>
      <w:r w:rsidR="0084256A">
        <w:rPr>
          <w:rtl/>
        </w:rPr>
        <w:t xml:space="preserve"> </w:t>
      </w:r>
      <w:r w:rsidRPr="00CF24E8">
        <w:rPr>
          <w:rtl/>
        </w:rPr>
        <w:t>ושיש להתייחס אליה לגופה.</w:t>
      </w:r>
      <w:r w:rsidR="0084256A">
        <w:rPr>
          <w:rtl/>
        </w:rPr>
        <w:t xml:space="preserve"> </w:t>
      </w:r>
      <w:r w:rsidRPr="00CF24E8">
        <w:rPr>
          <w:rtl/>
        </w:rPr>
        <w:t>אלא</w:t>
      </w:r>
      <w:r w:rsidR="0084256A">
        <w:rPr>
          <w:rtl/>
        </w:rPr>
        <w:t xml:space="preserve"> </w:t>
      </w:r>
      <w:r w:rsidRPr="00CF24E8">
        <w:rPr>
          <w:rtl/>
        </w:rPr>
        <w:t>שאני</w:t>
      </w:r>
      <w:r w:rsidR="0084256A">
        <w:rPr>
          <w:rtl/>
        </w:rPr>
        <w:t xml:space="preserve"> </w:t>
      </w:r>
      <w:r w:rsidRPr="00CF24E8">
        <w:rPr>
          <w:rtl/>
        </w:rPr>
        <w:t>לא מסכים עם עקרונות היסוד הגלומים בהצעת החוק שלה, כי היא קראה בהצעת החוק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שלה </w:t>
      </w:r>
      <w:r w:rsidR="0084256A">
        <w:rPr>
          <w:rtl/>
        </w:rPr>
        <w:t>–</w:t>
      </w:r>
      <w:r w:rsidRPr="00CF24E8">
        <w:rPr>
          <w:rtl/>
        </w:rPr>
        <w:t xml:space="preserve"> המגמה להפריד את ביקורת הפנים מהרשות המקומית ולספח את מבקרי הפנים לביקורת</w:t>
      </w:r>
      <w:r w:rsidR="0084256A">
        <w:rPr>
          <w:rtl/>
        </w:rPr>
        <w:t xml:space="preserve"> </w:t>
      </w:r>
      <w:r w:rsidRPr="00CF24E8">
        <w:rPr>
          <w:rtl/>
        </w:rPr>
        <w:t>המדינה.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מבקר</w:t>
      </w:r>
      <w:r w:rsidR="0084256A">
        <w:rPr>
          <w:rtl/>
        </w:rPr>
        <w:t xml:space="preserve"> </w:t>
      </w:r>
      <w:r w:rsidRPr="00CF24E8">
        <w:rPr>
          <w:rtl/>
        </w:rPr>
        <w:t>פנימי</w:t>
      </w:r>
      <w:r w:rsidR="0084256A">
        <w:rPr>
          <w:rtl/>
        </w:rPr>
        <w:t xml:space="preserve"> </w:t>
      </w:r>
      <w:r w:rsidRPr="00CF24E8">
        <w:rPr>
          <w:rtl/>
        </w:rPr>
        <w:t>נועד,</w:t>
      </w:r>
      <w:r w:rsidR="0084256A">
        <w:rPr>
          <w:rtl/>
        </w:rPr>
        <w:t xml:space="preserve"> </w:t>
      </w:r>
      <w:r w:rsidRPr="00CF24E8">
        <w:rPr>
          <w:rtl/>
        </w:rPr>
        <w:t>כשמו,</w:t>
      </w:r>
      <w:r w:rsidR="0084256A">
        <w:rPr>
          <w:rtl/>
        </w:rPr>
        <w:t xml:space="preserve"> </w:t>
      </w:r>
      <w:r w:rsidRPr="00CF24E8">
        <w:rPr>
          <w:rtl/>
        </w:rPr>
        <w:t>לבקר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המוסד</w:t>
      </w:r>
      <w:r w:rsidR="0084256A">
        <w:rPr>
          <w:rtl/>
        </w:rPr>
        <w:t xml:space="preserve"> </w:t>
      </w:r>
      <w:r w:rsidRPr="00CF24E8">
        <w:rPr>
          <w:rtl/>
        </w:rPr>
        <w:t>בשליחות ראשיו ומנהליו כביקורת</w:t>
      </w:r>
      <w:r w:rsidR="0084256A">
        <w:rPr>
          <w:rtl/>
        </w:rPr>
        <w:t xml:space="preserve"> </w:t>
      </w:r>
      <w:r w:rsidRPr="00CF24E8">
        <w:rPr>
          <w:rtl/>
        </w:rPr>
        <w:t>פנימית,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מנת</w:t>
      </w:r>
      <w:r w:rsidR="0084256A">
        <w:rPr>
          <w:rtl/>
        </w:rPr>
        <w:t xml:space="preserve"> </w:t>
      </w:r>
      <w:r w:rsidRPr="00CF24E8">
        <w:rPr>
          <w:rtl/>
        </w:rPr>
        <w:t>שהמבקר</w:t>
      </w:r>
      <w:r w:rsidR="0084256A">
        <w:rPr>
          <w:rtl/>
        </w:rPr>
        <w:t xml:space="preserve"> </w:t>
      </w:r>
      <w:r w:rsidRPr="00CF24E8">
        <w:rPr>
          <w:rtl/>
        </w:rPr>
        <w:t>ידווח</w:t>
      </w:r>
      <w:r w:rsidR="0084256A">
        <w:rPr>
          <w:rtl/>
        </w:rPr>
        <w:t xml:space="preserve"> </w:t>
      </w:r>
      <w:r w:rsidRPr="00CF24E8">
        <w:rPr>
          <w:rtl/>
        </w:rPr>
        <w:t>על ממצאיו לגוף הממנה אותו, וכדי שהממנה ידע את</w:t>
      </w:r>
      <w:r w:rsidR="0084256A">
        <w:rPr>
          <w:rtl/>
        </w:rPr>
        <w:t xml:space="preserve"> </w:t>
      </w:r>
      <w:r w:rsidRPr="00CF24E8">
        <w:rPr>
          <w:rtl/>
        </w:rPr>
        <w:t>העובדות</w:t>
      </w:r>
      <w:r w:rsidR="0084256A">
        <w:rPr>
          <w:rtl/>
        </w:rPr>
        <w:t xml:space="preserve"> </w:t>
      </w:r>
      <w:r w:rsidRPr="00CF24E8">
        <w:rPr>
          <w:rtl/>
        </w:rPr>
        <w:t>ויהיה</w:t>
      </w:r>
      <w:r w:rsidR="0084256A">
        <w:rPr>
          <w:rtl/>
        </w:rPr>
        <w:t xml:space="preserve"> </w:t>
      </w:r>
      <w:r w:rsidRPr="00CF24E8">
        <w:rPr>
          <w:rtl/>
        </w:rPr>
        <w:t>לו</w:t>
      </w:r>
      <w:r w:rsidR="0084256A">
        <w:rPr>
          <w:rtl/>
        </w:rPr>
        <w:t xml:space="preserve"> </w:t>
      </w:r>
      <w:r w:rsidRPr="00CF24E8">
        <w:rPr>
          <w:rtl/>
        </w:rPr>
        <w:t>המידע הראוי והוא יסיק את המסקנות המתבקשות מבדיקתו של המבקר</w:t>
      </w:r>
      <w:r w:rsidR="0084256A">
        <w:rPr>
          <w:rtl/>
        </w:rPr>
        <w:t xml:space="preserve"> </w:t>
      </w:r>
      <w:r w:rsidRPr="00CF24E8">
        <w:rPr>
          <w:rtl/>
        </w:rPr>
        <w:t>הפנימי.</w:t>
      </w:r>
      <w:r w:rsidR="0084256A">
        <w:rPr>
          <w:rtl/>
        </w:rPr>
        <w:t xml:space="preserve"> </w:t>
      </w:r>
      <w:r w:rsidRPr="00CF24E8">
        <w:rPr>
          <w:rtl/>
        </w:rPr>
        <w:t>לשם</w:t>
      </w:r>
      <w:r w:rsidR="0084256A">
        <w:rPr>
          <w:rtl/>
        </w:rPr>
        <w:t xml:space="preserve"> </w:t>
      </w:r>
      <w:r w:rsidRPr="00CF24E8">
        <w:rPr>
          <w:rtl/>
        </w:rPr>
        <w:t>כך,</w:t>
      </w:r>
      <w:r w:rsidR="0084256A">
        <w:rPr>
          <w:rtl/>
        </w:rPr>
        <w:t xml:space="preserve"> </w:t>
      </w:r>
      <w:r w:rsidRPr="00CF24E8">
        <w:rPr>
          <w:rtl/>
        </w:rPr>
        <w:t>באה</w:t>
      </w:r>
      <w:r w:rsidR="0084256A">
        <w:rPr>
          <w:rtl/>
        </w:rPr>
        <w:t xml:space="preserve"> </w:t>
      </w:r>
      <w:r w:rsidRPr="00CF24E8">
        <w:rPr>
          <w:rtl/>
        </w:rPr>
        <w:t>הביקורת הפנימית.</w:t>
      </w:r>
      <w:r w:rsidR="0084256A">
        <w:rPr>
          <w:rtl/>
        </w:rPr>
        <w:t xml:space="preserve"> </w:t>
      </w:r>
      <w:r w:rsidRPr="00CF24E8">
        <w:rPr>
          <w:rtl/>
        </w:rPr>
        <w:t>אם נספח את המבקרים הפנימיים ברשויות</w:t>
      </w:r>
      <w:r w:rsidR="0084256A">
        <w:rPr>
          <w:rtl/>
        </w:rPr>
        <w:t xml:space="preserve"> </w:t>
      </w:r>
      <w:r w:rsidRPr="00CF24E8">
        <w:rPr>
          <w:rtl/>
        </w:rPr>
        <w:t>השונות</w:t>
      </w:r>
      <w:r w:rsidR="0084256A">
        <w:rPr>
          <w:rtl/>
        </w:rPr>
        <w:t xml:space="preserve"> </w:t>
      </w:r>
      <w:r w:rsidRPr="00CF24E8">
        <w:rPr>
          <w:rtl/>
        </w:rPr>
        <w:t>לביקורת</w:t>
      </w:r>
      <w:r w:rsidR="0084256A">
        <w:rPr>
          <w:rtl/>
        </w:rPr>
        <w:t xml:space="preserve"> </w:t>
      </w:r>
      <w:r w:rsidRPr="00CF24E8">
        <w:rPr>
          <w:rtl/>
        </w:rPr>
        <w:t>המדינה,</w:t>
      </w:r>
      <w:r w:rsidR="0084256A">
        <w:rPr>
          <w:rtl/>
        </w:rPr>
        <w:t xml:space="preserve"> </w:t>
      </w:r>
      <w:r w:rsidRPr="00CF24E8">
        <w:rPr>
          <w:rtl/>
        </w:rPr>
        <w:t>הוספנו</w:t>
      </w:r>
      <w:r w:rsidR="0084256A">
        <w:rPr>
          <w:rtl/>
        </w:rPr>
        <w:t xml:space="preserve"> </w:t>
      </w:r>
      <w:r w:rsidRPr="00CF24E8">
        <w:rPr>
          <w:rtl/>
        </w:rPr>
        <w:t>אולי</w:t>
      </w:r>
      <w:r w:rsidR="0084256A">
        <w:rPr>
          <w:rtl/>
        </w:rPr>
        <w:t xml:space="preserve"> </w:t>
      </w:r>
      <w:r w:rsidRPr="00CF24E8">
        <w:rPr>
          <w:rtl/>
        </w:rPr>
        <w:t>כך וכך תקנים לביקורת המדינה, אבל מחקנו</w:t>
      </w:r>
      <w:r w:rsidR="0084256A">
        <w:rPr>
          <w:rtl/>
        </w:rPr>
        <w:t xml:space="preserve"> </w:t>
      </w:r>
      <w:r w:rsidRPr="00CF24E8">
        <w:rPr>
          <w:rtl/>
        </w:rPr>
        <w:t>וביטלנו את מוסד הביקורת הפנימית, וזה מה שצריך להבין.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ישבתי</w:t>
      </w:r>
      <w:r w:rsidR="0084256A">
        <w:rPr>
          <w:rtl/>
        </w:rPr>
        <w:t xml:space="preserve"> </w:t>
      </w:r>
      <w:r w:rsidRPr="00CF24E8">
        <w:rPr>
          <w:rtl/>
        </w:rPr>
        <w:t>בוועדה</w:t>
      </w:r>
      <w:r w:rsidR="0084256A">
        <w:rPr>
          <w:rtl/>
        </w:rPr>
        <w:t xml:space="preserve"> </w:t>
      </w:r>
      <w:r w:rsidRPr="00CF24E8">
        <w:rPr>
          <w:rtl/>
        </w:rPr>
        <w:t>לביקורת</w:t>
      </w:r>
      <w:r w:rsidR="0084256A">
        <w:rPr>
          <w:rtl/>
        </w:rPr>
        <w:t xml:space="preserve"> </w:t>
      </w:r>
      <w:r w:rsidRPr="00CF24E8">
        <w:rPr>
          <w:rtl/>
        </w:rPr>
        <w:t>המדינה</w:t>
      </w:r>
      <w:r w:rsidR="0084256A">
        <w:rPr>
          <w:rtl/>
        </w:rPr>
        <w:t xml:space="preserve"> </w:t>
      </w:r>
      <w:r w:rsidRPr="00CF24E8">
        <w:rPr>
          <w:rtl/>
        </w:rPr>
        <w:t>במשך</w:t>
      </w:r>
      <w:r w:rsidR="0084256A">
        <w:rPr>
          <w:rtl/>
        </w:rPr>
        <w:t xml:space="preserve"> </w:t>
      </w:r>
      <w:r w:rsidRPr="00CF24E8">
        <w:rPr>
          <w:rtl/>
        </w:rPr>
        <w:t>שמונה</w:t>
      </w:r>
      <w:r w:rsidR="0084256A">
        <w:rPr>
          <w:rtl/>
        </w:rPr>
        <w:t xml:space="preserve"> </w:t>
      </w:r>
      <w:r w:rsidRPr="00CF24E8">
        <w:rPr>
          <w:rtl/>
        </w:rPr>
        <w:t>שנים;</w:t>
      </w:r>
      <w:r w:rsidR="0084256A">
        <w:rPr>
          <w:rtl/>
        </w:rPr>
        <w:t xml:space="preserve"> </w:t>
      </w:r>
      <w:r w:rsidRPr="00CF24E8">
        <w:rPr>
          <w:rtl/>
        </w:rPr>
        <w:t>חוקקנו את חוק המבקרים</w:t>
      </w:r>
      <w:r w:rsidR="0084256A">
        <w:rPr>
          <w:rtl/>
        </w:rPr>
        <w:t xml:space="preserve"> </w:t>
      </w:r>
      <w:r w:rsidRPr="00CF24E8">
        <w:rPr>
          <w:rtl/>
        </w:rPr>
        <w:t>הפנימיים</w:t>
      </w:r>
      <w:r w:rsidR="0084256A">
        <w:rPr>
          <w:rtl/>
        </w:rPr>
        <w:t xml:space="preserve"> </w:t>
      </w:r>
      <w:r w:rsidRPr="00CF24E8">
        <w:rPr>
          <w:rtl/>
        </w:rPr>
        <w:t>וביקשנו</w:t>
      </w:r>
      <w:r w:rsidR="0084256A">
        <w:rPr>
          <w:rtl/>
        </w:rPr>
        <w:t xml:space="preserve"> </w:t>
      </w:r>
      <w:r w:rsidRPr="00CF24E8">
        <w:rPr>
          <w:rtl/>
        </w:rPr>
        <w:t>לחזק</w:t>
      </w:r>
      <w:r w:rsidR="0084256A">
        <w:rPr>
          <w:rtl/>
        </w:rPr>
        <w:t xml:space="preserve"> </w:t>
      </w:r>
      <w:r w:rsidRPr="00CF24E8">
        <w:rPr>
          <w:rtl/>
        </w:rPr>
        <w:t>את הביקורת הפנימית.</w:t>
      </w:r>
      <w:r w:rsidR="0084256A">
        <w:rPr>
          <w:rtl/>
        </w:rPr>
        <w:t xml:space="preserve"> </w:t>
      </w:r>
      <w:r w:rsidRPr="00CF24E8">
        <w:rPr>
          <w:rtl/>
        </w:rPr>
        <w:t>זה היה צעד ראשון; אולי לא מספיק,</w:t>
      </w:r>
      <w:r w:rsidR="0084256A">
        <w:rPr>
          <w:rtl/>
        </w:rPr>
        <w:t xml:space="preserve"> </w:t>
      </w:r>
      <w:r w:rsidRPr="00CF24E8">
        <w:rPr>
          <w:rtl/>
        </w:rPr>
        <w:t>אולי</w:t>
      </w:r>
      <w:r w:rsidR="0084256A">
        <w:rPr>
          <w:rtl/>
        </w:rPr>
        <w:t xml:space="preserve"> </w:t>
      </w:r>
      <w:r w:rsidRPr="00CF24E8">
        <w:rPr>
          <w:rtl/>
        </w:rPr>
        <w:t>צריך לתרום ולעשות עוד, אבל אנו אחת המדינות הראשונות שחוקקו חוק שבא לקבוע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מהות</w:t>
      </w:r>
      <w:r w:rsidR="0084256A">
        <w:rPr>
          <w:rtl/>
        </w:rPr>
        <w:t xml:space="preserve"> </w:t>
      </w:r>
      <w:r w:rsidRPr="00CF24E8">
        <w:rPr>
          <w:rtl/>
        </w:rPr>
        <w:t>הביקורת</w:t>
      </w:r>
      <w:r w:rsidR="0084256A">
        <w:rPr>
          <w:rtl/>
        </w:rPr>
        <w:t xml:space="preserve"> </w:t>
      </w:r>
      <w:r w:rsidRPr="00CF24E8">
        <w:rPr>
          <w:rtl/>
        </w:rPr>
        <w:t>הפנימית,</w:t>
      </w:r>
      <w:r w:rsidR="0084256A">
        <w:rPr>
          <w:rtl/>
        </w:rPr>
        <w:t xml:space="preserve"> </w:t>
      </w:r>
      <w:r w:rsidRPr="00CF24E8">
        <w:rPr>
          <w:rtl/>
        </w:rPr>
        <w:t>להגן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המבקרים</w:t>
      </w:r>
      <w:r w:rsidR="0084256A">
        <w:rPr>
          <w:rtl/>
        </w:rPr>
        <w:t xml:space="preserve"> </w:t>
      </w:r>
      <w:r w:rsidRPr="00CF24E8">
        <w:rPr>
          <w:rtl/>
        </w:rPr>
        <w:t>הפנימיים ולקבוע להם תנאי עבודה</w:t>
      </w:r>
      <w:r w:rsidR="0084256A">
        <w:rPr>
          <w:rtl/>
        </w:rPr>
        <w:t xml:space="preserve"> </w:t>
      </w:r>
      <w:r w:rsidRPr="00CF24E8">
        <w:rPr>
          <w:rtl/>
        </w:rPr>
        <w:t>אפשריים. כי אכן לא קל למבקר פנימי כשראש הרשות או ראש המוסד אינו מבין את חשיבות</w:t>
      </w:r>
      <w:r w:rsidR="0084256A">
        <w:rPr>
          <w:rtl/>
        </w:rPr>
        <w:t xml:space="preserve"> </w:t>
      </w:r>
      <w:r w:rsidRPr="00CF24E8">
        <w:rPr>
          <w:rtl/>
        </w:rPr>
        <w:t>הביקורת</w:t>
      </w:r>
      <w:r w:rsidR="0084256A">
        <w:rPr>
          <w:rtl/>
        </w:rPr>
        <w:t xml:space="preserve"> </w:t>
      </w:r>
      <w:r w:rsidRPr="00CF24E8">
        <w:rPr>
          <w:rtl/>
        </w:rPr>
        <w:t>הפנימית, אינו מבין שהביקורת לא נועדה לבקר אותו, אלא להיות מכשיר בידיו</w:t>
      </w:r>
      <w:r w:rsidR="0084256A">
        <w:rPr>
          <w:rtl/>
        </w:rPr>
        <w:t xml:space="preserve"> </w:t>
      </w:r>
      <w:r w:rsidRPr="00CF24E8">
        <w:rPr>
          <w:rtl/>
        </w:rPr>
        <w:t>לניהול נכון, תוך שימוש במבקר לבדיקת ממצאים, להסקת מסקנות.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לכן, חברי הכנסת, אני מתייצב כאן נגד המגמה לערב בין רשויות שונות. לא לחינם</w:t>
      </w:r>
      <w:r w:rsidR="0084256A">
        <w:rPr>
          <w:rtl/>
        </w:rPr>
        <w:t xml:space="preserve"> </w:t>
      </w:r>
      <w:r w:rsidRPr="00CF24E8">
        <w:rPr>
          <w:rtl/>
        </w:rPr>
        <w:t>מגדירים, לעתים, את ביקורת המדינה כ"רשות הרביעית", שהרי מבקרת המדינה נמצאת מחוץ</w:t>
      </w:r>
      <w:r w:rsidR="0084256A">
        <w:rPr>
          <w:rtl/>
        </w:rPr>
        <w:t xml:space="preserve"> </w:t>
      </w:r>
      <w:r w:rsidRPr="00CF24E8">
        <w:rPr>
          <w:rtl/>
        </w:rPr>
        <w:t>לרשות</w:t>
      </w:r>
      <w:r w:rsidR="0084256A">
        <w:rPr>
          <w:rtl/>
        </w:rPr>
        <w:t xml:space="preserve"> </w:t>
      </w:r>
      <w:r w:rsidRPr="00CF24E8">
        <w:rPr>
          <w:rtl/>
        </w:rPr>
        <w:t>המחוקקת,</w:t>
      </w:r>
      <w:r w:rsidR="0084256A">
        <w:rPr>
          <w:rtl/>
        </w:rPr>
        <w:t xml:space="preserve"> </w:t>
      </w:r>
      <w:r w:rsidRPr="00CF24E8">
        <w:rPr>
          <w:rtl/>
        </w:rPr>
        <w:t>מחוץ</w:t>
      </w:r>
      <w:r w:rsidR="0084256A">
        <w:rPr>
          <w:rtl/>
        </w:rPr>
        <w:t xml:space="preserve"> </w:t>
      </w:r>
      <w:r w:rsidRPr="00CF24E8">
        <w:rPr>
          <w:rtl/>
        </w:rPr>
        <w:t>לרשות השופטת, מחוץ לרשות המבצעת. אבל, המבקר הפנימי נועד</w:t>
      </w:r>
      <w:r w:rsidR="0084256A">
        <w:rPr>
          <w:rtl/>
        </w:rPr>
        <w:t xml:space="preserve"> </w:t>
      </w:r>
      <w:r w:rsidRPr="00CF24E8">
        <w:rPr>
          <w:rtl/>
        </w:rPr>
        <w:t>להיות</w:t>
      </w:r>
      <w:r w:rsidR="0084256A">
        <w:rPr>
          <w:rtl/>
        </w:rPr>
        <w:t xml:space="preserve"> </w:t>
      </w:r>
      <w:r w:rsidRPr="00CF24E8">
        <w:rPr>
          <w:rtl/>
        </w:rPr>
        <w:t>חלק</w:t>
      </w:r>
      <w:r w:rsidR="0084256A">
        <w:rPr>
          <w:rtl/>
        </w:rPr>
        <w:t xml:space="preserve"> </w:t>
      </w:r>
      <w:r w:rsidRPr="00CF24E8">
        <w:rPr>
          <w:rtl/>
        </w:rPr>
        <w:t>מהרשות</w:t>
      </w:r>
      <w:r w:rsidR="0084256A">
        <w:rPr>
          <w:rtl/>
        </w:rPr>
        <w:t xml:space="preserve"> </w:t>
      </w:r>
      <w:r w:rsidRPr="00CF24E8">
        <w:rPr>
          <w:rtl/>
        </w:rPr>
        <w:t>המבצעת</w:t>
      </w:r>
      <w:r w:rsidR="0084256A">
        <w:rPr>
          <w:rtl/>
        </w:rPr>
        <w:t xml:space="preserve"> </w:t>
      </w:r>
      <w:r w:rsidRPr="00CF24E8">
        <w:rPr>
          <w:rtl/>
        </w:rPr>
        <w:t>וכלי ומכשיר בידי הרשות המבצעת לגילוי עובדות, להסקת</w:t>
      </w:r>
      <w:r w:rsidR="0084256A">
        <w:rPr>
          <w:rtl/>
        </w:rPr>
        <w:t xml:space="preserve"> </w:t>
      </w:r>
      <w:r w:rsidRPr="00CF24E8">
        <w:rPr>
          <w:rtl/>
        </w:rPr>
        <w:t>מסקנות, ובלי קשר לכל העבודה המסורה והחשובה שעושה ביקורת המדינה.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הרשו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>לציין,</w:t>
      </w:r>
      <w:r w:rsidR="0084256A">
        <w:rPr>
          <w:rtl/>
        </w:rPr>
        <w:t xml:space="preserve"> </w:t>
      </w:r>
      <w:r w:rsidRPr="00CF24E8">
        <w:rPr>
          <w:rtl/>
        </w:rPr>
        <w:t>שגם</w:t>
      </w:r>
      <w:r w:rsidR="0084256A">
        <w:rPr>
          <w:rtl/>
        </w:rPr>
        <w:t xml:space="preserve"> </w:t>
      </w:r>
      <w:r w:rsidRPr="00CF24E8">
        <w:rPr>
          <w:rtl/>
        </w:rPr>
        <w:t>מבקרת</w:t>
      </w:r>
      <w:r w:rsidR="0084256A">
        <w:rPr>
          <w:rtl/>
        </w:rPr>
        <w:t xml:space="preserve"> </w:t>
      </w:r>
      <w:r w:rsidRPr="00CF24E8">
        <w:rPr>
          <w:rtl/>
        </w:rPr>
        <w:t>המדינה</w:t>
      </w:r>
      <w:r w:rsidR="0084256A">
        <w:rPr>
          <w:rtl/>
        </w:rPr>
        <w:t xml:space="preserve"> </w:t>
      </w:r>
      <w:r w:rsidRPr="00CF24E8">
        <w:rPr>
          <w:rtl/>
        </w:rPr>
        <w:t>מתנגדת לכל הרעיון הזה, שחזר ועלה גם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בדיוני הוועדה לענייני ביקורת המדינה </w:t>
      </w:r>
      <w:r w:rsidR="0084256A">
        <w:rPr>
          <w:rtl/>
        </w:rPr>
        <w:t>–</w:t>
      </w:r>
      <w:r w:rsidRPr="00CF24E8">
        <w:rPr>
          <w:rtl/>
        </w:rPr>
        <w:t xml:space="preserve"> האם להכפיף את מבקרי הפנים למבקרת המדינה.</w:t>
      </w:r>
      <w:r w:rsidR="0084256A">
        <w:rPr>
          <w:rtl/>
        </w:rPr>
        <w:t xml:space="preserve"> </w:t>
      </w:r>
      <w:r w:rsidRPr="00CF24E8">
        <w:rPr>
          <w:rtl/>
        </w:rPr>
        <w:t>התשובה היתה, חד</w:t>
      </w:r>
      <w:r w:rsidR="0084256A">
        <w:rPr>
          <w:rtl/>
        </w:rPr>
        <w:t>-</w:t>
      </w:r>
      <w:r w:rsidRPr="00CF24E8">
        <w:rPr>
          <w:rtl/>
        </w:rPr>
        <w:t>משמעית: לא.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מבקש מחברי הכנסת שלא ליצור את הערבוב הזה, שהוא לא נכון מהבחינה</w:t>
      </w:r>
      <w:r w:rsidR="0084256A">
        <w:rPr>
          <w:rtl/>
        </w:rPr>
        <w:t xml:space="preserve"> </w:t>
      </w:r>
      <w:r w:rsidRPr="00CF24E8">
        <w:rPr>
          <w:rtl/>
        </w:rPr>
        <w:t>הרעיונית המתודית, ולהסיר את הצעת החוק מסדר</w:t>
      </w:r>
      <w:r w:rsidR="0084256A">
        <w:rPr>
          <w:rtl/>
        </w:rPr>
        <w:t>-</w:t>
      </w:r>
      <w:r w:rsidRPr="00CF24E8">
        <w:rPr>
          <w:rtl/>
        </w:rPr>
        <w:t>היום.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הרשי</w:t>
      </w:r>
      <w:r w:rsidR="0084256A">
        <w:rPr>
          <w:rtl/>
        </w:rPr>
        <w:t xml:space="preserve"> </w:t>
      </w:r>
      <w:r w:rsidRPr="00CF24E8">
        <w:rPr>
          <w:rtl/>
        </w:rPr>
        <w:t>רק</w:t>
      </w:r>
      <w:r w:rsidR="0084256A">
        <w:rPr>
          <w:rtl/>
        </w:rPr>
        <w:t xml:space="preserve"> </w:t>
      </w:r>
      <w:r w:rsidRPr="00CF24E8">
        <w:rPr>
          <w:rtl/>
        </w:rPr>
        <w:t>לומר</w:t>
      </w:r>
      <w:r w:rsidR="0084256A">
        <w:rPr>
          <w:rtl/>
        </w:rPr>
        <w:t xml:space="preserve"> </w:t>
      </w:r>
      <w:r w:rsidRPr="00CF24E8">
        <w:rPr>
          <w:rtl/>
        </w:rPr>
        <w:t>גם,</w:t>
      </w:r>
      <w:r w:rsidR="0084256A">
        <w:rPr>
          <w:rtl/>
        </w:rPr>
        <w:t xml:space="preserve"> </w:t>
      </w:r>
      <w:r w:rsidRPr="00CF24E8">
        <w:rPr>
          <w:rtl/>
        </w:rPr>
        <w:t>חברת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סלמוביץ,</w:t>
      </w:r>
      <w:r w:rsidR="0084256A">
        <w:rPr>
          <w:rtl/>
        </w:rPr>
        <w:t xml:space="preserve"> </w:t>
      </w:r>
      <w:r w:rsidRPr="00CF24E8">
        <w:rPr>
          <w:rtl/>
        </w:rPr>
        <w:t>באשר לענייני בני</w:t>
      </w:r>
      <w:r w:rsidR="0084256A">
        <w:rPr>
          <w:rtl/>
        </w:rPr>
        <w:t>-</w:t>
      </w:r>
      <w:r w:rsidRPr="00CF24E8">
        <w:rPr>
          <w:rtl/>
        </w:rPr>
        <w:t>ברק: בענייני</w:t>
      </w:r>
      <w:r w:rsidR="0084256A">
        <w:rPr>
          <w:rtl/>
        </w:rPr>
        <w:t xml:space="preserve"> </w:t>
      </w:r>
      <w:r w:rsidRPr="00CF24E8">
        <w:rPr>
          <w:rtl/>
        </w:rPr>
        <w:t>בני</w:t>
      </w:r>
      <w:r w:rsidR="0084256A">
        <w:rPr>
          <w:rtl/>
        </w:rPr>
        <w:t>-</w:t>
      </w:r>
      <w:r w:rsidRPr="00CF24E8">
        <w:rPr>
          <w:rtl/>
        </w:rPr>
        <w:t>ברק</w:t>
      </w:r>
      <w:r w:rsidR="0084256A">
        <w:rPr>
          <w:rtl/>
        </w:rPr>
        <w:t xml:space="preserve"> </w:t>
      </w:r>
      <w:r w:rsidRPr="00CF24E8">
        <w:rPr>
          <w:rtl/>
        </w:rPr>
        <w:t>היתה</w:t>
      </w:r>
      <w:r w:rsidR="0084256A">
        <w:rPr>
          <w:rtl/>
        </w:rPr>
        <w:t xml:space="preserve"> </w:t>
      </w:r>
      <w:r w:rsidRPr="00CF24E8">
        <w:rPr>
          <w:rtl/>
        </w:rPr>
        <w:t>ביקורת</w:t>
      </w:r>
      <w:r w:rsidR="0084256A">
        <w:rPr>
          <w:rtl/>
        </w:rPr>
        <w:t xml:space="preserve"> </w:t>
      </w:r>
      <w:r w:rsidRPr="00CF24E8">
        <w:rPr>
          <w:rtl/>
        </w:rPr>
        <w:t>חריפה</w:t>
      </w:r>
      <w:r w:rsidR="0084256A">
        <w:rPr>
          <w:rtl/>
        </w:rPr>
        <w:t xml:space="preserve"> </w:t>
      </w:r>
      <w:r w:rsidRPr="00CF24E8">
        <w:rPr>
          <w:rtl/>
        </w:rPr>
        <w:t>של מבקרת המדינה, שאותתה על הליקויים בצורת הניהול</w:t>
      </w:r>
      <w:r w:rsidR="0084256A">
        <w:rPr>
          <w:rtl/>
        </w:rPr>
        <w:t xml:space="preserve"> </w:t>
      </w:r>
      <w:r w:rsidRPr="00CF24E8">
        <w:rPr>
          <w:rtl/>
        </w:rPr>
        <w:t>בעיריית בני</w:t>
      </w:r>
      <w:r w:rsidR="0084256A">
        <w:rPr>
          <w:rtl/>
        </w:rPr>
        <w:t>-</w:t>
      </w:r>
      <w:r w:rsidRPr="00CF24E8">
        <w:rPr>
          <w:rtl/>
        </w:rPr>
        <w:t>ברק.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דן תיכון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לפני כמה שנים.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המשפטים ד' ליבאי: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לפני</w:t>
      </w:r>
      <w:r w:rsidR="0084256A">
        <w:rPr>
          <w:rtl/>
        </w:rPr>
        <w:t xml:space="preserve"> </w:t>
      </w:r>
      <w:r w:rsidRPr="00CF24E8">
        <w:rPr>
          <w:rtl/>
        </w:rPr>
        <w:t>כמה</w:t>
      </w:r>
      <w:r w:rsidR="0084256A">
        <w:rPr>
          <w:rtl/>
        </w:rPr>
        <w:t xml:space="preserve"> </w:t>
      </w:r>
      <w:r w:rsidRPr="00CF24E8">
        <w:rPr>
          <w:rtl/>
        </w:rPr>
        <w:t>שנים. נכון. לכן, מבקרת המדינה עשתה את שלה. המבקר הפנימי עשה שם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שלו,</w:t>
      </w:r>
      <w:r w:rsidR="0084256A">
        <w:rPr>
          <w:rtl/>
        </w:rPr>
        <w:t xml:space="preserve"> </w:t>
      </w:r>
      <w:r w:rsidRPr="00CF24E8">
        <w:rPr>
          <w:rtl/>
        </w:rPr>
        <w:t>אלא</w:t>
      </w:r>
      <w:r w:rsidR="0084256A">
        <w:rPr>
          <w:rtl/>
        </w:rPr>
        <w:t xml:space="preserve"> </w:t>
      </w:r>
      <w:r w:rsidRPr="00CF24E8">
        <w:rPr>
          <w:rtl/>
        </w:rPr>
        <w:t>שראשי הרשות לא רצו או לא יכלו מסיבות שונות, שלא כאן המקום לעמוד</w:t>
      </w:r>
      <w:r w:rsidR="0084256A">
        <w:rPr>
          <w:rtl/>
        </w:rPr>
        <w:t xml:space="preserve"> </w:t>
      </w:r>
      <w:r w:rsidRPr="00CF24E8">
        <w:rPr>
          <w:rtl/>
        </w:rPr>
        <w:t>עליהן,</w:t>
      </w:r>
      <w:r w:rsidR="0084256A">
        <w:rPr>
          <w:rtl/>
        </w:rPr>
        <w:t xml:space="preserve"> </w:t>
      </w:r>
      <w:r w:rsidRPr="00CF24E8">
        <w:rPr>
          <w:rtl/>
        </w:rPr>
        <w:t>להסיק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המסקנות. לכן, כאן פעלה גם ביקורת פנימית, גם ביקורת של מבקרת</w:t>
      </w:r>
      <w:r w:rsidR="0084256A">
        <w:rPr>
          <w:rtl/>
        </w:rPr>
        <w:t xml:space="preserve"> </w:t>
      </w:r>
      <w:r w:rsidRPr="00CF24E8">
        <w:rPr>
          <w:rtl/>
        </w:rPr>
        <w:t>המדינה,</w:t>
      </w:r>
      <w:r w:rsidR="0084256A">
        <w:rPr>
          <w:rtl/>
        </w:rPr>
        <w:t xml:space="preserve"> </w:t>
      </w:r>
      <w:r w:rsidRPr="00CF24E8">
        <w:rPr>
          <w:rtl/>
        </w:rPr>
        <w:t>ולכן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היה מוצא, גם לא לחברי השר עוזי ברעם, וגם לא לי, אלא להוביל</w:t>
      </w:r>
      <w:r w:rsidR="0084256A">
        <w:rPr>
          <w:rtl/>
        </w:rPr>
        <w:t xml:space="preserve"> </w:t>
      </w:r>
      <w:r w:rsidRPr="00CF24E8">
        <w:rPr>
          <w:rtl/>
        </w:rPr>
        <w:t>למינוי ועדה קרואה.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מבקש להסיר את הצעת החוק מסדר</w:t>
      </w:r>
      <w:r w:rsidR="0084256A">
        <w:rPr>
          <w:rtl/>
        </w:rPr>
        <w:t>-</w:t>
      </w:r>
      <w:r w:rsidRPr="00CF24E8">
        <w:rPr>
          <w:rtl/>
        </w:rPr>
        <w:t>היום.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כן,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אנו עוברים להצבעה על הצעת חוק לתיקון פקודת העיריות</w:t>
      </w:r>
      <w:r w:rsidR="0084256A">
        <w:rPr>
          <w:rtl/>
        </w:rPr>
        <w:t xml:space="preserve"> </w:t>
      </w:r>
      <w:r w:rsidRPr="00CF24E8">
        <w:rPr>
          <w:rtl/>
        </w:rPr>
        <w:t>(מינוי מבקר), של חברת הכנסת סלמוביץ. בבקשה, ההצבעה החלה.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7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CF24E8" w:rsidRPr="00CF24E8">
        <w:rPr>
          <w:rtl/>
        </w:rPr>
        <w:t xml:space="preserve"> 19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>עד ההצעה להסיר מסדר</w:t>
      </w:r>
      <w:r>
        <w:rPr>
          <w:rtl/>
        </w:rPr>
        <w:t>-</w:t>
      </w:r>
      <w:r w:rsidR="00CF24E8" w:rsidRPr="00CF24E8">
        <w:rPr>
          <w:rtl/>
        </w:rPr>
        <w:t xml:space="preserve">היום את הצעת החוק </w:t>
      </w:r>
      <w:r>
        <w:rPr>
          <w:rtl/>
        </w:rPr>
        <w:t>–</w:t>
      </w:r>
      <w:r w:rsidR="00CF24E8" w:rsidRPr="00CF24E8">
        <w:rPr>
          <w:rtl/>
        </w:rPr>
        <w:t xml:space="preserve"> 26</w:t>
      </w:r>
    </w:p>
    <w:p w:rsidR="00692BD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  <w:r>
        <w:rPr>
          <w:rtl/>
        </w:rPr>
        <w:t xml:space="preserve"> </w:t>
      </w:r>
    </w:p>
    <w:p w:rsidR="0084256A" w:rsidRDefault="00CF24E8" w:rsidP="0084256A">
      <w:pPr>
        <w:pStyle w:val="3"/>
        <w:rPr>
          <w:rtl/>
        </w:rPr>
      </w:pPr>
      <w:r w:rsidRPr="00CF24E8">
        <w:rPr>
          <w:rtl/>
        </w:rPr>
        <w:t>ההצעה להסיר מסדר</w:t>
      </w:r>
      <w:r w:rsidR="0084256A">
        <w:rPr>
          <w:rtl/>
        </w:rPr>
        <w:t>-</w:t>
      </w:r>
      <w:r w:rsidRPr="00CF24E8">
        <w:rPr>
          <w:rtl/>
        </w:rPr>
        <w:t>היום את הצעת חוק לתיקון פקודת העיריות (מינוי מבקר),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תשנ"ה</w:t>
      </w:r>
      <w:r>
        <w:rPr>
          <w:rtl/>
        </w:rPr>
        <w:t>–</w:t>
      </w:r>
      <w:r w:rsidR="00CF24E8" w:rsidRPr="00CF24E8">
        <w:rPr>
          <w:rtl/>
        </w:rPr>
        <w:t>1995,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19</w:t>
      </w:r>
      <w:r w:rsidR="0084256A">
        <w:rPr>
          <w:rtl/>
        </w:rPr>
        <w:t xml:space="preserve"> </w:t>
      </w:r>
      <w:r w:rsidRPr="00CF24E8">
        <w:rPr>
          <w:rtl/>
        </w:rPr>
        <w:t>תומכים, 26 מתנגדים, ללא נמנעים. אני קובעת, שהצעת החוק לא אושרה בקריאה</w:t>
      </w:r>
      <w:r w:rsidR="0084256A">
        <w:rPr>
          <w:rtl/>
        </w:rPr>
        <w:t xml:space="preserve"> </w:t>
      </w:r>
      <w:r w:rsidRPr="00CF24E8">
        <w:rPr>
          <w:rtl/>
        </w:rPr>
        <w:t>טרומית.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מזמינה את חבר הכנסת צחי הנגבי להצעת החוק שלו. איננו.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40" w:name="_Toc460755621"/>
      <w:r w:rsidRPr="0084256A">
        <w:rPr>
          <w:rtl/>
        </w:rPr>
        <w:t>הצעת חוק</w:t>
      </w:r>
      <w:r>
        <w:rPr>
          <w:rtl/>
        </w:rPr>
        <w:t>-</w:t>
      </w:r>
      <w:r w:rsidRPr="0084256A">
        <w:rPr>
          <w:rtl/>
        </w:rPr>
        <w:t xml:space="preserve">יסוד: הכנסת (תיקון </w:t>
      </w:r>
      <w:r>
        <w:rPr>
          <w:rtl/>
        </w:rPr>
        <w:t>–</w:t>
      </w:r>
      <w:r w:rsidRPr="0084256A">
        <w:rPr>
          <w:rtl/>
        </w:rPr>
        <w:t xml:space="preserve"> ראש האופוזיציה)</w:t>
      </w:r>
      <w:bookmarkEnd w:id="40"/>
    </w:p>
    <w:p w:rsidR="0084256A" w:rsidRPr="0084256A" w:rsidRDefault="0084256A" w:rsidP="0084256A">
      <w:pPr>
        <w:pStyle w:val="1"/>
        <w:rPr>
          <w:rtl/>
        </w:rPr>
      </w:pPr>
      <w:bookmarkStart w:id="41" w:name="_Toc460755622"/>
      <w:r w:rsidRPr="0084256A">
        <w:rPr>
          <w:rtl/>
        </w:rPr>
        <w:t>(הצעת חבר הכנסת ד' מגן)</w:t>
      </w:r>
      <w:bookmarkEnd w:id="41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מזמינה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חבר הכנסת דוד מגן להצעת חוק תתכ"ה, הצעת חוק</w:t>
      </w:r>
      <w:r w:rsidR="0084256A">
        <w:rPr>
          <w:rtl/>
        </w:rPr>
        <w:t>-</w:t>
      </w:r>
      <w:r w:rsidRPr="00CF24E8">
        <w:rPr>
          <w:rtl/>
        </w:rPr>
        <w:t>יסוד: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 xml:space="preserve">(תיקון </w:t>
      </w:r>
      <w:r w:rsidR="0084256A">
        <w:rPr>
          <w:rtl/>
        </w:rPr>
        <w:t>–</w:t>
      </w:r>
      <w:r w:rsidRPr="00CF24E8">
        <w:rPr>
          <w:rtl/>
        </w:rPr>
        <w:t xml:space="preserve"> ראש האופוזיציה). בבקשה, חבר הכנסת מגן.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 xml:space="preserve">ראש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המשפטים ד' ליבאי: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האם הצעת החוק של צחי הנגבי </w:t>
      </w:r>
      <w:r w:rsidR="0084256A">
        <w:rPr>
          <w:rtl/>
        </w:rPr>
        <w:t>– 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 תעלה היום. קראתי לו. הוא לא באולם. ההצעה לא עולה.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המשפטים ד' ליבאי: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אני מבקש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קובעת שהצעת החוק לא מועלית היום. קראתי בשמו, וההצעה לא מועלית.</w:t>
      </w:r>
      <w:r w:rsidR="0084256A">
        <w:rPr>
          <w:rtl/>
        </w:rPr>
        <w:t xml:space="preserve"> </w:t>
      </w:r>
      <w:r w:rsidRPr="00CF24E8">
        <w:rPr>
          <w:rtl/>
        </w:rPr>
        <w:t>תודה,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השר. כאשר היושב</w:t>
      </w:r>
      <w:r w:rsidR="0084256A">
        <w:rPr>
          <w:rtl/>
        </w:rPr>
        <w:t>-</w:t>
      </w:r>
      <w:r w:rsidRPr="00CF24E8">
        <w:rPr>
          <w:rtl/>
        </w:rPr>
        <w:t>ראש, יושב</w:t>
      </w:r>
      <w:r w:rsidR="0084256A">
        <w:rPr>
          <w:rtl/>
        </w:rPr>
        <w:t>-</w:t>
      </w:r>
      <w:r w:rsidRPr="00CF24E8">
        <w:rPr>
          <w:rtl/>
        </w:rPr>
        <w:t>ראש הישיבה, מאשר לדחות בהסכמת שר, הדבר מתבצע.</w:t>
      </w:r>
      <w:r w:rsidR="0084256A">
        <w:rPr>
          <w:rtl/>
        </w:rPr>
        <w:t xml:space="preserve"> </w:t>
      </w:r>
      <w:r w:rsidRPr="00CF24E8">
        <w:rPr>
          <w:rtl/>
        </w:rPr>
        <w:t>אם לא, מובן שמי שלא נוכח הצעתו בטלה. בבקשה, חבר הכנסת מגן.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מציע, כי ייקבע מעמד מיוחד לראש האופוזיציה בכנסת.</w:t>
      </w:r>
      <w:r w:rsidR="0084256A">
        <w:rPr>
          <w:rtl/>
        </w:rPr>
        <w:t xml:space="preserve"> </w:t>
      </w:r>
      <w:r w:rsidRPr="00CF24E8">
        <w:rPr>
          <w:rtl/>
        </w:rPr>
        <w:t>הצעתי</w:t>
      </w:r>
      <w:r w:rsidR="0084256A">
        <w:rPr>
          <w:rtl/>
        </w:rPr>
        <w:t xml:space="preserve"> </w:t>
      </w:r>
      <w:r w:rsidRPr="00CF24E8">
        <w:rPr>
          <w:rtl/>
        </w:rPr>
        <w:t>מדברת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תיקון חוק</w:t>
      </w:r>
      <w:r w:rsidR="0084256A">
        <w:rPr>
          <w:rtl/>
        </w:rPr>
        <w:t>-</w:t>
      </w:r>
      <w:r w:rsidRPr="00CF24E8">
        <w:rPr>
          <w:rtl/>
        </w:rPr>
        <w:t>יסוד: הכנסת. אחרי סעיף 21 לחוק</w:t>
      </w:r>
      <w:r w:rsidR="0084256A">
        <w:rPr>
          <w:rtl/>
        </w:rPr>
        <w:t>-</w:t>
      </w:r>
      <w:r w:rsidRPr="00CF24E8">
        <w:rPr>
          <w:rtl/>
        </w:rPr>
        <w:t>יסוד:</w:t>
      </w:r>
      <w:r w:rsidR="0084256A">
        <w:rPr>
          <w:rtl/>
        </w:rPr>
        <w:t xml:space="preserve"> </w:t>
      </w:r>
      <w:r w:rsidRPr="00CF24E8">
        <w:rPr>
          <w:rtl/>
        </w:rPr>
        <w:t>הכנסת, יבוא:</w:t>
      </w:r>
      <w:r w:rsidR="0084256A">
        <w:rPr>
          <w:rtl/>
        </w:rPr>
        <w:t xml:space="preserve"> 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האופוזיציה </w:t>
      </w:r>
      <w:r w:rsidR="0084256A">
        <w:rPr>
          <w:rtl/>
        </w:rPr>
        <w:t>–</w:t>
      </w:r>
      <w:r w:rsidRPr="00CF24E8">
        <w:rPr>
          <w:rtl/>
        </w:rPr>
        <w:t xml:space="preserve"> זו צריכה להיות כותרת הסעיף </w:t>
      </w:r>
      <w:r w:rsidR="0084256A">
        <w:rPr>
          <w:rtl/>
        </w:rPr>
        <w:t>–</w:t>
      </w:r>
      <w:r w:rsidRPr="00CF24E8">
        <w:rPr>
          <w:rtl/>
        </w:rPr>
        <w:t xml:space="preserve"> שליש מחברי הכנסת שאינם נמנים עם</w:t>
      </w:r>
      <w:r w:rsidR="0084256A">
        <w:rPr>
          <w:rtl/>
        </w:rPr>
        <w:t xml:space="preserve"> </w:t>
      </w:r>
      <w:r w:rsidRPr="00CF24E8">
        <w:rPr>
          <w:rtl/>
        </w:rPr>
        <w:t>הסיעות</w:t>
      </w:r>
      <w:r w:rsidR="0084256A">
        <w:rPr>
          <w:rtl/>
        </w:rPr>
        <w:t xml:space="preserve"> </w:t>
      </w:r>
      <w:r w:rsidRPr="00CF24E8">
        <w:rPr>
          <w:rtl/>
        </w:rPr>
        <w:t>המשתתפות</w:t>
      </w:r>
      <w:r w:rsidR="0084256A">
        <w:rPr>
          <w:rtl/>
        </w:rPr>
        <w:t xml:space="preserve"> </w:t>
      </w:r>
      <w:r w:rsidRPr="00CF24E8">
        <w:rPr>
          <w:rtl/>
        </w:rPr>
        <w:t>בממשלה</w:t>
      </w:r>
      <w:r w:rsidR="0084256A">
        <w:rPr>
          <w:rtl/>
        </w:rPr>
        <w:t xml:space="preserve"> </w:t>
      </w:r>
      <w:r w:rsidRPr="00CF24E8">
        <w:rPr>
          <w:rtl/>
        </w:rPr>
        <w:t>רשאים</w:t>
      </w:r>
      <w:r w:rsidR="0084256A">
        <w:rPr>
          <w:rtl/>
        </w:rPr>
        <w:t xml:space="preserve"> </w:t>
      </w:r>
      <w:r w:rsidRPr="00CF24E8">
        <w:rPr>
          <w:rtl/>
        </w:rPr>
        <w:t>לבחור</w:t>
      </w:r>
      <w:r w:rsidR="0084256A">
        <w:rPr>
          <w:rtl/>
        </w:rPr>
        <w:t xml:space="preserve"> </w:t>
      </w:r>
      <w:r w:rsidRPr="00CF24E8">
        <w:rPr>
          <w:rtl/>
        </w:rPr>
        <w:t>חבר הכנסת לתפקיד ראש האופוזיציה.</w:t>
      </w:r>
      <w:r w:rsidR="0084256A">
        <w:rPr>
          <w:rtl/>
        </w:rPr>
        <w:t xml:space="preserve"> </w:t>
      </w:r>
      <w:r w:rsidRPr="00CF24E8">
        <w:rPr>
          <w:rtl/>
        </w:rPr>
        <w:t>לראש</w:t>
      </w:r>
      <w:r w:rsidR="0084256A">
        <w:rPr>
          <w:rtl/>
        </w:rPr>
        <w:t xml:space="preserve"> </w:t>
      </w:r>
      <w:r w:rsidRPr="00CF24E8">
        <w:rPr>
          <w:rtl/>
        </w:rPr>
        <w:t>האופוזיציה</w:t>
      </w:r>
      <w:r w:rsidR="0084256A">
        <w:rPr>
          <w:rtl/>
        </w:rPr>
        <w:t xml:space="preserve"> </w:t>
      </w:r>
      <w:r w:rsidRPr="00CF24E8">
        <w:rPr>
          <w:rtl/>
        </w:rPr>
        <w:t>יהיה</w:t>
      </w:r>
      <w:r w:rsidR="0084256A">
        <w:rPr>
          <w:rtl/>
        </w:rPr>
        <w:t xml:space="preserve"> </w:t>
      </w:r>
      <w:r w:rsidRPr="00CF24E8">
        <w:rPr>
          <w:rtl/>
        </w:rPr>
        <w:t>מעמד מיוחד וזכויות מיוחדות בדיוני הכנסת. פרטים ייקבעו בתקנון</w:t>
      </w:r>
      <w:r w:rsidR="0084256A">
        <w:rPr>
          <w:rtl/>
        </w:rPr>
        <w:t xml:space="preserve"> </w:t>
      </w:r>
      <w:r w:rsidRPr="00CF24E8">
        <w:rPr>
          <w:rtl/>
        </w:rPr>
        <w:t>הכנסת.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מטרת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ההצעה, לאור הניסיון המצטבר בפעילות הכנסת בשנים האחרונות </w:t>
      </w:r>
      <w:r w:rsidR="0084256A">
        <w:rPr>
          <w:rtl/>
        </w:rPr>
        <w:t>–</w:t>
      </w:r>
      <w:r w:rsidRPr="00CF24E8">
        <w:rPr>
          <w:rtl/>
        </w:rPr>
        <w:t xml:space="preserve"> ואני חייב</w:t>
      </w:r>
      <w:r w:rsidR="0084256A">
        <w:rPr>
          <w:rtl/>
        </w:rPr>
        <w:t xml:space="preserve"> </w:t>
      </w:r>
      <w:r w:rsidRPr="00CF24E8">
        <w:rPr>
          <w:rtl/>
        </w:rPr>
        <w:t>לומר שגם על רקע חיקוקו של חוק</w:t>
      </w:r>
      <w:r w:rsidR="0084256A">
        <w:rPr>
          <w:rtl/>
        </w:rPr>
        <w:t>-</w:t>
      </w:r>
      <w:r w:rsidRPr="00CF24E8">
        <w:rPr>
          <w:rtl/>
        </w:rPr>
        <w:t xml:space="preserve">יסוד: הממשלה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רענן כהן, הודעתי לשר המשפטים שלא יהיה גיוס, כי זו תיהפך להצעה</w:t>
      </w:r>
      <w:r w:rsidR="0084256A">
        <w:rPr>
          <w:rtl/>
        </w:rPr>
        <w:t xml:space="preserve"> </w:t>
      </w:r>
      <w:r w:rsidRPr="00CF24E8">
        <w:rPr>
          <w:rtl/>
        </w:rPr>
        <w:t>לסדר</w:t>
      </w:r>
      <w:r w:rsidR="0084256A">
        <w:rPr>
          <w:rtl/>
        </w:rPr>
        <w:t>-</w:t>
      </w:r>
      <w:r w:rsidRPr="00CF24E8">
        <w:rPr>
          <w:rtl/>
        </w:rPr>
        <w:t>היום.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רענן כהן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מקבל.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אולי אפשר לבקש הקשבה?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כן.</w:t>
      </w:r>
      <w:r w:rsidR="0084256A">
        <w:rPr>
          <w:rtl/>
        </w:rPr>
        <w:t xml:space="preserve"> </w:t>
      </w:r>
      <w:r w:rsidRPr="00CF24E8">
        <w:rPr>
          <w:rtl/>
        </w:rPr>
        <w:t>אני מבקשת, את העבודה הבלתי</w:t>
      </w:r>
      <w:r w:rsidR="0084256A">
        <w:rPr>
          <w:rtl/>
        </w:rPr>
        <w:t>-</w:t>
      </w:r>
      <w:r w:rsidRPr="00CF24E8">
        <w:rPr>
          <w:rtl/>
        </w:rPr>
        <w:t xml:space="preserve">פורמלית </w:t>
      </w:r>
      <w:r w:rsidR="0084256A">
        <w:rPr>
          <w:rtl/>
        </w:rPr>
        <w:t>–</w:t>
      </w:r>
      <w:r w:rsidRPr="00CF24E8">
        <w:rPr>
          <w:rtl/>
        </w:rPr>
        <w:t xml:space="preserve"> לעשות בחוץ. חבר הכנסת מגן, הזמן</w:t>
      </w:r>
      <w:r w:rsidR="0084256A">
        <w:rPr>
          <w:rtl/>
        </w:rPr>
        <w:t xml:space="preserve"> </w:t>
      </w:r>
      <w:r w:rsidRPr="00CF24E8">
        <w:rPr>
          <w:rtl/>
        </w:rPr>
        <w:t>הוא שלך להציג את הצעת החוק. תודה, אדוני יושב</w:t>
      </w:r>
      <w:r w:rsidR="0084256A">
        <w:rPr>
          <w:rtl/>
        </w:rPr>
        <w:t>-</w:t>
      </w:r>
      <w:r w:rsidRPr="00CF24E8">
        <w:rPr>
          <w:rtl/>
        </w:rPr>
        <w:t>ראש הקואליציה.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יכול</w:t>
      </w:r>
      <w:r w:rsidR="0084256A">
        <w:rPr>
          <w:rtl/>
        </w:rPr>
        <w:t xml:space="preserve"> </w:t>
      </w:r>
      <w:r w:rsidRPr="00CF24E8">
        <w:rPr>
          <w:rtl/>
        </w:rPr>
        <w:t>להתאפק</w:t>
      </w:r>
      <w:r w:rsidR="0084256A">
        <w:rPr>
          <w:rtl/>
        </w:rPr>
        <w:t xml:space="preserve"> </w:t>
      </w:r>
      <w:r w:rsidRPr="00CF24E8">
        <w:rPr>
          <w:rtl/>
        </w:rPr>
        <w:t>ואני פונה אל דליה, מזכירת סיעת</w:t>
      </w:r>
      <w:r w:rsidR="0084256A">
        <w:rPr>
          <w:rtl/>
        </w:rPr>
        <w:t xml:space="preserve"> </w:t>
      </w:r>
      <w:r w:rsidRPr="00CF24E8">
        <w:rPr>
          <w:rtl/>
        </w:rPr>
        <w:t>העבודה.</w:t>
      </w:r>
      <w:r w:rsidR="0084256A">
        <w:rPr>
          <w:rtl/>
        </w:rPr>
        <w:t xml:space="preserve"> </w:t>
      </w:r>
      <w:r w:rsidRPr="00CF24E8">
        <w:rPr>
          <w:rtl/>
        </w:rPr>
        <w:t>הגיע</w:t>
      </w:r>
      <w:r w:rsidR="0084256A">
        <w:rPr>
          <w:rtl/>
        </w:rPr>
        <w:t xml:space="preserve"> </w:t>
      </w:r>
      <w:r w:rsidRPr="00CF24E8">
        <w:rPr>
          <w:rtl/>
        </w:rPr>
        <w:t>הזמן שנתרגל, שכאשר אני מעלה הצעה, אין התמודדות כוחנית. או שאני</w:t>
      </w:r>
      <w:r w:rsidR="0084256A">
        <w:rPr>
          <w:rtl/>
        </w:rPr>
        <w:t xml:space="preserve"> </w:t>
      </w:r>
      <w:r w:rsidRPr="00CF24E8">
        <w:rPr>
          <w:rtl/>
        </w:rPr>
        <w:t>משכנע או שאני לא משכנע. בדרך כלל לא צריך להתגייס.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ועכשיו</w:t>
      </w:r>
      <w:r w:rsidR="0084256A">
        <w:rPr>
          <w:rtl/>
        </w:rPr>
        <w:t xml:space="preserve"> </w:t>
      </w:r>
      <w:r w:rsidRPr="00CF24E8">
        <w:rPr>
          <w:rtl/>
        </w:rPr>
        <w:t>אחזור</w:t>
      </w:r>
      <w:r w:rsidR="0084256A">
        <w:rPr>
          <w:rtl/>
        </w:rPr>
        <w:t xml:space="preserve"> </w:t>
      </w:r>
      <w:r w:rsidRPr="00CF24E8">
        <w:rPr>
          <w:rtl/>
        </w:rPr>
        <w:t>לנושא.</w:t>
      </w:r>
      <w:r w:rsidR="0084256A">
        <w:rPr>
          <w:rtl/>
        </w:rPr>
        <w:t xml:space="preserve"> </w:t>
      </w:r>
      <w:r w:rsidRPr="00CF24E8">
        <w:rPr>
          <w:rtl/>
        </w:rPr>
        <w:t>אמרתי</w:t>
      </w:r>
      <w:r w:rsidR="0084256A">
        <w:rPr>
          <w:rtl/>
        </w:rPr>
        <w:t xml:space="preserve"> </w:t>
      </w:r>
      <w:r w:rsidRPr="00CF24E8">
        <w:rPr>
          <w:rtl/>
        </w:rPr>
        <w:t>שעל</w:t>
      </w:r>
      <w:r w:rsidR="0084256A">
        <w:rPr>
          <w:rtl/>
        </w:rPr>
        <w:t xml:space="preserve"> </w:t>
      </w:r>
      <w:r w:rsidRPr="00CF24E8">
        <w:rPr>
          <w:rtl/>
        </w:rPr>
        <w:t>רקע</w:t>
      </w:r>
      <w:r w:rsidR="0084256A">
        <w:rPr>
          <w:rtl/>
        </w:rPr>
        <w:t xml:space="preserve"> </w:t>
      </w:r>
      <w:r w:rsidRPr="00CF24E8">
        <w:rPr>
          <w:rtl/>
        </w:rPr>
        <w:t>ההצעה</w:t>
      </w:r>
      <w:r w:rsidR="0084256A">
        <w:rPr>
          <w:rtl/>
        </w:rPr>
        <w:t xml:space="preserve"> </w:t>
      </w:r>
      <w:r w:rsidRPr="00CF24E8">
        <w:rPr>
          <w:rtl/>
        </w:rPr>
        <w:t>עומד גם התיקון לחוק</w:t>
      </w:r>
      <w:r w:rsidR="0084256A">
        <w:rPr>
          <w:rtl/>
        </w:rPr>
        <w:t>-</w:t>
      </w:r>
      <w:r w:rsidRPr="00CF24E8">
        <w:rPr>
          <w:rtl/>
        </w:rPr>
        <w:t>יסוד:</w:t>
      </w:r>
      <w:r w:rsidR="0084256A">
        <w:rPr>
          <w:rtl/>
        </w:rPr>
        <w:t xml:space="preserve"> </w:t>
      </w:r>
      <w:r w:rsidRPr="00CF24E8">
        <w:rPr>
          <w:rtl/>
        </w:rPr>
        <w:t>הממשלה,</w:t>
      </w:r>
      <w:r w:rsidR="0084256A">
        <w:rPr>
          <w:rtl/>
        </w:rPr>
        <w:t xml:space="preserve"> </w:t>
      </w:r>
      <w:r w:rsidRPr="00CF24E8">
        <w:rPr>
          <w:rtl/>
        </w:rPr>
        <w:t>הידוע</w:t>
      </w:r>
      <w:r w:rsidR="0084256A">
        <w:rPr>
          <w:rtl/>
        </w:rPr>
        <w:t xml:space="preserve"> </w:t>
      </w:r>
      <w:r w:rsidRPr="00CF24E8">
        <w:rPr>
          <w:rtl/>
        </w:rPr>
        <w:t>בכינויו</w:t>
      </w:r>
      <w:r w:rsidR="0084256A">
        <w:rPr>
          <w:rtl/>
        </w:rPr>
        <w:t xml:space="preserve"> </w:t>
      </w:r>
      <w:r w:rsidRPr="00CF24E8">
        <w:rPr>
          <w:rtl/>
        </w:rPr>
        <w:t>בחירה ישירה לראשות הממשלה. אני חושב כי בעידן הזה צריך</w:t>
      </w:r>
      <w:r w:rsidR="0084256A">
        <w:rPr>
          <w:rtl/>
        </w:rPr>
        <w:t xml:space="preserve"> </w:t>
      </w:r>
      <w:r w:rsidRPr="00CF24E8">
        <w:rPr>
          <w:rtl/>
        </w:rPr>
        <w:t>למסד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מעמד</w:t>
      </w:r>
      <w:r w:rsidR="0084256A">
        <w:rPr>
          <w:rtl/>
        </w:rPr>
        <w:t xml:space="preserve"> 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האופוזיציה.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כל אחד יכול להיות ראש האופוזיציה, אבל מי</w:t>
      </w:r>
      <w:r w:rsidR="0084256A">
        <w:rPr>
          <w:rtl/>
        </w:rPr>
        <w:t xml:space="preserve"> </w:t>
      </w:r>
      <w:r w:rsidRPr="00CF24E8">
        <w:rPr>
          <w:rtl/>
        </w:rPr>
        <w:t>שמצליח</w:t>
      </w:r>
      <w:r w:rsidR="0084256A">
        <w:rPr>
          <w:rtl/>
        </w:rPr>
        <w:t xml:space="preserve"> </w:t>
      </w:r>
      <w:r w:rsidRPr="00CF24E8">
        <w:rPr>
          <w:rtl/>
        </w:rPr>
        <w:t>לגבש</w:t>
      </w:r>
      <w:r w:rsidR="0084256A">
        <w:rPr>
          <w:rtl/>
        </w:rPr>
        <w:t xml:space="preserve"> </w:t>
      </w:r>
      <w:r w:rsidRPr="00CF24E8">
        <w:rPr>
          <w:rtl/>
        </w:rPr>
        <w:t>סביבו</w:t>
      </w:r>
      <w:r w:rsidR="0084256A">
        <w:rPr>
          <w:rtl/>
        </w:rPr>
        <w:t xml:space="preserve"> </w:t>
      </w:r>
      <w:r w:rsidRPr="00CF24E8">
        <w:rPr>
          <w:rtl/>
        </w:rPr>
        <w:t>שליש מחברי הכנסת, דהיינו 40 חברי כנסת, ראוי שיהיה לו מעמד</w:t>
      </w:r>
      <w:r w:rsidR="0084256A">
        <w:rPr>
          <w:rtl/>
        </w:rPr>
        <w:t xml:space="preserve"> </w:t>
      </w:r>
      <w:r w:rsidRPr="00CF24E8">
        <w:rPr>
          <w:rtl/>
        </w:rPr>
        <w:t>מיוחד</w:t>
      </w:r>
      <w:r w:rsidR="0084256A">
        <w:rPr>
          <w:rtl/>
        </w:rPr>
        <w:t xml:space="preserve"> </w:t>
      </w:r>
      <w:r w:rsidRPr="00CF24E8">
        <w:rPr>
          <w:rtl/>
        </w:rPr>
        <w:t>בכנסת,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בנוהלי</w:t>
      </w:r>
      <w:r w:rsidR="0084256A">
        <w:rPr>
          <w:rtl/>
        </w:rPr>
        <w:t xml:space="preserve"> </w:t>
      </w:r>
      <w:r w:rsidRPr="00CF24E8">
        <w:rPr>
          <w:rtl/>
        </w:rPr>
        <w:t>עבודת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גם באפשרות העלאת הצעות לסדר</w:t>
      </w:r>
      <w:r w:rsidR="0084256A">
        <w:rPr>
          <w:rtl/>
        </w:rPr>
        <w:t>-</w:t>
      </w:r>
      <w:r w:rsidRPr="00CF24E8">
        <w:rPr>
          <w:rtl/>
        </w:rPr>
        <w:t>היום, גם</w:t>
      </w:r>
      <w:r w:rsidR="0084256A">
        <w:rPr>
          <w:rtl/>
        </w:rPr>
        <w:t xml:space="preserve"> </w:t>
      </w:r>
      <w:r w:rsidRPr="00CF24E8">
        <w:rPr>
          <w:rtl/>
        </w:rPr>
        <w:t>בתגובות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הודעות</w:t>
      </w:r>
      <w:r w:rsidR="0084256A">
        <w:rPr>
          <w:rtl/>
        </w:rPr>
        <w:t xml:space="preserve"> </w:t>
      </w:r>
      <w:r w:rsidRPr="00CF24E8">
        <w:rPr>
          <w:rtl/>
        </w:rPr>
        <w:t>הממשלה, ואפילו בתנאים הקשורים לעבודה שגרתית בבניין הכנסת,</w:t>
      </w:r>
      <w:r w:rsidR="0084256A">
        <w:rPr>
          <w:rtl/>
        </w:rPr>
        <w:t xml:space="preserve"> </w:t>
      </w:r>
      <w:r w:rsidRPr="00CF24E8">
        <w:rPr>
          <w:rtl/>
        </w:rPr>
        <w:t>לאו דווקא במסגרת הדיונים במליאה.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נוח</w:t>
      </w:r>
      <w:r w:rsidR="0084256A">
        <w:rPr>
          <w:rtl/>
        </w:rPr>
        <w:t xml:space="preserve"> </w:t>
      </w:r>
      <w:r w:rsidRPr="00CF24E8">
        <w:rPr>
          <w:rtl/>
        </w:rPr>
        <w:t>לי להעלות את ההצעה, משום שאנחנו לא נמצאים בתחילת כהונתה של הכנסת וגם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בסופה.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יזמתי</w:t>
      </w:r>
      <w:r w:rsidR="0084256A">
        <w:rPr>
          <w:rtl/>
        </w:rPr>
        <w:t xml:space="preserve"> </w:t>
      </w:r>
      <w:r w:rsidRPr="00CF24E8">
        <w:rPr>
          <w:rtl/>
        </w:rPr>
        <w:t>את העיתוי הזה, אלא נגררתי אחר יוזמתו של חברי חבר הכנסת</w:t>
      </w:r>
      <w:r w:rsidR="0084256A">
        <w:rPr>
          <w:rtl/>
        </w:rPr>
        <w:t xml:space="preserve"> </w:t>
      </w:r>
      <w:r w:rsidRPr="00CF24E8">
        <w:rPr>
          <w:rtl/>
        </w:rPr>
        <w:t>עוזי</w:t>
      </w:r>
      <w:r w:rsidR="0084256A">
        <w:rPr>
          <w:rtl/>
        </w:rPr>
        <w:t xml:space="preserve"> </w:t>
      </w:r>
      <w:r w:rsidRPr="00CF24E8">
        <w:rPr>
          <w:rtl/>
        </w:rPr>
        <w:t>לנדאו.</w:t>
      </w:r>
      <w:r w:rsidR="0084256A">
        <w:rPr>
          <w:rtl/>
        </w:rPr>
        <w:t xml:space="preserve"> </w:t>
      </w:r>
      <w:r w:rsidRPr="00CF24E8">
        <w:rPr>
          <w:rtl/>
        </w:rPr>
        <w:t>כידוע, לפי מיטב המסורת במזכירות הכנסת, ברגע שיש הצעה דומה, באופן</w:t>
      </w:r>
      <w:r w:rsidR="0084256A">
        <w:rPr>
          <w:rtl/>
        </w:rPr>
        <w:t xml:space="preserve"> </w:t>
      </w:r>
      <w:r w:rsidRPr="00CF24E8">
        <w:rPr>
          <w:rtl/>
        </w:rPr>
        <w:t>אוטומטי</w:t>
      </w:r>
      <w:r w:rsidR="0084256A">
        <w:rPr>
          <w:rtl/>
        </w:rPr>
        <w:t xml:space="preserve"> </w:t>
      </w:r>
      <w:r w:rsidRPr="00CF24E8">
        <w:rPr>
          <w:rtl/>
        </w:rPr>
        <w:t>עולות שתי ההצעות. אני מניח שחברי חבר הכנסת לנדאו יאמר את נימוקיו, וגם</w:t>
      </w:r>
      <w:r w:rsidR="0084256A">
        <w:rPr>
          <w:rtl/>
        </w:rPr>
        <w:t xml:space="preserve"> </w:t>
      </w:r>
      <w:r w:rsidRPr="00CF24E8">
        <w:rPr>
          <w:rtl/>
        </w:rPr>
        <w:t>הם כבדי משקל.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שר</w:t>
      </w:r>
      <w:r w:rsidR="0084256A">
        <w:rPr>
          <w:rtl/>
        </w:rPr>
        <w:t xml:space="preserve"> </w:t>
      </w:r>
      <w:r w:rsidRPr="00CF24E8">
        <w:rPr>
          <w:rtl/>
        </w:rPr>
        <w:t>המשפטים, אני חייב לומר, ואמרתי זאת במסגרת דיון קודם, בכל הכבוד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מבין מדוע הממשלה נקטה עמדה בעניין ולא השאירה את הנושא לדיון בכנסת בין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לבין עצמה. מדובר בעניין פנים</w:t>
      </w:r>
      <w:r w:rsidR="0084256A">
        <w:rPr>
          <w:rtl/>
        </w:rPr>
        <w:t>-</w:t>
      </w:r>
      <w:r w:rsidRPr="00CF24E8">
        <w:rPr>
          <w:rtl/>
        </w:rPr>
        <w:t>פרלמנטרי, ויש מסורת טובה שהממשלה לא מתערבת</w:t>
      </w:r>
      <w:r w:rsidR="0084256A">
        <w:rPr>
          <w:rtl/>
        </w:rPr>
        <w:t xml:space="preserve"> </w:t>
      </w:r>
      <w:r w:rsidRPr="00CF24E8">
        <w:rPr>
          <w:rtl/>
        </w:rPr>
        <w:t>בסוגיות כאלה.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אבל,</w:t>
      </w:r>
      <w:r w:rsidR="0084256A">
        <w:rPr>
          <w:rtl/>
        </w:rPr>
        <w:t xml:space="preserve"> </w:t>
      </w:r>
      <w:r w:rsidRPr="00CF24E8">
        <w:rPr>
          <w:rtl/>
        </w:rPr>
        <w:t>לאחר</w:t>
      </w:r>
      <w:r w:rsidR="0084256A">
        <w:rPr>
          <w:rtl/>
        </w:rPr>
        <w:t xml:space="preserve"> </w:t>
      </w:r>
      <w:r w:rsidRPr="00CF24E8">
        <w:rPr>
          <w:rtl/>
        </w:rPr>
        <w:t>שנקבעה</w:t>
      </w:r>
      <w:r w:rsidR="0084256A">
        <w:rPr>
          <w:rtl/>
        </w:rPr>
        <w:t xml:space="preserve"> </w:t>
      </w:r>
      <w:r w:rsidRPr="00CF24E8">
        <w:rPr>
          <w:rtl/>
        </w:rPr>
        <w:t>עמדתכם,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מאוד מעניין אותי </w:t>
      </w:r>
      <w:r w:rsidR="0084256A">
        <w:rPr>
          <w:rtl/>
        </w:rPr>
        <w:t>–</w:t>
      </w:r>
      <w:r w:rsidRPr="00CF24E8">
        <w:rPr>
          <w:rtl/>
        </w:rPr>
        <w:t xml:space="preserve"> אני אומר לך שלא אניח לאיש</w:t>
      </w:r>
      <w:r w:rsidR="0084256A">
        <w:rPr>
          <w:rtl/>
        </w:rPr>
        <w:t xml:space="preserve"> </w:t>
      </w:r>
      <w:r w:rsidRPr="00CF24E8">
        <w:rPr>
          <w:rtl/>
        </w:rPr>
        <w:t>להפריע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>להקשיב</w:t>
      </w:r>
      <w:r w:rsidR="0084256A">
        <w:rPr>
          <w:rtl/>
        </w:rPr>
        <w:t xml:space="preserve"> </w:t>
      </w:r>
      <w:r w:rsidRPr="00CF24E8">
        <w:rPr>
          <w:rtl/>
        </w:rPr>
        <w:t>לדברי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תשובתך </w:t>
      </w:r>
      <w:r w:rsidR="0084256A">
        <w:rPr>
          <w:rtl/>
        </w:rPr>
        <w:t>–</w:t>
      </w:r>
      <w:r w:rsidRPr="00CF24E8">
        <w:rPr>
          <w:rtl/>
        </w:rPr>
        <w:t xml:space="preserve"> מה מונע מכם להסכים לדבר כל כך חשוב. לפי כל</w:t>
      </w:r>
      <w:r w:rsidR="0084256A">
        <w:rPr>
          <w:rtl/>
        </w:rPr>
        <w:t xml:space="preserve"> </w:t>
      </w:r>
      <w:r w:rsidRPr="00CF24E8">
        <w:rPr>
          <w:rtl/>
        </w:rPr>
        <w:t>הסקרים</w:t>
      </w:r>
      <w:r w:rsidR="0084256A">
        <w:rPr>
          <w:rtl/>
        </w:rPr>
        <w:t xml:space="preserve"> </w:t>
      </w:r>
      <w:r w:rsidRPr="00CF24E8">
        <w:rPr>
          <w:rtl/>
        </w:rPr>
        <w:t>המצויים</w:t>
      </w:r>
      <w:r w:rsidR="0084256A">
        <w:rPr>
          <w:rtl/>
        </w:rPr>
        <w:t xml:space="preserve"> </w:t>
      </w:r>
      <w:r w:rsidRPr="00CF24E8">
        <w:rPr>
          <w:rtl/>
        </w:rPr>
        <w:t>בידי, מדובר על ראש אופוזיציה מטעם העבודה כבר בסתיו 1996. הנה,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דואגים לכם למעמד מיוחד. מדוע אתם מתחמקים מלקבל את הזדמנות הפז הזאת, כדי</w:t>
      </w:r>
      <w:r w:rsidR="0084256A">
        <w:rPr>
          <w:rtl/>
        </w:rPr>
        <w:t xml:space="preserve"> </w:t>
      </w:r>
      <w:r w:rsidRPr="00CF24E8">
        <w:rPr>
          <w:rtl/>
        </w:rPr>
        <w:t>שתוכלו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אתם,</w:t>
      </w:r>
      <w:r w:rsidR="0084256A">
        <w:rPr>
          <w:rtl/>
        </w:rPr>
        <w:t xml:space="preserve"> </w:t>
      </w:r>
      <w:r w:rsidRPr="00CF24E8">
        <w:rPr>
          <w:rtl/>
        </w:rPr>
        <w:t>בבוא</w:t>
      </w:r>
      <w:r w:rsidR="0084256A">
        <w:rPr>
          <w:rtl/>
        </w:rPr>
        <w:t xml:space="preserve"> </w:t>
      </w:r>
      <w:r w:rsidRPr="00CF24E8">
        <w:rPr>
          <w:rtl/>
        </w:rPr>
        <w:t>העת</w:t>
      </w:r>
      <w:r w:rsidR="0084256A">
        <w:rPr>
          <w:rtl/>
        </w:rPr>
        <w:t xml:space="preserve"> </w:t>
      </w:r>
      <w:r w:rsidRPr="00CF24E8">
        <w:rPr>
          <w:rtl/>
        </w:rPr>
        <w:t>ובעזרת השם, למלא את תפקידכם באופוזיציה בצורה נוחה</w:t>
      </w:r>
      <w:r w:rsidR="0084256A">
        <w:rPr>
          <w:rtl/>
        </w:rPr>
        <w:t xml:space="preserve"> </w:t>
      </w:r>
      <w:r w:rsidRPr="00CF24E8">
        <w:rPr>
          <w:rtl/>
        </w:rPr>
        <w:t>יותר, ממוסדת, ואפילו משוכללת ומודרנית.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קורא</w:t>
      </w:r>
      <w:r w:rsidR="0084256A">
        <w:rPr>
          <w:rtl/>
        </w:rPr>
        <w:t xml:space="preserve"> </w:t>
      </w:r>
      <w:r w:rsidRPr="00CF24E8">
        <w:rPr>
          <w:rtl/>
        </w:rPr>
        <w:t>לחברי הכנסת לשקול את הרעיון בכובד ראש. כבר הקדמתי ואמרתי בהערת</w:t>
      </w:r>
      <w:r w:rsidR="0084256A">
        <w:rPr>
          <w:rtl/>
        </w:rPr>
        <w:t xml:space="preserve"> </w:t>
      </w:r>
      <w:r w:rsidRPr="00CF24E8">
        <w:rPr>
          <w:rtl/>
        </w:rPr>
        <w:t>ביניים</w:t>
      </w:r>
      <w:r w:rsidR="0084256A">
        <w:rPr>
          <w:rtl/>
        </w:rPr>
        <w:t xml:space="preserve"> </w:t>
      </w:r>
      <w:r w:rsidRPr="00CF24E8">
        <w:rPr>
          <w:rtl/>
        </w:rPr>
        <w:t>ליושב</w:t>
      </w:r>
      <w:r w:rsidR="0084256A">
        <w:rPr>
          <w:rtl/>
        </w:rPr>
        <w:t>-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הקואליציה:</w:t>
      </w:r>
      <w:r w:rsidR="0084256A">
        <w:rPr>
          <w:rtl/>
        </w:rPr>
        <w:t xml:space="preserve"> </w:t>
      </w:r>
      <w:r w:rsidRPr="00CF24E8">
        <w:rPr>
          <w:rtl/>
        </w:rPr>
        <w:t>כדי שנוכל לפחות להמשיך ולדון בעניין, להתלבט בו</w:t>
      </w:r>
      <w:r w:rsidR="0084256A">
        <w:rPr>
          <w:rtl/>
        </w:rPr>
        <w:t xml:space="preserve"> </w:t>
      </w:r>
      <w:r w:rsidRPr="00CF24E8">
        <w:rPr>
          <w:rtl/>
        </w:rPr>
        <w:t>ולא</w:t>
      </w:r>
      <w:r w:rsidR="0084256A">
        <w:rPr>
          <w:rtl/>
        </w:rPr>
        <w:t xml:space="preserve"> </w:t>
      </w:r>
      <w:r w:rsidRPr="00CF24E8">
        <w:rPr>
          <w:rtl/>
        </w:rPr>
        <w:t>להתמודד רק בהצבעות בשיטה עיוורת, יהיה המשך אחר לדיון בנושא הזה שלא במסגרת</w:t>
      </w:r>
      <w:r w:rsidR="0084256A">
        <w:rPr>
          <w:rtl/>
        </w:rPr>
        <w:t xml:space="preserve"> </w:t>
      </w: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חוק.</w:t>
      </w:r>
      <w:r w:rsidR="0084256A">
        <w:rPr>
          <w:rtl/>
        </w:rPr>
        <w:t xml:space="preserve"> </w:t>
      </w:r>
      <w:r w:rsidRPr="00CF24E8">
        <w:rPr>
          <w:rtl/>
        </w:rPr>
        <w:t>אבל הפרוצדורה מחייבת שהשר יציע, ואני כבר אומר לך, אדוני השר, שאני</w:t>
      </w:r>
      <w:r w:rsidR="0084256A">
        <w:rPr>
          <w:rtl/>
        </w:rPr>
        <w:t xml:space="preserve"> </w:t>
      </w:r>
      <w:r w:rsidRPr="00CF24E8">
        <w:rPr>
          <w:rtl/>
        </w:rPr>
        <w:t>אסכים.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לחבר הכנסת מגן.</w:t>
      </w:r>
      <w:r w:rsidR="0084256A">
        <w:rPr>
          <w:rtl/>
        </w:rPr>
        <w:t xml:space="preserve"> </w:t>
      </w:r>
      <w:r w:rsidRPr="00CF24E8">
        <w:rPr>
          <w:rtl/>
        </w:rPr>
        <w:t>אני מזמינה את שר המשפטים להשיב.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באותו</w:t>
      </w:r>
      <w:r w:rsidR="0084256A">
        <w:rPr>
          <w:rtl/>
        </w:rPr>
        <w:t xml:space="preserve"> </w:t>
      </w:r>
      <w:r w:rsidRPr="00CF24E8">
        <w:rPr>
          <w:rtl/>
        </w:rPr>
        <w:t>נושא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לנו</w:t>
      </w:r>
      <w:r w:rsidR="0084256A">
        <w:rPr>
          <w:rtl/>
        </w:rPr>
        <w:t xml:space="preserve"> </w:t>
      </w: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של חבר הכנסת עוזי לנדאו, אבל מכיוון שהוא</w:t>
      </w:r>
      <w:r w:rsidR="0084256A">
        <w:rPr>
          <w:rtl/>
        </w:rPr>
        <w:t xml:space="preserve"> </w:t>
      </w:r>
      <w:r w:rsidRPr="00CF24E8">
        <w:rPr>
          <w:rtl/>
        </w:rPr>
        <w:t>איננו, הצעתו לא תעלה היום.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המשפטים ד' ליבאי: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חברי הכנסת הנכבדים, אשיב לחבר הכנסת דוד מגן בקיצור.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ראשית,</w:t>
      </w:r>
      <w:r w:rsidR="0084256A">
        <w:rPr>
          <w:rtl/>
        </w:rPr>
        <w:t xml:space="preserve"> </w:t>
      </w:r>
      <w:r w:rsidRPr="00CF24E8">
        <w:rPr>
          <w:rtl/>
        </w:rPr>
        <w:t>הנושא שאתה מעלה איננו עניין למפלגות כמפלגות או לסיעות כסיעות, ולא</w:t>
      </w:r>
      <w:r w:rsidR="0084256A">
        <w:rPr>
          <w:rtl/>
        </w:rPr>
        <w:t xml:space="preserve"> </w:t>
      </w:r>
      <w:r w:rsidRPr="00CF24E8">
        <w:rPr>
          <w:rtl/>
        </w:rPr>
        <w:t>עניין</w:t>
      </w:r>
      <w:r w:rsidR="0084256A">
        <w:rPr>
          <w:rtl/>
        </w:rPr>
        <w:t xml:space="preserve"> </w:t>
      </w:r>
      <w:r w:rsidRPr="00CF24E8">
        <w:rPr>
          <w:rtl/>
        </w:rPr>
        <w:t>לאופן</w:t>
      </w:r>
      <w:r w:rsidR="0084256A">
        <w:rPr>
          <w:rtl/>
        </w:rPr>
        <w:t xml:space="preserve"> </w:t>
      </w:r>
      <w:r w:rsidRPr="00CF24E8">
        <w:rPr>
          <w:rtl/>
        </w:rPr>
        <w:t>ניהול</w:t>
      </w:r>
      <w:r w:rsidR="0084256A">
        <w:rPr>
          <w:rtl/>
        </w:rPr>
        <w:t xml:space="preserve"> </w:t>
      </w:r>
      <w:r w:rsidRPr="00CF24E8">
        <w:rPr>
          <w:rtl/>
        </w:rPr>
        <w:t>ענייני</w:t>
      </w:r>
      <w:r w:rsidR="0084256A">
        <w:rPr>
          <w:rtl/>
        </w:rPr>
        <w:t xml:space="preserve"> </w:t>
      </w:r>
      <w:r w:rsidRPr="00CF24E8">
        <w:rPr>
          <w:rtl/>
        </w:rPr>
        <w:t>הכנסת בלבד. בנושאים כאלה בדרך כלל, כפי שאמרת, אני</w:t>
      </w:r>
      <w:r w:rsidR="0084256A">
        <w:rPr>
          <w:rtl/>
        </w:rPr>
        <w:t xml:space="preserve"> </w:t>
      </w:r>
      <w:r w:rsidRPr="00CF24E8">
        <w:rPr>
          <w:rtl/>
        </w:rPr>
        <w:t>נוטה</w:t>
      </w:r>
      <w:r w:rsidR="0084256A">
        <w:rPr>
          <w:rtl/>
        </w:rPr>
        <w:t xml:space="preserve"> </w:t>
      </w:r>
      <w:r w:rsidRPr="00CF24E8">
        <w:rPr>
          <w:rtl/>
        </w:rPr>
        <w:t>להשאיר</w:t>
      </w:r>
      <w:r w:rsidR="0084256A">
        <w:rPr>
          <w:rtl/>
        </w:rPr>
        <w:t xml:space="preserve"> </w:t>
      </w:r>
      <w:r w:rsidRPr="00CF24E8">
        <w:rPr>
          <w:rtl/>
        </w:rPr>
        <w:t>חופש הצבעה, להשאיר לחברי הכנסת ככאלה או לסיעות בכנסת לשקול לגופם</w:t>
      </w:r>
      <w:r w:rsidR="0084256A">
        <w:rPr>
          <w:rtl/>
        </w:rPr>
        <w:t xml:space="preserve"> </w:t>
      </w:r>
      <w:r w:rsidRPr="00CF24E8">
        <w:rPr>
          <w:rtl/>
        </w:rPr>
        <w:t>של דברים, בלי לפזול או להביט אל עבר הממשלה ועושי דברה.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חושב, שההצעה שאתה מציע באה לענות על היבטים חוקתיים מובהקים, על היחסים</w:t>
      </w:r>
      <w:r w:rsidR="0084256A">
        <w:rPr>
          <w:rtl/>
        </w:rPr>
        <w:t xml:space="preserve"> </w:t>
      </w:r>
      <w:r w:rsidRPr="00CF24E8">
        <w:rPr>
          <w:rtl/>
        </w:rPr>
        <w:t>בין</w:t>
      </w:r>
      <w:r w:rsidR="0084256A">
        <w:rPr>
          <w:rtl/>
        </w:rPr>
        <w:t xml:space="preserve"> </w:t>
      </w:r>
      <w:r w:rsidRPr="00CF24E8">
        <w:rPr>
          <w:rtl/>
        </w:rPr>
        <w:t>הממשלה לבין הכנסת. אם יש לנו חוק</w:t>
      </w:r>
      <w:r w:rsidR="0084256A">
        <w:rPr>
          <w:rtl/>
        </w:rPr>
        <w:t>-</w:t>
      </w:r>
      <w:r w:rsidRPr="00CF24E8">
        <w:rPr>
          <w:rtl/>
        </w:rPr>
        <w:t>יסוד: הממשלה, הצעת החוק שלך הולכת להוביל</w:t>
      </w:r>
      <w:r w:rsidR="0084256A">
        <w:rPr>
          <w:rtl/>
        </w:rPr>
        <w:t xml:space="preserve"> </w:t>
      </w:r>
      <w:r w:rsidRPr="00CF24E8">
        <w:rPr>
          <w:rtl/>
        </w:rPr>
        <w:t>לחוק</w:t>
      </w:r>
      <w:r w:rsidR="0084256A">
        <w:rPr>
          <w:rtl/>
        </w:rPr>
        <w:t>-</w:t>
      </w:r>
      <w:r w:rsidRPr="00CF24E8">
        <w:rPr>
          <w:rtl/>
        </w:rPr>
        <w:t>יסוד:</w:t>
      </w:r>
      <w:r w:rsidR="0084256A">
        <w:rPr>
          <w:rtl/>
        </w:rPr>
        <w:t xml:space="preserve"> </w:t>
      </w:r>
      <w:r w:rsidRPr="00CF24E8">
        <w:rPr>
          <w:rtl/>
        </w:rPr>
        <w:t>האופוזיציה. גם אם זה לא נראה לך כך, ואתה עושה צעד ראשון, אתה רוצה</w:t>
      </w:r>
      <w:r w:rsidR="0084256A">
        <w:rPr>
          <w:rtl/>
        </w:rPr>
        <w:t xml:space="preserve"> </w:t>
      </w:r>
      <w:r w:rsidRPr="00CF24E8">
        <w:rPr>
          <w:rtl/>
        </w:rPr>
        <w:t>לבנות מעמד אחיד לאופוזיציה.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במשטרים</w:t>
      </w:r>
      <w:r w:rsidR="0084256A">
        <w:rPr>
          <w:rtl/>
        </w:rPr>
        <w:t xml:space="preserve"> </w:t>
      </w:r>
      <w:r w:rsidRPr="00CF24E8">
        <w:rPr>
          <w:rtl/>
        </w:rPr>
        <w:t>פרלמנטריים</w:t>
      </w:r>
      <w:r w:rsidR="0084256A">
        <w:rPr>
          <w:rtl/>
        </w:rPr>
        <w:t xml:space="preserve"> </w:t>
      </w:r>
      <w:r w:rsidRPr="00CF24E8">
        <w:rPr>
          <w:rtl/>
        </w:rPr>
        <w:t>בדרך</w:t>
      </w:r>
      <w:r w:rsidR="0084256A">
        <w:rPr>
          <w:rtl/>
        </w:rPr>
        <w:t xml:space="preserve"> </w:t>
      </w:r>
      <w:r w:rsidRPr="00CF24E8">
        <w:rPr>
          <w:rtl/>
        </w:rPr>
        <w:t>כלל</w:t>
      </w:r>
      <w:r w:rsidR="0084256A">
        <w:rPr>
          <w:rtl/>
        </w:rPr>
        <w:t xml:space="preserve"> </w:t>
      </w: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אופוזיציה</w:t>
      </w:r>
      <w:r w:rsidR="0084256A">
        <w:rPr>
          <w:rtl/>
        </w:rPr>
        <w:t xml:space="preserve"> </w:t>
      </w:r>
      <w:r w:rsidRPr="00CF24E8">
        <w:rPr>
          <w:rtl/>
        </w:rPr>
        <w:t>ולא מוכר מעמד של ראש</w:t>
      </w:r>
      <w:r w:rsidR="0084256A">
        <w:rPr>
          <w:rtl/>
        </w:rPr>
        <w:t xml:space="preserve"> </w:t>
      </w:r>
      <w:r w:rsidRPr="00CF24E8">
        <w:rPr>
          <w:rtl/>
        </w:rPr>
        <w:t>אופוזיציה.</w:t>
      </w:r>
      <w:r w:rsidR="0084256A">
        <w:rPr>
          <w:rtl/>
        </w:rPr>
        <w:t xml:space="preserve"> </w:t>
      </w:r>
      <w:r w:rsidRPr="00CF24E8">
        <w:rPr>
          <w:rtl/>
        </w:rPr>
        <w:t>באנגליה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בדרך כלל שתי מפלגות, ולעתים מפלגת ביניים קטנה. שם יש</w:t>
      </w:r>
      <w:r w:rsidR="0084256A">
        <w:rPr>
          <w:rtl/>
        </w:rPr>
        <w:t xml:space="preserve"> </w:t>
      </w:r>
      <w:r w:rsidRPr="00CF24E8">
        <w:rPr>
          <w:rtl/>
        </w:rPr>
        <w:t>עימות</w:t>
      </w:r>
      <w:r w:rsidR="0084256A">
        <w:rPr>
          <w:rtl/>
        </w:rPr>
        <w:t xml:space="preserve"> </w:t>
      </w:r>
      <w:r w:rsidRPr="00CF24E8">
        <w:rPr>
          <w:rtl/>
        </w:rPr>
        <w:t>מתמיד</w:t>
      </w:r>
      <w:r w:rsidR="0084256A">
        <w:rPr>
          <w:rtl/>
        </w:rPr>
        <w:t xml:space="preserve"> </w:t>
      </w:r>
      <w:r w:rsidRPr="00CF24E8">
        <w:rPr>
          <w:rtl/>
        </w:rPr>
        <w:t>בין</w:t>
      </w:r>
      <w:r w:rsidR="0084256A">
        <w:rPr>
          <w:rtl/>
        </w:rPr>
        <w:t xml:space="preserve"> </w:t>
      </w:r>
      <w:r w:rsidRPr="00CF24E8">
        <w:rPr>
          <w:rtl/>
        </w:rPr>
        <w:t>שתי</w:t>
      </w:r>
      <w:r w:rsidR="0084256A">
        <w:rPr>
          <w:rtl/>
        </w:rPr>
        <w:t xml:space="preserve"> </w:t>
      </w:r>
      <w:r w:rsidRPr="00CF24E8">
        <w:rPr>
          <w:rtl/>
        </w:rPr>
        <w:t>המפלגות,</w:t>
      </w:r>
      <w:r w:rsidR="0084256A">
        <w:rPr>
          <w:rtl/>
        </w:rPr>
        <w:t xml:space="preserve"> </w:t>
      </w:r>
      <w:r w:rsidRPr="00CF24E8">
        <w:rPr>
          <w:rtl/>
        </w:rPr>
        <w:t>אחת</w:t>
      </w:r>
      <w:r w:rsidR="0084256A">
        <w:rPr>
          <w:rtl/>
        </w:rPr>
        <w:t xml:space="preserve"> </w:t>
      </w:r>
      <w:r w:rsidRPr="00CF24E8">
        <w:rPr>
          <w:rtl/>
        </w:rPr>
        <w:t>בשלטון והשנייה באופוזיציה, ולאחר מכן זו</w:t>
      </w:r>
      <w:r w:rsidR="0084256A">
        <w:rPr>
          <w:rtl/>
        </w:rPr>
        <w:t xml:space="preserve"> </w:t>
      </w:r>
      <w:r w:rsidRPr="00CF24E8">
        <w:rPr>
          <w:rtl/>
        </w:rPr>
        <w:t>שבאופוזיציה</w:t>
      </w:r>
      <w:r w:rsidR="0084256A">
        <w:rPr>
          <w:rtl/>
        </w:rPr>
        <w:t xml:space="preserve"> </w:t>
      </w:r>
      <w:r w:rsidRPr="00CF24E8">
        <w:rPr>
          <w:rtl/>
        </w:rPr>
        <w:t>הופכת</w:t>
      </w:r>
      <w:r w:rsidR="0084256A">
        <w:rPr>
          <w:rtl/>
        </w:rPr>
        <w:t xml:space="preserve"> </w:t>
      </w:r>
      <w:r w:rsidRPr="00CF24E8">
        <w:rPr>
          <w:rtl/>
        </w:rPr>
        <w:t>מפלגת</w:t>
      </w:r>
      <w:r w:rsidR="0084256A">
        <w:rPr>
          <w:rtl/>
        </w:rPr>
        <w:t xml:space="preserve"> </w:t>
      </w:r>
      <w:r w:rsidRPr="00CF24E8">
        <w:rPr>
          <w:rtl/>
        </w:rPr>
        <w:t>שלטון.</w:t>
      </w:r>
      <w:r w:rsidR="0084256A">
        <w:rPr>
          <w:rtl/>
        </w:rPr>
        <w:t xml:space="preserve"> </w:t>
      </w:r>
      <w:r w:rsidRPr="00CF24E8">
        <w:rPr>
          <w:rtl/>
        </w:rPr>
        <w:t>אצלנו האופוזיציה היא רב</w:t>
      </w:r>
      <w:r w:rsidR="0084256A">
        <w:rPr>
          <w:rtl/>
        </w:rPr>
        <w:t>-</w:t>
      </w:r>
      <w:r w:rsidRPr="00CF24E8">
        <w:rPr>
          <w:rtl/>
        </w:rPr>
        <w:t>מפלגתית. יכול להיות</w:t>
      </w:r>
      <w:r w:rsidR="0084256A">
        <w:rPr>
          <w:rtl/>
        </w:rPr>
        <w:t xml:space="preserve"> 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אופוזיציה</w:t>
      </w:r>
      <w:r w:rsidR="0084256A">
        <w:rPr>
          <w:rtl/>
        </w:rPr>
        <w:t xml:space="preserve"> </w:t>
      </w:r>
      <w:r w:rsidRPr="00CF24E8">
        <w:rPr>
          <w:rtl/>
        </w:rPr>
        <w:t>שיש</w:t>
      </w:r>
      <w:r w:rsidR="0084256A">
        <w:rPr>
          <w:rtl/>
        </w:rPr>
        <w:t xml:space="preserve"> </w:t>
      </w:r>
      <w:r w:rsidRPr="00CF24E8">
        <w:rPr>
          <w:rtl/>
        </w:rPr>
        <w:t>לו</w:t>
      </w:r>
      <w:r w:rsidR="0084256A">
        <w:rPr>
          <w:rtl/>
        </w:rPr>
        <w:t xml:space="preserve"> </w:t>
      </w:r>
      <w:r w:rsidRPr="00CF24E8">
        <w:rPr>
          <w:rtl/>
        </w:rPr>
        <w:t>מאחוריו 15</w:t>
      </w:r>
      <w:r w:rsidR="00692BDA">
        <w:rPr>
          <w:rFonts w:hint="cs"/>
          <w:rtl/>
        </w:rPr>
        <w:t>-</w:t>
      </w:r>
      <w:r w:rsidRPr="00CF24E8">
        <w:rPr>
          <w:rtl/>
        </w:rPr>
        <w:t>10 חברי כנסת, ויכול להיות כזה שיש לו 30</w:t>
      </w:r>
      <w:r w:rsidR="00692BDA">
        <w:rPr>
          <w:rFonts w:hint="cs"/>
          <w:rtl/>
        </w:rPr>
        <w:t>-</w:t>
      </w:r>
      <w:r w:rsidRPr="00CF24E8">
        <w:rPr>
          <w:rtl/>
        </w:rPr>
        <w:t>20</w:t>
      </w:r>
      <w:r w:rsidR="0084256A">
        <w:rPr>
          <w:rtl/>
        </w:rPr>
        <w:t xml:space="preserve"> </w:t>
      </w:r>
      <w:r w:rsidRPr="00CF24E8">
        <w:rPr>
          <w:rtl/>
        </w:rPr>
        <w:t>חברי כנסת.</w:t>
      </w:r>
      <w:r w:rsidR="0084256A">
        <w:rPr>
          <w:rtl/>
        </w:rPr>
        <w:t xml:space="preserve"> </w:t>
      </w:r>
      <w:r w:rsidRPr="00CF24E8">
        <w:rPr>
          <w:rtl/>
        </w:rPr>
        <w:t>אבל האינטרס שלו הוא לא תמיד אינטרס של יתר מפלגות האופוזיציה.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לפעמים האופוזיציה יכולה להיות מימין ומשמאל. מה עניין לאופוזיציה משמאל, או</w:t>
      </w:r>
      <w:r w:rsidR="0084256A">
        <w:rPr>
          <w:rtl/>
        </w:rPr>
        <w:t xml:space="preserve"> </w:t>
      </w:r>
      <w:r w:rsidRPr="00CF24E8">
        <w:rPr>
          <w:rtl/>
        </w:rPr>
        <w:t>במקרה שלנו, נניח, מפלגת חד"ש היא באופוזיציה, הרי היא לא בקואליציה אלא רק תומכת</w:t>
      </w:r>
      <w:r w:rsidR="0084256A">
        <w:rPr>
          <w:rtl/>
        </w:rPr>
        <w:t xml:space="preserve"> </w:t>
      </w:r>
      <w:r w:rsidRPr="00CF24E8">
        <w:rPr>
          <w:rtl/>
        </w:rPr>
        <w:t>במידה רבה.</w:t>
      </w:r>
      <w:r w:rsidR="0084256A">
        <w:rPr>
          <w:rtl/>
        </w:rPr>
        <w:t xml:space="preserve"> </w:t>
      </w:r>
      <w:r w:rsidRPr="00CF24E8">
        <w:rPr>
          <w:rtl/>
        </w:rPr>
        <w:t>איזה עניין יש לחד"ש שביבי נתניהו, ראש הליכוד, יקבל זכויות מיוחדות?</w:t>
      </w:r>
      <w:r w:rsidR="0084256A">
        <w:rPr>
          <w:rtl/>
        </w:rPr>
        <w:t xml:space="preserve"> </w:t>
      </w:r>
      <w:r w:rsidRPr="00CF24E8">
        <w:rPr>
          <w:rtl/>
        </w:rPr>
        <w:t>שהוא</w:t>
      </w:r>
      <w:r w:rsidR="0084256A">
        <w:rPr>
          <w:rtl/>
        </w:rPr>
        <w:t xml:space="preserve"> </w:t>
      </w:r>
      <w:r w:rsidRPr="00CF24E8">
        <w:rPr>
          <w:rtl/>
        </w:rPr>
        <w:t>יוכל</w:t>
      </w:r>
      <w:r w:rsidR="0084256A">
        <w:rPr>
          <w:rtl/>
        </w:rPr>
        <w:t xml:space="preserve"> </w:t>
      </w:r>
      <w:r w:rsidRPr="00CF24E8">
        <w:rPr>
          <w:rtl/>
        </w:rPr>
        <w:t>להגיש</w:t>
      </w:r>
      <w:r w:rsidR="0084256A">
        <w:rPr>
          <w:rtl/>
        </w:rPr>
        <w:t xml:space="preserve"> </w:t>
      </w:r>
      <w:r w:rsidRPr="00CF24E8">
        <w:rPr>
          <w:rtl/>
        </w:rPr>
        <w:t>הצעות לסדר</w:t>
      </w:r>
      <w:r w:rsidR="0084256A">
        <w:rPr>
          <w:rtl/>
        </w:rPr>
        <w:t>-</w:t>
      </w:r>
      <w:r w:rsidRPr="00CF24E8">
        <w:rPr>
          <w:rtl/>
        </w:rPr>
        <w:t>היום מחוץ למניין? שהוא יוכל להעלות הצעות חוק ללא</w:t>
      </w:r>
      <w:r w:rsidR="0084256A">
        <w:rPr>
          <w:rtl/>
        </w:rPr>
        <w:t xml:space="preserve"> </w:t>
      </w:r>
      <w:r w:rsidRPr="00CF24E8">
        <w:rPr>
          <w:rtl/>
        </w:rPr>
        <w:t>קריאה</w:t>
      </w:r>
      <w:r w:rsidR="0084256A">
        <w:rPr>
          <w:rtl/>
        </w:rPr>
        <w:t xml:space="preserve"> </w:t>
      </w:r>
      <w:r w:rsidRPr="00CF24E8">
        <w:rPr>
          <w:rtl/>
        </w:rPr>
        <w:t>מקדמית,</w:t>
      </w:r>
      <w:r w:rsidR="0084256A">
        <w:rPr>
          <w:rtl/>
        </w:rPr>
        <w:t xml:space="preserve"> </w:t>
      </w:r>
      <w:r w:rsidRPr="00CF24E8">
        <w:rPr>
          <w:rtl/>
        </w:rPr>
        <w:t>כפי</w:t>
      </w:r>
      <w:r w:rsidR="0084256A">
        <w:rPr>
          <w:rtl/>
        </w:rPr>
        <w:t xml:space="preserve"> </w:t>
      </w:r>
      <w:r w:rsidRPr="00CF24E8">
        <w:rPr>
          <w:rtl/>
        </w:rPr>
        <w:t>שמציע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עוזי לנדאו? הרי הצעותיו ומדיניותו כל כך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שונות מאותו חלק האופוזיציה משמאל? האם בדוגמה שהבאתי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לא חד"ש; במלעיל </w:t>
      </w:r>
      <w:r w:rsidR="0084256A">
        <w:rPr>
          <w:rtl/>
        </w:rPr>
        <w:t>–</w:t>
      </w:r>
      <w:r w:rsidRPr="00CF24E8">
        <w:rPr>
          <w:rtl/>
        </w:rPr>
        <w:t xml:space="preserve"> חד"ש.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חד"ש במלרע, עם הסיומת "רע".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המשפטים ד' ליבאי: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מעלה</w:t>
      </w:r>
      <w:r w:rsidR="0084256A">
        <w:rPr>
          <w:rtl/>
        </w:rPr>
        <w:t xml:space="preserve"> </w:t>
      </w:r>
      <w:r w:rsidRPr="00CF24E8">
        <w:rPr>
          <w:rtl/>
        </w:rPr>
        <w:t>שאלה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עקרונית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רק לצורת ניהול ענייני הכנסת אלא למערך</w:t>
      </w:r>
      <w:r w:rsidR="0084256A">
        <w:rPr>
          <w:rtl/>
        </w:rPr>
        <w:t xml:space="preserve"> </w:t>
      </w:r>
      <w:r w:rsidRPr="00CF24E8">
        <w:rPr>
          <w:rtl/>
        </w:rPr>
        <w:t>היחסים בבית הזה בין קואליציה לאופוזיציה.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 לא לחינם קבעתי "רף" שנראה לי גבוה מדי, שליש של חברי הכנסת, 40</w:t>
      </w:r>
      <w:r w:rsidR="0084256A">
        <w:rPr>
          <w:rtl/>
        </w:rPr>
        <w:t xml:space="preserve"> </w:t>
      </w:r>
      <w:r w:rsidRPr="00CF24E8">
        <w:rPr>
          <w:rtl/>
        </w:rPr>
        <w:t>חברי הכנסת.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המשפטים ד' ליבאי: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נתתי על כך את דעתי, אבל יש גם הצעה אחרת, המדברת על 15 חברי כנסת.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ראיתי את המכלול. הצעתו של חבר הכנסת לנדאו מדברת על כך, שלמעשה ראש הסיעה הגדולה</w:t>
      </w:r>
      <w:r w:rsidR="0084256A">
        <w:rPr>
          <w:rtl/>
        </w:rPr>
        <w:t xml:space="preserve"> </w:t>
      </w:r>
      <w:r w:rsidRPr="00CF24E8">
        <w:rPr>
          <w:rtl/>
        </w:rPr>
        <w:t>ביותר</w:t>
      </w:r>
      <w:r w:rsidR="0084256A">
        <w:rPr>
          <w:rtl/>
        </w:rPr>
        <w:t xml:space="preserve"> </w:t>
      </w:r>
      <w:r w:rsidRPr="00CF24E8">
        <w:rPr>
          <w:rtl/>
        </w:rPr>
        <w:t>יקבל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המעמד של ראש האופוזיציה, עם כל הזכויות שנלוות אליו, שהוא הרבה</w:t>
      </w:r>
      <w:r w:rsidR="0084256A">
        <w:rPr>
          <w:rtl/>
        </w:rPr>
        <w:t xml:space="preserve"> </w:t>
      </w:r>
      <w:r w:rsidRPr="00CF24E8">
        <w:rPr>
          <w:rtl/>
        </w:rPr>
        <w:t>בהן,</w:t>
      </w:r>
      <w:r w:rsidR="0084256A">
        <w:rPr>
          <w:rtl/>
        </w:rPr>
        <w:t xml:space="preserve"> </w:t>
      </w:r>
      <w:r w:rsidRPr="00CF24E8">
        <w:rPr>
          <w:rtl/>
        </w:rPr>
        <w:t>ואתה</w:t>
      </w:r>
      <w:r w:rsidR="0084256A">
        <w:rPr>
          <w:rtl/>
        </w:rPr>
        <w:t xml:space="preserve"> </w:t>
      </w:r>
      <w:r w:rsidRPr="00CF24E8">
        <w:rPr>
          <w:rtl/>
        </w:rPr>
        <w:t>הרשית</w:t>
      </w:r>
      <w:r w:rsidR="0084256A">
        <w:rPr>
          <w:rtl/>
        </w:rPr>
        <w:t xml:space="preserve"> </w:t>
      </w:r>
      <w:r w:rsidRPr="00CF24E8">
        <w:rPr>
          <w:rtl/>
        </w:rPr>
        <w:t>לעצמך</w:t>
      </w:r>
      <w:r w:rsidR="0084256A">
        <w:rPr>
          <w:rtl/>
        </w:rPr>
        <w:t xml:space="preserve"> </w:t>
      </w:r>
      <w:r w:rsidRPr="00CF24E8">
        <w:rPr>
          <w:rtl/>
        </w:rPr>
        <w:t>לומר, שמוטב שזה ייקבע בתקנון הכנסת, וגישתך מבחינה זו</w:t>
      </w:r>
      <w:r w:rsidR="0084256A">
        <w:rPr>
          <w:rtl/>
        </w:rPr>
        <w:t xml:space="preserve"> </w:t>
      </w:r>
      <w:r w:rsidRPr="00CF24E8">
        <w:rPr>
          <w:rtl/>
        </w:rPr>
        <w:t>היתה נכונה.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לכן,</w:t>
      </w:r>
      <w:r w:rsidR="0084256A">
        <w:rPr>
          <w:rtl/>
        </w:rPr>
        <w:t xml:space="preserve"> </w:t>
      </w:r>
      <w:r w:rsidRPr="00CF24E8">
        <w:rPr>
          <w:rtl/>
        </w:rPr>
        <w:t>לשיטתך</w:t>
      </w:r>
      <w:r w:rsidR="0084256A">
        <w:rPr>
          <w:rtl/>
        </w:rPr>
        <w:t xml:space="preserve"> </w:t>
      </w:r>
      <w:r w:rsidRPr="00CF24E8">
        <w:rPr>
          <w:rtl/>
        </w:rPr>
        <w:t>בעצם</w:t>
      </w:r>
      <w:r w:rsidR="0084256A">
        <w:rPr>
          <w:rtl/>
        </w:rPr>
        <w:t xml:space="preserve"> </w:t>
      </w:r>
      <w:r w:rsidRPr="00CF24E8">
        <w:rPr>
          <w:rtl/>
        </w:rPr>
        <w:t>לא צריך חוק. לשיטתך, ניתן לקבוע בתקנון הכנסת אם יש או</w:t>
      </w:r>
      <w:r w:rsidR="0084256A">
        <w:rPr>
          <w:rtl/>
        </w:rPr>
        <w:t xml:space="preserve"> </w:t>
      </w: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זכויות</w:t>
      </w:r>
      <w:r w:rsidR="0084256A">
        <w:rPr>
          <w:rtl/>
        </w:rPr>
        <w:t xml:space="preserve"> </w:t>
      </w:r>
      <w:r w:rsidRPr="00CF24E8">
        <w:rPr>
          <w:rtl/>
        </w:rPr>
        <w:t>מיוחדות</w:t>
      </w:r>
      <w:r w:rsidR="0084256A">
        <w:rPr>
          <w:rtl/>
        </w:rPr>
        <w:t xml:space="preserve"> </w:t>
      </w:r>
      <w:r w:rsidRPr="00CF24E8">
        <w:rPr>
          <w:rtl/>
        </w:rPr>
        <w:t>לראש</w:t>
      </w:r>
      <w:r w:rsidR="0084256A">
        <w:rPr>
          <w:rtl/>
        </w:rPr>
        <w:t xml:space="preserve"> </w:t>
      </w:r>
      <w:r w:rsidRPr="00CF24E8">
        <w:rPr>
          <w:rtl/>
        </w:rPr>
        <w:t>אופוזיציה או לראשי סיעות של האופוזיציה. על זה אפשר</w:t>
      </w:r>
      <w:r w:rsidR="0084256A">
        <w:rPr>
          <w:rtl/>
        </w:rPr>
        <w:t xml:space="preserve"> </w:t>
      </w:r>
      <w:r w:rsidRPr="00CF24E8">
        <w:rPr>
          <w:rtl/>
        </w:rPr>
        <w:t>לקיים</w:t>
      </w:r>
      <w:r w:rsidR="0084256A">
        <w:rPr>
          <w:rtl/>
        </w:rPr>
        <w:t xml:space="preserve"> </w:t>
      </w:r>
      <w:r w:rsidRPr="00CF24E8">
        <w:rPr>
          <w:rtl/>
        </w:rPr>
        <w:t>דיון.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הבינות,</w:t>
      </w:r>
      <w:r w:rsidR="0084256A">
        <w:rPr>
          <w:rtl/>
        </w:rPr>
        <w:t xml:space="preserve"> </w:t>
      </w:r>
      <w:r w:rsidRPr="00CF24E8">
        <w:rPr>
          <w:rtl/>
        </w:rPr>
        <w:t>מסיבה</w:t>
      </w:r>
      <w:r w:rsidR="0084256A">
        <w:rPr>
          <w:rtl/>
        </w:rPr>
        <w:t xml:space="preserve"> </w:t>
      </w:r>
      <w:r w:rsidRPr="00CF24E8">
        <w:rPr>
          <w:rtl/>
        </w:rPr>
        <w:t>זו או אחרת, שמוטב שלא לקדם בשלב זה את עניין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החקיקה </w:t>
      </w:r>
      <w:r w:rsidR="0084256A">
        <w:rPr>
          <w:rtl/>
        </w:rPr>
        <w:t>–</w:t>
      </w:r>
      <w:r w:rsidRPr="00CF24E8">
        <w:rPr>
          <w:rtl/>
        </w:rPr>
        <w:t xml:space="preserve"> ולדעתי, אתה צודק בזה, לגופו של עניין אין מקום לחקיקה כרגע </w:t>
      </w:r>
      <w:r w:rsidR="0084256A">
        <w:rPr>
          <w:rtl/>
        </w:rPr>
        <w:t>–</w:t>
      </w:r>
      <w:r w:rsidRPr="00CF24E8">
        <w:rPr>
          <w:rtl/>
        </w:rPr>
        <w:t xml:space="preserve"> ואתה אומר</w:t>
      </w:r>
      <w:r w:rsidR="0084256A">
        <w:rPr>
          <w:rtl/>
        </w:rPr>
        <w:t xml:space="preserve"> </w:t>
      </w:r>
      <w:r w:rsidRPr="00CF24E8">
        <w:rPr>
          <w:rtl/>
        </w:rPr>
        <w:t>שאתה</w:t>
      </w:r>
      <w:r w:rsidR="0084256A">
        <w:rPr>
          <w:rtl/>
        </w:rPr>
        <w:t xml:space="preserve"> </w:t>
      </w:r>
      <w:r w:rsidRPr="00CF24E8">
        <w:rPr>
          <w:rtl/>
        </w:rPr>
        <w:t>מוכן</w:t>
      </w:r>
      <w:r w:rsidR="0084256A">
        <w:rPr>
          <w:rtl/>
        </w:rPr>
        <w:t xml:space="preserve"> </w:t>
      </w:r>
      <w:r w:rsidRPr="00CF24E8">
        <w:rPr>
          <w:rtl/>
        </w:rPr>
        <w:t>להעביר את זה לדיון פתוח בוועדת הכנסת; אם זו הנכונות, הרי שאני מציע</w:t>
      </w:r>
      <w:r w:rsidR="0084256A">
        <w:rPr>
          <w:rtl/>
        </w:rPr>
        <w:t xml:space="preserve"> </w:t>
      </w:r>
      <w:r w:rsidRPr="00CF24E8">
        <w:rPr>
          <w:rtl/>
        </w:rPr>
        <w:t>לך</w:t>
      </w:r>
      <w:r w:rsidR="0084256A">
        <w:rPr>
          <w:rtl/>
        </w:rPr>
        <w:t xml:space="preserve"> </w:t>
      </w:r>
      <w:r w:rsidRPr="00CF24E8">
        <w:rPr>
          <w:rtl/>
        </w:rPr>
        <w:t>שהנושא</w:t>
      </w:r>
      <w:r w:rsidR="0084256A">
        <w:rPr>
          <w:rtl/>
        </w:rPr>
        <w:t xml:space="preserve"> </w:t>
      </w:r>
      <w:r w:rsidRPr="00CF24E8">
        <w:rPr>
          <w:rtl/>
        </w:rPr>
        <w:t>יידון כהצעה לסדר</w:t>
      </w:r>
      <w:r w:rsidR="0084256A">
        <w:rPr>
          <w:rtl/>
        </w:rPr>
        <w:t>-</w:t>
      </w:r>
      <w:r w:rsidRPr="00CF24E8">
        <w:rPr>
          <w:rtl/>
        </w:rPr>
        <w:t>היום, משום שאני לא רוצה לחסום דיון בהצעה הזאת. אם</w:t>
      </w:r>
      <w:r w:rsidR="0084256A">
        <w:rPr>
          <w:rtl/>
        </w:rPr>
        <w:t xml:space="preserve"> </w:t>
      </w:r>
      <w:r w:rsidRPr="00CF24E8">
        <w:rPr>
          <w:rtl/>
        </w:rPr>
        <w:t>כן,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מציע לך להפוך את הצעת החוק להצעה לסדר</w:t>
      </w:r>
      <w:r w:rsidR="0084256A">
        <w:rPr>
          <w:rtl/>
        </w:rPr>
        <w:t>-</w:t>
      </w:r>
      <w:r w:rsidRPr="00CF24E8">
        <w:rPr>
          <w:rtl/>
        </w:rPr>
        <w:t>היום, נעביר אותה לוועדת הכנסת,</w:t>
      </w:r>
      <w:r w:rsidR="0084256A">
        <w:rPr>
          <w:rtl/>
        </w:rPr>
        <w:t xml:space="preserve"> </w:t>
      </w:r>
      <w:r w:rsidRPr="00CF24E8">
        <w:rPr>
          <w:rtl/>
        </w:rPr>
        <w:t>ושם יתקיים דיון מכין בנושא הזה.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רק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להוסיף</w:t>
      </w:r>
      <w:r w:rsidR="0084256A">
        <w:rPr>
          <w:rtl/>
        </w:rPr>
        <w:t xml:space="preserve"> </w:t>
      </w:r>
      <w:r w:rsidRPr="00CF24E8">
        <w:rPr>
          <w:rtl/>
        </w:rPr>
        <w:t>דבר אחד. משנה לי אישית מי היום באופוזיציה ומי היום</w:t>
      </w:r>
      <w:r w:rsidR="0084256A">
        <w:rPr>
          <w:rtl/>
        </w:rPr>
        <w:t xml:space="preserve"> </w:t>
      </w:r>
      <w:r w:rsidRPr="00CF24E8">
        <w:rPr>
          <w:rtl/>
        </w:rPr>
        <w:t>בקואליציה, אבל, האמן לי שמבחינת הגישה שלי למוסד האופוזיציה, לא משנה לי מי יהיה</w:t>
      </w:r>
      <w:r w:rsidR="0084256A">
        <w:rPr>
          <w:rtl/>
        </w:rPr>
        <w:t xml:space="preserve"> </w:t>
      </w:r>
      <w:r w:rsidRPr="00CF24E8">
        <w:rPr>
          <w:rtl/>
        </w:rPr>
        <w:t>בקדנציה</w:t>
      </w:r>
      <w:r w:rsidR="0084256A">
        <w:rPr>
          <w:rtl/>
        </w:rPr>
        <w:t xml:space="preserve"> </w:t>
      </w:r>
      <w:r w:rsidRPr="00CF24E8">
        <w:rPr>
          <w:rtl/>
        </w:rPr>
        <w:t>הבאה</w:t>
      </w:r>
      <w:r w:rsidR="0084256A">
        <w:rPr>
          <w:rtl/>
        </w:rPr>
        <w:t xml:space="preserve"> </w:t>
      </w:r>
      <w:r w:rsidRPr="00CF24E8">
        <w:rPr>
          <w:rtl/>
        </w:rPr>
        <w:t>באופוזיציה או בקואליציה, כי בזה אתה צודק, בדמוקרטיה הכול צריכים</w:t>
      </w:r>
      <w:r w:rsidR="0084256A">
        <w:rPr>
          <w:rtl/>
        </w:rPr>
        <w:t xml:space="preserve"> </w:t>
      </w:r>
      <w:r w:rsidRPr="00CF24E8">
        <w:rPr>
          <w:rtl/>
        </w:rPr>
        <w:t>להניח שהדברים לא קבועים. ולכן אם יש מקום למוסד הזה, צריכים לתמוך בו גם כשאנחנו</w:t>
      </w:r>
      <w:r w:rsidR="0084256A">
        <w:rPr>
          <w:rtl/>
        </w:rPr>
        <w:t xml:space="preserve"> </w:t>
      </w:r>
      <w:r w:rsidRPr="00CF24E8">
        <w:rPr>
          <w:rtl/>
        </w:rPr>
        <w:t>בקואליציה;</w:t>
      </w:r>
      <w:r w:rsidR="0084256A">
        <w:rPr>
          <w:rtl/>
        </w:rPr>
        <w:t xml:space="preserve"> </w:t>
      </w:r>
      <w:r w:rsidRPr="00CF24E8">
        <w:rPr>
          <w:rtl/>
        </w:rPr>
        <w:t>ואם אין לו מקום ואין לו אח ורע בדרך כלל בדמוקרטיות שבהן האופוזיציה</w:t>
      </w:r>
      <w:r w:rsidR="0084256A">
        <w:rPr>
          <w:rtl/>
        </w:rPr>
        <w:t xml:space="preserve"> </w:t>
      </w:r>
      <w:r w:rsidRPr="00CF24E8">
        <w:rPr>
          <w:rtl/>
        </w:rPr>
        <w:t>היא רב</w:t>
      </w:r>
      <w:r w:rsidR="0084256A">
        <w:rPr>
          <w:rtl/>
        </w:rPr>
        <w:t>-</w:t>
      </w:r>
      <w:r w:rsidRPr="00CF24E8">
        <w:rPr>
          <w:rtl/>
        </w:rPr>
        <w:t>מפלגתית, אנחנו צריכים להימנע מכך.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מציע</w:t>
      </w:r>
      <w:r w:rsidR="0084256A">
        <w:rPr>
          <w:rtl/>
        </w:rPr>
        <w:t xml:space="preserve"> </w:t>
      </w:r>
      <w:r w:rsidRPr="00CF24E8">
        <w:rPr>
          <w:rtl/>
        </w:rPr>
        <w:t>לך</w:t>
      </w:r>
      <w:r w:rsidR="0084256A">
        <w:rPr>
          <w:rtl/>
        </w:rPr>
        <w:t xml:space="preserve"> </w:t>
      </w:r>
      <w:r w:rsidRPr="00CF24E8">
        <w:rPr>
          <w:rtl/>
        </w:rPr>
        <w:t>שתהפוך</w:t>
      </w:r>
      <w:r w:rsidR="0084256A">
        <w:rPr>
          <w:rtl/>
        </w:rPr>
        <w:t xml:space="preserve"> </w:t>
      </w:r>
      <w:r w:rsidRPr="00CF24E8">
        <w:rPr>
          <w:rtl/>
        </w:rPr>
        <w:t>את ההצעה הזאת מהצעת חוק להצעה לסדר</w:t>
      </w:r>
      <w:r w:rsidR="0084256A">
        <w:rPr>
          <w:rtl/>
        </w:rPr>
        <w:t>-</w:t>
      </w:r>
      <w:r w:rsidRPr="00CF24E8">
        <w:rPr>
          <w:rtl/>
        </w:rPr>
        <w:t>היום, ואז</w:t>
      </w:r>
      <w:r w:rsidR="0084256A">
        <w:rPr>
          <w:rtl/>
        </w:rPr>
        <w:t xml:space="preserve"> </w:t>
      </w:r>
      <w:r w:rsidRPr="00CF24E8">
        <w:rPr>
          <w:rtl/>
        </w:rPr>
        <w:t>נתמוך בהעברתה לוועדת הכנסת לדיון.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רוצה גם לענות וגם להסכים.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 זו הצעה לסדר</w:t>
      </w:r>
      <w:r w:rsidR="0084256A">
        <w:rPr>
          <w:rtl/>
        </w:rPr>
        <w:t>-</w:t>
      </w:r>
      <w:r w:rsidRPr="00CF24E8">
        <w:rPr>
          <w:rtl/>
        </w:rPr>
        <w:t>היום, בדרך כלל אין זכות תשובה, אבל מאחר שזו היתה הצעת חוק</w:t>
      </w:r>
      <w:r w:rsidR="0084256A">
        <w:rPr>
          <w:rtl/>
        </w:rPr>
        <w:t xml:space="preserve"> </w:t>
      </w:r>
      <w:r w:rsidRPr="00CF24E8">
        <w:rPr>
          <w:rtl/>
        </w:rPr>
        <w:t>במקור, נאפשר לך להשיב בקצרה.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עליתי לענות משום ששר המשפטים גרם עוול להצעתי. הוא כרך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בנאומו התייחסות לשתי הצעות החוק, גם להצעת החוק של חבר הכנסת עוזי לנדאו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כי התשובה היתה אמורה להיות משותפת, אלא שחבר הכנסת לנדאו לא היה באולם.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בסדר, אני לא בא בטענות.</w:t>
      </w:r>
      <w:r w:rsidR="0084256A">
        <w:rPr>
          <w:rtl/>
        </w:rPr>
        <w:t xml:space="preserve"> </w:t>
      </w:r>
      <w:r w:rsidRPr="00CF24E8">
        <w:rPr>
          <w:rtl/>
        </w:rPr>
        <w:t>אני רק אומר, שבדיוק על הנקודות שהוא תקף אני נתתי</w:t>
      </w:r>
      <w:r w:rsidR="0084256A">
        <w:rPr>
          <w:rtl/>
        </w:rPr>
        <w:t xml:space="preserve"> </w:t>
      </w:r>
      <w:r w:rsidRPr="00CF24E8">
        <w:rPr>
          <w:rtl/>
        </w:rPr>
        <w:t>מענה</w:t>
      </w:r>
      <w:r w:rsidR="0084256A">
        <w:rPr>
          <w:rtl/>
        </w:rPr>
        <w:t xml:space="preserve"> </w:t>
      </w:r>
      <w:r w:rsidRPr="00CF24E8">
        <w:rPr>
          <w:rtl/>
        </w:rPr>
        <w:t>בהצעתי. אני לא שותף להצעה של חבר הכנסת לנדאו. אלו שתי הצעות שונות. אמרתי</w:t>
      </w:r>
      <w:r w:rsidR="0084256A">
        <w:rPr>
          <w:rtl/>
        </w:rPr>
        <w:t xml:space="preserve"> </w:t>
      </w:r>
      <w:r w:rsidRPr="00CF24E8">
        <w:rPr>
          <w:rtl/>
        </w:rPr>
        <w:t>שהמסורת בכנסת אומרת, שכאשר מעלים הצעות באותו נושא, מעלים את ההצעות ביחד.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לחינם</w:t>
      </w:r>
      <w:r w:rsidR="0084256A">
        <w:rPr>
          <w:rtl/>
        </w:rPr>
        <w:t xml:space="preserve"> </w:t>
      </w:r>
      <w:r w:rsidRPr="00CF24E8">
        <w:rPr>
          <w:rtl/>
        </w:rPr>
        <w:t>קבעתי</w:t>
      </w:r>
      <w:r w:rsidR="0084256A">
        <w:rPr>
          <w:rtl/>
        </w:rPr>
        <w:t xml:space="preserve"> </w:t>
      </w:r>
      <w:r w:rsidRPr="00CF24E8">
        <w:rPr>
          <w:rtl/>
        </w:rPr>
        <w:t>והצעתי</w:t>
      </w:r>
      <w:r w:rsidR="0084256A">
        <w:rPr>
          <w:rtl/>
        </w:rPr>
        <w:t xml:space="preserve"> – </w:t>
      </w:r>
      <w:r w:rsidRPr="00CF24E8">
        <w:rPr>
          <w:rtl/>
        </w:rPr>
        <w:t>40</w:t>
      </w:r>
      <w:r w:rsidR="0084256A">
        <w:rPr>
          <w:rtl/>
        </w:rPr>
        <w:t xml:space="preserve"> </w:t>
      </w:r>
      <w:r w:rsidRPr="00CF24E8">
        <w:rPr>
          <w:rtl/>
        </w:rPr>
        <w:t>חברי כנסת, שהם, כידוע, שליש מחברי הכנסת.</w:t>
      </w:r>
      <w:r w:rsidR="0084256A">
        <w:rPr>
          <w:rtl/>
        </w:rPr>
        <w:t xml:space="preserve"> </w:t>
      </w:r>
      <w:r w:rsidRPr="00CF24E8">
        <w:rPr>
          <w:rtl/>
        </w:rPr>
        <w:t>חשבתי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כנסת</w:t>
      </w:r>
      <w:r w:rsidR="0084256A">
        <w:rPr>
          <w:rtl/>
        </w:rPr>
        <w:t xml:space="preserve"> </w:t>
      </w:r>
      <w:r w:rsidRPr="00CF24E8">
        <w:rPr>
          <w:rtl/>
        </w:rPr>
        <w:t>שיכול ללקט סביבו קבוצה כל כך גדולה מבין חברי הכנסת, שליש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מחברי הכנסת, כדי למלא את תפקיד ראש האופוזיציה </w:t>
      </w:r>
      <w:r w:rsidR="0084256A">
        <w:rPr>
          <w:rtl/>
        </w:rPr>
        <w:t>–</w:t>
      </w:r>
      <w:r w:rsidRPr="00CF24E8">
        <w:rPr>
          <w:rtl/>
        </w:rPr>
        <w:t xml:space="preserve"> ואין כאן מקום לראשי אופוזיציה,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אלא לאחד שירכז את הפעילות הזאת </w:t>
      </w:r>
      <w:r w:rsidR="0084256A">
        <w:rPr>
          <w:rtl/>
        </w:rPr>
        <w:t>–</w:t>
      </w:r>
      <w:r w:rsidRPr="00CF24E8">
        <w:rPr>
          <w:rtl/>
        </w:rPr>
        <w:t xml:space="preserve"> ראוי שתהיה התייחסות מכובדת אליו.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דבר</w:t>
      </w:r>
      <w:r w:rsidR="0084256A">
        <w:rPr>
          <w:rtl/>
        </w:rPr>
        <w:t xml:space="preserve"> </w:t>
      </w:r>
      <w:r w:rsidRPr="00CF24E8">
        <w:rPr>
          <w:rtl/>
        </w:rPr>
        <w:t>שני.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 חוזר בי מכוונתי לקדם את החקיקה. צריך לקדם</w:t>
      </w:r>
      <w:r w:rsidR="0084256A">
        <w:rPr>
          <w:rtl/>
        </w:rPr>
        <w:t xml:space="preserve"> </w:t>
      </w:r>
      <w:r w:rsidRPr="00CF24E8">
        <w:rPr>
          <w:rtl/>
        </w:rPr>
        <w:t>אותה,</w:t>
      </w:r>
      <w:r w:rsidR="0084256A">
        <w:rPr>
          <w:rtl/>
        </w:rPr>
        <w:t xml:space="preserve"> </w:t>
      </w:r>
      <w:r w:rsidRPr="00CF24E8">
        <w:rPr>
          <w:rtl/>
        </w:rPr>
        <w:t>ולקדם</w:t>
      </w:r>
      <w:r w:rsidR="0084256A">
        <w:rPr>
          <w:rtl/>
        </w:rPr>
        <w:t xml:space="preserve"> </w:t>
      </w:r>
      <w:r w:rsidRPr="00CF24E8">
        <w:rPr>
          <w:rtl/>
        </w:rPr>
        <w:t>אותה עכשיו. אולם לאור ההבנה בינינו, כדי להותיר סיכוי לחקיקה מתוך</w:t>
      </w:r>
      <w:r w:rsidR="0084256A">
        <w:rPr>
          <w:rtl/>
        </w:rPr>
        <w:t xml:space="preserve"> </w:t>
      </w:r>
      <w:r w:rsidRPr="00CF24E8">
        <w:rPr>
          <w:rtl/>
        </w:rPr>
        <w:t>קונסנסוס,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מסכים</w:t>
      </w:r>
      <w:r w:rsidR="0084256A">
        <w:rPr>
          <w:rtl/>
        </w:rPr>
        <w:t xml:space="preserve"> </w:t>
      </w:r>
      <w:r w:rsidRPr="00CF24E8">
        <w:rPr>
          <w:rtl/>
        </w:rPr>
        <w:t>להצעתך,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אם הדבר אומר כי יש לחזור ולדון בנושא כהצעה</w:t>
      </w:r>
      <w:r w:rsidR="0084256A">
        <w:rPr>
          <w:rtl/>
        </w:rPr>
        <w:t xml:space="preserve"> </w:t>
      </w:r>
      <w:r w:rsidRPr="00CF24E8">
        <w:rPr>
          <w:rtl/>
        </w:rPr>
        <w:t>לסדר</w:t>
      </w:r>
      <w:r w:rsidR="0084256A">
        <w:rPr>
          <w:rtl/>
        </w:rPr>
        <w:t>-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בוועדת</w:t>
      </w:r>
      <w:r w:rsidR="0084256A">
        <w:rPr>
          <w:rtl/>
        </w:rPr>
        <w:t xml:space="preserve"> </w:t>
      </w:r>
      <w:r w:rsidRPr="00CF24E8">
        <w:rPr>
          <w:rtl/>
        </w:rPr>
        <w:t>הכנסת.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מסכים</w:t>
      </w:r>
      <w:r w:rsidR="0084256A">
        <w:rPr>
          <w:rtl/>
        </w:rPr>
        <w:t xml:space="preserve"> </w:t>
      </w:r>
      <w:r w:rsidRPr="00CF24E8">
        <w:rPr>
          <w:rtl/>
        </w:rPr>
        <w:t>לדיון</w:t>
      </w:r>
      <w:r w:rsidR="0084256A">
        <w:rPr>
          <w:rtl/>
        </w:rPr>
        <w:t xml:space="preserve"> </w:t>
      </w:r>
      <w:r w:rsidRPr="00CF24E8">
        <w:rPr>
          <w:rtl/>
        </w:rPr>
        <w:t>בוועדת</w:t>
      </w:r>
      <w:r w:rsidR="0084256A">
        <w:rPr>
          <w:rtl/>
        </w:rPr>
        <w:t xml:space="preserve"> </w:t>
      </w:r>
      <w:r w:rsidRPr="00CF24E8">
        <w:rPr>
          <w:rtl/>
        </w:rPr>
        <w:t>הכנסת, אף שיש לי ביקורת חריפה מאוד על יושב</w:t>
      </w:r>
      <w:r w:rsidR="0084256A">
        <w:rPr>
          <w:rtl/>
        </w:rPr>
        <w:t>-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ועדת</w:t>
      </w:r>
      <w:r w:rsidR="0084256A">
        <w:rPr>
          <w:rtl/>
        </w:rPr>
        <w:t xml:space="preserve"> </w:t>
      </w:r>
      <w:r w:rsidRPr="00CF24E8">
        <w:rPr>
          <w:rtl/>
        </w:rPr>
        <w:t>הכנסת לגבי פעילויות שונות ומשונות שנעשות בימים האחרונים. ואדוני יושב</w:t>
      </w:r>
      <w:r w:rsidR="0084256A">
        <w:rPr>
          <w:rtl/>
        </w:rPr>
        <w:t>-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ועדת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כאשר הסטנוגרמה של דיון הוועדה לענייני ביקורת המדינה מישיבת הבוקר</w:t>
      </w:r>
      <w:r w:rsidR="0084256A">
        <w:rPr>
          <w:rtl/>
        </w:rPr>
        <w:t xml:space="preserve"> </w:t>
      </w:r>
      <w:r w:rsidRPr="00CF24E8">
        <w:rPr>
          <w:rtl/>
        </w:rPr>
        <w:t>תפוענח</w:t>
      </w:r>
      <w:r w:rsidR="0084256A">
        <w:rPr>
          <w:rtl/>
        </w:rPr>
        <w:t xml:space="preserve"> </w:t>
      </w:r>
      <w:r w:rsidRPr="00CF24E8">
        <w:rPr>
          <w:rtl/>
        </w:rPr>
        <w:t>ותונח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שולחן</w:t>
      </w:r>
      <w:r w:rsidR="0084256A">
        <w:rPr>
          <w:rtl/>
        </w:rPr>
        <w:t xml:space="preserve"> </w:t>
      </w:r>
      <w:r w:rsidRPr="00CF24E8">
        <w:rPr>
          <w:rtl/>
        </w:rPr>
        <w:t>הוועדה, אני אעביר לך אותה כדי שתקרא את הביקורת הזאת.</w:t>
      </w:r>
      <w:r w:rsidR="0084256A">
        <w:rPr>
          <w:rtl/>
        </w:rPr>
        <w:t xml:space="preserve"> </w:t>
      </w:r>
      <w:r w:rsidRPr="00CF24E8">
        <w:rPr>
          <w:rtl/>
        </w:rPr>
        <w:t>למרות</w:t>
      </w:r>
      <w:r w:rsidR="0084256A">
        <w:rPr>
          <w:rtl/>
        </w:rPr>
        <w:t xml:space="preserve"> </w:t>
      </w:r>
      <w:r w:rsidRPr="00CF24E8">
        <w:rPr>
          <w:rtl/>
        </w:rPr>
        <w:t>זאת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מסכים,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דיון</w:t>
      </w:r>
      <w:r w:rsidR="0084256A">
        <w:rPr>
          <w:rtl/>
        </w:rPr>
        <w:t xml:space="preserve"> </w:t>
      </w:r>
      <w:r w:rsidRPr="00CF24E8">
        <w:rPr>
          <w:rtl/>
        </w:rPr>
        <w:t>פתוח בוועדת הכנסת יכול לתרום אחת משתיים: או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לתיקון התקנון ולקביעת מעמד ראש האופוזיציה בתקנון </w:t>
      </w:r>
      <w:r w:rsidR="0084256A">
        <w:rPr>
          <w:rtl/>
        </w:rPr>
        <w:t>–</w:t>
      </w:r>
      <w:r w:rsidRPr="00CF24E8">
        <w:rPr>
          <w:rtl/>
        </w:rPr>
        <w:t xml:space="preserve"> גם זה טוב </w:t>
      </w:r>
      <w:r w:rsidR="0084256A">
        <w:rPr>
          <w:rtl/>
        </w:rPr>
        <w:t>–</w:t>
      </w:r>
      <w:r w:rsidRPr="00CF24E8">
        <w:rPr>
          <w:rtl/>
        </w:rPr>
        <w:t xml:space="preserve"> ואז ההצעה הזאת,</w:t>
      </w:r>
      <w:r w:rsidR="0084256A">
        <w:rPr>
          <w:rtl/>
        </w:rPr>
        <w:t xml:space="preserve"> </w:t>
      </w:r>
      <w:r w:rsidRPr="00CF24E8">
        <w:rPr>
          <w:rtl/>
        </w:rPr>
        <w:t>העוברת</w:t>
      </w:r>
      <w:r w:rsidR="0084256A">
        <w:rPr>
          <w:rtl/>
        </w:rPr>
        <w:t xml:space="preserve"> </w:t>
      </w:r>
      <w:r w:rsidRPr="00CF24E8">
        <w:rPr>
          <w:rtl/>
        </w:rPr>
        <w:t>כהצעה</w:t>
      </w:r>
      <w:r w:rsidR="0084256A">
        <w:rPr>
          <w:rtl/>
        </w:rPr>
        <w:t xml:space="preserve"> </w:t>
      </w:r>
      <w:r w:rsidRPr="00CF24E8">
        <w:rPr>
          <w:rtl/>
        </w:rPr>
        <w:t>לסדר</w:t>
      </w:r>
      <w:r w:rsidR="0084256A">
        <w:rPr>
          <w:rtl/>
        </w:rPr>
        <w:t>-</w:t>
      </w:r>
      <w:r w:rsidRPr="00CF24E8">
        <w:rPr>
          <w:rtl/>
        </w:rPr>
        <w:t>היום,</w:t>
      </w:r>
      <w:r w:rsidR="0084256A">
        <w:rPr>
          <w:rtl/>
        </w:rPr>
        <w:t xml:space="preserve"> </w:t>
      </w:r>
      <w:r w:rsidRPr="00CF24E8">
        <w:rPr>
          <w:rtl/>
        </w:rPr>
        <w:t>תהיה</w:t>
      </w:r>
      <w:r w:rsidR="0084256A">
        <w:rPr>
          <w:rtl/>
        </w:rPr>
        <w:t xml:space="preserve"> </w:t>
      </w:r>
      <w:r w:rsidRPr="00CF24E8">
        <w:rPr>
          <w:rtl/>
        </w:rPr>
        <w:t>בבחינת הצעה לתיקון התקנון; או למחשבה שנייה של</w:t>
      </w:r>
      <w:r w:rsidR="0084256A">
        <w:rPr>
          <w:rtl/>
        </w:rPr>
        <w:t xml:space="preserve"> </w:t>
      </w:r>
      <w:r w:rsidRPr="00CF24E8">
        <w:rPr>
          <w:rtl/>
        </w:rPr>
        <w:t>נציגי</w:t>
      </w:r>
      <w:r w:rsidR="0084256A">
        <w:rPr>
          <w:rtl/>
        </w:rPr>
        <w:t xml:space="preserve"> </w:t>
      </w:r>
      <w:r w:rsidRPr="00CF24E8">
        <w:rPr>
          <w:rtl/>
        </w:rPr>
        <w:t>הממשלה ומשרד המשפטים, אשר עשויים, כך אני מקווה, להגיע למסקנה, כי יש טעם</w:t>
      </w:r>
      <w:r w:rsidR="0084256A">
        <w:rPr>
          <w:rtl/>
        </w:rPr>
        <w:t xml:space="preserve"> </w:t>
      </w:r>
      <w:r w:rsidRPr="00CF24E8">
        <w:rPr>
          <w:rtl/>
        </w:rPr>
        <w:t>בתמיכה</w:t>
      </w:r>
      <w:r w:rsidR="0084256A">
        <w:rPr>
          <w:rtl/>
        </w:rPr>
        <w:t xml:space="preserve"> </w:t>
      </w:r>
      <w:r w:rsidRPr="00CF24E8">
        <w:rPr>
          <w:rtl/>
        </w:rPr>
        <w:t>בהצעת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שכזאת,</w:t>
      </w:r>
      <w:r w:rsidR="0084256A">
        <w:rPr>
          <w:rtl/>
        </w:rPr>
        <w:t xml:space="preserve"> </w:t>
      </w:r>
      <w:r w:rsidRPr="00CF24E8">
        <w:rPr>
          <w:rtl/>
        </w:rPr>
        <w:t>ובעקבות הדיון נחדש את ההצעה, נשכלל אותה ונניח אותה</w:t>
      </w:r>
      <w:r w:rsidR="0084256A">
        <w:rPr>
          <w:rtl/>
        </w:rPr>
        <w:t xml:space="preserve"> </w:t>
      </w:r>
      <w:r w:rsidRPr="00CF24E8">
        <w:rPr>
          <w:rtl/>
        </w:rPr>
        <w:t>מחדש בכנס הבא של הכנסת.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מקווה, שיהיה</w:t>
      </w:r>
      <w:r w:rsidR="0084256A">
        <w:rPr>
          <w:rtl/>
        </w:rPr>
        <w:t xml:space="preserve"> </w:t>
      </w:r>
      <w:r w:rsidRPr="00CF24E8">
        <w:rPr>
          <w:rtl/>
        </w:rPr>
        <w:t>דיון</w:t>
      </w:r>
      <w:r w:rsidR="0084256A">
        <w:rPr>
          <w:rtl/>
        </w:rPr>
        <w:t xml:space="preserve"> </w:t>
      </w:r>
      <w:r w:rsidRPr="00CF24E8">
        <w:rPr>
          <w:rtl/>
        </w:rPr>
        <w:t>ענייני,</w:t>
      </w:r>
      <w:r w:rsidR="0084256A">
        <w:rPr>
          <w:rtl/>
        </w:rPr>
        <w:t xml:space="preserve"> </w:t>
      </w:r>
      <w:r w:rsidRPr="00CF24E8">
        <w:rPr>
          <w:rtl/>
        </w:rPr>
        <w:t>דיון</w:t>
      </w:r>
      <w:r w:rsidR="0084256A">
        <w:rPr>
          <w:rtl/>
        </w:rPr>
        <w:t xml:space="preserve"> </w:t>
      </w:r>
      <w:r w:rsidRPr="00CF24E8">
        <w:rPr>
          <w:rtl/>
        </w:rPr>
        <w:t>טוב,</w:t>
      </w:r>
      <w:r w:rsidR="0084256A">
        <w:rPr>
          <w:rtl/>
        </w:rPr>
        <w:t xml:space="preserve"> </w:t>
      </w:r>
      <w:r w:rsidRPr="00CF24E8">
        <w:rPr>
          <w:rtl/>
        </w:rPr>
        <w:t>ללא</w:t>
      </w:r>
      <w:r w:rsidR="0084256A">
        <w:rPr>
          <w:rtl/>
        </w:rPr>
        <w:t xml:space="preserve"> </w:t>
      </w:r>
      <w:r w:rsidRPr="00CF24E8">
        <w:rPr>
          <w:rtl/>
        </w:rPr>
        <w:t>משוא פנים וללא חשבונות</w:t>
      </w:r>
      <w:r w:rsidR="0084256A">
        <w:rPr>
          <w:rtl/>
        </w:rPr>
        <w:t xml:space="preserve"> </w:t>
      </w:r>
      <w:r w:rsidRPr="00CF24E8">
        <w:rPr>
          <w:rtl/>
        </w:rPr>
        <w:t>פוליטיים.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נמצאים בעיצומה של תקופת הכהונה של הכנסת השלוש</w:t>
      </w:r>
      <w:r w:rsidR="0084256A">
        <w:rPr>
          <w:rtl/>
        </w:rPr>
        <w:t>-</w:t>
      </w:r>
      <w:r w:rsidRPr="00CF24E8">
        <w:rPr>
          <w:rtl/>
        </w:rPr>
        <w:t>עשרה. אין כאן</w:t>
      </w:r>
      <w:r w:rsidR="0084256A">
        <w:rPr>
          <w:rtl/>
        </w:rPr>
        <w:t xml:space="preserve"> </w:t>
      </w:r>
      <w:r w:rsidRPr="00CF24E8">
        <w:rPr>
          <w:rtl/>
        </w:rPr>
        <w:t>טעם</w:t>
      </w:r>
      <w:r w:rsidR="0084256A">
        <w:rPr>
          <w:rtl/>
        </w:rPr>
        <w:t xml:space="preserve"> </w:t>
      </w:r>
      <w:r w:rsidRPr="00CF24E8">
        <w:rPr>
          <w:rtl/>
        </w:rPr>
        <w:t>לערוך</w:t>
      </w:r>
      <w:r w:rsidR="0084256A">
        <w:rPr>
          <w:rtl/>
        </w:rPr>
        <w:t xml:space="preserve"> </w:t>
      </w:r>
      <w:r w:rsidRPr="00CF24E8">
        <w:rPr>
          <w:rtl/>
        </w:rPr>
        <w:t>חשבון</w:t>
      </w:r>
      <w:r w:rsidR="0084256A">
        <w:rPr>
          <w:rtl/>
        </w:rPr>
        <w:t xml:space="preserve"> </w:t>
      </w:r>
      <w:r w:rsidRPr="00CF24E8">
        <w:rPr>
          <w:rtl/>
        </w:rPr>
        <w:t>מפלגתי כזה או אחר, ואם המחשבה תהיה מעמיקה ומקיפה, אני מאמין</w:t>
      </w:r>
      <w:r w:rsidR="0084256A">
        <w:rPr>
          <w:rtl/>
        </w:rPr>
        <w:t xml:space="preserve"> </w:t>
      </w:r>
      <w:r w:rsidRPr="00CF24E8">
        <w:rPr>
          <w:rtl/>
        </w:rPr>
        <w:t>שעבודת הכנסת תצא נשכרת מכך.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</w:t>
      </w:r>
      <w:r w:rsidR="0084256A">
        <w:rPr>
          <w:rtl/>
        </w:rPr>
        <w:t xml:space="preserve"> </w:t>
      </w:r>
      <w:r w:rsidRPr="00CF24E8">
        <w:rPr>
          <w:rtl/>
        </w:rPr>
        <w:t>לחבר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מגן.</w:t>
      </w:r>
      <w:r w:rsidR="0084256A">
        <w:rPr>
          <w:rtl/>
        </w:rPr>
        <w:t xml:space="preserve"> </w:t>
      </w:r>
      <w:r w:rsidRPr="00CF24E8">
        <w:rPr>
          <w:rtl/>
        </w:rPr>
        <w:t>חבר הכנסת לנדאו הגיע ממש לפני ההצבעה, ואני</w:t>
      </w:r>
      <w:r w:rsidR="0084256A">
        <w:rPr>
          <w:rtl/>
        </w:rPr>
        <w:t xml:space="preserve"> </w:t>
      </w:r>
      <w:r w:rsidRPr="00CF24E8">
        <w:rPr>
          <w:rtl/>
        </w:rPr>
        <w:t>מבינה</w:t>
      </w:r>
      <w:r w:rsidR="0084256A">
        <w:rPr>
          <w:rtl/>
        </w:rPr>
        <w:t xml:space="preserve"> </w:t>
      </w:r>
      <w:r w:rsidRPr="00CF24E8">
        <w:rPr>
          <w:rtl/>
        </w:rPr>
        <w:t>שבהסכמה</w:t>
      </w:r>
      <w:r w:rsidR="0084256A">
        <w:rPr>
          <w:rtl/>
        </w:rPr>
        <w:t xml:space="preserve"> </w:t>
      </w:r>
      <w:r w:rsidRPr="00CF24E8">
        <w:rPr>
          <w:rtl/>
        </w:rPr>
        <w:t>עם השר דוחים את הצעתו לשבוע הבא, ולא, הייתי מאפשרת לך לדבר עוד</w:t>
      </w:r>
      <w:r w:rsidR="0084256A">
        <w:rPr>
          <w:rtl/>
        </w:rPr>
        <w:t xml:space="preserve"> </w:t>
      </w:r>
      <w:r w:rsidRPr="00CF24E8">
        <w:rPr>
          <w:rtl/>
        </w:rPr>
        <w:t>לפני ההצבעה, אם כי התשובה כבר ניתנה על שתי ההצעות גם יחד.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 כן, חברי הכנסת, אנחנו מצביעים היום רק על הצעתו של חבר הכנסת מגן.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לתקן את תקנון הכנסת בוועדה לענייני ביקורת המדינה.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תסתכל על מכתב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אתפלא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אתם</w:t>
      </w:r>
      <w:r w:rsidR="0084256A">
        <w:rPr>
          <w:rtl/>
        </w:rPr>
        <w:t xml:space="preserve"> </w:t>
      </w:r>
      <w:r w:rsidRPr="00CF24E8">
        <w:rPr>
          <w:rtl/>
        </w:rPr>
        <w:t>תתקנו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תקנון הכנסת בוועדה לענייני ביקורת</w:t>
      </w:r>
      <w:r w:rsidR="0084256A">
        <w:rPr>
          <w:rtl/>
        </w:rPr>
        <w:t xml:space="preserve"> </w:t>
      </w:r>
      <w:r w:rsidRPr="00CF24E8">
        <w:rPr>
          <w:rtl/>
        </w:rPr>
        <w:t>המדינה.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 כן, חברי הכנסת, אנחנו עוברים להצבעה.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 – –</w:t>
      </w:r>
      <w:r w:rsidR="00CF24E8" w:rsidRPr="00CF24E8">
        <w:rPr>
          <w:rtl/>
        </w:rPr>
        <w:t xml:space="preserve"> בלי שחשבת לזמן את הוועדה שלי, אבל הדברים יתבררו בצורה נוקבת בשבוע</w:t>
      </w:r>
      <w:r>
        <w:rPr>
          <w:rtl/>
        </w:rPr>
        <w:t xml:space="preserve"> </w:t>
      </w:r>
      <w:r w:rsidR="00CF24E8" w:rsidRPr="00CF24E8">
        <w:rPr>
          <w:rtl/>
        </w:rPr>
        <w:t xml:space="preserve">הבא. לא תוכלו להצר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יושב</w:t>
      </w:r>
      <w:r w:rsidR="0084256A">
        <w:rPr>
          <w:rtl/>
        </w:rPr>
        <w:t>-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הוועדה</w:t>
      </w:r>
      <w:r w:rsidR="0084256A">
        <w:rPr>
          <w:rtl/>
        </w:rPr>
        <w:t xml:space="preserve"> </w:t>
      </w:r>
      <w:r w:rsidRPr="00CF24E8">
        <w:rPr>
          <w:rtl/>
        </w:rPr>
        <w:t>לענייני</w:t>
      </w:r>
      <w:r w:rsidR="0084256A">
        <w:rPr>
          <w:rtl/>
        </w:rPr>
        <w:t xml:space="preserve"> </w:t>
      </w:r>
      <w:r w:rsidRPr="00CF24E8">
        <w:rPr>
          <w:rtl/>
        </w:rPr>
        <w:t>ביקורת</w:t>
      </w:r>
      <w:r w:rsidR="0084256A">
        <w:rPr>
          <w:rtl/>
        </w:rPr>
        <w:t xml:space="preserve"> </w:t>
      </w:r>
      <w:r w:rsidRPr="00CF24E8">
        <w:rPr>
          <w:rtl/>
        </w:rPr>
        <w:t>המדינה ויושב</w:t>
      </w:r>
      <w:r w:rsidR="0084256A">
        <w:rPr>
          <w:rtl/>
        </w:rPr>
        <w:t>-</w:t>
      </w:r>
      <w:r w:rsidRPr="00CF24E8">
        <w:rPr>
          <w:rtl/>
        </w:rPr>
        <w:t>ראש ועדת הכנסת, אני מבקשת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לאפשר לי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ואני</w:t>
      </w:r>
      <w:r w:rsidR="0084256A">
        <w:rPr>
          <w:rtl/>
        </w:rPr>
        <w:t xml:space="preserve"> </w:t>
      </w:r>
      <w:r w:rsidRPr="00CF24E8">
        <w:rPr>
          <w:rtl/>
        </w:rPr>
        <w:t>מציע</w:t>
      </w:r>
      <w:r w:rsidR="0084256A">
        <w:rPr>
          <w:rtl/>
        </w:rPr>
        <w:t xml:space="preserve"> </w:t>
      </w:r>
      <w:r w:rsidRPr="00CF24E8">
        <w:rPr>
          <w:rtl/>
        </w:rPr>
        <w:t>לך שתקרא את הדברים שנאמרו בוועדה לענייני ביקורת המדינה, ואחרי</w:t>
      </w:r>
      <w:r w:rsidR="0084256A">
        <w:rPr>
          <w:rtl/>
        </w:rPr>
        <w:t xml:space="preserve"> </w:t>
      </w:r>
      <w:r w:rsidRPr="00CF24E8">
        <w:rPr>
          <w:rtl/>
        </w:rPr>
        <w:t>שתקרא, בוודאי תסמיק ותתבייש.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מגן, אני מבקשת, אל תכריח אותך לקרוא אותך לסדר.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מובטחני שתתבייש.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מגן, ברשותך. תודה.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 הכנסת, אנחנו עוברים להצבעה.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ובכל זאת, אני מבקש שהדיון בעניין זה יהיה דיון פתוח בוועדת הכנסת.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 הכנסת, אנחנו עוברים להצבעה.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מציע שהדיון יתקיים בוועדה לענייני ביקורת המדינה.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מציע שוועדת הכנסת תחליט בעניין.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 כן, לאחר ההצבעה תחליט ועדת הכנסת באיזו ועדה תידון ההצעה לסדר</w:t>
      </w:r>
      <w:r w:rsidR="0084256A">
        <w:rPr>
          <w:rtl/>
        </w:rPr>
        <w:t>-</w:t>
      </w:r>
      <w:r w:rsidRPr="00CF24E8">
        <w:rPr>
          <w:rtl/>
        </w:rPr>
        <w:t>היום, ולא</w:t>
      </w:r>
      <w:r w:rsidR="0084256A">
        <w:rPr>
          <w:rtl/>
        </w:rPr>
        <w:t xml:space="preserve"> </w:t>
      </w: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החוק,</w:t>
      </w:r>
      <w:r w:rsidR="0084256A">
        <w:rPr>
          <w:rtl/>
        </w:rPr>
        <w:t xml:space="preserve"> </w:t>
      </w:r>
      <w:r w:rsidRPr="00CF24E8">
        <w:rPr>
          <w:rtl/>
        </w:rPr>
        <w:t>בנושא: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>-</w:t>
      </w:r>
      <w:r w:rsidRPr="00CF24E8">
        <w:rPr>
          <w:rtl/>
        </w:rPr>
        <w:t>יסוד: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(תיקון</w:t>
      </w:r>
      <w:r w:rsidR="0084256A">
        <w:rPr>
          <w:rtl/>
        </w:rPr>
        <w:t xml:space="preserve"> – 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האופוזיציה).</w:t>
      </w:r>
      <w:r w:rsidR="0084256A">
        <w:rPr>
          <w:rtl/>
        </w:rPr>
        <w:t xml:space="preserve"> </w:t>
      </w:r>
      <w:r w:rsidRPr="00CF24E8">
        <w:rPr>
          <w:rtl/>
        </w:rPr>
        <w:t>זו הצעה</w:t>
      </w:r>
      <w:r w:rsidR="0084256A">
        <w:rPr>
          <w:rtl/>
        </w:rPr>
        <w:t xml:space="preserve"> </w:t>
      </w:r>
      <w:r w:rsidRPr="00CF24E8">
        <w:rPr>
          <w:rtl/>
        </w:rPr>
        <w:t>לסדר</w:t>
      </w:r>
      <w:r w:rsidR="0084256A">
        <w:rPr>
          <w:rtl/>
        </w:rPr>
        <w:t>-</w:t>
      </w:r>
      <w:r w:rsidRPr="00CF24E8">
        <w:rPr>
          <w:rtl/>
        </w:rPr>
        <w:t>היום, ולא הצעת חוק. ההצבעה החלה, חברי הכנסת.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8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CF24E8" w:rsidRPr="00CF24E8">
        <w:rPr>
          <w:rtl/>
        </w:rPr>
        <w:t xml:space="preserve"> 29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גד </w:t>
      </w:r>
      <w:r>
        <w:rPr>
          <w:rtl/>
        </w:rPr>
        <w:t>–</w:t>
      </w:r>
      <w:r w:rsidR="00CF24E8" w:rsidRPr="00CF24E8">
        <w:rPr>
          <w:rtl/>
        </w:rPr>
        <w:t xml:space="preserve"> 1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הצעה להעביר את הנושא לוועדה שתקבע ועדת הכנסת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29</w:t>
      </w:r>
      <w:r w:rsidR="0084256A">
        <w:rPr>
          <w:rtl/>
        </w:rPr>
        <w:t xml:space="preserve"> </w:t>
      </w:r>
      <w:r w:rsidRPr="00CF24E8">
        <w:rPr>
          <w:rtl/>
        </w:rPr>
        <w:t>תומכים,</w:t>
      </w:r>
      <w:r w:rsidR="0084256A">
        <w:rPr>
          <w:rtl/>
        </w:rPr>
        <w:t xml:space="preserve"> </w:t>
      </w:r>
      <w:r w:rsidRPr="00CF24E8">
        <w:rPr>
          <w:rtl/>
        </w:rPr>
        <w:t>מתנגד אחד, ללא נמנעים. אני קובעת שההצעה לסדר</w:t>
      </w:r>
      <w:r w:rsidR="0084256A">
        <w:rPr>
          <w:rtl/>
        </w:rPr>
        <w:t>-</w:t>
      </w:r>
      <w:r w:rsidRPr="00CF24E8">
        <w:rPr>
          <w:rtl/>
        </w:rPr>
        <w:t>היום בנושא מעמד</w:t>
      </w:r>
      <w:r w:rsidR="0084256A">
        <w:rPr>
          <w:rtl/>
        </w:rPr>
        <w:t xml:space="preserve"> </w:t>
      </w:r>
      <w:r w:rsidRPr="00CF24E8">
        <w:rPr>
          <w:rtl/>
        </w:rPr>
        <w:t>ראש האופוזיציה תידון בוועדה שתקבע ועדת הכנסת.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 הכנסת, הצעת החוק של חבר הכנסת לנדאו נדחתה לשבוע הבא.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42" w:name="_Toc460755623"/>
      <w:r w:rsidRPr="0084256A">
        <w:rPr>
          <w:rtl/>
        </w:rPr>
        <w:t xml:space="preserve">הצעת חוק משכן הכנסת ורחבתו (תיקון </w:t>
      </w:r>
      <w:r>
        <w:rPr>
          <w:rtl/>
        </w:rPr>
        <w:t>–</w:t>
      </w:r>
      <w:r w:rsidRPr="0084256A">
        <w:rPr>
          <w:rtl/>
        </w:rPr>
        <w:t xml:space="preserve"> עבר פלילי של מבקש היתר), התשנ"ה</w:t>
      </w:r>
      <w:r>
        <w:rPr>
          <w:rtl/>
        </w:rPr>
        <w:t>–</w:t>
      </w:r>
      <w:r w:rsidRPr="0084256A">
        <w:rPr>
          <w:rtl/>
        </w:rPr>
        <w:t>1994</w:t>
      </w:r>
      <w:bookmarkEnd w:id="42"/>
    </w:p>
    <w:p w:rsidR="0084256A" w:rsidRPr="0084256A" w:rsidRDefault="0084256A" w:rsidP="0084256A">
      <w:pPr>
        <w:pStyle w:val="1"/>
        <w:rPr>
          <w:rtl/>
        </w:rPr>
      </w:pPr>
      <w:bookmarkStart w:id="43" w:name="_Toc460755624"/>
      <w:r w:rsidRPr="0084256A">
        <w:rPr>
          <w:rtl/>
        </w:rPr>
        <w:t>(הצעת חבר הכנסת ח' מירום)</w:t>
      </w:r>
      <w:bookmarkEnd w:id="43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כן,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מזמינה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חגי מירום להנמקה מהמקום של הצעת חוק</w:t>
      </w:r>
      <w:r w:rsidR="0084256A">
        <w:rPr>
          <w:rtl/>
        </w:rPr>
        <w:t xml:space="preserve"> </w:t>
      </w:r>
      <w:r w:rsidRPr="00CF24E8">
        <w:rPr>
          <w:rtl/>
        </w:rPr>
        <w:t xml:space="preserve">ב'תשסב, הצעת חוק משכן הכנסת ורחבתו (תיקון </w:t>
      </w:r>
      <w:r w:rsidR="0084256A">
        <w:rPr>
          <w:rtl/>
        </w:rPr>
        <w:t>–</w:t>
      </w:r>
      <w:r w:rsidRPr="00CF24E8">
        <w:rPr>
          <w:rtl/>
        </w:rPr>
        <w:t xml:space="preserve"> עבר פלילי של מבקש היתר).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חברי חברי הכנסת, אני מתכבד להציג בפני הכנסת את הצעת חוק</w:t>
      </w:r>
      <w:r w:rsidR="0084256A">
        <w:rPr>
          <w:rtl/>
        </w:rPr>
        <w:t xml:space="preserve"> </w:t>
      </w:r>
      <w:r w:rsidRPr="00CF24E8">
        <w:rPr>
          <w:rtl/>
        </w:rPr>
        <w:t>משכן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ורחבתו</w:t>
      </w:r>
      <w:r w:rsidR="0084256A">
        <w:rPr>
          <w:rtl/>
        </w:rPr>
        <w:t xml:space="preserve"> </w:t>
      </w:r>
      <w:r w:rsidRPr="00CF24E8">
        <w:rPr>
          <w:rtl/>
        </w:rPr>
        <w:t xml:space="preserve">(תיקון </w:t>
      </w:r>
      <w:r w:rsidR="0084256A">
        <w:rPr>
          <w:rtl/>
        </w:rPr>
        <w:t>–</w:t>
      </w:r>
      <w:r w:rsidRPr="00CF24E8">
        <w:rPr>
          <w:rtl/>
        </w:rPr>
        <w:t xml:space="preserve"> עבר פלילי של מבקש היתר). מטרת הצעת החוק היא בעצם</w:t>
      </w:r>
      <w:r w:rsidR="0084256A">
        <w:rPr>
          <w:rtl/>
        </w:rPr>
        <w:t xml:space="preserve"> </w:t>
      </w:r>
      <w:r w:rsidRPr="00CF24E8">
        <w:rPr>
          <w:rtl/>
        </w:rPr>
        <w:t>לאפשר</w:t>
      </w:r>
      <w:r w:rsidR="0084256A">
        <w:rPr>
          <w:rtl/>
        </w:rPr>
        <w:t xml:space="preserve"> </w:t>
      </w:r>
      <w:r w:rsidRPr="00CF24E8">
        <w:rPr>
          <w:rtl/>
        </w:rPr>
        <w:t>ליושב</w:t>
      </w:r>
      <w:r w:rsidR="0084256A">
        <w:rPr>
          <w:rtl/>
        </w:rPr>
        <w:t>-</w:t>
      </w:r>
      <w:r w:rsidRPr="00CF24E8">
        <w:rPr>
          <w:rtl/>
        </w:rPr>
        <w:t>ראש הכנסת מתן היתר כניסה או שלילתו ממי שהורשע בעבירה שיש עמה הסתה</w:t>
      </w:r>
      <w:r w:rsidR="0084256A">
        <w:rPr>
          <w:rtl/>
        </w:rPr>
        <w:t xml:space="preserve"> </w:t>
      </w:r>
      <w:r w:rsidRPr="00CF24E8">
        <w:rPr>
          <w:rtl/>
        </w:rPr>
        <w:t>לגזענות.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דנו</w:t>
      </w:r>
      <w:r w:rsidR="0084256A">
        <w:rPr>
          <w:rtl/>
        </w:rPr>
        <w:t xml:space="preserve"> </w:t>
      </w:r>
      <w:r w:rsidRPr="00CF24E8">
        <w:rPr>
          <w:rtl/>
        </w:rPr>
        <w:t>בעניין הזה בכמה מקרים בישיבות ועדת הכנסת. יש לנו תחושה</w:t>
      </w:r>
      <w:r w:rsidR="0084256A">
        <w:rPr>
          <w:rtl/>
        </w:rPr>
        <w:t xml:space="preserve"> </w:t>
      </w:r>
      <w:r w:rsidRPr="00CF24E8">
        <w:rPr>
          <w:rtl/>
        </w:rPr>
        <w:t>קשה מאוד לגבי כניסה של מסיתים לגזענות אל תוך בניין הכנסת. אנחנו לא רוצים לקבוע</w:t>
      </w:r>
      <w:r w:rsidR="0084256A">
        <w:rPr>
          <w:rtl/>
        </w:rPr>
        <w:t xml:space="preserve"> </w:t>
      </w:r>
      <w:r w:rsidRPr="00CF24E8">
        <w:rPr>
          <w:rtl/>
        </w:rPr>
        <w:t>בכך</w:t>
      </w:r>
      <w:r w:rsidR="0084256A">
        <w:rPr>
          <w:rtl/>
        </w:rPr>
        <w:t xml:space="preserve"> </w:t>
      </w:r>
      <w:r w:rsidRPr="00CF24E8">
        <w:rPr>
          <w:rtl/>
        </w:rPr>
        <w:t>אמות</w:t>
      </w:r>
      <w:r w:rsidR="0084256A">
        <w:rPr>
          <w:rtl/>
        </w:rPr>
        <w:t xml:space="preserve"> </w:t>
      </w:r>
      <w:r w:rsidRPr="00CF24E8">
        <w:rPr>
          <w:rtl/>
        </w:rPr>
        <w:t>מידה,</w:t>
      </w:r>
      <w:r w:rsidR="0084256A">
        <w:rPr>
          <w:rtl/>
        </w:rPr>
        <w:t xml:space="preserve"> </w:t>
      </w:r>
      <w:r w:rsidRPr="00CF24E8">
        <w:rPr>
          <w:rtl/>
        </w:rPr>
        <w:t>אבל,</w:t>
      </w:r>
      <w:r w:rsidR="0084256A">
        <w:rPr>
          <w:rtl/>
        </w:rPr>
        <w:t xml:space="preserve"> </w:t>
      </w:r>
      <w:r w:rsidRPr="00CF24E8">
        <w:rPr>
          <w:rtl/>
        </w:rPr>
        <w:t>לפי</w:t>
      </w:r>
      <w:r w:rsidR="0084256A">
        <w:rPr>
          <w:rtl/>
        </w:rPr>
        <w:t xml:space="preserve"> </w:t>
      </w:r>
      <w:r w:rsidRPr="00CF24E8">
        <w:rPr>
          <w:rtl/>
        </w:rPr>
        <w:t>סעיף 3 לחוק משכן הכנסת, יושב</w:t>
      </w:r>
      <w:r w:rsidR="0084256A">
        <w:rPr>
          <w:rtl/>
        </w:rPr>
        <w:t>-</w:t>
      </w:r>
      <w:r w:rsidRPr="00CF24E8">
        <w:rPr>
          <w:rtl/>
        </w:rPr>
        <w:t>ראש הכנסת או מי שהוא</w:t>
      </w:r>
      <w:r w:rsidR="0084256A">
        <w:rPr>
          <w:rtl/>
        </w:rPr>
        <w:t xml:space="preserve"> </w:t>
      </w:r>
      <w:r w:rsidRPr="00CF24E8">
        <w:rPr>
          <w:rtl/>
        </w:rPr>
        <w:t>הסמיך</w:t>
      </w:r>
      <w:r w:rsidR="0084256A">
        <w:rPr>
          <w:rtl/>
        </w:rPr>
        <w:t xml:space="preserve"> </w:t>
      </w:r>
      <w:r w:rsidRPr="00CF24E8">
        <w:rPr>
          <w:rtl/>
        </w:rPr>
        <w:t>לעניין היתרי כניסה לכנסת רשאי להביא בחשבון את עברו הפלילי של המבקש לגבי</w:t>
      </w:r>
      <w:r w:rsidR="0084256A">
        <w:rPr>
          <w:rtl/>
        </w:rPr>
        <w:t xml:space="preserve"> </w:t>
      </w:r>
      <w:r w:rsidRPr="00CF24E8">
        <w:rPr>
          <w:rtl/>
        </w:rPr>
        <w:t>רשימה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עבירות</w:t>
      </w:r>
      <w:r w:rsidR="0084256A">
        <w:rPr>
          <w:rtl/>
        </w:rPr>
        <w:t xml:space="preserve"> </w:t>
      </w:r>
      <w:r w:rsidRPr="00CF24E8">
        <w:rPr>
          <w:rtl/>
        </w:rPr>
        <w:t>שפורטו בסעיף. העבירה הספציפית הזו של הסתה לגזענות לא נכללה,</w:t>
      </w:r>
      <w:r w:rsidR="0084256A">
        <w:rPr>
          <w:rtl/>
        </w:rPr>
        <w:t xml:space="preserve"> </w:t>
      </w:r>
      <w:r w:rsidRPr="00CF24E8">
        <w:rPr>
          <w:rtl/>
        </w:rPr>
        <w:t>ואנחנו חושבים שמן הראוי שהיא תיכלל.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לכן, אני מבקש מחברי הכנסת לסייע בהעברת החוק. 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תשובתו של שר המשפטים, השר ליבאי,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המשפטים ד' ליבאי: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תומכים</w:t>
      </w:r>
      <w:r w:rsidR="0084256A">
        <w:rPr>
          <w:rtl/>
        </w:rPr>
        <w:t xml:space="preserve"> </w:t>
      </w:r>
      <w:r w:rsidRPr="00CF24E8">
        <w:rPr>
          <w:rtl/>
        </w:rPr>
        <w:t>בהצעת</w:t>
      </w:r>
      <w:r w:rsidR="0084256A">
        <w:rPr>
          <w:rtl/>
        </w:rPr>
        <w:t xml:space="preserve"> </w:t>
      </w:r>
      <w:r w:rsidRPr="00CF24E8">
        <w:rPr>
          <w:rtl/>
        </w:rPr>
        <w:t>חוק הזו, שבאה לחזק את סמכותו של</w:t>
      </w:r>
      <w:r w:rsidR="0084256A">
        <w:rPr>
          <w:rtl/>
        </w:rPr>
        <w:t xml:space="preserve"> </w:t>
      </w:r>
      <w:r w:rsidRPr="00CF24E8">
        <w:rPr>
          <w:rtl/>
        </w:rPr>
        <w:t>יושב</w:t>
      </w:r>
      <w:r w:rsidR="0084256A">
        <w:rPr>
          <w:rtl/>
        </w:rPr>
        <w:t>-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לפקח על מתן היתרי כניסה לבניין הכנסת או לחלקים מסוימים בבניין</w:t>
      </w:r>
      <w:r w:rsidR="0084256A">
        <w:rPr>
          <w:rtl/>
        </w:rPr>
        <w:t xml:space="preserve"> </w:t>
      </w:r>
      <w:r w:rsidRPr="00CF24E8">
        <w:rPr>
          <w:rtl/>
        </w:rPr>
        <w:t>הכנסת.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 מציעים להעביר את ההצעה לוועדת הכנסת.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רבה.</w:t>
      </w:r>
      <w:r w:rsidR="0084256A">
        <w:rPr>
          <w:rtl/>
        </w:rPr>
        <w:t xml:space="preserve"> </w:t>
      </w:r>
      <w:r w:rsidRPr="00CF24E8">
        <w:rPr>
          <w:rtl/>
        </w:rPr>
        <w:t>חבר הכנסת דוד מגן מבקש להסיר את הצעת החוק. בבקשה, חמש דקות מן</w:t>
      </w:r>
      <w:r w:rsidR="0084256A">
        <w:rPr>
          <w:rtl/>
        </w:rPr>
        <w:t xml:space="preserve"> </w:t>
      </w:r>
      <w:r w:rsidRPr="00CF24E8">
        <w:rPr>
          <w:rtl/>
        </w:rPr>
        <w:t>הדוכן.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עמנואל זיסמן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למה, למה?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 הכנסת, ברשותכם.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חבר הכנסת זיסמן, אתה כנראה לא השתתפת בישיבת סיעת העבודה</w:t>
      </w:r>
      <w:r w:rsidR="0084256A">
        <w:rPr>
          <w:rtl/>
        </w:rPr>
        <w:t xml:space="preserve"> </w:t>
      </w:r>
      <w:r w:rsidRPr="00CF24E8">
        <w:rPr>
          <w:rtl/>
        </w:rPr>
        <w:t>השבוע, כך אני מעריך.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עמנואל זיסמן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היית</w:t>
      </w:r>
      <w:r w:rsidR="0084256A">
        <w:rPr>
          <w:rtl/>
        </w:rPr>
        <w:t xml:space="preserve"> </w:t>
      </w:r>
      <w:r w:rsidRPr="00CF24E8">
        <w:rPr>
          <w:rtl/>
        </w:rPr>
        <w:t>משתתף,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היית</w:t>
      </w:r>
      <w:r w:rsidR="0084256A">
        <w:rPr>
          <w:rtl/>
        </w:rPr>
        <w:t xml:space="preserve"> </w:t>
      </w:r>
      <w:r w:rsidRPr="00CF24E8">
        <w:rPr>
          <w:rtl/>
        </w:rPr>
        <w:t>שואל למה. מה קרה השבוע בסיעת העבודה? תראה</w:t>
      </w:r>
      <w:r w:rsidR="0084256A">
        <w:rPr>
          <w:rtl/>
        </w:rPr>
        <w:t xml:space="preserve"> </w:t>
      </w:r>
      <w:r w:rsidRPr="00CF24E8">
        <w:rPr>
          <w:rtl/>
        </w:rPr>
        <w:t>בהודעה שפרסם רענן כהן:</w:t>
      </w:r>
      <w:r w:rsidR="0084256A">
        <w:rPr>
          <w:rtl/>
        </w:rPr>
        <w:t xml:space="preserve"> </w:t>
      </w:r>
      <w:r w:rsidRPr="00CF24E8">
        <w:rPr>
          <w:rtl/>
        </w:rPr>
        <w:t>מקדישים דיון מיוחד לשאלה, כיצד להצר את צעדיה של הוועדה</w:t>
      </w:r>
      <w:r w:rsidR="0084256A">
        <w:rPr>
          <w:rtl/>
        </w:rPr>
        <w:t xml:space="preserve"> </w:t>
      </w:r>
      <w:r w:rsidRPr="00CF24E8">
        <w:rPr>
          <w:rtl/>
        </w:rPr>
        <w:t>לענייני</w:t>
      </w:r>
      <w:r w:rsidR="0084256A">
        <w:rPr>
          <w:rtl/>
        </w:rPr>
        <w:t xml:space="preserve"> </w:t>
      </w:r>
      <w:r w:rsidRPr="00CF24E8">
        <w:rPr>
          <w:rtl/>
        </w:rPr>
        <w:t>ביקורת</w:t>
      </w:r>
      <w:r w:rsidR="0084256A">
        <w:rPr>
          <w:rtl/>
        </w:rPr>
        <w:t xml:space="preserve"> </w:t>
      </w:r>
      <w:r w:rsidRPr="00CF24E8">
        <w:rPr>
          <w:rtl/>
        </w:rPr>
        <w:t>המדינה.</w:t>
      </w:r>
      <w:r w:rsidR="0084256A">
        <w:rPr>
          <w:rtl/>
        </w:rPr>
        <w:t xml:space="preserve"> </w:t>
      </w:r>
      <w:r w:rsidRPr="00CF24E8">
        <w:rPr>
          <w:rtl/>
        </w:rPr>
        <w:t>ומי</w:t>
      </w:r>
      <w:r w:rsidR="0084256A">
        <w:rPr>
          <w:rtl/>
        </w:rPr>
        <w:t xml:space="preserve"> </w:t>
      </w:r>
      <w:r w:rsidRPr="00CF24E8">
        <w:rPr>
          <w:rtl/>
        </w:rPr>
        <w:t>מעלה את הנושא? חבר הסיעה חגי מירום, שהוא במקרה</w:t>
      </w:r>
      <w:r w:rsidR="0084256A">
        <w:rPr>
          <w:rtl/>
        </w:rPr>
        <w:t xml:space="preserve"> </w:t>
      </w:r>
      <w:r w:rsidRPr="00CF24E8">
        <w:rPr>
          <w:rtl/>
        </w:rPr>
        <w:t>יושב</w:t>
      </w:r>
      <w:r w:rsidR="0084256A">
        <w:rPr>
          <w:rtl/>
        </w:rPr>
        <w:t>-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ועדת</w:t>
      </w:r>
      <w:r w:rsidR="0084256A">
        <w:rPr>
          <w:rtl/>
        </w:rPr>
        <w:t xml:space="preserve"> </w:t>
      </w:r>
      <w:r w:rsidRPr="00CF24E8">
        <w:rPr>
          <w:rtl/>
        </w:rPr>
        <w:t>הכנסת.</w:t>
      </w:r>
      <w:r w:rsidR="0084256A">
        <w:rPr>
          <w:rtl/>
        </w:rPr>
        <w:t xml:space="preserve"> </w:t>
      </w:r>
      <w:r w:rsidRPr="00CF24E8">
        <w:rPr>
          <w:rtl/>
        </w:rPr>
        <w:t>ומה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מבקש?</w:t>
      </w:r>
      <w:r w:rsidR="0084256A">
        <w:rPr>
          <w:rtl/>
        </w:rPr>
        <w:t xml:space="preserve"> </w:t>
      </w:r>
      <w:r w:rsidRPr="00CF24E8">
        <w:rPr>
          <w:rtl/>
        </w:rPr>
        <w:t>הוא מציע שיושב</w:t>
      </w:r>
      <w:r w:rsidR="0084256A">
        <w:rPr>
          <w:rtl/>
        </w:rPr>
        <w:t>-</w:t>
      </w:r>
      <w:r w:rsidRPr="00CF24E8">
        <w:rPr>
          <w:rtl/>
        </w:rPr>
        <w:t>ראש הסיעה יתלונן בפניו</w:t>
      </w:r>
      <w:r w:rsidR="0084256A">
        <w:rPr>
          <w:rtl/>
        </w:rPr>
        <w:t xml:space="preserve"> </w:t>
      </w:r>
      <w:r w:rsidRPr="00CF24E8">
        <w:rPr>
          <w:rtl/>
        </w:rPr>
        <w:t>כיושב</w:t>
      </w:r>
      <w:r w:rsidR="0084256A">
        <w:rPr>
          <w:rtl/>
        </w:rPr>
        <w:t>-</w:t>
      </w:r>
      <w:r w:rsidRPr="00CF24E8">
        <w:rPr>
          <w:rtl/>
        </w:rPr>
        <w:t>ראש ועדת הכנסת על הצעה שהוא כחבר הסיעה העלה בסיעה. תום לב מושלם.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ועל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יוצא</w:t>
      </w:r>
      <w:r w:rsidR="0084256A">
        <w:rPr>
          <w:rtl/>
        </w:rPr>
        <w:t xml:space="preserve"> </w:t>
      </w:r>
      <w:r w:rsidRPr="00CF24E8">
        <w:rPr>
          <w:rtl/>
        </w:rPr>
        <w:t>הקצף? פונה אלי יושב</w:t>
      </w:r>
      <w:r w:rsidR="0084256A">
        <w:rPr>
          <w:rtl/>
        </w:rPr>
        <w:t>-</w:t>
      </w:r>
      <w:r w:rsidRPr="00CF24E8">
        <w:rPr>
          <w:rtl/>
        </w:rPr>
        <w:t>ראש הסיעה, חבר הכנסת רענן כהן, שהוא גם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הוועדה,</w:t>
      </w:r>
      <w:r w:rsidR="0084256A">
        <w:rPr>
          <w:rtl/>
        </w:rPr>
        <w:t xml:space="preserve"> </w:t>
      </w:r>
      <w:r w:rsidRPr="00CF24E8">
        <w:rPr>
          <w:rtl/>
        </w:rPr>
        <w:t>בשתי תלונות:</w:t>
      </w:r>
      <w:r w:rsidR="0084256A">
        <w:rPr>
          <w:rtl/>
        </w:rPr>
        <w:t xml:space="preserve"> </w:t>
      </w:r>
      <w:r w:rsidRPr="00CF24E8">
        <w:rPr>
          <w:rtl/>
        </w:rPr>
        <w:t>מדוע הוועדה לענייני ביקורת המדינה פועלת ארבעה ימים</w:t>
      </w:r>
      <w:r w:rsidR="0084256A">
        <w:rPr>
          <w:rtl/>
        </w:rPr>
        <w:t xml:space="preserve"> </w:t>
      </w:r>
      <w:r w:rsidRPr="00CF24E8">
        <w:rPr>
          <w:rtl/>
        </w:rPr>
        <w:t>בשבוע, ולפעמים חמישה ימים, ולא רק שלושה ימים, כיתר הוועדות?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רענן כהן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 פותח בדיון מיותר.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לא,</w:t>
      </w:r>
      <w:r w:rsidR="0084256A">
        <w:rPr>
          <w:rtl/>
        </w:rPr>
        <w:t xml:space="preserve"> </w:t>
      </w:r>
      <w:r w:rsidRPr="00CF24E8">
        <w:rPr>
          <w:rtl/>
        </w:rPr>
        <w:t>לא,</w:t>
      </w:r>
      <w:r w:rsidR="0084256A">
        <w:rPr>
          <w:rtl/>
        </w:rPr>
        <w:t xml:space="preserve"> </w:t>
      </w:r>
      <w:r w:rsidRPr="00CF24E8">
        <w:rPr>
          <w:rtl/>
        </w:rPr>
        <w:t>הדיון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יעסיק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הכנסת גם בשבוע הבא. אי</w:t>
      </w:r>
      <w:r w:rsidR="0084256A">
        <w:rPr>
          <w:rtl/>
        </w:rPr>
        <w:t>-</w:t>
      </w:r>
      <w:r w:rsidRPr="00CF24E8">
        <w:rPr>
          <w:rtl/>
        </w:rPr>
        <w:t>אפשר להצר את צעדי</w:t>
      </w:r>
      <w:r w:rsidR="0084256A">
        <w:rPr>
          <w:rtl/>
        </w:rPr>
        <w:t xml:space="preserve"> </w:t>
      </w:r>
      <w:r w:rsidRPr="00CF24E8">
        <w:rPr>
          <w:rtl/>
        </w:rPr>
        <w:t>הוועדה</w:t>
      </w:r>
      <w:r w:rsidR="0084256A">
        <w:rPr>
          <w:rtl/>
        </w:rPr>
        <w:t xml:space="preserve"> </w:t>
      </w:r>
      <w:r w:rsidRPr="00CF24E8">
        <w:rPr>
          <w:rtl/>
        </w:rPr>
        <w:t>לענייני</w:t>
      </w:r>
      <w:r w:rsidR="0084256A">
        <w:rPr>
          <w:rtl/>
        </w:rPr>
        <w:t xml:space="preserve"> </w:t>
      </w:r>
      <w:r w:rsidRPr="00CF24E8">
        <w:rPr>
          <w:rtl/>
        </w:rPr>
        <w:t>ביקורת</w:t>
      </w:r>
      <w:r w:rsidR="0084256A">
        <w:rPr>
          <w:rtl/>
        </w:rPr>
        <w:t xml:space="preserve"> </w:t>
      </w:r>
      <w:r w:rsidRPr="00CF24E8">
        <w:rPr>
          <w:rtl/>
        </w:rPr>
        <w:t>המדינה</w:t>
      </w:r>
      <w:r w:rsidR="0084256A">
        <w:rPr>
          <w:rtl/>
        </w:rPr>
        <w:t xml:space="preserve"> </w:t>
      </w:r>
      <w:r w:rsidRPr="00CF24E8">
        <w:rPr>
          <w:rtl/>
        </w:rPr>
        <w:t>הפועלת על</w:t>
      </w:r>
      <w:r w:rsidR="0084256A">
        <w:rPr>
          <w:rtl/>
        </w:rPr>
        <w:t>-</w:t>
      </w:r>
      <w:r w:rsidRPr="00CF24E8">
        <w:rPr>
          <w:rtl/>
        </w:rPr>
        <w:t>פי חוק. ובכן, חבר הכנסת זיסמן, יכול</w:t>
      </w:r>
      <w:r w:rsidR="0084256A">
        <w:rPr>
          <w:rtl/>
        </w:rPr>
        <w:t xml:space="preserve"> </w:t>
      </w:r>
      <w:r w:rsidRPr="00CF24E8">
        <w:rPr>
          <w:rtl/>
        </w:rPr>
        <w:t>להיות</w:t>
      </w:r>
      <w:r w:rsidR="0084256A">
        <w:rPr>
          <w:rtl/>
        </w:rPr>
        <w:t xml:space="preserve"> </w:t>
      </w:r>
      <w:r w:rsidRPr="00CF24E8">
        <w:rPr>
          <w:rtl/>
        </w:rPr>
        <w:t>שחבר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מירום אינו יודע, סעיף 98 בתקנון מדבר על סמכותו של יושב</w:t>
      </w:r>
      <w:r w:rsidR="0084256A">
        <w:rPr>
          <w:rtl/>
        </w:rPr>
        <w:t>-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הוועדה</w:t>
      </w:r>
      <w:r w:rsidR="0084256A">
        <w:rPr>
          <w:rtl/>
        </w:rPr>
        <w:t xml:space="preserve"> </w:t>
      </w:r>
      <w:r w:rsidRPr="00CF24E8">
        <w:rPr>
          <w:rtl/>
        </w:rPr>
        <w:t>לכנס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הוועדה גם בימי ראשון וגם בימי חמישי, ויש סעיף מיוחד המדבר על</w:t>
      </w:r>
      <w:r w:rsidR="0084256A">
        <w:rPr>
          <w:rtl/>
        </w:rPr>
        <w:t xml:space="preserve"> </w:t>
      </w:r>
      <w:r w:rsidRPr="00CF24E8">
        <w:rPr>
          <w:rtl/>
        </w:rPr>
        <w:t>תקופת</w:t>
      </w:r>
      <w:r w:rsidR="0084256A">
        <w:rPr>
          <w:rtl/>
        </w:rPr>
        <w:t xml:space="preserve"> </w:t>
      </w:r>
      <w:r w:rsidRPr="00CF24E8">
        <w:rPr>
          <w:rtl/>
        </w:rPr>
        <w:t>הפגרה,</w:t>
      </w:r>
      <w:r w:rsidR="0084256A">
        <w:rPr>
          <w:rtl/>
        </w:rPr>
        <w:t xml:space="preserve"> </w:t>
      </w:r>
      <w:r w:rsidRPr="00CF24E8">
        <w:rPr>
          <w:rtl/>
        </w:rPr>
        <w:t>שהוא</w:t>
      </w:r>
      <w:r w:rsidR="0084256A">
        <w:rPr>
          <w:rtl/>
        </w:rPr>
        <w:t xml:space="preserve"> </w:t>
      </w:r>
      <w:r w:rsidRPr="00CF24E8">
        <w:rPr>
          <w:rtl/>
        </w:rPr>
        <w:t>כרגע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רלוונטי. מתרעמת סיעת העבודה ואומרת, מדוע מגיעים</w:t>
      </w:r>
      <w:r w:rsidR="0084256A">
        <w:rPr>
          <w:rtl/>
        </w:rPr>
        <w:t xml:space="preserve"> </w:t>
      </w:r>
      <w:r w:rsidRPr="00CF24E8">
        <w:rPr>
          <w:rtl/>
        </w:rPr>
        <w:t>חוקים פרי הצעה פרטית לדיון בוועדה לענייני המדינה.</w:t>
      </w:r>
      <w:r w:rsidR="0084256A">
        <w:rPr>
          <w:rtl/>
        </w:rPr>
        <w:t xml:space="preserve"> </w:t>
      </w:r>
      <w:r w:rsidRPr="00CF24E8">
        <w:rPr>
          <w:rtl/>
        </w:rPr>
        <w:t>הרי ידוע ששום חוק אינו מגיע</w:t>
      </w:r>
      <w:r w:rsidR="0084256A">
        <w:rPr>
          <w:rtl/>
        </w:rPr>
        <w:t xml:space="preserve"> </w:t>
      </w:r>
      <w:r w:rsidRPr="00CF24E8">
        <w:rPr>
          <w:rtl/>
        </w:rPr>
        <w:t>לוועדה,</w:t>
      </w:r>
      <w:r w:rsidR="0084256A">
        <w:rPr>
          <w:rtl/>
        </w:rPr>
        <w:t xml:space="preserve"> </w:t>
      </w:r>
      <w:r w:rsidRPr="00CF24E8">
        <w:rPr>
          <w:rtl/>
        </w:rPr>
        <w:t>אלא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החלטה</w:t>
      </w:r>
      <w:r w:rsidR="0084256A">
        <w:rPr>
          <w:rtl/>
        </w:rPr>
        <w:t xml:space="preserve"> </w:t>
      </w:r>
      <w:r w:rsidRPr="00CF24E8">
        <w:rPr>
          <w:rtl/>
        </w:rPr>
        <w:t>מפורשת של הכנסת.</w:t>
      </w:r>
      <w:r w:rsidR="0084256A">
        <w:rPr>
          <w:rtl/>
        </w:rPr>
        <w:t xml:space="preserve"> </w:t>
      </w:r>
      <w:r w:rsidRPr="00CF24E8">
        <w:rPr>
          <w:rtl/>
        </w:rPr>
        <w:t>די בכך שחבר כנסת אחד יעיר במליאה</w:t>
      </w:r>
      <w:r w:rsidR="0084256A">
        <w:rPr>
          <w:rtl/>
        </w:rPr>
        <w:t xml:space="preserve"> </w:t>
      </w:r>
      <w:r w:rsidRPr="00CF24E8">
        <w:rPr>
          <w:rtl/>
        </w:rPr>
        <w:t>הערה</w:t>
      </w:r>
      <w:r w:rsidR="0084256A">
        <w:rPr>
          <w:rtl/>
        </w:rPr>
        <w:t xml:space="preserve"> </w:t>
      </w:r>
      <w:r w:rsidRPr="00CF24E8">
        <w:rPr>
          <w:rtl/>
        </w:rPr>
        <w:t>לגבי הכתובת לחוק מסוים, ואז מכריעה בעניין זה ועדת הכנסת. הנושאים מועברים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התקנון</w:t>
      </w:r>
      <w:r w:rsidR="0084256A">
        <w:rPr>
          <w:rtl/>
        </w:rPr>
        <w:t xml:space="preserve"> </w:t>
      </w:r>
      <w:r w:rsidRPr="00CF24E8">
        <w:rPr>
          <w:rtl/>
        </w:rPr>
        <w:t>ועל</w:t>
      </w:r>
      <w:r w:rsidR="0084256A">
        <w:rPr>
          <w:rtl/>
        </w:rPr>
        <w:t>-</w:t>
      </w:r>
      <w:r w:rsidRPr="00CF24E8">
        <w:rPr>
          <w:rtl/>
        </w:rPr>
        <w:t>פי החוק לוועדה לענייני ביקורת המדינה, אשר, אני מודה, משתדלת</w:t>
      </w:r>
      <w:r w:rsidR="0084256A">
        <w:rPr>
          <w:rtl/>
        </w:rPr>
        <w:t xml:space="preserve"> </w:t>
      </w:r>
      <w:r w:rsidRPr="00CF24E8">
        <w:rPr>
          <w:rtl/>
        </w:rPr>
        <w:t>להקיף את כל הנושאים הנמצאים על סדר</w:t>
      </w:r>
      <w:r w:rsidR="0084256A">
        <w:rPr>
          <w:rtl/>
        </w:rPr>
        <w:t>-</w:t>
      </w:r>
      <w:r w:rsidRPr="00CF24E8">
        <w:rPr>
          <w:rtl/>
        </w:rPr>
        <w:t>היום.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מגן, ברשותך, הנושא הוא הצעת החוק.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נפח</w:t>
      </w:r>
      <w:r w:rsidR="0084256A">
        <w:rPr>
          <w:rtl/>
        </w:rPr>
        <w:t xml:space="preserve"> </w:t>
      </w:r>
      <w:r w:rsidRPr="00CF24E8">
        <w:rPr>
          <w:rtl/>
        </w:rPr>
        <w:t>הפעילות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הוועדה</w:t>
      </w:r>
      <w:r w:rsidR="0084256A">
        <w:rPr>
          <w:rtl/>
        </w:rPr>
        <w:t xml:space="preserve"> </w:t>
      </w:r>
      <w:r w:rsidRPr="00CF24E8">
        <w:rPr>
          <w:rtl/>
        </w:rPr>
        <w:t>הולך</w:t>
      </w:r>
      <w:r w:rsidR="0084256A">
        <w:rPr>
          <w:rtl/>
        </w:rPr>
        <w:t xml:space="preserve"> </w:t>
      </w:r>
      <w:r w:rsidRPr="00CF24E8">
        <w:rPr>
          <w:rtl/>
        </w:rPr>
        <w:t>וגדל.</w:t>
      </w:r>
      <w:r w:rsidR="0084256A">
        <w:rPr>
          <w:rtl/>
        </w:rPr>
        <w:t xml:space="preserve"> </w:t>
      </w:r>
      <w:r w:rsidRPr="00CF24E8">
        <w:rPr>
          <w:rtl/>
        </w:rPr>
        <w:t>רציתי להזכיר לחבר הכנסת חגי מירום,</w:t>
      </w:r>
      <w:r w:rsidR="0084256A">
        <w:rPr>
          <w:rtl/>
        </w:rPr>
        <w:t xml:space="preserve"> </w:t>
      </w:r>
      <w:r w:rsidRPr="00CF24E8">
        <w:rPr>
          <w:rtl/>
        </w:rPr>
        <w:t>האחראי לחוק שעבר בשבוע שעבר, אשר מגביל התמודדויות של כמה, כי במקביל לקבלת החוק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העליתם את משכורת חברי הכנסת, שהיא משכורת יפה לכל הדעות, עוד ב</w:t>
      </w:r>
      <w:r w:rsidR="0084256A">
        <w:rPr>
          <w:rtl/>
        </w:rPr>
        <w:t>-</w:t>
      </w:r>
      <w:r w:rsidR="0084256A" w:rsidRPr="00CF24E8">
        <w:rPr>
          <w:rtl/>
        </w:rPr>
        <w:t>33</w:t>
      </w:r>
      <w:r w:rsidR="0084256A">
        <w:rPr>
          <w:rtl/>
        </w:rPr>
        <w:t>%</w:t>
      </w:r>
      <w:r w:rsidRPr="00CF24E8">
        <w:rPr>
          <w:rtl/>
        </w:rPr>
        <w:t>. אי</w:t>
      </w:r>
      <w:r w:rsidR="0084256A">
        <w:rPr>
          <w:rtl/>
        </w:rPr>
        <w:t>-</w:t>
      </w:r>
      <w:r w:rsidRPr="00CF24E8">
        <w:rPr>
          <w:rtl/>
        </w:rPr>
        <w:t>אפשר</w:t>
      </w:r>
      <w:r w:rsidR="0084256A">
        <w:rPr>
          <w:rtl/>
        </w:rPr>
        <w:t xml:space="preserve"> </w:t>
      </w:r>
      <w:r w:rsidRPr="00CF24E8">
        <w:rPr>
          <w:rtl/>
        </w:rPr>
        <w:t>להצדיק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המשכורת</w:t>
      </w:r>
      <w:r w:rsidR="0084256A">
        <w:rPr>
          <w:rtl/>
        </w:rPr>
        <w:t xml:space="preserve"> </w:t>
      </w:r>
      <w:r w:rsidRPr="00CF24E8">
        <w:rPr>
          <w:rtl/>
        </w:rPr>
        <w:t>הזו</w:t>
      </w:r>
      <w:r w:rsidR="0084256A">
        <w:rPr>
          <w:rtl/>
        </w:rPr>
        <w:t xml:space="preserve"> </w:t>
      </w:r>
      <w:r w:rsidRPr="00CF24E8">
        <w:rPr>
          <w:rtl/>
        </w:rPr>
        <w:t>בעבודה</w:t>
      </w:r>
      <w:r w:rsidR="0084256A">
        <w:rPr>
          <w:rtl/>
        </w:rPr>
        <w:t xml:space="preserve"> </w:t>
      </w:r>
      <w:r w:rsidRPr="00CF24E8">
        <w:rPr>
          <w:rtl/>
        </w:rPr>
        <w:t>אינטנסיבית של כל חבר כנסת ושל כל ועדה? על כך</w:t>
      </w:r>
      <w:r w:rsidR="0084256A">
        <w:rPr>
          <w:rtl/>
        </w:rPr>
        <w:t xml:space="preserve"> </w:t>
      </w:r>
      <w:r w:rsidRPr="00CF24E8">
        <w:rPr>
          <w:rtl/>
        </w:rPr>
        <w:t>שוועדה עובדת יותר באים בטענות?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להרבות</w:t>
      </w:r>
      <w:r w:rsidR="0084256A">
        <w:rPr>
          <w:rtl/>
        </w:rPr>
        <w:t xml:space="preserve"> </w:t>
      </w:r>
      <w:r w:rsidRPr="00CF24E8">
        <w:rPr>
          <w:rtl/>
        </w:rPr>
        <w:t>במלים. אמרתי שהדברים נאמרו היום בוועדה, והם יימסרו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 הפרוטוקול.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רענן כהן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אפשר יהיה לקיים על כך דיון מרתק.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אומר</w:t>
      </w:r>
      <w:r w:rsidR="0084256A">
        <w:rPr>
          <w:rtl/>
        </w:rPr>
        <w:t xml:space="preserve"> </w:t>
      </w:r>
      <w:r w:rsidRPr="00CF24E8">
        <w:rPr>
          <w:rtl/>
        </w:rPr>
        <w:t>לך מדוע לא יהיה אפשר לקיים דיון מרתק: משום שלאחר ישיבת הסיעה נזדרזה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ועדת הכנסת להתכנס, אף שאין לה כל סמכות בעניין הזה </w:t>
      </w:r>
      <w:r w:rsidR="0084256A">
        <w:rPr>
          <w:rtl/>
        </w:rPr>
        <w:t>–</w:t>
      </w:r>
      <w:r w:rsidRPr="00CF24E8">
        <w:rPr>
          <w:rtl/>
        </w:rPr>
        <w:t xml:space="preserve"> כולנו מכירים את הכוחנויות,</w:t>
      </w:r>
      <w:r w:rsidR="0084256A">
        <w:rPr>
          <w:rtl/>
        </w:rPr>
        <w:t xml:space="preserve"> </w:t>
      </w:r>
      <w:r w:rsidRPr="00CF24E8">
        <w:rPr>
          <w:rtl/>
        </w:rPr>
        <w:t>כולנו</w:t>
      </w:r>
      <w:r w:rsidR="0084256A">
        <w:rPr>
          <w:rtl/>
        </w:rPr>
        <w:t xml:space="preserve"> </w:t>
      </w:r>
      <w:r w:rsidRPr="00CF24E8">
        <w:rPr>
          <w:rtl/>
        </w:rPr>
        <w:t>מכירים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הטריקים,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 xml:space="preserve">יש חוק, יש תקנון ויש ייעוץ משפטי </w:t>
      </w:r>
      <w:r w:rsidR="0084256A">
        <w:rPr>
          <w:rtl/>
        </w:rPr>
        <w:t>–</w:t>
      </w:r>
      <w:r w:rsidRPr="00CF24E8">
        <w:rPr>
          <w:rtl/>
        </w:rPr>
        <w:t xml:space="preserve"> והיא אינה</w:t>
      </w:r>
      <w:r w:rsidR="0084256A">
        <w:rPr>
          <w:rtl/>
        </w:rPr>
        <w:t xml:space="preserve"> </w:t>
      </w:r>
      <w:r w:rsidRPr="00CF24E8">
        <w:rPr>
          <w:rtl/>
        </w:rPr>
        <w:t>חושבת לרגע להזמין את יושב</w:t>
      </w:r>
      <w:r w:rsidR="0084256A">
        <w:rPr>
          <w:rtl/>
        </w:rPr>
        <w:t>-</w:t>
      </w:r>
      <w:r w:rsidRPr="00CF24E8">
        <w:rPr>
          <w:rtl/>
        </w:rPr>
        <w:t>ראש הוועדה לענייני ביקורת המדינה.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רענן כהן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נאמר</w:t>
      </w:r>
      <w:r w:rsidR="0084256A">
        <w:rPr>
          <w:rtl/>
        </w:rPr>
        <w:t xml:space="preserve"> </w:t>
      </w:r>
      <w:r w:rsidRPr="00CF24E8">
        <w:rPr>
          <w:rtl/>
        </w:rPr>
        <w:t>בפירוש,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נדון בכך עד שיושב</w:t>
      </w:r>
      <w:r w:rsidR="0084256A">
        <w:rPr>
          <w:rtl/>
        </w:rPr>
        <w:t>-</w:t>
      </w:r>
      <w:r w:rsidRPr="00CF24E8">
        <w:rPr>
          <w:rtl/>
        </w:rPr>
        <w:t>ראש הוועדה לענייני ביקורת המדינה</w:t>
      </w:r>
      <w:r w:rsidR="0084256A">
        <w:rPr>
          <w:rtl/>
        </w:rPr>
        <w:t xml:space="preserve"> </w:t>
      </w:r>
      <w:r w:rsidRPr="00CF24E8">
        <w:rPr>
          <w:rtl/>
        </w:rPr>
        <w:t>יבוא.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אחרי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שמתחילים לדון </w:t>
      </w:r>
      <w:r w:rsidR="0084256A">
        <w:rPr>
          <w:rtl/>
        </w:rPr>
        <w:t>–</w:t>
      </w:r>
      <w:r w:rsidRPr="00CF24E8">
        <w:rPr>
          <w:rtl/>
        </w:rPr>
        <w:t xml:space="preserve"> אומרים. אני לא רוצה להרחיב, המסר שלי, חגי, יושב</w:t>
      </w:r>
      <w:r w:rsidR="0084256A">
        <w:rPr>
          <w:rtl/>
        </w:rPr>
        <w:t>-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ועדת הכנסת, הוא כזה:</w:t>
      </w:r>
      <w:r w:rsidR="0084256A">
        <w:rPr>
          <w:rtl/>
        </w:rPr>
        <w:t xml:space="preserve"> </w:t>
      </w:r>
      <w:r w:rsidRPr="00CF24E8">
        <w:rPr>
          <w:rtl/>
        </w:rPr>
        <w:t>אני מבין שעידן הפריימריס מתקרב, אני מבין שהטמפרטורה עולה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מגן, אני פונה אליך ואומרת: בהצעות חוק מתייחסים לגופן.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רענן כהן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פשוט לא מאמין למה שאתה אומר.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גם אם יש מניעים שאינם ממין העניין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מגן, אני פונה אליך.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אל</w:t>
      </w:r>
      <w:r w:rsidR="0084256A">
        <w:rPr>
          <w:rtl/>
        </w:rPr>
        <w:t xml:space="preserve"> </w:t>
      </w:r>
      <w:r w:rsidRPr="00CF24E8">
        <w:rPr>
          <w:rtl/>
        </w:rPr>
        <w:t>תעז</w:t>
      </w:r>
      <w:r w:rsidR="0084256A">
        <w:rPr>
          <w:rtl/>
        </w:rPr>
        <w:t xml:space="preserve"> </w:t>
      </w:r>
      <w:r w:rsidRPr="00CF24E8">
        <w:rPr>
          <w:rtl/>
        </w:rPr>
        <w:t>לחשוב על הגבלת הפעילות של חבר הכנסת. תפקידך הוא לעודד יתר פעילות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ולא ההיפך, גם אם מופעלים עליך לחצים של לובי כזה או אחר. דבר אחד אני</w:t>
      </w:r>
      <w:r w:rsidR="0084256A">
        <w:rPr>
          <w:rtl/>
        </w:rPr>
        <w:t xml:space="preserve"> </w:t>
      </w:r>
      <w:r w:rsidRPr="00CF24E8">
        <w:rPr>
          <w:rtl/>
        </w:rPr>
        <w:t>מבטיח</w:t>
      </w:r>
      <w:r w:rsidR="0084256A">
        <w:rPr>
          <w:rtl/>
        </w:rPr>
        <w:t xml:space="preserve"> </w:t>
      </w:r>
      <w:r w:rsidRPr="00CF24E8">
        <w:rPr>
          <w:rtl/>
        </w:rPr>
        <w:t>לך:</w:t>
      </w:r>
      <w:r w:rsidR="0084256A">
        <w:rPr>
          <w:rtl/>
        </w:rPr>
        <w:t xml:space="preserve"> </w:t>
      </w:r>
      <w:r w:rsidRPr="00CF24E8">
        <w:rPr>
          <w:rtl/>
        </w:rPr>
        <w:t>לפעמים אני עומד באתגרים, כאשר יש התמודדויות. החלטת להיכנס לפסים של</w:t>
      </w:r>
      <w:r w:rsidR="0084256A">
        <w:rPr>
          <w:rtl/>
        </w:rPr>
        <w:t xml:space="preserve"> </w:t>
      </w:r>
      <w:r w:rsidRPr="00CF24E8">
        <w:rPr>
          <w:rtl/>
        </w:rPr>
        <w:t>התמודדות</w:t>
      </w:r>
      <w:r w:rsidR="0084256A">
        <w:rPr>
          <w:rtl/>
        </w:rPr>
        <w:t xml:space="preserve"> </w:t>
      </w:r>
      <w:r w:rsidRPr="00CF24E8">
        <w:rPr>
          <w:rtl/>
        </w:rPr>
        <w:t>כוחנית</w:t>
      </w:r>
      <w:r w:rsidR="0084256A">
        <w:rPr>
          <w:rtl/>
        </w:rPr>
        <w:t xml:space="preserve"> –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מבטיח למליאת הכנסת שאנחנו נכריע אותך. לא תוכל להגביל</w:t>
      </w:r>
      <w:r w:rsidR="0084256A">
        <w:rPr>
          <w:rtl/>
        </w:rPr>
        <w:t xml:space="preserve"> </w:t>
      </w:r>
      <w:r w:rsidRPr="00CF24E8">
        <w:rPr>
          <w:rtl/>
        </w:rPr>
        <w:t>פעילות לא של חבר כנסת ולא של ועדה. כדאי שתעיין במכתב שקיבלת ב</w:t>
      </w:r>
      <w:r w:rsidR="0084256A">
        <w:rPr>
          <w:rtl/>
        </w:rPr>
        <w:t>-</w:t>
      </w:r>
      <w:r w:rsidRPr="00CF24E8">
        <w:rPr>
          <w:rtl/>
        </w:rPr>
        <w:t>15 בפברואר השנה.</w:t>
      </w:r>
      <w:r w:rsidR="0084256A">
        <w:rPr>
          <w:rtl/>
        </w:rPr>
        <w:t xml:space="preserve"> </w:t>
      </w:r>
      <w:r w:rsidRPr="00CF24E8">
        <w:rPr>
          <w:rtl/>
        </w:rPr>
        <w:t>המכתב</w:t>
      </w:r>
      <w:r w:rsidR="0084256A">
        <w:rPr>
          <w:rtl/>
        </w:rPr>
        <w:t xml:space="preserve"> </w:t>
      </w:r>
      <w:r w:rsidRPr="00CF24E8">
        <w:rPr>
          <w:rtl/>
        </w:rPr>
        <w:t>מדבר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הצעה</w:t>
      </w:r>
      <w:r w:rsidR="0084256A">
        <w:rPr>
          <w:rtl/>
        </w:rPr>
        <w:t xml:space="preserve"> </w:t>
      </w:r>
      <w:r w:rsidRPr="00CF24E8">
        <w:rPr>
          <w:rtl/>
        </w:rPr>
        <w:t>לתיקון</w:t>
      </w:r>
      <w:r w:rsidR="0084256A">
        <w:rPr>
          <w:rtl/>
        </w:rPr>
        <w:t xml:space="preserve"> </w:t>
      </w:r>
      <w:r w:rsidRPr="00CF24E8">
        <w:rPr>
          <w:rtl/>
        </w:rPr>
        <w:t>התקנון,</w:t>
      </w:r>
      <w:r w:rsidR="0084256A">
        <w:rPr>
          <w:rtl/>
        </w:rPr>
        <w:t xml:space="preserve"> </w:t>
      </w:r>
      <w:r w:rsidRPr="00CF24E8">
        <w:rPr>
          <w:rtl/>
        </w:rPr>
        <w:t>ותיקון התקנון מדבר על כך שוועדות הכנסת</w:t>
      </w:r>
      <w:r w:rsidR="0084256A">
        <w:rPr>
          <w:rtl/>
        </w:rPr>
        <w:t xml:space="preserve"> </w:t>
      </w:r>
      <w:r w:rsidRPr="00CF24E8">
        <w:rPr>
          <w:rtl/>
        </w:rPr>
        <w:t>תוכלנה, על בסיס הנושאים שבהם הן מטפלות בדרך כלל, ובמקביל לביקורת המדינה, לפעול</w:t>
      </w:r>
      <w:r w:rsidR="0084256A">
        <w:rPr>
          <w:rtl/>
        </w:rPr>
        <w:t xml:space="preserve"> </w:t>
      </w:r>
      <w:r w:rsidRPr="00CF24E8">
        <w:rPr>
          <w:rtl/>
        </w:rPr>
        <w:t>לשם</w:t>
      </w:r>
      <w:r w:rsidR="0084256A">
        <w:rPr>
          <w:rtl/>
        </w:rPr>
        <w:t xml:space="preserve"> </w:t>
      </w:r>
      <w:r w:rsidRPr="00CF24E8">
        <w:rPr>
          <w:rtl/>
        </w:rPr>
        <w:t>ייזום</w:t>
      </w:r>
      <w:r w:rsidR="0084256A">
        <w:rPr>
          <w:rtl/>
        </w:rPr>
        <w:t xml:space="preserve"> </w:t>
      </w:r>
      <w:r w:rsidRPr="00CF24E8">
        <w:rPr>
          <w:rtl/>
        </w:rPr>
        <w:t>הצעות</w:t>
      </w:r>
      <w:r w:rsidR="0084256A">
        <w:rPr>
          <w:rtl/>
        </w:rPr>
        <w:t xml:space="preserve"> </w:t>
      </w:r>
      <w:r w:rsidRPr="00CF24E8">
        <w:rPr>
          <w:rtl/>
        </w:rPr>
        <w:t>חוק.</w:t>
      </w:r>
      <w:r w:rsidR="0084256A">
        <w:rPr>
          <w:rtl/>
        </w:rPr>
        <w:t xml:space="preserve"> </w:t>
      </w:r>
      <w:r w:rsidRPr="00CF24E8">
        <w:rPr>
          <w:rtl/>
        </w:rPr>
        <w:t>במקום לטפל בנושא, במקום לדון בנושא, בחרת בדרך נלוזה,</w:t>
      </w:r>
      <w:r w:rsidR="0084256A">
        <w:rPr>
          <w:rtl/>
        </w:rPr>
        <w:t xml:space="preserve"> </w:t>
      </w:r>
      <w:r w:rsidRPr="00CF24E8">
        <w:rPr>
          <w:rtl/>
        </w:rPr>
        <w:t>ואני מציע לך שתחזור ממנה.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מירום, האם אתה מבקש לנצל את זכותך להשיב?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 כן, עומדות לרשותך חמש דקות על</w:t>
      </w:r>
      <w:r w:rsidR="0084256A">
        <w:rPr>
          <w:rtl/>
        </w:rPr>
        <w:t>-</w:t>
      </w:r>
      <w:r w:rsidRPr="00CF24E8">
        <w:rPr>
          <w:rtl/>
        </w:rPr>
        <w:t>פי הנוהג המקובל.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האם קרה ששמעתם דבר כזה ולא עניתם? אני מצטער, חברי. גברתי היושבת</w:t>
      </w:r>
      <w:r w:rsidR="0084256A">
        <w:rPr>
          <w:rtl/>
        </w:rPr>
        <w:t>-</w:t>
      </w:r>
      <w:r w:rsidRPr="00CF24E8">
        <w:rPr>
          <w:rtl/>
        </w:rPr>
        <w:t>ראש, חברי</w:t>
      </w:r>
      <w:r w:rsidR="0084256A">
        <w:rPr>
          <w:rtl/>
        </w:rPr>
        <w:t xml:space="preserve"> </w:t>
      </w:r>
      <w:r w:rsidRPr="00CF24E8">
        <w:rPr>
          <w:rtl/>
        </w:rPr>
        <w:t>חברי הכנסת, אני מאוד מצטער על הסגנון ועל הבריונות של חבר הכנסת דוד מגן. אין לי</w:t>
      </w:r>
      <w:r w:rsidR="0084256A">
        <w:rPr>
          <w:rtl/>
        </w:rPr>
        <w:t xml:space="preserve"> </w:t>
      </w:r>
      <w:r w:rsidRPr="00CF24E8">
        <w:rPr>
          <w:rtl/>
        </w:rPr>
        <w:t>מלה</w:t>
      </w:r>
      <w:r w:rsidR="0084256A">
        <w:rPr>
          <w:rtl/>
        </w:rPr>
        <w:t xml:space="preserve"> </w:t>
      </w:r>
      <w:r w:rsidRPr="00CF24E8">
        <w:rPr>
          <w:rtl/>
        </w:rPr>
        <w:t>אחרת, אלא לכנות את ההתפרצות שלו כאן בריונות פרלמנטרית. אני רוצה להגיד לך,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דוד</w:t>
      </w:r>
      <w:r w:rsidR="0084256A">
        <w:rPr>
          <w:rtl/>
        </w:rPr>
        <w:t xml:space="preserve"> </w:t>
      </w:r>
      <w:r w:rsidRPr="00CF24E8">
        <w:rPr>
          <w:rtl/>
        </w:rPr>
        <w:t>מגן, בחיים לא תוכל להאשים אותי כמי שמצר את צעדיו של חבר הכנסת</w:t>
      </w:r>
      <w:r w:rsidR="0084256A">
        <w:rPr>
          <w:rtl/>
        </w:rPr>
        <w:t xml:space="preserve"> </w:t>
      </w:r>
      <w:r w:rsidRPr="00CF24E8">
        <w:rPr>
          <w:rtl/>
        </w:rPr>
        <w:t>בחקיקה</w:t>
      </w:r>
      <w:r w:rsidR="0084256A">
        <w:rPr>
          <w:rtl/>
        </w:rPr>
        <w:t xml:space="preserve"> </w:t>
      </w:r>
      <w:r w:rsidRPr="00CF24E8">
        <w:rPr>
          <w:rtl/>
        </w:rPr>
        <w:t>ובתפקידיו כפרלמנטר. אני מתנגד לביטול ההצעה העומדת כל יום לפתחה של ועדת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לחסל את מוסד ההצעה הדחופה לסדר</w:t>
      </w:r>
      <w:r w:rsidR="0084256A">
        <w:rPr>
          <w:rtl/>
        </w:rPr>
        <w:t>-</w:t>
      </w:r>
      <w:r w:rsidRPr="00CF24E8">
        <w:rPr>
          <w:rtl/>
        </w:rPr>
        <w:t xml:space="preserve">היום והשאילתא הדחופה </w:t>
      </w:r>
      <w:r w:rsidR="0084256A">
        <w:rPr>
          <w:rtl/>
        </w:rPr>
        <w:t>–</w:t>
      </w:r>
      <w:r w:rsidRPr="00CF24E8">
        <w:rPr>
          <w:rtl/>
        </w:rPr>
        <w:t xml:space="preserve"> דברים בסיסיים של</w:t>
      </w:r>
      <w:r w:rsidR="0084256A">
        <w:rPr>
          <w:rtl/>
        </w:rPr>
        <w:t xml:space="preserve"> </w:t>
      </w:r>
      <w:r w:rsidRPr="00CF24E8">
        <w:rPr>
          <w:rtl/>
        </w:rPr>
        <w:t>פרלמנטריזם. לא תראה אותי עושה את 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כאשר</w:t>
      </w:r>
      <w:r w:rsidR="0084256A">
        <w:rPr>
          <w:rtl/>
        </w:rPr>
        <w:t xml:space="preserve"> </w:t>
      </w:r>
      <w:r w:rsidRPr="00CF24E8">
        <w:rPr>
          <w:rtl/>
        </w:rPr>
        <w:t>הנושא עלה, וכולם רצו להתפרץ כמו אני לא יודע מה בוועדת הכנסת, נגד מה</w:t>
      </w:r>
      <w:r w:rsidR="0084256A">
        <w:rPr>
          <w:rtl/>
        </w:rPr>
        <w:t xml:space="preserve"> </w:t>
      </w:r>
      <w:r w:rsidRPr="00CF24E8">
        <w:rPr>
          <w:rtl/>
        </w:rPr>
        <w:t>שאתה מעולל כיושב</w:t>
      </w:r>
      <w:r w:rsidR="0084256A">
        <w:rPr>
          <w:rtl/>
        </w:rPr>
        <w:t>-</w:t>
      </w:r>
      <w:r w:rsidRPr="00CF24E8">
        <w:rPr>
          <w:rtl/>
        </w:rPr>
        <w:t xml:space="preserve">ראש הוועדה לענייני ביקורת המדינה לבית הזה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לא חוקי?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אמרתי: לא רוצה לדון בזה</w:t>
      </w:r>
      <w:r w:rsidR="0084256A">
        <w:rPr>
          <w:rtl/>
        </w:rPr>
        <w:t xml:space="preserve"> </w:t>
      </w:r>
      <w:r w:rsidRPr="00CF24E8">
        <w:rPr>
          <w:rtl/>
        </w:rPr>
        <w:t>בלי חבר הכנסת דוד מגן.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בניגוד לתקנון?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אמרתי שנמתין, נחכה ונראה מה יש לו להגיד בעניין.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 להגיד לחברי הכנסת ולציבור שרואה ושומע אותנו: ועדת ביקורת המדינה</w:t>
      </w:r>
      <w:r w:rsidR="0084256A">
        <w:rPr>
          <w:rtl/>
        </w:rPr>
        <w:t xml:space="preserve"> </w:t>
      </w:r>
      <w:r w:rsidRPr="00CF24E8">
        <w:rPr>
          <w:rtl/>
        </w:rPr>
        <w:t>לא תהיה אם כל הוועדות. אתה החלטת להפוך אותה לאם כל הוועדות.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היא כבר כזו, אין מה לעשות.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הוועדה</w:t>
      </w:r>
      <w:r w:rsidR="0084256A">
        <w:rPr>
          <w:rtl/>
        </w:rPr>
        <w:t xml:space="preserve"> </w:t>
      </w:r>
      <w:r w:rsidRPr="00CF24E8">
        <w:rPr>
          <w:rtl/>
        </w:rPr>
        <w:t>שלך,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תפיסתו</w:t>
      </w:r>
      <w:r w:rsidR="0084256A">
        <w:rPr>
          <w:rtl/>
        </w:rPr>
        <w:t xml:space="preserve"> </w:t>
      </w:r>
      <w:r w:rsidRPr="00CF24E8">
        <w:rPr>
          <w:rtl/>
        </w:rPr>
        <w:t>של חבר הכנסת דוד מגן, רשאית לחוקק כל דבר תוך</w:t>
      </w:r>
      <w:r w:rsidR="0084256A">
        <w:rPr>
          <w:rtl/>
        </w:rPr>
        <w:t xml:space="preserve"> </w:t>
      </w:r>
      <w:r w:rsidRPr="00CF24E8">
        <w:rPr>
          <w:rtl/>
        </w:rPr>
        <w:t>רמיסת</w:t>
      </w:r>
      <w:r w:rsidR="0084256A">
        <w:rPr>
          <w:rtl/>
        </w:rPr>
        <w:t xml:space="preserve"> </w:t>
      </w:r>
      <w:r w:rsidRPr="00CF24E8">
        <w:rPr>
          <w:rtl/>
        </w:rPr>
        <w:t>הסמכויות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ועדות אחרות. אתה דורס ורומס את התקנון. אתה עושה דברים שלא</w:t>
      </w:r>
      <w:r w:rsidR="0084256A">
        <w:rPr>
          <w:rtl/>
        </w:rPr>
        <w:t xml:space="preserve"> </w:t>
      </w:r>
      <w:r w:rsidRPr="00CF24E8">
        <w:rPr>
          <w:rtl/>
        </w:rPr>
        <w:t>ייעשו לחברים שלך בוועדות.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הם באים אלי כדי לומר לי שאין לך מעצורים בהעברת דברים.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אביא אותך לוועדת האתיקה. תצביע על דוגמה אחת של חריגה מהתקנון.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מגן.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מירום, ברשותך. אני מבקשת להזכיר, חברי הכנסת,</w:t>
      </w:r>
      <w:r w:rsidR="0084256A">
        <w:rPr>
          <w:rtl/>
        </w:rPr>
        <w:t xml:space="preserve"> </w:t>
      </w:r>
      <w:r w:rsidRPr="00CF24E8">
        <w:rPr>
          <w:rtl/>
        </w:rPr>
        <w:t>שהבית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הוא בית פרלמנטרי, ובהצעות חוק אנו משתדלים לדון לגופם של דברים. 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מגן,</w:t>
      </w:r>
      <w:r w:rsidR="0084256A">
        <w:rPr>
          <w:rtl/>
        </w:rPr>
        <w:t xml:space="preserve"> </w:t>
      </w:r>
      <w:r w:rsidRPr="00CF24E8">
        <w:rPr>
          <w:rtl/>
        </w:rPr>
        <w:t>ניצלת את חמש הדקות, תאפשר לחבר הכנסת מירום להשיב. אני מבקשת לסיים</w:t>
      </w:r>
      <w:r w:rsidR="0084256A">
        <w:rPr>
          <w:rtl/>
        </w:rPr>
        <w:t xml:space="preserve"> </w:t>
      </w:r>
      <w:r w:rsidRPr="00CF24E8">
        <w:rPr>
          <w:rtl/>
        </w:rPr>
        <w:t>את הדיון הזה, אני מבקשת להפסיק.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הודעתי,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יחזור</w:t>
      </w:r>
      <w:r w:rsidR="0084256A">
        <w:rPr>
          <w:rtl/>
        </w:rPr>
        <w:t xml:space="preserve"> </w:t>
      </w:r>
      <w:r w:rsidRPr="00CF24E8">
        <w:rPr>
          <w:rtl/>
        </w:rPr>
        <w:t>בו מדבריו שאני רומס את התקנון, אתבע אותו</w:t>
      </w:r>
      <w:r w:rsidR="0084256A">
        <w:rPr>
          <w:rtl/>
        </w:rPr>
        <w:t xml:space="preserve"> </w:t>
      </w:r>
      <w:r w:rsidRPr="00CF24E8">
        <w:rPr>
          <w:rtl/>
        </w:rPr>
        <w:t>בוועדת האתיקה.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שמע, אני מבקשת שתאפשר לו לסיים ולהצביע באופן מכובד. חבר הכנסת מירום,</w:t>
      </w:r>
      <w:r w:rsidR="0084256A">
        <w:rPr>
          <w:rtl/>
        </w:rPr>
        <w:t xml:space="preserve"> </w:t>
      </w:r>
      <w:r w:rsidRPr="00CF24E8">
        <w:rPr>
          <w:rtl/>
        </w:rPr>
        <w:t>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ודאי שאני לא חוזר בי מדברי, זהו ביטוי פרלמנטרי מותר: אתה רומס תקנון ידוע,</w:t>
      </w:r>
      <w:r w:rsidR="0084256A">
        <w:rPr>
          <w:rtl/>
        </w:rPr>
        <w:t xml:space="preserve"> </w:t>
      </w:r>
      <w:r w:rsidRPr="00CF24E8">
        <w:rPr>
          <w:rtl/>
        </w:rPr>
        <w:t>אתה פוגע בוועדות הכנסת ובאוטונומיות שלהן.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הנה, הנה, התרגילים שלך כשרים אך מסריחים.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אוהו, אני שמח לשמוע.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חשוב שתדע שזו עמדתי. אתה מתגנב לכאן באישון לילה ומעביר הצעות.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למה גם אתה לא מתגנב באישון לילה?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מה שרציתי לספר לך.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מגן, אני מבקש ממך.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אומר</w:t>
      </w:r>
      <w:r w:rsidR="0084256A">
        <w:rPr>
          <w:rtl/>
        </w:rPr>
        <w:t xml:space="preserve"> </w:t>
      </w:r>
      <w:r w:rsidRPr="00CF24E8">
        <w:rPr>
          <w:rtl/>
        </w:rPr>
        <w:t>שאני</w:t>
      </w:r>
      <w:r w:rsidR="0084256A">
        <w:rPr>
          <w:rtl/>
        </w:rPr>
        <w:t xml:space="preserve"> </w:t>
      </w:r>
      <w:r w:rsidRPr="00CF24E8">
        <w:rPr>
          <w:rtl/>
        </w:rPr>
        <w:t>לא יכול לדבר על כוחנות, מן הראוי שתדע שנשב ונדון בכל</w:t>
      </w:r>
      <w:r w:rsidR="0084256A">
        <w:rPr>
          <w:rtl/>
        </w:rPr>
        <w:t xml:space="preserve"> </w:t>
      </w:r>
      <w:r w:rsidRPr="00CF24E8">
        <w:rPr>
          <w:rtl/>
        </w:rPr>
        <w:t>הצעה שלך, ונעביר אותה קודם לוועדת הכנסת, אשר תשקול לאן לכוון אותה.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נשב ונבחן היטב היטב, ונראה אם יש לך זכות חוקית לכנס ועדה ביום ראשון, כאשר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 בוועדה שלך לא יכולים לבוא לדיון, כדי להעביר לבד את הצעות החוק שלך.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חושב</w:t>
      </w:r>
      <w:r w:rsidR="0084256A">
        <w:rPr>
          <w:rtl/>
        </w:rPr>
        <w:t xml:space="preserve"> </w:t>
      </w:r>
      <w:r w:rsidRPr="00CF24E8">
        <w:rPr>
          <w:rtl/>
        </w:rPr>
        <w:t>לך? שהחוכמות שלך לא מוכרות? אמרתי: כשר, אבל מסריח. כשר, אך בלתי</w:t>
      </w:r>
      <w:r w:rsidR="0084256A">
        <w:rPr>
          <w:rtl/>
        </w:rPr>
        <w:t xml:space="preserve"> </w:t>
      </w:r>
      <w:r w:rsidRPr="00CF24E8">
        <w:rPr>
          <w:rtl/>
        </w:rPr>
        <w:t>הוגן. אני אחראי למה שאמרתי.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העיקר שכשר.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לשנות קצת את הסגנון ולומר לך, חבר הכנסת דוד מגן: בניגוד לסגנון</w:t>
      </w:r>
      <w:r w:rsidR="0084256A">
        <w:rPr>
          <w:rtl/>
        </w:rPr>
        <w:t xml:space="preserve"> </w:t>
      </w:r>
      <w:r w:rsidRPr="00CF24E8">
        <w:rPr>
          <w:rtl/>
        </w:rPr>
        <w:t>שלך, אני מאוד מעריך אותך כפרלמנטר וכיושב</w:t>
      </w:r>
      <w:r w:rsidR="0084256A">
        <w:rPr>
          <w:rtl/>
        </w:rPr>
        <w:t>-</w:t>
      </w:r>
      <w:r w:rsidRPr="00CF24E8">
        <w:rPr>
          <w:rtl/>
        </w:rPr>
        <w:t>ראש ועדה. אני לא מעריך את התחושה שאין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מגבלות למה שאפשר לעשות כאן. אני חושב שטוב היה שגם אתה וגם אני נרד עכשיו </w:t>
      </w:r>
      <w:r w:rsidR="0084256A">
        <w:rPr>
          <w:rtl/>
        </w:rPr>
        <w:t>–</w:t>
      </w:r>
      <w:r w:rsidRPr="00CF24E8">
        <w:rPr>
          <w:rtl/>
        </w:rPr>
        <w:t xml:space="preserve"> אחרי</w:t>
      </w:r>
      <w:r w:rsidR="0084256A">
        <w:rPr>
          <w:rtl/>
        </w:rPr>
        <w:t xml:space="preserve"> </w:t>
      </w:r>
      <w:r w:rsidRPr="00CF24E8">
        <w:rPr>
          <w:rtl/>
        </w:rPr>
        <w:t>שאתה</w:t>
      </w:r>
      <w:r w:rsidR="0084256A">
        <w:rPr>
          <w:rtl/>
        </w:rPr>
        <w:t xml:space="preserve"> </w:t>
      </w:r>
      <w:r w:rsidRPr="00CF24E8">
        <w:rPr>
          <w:rtl/>
        </w:rPr>
        <w:t>נתת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>ואני</w:t>
      </w:r>
      <w:r w:rsidR="0084256A">
        <w:rPr>
          <w:rtl/>
        </w:rPr>
        <w:t xml:space="preserve"> </w:t>
      </w:r>
      <w:r w:rsidRPr="00CF24E8">
        <w:rPr>
          <w:rtl/>
        </w:rPr>
        <w:t>החזרתי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לך </w:t>
      </w:r>
      <w:r w:rsidR="0084256A">
        <w:rPr>
          <w:rtl/>
        </w:rPr>
        <w:t>–</w:t>
      </w:r>
      <w:r w:rsidRPr="00CF24E8">
        <w:rPr>
          <w:rtl/>
        </w:rPr>
        <w:t xml:space="preserve"> מן הטונים שהשתמשנו בהם, ונבחן את הדברים ברוח</w:t>
      </w:r>
      <w:r w:rsidR="0084256A">
        <w:rPr>
          <w:rtl/>
        </w:rPr>
        <w:t xml:space="preserve"> </w:t>
      </w:r>
      <w:r w:rsidRPr="00CF24E8">
        <w:rPr>
          <w:rtl/>
        </w:rPr>
        <w:t>טובה,</w:t>
      </w:r>
      <w:r w:rsidR="0084256A">
        <w:rPr>
          <w:rtl/>
        </w:rPr>
        <w:t xml:space="preserve"> </w:t>
      </w:r>
      <w:r w:rsidRPr="00CF24E8">
        <w:rPr>
          <w:rtl/>
        </w:rPr>
        <w:t>בצורה</w:t>
      </w:r>
      <w:r w:rsidR="0084256A">
        <w:rPr>
          <w:rtl/>
        </w:rPr>
        <w:t xml:space="preserve"> </w:t>
      </w:r>
      <w:r w:rsidRPr="00CF24E8">
        <w:rPr>
          <w:rtl/>
        </w:rPr>
        <w:t>פרלמנטרית, מכובדת והוגנת. אם תסכים לכך, לפי דעתי נגיע, כמו בעבר,</w:t>
      </w:r>
      <w:r w:rsidR="0084256A">
        <w:rPr>
          <w:rtl/>
        </w:rPr>
        <w:t xml:space="preserve"> </w:t>
      </w:r>
      <w:r w:rsidRPr="00CF24E8">
        <w:rPr>
          <w:rtl/>
        </w:rPr>
        <w:t>לתוצאה ראויה.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אבקש לומר דבר נוסף.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מהמקום.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חגי מירום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מבקש</w:t>
      </w:r>
      <w:r w:rsidR="0084256A">
        <w:rPr>
          <w:rtl/>
        </w:rPr>
        <w:t xml:space="preserve"> </w:t>
      </w:r>
      <w:r w:rsidRPr="00CF24E8">
        <w:rPr>
          <w:rtl/>
        </w:rPr>
        <w:t>מחברי</w:t>
      </w:r>
      <w:r w:rsidR="0084256A">
        <w:rPr>
          <w:rtl/>
        </w:rPr>
        <w:t xml:space="preserve"> </w:t>
      </w:r>
      <w:r w:rsidRPr="00CF24E8">
        <w:rPr>
          <w:rtl/>
        </w:rPr>
        <w:t>הכנסת לאשר את הצעת החוק שהצגתי כאן, שהיא הצעת חוק חשובה</w:t>
      </w:r>
      <w:r w:rsidR="0084256A">
        <w:rPr>
          <w:rtl/>
        </w:rPr>
        <w:t xml:space="preserve"> </w:t>
      </w:r>
      <w:r w:rsidRPr="00CF24E8">
        <w:rPr>
          <w:rtl/>
        </w:rPr>
        <w:t>מאוד. אין שום דבר בין מה שנאמנו כאן לבינה.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 הכנסת, אני מבקש להירגע. ניגש להצבעה. חבר הכנסת דוד מגן, דבר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חגי</w:t>
      </w:r>
      <w:r w:rsidR="0084256A">
        <w:rPr>
          <w:rtl/>
        </w:rPr>
        <w:t xml:space="preserve"> </w:t>
      </w:r>
      <w:r w:rsidRPr="00CF24E8">
        <w:rPr>
          <w:rtl/>
        </w:rPr>
        <w:t>מירום,</w:t>
      </w:r>
      <w:r w:rsidR="0084256A">
        <w:rPr>
          <w:rtl/>
        </w:rPr>
        <w:t xml:space="preserve"> </w:t>
      </w:r>
      <w:r w:rsidRPr="00CF24E8">
        <w:rPr>
          <w:rtl/>
        </w:rPr>
        <w:t>אם הבהרת שאתה יודע שאני פועל בהתאם לתקנון, ויכול</w:t>
      </w:r>
      <w:r w:rsidR="0084256A">
        <w:rPr>
          <w:rtl/>
        </w:rPr>
        <w:t xml:space="preserve"> </w:t>
      </w:r>
      <w:r w:rsidRPr="00CF24E8">
        <w:rPr>
          <w:rtl/>
        </w:rPr>
        <w:t>להיות</w:t>
      </w:r>
      <w:r w:rsidR="0084256A">
        <w:rPr>
          <w:rtl/>
        </w:rPr>
        <w:t xml:space="preserve"> </w:t>
      </w:r>
      <w:r w:rsidRPr="00CF24E8">
        <w:rPr>
          <w:rtl/>
        </w:rPr>
        <w:t>שצריך</w:t>
      </w:r>
      <w:r w:rsidR="0084256A">
        <w:rPr>
          <w:rtl/>
        </w:rPr>
        <w:t xml:space="preserve"> </w:t>
      </w:r>
      <w:r w:rsidRPr="00CF24E8">
        <w:rPr>
          <w:rtl/>
        </w:rPr>
        <w:t>לתקן</w:t>
      </w:r>
      <w:r w:rsidR="0084256A">
        <w:rPr>
          <w:rtl/>
        </w:rPr>
        <w:t xml:space="preserve"> </w:t>
      </w:r>
      <w:r w:rsidRPr="00CF24E8">
        <w:rPr>
          <w:rtl/>
        </w:rPr>
        <w:t>את התקנון כדי שפעילות יתר לא תחרוג מהפרופורציות, אני מסכים</w:t>
      </w:r>
      <w:r w:rsidR="0084256A">
        <w:rPr>
          <w:rtl/>
        </w:rPr>
        <w:t xml:space="preserve"> </w:t>
      </w:r>
      <w:r w:rsidRPr="00CF24E8">
        <w:rPr>
          <w:rtl/>
        </w:rPr>
        <w:t>אתך.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אמרת</w:t>
      </w:r>
      <w:r w:rsidR="0084256A">
        <w:rPr>
          <w:rtl/>
        </w:rPr>
        <w:t xml:space="preserve"> </w:t>
      </w:r>
      <w:r w:rsidRPr="00CF24E8">
        <w:rPr>
          <w:rtl/>
        </w:rPr>
        <w:t>שעד</w:t>
      </w:r>
      <w:r w:rsidR="0084256A">
        <w:rPr>
          <w:rtl/>
        </w:rPr>
        <w:t xml:space="preserve"> </w:t>
      </w:r>
      <w:r w:rsidRPr="00CF24E8">
        <w:rPr>
          <w:rtl/>
        </w:rPr>
        <w:t>היום אני פועל על</w:t>
      </w:r>
      <w:r w:rsidR="0084256A">
        <w:rPr>
          <w:rtl/>
        </w:rPr>
        <w:t>-</w:t>
      </w:r>
      <w:r w:rsidRPr="00CF24E8">
        <w:rPr>
          <w:rtl/>
        </w:rPr>
        <w:t>פי התקנון, אני מעריך את זה. אם אתה רוצה</w:t>
      </w:r>
      <w:r w:rsidR="0084256A">
        <w:rPr>
          <w:rtl/>
        </w:rPr>
        <w:t xml:space="preserve"> </w:t>
      </w:r>
      <w:r w:rsidRPr="00CF24E8">
        <w:rPr>
          <w:rtl/>
        </w:rPr>
        <w:t>לתקן את התקנון, אתה יכול לראות בי שותף.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רבה, יפה מאוד.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הנכבדים,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אנחנו נצביע על הצעת חוק משכן הכנסת ורחבתו (תיקון </w:t>
      </w:r>
      <w:r w:rsidR="0084256A">
        <w:rPr>
          <w:rtl/>
        </w:rPr>
        <w:t xml:space="preserve">– </w:t>
      </w:r>
      <w:r w:rsidRPr="00CF24E8">
        <w:rPr>
          <w:rtl/>
        </w:rPr>
        <w:t>עבר פלילי של מבקש היתר), התשנ"ד</w:t>
      </w:r>
      <w:r w:rsidR="0084256A">
        <w:rPr>
          <w:rtl/>
        </w:rPr>
        <w:t>–</w:t>
      </w:r>
      <w:r w:rsidRPr="00CF24E8">
        <w:rPr>
          <w:rtl/>
        </w:rPr>
        <w:t>1994, של חבר הכנסת חגי מירום.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חברים, חבר הכנסת חגי מירום, רק רגע. חבר'ה, ההצבעה החלה, אני מבקש שקט.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מירום, ועדת הכנסת, נכון?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9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CF24E8" w:rsidRPr="00CF24E8">
        <w:rPr>
          <w:rtl/>
        </w:rPr>
        <w:t xml:space="preserve"> 32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>עד ההצעה להסיר מסדר</w:t>
      </w:r>
      <w:r>
        <w:rPr>
          <w:rtl/>
        </w:rPr>
        <w:t>-</w:t>
      </w:r>
      <w:r w:rsidR="00CF24E8" w:rsidRPr="00CF24E8">
        <w:rPr>
          <w:rtl/>
        </w:rPr>
        <w:t xml:space="preserve">היום את הצעת החוק </w:t>
      </w:r>
      <w:r>
        <w:rPr>
          <w:rtl/>
        </w:rPr>
        <w:t>–</w:t>
      </w:r>
      <w:r w:rsidR="00CF24E8" w:rsidRPr="00CF24E8">
        <w:rPr>
          <w:rtl/>
        </w:rPr>
        <w:t xml:space="preserve"> 1</w:t>
      </w:r>
    </w:p>
    <w:p w:rsidR="00692BD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7</w:t>
      </w:r>
      <w:r>
        <w:rPr>
          <w:rtl/>
        </w:rPr>
        <w:t xml:space="preserve"> </w:t>
      </w:r>
    </w:p>
    <w:p w:rsidR="0084256A" w:rsidRDefault="00CF24E8" w:rsidP="0084256A">
      <w:pPr>
        <w:pStyle w:val="3"/>
        <w:rPr>
          <w:rtl/>
        </w:rPr>
      </w:pPr>
      <w:r w:rsidRPr="00CF24E8">
        <w:rPr>
          <w:rtl/>
        </w:rPr>
        <w:t>ההצעה להעביר את הצעת חוק משכן הכנסת ורחבתו (תיקון</w:t>
      </w:r>
      <w:r w:rsidR="0084256A">
        <w:rPr>
          <w:rtl/>
        </w:rPr>
        <w:t xml:space="preserve"> </w:t>
      </w:r>
      <w:r w:rsidRPr="00CF24E8">
        <w:rPr>
          <w:rtl/>
        </w:rPr>
        <w:t>עבר פלילי של מבקש היתר),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תשנ"ד</w:t>
      </w:r>
      <w:r>
        <w:rPr>
          <w:rtl/>
        </w:rPr>
        <w:t>–</w:t>
      </w:r>
      <w:r w:rsidR="00CF24E8" w:rsidRPr="00CF24E8">
        <w:rPr>
          <w:rtl/>
        </w:rPr>
        <w:t>1994, לדיון מוקדם בוועדה שתקבע ועדת הכנסת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קובע;</w:t>
      </w:r>
      <w:r w:rsidR="0084256A">
        <w:rPr>
          <w:rtl/>
        </w:rPr>
        <w:t xml:space="preserve"> </w:t>
      </w:r>
      <w:r w:rsidRPr="00CF24E8">
        <w:rPr>
          <w:rtl/>
        </w:rPr>
        <w:t>בעד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32, נגד </w:t>
      </w:r>
      <w:r w:rsidR="0084256A">
        <w:rPr>
          <w:rtl/>
        </w:rPr>
        <w:t>–</w:t>
      </w:r>
      <w:r w:rsidRPr="00CF24E8">
        <w:rPr>
          <w:rtl/>
        </w:rPr>
        <w:t xml:space="preserve"> 1, שבעה נמנעים. אני קובע שהנושא יועבר לוועדת</w:t>
      </w:r>
      <w:r w:rsidR="0084256A">
        <w:rPr>
          <w:rtl/>
        </w:rPr>
        <w:t xml:space="preserve"> </w:t>
      </w:r>
      <w:r w:rsidRPr="00CF24E8">
        <w:rPr>
          <w:rtl/>
        </w:rPr>
        <w:t>הכנסת, להכנה לקריאה ראשונה.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כן, אדוני?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עזרן (ש"ס):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בבקשה, אדוני. בבקשה, דקה.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עזרן (ש"ס):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מודה</w:t>
      </w:r>
      <w:r w:rsidR="0084256A">
        <w:rPr>
          <w:rtl/>
        </w:rPr>
        <w:t xml:space="preserve"> </w:t>
      </w:r>
      <w:r w:rsidRPr="00CF24E8">
        <w:rPr>
          <w:rtl/>
        </w:rPr>
        <w:t>לך,</w:t>
      </w:r>
      <w:r w:rsidR="0084256A">
        <w:rPr>
          <w:rtl/>
        </w:rPr>
        <w:t xml:space="preserve"> </w:t>
      </w:r>
      <w:r w:rsidRPr="00CF24E8">
        <w:rPr>
          <w:rtl/>
        </w:rPr>
        <w:t>אדוני היושב</w:t>
      </w:r>
      <w:r w:rsidR="0084256A">
        <w:rPr>
          <w:rtl/>
        </w:rPr>
        <w:t>-</w:t>
      </w:r>
      <w:r w:rsidRPr="00CF24E8">
        <w:rPr>
          <w:rtl/>
        </w:rPr>
        <w:t xml:space="preserve">ראש. נמנעתי, לא מפני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סליחה, חבר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הכנסת חגי מירום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רק רגע, דקה, אין דבר.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עמנואל זיסמן (העבודה):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לא, לא, לא, אני מבקש.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עמנואל זיסמן (העבודה):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עזרן (ש"ס):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אדוני, נמנענו, לא מפני שאנחנו, חבר הכנסת זיסמן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עזרן (ש"ס):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 xml:space="preserve">– – – </w:t>
      </w:r>
      <w:r w:rsidR="00CF24E8" w:rsidRPr="00CF24E8">
        <w:rPr>
          <w:rtl/>
        </w:rPr>
        <w:t>לא</w:t>
      </w:r>
      <w:r>
        <w:rPr>
          <w:rtl/>
        </w:rPr>
        <w:t xml:space="preserve"> </w:t>
      </w:r>
      <w:r w:rsidR="00CF24E8" w:rsidRPr="00CF24E8">
        <w:rPr>
          <w:rtl/>
        </w:rPr>
        <w:t>מפני</w:t>
      </w:r>
      <w:r>
        <w:rPr>
          <w:rtl/>
        </w:rPr>
        <w:t xml:space="preserve"> </w:t>
      </w:r>
      <w:r w:rsidR="00CF24E8" w:rsidRPr="00CF24E8">
        <w:rPr>
          <w:rtl/>
        </w:rPr>
        <w:t>שאני</w:t>
      </w:r>
      <w:r>
        <w:rPr>
          <w:rtl/>
        </w:rPr>
        <w:t xml:space="preserve"> </w:t>
      </w:r>
      <w:r w:rsidR="00CF24E8" w:rsidRPr="00CF24E8">
        <w:rPr>
          <w:rtl/>
        </w:rPr>
        <w:t>מתנגד לחוק של חבר הכנסת חגי מירום, אלא כדי לתמוך</w:t>
      </w:r>
      <w:r>
        <w:rPr>
          <w:rtl/>
        </w:rPr>
        <w:t xml:space="preserve"> </w:t>
      </w:r>
      <w:r w:rsidR="00CF24E8" w:rsidRPr="00CF24E8">
        <w:rPr>
          <w:rtl/>
        </w:rPr>
        <w:t>בהצעתו</w:t>
      </w:r>
      <w:r>
        <w:rPr>
          <w:rtl/>
        </w:rPr>
        <w:t xml:space="preserve"> </w:t>
      </w:r>
      <w:r w:rsidR="00CF24E8" w:rsidRPr="00CF24E8">
        <w:rPr>
          <w:rtl/>
        </w:rPr>
        <w:t>הנבונה והנכונה של מפכ"ל המשטרה בפסטיבל אשר גרם לאסון מחריד והביא דברים</w:t>
      </w:r>
      <w:r>
        <w:rPr>
          <w:rtl/>
        </w:rPr>
        <w:t xml:space="preserve"> </w:t>
      </w:r>
      <w:r w:rsidR="00CF24E8" w:rsidRPr="00CF24E8">
        <w:rPr>
          <w:rtl/>
        </w:rPr>
        <w:t>חמורים</w:t>
      </w:r>
      <w:r>
        <w:rPr>
          <w:rtl/>
        </w:rPr>
        <w:t xml:space="preserve"> </w:t>
      </w:r>
      <w:r w:rsidR="00CF24E8" w:rsidRPr="00CF24E8">
        <w:rPr>
          <w:rtl/>
        </w:rPr>
        <w:t>מאוד,</w:t>
      </w:r>
      <w:r>
        <w:rPr>
          <w:rtl/>
        </w:rPr>
        <w:t xml:space="preserve"> </w:t>
      </w:r>
      <w:r w:rsidR="00CF24E8" w:rsidRPr="00CF24E8">
        <w:rPr>
          <w:rtl/>
        </w:rPr>
        <w:t>לדוגמה, למשל ולשנינה בנוער הישראלי. אם מתעקשים לקיים את הפסטיבל</w:t>
      </w:r>
      <w:r>
        <w:rPr>
          <w:rtl/>
        </w:rPr>
        <w:t xml:space="preserve"> </w:t>
      </w:r>
      <w:r w:rsidR="00CF24E8" w:rsidRPr="00CF24E8">
        <w:rPr>
          <w:rtl/>
        </w:rPr>
        <w:t xml:space="preserve">הזה, שלא יקראו לו פסטיבל ערד, אלא פסטיבל סדום ועמורה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רבה, אדוני.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מגן, דקה, אני מבקש ממך, ואנחנו נעבור לנושא הבא מייד.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היושב</w:t>
      </w:r>
      <w:r w:rsidR="0084256A">
        <w:rPr>
          <w:rtl/>
        </w:rPr>
        <w:t>-</w:t>
      </w:r>
      <w:r w:rsidRPr="00CF24E8">
        <w:rPr>
          <w:rtl/>
        </w:rPr>
        <w:t>ראש, הבקשה שלי להסביר את ההימנעות של סיעת הליכוד נובעת מהצורך</w:t>
      </w:r>
      <w:r w:rsidR="0084256A">
        <w:rPr>
          <w:rtl/>
        </w:rPr>
        <w:t xml:space="preserve"> </w:t>
      </w:r>
      <w:r w:rsidRPr="00CF24E8">
        <w:rPr>
          <w:rtl/>
        </w:rPr>
        <w:t>להעביר</w:t>
      </w:r>
      <w:r w:rsidR="0084256A">
        <w:rPr>
          <w:rtl/>
        </w:rPr>
        <w:t xml:space="preserve"> </w:t>
      </w:r>
      <w:r w:rsidRPr="00CF24E8">
        <w:rPr>
          <w:rtl/>
        </w:rPr>
        <w:t>מסר</w:t>
      </w:r>
      <w:r w:rsidR="0084256A">
        <w:rPr>
          <w:rtl/>
        </w:rPr>
        <w:t xml:space="preserve"> </w:t>
      </w:r>
      <w:r w:rsidRPr="00CF24E8">
        <w:rPr>
          <w:rtl/>
        </w:rPr>
        <w:t>ליושב</w:t>
      </w:r>
      <w:r w:rsidR="0084256A">
        <w:rPr>
          <w:rtl/>
        </w:rPr>
        <w:t>-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הקואליציה,</w:t>
      </w:r>
      <w:r w:rsidR="0084256A">
        <w:rPr>
          <w:rtl/>
        </w:rPr>
        <w:t xml:space="preserve"> </w:t>
      </w:r>
      <w:r w:rsidRPr="00CF24E8">
        <w:rPr>
          <w:rtl/>
        </w:rPr>
        <w:t>שנמצא כאן.</w:t>
      </w:r>
      <w:r w:rsidR="0084256A">
        <w:rPr>
          <w:rtl/>
        </w:rPr>
        <w:t xml:space="preserve"> </w:t>
      </w:r>
      <w:r w:rsidRPr="00CF24E8">
        <w:rPr>
          <w:rtl/>
        </w:rPr>
        <w:t>הבחירות, ככל הנראה, תיערכנה רק</w:t>
      </w:r>
      <w:r w:rsidR="0084256A">
        <w:rPr>
          <w:rtl/>
        </w:rPr>
        <w:t xml:space="preserve"> </w:t>
      </w:r>
      <w:r w:rsidRPr="00CF24E8">
        <w:rPr>
          <w:rtl/>
        </w:rPr>
        <w:t>באוקטובר</w:t>
      </w:r>
      <w:r w:rsidR="0084256A">
        <w:rPr>
          <w:rtl/>
        </w:rPr>
        <w:t xml:space="preserve"> </w:t>
      </w:r>
      <w:r w:rsidRPr="00CF24E8">
        <w:rPr>
          <w:rtl/>
        </w:rPr>
        <w:t>1996.</w:t>
      </w:r>
      <w:r w:rsidR="0084256A">
        <w:rPr>
          <w:rtl/>
        </w:rPr>
        <w:t xml:space="preserve"> </w:t>
      </w:r>
      <w:r w:rsidRPr="00CF24E8">
        <w:rPr>
          <w:rtl/>
        </w:rPr>
        <w:t>כדאי</w:t>
      </w:r>
      <w:r w:rsidR="0084256A">
        <w:rPr>
          <w:rtl/>
        </w:rPr>
        <w:t xml:space="preserve"> </w:t>
      </w:r>
      <w:r w:rsidRPr="00CF24E8">
        <w:rPr>
          <w:rtl/>
        </w:rPr>
        <w:t>לצנן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הרוחות גם בקיץ הלוהט. תרום נא את תרומתך, 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רענן</w:t>
      </w:r>
      <w:r w:rsidR="0084256A">
        <w:rPr>
          <w:rtl/>
        </w:rPr>
        <w:t xml:space="preserve"> </w:t>
      </w:r>
      <w:r w:rsidRPr="00CF24E8">
        <w:rPr>
          <w:rtl/>
        </w:rPr>
        <w:t>כהן,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שאר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 לכך שכנס החורף במושב הבא יעבור תוך כדי</w:t>
      </w:r>
      <w:r w:rsidR="0084256A">
        <w:rPr>
          <w:rtl/>
        </w:rPr>
        <w:t xml:space="preserve"> </w:t>
      </w:r>
      <w:r w:rsidRPr="00CF24E8">
        <w:rPr>
          <w:rtl/>
        </w:rPr>
        <w:t>דיונים ענייניים.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חגי מירום, לעניין שהזכרת בהצעות דחופות לסדר</w:t>
      </w:r>
      <w:r w:rsidR="0084256A">
        <w:rPr>
          <w:rtl/>
        </w:rPr>
        <w:t>-</w:t>
      </w:r>
      <w:r w:rsidRPr="00CF24E8">
        <w:rPr>
          <w:rtl/>
        </w:rPr>
        <w:t>היום, אני חושב שגם</w:t>
      </w:r>
      <w:r w:rsidR="0084256A">
        <w:rPr>
          <w:rtl/>
        </w:rPr>
        <w:t xml:space="preserve"> </w:t>
      </w:r>
      <w:r w:rsidRPr="00CF24E8">
        <w:rPr>
          <w:rtl/>
        </w:rPr>
        <w:t>הצעות דחופות לסדר</w:t>
      </w:r>
      <w:r w:rsidR="0084256A">
        <w:rPr>
          <w:rtl/>
        </w:rPr>
        <w:t>-</w:t>
      </w:r>
      <w:r w:rsidRPr="00CF24E8">
        <w:rPr>
          <w:rtl/>
        </w:rPr>
        <w:t xml:space="preserve">היום, גם הצעות רגילות וגם הצעות חוק </w:t>
      </w:r>
      <w:r w:rsidR="0084256A">
        <w:rPr>
          <w:rtl/>
        </w:rPr>
        <w:t>–</w:t>
      </w:r>
      <w:r w:rsidRPr="00CF24E8">
        <w:rPr>
          <w:rtl/>
        </w:rPr>
        <w:t xml:space="preserve"> אתה ואני שמענו זאת מפי</w:t>
      </w:r>
      <w:r w:rsidR="0084256A">
        <w:rPr>
          <w:rtl/>
        </w:rPr>
        <w:t xml:space="preserve"> </w:t>
      </w:r>
      <w:r w:rsidRPr="00CF24E8">
        <w:rPr>
          <w:rtl/>
        </w:rPr>
        <w:t>נציגי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המכון לדמוקרטיה </w:t>
      </w:r>
      <w:r w:rsidR="0084256A">
        <w:rPr>
          <w:rtl/>
        </w:rPr>
        <w:t>–</w:t>
      </w:r>
      <w:r w:rsidRPr="00CF24E8">
        <w:rPr>
          <w:rtl/>
        </w:rPr>
        <w:t xml:space="preserve"> כדאי לנצל את הפגרה כדי להגביל את מספרן בתקנון ולהכניס</w:t>
      </w:r>
      <w:r w:rsidR="0084256A">
        <w:rPr>
          <w:rtl/>
        </w:rPr>
        <w:t xml:space="preserve"> </w:t>
      </w:r>
      <w:r w:rsidRPr="00CF24E8">
        <w:rPr>
          <w:rtl/>
        </w:rPr>
        <w:t>אותן למסגרת של מכסות. אני חושב שזה יתרום לעבודת הכנסת.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  <w:r w:rsidR="0084256A">
        <w:rPr>
          <w:rtl/>
        </w:rPr>
        <w:t xml:space="preserve"> </w:t>
      </w:r>
      <w:r w:rsidRPr="00CF24E8">
        <w:rPr>
          <w:rtl/>
        </w:rPr>
        <w:t>חבר הכנסת גפני, בבקשה דקה, ובזה סיימנו. אתם מפריעים בצד.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גפני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היושב</w:t>
      </w:r>
      <w:r w:rsidR="0084256A">
        <w:rPr>
          <w:rtl/>
        </w:rPr>
        <w:t>-</w:t>
      </w:r>
      <w:r w:rsidRPr="00CF24E8">
        <w:rPr>
          <w:rtl/>
        </w:rPr>
        <w:t>ראש, אני מודה לך. סיעת יהדות התורה נמנעה בהצבעה הזאת כדי לנצל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הבמה.</w:t>
      </w:r>
      <w:r w:rsidR="0084256A">
        <w:rPr>
          <w:rtl/>
        </w:rPr>
        <w:t xml:space="preserve"> </w:t>
      </w:r>
      <w:r w:rsidRPr="00CF24E8">
        <w:rPr>
          <w:rtl/>
        </w:rPr>
        <w:t>אנחנו נמצאים, היום, בימי בין המצרים, בימי אבל וסכנה, כאשר היום היו</w:t>
      </w:r>
      <w:r w:rsidR="0084256A">
        <w:rPr>
          <w:rtl/>
        </w:rPr>
        <w:t xml:space="preserve"> </w:t>
      </w:r>
      <w:r w:rsidRPr="00CF24E8">
        <w:rPr>
          <w:rtl/>
        </w:rPr>
        <w:t>אסונות</w:t>
      </w:r>
      <w:r w:rsidR="0084256A">
        <w:rPr>
          <w:rtl/>
        </w:rPr>
        <w:t xml:space="preserve"> </w:t>
      </w:r>
      <w:r w:rsidRPr="00CF24E8">
        <w:rPr>
          <w:rtl/>
        </w:rPr>
        <w:t>מחרידים.</w:t>
      </w:r>
      <w:r w:rsidR="0084256A">
        <w:rPr>
          <w:rtl/>
        </w:rPr>
        <w:t xml:space="preserve"> </w:t>
      </w:r>
      <w:r w:rsidRPr="00CF24E8">
        <w:rPr>
          <w:rtl/>
        </w:rPr>
        <w:t>שני</w:t>
      </w:r>
      <w:r w:rsidR="0084256A">
        <w:rPr>
          <w:rtl/>
        </w:rPr>
        <w:t xml:space="preserve"> </w:t>
      </w:r>
      <w:r w:rsidRPr="00CF24E8">
        <w:rPr>
          <w:rtl/>
        </w:rPr>
        <w:t>טייסים</w:t>
      </w:r>
      <w:r w:rsidR="0084256A">
        <w:rPr>
          <w:rtl/>
        </w:rPr>
        <w:t xml:space="preserve"> </w:t>
      </w:r>
      <w:r w:rsidRPr="00CF24E8">
        <w:rPr>
          <w:rtl/>
        </w:rPr>
        <w:t>נפלו, שני נערים נרצחו, ועכשיו האסון האחרון שקרה</w:t>
      </w:r>
      <w:r w:rsidR="0084256A">
        <w:rPr>
          <w:rtl/>
        </w:rPr>
        <w:t xml:space="preserve"> </w:t>
      </w:r>
      <w:r w:rsidRPr="00CF24E8">
        <w:rPr>
          <w:rtl/>
        </w:rPr>
        <w:t>בערד.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מפכ"ל</w:t>
      </w:r>
      <w:r w:rsidR="0084256A">
        <w:rPr>
          <w:rtl/>
        </w:rPr>
        <w:t xml:space="preserve"> </w:t>
      </w:r>
      <w:r w:rsidRPr="00CF24E8">
        <w:rPr>
          <w:rtl/>
        </w:rPr>
        <w:t>המשטרה,</w:t>
      </w:r>
      <w:r w:rsidR="0084256A">
        <w:rPr>
          <w:rtl/>
        </w:rPr>
        <w:t xml:space="preserve"> </w:t>
      </w:r>
      <w:r w:rsidRPr="00CF24E8">
        <w:rPr>
          <w:rtl/>
        </w:rPr>
        <w:t>מפקד המחוז הדרומי, הורים, התקשורת מלאה עם זה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יש להפסיק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את הפסטיבל. בכל מקום שקורה אסון כזה </w:t>
      </w:r>
      <w:r w:rsidR="0084256A">
        <w:rPr>
          <w:rtl/>
        </w:rPr>
        <w:t>–</w:t>
      </w:r>
      <w:r w:rsidRPr="00CF24E8">
        <w:rPr>
          <w:rtl/>
        </w:rPr>
        <w:t xml:space="preserve"> מפסיקים.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שרת</w:t>
      </w:r>
      <w:r w:rsidR="0084256A">
        <w:rPr>
          <w:rtl/>
        </w:rPr>
        <w:t xml:space="preserve"> </w:t>
      </w:r>
      <w:r w:rsidRPr="00CF24E8">
        <w:rPr>
          <w:rtl/>
        </w:rPr>
        <w:t>התקשורת</w:t>
      </w:r>
      <w:r w:rsidR="0084256A">
        <w:rPr>
          <w:rtl/>
        </w:rPr>
        <w:t xml:space="preserve"> </w:t>
      </w:r>
      <w:r w:rsidRPr="00CF24E8">
        <w:rPr>
          <w:rtl/>
        </w:rPr>
        <w:t>עומדת</w:t>
      </w:r>
      <w:r w:rsidR="0084256A">
        <w:rPr>
          <w:rtl/>
        </w:rPr>
        <w:t xml:space="preserve"> </w:t>
      </w:r>
      <w:r w:rsidRPr="00CF24E8">
        <w:rPr>
          <w:rtl/>
        </w:rPr>
        <w:t>ואומרת:</w:t>
      </w:r>
      <w:r w:rsidR="0084256A">
        <w:rPr>
          <w:rtl/>
        </w:rPr>
        <w:t xml:space="preserve"> </w:t>
      </w:r>
      <w:r w:rsidRPr="00CF24E8">
        <w:rPr>
          <w:rtl/>
        </w:rPr>
        <w:t>אני אקים ועדה, הפסטיבל נמשך ארבעה ימים.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פסטיבל</w:t>
      </w:r>
      <w:r w:rsidR="0084256A">
        <w:rPr>
          <w:rtl/>
        </w:rPr>
        <w:t xml:space="preserve"> </w:t>
      </w:r>
      <w:r w:rsidRPr="00CF24E8">
        <w:rPr>
          <w:rtl/>
        </w:rPr>
        <w:t>נורא</w:t>
      </w:r>
      <w:r w:rsidR="0084256A">
        <w:rPr>
          <w:rtl/>
        </w:rPr>
        <w:t xml:space="preserve"> </w:t>
      </w:r>
      <w:r w:rsidRPr="00CF24E8">
        <w:rPr>
          <w:rtl/>
        </w:rPr>
        <w:t xml:space="preserve">ואיום מכל בחינה אפשרית, אבל אסון כזה נורא </w:t>
      </w:r>
      <w:r w:rsidR="0084256A">
        <w:rPr>
          <w:rtl/>
        </w:rPr>
        <w:t>–</w:t>
      </w:r>
      <w:r w:rsidRPr="00CF24E8">
        <w:rPr>
          <w:rtl/>
        </w:rPr>
        <w:t xml:space="preserve"> הורים פונים כל הזמן,</w:t>
      </w:r>
      <w:r w:rsidR="0084256A">
        <w:rPr>
          <w:rtl/>
        </w:rPr>
        <w:t xml:space="preserve"> </w:t>
      </w:r>
      <w:r w:rsidRPr="00CF24E8">
        <w:rPr>
          <w:rtl/>
        </w:rPr>
        <w:t>מצלצלים</w:t>
      </w:r>
      <w:r w:rsidR="0084256A">
        <w:rPr>
          <w:rtl/>
        </w:rPr>
        <w:t xml:space="preserve"> </w:t>
      </w:r>
      <w:r w:rsidRPr="00CF24E8">
        <w:rPr>
          <w:rtl/>
        </w:rPr>
        <w:t>לרדיו, מצלצלים לתקשורת, מצלצלים למשטרה, מצלצלים למארגני הפסטיבל, הכול</w:t>
      </w:r>
      <w:r w:rsidR="0084256A">
        <w:rPr>
          <w:rtl/>
        </w:rPr>
        <w:t xml:space="preserve"> </w:t>
      </w:r>
      <w:r w:rsidRPr="00CF24E8">
        <w:rPr>
          <w:rtl/>
        </w:rPr>
        <w:t>בגלל הכסף שהם עושים שם על חשבון הנערים שלנו.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מבקש שהכנסת תדרוש להפסיק את הפסטיבל הזה, ומייד.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</w:p>
    <w:p w:rsidR="0084256A" w:rsidRDefault="0084256A" w:rsidP="0084256A">
      <w:pPr>
        <w:rPr>
          <w:rtl/>
        </w:rPr>
      </w:pPr>
    </w:p>
    <w:p w:rsidR="0084256A" w:rsidRDefault="0084256A" w:rsidP="00267825">
      <w:pPr>
        <w:pStyle w:val="1"/>
        <w:rPr>
          <w:rtl/>
        </w:rPr>
      </w:pPr>
      <w:bookmarkStart w:id="44" w:name="_Toc460755625"/>
      <w:r w:rsidRPr="0084256A">
        <w:rPr>
          <w:rtl/>
        </w:rPr>
        <w:t xml:space="preserve">הצעת חוק איסור לשון הרע (תיקון </w:t>
      </w:r>
      <w:r>
        <w:rPr>
          <w:rtl/>
        </w:rPr>
        <w:t>–</w:t>
      </w:r>
      <w:r w:rsidRPr="0084256A">
        <w:rPr>
          <w:rtl/>
        </w:rPr>
        <w:t xml:space="preserve"> הרחבת הגדרת לשון הרע),</w:t>
      </w:r>
      <w:bookmarkStart w:id="45" w:name="_Toc460755626"/>
      <w:bookmarkEnd w:id="44"/>
      <w:r w:rsidR="00267825">
        <w:rPr>
          <w:rFonts w:hint="cs"/>
          <w:rtl/>
        </w:rPr>
        <w:t xml:space="preserve"> </w:t>
      </w:r>
      <w:r w:rsidRPr="0084256A">
        <w:rPr>
          <w:rtl/>
        </w:rPr>
        <w:t>התשנ"ה</w:t>
      </w:r>
      <w:r>
        <w:rPr>
          <w:rtl/>
        </w:rPr>
        <w:t>–</w:t>
      </w:r>
      <w:r w:rsidRPr="0084256A">
        <w:rPr>
          <w:rtl/>
        </w:rPr>
        <w:t>1995</w:t>
      </w:r>
      <w:bookmarkEnd w:id="45"/>
    </w:p>
    <w:p w:rsidR="0084256A" w:rsidRPr="0084256A" w:rsidRDefault="0084256A" w:rsidP="0084256A">
      <w:pPr>
        <w:pStyle w:val="1"/>
        <w:rPr>
          <w:rtl/>
        </w:rPr>
      </w:pPr>
      <w:bookmarkStart w:id="46" w:name="_Toc460755627"/>
      <w:r w:rsidRPr="0084256A">
        <w:rPr>
          <w:rtl/>
        </w:rPr>
        <w:t>(הצעת חברת הכנסת י' דיין)</w:t>
      </w:r>
      <w:bookmarkEnd w:id="46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הנושא הבא </w:t>
      </w:r>
      <w:r w:rsidR="0084256A">
        <w:rPr>
          <w:rtl/>
        </w:rPr>
        <w:t>–</w:t>
      </w:r>
      <w:r w:rsidRPr="00CF24E8">
        <w:rPr>
          <w:rtl/>
        </w:rPr>
        <w:t xml:space="preserve"> הצעת חוק ב'תתלד, הצעת חוק איסור לשון הרע (תיקון </w:t>
      </w:r>
      <w:r w:rsidR="0084256A">
        <w:rPr>
          <w:rtl/>
        </w:rPr>
        <w:t>–</w:t>
      </w:r>
      <w:r w:rsidRPr="00CF24E8">
        <w:rPr>
          <w:rtl/>
        </w:rPr>
        <w:t xml:space="preserve"> הרחבת הגדרת</w:t>
      </w:r>
      <w:r w:rsidR="0084256A">
        <w:rPr>
          <w:rtl/>
        </w:rPr>
        <w:t xml:space="preserve"> </w:t>
      </w:r>
      <w:r w:rsidRPr="00CF24E8">
        <w:rPr>
          <w:rtl/>
        </w:rPr>
        <w:t>לשון הרע), התשנ"ה</w:t>
      </w:r>
      <w:r w:rsidR="0084256A">
        <w:rPr>
          <w:rtl/>
        </w:rPr>
        <w:t>–</w:t>
      </w:r>
      <w:r w:rsidRPr="00CF24E8">
        <w:rPr>
          <w:rtl/>
        </w:rPr>
        <w:t xml:space="preserve">1995. חברת הכנסת יעל דיין </w:t>
      </w:r>
      <w:r w:rsidR="0084256A">
        <w:rPr>
          <w:rtl/>
        </w:rPr>
        <w:t>–</w:t>
      </w:r>
      <w:r w:rsidRPr="00CF24E8">
        <w:rPr>
          <w:rtl/>
        </w:rPr>
        <w:t xml:space="preserve"> בבקשה, גברתי.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יעל דיין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מודה לוועדת השרים לענייני חקיקה, שאישרה את הצעת התיקון לחוק.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בחוק</w:t>
      </w:r>
      <w:r w:rsidR="0084256A">
        <w:rPr>
          <w:rtl/>
        </w:rPr>
        <w:t xml:space="preserve"> </w:t>
      </w:r>
      <w:r w:rsidRPr="00CF24E8">
        <w:rPr>
          <w:rtl/>
        </w:rPr>
        <w:t>המקורי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בסעיף</w:t>
      </w:r>
      <w:r w:rsidR="0084256A">
        <w:rPr>
          <w:rtl/>
        </w:rPr>
        <w:t xml:space="preserve"> </w:t>
      </w:r>
      <w:r w:rsidRPr="00CF24E8">
        <w:rPr>
          <w:rtl/>
        </w:rPr>
        <w:t>1(4)</w:t>
      </w:r>
      <w:r w:rsidR="0084256A">
        <w:rPr>
          <w:rtl/>
        </w:rPr>
        <w:t xml:space="preserve"> </w:t>
      </w:r>
      <w:r w:rsidRPr="00CF24E8">
        <w:rPr>
          <w:rtl/>
        </w:rPr>
        <w:t>איסור על ביזוי אדם בשל מוצאו או דתו.</w:t>
      </w:r>
      <w:r w:rsidR="0084256A">
        <w:rPr>
          <w:rtl/>
        </w:rPr>
        <w:t xml:space="preserve"> </w:t>
      </w:r>
      <w:r w:rsidRPr="00CF24E8">
        <w:rPr>
          <w:rtl/>
        </w:rPr>
        <w:t>בקשת</w:t>
      </w:r>
      <w:r w:rsidR="0084256A">
        <w:rPr>
          <w:rtl/>
        </w:rPr>
        <w:t xml:space="preserve"> </w:t>
      </w:r>
      <w:r w:rsidRPr="00CF24E8">
        <w:rPr>
          <w:rtl/>
        </w:rPr>
        <w:t>התיקון</w:t>
      </w:r>
      <w:r w:rsidR="0084256A">
        <w:rPr>
          <w:rtl/>
        </w:rPr>
        <w:t xml:space="preserve"> </w:t>
      </w:r>
      <w:r w:rsidRPr="00CF24E8">
        <w:rPr>
          <w:rtl/>
        </w:rPr>
        <w:t>שלי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תוספת שזהה לחוק שוויון ההזדמנויות בעבודה, שבו מוזכר גם המוצא</w:t>
      </w:r>
      <w:r w:rsidR="0084256A">
        <w:rPr>
          <w:rtl/>
        </w:rPr>
        <w:t xml:space="preserve"> </w:t>
      </w:r>
      <w:r w:rsidRPr="00CF24E8">
        <w:rPr>
          <w:rtl/>
        </w:rPr>
        <w:t>וגם</w:t>
      </w:r>
      <w:r w:rsidR="0084256A">
        <w:rPr>
          <w:rtl/>
        </w:rPr>
        <w:t xml:space="preserve"> </w:t>
      </w:r>
      <w:r w:rsidRPr="00CF24E8">
        <w:rPr>
          <w:rtl/>
        </w:rPr>
        <w:t>הדת וגם המין וגם הנטייה המינית. כלומר, זו תוספת לחוק איסור לשון הרע. אחרי</w:t>
      </w:r>
      <w:r w:rsidR="0084256A">
        <w:rPr>
          <w:rtl/>
        </w:rPr>
        <w:t xml:space="preserve"> </w:t>
      </w:r>
      <w:r w:rsidRPr="00CF24E8">
        <w:rPr>
          <w:rtl/>
        </w:rPr>
        <w:t>"בשל מוצאו או דתו" יבוא "או מינו או נטייתו המינית".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לציין,</w:t>
      </w:r>
      <w:r w:rsidR="0084256A">
        <w:rPr>
          <w:rtl/>
        </w:rPr>
        <w:t xml:space="preserve"> </w:t>
      </w:r>
      <w:r w:rsidRPr="00CF24E8">
        <w:rPr>
          <w:rtl/>
        </w:rPr>
        <w:t>שציבור הנשים וציבור הגברים והנשים בעלי זהות מינית אחרת</w:t>
      </w:r>
      <w:r w:rsidR="0084256A">
        <w:rPr>
          <w:rtl/>
        </w:rPr>
        <w:t xml:space="preserve"> </w:t>
      </w:r>
      <w:r w:rsidRPr="00CF24E8">
        <w:rPr>
          <w:rtl/>
        </w:rPr>
        <w:t>נמצא</w:t>
      </w:r>
      <w:r w:rsidR="0084256A">
        <w:rPr>
          <w:rtl/>
        </w:rPr>
        <w:t xml:space="preserve"> </w:t>
      </w:r>
      <w:r w:rsidRPr="00CF24E8">
        <w:rPr>
          <w:rtl/>
        </w:rPr>
        <w:t>נפגע</w:t>
      </w:r>
      <w:r w:rsidR="0084256A">
        <w:rPr>
          <w:rtl/>
        </w:rPr>
        <w:t xml:space="preserve"> </w:t>
      </w:r>
      <w:r w:rsidRPr="00CF24E8">
        <w:rPr>
          <w:rtl/>
        </w:rPr>
        <w:t>משום ביזויו רק בשל היותה אשה או רק בשל היותו בעל זהות או בעלת זהות</w:t>
      </w:r>
      <w:r w:rsidR="0084256A">
        <w:rPr>
          <w:rtl/>
        </w:rPr>
        <w:t xml:space="preserve"> </w:t>
      </w:r>
      <w:r w:rsidRPr="00CF24E8">
        <w:rPr>
          <w:rtl/>
        </w:rPr>
        <w:t>מינית אחרת.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מבקשת להעביר את החוק</w:t>
      </w:r>
      <w:r w:rsidR="0084256A">
        <w:rPr>
          <w:rtl/>
        </w:rPr>
        <w:t xml:space="preserve"> </w:t>
      </w:r>
      <w:r w:rsidRPr="00CF24E8">
        <w:rPr>
          <w:rtl/>
        </w:rPr>
        <w:t>לדיון בוועדת החוקה, חוק ומשפט.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אדוני שר המשפטים.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המשפטים ד' ליבאי: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נכבדי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איסור</w:t>
      </w:r>
      <w:r w:rsidR="0084256A">
        <w:rPr>
          <w:rtl/>
        </w:rPr>
        <w:t xml:space="preserve"> </w:t>
      </w:r>
      <w:r w:rsidRPr="00CF24E8">
        <w:rPr>
          <w:rtl/>
        </w:rPr>
        <w:t>לשון</w:t>
      </w:r>
      <w:r w:rsidR="0084256A">
        <w:rPr>
          <w:rtl/>
        </w:rPr>
        <w:t xml:space="preserve"> </w:t>
      </w:r>
      <w:r w:rsidRPr="00CF24E8">
        <w:rPr>
          <w:rtl/>
        </w:rPr>
        <w:t>הרע</w:t>
      </w:r>
      <w:r w:rsidR="0084256A">
        <w:rPr>
          <w:rtl/>
        </w:rPr>
        <w:t xml:space="preserve"> </w:t>
      </w:r>
      <w:r w:rsidRPr="00CF24E8">
        <w:rPr>
          <w:rtl/>
        </w:rPr>
        <w:t>קובע בסעיף 1, שלשון הרע היא דבר</w:t>
      </w:r>
      <w:r w:rsidR="0084256A">
        <w:rPr>
          <w:rtl/>
        </w:rPr>
        <w:t xml:space="preserve"> </w:t>
      </w:r>
      <w:r w:rsidRPr="00CF24E8">
        <w:rPr>
          <w:rtl/>
        </w:rPr>
        <w:t>שפרסומו עלול, בין השאר, לבזות אדם בשל מוצאו או דתו.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חברת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יעל דיין מבקשת, שבהגדרת לשון הרע ייאמר, שגם דבר שפרסומו עלול</w:t>
      </w:r>
      <w:r w:rsidR="0084256A">
        <w:rPr>
          <w:rtl/>
        </w:rPr>
        <w:t xml:space="preserve"> </w:t>
      </w:r>
      <w:r w:rsidRPr="00CF24E8">
        <w:rPr>
          <w:rtl/>
        </w:rPr>
        <w:t>לבזות אדם בשל מינו או נטייתו המינית ייחשב כלשון הרע.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 תומכים בהעברת הצעת החוק לוועדת החוקה, חוק ומשפט.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תודה, אדוני.</w:t>
      </w:r>
      <w:r w:rsidR="0084256A">
        <w:rPr>
          <w:rtl/>
        </w:rPr>
        <w:t xml:space="preserve"> </w:t>
      </w:r>
      <w:r w:rsidRPr="00CF24E8">
        <w:rPr>
          <w:rtl/>
        </w:rPr>
        <w:t>חבר הכנסת אברהם רביץ מבקש להסיר. שלוש דקות.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רביץ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למה שלוש? חמש דקות, לא?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נדמה לי שהנמקה מהמקום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רביץ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חמש.</w:t>
      </w:r>
      <w:r w:rsidR="0084256A">
        <w:rPr>
          <w:rtl/>
        </w:rPr>
        <w:t xml:space="preserve"> </w:t>
      </w: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אדוני השר, חברי הכנסת, אילו בא החוק הזה</w:t>
      </w:r>
      <w:r w:rsidR="0084256A">
        <w:rPr>
          <w:rtl/>
        </w:rPr>
        <w:t xml:space="preserve"> </w:t>
      </w:r>
      <w:r w:rsidRPr="00CF24E8">
        <w:rPr>
          <w:rtl/>
        </w:rPr>
        <w:t>להגן על דבר שלפי דעתי אין צורך להגן עליו, אז לא הייתי מתנגד לו. לא הייתי מתנגד</w:t>
      </w:r>
      <w:r w:rsidR="0084256A">
        <w:rPr>
          <w:rtl/>
        </w:rPr>
        <w:t xml:space="preserve"> </w:t>
      </w:r>
      <w:r w:rsidRPr="00CF24E8">
        <w:rPr>
          <w:rtl/>
        </w:rPr>
        <w:t>אילו דובר על נשים.</w:t>
      </w:r>
      <w:r w:rsidR="0084256A">
        <w:rPr>
          <w:rtl/>
        </w:rPr>
        <w:t xml:space="preserve"> </w:t>
      </w:r>
      <w:r w:rsidRPr="00CF24E8">
        <w:rPr>
          <w:rtl/>
        </w:rPr>
        <w:t>אינני יודע אם יש בכלל, כיום, נשים שנפגעות מלשון הרע בהיותן</w:t>
      </w:r>
      <w:r w:rsidR="0084256A">
        <w:rPr>
          <w:rtl/>
        </w:rPr>
        <w:t xml:space="preserve"> </w:t>
      </w:r>
      <w:r w:rsidRPr="00CF24E8">
        <w:rPr>
          <w:rtl/>
        </w:rPr>
        <w:t>נשים.</w:t>
      </w:r>
      <w:r w:rsidR="0084256A">
        <w:rPr>
          <w:rtl/>
        </w:rPr>
        <w:t xml:space="preserve"> </w:t>
      </w:r>
      <w:r w:rsidRPr="00CF24E8">
        <w:rPr>
          <w:rtl/>
        </w:rPr>
        <w:t>אני חושב שהדבר הזה לא קיים, אבל לו דיברה הצעת החוק על הדבר הזה, אז היה</w:t>
      </w:r>
      <w:r w:rsidR="0084256A">
        <w:rPr>
          <w:rtl/>
        </w:rPr>
        <w:t xml:space="preserve"> </w:t>
      </w:r>
      <w:r w:rsidRPr="00CF24E8">
        <w:rPr>
          <w:rtl/>
        </w:rPr>
        <w:t>ראוי לתקן אותו. אבל, אני חושב שהנשים הובאו לכאן כתוספת, כדי לכסות על החלק השני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של החוק, על מה שנקרא בסעיף הזה </w:t>
      </w:r>
      <w:r w:rsidR="0084256A">
        <w:rPr>
          <w:rtl/>
        </w:rPr>
        <w:t>–</w:t>
      </w:r>
      <w:r w:rsidRPr="00CF24E8">
        <w:rPr>
          <w:rtl/>
        </w:rPr>
        <w:t xml:space="preserve"> הנטייה המינית.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מזמן, רק לפני זמן קצר, היה משפט, ושופטת בתל</w:t>
      </w:r>
      <w:r w:rsidR="0084256A">
        <w:rPr>
          <w:rtl/>
        </w:rPr>
        <w:t>-</w:t>
      </w:r>
      <w:r w:rsidRPr="00CF24E8">
        <w:rPr>
          <w:rtl/>
        </w:rPr>
        <w:t>אביב, דומני, הטילה קנס די</w:t>
      </w:r>
      <w:r w:rsidR="0084256A">
        <w:rPr>
          <w:rtl/>
        </w:rPr>
        <w:t xml:space="preserve"> </w:t>
      </w:r>
      <w:r w:rsidRPr="00CF24E8">
        <w:rPr>
          <w:rtl/>
        </w:rPr>
        <w:t>כבד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עיתון</w:t>
      </w:r>
      <w:r w:rsidR="0084256A">
        <w:rPr>
          <w:rtl/>
        </w:rPr>
        <w:t xml:space="preserve"> </w:t>
      </w:r>
      <w:r w:rsidRPr="00CF24E8">
        <w:rPr>
          <w:rtl/>
        </w:rPr>
        <w:t>שפגע בשחקן כדורסל בכך שהוא כינה אותו בכינויים שמעידים כאילו על</w:t>
      </w:r>
      <w:r w:rsidR="0084256A">
        <w:rPr>
          <w:rtl/>
        </w:rPr>
        <w:t xml:space="preserve"> </w:t>
      </w:r>
      <w:r w:rsidRPr="00CF24E8">
        <w:rPr>
          <w:rtl/>
        </w:rPr>
        <w:t>סטייה</w:t>
      </w:r>
      <w:r w:rsidR="0084256A">
        <w:rPr>
          <w:rtl/>
        </w:rPr>
        <w:t xml:space="preserve"> </w:t>
      </w:r>
      <w:r w:rsidRPr="00CF24E8">
        <w:rPr>
          <w:rtl/>
        </w:rPr>
        <w:t>מינית</w:t>
      </w:r>
      <w:r w:rsidR="0084256A">
        <w:rPr>
          <w:rtl/>
        </w:rPr>
        <w:t xml:space="preserve"> </w:t>
      </w:r>
      <w:r w:rsidRPr="00CF24E8">
        <w:rPr>
          <w:rtl/>
        </w:rPr>
        <w:t>שיש</w:t>
      </w:r>
      <w:r w:rsidR="0084256A">
        <w:rPr>
          <w:rtl/>
        </w:rPr>
        <w:t xml:space="preserve"> </w:t>
      </w:r>
      <w:r w:rsidRPr="00CF24E8">
        <w:rPr>
          <w:rtl/>
        </w:rPr>
        <w:t>לו, ואכן החוק הקיים, אם בזה מדובר, מגן על דברים כאלה. אנחנו</w:t>
      </w:r>
      <w:r w:rsidR="0084256A">
        <w:rPr>
          <w:rtl/>
        </w:rPr>
        <w:t xml:space="preserve"> </w:t>
      </w:r>
      <w:r w:rsidRPr="00CF24E8">
        <w:rPr>
          <w:rtl/>
        </w:rPr>
        <w:t>רואים שהשופטת אכן פסקה כך.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אבל מה? </w:t>
      </w:r>
      <w:r w:rsidR="0084256A">
        <w:rPr>
          <w:rtl/>
        </w:rPr>
        <w:t>–</w:t>
      </w:r>
      <w:r w:rsidRPr="00CF24E8">
        <w:rPr>
          <w:rtl/>
        </w:rPr>
        <w:t xml:space="preserve"> לעניות דעתי, אם אני יודע לקרוא את הצעת החוק ואת הנטייה של החוק,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בזה מדובר. מדובר בכך, שאם, למשל, אני או מישהו אחר נכתוב מאמר או נדבר וננצל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חופש</w:t>
      </w:r>
      <w:r w:rsidR="0084256A">
        <w:rPr>
          <w:rtl/>
        </w:rPr>
        <w:t xml:space="preserve"> </w:t>
      </w:r>
      <w:r w:rsidRPr="00CF24E8">
        <w:rPr>
          <w:rtl/>
        </w:rPr>
        <w:t>הביטוי</w:t>
      </w:r>
      <w:r w:rsidR="0084256A">
        <w:rPr>
          <w:rtl/>
        </w:rPr>
        <w:t xml:space="preserve"> </w:t>
      </w:r>
      <w:r w:rsidRPr="00CF24E8">
        <w:rPr>
          <w:rtl/>
        </w:rPr>
        <w:t>שלנו</w:t>
      </w:r>
      <w:r w:rsidR="0084256A">
        <w:rPr>
          <w:rtl/>
        </w:rPr>
        <w:t xml:space="preserve"> </w:t>
      </w:r>
      <w:r w:rsidRPr="00CF24E8">
        <w:rPr>
          <w:rtl/>
        </w:rPr>
        <w:t>כדי</w:t>
      </w:r>
      <w:r w:rsidR="0084256A">
        <w:rPr>
          <w:rtl/>
        </w:rPr>
        <w:t xml:space="preserve"> </w:t>
      </w:r>
      <w:r w:rsidRPr="00CF24E8">
        <w:rPr>
          <w:rtl/>
        </w:rPr>
        <w:t>לנמק ולהעמיד דברים לפי תפיסת העולם שלנו, שאין אנו</w:t>
      </w:r>
      <w:r w:rsidR="0084256A">
        <w:rPr>
          <w:rtl/>
        </w:rPr>
        <w:t xml:space="preserve"> </w:t>
      </w:r>
      <w:r w:rsidRPr="00CF24E8">
        <w:rPr>
          <w:rtl/>
        </w:rPr>
        <w:t>עוסקים</w:t>
      </w:r>
      <w:r w:rsidR="0084256A">
        <w:rPr>
          <w:rtl/>
        </w:rPr>
        <w:t xml:space="preserve"> </w:t>
      </w:r>
      <w:r w:rsidRPr="00CF24E8">
        <w:rPr>
          <w:rtl/>
        </w:rPr>
        <w:t>בנטייה</w:t>
      </w:r>
      <w:r w:rsidR="0084256A">
        <w:rPr>
          <w:rtl/>
        </w:rPr>
        <w:t xml:space="preserve"> </w:t>
      </w:r>
      <w:r w:rsidRPr="00CF24E8">
        <w:rPr>
          <w:rtl/>
        </w:rPr>
        <w:t>מינית</w:t>
      </w:r>
      <w:r w:rsidR="0084256A">
        <w:rPr>
          <w:rtl/>
        </w:rPr>
        <w:t xml:space="preserve"> </w:t>
      </w:r>
      <w:r w:rsidRPr="00CF24E8">
        <w:rPr>
          <w:rtl/>
        </w:rPr>
        <w:t>אלא בסטייה מינית, ואני אומר שאנשים מסוימים שנוהגים בדרך</w:t>
      </w:r>
      <w:r w:rsidR="0084256A">
        <w:rPr>
          <w:rtl/>
        </w:rPr>
        <w:t xml:space="preserve"> </w:t>
      </w:r>
      <w:r w:rsidRPr="00CF24E8">
        <w:rPr>
          <w:rtl/>
        </w:rPr>
        <w:t>מסוימת</w:t>
      </w:r>
      <w:r w:rsidR="0084256A">
        <w:rPr>
          <w:rtl/>
        </w:rPr>
        <w:t xml:space="preserve"> </w:t>
      </w:r>
      <w:r w:rsidRPr="00CF24E8">
        <w:rPr>
          <w:rtl/>
        </w:rPr>
        <w:t>הם</w:t>
      </w:r>
      <w:r w:rsidR="0084256A">
        <w:rPr>
          <w:rtl/>
        </w:rPr>
        <w:t xml:space="preserve"> </w:t>
      </w:r>
      <w:r w:rsidRPr="00CF24E8">
        <w:rPr>
          <w:rtl/>
        </w:rPr>
        <w:t>סוטי</w:t>
      </w:r>
      <w:r w:rsidR="0084256A">
        <w:rPr>
          <w:rtl/>
        </w:rPr>
        <w:t xml:space="preserve"> </w:t>
      </w:r>
      <w:r w:rsidRPr="00CF24E8">
        <w:rPr>
          <w:rtl/>
        </w:rPr>
        <w:t>מין,</w:t>
      </w:r>
      <w:r w:rsidR="0084256A">
        <w:rPr>
          <w:rtl/>
        </w:rPr>
        <w:t xml:space="preserve"> </w:t>
      </w:r>
      <w:r w:rsidRPr="00CF24E8">
        <w:rPr>
          <w:rtl/>
        </w:rPr>
        <w:t>הם</w:t>
      </w:r>
      <w:r w:rsidR="0084256A">
        <w:rPr>
          <w:rtl/>
        </w:rPr>
        <w:t xml:space="preserve"> </w:t>
      </w:r>
      <w:r w:rsidRPr="00CF24E8">
        <w:rPr>
          <w:rtl/>
        </w:rPr>
        <w:t>אנשים שפוגעים בחברה, הם אנשים שמקלקלים את עצמם ואת</w:t>
      </w:r>
      <w:r w:rsidR="0084256A">
        <w:rPr>
          <w:rtl/>
        </w:rPr>
        <w:t xml:space="preserve"> </w:t>
      </w:r>
      <w:r w:rsidRPr="00CF24E8">
        <w:rPr>
          <w:rtl/>
        </w:rPr>
        <w:t>החברה,</w:t>
      </w:r>
      <w:r w:rsidR="0084256A">
        <w:rPr>
          <w:rtl/>
        </w:rPr>
        <w:t xml:space="preserve"> </w:t>
      </w:r>
      <w:r w:rsidRPr="00CF24E8">
        <w:rPr>
          <w:rtl/>
        </w:rPr>
        <w:t>ואלה</w:t>
      </w:r>
      <w:r w:rsidR="0084256A">
        <w:rPr>
          <w:rtl/>
        </w:rPr>
        <w:t xml:space="preserve"> </w:t>
      </w:r>
      <w:r w:rsidRPr="00CF24E8">
        <w:rPr>
          <w:rtl/>
        </w:rPr>
        <w:t>אשר</w:t>
      </w:r>
      <w:r w:rsidR="0084256A">
        <w:rPr>
          <w:rtl/>
        </w:rPr>
        <w:t xml:space="preserve"> </w:t>
      </w:r>
      <w:r w:rsidRPr="00CF24E8">
        <w:rPr>
          <w:rtl/>
        </w:rPr>
        <w:t>מחזקים</w:t>
      </w:r>
      <w:r w:rsidR="0084256A">
        <w:rPr>
          <w:rtl/>
        </w:rPr>
        <w:t xml:space="preserve"> </w:t>
      </w:r>
      <w:r w:rsidRPr="00CF24E8">
        <w:rPr>
          <w:rtl/>
        </w:rPr>
        <w:t>אותם ונותנים לגיטימציה למעשים אלה מגבירים את הסטיות</w:t>
      </w:r>
      <w:r w:rsidR="0084256A">
        <w:rPr>
          <w:rtl/>
        </w:rPr>
        <w:t xml:space="preserve"> </w:t>
      </w:r>
      <w:r w:rsidRPr="00CF24E8">
        <w:rPr>
          <w:rtl/>
        </w:rPr>
        <w:t>המיניות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האלה </w:t>
      </w:r>
      <w:r w:rsidR="0084256A">
        <w:rPr>
          <w:rtl/>
        </w:rPr>
        <w:t>–</w:t>
      </w:r>
      <w:r w:rsidRPr="00CF24E8">
        <w:rPr>
          <w:rtl/>
        </w:rPr>
        <w:t xml:space="preserve"> על כך אני עלול להיות נידון, לפי הצעת חוק זאת, בפגיעה שהיא לשון</w:t>
      </w:r>
      <w:r w:rsidR="0084256A">
        <w:rPr>
          <w:rtl/>
        </w:rPr>
        <w:t xml:space="preserve"> </w:t>
      </w:r>
      <w:r w:rsidRPr="00CF24E8">
        <w:rPr>
          <w:rtl/>
        </w:rPr>
        <w:t>הרע באלה שלפי השקפת עולמי הם סוטים, הם בעלי סטייה מינית ולא נטייה מינית.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זו תפיסת עולם שאני יודע שיש לגביה מחלוקת. אני יודע שלא כולם סוברים כמוני,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מחלוקת.</w:t>
      </w:r>
      <w:r w:rsidR="0084256A">
        <w:rPr>
          <w:rtl/>
        </w:rPr>
        <w:t xml:space="preserve"> </w:t>
      </w:r>
      <w:r w:rsidRPr="00CF24E8">
        <w:rPr>
          <w:rtl/>
        </w:rPr>
        <w:t>אבל, לפי דעתי, רוב החברה בישראל, לא רוב חלקי הבית הזה, אולי, אבל</w:t>
      </w:r>
      <w:r w:rsidR="0084256A">
        <w:rPr>
          <w:rtl/>
        </w:rPr>
        <w:t xml:space="preserve"> </w:t>
      </w:r>
      <w:r w:rsidRPr="00CF24E8">
        <w:rPr>
          <w:rtl/>
        </w:rPr>
        <w:t>רוב החברה בישראל רואה בהומוסקסואליות סטייה מינית והיתה רוצה להיפטר מזה ולא לתת</w:t>
      </w:r>
      <w:r w:rsidR="0084256A">
        <w:rPr>
          <w:rtl/>
        </w:rPr>
        <w:t xml:space="preserve"> </w:t>
      </w:r>
      <w:r w:rsidRPr="00CF24E8">
        <w:rPr>
          <w:rtl/>
        </w:rPr>
        <w:t>לעניין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לגיטימציה</w:t>
      </w:r>
      <w:r w:rsidR="0084256A">
        <w:rPr>
          <w:rtl/>
        </w:rPr>
        <w:t xml:space="preserve"> </w:t>
      </w:r>
      <w:r w:rsidRPr="00CF24E8">
        <w:rPr>
          <w:rtl/>
        </w:rPr>
        <w:t>חברתית, כאשר הלגיטימציה עצמה היא היא שמגבירה את הסטיות</w:t>
      </w:r>
      <w:r w:rsidR="0084256A">
        <w:rPr>
          <w:rtl/>
        </w:rPr>
        <w:t xml:space="preserve"> </w:t>
      </w:r>
      <w:r w:rsidRPr="00CF24E8">
        <w:rPr>
          <w:rtl/>
        </w:rPr>
        <w:t>האלה.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החוק הזאת איננה תמימה כל כך; היא איננה באה לתקן מפגעים חברתיים, ואת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ראינו</w:t>
      </w:r>
      <w:r w:rsidR="0084256A">
        <w:rPr>
          <w:rtl/>
        </w:rPr>
        <w:t xml:space="preserve"> </w:t>
      </w:r>
      <w:r w:rsidRPr="00CF24E8">
        <w:rPr>
          <w:rtl/>
        </w:rPr>
        <w:t>כבר</w:t>
      </w:r>
      <w:r w:rsidR="0084256A">
        <w:rPr>
          <w:rtl/>
        </w:rPr>
        <w:t xml:space="preserve"> </w:t>
      </w:r>
      <w:r w:rsidRPr="00CF24E8">
        <w:rPr>
          <w:rtl/>
        </w:rPr>
        <w:t>לפי</w:t>
      </w:r>
      <w:r w:rsidR="0084256A">
        <w:rPr>
          <w:rtl/>
        </w:rPr>
        <w:t xml:space="preserve"> </w:t>
      </w:r>
      <w:r w:rsidRPr="00CF24E8">
        <w:rPr>
          <w:rtl/>
        </w:rPr>
        <w:t>המשפט</w:t>
      </w:r>
      <w:r w:rsidR="0084256A">
        <w:rPr>
          <w:rtl/>
        </w:rPr>
        <w:t xml:space="preserve"> </w:t>
      </w:r>
      <w:r w:rsidRPr="00CF24E8">
        <w:rPr>
          <w:rtl/>
        </w:rPr>
        <w:t>שהיה</w:t>
      </w:r>
      <w:r w:rsidR="0084256A">
        <w:rPr>
          <w:rtl/>
        </w:rPr>
        <w:t xml:space="preserve"> </w:t>
      </w:r>
      <w:r w:rsidRPr="00CF24E8">
        <w:rPr>
          <w:rtl/>
        </w:rPr>
        <w:t>לאחרונה. היא באה להחדיר שוב, בצורה נוספת, את</w:t>
      </w:r>
      <w:r w:rsidR="0084256A">
        <w:rPr>
          <w:rtl/>
        </w:rPr>
        <w:t xml:space="preserve"> </w:t>
      </w:r>
      <w:r w:rsidRPr="00CF24E8">
        <w:rPr>
          <w:rtl/>
        </w:rPr>
        <w:t>ההשקפה</w:t>
      </w:r>
      <w:r w:rsidR="0084256A">
        <w:rPr>
          <w:rtl/>
        </w:rPr>
        <w:t xml:space="preserve"> </w:t>
      </w:r>
      <w:r w:rsidRPr="00CF24E8">
        <w:rPr>
          <w:rtl/>
        </w:rPr>
        <w:t>שלפי</w:t>
      </w:r>
      <w:r w:rsidR="0084256A">
        <w:rPr>
          <w:rtl/>
        </w:rPr>
        <w:t xml:space="preserve"> </w:t>
      </w:r>
      <w:r w:rsidRPr="00CF24E8">
        <w:rPr>
          <w:rtl/>
        </w:rPr>
        <w:t>דעתי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השקפה</w:t>
      </w:r>
      <w:r w:rsidR="0084256A">
        <w:rPr>
          <w:rtl/>
        </w:rPr>
        <w:t xml:space="preserve"> </w:t>
      </w:r>
      <w:r w:rsidRPr="00CF24E8">
        <w:rPr>
          <w:rtl/>
        </w:rPr>
        <w:t>נלוזה, השקפה שהיא אנטי</w:t>
      </w:r>
      <w:r w:rsidR="0084256A">
        <w:rPr>
          <w:rtl/>
        </w:rPr>
        <w:t>-</w:t>
      </w:r>
      <w:r w:rsidRPr="00CF24E8">
        <w:rPr>
          <w:rtl/>
        </w:rPr>
        <w:t>אנושית, היא אנטי</w:t>
      </w:r>
      <w:r w:rsidR="0084256A">
        <w:rPr>
          <w:rtl/>
        </w:rPr>
        <w:t>-</w:t>
      </w:r>
      <w:r w:rsidRPr="00CF24E8">
        <w:rPr>
          <w:rtl/>
        </w:rPr>
        <w:t>יהודית</w:t>
      </w:r>
      <w:r w:rsidR="0084256A">
        <w:rPr>
          <w:rtl/>
        </w:rPr>
        <w:t xml:space="preserve"> </w:t>
      </w:r>
      <w:r w:rsidRPr="00CF24E8">
        <w:rPr>
          <w:rtl/>
        </w:rPr>
        <w:t>בוודאי,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אנטי</w:t>
      </w:r>
      <w:r w:rsidR="0084256A">
        <w:rPr>
          <w:rtl/>
        </w:rPr>
        <w:t>-</w:t>
      </w:r>
      <w:r w:rsidRPr="00CF24E8">
        <w:rPr>
          <w:rtl/>
        </w:rPr>
        <w:t>אנושית,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נותנת</w:t>
      </w:r>
      <w:r w:rsidR="0084256A">
        <w:rPr>
          <w:rtl/>
        </w:rPr>
        <w:t xml:space="preserve"> </w:t>
      </w:r>
      <w:r w:rsidRPr="00CF24E8">
        <w:rPr>
          <w:rtl/>
        </w:rPr>
        <w:t>מלכתחילה</w:t>
      </w:r>
      <w:r w:rsidR="0084256A">
        <w:rPr>
          <w:rtl/>
        </w:rPr>
        <w:t xml:space="preserve"> </w:t>
      </w:r>
      <w:r w:rsidRPr="00CF24E8">
        <w:rPr>
          <w:rtl/>
        </w:rPr>
        <w:t>לגיטימציה</w:t>
      </w:r>
      <w:r w:rsidR="0084256A">
        <w:rPr>
          <w:rtl/>
        </w:rPr>
        <w:t xml:space="preserve"> </w:t>
      </w:r>
      <w:r w:rsidRPr="00CF24E8">
        <w:rPr>
          <w:rtl/>
        </w:rPr>
        <w:t>להומוסקסואליות,</w:t>
      </w:r>
      <w:r w:rsidR="0084256A">
        <w:rPr>
          <w:rtl/>
        </w:rPr>
        <w:t xml:space="preserve"> </w:t>
      </w:r>
      <w:r w:rsidRPr="00CF24E8">
        <w:rPr>
          <w:rtl/>
        </w:rPr>
        <w:t>ומכניסה</w:t>
      </w:r>
      <w:r w:rsidR="0084256A">
        <w:rPr>
          <w:rtl/>
        </w:rPr>
        <w:t xml:space="preserve"> </w:t>
      </w:r>
      <w:r w:rsidRPr="00CF24E8">
        <w:rPr>
          <w:rtl/>
        </w:rPr>
        <w:t>את זה לחברה כעוד התנהגות לגיטימית מסוימת כזאת ואחרת.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מצטער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על שהממשלה לא העניקה, כנראה, מקום חשוב מספיק לעניין, עד</w:t>
      </w:r>
      <w:r w:rsidR="0084256A">
        <w:rPr>
          <w:rtl/>
        </w:rPr>
        <w:t xml:space="preserve"> </w:t>
      </w:r>
      <w:r w:rsidRPr="00CF24E8">
        <w:rPr>
          <w:rtl/>
        </w:rPr>
        <w:t>כדי</w:t>
      </w:r>
      <w:r w:rsidR="0084256A">
        <w:rPr>
          <w:rtl/>
        </w:rPr>
        <w:t xml:space="preserve"> </w:t>
      </w:r>
      <w:r w:rsidRPr="00CF24E8">
        <w:rPr>
          <w:rtl/>
        </w:rPr>
        <w:t>כך</w:t>
      </w:r>
      <w:r w:rsidR="0084256A">
        <w:rPr>
          <w:rtl/>
        </w:rPr>
        <w:t xml:space="preserve"> </w:t>
      </w:r>
      <w:r w:rsidRPr="00CF24E8">
        <w:rPr>
          <w:rtl/>
        </w:rPr>
        <w:t>שהיא קיבלה את הצעת החוק הזאת. אני חושב שיש להצביע נגד הצעת החוק הזאת,</w:t>
      </w:r>
      <w:r w:rsidR="0084256A">
        <w:rPr>
          <w:rtl/>
        </w:rPr>
        <w:t xml:space="preserve"> </w:t>
      </w:r>
      <w:r w:rsidRPr="00CF24E8">
        <w:rPr>
          <w:rtl/>
        </w:rPr>
        <w:t>כי היא גם מבזה את החברה האנושית. 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ניגש</w:t>
      </w:r>
      <w:r w:rsidR="0084256A">
        <w:rPr>
          <w:rtl/>
        </w:rPr>
        <w:t xml:space="preserve"> </w:t>
      </w:r>
      <w:r w:rsidRPr="00CF24E8">
        <w:rPr>
          <w:rtl/>
        </w:rPr>
        <w:t>להצבעה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הצעת חוק איסור לשון הרע (תיקון </w:t>
      </w:r>
      <w:r w:rsidR="0084256A">
        <w:rPr>
          <w:rtl/>
        </w:rPr>
        <w:t>–</w:t>
      </w:r>
      <w:r w:rsidRPr="00CF24E8">
        <w:rPr>
          <w:rtl/>
        </w:rPr>
        <w:t xml:space="preserve"> הרחבת הגדרת לשון הרע),</w:t>
      </w:r>
      <w:r w:rsidR="0084256A">
        <w:rPr>
          <w:rtl/>
        </w:rPr>
        <w:t xml:space="preserve"> </w:t>
      </w:r>
      <w:r w:rsidRPr="00CF24E8">
        <w:rPr>
          <w:rtl/>
        </w:rPr>
        <w:t>התשנ"ה</w:t>
      </w:r>
      <w:r w:rsidR="0084256A">
        <w:rPr>
          <w:rtl/>
        </w:rPr>
        <w:t>–</w:t>
      </w:r>
      <w:r w:rsidRPr="00CF24E8">
        <w:rPr>
          <w:rtl/>
        </w:rPr>
        <w:t>1995. ההצבעה החלה.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10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CF24E8" w:rsidRPr="00CF24E8">
        <w:rPr>
          <w:rtl/>
        </w:rPr>
        <w:t xml:space="preserve"> 24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>עד ההצעה להסיר מסדר</w:t>
      </w:r>
      <w:r>
        <w:rPr>
          <w:rtl/>
        </w:rPr>
        <w:t>-</w:t>
      </w:r>
      <w:r w:rsidR="00CF24E8" w:rsidRPr="00CF24E8">
        <w:rPr>
          <w:rtl/>
        </w:rPr>
        <w:t xml:space="preserve">היום את הצעת החוק </w:t>
      </w:r>
      <w:r>
        <w:rPr>
          <w:rtl/>
        </w:rPr>
        <w:t>–</w:t>
      </w:r>
      <w:r w:rsidR="00CF24E8" w:rsidRPr="00CF24E8">
        <w:rPr>
          <w:rtl/>
        </w:rPr>
        <w:t xml:space="preserve"> 4</w:t>
      </w:r>
    </w:p>
    <w:p w:rsidR="00692BD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  <w:r>
        <w:rPr>
          <w:rtl/>
        </w:rPr>
        <w:t xml:space="preserve"> </w:t>
      </w:r>
    </w:p>
    <w:p w:rsidR="0084256A" w:rsidRDefault="00CF24E8" w:rsidP="0084256A">
      <w:pPr>
        <w:pStyle w:val="3"/>
        <w:rPr>
          <w:rtl/>
        </w:rPr>
      </w:pPr>
      <w:r w:rsidRPr="00CF24E8">
        <w:rPr>
          <w:rtl/>
        </w:rPr>
        <w:t>ההצעה להעביר את הצעת חוק איסור לשון הרע (תיקון</w:t>
      </w:r>
      <w:r w:rsidR="0084256A">
        <w:rPr>
          <w:rtl/>
        </w:rPr>
        <w:t xml:space="preserve"> </w:t>
      </w:r>
      <w:r w:rsidRPr="00CF24E8">
        <w:rPr>
          <w:rtl/>
        </w:rPr>
        <w:t>הרחבת הגדרת לשון הרע),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תשנ"ה</w:t>
      </w:r>
      <w:r>
        <w:rPr>
          <w:rtl/>
        </w:rPr>
        <w:t>–</w:t>
      </w:r>
      <w:r w:rsidR="00CF24E8" w:rsidRPr="00CF24E8">
        <w:rPr>
          <w:rtl/>
        </w:rPr>
        <w:t>1995, לדיון מוקדם בוועדה שתקבע ועדת הכנסת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24 בעד, ארבעה מתנגדים, ללא נמנעים.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גפני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מבקש לתקן את ההצבעה שלי.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בסדר,</w:t>
      </w:r>
      <w:r w:rsidR="0084256A">
        <w:rPr>
          <w:rtl/>
        </w:rPr>
        <w:t xml:space="preserve"> </w:t>
      </w:r>
      <w:r w:rsidRPr="00CF24E8">
        <w:rPr>
          <w:rtl/>
        </w:rPr>
        <w:t>נתקן.</w:t>
      </w:r>
      <w:r w:rsidR="0084256A">
        <w:rPr>
          <w:rtl/>
        </w:rPr>
        <w:t xml:space="preserve"> </w:t>
      </w:r>
      <w:r w:rsidRPr="00CF24E8">
        <w:rPr>
          <w:rtl/>
        </w:rPr>
        <w:t>חמישה</w:t>
      </w:r>
      <w:r w:rsidR="0084256A">
        <w:rPr>
          <w:rtl/>
        </w:rPr>
        <w:t xml:space="preserve"> </w:t>
      </w:r>
      <w:r w:rsidRPr="00CF24E8">
        <w:rPr>
          <w:rtl/>
        </w:rPr>
        <w:t>מתנגדים,</w:t>
      </w:r>
      <w:r w:rsidR="0084256A">
        <w:rPr>
          <w:rtl/>
        </w:rPr>
        <w:t xml:space="preserve"> </w:t>
      </w:r>
      <w:r w:rsidRPr="00CF24E8">
        <w:rPr>
          <w:rtl/>
        </w:rPr>
        <w:t>23</w:t>
      </w:r>
      <w:r w:rsidR="0084256A">
        <w:rPr>
          <w:rtl/>
        </w:rPr>
        <w:t xml:space="preserve"> </w:t>
      </w:r>
      <w:r w:rsidRPr="00CF24E8">
        <w:rPr>
          <w:rtl/>
        </w:rPr>
        <w:t>בעד. חבר הכנסת גפני נגד, אנחנו תיקנו.</w:t>
      </w:r>
      <w:r w:rsidR="0084256A">
        <w:rPr>
          <w:rtl/>
        </w:rPr>
        <w:t xml:space="preserve"> </w:t>
      </w:r>
      <w:r w:rsidRPr="00CF24E8">
        <w:rPr>
          <w:rtl/>
        </w:rPr>
        <w:t>הנושא יעבור לוועדה שתקבע ועדת הכנסת.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47" w:name="_Toc460755628"/>
      <w:r w:rsidRPr="0084256A">
        <w:rPr>
          <w:rtl/>
        </w:rPr>
        <w:t xml:space="preserve">הצעת חוק שירות ביטחון (תיקון </w:t>
      </w:r>
      <w:r>
        <w:rPr>
          <w:rtl/>
        </w:rPr>
        <w:t>–</w:t>
      </w:r>
      <w:r w:rsidRPr="0084256A">
        <w:rPr>
          <w:rtl/>
        </w:rPr>
        <w:t xml:space="preserve"> קיצור שירות מילואים), התשנ"ה</w:t>
      </w:r>
      <w:r>
        <w:rPr>
          <w:rtl/>
        </w:rPr>
        <w:t>–</w:t>
      </w:r>
      <w:r w:rsidRPr="0084256A">
        <w:rPr>
          <w:rtl/>
        </w:rPr>
        <w:t>1995</w:t>
      </w:r>
      <w:bookmarkEnd w:id="47"/>
    </w:p>
    <w:p w:rsidR="0084256A" w:rsidRPr="0084256A" w:rsidRDefault="0084256A" w:rsidP="0084256A">
      <w:pPr>
        <w:pStyle w:val="1"/>
        <w:rPr>
          <w:rtl/>
        </w:rPr>
      </w:pPr>
      <w:bookmarkStart w:id="48" w:name="_Toc460755629"/>
      <w:r w:rsidRPr="0084256A">
        <w:rPr>
          <w:rtl/>
        </w:rPr>
        <w:t>(הצעת חבר הכנסת רע' כהן)</w:t>
      </w:r>
      <w:bookmarkEnd w:id="48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הנושא</w:t>
      </w:r>
      <w:r w:rsidR="0084256A">
        <w:rPr>
          <w:rtl/>
        </w:rPr>
        <w:t xml:space="preserve"> </w:t>
      </w:r>
      <w:r w:rsidRPr="00CF24E8">
        <w:rPr>
          <w:rtl/>
        </w:rPr>
        <w:t>הבא:</w:t>
      </w:r>
      <w:r w:rsidR="0084256A">
        <w:rPr>
          <w:rtl/>
        </w:rPr>
        <w:t xml:space="preserve"> </w:t>
      </w: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ג'קנח</w:t>
      </w:r>
      <w:r w:rsidR="0084256A">
        <w:rPr>
          <w:rtl/>
        </w:rPr>
        <w:t xml:space="preserve"> – </w:t>
      </w: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שירות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ביטחון (תיקון </w:t>
      </w:r>
      <w:r w:rsidR="0084256A">
        <w:rPr>
          <w:rtl/>
        </w:rPr>
        <w:t>–</w:t>
      </w:r>
      <w:r w:rsidRPr="00CF24E8">
        <w:rPr>
          <w:rtl/>
        </w:rPr>
        <w:t xml:space="preserve"> קיצור שירות</w:t>
      </w:r>
      <w:r w:rsidR="0084256A">
        <w:rPr>
          <w:rtl/>
        </w:rPr>
        <w:t xml:space="preserve"> </w:t>
      </w:r>
      <w:r w:rsidRPr="00CF24E8">
        <w:rPr>
          <w:rtl/>
        </w:rPr>
        <w:t>מילואים),</w:t>
      </w:r>
      <w:r w:rsidR="0084256A">
        <w:rPr>
          <w:rtl/>
        </w:rPr>
        <w:t xml:space="preserve"> </w:t>
      </w:r>
      <w:r w:rsidRPr="00CF24E8">
        <w:rPr>
          <w:rtl/>
        </w:rPr>
        <w:t>התשנ"ה</w:t>
      </w:r>
      <w:r w:rsidR="0084256A">
        <w:rPr>
          <w:rtl/>
        </w:rPr>
        <w:t>–</w:t>
      </w:r>
      <w:r w:rsidRPr="00CF24E8">
        <w:rPr>
          <w:rtl/>
        </w:rPr>
        <w:t>1995,</w:t>
      </w:r>
      <w:r w:rsidR="0084256A">
        <w:rPr>
          <w:rtl/>
        </w:rPr>
        <w:t xml:space="preserve"> </w:t>
      </w:r>
      <w:r w:rsidRPr="00CF24E8">
        <w:rPr>
          <w:rtl/>
        </w:rPr>
        <w:t>הצעה</w:t>
      </w:r>
      <w:r w:rsidR="0084256A">
        <w:rPr>
          <w:rtl/>
        </w:rPr>
        <w:t xml:space="preserve"> </w:t>
      </w:r>
      <w:r w:rsidRPr="00CF24E8">
        <w:rPr>
          <w:rtl/>
        </w:rPr>
        <w:t>חשובה מאוד של חבר הכנסת רענן כהן. הנמקה מהמקום.</w:t>
      </w:r>
      <w:r w:rsidR="0084256A">
        <w:rPr>
          <w:rtl/>
        </w:rPr>
        <w:t xml:space="preserve"> </w:t>
      </w:r>
      <w:r w:rsidRPr="00CF24E8">
        <w:rPr>
          <w:rtl/>
        </w:rPr>
        <w:t>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רענן כהן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 נכבדה, כבוד השרים, בעצם זהו יום חג, מהפכה ביחסינו</w:t>
      </w:r>
      <w:r w:rsidR="0084256A">
        <w:rPr>
          <w:rtl/>
        </w:rPr>
        <w:t xml:space="preserve"> </w:t>
      </w:r>
      <w:r w:rsidRPr="00CF24E8">
        <w:rPr>
          <w:rtl/>
        </w:rPr>
        <w:t>אל</w:t>
      </w:r>
      <w:r w:rsidR="0084256A">
        <w:rPr>
          <w:rtl/>
        </w:rPr>
        <w:t xml:space="preserve"> </w:t>
      </w:r>
      <w:r w:rsidRPr="00CF24E8">
        <w:rPr>
          <w:rtl/>
        </w:rPr>
        <w:t>שירות המילואים. לראשונה מאז קום המדינה אנחנו מביאים הצעת חוק פרטית שמוסכמת</w:t>
      </w:r>
      <w:r w:rsidR="0084256A">
        <w:rPr>
          <w:rtl/>
        </w:rPr>
        <w:t xml:space="preserve"> </w:t>
      </w:r>
      <w:r w:rsidRPr="00CF24E8">
        <w:rPr>
          <w:rtl/>
        </w:rPr>
        <w:t>על צה"ל, שכולה מבוססת על עבודת מחקר.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המחקר</w:t>
      </w:r>
      <w:r w:rsidR="0084256A">
        <w:rPr>
          <w:rtl/>
        </w:rPr>
        <w:t xml:space="preserve"> </w:t>
      </w:r>
      <w:r w:rsidRPr="00CF24E8">
        <w:rPr>
          <w:rtl/>
        </w:rPr>
        <w:t>הראה, ש</w:t>
      </w:r>
      <w:r w:rsidR="0084256A">
        <w:rPr>
          <w:rtl/>
        </w:rPr>
        <w:t>-</w:t>
      </w:r>
      <w:r w:rsidR="0084256A" w:rsidRPr="00CF24E8">
        <w:rPr>
          <w:rtl/>
        </w:rPr>
        <w:t>30</w:t>
      </w:r>
      <w:r w:rsidR="0084256A">
        <w:rPr>
          <w:rtl/>
        </w:rPr>
        <w:t xml:space="preserve">% </w:t>
      </w:r>
      <w:r w:rsidRPr="00CF24E8">
        <w:rPr>
          <w:rtl/>
        </w:rPr>
        <w:t>מהחיילים</w:t>
      </w:r>
      <w:r w:rsidR="0084256A">
        <w:rPr>
          <w:rtl/>
        </w:rPr>
        <w:t xml:space="preserve"> </w:t>
      </w:r>
      <w:r w:rsidRPr="00CF24E8">
        <w:rPr>
          <w:rtl/>
        </w:rPr>
        <w:t>נושאים</w:t>
      </w:r>
      <w:r w:rsidR="0084256A">
        <w:rPr>
          <w:rtl/>
        </w:rPr>
        <w:t xml:space="preserve"> </w:t>
      </w:r>
      <w:r w:rsidRPr="00CF24E8">
        <w:rPr>
          <w:rtl/>
        </w:rPr>
        <w:t>ב</w:t>
      </w:r>
      <w:r w:rsidR="0084256A">
        <w:rPr>
          <w:rtl/>
        </w:rPr>
        <w:t>-</w:t>
      </w:r>
      <w:r w:rsidR="0084256A" w:rsidRPr="00CF24E8">
        <w:rPr>
          <w:rtl/>
        </w:rPr>
        <w:t>80</w:t>
      </w:r>
      <w:r w:rsidR="0084256A">
        <w:rPr>
          <w:rtl/>
        </w:rPr>
        <w:t>%</w:t>
      </w:r>
      <w:r w:rsidRPr="00CF24E8">
        <w:rPr>
          <w:rtl/>
        </w:rPr>
        <w:t xml:space="preserve"> מכלל ימי המילואים. </w:t>
      </w:r>
      <w:r w:rsidR="0084256A" w:rsidRPr="00CF24E8">
        <w:rPr>
          <w:rtl/>
        </w:rPr>
        <w:t>46</w:t>
      </w:r>
      <w:r w:rsidR="0084256A">
        <w:rPr>
          <w:rtl/>
        </w:rPr>
        <w:t>%</w:t>
      </w:r>
      <w:r w:rsidRPr="00CF24E8">
        <w:rPr>
          <w:rtl/>
        </w:rPr>
        <w:t xml:space="preserve"> מחיילי</w:t>
      </w:r>
      <w:r w:rsidR="0084256A">
        <w:rPr>
          <w:rtl/>
        </w:rPr>
        <w:t xml:space="preserve"> </w:t>
      </w:r>
      <w:r w:rsidRPr="00CF24E8">
        <w:rPr>
          <w:rtl/>
        </w:rPr>
        <w:t>המילואים</w:t>
      </w:r>
      <w:r w:rsidR="0084256A">
        <w:rPr>
          <w:rtl/>
        </w:rPr>
        <w:t xml:space="preserve"> </w:t>
      </w:r>
      <w:r w:rsidRPr="00CF24E8">
        <w:rPr>
          <w:rtl/>
        </w:rPr>
        <w:t>אינם</w:t>
      </w:r>
      <w:r w:rsidR="0084256A">
        <w:rPr>
          <w:rtl/>
        </w:rPr>
        <w:t xml:space="preserve"> </w:t>
      </w:r>
      <w:r w:rsidRPr="00CF24E8">
        <w:rPr>
          <w:rtl/>
        </w:rPr>
        <w:t>נקראים כלל לשירות. בשנת 1992 היה שירות המילואים של החייל הקרבי</w:t>
      </w:r>
      <w:r w:rsidR="0084256A">
        <w:rPr>
          <w:rtl/>
        </w:rPr>
        <w:t xml:space="preserve"> </w:t>
      </w:r>
      <w:r w:rsidRPr="00CF24E8">
        <w:rPr>
          <w:rtl/>
        </w:rPr>
        <w:t>ארוך</w:t>
      </w:r>
      <w:r w:rsidR="0084256A">
        <w:rPr>
          <w:rtl/>
        </w:rPr>
        <w:t xml:space="preserve"> </w:t>
      </w:r>
      <w:r w:rsidRPr="00CF24E8">
        <w:rPr>
          <w:rtl/>
        </w:rPr>
        <w:t>פי</w:t>
      </w:r>
      <w:r w:rsidR="0084256A">
        <w:rPr>
          <w:rtl/>
        </w:rPr>
        <w:t>-</w:t>
      </w:r>
      <w:r w:rsidRPr="00CF24E8">
        <w:rPr>
          <w:rtl/>
        </w:rPr>
        <w:t>ארבעה</w:t>
      </w:r>
      <w:r w:rsidR="0084256A">
        <w:rPr>
          <w:rtl/>
        </w:rPr>
        <w:t xml:space="preserve"> </w:t>
      </w:r>
      <w:r w:rsidRPr="00CF24E8">
        <w:rPr>
          <w:rtl/>
        </w:rPr>
        <w:t>מזה שהוטל על החייל הלא</w:t>
      </w:r>
      <w:r w:rsidR="0084256A">
        <w:rPr>
          <w:rtl/>
        </w:rPr>
        <w:t>-</w:t>
      </w:r>
      <w:r w:rsidRPr="00CF24E8">
        <w:rPr>
          <w:rtl/>
        </w:rPr>
        <w:t>קרבי.</w:t>
      </w:r>
      <w:r w:rsidR="0084256A">
        <w:rPr>
          <w:rtl/>
        </w:rPr>
        <w:t xml:space="preserve"> </w:t>
      </w:r>
      <w:r w:rsidRPr="00CF24E8">
        <w:rPr>
          <w:rtl/>
        </w:rPr>
        <w:t>לפי המחקר שעשיתי, בשנת 1997 יהיה</w:t>
      </w:r>
      <w:r w:rsidR="0084256A">
        <w:rPr>
          <w:rtl/>
        </w:rPr>
        <w:t xml:space="preserve"> </w:t>
      </w:r>
      <w:r w:rsidRPr="00CF24E8">
        <w:rPr>
          <w:rtl/>
        </w:rPr>
        <w:t>צורך שחייל קרבי ישרת פי</w:t>
      </w:r>
      <w:r w:rsidR="0084256A">
        <w:rPr>
          <w:rtl/>
        </w:rPr>
        <w:t>-</w:t>
      </w:r>
      <w:r w:rsidRPr="00CF24E8">
        <w:rPr>
          <w:rtl/>
        </w:rPr>
        <w:t>עשרה מהחייל הלא</w:t>
      </w:r>
      <w:r w:rsidR="0084256A">
        <w:rPr>
          <w:rtl/>
        </w:rPr>
        <w:t>-</w:t>
      </w:r>
      <w:r w:rsidRPr="00CF24E8">
        <w:rPr>
          <w:rtl/>
        </w:rPr>
        <w:t>קרבי.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רוצים להגיע לשירות מילואים ותעסוקה מבצעית וכל תעסוקה אחרת שלא יעלו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24</w:t>
      </w:r>
      <w:r w:rsidR="0084256A">
        <w:rPr>
          <w:rtl/>
        </w:rPr>
        <w:t xml:space="preserve"> </w:t>
      </w:r>
      <w:r w:rsidRPr="00CF24E8">
        <w:rPr>
          <w:rtl/>
        </w:rPr>
        <w:t>יום</w:t>
      </w:r>
      <w:r w:rsidR="0084256A">
        <w:rPr>
          <w:rtl/>
        </w:rPr>
        <w:t xml:space="preserve"> </w:t>
      </w:r>
      <w:r w:rsidRPr="00CF24E8">
        <w:rPr>
          <w:rtl/>
        </w:rPr>
        <w:t>בשנה.</w:t>
      </w:r>
      <w:r w:rsidR="0084256A">
        <w:rPr>
          <w:rtl/>
        </w:rPr>
        <w:t xml:space="preserve"> </w:t>
      </w:r>
      <w:r w:rsidRPr="00CF24E8">
        <w:rPr>
          <w:rtl/>
        </w:rPr>
        <w:t>אנחנו נשתדל ש</w:t>
      </w:r>
      <w:r w:rsidR="0084256A">
        <w:rPr>
          <w:rtl/>
        </w:rPr>
        <w:t>-</w:t>
      </w:r>
      <w:r w:rsidRPr="00CF24E8">
        <w:rPr>
          <w:rtl/>
        </w:rPr>
        <w:t>24 הימים יהיו בפעם אחת או לכל היותר בפעמיים.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סך</w:t>
      </w:r>
      <w:r w:rsidR="0084256A">
        <w:rPr>
          <w:rtl/>
        </w:rPr>
        <w:t xml:space="preserve"> </w:t>
      </w:r>
      <w:r w:rsidRPr="00CF24E8">
        <w:rPr>
          <w:rtl/>
        </w:rPr>
        <w:t>כל הימים לאותה שנה לא יעלה על מספר זה.</w:t>
      </w:r>
      <w:r w:rsidR="0084256A">
        <w:rPr>
          <w:rtl/>
        </w:rPr>
        <w:t xml:space="preserve"> </w:t>
      </w:r>
      <w:r w:rsidRPr="00CF24E8">
        <w:rPr>
          <w:rtl/>
        </w:rPr>
        <w:t>סך כל ימי האימונים לא יעלה על</w:t>
      </w:r>
      <w:r w:rsidR="0084256A">
        <w:rPr>
          <w:rtl/>
        </w:rPr>
        <w:t xml:space="preserve"> </w:t>
      </w:r>
      <w:r w:rsidRPr="00CF24E8">
        <w:rPr>
          <w:rtl/>
        </w:rPr>
        <w:t>שישה</w:t>
      </w:r>
      <w:r w:rsidR="0084256A">
        <w:rPr>
          <w:rtl/>
        </w:rPr>
        <w:t xml:space="preserve"> </w:t>
      </w:r>
      <w:r w:rsidRPr="00CF24E8">
        <w:rPr>
          <w:rtl/>
        </w:rPr>
        <w:t>ימים.</w:t>
      </w:r>
      <w:r w:rsidR="0084256A">
        <w:rPr>
          <w:rtl/>
        </w:rPr>
        <w:t xml:space="preserve"> </w:t>
      </w:r>
      <w:r w:rsidRPr="00CF24E8">
        <w:rPr>
          <w:rtl/>
        </w:rPr>
        <w:t>למפקדים</w:t>
      </w:r>
      <w:r w:rsidR="0084256A">
        <w:rPr>
          <w:rtl/>
        </w:rPr>
        <w:t xml:space="preserve"> </w:t>
      </w:r>
      <w:r w:rsidRPr="00CF24E8">
        <w:rPr>
          <w:rtl/>
        </w:rPr>
        <w:t>או</w:t>
      </w:r>
      <w:r w:rsidR="0084256A">
        <w:rPr>
          <w:rtl/>
        </w:rPr>
        <w:t xml:space="preserve"> </w:t>
      </w:r>
      <w:r w:rsidRPr="00CF24E8">
        <w:rPr>
          <w:rtl/>
        </w:rPr>
        <w:t>לתפקידים מיוחדים יאפשר צה"ל לקרוא במסגרת יומיים ולא</w:t>
      </w:r>
      <w:r w:rsidR="0084256A">
        <w:rPr>
          <w:rtl/>
        </w:rPr>
        <w:t xml:space="preserve"> </w:t>
      </w:r>
      <w:r w:rsidRPr="00CF24E8">
        <w:rPr>
          <w:rtl/>
        </w:rPr>
        <w:t>יותר</w:t>
      </w:r>
      <w:r w:rsidR="0084256A">
        <w:rPr>
          <w:rtl/>
        </w:rPr>
        <w:t xml:space="preserve"> </w:t>
      </w:r>
      <w:r w:rsidRPr="00CF24E8">
        <w:rPr>
          <w:rtl/>
        </w:rPr>
        <w:t>משישה</w:t>
      </w:r>
      <w:r w:rsidR="0084256A">
        <w:rPr>
          <w:rtl/>
        </w:rPr>
        <w:t xml:space="preserve"> </w:t>
      </w:r>
      <w:r w:rsidRPr="00CF24E8">
        <w:rPr>
          <w:rtl/>
        </w:rPr>
        <w:t>ימים.</w:t>
      </w:r>
      <w:r w:rsidR="0084256A">
        <w:rPr>
          <w:rtl/>
        </w:rPr>
        <w:t xml:space="preserve"> </w:t>
      </w:r>
      <w:r w:rsidRPr="00CF24E8">
        <w:rPr>
          <w:rtl/>
        </w:rPr>
        <w:t>נדמה לי שאנחנו עושים צדק, יוצרים שוויון, עושים מערך חדש של</w:t>
      </w:r>
      <w:r w:rsidR="0084256A">
        <w:rPr>
          <w:rtl/>
        </w:rPr>
        <w:t xml:space="preserve"> </w:t>
      </w:r>
      <w:r w:rsidRPr="00CF24E8">
        <w:rPr>
          <w:rtl/>
        </w:rPr>
        <w:t>שירות המילואים.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חשובה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למדינת ישראל. היא נותנת ביטוי לכל אלה שיוצאים</w:t>
      </w:r>
      <w:r w:rsidR="0084256A">
        <w:rPr>
          <w:rtl/>
        </w:rPr>
        <w:t xml:space="preserve"> </w:t>
      </w:r>
      <w:r w:rsidRPr="00CF24E8">
        <w:rPr>
          <w:rtl/>
        </w:rPr>
        <w:t>למילואים.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כאלה</w:t>
      </w:r>
      <w:r w:rsidR="0084256A">
        <w:rPr>
          <w:rtl/>
        </w:rPr>
        <w:t xml:space="preserve"> </w:t>
      </w:r>
      <w:r w:rsidRPr="00CF24E8">
        <w:rPr>
          <w:rtl/>
        </w:rPr>
        <w:t>שמשרתים מעל 80 יום ויש כאלה שלא משרתים כלל. נדמה לי שזאת</w:t>
      </w:r>
      <w:r w:rsidR="0084256A">
        <w:rPr>
          <w:rtl/>
        </w:rPr>
        <w:t xml:space="preserve"> </w:t>
      </w:r>
      <w:r w:rsidRPr="00CF24E8">
        <w:rPr>
          <w:rtl/>
        </w:rPr>
        <w:t>הצעה</w:t>
      </w:r>
      <w:r w:rsidR="0084256A">
        <w:rPr>
          <w:rtl/>
        </w:rPr>
        <w:t xml:space="preserve"> </w:t>
      </w:r>
      <w:r w:rsidRPr="00CF24E8">
        <w:rPr>
          <w:rtl/>
        </w:rPr>
        <w:t>שיוצרת</w:t>
      </w:r>
      <w:r w:rsidR="0084256A">
        <w:rPr>
          <w:rtl/>
        </w:rPr>
        <w:t xml:space="preserve"> </w:t>
      </w:r>
      <w:r w:rsidRPr="00CF24E8">
        <w:rPr>
          <w:rtl/>
        </w:rPr>
        <w:t>מהפכה</w:t>
      </w:r>
      <w:r w:rsidR="0084256A">
        <w:rPr>
          <w:rtl/>
        </w:rPr>
        <w:t xml:space="preserve"> </w:t>
      </w:r>
      <w:r w:rsidRPr="00CF24E8">
        <w:rPr>
          <w:rtl/>
        </w:rPr>
        <w:t>בכנסת הזאת, יוצרת יתר שוויון, יתר מוטיבציה לשרת במילואים.</w:t>
      </w:r>
      <w:r w:rsidR="0084256A">
        <w:rPr>
          <w:rtl/>
        </w:rPr>
        <w:t xml:space="preserve"> </w:t>
      </w:r>
      <w:r w:rsidRPr="00CF24E8">
        <w:rPr>
          <w:rtl/>
        </w:rPr>
        <w:t>כולנו יחד נצביע היום על הצעת חוק חשובה מאוד למדינת ישראל.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מלה</w:t>
      </w:r>
      <w:r w:rsidR="0084256A">
        <w:rPr>
          <w:rtl/>
        </w:rPr>
        <w:t xml:space="preserve"> </w:t>
      </w:r>
      <w:r w:rsidRPr="00CF24E8">
        <w:rPr>
          <w:rtl/>
        </w:rPr>
        <w:t>אחרונה.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להודות</w:t>
      </w:r>
      <w:r w:rsidR="0084256A">
        <w:rPr>
          <w:rtl/>
        </w:rPr>
        <w:t xml:space="preserve"> </w:t>
      </w:r>
      <w:r w:rsidRPr="00CF24E8">
        <w:rPr>
          <w:rtl/>
        </w:rPr>
        <w:t>לצה"ל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המון ישיבות שישבנו כדי להגיע</w:t>
      </w:r>
      <w:r w:rsidR="0084256A">
        <w:rPr>
          <w:rtl/>
        </w:rPr>
        <w:t xml:space="preserve"> </w:t>
      </w:r>
      <w:r w:rsidRPr="00CF24E8">
        <w:rPr>
          <w:rtl/>
        </w:rPr>
        <w:t>להסכמה,</w:t>
      </w:r>
      <w:r w:rsidR="0084256A">
        <w:rPr>
          <w:rtl/>
        </w:rPr>
        <w:t xml:space="preserve"> </w:t>
      </w:r>
      <w:r w:rsidRPr="00CF24E8">
        <w:rPr>
          <w:rtl/>
        </w:rPr>
        <w:t>ונדמה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>שפעם</w:t>
      </w:r>
      <w:r w:rsidR="0084256A">
        <w:rPr>
          <w:rtl/>
        </w:rPr>
        <w:t xml:space="preserve"> </w:t>
      </w:r>
      <w:r w:rsidRPr="00CF24E8">
        <w:rPr>
          <w:rtl/>
        </w:rPr>
        <w:t>ראשונה</w:t>
      </w:r>
      <w:r w:rsidR="0084256A">
        <w:rPr>
          <w:rtl/>
        </w:rPr>
        <w:t xml:space="preserve"> </w:t>
      </w:r>
      <w:r w:rsidRPr="00CF24E8">
        <w:rPr>
          <w:rtl/>
        </w:rPr>
        <w:t>שצה"ל עושה מאמץ כדי להגיע להסכמה עם הצעת חוק</w:t>
      </w:r>
      <w:r w:rsidR="0084256A">
        <w:rPr>
          <w:rtl/>
        </w:rPr>
        <w:t xml:space="preserve"> </w:t>
      </w:r>
      <w:r w:rsidRPr="00CF24E8">
        <w:rPr>
          <w:rtl/>
        </w:rPr>
        <w:t>פרטית;</w:t>
      </w:r>
      <w:r w:rsidR="0084256A">
        <w:rPr>
          <w:rtl/>
        </w:rPr>
        <w:t xml:space="preserve"> </w:t>
      </w:r>
      <w:r w:rsidRPr="00CF24E8">
        <w:rPr>
          <w:rtl/>
        </w:rPr>
        <w:t>ואכן,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מהפכה.</w:t>
      </w:r>
      <w:r w:rsidR="0084256A">
        <w:rPr>
          <w:rtl/>
        </w:rPr>
        <w:t xml:space="preserve"> </w:t>
      </w:r>
      <w:r w:rsidRPr="00CF24E8">
        <w:rPr>
          <w:rtl/>
        </w:rPr>
        <w:t>הם עשו כמיטב יכולתם כדי להגיע להסכמה, ואכן יש הסכמה</w:t>
      </w:r>
      <w:r w:rsidR="0084256A">
        <w:rPr>
          <w:rtl/>
        </w:rPr>
        <w:t xml:space="preserve"> </w:t>
      </w:r>
      <w:r w:rsidRPr="00CF24E8">
        <w:rPr>
          <w:rtl/>
        </w:rPr>
        <w:t>להצעת</w:t>
      </w:r>
      <w:r w:rsidR="0084256A">
        <w:rPr>
          <w:rtl/>
        </w:rPr>
        <w:t xml:space="preserve"> </w:t>
      </w:r>
      <w:r w:rsidRPr="00CF24E8">
        <w:rPr>
          <w:rtl/>
        </w:rPr>
        <w:t>החוק</w:t>
      </w:r>
      <w:r w:rsidR="0084256A">
        <w:rPr>
          <w:rtl/>
        </w:rPr>
        <w:t xml:space="preserve"> </w:t>
      </w:r>
      <w:r w:rsidRPr="00CF24E8">
        <w:rPr>
          <w:rtl/>
        </w:rPr>
        <w:t>הזאת.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מודה להם מעל במה זאת על ההסכמה; אני מודה לשר הביטחון</w:t>
      </w:r>
      <w:r w:rsidR="0084256A">
        <w:rPr>
          <w:rtl/>
        </w:rPr>
        <w:t xml:space="preserve"> </w:t>
      </w:r>
      <w:r w:rsidRPr="00CF24E8">
        <w:rPr>
          <w:rtl/>
        </w:rPr>
        <w:t>שהסכים לנושא הזה. כולנו יחד נצביע היום.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מברך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רענן</w:t>
      </w:r>
      <w:r w:rsidR="0084256A">
        <w:rPr>
          <w:rtl/>
        </w:rPr>
        <w:t xml:space="preserve"> </w:t>
      </w:r>
      <w:r w:rsidRPr="00CF24E8">
        <w:rPr>
          <w:rtl/>
        </w:rPr>
        <w:t>כהן</w:t>
      </w:r>
      <w:r w:rsidR="0084256A">
        <w:rPr>
          <w:rtl/>
        </w:rPr>
        <w:t xml:space="preserve"> </w:t>
      </w:r>
      <w:r w:rsidRPr="00CF24E8">
        <w:rPr>
          <w:rtl/>
        </w:rPr>
        <w:t>על הצעת חוק טובה. אני מבקש מכבוד שר</w:t>
      </w:r>
      <w:r w:rsidR="0084256A">
        <w:rPr>
          <w:rtl/>
        </w:rPr>
        <w:t xml:space="preserve"> </w:t>
      </w:r>
      <w:r w:rsidRPr="00CF24E8">
        <w:rPr>
          <w:rtl/>
        </w:rPr>
        <w:t>המשפטים להשיב לנו.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המשפטים ד' ליבאי: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חושב</w:t>
      </w:r>
      <w:r w:rsidR="0084256A">
        <w:rPr>
          <w:rtl/>
        </w:rPr>
        <w:t xml:space="preserve"> </w:t>
      </w:r>
      <w:r w:rsidRPr="00CF24E8">
        <w:rPr>
          <w:rtl/>
        </w:rPr>
        <w:t>שניתן</w:t>
      </w:r>
      <w:r w:rsidR="0084256A">
        <w:rPr>
          <w:rtl/>
        </w:rPr>
        <w:t xml:space="preserve"> </w:t>
      </w:r>
      <w:r w:rsidRPr="00CF24E8">
        <w:rPr>
          <w:rtl/>
        </w:rPr>
        <w:t>להביע</w:t>
      </w:r>
      <w:r w:rsidR="0084256A">
        <w:rPr>
          <w:rtl/>
        </w:rPr>
        <w:t xml:space="preserve"> </w:t>
      </w:r>
      <w:r w:rsidRPr="00CF24E8">
        <w:rPr>
          <w:rtl/>
        </w:rPr>
        <w:t>הערכה</w:t>
      </w:r>
      <w:r w:rsidR="0084256A">
        <w:rPr>
          <w:rtl/>
        </w:rPr>
        <w:t xml:space="preserve"> </w:t>
      </w:r>
      <w:r w:rsidRPr="00CF24E8">
        <w:rPr>
          <w:rtl/>
        </w:rPr>
        <w:t>לחבר הכנסת רענן כהן על</w:t>
      </w:r>
      <w:r w:rsidR="0084256A">
        <w:rPr>
          <w:rtl/>
        </w:rPr>
        <w:t xml:space="preserve"> </w:t>
      </w:r>
      <w:r w:rsidRPr="00CF24E8">
        <w:rPr>
          <w:rtl/>
        </w:rPr>
        <w:t>פעילותו המתמדת לחלוקה צודקת של נטל המילואים על אזרחי המדינה והמשרתים במילואים,</w:t>
      </w:r>
      <w:r w:rsidR="0084256A">
        <w:rPr>
          <w:rtl/>
        </w:rPr>
        <w:t xml:space="preserve"> </w:t>
      </w:r>
      <w:r w:rsidRPr="00CF24E8">
        <w:rPr>
          <w:rtl/>
        </w:rPr>
        <w:t>וכפועל</w:t>
      </w:r>
      <w:r w:rsidR="0084256A">
        <w:rPr>
          <w:rtl/>
        </w:rPr>
        <w:t xml:space="preserve"> </w:t>
      </w:r>
      <w:r w:rsidRPr="00CF24E8">
        <w:rPr>
          <w:rtl/>
        </w:rPr>
        <w:t xml:space="preserve">יוצא </w:t>
      </w:r>
      <w:r w:rsidR="0084256A">
        <w:rPr>
          <w:rtl/>
        </w:rPr>
        <w:t>–</w:t>
      </w:r>
      <w:r w:rsidRPr="00CF24E8">
        <w:rPr>
          <w:rtl/>
        </w:rPr>
        <w:t xml:space="preserve"> גם קיצור שירות המילואים.</w:t>
      </w:r>
      <w:r w:rsidR="0084256A">
        <w:rPr>
          <w:rtl/>
        </w:rPr>
        <w:t xml:space="preserve"> </w:t>
      </w:r>
      <w:r w:rsidRPr="00CF24E8">
        <w:rPr>
          <w:rtl/>
        </w:rPr>
        <w:t>דברי תשובתי הם על דעת שר הביטחון, בשם</w:t>
      </w:r>
      <w:r w:rsidR="0084256A">
        <w:rPr>
          <w:rtl/>
        </w:rPr>
        <w:t xml:space="preserve"> </w:t>
      </w:r>
      <w:r w:rsidRPr="00CF24E8">
        <w:rPr>
          <w:rtl/>
        </w:rPr>
        <w:t>הממשלה, כמובן.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לאחרונה נבחנו על</w:t>
      </w:r>
      <w:r w:rsidR="0084256A">
        <w:rPr>
          <w:rtl/>
        </w:rPr>
        <w:t>-</w:t>
      </w:r>
      <w:r w:rsidRPr="00CF24E8">
        <w:rPr>
          <w:rtl/>
        </w:rPr>
        <w:t>ידי צה"ל הצעות שונות לקיצור משך שירות המילואים של חיילים</w:t>
      </w:r>
      <w:r w:rsidR="0084256A">
        <w:rPr>
          <w:rtl/>
        </w:rPr>
        <w:t xml:space="preserve"> </w:t>
      </w:r>
      <w:r w:rsidRPr="00CF24E8">
        <w:rPr>
          <w:rtl/>
        </w:rPr>
        <w:t>קרביים</w:t>
      </w:r>
      <w:r w:rsidR="0084256A">
        <w:rPr>
          <w:rtl/>
        </w:rPr>
        <w:t xml:space="preserve"> </w:t>
      </w:r>
      <w:r w:rsidRPr="00CF24E8">
        <w:rPr>
          <w:rtl/>
        </w:rPr>
        <w:t>בתעסוקה</w:t>
      </w:r>
      <w:r w:rsidR="0084256A">
        <w:rPr>
          <w:rtl/>
        </w:rPr>
        <w:t xml:space="preserve"> </w:t>
      </w:r>
      <w:r w:rsidRPr="00CF24E8">
        <w:rPr>
          <w:rtl/>
        </w:rPr>
        <w:t>מבצעית,</w:t>
      </w:r>
      <w:r w:rsidR="0084256A">
        <w:rPr>
          <w:rtl/>
        </w:rPr>
        <w:t xml:space="preserve"> </w:t>
      </w:r>
      <w:r w:rsidRPr="00CF24E8">
        <w:rPr>
          <w:rtl/>
        </w:rPr>
        <w:t>זאת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מנת להקל מעומס המילואים הכבד המוטל על חיילי</w:t>
      </w:r>
      <w:r w:rsidR="0084256A">
        <w:rPr>
          <w:rtl/>
        </w:rPr>
        <w:t xml:space="preserve"> </w:t>
      </w:r>
      <w:r w:rsidRPr="00CF24E8">
        <w:rPr>
          <w:rtl/>
        </w:rPr>
        <w:t>המילואים</w:t>
      </w:r>
      <w:r w:rsidR="0084256A">
        <w:rPr>
          <w:rtl/>
        </w:rPr>
        <w:t xml:space="preserve"> </w:t>
      </w:r>
      <w:r w:rsidRPr="00CF24E8">
        <w:rPr>
          <w:rtl/>
        </w:rPr>
        <w:t>ביחידות</w:t>
      </w:r>
      <w:r w:rsidR="0084256A">
        <w:rPr>
          <w:rtl/>
        </w:rPr>
        <w:t xml:space="preserve"> </w:t>
      </w:r>
      <w:r w:rsidRPr="00CF24E8">
        <w:rPr>
          <w:rtl/>
        </w:rPr>
        <w:t>הקרביות. לאחר בדיקה מקיפה, וכתוצאה ממאמצים רבים שמשקיע צה"ל</w:t>
      </w:r>
      <w:r w:rsidR="0084256A">
        <w:rPr>
          <w:rtl/>
        </w:rPr>
        <w:t xml:space="preserve"> </w:t>
      </w:r>
      <w:r w:rsidRPr="00CF24E8">
        <w:rPr>
          <w:rtl/>
        </w:rPr>
        <w:t>לאחרונה</w:t>
      </w:r>
      <w:r w:rsidR="0084256A">
        <w:rPr>
          <w:rtl/>
        </w:rPr>
        <w:t xml:space="preserve"> </w:t>
      </w:r>
      <w:r w:rsidRPr="00CF24E8">
        <w:rPr>
          <w:rtl/>
        </w:rPr>
        <w:t>בהרחבת</w:t>
      </w:r>
      <w:r w:rsidR="0084256A">
        <w:rPr>
          <w:rtl/>
        </w:rPr>
        <w:t xml:space="preserve"> </w:t>
      </w:r>
      <w:r w:rsidRPr="00CF24E8">
        <w:rPr>
          <w:rtl/>
        </w:rPr>
        <w:t>מעגל הנושאים בנטל השירות בתעסוקה מבצעית הגיע צה"ל לכלל מסקנה,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החל</w:t>
      </w:r>
      <w:r w:rsidR="0084256A">
        <w:rPr>
          <w:rtl/>
        </w:rPr>
        <w:t xml:space="preserve"> </w:t>
      </w:r>
      <w:r w:rsidRPr="00CF24E8">
        <w:rPr>
          <w:rtl/>
        </w:rPr>
        <w:t>משנת</w:t>
      </w:r>
      <w:r w:rsidR="0084256A">
        <w:rPr>
          <w:rtl/>
        </w:rPr>
        <w:t xml:space="preserve"> </w:t>
      </w:r>
      <w:r w:rsidRPr="00CF24E8">
        <w:rPr>
          <w:rtl/>
        </w:rPr>
        <w:t>העבודה</w:t>
      </w:r>
      <w:r w:rsidR="0084256A">
        <w:rPr>
          <w:rtl/>
        </w:rPr>
        <w:t xml:space="preserve"> </w:t>
      </w:r>
      <w:r w:rsidRPr="00CF24E8">
        <w:rPr>
          <w:rtl/>
        </w:rPr>
        <w:t>1996 ניתן יהיה להגביל את משך השירות בתעסוקה מבצעית ל</w:t>
      </w:r>
      <w:r w:rsidR="0084256A">
        <w:rPr>
          <w:rtl/>
        </w:rPr>
        <w:t>-</w:t>
      </w:r>
      <w:r w:rsidRPr="00CF24E8">
        <w:rPr>
          <w:rtl/>
        </w:rPr>
        <w:t>24</w:t>
      </w:r>
      <w:r w:rsidR="0084256A">
        <w:rPr>
          <w:rtl/>
        </w:rPr>
        <w:t xml:space="preserve"> </w:t>
      </w:r>
      <w:r w:rsidRPr="00CF24E8">
        <w:rPr>
          <w:rtl/>
        </w:rPr>
        <w:t>ימים בשנה בלבד.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יודגש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הגבלה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מתייחסת</w:t>
      </w:r>
      <w:r w:rsidR="0084256A">
        <w:rPr>
          <w:rtl/>
        </w:rPr>
        <w:t xml:space="preserve"> </w:t>
      </w:r>
      <w:r w:rsidRPr="00CF24E8">
        <w:rPr>
          <w:rtl/>
        </w:rPr>
        <w:t>לשירות</w:t>
      </w:r>
      <w:r w:rsidR="0084256A">
        <w:rPr>
          <w:rtl/>
        </w:rPr>
        <w:t xml:space="preserve"> </w:t>
      </w:r>
      <w:r w:rsidRPr="00CF24E8">
        <w:rPr>
          <w:rtl/>
        </w:rPr>
        <w:t>בתעסוקה מבצעית בלבד ולא לימי אימון</w:t>
      </w:r>
      <w:r w:rsidR="0084256A">
        <w:rPr>
          <w:rtl/>
        </w:rPr>
        <w:t xml:space="preserve"> </w:t>
      </w:r>
      <w:r w:rsidRPr="00CF24E8">
        <w:rPr>
          <w:rtl/>
        </w:rPr>
        <w:t>והכשרה של כוחות המילואים.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המצב המשפטי הנוהג כיום, נקראים חיילי המילואים לשירות מילואים 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צו שר הביטחון מכוח סעיף 34 לחוק שירות ביטחון [נוסח משולב], התשמ"ד</w:t>
      </w:r>
      <w:r w:rsidR="0084256A">
        <w:rPr>
          <w:rtl/>
        </w:rPr>
        <w:t>–</w:t>
      </w:r>
      <w:r w:rsidRPr="00CF24E8">
        <w:rPr>
          <w:rtl/>
        </w:rPr>
        <w:t>1986.</w:t>
      </w:r>
      <w:r w:rsidR="0084256A">
        <w:rPr>
          <w:rtl/>
        </w:rPr>
        <w:t xml:space="preserve"> </w:t>
      </w:r>
      <w:r w:rsidRPr="00CF24E8">
        <w:rPr>
          <w:rtl/>
        </w:rPr>
        <w:t>כתנאי</w:t>
      </w:r>
      <w:r w:rsidR="0084256A">
        <w:rPr>
          <w:rtl/>
        </w:rPr>
        <w:t xml:space="preserve"> </w:t>
      </w:r>
      <w:r w:rsidRPr="00CF24E8">
        <w:rPr>
          <w:rtl/>
        </w:rPr>
        <w:t>להפעלת</w:t>
      </w:r>
      <w:r w:rsidR="0084256A">
        <w:rPr>
          <w:rtl/>
        </w:rPr>
        <w:t xml:space="preserve"> </w:t>
      </w:r>
      <w:r w:rsidRPr="00CF24E8">
        <w:rPr>
          <w:rtl/>
        </w:rPr>
        <w:t>סמכותו</w:t>
      </w:r>
      <w:r w:rsidR="0084256A">
        <w:rPr>
          <w:rtl/>
        </w:rPr>
        <w:t xml:space="preserve"> </w:t>
      </w:r>
      <w:r w:rsidRPr="00CF24E8">
        <w:rPr>
          <w:rtl/>
        </w:rPr>
        <w:t>זו, על שר הביטחון להשתכנע כי ביטחון המדינה מחייב הפעלת סמכותו.</w:t>
      </w:r>
      <w:r w:rsidR="0084256A">
        <w:rPr>
          <w:rtl/>
        </w:rPr>
        <w:t xml:space="preserve"> </w:t>
      </w:r>
      <w:r w:rsidRPr="00CF24E8">
        <w:rPr>
          <w:rtl/>
        </w:rPr>
        <w:t>הקריאה</w:t>
      </w:r>
      <w:r w:rsidR="0084256A">
        <w:rPr>
          <w:rtl/>
        </w:rPr>
        <w:t xml:space="preserve"> </w:t>
      </w:r>
      <w:r w:rsidRPr="00CF24E8">
        <w:rPr>
          <w:rtl/>
        </w:rPr>
        <w:t>לשירות</w:t>
      </w:r>
      <w:r w:rsidR="0084256A">
        <w:rPr>
          <w:rtl/>
        </w:rPr>
        <w:t xml:space="preserve"> </w:t>
      </w:r>
      <w:r w:rsidRPr="00CF24E8">
        <w:rPr>
          <w:rtl/>
        </w:rPr>
        <w:t>המילואים על</w:t>
      </w:r>
      <w:r w:rsidR="0084256A">
        <w:rPr>
          <w:rtl/>
        </w:rPr>
        <w:t>-</w:t>
      </w:r>
      <w:r w:rsidRPr="00CF24E8">
        <w:rPr>
          <w:rtl/>
        </w:rPr>
        <w:t>פי צו שר הביטחון הינה כורח שנבע מן המגבלות הקבועות</w:t>
      </w:r>
      <w:r w:rsidR="0084256A">
        <w:rPr>
          <w:rtl/>
        </w:rPr>
        <w:t xml:space="preserve"> </w:t>
      </w:r>
      <w:r w:rsidRPr="00CF24E8">
        <w:rPr>
          <w:rtl/>
        </w:rPr>
        <w:t>בפרק</w:t>
      </w:r>
      <w:r w:rsidR="0084256A">
        <w:rPr>
          <w:rtl/>
        </w:rPr>
        <w:t xml:space="preserve"> </w:t>
      </w:r>
      <w:r w:rsidRPr="00CF24E8">
        <w:rPr>
          <w:rtl/>
        </w:rPr>
        <w:t>ד'</w:t>
      </w:r>
      <w:r w:rsidR="0084256A">
        <w:rPr>
          <w:rtl/>
        </w:rPr>
        <w:t xml:space="preserve"> </w:t>
      </w:r>
      <w:r w:rsidRPr="00CF24E8">
        <w:rPr>
          <w:rtl/>
        </w:rPr>
        <w:t>לחוק,</w:t>
      </w:r>
      <w:r w:rsidR="0084256A">
        <w:rPr>
          <w:rtl/>
        </w:rPr>
        <w:t xml:space="preserve"> </w:t>
      </w:r>
      <w:r w:rsidRPr="00CF24E8">
        <w:rPr>
          <w:rtl/>
        </w:rPr>
        <w:t>שעניינו שירות מילואים, ואשר אינן מתיישבות עם צורכי הכוננות של</w:t>
      </w:r>
      <w:r w:rsidR="0084256A">
        <w:rPr>
          <w:rtl/>
        </w:rPr>
        <w:t xml:space="preserve"> </w:t>
      </w:r>
      <w:r w:rsidRPr="00CF24E8">
        <w:rPr>
          <w:rtl/>
        </w:rPr>
        <w:t>צה"ל בשנים האחרונות.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בעבר</w:t>
      </w:r>
      <w:r w:rsidR="0084256A">
        <w:rPr>
          <w:rtl/>
        </w:rPr>
        <w:t xml:space="preserve"> </w:t>
      </w:r>
      <w:r w:rsidRPr="00CF24E8">
        <w:rPr>
          <w:rtl/>
        </w:rPr>
        <w:t>הוגשו שתי הצעות חוק מטעם הממשלה לתיקון הוראות פרק ד' לחוק אשר מטרתן</w:t>
      </w:r>
      <w:r w:rsidR="0084256A">
        <w:rPr>
          <w:rtl/>
        </w:rPr>
        <w:t xml:space="preserve"> </w:t>
      </w:r>
      <w:r w:rsidRPr="00CF24E8">
        <w:rPr>
          <w:rtl/>
        </w:rPr>
        <w:t>להתאים את הוראות פרק ד' לצורכי הביטחון השוטף.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החוק</w:t>
      </w:r>
      <w:r w:rsidR="0084256A">
        <w:rPr>
          <w:rtl/>
        </w:rPr>
        <w:t xml:space="preserve"> </w:t>
      </w:r>
      <w:r w:rsidRPr="00CF24E8">
        <w:rPr>
          <w:rtl/>
        </w:rPr>
        <w:t>הפרטית של חבר הכנסת ד"ר רענן כהן, שבאה לעגן בחוק את הגבלת משך</w:t>
      </w:r>
      <w:r w:rsidR="0084256A">
        <w:rPr>
          <w:rtl/>
        </w:rPr>
        <w:t xml:space="preserve"> </w:t>
      </w:r>
      <w:r w:rsidRPr="00CF24E8">
        <w:rPr>
          <w:rtl/>
        </w:rPr>
        <w:t>השירות ותעסוקה מבצעית, שעליה הודיע צה"ל, ובד</w:t>
      </w:r>
      <w:r w:rsidR="0084256A">
        <w:rPr>
          <w:rtl/>
        </w:rPr>
        <w:t>-</w:t>
      </w:r>
      <w:r w:rsidRPr="00CF24E8">
        <w:rPr>
          <w:rtl/>
        </w:rPr>
        <w:t>בבד לתקן את הוראות פרק ד' לחוק על</w:t>
      </w:r>
      <w:r w:rsidR="0084256A">
        <w:rPr>
          <w:rtl/>
        </w:rPr>
        <w:t xml:space="preserve"> </w:t>
      </w:r>
      <w:r w:rsidRPr="00CF24E8">
        <w:rPr>
          <w:rtl/>
        </w:rPr>
        <w:t>מנת</w:t>
      </w:r>
      <w:r w:rsidR="0084256A">
        <w:rPr>
          <w:rtl/>
        </w:rPr>
        <w:t xml:space="preserve"> </w:t>
      </w:r>
      <w:r w:rsidRPr="00CF24E8">
        <w:rPr>
          <w:rtl/>
        </w:rPr>
        <w:t>לאפשר</w:t>
      </w:r>
      <w:r w:rsidR="0084256A">
        <w:rPr>
          <w:rtl/>
        </w:rPr>
        <w:t xml:space="preserve"> </w:t>
      </w:r>
      <w:r w:rsidRPr="00CF24E8">
        <w:rPr>
          <w:rtl/>
        </w:rPr>
        <w:t>קריאה</w:t>
      </w:r>
      <w:r w:rsidR="0084256A">
        <w:rPr>
          <w:rtl/>
        </w:rPr>
        <w:t xml:space="preserve"> </w:t>
      </w:r>
      <w:r w:rsidRPr="00CF24E8">
        <w:rPr>
          <w:rtl/>
        </w:rPr>
        <w:t>לשירות</w:t>
      </w:r>
      <w:r w:rsidR="0084256A">
        <w:rPr>
          <w:rtl/>
        </w:rPr>
        <w:t xml:space="preserve"> </w:t>
      </w:r>
      <w:r w:rsidRPr="00CF24E8">
        <w:rPr>
          <w:rtl/>
        </w:rPr>
        <w:t>מילואים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מכוחו </w:t>
      </w:r>
      <w:r w:rsidR="0084256A">
        <w:rPr>
          <w:rtl/>
        </w:rPr>
        <w:t>–</w:t>
      </w:r>
      <w:r w:rsidRPr="00CF24E8">
        <w:rPr>
          <w:rtl/>
        </w:rPr>
        <w:t xml:space="preserve"> הצעה זו מתיישבת עם הרעיון העומד גם</w:t>
      </w:r>
      <w:r w:rsidR="0084256A">
        <w:rPr>
          <w:rtl/>
        </w:rPr>
        <w:t xml:space="preserve"> </w:t>
      </w:r>
      <w:r w:rsidRPr="00CF24E8">
        <w:rPr>
          <w:rtl/>
        </w:rPr>
        <w:t>בבסיס הצעות החוק שהגישה הממשלה.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לאחר</w:t>
      </w:r>
      <w:r w:rsidR="0084256A">
        <w:rPr>
          <w:rtl/>
        </w:rPr>
        <w:t xml:space="preserve"> </w:t>
      </w:r>
      <w:r w:rsidRPr="00CF24E8">
        <w:rPr>
          <w:rtl/>
        </w:rPr>
        <w:t>שחבר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רענן</w:t>
      </w:r>
      <w:r w:rsidR="0084256A">
        <w:rPr>
          <w:rtl/>
        </w:rPr>
        <w:t xml:space="preserve"> </w:t>
      </w:r>
      <w:r w:rsidRPr="00CF24E8">
        <w:rPr>
          <w:rtl/>
        </w:rPr>
        <w:t>כהן בא בעקביות בדברים עם מערכת הביטחון, גובש עמו</w:t>
      </w:r>
      <w:r w:rsidR="0084256A">
        <w:rPr>
          <w:rtl/>
        </w:rPr>
        <w:t xml:space="preserve"> </w:t>
      </w:r>
      <w:r w:rsidRPr="00CF24E8">
        <w:rPr>
          <w:rtl/>
        </w:rPr>
        <w:t>נוסח</w:t>
      </w:r>
      <w:r w:rsidR="0084256A">
        <w:rPr>
          <w:rtl/>
        </w:rPr>
        <w:t xml:space="preserve"> </w:t>
      </w:r>
      <w:r w:rsidRPr="00CF24E8">
        <w:rPr>
          <w:rtl/>
        </w:rPr>
        <w:t>תיקון מוסכם, והממשלה מסכימה באופן עקרוני להצעתו ותומכת בקבלתה, כך שהנוסח</w:t>
      </w:r>
      <w:r w:rsidR="0084256A">
        <w:rPr>
          <w:rtl/>
        </w:rPr>
        <w:t xml:space="preserve"> </w:t>
      </w:r>
      <w:r w:rsidRPr="00CF24E8">
        <w:rPr>
          <w:rtl/>
        </w:rPr>
        <w:t>המוסכם יובא לדיון בוועדת החוץ והביטחון.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לשר המשפטים.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הנכבדים אנחנו נעבור להצבעה על הצעת חוק שירות ביטחון (תיקון </w:t>
      </w:r>
      <w:r w:rsidR="0084256A">
        <w:rPr>
          <w:rtl/>
        </w:rPr>
        <w:t xml:space="preserve">– </w:t>
      </w:r>
      <w:r w:rsidRPr="00CF24E8">
        <w:rPr>
          <w:rtl/>
        </w:rPr>
        <w:t>קיצור שירות מילואים), התשנ"ה</w:t>
      </w:r>
      <w:r w:rsidR="0084256A">
        <w:rPr>
          <w:rtl/>
        </w:rPr>
        <w:t>–</w:t>
      </w:r>
      <w:r w:rsidRPr="00CF24E8">
        <w:rPr>
          <w:rtl/>
        </w:rPr>
        <w:t>1995. ההצבעה החלה.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11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CF24E8" w:rsidRPr="00CF24E8">
        <w:rPr>
          <w:rtl/>
        </w:rPr>
        <w:t xml:space="preserve"> 29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גד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692BD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  <w:r>
        <w:rPr>
          <w:rtl/>
        </w:rPr>
        <w:t xml:space="preserve"> </w:t>
      </w:r>
    </w:p>
    <w:p w:rsidR="0084256A" w:rsidRDefault="00CF24E8" w:rsidP="0084256A">
      <w:pPr>
        <w:pStyle w:val="3"/>
        <w:rPr>
          <w:rtl/>
        </w:rPr>
      </w:pPr>
      <w:r w:rsidRPr="00CF24E8">
        <w:rPr>
          <w:rtl/>
        </w:rPr>
        <w:t>ההצעה להעביר את הצעת חוק שירות ביטחון (תיקון</w:t>
      </w:r>
      <w:r w:rsidR="0084256A">
        <w:rPr>
          <w:rtl/>
        </w:rPr>
        <w:t xml:space="preserve"> </w:t>
      </w:r>
      <w:r w:rsidRPr="00CF24E8">
        <w:rPr>
          <w:rtl/>
        </w:rPr>
        <w:t>קיצור שירות מילואים),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תשנ"ה</w:t>
      </w:r>
      <w:r>
        <w:rPr>
          <w:rtl/>
        </w:rPr>
        <w:t>–</w:t>
      </w:r>
      <w:r w:rsidR="00CF24E8" w:rsidRPr="00CF24E8">
        <w:rPr>
          <w:rtl/>
        </w:rPr>
        <w:t>1995, לדיון מוקדם בוועדת החוץ והביטחון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29</w:t>
      </w:r>
      <w:r w:rsidR="0084256A">
        <w:rPr>
          <w:rtl/>
        </w:rPr>
        <w:t xml:space="preserve"> </w:t>
      </w:r>
      <w:r w:rsidRPr="00CF24E8">
        <w:rPr>
          <w:rtl/>
        </w:rPr>
        <w:t>בעד, ללא מתנגדים, ללא נמנעים; אני קובע שהצעת החוק נתקבלה ותעבור להכנה</w:t>
      </w:r>
      <w:r w:rsidR="0084256A">
        <w:rPr>
          <w:rtl/>
        </w:rPr>
        <w:t xml:space="preserve"> </w:t>
      </w:r>
      <w:r w:rsidRPr="00CF24E8">
        <w:rPr>
          <w:rtl/>
        </w:rPr>
        <w:t>לקריאה ראשונה בוועדת החוץ והביטחון. ברכות לחבר הכנסת רענן כהן.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49" w:name="_Toc460755630"/>
      <w:r w:rsidRPr="0084256A">
        <w:rPr>
          <w:rtl/>
        </w:rPr>
        <w:t>הצעת חוק חינוך (נקודות זכות בשל קורסים צבאיים), התשנ"ג</w:t>
      </w:r>
      <w:r>
        <w:rPr>
          <w:rtl/>
        </w:rPr>
        <w:t>–</w:t>
      </w:r>
      <w:r w:rsidRPr="0084256A">
        <w:rPr>
          <w:rtl/>
        </w:rPr>
        <w:t>1993</w:t>
      </w:r>
      <w:bookmarkEnd w:id="49"/>
    </w:p>
    <w:p w:rsidR="0084256A" w:rsidRPr="0084256A" w:rsidRDefault="0084256A" w:rsidP="0084256A">
      <w:pPr>
        <w:pStyle w:val="1"/>
        <w:rPr>
          <w:rtl/>
        </w:rPr>
      </w:pPr>
      <w:bookmarkStart w:id="50" w:name="_Toc460755631"/>
      <w:r w:rsidRPr="0084256A">
        <w:rPr>
          <w:rtl/>
        </w:rPr>
        <w:t>(הצעת חברת הכנסת א' סלמוביץ)</w:t>
      </w:r>
      <w:bookmarkEnd w:id="50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הנכבדים,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ממשיכים.</w:t>
      </w:r>
      <w:r w:rsidR="0084256A">
        <w:rPr>
          <w:rtl/>
        </w:rPr>
        <w:t xml:space="preserve"> </w:t>
      </w: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חוק תתרכ"ה </w:t>
      </w:r>
      <w:r w:rsidR="0084256A">
        <w:rPr>
          <w:rtl/>
        </w:rPr>
        <w:t>–</w:t>
      </w:r>
      <w:r w:rsidRPr="00CF24E8">
        <w:rPr>
          <w:rtl/>
        </w:rPr>
        <w:t xml:space="preserve"> הצעת חוק חינוך</w:t>
      </w:r>
      <w:r w:rsidR="0084256A">
        <w:rPr>
          <w:rtl/>
        </w:rPr>
        <w:t xml:space="preserve"> </w:t>
      </w:r>
      <w:r w:rsidRPr="00CF24E8">
        <w:rPr>
          <w:rtl/>
        </w:rPr>
        <w:t>(נקודות</w:t>
      </w:r>
      <w:r w:rsidR="0084256A">
        <w:rPr>
          <w:rtl/>
        </w:rPr>
        <w:t xml:space="preserve"> </w:t>
      </w:r>
      <w:r w:rsidRPr="00CF24E8">
        <w:rPr>
          <w:rtl/>
        </w:rPr>
        <w:t>זכות</w:t>
      </w:r>
      <w:r w:rsidR="0084256A">
        <w:rPr>
          <w:rtl/>
        </w:rPr>
        <w:t xml:space="preserve"> </w:t>
      </w:r>
      <w:r w:rsidRPr="00CF24E8">
        <w:rPr>
          <w:rtl/>
        </w:rPr>
        <w:t>בשל</w:t>
      </w:r>
      <w:r w:rsidR="0084256A">
        <w:rPr>
          <w:rtl/>
        </w:rPr>
        <w:t xml:space="preserve"> </w:t>
      </w:r>
      <w:r w:rsidRPr="00CF24E8">
        <w:rPr>
          <w:rtl/>
        </w:rPr>
        <w:t>קורסים</w:t>
      </w:r>
      <w:r w:rsidR="0084256A">
        <w:rPr>
          <w:rtl/>
        </w:rPr>
        <w:t xml:space="preserve"> </w:t>
      </w:r>
      <w:r w:rsidRPr="00CF24E8">
        <w:rPr>
          <w:rtl/>
        </w:rPr>
        <w:t>צבאיים),</w:t>
      </w:r>
      <w:r w:rsidR="0084256A">
        <w:rPr>
          <w:rtl/>
        </w:rPr>
        <w:t xml:space="preserve"> </w:t>
      </w:r>
      <w:r w:rsidRPr="00CF24E8">
        <w:rPr>
          <w:rtl/>
        </w:rPr>
        <w:t>התשנ"ג</w:t>
      </w:r>
      <w:r w:rsidR="0084256A">
        <w:rPr>
          <w:rtl/>
        </w:rPr>
        <w:t>–</w:t>
      </w:r>
      <w:r w:rsidRPr="00CF24E8">
        <w:rPr>
          <w:rtl/>
        </w:rPr>
        <w:t>1993, של חברת הכנסת אסתר סלמוביץ.</w:t>
      </w:r>
      <w:r w:rsidR="0084256A">
        <w:rPr>
          <w:rtl/>
        </w:rPr>
        <w:t xml:space="preserve"> </w:t>
      </w:r>
      <w:r w:rsidRPr="00CF24E8">
        <w:rPr>
          <w:rtl/>
        </w:rPr>
        <w:t>בבקשה, גברתי.</w:t>
      </w:r>
      <w:r w:rsidR="0084256A">
        <w:rPr>
          <w:rtl/>
        </w:rPr>
        <w:t xml:space="preserve"> </w:t>
      </w:r>
      <w:r w:rsidRPr="00CF24E8">
        <w:rPr>
          <w:rtl/>
        </w:rPr>
        <w:t>ישיב שר החינוך והתרבות.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אסתר סלמוביץ (יעוד):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</w:t>
      </w:r>
      <w:r w:rsidR="0084256A">
        <w:rPr>
          <w:rtl/>
        </w:rPr>
        <w:t xml:space="preserve"> </w:t>
      </w:r>
      <w:r w:rsidRPr="00CF24E8">
        <w:rPr>
          <w:rtl/>
        </w:rPr>
        <w:t>נכבדה, מערכת החינוך הצבאית ומערכת החינוך האזרחית</w:t>
      </w:r>
      <w:r w:rsidR="0084256A">
        <w:rPr>
          <w:rtl/>
        </w:rPr>
        <w:t xml:space="preserve"> </w:t>
      </w:r>
      <w:r w:rsidRPr="00CF24E8">
        <w:rPr>
          <w:rtl/>
        </w:rPr>
        <w:t>הינן שתי מערכות חינוך בעלות נקודות מפגש רבות, מעשירות זו את זו בנקודות מסוימות</w:t>
      </w:r>
      <w:r w:rsidR="0084256A">
        <w:rPr>
          <w:rtl/>
        </w:rPr>
        <w:t xml:space="preserve"> </w:t>
      </w:r>
      <w:r w:rsidRPr="00CF24E8">
        <w:rPr>
          <w:rtl/>
        </w:rPr>
        <w:t>ואף</w:t>
      </w:r>
      <w:r w:rsidR="0084256A">
        <w:rPr>
          <w:rtl/>
        </w:rPr>
        <w:t xml:space="preserve"> </w:t>
      </w:r>
      <w:r w:rsidRPr="00CF24E8">
        <w:rPr>
          <w:rtl/>
        </w:rPr>
        <w:t>משלימות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זו.</w:t>
      </w:r>
      <w:r w:rsidR="0084256A">
        <w:rPr>
          <w:rtl/>
        </w:rPr>
        <w:t xml:space="preserve"> </w:t>
      </w:r>
      <w:r w:rsidRPr="00CF24E8">
        <w:rPr>
          <w:rtl/>
        </w:rPr>
        <w:t>ובכל</w:t>
      </w:r>
      <w:r w:rsidR="0084256A">
        <w:rPr>
          <w:rtl/>
        </w:rPr>
        <w:t xml:space="preserve"> </w:t>
      </w:r>
      <w:r w:rsidRPr="00CF24E8">
        <w:rPr>
          <w:rtl/>
        </w:rPr>
        <w:t>זאת קיים נתק.</w:t>
      </w:r>
      <w:r w:rsidR="0084256A">
        <w:rPr>
          <w:rtl/>
        </w:rPr>
        <w:t xml:space="preserve"> </w:t>
      </w:r>
      <w:r w:rsidRPr="00CF24E8">
        <w:rPr>
          <w:rtl/>
        </w:rPr>
        <w:t>המועצה להשכלה גבוהה אינה מכירה</w:t>
      </w:r>
      <w:r w:rsidR="0084256A">
        <w:rPr>
          <w:rtl/>
        </w:rPr>
        <w:t xml:space="preserve"> </w:t>
      </w:r>
      <w:r w:rsidRPr="00CF24E8">
        <w:rPr>
          <w:rtl/>
        </w:rPr>
        <w:t>בקורסים הצבאיים ככאלה המקנים לבוגריהם נקודות זכות במוסדות השונים להשכלה גבוהה.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החוק</w:t>
      </w:r>
      <w:r w:rsidR="0084256A">
        <w:rPr>
          <w:rtl/>
        </w:rPr>
        <w:t xml:space="preserve"> </w:t>
      </w:r>
      <w:r w:rsidRPr="00CF24E8">
        <w:rPr>
          <w:rtl/>
        </w:rPr>
        <w:t>שלפנינו</w:t>
      </w:r>
      <w:r w:rsidR="0084256A">
        <w:rPr>
          <w:rtl/>
        </w:rPr>
        <w:t xml:space="preserve"> </w:t>
      </w:r>
      <w:r w:rsidRPr="00CF24E8">
        <w:rPr>
          <w:rtl/>
        </w:rPr>
        <w:t>אמורה לקשר עוד יותר בין שתי מערכות חינוך אלה בתחומים</w:t>
      </w:r>
      <w:r w:rsidR="0084256A">
        <w:rPr>
          <w:rtl/>
        </w:rPr>
        <w:t xml:space="preserve"> </w:t>
      </w:r>
      <w:r w:rsidRPr="00CF24E8">
        <w:rPr>
          <w:rtl/>
        </w:rPr>
        <w:t>מוגדרים</w:t>
      </w:r>
      <w:r w:rsidR="0084256A">
        <w:rPr>
          <w:rtl/>
        </w:rPr>
        <w:t xml:space="preserve"> </w:t>
      </w:r>
      <w:r w:rsidRPr="00CF24E8">
        <w:rPr>
          <w:rtl/>
        </w:rPr>
        <w:t>שהצבא</w:t>
      </w:r>
      <w:r w:rsidR="0084256A">
        <w:rPr>
          <w:rtl/>
        </w:rPr>
        <w:t xml:space="preserve"> </w:t>
      </w:r>
      <w:r w:rsidRPr="00CF24E8">
        <w:rPr>
          <w:rtl/>
        </w:rPr>
        <w:t>מעוניין</w:t>
      </w:r>
      <w:r w:rsidR="0084256A">
        <w:rPr>
          <w:rtl/>
        </w:rPr>
        <w:t xml:space="preserve"> </w:t>
      </w:r>
      <w:r w:rsidRPr="00CF24E8">
        <w:rPr>
          <w:rtl/>
        </w:rPr>
        <w:t>בהם</w:t>
      </w:r>
      <w:r w:rsidR="0084256A">
        <w:rPr>
          <w:rtl/>
        </w:rPr>
        <w:t xml:space="preserve"> </w:t>
      </w:r>
      <w:r w:rsidRPr="00CF24E8">
        <w:rPr>
          <w:rtl/>
        </w:rPr>
        <w:t>וזקוק להם כדי להכלילם כקורסים המקנים נקודות זכות</w:t>
      </w:r>
      <w:r w:rsidR="0084256A">
        <w:rPr>
          <w:rtl/>
        </w:rPr>
        <w:t xml:space="preserve"> </w:t>
      </w:r>
      <w:r w:rsidRPr="00CF24E8">
        <w:rPr>
          <w:rtl/>
        </w:rPr>
        <w:t>לבאים</w:t>
      </w:r>
      <w:r w:rsidR="0084256A">
        <w:rPr>
          <w:rtl/>
        </w:rPr>
        <w:t xml:space="preserve"> </w:t>
      </w:r>
      <w:r w:rsidRPr="00CF24E8">
        <w:rPr>
          <w:rtl/>
        </w:rPr>
        <w:t>להירשם</w:t>
      </w:r>
      <w:r w:rsidR="0084256A">
        <w:rPr>
          <w:rtl/>
        </w:rPr>
        <w:t xml:space="preserve"> </w:t>
      </w:r>
      <w:r w:rsidRPr="00CF24E8">
        <w:rPr>
          <w:rtl/>
        </w:rPr>
        <w:t>באחד</w:t>
      </w:r>
      <w:r w:rsidR="0084256A">
        <w:rPr>
          <w:rtl/>
        </w:rPr>
        <w:t xml:space="preserve"> </w:t>
      </w:r>
      <w:r w:rsidRPr="00CF24E8">
        <w:rPr>
          <w:rtl/>
        </w:rPr>
        <w:t>מהמוסדות להשכלה גבוהה בישראל.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לשון אחר </w:t>
      </w:r>
      <w:r w:rsidR="0084256A">
        <w:rPr>
          <w:rtl/>
        </w:rPr>
        <w:t>–</w:t>
      </w:r>
      <w:r w:rsidRPr="00CF24E8">
        <w:rPr>
          <w:rtl/>
        </w:rPr>
        <w:t xml:space="preserve"> להיטיב עם החייל</w:t>
      </w:r>
      <w:r w:rsidR="0084256A">
        <w:rPr>
          <w:rtl/>
        </w:rPr>
        <w:t xml:space="preserve"> </w:t>
      </w:r>
      <w:r w:rsidRPr="00CF24E8">
        <w:rPr>
          <w:rtl/>
        </w:rPr>
        <w:t>המשוחרר ללא פגיעה כלשהי ברמת ההשכלה הגבוהה בישראל.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כידוע, מקיים צה"ל מספר רב ביותר של קורסים וסדנאות לימוד ברמה גבוהה ביותר,</w:t>
      </w:r>
      <w:r w:rsidR="0084256A">
        <w:rPr>
          <w:rtl/>
        </w:rPr>
        <w:t xml:space="preserve"> </w:t>
      </w:r>
      <w:r w:rsidRPr="00CF24E8">
        <w:rPr>
          <w:rtl/>
        </w:rPr>
        <w:t>חלקם</w:t>
      </w:r>
      <w:r w:rsidR="0084256A">
        <w:rPr>
          <w:rtl/>
        </w:rPr>
        <w:t xml:space="preserve"> </w:t>
      </w:r>
      <w:r w:rsidRPr="00CF24E8">
        <w:rPr>
          <w:rtl/>
        </w:rPr>
        <w:t>מתמשכים</w:t>
      </w:r>
      <w:r w:rsidR="0084256A">
        <w:rPr>
          <w:rtl/>
        </w:rPr>
        <w:t xml:space="preserve"> </w:t>
      </w:r>
      <w:r w:rsidRPr="00CF24E8">
        <w:rPr>
          <w:rtl/>
        </w:rPr>
        <w:t>לאורך</w:t>
      </w:r>
      <w:r w:rsidR="0084256A">
        <w:rPr>
          <w:rtl/>
        </w:rPr>
        <w:t xml:space="preserve"> </w:t>
      </w:r>
      <w:r w:rsidRPr="00CF24E8">
        <w:rPr>
          <w:rtl/>
        </w:rPr>
        <w:t>חודשים</w:t>
      </w:r>
      <w:r w:rsidR="0084256A">
        <w:rPr>
          <w:rtl/>
        </w:rPr>
        <w:t xml:space="preserve"> </w:t>
      </w:r>
      <w:r w:rsidRPr="00CF24E8">
        <w:rPr>
          <w:rtl/>
        </w:rPr>
        <w:t>ארוכים.</w:t>
      </w:r>
      <w:r w:rsidR="0084256A">
        <w:rPr>
          <w:rtl/>
        </w:rPr>
        <w:t xml:space="preserve"> </w:t>
      </w:r>
      <w:r w:rsidRPr="00CF24E8">
        <w:rPr>
          <w:rtl/>
        </w:rPr>
        <w:t>צה"ל אף שולח חיילים להשתלמויות באקדמיות</w:t>
      </w:r>
      <w:r w:rsidR="0084256A">
        <w:rPr>
          <w:rtl/>
        </w:rPr>
        <w:t xml:space="preserve"> </w:t>
      </w:r>
      <w:r w:rsidRPr="00CF24E8">
        <w:rPr>
          <w:rtl/>
        </w:rPr>
        <w:t>צבאיות בחוץ</w:t>
      </w:r>
      <w:r w:rsidR="0084256A">
        <w:rPr>
          <w:rtl/>
        </w:rPr>
        <w:t>-</w:t>
      </w:r>
      <w:r w:rsidRPr="00CF24E8">
        <w:rPr>
          <w:rtl/>
        </w:rPr>
        <w:t>לארץ.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חלק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קטן</w:t>
      </w:r>
      <w:r w:rsidR="0084256A">
        <w:rPr>
          <w:rtl/>
        </w:rPr>
        <w:t xml:space="preserve"> </w:t>
      </w:r>
      <w:r w:rsidRPr="00CF24E8">
        <w:rPr>
          <w:rtl/>
        </w:rPr>
        <w:t>מהמערך</w:t>
      </w:r>
      <w:r w:rsidR="0084256A">
        <w:rPr>
          <w:rtl/>
        </w:rPr>
        <w:t xml:space="preserve"> </w:t>
      </w:r>
      <w:r w:rsidRPr="00CF24E8">
        <w:rPr>
          <w:rtl/>
        </w:rPr>
        <w:t>הלימודי</w:t>
      </w:r>
      <w:r w:rsidR="0084256A">
        <w:rPr>
          <w:rtl/>
        </w:rPr>
        <w:t xml:space="preserve"> </w:t>
      </w:r>
      <w:r w:rsidRPr="00CF24E8">
        <w:rPr>
          <w:rtl/>
        </w:rPr>
        <w:t>בקורסים של צה"ל אף מושתת על מרצים במילואים</w:t>
      </w:r>
      <w:r w:rsidR="0084256A">
        <w:rPr>
          <w:rtl/>
        </w:rPr>
        <w:t xml:space="preserve"> </w:t>
      </w:r>
      <w:r w:rsidRPr="00CF24E8">
        <w:rPr>
          <w:rtl/>
        </w:rPr>
        <w:t>המשמשים</w:t>
      </w:r>
      <w:r w:rsidR="0084256A">
        <w:rPr>
          <w:rtl/>
        </w:rPr>
        <w:t xml:space="preserve"> </w:t>
      </w:r>
      <w:r w:rsidRPr="00CF24E8">
        <w:rPr>
          <w:rtl/>
        </w:rPr>
        <w:t>בחייהם</w:t>
      </w:r>
      <w:r w:rsidR="0084256A">
        <w:rPr>
          <w:rtl/>
        </w:rPr>
        <w:t xml:space="preserve"> </w:t>
      </w:r>
      <w:r w:rsidRPr="00CF24E8">
        <w:rPr>
          <w:rtl/>
        </w:rPr>
        <w:t>האזרחיים</w:t>
      </w:r>
      <w:r w:rsidR="0084256A">
        <w:rPr>
          <w:rtl/>
        </w:rPr>
        <w:t xml:space="preserve"> </w:t>
      </w:r>
      <w:r w:rsidRPr="00CF24E8">
        <w:rPr>
          <w:rtl/>
        </w:rPr>
        <w:t>כמרצים במוסדות להשכלה גבוהה. חיילים המשתתפים בקורסי</w:t>
      </w:r>
      <w:r w:rsidR="0084256A">
        <w:rPr>
          <w:rtl/>
        </w:rPr>
        <w:t xml:space="preserve"> </w:t>
      </w:r>
      <w:r w:rsidRPr="00CF24E8">
        <w:rPr>
          <w:rtl/>
        </w:rPr>
        <w:t>הלימוד</w:t>
      </w:r>
      <w:r w:rsidR="0084256A">
        <w:rPr>
          <w:rtl/>
        </w:rPr>
        <w:t xml:space="preserve"> </w:t>
      </w:r>
      <w:r w:rsidRPr="00CF24E8">
        <w:rPr>
          <w:rtl/>
        </w:rPr>
        <w:t>שבצבא</w:t>
      </w:r>
      <w:r w:rsidR="0084256A">
        <w:rPr>
          <w:rtl/>
        </w:rPr>
        <w:t xml:space="preserve"> </w:t>
      </w:r>
      <w:r w:rsidRPr="00CF24E8">
        <w:rPr>
          <w:rtl/>
        </w:rPr>
        <w:t>נבחנים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רמת</w:t>
      </w:r>
      <w:r w:rsidR="0084256A">
        <w:rPr>
          <w:rtl/>
        </w:rPr>
        <w:t xml:space="preserve"> </w:t>
      </w:r>
      <w:r w:rsidRPr="00CF24E8">
        <w:rPr>
          <w:rtl/>
        </w:rPr>
        <w:t>הישגים אישית וחייבים לעמוד במדדים שונים טרם</w:t>
      </w:r>
      <w:r w:rsidR="0084256A">
        <w:rPr>
          <w:rtl/>
        </w:rPr>
        <w:t xml:space="preserve"> </w:t>
      </w:r>
      <w:r w:rsidRPr="00CF24E8">
        <w:rPr>
          <w:rtl/>
        </w:rPr>
        <w:t>שיקבלו</w:t>
      </w:r>
      <w:r w:rsidR="0084256A">
        <w:rPr>
          <w:rtl/>
        </w:rPr>
        <w:t xml:space="preserve"> </w:t>
      </w:r>
      <w:r w:rsidRPr="00CF24E8">
        <w:rPr>
          <w:rtl/>
        </w:rPr>
        <w:t xml:space="preserve">תעודת מוסמך לקורס שעברו. חיילים שאינם מגיעים להישגים הנדרשים </w:t>
      </w:r>
      <w:r w:rsidR="0084256A">
        <w:rPr>
          <w:rtl/>
        </w:rPr>
        <w:t>–</w:t>
      </w:r>
      <w:r w:rsidRPr="00CF24E8">
        <w:rPr>
          <w:rtl/>
        </w:rPr>
        <w:t xml:space="preserve"> נושרים.</w:t>
      </w:r>
      <w:r w:rsidR="0084256A">
        <w:rPr>
          <w:rtl/>
        </w:rPr>
        <w:t xml:space="preserve"> </w:t>
      </w:r>
      <w:r w:rsidRPr="00CF24E8">
        <w:rPr>
          <w:rtl/>
        </w:rPr>
        <w:t>יתירה</w:t>
      </w:r>
      <w:r w:rsidR="0084256A">
        <w:rPr>
          <w:rtl/>
        </w:rPr>
        <w:t xml:space="preserve"> </w:t>
      </w:r>
      <w:r w:rsidRPr="00CF24E8">
        <w:rPr>
          <w:rtl/>
        </w:rPr>
        <w:t>מכך,</w:t>
      </w:r>
      <w:r w:rsidR="0084256A">
        <w:rPr>
          <w:rtl/>
        </w:rPr>
        <w:t xml:space="preserve"> </w:t>
      </w:r>
      <w:r w:rsidRPr="00CF24E8">
        <w:rPr>
          <w:rtl/>
        </w:rPr>
        <w:t>הלימוד בצבא הינו במתכונת "קורסי סנדוויץ'", דהיינו לימודים עיוניים</w:t>
      </w:r>
      <w:r w:rsidR="0084256A">
        <w:rPr>
          <w:rtl/>
        </w:rPr>
        <w:t xml:space="preserve"> </w:t>
      </w:r>
      <w:r w:rsidRPr="00CF24E8">
        <w:rPr>
          <w:rtl/>
        </w:rPr>
        <w:t>ומעשיים במקביל.</w:t>
      </w:r>
      <w:r w:rsidR="0084256A">
        <w:rPr>
          <w:rtl/>
        </w:rPr>
        <w:t xml:space="preserve"> </w:t>
      </w:r>
      <w:r w:rsidRPr="00CF24E8">
        <w:rPr>
          <w:rtl/>
        </w:rPr>
        <w:t>לעומתם, סטודנטים במוסדות להשכלה גבוהה בישראל מוגבלים בדרך כלל</w:t>
      </w:r>
      <w:r w:rsidR="0084256A">
        <w:rPr>
          <w:rtl/>
        </w:rPr>
        <w:t xml:space="preserve"> </w:t>
      </w:r>
      <w:r w:rsidRPr="00CF24E8">
        <w:rPr>
          <w:rtl/>
        </w:rPr>
        <w:t>ללימודים עיוניים בלבד.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בהצעת</w:t>
      </w:r>
      <w:r w:rsidR="0084256A">
        <w:rPr>
          <w:rtl/>
        </w:rPr>
        <w:t xml:space="preserve"> </w:t>
      </w:r>
      <w:r w:rsidRPr="00CF24E8">
        <w:rPr>
          <w:rtl/>
        </w:rPr>
        <w:t>החוק</w:t>
      </w:r>
      <w:r w:rsidR="0084256A">
        <w:rPr>
          <w:rtl/>
        </w:rPr>
        <w:t xml:space="preserve"> </w:t>
      </w:r>
      <w:r w:rsidRPr="00CF24E8">
        <w:rPr>
          <w:rtl/>
        </w:rPr>
        <w:t>שלפנינו</w:t>
      </w:r>
      <w:r w:rsidR="0084256A">
        <w:rPr>
          <w:rtl/>
        </w:rPr>
        <w:t xml:space="preserve"> </w:t>
      </w:r>
      <w:r w:rsidRPr="00CF24E8">
        <w:rPr>
          <w:rtl/>
        </w:rPr>
        <w:t>יש גם ממד חשוב נוסף: ברגע שתחויב</w:t>
      </w:r>
      <w:r w:rsidR="0084256A">
        <w:rPr>
          <w:rtl/>
        </w:rPr>
        <w:t xml:space="preserve"> </w:t>
      </w:r>
      <w:r w:rsidRPr="00CF24E8">
        <w:rPr>
          <w:rtl/>
        </w:rPr>
        <w:t>המועצה להשכלה גבוהה להכיר בחלק מהקורסים הצבאיים ככאלה המקנים נקודות זכות, תגבר</w:t>
      </w:r>
      <w:r w:rsidR="0084256A">
        <w:rPr>
          <w:rtl/>
        </w:rPr>
        <w:t xml:space="preserve"> </w:t>
      </w:r>
      <w:r w:rsidRPr="00CF24E8">
        <w:rPr>
          <w:rtl/>
        </w:rPr>
        <w:t>מעורבותה</w:t>
      </w:r>
      <w:r w:rsidR="0084256A">
        <w:rPr>
          <w:rtl/>
        </w:rPr>
        <w:t xml:space="preserve"> </w:t>
      </w:r>
      <w:r w:rsidRPr="00CF24E8">
        <w:rPr>
          <w:rtl/>
        </w:rPr>
        <w:t>של המועצה בתוכני הקורסים הצבאיים, לא מהבחינה של תכתיבים מה ללמד בהם,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כיצד להעמידם בסטנדרדים דידקטיים חיוניים. מן הצד האחר, גם למועצה להשכלה</w:t>
      </w:r>
      <w:r w:rsidR="0084256A">
        <w:rPr>
          <w:rtl/>
        </w:rPr>
        <w:t xml:space="preserve"> </w:t>
      </w:r>
      <w:r w:rsidRPr="00CF24E8">
        <w:rPr>
          <w:rtl/>
        </w:rPr>
        <w:t>גבוהה</w:t>
      </w:r>
      <w:r w:rsidR="0084256A">
        <w:rPr>
          <w:rtl/>
        </w:rPr>
        <w:t xml:space="preserve"> </w:t>
      </w:r>
      <w:r w:rsidRPr="00CF24E8">
        <w:rPr>
          <w:rtl/>
        </w:rPr>
        <w:t>יהיה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ללמוד ממערכת ההוראה הצבאית. ההיזון החוזר בין שתי מערכות לימוד</w:t>
      </w:r>
      <w:r w:rsidR="0084256A">
        <w:rPr>
          <w:rtl/>
        </w:rPr>
        <w:t xml:space="preserve"> </w:t>
      </w:r>
      <w:r w:rsidRPr="00CF24E8">
        <w:rPr>
          <w:rtl/>
        </w:rPr>
        <w:t>אלה</w:t>
      </w:r>
      <w:r w:rsidR="0084256A">
        <w:rPr>
          <w:rtl/>
        </w:rPr>
        <w:t xml:space="preserve"> </w:t>
      </w:r>
      <w:r w:rsidRPr="00CF24E8">
        <w:rPr>
          <w:rtl/>
        </w:rPr>
        <w:t>יוסיף</w:t>
      </w:r>
      <w:r w:rsidR="0084256A">
        <w:rPr>
          <w:rtl/>
        </w:rPr>
        <w:t xml:space="preserve"> </w:t>
      </w:r>
      <w:r w:rsidRPr="00CF24E8">
        <w:rPr>
          <w:rtl/>
        </w:rPr>
        <w:t>רבות לכל אחת מהן ויגביר מצד משתתפי הקורסים הצבאיים את הרצון להצליח</w:t>
      </w:r>
      <w:r w:rsidR="0084256A">
        <w:rPr>
          <w:rtl/>
        </w:rPr>
        <w:t xml:space="preserve"> </w:t>
      </w:r>
      <w:r w:rsidRPr="00CF24E8">
        <w:rPr>
          <w:rtl/>
        </w:rPr>
        <w:t>ולעמוד במדדים הנדרשים; כל זאת ללא שום תוספת תקציב.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להצעת</w:t>
      </w:r>
      <w:r w:rsidR="0084256A">
        <w:rPr>
          <w:rtl/>
        </w:rPr>
        <w:t xml:space="preserve"> </w:t>
      </w:r>
      <w:r w:rsidRPr="00CF24E8">
        <w:rPr>
          <w:rtl/>
        </w:rPr>
        <w:t>חוק זו היבט חשוב נוסף: בל נשכח מי משתתף בקורסי הלימוד הצבאיים. אלה</w:t>
      </w:r>
      <w:r w:rsidR="0084256A">
        <w:rPr>
          <w:rtl/>
        </w:rPr>
        <w:t xml:space="preserve"> </w:t>
      </w:r>
      <w:r w:rsidRPr="00CF24E8">
        <w:rPr>
          <w:rtl/>
        </w:rPr>
        <w:t>הם בוגרי תיכון התורמים למדינה שלוש שנים מחייהם. בסיום שירותם הצבאי הם כבר בגיל</w:t>
      </w:r>
      <w:r w:rsidR="0084256A">
        <w:rPr>
          <w:rtl/>
        </w:rPr>
        <w:t xml:space="preserve"> </w:t>
      </w:r>
      <w:r w:rsidRPr="00CF24E8">
        <w:rPr>
          <w:rtl/>
        </w:rPr>
        <w:t>שתואם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גיל בוגרי המוסדות להשכלה גבוהה ברחבי העולם, אלה שאינם חייבים בשירות</w:t>
      </w:r>
      <w:r w:rsidR="0084256A">
        <w:rPr>
          <w:rtl/>
        </w:rPr>
        <w:t xml:space="preserve"> </w:t>
      </w:r>
      <w:r w:rsidRPr="00CF24E8">
        <w:rPr>
          <w:rtl/>
        </w:rPr>
        <w:t>צבאי</w:t>
      </w:r>
      <w:r w:rsidR="0084256A">
        <w:rPr>
          <w:rtl/>
        </w:rPr>
        <w:t xml:space="preserve"> </w:t>
      </w:r>
      <w:r w:rsidRPr="00CF24E8">
        <w:rPr>
          <w:rtl/>
        </w:rPr>
        <w:t>במדינותיהם.</w:t>
      </w:r>
      <w:r w:rsidR="0084256A">
        <w:rPr>
          <w:rtl/>
        </w:rPr>
        <w:t xml:space="preserve"> </w:t>
      </w:r>
      <w:r w:rsidRPr="00CF24E8">
        <w:rPr>
          <w:rtl/>
        </w:rPr>
        <w:t>מוטלת</w:t>
      </w:r>
      <w:r w:rsidR="0084256A">
        <w:rPr>
          <w:rtl/>
        </w:rPr>
        <w:t xml:space="preserve"> </w:t>
      </w:r>
      <w:r w:rsidRPr="00CF24E8">
        <w:rPr>
          <w:rtl/>
        </w:rPr>
        <w:t>עלינו</w:t>
      </w:r>
      <w:r w:rsidR="0084256A">
        <w:rPr>
          <w:rtl/>
        </w:rPr>
        <w:t xml:space="preserve"> </w:t>
      </w:r>
      <w:r w:rsidRPr="00CF24E8">
        <w:rPr>
          <w:rtl/>
        </w:rPr>
        <w:t>אפוא</w:t>
      </w:r>
      <w:r w:rsidR="0084256A">
        <w:rPr>
          <w:rtl/>
        </w:rPr>
        <w:t xml:space="preserve"> </w:t>
      </w:r>
      <w:r w:rsidRPr="00CF24E8">
        <w:rPr>
          <w:rtl/>
        </w:rPr>
        <w:t>חובה</w:t>
      </w:r>
      <w:r w:rsidR="0084256A">
        <w:rPr>
          <w:rtl/>
        </w:rPr>
        <w:t xml:space="preserve"> </w:t>
      </w:r>
      <w:r w:rsidRPr="00CF24E8">
        <w:rPr>
          <w:rtl/>
        </w:rPr>
        <w:t>לעשות כל שניתן כדי לחסוך זמן יקר</w:t>
      </w:r>
      <w:r w:rsidR="0084256A">
        <w:rPr>
          <w:rtl/>
        </w:rPr>
        <w:t xml:space="preserve"> </w:t>
      </w:r>
      <w:r w:rsidRPr="00CF24E8">
        <w:rPr>
          <w:rtl/>
        </w:rPr>
        <w:t>מהחייל</w:t>
      </w:r>
      <w:r w:rsidR="0084256A">
        <w:rPr>
          <w:rtl/>
        </w:rPr>
        <w:t xml:space="preserve"> </w:t>
      </w:r>
      <w:r w:rsidRPr="00CF24E8">
        <w:rPr>
          <w:rtl/>
        </w:rPr>
        <w:t>המשוחרר</w:t>
      </w:r>
      <w:r w:rsidR="0084256A">
        <w:rPr>
          <w:rtl/>
        </w:rPr>
        <w:t xml:space="preserve"> </w:t>
      </w:r>
      <w:r w:rsidRPr="00CF24E8">
        <w:rPr>
          <w:rtl/>
        </w:rPr>
        <w:t>המעוניין</w:t>
      </w:r>
      <w:r w:rsidR="0084256A">
        <w:rPr>
          <w:rtl/>
        </w:rPr>
        <w:t xml:space="preserve"> </w:t>
      </w:r>
      <w:r w:rsidRPr="00CF24E8">
        <w:rPr>
          <w:rtl/>
        </w:rPr>
        <w:t>להמשיך</w:t>
      </w:r>
      <w:r w:rsidR="0084256A">
        <w:rPr>
          <w:rtl/>
        </w:rPr>
        <w:t xml:space="preserve"> </w:t>
      </w:r>
      <w:r w:rsidRPr="00CF24E8">
        <w:rPr>
          <w:rtl/>
        </w:rPr>
        <w:t>בלימודים</w:t>
      </w:r>
      <w:r w:rsidR="0084256A">
        <w:rPr>
          <w:rtl/>
        </w:rPr>
        <w:t xml:space="preserve"> </w:t>
      </w:r>
      <w:r w:rsidRPr="00CF24E8">
        <w:rPr>
          <w:rtl/>
        </w:rPr>
        <w:t>בתום</w:t>
      </w:r>
      <w:r w:rsidR="0084256A">
        <w:rPr>
          <w:rtl/>
        </w:rPr>
        <w:t xml:space="preserve"> </w:t>
      </w:r>
      <w:r w:rsidRPr="00CF24E8">
        <w:rPr>
          <w:rtl/>
        </w:rPr>
        <w:t>שירותו</w:t>
      </w:r>
      <w:r w:rsidR="0084256A">
        <w:rPr>
          <w:rtl/>
        </w:rPr>
        <w:t xml:space="preserve"> </w:t>
      </w:r>
      <w:r w:rsidRPr="00CF24E8">
        <w:rPr>
          <w:rtl/>
        </w:rPr>
        <w:t>הצבאי;</w:t>
      </w:r>
      <w:r w:rsidR="0084256A">
        <w:rPr>
          <w:rtl/>
        </w:rPr>
        <w:t xml:space="preserve"> </w:t>
      </w:r>
      <w:r w:rsidRPr="00CF24E8">
        <w:rPr>
          <w:rtl/>
        </w:rPr>
        <w:t>שוב,</w:t>
      </w:r>
      <w:r w:rsidR="0084256A">
        <w:rPr>
          <w:rtl/>
        </w:rPr>
        <w:t xml:space="preserve"> </w:t>
      </w:r>
      <w:r w:rsidRPr="00CF24E8">
        <w:rPr>
          <w:rtl/>
        </w:rPr>
        <w:t>בתנאי</w:t>
      </w:r>
      <w:r w:rsidR="0084256A">
        <w:rPr>
          <w:rtl/>
        </w:rPr>
        <w:t xml:space="preserve"> </w:t>
      </w:r>
      <w:r w:rsidRPr="00CF24E8">
        <w:rPr>
          <w:rtl/>
        </w:rPr>
        <w:t>ובהתניות מפורשות, שהדבר לא יגרע מרמת ההשכלה הגבוהה בישראל.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לזכור עוד, כי הצעת החוק שלפנינו מגבילה את ההכרה בנקודות זכות למקצועות</w:t>
      </w:r>
      <w:r w:rsidR="0084256A">
        <w:rPr>
          <w:rtl/>
        </w:rPr>
        <w:t xml:space="preserve"> </w:t>
      </w:r>
      <w:r w:rsidRPr="00CF24E8">
        <w:rPr>
          <w:rtl/>
        </w:rPr>
        <w:t>משניים</w:t>
      </w:r>
      <w:r w:rsidR="0084256A">
        <w:rPr>
          <w:rtl/>
        </w:rPr>
        <w:t xml:space="preserve"> </w:t>
      </w:r>
      <w:r w:rsidRPr="00CF24E8">
        <w:rPr>
          <w:rtl/>
        </w:rPr>
        <w:t>שהסטודנט מתכוון ללמוד. נקודות זכות אלה לא יובאו בחשבון לעניין המקצועות</w:t>
      </w:r>
      <w:r w:rsidR="0084256A">
        <w:rPr>
          <w:rtl/>
        </w:rPr>
        <w:t xml:space="preserve"> </w:t>
      </w:r>
      <w:r w:rsidRPr="00CF24E8">
        <w:rPr>
          <w:rtl/>
        </w:rPr>
        <w:t>העיקריים שעתיד ללמוד החייל המשוחרר.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 חברי כנסת נכבדים, ניתן לסכם ולומר, כי המוצע לפנינו הינו</w:t>
      </w:r>
      <w:r w:rsidR="0084256A">
        <w:rPr>
          <w:rtl/>
        </w:rPr>
        <w:t xml:space="preserve"> </w:t>
      </w:r>
      <w:r w:rsidRPr="00CF24E8">
        <w:rPr>
          <w:rtl/>
        </w:rPr>
        <w:t>מעניינו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אזרח</w:t>
      </w:r>
      <w:r w:rsidR="0084256A">
        <w:rPr>
          <w:rtl/>
        </w:rPr>
        <w:t xml:space="preserve"> </w:t>
      </w:r>
      <w:r w:rsidRPr="00CF24E8">
        <w:rPr>
          <w:rtl/>
        </w:rPr>
        <w:t>האמור</w:t>
      </w:r>
      <w:r w:rsidR="0084256A">
        <w:rPr>
          <w:rtl/>
        </w:rPr>
        <w:t xml:space="preserve"> </w:t>
      </w:r>
      <w:r w:rsidRPr="00CF24E8">
        <w:rPr>
          <w:rtl/>
        </w:rPr>
        <w:t>לשרת</w:t>
      </w:r>
      <w:r w:rsidR="0084256A">
        <w:rPr>
          <w:rtl/>
        </w:rPr>
        <w:t xml:space="preserve"> </w:t>
      </w:r>
      <w:r w:rsidRPr="00CF24E8">
        <w:rPr>
          <w:rtl/>
        </w:rPr>
        <w:t>שירות צבאי ובמיוחד מעניינו של הצבא.</w:t>
      </w:r>
      <w:r w:rsidR="0084256A">
        <w:rPr>
          <w:rtl/>
        </w:rPr>
        <w:t xml:space="preserve"> </w:t>
      </w:r>
      <w:r w:rsidRPr="00CF24E8">
        <w:rPr>
          <w:rtl/>
        </w:rPr>
        <w:t>ההכרה</w:t>
      </w:r>
      <w:r w:rsidR="0084256A">
        <w:rPr>
          <w:rtl/>
        </w:rPr>
        <w:t xml:space="preserve"> </w:t>
      </w:r>
      <w:r w:rsidRPr="00CF24E8">
        <w:rPr>
          <w:rtl/>
        </w:rPr>
        <w:t>הפורמלית</w:t>
      </w:r>
      <w:r w:rsidR="0084256A">
        <w:rPr>
          <w:rtl/>
        </w:rPr>
        <w:t xml:space="preserve"> </w:t>
      </w:r>
      <w:r w:rsidRPr="00CF24E8">
        <w:rPr>
          <w:rtl/>
        </w:rPr>
        <w:t>בחלק</w:t>
      </w:r>
      <w:r w:rsidR="0084256A">
        <w:rPr>
          <w:rtl/>
        </w:rPr>
        <w:t xml:space="preserve"> </w:t>
      </w:r>
      <w:r w:rsidRPr="00CF24E8">
        <w:rPr>
          <w:rtl/>
        </w:rPr>
        <w:t>מהקורסים</w:t>
      </w:r>
      <w:r w:rsidR="0084256A">
        <w:rPr>
          <w:rtl/>
        </w:rPr>
        <w:t xml:space="preserve"> </w:t>
      </w:r>
      <w:r w:rsidRPr="00CF24E8">
        <w:rPr>
          <w:rtl/>
        </w:rPr>
        <w:t>הצבאיים ככאלה העומדים במדדי הלימוד האזרחיים תגביר את</w:t>
      </w:r>
      <w:r w:rsidR="0084256A">
        <w:rPr>
          <w:rtl/>
        </w:rPr>
        <w:t xml:space="preserve"> </w:t>
      </w:r>
      <w:r w:rsidRPr="00CF24E8">
        <w:rPr>
          <w:rtl/>
        </w:rPr>
        <w:t>ההתנדבות למסלולים צבאיים ותעלה את רמת הלימודים וההדרכה של קורסים אלה.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קוראת</w:t>
      </w:r>
      <w:r w:rsidR="0084256A">
        <w:rPr>
          <w:rtl/>
        </w:rPr>
        <w:t xml:space="preserve"> </w:t>
      </w:r>
      <w:r w:rsidRPr="00CF24E8">
        <w:rPr>
          <w:rtl/>
        </w:rPr>
        <w:t>אפוא</w:t>
      </w:r>
      <w:r w:rsidR="0084256A">
        <w:rPr>
          <w:rtl/>
        </w:rPr>
        <w:t xml:space="preserve"> </w:t>
      </w:r>
      <w:r w:rsidRPr="00CF24E8">
        <w:rPr>
          <w:rtl/>
        </w:rPr>
        <w:t>לחברי</w:t>
      </w:r>
      <w:r w:rsidR="0084256A">
        <w:rPr>
          <w:rtl/>
        </w:rPr>
        <w:t xml:space="preserve"> </w:t>
      </w:r>
      <w:r w:rsidRPr="00CF24E8">
        <w:rPr>
          <w:rtl/>
        </w:rPr>
        <w:t>הבית לבחון הצבעתם על</w:t>
      </w:r>
      <w:r w:rsidR="0084256A">
        <w:rPr>
          <w:rtl/>
        </w:rPr>
        <w:t>-</w:t>
      </w:r>
      <w:r w:rsidRPr="00CF24E8">
        <w:rPr>
          <w:rtl/>
        </w:rPr>
        <w:t>פי מפתח ענייני ומתוך אחריות</w:t>
      </w:r>
      <w:r w:rsidR="0084256A">
        <w:rPr>
          <w:rtl/>
        </w:rPr>
        <w:t xml:space="preserve"> </w:t>
      </w:r>
      <w:r w:rsidRPr="00CF24E8">
        <w:rPr>
          <w:rtl/>
        </w:rPr>
        <w:t>כבדה</w:t>
      </w:r>
      <w:r w:rsidR="0084256A">
        <w:rPr>
          <w:rtl/>
        </w:rPr>
        <w:t xml:space="preserve"> </w:t>
      </w:r>
      <w:r w:rsidRPr="00CF24E8">
        <w:rPr>
          <w:rtl/>
        </w:rPr>
        <w:t>להיטיב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החייל</w:t>
      </w:r>
      <w:r w:rsidR="0084256A">
        <w:rPr>
          <w:rtl/>
        </w:rPr>
        <w:t xml:space="preserve"> </w:t>
      </w:r>
      <w:r w:rsidRPr="00CF24E8">
        <w:rPr>
          <w:rtl/>
        </w:rPr>
        <w:t>המשוחרר, במקום שניתן וצריך להיטיב, וללא תלות או מעמסה</w:t>
      </w:r>
      <w:r w:rsidR="0084256A">
        <w:rPr>
          <w:rtl/>
        </w:rPr>
        <w:t xml:space="preserve"> </w:t>
      </w:r>
      <w:r w:rsidRPr="00CF24E8">
        <w:rPr>
          <w:rtl/>
        </w:rPr>
        <w:t>תקציבית נוספת. 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אדוני שר החינוך והתרבות,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 כנסת נכבדה, אולי הכוונה טובה, אבל זו הצעה שאי</w:t>
      </w:r>
      <w:r w:rsidR="0084256A">
        <w:rPr>
          <w:rtl/>
        </w:rPr>
        <w:t>-</w:t>
      </w:r>
      <w:r w:rsidRPr="00CF24E8">
        <w:rPr>
          <w:rtl/>
        </w:rPr>
        <w:t>אפשר לקבל</w:t>
      </w:r>
      <w:r w:rsidR="0084256A">
        <w:rPr>
          <w:rtl/>
        </w:rPr>
        <w:t xml:space="preserve"> </w:t>
      </w:r>
      <w:r w:rsidRPr="00CF24E8">
        <w:rPr>
          <w:rtl/>
        </w:rPr>
        <w:t>אותה.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הצעה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יכולים</w:t>
      </w:r>
      <w:r w:rsidR="0084256A">
        <w:rPr>
          <w:rtl/>
        </w:rPr>
        <w:t xml:space="preserve"> </w:t>
      </w:r>
      <w:r w:rsidRPr="00CF24E8">
        <w:rPr>
          <w:rtl/>
        </w:rPr>
        <w:t>שר</w:t>
      </w:r>
      <w:r w:rsidR="0084256A">
        <w:rPr>
          <w:rtl/>
        </w:rPr>
        <w:t xml:space="preserve"> </w:t>
      </w:r>
      <w:r w:rsidRPr="00CF24E8">
        <w:rPr>
          <w:rtl/>
        </w:rPr>
        <w:t>החינוך</w:t>
      </w:r>
      <w:r w:rsidR="0084256A">
        <w:rPr>
          <w:rtl/>
        </w:rPr>
        <w:t xml:space="preserve"> </w:t>
      </w:r>
      <w:r w:rsidRPr="00CF24E8">
        <w:rPr>
          <w:rtl/>
        </w:rPr>
        <w:t>ושר</w:t>
      </w:r>
      <w:r w:rsidR="0084256A">
        <w:rPr>
          <w:rtl/>
        </w:rPr>
        <w:t xml:space="preserve"> </w:t>
      </w:r>
      <w:r w:rsidRPr="00CF24E8">
        <w:rPr>
          <w:rtl/>
        </w:rPr>
        <w:t>הביטחון לקבוע את ערכם האקדמי של</w:t>
      </w:r>
      <w:r w:rsidR="0084256A">
        <w:rPr>
          <w:rtl/>
        </w:rPr>
        <w:t xml:space="preserve"> </w:t>
      </w:r>
      <w:r w:rsidRPr="00CF24E8">
        <w:rPr>
          <w:rtl/>
        </w:rPr>
        <w:t>קורסים</w:t>
      </w:r>
      <w:r w:rsidR="0084256A">
        <w:rPr>
          <w:rtl/>
        </w:rPr>
        <w:t xml:space="preserve"> </w:t>
      </w:r>
      <w:r w:rsidRPr="00CF24E8">
        <w:rPr>
          <w:rtl/>
        </w:rPr>
        <w:t>שונים ולקבוע את מספר נקודות הזכות שלימודם מייצג. זה לא כך. ערכם האקדמי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הלימודים</w:t>
      </w:r>
      <w:r w:rsidR="0084256A">
        <w:rPr>
          <w:rtl/>
        </w:rPr>
        <w:t xml:space="preserve"> </w:t>
      </w:r>
      <w:r w:rsidRPr="00CF24E8">
        <w:rPr>
          <w:rtl/>
        </w:rPr>
        <w:t>מסור</w:t>
      </w:r>
      <w:r w:rsidR="0084256A">
        <w:rPr>
          <w:rtl/>
        </w:rPr>
        <w:t xml:space="preserve"> </w:t>
      </w:r>
      <w:r w:rsidRPr="00CF24E8">
        <w:rPr>
          <w:rtl/>
        </w:rPr>
        <w:t>קודם</w:t>
      </w:r>
      <w:r w:rsidR="0084256A">
        <w:rPr>
          <w:rtl/>
        </w:rPr>
        <w:t xml:space="preserve"> </w:t>
      </w:r>
      <w:r w:rsidRPr="00CF24E8">
        <w:rPr>
          <w:rtl/>
        </w:rPr>
        <w:t>למוסד</w:t>
      </w:r>
      <w:r w:rsidR="0084256A">
        <w:rPr>
          <w:rtl/>
        </w:rPr>
        <w:t xml:space="preserve"> </w:t>
      </w:r>
      <w:r w:rsidRPr="00CF24E8">
        <w:rPr>
          <w:rtl/>
        </w:rPr>
        <w:t>האוניברסיטאי,</w:t>
      </w:r>
      <w:r w:rsidR="0084256A">
        <w:rPr>
          <w:rtl/>
        </w:rPr>
        <w:t xml:space="preserve"> </w:t>
      </w:r>
      <w:r w:rsidRPr="00CF24E8">
        <w:rPr>
          <w:rtl/>
        </w:rPr>
        <w:t>שהוא</w:t>
      </w:r>
      <w:r w:rsidR="0084256A">
        <w:rPr>
          <w:rtl/>
        </w:rPr>
        <w:t xml:space="preserve"> </w:t>
      </w:r>
      <w:r w:rsidRPr="00CF24E8">
        <w:rPr>
          <w:rtl/>
        </w:rPr>
        <w:t>מוסד אוטונומי על</w:t>
      </w:r>
      <w:r w:rsidR="0084256A">
        <w:rPr>
          <w:rtl/>
        </w:rPr>
        <w:t>-</w:t>
      </w:r>
      <w:r w:rsidRPr="00CF24E8">
        <w:rPr>
          <w:rtl/>
        </w:rPr>
        <w:t>פי החוק</w:t>
      </w:r>
      <w:r w:rsidR="0084256A">
        <w:rPr>
          <w:rtl/>
        </w:rPr>
        <w:t xml:space="preserve"> </w:t>
      </w:r>
      <w:r w:rsidRPr="00CF24E8">
        <w:rPr>
          <w:rtl/>
        </w:rPr>
        <w:t>הישראלי, ובאורח מקביל למועצה להשכלה גבוהה.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דרך</w:t>
      </w:r>
      <w:r w:rsidR="0084256A">
        <w:rPr>
          <w:rtl/>
        </w:rPr>
        <w:t xml:space="preserve"> </w:t>
      </w:r>
      <w:r w:rsidRPr="00CF24E8">
        <w:rPr>
          <w:rtl/>
        </w:rPr>
        <w:t>אגב,</w:t>
      </w:r>
      <w:r w:rsidR="0084256A">
        <w:rPr>
          <w:rtl/>
        </w:rPr>
        <w:t xml:space="preserve"> </w:t>
      </w:r>
      <w:r w:rsidRPr="00CF24E8">
        <w:rPr>
          <w:rtl/>
        </w:rPr>
        <w:t>המועצה להשכלה גבוהה גם לא עוסקת בהקניה אוטומטית של נקודות זכות</w:t>
      </w:r>
      <w:r w:rsidR="0084256A">
        <w:rPr>
          <w:rtl/>
        </w:rPr>
        <w:t xml:space="preserve"> </w:t>
      </w:r>
      <w:r w:rsidRPr="00CF24E8">
        <w:rPr>
          <w:rtl/>
        </w:rPr>
        <w:t>מסוג</w:t>
      </w:r>
      <w:r w:rsidR="0084256A">
        <w:rPr>
          <w:rtl/>
        </w:rPr>
        <w:t xml:space="preserve"> </w:t>
      </w:r>
      <w:r w:rsidRPr="00CF24E8">
        <w:rPr>
          <w:rtl/>
        </w:rPr>
        <w:t>זה.</w:t>
      </w:r>
      <w:r w:rsidR="0084256A">
        <w:rPr>
          <w:rtl/>
        </w:rPr>
        <w:t xml:space="preserve"> </w:t>
      </w:r>
      <w:r w:rsidRPr="00CF24E8">
        <w:rPr>
          <w:rtl/>
        </w:rPr>
        <w:t>זהו</w:t>
      </w:r>
      <w:r w:rsidR="0084256A">
        <w:rPr>
          <w:rtl/>
        </w:rPr>
        <w:t xml:space="preserve"> </w:t>
      </w:r>
      <w:r w:rsidRPr="00CF24E8">
        <w:rPr>
          <w:rtl/>
        </w:rPr>
        <w:t>עניין</w:t>
      </w:r>
      <w:r w:rsidR="0084256A">
        <w:rPr>
          <w:rtl/>
        </w:rPr>
        <w:t xml:space="preserve"> </w:t>
      </w:r>
      <w:r w:rsidRPr="00CF24E8">
        <w:rPr>
          <w:rtl/>
        </w:rPr>
        <w:t>של המוסד האוניברסיטאי שצריך לקבל לצורך זה את הרשאתה של</w:t>
      </w:r>
      <w:r w:rsidR="0084256A">
        <w:rPr>
          <w:rtl/>
        </w:rPr>
        <w:t xml:space="preserve"> </w:t>
      </w:r>
      <w:r w:rsidRPr="00CF24E8">
        <w:rPr>
          <w:rtl/>
        </w:rPr>
        <w:t>המועצה</w:t>
      </w:r>
      <w:r w:rsidR="0084256A">
        <w:rPr>
          <w:rtl/>
        </w:rPr>
        <w:t xml:space="preserve"> </w:t>
      </w:r>
      <w:r w:rsidRPr="00CF24E8">
        <w:rPr>
          <w:rtl/>
        </w:rPr>
        <w:t>להשכלה</w:t>
      </w:r>
      <w:r w:rsidR="0084256A">
        <w:rPr>
          <w:rtl/>
        </w:rPr>
        <w:t xml:space="preserve"> </w:t>
      </w:r>
      <w:r w:rsidRPr="00CF24E8">
        <w:rPr>
          <w:rtl/>
        </w:rPr>
        <w:t>גבוהה.</w:t>
      </w:r>
      <w:r w:rsidR="0084256A">
        <w:rPr>
          <w:rtl/>
        </w:rPr>
        <w:t xml:space="preserve"> </w:t>
      </w:r>
      <w:r w:rsidRPr="00CF24E8">
        <w:rPr>
          <w:rtl/>
        </w:rPr>
        <w:t>רק</w:t>
      </w:r>
      <w:r w:rsidR="0084256A">
        <w:rPr>
          <w:rtl/>
        </w:rPr>
        <w:t xml:space="preserve"> </w:t>
      </w:r>
      <w:r w:rsidRPr="00CF24E8">
        <w:rPr>
          <w:rtl/>
        </w:rPr>
        <w:t>למוסדות</w:t>
      </w:r>
      <w:r w:rsidR="0084256A">
        <w:rPr>
          <w:rtl/>
        </w:rPr>
        <w:t xml:space="preserve"> </w:t>
      </w:r>
      <w:r w:rsidRPr="00CF24E8">
        <w:rPr>
          <w:rtl/>
        </w:rPr>
        <w:t>להשכלה גבוהה יש ידע אקדמי מאופיין במתודה</w:t>
      </w:r>
      <w:r w:rsidR="0084256A">
        <w:rPr>
          <w:rtl/>
        </w:rPr>
        <w:t xml:space="preserve"> </w:t>
      </w:r>
      <w:r w:rsidRPr="00CF24E8">
        <w:rPr>
          <w:rtl/>
        </w:rPr>
        <w:t>מסוימת</w:t>
      </w:r>
      <w:r w:rsidR="0084256A">
        <w:rPr>
          <w:rtl/>
        </w:rPr>
        <w:t xml:space="preserve"> </w:t>
      </w:r>
      <w:r w:rsidRPr="00CF24E8">
        <w:rPr>
          <w:rtl/>
        </w:rPr>
        <w:t>ובמסרים מסוימים שהם עצמאיים מהשפעה ערכית וגם פוליטית. זהו כל ייחודו של</w:t>
      </w:r>
      <w:r w:rsidR="0084256A">
        <w:rPr>
          <w:rtl/>
        </w:rPr>
        <w:t xml:space="preserve"> </w:t>
      </w:r>
      <w:r w:rsidRPr="00CF24E8">
        <w:rPr>
          <w:rtl/>
        </w:rPr>
        <w:t>המוסד</w:t>
      </w:r>
      <w:r w:rsidR="0084256A">
        <w:rPr>
          <w:rtl/>
        </w:rPr>
        <w:t xml:space="preserve"> </w:t>
      </w:r>
      <w:r w:rsidRPr="00CF24E8">
        <w:rPr>
          <w:rtl/>
        </w:rPr>
        <w:t>האקדמי,</w:t>
      </w:r>
      <w:r w:rsidR="0084256A">
        <w:rPr>
          <w:rtl/>
        </w:rPr>
        <w:t xml:space="preserve"> </w:t>
      </w:r>
      <w:r w:rsidRPr="00CF24E8">
        <w:rPr>
          <w:rtl/>
        </w:rPr>
        <w:t>ומשום כך יש לנו גם הישגים כל כך גדולים בהשכלה הגבוהה הישראלית.</w:t>
      </w:r>
      <w:r w:rsidR="0084256A">
        <w:rPr>
          <w:rtl/>
        </w:rPr>
        <w:t xml:space="preserve"> </w:t>
      </w:r>
      <w:r w:rsidRPr="00CF24E8">
        <w:rPr>
          <w:rtl/>
        </w:rPr>
        <w:t>יהיה רע מאוד אם מוסד אקדמי יקבל תכתיב משר הביטחון ומשר החינוך; כל שר חינוך ולא</w:t>
      </w:r>
      <w:r w:rsidR="0084256A">
        <w:rPr>
          <w:rtl/>
        </w:rPr>
        <w:t xml:space="preserve"> </w:t>
      </w:r>
      <w:r w:rsidRPr="00CF24E8">
        <w:rPr>
          <w:rtl/>
        </w:rPr>
        <w:t>רק שר חינוך שעומד עכשיו לפניכם כאן.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צריך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להדגיש, שיש</w:t>
      </w:r>
      <w:r w:rsidR="0084256A">
        <w:rPr>
          <w:rtl/>
        </w:rPr>
        <w:t xml:space="preserve"> </w:t>
      </w:r>
      <w:r w:rsidRPr="00CF24E8">
        <w:rPr>
          <w:rtl/>
        </w:rPr>
        <w:t>הבדלים</w:t>
      </w:r>
      <w:r w:rsidR="0084256A">
        <w:rPr>
          <w:rtl/>
        </w:rPr>
        <w:t xml:space="preserve"> </w:t>
      </w:r>
      <w:r w:rsidRPr="00CF24E8">
        <w:rPr>
          <w:rtl/>
        </w:rPr>
        <w:t>גדולים מאוד בין המוסדות האקדמיים, בין מוסד</w:t>
      </w:r>
      <w:r w:rsidR="0084256A">
        <w:rPr>
          <w:rtl/>
        </w:rPr>
        <w:t xml:space="preserve"> </w:t>
      </w:r>
      <w:r w:rsidRPr="00CF24E8">
        <w:rPr>
          <w:rtl/>
        </w:rPr>
        <w:t>אקדמי</w:t>
      </w:r>
      <w:r w:rsidR="0084256A">
        <w:rPr>
          <w:rtl/>
        </w:rPr>
        <w:t xml:space="preserve"> </w:t>
      </w:r>
      <w:r w:rsidRPr="00CF24E8">
        <w:rPr>
          <w:rtl/>
        </w:rPr>
        <w:t>אחד</w:t>
      </w:r>
      <w:r w:rsidR="0084256A">
        <w:rPr>
          <w:rtl/>
        </w:rPr>
        <w:t xml:space="preserve"> </w:t>
      </w:r>
      <w:r w:rsidRPr="00CF24E8">
        <w:rPr>
          <w:rtl/>
        </w:rPr>
        <w:t>למשנהו.</w:t>
      </w:r>
      <w:r w:rsidR="0084256A">
        <w:rPr>
          <w:rtl/>
        </w:rPr>
        <w:t xml:space="preserve"> </w:t>
      </w:r>
      <w:r w:rsidRPr="00CF24E8">
        <w:rPr>
          <w:rtl/>
        </w:rPr>
        <w:t>הרי גם במוסדות מוכרים לא תמיד מקצוע הנלמד באוניברסיטה אחת</w:t>
      </w:r>
      <w:r w:rsidR="0084256A">
        <w:rPr>
          <w:rtl/>
        </w:rPr>
        <w:t xml:space="preserve"> </w:t>
      </w:r>
      <w:r w:rsidRPr="00CF24E8">
        <w:rPr>
          <w:rtl/>
        </w:rPr>
        <w:t>מוכר</w:t>
      </w:r>
      <w:r w:rsidR="0084256A">
        <w:rPr>
          <w:rtl/>
        </w:rPr>
        <w:t xml:space="preserve"> </w:t>
      </w:r>
      <w:r w:rsidRPr="00CF24E8">
        <w:rPr>
          <w:rtl/>
        </w:rPr>
        <w:t>באוניברסיטה</w:t>
      </w:r>
      <w:r w:rsidR="0084256A">
        <w:rPr>
          <w:rtl/>
        </w:rPr>
        <w:t xml:space="preserve"> </w:t>
      </w:r>
      <w:r w:rsidRPr="00CF24E8">
        <w:rPr>
          <w:rtl/>
        </w:rPr>
        <w:t>אחרת,</w:t>
      </w:r>
      <w:r w:rsidR="0084256A">
        <w:rPr>
          <w:rtl/>
        </w:rPr>
        <w:t xml:space="preserve"> </w:t>
      </w:r>
      <w:r w:rsidRPr="00CF24E8">
        <w:rPr>
          <w:rtl/>
        </w:rPr>
        <w:t>אם תוכנית הלימודים היא שונה. לפעמים יש צורך בהשלמות,</w:t>
      </w:r>
      <w:r w:rsidR="0084256A">
        <w:rPr>
          <w:rtl/>
        </w:rPr>
        <w:t xml:space="preserve"> </w:t>
      </w:r>
      <w:r w:rsidRPr="00CF24E8">
        <w:rPr>
          <w:rtl/>
        </w:rPr>
        <w:t>לפעמים יש צורך בלימוד מחודש.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שבאותם</w:t>
      </w:r>
      <w:r w:rsidR="0084256A">
        <w:rPr>
          <w:rtl/>
        </w:rPr>
        <w:t xml:space="preserve"> </w:t>
      </w:r>
      <w:r w:rsidRPr="00CF24E8">
        <w:rPr>
          <w:rtl/>
        </w:rPr>
        <w:t>מקצועות</w:t>
      </w:r>
      <w:r w:rsidR="0084256A">
        <w:rPr>
          <w:rtl/>
        </w:rPr>
        <w:t xml:space="preserve"> </w:t>
      </w:r>
      <w:r w:rsidRPr="00CF24E8">
        <w:rPr>
          <w:rtl/>
        </w:rPr>
        <w:t>עצמם יש לימודים שונים; סטטיסטיקה, למשל, מקצוע שמשתנה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ההקשר האקדמי.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בזמני למדתי סטטיסטיקה </w:t>
      </w:r>
      <w:r w:rsidR="0084256A">
        <w:rPr>
          <w:rtl/>
        </w:rPr>
        <w:t>–</w:t>
      </w:r>
      <w:r w:rsidRPr="00CF24E8">
        <w:rPr>
          <w:rtl/>
        </w:rPr>
        <w:t xml:space="preserve"> זו היתה בשבילי חוויה די טראומטית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התגברתי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עליה </w:t>
      </w:r>
      <w:r w:rsidR="0084256A">
        <w:rPr>
          <w:rtl/>
        </w:rPr>
        <w:t>–</w:t>
      </w:r>
      <w:r w:rsidRPr="00CF24E8">
        <w:rPr>
          <w:rtl/>
        </w:rPr>
        <w:t xml:space="preserve"> במסגרת לימודי הכלכלה. חבר שלי, שלמד סטטיסטיקה במסגרת מדעי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הטבע, למד דבר שונה. אני </w:t>
      </w:r>
      <w:r w:rsidR="0084256A">
        <w:rPr>
          <w:rtl/>
        </w:rPr>
        <w:t>–</w:t>
      </w:r>
      <w:r w:rsidRPr="00CF24E8">
        <w:rPr>
          <w:rtl/>
        </w:rPr>
        <w:t xml:space="preserve"> שר החינוך, ושר הביטחון </w:t>
      </w:r>
      <w:r w:rsidR="0084256A">
        <w:rPr>
          <w:rtl/>
        </w:rPr>
        <w:t>–</w:t>
      </w:r>
      <w:r w:rsidRPr="00CF24E8">
        <w:rPr>
          <w:rtl/>
        </w:rPr>
        <w:t xml:space="preserve"> אנחנו נחליט מה שווה למה?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סילבן שלום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זאת אומרת לימודים שונים בסטטיסטיקה?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שונה,</w:t>
      </w:r>
      <w:r w:rsidR="0084256A">
        <w:rPr>
          <w:rtl/>
        </w:rPr>
        <w:t xml:space="preserve"> </w:t>
      </w:r>
      <w:r w:rsidRPr="00CF24E8">
        <w:rPr>
          <w:rtl/>
        </w:rPr>
        <w:t>כיוון</w:t>
      </w:r>
      <w:r w:rsidR="0084256A">
        <w:rPr>
          <w:rtl/>
        </w:rPr>
        <w:t xml:space="preserve"> </w:t>
      </w:r>
      <w:r w:rsidRPr="00CF24E8">
        <w:rPr>
          <w:rtl/>
        </w:rPr>
        <w:t>ששמים</w:t>
      </w:r>
      <w:r w:rsidR="0084256A">
        <w:rPr>
          <w:rtl/>
        </w:rPr>
        <w:t xml:space="preserve"> </w:t>
      </w:r>
      <w:r w:rsidRPr="00CF24E8">
        <w:rPr>
          <w:rtl/>
        </w:rPr>
        <w:t>דגשים</w:t>
      </w:r>
      <w:r w:rsidR="0084256A">
        <w:rPr>
          <w:rtl/>
        </w:rPr>
        <w:t xml:space="preserve"> </w:t>
      </w:r>
      <w:r w:rsidRPr="00CF24E8">
        <w:rPr>
          <w:rtl/>
        </w:rPr>
        <w:t>בצרכים שונים.</w:t>
      </w:r>
      <w:r w:rsidR="0084256A">
        <w:rPr>
          <w:rtl/>
        </w:rPr>
        <w:t xml:space="preserve"> </w:t>
      </w:r>
      <w:r w:rsidRPr="00CF24E8">
        <w:rPr>
          <w:rtl/>
        </w:rPr>
        <w:t>במדעי החברה שמים את הדגש בעיקר</w:t>
      </w:r>
      <w:r w:rsidR="0084256A">
        <w:rPr>
          <w:rtl/>
        </w:rPr>
        <w:t xml:space="preserve"> </w:t>
      </w:r>
      <w:r w:rsidRPr="00CF24E8">
        <w:rPr>
          <w:rtl/>
        </w:rPr>
        <w:t>בסטטיסטיקה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ניתוחים, של מחקרים והתפלגויות שנוגעים למדעי החברה, ואילו במדעי</w:t>
      </w:r>
      <w:r w:rsidR="0084256A">
        <w:rPr>
          <w:rtl/>
        </w:rPr>
        <w:t xml:space="preserve"> </w:t>
      </w:r>
      <w:r w:rsidRPr="00CF24E8">
        <w:rPr>
          <w:rtl/>
        </w:rPr>
        <w:t>הטבע</w:t>
      </w:r>
      <w:r w:rsidR="0084256A">
        <w:rPr>
          <w:rtl/>
        </w:rPr>
        <w:t xml:space="preserve"> </w:t>
      </w:r>
      <w:r w:rsidRPr="00CF24E8">
        <w:rPr>
          <w:rtl/>
        </w:rPr>
        <w:t>הדגשים</w:t>
      </w:r>
      <w:r w:rsidR="0084256A">
        <w:rPr>
          <w:rtl/>
        </w:rPr>
        <w:t xml:space="preserve"> </w:t>
      </w:r>
      <w:r w:rsidRPr="00CF24E8">
        <w:rPr>
          <w:rtl/>
        </w:rPr>
        <w:t>אחרים.</w:t>
      </w:r>
      <w:r w:rsidR="0084256A">
        <w:rPr>
          <w:rtl/>
        </w:rPr>
        <w:t xml:space="preserve"> </w:t>
      </w:r>
      <w:r w:rsidRPr="00CF24E8">
        <w:rPr>
          <w:rtl/>
        </w:rPr>
        <w:t>אלה מקצועות שונים ולא מלמדים אותם בכיתות משותפות. יש לנו</w:t>
      </w:r>
      <w:r w:rsidR="0084256A">
        <w:rPr>
          <w:rtl/>
        </w:rPr>
        <w:t xml:space="preserve"> </w:t>
      </w:r>
      <w:r w:rsidRPr="00CF24E8">
        <w:rPr>
          <w:rtl/>
        </w:rPr>
        <w:t>כיתות</w:t>
      </w:r>
      <w:r w:rsidR="0084256A">
        <w:rPr>
          <w:rtl/>
        </w:rPr>
        <w:t xml:space="preserve"> </w:t>
      </w:r>
      <w:r w:rsidRPr="00CF24E8">
        <w:rPr>
          <w:rtl/>
        </w:rPr>
        <w:t>רבות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שבהן</w:t>
      </w:r>
      <w:r w:rsidR="0084256A">
        <w:rPr>
          <w:rtl/>
        </w:rPr>
        <w:t xml:space="preserve"> </w:t>
      </w:r>
      <w:r w:rsidRPr="00CF24E8">
        <w:rPr>
          <w:rtl/>
        </w:rPr>
        <w:t>ההקשר</w:t>
      </w:r>
      <w:r w:rsidR="0084256A">
        <w:rPr>
          <w:rtl/>
        </w:rPr>
        <w:t xml:space="preserve"> </w:t>
      </w:r>
      <w:r w:rsidRPr="00CF24E8">
        <w:rPr>
          <w:rtl/>
        </w:rPr>
        <w:t>האקדמי של הפקולטה, של החוג, משנים את התוכן ואת</w:t>
      </w:r>
      <w:r w:rsidR="0084256A">
        <w:rPr>
          <w:rtl/>
        </w:rPr>
        <w:t xml:space="preserve"> </w:t>
      </w:r>
      <w:r w:rsidRPr="00CF24E8">
        <w:rPr>
          <w:rtl/>
        </w:rPr>
        <w:t>שיטות ההוראה של המקצוע.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משום</w:t>
      </w:r>
      <w:r w:rsidR="0084256A">
        <w:rPr>
          <w:rtl/>
        </w:rPr>
        <w:t xml:space="preserve"> </w:t>
      </w:r>
      <w:r w:rsidRPr="00CF24E8">
        <w:rPr>
          <w:rtl/>
        </w:rPr>
        <w:t>כך</w:t>
      </w:r>
      <w:r w:rsidR="0084256A">
        <w:rPr>
          <w:rtl/>
        </w:rPr>
        <w:t xml:space="preserve"> </w:t>
      </w:r>
      <w:r w:rsidRPr="00CF24E8">
        <w:rPr>
          <w:rtl/>
        </w:rPr>
        <w:t>המועצה להשכלה גבוהה לא מסוגלת כלל לדון בקורסים צבאיים כאלה ולתת</w:t>
      </w:r>
      <w:r w:rsidR="0084256A">
        <w:rPr>
          <w:rtl/>
        </w:rPr>
        <w:t xml:space="preserve"> </w:t>
      </w:r>
      <w:r w:rsidRPr="00CF24E8">
        <w:rPr>
          <w:rtl/>
        </w:rPr>
        <w:t>לגביהם</w:t>
      </w:r>
      <w:r w:rsidR="0084256A">
        <w:rPr>
          <w:rtl/>
        </w:rPr>
        <w:t xml:space="preserve"> </w:t>
      </w:r>
      <w:r w:rsidRPr="00CF24E8">
        <w:rPr>
          <w:rtl/>
        </w:rPr>
        <w:t>נקודות</w:t>
      </w:r>
      <w:r w:rsidR="0084256A">
        <w:rPr>
          <w:rtl/>
        </w:rPr>
        <w:t xml:space="preserve"> </w:t>
      </w:r>
      <w:r w:rsidRPr="00CF24E8">
        <w:rPr>
          <w:rtl/>
        </w:rPr>
        <w:t>זכות.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לא יכולה אפילו לעשות זאת. את זה יכול לעשות אך ורק</w:t>
      </w:r>
      <w:r w:rsidR="0084256A">
        <w:rPr>
          <w:rtl/>
        </w:rPr>
        <w:t xml:space="preserve"> </w:t>
      </w:r>
      <w:r w:rsidRPr="00CF24E8">
        <w:rPr>
          <w:rtl/>
        </w:rPr>
        <w:t>מוסד</w:t>
      </w:r>
      <w:r w:rsidR="0084256A">
        <w:rPr>
          <w:rtl/>
        </w:rPr>
        <w:t xml:space="preserve"> </w:t>
      </w:r>
      <w:r w:rsidRPr="00CF24E8">
        <w:rPr>
          <w:rtl/>
        </w:rPr>
        <w:t>אקדמי</w:t>
      </w:r>
      <w:r w:rsidR="0084256A">
        <w:rPr>
          <w:rtl/>
        </w:rPr>
        <w:t xml:space="preserve"> </w:t>
      </w:r>
      <w:r w:rsidRPr="00CF24E8">
        <w:rPr>
          <w:rtl/>
        </w:rPr>
        <w:t>לגבי לימוד ספציפי, כאשר הוא עושה הסכם עם הצבא או עם מוסד אחר, ויש</w:t>
      </w:r>
      <w:r w:rsidR="0084256A">
        <w:rPr>
          <w:rtl/>
        </w:rPr>
        <w:t xml:space="preserve"> </w:t>
      </w:r>
      <w:r w:rsidRPr="00CF24E8">
        <w:rPr>
          <w:rtl/>
        </w:rPr>
        <w:t>לנו דוגמאות כאלה.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הצעתה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חברת הכנסת סלמוביץ היא חדירה ללב</w:t>
      </w:r>
      <w:r w:rsidR="0084256A">
        <w:rPr>
          <w:rtl/>
        </w:rPr>
        <w:t>-</w:t>
      </w:r>
      <w:r w:rsidRPr="00CF24E8">
        <w:rPr>
          <w:rtl/>
        </w:rPr>
        <w:t>לבו של שיקול הדעת האקדמי. היא</w:t>
      </w:r>
      <w:r w:rsidR="0084256A">
        <w:rPr>
          <w:rtl/>
        </w:rPr>
        <w:t xml:space="preserve"> </w:t>
      </w:r>
      <w:r w:rsidRPr="00CF24E8">
        <w:rPr>
          <w:rtl/>
        </w:rPr>
        <w:t>אומרת</w:t>
      </w:r>
      <w:r w:rsidR="0084256A">
        <w:rPr>
          <w:rtl/>
        </w:rPr>
        <w:t xml:space="preserve"> </w:t>
      </w:r>
      <w:r w:rsidRPr="00CF24E8">
        <w:rPr>
          <w:rtl/>
        </w:rPr>
        <w:t>למוסד אוניברסיטאי: אתה צריך לתת תואר על סמך לימוד שנעשה לא במוסדך, בעצם</w:t>
      </w:r>
      <w:r w:rsidR="0084256A">
        <w:rPr>
          <w:rtl/>
        </w:rPr>
        <w:t xml:space="preserve"> </w:t>
      </w:r>
      <w:r w:rsidRPr="00CF24E8">
        <w:rPr>
          <w:rtl/>
        </w:rPr>
        <w:t>לא במוסד אקדמי אלא במוסד צה"לי, ונכפה עליך על</w:t>
      </w:r>
      <w:r w:rsidR="0084256A">
        <w:rPr>
          <w:rtl/>
        </w:rPr>
        <w:t>-</w:t>
      </w:r>
      <w:r w:rsidRPr="00CF24E8">
        <w:rPr>
          <w:rtl/>
        </w:rPr>
        <w:t>ידי שני שרים בממשלה.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אדוני,</w:t>
      </w:r>
      <w:r w:rsidR="0084256A">
        <w:rPr>
          <w:rtl/>
        </w:rPr>
        <w:t xml:space="preserve"> </w:t>
      </w:r>
      <w:r w:rsidRPr="00CF24E8">
        <w:rPr>
          <w:rtl/>
        </w:rPr>
        <w:t>נדמה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>שהיום</w:t>
      </w:r>
      <w:r w:rsidR="0084256A">
        <w:rPr>
          <w:rtl/>
        </w:rPr>
        <w:t xml:space="preserve"> </w:t>
      </w:r>
      <w:r w:rsidRPr="00CF24E8">
        <w:rPr>
          <w:rtl/>
        </w:rPr>
        <w:t>יש הכרה בכמה קורסים צבאיים כחלק מתוכנית לימודים;</w:t>
      </w:r>
      <w:r w:rsidR="0084256A">
        <w:rPr>
          <w:rtl/>
        </w:rPr>
        <w:t xml:space="preserve"> </w:t>
      </w:r>
      <w:r w:rsidRPr="00CF24E8">
        <w:rPr>
          <w:rtl/>
        </w:rPr>
        <w:t>יש.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 אמרתי, בוודאי; וצריכה להיות הכרה כזאת, אבל על בסיס</w:t>
      </w:r>
      <w:r w:rsidR="0084256A">
        <w:rPr>
          <w:rtl/>
        </w:rPr>
        <w:t xml:space="preserve"> </w:t>
      </w:r>
      <w:r w:rsidRPr="00CF24E8">
        <w:rPr>
          <w:rtl/>
        </w:rPr>
        <w:t>עצמאי,</w:t>
      </w:r>
      <w:r w:rsidR="0084256A">
        <w:rPr>
          <w:rtl/>
        </w:rPr>
        <w:t xml:space="preserve"> </w:t>
      </w:r>
      <w:r w:rsidRPr="00CF24E8">
        <w:rPr>
          <w:rtl/>
        </w:rPr>
        <w:t>שהאוניברסיטה</w:t>
      </w:r>
      <w:r w:rsidR="0084256A">
        <w:rPr>
          <w:rtl/>
        </w:rPr>
        <w:t xml:space="preserve"> </w:t>
      </w:r>
      <w:r w:rsidRPr="00CF24E8">
        <w:rPr>
          <w:rtl/>
        </w:rPr>
        <w:t>מתקשרת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מוסד</w:t>
      </w:r>
      <w:r w:rsidR="0084256A">
        <w:rPr>
          <w:rtl/>
        </w:rPr>
        <w:t xml:space="preserve"> </w:t>
      </w:r>
      <w:r w:rsidRPr="00CF24E8">
        <w:rPr>
          <w:rtl/>
        </w:rPr>
        <w:t>חוץ</w:t>
      </w:r>
      <w:r w:rsidR="0084256A">
        <w:rPr>
          <w:rtl/>
        </w:rPr>
        <w:t>-</w:t>
      </w:r>
      <w:r w:rsidRPr="00CF24E8">
        <w:rPr>
          <w:rtl/>
        </w:rPr>
        <w:t>אוניברסיטאי, מפקחת על הלימודים שלו</w:t>
      </w:r>
      <w:r w:rsidR="0084256A">
        <w:rPr>
          <w:rtl/>
        </w:rPr>
        <w:t xml:space="preserve"> </w:t>
      </w:r>
      <w:r w:rsidRPr="00CF24E8">
        <w:rPr>
          <w:rtl/>
        </w:rPr>
        <w:t>ואומרת:</w:t>
      </w:r>
      <w:r w:rsidR="0084256A">
        <w:rPr>
          <w:rtl/>
        </w:rPr>
        <w:t xml:space="preserve"> </w:t>
      </w:r>
      <w:r w:rsidRPr="00CF24E8">
        <w:rPr>
          <w:rtl/>
        </w:rPr>
        <w:t>הדבר</w:t>
      </w:r>
      <w:r w:rsidR="0084256A">
        <w:rPr>
          <w:rtl/>
        </w:rPr>
        <w:t xml:space="preserve"> </w:t>
      </w:r>
      <w:r w:rsidRPr="00CF24E8">
        <w:rPr>
          <w:rtl/>
        </w:rPr>
        <w:t>הזה עולה בקנה אחד עם הדרישות שלי. לא רק שאני לא מתנגד לזה, אלא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 לעודד את זה. עכשיו אנחנו מנהלים משא</w:t>
      </w:r>
      <w:r w:rsidR="0084256A">
        <w:rPr>
          <w:rtl/>
        </w:rPr>
        <w:t>-</w:t>
      </w:r>
      <w:r w:rsidRPr="00CF24E8">
        <w:rPr>
          <w:rtl/>
        </w:rPr>
        <w:t xml:space="preserve">ומתן עם אוניברסיטת חיפה </w:t>
      </w:r>
      <w:r w:rsidR="0084256A">
        <w:rPr>
          <w:rtl/>
        </w:rPr>
        <w:t>–</w:t>
      </w:r>
      <w:r w:rsidRPr="00CF24E8">
        <w:rPr>
          <w:rtl/>
        </w:rPr>
        <w:t xml:space="preserve"> זה דבר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שנוגע קצת לאדוני </w:t>
      </w:r>
      <w:r w:rsidR="0084256A">
        <w:rPr>
          <w:rtl/>
        </w:rPr>
        <w:t>–</w:t>
      </w:r>
      <w:r w:rsidRPr="00CF24E8">
        <w:rPr>
          <w:rtl/>
        </w:rPr>
        <w:t xml:space="preserve"> בנושא של סטודנטים דרוזים.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יכולים</w:t>
      </w:r>
      <w:r w:rsidR="0084256A">
        <w:rPr>
          <w:rtl/>
        </w:rPr>
        <w:t xml:space="preserve"> </w:t>
      </w:r>
      <w:r w:rsidRPr="00CF24E8">
        <w:rPr>
          <w:rtl/>
        </w:rPr>
        <w:t>להכתיב</w:t>
      </w:r>
      <w:r w:rsidR="0084256A">
        <w:rPr>
          <w:rtl/>
        </w:rPr>
        <w:t xml:space="preserve"> </w:t>
      </w:r>
      <w:r w:rsidRPr="00CF24E8">
        <w:rPr>
          <w:rtl/>
        </w:rPr>
        <w:t>הכתבה</w:t>
      </w:r>
      <w:r w:rsidR="0084256A">
        <w:rPr>
          <w:rtl/>
        </w:rPr>
        <w:t xml:space="preserve"> </w:t>
      </w:r>
      <w:r w:rsidRPr="00CF24E8">
        <w:rPr>
          <w:rtl/>
        </w:rPr>
        <w:t>חיצונית כזאת. אני גם לא יכול לדעת מה זה</w:t>
      </w:r>
      <w:r w:rsidR="0084256A">
        <w:rPr>
          <w:rtl/>
        </w:rPr>
        <w:t xml:space="preserve"> </w:t>
      </w:r>
      <w:r w:rsidRPr="00CF24E8">
        <w:rPr>
          <w:rtl/>
        </w:rPr>
        <w:t>מקצוע</w:t>
      </w:r>
      <w:r w:rsidR="0084256A">
        <w:rPr>
          <w:rtl/>
        </w:rPr>
        <w:t xml:space="preserve"> </w:t>
      </w:r>
      <w:r w:rsidRPr="00CF24E8">
        <w:rPr>
          <w:rtl/>
        </w:rPr>
        <w:t>משני</w:t>
      </w:r>
      <w:r w:rsidR="0084256A">
        <w:rPr>
          <w:rtl/>
        </w:rPr>
        <w:t xml:space="preserve"> </w:t>
      </w:r>
      <w:r w:rsidRPr="00CF24E8">
        <w:rPr>
          <w:rtl/>
        </w:rPr>
        <w:t>ומה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מקצוע עיקרי באוניברסיטה. כלומר, שר הביטחון ואני או כל שר</w:t>
      </w:r>
      <w:r w:rsidR="0084256A">
        <w:rPr>
          <w:rtl/>
        </w:rPr>
        <w:t xml:space="preserve"> </w:t>
      </w:r>
      <w:r w:rsidRPr="00CF24E8">
        <w:rPr>
          <w:rtl/>
        </w:rPr>
        <w:t>חינוך שיבוא אחרי נחליט מה עיקר ומה טפל באוניברסיטה?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מוכרח</w:t>
      </w:r>
      <w:r w:rsidR="0084256A">
        <w:rPr>
          <w:rtl/>
        </w:rPr>
        <w:t xml:space="preserve"> </w:t>
      </w:r>
      <w:r w:rsidRPr="00CF24E8">
        <w:rPr>
          <w:rtl/>
        </w:rPr>
        <w:t>לומר: יש ביקורת על המוסדות להשכלה גבוהה. המוסדות להשכלה גבוהה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עומדים</w:t>
      </w:r>
      <w:r w:rsidR="0084256A">
        <w:rPr>
          <w:rtl/>
        </w:rPr>
        <w:t xml:space="preserve"> </w:t>
      </w:r>
      <w:r w:rsidRPr="00CF24E8">
        <w:rPr>
          <w:rtl/>
        </w:rPr>
        <w:t>מעל</w:t>
      </w:r>
      <w:r w:rsidR="0084256A">
        <w:rPr>
          <w:rtl/>
        </w:rPr>
        <w:t xml:space="preserve"> </w:t>
      </w:r>
      <w:r w:rsidRPr="00CF24E8">
        <w:rPr>
          <w:rtl/>
        </w:rPr>
        <w:t>לביקורת.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עצמי,</w:t>
      </w:r>
      <w:r w:rsidR="0084256A">
        <w:rPr>
          <w:rtl/>
        </w:rPr>
        <w:t xml:space="preserve"> </w:t>
      </w:r>
      <w:r w:rsidRPr="00CF24E8">
        <w:rPr>
          <w:rtl/>
        </w:rPr>
        <w:t>עבדכם</w:t>
      </w:r>
      <w:r w:rsidR="0084256A">
        <w:rPr>
          <w:rtl/>
        </w:rPr>
        <w:t xml:space="preserve"> </w:t>
      </w:r>
      <w:r w:rsidRPr="00CF24E8">
        <w:rPr>
          <w:rtl/>
        </w:rPr>
        <w:t>הנאמן,</w:t>
      </w:r>
      <w:r w:rsidR="0084256A">
        <w:rPr>
          <w:rtl/>
        </w:rPr>
        <w:t xml:space="preserve"> </w:t>
      </w:r>
      <w:r w:rsidRPr="00CF24E8">
        <w:rPr>
          <w:rtl/>
        </w:rPr>
        <w:t>הייתי עסוק בכנסת הקודמת</w:t>
      </w:r>
      <w:r w:rsidR="0084256A">
        <w:rPr>
          <w:rtl/>
        </w:rPr>
        <w:t xml:space="preserve"> </w:t>
      </w:r>
      <w:r w:rsidRPr="00CF24E8">
        <w:rPr>
          <w:rtl/>
        </w:rPr>
        <w:t>בהתנגשות</w:t>
      </w:r>
      <w:r w:rsidR="0084256A">
        <w:rPr>
          <w:rtl/>
        </w:rPr>
        <w:t xml:space="preserve"> </w:t>
      </w:r>
      <w:r w:rsidRPr="00CF24E8">
        <w:rPr>
          <w:rtl/>
        </w:rPr>
        <w:t>מסוימת מסוג זה. עולות כאן הצעות לסדר</w:t>
      </w:r>
      <w:r w:rsidR="0084256A">
        <w:rPr>
          <w:rtl/>
        </w:rPr>
        <w:t>-</w:t>
      </w:r>
      <w:r w:rsidRPr="00CF24E8">
        <w:rPr>
          <w:rtl/>
        </w:rPr>
        <w:t>היום שאני גם תומך בהן ואנחנו גם</w:t>
      </w:r>
      <w:r w:rsidR="0084256A">
        <w:rPr>
          <w:rtl/>
        </w:rPr>
        <w:t xml:space="preserve"> </w:t>
      </w:r>
      <w:r w:rsidRPr="00CF24E8">
        <w:rPr>
          <w:rtl/>
        </w:rPr>
        <w:t>דנים בהן במסגרת ועדת החינוך.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חושב</w:t>
      </w:r>
      <w:r w:rsidR="0084256A">
        <w:rPr>
          <w:rtl/>
        </w:rPr>
        <w:t xml:space="preserve"> </w:t>
      </w:r>
      <w:r w:rsidRPr="00CF24E8">
        <w:rPr>
          <w:rtl/>
        </w:rPr>
        <w:t>שחלה תפנית עצומה במועצה להשכלה גבוהה. בתשובה על הצעה לסדר</w:t>
      </w:r>
      <w:r w:rsidR="0084256A">
        <w:rPr>
          <w:rtl/>
        </w:rPr>
        <w:t>-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עבד</w:t>
      </w:r>
      <w:r w:rsidR="0084256A">
        <w:rPr>
          <w:rtl/>
        </w:rPr>
        <w:t>-</w:t>
      </w:r>
      <w:r w:rsidRPr="00CF24E8">
        <w:rPr>
          <w:rtl/>
        </w:rPr>
        <w:t>אלוהב</w:t>
      </w:r>
      <w:r w:rsidR="0084256A">
        <w:rPr>
          <w:rtl/>
        </w:rPr>
        <w:t xml:space="preserve"> </w:t>
      </w:r>
      <w:r w:rsidRPr="00CF24E8">
        <w:rPr>
          <w:rtl/>
        </w:rPr>
        <w:t>דראושה,</w:t>
      </w:r>
      <w:r w:rsidR="0084256A">
        <w:rPr>
          <w:rtl/>
        </w:rPr>
        <w:t xml:space="preserve"> </w:t>
      </w:r>
      <w:r w:rsidRPr="00CF24E8">
        <w:rPr>
          <w:rtl/>
        </w:rPr>
        <w:t>שתעלה היום, אני הולך למנות את מספר המכללות</w:t>
      </w:r>
      <w:r w:rsidR="0084256A">
        <w:rPr>
          <w:rtl/>
        </w:rPr>
        <w:t xml:space="preserve"> </w:t>
      </w:r>
      <w:r w:rsidRPr="00CF24E8">
        <w:rPr>
          <w:rtl/>
        </w:rPr>
        <w:t>שאישרה</w:t>
      </w:r>
      <w:r w:rsidR="0084256A">
        <w:rPr>
          <w:rtl/>
        </w:rPr>
        <w:t xml:space="preserve"> </w:t>
      </w:r>
      <w:r w:rsidRPr="00CF24E8">
        <w:rPr>
          <w:rtl/>
        </w:rPr>
        <w:t>המועצה להשכלה גבוהה בשנתיים האחרונות. כאשר תשמעו את המניין הזה, ממש לא</w:t>
      </w:r>
      <w:r w:rsidR="0084256A">
        <w:rPr>
          <w:rtl/>
        </w:rPr>
        <w:t xml:space="preserve"> </w:t>
      </w:r>
      <w:r w:rsidRPr="00CF24E8">
        <w:rPr>
          <w:rtl/>
        </w:rPr>
        <w:t>תאמינו למשמע אוזניכם.</w:t>
      </w:r>
      <w:r w:rsidR="0084256A">
        <w:rPr>
          <w:rtl/>
        </w:rPr>
        <w:t xml:space="preserve"> </w:t>
      </w:r>
      <w:r w:rsidRPr="00CF24E8">
        <w:rPr>
          <w:rtl/>
        </w:rPr>
        <w:t>מדובר בלמעלה מתריסר מכללות אקדמיות חדשות שקיבלו היתר או</w:t>
      </w:r>
      <w:r w:rsidR="0084256A">
        <w:rPr>
          <w:rtl/>
        </w:rPr>
        <w:t xml:space="preserve"> </w:t>
      </w:r>
      <w:r w:rsidRPr="00CF24E8">
        <w:rPr>
          <w:rtl/>
        </w:rPr>
        <w:t>הכרה במשך שנתיים.</w:t>
      </w:r>
      <w:r w:rsidR="0084256A">
        <w:rPr>
          <w:rtl/>
        </w:rPr>
        <w:t xml:space="preserve"> </w:t>
      </w:r>
      <w:r w:rsidRPr="00CF24E8">
        <w:rPr>
          <w:rtl/>
        </w:rPr>
        <w:t>אני חושב שזה יותר ממה שהוכר ב</w:t>
      </w:r>
      <w:r w:rsidR="0084256A">
        <w:rPr>
          <w:rtl/>
        </w:rPr>
        <w:t>-</w:t>
      </w:r>
      <w:r w:rsidRPr="00CF24E8">
        <w:rPr>
          <w:rtl/>
        </w:rPr>
        <w:t>20 השנה האחרונות. יש התקדמות,</w:t>
      </w:r>
      <w:r w:rsidR="0084256A">
        <w:rPr>
          <w:rtl/>
        </w:rPr>
        <w:t xml:space="preserve"> </w:t>
      </w:r>
      <w:r w:rsidRPr="00CF24E8">
        <w:rPr>
          <w:rtl/>
        </w:rPr>
        <w:t>יש תפנית. אני חושב שלכנסת יש חלק בזה.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מזהיר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עצמנו,</w:t>
      </w:r>
      <w:r w:rsidR="0084256A">
        <w:rPr>
          <w:rtl/>
        </w:rPr>
        <w:t xml:space="preserve"> </w:t>
      </w:r>
      <w:r w:rsidRPr="00CF24E8">
        <w:rPr>
          <w:rtl/>
        </w:rPr>
        <w:t>את עצמי מפני התערבות בעצמאות שיקול הדעת האקדמי של</w:t>
      </w:r>
      <w:r w:rsidR="0084256A">
        <w:rPr>
          <w:rtl/>
        </w:rPr>
        <w:t xml:space="preserve"> </w:t>
      </w:r>
      <w:r w:rsidRPr="00CF24E8">
        <w:rPr>
          <w:rtl/>
        </w:rPr>
        <w:t>המוסדות להשכלה גבוהה.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הביקורת,</w:t>
      </w:r>
      <w:r w:rsidR="0084256A">
        <w:rPr>
          <w:rtl/>
        </w:rPr>
        <w:t xml:space="preserve"> </w:t>
      </w:r>
      <w:r w:rsidRPr="00CF24E8">
        <w:rPr>
          <w:rtl/>
        </w:rPr>
        <w:t>יש לנו אוניברסיטאות יוצאות דופן בהישגיהן,</w:t>
      </w:r>
      <w:r w:rsidR="0084256A">
        <w:rPr>
          <w:rtl/>
        </w:rPr>
        <w:t xml:space="preserve"> </w:t>
      </w:r>
      <w:r w:rsidRPr="00CF24E8">
        <w:rPr>
          <w:rtl/>
        </w:rPr>
        <w:t>שמתנהלות בדרך כלל בצורה אחראית מבחינה כספית, עם רשימת פרסומים בין</w:t>
      </w:r>
      <w:r w:rsidR="0084256A">
        <w:rPr>
          <w:rtl/>
        </w:rPr>
        <w:t>-</w:t>
      </w:r>
      <w:r w:rsidRPr="00CF24E8">
        <w:rPr>
          <w:rtl/>
        </w:rPr>
        <w:t>לאומית, שאין</w:t>
      </w:r>
      <w:r w:rsidR="0084256A">
        <w:rPr>
          <w:rtl/>
        </w:rPr>
        <w:t xml:space="preserve"> </w:t>
      </w:r>
      <w:r w:rsidRPr="00CF24E8">
        <w:rPr>
          <w:rtl/>
        </w:rPr>
        <w:t>לה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קשר</w:t>
      </w:r>
      <w:r w:rsidR="0084256A">
        <w:rPr>
          <w:rtl/>
        </w:rPr>
        <w:t xml:space="preserve"> </w:t>
      </w:r>
      <w:r w:rsidRPr="00CF24E8">
        <w:rPr>
          <w:rtl/>
        </w:rPr>
        <w:t>לגודל</w:t>
      </w:r>
      <w:r w:rsidR="0084256A">
        <w:rPr>
          <w:rtl/>
        </w:rPr>
        <w:t xml:space="preserve"> </w:t>
      </w:r>
      <w:r w:rsidRPr="00CF24E8">
        <w:rPr>
          <w:rtl/>
        </w:rPr>
        <w:t>אוכלוסיית המדינה. אני מבקש לנהוג בזהירות ובכבוד כאשר רוצים</w:t>
      </w:r>
      <w:r w:rsidR="0084256A">
        <w:rPr>
          <w:rtl/>
        </w:rPr>
        <w:t xml:space="preserve"> </w:t>
      </w:r>
      <w:r w:rsidRPr="00CF24E8">
        <w:rPr>
          <w:rtl/>
        </w:rPr>
        <w:t>להגביל</w:t>
      </w:r>
      <w:r w:rsidR="0084256A">
        <w:rPr>
          <w:rtl/>
        </w:rPr>
        <w:t xml:space="preserve"> </w:t>
      </w:r>
      <w:r w:rsidRPr="00CF24E8">
        <w:rPr>
          <w:rtl/>
        </w:rPr>
        <w:t>את עצמאות שיקול הדעת האקדמי של האוניברסיטאות, לא כל שכן על</w:t>
      </w:r>
      <w:r w:rsidR="0084256A">
        <w:rPr>
          <w:rtl/>
        </w:rPr>
        <w:t>-</w:t>
      </w:r>
      <w:r w:rsidRPr="00CF24E8">
        <w:rPr>
          <w:rtl/>
        </w:rPr>
        <w:t>פי הוראה של</w:t>
      </w:r>
      <w:r w:rsidR="0084256A">
        <w:rPr>
          <w:rtl/>
        </w:rPr>
        <w:t xml:space="preserve"> </w:t>
      </w:r>
      <w:r w:rsidRPr="00CF24E8">
        <w:rPr>
          <w:rtl/>
        </w:rPr>
        <w:t>שני שרים שהם אנשים פוליטיים.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לכן, אני מתנגד להצעת החוק ומבקש להסירה מעל סדר</w:t>
      </w:r>
      <w:r w:rsidR="0084256A">
        <w:rPr>
          <w:rtl/>
        </w:rPr>
        <w:t>-</w:t>
      </w:r>
      <w:r w:rsidRPr="00CF24E8">
        <w:rPr>
          <w:rtl/>
        </w:rPr>
        <w:t>היום.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תודה, אדוני.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ניגש</w:t>
      </w:r>
      <w:r w:rsidR="0084256A">
        <w:rPr>
          <w:rtl/>
        </w:rPr>
        <w:t xml:space="preserve"> </w:t>
      </w:r>
      <w:r w:rsidRPr="00CF24E8">
        <w:rPr>
          <w:rtl/>
        </w:rPr>
        <w:t>להצבעה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חוק חינוך (נקודות זכות בשל קורסים צבאיים),</w:t>
      </w:r>
      <w:r w:rsidR="0084256A">
        <w:rPr>
          <w:rtl/>
        </w:rPr>
        <w:t xml:space="preserve"> </w:t>
      </w:r>
      <w:r w:rsidRPr="00CF24E8">
        <w:rPr>
          <w:rtl/>
        </w:rPr>
        <w:t>התשנ"ג</w:t>
      </w:r>
      <w:r w:rsidR="0084256A">
        <w:rPr>
          <w:rtl/>
        </w:rPr>
        <w:t>–</w:t>
      </w:r>
      <w:r w:rsidRPr="00CF24E8">
        <w:rPr>
          <w:rtl/>
        </w:rPr>
        <w:t>1993, של חברת הכנסת אסתר סלמוביץ. ההצבעה החלה.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12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CF24E8" w:rsidRPr="00CF24E8">
        <w:rPr>
          <w:rtl/>
        </w:rPr>
        <w:t xml:space="preserve"> 10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>עד ההצעה להסיר מסדר</w:t>
      </w:r>
      <w:r>
        <w:rPr>
          <w:rtl/>
        </w:rPr>
        <w:t>-</w:t>
      </w:r>
      <w:r w:rsidR="00CF24E8" w:rsidRPr="00CF24E8">
        <w:rPr>
          <w:rtl/>
        </w:rPr>
        <w:t xml:space="preserve">היום את הצעת החוק </w:t>
      </w:r>
      <w:r>
        <w:rPr>
          <w:rtl/>
        </w:rPr>
        <w:t>–</w:t>
      </w:r>
      <w:r w:rsidR="00CF24E8" w:rsidRPr="00CF24E8">
        <w:rPr>
          <w:rtl/>
        </w:rPr>
        <w:t xml:space="preserve"> 21</w:t>
      </w:r>
    </w:p>
    <w:p w:rsidR="00692BD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  <w:r>
        <w:rPr>
          <w:rtl/>
        </w:rPr>
        <w:t xml:space="preserve"> </w:t>
      </w:r>
    </w:p>
    <w:p w:rsidR="0084256A" w:rsidRDefault="00CF24E8" w:rsidP="0084256A">
      <w:pPr>
        <w:pStyle w:val="3"/>
        <w:rPr>
          <w:rtl/>
        </w:rPr>
      </w:pPr>
      <w:r w:rsidRPr="00CF24E8">
        <w:rPr>
          <w:rtl/>
        </w:rPr>
        <w:t>ההצעה להסיר מסדר</w:t>
      </w:r>
      <w:r w:rsidR="0084256A">
        <w:rPr>
          <w:rtl/>
        </w:rPr>
        <w:t>-</w:t>
      </w:r>
      <w:r w:rsidRPr="00CF24E8">
        <w:rPr>
          <w:rtl/>
        </w:rPr>
        <w:t>היום את הצעת חוק חינוך (נקודות זכות בשל קורסים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צ</w:t>
      </w:r>
      <w:r w:rsidR="00CF24E8" w:rsidRPr="00CF24E8">
        <w:rPr>
          <w:rtl/>
        </w:rPr>
        <w:t>באיים), התשנ"ג</w:t>
      </w:r>
      <w:r>
        <w:rPr>
          <w:rtl/>
        </w:rPr>
        <w:t>–</w:t>
      </w:r>
      <w:r w:rsidR="00CF24E8" w:rsidRPr="00CF24E8">
        <w:rPr>
          <w:rtl/>
        </w:rPr>
        <w:t>1993,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עשרה בעד, 21 נגד, אין נמנעים. אני קובע שהצעת החוק הוסרה.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267825">
      <w:pPr>
        <w:pStyle w:val="1"/>
        <w:rPr>
          <w:rtl/>
        </w:rPr>
      </w:pPr>
      <w:bookmarkStart w:id="51" w:name="_Toc460755632"/>
      <w:r w:rsidRPr="0084256A">
        <w:rPr>
          <w:rtl/>
        </w:rPr>
        <w:t xml:space="preserve">הצעת חוק לימוד חובה (תיקון </w:t>
      </w:r>
      <w:r>
        <w:rPr>
          <w:rtl/>
        </w:rPr>
        <w:t>–</w:t>
      </w:r>
      <w:r w:rsidRPr="0084256A">
        <w:rPr>
          <w:rtl/>
        </w:rPr>
        <w:t xml:space="preserve"> מניעת הנשרת תלמידים</w:t>
      </w:r>
      <w:bookmarkStart w:id="52" w:name="_Toc460755633"/>
      <w:bookmarkEnd w:id="51"/>
      <w:r w:rsidR="00267825">
        <w:rPr>
          <w:rFonts w:hint="cs"/>
          <w:rtl/>
        </w:rPr>
        <w:t xml:space="preserve"> </w:t>
      </w:r>
      <w:r w:rsidRPr="0084256A">
        <w:rPr>
          <w:rtl/>
        </w:rPr>
        <w:t>וחובת דיווח על נשירה), התשנ"ה</w:t>
      </w:r>
      <w:r>
        <w:rPr>
          <w:rtl/>
        </w:rPr>
        <w:t>–</w:t>
      </w:r>
      <w:r w:rsidRPr="0084256A">
        <w:rPr>
          <w:rtl/>
        </w:rPr>
        <w:t>1995</w:t>
      </w:r>
      <w:bookmarkEnd w:id="52"/>
    </w:p>
    <w:p w:rsidR="0084256A" w:rsidRPr="0084256A" w:rsidRDefault="0084256A" w:rsidP="0084256A">
      <w:pPr>
        <w:pStyle w:val="1"/>
        <w:rPr>
          <w:rtl/>
        </w:rPr>
      </w:pPr>
      <w:bookmarkStart w:id="53" w:name="_Toc460755634"/>
      <w:r w:rsidRPr="0084256A">
        <w:rPr>
          <w:rtl/>
        </w:rPr>
        <w:t>(הצעת חבר הכנסת מ' פלד)</w:t>
      </w:r>
      <w:bookmarkEnd w:id="53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אנחנו ממשיכים, הצעת חוק ג'קכז, הצעת חוק לימוד חובה (תיקון </w:t>
      </w:r>
      <w:r w:rsidR="0084256A">
        <w:rPr>
          <w:rtl/>
        </w:rPr>
        <w:t xml:space="preserve">– </w:t>
      </w:r>
      <w:r w:rsidRPr="00CF24E8">
        <w:rPr>
          <w:rtl/>
        </w:rPr>
        <w:t>מניעת</w:t>
      </w:r>
      <w:r w:rsidR="0084256A">
        <w:rPr>
          <w:rtl/>
        </w:rPr>
        <w:t xml:space="preserve"> </w:t>
      </w:r>
      <w:r w:rsidRPr="00CF24E8">
        <w:rPr>
          <w:rtl/>
        </w:rPr>
        <w:t>הנשרת תלמידים וחובת דיווח על נשירה), התשנ"ה</w:t>
      </w:r>
      <w:r w:rsidR="0084256A">
        <w:rPr>
          <w:rtl/>
        </w:rPr>
        <w:t>–</w:t>
      </w:r>
      <w:r w:rsidRPr="00CF24E8">
        <w:rPr>
          <w:rtl/>
        </w:rPr>
        <w:t>1995, של חבר הכנסת משה פלד.</w:t>
      </w:r>
      <w:r w:rsidR="0084256A">
        <w:rPr>
          <w:rtl/>
        </w:rPr>
        <w:t xml:space="preserve"> </w:t>
      </w:r>
      <w:r w:rsidRPr="00CF24E8">
        <w:rPr>
          <w:rtl/>
        </w:rPr>
        <w:t>בבקשה. ישיב, כמובן, כבוד שר החינוך והתרבות.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היושב</w:t>
      </w:r>
      <w:r w:rsidR="0084256A">
        <w:rPr>
          <w:rtl/>
        </w:rPr>
        <w:t>-</w:t>
      </w:r>
      <w:r w:rsidRPr="00CF24E8">
        <w:rPr>
          <w:rtl/>
        </w:rPr>
        <w:t>ראש, רבותי חברי הכנסת, החוק לחובת דיווח על נשירה ומניעת הנשרה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בתי</w:t>
      </w:r>
      <w:r w:rsidR="0084256A">
        <w:rPr>
          <w:rtl/>
        </w:rPr>
        <w:t>-</w:t>
      </w:r>
      <w:r w:rsidRPr="00CF24E8">
        <w:rPr>
          <w:rtl/>
        </w:rPr>
        <w:t>הספר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חוק שלמעשה יש וצריכה להיות לגביו הסכמה מקיר לקיר, לפחות</w:t>
      </w:r>
      <w:r w:rsidR="0084256A">
        <w:rPr>
          <w:rtl/>
        </w:rPr>
        <w:t xml:space="preserve"> </w:t>
      </w:r>
      <w:r w:rsidRPr="00CF24E8">
        <w:rPr>
          <w:rtl/>
        </w:rPr>
        <w:t>בבית הזה.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בא לתקן מצב בלתי נסבל ששורר במדינה מאז הקמתה, מצב שבו עשרות אלפי</w:t>
      </w:r>
      <w:r w:rsidR="0084256A">
        <w:rPr>
          <w:rtl/>
        </w:rPr>
        <w:t xml:space="preserve"> </w:t>
      </w:r>
      <w:r w:rsidRPr="00CF24E8">
        <w:rPr>
          <w:rtl/>
        </w:rPr>
        <w:t>ילדים</w:t>
      </w:r>
      <w:r w:rsidR="0084256A">
        <w:rPr>
          <w:rtl/>
        </w:rPr>
        <w:t xml:space="preserve"> </w:t>
      </w:r>
      <w:r w:rsidRPr="00CF24E8">
        <w:rPr>
          <w:rtl/>
        </w:rPr>
        <w:t>נושרים</w:t>
      </w:r>
      <w:r w:rsidR="0084256A">
        <w:rPr>
          <w:rtl/>
        </w:rPr>
        <w:t xml:space="preserve"> </w:t>
      </w:r>
      <w:r w:rsidRPr="00CF24E8">
        <w:rPr>
          <w:rtl/>
        </w:rPr>
        <w:t>בכל</w:t>
      </w:r>
      <w:r w:rsidR="0084256A">
        <w:rPr>
          <w:rtl/>
        </w:rPr>
        <w:t xml:space="preserve"> </w:t>
      </w:r>
      <w:r w:rsidRPr="00CF24E8">
        <w:rPr>
          <w:rtl/>
        </w:rPr>
        <w:t>שנה</w:t>
      </w:r>
      <w:r w:rsidR="0084256A">
        <w:rPr>
          <w:rtl/>
        </w:rPr>
        <w:t xml:space="preserve"> </w:t>
      </w:r>
      <w:r w:rsidRPr="00CF24E8">
        <w:rPr>
          <w:rtl/>
        </w:rPr>
        <w:t>ממסגרת לימודית, ועוד עשרות אלפי ילדים מונשרים בכל שנה</w:t>
      </w:r>
      <w:r w:rsidR="0084256A">
        <w:rPr>
          <w:rtl/>
        </w:rPr>
        <w:t xml:space="preserve"> </w:t>
      </w:r>
      <w:r w:rsidRPr="00CF24E8">
        <w:rPr>
          <w:rtl/>
        </w:rPr>
        <w:t>ביוזמת בתי</w:t>
      </w:r>
      <w:r w:rsidR="0084256A">
        <w:rPr>
          <w:rtl/>
        </w:rPr>
        <w:t>-</w:t>
      </w:r>
      <w:r w:rsidRPr="00CF24E8">
        <w:rPr>
          <w:rtl/>
        </w:rPr>
        <w:t>הספר בשל הרצון להציג הישגים לימודיים.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האבות</w:t>
      </w:r>
      <w:r w:rsidR="0084256A">
        <w:rPr>
          <w:rtl/>
        </w:rPr>
        <w:t xml:space="preserve"> </w:t>
      </w:r>
      <w:r w:rsidRPr="00CF24E8">
        <w:rPr>
          <w:rtl/>
        </w:rPr>
        <w:t>המייסדים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הציונות</w:t>
      </w:r>
      <w:r w:rsidR="0084256A">
        <w:rPr>
          <w:rtl/>
        </w:rPr>
        <w:t xml:space="preserve"> </w:t>
      </w:r>
      <w:r w:rsidRPr="00CF24E8">
        <w:rPr>
          <w:rtl/>
        </w:rPr>
        <w:t>ומדינת</w:t>
      </w:r>
      <w:r w:rsidR="0084256A">
        <w:rPr>
          <w:rtl/>
        </w:rPr>
        <w:t xml:space="preserve"> </w:t>
      </w:r>
      <w:r w:rsidRPr="00CF24E8">
        <w:rPr>
          <w:rtl/>
        </w:rPr>
        <w:t>ישראל, כמו כל הדורות שקדמו להם, ראו</w:t>
      </w:r>
      <w:r w:rsidR="0084256A">
        <w:rPr>
          <w:rtl/>
        </w:rPr>
        <w:t xml:space="preserve"> </w:t>
      </w:r>
      <w:r w:rsidRPr="00CF24E8">
        <w:rPr>
          <w:rtl/>
        </w:rPr>
        <w:t>בחינוך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המשאב</w:t>
      </w:r>
      <w:r w:rsidR="0084256A">
        <w:rPr>
          <w:rtl/>
        </w:rPr>
        <w:t xml:space="preserve"> </w:t>
      </w:r>
      <w:r w:rsidRPr="00CF24E8">
        <w:rPr>
          <w:rtl/>
        </w:rPr>
        <w:t>הטבעי</w:t>
      </w:r>
      <w:r w:rsidR="0084256A">
        <w:rPr>
          <w:rtl/>
        </w:rPr>
        <w:t xml:space="preserve"> </w:t>
      </w:r>
      <w:r w:rsidRPr="00CF24E8">
        <w:rPr>
          <w:rtl/>
        </w:rPr>
        <w:t>החשוב</w:t>
      </w:r>
      <w:r w:rsidR="0084256A">
        <w:rPr>
          <w:rtl/>
        </w:rPr>
        <w:t xml:space="preserve"> </w:t>
      </w:r>
      <w:r w:rsidRPr="00CF24E8">
        <w:rPr>
          <w:rtl/>
        </w:rPr>
        <w:t>ביותר של העם היהודי. ילדים יהודים קיימו מסגרת</w:t>
      </w:r>
      <w:r w:rsidR="0084256A">
        <w:rPr>
          <w:rtl/>
        </w:rPr>
        <w:t xml:space="preserve"> </w:t>
      </w:r>
      <w:r w:rsidRPr="00CF24E8">
        <w:rPr>
          <w:rtl/>
        </w:rPr>
        <w:t>לימודית</w:t>
      </w:r>
      <w:r w:rsidR="0084256A">
        <w:rPr>
          <w:rtl/>
        </w:rPr>
        <w:t xml:space="preserve"> </w:t>
      </w:r>
      <w:r w:rsidRPr="00CF24E8">
        <w:rPr>
          <w:rtl/>
        </w:rPr>
        <w:t>במצבים</w:t>
      </w:r>
      <w:r w:rsidR="0084256A">
        <w:rPr>
          <w:rtl/>
        </w:rPr>
        <w:t xml:space="preserve"> </w:t>
      </w:r>
      <w:r w:rsidRPr="00CF24E8">
        <w:rPr>
          <w:rtl/>
        </w:rPr>
        <w:t>קשים ביותר בכל הדורות, אפילו</w:t>
      </w:r>
      <w:r w:rsidR="0084256A">
        <w:rPr>
          <w:rtl/>
        </w:rPr>
        <w:t xml:space="preserve"> </w:t>
      </w:r>
      <w:r w:rsidRPr="00CF24E8">
        <w:rPr>
          <w:rtl/>
        </w:rPr>
        <w:t>בגטאות ובמחנות הריכוז. עוד קבעו</w:t>
      </w:r>
      <w:r w:rsidR="0084256A">
        <w:rPr>
          <w:rtl/>
        </w:rPr>
        <w:t xml:space="preserve"> </w:t>
      </w:r>
      <w:r w:rsidRPr="00CF24E8">
        <w:rPr>
          <w:rtl/>
        </w:rPr>
        <w:t>האבות המייסדים, כי החינוך יהיה באחריות המדינה והיא אשר תקבע את תכניו.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נושא</w:t>
      </w:r>
      <w:r w:rsidR="0084256A">
        <w:rPr>
          <w:rtl/>
        </w:rPr>
        <w:t xml:space="preserve"> </w:t>
      </w:r>
      <w:r w:rsidRPr="00CF24E8">
        <w:rPr>
          <w:rtl/>
        </w:rPr>
        <w:t>הנשירה</w:t>
      </w:r>
      <w:r w:rsidR="0084256A">
        <w:rPr>
          <w:rtl/>
        </w:rPr>
        <w:t xml:space="preserve"> </w:t>
      </w:r>
      <w:r w:rsidRPr="00CF24E8">
        <w:rPr>
          <w:rtl/>
        </w:rPr>
        <w:t>וההנשרה</w:t>
      </w:r>
      <w:r w:rsidR="0084256A">
        <w:rPr>
          <w:rtl/>
        </w:rPr>
        <w:t xml:space="preserve"> </w:t>
      </w:r>
      <w:r w:rsidRPr="00CF24E8">
        <w:rPr>
          <w:rtl/>
        </w:rPr>
        <w:t>במערכות</w:t>
      </w:r>
      <w:r w:rsidR="0084256A">
        <w:rPr>
          <w:rtl/>
        </w:rPr>
        <w:t xml:space="preserve"> </w:t>
      </w:r>
      <w:r w:rsidRPr="00CF24E8">
        <w:rPr>
          <w:rtl/>
        </w:rPr>
        <w:t>החינוך הוא כל כך חמור וקריטי, עד כי בשלוש</w:t>
      </w:r>
      <w:r w:rsidR="0084256A">
        <w:rPr>
          <w:rtl/>
        </w:rPr>
        <w:t xml:space="preserve"> </w:t>
      </w:r>
      <w:r w:rsidRPr="00CF24E8">
        <w:rPr>
          <w:rtl/>
        </w:rPr>
        <w:t>השנים</w:t>
      </w:r>
      <w:r w:rsidR="0084256A">
        <w:rPr>
          <w:rtl/>
        </w:rPr>
        <w:t xml:space="preserve"> </w:t>
      </w:r>
      <w:r w:rsidRPr="00CF24E8">
        <w:rPr>
          <w:rtl/>
        </w:rPr>
        <w:t>האחרונות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כמעט</w:t>
      </w:r>
      <w:r w:rsidR="0084256A">
        <w:rPr>
          <w:rtl/>
        </w:rPr>
        <w:t xml:space="preserve"> </w:t>
      </w:r>
      <w:r w:rsidRPr="00CF24E8">
        <w:rPr>
          <w:rtl/>
        </w:rPr>
        <w:t>הנושא היחיד שמעסיק את משרד החינוך. הוקמה ועדת חקירה</w:t>
      </w:r>
      <w:r w:rsidR="0084256A">
        <w:rPr>
          <w:rtl/>
        </w:rPr>
        <w:t xml:space="preserve"> </w:t>
      </w:r>
      <w:r w:rsidRPr="00CF24E8">
        <w:rPr>
          <w:rtl/>
        </w:rPr>
        <w:t>פרלמנטרית בראשות יושב</w:t>
      </w:r>
      <w:r w:rsidR="0084256A">
        <w:rPr>
          <w:rtl/>
        </w:rPr>
        <w:t>-</w:t>
      </w:r>
      <w:r w:rsidRPr="00CF24E8">
        <w:rPr>
          <w:rtl/>
        </w:rPr>
        <w:t>ראש ועדת החינוך לשעבר, אברהם בורג, אשר הספיקה להיפגש תשע</w:t>
      </w:r>
      <w:r w:rsidR="0084256A">
        <w:rPr>
          <w:rtl/>
        </w:rPr>
        <w:t xml:space="preserve"> </w:t>
      </w:r>
      <w:r w:rsidRPr="00CF24E8">
        <w:rPr>
          <w:rtl/>
        </w:rPr>
        <w:t>פעמים</w:t>
      </w:r>
      <w:r w:rsidR="0084256A">
        <w:rPr>
          <w:rtl/>
        </w:rPr>
        <w:t xml:space="preserve"> </w:t>
      </w:r>
      <w:r w:rsidRPr="00CF24E8">
        <w:rPr>
          <w:rtl/>
        </w:rPr>
        <w:t>ושמעה</w:t>
      </w:r>
      <w:r w:rsidR="0084256A">
        <w:rPr>
          <w:rtl/>
        </w:rPr>
        <w:t xml:space="preserve"> </w:t>
      </w:r>
      <w:r w:rsidRPr="00CF24E8">
        <w:rPr>
          <w:rtl/>
        </w:rPr>
        <w:t>עדויות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אנשי מקצוע מהשורה הראשונה, שמעה עדויות מהנפגעים עצמם</w:t>
      </w:r>
      <w:r w:rsidR="0084256A">
        <w:rPr>
          <w:rtl/>
        </w:rPr>
        <w:t xml:space="preserve"> </w:t>
      </w:r>
      <w:r w:rsidRPr="00CF24E8">
        <w:rPr>
          <w:rtl/>
        </w:rPr>
        <w:t>ומהוריהם, וכן את סגן שר החינוך ועובדי משרדו ומנהלי בתי</w:t>
      </w:r>
      <w:r w:rsidR="0084256A">
        <w:rPr>
          <w:rtl/>
        </w:rPr>
        <w:t>-</w:t>
      </w:r>
      <w:r w:rsidRPr="00CF24E8">
        <w:rPr>
          <w:rtl/>
        </w:rPr>
        <w:t>ספר.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רק</w:t>
      </w:r>
      <w:r w:rsidR="0084256A">
        <w:rPr>
          <w:rtl/>
        </w:rPr>
        <w:t xml:space="preserve"> </w:t>
      </w:r>
      <w:r w:rsidRPr="00CF24E8">
        <w:rPr>
          <w:rtl/>
        </w:rPr>
        <w:t>לפני כחודש</w:t>
      </w:r>
      <w:r w:rsidR="0084256A">
        <w:rPr>
          <w:rtl/>
        </w:rPr>
        <w:t xml:space="preserve"> </w:t>
      </w:r>
      <w:r w:rsidRPr="00CF24E8">
        <w:rPr>
          <w:rtl/>
        </w:rPr>
        <w:t>קיימה הוועדה לביקורת המדינה</w:t>
      </w:r>
      <w:r w:rsidR="0084256A">
        <w:rPr>
          <w:rtl/>
        </w:rPr>
        <w:t xml:space="preserve"> </w:t>
      </w:r>
      <w:r w:rsidRPr="00CF24E8">
        <w:rPr>
          <w:rtl/>
        </w:rPr>
        <w:t>ישיבה מיוחדת עם מבקרת המדינה</w:t>
      </w:r>
      <w:r w:rsidR="0084256A">
        <w:rPr>
          <w:rtl/>
        </w:rPr>
        <w:t xml:space="preserve"> </w:t>
      </w:r>
      <w:r w:rsidRPr="00CF24E8">
        <w:rPr>
          <w:rtl/>
        </w:rPr>
        <w:t>ושר החינוך בנושא הנשירה וההנשרה, כפי שצוינו לחומרה בדוח המבקרת מס' 45.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ציינתי, כי בעיה זו מלווה את המדינה מאז הקמתה, אך בשנים האחרונות היא הולכת</w:t>
      </w:r>
      <w:r w:rsidR="0084256A">
        <w:rPr>
          <w:rtl/>
        </w:rPr>
        <w:t xml:space="preserve"> </w:t>
      </w:r>
      <w:r w:rsidRPr="00CF24E8">
        <w:rPr>
          <w:rtl/>
        </w:rPr>
        <w:t>ומחריפה,</w:t>
      </w:r>
      <w:r w:rsidR="0084256A">
        <w:rPr>
          <w:rtl/>
        </w:rPr>
        <w:t xml:space="preserve"> </w:t>
      </w:r>
      <w:r w:rsidRPr="00CF24E8">
        <w:rPr>
          <w:rtl/>
        </w:rPr>
        <w:t>במיוחד</w:t>
      </w:r>
      <w:r w:rsidR="0084256A">
        <w:rPr>
          <w:rtl/>
        </w:rPr>
        <w:t xml:space="preserve"> </w:t>
      </w:r>
      <w:r w:rsidRPr="00CF24E8">
        <w:rPr>
          <w:rtl/>
        </w:rPr>
        <w:t>בנושא</w:t>
      </w:r>
      <w:r w:rsidR="0084256A">
        <w:rPr>
          <w:rtl/>
        </w:rPr>
        <w:t xml:space="preserve"> </w:t>
      </w:r>
      <w:r w:rsidRPr="00CF24E8">
        <w:rPr>
          <w:rtl/>
        </w:rPr>
        <w:t>ההנשרה. קבוצות אוכלוסייה חזקות ומבוססות החלו ללחוץ על</w:t>
      </w:r>
      <w:r w:rsidR="0084256A">
        <w:rPr>
          <w:rtl/>
        </w:rPr>
        <w:t xml:space="preserve"> </w:t>
      </w:r>
      <w:r w:rsidRPr="00CF24E8">
        <w:rPr>
          <w:rtl/>
        </w:rPr>
        <w:t>משרד החינוך לאפשר את פתיחת אזורי הרישום ולאפשר בחירה חופשית של בתי</w:t>
      </w:r>
      <w:r w:rsidR="0084256A">
        <w:rPr>
          <w:rtl/>
        </w:rPr>
        <w:t>-</w:t>
      </w:r>
      <w:r w:rsidRPr="00CF24E8">
        <w:rPr>
          <w:rtl/>
        </w:rPr>
        <w:t>הספר 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ההורים.</w:t>
      </w:r>
      <w:r w:rsidR="0084256A">
        <w:rPr>
          <w:rtl/>
        </w:rPr>
        <w:t xml:space="preserve"> </w:t>
      </w:r>
      <w:r w:rsidRPr="00CF24E8">
        <w:rPr>
          <w:rtl/>
        </w:rPr>
        <w:t>במקביל, בתי</w:t>
      </w:r>
      <w:r w:rsidR="0084256A">
        <w:rPr>
          <w:rtl/>
        </w:rPr>
        <w:t>-</w:t>
      </w:r>
      <w:r w:rsidRPr="00CF24E8">
        <w:rPr>
          <w:rtl/>
        </w:rPr>
        <w:t>הספר החלו לנפות ולהנשיר את התלמידים החלשים כדי להעלות את</w:t>
      </w:r>
      <w:r w:rsidR="0084256A">
        <w:rPr>
          <w:rtl/>
        </w:rPr>
        <w:t xml:space="preserve"> </w:t>
      </w:r>
      <w:r w:rsidRPr="00CF24E8">
        <w:rPr>
          <w:rtl/>
        </w:rPr>
        <w:t>אחוז מסיימי בחינות הבגרות מתוכם.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חברת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דליה</w:t>
      </w:r>
      <w:r w:rsidR="0084256A">
        <w:rPr>
          <w:rtl/>
        </w:rPr>
        <w:t xml:space="preserve"> </w:t>
      </w:r>
      <w:r w:rsidRPr="00CF24E8">
        <w:rPr>
          <w:rtl/>
        </w:rPr>
        <w:t>איציק,</w:t>
      </w:r>
      <w:r w:rsidR="0084256A">
        <w:rPr>
          <w:rtl/>
        </w:rPr>
        <w:t xml:space="preserve"> </w:t>
      </w:r>
      <w:r w:rsidRPr="00CF24E8">
        <w:rPr>
          <w:rtl/>
        </w:rPr>
        <w:t>יושבת</w:t>
      </w:r>
      <w:r w:rsidR="0084256A">
        <w:rPr>
          <w:rtl/>
        </w:rPr>
        <w:t>-</w:t>
      </w:r>
      <w:r w:rsidRPr="00CF24E8">
        <w:rPr>
          <w:rtl/>
        </w:rPr>
        <w:t>ראש ועדת החינוך, אנחנו מדברים פה על נושא</w:t>
      </w:r>
      <w:r w:rsidR="0084256A">
        <w:rPr>
          <w:rtl/>
        </w:rPr>
        <w:t xml:space="preserve"> </w:t>
      </w:r>
      <w:r w:rsidRPr="00CF24E8">
        <w:rPr>
          <w:rtl/>
        </w:rPr>
        <w:t>שאולי הוא החשוב ביותר במערכת החינוך.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ענת מאור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שלוש שנים לא שמענו אותך בוועדת החינוך והתרבות של הכנסת.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למה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שייך?</w:t>
      </w:r>
      <w:r w:rsidR="0084256A">
        <w:rPr>
          <w:rtl/>
        </w:rPr>
        <w:t xml:space="preserve"> </w:t>
      </w:r>
      <w:r w:rsidRPr="00CF24E8">
        <w:rPr>
          <w:rtl/>
        </w:rPr>
        <w:t>אני לא חבר בוועדת החינוך. ועדת החינוך עסקה בנושא הזה במשך</w:t>
      </w:r>
      <w:r w:rsidR="0084256A">
        <w:rPr>
          <w:rtl/>
        </w:rPr>
        <w:t xml:space="preserve"> </w:t>
      </w:r>
      <w:r w:rsidRPr="00CF24E8">
        <w:rPr>
          <w:rtl/>
        </w:rPr>
        <w:t>תשע ישיבות.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הנכבד</w:t>
      </w:r>
      <w:r w:rsidR="0084256A">
        <w:rPr>
          <w:rtl/>
        </w:rPr>
        <w:t xml:space="preserve"> </w:t>
      </w:r>
      <w:r w:rsidRPr="00CF24E8">
        <w:rPr>
          <w:rtl/>
        </w:rPr>
        <w:t>יכול</w:t>
      </w:r>
      <w:r w:rsidR="0084256A">
        <w:rPr>
          <w:rtl/>
        </w:rPr>
        <w:t xml:space="preserve"> </w:t>
      </w:r>
      <w:r w:rsidRPr="00CF24E8">
        <w:rPr>
          <w:rtl/>
        </w:rPr>
        <w:t>להגיש</w:t>
      </w:r>
      <w:r w:rsidR="0084256A">
        <w:rPr>
          <w:rtl/>
        </w:rPr>
        <w:t xml:space="preserve"> </w:t>
      </w: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חוק גם אם הוא לא חבר בוועדה. תנו לו</w:t>
      </w:r>
      <w:r w:rsidR="0084256A">
        <w:rPr>
          <w:rtl/>
        </w:rPr>
        <w:t xml:space="preserve"> </w:t>
      </w:r>
      <w:r w:rsidRPr="00CF24E8">
        <w:rPr>
          <w:rtl/>
        </w:rPr>
        <w:t>להסביר את דבריו. אחרי זה שר החינוך והתרבות ישיב.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בשבוע</w:t>
      </w:r>
      <w:r w:rsidR="0084256A">
        <w:rPr>
          <w:rtl/>
        </w:rPr>
        <w:t xml:space="preserve"> </w:t>
      </w:r>
      <w:r w:rsidRPr="00CF24E8">
        <w:rPr>
          <w:rtl/>
        </w:rPr>
        <w:t>שעבר,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המפלגה שלך צעק לי אותו דבר בנושא של הקיבוצים, ואת היום</w:t>
      </w:r>
      <w:r w:rsidR="0084256A">
        <w:rPr>
          <w:rtl/>
        </w:rPr>
        <w:t xml:space="preserve"> </w:t>
      </w:r>
      <w:r w:rsidRPr="00CF24E8">
        <w:rPr>
          <w:rtl/>
        </w:rPr>
        <w:t>צועקת לי אותו דבר. מה זה הבולשביזם הזה?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ענת מאור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בולשביזם?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ועוד איזה בולשביזם. מה את מנסה לסתום לי את הפה? אני לא מבין אתכם בכלל.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הנתונים לא נכונים. אלה נתונים של שנים קודמות.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 דוח מבקרת המדינה, שעסקה בזה וציינה מספרים עגומים.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אולי לשר יש נתונים אחרים, הוא יציג אותם.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עוד לא ציינתי בדברים שלי שום מספר. על אילו מספרים אתה מדבר?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אמרת שההנשרה גוברת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אולי הוא התכוון שהנשירה עדיין גדולה.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היא עדיין קיימת.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יודע</w:t>
      </w:r>
      <w:r w:rsidR="0084256A">
        <w:rPr>
          <w:rtl/>
        </w:rPr>
        <w:t xml:space="preserve"> </w:t>
      </w:r>
      <w:r w:rsidRPr="00CF24E8">
        <w:rPr>
          <w:rtl/>
        </w:rPr>
        <w:t>בבירור,</w:t>
      </w:r>
      <w:r w:rsidR="0084256A">
        <w:rPr>
          <w:rtl/>
        </w:rPr>
        <w:t xml:space="preserve"> </w:t>
      </w:r>
      <w:r w:rsidRPr="00CF24E8">
        <w:rPr>
          <w:rtl/>
        </w:rPr>
        <w:t>כי משרד החינוך מודע לבעיה הקשה של ההנשרה. מה עוד, שיש</w:t>
      </w:r>
      <w:r w:rsidR="0084256A">
        <w:rPr>
          <w:rtl/>
        </w:rPr>
        <w:t xml:space="preserve"> </w:t>
      </w:r>
      <w:r w:rsidRPr="00CF24E8">
        <w:rPr>
          <w:rtl/>
        </w:rPr>
        <w:t>החלטת</w:t>
      </w:r>
      <w:r w:rsidR="0084256A">
        <w:rPr>
          <w:rtl/>
        </w:rPr>
        <w:t xml:space="preserve"> </w:t>
      </w:r>
      <w:r w:rsidRPr="00CF24E8">
        <w:rPr>
          <w:rtl/>
        </w:rPr>
        <w:t>ממשלה</w:t>
      </w:r>
      <w:r w:rsidR="0084256A">
        <w:rPr>
          <w:rtl/>
        </w:rPr>
        <w:t xml:space="preserve"> </w:t>
      </w:r>
      <w:r w:rsidRPr="00CF24E8">
        <w:rPr>
          <w:rtl/>
        </w:rPr>
        <w:t>מנובמבר</w:t>
      </w:r>
      <w:r w:rsidR="0084256A">
        <w:rPr>
          <w:rtl/>
        </w:rPr>
        <w:t xml:space="preserve"> </w:t>
      </w:r>
      <w:r w:rsidRPr="00CF24E8">
        <w:rPr>
          <w:rtl/>
        </w:rPr>
        <w:t>1992, שכל שינוי במדיניות אזורי הרישום ומתן אפשרות בחירה</w:t>
      </w:r>
      <w:r w:rsidR="0084256A">
        <w:rPr>
          <w:rtl/>
        </w:rPr>
        <w:t xml:space="preserve"> </w:t>
      </w:r>
      <w:r w:rsidRPr="00CF24E8">
        <w:rPr>
          <w:rtl/>
        </w:rPr>
        <w:t>יובא</w:t>
      </w:r>
      <w:r w:rsidR="0084256A">
        <w:rPr>
          <w:rtl/>
        </w:rPr>
        <w:t xml:space="preserve"> </w:t>
      </w:r>
      <w:r w:rsidRPr="00CF24E8">
        <w:rPr>
          <w:rtl/>
        </w:rPr>
        <w:t>לדיון ולאישור הממשלה. ממשלת ישראל רואה באינטגרציה עיקרון חשוב וערך עליון</w:t>
      </w:r>
      <w:r w:rsidR="0084256A">
        <w:rPr>
          <w:rtl/>
        </w:rPr>
        <w:t xml:space="preserve"> </w:t>
      </w:r>
      <w:r w:rsidRPr="00CF24E8">
        <w:rPr>
          <w:rtl/>
        </w:rPr>
        <w:t>במעלה, גם אם הוא מתנגש בזכותו של הפרט לבחור את בית</w:t>
      </w:r>
      <w:r w:rsidR="0084256A">
        <w:rPr>
          <w:rtl/>
        </w:rPr>
        <w:t>-</w:t>
      </w:r>
      <w:r w:rsidRPr="00CF24E8">
        <w:rPr>
          <w:rtl/>
        </w:rPr>
        <w:t>הספר לילדיו.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מצד שני, מנהלי בתי</w:t>
      </w:r>
      <w:r w:rsidR="0084256A">
        <w:rPr>
          <w:rtl/>
        </w:rPr>
        <w:t>-</w:t>
      </w:r>
      <w:r w:rsidRPr="00CF24E8">
        <w:rPr>
          <w:rtl/>
        </w:rPr>
        <w:t>הספר טוענים, שכבר שנים הם מנשירים תלמידים חלשים על דעת</w:t>
      </w:r>
      <w:r w:rsidR="0084256A">
        <w:rPr>
          <w:rtl/>
        </w:rPr>
        <w:t xml:space="preserve"> </w:t>
      </w:r>
      <w:r w:rsidRPr="00CF24E8">
        <w:rPr>
          <w:rtl/>
        </w:rPr>
        <w:t>עצמם, כי אין להם אמצעים כדי להשאיר תלמידים חלשים בבית</w:t>
      </w:r>
      <w:r w:rsidR="0084256A">
        <w:rPr>
          <w:rtl/>
        </w:rPr>
        <w:t>-</w:t>
      </w:r>
      <w:r w:rsidRPr="00CF24E8">
        <w:rPr>
          <w:rtl/>
        </w:rPr>
        <w:t>הספר.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בעיריית תל</w:t>
      </w:r>
      <w:r w:rsidR="0084256A">
        <w:rPr>
          <w:rtl/>
        </w:rPr>
        <w:t>-</w:t>
      </w:r>
      <w:r w:rsidRPr="00CF24E8">
        <w:rPr>
          <w:rtl/>
        </w:rPr>
        <w:t>אביב, בהסכמת ראש העיר וחבר הכנסת אביגדור קהלני, הנהיגו את נושא</w:t>
      </w:r>
      <w:r w:rsidR="0084256A">
        <w:rPr>
          <w:rtl/>
        </w:rPr>
        <w:t xml:space="preserve"> </w:t>
      </w:r>
      <w:r w:rsidRPr="00CF24E8">
        <w:rPr>
          <w:rtl/>
        </w:rPr>
        <w:t>החזקת</w:t>
      </w:r>
      <w:r w:rsidR="0084256A">
        <w:rPr>
          <w:rtl/>
        </w:rPr>
        <w:t xml:space="preserve"> </w:t>
      </w:r>
      <w:r w:rsidRPr="00CF24E8">
        <w:rPr>
          <w:rtl/>
        </w:rPr>
        <w:t>התלמידים</w:t>
      </w:r>
      <w:r w:rsidR="0084256A">
        <w:rPr>
          <w:rtl/>
        </w:rPr>
        <w:t xml:space="preserve"> </w:t>
      </w:r>
      <w:r w:rsidRPr="00CF24E8">
        <w:rPr>
          <w:rtl/>
        </w:rPr>
        <w:t>בבית</w:t>
      </w:r>
      <w:r w:rsidR="0084256A">
        <w:rPr>
          <w:rtl/>
        </w:rPr>
        <w:t>-</w:t>
      </w:r>
      <w:r w:rsidRPr="00CF24E8">
        <w:rPr>
          <w:rtl/>
        </w:rPr>
        <w:t>הספר, מה שמכונה עקרון ההתמדה. לטענת שר החינוך, עיקרון זה</w:t>
      </w:r>
      <w:r w:rsidR="0084256A">
        <w:rPr>
          <w:rtl/>
        </w:rPr>
        <w:t xml:space="preserve"> </w:t>
      </w:r>
      <w:r w:rsidRPr="00CF24E8">
        <w:rPr>
          <w:rtl/>
        </w:rPr>
        <w:t>הונהג</w:t>
      </w:r>
      <w:r w:rsidR="0084256A">
        <w:rPr>
          <w:rtl/>
        </w:rPr>
        <w:t xml:space="preserve"> </w:t>
      </w:r>
      <w:r w:rsidRPr="00CF24E8">
        <w:rPr>
          <w:rtl/>
        </w:rPr>
        <w:t>בכל</w:t>
      </w:r>
      <w:r w:rsidR="0084256A">
        <w:rPr>
          <w:rtl/>
        </w:rPr>
        <w:t xml:space="preserve"> </w:t>
      </w:r>
      <w:r w:rsidRPr="00CF24E8">
        <w:rPr>
          <w:rtl/>
        </w:rPr>
        <w:t>מערכת</w:t>
      </w:r>
      <w:r w:rsidR="0084256A">
        <w:rPr>
          <w:rtl/>
        </w:rPr>
        <w:t xml:space="preserve"> </w:t>
      </w:r>
      <w:r w:rsidRPr="00CF24E8">
        <w:rPr>
          <w:rtl/>
        </w:rPr>
        <w:t>החינוך.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עיקרון זה אכן הונהג, מדוע הונשרו בשנת הלימודים</w:t>
      </w:r>
      <w:r w:rsidR="0084256A">
        <w:rPr>
          <w:rtl/>
        </w:rPr>
        <w:t xml:space="preserve"> </w:t>
      </w:r>
      <w:r w:rsidRPr="00CF24E8">
        <w:rPr>
          <w:rtl/>
        </w:rPr>
        <w:t>התשנ"ה יותר מ</w:t>
      </w:r>
      <w:r w:rsidR="0084256A">
        <w:rPr>
          <w:rtl/>
        </w:rPr>
        <w:t>-</w:t>
      </w:r>
      <w:r w:rsidRPr="00CF24E8">
        <w:rPr>
          <w:rtl/>
        </w:rPr>
        <w:t>60,000 תלמידים?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מי אמר לך?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מה שכתוב.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איפה זה כתוב? מי שכתב לך את הנאום אינו יודע.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אראה לך את כל המספרים. זה גם כתוב בדוח מבקרת המדינה.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לא כתוב על שנת התשנ"ה שום דבר בדוח מבקר המדינה, אלא על התשנ"ג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דוח המבקרת האחרון, מס' 45.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רפאל איתן (צומת):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הדוח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משרד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החינוך הוא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 w:rsidRPr="00CF24E8">
        <w:rPr>
          <w:rtl/>
        </w:rPr>
        <w:t>2</w:t>
      </w:r>
      <w:r w:rsidRPr="00CF24E8">
        <w:rPr>
          <w:rtl/>
        </w:rPr>
        <w:t>.5</w:t>
      </w:r>
      <w:r w:rsidR="00692BDA">
        <w:rPr>
          <w:rFonts w:hint="cs"/>
          <w:rtl/>
        </w:rPr>
        <w:t>%</w:t>
      </w:r>
      <w:r w:rsidRPr="00CF24E8">
        <w:rPr>
          <w:rtl/>
        </w:rPr>
        <w:t xml:space="preserve"> תלמידים נושרים, וזה 40,000. מהם, 10,000</w:t>
      </w:r>
      <w:r w:rsidR="0084256A">
        <w:rPr>
          <w:rtl/>
        </w:rPr>
        <w:t xml:space="preserve"> </w:t>
      </w:r>
      <w:r w:rsidRPr="00CF24E8">
        <w:rPr>
          <w:rtl/>
        </w:rPr>
        <w:t>עוברים לסמים.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שר החינוך עשה למניעת הנשרה יותר מכל שר חינוך אחר.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ס' טריף: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רפאל</w:t>
      </w:r>
      <w:r w:rsidR="0084256A">
        <w:rPr>
          <w:rtl/>
        </w:rPr>
        <w:t xml:space="preserve"> </w:t>
      </w:r>
      <w:r w:rsidRPr="00CF24E8">
        <w:rPr>
          <w:rtl/>
        </w:rPr>
        <w:t>איתן, הדובר עכשיו הוא המציע. אל תפריעו לו,</w:t>
      </w:r>
      <w:r w:rsidR="0084256A">
        <w:rPr>
          <w:rtl/>
        </w:rPr>
        <w:t xml:space="preserve"> </w:t>
      </w:r>
      <w:r w:rsidRPr="00CF24E8">
        <w:rPr>
          <w:rtl/>
        </w:rPr>
        <w:t>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תוך</w:t>
      </w:r>
      <w:r w:rsidR="0084256A">
        <w:rPr>
          <w:rtl/>
        </w:rPr>
        <w:t xml:space="preserve"> </w:t>
      </w:r>
      <w:r w:rsidRPr="00CF24E8">
        <w:rPr>
          <w:rtl/>
        </w:rPr>
        <w:t>כדי</w:t>
      </w:r>
      <w:r w:rsidR="0084256A">
        <w:rPr>
          <w:rtl/>
        </w:rPr>
        <w:t xml:space="preserve"> </w:t>
      </w:r>
      <w:r w:rsidRPr="00CF24E8">
        <w:rPr>
          <w:rtl/>
        </w:rPr>
        <w:t>עבודת</w:t>
      </w:r>
      <w:r w:rsidR="0084256A">
        <w:rPr>
          <w:rtl/>
        </w:rPr>
        <w:t xml:space="preserve"> </w:t>
      </w:r>
      <w:r w:rsidRPr="00CF24E8">
        <w:rPr>
          <w:rtl/>
        </w:rPr>
        <w:t>המחקר,</w:t>
      </w:r>
      <w:r w:rsidR="0084256A">
        <w:rPr>
          <w:rtl/>
        </w:rPr>
        <w:t xml:space="preserve"> </w:t>
      </w:r>
      <w:r w:rsidRPr="00CF24E8">
        <w:rPr>
          <w:rtl/>
        </w:rPr>
        <w:t>במשך שנה שלמה, גיליתי עובדה מדהימה ומדאיגה מאוד,</w:t>
      </w:r>
      <w:r w:rsidR="0084256A">
        <w:rPr>
          <w:rtl/>
        </w:rPr>
        <w:t xml:space="preserve"> </w:t>
      </w:r>
      <w:r w:rsidRPr="00CF24E8">
        <w:rPr>
          <w:rtl/>
        </w:rPr>
        <w:t xml:space="preserve">והיא שמשרד החינוך לא יודע למעשה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תכחיש,</w:t>
      </w:r>
      <w:r w:rsidR="0084256A">
        <w:rPr>
          <w:rtl/>
        </w:rPr>
        <w:t xml:space="preserve"> </w:t>
      </w:r>
      <w:r w:rsidRPr="00CF24E8">
        <w:rPr>
          <w:rtl/>
        </w:rPr>
        <w:t>אדוני שר החינוך, שבישיבת הוועדה לביקורת המדינה, שהתקיימה</w:t>
      </w:r>
      <w:r w:rsidR="0084256A">
        <w:rPr>
          <w:rtl/>
        </w:rPr>
        <w:t xml:space="preserve"> </w:t>
      </w:r>
      <w:r w:rsidRPr="00CF24E8">
        <w:rPr>
          <w:rtl/>
        </w:rPr>
        <w:t>לפני שבועיים, דיברת דברים קשים מאוד, ואני לא רוצה לצטט כי אין זכות לצטט פה מעל</w:t>
      </w:r>
      <w:r w:rsidR="0084256A">
        <w:rPr>
          <w:rtl/>
        </w:rPr>
        <w:t xml:space="preserve"> </w:t>
      </w:r>
      <w:r w:rsidRPr="00CF24E8">
        <w:rPr>
          <w:rtl/>
        </w:rPr>
        <w:t>הדוכן</w:t>
      </w:r>
      <w:r w:rsidR="0084256A">
        <w:rPr>
          <w:rtl/>
        </w:rPr>
        <w:t xml:space="preserve"> </w:t>
      </w:r>
      <w:r w:rsidRPr="00CF24E8">
        <w:rPr>
          <w:rtl/>
        </w:rPr>
        <w:t>בנושא של נשירה והנשרת תלמידים. לכן בא החוק הזה, על מנת לבלום את התופעה,</w:t>
      </w:r>
      <w:r w:rsidR="0084256A">
        <w:rPr>
          <w:rtl/>
        </w:rPr>
        <w:t xml:space="preserve"> </w:t>
      </w:r>
      <w:r w:rsidRPr="00CF24E8">
        <w:rPr>
          <w:rtl/>
        </w:rPr>
        <w:t>לעצור אותה ולחייב את משרד החינוך לטפל בה.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הסעיף</w:t>
      </w:r>
      <w:r w:rsidR="0084256A">
        <w:rPr>
          <w:rtl/>
        </w:rPr>
        <w:t xml:space="preserve"> </w:t>
      </w:r>
      <w:r w:rsidRPr="00CF24E8">
        <w:rPr>
          <w:rtl/>
        </w:rPr>
        <w:t>הראשון בהצעת החוק, שמחייב דיווח על נשירה ישירות למשרד החינוך, ישים</w:t>
      </w:r>
      <w:r w:rsidR="0084256A">
        <w:rPr>
          <w:rtl/>
        </w:rPr>
        <w:t xml:space="preserve"> </w:t>
      </w:r>
      <w:r w:rsidRPr="00CF24E8">
        <w:rPr>
          <w:rtl/>
        </w:rPr>
        <w:t>קץ</w:t>
      </w:r>
      <w:r w:rsidR="0084256A">
        <w:rPr>
          <w:rtl/>
        </w:rPr>
        <w:t xml:space="preserve"> </w:t>
      </w:r>
      <w:r w:rsidRPr="00CF24E8">
        <w:rPr>
          <w:rtl/>
        </w:rPr>
        <w:t>למצב</w:t>
      </w:r>
      <w:r w:rsidR="0084256A">
        <w:rPr>
          <w:rtl/>
        </w:rPr>
        <w:t xml:space="preserve"> </w:t>
      </w:r>
      <w:r w:rsidRPr="00CF24E8">
        <w:rPr>
          <w:rtl/>
        </w:rPr>
        <w:t>העכשווי</w:t>
      </w:r>
      <w:r w:rsidR="0084256A">
        <w:rPr>
          <w:rtl/>
        </w:rPr>
        <w:t xml:space="preserve"> </w:t>
      </w:r>
      <w:r w:rsidRPr="00CF24E8">
        <w:rPr>
          <w:rtl/>
        </w:rPr>
        <w:t>של העדר נתונים פרטניים לגבי כל תלמיד ותלמיד. לפי חוק זה, גם</w:t>
      </w:r>
      <w:r w:rsidR="0084256A">
        <w:rPr>
          <w:rtl/>
        </w:rPr>
        <w:t xml:space="preserve"> </w:t>
      </w:r>
      <w:r w:rsidRPr="00CF24E8">
        <w:rPr>
          <w:rtl/>
        </w:rPr>
        <w:t>משרד</w:t>
      </w:r>
      <w:r w:rsidR="0084256A">
        <w:rPr>
          <w:rtl/>
        </w:rPr>
        <w:t xml:space="preserve"> </w:t>
      </w:r>
      <w:r w:rsidRPr="00CF24E8">
        <w:rPr>
          <w:rtl/>
        </w:rPr>
        <w:t>הפנים</w:t>
      </w:r>
      <w:r w:rsidR="0084256A">
        <w:rPr>
          <w:rtl/>
        </w:rPr>
        <w:t xml:space="preserve"> </w:t>
      </w:r>
      <w:r w:rsidRPr="00CF24E8">
        <w:rPr>
          <w:rtl/>
        </w:rPr>
        <w:t>ידווח</w:t>
      </w:r>
      <w:r w:rsidR="0084256A">
        <w:rPr>
          <w:rtl/>
        </w:rPr>
        <w:t xml:space="preserve"> </w:t>
      </w:r>
      <w:r w:rsidRPr="00CF24E8">
        <w:rPr>
          <w:rtl/>
        </w:rPr>
        <w:t>באופן שוטף למשרד החינוך על ילדים שעזבו את המדינה במהלך שנת</w:t>
      </w:r>
      <w:r w:rsidR="0084256A">
        <w:rPr>
          <w:rtl/>
        </w:rPr>
        <w:t xml:space="preserve"> </w:t>
      </w:r>
      <w:r w:rsidRPr="00CF24E8">
        <w:rPr>
          <w:rtl/>
        </w:rPr>
        <w:t>הלימודים.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לגבי</w:t>
      </w:r>
      <w:r w:rsidR="0084256A">
        <w:rPr>
          <w:rtl/>
        </w:rPr>
        <w:t xml:space="preserve"> </w:t>
      </w:r>
      <w:r w:rsidRPr="00CF24E8">
        <w:rPr>
          <w:rtl/>
        </w:rPr>
        <w:t>הסעיף</w:t>
      </w:r>
      <w:r w:rsidR="0084256A">
        <w:rPr>
          <w:rtl/>
        </w:rPr>
        <w:t xml:space="preserve"> </w:t>
      </w:r>
      <w:r w:rsidRPr="00CF24E8">
        <w:rPr>
          <w:rtl/>
        </w:rPr>
        <w:t>השני</w:t>
      </w:r>
      <w:r w:rsidR="0084256A">
        <w:rPr>
          <w:rtl/>
        </w:rPr>
        <w:t xml:space="preserve"> </w:t>
      </w:r>
      <w:r w:rsidRPr="00CF24E8">
        <w:rPr>
          <w:rtl/>
        </w:rPr>
        <w:t>והשלישי</w:t>
      </w:r>
      <w:r w:rsidR="0084256A">
        <w:rPr>
          <w:rtl/>
        </w:rPr>
        <w:t xml:space="preserve"> </w:t>
      </w:r>
      <w:r w:rsidRPr="00CF24E8">
        <w:rPr>
          <w:rtl/>
        </w:rPr>
        <w:t>בהצעת</w:t>
      </w:r>
      <w:r w:rsidR="0084256A">
        <w:rPr>
          <w:rtl/>
        </w:rPr>
        <w:t xml:space="preserve"> </w:t>
      </w:r>
      <w:r w:rsidRPr="00CF24E8">
        <w:rPr>
          <w:rtl/>
        </w:rPr>
        <w:t>החוק ארחיב את הדיבור, וזאת משום שהנשרת</w:t>
      </w:r>
      <w:r w:rsidR="0084256A">
        <w:rPr>
          <w:rtl/>
        </w:rPr>
        <w:t xml:space="preserve"> </w:t>
      </w:r>
      <w:r w:rsidRPr="00CF24E8">
        <w:rPr>
          <w:rtl/>
        </w:rPr>
        <w:t>תלמידים על</w:t>
      </w:r>
      <w:r w:rsidR="0084256A">
        <w:rPr>
          <w:rtl/>
        </w:rPr>
        <w:t>-</w:t>
      </w:r>
      <w:r w:rsidRPr="00CF24E8">
        <w:rPr>
          <w:rtl/>
        </w:rPr>
        <w:t>ידי בתי</w:t>
      </w:r>
      <w:r w:rsidR="0084256A">
        <w:rPr>
          <w:rtl/>
        </w:rPr>
        <w:t>-</w:t>
      </w:r>
      <w:r w:rsidRPr="00CF24E8">
        <w:rPr>
          <w:rtl/>
        </w:rPr>
        <w:t>הספר היא הסיבה העיקרית לתופעת הנשירה היום.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נזק</w:t>
      </w:r>
      <w:r w:rsidR="0084256A">
        <w:rPr>
          <w:rtl/>
        </w:rPr>
        <w:t xml:space="preserve"> </w:t>
      </w:r>
      <w:r w:rsidRPr="00CF24E8">
        <w:rPr>
          <w:rtl/>
        </w:rPr>
        <w:t>נוסף</w:t>
      </w:r>
      <w:r w:rsidR="0084256A">
        <w:rPr>
          <w:rtl/>
        </w:rPr>
        <w:t xml:space="preserve"> </w:t>
      </w:r>
      <w:r w:rsidRPr="00CF24E8">
        <w:rPr>
          <w:rtl/>
        </w:rPr>
        <w:t>שגורמת</w:t>
      </w:r>
      <w:r w:rsidR="0084256A">
        <w:rPr>
          <w:rtl/>
        </w:rPr>
        <w:t xml:space="preserve"> </w:t>
      </w:r>
      <w:r w:rsidRPr="00CF24E8">
        <w:rPr>
          <w:rtl/>
        </w:rPr>
        <w:t>ההנשרה</w:t>
      </w:r>
      <w:r w:rsidR="0084256A">
        <w:rPr>
          <w:rtl/>
        </w:rPr>
        <w:t xml:space="preserve"> </w:t>
      </w:r>
      <w:r w:rsidRPr="00CF24E8">
        <w:rPr>
          <w:rtl/>
        </w:rPr>
        <w:t>היא הימצאות 30,000 ילדים במסגרת החינוך המיוחד,</w:t>
      </w:r>
      <w:r w:rsidR="0084256A">
        <w:rPr>
          <w:rtl/>
        </w:rPr>
        <w:t xml:space="preserve"> </w:t>
      </w:r>
      <w:r w:rsidRPr="00CF24E8">
        <w:rPr>
          <w:rtl/>
        </w:rPr>
        <w:t>ילדים אשר אינם צריכים להימצא שם.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תופעת</w:t>
      </w:r>
      <w:r w:rsidR="0084256A">
        <w:rPr>
          <w:rtl/>
        </w:rPr>
        <w:t xml:space="preserve"> </w:t>
      </w:r>
      <w:r w:rsidRPr="00CF24E8">
        <w:rPr>
          <w:rtl/>
        </w:rPr>
        <w:t>ההנשרה</w:t>
      </w:r>
      <w:r w:rsidR="0084256A">
        <w:rPr>
          <w:rtl/>
        </w:rPr>
        <w:t xml:space="preserve"> </w:t>
      </w:r>
      <w:r w:rsidRPr="00CF24E8">
        <w:rPr>
          <w:rtl/>
        </w:rPr>
        <w:t>נחקרה</w:t>
      </w:r>
      <w:r w:rsidR="0084256A">
        <w:rPr>
          <w:rtl/>
        </w:rPr>
        <w:t xml:space="preserve"> </w:t>
      </w:r>
      <w:r w:rsidRPr="00CF24E8">
        <w:rPr>
          <w:rtl/>
        </w:rPr>
        <w:t>מכל</w:t>
      </w:r>
      <w:r w:rsidR="0084256A">
        <w:rPr>
          <w:rtl/>
        </w:rPr>
        <w:t xml:space="preserve"> </w:t>
      </w:r>
      <w:r w:rsidRPr="00CF24E8">
        <w:rPr>
          <w:rtl/>
        </w:rPr>
        <w:t>הזוויות.</w:t>
      </w:r>
      <w:r w:rsidR="0084256A">
        <w:rPr>
          <w:rtl/>
        </w:rPr>
        <w:t xml:space="preserve"> </w:t>
      </w:r>
      <w:r w:rsidRPr="00CF24E8">
        <w:rPr>
          <w:rtl/>
        </w:rPr>
        <w:t>מאחר</w:t>
      </w:r>
      <w:r w:rsidR="0084256A">
        <w:rPr>
          <w:rtl/>
        </w:rPr>
        <w:t xml:space="preserve"> </w:t>
      </w:r>
      <w:r w:rsidRPr="00CF24E8">
        <w:rPr>
          <w:rtl/>
        </w:rPr>
        <w:t>שהיא נגרמת בראש ובראשונה בגלל</w:t>
      </w:r>
      <w:r w:rsidR="0084256A">
        <w:rPr>
          <w:rtl/>
        </w:rPr>
        <w:t xml:space="preserve"> </w:t>
      </w:r>
      <w:r w:rsidRPr="00CF24E8">
        <w:rPr>
          <w:rtl/>
        </w:rPr>
        <w:t>ההישגיות,</w:t>
      </w:r>
      <w:r w:rsidR="0084256A">
        <w:rPr>
          <w:rtl/>
        </w:rPr>
        <w:t xml:space="preserve"> </w:t>
      </w:r>
      <w:r w:rsidRPr="00CF24E8">
        <w:rPr>
          <w:rtl/>
        </w:rPr>
        <w:t>כלומר, מנהל בית</w:t>
      </w:r>
      <w:r w:rsidR="0084256A">
        <w:rPr>
          <w:rtl/>
        </w:rPr>
        <w:t>-</w:t>
      </w:r>
      <w:r w:rsidRPr="00CF24E8">
        <w:rPr>
          <w:rtl/>
        </w:rPr>
        <w:t>הספר מנבא לגבי תלמידים צעירים האם הם יוכלו לעבור את</w:t>
      </w:r>
      <w:r w:rsidR="0084256A">
        <w:rPr>
          <w:rtl/>
        </w:rPr>
        <w:t xml:space="preserve"> </w:t>
      </w:r>
      <w:r w:rsidRPr="00CF24E8">
        <w:rPr>
          <w:rtl/>
        </w:rPr>
        <w:t>בחינות הבגרות או לא יוכלו לעמוד בהן.</w:t>
      </w:r>
      <w:r w:rsidR="0084256A">
        <w:rPr>
          <w:rtl/>
        </w:rPr>
        <w:t xml:space="preserve"> </w:t>
      </w:r>
      <w:r w:rsidRPr="00CF24E8">
        <w:rPr>
          <w:rtl/>
        </w:rPr>
        <w:t>זה מוציא אותם ממסגרת הלימודים.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בסעיף</w:t>
      </w:r>
      <w:r w:rsidR="0084256A">
        <w:rPr>
          <w:rtl/>
        </w:rPr>
        <w:t xml:space="preserve"> </w:t>
      </w:r>
      <w:r w:rsidRPr="00CF24E8">
        <w:rPr>
          <w:rtl/>
        </w:rPr>
        <w:t>ג'</w:t>
      </w:r>
      <w:r w:rsidR="0084256A">
        <w:rPr>
          <w:rtl/>
        </w:rPr>
        <w:t xml:space="preserve"> </w:t>
      </w:r>
      <w:r w:rsidRPr="00CF24E8">
        <w:rPr>
          <w:rtl/>
        </w:rPr>
        <w:t>בהמלצות</w:t>
      </w:r>
      <w:r w:rsidR="0084256A">
        <w:rPr>
          <w:rtl/>
        </w:rPr>
        <w:t xml:space="preserve"> </w:t>
      </w:r>
      <w:r w:rsidRPr="00CF24E8">
        <w:rPr>
          <w:rtl/>
        </w:rPr>
        <w:t>הוועדה</w:t>
      </w:r>
      <w:r w:rsidR="0084256A">
        <w:rPr>
          <w:rtl/>
        </w:rPr>
        <w:t xml:space="preserve"> </w:t>
      </w:r>
      <w:r w:rsidRPr="00CF24E8">
        <w:rPr>
          <w:rtl/>
        </w:rPr>
        <w:t>כתוב,</w:t>
      </w:r>
      <w:r w:rsidR="0084256A">
        <w:rPr>
          <w:rtl/>
        </w:rPr>
        <w:t xml:space="preserve"> </w:t>
      </w:r>
      <w:r w:rsidRPr="00CF24E8">
        <w:rPr>
          <w:rtl/>
        </w:rPr>
        <w:t>שיש להפוך את רעיון הבחירה למנוף לצמצום</w:t>
      </w:r>
      <w:r w:rsidR="0084256A">
        <w:rPr>
          <w:rtl/>
        </w:rPr>
        <w:t xml:space="preserve"> </w:t>
      </w:r>
      <w:r w:rsidRPr="00CF24E8">
        <w:rPr>
          <w:rtl/>
        </w:rPr>
        <w:t>הפערים,</w:t>
      </w:r>
      <w:r w:rsidR="0084256A">
        <w:rPr>
          <w:rtl/>
        </w:rPr>
        <w:t xml:space="preserve"> </w:t>
      </w:r>
      <w:r w:rsidRPr="00CF24E8">
        <w:rPr>
          <w:rtl/>
        </w:rPr>
        <w:t>להתחדשות</w:t>
      </w:r>
      <w:r w:rsidR="0084256A">
        <w:rPr>
          <w:rtl/>
        </w:rPr>
        <w:t xml:space="preserve"> </w:t>
      </w:r>
      <w:r w:rsidRPr="00CF24E8">
        <w:rPr>
          <w:rtl/>
        </w:rPr>
        <w:t>ולשיפור</w:t>
      </w:r>
      <w:r w:rsidR="0084256A">
        <w:rPr>
          <w:rtl/>
        </w:rPr>
        <w:t xml:space="preserve"> </w:t>
      </w:r>
      <w:r w:rsidRPr="00CF24E8">
        <w:rPr>
          <w:rtl/>
        </w:rPr>
        <w:t>בתי</w:t>
      </w:r>
      <w:r w:rsidR="0084256A">
        <w:rPr>
          <w:rtl/>
        </w:rPr>
        <w:t>-</w:t>
      </w:r>
      <w:r w:rsidRPr="00CF24E8">
        <w:rPr>
          <w:rtl/>
        </w:rPr>
        <w:t>הספר,</w:t>
      </w:r>
      <w:r w:rsidR="0084256A">
        <w:rPr>
          <w:rtl/>
        </w:rPr>
        <w:t xml:space="preserve"> </w:t>
      </w:r>
      <w:r w:rsidRPr="00CF24E8">
        <w:rPr>
          <w:rtl/>
        </w:rPr>
        <w:t>לקידום ולפיתוח תשתית ורמת שירות חינוכית</w:t>
      </w:r>
      <w:r w:rsidR="0084256A">
        <w:rPr>
          <w:rtl/>
        </w:rPr>
        <w:t xml:space="preserve"> </w:t>
      </w:r>
      <w:r w:rsidRPr="00CF24E8">
        <w:rPr>
          <w:rtl/>
        </w:rPr>
        <w:t>נאותה,</w:t>
      </w:r>
      <w:r w:rsidR="0084256A">
        <w:rPr>
          <w:rtl/>
        </w:rPr>
        <w:t xml:space="preserve"> </w:t>
      </w:r>
      <w:r w:rsidRPr="00CF24E8">
        <w:rPr>
          <w:rtl/>
        </w:rPr>
        <w:t>תוך</w:t>
      </w:r>
      <w:r w:rsidR="0084256A">
        <w:rPr>
          <w:rtl/>
        </w:rPr>
        <w:t xml:space="preserve"> </w:t>
      </w:r>
      <w:r w:rsidRPr="00CF24E8">
        <w:rPr>
          <w:rtl/>
        </w:rPr>
        <w:t xml:space="preserve">כדי פיתוח מגוון פתרונות שיעמדו במבחנים של רמה ושל אקוויוולנטיות </w:t>
      </w:r>
      <w:r w:rsidR="0084256A">
        <w:rPr>
          <w:rtl/>
        </w:rPr>
        <w:t xml:space="preserve">– </w:t>
      </w:r>
      <w:r w:rsidRPr="00CF24E8">
        <w:rPr>
          <w:rtl/>
        </w:rPr>
        <w:t>כל בתי</w:t>
      </w:r>
      <w:r w:rsidR="0084256A">
        <w:rPr>
          <w:rtl/>
        </w:rPr>
        <w:t>-</w:t>
      </w:r>
      <w:r w:rsidRPr="00CF24E8">
        <w:rPr>
          <w:rtl/>
        </w:rPr>
        <w:t>הספר שווים ברמתם.</w:t>
      </w:r>
      <w:r w:rsidR="0084256A">
        <w:rPr>
          <w:rtl/>
        </w:rPr>
        <w:t xml:space="preserve"> </w:t>
      </w:r>
      <w:r w:rsidRPr="00CF24E8">
        <w:rPr>
          <w:rtl/>
        </w:rPr>
        <w:t>הבחירה בחינוך צריכה להפוך לאמצעי מדרבן, לאמצעי מחזק,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אסור</w:t>
      </w:r>
      <w:r w:rsidR="0084256A">
        <w:rPr>
          <w:rtl/>
        </w:rPr>
        <w:t xml:space="preserve"> </w:t>
      </w:r>
      <w:r w:rsidRPr="00CF24E8">
        <w:rPr>
          <w:rtl/>
        </w:rPr>
        <w:t>לה שתשמש נקודת מוצא לתחרות חופשית אשר רק מעטים מגיעים בה לקו המטרה.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יתקיימו התנאים שיאפשרו בחירה אמיתית, כלומר הבחירה תיעשה בין אלטרנטיבות</w:t>
      </w:r>
      <w:r w:rsidR="0084256A">
        <w:rPr>
          <w:rtl/>
        </w:rPr>
        <w:t xml:space="preserve"> </w:t>
      </w:r>
      <w:r w:rsidRPr="00CF24E8">
        <w:rPr>
          <w:rtl/>
        </w:rPr>
        <w:t>שוות,</w:t>
      </w:r>
      <w:r w:rsidR="0084256A">
        <w:rPr>
          <w:rtl/>
        </w:rPr>
        <w:t xml:space="preserve"> </w:t>
      </w:r>
      <w:r w:rsidRPr="00CF24E8">
        <w:rPr>
          <w:rtl/>
        </w:rPr>
        <w:t>או</w:t>
      </w:r>
      <w:r w:rsidR="0084256A">
        <w:rPr>
          <w:rtl/>
        </w:rPr>
        <w:t xml:space="preserve"> </w:t>
      </w:r>
      <w:r w:rsidRPr="00CF24E8">
        <w:rPr>
          <w:rtl/>
        </w:rPr>
        <w:t>כאשר בפועל לא קיימת היכולת לבחור בין כל האלטרנטיבות המוצעות, התוצאה</w:t>
      </w:r>
      <w:r w:rsidR="0084256A">
        <w:rPr>
          <w:rtl/>
        </w:rPr>
        <w:t xml:space="preserve"> </w:t>
      </w:r>
      <w:r w:rsidRPr="00CF24E8">
        <w:rPr>
          <w:rtl/>
        </w:rPr>
        <w:t>תכה</w:t>
      </w:r>
      <w:r w:rsidR="0084256A">
        <w:rPr>
          <w:rtl/>
        </w:rPr>
        <w:t xml:space="preserve"> </w:t>
      </w:r>
      <w:r w:rsidRPr="00CF24E8">
        <w:rPr>
          <w:rtl/>
        </w:rPr>
        <w:t>בפנינו</w:t>
      </w:r>
      <w:r w:rsidR="0084256A">
        <w:rPr>
          <w:rtl/>
        </w:rPr>
        <w:t xml:space="preserve"> </w:t>
      </w:r>
      <w:r w:rsidRPr="00CF24E8">
        <w:rPr>
          <w:rtl/>
        </w:rPr>
        <w:t>במהרה.</w:t>
      </w:r>
      <w:r w:rsidR="0084256A">
        <w:rPr>
          <w:rtl/>
        </w:rPr>
        <w:t xml:space="preserve"> </w:t>
      </w:r>
      <w:r w:rsidRPr="00CF24E8">
        <w:rPr>
          <w:rtl/>
        </w:rPr>
        <w:t>כפטריות</w:t>
      </w:r>
      <w:r w:rsidR="0084256A">
        <w:rPr>
          <w:rtl/>
        </w:rPr>
        <w:t xml:space="preserve"> </w:t>
      </w:r>
      <w:r w:rsidRPr="00CF24E8">
        <w:rPr>
          <w:rtl/>
        </w:rPr>
        <w:t>אחרי הגשם יצוצו להם בתי</w:t>
      </w:r>
      <w:r w:rsidR="0084256A">
        <w:rPr>
          <w:rtl/>
        </w:rPr>
        <w:t>-</w:t>
      </w:r>
      <w:r w:rsidRPr="00CF24E8">
        <w:rPr>
          <w:rtl/>
        </w:rPr>
        <w:t>ספר יוקרתיים, סלקטיביים</w:t>
      </w:r>
      <w:r w:rsidR="0084256A">
        <w:rPr>
          <w:rtl/>
        </w:rPr>
        <w:t xml:space="preserve"> </w:t>
      </w:r>
      <w:r w:rsidRPr="00CF24E8">
        <w:rPr>
          <w:rtl/>
        </w:rPr>
        <w:t>ומעולים.</w:t>
      </w:r>
      <w:r w:rsidR="0084256A">
        <w:rPr>
          <w:rtl/>
        </w:rPr>
        <w:t xml:space="preserve"> </w:t>
      </w:r>
      <w:r w:rsidRPr="00CF24E8">
        <w:rPr>
          <w:rtl/>
        </w:rPr>
        <w:t>את האפשרות הזאת אפשר לכנות "גרביטציה חינוכית". כלומר, משיכה אל החזק,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אל מרכז הכובד, ובהקשר החינוכי </w:t>
      </w:r>
      <w:r w:rsidR="0084256A">
        <w:rPr>
          <w:rtl/>
        </w:rPr>
        <w:t>–</w:t>
      </w:r>
      <w:r w:rsidRPr="00CF24E8">
        <w:rPr>
          <w:rtl/>
        </w:rPr>
        <w:t xml:space="preserve"> אל בתי</w:t>
      </w:r>
      <w:r w:rsidR="0084256A">
        <w:rPr>
          <w:rtl/>
        </w:rPr>
        <w:t>-</w:t>
      </w:r>
      <w:r w:rsidRPr="00CF24E8">
        <w:rPr>
          <w:rtl/>
        </w:rPr>
        <w:t>ספר אחדים.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בתי</w:t>
      </w:r>
      <w:r w:rsidR="0084256A">
        <w:rPr>
          <w:rtl/>
        </w:rPr>
        <w:t>-</w:t>
      </w:r>
      <w:r w:rsidRPr="00CF24E8">
        <w:rPr>
          <w:rtl/>
        </w:rPr>
        <w:t>הספר יהיו באותה רמה, ותהיה אקוויוולנטיות כפי שקבעה ועדת</w:t>
      </w:r>
      <w:r w:rsidR="0084256A">
        <w:rPr>
          <w:rtl/>
        </w:rPr>
        <w:t>-</w:t>
      </w:r>
      <w:r w:rsidRPr="00CF24E8">
        <w:rPr>
          <w:rtl/>
        </w:rPr>
        <w:t>ענבר,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יהיה</w:t>
      </w:r>
      <w:r w:rsidR="0084256A">
        <w:rPr>
          <w:rtl/>
        </w:rPr>
        <w:t xml:space="preserve"> </w:t>
      </w:r>
      <w:r w:rsidRPr="00CF24E8">
        <w:rPr>
          <w:rtl/>
        </w:rPr>
        <w:t>אפשר</w:t>
      </w:r>
      <w:r w:rsidR="0084256A">
        <w:rPr>
          <w:rtl/>
        </w:rPr>
        <w:t xml:space="preserve"> </w:t>
      </w:r>
      <w:r w:rsidRPr="00CF24E8">
        <w:rPr>
          <w:rtl/>
        </w:rPr>
        <w:t>להנשיר</w:t>
      </w:r>
      <w:r w:rsidR="0084256A">
        <w:rPr>
          <w:rtl/>
        </w:rPr>
        <w:t xml:space="preserve"> </w:t>
      </w:r>
      <w:r w:rsidRPr="00CF24E8">
        <w:rPr>
          <w:rtl/>
        </w:rPr>
        <w:t>תלמידים.</w:t>
      </w:r>
      <w:r w:rsidR="0084256A">
        <w:rPr>
          <w:rtl/>
        </w:rPr>
        <w:t xml:space="preserve"> </w:t>
      </w:r>
      <w:r w:rsidRPr="00CF24E8">
        <w:rPr>
          <w:rtl/>
        </w:rPr>
        <w:t>כפי שאומר פרופסור יצחק קשתי מבית</w:t>
      </w:r>
      <w:r w:rsidR="0084256A">
        <w:rPr>
          <w:rtl/>
        </w:rPr>
        <w:t>-</w:t>
      </w:r>
      <w:r w:rsidRPr="00CF24E8">
        <w:rPr>
          <w:rtl/>
        </w:rPr>
        <w:t>הספר לחינוך</w:t>
      </w:r>
      <w:r w:rsidR="0084256A">
        <w:rPr>
          <w:rtl/>
        </w:rPr>
        <w:t xml:space="preserve"> </w:t>
      </w:r>
      <w:r w:rsidRPr="00CF24E8">
        <w:rPr>
          <w:rtl/>
        </w:rPr>
        <w:t>שבאוניברסיטת תל</w:t>
      </w:r>
      <w:r w:rsidR="0084256A">
        <w:rPr>
          <w:rtl/>
        </w:rPr>
        <w:t>-</w:t>
      </w:r>
      <w:r w:rsidRPr="00CF24E8">
        <w:rPr>
          <w:rtl/>
        </w:rPr>
        <w:t>אביב: "אנחנו מחויבים לטפח את כל בני האדם".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בארצות</w:t>
      </w:r>
      <w:r w:rsidR="0084256A">
        <w:rPr>
          <w:rtl/>
        </w:rPr>
        <w:t>-</w:t>
      </w:r>
      <w:r w:rsidRPr="00CF24E8">
        <w:rPr>
          <w:rtl/>
        </w:rPr>
        <w:t>הברית</w:t>
      </w:r>
      <w:r w:rsidR="0084256A">
        <w:rPr>
          <w:rtl/>
        </w:rPr>
        <w:t xml:space="preserve"> </w:t>
      </w:r>
      <w:r w:rsidRPr="00CF24E8">
        <w:rPr>
          <w:rtl/>
        </w:rPr>
        <w:t>אפשרו</w:t>
      </w:r>
      <w:r w:rsidR="0084256A">
        <w:rPr>
          <w:rtl/>
        </w:rPr>
        <w:t xml:space="preserve"> </w:t>
      </w:r>
      <w:r w:rsidRPr="00CF24E8">
        <w:rPr>
          <w:rtl/>
        </w:rPr>
        <w:t>הנשרה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בתי</w:t>
      </w:r>
      <w:r w:rsidR="0084256A">
        <w:rPr>
          <w:rtl/>
        </w:rPr>
        <w:t>-</w:t>
      </w:r>
      <w:r w:rsidRPr="00CF24E8">
        <w:rPr>
          <w:rtl/>
        </w:rPr>
        <w:t>הספר. קרן</w:t>
      </w:r>
      <w:r w:rsidR="0084256A">
        <w:rPr>
          <w:rtl/>
        </w:rPr>
        <w:t>-</w:t>
      </w:r>
      <w:r w:rsidRPr="00CF24E8">
        <w:rPr>
          <w:rtl/>
        </w:rPr>
        <w:t>קרנגי,</w:t>
      </w:r>
      <w:r w:rsidR="0084256A">
        <w:rPr>
          <w:rtl/>
        </w:rPr>
        <w:t xml:space="preserve"> </w:t>
      </w:r>
      <w:r w:rsidRPr="00CF24E8">
        <w:rPr>
          <w:rtl/>
        </w:rPr>
        <w:t>שפועלת</w:t>
      </w:r>
      <w:r w:rsidR="0084256A">
        <w:rPr>
          <w:rtl/>
        </w:rPr>
        <w:t xml:space="preserve"> </w:t>
      </w:r>
      <w:r w:rsidRPr="00CF24E8">
        <w:rPr>
          <w:rtl/>
        </w:rPr>
        <w:t>בארצות</w:t>
      </w:r>
      <w:r w:rsidR="0084256A">
        <w:rPr>
          <w:rtl/>
        </w:rPr>
        <w:t>-</w:t>
      </w:r>
      <w:r w:rsidRPr="00CF24E8">
        <w:rPr>
          <w:rtl/>
        </w:rPr>
        <w:t>הברית,</w:t>
      </w:r>
      <w:r w:rsidR="0084256A">
        <w:rPr>
          <w:rtl/>
        </w:rPr>
        <w:t xml:space="preserve"> </w:t>
      </w:r>
      <w:r w:rsidRPr="00CF24E8">
        <w:rPr>
          <w:rtl/>
        </w:rPr>
        <w:t>פרסמה בשנת 1994 דוח ראשוני על תוצאות שיטת ההנשרה, שנגרמה כתוצאה</w:t>
      </w:r>
      <w:r w:rsidR="0084256A">
        <w:rPr>
          <w:rtl/>
        </w:rPr>
        <w:t xml:space="preserve"> </w:t>
      </w:r>
      <w:r w:rsidRPr="00CF24E8">
        <w:rPr>
          <w:rtl/>
        </w:rPr>
        <w:t>מפתיחת</w:t>
      </w:r>
      <w:r w:rsidR="0084256A">
        <w:rPr>
          <w:rtl/>
        </w:rPr>
        <w:t xml:space="preserve"> </w:t>
      </w:r>
      <w:r w:rsidRPr="00CF24E8">
        <w:rPr>
          <w:rtl/>
        </w:rPr>
        <w:t>אזורי</w:t>
      </w:r>
      <w:r w:rsidR="0084256A">
        <w:rPr>
          <w:rtl/>
        </w:rPr>
        <w:t xml:space="preserve"> </w:t>
      </w:r>
      <w:r w:rsidRPr="00CF24E8">
        <w:rPr>
          <w:rtl/>
        </w:rPr>
        <w:t>הרישום.</w:t>
      </w:r>
      <w:r w:rsidR="0084256A">
        <w:rPr>
          <w:rtl/>
        </w:rPr>
        <w:t xml:space="preserve"> </w:t>
      </w:r>
      <w:r w:rsidRPr="00CF24E8">
        <w:rPr>
          <w:rtl/>
        </w:rPr>
        <w:t>השיטה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שיפרה,</w:t>
      </w:r>
      <w:r w:rsidR="0084256A">
        <w:rPr>
          <w:rtl/>
        </w:rPr>
        <w:t xml:space="preserve"> </w:t>
      </w:r>
      <w:r w:rsidRPr="00CF24E8">
        <w:rPr>
          <w:rtl/>
        </w:rPr>
        <w:t>ולא</w:t>
      </w:r>
      <w:r w:rsidR="0084256A">
        <w:rPr>
          <w:rtl/>
        </w:rPr>
        <w:t xml:space="preserve"> </w:t>
      </w:r>
      <w:r w:rsidRPr="00CF24E8">
        <w:rPr>
          <w:rtl/>
        </w:rPr>
        <w:t>היתה</w:t>
      </w:r>
      <w:r w:rsidR="0084256A">
        <w:rPr>
          <w:rtl/>
        </w:rPr>
        <w:t xml:space="preserve"> </w:t>
      </w:r>
      <w:r w:rsidRPr="00CF24E8">
        <w:rPr>
          <w:rtl/>
        </w:rPr>
        <w:t>עלייה</w:t>
      </w:r>
      <w:r w:rsidR="0084256A">
        <w:rPr>
          <w:rtl/>
        </w:rPr>
        <w:t xml:space="preserve"> </w:t>
      </w:r>
      <w:r w:rsidRPr="00CF24E8">
        <w:rPr>
          <w:rtl/>
        </w:rPr>
        <w:t>משמעותית בהישגים</w:t>
      </w:r>
      <w:r w:rsidR="0084256A">
        <w:rPr>
          <w:rtl/>
        </w:rPr>
        <w:t xml:space="preserve"> </w:t>
      </w:r>
      <w:r w:rsidRPr="00CF24E8">
        <w:rPr>
          <w:rtl/>
        </w:rPr>
        <w:t>לימודיים.</w:t>
      </w:r>
      <w:r w:rsidR="0084256A">
        <w:rPr>
          <w:rtl/>
        </w:rPr>
        <w:t xml:space="preserve"> </w:t>
      </w:r>
      <w:r w:rsidRPr="00CF24E8">
        <w:rPr>
          <w:rtl/>
        </w:rPr>
        <w:t>הסקר,</w:t>
      </w:r>
      <w:r w:rsidR="0084256A">
        <w:rPr>
          <w:rtl/>
        </w:rPr>
        <w:t xml:space="preserve"> </w:t>
      </w:r>
      <w:r w:rsidRPr="00CF24E8">
        <w:rPr>
          <w:rtl/>
        </w:rPr>
        <w:t>שהשווה בין 66 בתי</w:t>
      </w:r>
      <w:r w:rsidR="0084256A">
        <w:rPr>
          <w:rtl/>
        </w:rPr>
        <w:t>-</w:t>
      </w:r>
      <w:r w:rsidRPr="00CF24E8">
        <w:rPr>
          <w:rtl/>
        </w:rPr>
        <w:t>ספר שבהם היתה בחירה לבין שישה אחרים, שבהם</w:t>
      </w:r>
      <w:r w:rsidR="0084256A">
        <w:rPr>
          <w:rtl/>
        </w:rPr>
        <w:t xml:space="preserve"> </w:t>
      </w:r>
      <w:r w:rsidRPr="00CF24E8">
        <w:rPr>
          <w:rtl/>
        </w:rPr>
        <w:t>לא היתה בחירה, לא העלה הבדל משמעותי כלשהו מבחינת איכויות הלימוד.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עוד</w:t>
      </w:r>
      <w:r w:rsidR="0084256A">
        <w:rPr>
          <w:rtl/>
        </w:rPr>
        <w:t xml:space="preserve"> </w:t>
      </w: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במדינת</w:t>
      </w:r>
      <w:r w:rsidR="0084256A">
        <w:rPr>
          <w:rtl/>
        </w:rPr>
        <w:t xml:space="preserve"> </w:t>
      </w:r>
      <w:r w:rsidRPr="00CF24E8">
        <w:rPr>
          <w:rtl/>
        </w:rPr>
        <w:t>ישראל</w:t>
      </w:r>
      <w:r w:rsidR="0084256A">
        <w:rPr>
          <w:rtl/>
        </w:rPr>
        <w:t xml:space="preserve"> </w:t>
      </w:r>
      <w:r w:rsidRPr="00CF24E8">
        <w:rPr>
          <w:rtl/>
        </w:rPr>
        <w:t>אקוויוולנטיות בין בתי</w:t>
      </w:r>
      <w:r w:rsidR="0084256A">
        <w:rPr>
          <w:rtl/>
        </w:rPr>
        <w:t>-</w:t>
      </w:r>
      <w:r w:rsidRPr="00CF24E8">
        <w:rPr>
          <w:rtl/>
        </w:rPr>
        <w:t>הספר, וכל עוד אין</w:t>
      </w:r>
      <w:r w:rsidR="0084256A">
        <w:rPr>
          <w:rtl/>
        </w:rPr>
        <w:t xml:space="preserve"> </w:t>
      </w:r>
      <w:r w:rsidRPr="00CF24E8">
        <w:rPr>
          <w:rtl/>
        </w:rPr>
        <w:t>אלטרנטיבות לתלמידים חלשים יותר, אני מבקש באמצעות חוק זה לעצור את המגפה המתפשטת</w:t>
      </w:r>
      <w:r w:rsidR="0084256A">
        <w:rPr>
          <w:rtl/>
        </w:rPr>
        <w:t xml:space="preserve"> </w:t>
      </w:r>
      <w:r w:rsidRPr="00CF24E8">
        <w:rPr>
          <w:rtl/>
        </w:rPr>
        <w:t>של נשירה והנשרה כפי שבוטאו בחוק מבקרת המדינה האחרון.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מבקש מכל חברי הבית, ללא הבדלי מפלגות, לתמוך בחוק זה, כדי שנוכל להציל</w:t>
      </w:r>
      <w:r w:rsidR="0084256A">
        <w:rPr>
          <w:rtl/>
        </w:rPr>
        <w:t xml:space="preserve"> </w:t>
      </w:r>
      <w:r w:rsidRPr="00CF24E8">
        <w:rPr>
          <w:rtl/>
        </w:rPr>
        <w:t>עשרות</w:t>
      </w:r>
      <w:r w:rsidR="0084256A">
        <w:rPr>
          <w:rtl/>
        </w:rPr>
        <w:t xml:space="preserve"> </w:t>
      </w:r>
      <w:r w:rsidRPr="00CF24E8">
        <w:rPr>
          <w:rtl/>
        </w:rPr>
        <w:t>אלפי תלמידים כבר בשנת הלימודים הקרובה מגורל הסטיגמה של נושרים ומונשרים,</w:t>
      </w:r>
      <w:r w:rsidR="0084256A">
        <w:rPr>
          <w:rtl/>
        </w:rPr>
        <w:t xml:space="preserve"> </w:t>
      </w:r>
      <w:r w:rsidRPr="00CF24E8">
        <w:rPr>
          <w:rtl/>
        </w:rPr>
        <w:t>וזאת</w:t>
      </w:r>
      <w:r w:rsidR="0084256A">
        <w:rPr>
          <w:rtl/>
        </w:rPr>
        <w:t xml:space="preserve"> </w:t>
      </w:r>
      <w:r w:rsidRPr="00CF24E8">
        <w:rPr>
          <w:rtl/>
        </w:rPr>
        <w:t>אחרי</w:t>
      </w:r>
      <w:r w:rsidR="0084256A">
        <w:rPr>
          <w:rtl/>
        </w:rPr>
        <w:t xml:space="preserve"> </w:t>
      </w:r>
      <w:r w:rsidRPr="00CF24E8">
        <w:rPr>
          <w:rtl/>
        </w:rPr>
        <w:t>שהכנסת</w:t>
      </w:r>
      <w:r w:rsidR="0084256A">
        <w:rPr>
          <w:rtl/>
        </w:rPr>
        <w:t xml:space="preserve"> </w:t>
      </w:r>
      <w:r w:rsidRPr="00CF24E8">
        <w:rPr>
          <w:rtl/>
        </w:rPr>
        <w:t>עוסקת</w:t>
      </w:r>
      <w:r w:rsidR="0084256A">
        <w:rPr>
          <w:rtl/>
        </w:rPr>
        <w:t xml:space="preserve"> </w:t>
      </w:r>
      <w:r w:rsidRPr="00CF24E8">
        <w:rPr>
          <w:rtl/>
        </w:rPr>
        <w:t>בכך למעלה משלוש שנים; לפחות הכנסת האחרונה. אין מקום</w:t>
      </w:r>
      <w:r w:rsidR="0084256A">
        <w:rPr>
          <w:rtl/>
        </w:rPr>
        <w:t xml:space="preserve"> </w:t>
      </w:r>
      <w:r w:rsidRPr="00CF24E8">
        <w:rPr>
          <w:rtl/>
        </w:rPr>
        <w:t>לסחבת נוספת, וזאת בשל הנזקים הבלתי</w:t>
      </w:r>
      <w:r w:rsidR="0084256A">
        <w:rPr>
          <w:rtl/>
        </w:rPr>
        <w:t>-</w:t>
      </w:r>
      <w:r w:rsidRPr="00CF24E8">
        <w:rPr>
          <w:rtl/>
        </w:rPr>
        <w:t>הפיכים שתופעה זו גורמת להם.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אבקש</w:t>
      </w:r>
      <w:r w:rsidR="0084256A">
        <w:rPr>
          <w:rtl/>
        </w:rPr>
        <w:t xml:space="preserve"> </w:t>
      </w:r>
      <w:r w:rsidRPr="00CF24E8">
        <w:rPr>
          <w:rtl/>
        </w:rPr>
        <w:t>להעביר את הצעת החוק להכנה לקריאה ראשונה לוועדה לביקורת המדינה. תודה</w:t>
      </w:r>
      <w:r w:rsidR="0084256A">
        <w:rPr>
          <w:rtl/>
        </w:rPr>
        <w:t xml:space="preserve"> </w:t>
      </w:r>
      <w:r w:rsidRPr="00CF24E8">
        <w:rPr>
          <w:rtl/>
        </w:rPr>
        <w:t>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לחבר הכנסת משה פלד.</w:t>
      </w:r>
      <w:r w:rsidR="0084256A">
        <w:rPr>
          <w:rtl/>
        </w:rPr>
        <w:t xml:space="preserve"> </w:t>
      </w:r>
      <w:r w:rsidRPr="00CF24E8">
        <w:rPr>
          <w:rtl/>
        </w:rPr>
        <w:t>כבוד שר החינוך והתרבות, התייחסותך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רבותי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 חבר הכנסת משה פלד הגיש שתי</w:t>
      </w:r>
      <w:r w:rsidR="0084256A">
        <w:rPr>
          <w:rtl/>
        </w:rPr>
        <w:t xml:space="preserve"> </w:t>
      </w:r>
      <w:r w:rsidRPr="00CF24E8">
        <w:rPr>
          <w:rtl/>
        </w:rPr>
        <w:t>הצעות</w:t>
      </w:r>
      <w:r w:rsidR="0084256A">
        <w:rPr>
          <w:rtl/>
        </w:rPr>
        <w:t xml:space="preserve"> </w:t>
      </w:r>
      <w:r w:rsidRPr="00CF24E8">
        <w:rPr>
          <w:rtl/>
        </w:rPr>
        <w:t>בנושא</w:t>
      </w:r>
      <w:r w:rsidR="0084256A">
        <w:rPr>
          <w:rtl/>
        </w:rPr>
        <w:t xml:space="preserve"> </w:t>
      </w:r>
      <w:r w:rsidRPr="00CF24E8">
        <w:rPr>
          <w:rtl/>
        </w:rPr>
        <w:t>זה.</w:t>
      </w:r>
      <w:r w:rsidR="0084256A">
        <w:rPr>
          <w:rtl/>
        </w:rPr>
        <w:t xml:space="preserve"> </w:t>
      </w:r>
      <w:r w:rsidRPr="00CF24E8">
        <w:rPr>
          <w:rtl/>
        </w:rPr>
        <w:t>ההצעה</w:t>
      </w:r>
      <w:r w:rsidR="0084256A">
        <w:rPr>
          <w:rtl/>
        </w:rPr>
        <w:t xml:space="preserve"> </w:t>
      </w:r>
      <w:r w:rsidRPr="00CF24E8">
        <w:rPr>
          <w:rtl/>
        </w:rPr>
        <w:t>הראשונה</w:t>
      </w:r>
      <w:r w:rsidR="0084256A">
        <w:rPr>
          <w:rtl/>
        </w:rPr>
        <w:t xml:space="preserve"> </w:t>
      </w:r>
      <w:r w:rsidRPr="00CF24E8">
        <w:rPr>
          <w:rtl/>
        </w:rPr>
        <w:t>שלו</w:t>
      </w:r>
      <w:r w:rsidR="0084256A">
        <w:rPr>
          <w:rtl/>
        </w:rPr>
        <w:t xml:space="preserve"> </w:t>
      </w:r>
      <w:r w:rsidRPr="00CF24E8">
        <w:rPr>
          <w:rtl/>
        </w:rPr>
        <w:t>היתה</w:t>
      </w:r>
      <w:r w:rsidR="0084256A">
        <w:rPr>
          <w:rtl/>
        </w:rPr>
        <w:t xml:space="preserve"> </w:t>
      </w:r>
      <w:r w:rsidRPr="00CF24E8">
        <w:rPr>
          <w:rtl/>
        </w:rPr>
        <w:t>בנוסח</w:t>
      </w:r>
      <w:r w:rsidR="0084256A">
        <w:rPr>
          <w:rtl/>
        </w:rPr>
        <w:t xml:space="preserve"> </w:t>
      </w:r>
      <w:r w:rsidRPr="00CF24E8">
        <w:rPr>
          <w:rtl/>
        </w:rPr>
        <w:t>שמחייב רישום באמצעות הודעה למשרד</w:t>
      </w:r>
      <w:r w:rsidR="0084256A">
        <w:rPr>
          <w:rtl/>
        </w:rPr>
        <w:t xml:space="preserve"> </w:t>
      </w:r>
      <w:r w:rsidRPr="00CF24E8">
        <w:rPr>
          <w:rtl/>
        </w:rPr>
        <w:t>החינוך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הנשרת תלמידים לכל בית</w:t>
      </w:r>
      <w:r w:rsidR="0084256A">
        <w:rPr>
          <w:rtl/>
        </w:rPr>
        <w:t>-</w:t>
      </w:r>
      <w:r w:rsidRPr="00CF24E8">
        <w:rPr>
          <w:rtl/>
        </w:rPr>
        <w:t>ספר. הכוונה הזאת עולה בקנה אחד עם מגמות משרד</w:t>
      </w:r>
      <w:r w:rsidR="0084256A">
        <w:rPr>
          <w:rtl/>
        </w:rPr>
        <w:t xml:space="preserve"> </w:t>
      </w:r>
      <w:r w:rsidRPr="00CF24E8">
        <w:rPr>
          <w:rtl/>
        </w:rPr>
        <w:t>החינוך,</w:t>
      </w:r>
      <w:r w:rsidR="0084256A">
        <w:rPr>
          <w:rtl/>
        </w:rPr>
        <w:t xml:space="preserve"> </w:t>
      </w:r>
      <w:r w:rsidRPr="00CF24E8">
        <w:rPr>
          <w:rtl/>
        </w:rPr>
        <w:t>ואנחנו</w:t>
      </w:r>
      <w:r w:rsidR="0084256A">
        <w:rPr>
          <w:rtl/>
        </w:rPr>
        <w:t xml:space="preserve"> </w:t>
      </w:r>
      <w:r w:rsidRPr="00CF24E8">
        <w:rPr>
          <w:rtl/>
        </w:rPr>
        <w:t>תמכנו בה, וגם היום אני מוכן לתמוך בחלק שמחייב רישום מרכזי, לא</w:t>
      </w:r>
      <w:r w:rsidR="0084256A">
        <w:rPr>
          <w:rtl/>
        </w:rPr>
        <w:t xml:space="preserve"> </w:t>
      </w:r>
      <w:r w:rsidRPr="00CF24E8">
        <w:rPr>
          <w:rtl/>
        </w:rPr>
        <w:t>רק</w:t>
      </w:r>
      <w:r w:rsidR="0084256A">
        <w:rPr>
          <w:rtl/>
        </w:rPr>
        <w:t xml:space="preserve"> </w:t>
      </w:r>
      <w:r w:rsidRPr="00CF24E8">
        <w:rPr>
          <w:rtl/>
        </w:rPr>
        <w:t>באמצעות הרשות המקומית, של הנשרת תלמידים מבית</w:t>
      </w:r>
      <w:r w:rsidR="0084256A">
        <w:rPr>
          <w:rtl/>
        </w:rPr>
        <w:t>-</w:t>
      </w:r>
      <w:r w:rsidRPr="00CF24E8">
        <w:rPr>
          <w:rtl/>
        </w:rPr>
        <w:t>ספר. המגמה הזאת, שחשבנו להביא</w:t>
      </w:r>
      <w:r w:rsidR="0084256A">
        <w:rPr>
          <w:rtl/>
        </w:rPr>
        <w:t xml:space="preserve"> </w:t>
      </w:r>
      <w:r w:rsidRPr="00CF24E8">
        <w:rPr>
          <w:rtl/>
        </w:rPr>
        <w:t>אותה</w:t>
      </w:r>
      <w:r w:rsidR="0084256A">
        <w:rPr>
          <w:rtl/>
        </w:rPr>
        <w:t xml:space="preserve"> </w:t>
      </w:r>
      <w:r w:rsidRPr="00CF24E8">
        <w:rPr>
          <w:rtl/>
        </w:rPr>
        <w:t>לחקיקה</w:t>
      </w:r>
      <w:r w:rsidR="0084256A">
        <w:rPr>
          <w:rtl/>
        </w:rPr>
        <w:t xml:space="preserve"> </w:t>
      </w:r>
      <w:r w:rsidRPr="00CF24E8">
        <w:rPr>
          <w:rtl/>
        </w:rPr>
        <w:t>מורכבת</w:t>
      </w:r>
      <w:r w:rsidR="0084256A">
        <w:rPr>
          <w:rtl/>
        </w:rPr>
        <w:t xml:space="preserve"> </w:t>
      </w:r>
      <w:r w:rsidRPr="00CF24E8">
        <w:rPr>
          <w:rtl/>
        </w:rPr>
        <w:t>יותר, אבל נסתפק גם באורח חלקי, עולה בקנה אחד עם המגמה של</w:t>
      </w:r>
      <w:r w:rsidR="0084256A">
        <w:rPr>
          <w:rtl/>
        </w:rPr>
        <w:t xml:space="preserve"> </w:t>
      </w:r>
      <w:r w:rsidRPr="00CF24E8">
        <w:rPr>
          <w:rtl/>
        </w:rPr>
        <w:t>משרד החינוך והתרבות.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לומר</w:t>
      </w:r>
      <w:r w:rsidR="0084256A">
        <w:rPr>
          <w:rtl/>
        </w:rPr>
        <w:t xml:space="preserve"> </w:t>
      </w:r>
      <w:r w:rsidRPr="00CF24E8">
        <w:rPr>
          <w:rtl/>
        </w:rPr>
        <w:t>לך, חבר הכנסת משה פלד, עם כל הכבוד, שמי שכתב לך את הנאום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שלך ערבב בו כל מיני דברים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איש לא כתב לי. אני כתבתי זאת בעצמי.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סליחה, אז אתה ערבבת כל מיני דברים.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ציטוטים מדבריך.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עניין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הדברים</w:t>
      </w:r>
      <w:r w:rsidR="0084256A">
        <w:rPr>
          <w:rtl/>
        </w:rPr>
        <w:t xml:space="preserve"> </w:t>
      </w:r>
      <w:r w:rsidRPr="00CF24E8">
        <w:rPr>
          <w:rtl/>
        </w:rPr>
        <w:t>האלה,</w:t>
      </w:r>
      <w:r w:rsidR="0084256A">
        <w:rPr>
          <w:rtl/>
        </w:rPr>
        <w:t xml:space="preserve"> </w:t>
      </w:r>
      <w:r w:rsidRPr="00CF24E8">
        <w:rPr>
          <w:rtl/>
        </w:rPr>
        <w:t>החשובים,</w:t>
      </w:r>
      <w:r w:rsidR="0084256A">
        <w:rPr>
          <w:rtl/>
        </w:rPr>
        <w:t xml:space="preserve"> </w:t>
      </w:r>
      <w:r w:rsidRPr="00CF24E8">
        <w:rPr>
          <w:rtl/>
        </w:rPr>
        <w:t>לעניין הנשירה? רבותי, אחד ההישגים</w:t>
      </w:r>
      <w:r w:rsidR="0084256A">
        <w:rPr>
          <w:rtl/>
        </w:rPr>
        <w:t xml:space="preserve"> </w:t>
      </w:r>
      <w:r w:rsidRPr="00CF24E8">
        <w:rPr>
          <w:rtl/>
        </w:rPr>
        <w:t>הגדולים</w:t>
      </w:r>
      <w:r w:rsidR="0084256A">
        <w:rPr>
          <w:rtl/>
        </w:rPr>
        <w:t xml:space="preserve"> </w:t>
      </w:r>
      <w:r w:rsidRPr="00CF24E8">
        <w:rPr>
          <w:rtl/>
        </w:rPr>
        <w:t>של מערכת החינוך בשנים האחרונות, ובעיקר בשלוש השנים האחרונות, זו ירידה</w:t>
      </w:r>
      <w:r w:rsidR="0084256A">
        <w:rPr>
          <w:rtl/>
        </w:rPr>
        <w:t xml:space="preserve"> </w:t>
      </w:r>
      <w:r w:rsidRPr="00CF24E8">
        <w:rPr>
          <w:rtl/>
        </w:rPr>
        <w:t>דרסטית,</w:t>
      </w:r>
      <w:r w:rsidR="0084256A">
        <w:rPr>
          <w:rtl/>
        </w:rPr>
        <w:t xml:space="preserve"> </w:t>
      </w:r>
      <w:r w:rsidRPr="00CF24E8">
        <w:rPr>
          <w:rtl/>
        </w:rPr>
        <w:t>אדירה, בשיעורי הנשירה. נכון, נותרה לנו בעיה של נשירה גדולה מאוד בעיקר</w:t>
      </w:r>
      <w:r w:rsidR="0084256A">
        <w:rPr>
          <w:rtl/>
        </w:rPr>
        <w:t xml:space="preserve"> </w:t>
      </w:r>
      <w:r w:rsidRPr="00CF24E8">
        <w:rPr>
          <w:rtl/>
        </w:rPr>
        <w:t>במגזר</w:t>
      </w:r>
      <w:r w:rsidR="0084256A">
        <w:rPr>
          <w:rtl/>
        </w:rPr>
        <w:t xml:space="preserve"> </w:t>
      </w:r>
      <w:r w:rsidRPr="00CF24E8">
        <w:rPr>
          <w:rtl/>
        </w:rPr>
        <w:t>הערבי,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במסגרת חוק חינוך חובה וגם במסגרת כיתות י"א</w:t>
      </w:r>
      <w:r w:rsidR="0084256A">
        <w:rPr>
          <w:rtl/>
        </w:rPr>
        <w:t>-</w:t>
      </w:r>
      <w:r w:rsidRPr="00CF24E8">
        <w:rPr>
          <w:rtl/>
        </w:rPr>
        <w:t>י"ב, והמשרד עסוק</w:t>
      </w:r>
      <w:r w:rsidR="0084256A">
        <w:rPr>
          <w:rtl/>
        </w:rPr>
        <w:t xml:space="preserve"> </w:t>
      </w:r>
      <w:r w:rsidRPr="00CF24E8">
        <w:rPr>
          <w:rtl/>
        </w:rPr>
        <w:t>כעת בפעולה אדירה, שנושאת פרי, לצמצום הנשירה במגזר הערבי.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השר</w:t>
      </w:r>
      <w:r w:rsidR="0084256A">
        <w:rPr>
          <w:rtl/>
        </w:rPr>
        <w:t xml:space="preserve"> </w:t>
      </w:r>
      <w:r w:rsidRPr="00CF24E8">
        <w:rPr>
          <w:rtl/>
        </w:rPr>
        <w:t>מאמין</w:t>
      </w:r>
      <w:r w:rsidR="0084256A">
        <w:rPr>
          <w:rtl/>
        </w:rPr>
        <w:t xml:space="preserve"> </w:t>
      </w:r>
      <w:r w:rsidRPr="00CF24E8">
        <w:rPr>
          <w:rtl/>
        </w:rPr>
        <w:t>במה</w:t>
      </w:r>
      <w:r w:rsidR="0084256A">
        <w:rPr>
          <w:rtl/>
        </w:rPr>
        <w:t xml:space="preserve"> </w:t>
      </w:r>
      <w:r w:rsidRPr="00CF24E8">
        <w:rPr>
          <w:rtl/>
        </w:rPr>
        <w:t>שהוא</w:t>
      </w:r>
      <w:r w:rsidR="0084256A">
        <w:rPr>
          <w:rtl/>
        </w:rPr>
        <w:t xml:space="preserve"> </w:t>
      </w:r>
      <w:r w:rsidRPr="00CF24E8">
        <w:rPr>
          <w:rtl/>
        </w:rPr>
        <w:t>אומר?</w:t>
      </w:r>
      <w:r w:rsidR="0084256A">
        <w:rPr>
          <w:rtl/>
        </w:rPr>
        <w:t xml:space="preserve"> </w:t>
      </w:r>
      <w:r w:rsidRPr="00CF24E8">
        <w:rPr>
          <w:rtl/>
        </w:rPr>
        <w:t>השר</w:t>
      </w:r>
      <w:r w:rsidR="0084256A">
        <w:rPr>
          <w:rtl/>
        </w:rPr>
        <w:t xml:space="preserve"> </w:t>
      </w:r>
      <w:r w:rsidRPr="00CF24E8">
        <w:rPr>
          <w:rtl/>
        </w:rPr>
        <w:t>יודע שבוועדת חקירה של ועדת החינוך אנשי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משרדו אמרו שאין שום בלימה בנשירה, ושום טיפול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רן כהן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מוטב תשמע מה אומר כאן שר החינוך והתרבות. הוא לא יודע מה הוא מדבר?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 הכנסת, חבר הכנסת רן כהן, חבר הכנסת יהלום.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אביא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הנתונים המלאים. אני מצטער, אגב, שהכנסת לא מקיימת השנה משום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דיון</w:t>
      </w:r>
      <w:r w:rsidR="0084256A">
        <w:rPr>
          <w:rtl/>
        </w:rPr>
        <w:t xml:space="preserve"> </w:t>
      </w:r>
      <w:r w:rsidRPr="00CF24E8">
        <w:rPr>
          <w:rtl/>
        </w:rPr>
        <w:t>בנושא</w:t>
      </w:r>
      <w:r w:rsidR="0084256A">
        <w:rPr>
          <w:rtl/>
        </w:rPr>
        <w:t xml:space="preserve"> </w:t>
      </w:r>
      <w:r w:rsidRPr="00CF24E8">
        <w:rPr>
          <w:rtl/>
        </w:rPr>
        <w:t>משרד</w:t>
      </w:r>
      <w:r w:rsidR="0084256A">
        <w:rPr>
          <w:rtl/>
        </w:rPr>
        <w:t xml:space="preserve"> </w:t>
      </w:r>
      <w:r w:rsidRPr="00CF24E8">
        <w:rPr>
          <w:rtl/>
        </w:rPr>
        <w:t>החינוך, אבל אני אחלק לחברי הכנסת את החוברת החדשה "ממשלת</w:t>
      </w:r>
      <w:r w:rsidR="0084256A">
        <w:rPr>
          <w:rtl/>
        </w:rPr>
        <w:t xml:space="preserve"> </w:t>
      </w:r>
      <w:r w:rsidRPr="00CF24E8">
        <w:rPr>
          <w:rtl/>
        </w:rPr>
        <w:t>ישראל</w:t>
      </w:r>
      <w:r w:rsidR="0084256A">
        <w:rPr>
          <w:rtl/>
        </w:rPr>
        <w:t xml:space="preserve"> </w:t>
      </w:r>
      <w:r w:rsidRPr="00CF24E8">
        <w:rPr>
          <w:rtl/>
        </w:rPr>
        <w:t>מאמינה</w:t>
      </w:r>
      <w:r w:rsidR="0084256A">
        <w:rPr>
          <w:rtl/>
        </w:rPr>
        <w:t xml:space="preserve"> </w:t>
      </w:r>
      <w:r w:rsidRPr="00CF24E8">
        <w:rPr>
          <w:rtl/>
        </w:rPr>
        <w:t>בחינוך",</w:t>
      </w:r>
      <w:r w:rsidR="0084256A">
        <w:rPr>
          <w:rtl/>
        </w:rPr>
        <w:t xml:space="preserve"> </w:t>
      </w:r>
      <w:r w:rsidRPr="00CF24E8">
        <w:rPr>
          <w:rtl/>
        </w:rPr>
        <w:t>ושם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נתונים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הירידה</w:t>
      </w:r>
      <w:r w:rsidR="0084256A">
        <w:rPr>
          <w:rtl/>
        </w:rPr>
        <w:t xml:space="preserve"> </w:t>
      </w:r>
      <w:r w:rsidRPr="00CF24E8">
        <w:rPr>
          <w:rtl/>
        </w:rPr>
        <w:t>העצומה בהנשרה. אני מאמין</w:t>
      </w:r>
      <w:r w:rsidR="0084256A">
        <w:rPr>
          <w:rtl/>
        </w:rPr>
        <w:t xml:space="preserve"> </w:t>
      </w:r>
      <w:r w:rsidRPr="00CF24E8">
        <w:rPr>
          <w:rtl/>
        </w:rPr>
        <w:t>שהירידה החלה כבר באופן רציני גם במגזר הערבי, שם היא משמעותית מאוד.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 רק שאין ירידה, אלא יש עלייה בנשירה, ואתם לא מתמודדים עם זה.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 נכון.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אני אחראי לכל מלה שאני אומר. אני מוכן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יהלום.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חבר הכנסת יהלום, גם אם תאמר זאת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רן כהן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השר, הוא אומר שגם אם הנשירה קטנה הוא מכריז שהיא תגדל, על אחריותו.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הנשירה הזאת פחתה בגלל שורה של צעדים שמשרד החינוך נקט. קודם כול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איזה צעדים לדוגמה?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 הכנסת, זה ממש מפריע לנואם. אני מבקשת שקט.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קודם</w:t>
      </w:r>
      <w:r w:rsidR="0084256A">
        <w:rPr>
          <w:rtl/>
        </w:rPr>
        <w:t xml:space="preserve"> </w:t>
      </w:r>
      <w:r w:rsidRPr="00CF24E8">
        <w:rPr>
          <w:rtl/>
        </w:rPr>
        <w:t>כול,</w:t>
      </w:r>
      <w:r w:rsidR="0084256A">
        <w:rPr>
          <w:rtl/>
        </w:rPr>
        <w:t xml:space="preserve"> </w:t>
      </w:r>
      <w:r w:rsidRPr="00CF24E8">
        <w:rPr>
          <w:rtl/>
        </w:rPr>
        <w:t>אני רוצה לומר שהמנהלים של המוסדות העל</w:t>
      </w:r>
      <w:r w:rsidR="0084256A">
        <w:rPr>
          <w:rtl/>
        </w:rPr>
        <w:t>-</w:t>
      </w:r>
      <w:r w:rsidRPr="00CF24E8">
        <w:rPr>
          <w:rtl/>
        </w:rPr>
        <w:t>יסודיים בארץ, ואני רוצה</w:t>
      </w:r>
      <w:r w:rsidR="0084256A">
        <w:rPr>
          <w:rtl/>
        </w:rPr>
        <w:t xml:space="preserve"> </w:t>
      </w:r>
      <w:r w:rsidRPr="00CF24E8">
        <w:rPr>
          <w:rtl/>
        </w:rPr>
        <w:t>לציין</w:t>
      </w:r>
      <w:r w:rsidR="0084256A">
        <w:rPr>
          <w:rtl/>
        </w:rPr>
        <w:t xml:space="preserve"> </w:t>
      </w:r>
      <w:r w:rsidRPr="00CF24E8">
        <w:rPr>
          <w:rtl/>
        </w:rPr>
        <w:t>זאת</w:t>
      </w:r>
      <w:r w:rsidR="0084256A">
        <w:rPr>
          <w:rtl/>
        </w:rPr>
        <w:t xml:space="preserve"> </w:t>
      </w:r>
      <w:r w:rsidRPr="00CF24E8">
        <w:rPr>
          <w:rtl/>
        </w:rPr>
        <w:t>לשבחם,</w:t>
      </w:r>
      <w:r w:rsidR="0084256A">
        <w:rPr>
          <w:rtl/>
        </w:rPr>
        <w:t xml:space="preserve"> </w:t>
      </w:r>
      <w:r w:rsidRPr="00CF24E8">
        <w:rPr>
          <w:rtl/>
        </w:rPr>
        <w:t>בתוך זמן קצר מאוד שינוי את הנורמה שלפיה הנשירו תלמידים כדי</w:t>
      </w:r>
      <w:r w:rsidR="0084256A">
        <w:rPr>
          <w:rtl/>
        </w:rPr>
        <w:t xml:space="preserve"> </w:t>
      </w:r>
      <w:r w:rsidRPr="00CF24E8">
        <w:rPr>
          <w:rtl/>
        </w:rPr>
        <w:t>להשיג ציונים גבוהים בבגרות, ועברו לנורמה החדשה שאנחנו מנחילים אותה לכל המערכת,</w:t>
      </w:r>
      <w:r w:rsidR="0084256A">
        <w:rPr>
          <w:rtl/>
        </w:rPr>
        <w:t xml:space="preserve"> </w:t>
      </w:r>
      <w:r w:rsidRPr="00CF24E8">
        <w:rPr>
          <w:rtl/>
        </w:rPr>
        <w:t>והיא</w:t>
      </w:r>
      <w:r w:rsidR="0084256A">
        <w:rPr>
          <w:rtl/>
        </w:rPr>
        <w:t xml:space="preserve"> </w:t>
      </w:r>
      <w:r w:rsidRPr="00CF24E8">
        <w:rPr>
          <w:rtl/>
        </w:rPr>
        <w:t>שמספר</w:t>
      </w:r>
      <w:r w:rsidR="0084256A">
        <w:rPr>
          <w:rtl/>
        </w:rPr>
        <w:t xml:space="preserve"> </w:t>
      </w:r>
      <w:r w:rsidRPr="00CF24E8">
        <w:rPr>
          <w:rtl/>
        </w:rPr>
        <w:t>הניגשים</w:t>
      </w:r>
      <w:r w:rsidR="0084256A">
        <w:rPr>
          <w:rtl/>
        </w:rPr>
        <w:t xml:space="preserve"> </w:t>
      </w:r>
      <w:r w:rsidRPr="00CF24E8">
        <w:rPr>
          <w:rtl/>
        </w:rPr>
        <w:t>ומספר</w:t>
      </w:r>
      <w:r w:rsidR="0084256A">
        <w:rPr>
          <w:rtl/>
        </w:rPr>
        <w:t xml:space="preserve"> </w:t>
      </w:r>
      <w:r w:rsidRPr="00CF24E8">
        <w:rPr>
          <w:rtl/>
        </w:rPr>
        <w:t>הזכאים והאחוז שלהם מקרב השנתון הוא הקובע את הישגי</w:t>
      </w:r>
      <w:r w:rsidR="0084256A">
        <w:rPr>
          <w:rtl/>
        </w:rPr>
        <w:t xml:space="preserve"> </w:t>
      </w:r>
      <w:r w:rsidRPr="00CF24E8">
        <w:rPr>
          <w:rtl/>
        </w:rPr>
        <w:t>מערכת החינוך.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לתת</w:t>
      </w:r>
      <w:r w:rsidR="0084256A">
        <w:rPr>
          <w:rtl/>
        </w:rPr>
        <w:t xml:space="preserve"> </w:t>
      </w:r>
      <w:r w:rsidRPr="00CF24E8">
        <w:rPr>
          <w:rtl/>
        </w:rPr>
        <w:t>לכם</w:t>
      </w:r>
      <w:r w:rsidR="0084256A">
        <w:rPr>
          <w:rtl/>
        </w:rPr>
        <w:t xml:space="preserve"> </w:t>
      </w:r>
      <w:r w:rsidRPr="00CF24E8">
        <w:rPr>
          <w:rtl/>
        </w:rPr>
        <w:t>רק נתון אחד לגבי מערכת החינוך הטכנולוגית בשנת התשנ"ד</w:t>
      </w:r>
      <w:r w:rsidR="0084256A">
        <w:rPr>
          <w:rtl/>
        </w:rPr>
        <w:t xml:space="preserve"> </w:t>
      </w:r>
      <w:r w:rsidRPr="00CF24E8">
        <w:rPr>
          <w:rtl/>
        </w:rPr>
        <w:t>בהשוואה להתשנ"ב.</w:t>
      </w:r>
      <w:r w:rsidR="0084256A">
        <w:rPr>
          <w:rtl/>
        </w:rPr>
        <w:t xml:space="preserve"> </w:t>
      </w:r>
      <w:r w:rsidRPr="00CF24E8">
        <w:rPr>
          <w:rtl/>
        </w:rPr>
        <w:t>בשנתיים בלבד גדלה שם הגישה לבגרות ב</w:t>
      </w:r>
      <w:r w:rsidR="0084256A">
        <w:rPr>
          <w:rtl/>
        </w:rPr>
        <w:t>-</w:t>
      </w:r>
      <w:r w:rsidR="0084256A" w:rsidRPr="00CF24E8">
        <w:rPr>
          <w:rtl/>
        </w:rPr>
        <w:t>41</w:t>
      </w:r>
      <w:r w:rsidR="0084256A">
        <w:rPr>
          <w:rtl/>
        </w:rPr>
        <w:t>%</w:t>
      </w:r>
      <w:r w:rsidRPr="00CF24E8">
        <w:rPr>
          <w:rtl/>
        </w:rPr>
        <w:t>, והזכאות לבגרות גדלה</w:t>
      </w:r>
      <w:r w:rsidR="0084256A">
        <w:rPr>
          <w:rtl/>
        </w:rPr>
        <w:t xml:space="preserve"> </w:t>
      </w:r>
      <w:r w:rsidRPr="00CF24E8">
        <w:rPr>
          <w:rtl/>
        </w:rPr>
        <w:t>בלמעלה מ</w:t>
      </w:r>
      <w:r w:rsidR="0084256A">
        <w:rPr>
          <w:rtl/>
        </w:rPr>
        <w:t>-</w:t>
      </w:r>
      <w:r w:rsidR="0084256A" w:rsidRPr="00CF24E8">
        <w:rPr>
          <w:rtl/>
        </w:rPr>
        <w:t>20</w:t>
      </w:r>
      <w:r w:rsidR="0084256A">
        <w:rPr>
          <w:rtl/>
        </w:rPr>
        <w:t>%</w:t>
      </w:r>
      <w:r w:rsidRPr="00CF24E8">
        <w:rPr>
          <w:rtl/>
        </w:rPr>
        <w:t>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אין לזה שום קשר עם ההנשרה. אתה יודע יפה מאוד שאין לזה שום קשר עם ההנשרה.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יהלום, זה באמת מפריע.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מוכן להצעת החוק הקודמת, שמדברת על חובת דיווח למשרד החינוך, כדי שתהיה</w:t>
      </w:r>
      <w:r w:rsidR="0084256A">
        <w:rPr>
          <w:rtl/>
        </w:rPr>
        <w:t xml:space="preserve"> </w:t>
      </w:r>
      <w:r w:rsidRPr="00CF24E8">
        <w:rPr>
          <w:rtl/>
        </w:rPr>
        <w:t>לנו באמת בקרה מלאה על בתי</w:t>
      </w:r>
      <w:r w:rsidR="0084256A">
        <w:rPr>
          <w:rtl/>
        </w:rPr>
        <w:t>-</w:t>
      </w:r>
      <w:r w:rsidRPr="00CF24E8">
        <w:rPr>
          <w:rtl/>
        </w:rPr>
        <w:t>הספר שמנשירים תלמידים. אני מתנגד בכל תוקף, וזה גם לא</w:t>
      </w:r>
      <w:r w:rsidR="0084256A">
        <w:rPr>
          <w:rtl/>
        </w:rPr>
        <w:t xml:space="preserve"> </w:t>
      </w:r>
      <w:r w:rsidRPr="00CF24E8">
        <w:rPr>
          <w:rtl/>
        </w:rPr>
        <w:t>מקובל,</w:t>
      </w:r>
      <w:r w:rsidR="0084256A">
        <w:rPr>
          <w:rtl/>
        </w:rPr>
        <w:t xml:space="preserve"> </w:t>
      </w:r>
      <w:r w:rsidRPr="00CF24E8">
        <w:rPr>
          <w:rtl/>
        </w:rPr>
        <w:t>כעיקרון,</w:t>
      </w:r>
      <w:r w:rsidR="0084256A">
        <w:rPr>
          <w:rtl/>
        </w:rPr>
        <w:t xml:space="preserve"> </w:t>
      </w:r>
      <w:r w:rsidRPr="00CF24E8">
        <w:rPr>
          <w:rtl/>
        </w:rPr>
        <w:t>שתלמיד שלא לומד, שלא משיג שום ציון</w:t>
      </w:r>
      <w:r w:rsidR="0084256A">
        <w:rPr>
          <w:rtl/>
        </w:rPr>
        <w:t xml:space="preserve"> </w:t>
      </w:r>
      <w:r w:rsidRPr="00CF24E8">
        <w:rPr>
          <w:rtl/>
        </w:rPr>
        <w:t>ולא לא רק מכביד על הכיתה</w:t>
      </w:r>
      <w:r w:rsidR="0084256A">
        <w:rPr>
          <w:rtl/>
        </w:rPr>
        <w:t xml:space="preserve"> </w:t>
      </w:r>
      <w:r w:rsidRPr="00CF24E8">
        <w:rPr>
          <w:rtl/>
        </w:rPr>
        <w:t>אלא</w:t>
      </w:r>
      <w:r w:rsidR="0084256A">
        <w:rPr>
          <w:rtl/>
        </w:rPr>
        <w:t xml:space="preserve"> </w:t>
      </w:r>
      <w:r w:rsidRPr="00CF24E8">
        <w:rPr>
          <w:rtl/>
        </w:rPr>
        <w:t>מכביד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עצמו,</w:t>
      </w:r>
      <w:r w:rsidR="0084256A">
        <w:rPr>
          <w:rtl/>
        </w:rPr>
        <w:t xml:space="preserve"> </w:t>
      </w:r>
      <w:r w:rsidRPr="00CF24E8">
        <w:rPr>
          <w:rtl/>
        </w:rPr>
        <w:t>בכל מקרה יהיה אסור להעביר אותו לבית</w:t>
      </w:r>
      <w:r w:rsidR="0084256A">
        <w:rPr>
          <w:rtl/>
        </w:rPr>
        <w:t>-</w:t>
      </w:r>
      <w:r w:rsidRPr="00CF24E8">
        <w:rPr>
          <w:rtl/>
        </w:rPr>
        <w:t>ספר אחר. זה דבר</w:t>
      </w:r>
      <w:r w:rsidR="0084256A">
        <w:rPr>
          <w:rtl/>
        </w:rPr>
        <w:t xml:space="preserve"> </w:t>
      </w:r>
      <w:r w:rsidRPr="00CF24E8">
        <w:rPr>
          <w:rtl/>
        </w:rPr>
        <w:t>שיפגע</w:t>
      </w:r>
      <w:r w:rsidR="0084256A">
        <w:rPr>
          <w:rtl/>
        </w:rPr>
        <w:t xml:space="preserve"> </w:t>
      </w:r>
      <w:r w:rsidRPr="00CF24E8">
        <w:rPr>
          <w:rtl/>
        </w:rPr>
        <w:t>באיכות החינוך, זה דבר שיפגע במוטיבציה לחינוך. משום כך אני מתנגד לסעיפים</w:t>
      </w:r>
      <w:r w:rsidR="0084256A">
        <w:rPr>
          <w:rtl/>
        </w:rPr>
        <w:t xml:space="preserve"> </w:t>
      </w:r>
      <w:r w:rsidRPr="00CF24E8">
        <w:rPr>
          <w:rtl/>
        </w:rPr>
        <w:t>קטנים (ב) ו</w:t>
      </w:r>
      <w:r w:rsidR="0084256A">
        <w:rPr>
          <w:rtl/>
        </w:rPr>
        <w:t>-</w:t>
      </w:r>
      <w:r w:rsidRPr="00CF24E8">
        <w:rPr>
          <w:rtl/>
        </w:rPr>
        <w:t>(ג).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אם חבר הכנסת פלד מוכן לחזור להצעת החוק שלו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קריאה: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לא, לא.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אז אני מציע להסיר זאת מסדר</w:t>
      </w:r>
      <w:r w:rsidR="0084256A">
        <w:rPr>
          <w:rtl/>
        </w:rPr>
        <w:t>-</w:t>
      </w:r>
      <w:r w:rsidRPr="00CF24E8">
        <w:rPr>
          <w:rtl/>
        </w:rPr>
        <w:t>היום.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זה לא? לפי התקנון הוא יכול לחזור אם הוא רוצה. מה זה לא?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פלד,</w:t>
      </w:r>
      <w:r w:rsidR="0084256A">
        <w:rPr>
          <w:rtl/>
        </w:rPr>
        <w:t xml:space="preserve"> </w:t>
      </w: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לחזור</w:t>
      </w:r>
      <w:r w:rsidR="0084256A">
        <w:rPr>
          <w:rtl/>
        </w:rPr>
        <w:t xml:space="preserve"> </w:t>
      </w:r>
      <w:r w:rsidRPr="00CF24E8">
        <w:rPr>
          <w:rtl/>
        </w:rPr>
        <w:t>לכאן כדי לשכנע אותנו? בבקשה. חמש דקות</w:t>
      </w:r>
      <w:r w:rsidR="0084256A">
        <w:rPr>
          <w:rtl/>
        </w:rPr>
        <w:t xml:space="preserve"> </w:t>
      </w:r>
      <w:r w:rsidRPr="00CF24E8">
        <w:rPr>
          <w:rtl/>
        </w:rPr>
        <w:t>לרשותך.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רון נחמן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גברתי, אני ביקשתי להסיר את זה.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אבל, קודם כול מותר לו לחזור לכאן כדי לנסות לשכנע. על</w:t>
      </w:r>
      <w:r w:rsidR="0084256A">
        <w:rPr>
          <w:rtl/>
        </w:rPr>
        <w:t>-</w:t>
      </w:r>
      <w:r w:rsidRPr="00CF24E8">
        <w:rPr>
          <w:rtl/>
        </w:rPr>
        <w:t>פי התקנון יש לו זכות</w:t>
      </w:r>
      <w:r w:rsidR="0084256A">
        <w:rPr>
          <w:rtl/>
        </w:rPr>
        <w:t xml:space="preserve"> </w:t>
      </w:r>
      <w:r w:rsidRPr="00CF24E8">
        <w:rPr>
          <w:rtl/>
        </w:rPr>
        <w:t>לחזור לכאן.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כבוד היושבת</w:t>
      </w:r>
      <w:r w:rsidR="0084256A">
        <w:rPr>
          <w:rtl/>
        </w:rPr>
        <w:t>-</w:t>
      </w:r>
      <w:r w:rsidRPr="00CF24E8">
        <w:rPr>
          <w:rtl/>
        </w:rPr>
        <w:t>ראש, חברי הכנסת, אני מוכרח לומר שאני שמח שלפחות לחציו של החוק</w:t>
      </w:r>
      <w:r w:rsidR="0084256A">
        <w:rPr>
          <w:rtl/>
        </w:rPr>
        <w:t xml:space="preserve"> </w:t>
      </w:r>
      <w:r w:rsidRPr="00CF24E8">
        <w:rPr>
          <w:rtl/>
        </w:rPr>
        <w:t>יש הסכמה של שר החינוך. עם זאת, אני רוצה לתקן טעות.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שר</w:t>
      </w:r>
      <w:r w:rsidR="0084256A">
        <w:rPr>
          <w:rtl/>
        </w:rPr>
        <w:t xml:space="preserve"> </w:t>
      </w:r>
      <w:r w:rsidRPr="00CF24E8">
        <w:rPr>
          <w:rtl/>
        </w:rPr>
        <w:t>החינוך,</w:t>
      </w:r>
      <w:r w:rsidR="0084256A">
        <w:rPr>
          <w:rtl/>
        </w:rPr>
        <w:t xml:space="preserve"> </w:t>
      </w:r>
      <w:r w:rsidRPr="00CF24E8">
        <w:rPr>
          <w:rtl/>
        </w:rPr>
        <w:t>אינני</w:t>
      </w:r>
      <w:r w:rsidR="0084256A">
        <w:rPr>
          <w:rtl/>
        </w:rPr>
        <w:t xml:space="preserve"> </w:t>
      </w:r>
      <w:r w:rsidRPr="00CF24E8">
        <w:rPr>
          <w:rtl/>
        </w:rPr>
        <w:t>אומר</w:t>
      </w:r>
      <w:r w:rsidR="0084256A">
        <w:rPr>
          <w:rtl/>
        </w:rPr>
        <w:t xml:space="preserve"> </w:t>
      </w:r>
      <w:r w:rsidRPr="00CF24E8">
        <w:rPr>
          <w:rtl/>
        </w:rPr>
        <w:t>שאסור</w:t>
      </w:r>
      <w:r w:rsidR="0084256A">
        <w:rPr>
          <w:rtl/>
        </w:rPr>
        <w:t xml:space="preserve"> </w:t>
      </w:r>
      <w:r w:rsidRPr="00CF24E8">
        <w:rPr>
          <w:rtl/>
        </w:rPr>
        <w:t>להעביר תלמיד מבית</w:t>
      </w:r>
      <w:r w:rsidR="0084256A">
        <w:rPr>
          <w:rtl/>
        </w:rPr>
        <w:t>-</w:t>
      </w:r>
      <w:r w:rsidRPr="00CF24E8">
        <w:rPr>
          <w:rtl/>
        </w:rPr>
        <w:t>ספר אחד למשנהו.</w:t>
      </w:r>
      <w:r w:rsidR="0084256A">
        <w:rPr>
          <w:rtl/>
        </w:rPr>
        <w:t xml:space="preserve"> </w:t>
      </w:r>
      <w:r w:rsidRPr="00CF24E8">
        <w:rPr>
          <w:rtl/>
        </w:rPr>
        <w:t>ההיפך</w:t>
      </w:r>
      <w:r w:rsidR="0084256A">
        <w:rPr>
          <w:rtl/>
        </w:rPr>
        <w:t xml:space="preserve"> </w:t>
      </w:r>
      <w:r w:rsidRPr="00CF24E8">
        <w:rPr>
          <w:rtl/>
        </w:rPr>
        <w:t>מזה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ניתן להעביר תלמיד. אבל חייב להיות פיקוח בעניין הזה. אפילו במרווח</w:t>
      </w:r>
      <w:r w:rsidR="0084256A">
        <w:rPr>
          <w:rtl/>
        </w:rPr>
        <w:t xml:space="preserve"> </w:t>
      </w:r>
      <w:r w:rsidRPr="00CF24E8">
        <w:rPr>
          <w:rtl/>
        </w:rPr>
        <w:t>הזמן</w:t>
      </w:r>
      <w:r w:rsidR="0084256A">
        <w:rPr>
          <w:rtl/>
        </w:rPr>
        <w:t xml:space="preserve"> </w:t>
      </w:r>
      <w:r w:rsidRPr="00CF24E8">
        <w:rPr>
          <w:rtl/>
        </w:rPr>
        <w:t>שבמעבר התלמיד מבית</w:t>
      </w:r>
      <w:r w:rsidR="0084256A">
        <w:rPr>
          <w:rtl/>
        </w:rPr>
        <w:t>-</w:t>
      </w:r>
      <w:r w:rsidRPr="00CF24E8">
        <w:rPr>
          <w:rtl/>
        </w:rPr>
        <w:t>ספר אחד לבית</w:t>
      </w:r>
      <w:r w:rsidR="0084256A">
        <w:rPr>
          <w:rtl/>
        </w:rPr>
        <w:t>-</w:t>
      </w:r>
      <w:r w:rsidRPr="00CF24E8">
        <w:rPr>
          <w:rtl/>
        </w:rPr>
        <w:t>ספר אחר הוא לא יוכל לשבת בבית או להתגלגל</w:t>
      </w:r>
      <w:r w:rsidR="0084256A">
        <w:rPr>
          <w:rtl/>
        </w:rPr>
        <w:t xml:space="preserve"> </w:t>
      </w:r>
      <w:r w:rsidRPr="00CF24E8">
        <w:rPr>
          <w:rtl/>
        </w:rPr>
        <w:t>ברחוב.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 אמרת שלא ייתכן שתלמיד לא יוכל לעבור מבית</w:t>
      </w:r>
      <w:r w:rsidR="0084256A">
        <w:rPr>
          <w:rtl/>
        </w:rPr>
        <w:t>-</w:t>
      </w:r>
      <w:r w:rsidRPr="00CF24E8">
        <w:rPr>
          <w:rtl/>
        </w:rPr>
        <w:t>ספר אחד למשנהו. אני לא אמרתי</w:t>
      </w:r>
      <w:r w:rsidR="0084256A">
        <w:rPr>
          <w:rtl/>
        </w:rPr>
        <w:t xml:space="preserve"> </w:t>
      </w:r>
      <w:r w:rsidRPr="00CF24E8">
        <w:rPr>
          <w:rtl/>
        </w:rPr>
        <w:t>זאת,</w:t>
      </w:r>
      <w:r w:rsidR="0084256A">
        <w:rPr>
          <w:rtl/>
        </w:rPr>
        <w:t xml:space="preserve"> </w:t>
      </w:r>
      <w:r w:rsidRPr="00CF24E8">
        <w:rPr>
          <w:rtl/>
        </w:rPr>
        <w:t>ההיפך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הנכון.</w:t>
      </w:r>
      <w:r w:rsidR="0084256A">
        <w:rPr>
          <w:rtl/>
        </w:rPr>
        <w:t xml:space="preserve"> </w:t>
      </w:r>
      <w:r w:rsidRPr="00CF24E8">
        <w:rPr>
          <w:rtl/>
        </w:rPr>
        <w:t>זו צריכה להיות אחריות של משרד החינוך. בפרק הזמן הזה</w:t>
      </w:r>
      <w:r w:rsidR="0084256A">
        <w:rPr>
          <w:rtl/>
        </w:rPr>
        <w:t xml:space="preserve"> </w:t>
      </w:r>
      <w:r w:rsidRPr="00CF24E8">
        <w:rPr>
          <w:rtl/>
        </w:rPr>
        <w:t>שתלמיד</w:t>
      </w:r>
      <w:r w:rsidR="0084256A">
        <w:rPr>
          <w:rtl/>
        </w:rPr>
        <w:t xml:space="preserve"> </w:t>
      </w:r>
      <w:r w:rsidRPr="00CF24E8">
        <w:rPr>
          <w:rtl/>
        </w:rPr>
        <w:t>עובר</w:t>
      </w:r>
      <w:r w:rsidR="0084256A">
        <w:rPr>
          <w:rtl/>
        </w:rPr>
        <w:t xml:space="preserve"> </w:t>
      </w:r>
      <w:r w:rsidRPr="00CF24E8">
        <w:rPr>
          <w:rtl/>
        </w:rPr>
        <w:t>הוא לא יכול להתגלגל בבית, לישון עד 13:00, ואחר כך להתעורר ויש לו</w:t>
      </w:r>
      <w:r w:rsidR="0084256A">
        <w:rPr>
          <w:rtl/>
        </w:rPr>
        <w:t xml:space="preserve"> </w:t>
      </w:r>
      <w:r w:rsidRPr="00CF24E8">
        <w:rPr>
          <w:rtl/>
        </w:rPr>
        <w:t>יום הפוך; או להיפך להתגלגל ברחוב, ומהרחוב אנחנו יודעים לאן מגיעים.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לחוק</w:t>
      </w:r>
      <w:r w:rsidR="0084256A">
        <w:rPr>
          <w:rtl/>
        </w:rPr>
        <w:t xml:space="preserve"> </w:t>
      </w:r>
      <w:r w:rsidRPr="00CF24E8">
        <w:rPr>
          <w:rtl/>
        </w:rPr>
        <w:t>הזה יש חשיבות אדירה למערכת החינוך כולה. לחוק הזה אין קשר ואין מסגרת</w:t>
      </w:r>
      <w:r w:rsidR="0084256A">
        <w:rPr>
          <w:rtl/>
        </w:rPr>
        <w:t xml:space="preserve"> </w:t>
      </w:r>
      <w:r w:rsidRPr="00CF24E8">
        <w:rPr>
          <w:rtl/>
        </w:rPr>
        <w:t>פוליטית. החוק הזה צריך לחצות כל גדר וכל מסגרת פוליטית.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כמי</w:t>
      </w:r>
      <w:r w:rsidR="0084256A">
        <w:rPr>
          <w:rtl/>
        </w:rPr>
        <w:t xml:space="preserve"> </w:t>
      </w:r>
      <w:r w:rsidRPr="00CF24E8">
        <w:rPr>
          <w:rtl/>
        </w:rPr>
        <w:t>שגורל</w:t>
      </w:r>
      <w:r w:rsidR="0084256A">
        <w:rPr>
          <w:rtl/>
        </w:rPr>
        <w:t xml:space="preserve"> </w:t>
      </w:r>
      <w:r w:rsidRPr="00CF24E8">
        <w:rPr>
          <w:rtl/>
        </w:rPr>
        <w:t>ילדיו וילדי עם ישראל חשוב לו, אני מבקש לתמוך בהצעת החוק הזאת.</w:t>
      </w:r>
      <w:r w:rsidR="0084256A">
        <w:rPr>
          <w:rtl/>
        </w:rPr>
        <w:t xml:space="preserve"> </w:t>
      </w:r>
      <w:r w:rsidRPr="00CF24E8">
        <w:rPr>
          <w:rtl/>
        </w:rPr>
        <w:t>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לחבר הכנסת משה פלד.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רן כהן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לפנות</w:t>
      </w:r>
      <w:r w:rsidR="0084256A">
        <w:rPr>
          <w:rtl/>
        </w:rPr>
        <w:t xml:space="preserve"> </w:t>
      </w:r>
      <w:r w:rsidRPr="00CF24E8">
        <w:rPr>
          <w:rtl/>
        </w:rPr>
        <w:t>לחבר</w:t>
      </w:r>
      <w:r w:rsidR="0084256A">
        <w:rPr>
          <w:rtl/>
        </w:rPr>
        <w:t xml:space="preserve"> </w:t>
      </w:r>
      <w:r w:rsidRPr="00CF24E8">
        <w:rPr>
          <w:rtl/>
        </w:rPr>
        <w:t>הכנסת פלד ולשר החינוך והתרבות</w:t>
      </w:r>
      <w:r w:rsidR="0084256A">
        <w:rPr>
          <w:rtl/>
        </w:rPr>
        <w:t xml:space="preserve"> </w:t>
      </w:r>
      <w:r w:rsidRPr="00CF24E8">
        <w:rPr>
          <w:rtl/>
        </w:rPr>
        <w:t>בהצעה</w:t>
      </w:r>
      <w:r w:rsidR="0084256A">
        <w:rPr>
          <w:rtl/>
        </w:rPr>
        <w:t xml:space="preserve"> </w:t>
      </w:r>
      <w:r w:rsidRPr="00CF24E8">
        <w:rPr>
          <w:rtl/>
        </w:rPr>
        <w:t>שיסכימו שהעברת החוק תהיה בהסכמתך; הצעת החוק תועבר לוועדה כאשר אתה מסכים</w:t>
      </w:r>
      <w:r w:rsidR="0084256A">
        <w:rPr>
          <w:rtl/>
        </w:rPr>
        <w:t xml:space="preserve"> </w:t>
      </w:r>
      <w:r w:rsidRPr="00CF24E8">
        <w:rPr>
          <w:rtl/>
        </w:rPr>
        <w:t>שהחלק</w:t>
      </w:r>
      <w:r w:rsidR="0084256A">
        <w:rPr>
          <w:rtl/>
        </w:rPr>
        <w:t xml:space="preserve"> </w:t>
      </w:r>
      <w:r w:rsidRPr="00CF24E8">
        <w:rPr>
          <w:rtl/>
        </w:rPr>
        <w:t>הראשון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החלק שיידון ולא החלק השני. אני מבקש את הסכמתו של שר החינוך</w:t>
      </w:r>
      <w:r w:rsidR="0084256A">
        <w:rPr>
          <w:rtl/>
        </w:rPr>
        <w:t xml:space="preserve"> </w:t>
      </w:r>
      <w:r w:rsidRPr="00CF24E8">
        <w:rPr>
          <w:rtl/>
        </w:rPr>
        <w:t>ושל חבר הכנסת משה פלד.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מסכים.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רן כהן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השר מסכים?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מסכים, אבל שלא יהיה שום ספק שתעביר לוועדה את הצעת החוק הקודמת שלך עם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הסעיף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 הסכמה. נעבוד יחד ונביא את זה יחד לוועדה.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צריכה</w:t>
      </w:r>
      <w:r w:rsidR="0084256A">
        <w:rPr>
          <w:rtl/>
        </w:rPr>
        <w:t xml:space="preserve"> </w:t>
      </w:r>
      <w:r w:rsidRPr="00CF24E8">
        <w:rPr>
          <w:rtl/>
        </w:rPr>
        <w:t>תשובה</w:t>
      </w:r>
      <w:r w:rsidR="0084256A">
        <w:rPr>
          <w:rtl/>
        </w:rPr>
        <w:t xml:space="preserve"> </w:t>
      </w:r>
      <w:r w:rsidRPr="00CF24E8">
        <w:rPr>
          <w:rtl/>
        </w:rPr>
        <w:t>ברורה ממך. אני רוצה להבהיר דבר אחד: 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התקנון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אנחנו מצביעים על הנוסח שמונח לפנינו </w:t>
      </w:r>
      <w:r w:rsidR="0084256A">
        <w:rPr>
          <w:rtl/>
        </w:rPr>
        <w:t>–</w:t>
      </w:r>
      <w:r w:rsidRPr="00CF24E8">
        <w:rPr>
          <w:rtl/>
        </w:rPr>
        <w:t xml:space="preserve"> שלא תהיינה אי</w:t>
      </w:r>
      <w:r w:rsidR="0084256A">
        <w:rPr>
          <w:rtl/>
        </w:rPr>
        <w:t>-</w:t>
      </w:r>
      <w:r w:rsidRPr="00CF24E8">
        <w:rPr>
          <w:rtl/>
        </w:rPr>
        <w:t>הבנות.</w:t>
      </w:r>
      <w:r w:rsidR="0084256A">
        <w:rPr>
          <w:rtl/>
        </w:rPr>
        <w:t xml:space="preserve"> </w:t>
      </w:r>
      <w:r w:rsidRPr="00CF24E8">
        <w:rPr>
          <w:rtl/>
        </w:rPr>
        <w:t>בוועדה, אם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תרצו להסיר </w:t>
      </w:r>
      <w:r w:rsidR="0084256A">
        <w:rPr>
          <w:rtl/>
        </w:rPr>
        <w:t>–</w:t>
      </w:r>
      <w:r w:rsidRPr="00CF24E8">
        <w:rPr>
          <w:rtl/>
        </w:rPr>
        <w:t xml:space="preserve"> בבקשה. על</w:t>
      </w:r>
      <w:r w:rsidR="0084256A">
        <w:rPr>
          <w:rtl/>
        </w:rPr>
        <w:t>-</w:t>
      </w:r>
      <w:r w:rsidRPr="00CF24E8">
        <w:rPr>
          <w:rtl/>
        </w:rPr>
        <w:t>פי התקנון אנחנו מצביעים על הנוסח שלפנינו.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רן כהן, רק רגע, אנחנו כבר שמענו אותך. אדוני השר רובינשטיין, מה</w:t>
      </w:r>
      <w:r w:rsidR="0084256A">
        <w:rPr>
          <w:rtl/>
        </w:rPr>
        <w:t xml:space="preserve"> </w:t>
      </w:r>
      <w:r w:rsidRPr="00CF24E8">
        <w:rPr>
          <w:rtl/>
        </w:rPr>
        <w:t>היא תשובתך? אני רוצה לשמוע כעת את השר.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 להסביר שחבר הכנסת משה פלד הגיש שתי הצעות באותו עניין. הצעת החוק</w:t>
      </w:r>
      <w:r w:rsidR="0084256A">
        <w:rPr>
          <w:rtl/>
        </w:rPr>
        <w:t xml:space="preserve"> </w:t>
      </w:r>
      <w:r w:rsidRPr="00CF24E8">
        <w:rPr>
          <w:rtl/>
        </w:rPr>
        <w:t>הראשונה</w:t>
      </w:r>
      <w:r w:rsidR="0084256A">
        <w:rPr>
          <w:rtl/>
        </w:rPr>
        <w:t xml:space="preserve"> </w:t>
      </w:r>
      <w:r w:rsidRPr="00CF24E8">
        <w:rPr>
          <w:rtl/>
        </w:rPr>
        <w:t>שמספרה ב'ד, מיוני 1994, שכוללת רק את החלק הראשון על הדיווח.</w:t>
      </w:r>
      <w:r w:rsidR="0084256A">
        <w:rPr>
          <w:rtl/>
        </w:rPr>
        <w:t xml:space="preserve"> </w:t>
      </w:r>
      <w:r w:rsidRPr="00CF24E8">
        <w:rPr>
          <w:rtl/>
        </w:rPr>
        <w:t>את ההצעה</w:t>
      </w:r>
      <w:r w:rsidR="0084256A">
        <w:rPr>
          <w:rtl/>
        </w:rPr>
        <w:t xml:space="preserve"> </w:t>
      </w:r>
      <w:r w:rsidRPr="00CF24E8">
        <w:rPr>
          <w:rtl/>
        </w:rPr>
        <w:t>הזאת אני מסכים להעביר לוועדה.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סליחה,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מצביעים</w:t>
      </w:r>
      <w:r w:rsidR="0084256A">
        <w:rPr>
          <w:rtl/>
        </w:rPr>
        <w:t xml:space="preserve"> </w:t>
      </w:r>
      <w:r w:rsidRPr="00CF24E8">
        <w:rPr>
          <w:rtl/>
        </w:rPr>
        <w:t>כעת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על הצעת חוק לימוד חובה (תיקון </w:t>
      </w:r>
      <w:r w:rsidR="0084256A">
        <w:rPr>
          <w:rtl/>
        </w:rPr>
        <w:t xml:space="preserve">– </w:t>
      </w:r>
      <w:r w:rsidRPr="00CF24E8">
        <w:rPr>
          <w:rtl/>
        </w:rPr>
        <w:t xml:space="preserve">מניעת הנשרת תלמידים וחובת דיווח על נשירה)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לזה אני מתנגד.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שהונחה</w:t>
      </w:r>
      <w:r>
        <w:rPr>
          <w:rtl/>
        </w:rPr>
        <w:t xml:space="preserve"> </w:t>
      </w:r>
      <w:r w:rsidR="00CF24E8" w:rsidRPr="00CF24E8">
        <w:rPr>
          <w:rtl/>
        </w:rPr>
        <w:t>על</w:t>
      </w:r>
      <w:r>
        <w:rPr>
          <w:rtl/>
        </w:rPr>
        <w:t xml:space="preserve"> </w:t>
      </w:r>
      <w:r w:rsidR="00CF24E8" w:rsidRPr="00CF24E8">
        <w:rPr>
          <w:rtl/>
        </w:rPr>
        <w:t>שולחן</w:t>
      </w:r>
      <w:r>
        <w:rPr>
          <w:rtl/>
        </w:rPr>
        <w:t xml:space="preserve"> </w:t>
      </w:r>
      <w:r w:rsidR="00CF24E8" w:rsidRPr="00CF24E8">
        <w:rPr>
          <w:rtl/>
        </w:rPr>
        <w:t>הכנסת ב</w:t>
      </w:r>
      <w:r>
        <w:rPr>
          <w:rtl/>
        </w:rPr>
        <w:t>-</w:t>
      </w:r>
      <w:r w:rsidR="00CF24E8" w:rsidRPr="00CF24E8">
        <w:rPr>
          <w:rtl/>
        </w:rPr>
        <w:t>29 במאי 1995. אתה מתנגד או מסכים לכך? רגע,</w:t>
      </w:r>
      <w:r>
        <w:rPr>
          <w:rtl/>
        </w:rPr>
        <w:t xml:space="preserve"> </w:t>
      </w:r>
      <w:r w:rsidR="00CF24E8" w:rsidRPr="00CF24E8">
        <w:rPr>
          <w:rtl/>
        </w:rPr>
        <w:t>אני רוצה לדעת מה התשובה של השר.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רפאל אלול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מתנגד.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מתנגד.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רן כהן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רוצה להסביר.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רן כהן, כבר שמענו אותך. זה בלתי אפשרי.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רענן כהן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 לי הצעה לסדר הדיון.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לא מאפשרת לאיש. חבר הכנסת רן כהן, כבר הצעת הצעה.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רן כהן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תרשי לי להסביר עשר שניות.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אין דבר כזה על</w:t>
      </w:r>
      <w:r w:rsidR="0084256A">
        <w:rPr>
          <w:rtl/>
        </w:rPr>
        <w:t>-</w:t>
      </w:r>
      <w:r w:rsidRPr="00CF24E8">
        <w:rPr>
          <w:rtl/>
        </w:rPr>
        <w:t>פי התקנון. שמענו את ההערה שלך.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רן כהן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תשמעי אותי ותחליטי מה שתחליטי. זאת לא הלכה חדשה בכנסת</w:t>
      </w:r>
      <w:r w:rsidR="0084256A">
        <w:rPr>
          <w:rtl/>
        </w:rPr>
        <w:t xml:space="preserve"> </w:t>
      </w:r>
      <w:r w:rsidRPr="00CF24E8">
        <w:rPr>
          <w:rtl/>
        </w:rPr>
        <w:t>שכאשר</w:t>
      </w:r>
      <w:r w:rsidR="0084256A">
        <w:rPr>
          <w:rtl/>
        </w:rPr>
        <w:t xml:space="preserve"> </w:t>
      </w:r>
      <w:r w:rsidRPr="00CF24E8">
        <w:rPr>
          <w:rtl/>
        </w:rPr>
        <w:t>מגישים הצעת חוק שרק לחלקה מסכימים, המציע אומר: אני מסכים להעביר את הצעת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החוק הזאת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 השר אומר דברים אחרים, עם כל הכבוד.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רן כהן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תרשי</w:t>
      </w:r>
      <w:r w:rsidR="0084256A">
        <w:rPr>
          <w:rtl/>
        </w:rPr>
        <w:t xml:space="preserve"> </w:t>
      </w:r>
      <w:r w:rsidRPr="00CF24E8">
        <w:rPr>
          <w:rtl/>
        </w:rPr>
        <w:t>לי.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פלד אמר שהוא מוכן להעביר את הצעת החוק הזאת כאשר הוא</w:t>
      </w:r>
      <w:r w:rsidR="0084256A">
        <w:rPr>
          <w:rtl/>
        </w:rPr>
        <w:t xml:space="preserve"> </w:t>
      </w:r>
      <w:r w:rsidRPr="00CF24E8">
        <w:rPr>
          <w:rtl/>
        </w:rPr>
        <w:t>מסכים שבהכנה לקריאה ראשונה יהיה רק החלק שהשר מסכים אתו.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בבקשה. אתה מוכן לזה?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רן כהן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כבר היה בעבר עשרות פעמים ואין בזה שום הלכה חדשה.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תשובתך?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אני צריכה לדעת פה תשובה ברורה. אתם</w:t>
      </w:r>
      <w:r w:rsidR="0084256A">
        <w:rPr>
          <w:rtl/>
        </w:rPr>
        <w:t xml:space="preserve"> </w:t>
      </w:r>
      <w:r w:rsidRPr="00CF24E8">
        <w:rPr>
          <w:rtl/>
        </w:rPr>
        <w:t>מתלבטים ימינה שמאלה ואני לא יודעת.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מבקש שחבר הכנסת פלד יביא את ההצעה הקודמת שלו להצבעה, ואני אתמוך 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ההצעה</w:t>
      </w:r>
      <w:r w:rsidR="0084256A">
        <w:rPr>
          <w:rtl/>
        </w:rPr>
        <w:t xml:space="preserve"> </w:t>
      </w:r>
      <w:r w:rsidRPr="00CF24E8">
        <w:rPr>
          <w:rtl/>
        </w:rPr>
        <w:t>הקודמת שלו לא נמצאת בסדר</w:t>
      </w:r>
      <w:r w:rsidR="0084256A">
        <w:rPr>
          <w:rtl/>
        </w:rPr>
        <w:t>-</w:t>
      </w:r>
      <w:r w:rsidRPr="00CF24E8">
        <w:rPr>
          <w:rtl/>
        </w:rPr>
        <w:t>היום, אדוני השר. בהצעה הזאת אתה תומך</w:t>
      </w:r>
      <w:r w:rsidR="0084256A">
        <w:rPr>
          <w:rtl/>
        </w:rPr>
        <w:t xml:space="preserve"> </w:t>
      </w:r>
      <w:r w:rsidRPr="00CF24E8">
        <w:rPr>
          <w:rtl/>
        </w:rPr>
        <w:t>או לא?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החינוך, התרבות והספורט א' רובינשטיין: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מתנגד.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כן, חבר הכנסת פלד.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מקבל את הצעתו של חבר הכנסת רן כהן; לא שאני מסכים. אני מתחייב להגיש את</w:t>
      </w:r>
      <w:r w:rsidR="0084256A">
        <w:rPr>
          <w:rtl/>
        </w:rPr>
        <w:t xml:space="preserve"> </w:t>
      </w:r>
      <w:r w:rsidRPr="00CF24E8">
        <w:rPr>
          <w:rtl/>
        </w:rPr>
        <w:t>הצעת החוק לקריאה ראשונה על</w:t>
      </w:r>
      <w:r w:rsidR="0084256A">
        <w:rPr>
          <w:rtl/>
        </w:rPr>
        <w:t>-</w:t>
      </w:r>
      <w:r w:rsidRPr="00CF24E8">
        <w:rPr>
          <w:rtl/>
        </w:rPr>
        <w:t xml:space="preserve">פי הסכמת השר </w:t>
      </w:r>
      <w:r w:rsidR="0084256A">
        <w:rPr>
          <w:rtl/>
        </w:rPr>
        <w:t>–</w:t>
      </w:r>
      <w:r w:rsidRPr="00CF24E8">
        <w:rPr>
          <w:rtl/>
        </w:rPr>
        <w:t xml:space="preserve"> להגיש אותה יחד.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 מתכוון בקריאה טרומית. חבר הכנסת פלד, נראה שרזי התקנון אינם נהירים לך.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מסבירה</w:t>
      </w:r>
      <w:r w:rsidR="0084256A">
        <w:rPr>
          <w:rtl/>
        </w:rPr>
        <w:t xml:space="preserve"> </w:t>
      </w:r>
      <w:r w:rsidRPr="00CF24E8">
        <w:rPr>
          <w:rtl/>
        </w:rPr>
        <w:t>לך</w:t>
      </w:r>
      <w:r w:rsidR="0084256A">
        <w:rPr>
          <w:rtl/>
        </w:rPr>
        <w:t xml:space="preserve"> </w:t>
      </w:r>
      <w:r w:rsidRPr="00CF24E8">
        <w:rPr>
          <w:rtl/>
        </w:rPr>
        <w:t>שאנחנו</w:t>
      </w:r>
      <w:r w:rsidR="0084256A">
        <w:rPr>
          <w:rtl/>
        </w:rPr>
        <w:t xml:space="preserve"> </w:t>
      </w:r>
      <w:r w:rsidRPr="00CF24E8">
        <w:rPr>
          <w:rtl/>
        </w:rPr>
        <w:t>מצביעים כעת על הצעת החוק הנוכחית. הדברים צריכים להיות</w:t>
      </w:r>
      <w:r w:rsidR="0084256A">
        <w:rPr>
          <w:rtl/>
        </w:rPr>
        <w:t xml:space="preserve"> </w:t>
      </w:r>
      <w:r w:rsidRPr="00CF24E8">
        <w:rPr>
          <w:rtl/>
        </w:rPr>
        <w:t>ברורים עד הסוף. השר מתנגד להצעה הזאת. די, מספיק.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עוברים</w:t>
      </w:r>
      <w:r w:rsidR="0084256A">
        <w:rPr>
          <w:rtl/>
        </w:rPr>
        <w:t xml:space="preserve"> </w:t>
      </w:r>
      <w:r w:rsidRPr="00CF24E8">
        <w:rPr>
          <w:rtl/>
        </w:rPr>
        <w:t>להצבעה</w:t>
      </w:r>
      <w:r w:rsidR="0084256A">
        <w:rPr>
          <w:rtl/>
        </w:rPr>
        <w:t xml:space="preserve"> </w:t>
      </w:r>
      <w:r w:rsidRPr="00CF24E8">
        <w:rPr>
          <w:rtl/>
        </w:rPr>
        <w:t>בקריאה טרומית על הצעת חוק לימוד חובה</w:t>
      </w:r>
      <w:r w:rsidR="0084256A">
        <w:rPr>
          <w:rtl/>
        </w:rPr>
        <w:t xml:space="preserve"> </w:t>
      </w:r>
      <w:r w:rsidRPr="00CF24E8">
        <w:rPr>
          <w:rtl/>
        </w:rPr>
        <w:t>(תיקון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מניעת הנשרת תלמידים וחובת דיווח על נשירה), התשנ"ה</w:t>
      </w:r>
      <w:r w:rsidR="0084256A">
        <w:rPr>
          <w:rtl/>
        </w:rPr>
        <w:t>–</w:t>
      </w:r>
      <w:r w:rsidRPr="00CF24E8">
        <w:rPr>
          <w:rtl/>
        </w:rPr>
        <w:t>1995, של חבר הכנסת</w:t>
      </w:r>
      <w:r w:rsidR="0084256A">
        <w:rPr>
          <w:rtl/>
        </w:rPr>
        <w:t xml:space="preserve"> </w:t>
      </w:r>
      <w:r w:rsidRPr="00CF24E8">
        <w:rPr>
          <w:rtl/>
        </w:rPr>
        <w:t>משה</w:t>
      </w:r>
      <w:r w:rsidR="0084256A">
        <w:rPr>
          <w:rtl/>
        </w:rPr>
        <w:t xml:space="preserve"> </w:t>
      </w:r>
      <w:r w:rsidRPr="00CF24E8">
        <w:rPr>
          <w:rtl/>
        </w:rPr>
        <w:t>פלד</w:t>
      </w:r>
      <w:r w:rsidR="0084256A">
        <w:rPr>
          <w:rtl/>
        </w:rPr>
        <w:t xml:space="preserve"> </w:t>
      </w:r>
      <w:r w:rsidRPr="00CF24E8">
        <w:rPr>
          <w:rtl/>
        </w:rPr>
        <w:t>והעברתה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לאיזו ועדה? </w:t>
      </w:r>
      <w:r w:rsidR="0084256A">
        <w:rPr>
          <w:rtl/>
        </w:rPr>
        <w:t>–</w:t>
      </w:r>
      <w:r w:rsidRPr="00CF24E8">
        <w:rPr>
          <w:rtl/>
        </w:rPr>
        <w:t xml:space="preserve"> לוועדת החינוך והתרבות להכנתה לקריאה ראשונה.</w:t>
      </w:r>
      <w:r w:rsidR="0084256A">
        <w:rPr>
          <w:rtl/>
        </w:rPr>
        <w:t xml:space="preserve"> </w:t>
      </w:r>
      <w:r w:rsidRPr="00CF24E8">
        <w:rPr>
          <w:rtl/>
        </w:rPr>
        <w:t>נא להצביע.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19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CF24E8" w:rsidRPr="00CF24E8">
        <w:rPr>
          <w:rtl/>
        </w:rPr>
        <w:t xml:space="preserve"> 28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>עד ההצעה להסיר מסדר</w:t>
      </w:r>
      <w:r>
        <w:rPr>
          <w:rtl/>
        </w:rPr>
        <w:t>-</w:t>
      </w:r>
      <w:r w:rsidR="00CF24E8" w:rsidRPr="00CF24E8">
        <w:rPr>
          <w:rtl/>
        </w:rPr>
        <w:t xml:space="preserve">היום את הצעת החוק </w:t>
      </w:r>
      <w:r>
        <w:rPr>
          <w:rtl/>
        </w:rPr>
        <w:t>–</w:t>
      </w:r>
      <w:r w:rsidR="00CF24E8" w:rsidRPr="00CF24E8">
        <w:rPr>
          <w:rtl/>
        </w:rPr>
        <w:t xml:space="preserve"> 27</w:t>
      </w:r>
    </w:p>
    <w:p w:rsidR="00692BD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  <w:r>
        <w:rPr>
          <w:rtl/>
        </w:rPr>
        <w:t xml:space="preserve"> </w:t>
      </w:r>
    </w:p>
    <w:p w:rsidR="0084256A" w:rsidRDefault="00CF24E8" w:rsidP="0084256A">
      <w:pPr>
        <w:pStyle w:val="3"/>
        <w:rPr>
          <w:rtl/>
        </w:rPr>
      </w:pPr>
      <w:r w:rsidRPr="00CF24E8">
        <w:rPr>
          <w:rtl/>
        </w:rPr>
        <w:t>ההצעה להעביר את הצעת חוק לימוד חובה (תיקון</w:t>
      </w:r>
      <w:r w:rsidR="0084256A">
        <w:rPr>
          <w:rtl/>
        </w:rPr>
        <w:t xml:space="preserve"> </w:t>
      </w:r>
      <w:r w:rsidRPr="00CF24E8">
        <w:rPr>
          <w:rtl/>
        </w:rPr>
        <w:t>מניעת הנשרת תלמידים</w:t>
      </w:r>
      <w:r w:rsidR="0084256A">
        <w:rPr>
          <w:rtl/>
        </w:rPr>
        <w:t xml:space="preserve"> </w:t>
      </w:r>
      <w:r w:rsidRPr="00CF24E8">
        <w:rPr>
          <w:rtl/>
        </w:rPr>
        <w:t>וחובת דיווח על נשירה), התשנ"ה</w:t>
      </w:r>
      <w:r w:rsidR="0084256A">
        <w:rPr>
          <w:rtl/>
        </w:rPr>
        <w:t>–</w:t>
      </w:r>
      <w:r w:rsidRPr="00CF24E8">
        <w:rPr>
          <w:rtl/>
        </w:rPr>
        <w:t>1995, לדיון מוקדם בוועדת החינוך והתרבות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28</w:t>
      </w:r>
      <w:r w:rsidR="0084256A">
        <w:rPr>
          <w:rtl/>
        </w:rPr>
        <w:t xml:space="preserve"> </w:t>
      </w:r>
      <w:r w:rsidRPr="00CF24E8">
        <w:rPr>
          <w:rtl/>
        </w:rPr>
        <w:t>תומכים,</w:t>
      </w:r>
      <w:r w:rsidR="0084256A">
        <w:rPr>
          <w:rtl/>
        </w:rPr>
        <w:t xml:space="preserve"> </w:t>
      </w:r>
      <w:r w:rsidRPr="00CF24E8">
        <w:rPr>
          <w:rtl/>
        </w:rPr>
        <w:t>27</w:t>
      </w:r>
      <w:r w:rsidR="0084256A">
        <w:rPr>
          <w:rtl/>
        </w:rPr>
        <w:t xml:space="preserve"> </w:t>
      </w:r>
      <w:r w:rsidRPr="00CF24E8">
        <w:rPr>
          <w:rtl/>
        </w:rPr>
        <w:t>מתנגדים,</w:t>
      </w:r>
      <w:r w:rsidR="0084256A">
        <w:rPr>
          <w:rtl/>
        </w:rPr>
        <w:t xml:space="preserve"> </w:t>
      </w:r>
      <w:r w:rsidRPr="00CF24E8">
        <w:rPr>
          <w:rtl/>
        </w:rPr>
        <w:t>אין נמנעים. אני קובעת שהצעת החוק התקבלה בקריאה</w:t>
      </w:r>
      <w:r w:rsidR="0084256A">
        <w:rPr>
          <w:rtl/>
        </w:rPr>
        <w:t xml:space="preserve"> </w:t>
      </w:r>
      <w:r w:rsidRPr="00CF24E8">
        <w:rPr>
          <w:rtl/>
        </w:rPr>
        <w:t>טרומית והיא עוברת לוועדת החינוך והתרבות להכנתה לקריאה ראשונה.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קצב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הואיל</w:t>
      </w:r>
      <w:r w:rsidR="0084256A">
        <w:rPr>
          <w:rtl/>
        </w:rPr>
        <w:t xml:space="preserve"> </w:t>
      </w:r>
      <w:r w:rsidRPr="00CF24E8">
        <w:rPr>
          <w:rtl/>
        </w:rPr>
        <w:t>ושר</w:t>
      </w:r>
      <w:r w:rsidR="0084256A">
        <w:rPr>
          <w:rtl/>
        </w:rPr>
        <w:t xml:space="preserve"> </w:t>
      </w:r>
      <w:r w:rsidRPr="00CF24E8">
        <w:rPr>
          <w:rtl/>
        </w:rPr>
        <w:t>החינוך</w:t>
      </w:r>
      <w:r w:rsidR="0084256A">
        <w:rPr>
          <w:rtl/>
        </w:rPr>
        <w:t xml:space="preserve"> </w:t>
      </w:r>
      <w:r w:rsidRPr="00CF24E8">
        <w:rPr>
          <w:rtl/>
        </w:rPr>
        <w:t>התנגד להצעת הפשרה של חבר הכנסת רן</w:t>
      </w:r>
      <w:r w:rsidR="0084256A">
        <w:rPr>
          <w:rtl/>
        </w:rPr>
        <w:t xml:space="preserve"> </w:t>
      </w:r>
      <w:r w:rsidRPr="00CF24E8">
        <w:rPr>
          <w:rtl/>
        </w:rPr>
        <w:t>כהן, ההצעה של חבר הכנסת פלד נתקבלה בשלמותה.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נכון. זה ברור.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54" w:name="_Toc460755635"/>
      <w:r w:rsidRPr="0084256A">
        <w:rPr>
          <w:rtl/>
        </w:rPr>
        <w:t>שאילתות בעל</w:t>
      </w:r>
      <w:r>
        <w:rPr>
          <w:rtl/>
        </w:rPr>
        <w:t>-</w:t>
      </w:r>
      <w:r w:rsidRPr="0084256A">
        <w:rPr>
          <w:rtl/>
        </w:rPr>
        <w:t>פה</w:t>
      </w:r>
      <w:bookmarkEnd w:id="54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עוברים לנושא הבא על סדר</w:t>
      </w:r>
      <w:r w:rsidR="0084256A">
        <w:rPr>
          <w:rtl/>
        </w:rPr>
        <w:t>-</w:t>
      </w:r>
      <w:r w:rsidRPr="00CF24E8">
        <w:rPr>
          <w:rtl/>
        </w:rPr>
        <w:t>היום: שאילתות בעל</w:t>
      </w:r>
      <w:r w:rsidR="0084256A">
        <w:rPr>
          <w:rtl/>
        </w:rPr>
        <w:t>-</w:t>
      </w:r>
      <w:r w:rsidRPr="00CF24E8">
        <w:rPr>
          <w:rtl/>
        </w:rPr>
        <w:t>פה לשר משה</w:t>
      </w:r>
      <w:r w:rsidR="0084256A">
        <w:rPr>
          <w:rtl/>
        </w:rPr>
        <w:t xml:space="preserve"> </w:t>
      </w:r>
      <w:r w:rsidRPr="00CF24E8">
        <w:rPr>
          <w:rtl/>
        </w:rPr>
        <w:t>שחל.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מזמינה כעת את חבר הכנסת אריאל ויינשטיין להציג שאילתא בעל</w:t>
      </w:r>
      <w:r w:rsidR="0084256A">
        <w:rPr>
          <w:rtl/>
        </w:rPr>
        <w:t>-</w:t>
      </w:r>
      <w:r w:rsidRPr="00CF24E8">
        <w:rPr>
          <w:rtl/>
        </w:rPr>
        <w:t>פה מס' 483,</w:t>
      </w:r>
      <w:r w:rsidR="0084256A">
        <w:rPr>
          <w:rtl/>
        </w:rPr>
        <w:t xml:space="preserve"> </w:t>
      </w:r>
      <w:r w:rsidRPr="00CF24E8">
        <w:rPr>
          <w:rtl/>
        </w:rPr>
        <w:t>בנושא: בית</w:t>
      </w:r>
      <w:r w:rsidR="0084256A">
        <w:rPr>
          <w:rtl/>
        </w:rPr>
        <w:t>-</w:t>
      </w:r>
      <w:r w:rsidRPr="00CF24E8">
        <w:rPr>
          <w:rtl/>
        </w:rPr>
        <w:t>שימוש ליד ה"אוריינט האוס". בבקשה.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55" w:name="_Toc460755636"/>
      <w:r w:rsidRPr="0084256A">
        <w:rPr>
          <w:rtl/>
        </w:rPr>
        <w:t>בית</w:t>
      </w:r>
      <w:r>
        <w:rPr>
          <w:rtl/>
        </w:rPr>
        <w:t>-</w:t>
      </w:r>
      <w:r w:rsidRPr="0084256A">
        <w:rPr>
          <w:rtl/>
        </w:rPr>
        <w:t>שימוש ליד ה"אוריינט האוס"</w:t>
      </w:r>
      <w:bookmarkEnd w:id="55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אריאל ויינשטיין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חברי הכנסת, בביקורי ליד ה"אוריינט האוס" צוין בפני שבקשת</w:t>
      </w:r>
      <w:r w:rsidR="0084256A">
        <w:rPr>
          <w:rtl/>
        </w:rPr>
        <w:t xml:space="preserve"> </w:t>
      </w:r>
      <w:r w:rsidRPr="00CF24E8">
        <w:rPr>
          <w:rtl/>
        </w:rPr>
        <w:t>משמרות משמר הגבול להתקנת בית</w:t>
      </w:r>
      <w:r w:rsidR="0084256A">
        <w:rPr>
          <w:rtl/>
        </w:rPr>
        <w:t>-</w:t>
      </w:r>
      <w:r w:rsidRPr="00CF24E8">
        <w:rPr>
          <w:rtl/>
        </w:rPr>
        <w:t>שימוש כימי בשבילם איננה נענית.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כמה עולות מדי שבוע ההזמנות של מכוניות הסיור וההיסעים לבתי</w:t>
      </w:r>
      <w:r w:rsidR="0084256A">
        <w:rPr>
          <w:rtl/>
        </w:rPr>
        <w:t>-</w:t>
      </w:r>
      <w:r w:rsidRPr="00CF24E8">
        <w:rPr>
          <w:rtl/>
        </w:rPr>
        <w:t>שימוש במערב</w:t>
      </w:r>
      <w:r w:rsidR="0084256A">
        <w:rPr>
          <w:rtl/>
        </w:rPr>
        <w:t xml:space="preserve"> </w:t>
      </w:r>
      <w:r w:rsidRPr="00CF24E8">
        <w:rPr>
          <w:rtl/>
        </w:rPr>
        <w:t>העיר?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כמה ייחסך למשלם המסים אם בקשתם הצנועה תיענה?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אדוני השר,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</w:t>
      </w:r>
      <w:r w:rsidR="0084256A">
        <w:rPr>
          <w:rtl/>
        </w:rPr>
        <w:t xml:space="preserve"> </w:t>
      </w:r>
      <w:r w:rsidRPr="00CF24E8">
        <w:rPr>
          <w:rtl/>
        </w:rPr>
        <w:t>נכבדה,</w:t>
      </w:r>
      <w:r w:rsidR="0084256A">
        <w:rPr>
          <w:rtl/>
        </w:rPr>
        <w:t xml:space="preserve"> </w:t>
      </w:r>
      <w:r w:rsidRPr="00CF24E8">
        <w:rPr>
          <w:rtl/>
        </w:rPr>
        <w:t>חשבתי</w:t>
      </w:r>
      <w:r w:rsidR="0084256A">
        <w:rPr>
          <w:rtl/>
        </w:rPr>
        <w:t xml:space="preserve"> </w:t>
      </w:r>
      <w:r w:rsidRPr="00CF24E8">
        <w:rPr>
          <w:rtl/>
        </w:rPr>
        <w:t>בתחילה</w:t>
      </w:r>
      <w:r w:rsidR="0084256A">
        <w:rPr>
          <w:rtl/>
        </w:rPr>
        <w:t xml:space="preserve"> </w:t>
      </w:r>
      <w:r w:rsidRPr="00CF24E8">
        <w:rPr>
          <w:rtl/>
        </w:rPr>
        <w:t>שמדובר במתיחה. אני מגיע</w:t>
      </w:r>
      <w:r w:rsidR="0084256A">
        <w:rPr>
          <w:rtl/>
        </w:rPr>
        <w:t xml:space="preserve"> </w:t>
      </w:r>
      <w:r w:rsidRPr="00CF24E8">
        <w:rPr>
          <w:rtl/>
        </w:rPr>
        <w:t>למסקנה</w:t>
      </w:r>
      <w:r w:rsidR="0084256A">
        <w:rPr>
          <w:rtl/>
        </w:rPr>
        <w:t xml:space="preserve"> </w:t>
      </w:r>
      <w:r w:rsidRPr="00CF24E8">
        <w:rPr>
          <w:rtl/>
        </w:rPr>
        <w:t>שאולי</w:t>
      </w:r>
      <w:r w:rsidR="0084256A">
        <w:rPr>
          <w:rtl/>
        </w:rPr>
        <w:t xml:space="preserve"> </w:t>
      </w:r>
      <w:r w:rsidRPr="00CF24E8">
        <w:rPr>
          <w:rtl/>
        </w:rPr>
        <w:t>מישהו</w:t>
      </w:r>
      <w:r w:rsidR="0084256A">
        <w:rPr>
          <w:rtl/>
        </w:rPr>
        <w:t xml:space="preserve"> </w:t>
      </w:r>
      <w:r w:rsidRPr="00CF24E8">
        <w:rPr>
          <w:rtl/>
        </w:rPr>
        <w:t>מתח</w:t>
      </w:r>
      <w:r w:rsidR="0084256A">
        <w:rPr>
          <w:rtl/>
        </w:rPr>
        <w:t xml:space="preserve"> </w:t>
      </w:r>
      <w:r w:rsidRPr="00CF24E8">
        <w:rPr>
          <w:rtl/>
        </w:rPr>
        <w:t>את חבר הכנסת אריאל ויינשטיין. אני חייב לומר שביקשתי</w:t>
      </w:r>
      <w:r w:rsidR="0084256A">
        <w:rPr>
          <w:rtl/>
        </w:rPr>
        <w:t xml:space="preserve"> </w:t>
      </w:r>
      <w:r w:rsidRPr="00CF24E8">
        <w:rPr>
          <w:rtl/>
        </w:rPr>
        <w:t>פעמיים</w:t>
      </w:r>
      <w:r w:rsidR="0084256A">
        <w:rPr>
          <w:rtl/>
        </w:rPr>
        <w:t xml:space="preserve"> </w:t>
      </w:r>
      <w:r w:rsidRPr="00CF24E8">
        <w:rPr>
          <w:rtl/>
        </w:rPr>
        <w:t>תשובה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הן מהמטה הארצי והן ממשמר הגבול, ושניהם עונים לי כך </w:t>
      </w:r>
      <w:r w:rsidR="0084256A">
        <w:rPr>
          <w:rtl/>
        </w:rPr>
        <w:t>–</w:t>
      </w:r>
      <w:r w:rsidRPr="00CF24E8">
        <w:rPr>
          <w:rtl/>
        </w:rPr>
        <w:t xml:space="preserve"> ואני מתכבד</w:t>
      </w:r>
      <w:r w:rsidR="0084256A">
        <w:rPr>
          <w:rtl/>
        </w:rPr>
        <w:t xml:space="preserve"> </w:t>
      </w:r>
      <w:r w:rsidRPr="00CF24E8">
        <w:rPr>
          <w:rtl/>
        </w:rPr>
        <w:t>להשיב: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למפקדי</w:t>
      </w:r>
      <w:r w:rsidR="0084256A">
        <w:rPr>
          <w:rtl/>
        </w:rPr>
        <w:t xml:space="preserve"> </w:t>
      </w:r>
      <w:r w:rsidRPr="00CF24E8">
        <w:rPr>
          <w:rtl/>
        </w:rPr>
        <w:t>משמר</w:t>
      </w:r>
      <w:r w:rsidR="0084256A">
        <w:rPr>
          <w:rtl/>
        </w:rPr>
        <w:t xml:space="preserve"> </w:t>
      </w:r>
      <w:r w:rsidRPr="00CF24E8">
        <w:rPr>
          <w:rtl/>
        </w:rPr>
        <w:t>הגבול</w:t>
      </w:r>
      <w:r w:rsidR="0084256A">
        <w:rPr>
          <w:rtl/>
        </w:rPr>
        <w:t xml:space="preserve"> </w:t>
      </w:r>
      <w:r w:rsidRPr="00CF24E8">
        <w:rPr>
          <w:rtl/>
        </w:rPr>
        <w:t>בירושלים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הוגשה שום בקשה מסוג זה, היות שהבעיה לא</w:t>
      </w:r>
      <w:r w:rsidR="0084256A">
        <w:rPr>
          <w:rtl/>
        </w:rPr>
        <w:t xml:space="preserve"> </w:t>
      </w:r>
      <w:r w:rsidRPr="00CF24E8">
        <w:rPr>
          <w:rtl/>
        </w:rPr>
        <w:t>קיימת</w:t>
      </w:r>
      <w:r w:rsidR="0084256A">
        <w:rPr>
          <w:rtl/>
        </w:rPr>
        <w:t xml:space="preserve"> </w:t>
      </w:r>
      <w:r w:rsidRPr="00CF24E8">
        <w:rPr>
          <w:rtl/>
        </w:rPr>
        <w:t>כלל.</w:t>
      </w:r>
      <w:r w:rsidR="0084256A">
        <w:rPr>
          <w:rtl/>
        </w:rPr>
        <w:t xml:space="preserve"> </w:t>
      </w:r>
      <w:r w:rsidRPr="00CF24E8">
        <w:rPr>
          <w:rtl/>
        </w:rPr>
        <w:t>אין שום משימה משטרתית שבה צורכי השוטרים מבחינת עשייתם גורמת לתקלה</w:t>
      </w:r>
      <w:r w:rsidR="0084256A">
        <w:rPr>
          <w:rtl/>
        </w:rPr>
        <w:t xml:space="preserve"> </w:t>
      </w:r>
      <w:r w:rsidRPr="00CF24E8">
        <w:rPr>
          <w:rtl/>
        </w:rPr>
        <w:t>מבצעית.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שוטרי משמר הגבול המוצבים ליד ה"אוריינט האוס" נזקקים לעשות צרכים,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הם משתמשים בשירותים הציבוריים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זה אם?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הם משתמשים בשירותים הציבוריים בבניין משרד המשפטים או ב"בסיס יהודאי", וללא</w:t>
      </w:r>
      <w:r w:rsidR="0084256A">
        <w:rPr>
          <w:rtl/>
        </w:rPr>
        <w:t xml:space="preserve"> </w:t>
      </w:r>
      <w:r w:rsidRPr="00CF24E8">
        <w:rPr>
          <w:rtl/>
        </w:rPr>
        <w:t>כל פגיעה בפעילות המבצעית או בהקצאה מיוחדת של כלי רכב לשם כך.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ממשמר הגבול נתנו לי תשובה נוספת, שבעדינות רבה אקרא חלקים ממנה.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חיים אורון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הוא לא יכול להעלים מידע מהכנסת.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במשמר</w:t>
      </w:r>
      <w:r w:rsidR="0084256A">
        <w:rPr>
          <w:rtl/>
        </w:rPr>
        <w:t xml:space="preserve"> </w:t>
      </w:r>
      <w:r w:rsidRPr="00CF24E8">
        <w:rPr>
          <w:rtl/>
        </w:rPr>
        <w:t>הגבול בירושלים מתבצעות כ</w:t>
      </w:r>
      <w:r w:rsidR="0084256A">
        <w:rPr>
          <w:rtl/>
        </w:rPr>
        <w:t>-</w:t>
      </w:r>
      <w:r w:rsidRPr="00CF24E8">
        <w:rPr>
          <w:rtl/>
        </w:rPr>
        <w:t>70 משימות מבצעיות במזרח העיר במהלך כל יום</w:t>
      </w:r>
      <w:r w:rsidR="0084256A">
        <w:rPr>
          <w:rtl/>
        </w:rPr>
        <w:t xml:space="preserve"> </w:t>
      </w:r>
      <w:r w:rsidRPr="00CF24E8">
        <w:rPr>
          <w:rtl/>
        </w:rPr>
        <w:t>ויום.</w:t>
      </w:r>
      <w:r w:rsidR="0084256A">
        <w:rPr>
          <w:rtl/>
        </w:rPr>
        <w:t xml:space="preserve"> </w:t>
      </w:r>
      <w:r w:rsidRPr="00CF24E8">
        <w:rPr>
          <w:rtl/>
        </w:rPr>
        <w:t>אף אחד מן השוטרים, ב</w:t>
      </w:r>
      <w:r w:rsidR="0084256A">
        <w:rPr>
          <w:rtl/>
        </w:rPr>
        <w:t>-</w:t>
      </w:r>
      <w:r w:rsidRPr="00CF24E8">
        <w:rPr>
          <w:rtl/>
        </w:rPr>
        <w:t>70 הפעילויות שיש להם מדי יום, לא התעוררה אצלו בעיה</w:t>
      </w:r>
      <w:r w:rsidR="0084256A">
        <w:rPr>
          <w:rtl/>
        </w:rPr>
        <w:t xml:space="preserve"> </w:t>
      </w:r>
      <w:r w:rsidRPr="00CF24E8">
        <w:rPr>
          <w:rtl/>
        </w:rPr>
        <w:t>מהסוג שמעלה חבר הכנסת אריאל ויינשטיין.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שאלה נוספת לחבר הכנסת אריאל ויינשטיין.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אריאל ויינשטיין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כדי</w:t>
      </w:r>
      <w:r w:rsidR="0084256A">
        <w:rPr>
          <w:rtl/>
        </w:rPr>
        <w:t xml:space="preserve"> </w:t>
      </w:r>
      <w:r w:rsidRPr="00CF24E8">
        <w:rPr>
          <w:rtl/>
        </w:rPr>
        <w:t>שתקבל</w:t>
      </w:r>
      <w:r w:rsidR="0084256A">
        <w:rPr>
          <w:rtl/>
        </w:rPr>
        <w:t xml:space="preserve"> </w:t>
      </w:r>
      <w:r w:rsidRPr="00CF24E8">
        <w:rPr>
          <w:rtl/>
        </w:rPr>
        <w:t>דיווחי</w:t>
      </w:r>
      <w:r w:rsidR="0084256A">
        <w:rPr>
          <w:rtl/>
        </w:rPr>
        <w:t xml:space="preserve"> </w:t>
      </w:r>
      <w:r w:rsidRPr="00CF24E8">
        <w:rPr>
          <w:rtl/>
        </w:rPr>
        <w:t>אמת</w:t>
      </w:r>
      <w:r w:rsidR="0084256A">
        <w:rPr>
          <w:rtl/>
        </w:rPr>
        <w:t xml:space="preserve"> </w:t>
      </w:r>
      <w:r w:rsidRPr="00CF24E8">
        <w:rPr>
          <w:rtl/>
        </w:rPr>
        <w:t>מהאנשים</w:t>
      </w:r>
      <w:r w:rsidR="0084256A">
        <w:rPr>
          <w:rtl/>
        </w:rPr>
        <w:t xml:space="preserve"> </w:t>
      </w:r>
      <w:r w:rsidRPr="00CF24E8">
        <w:rPr>
          <w:rtl/>
        </w:rPr>
        <w:t>שלך,</w:t>
      </w:r>
      <w:r w:rsidR="0084256A">
        <w:rPr>
          <w:rtl/>
        </w:rPr>
        <w:t xml:space="preserve"> </w:t>
      </w:r>
      <w:r w:rsidRPr="00CF24E8">
        <w:rPr>
          <w:rtl/>
        </w:rPr>
        <w:t>במוצאי</w:t>
      </w:r>
      <w:r w:rsidR="0084256A">
        <w:rPr>
          <w:rtl/>
        </w:rPr>
        <w:t>-</w:t>
      </w:r>
      <w:r w:rsidRPr="00CF24E8">
        <w:rPr>
          <w:rtl/>
        </w:rPr>
        <w:t>שבת הייתי ליד</w:t>
      </w:r>
      <w:r w:rsidR="0084256A">
        <w:rPr>
          <w:rtl/>
        </w:rPr>
        <w:t xml:space="preserve"> </w:t>
      </w:r>
      <w:r w:rsidRPr="00CF24E8">
        <w:rPr>
          <w:rtl/>
        </w:rPr>
        <w:t>ה"אוריינט</w:t>
      </w:r>
      <w:r w:rsidR="0084256A">
        <w:rPr>
          <w:rtl/>
        </w:rPr>
        <w:t xml:space="preserve"> </w:t>
      </w:r>
      <w:r w:rsidRPr="00CF24E8">
        <w:rPr>
          <w:rtl/>
        </w:rPr>
        <w:t>האוס".</w:t>
      </w:r>
      <w:r w:rsidR="0084256A">
        <w:rPr>
          <w:rtl/>
        </w:rPr>
        <w:t xml:space="preserve"> </w:t>
      </w:r>
      <w:r w:rsidRPr="00CF24E8">
        <w:rPr>
          <w:rtl/>
        </w:rPr>
        <w:t>אני מציע לגשת אתי גם היום ולהריח את הריחות שם. שלושה מאנשי</w:t>
      </w:r>
      <w:r w:rsidR="0084256A">
        <w:rPr>
          <w:rtl/>
        </w:rPr>
        <w:t xml:space="preserve"> </w:t>
      </w:r>
      <w:r w:rsidRPr="00CF24E8">
        <w:rPr>
          <w:rtl/>
        </w:rPr>
        <w:t>המשמר,</w:t>
      </w:r>
      <w:r w:rsidR="0084256A">
        <w:rPr>
          <w:rtl/>
        </w:rPr>
        <w:t xml:space="preserve"> </w:t>
      </w:r>
      <w:r w:rsidRPr="00CF24E8">
        <w:rPr>
          <w:rtl/>
        </w:rPr>
        <w:t>כששאלתי</w:t>
      </w:r>
      <w:r w:rsidR="0084256A">
        <w:rPr>
          <w:rtl/>
        </w:rPr>
        <w:t xml:space="preserve"> </w:t>
      </w:r>
      <w:r w:rsidRPr="00CF24E8">
        <w:rPr>
          <w:rtl/>
        </w:rPr>
        <w:t>אותם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מה קורה כשהם צריכים לעשות את צורכיהם, הם אמרו </w:t>
      </w:r>
      <w:r w:rsidR="0084256A">
        <w:rPr>
          <w:rtl/>
        </w:rPr>
        <w:t>–</w:t>
      </w:r>
      <w:r w:rsidRPr="00CF24E8">
        <w:rPr>
          <w:rtl/>
        </w:rPr>
        <w:t xml:space="preserve"> כששניים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שומעים והם עדים, ואתה תברר בדיוק את השעה ומי היו שם </w:t>
      </w:r>
      <w:r w:rsidR="0084256A">
        <w:rPr>
          <w:rtl/>
        </w:rPr>
        <w:t>–</w:t>
      </w:r>
      <w:r w:rsidRPr="00CF24E8">
        <w:rPr>
          <w:rtl/>
        </w:rPr>
        <w:t xml:space="preserve"> הם אמרו:</w:t>
      </w:r>
      <w:r w:rsidR="0084256A">
        <w:rPr>
          <w:rtl/>
        </w:rPr>
        <w:t xml:space="preserve"> </w:t>
      </w:r>
      <w:r w:rsidRPr="00CF24E8">
        <w:rPr>
          <w:rtl/>
        </w:rPr>
        <w:t>כל אימת שאנחנו</w:t>
      </w:r>
      <w:r w:rsidR="0084256A">
        <w:rPr>
          <w:rtl/>
        </w:rPr>
        <w:t xml:space="preserve"> </w:t>
      </w:r>
      <w:r w:rsidRPr="00CF24E8">
        <w:rPr>
          <w:rtl/>
        </w:rPr>
        <w:t>צריכים</w:t>
      </w:r>
      <w:r w:rsidR="0084256A">
        <w:rPr>
          <w:rtl/>
        </w:rPr>
        <w:t xml:space="preserve"> </w:t>
      </w:r>
      <w:r w:rsidRPr="00CF24E8">
        <w:rPr>
          <w:rtl/>
        </w:rPr>
        <w:t>לעשות צרכים אנחנו מזמינים באלחוט מכונית. ואדוני יודע שכדי ללכת עד משרד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המשפטים </w:t>
      </w:r>
      <w:r w:rsidR="0084256A">
        <w:rPr>
          <w:rtl/>
        </w:rPr>
        <w:t>–</w:t>
      </w:r>
      <w:r w:rsidRPr="00CF24E8">
        <w:rPr>
          <w:rtl/>
        </w:rPr>
        <w:t xml:space="preserve"> מיותר לומר.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עובדה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שאנשי</w:t>
      </w:r>
      <w:r w:rsidR="0084256A">
        <w:rPr>
          <w:rtl/>
        </w:rPr>
        <w:t xml:space="preserve"> </w:t>
      </w:r>
      <w:r w:rsidRPr="00CF24E8">
        <w:rPr>
          <w:rtl/>
        </w:rPr>
        <w:t>משמר הגבול, שהם משמרת קבועה ליד ה"אוריינט האוס" זה כמה</w:t>
      </w:r>
      <w:r w:rsidR="0084256A">
        <w:rPr>
          <w:rtl/>
        </w:rPr>
        <w:t xml:space="preserve"> </w:t>
      </w:r>
      <w:r w:rsidRPr="00CF24E8">
        <w:rPr>
          <w:rtl/>
        </w:rPr>
        <w:t>חודשים,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אימת</w:t>
      </w:r>
      <w:r w:rsidR="0084256A">
        <w:rPr>
          <w:rtl/>
        </w:rPr>
        <w:t xml:space="preserve"> </w:t>
      </w:r>
      <w:r w:rsidRPr="00CF24E8">
        <w:rPr>
          <w:rtl/>
        </w:rPr>
        <w:t>שהם</w:t>
      </w:r>
      <w:r w:rsidR="0084256A">
        <w:rPr>
          <w:rtl/>
        </w:rPr>
        <w:t xml:space="preserve"> </w:t>
      </w:r>
      <w:r w:rsidRPr="00CF24E8">
        <w:rPr>
          <w:rtl/>
        </w:rPr>
        <w:t>צריכים לעשות צרכים הם מזמינים באלחוט מכונית, שמגיעה על</w:t>
      </w:r>
      <w:r w:rsidR="0084256A">
        <w:rPr>
          <w:rtl/>
        </w:rPr>
        <w:t xml:space="preserve"> </w:t>
      </w:r>
      <w:r w:rsidRPr="00CF24E8">
        <w:rPr>
          <w:rtl/>
        </w:rPr>
        <w:t>חשבון משלם המסים.</w:t>
      </w:r>
      <w:r w:rsidR="0084256A">
        <w:rPr>
          <w:rtl/>
        </w:rPr>
        <w:t xml:space="preserve"> </w:t>
      </w:r>
      <w:r w:rsidRPr="00CF24E8">
        <w:rPr>
          <w:rtl/>
        </w:rPr>
        <w:t xml:space="preserve">ולא דיברתי על משהו מבצעי; דיברתי על משהו מאוד אנושי ופשוט </w:t>
      </w:r>
      <w:r w:rsidR="0084256A">
        <w:rPr>
          <w:rtl/>
        </w:rPr>
        <w:t xml:space="preserve">– </w:t>
      </w:r>
      <w:r w:rsidRPr="00CF24E8">
        <w:rPr>
          <w:rtl/>
        </w:rPr>
        <w:t>אנשים</w:t>
      </w:r>
      <w:r w:rsidR="0084256A">
        <w:rPr>
          <w:rtl/>
        </w:rPr>
        <w:t xml:space="preserve"> </w:t>
      </w:r>
      <w:r w:rsidRPr="00CF24E8">
        <w:rPr>
          <w:rtl/>
        </w:rPr>
        <w:t>רוצים</w:t>
      </w:r>
      <w:r w:rsidR="0084256A">
        <w:rPr>
          <w:rtl/>
        </w:rPr>
        <w:t xml:space="preserve"> </w:t>
      </w:r>
      <w:r w:rsidRPr="00CF24E8">
        <w:rPr>
          <w:rtl/>
        </w:rPr>
        <w:t>לעשות את צורכיהם.</w:t>
      </w:r>
      <w:r w:rsidR="0084256A">
        <w:rPr>
          <w:rtl/>
        </w:rPr>
        <w:t xml:space="preserve"> </w:t>
      </w:r>
      <w:r w:rsidRPr="00CF24E8">
        <w:rPr>
          <w:rtl/>
        </w:rPr>
        <w:t>הם צריכים להזמין אליהם מכונית סיור.</w:t>
      </w:r>
      <w:r w:rsidR="0084256A">
        <w:rPr>
          <w:rtl/>
        </w:rPr>
        <w:t xml:space="preserve"> </w:t>
      </w:r>
      <w:r w:rsidRPr="00CF24E8">
        <w:rPr>
          <w:rtl/>
        </w:rPr>
        <w:t>אני מבקש</w:t>
      </w:r>
      <w:r w:rsidR="0084256A">
        <w:rPr>
          <w:rtl/>
        </w:rPr>
        <w:t xml:space="preserve"> </w:t>
      </w:r>
      <w:r w:rsidRPr="00CF24E8">
        <w:rPr>
          <w:rtl/>
        </w:rPr>
        <w:t>שתברר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עוד</w:t>
      </w:r>
      <w:r w:rsidR="0084256A">
        <w:rPr>
          <w:rtl/>
        </w:rPr>
        <w:t xml:space="preserve"> </w:t>
      </w:r>
      <w:r w:rsidRPr="00CF24E8">
        <w:rPr>
          <w:rtl/>
        </w:rPr>
        <w:t>היום,</w:t>
      </w:r>
      <w:r w:rsidR="0084256A">
        <w:rPr>
          <w:rtl/>
        </w:rPr>
        <w:t xml:space="preserve"> </w:t>
      </w:r>
      <w:r w:rsidRPr="00CF24E8">
        <w:rPr>
          <w:rtl/>
        </w:rPr>
        <w:t>והם</w:t>
      </w:r>
      <w:r w:rsidR="0084256A">
        <w:rPr>
          <w:rtl/>
        </w:rPr>
        <w:t xml:space="preserve"> </w:t>
      </w:r>
      <w:r w:rsidRPr="00CF24E8">
        <w:rPr>
          <w:rtl/>
        </w:rPr>
        <w:t>מוסעים</w:t>
      </w:r>
      <w:r w:rsidR="0084256A">
        <w:rPr>
          <w:rtl/>
        </w:rPr>
        <w:t xml:space="preserve"> </w:t>
      </w:r>
      <w:r w:rsidRPr="00CF24E8">
        <w:rPr>
          <w:rtl/>
        </w:rPr>
        <w:t>לעשות</w:t>
      </w:r>
      <w:r w:rsidR="0084256A">
        <w:rPr>
          <w:rtl/>
        </w:rPr>
        <w:t xml:space="preserve"> </w:t>
      </w:r>
      <w:r w:rsidRPr="00CF24E8">
        <w:rPr>
          <w:rtl/>
        </w:rPr>
        <w:t>את צורכיהם. זה לא תקין.</w:t>
      </w:r>
      <w:r w:rsidR="0084256A">
        <w:rPr>
          <w:rtl/>
        </w:rPr>
        <w:t xml:space="preserve"> </w:t>
      </w:r>
      <w:r w:rsidRPr="00CF24E8">
        <w:rPr>
          <w:rtl/>
        </w:rPr>
        <w:t>האנשים</w:t>
      </w:r>
      <w:r w:rsidR="0084256A">
        <w:rPr>
          <w:rtl/>
        </w:rPr>
        <w:t xml:space="preserve"> </w:t>
      </w:r>
      <w:r w:rsidRPr="00CF24E8">
        <w:rPr>
          <w:rtl/>
        </w:rPr>
        <w:t>ב"אוריינט האוס" רואים את הדברים הללו.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דיברתי</w:t>
      </w:r>
      <w:r w:rsidR="0084256A">
        <w:rPr>
          <w:rtl/>
        </w:rPr>
        <w:t xml:space="preserve"> </w:t>
      </w:r>
      <w:r w:rsidRPr="00CF24E8">
        <w:rPr>
          <w:rtl/>
        </w:rPr>
        <w:t>גם על הריחות משום שלא תמיד אפשר להתאפק, וכמי שיש לו אנשים שמשרתים</w:t>
      </w:r>
      <w:r w:rsidR="0084256A">
        <w:rPr>
          <w:rtl/>
        </w:rPr>
        <w:t xml:space="preserve"> </w:t>
      </w:r>
      <w:r w:rsidRPr="00CF24E8">
        <w:rPr>
          <w:rtl/>
        </w:rPr>
        <w:t>במשטרה, אתה חייב לדאוג להם: או להסיר את המשמרת או לדאוג לבית</w:t>
      </w:r>
      <w:r w:rsidR="0084256A">
        <w:rPr>
          <w:rtl/>
        </w:rPr>
        <w:t>-</w:t>
      </w:r>
      <w:r w:rsidRPr="00CF24E8">
        <w:rPr>
          <w:rtl/>
        </w:rPr>
        <w:t>שימוש כימי.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מציע שלשאלה כזאת, שהיא מאוד רצינית, תתייחס לא כפי שאתה מתייחס כשאמרת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לי </w:t>
      </w:r>
      <w:r w:rsidR="0084256A">
        <w:rPr>
          <w:rtl/>
        </w:rPr>
        <w:t>–</w:t>
      </w:r>
      <w:r w:rsidRPr="00CF24E8">
        <w:rPr>
          <w:rtl/>
        </w:rPr>
        <w:t xml:space="preserve"> ואני לא רוצה לומר מה שאלתי אותך לפני כן, כי זה לא קשור לשאילתא </w:t>
      </w:r>
      <w:r w:rsidR="0084256A">
        <w:rPr>
          <w:rtl/>
        </w:rPr>
        <w:t>–</w:t>
      </w:r>
      <w:r w:rsidRPr="00CF24E8">
        <w:rPr>
          <w:rtl/>
        </w:rPr>
        <w:t xml:space="preserve"> אבל עליך</w:t>
      </w:r>
      <w:r w:rsidR="0084256A">
        <w:rPr>
          <w:rtl/>
        </w:rPr>
        <w:t xml:space="preserve"> </w:t>
      </w:r>
      <w:r w:rsidRPr="00CF24E8">
        <w:rPr>
          <w:rtl/>
        </w:rPr>
        <w:t>כשר</w:t>
      </w:r>
      <w:r w:rsidR="0084256A">
        <w:rPr>
          <w:rtl/>
        </w:rPr>
        <w:t xml:space="preserve"> </w:t>
      </w:r>
      <w:r w:rsidRPr="00CF24E8">
        <w:rPr>
          <w:rtl/>
        </w:rPr>
        <w:t>המשטרה</w:t>
      </w:r>
      <w:r w:rsidR="0084256A">
        <w:rPr>
          <w:rtl/>
        </w:rPr>
        <w:t xml:space="preserve"> </w:t>
      </w:r>
      <w:r w:rsidRPr="00CF24E8">
        <w:rPr>
          <w:rtl/>
        </w:rPr>
        <w:t>לדאוג, שאם יש שלושה אנשים שמקבלים שכר ממשרדך, אני מבקש שכדי לעשות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הצרכים שלהם הם לא יצטרכו להזמין כל פעם מכונית על חשבון משלם המסים. ואיש לא</w:t>
      </w:r>
      <w:r w:rsidR="0084256A">
        <w:rPr>
          <w:rtl/>
        </w:rPr>
        <w:t xml:space="preserve"> </w:t>
      </w:r>
      <w:r w:rsidRPr="00CF24E8">
        <w:rPr>
          <w:rtl/>
        </w:rPr>
        <w:t>דיבר על משהו מבצעי.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לכן, השאלה שלי, אדוני, היא ישירה. האם תורה להביא בית</w:t>
      </w:r>
      <w:r w:rsidR="0084256A">
        <w:rPr>
          <w:rtl/>
        </w:rPr>
        <w:t>-</w:t>
      </w:r>
      <w:r w:rsidRPr="00CF24E8">
        <w:rPr>
          <w:rtl/>
        </w:rPr>
        <w:t>שימוש כימי למקום?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לחבר הכנסת ויינשטיין.</w:t>
      </w:r>
      <w:r w:rsidR="0084256A">
        <w:rPr>
          <w:rtl/>
        </w:rPr>
        <w:t xml:space="preserve"> </w:t>
      </w:r>
      <w:r w:rsidRPr="00CF24E8">
        <w:rPr>
          <w:rtl/>
        </w:rPr>
        <w:t>אדוני השר,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מציע</w:t>
      </w:r>
      <w:r w:rsidR="0084256A">
        <w:rPr>
          <w:rtl/>
        </w:rPr>
        <w:t xml:space="preserve"> </w:t>
      </w:r>
      <w:r w:rsidRPr="00CF24E8">
        <w:rPr>
          <w:rtl/>
        </w:rPr>
        <w:t>קודם כול לחבר הכנסת אריאל ויינשטיין, שלא יתאמץ. אם תהיה דרישה,</w:t>
      </w:r>
      <w:r w:rsidR="0084256A">
        <w:rPr>
          <w:rtl/>
        </w:rPr>
        <w:t xml:space="preserve"> </w:t>
      </w:r>
      <w:r w:rsidRPr="00CF24E8">
        <w:rPr>
          <w:rtl/>
        </w:rPr>
        <w:t>אין בעיה.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חיים אורון (מרצ):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זו היתה הכוונה.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חייב</w:t>
      </w:r>
      <w:r w:rsidR="0084256A">
        <w:rPr>
          <w:rtl/>
        </w:rPr>
        <w:t xml:space="preserve"> </w:t>
      </w:r>
      <w:r w:rsidRPr="00CF24E8">
        <w:rPr>
          <w:rtl/>
        </w:rPr>
        <w:t>להגיד</w:t>
      </w:r>
      <w:r w:rsidR="0084256A">
        <w:rPr>
          <w:rtl/>
        </w:rPr>
        <w:t xml:space="preserve"> </w:t>
      </w:r>
      <w:r w:rsidRPr="00CF24E8">
        <w:rPr>
          <w:rtl/>
        </w:rPr>
        <w:t>לחבר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ויינשטיין.</w:t>
      </w:r>
      <w:r w:rsidR="0084256A">
        <w:rPr>
          <w:rtl/>
        </w:rPr>
        <w:t xml:space="preserve"> </w:t>
      </w:r>
      <w:r w:rsidRPr="00CF24E8">
        <w:rPr>
          <w:rtl/>
        </w:rPr>
        <w:t>המסקנה</w:t>
      </w:r>
      <w:r w:rsidR="0084256A">
        <w:rPr>
          <w:rtl/>
        </w:rPr>
        <w:t xml:space="preserve"> </w:t>
      </w:r>
      <w:r w:rsidRPr="00CF24E8">
        <w:rPr>
          <w:rtl/>
        </w:rPr>
        <w:t>שהגעת אליה אינה מחויבת</w:t>
      </w:r>
      <w:r w:rsidR="0084256A">
        <w:rPr>
          <w:rtl/>
        </w:rPr>
        <w:t xml:space="preserve"> </w:t>
      </w:r>
      <w:r w:rsidRPr="00CF24E8">
        <w:rPr>
          <w:rtl/>
        </w:rPr>
        <w:t>המציאות. אולי השוטרים האלה באמת מתחו אותך, כי אנחנו לא יודעים על בעיה כזאת.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חייב</w:t>
      </w:r>
      <w:r w:rsidR="0084256A">
        <w:rPr>
          <w:rtl/>
        </w:rPr>
        <w:t xml:space="preserve"> </w:t>
      </w:r>
      <w:r w:rsidRPr="00CF24E8">
        <w:rPr>
          <w:rtl/>
        </w:rPr>
        <w:t>להגיד שיש מקוריות בשאילתא שלך. אין הרבה שאילתות שתזכינה לכל כך</w:t>
      </w:r>
      <w:r w:rsidR="0084256A">
        <w:rPr>
          <w:rtl/>
        </w:rPr>
        <w:t xml:space="preserve"> </w:t>
      </w:r>
      <w:r w:rsidRPr="00CF24E8">
        <w:rPr>
          <w:rtl/>
        </w:rPr>
        <w:t>הרבה כותרות כמו שאילתת המאמצים הזאת, שללא כל ספק היא תקבל פרסום רב מאוד. על זה</w:t>
      </w:r>
      <w:r w:rsidR="0084256A">
        <w:rPr>
          <w:rtl/>
        </w:rPr>
        <w:t xml:space="preserve"> </w:t>
      </w:r>
      <w:r w:rsidRPr="00CF24E8">
        <w:rPr>
          <w:rtl/>
        </w:rPr>
        <w:t>אין לי ויכוח.</w:t>
      </w:r>
      <w:r w:rsidR="0084256A">
        <w:rPr>
          <w:rtl/>
        </w:rPr>
        <w:t xml:space="preserve"> </w:t>
      </w:r>
      <w:r w:rsidRPr="00CF24E8">
        <w:rPr>
          <w:rtl/>
        </w:rPr>
        <w:t>אבל כדי שלא יהיה צורך בהתאמצות יתר אני מודיע לך, שאם תהיה פנייה</w:t>
      </w:r>
      <w:r w:rsidR="0084256A">
        <w:rPr>
          <w:rtl/>
        </w:rPr>
        <w:t xml:space="preserve"> </w:t>
      </w:r>
      <w:r w:rsidRPr="00CF24E8">
        <w:rPr>
          <w:rtl/>
        </w:rPr>
        <w:t>אלי,</w:t>
      </w:r>
      <w:r w:rsidR="0084256A">
        <w:rPr>
          <w:rtl/>
        </w:rPr>
        <w:t xml:space="preserve"> </w:t>
      </w:r>
      <w:r w:rsidRPr="00CF24E8">
        <w:rPr>
          <w:rtl/>
        </w:rPr>
        <w:t>לא תהיה שום בעיה לאשר מתקן כימי במקום. אבל אני מודיע לך, שעד הרגע הזה לא</w:t>
      </w:r>
      <w:r w:rsidR="0084256A">
        <w:rPr>
          <w:rtl/>
        </w:rPr>
        <w:t xml:space="preserve"> </w:t>
      </w:r>
      <w:r w:rsidRPr="00CF24E8">
        <w:rPr>
          <w:rtl/>
        </w:rPr>
        <w:t>היתה 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פיני בדש (צומת):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בוודאי.</w:t>
      </w:r>
      <w:r w:rsidR="0084256A">
        <w:rPr>
          <w:rtl/>
        </w:rPr>
        <w:t xml:space="preserve"> </w:t>
      </w:r>
      <w:r w:rsidRPr="00CF24E8">
        <w:rPr>
          <w:rtl/>
        </w:rPr>
        <w:t>יפנו</w:t>
      </w:r>
      <w:r w:rsidR="0084256A">
        <w:rPr>
          <w:rtl/>
        </w:rPr>
        <w:t xml:space="preserve"> </w:t>
      </w:r>
      <w:r w:rsidRPr="00CF24E8">
        <w:rPr>
          <w:rtl/>
        </w:rPr>
        <w:t>אז לאהוד אולמרט, תהיה שאילתא נוספת, יהיה המשך, ותהיה הצעת</w:t>
      </w:r>
      <w:r w:rsidR="0084256A">
        <w:rPr>
          <w:rtl/>
        </w:rPr>
        <w:t xml:space="preserve"> </w:t>
      </w:r>
      <w:r w:rsidRPr="00CF24E8">
        <w:rPr>
          <w:rtl/>
        </w:rPr>
        <w:t>אי</w:t>
      </w:r>
      <w:r w:rsidR="0084256A">
        <w:rPr>
          <w:rtl/>
        </w:rPr>
        <w:t>-</w:t>
      </w:r>
      <w:r w:rsidRPr="00CF24E8">
        <w:rPr>
          <w:rtl/>
        </w:rPr>
        <w:t>אמון</w:t>
      </w:r>
      <w:r w:rsidR="0084256A">
        <w:rPr>
          <w:rtl/>
        </w:rPr>
        <w:t xml:space="preserve"> </w:t>
      </w:r>
      <w:r w:rsidRPr="00CF24E8">
        <w:rPr>
          <w:rtl/>
        </w:rPr>
        <w:t>למה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נעשה</w:t>
      </w:r>
      <w:r w:rsidR="0084256A">
        <w:rPr>
          <w:rtl/>
        </w:rPr>
        <w:t xml:space="preserve"> </w:t>
      </w:r>
      <w:r w:rsidRPr="00CF24E8">
        <w:rPr>
          <w:rtl/>
        </w:rPr>
        <w:t>בזמן.</w:t>
      </w:r>
      <w:r w:rsidR="0084256A">
        <w:rPr>
          <w:rtl/>
        </w:rPr>
        <w:t xml:space="preserve"> </w:t>
      </w:r>
      <w:r w:rsidRPr="00CF24E8">
        <w:rPr>
          <w:rtl/>
        </w:rPr>
        <w:t>אני חייב לומר שאני מוריד את הכובע; אין גבול</w:t>
      </w:r>
      <w:r w:rsidR="0084256A">
        <w:rPr>
          <w:rtl/>
        </w:rPr>
        <w:t xml:space="preserve"> </w:t>
      </w:r>
      <w:r w:rsidRPr="00CF24E8">
        <w:rPr>
          <w:rtl/>
        </w:rPr>
        <w:t>לגאוניות בשאילתות.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פיני בדש (צומת):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בדש, די. מה קורה פה?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אריאל ויינשטיין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תפקידך לברר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בהחלט</w:t>
      </w:r>
      <w:r w:rsidR="0084256A">
        <w:rPr>
          <w:rtl/>
        </w:rPr>
        <w:t xml:space="preserve"> </w:t>
      </w:r>
      <w:r w:rsidRPr="00CF24E8">
        <w:rPr>
          <w:rtl/>
        </w:rPr>
        <w:t>אברר.</w:t>
      </w:r>
      <w:r w:rsidR="0084256A">
        <w:rPr>
          <w:rtl/>
        </w:rPr>
        <w:t xml:space="preserve"> </w:t>
      </w:r>
      <w:r w:rsidRPr="00CF24E8">
        <w:rPr>
          <w:rtl/>
        </w:rPr>
        <w:t>אם יש בקשה, לא תהיה בעיה לתקצב את זה. זה לא דבר שצריך</w:t>
      </w:r>
      <w:r w:rsidR="0084256A">
        <w:rPr>
          <w:rtl/>
        </w:rPr>
        <w:t xml:space="preserve"> </w:t>
      </w:r>
      <w:r w:rsidRPr="00CF24E8">
        <w:rPr>
          <w:rtl/>
        </w:rPr>
        <w:t>לגרום</w:t>
      </w:r>
      <w:r w:rsidR="0084256A">
        <w:rPr>
          <w:rtl/>
        </w:rPr>
        <w:t xml:space="preserve"> </w:t>
      </w:r>
      <w:r w:rsidRPr="00CF24E8">
        <w:rPr>
          <w:rtl/>
        </w:rPr>
        <w:t>לרוגז כזה. במקרים רבים חברי הכנסת היו מדברים אתי, ובתוך שתי דקות העניין</w:t>
      </w:r>
      <w:r w:rsidR="0084256A">
        <w:rPr>
          <w:rtl/>
        </w:rPr>
        <w:t xml:space="preserve"> </w:t>
      </w:r>
      <w:r w:rsidRPr="00CF24E8">
        <w:rPr>
          <w:rtl/>
        </w:rPr>
        <w:t>היה נגמר. חשבתי שעוד מעט צריך יהיה להפוך את השאילתא להצעת אי</w:t>
      </w:r>
      <w:r w:rsidR="0084256A">
        <w:rPr>
          <w:rtl/>
        </w:rPr>
        <w:t>-</w:t>
      </w:r>
      <w:r w:rsidRPr="00CF24E8">
        <w:rPr>
          <w:rtl/>
        </w:rPr>
        <w:t>אמון.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לכבוד</w:t>
      </w:r>
      <w:r w:rsidR="0084256A">
        <w:rPr>
          <w:rtl/>
        </w:rPr>
        <w:t xml:space="preserve"> </w:t>
      </w:r>
      <w:r w:rsidRPr="00CF24E8">
        <w:rPr>
          <w:rtl/>
        </w:rPr>
        <w:t>שר</w:t>
      </w:r>
      <w:r w:rsidR="0084256A">
        <w:rPr>
          <w:rtl/>
        </w:rPr>
        <w:t xml:space="preserve"> </w:t>
      </w:r>
      <w:r w:rsidRPr="00CF24E8">
        <w:rPr>
          <w:rtl/>
        </w:rPr>
        <w:t>המשטרה.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מזמינה</w:t>
      </w:r>
      <w:r w:rsidR="0084256A">
        <w:rPr>
          <w:rtl/>
        </w:rPr>
        <w:t xml:space="preserve"> </w:t>
      </w:r>
      <w:r w:rsidRPr="00CF24E8">
        <w:rPr>
          <w:rtl/>
        </w:rPr>
        <w:t>כעת את חבר הכנסת יוסף בא</w:t>
      </w:r>
      <w:r w:rsidR="0084256A">
        <w:rPr>
          <w:rtl/>
        </w:rPr>
        <w:t>-</w:t>
      </w:r>
      <w:r w:rsidRPr="00CF24E8">
        <w:rPr>
          <w:rtl/>
        </w:rPr>
        <w:t>גד להציג</w:t>
      </w:r>
      <w:r w:rsidR="0084256A">
        <w:rPr>
          <w:rtl/>
        </w:rPr>
        <w:t xml:space="preserve"> </w:t>
      </w:r>
      <w:r w:rsidRPr="00CF24E8">
        <w:rPr>
          <w:rtl/>
        </w:rPr>
        <w:t>שאילתא בעל</w:t>
      </w:r>
      <w:r w:rsidR="0084256A">
        <w:rPr>
          <w:rtl/>
        </w:rPr>
        <w:t>-</w:t>
      </w:r>
      <w:r w:rsidRPr="00CF24E8">
        <w:rPr>
          <w:rtl/>
        </w:rPr>
        <w:t>פה מס' 484 בנושא: ילדי חברון.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56" w:name="_Toc460755637"/>
      <w:r w:rsidRPr="0084256A">
        <w:rPr>
          <w:rtl/>
        </w:rPr>
        <w:t>ילדי חברון</w:t>
      </w:r>
      <w:bookmarkEnd w:id="56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אדוני שר המשטרה. חבל שהנושא הזה בא אחרי הנושא הקודם, כי</w:t>
      </w:r>
      <w:r w:rsidR="0084256A">
        <w:rPr>
          <w:rtl/>
        </w:rPr>
        <w:t xml:space="preserve"> </w:t>
      </w:r>
      <w:r w:rsidRPr="00CF24E8">
        <w:rPr>
          <w:rtl/>
        </w:rPr>
        <w:t>הנושא שלי הוא טרגי מאוד.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נדהמנו</w:t>
      </w:r>
      <w:r w:rsidR="0084256A">
        <w:rPr>
          <w:rtl/>
        </w:rPr>
        <w:t xml:space="preserve"> </w:t>
      </w:r>
      <w:r w:rsidRPr="00CF24E8">
        <w:rPr>
          <w:rtl/>
        </w:rPr>
        <w:t>לשמוע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פרשת</w:t>
      </w:r>
      <w:r w:rsidR="0084256A">
        <w:rPr>
          <w:rtl/>
        </w:rPr>
        <w:t xml:space="preserve"> </w:t>
      </w:r>
      <w:r w:rsidRPr="00CF24E8">
        <w:rPr>
          <w:rtl/>
        </w:rPr>
        <w:t>ילדי</w:t>
      </w:r>
      <w:r w:rsidR="0084256A">
        <w:rPr>
          <w:rtl/>
        </w:rPr>
        <w:t xml:space="preserve"> </w:t>
      </w:r>
      <w:r w:rsidRPr="00CF24E8">
        <w:rPr>
          <w:rtl/>
        </w:rPr>
        <w:t>חברון,</w:t>
      </w:r>
      <w:r w:rsidR="0084256A">
        <w:rPr>
          <w:rtl/>
        </w:rPr>
        <w:t xml:space="preserve"> </w:t>
      </w:r>
      <w:r w:rsidRPr="00CF24E8">
        <w:rPr>
          <w:rtl/>
        </w:rPr>
        <w:t>הכוללת טענות בדבר חטיפת ילד 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המשטרה</w:t>
      </w:r>
      <w:r w:rsidR="0084256A">
        <w:rPr>
          <w:rtl/>
        </w:rPr>
        <w:t xml:space="preserve"> </w:t>
      </w:r>
      <w:r w:rsidRPr="00CF24E8">
        <w:rPr>
          <w:rtl/>
        </w:rPr>
        <w:t>והמשכה</w:t>
      </w:r>
      <w:r w:rsidR="0084256A">
        <w:rPr>
          <w:rtl/>
        </w:rPr>
        <w:t xml:space="preserve"> </w:t>
      </w:r>
      <w:r w:rsidRPr="00CF24E8">
        <w:rPr>
          <w:rtl/>
        </w:rPr>
        <w:t>במעצר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כ</w:t>
      </w:r>
      <w:r w:rsidR="0084256A">
        <w:rPr>
          <w:rtl/>
        </w:rPr>
        <w:t>-</w:t>
      </w:r>
      <w:r w:rsidRPr="00CF24E8">
        <w:rPr>
          <w:rtl/>
        </w:rPr>
        <w:t>25</w:t>
      </w:r>
      <w:r w:rsidR="0084256A">
        <w:rPr>
          <w:rtl/>
        </w:rPr>
        <w:t xml:space="preserve"> </w:t>
      </w:r>
      <w:r w:rsidRPr="00CF24E8">
        <w:rPr>
          <w:rtl/>
        </w:rPr>
        <w:t>ילדים</w:t>
      </w:r>
      <w:r w:rsidR="0084256A">
        <w:rPr>
          <w:rtl/>
        </w:rPr>
        <w:t xml:space="preserve"> </w:t>
      </w:r>
      <w:r w:rsidRPr="00CF24E8">
        <w:rPr>
          <w:rtl/>
        </w:rPr>
        <w:t>ושליחתן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ילדות</w:t>
      </w:r>
      <w:r w:rsidR="0084256A">
        <w:rPr>
          <w:rtl/>
        </w:rPr>
        <w:t xml:space="preserve"> </w:t>
      </w:r>
      <w:r w:rsidRPr="00CF24E8">
        <w:rPr>
          <w:rtl/>
        </w:rPr>
        <w:t>ללינה</w:t>
      </w:r>
      <w:r w:rsidR="0084256A">
        <w:rPr>
          <w:rtl/>
        </w:rPr>
        <w:t xml:space="preserve"> </w:t>
      </w:r>
      <w:r w:rsidRPr="00CF24E8">
        <w:rPr>
          <w:rtl/>
        </w:rPr>
        <w:t>בתאי</w:t>
      </w:r>
      <w:r w:rsidR="0084256A">
        <w:rPr>
          <w:rtl/>
        </w:rPr>
        <w:t xml:space="preserve"> </w:t>
      </w:r>
      <w:r w:rsidRPr="00CF24E8">
        <w:rPr>
          <w:rtl/>
        </w:rPr>
        <w:t>המעצר</w:t>
      </w:r>
      <w:r w:rsidR="0084256A">
        <w:rPr>
          <w:rtl/>
        </w:rPr>
        <w:t xml:space="preserve"> </w:t>
      </w:r>
      <w:r w:rsidRPr="00CF24E8">
        <w:rPr>
          <w:rtl/>
        </w:rPr>
        <w:t>באבו</w:t>
      </w:r>
      <w:r w:rsidR="0084256A">
        <w:rPr>
          <w:rtl/>
        </w:rPr>
        <w:t>-</w:t>
      </w:r>
      <w:r w:rsidRPr="00CF24E8">
        <w:rPr>
          <w:rtl/>
        </w:rPr>
        <w:t>כביר.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האם נלקח הילד בלי ליידע את הוריו? מדוע?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האם הועברו בנות צעירות לתאי מעצר עם פושעים באבו</w:t>
      </w:r>
      <w:r w:rsidR="0084256A">
        <w:rPr>
          <w:rtl/>
        </w:rPr>
        <w:t>-</w:t>
      </w:r>
      <w:r w:rsidRPr="00CF24E8">
        <w:rPr>
          <w:rtl/>
        </w:rPr>
        <w:t>כביר? מדוע?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 מה נעשה בעניין התלונות לגבי הקצין אשר הפליא מכותיו בנשים ובילדים?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 אדוני השר,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בראש</w:t>
      </w:r>
      <w:r w:rsidR="0084256A">
        <w:rPr>
          <w:rtl/>
        </w:rPr>
        <w:t xml:space="preserve"> </w:t>
      </w:r>
      <w:r w:rsidRPr="00CF24E8">
        <w:rPr>
          <w:rtl/>
        </w:rPr>
        <w:t>ובראשונה</w:t>
      </w:r>
      <w:r w:rsidR="0084256A">
        <w:rPr>
          <w:rtl/>
        </w:rPr>
        <w:t xml:space="preserve"> </w:t>
      </w:r>
      <w:r w:rsidRPr="00CF24E8">
        <w:rPr>
          <w:rtl/>
        </w:rPr>
        <w:t>אני חייב להביע צער על שבשאילתא שאושרה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מזכירות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שימוש</w:t>
      </w:r>
      <w:r w:rsidR="0084256A">
        <w:rPr>
          <w:rtl/>
        </w:rPr>
        <w:t xml:space="preserve"> </w:t>
      </w:r>
      <w:r w:rsidRPr="00CF24E8">
        <w:rPr>
          <w:rtl/>
        </w:rPr>
        <w:t>במלים:</w:t>
      </w:r>
      <w:r w:rsidR="0084256A">
        <w:rPr>
          <w:rtl/>
        </w:rPr>
        <w:t xml:space="preserve"> </w:t>
      </w:r>
      <w:r w:rsidRPr="00CF24E8">
        <w:rPr>
          <w:rtl/>
        </w:rPr>
        <w:t>"נדהמנו לשמוע על פרשת ילדי חברון,</w:t>
      </w:r>
      <w:r w:rsidR="0084256A">
        <w:rPr>
          <w:rtl/>
        </w:rPr>
        <w:t xml:space="preserve"> </w:t>
      </w:r>
      <w:r w:rsidRPr="00CF24E8">
        <w:rPr>
          <w:rtl/>
        </w:rPr>
        <w:t>הכוללת</w:t>
      </w:r>
      <w:r w:rsidR="0084256A">
        <w:rPr>
          <w:rtl/>
        </w:rPr>
        <w:t xml:space="preserve"> </w:t>
      </w:r>
      <w:r w:rsidRPr="00CF24E8">
        <w:rPr>
          <w:rtl/>
        </w:rPr>
        <w:t>טענות</w:t>
      </w:r>
      <w:r w:rsidR="0084256A">
        <w:rPr>
          <w:rtl/>
        </w:rPr>
        <w:t xml:space="preserve"> </w:t>
      </w:r>
      <w:r w:rsidRPr="00CF24E8">
        <w:rPr>
          <w:rtl/>
        </w:rPr>
        <w:t>בדבר</w:t>
      </w:r>
      <w:r w:rsidR="0084256A">
        <w:rPr>
          <w:rtl/>
        </w:rPr>
        <w:t xml:space="preserve"> </w:t>
      </w:r>
      <w:r w:rsidRPr="00CF24E8">
        <w:rPr>
          <w:rtl/>
        </w:rPr>
        <w:t>חטיפת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>". המשטרה לא חוטפת; המשטרה יכולה לעצור. המעצר</w:t>
      </w:r>
      <w:r w:rsidR="0084256A">
        <w:rPr>
          <w:rtl/>
        </w:rPr>
        <w:t xml:space="preserve"> </w:t>
      </w:r>
      <w:r w:rsidRPr="00CF24E8">
        <w:rPr>
          <w:rtl/>
        </w:rPr>
        <w:t>יכול להיות חוקי, לא חוקי, אבל היא לא חוטפת.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 מדברים על טענות, אדוני השר. זו לא חריצת</w:t>
      </w:r>
      <w:r w:rsidR="0084256A">
        <w:rPr>
          <w:rtl/>
        </w:rPr>
        <w:t>-</w:t>
      </w:r>
      <w:r w:rsidRPr="00CF24E8">
        <w:rPr>
          <w:rtl/>
        </w:rPr>
        <w:t>דין. טענות שנבדקות.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עם כל הכבוד, אני מדבר כרגע על דבר מאוד מרכזי. המשטרה לעולם איננה חוטפת.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זו כבר תשובה, אבל אתה דיברת על הניסוח של השאילתא.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לדעתי,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שגיאה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מזכירות הכנסת שהיא לא שמה לב. אפשר להגיד שאדם נלקח</w:t>
      </w:r>
      <w:r w:rsidR="0084256A">
        <w:rPr>
          <w:rtl/>
        </w:rPr>
        <w:t xml:space="preserve"> </w:t>
      </w:r>
      <w:r w:rsidRPr="00CF24E8">
        <w:rPr>
          <w:rtl/>
        </w:rPr>
        <w:t>בניגוד לרצונו, בטענות שווא, בניגוד לחוק, אבל הוא לא נחטף. משטרת ישראל לא חוטפת</w:t>
      </w:r>
      <w:r w:rsidR="0084256A">
        <w:rPr>
          <w:rtl/>
        </w:rPr>
        <w:t xml:space="preserve"> </w:t>
      </w:r>
      <w:r w:rsidRPr="00CF24E8">
        <w:rPr>
          <w:rtl/>
        </w:rPr>
        <w:t>בני אדם.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הצבא חיפש את החטוף. לידיעתך.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מכיוון שהנער שנעצר סירב להזדהות, לא ניתן היה ליידע את הוריו על מעצרו.</w:t>
      </w:r>
      <w:r w:rsidR="0084256A">
        <w:rPr>
          <w:rtl/>
        </w:rPr>
        <w:t xml:space="preserve"> </w:t>
      </w:r>
      <w:r w:rsidRPr="00CF24E8">
        <w:rPr>
          <w:rtl/>
        </w:rPr>
        <w:t>לאחר</w:t>
      </w:r>
      <w:r w:rsidR="0084256A">
        <w:rPr>
          <w:rtl/>
        </w:rPr>
        <w:t xml:space="preserve"> </w:t>
      </w:r>
      <w:r w:rsidRPr="00CF24E8">
        <w:rPr>
          <w:rtl/>
        </w:rPr>
        <w:t>שהנער</w:t>
      </w:r>
      <w:r w:rsidR="0084256A">
        <w:rPr>
          <w:rtl/>
        </w:rPr>
        <w:t xml:space="preserve"> </w:t>
      </w:r>
      <w:r w:rsidRPr="00CF24E8">
        <w:rPr>
          <w:rtl/>
        </w:rPr>
        <w:t>הזדהה,</w:t>
      </w:r>
      <w:r w:rsidR="0084256A">
        <w:rPr>
          <w:rtl/>
        </w:rPr>
        <w:t xml:space="preserve"> </w:t>
      </w:r>
      <w:r w:rsidRPr="00CF24E8">
        <w:rPr>
          <w:rtl/>
        </w:rPr>
        <w:t>התבקשו ההורים להגיע לתחנת המשטרה כדי להיות נוכחים בחקירה.</w:t>
      </w:r>
      <w:r w:rsidR="0084256A">
        <w:rPr>
          <w:rtl/>
        </w:rPr>
        <w:t xml:space="preserve"> </w:t>
      </w:r>
      <w:r w:rsidRPr="00CF24E8">
        <w:rPr>
          <w:rtl/>
        </w:rPr>
        <w:t>אביו של הנער סירב להגיע לתחנה, ורק לאחר כשעה הגיעה אמו.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</w:t>
      </w:r>
      <w:r w:rsidR="0084256A">
        <w:rPr>
          <w:rtl/>
        </w:rPr>
        <w:t xml:space="preserve"> </w:t>
      </w:r>
      <w:r w:rsidRPr="00CF24E8">
        <w:rPr>
          <w:rtl/>
        </w:rPr>
        <w:t>העצורות</w:t>
      </w:r>
      <w:r w:rsidR="0084256A">
        <w:rPr>
          <w:rtl/>
        </w:rPr>
        <w:t xml:space="preserve"> </w:t>
      </w:r>
      <w:r w:rsidRPr="00CF24E8">
        <w:rPr>
          <w:rtl/>
        </w:rPr>
        <w:t>הועברו</w:t>
      </w:r>
      <w:r w:rsidR="0084256A">
        <w:rPr>
          <w:rtl/>
        </w:rPr>
        <w:t xml:space="preserve"> </w:t>
      </w:r>
      <w:r w:rsidRPr="00CF24E8">
        <w:rPr>
          <w:rtl/>
        </w:rPr>
        <w:t>לבית</w:t>
      </w:r>
      <w:r w:rsidR="0084256A">
        <w:rPr>
          <w:rtl/>
        </w:rPr>
        <w:t>-</w:t>
      </w:r>
      <w:r w:rsidRPr="00CF24E8">
        <w:rPr>
          <w:rtl/>
        </w:rPr>
        <w:t>המעצר</w:t>
      </w:r>
      <w:r w:rsidR="0084256A">
        <w:rPr>
          <w:rtl/>
        </w:rPr>
        <w:t xml:space="preserve"> </w:t>
      </w:r>
      <w:r w:rsidRPr="00CF24E8">
        <w:rPr>
          <w:rtl/>
        </w:rPr>
        <w:t>באבו</w:t>
      </w:r>
      <w:r w:rsidR="0084256A">
        <w:rPr>
          <w:rtl/>
        </w:rPr>
        <w:t>-</w:t>
      </w:r>
      <w:r w:rsidRPr="00CF24E8">
        <w:rPr>
          <w:rtl/>
        </w:rPr>
        <w:t>כביר</w:t>
      </w:r>
      <w:r w:rsidR="0084256A">
        <w:rPr>
          <w:rtl/>
        </w:rPr>
        <w:t xml:space="preserve"> </w:t>
      </w:r>
      <w:r w:rsidRPr="00CF24E8">
        <w:rPr>
          <w:rtl/>
        </w:rPr>
        <w:t>מכיוון</w:t>
      </w:r>
      <w:r w:rsidR="0084256A">
        <w:rPr>
          <w:rtl/>
        </w:rPr>
        <w:t xml:space="preserve"> </w:t>
      </w:r>
      <w:r w:rsidRPr="00CF24E8">
        <w:rPr>
          <w:rtl/>
        </w:rPr>
        <w:t>שיש</w:t>
      </w:r>
      <w:r w:rsidR="0084256A">
        <w:rPr>
          <w:rtl/>
        </w:rPr>
        <w:t xml:space="preserve"> </w:t>
      </w:r>
      <w:r w:rsidRPr="00CF24E8">
        <w:rPr>
          <w:rtl/>
        </w:rPr>
        <w:t>הנחיה שלא להחזיק</w:t>
      </w:r>
      <w:r w:rsidR="0084256A">
        <w:rPr>
          <w:rtl/>
        </w:rPr>
        <w:t xml:space="preserve"> </w:t>
      </w:r>
      <w:r w:rsidRPr="00CF24E8">
        <w:rPr>
          <w:rtl/>
        </w:rPr>
        <w:t>עצורים</w:t>
      </w:r>
      <w:r w:rsidR="0084256A">
        <w:rPr>
          <w:rtl/>
        </w:rPr>
        <w:t xml:space="preserve"> </w:t>
      </w:r>
      <w:r w:rsidRPr="00CF24E8">
        <w:rPr>
          <w:rtl/>
        </w:rPr>
        <w:t>יהודים</w:t>
      </w:r>
      <w:r w:rsidR="0084256A">
        <w:rPr>
          <w:rtl/>
        </w:rPr>
        <w:t xml:space="preserve"> </w:t>
      </w:r>
      <w:r w:rsidRPr="00CF24E8">
        <w:rPr>
          <w:rtl/>
        </w:rPr>
        <w:t>בתאי המעצר בתחנת חברון, ובבית</w:t>
      </w:r>
      <w:r w:rsidR="0084256A">
        <w:rPr>
          <w:rtl/>
        </w:rPr>
        <w:t>-</w:t>
      </w:r>
      <w:r w:rsidRPr="00CF24E8">
        <w:rPr>
          <w:rtl/>
        </w:rPr>
        <w:t>המעצר במחוז ירושלים לא היה מקום.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בסך</w:t>
      </w:r>
      <w:r w:rsidR="0084256A">
        <w:rPr>
          <w:rtl/>
        </w:rPr>
        <w:t xml:space="preserve"> </w:t>
      </w:r>
      <w:r w:rsidRPr="00CF24E8">
        <w:rPr>
          <w:rtl/>
        </w:rPr>
        <w:t>הכול</w:t>
      </w:r>
      <w:r w:rsidR="0084256A">
        <w:rPr>
          <w:rtl/>
        </w:rPr>
        <w:t xml:space="preserve"> </w:t>
      </w:r>
      <w:r w:rsidRPr="00CF24E8">
        <w:rPr>
          <w:rtl/>
        </w:rPr>
        <w:t>נעצרו שש בוגרות ושש קטינות, שהוחזקו באגף הנשים באבו</w:t>
      </w:r>
      <w:r w:rsidR="0084256A">
        <w:rPr>
          <w:rtl/>
        </w:rPr>
        <w:t>-</w:t>
      </w:r>
      <w:r w:rsidRPr="00CF24E8">
        <w:rPr>
          <w:rtl/>
        </w:rPr>
        <w:t>כביר.</w:t>
      </w:r>
      <w:r w:rsidR="0084256A">
        <w:rPr>
          <w:rtl/>
        </w:rPr>
        <w:t xml:space="preserve"> </w:t>
      </w:r>
      <w:r w:rsidRPr="00CF24E8">
        <w:rPr>
          <w:rtl/>
        </w:rPr>
        <w:t>שני</w:t>
      </w:r>
      <w:r w:rsidR="0084256A">
        <w:rPr>
          <w:rtl/>
        </w:rPr>
        <w:t xml:space="preserve"> </w:t>
      </w:r>
      <w:r w:rsidRPr="00CF24E8">
        <w:rPr>
          <w:rtl/>
        </w:rPr>
        <w:t>קטינים</w:t>
      </w:r>
      <w:r w:rsidR="0084256A">
        <w:rPr>
          <w:rtl/>
        </w:rPr>
        <w:t xml:space="preserve"> </w:t>
      </w:r>
      <w:r w:rsidRPr="00CF24E8">
        <w:rPr>
          <w:rtl/>
        </w:rPr>
        <w:t>נוספים</w:t>
      </w:r>
      <w:r w:rsidR="0084256A">
        <w:rPr>
          <w:rtl/>
        </w:rPr>
        <w:t xml:space="preserve"> </w:t>
      </w:r>
      <w:r w:rsidRPr="00CF24E8">
        <w:rPr>
          <w:rtl/>
        </w:rPr>
        <w:t>הוחזקו</w:t>
      </w:r>
      <w:r w:rsidR="0084256A">
        <w:rPr>
          <w:rtl/>
        </w:rPr>
        <w:t xml:space="preserve"> </w:t>
      </w:r>
      <w:r w:rsidRPr="00CF24E8">
        <w:rPr>
          <w:rtl/>
        </w:rPr>
        <w:t>באגף</w:t>
      </w:r>
      <w:r w:rsidR="0084256A">
        <w:rPr>
          <w:rtl/>
        </w:rPr>
        <w:t xml:space="preserve"> </w:t>
      </w:r>
      <w:r w:rsidRPr="00CF24E8">
        <w:rPr>
          <w:rtl/>
        </w:rPr>
        <w:t>הנוער.</w:t>
      </w:r>
      <w:r w:rsidR="0084256A">
        <w:rPr>
          <w:rtl/>
        </w:rPr>
        <w:t xml:space="preserve"> </w:t>
      </w:r>
      <w:r w:rsidRPr="00CF24E8">
        <w:rPr>
          <w:rtl/>
        </w:rPr>
        <w:t>כל העצורים</w:t>
      </w:r>
      <w:r w:rsidR="0084256A">
        <w:rPr>
          <w:rtl/>
        </w:rPr>
        <w:t xml:space="preserve"> </w:t>
      </w:r>
      <w:r w:rsidRPr="00CF24E8">
        <w:rPr>
          <w:rtl/>
        </w:rPr>
        <w:t>הוחזקו בהפרדה מתאימה, בהתאם</w:t>
      </w:r>
      <w:r w:rsidR="0084256A">
        <w:rPr>
          <w:rtl/>
        </w:rPr>
        <w:t xml:space="preserve"> </w:t>
      </w:r>
      <w:r w:rsidRPr="00CF24E8">
        <w:rPr>
          <w:rtl/>
        </w:rPr>
        <w:t>לקטגוריה שאליה השתייכו.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</w:t>
      </w:r>
      <w:r w:rsidR="0084256A">
        <w:rPr>
          <w:rtl/>
        </w:rPr>
        <w:t xml:space="preserve"> </w:t>
      </w:r>
      <w:r w:rsidRPr="00CF24E8">
        <w:rPr>
          <w:rtl/>
        </w:rPr>
        <w:t>הקצין פעל במהלך האירוע בצורה מקצועית ושקולה ועל</w:t>
      </w:r>
      <w:r w:rsidR="0084256A">
        <w:rPr>
          <w:rtl/>
        </w:rPr>
        <w:t>-</w:t>
      </w:r>
      <w:r w:rsidRPr="00CF24E8">
        <w:rPr>
          <w:rtl/>
        </w:rPr>
        <w:t>פי החוק.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להכות זה "בצורה מקצועית ושקולה"?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יהלום, אני רוצה שתתרגל לכך שיש אכיפת חוק שווה לכול, והיא תהיה</w:t>
      </w:r>
      <w:r w:rsidR="0084256A">
        <w:rPr>
          <w:rtl/>
        </w:rPr>
        <w:t xml:space="preserve"> </w:t>
      </w:r>
      <w:r w:rsidRPr="00CF24E8">
        <w:rPr>
          <w:rtl/>
        </w:rPr>
        <w:t>שווה,</w:t>
      </w:r>
      <w:r w:rsidR="0084256A">
        <w:rPr>
          <w:rtl/>
        </w:rPr>
        <w:t xml:space="preserve"> </w:t>
      </w:r>
      <w:r w:rsidRPr="00CF24E8">
        <w:rPr>
          <w:rtl/>
        </w:rPr>
        <w:t>ושום</w:t>
      </w:r>
      <w:r w:rsidR="0084256A">
        <w:rPr>
          <w:rtl/>
        </w:rPr>
        <w:t xml:space="preserve"> </w:t>
      </w:r>
      <w:r w:rsidRPr="00CF24E8">
        <w:rPr>
          <w:rtl/>
        </w:rPr>
        <w:t>הפחדה</w:t>
      </w:r>
      <w:r w:rsidR="0084256A">
        <w:rPr>
          <w:rtl/>
        </w:rPr>
        <w:t xml:space="preserve"> </w:t>
      </w:r>
      <w:r w:rsidRPr="00CF24E8">
        <w:rPr>
          <w:rtl/>
        </w:rPr>
        <w:t>שלכם לא תועיל. אתם מעוניינים להפחיד את המשטרה, שלא תבצע את</w:t>
      </w:r>
      <w:r w:rsidR="0084256A">
        <w:rPr>
          <w:rtl/>
        </w:rPr>
        <w:t xml:space="preserve"> </w:t>
      </w:r>
      <w:r w:rsidRPr="00CF24E8">
        <w:rPr>
          <w:rtl/>
        </w:rPr>
        <w:t>תפקידה.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זה, מפחידים את המשטרה?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תאמין לי, שום כוח בעולם לא יזיז אותי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יהלום, אני קוראת אותך לסדר בפעם הראשונה.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חכמים על ילדים.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יהלום.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חבר הכנסת יהלום, בקו מקביל אלי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גברתי, נעשה פה פשע.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בא</w:t>
      </w:r>
      <w:r w:rsidR="0084256A">
        <w:rPr>
          <w:rtl/>
        </w:rPr>
        <w:t>-</w:t>
      </w:r>
      <w:r w:rsidRPr="00CF24E8">
        <w:rPr>
          <w:rtl/>
        </w:rPr>
        <w:t>גד, עם כל הכבוד, אתם לא תפריעו לשר להשיב.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יהלום.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התמונה,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בתגובות על תשובה שלי, היא חלק ממסע. הבוקר, לפני שהגעתי לכאן,</w:t>
      </w:r>
      <w:r w:rsidR="0084256A">
        <w:rPr>
          <w:rtl/>
        </w:rPr>
        <w:t xml:space="preserve"> </w:t>
      </w:r>
      <w:r w:rsidRPr="00CF24E8">
        <w:rPr>
          <w:rtl/>
        </w:rPr>
        <w:t xml:space="preserve">ראיתי בישיבה מיוחדת עם מפכ"ל המשטרה את סרטי הווידיאו </w:t>
      </w:r>
      <w:r w:rsidR="0084256A">
        <w:rPr>
          <w:rtl/>
        </w:rPr>
        <w:t>–</w:t>
      </w:r>
      <w:r w:rsidRPr="00CF24E8">
        <w:rPr>
          <w:rtl/>
        </w:rPr>
        <w:t xml:space="preserve"> מה שהיה בבית</w:t>
      </w:r>
      <w:r w:rsidR="0084256A">
        <w:rPr>
          <w:rtl/>
        </w:rPr>
        <w:t>-</w:t>
      </w:r>
      <w:r w:rsidRPr="00CF24E8">
        <w:rPr>
          <w:rtl/>
        </w:rPr>
        <w:t>המשפט.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לומר</w:t>
      </w:r>
      <w:r w:rsidR="0084256A">
        <w:rPr>
          <w:rtl/>
        </w:rPr>
        <w:t xml:space="preserve"> </w:t>
      </w:r>
      <w:r w:rsidRPr="00CF24E8">
        <w:rPr>
          <w:rtl/>
        </w:rPr>
        <w:t>לכם</w:t>
      </w:r>
      <w:r w:rsidR="0084256A">
        <w:rPr>
          <w:rtl/>
        </w:rPr>
        <w:t xml:space="preserve"> </w:t>
      </w:r>
      <w:r w:rsidRPr="00CF24E8">
        <w:rPr>
          <w:rtl/>
        </w:rPr>
        <w:t>שהתופעה</w:t>
      </w:r>
      <w:r w:rsidR="0084256A">
        <w:rPr>
          <w:rtl/>
        </w:rPr>
        <w:t xml:space="preserve"> </w:t>
      </w:r>
      <w:r w:rsidRPr="00CF24E8">
        <w:rPr>
          <w:rtl/>
        </w:rPr>
        <w:t>הזאת</w:t>
      </w:r>
      <w:r w:rsidR="0084256A">
        <w:rPr>
          <w:rtl/>
        </w:rPr>
        <w:t xml:space="preserve"> </w:t>
      </w:r>
      <w:r w:rsidRPr="00CF24E8">
        <w:rPr>
          <w:rtl/>
        </w:rPr>
        <w:t>של הכאת שוטרים, של הרבצה לשוטרים, של</w:t>
      </w:r>
      <w:r w:rsidR="0084256A">
        <w:rPr>
          <w:rtl/>
        </w:rPr>
        <w:t xml:space="preserve"> </w:t>
      </w:r>
      <w:r w:rsidRPr="00CF24E8">
        <w:rPr>
          <w:rtl/>
        </w:rPr>
        <w:t>ניסיון</w:t>
      </w:r>
      <w:r w:rsidR="0084256A">
        <w:rPr>
          <w:rtl/>
        </w:rPr>
        <w:t xml:space="preserve"> </w:t>
      </w:r>
      <w:r w:rsidRPr="00CF24E8">
        <w:rPr>
          <w:rtl/>
        </w:rPr>
        <w:t>למנוע</w:t>
      </w:r>
      <w:r w:rsidR="0084256A">
        <w:rPr>
          <w:rtl/>
        </w:rPr>
        <w:t xml:space="preserve"> </w:t>
      </w:r>
      <w:r w:rsidRPr="00CF24E8">
        <w:rPr>
          <w:rtl/>
        </w:rPr>
        <w:t>מהם</w:t>
      </w:r>
      <w:r w:rsidR="0084256A">
        <w:rPr>
          <w:rtl/>
        </w:rPr>
        <w:t xml:space="preserve"> </w:t>
      </w:r>
      <w:r w:rsidRPr="00CF24E8">
        <w:rPr>
          <w:rtl/>
        </w:rPr>
        <w:t>לקיים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תפקידם </w:t>
      </w:r>
      <w:r w:rsidR="0084256A">
        <w:rPr>
          <w:rtl/>
        </w:rPr>
        <w:t>–</w:t>
      </w:r>
      <w:r w:rsidRPr="00CF24E8">
        <w:rPr>
          <w:rtl/>
        </w:rPr>
        <w:t xml:space="preserve"> היא אחת התופעות המסוכנות ביותר. תושביה</w:t>
      </w:r>
      <w:r w:rsidR="0084256A">
        <w:rPr>
          <w:rtl/>
        </w:rPr>
        <w:t xml:space="preserve"> </w:t>
      </w:r>
      <w:r w:rsidRPr="00CF24E8">
        <w:rPr>
          <w:rtl/>
        </w:rPr>
        <w:t>ואזרחיה של מדינת ישראל, כולם בלי יוצא מן הכלל, שווים בפני החוק. יהיו מי שיהיו.</w:t>
      </w:r>
      <w:r w:rsidR="0084256A">
        <w:rPr>
          <w:rtl/>
        </w:rPr>
        <w:t xml:space="preserve"> </w:t>
      </w:r>
      <w:r w:rsidRPr="00CF24E8">
        <w:rPr>
          <w:rtl/>
        </w:rPr>
        <w:t>אם מישהו עבר עבירה, הוא יובא לתחנת משטרה, ייחקר ויתושאל בדיוק כמו כל אזרח.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הנאשמים הפכו מאשימים.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כך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במקרה</w:t>
      </w:r>
      <w:r w:rsidR="0084256A">
        <w:rPr>
          <w:rtl/>
        </w:rPr>
        <w:t xml:space="preserve"> </w:t>
      </w:r>
      <w:r w:rsidRPr="00CF24E8">
        <w:rPr>
          <w:rtl/>
        </w:rPr>
        <w:t>הזה. למי שיש תלונה על המשטרה, רשאי להעביר אותה למחלקה</w:t>
      </w:r>
      <w:r w:rsidR="0084256A">
        <w:rPr>
          <w:rtl/>
        </w:rPr>
        <w:t xml:space="preserve"> </w:t>
      </w:r>
      <w:r w:rsidRPr="00CF24E8">
        <w:rPr>
          <w:rtl/>
        </w:rPr>
        <w:t>לחקירות שוטרים במשרד</w:t>
      </w:r>
      <w:r w:rsidR="0084256A">
        <w:rPr>
          <w:rtl/>
        </w:rPr>
        <w:t xml:space="preserve"> </w:t>
      </w:r>
      <w:r w:rsidRPr="00CF24E8">
        <w:rPr>
          <w:rtl/>
        </w:rPr>
        <w:t>המשפטים.</w:t>
      </w:r>
      <w:r w:rsidR="0084256A">
        <w:rPr>
          <w:rtl/>
        </w:rPr>
        <w:t xml:space="preserve"> </w:t>
      </w:r>
      <w:r w:rsidRPr="00CF24E8">
        <w:rPr>
          <w:rtl/>
        </w:rPr>
        <w:t>עוד לא היה מקרה שהעניין לא נבדק. אני רק אומר,</w:t>
      </w:r>
      <w:r w:rsidR="0084256A">
        <w:rPr>
          <w:rtl/>
        </w:rPr>
        <w:t xml:space="preserve"> </w:t>
      </w:r>
      <w:r w:rsidRPr="00CF24E8">
        <w:rPr>
          <w:rtl/>
        </w:rPr>
        <w:t>שהתופעה הזאת,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ההתנפלות, פשוט לא תעזור. המשטרה לא תיבהל, היא לא תפחד, והיא</w:t>
      </w:r>
      <w:r w:rsidR="0084256A">
        <w:rPr>
          <w:rtl/>
        </w:rPr>
        <w:t xml:space="preserve"> </w:t>
      </w:r>
      <w:r w:rsidRPr="00CF24E8">
        <w:rPr>
          <w:rtl/>
        </w:rPr>
        <w:t>תעשה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תפקידה.</w:t>
      </w:r>
      <w:r w:rsidR="0084256A">
        <w:rPr>
          <w:rtl/>
        </w:rPr>
        <w:t xml:space="preserve"> </w:t>
      </w:r>
      <w:r w:rsidRPr="00CF24E8">
        <w:rPr>
          <w:rtl/>
        </w:rPr>
        <w:t>תאמינו</w:t>
      </w:r>
      <w:r w:rsidR="0084256A">
        <w:rPr>
          <w:rtl/>
        </w:rPr>
        <w:t xml:space="preserve"> </w:t>
      </w:r>
      <w:r w:rsidRPr="00CF24E8">
        <w:rPr>
          <w:rtl/>
        </w:rPr>
        <w:t>לי, שום שאילתא, שום הצעה לסדר</w:t>
      </w:r>
      <w:r w:rsidR="0084256A">
        <w:rPr>
          <w:rtl/>
        </w:rPr>
        <w:t>-</w:t>
      </w:r>
      <w:r w:rsidRPr="00CF24E8">
        <w:rPr>
          <w:rtl/>
        </w:rPr>
        <w:t>היום, שום הרמת קול לא</w:t>
      </w:r>
      <w:r w:rsidR="0084256A">
        <w:rPr>
          <w:rtl/>
        </w:rPr>
        <w:t xml:space="preserve"> </w:t>
      </w:r>
      <w:r w:rsidRPr="00CF24E8">
        <w:rPr>
          <w:rtl/>
        </w:rPr>
        <w:t>תועיל לשינוי כלל אחד יסודי:</w:t>
      </w:r>
      <w:r w:rsidR="0084256A">
        <w:rPr>
          <w:rtl/>
        </w:rPr>
        <w:t xml:space="preserve"> </w:t>
      </w:r>
      <w:r w:rsidRPr="00CF24E8">
        <w:rPr>
          <w:rtl/>
        </w:rPr>
        <w:t>משטרת ישראל תפעיל את החוק כפי שהיא מצווה, כלפי כל</w:t>
      </w:r>
      <w:r w:rsidR="0084256A">
        <w:rPr>
          <w:rtl/>
        </w:rPr>
        <w:t xml:space="preserve"> </w:t>
      </w:r>
      <w:r w:rsidRPr="00CF24E8">
        <w:rPr>
          <w:rtl/>
        </w:rPr>
        <w:t>אזרח בלי יוצא מן הכלל ובאופן שווה. את זה היא תעשה.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שאלה נוספת לחבר הכנסת בא</w:t>
      </w:r>
      <w:r w:rsidR="0084256A">
        <w:rPr>
          <w:rtl/>
        </w:rPr>
        <w:t>-</w:t>
      </w:r>
      <w:r w:rsidRPr="00CF24E8">
        <w:rPr>
          <w:rtl/>
        </w:rPr>
        <w:t>גד. חבר הכנסת יהלום, נא לא להפריע.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בדוח מבקר המדינה מדובר על כך ש</w:t>
      </w:r>
      <w:r w:rsidR="0084256A">
        <w:rPr>
          <w:rtl/>
        </w:rPr>
        <w:t>-</w:t>
      </w:r>
      <w:r w:rsidR="0084256A" w:rsidRPr="00CF24E8">
        <w:rPr>
          <w:rtl/>
        </w:rPr>
        <w:t>40</w:t>
      </w:r>
      <w:r w:rsidR="0084256A">
        <w:rPr>
          <w:rtl/>
        </w:rPr>
        <w:t>%</w:t>
      </w:r>
      <w:r w:rsidRPr="00CF24E8">
        <w:rPr>
          <w:rtl/>
        </w:rPr>
        <w:t xml:space="preserve"> מהמעצרים הם מעצרי שווא.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השר, יש שאלה נוספת לחבר הכנסת בא</w:t>
      </w:r>
      <w:r w:rsidR="0084256A">
        <w:rPr>
          <w:rtl/>
        </w:rPr>
        <w:t>-</w:t>
      </w:r>
      <w:r w:rsidRPr="00CF24E8">
        <w:rPr>
          <w:rtl/>
        </w:rPr>
        <w:t>גד.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דן תיכון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המשטרה היא לא שלך ולא שלנו, המשטרה היא של עם ישראל.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אתמול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יום</w:t>
      </w:r>
      <w:r w:rsidR="0084256A">
        <w:rPr>
          <w:rtl/>
        </w:rPr>
        <w:t xml:space="preserve"> </w:t>
      </w:r>
      <w:r w:rsidRPr="00CF24E8">
        <w:rPr>
          <w:rtl/>
        </w:rPr>
        <w:t>שחור לישראל. יום שלישי, במקום שיוכפל בו "כי</w:t>
      </w:r>
      <w:r w:rsidR="0084256A">
        <w:rPr>
          <w:rtl/>
        </w:rPr>
        <w:t xml:space="preserve"> </w:t>
      </w:r>
      <w:r w:rsidRPr="00CF24E8">
        <w:rPr>
          <w:rtl/>
        </w:rPr>
        <w:t>טוב", היה יום שחור עם הרבה אסונות. גם משפחתך נפגעה, וכולנו משתתפים בצערכם. אבל</w:t>
      </w:r>
      <w:r w:rsidR="0084256A">
        <w:rPr>
          <w:rtl/>
        </w:rPr>
        <w:t xml:space="preserve"> </w:t>
      </w:r>
      <w:r w:rsidRPr="00CF24E8">
        <w:rPr>
          <w:rtl/>
        </w:rPr>
        <w:t>השלווה</w:t>
      </w:r>
      <w:r w:rsidR="0084256A">
        <w:rPr>
          <w:rtl/>
        </w:rPr>
        <w:t xml:space="preserve"> </w:t>
      </w:r>
      <w:r w:rsidRPr="00CF24E8">
        <w:rPr>
          <w:rtl/>
        </w:rPr>
        <w:t>בתשובתך</w:t>
      </w:r>
      <w:r w:rsidR="0084256A">
        <w:rPr>
          <w:rtl/>
        </w:rPr>
        <w:t xml:space="preserve"> </w:t>
      </w:r>
      <w:r w:rsidRPr="00CF24E8">
        <w:rPr>
          <w:rtl/>
        </w:rPr>
        <w:t>מוסיפה לשחור, ואומר לך מדוע: אני קורא כעת מתוך עיתון "מעריב",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כתבתי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הדברים:</w:t>
      </w:r>
      <w:r w:rsidR="0084256A">
        <w:rPr>
          <w:rtl/>
        </w:rPr>
        <w:t xml:space="preserve"> </w:t>
      </w:r>
      <w:r w:rsidRPr="00CF24E8">
        <w:rPr>
          <w:rtl/>
        </w:rPr>
        <w:t>דרמה</w:t>
      </w:r>
      <w:r w:rsidR="0084256A">
        <w:rPr>
          <w:rtl/>
        </w:rPr>
        <w:t xml:space="preserve"> </w:t>
      </w:r>
      <w:r w:rsidRPr="00CF24E8">
        <w:rPr>
          <w:rtl/>
        </w:rPr>
        <w:t>שלא זכורה גם לוותיקי בית</w:t>
      </w:r>
      <w:r w:rsidR="0084256A">
        <w:rPr>
          <w:rtl/>
        </w:rPr>
        <w:t>-</w:t>
      </w:r>
      <w:r w:rsidRPr="00CF24E8">
        <w:rPr>
          <w:rtl/>
        </w:rPr>
        <w:t>המשפט התרחשה אתמול</w:t>
      </w:r>
      <w:r w:rsidR="0084256A">
        <w:rPr>
          <w:rtl/>
        </w:rPr>
        <w:t xml:space="preserve"> </w:t>
      </w:r>
      <w:r w:rsidRPr="00CF24E8">
        <w:rPr>
          <w:rtl/>
        </w:rPr>
        <w:t>בבית</w:t>
      </w:r>
      <w:r w:rsidR="0084256A">
        <w:rPr>
          <w:rtl/>
        </w:rPr>
        <w:t>-</w:t>
      </w:r>
      <w:r w:rsidRPr="00CF24E8">
        <w:rPr>
          <w:rtl/>
        </w:rPr>
        <w:t>המשפט</w:t>
      </w:r>
      <w:r w:rsidR="0084256A">
        <w:rPr>
          <w:rtl/>
        </w:rPr>
        <w:t xml:space="preserve"> </w:t>
      </w:r>
      <w:r w:rsidRPr="00CF24E8">
        <w:rPr>
          <w:rtl/>
        </w:rPr>
        <w:t>בירושלים,</w:t>
      </w:r>
      <w:r w:rsidR="0084256A">
        <w:rPr>
          <w:rtl/>
        </w:rPr>
        <w:t xml:space="preserve"> </w:t>
      </w:r>
      <w:r w:rsidRPr="00CF24E8">
        <w:rPr>
          <w:rtl/>
        </w:rPr>
        <w:t>כאשר אמריקנים, יהודים ונוצרים, נפגעו. היה דבר שהוא בושה</w:t>
      </w:r>
      <w:r w:rsidR="0084256A">
        <w:rPr>
          <w:rtl/>
        </w:rPr>
        <w:t xml:space="preserve"> </w:t>
      </w:r>
      <w:r w:rsidRPr="00CF24E8">
        <w:rPr>
          <w:rtl/>
        </w:rPr>
        <w:t>לכל</w:t>
      </w:r>
      <w:r w:rsidR="0084256A">
        <w:rPr>
          <w:rtl/>
        </w:rPr>
        <w:t xml:space="preserve"> </w:t>
      </w:r>
      <w:r w:rsidRPr="00CF24E8">
        <w:rPr>
          <w:rtl/>
        </w:rPr>
        <w:t>אדם</w:t>
      </w:r>
      <w:r w:rsidR="0084256A">
        <w:rPr>
          <w:rtl/>
        </w:rPr>
        <w:t xml:space="preserve"> </w:t>
      </w:r>
      <w:r w:rsidRPr="00CF24E8">
        <w:rPr>
          <w:rtl/>
        </w:rPr>
        <w:t>בישראל,</w:t>
      </w:r>
      <w:r w:rsidR="0084256A">
        <w:rPr>
          <w:rtl/>
        </w:rPr>
        <w:t xml:space="preserve"> </w:t>
      </w:r>
      <w:r w:rsidRPr="00CF24E8">
        <w:rPr>
          <w:rtl/>
        </w:rPr>
        <w:t>וכל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מה? כי החליטו לקחת מהילדים טביעת אצבעות. טביעת</w:t>
      </w:r>
      <w:r w:rsidR="0084256A">
        <w:rPr>
          <w:rtl/>
        </w:rPr>
        <w:t xml:space="preserve"> </w:t>
      </w:r>
      <w:r w:rsidRPr="00CF24E8">
        <w:rPr>
          <w:rtl/>
        </w:rPr>
        <w:t>אצבעות מילדים. אתם לא מתביישים? השתגעתם? טביעת אצבעות מילדים קטנים?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התקשרתי</w:t>
      </w:r>
      <w:r w:rsidR="0084256A">
        <w:rPr>
          <w:rtl/>
        </w:rPr>
        <w:t xml:space="preserve"> </w:t>
      </w:r>
      <w:r w:rsidRPr="00CF24E8">
        <w:rPr>
          <w:rtl/>
        </w:rPr>
        <w:t>לאריה</w:t>
      </w:r>
      <w:r w:rsidR="0084256A">
        <w:rPr>
          <w:rtl/>
        </w:rPr>
        <w:t xml:space="preserve"> </w:t>
      </w:r>
      <w:r w:rsidRPr="00CF24E8">
        <w:rPr>
          <w:rtl/>
        </w:rPr>
        <w:t>עמית, מפקד המחוז, והוא הבטיח לי שכל הילדים שוחררו בהלוויה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מוטה גור, זיכרונו לברכה. בערב התקשרתי אליו והוא אמר: טעיתי, עוד לא שוחררו.</w:t>
      </w:r>
      <w:r w:rsidR="0084256A">
        <w:rPr>
          <w:rtl/>
        </w:rPr>
        <w:t xml:space="preserve"> </w:t>
      </w:r>
      <w:r w:rsidRPr="00CF24E8">
        <w:rPr>
          <w:rtl/>
        </w:rPr>
        <w:t>התקשרתי</w:t>
      </w:r>
      <w:r w:rsidR="0084256A">
        <w:rPr>
          <w:rtl/>
        </w:rPr>
        <w:t xml:space="preserve"> </w:t>
      </w:r>
      <w:r w:rsidRPr="00CF24E8">
        <w:rPr>
          <w:rtl/>
        </w:rPr>
        <w:t>למפקד</w:t>
      </w:r>
      <w:r w:rsidR="0084256A">
        <w:rPr>
          <w:rtl/>
        </w:rPr>
        <w:t xml:space="preserve"> </w:t>
      </w:r>
      <w:r w:rsidRPr="00CF24E8">
        <w:rPr>
          <w:rtl/>
        </w:rPr>
        <w:t>יש"ע,</w:t>
      </w:r>
      <w:r w:rsidR="0084256A">
        <w:rPr>
          <w:rtl/>
        </w:rPr>
        <w:t xml:space="preserve"> </w:t>
      </w:r>
      <w:r w:rsidRPr="00CF24E8">
        <w:rPr>
          <w:rtl/>
        </w:rPr>
        <w:t>והוא</w:t>
      </w:r>
      <w:r w:rsidR="0084256A">
        <w:rPr>
          <w:rtl/>
        </w:rPr>
        <w:t xml:space="preserve"> </w:t>
      </w:r>
      <w:r w:rsidRPr="00CF24E8">
        <w:rPr>
          <w:rtl/>
        </w:rPr>
        <w:t>אמר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שזה לא הוא </w:t>
      </w:r>
      <w:r w:rsidR="0084256A">
        <w:rPr>
          <w:rtl/>
        </w:rPr>
        <w:t>–</w:t>
      </w:r>
      <w:r w:rsidRPr="00CF24E8">
        <w:rPr>
          <w:rtl/>
        </w:rPr>
        <w:t xml:space="preserve"> זה אריה. אריה אומר: זה הוא.</w:t>
      </w:r>
      <w:r w:rsidR="0084256A">
        <w:rPr>
          <w:rtl/>
        </w:rPr>
        <w:t xml:space="preserve"> </w:t>
      </w:r>
      <w:r w:rsidRPr="00CF24E8">
        <w:rPr>
          <w:rtl/>
        </w:rPr>
        <w:t>אמרתי:</w:t>
      </w:r>
      <w:r w:rsidR="0084256A">
        <w:rPr>
          <w:rtl/>
        </w:rPr>
        <w:t xml:space="preserve"> </w:t>
      </w:r>
      <w:r w:rsidRPr="00CF24E8">
        <w:rPr>
          <w:rtl/>
        </w:rPr>
        <w:t>תפסיקו, תשחררו את הילדים; והוא אומר לי: הילדים ירקו עלינו.</w:t>
      </w:r>
      <w:r w:rsidR="0084256A">
        <w:rPr>
          <w:rtl/>
        </w:rPr>
        <w:t xml:space="preserve"> </w:t>
      </w:r>
      <w:r w:rsidRPr="00CF24E8">
        <w:rPr>
          <w:rtl/>
        </w:rPr>
        <w:t>איך הגעתם</w:t>
      </w:r>
      <w:r w:rsidR="0084256A">
        <w:rPr>
          <w:rtl/>
        </w:rPr>
        <w:t xml:space="preserve"> </w:t>
      </w:r>
      <w:r w:rsidRPr="00CF24E8">
        <w:rPr>
          <w:rtl/>
        </w:rPr>
        <w:t>לזה? איך הגעתם?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רב</w:t>
      </w:r>
      <w:r w:rsidR="0084256A">
        <w:rPr>
          <w:rtl/>
        </w:rPr>
        <w:t>-</w:t>
      </w:r>
      <w:r w:rsidRPr="00CF24E8">
        <w:rPr>
          <w:rtl/>
        </w:rPr>
        <w:t>פקד</w:t>
      </w:r>
      <w:r w:rsidR="0084256A">
        <w:rPr>
          <w:rtl/>
        </w:rPr>
        <w:t xml:space="preserve"> </w:t>
      </w:r>
      <w:r w:rsidRPr="00CF24E8">
        <w:rPr>
          <w:rtl/>
        </w:rPr>
        <w:t>אפי</w:t>
      </w:r>
      <w:r w:rsidR="0084256A">
        <w:rPr>
          <w:rtl/>
        </w:rPr>
        <w:t xml:space="preserve"> </w:t>
      </w:r>
      <w:r w:rsidRPr="00CF24E8">
        <w:rPr>
          <w:rtl/>
        </w:rPr>
        <w:t>חביביאן</w:t>
      </w:r>
      <w:r w:rsidR="0084256A">
        <w:rPr>
          <w:rtl/>
        </w:rPr>
        <w:t xml:space="preserve"> </w:t>
      </w:r>
      <w:r w:rsidRPr="00CF24E8">
        <w:rPr>
          <w:rtl/>
        </w:rPr>
        <w:t>הכה ונגע בכוונה במקומות אינטימיים של בנות. עוד אגיש</w:t>
      </w:r>
      <w:r w:rsidR="0084256A">
        <w:rPr>
          <w:rtl/>
        </w:rPr>
        <w:t xml:space="preserve"> </w:t>
      </w:r>
      <w:r w:rsidRPr="00CF24E8">
        <w:rPr>
          <w:rtl/>
        </w:rPr>
        <w:t>תלונה נגדו למחלקה לחקירות שוטרים.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בא</w:t>
      </w:r>
      <w:r w:rsidR="0084256A">
        <w:rPr>
          <w:rtl/>
        </w:rPr>
        <w:t>-</w:t>
      </w:r>
      <w:r w:rsidRPr="00CF24E8">
        <w:rPr>
          <w:rtl/>
        </w:rPr>
        <w:t>גד, אני מבקשת לסיים.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רגע,</w:t>
      </w:r>
      <w:r w:rsidR="0084256A">
        <w:rPr>
          <w:rtl/>
        </w:rPr>
        <w:t xml:space="preserve"> </w:t>
      </w:r>
      <w:r w:rsidRPr="00CF24E8">
        <w:rPr>
          <w:rtl/>
        </w:rPr>
        <w:t>רגע,</w:t>
      </w:r>
      <w:r w:rsidR="0084256A">
        <w:rPr>
          <w:rtl/>
        </w:rPr>
        <w:t xml:space="preserve"> </w:t>
      </w:r>
      <w:r w:rsidRPr="00CF24E8">
        <w:rPr>
          <w:rtl/>
        </w:rPr>
        <w:t>תני לי לגמור, הנושא כואב מאוד. עוד לא היה דבר כזה; נגד ילדים.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מזכיר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עניין אורן אדרי, שאמרתם שאני מוצץ מן האצבע. בהזדמנות זו 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לדעת,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עשית</w:t>
      </w:r>
      <w:r w:rsidR="0084256A">
        <w:rPr>
          <w:rtl/>
        </w:rPr>
        <w:t xml:space="preserve"> </w:t>
      </w:r>
      <w:r w:rsidRPr="00CF24E8">
        <w:rPr>
          <w:rtl/>
        </w:rPr>
        <w:t>לרב</w:t>
      </w:r>
      <w:r w:rsidR="0084256A">
        <w:rPr>
          <w:rtl/>
        </w:rPr>
        <w:t>-</w:t>
      </w:r>
      <w:r w:rsidRPr="00CF24E8">
        <w:rPr>
          <w:rtl/>
        </w:rPr>
        <w:t>פקד דוד פאפו, אשר הודה ולא הועמד לדין. אני יודע שגם</w:t>
      </w:r>
      <w:r w:rsidR="0084256A">
        <w:rPr>
          <w:rtl/>
        </w:rPr>
        <w:t xml:space="preserve"> </w:t>
      </w:r>
      <w:r w:rsidRPr="00CF24E8">
        <w:rPr>
          <w:rtl/>
        </w:rPr>
        <w:t>הפעם אגיש תלונה ובסוף הוא לא יועמד לדין.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שר</w:t>
      </w:r>
      <w:r w:rsidR="0084256A">
        <w:rPr>
          <w:rtl/>
        </w:rPr>
        <w:t xml:space="preserve"> </w:t>
      </w:r>
      <w:r w:rsidRPr="00CF24E8">
        <w:rPr>
          <w:rtl/>
        </w:rPr>
        <w:t>המשטרה,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מכיר</w:t>
      </w:r>
      <w:r w:rsidR="0084256A">
        <w:rPr>
          <w:rtl/>
        </w:rPr>
        <w:t xml:space="preserve"> </w:t>
      </w:r>
      <w:r w:rsidRPr="00CF24E8">
        <w:rPr>
          <w:rtl/>
        </w:rPr>
        <w:t>אותך;</w:t>
      </w:r>
      <w:r w:rsidR="0084256A">
        <w:rPr>
          <w:rtl/>
        </w:rPr>
        <w:t xml:space="preserve"> </w:t>
      </w:r>
      <w:r w:rsidRPr="00CF24E8">
        <w:rPr>
          <w:rtl/>
        </w:rPr>
        <w:t>בדרך כלל יש בעיות, אבל כאשר מעורבים ילדים,</w:t>
      </w:r>
      <w:r w:rsidR="0084256A">
        <w:rPr>
          <w:rtl/>
        </w:rPr>
        <w:t xml:space="preserve"> </w:t>
      </w:r>
      <w:r w:rsidRPr="00CF24E8">
        <w:rPr>
          <w:rtl/>
        </w:rPr>
        <w:t>שחלקם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רצה</w:t>
      </w:r>
      <w:r w:rsidR="0084256A">
        <w:rPr>
          <w:rtl/>
        </w:rPr>
        <w:t xml:space="preserve"> </w:t>
      </w:r>
      <w:r w:rsidRPr="00CF24E8">
        <w:rPr>
          <w:rtl/>
        </w:rPr>
        <w:t>למסור</w:t>
      </w:r>
      <w:r w:rsidR="0084256A">
        <w:rPr>
          <w:rtl/>
        </w:rPr>
        <w:t xml:space="preserve"> </w:t>
      </w:r>
      <w:r w:rsidRPr="00CF24E8">
        <w:rPr>
          <w:rtl/>
        </w:rPr>
        <w:t>שם;</w:t>
      </w:r>
      <w:r w:rsidR="0084256A">
        <w:rPr>
          <w:rtl/>
        </w:rPr>
        <w:t xml:space="preserve"> </w:t>
      </w:r>
      <w:r w:rsidRPr="00CF24E8">
        <w:rPr>
          <w:rtl/>
        </w:rPr>
        <w:t>ילד</w:t>
      </w:r>
      <w:r w:rsidR="0084256A">
        <w:rPr>
          <w:rtl/>
        </w:rPr>
        <w:t xml:space="preserve"> </w:t>
      </w:r>
      <w:r w:rsidRPr="00CF24E8">
        <w:rPr>
          <w:rtl/>
        </w:rPr>
        <w:t>שאולי</w:t>
      </w:r>
      <w:r w:rsidR="0084256A">
        <w:rPr>
          <w:rtl/>
        </w:rPr>
        <w:t xml:space="preserve"> </w:t>
      </w:r>
      <w:r w:rsidRPr="00CF24E8">
        <w:rPr>
          <w:rtl/>
        </w:rPr>
        <w:t>ירה באקדח סיכות. אתם יודעים מה זה אקדח</w:t>
      </w:r>
      <w:r w:rsidR="0084256A">
        <w:rPr>
          <w:rtl/>
        </w:rPr>
        <w:t xml:space="preserve"> </w:t>
      </w:r>
      <w:r w:rsidRPr="00CF24E8">
        <w:rPr>
          <w:rtl/>
        </w:rPr>
        <w:t>סיכות,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כלום </w:t>
      </w:r>
      <w:r w:rsidR="0084256A">
        <w:rPr>
          <w:rtl/>
        </w:rPr>
        <w:t>–</w:t>
      </w:r>
      <w:r w:rsidRPr="00CF24E8">
        <w:rPr>
          <w:rtl/>
        </w:rPr>
        <w:t xml:space="preserve"> הסיכה לא עפה. על כך כל המהומה. תגיד: טעינו. תעמיד את האשמים</w:t>
      </w:r>
      <w:r w:rsidR="0084256A">
        <w:rPr>
          <w:rtl/>
        </w:rPr>
        <w:t xml:space="preserve"> </w:t>
      </w:r>
      <w:r w:rsidRPr="00CF24E8">
        <w:rPr>
          <w:rtl/>
        </w:rPr>
        <w:t>לדין, ונגמור את העניין, כי הפעם אתה לא צודק.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לחבר הכנסת בא</w:t>
      </w:r>
      <w:r w:rsidR="0084256A">
        <w:rPr>
          <w:rtl/>
        </w:rPr>
        <w:t>-</w:t>
      </w:r>
      <w:r w:rsidRPr="00CF24E8">
        <w:rPr>
          <w:rtl/>
        </w:rPr>
        <w:t>גד. אדוני השר,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מדובר בעניין הנוגע לעבודתה הסדירה של המשטרה.</w:t>
      </w:r>
      <w:r w:rsidR="0084256A">
        <w:rPr>
          <w:rtl/>
        </w:rPr>
        <w:t xml:space="preserve"> </w:t>
      </w:r>
      <w:r w:rsidRPr="00CF24E8">
        <w:rPr>
          <w:rtl/>
        </w:rPr>
        <w:t>הנחקרות</w:t>
      </w:r>
      <w:r w:rsidR="0084256A">
        <w:rPr>
          <w:rtl/>
        </w:rPr>
        <w:t xml:space="preserve"> </w:t>
      </w:r>
      <w:r w:rsidRPr="00CF24E8">
        <w:rPr>
          <w:rtl/>
        </w:rPr>
        <w:t>והנחקרים,</w:t>
      </w:r>
      <w:r w:rsidR="0084256A">
        <w:rPr>
          <w:rtl/>
        </w:rPr>
        <w:t xml:space="preserve"> </w:t>
      </w:r>
      <w:r w:rsidRPr="00CF24E8">
        <w:rPr>
          <w:rtl/>
        </w:rPr>
        <w:t>ביניהם</w:t>
      </w:r>
      <w:r w:rsidR="0084256A">
        <w:rPr>
          <w:rtl/>
        </w:rPr>
        <w:t xml:space="preserve"> </w:t>
      </w:r>
      <w:r w:rsidRPr="00CF24E8">
        <w:rPr>
          <w:rtl/>
        </w:rPr>
        <w:t>קטינים</w:t>
      </w:r>
      <w:r w:rsidR="0084256A">
        <w:rPr>
          <w:rtl/>
        </w:rPr>
        <w:t xml:space="preserve"> </w:t>
      </w:r>
      <w:r w:rsidRPr="00CF24E8">
        <w:rPr>
          <w:rtl/>
        </w:rPr>
        <w:t>וביניהם</w:t>
      </w:r>
      <w:r w:rsidR="0084256A">
        <w:rPr>
          <w:rtl/>
        </w:rPr>
        <w:t xml:space="preserve"> </w:t>
      </w:r>
      <w:r w:rsidRPr="00CF24E8">
        <w:rPr>
          <w:rtl/>
        </w:rPr>
        <w:t>מבוגרים, סירבו למסור שם וכתובת למשטרה, כפי</w:t>
      </w:r>
      <w:r w:rsidR="0084256A">
        <w:rPr>
          <w:rtl/>
        </w:rPr>
        <w:t xml:space="preserve"> </w:t>
      </w:r>
      <w:r w:rsidRPr="00CF24E8">
        <w:rPr>
          <w:rtl/>
        </w:rPr>
        <w:t>שהדבר</w:t>
      </w:r>
      <w:r w:rsidR="0084256A">
        <w:rPr>
          <w:rtl/>
        </w:rPr>
        <w:t xml:space="preserve"> </w:t>
      </w:r>
      <w:r w:rsidRPr="00CF24E8">
        <w:rPr>
          <w:rtl/>
        </w:rPr>
        <w:t>נהוג</w:t>
      </w:r>
      <w:r w:rsidR="0084256A">
        <w:rPr>
          <w:rtl/>
        </w:rPr>
        <w:t xml:space="preserve"> </w:t>
      </w:r>
      <w:r w:rsidRPr="00CF24E8">
        <w:rPr>
          <w:rtl/>
        </w:rPr>
        <w:t>ומקובל.</w:t>
      </w:r>
      <w:r w:rsidR="0084256A">
        <w:rPr>
          <w:rtl/>
        </w:rPr>
        <w:t xml:space="preserve"> </w:t>
      </w:r>
      <w:r w:rsidRPr="00CF24E8">
        <w:rPr>
          <w:rtl/>
        </w:rPr>
        <w:t>סירוב כזה לגבי כל אדם משמעותו ישיבה במעצר. אין דבר כזה.</w:t>
      </w:r>
      <w:r w:rsidR="0084256A">
        <w:rPr>
          <w:rtl/>
        </w:rPr>
        <w:t xml:space="preserve"> </w:t>
      </w:r>
      <w:r w:rsidRPr="00CF24E8">
        <w:rPr>
          <w:rtl/>
        </w:rPr>
        <w:t>קיימת בעיה שהתייחסתי אליה.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הם</w:t>
      </w:r>
      <w:r w:rsidR="0084256A">
        <w:rPr>
          <w:rtl/>
        </w:rPr>
        <w:t xml:space="preserve"> </w:t>
      </w:r>
      <w:r w:rsidRPr="00CF24E8">
        <w:rPr>
          <w:rtl/>
        </w:rPr>
        <w:t>הסכימו</w:t>
      </w:r>
      <w:r w:rsidR="0084256A">
        <w:rPr>
          <w:rtl/>
        </w:rPr>
        <w:t xml:space="preserve"> </w:t>
      </w:r>
      <w:r w:rsidRPr="00CF24E8">
        <w:rPr>
          <w:rtl/>
        </w:rPr>
        <w:t>למסור</w:t>
      </w:r>
      <w:r w:rsidR="0084256A">
        <w:rPr>
          <w:rtl/>
        </w:rPr>
        <w:t xml:space="preserve"> </w:t>
      </w:r>
      <w:r w:rsidRPr="00CF24E8">
        <w:rPr>
          <w:rtl/>
        </w:rPr>
        <w:t>פרטים, פרט לטביעת אצבעות. תגיד את האמת. בסוף הם הסכימו</w:t>
      </w:r>
      <w:r w:rsidR="0084256A">
        <w:rPr>
          <w:rtl/>
        </w:rPr>
        <w:t xml:space="preserve"> </w:t>
      </w:r>
      <w:r w:rsidRPr="00CF24E8">
        <w:rPr>
          <w:rtl/>
        </w:rPr>
        <w:t>למסור את הפרטים.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וצילומים למדור הפושעים.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בא</w:t>
      </w:r>
      <w:r w:rsidR="0084256A">
        <w:rPr>
          <w:rtl/>
        </w:rPr>
        <w:t>-</w:t>
      </w:r>
      <w:r w:rsidRPr="00CF24E8">
        <w:rPr>
          <w:rtl/>
        </w:rPr>
        <w:t>גד, תאמין לי, אתה חושב שאני יושב על החקירות האלה ומלווה אותן</w:t>
      </w:r>
      <w:r w:rsidR="0084256A">
        <w:rPr>
          <w:rtl/>
        </w:rPr>
        <w:t xml:space="preserve"> </w:t>
      </w:r>
      <w:r w:rsidRPr="00CF24E8">
        <w:rPr>
          <w:rtl/>
        </w:rPr>
        <w:t>בפרטי</w:t>
      </w:r>
      <w:r w:rsidR="0084256A">
        <w:rPr>
          <w:rtl/>
        </w:rPr>
        <w:t xml:space="preserve"> </w:t>
      </w:r>
      <w:r w:rsidRPr="00CF24E8">
        <w:rPr>
          <w:rtl/>
        </w:rPr>
        <w:t>פרטים?</w:t>
      </w:r>
      <w:r w:rsidR="0084256A">
        <w:rPr>
          <w:rtl/>
        </w:rPr>
        <w:t xml:space="preserve"> </w:t>
      </w:r>
      <w:r w:rsidRPr="00CF24E8">
        <w:rPr>
          <w:rtl/>
        </w:rPr>
        <w:t>כאשר</w:t>
      </w:r>
      <w:r w:rsidR="0084256A">
        <w:rPr>
          <w:rtl/>
        </w:rPr>
        <w:t xml:space="preserve"> </w:t>
      </w:r>
      <w:r w:rsidRPr="00CF24E8">
        <w:rPr>
          <w:rtl/>
        </w:rPr>
        <w:t>אתם מעלים בפני שאלה, אני מתעניין מה קורה, בדרך כלל על דרך</w:t>
      </w:r>
      <w:r w:rsidR="0084256A">
        <w:rPr>
          <w:rtl/>
        </w:rPr>
        <w:t xml:space="preserve"> </w:t>
      </w:r>
      <w:r w:rsidRPr="00CF24E8">
        <w:rPr>
          <w:rtl/>
        </w:rPr>
        <w:t>בית הלל, כדי להקל. יש בעיה: המשטרה חייבת למלא את תפקידה. יש כאן תופעה, ואין זה</w:t>
      </w:r>
      <w:r w:rsidR="0084256A">
        <w:rPr>
          <w:rtl/>
        </w:rPr>
        <w:t xml:space="preserve"> </w:t>
      </w:r>
      <w:r w:rsidRPr="00CF24E8">
        <w:rPr>
          <w:rtl/>
        </w:rPr>
        <w:t>המקרה הראשון של אי</w:t>
      </w:r>
      <w:r w:rsidR="0084256A">
        <w:rPr>
          <w:rtl/>
        </w:rPr>
        <w:t>-</w:t>
      </w:r>
      <w:r w:rsidRPr="00CF24E8">
        <w:rPr>
          <w:rtl/>
        </w:rPr>
        <w:t>נכונות לשתף פעולה ולעשות את מה שהחוק דורש.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שלוש שנים אני חבר כנסת, מתי עשיתי דבר כזה?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בא</w:t>
      </w:r>
      <w:r w:rsidR="0084256A">
        <w:rPr>
          <w:rtl/>
        </w:rPr>
        <w:t>-</w:t>
      </w:r>
      <w:r w:rsidRPr="00CF24E8">
        <w:rPr>
          <w:rtl/>
        </w:rPr>
        <w:t>גד, זה בלתי אפשרי.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יעלה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הדעת,</w:t>
      </w:r>
      <w:r w:rsidR="0084256A">
        <w:rPr>
          <w:rtl/>
        </w:rPr>
        <w:t xml:space="preserve"> </w:t>
      </w: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אפשרות</w:t>
      </w:r>
      <w:r w:rsidR="0084256A">
        <w:rPr>
          <w:rtl/>
        </w:rPr>
        <w:t xml:space="preserve"> </w:t>
      </w:r>
      <w:r w:rsidRPr="00CF24E8">
        <w:rPr>
          <w:rtl/>
        </w:rPr>
        <w:t>שיהיה</w:t>
      </w:r>
      <w:r w:rsidR="0084256A">
        <w:rPr>
          <w:rtl/>
        </w:rPr>
        <w:t xml:space="preserve"> </w:t>
      </w:r>
      <w:r w:rsidRPr="00CF24E8">
        <w:rPr>
          <w:rtl/>
        </w:rPr>
        <w:t>קומץ</w:t>
      </w:r>
      <w:r w:rsidR="0084256A">
        <w:rPr>
          <w:rtl/>
        </w:rPr>
        <w:t xml:space="preserve"> </w:t>
      </w:r>
      <w:r w:rsidRPr="00CF24E8">
        <w:rPr>
          <w:rtl/>
        </w:rPr>
        <w:t>אנשים שיהיה מיוחס לעומת כל</w:t>
      </w:r>
      <w:r w:rsidR="0084256A">
        <w:rPr>
          <w:rtl/>
        </w:rPr>
        <w:t xml:space="preserve"> </w:t>
      </w:r>
      <w:r w:rsidRPr="00CF24E8">
        <w:rPr>
          <w:rtl/>
        </w:rPr>
        <w:t>האחרים.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מיוחס?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בהחלט.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קורה</w:t>
      </w:r>
      <w:r w:rsidR="0084256A">
        <w:rPr>
          <w:rtl/>
        </w:rPr>
        <w:t xml:space="preserve"> </w:t>
      </w:r>
      <w:r w:rsidRPr="00CF24E8">
        <w:rPr>
          <w:rtl/>
        </w:rPr>
        <w:t>כאשר מביאים נערים קטינים בעניינים אחרים? יש מאות כאלה,</w:t>
      </w:r>
      <w:r w:rsidR="0084256A">
        <w:rPr>
          <w:rtl/>
        </w:rPr>
        <w:t xml:space="preserve"> </w:t>
      </w:r>
      <w:r w:rsidRPr="00CF24E8">
        <w:rPr>
          <w:rtl/>
        </w:rPr>
        <w:t>לצערי</w:t>
      </w:r>
      <w:r w:rsidR="0084256A">
        <w:rPr>
          <w:rtl/>
        </w:rPr>
        <w:t xml:space="preserve"> </w:t>
      </w:r>
      <w:r w:rsidRPr="00CF24E8">
        <w:rPr>
          <w:rtl/>
        </w:rPr>
        <w:t>הרב,</w:t>
      </w:r>
      <w:r w:rsidR="0084256A">
        <w:rPr>
          <w:rtl/>
        </w:rPr>
        <w:t xml:space="preserve"> </w:t>
      </w:r>
      <w:r w:rsidRPr="00CF24E8">
        <w:rPr>
          <w:rtl/>
        </w:rPr>
        <w:t>אשר</w:t>
      </w:r>
      <w:r w:rsidR="0084256A">
        <w:rPr>
          <w:rtl/>
        </w:rPr>
        <w:t xml:space="preserve"> </w:t>
      </w:r>
      <w:r w:rsidRPr="00CF24E8">
        <w:rPr>
          <w:rtl/>
        </w:rPr>
        <w:t>עוברים</w:t>
      </w:r>
      <w:r w:rsidR="0084256A">
        <w:rPr>
          <w:rtl/>
        </w:rPr>
        <w:t xml:space="preserve"> </w:t>
      </w:r>
      <w:r w:rsidRPr="00CF24E8">
        <w:rPr>
          <w:rtl/>
        </w:rPr>
        <w:t>עבירות. לא יכול להיות שיבוא מישהו ויגיד: אני לא מוכן</w:t>
      </w:r>
      <w:r w:rsidR="0084256A">
        <w:rPr>
          <w:rtl/>
        </w:rPr>
        <w:t xml:space="preserve"> </w:t>
      </w:r>
      <w:r w:rsidRPr="00CF24E8">
        <w:rPr>
          <w:rtl/>
        </w:rPr>
        <w:t>למסור</w:t>
      </w:r>
      <w:r w:rsidR="0084256A">
        <w:rPr>
          <w:rtl/>
        </w:rPr>
        <w:t xml:space="preserve"> </w:t>
      </w:r>
      <w:r w:rsidRPr="00CF24E8">
        <w:rPr>
          <w:rtl/>
        </w:rPr>
        <w:t>שם,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 מוכן למסור כתובת, אני לא מוכן לדבר עם שוטר; יקלל את השוטר,</w:t>
      </w:r>
      <w:r w:rsidR="0084256A">
        <w:rPr>
          <w:rtl/>
        </w:rPr>
        <w:t xml:space="preserve"> </w:t>
      </w:r>
      <w:r w:rsidRPr="00CF24E8">
        <w:rPr>
          <w:rtl/>
        </w:rPr>
        <w:t xml:space="preserve">יירק עליו </w:t>
      </w:r>
      <w:r w:rsidR="0084256A">
        <w:rPr>
          <w:rtl/>
        </w:rPr>
        <w:t>–</w:t>
      </w:r>
      <w:r w:rsidRPr="00CF24E8">
        <w:rPr>
          <w:rtl/>
        </w:rPr>
        <w:t xml:space="preserve"> איזה מין תופעה זו?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וטביעת אצבעות, אתה מסכים?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בא</w:t>
      </w:r>
      <w:r w:rsidR="0084256A">
        <w:rPr>
          <w:rtl/>
        </w:rPr>
        <w:t>-</w:t>
      </w:r>
      <w:r w:rsidRPr="00CF24E8">
        <w:rPr>
          <w:rtl/>
        </w:rPr>
        <w:t>גד,</w:t>
      </w:r>
      <w:r w:rsidR="0084256A">
        <w:rPr>
          <w:rtl/>
        </w:rPr>
        <w:t xml:space="preserve"> </w:t>
      </w:r>
      <w:r w:rsidRPr="00CF24E8">
        <w:rPr>
          <w:rtl/>
        </w:rPr>
        <w:t>טביעת</w:t>
      </w:r>
      <w:r w:rsidR="0084256A">
        <w:rPr>
          <w:rtl/>
        </w:rPr>
        <w:t xml:space="preserve"> </w:t>
      </w:r>
      <w:r w:rsidRPr="00CF24E8">
        <w:rPr>
          <w:rtl/>
        </w:rPr>
        <w:t>אצבעות לוקחים מכולם. טביעת אצבעות בארצות</w:t>
      </w:r>
      <w:r w:rsidR="0084256A">
        <w:rPr>
          <w:rtl/>
        </w:rPr>
        <w:t>-</w:t>
      </w:r>
      <w:r w:rsidRPr="00CF24E8">
        <w:rPr>
          <w:rtl/>
        </w:rPr>
        <w:t>הברית</w:t>
      </w:r>
      <w:r w:rsidR="0084256A">
        <w:rPr>
          <w:rtl/>
        </w:rPr>
        <w:t xml:space="preserve"> </w:t>
      </w:r>
      <w:r w:rsidRPr="00CF24E8">
        <w:rPr>
          <w:rtl/>
        </w:rPr>
        <w:t>היא דבר שנעשה כדי להקל על זיהוי.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צוקר (מרצ):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דוד צוקר. חבר הכנסת בא</w:t>
      </w:r>
      <w:r w:rsidR="0084256A">
        <w:rPr>
          <w:rtl/>
        </w:rPr>
        <w:t>-</w:t>
      </w:r>
      <w:r w:rsidRPr="00CF24E8">
        <w:rPr>
          <w:rtl/>
        </w:rPr>
        <w:t>גד.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אין דבר כזה, פשוט לוקחים טביעת אצבעות.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יהלום. חבר הכנסת צוקר. די.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בכל</w:t>
      </w:r>
      <w:r w:rsidR="0084256A">
        <w:rPr>
          <w:rtl/>
        </w:rPr>
        <w:t xml:space="preserve"> </w:t>
      </w:r>
      <w:r w:rsidRPr="00CF24E8">
        <w:rPr>
          <w:rtl/>
        </w:rPr>
        <w:t>מקרה,</w:t>
      </w:r>
      <w:r w:rsidR="0084256A">
        <w:rPr>
          <w:rtl/>
        </w:rPr>
        <w:t xml:space="preserve"> </w:t>
      </w:r>
      <w:r w:rsidRPr="00CF24E8">
        <w:rPr>
          <w:rtl/>
        </w:rPr>
        <w:t>מייד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שאילתא</w:t>
      </w:r>
      <w:r w:rsidR="0084256A">
        <w:rPr>
          <w:rtl/>
        </w:rPr>
        <w:t xml:space="preserve"> </w:t>
      </w:r>
      <w:r w:rsidRPr="00CF24E8">
        <w:rPr>
          <w:rtl/>
        </w:rPr>
        <w:t>ומייד יש תגובה. אתם חושבים שאתם משרתים איזה</w:t>
      </w:r>
      <w:r w:rsidR="0084256A">
        <w:rPr>
          <w:rtl/>
        </w:rPr>
        <w:t xml:space="preserve"> </w:t>
      </w:r>
      <w:r w:rsidRPr="00CF24E8">
        <w:rPr>
          <w:rtl/>
        </w:rPr>
        <w:t>עניין?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יכול</w:t>
      </w:r>
      <w:r w:rsidR="0084256A">
        <w:rPr>
          <w:rtl/>
        </w:rPr>
        <w:t xml:space="preserve"> </w:t>
      </w:r>
      <w:r w:rsidRPr="00CF24E8">
        <w:rPr>
          <w:rtl/>
        </w:rPr>
        <w:t>להיות</w:t>
      </w:r>
      <w:r w:rsidR="0084256A">
        <w:rPr>
          <w:rtl/>
        </w:rPr>
        <w:t xml:space="preserve"> </w:t>
      </w:r>
      <w:r w:rsidRPr="00CF24E8">
        <w:rPr>
          <w:rtl/>
        </w:rPr>
        <w:t>שלא</w:t>
      </w:r>
      <w:r w:rsidR="0084256A">
        <w:rPr>
          <w:rtl/>
        </w:rPr>
        <w:t xml:space="preserve"> </w:t>
      </w:r>
      <w:r w:rsidRPr="00CF24E8">
        <w:rPr>
          <w:rtl/>
        </w:rPr>
        <w:t>תהיה</w:t>
      </w:r>
      <w:r w:rsidR="0084256A">
        <w:rPr>
          <w:rtl/>
        </w:rPr>
        <w:t xml:space="preserve"> </w:t>
      </w:r>
      <w:r w:rsidRPr="00CF24E8">
        <w:rPr>
          <w:rtl/>
        </w:rPr>
        <w:t>אכיפת</w:t>
      </w:r>
      <w:r w:rsidR="0084256A">
        <w:rPr>
          <w:rtl/>
        </w:rPr>
        <w:t xml:space="preserve"> </w:t>
      </w:r>
      <w:r w:rsidRPr="00CF24E8">
        <w:rPr>
          <w:rtl/>
        </w:rPr>
        <w:t>חוק שווה כלפי כל אזרחי מדינת ישראל.</w:t>
      </w:r>
      <w:r w:rsidR="0084256A">
        <w:rPr>
          <w:rtl/>
        </w:rPr>
        <w:t xml:space="preserve"> </w:t>
      </w:r>
      <w:r w:rsidRPr="00CF24E8">
        <w:rPr>
          <w:rtl/>
        </w:rPr>
        <w:t>אנשים הדורשים הגנת החוק חייבים לדעת שהם צריכים לכבד אותו.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תמיד אנו עוזרים לך. תגיד שטעית ותחזור בך.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אמת.</w:t>
      </w:r>
      <w:r w:rsidR="0084256A">
        <w:rPr>
          <w:rtl/>
        </w:rPr>
        <w:t xml:space="preserve"> </w:t>
      </w:r>
      <w:r w:rsidRPr="00CF24E8">
        <w:rPr>
          <w:rtl/>
        </w:rPr>
        <w:t>לא היה מעולם מצב שבו המשטרה היתה פתוחה כל כך לביקורת, כפי שהדבר</w:t>
      </w:r>
      <w:r w:rsidR="0084256A">
        <w:rPr>
          <w:rtl/>
        </w:rPr>
        <w:t xml:space="preserve"> </w:t>
      </w:r>
      <w:r w:rsidRPr="00CF24E8">
        <w:rPr>
          <w:rtl/>
        </w:rPr>
        <w:t>קיים</w:t>
      </w:r>
      <w:r w:rsidR="0084256A">
        <w:rPr>
          <w:rtl/>
        </w:rPr>
        <w:t xml:space="preserve"> </w:t>
      </w:r>
      <w:r w:rsidRPr="00CF24E8">
        <w:rPr>
          <w:rtl/>
        </w:rPr>
        <w:t>היום.</w:t>
      </w:r>
      <w:r w:rsidR="0084256A">
        <w:rPr>
          <w:rtl/>
        </w:rPr>
        <w:t xml:space="preserve"> </w:t>
      </w:r>
      <w:r w:rsidRPr="00CF24E8">
        <w:rPr>
          <w:rtl/>
        </w:rPr>
        <w:t>המחלקה לחקירות שוטרים איננה כפופה למשטרת ישראל. כל מקרה של תלונה</w:t>
      </w:r>
      <w:r w:rsidR="0084256A">
        <w:rPr>
          <w:rtl/>
        </w:rPr>
        <w:t xml:space="preserve"> </w:t>
      </w:r>
      <w:r w:rsidRPr="00CF24E8">
        <w:rPr>
          <w:rtl/>
        </w:rPr>
        <w:t>נבדקו לגופו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עניין.</w:t>
      </w:r>
      <w:r w:rsidR="0084256A">
        <w:rPr>
          <w:rtl/>
        </w:rPr>
        <w:t xml:space="preserve"> </w:t>
      </w:r>
      <w:r w:rsidRPr="00CF24E8">
        <w:rPr>
          <w:rtl/>
        </w:rPr>
        <w:t>אני יכול לבוא ולומר שנגד קצין המשטרה שנקבת בשמו ונגד</w:t>
      </w:r>
      <w:r w:rsidR="0084256A">
        <w:rPr>
          <w:rtl/>
        </w:rPr>
        <w:t xml:space="preserve"> </w:t>
      </w:r>
      <w:r w:rsidRPr="00CF24E8">
        <w:rPr>
          <w:rtl/>
        </w:rPr>
        <w:t>ילדיו יש איומים.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מגיע לו, לאחר מה שעשה.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צוקר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 נורמלי?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מגיע לו.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צוקר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מי האיש המוזר הזה? אתה נורמלי?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צריך להעמידו לדין.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בא</w:t>
      </w:r>
      <w:r w:rsidR="0084256A">
        <w:rPr>
          <w:rtl/>
        </w:rPr>
        <w:t>-</w:t>
      </w:r>
      <w:r w:rsidRPr="00CF24E8">
        <w:rPr>
          <w:rtl/>
        </w:rPr>
        <w:t>גד, אני קוראת אותך לסדר בפעם הראשונה. חבר הכנסת צוקר.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צוקר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 פשוט איש חולה.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בכך סיימתי את תשובתי.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לכבוד שר המשטרה. אני מזמינה כעת את כבוד השר לדוכן, להשיב על שאילתות</w:t>
      </w:r>
      <w:r w:rsidR="0084256A">
        <w:rPr>
          <w:rtl/>
        </w:rPr>
        <w:t xml:space="preserve"> </w:t>
      </w:r>
      <w:r w:rsidRPr="00CF24E8">
        <w:rPr>
          <w:rtl/>
        </w:rPr>
        <w:t>רגילות.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צוקר (מרצ):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 הכנסת צוקר ובא</w:t>
      </w:r>
      <w:r w:rsidR="0084256A">
        <w:rPr>
          <w:rtl/>
        </w:rPr>
        <w:t>-</w:t>
      </w:r>
      <w:r w:rsidRPr="00CF24E8">
        <w:rPr>
          <w:rtl/>
        </w:rPr>
        <w:t>גד.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57" w:name="_Toc460755638"/>
      <w:r w:rsidRPr="0084256A">
        <w:rPr>
          <w:rtl/>
        </w:rPr>
        <w:t>שאילתות ותשובות</w:t>
      </w:r>
      <w:bookmarkEnd w:id="57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אנו</w:t>
      </w:r>
      <w:r w:rsidR="0084256A">
        <w:rPr>
          <w:rtl/>
        </w:rPr>
        <w:t xml:space="preserve"> </w:t>
      </w:r>
      <w:r w:rsidRPr="00CF24E8">
        <w:rPr>
          <w:rtl/>
        </w:rPr>
        <w:t>עוברים</w:t>
      </w:r>
      <w:r w:rsidR="0084256A">
        <w:rPr>
          <w:rtl/>
        </w:rPr>
        <w:t xml:space="preserve"> </w:t>
      </w:r>
      <w:r w:rsidRPr="00CF24E8">
        <w:rPr>
          <w:rtl/>
        </w:rPr>
        <w:t>לשאילתא</w:t>
      </w:r>
      <w:r w:rsidR="0084256A">
        <w:rPr>
          <w:rtl/>
        </w:rPr>
        <w:t xml:space="preserve"> </w:t>
      </w:r>
      <w:r w:rsidRPr="00CF24E8">
        <w:rPr>
          <w:rtl/>
        </w:rPr>
        <w:t>מס'</w:t>
      </w:r>
      <w:r w:rsidR="0084256A">
        <w:rPr>
          <w:rtl/>
        </w:rPr>
        <w:t xml:space="preserve"> </w:t>
      </w:r>
      <w:r w:rsidRPr="00CF24E8">
        <w:rPr>
          <w:rtl/>
        </w:rPr>
        <w:t xml:space="preserve">4945 </w:t>
      </w:r>
      <w:r w:rsidR="0084256A">
        <w:rPr>
          <w:rtl/>
        </w:rPr>
        <w:t>–</w:t>
      </w:r>
      <w:r w:rsidRPr="00CF24E8">
        <w:rPr>
          <w:rtl/>
        </w:rPr>
        <w:t xml:space="preserve"> לפרוטוקול.</w:t>
      </w:r>
      <w:r w:rsidR="0084256A">
        <w:rPr>
          <w:rtl/>
        </w:rPr>
        <w:t xml:space="preserve"> </w:t>
      </w:r>
      <w:r w:rsidRPr="00CF24E8">
        <w:rPr>
          <w:rtl/>
        </w:rPr>
        <w:t>כבוד השר ישיב על שאילתא מס'</w:t>
      </w:r>
      <w:r w:rsidR="0084256A">
        <w:rPr>
          <w:rtl/>
        </w:rPr>
        <w:t xml:space="preserve"> </w:t>
      </w:r>
      <w:r w:rsidRPr="00CF24E8">
        <w:rPr>
          <w:rtl/>
        </w:rPr>
        <w:t>4976 של חבר הכנסת חיים דיין.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יעקב שפי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נמצא כאן.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 היית פה, לא ראיתי אותך. אם כן, תיכף ישיב השר על השאילתא שלך.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 לי רושם שיש סדר אחר לשאילתות.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עונה גם על שאילתות לראש הממשלה.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 לי שאילתא לראש הממשלה, ונאמר לי שהשר ישיב עליה.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 כך, הוא ישיב בסוף.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מבקש, הפסקתי ישיבה ואני מחכה כאן כבר 40 דקות.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כך,</w:t>
      </w:r>
      <w:r w:rsidR="0084256A">
        <w:rPr>
          <w:rtl/>
        </w:rPr>
        <w:t xml:space="preserve"> </w:t>
      </w:r>
      <w:r w:rsidRPr="00CF24E8">
        <w:rPr>
          <w:rtl/>
        </w:rPr>
        <w:t>נתחיל</w:t>
      </w:r>
      <w:r w:rsidR="0084256A">
        <w:rPr>
          <w:rtl/>
        </w:rPr>
        <w:t xml:space="preserve"> </w:t>
      </w:r>
      <w:r w:rsidRPr="00CF24E8">
        <w:rPr>
          <w:rtl/>
        </w:rPr>
        <w:t>הכול מההתחלה. כבוד השר ישיב בשם ראש הממשלה</w:t>
      </w:r>
      <w:r w:rsidR="0084256A">
        <w:rPr>
          <w:rtl/>
        </w:rPr>
        <w:t xml:space="preserve"> </w:t>
      </w:r>
      <w:r w:rsidRPr="00CF24E8">
        <w:rPr>
          <w:rtl/>
        </w:rPr>
        <w:t>על שאילתא מס'</w:t>
      </w:r>
      <w:r w:rsidR="0084256A">
        <w:rPr>
          <w:rtl/>
        </w:rPr>
        <w:t xml:space="preserve"> </w:t>
      </w:r>
      <w:r w:rsidRPr="00CF24E8">
        <w:rPr>
          <w:rtl/>
        </w:rPr>
        <w:t>4893, של חבר הכנסת דוד מגן. בבקשה.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58" w:name="_Toc460755639"/>
      <w:r w:rsidRPr="0084256A">
        <w:rPr>
          <w:rtl/>
        </w:rPr>
        <w:t>מעמד אזור פיתוח א' לקריית</w:t>
      </w:r>
      <w:r>
        <w:rPr>
          <w:rtl/>
        </w:rPr>
        <w:t>-</w:t>
      </w:r>
      <w:r w:rsidRPr="0084256A">
        <w:rPr>
          <w:rtl/>
        </w:rPr>
        <w:t>גת</w:t>
      </w:r>
      <w:bookmarkEnd w:id="58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ד' מגן שאל את ראש הממשלה</w:t>
      </w:r>
      <w:r w:rsidR="0084256A">
        <w:rPr>
          <w:rtl/>
        </w:rPr>
        <w:t xml:space="preserve"> </w:t>
      </w:r>
      <w:r w:rsidRPr="00CF24E8">
        <w:rPr>
          <w:rtl/>
        </w:rPr>
        <w:t>ביום ב' בסיוון התשנ"ה (31 במאי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לאחר</w:t>
      </w:r>
      <w:r w:rsidR="0084256A">
        <w:rPr>
          <w:rtl/>
        </w:rPr>
        <w:t xml:space="preserve"> </w:t>
      </w:r>
      <w:r w:rsidRPr="00CF24E8">
        <w:rPr>
          <w:rtl/>
        </w:rPr>
        <w:t>עבודת</w:t>
      </w:r>
      <w:r w:rsidR="0084256A">
        <w:rPr>
          <w:rtl/>
        </w:rPr>
        <w:t xml:space="preserve"> </w:t>
      </w:r>
      <w:r w:rsidRPr="00CF24E8">
        <w:rPr>
          <w:rtl/>
        </w:rPr>
        <w:t>מטה שנמשכה כשנה ורוכזה על</w:t>
      </w:r>
      <w:r w:rsidR="0084256A">
        <w:rPr>
          <w:rtl/>
        </w:rPr>
        <w:t>-</w:t>
      </w:r>
      <w:r w:rsidRPr="00CF24E8">
        <w:rPr>
          <w:rtl/>
        </w:rPr>
        <w:t>ידי מנכ"ל משרד ראש הממשלה, הנחת על</w:t>
      </w:r>
      <w:r w:rsidR="0084256A">
        <w:rPr>
          <w:rtl/>
        </w:rPr>
        <w:t xml:space="preserve"> </w:t>
      </w:r>
      <w:r w:rsidRPr="00CF24E8">
        <w:rPr>
          <w:rtl/>
        </w:rPr>
        <w:t>שולחן</w:t>
      </w:r>
      <w:r w:rsidR="0084256A">
        <w:rPr>
          <w:rtl/>
        </w:rPr>
        <w:t xml:space="preserve"> </w:t>
      </w:r>
      <w:r w:rsidRPr="00CF24E8">
        <w:rPr>
          <w:rtl/>
        </w:rPr>
        <w:t>הממשלה</w:t>
      </w:r>
      <w:r w:rsidR="0084256A">
        <w:rPr>
          <w:rtl/>
        </w:rPr>
        <w:t xml:space="preserve"> </w:t>
      </w:r>
      <w:r w:rsidRPr="00CF24E8">
        <w:rPr>
          <w:rtl/>
        </w:rPr>
        <w:t>הצעה להעניק לעיר קריית</w:t>
      </w:r>
      <w:r w:rsidR="0084256A">
        <w:rPr>
          <w:rtl/>
        </w:rPr>
        <w:t>-</w:t>
      </w:r>
      <w:r w:rsidRPr="00CF24E8">
        <w:rPr>
          <w:rtl/>
        </w:rPr>
        <w:t>גת מעמד אזור פיתוח א' לעניין החוק לעידוד</w:t>
      </w:r>
      <w:r w:rsidR="0084256A">
        <w:rPr>
          <w:rtl/>
        </w:rPr>
        <w:t xml:space="preserve"> </w:t>
      </w:r>
      <w:r w:rsidRPr="00CF24E8">
        <w:rPr>
          <w:rtl/>
        </w:rPr>
        <w:t>השקעות הון.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האם ההצעה כלולה בסדר</w:t>
      </w:r>
      <w:r w:rsidR="0084256A">
        <w:rPr>
          <w:rtl/>
        </w:rPr>
        <w:t>-</w:t>
      </w:r>
      <w:r w:rsidRPr="00CF24E8">
        <w:rPr>
          <w:rtl/>
        </w:rPr>
        <w:t>היום של הממשלה?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אם היא כלולה, מדוע נדחה הדיון בה?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</w:t>
      </w:r>
      <w:r w:rsidR="0084256A">
        <w:rPr>
          <w:rtl/>
        </w:rPr>
        <w:t xml:space="preserve"> </w:t>
      </w: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לשר</w:t>
      </w:r>
      <w:r w:rsidR="0084256A">
        <w:rPr>
          <w:rtl/>
        </w:rPr>
        <w:t xml:space="preserve"> </w:t>
      </w:r>
      <w:r w:rsidRPr="00CF24E8">
        <w:rPr>
          <w:rtl/>
        </w:rPr>
        <w:t>האוצר "זכות וטו" כלפי החלטות המתקבלות בממשלה ביוזמת ראש</w:t>
      </w:r>
      <w:r w:rsidR="0084256A">
        <w:rPr>
          <w:rtl/>
        </w:rPr>
        <w:t xml:space="preserve"> </w:t>
      </w:r>
      <w:r w:rsidRPr="00CF24E8">
        <w:rPr>
          <w:rtl/>
        </w:rPr>
        <w:t>הממשלה?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4. מתי יידון הנושא?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מתכבד להשיב בשם ראש הממשלה לחבר הכנסת דוד מגן. ראש הממשלה מבקש להביא</w:t>
      </w:r>
      <w:r w:rsidR="0084256A">
        <w:rPr>
          <w:rtl/>
        </w:rPr>
        <w:t xml:space="preserve"> </w:t>
      </w:r>
      <w:r w:rsidRPr="00CF24E8">
        <w:rPr>
          <w:rtl/>
        </w:rPr>
        <w:t>לתשומת</w:t>
      </w:r>
      <w:r w:rsidR="0084256A">
        <w:rPr>
          <w:rtl/>
        </w:rPr>
        <w:t xml:space="preserve"> </w:t>
      </w:r>
      <w:r w:rsidRPr="00CF24E8">
        <w:rPr>
          <w:rtl/>
        </w:rPr>
        <w:t>לבך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החלטת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הממשלה מס' 5805 מיום 2 ביולי 1995, וזו לשונה </w:t>
      </w:r>
      <w:r w:rsidR="0084256A">
        <w:rPr>
          <w:rtl/>
        </w:rPr>
        <w:t>–</w:t>
      </w:r>
      <w:r w:rsidRPr="00CF24E8">
        <w:rPr>
          <w:rtl/>
        </w:rPr>
        <w:t xml:space="preserve"> "להעניק</w:t>
      </w:r>
      <w:r w:rsidR="0084256A">
        <w:rPr>
          <w:rtl/>
        </w:rPr>
        <w:t xml:space="preserve"> </w:t>
      </w:r>
      <w:r w:rsidRPr="00CF24E8">
        <w:rPr>
          <w:rtl/>
        </w:rPr>
        <w:t>לאזור</w:t>
      </w:r>
      <w:r w:rsidR="0084256A">
        <w:rPr>
          <w:rtl/>
        </w:rPr>
        <w:t xml:space="preserve"> </w:t>
      </w:r>
      <w:r w:rsidRPr="00CF24E8">
        <w:rPr>
          <w:rtl/>
        </w:rPr>
        <w:t>המוניציפלי</w:t>
      </w:r>
      <w:r w:rsidR="0084256A">
        <w:rPr>
          <w:rtl/>
        </w:rPr>
        <w:t xml:space="preserve"> </w:t>
      </w:r>
      <w:r w:rsidRPr="00CF24E8">
        <w:rPr>
          <w:rtl/>
        </w:rPr>
        <w:t>של קריית</w:t>
      </w:r>
      <w:r w:rsidR="0084256A">
        <w:rPr>
          <w:rtl/>
        </w:rPr>
        <w:t>-</w:t>
      </w:r>
      <w:r w:rsidRPr="00CF24E8">
        <w:rPr>
          <w:rtl/>
        </w:rPr>
        <w:t>גת, וכן לאזור התעשייה של"י, אזור התעשייה המשותף של</w:t>
      </w:r>
      <w:r w:rsidR="0084256A">
        <w:rPr>
          <w:rtl/>
        </w:rPr>
        <w:t xml:space="preserve"> </w:t>
      </w:r>
      <w:r w:rsidRPr="00CF24E8">
        <w:rPr>
          <w:rtl/>
        </w:rPr>
        <w:t>המועצות</w:t>
      </w:r>
      <w:r w:rsidR="0084256A">
        <w:rPr>
          <w:rtl/>
        </w:rPr>
        <w:t xml:space="preserve"> </w:t>
      </w:r>
      <w:r w:rsidRPr="00CF24E8">
        <w:rPr>
          <w:rtl/>
        </w:rPr>
        <w:t>האזוריות שפיר, לכיש ויואב, מעמד של אזור עדיפות לאומית א', לעניין החוק</w:t>
      </w:r>
      <w:r w:rsidR="0084256A">
        <w:rPr>
          <w:rtl/>
        </w:rPr>
        <w:t xml:space="preserve"> </w:t>
      </w:r>
      <w:r w:rsidRPr="00CF24E8">
        <w:rPr>
          <w:rtl/>
        </w:rPr>
        <w:t>לעידוד השקעות הון, לתקופה של שנתיים מיום החלטת הממשלה".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שאלה נוספת לחבר הכנסת דוד מגן.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לאחר שהממשלה קיבלה סוף</w:t>
      </w:r>
      <w:r w:rsidR="0084256A">
        <w:rPr>
          <w:rtl/>
        </w:rPr>
        <w:t>-</w:t>
      </w:r>
      <w:r w:rsidRPr="00CF24E8">
        <w:rPr>
          <w:rtl/>
        </w:rPr>
        <w:t xml:space="preserve">סוף את ההחלטה החיובית הזאת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פיני בדש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איזה חיובית?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בדש.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 xml:space="preserve">– – </w:t>
      </w:r>
      <w:r w:rsidR="00CF24E8" w:rsidRPr="00CF24E8">
        <w:rPr>
          <w:rtl/>
        </w:rPr>
        <w:t>פנו</w:t>
      </w:r>
      <w:r>
        <w:rPr>
          <w:rtl/>
        </w:rPr>
        <w:t xml:space="preserve"> </w:t>
      </w:r>
      <w:r w:rsidR="00CF24E8" w:rsidRPr="00CF24E8">
        <w:rPr>
          <w:rtl/>
        </w:rPr>
        <w:t>אלי</w:t>
      </w:r>
      <w:r>
        <w:rPr>
          <w:rtl/>
        </w:rPr>
        <w:t xml:space="preserve"> </w:t>
      </w:r>
      <w:r w:rsidR="00CF24E8" w:rsidRPr="00CF24E8">
        <w:rPr>
          <w:rtl/>
        </w:rPr>
        <w:t>מטעמו</w:t>
      </w:r>
      <w:r>
        <w:rPr>
          <w:rtl/>
        </w:rPr>
        <w:t xml:space="preserve"> </w:t>
      </w:r>
      <w:r w:rsidR="00CF24E8" w:rsidRPr="00CF24E8">
        <w:rPr>
          <w:rtl/>
        </w:rPr>
        <w:t>של ראש הממשלה וביקשו שאבטל את השאילתא. עמדתי על כך</w:t>
      </w:r>
      <w:r>
        <w:rPr>
          <w:rtl/>
        </w:rPr>
        <w:t xml:space="preserve"> </w:t>
      </w:r>
      <w:r w:rsidR="00CF24E8" w:rsidRPr="00CF24E8">
        <w:rPr>
          <w:rtl/>
        </w:rPr>
        <w:t>שהתשובה</w:t>
      </w:r>
      <w:r>
        <w:rPr>
          <w:rtl/>
        </w:rPr>
        <w:t xml:space="preserve"> </w:t>
      </w:r>
      <w:r w:rsidR="00CF24E8" w:rsidRPr="00CF24E8">
        <w:rPr>
          <w:rtl/>
        </w:rPr>
        <w:t>תישמע</w:t>
      </w:r>
      <w:r>
        <w:rPr>
          <w:rtl/>
        </w:rPr>
        <w:t xml:space="preserve"> </w:t>
      </w:r>
      <w:r w:rsidR="00CF24E8" w:rsidRPr="00CF24E8">
        <w:rPr>
          <w:rtl/>
        </w:rPr>
        <w:t>במליאה,</w:t>
      </w:r>
      <w:r>
        <w:rPr>
          <w:rtl/>
        </w:rPr>
        <w:t xml:space="preserve"> </w:t>
      </w:r>
      <w:r w:rsidR="00CF24E8" w:rsidRPr="00CF24E8">
        <w:rPr>
          <w:rtl/>
        </w:rPr>
        <w:t>משום</w:t>
      </w:r>
      <w:r>
        <w:rPr>
          <w:rtl/>
        </w:rPr>
        <w:t xml:space="preserve"> </w:t>
      </w:r>
      <w:r w:rsidR="00CF24E8" w:rsidRPr="00CF24E8">
        <w:rPr>
          <w:rtl/>
        </w:rPr>
        <w:t>שמחד גיסא יש לי ביקורת נוקבת מאוד על הממשלה, על</w:t>
      </w:r>
      <w:r>
        <w:rPr>
          <w:rtl/>
        </w:rPr>
        <w:t xml:space="preserve"> </w:t>
      </w:r>
      <w:r w:rsidR="00CF24E8" w:rsidRPr="00CF24E8">
        <w:rPr>
          <w:rtl/>
        </w:rPr>
        <w:t>מיפוי אזורי עדיפות לאומית, על עבודת מטה מסורבלת, על סחבת, על הכללת שיקולים שלא</w:t>
      </w:r>
      <w:r>
        <w:rPr>
          <w:rtl/>
        </w:rPr>
        <w:t xml:space="preserve"> </w:t>
      </w:r>
      <w:r w:rsidR="00CF24E8" w:rsidRPr="00CF24E8">
        <w:rPr>
          <w:rtl/>
        </w:rPr>
        <w:t>מן</w:t>
      </w:r>
      <w:r>
        <w:rPr>
          <w:rtl/>
        </w:rPr>
        <w:t xml:space="preserve"> </w:t>
      </w:r>
      <w:r w:rsidR="00CF24E8" w:rsidRPr="00CF24E8">
        <w:rPr>
          <w:rtl/>
        </w:rPr>
        <w:t>העניין ודברים אחרים כדי להעניק עדיפות לאזורים כאלה ואחרים, ומאידך גיסא אני</w:t>
      </w:r>
      <w:r>
        <w:rPr>
          <w:rtl/>
        </w:rPr>
        <w:t xml:space="preserve"> </w:t>
      </w:r>
      <w:r w:rsidR="00CF24E8" w:rsidRPr="00CF24E8">
        <w:rPr>
          <w:rtl/>
        </w:rPr>
        <w:t>רוצה</w:t>
      </w:r>
      <w:r>
        <w:rPr>
          <w:rtl/>
        </w:rPr>
        <w:t xml:space="preserve"> </w:t>
      </w:r>
      <w:r w:rsidR="00CF24E8" w:rsidRPr="00CF24E8">
        <w:rPr>
          <w:rtl/>
        </w:rPr>
        <w:t>לשבח</w:t>
      </w:r>
      <w:r>
        <w:rPr>
          <w:rtl/>
        </w:rPr>
        <w:t xml:space="preserve"> </w:t>
      </w:r>
      <w:r w:rsidR="00CF24E8" w:rsidRPr="00CF24E8">
        <w:rPr>
          <w:rtl/>
        </w:rPr>
        <w:t>את</w:t>
      </w:r>
      <w:r>
        <w:rPr>
          <w:rtl/>
        </w:rPr>
        <w:t xml:space="preserve"> </w:t>
      </w:r>
      <w:r w:rsidR="00CF24E8" w:rsidRPr="00CF24E8">
        <w:rPr>
          <w:rtl/>
        </w:rPr>
        <w:t>הממשלה,</w:t>
      </w:r>
      <w:r>
        <w:rPr>
          <w:rtl/>
        </w:rPr>
        <w:t xml:space="preserve"> </w:t>
      </w:r>
      <w:r w:rsidR="00CF24E8" w:rsidRPr="00CF24E8">
        <w:rPr>
          <w:rtl/>
        </w:rPr>
        <w:t>שכאשר</w:t>
      </w:r>
      <w:r>
        <w:rPr>
          <w:rtl/>
        </w:rPr>
        <w:t xml:space="preserve"> </w:t>
      </w:r>
      <w:r w:rsidR="00CF24E8" w:rsidRPr="00CF24E8">
        <w:rPr>
          <w:rtl/>
        </w:rPr>
        <w:t>היא סוף</w:t>
      </w:r>
      <w:r>
        <w:rPr>
          <w:rtl/>
        </w:rPr>
        <w:t>-</w:t>
      </w:r>
      <w:r w:rsidR="00CF24E8" w:rsidRPr="00CF24E8">
        <w:rPr>
          <w:rtl/>
        </w:rPr>
        <w:t>סוף עומדת על טעותה, יש לה האומץ להודות</w:t>
      </w:r>
      <w:r>
        <w:rPr>
          <w:rtl/>
        </w:rPr>
        <w:t xml:space="preserve"> </w:t>
      </w:r>
      <w:r w:rsidR="00CF24E8" w:rsidRPr="00CF24E8">
        <w:rPr>
          <w:rtl/>
        </w:rPr>
        <w:t>בטעות ולתקן אותה.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פיני בדש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טעות על טעות.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הביקורת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ביקורת,</w:t>
      </w:r>
      <w:r w:rsidR="0084256A">
        <w:rPr>
          <w:rtl/>
        </w:rPr>
        <w:t xml:space="preserve"> </w:t>
      </w:r>
      <w:r w:rsidRPr="00CF24E8">
        <w:rPr>
          <w:rtl/>
        </w:rPr>
        <w:t>אבל,</w:t>
      </w:r>
      <w:r w:rsidR="0084256A">
        <w:rPr>
          <w:rtl/>
        </w:rPr>
        <w:t xml:space="preserve"> </w:t>
      </w:r>
      <w:r w:rsidRPr="00CF24E8">
        <w:rPr>
          <w:rtl/>
        </w:rPr>
        <w:t>עם זה עמדתי לומר גם את המלה הטובה על הממשלה,</w:t>
      </w:r>
      <w:r w:rsidR="0084256A">
        <w:rPr>
          <w:rtl/>
        </w:rPr>
        <w:t xml:space="preserve"> </w:t>
      </w:r>
      <w:r w:rsidRPr="00CF24E8">
        <w:rPr>
          <w:rtl/>
        </w:rPr>
        <w:t>ורצוי שממשלות שיכהנו בעתיד ילמדו היטב לעשות עבודת מטה יסודית, לא לעשות שגיאות.</w:t>
      </w:r>
      <w:r w:rsidR="0084256A">
        <w:rPr>
          <w:rtl/>
        </w:rPr>
        <w:t xml:space="preserve"> </w:t>
      </w:r>
      <w:r w:rsidRPr="00CF24E8">
        <w:rPr>
          <w:rtl/>
        </w:rPr>
        <w:t>אבל,</w:t>
      </w:r>
      <w:r w:rsidR="0084256A">
        <w:rPr>
          <w:rtl/>
        </w:rPr>
        <w:t xml:space="preserve"> </w:t>
      </w:r>
      <w:r w:rsidRPr="00CF24E8">
        <w:rPr>
          <w:rtl/>
        </w:rPr>
        <w:t>כאשר עושים חלילה שגיאות ועוולות, צריכים להיות אמיצים מספיק כדי לדעת לתקן</w:t>
      </w:r>
      <w:r w:rsidR="0084256A">
        <w:rPr>
          <w:rtl/>
        </w:rPr>
        <w:t xml:space="preserve"> </w:t>
      </w:r>
      <w:r w:rsidRPr="00CF24E8">
        <w:rPr>
          <w:rtl/>
        </w:rPr>
        <w:t>אותן.</w:t>
      </w:r>
      <w:r w:rsidR="0084256A">
        <w:rPr>
          <w:rtl/>
        </w:rPr>
        <w:t xml:space="preserve"> </w:t>
      </w:r>
      <w:r w:rsidRPr="00CF24E8">
        <w:rPr>
          <w:rtl/>
        </w:rPr>
        <w:t>ועל</w:t>
      </w:r>
      <w:r w:rsidR="0084256A">
        <w:rPr>
          <w:rtl/>
        </w:rPr>
        <w:t xml:space="preserve"> </w:t>
      </w:r>
      <w:r w:rsidRPr="00CF24E8">
        <w:rPr>
          <w:rtl/>
        </w:rPr>
        <w:t>כך,</w:t>
      </w:r>
      <w:r w:rsidR="0084256A">
        <w:rPr>
          <w:rtl/>
        </w:rPr>
        <w:t xml:space="preserve"> </w:t>
      </w:r>
      <w:r w:rsidRPr="00CF24E8">
        <w:rPr>
          <w:rtl/>
        </w:rPr>
        <w:t>אדוני שר המשטרה, אני אבקש למסור גם את ברכתי, לצד אותה ביקורת,</w:t>
      </w:r>
      <w:r w:rsidR="0084256A">
        <w:rPr>
          <w:rtl/>
        </w:rPr>
        <w:t xml:space="preserve"> </w:t>
      </w:r>
      <w:r w:rsidRPr="00CF24E8">
        <w:rPr>
          <w:rtl/>
        </w:rPr>
        <w:t xml:space="preserve">נוקבת ככל שתהיה והיא עדיין ביקורת, אבל לצדה </w:t>
      </w:r>
      <w:r w:rsidR="0084256A">
        <w:rPr>
          <w:rtl/>
        </w:rPr>
        <w:t>–</w:t>
      </w:r>
      <w:r w:rsidRPr="00CF24E8">
        <w:rPr>
          <w:rtl/>
        </w:rPr>
        <w:t xml:space="preserve"> אמרתי </w:t>
      </w:r>
      <w:r w:rsidR="0084256A">
        <w:rPr>
          <w:rtl/>
        </w:rPr>
        <w:t>–</w:t>
      </w:r>
      <w:r w:rsidRPr="00CF24E8">
        <w:rPr>
          <w:rtl/>
        </w:rPr>
        <w:t xml:space="preserve"> יש גם ברכה.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פיני בדש (צומת):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מספיק, די.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 הממשלה מודיעה שהיא מסכימה עם החלק השני של השאלה הנוספת</w:t>
      </w:r>
      <w:r w:rsidR="0084256A">
        <w:rPr>
          <w:rtl/>
        </w:rPr>
        <w:t xml:space="preserve"> </w:t>
      </w:r>
      <w:r w:rsidRPr="00CF24E8">
        <w:rPr>
          <w:rtl/>
        </w:rPr>
        <w:t>של חבר הכנסת דוד מגן, בהיותו נכון.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פיני בדש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תשמע את התגובות בנגב על ההחלטה הזאת.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59" w:name="_Toc460755640"/>
      <w:r w:rsidRPr="0084256A">
        <w:rPr>
          <w:rtl/>
        </w:rPr>
        <w:t>מעורבות שוטרים בתאונות דרכים</w:t>
      </w:r>
      <w:bookmarkEnd w:id="59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י' שפי שאל את שר המשטרה</w:t>
      </w:r>
      <w:r w:rsidR="0084256A">
        <w:rPr>
          <w:rtl/>
        </w:rPr>
        <w:t xml:space="preserve"> </w:t>
      </w:r>
      <w:r w:rsidRPr="00CF24E8">
        <w:rPr>
          <w:rtl/>
        </w:rPr>
        <w:t>ביום ט' בסיוון התשנ"ה (7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ממידע</w:t>
      </w:r>
      <w:r w:rsidR="0084256A">
        <w:rPr>
          <w:rtl/>
        </w:rPr>
        <w:t xml:space="preserve"> </w:t>
      </w:r>
      <w:r w:rsidRPr="00CF24E8">
        <w:rPr>
          <w:rtl/>
        </w:rPr>
        <w:t>שהוגש</w:t>
      </w:r>
      <w:r w:rsidR="0084256A">
        <w:rPr>
          <w:rtl/>
        </w:rPr>
        <w:t xml:space="preserve"> </w:t>
      </w:r>
      <w:r w:rsidRPr="00CF24E8">
        <w:rPr>
          <w:rtl/>
        </w:rPr>
        <w:t>לאחרונה</w:t>
      </w:r>
      <w:r w:rsidR="0084256A">
        <w:rPr>
          <w:rtl/>
        </w:rPr>
        <w:t xml:space="preserve"> </w:t>
      </w:r>
      <w:r w:rsidRPr="00CF24E8">
        <w:rPr>
          <w:rtl/>
        </w:rPr>
        <w:t>לבכירים במשטרה עולה, כי בשלושת החודשים הראשונים של</w:t>
      </w:r>
      <w:r w:rsidR="0084256A">
        <w:rPr>
          <w:rtl/>
        </w:rPr>
        <w:t xml:space="preserve"> </w:t>
      </w:r>
      <w:r w:rsidRPr="00CF24E8">
        <w:rPr>
          <w:rtl/>
        </w:rPr>
        <w:t>השנה</w:t>
      </w:r>
      <w:r w:rsidR="0084256A">
        <w:rPr>
          <w:rtl/>
        </w:rPr>
        <w:t xml:space="preserve"> </w:t>
      </w:r>
      <w:r w:rsidRPr="00CF24E8">
        <w:rPr>
          <w:rtl/>
        </w:rPr>
        <w:t>נפגעו</w:t>
      </w:r>
      <w:r w:rsidR="0084256A">
        <w:rPr>
          <w:rtl/>
        </w:rPr>
        <w:t xml:space="preserve"> </w:t>
      </w:r>
      <w:r w:rsidRPr="00CF24E8">
        <w:rPr>
          <w:rtl/>
        </w:rPr>
        <w:t>כ</w:t>
      </w:r>
      <w:r w:rsidR="0084256A">
        <w:rPr>
          <w:rtl/>
        </w:rPr>
        <w:t>-</w:t>
      </w:r>
      <w:r w:rsidRPr="00CF24E8">
        <w:rPr>
          <w:rtl/>
        </w:rPr>
        <w:t>900</w:t>
      </w:r>
      <w:r w:rsidR="0084256A">
        <w:rPr>
          <w:rtl/>
        </w:rPr>
        <w:t xml:space="preserve"> </w:t>
      </w:r>
      <w:r w:rsidRPr="00CF24E8">
        <w:rPr>
          <w:rtl/>
        </w:rPr>
        <w:t xml:space="preserve">כלי רכב משטרתיים </w:t>
      </w:r>
      <w:r w:rsidR="0084256A">
        <w:rPr>
          <w:rtl/>
        </w:rPr>
        <w:t>–</w:t>
      </w:r>
      <w:r w:rsidRPr="00CF24E8">
        <w:rPr>
          <w:rtl/>
        </w:rPr>
        <w:t xml:space="preserve"> כשליש מצי הרכב המשטרתי </w:t>
      </w:r>
      <w:r w:rsidR="0084256A">
        <w:rPr>
          <w:rtl/>
        </w:rPr>
        <w:t>–</w:t>
      </w:r>
      <w:r w:rsidRPr="00CF24E8">
        <w:rPr>
          <w:rtl/>
        </w:rPr>
        <w:t xml:space="preserve"> בתאונות דרכים,</w:t>
      </w:r>
      <w:r w:rsidR="0084256A">
        <w:rPr>
          <w:rtl/>
        </w:rPr>
        <w:t xml:space="preserve"> </w:t>
      </w:r>
      <w:r w:rsidRPr="00CF24E8">
        <w:rPr>
          <w:rtl/>
        </w:rPr>
        <w:t>כאשר מחצית מהתאונות נגרמו בשל אשמת הנהגים המשטרתיים.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האם המידע שהוגש לבכירים במשטרה מדויק?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מה הם הגורמים למעורבות הגדולה של שוטרים בתאונות?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 אילו אמצעים נוקט המשרד כדי להקטין את ממדי מעורבותם של שוטרים בתאונות?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בחודשים</w:t>
      </w:r>
      <w:r w:rsidR="0084256A">
        <w:rPr>
          <w:rtl/>
        </w:rPr>
        <w:t xml:space="preserve"> </w:t>
      </w:r>
      <w:r w:rsidRPr="00CF24E8">
        <w:rPr>
          <w:rtl/>
        </w:rPr>
        <w:t>ינואר</w:t>
      </w:r>
      <w:r w:rsidR="0084256A">
        <w:rPr>
          <w:rtl/>
        </w:rPr>
        <w:t>–</w:t>
      </w:r>
      <w:r w:rsidRPr="00CF24E8">
        <w:rPr>
          <w:rtl/>
        </w:rPr>
        <w:t>מרס</w:t>
      </w:r>
      <w:r w:rsidR="0084256A">
        <w:rPr>
          <w:rtl/>
        </w:rPr>
        <w:t xml:space="preserve"> </w:t>
      </w:r>
      <w:r w:rsidRPr="00CF24E8">
        <w:rPr>
          <w:rtl/>
        </w:rPr>
        <w:t>1995</w:t>
      </w:r>
      <w:r w:rsidR="0084256A">
        <w:rPr>
          <w:rtl/>
        </w:rPr>
        <w:t xml:space="preserve"> </w:t>
      </w:r>
      <w:r w:rsidRPr="00CF24E8">
        <w:rPr>
          <w:rtl/>
        </w:rPr>
        <w:t>היו</w:t>
      </w:r>
      <w:r w:rsidR="0084256A">
        <w:rPr>
          <w:rtl/>
        </w:rPr>
        <w:t xml:space="preserve"> </w:t>
      </w:r>
      <w:r w:rsidRPr="00CF24E8">
        <w:rPr>
          <w:rtl/>
        </w:rPr>
        <w:t>מעורבים 1,020 כלי רכב משטרתיים בתאונות</w:t>
      </w:r>
      <w:r w:rsidR="0084256A">
        <w:rPr>
          <w:rtl/>
        </w:rPr>
        <w:t xml:space="preserve"> </w:t>
      </w:r>
      <w:r w:rsidRPr="00CF24E8">
        <w:rPr>
          <w:rtl/>
        </w:rPr>
        <w:t>דרכים,</w:t>
      </w:r>
      <w:r w:rsidR="0084256A">
        <w:rPr>
          <w:rtl/>
        </w:rPr>
        <w:t xml:space="preserve"> </w:t>
      </w:r>
      <w:r w:rsidRPr="00CF24E8">
        <w:rPr>
          <w:rtl/>
        </w:rPr>
        <w:t>מתוך</w:t>
      </w:r>
      <w:r w:rsidR="0084256A">
        <w:rPr>
          <w:rtl/>
        </w:rPr>
        <w:t xml:space="preserve"> </w:t>
      </w:r>
      <w:r w:rsidRPr="00CF24E8">
        <w:rPr>
          <w:rtl/>
        </w:rPr>
        <w:t>צי</w:t>
      </w:r>
      <w:r w:rsidR="0084256A">
        <w:rPr>
          <w:rtl/>
        </w:rPr>
        <w:t xml:space="preserve"> </w:t>
      </w:r>
      <w:r w:rsidRPr="00CF24E8">
        <w:rPr>
          <w:rtl/>
        </w:rPr>
        <w:t>של כ</w:t>
      </w:r>
      <w:r w:rsidR="0084256A">
        <w:rPr>
          <w:rtl/>
        </w:rPr>
        <w:t>-</w:t>
      </w:r>
      <w:r w:rsidRPr="00CF24E8">
        <w:rPr>
          <w:rtl/>
        </w:rPr>
        <w:t>3,200 כלי רכב, מתוכם 581 כלי רכב היו מעורבים בתאונה שבה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נרשמה אשמה לשוטר שנהג, כלומר </w:t>
      </w:r>
      <w:r w:rsidR="0084256A" w:rsidRPr="00CF24E8">
        <w:rPr>
          <w:rtl/>
        </w:rPr>
        <w:t>57</w:t>
      </w:r>
      <w:r w:rsidR="0084256A">
        <w:rPr>
          <w:rtl/>
        </w:rPr>
        <w:t>%</w:t>
      </w:r>
      <w:r w:rsidRPr="00CF24E8">
        <w:rPr>
          <w:rtl/>
        </w:rPr>
        <w:t xml:space="preserve"> מכלל המקרים.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ראוי לציין, כי משטרת ישראל מתעדת כל תאונה שבה מעורב רכב משטרתי, בניגוד</w:t>
      </w:r>
      <w:r w:rsidR="0084256A">
        <w:rPr>
          <w:rtl/>
        </w:rPr>
        <w:t xml:space="preserve"> </w:t>
      </w:r>
      <w:r w:rsidRPr="00CF24E8">
        <w:rPr>
          <w:rtl/>
        </w:rPr>
        <w:t>למגזר האזרחי, שם מתועדות בעיקר תאונות דרכים עם נפגעים. הרכבים המשטרתיים פועלים</w:t>
      </w:r>
      <w:r w:rsidR="0084256A">
        <w:rPr>
          <w:rtl/>
        </w:rPr>
        <w:t xml:space="preserve"> </w:t>
      </w:r>
      <w:r w:rsidRPr="00CF24E8">
        <w:rPr>
          <w:rtl/>
        </w:rPr>
        <w:t>בתנאים</w:t>
      </w:r>
      <w:r w:rsidR="0084256A">
        <w:rPr>
          <w:rtl/>
        </w:rPr>
        <w:t xml:space="preserve"> </w:t>
      </w:r>
      <w:r w:rsidRPr="00CF24E8">
        <w:rPr>
          <w:rtl/>
        </w:rPr>
        <w:t>קשים</w:t>
      </w:r>
      <w:r w:rsidR="0084256A">
        <w:rPr>
          <w:rtl/>
        </w:rPr>
        <w:t xml:space="preserve"> </w:t>
      </w:r>
      <w:r w:rsidRPr="00CF24E8">
        <w:rPr>
          <w:rtl/>
        </w:rPr>
        <w:t>יחסית,</w:t>
      </w:r>
      <w:r w:rsidR="0084256A">
        <w:rPr>
          <w:rtl/>
        </w:rPr>
        <w:t xml:space="preserve"> </w:t>
      </w:r>
      <w:r w:rsidRPr="00CF24E8">
        <w:rPr>
          <w:rtl/>
        </w:rPr>
        <w:t>בעיקר באזורים עירוניים, שבהם צפיפות כלי הרכב והולכי הרגל</w:t>
      </w:r>
      <w:r w:rsidR="0084256A">
        <w:rPr>
          <w:rtl/>
        </w:rPr>
        <w:t xml:space="preserve"> </w:t>
      </w:r>
      <w:r w:rsidRPr="00CF24E8">
        <w:rPr>
          <w:rtl/>
        </w:rPr>
        <w:t>גבוהה, במסגרת הפעילות המבצעית, הכוללת הגעה מהירה לאירועים מסוגים שונים.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</w:t>
      </w:r>
      <w:r w:rsidR="0084256A">
        <w:rPr>
          <w:rtl/>
        </w:rPr>
        <w:t xml:space="preserve"> </w:t>
      </w:r>
      <w:r w:rsidRPr="00CF24E8">
        <w:rPr>
          <w:rtl/>
        </w:rPr>
        <w:t>משטרת</w:t>
      </w:r>
      <w:r w:rsidR="0084256A">
        <w:rPr>
          <w:rtl/>
        </w:rPr>
        <w:t xml:space="preserve"> </w:t>
      </w:r>
      <w:r w:rsidRPr="00CF24E8">
        <w:rPr>
          <w:rtl/>
        </w:rPr>
        <w:t>ישראל</w:t>
      </w:r>
      <w:r w:rsidR="0084256A">
        <w:rPr>
          <w:rtl/>
        </w:rPr>
        <w:t xml:space="preserve"> </w:t>
      </w:r>
      <w:r w:rsidRPr="00CF24E8">
        <w:rPr>
          <w:rtl/>
        </w:rPr>
        <w:t>מתמודדת</w:t>
      </w:r>
      <w:r w:rsidR="0084256A">
        <w:rPr>
          <w:rtl/>
        </w:rPr>
        <w:t xml:space="preserve"> </w:t>
      </w:r>
      <w:r w:rsidRPr="00CF24E8">
        <w:rPr>
          <w:rtl/>
        </w:rPr>
        <w:t>עם התופעה באמצעות אכיפה מוגברת גם כנגד שוטרים,</w:t>
      </w:r>
      <w:r w:rsidR="0084256A">
        <w:rPr>
          <w:rtl/>
        </w:rPr>
        <w:t xml:space="preserve"> </w:t>
      </w:r>
      <w:r w:rsidRPr="00CF24E8">
        <w:rPr>
          <w:rtl/>
        </w:rPr>
        <w:t>העמדה</w:t>
      </w:r>
      <w:r w:rsidR="0084256A">
        <w:rPr>
          <w:rtl/>
        </w:rPr>
        <w:t xml:space="preserve"> </w:t>
      </w:r>
      <w:r w:rsidRPr="00CF24E8">
        <w:rPr>
          <w:rtl/>
        </w:rPr>
        <w:t>לדין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העבריינים,</w:t>
      </w:r>
      <w:r w:rsidR="0084256A">
        <w:rPr>
          <w:rtl/>
        </w:rPr>
        <w:t xml:space="preserve"> </w:t>
      </w:r>
      <w:r w:rsidRPr="00CF24E8">
        <w:rPr>
          <w:rtl/>
        </w:rPr>
        <w:t>שלילה מינהלית של רשיונות נהיגה, הוראה של מפקד שלא</w:t>
      </w:r>
      <w:r w:rsidR="0084256A">
        <w:rPr>
          <w:rtl/>
        </w:rPr>
        <w:t xml:space="preserve"> </w:t>
      </w:r>
      <w:r w:rsidRPr="00CF24E8">
        <w:rPr>
          <w:rtl/>
        </w:rPr>
        <w:t>לנהוג</w:t>
      </w:r>
      <w:r w:rsidR="0084256A">
        <w:rPr>
          <w:rtl/>
        </w:rPr>
        <w:t xml:space="preserve"> </w:t>
      </w:r>
      <w:r w:rsidRPr="00CF24E8">
        <w:rPr>
          <w:rtl/>
        </w:rPr>
        <w:t>ברכב</w:t>
      </w:r>
      <w:r w:rsidR="0084256A">
        <w:rPr>
          <w:rtl/>
        </w:rPr>
        <w:t xml:space="preserve"> </w:t>
      </w:r>
      <w:r w:rsidRPr="00CF24E8">
        <w:rPr>
          <w:rtl/>
        </w:rPr>
        <w:t>משטרתי</w:t>
      </w:r>
      <w:r w:rsidR="0084256A">
        <w:rPr>
          <w:rtl/>
        </w:rPr>
        <w:t xml:space="preserve"> </w:t>
      </w:r>
      <w:r w:rsidRPr="00CF24E8">
        <w:rPr>
          <w:rtl/>
        </w:rPr>
        <w:t>ועוד.</w:t>
      </w:r>
      <w:r w:rsidR="0084256A">
        <w:rPr>
          <w:rtl/>
        </w:rPr>
        <w:t xml:space="preserve"> </w:t>
      </w:r>
      <w:r w:rsidRPr="00CF24E8">
        <w:rPr>
          <w:rtl/>
        </w:rPr>
        <w:t>לאחרונה הוחלט במשטרה על הקמת יחידה משטרתית מיוחדת,</w:t>
      </w:r>
      <w:r w:rsidR="0084256A">
        <w:rPr>
          <w:rtl/>
        </w:rPr>
        <w:t xml:space="preserve"> </w:t>
      </w:r>
      <w:r w:rsidRPr="00CF24E8">
        <w:rPr>
          <w:rtl/>
        </w:rPr>
        <w:t>שתעסוק באכיפה נגד שוטרים.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אימצנו למעשה את המודל של צה"ל, שבו אני תולה תקוות רבות, כדי שמספר התאונות</w:t>
      </w:r>
      <w:r w:rsidR="0084256A">
        <w:rPr>
          <w:rtl/>
        </w:rPr>
        <w:t xml:space="preserve"> </w:t>
      </w:r>
      <w:r w:rsidRPr="00CF24E8">
        <w:rPr>
          <w:rtl/>
        </w:rPr>
        <w:t>ילך ויקטן.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שאלה נוספת לחבר הכנסת שפי.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יעקב שפי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 אדוני השר, אם אימצתם את השיטה של צה"ל, האם בכוונתכם גם</w:t>
      </w:r>
      <w:r w:rsidR="0084256A">
        <w:rPr>
          <w:rtl/>
        </w:rPr>
        <w:t xml:space="preserve"> </w:t>
      </w:r>
      <w:r w:rsidRPr="00CF24E8">
        <w:rPr>
          <w:rtl/>
        </w:rPr>
        <w:t>להשבית רכב? אני חושב שזה קצת מסוכן.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יהיה</w:t>
      </w:r>
      <w:r w:rsidR="0084256A">
        <w:rPr>
          <w:rtl/>
        </w:rPr>
        <w:t xml:space="preserve"> </w:t>
      </w:r>
      <w:r w:rsidRPr="00CF24E8">
        <w:rPr>
          <w:rtl/>
        </w:rPr>
        <w:t>קצת יותר קשה, בגלל המצוקה הקיימת לגבי רכב מבצעי בתוך המשטרה. הבעיה,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מי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מענישים</w:t>
      </w:r>
      <w:r w:rsidR="0084256A">
        <w:rPr>
          <w:rtl/>
        </w:rPr>
        <w:t xml:space="preserve"> –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הקושי האמיתי </w:t>
      </w:r>
      <w:r w:rsidR="0084256A">
        <w:rPr>
          <w:rtl/>
        </w:rPr>
        <w:t>–</w:t>
      </w:r>
      <w:r w:rsidRPr="00CF24E8">
        <w:rPr>
          <w:rtl/>
        </w:rPr>
        <w:t xml:space="preserve"> ואנחנו מענישים את ציבור האזרחים.</w:t>
      </w:r>
      <w:r w:rsidR="0084256A">
        <w:rPr>
          <w:rtl/>
        </w:rPr>
        <w:t xml:space="preserve"> </w:t>
      </w:r>
      <w:r w:rsidRPr="00CF24E8">
        <w:rPr>
          <w:rtl/>
        </w:rPr>
        <w:t>ההליכה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בכיוון של ענישה מוגברת, פיקוח והקמת יחידה </w:t>
      </w:r>
      <w:r w:rsidR="0084256A">
        <w:rPr>
          <w:rtl/>
        </w:rPr>
        <w:t>–</w:t>
      </w:r>
      <w:r w:rsidRPr="00CF24E8">
        <w:rPr>
          <w:rtl/>
        </w:rPr>
        <w:t xml:space="preserve"> אני מקווה שהיא תביא לתוצאה</w:t>
      </w:r>
      <w:r w:rsidR="0084256A">
        <w:rPr>
          <w:rtl/>
        </w:rPr>
        <w:t xml:space="preserve"> </w:t>
      </w:r>
      <w:r w:rsidRPr="00CF24E8">
        <w:rPr>
          <w:rtl/>
        </w:rPr>
        <w:t>טובה יותר. במיוחד מפכ"ל המשטרה ער ומודע למצב הקיים, שאיננו משביע רצון.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60" w:name="_Toc460755641"/>
      <w:r w:rsidRPr="0084256A">
        <w:rPr>
          <w:rtl/>
        </w:rPr>
        <w:t>חקירת תלונות על דיווח כוזב בנושא ילדי תימן</w:t>
      </w:r>
      <w:bookmarkEnd w:id="60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ח' דיין שאל את שר המשטרה</w:t>
      </w:r>
      <w:r w:rsidR="0084256A">
        <w:rPr>
          <w:rtl/>
        </w:rPr>
        <w:t xml:space="preserve"> </w:t>
      </w:r>
      <w:r w:rsidRPr="00CF24E8">
        <w:rPr>
          <w:rtl/>
        </w:rPr>
        <w:t>ביום ט"ז בסיוון התשנ"ה (14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ב"ידיעות</w:t>
      </w:r>
      <w:r w:rsidR="0084256A">
        <w:rPr>
          <w:rtl/>
        </w:rPr>
        <w:t xml:space="preserve"> </w:t>
      </w:r>
      <w:r w:rsidRPr="00CF24E8">
        <w:rPr>
          <w:rtl/>
        </w:rPr>
        <w:t>אחרונות"</w:t>
      </w:r>
      <w:r w:rsidR="0084256A">
        <w:rPr>
          <w:rtl/>
        </w:rPr>
        <w:t xml:space="preserve"> </w:t>
      </w:r>
      <w:r w:rsidRPr="00CF24E8">
        <w:rPr>
          <w:rtl/>
        </w:rPr>
        <w:t>מ</w:t>
      </w:r>
      <w:r w:rsidR="0084256A">
        <w:rPr>
          <w:rtl/>
        </w:rPr>
        <w:t>-</w:t>
      </w:r>
      <w:r w:rsidRPr="00CF24E8">
        <w:rPr>
          <w:rtl/>
        </w:rPr>
        <w:t>23</w:t>
      </w:r>
      <w:r w:rsidR="0084256A">
        <w:rPr>
          <w:rtl/>
        </w:rPr>
        <w:t xml:space="preserve"> </w:t>
      </w:r>
      <w:r w:rsidRPr="00CF24E8">
        <w:rPr>
          <w:rtl/>
        </w:rPr>
        <w:t>במאי</w:t>
      </w:r>
      <w:r w:rsidR="0084256A">
        <w:rPr>
          <w:rtl/>
        </w:rPr>
        <w:t xml:space="preserve"> </w:t>
      </w:r>
      <w:r w:rsidRPr="00CF24E8">
        <w:rPr>
          <w:rtl/>
        </w:rPr>
        <w:t>1995</w:t>
      </w:r>
      <w:r w:rsidR="0084256A">
        <w:rPr>
          <w:rtl/>
        </w:rPr>
        <w:t xml:space="preserve"> </w:t>
      </w:r>
      <w:r w:rsidRPr="00CF24E8">
        <w:rPr>
          <w:rtl/>
        </w:rPr>
        <w:t>פורסמה כתבה על פגישה עם ילדה מילדי</w:t>
      </w:r>
      <w:r w:rsidR="0084256A">
        <w:rPr>
          <w:rtl/>
        </w:rPr>
        <w:t xml:space="preserve"> </w:t>
      </w:r>
      <w:r w:rsidRPr="00CF24E8">
        <w:rPr>
          <w:rtl/>
        </w:rPr>
        <w:t>תימן, שדווח לאמה כי נפטרה בו</w:t>
      </w:r>
      <w:r w:rsidR="0084256A">
        <w:rPr>
          <w:rtl/>
        </w:rPr>
        <w:t>-</w:t>
      </w:r>
      <w:r w:rsidRPr="00CF24E8">
        <w:rPr>
          <w:rtl/>
        </w:rPr>
        <w:t>בזמן שנמסרה לאימוץ במסמכים מזויפים.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האם תחקור המשטרה בנושא זה?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כמה תלונות כגון אלה הוגשו עד היום למשטרה?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מכיוון</w:t>
      </w:r>
      <w:r w:rsidR="0084256A">
        <w:rPr>
          <w:rtl/>
        </w:rPr>
        <w:t xml:space="preserve"> </w:t>
      </w:r>
      <w:r w:rsidRPr="00CF24E8">
        <w:rPr>
          <w:rtl/>
        </w:rPr>
        <w:t>שהוקמה</w:t>
      </w:r>
      <w:r w:rsidR="0084256A">
        <w:rPr>
          <w:rtl/>
        </w:rPr>
        <w:t xml:space="preserve"> </w:t>
      </w:r>
      <w:r w:rsidRPr="00CF24E8">
        <w:rPr>
          <w:rtl/>
        </w:rPr>
        <w:t>ועדת</w:t>
      </w:r>
      <w:r w:rsidR="0084256A">
        <w:rPr>
          <w:rtl/>
        </w:rPr>
        <w:t xml:space="preserve"> </w:t>
      </w:r>
      <w:r w:rsidRPr="00CF24E8">
        <w:rPr>
          <w:rtl/>
        </w:rPr>
        <w:t>חקירה</w:t>
      </w:r>
      <w:r w:rsidR="0084256A">
        <w:rPr>
          <w:rtl/>
        </w:rPr>
        <w:t xml:space="preserve"> </w:t>
      </w:r>
      <w:r w:rsidRPr="00CF24E8">
        <w:rPr>
          <w:rtl/>
        </w:rPr>
        <w:t>ממלכתית בנושא היעלמם של ילדי תימן, משטרת</w:t>
      </w:r>
      <w:r w:rsidR="0084256A">
        <w:rPr>
          <w:rtl/>
        </w:rPr>
        <w:t xml:space="preserve"> </w:t>
      </w:r>
      <w:r w:rsidRPr="00CF24E8">
        <w:rPr>
          <w:rtl/>
        </w:rPr>
        <w:t>ישראל אינה חוקרת תלונות בנושא 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</w:t>
      </w:r>
      <w:r w:rsidR="0084256A">
        <w:rPr>
          <w:rtl/>
        </w:rPr>
        <w:t xml:space="preserve"> </w:t>
      </w:r>
      <w:r w:rsidRPr="00CF24E8">
        <w:rPr>
          <w:rtl/>
        </w:rPr>
        <w:t>למשטרת ישראל אין רישום סטטיסטי המאפשר בדיקה של תלונות מסוג זה.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שאלה נוספת לחבר הכנסת חיים דיין.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חיים דיין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 אני רוצה להוסיף ולשאול בנושא ועדת החקירה.</w:t>
      </w:r>
      <w:r w:rsidR="0084256A">
        <w:rPr>
          <w:rtl/>
        </w:rPr>
        <w:t xml:space="preserve"> </w:t>
      </w:r>
      <w:r w:rsidRPr="00CF24E8">
        <w:rPr>
          <w:rtl/>
        </w:rPr>
        <w:t>הרי</w:t>
      </w:r>
      <w:r w:rsidR="0084256A">
        <w:rPr>
          <w:rtl/>
        </w:rPr>
        <w:t xml:space="preserve"> </w:t>
      </w:r>
      <w:r w:rsidRPr="00CF24E8">
        <w:rPr>
          <w:rtl/>
        </w:rPr>
        <w:t>היו</w:t>
      </w:r>
      <w:r w:rsidR="0084256A">
        <w:rPr>
          <w:rtl/>
        </w:rPr>
        <w:t xml:space="preserve"> </w:t>
      </w:r>
      <w:r w:rsidRPr="00CF24E8">
        <w:rPr>
          <w:rtl/>
        </w:rPr>
        <w:t>ועדות</w:t>
      </w:r>
      <w:r w:rsidR="0084256A">
        <w:rPr>
          <w:rtl/>
        </w:rPr>
        <w:t xml:space="preserve"> </w:t>
      </w:r>
      <w:r w:rsidRPr="00CF24E8">
        <w:rPr>
          <w:rtl/>
        </w:rPr>
        <w:t>חקירה</w:t>
      </w:r>
      <w:r w:rsidR="0084256A">
        <w:rPr>
          <w:rtl/>
        </w:rPr>
        <w:t xml:space="preserve"> </w:t>
      </w:r>
      <w:r w:rsidRPr="00CF24E8">
        <w:rPr>
          <w:rtl/>
        </w:rPr>
        <w:t>בנושאים האלה, אבל עדיין לא התקיימה ועדת חקירה ממלכתית.</w:t>
      </w:r>
      <w:r w:rsidR="0084256A">
        <w:rPr>
          <w:rtl/>
        </w:rPr>
        <w:t xml:space="preserve"> </w:t>
      </w:r>
      <w:r w:rsidRPr="00CF24E8">
        <w:rPr>
          <w:rtl/>
        </w:rPr>
        <w:t>הוסקו</w:t>
      </w:r>
      <w:r w:rsidR="0084256A">
        <w:rPr>
          <w:rtl/>
        </w:rPr>
        <w:t xml:space="preserve"> </w:t>
      </w:r>
      <w:r w:rsidRPr="00CF24E8">
        <w:rPr>
          <w:rtl/>
        </w:rPr>
        <w:t>מסקנות,</w:t>
      </w:r>
      <w:r w:rsidR="0084256A">
        <w:rPr>
          <w:rtl/>
        </w:rPr>
        <w:t xml:space="preserve"> </w:t>
      </w:r>
      <w:r w:rsidRPr="00CF24E8">
        <w:rPr>
          <w:rtl/>
        </w:rPr>
        <w:t>אבל לאור העובדות והממצאים שאנחנו נתקלים בהם מדי יום עם כל מיני</w:t>
      </w:r>
      <w:r w:rsidR="0084256A">
        <w:rPr>
          <w:rtl/>
        </w:rPr>
        <w:t xml:space="preserve"> </w:t>
      </w:r>
      <w:r w:rsidRPr="00CF24E8">
        <w:rPr>
          <w:rtl/>
        </w:rPr>
        <w:t>אנשים,</w:t>
      </w:r>
      <w:r w:rsidR="0084256A">
        <w:rPr>
          <w:rtl/>
        </w:rPr>
        <w:t xml:space="preserve"> </w:t>
      </w:r>
      <w:r w:rsidRPr="00CF24E8">
        <w:rPr>
          <w:rtl/>
        </w:rPr>
        <w:t>שבעבר</w:t>
      </w:r>
      <w:r w:rsidR="0084256A">
        <w:rPr>
          <w:rtl/>
        </w:rPr>
        <w:t xml:space="preserve"> </w:t>
      </w:r>
      <w:r w:rsidRPr="00CF24E8">
        <w:rPr>
          <w:rtl/>
        </w:rPr>
        <w:t>הודיעו</w:t>
      </w:r>
      <w:r w:rsidR="0084256A">
        <w:rPr>
          <w:rtl/>
        </w:rPr>
        <w:t xml:space="preserve"> </w:t>
      </w:r>
      <w:r w:rsidRPr="00CF24E8">
        <w:rPr>
          <w:rtl/>
        </w:rPr>
        <w:t>להם</w:t>
      </w:r>
      <w:r w:rsidR="0084256A">
        <w:rPr>
          <w:rtl/>
        </w:rPr>
        <w:t xml:space="preserve"> </w:t>
      </w:r>
      <w:r w:rsidRPr="00CF24E8">
        <w:rPr>
          <w:rtl/>
        </w:rPr>
        <w:t>שילדיהם נפטרו, אני רוצה לשאול: מדוע כיום המשטרה לא</w:t>
      </w:r>
      <w:r w:rsidR="0084256A">
        <w:rPr>
          <w:rtl/>
        </w:rPr>
        <w:t xml:space="preserve"> </w:t>
      </w:r>
      <w:r w:rsidRPr="00CF24E8">
        <w:rPr>
          <w:rtl/>
        </w:rPr>
        <w:t>לוקחת</w:t>
      </w:r>
      <w:r w:rsidR="0084256A">
        <w:rPr>
          <w:rtl/>
        </w:rPr>
        <w:t xml:space="preserve"> </w:t>
      </w:r>
      <w:r w:rsidRPr="00CF24E8">
        <w:rPr>
          <w:rtl/>
        </w:rPr>
        <w:t>עדויות</w:t>
      </w:r>
      <w:r w:rsidR="0084256A">
        <w:rPr>
          <w:rtl/>
        </w:rPr>
        <w:t xml:space="preserve"> </w:t>
      </w:r>
      <w:r w:rsidRPr="00CF24E8">
        <w:rPr>
          <w:rtl/>
        </w:rPr>
        <w:t>כאלה,</w:t>
      </w:r>
      <w:r w:rsidR="0084256A">
        <w:rPr>
          <w:rtl/>
        </w:rPr>
        <w:t xml:space="preserve"> </w:t>
      </w:r>
      <w:r w:rsidRPr="00CF24E8">
        <w:rPr>
          <w:rtl/>
        </w:rPr>
        <w:t>כשאנחנו</w:t>
      </w:r>
      <w:r w:rsidR="0084256A">
        <w:rPr>
          <w:rtl/>
        </w:rPr>
        <w:t xml:space="preserve"> </w:t>
      </w:r>
      <w:r w:rsidRPr="00CF24E8">
        <w:rPr>
          <w:rtl/>
        </w:rPr>
        <w:t>יודעים</w:t>
      </w:r>
      <w:r w:rsidR="0084256A">
        <w:rPr>
          <w:rtl/>
        </w:rPr>
        <w:t xml:space="preserve"> </w:t>
      </w:r>
      <w:r w:rsidRPr="00CF24E8">
        <w:rPr>
          <w:rtl/>
        </w:rPr>
        <w:t>שיש</w:t>
      </w:r>
      <w:r w:rsidR="0084256A">
        <w:rPr>
          <w:rtl/>
        </w:rPr>
        <w:t xml:space="preserve"> </w:t>
      </w:r>
      <w:r w:rsidRPr="00CF24E8">
        <w:rPr>
          <w:rtl/>
        </w:rPr>
        <w:t>פונים,</w:t>
      </w:r>
      <w:r w:rsidR="0084256A">
        <w:rPr>
          <w:rtl/>
        </w:rPr>
        <w:t xml:space="preserve"> </w:t>
      </w:r>
      <w:r w:rsidRPr="00CF24E8">
        <w:rPr>
          <w:rtl/>
        </w:rPr>
        <w:t>ומעבירה אותם לוועדת החקירה</w:t>
      </w:r>
      <w:r w:rsidR="0084256A">
        <w:rPr>
          <w:rtl/>
        </w:rPr>
        <w:t xml:space="preserve"> </w:t>
      </w:r>
      <w:r w:rsidRPr="00CF24E8">
        <w:rPr>
          <w:rtl/>
        </w:rPr>
        <w:t>הממלכתית?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יפנו</w:t>
      </w:r>
      <w:r w:rsidR="0084256A">
        <w:rPr>
          <w:rtl/>
        </w:rPr>
        <w:t xml:space="preserve"> </w:t>
      </w:r>
      <w:r w:rsidRPr="00CF24E8">
        <w:rPr>
          <w:rtl/>
        </w:rPr>
        <w:t>למשטרה</w:t>
      </w:r>
      <w:r w:rsidR="0084256A">
        <w:rPr>
          <w:rtl/>
        </w:rPr>
        <w:t xml:space="preserve"> </w:t>
      </w:r>
      <w:r w:rsidRPr="00CF24E8">
        <w:rPr>
          <w:rtl/>
        </w:rPr>
        <w:t>למסירת</w:t>
      </w:r>
      <w:r w:rsidR="0084256A">
        <w:rPr>
          <w:rtl/>
        </w:rPr>
        <w:t xml:space="preserve"> </w:t>
      </w:r>
      <w:r w:rsidRPr="00CF24E8">
        <w:rPr>
          <w:rtl/>
        </w:rPr>
        <w:t>עדות, המשטרה בוודאי תגבה אותה. אני לא מבין מדוע</w:t>
      </w:r>
      <w:r w:rsidR="0084256A">
        <w:rPr>
          <w:rtl/>
        </w:rPr>
        <w:t xml:space="preserve"> </w:t>
      </w:r>
      <w:r w:rsidRPr="00CF24E8">
        <w:rPr>
          <w:rtl/>
        </w:rPr>
        <w:t>צריך</w:t>
      </w:r>
      <w:r w:rsidR="0084256A">
        <w:rPr>
          <w:rtl/>
        </w:rPr>
        <w:t xml:space="preserve"> </w:t>
      </w:r>
      <w:r w:rsidRPr="00CF24E8">
        <w:rPr>
          <w:rtl/>
        </w:rPr>
        <w:t>לעשות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כאשר הדלת פתוחה בפני אותו אדם ללכת למסור את עדותו במישרין</w:t>
      </w:r>
      <w:r w:rsidR="0084256A">
        <w:rPr>
          <w:rtl/>
        </w:rPr>
        <w:t xml:space="preserve"> </w:t>
      </w:r>
      <w:r w:rsidRPr="00CF24E8">
        <w:rPr>
          <w:rtl/>
        </w:rPr>
        <w:t>לוועדת החקירה הממלכתית.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חיים דיין (צומת):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בהחלט,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לו</w:t>
      </w:r>
      <w:r w:rsidR="0084256A">
        <w:rPr>
          <w:rtl/>
        </w:rPr>
        <w:t xml:space="preserve"> </w:t>
      </w:r>
      <w:r w:rsidRPr="00CF24E8">
        <w:rPr>
          <w:rtl/>
        </w:rPr>
        <w:t>דלת פתוחה לוועדה, ולדעתי רצוי, אפילו מומלץ, שהוא ילך</w:t>
      </w:r>
      <w:r w:rsidR="0084256A">
        <w:rPr>
          <w:rtl/>
        </w:rPr>
        <w:t xml:space="preserve"> </w:t>
      </w:r>
      <w:r w:rsidRPr="00CF24E8">
        <w:rPr>
          <w:rtl/>
        </w:rPr>
        <w:t>לוועדה וימסור את עדותו, שיכולה לאחר מכן גם לשמש בסיס להחלטת הוועדה.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61" w:name="_Toc460755642"/>
      <w:r w:rsidRPr="0084256A">
        <w:rPr>
          <w:rtl/>
        </w:rPr>
        <w:t>אונס קטין בתא מעצר</w:t>
      </w:r>
      <w:bookmarkEnd w:id="61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י' שפי שאל את שר המשטרה</w:t>
      </w:r>
      <w:r w:rsidR="0084256A">
        <w:rPr>
          <w:rtl/>
        </w:rPr>
        <w:t xml:space="preserve"> </w:t>
      </w:r>
      <w:r w:rsidRPr="00CF24E8">
        <w:rPr>
          <w:rtl/>
        </w:rPr>
        <w:t>ביום ט"ז בסיוון התשנ"ה (14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פורסם</w:t>
      </w:r>
      <w:r w:rsidR="0084256A">
        <w:rPr>
          <w:rtl/>
        </w:rPr>
        <w:t xml:space="preserve"> </w:t>
      </w:r>
      <w:r w:rsidRPr="00CF24E8">
        <w:rPr>
          <w:rtl/>
        </w:rPr>
        <w:t>השבוע, כי נער בן 13, העצור בבית</w:t>
      </w:r>
      <w:r w:rsidR="0084256A">
        <w:rPr>
          <w:rtl/>
        </w:rPr>
        <w:t>-</w:t>
      </w:r>
      <w:r w:rsidRPr="00CF24E8">
        <w:rPr>
          <w:rtl/>
        </w:rPr>
        <w:t>המעצר המחוזי בבאר</w:t>
      </w:r>
      <w:r w:rsidR="0084256A">
        <w:rPr>
          <w:rtl/>
        </w:rPr>
        <w:t>-</w:t>
      </w:r>
      <w:r w:rsidRPr="00CF24E8">
        <w:rPr>
          <w:rtl/>
        </w:rPr>
        <w:t>שבע, נאנס 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עציר אחר בן 17.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באילו נסיבות התרחש האונס?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מה הם הלקחים שהפיקה המשטרה בעקבות האירוע?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 האם הקטין הנאנס זוכה לסעד נפשי מאז המקרה?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עדיין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הוכח</w:t>
      </w:r>
      <w:r w:rsidR="0084256A">
        <w:rPr>
          <w:rtl/>
        </w:rPr>
        <w:t xml:space="preserve"> </w:t>
      </w:r>
      <w:r w:rsidRPr="00CF24E8">
        <w:rPr>
          <w:rtl/>
        </w:rPr>
        <w:t>שהיה אונס בבית</w:t>
      </w:r>
      <w:r w:rsidR="0084256A">
        <w:rPr>
          <w:rtl/>
        </w:rPr>
        <w:t>-</w:t>
      </w:r>
      <w:r w:rsidRPr="00CF24E8">
        <w:rPr>
          <w:rtl/>
        </w:rPr>
        <w:t>המעצר לקטינים במרחב הנגב; החקירה בתיק</w:t>
      </w:r>
      <w:r w:rsidR="0084256A">
        <w:rPr>
          <w:rtl/>
        </w:rPr>
        <w:t xml:space="preserve"> </w:t>
      </w:r>
      <w:r w:rsidRPr="00CF24E8">
        <w:rPr>
          <w:rtl/>
        </w:rPr>
        <w:t>טרם הסתיימה.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</w:t>
      </w:r>
      <w:r w:rsidR="0084256A">
        <w:rPr>
          <w:rtl/>
        </w:rPr>
        <w:t xml:space="preserve"> </w:t>
      </w:r>
      <w:r w:rsidRPr="00CF24E8">
        <w:rPr>
          <w:rtl/>
        </w:rPr>
        <w:t>בעקבות</w:t>
      </w:r>
      <w:r w:rsidR="0084256A">
        <w:rPr>
          <w:rtl/>
        </w:rPr>
        <w:t xml:space="preserve"> </w:t>
      </w:r>
      <w:r w:rsidRPr="00CF24E8">
        <w:rPr>
          <w:rtl/>
        </w:rPr>
        <w:t>האירוע</w:t>
      </w:r>
      <w:r w:rsidR="0084256A">
        <w:rPr>
          <w:rtl/>
        </w:rPr>
        <w:t xml:space="preserve"> </w:t>
      </w:r>
      <w:r w:rsidRPr="00CF24E8">
        <w:rPr>
          <w:rtl/>
        </w:rPr>
        <w:t>הופקו</w:t>
      </w:r>
      <w:r w:rsidR="0084256A">
        <w:rPr>
          <w:rtl/>
        </w:rPr>
        <w:t xml:space="preserve"> </w:t>
      </w:r>
      <w:r w:rsidRPr="00CF24E8">
        <w:rPr>
          <w:rtl/>
        </w:rPr>
        <w:t>כמה</w:t>
      </w:r>
      <w:r w:rsidR="0084256A">
        <w:rPr>
          <w:rtl/>
        </w:rPr>
        <w:t xml:space="preserve"> </w:t>
      </w:r>
      <w:r w:rsidRPr="00CF24E8">
        <w:rPr>
          <w:rtl/>
        </w:rPr>
        <w:t>לקחים:</w:t>
      </w:r>
      <w:r w:rsidR="0084256A">
        <w:rPr>
          <w:rtl/>
        </w:rPr>
        <w:t xml:space="preserve"> </w:t>
      </w:r>
      <w:r w:rsidRPr="00CF24E8">
        <w:rPr>
          <w:rtl/>
        </w:rPr>
        <w:t>שתי</w:t>
      </w:r>
      <w:r w:rsidR="0084256A">
        <w:rPr>
          <w:rtl/>
        </w:rPr>
        <w:t xml:space="preserve"> </w:t>
      </w:r>
      <w:r w:rsidRPr="00CF24E8">
        <w:rPr>
          <w:rtl/>
        </w:rPr>
        <w:t>דלתות</w:t>
      </w:r>
      <w:r w:rsidR="0084256A">
        <w:rPr>
          <w:rtl/>
        </w:rPr>
        <w:t xml:space="preserve"> </w:t>
      </w:r>
      <w:r w:rsidRPr="00CF24E8">
        <w:rPr>
          <w:rtl/>
        </w:rPr>
        <w:t>חדרי המעצר של העצירים</w:t>
      </w:r>
      <w:r w:rsidR="0084256A">
        <w:rPr>
          <w:rtl/>
        </w:rPr>
        <w:t xml:space="preserve"> </w:t>
      </w:r>
      <w:r w:rsidRPr="00CF24E8">
        <w:rPr>
          <w:rtl/>
        </w:rPr>
        <w:t>הקטינים</w:t>
      </w:r>
      <w:r w:rsidR="0084256A">
        <w:rPr>
          <w:rtl/>
        </w:rPr>
        <w:t xml:space="preserve"> </w:t>
      </w:r>
      <w:r w:rsidRPr="00CF24E8">
        <w:rPr>
          <w:rtl/>
        </w:rPr>
        <w:t>יישארו</w:t>
      </w:r>
      <w:r w:rsidR="0084256A">
        <w:rPr>
          <w:rtl/>
        </w:rPr>
        <w:t xml:space="preserve"> </w:t>
      </w:r>
      <w:r w:rsidRPr="00CF24E8">
        <w:rPr>
          <w:rtl/>
        </w:rPr>
        <w:t>סגורות;</w:t>
      </w:r>
      <w:r w:rsidR="0084256A">
        <w:rPr>
          <w:rtl/>
        </w:rPr>
        <w:t xml:space="preserve"> </w:t>
      </w:r>
      <w:r w:rsidRPr="00CF24E8">
        <w:rPr>
          <w:rtl/>
        </w:rPr>
        <w:t>יוצב</w:t>
      </w:r>
      <w:r w:rsidR="0084256A">
        <w:rPr>
          <w:rtl/>
        </w:rPr>
        <w:t xml:space="preserve"> </w:t>
      </w:r>
      <w:r w:rsidRPr="00CF24E8">
        <w:rPr>
          <w:rtl/>
        </w:rPr>
        <w:t>שוטר</w:t>
      </w:r>
      <w:r w:rsidR="0084256A">
        <w:rPr>
          <w:rtl/>
        </w:rPr>
        <w:t xml:space="preserve"> </w:t>
      </w:r>
      <w:r w:rsidRPr="00CF24E8">
        <w:rPr>
          <w:rtl/>
        </w:rPr>
        <w:t>באופן קבוע בין התאים של העצורים הקטינים;</w:t>
      </w:r>
      <w:r w:rsidR="0084256A">
        <w:rPr>
          <w:rtl/>
        </w:rPr>
        <w:t xml:space="preserve"> </w:t>
      </w:r>
      <w:r w:rsidRPr="00CF24E8">
        <w:rPr>
          <w:rtl/>
        </w:rPr>
        <w:t>תיערך</w:t>
      </w:r>
      <w:r w:rsidR="0084256A">
        <w:rPr>
          <w:rtl/>
        </w:rPr>
        <w:t xml:space="preserve"> </w:t>
      </w:r>
      <w:r w:rsidRPr="00CF24E8">
        <w:rPr>
          <w:rtl/>
        </w:rPr>
        <w:t>ביקורת</w:t>
      </w:r>
      <w:r w:rsidR="0084256A">
        <w:rPr>
          <w:rtl/>
        </w:rPr>
        <w:t xml:space="preserve"> </w:t>
      </w:r>
      <w:r w:rsidRPr="00CF24E8">
        <w:rPr>
          <w:rtl/>
        </w:rPr>
        <w:t>יסודית</w:t>
      </w:r>
      <w:r w:rsidR="0084256A">
        <w:rPr>
          <w:rtl/>
        </w:rPr>
        <w:t xml:space="preserve"> </w:t>
      </w:r>
      <w:r w:rsidRPr="00CF24E8">
        <w:rPr>
          <w:rtl/>
        </w:rPr>
        <w:t>אחת</w:t>
      </w:r>
      <w:r w:rsidR="0084256A">
        <w:rPr>
          <w:rtl/>
        </w:rPr>
        <w:t xml:space="preserve"> </w:t>
      </w:r>
      <w:r w:rsidRPr="00CF24E8">
        <w:rPr>
          <w:rtl/>
        </w:rPr>
        <w:t>לחצי</w:t>
      </w:r>
      <w:r w:rsidR="0084256A">
        <w:rPr>
          <w:rtl/>
        </w:rPr>
        <w:t xml:space="preserve"> </w:t>
      </w:r>
      <w:r w:rsidRPr="00CF24E8">
        <w:rPr>
          <w:rtl/>
        </w:rPr>
        <w:t>שעה</w:t>
      </w:r>
      <w:r w:rsidR="0084256A">
        <w:rPr>
          <w:rtl/>
        </w:rPr>
        <w:t xml:space="preserve"> </w:t>
      </w:r>
      <w:r w:rsidRPr="00CF24E8">
        <w:rPr>
          <w:rtl/>
        </w:rPr>
        <w:t>עד שעה; אם יהיה לחץ בתאים יועברו עצורים</w:t>
      </w:r>
      <w:r w:rsidR="0084256A">
        <w:rPr>
          <w:rtl/>
        </w:rPr>
        <w:t xml:space="preserve"> </w:t>
      </w:r>
      <w:r w:rsidRPr="00CF24E8">
        <w:rPr>
          <w:rtl/>
        </w:rPr>
        <w:t>לתחנת ערד, ויינקטו אמצעים משמעתיים נגד המפקדים האחראים.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</w:t>
      </w:r>
      <w:r w:rsidR="0084256A">
        <w:rPr>
          <w:rtl/>
        </w:rPr>
        <w:t xml:space="preserve"> </w:t>
      </w:r>
      <w:r w:rsidRPr="00CF24E8">
        <w:rPr>
          <w:rtl/>
        </w:rPr>
        <w:t>הקטין מטופל על</w:t>
      </w:r>
      <w:r w:rsidR="0084256A">
        <w:rPr>
          <w:rtl/>
        </w:rPr>
        <w:t>-</w:t>
      </w:r>
      <w:r w:rsidRPr="00CF24E8">
        <w:rPr>
          <w:rtl/>
        </w:rPr>
        <w:t>ידי פקידת סעד.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שאלה נוספת לחבר הכנסת שפי.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יעקב שפי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אדוני השר, בתשובה על שאילתא בעל</w:t>
      </w:r>
      <w:r w:rsidR="0084256A">
        <w:rPr>
          <w:rtl/>
        </w:rPr>
        <w:t>-</w:t>
      </w:r>
      <w:r w:rsidRPr="00CF24E8">
        <w:rPr>
          <w:rtl/>
        </w:rPr>
        <w:t>פה של חבר הכנסת בא</w:t>
      </w:r>
      <w:r w:rsidR="0084256A">
        <w:rPr>
          <w:rtl/>
        </w:rPr>
        <w:t>-</w:t>
      </w:r>
      <w:r w:rsidRPr="00CF24E8">
        <w:rPr>
          <w:rtl/>
        </w:rPr>
        <w:t>גד</w:t>
      </w:r>
      <w:r w:rsidR="0084256A">
        <w:rPr>
          <w:rtl/>
        </w:rPr>
        <w:t xml:space="preserve"> </w:t>
      </w:r>
      <w:r w:rsidRPr="00CF24E8">
        <w:rPr>
          <w:rtl/>
        </w:rPr>
        <w:t>הסברת,</w:t>
      </w:r>
      <w:r w:rsidR="0084256A">
        <w:rPr>
          <w:rtl/>
        </w:rPr>
        <w:t xml:space="preserve"> </w:t>
      </w:r>
      <w:r w:rsidRPr="00CF24E8">
        <w:rPr>
          <w:rtl/>
        </w:rPr>
        <w:t>שיש</w:t>
      </w:r>
      <w:r w:rsidR="0084256A">
        <w:rPr>
          <w:rtl/>
        </w:rPr>
        <w:t xml:space="preserve"> </w:t>
      </w:r>
      <w:r w:rsidRPr="00CF24E8">
        <w:rPr>
          <w:rtl/>
        </w:rPr>
        <w:t>הפרדה בין עצירים בתאי המעצר.</w:t>
      </w:r>
      <w:r w:rsidR="0084256A">
        <w:rPr>
          <w:rtl/>
        </w:rPr>
        <w:t xml:space="preserve"> </w:t>
      </w:r>
      <w:r w:rsidRPr="00CF24E8">
        <w:rPr>
          <w:rtl/>
        </w:rPr>
        <w:t>אני חושב שאם לוקחים את</w:t>
      </w:r>
      <w:r w:rsidR="0084256A">
        <w:rPr>
          <w:rtl/>
        </w:rPr>
        <w:t xml:space="preserve"> </w:t>
      </w:r>
      <w:r w:rsidRPr="00CF24E8">
        <w:rPr>
          <w:rtl/>
        </w:rPr>
        <w:t>הקטגוריה של</w:t>
      </w:r>
      <w:r w:rsidR="0084256A">
        <w:rPr>
          <w:rtl/>
        </w:rPr>
        <w:t xml:space="preserve"> </w:t>
      </w:r>
      <w:r w:rsidRPr="00CF24E8">
        <w:rPr>
          <w:rtl/>
        </w:rPr>
        <w:t>קטינים</w:t>
      </w:r>
      <w:r w:rsidR="0084256A">
        <w:rPr>
          <w:rtl/>
        </w:rPr>
        <w:t xml:space="preserve"> – </w:t>
      </w:r>
      <w:r w:rsidRPr="00CF24E8">
        <w:rPr>
          <w:rtl/>
        </w:rPr>
        <w:t xml:space="preserve">לשים בתא אחד ילד בן 13 ונער בן 17, אף ששניהם קטינים </w:t>
      </w:r>
      <w:r w:rsidR="0084256A">
        <w:rPr>
          <w:rtl/>
        </w:rPr>
        <w:t>–</w:t>
      </w:r>
      <w:r w:rsidRPr="00CF24E8">
        <w:rPr>
          <w:rtl/>
        </w:rPr>
        <w:t xml:space="preserve"> אולי גם על כך</w:t>
      </w:r>
      <w:r w:rsidR="0084256A">
        <w:rPr>
          <w:rtl/>
        </w:rPr>
        <w:t xml:space="preserve"> </w:t>
      </w:r>
      <w:r w:rsidRPr="00CF24E8">
        <w:rPr>
          <w:rtl/>
        </w:rPr>
        <w:t>צריך לתת את הדעת.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השאלה במקומה, חבר הכנסת שפי.</w:t>
      </w:r>
      <w:r w:rsidR="0084256A">
        <w:rPr>
          <w:rtl/>
        </w:rPr>
        <w:t xml:space="preserve"> </w:t>
      </w:r>
      <w:r w:rsidRPr="00CF24E8">
        <w:rPr>
          <w:rtl/>
        </w:rPr>
        <w:t>הבעיה היא של תנאים אובייקטיביים בבתי</w:t>
      </w:r>
      <w:r w:rsidR="0084256A">
        <w:rPr>
          <w:rtl/>
        </w:rPr>
        <w:t>-</w:t>
      </w:r>
      <w:r w:rsidRPr="00CF24E8">
        <w:rPr>
          <w:rtl/>
        </w:rPr>
        <w:t>המעצר.</w:t>
      </w:r>
      <w:r w:rsidR="0084256A">
        <w:rPr>
          <w:rtl/>
        </w:rPr>
        <w:t xml:space="preserve"> </w:t>
      </w:r>
      <w:r w:rsidRPr="00CF24E8">
        <w:rPr>
          <w:rtl/>
        </w:rPr>
        <w:t>ביצעתי</w:t>
      </w:r>
      <w:r w:rsidR="0084256A">
        <w:rPr>
          <w:rtl/>
        </w:rPr>
        <w:t xml:space="preserve"> </w:t>
      </w:r>
      <w:r w:rsidRPr="00CF24E8">
        <w:rPr>
          <w:rtl/>
        </w:rPr>
        <w:t>שינויים מרחיקי לכת, לרבות השקעה של 14 מיליון שקל, ממש בימים אלה, שינוי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משמעותי</w:t>
      </w:r>
      <w:r w:rsidR="0084256A">
        <w:rPr>
          <w:rtl/>
        </w:rPr>
        <w:t xml:space="preserve"> </w:t>
      </w:r>
      <w:r w:rsidRPr="00CF24E8">
        <w:rPr>
          <w:rtl/>
        </w:rPr>
        <w:t>בבית</w:t>
      </w:r>
      <w:r w:rsidR="0084256A">
        <w:rPr>
          <w:rtl/>
        </w:rPr>
        <w:t>-</w:t>
      </w:r>
      <w:r w:rsidRPr="00CF24E8">
        <w:rPr>
          <w:rtl/>
        </w:rPr>
        <w:t>המעצר המרכזי באבו</w:t>
      </w:r>
      <w:r w:rsidR="0084256A">
        <w:rPr>
          <w:rtl/>
        </w:rPr>
        <w:t>-</w:t>
      </w:r>
      <w:r w:rsidRPr="00CF24E8">
        <w:rPr>
          <w:rtl/>
        </w:rPr>
        <w:t>כביר. בתור עומד בית</w:t>
      </w:r>
      <w:r w:rsidR="0084256A">
        <w:rPr>
          <w:rtl/>
        </w:rPr>
        <w:t>-</w:t>
      </w:r>
      <w:r w:rsidRPr="00CF24E8">
        <w:rPr>
          <w:rtl/>
        </w:rPr>
        <w:t>המעצר "קישון" בחיפה,</w:t>
      </w:r>
      <w:r w:rsidR="0084256A">
        <w:rPr>
          <w:rtl/>
        </w:rPr>
        <w:t xml:space="preserve"> </w:t>
      </w:r>
      <w:r w:rsidRPr="00CF24E8">
        <w:rPr>
          <w:rtl/>
        </w:rPr>
        <w:t>שהוא</w:t>
      </w:r>
      <w:r w:rsidR="0084256A">
        <w:rPr>
          <w:rtl/>
        </w:rPr>
        <w:t xml:space="preserve"> </w:t>
      </w:r>
      <w:r w:rsidRPr="00CF24E8">
        <w:rPr>
          <w:rtl/>
        </w:rPr>
        <w:t>במצב</w:t>
      </w:r>
      <w:r w:rsidR="0084256A">
        <w:rPr>
          <w:rtl/>
        </w:rPr>
        <w:t xml:space="preserve"> </w:t>
      </w:r>
      <w:r w:rsidRPr="00CF24E8">
        <w:rPr>
          <w:rtl/>
        </w:rPr>
        <w:t>המחייב תיקונים. בכלא באר</w:t>
      </w:r>
      <w:r w:rsidR="0084256A">
        <w:rPr>
          <w:rtl/>
        </w:rPr>
        <w:t>-</w:t>
      </w:r>
      <w:r w:rsidRPr="00CF24E8">
        <w:rPr>
          <w:rtl/>
        </w:rPr>
        <w:t>שבע נעשית עכשיו עבודה יסודית.</w:t>
      </w:r>
      <w:r w:rsidR="0084256A">
        <w:rPr>
          <w:rtl/>
        </w:rPr>
        <w:t xml:space="preserve"> </w:t>
      </w:r>
      <w:r w:rsidRPr="00CF24E8">
        <w:rPr>
          <w:rtl/>
        </w:rPr>
        <w:t>הכוונה היא</w:t>
      </w:r>
      <w:r w:rsidR="0084256A">
        <w:rPr>
          <w:rtl/>
        </w:rPr>
        <w:t xml:space="preserve"> </w:t>
      </w:r>
      <w:r w:rsidRPr="00CF24E8">
        <w:rPr>
          <w:rtl/>
        </w:rPr>
        <w:t>להגיע לסטנדרדים שווים וסבירים בכל בתי</w:t>
      </w:r>
      <w:r w:rsidR="0084256A">
        <w:rPr>
          <w:rtl/>
        </w:rPr>
        <w:t>-</w:t>
      </w:r>
      <w:r w:rsidRPr="00CF24E8">
        <w:rPr>
          <w:rtl/>
        </w:rPr>
        <w:t>המעצר.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הבעיה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גם תקציבית וגם פיסית. אני חוזר לחברי הכנסת שיושבים כאן באולם:</w:t>
      </w:r>
      <w:r w:rsidR="0084256A">
        <w:rPr>
          <w:rtl/>
        </w:rPr>
        <w:t xml:space="preserve"> </w:t>
      </w:r>
      <w:r w:rsidRPr="00CF24E8">
        <w:rPr>
          <w:rtl/>
        </w:rPr>
        <w:t>רבותי, אתם</w:t>
      </w:r>
      <w:r w:rsidR="0084256A">
        <w:rPr>
          <w:rtl/>
        </w:rPr>
        <w:t xml:space="preserve"> </w:t>
      </w:r>
      <w:r w:rsidRPr="00CF24E8">
        <w:rPr>
          <w:rtl/>
        </w:rPr>
        <w:t>חייבים</w:t>
      </w:r>
      <w:r w:rsidR="0084256A">
        <w:rPr>
          <w:rtl/>
        </w:rPr>
        <w:t xml:space="preserve"> </w:t>
      </w:r>
      <w:r w:rsidRPr="00CF24E8">
        <w:rPr>
          <w:rtl/>
        </w:rPr>
        <w:t>לתת</w:t>
      </w:r>
      <w:r w:rsidR="0084256A">
        <w:rPr>
          <w:rtl/>
        </w:rPr>
        <w:t xml:space="preserve"> </w:t>
      </w:r>
      <w:r w:rsidRPr="00CF24E8">
        <w:rPr>
          <w:rtl/>
        </w:rPr>
        <w:t>מענה ותשובה. אנחנו זקוקים להיתרי בנייה לבתי</w:t>
      </w:r>
      <w:r w:rsidR="0084256A">
        <w:rPr>
          <w:rtl/>
        </w:rPr>
        <w:t>-</w:t>
      </w:r>
      <w:r w:rsidRPr="00CF24E8">
        <w:rPr>
          <w:rtl/>
        </w:rPr>
        <w:t>סוהר. שום</w:t>
      </w:r>
      <w:r w:rsidR="0084256A">
        <w:rPr>
          <w:rtl/>
        </w:rPr>
        <w:t xml:space="preserve"> </w:t>
      </w:r>
      <w:r w:rsidRPr="00CF24E8">
        <w:rPr>
          <w:rtl/>
        </w:rPr>
        <w:t>רשות</w:t>
      </w:r>
      <w:r w:rsidR="0084256A">
        <w:rPr>
          <w:rtl/>
        </w:rPr>
        <w:t xml:space="preserve"> </w:t>
      </w:r>
      <w:r w:rsidRPr="00CF24E8">
        <w:rPr>
          <w:rtl/>
        </w:rPr>
        <w:t>איננה</w:t>
      </w:r>
      <w:r w:rsidR="0084256A">
        <w:rPr>
          <w:rtl/>
        </w:rPr>
        <w:t xml:space="preserve"> </w:t>
      </w:r>
      <w:r w:rsidRPr="00CF24E8">
        <w:rPr>
          <w:rtl/>
        </w:rPr>
        <w:t>מסכימה</w:t>
      </w:r>
      <w:r w:rsidR="0084256A">
        <w:rPr>
          <w:rtl/>
        </w:rPr>
        <w:t xml:space="preserve"> </w:t>
      </w:r>
      <w:r w:rsidRPr="00CF24E8">
        <w:rPr>
          <w:rtl/>
        </w:rPr>
        <w:t>שיקום</w:t>
      </w:r>
      <w:r w:rsidR="0084256A">
        <w:rPr>
          <w:rtl/>
        </w:rPr>
        <w:t xml:space="preserve"> </w:t>
      </w:r>
      <w:r w:rsidRPr="00CF24E8">
        <w:rPr>
          <w:rtl/>
        </w:rPr>
        <w:t>בשטחה</w:t>
      </w:r>
      <w:r w:rsidR="0084256A">
        <w:rPr>
          <w:rtl/>
        </w:rPr>
        <w:t xml:space="preserve"> </w:t>
      </w:r>
      <w:r w:rsidRPr="00CF24E8">
        <w:rPr>
          <w:rtl/>
        </w:rPr>
        <w:t>בית</w:t>
      </w:r>
      <w:r w:rsidR="0084256A">
        <w:rPr>
          <w:rtl/>
        </w:rPr>
        <w:t>-</w:t>
      </w:r>
      <w:r w:rsidRPr="00CF24E8">
        <w:rPr>
          <w:rtl/>
        </w:rPr>
        <w:t>סוהר. כסף יש, רצון יש, נכונות יש, והדבר</w:t>
      </w:r>
      <w:r w:rsidR="0084256A">
        <w:rPr>
          <w:rtl/>
        </w:rPr>
        <w:t xml:space="preserve"> </w:t>
      </w:r>
      <w:r w:rsidRPr="00CF24E8">
        <w:rPr>
          <w:rtl/>
        </w:rPr>
        <w:t>מתעכב. אני חושב שבלי תמיכה של הכנסת יהיה קשה מאוד לפתור את הבעיה בצורה רצינית.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62" w:name="_Toc460755643"/>
      <w:r w:rsidRPr="0084256A">
        <w:rPr>
          <w:rtl/>
        </w:rPr>
        <w:t>גנבות</w:t>
      </w:r>
      <w:r>
        <w:rPr>
          <w:rtl/>
        </w:rPr>
        <w:t xml:space="preserve"> </w:t>
      </w:r>
      <w:r w:rsidRPr="0084256A">
        <w:rPr>
          <w:rtl/>
        </w:rPr>
        <w:t>רכב בישראל</w:t>
      </w:r>
      <w:bookmarkEnd w:id="62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פ' בדש שאל את שר המשטרה</w:t>
      </w:r>
      <w:r w:rsidR="0084256A">
        <w:rPr>
          <w:rtl/>
        </w:rPr>
        <w:t xml:space="preserve"> </w:t>
      </w:r>
      <w:r w:rsidRPr="00CF24E8">
        <w:rPr>
          <w:rtl/>
        </w:rPr>
        <w:t>ביום ט"ז בסיוון התשנ"ה (14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בארבעת</w:t>
      </w:r>
      <w:r w:rsidR="0084256A">
        <w:rPr>
          <w:rtl/>
        </w:rPr>
        <w:t xml:space="preserve"> </w:t>
      </w:r>
      <w:r w:rsidRPr="00CF24E8">
        <w:rPr>
          <w:rtl/>
        </w:rPr>
        <w:t>החודשים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הראשונים של שנת 1995 נגנבו 10,600 מכוניות </w:t>
      </w:r>
      <w:r w:rsidR="0084256A">
        <w:rPr>
          <w:rtl/>
        </w:rPr>
        <w:t>–</w:t>
      </w:r>
      <w:r w:rsidRPr="00CF24E8">
        <w:rPr>
          <w:rtl/>
        </w:rPr>
        <w:t xml:space="preserve"> כ</w:t>
      </w:r>
      <w:r w:rsidR="0084256A">
        <w:rPr>
          <w:rtl/>
        </w:rPr>
        <w:t>-</w:t>
      </w:r>
      <w:r w:rsidRPr="00CF24E8">
        <w:rPr>
          <w:rtl/>
        </w:rPr>
        <w:t>90 כלי רכב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ליום </w:t>
      </w:r>
      <w:r w:rsidR="0084256A">
        <w:rPr>
          <w:rtl/>
        </w:rPr>
        <w:t>–</w:t>
      </w:r>
      <w:r w:rsidRPr="00CF24E8">
        <w:rPr>
          <w:rtl/>
        </w:rPr>
        <w:t xml:space="preserve"> גידול של </w:t>
      </w:r>
      <w:r w:rsidR="0084256A" w:rsidRPr="00CF24E8">
        <w:rPr>
          <w:rtl/>
        </w:rPr>
        <w:t>44</w:t>
      </w:r>
      <w:r w:rsidR="0084256A">
        <w:rPr>
          <w:rtl/>
        </w:rPr>
        <w:t>%</w:t>
      </w:r>
      <w:r w:rsidRPr="00CF24E8">
        <w:rPr>
          <w:rtl/>
        </w:rPr>
        <w:t xml:space="preserve"> בהשוואה לשנה שעברה.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בגלל</w:t>
      </w:r>
      <w:r w:rsidR="0084256A">
        <w:rPr>
          <w:rtl/>
        </w:rPr>
        <w:t xml:space="preserve"> </w:t>
      </w:r>
      <w:r w:rsidRPr="00CF24E8">
        <w:rPr>
          <w:rtl/>
        </w:rPr>
        <w:t>הגנבות צריך האזרח לשלם תעריפי ביטוח גבוהים ביותר רק על מרכיב הגנבה.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מדוע</w:t>
      </w:r>
      <w:r w:rsidR="0084256A">
        <w:rPr>
          <w:rtl/>
        </w:rPr>
        <w:t xml:space="preserve"> </w:t>
      </w:r>
      <w:r w:rsidRPr="00CF24E8">
        <w:rPr>
          <w:rtl/>
        </w:rPr>
        <w:t>האזרח</w:t>
      </w:r>
      <w:r w:rsidR="0084256A">
        <w:rPr>
          <w:rtl/>
        </w:rPr>
        <w:t xml:space="preserve"> </w:t>
      </w:r>
      <w:r w:rsidRPr="00CF24E8">
        <w:rPr>
          <w:rtl/>
        </w:rPr>
        <w:t>הישראלי</w:t>
      </w:r>
      <w:r w:rsidR="0084256A">
        <w:rPr>
          <w:rtl/>
        </w:rPr>
        <w:t xml:space="preserve"> </w:t>
      </w:r>
      <w:r w:rsidRPr="00CF24E8">
        <w:rPr>
          <w:rtl/>
        </w:rPr>
        <w:t>צריך</w:t>
      </w:r>
      <w:r w:rsidR="0084256A">
        <w:rPr>
          <w:rtl/>
        </w:rPr>
        <w:t xml:space="preserve"> </w:t>
      </w:r>
      <w:r w:rsidRPr="00CF24E8">
        <w:rPr>
          <w:rtl/>
        </w:rPr>
        <w:t>לשלם</w:t>
      </w:r>
      <w:r w:rsidR="0084256A">
        <w:rPr>
          <w:rtl/>
        </w:rPr>
        <w:t xml:space="preserve"> </w:t>
      </w:r>
      <w:r w:rsidRPr="00CF24E8">
        <w:rPr>
          <w:rtl/>
        </w:rPr>
        <w:t>אלפי</w:t>
      </w:r>
      <w:r w:rsidR="0084256A">
        <w:rPr>
          <w:rtl/>
        </w:rPr>
        <w:t xml:space="preserve"> </w:t>
      </w:r>
      <w:r w:rsidRPr="00CF24E8">
        <w:rPr>
          <w:rtl/>
        </w:rPr>
        <w:t>שקלים</w:t>
      </w:r>
      <w:r w:rsidR="0084256A">
        <w:rPr>
          <w:rtl/>
        </w:rPr>
        <w:t xml:space="preserve"> </w:t>
      </w:r>
      <w:r w:rsidRPr="00CF24E8">
        <w:rPr>
          <w:rtl/>
        </w:rPr>
        <w:t>על מרכיב הגנבה בפוליסת</w:t>
      </w:r>
      <w:r w:rsidR="0084256A">
        <w:rPr>
          <w:rtl/>
        </w:rPr>
        <w:t xml:space="preserve"> </w:t>
      </w:r>
      <w:r w:rsidRPr="00CF24E8">
        <w:rPr>
          <w:rtl/>
        </w:rPr>
        <w:t>הביטוח?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מה עושה משרדך נוכח נתונים אלו?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 אילו פעולות נוקטת המשטרה כדי להילחם במגפת גנבות כלי הרכב?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2</w:t>
      </w:r>
      <w:r w:rsidR="00692BDA">
        <w:rPr>
          <w:rFonts w:hint="cs"/>
          <w:rtl/>
        </w:rPr>
        <w:t>-</w:t>
      </w: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בארבעת החודשים הראשונים של שנת 1995 נגנבו 10,487 כלי רכב </w:t>
      </w:r>
      <w:r w:rsidR="0084256A">
        <w:rPr>
          <w:rtl/>
        </w:rPr>
        <w:t>–</w:t>
      </w:r>
      <w:r w:rsidRPr="00CF24E8">
        <w:rPr>
          <w:rtl/>
        </w:rPr>
        <w:t xml:space="preserve"> גידול של</w:t>
      </w:r>
      <w:r w:rsidR="0084256A">
        <w:rPr>
          <w:rtl/>
        </w:rPr>
        <w:t xml:space="preserve"> </w:t>
      </w:r>
      <w:r w:rsidR="0084256A" w:rsidRPr="00CF24E8">
        <w:rPr>
          <w:rtl/>
        </w:rPr>
        <w:t>39</w:t>
      </w:r>
      <w:r w:rsidRPr="00CF24E8">
        <w:rPr>
          <w:rtl/>
        </w:rPr>
        <w:t>.9</w:t>
      </w:r>
      <w:r w:rsidR="00692BDA">
        <w:rPr>
          <w:rFonts w:hint="cs"/>
          <w:rtl/>
        </w:rPr>
        <w:t>%</w:t>
      </w:r>
      <w:r w:rsidR="0084256A">
        <w:rPr>
          <w:rtl/>
        </w:rPr>
        <w:t xml:space="preserve"> </w:t>
      </w:r>
      <w:r w:rsidRPr="00CF24E8">
        <w:rPr>
          <w:rtl/>
        </w:rPr>
        <w:t>בהשוואה</w:t>
      </w:r>
      <w:r w:rsidR="0084256A">
        <w:rPr>
          <w:rtl/>
        </w:rPr>
        <w:t xml:space="preserve"> </w:t>
      </w:r>
      <w:r w:rsidRPr="00CF24E8">
        <w:rPr>
          <w:rtl/>
        </w:rPr>
        <w:t>לשנה</w:t>
      </w:r>
      <w:r w:rsidR="0084256A">
        <w:rPr>
          <w:rtl/>
        </w:rPr>
        <w:t xml:space="preserve"> </w:t>
      </w:r>
      <w:r w:rsidRPr="00CF24E8">
        <w:rPr>
          <w:rtl/>
        </w:rPr>
        <w:t>שעברה.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משטרת ישראל אינה אחראית למרכיבי עלויות פוליסות הביטוח לכלי רכב, ואין בידה</w:t>
      </w:r>
      <w:r w:rsidR="0084256A">
        <w:rPr>
          <w:rtl/>
        </w:rPr>
        <w:t xml:space="preserve"> </w:t>
      </w:r>
      <w:r w:rsidRPr="00CF24E8">
        <w:rPr>
          <w:rtl/>
        </w:rPr>
        <w:t>נתונים על</w:t>
      </w:r>
      <w:r w:rsidR="0084256A">
        <w:rPr>
          <w:rtl/>
        </w:rPr>
        <w:t>-</w:t>
      </w:r>
      <w:r w:rsidRPr="00CF24E8">
        <w:rPr>
          <w:rtl/>
        </w:rPr>
        <w:t>אודות תחשיבי פוליסות אלו.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לאלה</w:t>
      </w:r>
      <w:r w:rsidR="0084256A">
        <w:rPr>
          <w:rtl/>
        </w:rPr>
        <w:t xml:space="preserve"> </w:t>
      </w:r>
      <w:r w:rsidRPr="00CF24E8">
        <w:rPr>
          <w:rtl/>
        </w:rPr>
        <w:t>שרוצים לדעת בכמה מוערכים כלי רכב גנובים ב</w:t>
      </w:r>
      <w:r w:rsidR="0084256A">
        <w:rPr>
          <w:rtl/>
        </w:rPr>
        <w:t>-</w:t>
      </w:r>
      <w:r w:rsidRPr="00CF24E8">
        <w:rPr>
          <w:rtl/>
        </w:rPr>
        <w:t>1995:</w:t>
      </w:r>
      <w:r w:rsidR="0084256A">
        <w:rPr>
          <w:rtl/>
        </w:rPr>
        <w:t xml:space="preserve"> </w:t>
      </w:r>
      <w:r w:rsidRPr="00CF24E8">
        <w:rPr>
          <w:rtl/>
        </w:rPr>
        <w:t>מדובר בסכום של 980</w:t>
      </w:r>
      <w:r w:rsidR="0084256A">
        <w:rPr>
          <w:rtl/>
        </w:rPr>
        <w:t xml:space="preserve"> </w:t>
      </w:r>
      <w:r w:rsidRPr="00CF24E8">
        <w:rPr>
          <w:rtl/>
        </w:rPr>
        <w:t>מיליון שקל.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</w:t>
      </w:r>
      <w:r w:rsidR="0084256A">
        <w:rPr>
          <w:rtl/>
        </w:rPr>
        <w:t xml:space="preserve"> </w:t>
      </w:r>
      <w:r w:rsidRPr="00CF24E8">
        <w:rPr>
          <w:rtl/>
        </w:rPr>
        <w:t>משרד</w:t>
      </w:r>
      <w:r w:rsidR="0084256A">
        <w:rPr>
          <w:rtl/>
        </w:rPr>
        <w:t xml:space="preserve"> </w:t>
      </w:r>
      <w:r w:rsidRPr="00CF24E8">
        <w:rPr>
          <w:rtl/>
        </w:rPr>
        <w:t>המשטרה</w:t>
      </w:r>
      <w:r w:rsidR="0084256A">
        <w:rPr>
          <w:rtl/>
        </w:rPr>
        <w:t xml:space="preserve"> </w:t>
      </w:r>
      <w:r w:rsidRPr="00CF24E8">
        <w:rPr>
          <w:rtl/>
        </w:rPr>
        <w:t>נוקט</w:t>
      </w:r>
      <w:r w:rsidR="0084256A">
        <w:rPr>
          <w:rtl/>
        </w:rPr>
        <w:t xml:space="preserve"> </w:t>
      </w:r>
      <w:r w:rsidRPr="00CF24E8">
        <w:rPr>
          <w:rtl/>
        </w:rPr>
        <w:t>שורה של צעדי חקיקה כדי להילחם בתופעה. משטרת ישראל</w:t>
      </w:r>
      <w:r w:rsidR="0084256A">
        <w:rPr>
          <w:rtl/>
        </w:rPr>
        <w:t xml:space="preserve"> </w:t>
      </w:r>
      <w:r w:rsidRPr="00CF24E8">
        <w:rPr>
          <w:rtl/>
        </w:rPr>
        <w:t>פועלת</w:t>
      </w:r>
      <w:r w:rsidR="0084256A">
        <w:rPr>
          <w:rtl/>
        </w:rPr>
        <w:t xml:space="preserve"> </w:t>
      </w:r>
      <w:r w:rsidRPr="00CF24E8">
        <w:rPr>
          <w:rtl/>
        </w:rPr>
        <w:t>לצמצום</w:t>
      </w:r>
      <w:r w:rsidR="0084256A">
        <w:rPr>
          <w:rtl/>
        </w:rPr>
        <w:t xml:space="preserve"> </w:t>
      </w:r>
      <w:r w:rsidRPr="00CF24E8">
        <w:rPr>
          <w:rtl/>
        </w:rPr>
        <w:t>התופעה</w:t>
      </w:r>
      <w:r w:rsidR="0084256A">
        <w:rPr>
          <w:rtl/>
        </w:rPr>
        <w:t xml:space="preserve"> </w:t>
      </w:r>
      <w:r w:rsidRPr="00CF24E8">
        <w:rPr>
          <w:rtl/>
        </w:rPr>
        <w:t>במישור</w:t>
      </w:r>
      <w:r w:rsidR="0084256A">
        <w:rPr>
          <w:rtl/>
        </w:rPr>
        <w:t xml:space="preserve"> </w:t>
      </w:r>
      <w:r w:rsidRPr="00CF24E8">
        <w:rPr>
          <w:rtl/>
        </w:rPr>
        <w:t>המקומי</w:t>
      </w:r>
      <w:r w:rsidR="0084256A">
        <w:rPr>
          <w:rtl/>
        </w:rPr>
        <w:t xml:space="preserve"> </w:t>
      </w:r>
      <w:r w:rsidRPr="00CF24E8">
        <w:rPr>
          <w:rtl/>
        </w:rPr>
        <w:t>והארצי.</w:t>
      </w:r>
      <w:r w:rsidR="0084256A">
        <w:rPr>
          <w:rtl/>
        </w:rPr>
        <w:t xml:space="preserve"> </w:t>
      </w:r>
      <w:r w:rsidRPr="00CF24E8">
        <w:rPr>
          <w:rtl/>
        </w:rPr>
        <w:t>במחוז</w:t>
      </w:r>
      <w:r w:rsidR="0084256A">
        <w:rPr>
          <w:rtl/>
        </w:rPr>
        <w:t xml:space="preserve"> </w:t>
      </w:r>
      <w:r w:rsidRPr="00CF24E8">
        <w:rPr>
          <w:rtl/>
        </w:rPr>
        <w:t>המרכז הוקמה יחידת "עורק</w:t>
      </w:r>
      <w:r w:rsidR="0084256A">
        <w:rPr>
          <w:rtl/>
        </w:rPr>
        <w:t xml:space="preserve"> </w:t>
      </w:r>
      <w:r w:rsidRPr="00CF24E8">
        <w:rPr>
          <w:rtl/>
        </w:rPr>
        <w:t>תנועה", אשר ייעודה היחיד הוא איתור וגילוי כלי רכב גנובים.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פיני בדש יודע על מאמצים ושיטות חדישות שמונהגים ביישוב עומר כדי</w:t>
      </w:r>
      <w:r w:rsidR="0084256A">
        <w:rPr>
          <w:rtl/>
        </w:rPr>
        <w:t xml:space="preserve"> </w:t>
      </w:r>
      <w:r w:rsidRPr="00CF24E8">
        <w:rPr>
          <w:rtl/>
        </w:rPr>
        <w:t>לטפל בתופעה הזאת של גנבת רכב.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 שאלה נוספת לחבר הכנסת פיני בדש.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פיני בדש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אחת</w:t>
      </w:r>
      <w:r w:rsidR="0084256A">
        <w:rPr>
          <w:rtl/>
        </w:rPr>
        <w:t xml:space="preserve"> </w:t>
      </w:r>
      <w:r w:rsidRPr="00CF24E8">
        <w:rPr>
          <w:rtl/>
        </w:rPr>
        <w:t>הבעיות הקשות במלחמה בתופעה היא חקיקה מהירה שתאפשר אכיפה</w:t>
      </w:r>
      <w:r w:rsidR="0084256A">
        <w:rPr>
          <w:rtl/>
        </w:rPr>
        <w:t xml:space="preserve"> </w:t>
      </w:r>
      <w:r w:rsidRPr="00CF24E8">
        <w:rPr>
          <w:rtl/>
        </w:rPr>
        <w:t>רצינית יותר.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מה שקורה היום, לדוגמה </w:t>
      </w:r>
      <w:r w:rsidR="0084256A">
        <w:rPr>
          <w:rtl/>
        </w:rPr>
        <w:t>–</w:t>
      </w:r>
      <w:r w:rsidRPr="00CF24E8">
        <w:rPr>
          <w:rtl/>
        </w:rPr>
        <w:t xml:space="preserve"> עוצרים קטין בן 16 שמודה ב</w:t>
      </w:r>
      <w:r w:rsidR="0084256A">
        <w:rPr>
          <w:rtl/>
        </w:rPr>
        <w:t>-</w:t>
      </w:r>
      <w:r w:rsidRPr="00CF24E8">
        <w:rPr>
          <w:rtl/>
        </w:rPr>
        <w:t>40 גנבות.</w:t>
      </w:r>
      <w:r w:rsidR="0084256A">
        <w:rPr>
          <w:rtl/>
        </w:rPr>
        <w:t xml:space="preserve"> </w:t>
      </w:r>
      <w:r w:rsidRPr="00CF24E8">
        <w:rPr>
          <w:rtl/>
        </w:rPr>
        <w:t>משחררים אותו</w:t>
      </w:r>
      <w:r w:rsidR="0084256A">
        <w:rPr>
          <w:rtl/>
        </w:rPr>
        <w:t xml:space="preserve"> </w:t>
      </w:r>
      <w:r w:rsidRPr="00CF24E8">
        <w:rPr>
          <w:rtl/>
        </w:rPr>
        <w:t>עד</w:t>
      </w:r>
      <w:r w:rsidR="0084256A">
        <w:rPr>
          <w:rtl/>
        </w:rPr>
        <w:t xml:space="preserve"> </w:t>
      </w:r>
      <w:r w:rsidRPr="00CF24E8">
        <w:rPr>
          <w:rtl/>
        </w:rPr>
        <w:t>המשפט,</w:t>
      </w:r>
      <w:r w:rsidR="0084256A">
        <w:rPr>
          <w:rtl/>
        </w:rPr>
        <w:t xml:space="preserve"> </w:t>
      </w:r>
      <w:r w:rsidRPr="00CF24E8">
        <w:rPr>
          <w:rtl/>
        </w:rPr>
        <w:t>ובמשך</w:t>
      </w:r>
      <w:r w:rsidR="0084256A">
        <w:rPr>
          <w:rtl/>
        </w:rPr>
        <w:t xml:space="preserve"> </w:t>
      </w:r>
      <w:r w:rsidRPr="00CF24E8">
        <w:rPr>
          <w:rtl/>
        </w:rPr>
        <w:t>הזמן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הזה </w:t>
      </w:r>
      <w:r w:rsidR="0084256A">
        <w:rPr>
          <w:rtl/>
        </w:rPr>
        <w:t>–</w:t>
      </w:r>
      <w:r w:rsidRPr="00CF24E8">
        <w:rPr>
          <w:rtl/>
        </w:rPr>
        <w:t xml:space="preserve"> שישה שבועות, חודשיים </w:t>
      </w:r>
      <w:r w:rsidR="0084256A">
        <w:rPr>
          <w:rtl/>
        </w:rPr>
        <w:t>–</w:t>
      </w:r>
      <w:r w:rsidRPr="00CF24E8">
        <w:rPr>
          <w:rtl/>
        </w:rPr>
        <w:t xml:space="preserve"> הוא גונב עוד 40 כלי רכב.</w:t>
      </w:r>
      <w:r w:rsidR="0084256A">
        <w:rPr>
          <w:rtl/>
        </w:rPr>
        <w:t xml:space="preserve"> </w:t>
      </w:r>
      <w:r w:rsidRPr="00CF24E8">
        <w:rPr>
          <w:rtl/>
        </w:rPr>
        <w:t>אולי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חקיקה</w:t>
      </w:r>
      <w:r w:rsidR="0084256A">
        <w:rPr>
          <w:rtl/>
        </w:rPr>
        <w:t xml:space="preserve"> </w:t>
      </w:r>
      <w:r w:rsidRPr="00CF24E8">
        <w:rPr>
          <w:rtl/>
        </w:rPr>
        <w:t>מהירה או הנחיה מיוחדת ניתן למנוע גנבה נוספת על</w:t>
      </w:r>
      <w:r w:rsidR="0084256A">
        <w:rPr>
          <w:rtl/>
        </w:rPr>
        <w:t>-</w:t>
      </w:r>
      <w:r w:rsidRPr="00CF24E8">
        <w:rPr>
          <w:rtl/>
        </w:rPr>
        <w:t>ידי השארתו</w:t>
      </w:r>
      <w:r w:rsidR="0084256A">
        <w:rPr>
          <w:rtl/>
        </w:rPr>
        <w:t xml:space="preserve"> </w:t>
      </w:r>
      <w:r w:rsidRPr="00CF24E8">
        <w:rPr>
          <w:rtl/>
        </w:rPr>
        <w:t>במעצר</w:t>
      </w:r>
      <w:r w:rsidR="0084256A">
        <w:rPr>
          <w:rtl/>
        </w:rPr>
        <w:t xml:space="preserve"> </w:t>
      </w:r>
      <w:r w:rsidRPr="00CF24E8">
        <w:rPr>
          <w:rtl/>
        </w:rPr>
        <w:t>עד</w:t>
      </w:r>
      <w:r w:rsidR="0084256A">
        <w:rPr>
          <w:rtl/>
        </w:rPr>
        <w:t xml:space="preserve"> </w:t>
      </w:r>
      <w:r w:rsidRPr="00CF24E8">
        <w:rPr>
          <w:rtl/>
        </w:rPr>
        <w:t>למשפט? כשהוא חופשי הוא גונב בינתיים עוד כלי רכב, כי הוא יודע שממילא</w:t>
      </w:r>
      <w:r w:rsidR="0084256A">
        <w:rPr>
          <w:rtl/>
        </w:rPr>
        <w:t xml:space="preserve"> </w:t>
      </w:r>
      <w:r w:rsidRPr="00CF24E8">
        <w:rPr>
          <w:rtl/>
        </w:rPr>
        <w:t>ילך למעצר.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למה</w:t>
      </w:r>
      <w:r w:rsidR="0084256A">
        <w:rPr>
          <w:rtl/>
        </w:rPr>
        <w:t xml:space="preserve"> </w:t>
      </w:r>
      <w:r w:rsidRPr="00CF24E8">
        <w:rPr>
          <w:rtl/>
        </w:rPr>
        <w:t>אין מונעים את שחרורו ממעצר, גם אם הוא קטין בן 16 או 17? הרי כאשר הוא</w:t>
      </w:r>
      <w:r w:rsidR="0084256A">
        <w:rPr>
          <w:rtl/>
        </w:rPr>
        <w:t xml:space="preserve"> </w:t>
      </w:r>
      <w:r w:rsidRPr="00CF24E8">
        <w:rPr>
          <w:rtl/>
        </w:rPr>
        <w:t>גונב</w:t>
      </w:r>
      <w:r w:rsidR="0084256A">
        <w:rPr>
          <w:rtl/>
        </w:rPr>
        <w:t xml:space="preserve"> </w:t>
      </w:r>
      <w:r w:rsidRPr="00CF24E8">
        <w:rPr>
          <w:rtl/>
        </w:rPr>
        <w:t>מכונית,</w:t>
      </w:r>
      <w:r w:rsidR="0084256A">
        <w:rPr>
          <w:rtl/>
        </w:rPr>
        <w:t xml:space="preserve"> </w:t>
      </w:r>
      <w:r w:rsidRPr="00CF24E8">
        <w:rPr>
          <w:rtl/>
        </w:rPr>
        <w:t>הוא גונב כמו גנב בן 25. אסור להשאיר אותו מסתובב וגונב עוד עשרות</w:t>
      </w:r>
      <w:r w:rsidR="0084256A">
        <w:rPr>
          <w:rtl/>
        </w:rPr>
        <w:t xml:space="preserve"> </w:t>
      </w:r>
      <w:r w:rsidRPr="00CF24E8">
        <w:rPr>
          <w:rtl/>
        </w:rPr>
        <w:t>כלי רכב. זה נראה לי חלמאי, וזה חוזר על עצמו.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הזכרת</w:t>
      </w:r>
      <w:r w:rsidR="0084256A">
        <w:rPr>
          <w:rtl/>
        </w:rPr>
        <w:t xml:space="preserve"> </w:t>
      </w:r>
      <w:r w:rsidRPr="00CF24E8">
        <w:rPr>
          <w:rtl/>
        </w:rPr>
        <w:t>שהבעיה</w:t>
      </w:r>
      <w:r w:rsidR="0084256A">
        <w:rPr>
          <w:rtl/>
        </w:rPr>
        <w:t xml:space="preserve"> </w:t>
      </w:r>
      <w:r w:rsidRPr="00CF24E8">
        <w:rPr>
          <w:rtl/>
        </w:rPr>
        <w:t>ידועה אצלנו, והגידול בגנבות הרכב הוא מעל ל</w:t>
      </w:r>
      <w:r w:rsidR="0084256A">
        <w:rPr>
          <w:rtl/>
        </w:rPr>
        <w:t>-</w:t>
      </w:r>
      <w:r w:rsidR="0084256A" w:rsidRPr="00CF24E8">
        <w:rPr>
          <w:rtl/>
        </w:rPr>
        <w:t>39</w:t>
      </w:r>
      <w:r w:rsidR="0084256A">
        <w:rPr>
          <w:rtl/>
        </w:rPr>
        <w:t>%</w:t>
      </w:r>
      <w:r w:rsidRPr="00CF24E8">
        <w:rPr>
          <w:rtl/>
        </w:rPr>
        <w:t>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עוקב</w:t>
      </w:r>
      <w:r w:rsidR="0084256A">
        <w:rPr>
          <w:rtl/>
        </w:rPr>
        <w:t xml:space="preserve"> </w:t>
      </w:r>
      <w:r w:rsidRPr="00CF24E8">
        <w:rPr>
          <w:rtl/>
        </w:rPr>
        <w:t>אחרי</w:t>
      </w:r>
      <w:r w:rsidR="0084256A">
        <w:rPr>
          <w:rtl/>
        </w:rPr>
        <w:t xml:space="preserve"> </w:t>
      </w:r>
      <w:r w:rsidRPr="00CF24E8">
        <w:rPr>
          <w:rtl/>
        </w:rPr>
        <w:t>העניין</w:t>
      </w:r>
      <w:r w:rsidR="0084256A">
        <w:rPr>
          <w:rtl/>
        </w:rPr>
        <w:t xml:space="preserve"> </w:t>
      </w:r>
      <w:r w:rsidRPr="00CF24E8">
        <w:rPr>
          <w:rtl/>
        </w:rPr>
        <w:t>מקרוב, אנחנו מדברים על זה הרבה מאוד ואני יודע שהמשטרה עושה</w:t>
      </w:r>
      <w:r w:rsidR="0084256A">
        <w:rPr>
          <w:rtl/>
        </w:rPr>
        <w:t xml:space="preserve"> </w:t>
      </w:r>
      <w:r w:rsidRPr="00CF24E8">
        <w:rPr>
          <w:rtl/>
        </w:rPr>
        <w:t>מאמצים</w:t>
      </w:r>
      <w:r w:rsidR="0084256A">
        <w:rPr>
          <w:rtl/>
        </w:rPr>
        <w:t xml:space="preserve"> </w:t>
      </w:r>
      <w:r w:rsidRPr="00CF24E8">
        <w:rPr>
          <w:rtl/>
        </w:rPr>
        <w:t>כבירים</w:t>
      </w:r>
      <w:r w:rsidR="0084256A">
        <w:rPr>
          <w:rtl/>
        </w:rPr>
        <w:t xml:space="preserve"> </w:t>
      </w:r>
      <w:r w:rsidRPr="00CF24E8">
        <w:rPr>
          <w:rtl/>
        </w:rPr>
        <w:t>להילחם בתופעה, אם כי זה לא עוזר הרבה. הוראה טכנית מיוחדת יכולה</w:t>
      </w:r>
      <w:r w:rsidR="0084256A">
        <w:rPr>
          <w:rtl/>
        </w:rPr>
        <w:t xml:space="preserve"> </w:t>
      </w:r>
      <w:r w:rsidRPr="00CF24E8">
        <w:rPr>
          <w:rtl/>
        </w:rPr>
        <w:t>למנוע נזק אדיר.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 אדוני השר,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מדובר</w:t>
      </w:r>
      <w:r w:rsidR="0084256A">
        <w:rPr>
          <w:rtl/>
        </w:rPr>
        <w:t xml:space="preserve"> </w:t>
      </w:r>
      <w:r w:rsidRPr="00CF24E8">
        <w:rPr>
          <w:rtl/>
        </w:rPr>
        <w:t>בשינויי</w:t>
      </w:r>
      <w:r w:rsidR="0084256A">
        <w:rPr>
          <w:rtl/>
        </w:rPr>
        <w:t xml:space="preserve"> </w:t>
      </w:r>
      <w:r w:rsidRPr="00CF24E8">
        <w:rPr>
          <w:rtl/>
        </w:rPr>
        <w:t>חקיקה לא רק בתחום הזה של הענישה. אגב, אני לא מאמין שוועדת</w:t>
      </w:r>
      <w:r w:rsidR="0084256A">
        <w:rPr>
          <w:rtl/>
        </w:rPr>
        <w:t xml:space="preserve"> </w:t>
      </w:r>
      <w:r w:rsidRPr="00CF24E8">
        <w:rPr>
          <w:rtl/>
        </w:rPr>
        <w:t>כנסת תסכים להטלת מעצר עד תום ההליכים.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פיני בדש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 הוכח שזה נזק אדיר והוא נמשך.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פיני</w:t>
      </w:r>
      <w:r w:rsidR="0084256A">
        <w:rPr>
          <w:rtl/>
        </w:rPr>
        <w:t xml:space="preserve"> </w:t>
      </w:r>
      <w:r w:rsidRPr="00CF24E8">
        <w:rPr>
          <w:rtl/>
        </w:rPr>
        <w:t>בדש, אנחנו מטפלים בחקיקה מסוג אחר; בין היתר, חקיקת סעיף</w:t>
      </w:r>
      <w:r w:rsidR="0084256A">
        <w:rPr>
          <w:rtl/>
        </w:rPr>
        <w:t xml:space="preserve"> </w:t>
      </w:r>
      <w:r w:rsidRPr="00CF24E8">
        <w:rPr>
          <w:rtl/>
        </w:rPr>
        <w:t>גורף</w:t>
      </w:r>
      <w:r w:rsidR="0084256A">
        <w:rPr>
          <w:rtl/>
        </w:rPr>
        <w:t xml:space="preserve"> </w:t>
      </w:r>
      <w:r w:rsidRPr="00CF24E8">
        <w:rPr>
          <w:rtl/>
        </w:rPr>
        <w:t>לאסור שימוש בחלקי חילוף ישנים. אם זה יהיה, תרד האטרקציה של גנבת רכב, וזה</w:t>
      </w:r>
      <w:r w:rsidR="0084256A">
        <w:rPr>
          <w:rtl/>
        </w:rPr>
        <w:t xml:space="preserve"> </w:t>
      </w:r>
      <w:r w:rsidRPr="00CF24E8">
        <w:rPr>
          <w:rtl/>
        </w:rPr>
        <w:t>עיקר</w:t>
      </w:r>
      <w:r w:rsidR="0084256A">
        <w:rPr>
          <w:rtl/>
        </w:rPr>
        <w:t xml:space="preserve"> </w:t>
      </w:r>
      <w:r w:rsidRPr="00CF24E8">
        <w:rPr>
          <w:rtl/>
        </w:rPr>
        <w:t>הבעיה.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מזמן מצאנו באחד המושבים בסביבות ירושלים מחסן ששווה מיליונים</w:t>
      </w:r>
      <w:r w:rsidR="0084256A">
        <w:rPr>
          <w:rtl/>
        </w:rPr>
        <w:t xml:space="preserve"> </w:t>
      </w:r>
      <w:r w:rsidRPr="00CF24E8">
        <w:rPr>
          <w:rtl/>
        </w:rPr>
        <w:t>כבדים. הגיעו אליו חלקי חילוף לאחר גנבות רכב מישראל לשטחים והעברתם מהשטחים חזרה</w:t>
      </w:r>
      <w:r w:rsidR="0084256A">
        <w:rPr>
          <w:rtl/>
        </w:rPr>
        <w:t xml:space="preserve"> </w:t>
      </w:r>
      <w:r w:rsidRPr="00CF24E8">
        <w:rPr>
          <w:rtl/>
        </w:rPr>
        <w:t>הנה כחלקים גנובים.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מקווה שתהיה הצעה של תיקוני חקיקה עם תחילת כנס החורף של הכנסת.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63" w:name="_Toc460755644"/>
      <w:r w:rsidRPr="0084256A">
        <w:rPr>
          <w:rtl/>
        </w:rPr>
        <w:t>נשיאת תעודות של המשטרה על</w:t>
      </w:r>
      <w:r>
        <w:rPr>
          <w:rtl/>
        </w:rPr>
        <w:t>-</w:t>
      </w:r>
      <w:r w:rsidRPr="0084256A">
        <w:rPr>
          <w:rtl/>
        </w:rPr>
        <w:t>ידי מאבטחים פרטיים</w:t>
      </w:r>
      <w:bookmarkEnd w:id="63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חברת הכנסת ת' גוז'נסקי שאלה את שר המשטרה</w:t>
      </w:r>
      <w:r w:rsidR="0084256A">
        <w:rPr>
          <w:rtl/>
        </w:rPr>
        <w:t xml:space="preserve"> </w:t>
      </w:r>
      <w:r w:rsidRPr="00CF24E8">
        <w:rPr>
          <w:rtl/>
        </w:rPr>
        <w:t>ביום ט"ז בסיוון התשנ"ה (14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נודע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מאבטחים</w:t>
      </w:r>
      <w:r w:rsidR="0084256A">
        <w:rPr>
          <w:rtl/>
        </w:rPr>
        <w:t xml:space="preserve"> </w:t>
      </w:r>
      <w:r w:rsidRPr="00CF24E8">
        <w:rPr>
          <w:rtl/>
        </w:rPr>
        <w:t>פרטיים</w:t>
      </w:r>
      <w:r w:rsidR="0084256A">
        <w:rPr>
          <w:rtl/>
        </w:rPr>
        <w:t xml:space="preserve"> </w:t>
      </w:r>
      <w:r w:rsidRPr="00CF24E8">
        <w:rPr>
          <w:rtl/>
        </w:rPr>
        <w:t>המוצבים</w:t>
      </w:r>
      <w:r w:rsidR="0084256A">
        <w:rPr>
          <w:rtl/>
        </w:rPr>
        <w:t xml:space="preserve"> </w:t>
      </w:r>
      <w:r w:rsidRPr="00CF24E8">
        <w:rPr>
          <w:rtl/>
        </w:rPr>
        <w:t>במקומות</w:t>
      </w:r>
      <w:r w:rsidR="0084256A">
        <w:rPr>
          <w:rtl/>
        </w:rPr>
        <w:t xml:space="preserve"> </w:t>
      </w:r>
      <w:r w:rsidRPr="00CF24E8">
        <w:rPr>
          <w:rtl/>
        </w:rPr>
        <w:t>שונים מצוידים בתעודות של</w:t>
      </w:r>
      <w:r w:rsidR="0084256A">
        <w:rPr>
          <w:rtl/>
        </w:rPr>
        <w:t xml:space="preserve"> </w:t>
      </w:r>
      <w:r w:rsidRPr="00CF24E8">
        <w:rPr>
          <w:rtl/>
        </w:rPr>
        <w:t>המשטרה.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כמה</w:t>
      </w:r>
      <w:r w:rsidR="0084256A">
        <w:rPr>
          <w:rtl/>
        </w:rPr>
        <w:t xml:space="preserve"> </w:t>
      </w:r>
      <w:r w:rsidRPr="00CF24E8">
        <w:rPr>
          <w:rtl/>
        </w:rPr>
        <w:t>מאבטחים</w:t>
      </w:r>
      <w:r w:rsidR="0084256A">
        <w:rPr>
          <w:rtl/>
        </w:rPr>
        <w:t xml:space="preserve"> </w:t>
      </w:r>
      <w:r w:rsidRPr="00CF24E8">
        <w:rPr>
          <w:rtl/>
        </w:rPr>
        <w:t>פרטיים נושאים תעודות משטרתיות, ובאילו תנאים עליהם לעמוד</w:t>
      </w:r>
      <w:r w:rsidR="0084256A">
        <w:rPr>
          <w:rtl/>
        </w:rPr>
        <w:t xml:space="preserve"> </w:t>
      </w:r>
      <w:r w:rsidRPr="00CF24E8">
        <w:rPr>
          <w:rtl/>
        </w:rPr>
        <w:t>כדי לקבל תעודה כזו?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 אילו סמכויות מעניקות התעודות הנ"ל למאבטחים פרטיים?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</w:t>
      </w:r>
      <w:r w:rsidR="0084256A">
        <w:rPr>
          <w:rtl/>
        </w:rPr>
        <w:t xml:space="preserve"> </w:t>
      </w:r>
      <w:r w:rsidRPr="00CF24E8">
        <w:rPr>
          <w:rtl/>
        </w:rPr>
        <w:t>כיצד</w:t>
      </w:r>
      <w:r w:rsidR="0084256A">
        <w:rPr>
          <w:rtl/>
        </w:rPr>
        <w:t xml:space="preserve"> </w:t>
      </w:r>
      <w:r w:rsidRPr="00CF24E8">
        <w:rPr>
          <w:rtl/>
        </w:rPr>
        <w:t>מקיימת</w:t>
      </w:r>
      <w:r w:rsidR="0084256A">
        <w:rPr>
          <w:rtl/>
        </w:rPr>
        <w:t xml:space="preserve"> </w:t>
      </w:r>
      <w:r w:rsidRPr="00CF24E8">
        <w:rPr>
          <w:rtl/>
        </w:rPr>
        <w:t>המשטרה</w:t>
      </w:r>
      <w:r w:rsidR="0084256A">
        <w:rPr>
          <w:rtl/>
        </w:rPr>
        <w:t xml:space="preserve"> </w:t>
      </w:r>
      <w:r w:rsidRPr="00CF24E8">
        <w:rPr>
          <w:rtl/>
        </w:rPr>
        <w:t>פיקוח</w:t>
      </w:r>
      <w:r w:rsidR="0084256A">
        <w:rPr>
          <w:rtl/>
        </w:rPr>
        <w:t xml:space="preserve"> </w:t>
      </w:r>
      <w:r w:rsidRPr="00CF24E8">
        <w:rPr>
          <w:rtl/>
        </w:rPr>
        <w:t>על המאבטחים נושאי התעודות, ומה הם הצעדים</w:t>
      </w:r>
      <w:r w:rsidR="0084256A">
        <w:rPr>
          <w:rtl/>
        </w:rPr>
        <w:t xml:space="preserve"> </w:t>
      </w:r>
      <w:r w:rsidRPr="00CF24E8">
        <w:rPr>
          <w:rtl/>
        </w:rPr>
        <w:t>הננקטים כאשר מאבטח כזה מפעיל כוח בלתי סביר?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3</w:t>
      </w:r>
      <w:r w:rsidR="00692BDA">
        <w:rPr>
          <w:rFonts w:hint="cs"/>
          <w:rtl/>
        </w:rPr>
        <w:t>-</w:t>
      </w: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למשטרת ישראל לא ידוע על תופעה של מאבטחים פרטיים המצוידים בתעודות של</w:t>
      </w:r>
      <w:r w:rsidR="0084256A">
        <w:rPr>
          <w:rtl/>
        </w:rPr>
        <w:t xml:space="preserve"> </w:t>
      </w:r>
      <w:r w:rsidRPr="00CF24E8">
        <w:rPr>
          <w:rtl/>
        </w:rPr>
        <w:t>המשטרה.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לעומת</w:t>
      </w:r>
      <w:r w:rsidR="0084256A">
        <w:rPr>
          <w:rtl/>
        </w:rPr>
        <w:t xml:space="preserve"> </w:t>
      </w:r>
      <w:r w:rsidRPr="00CF24E8">
        <w:rPr>
          <w:rtl/>
        </w:rPr>
        <w:t>זאת,</w:t>
      </w:r>
      <w:r w:rsidR="0084256A">
        <w:rPr>
          <w:rtl/>
        </w:rPr>
        <w:t xml:space="preserve"> </w:t>
      </w:r>
      <w:r w:rsidRPr="00CF24E8">
        <w:rPr>
          <w:rtl/>
        </w:rPr>
        <w:t>לקציני</w:t>
      </w:r>
      <w:r w:rsidR="0084256A">
        <w:rPr>
          <w:rtl/>
        </w:rPr>
        <w:t xml:space="preserve"> </w:t>
      </w:r>
      <w:r w:rsidRPr="00CF24E8">
        <w:rPr>
          <w:rtl/>
        </w:rPr>
        <w:t>ביטחון</w:t>
      </w:r>
      <w:r w:rsidR="0084256A">
        <w:rPr>
          <w:rtl/>
        </w:rPr>
        <w:t xml:space="preserve"> </w:t>
      </w:r>
      <w:r w:rsidRPr="00CF24E8">
        <w:rPr>
          <w:rtl/>
        </w:rPr>
        <w:t>בגופים</w:t>
      </w:r>
      <w:r w:rsidR="0084256A">
        <w:rPr>
          <w:rtl/>
        </w:rPr>
        <w:t xml:space="preserve"> </w:t>
      </w:r>
      <w:r w:rsidRPr="00CF24E8">
        <w:rPr>
          <w:rtl/>
        </w:rPr>
        <w:t>ממלכתיים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סמכות,</w:t>
      </w:r>
      <w:r w:rsidR="0084256A">
        <w:rPr>
          <w:rtl/>
        </w:rPr>
        <w:t xml:space="preserve"> </w:t>
      </w:r>
      <w:r w:rsidRPr="00CF24E8">
        <w:rPr>
          <w:rtl/>
        </w:rPr>
        <w:t>בהתאם</w:t>
      </w:r>
      <w:r w:rsidR="0084256A">
        <w:rPr>
          <w:rtl/>
        </w:rPr>
        <w:t xml:space="preserve"> </w:t>
      </w:r>
      <w:r w:rsidRPr="00CF24E8">
        <w:rPr>
          <w:rtl/>
        </w:rPr>
        <w:t>לתקנות</w:t>
      </w:r>
      <w:r w:rsidR="0084256A">
        <w:rPr>
          <w:rtl/>
        </w:rPr>
        <w:t xml:space="preserve"> </w:t>
      </w:r>
      <w:r w:rsidRPr="00CF24E8">
        <w:rPr>
          <w:rtl/>
        </w:rPr>
        <w:t>לשעת</w:t>
      </w:r>
      <w:r w:rsidR="0084256A">
        <w:rPr>
          <w:rtl/>
        </w:rPr>
        <w:t>-</w:t>
      </w:r>
      <w:r w:rsidRPr="00CF24E8">
        <w:rPr>
          <w:rtl/>
        </w:rPr>
        <w:t>חירום,</w:t>
      </w:r>
      <w:r w:rsidR="0084256A">
        <w:rPr>
          <w:rtl/>
        </w:rPr>
        <w:t xml:space="preserve"> </w:t>
      </w:r>
      <w:r w:rsidRPr="00CF24E8">
        <w:rPr>
          <w:rtl/>
        </w:rPr>
        <w:t>להוציא</w:t>
      </w:r>
      <w:r w:rsidR="0084256A">
        <w:rPr>
          <w:rtl/>
        </w:rPr>
        <w:t xml:space="preserve"> </w:t>
      </w:r>
      <w:r w:rsidRPr="00CF24E8">
        <w:rPr>
          <w:rtl/>
        </w:rPr>
        <w:t>תעודות</w:t>
      </w:r>
      <w:r w:rsidR="0084256A">
        <w:rPr>
          <w:rtl/>
        </w:rPr>
        <w:t xml:space="preserve"> </w:t>
      </w:r>
      <w:r w:rsidRPr="00CF24E8">
        <w:rPr>
          <w:rtl/>
        </w:rPr>
        <w:t>למאבטחים</w:t>
      </w:r>
      <w:r w:rsidR="0084256A">
        <w:rPr>
          <w:rtl/>
        </w:rPr>
        <w:t xml:space="preserve"> </w:t>
      </w:r>
      <w:r w:rsidRPr="00CF24E8">
        <w:rPr>
          <w:rtl/>
        </w:rPr>
        <w:t>העובדים באבטחת מתקנים, וזאת לצורך עריכת</w:t>
      </w:r>
      <w:r w:rsidR="0084256A">
        <w:rPr>
          <w:rtl/>
        </w:rPr>
        <w:t xml:space="preserve"> </w:t>
      </w:r>
      <w:r w:rsidRPr="00CF24E8">
        <w:rPr>
          <w:rtl/>
        </w:rPr>
        <w:t>חיפוש בלבד.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נוהל</w:t>
      </w:r>
      <w:r w:rsidR="0084256A">
        <w:rPr>
          <w:rtl/>
        </w:rPr>
        <w:t xml:space="preserve"> </w:t>
      </w:r>
      <w:r w:rsidRPr="00CF24E8">
        <w:rPr>
          <w:rtl/>
        </w:rPr>
        <w:t>משטרתי</w:t>
      </w:r>
      <w:r w:rsidR="0084256A">
        <w:rPr>
          <w:rtl/>
        </w:rPr>
        <w:t xml:space="preserve"> </w:t>
      </w:r>
      <w:r w:rsidRPr="00CF24E8">
        <w:rPr>
          <w:rtl/>
        </w:rPr>
        <w:t>מחייב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קציני</w:t>
      </w:r>
      <w:r w:rsidR="0084256A">
        <w:rPr>
          <w:rtl/>
        </w:rPr>
        <w:t xml:space="preserve"> </w:t>
      </w:r>
      <w:r w:rsidRPr="00CF24E8">
        <w:rPr>
          <w:rtl/>
        </w:rPr>
        <w:t>הביטחון</w:t>
      </w:r>
      <w:r w:rsidR="0084256A">
        <w:rPr>
          <w:rtl/>
        </w:rPr>
        <w:t xml:space="preserve"> </w:t>
      </w:r>
      <w:r w:rsidRPr="00CF24E8">
        <w:rPr>
          <w:rtl/>
        </w:rPr>
        <w:t>במתקנים לתדרך את המאבטחים ולוודא</w:t>
      </w:r>
      <w:r w:rsidR="0084256A">
        <w:rPr>
          <w:rtl/>
        </w:rPr>
        <w:t xml:space="preserve"> </w:t>
      </w:r>
      <w:r w:rsidRPr="00CF24E8">
        <w:rPr>
          <w:rtl/>
        </w:rPr>
        <w:t>שיפעלו על</w:t>
      </w:r>
      <w:r w:rsidR="0084256A">
        <w:rPr>
          <w:rtl/>
        </w:rPr>
        <w:t>-</w:t>
      </w:r>
      <w:r w:rsidRPr="00CF24E8">
        <w:rPr>
          <w:rtl/>
        </w:rPr>
        <w:t>פי הנחיות המשטרה.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למאבטחים</w:t>
      </w:r>
      <w:r w:rsidR="0084256A">
        <w:rPr>
          <w:rtl/>
        </w:rPr>
        <w:t xml:space="preserve"> </w:t>
      </w: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סמכות</w:t>
      </w:r>
      <w:r w:rsidR="0084256A">
        <w:rPr>
          <w:rtl/>
        </w:rPr>
        <w:t xml:space="preserve"> </w:t>
      </w:r>
      <w:r w:rsidRPr="00CF24E8">
        <w:rPr>
          <w:rtl/>
        </w:rPr>
        <w:t>להשתמש</w:t>
      </w:r>
      <w:r w:rsidR="0084256A">
        <w:rPr>
          <w:rtl/>
        </w:rPr>
        <w:t xml:space="preserve"> </w:t>
      </w:r>
      <w:r w:rsidRPr="00CF24E8">
        <w:rPr>
          <w:rtl/>
        </w:rPr>
        <w:t>בכוח. אם מאבטח משתמש בכוח בצורה בלתי סבירה,</w:t>
      </w:r>
      <w:r w:rsidR="0084256A">
        <w:rPr>
          <w:rtl/>
        </w:rPr>
        <w:t xml:space="preserve"> </w:t>
      </w:r>
      <w:r w:rsidRPr="00CF24E8">
        <w:rPr>
          <w:rtl/>
        </w:rPr>
        <w:t>ניתן להגיש נגדו תלונה במשטרה.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שאלה נוספת לחברת הכנסת תמר גוז'נסקי.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השאילתא הזאת נולדה על בסיס תלונות שמאבטחים פרטיים שלפו תעודה</w:t>
      </w:r>
      <w:r w:rsidR="0084256A">
        <w:rPr>
          <w:rtl/>
        </w:rPr>
        <w:t xml:space="preserve"> </w:t>
      </w:r>
      <w:r w:rsidRPr="00CF24E8">
        <w:rPr>
          <w:rtl/>
        </w:rPr>
        <w:t>שנראית כתעודה משטרתית ועליה סמל דומה לסמל המשטרה.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בקשתי</w:t>
      </w:r>
      <w:r w:rsidR="0084256A">
        <w:rPr>
          <w:rtl/>
        </w:rPr>
        <w:t xml:space="preserve"> </w:t>
      </w:r>
      <w:r w:rsidRPr="00CF24E8">
        <w:rPr>
          <w:rtl/>
        </w:rPr>
        <w:t>אליך:</w:t>
      </w:r>
      <w:r w:rsidR="0084256A">
        <w:rPr>
          <w:rtl/>
        </w:rPr>
        <w:t xml:space="preserve"> </w:t>
      </w:r>
      <w:r w:rsidRPr="00CF24E8">
        <w:rPr>
          <w:rtl/>
        </w:rPr>
        <w:t>האם אדוני יכול להורות לבדוק אם חברות אבטחה מנפקות תעודות או</w:t>
      </w:r>
      <w:r w:rsidR="0084256A">
        <w:rPr>
          <w:rtl/>
        </w:rPr>
        <w:t xml:space="preserve"> </w:t>
      </w:r>
      <w:r w:rsidRPr="00CF24E8">
        <w:rPr>
          <w:rtl/>
        </w:rPr>
        <w:t>אישורים</w:t>
      </w:r>
      <w:r w:rsidR="0084256A">
        <w:rPr>
          <w:rtl/>
        </w:rPr>
        <w:t xml:space="preserve"> </w:t>
      </w:r>
      <w:r w:rsidRPr="00CF24E8">
        <w:rPr>
          <w:rtl/>
        </w:rPr>
        <w:t>שדומים</w:t>
      </w:r>
      <w:r w:rsidR="0084256A">
        <w:rPr>
          <w:rtl/>
        </w:rPr>
        <w:t xml:space="preserve"> </w:t>
      </w:r>
      <w:r w:rsidRPr="00CF24E8">
        <w:rPr>
          <w:rtl/>
        </w:rPr>
        <w:t>בצורתם</w:t>
      </w:r>
      <w:r w:rsidR="0084256A">
        <w:rPr>
          <w:rtl/>
        </w:rPr>
        <w:t xml:space="preserve"> </w:t>
      </w:r>
      <w:r w:rsidRPr="00CF24E8">
        <w:rPr>
          <w:rtl/>
        </w:rPr>
        <w:t>לתעודות</w:t>
      </w:r>
      <w:r w:rsidR="0084256A">
        <w:rPr>
          <w:rtl/>
        </w:rPr>
        <w:t xml:space="preserve"> </w:t>
      </w:r>
      <w:r w:rsidRPr="00CF24E8">
        <w:rPr>
          <w:rtl/>
        </w:rPr>
        <w:t>המשטרה</w:t>
      </w:r>
      <w:r w:rsidR="0084256A">
        <w:rPr>
          <w:rtl/>
        </w:rPr>
        <w:t xml:space="preserve"> </w:t>
      </w:r>
      <w:r w:rsidRPr="00CF24E8">
        <w:rPr>
          <w:rtl/>
        </w:rPr>
        <w:t>ויוצרים הטעיה? אם יש דבר כזה, חייבים</w:t>
      </w:r>
      <w:r w:rsidR="0084256A">
        <w:rPr>
          <w:rtl/>
        </w:rPr>
        <w:t xml:space="preserve"> </w:t>
      </w:r>
      <w:r w:rsidRPr="00CF24E8">
        <w:rPr>
          <w:rtl/>
        </w:rPr>
        <w:t>להוציא</w:t>
      </w:r>
      <w:r w:rsidR="0084256A">
        <w:rPr>
          <w:rtl/>
        </w:rPr>
        <w:t xml:space="preserve"> </w:t>
      </w:r>
      <w:r w:rsidRPr="00CF24E8">
        <w:rPr>
          <w:rtl/>
        </w:rPr>
        <w:t>הנחיה</w:t>
      </w:r>
      <w:r w:rsidR="0084256A">
        <w:rPr>
          <w:rtl/>
        </w:rPr>
        <w:t xml:space="preserve"> </w:t>
      </w:r>
      <w:r w:rsidRPr="00CF24E8">
        <w:rPr>
          <w:rtl/>
        </w:rPr>
        <w:t>ברורה,</w:t>
      </w:r>
      <w:r w:rsidR="0084256A">
        <w:rPr>
          <w:rtl/>
        </w:rPr>
        <w:t xml:space="preserve"> </w:t>
      </w:r>
      <w:r w:rsidRPr="00CF24E8">
        <w:rPr>
          <w:rtl/>
        </w:rPr>
        <w:t>שתעודות פרטיות חייבות להיות אחרות לגמרי, כדי שלא ייווצר</w:t>
      </w:r>
      <w:r w:rsidR="0084256A">
        <w:rPr>
          <w:rtl/>
        </w:rPr>
        <w:t xml:space="preserve"> </w:t>
      </w:r>
      <w:r w:rsidRPr="00CF24E8">
        <w:rPr>
          <w:rtl/>
        </w:rPr>
        <w:t>מצב של הטעיה.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 אדוני השר,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בהחלט מוכן לבדוק. אני אתן הנחיה למשטרה לערוך בדיקה של תעודות כאלה, אם</w:t>
      </w:r>
      <w:r w:rsidR="0084256A">
        <w:rPr>
          <w:rtl/>
        </w:rPr>
        <w:t xml:space="preserve"> </w:t>
      </w:r>
      <w:r w:rsidRPr="00CF24E8">
        <w:rPr>
          <w:rtl/>
        </w:rPr>
        <w:t>יש מראית עין של הטעיה, ואנו ננסה לטפל בעניין.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כך היה בעבר עם הכובעים שהיו כאילו כובעי משטרה.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בסדר.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64" w:name="_Toc460755645"/>
      <w:r w:rsidRPr="0084256A">
        <w:rPr>
          <w:rtl/>
        </w:rPr>
        <w:t>זכויות האסירים הביטחוניים הערבים אזרחי מדינת ישראל</w:t>
      </w:r>
      <w:bookmarkEnd w:id="64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ע' דראושה שאל את שר המשטרה</w:t>
      </w:r>
      <w:r w:rsidR="0084256A">
        <w:rPr>
          <w:rtl/>
        </w:rPr>
        <w:t xml:space="preserve"> </w:t>
      </w:r>
      <w:r w:rsidRPr="00CF24E8">
        <w:rPr>
          <w:rtl/>
        </w:rPr>
        <w:t>ביום כ"ג בסיוון התשנ"ה (21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בעוד</w:t>
      </w:r>
      <w:r w:rsidR="0084256A">
        <w:rPr>
          <w:rtl/>
        </w:rPr>
        <w:t xml:space="preserve"> </w:t>
      </w:r>
      <w:r w:rsidRPr="00CF24E8">
        <w:rPr>
          <w:rtl/>
        </w:rPr>
        <w:t>האסירים</w:t>
      </w:r>
      <w:r w:rsidR="0084256A">
        <w:rPr>
          <w:rtl/>
        </w:rPr>
        <w:t xml:space="preserve"> </w:t>
      </w:r>
      <w:r w:rsidRPr="00CF24E8">
        <w:rPr>
          <w:rtl/>
        </w:rPr>
        <w:t>הביטחוניים</w:t>
      </w:r>
      <w:r w:rsidR="0084256A">
        <w:rPr>
          <w:rtl/>
        </w:rPr>
        <w:t xml:space="preserve"> </w:t>
      </w:r>
      <w:r w:rsidRPr="00CF24E8">
        <w:rPr>
          <w:rtl/>
        </w:rPr>
        <w:t>היהודים</w:t>
      </w:r>
      <w:r w:rsidR="0084256A">
        <w:rPr>
          <w:rtl/>
        </w:rPr>
        <w:t xml:space="preserve"> </w:t>
      </w:r>
      <w:r w:rsidRPr="00CF24E8">
        <w:rPr>
          <w:rtl/>
        </w:rPr>
        <w:t>זוכים</w:t>
      </w:r>
      <w:r w:rsidR="0084256A">
        <w:rPr>
          <w:rtl/>
        </w:rPr>
        <w:t xml:space="preserve"> </w:t>
      </w:r>
      <w:r w:rsidRPr="00CF24E8">
        <w:rPr>
          <w:rtl/>
        </w:rPr>
        <w:t>לזכויות הכוללות חופשות ולקציבת</w:t>
      </w:r>
      <w:r w:rsidR="0084256A">
        <w:rPr>
          <w:rtl/>
        </w:rPr>
        <w:t xml:space="preserve"> </w:t>
      </w:r>
      <w:r w:rsidRPr="00CF24E8">
        <w:rPr>
          <w:rtl/>
        </w:rPr>
        <w:t>מאסרי העולם, האסירים הביטחוניים הערבים קובלים שמפלים אותם לרעה ולא מעניקים להם</w:t>
      </w:r>
      <w:r w:rsidR="0084256A">
        <w:rPr>
          <w:rtl/>
        </w:rPr>
        <w:t xml:space="preserve"> </w:t>
      </w:r>
      <w:r w:rsidRPr="00CF24E8">
        <w:rPr>
          <w:rtl/>
        </w:rPr>
        <w:t>אותן זכויות.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האם מוכן משרדכם להעניק אותן זכויות לאסירים הביטחוניים הערבים?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2. אם כן </w:t>
      </w:r>
      <w:r w:rsidR="0084256A">
        <w:rPr>
          <w:rtl/>
        </w:rPr>
        <w:t>–</w:t>
      </w:r>
      <w:r w:rsidRPr="00CF24E8">
        <w:rPr>
          <w:rtl/>
        </w:rPr>
        <w:t xml:space="preserve"> מה הזכויות שיוענקו להם?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2</w:t>
      </w:r>
      <w:r w:rsidR="00692BDA">
        <w:rPr>
          <w:rFonts w:hint="cs"/>
          <w:rtl/>
        </w:rPr>
        <w:t>-</w:t>
      </w: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אוכלוסיית</w:t>
      </w:r>
      <w:r w:rsidR="0084256A">
        <w:rPr>
          <w:rtl/>
        </w:rPr>
        <w:t xml:space="preserve"> </w:t>
      </w:r>
      <w:r w:rsidRPr="00CF24E8">
        <w:rPr>
          <w:rtl/>
        </w:rPr>
        <w:t>האסירים אשר הוגדרו כאסירים ביטחוניים, בלא קשר ללאום</w:t>
      </w:r>
      <w:r w:rsidR="0084256A">
        <w:rPr>
          <w:rtl/>
        </w:rPr>
        <w:t xml:space="preserve"> </w:t>
      </w:r>
      <w:r w:rsidRPr="00CF24E8">
        <w:rPr>
          <w:rtl/>
        </w:rPr>
        <w:t>שאליו הם משתייכים, כפופה לכללים הקבועים בפקודת הנציבות הדנה ב"כללי תפעול מתקני</w:t>
      </w:r>
      <w:r w:rsidR="0084256A">
        <w:rPr>
          <w:rtl/>
        </w:rPr>
        <w:t xml:space="preserve"> </w:t>
      </w:r>
      <w:r w:rsidRPr="00CF24E8">
        <w:rPr>
          <w:rtl/>
        </w:rPr>
        <w:t>כליאה לאסירים השפוטים בגין ביצוע עבירות נגד ביטחון המדינה".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רמת</w:t>
      </w:r>
      <w:r w:rsidR="0084256A">
        <w:rPr>
          <w:rtl/>
        </w:rPr>
        <w:t xml:space="preserve"> </w:t>
      </w:r>
      <w:r w:rsidRPr="00CF24E8">
        <w:rPr>
          <w:rtl/>
        </w:rPr>
        <w:t>הסיכון</w:t>
      </w:r>
      <w:r w:rsidR="0084256A">
        <w:rPr>
          <w:rtl/>
        </w:rPr>
        <w:t xml:space="preserve"> </w:t>
      </w:r>
      <w:r w:rsidRPr="00CF24E8">
        <w:rPr>
          <w:rtl/>
        </w:rPr>
        <w:t>הביטחוני של אוכלוסיית אסירים זו מצריכה כללי החזקה שונים מאלו</w:t>
      </w:r>
      <w:r w:rsidR="0084256A">
        <w:rPr>
          <w:rtl/>
        </w:rPr>
        <w:t xml:space="preserve"> </w:t>
      </w:r>
      <w:r w:rsidRPr="00CF24E8">
        <w:rPr>
          <w:rtl/>
        </w:rPr>
        <w:t>הקיימים</w:t>
      </w:r>
      <w:r w:rsidR="0084256A">
        <w:rPr>
          <w:rtl/>
        </w:rPr>
        <w:t xml:space="preserve"> </w:t>
      </w:r>
      <w:r w:rsidRPr="00CF24E8">
        <w:rPr>
          <w:rtl/>
        </w:rPr>
        <w:t>לגבי אוכלוסיות אסירים אחרות, כמו גם הטבות והגבלות שונות אשר ניתנות או</w:t>
      </w:r>
      <w:r w:rsidR="0084256A">
        <w:rPr>
          <w:rtl/>
        </w:rPr>
        <w:t xml:space="preserve"> </w:t>
      </w:r>
      <w:r w:rsidRPr="00CF24E8">
        <w:rPr>
          <w:rtl/>
        </w:rPr>
        <w:t>מופעלות ללא כל קשר להשתייכותם ללאום מסוים.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 שאלה נוספת לחבר הכנסת דראושה.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עבד</w:t>
      </w:r>
      <w:r>
        <w:rPr>
          <w:rtl/>
        </w:rPr>
        <w:t>-</w:t>
      </w:r>
      <w:r w:rsidRPr="0084256A">
        <w:rPr>
          <w:rtl/>
        </w:rPr>
        <w:t>אלוהב דראושה (מד"ע):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בבתי</w:t>
      </w:r>
      <w:r w:rsidR="0084256A">
        <w:rPr>
          <w:rtl/>
        </w:rPr>
        <w:t>-</w:t>
      </w:r>
      <w:r w:rsidRPr="00CF24E8">
        <w:rPr>
          <w:rtl/>
        </w:rPr>
        <w:t>הכלא</w:t>
      </w:r>
      <w:r w:rsidR="0084256A">
        <w:rPr>
          <w:rtl/>
        </w:rPr>
        <w:t xml:space="preserve"> </w:t>
      </w:r>
      <w:r w:rsidRPr="00CF24E8">
        <w:rPr>
          <w:rtl/>
        </w:rPr>
        <w:t>השייכים לשב"ס יש גם אסירים שסיימו את תקופות המאסר</w:t>
      </w:r>
      <w:r w:rsidR="0084256A">
        <w:rPr>
          <w:rtl/>
        </w:rPr>
        <w:t xml:space="preserve"> </w:t>
      </w:r>
      <w:r w:rsidRPr="00CF24E8">
        <w:rPr>
          <w:rtl/>
        </w:rPr>
        <w:t>שלהם.</w:t>
      </w:r>
      <w:r w:rsidR="0084256A">
        <w:rPr>
          <w:rtl/>
        </w:rPr>
        <w:t xml:space="preserve"> </w:t>
      </w:r>
      <w:r w:rsidRPr="00CF24E8">
        <w:rPr>
          <w:rtl/>
        </w:rPr>
        <w:t>מדובר באסירים שאינם תושבי השטחים או מדינת ישראל. הם סיימו את מאסרם, אבל</w:t>
      </w:r>
      <w:r w:rsidR="0084256A">
        <w:rPr>
          <w:rtl/>
        </w:rPr>
        <w:t xml:space="preserve"> </w:t>
      </w:r>
      <w:r w:rsidRPr="00CF24E8">
        <w:rPr>
          <w:rtl/>
        </w:rPr>
        <w:t>משום מה משאירים אותם בבתי</w:t>
      </w:r>
      <w:r w:rsidR="0084256A">
        <w:rPr>
          <w:rtl/>
        </w:rPr>
        <w:t>-</w:t>
      </w:r>
      <w:r w:rsidRPr="00CF24E8">
        <w:rPr>
          <w:rtl/>
        </w:rPr>
        <w:t>הכלא אף שעברה כבר תקופה ארוכה.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חושב שמדינה דמוקרטית ומתוקנת שיש בה חוקים צריכה לנהוג בצורה שתכבד את</w:t>
      </w:r>
      <w:r w:rsidR="0084256A">
        <w:rPr>
          <w:rtl/>
        </w:rPr>
        <w:t xml:space="preserve"> </w:t>
      </w:r>
      <w:r w:rsidRPr="00CF24E8">
        <w:rPr>
          <w:rtl/>
        </w:rPr>
        <w:t>החלטות</w:t>
      </w:r>
      <w:r w:rsidR="0084256A">
        <w:rPr>
          <w:rtl/>
        </w:rPr>
        <w:t xml:space="preserve"> </w:t>
      </w:r>
      <w:r w:rsidRPr="00CF24E8">
        <w:rPr>
          <w:rtl/>
        </w:rPr>
        <w:t>בית</w:t>
      </w:r>
      <w:r w:rsidR="0084256A">
        <w:rPr>
          <w:rtl/>
        </w:rPr>
        <w:t>-</w:t>
      </w:r>
      <w:r w:rsidRPr="00CF24E8">
        <w:rPr>
          <w:rtl/>
        </w:rPr>
        <w:t>המשפט. למה לא משחררים את האנשים האלה ומחזירים אותם לארצות שמהן באו</w:t>
      </w:r>
      <w:r w:rsidR="0084256A">
        <w:rPr>
          <w:rtl/>
        </w:rPr>
        <w:t xml:space="preserve"> </w:t>
      </w:r>
      <w:r w:rsidRPr="00CF24E8">
        <w:rPr>
          <w:rtl/>
        </w:rPr>
        <w:t>לאחר מיצוי תקופת המאסר שלהם?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 אדוני השר,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השאלה</w:t>
      </w:r>
      <w:r w:rsidR="0084256A">
        <w:rPr>
          <w:rtl/>
        </w:rPr>
        <w:t xml:space="preserve"> </w:t>
      </w:r>
      <w:r w:rsidRPr="00CF24E8">
        <w:rPr>
          <w:rtl/>
        </w:rPr>
        <w:t>בהחלט</w:t>
      </w:r>
      <w:r w:rsidR="0084256A">
        <w:rPr>
          <w:rtl/>
        </w:rPr>
        <w:t xml:space="preserve"> </w:t>
      </w:r>
      <w:r w:rsidRPr="00CF24E8">
        <w:rPr>
          <w:rtl/>
        </w:rPr>
        <w:t>במקומה.</w:t>
      </w:r>
      <w:r w:rsidR="0084256A">
        <w:rPr>
          <w:rtl/>
        </w:rPr>
        <w:t xml:space="preserve"> </w:t>
      </w:r>
      <w:r w:rsidRPr="00CF24E8">
        <w:rPr>
          <w:rtl/>
        </w:rPr>
        <w:t>יש כ</w:t>
      </w:r>
      <w:r w:rsidR="0084256A">
        <w:rPr>
          <w:rtl/>
        </w:rPr>
        <w:t>-</w:t>
      </w:r>
      <w:r w:rsidRPr="00CF24E8">
        <w:rPr>
          <w:rtl/>
        </w:rPr>
        <w:t>58 אסירים מארצות שונות, מרביתם מעירק, שנכנסו</w:t>
      </w:r>
      <w:r w:rsidR="0084256A">
        <w:rPr>
          <w:rtl/>
        </w:rPr>
        <w:t xml:space="preserve"> </w:t>
      </w:r>
      <w:r w:rsidRPr="00CF24E8">
        <w:rPr>
          <w:rtl/>
        </w:rPr>
        <w:t>לישראל</w:t>
      </w:r>
      <w:r w:rsidR="0084256A">
        <w:rPr>
          <w:rtl/>
        </w:rPr>
        <w:t xml:space="preserve"> </w:t>
      </w:r>
      <w:r w:rsidRPr="00CF24E8">
        <w:rPr>
          <w:rtl/>
        </w:rPr>
        <w:t>כניסה</w:t>
      </w:r>
      <w:r w:rsidR="0084256A">
        <w:rPr>
          <w:rtl/>
        </w:rPr>
        <w:t xml:space="preserve"> </w:t>
      </w:r>
      <w:r w:rsidRPr="00CF24E8">
        <w:rPr>
          <w:rtl/>
        </w:rPr>
        <w:t>בלתי</w:t>
      </w:r>
      <w:r w:rsidR="0084256A">
        <w:rPr>
          <w:rtl/>
        </w:rPr>
        <w:t xml:space="preserve"> </w:t>
      </w:r>
      <w:r w:rsidRPr="00CF24E8">
        <w:rPr>
          <w:rtl/>
        </w:rPr>
        <w:t>חוקית מפני שברחו מארצותיהם, לטענתם בגלל רדיפות, משטר נוקם</w:t>
      </w:r>
      <w:r w:rsidR="0084256A">
        <w:rPr>
          <w:rtl/>
        </w:rPr>
        <w:t xml:space="preserve"> </w:t>
      </w:r>
      <w:r w:rsidRPr="00CF24E8">
        <w:rPr>
          <w:rtl/>
        </w:rPr>
        <w:t>וכדומה.</w:t>
      </w:r>
      <w:r w:rsidR="0084256A">
        <w:rPr>
          <w:rtl/>
        </w:rPr>
        <w:t xml:space="preserve"> </w:t>
      </w:r>
      <w:r w:rsidRPr="00CF24E8">
        <w:rPr>
          <w:rtl/>
        </w:rPr>
        <w:t>הם</w:t>
      </w:r>
      <w:r w:rsidR="0084256A">
        <w:rPr>
          <w:rtl/>
        </w:rPr>
        <w:t xml:space="preserve"> </w:t>
      </w:r>
      <w:r w:rsidRPr="00CF24E8">
        <w:rPr>
          <w:rtl/>
        </w:rPr>
        <w:t>ריצו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תקופות</w:t>
      </w:r>
      <w:r w:rsidR="0084256A">
        <w:rPr>
          <w:rtl/>
        </w:rPr>
        <w:t xml:space="preserve"> </w:t>
      </w:r>
      <w:r w:rsidRPr="00CF24E8">
        <w:rPr>
          <w:rtl/>
        </w:rPr>
        <w:t>המאסר שפסק להם בית</w:t>
      </w:r>
      <w:r w:rsidR="0084256A">
        <w:rPr>
          <w:rtl/>
        </w:rPr>
        <w:t>-</w:t>
      </w:r>
      <w:r w:rsidRPr="00CF24E8">
        <w:rPr>
          <w:rtl/>
        </w:rPr>
        <w:t>המשפט בגלל כניסה בלתי חוקית</w:t>
      </w:r>
      <w:r w:rsidR="0084256A">
        <w:rPr>
          <w:rtl/>
        </w:rPr>
        <w:t xml:space="preserve"> </w:t>
      </w:r>
      <w:r w:rsidRPr="00CF24E8">
        <w:rPr>
          <w:rtl/>
        </w:rPr>
        <w:t>לישראל.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הבעיה</w:t>
      </w:r>
      <w:r w:rsidR="0084256A">
        <w:rPr>
          <w:rtl/>
        </w:rPr>
        <w:t xml:space="preserve"> </w:t>
      </w:r>
      <w:r w:rsidRPr="00CF24E8">
        <w:rPr>
          <w:rtl/>
        </w:rPr>
        <w:t>היא, שאנחנו</w:t>
      </w:r>
      <w:r w:rsidR="0084256A">
        <w:rPr>
          <w:rtl/>
        </w:rPr>
        <w:t xml:space="preserve"> </w:t>
      </w:r>
      <w:r w:rsidRPr="00CF24E8">
        <w:rPr>
          <w:rtl/>
        </w:rPr>
        <w:t>ביקשנו</w:t>
      </w:r>
      <w:r w:rsidR="0084256A">
        <w:rPr>
          <w:rtl/>
        </w:rPr>
        <w:t xml:space="preserve"> </w:t>
      </w:r>
      <w:r w:rsidRPr="00CF24E8">
        <w:rPr>
          <w:rtl/>
        </w:rPr>
        <w:t>לגרש</w:t>
      </w:r>
      <w:r w:rsidR="0084256A">
        <w:rPr>
          <w:rtl/>
        </w:rPr>
        <w:t xml:space="preserve"> </w:t>
      </w:r>
      <w:r w:rsidRPr="00CF24E8">
        <w:rPr>
          <w:rtl/>
        </w:rPr>
        <w:t>אותם</w:t>
      </w:r>
      <w:r w:rsidR="0084256A">
        <w:rPr>
          <w:rtl/>
        </w:rPr>
        <w:t xml:space="preserve"> </w:t>
      </w:r>
      <w:r w:rsidRPr="00CF24E8">
        <w:rPr>
          <w:rtl/>
        </w:rPr>
        <w:t>למדינה כלשהי, אבל עד כה שום מדינה</w:t>
      </w:r>
      <w:r w:rsidR="0084256A">
        <w:rPr>
          <w:rtl/>
        </w:rPr>
        <w:t xml:space="preserve"> </w:t>
      </w:r>
      <w:r w:rsidRPr="00CF24E8">
        <w:rPr>
          <w:rtl/>
        </w:rPr>
        <w:t>מהמדינות</w:t>
      </w:r>
      <w:r w:rsidR="0084256A">
        <w:rPr>
          <w:rtl/>
        </w:rPr>
        <w:t xml:space="preserve"> </w:t>
      </w:r>
      <w:r w:rsidRPr="00CF24E8">
        <w:rPr>
          <w:rtl/>
        </w:rPr>
        <w:t>שפנינו</w:t>
      </w:r>
      <w:r w:rsidR="0084256A">
        <w:rPr>
          <w:rtl/>
        </w:rPr>
        <w:t xml:space="preserve"> </w:t>
      </w:r>
      <w:r w:rsidRPr="00CF24E8">
        <w:rPr>
          <w:rtl/>
        </w:rPr>
        <w:t>אליהן</w:t>
      </w:r>
      <w:r w:rsidR="0084256A">
        <w:rPr>
          <w:rtl/>
        </w:rPr>
        <w:t xml:space="preserve"> </w:t>
      </w:r>
      <w:r w:rsidRPr="00CF24E8">
        <w:rPr>
          <w:rtl/>
        </w:rPr>
        <w:t>לא הסכימה לקבל אותם. לא פנינו לעירק, כי אין לנו יחסים</w:t>
      </w:r>
      <w:r w:rsidR="0084256A">
        <w:rPr>
          <w:rtl/>
        </w:rPr>
        <w:t xml:space="preserve"> </w:t>
      </w:r>
      <w:r w:rsidRPr="00CF24E8">
        <w:rPr>
          <w:rtl/>
        </w:rPr>
        <w:t>דיפלומטיים אתה.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להוסיף ולומר:</w:t>
      </w:r>
      <w:r w:rsidR="0084256A">
        <w:rPr>
          <w:rtl/>
        </w:rPr>
        <w:t xml:space="preserve"> </w:t>
      </w:r>
      <w:r w:rsidRPr="00CF24E8">
        <w:rPr>
          <w:rtl/>
        </w:rPr>
        <w:t>אי</w:t>
      </w:r>
      <w:r w:rsidR="0084256A">
        <w:rPr>
          <w:rtl/>
        </w:rPr>
        <w:t>-</w:t>
      </w:r>
      <w:r w:rsidRPr="00CF24E8">
        <w:rPr>
          <w:rtl/>
        </w:rPr>
        <w:t>אפשר להחזיר אותם לארצותיהם, כי חלק מהם טוען,</w:t>
      </w:r>
      <w:r w:rsidR="0084256A">
        <w:rPr>
          <w:rtl/>
        </w:rPr>
        <w:t xml:space="preserve"> </w:t>
      </w:r>
      <w:r w:rsidRPr="00CF24E8">
        <w:rPr>
          <w:rtl/>
        </w:rPr>
        <w:t>שאם יוחזרו לארץ המוצא, לא יישארו בחיים; כך הם אומרים.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עבד</w:t>
      </w:r>
      <w:r>
        <w:rPr>
          <w:rtl/>
        </w:rPr>
        <w:t>-</w:t>
      </w:r>
      <w:r w:rsidRPr="0084256A">
        <w:rPr>
          <w:rtl/>
        </w:rPr>
        <w:t>אלוהב דראושה (מד"ע):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יודע על לבנונים שמוכנים לקבל אותם.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לא יודע על מקרים כאלה.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אין שום מקרה כזה.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ידוע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>על מקרים כאלה, חבר הכנסת דראושה, אבל אני מוכן לבדוק. אני לא</w:t>
      </w:r>
      <w:r w:rsidR="0084256A">
        <w:rPr>
          <w:rtl/>
        </w:rPr>
        <w:t xml:space="preserve"> </w:t>
      </w:r>
      <w:r w:rsidRPr="00CF24E8">
        <w:rPr>
          <w:rtl/>
        </w:rPr>
        <w:t>חושב</w:t>
      </w:r>
      <w:r w:rsidR="0084256A">
        <w:rPr>
          <w:rtl/>
        </w:rPr>
        <w:t xml:space="preserve"> </w:t>
      </w:r>
      <w:r w:rsidRPr="00CF24E8">
        <w:rPr>
          <w:rtl/>
        </w:rPr>
        <w:t>שיש. מה שכן, סיכמנו, גם חברי השר שריד, גם חברי השר ליבאי יחד אתי, במסגרת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הוועדה שדנה בנושא אסירים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עבד</w:t>
      </w:r>
      <w:r>
        <w:rPr>
          <w:rtl/>
        </w:rPr>
        <w:t>-</w:t>
      </w:r>
      <w:r w:rsidRPr="0084256A">
        <w:rPr>
          <w:rtl/>
        </w:rPr>
        <w:t>אלוהב דראושה (מד"ע):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יודע שבבאר</w:t>
      </w:r>
      <w:r w:rsidR="0084256A">
        <w:rPr>
          <w:rtl/>
        </w:rPr>
        <w:t>-</w:t>
      </w:r>
      <w:r w:rsidRPr="00CF24E8">
        <w:rPr>
          <w:rtl/>
        </w:rPr>
        <w:t xml:space="preserve">שבע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פנינו אל ד"ר נביל שעת' ושאלנו אם הם יהיו מוכנים לארח אותם, ואני לא</w:t>
      </w:r>
      <w:r w:rsidR="0084256A">
        <w:rPr>
          <w:rtl/>
        </w:rPr>
        <w:t xml:space="preserve"> </w:t>
      </w:r>
      <w:r w:rsidRPr="00CF24E8">
        <w:rPr>
          <w:rtl/>
        </w:rPr>
        <w:t>משתמש</w:t>
      </w:r>
      <w:r w:rsidR="0084256A">
        <w:rPr>
          <w:rtl/>
        </w:rPr>
        <w:t xml:space="preserve"> </w:t>
      </w:r>
      <w:r w:rsidRPr="00CF24E8">
        <w:rPr>
          <w:rtl/>
        </w:rPr>
        <w:t>במונח</w:t>
      </w:r>
      <w:r w:rsidR="0084256A">
        <w:rPr>
          <w:rtl/>
        </w:rPr>
        <w:t xml:space="preserve"> </w:t>
      </w:r>
      <w:r w:rsidRPr="00CF24E8">
        <w:rPr>
          <w:rtl/>
        </w:rPr>
        <w:t>"גירוש".</w:t>
      </w:r>
      <w:r w:rsidR="0084256A">
        <w:rPr>
          <w:rtl/>
        </w:rPr>
        <w:t xml:space="preserve"> </w:t>
      </w:r>
      <w:r w:rsidRPr="00CF24E8">
        <w:rPr>
          <w:rtl/>
        </w:rPr>
        <w:t>הוא הודיע לי שבשמחה רבה יעשו כן. בימים אלה נבדק העניין</w:t>
      </w:r>
      <w:r w:rsidR="0084256A">
        <w:rPr>
          <w:rtl/>
        </w:rPr>
        <w:t xml:space="preserve"> </w:t>
      </w:r>
      <w:r w:rsidRPr="00CF24E8">
        <w:rPr>
          <w:rtl/>
        </w:rPr>
        <w:t>המשפטי,</w:t>
      </w:r>
      <w:r w:rsidR="0084256A">
        <w:rPr>
          <w:rtl/>
        </w:rPr>
        <w:t xml:space="preserve"> </w:t>
      </w:r>
      <w:r w:rsidRPr="00CF24E8">
        <w:rPr>
          <w:rtl/>
        </w:rPr>
        <w:t>ונראה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שנעביר את כל 58 האסירים לשעבר </w:t>
      </w:r>
      <w:r w:rsidR="0084256A">
        <w:rPr>
          <w:rtl/>
        </w:rPr>
        <w:t>–</w:t>
      </w:r>
      <w:r w:rsidRPr="00CF24E8">
        <w:rPr>
          <w:rtl/>
        </w:rPr>
        <w:t xml:space="preserve"> כי הם ריצו את כל תקופת העונש </w:t>
      </w:r>
      <w:r w:rsidR="0084256A">
        <w:rPr>
          <w:rtl/>
        </w:rPr>
        <w:t xml:space="preserve">– </w:t>
      </w:r>
      <w:r w:rsidRPr="00CF24E8">
        <w:rPr>
          <w:rtl/>
        </w:rPr>
        <w:t>אל הרשות הפלשתינית.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ובלבד</w:t>
      </w:r>
      <w:r w:rsidR="0084256A">
        <w:rPr>
          <w:rtl/>
        </w:rPr>
        <w:t xml:space="preserve"> </w:t>
      </w:r>
      <w:r w:rsidRPr="00CF24E8">
        <w:rPr>
          <w:rtl/>
        </w:rPr>
        <w:t>שהיא</w:t>
      </w:r>
      <w:r w:rsidR="0084256A">
        <w:rPr>
          <w:rtl/>
        </w:rPr>
        <w:t xml:space="preserve"> </w:t>
      </w:r>
      <w:r w:rsidRPr="00CF24E8">
        <w:rPr>
          <w:rtl/>
        </w:rPr>
        <w:t>לא תחזיר אותם על כורחם לעירק. שלא יהיה מצב כזה שהדברים ייעשו</w:t>
      </w:r>
      <w:r w:rsidR="0084256A">
        <w:rPr>
          <w:rtl/>
        </w:rPr>
        <w:t xml:space="preserve"> </w:t>
      </w:r>
      <w:r w:rsidRPr="00CF24E8">
        <w:rPr>
          <w:rtl/>
        </w:rPr>
        <w:t>בעקיפין.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אתם לא סומכים על ערפאת?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חברת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תמר</w:t>
      </w:r>
      <w:r w:rsidR="0084256A">
        <w:rPr>
          <w:rtl/>
        </w:rPr>
        <w:t xml:space="preserve"> </w:t>
      </w:r>
      <w:r w:rsidRPr="00CF24E8">
        <w:rPr>
          <w:rtl/>
        </w:rPr>
        <w:t>גוז'נסקי, בואי נאמר כך: זאת גם הכוונה שלי. אין לי חלילה</w:t>
      </w:r>
      <w:r w:rsidR="0084256A">
        <w:rPr>
          <w:rtl/>
        </w:rPr>
        <w:t xml:space="preserve"> </w:t>
      </w:r>
      <w:r w:rsidRPr="00CF24E8">
        <w:rPr>
          <w:rtl/>
        </w:rPr>
        <w:t>כוונה אחרת.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65" w:name="_Toc460755646"/>
      <w:r w:rsidRPr="0084256A">
        <w:rPr>
          <w:rtl/>
        </w:rPr>
        <w:t>ביטול דוחות חנייה</w:t>
      </w:r>
      <w:bookmarkEnd w:id="65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צ' הנגבי שאל את שר המשטרה</w:t>
      </w:r>
      <w:r w:rsidR="0084256A">
        <w:rPr>
          <w:rtl/>
        </w:rPr>
        <w:t xml:space="preserve"> </w:t>
      </w:r>
      <w:r w:rsidRPr="00CF24E8">
        <w:rPr>
          <w:rtl/>
        </w:rPr>
        <w:t>ביום כ"ג בסיוון התשנ"ה (21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נודע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לפני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כשנתיים נקנס מר ח"ע (שמו המלא מופיע במקור), נכה </w:t>
      </w:r>
      <w:r w:rsidR="0084256A" w:rsidRPr="00CF24E8">
        <w:rPr>
          <w:rtl/>
        </w:rPr>
        <w:t>100</w:t>
      </w:r>
      <w:r w:rsidR="0084256A">
        <w:rPr>
          <w:rtl/>
        </w:rPr>
        <w:t>%</w:t>
      </w:r>
      <w:r w:rsidRPr="00CF24E8">
        <w:rPr>
          <w:rtl/>
        </w:rPr>
        <w:t>,</w:t>
      </w:r>
      <w:r w:rsidR="0084256A">
        <w:rPr>
          <w:rtl/>
        </w:rPr>
        <w:t xml:space="preserve"> </w:t>
      </w:r>
      <w:r w:rsidRPr="00CF24E8">
        <w:rPr>
          <w:rtl/>
        </w:rPr>
        <w:t>שלוש</w:t>
      </w:r>
      <w:r w:rsidR="0084256A">
        <w:rPr>
          <w:rtl/>
        </w:rPr>
        <w:t xml:space="preserve"> </w:t>
      </w:r>
      <w:r w:rsidRPr="00CF24E8">
        <w:rPr>
          <w:rtl/>
        </w:rPr>
        <w:t>פעמים</w:t>
      </w:r>
      <w:r w:rsidR="0084256A">
        <w:rPr>
          <w:rtl/>
        </w:rPr>
        <w:t xml:space="preserve"> </w:t>
      </w:r>
      <w:r w:rsidRPr="00CF24E8">
        <w:rPr>
          <w:rtl/>
        </w:rPr>
        <w:t>בגין</w:t>
      </w:r>
      <w:r w:rsidR="0084256A">
        <w:rPr>
          <w:rtl/>
        </w:rPr>
        <w:t xml:space="preserve"> </w:t>
      </w:r>
      <w:r w:rsidRPr="00CF24E8">
        <w:rPr>
          <w:rtl/>
        </w:rPr>
        <w:t>נסיעה</w:t>
      </w:r>
      <w:r w:rsidR="0084256A">
        <w:rPr>
          <w:rtl/>
        </w:rPr>
        <w:t xml:space="preserve"> </w:t>
      </w:r>
      <w:r w:rsidRPr="00CF24E8">
        <w:rPr>
          <w:rtl/>
        </w:rPr>
        <w:t>באור אדום בצומת ז'בוטינסקי</w:t>
      </w:r>
      <w:r w:rsidR="0084256A">
        <w:rPr>
          <w:rtl/>
        </w:rPr>
        <w:t>–</w:t>
      </w:r>
      <w:r w:rsidRPr="00CF24E8">
        <w:rPr>
          <w:rtl/>
        </w:rPr>
        <w:t>דנמרק בפתח</w:t>
      </w:r>
      <w:r w:rsidR="0084256A">
        <w:rPr>
          <w:rtl/>
        </w:rPr>
        <w:t>-</w:t>
      </w:r>
      <w:r w:rsidRPr="00CF24E8">
        <w:rPr>
          <w:rtl/>
        </w:rPr>
        <w:t>תקווה (תיק מס'</w:t>
      </w:r>
      <w:r w:rsidR="0084256A">
        <w:rPr>
          <w:rtl/>
        </w:rPr>
        <w:t xml:space="preserve"> </w:t>
      </w:r>
      <w:r w:rsidRPr="00CF24E8">
        <w:rPr>
          <w:rtl/>
        </w:rPr>
        <w:t>51</w:t>
      </w:r>
      <w:r w:rsidR="00692BDA">
        <w:rPr>
          <w:rFonts w:hint="cs"/>
          <w:rtl/>
        </w:rPr>
        <w:t>-</w:t>
      </w:r>
      <w:r w:rsidRPr="00CF24E8">
        <w:rPr>
          <w:rtl/>
        </w:rPr>
        <w:t>28</w:t>
      </w:r>
      <w:r w:rsidR="00692BDA">
        <w:rPr>
          <w:rFonts w:hint="cs"/>
          <w:rtl/>
        </w:rPr>
        <w:t>-</w:t>
      </w:r>
      <w:r w:rsidRPr="00CF24E8">
        <w:rPr>
          <w:rtl/>
        </w:rPr>
        <w:t>014072; רכב מס' 1784304).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בקטע</w:t>
      </w:r>
      <w:r w:rsidR="0084256A">
        <w:rPr>
          <w:rtl/>
        </w:rPr>
        <w:t xml:space="preserve"> </w:t>
      </w:r>
      <w:r w:rsidRPr="00CF24E8">
        <w:rPr>
          <w:rtl/>
        </w:rPr>
        <w:t>כביש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בוצעו</w:t>
      </w:r>
      <w:r w:rsidR="0084256A">
        <w:rPr>
          <w:rtl/>
        </w:rPr>
        <w:t xml:space="preserve"> </w:t>
      </w:r>
      <w:r w:rsidRPr="00CF24E8">
        <w:rPr>
          <w:rtl/>
        </w:rPr>
        <w:t>אז עבודות על</w:t>
      </w:r>
      <w:r w:rsidR="0084256A">
        <w:rPr>
          <w:rtl/>
        </w:rPr>
        <w:t>-</w:t>
      </w:r>
      <w:r w:rsidRPr="00CF24E8">
        <w:rPr>
          <w:rtl/>
        </w:rPr>
        <w:t>ידי חברת "אלקטרה ישראל", באישור משטרת</w:t>
      </w:r>
      <w:r w:rsidR="0084256A">
        <w:rPr>
          <w:rtl/>
        </w:rPr>
        <w:t xml:space="preserve"> </w:t>
      </w:r>
      <w:r w:rsidRPr="00CF24E8">
        <w:rPr>
          <w:rtl/>
        </w:rPr>
        <w:t>התנועה.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נסגר 24 שעות ביממה, ופועלי החברה ושוטרים כיוונו את תנועת הרכבים</w:t>
      </w:r>
      <w:r w:rsidR="0084256A">
        <w:rPr>
          <w:rtl/>
        </w:rPr>
        <w:t xml:space="preserve"> </w:t>
      </w:r>
      <w:r w:rsidRPr="00CF24E8">
        <w:rPr>
          <w:rtl/>
        </w:rPr>
        <w:t>לרחוב דנמרק, ובתוכם את רכבו של מר ח"ע, שאולץ לנסוע באור אדום.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האם ידועים למשטרה הדברים הנ"ל?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2. אם כן </w:t>
      </w:r>
      <w:r w:rsidR="0084256A">
        <w:rPr>
          <w:rtl/>
        </w:rPr>
        <w:t>–</w:t>
      </w:r>
      <w:r w:rsidRPr="00CF24E8">
        <w:rPr>
          <w:rtl/>
        </w:rPr>
        <w:t xml:space="preserve"> מה ייעשה בנדון?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a4"/>
        <w:rPr>
          <w:rtl/>
        </w:rPr>
      </w:pPr>
      <w:r w:rsidRPr="0084256A">
        <w:rPr>
          <w:rtl/>
        </w:rPr>
        <w:t>תשובת שר המשטרה מ' שחל:</w:t>
      </w:r>
    </w:p>
    <w:p w:rsidR="0084256A" w:rsidRPr="0084256A" w:rsidRDefault="0084256A" w:rsidP="0084256A">
      <w:pPr>
        <w:pStyle w:val="a5"/>
        <w:rPr>
          <w:rtl/>
        </w:rPr>
      </w:pPr>
      <w:r w:rsidRPr="0084256A">
        <w:rPr>
          <w:u w:val="single"/>
          <w:rtl/>
        </w:rPr>
        <w:t>(לא נקראה, נמסרה לפרוטוקול)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2</w:t>
      </w:r>
      <w:r w:rsidR="00692BDA">
        <w:rPr>
          <w:rFonts w:hint="cs"/>
          <w:rtl/>
        </w:rPr>
        <w:t>-</w:t>
      </w: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בתאריך</w:t>
      </w:r>
      <w:r w:rsidR="0084256A">
        <w:rPr>
          <w:rtl/>
        </w:rPr>
        <w:t xml:space="preserve"> </w:t>
      </w:r>
      <w:r w:rsidRPr="00CF24E8">
        <w:rPr>
          <w:rtl/>
        </w:rPr>
        <w:t>11</w:t>
      </w:r>
      <w:r w:rsidR="0084256A">
        <w:rPr>
          <w:rtl/>
        </w:rPr>
        <w:t xml:space="preserve"> </w:t>
      </w:r>
      <w:r w:rsidRPr="00CF24E8">
        <w:rPr>
          <w:rtl/>
        </w:rPr>
        <w:t>באוגוסט</w:t>
      </w:r>
      <w:r w:rsidR="0084256A">
        <w:rPr>
          <w:rtl/>
        </w:rPr>
        <w:t xml:space="preserve"> </w:t>
      </w:r>
      <w:r w:rsidRPr="00CF24E8">
        <w:rPr>
          <w:rtl/>
        </w:rPr>
        <w:t>1994</w:t>
      </w:r>
      <w:r w:rsidR="0084256A">
        <w:rPr>
          <w:rtl/>
        </w:rPr>
        <w:t xml:space="preserve"> </w:t>
      </w:r>
      <w:r w:rsidRPr="00CF24E8">
        <w:rPr>
          <w:rtl/>
        </w:rPr>
        <w:t>הורשע</w:t>
      </w:r>
      <w:r w:rsidR="0084256A">
        <w:rPr>
          <w:rtl/>
        </w:rPr>
        <w:t xml:space="preserve"> </w:t>
      </w:r>
      <w:r w:rsidRPr="00CF24E8">
        <w:rPr>
          <w:rtl/>
        </w:rPr>
        <w:t>האיש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הודאתו ונקנס 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בית</w:t>
      </w:r>
      <w:r w:rsidR="0084256A">
        <w:rPr>
          <w:rtl/>
        </w:rPr>
        <w:t>-</w:t>
      </w:r>
      <w:r w:rsidRPr="00CF24E8">
        <w:rPr>
          <w:rtl/>
        </w:rPr>
        <w:t>המשפט</w:t>
      </w:r>
      <w:r w:rsidR="0084256A">
        <w:rPr>
          <w:rtl/>
        </w:rPr>
        <w:t xml:space="preserve"> </w:t>
      </w:r>
      <w:r w:rsidRPr="00CF24E8">
        <w:rPr>
          <w:rtl/>
        </w:rPr>
        <w:t>ב</w:t>
      </w:r>
      <w:r w:rsidR="0084256A">
        <w:rPr>
          <w:rtl/>
        </w:rPr>
        <w:t>-</w:t>
      </w:r>
      <w:r w:rsidRPr="00CF24E8">
        <w:rPr>
          <w:rtl/>
        </w:rPr>
        <w:t>200</w:t>
      </w:r>
      <w:r w:rsidR="0084256A">
        <w:rPr>
          <w:rtl/>
        </w:rPr>
        <w:t xml:space="preserve"> </w:t>
      </w:r>
      <w:r w:rsidRPr="00CF24E8">
        <w:rPr>
          <w:rtl/>
        </w:rPr>
        <w:t>שקל,</w:t>
      </w:r>
      <w:r w:rsidR="0084256A">
        <w:rPr>
          <w:rtl/>
        </w:rPr>
        <w:t xml:space="preserve"> </w:t>
      </w:r>
      <w:r w:rsidRPr="00CF24E8">
        <w:rPr>
          <w:rtl/>
        </w:rPr>
        <w:t>ולא</w:t>
      </w:r>
      <w:r w:rsidR="0084256A">
        <w:rPr>
          <w:rtl/>
        </w:rPr>
        <w:t xml:space="preserve"> </w:t>
      </w:r>
      <w:r w:rsidRPr="00CF24E8">
        <w:rPr>
          <w:rtl/>
        </w:rPr>
        <w:t>ערער</w:t>
      </w:r>
      <w:r w:rsidR="0084256A">
        <w:rPr>
          <w:rtl/>
        </w:rPr>
        <w:t xml:space="preserve"> </w:t>
      </w:r>
      <w:r w:rsidRPr="00CF24E8">
        <w:rPr>
          <w:rtl/>
        </w:rPr>
        <w:t>על הרשעתו.</w:t>
      </w:r>
      <w:r w:rsidR="0084256A">
        <w:rPr>
          <w:rtl/>
        </w:rPr>
        <w:t xml:space="preserve"> </w:t>
      </w:r>
      <w:r w:rsidRPr="00CF24E8">
        <w:rPr>
          <w:rtl/>
        </w:rPr>
        <w:t>קודם למשפט פנה האיש פעמיים לענף</w:t>
      </w:r>
      <w:r w:rsidR="0084256A">
        <w:rPr>
          <w:rtl/>
        </w:rPr>
        <w:t xml:space="preserve"> </w:t>
      </w:r>
      <w:r w:rsidRPr="00CF24E8">
        <w:rPr>
          <w:rtl/>
        </w:rPr>
        <w:t>תנועה</w:t>
      </w:r>
      <w:r w:rsidR="0084256A">
        <w:rPr>
          <w:rtl/>
        </w:rPr>
        <w:t xml:space="preserve"> </w:t>
      </w:r>
      <w:r w:rsidRPr="00CF24E8">
        <w:rPr>
          <w:rtl/>
        </w:rPr>
        <w:t>במחוז</w:t>
      </w:r>
      <w:r w:rsidR="0084256A">
        <w:rPr>
          <w:rtl/>
        </w:rPr>
        <w:t xml:space="preserve"> </w:t>
      </w:r>
      <w:r w:rsidRPr="00CF24E8">
        <w:rPr>
          <w:rtl/>
        </w:rPr>
        <w:t>מרכז במשטרת ישראל בבקשה שתיקו ייסגר, מכיוון שששוטרים כיוונו אותו</w:t>
      </w:r>
      <w:r w:rsidR="0084256A">
        <w:rPr>
          <w:rtl/>
        </w:rPr>
        <w:t xml:space="preserve"> </w:t>
      </w:r>
      <w:r w:rsidRPr="00CF24E8">
        <w:rPr>
          <w:rtl/>
        </w:rPr>
        <w:t>לצומת</w:t>
      </w:r>
      <w:r w:rsidR="0084256A">
        <w:rPr>
          <w:rtl/>
        </w:rPr>
        <w:t xml:space="preserve"> </w:t>
      </w:r>
      <w:r w:rsidRPr="00CF24E8">
        <w:rPr>
          <w:rtl/>
        </w:rPr>
        <w:t>כשהאור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אדום.</w:t>
      </w:r>
      <w:r w:rsidR="0084256A">
        <w:rPr>
          <w:rtl/>
        </w:rPr>
        <w:t xml:space="preserve"> </w:t>
      </w:r>
      <w:r w:rsidRPr="00CF24E8">
        <w:rPr>
          <w:rtl/>
        </w:rPr>
        <w:t>ראש ענף תנועה במחוז מרכז סירב לסגור את התיק, מכיוון</w:t>
      </w:r>
      <w:r w:rsidR="0084256A">
        <w:rPr>
          <w:rtl/>
        </w:rPr>
        <w:t xml:space="preserve"> </w:t>
      </w:r>
      <w:r w:rsidRPr="00CF24E8">
        <w:rPr>
          <w:rtl/>
        </w:rPr>
        <w:t>שבתמונה</w:t>
      </w:r>
      <w:r w:rsidR="0084256A">
        <w:rPr>
          <w:rtl/>
        </w:rPr>
        <w:t xml:space="preserve"> </w:t>
      </w:r>
      <w:r w:rsidRPr="00CF24E8">
        <w:rPr>
          <w:rtl/>
        </w:rPr>
        <w:t>המצולמת לא מופיעים שוטרים בצומת.</w:t>
      </w:r>
      <w:r w:rsidR="0084256A">
        <w:rPr>
          <w:rtl/>
        </w:rPr>
        <w:t xml:space="preserve"> </w:t>
      </w:r>
      <w:r w:rsidRPr="00CF24E8">
        <w:rPr>
          <w:rtl/>
        </w:rPr>
        <w:t>מכיוון שהמצב המשפטי בעניינו של האיש</w:t>
      </w:r>
      <w:r w:rsidR="0084256A">
        <w:rPr>
          <w:rtl/>
        </w:rPr>
        <w:t xml:space="preserve"> </w:t>
      </w:r>
      <w:r w:rsidRPr="00CF24E8">
        <w:rPr>
          <w:rtl/>
        </w:rPr>
        <w:t>הוא סופי, הוא יכול לפנות לנשיא המדינה כדי לקבל חנינה.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66" w:name="_Toc460755647"/>
      <w:r w:rsidRPr="0084256A">
        <w:rPr>
          <w:rtl/>
        </w:rPr>
        <w:t>פריצה וגרימת נזקים לסניף "לב לאחים" בנתניה</w:t>
      </w:r>
      <w:bookmarkEnd w:id="66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א' דרעי שאל את שר המשטרה</w:t>
      </w:r>
      <w:r w:rsidR="0084256A">
        <w:rPr>
          <w:rtl/>
        </w:rPr>
        <w:t xml:space="preserve"> </w:t>
      </w:r>
      <w:r w:rsidRPr="00CF24E8">
        <w:rPr>
          <w:rtl/>
        </w:rPr>
        <w:t>ביום ל' בסיוון התשנ"ה (28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עיתון</w:t>
      </w:r>
      <w:r w:rsidR="0084256A">
        <w:rPr>
          <w:rtl/>
        </w:rPr>
        <w:t xml:space="preserve"> </w:t>
      </w:r>
      <w:r w:rsidRPr="00CF24E8">
        <w:rPr>
          <w:rtl/>
        </w:rPr>
        <w:t>"המודיע"</w:t>
      </w:r>
      <w:r w:rsidR="0084256A">
        <w:rPr>
          <w:rtl/>
        </w:rPr>
        <w:t xml:space="preserve"> </w:t>
      </w:r>
      <w:r w:rsidRPr="00CF24E8">
        <w:rPr>
          <w:rtl/>
        </w:rPr>
        <w:t>מיום</w:t>
      </w:r>
      <w:r w:rsidR="0084256A">
        <w:rPr>
          <w:rtl/>
        </w:rPr>
        <w:t xml:space="preserve"> </w:t>
      </w:r>
      <w:r w:rsidRPr="00CF24E8">
        <w:rPr>
          <w:rtl/>
        </w:rPr>
        <w:t>29</w:t>
      </w:r>
      <w:r w:rsidR="0084256A">
        <w:rPr>
          <w:rtl/>
        </w:rPr>
        <w:t xml:space="preserve"> </w:t>
      </w:r>
      <w:r w:rsidRPr="00CF24E8">
        <w:rPr>
          <w:rtl/>
        </w:rPr>
        <w:t>במאי</w:t>
      </w:r>
      <w:r w:rsidR="0084256A">
        <w:rPr>
          <w:rtl/>
        </w:rPr>
        <w:t xml:space="preserve"> </w:t>
      </w:r>
      <w:r w:rsidRPr="00CF24E8">
        <w:rPr>
          <w:rtl/>
        </w:rPr>
        <w:t>1995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רצוף בזה צילום הידיעה </w:t>
      </w:r>
      <w:r w:rsidR="0084256A">
        <w:rPr>
          <w:rtl/>
        </w:rPr>
        <w:t>–</w:t>
      </w:r>
      <w:r w:rsidRPr="00CF24E8">
        <w:rPr>
          <w:rtl/>
        </w:rPr>
        <w:t xml:space="preserve"> מדווח על</w:t>
      </w:r>
      <w:r w:rsidR="0084256A">
        <w:rPr>
          <w:rtl/>
        </w:rPr>
        <w:t xml:space="preserve"> </w:t>
      </w:r>
      <w:r w:rsidRPr="00CF24E8">
        <w:rPr>
          <w:rtl/>
        </w:rPr>
        <w:t>"נזקים</w:t>
      </w:r>
      <w:r w:rsidR="0084256A">
        <w:rPr>
          <w:rtl/>
        </w:rPr>
        <w:t xml:space="preserve"> </w:t>
      </w:r>
      <w:r w:rsidRPr="00CF24E8">
        <w:rPr>
          <w:rtl/>
        </w:rPr>
        <w:t>כבדים</w:t>
      </w:r>
      <w:r w:rsidR="0084256A">
        <w:rPr>
          <w:rtl/>
        </w:rPr>
        <w:t xml:space="preserve"> </w:t>
      </w:r>
      <w:r w:rsidRPr="00CF24E8">
        <w:rPr>
          <w:rtl/>
        </w:rPr>
        <w:t>בפריצה</w:t>
      </w:r>
      <w:r w:rsidR="0084256A">
        <w:rPr>
          <w:rtl/>
        </w:rPr>
        <w:t xml:space="preserve"> </w:t>
      </w:r>
      <w:r w:rsidRPr="00CF24E8">
        <w:rPr>
          <w:rtl/>
        </w:rPr>
        <w:t>למשרדי</w:t>
      </w:r>
      <w:r w:rsidR="0084256A">
        <w:rPr>
          <w:rtl/>
        </w:rPr>
        <w:t xml:space="preserve"> </w:t>
      </w:r>
      <w:r w:rsidRPr="00CF24E8">
        <w:rPr>
          <w:rtl/>
        </w:rPr>
        <w:t>'לב לאחים' בנתניה".</w:t>
      </w:r>
      <w:r w:rsidR="0084256A">
        <w:rPr>
          <w:rtl/>
        </w:rPr>
        <w:t xml:space="preserve"> </w:t>
      </w:r>
      <w:r w:rsidRPr="00CF24E8">
        <w:rPr>
          <w:rtl/>
        </w:rPr>
        <w:t>הארגון פועל, בין היתר, נגד</w:t>
      </w:r>
      <w:r w:rsidR="0084256A">
        <w:rPr>
          <w:rtl/>
        </w:rPr>
        <w:t xml:space="preserve"> </w:t>
      </w:r>
      <w:r w:rsidRPr="00CF24E8">
        <w:rPr>
          <w:rtl/>
        </w:rPr>
        <w:t>המיסיונרים, והפורצים ביקשו לחדור למאגר המחשב של הארגון.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האם נחקרה פריצה זו?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2. אם כן </w:t>
      </w:r>
      <w:r w:rsidR="0084256A">
        <w:rPr>
          <w:rtl/>
        </w:rPr>
        <w:t>–</w:t>
      </w:r>
      <w:r w:rsidRPr="00CF24E8">
        <w:rPr>
          <w:rtl/>
        </w:rPr>
        <w:t xml:space="preserve"> מי נחקר עד כה?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 מה העלתה החקירה?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a4"/>
        <w:rPr>
          <w:rtl/>
        </w:rPr>
      </w:pPr>
      <w:r w:rsidRPr="0084256A">
        <w:rPr>
          <w:rtl/>
        </w:rPr>
        <w:t>תשובת שר המשטרה מ' שחל:</w:t>
      </w:r>
    </w:p>
    <w:p w:rsidR="0084256A" w:rsidRPr="0084256A" w:rsidRDefault="0084256A" w:rsidP="0084256A">
      <w:pPr>
        <w:pStyle w:val="a5"/>
        <w:rPr>
          <w:rtl/>
        </w:rPr>
      </w:pPr>
      <w:r w:rsidRPr="0084256A">
        <w:rPr>
          <w:u w:val="single"/>
          <w:rtl/>
        </w:rPr>
        <w:t>(לא נקראה, נמסרה לפרוטוקול)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משטרת ישראל חקרה את מקרה הפריצה, ונפתח תיק חקירה פ.א. 5776/95.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</w:t>
      </w:r>
      <w:r w:rsidR="0084256A">
        <w:rPr>
          <w:rtl/>
        </w:rPr>
        <w:t xml:space="preserve"> </w:t>
      </w:r>
      <w:r w:rsidRPr="00CF24E8">
        <w:rPr>
          <w:rtl/>
        </w:rPr>
        <w:t>לאחר</w:t>
      </w:r>
      <w:r w:rsidR="0084256A">
        <w:rPr>
          <w:rtl/>
        </w:rPr>
        <w:t xml:space="preserve"> </w:t>
      </w:r>
      <w:r w:rsidRPr="00CF24E8">
        <w:rPr>
          <w:rtl/>
        </w:rPr>
        <w:t>חקירה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נמצאו</w:t>
      </w:r>
      <w:r w:rsidR="0084256A">
        <w:rPr>
          <w:rtl/>
        </w:rPr>
        <w:t xml:space="preserve"> </w:t>
      </w:r>
      <w:r w:rsidRPr="00CF24E8">
        <w:rPr>
          <w:rtl/>
        </w:rPr>
        <w:t>ממצאים</w:t>
      </w:r>
      <w:r w:rsidR="0084256A">
        <w:rPr>
          <w:rtl/>
        </w:rPr>
        <w:t xml:space="preserve"> </w:t>
      </w:r>
      <w:r w:rsidRPr="00CF24E8">
        <w:rPr>
          <w:rtl/>
        </w:rPr>
        <w:t>שיובילו לחשוד מסוים, ותיק החקירה נסגר</w:t>
      </w:r>
      <w:r w:rsidR="0084256A">
        <w:rPr>
          <w:rtl/>
        </w:rPr>
        <w:t xml:space="preserve"> </w:t>
      </w:r>
      <w:r w:rsidRPr="00CF24E8">
        <w:rPr>
          <w:rtl/>
        </w:rPr>
        <w:t>"כעבריין לא נודע".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67" w:name="_Toc460755648"/>
      <w:r w:rsidRPr="0084256A">
        <w:rPr>
          <w:rtl/>
        </w:rPr>
        <w:t>עדות על התנהגות שוטרים בירושלים</w:t>
      </w:r>
      <w:bookmarkEnd w:id="67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א' דרעי שאל את שר המשטרה</w:t>
      </w:r>
      <w:r w:rsidR="0084256A">
        <w:rPr>
          <w:rtl/>
        </w:rPr>
        <w:t xml:space="preserve"> </w:t>
      </w:r>
      <w:r w:rsidRPr="00CF24E8">
        <w:rPr>
          <w:rtl/>
        </w:rPr>
        <w:t>ביום ל' בסיוון התשנ"ה (28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רצוף בזה</w:t>
      </w:r>
      <w:r w:rsidR="0084256A">
        <w:rPr>
          <w:rtl/>
        </w:rPr>
        <w:t xml:space="preserve"> </w:t>
      </w:r>
      <w:r w:rsidRPr="00CF24E8">
        <w:rPr>
          <w:rtl/>
        </w:rPr>
        <w:t>צילום</w:t>
      </w:r>
      <w:r w:rsidR="0084256A">
        <w:rPr>
          <w:rtl/>
        </w:rPr>
        <w:t xml:space="preserve"> </w:t>
      </w:r>
      <w:r w:rsidRPr="00CF24E8">
        <w:rPr>
          <w:rtl/>
        </w:rPr>
        <w:t>מכתבה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הגברת</w:t>
      </w:r>
      <w:r w:rsidR="0084256A">
        <w:rPr>
          <w:rtl/>
        </w:rPr>
        <w:t xml:space="preserve"> </w:t>
      </w:r>
      <w:r w:rsidRPr="00CF24E8">
        <w:rPr>
          <w:rtl/>
        </w:rPr>
        <w:t>צ' מוסקוביץ, שפורסם לפני כחודש בשבועון</w:t>
      </w:r>
      <w:r w:rsidR="0084256A">
        <w:rPr>
          <w:rtl/>
        </w:rPr>
        <w:t xml:space="preserve"> </w:t>
      </w:r>
      <w:r w:rsidRPr="00CF24E8">
        <w:rPr>
          <w:rtl/>
        </w:rPr>
        <w:t>"המחנה</w:t>
      </w:r>
      <w:r w:rsidR="0084256A">
        <w:rPr>
          <w:rtl/>
        </w:rPr>
        <w:t xml:space="preserve"> </w:t>
      </w:r>
      <w:r w:rsidRPr="00CF24E8">
        <w:rPr>
          <w:rtl/>
        </w:rPr>
        <w:t>החרדי".</w:t>
      </w:r>
      <w:r w:rsidR="0084256A">
        <w:rPr>
          <w:rtl/>
        </w:rPr>
        <w:t xml:space="preserve"> </w:t>
      </w:r>
      <w:r w:rsidRPr="00CF24E8">
        <w:rPr>
          <w:rtl/>
        </w:rPr>
        <w:t>מעדותה עולה תמונה על התנהגות ברוטלית של שוטרים במזרח</w:t>
      </w:r>
      <w:r w:rsidR="0084256A">
        <w:rPr>
          <w:rtl/>
        </w:rPr>
        <w:t>-</w:t>
      </w:r>
      <w:r w:rsidRPr="00CF24E8">
        <w:rPr>
          <w:rtl/>
        </w:rPr>
        <w:t>ירושלים</w:t>
      </w:r>
      <w:r w:rsidR="0084256A">
        <w:rPr>
          <w:rtl/>
        </w:rPr>
        <w:t xml:space="preserve"> </w:t>
      </w:r>
      <w:r w:rsidRPr="00CF24E8">
        <w:rPr>
          <w:rtl/>
        </w:rPr>
        <w:t>כלפי אזרחים חפים מפשע.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הייבדק מקרה זה?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2. אם כן </w:t>
      </w:r>
      <w:r w:rsidR="0084256A">
        <w:rPr>
          <w:rtl/>
        </w:rPr>
        <w:t>–</w:t>
      </w:r>
      <w:r w:rsidRPr="00CF24E8">
        <w:rPr>
          <w:rtl/>
        </w:rPr>
        <w:t xml:space="preserve"> האם תודיעני מה העלתה הבדיקה?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a4"/>
        <w:rPr>
          <w:rtl/>
        </w:rPr>
      </w:pPr>
      <w:r w:rsidRPr="0084256A">
        <w:rPr>
          <w:rtl/>
        </w:rPr>
        <w:t>תשובת שר המשטרה מ' שחל:</w:t>
      </w:r>
    </w:p>
    <w:p w:rsidR="0084256A" w:rsidRPr="0084256A" w:rsidRDefault="0084256A" w:rsidP="0084256A">
      <w:pPr>
        <w:pStyle w:val="a5"/>
        <w:rPr>
          <w:rtl/>
        </w:rPr>
      </w:pPr>
      <w:r w:rsidRPr="0084256A">
        <w:rPr>
          <w:u w:val="single"/>
          <w:rtl/>
        </w:rPr>
        <w:t>(לא נקראה, נמסרה לפרוטוקול)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2</w:t>
      </w:r>
      <w:r w:rsidR="00692BDA">
        <w:rPr>
          <w:rFonts w:hint="cs"/>
          <w:rtl/>
        </w:rPr>
        <w:t>-</w:t>
      </w: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חקירת המקרה הועברה למחלקה לחקירות שוטרים במשרד המשפטים.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68" w:name="_Toc460755649"/>
      <w:r w:rsidRPr="0084256A">
        <w:rPr>
          <w:rtl/>
        </w:rPr>
        <w:t>השוואה בין פולחן "כת השטן" למנהג יהודי</w:t>
      </w:r>
      <w:bookmarkEnd w:id="68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ר' פנחסי שאל את שר המשטרה</w:t>
      </w:r>
      <w:r w:rsidR="0084256A">
        <w:rPr>
          <w:rtl/>
        </w:rPr>
        <w:t xml:space="preserve"> </w:t>
      </w:r>
      <w:r w:rsidRPr="00CF24E8">
        <w:rPr>
          <w:rtl/>
        </w:rPr>
        <w:t>ביום י"ד בתמוז התשנ"ה (12 ביולי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העיתון</w:t>
      </w:r>
      <w:r w:rsidR="0084256A">
        <w:rPr>
          <w:rtl/>
        </w:rPr>
        <w:t xml:space="preserve"> </w:t>
      </w:r>
      <w:r w:rsidRPr="00CF24E8">
        <w:rPr>
          <w:rtl/>
        </w:rPr>
        <w:t>"תל</w:t>
      </w:r>
      <w:r w:rsidR="0084256A">
        <w:rPr>
          <w:rtl/>
        </w:rPr>
        <w:t>-</w:t>
      </w:r>
      <w:r w:rsidRPr="00CF24E8">
        <w:rPr>
          <w:rtl/>
        </w:rPr>
        <w:t xml:space="preserve">אביב" משווה </w:t>
      </w:r>
      <w:r w:rsidR="0084256A">
        <w:rPr>
          <w:rtl/>
        </w:rPr>
        <w:t>–</w:t>
      </w:r>
      <w:r w:rsidRPr="00CF24E8">
        <w:rPr>
          <w:rtl/>
        </w:rPr>
        <w:t xml:space="preserve"> רצוף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בזה צילום הקריקטורה </w:t>
      </w:r>
      <w:r w:rsidR="0084256A">
        <w:rPr>
          <w:rtl/>
        </w:rPr>
        <w:t>–</w:t>
      </w:r>
      <w:r w:rsidRPr="00CF24E8">
        <w:rPr>
          <w:rtl/>
        </w:rPr>
        <w:t xml:space="preserve"> עד כדי פגיעה ברגשות</w:t>
      </w:r>
      <w:r w:rsidR="0084256A">
        <w:rPr>
          <w:rtl/>
        </w:rPr>
        <w:t xml:space="preserve"> </w:t>
      </w:r>
      <w:r w:rsidRPr="00CF24E8">
        <w:rPr>
          <w:rtl/>
        </w:rPr>
        <w:t>הציבור המסורתי, בין פולחנים של "כת השטן" לבין המנהג היהודי של "כפרות" בערב יום</w:t>
      </w:r>
      <w:r w:rsidR="0084256A">
        <w:rPr>
          <w:rtl/>
        </w:rPr>
        <w:t xml:space="preserve"> </w:t>
      </w:r>
      <w:r w:rsidRPr="00CF24E8">
        <w:rPr>
          <w:rtl/>
        </w:rPr>
        <w:t>כיפור.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האם תחקור המשטרה מקרה זה כפגיעה ברגשות הציבור?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a4"/>
        <w:rPr>
          <w:rtl/>
        </w:rPr>
      </w:pPr>
      <w:r w:rsidRPr="0084256A">
        <w:rPr>
          <w:rtl/>
        </w:rPr>
        <w:t>תשובת שר המשטרה מ' שחל:</w:t>
      </w:r>
    </w:p>
    <w:p w:rsidR="0084256A" w:rsidRPr="0084256A" w:rsidRDefault="0084256A" w:rsidP="0084256A">
      <w:pPr>
        <w:pStyle w:val="a5"/>
        <w:rPr>
          <w:rtl/>
        </w:rPr>
      </w:pPr>
      <w:r w:rsidRPr="0084256A">
        <w:rPr>
          <w:u w:val="single"/>
          <w:rtl/>
        </w:rPr>
        <w:t>(לא נקראה, נמסרה לפרוטוקול)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משטרת</w:t>
      </w:r>
      <w:r w:rsidR="0084256A">
        <w:rPr>
          <w:rtl/>
        </w:rPr>
        <w:t xml:space="preserve"> </w:t>
      </w:r>
      <w:r w:rsidRPr="00CF24E8">
        <w:rPr>
          <w:rtl/>
        </w:rPr>
        <w:t>ישראל</w:t>
      </w:r>
      <w:r w:rsidR="0084256A">
        <w:rPr>
          <w:rtl/>
        </w:rPr>
        <w:t xml:space="preserve"> </w:t>
      </w:r>
      <w:r w:rsidRPr="00CF24E8">
        <w:rPr>
          <w:rtl/>
        </w:rPr>
        <w:t>פתחה</w:t>
      </w:r>
      <w:r w:rsidR="0084256A">
        <w:rPr>
          <w:rtl/>
        </w:rPr>
        <w:t xml:space="preserve"> </w:t>
      </w:r>
      <w:r w:rsidRPr="00CF24E8">
        <w:rPr>
          <w:rtl/>
        </w:rPr>
        <w:t>בחקירת</w:t>
      </w:r>
      <w:r w:rsidR="0084256A">
        <w:rPr>
          <w:rtl/>
        </w:rPr>
        <w:t xml:space="preserve"> </w:t>
      </w:r>
      <w:r w:rsidRPr="00CF24E8">
        <w:rPr>
          <w:rtl/>
        </w:rPr>
        <w:t>העניין, בגין פגיעה ברגשות דתיים והפרה של סעיף</w:t>
      </w:r>
      <w:r w:rsidR="0084256A">
        <w:rPr>
          <w:rtl/>
        </w:rPr>
        <w:t xml:space="preserve"> </w:t>
      </w:r>
      <w:r w:rsidRPr="00CF24E8">
        <w:rPr>
          <w:rtl/>
        </w:rPr>
        <w:t>173 לחוק העונשין.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מודה לכבוד שר המשטרה ואנו עוברים להמשך סדר</w:t>
      </w:r>
      <w:r w:rsidR="0084256A">
        <w:rPr>
          <w:rtl/>
        </w:rPr>
        <w:t>-</w:t>
      </w:r>
      <w:r w:rsidRPr="00CF24E8">
        <w:rPr>
          <w:rtl/>
        </w:rPr>
        <w:t>היום.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צחי הנגבי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סליחה, גברתי היושבת</w:t>
      </w:r>
      <w:r w:rsidR="0084256A">
        <w:rPr>
          <w:rtl/>
        </w:rPr>
        <w:t>-</w:t>
      </w:r>
      <w:r w:rsidRPr="00CF24E8">
        <w:rPr>
          <w:rtl/>
        </w:rPr>
        <w:t>ראש, אני כאן.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סליחה,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ראיתי.</w:t>
      </w:r>
      <w:r w:rsidR="0084256A">
        <w:rPr>
          <w:rtl/>
        </w:rPr>
        <w:t xml:space="preserve"> </w:t>
      </w:r>
      <w:r w:rsidRPr="00CF24E8">
        <w:rPr>
          <w:rtl/>
        </w:rPr>
        <w:t>אדוני השר, אני מצטערת, לא ראיתי שחבר הכנסת צחי הנגבי</w:t>
      </w:r>
      <w:r w:rsidR="0084256A">
        <w:rPr>
          <w:rtl/>
        </w:rPr>
        <w:t xml:space="preserve"> </w:t>
      </w:r>
      <w:r w:rsidRPr="00CF24E8">
        <w:rPr>
          <w:rtl/>
        </w:rPr>
        <w:t>נכנס.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כך,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אבקש ממך להשיב על שאילתא מס' 5017 של חבר הכנסת צחי הנגבי.</w:t>
      </w:r>
      <w:r w:rsidR="0084256A">
        <w:rPr>
          <w:rtl/>
        </w:rPr>
        <w:t xml:space="preserve"> </w:t>
      </w:r>
      <w:r w:rsidRPr="00CF24E8">
        <w:rPr>
          <w:rtl/>
        </w:rPr>
        <w:t>בבקשה. סליחה.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קודם כול, למה נכנסת?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(קורא את התשובה על שאילתא מס' 5017, ראה לעיל)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שאלה נוספת לחבר הכנסת הנגבי.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צחי הנגבי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כבוד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 אדוני השר, הנושא של יחסי שוטרים ומפגינים הוא נושא סבוך.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הייתי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להיכנס אליו כאן, יש הרבה</w:t>
      </w:r>
      <w:r w:rsidR="0084256A">
        <w:rPr>
          <w:rtl/>
        </w:rPr>
        <w:t xml:space="preserve"> </w:t>
      </w:r>
      <w:r w:rsidRPr="00CF24E8">
        <w:rPr>
          <w:rtl/>
        </w:rPr>
        <w:t>פרנויה בשני הצדדים. אני, כמי שמפגין</w:t>
      </w:r>
      <w:r w:rsidR="0084256A">
        <w:rPr>
          <w:rtl/>
        </w:rPr>
        <w:t xml:space="preserve"> </w:t>
      </w:r>
      <w:r w:rsidRPr="00CF24E8">
        <w:rPr>
          <w:rtl/>
        </w:rPr>
        <w:t>הרבה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שנים,</w:t>
      </w:r>
      <w:r w:rsidR="0084256A">
        <w:rPr>
          <w:rtl/>
        </w:rPr>
        <w:t xml:space="preserve"> </w:t>
      </w:r>
      <w:r w:rsidRPr="00CF24E8">
        <w:rPr>
          <w:rtl/>
        </w:rPr>
        <w:t>רואה</w:t>
      </w:r>
      <w:r w:rsidR="0084256A">
        <w:rPr>
          <w:rtl/>
        </w:rPr>
        <w:t xml:space="preserve"> </w:t>
      </w:r>
      <w:r w:rsidRPr="00CF24E8">
        <w:rPr>
          <w:rtl/>
        </w:rPr>
        <w:t>שהצדק לא נמצא עם צד אחד באופן חד</w:t>
      </w:r>
      <w:r w:rsidR="0084256A">
        <w:rPr>
          <w:rtl/>
        </w:rPr>
        <w:t>-</w:t>
      </w:r>
      <w:r w:rsidRPr="00CF24E8">
        <w:rPr>
          <w:rtl/>
        </w:rPr>
        <w:t>משמעי. יש שוטרים שהם</w:t>
      </w:r>
      <w:r w:rsidR="0084256A">
        <w:rPr>
          <w:rtl/>
        </w:rPr>
        <w:t xml:space="preserve"> </w:t>
      </w:r>
      <w:r w:rsidRPr="00CF24E8">
        <w:rPr>
          <w:rtl/>
        </w:rPr>
        <w:t>יותר פעלתנים, יש כאלה שמכבדים את זכות המחאה.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 xml:space="preserve">תופעה אחת </w:t>
      </w:r>
      <w:r w:rsidR="0084256A">
        <w:rPr>
          <w:rtl/>
        </w:rPr>
        <w:t>–</w:t>
      </w:r>
      <w:r w:rsidRPr="00CF24E8">
        <w:rPr>
          <w:rtl/>
        </w:rPr>
        <w:t xml:space="preserve"> נדמה לי שכבר התרענו עליה בעבר, והייתי מעוניין, אדוני השר,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לשמוע את התייחסותך האישית </w:t>
      </w:r>
      <w:r w:rsidR="0084256A">
        <w:rPr>
          <w:rtl/>
        </w:rPr>
        <w:t>–</w:t>
      </w:r>
      <w:r w:rsidRPr="00CF24E8">
        <w:rPr>
          <w:rtl/>
        </w:rPr>
        <w:t xml:space="preserve"> וזו הסוגיה של הוראה כביכול שניתנה לשוטרים. כל אימת</w:t>
      </w:r>
      <w:r w:rsidR="0084256A">
        <w:rPr>
          <w:rtl/>
        </w:rPr>
        <w:t xml:space="preserve"> </w:t>
      </w:r>
      <w:r w:rsidRPr="00CF24E8">
        <w:rPr>
          <w:rtl/>
        </w:rPr>
        <w:t>שהם</w:t>
      </w:r>
      <w:r w:rsidR="0084256A">
        <w:rPr>
          <w:rtl/>
        </w:rPr>
        <w:t xml:space="preserve"> </w:t>
      </w:r>
      <w:r w:rsidRPr="00CF24E8">
        <w:rPr>
          <w:rtl/>
        </w:rPr>
        <w:t>נתקלים בצפירה של הזדהות בהפגנות, בעיקר בהפגנות שנערכות נגד הממשלה בצמתים,</w:t>
      </w:r>
      <w:r w:rsidR="0084256A">
        <w:rPr>
          <w:rtl/>
        </w:rPr>
        <w:t xml:space="preserve"> </w:t>
      </w:r>
      <w:r w:rsidRPr="00CF24E8">
        <w:rPr>
          <w:rtl/>
        </w:rPr>
        <w:t>או</w:t>
      </w:r>
      <w:r w:rsidR="0084256A">
        <w:rPr>
          <w:rtl/>
        </w:rPr>
        <w:t xml:space="preserve"> </w:t>
      </w:r>
      <w:r w:rsidRPr="00CF24E8">
        <w:rPr>
          <w:rtl/>
        </w:rPr>
        <w:t>שהם</w:t>
      </w:r>
      <w:r w:rsidR="0084256A">
        <w:rPr>
          <w:rtl/>
        </w:rPr>
        <w:t xml:space="preserve"> </w:t>
      </w:r>
      <w:r w:rsidRPr="00CF24E8">
        <w:rPr>
          <w:rtl/>
        </w:rPr>
        <w:t>לוקחים את המספר ושולחים מאוחר יותר דוח, או שהם עוצרים את מי שצפר לאות</w:t>
      </w:r>
      <w:r w:rsidR="0084256A">
        <w:rPr>
          <w:rtl/>
        </w:rPr>
        <w:t xml:space="preserve"> </w:t>
      </w:r>
      <w:r w:rsidRPr="00CF24E8">
        <w:rPr>
          <w:rtl/>
        </w:rPr>
        <w:t>הזדהות</w:t>
      </w:r>
      <w:r w:rsidR="0084256A">
        <w:rPr>
          <w:rtl/>
        </w:rPr>
        <w:t xml:space="preserve"> </w:t>
      </w:r>
      <w:r w:rsidRPr="00CF24E8">
        <w:rPr>
          <w:rtl/>
        </w:rPr>
        <w:t>ופשוט מטילים עליו קנס. נדמה לי שיש בכך התעמרות שהדעת איננה סובלת. נכון</w:t>
      </w:r>
      <w:r w:rsidR="0084256A">
        <w:rPr>
          <w:rtl/>
        </w:rPr>
        <w:t xml:space="preserve"> </w:t>
      </w:r>
      <w:r w:rsidRPr="00CF24E8">
        <w:rPr>
          <w:rtl/>
        </w:rPr>
        <w:t>שאולי</w:t>
      </w:r>
      <w:r w:rsidR="0084256A">
        <w:rPr>
          <w:rtl/>
        </w:rPr>
        <w:t xml:space="preserve"> </w:t>
      </w:r>
      <w:r w:rsidRPr="00CF24E8">
        <w:rPr>
          <w:rtl/>
        </w:rPr>
        <w:t>פורמלית</w:t>
      </w:r>
      <w:r w:rsidR="0084256A">
        <w:rPr>
          <w:rtl/>
        </w:rPr>
        <w:t xml:space="preserve"> </w:t>
      </w:r>
      <w:r w:rsidRPr="00CF24E8">
        <w:rPr>
          <w:rtl/>
        </w:rPr>
        <w:t>יש כאן איזו הפרעה לתנועה וכו', אבל זו תופעה המקובלת בכל העולם,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דבר</w:t>
      </w:r>
      <w:r w:rsidR="0084256A">
        <w:rPr>
          <w:rtl/>
        </w:rPr>
        <w:t xml:space="preserve"> </w:t>
      </w:r>
      <w:r w:rsidRPr="00CF24E8">
        <w:rPr>
          <w:rtl/>
        </w:rPr>
        <w:t>שחולף</w:t>
      </w:r>
      <w:r w:rsidR="0084256A">
        <w:rPr>
          <w:rtl/>
        </w:rPr>
        <w:t xml:space="preserve"> </w:t>
      </w:r>
      <w:r w:rsidRPr="00CF24E8">
        <w:rPr>
          <w:rtl/>
        </w:rPr>
        <w:t>ביעף,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דרכו</w:t>
      </w:r>
      <w:r w:rsidR="0084256A">
        <w:rPr>
          <w:rtl/>
        </w:rPr>
        <w:t xml:space="preserve"> </w:t>
      </w:r>
      <w:r w:rsidRPr="00CF24E8">
        <w:rPr>
          <w:rtl/>
        </w:rPr>
        <w:t>של האדם הנוסע ברחוב להביע את הזדהותו בדרך הכי</w:t>
      </w:r>
      <w:r w:rsidR="0084256A">
        <w:rPr>
          <w:rtl/>
        </w:rPr>
        <w:t xml:space="preserve"> </w:t>
      </w:r>
      <w:r w:rsidRPr="00CF24E8">
        <w:rPr>
          <w:rtl/>
        </w:rPr>
        <w:t>מהירה.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האם זה נכון שניתנה הוראה דרקונית כזו?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בבקשה, אדוני השר.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התשובה</w:t>
      </w:r>
      <w:r w:rsidR="0084256A">
        <w:rPr>
          <w:rtl/>
        </w:rPr>
        <w:t xml:space="preserve"> </w:t>
      </w:r>
      <w:r w:rsidRPr="00CF24E8">
        <w:rPr>
          <w:rtl/>
        </w:rPr>
        <w:t>שלילית.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ניתנה</w:t>
      </w:r>
      <w:r w:rsidR="0084256A">
        <w:rPr>
          <w:rtl/>
        </w:rPr>
        <w:t xml:space="preserve"> </w:t>
      </w:r>
      <w:r w:rsidRPr="00CF24E8">
        <w:rPr>
          <w:rtl/>
        </w:rPr>
        <w:t>שום</w:t>
      </w:r>
      <w:r w:rsidR="0084256A">
        <w:rPr>
          <w:rtl/>
        </w:rPr>
        <w:t xml:space="preserve"> </w:t>
      </w:r>
      <w:r w:rsidRPr="00CF24E8">
        <w:rPr>
          <w:rtl/>
        </w:rPr>
        <w:t>הוראה</w:t>
      </w:r>
      <w:r w:rsidR="0084256A">
        <w:rPr>
          <w:rtl/>
        </w:rPr>
        <w:t xml:space="preserve"> </w:t>
      </w:r>
      <w:r w:rsidRPr="00CF24E8">
        <w:rPr>
          <w:rtl/>
        </w:rPr>
        <w:t>בנושא הזה, אלא ההיפך. היתה שאילתא</w:t>
      </w:r>
      <w:r w:rsidR="0084256A">
        <w:rPr>
          <w:rtl/>
        </w:rPr>
        <w:t xml:space="preserve"> </w:t>
      </w:r>
      <w:r w:rsidRPr="00CF24E8">
        <w:rPr>
          <w:rtl/>
        </w:rPr>
        <w:t>ותלונה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מצא בקשר להגשת דוחות תנועה על הפעלת צופרים בירושלים. עד</w:t>
      </w:r>
      <w:r w:rsidR="0084256A">
        <w:rPr>
          <w:rtl/>
        </w:rPr>
        <w:t xml:space="preserve"> </w:t>
      </w:r>
      <w:r w:rsidRPr="00CF24E8">
        <w:rPr>
          <w:rtl/>
        </w:rPr>
        <w:t>כמה</w:t>
      </w:r>
      <w:r w:rsidR="0084256A">
        <w:rPr>
          <w:rtl/>
        </w:rPr>
        <w:t xml:space="preserve"> </w:t>
      </w:r>
      <w:r w:rsidRPr="00CF24E8">
        <w:rPr>
          <w:rtl/>
        </w:rPr>
        <w:t>שזכור לי, ההוראה דנה רק באזור עירוני, ולא בכבישים בין</w:t>
      </w:r>
      <w:r w:rsidR="0084256A">
        <w:rPr>
          <w:rtl/>
        </w:rPr>
        <w:t>-</w:t>
      </w:r>
      <w:r w:rsidRPr="00CF24E8">
        <w:rPr>
          <w:rtl/>
        </w:rPr>
        <w:t>עירוניים, אם אני לא</w:t>
      </w:r>
      <w:r w:rsidR="0084256A">
        <w:rPr>
          <w:rtl/>
        </w:rPr>
        <w:t xml:space="preserve"> </w:t>
      </w:r>
      <w:r w:rsidRPr="00CF24E8">
        <w:rPr>
          <w:rtl/>
        </w:rPr>
        <w:t xml:space="preserve">טועה. לכן גם לא ברור לי מדוע אתה מתלונן על כך שבצמתים כאילו רשמו דוחות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צחי הנגבי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גם בצמתים עירוניים. בוא נתמקד בכביש עירוני.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לגבי</w:t>
      </w:r>
      <w:r w:rsidR="0084256A">
        <w:rPr>
          <w:rtl/>
        </w:rPr>
        <w:t xml:space="preserve"> </w:t>
      </w:r>
      <w:r w:rsidRPr="00CF24E8">
        <w:rPr>
          <w:rtl/>
        </w:rPr>
        <w:t>כביש עירוני יש חוק, ואני לא יכול לבוא בטענה למשטרה אם היא מקיימת את</w:t>
      </w:r>
      <w:r w:rsidR="0084256A">
        <w:rPr>
          <w:rtl/>
        </w:rPr>
        <w:t xml:space="preserve"> </w:t>
      </w:r>
      <w:r w:rsidRPr="00CF24E8">
        <w:rPr>
          <w:rtl/>
        </w:rPr>
        <w:t>החוק.</w:t>
      </w:r>
      <w:r w:rsidR="0084256A">
        <w:rPr>
          <w:rtl/>
        </w:rPr>
        <w:t xml:space="preserve"> </w:t>
      </w:r>
      <w:r w:rsidRPr="00CF24E8">
        <w:rPr>
          <w:rtl/>
        </w:rPr>
        <w:t>אחרי התלונה והשאילתא של חבר הכנסת מצא דיברתי עם מפקד מחוז ירושלים, והוא</w:t>
      </w:r>
      <w:r w:rsidR="0084256A">
        <w:rPr>
          <w:rtl/>
        </w:rPr>
        <w:t xml:space="preserve"> </w:t>
      </w:r>
      <w:r w:rsidRPr="00CF24E8">
        <w:rPr>
          <w:rtl/>
        </w:rPr>
        <w:t>ענה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– </w:t>
      </w:r>
      <w:r w:rsidRPr="00CF24E8">
        <w:rPr>
          <w:rtl/>
        </w:rPr>
        <w:t>כמובן,</w:t>
      </w:r>
      <w:r w:rsidR="0084256A">
        <w:rPr>
          <w:rtl/>
        </w:rPr>
        <w:t xml:space="preserve"> </w:t>
      </w: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שום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הנחיה ממני </w:t>
      </w:r>
      <w:r w:rsidR="0084256A">
        <w:rPr>
          <w:rtl/>
        </w:rPr>
        <w:t>–</w:t>
      </w:r>
      <w:r w:rsidRPr="00CF24E8">
        <w:rPr>
          <w:rtl/>
        </w:rPr>
        <w:t xml:space="preserve"> שהם מצאו לנכון להגיש את הדוחות לאחר</w:t>
      </w:r>
      <w:r w:rsidR="0084256A">
        <w:rPr>
          <w:rtl/>
        </w:rPr>
        <w:t xml:space="preserve"> </w:t>
      </w:r>
      <w:r w:rsidRPr="00CF24E8">
        <w:rPr>
          <w:rtl/>
        </w:rPr>
        <w:t>שהעניין הזה הפך להיות מטרד, והגיעו אליהם תלונות מאזרחים רבים, שהתלוננו על הרעש</w:t>
      </w:r>
      <w:r w:rsidR="0084256A">
        <w:rPr>
          <w:rtl/>
        </w:rPr>
        <w:t xml:space="preserve"> </w:t>
      </w:r>
      <w:r w:rsidRPr="00CF24E8">
        <w:rPr>
          <w:rtl/>
        </w:rPr>
        <w:t>עקב השימוש בצופרים.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צחי הנגבי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מוכרח לומר לך, שבמשך 15 שנה היו הפגנות של "שלום עכשיו" גם בתוך הערים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עם צופרים?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צחי הנגבי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הרי</w:t>
      </w:r>
      <w:r w:rsidR="0084256A">
        <w:rPr>
          <w:rtl/>
        </w:rPr>
        <w:t xml:space="preserve"> </w:t>
      </w:r>
      <w:r w:rsidRPr="00CF24E8">
        <w:rPr>
          <w:rtl/>
        </w:rPr>
        <w:t>המפגין</w:t>
      </w:r>
      <w:r w:rsidR="0084256A">
        <w:rPr>
          <w:rtl/>
        </w:rPr>
        <w:t xml:space="preserve"> </w:t>
      </w:r>
      <w:r w:rsidRPr="00CF24E8">
        <w:rPr>
          <w:rtl/>
        </w:rPr>
        <w:t>לא מבקש לצפור. עובר אדם במכוניתו, רואה הפגנה, רואה שלט, צופר</w:t>
      </w:r>
      <w:r w:rsidR="0084256A">
        <w:rPr>
          <w:rtl/>
        </w:rPr>
        <w:t xml:space="preserve"> </w:t>
      </w:r>
      <w:r w:rsidRPr="00CF24E8">
        <w:rPr>
          <w:rtl/>
        </w:rPr>
        <w:t>ונוסע.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 זוכר שבעבר, בכל שנות הליכוד, ניתן ולו דוח אחד נגד צפירת הזדהות</w:t>
      </w:r>
      <w:r w:rsidR="0084256A">
        <w:rPr>
          <w:rtl/>
        </w:rPr>
        <w:t xml:space="preserve"> </w:t>
      </w:r>
      <w:r w:rsidRPr="00CF24E8">
        <w:rPr>
          <w:rtl/>
        </w:rPr>
        <w:t>עם הפגנת השמאל.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אף אחד לא תומך בהם, לכן לא היו צפירות. אתם לא מבינים שזו תופעה חדשה?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קריאה: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וזה אותו חוק.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צוקר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 נכון, חבר הכנסת יהלום, כל התומכים שלנו אין להם מכוניות.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או זה או זה.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צחי</w:t>
      </w:r>
      <w:r w:rsidR="0084256A">
        <w:rPr>
          <w:rtl/>
        </w:rPr>
        <w:t xml:space="preserve"> </w:t>
      </w:r>
      <w:r w:rsidRPr="00CF24E8">
        <w:rPr>
          <w:rtl/>
        </w:rPr>
        <w:t>הנגבי,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אשאל</w:t>
      </w:r>
      <w:r w:rsidR="0084256A">
        <w:rPr>
          <w:rtl/>
        </w:rPr>
        <w:t xml:space="preserve"> </w:t>
      </w:r>
      <w:r w:rsidRPr="00CF24E8">
        <w:rPr>
          <w:rtl/>
        </w:rPr>
        <w:t>את קודמי בתפקיד, חבר הכנסת לשעבר רוני</w:t>
      </w:r>
      <w:r w:rsidR="0084256A">
        <w:rPr>
          <w:rtl/>
        </w:rPr>
        <w:t xml:space="preserve"> </w:t>
      </w:r>
      <w:r w:rsidRPr="00CF24E8">
        <w:rPr>
          <w:rtl/>
        </w:rPr>
        <w:t>מילוא,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נתן</w:t>
      </w:r>
      <w:r w:rsidR="0084256A">
        <w:rPr>
          <w:rtl/>
        </w:rPr>
        <w:t xml:space="preserve"> </w:t>
      </w:r>
      <w:r w:rsidRPr="00CF24E8">
        <w:rPr>
          <w:rtl/>
        </w:rPr>
        <w:t>הוראה</w:t>
      </w:r>
      <w:r w:rsidR="0084256A">
        <w:rPr>
          <w:rtl/>
        </w:rPr>
        <w:t xml:space="preserve"> </w:t>
      </w:r>
      <w:r w:rsidRPr="00CF24E8">
        <w:rPr>
          <w:rtl/>
        </w:rPr>
        <w:t>ועל</w:t>
      </w:r>
      <w:r w:rsidR="0084256A">
        <w:rPr>
          <w:rtl/>
        </w:rPr>
        <w:t xml:space="preserve"> </w:t>
      </w:r>
      <w:r w:rsidRPr="00CF24E8">
        <w:rPr>
          <w:rtl/>
        </w:rPr>
        <w:t>סמך מה הוא נתן אותה, שלא להפעיל את החוק בקשר</w:t>
      </w:r>
      <w:r w:rsidR="0084256A">
        <w:rPr>
          <w:rtl/>
        </w:rPr>
        <w:t xml:space="preserve"> </w:t>
      </w:r>
      <w:r w:rsidRPr="00CF24E8">
        <w:rPr>
          <w:rtl/>
        </w:rPr>
        <w:t>לצופרים של "שלום עכשיו". לאחר שאני אקבל את התשובה אני אשקול איך לנהוג.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צחי הנגבי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לכבוד שר המשטרה.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69" w:name="_Toc460755650"/>
      <w:r w:rsidRPr="0084256A">
        <w:rPr>
          <w:rtl/>
        </w:rPr>
        <w:t>הצעות לסדר</w:t>
      </w:r>
      <w:r>
        <w:rPr>
          <w:rtl/>
        </w:rPr>
        <w:t>-</w:t>
      </w:r>
      <w:r w:rsidRPr="0084256A">
        <w:rPr>
          <w:rtl/>
        </w:rPr>
        <w:t>היום</w:t>
      </w:r>
      <w:r>
        <w:rPr>
          <w:rtl/>
        </w:rPr>
        <w:t xml:space="preserve"> </w:t>
      </w:r>
      <w:r w:rsidRPr="0084256A">
        <w:rPr>
          <w:rtl/>
        </w:rPr>
        <w:t>תחקיר "ידיעות אחרונות" על פרשת צאלים ב' והשלכותיו</w:t>
      </w:r>
      <w:bookmarkEnd w:id="69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 הכנסת, אנחנו עוברים לנושא הבא על סדר</w:t>
      </w:r>
      <w:r w:rsidR="0084256A">
        <w:rPr>
          <w:rtl/>
        </w:rPr>
        <w:t>-</w:t>
      </w:r>
      <w:r w:rsidRPr="00CF24E8">
        <w:rPr>
          <w:rtl/>
        </w:rPr>
        <w:t>היום: הצעות לסדר</w:t>
      </w:r>
      <w:r w:rsidR="0084256A">
        <w:rPr>
          <w:rtl/>
        </w:rPr>
        <w:t>-</w:t>
      </w:r>
      <w:r w:rsidRPr="00CF24E8">
        <w:rPr>
          <w:rtl/>
        </w:rPr>
        <w:t>היום מס' 7227,</w:t>
      </w:r>
      <w:r w:rsidR="0084256A">
        <w:rPr>
          <w:rtl/>
        </w:rPr>
        <w:t xml:space="preserve"> </w:t>
      </w:r>
      <w:r w:rsidRPr="00CF24E8">
        <w:rPr>
          <w:rtl/>
        </w:rPr>
        <w:t>7230, 7236, 7248, 7253 ו</w:t>
      </w:r>
      <w:r w:rsidR="0084256A">
        <w:rPr>
          <w:rtl/>
        </w:rPr>
        <w:t>-</w:t>
      </w:r>
      <w:r w:rsidRPr="00CF24E8">
        <w:rPr>
          <w:rtl/>
        </w:rPr>
        <w:t>7257, בנושא:</w:t>
      </w:r>
      <w:r w:rsidR="0084256A">
        <w:rPr>
          <w:rtl/>
        </w:rPr>
        <w:t xml:space="preserve"> </w:t>
      </w:r>
      <w:r w:rsidRPr="00CF24E8">
        <w:rPr>
          <w:rtl/>
        </w:rPr>
        <w:t>תחקיר "ידיעות אחרונות" על פרשת צאלים ב'</w:t>
      </w:r>
      <w:r w:rsidR="0084256A">
        <w:rPr>
          <w:rtl/>
        </w:rPr>
        <w:t xml:space="preserve"> </w:t>
      </w:r>
      <w:r w:rsidRPr="00CF24E8">
        <w:rPr>
          <w:rtl/>
        </w:rPr>
        <w:t>והשלכותיו,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כמה מציעים. אני מזמינה את ראשון המציעים, חבר הכנסת שאול יהלום.</w:t>
      </w:r>
      <w:r w:rsidR="0084256A">
        <w:rPr>
          <w:rtl/>
        </w:rPr>
        <w:t xml:space="preserve"> </w:t>
      </w:r>
      <w:r w:rsidRPr="00CF24E8">
        <w:rPr>
          <w:rtl/>
        </w:rPr>
        <w:t>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מי השר המשיב?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השר המשיב הוא השר שחל.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כנסת</w:t>
      </w:r>
      <w:r w:rsidR="0084256A">
        <w:rPr>
          <w:rtl/>
        </w:rPr>
        <w:t xml:space="preserve"> </w:t>
      </w:r>
      <w:r w:rsidRPr="00CF24E8">
        <w:rPr>
          <w:rtl/>
        </w:rPr>
        <w:t>נכבדה,</w:t>
      </w:r>
      <w:r w:rsidR="0084256A">
        <w:rPr>
          <w:rtl/>
        </w:rPr>
        <w:t xml:space="preserve"> </w:t>
      </w:r>
      <w:r w:rsidRPr="00CF24E8">
        <w:rPr>
          <w:rtl/>
        </w:rPr>
        <w:t>לפני כשבועיים פרסם "ידיעות</w:t>
      </w:r>
      <w:r w:rsidR="0084256A">
        <w:rPr>
          <w:rtl/>
        </w:rPr>
        <w:t xml:space="preserve"> </w:t>
      </w:r>
      <w:r w:rsidRPr="00CF24E8">
        <w:rPr>
          <w:rtl/>
        </w:rPr>
        <w:t>אחרונות"</w:t>
      </w:r>
      <w:r w:rsidR="0084256A">
        <w:rPr>
          <w:rtl/>
        </w:rPr>
        <w:t xml:space="preserve"> </w:t>
      </w:r>
      <w:r w:rsidRPr="00CF24E8">
        <w:rPr>
          <w:rtl/>
        </w:rPr>
        <w:t>תחקיר</w:t>
      </w:r>
      <w:r w:rsidR="0084256A">
        <w:rPr>
          <w:rtl/>
        </w:rPr>
        <w:t xml:space="preserve"> </w:t>
      </w:r>
      <w:r w:rsidRPr="00CF24E8">
        <w:rPr>
          <w:rtl/>
        </w:rPr>
        <w:t>מקיף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האירוע</w:t>
      </w:r>
      <w:r w:rsidR="0084256A">
        <w:rPr>
          <w:rtl/>
        </w:rPr>
        <w:t xml:space="preserve"> </w:t>
      </w:r>
      <w:r w:rsidRPr="00CF24E8">
        <w:rPr>
          <w:rtl/>
        </w:rPr>
        <w:t>הקרוי בלשוננו "צאלים ב'", האירוע השני שאירע</w:t>
      </w:r>
      <w:r w:rsidR="0084256A">
        <w:rPr>
          <w:rtl/>
        </w:rPr>
        <w:t xml:space="preserve"> </w:t>
      </w:r>
      <w:r w:rsidRPr="00CF24E8">
        <w:rPr>
          <w:rtl/>
        </w:rPr>
        <w:t>במחנה</w:t>
      </w:r>
      <w:r w:rsidR="0084256A">
        <w:rPr>
          <w:rtl/>
        </w:rPr>
        <w:t xml:space="preserve"> </w:t>
      </w:r>
      <w:r w:rsidRPr="00CF24E8">
        <w:rPr>
          <w:rtl/>
        </w:rPr>
        <w:t>צאלים</w:t>
      </w:r>
      <w:r w:rsidR="0084256A">
        <w:rPr>
          <w:rtl/>
        </w:rPr>
        <w:t xml:space="preserve"> </w:t>
      </w:r>
      <w:r w:rsidRPr="00CF24E8">
        <w:rPr>
          <w:rtl/>
        </w:rPr>
        <w:t>שבו</w:t>
      </w:r>
      <w:r w:rsidR="0084256A">
        <w:rPr>
          <w:rtl/>
        </w:rPr>
        <w:t xml:space="preserve"> </w:t>
      </w:r>
      <w:r w:rsidRPr="00CF24E8">
        <w:rPr>
          <w:rtl/>
        </w:rPr>
        <w:t>קיפחו את חייהם חמישה חיילי צה"ל, כולם מהיחידה המובחרת ביותר</w:t>
      </w:r>
      <w:r w:rsidR="0084256A">
        <w:rPr>
          <w:rtl/>
        </w:rPr>
        <w:t xml:space="preserve"> </w:t>
      </w:r>
      <w:r w:rsidRPr="00CF24E8">
        <w:rPr>
          <w:rtl/>
        </w:rPr>
        <w:t>בצבא, סיירת מטכ"ל, ואני, כראשון הדוברים, מתכבד בזה להעלות את זכרם ולהזכיר אותם</w:t>
      </w:r>
      <w:r w:rsidR="0084256A">
        <w:rPr>
          <w:rtl/>
        </w:rPr>
        <w:t xml:space="preserve"> </w:t>
      </w:r>
      <w:r w:rsidRPr="00CF24E8">
        <w:rPr>
          <w:rtl/>
        </w:rPr>
        <w:t>בשמותיהם:</w:t>
      </w:r>
      <w:r w:rsidR="0084256A">
        <w:rPr>
          <w:rtl/>
        </w:rPr>
        <w:t xml:space="preserve"> </w:t>
      </w:r>
      <w:r w:rsidRPr="00CF24E8">
        <w:rPr>
          <w:rtl/>
        </w:rPr>
        <w:t>סגן אלעד שילה, סמ"ר שימרי שפרן, סמ"ר אריה כהן, סמל שרון תמיר ורב"ט</w:t>
      </w:r>
      <w:r w:rsidR="0084256A">
        <w:rPr>
          <w:rtl/>
        </w:rPr>
        <w:t xml:space="preserve"> </w:t>
      </w:r>
      <w:r w:rsidRPr="00CF24E8">
        <w:rPr>
          <w:rtl/>
        </w:rPr>
        <w:t>ערן וכסלבאום, זכרם לברכה. גם נפצעו שישה.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והנה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מוצאים</w:t>
      </w:r>
      <w:r w:rsidR="0084256A">
        <w:rPr>
          <w:rtl/>
        </w:rPr>
        <w:t xml:space="preserve"> </w:t>
      </w:r>
      <w:r w:rsidRPr="00CF24E8">
        <w:rPr>
          <w:rtl/>
        </w:rPr>
        <w:t>בתחקיר ולאחר התחקיר כמה עובדות שלא הוכחשו כלל. עובדה</w:t>
      </w:r>
      <w:r w:rsidR="0084256A">
        <w:rPr>
          <w:rtl/>
        </w:rPr>
        <w:t xml:space="preserve"> </w:t>
      </w:r>
      <w:r w:rsidRPr="00CF24E8">
        <w:rPr>
          <w:rtl/>
        </w:rPr>
        <w:t>ראשונה</w:t>
      </w:r>
      <w:r w:rsidR="0084256A">
        <w:rPr>
          <w:rtl/>
        </w:rPr>
        <w:t xml:space="preserve"> – </w:t>
      </w:r>
      <w:r w:rsidRPr="00CF24E8">
        <w:rPr>
          <w:rtl/>
        </w:rPr>
        <w:t>היתה</w:t>
      </w:r>
      <w:r w:rsidR="0084256A">
        <w:rPr>
          <w:rtl/>
        </w:rPr>
        <w:t xml:space="preserve"> </w:t>
      </w:r>
      <w:r w:rsidRPr="00CF24E8">
        <w:rPr>
          <w:rtl/>
        </w:rPr>
        <w:t>ועדת</w:t>
      </w:r>
      <w:r w:rsidR="0084256A">
        <w:rPr>
          <w:rtl/>
        </w:rPr>
        <w:t xml:space="preserve"> </w:t>
      </w:r>
      <w:r w:rsidRPr="00CF24E8">
        <w:rPr>
          <w:rtl/>
        </w:rPr>
        <w:t>חקירה</w:t>
      </w:r>
      <w:r w:rsidR="0084256A">
        <w:rPr>
          <w:rtl/>
        </w:rPr>
        <w:t xml:space="preserve"> </w:t>
      </w:r>
      <w:r w:rsidRPr="00CF24E8">
        <w:rPr>
          <w:rtl/>
        </w:rPr>
        <w:t>והיתה חקירת מצ"ח, וללא ספק היו גרסאות שונות בשני</w:t>
      </w:r>
      <w:r w:rsidR="0084256A">
        <w:rPr>
          <w:rtl/>
        </w:rPr>
        <w:t xml:space="preserve"> </w:t>
      </w:r>
      <w:r w:rsidRPr="00CF24E8">
        <w:rPr>
          <w:rtl/>
        </w:rPr>
        <w:t>אופני</w:t>
      </w:r>
      <w:r w:rsidR="0084256A">
        <w:rPr>
          <w:rtl/>
        </w:rPr>
        <w:t xml:space="preserve"> </w:t>
      </w:r>
      <w:r w:rsidRPr="00CF24E8">
        <w:rPr>
          <w:rtl/>
        </w:rPr>
        <w:t>החקירה</w:t>
      </w:r>
      <w:r w:rsidR="0084256A">
        <w:rPr>
          <w:rtl/>
        </w:rPr>
        <w:t xml:space="preserve"> </w:t>
      </w:r>
      <w:r w:rsidRPr="00CF24E8">
        <w:rPr>
          <w:rtl/>
        </w:rPr>
        <w:t>האלה,</w:t>
      </w:r>
      <w:r w:rsidR="0084256A">
        <w:rPr>
          <w:rtl/>
        </w:rPr>
        <w:t xml:space="preserve"> </w:t>
      </w:r>
      <w:r w:rsidRPr="00CF24E8">
        <w:rPr>
          <w:rtl/>
        </w:rPr>
        <w:t>ומודים בכך, בין השאר, גם רב</w:t>
      </w:r>
      <w:r w:rsidR="0084256A">
        <w:rPr>
          <w:rtl/>
        </w:rPr>
        <w:t>-</w:t>
      </w:r>
      <w:r w:rsidRPr="00CF24E8">
        <w:rPr>
          <w:rtl/>
        </w:rPr>
        <w:t>אלוף ברק, שמסר גרסאות שונות.</w:t>
      </w:r>
      <w:r w:rsidR="0084256A">
        <w:rPr>
          <w:rtl/>
        </w:rPr>
        <w:t xml:space="preserve"> </w:t>
      </w:r>
      <w:r w:rsidRPr="00CF24E8">
        <w:rPr>
          <w:rtl/>
        </w:rPr>
        <w:t>הסיבות למסירת הגרסאות השונות נתונות ונאמרו, אבל הגרסאות שונות.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עובדה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שנייה </w:t>
      </w:r>
      <w:r w:rsidR="0084256A">
        <w:rPr>
          <w:rtl/>
        </w:rPr>
        <w:t>–</w:t>
      </w:r>
      <w:r w:rsidRPr="00CF24E8">
        <w:rPr>
          <w:rtl/>
        </w:rPr>
        <w:t xml:space="preserve"> מי שהחליט לקבל גרסה א' ולדחות גרסה ב' היה אדם אחד, הפרקליט</w:t>
      </w:r>
      <w:r w:rsidR="0084256A">
        <w:rPr>
          <w:rtl/>
        </w:rPr>
        <w:t xml:space="preserve"> </w:t>
      </w:r>
      <w:r w:rsidRPr="00CF24E8">
        <w:rPr>
          <w:rtl/>
        </w:rPr>
        <w:t>הצבאי הראשי.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עובדה</w:t>
      </w:r>
      <w:r w:rsidR="0084256A">
        <w:rPr>
          <w:rtl/>
        </w:rPr>
        <w:t xml:space="preserve"> </w:t>
      </w:r>
      <w:r w:rsidRPr="00CF24E8">
        <w:rPr>
          <w:rtl/>
        </w:rPr>
        <w:t>שלישית</w:t>
      </w:r>
      <w:r w:rsidR="0084256A">
        <w:rPr>
          <w:rtl/>
        </w:rPr>
        <w:t xml:space="preserve"> – </w:t>
      </w:r>
      <w:r w:rsidRPr="00CF24E8">
        <w:rPr>
          <w:rtl/>
        </w:rPr>
        <w:t>בעניין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התייעץ</w:t>
      </w:r>
      <w:r w:rsidR="0084256A">
        <w:rPr>
          <w:rtl/>
        </w:rPr>
        <w:t xml:space="preserve"> </w:t>
      </w:r>
      <w:r w:rsidRPr="00CF24E8">
        <w:rPr>
          <w:rtl/>
        </w:rPr>
        <w:t>הפרקליט הצבאי הראשי עם היועץ המשפטי</w:t>
      </w:r>
      <w:r w:rsidR="0084256A">
        <w:rPr>
          <w:rtl/>
        </w:rPr>
        <w:t xml:space="preserve"> </w:t>
      </w:r>
      <w:r w:rsidRPr="00CF24E8">
        <w:rPr>
          <w:rtl/>
        </w:rPr>
        <w:t>לממשלה</w:t>
      </w:r>
      <w:r w:rsidR="0084256A">
        <w:rPr>
          <w:rtl/>
        </w:rPr>
        <w:t xml:space="preserve"> </w:t>
      </w:r>
      <w:r w:rsidRPr="00CF24E8">
        <w:rPr>
          <w:rtl/>
        </w:rPr>
        <w:t>ופרקליטת</w:t>
      </w:r>
      <w:r w:rsidR="0084256A">
        <w:rPr>
          <w:rtl/>
        </w:rPr>
        <w:t xml:space="preserve"> </w:t>
      </w:r>
      <w:r w:rsidRPr="00CF24E8">
        <w:rPr>
          <w:rtl/>
        </w:rPr>
        <w:t>המדינה,</w:t>
      </w:r>
      <w:r w:rsidR="0084256A">
        <w:rPr>
          <w:rtl/>
        </w:rPr>
        <w:t xml:space="preserve"> </w:t>
      </w:r>
      <w:r w:rsidRPr="00CF24E8">
        <w:rPr>
          <w:rtl/>
        </w:rPr>
        <w:t>ועל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עדות</w:t>
      </w:r>
      <w:r w:rsidR="0084256A">
        <w:rPr>
          <w:rtl/>
        </w:rPr>
        <w:t xml:space="preserve"> </w:t>
      </w:r>
      <w:r w:rsidRPr="00CF24E8">
        <w:rPr>
          <w:rtl/>
        </w:rPr>
        <w:t>היועץ</w:t>
      </w:r>
      <w:r w:rsidR="0084256A">
        <w:rPr>
          <w:rtl/>
        </w:rPr>
        <w:t xml:space="preserve"> </w:t>
      </w:r>
      <w:r w:rsidRPr="00CF24E8">
        <w:rPr>
          <w:rtl/>
        </w:rPr>
        <w:t>המשפטי לממשלה, היו חילוקי דעות</w:t>
      </w:r>
      <w:r w:rsidR="0084256A">
        <w:rPr>
          <w:rtl/>
        </w:rPr>
        <w:t xml:space="preserve"> </w:t>
      </w:r>
      <w:r w:rsidRPr="00CF24E8">
        <w:rPr>
          <w:rtl/>
        </w:rPr>
        <w:t>בהתייעצות.</w:t>
      </w:r>
      <w:r w:rsidR="0084256A">
        <w:rPr>
          <w:rtl/>
        </w:rPr>
        <w:t xml:space="preserve"> </w:t>
      </w:r>
      <w:r w:rsidRPr="00CF24E8">
        <w:rPr>
          <w:rtl/>
        </w:rPr>
        <w:t>זאת</w:t>
      </w:r>
      <w:r w:rsidR="0084256A">
        <w:rPr>
          <w:rtl/>
        </w:rPr>
        <w:t xml:space="preserve"> </w:t>
      </w:r>
      <w:r w:rsidRPr="00CF24E8">
        <w:rPr>
          <w:rtl/>
        </w:rPr>
        <w:t>אומרת,</w:t>
      </w:r>
      <w:r w:rsidR="0084256A">
        <w:rPr>
          <w:rtl/>
        </w:rPr>
        <w:t xml:space="preserve"> </w:t>
      </w:r>
      <w:r w:rsidRPr="00CF24E8">
        <w:rPr>
          <w:rtl/>
        </w:rPr>
        <w:t>החלטת</w:t>
      </w:r>
      <w:r w:rsidR="0084256A">
        <w:rPr>
          <w:rtl/>
        </w:rPr>
        <w:t xml:space="preserve"> </w:t>
      </w:r>
      <w:r w:rsidRPr="00CF24E8">
        <w:rPr>
          <w:rtl/>
        </w:rPr>
        <w:t>הפצ"ר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היתה גם על דעת היועץ המשפטי לממשלה</w:t>
      </w:r>
      <w:r w:rsidR="0084256A">
        <w:rPr>
          <w:rtl/>
        </w:rPr>
        <w:t xml:space="preserve"> </w:t>
      </w:r>
      <w:r w:rsidRPr="00CF24E8">
        <w:rPr>
          <w:rtl/>
        </w:rPr>
        <w:t>ופרקליטת</w:t>
      </w:r>
      <w:r w:rsidR="0084256A">
        <w:rPr>
          <w:rtl/>
        </w:rPr>
        <w:t xml:space="preserve"> </w:t>
      </w:r>
      <w:r w:rsidRPr="00CF24E8">
        <w:rPr>
          <w:rtl/>
        </w:rPr>
        <w:t>המדינה. יתר על כן, לא ניתן ליועץ המשפטי לממשלה ולפרקליטת המדינה חומר</w:t>
      </w:r>
      <w:r w:rsidR="0084256A">
        <w:rPr>
          <w:rtl/>
        </w:rPr>
        <w:t xml:space="preserve"> </w:t>
      </w:r>
      <w:r w:rsidRPr="00CF24E8">
        <w:rPr>
          <w:rtl/>
        </w:rPr>
        <w:t>הגלם של שני התחקירים, בשני אופני התחקירים, אלא רק טיוטות של הפצ"ר.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בתחקיר</w:t>
      </w:r>
      <w:r w:rsidR="0084256A">
        <w:rPr>
          <w:rtl/>
        </w:rPr>
        <w:t xml:space="preserve"> </w:t>
      </w:r>
      <w:r w:rsidRPr="00CF24E8">
        <w:rPr>
          <w:rtl/>
        </w:rPr>
        <w:t>התגלה, שחלק מהחומר לא ניתן לחברי ועדת</w:t>
      </w:r>
      <w:r w:rsidR="0084256A">
        <w:rPr>
          <w:rtl/>
        </w:rPr>
        <w:t>-</w:t>
      </w:r>
      <w:r w:rsidRPr="00CF24E8">
        <w:rPr>
          <w:rtl/>
        </w:rPr>
        <w:t>עינן, כגון הקלטות. לא ננקטו</w:t>
      </w:r>
      <w:r w:rsidR="0084256A">
        <w:rPr>
          <w:rtl/>
        </w:rPr>
        <w:t xml:space="preserve"> </w:t>
      </w:r>
      <w:r w:rsidRPr="00CF24E8">
        <w:rPr>
          <w:rtl/>
        </w:rPr>
        <w:t>צעדים</w:t>
      </w:r>
      <w:r w:rsidR="0084256A">
        <w:rPr>
          <w:rtl/>
        </w:rPr>
        <w:t xml:space="preserve"> </w:t>
      </w:r>
      <w:r w:rsidRPr="00CF24E8">
        <w:rPr>
          <w:rtl/>
        </w:rPr>
        <w:t>פיקודיים</w:t>
      </w:r>
      <w:r w:rsidR="0084256A">
        <w:rPr>
          <w:rtl/>
        </w:rPr>
        <w:t xml:space="preserve"> </w:t>
      </w:r>
      <w:r w:rsidRPr="00CF24E8">
        <w:rPr>
          <w:rtl/>
        </w:rPr>
        <w:t>בתקופה</w:t>
      </w:r>
      <w:r w:rsidR="0084256A">
        <w:rPr>
          <w:rtl/>
        </w:rPr>
        <w:t xml:space="preserve"> </w:t>
      </w:r>
      <w:r w:rsidRPr="00CF24E8">
        <w:rPr>
          <w:rtl/>
        </w:rPr>
        <w:t>הזאת,</w:t>
      </w:r>
      <w:r w:rsidR="0084256A">
        <w:rPr>
          <w:rtl/>
        </w:rPr>
        <w:t xml:space="preserve"> </w:t>
      </w:r>
      <w:r w:rsidRPr="00CF24E8">
        <w:rPr>
          <w:rtl/>
        </w:rPr>
        <w:t>בכל</w:t>
      </w:r>
      <w:r w:rsidR="0084256A">
        <w:rPr>
          <w:rtl/>
        </w:rPr>
        <w:t xml:space="preserve"> </w:t>
      </w:r>
      <w:r w:rsidRPr="00CF24E8">
        <w:rPr>
          <w:rtl/>
        </w:rPr>
        <w:t>האירוע, עד סיומו. בשני אופני החקירה נקבעו</w:t>
      </w:r>
      <w:r w:rsidR="0084256A">
        <w:rPr>
          <w:rtl/>
        </w:rPr>
        <w:t xml:space="preserve"> </w:t>
      </w:r>
      <w:r w:rsidRPr="00CF24E8">
        <w:rPr>
          <w:rtl/>
        </w:rPr>
        <w:t>קביעות</w:t>
      </w:r>
      <w:r w:rsidR="0084256A">
        <w:rPr>
          <w:rtl/>
        </w:rPr>
        <w:t xml:space="preserve"> </w:t>
      </w:r>
      <w:r w:rsidRPr="00CF24E8">
        <w:rPr>
          <w:rtl/>
        </w:rPr>
        <w:t>שונות</w:t>
      </w:r>
      <w:r w:rsidR="0084256A">
        <w:rPr>
          <w:rtl/>
        </w:rPr>
        <w:t xml:space="preserve"> </w:t>
      </w:r>
      <w:r w:rsidRPr="00CF24E8">
        <w:rPr>
          <w:rtl/>
        </w:rPr>
        <w:t>לגבי</w:t>
      </w:r>
      <w:r w:rsidR="0084256A">
        <w:rPr>
          <w:rtl/>
        </w:rPr>
        <w:t xml:space="preserve"> </w:t>
      </w:r>
      <w:r w:rsidRPr="00CF24E8">
        <w:rPr>
          <w:rtl/>
        </w:rPr>
        <w:t>שרשרת הפיקוד.</w:t>
      </w:r>
      <w:r w:rsidR="0084256A">
        <w:rPr>
          <w:rtl/>
        </w:rPr>
        <w:t xml:space="preserve"> </w:t>
      </w:r>
      <w:r w:rsidRPr="00CF24E8">
        <w:rPr>
          <w:rtl/>
        </w:rPr>
        <w:t>בוועדת</w:t>
      </w:r>
      <w:r w:rsidR="0084256A">
        <w:rPr>
          <w:rtl/>
        </w:rPr>
        <w:t>-</w:t>
      </w:r>
      <w:r w:rsidRPr="00CF24E8">
        <w:rPr>
          <w:rtl/>
        </w:rPr>
        <w:t>עינן נאמר, שמפקד יחידת מטכ"ל לא היה</w:t>
      </w:r>
      <w:r w:rsidR="0084256A">
        <w:rPr>
          <w:rtl/>
        </w:rPr>
        <w:t xml:space="preserve"> </w:t>
      </w:r>
      <w:r w:rsidRPr="00CF24E8">
        <w:rPr>
          <w:rtl/>
        </w:rPr>
        <w:t>אחראי.</w:t>
      </w:r>
      <w:r w:rsidR="0084256A">
        <w:rPr>
          <w:rtl/>
        </w:rPr>
        <w:t xml:space="preserve"> </w:t>
      </w:r>
      <w:r w:rsidRPr="00CF24E8">
        <w:rPr>
          <w:rtl/>
        </w:rPr>
        <w:t>לפי</w:t>
      </w:r>
      <w:r w:rsidR="0084256A">
        <w:rPr>
          <w:rtl/>
        </w:rPr>
        <w:t xml:space="preserve"> </w:t>
      </w:r>
      <w:r w:rsidRPr="00CF24E8">
        <w:rPr>
          <w:rtl/>
        </w:rPr>
        <w:t>מצ"ח הוא כן היה אחראי. בוועדת</w:t>
      </w:r>
      <w:r w:rsidR="0084256A">
        <w:rPr>
          <w:rtl/>
        </w:rPr>
        <w:t>-</w:t>
      </w:r>
      <w:r w:rsidRPr="00CF24E8">
        <w:rPr>
          <w:rtl/>
        </w:rPr>
        <w:t>עינן האחראי הוא האלוף לוין; בחקירת</w:t>
      </w:r>
      <w:r w:rsidR="0084256A">
        <w:rPr>
          <w:rtl/>
        </w:rPr>
        <w:t xml:space="preserve"> </w:t>
      </w:r>
      <w:r w:rsidRPr="00CF24E8">
        <w:rPr>
          <w:rtl/>
        </w:rPr>
        <w:t>מצ"ח האחראי הוא האלוף שגיא.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מכל</w:t>
      </w:r>
      <w:r w:rsidR="0084256A">
        <w:rPr>
          <w:rtl/>
        </w:rPr>
        <w:t xml:space="preserve"> </w:t>
      </w:r>
      <w:r w:rsidRPr="00CF24E8">
        <w:rPr>
          <w:rtl/>
        </w:rPr>
        <w:t>העניין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חייבים</w:t>
      </w:r>
      <w:r w:rsidR="0084256A">
        <w:rPr>
          <w:rtl/>
        </w:rPr>
        <w:t xml:space="preserve"> </w:t>
      </w:r>
      <w:r w:rsidRPr="00CF24E8">
        <w:rPr>
          <w:rtl/>
        </w:rPr>
        <w:t>להודות, לאחר קריאת התחקיר ומה שבא אחריו,</w:t>
      </w:r>
      <w:r w:rsidR="0084256A">
        <w:rPr>
          <w:rtl/>
        </w:rPr>
        <w:t xml:space="preserve"> </w:t>
      </w:r>
      <w:r w:rsidRPr="00CF24E8">
        <w:rPr>
          <w:rtl/>
        </w:rPr>
        <w:t>שחייבת</w:t>
      </w:r>
      <w:r w:rsidR="0084256A">
        <w:rPr>
          <w:rtl/>
        </w:rPr>
        <w:t xml:space="preserve"> </w:t>
      </w:r>
      <w:r w:rsidRPr="00CF24E8">
        <w:rPr>
          <w:rtl/>
        </w:rPr>
        <w:t>לקום</w:t>
      </w:r>
      <w:r w:rsidR="0084256A">
        <w:rPr>
          <w:rtl/>
        </w:rPr>
        <w:t xml:space="preserve"> </w:t>
      </w:r>
      <w:r w:rsidRPr="00CF24E8">
        <w:rPr>
          <w:rtl/>
        </w:rPr>
        <w:t>ועדת</w:t>
      </w:r>
      <w:r w:rsidR="0084256A">
        <w:rPr>
          <w:rtl/>
        </w:rPr>
        <w:t xml:space="preserve"> </w:t>
      </w:r>
      <w:r w:rsidRPr="00CF24E8">
        <w:rPr>
          <w:rtl/>
        </w:rPr>
        <w:t>חקירה ממלכתית. אנחנו חייבים את זה קודם כול להורים השכולים,</w:t>
      </w:r>
      <w:r w:rsidR="0084256A">
        <w:rPr>
          <w:rtl/>
        </w:rPr>
        <w:t xml:space="preserve"> </w:t>
      </w:r>
      <w:r w:rsidRPr="00CF24E8">
        <w:rPr>
          <w:rtl/>
        </w:rPr>
        <w:t>אנחנו חייבים את זה לנהלים שקיימים בסיירת מטכ"ל, שלא רק האסון הזה פקד אותה, אלא</w:t>
      </w:r>
      <w:r w:rsidR="0084256A">
        <w:rPr>
          <w:rtl/>
        </w:rPr>
        <w:t xml:space="preserve"> </w:t>
      </w:r>
      <w:r w:rsidRPr="00CF24E8">
        <w:rPr>
          <w:rtl/>
        </w:rPr>
        <w:t>זמן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לפני</w:t>
      </w:r>
      <w:r w:rsidR="0084256A">
        <w:rPr>
          <w:rtl/>
        </w:rPr>
        <w:t xml:space="preserve"> </w:t>
      </w:r>
      <w:r w:rsidRPr="00CF24E8">
        <w:rPr>
          <w:rtl/>
        </w:rPr>
        <w:t>כן</w:t>
      </w:r>
      <w:r w:rsidR="0084256A">
        <w:rPr>
          <w:rtl/>
        </w:rPr>
        <w:t xml:space="preserve"> </w:t>
      </w:r>
      <w:r w:rsidRPr="00CF24E8">
        <w:rPr>
          <w:rtl/>
        </w:rPr>
        <w:t>מתו</w:t>
      </w:r>
      <w:r w:rsidR="0084256A">
        <w:rPr>
          <w:rtl/>
        </w:rPr>
        <w:t xml:space="preserve"> </w:t>
      </w:r>
      <w:r w:rsidRPr="00CF24E8">
        <w:rPr>
          <w:rtl/>
        </w:rPr>
        <w:t>שני חיילים שלה עקב התייבשות. אנחנו חייבים את זה מבחינת</w:t>
      </w:r>
      <w:r w:rsidR="0084256A">
        <w:rPr>
          <w:rtl/>
        </w:rPr>
        <w:t xml:space="preserve"> </w:t>
      </w:r>
      <w:r w:rsidRPr="00CF24E8">
        <w:rPr>
          <w:rtl/>
        </w:rPr>
        <w:t>הנעשה</w:t>
      </w:r>
      <w:r w:rsidR="0084256A">
        <w:rPr>
          <w:rtl/>
        </w:rPr>
        <w:t xml:space="preserve"> </w:t>
      </w:r>
      <w:r w:rsidRPr="00CF24E8">
        <w:rPr>
          <w:rtl/>
        </w:rPr>
        <w:t>במחנה</w:t>
      </w:r>
      <w:r w:rsidR="0084256A">
        <w:rPr>
          <w:rtl/>
        </w:rPr>
        <w:t xml:space="preserve"> </w:t>
      </w:r>
      <w:r w:rsidRPr="00CF24E8">
        <w:rPr>
          <w:rtl/>
        </w:rPr>
        <w:t>צאלים</w:t>
      </w:r>
      <w:r w:rsidR="0084256A">
        <w:rPr>
          <w:rtl/>
        </w:rPr>
        <w:t xml:space="preserve"> </w:t>
      </w:r>
      <w:r w:rsidRPr="00CF24E8">
        <w:rPr>
          <w:rtl/>
        </w:rPr>
        <w:t>עצמו,</w:t>
      </w:r>
      <w:r w:rsidR="0084256A">
        <w:rPr>
          <w:rtl/>
        </w:rPr>
        <w:t xml:space="preserve"> </w:t>
      </w:r>
      <w:r w:rsidRPr="00CF24E8">
        <w:rPr>
          <w:rtl/>
        </w:rPr>
        <w:t>שבו</w:t>
      </w:r>
      <w:r w:rsidR="0084256A">
        <w:rPr>
          <w:rtl/>
        </w:rPr>
        <w:t xml:space="preserve"> </w:t>
      </w:r>
      <w:r w:rsidRPr="00CF24E8">
        <w:rPr>
          <w:rtl/>
        </w:rPr>
        <w:t>נהרגו</w:t>
      </w:r>
      <w:r w:rsidR="0084256A">
        <w:rPr>
          <w:rtl/>
        </w:rPr>
        <w:t xml:space="preserve"> </w:t>
      </w:r>
      <w:r w:rsidRPr="00CF24E8">
        <w:rPr>
          <w:rtl/>
        </w:rPr>
        <w:t>זמן</w:t>
      </w:r>
      <w:r w:rsidR="0084256A">
        <w:rPr>
          <w:rtl/>
        </w:rPr>
        <w:t xml:space="preserve"> </w:t>
      </w:r>
      <w:r w:rsidRPr="00CF24E8">
        <w:rPr>
          <w:rtl/>
        </w:rPr>
        <w:t>מה לפני זה גם חמישה חיילים בתאונת</w:t>
      </w:r>
      <w:r w:rsidR="0084256A">
        <w:rPr>
          <w:rtl/>
        </w:rPr>
        <w:t xml:space="preserve"> </w:t>
      </w:r>
      <w:r w:rsidRPr="00CF24E8">
        <w:rPr>
          <w:rtl/>
        </w:rPr>
        <w:t>אימונים,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שקרוי</w:t>
      </w:r>
      <w:r w:rsidR="0084256A">
        <w:rPr>
          <w:rtl/>
        </w:rPr>
        <w:t xml:space="preserve"> </w:t>
      </w:r>
      <w:r w:rsidRPr="00CF24E8">
        <w:rPr>
          <w:rtl/>
        </w:rPr>
        <w:t>"צאלים</w:t>
      </w:r>
      <w:r w:rsidR="0084256A">
        <w:rPr>
          <w:rtl/>
        </w:rPr>
        <w:t xml:space="preserve"> </w:t>
      </w:r>
      <w:r w:rsidRPr="00CF24E8">
        <w:rPr>
          <w:rtl/>
        </w:rPr>
        <w:t>א'",</w:t>
      </w:r>
      <w:r w:rsidR="0084256A">
        <w:rPr>
          <w:rtl/>
        </w:rPr>
        <w:t xml:space="preserve"> </w:t>
      </w:r>
      <w:r w:rsidRPr="00CF24E8">
        <w:rPr>
          <w:rtl/>
        </w:rPr>
        <w:t>ואנחנו</w:t>
      </w:r>
      <w:r w:rsidR="0084256A">
        <w:rPr>
          <w:rtl/>
        </w:rPr>
        <w:t xml:space="preserve"> </w:t>
      </w:r>
      <w:r w:rsidRPr="00CF24E8">
        <w:rPr>
          <w:rtl/>
        </w:rPr>
        <w:t>חייבים את זה לצה"ל כולו, עם המשפחות</w:t>
      </w:r>
      <w:r w:rsidR="0084256A">
        <w:rPr>
          <w:rtl/>
        </w:rPr>
        <w:t xml:space="preserve"> </w:t>
      </w:r>
      <w:r w:rsidRPr="00CF24E8">
        <w:rPr>
          <w:rtl/>
        </w:rPr>
        <w:t>השכולות.</w:t>
      </w:r>
      <w:r w:rsidR="0084256A">
        <w:rPr>
          <w:rtl/>
        </w:rPr>
        <w:t xml:space="preserve"> </w:t>
      </w:r>
      <w:r w:rsidRPr="00CF24E8">
        <w:rPr>
          <w:rtl/>
        </w:rPr>
        <w:t>ואני אומר יותר מזה, אנחנו חייבים את זה גם לאותם קצינים שאומרים ששמם</w:t>
      </w:r>
      <w:r w:rsidR="0084256A">
        <w:rPr>
          <w:rtl/>
        </w:rPr>
        <w:t xml:space="preserve"> </w:t>
      </w:r>
      <w:r w:rsidRPr="00CF24E8">
        <w:rPr>
          <w:rtl/>
        </w:rPr>
        <w:t>נפגע</w:t>
      </w:r>
      <w:r w:rsidR="0084256A">
        <w:rPr>
          <w:rtl/>
        </w:rPr>
        <w:t xml:space="preserve"> </w:t>
      </w:r>
      <w:r w:rsidRPr="00CF24E8">
        <w:rPr>
          <w:rtl/>
        </w:rPr>
        <w:t>בתחקיר,</w:t>
      </w:r>
      <w:r w:rsidR="0084256A">
        <w:rPr>
          <w:rtl/>
        </w:rPr>
        <w:t xml:space="preserve"> </w:t>
      </w:r>
      <w:r w:rsidRPr="00CF24E8">
        <w:rPr>
          <w:rtl/>
        </w:rPr>
        <w:t>ואין</w:t>
      </w:r>
      <w:r w:rsidR="0084256A">
        <w:rPr>
          <w:rtl/>
        </w:rPr>
        <w:t xml:space="preserve"> </w:t>
      </w:r>
      <w:r w:rsidRPr="00CF24E8">
        <w:rPr>
          <w:rtl/>
        </w:rPr>
        <w:t>שום</w:t>
      </w:r>
      <w:r w:rsidR="0084256A">
        <w:rPr>
          <w:rtl/>
        </w:rPr>
        <w:t xml:space="preserve"> </w:t>
      </w:r>
      <w:r w:rsidRPr="00CF24E8">
        <w:rPr>
          <w:rtl/>
        </w:rPr>
        <w:t>צדק</w:t>
      </w:r>
      <w:r w:rsidR="0084256A">
        <w:rPr>
          <w:rtl/>
        </w:rPr>
        <w:t xml:space="preserve"> </w:t>
      </w:r>
      <w:r w:rsidRPr="00CF24E8">
        <w:rPr>
          <w:rtl/>
        </w:rPr>
        <w:t>בכך</w:t>
      </w:r>
      <w:r w:rsidR="0084256A">
        <w:rPr>
          <w:rtl/>
        </w:rPr>
        <w:t xml:space="preserve"> </w:t>
      </w:r>
      <w:r w:rsidRPr="00CF24E8">
        <w:rPr>
          <w:rtl/>
        </w:rPr>
        <w:t>ששמם ייפגע. שמם יטוהר רק אם עניין זה ימוצה</w:t>
      </w:r>
      <w:r w:rsidR="0084256A">
        <w:rPr>
          <w:rtl/>
        </w:rPr>
        <w:t xml:space="preserve"> </w:t>
      </w:r>
      <w:r w:rsidRPr="00CF24E8">
        <w:rPr>
          <w:rtl/>
        </w:rPr>
        <w:t>בוועדת חקירה ממלכתית.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</w:t>
      </w:r>
      <w:r w:rsidR="0084256A">
        <w:rPr>
          <w:rtl/>
        </w:rPr>
        <w:t>-</w:t>
      </w:r>
      <w:r w:rsidRPr="00CF24E8">
        <w:rPr>
          <w:rtl/>
        </w:rPr>
        <w:t>לכך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פונה</w:t>
      </w:r>
      <w:r w:rsidR="0084256A">
        <w:rPr>
          <w:rtl/>
        </w:rPr>
        <w:t xml:space="preserve"> </w:t>
      </w:r>
      <w:r w:rsidRPr="00CF24E8">
        <w:rPr>
          <w:rtl/>
        </w:rPr>
        <w:t>מכאן לשר, לממשלה, לכנסת כולה. אני פונה קודם כול לממשלה</w:t>
      </w:r>
      <w:r w:rsidR="0084256A">
        <w:rPr>
          <w:rtl/>
        </w:rPr>
        <w:t xml:space="preserve"> </w:t>
      </w:r>
      <w:r w:rsidRPr="00CF24E8">
        <w:rPr>
          <w:rtl/>
        </w:rPr>
        <w:t>להסכים</w:t>
      </w:r>
      <w:r w:rsidR="0084256A">
        <w:rPr>
          <w:rtl/>
        </w:rPr>
        <w:t xml:space="preserve"> </w:t>
      </w:r>
      <w:r w:rsidRPr="00CF24E8">
        <w:rPr>
          <w:rtl/>
        </w:rPr>
        <w:t>לוועדת</w:t>
      </w:r>
      <w:r w:rsidR="0084256A">
        <w:rPr>
          <w:rtl/>
        </w:rPr>
        <w:t xml:space="preserve"> </w:t>
      </w:r>
      <w:r w:rsidRPr="00CF24E8">
        <w:rPr>
          <w:rtl/>
        </w:rPr>
        <w:t>חקירה</w:t>
      </w:r>
      <w:r w:rsidR="0084256A">
        <w:rPr>
          <w:rtl/>
        </w:rPr>
        <w:t xml:space="preserve"> </w:t>
      </w:r>
      <w:r w:rsidRPr="00CF24E8">
        <w:rPr>
          <w:rtl/>
        </w:rPr>
        <w:t>ממלכתית,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הפצע</w:t>
      </w:r>
      <w:r w:rsidR="0084256A">
        <w:rPr>
          <w:rtl/>
        </w:rPr>
        <w:t xml:space="preserve"> </w:t>
      </w:r>
      <w:r w:rsidRPr="00CF24E8">
        <w:rPr>
          <w:rtl/>
        </w:rPr>
        <w:t>הזה בעם יוכל להירפא רק על</w:t>
      </w:r>
      <w:r w:rsidR="0084256A">
        <w:rPr>
          <w:rtl/>
        </w:rPr>
        <w:t>-</w:t>
      </w:r>
      <w:r w:rsidRPr="00CF24E8">
        <w:rPr>
          <w:rtl/>
        </w:rPr>
        <w:t>פי תוצאות</w:t>
      </w:r>
      <w:r w:rsidR="0084256A">
        <w:rPr>
          <w:rtl/>
        </w:rPr>
        <w:t xml:space="preserve"> </w:t>
      </w:r>
      <w:r w:rsidRPr="00CF24E8">
        <w:rPr>
          <w:rtl/>
        </w:rPr>
        <w:t>החקירה בוועדת חקירה ממלכתית. אני קורא לממשלה להסכים לכך.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 xml:space="preserve">ראש, רק חצי דקה. אני רוצה להעיר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 כבר עברת על הזמן.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 הגבלתי את זמני.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מכאן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להעיר</w:t>
      </w:r>
      <w:r w:rsidR="0084256A">
        <w:rPr>
          <w:rtl/>
        </w:rPr>
        <w:t xml:space="preserve"> </w:t>
      </w:r>
      <w:r w:rsidRPr="00CF24E8">
        <w:rPr>
          <w:rtl/>
        </w:rPr>
        <w:t>בחצי דקה על כמה תופעות שהיו לאחר התחקיר. אני רוצה</w:t>
      </w:r>
      <w:r w:rsidR="0084256A">
        <w:rPr>
          <w:rtl/>
        </w:rPr>
        <w:t xml:space="preserve"> </w:t>
      </w:r>
      <w:r w:rsidRPr="00CF24E8">
        <w:rPr>
          <w:rtl/>
        </w:rPr>
        <w:t>לגנות</w:t>
      </w:r>
      <w:r w:rsidR="0084256A">
        <w:rPr>
          <w:rtl/>
        </w:rPr>
        <w:t xml:space="preserve"> </w:t>
      </w:r>
      <w:r w:rsidRPr="00CF24E8">
        <w:rPr>
          <w:rtl/>
        </w:rPr>
        <w:t>מכאן את רב</w:t>
      </w:r>
      <w:r w:rsidR="0084256A">
        <w:rPr>
          <w:rtl/>
        </w:rPr>
        <w:t>-</w:t>
      </w:r>
      <w:r w:rsidRPr="00CF24E8">
        <w:rPr>
          <w:rtl/>
        </w:rPr>
        <w:t>אלוף ברק על מה שהוא עשה לאחר התחקיר, בשיחת ועידה, בהתקפתו על</w:t>
      </w:r>
      <w:r w:rsidR="0084256A">
        <w:rPr>
          <w:rtl/>
        </w:rPr>
        <w:t xml:space="preserve"> </w:t>
      </w:r>
      <w:r w:rsidRPr="00CF24E8">
        <w:rPr>
          <w:rtl/>
        </w:rPr>
        <w:t>העיתונות</w:t>
      </w:r>
      <w:r w:rsidR="0084256A">
        <w:rPr>
          <w:rtl/>
        </w:rPr>
        <w:t xml:space="preserve"> </w:t>
      </w:r>
      <w:r w:rsidRPr="00CF24E8">
        <w:rPr>
          <w:rtl/>
        </w:rPr>
        <w:t>ועל</w:t>
      </w:r>
      <w:r w:rsidR="0084256A">
        <w:rPr>
          <w:rtl/>
        </w:rPr>
        <w:t xml:space="preserve"> </w:t>
      </w:r>
      <w:r w:rsidRPr="00CF24E8">
        <w:rPr>
          <w:rtl/>
        </w:rPr>
        <w:t>פרשן</w:t>
      </w:r>
      <w:r w:rsidR="0084256A">
        <w:rPr>
          <w:rtl/>
        </w:rPr>
        <w:t xml:space="preserve"> </w:t>
      </w:r>
      <w:r w:rsidRPr="00CF24E8">
        <w:rPr>
          <w:rtl/>
        </w:rPr>
        <w:t>"מעריב",</w:t>
      </w:r>
      <w:r w:rsidR="0084256A">
        <w:rPr>
          <w:rtl/>
        </w:rPr>
        <w:t xml:space="preserve"> </w:t>
      </w:r>
      <w:r w:rsidRPr="00CF24E8">
        <w:rPr>
          <w:rtl/>
        </w:rPr>
        <w:t>שאני</w:t>
      </w:r>
      <w:r w:rsidR="0084256A">
        <w:rPr>
          <w:rtl/>
        </w:rPr>
        <w:t xml:space="preserve"> </w:t>
      </w:r>
      <w:r w:rsidRPr="00CF24E8">
        <w:rPr>
          <w:rtl/>
        </w:rPr>
        <w:t>חלוק</w:t>
      </w:r>
      <w:r w:rsidR="0084256A">
        <w:rPr>
          <w:rtl/>
        </w:rPr>
        <w:t xml:space="preserve"> </w:t>
      </w:r>
      <w:r w:rsidRPr="00CF24E8">
        <w:rPr>
          <w:rtl/>
        </w:rPr>
        <w:t>עליו כמעט בכל דעותיו, אבל אסור לבוא</w:t>
      </w:r>
      <w:r w:rsidR="0084256A">
        <w:rPr>
          <w:rtl/>
        </w:rPr>
        <w:t xml:space="preserve"> </w:t>
      </w:r>
      <w:r w:rsidRPr="00CF24E8">
        <w:rPr>
          <w:rtl/>
        </w:rPr>
        <w:t>ולהגיד: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לא יכול להיות פרשן בגלל איזה פרט שהיה בעברו, לפני 20 וכמה שנים,</w:t>
      </w:r>
      <w:r w:rsidR="0084256A">
        <w:rPr>
          <w:rtl/>
        </w:rPr>
        <w:t xml:space="preserve"> </w:t>
      </w:r>
      <w:r w:rsidRPr="00CF24E8">
        <w:rPr>
          <w:rtl/>
        </w:rPr>
        <w:t>ומדובר בפרט צבאי וברמטכ"ל לשעבר, שכל התיקים פתוחים בפניו.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לסיום, אני חושב שמכאן מגיעה הוקרה לתנועה לאיכות השלטון ולמי שעומד בראשה </w:t>
      </w:r>
      <w:r w:rsidR="0084256A">
        <w:rPr>
          <w:rtl/>
        </w:rPr>
        <w:t>– 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יהלום, יש גבול.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בבקשה?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זה כבר דקה וחצי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 –</w:t>
      </w:r>
      <w:r w:rsidR="00CF24E8" w:rsidRPr="00CF24E8">
        <w:rPr>
          <w:rtl/>
        </w:rPr>
        <w:t xml:space="preserve"> וכל התקפה עליה, שהיא לא צודקת או שהיא אינה עושה את מלאכתה נאמנה, היא</w:t>
      </w:r>
      <w:r>
        <w:rPr>
          <w:rtl/>
        </w:rPr>
        <w:t xml:space="preserve"> </w:t>
      </w:r>
      <w:r w:rsidR="00CF24E8" w:rsidRPr="00CF24E8">
        <w:rPr>
          <w:rtl/>
        </w:rPr>
        <w:t xml:space="preserve">התקפה שנעשית ממניעים לא נכונים, ומכאן </w:t>
      </w:r>
      <w:r>
        <w:rPr>
          <w:rtl/>
        </w:rPr>
        <w:t>–</w:t>
      </w:r>
      <w:r w:rsidR="00CF24E8" w:rsidRPr="00CF24E8">
        <w:rPr>
          <w:rtl/>
        </w:rPr>
        <w:t xml:space="preserve"> מלוא ההכרה.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לסיום, אדוני השר, אני מבקש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יורם לס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המניעים שלך?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לס, נא לא להפריע עכשיו.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חבר הכנסת לס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יורם לס (העבודה):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 להפריע עכשיו.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הרי התחקיר לא נעשה ביוזמת מישהו פוליטי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חבר הכנסת יהלום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תחקיר של עיתונות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חבר הכנסת יהלום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ואני מגן על העיתונות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חבר הכנסת יהלום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יורם לס (העבודה):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יהלום, אל תשיב לו.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יורם לס (העבודה):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לס.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לכן, אני לא קובע עובדה אלא מבקש ועדת חקירה ממלכתית, זה הכול.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מבקשת לסיים. זמנך תם כבר פעמיים.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יורם לס (העבודה):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לס. אל תשיב לו, חבר הכנסת יהלום.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הכול יכולה </w:t>
      </w:r>
      <w:r w:rsidR="0084256A">
        <w:rPr>
          <w:rtl/>
        </w:rPr>
        <w:t>–</w:t>
      </w:r>
      <w:r w:rsidRPr="00CF24E8">
        <w:rPr>
          <w:rtl/>
        </w:rPr>
        <w:t xml:space="preserve"> ועדת חקירה ממלכתית.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אני אומר בחצי משפט שאני מבקש וחוזר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לא, כבר אין.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 xml:space="preserve">– – </w:t>
      </w:r>
      <w:r w:rsidR="00CF24E8" w:rsidRPr="00CF24E8">
        <w:rPr>
          <w:rtl/>
        </w:rPr>
        <w:t>אנא,</w:t>
      </w:r>
      <w:r>
        <w:rPr>
          <w:rtl/>
        </w:rPr>
        <w:t xml:space="preserve"> </w:t>
      </w:r>
      <w:r w:rsidR="00CF24E8" w:rsidRPr="00CF24E8">
        <w:rPr>
          <w:rtl/>
        </w:rPr>
        <w:t>הקימו</w:t>
      </w:r>
      <w:r>
        <w:rPr>
          <w:rtl/>
        </w:rPr>
        <w:t xml:space="preserve"> </w:t>
      </w:r>
      <w:r w:rsidR="00CF24E8" w:rsidRPr="00CF24E8">
        <w:rPr>
          <w:rtl/>
        </w:rPr>
        <w:t>ועדת חקירה ממלכתית, רק היא תטהר את האווירה ותשפר את כל</w:t>
      </w:r>
      <w:r>
        <w:rPr>
          <w:rtl/>
        </w:rPr>
        <w:t xml:space="preserve"> </w:t>
      </w:r>
      <w:r w:rsidR="00CF24E8" w:rsidRPr="00CF24E8">
        <w:rPr>
          <w:rtl/>
        </w:rPr>
        <w:t>הראוי להפקת לקחים. 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לחבר הכנסת יהלום.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אני מזמינה את חבר הכנסת רון נחמן. אחריו </w:t>
      </w:r>
      <w:r w:rsidR="0084256A">
        <w:rPr>
          <w:rtl/>
        </w:rPr>
        <w:t>–</w:t>
      </w:r>
      <w:r w:rsidRPr="00CF24E8">
        <w:rPr>
          <w:rtl/>
        </w:rPr>
        <w:t xml:space="preserve"> חבר</w:t>
      </w:r>
      <w:r w:rsidR="0084256A">
        <w:rPr>
          <w:rtl/>
        </w:rPr>
        <w:t xml:space="preserve"> </w:t>
      </w:r>
      <w:r w:rsidRPr="00CF24E8">
        <w:rPr>
          <w:rtl/>
        </w:rPr>
        <w:t>הכנסת משה פלד.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רון נחמן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</w:t>
      </w:r>
      <w:r w:rsidR="0084256A">
        <w:rPr>
          <w:rtl/>
        </w:rPr>
        <w:t xml:space="preserve"> </w:t>
      </w:r>
      <w:r w:rsidRPr="00CF24E8">
        <w:rPr>
          <w:rtl/>
        </w:rPr>
        <w:t>נכבדה, הזהירו אותי פן אנזק אם אדבר נגד שר הפנים</w:t>
      </w:r>
      <w:r w:rsidR="0084256A">
        <w:rPr>
          <w:rtl/>
        </w:rPr>
        <w:t xml:space="preserve"> </w:t>
      </w:r>
      <w:r w:rsidRPr="00CF24E8">
        <w:rPr>
          <w:rtl/>
        </w:rPr>
        <w:t>החדש</w:t>
      </w:r>
      <w:r w:rsidR="0084256A">
        <w:rPr>
          <w:rtl/>
        </w:rPr>
        <w:t xml:space="preserve"> </w:t>
      </w:r>
      <w:r w:rsidRPr="00CF24E8">
        <w:rPr>
          <w:rtl/>
        </w:rPr>
        <w:t>אהוד</w:t>
      </w:r>
      <w:r w:rsidR="0084256A">
        <w:rPr>
          <w:rtl/>
        </w:rPr>
        <w:t xml:space="preserve"> </w:t>
      </w:r>
      <w:r w:rsidRPr="00CF24E8">
        <w:rPr>
          <w:rtl/>
        </w:rPr>
        <w:t>ברק.</w:t>
      </w:r>
      <w:r w:rsidR="0084256A">
        <w:rPr>
          <w:rtl/>
        </w:rPr>
        <w:t xml:space="preserve"> </w:t>
      </w:r>
      <w:r w:rsidRPr="00CF24E8">
        <w:rPr>
          <w:rtl/>
        </w:rPr>
        <w:t>אמרו</w:t>
      </w:r>
      <w:r w:rsidR="0084256A">
        <w:rPr>
          <w:rtl/>
        </w:rPr>
        <w:t xml:space="preserve"> </w:t>
      </w:r>
      <w:r w:rsidRPr="00CF24E8">
        <w:rPr>
          <w:rtl/>
        </w:rPr>
        <w:t>לי:</w:t>
      </w:r>
      <w:r w:rsidR="0084256A">
        <w:rPr>
          <w:rtl/>
        </w:rPr>
        <w:t xml:space="preserve"> </w:t>
      </w:r>
      <w:r w:rsidRPr="00CF24E8">
        <w:rPr>
          <w:rtl/>
        </w:rPr>
        <w:t>השתגעת? אתה ראש מועצה, למה לך ללכת נגד שר הפנים?</w:t>
      </w:r>
      <w:r w:rsidR="0084256A">
        <w:rPr>
          <w:rtl/>
        </w:rPr>
        <w:t xml:space="preserve"> </w:t>
      </w:r>
      <w:r w:rsidRPr="00CF24E8">
        <w:rPr>
          <w:rtl/>
        </w:rPr>
        <w:t>השתגעת? אתה רוצה לאבד את עולמך? הרי הוא יתנקם בך.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שר</w:t>
      </w:r>
      <w:r w:rsidR="0084256A">
        <w:rPr>
          <w:rtl/>
        </w:rPr>
        <w:t xml:space="preserve"> </w:t>
      </w:r>
      <w:r w:rsidRPr="00CF24E8">
        <w:rPr>
          <w:rtl/>
        </w:rPr>
        <w:t>המשטרה,</w:t>
      </w:r>
      <w:r w:rsidR="0084256A">
        <w:rPr>
          <w:rtl/>
        </w:rPr>
        <w:t xml:space="preserve"> </w:t>
      </w:r>
      <w:r w:rsidRPr="00CF24E8">
        <w:rPr>
          <w:rtl/>
        </w:rPr>
        <w:t>אני לא מעלה על הדעת שאדם כמו אהוד ברק ינהג בשיטה כזאת</w:t>
      </w:r>
      <w:r w:rsidR="0084256A">
        <w:rPr>
          <w:rtl/>
        </w:rPr>
        <w:t xml:space="preserve"> </w:t>
      </w:r>
      <w:r w:rsidRPr="00CF24E8">
        <w:rPr>
          <w:rtl/>
        </w:rPr>
        <w:t>ויפגע</w:t>
      </w:r>
      <w:r w:rsidR="0084256A">
        <w:rPr>
          <w:rtl/>
        </w:rPr>
        <w:t xml:space="preserve"> </w:t>
      </w:r>
      <w:r w:rsidRPr="00CF24E8">
        <w:rPr>
          <w:rtl/>
        </w:rPr>
        <w:t>ב</w:t>
      </w:r>
      <w:r w:rsidR="0084256A">
        <w:rPr>
          <w:rtl/>
        </w:rPr>
        <w:t>-</w:t>
      </w:r>
      <w:r w:rsidRPr="00CF24E8">
        <w:rPr>
          <w:rtl/>
        </w:rPr>
        <w:t>14,000</w:t>
      </w:r>
      <w:r w:rsidR="0084256A">
        <w:rPr>
          <w:rtl/>
        </w:rPr>
        <w:t xml:space="preserve"> </w:t>
      </w:r>
      <w:r w:rsidRPr="00CF24E8">
        <w:rPr>
          <w:rtl/>
        </w:rPr>
        <w:t>תושבים</w:t>
      </w:r>
      <w:r w:rsidR="0084256A">
        <w:rPr>
          <w:rtl/>
        </w:rPr>
        <w:t xml:space="preserve"> </w:t>
      </w:r>
      <w:r w:rsidRPr="00CF24E8">
        <w:rPr>
          <w:rtl/>
        </w:rPr>
        <w:t>של היישוב אריאל שאני עומד בראשו. האם יעלה על הדעת שאם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תוקף</w:t>
      </w:r>
      <w:r w:rsidR="0084256A">
        <w:rPr>
          <w:rtl/>
        </w:rPr>
        <w:t xml:space="preserve"> </w:t>
      </w:r>
      <w:r w:rsidRPr="00CF24E8">
        <w:rPr>
          <w:rtl/>
        </w:rPr>
        <w:t>את שר המשטרה אז הוא יכניס אותי לבית</w:t>
      </w:r>
      <w:r w:rsidR="0084256A">
        <w:rPr>
          <w:rtl/>
        </w:rPr>
        <w:t>-</w:t>
      </w:r>
      <w:r w:rsidRPr="00CF24E8">
        <w:rPr>
          <w:rtl/>
        </w:rPr>
        <w:t xml:space="preserve">סוהר? </w:t>
      </w:r>
      <w:r w:rsidR="0084256A">
        <w:rPr>
          <w:rtl/>
        </w:rPr>
        <w:t>–</w:t>
      </w:r>
      <w:r w:rsidRPr="00CF24E8">
        <w:rPr>
          <w:rtl/>
        </w:rPr>
        <w:t xml:space="preserve"> לא פיסית.</w:t>
      </w:r>
      <w:r w:rsidR="0084256A">
        <w:rPr>
          <w:rtl/>
        </w:rPr>
        <w:t xml:space="preserve"> </w:t>
      </w:r>
      <w:r w:rsidRPr="00CF24E8">
        <w:rPr>
          <w:rtl/>
        </w:rPr>
        <w:t>האם כאשר אני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יוצא נגד ראש הממשלה </w:t>
      </w:r>
      <w:r w:rsidR="0084256A">
        <w:rPr>
          <w:rtl/>
        </w:rPr>
        <w:t>–</w:t>
      </w:r>
      <w:r w:rsidRPr="00CF24E8">
        <w:rPr>
          <w:rtl/>
        </w:rPr>
        <w:t xml:space="preserve"> הוא יחסל אותנו? באיזו מדינה אנחנו נמצאים?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מה שמפחיד אותי הוא מי הם אלה שאומרים לי את הדברים האלה? </w:t>
      </w:r>
      <w:r w:rsidR="0084256A">
        <w:rPr>
          <w:rtl/>
        </w:rPr>
        <w:t>–</w:t>
      </w:r>
      <w:r w:rsidRPr="00CF24E8">
        <w:rPr>
          <w:rtl/>
        </w:rPr>
        <w:t xml:space="preserve"> מהתקשורת אומרים</w:t>
      </w:r>
      <w:r w:rsidR="0084256A">
        <w:rPr>
          <w:rtl/>
        </w:rPr>
        <w:t xml:space="preserve"> </w:t>
      </w:r>
      <w:r w:rsidRPr="00CF24E8">
        <w:rPr>
          <w:rtl/>
        </w:rPr>
        <w:t>אותם.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שר</w:t>
      </w:r>
      <w:r w:rsidR="0084256A">
        <w:rPr>
          <w:rtl/>
        </w:rPr>
        <w:t xml:space="preserve"> </w:t>
      </w:r>
      <w:r w:rsidRPr="00CF24E8">
        <w:rPr>
          <w:rtl/>
        </w:rPr>
        <w:t>הפנים</w:t>
      </w:r>
      <w:r w:rsidR="0084256A">
        <w:rPr>
          <w:rtl/>
        </w:rPr>
        <w:t xml:space="preserve"> </w:t>
      </w:r>
      <w:r w:rsidRPr="00CF24E8">
        <w:rPr>
          <w:rtl/>
        </w:rPr>
        <w:t>החדש,</w:t>
      </w:r>
      <w:r w:rsidR="0084256A">
        <w:rPr>
          <w:rtl/>
        </w:rPr>
        <w:t xml:space="preserve"> </w:t>
      </w:r>
      <w:r w:rsidRPr="00CF24E8">
        <w:rPr>
          <w:rtl/>
        </w:rPr>
        <w:t>אין לי שום דבר אישי בעניין הזה, אני לא רוצה לדבר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במישור אישי, אני גם לא רוצה להתייחס לנושא של הגשת העזרה </w:t>
      </w:r>
      <w:r w:rsidR="0084256A">
        <w:rPr>
          <w:rtl/>
        </w:rPr>
        <w:t>–</w:t>
      </w:r>
      <w:r w:rsidRPr="00CF24E8">
        <w:rPr>
          <w:rtl/>
        </w:rPr>
        <w:t xml:space="preserve"> כן הגשת, לא הגשת, כן</w:t>
      </w:r>
      <w:r w:rsidR="0084256A">
        <w:rPr>
          <w:rtl/>
        </w:rPr>
        <w:t xml:space="preserve"> </w:t>
      </w:r>
      <w:r w:rsidRPr="00CF24E8">
        <w:rPr>
          <w:rtl/>
        </w:rPr>
        <w:t>עזבת, לא עזבת, לא מעניין אותי העניין הזה. אותי מעניין דבר אחד, אדוני השר שמשיב</w:t>
      </w:r>
      <w:r w:rsidR="0084256A">
        <w:rPr>
          <w:rtl/>
        </w:rPr>
        <w:t xml:space="preserve"> </w:t>
      </w:r>
      <w:r w:rsidRPr="00CF24E8">
        <w:rPr>
          <w:rtl/>
        </w:rPr>
        <w:t xml:space="preserve">על ההצעה </w:t>
      </w:r>
      <w:r w:rsidR="0084256A">
        <w:rPr>
          <w:rtl/>
        </w:rPr>
        <w:t>–</w:t>
      </w:r>
      <w:r w:rsidRPr="00CF24E8">
        <w:rPr>
          <w:rtl/>
        </w:rPr>
        <w:t xml:space="preserve"> האמינות של צה"ל ואמינות הפיקוד העליון של צה"ל.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רואה</w:t>
      </w:r>
      <w:r w:rsidR="0084256A">
        <w:rPr>
          <w:rtl/>
        </w:rPr>
        <w:t xml:space="preserve"> </w:t>
      </w:r>
      <w:r w:rsidRPr="00CF24E8">
        <w:rPr>
          <w:rtl/>
        </w:rPr>
        <w:t>פוליטיזציה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מערכת</w:t>
      </w:r>
      <w:r w:rsidR="0084256A">
        <w:rPr>
          <w:rtl/>
        </w:rPr>
        <w:t xml:space="preserve"> </w:t>
      </w:r>
      <w:r w:rsidRPr="00CF24E8">
        <w:rPr>
          <w:rtl/>
        </w:rPr>
        <w:t>הפיקוד העליון של צה"ל כפי שלא היתה, לפי</w:t>
      </w:r>
      <w:r w:rsidR="0084256A">
        <w:rPr>
          <w:rtl/>
        </w:rPr>
        <w:t xml:space="preserve"> </w:t>
      </w:r>
      <w:r w:rsidRPr="00CF24E8">
        <w:rPr>
          <w:rtl/>
        </w:rPr>
        <w:t>דעתי,</w:t>
      </w:r>
      <w:r w:rsidR="0084256A">
        <w:rPr>
          <w:rtl/>
        </w:rPr>
        <w:t xml:space="preserve"> </w:t>
      </w:r>
      <w:r w:rsidRPr="00CF24E8">
        <w:rPr>
          <w:rtl/>
        </w:rPr>
        <w:t>מאז</w:t>
      </w:r>
      <w:r w:rsidR="0084256A">
        <w:rPr>
          <w:rtl/>
        </w:rPr>
        <w:t xml:space="preserve"> </w:t>
      </w:r>
      <w:r w:rsidRPr="00CF24E8">
        <w:rPr>
          <w:rtl/>
        </w:rPr>
        <w:t>ימי</w:t>
      </w:r>
      <w:r w:rsidR="0084256A">
        <w:rPr>
          <w:rtl/>
        </w:rPr>
        <w:t xml:space="preserve"> </w:t>
      </w:r>
      <w:r w:rsidRPr="00CF24E8">
        <w:rPr>
          <w:rtl/>
        </w:rPr>
        <w:t>בן</w:t>
      </w:r>
      <w:r w:rsidR="0084256A">
        <w:rPr>
          <w:rtl/>
        </w:rPr>
        <w:t>-</w:t>
      </w:r>
      <w:r w:rsidRPr="00CF24E8">
        <w:rPr>
          <w:rtl/>
        </w:rPr>
        <w:t>גוריון.</w:t>
      </w:r>
      <w:r w:rsidR="0084256A">
        <w:rPr>
          <w:rtl/>
        </w:rPr>
        <w:t xml:space="preserve"> </w:t>
      </w:r>
      <w:r w:rsidRPr="00CF24E8">
        <w:rPr>
          <w:rtl/>
        </w:rPr>
        <w:t>ראיתי</w:t>
      </w:r>
      <w:r w:rsidR="0084256A">
        <w:rPr>
          <w:rtl/>
        </w:rPr>
        <w:t xml:space="preserve"> </w:t>
      </w:r>
      <w:r w:rsidRPr="00CF24E8">
        <w:rPr>
          <w:rtl/>
        </w:rPr>
        <w:t>מתוך</w:t>
      </w:r>
      <w:r w:rsidR="0084256A">
        <w:rPr>
          <w:rtl/>
        </w:rPr>
        <w:t xml:space="preserve"> </w:t>
      </w:r>
      <w:r w:rsidRPr="00CF24E8">
        <w:rPr>
          <w:rtl/>
        </w:rPr>
        <w:t>הכתבה ב"ידיעות אחרונות" חשדות לטיוח,</w:t>
      </w:r>
      <w:r w:rsidR="0084256A">
        <w:rPr>
          <w:rtl/>
        </w:rPr>
        <w:t xml:space="preserve"> </w:t>
      </w:r>
      <w:r w:rsidRPr="00CF24E8">
        <w:rPr>
          <w:rtl/>
        </w:rPr>
        <w:t>לשוחד, גרסאות שונות, לא רק של הרמטכ"ל; מי מדבר רק על הרמטכ"ל? איפה האלוף עמירם</w:t>
      </w:r>
      <w:r w:rsidR="0084256A">
        <w:rPr>
          <w:rtl/>
        </w:rPr>
        <w:t xml:space="preserve"> </w:t>
      </w:r>
      <w:r w:rsidRPr="00CF24E8">
        <w:rPr>
          <w:rtl/>
        </w:rPr>
        <w:t>לוין?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שואל,</w:t>
      </w:r>
      <w:r w:rsidR="0084256A">
        <w:rPr>
          <w:rtl/>
        </w:rPr>
        <w:t xml:space="preserve"> </w:t>
      </w:r>
      <w:r w:rsidRPr="00CF24E8">
        <w:rPr>
          <w:rtl/>
        </w:rPr>
        <w:t>איך</w:t>
      </w:r>
      <w:r w:rsidR="0084256A">
        <w:rPr>
          <w:rtl/>
        </w:rPr>
        <w:t xml:space="preserve"> </w:t>
      </w:r>
      <w:r w:rsidRPr="00CF24E8">
        <w:rPr>
          <w:rtl/>
        </w:rPr>
        <w:t>בכלל</w:t>
      </w:r>
      <w:r w:rsidR="0084256A">
        <w:rPr>
          <w:rtl/>
        </w:rPr>
        <w:t xml:space="preserve"> </w:t>
      </w:r>
      <w:r w:rsidRPr="00CF24E8">
        <w:rPr>
          <w:rtl/>
        </w:rPr>
        <w:t>נכנס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 xml:space="preserve">נושא מלחמות האלופים לתוך העניין הזה? </w:t>
      </w:r>
      <w:r w:rsidR="0084256A">
        <w:rPr>
          <w:rtl/>
        </w:rPr>
        <w:t xml:space="preserve">– </w:t>
      </w:r>
      <w:r w:rsidRPr="00CF24E8">
        <w:rPr>
          <w:rtl/>
        </w:rPr>
        <w:t>מטייחים,</w:t>
      </w:r>
      <w:r w:rsidR="0084256A">
        <w:rPr>
          <w:rtl/>
        </w:rPr>
        <w:t xml:space="preserve"> </w:t>
      </w:r>
      <w:r w:rsidRPr="00CF24E8">
        <w:rPr>
          <w:rtl/>
        </w:rPr>
        <w:t>משתיקים. איפה שר הביטחון? מה, הוא גננת? שר הביטחון גננת? מה הוא נותן</w:t>
      </w:r>
      <w:r w:rsidR="0084256A">
        <w:rPr>
          <w:rtl/>
        </w:rPr>
        <w:t xml:space="preserve"> </w:t>
      </w:r>
      <w:r w:rsidRPr="00CF24E8">
        <w:rPr>
          <w:rtl/>
        </w:rPr>
        <w:t>לילדים</w:t>
      </w:r>
      <w:r w:rsidR="0084256A">
        <w:rPr>
          <w:rtl/>
        </w:rPr>
        <w:t xml:space="preserve"> </w:t>
      </w:r>
      <w:r w:rsidRPr="00CF24E8">
        <w:rPr>
          <w:rtl/>
        </w:rPr>
        <w:t>בגן לריב? הוא לא יכול לבוא לתת מכה על השולחן ולהגיד: די, מספיק? הרי כל</w:t>
      </w:r>
      <w:r w:rsidR="0084256A">
        <w:rPr>
          <w:rtl/>
        </w:rPr>
        <w:t xml:space="preserve"> </w:t>
      </w:r>
      <w:r w:rsidRPr="00CF24E8">
        <w:rPr>
          <w:rtl/>
        </w:rPr>
        <w:t>החיילים,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הציבור מסתכל עליהם למעלה ואומר: באלה אנחנו רוצים להאמין. איך הוא</w:t>
      </w:r>
      <w:r w:rsidR="0084256A">
        <w:rPr>
          <w:rtl/>
        </w:rPr>
        <w:t xml:space="preserve"> </w:t>
      </w:r>
      <w:r w:rsidRPr="00CF24E8">
        <w:rPr>
          <w:rtl/>
        </w:rPr>
        <w:t>יכול</w:t>
      </w:r>
      <w:r w:rsidR="0084256A">
        <w:rPr>
          <w:rtl/>
        </w:rPr>
        <w:t xml:space="preserve"> </w:t>
      </w:r>
      <w:r w:rsidRPr="00CF24E8">
        <w:rPr>
          <w:rtl/>
        </w:rPr>
        <w:t>להאמין</w:t>
      </w:r>
      <w:r w:rsidR="0084256A">
        <w:rPr>
          <w:rtl/>
        </w:rPr>
        <w:t xml:space="preserve"> </w:t>
      </w:r>
      <w:r w:rsidRPr="00CF24E8">
        <w:rPr>
          <w:rtl/>
        </w:rPr>
        <w:t>להם כשזה אומר כך ואחר כך הוא אומר כך? וזה אומר על זה.</w:t>
      </w:r>
      <w:r w:rsidR="0084256A">
        <w:rPr>
          <w:rtl/>
        </w:rPr>
        <w:t xml:space="preserve"> </w:t>
      </w:r>
      <w:r w:rsidRPr="00CF24E8">
        <w:rPr>
          <w:rtl/>
        </w:rPr>
        <w:t>איזו דמות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נותנים</w:t>
      </w:r>
      <w:r w:rsidR="0084256A">
        <w:rPr>
          <w:rtl/>
        </w:rPr>
        <w:t xml:space="preserve"> </w:t>
      </w:r>
      <w:r w:rsidRPr="00CF24E8">
        <w:rPr>
          <w:rtl/>
        </w:rPr>
        <w:t>לילדים</w:t>
      </w:r>
      <w:r w:rsidR="0084256A">
        <w:rPr>
          <w:rtl/>
        </w:rPr>
        <w:t xml:space="preserve"> </w:t>
      </w:r>
      <w:r w:rsidRPr="00CF24E8">
        <w:rPr>
          <w:rtl/>
        </w:rPr>
        <w:t>שלנו?</w:t>
      </w:r>
      <w:r w:rsidR="0084256A">
        <w:rPr>
          <w:rtl/>
        </w:rPr>
        <w:t xml:space="preserve"> </w:t>
      </w:r>
      <w:r w:rsidRPr="00CF24E8">
        <w:rPr>
          <w:rtl/>
        </w:rPr>
        <w:t>לי יש בת בצבא ואני רוצה לדעת בביטחון שהילדה הזאת</w:t>
      </w:r>
      <w:r w:rsidR="0084256A">
        <w:rPr>
          <w:rtl/>
        </w:rPr>
        <w:t xml:space="preserve"> </w:t>
      </w:r>
      <w:r w:rsidRPr="00CF24E8">
        <w:rPr>
          <w:rtl/>
        </w:rPr>
        <w:t>מטופלת</w:t>
      </w:r>
      <w:r w:rsidR="0084256A">
        <w:rPr>
          <w:rtl/>
        </w:rPr>
        <w:t xml:space="preserve"> </w:t>
      </w:r>
      <w:r w:rsidRPr="00CF24E8">
        <w:rPr>
          <w:rtl/>
        </w:rPr>
        <w:t>כמו</w:t>
      </w:r>
      <w:r w:rsidR="0084256A">
        <w:rPr>
          <w:rtl/>
        </w:rPr>
        <w:t xml:space="preserve"> </w:t>
      </w:r>
      <w:r w:rsidRPr="00CF24E8">
        <w:rPr>
          <w:rtl/>
        </w:rPr>
        <w:t>שצריך,</w:t>
      </w:r>
      <w:r w:rsidR="0084256A">
        <w:rPr>
          <w:rtl/>
        </w:rPr>
        <w:t xml:space="preserve"> </w:t>
      </w:r>
      <w:r w:rsidRPr="00CF24E8">
        <w:rPr>
          <w:rtl/>
        </w:rPr>
        <w:t>בלי</w:t>
      </w:r>
      <w:r w:rsidR="0084256A">
        <w:rPr>
          <w:rtl/>
        </w:rPr>
        <w:t xml:space="preserve"> </w:t>
      </w:r>
      <w:r w:rsidRPr="00CF24E8">
        <w:rPr>
          <w:rtl/>
        </w:rPr>
        <w:t>טיוח, בלי עדויות כפולות, בלי כל מיני דברים כאלה. איך</w:t>
      </w:r>
      <w:r w:rsidR="0084256A">
        <w:rPr>
          <w:rtl/>
        </w:rPr>
        <w:t xml:space="preserve"> </w:t>
      </w:r>
      <w:r w:rsidRPr="00CF24E8">
        <w:rPr>
          <w:rtl/>
        </w:rPr>
        <w:t>אני, כאבא שלה, יכול לדעת את הדברים האלה?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בסברה</w:t>
      </w:r>
      <w:r w:rsidR="0084256A">
        <w:rPr>
          <w:rtl/>
        </w:rPr>
        <w:t xml:space="preserve"> </w:t>
      </w:r>
      <w:r w:rsidRPr="00CF24E8">
        <w:rPr>
          <w:rtl/>
        </w:rPr>
        <w:t>ושתילה</w:t>
      </w:r>
      <w:r w:rsidR="0084256A">
        <w:rPr>
          <w:rtl/>
        </w:rPr>
        <w:t xml:space="preserve"> </w:t>
      </w:r>
      <w:r w:rsidRPr="00CF24E8">
        <w:rPr>
          <w:rtl/>
        </w:rPr>
        <w:t>אדוני השר, ערבים הרגו ערבים, הקימו ועדת חקירה, הדרג המדיני</w:t>
      </w:r>
      <w:r w:rsidR="0084256A">
        <w:rPr>
          <w:rtl/>
        </w:rPr>
        <w:t xml:space="preserve"> </w:t>
      </w:r>
      <w:r w:rsidRPr="00CF24E8">
        <w:rPr>
          <w:rtl/>
        </w:rPr>
        <w:t>יצא</w:t>
      </w:r>
      <w:r w:rsidR="0084256A">
        <w:rPr>
          <w:rtl/>
        </w:rPr>
        <w:t xml:space="preserve"> </w:t>
      </w:r>
      <w:r w:rsidRPr="00CF24E8">
        <w:rPr>
          <w:rtl/>
        </w:rPr>
        <w:t>ניזוק והשר שרון נאלץ לעזוב את הממשלה. במלחמת יום הכיפורים הדרג הצבאי נענש</w:t>
      </w:r>
      <w:r w:rsidR="0084256A">
        <w:rPr>
          <w:rtl/>
        </w:rPr>
        <w:t xml:space="preserve"> </w:t>
      </w:r>
      <w:r w:rsidRPr="00CF24E8">
        <w:rPr>
          <w:rtl/>
        </w:rPr>
        <w:t>בוועדת חקירה ממלכתית. גולדה הקימה את ועדת החקירה, בגין הקים ועדת חקירה.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אני רוצה לומר לך, אדוני, שבשידור טלוויזיה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אבקש לסיים.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רון נחמן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כבר</w:t>
      </w:r>
      <w:r w:rsidR="0084256A">
        <w:rPr>
          <w:rtl/>
        </w:rPr>
        <w:t xml:space="preserve"> </w:t>
      </w:r>
      <w:r w:rsidRPr="00CF24E8">
        <w:rPr>
          <w:rtl/>
        </w:rPr>
        <w:t>מסיים.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 –</w:t>
      </w:r>
      <w:r w:rsidR="00CF24E8" w:rsidRPr="00CF24E8">
        <w:rPr>
          <w:rtl/>
        </w:rPr>
        <w:t xml:space="preserve"> רב</w:t>
      </w:r>
      <w:r>
        <w:rPr>
          <w:rtl/>
        </w:rPr>
        <w:t>-</w:t>
      </w:r>
      <w:r w:rsidR="00CF24E8" w:rsidRPr="00CF24E8">
        <w:rPr>
          <w:rtl/>
        </w:rPr>
        <w:t>אלוף ברק, בתשובה על שאלת המראיין, אמר: אני מסכים להקמת ועדת חקירה</w:t>
      </w:r>
      <w:r>
        <w:rPr>
          <w:rtl/>
        </w:rPr>
        <w:t xml:space="preserve"> </w:t>
      </w:r>
      <w:r w:rsidR="00CF24E8" w:rsidRPr="00CF24E8">
        <w:rPr>
          <w:rtl/>
        </w:rPr>
        <w:t>ממלכתית, כיוון שעל</w:t>
      </w:r>
      <w:r>
        <w:rPr>
          <w:rtl/>
        </w:rPr>
        <w:t>-</w:t>
      </w:r>
      <w:r w:rsidR="00CF24E8" w:rsidRPr="00CF24E8">
        <w:rPr>
          <w:rtl/>
        </w:rPr>
        <w:t>פי החוק הממשלה צריכה להקים את ועדת החקירה הממלכתית.</w:t>
      </w:r>
      <w:r>
        <w:rPr>
          <w:rtl/>
        </w:rPr>
        <w:t xml:space="preserve"> </w:t>
      </w:r>
      <w:r w:rsidR="00CF24E8" w:rsidRPr="00CF24E8">
        <w:rPr>
          <w:rtl/>
        </w:rPr>
        <w:t>לו אני</w:t>
      </w:r>
      <w:r>
        <w:rPr>
          <w:rtl/>
        </w:rPr>
        <w:t xml:space="preserve"> </w:t>
      </w:r>
      <w:r w:rsidR="00CF24E8" w:rsidRPr="00CF24E8">
        <w:rPr>
          <w:rtl/>
        </w:rPr>
        <w:t>הייתי</w:t>
      </w:r>
      <w:r>
        <w:rPr>
          <w:rtl/>
        </w:rPr>
        <w:t xml:space="preserve"> </w:t>
      </w:r>
      <w:r w:rsidR="00CF24E8" w:rsidRPr="00CF24E8">
        <w:rPr>
          <w:rtl/>
        </w:rPr>
        <w:t>אהוד</w:t>
      </w:r>
      <w:r>
        <w:rPr>
          <w:rtl/>
        </w:rPr>
        <w:t xml:space="preserve"> </w:t>
      </w:r>
      <w:r w:rsidR="00CF24E8" w:rsidRPr="00CF24E8">
        <w:rPr>
          <w:rtl/>
        </w:rPr>
        <w:t>ברק,</w:t>
      </w:r>
      <w:r>
        <w:rPr>
          <w:rtl/>
        </w:rPr>
        <w:t xml:space="preserve"> </w:t>
      </w:r>
      <w:r w:rsidR="00CF24E8" w:rsidRPr="00CF24E8">
        <w:rPr>
          <w:rtl/>
        </w:rPr>
        <w:t>לו אני הייתי במקומו, הייתי פונה אליכם עכשיו, לממשלה, ואומר:</w:t>
      </w:r>
      <w:r>
        <w:rPr>
          <w:rtl/>
        </w:rPr>
        <w:t xml:space="preserve"> </w:t>
      </w:r>
      <w:r w:rsidR="00CF24E8" w:rsidRPr="00CF24E8">
        <w:rPr>
          <w:rtl/>
        </w:rPr>
        <w:t>כדי</w:t>
      </w:r>
      <w:r>
        <w:rPr>
          <w:rtl/>
        </w:rPr>
        <w:t xml:space="preserve"> </w:t>
      </w:r>
      <w:r w:rsidR="00CF24E8" w:rsidRPr="00CF24E8">
        <w:rPr>
          <w:rtl/>
        </w:rPr>
        <w:t>להוריד</w:t>
      </w:r>
      <w:r>
        <w:rPr>
          <w:rtl/>
        </w:rPr>
        <w:t xml:space="preserve"> </w:t>
      </w:r>
      <w:r w:rsidR="00CF24E8" w:rsidRPr="00CF24E8">
        <w:rPr>
          <w:rtl/>
        </w:rPr>
        <w:t>פעם אחת את העניין מעל סדר</w:t>
      </w:r>
      <w:r>
        <w:rPr>
          <w:rtl/>
        </w:rPr>
        <w:t>-</w:t>
      </w:r>
      <w:r w:rsidR="00CF24E8" w:rsidRPr="00CF24E8">
        <w:rPr>
          <w:rtl/>
        </w:rPr>
        <w:t xml:space="preserve">היום וכדי שהפרשה הזאת לא תדבק באיש </w:t>
      </w:r>
      <w:r>
        <w:rPr>
          <w:rtl/>
        </w:rPr>
        <w:t>–</w:t>
      </w:r>
      <w:r w:rsidR="00CF24E8" w:rsidRPr="00CF24E8">
        <w:rPr>
          <w:rtl/>
        </w:rPr>
        <w:t xml:space="preserve"> לא</w:t>
      </w:r>
      <w:r>
        <w:rPr>
          <w:rtl/>
        </w:rPr>
        <w:t xml:space="preserve"> </w:t>
      </w:r>
      <w:r w:rsidR="00CF24E8" w:rsidRPr="00CF24E8">
        <w:rPr>
          <w:rtl/>
        </w:rPr>
        <w:t>ברמטכ"ל,</w:t>
      </w:r>
      <w:r>
        <w:rPr>
          <w:rtl/>
        </w:rPr>
        <w:t xml:space="preserve"> </w:t>
      </w:r>
      <w:r w:rsidR="00CF24E8" w:rsidRPr="00CF24E8">
        <w:rPr>
          <w:rtl/>
        </w:rPr>
        <w:t>לא</w:t>
      </w:r>
      <w:r>
        <w:rPr>
          <w:rtl/>
        </w:rPr>
        <w:t xml:space="preserve"> </w:t>
      </w:r>
      <w:r w:rsidR="00CF24E8" w:rsidRPr="00CF24E8">
        <w:rPr>
          <w:rtl/>
        </w:rPr>
        <w:t>בסגן הרמטכ"ל, לא בפצ"ר, לא בשר הביטחון, לא בדן שומרון, באיש; אני</w:t>
      </w:r>
      <w:r>
        <w:rPr>
          <w:rtl/>
        </w:rPr>
        <w:t xml:space="preserve"> </w:t>
      </w:r>
      <w:r w:rsidR="00CF24E8" w:rsidRPr="00CF24E8">
        <w:rPr>
          <w:rtl/>
        </w:rPr>
        <w:t>בא</w:t>
      </w:r>
      <w:r>
        <w:rPr>
          <w:rtl/>
        </w:rPr>
        <w:t xml:space="preserve"> </w:t>
      </w:r>
      <w:r w:rsidR="00CF24E8" w:rsidRPr="00CF24E8">
        <w:rPr>
          <w:rtl/>
        </w:rPr>
        <w:t>ואומר</w:t>
      </w:r>
      <w:r>
        <w:rPr>
          <w:rtl/>
        </w:rPr>
        <w:t xml:space="preserve"> </w:t>
      </w:r>
      <w:r w:rsidR="00CF24E8" w:rsidRPr="00CF24E8">
        <w:rPr>
          <w:rtl/>
        </w:rPr>
        <w:t>שלו</w:t>
      </w:r>
      <w:r>
        <w:rPr>
          <w:rtl/>
        </w:rPr>
        <w:t xml:space="preserve"> </w:t>
      </w:r>
      <w:r w:rsidR="00CF24E8" w:rsidRPr="00CF24E8">
        <w:rPr>
          <w:rtl/>
        </w:rPr>
        <w:t>הייתי ברק הייתי עושה שני דברים: 1. עומד על כך שתקום ועדת חקירה</w:t>
      </w:r>
      <w:r>
        <w:rPr>
          <w:rtl/>
        </w:rPr>
        <w:t xml:space="preserve"> </w:t>
      </w:r>
      <w:r w:rsidR="00CF24E8" w:rsidRPr="00CF24E8">
        <w:rPr>
          <w:rtl/>
        </w:rPr>
        <w:t>ממלכתית;</w:t>
      </w:r>
      <w:r>
        <w:rPr>
          <w:rtl/>
        </w:rPr>
        <w:t xml:space="preserve"> </w:t>
      </w:r>
      <w:r w:rsidR="00CF24E8" w:rsidRPr="00CF24E8">
        <w:rPr>
          <w:rtl/>
        </w:rPr>
        <w:t>2.</w:t>
      </w:r>
      <w:r>
        <w:rPr>
          <w:rtl/>
        </w:rPr>
        <w:t xml:space="preserve"> </w:t>
      </w:r>
      <w:r w:rsidR="00CF24E8" w:rsidRPr="00CF24E8">
        <w:rPr>
          <w:rtl/>
        </w:rPr>
        <w:t>מגיש תביעה, עם האלוף עמירם לוין, נגד העיתון "ידיעות אחרונות", של</w:t>
      </w:r>
      <w:r>
        <w:rPr>
          <w:rtl/>
        </w:rPr>
        <w:t xml:space="preserve"> </w:t>
      </w:r>
      <w:r w:rsidR="00CF24E8" w:rsidRPr="00CF24E8">
        <w:rPr>
          <w:rtl/>
        </w:rPr>
        <w:t>10</w:t>
      </w:r>
      <w:r>
        <w:rPr>
          <w:rtl/>
        </w:rPr>
        <w:t xml:space="preserve"> </w:t>
      </w:r>
      <w:r w:rsidR="00CF24E8" w:rsidRPr="00CF24E8">
        <w:rPr>
          <w:rtl/>
        </w:rPr>
        <w:t>מיליוני</w:t>
      </w:r>
      <w:r>
        <w:rPr>
          <w:rtl/>
        </w:rPr>
        <w:t xml:space="preserve"> </w:t>
      </w:r>
      <w:r w:rsidR="00CF24E8" w:rsidRPr="00CF24E8">
        <w:rPr>
          <w:rtl/>
        </w:rPr>
        <w:t>שקל,</w:t>
      </w:r>
      <w:r>
        <w:rPr>
          <w:rtl/>
        </w:rPr>
        <w:t xml:space="preserve"> </w:t>
      </w:r>
      <w:r w:rsidR="00CF24E8" w:rsidRPr="00CF24E8">
        <w:rPr>
          <w:rtl/>
        </w:rPr>
        <w:t>לא</w:t>
      </w:r>
      <w:r>
        <w:rPr>
          <w:rtl/>
        </w:rPr>
        <w:t xml:space="preserve"> </w:t>
      </w:r>
      <w:r w:rsidR="00CF24E8" w:rsidRPr="00CF24E8">
        <w:rPr>
          <w:rtl/>
        </w:rPr>
        <w:t>מיליון</w:t>
      </w:r>
      <w:r>
        <w:rPr>
          <w:rtl/>
        </w:rPr>
        <w:t xml:space="preserve"> </w:t>
      </w:r>
      <w:r w:rsidR="00CF24E8" w:rsidRPr="00CF24E8">
        <w:rPr>
          <w:rtl/>
        </w:rPr>
        <w:t>אלא</w:t>
      </w:r>
      <w:r>
        <w:rPr>
          <w:rtl/>
        </w:rPr>
        <w:t xml:space="preserve"> </w:t>
      </w:r>
      <w:r w:rsidR="00CF24E8" w:rsidRPr="00CF24E8">
        <w:rPr>
          <w:rtl/>
        </w:rPr>
        <w:t>10 מיליוני שקל, כדי לחנך פעם אחת ולתמיד את</w:t>
      </w:r>
      <w:r>
        <w:rPr>
          <w:rtl/>
        </w:rPr>
        <w:t xml:space="preserve"> </w:t>
      </w:r>
      <w:r w:rsidR="00CF24E8" w:rsidRPr="00CF24E8">
        <w:rPr>
          <w:rtl/>
        </w:rPr>
        <w:t>העיתון</w:t>
      </w:r>
      <w:r>
        <w:rPr>
          <w:rtl/>
        </w:rPr>
        <w:t xml:space="preserve"> </w:t>
      </w:r>
      <w:r w:rsidR="00CF24E8" w:rsidRPr="00CF24E8">
        <w:rPr>
          <w:rtl/>
        </w:rPr>
        <w:t>הכי</w:t>
      </w:r>
      <w:r>
        <w:rPr>
          <w:rtl/>
        </w:rPr>
        <w:t xml:space="preserve"> </w:t>
      </w:r>
      <w:r w:rsidR="00CF24E8" w:rsidRPr="00CF24E8">
        <w:rPr>
          <w:rtl/>
        </w:rPr>
        <w:t>חזק</w:t>
      </w:r>
      <w:r>
        <w:rPr>
          <w:rtl/>
        </w:rPr>
        <w:t xml:space="preserve"> </w:t>
      </w:r>
      <w:r w:rsidR="00CF24E8" w:rsidRPr="00CF24E8">
        <w:rPr>
          <w:rtl/>
        </w:rPr>
        <w:t>במדינת</w:t>
      </w:r>
      <w:r>
        <w:rPr>
          <w:rtl/>
        </w:rPr>
        <w:t xml:space="preserve"> </w:t>
      </w:r>
      <w:r w:rsidR="00CF24E8" w:rsidRPr="00CF24E8">
        <w:rPr>
          <w:rtl/>
        </w:rPr>
        <w:t>ישראל.</w:t>
      </w:r>
      <w:r>
        <w:rPr>
          <w:rtl/>
        </w:rPr>
        <w:t xml:space="preserve"> </w:t>
      </w:r>
      <w:r w:rsidR="00CF24E8" w:rsidRPr="00CF24E8">
        <w:rPr>
          <w:rtl/>
        </w:rPr>
        <w:t xml:space="preserve">אם הוא לא אמר את האמת </w:t>
      </w:r>
      <w:r>
        <w:rPr>
          <w:rtl/>
        </w:rPr>
        <w:t>–</w:t>
      </w:r>
      <w:r w:rsidR="00CF24E8" w:rsidRPr="00CF24E8">
        <w:rPr>
          <w:rtl/>
        </w:rPr>
        <w:t xml:space="preserve"> ישלם 10 מיליוני שקל;</w:t>
      </w:r>
      <w:r>
        <w:rPr>
          <w:rtl/>
        </w:rPr>
        <w:t xml:space="preserve"> </w:t>
      </w:r>
      <w:r w:rsidR="00CF24E8" w:rsidRPr="00CF24E8">
        <w:rPr>
          <w:rtl/>
        </w:rPr>
        <w:t>שעיתונאים</w:t>
      </w:r>
      <w:r>
        <w:rPr>
          <w:rtl/>
        </w:rPr>
        <w:t xml:space="preserve"> </w:t>
      </w:r>
      <w:r w:rsidR="00CF24E8" w:rsidRPr="00CF24E8">
        <w:rPr>
          <w:rtl/>
        </w:rPr>
        <w:t xml:space="preserve">יהיו זהירים בדבריהם. אבל אם הדברים אמת </w:t>
      </w:r>
      <w:r>
        <w:rPr>
          <w:rtl/>
        </w:rPr>
        <w:t>–</w:t>
      </w:r>
      <w:r w:rsidR="00CF24E8" w:rsidRPr="00CF24E8">
        <w:rPr>
          <w:rtl/>
        </w:rPr>
        <w:t xml:space="preserve"> ועדת החקירה הממלכתית תפענח</w:t>
      </w:r>
      <w:r>
        <w:rPr>
          <w:rtl/>
        </w:rPr>
        <w:t xml:space="preserve"> </w:t>
      </w:r>
      <w:r w:rsidR="00CF24E8" w:rsidRPr="00CF24E8">
        <w:rPr>
          <w:rtl/>
        </w:rPr>
        <w:t>את כל הפרשה, ואז עם ישראל ידע שהפרשה מאחוריו. 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לחבר הכנסת רון נחמן.</w:t>
      </w:r>
      <w:r w:rsidR="0084256A">
        <w:rPr>
          <w:rtl/>
        </w:rPr>
        <w:t xml:space="preserve"> </w:t>
      </w:r>
      <w:r w:rsidRPr="00CF24E8">
        <w:rPr>
          <w:rtl/>
        </w:rPr>
        <w:t>אני מזמינה את חבר הכנסת משה פלד. אחריו, אם</w:t>
      </w:r>
      <w:r w:rsidR="0084256A">
        <w:rPr>
          <w:rtl/>
        </w:rPr>
        <w:t xml:space="preserve"> </w:t>
      </w:r>
      <w:r w:rsidRPr="00CF24E8">
        <w:rPr>
          <w:rtl/>
        </w:rPr>
        <w:t>יימצא לי מחליף, אני עולה.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כבוד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 ביום שלאחר ההלוויה בקיבוץ מרום</w:t>
      </w:r>
      <w:r w:rsidR="0084256A">
        <w:rPr>
          <w:rtl/>
        </w:rPr>
        <w:t>-</w:t>
      </w:r>
      <w:r w:rsidRPr="00CF24E8">
        <w:rPr>
          <w:rtl/>
        </w:rPr>
        <w:t>גולן, לאחר</w:t>
      </w:r>
      <w:r w:rsidR="0084256A">
        <w:rPr>
          <w:rtl/>
        </w:rPr>
        <w:t xml:space="preserve"> </w:t>
      </w:r>
      <w:r w:rsidRPr="00CF24E8">
        <w:rPr>
          <w:rtl/>
        </w:rPr>
        <w:t>החלפת</w:t>
      </w:r>
      <w:r w:rsidR="0084256A">
        <w:rPr>
          <w:rtl/>
        </w:rPr>
        <w:t xml:space="preserve"> </w:t>
      </w:r>
      <w:r w:rsidRPr="00CF24E8">
        <w:rPr>
          <w:rtl/>
        </w:rPr>
        <w:t>דברים</w:t>
      </w:r>
      <w:r w:rsidR="0084256A">
        <w:rPr>
          <w:rtl/>
        </w:rPr>
        <w:t xml:space="preserve"> </w:t>
      </w:r>
      <w:r w:rsidRPr="00CF24E8">
        <w:rPr>
          <w:rtl/>
        </w:rPr>
        <w:t>קצרה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האלוף עמירם לוין, אמרתי דברים שנשמעו אז בוטים, חריגים,</w:t>
      </w:r>
      <w:r w:rsidR="0084256A">
        <w:rPr>
          <w:rtl/>
        </w:rPr>
        <w:t xml:space="preserve"> </w:t>
      </w:r>
      <w:r w:rsidRPr="00CF24E8">
        <w:rPr>
          <w:rtl/>
        </w:rPr>
        <w:t>יוצאי</w:t>
      </w:r>
      <w:r w:rsidR="0084256A">
        <w:rPr>
          <w:rtl/>
        </w:rPr>
        <w:t xml:space="preserve"> </w:t>
      </w:r>
      <w:r w:rsidRPr="00CF24E8">
        <w:rPr>
          <w:rtl/>
        </w:rPr>
        <w:t>דופן, ובכל זאת חזרתי ואמרתי אותם כיוון שזו היתה השקפת עולמי לאורך השנים</w:t>
      </w:r>
      <w:r w:rsidR="0084256A">
        <w:rPr>
          <w:rtl/>
        </w:rPr>
        <w:t xml:space="preserve"> </w:t>
      </w:r>
      <w:r w:rsidRPr="00CF24E8">
        <w:rPr>
          <w:rtl/>
        </w:rPr>
        <w:t>שבהן</w:t>
      </w:r>
      <w:r w:rsidR="0084256A">
        <w:rPr>
          <w:rtl/>
        </w:rPr>
        <w:t xml:space="preserve"> </w:t>
      </w:r>
      <w:r w:rsidRPr="00CF24E8">
        <w:rPr>
          <w:rtl/>
        </w:rPr>
        <w:t>שימשתי מפקד בצה"ל. אמרתי, שכשיש אי</w:t>
      </w:r>
      <w:r w:rsidR="0084256A">
        <w:rPr>
          <w:rtl/>
        </w:rPr>
        <w:t>-</w:t>
      </w:r>
      <w:r w:rsidRPr="00CF24E8">
        <w:rPr>
          <w:rtl/>
        </w:rPr>
        <w:t>הבנה, הבעיה היא תמיד של המסביר.</w:t>
      </w:r>
      <w:r w:rsidR="0084256A">
        <w:rPr>
          <w:rtl/>
        </w:rPr>
        <w:t xml:space="preserve"> </w:t>
      </w:r>
      <w:r w:rsidRPr="00CF24E8">
        <w:rPr>
          <w:rtl/>
        </w:rPr>
        <w:t>נראה</w:t>
      </w:r>
      <w:r w:rsidR="0084256A">
        <w:rPr>
          <w:rtl/>
        </w:rPr>
        <w:t xml:space="preserve"> </w:t>
      </w:r>
      <w:r w:rsidRPr="00CF24E8">
        <w:rPr>
          <w:rtl/>
        </w:rPr>
        <w:t>שהוא</w:t>
      </w:r>
      <w:r w:rsidR="0084256A">
        <w:rPr>
          <w:rtl/>
        </w:rPr>
        <w:t xml:space="preserve"> </w:t>
      </w:r>
      <w:r w:rsidRPr="00CF24E8">
        <w:rPr>
          <w:rtl/>
        </w:rPr>
        <w:t>אמר</w:t>
      </w:r>
      <w:r w:rsidR="0084256A">
        <w:rPr>
          <w:rtl/>
        </w:rPr>
        <w:t xml:space="preserve"> </w:t>
      </w:r>
      <w:r w:rsidRPr="00CF24E8">
        <w:rPr>
          <w:rtl/>
        </w:rPr>
        <w:t>את דבריו בצורה לא מובנת דיה, לא ברורה וחד</w:t>
      </w:r>
      <w:r w:rsidR="0084256A">
        <w:rPr>
          <w:rtl/>
        </w:rPr>
        <w:t>-</w:t>
      </w:r>
      <w:r w:rsidRPr="00CF24E8">
        <w:rPr>
          <w:rtl/>
        </w:rPr>
        <w:t>משמעית, לא קליטה לשומעיו.</w:t>
      </w:r>
      <w:r w:rsidR="0084256A">
        <w:rPr>
          <w:rtl/>
        </w:rPr>
        <w:t xml:space="preserve"> </w:t>
      </w:r>
      <w:r w:rsidRPr="00CF24E8">
        <w:rPr>
          <w:rtl/>
        </w:rPr>
        <w:t>התכוונתי</w:t>
      </w:r>
      <w:r w:rsidR="0084256A">
        <w:rPr>
          <w:rtl/>
        </w:rPr>
        <w:t xml:space="preserve"> </w:t>
      </w:r>
      <w:r w:rsidRPr="00CF24E8">
        <w:rPr>
          <w:rtl/>
        </w:rPr>
        <w:t>באותה</w:t>
      </w:r>
      <w:r w:rsidR="0084256A">
        <w:rPr>
          <w:rtl/>
        </w:rPr>
        <w:t xml:space="preserve"> </w:t>
      </w:r>
      <w:r w:rsidRPr="00CF24E8">
        <w:rPr>
          <w:rtl/>
        </w:rPr>
        <w:t>אמירה,</w:t>
      </w:r>
      <w:r w:rsidR="0084256A">
        <w:rPr>
          <w:rtl/>
        </w:rPr>
        <w:t xml:space="preserve"> </w:t>
      </w:r>
      <w:r w:rsidRPr="00CF24E8">
        <w:rPr>
          <w:rtl/>
        </w:rPr>
        <w:t>כמובן,</w:t>
      </w:r>
      <w:r w:rsidR="0084256A">
        <w:rPr>
          <w:rtl/>
        </w:rPr>
        <w:t xml:space="preserve"> </w:t>
      </w:r>
      <w:r w:rsidRPr="00CF24E8">
        <w:rPr>
          <w:rtl/>
        </w:rPr>
        <w:t>למצב הלא</w:t>
      </w:r>
      <w:r w:rsidR="0084256A">
        <w:rPr>
          <w:rtl/>
        </w:rPr>
        <w:t>-</w:t>
      </w:r>
      <w:r w:rsidRPr="00CF24E8">
        <w:rPr>
          <w:rtl/>
        </w:rPr>
        <w:t>ברור מן הבחינה הצבאית שהיה סביב אותו</w:t>
      </w:r>
      <w:r w:rsidR="0084256A">
        <w:rPr>
          <w:rtl/>
        </w:rPr>
        <w:t xml:space="preserve"> </w:t>
      </w:r>
      <w:r w:rsidRPr="00CF24E8">
        <w:rPr>
          <w:rtl/>
        </w:rPr>
        <w:t>אירוע אומלל שנקרא לימים צאלים ב' ולהשתלשלות העניינים שהובילה לאסון הנורא.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אמרתי, שבמקום</w:t>
      </w:r>
      <w:r w:rsidR="0084256A">
        <w:rPr>
          <w:rtl/>
        </w:rPr>
        <w:t xml:space="preserve"> </w:t>
      </w:r>
      <w:r w:rsidRPr="00CF24E8">
        <w:rPr>
          <w:rtl/>
        </w:rPr>
        <w:t>שההגדרות</w:t>
      </w:r>
      <w:r w:rsidR="0084256A">
        <w:rPr>
          <w:rtl/>
        </w:rPr>
        <w:t xml:space="preserve"> </w:t>
      </w:r>
      <w:r w:rsidRPr="00CF24E8">
        <w:rPr>
          <w:rtl/>
        </w:rPr>
        <w:t>הצבאיות</w:t>
      </w:r>
      <w:r w:rsidR="0084256A">
        <w:rPr>
          <w:rtl/>
        </w:rPr>
        <w:t xml:space="preserve"> </w:t>
      </w:r>
      <w:r w:rsidRPr="00CF24E8">
        <w:rPr>
          <w:rtl/>
        </w:rPr>
        <w:t>אינן ברורות, שגבולות גזרות האחריות אינם</w:t>
      </w:r>
      <w:r w:rsidR="0084256A">
        <w:rPr>
          <w:rtl/>
        </w:rPr>
        <w:t xml:space="preserve"> </w:t>
      </w:r>
      <w:r w:rsidRPr="00CF24E8">
        <w:rPr>
          <w:rtl/>
        </w:rPr>
        <w:t>מדויקים</w:t>
      </w:r>
      <w:r w:rsidR="0084256A">
        <w:rPr>
          <w:rtl/>
        </w:rPr>
        <w:t xml:space="preserve"> </w:t>
      </w:r>
      <w:r w:rsidRPr="00CF24E8">
        <w:rPr>
          <w:rtl/>
        </w:rPr>
        <w:t>ואפילו אינן חופפים, במקום שבו פקודות הצבא אינן מקוימות עד הפרט האחרון</w:t>
      </w:r>
      <w:r w:rsidR="0084256A">
        <w:rPr>
          <w:rtl/>
        </w:rPr>
        <w:t xml:space="preserve"> </w:t>
      </w:r>
      <w:r w:rsidRPr="00CF24E8">
        <w:rPr>
          <w:rtl/>
        </w:rPr>
        <w:t>שבהן, במקום שכזה חייבים להיות אירועים חריגים, ואסון בנפש הוא אך עניין של זמן.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אינני</w:t>
      </w:r>
      <w:r w:rsidR="0084256A">
        <w:rPr>
          <w:rtl/>
        </w:rPr>
        <w:t xml:space="preserve"> </w:t>
      </w:r>
      <w:r w:rsidRPr="00CF24E8">
        <w:rPr>
          <w:rtl/>
        </w:rPr>
        <w:t>אוהב</w:t>
      </w:r>
      <w:r w:rsidR="0084256A">
        <w:rPr>
          <w:rtl/>
        </w:rPr>
        <w:t xml:space="preserve"> </w:t>
      </w:r>
      <w:r w:rsidRPr="00CF24E8">
        <w:rPr>
          <w:rtl/>
        </w:rPr>
        <w:t>להיות</w:t>
      </w:r>
      <w:r w:rsidR="0084256A">
        <w:rPr>
          <w:rtl/>
        </w:rPr>
        <w:t xml:space="preserve"> </w:t>
      </w:r>
      <w:r w:rsidRPr="00CF24E8">
        <w:rPr>
          <w:rtl/>
        </w:rPr>
        <w:t>חכם לאחר מעשה, גם אינני רוצה להצטרף ל"עליהום" על אהוד</w:t>
      </w:r>
      <w:r w:rsidR="0084256A">
        <w:rPr>
          <w:rtl/>
        </w:rPr>
        <w:t xml:space="preserve"> </w:t>
      </w:r>
      <w:r w:rsidRPr="00CF24E8">
        <w:rPr>
          <w:rtl/>
        </w:rPr>
        <w:t>ברק,</w:t>
      </w:r>
      <w:r w:rsidR="0084256A">
        <w:rPr>
          <w:rtl/>
        </w:rPr>
        <w:t xml:space="preserve"> </w:t>
      </w:r>
      <w:r w:rsidRPr="00CF24E8">
        <w:rPr>
          <w:rtl/>
        </w:rPr>
        <w:t>לכן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אומר</w:t>
      </w:r>
      <w:r w:rsidR="0084256A">
        <w:rPr>
          <w:rtl/>
        </w:rPr>
        <w:t xml:space="preserve"> </w:t>
      </w:r>
      <w:r w:rsidRPr="00CF24E8">
        <w:rPr>
          <w:rtl/>
        </w:rPr>
        <w:t>שאת הצבא אסור לנו לשפוט על</w:t>
      </w:r>
      <w:r w:rsidR="0084256A">
        <w:rPr>
          <w:rtl/>
        </w:rPr>
        <w:t>-</w:t>
      </w:r>
      <w:r w:rsidRPr="00CF24E8">
        <w:rPr>
          <w:rtl/>
        </w:rPr>
        <w:t>פי ראייה פוליטית, למען שמירתו</w:t>
      </w:r>
      <w:r w:rsidR="0084256A">
        <w:rPr>
          <w:rtl/>
        </w:rPr>
        <w:t xml:space="preserve"> </w:t>
      </w:r>
      <w:r w:rsidRPr="00CF24E8">
        <w:rPr>
          <w:rtl/>
        </w:rPr>
        <w:t>כצבא העם ולמען שמירת אחדותו ולכידותו.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ועוד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אומר: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הצבא לא דנים מעל גבי העיתונות. כל דיון הקשור בצה"ל</w:t>
      </w:r>
      <w:r w:rsidR="0084256A">
        <w:rPr>
          <w:rtl/>
        </w:rPr>
        <w:t xml:space="preserve"> </w:t>
      </w:r>
      <w:r w:rsidRPr="00CF24E8">
        <w:rPr>
          <w:rtl/>
        </w:rPr>
        <w:t>אסור</w:t>
      </w:r>
      <w:r w:rsidR="0084256A">
        <w:rPr>
          <w:rtl/>
        </w:rPr>
        <w:t xml:space="preserve"> </w:t>
      </w:r>
      <w:r w:rsidRPr="00CF24E8">
        <w:rPr>
          <w:rtl/>
        </w:rPr>
        <w:t>לו</w:t>
      </w:r>
      <w:r w:rsidR="0084256A">
        <w:rPr>
          <w:rtl/>
        </w:rPr>
        <w:t xml:space="preserve"> </w:t>
      </w:r>
      <w:r w:rsidRPr="00CF24E8">
        <w:rPr>
          <w:rtl/>
        </w:rPr>
        <w:t>שיהיה משתלח ובוטה, אסור לו שיהיה ויכוח של שוק, אולם אסור לו גם שיהיה</w:t>
      </w:r>
      <w:r w:rsidR="0084256A">
        <w:rPr>
          <w:rtl/>
        </w:rPr>
        <w:t xml:space="preserve"> </w:t>
      </w:r>
      <w:r w:rsidRPr="00CF24E8">
        <w:rPr>
          <w:rtl/>
        </w:rPr>
        <w:t>כזה שאמור להסתיר עובדות, שמטאטא נתונים משפיעים אל מתחת לשטיח.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קובע, כי התחקיר שהציגה התנועה לאיכות השלטון מטיל צד כבד על צה"ל, ולא</w:t>
      </w:r>
      <w:r w:rsidR="0084256A">
        <w:rPr>
          <w:rtl/>
        </w:rPr>
        <w:t xml:space="preserve"> </w:t>
      </w:r>
      <w:r w:rsidRPr="00CF24E8">
        <w:rPr>
          <w:rtl/>
        </w:rPr>
        <w:t>חשוב, כרגע, אם הוא בחזקת הטיוח הגדול או המריחה הגדולה. החשוב הוא, שהציבור קיבל</w:t>
      </w:r>
      <w:r w:rsidR="0084256A">
        <w:rPr>
          <w:rtl/>
        </w:rPr>
        <w:t xml:space="preserve"> </w:t>
      </w:r>
      <w:r w:rsidRPr="00CF24E8">
        <w:rPr>
          <w:rtl/>
        </w:rPr>
        <w:t>בפעם</w:t>
      </w:r>
      <w:r w:rsidR="0084256A">
        <w:rPr>
          <w:rtl/>
        </w:rPr>
        <w:t xml:space="preserve"> </w:t>
      </w:r>
      <w:r w:rsidRPr="00CF24E8">
        <w:rPr>
          <w:rtl/>
        </w:rPr>
        <w:t>הראשונה</w:t>
      </w:r>
      <w:r w:rsidR="0084256A">
        <w:rPr>
          <w:rtl/>
        </w:rPr>
        <w:t xml:space="preserve"> </w:t>
      </w:r>
      <w:r w:rsidRPr="00CF24E8">
        <w:rPr>
          <w:rtl/>
        </w:rPr>
        <w:t>עובדות</w:t>
      </w:r>
      <w:r w:rsidR="0084256A">
        <w:rPr>
          <w:rtl/>
        </w:rPr>
        <w:t xml:space="preserve"> </w:t>
      </w:r>
      <w:r w:rsidRPr="00CF24E8">
        <w:rPr>
          <w:rtl/>
        </w:rPr>
        <w:t>שגרמו</w:t>
      </w:r>
      <w:r w:rsidR="0084256A">
        <w:rPr>
          <w:rtl/>
        </w:rPr>
        <w:t xml:space="preserve"> </w:t>
      </w:r>
      <w:r w:rsidRPr="00CF24E8">
        <w:rPr>
          <w:rtl/>
        </w:rPr>
        <w:t>לשבר, לניפוץ מיתוס, לשבירת נורמות מהחשובות ביותר</w:t>
      </w:r>
      <w:r w:rsidR="0084256A">
        <w:rPr>
          <w:rtl/>
        </w:rPr>
        <w:t xml:space="preserve"> </w:t>
      </w:r>
      <w:r w:rsidRPr="00CF24E8">
        <w:rPr>
          <w:rtl/>
        </w:rPr>
        <w:t>בצה"ל, נורמות שעליהן חינכנו אלפי חיילים ובני נוער.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עד</w:t>
      </w:r>
      <w:r w:rsidR="0084256A">
        <w:rPr>
          <w:rtl/>
        </w:rPr>
        <w:t xml:space="preserve"> </w:t>
      </w:r>
      <w:r w:rsidRPr="00CF24E8">
        <w:rPr>
          <w:rtl/>
        </w:rPr>
        <w:t>אותו</w:t>
      </w:r>
      <w:r w:rsidR="0084256A">
        <w:rPr>
          <w:rtl/>
        </w:rPr>
        <w:t xml:space="preserve"> </w:t>
      </w:r>
      <w:r w:rsidRPr="00CF24E8">
        <w:rPr>
          <w:rtl/>
        </w:rPr>
        <w:t>תחקיר</w:t>
      </w:r>
      <w:r w:rsidR="0084256A">
        <w:rPr>
          <w:rtl/>
        </w:rPr>
        <w:t xml:space="preserve"> </w:t>
      </w:r>
      <w:r w:rsidRPr="00CF24E8">
        <w:rPr>
          <w:rtl/>
        </w:rPr>
        <w:t>שפורסם, כל הקשור בפרשת צאלים היה בחזקת נעלם וחסוי, והנה,</w:t>
      </w:r>
      <w:r w:rsidR="0084256A">
        <w:rPr>
          <w:rtl/>
        </w:rPr>
        <w:t xml:space="preserve"> </w:t>
      </w:r>
      <w:r w:rsidRPr="00CF24E8">
        <w:rPr>
          <w:rtl/>
        </w:rPr>
        <w:t>בפעם</w:t>
      </w:r>
      <w:r w:rsidR="0084256A">
        <w:rPr>
          <w:rtl/>
        </w:rPr>
        <w:t xml:space="preserve"> </w:t>
      </w:r>
      <w:r w:rsidRPr="00CF24E8">
        <w:rPr>
          <w:rtl/>
        </w:rPr>
        <w:t>הראשונה</w:t>
      </w:r>
      <w:r w:rsidR="0084256A">
        <w:rPr>
          <w:rtl/>
        </w:rPr>
        <w:t xml:space="preserve"> – </w:t>
      </w:r>
      <w:r w:rsidRPr="00CF24E8">
        <w:rPr>
          <w:rtl/>
        </w:rPr>
        <w:t>חשיפה</w:t>
      </w:r>
      <w:r w:rsidR="0084256A">
        <w:rPr>
          <w:rtl/>
        </w:rPr>
        <w:t xml:space="preserve"> </w:t>
      </w:r>
      <w:r w:rsidRPr="00CF24E8">
        <w:rPr>
          <w:rtl/>
        </w:rPr>
        <w:t>קשה וצורבת כל כך, ולכן אני אומר, שאת הנושא הזה חייבים</w:t>
      </w:r>
      <w:r w:rsidR="0084256A">
        <w:rPr>
          <w:rtl/>
        </w:rPr>
        <w:t xml:space="preserve"> </w:t>
      </w:r>
      <w:r w:rsidRPr="00CF24E8">
        <w:rPr>
          <w:rtl/>
        </w:rPr>
        <w:t>לחקור. לא נוכל להישאר אדישים ולהתייחס אליו כאילו הוא לא שייך לנו.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חייבת לנהוג באומץ וביושר, לנהוג כפי שמצפה ממנה הציבור, ולהתייחס אל</w:t>
      </w:r>
      <w:r w:rsidR="0084256A">
        <w:rPr>
          <w:rtl/>
        </w:rPr>
        <w:t xml:space="preserve"> </w:t>
      </w:r>
      <w:r w:rsidRPr="00CF24E8">
        <w:rPr>
          <w:rtl/>
        </w:rPr>
        <w:t>הנושא</w:t>
      </w:r>
      <w:r w:rsidR="0084256A">
        <w:rPr>
          <w:rtl/>
        </w:rPr>
        <w:t xml:space="preserve"> </w:t>
      </w:r>
      <w:r w:rsidRPr="00CF24E8">
        <w:rPr>
          <w:rtl/>
        </w:rPr>
        <w:t>בכובד</w:t>
      </w:r>
      <w:r w:rsidR="0084256A">
        <w:rPr>
          <w:rtl/>
        </w:rPr>
        <w:t xml:space="preserve"> </w:t>
      </w:r>
      <w:r w:rsidRPr="00CF24E8">
        <w:rPr>
          <w:rtl/>
        </w:rPr>
        <w:t xml:space="preserve">ראש </w:t>
      </w:r>
      <w:r w:rsidR="0084256A">
        <w:rPr>
          <w:rtl/>
        </w:rPr>
        <w:t>–</w:t>
      </w:r>
      <w:r w:rsidRPr="00CF24E8">
        <w:rPr>
          <w:rtl/>
        </w:rPr>
        <w:t xml:space="preserve"> אני כבר מסיים </w:t>
      </w:r>
      <w:r w:rsidR="0084256A">
        <w:rPr>
          <w:rtl/>
        </w:rPr>
        <w:t>–</w:t>
      </w:r>
      <w:r w:rsidRPr="00CF24E8">
        <w:rPr>
          <w:rtl/>
        </w:rPr>
        <w:t xml:space="preserve"> ואינני קובע, כרגע, באיזו צורה </w:t>
      </w:r>
      <w:r w:rsidR="0084256A">
        <w:rPr>
          <w:rtl/>
        </w:rPr>
        <w:t>–</w:t>
      </w:r>
      <w:r w:rsidRPr="00CF24E8">
        <w:rPr>
          <w:rtl/>
        </w:rPr>
        <w:t xml:space="preserve"> ועדת חקירה</w:t>
      </w:r>
      <w:r w:rsidR="0084256A">
        <w:rPr>
          <w:rtl/>
        </w:rPr>
        <w:t xml:space="preserve"> </w:t>
      </w:r>
      <w:r w:rsidRPr="00CF24E8">
        <w:rPr>
          <w:rtl/>
        </w:rPr>
        <w:t>ממלכתית או פרלמנטרית, מבקרת המדינה או כל גוף אחר.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יעלה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הדעת</w:t>
      </w:r>
      <w:r w:rsidR="0084256A">
        <w:rPr>
          <w:rtl/>
        </w:rPr>
        <w:t xml:space="preserve"> </w:t>
      </w:r>
      <w:r w:rsidRPr="00CF24E8">
        <w:rPr>
          <w:rtl/>
        </w:rPr>
        <w:t>שפצצה</w:t>
      </w:r>
      <w:r w:rsidR="0084256A">
        <w:rPr>
          <w:rtl/>
        </w:rPr>
        <w:t xml:space="preserve"> </w:t>
      </w:r>
      <w:r w:rsidRPr="00CF24E8">
        <w:rPr>
          <w:rtl/>
        </w:rPr>
        <w:t>כזאת, כפי שפורסמה ב"ידיעות אחרונות" בסוף השבוע</w:t>
      </w:r>
      <w:r w:rsidR="0084256A">
        <w:rPr>
          <w:rtl/>
        </w:rPr>
        <w:t xml:space="preserve"> </w:t>
      </w:r>
      <w:r w:rsidRPr="00CF24E8">
        <w:rPr>
          <w:rtl/>
        </w:rPr>
        <w:t>שעבר,</w:t>
      </w:r>
      <w:r w:rsidR="0084256A">
        <w:rPr>
          <w:rtl/>
        </w:rPr>
        <w:t xml:space="preserve"> </w:t>
      </w:r>
      <w:r w:rsidRPr="00CF24E8">
        <w:rPr>
          <w:rtl/>
        </w:rPr>
        <w:t>תישאר</w:t>
      </w:r>
      <w:r w:rsidR="0084256A">
        <w:rPr>
          <w:rtl/>
        </w:rPr>
        <w:t xml:space="preserve"> </w:t>
      </w:r>
      <w:r w:rsidRPr="00CF24E8">
        <w:rPr>
          <w:rtl/>
        </w:rPr>
        <w:t>ללא</w:t>
      </w:r>
      <w:r w:rsidR="0084256A">
        <w:rPr>
          <w:rtl/>
        </w:rPr>
        <w:t xml:space="preserve"> </w:t>
      </w:r>
      <w:r w:rsidRPr="00CF24E8">
        <w:rPr>
          <w:rtl/>
        </w:rPr>
        <w:t>תגובה,</w:t>
      </w:r>
      <w:r w:rsidR="0084256A">
        <w:rPr>
          <w:rtl/>
        </w:rPr>
        <w:t xml:space="preserve"> </w:t>
      </w:r>
      <w:r w:rsidRPr="00CF24E8">
        <w:rPr>
          <w:rtl/>
        </w:rPr>
        <w:t>או</w:t>
      </w:r>
      <w:r w:rsidR="0084256A">
        <w:rPr>
          <w:rtl/>
        </w:rPr>
        <w:t xml:space="preserve"> </w:t>
      </w:r>
      <w:r w:rsidRPr="00CF24E8">
        <w:rPr>
          <w:rtl/>
        </w:rPr>
        <w:t>עם האמירה: כבר דנו בזה ואין צורך לדון בנושא פעם</w:t>
      </w:r>
      <w:r w:rsidR="0084256A">
        <w:rPr>
          <w:rtl/>
        </w:rPr>
        <w:t xml:space="preserve"> </w:t>
      </w:r>
      <w:r w:rsidRPr="00CF24E8">
        <w:rPr>
          <w:rtl/>
        </w:rPr>
        <w:t>נוספת, כפי שאמר יושב</w:t>
      </w:r>
      <w:r w:rsidR="0084256A">
        <w:rPr>
          <w:rtl/>
        </w:rPr>
        <w:t>-</w:t>
      </w:r>
      <w:r w:rsidRPr="00CF24E8">
        <w:rPr>
          <w:rtl/>
        </w:rPr>
        <w:t>ראש ועדת החוץ והביטחון.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למען</w:t>
      </w:r>
      <w:r w:rsidR="0084256A">
        <w:rPr>
          <w:rtl/>
        </w:rPr>
        <w:t xml:space="preserve"> </w:t>
      </w:r>
      <w:r w:rsidRPr="00CF24E8">
        <w:rPr>
          <w:rtl/>
        </w:rPr>
        <w:t>צה"ל,</w:t>
      </w:r>
      <w:r w:rsidR="0084256A">
        <w:rPr>
          <w:rtl/>
        </w:rPr>
        <w:t xml:space="preserve"> </w:t>
      </w:r>
      <w:r w:rsidRPr="00CF24E8">
        <w:rPr>
          <w:rtl/>
        </w:rPr>
        <w:t>למען חייליו ומפקדיו, למען המשפחות השכולות, למען הציבור שהוכה</w:t>
      </w:r>
      <w:r w:rsidR="0084256A">
        <w:rPr>
          <w:rtl/>
        </w:rPr>
        <w:t xml:space="preserve"> </w:t>
      </w:r>
      <w:r w:rsidRPr="00CF24E8">
        <w:rPr>
          <w:rtl/>
        </w:rPr>
        <w:t>בתדהמה</w:t>
      </w:r>
      <w:r w:rsidR="0084256A">
        <w:rPr>
          <w:rtl/>
        </w:rPr>
        <w:t xml:space="preserve"> </w:t>
      </w:r>
      <w:r w:rsidRPr="00CF24E8">
        <w:rPr>
          <w:rtl/>
        </w:rPr>
        <w:t>נוכח</w:t>
      </w:r>
      <w:r w:rsidR="0084256A">
        <w:rPr>
          <w:rtl/>
        </w:rPr>
        <w:t xml:space="preserve"> </w:t>
      </w:r>
      <w:r w:rsidRPr="00CF24E8">
        <w:rPr>
          <w:rtl/>
        </w:rPr>
        <w:t>התחקיר</w:t>
      </w:r>
      <w:r w:rsidR="0084256A">
        <w:rPr>
          <w:rtl/>
        </w:rPr>
        <w:t xml:space="preserve"> </w:t>
      </w:r>
      <w:r w:rsidRPr="00CF24E8">
        <w:rPr>
          <w:rtl/>
        </w:rPr>
        <w:t>וגם</w:t>
      </w:r>
      <w:r w:rsidR="0084256A">
        <w:rPr>
          <w:rtl/>
        </w:rPr>
        <w:t xml:space="preserve"> </w:t>
      </w:r>
      <w:r w:rsidRPr="00CF24E8">
        <w:rPr>
          <w:rtl/>
        </w:rPr>
        <w:t>למענך,</w:t>
      </w:r>
      <w:r w:rsidR="0084256A">
        <w:rPr>
          <w:rtl/>
        </w:rPr>
        <w:t xml:space="preserve"> </w:t>
      </w:r>
      <w:r w:rsidRPr="00CF24E8">
        <w:rPr>
          <w:rtl/>
        </w:rPr>
        <w:t>כבוד</w:t>
      </w:r>
      <w:r w:rsidR="0084256A">
        <w:rPr>
          <w:rtl/>
        </w:rPr>
        <w:t xml:space="preserve"> </w:t>
      </w:r>
      <w:r w:rsidRPr="00CF24E8">
        <w:rPr>
          <w:rtl/>
        </w:rPr>
        <w:t>שר הפנים החדש מר אהוד ברק, הנושא חייב</w:t>
      </w:r>
      <w:r w:rsidR="0084256A">
        <w:rPr>
          <w:rtl/>
        </w:rPr>
        <w:t xml:space="preserve"> </w:t>
      </w:r>
      <w:r w:rsidRPr="00CF24E8">
        <w:rPr>
          <w:rtl/>
        </w:rPr>
        <w:t>להיחקר, ויפה שעה אחת קודם. 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ד' שילנסקי: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  <w:r w:rsidR="0084256A">
        <w:rPr>
          <w:rtl/>
        </w:rPr>
        <w:t xml:space="preserve"> </w:t>
      </w:r>
      <w:r w:rsidRPr="00CF24E8">
        <w:rPr>
          <w:rtl/>
        </w:rPr>
        <w:t>חברת הכנסת אסתר סלמוביץ,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אסתר סלמוביץ (יעוד):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</w:t>
      </w:r>
      <w:r w:rsidR="0084256A">
        <w:rPr>
          <w:rtl/>
        </w:rPr>
        <w:t xml:space="preserve"> </w:t>
      </w:r>
      <w:r w:rsidRPr="00CF24E8">
        <w:rPr>
          <w:rtl/>
        </w:rPr>
        <w:t>נכבדה,</w:t>
      </w:r>
      <w:r w:rsidR="0084256A">
        <w:rPr>
          <w:rtl/>
        </w:rPr>
        <w:t xml:space="preserve"> </w:t>
      </w:r>
      <w:r w:rsidRPr="00CF24E8">
        <w:rPr>
          <w:rtl/>
        </w:rPr>
        <w:t>בפתח</w:t>
      </w:r>
      <w:r w:rsidR="0084256A">
        <w:rPr>
          <w:rtl/>
        </w:rPr>
        <w:t xml:space="preserve"> </w:t>
      </w:r>
      <w:r w:rsidRPr="00CF24E8">
        <w:rPr>
          <w:rtl/>
        </w:rPr>
        <w:t>דברי אני מבקשת לשלוח מכאן תנחומים</w:t>
      </w:r>
      <w:r w:rsidR="0084256A">
        <w:rPr>
          <w:rtl/>
        </w:rPr>
        <w:t xml:space="preserve"> </w:t>
      </w:r>
      <w:r w:rsidRPr="00CF24E8">
        <w:rPr>
          <w:rtl/>
        </w:rPr>
        <w:t>למשפחות</w:t>
      </w:r>
      <w:r w:rsidR="0084256A">
        <w:rPr>
          <w:rtl/>
        </w:rPr>
        <w:t xml:space="preserve"> </w:t>
      </w:r>
      <w:r w:rsidRPr="00CF24E8">
        <w:rPr>
          <w:rtl/>
        </w:rPr>
        <w:t>הנספים</w:t>
      </w:r>
      <w:r w:rsidR="0084256A">
        <w:rPr>
          <w:rtl/>
        </w:rPr>
        <w:t xml:space="preserve"> </w:t>
      </w:r>
      <w:r w:rsidRPr="00CF24E8">
        <w:rPr>
          <w:rtl/>
        </w:rPr>
        <w:t>באסון צאלים ב', משפחת כהן, משפחת וכסלבאום, משפחת שילה, משפחת</w:t>
      </w:r>
      <w:r w:rsidR="0084256A">
        <w:rPr>
          <w:rtl/>
        </w:rPr>
        <w:t xml:space="preserve"> </w:t>
      </w:r>
      <w:r w:rsidRPr="00CF24E8">
        <w:rPr>
          <w:rtl/>
        </w:rPr>
        <w:t>שפרן ומשפחת תמיר, וכמובן, עידוד לפצועי האסון הנורא הזה.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צאלים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ב' </w:t>
      </w:r>
      <w:r w:rsidR="0084256A">
        <w:rPr>
          <w:rtl/>
        </w:rPr>
        <w:t>–</w:t>
      </w:r>
      <w:r w:rsidRPr="00CF24E8">
        <w:rPr>
          <w:rtl/>
        </w:rPr>
        <w:t xml:space="preserve"> על שום מה? הכיצד אפשר לשכוח שאסון צאלים ב'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התרחש רק זמן קצר לאחר אסון כבד אחר </w:t>
      </w:r>
      <w:r w:rsidR="0084256A">
        <w:rPr>
          <w:rtl/>
        </w:rPr>
        <w:t>–</w:t>
      </w:r>
      <w:r w:rsidRPr="00CF24E8">
        <w:rPr>
          <w:rtl/>
        </w:rPr>
        <w:t xml:space="preserve"> אסון צאלים א', שהתרחש ממש באותו מקום, שבו</w:t>
      </w:r>
      <w:r w:rsidR="0084256A">
        <w:rPr>
          <w:rtl/>
        </w:rPr>
        <w:t xml:space="preserve"> </w:t>
      </w:r>
      <w:r w:rsidRPr="00CF24E8">
        <w:rPr>
          <w:rtl/>
        </w:rPr>
        <w:t>קיפדו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חייהם</w:t>
      </w:r>
      <w:r w:rsidR="0084256A">
        <w:rPr>
          <w:rtl/>
        </w:rPr>
        <w:t xml:space="preserve"> </w:t>
      </w:r>
      <w:r w:rsidRPr="00CF24E8">
        <w:rPr>
          <w:rtl/>
        </w:rPr>
        <w:t>חמישה חיילים. והלוואי שהיתה קמה כבר אז זעקה ציבורית כזו שאנו</w:t>
      </w:r>
      <w:r w:rsidR="0084256A">
        <w:rPr>
          <w:rtl/>
        </w:rPr>
        <w:t xml:space="preserve"> </w:t>
      </w:r>
      <w:r w:rsidRPr="00CF24E8">
        <w:rPr>
          <w:rtl/>
        </w:rPr>
        <w:t>עדים</w:t>
      </w:r>
      <w:r w:rsidR="0084256A">
        <w:rPr>
          <w:rtl/>
        </w:rPr>
        <w:t xml:space="preserve"> </w:t>
      </w:r>
      <w:r w:rsidRPr="00CF24E8">
        <w:rPr>
          <w:rtl/>
        </w:rPr>
        <w:t>לה</w:t>
      </w:r>
      <w:r w:rsidR="0084256A">
        <w:rPr>
          <w:rtl/>
        </w:rPr>
        <w:t xml:space="preserve"> </w:t>
      </w:r>
      <w:r w:rsidRPr="00CF24E8">
        <w:rPr>
          <w:rtl/>
        </w:rPr>
        <w:t>היום. ייתכן שאילו נהגנו כך, לא היה כלל צורך לדון עוד באסון צאלים ב'.</w:t>
      </w:r>
      <w:r w:rsidR="0084256A">
        <w:rPr>
          <w:rtl/>
        </w:rPr>
        <w:t xml:space="preserve"> </w:t>
      </w:r>
      <w:r w:rsidRPr="00CF24E8">
        <w:rPr>
          <w:rtl/>
        </w:rPr>
        <w:t>אבל, לצערנו הגדול, דברים משתנים אצלנו רק לאחר שרשרת אירועים הרי</w:t>
      </w:r>
      <w:r w:rsidR="0084256A">
        <w:rPr>
          <w:rtl/>
        </w:rPr>
        <w:t>-</w:t>
      </w:r>
      <w:r w:rsidRPr="00CF24E8">
        <w:rPr>
          <w:rtl/>
        </w:rPr>
        <w:t>אסון.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נניח</w:t>
      </w:r>
      <w:r w:rsidR="0084256A">
        <w:rPr>
          <w:rtl/>
        </w:rPr>
        <w:t xml:space="preserve"> </w:t>
      </w:r>
      <w:r w:rsidRPr="00CF24E8">
        <w:rPr>
          <w:rtl/>
        </w:rPr>
        <w:t>לרגע</w:t>
      </w:r>
      <w:r w:rsidR="0084256A">
        <w:rPr>
          <w:rtl/>
        </w:rPr>
        <w:t xml:space="preserve"> </w:t>
      </w:r>
      <w:r w:rsidRPr="00CF24E8">
        <w:rPr>
          <w:rtl/>
        </w:rPr>
        <w:t>שתוצאות</w:t>
      </w:r>
      <w:r w:rsidR="0084256A">
        <w:rPr>
          <w:rtl/>
        </w:rPr>
        <w:t xml:space="preserve"> </w:t>
      </w:r>
      <w:r w:rsidRPr="00CF24E8">
        <w:rPr>
          <w:rtl/>
        </w:rPr>
        <w:t>בדיקת</w:t>
      </w:r>
      <w:r w:rsidR="0084256A">
        <w:rPr>
          <w:rtl/>
        </w:rPr>
        <w:t xml:space="preserve"> </w:t>
      </w:r>
      <w:r w:rsidRPr="00CF24E8">
        <w:rPr>
          <w:rtl/>
        </w:rPr>
        <w:t>אסון</w:t>
      </w:r>
      <w:r w:rsidR="0084256A">
        <w:rPr>
          <w:rtl/>
        </w:rPr>
        <w:t xml:space="preserve"> </w:t>
      </w:r>
      <w:r w:rsidRPr="00CF24E8">
        <w:rPr>
          <w:rtl/>
        </w:rPr>
        <w:t>צאלים ב' אכן ממצות, אך למרות זאת אין הן</w:t>
      </w:r>
      <w:r w:rsidR="0084256A">
        <w:rPr>
          <w:rtl/>
        </w:rPr>
        <w:t xml:space="preserve"> </w:t>
      </w:r>
      <w:r w:rsidRPr="00CF24E8">
        <w:rPr>
          <w:rtl/>
        </w:rPr>
        <w:t>משכנעות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משפחות</w:t>
      </w:r>
      <w:r w:rsidR="0084256A">
        <w:rPr>
          <w:rtl/>
        </w:rPr>
        <w:t xml:space="preserve"> </w:t>
      </w:r>
      <w:r w:rsidRPr="00CF24E8">
        <w:rPr>
          <w:rtl/>
        </w:rPr>
        <w:t>הנספים</w:t>
      </w:r>
      <w:r w:rsidR="0084256A">
        <w:rPr>
          <w:rtl/>
        </w:rPr>
        <w:t xml:space="preserve"> </w:t>
      </w:r>
      <w:r w:rsidRPr="00CF24E8">
        <w:rPr>
          <w:rtl/>
        </w:rPr>
        <w:t>ועוד</w:t>
      </w:r>
      <w:r w:rsidR="0084256A">
        <w:rPr>
          <w:rtl/>
        </w:rPr>
        <w:t xml:space="preserve"> </w:t>
      </w:r>
      <w:r w:rsidRPr="00CF24E8">
        <w:rPr>
          <w:rtl/>
        </w:rPr>
        <w:t>כמה עשרות אלפי משפחות בישראל. האם רשאים אנו</w:t>
      </w:r>
      <w:r w:rsidR="0084256A">
        <w:rPr>
          <w:rtl/>
        </w:rPr>
        <w:t xml:space="preserve"> </w:t>
      </w:r>
      <w:r w:rsidRPr="00CF24E8">
        <w:rPr>
          <w:rtl/>
        </w:rPr>
        <w:t>לומר:</w:t>
      </w:r>
      <w:r w:rsidR="0084256A">
        <w:rPr>
          <w:rtl/>
        </w:rPr>
        <w:t xml:space="preserve"> </w:t>
      </w:r>
      <w:r w:rsidRPr="00CF24E8">
        <w:rPr>
          <w:rtl/>
        </w:rPr>
        <w:t>זב"שכם?</w:t>
      </w:r>
      <w:r w:rsidR="0084256A">
        <w:rPr>
          <w:rtl/>
        </w:rPr>
        <w:t xml:space="preserve"> </w:t>
      </w:r>
      <w:r w:rsidRPr="00CF24E8">
        <w:rPr>
          <w:rtl/>
        </w:rPr>
        <w:t>הרי דווקא צה"ל, ובמיוחד מי שהיה באותה עת הרמטכ"ל, צריכים לשאוף</w:t>
      </w:r>
      <w:r w:rsidR="0084256A">
        <w:rPr>
          <w:rtl/>
        </w:rPr>
        <w:t xml:space="preserve"> </w:t>
      </w:r>
      <w:r w:rsidRPr="00CF24E8">
        <w:rPr>
          <w:rtl/>
        </w:rPr>
        <w:t>לקיום</w:t>
      </w:r>
      <w:r w:rsidR="0084256A">
        <w:rPr>
          <w:rtl/>
        </w:rPr>
        <w:t xml:space="preserve"> </w:t>
      </w:r>
      <w:r w:rsidRPr="00CF24E8">
        <w:rPr>
          <w:rtl/>
        </w:rPr>
        <w:t>בדיקה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גוף</w:t>
      </w:r>
      <w:r w:rsidR="0084256A">
        <w:rPr>
          <w:rtl/>
        </w:rPr>
        <w:t xml:space="preserve"> </w:t>
      </w:r>
      <w:r w:rsidRPr="00CF24E8">
        <w:rPr>
          <w:rtl/>
        </w:rPr>
        <w:t>חיצוני, דוגמת מבקר המדינה, ולו רק כדי לשים סוף פסוק</w:t>
      </w:r>
      <w:r w:rsidR="0084256A">
        <w:rPr>
          <w:rtl/>
        </w:rPr>
        <w:t xml:space="preserve"> </w:t>
      </w:r>
      <w:r w:rsidRPr="00CF24E8">
        <w:rPr>
          <w:rtl/>
        </w:rPr>
        <w:t>לייסורי</w:t>
      </w:r>
      <w:r w:rsidR="0084256A">
        <w:rPr>
          <w:rtl/>
        </w:rPr>
        <w:t xml:space="preserve"> </w:t>
      </w:r>
      <w:r w:rsidRPr="00CF24E8">
        <w:rPr>
          <w:rtl/>
        </w:rPr>
        <w:t>משפחות</w:t>
      </w:r>
      <w:r w:rsidR="0084256A">
        <w:rPr>
          <w:rtl/>
        </w:rPr>
        <w:t xml:space="preserve"> </w:t>
      </w:r>
      <w:r w:rsidRPr="00CF24E8">
        <w:rPr>
          <w:rtl/>
        </w:rPr>
        <w:t>הנפגעים באסון זה. בל נשכח גם עד כמה חשוב לברר נושא זה עד תום,</w:t>
      </w:r>
      <w:r w:rsidR="0084256A">
        <w:rPr>
          <w:rtl/>
        </w:rPr>
        <w:t xml:space="preserve"> </w:t>
      </w:r>
      <w:r w:rsidRPr="00CF24E8">
        <w:rPr>
          <w:rtl/>
        </w:rPr>
        <w:t>כדי</w:t>
      </w:r>
      <w:r w:rsidR="0084256A">
        <w:rPr>
          <w:rtl/>
        </w:rPr>
        <w:t xml:space="preserve"> </w:t>
      </w:r>
      <w:r w:rsidRPr="00CF24E8">
        <w:rPr>
          <w:rtl/>
        </w:rPr>
        <w:t>לחזור וללכד את אמונם של בנינו, המבקשים להמשיך ולבטוח בשרשרת הפיקוד הצבאי,</w:t>
      </w:r>
      <w:r w:rsidR="0084256A">
        <w:rPr>
          <w:rtl/>
        </w:rPr>
        <w:t xml:space="preserve"> </w:t>
      </w:r>
      <w:r w:rsidRPr="00CF24E8">
        <w:rPr>
          <w:rtl/>
        </w:rPr>
        <w:t>ללא כחל ושרק.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ואשר</w:t>
      </w:r>
      <w:r w:rsidR="0084256A">
        <w:rPr>
          <w:rtl/>
        </w:rPr>
        <w:t xml:space="preserve"> </w:t>
      </w:r>
      <w:r w:rsidRPr="00CF24E8">
        <w:rPr>
          <w:rtl/>
        </w:rPr>
        <w:t>לרמטכ"ל</w:t>
      </w:r>
      <w:r w:rsidR="0084256A">
        <w:rPr>
          <w:rtl/>
        </w:rPr>
        <w:t xml:space="preserve"> </w:t>
      </w:r>
      <w:r w:rsidRPr="00CF24E8">
        <w:rPr>
          <w:rtl/>
        </w:rPr>
        <w:t>לשעבר, אהוד ברק, שר הפנים דהיום, יש לקוות כי עתה, משאמר את</w:t>
      </w:r>
      <w:r w:rsidR="0084256A">
        <w:rPr>
          <w:rtl/>
        </w:rPr>
        <w:t xml:space="preserve"> </w:t>
      </w:r>
      <w:r w:rsidRPr="00CF24E8">
        <w:rPr>
          <w:rtl/>
        </w:rPr>
        <w:t>דברו</w:t>
      </w:r>
      <w:r w:rsidR="0084256A">
        <w:rPr>
          <w:rtl/>
        </w:rPr>
        <w:t xml:space="preserve"> </w:t>
      </w:r>
      <w:r w:rsidRPr="00CF24E8">
        <w:rPr>
          <w:rtl/>
        </w:rPr>
        <w:t>בטלוויזיה,</w:t>
      </w:r>
      <w:r w:rsidR="0084256A">
        <w:rPr>
          <w:rtl/>
        </w:rPr>
        <w:t xml:space="preserve"> </w:t>
      </w:r>
      <w:r w:rsidRPr="00CF24E8">
        <w:rPr>
          <w:rtl/>
        </w:rPr>
        <w:t>יחזור ויצפה בריאיון ויבין עד כמה שונים החיים באזרחי מן החיים</w:t>
      </w:r>
      <w:r w:rsidR="0084256A">
        <w:rPr>
          <w:rtl/>
        </w:rPr>
        <w:t xml:space="preserve"> </w:t>
      </w:r>
      <w:r w:rsidRPr="00CF24E8">
        <w:rPr>
          <w:rtl/>
        </w:rPr>
        <w:t>במדים.</w:t>
      </w:r>
      <w:r w:rsidR="0084256A">
        <w:rPr>
          <w:rtl/>
        </w:rPr>
        <w:t xml:space="preserve"> </w:t>
      </w:r>
      <w:r w:rsidRPr="00CF24E8">
        <w:rPr>
          <w:rtl/>
        </w:rPr>
        <w:t>אולי</w:t>
      </w:r>
      <w:r w:rsidR="0084256A">
        <w:rPr>
          <w:rtl/>
        </w:rPr>
        <w:t xml:space="preserve"> </w:t>
      </w:r>
      <w:r w:rsidRPr="00CF24E8">
        <w:rPr>
          <w:rtl/>
        </w:rPr>
        <w:t>ישכיל הוא להבין, שסגנון כה בוטה והשתלחות כה פרועה בגורמי תקשורת</w:t>
      </w:r>
      <w:r w:rsidR="0084256A">
        <w:rPr>
          <w:rtl/>
        </w:rPr>
        <w:t xml:space="preserve"> </w:t>
      </w:r>
      <w:r w:rsidRPr="00CF24E8">
        <w:rPr>
          <w:rtl/>
        </w:rPr>
        <w:t>ובפרשנים למיניהם, תוך הסתייעות במידע שאינו בר</w:t>
      </w:r>
      <w:r w:rsidR="0084256A">
        <w:rPr>
          <w:rtl/>
        </w:rPr>
        <w:t>-</w:t>
      </w:r>
      <w:r w:rsidRPr="00CF24E8">
        <w:rPr>
          <w:rtl/>
        </w:rPr>
        <w:t>שימוש אלא לצורכי הצבא בלבד, אסור</w:t>
      </w:r>
      <w:r w:rsidR="0084256A">
        <w:rPr>
          <w:rtl/>
        </w:rPr>
        <w:t xml:space="preserve"> </w:t>
      </w:r>
      <w:r w:rsidRPr="00CF24E8">
        <w:rPr>
          <w:rtl/>
        </w:rPr>
        <w:t>שישתרשו ויהפכו הרגל. שימוש במקורות מידע חסויים, כפי שעשה בהם מר ברק, הינו נושא</w:t>
      </w:r>
      <w:r w:rsidR="0084256A">
        <w:rPr>
          <w:rtl/>
        </w:rPr>
        <w:t xml:space="preserve"> </w:t>
      </w:r>
      <w:r w:rsidRPr="00CF24E8">
        <w:rPr>
          <w:rtl/>
        </w:rPr>
        <w:t>חמור</w:t>
      </w:r>
      <w:r w:rsidR="0084256A">
        <w:rPr>
          <w:rtl/>
        </w:rPr>
        <w:t xml:space="preserve"> </w:t>
      </w:r>
      <w:r w:rsidRPr="00CF24E8">
        <w:rPr>
          <w:rtl/>
        </w:rPr>
        <w:t>בפני</w:t>
      </w:r>
      <w:r w:rsidR="0084256A">
        <w:rPr>
          <w:rtl/>
        </w:rPr>
        <w:t xml:space="preserve"> </w:t>
      </w:r>
      <w:r w:rsidRPr="00CF24E8">
        <w:rPr>
          <w:rtl/>
        </w:rPr>
        <w:t>עצמו, שאני מקווה כי עוד ייבדק לגופו וגם ממנו יוסקו הלקחים הראויים.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 אכן חשב מר ברק כי תחקיר העיתון "ידיעות אחרונות" כה שטחי ושקרי, מדוע לא</w:t>
      </w:r>
      <w:r w:rsidR="0084256A">
        <w:rPr>
          <w:rtl/>
        </w:rPr>
        <w:t xml:space="preserve"> </w:t>
      </w:r>
      <w:r w:rsidRPr="00CF24E8">
        <w:rPr>
          <w:rtl/>
        </w:rPr>
        <w:t>ניצל, ובזמן, את זכות התגובה? אדרבה, דווקא השתיקה מצדו, ולאחר שכבר ידע על פרסום</w:t>
      </w:r>
      <w:r w:rsidR="0084256A">
        <w:rPr>
          <w:rtl/>
        </w:rPr>
        <w:t xml:space="preserve"> </w:t>
      </w:r>
      <w:r w:rsidRPr="00CF24E8">
        <w:rPr>
          <w:rtl/>
        </w:rPr>
        <w:t>התחקיר,</w:t>
      </w:r>
      <w:r w:rsidR="0084256A">
        <w:rPr>
          <w:rtl/>
        </w:rPr>
        <w:t xml:space="preserve"> </w:t>
      </w:r>
      <w:r w:rsidRPr="00CF24E8">
        <w:rPr>
          <w:rtl/>
        </w:rPr>
        <w:t>מעלה</w:t>
      </w:r>
      <w:r w:rsidR="0084256A">
        <w:rPr>
          <w:rtl/>
        </w:rPr>
        <w:t xml:space="preserve"> </w:t>
      </w:r>
      <w:r w:rsidRPr="00CF24E8">
        <w:rPr>
          <w:rtl/>
        </w:rPr>
        <w:t>אי</w:t>
      </w:r>
      <w:r w:rsidR="0084256A">
        <w:rPr>
          <w:rtl/>
        </w:rPr>
        <w:t>-</w:t>
      </w:r>
      <w:r w:rsidRPr="00CF24E8">
        <w:rPr>
          <w:rtl/>
        </w:rPr>
        <w:t>אלו</w:t>
      </w:r>
      <w:r w:rsidR="0084256A">
        <w:rPr>
          <w:rtl/>
        </w:rPr>
        <w:t xml:space="preserve"> </w:t>
      </w:r>
      <w:r w:rsidRPr="00CF24E8">
        <w:rPr>
          <w:rtl/>
        </w:rPr>
        <w:t>תהיות,</w:t>
      </w:r>
      <w:r w:rsidR="0084256A">
        <w:rPr>
          <w:rtl/>
        </w:rPr>
        <w:t xml:space="preserve"> </w:t>
      </w:r>
      <w:r w:rsidRPr="00CF24E8">
        <w:rPr>
          <w:rtl/>
        </w:rPr>
        <w:t>בין</w:t>
      </w:r>
      <w:r w:rsidR="0084256A">
        <w:rPr>
          <w:rtl/>
        </w:rPr>
        <w:t xml:space="preserve"> </w:t>
      </w:r>
      <w:r w:rsidRPr="00CF24E8">
        <w:rPr>
          <w:rtl/>
        </w:rPr>
        <w:t>השאר</w:t>
      </w:r>
      <w:r w:rsidR="0084256A">
        <w:rPr>
          <w:rtl/>
        </w:rPr>
        <w:t xml:space="preserve"> </w:t>
      </w: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לא תכנן לצאת אלי קרב נגד מפרסמי</w:t>
      </w:r>
      <w:r w:rsidR="0084256A">
        <w:rPr>
          <w:rtl/>
        </w:rPr>
        <w:t xml:space="preserve"> </w:t>
      </w:r>
      <w:r w:rsidRPr="00CF24E8">
        <w:rPr>
          <w:rtl/>
        </w:rPr>
        <w:t>הדברים,</w:t>
      </w:r>
      <w:r w:rsidR="0084256A">
        <w:rPr>
          <w:rtl/>
        </w:rPr>
        <w:t xml:space="preserve"> </w:t>
      </w:r>
      <w:r w:rsidRPr="00CF24E8">
        <w:rPr>
          <w:rtl/>
        </w:rPr>
        <w:t>כדי</w:t>
      </w:r>
      <w:r w:rsidR="0084256A">
        <w:rPr>
          <w:rtl/>
        </w:rPr>
        <w:t xml:space="preserve"> </w:t>
      </w:r>
      <w:r w:rsidRPr="00CF24E8">
        <w:rPr>
          <w:rtl/>
        </w:rPr>
        <w:t>ליצור אותה תמונה של נפגע, כפי שהוצגה על</w:t>
      </w:r>
      <w:r w:rsidR="0084256A">
        <w:rPr>
          <w:rtl/>
        </w:rPr>
        <w:t>-</w:t>
      </w:r>
      <w:r w:rsidRPr="00CF24E8">
        <w:rPr>
          <w:rtl/>
        </w:rPr>
        <w:t>ידו בריאיון הטלוויזיוני.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היושב</w:t>
      </w:r>
      <w:r w:rsidR="0084256A">
        <w:rPr>
          <w:rtl/>
        </w:rPr>
        <w:t>-</w:t>
      </w:r>
      <w:r w:rsidRPr="00CF24E8">
        <w:rPr>
          <w:rtl/>
        </w:rPr>
        <w:t>ראש, פרשת צאלים ב' אינה רק אסון כבד שקרה בצה"ל. זו פרשה שחשפה</w:t>
      </w:r>
      <w:r w:rsidR="0084256A">
        <w:rPr>
          <w:rtl/>
        </w:rPr>
        <w:t xml:space="preserve"> </w:t>
      </w:r>
      <w:r w:rsidRPr="00CF24E8">
        <w:rPr>
          <w:rtl/>
        </w:rPr>
        <w:t>והעלתה</w:t>
      </w:r>
      <w:r w:rsidR="0084256A">
        <w:rPr>
          <w:rtl/>
        </w:rPr>
        <w:t xml:space="preserve"> </w:t>
      </w:r>
      <w:r w:rsidRPr="00CF24E8">
        <w:rPr>
          <w:rtl/>
        </w:rPr>
        <w:t>לדיון</w:t>
      </w:r>
      <w:r w:rsidR="0084256A">
        <w:rPr>
          <w:rtl/>
        </w:rPr>
        <w:t xml:space="preserve"> </w:t>
      </w:r>
      <w:r w:rsidRPr="00CF24E8">
        <w:rPr>
          <w:rtl/>
        </w:rPr>
        <w:t>ציבורי</w:t>
      </w:r>
      <w:r w:rsidR="0084256A">
        <w:rPr>
          <w:rtl/>
        </w:rPr>
        <w:t xml:space="preserve"> </w:t>
      </w:r>
      <w:r w:rsidRPr="00CF24E8">
        <w:rPr>
          <w:rtl/>
        </w:rPr>
        <w:t>לא רק נהלים ושרשרת פקודות צבאיות, כי אם, ובעיקר, נורמות</w:t>
      </w:r>
      <w:r w:rsidR="0084256A">
        <w:rPr>
          <w:rtl/>
        </w:rPr>
        <w:t xml:space="preserve"> </w:t>
      </w:r>
      <w:r w:rsidRPr="00CF24E8">
        <w:rPr>
          <w:rtl/>
        </w:rPr>
        <w:t>התנהגותיות ברמה הפיקודית.</w:t>
      </w:r>
      <w:r w:rsidR="0084256A">
        <w:rPr>
          <w:rtl/>
        </w:rPr>
        <w:t xml:space="preserve"> </w:t>
      </w:r>
      <w:r w:rsidRPr="00CF24E8">
        <w:rPr>
          <w:rtl/>
        </w:rPr>
        <w:t>לכן יש להעביר את הנושא כולו לבדיקת מבקרת המדינה, על</w:t>
      </w:r>
      <w:r w:rsidR="0084256A">
        <w:rPr>
          <w:rtl/>
        </w:rPr>
        <w:t xml:space="preserve"> </w:t>
      </w:r>
      <w:r w:rsidRPr="00CF24E8">
        <w:rPr>
          <w:rtl/>
        </w:rPr>
        <w:t>בסיס נכונות מלאה ליישום המסקנות, לכשתתקבלנה. 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ד' שילנסקי: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חברת הכנסת נעמי חזן, ואחריה </w:t>
      </w:r>
      <w:r w:rsidR="0084256A">
        <w:rPr>
          <w:rtl/>
        </w:rPr>
        <w:t>–</w:t>
      </w:r>
      <w:r w:rsidRPr="00CF24E8">
        <w:rPr>
          <w:rtl/>
        </w:rPr>
        <w:t xml:space="preserve"> חברת הכנסת דליה איציק.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נעמי חזן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</w:t>
      </w:r>
      <w:r w:rsidR="0084256A">
        <w:rPr>
          <w:rtl/>
        </w:rPr>
        <w:t xml:space="preserve"> </w:t>
      </w:r>
      <w:r w:rsidRPr="00CF24E8">
        <w:rPr>
          <w:rtl/>
        </w:rPr>
        <w:t>נכבדה,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שר</w:t>
      </w:r>
      <w:r w:rsidR="0084256A">
        <w:rPr>
          <w:rtl/>
        </w:rPr>
        <w:t xml:space="preserve"> </w:t>
      </w:r>
      <w:r w:rsidRPr="00CF24E8">
        <w:rPr>
          <w:rtl/>
        </w:rPr>
        <w:t>המשטרה,</w:t>
      </w:r>
      <w:r w:rsidR="0084256A">
        <w:rPr>
          <w:rtl/>
        </w:rPr>
        <w:t xml:space="preserve"> </w:t>
      </w:r>
      <w:r w:rsidRPr="00CF24E8">
        <w:rPr>
          <w:rtl/>
        </w:rPr>
        <w:t>כאשר</w:t>
      </w:r>
      <w:r w:rsidR="0084256A">
        <w:rPr>
          <w:rtl/>
        </w:rPr>
        <w:t xml:space="preserve"> </w:t>
      </w:r>
      <w:r w:rsidRPr="00CF24E8">
        <w:rPr>
          <w:rtl/>
        </w:rPr>
        <w:t>נבחרתי</w:t>
      </w:r>
      <w:r w:rsidR="0084256A">
        <w:rPr>
          <w:rtl/>
        </w:rPr>
        <w:t xml:space="preserve"> </w:t>
      </w:r>
      <w:r w:rsidRPr="00CF24E8">
        <w:rPr>
          <w:rtl/>
        </w:rPr>
        <w:t>לכנסת</w:t>
      </w:r>
      <w:r w:rsidR="0084256A">
        <w:rPr>
          <w:rtl/>
        </w:rPr>
        <w:t xml:space="preserve"> </w:t>
      </w:r>
      <w:r w:rsidRPr="00CF24E8">
        <w:rPr>
          <w:rtl/>
        </w:rPr>
        <w:t>השלוש</w:t>
      </w:r>
      <w:r w:rsidR="0084256A">
        <w:rPr>
          <w:rtl/>
        </w:rPr>
        <w:t>-</w:t>
      </w:r>
      <w:r w:rsidRPr="00CF24E8">
        <w:rPr>
          <w:rtl/>
        </w:rPr>
        <w:t>עשרה,</w:t>
      </w:r>
      <w:r w:rsidR="0084256A">
        <w:rPr>
          <w:rtl/>
        </w:rPr>
        <w:t xml:space="preserve"> </w:t>
      </w:r>
      <w:r w:rsidRPr="00CF24E8">
        <w:rPr>
          <w:rtl/>
        </w:rPr>
        <w:t>באה אלי, ימים ספורים אחרי הבחירות, משלחת של משפחות שכולות שילדיהן</w:t>
      </w:r>
      <w:r w:rsidR="0084256A">
        <w:rPr>
          <w:rtl/>
        </w:rPr>
        <w:t xml:space="preserve"> </w:t>
      </w:r>
      <w:r w:rsidRPr="00CF24E8">
        <w:rPr>
          <w:rtl/>
        </w:rPr>
        <w:t>נהרגו</w:t>
      </w:r>
      <w:r w:rsidR="0084256A">
        <w:rPr>
          <w:rtl/>
        </w:rPr>
        <w:t xml:space="preserve"> </w:t>
      </w:r>
      <w:r w:rsidRPr="00CF24E8">
        <w:rPr>
          <w:rtl/>
        </w:rPr>
        <w:t>או</w:t>
      </w:r>
      <w:r w:rsidR="0084256A">
        <w:rPr>
          <w:rtl/>
        </w:rPr>
        <w:t xml:space="preserve"> </w:t>
      </w:r>
      <w:r w:rsidRPr="00CF24E8">
        <w:rPr>
          <w:rtl/>
        </w:rPr>
        <w:t>נפצעו</w:t>
      </w:r>
      <w:r w:rsidR="0084256A">
        <w:rPr>
          <w:rtl/>
        </w:rPr>
        <w:t xml:space="preserve"> </w:t>
      </w:r>
      <w:r w:rsidRPr="00CF24E8">
        <w:rPr>
          <w:rtl/>
        </w:rPr>
        <w:t>בתאונות</w:t>
      </w:r>
      <w:r w:rsidR="0084256A">
        <w:rPr>
          <w:rtl/>
        </w:rPr>
        <w:t xml:space="preserve"> </w:t>
      </w:r>
      <w:r w:rsidRPr="00CF24E8">
        <w:rPr>
          <w:rtl/>
        </w:rPr>
        <w:t>אימונים</w:t>
      </w:r>
      <w:r w:rsidR="0084256A">
        <w:rPr>
          <w:rtl/>
        </w:rPr>
        <w:t xml:space="preserve"> </w:t>
      </w:r>
      <w:r w:rsidRPr="00CF24E8">
        <w:rPr>
          <w:rtl/>
        </w:rPr>
        <w:t>בצה"ל.</w:t>
      </w:r>
      <w:r w:rsidR="0084256A">
        <w:rPr>
          <w:rtl/>
        </w:rPr>
        <w:t xml:space="preserve"> </w:t>
      </w:r>
      <w:r w:rsidRPr="00CF24E8">
        <w:rPr>
          <w:rtl/>
        </w:rPr>
        <w:t>הם דיברו אתי.</w:t>
      </w:r>
      <w:r w:rsidR="0084256A">
        <w:rPr>
          <w:rtl/>
        </w:rPr>
        <w:t xml:space="preserve"> </w:t>
      </w:r>
      <w:r w:rsidRPr="00CF24E8">
        <w:rPr>
          <w:rtl/>
        </w:rPr>
        <w:t>סיפרו לי על תאונות</w:t>
      </w:r>
      <w:r w:rsidR="0084256A">
        <w:rPr>
          <w:rtl/>
        </w:rPr>
        <w:t xml:space="preserve"> </w:t>
      </w:r>
      <w:r w:rsidRPr="00CF24E8">
        <w:rPr>
          <w:rtl/>
        </w:rPr>
        <w:t>האימונים</w:t>
      </w:r>
      <w:r w:rsidR="0084256A">
        <w:rPr>
          <w:rtl/>
        </w:rPr>
        <w:t xml:space="preserve"> </w:t>
      </w:r>
      <w:r w:rsidRPr="00CF24E8">
        <w:rPr>
          <w:rtl/>
        </w:rPr>
        <w:t>וביקשו את עזרתי בפתיחת מבצע ציבורי להוצאת חקירת תאונות האימונים מידי</w:t>
      </w:r>
      <w:r w:rsidR="0084256A">
        <w:rPr>
          <w:rtl/>
        </w:rPr>
        <w:t xml:space="preserve"> </w:t>
      </w:r>
      <w:r w:rsidRPr="00CF24E8">
        <w:rPr>
          <w:rtl/>
        </w:rPr>
        <w:t>צה"ל.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חקרתי.</w:t>
      </w:r>
      <w:r w:rsidR="0084256A">
        <w:rPr>
          <w:rtl/>
        </w:rPr>
        <w:t xml:space="preserve"> </w:t>
      </w:r>
      <w:r w:rsidRPr="00CF24E8">
        <w:rPr>
          <w:rtl/>
        </w:rPr>
        <w:t>בתור חברה בוועדת החוץ והביטחון גם קראתי את דוח ועדת</w:t>
      </w:r>
      <w:r w:rsidR="0084256A">
        <w:rPr>
          <w:rtl/>
        </w:rPr>
        <w:t>-</w:t>
      </w:r>
      <w:r w:rsidRPr="00CF24E8">
        <w:rPr>
          <w:rtl/>
        </w:rPr>
        <w:t>לפידות,</w:t>
      </w:r>
      <w:r w:rsidR="0084256A">
        <w:rPr>
          <w:rtl/>
        </w:rPr>
        <w:t xml:space="preserve"> </w:t>
      </w:r>
      <w:r w:rsidRPr="00CF24E8">
        <w:rPr>
          <w:rtl/>
        </w:rPr>
        <w:t>שהמליצה</w:t>
      </w:r>
      <w:r w:rsidR="0084256A">
        <w:rPr>
          <w:rtl/>
        </w:rPr>
        <w:t xml:space="preserve"> </w:t>
      </w:r>
      <w:r w:rsidRPr="00CF24E8">
        <w:rPr>
          <w:rtl/>
        </w:rPr>
        <w:t>המלצות דומות.</w:t>
      </w:r>
      <w:r w:rsidR="0084256A">
        <w:rPr>
          <w:rtl/>
        </w:rPr>
        <w:t xml:space="preserve"> </w:t>
      </w:r>
      <w:r w:rsidRPr="00CF24E8">
        <w:rPr>
          <w:rtl/>
        </w:rPr>
        <w:t>ובאמת פתחתי במבצע בכיוון הזה.</w:t>
      </w:r>
      <w:r w:rsidR="0084256A">
        <w:rPr>
          <w:rtl/>
        </w:rPr>
        <w:t xml:space="preserve"> </w:t>
      </w:r>
      <w:r w:rsidRPr="00CF24E8">
        <w:rPr>
          <w:rtl/>
        </w:rPr>
        <w:t>טענתי, אדוני שר המשטרה,</w:t>
      </w:r>
      <w:r w:rsidR="0084256A">
        <w:rPr>
          <w:rtl/>
        </w:rPr>
        <w:t xml:space="preserve"> </w:t>
      </w:r>
      <w:r w:rsidRPr="00CF24E8">
        <w:rPr>
          <w:rtl/>
        </w:rPr>
        <w:t>בתחילת</w:t>
      </w:r>
      <w:r w:rsidR="0084256A">
        <w:rPr>
          <w:rtl/>
        </w:rPr>
        <w:t xml:space="preserve"> </w:t>
      </w:r>
      <w:r w:rsidRPr="00CF24E8">
        <w:rPr>
          <w:rtl/>
        </w:rPr>
        <w:t>המבצע הזה היתה כפולה: לא ייתכן שגוף יחקור את עצמו, בהחלט גוף כמו צה"ל,</w:t>
      </w:r>
      <w:r w:rsidR="0084256A">
        <w:rPr>
          <w:rtl/>
        </w:rPr>
        <w:t xml:space="preserve"> </w:t>
      </w:r>
      <w:r w:rsidRPr="00CF24E8">
        <w:rPr>
          <w:rtl/>
        </w:rPr>
        <w:t>כפי</w:t>
      </w:r>
      <w:r w:rsidR="0084256A">
        <w:rPr>
          <w:rtl/>
        </w:rPr>
        <w:t xml:space="preserve"> </w:t>
      </w:r>
      <w:r w:rsidRPr="00CF24E8">
        <w:rPr>
          <w:rtl/>
        </w:rPr>
        <w:t>שנקבע</w:t>
      </w:r>
      <w:r w:rsidR="0084256A">
        <w:rPr>
          <w:rtl/>
        </w:rPr>
        <w:t xml:space="preserve"> </w:t>
      </w:r>
      <w:r w:rsidRPr="00CF24E8">
        <w:rPr>
          <w:rtl/>
        </w:rPr>
        <w:t>שהשב"כ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יכול</w:t>
      </w:r>
      <w:r w:rsidR="0084256A">
        <w:rPr>
          <w:rtl/>
        </w:rPr>
        <w:t xml:space="preserve"> </w:t>
      </w:r>
      <w:r w:rsidRPr="00CF24E8">
        <w:rPr>
          <w:rtl/>
        </w:rPr>
        <w:t>לחקור את עצמו, ועל כן יש אגף מיוחד במשרד המשפטים</w:t>
      </w:r>
      <w:r w:rsidR="0084256A">
        <w:rPr>
          <w:rtl/>
        </w:rPr>
        <w:t xml:space="preserve"> </w:t>
      </w:r>
      <w:r w:rsidRPr="00CF24E8">
        <w:rPr>
          <w:rtl/>
        </w:rPr>
        <w:t>שעוסק גם בחקירות על השב"כ וגם על המשטרה, כפי שאתה יודע היטב.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והטיעון</w:t>
      </w:r>
      <w:r w:rsidR="0084256A">
        <w:rPr>
          <w:rtl/>
        </w:rPr>
        <w:t xml:space="preserve"> </w:t>
      </w:r>
      <w:r w:rsidRPr="00CF24E8">
        <w:rPr>
          <w:rtl/>
        </w:rPr>
        <w:t>השני</w:t>
      </w:r>
      <w:r w:rsidR="0084256A">
        <w:rPr>
          <w:rtl/>
        </w:rPr>
        <w:t xml:space="preserve"> </w:t>
      </w:r>
      <w:r w:rsidRPr="00CF24E8">
        <w:rPr>
          <w:rtl/>
        </w:rPr>
        <w:t>שלי,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שר המשטרה, הוא לפי דעתי חשוב לדמוקרטיה במדינת</w:t>
      </w:r>
      <w:r w:rsidR="0084256A">
        <w:rPr>
          <w:rtl/>
        </w:rPr>
        <w:t xml:space="preserve"> </w:t>
      </w:r>
      <w:r w:rsidRPr="00CF24E8">
        <w:rPr>
          <w:rtl/>
        </w:rPr>
        <w:t>ישראל,</w:t>
      </w:r>
      <w:r w:rsidR="0084256A">
        <w:rPr>
          <w:rtl/>
        </w:rPr>
        <w:t xml:space="preserve"> </w:t>
      </w:r>
      <w:r w:rsidRPr="00CF24E8">
        <w:rPr>
          <w:rtl/>
        </w:rPr>
        <w:t>שמשום</w:t>
      </w:r>
      <w:r w:rsidR="0084256A">
        <w:rPr>
          <w:rtl/>
        </w:rPr>
        <w:t xml:space="preserve"> </w:t>
      </w:r>
      <w:r w:rsidRPr="00CF24E8">
        <w:rPr>
          <w:rtl/>
        </w:rPr>
        <w:t>מרכזיות צבא</w:t>
      </w:r>
      <w:r w:rsidR="0084256A">
        <w:rPr>
          <w:rtl/>
        </w:rPr>
        <w:t>-</w:t>
      </w:r>
      <w:r w:rsidRPr="00CF24E8">
        <w:rPr>
          <w:rtl/>
        </w:rPr>
        <w:t>הגנה לישראל בחברה הישראלית וכדי להגביר את האמון בו,</w:t>
      </w:r>
      <w:r w:rsidR="0084256A">
        <w:rPr>
          <w:rtl/>
        </w:rPr>
        <w:t xml:space="preserve"> </w:t>
      </w:r>
      <w:r w:rsidRPr="00CF24E8">
        <w:rPr>
          <w:rtl/>
        </w:rPr>
        <w:t>חשוב שחקירת תאונות אימונים בצבא תהיה גלויה ולא חסויה, במידת האפשר.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ההורים</w:t>
      </w:r>
      <w:r w:rsidR="0084256A">
        <w:rPr>
          <w:rtl/>
        </w:rPr>
        <w:t xml:space="preserve"> </w:t>
      </w:r>
      <w:r w:rsidRPr="00CF24E8">
        <w:rPr>
          <w:rtl/>
        </w:rPr>
        <w:t>והמשפחות</w:t>
      </w:r>
      <w:r w:rsidR="0084256A">
        <w:rPr>
          <w:rtl/>
        </w:rPr>
        <w:t xml:space="preserve"> </w:t>
      </w:r>
      <w:r w:rsidRPr="00CF24E8">
        <w:rPr>
          <w:rtl/>
        </w:rPr>
        <w:t>טוענים עד עצם היום הזה, שלא תמיד מוסקים הלקחים המבצעיים</w:t>
      </w:r>
      <w:r w:rsidR="0084256A">
        <w:rPr>
          <w:rtl/>
        </w:rPr>
        <w:t xml:space="preserve"> </w:t>
      </w:r>
      <w:r w:rsidRPr="00CF24E8">
        <w:rPr>
          <w:rtl/>
        </w:rPr>
        <w:t>מחקירת</w:t>
      </w:r>
      <w:r w:rsidR="0084256A">
        <w:rPr>
          <w:rtl/>
        </w:rPr>
        <w:t xml:space="preserve"> </w:t>
      </w:r>
      <w:r w:rsidRPr="00CF24E8">
        <w:rPr>
          <w:rtl/>
        </w:rPr>
        <w:t>תאונות האימונים. הם מתלוננים, לדאבוני הרב, ייתכן מאוד בצדק, שתמיד הש"ג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בצורה זו או אחרת אחראי. והתוצאה </w:t>
      </w:r>
      <w:r w:rsidR="0084256A">
        <w:rPr>
          <w:rtl/>
        </w:rPr>
        <w:t>–</w:t>
      </w:r>
      <w:r w:rsidRPr="00CF24E8">
        <w:rPr>
          <w:rtl/>
        </w:rPr>
        <w:t xml:space="preserve"> ירידה משמעותית באמון שרוחש הציבור לצה"ל.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בדיונים,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בוועדת</w:t>
      </w:r>
      <w:r w:rsidR="0084256A">
        <w:rPr>
          <w:rtl/>
        </w:rPr>
        <w:t xml:space="preserve"> </w:t>
      </w:r>
      <w:r w:rsidRPr="00CF24E8">
        <w:rPr>
          <w:rtl/>
        </w:rPr>
        <w:t>החוץ והביטחון, גם בוועדות משנה, גם עם הפרקליט הצבאי</w:t>
      </w:r>
      <w:r w:rsidR="0084256A">
        <w:rPr>
          <w:rtl/>
        </w:rPr>
        <w:t xml:space="preserve"> </w:t>
      </w:r>
      <w:r w:rsidRPr="00CF24E8">
        <w:rPr>
          <w:rtl/>
        </w:rPr>
        <w:t>הראשי, הוסבר</w:t>
      </w:r>
      <w:r w:rsidR="0084256A">
        <w:rPr>
          <w:rtl/>
        </w:rPr>
        <w:t xml:space="preserve"> </w:t>
      </w:r>
      <w:r w:rsidRPr="00CF24E8">
        <w:rPr>
          <w:rtl/>
        </w:rPr>
        <w:t>לי,</w:t>
      </w:r>
      <w:r w:rsidR="0084256A">
        <w:rPr>
          <w:rtl/>
        </w:rPr>
        <w:t xml:space="preserve"> </w:t>
      </w:r>
      <w:r w:rsidRPr="00CF24E8">
        <w:rPr>
          <w:rtl/>
        </w:rPr>
        <w:t>שמבחינה</w:t>
      </w:r>
      <w:r w:rsidR="0084256A">
        <w:rPr>
          <w:rtl/>
        </w:rPr>
        <w:t xml:space="preserve"> </w:t>
      </w:r>
      <w:r w:rsidRPr="00CF24E8">
        <w:rPr>
          <w:rtl/>
        </w:rPr>
        <w:t>השוואתית בשום מקום בעולם אין הוצאה של חקירת תאונות</w:t>
      </w:r>
      <w:r w:rsidR="0084256A">
        <w:rPr>
          <w:rtl/>
        </w:rPr>
        <w:t xml:space="preserve"> </w:t>
      </w:r>
      <w:r w:rsidRPr="00CF24E8">
        <w:rPr>
          <w:rtl/>
        </w:rPr>
        <w:t>אימונים</w:t>
      </w:r>
      <w:r w:rsidR="0084256A">
        <w:rPr>
          <w:rtl/>
        </w:rPr>
        <w:t xml:space="preserve"> </w:t>
      </w:r>
      <w:r w:rsidRPr="00CF24E8">
        <w:rPr>
          <w:rtl/>
        </w:rPr>
        <w:t>מידיים</w:t>
      </w:r>
      <w:r w:rsidR="0084256A">
        <w:rPr>
          <w:rtl/>
        </w:rPr>
        <w:t xml:space="preserve"> </w:t>
      </w:r>
      <w:r w:rsidRPr="00CF24E8">
        <w:rPr>
          <w:rtl/>
        </w:rPr>
        <w:t>צבאיות.</w:t>
      </w:r>
      <w:r w:rsidR="0084256A">
        <w:rPr>
          <w:rtl/>
        </w:rPr>
        <w:t xml:space="preserve"> </w:t>
      </w:r>
      <w:r w:rsidRPr="00CF24E8">
        <w:rPr>
          <w:rtl/>
        </w:rPr>
        <w:t>אבל, גם אין שום מקום בעולם, אדוני שר המשטרה, שיש צבא</w:t>
      </w:r>
      <w:r w:rsidR="0084256A">
        <w:rPr>
          <w:rtl/>
        </w:rPr>
        <w:t xml:space="preserve"> </w:t>
      </w:r>
      <w:r w:rsidRPr="00CF24E8">
        <w:rPr>
          <w:rtl/>
        </w:rPr>
        <w:t>שהוא כל כך מרכזי כמו שלנו.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נאמר</w:t>
      </w:r>
      <w:r w:rsidR="0084256A">
        <w:rPr>
          <w:rtl/>
        </w:rPr>
        <w:t xml:space="preserve"> </w:t>
      </w:r>
      <w:r w:rsidRPr="00CF24E8">
        <w:rPr>
          <w:rtl/>
        </w:rPr>
        <w:t>לי, שבכל</w:t>
      </w:r>
      <w:r w:rsidR="0084256A">
        <w:rPr>
          <w:rtl/>
        </w:rPr>
        <w:t xml:space="preserve"> </w:t>
      </w:r>
      <w:r w:rsidRPr="00CF24E8">
        <w:rPr>
          <w:rtl/>
        </w:rPr>
        <w:t>זאת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בעיות של ביטחון שדה, ומובן שאני ערה לכך. אבל אני</w:t>
      </w:r>
      <w:r w:rsidR="0084256A">
        <w:rPr>
          <w:rtl/>
        </w:rPr>
        <w:t xml:space="preserve"> </w:t>
      </w:r>
      <w:r w:rsidRPr="00CF24E8">
        <w:rPr>
          <w:rtl/>
        </w:rPr>
        <w:t>המשכתי את המבצע הזה.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הפרסום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התחקיר</w:t>
      </w:r>
      <w:r w:rsidR="0084256A">
        <w:rPr>
          <w:rtl/>
        </w:rPr>
        <w:t xml:space="preserve"> </w:t>
      </w:r>
      <w:r w:rsidRPr="00CF24E8">
        <w:rPr>
          <w:rtl/>
        </w:rPr>
        <w:t>ב"ידיעות אחרונות" רק הבליט את הנקודה, שבחברה דמוקרטית</w:t>
      </w:r>
      <w:r w:rsidR="0084256A">
        <w:rPr>
          <w:rtl/>
        </w:rPr>
        <w:t xml:space="preserve"> </w:t>
      </w:r>
      <w:r w:rsidRPr="00CF24E8">
        <w:rPr>
          <w:rtl/>
        </w:rPr>
        <w:t>התפקיד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העיתונות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חד</w:t>
      </w:r>
      <w:r w:rsidR="0084256A">
        <w:rPr>
          <w:rtl/>
        </w:rPr>
        <w:t>-</w:t>
      </w:r>
      <w:r w:rsidRPr="00CF24E8">
        <w:rPr>
          <w:rtl/>
        </w:rPr>
        <w:t xml:space="preserve">משמעית </w:t>
      </w:r>
      <w:r w:rsidR="0084256A">
        <w:rPr>
          <w:rtl/>
        </w:rPr>
        <w:t>–</w:t>
      </w:r>
      <w:r w:rsidRPr="00CF24E8">
        <w:rPr>
          <w:rtl/>
        </w:rPr>
        <w:t xml:space="preserve"> לחקור; ו"ידיעות אחרונות" עשה את שלו בזה</w:t>
      </w:r>
      <w:r w:rsidR="0084256A">
        <w:rPr>
          <w:rtl/>
        </w:rPr>
        <w:t xml:space="preserve"> </w:t>
      </w:r>
      <w:r w:rsidRPr="00CF24E8">
        <w:rPr>
          <w:rtl/>
        </w:rPr>
        <w:t>שהוא</w:t>
      </w:r>
      <w:r w:rsidR="0084256A">
        <w:rPr>
          <w:rtl/>
        </w:rPr>
        <w:t xml:space="preserve"> </w:t>
      </w:r>
      <w:r w:rsidRPr="00CF24E8">
        <w:rPr>
          <w:rtl/>
        </w:rPr>
        <w:t>חקר.</w:t>
      </w:r>
      <w:r w:rsidR="0084256A">
        <w:rPr>
          <w:rtl/>
        </w:rPr>
        <w:t xml:space="preserve"> </w:t>
      </w:r>
      <w:r w:rsidRPr="00CF24E8">
        <w:rPr>
          <w:rtl/>
        </w:rPr>
        <w:t>ומשה נגבי עשה את שלו בזה שהוא הביע את עמדתו. נכון שנוצרה כאן מהומה</w:t>
      </w:r>
      <w:r w:rsidR="0084256A">
        <w:rPr>
          <w:rtl/>
        </w:rPr>
        <w:t xml:space="preserve"> </w:t>
      </w:r>
      <w:r w:rsidRPr="00CF24E8">
        <w:rPr>
          <w:rtl/>
        </w:rPr>
        <w:t>רבתי. אבל אם צריך ללמוד לקח אחד לטווח רחוק מהדבר הזה, מכל האירוע הזה, הרי הלקח</w:t>
      </w:r>
      <w:r w:rsidR="0084256A">
        <w:rPr>
          <w:rtl/>
        </w:rPr>
        <w:t xml:space="preserve"> </w:t>
      </w:r>
      <w:r w:rsidRPr="00CF24E8">
        <w:rPr>
          <w:rtl/>
        </w:rPr>
        <w:t>הוא,</w:t>
      </w:r>
      <w:r w:rsidR="0084256A">
        <w:rPr>
          <w:rtl/>
        </w:rPr>
        <w:t xml:space="preserve"> </w:t>
      </w:r>
      <w:r w:rsidRPr="00CF24E8">
        <w:rPr>
          <w:rtl/>
        </w:rPr>
        <w:t>שבחברה</w:t>
      </w:r>
      <w:r w:rsidR="0084256A">
        <w:rPr>
          <w:rtl/>
        </w:rPr>
        <w:t xml:space="preserve"> </w:t>
      </w:r>
      <w:r w:rsidRPr="00CF24E8">
        <w:rPr>
          <w:rtl/>
        </w:rPr>
        <w:t>דמוקרטית</w:t>
      </w:r>
      <w:r w:rsidR="0084256A">
        <w:rPr>
          <w:rtl/>
        </w:rPr>
        <w:t xml:space="preserve"> </w:t>
      </w:r>
      <w:r w:rsidRPr="00CF24E8">
        <w:rPr>
          <w:rtl/>
        </w:rPr>
        <w:t>אי</w:t>
      </w:r>
      <w:r w:rsidR="0084256A">
        <w:rPr>
          <w:rtl/>
        </w:rPr>
        <w:t>-</w:t>
      </w:r>
      <w:r w:rsidRPr="00CF24E8">
        <w:rPr>
          <w:rtl/>
        </w:rPr>
        <w:t>אפשר למנוע עיתונות חופשית, אי</w:t>
      </w:r>
      <w:r w:rsidR="0084256A">
        <w:rPr>
          <w:rtl/>
        </w:rPr>
        <w:t>-</w:t>
      </w:r>
      <w:r w:rsidRPr="00CF24E8">
        <w:rPr>
          <w:rtl/>
        </w:rPr>
        <w:t>אפשר להסתתר מאחורי כל</w:t>
      </w:r>
      <w:r w:rsidR="0084256A">
        <w:rPr>
          <w:rtl/>
        </w:rPr>
        <w:t xml:space="preserve"> </w:t>
      </w:r>
      <w:r w:rsidRPr="00CF24E8">
        <w:rPr>
          <w:rtl/>
        </w:rPr>
        <w:t>מיני</w:t>
      </w:r>
      <w:r w:rsidR="0084256A">
        <w:rPr>
          <w:rtl/>
        </w:rPr>
        <w:t xml:space="preserve"> </w:t>
      </w:r>
      <w:r w:rsidRPr="00CF24E8">
        <w:rPr>
          <w:rtl/>
        </w:rPr>
        <w:t>תקנות</w:t>
      </w:r>
      <w:r w:rsidR="0084256A">
        <w:rPr>
          <w:rtl/>
        </w:rPr>
        <w:t xml:space="preserve"> </w:t>
      </w:r>
      <w:r w:rsidRPr="00CF24E8">
        <w:rPr>
          <w:rtl/>
        </w:rPr>
        <w:t>ואי</w:t>
      </w:r>
      <w:r w:rsidR="0084256A">
        <w:rPr>
          <w:rtl/>
        </w:rPr>
        <w:t>-</w:t>
      </w:r>
      <w:r w:rsidRPr="00CF24E8">
        <w:rPr>
          <w:rtl/>
        </w:rPr>
        <w:t>אפשר לשמור את החקירה על תאונות האימונים בידי הצבא. אנחנו חברה</w:t>
      </w:r>
      <w:r w:rsidR="0084256A">
        <w:rPr>
          <w:rtl/>
        </w:rPr>
        <w:t xml:space="preserve"> </w:t>
      </w:r>
      <w:r w:rsidRPr="00CF24E8">
        <w:rPr>
          <w:rtl/>
        </w:rPr>
        <w:t>דמוקרטית,</w:t>
      </w:r>
      <w:r w:rsidR="0084256A">
        <w:rPr>
          <w:rtl/>
        </w:rPr>
        <w:t xml:space="preserve"> </w:t>
      </w:r>
      <w:r w:rsidRPr="00CF24E8">
        <w:rPr>
          <w:rtl/>
        </w:rPr>
        <w:t>ואם</w:t>
      </w:r>
      <w:r w:rsidR="0084256A">
        <w:rPr>
          <w:rtl/>
        </w:rPr>
        <w:t xml:space="preserve"> </w:t>
      </w:r>
      <w:r w:rsidRPr="00CF24E8">
        <w:rPr>
          <w:rtl/>
        </w:rPr>
        <w:t>בסופו של עניין אחרי האסון הכבד הזה, והשערורייה הגדולה יותר, לא</w:t>
      </w:r>
      <w:r w:rsidR="0084256A">
        <w:rPr>
          <w:rtl/>
        </w:rPr>
        <w:t xml:space="preserve"> </w:t>
      </w:r>
      <w:r w:rsidRPr="00CF24E8">
        <w:rPr>
          <w:rtl/>
        </w:rPr>
        <w:t>נלמד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הלקח</w:t>
      </w:r>
      <w:r w:rsidR="0084256A">
        <w:rPr>
          <w:rtl/>
        </w:rPr>
        <w:t xml:space="preserve"> </w:t>
      </w:r>
      <w:r w:rsidRPr="00CF24E8">
        <w:rPr>
          <w:rtl/>
        </w:rPr>
        <w:t>ונבין שעכשיו הזמן שנתנהג כחברה דמוקרטית ונוציא את חקירת תאונות</w:t>
      </w:r>
      <w:r w:rsidR="0084256A">
        <w:rPr>
          <w:rtl/>
        </w:rPr>
        <w:t xml:space="preserve"> </w:t>
      </w:r>
      <w:r w:rsidRPr="00CF24E8">
        <w:rPr>
          <w:rtl/>
        </w:rPr>
        <w:t>האימונים</w:t>
      </w:r>
      <w:r w:rsidR="0084256A">
        <w:rPr>
          <w:rtl/>
        </w:rPr>
        <w:t xml:space="preserve"> </w:t>
      </w:r>
      <w:r w:rsidRPr="00CF24E8">
        <w:rPr>
          <w:rtl/>
        </w:rPr>
        <w:t>מידי</w:t>
      </w:r>
      <w:r w:rsidR="0084256A">
        <w:rPr>
          <w:rtl/>
        </w:rPr>
        <w:t xml:space="preserve"> </w:t>
      </w:r>
      <w:r w:rsidRPr="00CF24E8">
        <w:rPr>
          <w:rtl/>
        </w:rPr>
        <w:t>צה"ל, ונשים גם ערכאה אזרחית שתפקח, אז לא למדנו דבר וחצי דבר לא</w:t>
      </w:r>
      <w:r w:rsidR="0084256A">
        <w:rPr>
          <w:rtl/>
        </w:rPr>
        <w:t xml:space="preserve"> </w:t>
      </w:r>
      <w:r w:rsidRPr="00CF24E8">
        <w:rPr>
          <w:rtl/>
        </w:rPr>
        <w:t>על הדמוקרטיה ולא על הדרך לעודד אמון ואמינות בצה"ל. 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</w:t>
      </w:r>
      <w:r w:rsidR="0084256A">
        <w:rPr>
          <w:rtl/>
        </w:rPr>
        <w:t xml:space="preserve"> </w:t>
      </w:r>
      <w:r w:rsidRPr="00CF24E8">
        <w:rPr>
          <w:rtl/>
        </w:rPr>
        <w:t>לחברת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נעמי</w:t>
      </w:r>
      <w:r w:rsidR="0084256A">
        <w:rPr>
          <w:rtl/>
        </w:rPr>
        <w:t xml:space="preserve"> </w:t>
      </w:r>
      <w:r w:rsidRPr="00CF24E8">
        <w:rPr>
          <w:rtl/>
        </w:rPr>
        <w:t>חזן.</w:t>
      </w:r>
      <w:r w:rsidR="0084256A">
        <w:rPr>
          <w:rtl/>
        </w:rPr>
        <w:t xml:space="preserve"> </w:t>
      </w:r>
      <w:r w:rsidRPr="00CF24E8">
        <w:rPr>
          <w:rtl/>
        </w:rPr>
        <w:t>אני מזמינה את חברת הכנסת דליה איציק,</w:t>
      </w:r>
      <w:r w:rsidR="0084256A">
        <w:rPr>
          <w:rtl/>
        </w:rPr>
        <w:t xml:space="preserve"> </w:t>
      </w:r>
      <w:r w:rsidRPr="00CF24E8">
        <w:rPr>
          <w:rtl/>
        </w:rPr>
        <w:t>אחרונת המציעים.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דליה איציק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 ברשותך אומר, אולי זה אחד מסימני הבית הזה:</w:t>
      </w:r>
      <w:r w:rsidR="0084256A">
        <w:rPr>
          <w:rtl/>
        </w:rPr>
        <w:t xml:space="preserve"> </w:t>
      </w:r>
      <w:r w:rsidRPr="00CF24E8">
        <w:rPr>
          <w:rtl/>
        </w:rPr>
        <w:t>תאונות</w:t>
      </w:r>
      <w:r w:rsidR="0084256A">
        <w:rPr>
          <w:rtl/>
        </w:rPr>
        <w:t xml:space="preserve"> </w:t>
      </w:r>
      <w:r w:rsidRPr="00CF24E8">
        <w:rPr>
          <w:rtl/>
        </w:rPr>
        <w:t>בצבא</w:t>
      </w:r>
      <w:r w:rsidR="0084256A">
        <w:rPr>
          <w:rtl/>
        </w:rPr>
        <w:t xml:space="preserve"> </w:t>
      </w:r>
      <w:r w:rsidRPr="00CF24E8">
        <w:rPr>
          <w:rtl/>
        </w:rPr>
        <w:t>יכולות</w:t>
      </w:r>
      <w:r w:rsidR="0084256A">
        <w:rPr>
          <w:rtl/>
        </w:rPr>
        <w:t xml:space="preserve"> </w:t>
      </w:r>
      <w:r w:rsidRPr="00CF24E8">
        <w:rPr>
          <w:rtl/>
        </w:rPr>
        <w:t>לזעזע</w:t>
      </w:r>
      <w:r w:rsidR="0084256A">
        <w:rPr>
          <w:rtl/>
        </w:rPr>
        <w:t xml:space="preserve"> </w:t>
      </w:r>
      <w:r w:rsidRPr="00CF24E8">
        <w:rPr>
          <w:rtl/>
        </w:rPr>
        <w:t>אותנו,</w:t>
      </w:r>
      <w:r w:rsidR="0084256A">
        <w:rPr>
          <w:rtl/>
        </w:rPr>
        <w:t xml:space="preserve"> </w:t>
      </w:r>
      <w:r w:rsidRPr="00CF24E8">
        <w:rPr>
          <w:rtl/>
        </w:rPr>
        <w:t>וטוב</w:t>
      </w:r>
      <w:r w:rsidR="0084256A">
        <w:rPr>
          <w:rtl/>
        </w:rPr>
        <w:t xml:space="preserve"> </w:t>
      </w:r>
      <w:r w:rsidRPr="00CF24E8">
        <w:rPr>
          <w:rtl/>
        </w:rPr>
        <w:t>שכך, אבל לצערי הרב, תאונות אחרות לא</w:t>
      </w:r>
      <w:r w:rsidR="0084256A">
        <w:rPr>
          <w:rtl/>
        </w:rPr>
        <w:t xml:space="preserve"> </w:t>
      </w:r>
      <w:r w:rsidRPr="00CF24E8">
        <w:rPr>
          <w:rtl/>
        </w:rPr>
        <w:t>גורמות לנו שום דבר. בשבוע שעבר היו 31 תאונות דרכים, 14 מהן קטלניות, השאר קשות.</w:t>
      </w:r>
      <w:r w:rsidR="0084256A">
        <w:rPr>
          <w:rtl/>
        </w:rPr>
        <w:t xml:space="preserve"> </w:t>
      </w:r>
      <w:r w:rsidRPr="00CF24E8">
        <w:rPr>
          <w:rtl/>
        </w:rPr>
        <w:t>60 איש נפגעו, 14 מהם הרוגים, 46 פצועים קשה. שלושה הולכי רגל נפגעו היום בתאונות</w:t>
      </w:r>
      <w:r w:rsidR="0084256A">
        <w:rPr>
          <w:rtl/>
        </w:rPr>
        <w:t xml:space="preserve"> </w:t>
      </w:r>
      <w:r w:rsidRPr="00CF24E8">
        <w:rPr>
          <w:rtl/>
        </w:rPr>
        <w:t>דרכים,</w:t>
      </w:r>
      <w:r w:rsidR="0084256A">
        <w:rPr>
          <w:rtl/>
        </w:rPr>
        <w:t xml:space="preserve"> </w:t>
      </w:r>
      <w:r w:rsidRPr="00CF24E8">
        <w:rPr>
          <w:rtl/>
        </w:rPr>
        <w:t>במדינה</w:t>
      </w:r>
      <w:r w:rsidR="0084256A">
        <w:rPr>
          <w:rtl/>
        </w:rPr>
        <w:t xml:space="preserve"> </w:t>
      </w:r>
      <w:r w:rsidRPr="00CF24E8">
        <w:rPr>
          <w:rtl/>
        </w:rPr>
        <w:t>שבה,</w:t>
      </w:r>
      <w:r w:rsidR="0084256A">
        <w:rPr>
          <w:rtl/>
        </w:rPr>
        <w:t xml:space="preserve"> </w:t>
      </w:r>
      <w:r w:rsidRPr="00CF24E8">
        <w:rPr>
          <w:rtl/>
        </w:rPr>
        <w:t>לצערי</w:t>
      </w:r>
      <w:r w:rsidR="0084256A">
        <w:rPr>
          <w:rtl/>
        </w:rPr>
        <w:t xml:space="preserve"> </w:t>
      </w:r>
      <w:r w:rsidRPr="00CF24E8">
        <w:rPr>
          <w:rtl/>
        </w:rPr>
        <w:t>הרב, ביומיים האחרונים אסון רודף אסון. וכאן, אדוני</w:t>
      </w:r>
      <w:r w:rsidR="0084256A">
        <w:rPr>
          <w:rtl/>
        </w:rPr>
        <w:t xml:space="preserve"> </w:t>
      </w:r>
      <w:r w:rsidRPr="00CF24E8">
        <w:rPr>
          <w:rtl/>
        </w:rPr>
        <w:t>השר, אני רוצה לומר לך, שאני משתתפת בצערך.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הבוקר</w:t>
      </w:r>
      <w:r w:rsidR="0084256A">
        <w:rPr>
          <w:rtl/>
        </w:rPr>
        <w:t xml:space="preserve"> </w:t>
      </w:r>
      <w:r w:rsidRPr="00CF24E8">
        <w:rPr>
          <w:rtl/>
        </w:rPr>
        <w:t>עסקתי</w:t>
      </w:r>
      <w:r w:rsidR="0084256A">
        <w:rPr>
          <w:rtl/>
        </w:rPr>
        <w:t xml:space="preserve"> </w:t>
      </w:r>
      <w:r w:rsidRPr="00CF24E8">
        <w:rPr>
          <w:rtl/>
        </w:rPr>
        <w:t>בתאונה</w:t>
      </w:r>
      <w:r w:rsidR="0084256A">
        <w:rPr>
          <w:rtl/>
        </w:rPr>
        <w:t xml:space="preserve"> </w:t>
      </w:r>
      <w:r w:rsidRPr="00CF24E8">
        <w:rPr>
          <w:rtl/>
        </w:rPr>
        <w:t>הנוראית</w:t>
      </w:r>
      <w:r w:rsidR="0084256A">
        <w:rPr>
          <w:rtl/>
        </w:rPr>
        <w:t xml:space="preserve"> </w:t>
      </w:r>
      <w:r w:rsidRPr="00CF24E8">
        <w:rPr>
          <w:rtl/>
        </w:rPr>
        <w:t>שהיתה בערד. ועדת החינוך הוצפה בטלפונים</w:t>
      </w:r>
      <w:r w:rsidR="0084256A">
        <w:rPr>
          <w:rtl/>
        </w:rPr>
        <w:t xml:space="preserve"> </w:t>
      </w:r>
      <w:r w:rsidRPr="00CF24E8">
        <w:rPr>
          <w:rtl/>
        </w:rPr>
        <w:t>מהורים</w:t>
      </w:r>
      <w:r w:rsidR="0084256A">
        <w:rPr>
          <w:rtl/>
        </w:rPr>
        <w:t xml:space="preserve"> </w:t>
      </w:r>
      <w:r w:rsidRPr="00CF24E8">
        <w:rPr>
          <w:rtl/>
        </w:rPr>
        <w:t>שביקשו</w:t>
      </w:r>
      <w:r w:rsidR="0084256A">
        <w:rPr>
          <w:rtl/>
        </w:rPr>
        <w:t xml:space="preserve"> </w:t>
      </w:r>
      <w:r w:rsidRPr="00CF24E8">
        <w:rPr>
          <w:rtl/>
        </w:rPr>
        <w:t>להפסיק מייד את הפסטיבל.</w:t>
      </w:r>
      <w:r w:rsidR="0084256A">
        <w:rPr>
          <w:rtl/>
        </w:rPr>
        <w:t xml:space="preserve"> </w:t>
      </w:r>
      <w:r w:rsidRPr="00CF24E8">
        <w:rPr>
          <w:rtl/>
        </w:rPr>
        <w:t>כל הבוקר פעלנו סביב העניין הזה. והנה,</w:t>
      </w:r>
      <w:r w:rsidR="0084256A">
        <w:rPr>
          <w:rtl/>
        </w:rPr>
        <w:t xml:space="preserve"> </w:t>
      </w:r>
      <w:r w:rsidRPr="00CF24E8">
        <w:rPr>
          <w:rtl/>
        </w:rPr>
        <w:t>עכשיו אנחנו מדברים על אסון צאלים ב'.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אתמול</w:t>
      </w:r>
      <w:r w:rsidR="0084256A">
        <w:rPr>
          <w:rtl/>
        </w:rPr>
        <w:t xml:space="preserve"> </w:t>
      </w:r>
      <w:r w:rsidRPr="00CF24E8">
        <w:rPr>
          <w:rtl/>
        </w:rPr>
        <w:t>הושבע כאן רב</w:t>
      </w:r>
      <w:r w:rsidR="0084256A">
        <w:rPr>
          <w:rtl/>
        </w:rPr>
        <w:t>-</w:t>
      </w:r>
      <w:r w:rsidRPr="00CF24E8">
        <w:rPr>
          <w:rtl/>
        </w:rPr>
        <w:t>אלוף במילואים אהוד ברק, שר הפנים של מדינת ישראל.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מאמינה</w:t>
      </w:r>
      <w:r w:rsidR="0084256A">
        <w:rPr>
          <w:rtl/>
        </w:rPr>
        <w:t xml:space="preserve"> </w:t>
      </w:r>
      <w:r w:rsidRPr="00CF24E8">
        <w:rPr>
          <w:rtl/>
        </w:rPr>
        <w:t>שאהוד ברק הוא מטובי הלוחמים בכל הזמנים. אני גם מאמינה לו שאכן כמו שהוא</w:t>
      </w:r>
      <w:r w:rsidR="0084256A">
        <w:rPr>
          <w:rtl/>
        </w:rPr>
        <w:t xml:space="preserve"> </w:t>
      </w:r>
      <w:r w:rsidRPr="00CF24E8">
        <w:rPr>
          <w:rtl/>
        </w:rPr>
        <w:t>פעל</w:t>
      </w:r>
      <w:r w:rsidR="0084256A">
        <w:rPr>
          <w:rtl/>
        </w:rPr>
        <w:t xml:space="preserve"> </w:t>
      </w:r>
      <w:r w:rsidRPr="00CF24E8">
        <w:rPr>
          <w:rtl/>
        </w:rPr>
        <w:t>כך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צריך</w:t>
      </w:r>
      <w:r w:rsidR="0084256A">
        <w:rPr>
          <w:rtl/>
        </w:rPr>
        <w:t xml:space="preserve"> </w:t>
      </w:r>
      <w:r w:rsidRPr="00CF24E8">
        <w:rPr>
          <w:rtl/>
        </w:rPr>
        <w:t>לפעול.</w:t>
      </w:r>
      <w:r w:rsidR="0084256A">
        <w:rPr>
          <w:rtl/>
        </w:rPr>
        <w:t xml:space="preserve"> </w:t>
      </w:r>
      <w:r w:rsidRPr="00CF24E8">
        <w:rPr>
          <w:rtl/>
        </w:rPr>
        <w:t>אבל מה לעשות, אדוני השר, חלק מהציבור לא מאמין.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לעשות, אדוני השר, שחלק מההורים ששילמו את המחיר הכי כבד שאפשר לא מאמינים.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אני חושבת בדיוק כמו שחושבת חברת הכנסת נעמי חזן </w:t>
      </w:r>
      <w:r w:rsidR="0084256A">
        <w:rPr>
          <w:rtl/>
        </w:rPr>
        <w:t>–</w:t>
      </w:r>
      <w:r w:rsidRPr="00CF24E8">
        <w:rPr>
          <w:rtl/>
        </w:rPr>
        <w:t xml:space="preserve"> אילו אני הייתי אהוד ברק,</w:t>
      </w:r>
      <w:r w:rsidR="0084256A">
        <w:rPr>
          <w:rtl/>
        </w:rPr>
        <w:t xml:space="preserve"> </w:t>
      </w:r>
      <w:r w:rsidRPr="00CF24E8">
        <w:rPr>
          <w:rtl/>
        </w:rPr>
        <w:t>שהוא</w:t>
      </w:r>
      <w:r w:rsidR="0084256A">
        <w:rPr>
          <w:rtl/>
        </w:rPr>
        <w:t xml:space="preserve"> </w:t>
      </w:r>
      <w:r w:rsidRPr="00CF24E8">
        <w:rPr>
          <w:rtl/>
        </w:rPr>
        <w:t>חדור</w:t>
      </w:r>
      <w:r w:rsidR="0084256A">
        <w:rPr>
          <w:rtl/>
        </w:rPr>
        <w:t xml:space="preserve"> </w:t>
      </w:r>
      <w:r w:rsidRPr="00CF24E8">
        <w:rPr>
          <w:rtl/>
        </w:rPr>
        <w:t>תחושה</w:t>
      </w:r>
      <w:r w:rsidR="0084256A">
        <w:rPr>
          <w:rtl/>
        </w:rPr>
        <w:t xml:space="preserve"> </w:t>
      </w:r>
      <w:r w:rsidRPr="00CF24E8">
        <w:rPr>
          <w:rtl/>
        </w:rPr>
        <w:t>ואמונה שהוא עשה הכול וידיו לא היו במעל הזה, אני הייתי דורשת</w:t>
      </w:r>
      <w:r w:rsidR="0084256A">
        <w:rPr>
          <w:rtl/>
        </w:rPr>
        <w:t xml:space="preserve"> </w:t>
      </w:r>
      <w:r w:rsidRPr="00CF24E8">
        <w:rPr>
          <w:rtl/>
        </w:rPr>
        <w:t>ועדת</w:t>
      </w:r>
      <w:r w:rsidR="0084256A">
        <w:rPr>
          <w:rtl/>
        </w:rPr>
        <w:t xml:space="preserve"> </w:t>
      </w:r>
      <w:r w:rsidRPr="00CF24E8">
        <w:rPr>
          <w:rtl/>
        </w:rPr>
        <w:t>חקירה.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מתפלאת עליו, אדוני השר. הוא היה צריך לבקש וליזום הקמת ועדת</w:t>
      </w:r>
      <w:r w:rsidR="0084256A">
        <w:rPr>
          <w:rtl/>
        </w:rPr>
        <w:t xml:space="preserve"> </w:t>
      </w:r>
      <w:r w:rsidRPr="00CF24E8">
        <w:rPr>
          <w:rtl/>
        </w:rPr>
        <w:t>חקירה,</w:t>
      </w:r>
      <w:r w:rsidR="0084256A">
        <w:rPr>
          <w:rtl/>
        </w:rPr>
        <w:t xml:space="preserve"> </w:t>
      </w:r>
      <w:r w:rsidRPr="00CF24E8">
        <w:rPr>
          <w:rtl/>
        </w:rPr>
        <w:t>כדי</w:t>
      </w:r>
      <w:r w:rsidR="0084256A">
        <w:rPr>
          <w:rtl/>
        </w:rPr>
        <w:t xml:space="preserve"> </w:t>
      </w:r>
      <w:r w:rsidRPr="00CF24E8">
        <w:rPr>
          <w:rtl/>
        </w:rPr>
        <w:t>להסיר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העננה הכבדה התלויה על ראשו, את הכתם הקשה שמוטל היום על</w:t>
      </w:r>
      <w:r w:rsidR="0084256A">
        <w:rPr>
          <w:rtl/>
        </w:rPr>
        <w:t xml:space="preserve"> </w:t>
      </w:r>
      <w:r w:rsidRPr="00CF24E8">
        <w:rPr>
          <w:rtl/>
        </w:rPr>
        <w:t>צה"ל, וכדי להקל על ההורים את הכאב הקשה שהם נושאים.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מבקשת,</w:t>
      </w:r>
      <w:r w:rsidR="0084256A">
        <w:rPr>
          <w:rtl/>
        </w:rPr>
        <w:t xml:space="preserve"> </w:t>
      </w:r>
      <w:r w:rsidRPr="00CF24E8">
        <w:rPr>
          <w:rtl/>
        </w:rPr>
        <w:t>ברשותך, לחזור שלוש שנים לאחור. לפני למעלה משלוש</w:t>
      </w:r>
      <w:r w:rsidR="0084256A">
        <w:rPr>
          <w:rtl/>
        </w:rPr>
        <w:t xml:space="preserve"> </w:t>
      </w:r>
      <w:r w:rsidRPr="00CF24E8">
        <w:rPr>
          <w:rtl/>
        </w:rPr>
        <w:t>שנים</w:t>
      </w:r>
      <w:r w:rsidR="0084256A">
        <w:rPr>
          <w:rtl/>
        </w:rPr>
        <w:t xml:space="preserve"> </w:t>
      </w:r>
      <w:r w:rsidRPr="00CF24E8">
        <w:rPr>
          <w:rtl/>
        </w:rPr>
        <w:t>חזר</w:t>
      </w:r>
      <w:r w:rsidR="0084256A">
        <w:rPr>
          <w:rtl/>
        </w:rPr>
        <w:t xml:space="preserve"> </w:t>
      </w:r>
      <w:r w:rsidRPr="00CF24E8">
        <w:rPr>
          <w:rtl/>
        </w:rPr>
        <w:t>סגן</w:t>
      </w:r>
      <w:r w:rsidR="0084256A">
        <w:rPr>
          <w:rtl/>
        </w:rPr>
        <w:t xml:space="preserve"> </w:t>
      </w:r>
      <w:r w:rsidRPr="00CF24E8">
        <w:rPr>
          <w:rtl/>
        </w:rPr>
        <w:t>אלעד</w:t>
      </w:r>
      <w:r w:rsidR="0084256A">
        <w:rPr>
          <w:rtl/>
        </w:rPr>
        <w:t xml:space="preserve"> </w:t>
      </w:r>
      <w:r w:rsidRPr="00CF24E8">
        <w:rPr>
          <w:rtl/>
        </w:rPr>
        <w:t>שילה, זיכרונו לברכה, מהלוויית חבר מהיחידה. הוא היה נסער.</w:t>
      </w:r>
      <w:r w:rsidR="0084256A">
        <w:rPr>
          <w:rtl/>
        </w:rPr>
        <w:t xml:space="preserve"> </w:t>
      </w:r>
      <w:r w:rsidRPr="00CF24E8">
        <w:rPr>
          <w:rtl/>
        </w:rPr>
        <w:t>במכתבו הוא כתב: פשוט לא נתפס איך שני נערים צעירים שראיתי עוד אתמול אינם פתאום.</w:t>
      </w:r>
      <w:r w:rsidR="0084256A">
        <w:rPr>
          <w:rtl/>
        </w:rPr>
        <w:t xml:space="preserve"> </w:t>
      </w: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מבין</w:t>
      </w:r>
      <w:r w:rsidR="0084256A">
        <w:rPr>
          <w:rtl/>
        </w:rPr>
        <w:t xml:space="preserve"> </w:t>
      </w:r>
      <w:r w:rsidRPr="00CF24E8">
        <w:rPr>
          <w:rtl/>
        </w:rPr>
        <w:t>עד כמה החיים ארעיים, עד כמה הכול זמני. הכול מתגמד ונעשה חסר חשיבות.</w:t>
      </w:r>
      <w:r w:rsidR="0084256A">
        <w:rPr>
          <w:rtl/>
        </w:rPr>
        <w:t xml:space="preserve"> </w:t>
      </w:r>
      <w:r w:rsidRPr="00CF24E8">
        <w:rPr>
          <w:rtl/>
        </w:rPr>
        <w:t>וזה כל כך שטותי, כל כך סתם. זה לא היה צריך לקרות וזה קרה.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>מלים</w:t>
      </w:r>
      <w:r w:rsidR="0084256A">
        <w:rPr>
          <w:rtl/>
        </w:rPr>
        <w:t xml:space="preserve"> </w:t>
      </w:r>
      <w:r w:rsidRPr="00CF24E8">
        <w:rPr>
          <w:rtl/>
        </w:rPr>
        <w:t>יותר</w:t>
      </w:r>
      <w:r w:rsidR="0084256A">
        <w:rPr>
          <w:rtl/>
        </w:rPr>
        <w:t xml:space="preserve"> </w:t>
      </w:r>
      <w:r w:rsidRPr="00CF24E8">
        <w:rPr>
          <w:rtl/>
        </w:rPr>
        <w:t>עמוקות ויותר פשוטות להביע את מה שקרה באסון צאלים ב'.</w:t>
      </w:r>
      <w:r w:rsidR="0084256A">
        <w:rPr>
          <w:rtl/>
        </w:rPr>
        <w:t xml:space="preserve"> </w:t>
      </w: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יודע,</w:t>
      </w:r>
      <w:r w:rsidR="0084256A">
        <w:rPr>
          <w:rtl/>
        </w:rPr>
        <w:t xml:space="preserve"> </w:t>
      </w:r>
      <w:r w:rsidRPr="00CF24E8">
        <w:rPr>
          <w:rtl/>
        </w:rPr>
        <w:t>אדוני השר, שיש דברים שהתלוו לאירוע ולפרשה הנוראית הזאת. יש כל מיני</w:t>
      </w:r>
      <w:r w:rsidR="0084256A">
        <w:rPr>
          <w:rtl/>
        </w:rPr>
        <w:t xml:space="preserve"> </w:t>
      </w:r>
      <w:r w:rsidRPr="00CF24E8">
        <w:rPr>
          <w:rtl/>
        </w:rPr>
        <w:t>פרשנויות</w:t>
      </w:r>
      <w:r w:rsidR="0084256A">
        <w:rPr>
          <w:rtl/>
        </w:rPr>
        <w:t xml:space="preserve"> </w:t>
      </w:r>
      <w:r w:rsidRPr="00CF24E8">
        <w:rPr>
          <w:rtl/>
        </w:rPr>
        <w:t>למה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התרגיל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ואת</w:t>
      </w:r>
      <w:r w:rsidR="0084256A">
        <w:rPr>
          <w:rtl/>
        </w:rPr>
        <w:t xml:space="preserve"> </w:t>
      </w:r>
      <w:r w:rsidRPr="00CF24E8">
        <w:rPr>
          <w:rtl/>
        </w:rPr>
        <w:t>מי בדיוק רצו לחסל בתרגיל הזה. לא חשוב אם</w:t>
      </w:r>
      <w:r w:rsidR="0084256A">
        <w:rPr>
          <w:rtl/>
        </w:rPr>
        <w:t xml:space="preserve"> </w:t>
      </w:r>
      <w:r w:rsidRPr="00CF24E8">
        <w:rPr>
          <w:rtl/>
        </w:rPr>
        <w:t>הפרשנויות</w:t>
      </w:r>
      <w:r w:rsidR="0084256A">
        <w:rPr>
          <w:rtl/>
        </w:rPr>
        <w:t xml:space="preserve"> </w:t>
      </w:r>
      <w:r w:rsidRPr="00CF24E8">
        <w:rPr>
          <w:rtl/>
        </w:rPr>
        <w:t>האלה</w:t>
      </w:r>
      <w:r w:rsidR="0084256A">
        <w:rPr>
          <w:rtl/>
        </w:rPr>
        <w:t xml:space="preserve"> </w:t>
      </w:r>
      <w:r w:rsidRPr="00CF24E8">
        <w:rPr>
          <w:rtl/>
        </w:rPr>
        <w:t>נכונות או אינן נכונות. אני מעדיפה לחשוב שהן אינן נכונות. אבוי</w:t>
      </w:r>
      <w:r w:rsidR="0084256A">
        <w:rPr>
          <w:rtl/>
        </w:rPr>
        <w:t xml:space="preserve"> </w:t>
      </w:r>
      <w:r w:rsidRPr="00CF24E8">
        <w:rPr>
          <w:rtl/>
        </w:rPr>
        <w:t>לנו אם הן היו נכונות, וכך צריך היה להתבצע המעשה אשר רצו לבצעו.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אמא</w:t>
      </w:r>
      <w:r w:rsidR="0084256A">
        <w:rPr>
          <w:rtl/>
        </w:rPr>
        <w:t xml:space="preserve"> </w:t>
      </w:r>
      <w:r w:rsidRPr="00CF24E8">
        <w:rPr>
          <w:rtl/>
        </w:rPr>
        <w:t>לבן</w:t>
      </w:r>
      <w:r w:rsidR="0084256A">
        <w:rPr>
          <w:rtl/>
        </w:rPr>
        <w:t xml:space="preserve"> </w:t>
      </w:r>
      <w:r w:rsidRPr="00CF24E8">
        <w:rPr>
          <w:rtl/>
        </w:rPr>
        <w:t>בצה"ל,</w:t>
      </w:r>
      <w:r w:rsidR="0084256A">
        <w:rPr>
          <w:rtl/>
        </w:rPr>
        <w:t xml:space="preserve"> </w:t>
      </w:r>
      <w:r w:rsidRPr="00CF24E8">
        <w:rPr>
          <w:rtl/>
        </w:rPr>
        <w:t>אדוני השר. אני רוצה שתדע, יש לי חברות ששולחות, כמו</w:t>
      </w:r>
      <w:r w:rsidR="0084256A">
        <w:rPr>
          <w:rtl/>
        </w:rPr>
        <w:t xml:space="preserve"> </w:t>
      </w:r>
      <w:r w:rsidRPr="00CF24E8">
        <w:rPr>
          <w:rtl/>
        </w:rPr>
        <w:t>משפחות</w:t>
      </w:r>
      <w:r w:rsidR="0084256A">
        <w:rPr>
          <w:rtl/>
        </w:rPr>
        <w:t xml:space="preserve"> </w:t>
      </w:r>
      <w:r w:rsidRPr="00CF24E8">
        <w:rPr>
          <w:rtl/>
        </w:rPr>
        <w:t>רבות</w:t>
      </w:r>
      <w:r w:rsidR="0084256A">
        <w:rPr>
          <w:rtl/>
        </w:rPr>
        <w:t xml:space="preserve"> </w:t>
      </w:r>
      <w:r w:rsidRPr="00CF24E8">
        <w:rPr>
          <w:rtl/>
        </w:rPr>
        <w:t>בעם</w:t>
      </w:r>
      <w:r w:rsidR="0084256A">
        <w:rPr>
          <w:rtl/>
        </w:rPr>
        <w:t xml:space="preserve"> </w:t>
      </w:r>
      <w:r w:rsidRPr="00CF24E8">
        <w:rPr>
          <w:rtl/>
        </w:rPr>
        <w:t>הזה, את הבנים לצה"ל. אין לי היום הרגשה שאנחנו יכולים להסתכל</w:t>
      </w:r>
      <w:r w:rsidR="0084256A">
        <w:rPr>
          <w:rtl/>
        </w:rPr>
        <w:t xml:space="preserve"> </w:t>
      </w:r>
      <w:r w:rsidRPr="00CF24E8">
        <w:rPr>
          <w:rtl/>
        </w:rPr>
        <w:t>בעיניהם של ההורים ולומר להם: החבר'ה בידיים אמונות.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דווקא</w:t>
      </w:r>
      <w:r w:rsidR="0084256A">
        <w:rPr>
          <w:rtl/>
        </w:rPr>
        <w:t xml:space="preserve"> </w:t>
      </w:r>
      <w:r w:rsidRPr="00CF24E8">
        <w:rPr>
          <w:rtl/>
        </w:rPr>
        <w:t>מפני</w:t>
      </w:r>
      <w:r w:rsidR="0084256A">
        <w:rPr>
          <w:rtl/>
        </w:rPr>
        <w:t xml:space="preserve"> </w:t>
      </w:r>
      <w:r w:rsidRPr="00CF24E8">
        <w:rPr>
          <w:rtl/>
        </w:rPr>
        <w:t>שצה"ל חשוב לנו, אני יודעת שזו פרה קדושה, שלא אוהבים לגעת בה,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ססמאות</w:t>
      </w:r>
      <w:r w:rsidR="0084256A">
        <w:rPr>
          <w:rtl/>
        </w:rPr>
        <w:t xml:space="preserve"> </w:t>
      </w:r>
      <w:r w:rsidRPr="00CF24E8">
        <w:rPr>
          <w:rtl/>
        </w:rPr>
        <w:t>שאומרות:</w:t>
      </w:r>
      <w:r w:rsidR="0084256A">
        <w:rPr>
          <w:rtl/>
        </w:rPr>
        <w:t xml:space="preserve"> </w:t>
      </w:r>
      <w:r w:rsidRPr="00CF24E8">
        <w:rPr>
          <w:rtl/>
        </w:rPr>
        <w:t>צה"ל הוא הצבא הטוב בעולם. הלוואי שזה כך. אני רוצה לחשוב</w:t>
      </w:r>
      <w:r w:rsidR="0084256A">
        <w:rPr>
          <w:rtl/>
        </w:rPr>
        <w:t xml:space="preserve"> </w:t>
      </w:r>
      <w:r w:rsidRPr="00CF24E8">
        <w:rPr>
          <w:rtl/>
        </w:rPr>
        <w:t>שזה כך.</w:t>
      </w:r>
      <w:r w:rsidR="0084256A">
        <w:rPr>
          <w:rtl/>
        </w:rPr>
        <w:t xml:space="preserve"> </w:t>
      </w:r>
      <w:r w:rsidRPr="00CF24E8">
        <w:rPr>
          <w:rtl/>
        </w:rPr>
        <w:t>דווקא מפני שצה"ל כל כך חשוב לנו, דווקא מפני שהוא פרה קדושה, שאנחנו לא</w:t>
      </w:r>
      <w:r w:rsidR="0084256A">
        <w:rPr>
          <w:rtl/>
        </w:rPr>
        <w:t xml:space="preserve"> </w:t>
      </w:r>
      <w:r w:rsidRPr="00CF24E8">
        <w:rPr>
          <w:rtl/>
        </w:rPr>
        <w:t xml:space="preserve">רוצים לגעת בה </w:t>
      </w:r>
      <w:r w:rsidR="0084256A">
        <w:rPr>
          <w:rtl/>
        </w:rPr>
        <w:t>–</w:t>
      </w:r>
      <w:r w:rsidRPr="00CF24E8">
        <w:rPr>
          <w:rtl/>
        </w:rPr>
        <w:t xml:space="preserve"> הגיע הזמן לגעת בה, דווקא בגלל 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אומרת</w:t>
      </w:r>
      <w:r w:rsidR="0084256A">
        <w:rPr>
          <w:rtl/>
        </w:rPr>
        <w:t xml:space="preserve"> </w:t>
      </w:r>
      <w:r w:rsidRPr="00CF24E8">
        <w:rPr>
          <w:rtl/>
        </w:rPr>
        <w:t>לך,</w:t>
      </w:r>
      <w:r w:rsidR="0084256A">
        <w:rPr>
          <w:rtl/>
        </w:rPr>
        <w:t xml:space="preserve"> </w:t>
      </w:r>
      <w:r w:rsidRPr="00CF24E8">
        <w:rPr>
          <w:rtl/>
        </w:rPr>
        <w:t>אדוני השר, לך לראש הממשלה ואמור לו שהוא עושה שגיאה.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צריך</w:t>
      </w:r>
      <w:r w:rsidR="0084256A">
        <w:rPr>
          <w:rtl/>
        </w:rPr>
        <w:t xml:space="preserve"> </w:t>
      </w:r>
      <w:r w:rsidRPr="00CF24E8">
        <w:rPr>
          <w:rtl/>
        </w:rPr>
        <w:t>להסיר</w:t>
      </w:r>
      <w:r w:rsidR="0084256A">
        <w:rPr>
          <w:rtl/>
        </w:rPr>
        <w:t xml:space="preserve"> </w:t>
      </w:r>
      <w:r w:rsidRPr="00CF24E8">
        <w:rPr>
          <w:rtl/>
        </w:rPr>
        <w:t>את העננה הזאת על</w:t>
      </w:r>
      <w:r w:rsidR="0084256A">
        <w:rPr>
          <w:rtl/>
        </w:rPr>
        <w:t>-</w:t>
      </w:r>
      <w:r w:rsidRPr="00CF24E8">
        <w:rPr>
          <w:rtl/>
        </w:rPr>
        <w:t>ידי הקמת ועדה שתבדוק את העניין ותטהר את מי שצריך</w:t>
      </w:r>
      <w:r w:rsidR="0084256A">
        <w:rPr>
          <w:rtl/>
        </w:rPr>
        <w:t xml:space="preserve"> </w:t>
      </w:r>
      <w:r w:rsidRPr="00CF24E8">
        <w:rPr>
          <w:rtl/>
        </w:rPr>
        <w:t>לטהרו,</w:t>
      </w:r>
      <w:r w:rsidR="0084256A">
        <w:rPr>
          <w:rtl/>
        </w:rPr>
        <w:t xml:space="preserve"> </w:t>
      </w:r>
      <w:r w:rsidRPr="00CF24E8">
        <w:rPr>
          <w:rtl/>
        </w:rPr>
        <w:t xml:space="preserve">כי אם מגיע להם טיהור </w:t>
      </w:r>
      <w:r w:rsidR="0084256A">
        <w:rPr>
          <w:rtl/>
        </w:rPr>
        <w:t>–</w:t>
      </w:r>
      <w:r w:rsidRPr="00CF24E8">
        <w:rPr>
          <w:rtl/>
        </w:rPr>
        <w:t xml:space="preserve"> הם ירוויחו אותו בדין. אם לא מגיע להם טיהור </w:t>
      </w:r>
      <w:r w:rsidR="0084256A">
        <w:rPr>
          <w:rtl/>
        </w:rPr>
        <w:t>–</w:t>
      </w:r>
      <w:r w:rsidRPr="00CF24E8">
        <w:rPr>
          <w:rtl/>
        </w:rPr>
        <w:t xml:space="preserve"> הם</w:t>
      </w:r>
      <w:r w:rsidR="0084256A">
        <w:rPr>
          <w:rtl/>
        </w:rPr>
        <w:t xml:space="preserve"> </w:t>
      </w:r>
      <w:r w:rsidRPr="00CF24E8">
        <w:rPr>
          <w:rtl/>
        </w:rPr>
        <w:t>צריכים לתת את הדין על כך.</w:t>
      </w:r>
      <w:r w:rsidR="0084256A">
        <w:rPr>
          <w:rtl/>
        </w:rPr>
        <w:t xml:space="preserve"> </w:t>
      </w:r>
      <w:r w:rsidRPr="00CF24E8">
        <w:rPr>
          <w:rtl/>
        </w:rPr>
        <w:t>אני מודה לך.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</w:t>
      </w:r>
      <w:r w:rsidR="0084256A">
        <w:rPr>
          <w:rtl/>
        </w:rPr>
        <w:t xml:space="preserve"> </w:t>
      </w:r>
      <w:r w:rsidRPr="00CF24E8">
        <w:rPr>
          <w:rtl/>
        </w:rPr>
        <w:t>לחברת הכנסת דליה איציק. אני מזמינה את כבוד השר משה שחל להתייחס</w:t>
      </w:r>
      <w:r w:rsidR="0084256A">
        <w:rPr>
          <w:rtl/>
        </w:rPr>
        <w:t xml:space="preserve"> </w:t>
      </w:r>
      <w:r w:rsidRPr="00CF24E8">
        <w:rPr>
          <w:rtl/>
        </w:rPr>
        <w:t>להצעות.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 נכבדה, תרשי לי לשלוח תנחומים לבני המשפחות שאיבדו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יקיריהן. אני חושב שכולנו מבינים ללבם, מבינים ללבו של כל הורה שמאבד בן בדמי</w:t>
      </w:r>
      <w:r w:rsidR="0084256A">
        <w:rPr>
          <w:rtl/>
        </w:rPr>
        <w:t xml:space="preserve"> </w:t>
      </w:r>
      <w:r w:rsidRPr="00CF24E8">
        <w:rPr>
          <w:rtl/>
        </w:rPr>
        <w:t>ימיו, שאיננו יכול להשלים עם העובדה שיקירו איננו.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על דעת</w:t>
      </w:r>
      <w:r w:rsidR="0084256A">
        <w:rPr>
          <w:rtl/>
        </w:rPr>
        <w:t xml:space="preserve"> </w:t>
      </w:r>
      <w:r w:rsidRPr="00CF24E8">
        <w:rPr>
          <w:rtl/>
        </w:rPr>
        <w:t>שר הביטחון אני משיב תשובה על ההצעות לסדר</w:t>
      </w:r>
      <w:r w:rsidR="0084256A">
        <w:rPr>
          <w:rtl/>
        </w:rPr>
        <w:t>-</w:t>
      </w:r>
      <w:r w:rsidRPr="00CF24E8">
        <w:rPr>
          <w:rtl/>
        </w:rPr>
        <w:t>היום: הפרשה המכונה "פרשת</w:t>
      </w:r>
      <w:r w:rsidR="0084256A">
        <w:rPr>
          <w:rtl/>
        </w:rPr>
        <w:t xml:space="preserve"> </w:t>
      </w:r>
      <w:r w:rsidRPr="00CF24E8">
        <w:rPr>
          <w:rtl/>
        </w:rPr>
        <w:t>צאלים ב'" היא אסון כבד, שחקירתו היתה יסודית וממצה. ועדת החקירה שמונתה לחקור את</w:t>
      </w:r>
      <w:r w:rsidR="0084256A">
        <w:rPr>
          <w:rtl/>
        </w:rPr>
        <w:t xml:space="preserve"> </w:t>
      </w:r>
      <w:r w:rsidRPr="00CF24E8">
        <w:rPr>
          <w:rtl/>
        </w:rPr>
        <w:t>האירוע עוד ביום האסון, היתה בראשותו של האלוף במילואים מנחם עינן, והורכבה מאנשי</w:t>
      </w:r>
      <w:r w:rsidR="0084256A">
        <w:rPr>
          <w:rtl/>
        </w:rPr>
        <w:t xml:space="preserve"> </w:t>
      </w:r>
      <w:r w:rsidRPr="00CF24E8">
        <w:rPr>
          <w:rtl/>
        </w:rPr>
        <w:t>מילואים בכירים וממשפטן מהשורה הראשונה.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בחקירת</w:t>
      </w:r>
      <w:r w:rsidR="0084256A">
        <w:rPr>
          <w:rtl/>
        </w:rPr>
        <w:t xml:space="preserve"> </w:t>
      </w:r>
      <w:r w:rsidRPr="00CF24E8">
        <w:rPr>
          <w:rtl/>
        </w:rPr>
        <w:t>מצ"ח,</w:t>
      </w:r>
      <w:r w:rsidR="0084256A">
        <w:rPr>
          <w:rtl/>
        </w:rPr>
        <w:t xml:space="preserve"> </w:t>
      </w:r>
      <w:r w:rsidRPr="00CF24E8">
        <w:rPr>
          <w:rtl/>
        </w:rPr>
        <w:t>שנערכה</w:t>
      </w:r>
      <w:r w:rsidR="0084256A">
        <w:rPr>
          <w:rtl/>
        </w:rPr>
        <w:t xml:space="preserve"> </w:t>
      </w:r>
      <w:r w:rsidRPr="00CF24E8">
        <w:rPr>
          <w:rtl/>
        </w:rPr>
        <w:t>במשך</w:t>
      </w:r>
      <w:r w:rsidR="0084256A">
        <w:rPr>
          <w:rtl/>
        </w:rPr>
        <w:t xml:space="preserve"> </w:t>
      </w:r>
      <w:r w:rsidRPr="00CF24E8">
        <w:rPr>
          <w:rtl/>
        </w:rPr>
        <w:t>חודשים,</w:t>
      </w:r>
      <w:r w:rsidR="0084256A">
        <w:rPr>
          <w:rtl/>
        </w:rPr>
        <w:t xml:space="preserve"> </w:t>
      </w:r>
      <w:r w:rsidRPr="00CF24E8">
        <w:rPr>
          <w:rtl/>
        </w:rPr>
        <w:t>נאספו אלפי עמודי עדויות ומסמכים מכל</w:t>
      </w:r>
      <w:r w:rsidR="0084256A">
        <w:rPr>
          <w:rtl/>
        </w:rPr>
        <w:t xml:space="preserve"> </w:t>
      </w:r>
      <w:r w:rsidRPr="00CF24E8">
        <w:rPr>
          <w:rtl/>
        </w:rPr>
        <w:t>המעורבים</w:t>
      </w:r>
      <w:r w:rsidR="0084256A">
        <w:rPr>
          <w:rtl/>
        </w:rPr>
        <w:t xml:space="preserve"> </w:t>
      </w:r>
      <w:r w:rsidRPr="00CF24E8">
        <w:rPr>
          <w:rtl/>
        </w:rPr>
        <w:t>בפרשה,</w:t>
      </w:r>
      <w:r w:rsidR="0084256A">
        <w:rPr>
          <w:rtl/>
        </w:rPr>
        <w:t xml:space="preserve"> </w:t>
      </w:r>
      <w:r w:rsidRPr="00CF24E8">
        <w:rPr>
          <w:rtl/>
        </w:rPr>
        <w:t>ותיק</w:t>
      </w:r>
      <w:r w:rsidR="0084256A">
        <w:rPr>
          <w:rtl/>
        </w:rPr>
        <w:t xml:space="preserve"> </w:t>
      </w:r>
      <w:r w:rsidRPr="00CF24E8">
        <w:rPr>
          <w:rtl/>
        </w:rPr>
        <w:t>החקירה</w:t>
      </w:r>
      <w:r w:rsidR="0084256A">
        <w:rPr>
          <w:rtl/>
        </w:rPr>
        <w:t xml:space="preserve"> </w:t>
      </w:r>
      <w:r w:rsidRPr="00CF24E8">
        <w:rPr>
          <w:rtl/>
        </w:rPr>
        <w:t>הועבר להחלטת הפרקליט הצבאי הראשי. חוות דעתו של</w:t>
      </w:r>
      <w:r w:rsidR="0084256A">
        <w:rPr>
          <w:rtl/>
        </w:rPr>
        <w:t xml:space="preserve"> </w:t>
      </w:r>
      <w:r w:rsidRPr="00CF24E8">
        <w:rPr>
          <w:rtl/>
        </w:rPr>
        <w:t>הפרקליט</w:t>
      </w:r>
      <w:r w:rsidR="0084256A">
        <w:rPr>
          <w:rtl/>
        </w:rPr>
        <w:t xml:space="preserve"> </w:t>
      </w:r>
      <w:r w:rsidRPr="00CF24E8">
        <w:rPr>
          <w:rtl/>
        </w:rPr>
        <w:t>הצבאי</w:t>
      </w:r>
      <w:r w:rsidR="0084256A">
        <w:rPr>
          <w:rtl/>
        </w:rPr>
        <w:t xml:space="preserve"> </w:t>
      </w:r>
      <w:r w:rsidRPr="00CF24E8">
        <w:rPr>
          <w:rtl/>
        </w:rPr>
        <w:t>הראשי</w:t>
      </w:r>
      <w:r w:rsidR="0084256A">
        <w:rPr>
          <w:rtl/>
        </w:rPr>
        <w:t xml:space="preserve"> </w:t>
      </w:r>
      <w:r w:rsidRPr="00CF24E8">
        <w:rPr>
          <w:rtl/>
        </w:rPr>
        <w:t>משתרעת</w:t>
      </w:r>
      <w:r w:rsidR="0084256A">
        <w:rPr>
          <w:rtl/>
        </w:rPr>
        <w:t xml:space="preserve"> </w:t>
      </w:r>
      <w:r w:rsidRPr="00CF24E8">
        <w:rPr>
          <w:rtl/>
        </w:rPr>
        <w:t>על כ</w:t>
      </w:r>
      <w:r w:rsidR="0084256A">
        <w:rPr>
          <w:rtl/>
        </w:rPr>
        <w:t>-</w:t>
      </w:r>
      <w:r w:rsidRPr="00CF24E8">
        <w:rPr>
          <w:rtl/>
        </w:rPr>
        <w:t>500 עמודים, ובה נותח לעומק כל חומר החקירה.</w:t>
      </w:r>
      <w:r w:rsidR="0084256A">
        <w:rPr>
          <w:rtl/>
        </w:rPr>
        <w:t xml:space="preserve"> </w:t>
      </w:r>
      <w:r w:rsidRPr="00CF24E8">
        <w:rPr>
          <w:rtl/>
        </w:rPr>
        <w:t>הכרעתו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הפרקליט</w:t>
      </w:r>
      <w:r w:rsidR="0084256A">
        <w:rPr>
          <w:rtl/>
        </w:rPr>
        <w:t xml:space="preserve"> </w:t>
      </w:r>
      <w:r w:rsidRPr="00CF24E8">
        <w:rPr>
          <w:rtl/>
        </w:rPr>
        <w:t>הצבאי</w:t>
      </w:r>
      <w:r w:rsidR="0084256A">
        <w:rPr>
          <w:rtl/>
        </w:rPr>
        <w:t xml:space="preserve"> </w:t>
      </w:r>
      <w:r w:rsidRPr="00CF24E8">
        <w:rPr>
          <w:rtl/>
        </w:rPr>
        <w:t>הראשי</w:t>
      </w:r>
      <w:r w:rsidR="0084256A">
        <w:rPr>
          <w:rtl/>
        </w:rPr>
        <w:t xml:space="preserve"> </w:t>
      </w:r>
      <w:r w:rsidRPr="00CF24E8">
        <w:rPr>
          <w:rtl/>
        </w:rPr>
        <w:t>ניתנה</w:t>
      </w:r>
      <w:r w:rsidR="0084256A">
        <w:rPr>
          <w:rtl/>
        </w:rPr>
        <w:t xml:space="preserve"> </w:t>
      </w:r>
      <w:r w:rsidRPr="00CF24E8">
        <w:rPr>
          <w:rtl/>
        </w:rPr>
        <w:t>והתקבלה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דעת היועץ המשפטי לממשלה</w:t>
      </w:r>
      <w:r w:rsidR="0084256A">
        <w:rPr>
          <w:rtl/>
        </w:rPr>
        <w:t xml:space="preserve"> </w:t>
      </w:r>
      <w:r w:rsidRPr="00CF24E8">
        <w:rPr>
          <w:rtl/>
        </w:rPr>
        <w:t>ופרקליטת המדינה, שעיינו בחומר החקירה.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בית</w:t>
      </w:r>
      <w:r w:rsidR="0084256A">
        <w:rPr>
          <w:rtl/>
        </w:rPr>
        <w:t>-</w:t>
      </w:r>
      <w:r w:rsidRPr="00CF24E8">
        <w:rPr>
          <w:rtl/>
        </w:rPr>
        <w:t>הדין</w:t>
      </w:r>
      <w:r w:rsidR="0084256A">
        <w:rPr>
          <w:rtl/>
        </w:rPr>
        <w:t xml:space="preserve"> </w:t>
      </w:r>
      <w:r w:rsidRPr="00CF24E8">
        <w:rPr>
          <w:rtl/>
        </w:rPr>
        <w:t>הצבאי,</w:t>
      </w:r>
      <w:r w:rsidR="0084256A">
        <w:rPr>
          <w:rtl/>
        </w:rPr>
        <w:t xml:space="preserve"> </w:t>
      </w:r>
      <w:r w:rsidRPr="00CF24E8">
        <w:rPr>
          <w:rtl/>
        </w:rPr>
        <w:t>שבפניו הועמדו לדין שני המפקדים מסיירת מטכ"ל, הורכב כולו</w:t>
      </w:r>
      <w:r w:rsidR="0084256A">
        <w:rPr>
          <w:rtl/>
        </w:rPr>
        <w:t xml:space="preserve"> </w:t>
      </w:r>
      <w:r w:rsidRPr="00CF24E8">
        <w:rPr>
          <w:rtl/>
        </w:rPr>
        <w:t>משופטים שאינם קצינים בשירות סדיר.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אשר</w:t>
      </w:r>
      <w:r w:rsidR="0084256A">
        <w:rPr>
          <w:rtl/>
        </w:rPr>
        <w:t xml:space="preserve"> </w:t>
      </w:r>
      <w:r w:rsidRPr="00CF24E8">
        <w:rPr>
          <w:rtl/>
        </w:rPr>
        <w:t>לקטעי</w:t>
      </w:r>
      <w:r w:rsidR="0084256A">
        <w:rPr>
          <w:rtl/>
        </w:rPr>
        <w:t xml:space="preserve"> </w:t>
      </w:r>
      <w:r w:rsidRPr="00CF24E8">
        <w:rPr>
          <w:rtl/>
        </w:rPr>
        <w:t>העדויות</w:t>
      </w:r>
      <w:r w:rsidR="0084256A">
        <w:rPr>
          <w:rtl/>
        </w:rPr>
        <w:t xml:space="preserve"> </w:t>
      </w:r>
      <w:r w:rsidRPr="00CF24E8">
        <w:rPr>
          <w:rtl/>
        </w:rPr>
        <w:t>והדיונים</w:t>
      </w:r>
      <w:r w:rsidR="0084256A">
        <w:rPr>
          <w:rtl/>
        </w:rPr>
        <w:t xml:space="preserve"> </w:t>
      </w:r>
      <w:r w:rsidRPr="00CF24E8">
        <w:rPr>
          <w:rtl/>
        </w:rPr>
        <w:t>המצוטטים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בעיתון </w:t>
      </w:r>
      <w:r w:rsidR="0084256A">
        <w:rPr>
          <w:rtl/>
        </w:rPr>
        <w:t>–</w:t>
      </w:r>
      <w:r w:rsidRPr="00CF24E8">
        <w:rPr>
          <w:rtl/>
        </w:rPr>
        <w:t xml:space="preserve"> הם מובאים בחוות הדעת של</w:t>
      </w:r>
      <w:r w:rsidR="0084256A">
        <w:rPr>
          <w:rtl/>
        </w:rPr>
        <w:t xml:space="preserve"> </w:t>
      </w:r>
      <w:r w:rsidRPr="00CF24E8">
        <w:rPr>
          <w:rtl/>
        </w:rPr>
        <w:t>הפרקליט הצבאי הראשי ומנותחים בה.</w:t>
      </w:r>
      <w:r w:rsidR="0084256A">
        <w:rPr>
          <w:rtl/>
        </w:rPr>
        <w:t xml:space="preserve"> </w:t>
      </w:r>
      <w:r w:rsidRPr="00CF24E8">
        <w:rPr>
          <w:rtl/>
        </w:rPr>
        <w:t>הוא הדין לגבי עדויותיהם של העדים, אשר הערכתם</w:t>
      </w:r>
      <w:r w:rsidR="0084256A">
        <w:rPr>
          <w:rtl/>
        </w:rPr>
        <w:t xml:space="preserve"> </w:t>
      </w:r>
      <w:r w:rsidRPr="00CF24E8">
        <w:rPr>
          <w:rtl/>
        </w:rPr>
        <w:t>ופרשנותם את סוגיית הפיקוד היו במצ"ח שונות מאלה שבוועדת החקירה.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הטענה</w:t>
      </w:r>
      <w:r w:rsidR="0084256A">
        <w:rPr>
          <w:rtl/>
        </w:rPr>
        <w:t xml:space="preserve"> </w:t>
      </w:r>
      <w:r w:rsidRPr="00CF24E8">
        <w:rPr>
          <w:rtl/>
        </w:rPr>
        <w:t>בדבר</w:t>
      </w:r>
      <w:r w:rsidR="0084256A">
        <w:rPr>
          <w:rtl/>
        </w:rPr>
        <w:t xml:space="preserve"> </w:t>
      </w:r>
      <w:r w:rsidRPr="00CF24E8">
        <w:rPr>
          <w:rtl/>
        </w:rPr>
        <w:t>חשד</w:t>
      </w:r>
      <w:r w:rsidR="0084256A">
        <w:rPr>
          <w:rtl/>
        </w:rPr>
        <w:t xml:space="preserve"> </w:t>
      </w:r>
      <w:r w:rsidRPr="00CF24E8">
        <w:rPr>
          <w:rtl/>
        </w:rPr>
        <w:t>לעבירה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תיאום</w:t>
      </w:r>
      <w:r w:rsidR="0084256A">
        <w:rPr>
          <w:rtl/>
        </w:rPr>
        <w:t xml:space="preserve"> </w:t>
      </w:r>
      <w:r w:rsidRPr="00CF24E8">
        <w:rPr>
          <w:rtl/>
        </w:rPr>
        <w:t>עדויות</w:t>
      </w:r>
      <w:r w:rsidR="0084256A">
        <w:rPr>
          <w:rtl/>
        </w:rPr>
        <w:t xml:space="preserve"> </w:t>
      </w:r>
      <w:r w:rsidRPr="00CF24E8">
        <w:rPr>
          <w:rtl/>
        </w:rPr>
        <w:t>ועדויות</w:t>
      </w:r>
      <w:r w:rsidR="0084256A">
        <w:rPr>
          <w:rtl/>
        </w:rPr>
        <w:t xml:space="preserve"> </w:t>
      </w:r>
      <w:r w:rsidRPr="00CF24E8">
        <w:rPr>
          <w:rtl/>
        </w:rPr>
        <w:t>שקר מצד קצינים מאגף</w:t>
      </w:r>
      <w:r w:rsidR="0084256A">
        <w:rPr>
          <w:rtl/>
        </w:rPr>
        <w:t xml:space="preserve"> </w:t>
      </w:r>
      <w:r w:rsidRPr="00CF24E8">
        <w:rPr>
          <w:rtl/>
        </w:rPr>
        <w:t>המודיעין</w:t>
      </w:r>
      <w:r w:rsidR="0084256A">
        <w:rPr>
          <w:rtl/>
        </w:rPr>
        <w:t xml:space="preserve"> </w:t>
      </w:r>
      <w:r w:rsidRPr="00CF24E8">
        <w:rPr>
          <w:rtl/>
        </w:rPr>
        <w:t>נחקרה</w:t>
      </w:r>
      <w:r w:rsidR="0084256A">
        <w:rPr>
          <w:rtl/>
        </w:rPr>
        <w:t xml:space="preserve"> </w:t>
      </w:r>
      <w:r w:rsidRPr="00CF24E8">
        <w:rPr>
          <w:rtl/>
        </w:rPr>
        <w:t>במצ"ח ולא נמצאו לה ראיות. לפיכך, אין כל מקום לטענות בדבר טיוח</w:t>
      </w:r>
      <w:r w:rsidR="0084256A">
        <w:rPr>
          <w:rtl/>
        </w:rPr>
        <w:t xml:space="preserve"> </w:t>
      </w:r>
      <w:r w:rsidRPr="00CF24E8">
        <w:rPr>
          <w:rtl/>
        </w:rPr>
        <w:t>החקירה כביכול.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הטענה</w:t>
      </w:r>
      <w:r w:rsidR="0084256A">
        <w:rPr>
          <w:rtl/>
        </w:rPr>
        <w:t xml:space="preserve"> </w:t>
      </w:r>
      <w:r w:rsidRPr="00CF24E8">
        <w:rPr>
          <w:rtl/>
        </w:rPr>
        <w:t>בדבר העסקה חסרת התקדים בין הפרקליט הצבאי הראשי לבין האלוף לוין</w:t>
      </w:r>
      <w:r w:rsidR="0084256A">
        <w:rPr>
          <w:rtl/>
        </w:rPr>
        <w:t xml:space="preserve"> </w:t>
      </w:r>
      <w:r w:rsidRPr="00CF24E8">
        <w:rPr>
          <w:rtl/>
        </w:rPr>
        <w:t>היא חסרת שחר.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ואני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להוסיף מדברי תשובת משרד הביטחון: אני חושב</w:t>
      </w:r>
      <w:r w:rsidR="0084256A">
        <w:rPr>
          <w:rtl/>
        </w:rPr>
        <w:t xml:space="preserve"> </w:t>
      </w:r>
      <w:r w:rsidRPr="00CF24E8">
        <w:rPr>
          <w:rtl/>
        </w:rPr>
        <w:t>שהביקורת</w:t>
      </w:r>
      <w:r w:rsidR="0084256A">
        <w:rPr>
          <w:rtl/>
        </w:rPr>
        <w:t xml:space="preserve"> </w:t>
      </w:r>
      <w:r w:rsidRPr="00CF24E8">
        <w:rPr>
          <w:rtl/>
        </w:rPr>
        <w:t>שהושמעה</w:t>
      </w:r>
      <w:r w:rsidR="0084256A">
        <w:rPr>
          <w:rtl/>
        </w:rPr>
        <w:t xml:space="preserve"> </w:t>
      </w:r>
      <w:r w:rsidRPr="00CF24E8">
        <w:rPr>
          <w:rtl/>
        </w:rPr>
        <w:t>כלפי</w:t>
      </w:r>
      <w:r w:rsidR="0084256A">
        <w:rPr>
          <w:rtl/>
        </w:rPr>
        <w:t xml:space="preserve"> </w:t>
      </w:r>
      <w:r w:rsidRPr="00CF24E8">
        <w:rPr>
          <w:rtl/>
        </w:rPr>
        <w:t>בית</w:t>
      </w:r>
      <w:r w:rsidR="0084256A">
        <w:rPr>
          <w:rtl/>
        </w:rPr>
        <w:t>-</w:t>
      </w:r>
      <w:r w:rsidRPr="00CF24E8">
        <w:rPr>
          <w:rtl/>
        </w:rPr>
        <w:t>הדין</w:t>
      </w:r>
      <w:r w:rsidR="0084256A">
        <w:rPr>
          <w:rtl/>
        </w:rPr>
        <w:t xml:space="preserve"> </w:t>
      </w:r>
      <w:r w:rsidRPr="00CF24E8">
        <w:rPr>
          <w:rtl/>
        </w:rPr>
        <w:t>הצבאי אינה מוצדקת. לממשלת ישראל יש אמון מלא</w:t>
      </w:r>
      <w:r w:rsidR="0084256A">
        <w:rPr>
          <w:rtl/>
        </w:rPr>
        <w:t xml:space="preserve"> </w:t>
      </w:r>
      <w:r w:rsidRPr="00CF24E8">
        <w:rPr>
          <w:rtl/>
        </w:rPr>
        <w:t>במערכת החקירה, המשפט והשיפוט של צה"ל.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וכאן</w:t>
      </w:r>
      <w:r w:rsidR="0084256A">
        <w:rPr>
          <w:rtl/>
        </w:rPr>
        <w:t xml:space="preserve"> </w:t>
      </w:r>
      <w:r w:rsidRPr="00CF24E8">
        <w:rPr>
          <w:rtl/>
        </w:rPr>
        <w:t>אני רוצה להוסיף כמה הערות: לפני שבועיים נזקקה הכנסת לדון בשתי הצעות</w:t>
      </w:r>
      <w:r w:rsidR="0084256A">
        <w:rPr>
          <w:rtl/>
        </w:rPr>
        <w:t xml:space="preserve"> </w:t>
      </w:r>
      <w:r w:rsidRPr="00CF24E8">
        <w:rPr>
          <w:rtl/>
        </w:rPr>
        <w:t>חוק בנושא העברת החקירות מצה"ל לידי גורם אחר.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היה לפני שבוע.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הזמנים השתבשו אצלי.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השיבותי בשם הממשלה, וגם כחבר ועדת השרים לענייני חקיקה. אני חייב לומר,</w:t>
      </w:r>
      <w:r w:rsidR="0084256A">
        <w:rPr>
          <w:rtl/>
        </w:rPr>
        <w:t xml:space="preserve"> </w:t>
      </w:r>
      <w:r w:rsidRPr="00CF24E8">
        <w:rPr>
          <w:rtl/>
        </w:rPr>
        <w:t>שהדיון</w:t>
      </w:r>
      <w:r w:rsidR="0084256A">
        <w:rPr>
          <w:rtl/>
        </w:rPr>
        <w:t xml:space="preserve"> </w:t>
      </w:r>
      <w:r w:rsidRPr="00CF24E8">
        <w:rPr>
          <w:rtl/>
        </w:rPr>
        <w:t>לא הסתיים. אני מביע את דעתי האישית</w:t>
      </w:r>
      <w:r w:rsidR="0084256A">
        <w:rPr>
          <w:rtl/>
        </w:rPr>
        <w:t xml:space="preserve"> </w:t>
      </w:r>
      <w:r w:rsidRPr="00CF24E8">
        <w:rPr>
          <w:rtl/>
        </w:rPr>
        <w:t>ואומר שיש לי לבטים רבים בנושא הזה.</w:t>
      </w:r>
      <w:r w:rsidR="0084256A">
        <w:rPr>
          <w:rtl/>
        </w:rPr>
        <w:t xml:space="preserve"> </w:t>
      </w:r>
      <w:r w:rsidRPr="00CF24E8">
        <w:rPr>
          <w:rtl/>
        </w:rPr>
        <w:t>ייתכן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שיהיה מקום להתייחס להצעה שיש בה כדי לחבר גם מזה וגם מזה. אני אומר</w:t>
      </w:r>
      <w:r w:rsidR="0084256A">
        <w:rPr>
          <w:rtl/>
        </w:rPr>
        <w:t xml:space="preserve"> </w:t>
      </w:r>
      <w:r w:rsidRPr="00CF24E8">
        <w:rPr>
          <w:rtl/>
        </w:rPr>
        <w:t>זאת</w:t>
      </w:r>
      <w:r w:rsidR="0084256A">
        <w:rPr>
          <w:rtl/>
        </w:rPr>
        <w:t xml:space="preserve"> </w:t>
      </w:r>
      <w:r w:rsidRPr="00CF24E8">
        <w:rPr>
          <w:rtl/>
        </w:rPr>
        <w:t>כמשפטן.</w:t>
      </w:r>
      <w:r w:rsidR="0084256A">
        <w:rPr>
          <w:rtl/>
        </w:rPr>
        <w:t xml:space="preserve"> </w:t>
      </w:r>
      <w:r w:rsidRPr="00CF24E8">
        <w:rPr>
          <w:rtl/>
        </w:rPr>
        <w:t>אני חושב שבישראל המושג של שופט חוקר נשאר אצלנו כירושה מהמנדט רק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בתחום אחד </w:t>
      </w:r>
      <w:r w:rsidR="0084256A">
        <w:rPr>
          <w:rtl/>
        </w:rPr>
        <w:t>–</w:t>
      </w:r>
      <w:r w:rsidRPr="00CF24E8">
        <w:rPr>
          <w:rtl/>
        </w:rPr>
        <w:t xml:space="preserve"> מקרי מוות.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דווקא</w:t>
      </w:r>
      <w:r w:rsidR="0084256A">
        <w:rPr>
          <w:rtl/>
        </w:rPr>
        <w:t xml:space="preserve"> </w:t>
      </w:r>
      <w:r w:rsidRPr="00CF24E8">
        <w:rPr>
          <w:rtl/>
        </w:rPr>
        <w:t>מפני</w:t>
      </w:r>
      <w:r w:rsidR="0084256A">
        <w:rPr>
          <w:rtl/>
        </w:rPr>
        <w:t xml:space="preserve"> </w:t>
      </w:r>
      <w:r w:rsidRPr="00CF24E8">
        <w:rPr>
          <w:rtl/>
        </w:rPr>
        <w:t>שבמקרי מוות קיים מושג כזה, נדמה לי שיש מקום להציע הצעה שאולי</w:t>
      </w:r>
      <w:r w:rsidR="0084256A">
        <w:rPr>
          <w:rtl/>
        </w:rPr>
        <w:t xml:space="preserve"> </w:t>
      </w:r>
      <w:r w:rsidRPr="00CF24E8">
        <w:rPr>
          <w:rtl/>
        </w:rPr>
        <w:t>תחבר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שני הדברים, שהחקירה המקצועית תיעשה אומנם על</w:t>
      </w:r>
      <w:r w:rsidR="0084256A">
        <w:rPr>
          <w:rtl/>
        </w:rPr>
        <w:t>-</w:t>
      </w:r>
      <w:r w:rsidRPr="00CF24E8">
        <w:rPr>
          <w:rtl/>
        </w:rPr>
        <w:t>ידי הצבא, מפני שהוא בקיא</w:t>
      </w:r>
      <w:r w:rsidR="0084256A">
        <w:rPr>
          <w:rtl/>
        </w:rPr>
        <w:t xml:space="preserve"> </w:t>
      </w:r>
      <w:r w:rsidRPr="00CF24E8">
        <w:rPr>
          <w:rtl/>
        </w:rPr>
        <w:t>במאטריה</w:t>
      </w:r>
      <w:r w:rsidR="0084256A">
        <w:rPr>
          <w:rtl/>
        </w:rPr>
        <w:t xml:space="preserve"> </w:t>
      </w:r>
      <w:r w:rsidRPr="00CF24E8">
        <w:rPr>
          <w:rtl/>
        </w:rPr>
        <w:t>המיוחדת,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ייתכן</w:t>
      </w:r>
      <w:r w:rsidR="0084256A">
        <w:rPr>
          <w:rtl/>
        </w:rPr>
        <w:t xml:space="preserve"> </w:t>
      </w:r>
      <w:r w:rsidRPr="00CF24E8">
        <w:rPr>
          <w:rtl/>
        </w:rPr>
        <w:t>מאוד שהיא תלווה על</w:t>
      </w:r>
      <w:r w:rsidR="0084256A">
        <w:rPr>
          <w:rtl/>
        </w:rPr>
        <w:t>-</w:t>
      </w:r>
      <w:r w:rsidRPr="00CF24E8">
        <w:rPr>
          <w:rtl/>
        </w:rPr>
        <w:t>ידי שופט חוקר, כדי לתת לה את</w:t>
      </w:r>
      <w:r w:rsidR="0084256A">
        <w:rPr>
          <w:rtl/>
        </w:rPr>
        <w:t xml:space="preserve"> </w:t>
      </w:r>
      <w:r w:rsidRPr="00CF24E8">
        <w:rPr>
          <w:rtl/>
        </w:rPr>
        <w:t>הממד החיצוני והבלתי</w:t>
      </w:r>
      <w:r w:rsidR="0084256A">
        <w:rPr>
          <w:rtl/>
        </w:rPr>
        <w:t>-</w:t>
      </w:r>
      <w:r w:rsidRPr="00CF24E8">
        <w:rPr>
          <w:rtl/>
        </w:rPr>
        <w:t>תלוי.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נעמי חזן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שר המשטרה, הנחתי הצעת חוק בעניין זה.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במפורש</w:t>
      </w:r>
      <w:r w:rsidR="0084256A">
        <w:rPr>
          <w:rtl/>
        </w:rPr>
        <w:t xml:space="preserve"> </w:t>
      </w:r>
      <w:r w:rsidRPr="00CF24E8">
        <w:rPr>
          <w:rtl/>
        </w:rPr>
        <w:t>מביע כאן את דעתי האישית, כי אני לא רוצה להיכנס לעניין. יש לי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מצב</w:t>
      </w:r>
      <w:r w:rsidR="0084256A">
        <w:rPr>
          <w:rtl/>
        </w:rPr>
        <w:t xml:space="preserve"> </w:t>
      </w:r>
      <w:r w:rsidRPr="00CF24E8">
        <w:rPr>
          <w:rtl/>
        </w:rPr>
        <w:t>רוח</w:t>
      </w:r>
      <w:r w:rsidR="0084256A">
        <w:rPr>
          <w:rtl/>
        </w:rPr>
        <w:t xml:space="preserve"> </w:t>
      </w:r>
      <w:r w:rsidRPr="00CF24E8">
        <w:rPr>
          <w:rtl/>
        </w:rPr>
        <w:t>מסוים.</w:t>
      </w:r>
      <w:r w:rsidR="0084256A">
        <w:rPr>
          <w:rtl/>
        </w:rPr>
        <w:t xml:space="preserve"> </w:t>
      </w:r>
      <w:r w:rsidRPr="00CF24E8">
        <w:rPr>
          <w:rtl/>
        </w:rPr>
        <w:t>אני מבין ללבם של הורים שרוצים לדעת את האמת. אני יודע שיש</w:t>
      </w:r>
      <w:r w:rsidR="0084256A">
        <w:rPr>
          <w:rtl/>
        </w:rPr>
        <w:t xml:space="preserve"> </w:t>
      </w:r>
      <w:r w:rsidRPr="00CF24E8">
        <w:rPr>
          <w:rtl/>
        </w:rPr>
        <w:t>בעיה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סופיות</w:t>
      </w:r>
      <w:r w:rsidR="0084256A">
        <w:rPr>
          <w:rtl/>
        </w:rPr>
        <w:t xml:space="preserve"> </w:t>
      </w:r>
      <w:r w:rsidRPr="00CF24E8">
        <w:rPr>
          <w:rtl/>
        </w:rPr>
        <w:t>ההשלמה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האסון.</w:t>
      </w:r>
      <w:r w:rsidR="0084256A">
        <w:rPr>
          <w:rtl/>
        </w:rPr>
        <w:t xml:space="preserve"> </w:t>
      </w:r>
      <w:r w:rsidRPr="00CF24E8">
        <w:rPr>
          <w:rtl/>
        </w:rPr>
        <w:t>בדיון בוועדת השרים לחקיקה, כמובן אביע את</w:t>
      </w:r>
      <w:r w:rsidR="0084256A">
        <w:rPr>
          <w:rtl/>
        </w:rPr>
        <w:t xml:space="preserve"> </w:t>
      </w:r>
      <w:r w:rsidRPr="00CF24E8">
        <w:rPr>
          <w:rtl/>
        </w:rPr>
        <w:t>דעתי.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הנושא</w:t>
      </w:r>
      <w:r w:rsidR="0084256A">
        <w:rPr>
          <w:rtl/>
        </w:rPr>
        <w:t xml:space="preserve"> </w:t>
      </w:r>
      <w:r w:rsidRPr="00CF24E8">
        <w:rPr>
          <w:rtl/>
        </w:rPr>
        <w:t>השני,</w:t>
      </w:r>
      <w:r w:rsidR="0084256A">
        <w:rPr>
          <w:rtl/>
        </w:rPr>
        <w:t xml:space="preserve"> </w:t>
      </w:r>
      <w:r w:rsidRPr="00CF24E8">
        <w:rPr>
          <w:rtl/>
        </w:rPr>
        <w:t>אני חושב שצריך להדגיש ששמירה על עיתונות חופשית היא בבת</w:t>
      </w:r>
      <w:r w:rsidR="0084256A">
        <w:rPr>
          <w:rtl/>
        </w:rPr>
        <w:t>-</w:t>
      </w:r>
      <w:r w:rsidRPr="00CF24E8">
        <w:rPr>
          <w:rtl/>
        </w:rPr>
        <w:t>עינו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משטר דמוקרטי, וצריך לשמור עליה. על כן, כל הדיון בנושא הזה צריך להיות מנותק</w:t>
      </w:r>
      <w:r w:rsidR="0084256A">
        <w:rPr>
          <w:rtl/>
        </w:rPr>
        <w:t xml:space="preserve"> </w:t>
      </w:r>
      <w:r w:rsidRPr="00CF24E8">
        <w:rPr>
          <w:rtl/>
        </w:rPr>
        <w:t>מהשאלה הזאת.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 מאחר שאני יודע שבנושא הזה דנות כמה ועדות של הכנסת, אני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חושב שגם טרם הוכרעה השאלה שעומדת, האם מבקרת המדינה כן תבדוק או לא תבדוק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דן תיכון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רק ועדה אחת דנה.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נדמה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>ששתי</w:t>
      </w:r>
      <w:r w:rsidR="0084256A">
        <w:rPr>
          <w:rtl/>
        </w:rPr>
        <w:t xml:space="preserve"> </w:t>
      </w:r>
      <w:r w:rsidRPr="00CF24E8">
        <w:rPr>
          <w:rtl/>
        </w:rPr>
        <w:t>ועדות. הוועדה לביקורת המדינה דנה ולא סיימה את הדיונים. עד</w:t>
      </w:r>
      <w:r w:rsidR="0084256A">
        <w:rPr>
          <w:rtl/>
        </w:rPr>
        <w:t xml:space="preserve"> </w:t>
      </w:r>
      <w:r w:rsidRPr="00CF24E8">
        <w:rPr>
          <w:rtl/>
        </w:rPr>
        <w:t>כמה שידוע לי, ועדת החוץ והביטחון גם כן קיימה דיונים.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דן תיכון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 מסרב לקיים דיון.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המשטרה מ' שחל: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אינני יודע. לי נדמה שהיתה התייחסות, לפחות לכמה חברים בוועדה.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 אני מציע להעביר את ההצעות האלה לוועדת החוץ והביטחון של</w:t>
      </w:r>
      <w:r w:rsidR="0084256A">
        <w:rPr>
          <w:rtl/>
        </w:rPr>
        <w:t xml:space="preserve"> </w:t>
      </w:r>
      <w:r w:rsidRPr="00CF24E8">
        <w:rPr>
          <w:rtl/>
        </w:rPr>
        <w:t>הכנסת.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לכבוד השר משה שחל.</w:t>
      </w:r>
      <w:r w:rsidR="0084256A">
        <w:rPr>
          <w:rtl/>
        </w:rPr>
        <w:t xml:space="preserve"> </w:t>
      </w:r>
      <w:r w:rsidRPr="00CF24E8">
        <w:rPr>
          <w:rtl/>
        </w:rPr>
        <w:t>חבר הכנסת יורם לס מציע להסיר את הצעתו של חבר</w:t>
      </w:r>
      <w:r w:rsidR="0084256A">
        <w:rPr>
          <w:rtl/>
        </w:rPr>
        <w:t xml:space="preserve"> </w:t>
      </w:r>
      <w:r w:rsidRPr="00CF24E8">
        <w:rPr>
          <w:rtl/>
        </w:rPr>
        <w:t>הכנסת יהלום מסדר</w:t>
      </w:r>
      <w:r w:rsidR="0084256A">
        <w:rPr>
          <w:rtl/>
        </w:rPr>
        <w:t>-</w:t>
      </w:r>
      <w:r w:rsidRPr="00CF24E8">
        <w:rPr>
          <w:rtl/>
        </w:rPr>
        <w:t>היום.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יורם לס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 אני רוצה להזכיר לכנסת פעולה חשאית של צה"ל שנעשתה באזור</w:t>
      </w:r>
      <w:r w:rsidR="0084256A">
        <w:rPr>
          <w:rtl/>
        </w:rPr>
        <w:t xml:space="preserve"> </w:t>
      </w:r>
      <w:r w:rsidRPr="00CF24E8">
        <w:rPr>
          <w:rtl/>
        </w:rPr>
        <w:t>נואימה</w:t>
      </w:r>
      <w:r w:rsidR="0084256A">
        <w:rPr>
          <w:rtl/>
        </w:rPr>
        <w:t xml:space="preserve"> </w:t>
      </w:r>
      <w:r w:rsidRPr="00CF24E8">
        <w:rPr>
          <w:rtl/>
        </w:rPr>
        <w:t>בלבנון,</w:t>
      </w:r>
      <w:r w:rsidR="0084256A">
        <w:rPr>
          <w:rtl/>
        </w:rPr>
        <w:t xml:space="preserve"> </w:t>
      </w:r>
      <w:r w:rsidRPr="00CF24E8">
        <w:rPr>
          <w:rtl/>
        </w:rPr>
        <w:t>ששם</w:t>
      </w:r>
      <w:r w:rsidR="0084256A">
        <w:rPr>
          <w:rtl/>
        </w:rPr>
        <w:t xml:space="preserve"> </w:t>
      </w:r>
      <w:r w:rsidRPr="00CF24E8">
        <w:rPr>
          <w:rtl/>
        </w:rPr>
        <w:t>לא הופקרו פצועים בלב אזור אימונים, אלא הופקרו חיילים בלב</w:t>
      </w:r>
      <w:r w:rsidR="0084256A">
        <w:rPr>
          <w:rtl/>
        </w:rPr>
        <w:t xml:space="preserve"> </w:t>
      </w:r>
      <w:r w:rsidRPr="00CF24E8">
        <w:rPr>
          <w:rtl/>
        </w:rPr>
        <w:t>לבנון.</w:t>
      </w:r>
      <w:r w:rsidR="0084256A">
        <w:rPr>
          <w:rtl/>
        </w:rPr>
        <w:t xml:space="preserve"> </w:t>
      </w:r>
      <w:r w:rsidRPr="00CF24E8">
        <w:rPr>
          <w:rtl/>
        </w:rPr>
        <w:t>הכוח התפנה מהשטח, חזר לישראל והשאיר בנואימה חיילים ישראלים שחולצו לאחר</w:t>
      </w:r>
      <w:r w:rsidR="0084256A">
        <w:rPr>
          <w:rtl/>
        </w:rPr>
        <w:t xml:space="preserve"> </w:t>
      </w:r>
      <w:r w:rsidRPr="00CF24E8">
        <w:rPr>
          <w:rtl/>
        </w:rPr>
        <w:t>יום במבצע מאוד נועז.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מדוע לא</w:t>
      </w:r>
      <w:r w:rsidR="0084256A">
        <w:rPr>
          <w:rtl/>
        </w:rPr>
        <w:t xml:space="preserve"> </w:t>
      </w:r>
      <w:r w:rsidRPr="00CF24E8">
        <w:rPr>
          <w:rtl/>
        </w:rPr>
        <w:t>קמה</w:t>
      </w:r>
      <w:r w:rsidR="0084256A">
        <w:rPr>
          <w:rtl/>
        </w:rPr>
        <w:t xml:space="preserve"> </w:t>
      </w:r>
      <w:r w:rsidRPr="00CF24E8">
        <w:rPr>
          <w:rtl/>
        </w:rPr>
        <w:t>אז ועדת חקירה בנושא הזה? מה קרה? התשובה היא ברורה, ולכן אני</w:t>
      </w:r>
      <w:r w:rsidR="0084256A">
        <w:rPr>
          <w:rtl/>
        </w:rPr>
        <w:t xml:space="preserve"> </w:t>
      </w:r>
      <w:r w:rsidRPr="00CF24E8">
        <w:rPr>
          <w:rtl/>
        </w:rPr>
        <w:t>מבקש</w:t>
      </w:r>
      <w:r w:rsidR="0084256A">
        <w:rPr>
          <w:rtl/>
        </w:rPr>
        <w:t xml:space="preserve"> </w:t>
      </w:r>
      <w:r w:rsidRPr="00CF24E8">
        <w:rPr>
          <w:rtl/>
        </w:rPr>
        <w:t>להסיר את הצעתו של חבר הכנסת שאול יהלום. יש פה רק פוליטיקה, יש פה רק דיון</w:t>
      </w:r>
      <w:r w:rsidR="0084256A">
        <w:rPr>
          <w:rtl/>
        </w:rPr>
        <w:t xml:space="preserve"> </w:t>
      </w:r>
      <w:r w:rsidRPr="00CF24E8">
        <w:rPr>
          <w:rtl/>
        </w:rPr>
        <w:t>לגופו של מי שעמד ופיקד על הטיפול הרפואי הנכון בפצועים והאשימו אותו בהפקרתם.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מדוע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קמה ועדת חקירה בעקבות צאלים א'? בצאלים א', בנסיבות דומות ביותר,</w:t>
      </w:r>
      <w:r w:rsidR="0084256A">
        <w:rPr>
          <w:rtl/>
        </w:rPr>
        <w:t xml:space="preserve"> </w:t>
      </w:r>
      <w:r w:rsidRPr="00CF24E8">
        <w:rPr>
          <w:rtl/>
        </w:rPr>
        <w:t>נהרגו חמישה חיילים. למה רק צאלים ב'?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אז מה, גם היום לא צריך להקים?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יורם לס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שולל</w:t>
      </w:r>
      <w:r w:rsidR="0084256A">
        <w:rPr>
          <w:rtl/>
        </w:rPr>
        <w:t xml:space="preserve"> </w:t>
      </w:r>
      <w:r w:rsidRPr="00CF24E8">
        <w:rPr>
          <w:rtl/>
        </w:rPr>
        <w:t>מכול וכול דיון שהוא לגופו של אדם, חייל שהפך לפוליטיקאי, 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פוליטיקאים.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לחבר הכנסת לס.</w:t>
      </w:r>
      <w:r w:rsidR="0084256A">
        <w:rPr>
          <w:rtl/>
        </w:rPr>
        <w:t xml:space="preserve"> </w:t>
      </w:r>
      <w:r w:rsidRPr="00CF24E8">
        <w:rPr>
          <w:rtl/>
        </w:rPr>
        <w:t>חבר הכנסת סאלח טריף מציע להסיר את הצעתו של חבר הכנסת</w:t>
      </w:r>
      <w:r w:rsidR="0084256A">
        <w:rPr>
          <w:rtl/>
        </w:rPr>
        <w:t xml:space="preserve"> </w:t>
      </w:r>
      <w:r w:rsidRPr="00CF24E8">
        <w:rPr>
          <w:rtl/>
        </w:rPr>
        <w:t>רון נחמן מסדר</w:t>
      </w:r>
      <w:r w:rsidR="0084256A">
        <w:rPr>
          <w:rtl/>
        </w:rPr>
        <w:t>-</w:t>
      </w:r>
      <w:r w:rsidRPr="00CF24E8">
        <w:rPr>
          <w:rtl/>
        </w:rPr>
        <w:t>היום.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טריף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הרי התחקיר הזה, עיתוי פרסומו כל כך שקוף, שהוא מורה רק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דבר</w:t>
      </w:r>
      <w:r w:rsidR="0084256A">
        <w:rPr>
          <w:rtl/>
        </w:rPr>
        <w:t xml:space="preserve"> </w:t>
      </w:r>
      <w:r w:rsidRPr="00CF24E8">
        <w:rPr>
          <w:rtl/>
        </w:rPr>
        <w:t>אחד,</w:t>
      </w:r>
      <w:r w:rsidR="0084256A">
        <w:rPr>
          <w:rtl/>
        </w:rPr>
        <w:t xml:space="preserve"> </w:t>
      </w:r>
      <w:r w:rsidRPr="00CF24E8">
        <w:rPr>
          <w:rtl/>
        </w:rPr>
        <w:t>שאלמלא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מתמנה</w:t>
      </w:r>
      <w:r w:rsidR="0084256A">
        <w:rPr>
          <w:rtl/>
        </w:rPr>
        <w:t xml:space="preserve"> </w:t>
      </w:r>
      <w:r w:rsidRPr="00CF24E8">
        <w:rPr>
          <w:rtl/>
        </w:rPr>
        <w:t>רב</w:t>
      </w:r>
      <w:r w:rsidR="0084256A">
        <w:rPr>
          <w:rtl/>
        </w:rPr>
        <w:t>-</w:t>
      </w:r>
      <w:r w:rsidRPr="00CF24E8">
        <w:rPr>
          <w:rtl/>
        </w:rPr>
        <w:t>אלוף במילואים אהוד ברק לשר בממשלת ישראל,</w:t>
      </w:r>
      <w:r w:rsidR="0084256A">
        <w:rPr>
          <w:rtl/>
        </w:rPr>
        <w:t xml:space="preserve"> </w:t>
      </w:r>
      <w:r w:rsidRPr="00CF24E8">
        <w:rPr>
          <w:rtl/>
        </w:rPr>
        <w:t>מבחינת</w:t>
      </w:r>
      <w:r w:rsidR="0084256A">
        <w:rPr>
          <w:rtl/>
        </w:rPr>
        <w:t xml:space="preserve"> </w:t>
      </w:r>
      <w:r w:rsidRPr="00CF24E8">
        <w:rPr>
          <w:rtl/>
        </w:rPr>
        <w:t>הציבור והעיתון הפרשה הזאת מתה, כי היא נדושה ונחקרה והגיעה עד ערכאות של</w:t>
      </w:r>
      <w:r w:rsidR="0084256A">
        <w:rPr>
          <w:rtl/>
        </w:rPr>
        <w:t xml:space="preserve"> </w:t>
      </w:r>
      <w:r w:rsidRPr="00CF24E8">
        <w:rPr>
          <w:rtl/>
        </w:rPr>
        <w:t>בית</w:t>
      </w:r>
      <w:r w:rsidR="0084256A">
        <w:rPr>
          <w:rtl/>
        </w:rPr>
        <w:t>-</w:t>
      </w:r>
      <w:r w:rsidRPr="00CF24E8">
        <w:rPr>
          <w:rtl/>
        </w:rPr>
        <w:t>המשפט העליון.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אומר,</w:t>
      </w:r>
      <w:r w:rsidR="0084256A">
        <w:rPr>
          <w:rtl/>
        </w:rPr>
        <w:t xml:space="preserve"> </w:t>
      </w:r>
      <w:r w:rsidRPr="00CF24E8">
        <w:rPr>
          <w:rtl/>
        </w:rPr>
        <w:t>אוי</w:t>
      </w:r>
      <w:r w:rsidR="0084256A">
        <w:rPr>
          <w:rtl/>
        </w:rPr>
        <w:t xml:space="preserve"> </w:t>
      </w:r>
      <w:r w:rsidRPr="00CF24E8">
        <w:rPr>
          <w:rtl/>
        </w:rPr>
        <w:t>ואבוי</w:t>
      </w:r>
      <w:r w:rsidR="0084256A">
        <w:rPr>
          <w:rtl/>
        </w:rPr>
        <w:t xml:space="preserve"> </w:t>
      </w:r>
      <w:r w:rsidRPr="00CF24E8">
        <w:rPr>
          <w:rtl/>
        </w:rPr>
        <w:t>לנו שאנחנו מגיעים לדרגה כזאת, שעיתון בישראל חוקר,</w:t>
      </w:r>
      <w:r w:rsidR="0084256A">
        <w:rPr>
          <w:rtl/>
        </w:rPr>
        <w:t xml:space="preserve"> </w:t>
      </w:r>
      <w:r w:rsidRPr="00CF24E8">
        <w:rPr>
          <w:rtl/>
        </w:rPr>
        <w:t>שופט</w:t>
      </w:r>
      <w:r w:rsidR="0084256A">
        <w:rPr>
          <w:rtl/>
        </w:rPr>
        <w:t xml:space="preserve"> </w:t>
      </w:r>
      <w:r w:rsidRPr="00CF24E8">
        <w:rPr>
          <w:rtl/>
        </w:rPr>
        <w:t>וגוזר גזר</w:t>
      </w:r>
      <w:r w:rsidR="0084256A">
        <w:rPr>
          <w:rtl/>
        </w:rPr>
        <w:t>-</w:t>
      </w:r>
      <w:r w:rsidRPr="00CF24E8">
        <w:rPr>
          <w:rtl/>
        </w:rPr>
        <w:t xml:space="preserve">דין מוות; על מי? </w:t>
      </w:r>
      <w:r w:rsidR="0084256A">
        <w:rPr>
          <w:rtl/>
        </w:rPr>
        <w:t>–</w:t>
      </w:r>
      <w:r w:rsidRPr="00CF24E8">
        <w:rPr>
          <w:rtl/>
        </w:rPr>
        <w:t xml:space="preserve"> על אחד מגדולי הלוחמים של המדינה הזאת, שבמשך</w:t>
      </w:r>
      <w:r w:rsidR="0084256A">
        <w:rPr>
          <w:rtl/>
        </w:rPr>
        <w:t xml:space="preserve"> </w:t>
      </w:r>
      <w:r w:rsidRPr="00CF24E8">
        <w:rPr>
          <w:rtl/>
        </w:rPr>
        <w:t>30</w:t>
      </w:r>
      <w:r w:rsidR="0084256A">
        <w:rPr>
          <w:rtl/>
        </w:rPr>
        <w:t xml:space="preserve"> </w:t>
      </w:r>
      <w:r w:rsidRPr="00CF24E8">
        <w:rPr>
          <w:rtl/>
        </w:rPr>
        <w:t>שנה</w:t>
      </w:r>
      <w:r w:rsidR="0084256A">
        <w:rPr>
          <w:rtl/>
        </w:rPr>
        <w:t xml:space="preserve"> </w:t>
      </w:r>
      <w:r w:rsidRPr="00CF24E8">
        <w:rPr>
          <w:rtl/>
        </w:rPr>
        <w:t>עשה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כך</w:t>
      </w:r>
      <w:r w:rsidR="0084256A">
        <w:rPr>
          <w:rtl/>
        </w:rPr>
        <w:t xml:space="preserve"> </w:t>
      </w:r>
      <w:r w:rsidRPr="00CF24E8">
        <w:rPr>
          <w:rtl/>
        </w:rPr>
        <w:t>הרבה, ומפני שהוא מחליט להצטרף לתנועה פוליטית והופך להיות</w:t>
      </w:r>
      <w:r w:rsidR="0084256A">
        <w:rPr>
          <w:rtl/>
        </w:rPr>
        <w:t xml:space="preserve"> </w:t>
      </w:r>
      <w:r w:rsidRPr="00CF24E8">
        <w:rPr>
          <w:rtl/>
        </w:rPr>
        <w:t>פוליטיקאי, מחליטים לחסל אותו.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חושב שאנחנו, כאן בכנסת, צריכים להתרחק מהעניין הזה. אולי מבקרת המדינה</w:t>
      </w:r>
      <w:r w:rsidR="0084256A">
        <w:rPr>
          <w:rtl/>
        </w:rPr>
        <w:t xml:space="preserve"> </w:t>
      </w:r>
      <w:r w:rsidRPr="00CF24E8">
        <w:rPr>
          <w:rtl/>
        </w:rPr>
        <w:t>תמצא</w:t>
      </w:r>
      <w:r w:rsidR="0084256A">
        <w:rPr>
          <w:rtl/>
        </w:rPr>
        <w:t xml:space="preserve"> </w:t>
      </w:r>
      <w:r w:rsidRPr="00CF24E8">
        <w:rPr>
          <w:rtl/>
        </w:rPr>
        <w:t>לנכון לומר את דברה, ובלבד שאנחנו, כל אחד ממקום מושבו, לא יכריע, לא יחליט</w:t>
      </w:r>
      <w:r w:rsidR="0084256A">
        <w:rPr>
          <w:rtl/>
        </w:rPr>
        <w:t xml:space="preserve"> </w:t>
      </w:r>
      <w:r w:rsidRPr="00CF24E8">
        <w:rPr>
          <w:rtl/>
        </w:rPr>
        <w:t>ולא יעשה את זה משיקולים פוליטיים.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לחבר הכנסת סאלח טריף.</w:t>
      </w:r>
      <w:r w:rsidR="0084256A">
        <w:rPr>
          <w:rtl/>
        </w:rPr>
        <w:t xml:space="preserve"> </w:t>
      </w:r>
      <w:r w:rsidRPr="00CF24E8">
        <w:rPr>
          <w:rtl/>
        </w:rPr>
        <w:t>חבר הכנסת דן תיכון מציע להסיר את הצעתה של</w:t>
      </w:r>
      <w:r w:rsidR="0084256A">
        <w:rPr>
          <w:rtl/>
        </w:rPr>
        <w:t xml:space="preserve"> </w:t>
      </w:r>
      <w:r w:rsidRPr="00CF24E8">
        <w:rPr>
          <w:rtl/>
        </w:rPr>
        <w:t>חברת הכנסת נעמי חזן מסדר</w:t>
      </w:r>
      <w:r w:rsidR="0084256A">
        <w:rPr>
          <w:rtl/>
        </w:rPr>
        <w:t>-</w:t>
      </w:r>
      <w:r w:rsidRPr="00CF24E8">
        <w:rPr>
          <w:rtl/>
        </w:rPr>
        <w:t>היום.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דן תיכון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אני חייב לגנות את דברי חבר הכנסת פרופסור לס. זה קשקוש</w:t>
      </w:r>
      <w:r w:rsidR="0084256A">
        <w:rPr>
          <w:rtl/>
        </w:rPr>
        <w:t xml:space="preserve"> </w:t>
      </w:r>
      <w:r w:rsidRPr="00CF24E8">
        <w:rPr>
          <w:rtl/>
        </w:rPr>
        <w:t>אחד</w:t>
      </w:r>
      <w:r w:rsidR="0084256A">
        <w:rPr>
          <w:rtl/>
        </w:rPr>
        <w:t xml:space="preserve"> </w:t>
      </w:r>
      <w:r w:rsidRPr="00CF24E8">
        <w:rPr>
          <w:rtl/>
        </w:rPr>
        <w:t>גדול.</w:t>
      </w:r>
      <w:r w:rsidR="0084256A">
        <w:rPr>
          <w:rtl/>
        </w:rPr>
        <w:t xml:space="preserve"> </w:t>
      </w:r>
      <w:r w:rsidRPr="00CF24E8">
        <w:rPr>
          <w:rtl/>
        </w:rPr>
        <w:t>הנושא</w:t>
      </w:r>
      <w:r w:rsidR="0084256A">
        <w:rPr>
          <w:rtl/>
        </w:rPr>
        <w:t xml:space="preserve"> </w:t>
      </w:r>
      <w:r w:rsidRPr="00CF24E8">
        <w:rPr>
          <w:rtl/>
        </w:rPr>
        <w:t>איננו</w:t>
      </w:r>
      <w:r w:rsidR="0084256A">
        <w:rPr>
          <w:rtl/>
        </w:rPr>
        <w:t xml:space="preserve"> </w:t>
      </w:r>
      <w:r w:rsidRPr="00CF24E8">
        <w:rPr>
          <w:rtl/>
        </w:rPr>
        <w:t>נושא</w:t>
      </w:r>
      <w:r w:rsidR="0084256A">
        <w:rPr>
          <w:rtl/>
        </w:rPr>
        <w:t xml:space="preserve"> </w:t>
      </w:r>
      <w:r w:rsidRPr="00CF24E8">
        <w:rPr>
          <w:rtl/>
        </w:rPr>
        <w:t>פוליטי, לפחות בצורה שבה הציגו חברי הכנסת מטעם</w:t>
      </w:r>
      <w:r w:rsidR="0084256A">
        <w:rPr>
          <w:rtl/>
        </w:rPr>
        <w:t xml:space="preserve"> </w:t>
      </w:r>
      <w:r w:rsidRPr="00CF24E8">
        <w:rPr>
          <w:rtl/>
        </w:rPr>
        <w:t>הקואליציה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הנושא.</w:t>
      </w:r>
      <w:r w:rsidR="0084256A">
        <w:rPr>
          <w:rtl/>
        </w:rPr>
        <w:t xml:space="preserve"> </w:t>
      </w:r>
      <w:r w:rsidRPr="00CF24E8">
        <w:rPr>
          <w:rtl/>
        </w:rPr>
        <w:t>כמי ששומע את העדויות בוועדה לענייני ביקורת המדינה, אני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יכול לומר בוודאות שיש בעיה </w:t>
      </w:r>
      <w:r w:rsidR="0084256A">
        <w:rPr>
          <w:rtl/>
        </w:rPr>
        <w:t>–</w:t>
      </w:r>
      <w:r w:rsidRPr="00CF24E8">
        <w:rPr>
          <w:rtl/>
        </w:rPr>
        <w:t xml:space="preserve"> יש כמה גרסאות.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יורם לס (העבודה):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לס, נא לא להפריע עכשיו. אתה כבר דיברת. נא לא להפריע עכשיו.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יורם לס (העבודה):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לס, אני קוראת אותך לסדר בפעם הראשונה.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דן תיכון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מספיק עם הקשקושים האלה.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יהלום.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דן תיכון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כמובן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מתייחס לקטע שעוסק בפינוי הפצועים. זה איננו מענייננו, והוא</w:t>
      </w:r>
      <w:r w:rsidR="0084256A">
        <w:rPr>
          <w:rtl/>
        </w:rPr>
        <w:t xml:space="preserve"> </w:t>
      </w:r>
      <w:r w:rsidRPr="00CF24E8">
        <w:rPr>
          <w:rtl/>
        </w:rPr>
        <w:t>ברמה של רכילות.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יורם לס (העבודה):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דן תיכון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מציע לך לתת לי לדבר. מספיק.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אבל, קיים לכאורה חשש לבידוי ראיות. הבעיה הזאת קיימת. אי</w:t>
      </w:r>
      <w:r w:rsidR="0084256A">
        <w:rPr>
          <w:rtl/>
        </w:rPr>
        <w:t>-</w:t>
      </w:r>
      <w:r w:rsidRPr="00CF24E8">
        <w:rPr>
          <w:rtl/>
        </w:rPr>
        <w:t>אפשר להסתיר אותה,</w:t>
      </w:r>
      <w:r w:rsidR="0084256A">
        <w:rPr>
          <w:rtl/>
        </w:rPr>
        <w:t xml:space="preserve"> </w:t>
      </w:r>
      <w:r w:rsidRPr="00CF24E8">
        <w:rPr>
          <w:rtl/>
        </w:rPr>
        <w:t>אי</w:t>
      </w:r>
      <w:r w:rsidR="0084256A">
        <w:rPr>
          <w:rtl/>
        </w:rPr>
        <w:t>-</w:t>
      </w:r>
      <w:r w:rsidRPr="00CF24E8">
        <w:rPr>
          <w:rtl/>
        </w:rPr>
        <w:t>אפשר</w:t>
      </w:r>
      <w:r w:rsidR="0084256A">
        <w:rPr>
          <w:rtl/>
        </w:rPr>
        <w:t xml:space="preserve"> </w:t>
      </w:r>
      <w:r w:rsidRPr="00CF24E8">
        <w:rPr>
          <w:rtl/>
        </w:rPr>
        <w:t>להתעלם</w:t>
      </w:r>
      <w:r w:rsidR="0084256A">
        <w:rPr>
          <w:rtl/>
        </w:rPr>
        <w:t xml:space="preserve"> </w:t>
      </w:r>
      <w:r w:rsidRPr="00CF24E8">
        <w:rPr>
          <w:rtl/>
        </w:rPr>
        <w:t>ממנה,</w:t>
      </w:r>
      <w:r w:rsidR="0084256A">
        <w:rPr>
          <w:rtl/>
        </w:rPr>
        <w:t xml:space="preserve"> </w:t>
      </w:r>
      <w:r w:rsidRPr="00CF24E8">
        <w:rPr>
          <w:rtl/>
        </w:rPr>
        <w:t>במה שנקרא הטיוח הגדול העניין מוזכר. העניין גם עולה עקב</w:t>
      </w:r>
      <w:r w:rsidR="0084256A">
        <w:rPr>
          <w:rtl/>
        </w:rPr>
        <w:t xml:space="preserve"> </w:t>
      </w:r>
      <w:r w:rsidRPr="00CF24E8">
        <w:rPr>
          <w:rtl/>
        </w:rPr>
        <w:t>העדויות שנמסרות בוועדה לענייני ביקורת המדינה.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אפשר</w:t>
      </w:r>
      <w:r w:rsidR="0084256A">
        <w:rPr>
          <w:rtl/>
        </w:rPr>
        <w:t xml:space="preserve"> </w:t>
      </w:r>
      <w:r w:rsidRPr="00CF24E8">
        <w:rPr>
          <w:rtl/>
        </w:rPr>
        <w:t>לומר</w:t>
      </w:r>
      <w:r w:rsidR="0084256A">
        <w:rPr>
          <w:rtl/>
        </w:rPr>
        <w:t xml:space="preserve"> </w:t>
      </w:r>
      <w:r w:rsidRPr="00CF24E8">
        <w:rPr>
          <w:rtl/>
        </w:rPr>
        <w:t>שאל</w:t>
      </w:r>
      <w:r w:rsidR="0084256A">
        <w:rPr>
          <w:rtl/>
        </w:rPr>
        <w:t xml:space="preserve"> </w:t>
      </w:r>
      <w:r w:rsidRPr="00CF24E8">
        <w:rPr>
          <w:rtl/>
        </w:rPr>
        <w:t>לה</w:t>
      </w:r>
      <w:r w:rsidR="0084256A">
        <w:rPr>
          <w:rtl/>
        </w:rPr>
        <w:t xml:space="preserve"> </w:t>
      </w:r>
      <w:r w:rsidRPr="00CF24E8">
        <w:rPr>
          <w:rtl/>
        </w:rPr>
        <w:t>לכנסת לדון בעניין הזה, אבל העניין הזה יסרב למות, הוא</w:t>
      </w:r>
      <w:r w:rsidR="0084256A">
        <w:rPr>
          <w:rtl/>
        </w:rPr>
        <w:t xml:space="preserve"> </w:t>
      </w:r>
      <w:r w:rsidRPr="00CF24E8">
        <w:rPr>
          <w:rtl/>
        </w:rPr>
        <w:t>פשוט</w:t>
      </w:r>
      <w:r w:rsidR="0084256A">
        <w:rPr>
          <w:rtl/>
        </w:rPr>
        <w:t xml:space="preserve"> </w:t>
      </w:r>
      <w:r w:rsidRPr="00CF24E8">
        <w:rPr>
          <w:rtl/>
        </w:rPr>
        <w:t>מסרב</w:t>
      </w:r>
      <w:r w:rsidR="0084256A">
        <w:rPr>
          <w:rtl/>
        </w:rPr>
        <w:t xml:space="preserve"> </w:t>
      </w:r>
      <w:r w:rsidRPr="00CF24E8">
        <w:rPr>
          <w:rtl/>
        </w:rPr>
        <w:t>למות.</w:t>
      </w:r>
      <w:r w:rsidR="0084256A">
        <w:rPr>
          <w:rtl/>
        </w:rPr>
        <w:t xml:space="preserve"> </w:t>
      </w:r>
      <w:r w:rsidRPr="00CF24E8">
        <w:rPr>
          <w:rtl/>
        </w:rPr>
        <w:t>ולכן,</w:t>
      </w:r>
      <w:r w:rsidR="0084256A">
        <w:rPr>
          <w:rtl/>
        </w:rPr>
        <w:t xml:space="preserve"> </w:t>
      </w:r>
      <w:r w:rsidRPr="00CF24E8">
        <w:rPr>
          <w:rtl/>
        </w:rPr>
        <w:t>טוב</w:t>
      </w:r>
      <w:r w:rsidR="0084256A">
        <w:rPr>
          <w:rtl/>
        </w:rPr>
        <w:t xml:space="preserve"> </w:t>
      </w:r>
      <w:r w:rsidRPr="00CF24E8">
        <w:rPr>
          <w:rtl/>
        </w:rPr>
        <w:t>עושה הוועדה לענייני ביקורת המדינה, שמקיימת כעין</w:t>
      </w:r>
      <w:r w:rsidR="0084256A">
        <w:rPr>
          <w:rtl/>
        </w:rPr>
        <w:t xml:space="preserve"> </w:t>
      </w:r>
      <w:r w:rsidRPr="00CF24E8">
        <w:rPr>
          <w:rtl/>
        </w:rPr>
        <w:t>שימוע בעניין, ולדעתי אין מנוס אלא לבקש מן המבקרת שתבדוק את העניין הזה.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יודע</w:t>
      </w:r>
      <w:r w:rsidR="0084256A">
        <w:rPr>
          <w:rtl/>
        </w:rPr>
        <w:t xml:space="preserve"> </w:t>
      </w:r>
      <w:r w:rsidRPr="00CF24E8">
        <w:rPr>
          <w:rtl/>
        </w:rPr>
        <w:t>שאתמול</w:t>
      </w:r>
      <w:r w:rsidR="0084256A">
        <w:rPr>
          <w:rtl/>
        </w:rPr>
        <w:t xml:space="preserve"> </w:t>
      </w:r>
      <w:r w:rsidRPr="00CF24E8">
        <w:rPr>
          <w:rtl/>
        </w:rPr>
        <w:t>ננזפתי על</w:t>
      </w:r>
      <w:r w:rsidR="0084256A">
        <w:rPr>
          <w:rtl/>
        </w:rPr>
        <w:t>-</w:t>
      </w:r>
      <w:r w:rsidRPr="00CF24E8">
        <w:rPr>
          <w:rtl/>
        </w:rPr>
        <w:t>ידי מישהו, שהוא לא חבר כנסת, אבל אני עומד על</w:t>
      </w:r>
      <w:r w:rsidR="0084256A">
        <w:rPr>
          <w:rtl/>
        </w:rPr>
        <w:t xml:space="preserve"> </w:t>
      </w:r>
      <w:r w:rsidRPr="00CF24E8">
        <w:rPr>
          <w:rtl/>
        </w:rPr>
        <w:t>דעתי, שהעניין</w:t>
      </w:r>
      <w:r w:rsidR="0084256A">
        <w:rPr>
          <w:rtl/>
        </w:rPr>
        <w:t xml:space="preserve"> </w:t>
      </w:r>
      <w:r w:rsidRPr="00CF24E8">
        <w:rPr>
          <w:rtl/>
        </w:rPr>
        <w:t>צריך</w:t>
      </w:r>
      <w:r w:rsidR="0084256A">
        <w:rPr>
          <w:rtl/>
        </w:rPr>
        <w:t xml:space="preserve"> </w:t>
      </w:r>
      <w:r w:rsidRPr="00CF24E8">
        <w:rPr>
          <w:rtl/>
        </w:rPr>
        <w:t>להיות</w:t>
      </w:r>
      <w:r w:rsidR="0084256A">
        <w:rPr>
          <w:rtl/>
        </w:rPr>
        <w:t xml:space="preserve"> </w:t>
      </w:r>
      <w:r w:rsidRPr="00CF24E8">
        <w:rPr>
          <w:rtl/>
        </w:rPr>
        <w:t>מועבר לבדיקה של מבקרת המדינה, שכן אם הוא לא ייבדק,</w:t>
      </w:r>
      <w:r w:rsidR="0084256A">
        <w:rPr>
          <w:rtl/>
        </w:rPr>
        <w:t xml:space="preserve"> </w:t>
      </w:r>
      <w:r w:rsidRPr="00CF24E8">
        <w:rPr>
          <w:rtl/>
        </w:rPr>
        <w:t>הוא לא יסתיים. למען הצדק חייבים לבדוק את העניין.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לחבר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דן</w:t>
      </w:r>
      <w:r w:rsidR="0084256A">
        <w:rPr>
          <w:rtl/>
        </w:rPr>
        <w:t xml:space="preserve"> </w:t>
      </w:r>
      <w:r w:rsidRPr="00CF24E8">
        <w:rPr>
          <w:rtl/>
        </w:rPr>
        <w:t>תיכון.</w:t>
      </w:r>
      <w:r w:rsidR="0084256A">
        <w:rPr>
          <w:rtl/>
        </w:rPr>
        <w:t xml:space="preserve"> </w:t>
      </w:r>
      <w:r w:rsidRPr="00CF24E8">
        <w:rPr>
          <w:rtl/>
        </w:rPr>
        <w:t>חבר הכנסת צחי הנגבי מציע להסיר את הצעתה של</w:t>
      </w:r>
      <w:r w:rsidR="0084256A">
        <w:rPr>
          <w:rtl/>
        </w:rPr>
        <w:t xml:space="preserve"> </w:t>
      </w:r>
      <w:r w:rsidRPr="00CF24E8">
        <w:rPr>
          <w:rtl/>
        </w:rPr>
        <w:t>חברת הכנסת דליה איציק מסדר</w:t>
      </w:r>
      <w:r w:rsidR="0084256A">
        <w:rPr>
          <w:rtl/>
        </w:rPr>
        <w:t>-</w:t>
      </w:r>
      <w:r w:rsidRPr="00CF24E8">
        <w:rPr>
          <w:rtl/>
        </w:rPr>
        <w:t>היום.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צחי הנגבי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כנסת נכבדה, אני באמת מסכים שהדיון המהותי בנושא הזה צריך</w:t>
      </w:r>
      <w:r w:rsidR="0084256A">
        <w:rPr>
          <w:rtl/>
        </w:rPr>
        <w:t xml:space="preserve"> </w:t>
      </w:r>
      <w:r w:rsidRPr="00CF24E8">
        <w:rPr>
          <w:rtl/>
        </w:rPr>
        <w:t>להיערך לא במסגרת הזאת כאן אלא בוועדה לענייני ביקורת המדינה, בדלתיים סגורות, אם</w:t>
      </w:r>
      <w:r w:rsidR="0084256A">
        <w:rPr>
          <w:rtl/>
        </w:rPr>
        <w:t xml:space="preserve"> </w:t>
      </w:r>
      <w:r w:rsidRPr="00CF24E8">
        <w:rPr>
          <w:rtl/>
        </w:rPr>
        <w:t>אפשר, בשלב הזה, כדי שהנושא הזה יבורר עד תום. אבל, פטור בלא שתי הערות אי</w:t>
      </w:r>
      <w:r w:rsidR="0084256A">
        <w:rPr>
          <w:rtl/>
        </w:rPr>
        <w:t>-</w:t>
      </w:r>
      <w:r w:rsidRPr="00CF24E8">
        <w:rPr>
          <w:rtl/>
        </w:rPr>
        <w:t>אפשר.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ראשית,</w:t>
      </w:r>
      <w:r w:rsidR="0084256A">
        <w:rPr>
          <w:rtl/>
        </w:rPr>
        <w:t xml:space="preserve"> </w:t>
      </w:r>
      <w:r w:rsidRPr="00CF24E8">
        <w:rPr>
          <w:rtl/>
        </w:rPr>
        <w:t>לחבר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סאלח</w:t>
      </w:r>
      <w:r w:rsidR="0084256A">
        <w:rPr>
          <w:rtl/>
        </w:rPr>
        <w:t xml:space="preserve"> </w:t>
      </w:r>
      <w:r w:rsidRPr="00CF24E8">
        <w:rPr>
          <w:rtl/>
        </w:rPr>
        <w:t>טריף,</w:t>
      </w:r>
      <w:r w:rsidR="0084256A">
        <w:rPr>
          <w:rtl/>
        </w:rPr>
        <w:t xml:space="preserve"> </w:t>
      </w:r>
      <w:r w:rsidRPr="00CF24E8">
        <w:rPr>
          <w:rtl/>
        </w:rPr>
        <w:t>שלצערי לא נמצא כאן. ההיתממות הזאת כאילו</w:t>
      </w:r>
      <w:r w:rsidR="0084256A">
        <w:rPr>
          <w:rtl/>
        </w:rPr>
        <w:t xml:space="preserve"> </w:t>
      </w:r>
      <w:r w:rsidRPr="00CF24E8">
        <w:rPr>
          <w:rtl/>
        </w:rPr>
        <w:t>התקשורת</w:t>
      </w:r>
      <w:r w:rsidR="0084256A">
        <w:rPr>
          <w:rtl/>
        </w:rPr>
        <w:t xml:space="preserve"> </w:t>
      </w:r>
      <w:r w:rsidRPr="00CF24E8">
        <w:rPr>
          <w:rtl/>
        </w:rPr>
        <w:t>מנועה</w:t>
      </w:r>
      <w:r w:rsidR="0084256A">
        <w:rPr>
          <w:rtl/>
        </w:rPr>
        <w:t xml:space="preserve"> </w:t>
      </w:r>
      <w:r w:rsidRPr="00CF24E8">
        <w:rPr>
          <w:rtl/>
        </w:rPr>
        <w:t>מלתקוף</w:t>
      </w:r>
      <w:r w:rsidR="0084256A">
        <w:rPr>
          <w:rtl/>
        </w:rPr>
        <w:t xml:space="preserve"> </w:t>
      </w:r>
      <w:r w:rsidRPr="00CF24E8">
        <w:rPr>
          <w:rtl/>
        </w:rPr>
        <w:t>אדם</w:t>
      </w:r>
      <w:r w:rsidR="0084256A">
        <w:rPr>
          <w:rtl/>
        </w:rPr>
        <w:t xml:space="preserve"> </w:t>
      </w:r>
      <w:r w:rsidRPr="00CF24E8">
        <w:rPr>
          <w:rtl/>
        </w:rPr>
        <w:t>כיוון</w:t>
      </w:r>
      <w:r w:rsidR="0084256A">
        <w:rPr>
          <w:rtl/>
        </w:rPr>
        <w:t xml:space="preserve"> </w:t>
      </w:r>
      <w:r w:rsidRPr="00CF24E8">
        <w:rPr>
          <w:rtl/>
        </w:rPr>
        <w:t>שהוא שירת שירות קרבי ושירות שכולנו מעריכים</w:t>
      </w:r>
      <w:r w:rsidR="0084256A">
        <w:rPr>
          <w:rtl/>
        </w:rPr>
        <w:t xml:space="preserve"> </w:t>
      </w:r>
      <w:r w:rsidRPr="00CF24E8">
        <w:rPr>
          <w:rtl/>
        </w:rPr>
        <w:t>אותו,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איננה</w:t>
      </w:r>
      <w:r w:rsidR="0084256A">
        <w:rPr>
          <w:rtl/>
        </w:rPr>
        <w:t xml:space="preserve"> </w:t>
      </w:r>
      <w:r w:rsidRPr="00CF24E8">
        <w:rPr>
          <w:rtl/>
        </w:rPr>
        <w:t>במקומה</w:t>
      </w:r>
      <w:r w:rsidR="0084256A">
        <w:rPr>
          <w:rtl/>
        </w:rPr>
        <w:t xml:space="preserve"> </w:t>
      </w:r>
      <w:r w:rsidRPr="00CF24E8">
        <w:rPr>
          <w:rtl/>
        </w:rPr>
        <w:t>כשהדברים</w:t>
      </w:r>
      <w:r w:rsidR="0084256A">
        <w:rPr>
          <w:rtl/>
        </w:rPr>
        <w:t xml:space="preserve"> </w:t>
      </w:r>
      <w:r w:rsidRPr="00CF24E8">
        <w:rPr>
          <w:rtl/>
        </w:rPr>
        <w:t>נאמרים על</w:t>
      </w:r>
      <w:r w:rsidR="0084256A">
        <w:rPr>
          <w:rtl/>
        </w:rPr>
        <w:t>-</w:t>
      </w:r>
      <w:r w:rsidRPr="00CF24E8">
        <w:rPr>
          <w:rtl/>
        </w:rPr>
        <w:t>ידי נציג של מפלגה שהפכה את עצמה</w:t>
      </w:r>
      <w:r w:rsidR="0084256A">
        <w:rPr>
          <w:rtl/>
        </w:rPr>
        <w:t xml:space="preserve"> </w:t>
      </w:r>
      <w:r w:rsidRPr="00CF24E8">
        <w:rPr>
          <w:rtl/>
        </w:rPr>
        <w:t>לתוקפנית,</w:t>
      </w:r>
      <w:r w:rsidR="0084256A">
        <w:rPr>
          <w:rtl/>
        </w:rPr>
        <w:t xml:space="preserve"> </w:t>
      </w:r>
      <w:r w:rsidRPr="00CF24E8">
        <w:rPr>
          <w:rtl/>
        </w:rPr>
        <w:t>למרושעת</w:t>
      </w:r>
      <w:r w:rsidR="0084256A">
        <w:rPr>
          <w:rtl/>
        </w:rPr>
        <w:t xml:space="preserve"> </w:t>
      </w:r>
      <w:r w:rsidRPr="00CF24E8">
        <w:rPr>
          <w:rtl/>
        </w:rPr>
        <w:t>ולברוטלית כלפי אריאל שרון, כשהוא יצא מן הצבא לאחר ששירת שם</w:t>
      </w:r>
      <w:r w:rsidR="0084256A">
        <w:rPr>
          <w:rtl/>
        </w:rPr>
        <w:t xml:space="preserve"> </w:t>
      </w:r>
      <w:r w:rsidRPr="00CF24E8">
        <w:rPr>
          <w:rtl/>
        </w:rPr>
        <w:t>עשרות</w:t>
      </w:r>
      <w:r w:rsidR="0084256A">
        <w:rPr>
          <w:rtl/>
        </w:rPr>
        <w:t xml:space="preserve"> </w:t>
      </w:r>
      <w:r w:rsidRPr="00CF24E8">
        <w:rPr>
          <w:rtl/>
        </w:rPr>
        <w:t>שנים.</w:t>
      </w:r>
      <w:r w:rsidR="0084256A">
        <w:rPr>
          <w:rtl/>
        </w:rPr>
        <w:t xml:space="preserve"> </w:t>
      </w:r>
      <w:r w:rsidRPr="00CF24E8">
        <w:rPr>
          <w:rtl/>
        </w:rPr>
        <w:t>כלומר, אם יש מנהג שבו אנחנו מצביעים ועומדים דום ליוצאי צה"ל לאחר</w:t>
      </w:r>
      <w:r w:rsidR="0084256A">
        <w:rPr>
          <w:rtl/>
        </w:rPr>
        <w:t xml:space="preserve"> </w:t>
      </w:r>
      <w:r w:rsidRPr="00CF24E8">
        <w:rPr>
          <w:rtl/>
        </w:rPr>
        <w:t>שהם שפכו את דמם, הבה נאמץ את המנהג הזה כלפי כלל היוצאים ולא כלפי אחד מהם.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>הערה, לא בדיוק הערה אלא הבעה של אכזבה מדבריו של השר שחל. נדמה לי,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 שאתה היית צריך לגנות כאן, בלשון שאיננה משתמעת לשתי פנים, את המתקפה</w:t>
      </w:r>
      <w:r w:rsidR="0084256A">
        <w:rPr>
          <w:rtl/>
        </w:rPr>
        <w:t xml:space="preserve"> </w:t>
      </w:r>
      <w:r w:rsidRPr="00CF24E8">
        <w:rPr>
          <w:rtl/>
        </w:rPr>
        <w:t>הפרועה של השר הנוכחי, השר ברק, על הפרשן המשפטי משה נגבי.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כבר</w:t>
      </w:r>
      <w:r w:rsidR="0084256A">
        <w:rPr>
          <w:rtl/>
        </w:rPr>
        <w:t xml:space="preserve"> </w:t>
      </w:r>
      <w:r w:rsidRPr="00CF24E8">
        <w:rPr>
          <w:rtl/>
        </w:rPr>
        <w:t>הוזכר</w:t>
      </w:r>
      <w:r w:rsidR="0084256A">
        <w:rPr>
          <w:rtl/>
        </w:rPr>
        <w:t xml:space="preserve"> </w:t>
      </w:r>
      <w:r w:rsidRPr="00CF24E8">
        <w:rPr>
          <w:rtl/>
        </w:rPr>
        <w:t>כאן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חבר הכנסת שאול יהלום, כי לנו, ליושבים בצד הזה של</w:t>
      </w:r>
      <w:r w:rsidR="0084256A">
        <w:rPr>
          <w:rtl/>
        </w:rPr>
        <w:t xml:space="preserve"> </w:t>
      </w:r>
      <w:r w:rsidRPr="00CF24E8">
        <w:rPr>
          <w:rtl/>
        </w:rPr>
        <w:t>הבית,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מחלוקת</w:t>
      </w:r>
      <w:r w:rsidR="0084256A">
        <w:rPr>
          <w:rtl/>
        </w:rPr>
        <w:t xml:space="preserve"> </w:t>
      </w:r>
      <w:r w:rsidRPr="00CF24E8">
        <w:rPr>
          <w:rtl/>
        </w:rPr>
        <w:t>עם מר נגבי, נדמה לי במשך עשור שלם, וקשה לי להיזכר בפסקה אחת</w:t>
      </w:r>
      <w:r w:rsidR="0084256A">
        <w:rPr>
          <w:rtl/>
        </w:rPr>
        <w:t xml:space="preserve"> </w:t>
      </w:r>
      <w:r w:rsidRPr="00CF24E8">
        <w:rPr>
          <w:rtl/>
        </w:rPr>
        <w:t>מכתבותיו</w:t>
      </w:r>
      <w:r w:rsidR="0084256A">
        <w:rPr>
          <w:rtl/>
        </w:rPr>
        <w:t xml:space="preserve"> </w:t>
      </w:r>
      <w:r w:rsidRPr="00CF24E8">
        <w:rPr>
          <w:rtl/>
        </w:rPr>
        <w:t>או</w:t>
      </w:r>
      <w:r w:rsidR="0084256A">
        <w:rPr>
          <w:rtl/>
        </w:rPr>
        <w:t xml:space="preserve"> </w:t>
      </w:r>
      <w:r w:rsidRPr="00CF24E8">
        <w:rPr>
          <w:rtl/>
        </w:rPr>
        <w:t>מדבריו</w:t>
      </w:r>
      <w:r w:rsidR="0084256A">
        <w:rPr>
          <w:rtl/>
        </w:rPr>
        <w:t xml:space="preserve"> </w:t>
      </w:r>
      <w:r w:rsidRPr="00CF24E8">
        <w:rPr>
          <w:rtl/>
        </w:rPr>
        <w:t>ברדיו</w:t>
      </w:r>
      <w:r w:rsidR="0084256A">
        <w:rPr>
          <w:rtl/>
        </w:rPr>
        <w:t xml:space="preserve"> </w:t>
      </w:r>
      <w:r w:rsidRPr="00CF24E8">
        <w:rPr>
          <w:rtl/>
        </w:rPr>
        <w:t>שהסכמתי לה כשהיה מדובר בתחום המשיק לפוליטיקה, לאו</w:t>
      </w:r>
      <w:r w:rsidR="0084256A">
        <w:rPr>
          <w:rtl/>
        </w:rPr>
        <w:t xml:space="preserve"> </w:t>
      </w:r>
      <w:r w:rsidRPr="00CF24E8">
        <w:rPr>
          <w:rtl/>
        </w:rPr>
        <w:t>דווקא</w:t>
      </w:r>
      <w:r w:rsidR="0084256A">
        <w:rPr>
          <w:rtl/>
        </w:rPr>
        <w:t xml:space="preserve"> </w:t>
      </w:r>
      <w:r w:rsidRPr="00CF24E8">
        <w:rPr>
          <w:rtl/>
        </w:rPr>
        <w:t>בדברים</w:t>
      </w:r>
      <w:r w:rsidR="0084256A">
        <w:rPr>
          <w:rtl/>
        </w:rPr>
        <w:t xml:space="preserve"> </w:t>
      </w:r>
      <w:r w:rsidRPr="00CF24E8">
        <w:rPr>
          <w:rtl/>
        </w:rPr>
        <w:t>משפטיים.</w:t>
      </w:r>
      <w:r w:rsidR="0084256A">
        <w:rPr>
          <w:rtl/>
        </w:rPr>
        <w:t xml:space="preserve"> </w:t>
      </w:r>
      <w:r w:rsidRPr="00CF24E8">
        <w:rPr>
          <w:rtl/>
        </w:rPr>
        <w:t>אבל, אי</w:t>
      </w:r>
      <w:r w:rsidR="0084256A">
        <w:rPr>
          <w:rtl/>
        </w:rPr>
        <w:t>-</w:t>
      </w:r>
      <w:r w:rsidRPr="00CF24E8">
        <w:rPr>
          <w:rtl/>
        </w:rPr>
        <w:t>אפשר להשלים עם כך, שמי שנפגע כתוצאה מדבריו של</w:t>
      </w:r>
      <w:r w:rsidR="0084256A">
        <w:rPr>
          <w:rtl/>
        </w:rPr>
        <w:t xml:space="preserve"> </w:t>
      </w:r>
      <w:r w:rsidRPr="00CF24E8">
        <w:rPr>
          <w:rtl/>
        </w:rPr>
        <w:t>פרשן</w:t>
      </w:r>
      <w:r w:rsidR="0084256A">
        <w:rPr>
          <w:rtl/>
        </w:rPr>
        <w:t xml:space="preserve"> </w:t>
      </w:r>
      <w:r w:rsidRPr="00CF24E8">
        <w:rPr>
          <w:rtl/>
        </w:rPr>
        <w:t>או</w:t>
      </w:r>
      <w:r w:rsidR="0084256A">
        <w:rPr>
          <w:rtl/>
        </w:rPr>
        <w:t xml:space="preserve"> </w:t>
      </w:r>
      <w:r w:rsidRPr="00CF24E8">
        <w:rPr>
          <w:rtl/>
        </w:rPr>
        <w:t>כתב</w:t>
      </w:r>
      <w:r w:rsidR="0084256A">
        <w:rPr>
          <w:rtl/>
        </w:rPr>
        <w:t xml:space="preserve"> </w:t>
      </w:r>
      <w:r w:rsidRPr="00CF24E8">
        <w:rPr>
          <w:rtl/>
        </w:rPr>
        <w:t>או</w:t>
      </w:r>
      <w:r w:rsidR="0084256A">
        <w:rPr>
          <w:rtl/>
        </w:rPr>
        <w:t xml:space="preserve"> </w:t>
      </w:r>
      <w:r w:rsidRPr="00CF24E8">
        <w:rPr>
          <w:rtl/>
        </w:rPr>
        <w:t>אדם אחר, ירד אחורה, עשרות שנים, לנבור בתיקים אישיים, להפריח</w:t>
      </w:r>
      <w:r w:rsidR="0084256A">
        <w:rPr>
          <w:rtl/>
        </w:rPr>
        <w:t xml:space="preserve"> </w:t>
      </w:r>
      <w:r w:rsidRPr="00CF24E8">
        <w:rPr>
          <w:rtl/>
        </w:rPr>
        <w:t>האשמות</w:t>
      </w:r>
      <w:r w:rsidR="0084256A">
        <w:rPr>
          <w:rtl/>
        </w:rPr>
        <w:t xml:space="preserve"> </w:t>
      </w:r>
      <w:r w:rsidRPr="00CF24E8">
        <w:rPr>
          <w:rtl/>
        </w:rPr>
        <w:t>שאין</w:t>
      </w:r>
      <w:r w:rsidR="0084256A">
        <w:rPr>
          <w:rtl/>
        </w:rPr>
        <w:t xml:space="preserve"> </w:t>
      </w:r>
      <w:r w:rsidRPr="00CF24E8">
        <w:rPr>
          <w:rtl/>
        </w:rPr>
        <w:t>בהן, מסתבר, ממש ולפגוע באדם, במשפחתו, בדימויו. כל אדם אחר שאיננו</w:t>
      </w:r>
      <w:r w:rsidR="0084256A">
        <w:rPr>
          <w:rtl/>
        </w:rPr>
        <w:t xml:space="preserve"> </w:t>
      </w:r>
      <w:r w:rsidRPr="00CF24E8">
        <w:rPr>
          <w:rtl/>
        </w:rPr>
        <w:t>חסין,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עומד</w:t>
      </w:r>
      <w:r w:rsidR="0084256A">
        <w:rPr>
          <w:rtl/>
        </w:rPr>
        <w:t xml:space="preserve"> </w:t>
      </w:r>
      <w:r w:rsidRPr="00CF24E8">
        <w:rPr>
          <w:rtl/>
        </w:rPr>
        <w:t>בפני</w:t>
      </w:r>
      <w:r w:rsidR="0084256A">
        <w:rPr>
          <w:rtl/>
        </w:rPr>
        <w:t xml:space="preserve"> </w:t>
      </w:r>
      <w:r w:rsidRPr="00CF24E8">
        <w:rPr>
          <w:rtl/>
        </w:rPr>
        <w:t>תביעת</w:t>
      </w:r>
      <w:r w:rsidR="0084256A">
        <w:rPr>
          <w:rtl/>
        </w:rPr>
        <w:t xml:space="preserve"> </w:t>
      </w:r>
      <w:r w:rsidRPr="00CF24E8">
        <w:rPr>
          <w:rtl/>
        </w:rPr>
        <w:t>דיבה.</w:t>
      </w:r>
      <w:r w:rsidR="0084256A">
        <w:rPr>
          <w:rtl/>
        </w:rPr>
        <w:t xml:space="preserve"> </w:t>
      </w:r>
      <w:r w:rsidRPr="00CF24E8">
        <w:rPr>
          <w:rtl/>
        </w:rPr>
        <w:t>נדמה לי שכלפי זה צריך להיות גינוי של כלל</w:t>
      </w:r>
      <w:r w:rsidR="0084256A">
        <w:rPr>
          <w:rtl/>
        </w:rPr>
        <w:t xml:space="preserve"> </w:t>
      </w:r>
      <w:r w:rsidRPr="00CF24E8">
        <w:rPr>
          <w:rtl/>
        </w:rPr>
        <w:t>המערכת הפוליטית, מכל קצה.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לחבר הכנסת צחי הנגבי.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יהלום,</w:t>
      </w:r>
      <w:r w:rsidR="0084256A">
        <w:rPr>
          <w:rtl/>
        </w:rPr>
        <w:t xml:space="preserve"> </w:t>
      </w: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אתה מסכים להצעת השר להעביר את הנושא לדיון בוועדת</w:t>
      </w:r>
      <w:r w:rsidR="0084256A">
        <w:rPr>
          <w:rtl/>
        </w:rPr>
        <w:t xml:space="preserve"> </w:t>
      </w:r>
      <w:r w:rsidRPr="00CF24E8">
        <w:rPr>
          <w:rtl/>
        </w:rPr>
        <w:t>החוץ והביטחון?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מסכים.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דן תיכון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לוועדה לביקורת המדינה.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מציע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הוועדה</w:t>
      </w:r>
      <w:r w:rsidR="0084256A">
        <w:rPr>
          <w:rtl/>
        </w:rPr>
        <w:t xml:space="preserve"> </w:t>
      </w:r>
      <w:r w:rsidRPr="00CF24E8">
        <w:rPr>
          <w:rtl/>
        </w:rPr>
        <w:t>לביקורת</w:t>
      </w:r>
      <w:r w:rsidR="0084256A">
        <w:rPr>
          <w:rtl/>
        </w:rPr>
        <w:t xml:space="preserve"> </w:t>
      </w:r>
      <w:r w:rsidRPr="00CF24E8">
        <w:rPr>
          <w:rtl/>
        </w:rPr>
        <w:t>המדינה, חבר הכנסת דן תיכון. חבר הכנסת רון</w:t>
      </w:r>
      <w:r w:rsidR="0084256A">
        <w:rPr>
          <w:rtl/>
        </w:rPr>
        <w:t xml:space="preserve"> </w:t>
      </w:r>
      <w:r w:rsidRPr="00CF24E8">
        <w:rPr>
          <w:rtl/>
        </w:rPr>
        <w:t>נחמן?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רון נחמן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מסכים,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שההצעה</w:t>
      </w:r>
      <w:r w:rsidR="0084256A">
        <w:rPr>
          <w:rtl/>
        </w:rPr>
        <w:t xml:space="preserve"> </w:t>
      </w:r>
      <w:r w:rsidRPr="00CF24E8">
        <w:rPr>
          <w:rtl/>
        </w:rPr>
        <w:t>תועבר</w:t>
      </w:r>
      <w:r w:rsidR="0084256A">
        <w:rPr>
          <w:rtl/>
        </w:rPr>
        <w:t xml:space="preserve"> </w:t>
      </w:r>
      <w:r w:rsidRPr="00CF24E8">
        <w:rPr>
          <w:rtl/>
        </w:rPr>
        <w:t>לוועדה</w:t>
      </w:r>
      <w:r w:rsidR="0084256A">
        <w:rPr>
          <w:rtl/>
        </w:rPr>
        <w:t xml:space="preserve"> </w:t>
      </w:r>
      <w:r w:rsidRPr="00CF24E8">
        <w:rPr>
          <w:rtl/>
        </w:rPr>
        <w:t>לביקורת</w:t>
      </w:r>
      <w:r w:rsidR="0084256A">
        <w:rPr>
          <w:rtl/>
        </w:rPr>
        <w:t xml:space="preserve"> </w:t>
      </w:r>
      <w:r w:rsidRPr="00CF24E8">
        <w:rPr>
          <w:rtl/>
        </w:rPr>
        <w:t>המדינה,</w:t>
      </w:r>
      <w:r w:rsidR="0084256A">
        <w:rPr>
          <w:rtl/>
        </w:rPr>
        <w:t xml:space="preserve"> </w:t>
      </w:r>
      <w:r w:rsidRPr="00CF24E8">
        <w:rPr>
          <w:rtl/>
        </w:rPr>
        <w:t>כי בוועדת החוץ</w:t>
      </w:r>
      <w:r w:rsidR="0084256A">
        <w:rPr>
          <w:rtl/>
        </w:rPr>
        <w:t xml:space="preserve"> </w:t>
      </w:r>
      <w:r w:rsidRPr="00CF24E8">
        <w:rPr>
          <w:rtl/>
        </w:rPr>
        <w:t xml:space="preserve">והביטחון </w:t>
      </w:r>
      <w:r w:rsidR="0084256A">
        <w:rPr>
          <w:rtl/>
        </w:rPr>
        <w:t>–</w:t>
      </w:r>
      <w:r w:rsidRPr="00CF24E8">
        <w:rPr>
          <w:rtl/>
        </w:rPr>
        <w:t xml:space="preserve"> זו תהיה קבורתה.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פלד, האם אתה מסכים להעביר את הנושא לדיון בוועדה?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כן, לוועדה לביקורת המדינה.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מסכימה שזה יועבר לוועדה לענייני ביקורת המדינה.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חברת הכנסת נעמי חזן?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נעמי חזן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לוועדת החוץ והביטחון.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חברת הכנסת דליה איציק?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דליה איציק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ועדת החוץ והביטחון.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נצביע</w:t>
      </w:r>
      <w:r w:rsidR="0084256A">
        <w:rPr>
          <w:rtl/>
        </w:rPr>
        <w:t xml:space="preserve"> </w:t>
      </w:r>
      <w:r w:rsidRPr="00CF24E8">
        <w:rPr>
          <w:rtl/>
        </w:rPr>
        <w:t>בעד</w:t>
      </w:r>
      <w:r w:rsidR="0084256A">
        <w:rPr>
          <w:rtl/>
        </w:rPr>
        <w:t xml:space="preserve"> </w:t>
      </w:r>
      <w:r w:rsidRPr="00CF24E8">
        <w:rPr>
          <w:rtl/>
        </w:rPr>
        <w:t>או נגד העברת הנושא לוועדת הכנסת אשר תקבע</w:t>
      </w:r>
      <w:r w:rsidR="0084256A">
        <w:rPr>
          <w:rtl/>
        </w:rPr>
        <w:t xml:space="preserve"> </w:t>
      </w:r>
      <w:r w:rsidRPr="00CF24E8">
        <w:rPr>
          <w:rtl/>
        </w:rPr>
        <w:t>באיזו מן הוועדות יידון הנושא.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14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CF24E8" w:rsidRPr="00CF24E8">
        <w:rPr>
          <w:rtl/>
        </w:rPr>
        <w:t xml:space="preserve"> 12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>עד ההצעה שלא לכלול את הנושא בסדר</w:t>
      </w:r>
      <w:r>
        <w:rPr>
          <w:rtl/>
        </w:rPr>
        <w:t>-</w:t>
      </w:r>
      <w:r w:rsidR="00CF24E8" w:rsidRPr="00CF24E8">
        <w:rPr>
          <w:rtl/>
        </w:rPr>
        <w:t xml:space="preserve">היום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הצעה להעביר את הנושא לוועדה שתקבע ועדת הכנסת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12 תומכים, אין מתנגדים ואין נמנעים. אני קובעת, שהנושא יועבר לוועדת הכנסת,</w:t>
      </w:r>
      <w:r w:rsidR="0084256A">
        <w:rPr>
          <w:rtl/>
        </w:rPr>
        <w:t xml:space="preserve"> </w:t>
      </w:r>
      <w:r w:rsidRPr="00CF24E8">
        <w:rPr>
          <w:rtl/>
        </w:rPr>
        <w:t>אשר תקבע באיזו מן הוועדות יידון הנושא.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70" w:name="_Toc460755651"/>
      <w:r w:rsidRPr="0084256A">
        <w:rPr>
          <w:rtl/>
        </w:rPr>
        <w:t>מסמכים שהונחו על שולחן הכנסת</w:t>
      </w:r>
      <w:bookmarkEnd w:id="70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 הכנסת, הודעה לסגנית מזכיר הכנסת.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סגנית מזכיר הכנסת ש' כרם: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ברשות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הנני</w:t>
      </w:r>
      <w:r w:rsidR="0084256A">
        <w:rPr>
          <w:rtl/>
        </w:rPr>
        <w:t xml:space="preserve"> </w:t>
      </w:r>
      <w:r w:rsidRPr="00CF24E8">
        <w:rPr>
          <w:rtl/>
        </w:rPr>
        <w:t>מתכבדת</w:t>
      </w:r>
      <w:r w:rsidR="0084256A">
        <w:rPr>
          <w:rtl/>
        </w:rPr>
        <w:t xml:space="preserve"> </w:t>
      </w:r>
      <w:r w:rsidRPr="00CF24E8">
        <w:rPr>
          <w:rtl/>
        </w:rPr>
        <w:t>להודיע,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הונחה היום על שולחן הכנסת,</w:t>
      </w:r>
      <w:r w:rsidR="0084256A">
        <w:rPr>
          <w:rtl/>
        </w:rPr>
        <w:t xml:space="preserve"> </w:t>
      </w:r>
      <w:r w:rsidRPr="00CF24E8">
        <w:rPr>
          <w:rtl/>
        </w:rPr>
        <w:t>לקריאה</w:t>
      </w:r>
      <w:r w:rsidR="0084256A">
        <w:rPr>
          <w:rtl/>
        </w:rPr>
        <w:t xml:space="preserve"> </w:t>
      </w:r>
      <w:r w:rsidRPr="00CF24E8">
        <w:rPr>
          <w:rtl/>
        </w:rPr>
        <w:t>ראשונה,</w:t>
      </w:r>
      <w:r w:rsidR="0084256A">
        <w:rPr>
          <w:rtl/>
        </w:rPr>
        <w:t xml:space="preserve"> </w:t>
      </w:r>
      <w:r w:rsidRPr="00CF24E8">
        <w:rPr>
          <w:rtl/>
        </w:rPr>
        <w:t>מטעם</w:t>
      </w:r>
      <w:r w:rsidR="0084256A">
        <w:rPr>
          <w:rtl/>
        </w:rPr>
        <w:t xml:space="preserve"> </w:t>
      </w:r>
      <w:r w:rsidRPr="00CF24E8">
        <w:rPr>
          <w:rtl/>
        </w:rPr>
        <w:t>הממשלה</w:t>
      </w:r>
      <w:r w:rsidR="0084256A">
        <w:rPr>
          <w:rtl/>
        </w:rPr>
        <w:t xml:space="preserve"> – </w:t>
      </w:r>
      <w:r w:rsidRPr="00CF24E8">
        <w:rPr>
          <w:rtl/>
        </w:rPr>
        <w:t>הצעת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סדר הדין</w:t>
      </w:r>
      <w:r w:rsidR="0084256A">
        <w:rPr>
          <w:rtl/>
        </w:rPr>
        <w:t xml:space="preserve"> </w:t>
      </w:r>
      <w:r w:rsidRPr="00CF24E8">
        <w:rPr>
          <w:rtl/>
        </w:rPr>
        <w:t>הפלילי</w:t>
      </w:r>
      <w:r w:rsidR="0084256A">
        <w:rPr>
          <w:rtl/>
        </w:rPr>
        <w:t xml:space="preserve"> </w:t>
      </w:r>
      <w:r w:rsidRPr="00CF24E8">
        <w:rPr>
          <w:rtl/>
        </w:rPr>
        <w:t>(תיקון מס' 21),</w:t>
      </w:r>
      <w:r w:rsidR="0084256A">
        <w:rPr>
          <w:rtl/>
        </w:rPr>
        <w:t xml:space="preserve"> </w:t>
      </w:r>
      <w:r w:rsidRPr="00CF24E8">
        <w:rPr>
          <w:rtl/>
        </w:rPr>
        <w:t>התשנ"ה</w:t>
      </w:r>
      <w:r w:rsidR="0084256A">
        <w:rPr>
          <w:rtl/>
        </w:rPr>
        <w:t>–</w:t>
      </w:r>
      <w:r w:rsidRPr="00CF24E8">
        <w:rPr>
          <w:rtl/>
        </w:rPr>
        <w:t>1995.</w:t>
      </w:r>
      <w:r w:rsidR="0084256A">
        <w:rPr>
          <w:rtl/>
        </w:rPr>
        <w:t xml:space="preserve"> </w:t>
      </w:r>
      <w:r w:rsidRPr="00CF24E8">
        <w:rPr>
          <w:rtl/>
        </w:rPr>
        <w:t>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א' סלמוביץ: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לסגנית מזכיר הכנסת.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71" w:name="_Toc460755652"/>
      <w:r w:rsidRPr="0084256A">
        <w:rPr>
          <w:rtl/>
        </w:rPr>
        <w:t>הצעות לסדר</w:t>
      </w:r>
      <w:r>
        <w:rPr>
          <w:rtl/>
        </w:rPr>
        <w:t>-</w:t>
      </w:r>
      <w:r w:rsidRPr="0084256A">
        <w:rPr>
          <w:rtl/>
        </w:rPr>
        <w:t>היום</w:t>
      </w:r>
      <w:bookmarkEnd w:id="71"/>
    </w:p>
    <w:p w:rsidR="00267825" w:rsidRDefault="0084256A" w:rsidP="0084256A">
      <w:pPr>
        <w:pStyle w:val="1"/>
        <w:rPr>
          <w:rtl/>
        </w:rPr>
      </w:pPr>
      <w:bookmarkStart w:id="72" w:name="_Toc460755653"/>
      <w:r w:rsidRPr="0084256A">
        <w:rPr>
          <w:rtl/>
        </w:rPr>
        <w:t>עתיד קבר רחל והשיחות בזיכרון</w:t>
      </w:r>
      <w:r>
        <w:rPr>
          <w:rtl/>
        </w:rPr>
        <w:t>-</w:t>
      </w:r>
      <w:r w:rsidRPr="0084256A">
        <w:rPr>
          <w:rtl/>
        </w:rPr>
        <w:t>יעקב</w:t>
      </w:r>
    </w:p>
    <w:p w:rsidR="00267825" w:rsidRDefault="00267825" w:rsidP="0084256A">
      <w:pPr>
        <w:pStyle w:val="1"/>
        <w:rPr>
          <w:rtl/>
        </w:rPr>
      </w:pPr>
    </w:p>
    <w:p w:rsidR="0084256A" w:rsidRPr="0084256A" w:rsidRDefault="0084256A" w:rsidP="00267825">
      <w:pPr>
        <w:pStyle w:val="a4"/>
        <w:rPr>
          <w:rtl/>
        </w:rPr>
      </w:pPr>
      <w:r w:rsidRPr="0084256A">
        <w:rPr>
          <w:rtl/>
        </w:rPr>
        <w:t>היו"ר א' סלמוביץ:</w:t>
      </w:r>
      <w:bookmarkEnd w:id="72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 הכנסת, אנחנו עוברים כעת להצעות לסדר</w:t>
      </w:r>
      <w:r w:rsidR="0084256A">
        <w:rPr>
          <w:rtl/>
        </w:rPr>
        <w:t>-</w:t>
      </w:r>
      <w:r w:rsidRPr="00CF24E8">
        <w:rPr>
          <w:rtl/>
        </w:rPr>
        <w:t>היום בנושא: עתיד קבר רחל והשיחות</w:t>
      </w:r>
      <w:r w:rsidR="0084256A">
        <w:rPr>
          <w:rtl/>
        </w:rPr>
        <w:t xml:space="preserve"> </w:t>
      </w:r>
      <w:r w:rsidRPr="00CF24E8">
        <w:rPr>
          <w:rtl/>
        </w:rPr>
        <w:t>בזיכרון</w:t>
      </w:r>
      <w:r w:rsidR="0084256A">
        <w:rPr>
          <w:rtl/>
        </w:rPr>
        <w:t>-</w:t>
      </w:r>
      <w:r w:rsidRPr="00CF24E8">
        <w:rPr>
          <w:rtl/>
        </w:rPr>
        <w:t>יעקב, הצעות מס' 7290, 7324, 7336 ו</w:t>
      </w:r>
      <w:r w:rsidR="0084256A">
        <w:rPr>
          <w:rtl/>
        </w:rPr>
        <w:t>-</w:t>
      </w:r>
      <w:r w:rsidRPr="00CF24E8">
        <w:rPr>
          <w:rtl/>
        </w:rPr>
        <w:t>7329, של כמה מציעים.</w:t>
      </w:r>
      <w:r w:rsidR="0084256A">
        <w:rPr>
          <w:rtl/>
        </w:rPr>
        <w:t xml:space="preserve"> </w:t>
      </w:r>
      <w:r w:rsidRPr="00CF24E8">
        <w:rPr>
          <w:rtl/>
        </w:rPr>
        <w:t>אני מזמינה את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ראשון המציעים, חבר הכנסת שאול יהלום; בבקשה. אחריו </w:t>
      </w:r>
      <w:r w:rsidR="0084256A">
        <w:rPr>
          <w:rtl/>
        </w:rPr>
        <w:t>–</w:t>
      </w:r>
      <w:r w:rsidRPr="00CF24E8">
        <w:rPr>
          <w:rtl/>
        </w:rPr>
        <w:t xml:space="preserve"> חברת הכנסת לימור לבנת.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</w:t>
      </w:r>
      <w:r w:rsidR="0084256A">
        <w:rPr>
          <w:rtl/>
        </w:rPr>
        <w:t xml:space="preserve"> </w:t>
      </w:r>
      <w:r w:rsidRPr="00CF24E8">
        <w:rPr>
          <w:rtl/>
        </w:rPr>
        <w:t>נכבדה, אדוני השר, כאשר שמענו שבעקבות המשא</w:t>
      </w:r>
      <w:r w:rsidR="0084256A">
        <w:rPr>
          <w:rtl/>
        </w:rPr>
        <w:t>-</w:t>
      </w:r>
      <w:r w:rsidRPr="00CF24E8">
        <w:rPr>
          <w:rtl/>
        </w:rPr>
        <w:t>ומתן,</w:t>
      </w:r>
      <w:r w:rsidR="0084256A">
        <w:rPr>
          <w:rtl/>
        </w:rPr>
        <w:t xml:space="preserve"> </w:t>
      </w:r>
      <w:r w:rsidRPr="00CF24E8">
        <w:rPr>
          <w:rtl/>
        </w:rPr>
        <w:t>שבו</w:t>
      </w:r>
      <w:r w:rsidR="0084256A">
        <w:rPr>
          <w:rtl/>
        </w:rPr>
        <w:t xml:space="preserve"> </w:t>
      </w:r>
      <w:r w:rsidRPr="00CF24E8">
        <w:rPr>
          <w:rtl/>
        </w:rPr>
        <w:t>הועברו</w:t>
      </w:r>
      <w:r w:rsidR="0084256A">
        <w:rPr>
          <w:rtl/>
        </w:rPr>
        <w:t xml:space="preserve"> </w:t>
      </w:r>
      <w:r w:rsidRPr="00CF24E8">
        <w:rPr>
          <w:rtl/>
        </w:rPr>
        <w:t>מלוא הסמכויות לרשות הפלשתינית, שבו נסוג צה"ל מאזור א', שהוא מרכזי</w:t>
      </w:r>
      <w:r w:rsidR="0084256A">
        <w:rPr>
          <w:rtl/>
        </w:rPr>
        <w:t xml:space="preserve"> </w:t>
      </w:r>
      <w:r w:rsidRPr="00CF24E8">
        <w:rPr>
          <w:rtl/>
        </w:rPr>
        <w:t>הערים,</w:t>
      </w:r>
      <w:r w:rsidR="0084256A">
        <w:rPr>
          <w:rtl/>
        </w:rPr>
        <w:t xml:space="preserve"> </w:t>
      </w:r>
      <w:r w:rsidRPr="00CF24E8">
        <w:rPr>
          <w:rtl/>
        </w:rPr>
        <w:t>ועכשיו</w:t>
      </w:r>
      <w:r w:rsidR="0084256A">
        <w:rPr>
          <w:rtl/>
        </w:rPr>
        <w:t xml:space="preserve"> </w:t>
      </w:r>
      <w:r w:rsidRPr="00CF24E8">
        <w:rPr>
          <w:rtl/>
        </w:rPr>
        <w:t>דנים</w:t>
      </w:r>
      <w:r w:rsidR="0084256A">
        <w:rPr>
          <w:rtl/>
        </w:rPr>
        <w:t xml:space="preserve"> </w:t>
      </w:r>
      <w:r w:rsidRPr="00CF24E8">
        <w:rPr>
          <w:rtl/>
        </w:rPr>
        <w:t>בשאלה</w:t>
      </w:r>
      <w:r w:rsidR="0084256A">
        <w:rPr>
          <w:rtl/>
        </w:rPr>
        <w:t xml:space="preserve"> </w:t>
      </w:r>
      <w:r w:rsidRPr="00CF24E8">
        <w:rPr>
          <w:rtl/>
        </w:rPr>
        <w:t>כמה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ייסוג</w:t>
      </w:r>
      <w:r w:rsidR="0084256A">
        <w:rPr>
          <w:rtl/>
        </w:rPr>
        <w:t xml:space="preserve"> </w:t>
      </w:r>
      <w:r w:rsidRPr="00CF24E8">
        <w:rPr>
          <w:rtl/>
        </w:rPr>
        <w:t>מאזור</w:t>
      </w:r>
      <w:r w:rsidR="0084256A">
        <w:rPr>
          <w:rtl/>
        </w:rPr>
        <w:t xml:space="preserve"> </w:t>
      </w:r>
      <w:r w:rsidRPr="00CF24E8">
        <w:rPr>
          <w:rtl/>
        </w:rPr>
        <w:t>ב', ומי יודע לאילו תוצאות</w:t>
      </w:r>
      <w:r w:rsidR="0084256A">
        <w:rPr>
          <w:rtl/>
        </w:rPr>
        <w:t xml:space="preserve"> </w:t>
      </w:r>
      <w:r w:rsidRPr="00CF24E8">
        <w:rPr>
          <w:rtl/>
        </w:rPr>
        <w:t>ביטחוניות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פיקוח</w:t>
      </w:r>
      <w:r w:rsidR="0084256A">
        <w:rPr>
          <w:rtl/>
        </w:rPr>
        <w:t xml:space="preserve"> </w:t>
      </w:r>
      <w:r w:rsidRPr="00CF24E8">
        <w:rPr>
          <w:rtl/>
        </w:rPr>
        <w:t>נפש,</w:t>
      </w:r>
      <w:r w:rsidR="0084256A">
        <w:rPr>
          <w:rtl/>
        </w:rPr>
        <w:t xml:space="preserve"> </w:t>
      </w:r>
      <w:r w:rsidRPr="00CF24E8">
        <w:rPr>
          <w:rtl/>
        </w:rPr>
        <w:t>לאילו</w:t>
      </w:r>
      <w:r w:rsidR="0084256A">
        <w:rPr>
          <w:rtl/>
        </w:rPr>
        <w:t xml:space="preserve"> </w:t>
      </w:r>
      <w:r w:rsidRPr="00CF24E8">
        <w:rPr>
          <w:rtl/>
        </w:rPr>
        <w:t>תוצאות</w:t>
      </w:r>
      <w:r w:rsidR="0084256A">
        <w:rPr>
          <w:rtl/>
        </w:rPr>
        <w:t xml:space="preserve"> </w:t>
      </w:r>
      <w:r w:rsidRPr="00CF24E8">
        <w:rPr>
          <w:rtl/>
        </w:rPr>
        <w:t>של עזיבת חלקי ארץ</w:t>
      </w:r>
      <w:r w:rsidR="0084256A">
        <w:rPr>
          <w:rtl/>
        </w:rPr>
        <w:t>-</w:t>
      </w:r>
      <w:r w:rsidRPr="00CF24E8">
        <w:rPr>
          <w:rtl/>
        </w:rPr>
        <w:t>ישראל נגיע, הבענו</w:t>
      </w:r>
      <w:r w:rsidR="0084256A">
        <w:rPr>
          <w:rtl/>
        </w:rPr>
        <w:t xml:space="preserve"> </w:t>
      </w:r>
      <w:r w:rsidRPr="00CF24E8">
        <w:rPr>
          <w:rtl/>
        </w:rPr>
        <w:t>התנגדות. אנחנו מתנגדים לכל הדברים האלה.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ראינו</w:t>
      </w:r>
      <w:r w:rsidR="0084256A">
        <w:rPr>
          <w:rtl/>
        </w:rPr>
        <w:t xml:space="preserve"> </w:t>
      </w:r>
      <w:r w:rsidRPr="00CF24E8">
        <w:rPr>
          <w:rtl/>
        </w:rPr>
        <w:t>ושמענו</w:t>
      </w:r>
      <w:r w:rsidR="0084256A">
        <w:rPr>
          <w:rtl/>
        </w:rPr>
        <w:t xml:space="preserve"> </w:t>
      </w:r>
      <w:r w:rsidRPr="00CF24E8">
        <w:rPr>
          <w:rtl/>
        </w:rPr>
        <w:t>בתדהמה ובזעזוע אמיתי, ואלה לא סתם מלים, שהנה, מרחק 500 מטר</w:t>
      </w:r>
      <w:r w:rsidR="0084256A">
        <w:rPr>
          <w:rtl/>
        </w:rPr>
        <w:t xml:space="preserve"> </w:t>
      </w:r>
      <w:r w:rsidRPr="00CF24E8">
        <w:rPr>
          <w:rtl/>
        </w:rPr>
        <w:t>משכונת</w:t>
      </w:r>
      <w:r w:rsidR="0084256A">
        <w:rPr>
          <w:rtl/>
        </w:rPr>
        <w:t xml:space="preserve"> </w:t>
      </w:r>
      <w:r w:rsidRPr="00CF24E8">
        <w:rPr>
          <w:rtl/>
        </w:rPr>
        <w:t>גילה,</w:t>
      </w:r>
      <w:r w:rsidR="0084256A">
        <w:rPr>
          <w:rtl/>
        </w:rPr>
        <w:t xml:space="preserve"> </w:t>
      </w:r>
      <w:r w:rsidRPr="00CF24E8">
        <w:rPr>
          <w:rtl/>
        </w:rPr>
        <w:t>קבר</w:t>
      </w:r>
      <w:r w:rsidR="0084256A">
        <w:rPr>
          <w:rtl/>
        </w:rPr>
        <w:t xml:space="preserve"> </w:t>
      </w:r>
      <w:r w:rsidRPr="00CF24E8">
        <w:rPr>
          <w:rtl/>
        </w:rPr>
        <w:t>רחל</w:t>
      </w:r>
      <w:r w:rsidR="0084256A">
        <w:rPr>
          <w:rtl/>
        </w:rPr>
        <w:t xml:space="preserve"> </w:t>
      </w:r>
      <w:r w:rsidRPr="00CF24E8">
        <w:rPr>
          <w:rtl/>
        </w:rPr>
        <w:t>אמנו,</w:t>
      </w:r>
      <w:r w:rsidR="0084256A">
        <w:rPr>
          <w:rtl/>
        </w:rPr>
        <w:t xml:space="preserve"> </w:t>
      </w:r>
      <w:r w:rsidRPr="00CF24E8">
        <w:rPr>
          <w:rtl/>
        </w:rPr>
        <w:t>במבואות</w:t>
      </w:r>
      <w:r w:rsidR="0084256A">
        <w:rPr>
          <w:rtl/>
        </w:rPr>
        <w:t xml:space="preserve"> </w:t>
      </w:r>
      <w:r w:rsidRPr="00CF24E8">
        <w:rPr>
          <w:rtl/>
        </w:rPr>
        <w:t>בית</w:t>
      </w:r>
      <w:r w:rsidR="0084256A">
        <w:rPr>
          <w:rtl/>
        </w:rPr>
        <w:t>-</w:t>
      </w:r>
      <w:r w:rsidRPr="00CF24E8">
        <w:rPr>
          <w:rtl/>
        </w:rPr>
        <w:t>לחם, עומד להיות גם הוא מקום שומם,</w:t>
      </w:r>
      <w:r w:rsidR="0084256A">
        <w:rPr>
          <w:rtl/>
        </w:rPr>
        <w:t xml:space="preserve"> </w:t>
      </w:r>
      <w:r w:rsidRPr="00CF24E8">
        <w:rPr>
          <w:rtl/>
        </w:rPr>
        <w:t>ובמקום</w:t>
      </w:r>
      <w:r w:rsidR="0084256A">
        <w:rPr>
          <w:rtl/>
        </w:rPr>
        <w:t xml:space="preserve"> </w:t>
      </w:r>
      <w:r w:rsidRPr="00CF24E8">
        <w:rPr>
          <w:rtl/>
        </w:rPr>
        <w:t>עשרות</w:t>
      </w:r>
      <w:r w:rsidR="0084256A">
        <w:rPr>
          <w:rtl/>
        </w:rPr>
        <w:t xml:space="preserve"> </w:t>
      </w:r>
      <w:r w:rsidRPr="00CF24E8">
        <w:rPr>
          <w:rtl/>
        </w:rPr>
        <w:t>אלפי היהודים והיהודיות שבאים אליו להתפלל מדי שנה, תהיה בו שממה,</w:t>
      </w:r>
      <w:r w:rsidR="0084256A">
        <w:rPr>
          <w:rtl/>
        </w:rPr>
        <w:t xml:space="preserve"> </w:t>
      </w:r>
      <w:r w:rsidRPr="00CF24E8">
        <w:rPr>
          <w:rtl/>
        </w:rPr>
        <w:t>ולא</w:t>
      </w:r>
      <w:r w:rsidR="0084256A">
        <w:rPr>
          <w:rtl/>
        </w:rPr>
        <w:t xml:space="preserve"> </w:t>
      </w:r>
      <w:r w:rsidRPr="00CF24E8">
        <w:rPr>
          <w:rtl/>
        </w:rPr>
        <w:t>תישמע</w:t>
      </w:r>
      <w:r w:rsidR="0084256A">
        <w:rPr>
          <w:rtl/>
        </w:rPr>
        <w:t xml:space="preserve"> </w:t>
      </w:r>
      <w:r w:rsidRPr="00CF24E8">
        <w:rPr>
          <w:rtl/>
        </w:rPr>
        <w:t>בו</w:t>
      </w:r>
      <w:r w:rsidR="0084256A">
        <w:rPr>
          <w:rtl/>
        </w:rPr>
        <w:t xml:space="preserve"> </w:t>
      </w:r>
      <w:r w:rsidRPr="00CF24E8">
        <w:rPr>
          <w:rtl/>
        </w:rPr>
        <w:t>עוד תפילה. מפני שגם אם הממשלה הזאת מתכוונת לכך שהקבר עצמו יהיה</w:t>
      </w:r>
      <w:r w:rsidR="0084256A">
        <w:rPr>
          <w:rtl/>
        </w:rPr>
        <w:t xml:space="preserve"> </w:t>
      </w:r>
      <w:r w:rsidRPr="00CF24E8">
        <w:rPr>
          <w:rtl/>
        </w:rPr>
        <w:t>בשמירה</w:t>
      </w:r>
      <w:r w:rsidR="0084256A">
        <w:rPr>
          <w:rtl/>
        </w:rPr>
        <w:t xml:space="preserve"> </w:t>
      </w:r>
      <w:r w:rsidRPr="00CF24E8">
        <w:rPr>
          <w:rtl/>
        </w:rPr>
        <w:t>ישראלית, הרי הדרך אליו לא תהיה בריבונות ישראלית מלאה, והמוני בית ישראל</w:t>
      </w:r>
      <w:r w:rsidR="0084256A">
        <w:rPr>
          <w:rtl/>
        </w:rPr>
        <w:t xml:space="preserve"> </w:t>
      </w:r>
      <w:r w:rsidRPr="00CF24E8">
        <w:rPr>
          <w:rtl/>
        </w:rPr>
        <w:t>הפוקדים היום את קבר רחל לא יפקדו אותו עוד.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כאשר</w:t>
      </w:r>
      <w:r w:rsidR="0084256A">
        <w:rPr>
          <w:rtl/>
        </w:rPr>
        <w:t xml:space="preserve"> </w:t>
      </w:r>
      <w:r w:rsidRPr="00CF24E8">
        <w:rPr>
          <w:rtl/>
        </w:rPr>
        <w:t>ממשלת ישראל באה כך לנהוג בקבר רחל, ואינה קובעת את גבול</w:t>
      </w:r>
      <w:r w:rsidR="0084256A">
        <w:rPr>
          <w:rtl/>
        </w:rPr>
        <w:t xml:space="preserve"> </w:t>
      </w:r>
      <w:r w:rsidRPr="00CF24E8">
        <w:rPr>
          <w:rtl/>
        </w:rPr>
        <w:t>הרשות</w:t>
      </w:r>
      <w:r w:rsidR="0084256A">
        <w:rPr>
          <w:rtl/>
        </w:rPr>
        <w:t xml:space="preserve"> </w:t>
      </w:r>
      <w:r w:rsidRPr="00CF24E8">
        <w:rPr>
          <w:rtl/>
        </w:rPr>
        <w:t>הפלשתינית,</w:t>
      </w:r>
      <w:r w:rsidR="0084256A">
        <w:rPr>
          <w:rtl/>
        </w:rPr>
        <w:t xml:space="preserve"> </w:t>
      </w:r>
      <w:r w:rsidRPr="00CF24E8">
        <w:rPr>
          <w:rtl/>
        </w:rPr>
        <w:t>את גבול האוטונומיה, מאחורי קבר רחל, ומרחק הגבול הוא 500 מטר</w:t>
      </w:r>
      <w:r w:rsidR="0084256A">
        <w:rPr>
          <w:rtl/>
        </w:rPr>
        <w:t xml:space="preserve"> </w:t>
      </w:r>
      <w:r w:rsidRPr="00CF24E8">
        <w:rPr>
          <w:rtl/>
        </w:rPr>
        <w:t>משכונת גילה, היא פוגעת לא רק בקבר רחל, אלא גם במרקם תרבותי</w:t>
      </w:r>
      <w:r w:rsidR="0084256A">
        <w:rPr>
          <w:rtl/>
        </w:rPr>
        <w:t>-</w:t>
      </w:r>
      <w:r w:rsidRPr="00CF24E8">
        <w:rPr>
          <w:rtl/>
        </w:rPr>
        <w:t>ערכי של עם.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מסמל קבר רחל במשך אלפי שנים? הנביא ירמיהו ביטא את זה בלשונו החדה. רחל</w:t>
      </w:r>
      <w:r w:rsidR="0084256A">
        <w:rPr>
          <w:rtl/>
        </w:rPr>
        <w:t xml:space="preserve"> </w:t>
      </w:r>
      <w:r w:rsidRPr="00CF24E8">
        <w:rPr>
          <w:rtl/>
        </w:rPr>
        <w:t>אמנו,</w:t>
      </w:r>
      <w:r w:rsidR="0084256A">
        <w:rPr>
          <w:rtl/>
        </w:rPr>
        <w:t xml:space="preserve"> </w:t>
      </w:r>
      <w:r w:rsidRPr="00CF24E8">
        <w:rPr>
          <w:rtl/>
        </w:rPr>
        <w:t>שנמצאת</w:t>
      </w:r>
      <w:r w:rsidR="0084256A">
        <w:rPr>
          <w:rtl/>
        </w:rPr>
        <w:t xml:space="preserve"> </w:t>
      </w:r>
      <w:r w:rsidRPr="00CF24E8">
        <w:rPr>
          <w:rtl/>
        </w:rPr>
        <w:t>בדרך</w:t>
      </w:r>
      <w:r w:rsidR="0084256A">
        <w:rPr>
          <w:rtl/>
        </w:rPr>
        <w:t xml:space="preserve"> </w:t>
      </w:r>
      <w:r w:rsidRPr="00CF24E8">
        <w:rPr>
          <w:rtl/>
        </w:rPr>
        <w:t>בית</w:t>
      </w:r>
      <w:r w:rsidR="0084256A">
        <w:rPr>
          <w:rtl/>
        </w:rPr>
        <w:t>-</w:t>
      </w:r>
      <w:r w:rsidRPr="00CF24E8">
        <w:rPr>
          <w:rtl/>
        </w:rPr>
        <w:t>לחם, שהיתה דרך מרכזית, רואה את בניה הולכים לגלות, ואז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בוכה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בניה: "כה אמר ה' קול ברמה נשמע נהי בכי תמרורים רחל מבכה על בניה</w:t>
      </w:r>
      <w:r w:rsidR="0084256A">
        <w:rPr>
          <w:rtl/>
        </w:rPr>
        <w:t xml:space="preserve"> </w:t>
      </w:r>
      <w:r w:rsidRPr="00CF24E8">
        <w:rPr>
          <w:rtl/>
        </w:rPr>
        <w:t>מאנה</w:t>
      </w:r>
      <w:r w:rsidR="0084256A">
        <w:rPr>
          <w:rtl/>
        </w:rPr>
        <w:t xml:space="preserve"> </w:t>
      </w:r>
      <w:r w:rsidRPr="00CF24E8">
        <w:rPr>
          <w:rtl/>
        </w:rPr>
        <w:t>להנחם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בניה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איננו", שהולכים בגלות. ואז באה נבואת הנחמה של הנביא</w:t>
      </w:r>
      <w:r w:rsidR="0084256A">
        <w:rPr>
          <w:rtl/>
        </w:rPr>
        <w:t xml:space="preserve"> </w:t>
      </w:r>
      <w:r w:rsidRPr="00CF24E8">
        <w:rPr>
          <w:rtl/>
        </w:rPr>
        <w:t>ירמיהו</w:t>
      </w:r>
      <w:r w:rsidR="0084256A">
        <w:rPr>
          <w:rtl/>
        </w:rPr>
        <w:t xml:space="preserve"> </w:t>
      </w:r>
      <w:r w:rsidRPr="00CF24E8">
        <w:rPr>
          <w:rtl/>
        </w:rPr>
        <w:t>ועונה לרחל:</w:t>
      </w:r>
      <w:r w:rsidR="0084256A">
        <w:rPr>
          <w:rtl/>
        </w:rPr>
        <w:t xml:space="preserve"> </w:t>
      </w:r>
      <w:r w:rsidRPr="00CF24E8">
        <w:rPr>
          <w:rtl/>
        </w:rPr>
        <w:t>"כה אמר ה', מנעי קולך מבכי ועיניך מדמעה, כי יש שכר לפעלתך</w:t>
      </w:r>
      <w:r w:rsidR="0084256A">
        <w:rPr>
          <w:rtl/>
        </w:rPr>
        <w:t xml:space="preserve"> </w:t>
      </w:r>
      <w:r w:rsidRPr="00CF24E8">
        <w:rPr>
          <w:rtl/>
        </w:rPr>
        <w:t>נאם ה' ושבו מארץ אויב, ויש תקוה לאחריתך נאם ה' ושבו בנים לגבולם".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והנה</w:t>
      </w:r>
      <w:r w:rsidR="0084256A">
        <w:rPr>
          <w:rtl/>
        </w:rPr>
        <w:t xml:space="preserve"> </w:t>
      </w:r>
      <w:r w:rsidRPr="00CF24E8">
        <w:rPr>
          <w:rtl/>
        </w:rPr>
        <w:t>הבנים שבו לגבולם וייסדו את מדינת ישראל, ויצאו למלחמת השחרור ושחרררו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ששחררו,</w:t>
      </w:r>
      <w:r w:rsidR="0084256A">
        <w:rPr>
          <w:rtl/>
        </w:rPr>
        <w:t xml:space="preserve"> </w:t>
      </w:r>
      <w:r w:rsidRPr="00CF24E8">
        <w:rPr>
          <w:rtl/>
        </w:rPr>
        <w:t>ואחר</w:t>
      </w:r>
      <w:r w:rsidR="0084256A">
        <w:rPr>
          <w:rtl/>
        </w:rPr>
        <w:t xml:space="preserve"> </w:t>
      </w:r>
      <w:r w:rsidRPr="00CF24E8">
        <w:rPr>
          <w:rtl/>
        </w:rPr>
        <w:t>כך,</w:t>
      </w:r>
      <w:r w:rsidR="0084256A">
        <w:rPr>
          <w:rtl/>
        </w:rPr>
        <w:t xml:space="preserve"> </w:t>
      </w:r>
      <w:r w:rsidRPr="00CF24E8">
        <w:rPr>
          <w:rtl/>
        </w:rPr>
        <w:t>במלחמת</w:t>
      </w:r>
      <w:r w:rsidR="0084256A">
        <w:rPr>
          <w:rtl/>
        </w:rPr>
        <w:t xml:space="preserve"> </w:t>
      </w:r>
      <w:r w:rsidRPr="00CF24E8">
        <w:rPr>
          <w:rtl/>
        </w:rPr>
        <w:t>ששת</w:t>
      </w:r>
      <w:r w:rsidR="0084256A">
        <w:rPr>
          <w:rtl/>
        </w:rPr>
        <w:t xml:space="preserve"> </w:t>
      </w:r>
      <w:r w:rsidRPr="00CF24E8">
        <w:rPr>
          <w:rtl/>
        </w:rPr>
        <w:t>הימים, שבו באמת לגבולם, לקבר של רחל אמנו.</w:t>
      </w:r>
      <w:r w:rsidR="0084256A">
        <w:rPr>
          <w:rtl/>
        </w:rPr>
        <w:t xml:space="preserve"> </w:t>
      </w:r>
      <w:r w:rsidRPr="00CF24E8">
        <w:rPr>
          <w:rtl/>
        </w:rPr>
        <w:t>וכאשר מגיע אותו משא</w:t>
      </w:r>
      <w:r w:rsidR="0084256A">
        <w:rPr>
          <w:rtl/>
        </w:rPr>
        <w:t>-</w:t>
      </w:r>
      <w:r w:rsidRPr="00CF24E8">
        <w:rPr>
          <w:rtl/>
        </w:rPr>
        <w:t xml:space="preserve">ומתן, באה ממשלת ישראל ואומרת: לא מעניין אותי אותו קבר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נא לסכם.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 –</w:t>
      </w:r>
      <w:r w:rsidR="00CF24E8" w:rsidRPr="00CF24E8">
        <w:rPr>
          <w:rtl/>
        </w:rPr>
        <w:t xml:space="preserve"> לא מעניין אותי שיהודים לא יוכלו לבוא לשם. ואני אומר, אדוני היושב</w:t>
      </w:r>
      <w:r>
        <w:rPr>
          <w:rtl/>
        </w:rPr>
        <w:t>-</w:t>
      </w:r>
      <w:r w:rsidR="00CF24E8" w:rsidRPr="00CF24E8">
        <w:rPr>
          <w:rtl/>
        </w:rPr>
        <w:t>ראש</w:t>
      </w:r>
      <w:r>
        <w:rPr>
          <w:rtl/>
        </w:rPr>
        <w:t xml:space="preserve"> 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סיכום.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 –</w:t>
      </w:r>
      <w:r w:rsidR="00CF24E8" w:rsidRPr="00CF24E8">
        <w:rPr>
          <w:rtl/>
        </w:rPr>
        <w:t xml:space="preserve"> לנו קבר רחל הוא רק סמלי. קבר יוסף, בנה של רחל, שנמצא בשכם, אינו פחות</w:t>
      </w:r>
      <w:r>
        <w:rPr>
          <w:rtl/>
        </w:rPr>
        <w:t xml:space="preserve"> </w:t>
      </w:r>
      <w:r w:rsidR="00CF24E8" w:rsidRPr="00CF24E8">
        <w:rPr>
          <w:rtl/>
        </w:rPr>
        <w:t xml:space="preserve">חשוב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נא לסכם.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ההירודיון בוודאי חשוב לנו כאזור של אתר יהודי בעל שורשים. ואני אומר לממשלה</w:t>
      </w:r>
      <w:r w:rsidR="0084256A">
        <w:rPr>
          <w:rtl/>
        </w:rPr>
        <w:t xml:space="preserve"> </w:t>
      </w:r>
      <w:r w:rsidRPr="00CF24E8">
        <w:rPr>
          <w:rtl/>
        </w:rPr>
        <w:t>הזאת:</w:t>
      </w:r>
      <w:r w:rsidR="0084256A">
        <w:rPr>
          <w:rtl/>
        </w:rPr>
        <w:t xml:space="preserve"> </w:t>
      </w:r>
      <w:r w:rsidRPr="00CF24E8">
        <w:rPr>
          <w:rtl/>
        </w:rPr>
        <w:t>קבר רחל, 500 מטר מגילה, עם כל הסמליות שבו, גם בו אתם מזלזלים עד כדי כך?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מבקש.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מסיים, אדוני היושב</w:t>
      </w:r>
      <w:r w:rsidR="0084256A">
        <w:rPr>
          <w:rtl/>
        </w:rPr>
        <w:t>-</w:t>
      </w:r>
      <w:r w:rsidRPr="00CF24E8">
        <w:rPr>
          <w:rtl/>
        </w:rPr>
        <w:t>ראש, ובמשפט הסיום אני קורא מכאן לממשלת ישראל: אנא</w:t>
      </w:r>
      <w:r w:rsidR="0084256A">
        <w:rPr>
          <w:rtl/>
        </w:rPr>
        <w:t xml:space="preserve"> </w:t>
      </w:r>
      <w:r w:rsidRPr="00CF24E8">
        <w:rPr>
          <w:rtl/>
        </w:rPr>
        <w:t>חזרו</w:t>
      </w:r>
      <w:r w:rsidR="0084256A">
        <w:rPr>
          <w:rtl/>
        </w:rPr>
        <w:t xml:space="preserve"> </w:t>
      </w:r>
      <w:r w:rsidRPr="00CF24E8">
        <w:rPr>
          <w:rtl/>
        </w:rPr>
        <w:t>בכם,</w:t>
      </w:r>
      <w:r w:rsidR="0084256A">
        <w:rPr>
          <w:rtl/>
        </w:rPr>
        <w:t xml:space="preserve"> </w:t>
      </w:r>
      <w:r w:rsidRPr="00CF24E8">
        <w:rPr>
          <w:rtl/>
        </w:rPr>
        <w:t>נהלו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המשא</w:t>
      </w:r>
      <w:r w:rsidR="0084256A">
        <w:rPr>
          <w:rtl/>
        </w:rPr>
        <w:t>-</w:t>
      </w:r>
      <w:r w:rsidRPr="00CF24E8">
        <w:rPr>
          <w:rtl/>
        </w:rPr>
        <w:t>ומתן</w:t>
      </w:r>
      <w:r w:rsidR="0084256A">
        <w:rPr>
          <w:rtl/>
        </w:rPr>
        <w:t xml:space="preserve"> </w:t>
      </w:r>
      <w:r w:rsidRPr="00CF24E8">
        <w:rPr>
          <w:rtl/>
        </w:rPr>
        <w:t>כך</w:t>
      </w:r>
      <w:r w:rsidR="0084256A">
        <w:rPr>
          <w:rtl/>
        </w:rPr>
        <w:t xml:space="preserve"> </w:t>
      </w:r>
      <w:r w:rsidRPr="00CF24E8">
        <w:rPr>
          <w:rtl/>
        </w:rPr>
        <w:t>שיהיה רצף טריטוריאלי מלא בין קבר רחל לבין</w:t>
      </w:r>
      <w:r w:rsidR="0084256A">
        <w:rPr>
          <w:rtl/>
        </w:rPr>
        <w:t xml:space="preserve"> </w:t>
      </w:r>
      <w:r w:rsidRPr="00CF24E8">
        <w:rPr>
          <w:rtl/>
        </w:rPr>
        <w:t>ירושלים בירת ישראל. 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מודה</w:t>
      </w:r>
      <w:r w:rsidR="0084256A">
        <w:rPr>
          <w:rtl/>
        </w:rPr>
        <w:t xml:space="preserve"> </w:t>
      </w:r>
      <w:r w:rsidRPr="00CF24E8">
        <w:rPr>
          <w:rtl/>
        </w:rPr>
        <w:t>לחבר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שאול יהלום.</w:t>
      </w:r>
      <w:r w:rsidR="0084256A">
        <w:rPr>
          <w:rtl/>
        </w:rPr>
        <w:t xml:space="preserve"> </w:t>
      </w:r>
      <w:r w:rsidRPr="00CF24E8">
        <w:rPr>
          <w:rtl/>
        </w:rPr>
        <w:t xml:space="preserve">עכשיו </w:t>
      </w:r>
      <w:r w:rsidR="0084256A">
        <w:rPr>
          <w:rtl/>
        </w:rPr>
        <w:t>–</w:t>
      </w:r>
      <w:r w:rsidRPr="00CF24E8">
        <w:rPr>
          <w:rtl/>
        </w:rPr>
        <w:t xml:space="preserve"> חברת הכנסת לימור לבנת.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אחריה </w:t>
      </w:r>
      <w:r w:rsidR="0084256A">
        <w:rPr>
          <w:rtl/>
        </w:rPr>
        <w:t>–</w:t>
      </w:r>
      <w:r w:rsidRPr="00CF24E8">
        <w:rPr>
          <w:rtl/>
        </w:rPr>
        <w:t xml:space="preserve"> חבר הכנסת אברהם ורדיגר.</w:t>
      </w:r>
      <w:r w:rsidR="0084256A">
        <w:rPr>
          <w:rtl/>
        </w:rPr>
        <w:t xml:space="preserve"> </w:t>
      </w:r>
      <w:r w:rsidRPr="00CF24E8">
        <w:rPr>
          <w:rtl/>
        </w:rPr>
        <w:t>תשתדלו, רבותי, לדבר במסגרת שלוש דקות.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לימור לבנת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נורא 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יודע, אבל מצד שני זה מאפשר להרבה חברי כנסת לדבר.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לימור לבנת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חברי הכנסת, יום שלישי הבא, 25 ביולי, הוא תאריך יעד חדש</w:t>
      </w:r>
      <w:r w:rsidR="0084256A">
        <w:rPr>
          <w:rtl/>
        </w:rPr>
        <w:t xml:space="preserve"> </w:t>
      </w:r>
      <w:r w:rsidRPr="00CF24E8">
        <w:rPr>
          <w:rtl/>
        </w:rPr>
        <w:t>ליישום</w:t>
      </w:r>
      <w:r w:rsidR="0084256A">
        <w:rPr>
          <w:rtl/>
        </w:rPr>
        <w:t xml:space="preserve"> </w:t>
      </w:r>
      <w:r w:rsidRPr="00CF24E8">
        <w:rPr>
          <w:rtl/>
        </w:rPr>
        <w:t>ההסכם</w:t>
      </w:r>
      <w:r w:rsidR="0084256A">
        <w:rPr>
          <w:rtl/>
        </w:rPr>
        <w:t xml:space="preserve"> </w:t>
      </w:r>
      <w:r w:rsidRPr="00CF24E8">
        <w:rPr>
          <w:rtl/>
        </w:rPr>
        <w:t>עם אש"ף ולהוצאת צה"ל מהערים ביהודה ובשומרון והפקרת תושבי ישראל.</w:t>
      </w:r>
      <w:r w:rsidR="0084256A">
        <w:rPr>
          <w:rtl/>
        </w:rPr>
        <w:t xml:space="preserve"> </w:t>
      </w:r>
      <w:r w:rsidRPr="00CF24E8">
        <w:rPr>
          <w:rtl/>
        </w:rPr>
        <w:t>אבל,</w:t>
      </w:r>
      <w:r w:rsidR="0084256A">
        <w:rPr>
          <w:rtl/>
        </w:rPr>
        <w:t xml:space="preserve"> </w:t>
      </w:r>
      <w:r w:rsidRPr="00CF24E8">
        <w:rPr>
          <w:rtl/>
        </w:rPr>
        <w:t>הפקרת תושבי ישראל וביטחונם היא רק סימפטום, חמור אומנם, להפקרת כל ערך, כל</w:t>
      </w:r>
      <w:r w:rsidR="0084256A">
        <w:rPr>
          <w:rtl/>
        </w:rPr>
        <w:t xml:space="preserve"> </w:t>
      </w:r>
      <w:r w:rsidRPr="00CF24E8">
        <w:rPr>
          <w:rtl/>
        </w:rPr>
        <w:t>אידיאולוגיה, להפיכת המלה "שלום" לעגל זהב שצריך לסגוד לו בכל מחיר.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אתרים</w:t>
      </w:r>
      <w:r w:rsidR="0084256A">
        <w:rPr>
          <w:rtl/>
        </w:rPr>
        <w:t xml:space="preserve"> </w:t>
      </w:r>
      <w:r w:rsidRPr="00CF24E8">
        <w:rPr>
          <w:rtl/>
        </w:rPr>
        <w:t>רבים</w:t>
      </w:r>
      <w:r w:rsidR="0084256A">
        <w:rPr>
          <w:rtl/>
        </w:rPr>
        <w:t xml:space="preserve"> </w:t>
      </w:r>
      <w:r w:rsidRPr="00CF24E8">
        <w:rPr>
          <w:rtl/>
        </w:rPr>
        <w:t>מקודשים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לעם</w:t>
      </w:r>
      <w:r w:rsidR="0084256A">
        <w:rPr>
          <w:rtl/>
        </w:rPr>
        <w:t xml:space="preserve"> </w:t>
      </w:r>
      <w:r w:rsidRPr="00CF24E8">
        <w:rPr>
          <w:rtl/>
        </w:rPr>
        <w:t>היהודי</w:t>
      </w:r>
      <w:r w:rsidR="0084256A">
        <w:rPr>
          <w:rtl/>
        </w:rPr>
        <w:t xml:space="preserve"> </w:t>
      </w:r>
      <w:r w:rsidRPr="00CF24E8">
        <w:rPr>
          <w:rtl/>
        </w:rPr>
        <w:t>בארץ</w:t>
      </w:r>
      <w:r w:rsidR="0084256A">
        <w:rPr>
          <w:rtl/>
        </w:rPr>
        <w:t>-</w:t>
      </w:r>
      <w:r w:rsidRPr="00CF24E8">
        <w:rPr>
          <w:rtl/>
        </w:rPr>
        <w:t>ישראל.</w:t>
      </w:r>
      <w:r w:rsidR="0084256A">
        <w:rPr>
          <w:rtl/>
        </w:rPr>
        <w:t xml:space="preserve"> </w:t>
      </w:r>
      <w:r w:rsidRPr="00CF24E8">
        <w:rPr>
          <w:rtl/>
        </w:rPr>
        <w:t>שלושה</w:t>
      </w:r>
      <w:r w:rsidR="0084256A">
        <w:rPr>
          <w:rtl/>
        </w:rPr>
        <w:t xml:space="preserve"> </w:t>
      </w:r>
      <w:r w:rsidRPr="00CF24E8">
        <w:rPr>
          <w:rtl/>
        </w:rPr>
        <w:t>מהחשובים</w:t>
      </w:r>
      <w:r w:rsidR="0084256A">
        <w:rPr>
          <w:rtl/>
        </w:rPr>
        <w:t xml:space="preserve"> </w:t>
      </w:r>
      <w:r w:rsidRPr="00CF24E8">
        <w:rPr>
          <w:rtl/>
        </w:rPr>
        <w:t>בהם:</w:t>
      </w:r>
      <w:r w:rsidR="0084256A">
        <w:rPr>
          <w:rtl/>
        </w:rPr>
        <w:t xml:space="preserve"> </w:t>
      </w:r>
      <w:r w:rsidRPr="00CF24E8">
        <w:rPr>
          <w:rtl/>
        </w:rPr>
        <w:t>מערת</w:t>
      </w:r>
      <w:r w:rsidR="0084256A">
        <w:rPr>
          <w:rtl/>
        </w:rPr>
        <w:t>-</w:t>
      </w:r>
      <w:r w:rsidRPr="00CF24E8">
        <w:rPr>
          <w:rtl/>
        </w:rPr>
        <w:t>המכפלה, קבר רחל בואכה בית</w:t>
      </w:r>
      <w:r w:rsidR="0084256A">
        <w:rPr>
          <w:rtl/>
        </w:rPr>
        <w:t>-</w:t>
      </w:r>
      <w:r w:rsidRPr="00CF24E8">
        <w:rPr>
          <w:rtl/>
        </w:rPr>
        <w:t>לחם וקבר יוסף שבשכם.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מין</w:t>
      </w:r>
      <w:r w:rsidR="0084256A">
        <w:rPr>
          <w:rtl/>
        </w:rPr>
        <w:t xml:space="preserve"> </w:t>
      </w:r>
      <w:r w:rsidRPr="00CF24E8">
        <w:rPr>
          <w:rtl/>
        </w:rPr>
        <w:t>טענה</w:t>
      </w:r>
      <w:r w:rsidR="0084256A">
        <w:rPr>
          <w:rtl/>
        </w:rPr>
        <w:t xml:space="preserve"> </w:t>
      </w:r>
      <w:r w:rsidRPr="00CF24E8">
        <w:rPr>
          <w:rtl/>
        </w:rPr>
        <w:t>ברוח ה"ויחלוקו", כאילו שני האתרים הללו, קבר רחל וקבר</w:t>
      </w:r>
      <w:r w:rsidR="0084256A">
        <w:rPr>
          <w:rtl/>
        </w:rPr>
        <w:t xml:space="preserve"> </w:t>
      </w:r>
      <w:r w:rsidRPr="00CF24E8">
        <w:rPr>
          <w:rtl/>
        </w:rPr>
        <w:t>יוסף,</w:t>
      </w:r>
      <w:r w:rsidR="0084256A">
        <w:rPr>
          <w:rtl/>
        </w:rPr>
        <w:t xml:space="preserve"> </w:t>
      </w:r>
      <w:r w:rsidRPr="00CF24E8">
        <w:rPr>
          <w:rtl/>
        </w:rPr>
        <w:t>קדושים גם למוסלמים, ולכן הפלשתינים דורשים את השליטה בהם. אבל הטענה הזאת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טענה</w:t>
      </w:r>
      <w:r w:rsidR="0084256A">
        <w:rPr>
          <w:rtl/>
        </w:rPr>
        <w:t xml:space="preserve"> </w:t>
      </w:r>
      <w:r w:rsidRPr="00CF24E8">
        <w:rPr>
          <w:rtl/>
        </w:rPr>
        <w:t>שקרית,</w:t>
      </w:r>
      <w:r w:rsidR="0084256A">
        <w:rPr>
          <w:rtl/>
        </w:rPr>
        <w:t xml:space="preserve"> </w:t>
      </w:r>
      <w:r w:rsidRPr="00CF24E8">
        <w:rPr>
          <w:rtl/>
        </w:rPr>
        <w:t>טענה</w:t>
      </w:r>
      <w:r w:rsidR="0084256A">
        <w:rPr>
          <w:rtl/>
        </w:rPr>
        <w:t xml:space="preserve"> </w:t>
      </w:r>
      <w:r w:rsidRPr="00CF24E8">
        <w:rPr>
          <w:rtl/>
        </w:rPr>
        <w:t>שאיננה נכונה, והיא נועדה רק לטהר</w:t>
      </w:r>
      <w:r w:rsidR="0084256A">
        <w:rPr>
          <w:rtl/>
        </w:rPr>
        <w:t xml:space="preserve"> </w:t>
      </w:r>
      <w:r w:rsidRPr="00CF24E8">
        <w:rPr>
          <w:rtl/>
        </w:rPr>
        <w:t>את השרץ, להצדיק את</w:t>
      </w:r>
      <w:r w:rsidR="0084256A">
        <w:rPr>
          <w:rtl/>
        </w:rPr>
        <w:t xml:space="preserve"> </w:t>
      </w:r>
      <w:r w:rsidRPr="00CF24E8">
        <w:rPr>
          <w:rtl/>
        </w:rPr>
        <w:t>הנסיגה, את הבריחה הזאת.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קוראת אפילו מתוך מסמך צה"לי, האומר שהאתר בקבר יוסף בשכם הוא היום מוקד</w:t>
      </w:r>
      <w:r w:rsidR="0084256A">
        <w:rPr>
          <w:rtl/>
        </w:rPr>
        <w:t xml:space="preserve"> </w:t>
      </w:r>
      <w:r w:rsidRPr="00CF24E8">
        <w:rPr>
          <w:rtl/>
        </w:rPr>
        <w:t>תפילות</w:t>
      </w:r>
      <w:r w:rsidR="0084256A">
        <w:rPr>
          <w:rtl/>
        </w:rPr>
        <w:t xml:space="preserve"> </w:t>
      </w:r>
      <w:r w:rsidRPr="00CF24E8">
        <w:rPr>
          <w:rtl/>
        </w:rPr>
        <w:t>ליהודים בלבד. מוסלמים אינם מגיעים למקום, ורק יהודים מתפללים במקום. וכך</w:t>
      </w:r>
      <w:r w:rsidR="0084256A">
        <w:rPr>
          <w:rtl/>
        </w:rPr>
        <w:t xml:space="preserve"> </w:t>
      </w:r>
      <w:r w:rsidRPr="00CF24E8">
        <w:rPr>
          <w:rtl/>
        </w:rPr>
        <w:t>אכן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מ</w:t>
      </w:r>
      <w:r w:rsidR="0084256A">
        <w:rPr>
          <w:rtl/>
        </w:rPr>
        <w:t>-</w:t>
      </w:r>
      <w:r w:rsidRPr="00CF24E8">
        <w:rPr>
          <w:rtl/>
        </w:rPr>
        <w:t>1967.</w:t>
      </w:r>
      <w:r w:rsidR="0084256A">
        <w:rPr>
          <w:rtl/>
        </w:rPr>
        <w:t xml:space="preserve"> </w:t>
      </w:r>
      <w:r w:rsidRPr="00CF24E8">
        <w:rPr>
          <w:rtl/>
        </w:rPr>
        <w:t>באותם מסמכים של צה"ל כתוב תמיד, לאורך כל השנים, וגם עכשיו,</w:t>
      </w:r>
      <w:r w:rsidR="0084256A">
        <w:rPr>
          <w:rtl/>
        </w:rPr>
        <w:t xml:space="preserve"> </w:t>
      </w:r>
      <w:r w:rsidRPr="00CF24E8">
        <w:rPr>
          <w:rtl/>
        </w:rPr>
        <w:t>שאלה</w:t>
      </w:r>
      <w:r w:rsidR="0084256A">
        <w:rPr>
          <w:rtl/>
        </w:rPr>
        <w:t xml:space="preserve"> </w:t>
      </w:r>
      <w:r w:rsidRPr="00CF24E8">
        <w:rPr>
          <w:rtl/>
        </w:rPr>
        <w:t>שלושה אתרים קדושים ליהודים: מערת</w:t>
      </w:r>
      <w:r w:rsidR="0084256A">
        <w:rPr>
          <w:rtl/>
        </w:rPr>
        <w:t>-</w:t>
      </w:r>
      <w:r w:rsidRPr="00CF24E8">
        <w:rPr>
          <w:rtl/>
        </w:rPr>
        <w:t>המכפלה, קבר רחל, קבר יוסף. אבל את הטענה</w:t>
      </w:r>
      <w:r w:rsidR="0084256A">
        <w:rPr>
          <w:rtl/>
        </w:rPr>
        <w:t xml:space="preserve"> </w:t>
      </w:r>
      <w:r w:rsidRPr="00CF24E8">
        <w:rPr>
          <w:rtl/>
        </w:rPr>
        <w:t>השקרית, כאילו מדובר כאן באתרים הקדושים למוסלמים מאמצת עכשיו ממשלת ישראל אל לבה</w:t>
      </w:r>
      <w:r w:rsidR="0084256A">
        <w:rPr>
          <w:rtl/>
        </w:rPr>
        <w:t xml:space="preserve"> </w:t>
      </w:r>
      <w:r w:rsidRPr="00CF24E8">
        <w:rPr>
          <w:rtl/>
        </w:rPr>
        <w:t>בחום רב.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ובכן, הממשלה רוצה עכשיו שהשטח הזה יהיה בריבונות פלשתינית, וכמו בבית</w:t>
      </w:r>
      <w:r w:rsidR="0084256A">
        <w:rPr>
          <w:rtl/>
        </w:rPr>
        <w:t>-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העתיק</w:t>
      </w:r>
      <w:r w:rsidR="0084256A">
        <w:rPr>
          <w:rtl/>
        </w:rPr>
        <w:t xml:space="preserve"> </w:t>
      </w:r>
      <w:r w:rsidRPr="00CF24E8">
        <w:rPr>
          <w:rtl/>
        </w:rPr>
        <w:t>ביריחו, המתפללים יבואו לשם ויהיו תלויים ברצונם של אנשי הרשות הפלשתינית.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ברצותם, יהיו שם; ברצותם, לא יהיו שם. הם יהיו אורחי </w:t>
      </w:r>
      <w:r w:rsidR="0084256A">
        <w:rPr>
          <w:rtl/>
        </w:rPr>
        <w:t>–</w:t>
      </w:r>
      <w:r w:rsidRPr="00CF24E8">
        <w:rPr>
          <w:rtl/>
        </w:rPr>
        <w:t xml:space="preserve"> במרכאות כפולות ומכופלות </w:t>
      </w:r>
      <w:r w:rsidR="0084256A">
        <w:rPr>
          <w:rtl/>
        </w:rPr>
        <w:t xml:space="preserve">– </w:t>
      </w:r>
      <w:r w:rsidRPr="00CF24E8">
        <w:rPr>
          <w:rtl/>
        </w:rPr>
        <w:t>הרשות</w:t>
      </w:r>
      <w:r w:rsidR="0084256A">
        <w:rPr>
          <w:rtl/>
        </w:rPr>
        <w:t xml:space="preserve"> </w:t>
      </w:r>
      <w:r w:rsidRPr="00CF24E8">
        <w:rPr>
          <w:rtl/>
        </w:rPr>
        <w:t>הפלשתינית.</w:t>
      </w:r>
      <w:r w:rsidR="0084256A">
        <w:rPr>
          <w:rtl/>
        </w:rPr>
        <w:t xml:space="preserve"> </w:t>
      </w:r>
      <w:r w:rsidRPr="00CF24E8">
        <w:rPr>
          <w:rtl/>
        </w:rPr>
        <w:t>ואכן,</w:t>
      </w:r>
      <w:r w:rsidR="0084256A">
        <w:rPr>
          <w:rtl/>
        </w:rPr>
        <w:t xml:space="preserve"> </w:t>
      </w:r>
      <w:r w:rsidRPr="00CF24E8">
        <w:rPr>
          <w:rtl/>
        </w:rPr>
        <w:t>בקבר</w:t>
      </w:r>
      <w:r w:rsidR="0084256A">
        <w:rPr>
          <w:rtl/>
        </w:rPr>
        <w:t xml:space="preserve"> </w:t>
      </w:r>
      <w:r w:rsidRPr="00CF24E8">
        <w:rPr>
          <w:rtl/>
        </w:rPr>
        <w:t>יוסף בשכם</w:t>
      </w:r>
      <w:r w:rsidR="0084256A">
        <w:rPr>
          <w:rtl/>
        </w:rPr>
        <w:t xml:space="preserve"> </w:t>
      </w:r>
      <w:r w:rsidRPr="00CF24E8">
        <w:rPr>
          <w:rtl/>
        </w:rPr>
        <w:t>כבר התחילו להתקין בשבועות האחרונים</w:t>
      </w:r>
      <w:r w:rsidR="0084256A">
        <w:rPr>
          <w:rtl/>
        </w:rPr>
        <w:t xml:space="preserve"> </w:t>
      </w:r>
      <w:r w:rsidRPr="00CF24E8">
        <w:rPr>
          <w:rtl/>
        </w:rPr>
        <w:t>שערים, גלאי מתכות וכספות כדי שהיהודים הבאים לשם יצטרכו להפקיד שם את נשקם, כאשר</w:t>
      </w:r>
      <w:r w:rsidR="0084256A">
        <w:rPr>
          <w:rtl/>
        </w:rPr>
        <w:t xml:space="preserve"> </w:t>
      </w:r>
      <w:r w:rsidRPr="00CF24E8">
        <w:rPr>
          <w:rtl/>
        </w:rPr>
        <w:t>דגל פלשתיני מתנוסס מעל שני האתרים האלה.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פונה</w:t>
      </w:r>
      <w:r w:rsidR="0084256A">
        <w:rPr>
          <w:rtl/>
        </w:rPr>
        <w:t xml:space="preserve"> </w:t>
      </w:r>
      <w:r w:rsidRPr="00CF24E8">
        <w:rPr>
          <w:rtl/>
        </w:rPr>
        <w:t>לממשלה</w:t>
      </w:r>
      <w:r w:rsidR="0084256A">
        <w:rPr>
          <w:rtl/>
        </w:rPr>
        <w:t xml:space="preserve"> </w:t>
      </w:r>
      <w:r w:rsidRPr="00CF24E8">
        <w:rPr>
          <w:rtl/>
        </w:rPr>
        <w:t>ואומרת: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לשיטתכם,</w:t>
      </w:r>
      <w:r w:rsidR="0084256A">
        <w:rPr>
          <w:rtl/>
        </w:rPr>
        <w:t xml:space="preserve"> </w:t>
      </w:r>
      <w:r w:rsidRPr="00CF24E8">
        <w:rPr>
          <w:rtl/>
        </w:rPr>
        <w:t>מעבר</w:t>
      </w:r>
      <w:r w:rsidR="0084256A">
        <w:rPr>
          <w:rtl/>
        </w:rPr>
        <w:t xml:space="preserve"> </w:t>
      </w:r>
      <w:r w:rsidRPr="00CF24E8">
        <w:rPr>
          <w:rtl/>
        </w:rPr>
        <w:t>לכל</w:t>
      </w:r>
      <w:r w:rsidR="0084256A">
        <w:rPr>
          <w:rtl/>
        </w:rPr>
        <w:t xml:space="preserve"> </w:t>
      </w:r>
      <w:r w:rsidRPr="00CF24E8">
        <w:rPr>
          <w:rtl/>
        </w:rPr>
        <w:t>מחלוקת על הסכם אוסלו</w:t>
      </w:r>
      <w:r w:rsidR="0084256A">
        <w:rPr>
          <w:rtl/>
        </w:rPr>
        <w:t xml:space="preserve"> </w:t>
      </w:r>
      <w:r w:rsidRPr="00CF24E8">
        <w:rPr>
          <w:rtl/>
        </w:rPr>
        <w:t>ויישומו,</w:t>
      </w:r>
      <w:r w:rsidR="0084256A">
        <w:rPr>
          <w:rtl/>
        </w:rPr>
        <w:t xml:space="preserve"> </w:t>
      </w:r>
      <w:r w:rsidRPr="00CF24E8">
        <w:rPr>
          <w:rtl/>
        </w:rPr>
        <w:t>איך</w:t>
      </w:r>
      <w:r w:rsidR="0084256A">
        <w:rPr>
          <w:rtl/>
        </w:rPr>
        <w:t xml:space="preserve"> </w:t>
      </w:r>
      <w:r w:rsidRPr="00CF24E8">
        <w:rPr>
          <w:rtl/>
        </w:rPr>
        <w:t>אפשר להעלות</w:t>
      </w:r>
      <w:r w:rsidR="0084256A">
        <w:rPr>
          <w:rtl/>
        </w:rPr>
        <w:t xml:space="preserve"> </w:t>
      </w:r>
      <w:r w:rsidRPr="00CF24E8">
        <w:rPr>
          <w:rtl/>
        </w:rPr>
        <w:t>על הדעת שמדינת ישראל תיסוג מאתרים מקודשים כאלה שהם</w:t>
      </w:r>
      <w:r w:rsidR="0084256A">
        <w:rPr>
          <w:rtl/>
        </w:rPr>
        <w:t xml:space="preserve"> </w:t>
      </w:r>
      <w:r w:rsidRPr="00CF24E8">
        <w:rPr>
          <w:rtl/>
        </w:rPr>
        <w:t>תחת</w:t>
      </w:r>
      <w:r w:rsidR="0084256A">
        <w:rPr>
          <w:rtl/>
        </w:rPr>
        <w:t xml:space="preserve"> </w:t>
      </w:r>
      <w:r w:rsidRPr="00CF24E8">
        <w:rPr>
          <w:rtl/>
        </w:rPr>
        <w:t>ריבונותה,</w:t>
      </w:r>
      <w:r w:rsidR="0084256A">
        <w:rPr>
          <w:rtl/>
        </w:rPr>
        <w:t xml:space="preserve"> </w:t>
      </w:r>
      <w:r w:rsidRPr="00CF24E8">
        <w:rPr>
          <w:rtl/>
        </w:rPr>
        <w:t>ותמסור את הריבונות עליהם לידי הפלשתינים, מעבר לכל מחלוקת על כל</w:t>
      </w:r>
      <w:r w:rsidR="0084256A">
        <w:rPr>
          <w:rtl/>
        </w:rPr>
        <w:t xml:space="preserve"> </w:t>
      </w:r>
      <w:r w:rsidRPr="00CF24E8">
        <w:rPr>
          <w:rtl/>
        </w:rPr>
        <w:t>יתר המקומות ועל כל יתר האזורים, והמחלוקת בוודאי קיימת.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איזה עוד עם היה מסכים לכך שדגל שלו, דגל ישראל ירד מעל שני האתרים המקודשים</w:t>
      </w:r>
      <w:r w:rsidR="0084256A">
        <w:rPr>
          <w:rtl/>
        </w:rPr>
        <w:t xml:space="preserve"> </w:t>
      </w:r>
      <w:r w:rsidRPr="00CF24E8">
        <w:rPr>
          <w:rtl/>
        </w:rPr>
        <w:t>האלה, ובמקומו יתנוסס שם דגל פלשתיני?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מדברים</w:t>
      </w:r>
      <w:r w:rsidR="0084256A">
        <w:rPr>
          <w:rtl/>
        </w:rPr>
        <w:t xml:space="preserve"> </w:t>
      </w:r>
      <w:r w:rsidRPr="00CF24E8">
        <w:rPr>
          <w:rtl/>
        </w:rPr>
        <w:t>על ביטחון, אם מדובר על סיבות ביטחוניות, הרי אנחנו כולנו ראינו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קורה</w:t>
      </w:r>
      <w:r w:rsidR="0084256A">
        <w:rPr>
          <w:rtl/>
        </w:rPr>
        <w:t xml:space="preserve"> </w:t>
      </w:r>
      <w:r w:rsidRPr="00CF24E8">
        <w:rPr>
          <w:rtl/>
        </w:rPr>
        <w:t>כאשר צה"ל עדיין שולט בשטח. ראינו מה קרה אתמול בוואדי</w:t>
      </w:r>
      <w:r w:rsidR="0084256A">
        <w:rPr>
          <w:rtl/>
        </w:rPr>
        <w:t>-</w:t>
      </w:r>
      <w:r w:rsidRPr="00CF24E8">
        <w:rPr>
          <w:rtl/>
        </w:rPr>
        <w:t>קלט, עם רצח שני</w:t>
      </w:r>
      <w:r w:rsidR="0084256A">
        <w:rPr>
          <w:rtl/>
        </w:rPr>
        <w:t xml:space="preserve"> </w:t>
      </w:r>
      <w:r w:rsidRPr="00CF24E8">
        <w:rPr>
          <w:rtl/>
        </w:rPr>
        <w:t>צעירים נוספים שם. אפשר רק לשער איזו זוועה תהיה כאשר צה"ל יפנה את השטח.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מייד</w:t>
      </w:r>
      <w:r w:rsidR="0084256A">
        <w:rPr>
          <w:rtl/>
        </w:rPr>
        <w:t xml:space="preserve"> </w:t>
      </w:r>
      <w:r w:rsidRPr="00CF24E8">
        <w:rPr>
          <w:rtl/>
        </w:rPr>
        <w:t>מסיימת,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ראש.</w:t>
      </w:r>
      <w:r w:rsidR="0084256A">
        <w:rPr>
          <w:rtl/>
        </w:rPr>
        <w:t xml:space="preserve"> 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הודיעו</w:t>
      </w:r>
      <w:r w:rsidR="0084256A">
        <w:rPr>
          <w:rtl/>
        </w:rPr>
        <w:t xml:space="preserve"> </w:t>
      </w:r>
      <w:r w:rsidRPr="00CF24E8">
        <w:rPr>
          <w:rtl/>
        </w:rPr>
        <w:t>לנו, שיש משבר בשיחות</w:t>
      </w:r>
      <w:r w:rsidR="0084256A">
        <w:rPr>
          <w:rtl/>
        </w:rPr>
        <w:t xml:space="preserve"> </w:t>
      </w:r>
      <w:r w:rsidRPr="00CF24E8">
        <w:rPr>
          <w:rtl/>
        </w:rPr>
        <w:t>בזיכרון</w:t>
      </w:r>
      <w:r w:rsidR="0084256A">
        <w:rPr>
          <w:rtl/>
        </w:rPr>
        <w:t>-</w:t>
      </w:r>
      <w:r w:rsidRPr="00CF24E8">
        <w:rPr>
          <w:rtl/>
        </w:rPr>
        <w:t>יעקב, שנסוב על זכויות המים.</w:t>
      </w:r>
      <w:r w:rsidR="0084256A">
        <w:rPr>
          <w:rtl/>
        </w:rPr>
        <w:t xml:space="preserve"> </w:t>
      </w:r>
      <w:r w:rsidRPr="00CF24E8">
        <w:rPr>
          <w:rtl/>
        </w:rPr>
        <w:t>בינתיים רבין אומר שלא נוותר, אבל זה כנראה</w:t>
      </w:r>
      <w:r w:rsidR="0084256A">
        <w:rPr>
          <w:rtl/>
        </w:rPr>
        <w:t xml:space="preserve"> </w:t>
      </w:r>
      <w:r w:rsidRPr="00CF24E8">
        <w:rPr>
          <w:rtl/>
        </w:rPr>
        <w:t>בינתיים,</w:t>
      </w:r>
      <w:r w:rsidR="0084256A">
        <w:rPr>
          <w:rtl/>
        </w:rPr>
        <w:t xml:space="preserve"> </w:t>
      </w:r>
      <w:r w:rsidRPr="00CF24E8">
        <w:rPr>
          <w:rtl/>
        </w:rPr>
        <w:t>כי על</w:t>
      </w:r>
      <w:r w:rsidR="0084256A">
        <w:rPr>
          <w:rtl/>
        </w:rPr>
        <w:t>-</w:t>
      </w:r>
      <w:r w:rsidRPr="00CF24E8">
        <w:rPr>
          <w:rtl/>
        </w:rPr>
        <w:t>פי ניסיון העבר כבר למדנו, שזו עשיית שריר זמנית. שהרי ישראל כבר</w:t>
      </w:r>
      <w:r w:rsidR="0084256A">
        <w:rPr>
          <w:rtl/>
        </w:rPr>
        <w:t xml:space="preserve"> </w:t>
      </w:r>
      <w:r w:rsidRPr="00CF24E8">
        <w:rPr>
          <w:rtl/>
        </w:rPr>
        <w:t>ויתרה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האדמה,</w:t>
      </w:r>
      <w:r w:rsidR="0084256A">
        <w:rPr>
          <w:rtl/>
        </w:rPr>
        <w:t xml:space="preserve"> </w:t>
      </w:r>
      <w:r w:rsidRPr="00CF24E8">
        <w:rPr>
          <w:rtl/>
        </w:rPr>
        <w:t>ואנחנו</w:t>
      </w:r>
      <w:r w:rsidR="0084256A">
        <w:rPr>
          <w:rtl/>
        </w:rPr>
        <w:t xml:space="preserve"> </w:t>
      </w:r>
      <w:r w:rsidRPr="00CF24E8">
        <w:rPr>
          <w:rtl/>
        </w:rPr>
        <w:t>עכשיו</w:t>
      </w:r>
      <w:r w:rsidR="0084256A">
        <w:rPr>
          <w:rtl/>
        </w:rPr>
        <w:t xml:space="preserve"> </w:t>
      </w:r>
      <w:r w:rsidRPr="00CF24E8">
        <w:rPr>
          <w:rtl/>
        </w:rPr>
        <w:t>כבר</w:t>
      </w:r>
      <w:r w:rsidR="0084256A">
        <w:rPr>
          <w:rtl/>
        </w:rPr>
        <w:t xml:space="preserve"> </w:t>
      </w:r>
      <w:r w:rsidRPr="00CF24E8">
        <w:rPr>
          <w:rtl/>
        </w:rPr>
        <w:t>צריכים</w:t>
      </w:r>
      <w:r w:rsidR="0084256A">
        <w:rPr>
          <w:rtl/>
        </w:rPr>
        <w:t xml:space="preserve"> </w:t>
      </w:r>
      <w:r w:rsidRPr="00CF24E8">
        <w:rPr>
          <w:rtl/>
        </w:rPr>
        <w:t>לוותר,</w:t>
      </w:r>
      <w:r w:rsidR="0084256A">
        <w:rPr>
          <w:rtl/>
        </w:rPr>
        <w:t xml:space="preserve"> </w:t>
      </w:r>
      <w:r w:rsidRPr="00CF24E8">
        <w:rPr>
          <w:rtl/>
        </w:rPr>
        <w:t>לפי דברי האלוף בירן, על</w:t>
      </w:r>
      <w:r w:rsidR="0084256A">
        <w:rPr>
          <w:rtl/>
        </w:rPr>
        <w:t xml:space="preserve"> </w:t>
      </w:r>
      <w:r w:rsidRPr="00CF24E8">
        <w:rPr>
          <w:rtl/>
        </w:rPr>
        <w:t>הטיולים.</w:t>
      </w:r>
      <w:r w:rsidR="0084256A">
        <w:rPr>
          <w:rtl/>
        </w:rPr>
        <w:t xml:space="preserve"> </w:t>
      </w:r>
      <w:r w:rsidRPr="00CF24E8">
        <w:rPr>
          <w:rtl/>
        </w:rPr>
        <w:t>עוד</w:t>
      </w:r>
      <w:r w:rsidR="0084256A">
        <w:rPr>
          <w:rtl/>
        </w:rPr>
        <w:t xml:space="preserve"> </w:t>
      </w:r>
      <w:r w:rsidRPr="00CF24E8">
        <w:rPr>
          <w:rtl/>
        </w:rPr>
        <w:t>מעט</w:t>
      </w:r>
      <w:r w:rsidR="0084256A">
        <w:rPr>
          <w:rtl/>
        </w:rPr>
        <w:t xml:space="preserve"> </w:t>
      </w:r>
      <w:r w:rsidRPr="00CF24E8">
        <w:rPr>
          <w:rtl/>
        </w:rPr>
        <w:t>נוותר</w:t>
      </w:r>
      <w:r w:rsidR="0084256A">
        <w:rPr>
          <w:rtl/>
        </w:rPr>
        <w:t xml:space="preserve"> </w:t>
      </w:r>
      <w:r w:rsidRPr="00CF24E8">
        <w:rPr>
          <w:rtl/>
        </w:rPr>
        <w:t>על המים.</w:t>
      </w:r>
      <w:r w:rsidR="0084256A">
        <w:rPr>
          <w:rtl/>
        </w:rPr>
        <w:t xml:space="preserve"> </w:t>
      </w:r>
      <w:r w:rsidRPr="00CF24E8">
        <w:rPr>
          <w:rtl/>
        </w:rPr>
        <w:t>ומי יודע, עוד מעט נצטרך לבקש רשות מהרשות</w:t>
      </w:r>
      <w:r w:rsidR="0084256A">
        <w:rPr>
          <w:rtl/>
        </w:rPr>
        <w:t xml:space="preserve"> </w:t>
      </w:r>
      <w:r w:rsidRPr="00CF24E8">
        <w:rPr>
          <w:rtl/>
        </w:rPr>
        <w:t>הפלשתינית גם לאוויר לנשימה.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ממשלתנו</w:t>
      </w:r>
      <w:r w:rsidR="0084256A">
        <w:rPr>
          <w:rtl/>
        </w:rPr>
        <w:t xml:space="preserve"> </w:t>
      </w:r>
      <w:r w:rsidRPr="00CF24E8">
        <w:rPr>
          <w:rtl/>
        </w:rPr>
        <w:t>כנראה</w:t>
      </w:r>
      <w:r w:rsidR="0084256A">
        <w:rPr>
          <w:rtl/>
        </w:rPr>
        <w:t xml:space="preserve"> </w:t>
      </w:r>
      <w:r w:rsidRPr="00CF24E8">
        <w:rPr>
          <w:rtl/>
        </w:rPr>
        <w:t>איבדה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רסן, השתגעה לגמרי.</w:t>
      </w:r>
      <w:r w:rsidR="0084256A">
        <w:rPr>
          <w:rtl/>
        </w:rPr>
        <w:t xml:space="preserve"> </w:t>
      </w:r>
      <w:r w:rsidRPr="00CF24E8">
        <w:rPr>
          <w:rtl/>
        </w:rPr>
        <w:t>בכל מקום אחר בעולם שלום זה</w:t>
      </w:r>
      <w:r w:rsidR="0084256A">
        <w:rPr>
          <w:rtl/>
        </w:rPr>
        <w:t xml:space="preserve"> </w:t>
      </w:r>
      <w:r w:rsidRPr="00CF24E8">
        <w:rPr>
          <w:rtl/>
        </w:rPr>
        <w:t>גבולות</w:t>
      </w:r>
      <w:r w:rsidR="0084256A">
        <w:rPr>
          <w:rtl/>
        </w:rPr>
        <w:t xml:space="preserve"> </w:t>
      </w:r>
      <w:r w:rsidRPr="00CF24E8">
        <w:rPr>
          <w:rtl/>
        </w:rPr>
        <w:t>פתוחים, זה טיולים, זה כיף. ורק במדינת ישראל, תחת השלום מתוצרת רבין, זה</w:t>
      </w:r>
      <w:r w:rsidR="0084256A">
        <w:rPr>
          <w:rtl/>
        </w:rPr>
        <w:t xml:space="preserve"> </w:t>
      </w:r>
      <w:r w:rsidRPr="00CF24E8">
        <w:rPr>
          <w:rtl/>
        </w:rPr>
        <w:t>הפרדה,</w:t>
      </w:r>
      <w:r w:rsidR="0084256A">
        <w:rPr>
          <w:rtl/>
        </w:rPr>
        <w:t xml:space="preserve"> </w:t>
      </w:r>
      <w:r w:rsidRPr="00CF24E8">
        <w:rPr>
          <w:rtl/>
        </w:rPr>
        <w:t>סגר, מחסומים.</w:t>
      </w:r>
      <w:r w:rsidR="0084256A">
        <w:rPr>
          <w:rtl/>
        </w:rPr>
        <w:t xml:space="preserve"> </w:t>
      </w:r>
      <w:r w:rsidRPr="00CF24E8">
        <w:rPr>
          <w:rtl/>
        </w:rPr>
        <w:t xml:space="preserve">רק בשלום הזה </w:t>
      </w:r>
      <w:r w:rsidR="0084256A">
        <w:rPr>
          <w:rtl/>
        </w:rPr>
        <w:t>–</w:t>
      </w:r>
      <w:r w:rsidRPr="00CF24E8">
        <w:rPr>
          <w:rtl/>
        </w:rPr>
        <w:t xml:space="preserve"> במרכאות כפולות ומכופלות </w:t>
      </w:r>
      <w:r w:rsidR="0084256A">
        <w:rPr>
          <w:rtl/>
        </w:rPr>
        <w:t>–</w:t>
      </w:r>
      <w:r w:rsidRPr="00CF24E8">
        <w:rPr>
          <w:rtl/>
        </w:rPr>
        <w:t xml:space="preserve"> רוצחים יהודים.</w:t>
      </w:r>
      <w:r w:rsidR="0084256A">
        <w:rPr>
          <w:rtl/>
        </w:rPr>
        <w:t xml:space="preserve"> </w:t>
      </w:r>
      <w:r w:rsidRPr="00CF24E8">
        <w:rPr>
          <w:rtl/>
        </w:rPr>
        <w:t>רק בשלום הזה יהודים יוכלו להתפלל רק ברשות הרשות הפלשתינית.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מודה</w:t>
      </w:r>
      <w:r w:rsidR="0084256A">
        <w:rPr>
          <w:rtl/>
        </w:rPr>
        <w:t xml:space="preserve"> </w:t>
      </w:r>
      <w:r w:rsidRPr="00CF24E8">
        <w:rPr>
          <w:rtl/>
        </w:rPr>
        <w:t>מאוד לחברת הכנסת לימור לבנת.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חבר הכנסת אברהם ורדיגר, ואחריו </w:t>
      </w:r>
      <w:r w:rsidR="0084256A">
        <w:rPr>
          <w:rtl/>
        </w:rPr>
        <w:t xml:space="preserve">– </w:t>
      </w:r>
      <w:r w:rsidRPr="00CF24E8">
        <w:rPr>
          <w:rtl/>
        </w:rPr>
        <w:t>יסיים את הסדרה הזאת חבר הכנסת אורון.</w:t>
      </w:r>
      <w:r w:rsidR="0084256A">
        <w:rPr>
          <w:rtl/>
        </w:rPr>
        <w:t xml:space="preserve"> </w:t>
      </w:r>
      <w:r w:rsidRPr="00CF24E8">
        <w:rPr>
          <w:rtl/>
        </w:rPr>
        <w:t>ישיב השר יוסי שריד.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ורדיגר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היושב</w:t>
      </w:r>
      <w:r w:rsidR="0084256A">
        <w:rPr>
          <w:rtl/>
        </w:rPr>
        <w:t>-</w:t>
      </w:r>
      <w:r w:rsidRPr="00CF24E8">
        <w:rPr>
          <w:rtl/>
        </w:rPr>
        <w:t>ראש, חברי הכנסת, אדוני השר, לאט לאט מתחיל הסכם אוסלו להניב את</w:t>
      </w:r>
      <w:r w:rsidR="0084256A">
        <w:rPr>
          <w:rtl/>
        </w:rPr>
        <w:t xml:space="preserve"> </w:t>
      </w:r>
      <w:r w:rsidRPr="00CF24E8">
        <w:rPr>
          <w:rtl/>
        </w:rPr>
        <w:t>פירותיו.</w:t>
      </w:r>
      <w:r w:rsidR="0084256A">
        <w:rPr>
          <w:rtl/>
        </w:rPr>
        <w:t xml:space="preserve"> </w:t>
      </w:r>
      <w:r w:rsidRPr="00CF24E8">
        <w:rPr>
          <w:rtl/>
        </w:rPr>
        <w:t>מעזה</w:t>
      </w:r>
      <w:r w:rsidR="0084256A">
        <w:rPr>
          <w:rtl/>
        </w:rPr>
        <w:t xml:space="preserve"> </w:t>
      </w:r>
      <w:r w:rsidRPr="00CF24E8">
        <w:rPr>
          <w:rtl/>
        </w:rPr>
        <w:t>ויריחו</w:t>
      </w:r>
      <w:r w:rsidR="0084256A">
        <w:rPr>
          <w:rtl/>
        </w:rPr>
        <w:t xml:space="preserve"> </w:t>
      </w:r>
      <w:r w:rsidRPr="00CF24E8">
        <w:rPr>
          <w:rtl/>
        </w:rPr>
        <w:t>תחילה</w:t>
      </w:r>
      <w:r w:rsidR="0084256A">
        <w:rPr>
          <w:rtl/>
        </w:rPr>
        <w:t xml:space="preserve"> </w:t>
      </w:r>
      <w:r w:rsidRPr="00CF24E8">
        <w:rPr>
          <w:rtl/>
        </w:rPr>
        <w:t>התקדמנו יפה, וכבר מתקרבים לירושלים, שכם, ג'נין,</w:t>
      </w:r>
      <w:r w:rsidR="0084256A">
        <w:rPr>
          <w:rtl/>
        </w:rPr>
        <w:t xml:space="preserve"> </w:t>
      </w:r>
      <w:r w:rsidRPr="00CF24E8">
        <w:rPr>
          <w:rtl/>
        </w:rPr>
        <w:t>בית</w:t>
      </w:r>
      <w:r w:rsidR="0084256A">
        <w:rPr>
          <w:rtl/>
        </w:rPr>
        <w:t>-</w:t>
      </w:r>
      <w:r w:rsidRPr="00CF24E8">
        <w:rPr>
          <w:rtl/>
        </w:rPr>
        <w:t>לחם, והנה קרבים לירושלים.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הפלשתינים</w:t>
      </w:r>
      <w:r w:rsidR="0084256A">
        <w:rPr>
          <w:rtl/>
        </w:rPr>
        <w:t xml:space="preserve"> </w:t>
      </w:r>
      <w:r w:rsidRPr="00CF24E8">
        <w:rPr>
          <w:rtl/>
        </w:rPr>
        <w:t>במסגרת</w:t>
      </w:r>
      <w:r w:rsidR="0084256A">
        <w:rPr>
          <w:rtl/>
        </w:rPr>
        <w:t xml:space="preserve"> </w:t>
      </w:r>
      <w:r w:rsidRPr="00CF24E8">
        <w:rPr>
          <w:rtl/>
        </w:rPr>
        <w:t>הסדר</w:t>
      </w:r>
      <w:r w:rsidR="0084256A">
        <w:rPr>
          <w:rtl/>
        </w:rPr>
        <w:t xml:space="preserve"> </w:t>
      </w:r>
      <w:r w:rsidRPr="00CF24E8">
        <w:rPr>
          <w:rtl/>
        </w:rPr>
        <w:t>ביניים ישלטו גם על קבר יוסף הצדיק, גם על קבר רחל</w:t>
      </w:r>
      <w:r w:rsidR="0084256A">
        <w:rPr>
          <w:rtl/>
        </w:rPr>
        <w:t xml:space="preserve"> </w:t>
      </w:r>
      <w:r w:rsidRPr="00CF24E8">
        <w:rPr>
          <w:rtl/>
        </w:rPr>
        <w:t>אמנו, דבר שקשה לעכל ואינו מתקבל על הדעת. במשא</w:t>
      </w:r>
      <w:r w:rsidR="0084256A">
        <w:rPr>
          <w:rtl/>
        </w:rPr>
        <w:t>-</w:t>
      </w:r>
      <w:r w:rsidRPr="00CF24E8">
        <w:rPr>
          <w:rtl/>
        </w:rPr>
        <w:t>ומתן על</w:t>
      </w:r>
      <w:r w:rsidR="0084256A">
        <w:rPr>
          <w:rtl/>
        </w:rPr>
        <w:t>-</w:t>
      </w:r>
      <w:r w:rsidRPr="00CF24E8">
        <w:rPr>
          <w:rtl/>
        </w:rPr>
        <w:t>פי דרישת הפלשתינים גובשה</w:t>
      </w:r>
      <w:r w:rsidR="0084256A">
        <w:rPr>
          <w:rtl/>
        </w:rPr>
        <w:t xml:space="preserve"> </w:t>
      </w:r>
      <w:r w:rsidRPr="00CF24E8">
        <w:rPr>
          <w:rtl/>
        </w:rPr>
        <w:t>החלטה,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האחריות</w:t>
      </w:r>
      <w:r w:rsidR="0084256A">
        <w:rPr>
          <w:rtl/>
        </w:rPr>
        <w:t xml:space="preserve"> </w:t>
      </w:r>
      <w:r w:rsidRPr="00CF24E8">
        <w:rPr>
          <w:rtl/>
        </w:rPr>
        <w:t>לקבר רחל תימסר לפלשתינים תוך שמירת חופש גישה מלא למתפללים</w:t>
      </w:r>
      <w:r w:rsidR="0084256A">
        <w:rPr>
          <w:rtl/>
        </w:rPr>
        <w:t xml:space="preserve"> </w:t>
      </w:r>
      <w:r w:rsidRPr="00CF24E8">
        <w:rPr>
          <w:rtl/>
        </w:rPr>
        <w:t>היהודים,</w:t>
      </w:r>
      <w:r w:rsidR="0084256A">
        <w:rPr>
          <w:rtl/>
        </w:rPr>
        <w:t xml:space="preserve"> </w:t>
      </w:r>
      <w:r w:rsidRPr="00CF24E8">
        <w:rPr>
          <w:rtl/>
        </w:rPr>
        <w:t>בדומה</w:t>
      </w:r>
      <w:r w:rsidR="0084256A">
        <w:rPr>
          <w:rtl/>
        </w:rPr>
        <w:t xml:space="preserve"> </w:t>
      </w:r>
      <w:r w:rsidRPr="00CF24E8">
        <w:rPr>
          <w:rtl/>
        </w:rPr>
        <w:t>להסדר הקיים בבית</w:t>
      </w:r>
      <w:r w:rsidR="0084256A">
        <w:rPr>
          <w:rtl/>
        </w:rPr>
        <w:t>-</w:t>
      </w:r>
      <w:r w:rsidRPr="00CF24E8">
        <w:rPr>
          <w:rtl/>
        </w:rPr>
        <w:t>הכנסת "שלום על ישראל" ביריחו, דבר שאינו יכול</w:t>
      </w:r>
      <w:r w:rsidR="0084256A">
        <w:rPr>
          <w:rtl/>
        </w:rPr>
        <w:t xml:space="preserve"> </w:t>
      </w:r>
      <w:r w:rsidRPr="00CF24E8">
        <w:rPr>
          <w:rtl/>
        </w:rPr>
        <w:t>בשום</w:t>
      </w:r>
      <w:r w:rsidR="0084256A">
        <w:rPr>
          <w:rtl/>
        </w:rPr>
        <w:t xml:space="preserve"> </w:t>
      </w:r>
      <w:r w:rsidRPr="00CF24E8">
        <w:rPr>
          <w:rtl/>
        </w:rPr>
        <w:t>פנים</w:t>
      </w:r>
      <w:r w:rsidR="0084256A">
        <w:rPr>
          <w:rtl/>
        </w:rPr>
        <w:t xml:space="preserve"> </w:t>
      </w:r>
      <w:r w:rsidRPr="00CF24E8">
        <w:rPr>
          <w:rtl/>
        </w:rPr>
        <w:t>ואופן</w:t>
      </w:r>
      <w:r w:rsidR="0084256A">
        <w:rPr>
          <w:rtl/>
        </w:rPr>
        <w:t xml:space="preserve"> </w:t>
      </w:r>
      <w:r w:rsidRPr="00CF24E8">
        <w:rPr>
          <w:rtl/>
        </w:rPr>
        <w:t>להתקבל. כלומר, ממשלת הכניעה וההתרפסות הסכימה למעשה למסור את</w:t>
      </w:r>
      <w:r w:rsidR="0084256A">
        <w:rPr>
          <w:rtl/>
        </w:rPr>
        <w:t xml:space="preserve"> </w:t>
      </w:r>
      <w:r w:rsidRPr="00CF24E8">
        <w:rPr>
          <w:rtl/>
        </w:rPr>
        <w:t>הבעלות על קבר רחל לפלשתינים, ואת הפשרה הזאת עוד מציגים כהישג.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אנו קוראים בספר ירמיהו: "כה אמר ה' קול ברמה נשמע נהי בכי תמרורים רחל מבכה</w:t>
      </w:r>
      <w:r w:rsidR="0084256A">
        <w:rPr>
          <w:rtl/>
        </w:rPr>
        <w:t xml:space="preserve"> </w:t>
      </w:r>
      <w:r w:rsidRPr="00CF24E8">
        <w:rPr>
          <w:rtl/>
        </w:rPr>
        <w:t>על בניה מאנה להנחם על בניה כי איננו. כה אמר ה' מנעי קולך מבכי ועיניך מדמעה, כי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שכר</w:t>
      </w:r>
      <w:r w:rsidR="0084256A">
        <w:rPr>
          <w:rtl/>
        </w:rPr>
        <w:t xml:space="preserve"> </w:t>
      </w:r>
      <w:r w:rsidRPr="00CF24E8">
        <w:rPr>
          <w:rtl/>
        </w:rPr>
        <w:t>לפעלתך</w:t>
      </w:r>
      <w:r w:rsidR="0084256A">
        <w:rPr>
          <w:rtl/>
        </w:rPr>
        <w:t xml:space="preserve"> </w:t>
      </w:r>
      <w:r w:rsidRPr="00CF24E8">
        <w:rPr>
          <w:rtl/>
        </w:rPr>
        <w:t>נאם</w:t>
      </w:r>
      <w:r w:rsidR="0084256A">
        <w:rPr>
          <w:rtl/>
        </w:rPr>
        <w:t xml:space="preserve"> </w:t>
      </w:r>
      <w:r w:rsidRPr="00CF24E8">
        <w:rPr>
          <w:rtl/>
        </w:rPr>
        <w:t>השם</w:t>
      </w:r>
      <w:r w:rsidR="0084256A">
        <w:rPr>
          <w:rtl/>
        </w:rPr>
        <w:t xml:space="preserve"> </w:t>
      </w:r>
      <w:r w:rsidRPr="00CF24E8">
        <w:rPr>
          <w:rtl/>
        </w:rPr>
        <w:t>ושבו</w:t>
      </w:r>
      <w:r w:rsidR="0084256A">
        <w:rPr>
          <w:rtl/>
        </w:rPr>
        <w:t xml:space="preserve"> </w:t>
      </w:r>
      <w:r w:rsidRPr="00CF24E8">
        <w:rPr>
          <w:rtl/>
        </w:rPr>
        <w:t>מארץ אויב, ויש תקווה לאחריתך נאם ה' ושבו בנים</w:t>
      </w:r>
      <w:r w:rsidR="0084256A">
        <w:rPr>
          <w:rtl/>
        </w:rPr>
        <w:t xml:space="preserve"> </w:t>
      </w:r>
      <w:r w:rsidRPr="00CF24E8">
        <w:rPr>
          <w:rtl/>
        </w:rPr>
        <w:t>לגבולם". כל זה מדובר ברחל אמנו.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ואת</w:t>
      </w:r>
      <w:r w:rsidR="0084256A">
        <w:rPr>
          <w:rtl/>
        </w:rPr>
        <w:t xml:space="preserve"> </w:t>
      </w:r>
      <w:r w:rsidRPr="00CF24E8">
        <w:rPr>
          <w:rtl/>
        </w:rPr>
        <w:t>המקום</w:t>
      </w:r>
      <w:r w:rsidR="0084256A">
        <w:rPr>
          <w:rtl/>
        </w:rPr>
        <w:t xml:space="preserve"> </w:t>
      </w:r>
      <w:r w:rsidRPr="00CF24E8">
        <w:rPr>
          <w:rtl/>
        </w:rPr>
        <w:t>המקודש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לבני</w:t>
      </w:r>
      <w:r w:rsidR="0084256A">
        <w:rPr>
          <w:rtl/>
        </w:rPr>
        <w:t xml:space="preserve"> </w:t>
      </w:r>
      <w:r w:rsidRPr="00CF24E8">
        <w:rPr>
          <w:rtl/>
        </w:rPr>
        <w:t>ישראל,</w:t>
      </w:r>
      <w:r w:rsidR="0084256A">
        <w:rPr>
          <w:rtl/>
        </w:rPr>
        <w:t xml:space="preserve"> </w:t>
      </w:r>
      <w:r w:rsidRPr="00CF24E8">
        <w:rPr>
          <w:rtl/>
        </w:rPr>
        <w:t>מקום שאין שום שייכות לעם אחר אליו,</w:t>
      </w:r>
      <w:r w:rsidR="0084256A">
        <w:rPr>
          <w:rtl/>
        </w:rPr>
        <w:t xml:space="preserve"> </w:t>
      </w:r>
      <w:r w:rsidRPr="00CF24E8">
        <w:rPr>
          <w:rtl/>
        </w:rPr>
        <w:t>מסכימה</w:t>
      </w:r>
      <w:r w:rsidR="0084256A">
        <w:rPr>
          <w:rtl/>
        </w:rPr>
        <w:t xml:space="preserve"> </w:t>
      </w:r>
      <w:r w:rsidRPr="00CF24E8">
        <w:rPr>
          <w:rtl/>
        </w:rPr>
        <w:t>ממשלת</w:t>
      </w:r>
      <w:r w:rsidR="0084256A">
        <w:rPr>
          <w:rtl/>
        </w:rPr>
        <w:t xml:space="preserve"> </w:t>
      </w:r>
      <w:r w:rsidRPr="00CF24E8">
        <w:rPr>
          <w:rtl/>
        </w:rPr>
        <w:t>הכניעה</w:t>
      </w:r>
      <w:r w:rsidR="0084256A">
        <w:rPr>
          <w:rtl/>
        </w:rPr>
        <w:t xml:space="preserve"> </w:t>
      </w:r>
      <w:r w:rsidRPr="00CF24E8">
        <w:rPr>
          <w:rtl/>
        </w:rPr>
        <w:t>להשאיר</w:t>
      </w:r>
      <w:r w:rsidR="0084256A">
        <w:rPr>
          <w:rtl/>
        </w:rPr>
        <w:t xml:space="preserve"> </w:t>
      </w:r>
      <w:r w:rsidRPr="00CF24E8">
        <w:rPr>
          <w:rtl/>
        </w:rPr>
        <w:t>בתוך</w:t>
      </w:r>
      <w:r w:rsidR="0084256A">
        <w:rPr>
          <w:rtl/>
        </w:rPr>
        <w:t xml:space="preserve"> </w:t>
      </w:r>
      <w:r w:rsidRPr="00CF24E8">
        <w:rPr>
          <w:rtl/>
        </w:rPr>
        <w:t>שטח</w:t>
      </w:r>
      <w:r w:rsidR="0084256A">
        <w:rPr>
          <w:rtl/>
        </w:rPr>
        <w:t xml:space="preserve"> </w:t>
      </w:r>
      <w:r w:rsidRPr="00CF24E8">
        <w:rPr>
          <w:rtl/>
        </w:rPr>
        <w:t>שליטה פלשתיני, ואת הגישה אליו להעביר</w:t>
      </w:r>
      <w:r w:rsidR="0084256A">
        <w:rPr>
          <w:rtl/>
        </w:rPr>
        <w:t xml:space="preserve"> </w:t>
      </w:r>
      <w:r w:rsidRPr="00CF24E8">
        <w:rPr>
          <w:rtl/>
        </w:rPr>
        <w:t>לאחריות משותפת ישראלית</w:t>
      </w:r>
      <w:r w:rsidR="0084256A">
        <w:rPr>
          <w:rtl/>
        </w:rPr>
        <w:t>-</w:t>
      </w:r>
      <w:r w:rsidRPr="00CF24E8">
        <w:rPr>
          <w:rtl/>
        </w:rPr>
        <w:t>פלשתינית, וזה כאמור הישג.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כדאי להדגיש, ששר הדתות, כך שמענו, פרופסור שטרית, התנגד להסדר זה ודרש שקבר</w:t>
      </w:r>
      <w:r w:rsidR="0084256A">
        <w:rPr>
          <w:rtl/>
        </w:rPr>
        <w:t xml:space="preserve"> </w:t>
      </w:r>
      <w:r w:rsidRPr="00CF24E8">
        <w:rPr>
          <w:rtl/>
        </w:rPr>
        <w:t>רחל והגישה אליו יהיו באחריות מלאה של ישראל.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הציבור</w:t>
      </w:r>
      <w:r w:rsidR="0084256A">
        <w:rPr>
          <w:rtl/>
        </w:rPr>
        <w:t xml:space="preserve"> </w:t>
      </w:r>
      <w:r w:rsidRPr="00CF24E8">
        <w:rPr>
          <w:rtl/>
        </w:rPr>
        <w:t>הגדול של מאות אלפי יהודים הקשורים לקבר רחל בכל נימי</w:t>
      </w:r>
      <w:r w:rsidR="0084256A">
        <w:rPr>
          <w:rtl/>
        </w:rPr>
        <w:t xml:space="preserve"> </w:t>
      </w:r>
      <w:r w:rsidRPr="00CF24E8">
        <w:rPr>
          <w:rtl/>
        </w:rPr>
        <w:t>נפשם</w:t>
      </w:r>
      <w:r w:rsidR="0084256A">
        <w:rPr>
          <w:rtl/>
        </w:rPr>
        <w:t xml:space="preserve"> </w:t>
      </w:r>
      <w:r w:rsidRPr="00CF24E8">
        <w:rPr>
          <w:rtl/>
        </w:rPr>
        <w:t>באים</w:t>
      </w:r>
      <w:r w:rsidR="0084256A">
        <w:rPr>
          <w:rtl/>
        </w:rPr>
        <w:t xml:space="preserve"> </w:t>
      </w:r>
      <w:r w:rsidRPr="00CF24E8">
        <w:rPr>
          <w:rtl/>
        </w:rPr>
        <w:t>לשפוך</w:t>
      </w:r>
      <w:r w:rsidR="0084256A">
        <w:rPr>
          <w:rtl/>
        </w:rPr>
        <w:t xml:space="preserve"> </w:t>
      </w:r>
      <w:r w:rsidRPr="00CF24E8">
        <w:rPr>
          <w:rtl/>
        </w:rPr>
        <w:t>את לבותיהם על קברה של האמא רחל, המבכה על בניה ומיאנה להינחם</w:t>
      </w:r>
      <w:r w:rsidR="0084256A">
        <w:rPr>
          <w:rtl/>
        </w:rPr>
        <w:t xml:space="preserve"> </w:t>
      </w:r>
      <w:r w:rsidRPr="00CF24E8">
        <w:rPr>
          <w:rtl/>
        </w:rPr>
        <w:t>בראותה את העוול שנעשה לה, עם הישארותה בשטח הפלשתיני, כאשר בין קברה לשכונת גילה</w:t>
      </w:r>
      <w:r w:rsidR="0084256A">
        <w:rPr>
          <w:rtl/>
        </w:rPr>
        <w:t xml:space="preserve"> </w:t>
      </w:r>
      <w:r w:rsidRPr="00CF24E8">
        <w:rPr>
          <w:rtl/>
        </w:rPr>
        <w:t>מפרידים</w:t>
      </w:r>
      <w:r w:rsidR="0084256A">
        <w:rPr>
          <w:rtl/>
        </w:rPr>
        <w:t xml:space="preserve"> </w:t>
      </w:r>
      <w:r w:rsidRPr="00CF24E8">
        <w:rPr>
          <w:rtl/>
        </w:rPr>
        <w:t>כמה מאות מטרים.</w:t>
      </w:r>
      <w:r w:rsidR="0084256A">
        <w:rPr>
          <w:rtl/>
        </w:rPr>
        <w:t xml:space="preserve"> </w:t>
      </w:r>
      <w:r w:rsidRPr="00CF24E8">
        <w:rPr>
          <w:rtl/>
        </w:rPr>
        <w:t>לו עמדה ממשלתנו על כבודה והתעקשה, ניתן היה להשיג רצף</w:t>
      </w:r>
      <w:r w:rsidR="0084256A">
        <w:rPr>
          <w:rtl/>
        </w:rPr>
        <w:t xml:space="preserve"> </w:t>
      </w:r>
      <w:r w:rsidRPr="00CF24E8">
        <w:rPr>
          <w:rtl/>
        </w:rPr>
        <w:t>טריטוריאלי עם ירושלים וגישה בטוחה ביום ובלילה למקום כה מקודש לעמנו.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רק</w:t>
      </w:r>
      <w:r w:rsidR="0084256A">
        <w:rPr>
          <w:rtl/>
        </w:rPr>
        <w:t xml:space="preserve"> </w:t>
      </w:r>
      <w:r w:rsidRPr="00CF24E8">
        <w:rPr>
          <w:rtl/>
        </w:rPr>
        <w:t>ממשלה</w:t>
      </w:r>
      <w:r w:rsidR="0084256A">
        <w:rPr>
          <w:rtl/>
        </w:rPr>
        <w:t xml:space="preserve"> </w:t>
      </w:r>
      <w:r w:rsidRPr="00CF24E8">
        <w:rPr>
          <w:rtl/>
        </w:rPr>
        <w:t>תבוסתנית,</w:t>
      </w:r>
      <w:r w:rsidR="0084256A">
        <w:rPr>
          <w:rtl/>
        </w:rPr>
        <w:t xml:space="preserve"> </w:t>
      </w:r>
      <w:r w:rsidRPr="00CF24E8">
        <w:rPr>
          <w:rtl/>
        </w:rPr>
        <w:t>הפוחדת</w:t>
      </w:r>
      <w:r w:rsidR="0084256A">
        <w:rPr>
          <w:rtl/>
        </w:rPr>
        <w:t xml:space="preserve"> </w:t>
      </w:r>
      <w:r w:rsidRPr="00CF24E8">
        <w:rPr>
          <w:rtl/>
        </w:rPr>
        <w:t>מהצל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עצמה,</w:t>
      </w:r>
      <w:r w:rsidR="0084256A">
        <w:rPr>
          <w:rtl/>
        </w:rPr>
        <w:t xml:space="preserve"> </w:t>
      </w:r>
      <w:r w:rsidRPr="00CF24E8">
        <w:rPr>
          <w:rtl/>
        </w:rPr>
        <w:t>מסוגלת</w:t>
      </w:r>
      <w:r w:rsidR="0084256A">
        <w:rPr>
          <w:rtl/>
        </w:rPr>
        <w:t xml:space="preserve"> </w:t>
      </w:r>
      <w:r w:rsidRPr="00CF24E8">
        <w:rPr>
          <w:rtl/>
        </w:rPr>
        <w:t>לוותר</w:t>
      </w:r>
      <w:r w:rsidR="0084256A">
        <w:rPr>
          <w:rtl/>
        </w:rPr>
        <w:t xml:space="preserve"> </w:t>
      </w:r>
      <w:r w:rsidRPr="00CF24E8">
        <w:rPr>
          <w:rtl/>
        </w:rPr>
        <w:t>לאויבינו על</w:t>
      </w:r>
      <w:r w:rsidR="0084256A">
        <w:rPr>
          <w:rtl/>
        </w:rPr>
        <w:t xml:space="preserve"> </w:t>
      </w:r>
      <w:r w:rsidRPr="00CF24E8">
        <w:rPr>
          <w:rtl/>
        </w:rPr>
        <w:t>בבת</w:t>
      </w:r>
      <w:r w:rsidR="0084256A">
        <w:rPr>
          <w:rtl/>
        </w:rPr>
        <w:t>-</w:t>
      </w:r>
      <w:r w:rsidRPr="00CF24E8">
        <w:rPr>
          <w:rtl/>
        </w:rPr>
        <w:t>עינה.</w:t>
      </w:r>
      <w:r w:rsidR="0084256A">
        <w:rPr>
          <w:rtl/>
        </w:rPr>
        <w:t xml:space="preserve"> </w:t>
      </w:r>
      <w:r w:rsidRPr="00CF24E8">
        <w:rPr>
          <w:rtl/>
        </w:rPr>
        <w:t>אדוני היושב</w:t>
      </w:r>
      <w:r w:rsidR="0084256A">
        <w:rPr>
          <w:rtl/>
        </w:rPr>
        <w:t>-</w:t>
      </w:r>
      <w:r w:rsidRPr="00CF24E8">
        <w:rPr>
          <w:rtl/>
        </w:rPr>
        <w:t>ראש, זה מעיד על חוסר רגישות, על חוסר הבנה לקודשי ישראל</w:t>
      </w:r>
      <w:r w:rsidR="0084256A">
        <w:rPr>
          <w:rtl/>
        </w:rPr>
        <w:t xml:space="preserve"> </w:t>
      </w:r>
      <w:r w:rsidRPr="00CF24E8">
        <w:rPr>
          <w:rtl/>
        </w:rPr>
        <w:t>ולמסורתנו.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כך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בנושא</w:t>
      </w:r>
      <w:r w:rsidR="0084256A">
        <w:rPr>
          <w:rtl/>
        </w:rPr>
        <w:t xml:space="preserve"> </w:t>
      </w:r>
      <w:r w:rsidRPr="00CF24E8">
        <w:rPr>
          <w:rtl/>
        </w:rPr>
        <w:t>קבר</w:t>
      </w:r>
      <w:r w:rsidR="0084256A">
        <w:rPr>
          <w:rtl/>
        </w:rPr>
        <w:t xml:space="preserve"> </w:t>
      </w:r>
      <w:r w:rsidRPr="00CF24E8">
        <w:rPr>
          <w:rtl/>
        </w:rPr>
        <w:t>יוסף</w:t>
      </w:r>
      <w:r w:rsidR="0084256A">
        <w:rPr>
          <w:rtl/>
        </w:rPr>
        <w:t xml:space="preserve"> </w:t>
      </w:r>
      <w:r w:rsidRPr="00CF24E8">
        <w:rPr>
          <w:rtl/>
        </w:rPr>
        <w:t>בשכם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אשר על קברו נוסדה ישיבה </w:t>
      </w:r>
      <w:r w:rsidR="0084256A">
        <w:rPr>
          <w:rtl/>
        </w:rPr>
        <w:t>–</w:t>
      </w:r>
      <w:r w:rsidRPr="00CF24E8">
        <w:rPr>
          <w:rtl/>
        </w:rPr>
        <w:t xml:space="preserve"> שהופקר 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ממשלתנו לידי הערבים ולשליטתם.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אוי</w:t>
      </w:r>
      <w:r w:rsidR="0084256A">
        <w:rPr>
          <w:rtl/>
        </w:rPr>
        <w:t xml:space="preserve"> </w:t>
      </w:r>
      <w:r w:rsidRPr="00CF24E8">
        <w:rPr>
          <w:rtl/>
        </w:rPr>
        <w:t>ואבוי לשלטון יהודי אשר מעז לנהוג כך לגבי אתרים שאין למוסלמים שום קשר</w:t>
      </w:r>
      <w:r w:rsidR="0084256A">
        <w:rPr>
          <w:rtl/>
        </w:rPr>
        <w:t xml:space="preserve"> </w:t>
      </w:r>
      <w:r w:rsidRPr="00CF24E8">
        <w:rPr>
          <w:rtl/>
        </w:rPr>
        <w:t>אליהם</w:t>
      </w:r>
      <w:r w:rsidR="0084256A">
        <w:rPr>
          <w:rtl/>
        </w:rPr>
        <w:t xml:space="preserve"> </w:t>
      </w:r>
      <w:r w:rsidRPr="00CF24E8">
        <w:rPr>
          <w:rtl/>
        </w:rPr>
        <w:t>ושום</w:t>
      </w:r>
      <w:r w:rsidR="0084256A">
        <w:rPr>
          <w:rtl/>
        </w:rPr>
        <w:t xml:space="preserve"> </w:t>
      </w:r>
      <w:r w:rsidRPr="00CF24E8">
        <w:rPr>
          <w:rtl/>
        </w:rPr>
        <w:t>בעלות</w:t>
      </w:r>
      <w:r w:rsidR="0084256A">
        <w:rPr>
          <w:rtl/>
        </w:rPr>
        <w:t xml:space="preserve"> </w:t>
      </w:r>
      <w:r w:rsidRPr="00CF24E8">
        <w:rPr>
          <w:rtl/>
        </w:rPr>
        <w:t>עליהם.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מלמד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ניהול</w:t>
      </w:r>
      <w:r w:rsidR="0084256A">
        <w:rPr>
          <w:rtl/>
        </w:rPr>
        <w:t xml:space="preserve"> </w:t>
      </w:r>
      <w:r w:rsidRPr="00CF24E8">
        <w:rPr>
          <w:rtl/>
        </w:rPr>
        <w:t>המשא</w:t>
      </w:r>
      <w:r w:rsidR="0084256A">
        <w:rPr>
          <w:rtl/>
        </w:rPr>
        <w:t>-</w:t>
      </w:r>
      <w:r w:rsidRPr="00CF24E8">
        <w:rPr>
          <w:rtl/>
        </w:rPr>
        <w:t>ומתן</w:t>
      </w:r>
      <w:r w:rsidR="0084256A">
        <w:rPr>
          <w:rtl/>
        </w:rPr>
        <w:t xml:space="preserve"> </w:t>
      </w:r>
      <w:r w:rsidRPr="00CF24E8">
        <w:rPr>
          <w:rtl/>
        </w:rPr>
        <w:t>בשיטה בלתי אחראית</w:t>
      </w:r>
      <w:r w:rsidR="0084256A">
        <w:rPr>
          <w:rtl/>
        </w:rPr>
        <w:t xml:space="preserve"> </w:t>
      </w:r>
      <w:r w:rsidRPr="00CF24E8">
        <w:rPr>
          <w:rtl/>
        </w:rPr>
        <w:t>ושלומיאלית,</w:t>
      </w:r>
      <w:r w:rsidR="0084256A">
        <w:rPr>
          <w:rtl/>
        </w:rPr>
        <w:t xml:space="preserve"> </w:t>
      </w:r>
      <w:r w:rsidRPr="00CF24E8">
        <w:rPr>
          <w:rtl/>
        </w:rPr>
        <w:t>כאילו</w:t>
      </w:r>
      <w:r w:rsidR="0084256A">
        <w:rPr>
          <w:rtl/>
        </w:rPr>
        <w:t xml:space="preserve"> </w:t>
      </w:r>
      <w:r w:rsidRPr="00CF24E8">
        <w:rPr>
          <w:rtl/>
        </w:rPr>
        <w:t>אנו</w:t>
      </w:r>
      <w:r w:rsidR="0084256A">
        <w:rPr>
          <w:rtl/>
        </w:rPr>
        <w:t xml:space="preserve"> </w:t>
      </w:r>
      <w:r w:rsidRPr="00CF24E8">
        <w:rPr>
          <w:rtl/>
        </w:rPr>
        <w:t>הפסדנו במלחמה, ומתוך כניעה אנו נסוגים לגבולות 4 ביוני</w:t>
      </w:r>
      <w:r w:rsidR="0084256A">
        <w:rPr>
          <w:rtl/>
        </w:rPr>
        <w:t xml:space="preserve"> </w:t>
      </w:r>
      <w:r w:rsidRPr="00CF24E8">
        <w:rPr>
          <w:rtl/>
        </w:rPr>
        <w:t>1967.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בדרך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הממשלה הזאת לא תוכל להמשיך לעולם ועד. ומי יודע אם לא נגיע חלילה</w:t>
      </w:r>
      <w:r w:rsidR="0084256A">
        <w:rPr>
          <w:rtl/>
        </w:rPr>
        <w:t xml:space="preserve"> </w:t>
      </w:r>
      <w:r w:rsidRPr="00CF24E8">
        <w:rPr>
          <w:rtl/>
        </w:rPr>
        <w:t>למצב, שגם לכותל המערבי נצטרך לבוא בליווי משותף של ישראלים ופלשתינים.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מאוד מודה לחבר הכנסת ורדיגר.</w:t>
      </w:r>
      <w:r w:rsidR="0084256A">
        <w:rPr>
          <w:rtl/>
        </w:rPr>
        <w:t xml:space="preserve"> </w:t>
      </w:r>
      <w:r w:rsidRPr="00CF24E8">
        <w:rPr>
          <w:rtl/>
        </w:rPr>
        <w:t>חבר הכנסת חיים אורון.</w:t>
      </w:r>
      <w:r w:rsidR="0084256A">
        <w:rPr>
          <w:rtl/>
        </w:rPr>
        <w:t xml:space="preserve"> </w:t>
      </w:r>
      <w:r w:rsidRPr="00CF24E8">
        <w:rPr>
          <w:rtl/>
        </w:rPr>
        <w:t>אני מודה לכם על</w:t>
      </w:r>
      <w:r w:rsidR="0084256A">
        <w:rPr>
          <w:rtl/>
        </w:rPr>
        <w:t xml:space="preserve"> </w:t>
      </w:r>
      <w:r w:rsidRPr="00CF24E8">
        <w:rPr>
          <w:rtl/>
        </w:rPr>
        <w:t>כך שאתם מקפידים על הזמן, כי יש לנו עוד סדר</w:t>
      </w:r>
      <w:r w:rsidR="0084256A">
        <w:rPr>
          <w:rtl/>
        </w:rPr>
        <w:t>-</w:t>
      </w:r>
      <w:r w:rsidRPr="00CF24E8">
        <w:rPr>
          <w:rtl/>
        </w:rPr>
        <w:t>יום עמוס.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חיים אורון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הכנסת, הפקרת כל ערך, הפקרת כל אידיאולוגיה </w:t>
      </w:r>
      <w:r w:rsidR="0084256A">
        <w:rPr>
          <w:rtl/>
        </w:rPr>
        <w:t>–</w:t>
      </w:r>
      <w:r w:rsidRPr="00CF24E8">
        <w:rPr>
          <w:rtl/>
        </w:rPr>
        <w:t xml:space="preserve"> אמרה</w:t>
      </w:r>
      <w:r w:rsidR="0084256A">
        <w:rPr>
          <w:rtl/>
        </w:rPr>
        <w:t xml:space="preserve"> </w:t>
      </w:r>
      <w:r w:rsidRPr="00CF24E8">
        <w:rPr>
          <w:rtl/>
        </w:rPr>
        <w:t>חברת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לימור</w:t>
      </w:r>
      <w:r w:rsidR="0084256A">
        <w:rPr>
          <w:rtl/>
        </w:rPr>
        <w:t xml:space="preserve"> </w:t>
      </w:r>
      <w:r w:rsidRPr="00CF24E8">
        <w:rPr>
          <w:rtl/>
        </w:rPr>
        <w:t>לבנת</w:t>
      </w:r>
      <w:r w:rsidR="0084256A">
        <w:rPr>
          <w:rtl/>
        </w:rPr>
        <w:t xml:space="preserve"> </w:t>
      </w:r>
      <w:r w:rsidRPr="00CF24E8">
        <w:rPr>
          <w:rtl/>
        </w:rPr>
        <w:t>לפני</w:t>
      </w:r>
      <w:r w:rsidR="0084256A">
        <w:rPr>
          <w:rtl/>
        </w:rPr>
        <w:t xml:space="preserve"> </w:t>
      </w:r>
      <w:r w:rsidRPr="00CF24E8">
        <w:rPr>
          <w:rtl/>
        </w:rPr>
        <w:t>כמה</w:t>
      </w:r>
      <w:r w:rsidR="0084256A">
        <w:rPr>
          <w:rtl/>
        </w:rPr>
        <w:t xml:space="preserve"> </w:t>
      </w:r>
      <w:r w:rsidRPr="00CF24E8">
        <w:rPr>
          <w:rtl/>
        </w:rPr>
        <w:t>דקות. אני אומר לה, זו בעיני הגשמת הציונות</w:t>
      </w:r>
      <w:r w:rsidR="0084256A">
        <w:rPr>
          <w:rtl/>
        </w:rPr>
        <w:t xml:space="preserve"> </w:t>
      </w:r>
      <w:r w:rsidRPr="00CF24E8">
        <w:rPr>
          <w:rtl/>
        </w:rPr>
        <w:t>במיטבה.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מרכזה</w:t>
      </w:r>
      <w:r w:rsidR="0084256A">
        <w:rPr>
          <w:rtl/>
        </w:rPr>
        <w:t xml:space="preserve"> </w:t>
      </w:r>
      <w:r w:rsidRPr="00CF24E8">
        <w:rPr>
          <w:rtl/>
        </w:rPr>
        <w:t>של המחלוקת. לא התקפלות, לא ויתור למישהו אחר, לא בריחה משום</w:t>
      </w:r>
      <w:r w:rsidR="0084256A">
        <w:rPr>
          <w:rtl/>
        </w:rPr>
        <w:t xml:space="preserve"> </w:t>
      </w:r>
      <w:r w:rsidRPr="00CF24E8">
        <w:rPr>
          <w:rtl/>
        </w:rPr>
        <w:t>מקום.</w:t>
      </w:r>
      <w:r w:rsidR="0084256A">
        <w:rPr>
          <w:rtl/>
        </w:rPr>
        <w:t xml:space="preserve"> </w:t>
      </w:r>
      <w:r w:rsidRPr="00CF24E8">
        <w:rPr>
          <w:rtl/>
        </w:rPr>
        <w:t>500 מטר מקבר רחל אתם מוכנים שניסוג? סתם ג'בלאה ריקה על</w:t>
      </w:r>
      <w:r w:rsidR="0084256A">
        <w:rPr>
          <w:rtl/>
        </w:rPr>
        <w:t>-</w:t>
      </w:r>
      <w:r w:rsidRPr="00CF24E8">
        <w:rPr>
          <w:rtl/>
        </w:rPr>
        <w:t>יד בית</w:t>
      </w:r>
      <w:r w:rsidR="0084256A">
        <w:rPr>
          <w:rtl/>
        </w:rPr>
        <w:t>-</w:t>
      </w:r>
      <w:r w:rsidRPr="00CF24E8">
        <w:rPr>
          <w:rtl/>
        </w:rPr>
        <w:t>לחם, אתם</w:t>
      </w:r>
      <w:r w:rsidR="0084256A">
        <w:rPr>
          <w:rtl/>
        </w:rPr>
        <w:t xml:space="preserve"> </w:t>
      </w:r>
      <w:r w:rsidRPr="00CF24E8">
        <w:rPr>
          <w:rtl/>
        </w:rPr>
        <w:t>מוכנים שניסוג?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קריאה: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ודאי שלא.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חיים אורון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ודאי</w:t>
      </w:r>
      <w:r w:rsidR="0084256A">
        <w:rPr>
          <w:rtl/>
        </w:rPr>
        <w:t xml:space="preserve"> </w:t>
      </w:r>
      <w:r w:rsidRPr="00CF24E8">
        <w:rPr>
          <w:rtl/>
        </w:rPr>
        <w:t>שלא.</w:t>
      </w:r>
      <w:r w:rsidR="0084256A">
        <w:rPr>
          <w:rtl/>
        </w:rPr>
        <w:t xml:space="preserve"> 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אתם אומרים קבר רחל, מחר תאמרו דבר אחר. בסופו של דבר, לא</w:t>
      </w:r>
      <w:r w:rsidR="0084256A">
        <w:rPr>
          <w:rtl/>
        </w:rPr>
        <w:t xml:space="preserve"> </w:t>
      </w:r>
      <w:r w:rsidRPr="00CF24E8">
        <w:rPr>
          <w:rtl/>
        </w:rPr>
        <w:t>יעזור,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מתמודדים פה עם שתי תפיסות אידיאולוגיות שונות. הציונות הזאת, שאת</w:t>
      </w:r>
      <w:r w:rsidR="0084256A">
        <w:rPr>
          <w:rtl/>
        </w:rPr>
        <w:t xml:space="preserve"> </w:t>
      </w:r>
      <w:r w:rsidRPr="00CF24E8">
        <w:rPr>
          <w:rtl/>
        </w:rPr>
        <w:t>קוראת</w:t>
      </w:r>
      <w:r w:rsidR="0084256A">
        <w:rPr>
          <w:rtl/>
        </w:rPr>
        <w:t xml:space="preserve"> </w:t>
      </w:r>
      <w:r w:rsidRPr="00CF24E8">
        <w:rPr>
          <w:rtl/>
        </w:rPr>
        <w:t>לה נסיגה, היא בעיני הציונות במיטבה. הציונות שאת רצית להגשימה ואני מקווה</w:t>
      </w:r>
      <w:r w:rsidR="0084256A">
        <w:rPr>
          <w:rtl/>
        </w:rPr>
        <w:t xml:space="preserve"> </w:t>
      </w:r>
      <w:r w:rsidRPr="00CF24E8">
        <w:rPr>
          <w:rtl/>
        </w:rPr>
        <w:t>שבימים</w:t>
      </w:r>
      <w:r w:rsidR="0084256A">
        <w:rPr>
          <w:rtl/>
        </w:rPr>
        <w:t xml:space="preserve"> </w:t>
      </w:r>
      <w:r w:rsidRPr="00CF24E8">
        <w:rPr>
          <w:rtl/>
        </w:rPr>
        <w:t>אלה סופית יירשם כישלונה היתה בעיני עיוות, עיקום של הערכים הציוניים כפי</w:t>
      </w:r>
      <w:r w:rsidR="0084256A">
        <w:rPr>
          <w:rtl/>
        </w:rPr>
        <w:t xml:space="preserve"> </w:t>
      </w:r>
      <w:r w:rsidRPr="00CF24E8">
        <w:rPr>
          <w:rtl/>
        </w:rPr>
        <w:t>שאני מבין אותם.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 אפילו לא מצטער אם אתה עוזב את קבר רחל?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חיים אורון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סליחה,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הגשמת הציונות היתה מלווה בקשיים, בצער, במכאוב ובוויתור. זה לא</w:t>
      </w:r>
      <w:r w:rsidR="0084256A">
        <w:rPr>
          <w:rtl/>
        </w:rPr>
        <w:t xml:space="preserve"> </w:t>
      </w:r>
      <w:r w:rsidRPr="00CF24E8">
        <w:rPr>
          <w:rtl/>
        </w:rPr>
        <w:t>הוויתור הראשון שאני עשיתי בתור ציוני.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לימור לבנת (הליכוד):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את הכותל?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חיים אורון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יודע,</w:t>
      </w:r>
      <w:r w:rsidR="0084256A">
        <w:rPr>
          <w:rtl/>
        </w:rPr>
        <w:t xml:space="preserve"> </w:t>
      </w:r>
      <w:r w:rsidRPr="00CF24E8">
        <w:rPr>
          <w:rtl/>
        </w:rPr>
        <w:t>חברת הכנסת לימור לבנת, עכשיו תשאלי אותי על הכותל ובשלב הבא על</w:t>
      </w:r>
      <w:r w:rsidR="0084256A">
        <w:rPr>
          <w:rtl/>
        </w:rPr>
        <w:t xml:space="preserve"> </w:t>
      </w:r>
      <w:r w:rsidRPr="00CF24E8">
        <w:rPr>
          <w:rtl/>
        </w:rPr>
        <w:t>באר</w:t>
      </w:r>
      <w:r w:rsidR="0084256A">
        <w:rPr>
          <w:rtl/>
        </w:rPr>
        <w:t>-</w:t>
      </w:r>
      <w:r w:rsidRPr="00CF24E8">
        <w:rPr>
          <w:rtl/>
        </w:rPr>
        <w:t>שבע.</w:t>
      </w:r>
      <w:r w:rsidR="0084256A">
        <w:rPr>
          <w:rtl/>
        </w:rPr>
        <w:t xml:space="preserve"> </w:t>
      </w:r>
      <w:r w:rsidRPr="00CF24E8">
        <w:rPr>
          <w:rtl/>
        </w:rPr>
        <w:t xml:space="preserve">כבר הוכח לאורך 27 השנים האחרונות, שלא מי שנשבע יותר </w:t>
      </w:r>
      <w:r w:rsidR="0084256A">
        <w:rPr>
          <w:rtl/>
        </w:rPr>
        <w:t>–</w:t>
      </w:r>
      <w:r w:rsidRPr="00CF24E8">
        <w:rPr>
          <w:rtl/>
        </w:rPr>
        <w:t xml:space="preserve"> לעולם לא, לנצח</w:t>
      </w:r>
      <w:r w:rsidR="0084256A">
        <w:rPr>
          <w:rtl/>
        </w:rPr>
        <w:t xml:space="preserve"> </w:t>
      </w:r>
      <w:r w:rsidRPr="00CF24E8">
        <w:rPr>
          <w:rtl/>
        </w:rPr>
        <w:t>נצחים,</w:t>
      </w:r>
      <w:r w:rsidR="0084256A">
        <w:rPr>
          <w:rtl/>
        </w:rPr>
        <w:t xml:space="preserve"> </w:t>
      </w:r>
      <w:r w:rsidRPr="00CF24E8">
        <w:rPr>
          <w:rtl/>
        </w:rPr>
        <w:t>טוב</w:t>
      </w:r>
      <w:r w:rsidR="0084256A">
        <w:rPr>
          <w:rtl/>
        </w:rPr>
        <w:t xml:space="preserve"> </w:t>
      </w:r>
      <w:r w:rsidRPr="00CF24E8">
        <w:rPr>
          <w:rtl/>
        </w:rPr>
        <w:t>שארם</w:t>
      </w:r>
      <w:r w:rsidR="0084256A">
        <w:rPr>
          <w:rtl/>
        </w:rPr>
        <w:t>-</w:t>
      </w:r>
      <w:r w:rsidRPr="00CF24E8">
        <w:rPr>
          <w:rtl/>
        </w:rPr>
        <w:t>אל</w:t>
      </w:r>
      <w:r w:rsidR="0084256A">
        <w:rPr>
          <w:rtl/>
        </w:rPr>
        <w:t>-</w:t>
      </w:r>
      <w:r w:rsidRPr="00CF24E8">
        <w:rPr>
          <w:rtl/>
        </w:rPr>
        <w:t>שיח' משלום,</w:t>
      </w:r>
      <w:r w:rsidR="0084256A">
        <w:rPr>
          <w:rtl/>
        </w:rPr>
        <w:t xml:space="preserve"> </w:t>
      </w:r>
      <w:r w:rsidRPr="00CF24E8">
        <w:rPr>
          <w:rtl/>
        </w:rPr>
        <w:t>הוא זה שהיה נאמן יותר. ולא מי שמלכתחילה אמר,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אני מוכן שם לוותר </w:t>
      </w:r>
      <w:r w:rsidR="0084256A">
        <w:rPr>
          <w:rtl/>
        </w:rPr>
        <w:t>–</w:t>
      </w:r>
      <w:r w:rsidRPr="00CF24E8">
        <w:rPr>
          <w:rtl/>
        </w:rPr>
        <w:t xml:space="preserve"> ויתר פחות.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 משווה את שארם</w:t>
      </w:r>
      <w:r w:rsidR="0084256A">
        <w:rPr>
          <w:rtl/>
        </w:rPr>
        <w:t>-</w:t>
      </w:r>
      <w:r w:rsidRPr="00CF24E8">
        <w:rPr>
          <w:rtl/>
        </w:rPr>
        <w:t>אל</w:t>
      </w:r>
      <w:r w:rsidR="0084256A">
        <w:rPr>
          <w:rtl/>
        </w:rPr>
        <w:t>-</w:t>
      </w:r>
      <w:r w:rsidRPr="00CF24E8">
        <w:rPr>
          <w:rtl/>
        </w:rPr>
        <w:t>שיח' לקבר רחל?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חיים אורון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אני זוכר את המבחנים </w:t>
      </w:r>
      <w:r w:rsidR="0084256A">
        <w:rPr>
          <w:rtl/>
        </w:rPr>
        <w:t>–</w:t>
      </w:r>
      <w:r w:rsidRPr="00CF24E8">
        <w:rPr>
          <w:rtl/>
        </w:rPr>
        <w:t xml:space="preserve"> מי שנשבע לשדות ומי שנשבע לחולית ומי שנשבע לנחל</w:t>
      </w:r>
      <w:r w:rsidR="0084256A">
        <w:rPr>
          <w:rtl/>
        </w:rPr>
        <w:t>-</w:t>
      </w:r>
      <w:r w:rsidRPr="00CF24E8">
        <w:rPr>
          <w:rtl/>
        </w:rPr>
        <w:t xml:space="preserve">ים </w:t>
      </w:r>
      <w:r w:rsidR="0084256A">
        <w:rPr>
          <w:rtl/>
        </w:rPr>
        <w:t>– 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לימור לבנת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מדברים על קבר רחל.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חיים אורון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חברים</w:t>
      </w:r>
      <w:r w:rsidR="0084256A">
        <w:rPr>
          <w:rtl/>
        </w:rPr>
        <w:t xml:space="preserve"> </w:t>
      </w:r>
      <w:r w:rsidRPr="00CF24E8">
        <w:rPr>
          <w:rtl/>
        </w:rPr>
        <w:t>יקרים, קבר רחל איננו בבחינת ציורו של שאגאל, הוא איננו תלוי באוויר.</w:t>
      </w:r>
      <w:r w:rsidR="0084256A">
        <w:rPr>
          <w:rtl/>
        </w:rPr>
        <w:t xml:space="preserve"> </w:t>
      </w:r>
      <w:r w:rsidRPr="00CF24E8">
        <w:rPr>
          <w:rtl/>
        </w:rPr>
        <w:t>קבר</w:t>
      </w:r>
      <w:r w:rsidR="0084256A">
        <w:rPr>
          <w:rtl/>
        </w:rPr>
        <w:t xml:space="preserve"> </w:t>
      </w:r>
      <w:r w:rsidRPr="00CF24E8">
        <w:rPr>
          <w:rtl/>
        </w:rPr>
        <w:t>רחל</w:t>
      </w:r>
      <w:r w:rsidR="0084256A">
        <w:rPr>
          <w:rtl/>
        </w:rPr>
        <w:t xml:space="preserve"> </w:t>
      </w:r>
      <w:r w:rsidRPr="00CF24E8">
        <w:rPr>
          <w:rtl/>
        </w:rPr>
        <w:t>הוא חלק משטח שמתחיל בנקודה מסוימת וממשיך בתחום אחר. הוא לא עומד בפני</w:t>
      </w:r>
      <w:r w:rsidR="0084256A">
        <w:rPr>
          <w:rtl/>
        </w:rPr>
        <w:t xml:space="preserve"> </w:t>
      </w:r>
      <w:r w:rsidRPr="00CF24E8">
        <w:rPr>
          <w:rtl/>
        </w:rPr>
        <w:t>עצמו. אם הסכסוך היה על קבר רחל, היה הרבה יותר קל לפתור אותו.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לכן,</w:t>
      </w:r>
      <w:r w:rsidR="0084256A">
        <w:rPr>
          <w:rtl/>
        </w:rPr>
        <w:t xml:space="preserve"> </w:t>
      </w:r>
      <w:r w:rsidRPr="00CF24E8">
        <w:rPr>
          <w:rtl/>
        </w:rPr>
        <w:t>בסופו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דבר, מה שאתם מנסים להציג כסוג של התקפלות, כסוג של ויתור,</w:t>
      </w:r>
      <w:r w:rsidR="0084256A">
        <w:rPr>
          <w:rtl/>
        </w:rPr>
        <w:t xml:space="preserve"> </w:t>
      </w:r>
      <w:r w:rsidRPr="00CF24E8">
        <w:rPr>
          <w:rtl/>
        </w:rPr>
        <w:t>כסוג של חוסר איתנות אידיאולוגית, חבר הכנסת ורדיגר, הוא בעיני הגשמת התפיסה שלי,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ויתורים,</w:t>
      </w:r>
      <w:r w:rsidR="0084256A">
        <w:rPr>
          <w:rtl/>
        </w:rPr>
        <w:t xml:space="preserve"> </w:t>
      </w:r>
      <w:r w:rsidRPr="00CF24E8">
        <w:rPr>
          <w:rtl/>
        </w:rPr>
        <w:t>כפי שכל ניסיון להגשים כל רעיון כרוך בוויתורים. גם בכאב, גם מצדי,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הכאב</w:t>
      </w:r>
      <w:r w:rsidR="0084256A">
        <w:rPr>
          <w:rtl/>
        </w:rPr>
        <w:t xml:space="preserve"> </w:t>
      </w:r>
      <w:r w:rsidRPr="00CF24E8">
        <w:rPr>
          <w:rtl/>
        </w:rPr>
        <w:t>שלי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כאב</w:t>
      </w:r>
      <w:r w:rsidR="0084256A">
        <w:rPr>
          <w:rtl/>
        </w:rPr>
        <w:t xml:space="preserve"> </w:t>
      </w:r>
      <w:r w:rsidRPr="00CF24E8">
        <w:rPr>
          <w:rtl/>
        </w:rPr>
        <w:t>שיש לו משמעות בעיני, כי תכלית הכאב רצויה.</w:t>
      </w:r>
      <w:r w:rsidR="0084256A">
        <w:rPr>
          <w:rtl/>
        </w:rPr>
        <w:t xml:space="preserve"> </w:t>
      </w:r>
      <w:r w:rsidRPr="00CF24E8">
        <w:rPr>
          <w:rtl/>
        </w:rPr>
        <w:t>הכאב שאתם</w:t>
      </w:r>
      <w:r w:rsidR="0084256A">
        <w:rPr>
          <w:rtl/>
        </w:rPr>
        <w:t xml:space="preserve"> </w:t>
      </w:r>
      <w:r w:rsidRPr="00CF24E8">
        <w:rPr>
          <w:rtl/>
        </w:rPr>
        <w:t>מדברים</w:t>
      </w:r>
      <w:r w:rsidR="0084256A">
        <w:rPr>
          <w:rtl/>
        </w:rPr>
        <w:t xml:space="preserve"> </w:t>
      </w:r>
      <w:r w:rsidRPr="00CF24E8">
        <w:rPr>
          <w:rtl/>
        </w:rPr>
        <w:t>עליו,</w:t>
      </w:r>
      <w:r w:rsidR="0084256A">
        <w:rPr>
          <w:rtl/>
        </w:rPr>
        <w:t xml:space="preserve"> </w:t>
      </w:r>
      <w:r w:rsidRPr="00CF24E8">
        <w:rPr>
          <w:rtl/>
        </w:rPr>
        <w:t>ואני</w:t>
      </w:r>
      <w:r w:rsidR="0084256A">
        <w:rPr>
          <w:rtl/>
        </w:rPr>
        <w:t xml:space="preserve"> </w:t>
      </w:r>
      <w:r w:rsidRPr="00CF24E8">
        <w:rPr>
          <w:rtl/>
        </w:rPr>
        <w:t>מאמין</w:t>
      </w:r>
      <w:r w:rsidR="0084256A">
        <w:rPr>
          <w:rtl/>
        </w:rPr>
        <w:t xml:space="preserve"> </w:t>
      </w:r>
      <w:r w:rsidRPr="00CF24E8">
        <w:rPr>
          <w:rtl/>
        </w:rPr>
        <w:t>לכאב שאתה מדבר עליו, נובע מהתחושה המהותית, שהתכלית</w:t>
      </w:r>
      <w:r w:rsidR="0084256A">
        <w:rPr>
          <w:rtl/>
        </w:rPr>
        <w:t xml:space="preserve"> </w:t>
      </w:r>
      <w:r w:rsidRPr="00CF24E8">
        <w:rPr>
          <w:rtl/>
        </w:rPr>
        <w:t>אינה</w:t>
      </w:r>
      <w:r w:rsidR="0084256A">
        <w:rPr>
          <w:rtl/>
        </w:rPr>
        <w:t xml:space="preserve"> </w:t>
      </w:r>
      <w:r w:rsidRPr="00CF24E8">
        <w:rPr>
          <w:rtl/>
        </w:rPr>
        <w:t>ראויה,</w:t>
      </w:r>
      <w:r w:rsidR="0084256A">
        <w:rPr>
          <w:rtl/>
        </w:rPr>
        <w:t xml:space="preserve"> </w:t>
      </w:r>
      <w:r w:rsidRPr="00CF24E8">
        <w:rPr>
          <w:rtl/>
        </w:rPr>
        <w:t>הכאב</w:t>
      </w:r>
      <w:r w:rsidR="0084256A">
        <w:rPr>
          <w:rtl/>
        </w:rPr>
        <w:t xml:space="preserve"> </w:t>
      </w:r>
      <w:r w:rsidRPr="00CF24E8">
        <w:rPr>
          <w:rtl/>
        </w:rPr>
        <w:t>אינו</w:t>
      </w:r>
      <w:r w:rsidR="0084256A">
        <w:rPr>
          <w:rtl/>
        </w:rPr>
        <w:t xml:space="preserve"> </w:t>
      </w:r>
      <w:r w:rsidRPr="00CF24E8">
        <w:rPr>
          <w:rtl/>
        </w:rPr>
        <w:t>רצוי,</w:t>
      </w:r>
      <w:r w:rsidR="0084256A">
        <w:rPr>
          <w:rtl/>
        </w:rPr>
        <w:t xml:space="preserve"> </w:t>
      </w:r>
      <w:r w:rsidRPr="00CF24E8">
        <w:rPr>
          <w:rtl/>
        </w:rPr>
        <w:t>לכן</w:t>
      </w:r>
      <w:r w:rsidR="0084256A">
        <w:rPr>
          <w:rtl/>
        </w:rPr>
        <w:t xml:space="preserve"> </w:t>
      </w:r>
      <w:r w:rsidRPr="00CF24E8">
        <w:rPr>
          <w:rtl/>
        </w:rPr>
        <w:t>לא אשלם את המחיר.</w:t>
      </w:r>
      <w:r w:rsidR="0084256A">
        <w:rPr>
          <w:rtl/>
        </w:rPr>
        <w:t xml:space="preserve"> </w:t>
      </w:r>
      <w:r w:rsidRPr="00CF24E8">
        <w:rPr>
          <w:rtl/>
        </w:rPr>
        <w:t>הוויכוח בינינו הוא על</w:t>
      </w:r>
      <w:r w:rsidR="0084256A">
        <w:rPr>
          <w:rtl/>
        </w:rPr>
        <w:t xml:space="preserve"> </w:t>
      </w:r>
      <w:r w:rsidRPr="00CF24E8">
        <w:rPr>
          <w:rtl/>
        </w:rPr>
        <w:t>התכלית ולא על עוצמת הכאב.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מאוד מודה לחבר הכנסת חיים אורון.</w:t>
      </w:r>
      <w:r w:rsidR="0084256A">
        <w:rPr>
          <w:rtl/>
        </w:rPr>
        <w:t xml:space="preserve"> </w:t>
      </w:r>
      <w:r w:rsidRPr="00CF24E8">
        <w:rPr>
          <w:rtl/>
        </w:rPr>
        <w:t>השר שריד,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חברי הכנסת, חברי, הדברים שנשמעו כאן לא הצטמצמו אך ורק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לעניין קבר רחל </w:t>
      </w:r>
      <w:r w:rsidR="0084256A">
        <w:rPr>
          <w:rtl/>
        </w:rPr>
        <w:t xml:space="preserve">– </w:t>
      </w:r>
      <w:r w:rsidRPr="00CF24E8">
        <w:rPr>
          <w:rtl/>
        </w:rPr>
        <w:t xml:space="preserve">אני אייחד כמובן את רוב הדברים לעניין זה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ורדיגר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קבר יוסף.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קבר</w:t>
      </w:r>
      <w:r w:rsidR="0084256A">
        <w:rPr>
          <w:rtl/>
        </w:rPr>
        <w:t xml:space="preserve"> </w:t>
      </w:r>
      <w:r w:rsidRPr="00CF24E8">
        <w:rPr>
          <w:rtl/>
        </w:rPr>
        <w:t>יוסף,</w:t>
      </w:r>
      <w:r w:rsidR="0084256A">
        <w:rPr>
          <w:rtl/>
        </w:rPr>
        <w:t xml:space="preserve"> </w:t>
      </w:r>
      <w:r w:rsidRPr="00CF24E8">
        <w:rPr>
          <w:rtl/>
        </w:rPr>
        <w:t>כן,</w:t>
      </w:r>
      <w:r w:rsidR="0084256A">
        <w:rPr>
          <w:rtl/>
        </w:rPr>
        <w:t xml:space="preserve"> </w:t>
      </w:r>
      <w:r w:rsidRPr="00CF24E8">
        <w:rPr>
          <w:rtl/>
        </w:rPr>
        <w:t>מקבר לקבר.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אלא הם התייחסו בין השאר גם למצב הביטחון.</w:t>
      </w:r>
      <w:r>
        <w:rPr>
          <w:rtl/>
        </w:rPr>
        <w:t xml:space="preserve"> </w:t>
      </w:r>
      <w:r w:rsidR="00CF24E8" w:rsidRPr="00CF24E8">
        <w:rPr>
          <w:rtl/>
        </w:rPr>
        <w:t>שמענו כאן היום שוב את החזות</w:t>
      </w:r>
      <w:r>
        <w:rPr>
          <w:rtl/>
        </w:rPr>
        <w:t xml:space="preserve"> </w:t>
      </w:r>
      <w:r w:rsidR="00CF24E8" w:rsidRPr="00CF24E8">
        <w:rPr>
          <w:rtl/>
        </w:rPr>
        <w:t>הקשה</w:t>
      </w:r>
      <w:r>
        <w:rPr>
          <w:rtl/>
        </w:rPr>
        <w:t xml:space="preserve"> </w:t>
      </w:r>
      <w:r w:rsidR="00CF24E8" w:rsidRPr="00CF24E8">
        <w:rPr>
          <w:rtl/>
        </w:rPr>
        <w:t>והקודרת,</w:t>
      </w:r>
      <w:r>
        <w:rPr>
          <w:rtl/>
        </w:rPr>
        <w:t xml:space="preserve"> </w:t>
      </w:r>
      <w:r w:rsidR="00CF24E8" w:rsidRPr="00CF24E8">
        <w:rPr>
          <w:rtl/>
        </w:rPr>
        <w:t>ראיית השחורות, מה יקרה כאשר תתבצע הלכה למעשה הפריסה מחדש, ואני</w:t>
      </w:r>
      <w:r>
        <w:rPr>
          <w:rtl/>
        </w:rPr>
        <w:t xml:space="preserve"> </w:t>
      </w:r>
      <w:r w:rsidR="00CF24E8" w:rsidRPr="00CF24E8">
        <w:rPr>
          <w:rtl/>
        </w:rPr>
        <w:t>מאוד מקווה שהיא תתבצע בעתיד הקרוב.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חבל</w:t>
      </w:r>
      <w:r w:rsidR="0084256A">
        <w:rPr>
          <w:rtl/>
        </w:rPr>
        <w:t xml:space="preserve"> </w:t>
      </w:r>
      <w:r w:rsidRPr="00CF24E8">
        <w:rPr>
          <w:rtl/>
        </w:rPr>
        <w:t>לטרוח</w:t>
      </w:r>
      <w:r w:rsidR="0084256A">
        <w:rPr>
          <w:rtl/>
        </w:rPr>
        <w:t xml:space="preserve"> </w:t>
      </w:r>
      <w:r w:rsidRPr="00CF24E8">
        <w:rPr>
          <w:rtl/>
        </w:rPr>
        <w:t>וללכת</w:t>
      </w:r>
      <w:r w:rsidR="0084256A">
        <w:rPr>
          <w:rtl/>
        </w:rPr>
        <w:t xml:space="preserve"> </w:t>
      </w:r>
      <w:r w:rsidRPr="00CF24E8">
        <w:rPr>
          <w:rtl/>
        </w:rPr>
        <w:t>אל הפרוטוקולים כדי להוציא משם דברים שנאמרו לא מזמן, גם</w:t>
      </w:r>
      <w:r w:rsidR="0084256A">
        <w:rPr>
          <w:rtl/>
        </w:rPr>
        <w:t xml:space="preserve"> </w:t>
      </w:r>
      <w:r w:rsidRPr="00CF24E8">
        <w:rPr>
          <w:rtl/>
        </w:rPr>
        <w:t>כאשר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מדובר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ביציאה מעזה </w:t>
      </w:r>
      <w:r w:rsidR="0084256A">
        <w:rPr>
          <w:rtl/>
        </w:rPr>
        <w:t>–</w:t>
      </w:r>
      <w:r w:rsidRPr="00CF24E8">
        <w:rPr>
          <w:rtl/>
        </w:rPr>
        <w:t xml:space="preserve"> גם שם איימו עלינו שמי</w:t>
      </w:r>
      <w:r w:rsidR="0084256A">
        <w:rPr>
          <w:rtl/>
        </w:rPr>
        <w:t>-</w:t>
      </w:r>
      <w:r w:rsidRPr="00CF24E8">
        <w:rPr>
          <w:rtl/>
        </w:rPr>
        <w:t>יודע</w:t>
      </w:r>
      <w:r w:rsidR="0084256A">
        <w:rPr>
          <w:rtl/>
        </w:rPr>
        <w:t>-</w:t>
      </w:r>
      <w:r w:rsidRPr="00CF24E8">
        <w:rPr>
          <w:rtl/>
        </w:rPr>
        <w:t>מה יקרה, העולם חוזר</w:t>
      </w:r>
      <w:r w:rsidR="0084256A">
        <w:rPr>
          <w:rtl/>
        </w:rPr>
        <w:t xml:space="preserve"> </w:t>
      </w:r>
      <w:r w:rsidRPr="00CF24E8">
        <w:rPr>
          <w:rtl/>
        </w:rPr>
        <w:t>לתוהו ובוהו, הארץ חוזרת לתוהו ובוהו, "קטיושות" מעזה, ומה לא.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לספר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לכם, חברי חברי הכנסת, שבשבוע שעבר </w:t>
      </w:r>
      <w:r w:rsidR="0084256A">
        <w:rPr>
          <w:rtl/>
        </w:rPr>
        <w:t>–</w:t>
      </w:r>
      <w:r w:rsidRPr="00CF24E8">
        <w:rPr>
          <w:rtl/>
        </w:rPr>
        <w:t xml:space="preserve"> דרך אגב, כדאי לפעמים</w:t>
      </w:r>
      <w:r w:rsidR="0084256A">
        <w:rPr>
          <w:rtl/>
        </w:rPr>
        <w:t xml:space="preserve"> </w:t>
      </w:r>
      <w:r w:rsidRPr="00CF24E8">
        <w:rPr>
          <w:rtl/>
        </w:rPr>
        <w:t>לשוט בארץ, להתהלך בה, לבקר. זה לא מזיק.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יהושע מצא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אתמול שניים הלכו לטייל בה ולא חזרו.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אני לא מניח שאדם כמוך מושפע ממאורע כה עצוב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יהושע מצא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מושפע.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בטיוליו בארץ.</w:t>
      </w:r>
      <w:r>
        <w:rPr>
          <w:rtl/>
        </w:rPr>
        <w:t xml:space="preserve"> </w:t>
      </w:r>
      <w:r w:rsidR="00CF24E8" w:rsidRPr="00CF24E8">
        <w:rPr>
          <w:rtl/>
        </w:rPr>
        <w:t>אני מאמין שאתה בוודאי לא מושפע, ואתה בוודאי גם לא מחנך</w:t>
      </w:r>
      <w:r>
        <w:rPr>
          <w:rtl/>
        </w:rPr>
        <w:t xml:space="preserve"> </w:t>
      </w:r>
      <w:r w:rsidR="00CF24E8" w:rsidRPr="00CF24E8">
        <w:rPr>
          <w:rtl/>
        </w:rPr>
        <w:t>אחרים</w:t>
      </w:r>
      <w:r>
        <w:rPr>
          <w:rtl/>
        </w:rPr>
        <w:t xml:space="preserve"> </w:t>
      </w:r>
      <w:r w:rsidR="00CF24E8" w:rsidRPr="00CF24E8">
        <w:rPr>
          <w:rtl/>
        </w:rPr>
        <w:t>להיות</w:t>
      </w:r>
      <w:r>
        <w:rPr>
          <w:rtl/>
        </w:rPr>
        <w:t xml:space="preserve"> </w:t>
      </w:r>
      <w:r w:rsidR="00CF24E8" w:rsidRPr="00CF24E8">
        <w:rPr>
          <w:rtl/>
        </w:rPr>
        <w:t>מושפעים.</w:t>
      </w:r>
      <w:r>
        <w:rPr>
          <w:rtl/>
        </w:rPr>
        <w:t xml:space="preserve"> </w:t>
      </w:r>
      <w:r w:rsidR="00CF24E8" w:rsidRPr="00CF24E8">
        <w:rPr>
          <w:rtl/>
        </w:rPr>
        <w:t>כאשר</w:t>
      </w:r>
      <w:r>
        <w:rPr>
          <w:rtl/>
        </w:rPr>
        <w:t xml:space="preserve"> </w:t>
      </w:r>
      <w:r w:rsidR="00CF24E8" w:rsidRPr="00CF24E8">
        <w:rPr>
          <w:rtl/>
        </w:rPr>
        <w:t>אתם</w:t>
      </w:r>
      <w:r>
        <w:rPr>
          <w:rtl/>
        </w:rPr>
        <w:t xml:space="preserve"> </w:t>
      </w:r>
      <w:r w:rsidR="00CF24E8" w:rsidRPr="00CF24E8">
        <w:rPr>
          <w:rtl/>
        </w:rPr>
        <w:t>הייתם</w:t>
      </w:r>
      <w:r>
        <w:rPr>
          <w:rtl/>
        </w:rPr>
        <w:t xml:space="preserve"> </w:t>
      </w:r>
      <w:r w:rsidR="00CF24E8" w:rsidRPr="00CF24E8">
        <w:rPr>
          <w:rtl/>
        </w:rPr>
        <w:t>בשלטון, אני זוכר שהארץ שקטה 40 שנה.</w:t>
      </w:r>
      <w:r>
        <w:rPr>
          <w:rtl/>
        </w:rPr>
        <w:t xml:space="preserve"> </w:t>
      </w:r>
      <w:r w:rsidR="00CF24E8" w:rsidRPr="00CF24E8">
        <w:rPr>
          <w:rtl/>
        </w:rPr>
        <w:t>ותשקוט</w:t>
      </w:r>
      <w:r>
        <w:rPr>
          <w:rtl/>
        </w:rPr>
        <w:t xml:space="preserve"> </w:t>
      </w:r>
      <w:r w:rsidR="00CF24E8" w:rsidRPr="00CF24E8">
        <w:rPr>
          <w:rtl/>
        </w:rPr>
        <w:t>הארץ</w:t>
      </w:r>
      <w:r>
        <w:rPr>
          <w:rtl/>
        </w:rPr>
        <w:t xml:space="preserve"> </w:t>
      </w:r>
      <w:r w:rsidR="00CF24E8" w:rsidRPr="00CF24E8">
        <w:rPr>
          <w:rtl/>
        </w:rPr>
        <w:t>40 שנה.</w:t>
      </w:r>
      <w:r>
        <w:rPr>
          <w:rtl/>
        </w:rPr>
        <w:t xml:space="preserve"> </w:t>
      </w:r>
      <w:r w:rsidR="00CF24E8" w:rsidRPr="00CF24E8">
        <w:rPr>
          <w:rtl/>
        </w:rPr>
        <w:t>אנחנו זוכרים את זה; במלים הייתם מאוד חזקים. ותשקוט הארץ</w:t>
      </w:r>
      <w:r>
        <w:rPr>
          <w:rtl/>
        </w:rPr>
        <w:t xml:space="preserve"> </w:t>
      </w:r>
      <w:r w:rsidR="00CF24E8" w:rsidRPr="00CF24E8">
        <w:rPr>
          <w:rtl/>
        </w:rPr>
        <w:t>40</w:t>
      </w:r>
      <w:r>
        <w:rPr>
          <w:rtl/>
        </w:rPr>
        <w:t xml:space="preserve"> </w:t>
      </w:r>
      <w:r w:rsidR="00CF24E8" w:rsidRPr="00CF24E8">
        <w:rPr>
          <w:rtl/>
        </w:rPr>
        <w:t>שנה.</w:t>
      </w:r>
      <w:r>
        <w:rPr>
          <w:rtl/>
        </w:rPr>
        <w:t xml:space="preserve"> </w:t>
      </w:r>
      <w:r w:rsidR="00CF24E8" w:rsidRPr="00CF24E8">
        <w:rPr>
          <w:rtl/>
        </w:rPr>
        <w:t>40 שנה זה המון זמן. עוד לא עברו 40 שנה מאז. ותשקוט הארץ 40 שנה. אני</w:t>
      </w:r>
      <w:r>
        <w:rPr>
          <w:rtl/>
        </w:rPr>
        <w:t xml:space="preserve"> </w:t>
      </w:r>
      <w:r w:rsidR="00CF24E8" w:rsidRPr="00CF24E8">
        <w:rPr>
          <w:rtl/>
        </w:rPr>
        <w:t>זוכר את זה, הייתי כאן, ואני גם זוכר מי אמר את זה.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יהושע מצא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אחרי הקורבנות של אתמול, כדאי לך להנמיך קצת את הטון.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הייתי בשער</w:t>
      </w:r>
      <w:r w:rsidR="0084256A">
        <w:rPr>
          <w:rtl/>
        </w:rPr>
        <w:t>-</w:t>
      </w:r>
      <w:r w:rsidRPr="00CF24E8">
        <w:rPr>
          <w:rtl/>
        </w:rPr>
        <w:t>הנגב בשבוע שעבר.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חברי, בואו נמשיך כי תהיה לנו עוד הזדמנות לדבר על זה. עוד מעט יש נושא חדש.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בשבוע</w:t>
      </w:r>
      <w:r w:rsidR="0084256A">
        <w:rPr>
          <w:rtl/>
        </w:rPr>
        <w:t xml:space="preserve"> </w:t>
      </w:r>
      <w:r w:rsidRPr="00CF24E8">
        <w:rPr>
          <w:rtl/>
        </w:rPr>
        <w:t>שעבר</w:t>
      </w:r>
      <w:r w:rsidR="0084256A">
        <w:rPr>
          <w:rtl/>
        </w:rPr>
        <w:t xml:space="preserve"> </w:t>
      </w:r>
      <w:r w:rsidRPr="00CF24E8">
        <w:rPr>
          <w:rtl/>
        </w:rPr>
        <w:t>הייתי</w:t>
      </w:r>
      <w:r w:rsidR="0084256A">
        <w:rPr>
          <w:rtl/>
        </w:rPr>
        <w:t xml:space="preserve"> </w:t>
      </w:r>
      <w:r w:rsidRPr="00CF24E8">
        <w:rPr>
          <w:rtl/>
        </w:rPr>
        <w:t>במועצה</w:t>
      </w:r>
      <w:r w:rsidR="0084256A">
        <w:rPr>
          <w:rtl/>
        </w:rPr>
        <w:t xml:space="preserve"> </w:t>
      </w:r>
      <w:r w:rsidRPr="00CF24E8">
        <w:rPr>
          <w:rtl/>
        </w:rPr>
        <w:t>האזורית</w:t>
      </w:r>
      <w:r w:rsidR="0084256A">
        <w:rPr>
          <w:rtl/>
        </w:rPr>
        <w:t xml:space="preserve"> </w:t>
      </w:r>
      <w:r w:rsidRPr="00CF24E8">
        <w:rPr>
          <w:rtl/>
        </w:rPr>
        <w:t>שער</w:t>
      </w:r>
      <w:r w:rsidR="0084256A">
        <w:rPr>
          <w:rtl/>
        </w:rPr>
        <w:t>-</w:t>
      </w:r>
      <w:r w:rsidRPr="00CF24E8">
        <w:rPr>
          <w:rtl/>
        </w:rPr>
        <w:t>הנגב,</w:t>
      </w:r>
      <w:r w:rsidR="0084256A">
        <w:rPr>
          <w:rtl/>
        </w:rPr>
        <w:t xml:space="preserve"> </w:t>
      </w:r>
      <w:r w:rsidRPr="00CF24E8">
        <w:rPr>
          <w:rtl/>
        </w:rPr>
        <w:t>ונפגשתי</w:t>
      </w:r>
      <w:r w:rsidR="0084256A">
        <w:rPr>
          <w:rtl/>
        </w:rPr>
        <w:t xml:space="preserve"> </w:t>
      </w:r>
      <w:r w:rsidRPr="00CF24E8">
        <w:rPr>
          <w:rtl/>
        </w:rPr>
        <w:t>עם נציגים של כל</w:t>
      </w:r>
      <w:r w:rsidR="0084256A">
        <w:rPr>
          <w:rtl/>
        </w:rPr>
        <w:t xml:space="preserve"> </w:t>
      </w:r>
      <w:r w:rsidRPr="00CF24E8">
        <w:rPr>
          <w:rtl/>
        </w:rPr>
        <w:t>היישובים באזור.</w:t>
      </w:r>
      <w:r w:rsidR="0084256A">
        <w:rPr>
          <w:rtl/>
        </w:rPr>
        <w:t xml:space="preserve"> </w:t>
      </w:r>
      <w:r w:rsidRPr="00CF24E8">
        <w:rPr>
          <w:rtl/>
        </w:rPr>
        <w:t>חבר הכנסת ורדיגר, לדעתי, זה מאוד חשוב לשמוע, כי אני בטוח שאתה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תשמח</w:t>
      </w:r>
      <w:r w:rsidR="0084256A">
        <w:rPr>
          <w:rtl/>
        </w:rPr>
        <w:t xml:space="preserve"> </w:t>
      </w:r>
      <w:r w:rsidRPr="00CF24E8">
        <w:rPr>
          <w:rtl/>
        </w:rPr>
        <w:t>לשמוע את הדברים.</w:t>
      </w:r>
      <w:r w:rsidR="0084256A">
        <w:rPr>
          <w:rtl/>
        </w:rPr>
        <w:t xml:space="preserve"> </w:t>
      </w:r>
      <w:r w:rsidRPr="00CF24E8">
        <w:rPr>
          <w:rtl/>
        </w:rPr>
        <w:t xml:space="preserve">כל נציגי היישובים, בלי יוצא מן הכלל, אמרו </w:t>
      </w:r>
      <w:r w:rsidR="0084256A">
        <w:rPr>
          <w:rtl/>
        </w:rPr>
        <w:t>–</w:t>
      </w:r>
      <w:r w:rsidRPr="00CF24E8">
        <w:rPr>
          <w:rtl/>
        </w:rPr>
        <w:t xml:space="preserve"> ואני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מצטט </w:t>
      </w:r>
      <w:r w:rsidR="0084256A">
        <w:rPr>
          <w:rtl/>
        </w:rPr>
        <w:t>–</w:t>
      </w:r>
      <w:r w:rsidRPr="00CF24E8">
        <w:rPr>
          <w:rtl/>
        </w:rPr>
        <w:t xml:space="preserve"> שמצב הביטחון בגבול הרצועה מעולם לא היה כה טוב כפי שהוא עכשיו. מעולם.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נכון שאומרים שמצב הרצועה איננו כמצב הגדה, ואני מוכן אפילו לקבל את זה. אתם</w:t>
      </w:r>
      <w:r w:rsidR="0084256A">
        <w:rPr>
          <w:rtl/>
        </w:rPr>
        <w:t xml:space="preserve"> </w:t>
      </w:r>
      <w:r w:rsidRPr="00CF24E8">
        <w:rPr>
          <w:rtl/>
        </w:rPr>
        <w:t>זוכרים, שפעם אחת אף ניתחתי כאן את תוכניתו המאלפת של יושב</w:t>
      </w:r>
      <w:r w:rsidR="0084256A">
        <w:rPr>
          <w:rtl/>
        </w:rPr>
        <w:t>-</w:t>
      </w:r>
      <w:r w:rsidRPr="00CF24E8">
        <w:rPr>
          <w:rtl/>
        </w:rPr>
        <w:t>ראש האופוזיציה, שדיבר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גדרות.</w:t>
      </w:r>
      <w:r w:rsidR="0084256A">
        <w:rPr>
          <w:rtl/>
        </w:rPr>
        <w:t xml:space="preserve"> </w:t>
      </w:r>
      <w:r w:rsidRPr="00CF24E8">
        <w:rPr>
          <w:rtl/>
        </w:rPr>
        <w:t>הוא אמר שזו בעיה משום שבגדה זה ארוך וברצועת</w:t>
      </w:r>
      <w:r w:rsidR="0084256A">
        <w:rPr>
          <w:rtl/>
        </w:rPr>
        <w:t>-</w:t>
      </w:r>
      <w:r w:rsidRPr="00CF24E8">
        <w:rPr>
          <w:rtl/>
        </w:rPr>
        <w:t>עזה זה קצר, ולו זה היה</w:t>
      </w:r>
      <w:r w:rsidR="0084256A">
        <w:rPr>
          <w:rtl/>
        </w:rPr>
        <w:t xml:space="preserve"> </w:t>
      </w:r>
      <w:r w:rsidRPr="00CF24E8">
        <w:rPr>
          <w:rtl/>
        </w:rPr>
        <w:t>יותר קצר, אפשר היה אולי להקים שם גדרות.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אבל,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נחזור</w:t>
      </w:r>
      <w:r w:rsidR="0084256A">
        <w:rPr>
          <w:rtl/>
        </w:rPr>
        <w:t xml:space="preserve"> </w:t>
      </w:r>
      <w:r w:rsidRPr="00CF24E8">
        <w:rPr>
          <w:rtl/>
        </w:rPr>
        <w:t>לניתוח</w:t>
      </w:r>
      <w:r w:rsidR="0084256A">
        <w:rPr>
          <w:rtl/>
        </w:rPr>
        <w:t xml:space="preserve"> </w:t>
      </w:r>
      <w:r w:rsidRPr="00CF24E8">
        <w:rPr>
          <w:rtl/>
        </w:rPr>
        <w:t>התוכנית המבריקה הזו. מצב הביטחון מעולם לא היה כה</w:t>
      </w:r>
      <w:r w:rsidR="0084256A">
        <w:rPr>
          <w:rtl/>
        </w:rPr>
        <w:t xml:space="preserve"> </w:t>
      </w:r>
      <w:r w:rsidRPr="00CF24E8">
        <w:rPr>
          <w:rtl/>
        </w:rPr>
        <w:t>טוב, אליבא דנציגי היישובים.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יהושע מצא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 מוליך שולל. חבל לכיש מופקר.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מעולם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כה טוב, אבל, חבר הכנסת מצא, שיושב כאן, יודע יותר טוב מאלה</w:t>
      </w:r>
      <w:r w:rsidR="0084256A">
        <w:rPr>
          <w:rtl/>
        </w:rPr>
        <w:t xml:space="preserve"> </w:t>
      </w:r>
      <w:r w:rsidRPr="00CF24E8">
        <w:rPr>
          <w:rtl/>
        </w:rPr>
        <w:t>שיושבים שם.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מצא,</w:t>
      </w:r>
      <w:r w:rsidR="0084256A">
        <w:rPr>
          <w:rtl/>
        </w:rPr>
        <w:t xml:space="preserve"> </w:t>
      </w:r>
      <w:r w:rsidRPr="00CF24E8">
        <w:rPr>
          <w:rtl/>
        </w:rPr>
        <w:t>עוד מעט תהיה הצעה לסדר</w:t>
      </w:r>
      <w:r w:rsidR="0084256A">
        <w:rPr>
          <w:rtl/>
        </w:rPr>
        <w:t>-</w:t>
      </w:r>
      <w:r w:rsidRPr="00CF24E8">
        <w:rPr>
          <w:rtl/>
        </w:rPr>
        <w:t>היום שלך. יש לך שלוש דקות, ותוכל</w:t>
      </w:r>
      <w:r w:rsidR="0084256A">
        <w:rPr>
          <w:rtl/>
        </w:rPr>
        <w:t xml:space="preserve"> </w:t>
      </w:r>
      <w:r w:rsidRPr="00CF24E8">
        <w:rPr>
          <w:rtl/>
        </w:rPr>
        <w:t>לומר את דברך.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יהושע מצא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זו דמגוגיה.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למרות האירוע המכאיב שקרה אתמול, מאוד מכאיב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יהושע מצא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מאוד כואב.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רמת הטרור,</w:t>
      </w:r>
      <w:r>
        <w:rPr>
          <w:rtl/>
        </w:rPr>
        <w:t xml:space="preserve"> </w:t>
      </w:r>
      <w:r w:rsidR="00CF24E8" w:rsidRPr="00CF24E8">
        <w:rPr>
          <w:rtl/>
        </w:rPr>
        <w:t>גבירותי ורבותי, ירדה להפליא. היא לא ירדה סתם והיא לא ירדה</w:t>
      </w:r>
      <w:r>
        <w:rPr>
          <w:rtl/>
        </w:rPr>
        <w:t xml:space="preserve"> </w:t>
      </w:r>
      <w:r w:rsidR="00CF24E8" w:rsidRPr="00CF24E8">
        <w:rPr>
          <w:rtl/>
        </w:rPr>
        <w:t>במקרה,</w:t>
      </w:r>
      <w:r>
        <w:rPr>
          <w:rtl/>
        </w:rPr>
        <w:t xml:space="preserve"> </w:t>
      </w:r>
      <w:r w:rsidR="00CF24E8" w:rsidRPr="00CF24E8">
        <w:rPr>
          <w:rtl/>
        </w:rPr>
        <w:t>ולא</w:t>
      </w:r>
      <w:r>
        <w:rPr>
          <w:rtl/>
        </w:rPr>
        <w:t xml:space="preserve"> </w:t>
      </w:r>
      <w:r w:rsidR="00CF24E8" w:rsidRPr="00CF24E8">
        <w:rPr>
          <w:rtl/>
        </w:rPr>
        <w:t>באורח</w:t>
      </w:r>
      <w:r>
        <w:rPr>
          <w:rtl/>
        </w:rPr>
        <w:t xml:space="preserve"> </w:t>
      </w:r>
      <w:r w:rsidR="00CF24E8" w:rsidRPr="00CF24E8">
        <w:rPr>
          <w:rtl/>
        </w:rPr>
        <w:t>פלא.</w:t>
      </w:r>
      <w:r>
        <w:rPr>
          <w:rtl/>
        </w:rPr>
        <w:t xml:space="preserve"> </w:t>
      </w:r>
      <w:r w:rsidR="00CF24E8" w:rsidRPr="00CF24E8">
        <w:rPr>
          <w:rtl/>
        </w:rPr>
        <w:t>פעילות</w:t>
      </w:r>
      <w:r>
        <w:rPr>
          <w:rtl/>
        </w:rPr>
        <w:t xml:space="preserve"> </w:t>
      </w:r>
      <w:r w:rsidR="00CF24E8" w:rsidRPr="00CF24E8">
        <w:rPr>
          <w:rtl/>
        </w:rPr>
        <w:t>שלנו</w:t>
      </w:r>
      <w:r>
        <w:rPr>
          <w:rtl/>
        </w:rPr>
        <w:t xml:space="preserve"> </w:t>
      </w:r>
      <w:r w:rsidR="00CF24E8" w:rsidRPr="00CF24E8">
        <w:rPr>
          <w:rtl/>
        </w:rPr>
        <w:t>הובילה</w:t>
      </w:r>
      <w:r>
        <w:rPr>
          <w:rtl/>
        </w:rPr>
        <w:t xml:space="preserve"> </w:t>
      </w:r>
      <w:r w:rsidR="00CF24E8" w:rsidRPr="00CF24E8">
        <w:rPr>
          <w:rtl/>
        </w:rPr>
        <w:t>להורדה ניכרת, הייתי אומר אפילו</w:t>
      </w:r>
      <w:r>
        <w:rPr>
          <w:rtl/>
        </w:rPr>
        <w:t xml:space="preserve"> </w:t>
      </w:r>
      <w:r w:rsidR="00CF24E8" w:rsidRPr="00CF24E8">
        <w:rPr>
          <w:rtl/>
        </w:rPr>
        <w:t>דרמטית</w:t>
      </w:r>
      <w:r>
        <w:rPr>
          <w:rtl/>
        </w:rPr>
        <w:t xml:space="preserve"> </w:t>
      </w:r>
      <w:r w:rsidR="00CF24E8" w:rsidRPr="00CF24E8">
        <w:rPr>
          <w:rtl/>
        </w:rPr>
        <w:t>ברמת</w:t>
      </w:r>
      <w:r>
        <w:rPr>
          <w:rtl/>
        </w:rPr>
        <w:t xml:space="preserve"> </w:t>
      </w:r>
      <w:r w:rsidR="00CF24E8" w:rsidRPr="00CF24E8">
        <w:rPr>
          <w:rtl/>
        </w:rPr>
        <w:t>הטרור,</w:t>
      </w:r>
      <w:r>
        <w:rPr>
          <w:rtl/>
        </w:rPr>
        <w:t xml:space="preserve"> </w:t>
      </w:r>
      <w:r w:rsidR="00CF24E8" w:rsidRPr="00CF24E8">
        <w:rPr>
          <w:rtl/>
        </w:rPr>
        <w:t>ופעילות</w:t>
      </w:r>
      <w:r>
        <w:rPr>
          <w:rtl/>
        </w:rPr>
        <w:t xml:space="preserve"> </w:t>
      </w:r>
      <w:r w:rsidR="00CF24E8" w:rsidRPr="00CF24E8">
        <w:rPr>
          <w:rtl/>
        </w:rPr>
        <w:t>של</w:t>
      </w:r>
      <w:r>
        <w:rPr>
          <w:rtl/>
        </w:rPr>
        <w:t xml:space="preserve"> </w:t>
      </w:r>
      <w:r w:rsidR="00CF24E8" w:rsidRPr="00CF24E8">
        <w:rPr>
          <w:rtl/>
        </w:rPr>
        <w:t>הרשות הפלשתינית, ולא פחות מזה פעילות משותפת</w:t>
      </w:r>
      <w:r>
        <w:rPr>
          <w:rtl/>
        </w:rPr>
        <w:t xml:space="preserve"> </w:t>
      </w:r>
      <w:r w:rsidR="00CF24E8" w:rsidRPr="00CF24E8">
        <w:rPr>
          <w:rtl/>
        </w:rPr>
        <w:t>שלנו ושלהם, וזה לא עניין של מקרה.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לומר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לחבר הכנסת ורדיגר, תשנו קצת את המלים </w:t>
      </w:r>
      <w:r w:rsidR="0084256A">
        <w:rPr>
          <w:rtl/>
        </w:rPr>
        <w:t>–</w:t>
      </w:r>
      <w:r w:rsidRPr="00CF24E8">
        <w:rPr>
          <w:rtl/>
        </w:rPr>
        <w:t xml:space="preserve"> הממשלה התבוסתנית,</w:t>
      </w:r>
      <w:r w:rsidR="0084256A">
        <w:rPr>
          <w:rtl/>
        </w:rPr>
        <w:t xml:space="preserve"> </w:t>
      </w:r>
      <w:r w:rsidRPr="00CF24E8">
        <w:rPr>
          <w:rtl/>
        </w:rPr>
        <w:t>ומה עוד? יש לך ז'רגון מקובל.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ורדיגר (יהדות התורה):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אני רוצה להסביר לך, חבר הכנסת ורדיגר, מה שניסה בהצלחה, לפי דעתי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יהלום. תראו, פה ושם קריאות ביניים זה סביר. צריך לאפשר לשר לדבר</w:t>
      </w:r>
      <w:r w:rsidR="0084256A">
        <w:rPr>
          <w:rtl/>
        </w:rPr>
        <w:t xml:space="preserve"> </w:t>
      </w:r>
      <w:r w:rsidRPr="00CF24E8">
        <w:rPr>
          <w:rtl/>
        </w:rPr>
        <w:t>כפי שאתם דיברתם. זה מינימום של הגינות. לכן תירגעו.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אולי אדוני השר ישנה ויאמר יהודה ושומרון במקום הגדה?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יהלום, אם אתה שואל שאלה כל עשרים שניות זה הופך לנאום שאלתי.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חושב</w:t>
      </w:r>
      <w:r w:rsidR="0084256A">
        <w:rPr>
          <w:rtl/>
        </w:rPr>
        <w:t xml:space="preserve"> </w:t>
      </w:r>
      <w:r w:rsidRPr="00CF24E8">
        <w:rPr>
          <w:rtl/>
        </w:rPr>
        <w:t>שחבר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אורון</w:t>
      </w:r>
      <w:r w:rsidR="0084256A">
        <w:rPr>
          <w:rtl/>
        </w:rPr>
        <w:t xml:space="preserve"> </w:t>
      </w:r>
      <w:r w:rsidRPr="00CF24E8">
        <w:rPr>
          <w:rtl/>
        </w:rPr>
        <w:t>היטיב להסביר זאת, אבל אני אחזור ואסביר, כי</w:t>
      </w:r>
      <w:r w:rsidR="0084256A">
        <w:rPr>
          <w:rtl/>
        </w:rPr>
        <w:t xml:space="preserve"> </w:t>
      </w:r>
      <w:r w:rsidRPr="00CF24E8">
        <w:rPr>
          <w:rtl/>
        </w:rPr>
        <w:t>מניסיוני</w:t>
      </w:r>
      <w:r w:rsidR="0084256A">
        <w:rPr>
          <w:rtl/>
        </w:rPr>
        <w:t xml:space="preserve"> </w:t>
      </w:r>
      <w:r w:rsidRPr="00CF24E8">
        <w:rPr>
          <w:rtl/>
        </w:rPr>
        <w:t>למדתי</w:t>
      </w:r>
      <w:r w:rsidR="0084256A">
        <w:rPr>
          <w:rtl/>
        </w:rPr>
        <w:t xml:space="preserve"> </w:t>
      </w:r>
      <w:r w:rsidRPr="00CF24E8">
        <w:rPr>
          <w:rtl/>
        </w:rPr>
        <w:t>שכשמסבירים</w:t>
      </w:r>
      <w:r w:rsidR="0084256A">
        <w:rPr>
          <w:rtl/>
        </w:rPr>
        <w:t xml:space="preserve"> </w:t>
      </w:r>
      <w:r w:rsidRPr="00CF24E8">
        <w:rPr>
          <w:rtl/>
        </w:rPr>
        <w:t>פעמיים אולי זה בכל זאת עוזר. אנחנו לא מתקפלים ולא</w:t>
      </w:r>
      <w:r w:rsidR="0084256A">
        <w:rPr>
          <w:rtl/>
        </w:rPr>
        <w:t xml:space="preserve"> </w:t>
      </w:r>
      <w:r w:rsidRPr="00CF24E8">
        <w:rPr>
          <w:rtl/>
        </w:rPr>
        <w:t>נכנעים,</w:t>
      </w:r>
      <w:r w:rsidR="0084256A">
        <w:rPr>
          <w:rtl/>
        </w:rPr>
        <w:t xml:space="preserve"> </w:t>
      </w:r>
      <w:r w:rsidRPr="00CF24E8">
        <w:rPr>
          <w:rtl/>
        </w:rPr>
        <w:t>אלא</w:t>
      </w:r>
      <w:r w:rsidR="0084256A">
        <w:rPr>
          <w:rtl/>
        </w:rPr>
        <w:t xml:space="preserve"> </w:t>
      </w:r>
      <w:r w:rsidRPr="00CF24E8">
        <w:rPr>
          <w:rtl/>
        </w:rPr>
        <w:t>כפי</w:t>
      </w:r>
      <w:r w:rsidR="0084256A">
        <w:rPr>
          <w:rtl/>
        </w:rPr>
        <w:t xml:space="preserve"> </w:t>
      </w:r>
      <w:r w:rsidRPr="00CF24E8">
        <w:rPr>
          <w:rtl/>
        </w:rPr>
        <w:t>שהודענו</w:t>
      </w:r>
      <w:r w:rsidR="0084256A">
        <w:rPr>
          <w:rtl/>
        </w:rPr>
        <w:t xml:space="preserve"> –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מפלגת העבודה, אני לא דובר שלה, אבל גם מפלגת</w:t>
      </w:r>
      <w:r w:rsidR="0084256A">
        <w:rPr>
          <w:rtl/>
        </w:rPr>
        <w:t xml:space="preserve"> </w:t>
      </w:r>
      <w:r w:rsidRPr="00CF24E8">
        <w:rPr>
          <w:rtl/>
        </w:rPr>
        <w:t>העבודה</w:t>
      </w:r>
      <w:r w:rsidR="0084256A">
        <w:rPr>
          <w:rtl/>
        </w:rPr>
        <w:t xml:space="preserve"> </w:t>
      </w:r>
      <w:r w:rsidRPr="00CF24E8">
        <w:rPr>
          <w:rtl/>
        </w:rPr>
        <w:t>הודיעה,</w:t>
      </w:r>
      <w:r w:rsidR="0084256A">
        <w:rPr>
          <w:rtl/>
        </w:rPr>
        <w:t xml:space="preserve"> </w:t>
      </w:r>
      <w:r w:rsidRPr="00CF24E8">
        <w:rPr>
          <w:rtl/>
        </w:rPr>
        <w:t>שהיא לא רוצה להיות שם. על זה היא גם קיבלה את אמון הציבור. היא</w:t>
      </w:r>
      <w:r w:rsidR="0084256A">
        <w:rPr>
          <w:rtl/>
        </w:rPr>
        <w:t xml:space="preserve"> </w:t>
      </w:r>
      <w:r w:rsidRPr="00CF24E8">
        <w:rPr>
          <w:rtl/>
        </w:rPr>
        <w:t>לא רוצה להיות שם. זו לא כניעה.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ורדיגר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היא שינתה את דעתה.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לא משום שמישהו אונס אותה, זה לא משום שמישהו מכריח אותנו, אלא אנחנו לא</w:t>
      </w:r>
      <w:r w:rsidR="0084256A">
        <w:rPr>
          <w:rtl/>
        </w:rPr>
        <w:t xml:space="preserve"> </w:t>
      </w:r>
      <w:r w:rsidRPr="00CF24E8">
        <w:rPr>
          <w:rtl/>
        </w:rPr>
        <w:t>רוצים.</w:t>
      </w:r>
      <w:r w:rsidR="0084256A">
        <w:rPr>
          <w:rtl/>
        </w:rPr>
        <w:t xml:space="preserve"> </w:t>
      </w:r>
      <w:r w:rsidRPr="00CF24E8">
        <w:rPr>
          <w:rtl/>
        </w:rPr>
        <w:t>תכניסו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פעם אחת לראש. אנחנו לא רוצים להיות שם. אנחנו, מרצוננו</w:t>
      </w:r>
      <w:r w:rsidR="0084256A">
        <w:rPr>
          <w:rtl/>
        </w:rPr>
        <w:t xml:space="preserve"> </w:t>
      </w:r>
      <w:r w:rsidRPr="00CF24E8">
        <w:rPr>
          <w:rtl/>
        </w:rPr>
        <w:t>החופשי</w:t>
      </w:r>
      <w:r w:rsidR="0084256A">
        <w:rPr>
          <w:rtl/>
        </w:rPr>
        <w:t xml:space="preserve"> </w:t>
      </w:r>
      <w:r w:rsidRPr="00CF24E8">
        <w:rPr>
          <w:rtl/>
        </w:rPr>
        <w:t>רוצים</w:t>
      </w:r>
      <w:r w:rsidR="0084256A">
        <w:rPr>
          <w:rtl/>
        </w:rPr>
        <w:t xml:space="preserve"> </w:t>
      </w:r>
      <w:r w:rsidRPr="00CF24E8">
        <w:rPr>
          <w:rtl/>
        </w:rPr>
        <w:t>לצאת,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רוצים</w:t>
      </w:r>
      <w:r w:rsidR="0084256A">
        <w:rPr>
          <w:rtl/>
        </w:rPr>
        <w:t xml:space="preserve"> </w:t>
      </w:r>
      <w:r w:rsidRPr="00CF24E8">
        <w:rPr>
          <w:rtl/>
        </w:rPr>
        <w:t>לצאת</w:t>
      </w:r>
      <w:r w:rsidR="0084256A">
        <w:rPr>
          <w:rtl/>
        </w:rPr>
        <w:t xml:space="preserve"> </w:t>
      </w:r>
      <w:r w:rsidRPr="00CF24E8">
        <w:rPr>
          <w:rtl/>
        </w:rPr>
        <w:t>בתנאי ביטחון סבירים, שיענו על הצרכים</w:t>
      </w:r>
      <w:r w:rsidR="0084256A">
        <w:rPr>
          <w:rtl/>
        </w:rPr>
        <w:t xml:space="preserve"> </w:t>
      </w:r>
      <w:r w:rsidRPr="00CF24E8">
        <w:rPr>
          <w:rtl/>
        </w:rPr>
        <w:t>החיוניים ביותר של המדינה. על זה הממשלה הזאת קיבלה את אמון הציבור.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אנשי</w:t>
      </w:r>
      <w:r w:rsidR="0084256A">
        <w:rPr>
          <w:rtl/>
        </w:rPr>
        <w:t xml:space="preserve"> </w:t>
      </w:r>
      <w:r w:rsidRPr="00CF24E8">
        <w:rPr>
          <w:rtl/>
        </w:rPr>
        <w:t>מפלגת</w:t>
      </w:r>
      <w:r w:rsidR="0084256A">
        <w:rPr>
          <w:rtl/>
        </w:rPr>
        <w:t xml:space="preserve"> </w:t>
      </w:r>
      <w:r w:rsidRPr="00CF24E8">
        <w:rPr>
          <w:rtl/>
        </w:rPr>
        <w:t>העבודה,</w:t>
      </w:r>
      <w:r w:rsidR="0084256A">
        <w:rPr>
          <w:rtl/>
        </w:rPr>
        <w:t xml:space="preserve"> </w:t>
      </w:r>
      <w:r w:rsidRPr="00CF24E8">
        <w:rPr>
          <w:rtl/>
        </w:rPr>
        <w:t>שאני חוזר ומדגיש שאינני משמש דוברם, מן הסיבה הפשוטה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שלא הוסמכתי לעשות זאת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יגאל ביבי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אתם לא רוצים את קבר רחל? תגיד.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כבר נשאל על זה חמש פעמים, ואני משוכנע שהוא ייתן תשובה. שבע פעמים הוא</w:t>
      </w:r>
      <w:r w:rsidR="0084256A">
        <w:rPr>
          <w:rtl/>
        </w:rPr>
        <w:t xml:space="preserve"> </w:t>
      </w:r>
      <w:r w:rsidRPr="00CF24E8">
        <w:rPr>
          <w:rtl/>
        </w:rPr>
        <w:t>כבר נשאל על זה.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אגיע לקבר רחל.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יהושע מצא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הוא ביטא את זה, "מקבר לקבר". זו ההתייחסות שלו.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השר יענה כפי שהוא מבין. והוא מבין.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מכל</w:t>
      </w:r>
      <w:r w:rsidR="0084256A">
        <w:rPr>
          <w:rtl/>
        </w:rPr>
        <w:t xml:space="preserve"> </w:t>
      </w:r>
      <w:r w:rsidRPr="00CF24E8">
        <w:rPr>
          <w:rtl/>
        </w:rPr>
        <w:t>מקום,</w:t>
      </w:r>
      <w:r w:rsidR="0084256A">
        <w:rPr>
          <w:rtl/>
        </w:rPr>
        <w:t xml:space="preserve"> </w:t>
      </w:r>
      <w:r w:rsidRPr="00CF24E8">
        <w:rPr>
          <w:rtl/>
        </w:rPr>
        <w:t>מפלגת</w:t>
      </w:r>
      <w:r w:rsidR="0084256A">
        <w:rPr>
          <w:rtl/>
        </w:rPr>
        <w:t xml:space="preserve"> </w:t>
      </w:r>
      <w:r w:rsidRPr="00CF24E8">
        <w:rPr>
          <w:rtl/>
        </w:rPr>
        <w:t>הרוב</w:t>
      </w:r>
      <w:r w:rsidR="0084256A">
        <w:rPr>
          <w:rtl/>
        </w:rPr>
        <w:t xml:space="preserve"> </w:t>
      </w:r>
      <w:r w:rsidRPr="00CF24E8">
        <w:rPr>
          <w:rtl/>
        </w:rPr>
        <w:t>בממשלה אמרה: אנחנו לא רוצים לשלוט בעם זר. כל אדם</w:t>
      </w:r>
      <w:r w:rsidR="0084256A">
        <w:rPr>
          <w:rtl/>
        </w:rPr>
        <w:t xml:space="preserve"> </w:t>
      </w:r>
      <w:r w:rsidRPr="00CF24E8">
        <w:rPr>
          <w:rtl/>
        </w:rPr>
        <w:t>סביר, בר</w:t>
      </w:r>
      <w:r w:rsidR="0084256A">
        <w:rPr>
          <w:rtl/>
        </w:rPr>
        <w:t>-</w:t>
      </w:r>
      <w:r w:rsidRPr="00CF24E8">
        <w:rPr>
          <w:rtl/>
        </w:rPr>
        <w:t>דעת, במדינת ישראל, שהתחבט למי להצביע, קרא את זה והבין בדיוק. מה עניין</w:t>
      </w:r>
      <w:r w:rsidR="0084256A">
        <w:rPr>
          <w:rtl/>
        </w:rPr>
        <w:t xml:space="preserve"> </w:t>
      </w:r>
      <w:r w:rsidRPr="00CF24E8">
        <w:rPr>
          <w:rtl/>
        </w:rPr>
        <w:t>ההתקפלות לכאן?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לימור לבנת (הליכוד):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כתוב</w:t>
      </w:r>
      <w:r w:rsidR="0084256A">
        <w:rPr>
          <w:rtl/>
        </w:rPr>
        <w:t xml:space="preserve"> </w:t>
      </w:r>
      <w:r w:rsidRPr="00CF24E8">
        <w:rPr>
          <w:rtl/>
        </w:rPr>
        <w:t>במצע</w:t>
      </w:r>
      <w:r w:rsidR="0084256A">
        <w:rPr>
          <w:rtl/>
        </w:rPr>
        <w:t xml:space="preserve"> </w:t>
      </w:r>
      <w:r w:rsidRPr="00CF24E8">
        <w:rPr>
          <w:rtl/>
        </w:rPr>
        <w:t>מפלגת</w:t>
      </w:r>
      <w:r w:rsidR="0084256A">
        <w:rPr>
          <w:rtl/>
        </w:rPr>
        <w:t xml:space="preserve"> </w:t>
      </w:r>
      <w:r w:rsidRPr="00CF24E8">
        <w:rPr>
          <w:rtl/>
        </w:rPr>
        <w:t>העבודה.</w:t>
      </w:r>
      <w:r w:rsidR="0084256A">
        <w:rPr>
          <w:rtl/>
        </w:rPr>
        <w:t xml:space="preserve"> </w:t>
      </w:r>
      <w:r w:rsidRPr="00CF24E8">
        <w:rPr>
          <w:rtl/>
        </w:rPr>
        <w:t>חבר'ה,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אכפת לי שתצעקו, אבל אולי אתם</w:t>
      </w:r>
      <w:r w:rsidR="0084256A">
        <w:rPr>
          <w:rtl/>
        </w:rPr>
        <w:t xml:space="preserve"> </w:t>
      </w:r>
      <w:r w:rsidRPr="00CF24E8">
        <w:rPr>
          <w:rtl/>
        </w:rPr>
        <w:t>יכולים לארגן את זה כך שתצעקו בבת</w:t>
      </w:r>
      <w:r w:rsidR="0084256A">
        <w:rPr>
          <w:rtl/>
        </w:rPr>
        <w:t>-</w:t>
      </w:r>
      <w:r w:rsidRPr="00CF24E8">
        <w:rPr>
          <w:rtl/>
        </w:rPr>
        <w:t>אחת ותפסיקו בבת</w:t>
      </w:r>
      <w:r w:rsidR="0084256A">
        <w:rPr>
          <w:rtl/>
        </w:rPr>
        <w:t>-</w:t>
      </w:r>
      <w:r w:rsidRPr="00CF24E8">
        <w:rPr>
          <w:rtl/>
        </w:rPr>
        <w:t>אחת. אתם יכולים לעשות את זה?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יהושע מצא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חלקה של מרצ בהמרצת רבין? תגיד לי.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השר, יש לי שאלה אליך. אתה מוכן לשאלות האלה, או לא?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מוכן לכל שאלה בתנאי שזה יהיה מאורגן. אין לי בעיה עם שאלות.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 אין לנו זמן, יש לך עשר דקות. זו שאלה אחרונה.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יהושע מצא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חלקה של מרצ בהמרצת רבין?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סליחה,</w:t>
      </w:r>
      <w:r w:rsidR="0084256A">
        <w:rPr>
          <w:rtl/>
        </w:rPr>
        <w:t xml:space="preserve"> </w:t>
      </w:r>
      <w:r w:rsidRPr="00CF24E8">
        <w:rPr>
          <w:rtl/>
        </w:rPr>
        <w:t>מספיק.</w:t>
      </w:r>
      <w:r w:rsidR="0084256A">
        <w:rPr>
          <w:rtl/>
        </w:rPr>
        <w:t xml:space="preserve"> </w:t>
      </w:r>
      <w:r w:rsidRPr="00CF24E8">
        <w:rPr>
          <w:rtl/>
        </w:rPr>
        <w:t>השר שריד יופיע בפנינו היום, וזה עושה טוב לכנסת, לפחות עוד</w:t>
      </w:r>
      <w:r w:rsidR="0084256A">
        <w:rPr>
          <w:rtl/>
        </w:rPr>
        <w:t xml:space="preserve"> </w:t>
      </w:r>
      <w:r w:rsidRPr="00CF24E8">
        <w:rPr>
          <w:rtl/>
        </w:rPr>
        <w:t>פעמיים. אז תחלקו את השאלות.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עכשיו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 לומר משהו, לבקשתו המיוחדת של חבר הכנסת יגאל ביבי, בעניין</w:t>
      </w:r>
      <w:r w:rsidR="0084256A">
        <w:rPr>
          <w:rtl/>
        </w:rPr>
        <w:t xml:space="preserve"> </w:t>
      </w:r>
      <w:r w:rsidRPr="00CF24E8">
        <w:rPr>
          <w:rtl/>
        </w:rPr>
        <w:t>קבר</w:t>
      </w:r>
      <w:r w:rsidR="0084256A">
        <w:rPr>
          <w:rtl/>
        </w:rPr>
        <w:t xml:space="preserve"> </w:t>
      </w:r>
      <w:r w:rsidRPr="00CF24E8">
        <w:rPr>
          <w:rtl/>
        </w:rPr>
        <w:t>רחל.</w:t>
      </w:r>
      <w:r w:rsidR="0084256A">
        <w:rPr>
          <w:rtl/>
        </w:rPr>
        <w:t xml:space="preserve"> </w:t>
      </w:r>
      <w:r w:rsidRPr="00CF24E8">
        <w:rPr>
          <w:rtl/>
        </w:rPr>
        <w:t>באופן אישי ניכרים דברי אמת ודברי התרגשות, והאזנתי לדוברים, ולי אין</w:t>
      </w:r>
      <w:r w:rsidR="0084256A">
        <w:rPr>
          <w:rtl/>
        </w:rPr>
        <w:t xml:space="preserve"> </w:t>
      </w:r>
      <w:r w:rsidRPr="00CF24E8">
        <w:rPr>
          <w:rtl/>
        </w:rPr>
        <w:t>ספק</w:t>
      </w:r>
      <w:r w:rsidR="0084256A">
        <w:rPr>
          <w:rtl/>
        </w:rPr>
        <w:t xml:space="preserve"> </w:t>
      </w:r>
      <w:r w:rsidRPr="00CF24E8">
        <w:rPr>
          <w:rtl/>
        </w:rPr>
        <w:t>שכל</w:t>
      </w:r>
      <w:r w:rsidR="0084256A">
        <w:rPr>
          <w:rtl/>
        </w:rPr>
        <w:t xml:space="preserve"> </w:t>
      </w:r>
      <w:r w:rsidRPr="00CF24E8">
        <w:rPr>
          <w:rtl/>
        </w:rPr>
        <w:t>הדוברים</w:t>
      </w:r>
      <w:r w:rsidR="0084256A">
        <w:rPr>
          <w:rtl/>
        </w:rPr>
        <w:t xml:space="preserve"> </w:t>
      </w:r>
      <w:r w:rsidRPr="00CF24E8">
        <w:rPr>
          <w:rtl/>
        </w:rPr>
        <w:t>גילו</w:t>
      </w:r>
      <w:r w:rsidR="0084256A">
        <w:rPr>
          <w:rtl/>
        </w:rPr>
        <w:t xml:space="preserve"> </w:t>
      </w:r>
      <w:r w:rsidRPr="00CF24E8">
        <w:rPr>
          <w:rtl/>
        </w:rPr>
        <w:t>דאגה נאמנה למעמדו של קבר רחל ולגורלו של הקבר, ואני לא</w:t>
      </w:r>
      <w:r w:rsidR="0084256A">
        <w:rPr>
          <w:rtl/>
        </w:rPr>
        <w:t xml:space="preserve"> </w:t>
      </w:r>
      <w:r w:rsidRPr="00CF24E8">
        <w:rPr>
          <w:rtl/>
        </w:rPr>
        <w:t>מפקפק</w:t>
      </w:r>
      <w:r w:rsidR="0084256A">
        <w:rPr>
          <w:rtl/>
        </w:rPr>
        <w:t xml:space="preserve"> </w:t>
      </w:r>
      <w:r w:rsidRPr="00CF24E8">
        <w:rPr>
          <w:rtl/>
        </w:rPr>
        <w:t>לרגע</w:t>
      </w:r>
      <w:r w:rsidR="0084256A">
        <w:rPr>
          <w:rtl/>
        </w:rPr>
        <w:t xml:space="preserve"> </w:t>
      </w:r>
      <w:r w:rsidRPr="00CF24E8">
        <w:rPr>
          <w:rtl/>
        </w:rPr>
        <w:t>בכנות</w:t>
      </w:r>
      <w:r w:rsidR="0084256A">
        <w:rPr>
          <w:rtl/>
        </w:rPr>
        <w:t xml:space="preserve"> </w:t>
      </w:r>
      <w:r w:rsidRPr="00CF24E8">
        <w:rPr>
          <w:rtl/>
        </w:rPr>
        <w:t>הדברים.</w:t>
      </w:r>
      <w:r w:rsidR="0084256A">
        <w:rPr>
          <w:rtl/>
        </w:rPr>
        <w:t xml:space="preserve"> </w:t>
      </w:r>
      <w:r w:rsidRPr="00CF24E8">
        <w:rPr>
          <w:rtl/>
        </w:rPr>
        <w:t>עם זאת, כבר ציין זאת חבר הכנסת אורון, צריך להודות</w:t>
      </w:r>
      <w:r w:rsidR="0084256A">
        <w:rPr>
          <w:rtl/>
        </w:rPr>
        <w:t xml:space="preserve"> </w:t>
      </w:r>
      <w:r w:rsidRPr="00CF24E8">
        <w:rPr>
          <w:rtl/>
        </w:rPr>
        <w:t>שכל הדוברים הם מתנגדים מושבעים של התהליך המדיני כפי שהוא מתפתח, ולפי דעתנו הוא</w:t>
      </w:r>
      <w:r w:rsidR="0084256A">
        <w:rPr>
          <w:rtl/>
        </w:rPr>
        <w:t xml:space="preserve"> </w:t>
      </w:r>
      <w:r w:rsidRPr="00CF24E8">
        <w:rPr>
          <w:rtl/>
        </w:rPr>
        <w:t>מתפתח</w:t>
      </w:r>
      <w:r w:rsidR="0084256A">
        <w:rPr>
          <w:rtl/>
        </w:rPr>
        <w:t xml:space="preserve"> </w:t>
      </w:r>
      <w:r w:rsidRPr="00CF24E8">
        <w:rPr>
          <w:rtl/>
        </w:rPr>
        <w:t>לחיוב,</w:t>
      </w:r>
      <w:r w:rsidR="0084256A">
        <w:rPr>
          <w:rtl/>
        </w:rPr>
        <w:t xml:space="preserve"> </w:t>
      </w:r>
      <w:r w:rsidRPr="00CF24E8">
        <w:rPr>
          <w:rtl/>
        </w:rPr>
        <w:t>וההסכמים</w:t>
      </w:r>
      <w:r w:rsidR="0084256A">
        <w:rPr>
          <w:rtl/>
        </w:rPr>
        <w:t xml:space="preserve"> </w:t>
      </w:r>
      <w:r w:rsidRPr="00CF24E8">
        <w:rPr>
          <w:rtl/>
        </w:rPr>
        <w:t>שלנו עם הפלשתינים בכללם הם לצנינים בעיני מי שדיבר כאן</w:t>
      </w:r>
      <w:r w:rsidR="0084256A">
        <w:rPr>
          <w:rtl/>
        </w:rPr>
        <w:t xml:space="preserve"> </w:t>
      </w:r>
      <w:r w:rsidRPr="00CF24E8">
        <w:rPr>
          <w:rtl/>
        </w:rPr>
        <w:t>לפני.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ורדיגר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זה נוגע לקבר רחל כל מה שאתה אומר?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חושש שחברי כנסת אלה לא יהססו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להשתמש בכל נימוק, בכל תירוץ כדי לסכל </w:t>
      </w:r>
      <w:r w:rsidR="0084256A">
        <w:rPr>
          <w:rtl/>
        </w:rPr>
        <w:t xml:space="preserve">– </w:t>
      </w:r>
      <w:r w:rsidRPr="00CF24E8">
        <w:rPr>
          <w:rtl/>
        </w:rPr>
        <w:t xml:space="preserve">לנסות לסכל, אין יכולת לסכל ממש </w:t>
      </w:r>
      <w:r w:rsidR="0084256A">
        <w:rPr>
          <w:rtl/>
        </w:rPr>
        <w:t>–</w:t>
      </w:r>
      <w:r w:rsidRPr="00CF24E8">
        <w:rPr>
          <w:rtl/>
        </w:rPr>
        <w:t xml:space="preserve"> את התהליך הזה, או לפחות להכניס מקלות בגלגליו.</w:t>
      </w:r>
      <w:r w:rsidR="0084256A">
        <w:rPr>
          <w:rtl/>
        </w:rPr>
        <w:t xml:space="preserve"> </w:t>
      </w:r>
      <w:r w:rsidRPr="00CF24E8">
        <w:rPr>
          <w:rtl/>
        </w:rPr>
        <w:t>פעם</w:t>
      </w:r>
      <w:r w:rsidR="0084256A">
        <w:rPr>
          <w:rtl/>
        </w:rPr>
        <w:t xml:space="preserve"> </w:t>
      </w:r>
      <w:r w:rsidRPr="00CF24E8">
        <w:rPr>
          <w:rtl/>
        </w:rPr>
        <w:t>תשתמשו</w:t>
      </w:r>
      <w:r w:rsidR="0084256A">
        <w:rPr>
          <w:rtl/>
        </w:rPr>
        <w:t xml:space="preserve"> </w:t>
      </w:r>
      <w:r w:rsidRPr="00CF24E8">
        <w:rPr>
          <w:rtl/>
        </w:rPr>
        <w:t>בנימוקי</w:t>
      </w:r>
      <w:r w:rsidR="0084256A">
        <w:rPr>
          <w:rtl/>
        </w:rPr>
        <w:t xml:space="preserve"> </w:t>
      </w:r>
      <w:r w:rsidRPr="00CF24E8">
        <w:rPr>
          <w:rtl/>
        </w:rPr>
        <w:t>ביטחון</w:t>
      </w:r>
      <w:r w:rsidR="0084256A">
        <w:rPr>
          <w:rtl/>
        </w:rPr>
        <w:t xml:space="preserve"> </w:t>
      </w:r>
      <w:r w:rsidRPr="00CF24E8">
        <w:rPr>
          <w:rtl/>
        </w:rPr>
        <w:t>ופעם</w:t>
      </w:r>
      <w:r w:rsidR="0084256A">
        <w:rPr>
          <w:rtl/>
        </w:rPr>
        <w:t xml:space="preserve"> </w:t>
      </w:r>
      <w:r w:rsidRPr="00CF24E8">
        <w:rPr>
          <w:rtl/>
        </w:rPr>
        <w:t>תשתמשו</w:t>
      </w:r>
      <w:r w:rsidR="0084256A">
        <w:rPr>
          <w:rtl/>
        </w:rPr>
        <w:t xml:space="preserve"> </w:t>
      </w:r>
      <w:r w:rsidRPr="00CF24E8">
        <w:rPr>
          <w:rtl/>
        </w:rPr>
        <w:t>בנימוקים</w:t>
      </w:r>
      <w:r w:rsidR="0084256A">
        <w:rPr>
          <w:rtl/>
        </w:rPr>
        <w:t xml:space="preserve"> </w:t>
      </w:r>
      <w:r w:rsidRPr="00CF24E8">
        <w:rPr>
          <w:rtl/>
        </w:rPr>
        <w:t>בעלי צביון היסטורי, ופעם</w:t>
      </w:r>
      <w:r w:rsidR="0084256A">
        <w:rPr>
          <w:rtl/>
        </w:rPr>
        <w:t xml:space="preserve"> </w:t>
      </w:r>
      <w:r w:rsidRPr="00CF24E8">
        <w:rPr>
          <w:rtl/>
        </w:rPr>
        <w:t>בנימוקים דתיים ופעם בקבר זה ופעם בקבר אחר; ועכשיו אני אפרש את הדברים האלה לפני</w:t>
      </w:r>
      <w:r w:rsidR="0084256A">
        <w:rPr>
          <w:rtl/>
        </w:rPr>
        <w:t xml:space="preserve"> </w:t>
      </w:r>
      <w:r w:rsidRPr="00CF24E8">
        <w:rPr>
          <w:rtl/>
        </w:rPr>
        <w:t>שאייחד דברים, כי פתאום קבר יוסף עלה למעלת קדושתו ולמעלת כבודו של קבר רחל, ועוד</w:t>
      </w:r>
      <w:r w:rsidR="0084256A">
        <w:rPr>
          <w:rtl/>
        </w:rPr>
        <w:t xml:space="preserve"> </w:t>
      </w:r>
      <w:r w:rsidRPr="00CF24E8">
        <w:rPr>
          <w:rtl/>
        </w:rPr>
        <w:t>מעט</w:t>
      </w:r>
      <w:r w:rsidR="0084256A">
        <w:rPr>
          <w:rtl/>
        </w:rPr>
        <w:t xml:space="preserve"> </w:t>
      </w:r>
      <w:r w:rsidRPr="00CF24E8">
        <w:rPr>
          <w:rtl/>
        </w:rPr>
        <w:t>יהיה</w:t>
      </w:r>
      <w:r w:rsidR="0084256A">
        <w:rPr>
          <w:rtl/>
        </w:rPr>
        <w:t xml:space="preserve"> </w:t>
      </w:r>
      <w:r w:rsidRPr="00CF24E8">
        <w:rPr>
          <w:rtl/>
        </w:rPr>
        <w:t>קבר</w:t>
      </w:r>
      <w:r w:rsidR="0084256A">
        <w:rPr>
          <w:rtl/>
        </w:rPr>
        <w:t xml:space="preserve"> </w:t>
      </w:r>
      <w:r w:rsidRPr="00CF24E8">
        <w:rPr>
          <w:rtl/>
        </w:rPr>
        <w:t>יוסף ממש כמו הכותל המערבי, כי כאשר אתם מנהלים את המאבק הפוליטי</w:t>
      </w:r>
      <w:r w:rsidR="0084256A">
        <w:rPr>
          <w:rtl/>
        </w:rPr>
        <w:t xml:space="preserve"> </w:t>
      </w:r>
      <w:r w:rsidRPr="00CF24E8">
        <w:rPr>
          <w:rtl/>
        </w:rPr>
        <w:t>שלכם, אני לא בטוח שאתם מקפידים לשמור גם על מה שאתם מאוד מאוד רוצים לשמור עליו,</w:t>
      </w:r>
      <w:r w:rsidR="0084256A">
        <w:rPr>
          <w:rtl/>
        </w:rPr>
        <w:t xml:space="preserve"> </w:t>
      </w:r>
      <w:r w:rsidRPr="00CF24E8">
        <w:rPr>
          <w:rtl/>
        </w:rPr>
        <w:t>ואני מאמין לכם שאתם רוצים לשמור.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מי</w:t>
      </w:r>
      <w:r w:rsidR="0084256A">
        <w:rPr>
          <w:rtl/>
        </w:rPr>
        <w:t xml:space="preserve"> </w:t>
      </w:r>
      <w:r w:rsidRPr="00CF24E8">
        <w:rPr>
          <w:rtl/>
        </w:rPr>
        <w:t>ששמע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הדוברים</w:t>
      </w:r>
      <w:r w:rsidR="0084256A">
        <w:rPr>
          <w:rtl/>
        </w:rPr>
        <w:t xml:space="preserve"> </w:t>
      </w:r>
      <w:r w:rsidRPr="00CF24E8">
        <w:rPr>
          <w:rtl/>
        </w:rPr>
        <w:t>יכול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להתרשם, שאילו היתה בעיית קבר רחל מסתדרת</w:t>
      </w:r>
      <w:r w:rsidR="0084256A">
        <w:rPr>
          <w:rtl/>
        </w:rPr>
        <w:t xml:space="preserve"> </w:t>
      </w:r>
      <w:r w:rsidRPr="00CF24E8">
        <w:rPr>
          <w:rtl/>
        </w:rPr>
        <w:t>לשביעות רצונם,</w:t>
      </w:r>
      <w:r w:rsidR="0084256A">
        <w:rPr>
          <w:rtl/>
        </w:rPr>
        <w:t xml:space="preserve"> </w:t>
      </w:r>
      <w:r w:rsidRPr="00CF24E8">
        <w:rPr>
          <w:rtl/>
        </w:rPr>
        <w:t>הם</w:t>
      </w:r>
      <w:r w:rsidR="0084256A">
        <w:rPr>
          <w:rtl/>
        </w:rPr>
        <w:t xml:space="preserve"> </w:t>
      </w:r>
      <w:r w:rsidRPr="00CF24E8">
        <w:rPr>
          <w:rtl/>
        </w:rPr>
        <w:t>מייד היו תומכים בהסכם ודוחפים לעבר הסכמים נוספים. אני רוצה</w:t>
      </w:r>
      <w:r w:rsidR="0084256A">
        <w:rPr>
          <w:rtl/>
        </w:rPr>
        <w:t xml:space="preserve"> </w:t>
      </w:r>
      <w:r w:rsidRPr="00CF24E8">
        <w:rPr>
          <w:rtl/>
        </w:rPr>
        <w:t>להבטיח</w:t>
      </w:r>
      <w:r w:rsidR="0084256A">
        <w:rPr>
          <w:rtl/>
        </w:rPr>
        <w:t xml:space="preserve"> </w:t>
      </w:r>
      <w:r w:rsidRPr="00CF24E8">
        <w:rPr>
          <w:rtl/>
        </w:rPr>
        <w:t>לדוברים</w:t>
      </w:r>
      <w:r w:rsidR="0084256A">
        <w:rPr>
          <w:rtl/>
        </w:rPr>
        <w:t xml:space="preserve"> </w:t>
      </w:r>
      <w:r w:rsidRPr="00CF24E8">
        <w:rPr>
          <w:rtl/>
        </w:rPr>
        <w:t>ולכלל חברי הכנסת, שהממשלה לא זקוקה להדרכה כדי לדעת את חשיבותו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קבר</w:t>
      </w:r>
      <w:r w:rsidR="0084256A">
        <w:rPr>
          <w:rtl/>
        </w:rPr>
        <w:t xml:space="preserve"> </w:t>
      </w:r>
      <w:r w:rsidRPr="00CF24E8">
        <w:rPr>
          <w:rtl/>
        </w:rPr>
        <w:t>רחל,</w:t>
      </w:r>
      <w:r w:rsidR="0084256A">
        <w:rPr>
          <w:rtl/>
        </w:rPr>
        <w:t xml:space="preserve"> </w:t>
      </w:r>
      <w:r w:rsidRPr="00CF24E8">
        <w:rPr>
          <w:rtl/>
        </w:rPr>
        <w:t>והאופוזיציה לא קשורה לערכים, ערכי תרבות ומורשת של העם יותר מכפי</w:t>
      </w:r>
      <w:r w:rsidR="0084256A">
        <w:rPr>
          <w:rtl/>
        </w:rPr>
        <w:t xml:space="preserve"> </w:t>
      </w:r>
      <w:r w:rsidRPr="00CF24E8">
        <w:rPr>
          <w:rtl/>
        </w:rPr>
        <w:t>שאנחנו קשורים אליהם.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זו האשליה שלכם.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הממשלה</w:t>
      </w:r>
      <w:r w:rsidR="0084256A">
        <w:rPr>
          <w:rtl/>
        </w:rPr>
        <w:t xml:space="preserve"> </w:t>
      </w:r>
      <w:r w:rsidRPr="00CF24E8">
        <w:rPr>
          <w:rtl/>
        </w:rPr>
        <w:t>רואה</w:t>
      </w:r>
      <w:r w:rsidR="0084256A">
        <w:rPr>
          <w:rtl/>
        </w:rPr>
        <w:t xml:space="preserve"> </w:t>
      </w:r>
      <w:r w:rsidRPr="00CF24E8">
        <w:rPr>
          <w:rtl/>
        </w:rPr>
        <w:t>במהלך המשא</w:t>
      </w:r>
      <w:r w:rsidR="0084256A">
        <w:rPr>
          <w:rtl/>
        </w:rPr>
        <w:t>-</w:t>
      </w:r>
      <w:r w:rsidRPr="00CF24E8">
        <w:rPr>
          <w:rtl/>
        </w:rPr>
        <w:t>ומתן את קבר רחל לנגד עיניה. היא בהחלט רואה אותו,</w:t>
      </w:r>
      <w:r w:rsidR="0084256A">
        <w:rPr>
          <w:rtl/>
        </w:rPr>
        <w:t xml:space="preserve"> </w:t>
      </w:r>
      <w:r w:rsidRPr="00CF24E8">
        <w:rPr>
          <w:rtl/>
        </w:rPr>
        <w:t>אבל היא גם שומעת.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אנו</w:t>
      </w:r>
      <w:r w:rsidR="0084256A">
        <w:rPr>
          <w:rtl/>
        </w:rPr>
        <w:t xml:space="preserve"> </w:t>
      </w:r>
      <w:r w:rsidRPr="00CF24E8">
        <w:rPr>
          <w:rtl/>
        </w:rPr>
        <w:t>שומעים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קולה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רחל.</w:t>
      </w:r>
      <w:r w:rsidR="0084256A">
        <w:rPr>
          <w:rtl/>
        </w:rPr>
        <w:t xml:space="preserve"> </w:t>
      </w:r>
      <w:r w:rsidRPr="00CF24E8">
        <w:rPr>
          <w:rtl/>
        </w:rPr>
        <w:t>ציטטו</w:t>
      </w:r>
      <w:r w:rsidR="0084256A">
        <w:rPr>
          <w:rtl/>
        </w:rPr>
        <w:t xml:space="preserve"> </w:t>
      </w:r>
      <w:r w:rsidRPr="00CF24E8">
        <w:rPr>
          <w:rtl/>
        </w:rPr>
        <w:t>כאן יותר מפעם אחת את ירמיהו, אבל</w:t>
      </w:r>
      <w:r w:rsidR="0084256A">
        <w:rPr>
          <w:rtl/>
        </w:rPr>
        <w:t xml:space="preserve"> </w:t>
      </w:r>
      <w:r w:rsidRPr="00CF24E8">
        <w:rPr>
          <w:rtl/>
        </w:rPr>
        <w:t>הפסוקים</w:t>
      </w:r>
      <w:r w:rsidR="0084256A">
        <w:rPr>
          <w:rtl/>
        </w:rPr>
        <w:t xml:space="preserve"> </w:t>
      </w:r>
      <w:r w:rsidRPr="00CF24E8">
        <w:rPr>
          <w:rtl/>
        </w:rPr>
        <w:t>כה</w:t>
      </w:r>
      <w:r w:rsidR="0084256A">
        <w:rPr>
          <w:rtl/>
        </w:rPr>
        <w:t xml:space="preserve"> </w:t>
      </w:r>
      <w:r w:rsidRPr="00CF24E8">
        <w:rPr>
          <w:rtl/>
        </w:rPr>
        <w:t>נפלאים,</w:t>
      </w:r>
      <w:r w:rsidR="0084256A">
        <w:rPr>
          <w:rtl/>
        </w:rPr>
        <w:t xml:space="preserve"> </w:t>
      </w:r>
      <w:r w:rsidRPr="00CF24E8">
        <w:rPr>
          <w:rtl/>
        </w:rPr>
        <w:t>שגם אני רוצה לצטט אותם. אבל, אני אתן להם את הפרשנות שלי.</w:t>
      </w:r>
      <w:r w:rsidR="0084256A">
        <w:rPr>
          <w:rtl/>
        </w:rPr>
        <w:t xml:space="preserve"> </w:t>
      </w: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לכם מונופול על פרשנות: "קול ברמה נשמע, נהי בכי תמרורים. רחל מבכה על בניה,</w:t>
      </w:r>
      <w:r w:rsidR="0084256A">
        <w:rPr>
          <w:rtl/>
        </w:rPr>
        <w:t xml:space="preserve"> </w:t>
      </w:r>
      <w:r w:rsidRPr="00CF24E8">
        <w:rPr>
          <w:rtl/>
        </w:rPr>
        <w:t>מאנה להנחם על בניה כי איננו".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כבודו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הקבר במקומו מונח, וכבודו של הקבר גדול. אבל אנחנו לא רוצים שרחל</w:t>
      </w:r>
      <w:r w:rsidR="0084256A">
        <w:rPr>
          <w:rtl/>
        </w:rPr>
        <w:t xml:space="preserve"> </w:t>
      </w:r>
      <w:r w:rsidRPr="00CF24E8">
        <w:rPr>
          <w:rtl/>
        </w:rPr>
        <w:t>תבכה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עוד</w:t>
      </w:r>
      <w:r w:rsidR="0084256A">
        <w:rPr>
          <w:rtl/>
        </w:rPr>
        <w:t xml:space="preserve"> </w:t>
      </w:r>
      <w:r w:rsidRPr="00CF24E8">
        <w:rPr>
          <w:rtl/>
        </w:rPr>
        <w:t>ועוד בנים. אנחנו רוצים שרחל אמנו תנוחם סוף</w:t>
      </w:r>
      <w:r w:rsidR="0084256A">
        <w:rPr>
          <w:rtl/>
        </w:rPr>
        <w:t>-</w:t>
      </w:r>
      <w:r w:rsidRPr="00CF24E8">
        <w:rPr>
          <w:rtl/>
        </w:rPr>
        <w:t>סוף ותמחה את הדמעות.</w:t>
      </w:r>
      <w:r w:rsidR="0084256A">
        <w:rPr>
          <w:rtl/>
        </w:rPr>
        <w:t xml:space="preserve"> </w:t>
      </w:r>
      <w:r w:rsidRPr="00CF24E8">
        <w:rPr>
          <w:rtl/>
        </w:rPr>
        <w:t>כן,</w:t>
      </w:r>
      <w:r w:rsidR="0084256A">
        <w:rPr>
          <w:rtl/>
        </w:rPr>
        <w:t xml:space="preserve"> </w:t>
      </w:r>
      <w:r w:rsidRPr="00CF24E8">
        <w:rPr>
          <w:rtl/>
        </w:rPr>
        <w:t>מנעי קולך מבכי ועינייך מדמעה, כי יש שכר לפעולתך, ושבו בנים מארץ אויב. אחר</w:t>
      </w:r>
      <w:r w:rsidR="0084256A">
        <w:rPr>
          <w:rtl/>
        </w:rPr>
        <w:t xml:space="preserve"> </w:t>
      </w:r>
      <w:r w:rsidRPr="00CF24E8">
        <w:rPr>
          <w:rtl/>
        </w:rPr>
        <w:t>כך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כתוב: ושבו בנים לגבולם, וכל אחד זכאי לפרשנות שלו, מאי משמע </w:t>
      </w:r>
      <w:r w:rsidR="0084256A">
        <w:rPr>
          <w:rtl/>
        </w:rPr>
        <w:t>–</w:t>
      </w:r>
      <w:r w:rsidRPr="00CF24E8">
        <w:rPr>
          <w:rtl/>
        </w:rPr>
        <w:t xml:space="preserve"> ושבו בנים</w:t>
      </w:r>
      <w:r w:rsidR="0084256A">
        <w:rPr>
          <w:rtl/>
        </w:rPr>
        <w:t xml:space="preserve"> </w:t>
      </w:r>
      <w:r w:rsidRPr="00CF24E8">
        <w:rPr>
          <w:rtl/>
        </w:rPr>
        <w:t>לגבולם.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תלמד מה כתוב בתורה.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האיש</w:t>
      </w:r>
      <w:r w:rsidR="0084256A">
        <w:rPr>
          <w:rtl/>
        </w:rPr>
        <w:t xml:space="preserve"> </w:t>
      </w:r>
      <w:r w:rsidRPr="00CF24E8">
        <w:rPr>
          <w:rtl/>
        </w:rPr>
        <w:t>האחרון</w:t>
      </w:r>
      <w:r w:rsidR="0084256A">
        <w:rPr>
          <w:rtl/>
        </w:rPr>
        <w:t xml:space="preserve"> </w:t>
      </w:r>
      <w:r w:rsidRPr="00CF24E8">
        <w:rPr>
          <w:rtl/>
        </w:rPr>
        <w:t>שאלמד</w:t>
      </w:r>
      <w:r w:rsidR="0084256A">
        <w:rPr>
          <w:rtl/>
        </w:rPr>
        <w:t xml:space="preserve"> </w:t>
      </w:r>
      <w:r w:rsidRPr="00CF24E8">
        <w:rPr>
          <w:rtl/>
        </w:rPr>
        <w:t>ממנו. יש כאן כמה אנשים שאני מוכן ללמוד מהם, אבל</w:t>
      </w:r>
      <w:r w:rsidR="0084256A">
        <w:rPr>
          <w:rtl/>
        </w:rPr>
        <w:t xml:space="preserve"> </w:t>
      </w:r>
      <w:r w:rsidRPr="00CF24E8">
        <w:rPr>
          <w:rtl/>
        </w:rPr>
        <w:t>מהאוריינות שלך אני לא אלמד.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רחל אמנו היא לא רק היסטוריה.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 פיון.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תנו לו לסיים, לא באמצע דבריו.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רחל</w:t>
      </w:r>
      <w:r w:rsidR="0084256A">
        <w:rPr>
          <w:rtl/>
        </w:rPr>
        <w:t xml:space="preserve"> </w:t>
      </w:r>
      <w:r w:rsidRPr="00CF24E8">
        <w:rPr>
          <w:rtl/>
        </w:rPr>
        <w:t>אמנו היא לא רק היסטוריה. רחל, על</w:t>
      </w:r>
      <w:r w:rsidR="0084256A">
        <w:rPr>
          <w:rtl/>
        </w:rPr>
        <w:t>-</w:t>
      </w:r>
      <w:r w:rsidRPr="00CF24E8">
        <w:rPr>
          <w:rtl/>
        </w:rPr>
        <w:t>פי השקפת עולמנו, היא גם אם חיה, היא</w:t>
      </w:r>
      <w:r w:rsidR="0084256A">
        <w:rPr>
          <w:rtl/>
        </w:rPr>
        <w:t xml:space="preserve"> </w:t>
      </w:r>
      <w:r w:rsidRPr="00CF24E8">
        <w:rPr>
          <w:rtl/>
        </w:rPr>
        <w:t>גרה בירושלים, בתל</w:t>
      </w:r>
      <w:r w:rsidR="0084256A">
        <w:rPr>
          <w:rtl/>
        </w:rPr>
        <w:t>-</w:t>
      </w:r>
      <w:r w:rsidRPr="00CF24E8">
        <w:rPr>
          <w:rtl/>
        </w:rPr>
        <w:t>אביב, בדימונה, בקריית</w:t>
      </w:r>
      <w:r w:rsidR="0084256A">
        <w:rPr>
          <w:rtl/>
        </w:rPr>
        <w:t>-</w:t>
      </w:r>
      <w:r w:rsidRPr="00CF24E8">
        <w:rPr>
          <w:rtl/>
        </w:rPr>
        <w:t>שמונה ובמשמר</w:t>
      </w:r>
      <w:r w:rsidR="0084256A">
        <w:rPr>
          <w:rtl/>
        </w:rPr>
        <w:t>-</w:t>
      </w:r>
      <w:r w:rsidRPr="00CF24E8">
        <w:rPr>
          <w:rtl/>
        </w:rPr>
        <w:t>העמק.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ובשיח'</w:t>
      </w:r>
      <w:r w:rsidR="0084256A">
        <w:rPr>
          <w:rtl/>
        </w:rPr>
        <w:t>-</w:t>
      </w:r>
      <w:r w:rsidRPr="00CF24E8">
        <w:rPr>
          <w:rtl/>
        </w:rPr>
        <w:t>מוניס. שודדים.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והיא רוצה לראות את הבן שלה שב סוף</w:t>
      </w:r>
      <w:r w:rsidR="0084256A">
        <w:rPr>
          <w:rtl/>
        </w:rPr>
        <w:t>-</w:t>
      </w:r>
      <w:r w:rsidRPr="00CF24E8">
        <w:rPr>
          <w:rtl/>
        </w:rPr>
        <w:t>סוף חי ונושם. גם זו רחל אמנו בשבילנו.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גוטמן, אני מבקש.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לימור לבנת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אבל, אין עם שיש לו עתיד אם אין לו עבר.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אין גם עם שיש לו רק עבר ואין לו עתיד. מה דעתך על התזה הזו?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אתך אין לנו עתיד.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הממשלה גם לא זקוקה להמרצה כדי לשמור על קבר רחל. לכן, על</w:t>
      </w:r>
      <w:r w:rsidR="0084256A">
        <w:rPr>
          <w:rtl/>
        </w:rPr>
        <w:t>-</w:t>
      </w:r>
      <w:r w:rsidRPr="00CF24E8">
        <w:rPr>
          <w:rtl/>
        </w:rPr>
        <w:t>פי ההנחיות שניתנו</w:t>
      </w:r>
      <w:r w:rsidR="0084256A">
        <w:rPr>
          <w:rtl/>
        </w:rPr>
        <w:t xml:space="preserve"> </w:t>
      </w:r>
      <w:r w:rsidRPr="00CF24E8">
        <w:rPr>
          <w:rtl/>
        </w:rPr>
        <w:t>לנושאים</w:t>
      </w:r>
      <w:r w:rsidR="0084256A">
        <w:rPr>
          <w:rtl/>
        </w:rPr>
        <w:t xml:space="preserve"> </w:t>
      </w:r>
      <w:r w:rsidRPr="00CF24E8">
        <w:rPr>
          <w:rtl/>
        </w:rPr>
        <w:t>ונותנים</w:t>
      </w:r>
      <w:r w:rsidR="0084256A">
        <w:rPr>
          <w:rtl/>
        </w:rPr>
        <w:t xml:space="preserve"> </w:t>
      </w:r>
      <w:r w:rsidRPr="00CF24E8">
        <w:rPr>
          <w:rtl/>
        </w:rPr>
        <w:t>מטעמנו,</w:t>
      </w:r>
      <w:r w:rsidR="0084256A">
        <w:rPr>
          <w:rtl/>
        </w:rPr>
        <w:t xml:space="preserve"> </w:t>
      </w:r>
      <w:r w:rsidRPr="00CF24E8">
        <w:rPr>
          <w:rtl/>
        </w:rPr>
        <w:t>ניהול</w:t>
      </w:r>
      <w:r w:rsidR="0084256A">
        <w:rPr>
          <w:rtl/>
        </w:rPr>
        <w:t xml:space="preserve"> </w:t>
      </w:r>
      <w:r w:rsidRPr="00CF24E8">
        <w:rPr>
          <w:rtl/>
        </w:rPr>
        <w:t>האתר</w:t>
      </w:r>
      <w:r w:rsidR="0084256A">
        <w:rPr>
          <w:rtl/>
        </w:rPr>
        <w:t xml:space="preserve"> </w:t>
      </w:r>
      <w:r w:rsidRPr="00CF24E8">
        <w:rPr>
          <w:rtl/>
        </w:rPr>
        <w:t>והביטחון באתר יישארו בידי ישראל, הגישה</w:t>
      </w:r>
      <w:r w:rsidR="0084256A">
        <w:rPr>
          <w:rtl/>
        </w:rPr>
        <w:t xml:space="preserve"> </w:t>
      </w:r>
      <w:r w:rsidRPr="00CF24E8">
        <w:rPr>
          <w:rtl/>
        </w:rPr>
        <w:t>למקום תהיה גישה חופשית, ולכל יהודי תישמר במלואה הזכות להגיע ולבקר בכל עת.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ורדיגר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באיזו דרך?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עם משוריינים.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הצדדים</w:t>
      </w:r>
      <w:r w:rsidR="0084256A">
        <w:rPr>
          <w:rtl/>
        </w:rPr>
        <w:t xml:space="preserve"> </w:t>
      </w:r>
      <w:r w:rsidRPr="00CF24E8">
        <w:rPr>
          <w:rtl/>
        </w:rPr>
        <w:t>נושאים</w:t>
      </w:r>
      <w:r w:rsidR="0084256A">
        <w:rPr>
          <w:rtl/>
        </w:rPr>
        <w:t xml:space="preserve"> </w:t>
      </w:r>
      <w:r w:rsidRPr="00CF24E8">
        <w:rPr>
          <w:rtl/>
        </w:rPr>
        <w:t>ונותנים</w:t>
      </w:r>
      <w:r w:rsidR="0084256A">
        <w:rPr>
          <w:rtl/>
        </w:rPr>
        <w:t xml:space="preserve"> </w:t>
      </w:r>
      <w:r w:rsidRPr="00CF24E8">
        <w:rPr>
          <w:rtl/>
        </w:rPr>
        <w:t>עכשיו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סדרי</w:t>
      </w:r>
      <w:r w:rsidR="0084256A">
        <w:rPr>
          <w:rtl/>
        </w:rPr>
        <w:t xml:space="preserve"> </w:t>
      </w:r>
      <w:r w:rsidRPr="00CF24E8">
        <w:rPr>
          <w:rtl/>
        </w:rPr>
        <w:t>האבטחה בדרך אל האתר, שיהיו סדרי</w:t>
      </w:r>
      <w:r w:rsidR="0084256A">
        <w:rPr>
          <w:rtl/>
        </w:rPr>
        <w:t xml:space="preserve"> </w:t>
      </w:r>
      <w:r w:rsidRPr="00CF24E8">
        <w:rPr>
          <w:rtl/>
        </w:rPr>
        <w:t>אבטחה משותפים, והם מיועדים לוודא כאמור גישה נוחה ובטוחה לקבר רחל.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לימור לבנת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 נושאים ונותנים אלא נותנים ונותנים. זו הבעיה.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לומר עוד שתי מלים, בעקבות דבריו של חבר הכנסת אורון, אשר התייחס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למשא</w:t>
      </w:r>
      <w:r w:rsidR="0084256A">
        <w:rPr>
          <w:rtl/>
        </w:rPr>
        <w:t>-</w:t>
      </w:r>
      <w:r w:rsidRPr="00CF24E8">
        <w:rPr>
          <w:rtl/>
        </w:rPr>
        <w:t>ומתן. נכון, יש קשיים בקטע האחרון של המשא</w:t>
      </w:r>
      <w:r w:rsidR="0084256A">
        <w:rPr>
          <w:rtl/>
        </w:rPr>
        <w:t>-</w:t>
      </w:r>
      <w:r w:rsidRPr="00CF24E8">
        <w:rPr>
          <w:rtl/>
        </w:rPr>
        <w:t>ומתן. בכל משא</w:t>
      </w:r>
      <w:r w:rsidR="0084256A">
        <w:rPr>
          <w:rtl/>
        </w:rPr>
        <w:t>-</w:t>
      </w:r>
      <w:r w:rsidRPr="00CF24E8">
        <w:rPr>
          <w:rtl/>
        </w:rPr>
        <w:t>ומתן הסיום הוא</w:t>
      </w:r>
      <w:r w:rsidR="0084256A">
        <w:rPr>
          <w:rtl/>
        </w:rPr>
        <w:t xml:space="preserve"> </w:t>
      </w:r>
      <w:r w:rsidRPr="00CF24E8">
        <w:rPr>
          <w:rtl/>
        </w:rPr>
        <w:t>קשה, כל הבעיות הכבדות מצטברות יחד. אני מניח, שכל צד רוצה לנצל את מה שאולי נראה</w:t>
      </w:r>
      <w:r w:rsidR="0084256A">
        <w:rPr>
          <w:rtl/>
        </w:rPr>
        <w:t xml:space="preserve"> </w:t>
      </w:r>
      <w:r w:rsidRPr="00CF24E8">
        <w:rPr>
          <w:rtl/>
        </w:rPr>
        <w:t>לו</w:t>
      </w:r>
      <w:r w:rsidR="0084256A">
        <w:rPr>
          <w:rtl/>
        </w:rPr>
        <w:t xml:space="preserve"> </w:t>
      </w:r>
      <w:r w:rsidRPr="00CF24E8">
        <w:rPr>
          <w:rtl/>
        </w:rPr>
        <w:t>כהזדמנות</w:t>
      </w:r>
      <w:r w:rsidR="0084256A">
        <w:rPr>
          <w:rtl/>
        </w:rPr>
        <w:t xml:space="preserve"> </w:t>
      </w:r>
      <w:r w:rsidRPr="00CF24E8">
        <w:rPr>
          <w:rtl/>
        </w:rPr>
        <w:t>האחרונה,</w:t>
      </w:r>
      <w:r w:rsidR="0084256A">
        <w:rPr>
          <w:rtl/>
        </w:rPr>
        <w:t xml:space="preserve"> </w:t>
      </w:r>
      <w:r w:rsidRPr="00CF24E8">
        <w:rPr>
          <w:rtl/>
        </w:rPr>
        <w:t>כדי</w:t>
      </w:r>
      <w:r w:rsidR="0084256A">
        <w:rPr>
          <w:rtl/>
        </w:rPr>
        <w:t xml:space="preserve"> </w:t>
      </w:r>
      <w:r w:rsidRPr="00CF24E8">
        <w:rPr>
          <w:rtl/>
        </w:rPr>
        <w:t>לשפר</w:t>
      </w:r>
      <w:r w:rsidR="0084256A">
        <w:rPr>
          <w:rtl/>
        </w:rPr>
        <w:t xml:space="preserve"> </w:t>
      </w:r>
      <w:r w:rsidRPr="00CF24E8">
        <w:rPr>
          <w:rtl/>
        </w:rPr>
        <w:t>עמדות.</w:t>
      </w:r>
      <w:r w:rsidR="0084256A">
        <w:rPr>
          <w:rtl/>
        </w:rPr>
        <w:t xml:space="preserve"> </w:t>
      </w:r>
      <w:r w:rsidRPr="00CF24E8">
        <w:rPr>
          <w:rtl/>
        </w:rPr>
        <w:t>לצערי,</w:t>
      </w:r>
      <w:r w:rsidR="0084256A">
        <w:rPr>
          <w:rtl/>
        </w:rPr>
        <w:t xml:space="preserve"> </w:t>
      </w:r>
      <w:r w:rsidRPr="00CF24E8">
        <w:rPr>
          <w:rtl/>
        </w:rPr>
        <w:t>איני</w:t>
      </w:r>
      <w:r w:rsidR="0084256A">
        <w:rPr>
          <w:rtl/>
        </w:rPr>
        <w:t xml:space="preserve"> </w:t>
      </w:r>
      <w:r w:rsidRPr="00CF24E8">
        <w:rPr>
          <w:rtl/>
        </w:rPr>
        <w:t>יכול לבשר על התקדמות</w:t>
      </w:r>
      <w:r w:rsidR="0084256A">
        <w:rPr>
          <w:rtl/>
        </w:rPr>
        <w:t xml:space="preserve"> </w:t>
      </w:r>
      <w:r w:rsidRPr="00CF24E8">
        <w:rPr>
          <w:rtl/>
        </w:rPr>
        <w:t>משמעותית לפי שעה בקטע הזה של המשא</w:t>
      </w:r>
      <w:r w:rsidR="0084256A">
        <w:rPr>
          <w:rtl/>
        </w:rPr>
        <w:t>-</w:t>
      </w:r>
      <w:r w:rsidRPr="00CF24E8">
        <w:rPr>
          <w:rtl/>
        </w:rPr>
        <w:t>ומתן.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ורדיגר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אל דאגה, זה יתקדם.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 אתה שם, זה יתקדם מהר.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אני בוודאי לא יכול לבשר על פריצת דרך, אבל שני הצדדים יודעים </w:t>
      </w:r>
      <w:r w:rsidR="0084256A">
        <w:rPr>
          <w:rtl/>
        </w:rPr>
        <w:t>–</w:t>
      </w:r>
      <w:r w:rsidRPr="00CF24E8">
        <w:rPr>
          <w:rtl/>
        </w:rPr>
        <w:t xml:space="preserve"> וזה העיקר </w:t>
      </w:r>
      <w:r w:rsidR="0084256A">
        <w:rPr>
          <w:rtl/>
        </w:rPr>
        <w:t xml:space="preserve">– </w:t>
      </w:r>
      <w:r w:rsidRPr="00CF24E8">
        <w:rPr>
          <w:rtl/>
        </w:rPr>
        <w:t>שלא</w:t>
      </w:r>
      <w:r w:rsidR="0084256A">
        <w:rPr>
          <w:rtl/>
        </w:rPr>
        <w:t xml:space="preserve"> </w:t>
      </w:r>
      <w:r w:rsidRPr="00CF24E8">
        <w:rPr>
          <w:rtl/>
        </w:rPr>
        <w:t>יוצאים</w:t>
      </w:r>
      <w:r w:rsidR="0084256A">
        <w:rPr>
          <w:rtl/>
        </w:rPr>
        <w:t xml:space="preserve"> </w:t>
      </w:r>
      <w:r w:rsidRPr="00CF24E8">
        <w:rPr>
          <w:rtl/>
        </w:rPr>
        <w:t>עד</w:t>
      </w:r>
      <w:r w:rsidR="0084256A">
        <w:rPr>
          <w:rtl/>
        </w:rPr>
        <w:t xml:space="preserve"> </w:t>
      </w:r>
      <w:r w:rsidRPr="00CF24E8">
        <w:rPr>
          <w:rtl/>
        </w:rPr>
        <w:t>שגומרים,</w:t>
      </w:r>
      <w:r w:rsidR="0084256A">
        <w:rPr>
          <w:rtl/>
        </w:rPr>
        <w:t xml:space="preserve"> </w:t>
      </w:r>
      <w:r w:rsidRPr="00CF24E8">
        <w:rPr>
          <w:rtl/>
        </w:rPr>
        <w:t>עד</w:t>
      </w:r>
      <w:r w:rsidR="0084256A">
        <w:rPr>
          <w:rtl/>
        </w:rPr>
        <w:t xml:space="preserve"> </w:t>
      </w:r>
      <w:r w:rsidRPr="00CF24E8">
        <w:rPr>
          <w:rtl/>
        </w:rPr>
        <w:t>שיוצא עשן לבן. צריך לקוות, חברי חברי הכנסת, שגם</w:t>
      </w:r>
      <w:r w:rsidR="0084256A">
        <w:rPr>
          <w:rtl/>
        </w:rPr>
        <w:t xml:space="preserve"> </w:t>
      </w:r>
      <w:r w:rsidRPr="00CF24E8">
        <w:rPr>
          <w:rtl/>
        </w:rPr>
        <w:t>הפגישה</w:t>
      </w:r>
      <w:r w:rsidR="0084256A">
        <w:rPr>
          <w:rtl/>
        </w:rPr>
        <w:t xml:space="preserve"> 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באלכסנדריה</w:t>
      </w:r>
      <w:r w:rsidR="0084256A">
        <w:rPr>
          <w:rtl/>
        </w:rPr>
        <w:t xml:space="preserve"> </w:t>
      </w:r>
      <w:r w:rsidRPr="00CF24E8">
        <w:rPr>
          <w:rtl/>
        </w:rPr>
        <w:t>תתרום</w:t>
      </w:r>
      <w:r w:rsidR="0084256A">
        <w:rPr>
          <w:rtl/>
        </w:rPr>
        <w:t xml:space="preserve"> </w:t>
      </w:r>
      <w:r w:rsidRPr="00CF24E8">
        <w:rPr>
          <w:rtl/>
        </w:rPr>
        <w:t>ליישור</w:t>
      </w:r>
      <w:r w:rsidR="0084256A">
        <w:rPr>
          <w:rtl/>
        </w:rPr>
        <w:t xml:space="preserve"> </w:t>
      </w:r>
      <w:r w:rsidRPr="00CF24E8">
        <w:rPr>
          <w:rtl/>
        </w:rPr>
        <w:t>ההדורים.</w:t>
      </w:r>
      <w:r w:rsidR="0084256A">
        <w:rPr>
          <w:rtl/>
        </w:rPr>
        <w:t xml:space="preserve"> </w:t>
      </w:r>
      <w:r w:rsidRPr="00CF24E8">
        <w:rPr>
          <w:rtl/>
        </w:rPr>
        <w:t>למרות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הקשיים, המכשולים</w:t>
      </w:r>
      <w:r w:rsidR="0084256A">
        <w:rPr>
          <w:rtl/>
        </w:rPr>
        <w:t xml:space="preserve"> </w:t>
      </w:r>
      <w:r w:rsidRPr="00CF24E8">
        <w:rPr>
          <w:rtl/>
        </w:rPr>
        <w:t>והבעיות,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בטוח</w:t>
      </w:r>
      <w:r w:rsidR="0084256A">
        <w:rPr>
          <w:rtl/>
        </w:rPr>
        <w:t xml:space="preserve"> </w:t>
      </w:r>
      <w:r w:rsidRPr="00CF24E8">
        <w:rPr>
          <w:rtl/>
        </w:rPr>
        <w:t>בשלושה</w:t>
      </w:r>
      <w:r w:rsidR="0084256A">
        <w:rPr>
          <w:rtl/>
        </w:rPr>
        <w:t xml:space="preserve"> </w:t>
      </w:r>
      <w:r w:rsidRPr="00CF24E8">
        <w:rPr>
          <w:rtl/>
        </w:rPr>
        <w:t>דברים: אני בטוח שיהיה הסכם בקרוב, אני בטוח שההסכם</w:t>
      </w:r>
      <w:r w:rsidR="0084256A">
        <w:rPr>
          <w:rtl/>
        </w:rPr>
        <w:t xml:space="preserve"> </w:t>
      </w:r>
      <w:r w:rsidRPr="00CF24E8">
        <w:rPr>
          <w:rtl/>
        </w:rPr>
        <w:t>יענה על הצרכים החיוניים של ישראל, ובעיקר כמובן על הצרכים הביטחוניים, ואני בטוח</w:t>
      </w:r>
      <w:r w:rsidR="0084256A">
        <w:rPr>
          <w:rtl/>
        </w:rPr>
        <w:t xml:space="preserve"> </w:t>
      </w:r>
      <w:r w:rsidRPr="00CF24E8">
        <w:rPr>
          <w:rtl/>
        </w:rPr>
        <w:t>שההסכם</w:t>
      </w:r>
      <w:r w:rsidR="0084256A">
        <w:rPr>
          <w:rtl/>
        </w:rPr>
        <w:t xml:space="preserve"> </w:t>
      </w:r>
      <w:r w:rsidRPr="00CF24E8">
        <w:rPr>
          <w:rtl/>
        </w:rPr>
        <w:t>ישנה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מציאות החיים של הפלשתינים בשטחים עד ללא הכר. הוא יביא את העם</w:t>
      </w:r>
      <w:r w:rsidR="0084256A">
        <w:rPr>
          <w:rtl/>
        </w:rPr>
        <w:t xml:space="preserve"> </w:t>
      </w:r>
      <w:r w:rsidRPr="00CF24E8">
        <w:rPr>
          <w:rtl/>
        </w:rPr>
        <w:t>הערבי הפלשתיני בפעם הראשונה למעמד שכמוהו לא היה לו מאז ומעולם, ואני מציע לכנסת</w:t>
      </w:r>
      <w:r w:rsidR="0084256A">
        <w:rPr>
          <w:rtl/>
        </w:rPr>
        <w:t xml:space="preserve"> </w:t>
      </w:r>
      <w:r w:rsidRPr="00CF24E8">
        <w:rPr>
          <w:rtl/>
        </w:rPr>
        <w:t>שבשלושה אלה נתעודד.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דעתך</w:t>
      </w:r>
      <w:r w:rsidR="0084256A">
        <w:rPr>
          <w:rtl/>
        </w:rPr>
        <w:t xml:space="preserve"> </w:t>
      </w:r>
      <w:r w:rsidRPr="00CF24E8">
        <w:rPr>
          <w:rtl/>
        </w:rPr>
        <w:t>להעביר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לוועדה, אדוני השר? לאיזו ועדה? </w:t>
      </w:r>
      <w:r w:rsidR="0084256A">
        <w:rPr>
          <w:rtl/>
        </w:rPr>
        <w:t>–</w:t>
      </w:r>
      <w:r w:rsidRPr="00CF24E8">
        <w:rPr>
          <w:rtl/>
        </w:rPr>
        <w:t xml:space="preserve"> חוץ וביטחון. זו ההצעה,</w:t>
      </w:r>
      <w:r w:rsidR="0084256A">
        <w:rPr>
          <w:rtl/>
        </w:rPr>
        <w:t xml:space="preserve"> </w:t>
      </w:r>
      <w:r w:rsidRPr="00CF24E8">
        <w:rPr>
          <w:rtl/>
        </w:rPr>
        <w:t>ויש גם הצעות אחרות.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יהושע מצא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מציע הצעה אחרת: למשרד לאיכות הסביבה.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בהזדמנות שבה תדבר על הנושא הבא.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חיים אורון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מסתפק בהודעת השר.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מכיוון שחבר הכנסת אורון מסתפק בהודעת השר, אין על כך תגובה. לעומת זאת, חבר</w:t>
      </w:r>
      <w:r w:rsidR="0084256A">
        <w:rPr>
          <w:rtl/>
        </w:rPr>
        <w:t xml:space="preserve"> </w:t>
      </w:r>
      <w:r w:rsidRPr="00CF24E8">
        <w:rPr>
          <w:rtl/>
        </w:rPr>
        <w:t>הכנסת לס מבקש להסיר את הצעתו של חבר הכנסת שאול יהלום. האם חבר הכנסת שאול יהלום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מסתפק בהודעת השר? </w:t>
      </w:r>
      <w:r w:rsidR="0084256A">
        <w:rPr>
          <w:rtl/>
        </w:rPr>
        <w:t>–</w:t>
      </w:r>
      <w:r w:rsidRPr="00CF24E8">
        <w:rPr>
          <w:rtl/>
        </w:rPr>
        <w:t xml:space="preserve"> לא. לכן יש לחבר הכנסת לס זכות לנמק את דבריו.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יורם לס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היושב</w:t>
      </w:r>
      <w:r w:rsidR="0084256A">
        <w:rPr>
          <w:rtl/>
        </w:rPr>
        <w:t>-</w:t>
      </w:r>
      <w:r w:rsidRPr="00CF24E8">
        <w:rPr>
          <w:rtl/>
        </w:rPr>
        <w:t>ראש, אני מבקש להסיר את הצעתו של חבר הכנסת יהלום, כיוון ששמעתי</w:t>
      </w:r>
      <w:r w:rsidR="0084256A">
        <w:rPr>
          <w:rtl/>
        </w:rPr>
        <w:t xml:space="preserve"> </w:t>
      </w:r>
      <w:r w:rsidRPr="00CF24E8">
        <w:rPr>
          <w:rtl/>
        </w:rPr>
        <w:t>בדבריו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ההתחלה</w:t>
      </w:r>
      <w:r w:rsidR="0084256A">
        <w:rPr>
          <w:rtl/>
        </w:rPr>
        <w:t xml:space="preserve"> </w:t>
      </w:r>
      <w:r w:rsidRPr="00CF24E8">
        <w:rPr>
          <w:rtl/>
        </w:rPr>
        <w:t>של מלחמת דת. אני רוצה להזכיר לחבר הכנסת יהלום, שיותר אנשים</w:t>
      </w:r>
      <w:r w:rsidR="0084256A">
        <w:rPr>
          <w:rtl/>
        </w:rPr>
        <w:t xml:space="preserve"> </w:t>
      </w:r>
      <w:r w:rsidRPr="00CF24E8">
        <w:rPr>
          <w:rtl/>
        </w:rPr>
        <w:t>מתו</w:t>
      </w:r>
      <w:r w:rsidR="0084256A">
        <w:rPr>
          <w:rtl/>
        </w:rPr>
        <w:t xml:space="preserve"> </w:t>
      </w:r>
      <w:r w:rsidRPr="00CF24E8">
        <w:rPr>
          <w:rtl/>
        </w:rPr>
        <w:t>בשם אלוהים, ומתים בבוסניה ברגע זה בשם אלוהים. הנוצרים הורגים את המוסלמים,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המוסלמים שיכולים הורגים את הנוצרים </w:t>
      </w:r>
      <w:r w:rsidR="0084256A">
        <w:rPr>
          <w:rtl/>
        </w:rPr>
        <w:t>–</w:t>
      </w:r>
      <w:r w:rsidRPr="00CF24E8">
        <w:rPr>
          <w:rtl/>
        </w:rPr>
        <w:t xml:space="preserve"> וזה מה שהגישה הקברנית שלכם תביא.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חיי</w:t>
      </w:r>
      <w:r w:rsidR="0084256A">
        <w:rPr>
          <w:rtl/>
        </w:rPr>
        <w:t xml:space="preserve"> </w:t>
      </w:r>
      <w:r w:rsidRPr="00CF24E8">
        <w:rPr>
          <w:rtl/>
        </w:rPr>
        <w:t>אדם</w:t>
      </w:r>
      <w:r w:rsidR="0084256A">
        <w:rPr>
          <w:rtl/>
        </w:rPr>
        <w:t xml:space="preserve"> </w:t>
      </w:r>
      <w:r w:rsidRPr="00CF24E8">
        <w:rPr>
          <w:rtl/>
        </w:rPr>
        <w:t>חשובים</w:t>
      </w:r>
      <w:r w:rsidR="0084256A">
        <w:rPr>
          <w:rtl/>
        </w:rPr>
        <w:t xml:space="preserve"> </w:t>
      </w:r>
      <w:r w:rsidRPr="00CF24E8">
        <w:rPr>
          <w:rtl/>
        </w:rPr>
        <w:t>יותר מכל ערך אחר. כבוד השר ציטט את הדברים על רחל בעניין</w:t>
      </w:r>
      <w:r w:rsidR="0084256A">
        <w:rPr>
          <w:rtl/>
        </w:rPr>
        <w:t xml:space="preserve"> </w:t>
      </w:r>
      <w:r w:rsidRPr="00CF24E8">
        <w:rPr>
          <w:rtl/>
        </w:rPr>
        <w:t>הזה, ותלמדו ממנו.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חברת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תמר</w:t>
      </w:r>
      <w:r w:rsidR="0084256A">
        <w:rPr>
          <w:rtl/>
        </w:rPr>
        <w:t xml:space="preserve"> </w:t>
      </w:r>
      <w:r w:rsidRPr="00CF24E8">
        <w:rPr>
          <w:rtl/>
        </w:rPr>
        <w:t>גוז'נסקי</w:t>
      </w:r>
      <w:r w:rsidR="0084256A">
        <w:rPr>
          <w:rtl/>
        </w:rPr>
        <w:t xml:space="preserve"> </w:t>
      </w:r>
      <w:r w:rsidRPr="00CF24E8">
        <w:rPr>
          <w:rtl/>
        </w:rPr>
        <w:t>מבקשת</w:t>
      </w:r>
      <w:r w:rsidR="0084256A">
        <w:rPr>
          <w:rtl/>
        </w:rPr>
        <w:t xml:space="preserve"> </w:t>
      </w:r>
      <w:r w:rsidRPr="00CF24E8">
        <w:rPr>
          <w:rtl/>
        </w:rPr>
        <w:t>להסיר</w:t>
      </w:r>
      <w:r w:rsidR="0084256A">
        <w:rPr>
          <w:rtl/>
        </w:rPr>
        <w:t xml:space="preserve"> </w:t>
      </w:r>
      <w:r w:rsidRPr="00CF24E8">
        <w:rPr>
          <w:rtl/>
        </w:rPr>
        <w:t>את הצעתה של לימור לבנת.</w:t>
      </w:r>
      <w:r w:rsidR="0084256A">
        <w:rPr>
          <w:rtl/>
        </w:rPr>
        <w:t xml:space="preserve"> </w:t>
      </w:r>
      <w:r w:rsidRPr="00CF24E8">
        <w:rPr>
          <w:rtl/>
        </w:rPr>
        <w:t>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ביקשתי להסיר את ההצעה כדי לחזור ולומר, שהבסיס לקיום של</w:t>
      </w:r>
      <w:r w:rsidR="0084256A">
        <w:rPr>
          <w:rtl/>
        </w:rPr>
        <w:t xml:space="preserve"> </w:t>
      </w:r>
      <w:r w:rsidRPr="00CF24E8">
        <w:rPr>
          <w:rtl/>
        </w:rPr>
        <w:t>כולנו בארץ הזו הוא היכולת של כל אחד מאתנו לשמור על המקומות הקדושים לזולת.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 להזכיר, שעד 1967 מקומות אשר נחשבים קדושים במסורת היהודית, כמו מערת</w:t>
      </w:r>
      <w:r w:rsidR="0084256A">
        <w:rPr>
          <w:rtl/>
        </w:rPr>
        <w:t>-</w:t>
      </w:r>
      <w:r w:rsidRPr="00CF24E8">
        <w:rPr>
          <w:rtl/>
        </w:rPr>
        <w:t>המכפלה</w:t>
      </w:r>
      <w:r w:rsidR="0084256A">
        <w:rPr>
          <w:rtl/>
        </w:rPr>
        <w:t xml:space="preserve"> </w:t>
      </w:r>
      <w:r w:rsidRPr="00CF24E8">
        <w:rPr>
          <w:rtl/>
        </w:rPr>
        <w:t>וקבר רחל, היו תחת שלטון ערבי. עובדה היא שהם נשמרו וכובדו.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ורדיגר (יהדות התורה):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ורדיגר, אל תפריע. אני שומר לך הפתעה מרתקת.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לכן,</w:t>
      </w:r>
      <w:r w:rsidR="0084256A">
        <w:rPr>
          <w:rtl/>
        </w:rPr>
        <w:t xml:space="preserve"> </w:t>
      </w:r>
      <w:r w:rsidRPr="00CF24E8">
        <w:rPr>
          <w:rtl/>
        </w:rPr>
        <w:t>אני רוצה להדגיש ולומר, שהבעיה שלנו איננה העברת השלטון בשטחים על קבר</w:t>
      </w:r>
      <w:r w:rsidR="0084256A">
        <w:rPr>
          <w:rtl/>
        </w:rPr>
        <w:t xml:space="preserve"> </w:t>
      </w:r>
      <w:r w:rsidRPr="00CF24E8">
        <w:rPr>
          <w:rtl/>
        </w:rPr>
        <w:t>רחל</w:t>
      </w:r>
      <w:r w:rsidR="0084256A">
        <w:rPr>
          <w:rtl/>
        </w:rPr>
        <w:t xml:space="preserve"> </w:t>
      </w:r>
      <w:r w:rsidRPr="00CF24E8">
        <w:rPr>
          <w:rtl/>
        </w:rPr>
        <w:t>או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מקום</w:t>
      </w:r>
      <w:r w:rsidR="0084256A">
        <w:rPr>
          <w:rtl/>
        </w:rPr>
        <w:t xml:space="preserve"> </w:t>
      </w:r>
      <w:r w:rsidRPr="00CF24E8">
        <w:rPr>
          <w:rtl/>
        </w:rPr>
        <w:t>אחר. הבעיה שלנו היא, האם הממשלה תלך במהירות לקביעה ברורה של</w:t>
      </w:r>
      <w:r w:rsidR="0084256A">
        <w:rPr>
          <w:rtl/>
        </w:rPr>
        <w:t xml:space="preserve"> </w:t>
      </w:r>
      <w:r w:rsidRPr="00CF24E8">
        <w:rPr>
          <w:rtl/>
        </w:rPr>
        <w:t>הסמכויות, של השלטון ושל הממלכתיות הפלשתינית בצד הממלכתיות הישראלית.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מודה לך. עכשיו הפתעת הערב: חבר הכנסת רביץ רוצה להסיר את הצעתו של חבר</w:t>
      </w:r>
      <w:r w:rsidR="0084256A">
        <w:rPr>
          <w:rtl/>
        </w:rPr>
        <w:t xml:space="preserve"> </w:t>
      </w:r>
      <w:r w:rsidRPr="00CF24E8">
        <w:rPr>
          <w:rtl/>
        </w:rPr>
        <w:t>הכנסת ורדיגר.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רביץ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אדוני השר, אני רוצה לשאול אותך שאלה: הרי</w:t>
      </w:r>
      <w:r w:rsidR="0084256A">
        <w:rPr>
          <w:rtl/>
        </w:rPr>
        <w:t xml:space="preserve"> </w:t>
      </w:r>
      <w:r w:rsidRPr="00CF24E8">
        <w:rPr>
          <w:rtl/>
        </w:rPr>
        <w:t>ידוע לכולנו, כי בהסכם אוסלו יש ויתורים. יאסר ערפאת או הרשות הפלשתינית לא קיבלו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הכול,</w:t>
      </w:r>
      <w:r w:rsidR="0084256A">
        <w:rPr>
          <w:rtl/>
        </w:rPr>
        <w:t xml:space="preserve"> </w:t>
      </w:r>
      <w:r w:rsidRPr="00CF24E8">
        <w:rPr>
          <w:rtl/>
        </w:rPr>
        <w:t>והם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יקבלו את כל השטח שהיה בעבר מעבר ל"קו הירוק". למשל, את כביש</w:t>
      </w:r>
      <w:r w:rsidR="0084256A">
        <w:rPr>
          <w:rtl/>
        </w:rPr>
        <w:t xml:space="preserve"> </w:t>
      </w:r>
      <w:r w:rsidRPr="00CF24E8">
        <w:rPr>
          <w:rtl/>
        </w:rPr>
        <w:t>ירושלים</w:t>
      </w:r>
      <w:r w:rsidR="0084256A">
        <w:rPr>
          <w:rtl/>
        </w:rPr>
        <w:t>–</w:t>
      </w:r>
      <w:r w:rsidRPr="00CF24E8">
        <w:rPr>
          <w:rtl/>
        </w:rPr>
        <w:t>תל</w:t>
      </w:r>
      <w:r w:rsidR="0084256A">
        <w:rPr>
          <w:rtl/>
        </w:rPr>
        <w:t>-</w:t>
      </w:r>
      <w:r w:rsidRPr="00CF24E8">
        <w:rPr>
          <w:rtl/>
        </w:rPr>
        <w:t>אביב אף אחד לא חולם לתת להם, ואין להם גם החוצפה לבקש זאת.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רביץ יודע לבטא היטב את מה שהוא חושב. מי שמאזין היטב, שומע כאן</w:t>
      </w:r>
      <w:r w:rsidR="0084256A">
        <w:rPr>
          <w:rtl/>
        </w:rPr>
        <w:t xml:space="preserve"> </w:t>
      </w:r>
      <w:r w:rsidRPr="00CF24E8">
        <w:rPr>
          <w:rtl/>
        </w:rPr>
        <w:t>נימה אחרת.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רביץ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עושה הבחנות. קטונתי מלעשות הבחנות בין קבר יוסף לקבר</w:t>
      </w:r>
      <w:r w:rsidR="0084256A">
        <w:rPr>
          <w:rtl/>
        </w:rPr>
        <w:t xml:space="preserve"> </w:t>
      </w:r>
      <w:r w:rsidRPr="00CF24E8">
        <w:rPr>
          <w:rtl/>
        </w:rPr>
        <w:t>רחל.</w:t>
      </w:r>
      <w:r w:rsidR="0084256A">
        <w:rPr>
          <w:rtl/>
        </w:rPr>
        <w:t xml:space="preserve"> </w:t>
      </w:r>
      <w:r w:rsidRPr="00CF24E8">
        <w:rPr>
          <w:rtl/>
        </w:rPr>
        <w:t>שניהם</w:t>
      </w:r>
      <w:r w:rsidR="0084256A">
        <w:rPr>
          <w:rtl/>
        </w:rPr>
        <w:t xml:space="preserve"> </w:t>
      </w:r>
      <w:r w:rsidRPr="00CF24E8">
        <w:rPr>
          <w:rtl/>
        </w:rPr>
        <w:t>קדושים.</w:t>
      </w:r>
      <w:r w:rsidR="0084256A">
        <w:rPr>
          <w:rtl/>
        </w:rPr>
        <w:t xml:space="preserve"> </w:t>
      </w:r>
      <w:r w:rsidRPr="00CF24E8">
        <w:rPr>
          <w:rtl/>
        </w:rPr>
        <w:t>אתה עשית איזו הבחנה. איני עושה הבחנות, אבל אני שואל את</w:t>
      </w:r>
      <w:r w:rsidR="0084256A">
        <w:rPr>
          <w:rtl/>
        </w:rPr>
        <w:t xml:space="preserve"> </w:t>
      </w:r>
      <w:r w:rsidRPr="00CF24E8">
        <w:rPr>
          <w:rtl/>
        </w:rPr>
        <w:t>הממשלה הזו:</w:t>
      </w:r>
      <w:r w:rsidR="0084256A">
        <w:rPr>
          <w:rtl/>
        </w:rPr>
        <w:t xml:space="preserve"> </w:t>
      </w:r>
      <w:r w:rsidRPr="00CF24E8">
        <w:rPr>
          <w:rtl/>
        </w:rPr>
        <w:t>כולנו יודעים איפה קבר רחל, צפינו מקיבוץ רמת</w:t>
      </w:r>
      <w:r w:rsidR="0084256A">
        <w:rPr>
          <w:rtl/>
        </w:rPr>
        <w:t>-</w:t>
      </w:r>
      <w:r w:rsidRPr="00CF24E8">
        <w:rPr>
          <w:rtl/>
        </w:rPr>
        <w:t>רחל, כדי לראות את קבר</w:t>
      </w:r>
      <w:r w:rsidR="0084256A">
        <w:rPr>
          <w:rtl/>
        </w:rPr>
        <w:t xml:space="preserve"> </w:t>
      </w:r>
      <w:r w:rsidRPr="00CF24E8">
        <w:rPr>
          <w:rtl/>
        </w:rPr>
        <w:t>רחל</w:t>
      </w:r>
      <w:r w:rsidR="0084256A">
        <w:rPr>
          <w:rtl/>
        </w:rPr>
        <w:t xml:space="preserve"> </w:t>
      </w:r>
      <w:r w:rsidRPr="00CF24E8">
        <w:rPr>
          <w:rtl/>
        </w:rPr>
        <w:t>מרחוק. כיצד לא באה הממשלה אל הרשות הפלשתינית ואמרה לה: תראו, אלה בסך הכול</w:t>
      </w:r>
      <w:r w:rsidR="0084256A">
        <w:rPr>
          <w:rtl/>
        </w:rPr>
        <w:t xml:space="preserve"> </w:t>
      </w:r>
      <w:r w:rsidRPr="00CF24E8">
        <w:rPr>
          <w:rtl/>
        </w:rPr>
        <w:t>400</w:t>
      </w:r>
      <w:r w:rsidR="0084256A">
        <w:rPr>
          <w:rtl/>
        </w:rPr>
        <w:t xml:space="preserve"> </w:t>
      </w:r>
      <w:r w:rsidRPr="00CF24E8">
        <w:rPr>
          <w:rtl/>
        </w:rPr>
        <w:t>מטר</w:t>
      </w:r>
      <w:r w:rsidR="0084256A">
        <w:rPr>
          <w:rtl/>
        </w:rPr>
        <w:t xml:space="preserve"> </w:t>
      </w:r>
      <w:r w:rsidRPr="00CF24E8">
        <w:rPr>
          <w:rtl/>
        </w:rPr>
        <w:t>מהגבול, הדבר הזה כל כך יקר, כל כך קדוש, כל כך רגיש למאות אלפי אמהות,</w:t>
      </w:r>
      <w:r w:rsidR="0084256A">
        <w:rPr>
          <w:rtl/>
        </w:rPr>
        <w:t xml:space="preserve"> </w:t>
      </w:r>
      <w:r w:rsidRPr="00CF24E8">
        <w:rPr>
          <w:rtl/>
        </w:rPr>
        <w:t>נשים</w:t>
      </w:r>
      <w:r w:rsidR="0084256A">
        <w:rPr>
          <w:rtl/>
        </w:rPr>
        <w:t xml:space="preserve"> </w:t>
      </w:r>
      <w:r w:rsidRPr="00CF24E8">
        <w:rPr>
          <w:rtl/>
        </w:rPr>
        <w:t>יהודיות</w:t>
      </w:r>
      <w:r w:rsidR="0084256A">
        <w:rPr>
          <w:rtl/>
        </w:rPr>
        <w:t xml:space="preserve"> </w:t>
      </w:r>
      <w:r w:rsidRPr="00CF24E8">
        <w:rPr>
          <w:rtl/>
        </w:rPr>
        <w:t>בעולם</w:t>
      </w:r>
      <w:r w:rsidR="0084256A">
        <w:rPr>
          <w:rtl/>
        </w:rPr>
        <w:t xml:space="preserve"> </w:t>
      </w:r>
      <w:r w:rsidRPr="00CF24E8">
        <w:rPr>
          <w:rtl/>
        </w:rPr>
        <w:t>היהודי,</w:t>
      </w:r>
      <w:r w:rsidR="0084256A">
        <w:rPr>
          <w:rtl/>
        </w:rPr>
        <w:t xml:space="preserve"> </w:t>
      </w:r>
      <w:r w:rsidRPr="00CF24E8">
        <w:rPr>
          <w:rtl/>
        </w:rPr>
        <w:t>מדוע לא תעשו מה שעשיתם בכביש ירושלים</w:t>
      </w:r>
      <w:r w:rsidR="0084256A">
        <w:rPr>
          <w:rtl/>
        </w:rPr>
        <w:t>–</w:t>
      </w:r>
      <w:r w:rsidRPr="00CF24E8">
        <w:rPr>
          <w:rtl/>
        </w:rPr>
        <w:t>תל</w:t>
      </w:r>
      <w:r w:rsidR="0084256A">
        <w:rPr>
          <w:rtl/>
        </w:rPr>
        <w:t>-</w:t>
      </w:r>
      <w:r w:rsidRPr="00CF24E8">
        <w:rPr>
          <w:rtl/>
        </w:rPr>
        <w:t>אביב גם</w:t>
      </w:r>
      <w:r w:rsidR="0084256A">
        <w:rPr>
          <w:rtl/>
        </w:rPr>
        <w:t xml:space="preserve"> </w:t>
      </w:r>
      <w:r w:rsidRPr="00CF24E8">
        <w:rPr>
          <w:rtl/>
        </w:rPr>
        <w:t>לגבי קבר רחל, ואכן זה יהיה בתוך התחום של מדינת ישראל?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עד</w:t>
      </w:r>
      <w:r w:rsidR="0084256A">
        <w:rPr>
          <w:rtl/>
        </w:rPr>
        <w:t xml:space="preserve"> </w:t>
      </w:r>
      <w:r w:rsidRPr="00CF24E8">
        <w:rPr>
          <w:rtl/>
        </w:rPr>
        <w:t>כמה</w:t>
      </w:r>
      <w:r w:rsidR="0084256A">
        <w:rPr>
          <w:rtl/>
        </w:rPr>
        <w:t xml:space="preserve"> </w:t>
      </w:r>
      <w:r w:rsidRPr="00CF24E8">
        <w:rPr>
          <w:rtl/>
        </w:rPr>
        <w:t>שידוע</w:t>
      </w:r>
      <w:r w:rsidR="0084256A">
        <w:rPr>
          <w:rtl/>
        </w:rPr>
        <w:t xml:space="preserve"> </w:t>
      </w:r>
      <w:r w:rsidRPr="00CF24E8">
        <w:rPr>
          <w:rtl/>
        </w:rPr>
        <w:t>לי,</w:t>
      </w:r>
      <w:r w:rsidR="0084256A">
        <w:rPr>
          <w:rtl/>
        </w:rPr>
        <w:t xml:space="preserve"> </w:t>
      </w:r>
      <w:r w:rsidRPr="00CF24E8">
        <w:rPr>
          <w:rtl/>
        </w:rPr>
        <w:t>קבר</w:t>
      </w:r>
      <w:r w:rsidR="0084256A">
        <w:rPr>
          <w:rtl/>
        </w:rPr>
        <w:t xml:space="preserve"> </w:t>
      </w:r>
      <w:r w:rsidRPr="00CF24E8">
        <w:rPr>
          <w:rtl/>
        </w:rPr>
        <w:t>רחל</w:t>
      </w:r>
      <w:r w:rsidR="0084256A">
        <w:rPr>
          <w:rtl/>
        </w:rPr>
        <w:t xml:space="preserve"> </w:t>
      </w:r>
      <w:r w:rsidRPr="00CF24E8">
        <w:rPr>
          <w:rtl/>
        </w:rPr>
        <w:t>נשמר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הפלשתינים בשעתם, נשמר 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הירדנים,</w:t>
      </w:r>
      <w:r w:rsidR="0084256A">
        <w:rPr>
          <w:rtl/>
        </w:rPr>
        <w:t xml:space="preserve"> </w:t>
      </w:r>
      <w:r w:rsidRPr="00CF24E8">
        <w:rPr>
          <w:rtl/>
        </w:rPr>
        <w:t>אבל אין זה מהווה מקום קדוש לדת המוסלמית.</w:t>
      </w:r>
      <w:r w:rsidR="0084256A">
        <w:rPr>
          <w:rtl/>
        </w:rPr>
        <w:t xml:space="preserve"> </w:t>
      </w:r>
      <w:r w:rsidRPr="00CF24E8">
        <w:rPr>
          <w:rtl/>
        </w:rPr>
        <w:t>הוא מקום קדוש לדת היהודית.</w:t>
      </w:r>
      <w:r w:rsidR="0084256A">
        <w:rPr>
          <w:rtl/>
        </w:rPr>
        <w:t xml:space="preserve"> </w:t>
      </w:r>
      <w:r w:rsidRPr="00CF24E8">
        <w:rPr>
          <w:rtl/>
        </w:rPr>
        <w:t>מדוע שלא תעשו זאת היום? עדיין אפשר לעשות את הדבר הזה.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לימור לבנת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מבקשת</w:t>
      </w:r>
      <w:r w:rsidR="0084256A">
        <w:rPr>
          <w:rtl/>
        </w:rPr>
        <w:t xml:space="preserve"> </w:t>
      </w:r>
      <w:r w:rsidRPr="00CF24E8">
        <w:rPr>
          <w:rtl/>
        </w:rPr>
        <w:t>להתייחס</w:t>
      </w:r>
      <w:r w:rsidR="0084256A">
        <w:rPr>
          <w:rtl/>
        </w:rPr>
        <w:t xml:space="preserve"> </w:t>
      </w:r>
      <w:r w:rsidRPr="00CF24E8">
        <w:rPr>
          <w:rtl/>
        </w:rPr>
        <w:t>לוועדה.</w:t>
      </w:r>
      <w:r w:rsidR="0084256A">
        <w:rPr>
          <w:rtl/>
        </w:rPr>
        <w:t xml:space="preserve"> </w:t>
      </w:r>
      <w:r w:rsidRPr="00CF24E8">
        <w:rPr>
          <w:rtl/>
        </w:rPr>
        <w:t>אני מבקשת להעביר את הנושא לוועדת הפנים, שכן</w:t>
      </w:r>
      <w:r w:rsidR="0084256A">
        <w:rPr>
          <w:rtl/>
        </w:rPr>
        <w:t xml:space="preserve"> </w:t>
      </w:r>
      <w:r w:rsidRPr="00CF24E8">
        <w:rPr>
          <w:rtl/>
        </w:rPr>
        <w:t>מדובר במקומות קדושים.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אז נצטרך להעביר את הנושא לוועדת הכנסת, כדי שהיא תכריע.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יהושע מצא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 לי שאלה.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אין זה שלב השאלות.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יהושע מצא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 רוצה לשאול שאלה, אני רוצה לפנות לשר שריד: הנושא נמצא בתחום סמכותה</w:t>
      </w:r>
      <w:r w:rsidR="0084256A">
        <w:rPr>
          <w:rtl/>
        </w:rPr>
        <w:t xml:space="preserve"> </w:t>
      </w:r>
      <w:r w:rsidRPr="00CF24E8">
        <w:rPr>
          <w:rtl/>
        </w:rPr>
        <w:t>של ועדת הפנים.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 רוצה לבקש ממנו שהוא יציע את ועדת הפנים.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רון נחמן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רוצה לומר משהו.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רון</w:t>
      </w:r>
      <w:r w:rsidR="0084256A">
        <w:rPr>
          <w:rtl/>
        </w:rPr>
        <w:t xml:space="preserve"> </w:t>
      </w:r>
      <w:r w:rsidRPr="00CF24E8">
        <w:rPr>
          <w:rtl/>
        </w:rPr>
        <w:t>נחמן, אתה לא יכול, מכיוון שחבר הכנסת אורון ויתר על הנושא</w:t>
      </w:r>
      <w:r w:rsidR="0084256A">
        <w:rPr>
          <w:rtl/>
        </w:rPr>
        <w:t xml:space="preserve"> </w:t>
      </w:r>
      <w:r w:rsidRPr="00CF24E8">
        <w:rPr>
          <w:rtl/>
        </w:rPr>
        <w:t>שלו.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מסתפק בהודעת השר, לכן אין לך נישה להיכנס אליה. אחרת הייתי שומר מאוד</w:t>
      </w:r>
      <w:r w:rsidR="0084256A">
        <w:rPr>
          <w:rtl/>
        </w:rPr>
        <w:t xml:space="preserve"> </w:t>
      </w:r>
      <w:r w:rsidRPr="00CF24E8">
        <w:rPr>
          <w:rtl/>
        </w:rPr>
        <w:t>על זכותך.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רון נחמן (הליכוד):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 כאן בקשה של חבר הכנסת מצא, שאתה תבקש להעביר לוועדת הפנים.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קריאה: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לא עניין פנים.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לפיכך, ועדת הכנסת תכריע.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המציעים מסכימים להעביר לוועדה? שאול יהלום מסכים להעביר</w:t>
      </w:r>
      <w:r w:rsidR="0084256A">
        <w:rPr>
          <w:rtl/>
        </w:rPr>
        <w:t xml:space="preserve"> </w:t>
      </w:r>
      <w:r w:rsidRPr="00CF24E8">
        <w:rPr>
          <w:rtl/>
        </w:rPr>
        <w:t>לוועדה?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חברת הכנסת לימור לבנת מסכימה להעביר לוועדה?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לימור לבנת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ורדיגר מסכים להעביר לוועדה?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ורדיגר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מסכים.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אורון</w:t>
      </w:r>
      <w:r w:rsidR="0084256A">
        <w:rPr>
          <w:rtl/>
        </w:rPr>
        <w:t xml:space="preserve"> </w:t>
      </w:r>
      <w:r w:rsidRPr="00CF24E8">
        <w:rPr>
          <w:rtl/>
        </w:rPr>
        <w:t>הסתפק</w:t>
      </w:r>
      <w:r w:rsidR="0084256A">
        <w:rPr>
          <w:rtl/>
        </w:rPr>
        <w:t xml:space="preserve"> </w:t>
      </w:r>
      <w:r w:rsidRPr="00CF24E8">
        <w:rPr>
          <w:rtl/>
        </w:rPr>
        <w:t>בהודעה;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בכלל לא בעסק. הוא הסתפק, הוא יוצא</w:t>
      </w:r>
      <w:r w:rsidR="0084256A">
        <w:rPr>
          <w:rtl/>
        </w:rPr>
        <w:t xml:space="preserve"> </w:t>
      </w:r>
      <w:r w:rsidRPr="00CF24E8">
        <w:rPr>
          <w:rtl/>
        </w:rPr>
        <w:t>מהמשחק.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יסתפק</w:t>
      </w:r>
      <w:r w:rsidR="0084256A">
        <w:rPr>
          <w:rtl/>
        </w:rPr>
        <w:t xml:space="preserve"> </w:t>
      </w:r>
      <w:r w:rsidRPr="00CF24E8">
        <w:rPr>
          <w:rtl/>
        </w:rPr>
        <w:t>בהודעה,</w:t>
      </w:r>
      <w:r w:rsidR="0084256A">
        <w:rPr>
          <w:rtl/>
        </w:rPr>
        <w:t xml:space="preserve"> </w:t>
      </w:r>
      <w:r w:rsidRPr="00CF24E8">
        <w:rPr>
          <w:rtl/>
        </w:rPr>
        <w:t>פירושו שאין הצבעה, אחרת אני צריך לתת את רשות</w:t>
      </w:r>
      <w:r w:rsidR="0084256A">
        <w:rPr>
          <w:rtl/>
        </w:rPr>
        <w:t xml:space="preserve"> </w:t>
      </w:r>
      <w:r w:rsidRPr="00CF24E8">
        <w:rPr>
          <w:rtl/>
        </w:rPr>
        <w:t>הדיבור לחבר הכנסת נחמן רון, והייתי עושה את זה ברצון.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רחבעם זאבי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הוא לא נוכח.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ההצעה של חיים אורון לא עוברת, הוא הסתפק בתשובת השר.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רחבעם זאבי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אבל אם הוא לא נוכח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הוא לא נוכח, אבל לפני זה הוא הודיע שהוא מסתפק.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הצבעה, וזה יעבור לוועדת הכנסת להכרעה.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15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CF24E8" w:rsidRPr="00CF24E8">
        <w:rPr>
          <w:rtl/>
        </w:rPr>
        <w:t xml:space="preserve"> 18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>עד ההצעה שלא לכלול את הנושא בסדר</w:t>
      </w:r>
      <w:r>
        <w:rPr>
          <w:rtl/>
        </w:rPr>
        <w:t>-</w:t>
      </w:r>
      <w:r w:rsidR="00CF24E8" w:rsidRPr="00CF24E8">
        <w:rPr>
          <w:rtl/>
        </w:rPr>
        <w:t xml:space="preserve">היום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הצעה להעביר את הנושא שהעלו חברי הכנסת ש' יהלום, ל' לבנת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ו</w:t>
      </w:r>
      <w:r w:rsidR="00CF24E8" w:rsidRPr="00CF24E8">
        <w:rPr>
          <w:rtl/>
        </w:rPr>
        <w:t>א' ורדיגר לוועדה שתקבע ועדת הכנסת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ח"י</w:t>
      </w:r>
      <w:r w:rsidR="0084256A">
        <w:rPr>
          <w:rtl/>
        </w:rPr>
        <w:t xml:space="preserve"> </w:t>
      </w:r>
      <w:r w:rsidRPr="00CF24E8">
        <w:rPr>
          <w:rtl/>
        </w:rPr>
        <w:t>תומכים. 18 תומכים, אין מתנגדים, אין נמנעים. הנושא יעבור לוועדת הכנסת</w:t>
      </w:r>
      <w:r w:rsidR="0084256A">
        <w:rPr>
          <w:rtl/>
        </w:rPr>
        <w:t xml:space="preserve"> </w:t>
      </w:r>
      <w:r w:rsidRPr="00CF24E8">
        <w:rPr>
          <w:rtl/>
        </w:rPr>
        <w:t>לשם הכרעה לאיזו ועדה הוא יעבור לדיון.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73" w:name="_Toc460755654"/>
      <w:r w:rsidRPr="0084256A">
        <w:rPr>
          <w:rtl/>
        </w:rPr>
        <w:t>הצעות לסדר</w:t>
      </w:r>
      <w:r>
        <w:rPr>
          <w:rtl/>
        </w:rPr>
        <w:t>-</w:t>
      </w:r>
      <w:r w:rsidRPr="0084256A">
        <w:rPr>
          <w:rtl/>
        </w:rPr>
        <w:t>היום</w:t>
      </w:r>
      <w:bookmarkEnd w:id="73"/>
    </w:p>
    <w:p w:rsidR="0084256A" w:rsidRPr="0084256A" w:rsidRDefault="0084256A" w:rsidP="0084256A">
      <w:pPr>
        <w:pStyle w:val="1"/>
        <w:rPr>
          <w:rtl/>
        </w:rPr>
      </w:pPr>
      <w:bookmarkStart w:id="74" w:name="_Toc460755655"/>
      <w:r w:rsidRPr="0084256A">
        <w:rPr>
          <w:rtl/>
        </w:rPr>
        <w:t>המלחמה המתמשכת בבוסניה</w:t>
      </w:r>
      <w:bookmarkEnd w:id="74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עוברים לנושא הבא שלנו: המלחמה המתמשכת בבוסניה; הצעות לסדר</w:t>
      </w:r>
      <w:r w:rsidR="0084256A">
        <w:rPr>
          <w:rtl/>
        </w:rPr>
        <w:t>-</w:t>
      </w:r>
      <w:r w:rsidRPr="00CF24E8">
        <w:rPr>
          <w:rtl/>
        </w:rPr>
        <w:t>היום מס'</w:t>
      </w:r>
      <w:r w:rsidR="0084256A">
        <w:rPr>
          <w:rtl/>
        </w:rPr>
        <w:t xml:space="preserve"> </w:t>
      </w:r>
      <w:r w:rsidRPr="00CF24E8">
        <w:rPr>
          <w:rtl/>
        </w:rPr>
        <w:t>7226, 7303,</w:t>
      </w:r>
      <w:r w:rsidR="0084256A">
        <w:rPr>
          <w:rtl/>
        </w:rPr>
        <w:t xml:space="preserve"> </w:t>
      </w:r>
      <w:r w:rsidRPr="00CF24E8">
        <w:rPr>
          <w:rtl/>
        </w:rPr>
        <w:t>7309,</w:t>
      </w:r>
      <w:r w:rsidR="0084256A">
        <w:rPr>
          <w:rtl/>
        </w:rPr>
        <w:t xml:space="preserve"> </w:t>
      </w:r>
      <w:r w:rsidRPr="00CF24E8">
        <w:rPr>
          <w:rtl/>
        </w:rPr>
        <w:t>7320,</w:t>
      </w:r>
      <w:r w:rsidR="0084256A">
        <w:rPr>
          <w:rtl/>
        </w:rPr>
        <w:t xml:space="preserve"> </w:t>
      </w:r>
      <w:r w:rsidRPr="00CF24E8">
        <w:rPr>
          <w:rtl/>
        </w:rPr>
        <w:t>7323,</w:t>
      </w:r>
      <w:r w:rsidR="0084256A">
        <w:rPr>
          <w:rtl/>
        </w:rPr>
        <w:t xml:space="preserve"> </w:t>
      </w:r>
      <w:r w:rsidRPr="00CF24E8">
        <w:rPr>
          <w:rtl/>
        </w:rPr>
        <w:t>7327, 7330 ו</w:t>
      </w:r>
      <w:r w:rsidR="0084256A">
        <w:rPr>
          <w:rtl/>
        </w:rPr>
        <w:t>-</w:t>
      </w:r>
      <w:r w:rsidRPr="00CF24E8">
        <w:rPr>
          <w:rtl/>
        </w:rPr>
        <w:t>7337.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לפני</w:t>
      </w:r>
      <w:r w:rsidR="0084256A">
        <w:rPr>
          <w:rtl/>
        </w:rPr>
        <w:t xml:space="preserve"> </w:t>
      </w:r>
      <w:r w:rsidRPr="00CF24E8">
        <w:rPr>
          <w:rtl/>
        </w:rPr>
        <w:t>שאני מזמין את הדובר הראשון, חבר הכנסת יגאל ביבי, אני רוצה לומר לכם,</w:t>
      </w:r>
      <w:r w:rsidR="0084256A">
        <w:rPr>
          <w:rtl/>
        </w:rPr>
        <w:t xml:space="preserve"> </w:t>
      </w:r>
      <w:r w:rsidRPr="00CF24E8">
        <w:rPr>
          <w:rtl/>
        </w:rPr>
        <w:t>שמדינת</w:t>
      </w:r>
      <w:r w:rsidR="0084256A">
        <w:rPr>
          <w:rtl/>
        </w:rPr>
        <w:t xml:space="preserve"> </w:t>
      </w:r>
      <w:r w:rsidRPr="00CF24E8">
        <w:rPr>
          <w:rtl/>
        </w:rPr>
        <w:t>ישראל</w:t>
      </w:r>
      <w:r w:rsidR="0084256A">
        <w:rPr>
          <w:rtl/>
        </w:rPr>
        <w:t xml:space="preserve"> </w:t>
      </w:r>
      <w:r w:rsidRPr="00CF24E8">
        <w:rPr>
          <w:rtl/>
        </w:rPr>
        <w:t>והכנסת פעלו בעניין זה הרבה מאוד. מי שהוא היום שר, השר שריד, עוד</w:t>
      </w:r>
      <w:r w:rsidR="0084256A">
        <w:rPr>
          <w:rtl/>
        </w:rPr>
        <w:t xml:space="preserve"> </w:t>
      </w:r>
      <w:r w:rsidRPr="00CF24E8">
        <w:rPr>
          <w:rtl/>
        </w:rPr>
        <w:t>לפני</w:t>
      </w:r>
      <w:r w:rsidR="0084256A">
        <w:rPr>
          <w:rtl/>
        </w:rPr>
        <w:t xml:space="preserve"> </w:t>
      </w:r>
      <w:r w:rsidRPr="00CF24E8">
        <w:rPr>
          <w:rtl/>
        </w:rPr>
        <w:t>התמנותו</w:t>
      </w:r>
      <w:r w:rsidR="0084256A">
        <w:rPr>
          <w:rtl/>
        </w:rPr>
        <w:t xml:space="preserve"> </w:t>
      </w:r>
      <w:r w:rsidRPr="00CF24E8">
        <w:rPr>
          <w:rtl/>
        </w:rPr>
        <w:t>לשר,</w:t>
      </w:r>
      <w:r w:rsidR="0084256A">
        <w:rPr>
          <w:rtl/>
        </w:rPr>
        <w:t xml:space="preserve"> </w:t>
      </w:r>
      <w:r w:rsidRPr="00CF24E8">
        <w:rPr>
          <w:rtl/>
        </w:rPr>
        <w:t>אפילו</w:t>
      </w:r>
      <w:r w:rsidR="0084256A">
        <w:rPr>
          <w:rtl/>
        </w:rPr>
        <w:t xml:space="preserve"> </w:t>
      </w:r>
      <w:r w:rsidRPr="00CF24E8">
        <w:rPr>
          <w:rtl/>
        </w:rPr>
        <w:t>נסע</w:t>
      </w:r>
      <w:r w:rsidR="0084256A">
        <w:rPr>
          <w:rtl/>
        </w:rPr>
        <w:t xml:space="preserve"> </w:t>
      </w:r>
      <w:r w:rsidRPr="00CF24E8">
        <w:rPr>
          <w:rtl/>
        </w:rPr>
        <w:t>פעם</w:t>
      </w:r>
      <w:r w:rsidR="0084256A">
        <w:rPr>
          <w:rtl/>
        </w:rPr>
        <w:t xml:space="preserve"> </w:t>
      </w:r>
      <w:r w:rsidRPr="00CF24E8">
        <w:rPr>
          <w:rtl/>
        </w:rPr>
        <w:t>או</w:t>
      </w:r>
      <w:r w:rsidR="0084256A">
        <w:rPr>
          <w:rtl/>
        </w:rPr>
        <w:t xml:space="preserve"> </w:t>
      </w:r>
      <w:r w:rsidRPr="00CF24E8">
        <w:rPr>
          <w:rtl/>
        </w:rPr>
        <w:t>פעמיים</w:t>
      </w:r>
      <w:r w:rsidR="0084256A">
        <w:rPr>
          <w:rtl/>
        </w:rPr>
        <w:t xml:space="preserve"> </w:t>
      </w:r>
      <w:r w:rsidRPr="00CF24E8">
        <w:rPr>
          <w:rtl/>
        </w:rPr>
        <w:t>למקום הנורא ההוא כדי לבטא את</w:t>
      </w:r>
      <w:r w:rsidR="0084256A">
        <w:rPr>
          <w:rtl/>
        </w:rPr>
        <w:t xml:space="preserve"> </w:t>
      </w:r>
      <w:r w:rsidRPr="00CF24E8">
        <w:rPr>
          <w:rtl/>
        </w:rPr>
        <w:t>רגשותיהם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מדינת</w:t>
      </w:r>
      <w:r w:rsidR="0084256A">
        <w:rPr>
          <w:rtl/>
        </w:rPr>
        <w:t xml:space="preserve"> </w:t>
      </w:r>
      <w:r w:rsidRPr="00CF24E8">
        <w:rPr>
          <w:rtl/>
        </w:rPr>
        <w:t>ישראל והעם היהודי, של כל אזרחי ישראל.</w:t>
      </w:r>
      <w:r w:rsidR="0084256A">
        <w:rPr>
          <w:rtl/>
        </w:rPr>
        <w:t xml:space="preserve"> </w:t>
      </w:r>
      <w:r w:rsidRPr="00CF24E8">
        <w:rPr>
          <w:rtl/>
        </w:rPr>
        <w:t>הוועדה שלנו בכנסת,</w:t>
      </w:r>
      <w:r w:rsidR="0084256A">
        <w:rPr>
          <w:rtl/>
        </w:rPr>
        <w:t xml:space="preserve"> </w:t>
      </w:r>
      <w:r w:rsidRPr="00CF24E8">
        <w:rPr>
          <w:rtl/>
        </w:rPr>
        <w:t>שבראשה</w:t>
      </w:r>
      <w:r w:rsidR="0084256A">
        <w:rPr>
          <w:rtl/>
        </w:rPr>
        <w:t xml:space="preserve"> </w:t>
      </w:r>
      <w:r w:rsidRPr="00CF24E8">
        <w:rPr>
          <w:rtl/>
        </w:rPr>
        <w:t>עומד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עובדיה עלי, קבוצה פרלמנטרית שעוסקת בשאלות של גזענות,</w:t>
      </w:r>
      <w:r w:rsidR="0084256A">
        <w:rPr>
          <w:rtl/>
        </w:rPr>
        <w:t xml:space="preserve"> </w:t>
      </w:r>
      <w:r w:rsidRPr="00CF24E8">
        <w:rPr>
          <w:rtl/>
        </w:rPr>
        <w:t>שנאת</w:t>
      </w:r>
      <w:r w:rsidR="0084256A">
        <w:rPr>
          <w:rtl/>
        </w:rPr>
        <w:t xml:space="preserve"> </w:t>
      </w:r>
      <w:r w:rsidRPr="00CF24E8">
        <w:rPr>
          <w:rtl/>
        </w:rPr>
        <w:t>זרים, כל השנאות שבעולם, כבר עשתה פעילויות שונות, ובכל זאת הנושא הזה עולה</w:t>
      </w:r>
      <w:r w:rsidR="0084256A">
        <w:rPr>
          <w:rtl/>
        </w:rPr>
        <w:t xml:space="preserve"> </w:t>
      </w:r>
      <w:r w:rsidRPr="00CF24E8">
        <w:rPr>
          <w:rtl/>
        </w:rPr>
        <w:t>על סדר</w:t>
      </w:r>
      <w:r w:rsidR="0084256A">
        <w:rPr>
          <w:rtl/>
        </w:rPr>
        <w:t>-</w:t>
      </w:r>
      <w:r w:rsidRPr="00CF24E8">
        <w:rPr>
          <w:rtl/>
        </w:rPr>
        <w:t>יומנו, וחשוב מאוד שהוא עולה על סדר</w:t>
      </w:r>
      <w:r w:rsidR="0084256A">
        <w:rPr>
          <w:rtl/>
        </w:rPr>
        <w:t>-</w:t>
      </w:r>
      <w:r w:rsidRPr="00CF24E8">
        <w:rPr>
          <w:rtl/>
        </w:rPr>
        <w:t>יומנו.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חבר הכנסת יגאל ביבי, אחריו </w:t>
      </w:r>
      <w:r w:rsidR="0084256A">
        <w:rPr>
          <w:rtl/>
        </w:rPr>
        <w:t>–</w:t>
      </w:r>
      <w:r w:rsidRPr="00CF24E8">
        <w:rPr>
          <w:rtl/>
        </w:rPr>
        <w:t xml:space="preserve"> חבר הכנסת עובדיה עלי. שלוש דקות לכל דובר.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יגאל ביבי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כבוד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 כנסת נכבדה, מכובדי השר, קשה לי להתחיל את הנאום על המלחמה</w:t>
      </w:r>
      <w:r w:rsidR="0084256A">
        <w:rPr>
          <w:rtl/>
        </w:rPr>
        <w:t xml:space="preserve"> </w:t>
      </w:r>
      <w:r w:rsidRPr="00CF24E8">
        <w:rPr>
          <w:rtl/>
        </w:rPr>
        <w:t>וההרג בבוסניה בלי לומר מלים מספר על הרגישות שלנו לנוכח שפיכות דמים.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אתמול</w:t>
      </w:r>
      <w:r w:rsidR="0084256A">
        <w:rPr>
          <w:rtl/>
        </w:rPr>
        <w:t xml:space="preserve"> </w:t>
      </w:r>
      <w:r w:rsidRPr="00CF24E8">
        <w:rPr>
          <w:rtl/>
        </w:rPr>
        <w:t>היה יום קשה לעם ישראל: שני טייסים נהרגו; שני בחורי ישיבה נרצחו בדם</w:t>
      </w:r>
      <w:r w:rsidR="0084256A">
        <w:rPr>
          <w:rtl/>
        </w:rPr>
        <w:t xml:space="preserve"> </w:t>
      </w:r>
      <w:r w:rsidRPr="00CF24E8">
        <w:rPr>
          <w:rtl/>
        </w:rPr>
        <w:t>קר;</w:t>
      </w:r>
      <w:r w:rsidR="0084256A">
        <w:rPr>
          <w:rtl/>
        </w:rPr>
        <w:t xml:space="preserve"> </w:t>
      </w:r>
      <w:r w:rsidRPr="00CF24E8">
        <w:rPr>
          <w:rtl/>
        </w:rPr>
        <w:t>שני</w:t>
      </w:r>
      <w:r w:rsidR="0084256A">
        <w:rPr>
          <w:rtl/>
        </w:rPr>
        <w:t xml:space="preserve"> </w:t>
      </w:r>
      <w:r w:rsidRPr="00CF24E8">
        <w:rPr>
          <w:rtl/>
        </w:rPr>
        <w:t>פועלים ב"אסם" מתו בתאונה; שני נערים נהרגו בערד, ועוד שלושה נאבקים על</w:t>
      </w:r>
      <w:r w:rsidR="0084256A">
        <w:rPr>
          <w:rtl/>
        </w:rPr>
        <w:t xml:space="preserve"> </w:t>
      </w:r>
      <w:r w:rsidRPr="00CF24E8">
        <w:rPr>
          <w:rtl/>
        </w:rPr>
        <w:t>חייהם.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גם שני חיילים נפצעו בדרום</w:t>
      </w:r>
      <w:r w:rsidR="0084256A">
        <w:rPr>
          <w:rtl/>
        </w:rPr>
        <w:t>-</w:t>
      </w:r>
      <w:r w:rsidRPr="00CF24E8">
        <w:rPr>
          <w:rtl/>
        </w:rPr>
        <w:t>לבנון.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יגאל ביבי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נכון.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נדהמתי</w:t>
      </w:r>
      <w:r w:rsidR="0084256A">
        <w:rPr>
          <w:rtl/>
        </w:rPr>
        <w:t xml:space="preserve"> </w:t>
      </w:r>
      <w:r w:rsidRPr="00CF24E8">
        <w:rPr>
          <w:rtl/>
        </w:rPr>
        <w:t>לראות</w:t>
      </w:r>
      <w:r w:rsidR="0084256A">
        <w:rPr>
          <w:rtl/>
        </w:rPr>
        <w:t xml:space="preserve"> </w:t>
      </w:r>
      <w:r w:rsidRPr="00CF24E8">
        <w:rPr>
          <w:rtl/>
        </w:rPr>
        <w:t>שפסטיבל ערד ממשיך להתנהל כסדרו. איך אפשר לשיר ולרקוד במקום</w:t>
      </w:r>
      <w:r w:rsidR="0084256A">
        <w:rPr>
          <w:rtl/>
        </w:rPr>
        <w:t xml:space="preserve"> </w:t>
      </w:r>
      <w:r w:rsidRPr="00CF24E8">
        <w:rPr>
          <w:rtl/>
        </w:rPr>
        <w:t>שקרה</w:t>
      </w:r>
      <w:r w:rsidR="0084256A">
        <w:rPr>
          <w:rtl/>
        </w:rPr>
        <w:t xml:space="preserve"> </w:t>
      </w:r>
      <w:r w:rsidRPr="00CF24E8">
        <w:rPr>
          <w:rtl/>
        </w:rPr>
        <w:t>בו</w:t>
      </w:r>
      <w:r w:rsidR="0084256A">
        <w:rPr>
          <w:rtl/>
        </w:rPr>
        <w:t xml:space="preserve"> </w:t>
      </w:r>
      <w:r w:rsidRPr="00CF24E8">
        <w:rPr>
          <w:rtl/>
        </w:rPr>
        <w:t>אסון מחריד רק לפני כמה שעות? איך יכולים אלה שדרסו ואלה שנדרסו להמשיך</w:t>
      </w:r>
      <w:r w:rsidR="0084256A">
        <w:rPr>
          <w:rtl/>
        </w:rPr>
        <w:t xml:space="preserve"> </w:t>
      </w:r>
      <w:r w:rsidRPr="00CF24E8">
        <w:rPr>
          <w:rtl/>
        </w:rPr>
        <w:t>ולרקוד?</w:t>
      </w:r>
      <w:r w:rsidR="0084256A">
        <w:rPr>
          <w:rtl/>
        </w:rPr>
        <w:t xml:space="preserve"> </w:t>
      </w:r>
      <w:r w:rsidRPr="00CF24E8">
        <w:rPr>
          <w:rtl/>
        </w:rPr>
        <w:t>המסר</w:t>
      </w:r>
      <w:r w:rsidR="0084256A">
        <w:rPr>
          <w:rtl/>
        </w:rPr>
        <w:t xml:space="preserve"> </w:t>
      </w:r>
      <w:r w:rsidRPr="00CF24E8">
        <w:rPr>
          <w:rtl/>
        </w:rPr>
        <w:t>שיוצא אל הנוער הוא קיהות חושים כאשר דם יהודי נשפך. אני קורא מעל</w:t>
      </w:r>
      <w:r w:rsidR="0084256A">
        <w:rPr>
          <w:rtl/>
        </w:rPr>
        <w:t xml:space="preserve"> </w:t>
      </w:r>
      <w:r w:rsidRPr="00CF24E8">
        <w:rPr>
          <w:rtl/>
        </w:rPr>
        <w:t>במה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לשרת</w:t>
      </w:r>
      <w:r w:rsidR="0084256A">
        <w:rPr>
          <w:rtl/>
        </w:rPr>
        <w:t xml:space="preserve"> </w:t>
      </w:r>
      <w:r w:rsidRPr="00CF24E8">
        <w:rPr>
          <w:rtl/>
        </w:rPr>
        <w:t>המדע</w:t>
      </w:r>
      <w:r w:rsidR="0084256A">
        <w:rPr>
          <w:rtl/>
        </w:rPr>
        <w:t xml:space="preserve"> </w:t>
      </w:r>
      <w:r w:rsidRPr="00CF24E8">
        <w:rPr>
          <w:rtl/>
        </w:rPr>
        <w:t>והאמנויות,</w:t>
      </w:r>
      <w:r w:rsidR="0084256A">
        <w:rPr>
          <w:rtl/>
        </w:rPr>
        <w:t xml:space="preserve"> </w:t>
      </w:r>
      <w:r w:rsidRPr="00CF24E8">
        <w:rPr>
          <w:rtl/>
        </w:rPr>
        <w:t>הגברת אלוני, ולראש עיריית ערד להפסיק לאלתר את</w:t>
      </w:r>
      <w:r w:rsidR="0084256A">
        <w:rPr>
          <w:rtl/>
        </w:rPr>
        <w:t xml:space="preserve"> </w:t>
      </w:r>
      <w:r w:rsidRPr="00CF24E8">
        <w:rPr>
          <w:rtl/>
        </w:rPr>
        <w:t>הפסטיבל, שמתקיים בכלל בתקופת בין</w:t>
      </w:r>
      <w:r w:rsidR="0084256A">
        <w:rPr>
          <w:rtl/>
        </w:rPr>
        <w:t>-</w:t>
      </w:r>
      <w:r w:rsidRPr="00CF24E8">
        <w:rPr>
          <w:rtl/>
        </w:rPr>
        <w:t>המצרים.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לעם</w:t>
      </w:r>
      <w:r w:rsidR="0084256A">
        <w:rPr>
          <w:rtl/>
        </w:rPr>
        <w:t xml:space="preserve"> </w:t>
      </w:r>
      <w:r w:rsidRPr="00CF24E8">
        <w:rPr>
          <w:rtl/>
        </w:rPr>
        <w:t>היהודי,</w:t>
      </w:r>
      <w:r w:rsidR="0084256A">
        <w:rPr>
          <w:rtl/>
        </w:rPr>
        <w:t xml:space="preserve"> </w:t>
      </w:r>
      <w:r w:rsidRPr="00CF24E8">
        <w:rPr>
          <w:rtl/>
        </w:rPr>
        <w:t>שסבל כה הרבה משפיכות דמים, צריכה להיות רגישות מיוחדת למצבים</w:t>
      </w:r>
      <w:r w:rsidR="0084256A">
        <w:rPr>
          <w:rtl/>
        </w:rPr>
        <w:t xml:space="preserve"> </w:t>
      </w:r>
      <w:r w:rsidRPr="00CF24E8">
        <w:rPr>
          <w:rtl/>
        </w:rPr>
        <w:t>שבהם</w:t>
      </w:r>
      <w:r w:rsidR="0084256A">
        <w:rPr>
          <w:rtl/>
        </w:rPr>
        <w:t xml:space="preserve"> </w:t>
      </w:r>
      <w:r w:rsidRPr="00CF24E8">
        <w:rPr>
          <w:rtl/>
        </w:rPr>
        <w:t>נשפך</w:t>
      </w:r>
      <w:r w:rsidR="0084256A">
        <w:rPr>
          <w:rtl/>
        </w:rPr>
        <w:t xml:space="preserve"> </w:t>
      </w:r>
      <w:r w:rsidRPr="00CF24E8">
        <w:rPr>
          <w:rtl/>
        </w:rPr>
        <w:t>דם.</w:t>
      </w:r>
      <w:r w:rsidR="0084256A">
        <w:rPr>
          <w:rtl/>
        </w:rPr>
        <w:t xml:space="preserve"> </w:t>
      </w:r>
      <w:r w:rsidRPr="00CF24E8">
        <w:rPr>
          <w:rtl/>
        </w:rPr>
        <w:t>בבוסניה, כידוע, נשפך הרבה דם, ולחינם. מן הדוח השנתי האחרון של</w:t>
      </w:r>
      <w:r w:rsidR="0084256A">
        <w:rPr>
          <w:rtl/>
        </w:rPr>
        <w:t xml:space="preserve"> </w:t>
      </w:r>
      <w:r w:rsidRPr="00CF24E8">
        <w:rPr>
          <w:rtl/>
        </w:rPr>
        <w:t>"אמנסטי"</w:t>
      </w:r>
      <w:r w:rsidR="0084256A">
        <w:rPr>
          <w:rtl/>
        </w:rPr>
        <w:t xml:space="preserve"> </w:t>
      </w:r>
      <w:r w:rsidRPr="00CF24E8">
        <w:rPr>
          <w:rtl/>
        </w:rPr>
        <w:t>מסתבר,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נשים,</w:t>
      </w:r>
      <w:r w:rsidR="0084256A">
        <w:rPr>
          <w:rtl/>
        </w:rPr>
        <w:t xml:space="preserve"> </w:t>
      </w:r>
      <w:r w:rsidRPr="00CF24E8">
        <w:rPr>
          <w:rtl/>
        </w:rPr>
        <w:t>גברים</w:t>
      </w:r>
      <w:r w:rsidR="0084256A">
        <w:rPr>
          <w:rtl/>
        </w:rPr>
        <w:t xml:space="preserve"> </w:t>
      </w:r>
      <w:r w:rsidRPr="00CF24E8">
        <w:rPr>
          <w:rtl/>
        </w:rPr>
        <w:t>וילדים בעולם סבלו וסובלים מכל סוג של ניצול</w:t>
      </w:r>
      <w:r w:rsidR="0084256A">
        <w:rPr>
          <w:rtl/>
        </w:rPr>
        <w:t xml:space="preserve"> </w:t>
      </w:r>
      <w:r w:rsidRPr="00CF24E8">
        <w:rPr>
          <w:rtl/>
        </w:rPr>
        <w:t>והפרה</w:t>
      </w:r>
      <w:r w:rsidR="0084256A">
        <w:rPr>
          <w:rtl/>
        </w:rPr>
        <w:t xml:space="preserve"> </w:t>
      </w:r>
      <w:r w:rsidRPr="00CF24E8">
        <w:rPr>
          <w:rtl/>
        </w:rPr>
        <w:t>של זכויות אדם. מענים, מוציאים להורג, רוצחים, נשים נאנסות ונרצחות 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גברים</w:t>
      </w:r>
      <w:r w:rsidR="0084256A">
        <w:rPr>
          <w:rtl/>
        </w:rPr>
        <w:t xml:space="preserve"> </w:t>
      </w:r>
      <w:r w:rsidRPr="00CF24E8">
        <w:rPr>
          <w:rtl/>
        </w:rPr>
        <w:t>חמושים,</w:t>
      </w:r>
      <w:r w:rsidR="0084256A">
        <w:rPr>
          <w:rtl/>
        </w:rPr>
        <w:t xml:space="preserve"> </w:t>
      </w:r>
      <w:r w:rsidRPr="00CF24E8">
        <w:rPr>
          <w:rtl/>
        </w:rPr>
        <w:t>ותחינתן נעלמת בהיקף הגדול של הטרגדיות.</w:t>
      </w:r>
      <w:r w:rsidR="0084256A">
        <w:rPr>
          <w:rtl/>
        </w:rPr>
        <w:t xml:space="preserve"> </w:t>
      </w:r>
      <w:r w:rsidRPr="00CF24E8">
        <w:rPr>
          <w:rtl/>
        </w:rPr>
        <w:t>הסבל נמשך למרות ההצהרה</w:t>
      </w:r>
      <w:r w:rsidR="0084256A">
        <w:rPr>
          <w:rtl/>
        </w:rPr>
        <w:t xml:space="preserve"> </w:t>
      </w:r>
      <w:r w:rsidRPr="00CF24E8">
        <w:rPr>
          <w:rtl/>
        </w:rPr>
        <w:t>ההיסטורית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הקהילה</w:t>
      </w:r>
      <w:r w:rsidR="0084256A">
        <w:rPr>
          <w:rtl/>
        </w:rPr>
        <w:t xml:space="preserve"> </w:t>
      </w:r>
      <w:r w:rsidRPr="00CF24E8">
        <w:rPr>
          <w:rtl/>
        </w:rPr>
        <w:t>הבין</w:t>
      </w:r>
      <w:r w:rsidR="0084256A">
        <w:rPr>
          <w:rtl/>
        </w:rPr>
        <w:t>-</w:t>
      </w:r>
      <w:r w:rsidRPr="00CF24E8">
        <w:rPr>
          <w:rtl/>
        </w:rPr>
        <w:t>לאומית</w:t>
      </w:r>
      <w:r w:rsidR="0084256A">
        <w:rPr>
          <w:rtl/>
        </w:rPr>
        <w:t xml:space="preserve"> </w:t>
      </w:r>
      <w:r w:rsidRPr="00CF24E8">
        <w:rPr>
          <w:rtl/>
        </w:rPr>
        <w:t>בוועידת האו"ם לזכויות האדם, שניתנה ב</w:t>
      </w:r>
      <w:r w:rsidR="0084256A">
        <w:rPr>
          <w:rtl/>
        </w:rPr>
        <w:t>-</w:t>
      </w:r>
      <w:r w:rsidRPr="00CF24E8">
        <w:rPr>
          <w:rtl/>
        </w:rPr>
        <w:t>1993.</w:t>
      </w:r>
      <w:r w:rsidR="0084256A">
        <w:rPr>
          <w:rtl/>
        </w:rPr>
        <w:t xml:space="preserve"> </w:t>
      </w:r>
      <w:r w:rsidRPr="00CF24E8">
        <w:rPr>
          <w:rtl/>
        </w:rPr>
        <w:t>בהצהרה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התחייבו</w:t>
      </w:r>
      <w:r w:rsidR="0084256A">
        <w:rPr>
          <w:rtl/>
        </w:rPr>
        <w:t xml:space="preserve"> </w:t>
      </w:r>
      <w:r w:rsidRPr="00CF24E8">
        <w:rPr>
          <w:rtl/>
        </w:rPr>
        <w:t>ממשלות</w:t>
      </w:r>
      <w:r w:rsidR="0084256A">
        <w:rPr>
          <w:rtl/>
        </w:rPr>
        <w:t xml:space="preserve"> </w:t>
      </w:r>
      <w:r w:rsidRPr="00CF24E8">
        <w:rPr>
          <w:rtl/>
        </w:rPr>
        <w:t>להבטיח</w:t>
      </w:r>
      <w:r w:rsidR="0084256A">
        <w:rPr>
          <w:rtl/>
        </w:rPr>
        <w:t xml:space="preserve"> </w:t>
      </w:r>
      <w:r w:rsidRPr="00CF24E8">
        <w:rPr>
          <w:rtl/>
        </w:rPr>
        <w:t>את זכויותיהם החברתיות, הכלכליות, האזרחיות</w:t>
      </w:r>
      <w:r w:rsidR="0084256A">
        <w:rPr>
          <w:rtl/>
        </w:rPr>
        <w:t xml:space="preserve"> </w:t>
      </w:r>
      <w:r w:rsidRPr="00CF24E8">
        <w:rPr>
          <w:rtl/>
        </w:rPr>
        <w:t>והפוליטיות של בני המין האנושי.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שורשיה של המחלוקת בבוסניה ישנים ונושנים, אך פתרון לסדר חדש, לחיים חדשים </w:t>
      </w:r>
      <w:r w:rsidR="0084256A">
        <w:rPr>
          <w:rtl/>
        </w:rPr>
        <w:t xml:space="preserve">– </w:t>
      </w:r>
      <w:r w:rsidRPr="00CF24E8">
        <w:rPr>
          <w:rtl/>
        </w:rPr>
        <w:t>אין,</w:t>
      </w:r>
      <w:r w:rsidR="0084256A">
        <w:rPr>
          <w:rtl/>
        </w:rPr>
        <w:t xml:space="preserve"> </w:t>
      </w:r>
      <w:r w:rsidRPr="00CF24E8">
        <w:rPr>
          <w:rtl/>
        </w:rPr>
        <w:t>והעולם</w:t>
      </w:r>
      <w:r w:rsidR="0084256A">
        <w:rPr>
          <w:rtl/>
        </w:rPr>
        <w:t xml:space="preserve"> </w:t>
      </w:r>
      <w:r w:rsidRPr="00CF24E8">
        <w:rPr>
          <w:rtl/>
        </w:rPr>
        <w:t>הנאור</w:t>
      </w:r>
      <w:r w:rsidR="0084256A">
        <w:rPr>
          <w:rtl/>
        </w:rPr>
        <w:t xml:space="preserve"> </w:t>
      </w:r>
      <w:r w:rsidRPr="00CF24E8">
        <w:rPr>
          <w:rtl/>
        </w:rPr>
        <w:t>רואה</w:t>
      </w:r>
      <w:r w:rsidR="0084256A">
        <w:rPr>
          <w:rtl/>
        </w:rPr>
        <w:t xml:space="preserve"> </w:t>
      </w:r>
      <w:r w:rsidRPr="00CF24E8">
        <w:rPr>
          <w:rtl/>
        </w:rPr>
        <w:t>ושותק.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חושב, שממשלת ישראל צריכה להאזין, ללמוד</w:t>
      </w:r>
      <w:r w:rsidR="0084256A">
        <w:rPr>
          <w:rtl/>
        </w:rPr>
        <w:t xml:space="preserve"> </w:t>
      </w:r>
      <w:r w:rsidRPr="00CF24E8">
        <w:rPr>
          <w:rtl/>
        </w:rPr>
        <w:t>ולהביא את הנושא בחשבון כשהיא עושה משא</w:t>
      </w:r>
      <w:r w:rsidR="0084256A">
        <w:rPr>
          <w:rtl/>
        </w:rPr>
        <w:t>-</w:t>
      </w:r>
      <w:r w:rsidRPr="00CF24E8">
        <w:rPr>
          <w:rtl/>
        </w:rPr>
        <w:t>ומתן.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הכוחות</w:t>
      </w:r>
      <w:r w:rsidR="0084256A">
        <w:rPr>
          <w:rtl/>
        </w:rPr>
        <w:t xml:space="preserve"> </w:t>
      </w:r>
      <w:r w:rsidRPr="00CF24E8">
        <w:rPr>
          <w:rtl/>
        </w:rPr>
        <w:t>הסרביים</w:t>
      </w:r>
      <w:r w:rsidR="0084256A">
        <w:rPr>
          <w:rtl/>
        </w:rPr>
        <w:t xml:space="preserve"> </w:t>
      </w:r>
      <w:r w:rsidRPr="00CF24E8">
        <w:rPr>
          <w:rtl/>
        </w:rPr>
        <w:t>האיצו</w:t>
      </w:r>
      <w:r w:rsidR="0084256A">
        <w:rPr>
          <w:rtl/>
        </w:rPr>
        <w:t xml:space="preserve"> </w:t>
      </w:r>
      <w:r w:rsidRPr="00CF24E8">
        <w:rPr>
          <w:rtl/>
        </w:rPr>
        <w:t>השבוע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קצב הטיהור האתני. המורדים מאלצים נשים,</w:t>
      </w:r>
      <w:r w:rsidR="0084256A">
        <w:rPr>
          <w:rtl/>
        </w:rPr>
        <w:t xml:space="preserve"> </w:t>
      </w:r>
      <w:r w:rsidRPr="00CF24E8">
        <w:rPr>
          <w:rtl/>
        </w:rPr>
        <w:t>ילדים</w:t>
      </w:r>
      <w:r w:rsidR="0084256A">
        <w:rPr>
          <w:rtl/>
        </w:rPr>
        <w:t xml:space="preserve"> </w:t>
      </w:r>
      <w:r w:rsidRPr="00CF24E8">
        <w:rPr>
          <w:rtl/>
        </w:rPr>
        <w:t>ופצועים לחצות את קווי החזית, לעזוב את אזורי המחלוקת. הטיהור האתני שבוצע</w:t>
      </w:r>
      <w:r w:rsidR="0084256A">
        <w:rPr>
          <w:rtl/>
        </w:rPr>
        <w:t xml:space="preserve"> </w:t>
      </w:r>
      <w:r w:rsidRPr="00CF24E8">
        <w:rPr>
          <w:rtl/>
        </w:rPr>
        <w:t>היה בהיקף שלא נראה מאז ימיה הראשונים של המלחמה בבוסניה.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איפה זעקתם של המוסלמים בעולם כאשר אחיהם נטבחים לנגד עיניהם?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כל כך אנושי שם, ופה לעשות לעם הפלשתיני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יגאל ביבי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תתבייש</w:t>
      </w:r>
      <w:r w:rsidR="0084256A">
        <w:rPr>
          <w:rtl/>
        </w:rPr>
        <w:t xml:space="preserve"> </w:t>
      </w:r>
      <w:r w:rsidRPr="00CF24E8">
        <w:rPr>
          <w:rtl/>
        </w:rPr>
        <w:t>לך. אתה משווה? חיילים שלנו אנסו נשים מוסלמיות? רצחו ילדים? תתבייש</w:t>
      </w:r>
      <w:r w:rsidR="0084256A">
        <w:rPr>
          <w:rtl/>
        </w:rPr>
        <w:t xml:space="preserve"> </w:t>
      </w:r>
      <w:r w:rsidRPr="00CF24E8">
        <w:rPr>
          <w:rtl/>
        </w:rPr>
        <w:t>לך.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מה שאתה מציג פה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העם הפלשתיני, הכיבוש, ההרג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תתבייש לך.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יגאל ביבי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תתבייש</w:t>
      </w:r>
      <w:r w:rsidR="0084256A">
        <w:rPr>
          <w:rtl/>
        </w:rPr>
        <w:t xml:space="preserve"> </w:t>
      </w:r>
      <w:r w:rsidRPr="00CF24E8">
        <w:rPr>
          <w:rtl/>
        </w:rPr>
        <w:t>לך,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הכנסת.</w:t>
      </w:r>
      <w:r w:rsidR="0084256A">
        <w:rPr>
          <w:rtl/>
        </w:rPr>
        <w:t xml:space="preserve"> </w:t>
      </w: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בכנסת</w:t>
      </w:r>
      <w:r w:rsidR="0084256A">
        <w:rPr>
          <w:rtl/>
        </w:rPr>
        <w:t xml:space="preserve"> </w:t>
      </w:r>
      <w:r w:rsidRPr="00CF24E8">
        <w:rPr>
          <w:rtl/>
        </w:rPr>
        <w:t>ישראל. תתבייש לך. לא מתאים לך להיות</w:t>
      </w:r>
      <w:r w:rsidR="0084256A">
        <w:rPr>
          <w:rtl/>
        </w:rPr>
        <w:t xml:space="preserve"> </w:t>
      </w:r>
      <w:r w:rsidRPr="00CF24E8">
        <w:rPr>
          <w:rtl/>
        </w:rPr>
        <w:t>בכנסת אם אתה משווה.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חבר הכנסת סאלח סלים וחבר הכנסת ביבי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יגאל ביבי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תתבייש, אל תשב פה בכנסת הזאת.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 לא מחליט מי ישב פה.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חבר הכנסת סאלח סלים וחבר הכנסת ביבי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יגאל ביבי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זו חוצפה.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ביבי, יש לי אליך בקשה אישית: אתה יכול להגיד מה שאתה רוצה, אבל</w:t>
      </w:r>
      <w:r w:rsidR="0084256A">
        <w:rPr>
          <w:rtl/>
        </w:rPr>
        <w:t xml:space="preserve"> </w:t>
      </w:r>
      <w:r w:rsidRPr="00CF24E8">
        <w:rPr>
          <w:rtl/>
        </w:rPr>
        <w:t>אני ממליץ לכל חבר כנסת לא להודיע לחבר כנסת אחר אם הוא צריך לשבת פה או לא. כולם</w:t>
      </w:r>
      <w:r w:rsidR="0084256A">
        <w:rPr>
          <w:rtl/>
        </w:rPr>
        <w:t xml:space="preserve"> </w:t>
      </w:r>
      <w:r w:rsidRPr="00CF24E8">
        <w:rPr>
          <w:rtl/>
        </w:rPr>
        <w:t>נבחרו כדין.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יגאל ביבי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עלינו</w:t>
      </w:r>
      <w:r w:rsidR="0084256A">
        <w:rPr>
          <w:rtl/>
        </w:rPr>
        <w:t xml:space="preserve"> </w:t>
      </w:r>
      <w:r w:rsidRPr="00CF24E8">
        <w:rPr>
          <w:rtl/>
        </w:rPr>
        <w:t>להרים</w:t>
      </w:r>
      <w:r w:rsidR="0084256A">
        <w:rPr>
          <w:rtl/>
        </w:rPr>
        <w:t xml:space="preserve"> </w:t>
      </w:r>
      <w:r w:rsidRPr="00CF24E8">
        <w:rPr>
          <w:rtl/>
        </w:rPr>
        <w:t>כאן</w:t>
      </w:r>
      <w:r w:rsidR="0084256A">
        <w:rPr>
          <w:rtl/>
        </w:rPr>
        <w:t xml:space="preserve"> </w:t>
      </w:r>
      <w:r w:rsidRPr="00CF24E8">
        <w:rPr>
          <w:rtl/>
        </w:rPr>
        <w:t>קול</w:t>
      </w:r>
      <w:r w:rsidR="0084256A">
        <w:rPr>
          <w:rtl/>
        </w:rPr>
        <w:t xml:space="preserve"> </w:t>
      </w:r>
      <w:r w:rsidRPr="00CF24E8">
        <w:rPr>
          <w:rtl/>
        </w:rPr>
        <w:t>מחאה ולזעוק את זעקתם של האומללים, שדמם נשפך על לא</w:t>
      </w:r>
      <w:r w:rsidR="0084256A">
        <w:rPr>
          <w:rtl/>
        </w:rPr>
        <w:t xml:space="preserve"> </w:t>
      </w:r>
      <w:r w:rsidRPr="00CF24E8">
        <w:rPr>
          <w:rtl/>
        </w:rPr>
        <w:t>עוול</w:t>
      </w:r>
      <w:r w:rsidR="0084256A">
        <w:rPr>
          <w:rtl/>
        </w:rPr>
        <w:t xml:space="preserve"> </w:t>
      </w:r>
      <w:r w:rsidRPr="00CF24E8">
        <w:rPr>
          <w:rtl/>
        </w:rPr>
        <w:t>בכפם.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אנחנו צריכים ללמוד את הלקח ממראות הזוועה, מאדישות העולם, כי</w:t>
      </w:r>
      <w:r w:rsidR="0084256A">
        <w:rPr>
          <w:rtl/>
        </w:rPr>
        <w:t xml:space="preserve"> </w:t>
      </w:r>
      <w:r w:rsidRPr="00CF24E8">
        <w:rPr>
          <w:rtl/>
        </w:rPr>
        <w:t>"חסד</w:t>
      </w:r>
      <w:r w:rsidR="0084256A">
        <w:rPr>
          <w:rtl/>
        </w:rPr>
        <w:t xml:space="preserve"> </w:t>
      </w:r>
      <w:r w:rsidRPr="00CF24E8">
        <w:rPr>
          <w:rtl/>
        </w:rPr>
        <w:t>לאומים</w:t>
      </w:r>
      <w:r w:rsidR="0084256A">
        <w:rPr>
          <w:rtl/>
        </w:rPr>
        <w:t xml:space="preserve"> </w:t>
      </w:r>
      <w:r w:rsidRPr="00CF24E8">
        <w:rPr>
          <w:rtl/>
        </w:rPr>
        <w:t>חטאת".</w:t>
      </w:r>
      <w:r w:rsidR="0084256A">
        <w:rPr>
          <w:rtl/>
        </w:rPr>
        <w:t xml:space="preserve"> </w:t>
      </w:r>
      <w:r w:rsidRPr="00CF24E8">
        <w:rPr>
          <w:rtl/>
        </w:rPr>
        <w:t>כך זה קורה באירופה, ואם במזרח התיכון שלנו לא נהיה חזקים,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לא נשמור על הערכים המינימליים, על הביטחון המינימלי, על הארץ שלנו </w:t>
      </w:r>
      <w:r w:rsidR="0084256A">
        <w:rPr>
          <w:rtl/>
        </w:rPr>
        <w:t>–</w:t>
      </w:r>
      <w:r w:rsidRPr="00CF24E8">
        <w:rPr>
          <w:rtl/>
        </w:rPr>
        <w:t xml:space="preserve"> לא צריך</w:t>
      </w:r>
      <w:r w:rsidR="0084256A">
        <w:rPr>
          <w:rtl/>
        </w:rPr>
        <w:t xml:space="preserve"> </w:t>
      </w:r>
      <w:r w:rsidRPr="00CF24E8">
        <w:rPr>
          <w:rtl/>
        </w:rPr>
        <w:t>לסמוך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הצבת חיילים, לא על הסכמים שהם טלאים. בצד הזעקה נגד הטבח בבוסניה</w:t>
      </w:r>
      <w:r w:rsidR="0084256A">
        <w:rPr>
          <w:rtl/>
        </w:rPr>
        <w:t xml:space="preserve"> </w:t>
      </w:r>
      <w:r w:rsidRPr="00CF24E8">
        <w:rPr>
          <w:rtl/>
        </w:rPr>
        <w:t>ובמקומות אחרים, אנחנו צריכים ללמוד את הלקח ולשמור על עצמנו.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מאוד מודה לחבר הכנסת ביבי.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חבר הכנסת עובדיה עלי, ואחריו </w:t>
      </w:r>
      <w:r w:rsidR="0084256A">
        <w:rPr>
          <w:rtl/>
        </w:rPr>
        <w:t>–</w:t>
      </w:r>
      <w:r w:rsidRPr="00CF24E8">
        <w:rPr>
          <w:rtl/>
        </w:rPr>
        <w:t xml:space="preserve"> חבר הכנסת</w:t>
      </w:r>
      <w:r w:rsidR="0084256A">
        <w:rPr>
          <w:rtl/>
        </w:rPr>
        <w:t xml:space="preserve"> </w:t>
      </w:r>
      <w:r w:rsidRPr="00CF24E8">
        <w:rPr>
          <w:rtl/>
        </w:rPr>
        <w:t>אליעזר זנדברג.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עובדיה עלי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רבותי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בראשית הדברים אני מבקש לשלוח מכאן</w:t>
      </w:r>
      <w:r w:rsidR="0084256A">
        <w:rPr>
          <w:rtl/>
        </w:rPr>
        <w:t xml:space="preserve"> </w:t>
      </w:r>
      <w:r w:rsidRPr="00CF24E8">
        <w:rPr>
          <w:rtl/>
        </w:rPr>
        <w:t>תנחומים</w:t>
      </w:r>
      <w:r w:rsidR="0084256A">
        <w:rPr>
          <w:rtl/>
        </w:rPr>
        <w:t xml:space="preserve"> </w:t>
      </w:r>
      <w:r w:rsidRPr="00CF24E8">
        <w:rPr>
          <w:rtl/>
        </w:rPr>
        <w:t>למשפחת שחור ולמשפחת בכרך על הירצחם הנתעב של אורי שחור, זיכרונו לברכה,</w:t>
      </w:r>
      <w:r w:rsidR="0084256A">
        <w:rPr>
          <w:rtl/>
        </w:rPr>
        <w:t xml:space="preserve"> </w:t>
      </w:r>
      <w:r w:rsidRPr="00CF24E8">
        <w:rPr>
          <w:rtl/>
        </w:rPr>
        <w:t>ואוהד בכרך, השם ייקום דמם.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ברשותך, בשם הבית כולו.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עובדיה עלי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מבקש</w:t>
      </w:r>
      <w:r w:rsidR="0084256A">
        <w:rPr>
          <w:rtl/>
        </w:rPr>
        <w:t xml:space="preserve"> </w:t>
      </w:r>
      <w:r w:rsidRPr="00CF24E8">
        <w:rPr>
          <w:rtl/>
        </w:rPr>
        <w:t>לשלוח</w:t>
      </w:r>
      <w:r w:rsidR="0084256A">
        <w:rPr>
          <w:rtl/>
        </w:rPr>
        <w:t xml:space="preserve"> </w:t>
      </w:r>
      <w:r w:rsidRPr="00CF24E8">
        <w:rPr>
          <w:rtl/>
        </w:rPr>
        <w:t>מכאן תנחומים גם למשפחת שלומי ולמשפחת בנימין על מותם ללא</w:t>
      </w:r>
      <w:r w:rsidR="0084256A">
        <w:rPr>
          <w:rtl/>
        </w:rPr>
        <w:t xml:space="preserve"> </w:t>
      </w:r>
      <w:r w:rsidRPr="00CF24E8">
        <w:rPr>
          <w:rtl/>
        </w:rPr>
        <w:t>עת של סגן אלוף רוני שלומי וסגן יובל בנימין.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נשלח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תנחומים</w:t>
      </w:r>
      <w:r w:rsidR="0084256A">
        <w:rPr>
          <w:rtl/>
        </w:rPr>
        <w:t xml:space="preserve"> </w:t>
      </w:r>
      <w:r w:rsidRPr="00CF24E8">
        <w:rPr>
          <w:rtl/>
        </w:rPr>
        <w:t>למשפחת</w:t>
      </w:r>
      <w:r w:rsidR="0084256A">
        <w:rPr>
          <w:rtl/>
        </w:rPr>
        <w:t xml:space="preserve"> </w:t>
      </w:r>
      <w:r w:rsidRPr="00CF24E8">
        <w:rPr>
          <w:rtl/>
        </w:rPr>
        <w:t>הצעירים</w:t>
      </w:r>
      <w:r w:rsidR="0084256A">
        <w:rPr>
          <w:rtl/>
        </w:rPr>
        <w:t xml:space="preserve"> </w:t>
      </w:r>
      <w:r w:rsidRPr="00CF24E8">
        <w:rPr>
          <w:rtl/>
        </w:rPr>
        <w:t>שנהרגו</w:t>
      </w:r>
      <w:r w:rsidR="0084256A">
        <w:rPr>
          <w:rtl/>
        </w:rPr>
        <w:t xml:space="preserve"> </w:t>
      </w:r>
      <w:r w:rsidRPr="00CF24E8">
        <w:rPr>
          <w:rtl/>
        </w:rPr>
        <w:t>בערד, ואיחולי החלמה מהירה לכל</w:t>
      </w:r>
      <w:r w:rsidR="0084256A">
        <w:rPr>
          <w:rtl/>
        </w:rPr>
        <w:t xml:space="preserve"> </w:t>
      </w:r>
      <w:r w:rsidRPr="00CF24E8">
        <w:rPr>
          <w:rtl/>
        </w:rPr>
        <w:t>הפצועים באשר הם.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 כנסת נכבדה, איש לא יוכל להתחסד ולטעון, לא ידעתי. הטיהור</w:t>
      </w:r>
      <w:r w:rsidR="0084256A">
        <w:rPr>
          <w:rtl/>
        </w:rPr>
        <w:t xml:space="preserve"> </w:t>
      </w:r>
      <w:r w:rsidRPr="00CF24E8">
        <w:rPr>
          <w:rtl/>
        </w:rPr>
        <w:t>האתני,</w:t>
      </w:r>
      <w:r w:rsidR="0084256A">
        <w:rPr>
          <w:rtl/>
        </w:rPr>
        <w:t xml:space="preserve"> </w:t>
      </w:r>
      <w:r w:rsidRPr="00CF24E8">
        <w:rPr>
          <w:rtl/>
        </w:rPr>
        <w:t>מעשי</w:t>
      </w:r>
      <w:r w:rsidR="0084256A">
        <w:rPr>
          <w:rtl/>
        </w:rPr>
        <w:t xml:space="preserve"> </w:t>
      </w:r>
      <w:r w:rsidRPr="00CF24E8">
        <w:rPr>
          <w:rtl/>
        </w:rPr>
        <w:t>הטבח</w:t>
      </w:r>
      <w:r w:rsidR="0084256A">
        <w:rPr>
          <w:rtl/>
        </w:rPr>
        <w:t xml:space="preserve"> </w:t>
      </w:r>
      <w:r w:rsidRPr="00CF24E8">
        <w:rPr>
          <w:rtl/>
        </w:rPr>
        <w:t>וההתעללות,</w:t>
      </w:r>
      <w:r w:rsidR="0084256A">
        <w:rPr>
          <w:rtl/>
        </w:rPr>
        <w:t xml:space="preserve"> </w:t>
      </w:r>
      <w:r w:rsidRPr="00CF24E8">
        <w:rPr>
          <w:rtl/>
        </w:rPr>
        <w:t>מעשי</w:t>
      </w:r>
      <w:r w:rsidR="0084256A">
        <w:rPr>
          <w:rtl/>
        </w:rPr>
        <w:t xml:space="preserve"> </w:t>
      </w:r>
      <w:r w:rsidRPr="00CF24E8">
        <w:rPr>
          <w:rtl/>
        </w:rPr>
        <w:t>האונס</w:t>
      </w:r>
      <w:r w:rsidR="0084256A">
        <w:rPr>
          <w:rtl/>
        </w:rPr>
        <w:t xml:space="preserve"> </w:t>
      </w:r>
      <w:r w:rsidRPr="00CF24E8">
        <w:rPr>
          <w:rtl/>
        </w:rPr>
        <w:t>וכל שאר המעשים המפלצתיים המתרחשים</w:t>
      </w:r>
      <w:r w:rsidR="0084256A">
        <w:rPr>
          <w:rtl/>
        </w:rPr>
        <w:t xml:space="preserve"> </w:t>
      </w:r>
      <w:r w:rsidRPr="00CF24E8">
        <w:rPr>
          <w:rtl/>
        </w:rPr>
        <w:t>בבוסניה</w:t>
      </w:r>
      <w:r w:rsidR="0084256A">
        <w:rPr>
          <w:rtl/>
        </w:rPr>
        <w:t xml:space="preserve"> – </w:t>
      </w:r>
      <w:r w:rsidRPr="00CF24E8">
        <w:rPr>
          <w:rtl/>
        </w:rPr>
        <w:t>כולם</w:t>
      </w:r>
      <w:r w:rsidR="0084256A">
        <w:rPr>
          <w:rtl/>
        </w:rPr>
        <w:t xml:space="preserve"> </w:t>
      </w:r>
      <w:r w:rsidRPr="00CF24E8">
        <w:rPr>
          <w:rtl/>
        </w:rPr>
        <w:t>גלויים וידועים ומתועדים, והעולם צופה בהם מקוטב אל קוטב ושותק</w:t>
      </w:r>
      <w:r w:rsidR="0084256A">
        <w:rPr>
          <w:rtl/>
        </w:rPr>
        <w:t xml:space="preserve"> </w:t>
      </w:r>
      <w:r w:rsidRPr="00CF24E8">
        <w:rPr>
          <w:rtl/>
        </w:rPr>
        <w:t>כאז, ואינו עושה דבר כדי למונעם. "טיהור אתני" הם קוראים לזה. זה מזכיר משהו?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נכון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שממשלות</w:t>
      </w:r>
      <w:r w:rsidR="0084256A">
        <w:rPr>
          <w:rtl/>
        </w:rPr>
        <w:t xml:space="preserve"> </w:t>
      </w:r>
      <w:r w:rsidRPr="00CF24E8">
        <w:rPr>
          <w:rtl/>
        </w:rPr>
        <w:t>מזועזעות, נכון הוא שפרלמנטים מייחדים דיון לבעיה, ועוד</w:t>
      </w:r>
      <w:r w:rsidR="0084256A">
        <w:rPr>
          <w:rtl/>
        </w:rPr>
        <w:t xml:space="preserve"> </w:t>
      </w:r>
      <w:r w:rsidRPr="00CF24E8">
        <w:rPr>
          <w:rtl/>
        </w:rPr>
        <w:t>נכון</w:t>
      </w:r>
      <w:r w:rsidR="0084256A">
        <w:rPr>
          <w:rtl/>
        </w:rPr>
        <w:t xml:space="preserve"> </w:t>
      </w:r>
      <w:r w:rsidRPr="00CF24E8">
        <w:rPr>
          <w:rtl/>
        </w:rPr>
        <w:t>שמגישים סיוע הומניטרי כזה ואחר. אך אם נשפוט על</w:t>
      </w:r>
      <w:r w:rsidR="0084256A">
        <w:rPr>
          <w:rtl/>
        </w:rPr>
        <w:t>-</w:t>
      </w:r>
      <w:r w:rsidRPr="00CF24E8">
        <w:rPr>
          <w:rtl/>
        </w:rPr>
        <w:t>פי ההתרחשויות בשטח ועל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המידע הזורם מאזורי הקרבות, נכון להגיד שהעולם שותק כאז.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אינני</w:t>
      </w:r>
      <w:r w:rsidR="0084256A">
        <w:rPr>
          <w:rtl/>
        </w:rPr>
        <w:t xml:space="preserve"> </w:t>
      </w:r>
      <w:r w:rsidRPr="00CF24E8">
        <w:rPr>
          <w:rtl/>
        </w:rPr>
        <w:t>מתכוון</w:t>
      </w:r>
      <w:r w:rsidR="0084256A">
        <w:rPr>
          <w:rtl/>
        </w:rPr>
        <w:t xml:space="preserve"> </w:t>
      </w:r>
      <w:r w:rsidRPr="00CF24E8">
        <w:rPr>
          <w:rtl/>
        </w:rPr>
        <w:t>לרמוז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הקבלות ועל דמיון לשואת יהודי</w:t>
      </w:r>
      <w:r w:rsidR="0084256A">
        <w:rPr>
          <w:rtl/>
        </w:rPr>
        <w:t xml:space="preserve"> </w:t>
      </w:r>
      <w:r w:rsidRPr="00CF24E8">
        <w:rPr>
          <w:rtl/>
        </w:rPr>
        <w:t>אירופה,</w:t>
      </w:r>
      <w:r w:rsidR="0084256A">
        <w:rPr>
          <w:rtl/>
        </w:rPr>
        <w:t xml:space="preserve"> </w:t>
      </w:r>
      <w:r w:rsidRPr="00CF24E8">
        <w:rPr>
          <w:rtl/>
        </w:rPr>
        <w:t>שכן</w:t>
      </w:r>
      <w:r w:rsidR="0084256A">
        <w:rPr>
          <w:rtl/>
        </w:rPr>
        <w:t xml:space="preserve"> </w:t>
      </w:r>
      <w:r w:rsidRPr="00CF24E8">
        <w:rPr>
          <w:rtl/>
        </w:rPr>
        <w:t>שום</w:t>
      </w:r>
      <w:r w:rsidR="0084256A">
        <w:rPr>
          <w:rtl/>
        </w:rPr>
        <w:t xml:space="preserve"> </w:t>
      </w:r>
      <w:r w:rsidRPr="00CF24E8">
        <w:rPr>
          <w:rtl/>
        </w:rPr>
        <w:t>דבר</w:t>
      </w:r>
      <w:r w:rsidR="0084256A">
        <w:rPr>
          <w:rtl/>
        </w:rPr>
        <w:t xml:space="preserve"> </w:t>
      </w:r>
      <w:r w:rsidRPr="00CF24E8">
        <w:rPr>
          <w:rtl/>
        </w:rPr>
        <w:t>אינו</w:t>
      </w:r>
      <w:r w:rsidR="0084256A">
        <w:rPr>
          <w:rtl/>
        </w:rPr>
        <w:t xml:space="preserve"> </w:t>
      </w:r>
      <w:r w:rsidRPr="00CF24E8">
        <w:rPr>
          <w:rtl/>
        </w:rPr>
        <w:t>יכול</w:t>
      </w:r>
      <w:r w:rsidR="0084256A">
        <w:rPr>
          <w:rtl/>
        </w:rPr>
        <w:t xml:space="preserve"> </w:t>
      </w:r>
      <w:r w:rsidRPr="00CF24E8">
        <w:rPr>
          <w:rtl/>
        </w:rPr>
        <w:t>לדמות</w:t>
      </w:r>
      <w:r w:rsidR="0084256A">
        <w:rPr>
          <w:rtl/>
        </w:rPr>
        <w:t xml:space="preserve"> </w:t>
      </w:r>
      <w:r w:rsidRPr="00CF24E8">
        <w:rPr>
          <w:rtl/>
        </w:rPr>
        <w:t>לשואה הנוראה ההיא. אבל הדברים עולים</w:t>
      </w:r>
      <w:r w:rsidR="0084256A">
        <w:rPr>
          <w:rtl/>
        </w:rPr>
        <w:t xml:space="preserve"> </w:t>
      </w:r>
      <w:r w:rsidRPr="00CF24E8">
        <w:rPr>
          <w:rtl/>
        </w:rPr>
        <w:t>מאליהם.</w:t>
      </w:r>
      <w:r w:rsidR="0084256A">
        <w:rPr>
          <w:rtl/>
        </w:rPr>
        <w:t xml:space="preserve"> </w:t>
      </w:r>
      <w:r w:rsidRPr="00CF24E8">
        <w:rPr>
          <w:rtl/>
        </w:rPr>
        <w:t>כולנו</w:t>
      </w:r>
      <w:r w:rsidR="0084256A">
        <w:rPr>
          <w:rtl/>
        </w:rPr>
        <w:t xml:space="preserve"> </w:t>
      </w:r>
      <w:r w:rsidRPr="00CF24E8">
        <w:rPr>
          <w:rtl/>
        </w:rPr>
        <w:t>האמנו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"לא עוד". הרי זו היתה הססמה של אירופה הנהנתנית מאז</w:t>
      </w:r>
      <w:r w:rsidR="0084256A">
        <w:rPr>
          <w:rtl/>
        </w:rPr>
        <w:t xml:space="preserve"> </w:t>
      </w:r>
      <w:r w:rsidRPr="00CF24E8">
        <w:rPr>
          <w:rtl/>
        </w:rPr>
        <w:t>מלחמת</w:t>
      </w:r>
      <w:r w:rsidR="0084256A">
        <w:rPr>
          <w:rtl/>
        </w:rPr>
        <w:t xml:space="preserve"> </w:t>
      </w:r>
      <w:r w:rsidRPr="00CF24E8">
        <w:rPr>
          <w:rtl/>
        </w:rPr>
        <w:t>העולם</w:t>
      </w:r>
      <w:r w:rsidR="0084256A">
        <w:rPr>
          <w:rtl/>
        </w:rPr>
        <w:t xml:space="preserve"> </w:t>
      </w:r>
      <w:r w:rsidRPr="00CF24E8">
        <w:rPr>
          <w:rtl/>
        </w:rPr>
        <w:t>השנייה.</w:t>
      </w:r>
      <w:r w:rsidR="0084256A">
        <w:rPr>
          <w:rtl/>
        </w:rPr>
        <w:t xml:space="preserve"> </w:t>
      </w:r>
      <w:r w:rsidRPr="00CF24E8">
        <w:rPr>
          <w:rtl/>
        </w:rPr>
        <w:t>אך הנה המציאות טופחת על פני כולנו והדברים הנוראים קורים</w:t>
      </w:r>
      <w:r w:rsidR="0084256A">
        <w:rPr>
          <w:rtl/>
        </w:rPr>
        <w:t xml:space="preserve"> </w:t>
      </w:r>
      <w:r w:rsidRPr="00CF24E8">
        <w:rPr>
          <w:rtl/>
        </w:rPr>
        <w:t>גם קורים באירופה.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אדם</w:t>
      </w:r>
      <w:r w:rsidR="0084256A">
        <w:rPr>
          <w:rtl/>
        </w:rPr>
        <w:t xml:space="preserve"> </w:t>
      </w:r>
      <w:r w:rsidRPr="00CF24E8">
        <w:rPr>
          <w:rtl/>
        </w:rPr>
        <w:t>קרוב אצל עצמו. לכן טבעי ואנושי לעשות ולחשוב עלינו</w:t>
      </w:r>
      <w:r w:rsidR="0084256A">
        <w:rPr>
          <w:rtl/>
        </w:rPr>
        <w:t xml:space="preserve"> </w:t>
      </w:r>
      <w:r w:rsidRPr="00CF24E8">
        <w:rPr>
          <w:rtl/>
        </w:rPr>
        <w:t>לאור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שקורה</w:t>
      </w:r>
      <w:r w:rsidR="0084256A">
        <w:rPr>
          <w:rtl/>
        </w:rPr>
        <w:t xml:space="preserve"> </w:t>
      </w:r>
      <w:r w:rsidRPr="00CF24E8">
        <w:rPr>
          <w:rtl/>
        </w:rPr>
        <w:t>שם.</w:t>
      </w:r>
      <w:r w:rsidR="0084256A">
        <w:rPr>
          <w:rtl/>
        </w:rPr>
        <w:t xml:space="preserve"> </w:t>
      </w:r>
      <w:r w:rsidRPr="00CF24E8">
        <w:rPr>
          <w:rtl/>
        </w:rPr>
        <w:t>לדידי</w:t>
      </w:r>
      <w:r w:rsidR="0084256A">
        <w:rPr>
          <w:rtl/>
        </w:rPr>
        <w:t xml:space="preserve"> </w:t>
      </w:r>
      <w:r w:rsidRPr="00CF24E8">
        <w:rPr>
          <w:rtl/>
        </w:rPr>
        <w:t>ולדידם של רבים וטובים בארץ הזאת, זה אור אדום למה</w:t>
      </w:r>
      <w:r w:rsidR="0084256A">
        <w:rPr>
          <w:rtl/>
        </w:rPr>
        <w:t xml:space="preserve"> </w:t>
      </w:r>
      <w:r w:rsidRPr="00CF24E8">
        <w:rPr>
          <w:rtl/>
        </w:rPr>
        <w:t>שיקרה לנו אם לא נהיה חזקים דיינו להגן על עצמנו.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בארץ,</w:t>
      </w:r>
      <w:r w:rsidR="0084256A">
        <w:rPr>
          <w:rtl/>
        </w:rPr>
        <w:t xml:space="preserve"> </w:t>
      </w:r>
      <w:r w:rsidRPr="00CF24E8">
        <w:rPr>
          <w:rtl/>
        </w:rPr>
        <w:t>בגלל מדיניותה העיוורת של הממשלה הזאת, שאחדים ממנהיגיה ההוזים רואים</w:t>
      </w:r>
      <w:r w:rsidR="0084256A">
        <w:rPr>
          <w:rtl/>
        </w:rPr>
        <w:t xml:space="preserve"> </w:t>
      </w:r>
      <w:r w:rsidRPr="00CF24E8">
        <w:rPr>
          <w:rtl/>
        </w:rPr>
        <w:t>בחזונם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ימות</w:t>
      </w:r>
      <w:r w:rsidR="0084256A">
        <w:rPr>
          <w:rtl/>
        </w:rPr>
        <w:t xml:space="preserve"> </w:t>
      </w:r>
      <w:r w:rsidRPr="00CF24E8">
        <w:rPr>
          <w:rtl/>
        </w:rPr>
        <w:t>המשיח,</w:t>
      </w:r>
      <w:r w:rsidR="0084256A">
        <w:rPr>
          <w:rtl/>
        </w:rPr>
        <w:t xml:space="preserve"> </w:t>
      </w:r>
      <w:r w:rsidRPr="00CF24E8">
        <w:rPr>
          <w:rtl/>
        </w:rPr>
        <w:t>מתחילה לקנות לה שליטה מחשבה נפסדת, שהנה השלום לפתחנו</w:t>
      </w:r>
      <w:r w:rsidR="0084256A">
        <w:rPr>
          <w:rtl/>
        </w:rPr>
        <w:t xml:space="preserve"> </w:t>
      </w:r>
      <w:r w:rsidRPr="00CF24E8">
        <w:rPr>
          <w:rtl/>
        </w:rPr>
        <w:t>ואנחנו</w:t>
      </w:r>
      <w:r w:rsidR="0084256A">
        <w:rPr>
          <w:rtl/>
        </w:rPr>
        <w:t xml:space="preserve"> </w:t>
      </w:r>
      <w:r w:rsidRPr="00CF24E8">
        <w:rPr>
          <w:rtl/>
        </w:rPr>
        <w:t>יכולים</w:t>
      </w:r>
      <w:r w:rsidR="0084256A">
        <w:rPr>
          <w:rtl/>
        </w:rPr>
        <w:t xml:space="preserve"> </w:t>
      </w:r>
      <w:r w:rsidRPr="00CF24E8">
        <w:rPr>
          <w:rtl/>
        </w:rPr>
        <w:t>להקטין</w:t>
      </w:r>
      <w:r w:rsidR="0084256A">
        <w:rPr>
          <w:rtl/>
        </w:rPr>
        <w:t xml:space="preserve"> </w:t>
      </w:r>
      <w:r w:rsidRPr="00CF24E8">
        <w:rPr>
          <w:rtl/>
        </w:rPr>
        <w:t>את צה"ל ולצמצם את היקף פעילותו נגד המחבלים והטרור. הוא</w:t>
      </w:r>
      <w:r w:rsidR="0084256A">
        <w:rPr>
          <w:rtl/>
        </w:rPr>
        <w:t xml:space="preserve"> </w:t>
      </w:r>
      <w:r w:rsidRPr="00CF24E8">
        <w:rPr>
          <w:rtl/>
        </w:rPr>
        <w:t>אשר</w:t>
      </w:r>
      <w:r w:rsidR="0084256A">
        <w:rPr>
          <w:rtl/>
        </w:rPr>
        <w:t xml:space="preserve"> </w:t>
      </w:r>
      <w:r w:rsidRPr="00CF24E8">
        <w:rPr>
          <w:rtl/>
        </w:rPr>
        <w:t>אמרתי, ימות המשיח. אבל ראו מה קורה שם וחשבו מה עלול לקרות כאן אם לא נעמוד</w:t>
      </w:r>
      <w:r w:rsidR="0084256A">
        <w:rPr>
          <w:rtl/>
        </w:rPr>
        <w:t xml:space="preserve"> </w:t>
      </w:r>
      <w:r w:rsidRPr="00CF24E8">
        <w:rPr>
          <w:rtl/>
        </w:rPr>
        <w:t>על שלנו.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סטיתי</w:t>
      </w:r>
      <w:r w:rsidR="0084256A">
        <w:rPr>
          <w:rtl/>
        </w:rPr>
        <w:t xml:space="preserve"> </w:t>
      </w:r>
      <w:r w:rsidRPr="00CF24E8">
        <w:rPr>
          <w:rtl/>
        </w:rPr>
        <w:t>קמעה, שכן, כמו שאמרתי, אדם קרוב אצל עצמו. אך אם</w:t>
      </w:r>
      <w:r w:rsidR="0084256A">
        <w:rPr>
          <w:rtl/>
        </w:rPr>
        <w:t xml:space="preserve"> </w:t>
      </w:r>
      <w:r w:rsidRPr="00CF24E8">
        <w:rPr>
          <w:rtl/>
        </w:rPr>
        <w:t>נשוב</w:t>
      </w:r>
      <w:r w:rsidR="0084256A">
        <w:rPr>
          <w:rtl/>
        </w:rPr>
        <w:t xml:space="preserve"> </w:t>
      </w:r>
      <w:r w:rsidRPr="00CF24E8">
        <w:rPr>
          <w:rtl/>
        </w:rPr>
        <w:t>לשם,</w:t>
      </w:r>
      <w:r w:rsidR="0084256A">
        <w:rPr>
          <w:rtl/>
        </w:rPr>
        <w:t xml:space="preserve"> </w:t>
      </w:r>
      <w:r w:rsidRPr="00CF24E8">
        <w:rPr>
          <w:rtl/>
        </w:rPr>
        <w:t>דומני שבעניין בוסניה עלינו להיות גם נאה דורשים וגם נאה מקיימים. על</w:t>
      </w:r>
      <w:r w:rsidR="0084256A">
        <w:rPr>
          <w:rtl/>
        </w:rPr>
        <w:t xml:space="preserve"> </w:t>
      </w:r>
      <w:r w:rsidRPr="00CF24E8">
        <w:rPr>
          <w:rtl/>
        </w:rPr>
        <w:t>מדינת ישראל ועל ממשלת ישראל לקום ולעשות מעשה.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ארצות</w:t>
      </w:r>
      <w:r w:rsidR="0084256A">
        <w:rPr>
          <w:rtl/>
        </w:rPr>
        <w:t>-</w:t>
      </w:r>
      <w:r w:rsidRPr="00CF24E8">
        <w:rPr>
          <w:rtl/>
        </w:rPr>
        <w:t>הברית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עשתה</w:t>
      </w:r>
      <w:r w:rsidR="0084256A">
        <w:rPr>
          <w:rtl/>
        </w:rPr>
        <w:t xml:space="preserve"> </w:t>
      </w:r>
      <w:r w:rsidRPr="00CF24E8">
        <w:rPr>
          <w:rtl/>
        </w:rPr>
        <w:t>דבר, בריטניה לא עשתה דבר, וגם צרפת, שנשיאה מדבר על</w:t>
      </w:r>
      <w:r w:rsidR="0084256A">
        <w:rPr>
          <w:rtl/>
        </w:rPr>
        <w:t xml:space="preserve"> </w:t>
      </w:r>
      <w:r w:rsidRPr="00CF24E8">
        <w:rPr>
          <w:rtl/>
        </w:rPr>
        <w:t>כוח</w:t>
      </w:r>
      <w:r w:rsidR="0084256A">
        <w:rPr>
          <w:rtl/>
        </w:rPr>
        <w:t xml:space="preserve"> </w:t>
      </w:r>
      <w:r w:rsidRPr="00CF24E8">
        <w:rPr>
          <w:rtl/>
        </w:rPr>
        <w:t>התערבות,</w:t>
      </w:r>
      <w:r w:rsidR="0084256A">
        <w:rPr>
          <w:rtl/>
        </w:rPr>
        <w:t xml:space="preserve"> </w:t>
      </w:r>
      <w:r w:rsidRPr="00CF24E8">
        <w:rPr>
          <w:rtl/>
        </w:rPr>
        <w:t>טרם</w:t>
      </w:r>
      <w:r w:rsidR="0084256A">
        <w:rPr>
          <w:rtl/>
        </w:rPr>
        <w:t xml:space="preserve"> </w:t>
      </w:r>
      <w:r w:rsidRPr="00CF24E8">
        <w:rPr>
          <w:rtl/>
        </w:rPr>
        <w:t>עשתה</w:t>
      </w:r>
      <w:r w:rsidR="0084256A">
        <w:rPr>
          <w:rtl/>
        </w:rPr>
        <w:t xml:space="preserve"> </w:t>
      </w:r>
      <w:r w:rsidRPr="00CF24E8">
        <w:rPr>
          <w:rtl/>
        </w:rPr>
        <w:t>דבר.</w:t>
      </w:r>
      <w:r w:rsidR="0084256A">
        <w:rPr>
          <w:rtl/>
        </w:rPr>
        <w:t xml:space="preserve"> </w:t>
      </w:r>
      <w:r w:rsidRPr="00CF24E8">
        <w:rPr>
          <w:rtl/>
        </w:rPr>
        <w:t>גם המדינות המוסלמיות לא עושות דבר. עלינו לקום</w:t>
      </w:r>
      <w:r w:rsidR="0084256A">
        <w:rPr>
          <w:rtl/>
        </w:rPr>
        <w:t xml:space="preserve"> </w:t>
      </w:r>
      <w:r w:rsidRPr="00CF24E8">
        <w:rPr>
          <w:rtl/>
        </w:rPr>
        <w:t>ולעשות מעשה לפני כולם, משום שדווקא אנחנו לא יכולים להרשות לעצמנו את הלוקסוס של</w:t>
      </w:r>
      <w:r w:rsidR="0084256A">
        <w:rPr>
          <w:rtl/>
        </w:rPr>
        <w:t xml:space="preserve"> </w:t>
      </w:r>
      <w:r w:rsidRPr="00CF24E8">
        <w:rPr>
          <w:rtl/>
        </w:rPr>
        <w:t>השתיקה והעדר המעשה.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ממשלת ישראל לשלוח לטובת המוסלמים עזרה רפואית, אחיות וצוותי רופאים. על</w:t>
      </w:r>
      <w:r w:rsidR="0084256A">
        <w:rPr>
          <w:rtl/>
        </w:rPr>
        <w:t xml:space="preserve"> </w:t>
      </w:r>
      <w:r w:rsidRPr="00CF24E8">
        <w:rPr>
          <w:rtl/>
        </w:rPr>
        <w:t>מדינת ישראל, עם גופים ממסדיים וחוץ</w:t>
      </w:r>
      <w:r w:rsidR="0084256A">
        <w:rPr>
          <w:rtl/>
        </w:rPr>
        <w:t>-</w:t>
      </w:r>
      <w:r w:rsidRPr="00CF24E8">
        <w:rPr>
          <w:rtl/>
        </w:rPr>
        <w:t>ממסדיים, לשלוח למוסלמים בגדים, מזון, שמיכות</w:t>
      </w:r>
      <w:r w:rsidR="0084256A">
        <w:rPr>
          <w:rtl/>
        </w:rPr>
        <w:t xml:space="preserve"> </w:t>
      </w:r>
      <w:r w:rsidRPr="00CF24E8">
        <w:rPr>
          <w:rtl/>
        </w:rPr>
        <w:t>ונעליים וכל דבר מועיל אחר.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בזמננו</w:t>
      </w:r>
      <w:r w:rsidR="0084256A">
        <w:rPr>
          <w:rtl/>
        </w:rPr>
        <w:t xml:space="preserve"> </w:t>
      </w:r>
      <w:r w:rsidRPr="00CF24E8">
        <w:rPr>
          <w:rtl/>
        </w:rPr>
        <w:t>קלטנו וייטנאמים חסרי כול, והראשונים שבהם הגיעו</w:t>
      </w:r>
      <w:r w:rsidR="0084256A">
        <w:rPr>
          <w:rtl/>
        </w:rPr>
        <w:t xml:space="preserve"> </w:t>
      </w:r>
      <w:r w:rsidRPr="00CF24E8">
        <w:rPr>
          <w:rtl/>
        </w:rPr>
        <w:t>לעפולה</w:t>
      </w:r>
      <w:r w:rsidR="0084256A">
        <w:rPr>
          <w:rtl/>
        </w:rPr>
        <w:t xml:space="preserve"> </w:t>
      </w:r>
      <w:r w:rsidRPr="00CF24E8">
        <w:rPr>
          <w:rtl/>
        </w:rPr>
        <w:t>עירי</w:t>
      </w:r>
      <w:r w:rsidR="0084256A">
        <w:rPr>
          <w:rtl/>
        </w:rPr>
        <w:t xml:space="preserve"> </w:t>
      </w:r>
      <w:r w:rsidRPr="00CF24E8">
        <w:rPr>
          <w:rtl/>
        </w:rPr>
        <w:t>בימים</w:t>
      </w:r>
      <w:r w:rsidR="0084256A">
        <w:rPr>
          <w:rtl/>
        </w:rPr>
        <w:t xml:space="preserve"> </w:t>
      </w:r>
      <w:r w:rsidRPr="00CF24E8">
        <w:rPr>
          <w:rtl/>
        </w:rPr>
        <w:t>שכיהנתי</w:t>
      </w:r>
      <w:r w:rsidR="0084256A">
        <w:rPr>
          <w:rtl/>
        </w:rPr>
        <w:t xml:space="preserve"> </w:t>
      </w:r>
      <w:r w:rsidRPr="00CF24E8">
        <w:rPr>
          <w:rtl/>
        </w:rPr>
        <w:t>שם כראש עיר. כיום עלינו לקלוט מוסלמים מבוסניה עד</w:t>
      </w:r>
      <w:r w:rsidR="0084256A">
        <w:rPr>
          <w:rtl/>
        </w:rPr>
        <w:t xml:space="preserve"> </w:t>
      </w:r>
      <w:r w:rsidRPr="00CF24E8">
        <w:rPr>
          <w:rtl/>
        </w:rPr>
        <w:t>עבור זעם.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קלטנו גם בוסנים.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עובדיה עלי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נכון, גם קלטנו בוסנים בתקופה מסוימת.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עובדיה עלי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כבוד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כשאתה</w:t>
      </w:r>
      <w:r w:rsidR="0084256A">
        <w:rPr>
          <w:rtl/>
        </w:rPr>
        <w:t xml:space="preserve"> </w:t>
      </w:r>
      <w:r w:rsidRPr="00CF24E8">
        <w:rPr>
          <w:rtl/>
        </w:rPr>
        <w:t>תנאם כאן, יכולת ההתבטאות שלך טובה משלי ותוכל להוסיף מה</w:t>
      </w:r>
      <w:r w:rsidR="0084256A">
        <w:rPr>
          <w:rtl/>
        </w:rPr>
        <w:t xml:space="preserve"> </w:t>
      </w:r>
      <w:r w:rsidRPr="00CF24E8">
        <w:rPr>
          <w:rtl/>
        </w:rPr>
        <w:t>שתרצה.</w:t>
      </w:r>
      <w:r w:rsidR="0084256A">
        <w:rPr>
          <w:rtl/>
        </w:rPr>
        <w:t xml:space="preserve"> </w:t>
      </w:r>
      <w:r w:rsidRPr="00CF24E8">
        <w:rPr>
          <w:rtl/>
        </w:rPr>
        <w:t>אבל המקבילה שאמרתי היא נכונה, ואני לא חושב שזה דבר שאיננו ממין העניין.</w:t>
      </w:r>
      <w:r w:rsidR="0084256A">
        <w:rPr>
          <w:rtl/>
        </w:rPr>
        <w:t xml:space="preserve"> </w:t>
      </w:r>
      <w:r w:rsidRPr="00CF24E8">
        <w:rPr>
          <w:rtl/>
        </w:rPr>
        <w:t>בהמשך דברי רציתי להתייחס גם לכך שבזמנו קלטנו קבוצה קטנה של בוסנים ואתה עמדת אז</w:t>
      </w:r>
      <w:r w:rsidR="0084256A">
        <w:rPr>
          <w:rtl/>
        </w:rPr>
        <w:t xml:space="preserve"> </w:t>
      </w:r>
      <w:r w:rsidRPr="00CF24E8">
        <w:rPr>
          <w:rtl/>
        </w:rPr>
        <w:t>בראש</w:t>
      </w:r>
      <w:r w:rsidR="0084256A">
        <w:rPr>
          <w:rtl/>
        </w:rPr>
        <w:t xml:space="preserve"> </w:t>
      </w:r>
      <w:r w:rsidRPr="00CF24E8">
        <w:rPr>
          <w:rtl/>
        </w:rPr>
        <w:t>המבצע.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מובן</w:t>
      </w:r>
      <w:r w:rsidR="0084256A">
        <w:rPr>
          <w:rtl/>
        </w:rPr>
        <w:t xml:space="preserve"> </w:t>
      </w:r>
      <w:r w:rsidRPr="00CF24E8">
        <w:rPr>
          <w:rtl/>
        </w:rPr>
        <w:t>שכוונתי</w:t>
      </w:r>
      <w:r w:rsidR="0084256A">
        <w:rPr>
          <w:rtl/>
        </w:rPr>
        <w:t xml:space="preserve"> </w:t>
      </w:r>
      <w:r w:rsidRPr="00CF24E8">
        <w:rPr>
          <w:rtl/>
        </w:rPr>
        <w:t>היא עתה לזמן מוגבל. אני כמובן מברך על כל מה</w:t>
      </w:r>
      <w:r w:rsidR="0084256A">
        <w:rPr>
          <w:rtl/>
        </w:rPr>
        <w:t xml:space="preserve"> </w:t>
      </w:r>
      <w:r w:rsidRPr="00CF24E8">
        <w:rPr>
          <w:rtl/>
        </w:rPr>
        <w:t>שנעשה, אבל לא נעשה די.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לסיום,</w:t>
      </w:r>
      <w:r w:rsidR="0084256A">
        <w:rPr>
          <w:rtl/>
        </w:rPr>
        <w:t xml:space="preserve"> </w:t>
      </w:r>
      <w:r w:rsidRPr="00CF24E8">
        <w:rPr>
          <w:rtl/>
        </w:rPr>
        <w:t>שר</w:t>
      </w:r>
      <w:r w:rsidR="0084256A">
        <w:rPr>
          <w:rtl/>
        </w:rPr>
        <w:t xml:space="preserve"> </w:t>
      </w:r>
      <w:r w:rsidRPr="00CF24E8">
        <w:rPr>
          <w:rtl/>
        </w:rPr>
        <w:t>ההגנה הבריטי, בהתייחסו לבעיה הבוסנית, אמר:</w:t>
      </w:r>
      <w:r w:rsidR="0084256A">
        <w:rPr>
          <w:rtl/>
        </w:rPr>
        <w:t xml:space="preserve"> </w:t>
      </w:r>
      <w:r w:rsidRPr="00CF24E8">
        <w:rPr>
          <w:rtl/>
        </w:rPr>
        <w:t>אנחנו לא בביזנס של המלחמה בבוסניה; אנחנו לא בביזנס של מחוות. אנחנו עשינו רק את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שמעשי,</w:t>
      </w:r>
      <w:r w:rsidR="0084256A">
        <w:rPr>
          <w:rtl/>
        </w:rPr>
        <w:t xml:space="preserve"> </w:t>
      </w:r>
      <w:r w:rsidRPr="00CF24E8">
        <w:rPr>
          <w:rtl/>
        </w:rPr>
        <w:t>והכי</w:t>
      </w:r>
      <w:r w:rsidR="0084256A">
        <w:rPr>
          <w:rtl/>
        </w:rPr>
        <w:t xml:space="preserve"> </w:t>
      </w:r>
      <w:r w:rsidRPr="00CF24E8">
        <w:rPr>
          <w:rtl/>
        </w:rPr>
        <w:t>מעשי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לא לעשות כלום.</w:t>
      </w:r>
      <w:r w:rsidR="0084256A">
        <w:rPr>
          <w:rtl/>
        </w:rPr>
        <w:t xml:space="preserve"> </w:t>
      </w:r>
      <w:r w:rsidRPr="00CF24E8">
        <w:rPr>
          <w:rtl/>
        </w:rPr>
        <w:t>זה ממש כך.</w:t>
      </w:r>
      <w:r w:rsidR="0084256A">
        <w:rPr>
          <w:rtl/>
        </w:rPr>
        <w:t xml:space="preserve"> </w:t>
      </w:r>
      <w:r w:rsidRPr="00CF24E8">
        <w:rPr>
          <w:rtl/>
        </w:rPr>
        <w:t>אלה דבריו. אבל אנחנו,</w:t>
      </w:r>
      <w:r w:rsidR="0084256A">
        <w:rPr>
          <w:rtl/>
        </w:rPr>
        <w:t xml:space="preserve"> </w:t>
      </w:r>
      <w:r w:rsidRPr="00CF24E8">
        <w:rPr>
          <w:rtl/>
        </w:rPr>
        <w:t>שלמדנו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בשרנו את כל זה, לא רשאים לומר את הדברים האלה. בוסניה היא כן הביזנס</w:t>
      </w:r>
      <w:r w:rsidR="0084256A">
        <w:rPr>
          <w:rtl/>
        </w:rPr>
        <w:t xml:space="preserve"> </w:t>
      </w:r>
      <w:r w:rsidRPr="00CF24E8">
        <w:rPr>
          <w:rtl/>
        </w:rPr>
        <w:t>שלנו, כפי שהיא צריכה להיות של כל העולם.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מודה</w:t>
      </w:r>
      <w:r w:rsidR="0084256A">
        <w:rPr>
          <w:rtl/>
        </w:rPr>
        <w:t xml:space="preserve"> </w:t>
      </w:r>
      <w:r w:rsidRPr="00CF24E8">
        <w:rPr>
          <w:rtl/>
        </w:rPr>
        <w:t>לחבר הכנסת עובדיה עלי.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חבר הכנסת אליעזר זנדברג. אחריו </w:t>
      </w:r>
      <w:r w:rsidR="0084256A">
        <w:rPr>
          <w:rtl/>
        </w:rPr>
        <w:t xml:space="preserve">– </w:t>
      </w:r>
      <w:r w:rsidRPr="00CF24E8">
        <w:rPr>
          <w:rtl/>
        </w:rPr>
        <w:t>חברת הכנסת תמר גוז'נסקי.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עובדיה עלי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השר</w:t>
      </w:r>
      <w:r w:rsidR="0084256A">
        <w:rPr>
          <w:rtl/>
        </w:rPr>
        <w:t xml:space="preserve"> </w:t>
      </w:r>
      <w:r w:rsidRPr="00CF24E8">
        <w:rPr>
          <w:rtl/>
        </w:rPr>
        <w:t>שריד,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היית</w:t>
      </w:r>
      <w:r w:rsidR="0084256A">
        <w:rPr>
          <w:rtl/>
        </w:rPr>
        <w:t xml:space="preserve"> </w:t>
      </w:r>
      <w:r w:rsidRPr="00CF24E8">
        <w:rPr>
          <w:rtl/>
        </w:rPr>
        <w:t>קורא</w:t>
      </w:r>
      <w:r w:rsidR="0084256A">
        <w:rPr>
          <w:rtl/>
        </w:rPr>
        <w:t xml:space="preserve"> </w:t>
      </w:r>
      <w:r w:rsidRPr="00CF24E8">
        <w:rPr>
          <w:rtl/>
        </w:rPr>
        <w:t>את קריאת הביניים הייתי מגיע לקטע של קליטת</w:t>
      </w:r>
      <w:r w:rsidR="0084256A">
        <w:rPr>
          <w:rtl/>
        </w:rPr>
        <w:t xml:space="preserve"> </w:t>
      </w:r>
      <w:r w:rsidRPr="00CF24E8">
        <w:rPr>
          <w:rtl/>
        </w:rPr>
        <w:t>הבוסנים ושל חלקך בזה.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דווקא את הקטע עליך אני קצצתי לו, ולכן אני מוסיף.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עובדיה עלי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למה לך שזה ייכלל דווקא בדבריך?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אליעזר זנדברג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רבותי</w:t>
      </w:r>
      <w:r w:rsidR="0084256A">
        <w:rPr>
          <w:rtl/>
        </w:rPr>
        <w:t xml:space="preserve"> </w:t>
      </w:r>
      <w:r w:rsidRPr="00CF24E8">
        <w:rPr>
          <w:rtl/>
        </w:rPr>
        <w:t>חברי הכנסת, כולנו צפינו במראות האימה אשר הועברו</w:t>
      </w:r>
      <w:r w:rsidR="0084256A">
        <w:rPr>
          <w:rtl/>
        </w:rPr>
        <w:t xml:space="preserve"> </w:t>
      </w:r>
      <w:r w:rsidRPr="00CF24E8">
        <w:rPr>
          <w:rtl/>
        </w:rPr>
        <w:t>אלינו בשידורי הטלוויזיה בצבעים חיים וכללו תיאור מצמרר של הנעשה היום בבוסניה.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סבור</w:t>
      </w:r>
      <w:r w:rsidR="0084256A">
        <w:rPr>
          <w:rtl/>
        </w:rPr>
        <w:t xml:space="preserve"> </w:t>
      </w:r>
      <w:r w:rsidRPr="00CF24E8">
        <w:rPr>
          <w:rtl/>
        </w:rPr>
        <w:t>שאין</w:t>
      </w:r>
      <w:r w:rsidR="0084256A">
        <w:rPr>
          <w:rtl/>
        </w:rPr>
        <w:t xml:space="preserve"> </w:t>
      </w:r>
      <w:r w:rsidRPr="00CF24E8">
        <w:rPr>
          <w:rtl/>
        </w:rPr>
        <w:t>אדם</w:t>
      </w:r>
      <w:r w:rsidR="0084256A">
        <w:rPr>
          <w:rtl/>
        </w:rPr>
        <w:t xml:space="preserve"> </w:t>
      </w:r>
      <w:r w:rsidRPr="00CF24E8">
        <w:rPr>
          <w:rtl/>
        </w:rPr>
        <w:t>אשר לבו לא נחמץ ונפשו לא יוצאת כשהוא קורא בעיתון על</w:t>
      </w:r>
      <w:r w:rsidR="0084256A">
        <w:rPr>
          <w:rtl/>
        </w:rPr>
        <w:t xml:space="preserve"> </w:t>
      </w:r>
      <w:r w:rsidRPr="00CF24E8">
        <w:rPr>
          <w:rtl/>
        </w:rPr>
        <w:t>נשים</w:t>
      </w:r>
      <w:r w:rsidR="0084256A">
        <w:rPr>
          <w:rtl/>
        </w:rPr>
        <w:t xml:space="preserve"> </w:t>
      </w:r>
      <w:r w:rsidRPr="00CF24E8">
        <w:rPr>
          <w:rtl/>
        </w:rPr>
        <w:t>המתאבדות על מנת שלא יהפכו למכשיר לסיפוק תאווה של חיילים, על ילדים וזקנים</w:t>
      </w:r>
      <w:r w:rsidR="0084256A">
        <w:rPr>
          <w:rtl/>
        </w:rPr>
        <w:t xml:space="preserve"> </w:t>
      </w:r>
      <w:r w:rsidRPr="00CF24E8">
        <w:rPr>
          <w:rtl/>
        </w:rPr>
        <w:t>שמוצאים להורג, על אחרים שמענים אותם, שכורתים את אוזניהם, על גברים שנלקחים לבלי</w:t>
      </w:r>
      <w:r w:rsidR="0084256A">
        <w:rPr>
          <w:rtl/>
        </w:rPr>
        <w:t xml:space="preserve"> </w:t>
      </w:r>
      <w:r w:rsidRPr="00CF24E8">
        <w:rPr>
          <w:rtl/>
        </w:rPr>
        <w:t>שוב.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קורה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באיזו</w:t>
      </w:r>
      <w:r w:rsidR="0084256A">
        <w:rPr>
          <w:rtl/>
        </w:rPr>
        <w:t xml:space="preserve"> </w:t>
      </w:r>
      <w:r w:rsidRPr="00CF24E8">
        <w:rPr>
          <w:rtl/>
        </w:rPr>
        <w:t>מדינת</w:t>
      </w:r>
      <w:r w:rsidR="0084256A">
        <w:rPr>
          <w:rtl/>
        </w:rPr>
        <w:t xml:space="preserve"> </w:t>
      </w:r>
      <w:r w:rsidRPr="00CF24E8">
        <w:rPr>
          <w:rtl/>
        </w:rPr>
        <w:t>עולם שלישי מתפתחת, במקום נידח. כל זה קורה</w:t>
      </w:r>
      <w:r w:rsidR="0084256A">
        <w:rPr>
          <w:rtl/>
        </w:rPr>
        <w:t xml:space="preserve"> </w:t>
      </w:r>
      <w:r w:rsidRPr="00CF24E8">
        <w:rPr>
          <w:rtl/>
        </w:rPr>
        <w:t>באירופה, קרוב אלינו, במקום שאמור להיות מקום תרבותי.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עולה</w:t>
      </w:r>
      <w:r w:rsidR="0084256A">
        <w:rPr>
          <w:rtl/>
        </w:rPr>
        <w:t xml:space="preserve"> </w:t>
      </w:r>
      <w:r w:rsidRPr="00CF24E8">
        <w:rPr>
          <w:rtl/>
        </w:rPr>
        <w:t>השאלה</w:t>
      </w:r>
      <w:r w:rsidR="0084256A">
        <w:rPr>
          <w:rtl/>
        </w:rPr>
        <w:t xml:space="preserve"> </w:t>
      </w:r>
      <w:r w:rsidRPr="00CF24E8">
        <w:rPr>
          <w:rtl/>
        </w:rPr>
        <w:t>מה עושות אומות העולם. ב"תכל'ס" הן לא עושות דבר. אני פגשתי לא</w:t>
      </w:r>
      <w:r w:rsidR="0084256A">
        <w:rPr>
          <w:rtl/>
        </w:rPr>
        <w:t xml:space="preserve"> </w:t>
      </w:r>
      <w:r w:rsidRPr="00CF24E8">
        <w:rPr>
          <w:rtl/>
        </w:rPr>
        <w:t>אחת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פרלמנטים מאירופה במסגרת כינוסים שונים. בכל פעם עולה שאלת יוגוסלביה,</w:t>
      </w:r>
      <w:r w:rsidR="0084256A">
        <w:rPr>
          <w:rtl/>
        </w:rPr>
        <w:t xml:space="preserve"> </w:t>
      </w:r>
      <w:r w:rsidRPr="00CF24E8">
        <w:rPr>
          <w:rtl/>
        </w:rPr>
        <w:t>שאלת</w:t>
      </w:r>
      <w:r w:rsidR="0084256A">
        <w:rPr>
          <w:rtl/>
        </w:rPr>
        <w:t xml:space="preserve"> </w:t>
      </w:r>
      <w:r w:rsidRPr="00CF24E8">
        <w:rPr>
          <w:rtl/>
        </w:rPr>
        <w:t>בוסניה,</w:t>
      </w:r>
      <w:r w:rsidR="0084256A">
        <w:rPr>
          <w:rtl/>
        </w:rPr>
        <w:t xml:space="preserve"> </w:t>
      </w:r>
      <w:r w:rsidRPr="00CF24E8">
        <w:rPr>
          <w:rtl/>
        </w:rPr>
        <w:t>ואני</w:t>
      </w:r>
      <w:r w:rsidR="0084256A">
        <w:rPr>
          <w:rtl/>
        </w:rPr>
        <w:t xml:space="preserve"> </w:t>
      </w:r>
      <w:r w:rsidRPr="00CF24E8">
        <w:rPr>
          <w:rtl/>
        </w:rPr>
        <w:t>שומע</w:t>
      </w:r>
      <w:r w:rsidR="0084256A">
        <w:rPr>
          <w:rtl/>
        </w:rPr>
        <w:t xml:space="preserve"> </w:t>
      </w:r>
      <w:r w:rsidRPr="00CF24E8">
        <w:rPr>
          <w:rtl/>
        </w:rPr>
        <w:t>על דיונים, על החלטות, על סימפוזיונים, על גינוי. אבל</w:t>
      </w:r>
      <w:r w:rsidR="0084256A">
        <w:rPr>
          <w:rtl/>
        </w:rPr>
        <w:t xml:space="preserve"> </w:t>
      </w:r>
      <w:r w:rsidRPr="00CF24E8">
        <w:rPr>
          <w:rtl/>
        </w:rPr>
        <w:t>"תכל'ס", מבחינה מעשית, לא נעשה דבר.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המצב</w:t>
      </w:r>
      <w:r w:rsidR="0084256A">
        <w:rPr>
          <w:rtl/>
        </w:rPr>
        <w:t xml:space="preserve"> </w:t>
      </w:r>
      <w:r w:rsidRPr="00CF24E8">
        <w:rPr>
          <w:rtl/>
        </w:rPr>
        <w:t>הזה יימשך, כולנו יודעים לאן עלולה להוביל את התושבים המוסלמים של</w:t>
      </w:r>
      <w:r w:rsidR="0084256A">
        <w:rPr>
          <w:rtl/>
        </w:rPr>
        <w:t xml:space="preserve"> </w:t>
      </w:r>
      <w:r w:rsidRPr="00CF24E8">
        <w:rPr>
          <w:rtl/>
        </w:rPr>
        <w:t>בוסניה</w:t>
      </w:r>
      <w:r w:rsidR="0084256A">
        <w:rPr>
          <w:rtl/>
        </w:rPr>
        <w:t xml:space="preserve"> </w:t>
      </w:r>
      <w:r w:rsidRPr="00CF24E8">
        <w:rPr>
          <w:rtl/>
        </w:rPr>
        <w:t>הדרך</w:t>
      </w:r>
      <w:r w:rsidR="0084256A">
        <w:rPr>
          <w:rtl/>
        </w:rPr>
        <w:t xml:space="preserve"> </w:t>
      </w:r>
      <w:r w:rsidRPr="00CF24E8">
        <w:rPr>
          <w:rtl/>
        </w:rPr>
        <w:t>שהסרבים</w:t>
      </w:r>
      <w:r w:rsidR="0084256A">
        <w:rPr>
          <w:rtl/>
        </w:rPr>
        <w:t xml:space="preserve"> </w:t>
      </w:r>
      <w:r w:rsidRPr="00CF24E8">
        <w:rPr>
          <w:rtl/>
        </w:rPr>
        <w:t>נוקטים.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עד שיתארגנו האו"ם או הצבא, עד שתתקבל בכלל</w:t>
      </w:r>
      <w:r w:rsidR="0084256A">
        <w:rPr>
          <w:rtl/>
        </w:rPr>
        <w:t xml:space="preserve"> </w:t>
      </w:r>
      <w:r w:rsidRPr="00CF24E8">
        <w:rPr>
          <w:rtl/>
        </w:rPr>
        <w:t>החלטה לארגן אותו, להביא אותו ולהפעיל אותו, האם לא יהיה מאוחר מדי?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</w:t>
      </w:r>
      <w:r w:rsidR="0084256A">
        <w:rPr>
          <w:rtl/>
        </w:rPr>
        <w:t>-</w:t>
      </w:r>
      <w:r w:rsidRPr="00CF24E8">
        <w:rPr>
          <w:rtl/>
        </w:rPr>
        <w:t>אפשר</w:t>
      </w:r>
      <w:r w:rsidR="0084256A">
        <w:rPr>
          <w:rtl/>
        </w:rPr>
        <w:t xml:space="preserve"> </w:t>
      </w:r>
      <w:r w:rsidRPr="00CF24E8">
        <w:rPr>
          <w:rtl/>
        </w:rPr>
        <w:t>שלא לנסות ללמוד כדוגמה ולקח לכוח וליכולת ההשפעה של כוחות זרים שם</w:t>
      </w:r>
      <w:r w:rsidR="0084256A">
        <w:rPr>
          <w:rtl/>
        </w:rPr>
        <w:t xml:space="preserve"> –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חששות</w:t>
      </w:r>
      <w:r w:rsidR="0084256A">
        <w:rPr>
          <w:rtl/>
        </w:rPr>
        <w:t xml:space="preserve"> </w:t>
      </w:r>
      <w:r w:rsidRPr="00CF24E8">
        <w:rPr>
          <w:rtl/>
        </w:rPr>
        <w:t>שיכולים,</w:t>
      </w:r>
      <w:r w:rsidR="0084256A">
        <w:rPr>
          <w:rtl/>
        </w:rPr>
        <w:t xml:space="preserve"> </w:t>
      </w:r>
      <w:r w:rsidRPr="00CF24E8">
        <w:rPr>
          <w:rtl/>
        </w:rPr>
        <w:t>חלילה, להיות רלוונטיים גם כאן. הנה, רוצים להציב כוח זר</w:t>
      </w:r>
      <w:r w:rsidR="0084256A">
        <w:rPr>
          <w:rtl/>
        </w:rPr>
        <w:t xml:space="preserve"> </w:t>
      </w:r>
      <w:r w:rsidRPr="00CF24E8">
        <w:rPr>
          <w:rtl/>
        </w:rPr>
        <w:t>שישמור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השלום;</w:t>
      </w:r>
      <w:r w:rsidR="0084256A">
        <w:rPr>
          <w:rtl/>
        </w:rPr>
        <w:t xml:space="preserve"> </w:t>
      </w:r>
      <w:r w:rsidRPr="00CF24E8">
        <w:rPr>
          <w:rtl/>
        </w:rPr>
        <w:t>מביאים חיילי או"ם ומאומה לא קורה. פונים לאמריקנים, ובהחלטה</w:t>
      </w:r>
      <w:r w:rsidR="0084256A">
        <w:rPr>
          <w:rtl/>
        </w:rPr>
        <w:t xml:space="preserve"> </w:t>
      </w:r>
      <w:r w:rsidRPr="00CF24E8">
        <w:rPr>
          <w:rtl/>
        </w:rPr>
        <w:t>שקשורה למדיניות שלהם אומר נשיא ארצות</w:t>
      </w:r>
      <w:r w:rsidR="0084256A">
        <w:rPr>
          <w:rtl/>
        </w:rPr>
        <w:t>-</w:t>
      </w:r>
      <w:r w:rsidRPr="00CF24E8">
        <w:rPr>
          <w:rtl/>
        </w:rPr>
        <w:t>הברית: בשלב הזה לא נתערב.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עמי</w:t>
      </w:r>
      <w:r w:rsidR="0084256A">
        <w:rPr>
          <w:rtl/>
        </w:rPr>
        <w:t xml:space="preserve"> </w:t>
      </w:r>
      <w:r w:rsidRPr="00CF24E8">
        <w:rPr>
          <w:rtl/>
        </w:rPr>
        <w:t>אירופה</w:t>
      </w:r>
      <w:r w:rsidR="0084256A">
        <w:rPr>
          <w:rtl/>
        </w:rPr>
        <w:t xml:space="preserve"> </w:t>
      </w:r>
      <w:r w:rsidRPr="00CF24E8">
        <w:rPr>
          <w:rtl/>
        </w:rPr>
        <w:t>השכנים לא עושים דבר, למעט הצרפתים שמנסים לדחוף קדימה לפעולה,</w:t>
      </w:r>
      <w:r w:rsidR="0084256A">
        <w:rPr>
          <w:rtl/>
        </w:rPr>
        <w:t xml:space="preserve"> </w:t>
      </w:r>
      <w:r w:rsidRPr="00CF24E8">
        <w:rPr>
          <w:rtl/>
        </w:rPr>
        <w:t>אבל לא מצליחים, ככל הנראה, בגלל ההתנגדות של השותפים האחרים.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אריאל ויינשטיין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 ניגודי אינטרסים בתוכם.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אליעזר זנדברג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בא</w:t>
      </w:r>
      <w:r w:rsidR="0084256A">
        <w:rPr>
          <w:rtl/>
        </w:rPr>
        <w:t xml:space="preserve"> </w:t>
      </w:r>
      <w:r w:rsidRPr="00CF24E8">
        <w:rPr>
          <w:rtl/>
        </w:rPr>
        <w:t>ואומר</w:t>
      </w:r>
      <w:r w:rsidR="0084256A">
        <w:rPr>
          <w:rtl/>
        </w:rPr>
        <w:t xml:space="preserve"> </w:t>
      </w:r>
      <w:r w:rsidRPr="00CF24E8">
        <w:rPr>
          <w:rtl/>
        </w:rPr>
        <w:t>לעצמך:</w:t>
      </w:r>
      <w:r w:rsidR="0084256A">
        <w:rPr>
          <w:rtl/>
        </w:rPr>
        <w:t xml:space="preserve"> </w:t>
      </w:r>
      <w:r w:rsidRPr="00CF24E8">
        <w:rPr>
          <w:rtl/>
        </w:rPr>
        <w:t>50</w:t>
      </w:r>
      <w:r w:rsidR="0084256A">
        <w:rPr>
          <w:rtl/>
        </w:rPr>
        <w:t xml:space="preserve"> </w:t>
      </w:r>
      <w:r w:rsidRPr="00CF24E8">
        <w:rPr>
          <w:rtl/>
        </w:rPr>
        <w:t>שנה</w:t>
      </w:r>
      <w:r w:rsidR="0084256A">
        <w:rPr>
          <w:rtl/>
        </w:rPr>
        <w:t xml:space="preserve"> </w:t>
      </w:r>
      <w:r w:rsidRPr="00CF24E8">
        <w:rPr>
          <w:rtl/>
        </w:rPr>
        <w:t>חיו</w:t>
      </w:r>
      <w:r w:rsidR="0084256A">
        <w:rPr>
          <w:rtl/>
        </w:rPr>
        <w:t xml:space="preserve"> </w:t>
      </w:r>
      <w:r w:rsidRPr="00CF24E8">
        <w:rPr>
          <w:rtl/>
        </w:rPr>
        <w:t>האנשים האלה ביחד, בשותפות, מוסלמים</w:t>
      </w:r>
      <w:r w:rsidR="0084256A">
        <w:rPr>
          <w:rtl/>
        </w:rPr>
        <w:t xml:space="preserve"> </w:t>
      </w:r>
      <w:r w:rsidRPr="00CF24E8">
        <w:rPr>
          <w:rtl/>
        </w:rPr>
        <w:t>ונוצרים.</w:t>
      </w:r>
      <w:r w:rsidR="0084256A">
        <w:rPr>
          <w:rtl/>
        </w:rPr>
        <w:t xml:space="preserve"> </w:t>
      </w:r>
      <w:r w:rsidRPr="00CF24E8">
        <w:rPr>
          <w:rtl/>
        </w:rPr>
        <w:t>פעמיים</w:t>
      </w:r>
      <w:r w:rsidR="0084256A">
        <w:rPr>
          <w:rtl/>
        </w:rPr>
        <w:t xml:space="preserve"> </w:t>
      </w:r>
      <w:r w:rsidRPr="00CF24E8">
        <w:rPr>
          <w:rtl/>
        </w:rPr>
        <w:t>הם</w:t>
      </w:r>
      <w:r w:rsidR="0084256A">
        <w:rPr>
          <w:rtl/>
        </w:rPr>
        <w:t xml:space="preserve"> </w:t>
      </w:r>
      <w:r w:rsidRPr="00CF24E8">
        <w:rPr>
          <w:rtl/>
        </w:rPr>
        <w:t>עברו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מלחמת חירות </w:t>
      </w:r>
      <w:r w:rsidR="0084256A">
        <w:rPr>
          <w:rtl/>
        </w:rPr>
        <w:t>–</w:t>
      </w:r>
      <w:r w:rsidRPr="00CF24E8">
        <w:rPr>
          <w:rtl/>
        </w:rPr>
        <w:t xml:space="preserve"> האחת מעול הנאצים, השנייה מעול המשטר</w:t>
      </w:r>
      <w:r w:rsidR="0084256A">
        <w:rPr>
          <w:rtl/>
        </w:rPr>
        <w:t xml:space="preserve"> </w:t>
      </w:r>
      <w:r w:rsidRPr="00CF24E8">
        <w:rPr>
          <w:rtl/>
        </w:rPr>
        <w:t>הקומוניסטי.</w:t>
      </w:r>
      <w:r w:rsidR="0084256A">
        <w:rPr>
          <w:rtl/>
        </w:rPr>
        <w:t xml:space="preserve"> </w:t>
      </w:r>
      <w:r w:rsidRPr="00CF24E8">
        <w:rPr>
          <w:rtl/>
        </w:rPr>
        <w:t>אחרי</w:t>
      </w:r>
      <w:r w:rsidR="0084256A">
        <w:rPr>
          <w:rtl/>
        </w:rPr>
        <w:t xml:space="preserve"> </w:t>
      </w:r>
      <w:r w:rsidRPr="00CF24E8">
        <w:rPr>
          <w:rtl/>
        </w:rPr>
        <w:t>50 שנה של חיים ביחד, אחרי 50 שנה, כשהם צריכים להיות שותפים</w:t>
      </w:r>
      <w:r w:rsidR="0084256A">
        <w:rPr>
          <w:rtl/>
        </w:rPr>
        <w:t xml:space="preserve"> </w:t>
      </w:r>
      <w:r w:rsidRPr="00CF24E8">
        <w:rPr>
          <w:rtl/>
        </w:rPr>
        <w:t>ולהבין את הכדאיות והרווח של חיים משותפים בשלום, זה מה שקורה.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צריכים לפחות לנסות וללמוד מכך שיש לחשוש מאוד מפני מצב שבו</w:t>
      </w:r>
      <w:r w:rsidR="0084256A">
        <w:rPr>
          <w:rtl/>
        </w:rPr>
        <w:t xml:space="preserve"> </w:t>
      </w:r>
      <w:r w:rsidRPr="00CF24E8">
        <w:rPr>
          <w:rtl/>
        </w:rPr>
        <w:t>אנו,</w:t>
      </w:r>
      <w:r w:rsidR="0084256A">
        <w:rPr>
          <w:rtl/>
        </w:rPr>
        <w:t xml:space="preserve"> </w:t>
      </w:r>
      <w:r w:rsidRPr="00CF24E8">
        <w:rPr>
          <w:rtl/>
        </w:rPr>
        <w:t>חלילה,</w:t>
      </w:r>
      <w:r w:rsidR="0084256A">
        <w:rPr>
          <w:rtl/>
        </w:rPr>
        <w:t xml:space="preserve"> </w:t>
      </w:r>
      <w:r w:rsidRPr="00CF24E8">
        <w:rPr>
          <w:rtl/>
        </w:rPr>
        <w:t>ניקלע לסיטואציה דומה? האם אנחנו לא צריכים לשאול את עצמנו שמא אנו</w:t>
      </w:r>
      <w:r w:rsidR="0084256A">
        <w:rPr>
          <w:rtl/>
        </w:rPr>
        <w:t xml:space="preserve"> </w:t>
      </w:r>
      <w:r w:rsidRPr="00CF24E8">
        <w:rPr>
          <w:rtl/>
        </w:rPr>
        <w:t>עלולים</w:t>
      </w:r>
      <w:r w:rsidR="0084256A">
        <w:rPr>
          <w:rtl/>
        </w:rPr>
        <w:t xml:space="preserve"> </w:t>
      </w:r>
      <w:r w:rsidRPr="00CF24E8">
        <w:rPr>
          <w:rtl/>
        </w:rPr>
        <w:t>לשלם</w:t>
      </w:r>
      <w:r w:rsidR="0084256A">
        <w:rPr>
          <w:rtl/>
        </w:rPr>
        <w:t xml:space="preserve"> </w:t>
      </w:r>
      <w:r w:rsidRPr="00CF24E8">
        <w:rPr>
          <w:rtl/>
        </w:rPr>
        <w:t>מחיר כבד של טעות, אם המדיניות של ממשלת ישראל תביא אותנו למצב שבו</w:t>
      </w:r>
      <w:r w:rsidR="0084256A">
        <w:rPr>
          <w:rtl/>
        </w:rPr>
        <w:t xml:space="preserve"> </w:t>
      </w:r>
      <w:r w:rsidRPr="00CF24E8">
        <w:rPr>
          <w:rtl/>
        </w:rPr>
        <w:t>כוחנו לא יעמוד לנו להתנגד?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ואנחנו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בוסניה,</w:t>
      </w:r>
      <w:r w:rsidR="0084256A">
        <w:rPr>
          <w:rtl/>
        </w:rPr>
        <w:t xml:space="preserve"> </w:t>
      </w:r>
      <w:r w:rsidRPr="00CF24E8">
        <w:rPr>
          <w:rtl/>
        </w:rPr>
        <w:t>שבה שני עמים נלחמים, שתי מדינות שכנות נלחמות זו בזו.</w:t>
      </w:r>
      <w:r w:rsidR="0084256A">
        <w:rPr>
          <w:rtl/>
        </w:rPr>
        <w:t xml:space="preserve"> </w:t>
      </w:r>
      <w:r w:rsidRPr="00CF24E8">
        <w:rPr>
          <w:rtl/>
        </w:rPr>
        <w:t>באזורנו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למדינות</w:t>
      </w:r>
      <w:r w:rsidR="0084256A">
        <w:rPr>
          <w:rtl/>
        </w:rPr>
        <w:t xml:space="preserve"> </w:t>
      </w:r>
      <w:r w:rsidRPr="00CF24E8">
        <w:rPr>
          <w:rtl/>
        </w:rPr>
        <w:t>ערביות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אינטרס ללבות את הסכסוך ולהמשיך בו </w:t>
      </w:r>
      <w:r w:rsidR="0084256A">
        <w:rPr>
          <w:rtl/>
        </w:rPr>
        <w:t>–</w:t>
      </w:r>
      <w:r w:rsidRPr="00CF24E8">
        <w:rPr>
          <w:rtl/>
        </w:rPr>
        <w:t xml:space="preserve"> ואני מדבר על</w:t>
      </w:r>
      <w:r w:rsidR="0084256A">
        <w:rPr>
          <w:rtl/>
        </w:rPr>
        <w:t xml:space="preserve"> </w:t>
      </w:r>
      <w:r w:rsidRPr="00CF24E8">
        <w:rPr>
          <w:rtl/>
        </w:rPr>
        <w:t>המדינות הקיצוניות.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אלה</w:t>
      </w:r>
      <w:r w:rsidR="0084256A">
        <w:rPr>
          <w:rtl/>
        </w:rPr>
        <w:t xml:space="preserve"> </w:t>
      </w:r>
      <w:r w:rsidRPr="00CF24E8">
        <w:rPr>
          <w:rtl/>
        </w:rPr>
        <w:t>סימני שאלה נכבדים, ואני משאיר אותם פתוחים, אדוני היושב</w:t>
      </w:r>
      <w:r w:rsidR="0084256A">
        <w:rPr>
          <w:rtl/>
        </w:rPr>
        <w:t>-</w:t>
      </w:r>
      <w:r w:rsidRPr="00CF24E8">
        <w:rPr>
          <w:rtl/>
        </w:rPr>
        <w:t>ראש. אני מבקש</w:t>
      </w:r>
      <w:r w:rsidR="0084256A">
        <w:rPr>
          <w:rtl/>
        </w:rPr>
        <w:t xml:space="preserve"> </w:t>
      </w:r>
      <w:r w:rsidRPr="00CF24E8">
        <w:rPr>
          <w:rtl/>
        </w:rPr>
        <w:t>מהשר שריד, שלא נמצא כאן, להתייחס בעיקר לנקודה אחת, שבה אני מסיים.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השר שריד היה כאן כל הזמן, אולי הוא יצא לשנייה.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אליעזר זנדברג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אפנה</w:t>
      </w:r>
      <w:r w:rsidR="0084256A">
        <w:rPr>
          <w:rtl/>
        </w:rPr>
        <w:t xml:space="preserve"> </w:t>
      </w:r>
      <w:r w:rsidRPr="00CF24E8">
        <w:rPr>
          <w:rtl/>
        </w:rPr>
        <w:t>אליו גם אחר כך.</w:t>
      </w:r>
      <w:r w:rsidR="0084256A">
        <w:rPr>
          <w:rtl/>
        </w:rPr>
        <w:t xml:space="preserve"> </w:t>
      </w:r>
      <w:r w:rsidRPr="00CF24E8">
        <w:rPr>
          <w:rtl/>
        </w:rPr>
        <w:t>זו שאלה קונקרטית הנוגעת למצב היהודים שם היום,</w:t>
      </w:r>
      <w:r w:rsidR="0084256A">
        <w:rPr>
          <w:rtl/>
        </w:rPr>
        <w:t xml:space="preserve"> </w:t>
      </w:r>
      <w:r w:rsidRPr="00CF24E8">
        <w:rPr>
          <w:rtl/>
        </w:rPr>
        <w:t>והייתי מצפה כי השר יתייחס בדברי תשובתו גם לנקודה זו, שהיא כואבת ומדאיגה אותנו.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מאוד מודה לחבר הכנסת אליעזר זנדברג. עכשיו, חברת הכנסת תמר גוז'נסקי.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רק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להזכיר,</w:t>
      </w:r>
      <w:r w:rsidR="0084256A">
        <w:rPr>
          <w:rtl/>
        </w:rPr>
        <w:t xml:space="preserve"> </w:t>
      </w:r>
      <w:r w:rsidRPr="00CF24E8">
        <w:rPr>
          <w:rtl/>
        </w:rPr>
        <w:t>אם זה חשוב מבחינה היסטורית, שלא היתה שם מלחמה נגד</w:t>
      </w:r>
      <w:r w:rsidR="0084256A">
        <w:rPr>
          <w:rtl/>
        </w:rPr>
        <w:t xml:space="preserve"> </w:t>
      </w:r>
      <w:r w:rsidRPr="00CF24E8">
        <w:rPr>
          <w:rtl/>
        </w:rPr>
        <w:t>הקומוניזם.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אליעזר זנדברג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דיברתי על שחרור מקומוניזם, לא על מלחמה.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הקומוניסטים</w:t>
      </w:r>
      <w:r w:rsidR="0084256A">
        <w:rPr>
          <w:rtl/>
        </w:rPr>
        <w:t xml:space="preserve"> </w:t>
      </w:r>
      <w:r w:rsidRPr="00CF24E8">
        <w:rPr>
          <w:rtl/>
        </w:rPr>
        <w:t>עמדו</w:t>
      </w:r>
      <w:r w:rsidR="0084256A">
        <w:rPr>
          <w:rtl/>
        </w:rPr>
        <w:t xml:space="preserve"> </w:t>
      </w:r>
      <w:r w:rsidRPr="00CF24E8">
        <w:rPr>
          <w:rtl/>
        </w:rPr>
        <w:t>בראש</w:t>
      </w:r>
      <w:r w:rsidR="0084256A">
        <w:rPr>
          <w:rtl/>
        </w:rPr>
        <w:t xml:space="preserve"> </w:t>
      </w:r>
      <w:r w:rsidRPr="00CF24E8">
        <w:rPr>
          <w:rtl/>
        </w:rPr>
        <w:t>הלוחמים</w:t>
      </w:r>
      <w:r w:rsidR="0084256A">
        <w:rPr>
          <w:rtl/>
        </w:rPr>
        <w:t xml:space="preserve"> </w:t>
      </w:r>
      <w:r w:rsidRPr="00CF24E8">
        <w:rPr>
          <w:rtl/>
        </w:rPr>
        <w:t>נגד</w:t>
      </w:r>
      <w:r w:rsidR="0084256A">
        <w:rPr>
          <w:rtl/>
        </w:rPr>
        <w:t xml:space="preserve"> </w:t>
      </w:r>
      <w:r w:rsidRPr="00CF24E8">
        <w:rPr>
          <w:rtl/>
        </w:rPr>
        <w:t>הנאצים. התקופה העיקרית שבה היתה שם</w:t>
      </w:r>
      <w:r w:rsidR="0084256A">
        <w:rPr>
          <w:rtl/>
        </w:rPr>
        <w:t xml:space="preserve"> </w:t>
      </w:r>
      <w:r w:rsidRPr="00CF24E8">
        <w:rPr>
          <w:rtl/>
        </w:rPr>
        <w:t>שותפות וכנראה לא היתה שפיכות דמים היתה כשטיטו, המנהיג הקומוניסטי, איכשהו הדביק</w:t>
      </w:r>
      <w:r w:rsidR="0084256A">
        <w:rPr>
          <w:rtl/>
        </w:rPr>
        <w:t xml:space="preserve"> </w:t>
      </w:r>
      <w:r w:rsidRPr="00CF24E8">
        <w:rPr>
          <w:rtl/>
        </w:rPr>
        <w:t>אותם.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אליעזר זנדברג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 אמרתי מלחמה, אמרתי שחרור מעול הקומוניזם.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אמרת, אמרת מלחמה.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נשאיר את זה להיסטוריונים.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בבקשה, חברת הכנסת תמר גוז'נסקי. אחריה </w:t>
      </w:r>
      <w:r w:rsidR="0084256A">
        <w:rPr>
          <w:rtl/>
        </w:rPr>
        <w:t>–</w:t>
      </w:r>
      <w:r w:rsidRPr="00CF24E8">
        <w:rPr>
          <w:rtl/>
        </w:rPr>
        <w:t xml:space="preserve"> חבר הכנסת יוסף בא</w:t>
      </w:r>
      <w:r w:rsidR="0084256A">
        <w:rPr>
          <w:rtl/>
        </w:rPr>
        <w:t>-</w:t>
      </w:r>
      <w:r w:rsidRPr="00CF24E8">
        <w:rPr>
          <w:rtl/>
        </w:rPr>
        <w:t>גד.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</w:t>
      </w:r>
      <w:r w:rsidR="0084256A">
        <w:rPr>
          <w:rtl/>
        </w:rPr>
        <w:t xml:space="preserve"> </w:t>
      </w:r>
      <w:r w:rsidRPr="00CF24E8">
        <w:rPr>
          <w:rtl/>
        </w:rPr>
        <w:t>נכבדה,</w:t>
      </w:r>
      <w:r w:rsidR="0084256A">
        <w:rPr>
          <w:rtl/>
        </w:rPr>
        <w:t xml:space="preserve"> </w:t>
      </w:r>
      <w:r w:rsidRPr="00CF24E8">
        <w:rPr>
          <w:rtl/>
        </w:rPr>
        <w:t>אני מודה על הדברים שאדוני היושב</w:t>
      </w:r>
      <w:r w:rsidR="0084256A">
        <w:rPr>
          <w:rtl/>
        </w:rPr>
        <w:t>-</w:t>
      </w:r>
      <w:r w:rsidRPr="00CF24E8">
        <w:rPr>
          <w:rtl/>
        </w:rPr>
        <w:t>ראש העיר</w:t>
      </w:r>
      <w:r w:rsidR="0084256A">
        <w:rPr>
          <w:rtl/>
        </w:rPr>
        <w:t xml:space="preserve"> </w:t>
      </w:r>
      <w:r w:rsidRPr="00CF24E8">
        <w:rPr>
          <w:rtl/>
        </w:rPr>
        <w:t>לגבי הדיוק ההיסטורי.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 בתור יושב</w:t>
      </w:r>
      <w:r w:rsidR="0084256A">
        <w:rPr>
          <w:rtl/>
        </w:rPr>
        <w:t>-</w:t>
      </w:r>
      <w:r w:rsidRPr="00CF24E8">
        <w:rPr>
          <w:rtl/>
        </w:rPr>
        <w:t>ראש, בתור מורה, לא פה, אלא בעבר.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דנים היום בנושא על רקע התמונות הנוראות שצפינו בהן, בזוועה של טיהור</w:t>
      </w:r>
      <w:r w:rsidR="0084256A">
        <w:rPr>
          <w:rtl/>
        </w:rPr>
        <w:t xml:space="preserve"> </w:t>
      </w:r>
      <w:r w:rsidRPr="00CF24E8">
        <w:rPr>
          <w:rtl/>
        </w:rPr>
        <w:t>אתני,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טרנספר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נשים, ילדים וזקנים, של התעללות באוכלוסייה שלמה, של אונס</w:t>
      </w:r>
      <w:r w:rsidR="0084256A">
        <w:rPr>
          <w:rtl/>
        </w:rPr>
        <w:t xml:space="preserve"> </w:t>
      </w:r>
      <w:r w:rsidRPr="00CF24E8">
        <w:rPr>
          <w:rtl/>
        </w:rPr>
        <w:t>נשים.</w:t>
      </w:r>
      <w:r w:rsidR="0084256A">
        <w:rPr>
          <w:rtl/>
        </w:rPr>
        <w:t xml:space="preserve"> </w:t>
      </w:r>
      <w:r w:rsidRPr="00CF24E8">
        <w:rPr>
          <w:rtl/>
        </w:rPr>
        <w:t>בשלב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זו היתה אוכלוסייה מוסלמית שגורשה באכזריות בלתי רגילה 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כוחות סרביים</w:t>
      </w:r>
      <w:r w:rsidR="0084256A">
        <w:rPr>
          <w:rtl/>
        </w:rPr>
        <w:t>-</w:t>
      </w:r>
      <w:r w:rsidRPr="00CF24E8">
        <w:rPr>
          <w:rtl/>
        </w:rPr>
        <w:t>בוסניים, מתחת לאפם של כוחות האו"ם. אבל גם בעבר, בהיסטוריה של שלוש</w:t>
      </w:r>
      <w:r w:rsidR="0084256A">
        <w:rPr>
          <w:rtl/>
        </w:rPr>
        <w:t xml:space="preserve"> </w:t>
      </w:r>
      <w:r w:rsidRPr="00CF24E8">
        <w:rPr>
          <w:rtl/>
        </w:rPr>
        <w:t>שנות</w:t>
      </w:r>
      <w:r w:rsidR="0084256A">
        <w:rPr>
          <w:rtl/>
        </w:rPr>
        <w:t xml:space="preserve"> </w:t>
      </w:r>
      <w:r w:rsidRPr="00CF24E8">
        <w:rPr>
          <w:rtl/>
        </w:rPr>
        <w:t>מלחמת</w:t>
      </w:r>
      <w:r w:rsidR="0084256A">
        <w:rPr>
          <w:rtl/>
        </w:rPr>
        <w:t xml:space="preserve"> </w:t>
      </w:r>
      <w:r w:rsidRPr="00CF24E8">
        <w:rPr>
          <w:rtl/>
        </w:rPr>
        <w:t>האזרחים העקובה מדם הזאת, היו מעשי התעללות מצדדים אחרים. לכן אנחנו</w:t>
      </w:r>
      <w:r w:rsidR="0084256A">
        <w:rPr>
          <w:rtl/>
        </w:rPr>
        <w:t xml:space="preserve"> </w:t>
      </w:r>
      <w:r w:rsidRPr="00CF24E8">
        <w:rPr>
          <w:rtl/>
        </w:rPr>
        <w:t>נמצאים</w:t>
      </w:r>
      <w:r w:rsidR="0084256A">
        <w:rPr>
          <w:rtl/>
        </w:rPr>
        <w:t xml:space="preserve"> 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בשלב</w:t>
      </w:r>
      <w:r w:rsidR="0084256A">
        <w:rPr>
          <w:rtl/>
        </w:rPr>
        <w:t xml:space="preserve"> </w:t>
      </w:r>
      <w:r w:rsidRPr="00CF24E8">
        <w:rPr>
          <w:rtl/>
        </w:rPr>
        <w:t>שבו</w:t>
      </w:r>
      <w:r w:rsidR="0084256A">
        <w:rPr>
          <w:rtl/>
        </w:rPr>
        <w:t xml:space="preserve"> </w:t>
      </w:r>
      <w:r w:rsidRPr="00CF24E8">
        <w:rPr>
          <w:rtl/>
        </w:rPr>
        <w:t>הזעם והכאב על הטרנספר ועל ההתעללות באוכלוסייה האזרחית</w:t>
      </w:r>
      <w:r w:rsidR="0084256A">
        <w:rPr>
          <w:rtl/>
        </w:rPr>
        <w:t xml:space="preserve"> </w:t>
      </w:r>
      <w:r w:rsidRPr="00CF24E8">
        <w:rPr>
          <w:rtl/>
        </w:rPr>
        <w:t>מעלים שאלות, גם היסטוריות וגם אקטואליות.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זוכרת, שכאשר</w:t>
      </w:r>
      <w:r w:rsidR="0084256A">
        <w:rPr>
          <w:rtl/>
        </w:rPr>
        <w:t xml:space="preserve"> </w:t>
      </w:r>
      <w:r w:rsidRPr="00CF24E8">
        <w:rPr>
          <w:rtl/>
        </w:rPr>
        <w:t>החל הפירוק של יוגוסלביה למרכיביה השונים, על כל התוצאות</w:t>
      </w:r>
      <w:r w:rsidR="0084256A">
        <w:rPr>
          <w:rtl/>
        </w:rPr>
        <w:t xml:space="preserve"> </w:t>
      </w:r>
      <w:r w:rsidRPr="00CF24E8">
        <w:rPr>
          <w:rtl/>
        </w:rPr>
        <w:t>האיומות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פירוק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אוכלוסייה</w:t>
      </w:r>
      <w:r w:rsidR="0084256A">
        <w:rPr>
          <w:rtl/>
        </w:rPr>
        <w:t xml:space="preserve"> </w:t>
      </w:r>
      <w:r w:rsidRPr="00CF24E8">
        <w:rPr>
          <w:rtl/>
        </w:rPr>
        <w:t>מעורבת,</w:t>
      </w:r>
      <w:r w:rsidR="0084256A">
        <w:rPr>
          <w:rtl/>
        </w:rPr>
        <w:t xml:space="preserve"> </w:t>
      </w:r>
      <w:r w:rsidRPr="00CF24E8">
        <w:rPr>
          <w:rtl/>
        </w:rPr>
        <w:t>עם הרבה מאוד נישואים בין דתות ובין</w:t>
      </w:r>
      <w:r w:rsidR="0084256A">
        <w:rPr>
          <w:rtl/>
        </w:rPr>
        <w:t xml:space="preserve"> </w:t>
      </w:r>
      <w:r w:rsidRPr="00CF24E8">
        <w:rPr>
          <w:rtl/>
        </w:rPr>
        <w:t>עמים,</w:t>
      </w:r>
      <w:r w:rsidR="0084256A">
        <w:rPr>
          <w:rtl/>
        </w:rPr>
        <w:t xml:space="preserve"> </w:t>
      </w:r>
      <w:r w:rsidRPr="00CF24E8">
        <w:rPr>
          <w:rtl/>
        </w:rPr>
        <w:t>היתה</w:t>
      </w:r>
      <w:r w:rsidR="0084256A">
        <w:rPr>
          <w:rtl/>
        </w:rPr>
        <w:t xml:space="preserve"> </w:t>
      </w:r>
      <w:r w:rsidRPr="00CF24E8">
        <w:rPr>
          <w:rtl/>
        </w:rPr>
        <w:t>אז</w:t>
      </w:r>
      <w:r w:rsidR="0084256A">
        <w:rPr>
          <w:rtl/>
        </w:rPr>
        <w:t xml:space="preserve"> </w:t>
      </w:r>
      <w:r w:rsidRPr="00CF24E8">
        <w:rPr>
          <w:rtl/>
        </w:rPr>
        <w:t>אמירה, שהמהלך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הוא מהלך של זכות הגדרה עצמית, של דמוקרטיה</w:t>
      </w:r>
      <w:r w:rsidR="0084256A">
        <w:rPr>
          <w:rtl/>
        </w:rPr>
        <w:t xml:space="preserve"> </w:t>
      </w:r>
      <w:r w:rsidRPr="00CF24E8">
        <w:rPr>
          <w:rtl/>
        </w:rPr>
        <w:t>וכו', ברוח הדברים שאמר פה לפני חבר הכנסת זנדברג.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לומר,</w:t>
      </w:r>
      <w:r w:rsidR="0084256A">
        <w:rPr>
          <w:rtl/>
        </w:rPr>
        <w:t xml:space="preserve"> </w:t>
      </w:r>
      <w:r w:rsidRPr="00CF24E8">
        <w:rPr>
          <w:rtl/>
        </w:rPr>
        <w:t>שבפועל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העניין</w:t>
      </w:r>
      <w:r w:rsidR="0084256A">
        <w:rPr>
          <w:rtl/>
        </w:rPr>
        <w:t xml:space="preserve"> </w:t>
      </w:r>
      <w:r w:rsidRPr="00CF24E8">
        <w:rPr>
          <w:rtl/>
        </w:rPr>
        <w:t>החל,</w:t>
      </w:r>
      <w:r w:rsidR="0084256A">
        <w:rPr>
          <w:rtl/>
        </w:rPr>
        <w:t xml:space="preserve"> </w:t>
      </w:r>
      <w:r w:rsidRPr="00CF24E8">
        <w:rPr>
          <w:rtl/>
        </w:rPr>
        <w:t>והייתי</w:t>
      </w:r>
      <w:r w:rsidR="0084256A">
        <w:rPr>
          <w:rtl/>
        </w:rPr>
        <w:t xml:space="preserve"> </w:t>
      </w:r>
      <w:r w:rsidRPr="00CF24E8">
        <w:rPr>
          <w:rtl/>
        </w:rPr>
        <w:t>אומרת</w:t>
      </w:r>
      <w:r w:rsidR="0084256A">
        <w:rPr>
          <w:rtl/>
        </w:rPr>
        <w:t xml:space="preserve"> </w:t>
      </w:r>
      <w:r w:rsidRPr="00CF24E8">
        <w:rPr>
          <w:rtl/>
        </w:rPr>
        <w:t>קיבל תאוצה, עם</w:t>
      </w:r>
      <w:r w:rsidR="0084256A">
        <w:rPr>
          <w:rtl/>
        </w:rPr>
        <w:t xml:space="preserve"> </w:t>
      </w:r>
      <w:r w:rsidRPr="00CF24E8">
        <w:rPr>
          <w:rtl/>
        </w:rPr>
        <w:t>ההתמוטטות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המשטר הסוציאליסטי, שאיחד, גיבש וליכד, בעקבות הניצחון על הפאשיזם</w:t>
      </w:r>
      <w:r w:rsidR="0084256A">
        <w:rPr>
          <w:rtl/>
        </w:rPr>
        <w:t xml:space="preserve"> </w:t>
      </w:r>
      <w:r w:rsidRPr="00CF24E8">
        <w:rPr>
          <w:rtl/>
        </w:rPr>
        <w:t>במלחמת</w:t>
      </w:r>
      <w:r w:rsidR="0084256A">
        <w:rPr>
          <w:rtl/>
        </w:rPr>
        <w:t xml:space="preserve"> </w:t>
      </w:r>
      <w:r w:rsidRPr="00CF24E8">
        <w:rPr>
          <w:rtl/>
        </w:rPr>
        <w:t>העולם</w:t>
      </w:r>
      <w:r w:rsidR="0084256A">
        <w:rPr>
          <w:rtl/>
        </w:rPr>
        <w:t xml:space="preserve"> </w:t>
      </w:r>
      <w:r w:rsidRPr="00CF24E8">
        <w:rPr>
          <w:rtl/>
        </w:rPr>
        <w:t>השנייה, את העמים של יוגוסלביה. אבל היתה גם מעורבות ישירה ועקיפה</w:t>
      </w:r>
      <w:r w:rsidR="0084256A">
        <w:rPr>
          <w:rtl/>
        </w:rPr>
        <w:t xml:space="preserve"> </w:t>
      </w:r>
      <w:r w:rsidRPr="00CF24E8">
        <w:rPr>
          <w:rtl/>
        </w:rPr>
        <w:t>של נאט"ו, ובמיוחד של גרמניה, שדחפה ודרבנה, והיא עשתה את זה, למשל, על</w:t>
      </w:r>
      <w:r w:rsidR="0084256A">
        <w:rPr>
          <w:rtl/>
        </w:rPr>
        <w:t>-</w:t>
      </w:r>
      <w:r w:rsidRPr="00CF24E8">
        <w:rPr>
          <w:rtl/>
        </w:rPr>
        <w:t>ידי הכרה;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היתה</w:t>
      </w:r>
      <w:r w:rsidR="0084256A">
        <w:rPr>
          <w:rtl/>
        </w:rPr>
        <w:t xml:space="preserve"> </w:t>
      </w:r>
      <w:r w:rsidRPr="00CF24E8">
        <w:rPr>
          <w:rtl/>
        </w:rPr>
        <w:t>המדינה</w:t>
      </w:r>
      <w:r w:rsidR="0084256A">
        <w:rPr>
          <w:rtl/>
        </w:rPr>
        <w:t xml:space="preserve"> </w:t>
      </w:r>
      <w:r w:rsidRPr="00CF24E8">
        <w:rPr>
          <w:rtl/>
        </w:rPr>
        <w:t>הראשונה</w:t>
      </w:r>
      <w:r w:rsidR="0084256A">
        <w:rPr>
          <w:rtl/>
        </w:rPr>
        <w:t xml:space="preserve"> </w:t>
      </w:r>
      <w:r w:rsidRPr="00CF24E8">
        <w:rPr>
          <w:rtl/>
        </w:rPr>
        <w:t>שהכירה בעצמאות של המדינות אשר הרכיבו את יוגוסלביה,</w:t>
      </w:r>
      <w:r w:rsidR="0084256A">
        <w:rPr>
          <w:rtl/>
        </w:rPr>
        <w:t xml:space="preserve"> </w:t>
      </w:r>
      <w:r w:rsidRPr="00CF24E8">
        <w:rPr>
          <w:rtl/>
        </w:rPr>
        <w:t>ובכך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ביטאה,</w:t>
      </w:r>
      <w:r w:rsidR="0084256A">
        <w:rPr>
          <w:rtl/>
        </w:rPr>
        <w:t xml:space="preserve"> </w:t>
      </w:r>
      <w:r w:rsidRPr="00CF24E8">
        <w:rPr>
          <w:rtl/>
        </w:rPr>
        <w:t>לדעתי,</w:t>
      </w:r>
      <w:r w:rsidR="0084256A">
        <w:rPr>
          <w:rtl/>
        </w:rPr>
        <w:t xml:space="preserve"> </w:t>
      </w:r>
      <w:r w:rsidRPr="00CF24E8">
        <w:rPr>
          <w:rtl/>
        </w:rPr>
        <w:t>לא רק מהלך דיפלומטי, אלא גם מהלך מרחיק לכת של מדינה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שהיתה בעבר מעצמה ורואה ביוגוסלביה וגם ברוסיה </w:t>
      </w:r>
      <w:r w:rsidR="0084256A">
        <w:rPr>
          <w:rtl/>
        </w:rPr>
        <w:t>–</w:t>
      </w:r>
      <w:r w:rsidRPr="00CF24E8">
        <w:rPr>
          <w:rtl/>
        </w:rPr>
        <w:t xml:space="preserve"> אבל במקרה הזה, ביוגוסלביה </w:t>
      </w:r>
      <w:r w:rsidR="0084256A">
        <w:rPr>
          <w:rtl/>
        </w:rPr>
        <w:t>–</w:t>
      </w:r>
      <w:r w:rsidRPr="00CF24E8">
        <w:rPr>
          <w:rtl/>
        </w:rPr>
        <w:t xml:space="preserve"> שטח</w:t>
      </w:r>
      <w:r w:rsidR="0084256A">
        <w:rPr>
          <w:rtl/>
        </w:rPr>
        <w:t xml:space="preserve"> </w:t>
      </w:r>
      <w:r w:rsidRPr="00CF24E8">
        <w:rPr>
          <w:rtl/>
        </w:rPr>
        <w:t>השפעה</w:t>
      </w:r>
      <w:r w:rsidR="0084256A">
        <w:rPr>
          <w:rtl/>
        </w:rPr>
        <w:t xml:space="preserve"> </w:t>
      </w:r>
      <w:r w:rsidRPr="00CF24E8">
        <w:rPr>
          <w:rtl/>
        </w:rPr>
        <w:t>שלה.</w:t>
      </w:r>
      <w:r w:rsidR="0084256A">
        <w:rPr>
          <w:rtl/>
        </w:rPr>
        <w:t xml:space="preserve"> </w:t>
      </w:r>
      <w:r w:rsidRPr="00CF24E8">
        <w:rPr>
          <w:rtl/>
        </w:rPr>
        <w:t>לכן אני חושבת, שהדבר האחרון שאנחנו כבני</w:t>
      </w:r>
      <w:r w:rsidR="0084256A">
        <w:rPr>
          <w:rtl/>
        </w:rPr>
        <w:t>-</w:t>
      </w:r>
      <w:r w:rsidRPr="00CF24E8">
        <w:rPr>
          <w:rtl/>
        </w:rPr>
        <w:t>אדם, כשוחרי חירות, כשוחרי</w:t>
      </w:r>
      <w:r w:rsidR="0084256A">
        <w:rPr>
          <w:rtl/>
        </w:rPr>
        <w:t xml:space="preserve"> </w:t>
      </w:r>
      <w:r w:rsidRPr="00CF24E8">
        <w:rPr>
          <w:rtl/>
        </w:rPr>
        <w:t>זכויות האדם, צריכים לשמוח עליו זו התמוטטות יוגוסלביה, שהיתה קיימת בעבר.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בקשר</w:t>
      </w:r>
      <w:r w:rsidR="0084256A">
        <w:rPr>
          <w:rtl/>
        </w:rPr>
        <w:t xml:space="preserve"> </w:t>
      </w:r>
      <w:r w:rsidRPr="00CF24E8">
        <w:rPr>
          <w:rtl/>
        </w:rPr>
        <w:t>לתנאים</w:t>
      </w:r>
      <w:r w:rsidR="0084256A">
        <w:rPr>
          <w:rtl/>
        </w:rPr>
        <w:t xml:space="preserve"> </w:t>
      </w:r>
      <w:r w:rsidRPr="00CF24E8">
        <w:rPr>
          <w:rtl/>
        </w:rPr>
        <w:t>הנוכחיים של שפיכות הדמים הנוראה, ודאי שאנחנו, שחיים בישראל,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יכולים</w:t>
      </w:r>
      <w:r w:rsidR="0084256A">
        <w:rPr>
          <w:rtl/>
        </w:rPr>
        <w:t xml:space="preserve"> </w:t>
      </w:r>
      <w:r w:rsidRPr="00CF24E8">
        <w:rPr>
          <w:rtl/>
        </w:rPr>
        <w:t>להיות</w:t>
      </w:r>
      <w:r w:rsidR="0084256A">
        <w:rPr>
          <w:rtl/>
        </w:rPr>
        <w:t xml:space="preserve"> </w:t>
      </w:r>
      <w:r w:rsidRPr="00CF24E8">
        <w:rPr>
          <w:rtl/>
        </w:rPr>
        <w:t>מעורבים באופן מיידי במה שקורה שם, אבל אני חושבת שנחוץ שילוב</w:t>
      </w:r>
      <w:r w:rsidR="0084256A">
        <w:rPr>
          <w:rtl/>
        </w:rPr>
        <w:t xml:space="preserve"> </w:t>
      </w:r>
      <w:r w:rsidRPr="00CF24E8">
        <w:rPr>
          <w:rtl/>
        </w:rPr>
        <w:t>בין</w:t>
      </w:r>
      <w:r w:rsidR="0084256A">
        <w:rPr>
          <w:rtl/>
        </w:rPr>
        <w:t xml:space="preserve"> </w:t>
      </w:r>
      <w:r w:rsidRPr="00CF24E8">
        <w:rPr>
          <w:rtl/>
        </w:rPr>
        <w:t>הגנה מרבית של האו"ם על האוכלוסייה האזרחית לבין חלוקה ברורה של השטח, במקרה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הזה </w:t>
      </w:r>
      <w:r w:rsidR="0084256A">
        <w:rPr>
          <w:rtl/>
        </w:rPr>
        <w:t>–</w:t>
      </w:r>
      <w:r w:rsidRPr="00CF24E8">
        <w:rPr>
          <w:rtl/>
        </w:rPr>
        <w:t xml:space="preserve"> בין שתי הקהילות, המוסלמית והסרבית. לא שאני שמחה על המדינות והמיני</w:t>
      </w:r>
      <w:r w:rsidR="0084256A">
        <w:rPr>
          <w:rtl/>
        </w:rPr>
        <w:t>-</w:t>
      </w:r>
      <w:r w:rsidRPr="00CF24E8">
        <w:rPr>
          <w:rtl/>
        </w:rPr>
        <w:t>מדינות</w:t>
      </w:r>
      <w:r w:rsidR="0084256A">
        <w:rPr>
          <w:rtl/>
        </w:rPr>
        <w:t xml:space="preserve"> </w:t>
      </w:r>
      <w:r w:rsidRPr="00CF24E8">
        <w:rPr>
          <w:rtl/>
        </w:rPr>
        <w:t>שקמו בשטחה של יוגוסלביה לשעבר, אבל עובדה היא שבשטח שנקרא היום יוגוסלביה החדשה,</w:t>
      </w:r>
      <w:r w:rsidR="0084256A">
        <w:rPr>
          <w:rtl/>
        </w:rPr>
        <w:t xml:space="preserve"> </w:t>
      </w:r>
      <w:r w:rsidRPr="00CF24E8">
        <w:rPr>
          <w:rtl/>
        </w:rPr>
        <w:t>ובשטח</w:t>
      </w:r>
      <w:r w:rsidR="0084256A">
        <w:rPr>
          <w:rtl/>
        </w:rPr>
        <w:t xml:space="preserve"> </w:t>
      </w:r>
      <w:r w:rsidRPr="00CF24E8">
        <w:rPr>
          <w:rtl/>
        </w:rPr>
        <w:t>שנקרא</w:t>
      </w:r>
      <w:r w:rsidR="0084256A">
        <w:rPr>
          <w:rtl/>
        </w:rPr>
        <w:t xml:space="preserve"> </w:t>
      </w:r>
      <w:r w:rsidRPr="00CF24E8">
        <w:rPr>
          <w:rtl/>
        </w:rPr>
        <w:t>קרואטיה</w:t>
      </w:r>
      <w:r w:rsidR="0084256A">
        <w:rPr>
          <w:rtl/>
        </w:rPr>
        <w:t xml:space="preserve"> </w:t>
      </w:r>
      <w:r w:rsidRPr="00CF24E8">
        <w:rPr>
          <w:rtl/>
        </w:rPr>
        <w:t>וכו'</w:t>
      </w:r>
      <w:r w:rsidR="0084256A">
        <w:rPr>
          <w:rtl/>
        </w:rPr>
        <w:t xml:space="preserve"> </w:t>
      </w:r>
      <w:r w:rsidRPr="00CF24E8">
        <w:rPr>
          <w:rtl/>
        </w:rPr>
        <w:t>יש היום צורה כלשהי של חיים נורמליים. לכן חשוב גם,</w:t>
      </w:r>
      <w:r w:rsidR="0084256A">
        <w:rPr>
          <w:rtl/>
        </w:rPr>
        <w:t xml:space="preserve"> </w:t>
      </w:r>
      <w:r w:rsidRPr="00CF24E8">
        <w:rPr>
          <w:rtl/>
        </w:rPr>
        <w:t>לדעתי, לבטל את האמברגו המוטל כעת רק על הצד המוסלמי.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בסיום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לומר, שהתפרסמו בעבר ידיעות על משלוחי נשק שהגיעו מישראל,</w:t>
      </w:r>
      <w:r w:rsidR="0084256A">
        <w:rPr>
          <w:rtl/>
        </w:rPr>
        <w:t xml:space="preserve"> </w:t>
      </w:r>
      <w:r w:rsidRPr="00CF24E8">
        <w:rPr>
          <w:rtl/>
        </w:rPr>
        <w:t>בצורה עקיפה, לכוחות הסרביים שלוחמים בשטחה של יוגוסלביה. אני לא יכולה להביע דעה</w:t>
      </w:r>
      <w:r w:rsidR="0084256A">
        <w:rPr>
          <w:rtl/>
        </w:rPr>
        <w:t xml:space="preserve"> </w:t>
      </w:r>
      <w:r w:rsidRPr="00CF24E8">
        <w:rPr>
          <w:rtl/>
        </w:rPr>
        <w:t>לגבי</w:t>
      </w:r>
      <w:r w:rsidR="0084256A">
        <w:rPr>
          <w:rtl/>
        </w:rPr>
        <w:t xml:space="preserve"> </w:t>
      </w:r>
      <w:r w:rsidRPr="00CF24E8">
        <w:rPr>
          <w:rtl/>
        </w:rPr>
        <w:t>מהימנות</w:t>
      </w:r>
      <w:r w:rsidR="0084256A">
        <w:rPr>
          <w:rtl/>
        </w:rPr>
        <w:t xml:space="preserve"> </w:t>
      </w:r>
      <w:r w:rsidRPr="00CF24E8">
        <w:rPr>
          <w:rtl/>
        </w:rPr>
        <w:t>הידיעות האלה, אבל אני רוצה להביע רצון, משאלה ותביעה מהממשלה שלא</w:t>
      </w:r>
      <w:r w:rsidR="0084256A">
        <w:rPr>
          <w:rtl/>
        </w:rPr>
        <w:t xml:space="preserve"> </w:t>
      </w:r>
      <w:r w:rsidRPr="00CF24E8">
        <w:rPr>
          <w:rtl/>
        </w:rPr>
        <w:t>למכור</w:t>
      </w:r>
      <w:r w:rsidR="0084256A">
        <w:rPr>
          <w:rtl/>
        </w:rPr>
        <w:t xml:space="preserve"> </w:t>
      </w:r>
      <w:r w:rsidRPr="00CF24E8">
        <w:rPr>
          <w:rtl/>
        </w:rPr>
        <w:t>נשק,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בכלל</w:t>
      </w:r>
      <w:r w:rsidR="0084256A">
        <w:rPr>
          <w:rtl/>
        </w:rPr>
        <w:t xml:space="preserve"> </w:t>
      </w:r>
      <w:r w:rsidRPr="00CF24E8">
        <w:rPr>
          <w:rtl/>
        </w:rPr>
        <w:t>מישהו חושב על זה, לצדדים הלוחמים בבוסניה, אבל אני בהחלט</w:t>
      </w:r>
      <w:r w:rsidR="0084256A">
        <w:rPr>
          <w:rtl/>
        </w:rPr>
        <w:t xml:space="preserve"> </w:t>
      </w:r>
      <w:r w:rsidRPr="00CF24E8">
        <w:rPr>
          <w:rtl/>
        </w:rPr>
        <w:t>מצטרפת</w:t>
      </w:r>
      <w:r w:rsidR="0084256A">
        <w:rPr>
          <w:rtl/>
        </w:rPr>
        <w:t xml:space="preserve"> </w:t>
      </w:r>
      <w:r w:rsidRPr="00CF24E8">
        <w:rPr>
          <w:rtl/>
        </w:rPr>
        <w:t>לקריאה</w:t>
      </w:r>
      <w:r w:rsidR="0084256A">
        <w:rPr>
          <w:rtl/>
        </w:rPr>
        <w:t xml:space="preserve"> </w:t>
      </w:r>
      <w:r w:rsidRPr="00CF24E8">
        <w:rPr>
          <w:rtl/>
        </w:rPr>
        <w:t>שהושמעה</w:t>
      </w:r>
      <w:r w:rsidR="0084256A">
        <w:rPr>
          <w:rtl/>
        </w:rPr>
        <w:t xml:space="preserve"> </w:t>
      </w:r>
      <w:r w:rsidRPr="00CF24E8">
        <w:rPr>
          <w:rtl/>
        </w:rPr>
        <w:t>פה</w:t>
      </w:r>
      <w:r w:rsidR="0084256A">
        <w:rPr>
          <w:rtl/>
        </w:rPr>
        <w:t xml:space="preserve"> </w:t>
      </w:r>
      <w:r w:rsidRPr="00CF24E8">
        <w:rPr>
          <w:rtl/>
        </w:rPr>
        <w:t>לפני למען משלוח סיוע הומניטרי</w:t>
      </w:r>
      <w:r w:rsidR="0084256A">
        <w:rPr>
          <w:rtl/>
        </w:rPr>
        <w:t>-</w:t>
      </w:r>
      <w:r w:rsidRPr="00CF24E8">
        <w:rPr>
          <w:rtl/>
        </w:rPr>
        <w:t>רפואי לפליטי הטיהור</w:t>
      </w:r>
      <w:r w:rsidR="0084256A">
        <w:rPr>
          <w:rtl/>
        </w:rPr>
        <w:t xml:space="preserve"> </w:t>
      </w:r>
      <w:r w:rsidRPr="00CF24E8">
        <w:rPr>
          <w:rtl/>
        </w:rPr>
        <w:t>האתני, שמפוזרים גם בבוסניה, אבל גם ברחבי יוגוסלביה לשעבר. גם בסרביה, שהיא היום</w:t>
      </w:r>
      <w:r w:rsidR="0084256A">
        <w:rPr>
          <w:rtl/>
        </w:rPr>
        <w:t xml:space="preserve"> </w:t>
      </w:r>
      <w:r w:rsidRPr="00CF24E8">
        <w:rPr>
          <w:rtl/>
        </w:rPr>
        <w:t>יוגוסלביה</w:t>
      </w:r>
      <w:r w:rsidR="0084256A">
        <w:rPr>
          <w:rtl/>
        </w:rPr>
        <w:t xml:space="preserve"> </w:t>
      </w:r>
      <w:r w:rsidRPr="00CF24E8">
        <w:rPr>
          <w:rtl/>
        </w:rPr>
        <w:t>החדשה,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הרבה</w:t>
      </w:r>
      <w:r w:rsidR="0084256A">
        <w:rPr>
          <w:rtl/>
        </w:rPr>
        <w:t xml:space="preserve"> </w:t>
      </w:r>
      <w:r w:rsidRPr="00CF24E8">
        <w:rPr>
          <w:rtl/>
        </w:rPr>
        <w:t>מאוד פליטים. גם בקרואטיה יש הרבה מאוד פליטים. אני</w:t>
      </w:r>
      <w:r w:rsidR="0084256A">
        <w:rPr>
          <w:rtl/>
        </w:rPr>
        <w:t xml:space="preserve"> </w:t>
      </w:r>
      <w:r w:rsidRPr="00CF24E8">
        <w:rPr>
          <w:rtl/>
        </w:rPr>
        <w:t>חושבת, שסיוע</w:t>
      </w:r>
      <w:r w:rsidR="0084256A">
        <w:rPr>
          <w:rtl/>
        </w:rPr>
        <w:t xml:space="preserve"> </w:t>
      </w:r>
      <w:r w:rsidRPr="00CF24E8">
        <w:rPr>
          <w:rtl/>
        </w:rPr>
        <w:t>הומניטרי</w:t>
      </w:r>
      <w:r w:rsidR="0084256A">
        <w:rPr>
          <w:rtl/>
        </w:rPr>
        <w:t xml:space="preserve"> </w:t>
      </w:r>
      <w:r w:rsidRPr="00CF24E8">
        <w:rPr>
          <w:rtl/>
        </w:rPr>
        <w:t>הוא חובתנו המינימלית, גם כבני</w:t>
      </w:r>
      <w:r w:rsidR="0084256A">
        <w:rPr>
          <w:rtl/>
        </w:rPr>
        <w:t>-</w:t>
      </w:r>
      <w:r w:rsidRPr="00CF24E8">
        <w:rPr>
          <w:rtl/>
        </w:rPr>
        <w:t>אדם, ובמיוחד כמי שחוו את</w:t>
      </w:r>
      <w:r w:rsidR="0084256A">
        <w:rPr>
          <w:rtl/>
        </w:rPr>
        <w:t xml:space="preserve"> </w:t>
      </w:r>
      <w:r w:rsidRPr="00CF24E8">
        <w:rPr>
          <w:rtl/>
        </w:rPr>
        <w:t>החוויה</w:t>
      </w:r>
      <w:r w:rsidR="0084256A">
        <w:rPr>
          <w:rtl/>
        </w:rPr>
        <w:t xml:space="preserve"> </w:t>
      </w:r>
      <w:r w:rsidRPr="00CF24E8">
        <w:rPr>
          <w:rtl/>
        </w:rPr>
        <w:t>הנוראה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העם רדוף, עם שעבר טרנספר וטיהור אתני ועם שהיה עם של פליטים</w:t>
      </w:r>
      <w:r w:rsidR="0084256A">
        <w:rPr>
          <w:rtl/>
        </w:rPr>
        <w:t xml:space="preserve"> </w:t>
      </w:r>
      <w:r w:rsidRPr="00CF24E8">
        <w:rPr>
          <w:rtl/>
        </w:rPr>
        <w:t>במלחמת העולם השנייה. 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מודה לחברת הכנסת תמר גוז'נסקי.</w:t>
      </w:r>
      <w:r w:rsidR="0084256A">
        <w:rPr>
          <w:rtl/>
        </w:rPr>
        <w:t xml:space="preserve"> </w:t>
      </w:r>
      <w:r w:rsidRPr="00CF24E8">
        <w:rPr>
          <w:rtl/>
        </w:rPr>
        <w:t>חבר הכנסת יוסף בא</w:t>
      </w:r>
      <w:r w:rsidR="0084256A">
        <w:rPr>
          <w:rtl/>
        </w:rPr>
        <w:t>-</w:t>
      </w:r>
      <w:r w:rsidRPr="00CF24E8">
        <w:rPr>
          <w:rtl/>
        </w:rPr>
        <w:t xml:space="preserve">גד, ואחריו </w:t>
      </w:r>
      <w:r w:rsidR="0084256A">
        <w:rPr>
          <w:rtl/>
        </w:rPr>
        <w:t xml:space="preserve">– </w:t>
      </w:r>
      <w:r w:rsidRPr="00CF24E8">
        <w:rPr>
          <w:rtl/>
        </w:rPr>
        <w:t>חברת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נעמי</w:t>
      </w:r>
      <w:r w:rsidR="0084256A">
        <w:rPr>
          <w:rtl/>
        </w:rPr>
        <w:t xml:space="preserve"> </w:t>
      </w:r>
      <w:r w:rsidRPr="00CF24E8">
        <w:rPr>
          <w:rtl/>
        </w:rPr>
        <w:t>חזן.</w:t>
      </w:r>
      <w:r w:rsidR="0084256A">
        <w:rPr>
          <w:rtl/>
        </w:rPr>
        <w:t xml:space="preserve"> </w:t>
      </w:r>
      <w:r w:rsidRPr="00CF24E8">
        <w:rPr>
          <w:rtl/>
        </w:rPr>
        <w:t>חבר הכנסת טלב אלסאנע ביקש להיות אחרון הדוברים, ועם זה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לעולם אין לי בעיה </w:t>
      </w:r>
      <w:r w:rsidR="0084256A">
        <w:rPr>
          <w:rtl/>
        </w:rPr>
        <w:t>–</w:t>
      </w:r>
      <w:r w:rsidRPr="00CF24E8">
        <w:rPr>
          <w:rtl/>
        </w:rPr>
        <w:t xml:space="preserve"> להזיז לאחור.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הנוכחים,</w:t>
      </w:r>
      <w:r w:rsidR="0084256A">
        <w:rPr>
          <w:rtl/>
        </w:rPr>
        <w:t xml:space="preserve"> </w:t>
      </w:r>
      <w:r w:rsidRPr="00CF24E8">
        <w:rPr>
          <w:rtl/>
        </w:rPr>
        <w:t>לפעמים</w:t>
      </w:r>
      <w:r w:rsidR="0084256A">
        <w:rPr>
          <w:rtl/>
        </w:rPr>
        <w:t xml:space="preserve"> </w:t>
      </w:r>
      <w:r w:rsidRPr="00CF24E8">
        <w:rPr>
          <w:rtl/>
        </w:rPr>
        <w:t>קריקטורה שווה יותר מאלף</w:t>
      </w:r>
      <w:r w:rsidR="0084256A">
        <w:rPr>
          <w:rtl/>
        </w:rPr>
        <w:t xml:space="preserve"> </w:t>
      </w:r>
      <w:r w:rsidRPr="00CF24E8">
        <w:rPr>
          <w:rtl/>
        </w:rPr>
        <w:t>מלים.</w:t>
      </w:r>
      <w:r w:rsidR="0084256A">
        <w:rPr>
          <w:rtl/>
        </w:rPr>
        <w:t xml:space="preserve"> </w:t>
      </w:r>
      <w:r w:rsidRPr="00CF24E8">
        <w:rPr>
          <w:rtl/>
        </w:rPr>
        <w:t>הקריקטורה</w:t>
      </w:r>
      <w:r w:rsidR="0084256A">
        <w:rPr>
          <w:rtl/>
        </w:rPr>
        <w:t xml:space="preserve"> </w:t>
      </w:r>
      <w:r w:rsidRPr="00CF24E8">
        <w:rPr>
          <w:rtl/>
        </w:rPr>
        <w:t>שהתפרסמה</w:t>
      </w:r>
      <w:r w:rsidR="0084256A">
        <w:rPr>
          <w:rtl/>
        </w:rPr>
        <w:t xml:space="preserve"> </w:t>
      </w:r>
      <w:r w:rsidRPr="00CF24E8">
        <w:rPr>
          <w:rtl/>
        </w:rPr>
        <w:t>בעיתון</w:t>
      </w:r>
      <w:r w:rsidR="0084256A">
        <w:rPr>
          <w:rtl/>
        </w:rPr>
        <w:t xml:space="preserve"> </w:t>
      </w:r>
      <w:r w:rsidRPr="00CF24E8">
        <w:rPr>
          <w:rtl/>
        </w:rPr>
        <w:t>"הארץ"</w:t>
      </w:r>
      <w:r w:rsidR="0084256A">
        <w:rPr>
          <w:rtl/>
        </w:rPr>
        <w:t xml:space="preserve"> </w:t>
      </w:r>
      <w:r w:rsidRPr="00CF24E8">
        <w:rPr>
          <w:rtl/>
        </w:rPr>
        <w:t>אומרת</w:t>
      </w:r>
      <w:r w:rsidR="0084256A">
        <w:rPr>
          <w:rtl/>
        </w:rPr>
        <w:t xml:space="preserve"> </w:t>
      </w:r>
      <w:r w:rsidRPr="00CF24E8">
        <w:rPr>
          <w:rtl/>
        </w:rPr>
        <w:t>הכול.</w:t>
      </w:r>
      <w:r w:rsidR="0084256A">
        <w:rPr>
          <w:rtl/>
        </w:rPr>
        <w:t xml:space="preserve"> </w:t>
      </w:r>
      <w:r w:rsidRPr="00CF24E8">
        <w:rPr>
          <w:rtl/>
        </w:rPr>
        <w:t>הקריקטורה</w:t>
      </w:r>
      <w:r w:rsidR="0084256A">
        <w:rPr>
          <w:rtl/>
        </w:rPr>
        <w:t xml:space="preserve"> </w:t>
      </w:r>
      <w:r w:rsidRPr="00CF24E8">
        <w:rPr>
          <w:rtl/>
        </w:rPr>
        <w:t>לוקחת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</w:t>
      </w:r>
      <w:r w:rsidR="0084256A">
        <w:rPr>
          <w:rtl/>
        </w:rPr>
        <w:t>-</w:t>
      </w:r>
      <w:r w:rsidRPr="00CF24E8">
        <w:t>UNO</w:t>
      </w:r>
      <w:r w:rsidRPr="00CF24E8">
        <w:rPr>
          <w:rtl/>
        </w:rPr>
        <w:t xml:space="preserve"> והופכת את זה ל</w:t>
      </w:r>
      <w:r w:rsidR="0084256A">
        <w:rPr>
          <w:rtl/>
        </w:rPr>
        <w:t>-</w:t>
      </w:r>
      <w:r w:rsidRPr="00CF24E8">
        <w:t>O</w:t>
      </w:r>
      <w:r w:rsidRPr="00CF24E8">
        <w:rPr>
          <w:rtl/>
        </w:rPr>
        <w:t xml:space="preserve"> </w:t>
      </w:r>
      <w:r w:rsidR="0084256A">
        <w:rPr>
          <w:rtl/>
        </w:rPr>
        <w:t>-</w:t>
      </w:r>
      <w:r w:rsidRPr="00CF24E8">
        <w:rPr>
          <w:rtl/>
        </w:rPr>
        <w:t xml:space="preserve"> </w:t>
      </w:r>
      <w:r w:rsidRPr="00CF24E8">
        <w:t>UN</w:t>
      </w:r>
      <w:r w:rsidRPr="00CF24E8">
        <w:rPr>
          <w:rtl/>
        </w:rPr>
        <w:t>, אפס גדול.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נעמי חזן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היושב</w:t>
      </w:r>
      <w:r w:rsidR="0084256A">
        <w:rPr>
          <w:rtl/>
        </w:rPr>
        <w:t>-</w:t>
      </w:r>
      <w:r w:rsidRPr="00CF24E8">
        <w:rPr>
          <w:rtl/>
        </w:rPr>
        <w:t>ראש, אני הבינותי שאסור לעשות כאן שימוש במוצגים.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כן, זה נכון, אני לא שמתי לב.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רגע, אלה מוצגים?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אסור להראות קריקטורה?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סליחה, אסור להראות קריקטורה? השנאה עוברת כל גבול. זה מוצג?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רק רגע, חבר הכנסת בא גד. אני אפתור את זה, רבותי.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אביא לך מוצג אמיתי, כדי שתדעי מה זה מוצג אמיתי.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רגע,</w:t>
      </w:r>
      <w:r w:rsidR="0084256A">
        <w:rPr>
          <w:rtl/>
        </w:rPr>
        <w:t xml:space="preserve"> </w:t>
      </w:r>
      <w:r w:rsidRPr="00CF24E8">
        <w:rPr>
          <w:rtl/>
        </w:rPr>
        <w:t>רבותי,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אפתור את זה. כבר היו מקרים רבים מאוד שחברי הכנסת הביאו</w:t>
      </w:r>
      <w:r w:rsidR="0084256A">
        <w:rPr>
          <w:rtl/>
        </w:rPr>
        <w:t xml:space="preserve"> </w:t>
      </w:r>
      <w:r w:rsidRPr="00CF24E8">
        <w:rPr>
          <w:rtl/>
        </w:rPr>
        <w:t>קטעי</w:t>
      </w:r>
      <w:r w:rsidR="0084256A">
        <w:rPr>
          <w:rtl/>
        </w:rPr>
        <w:t xml:space="preserve"> </w:t>
      </w:r>
      <w:r w:rsidRPr="00CF24E8">
        <w:rPr>
          <w:rtl/>
        </w:rPr>
        <w:t>עיתונות</w:t>
      </w:r>
      <w:r w:rsidR="0084256A">
        <w:rPr>
          <w:rtl/>
        </w:rPr>
        <w:t xml:space="preserve"> </w:t>
      </w:r>
      <w:r w:rsidRPr="00CF24E8">
        <w:rPr>
          <w:rtl/>
        </w:rPr>
        <w:t>וכן</w:t>
      </w:r>
      <w:r w:rsidR="0084256A">
        <w:rPr>
          <w:rtl/>
        </w:rPr>
        <w:t xml:space="preserve"> </w:t>
      </w:r>
      <w:r w:rsidRPr="00CF24E8">
        <w:rPr>
          <w:rtl/>
        </w:rPr>
        <w:t>הלאה.</w:t>
      </w:r>
      <w:r w:rsidR="0084256A">
        <w:rPr>
          <w:rtl/>
        </w:rPr>
        <w:t xml:space="preserve"> </w:t>
      </w:r>
      <w:r w:rsidRPr="00CF24E8">
        <w:rPr>
          <w:rtl/>
        </w:rPr>
        <w:t>את זה לא מוסרים לפרוטוקול, אלא הוא יכול להראות איזה</w:t>
      </w:r>
      <w:r w:rsidR="0084256A">
        <w:rPr>
          <w:rtl/>
        </w:rPr>
        <w:t xml:space="preserve"> </w:t>
      </w:r>
      <w:r w:rsidRPr="00CF24E8">
        <w:rPr>
          <w:rtl/>
        </w:rPr>
        <w:t>קטע עיתונות.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מבקש שתחזרי בך ממה שאמרת. זה לא יפה. זו סתם שנאה ללא צורך.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לא, היא פשוט לא רוצה שתפגע באו"ם. יש לנו בכל זאת נציגות באו"ם.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 לא אני פוגע, עיתון "הארץ" פוגע.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ש' וייס: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בסדר,</w:t>
      </w:r>
      <w:r w:rsidR="0084256A">
        <w:rPr>
          <w:rtl/>
        </w:rPr>
        <w:t xml:space="preserve"> </w:t>
      </w:r>
      <w:r w:rsidRPr="00CF24E8">
        <w:rPr>
          <w:rtl/>
        </w:rPr>
        <w:t>בואו</w:t>
      </w:r>
      <w:r w:rsidR="0084256A">
        <w:rPr>
          <w:rtl/>
        </w:rPr>
        <w:t xml:space="preserve"> </w:t>
      </w:r>
      <w:r w:rsidRPr="00CF24E8">
        <w:rPr>
          <w:rtl/>
        </w:rPr>
        <w:t>נעבור</w:t>
      </w:r>
      <w:r w:rsidR="0084256A">
        <w:rPr>
          <w:rtl/>
        </w:rPr>
        <w:t xml:space="preserve"> </w:t>
      </w:r>
      <w:r w:rsidRPr="00CF24E8">
        <w:rPr>
          <w:rtl/>
        </w:rPr>
        <w:t>הלאה.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אעביר את זה לדיון מעמיק בוועדת הכנסת, האם</w:t>
      </w:r>
      <w:r w:rsidR="0084256A">
        <w:rPr>
          <w:rtl/>
        </w:rPr>
        <w:t xml:space="preserve"> </w:t>
      </w:r>
      <w:r w:rsidRPr="00CF24E8">
        <w:rPr>
          <w:rtl/>
        </w:rPr>
        <w:t>הצגת עיתון היא מיצג. תסיים.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t>UN</w:t>
      </w:r>
      <w:r w:rsidRPr="00CF24E8">
        <w:rPr>
          <w:rtl/>
        </w:rPr>
        <w:t xml:space="preserve"> שווה 0, ובמאמר מערכת: מינכן של ארצות</w:t>
      </w:r>
      <w:r w:rsidR="0084256A">
        <w:rPr>
          <w:rtl/>
        </w:rPr>
        <w:t>-</w:t>
      </w:r>
      <w:r w:rsidRPr="00CF24E8">
        <w:rPr>
          <w:rtl/>
        </w:rPr>
        <w:t>הברית. הכישלון של מינכן חוזר על</w:t>
      </w:r>
      <w:r w:rsidR="0084256A">
        <w:rPr>
          <w:rtl/>
        </w:rPr>
        <w:t xml:space="preserve"> </w:t>
      </w:r>
      <w:r w:rsidRPr="00CF24E8">
        <w:rPr>
          <w:rtl/>
        </w:rPr>
        <w:t>עצמו, אבל הפעם לא לצ'מברלין, אלא לארצות</w:t>
      </w:r>
      <w:r w:rsidR="0084256A">
        <w:rPr>
          <w:rtl/>
        </w:rPr>
        <w:t>-</w:t>
      </w:r>
      <w:r w:rsidRPr="00CF24E8">
        <w:rPr>
          <w:rtl/>
        </w:rPr>
        <w:t>הברית. אני אומר, חס וחלילה, שהדבר יחול</w:t>
      </w:r>
      <w:r w:rsidR="0084256A">
        <w:rPr>
          <w:rtl/>
        </w:rPr>
        <w:t xml:space="preserve"> </w:t>
      </w:r>
      <w:r w:rsidRPr="00CF24E8">
        <w:rPr>
          <w:rtl/>
        </w:rPr>
        <w:t>עלינו,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מדינת ישראל.</w:t>
      </w:r>
      <w:r w:rsidR="0084256A">
        <w:rPr>
          <w:rtl/>
        </w:rPr>
        <w:t xml:space="preserve"> </w:t>
      </w:r>
      <w:r w:rsidRPr="00CF24E8">
        <w:rPr>
          <w:rtl/>
        </w:rPr>
        <w:t>מעזים פה לעשות הסכמי שלום, כבוד השר, ולדבר על חיילים</w:t>
      </w:r>
      <w:r w:rsidR="0084256A">
        <w:rPr>
          <w:rtl/>
        </w:rPr>
        <w:t xml:space="preserve"> </w:t>
      </w:r>
      <w:r w:rsidRPr="00CF24E8">
        <w:rPr>
          <w:rtl/>
        </w:rPr>
        <w:t>אמריקנים.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הספיקה לנו וייטנאם? אנחנו לא רוצים פה שום חייל זר. אנחנו נשמור</w:t>
      </w:r>
      <w:r w:rsidR="0084256A">
        <w:rPr>
          <w:rtl/>
        </w:rPr>
        <w:t xml:space="preserve"> </w:t>
      </w:r>
      <w:r w:rsidRPr="00CF24E8">
        <w:rPr>
          <w:rtl/>
        </w:rPr>
        <w:t>על עצמנו,</w:t>
      </w:r>
      <w:r w:rsidR="0084256A">
        <w:rPr>
          <w:rtl/>
        </w:rPr>
        <w:t xml:space="preserve"> </w:t>
      </w:r>
      <w:r w:rsidRPr="00CF24E8">
        <w:rPr>
          <w:rtl/>
        </w:rPr>
        <w:t>נילחם על זכויותינו. לא צריך עזרה של אף אחד, רק בסייעתא דשמיא, ובלבד</w:t>
      </w:r>
      <w:r w:rsidR="0084256A">
        <w:rPr>
          <w:rtl/>
        </w:rPr>
        <w:t xml:space="preserve"> </w:t>
      </w:r>
      <w:r w:rsidRPr="00CF24E8">
        <w:rPr>
          <w:rtl/>
        </w:rPr>
        <w:t>שלא תפקירו אותנו, שלא תפקירו.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יום</w:t>
      </w:r>
      <w:r w:rsidR="0084256A">
        <w:rPr>
          <w:rtl/>
        </w:rPr>
        <w:t xml:space="preserve"> </w:t>
      </w:r>
      <w:r w:rsidRPr="00CF24E8">
        <w:rPr>
          <w:rtl/>
        </w:rPr>
        <w:t>קשה לעם ישראל. נאמר אצלנו במקורות: יום שלישי הוא יום טוב,</w:t>
      </w:r>
      <w:r w:rsidR="0084256A">
        <w:rPr>
          <w:rtl/>
        </w:rPr>
        <w:t xml:space="preserve"> </w:t>
      </w:r>
      <w:r w:rsidRPr="00CF24E8">
        <w:rPr>
          <w:rtl/>
        </w:rPr>
        <w:t>יום</w:t>
      </w:r>
      <w:r w:rsidR="0084256A">
        <w:rPr>
          <w:rtl/>
        </w:rPr>
        <w:t xml:space="preserve"> </w:t>
      </w:r>
      <w:r w:rsidRPr="00CF24E8">
        <w:rPr>
          <w:rtl/>
        </w:rPr>
        <w:t>שהוכפל</w:t>
      </w:r>
      <w:r w:rsidR="0084256A">
        <w:rPr>
          <w:rtl/>
        </w:rPr>
        <w:t xml:space="preserve"> </w:t>
      </w:r>
      <w:r w:rsidRPr="00CF24E8">
        <w:rPr>
          <w:rtl/>
        </w:rPr>
        <w:t>בו "כי טוב".</w:t>
      </w:r>
      <w:r w:rsidR="0084256A">
        <w:rPr>
          <w:rtl/>
        </w:rPr>
        <w:t xml:space="preserve"> </w:t>
      </w:r>
      <w:r w:rsidRPr="00CF24E8">
        <w:rPr>
          <w:rtl/>
        </w:rPr>
        <w:t>בכל יום בריאה בחומש</w:t>
      </w:r>
      <w:r w:rsidR="0084256A">
        <w:rPr>
          <w:rtl/>
        </w:rPr>
        <w:t xml:space="preserve"> </w:t>
      </w:r>
      <w:r w:rsidRPr="00CF24E8">
        <w:rPr>
          <w:rtl/>
        </w:rPr>
        <w:t>בראשית</w:t>
      </w:r>
      <w:r w:rsidR="0084256A">
        <w:rPr>
          <w:rtl/>
        </w:rPr>
        <w:t xml:space="preserve"> </w:t>
      </w:r>
      <w:r w:rsidRPr="00CF24E8">
        <w:rPr>
          <w:rtl/>
        </w:rPr>
        <w:t>נכתב פעם אחת "כי טוב";</w:t>
      </w:r>
      <w:r w:rsidR="0084256A">
        <w:rPr>
          <w:rtl/>
        </w:rPr>
        <w:t xml:space="preserve"> </w:t>
      </w:r>
      <w:r w:rsidRPr="00CF24E8">
        <w:rPr>
          <w:rtl/>
        </w:rPr>
        <w:t>ביום שלישי נכתב פעמיים "כי טוב". אבל אתמול היה יום שלישי שחור. לא רק שלא הוכפל</w:t>
      </w:r>
      <w:r w:rsidR="0084256A">
        <w:rPr>
          <w:rtl/>
        </w:rPr>
        <w:t xml:space="preserve"> </w:t>
      </w:r>
      <w:r w:rsidRPr="00CF24E8">
        <w:rPr>
          <w:rtl/>
        </w:rPr>
        <w:t>"כי</w:t>
      </w:r>
      <w:r w:rsidR="0084256A">
        <w:rPr>
          <w:rtl/>
        </w:rPr>
        <w:t xml:space="preserve"> </w:t>
      </w:r>
      <w:r w:rsidRPr="00CF24E8">
        <w:rPr>
          <w:rtl/>
        </w:rPr>
        <w:t>טוב"</w:t>
      </w:r>
      <w:r w:rsidR="0084256A">
        <w:rPr>
          <w:rtl/>
        </w:rPr>
        <w:t xml:space="preserve"> </w:t>
      </w:r>
      <w:r w:rsidRPr="00CF24E8">
        <w:rPr>
          <w:rtl/>
        </w:rPr>
        <w:t>אלא,</w:t>
      </w:r>
      <w:r w:rsidR="0084256A">
        <w:rPr>
          <w:rtl/>
        </w:rPr>
        <w:t xml:space="preserve"> </w:t>
      </w:r>
      <w:r w:rsidRPr="00CF24E8">
        <w:rPr>
          <w:rtl/>
        </w:rPr>
        <w:t xml:space="preserve">רחמנא ליצלן, יום שלישי שחור, עם האסון האווירי </w:t>
      </w:r>
      <w:r w:rsidR="0084256A">
        <w:rPr>
          <w:rtl/>
        </w:rPr>
        <w:t>–</w:t>
      </w:r>
      <w:r w:rsidRPr="00CF24E8">
        <w:rPr>
          <w:rtl/>
        </w:rPr>
        <w:t xml:space="preserve"> ולא תעזור לנו</w:t>
      </w:r>
      <w:r w:rsidR="0084256A">
        <w:rPr>
          <w:rtl/>
        </w:rPr>
        <w:t xml:space="preserve"> </w:t>
      </w:r>
      <w:r w:rsidRPr="00CF24E8">
        <w:rPr>
          <w:rtl/>
        </w:rPr>
        <w:t>שום</w:t>
      </w:r>
      <w:r w:rsidR="0084256A">
        <w:rPr>
          <w:rtl/>
        </w:rPr>
        <w:t xml:space="preserve"> </w:t>
      </w:r>
      <w:r w:rsidRPr="00CF24E8">
        <w:rPr>
          <w:rtl/>
        </w:rPr>
        <w:t>נחמה,</w:t>
      </w:r>
      <w:r w:rsidR="0084256A">
        <w:rPr>
          <w:rtl/>
        </w:rPr>
        <w:t xml:space="preserve"> </w:t>
      </w:r>
      <w:r w:rsidRPr="00CF24E8">
        <w:rPr>
          <w:rtl/>
        </w:rPr>
        <w:t>שהיתה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 xml:space="preserve">טעות אנוש, כדברי ראש הממשלה </w:t>
      </w:r>
      <w:r w:rsidR="0084256A">
        <w:rPr>
          <w:rtl/>
        </w:rPr>
        <w:t>–</w:t>
      </w:r>
      <w:r w:rsidRPr="00CF24E8">
        <w:rPr>
          <w:rtl/>
        </w:rPr>
        <w:t xml:space="preserve"> עם האסון של הרג שני בחורי</w:t>
      </w:r>
      <w:r w:rsidR="0084256A">
        <w:rPr>
          <w:rtl/>
        </w:rPr>
        <w:t xml:space="preserve"> </w:t>
      </w:r>
      <w:r w:rsidRPr="00CF24E8">
        <w:rPr>
          <w:rtl/>
        </w:rPr>
        <w:t>הישיבה,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אוהד בכרך, שהיום הייתי בהלווייתו </w:t>
      </w:r>
      <w:r w:rsidR="0084256A">
        <w:rPr>
          <w:rtl/>
        </w:rPr>
        <w:t>–</w:t>
      </w:r>
      <w:r w:rsidRPr="00CF24E8">
        <w:rPr>
          <w:rtl/>
        </w:rPr>
        <w:t xml:space="preserve"> והטרגי הוא שהוא נכדו של יוסף בכרך,</w:t>
      </w:r>
      <w:r w:rsidR="0084256A">
        <w:rPr>
          <w:rtl/>
        </w:rPr>
        <w:t xml:space="preserve"> </w:t>
      </w:r>
      <w:r w:rsidRPr="00CF24E8">
        <w:rPr>
          <w:rtl/>
        </w:rPr>
        <w:t>השם</w:t>
      </w:r>
      <w:r w:rsidR="0084256A">
        <w:rPr>
          <w:rtl/>
        </w:rPr>
        <w:t xml:space="preserve"> </w:t>
      </w:r>
      <w:r w:rsidRPr="00CF24E8">
        <w:rPr>
          <w:rtl/>
        </w:rPr>
        <w:t>ייקום דמו, שנהרג בין בית</w:t>
      </w:r>
      <w:r w:rsidR="0084256A">
        <w:rPr>
          <w:rtl/>
        </w:rPr>
        <w:t>-</w:t>
      </w:r>
      <w:r w:rsidRPr="00CF24E8">
        <w:rPr>
          <w:rtl/>
        </w:rPr>
        <w:t>הכנסת "ישורון" לבין גן</w:t>
      </w:r>
      <w:r w:rsidR="0084256A">
        <w:rPr>
          <w:rtl/>
        </w:rPr>
        <w:t>-</w:t>
      </w:r>
      <w:r w:rsidRPr="00CF24E8">
        <w:rPr>
          <w:rtl/>
        </w:rPr>
        <w:t>העצמאות של היום</w:t>
      </w:r>
      <w:r w:rsidR="0084256A">
        <w:rPr>
          <w:rtl/>
        </w:rPr>
        <w:t xml:space="preserve"> </w:t>
      </w:r>
      <w:r w:rsidRPr="00CF24E8">
        <w:rPr>
          <w:rtl/>
        </w:rPr>
        <w:t>מכדור של</w:t>
      </w:r>
      <w:r w:rsidR="0084256A">
        <w:rPr>
          <w:rtl/>
        </w:rPr>
        <w:t xml:space="preserve"> </w:t>
      </w:r>
      <w:r w:rsidRPr="00CF24E8">
        <w:rPr>
          <w:rtl/>
        </w:rPr>
        <w:t>ערבים</w:t>
      </w:r>
      <w:r w:rsidR="0084256A">
        <w:rPr>
          <w:rtl/>
        </w:rPr>
        <w:t xml:space="preserve"> – </w:t>
      </w:r>
      <w:r w:rsidRPr="00CF24E8">
        <w:rPr>
          <w:rtl/>
        </w:rPr>
        <w:t>ואורי</w:t>
      </w:r>
      <w:r w:rsidR="0084256A">
        <w:rPr>
          <w:rtl/>
        </w:rPr>
        <w:t xml:space="preserve"> </w:t>
      </w:r>
      <w:r w:rsidRPr="00CF24E8">
        <w:rPr>
          <w:rtl/>
        </w:rPr>
        <w:t>שחור,</w:t>
      </w:r>
      <w:r w:rsidR="0084256A">
        <w:rPr>
          <w:rtl/>
        </w:rPr>
        <w:t xml:space="preserve"> </w:t>
      </w:r>
      <w:r w:rsidRPr="00CF24E8">
        <w:rPr>
          <w:rtl/>
        </w:rPr>
        <w:t>השם</w:t>
      </w:r>
      <w:r w:rsidR="0084256A">
        <w:rPr>
          <w:rtl/>
        </w:rPr>
        <w:t xml:space="preserve"> </w:t>
      </w:r>
      <w:r w:rsidRPr="00CF24E8">
        <w:rPr>
          <w:rtl/>
        </w:rPr>
        <w:t>ייקום דמו, נכדו של בנימין שחור, שהיה ממקימי תנועת</w:t>
      </w:r>
      <w:r w:rsidR="0084256A">
        <w:rPr>
          <w:rtl/>
        </w:rPr>
        <w:t xml:space="preserve"> </w:t>
      </w:r>
      <w:r w:rsidRPr="00CF24E8">
        <w:rPr>
          <w:rtl/>
        </w:rPr>
        <w:t>המפד"ל.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הכנסת, בוודאי.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בא</w:t>
      </w:r>
      <w:r w:rsidR="0084256A">
        <w:rPr>
          <w:rtl/>
        </w:rPr>
        <w:t>-</w:t>
      </w:r>
      <w:r w:rsidRPr="00CF24E8">
        <w:rPr>
          <w:rtl/>
        </w:rPr>
        <w:t>גד, נא לסיים.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משום שהיה ויכוח בהתחלה על משהו שהיה דומה למיצג.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ואחר</w:t>
      </w:r>
      <w:r w:rsidR="0084256A">
        <w:rPr>
          <w:rtl/>
        </w:rPr>
        <w:t xml:space="preserve"> </w:t>
      </w:r>
      <w:r w:rsidRPr="00CF24E8">
        <w:rPr>
          <w:rtl/>
        </w:rPr>
        <w:t>כך</w:t>
      </w:r>
      <w:r w:rsidR="0084256A">
        <w:rPr>
          <w:rtl/>
        </w:rPr>
        <w:t xml:space="preserve"> </w:t>
      </w:r>
      <w:r w:rsidRPr="00CF24E8">
        <w:rPr>
          <w:rtl/>
        </w:rPr>
        <w:t>בא האסון של ערד, אף שזה קרה בימי בין</w:t>
      </w:r>
      <w:r w:rsidR="0084256A">
        <w:rPr>
          <w:rtl/>
        </w:rPr>
        <w:t>-</w:t>
      </w:r>
      <w:r w:rsidRPr="00CF24E8">
        <w:rPr>
          <w:rtl/>
        </w:rPr>
        <w:t>המצרים, ועל זה הייתי צועק,</w:t>
      </w:r>
      <w:r w:rsidR="0084256A">
        <w:rPr>
          <w:rtl/>
        </w:rPr>
        <w:t xml:space="preserve"> </w:t>
      </w:r>
      <w:r w:rsidRPr="00CF24E8">
        <w:rPr>
          <w:rtl/>
        </w:rPr>
        <w:t>אבל כולנו עם המשפחות השכולות, וחבל שעושים דברים כאלה.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אומר</w:t>
      </w:r>
      <w:r w:rsidR="0084256A">
        <w:rPr>
          <w:rtl/>
        </w:rPr>
        <w:t xml:space="preserve"> </w:t>
      </w:r>
      <w:r w:rsidRPr="00CF24E8">
        <w:rPr>
          <w:rtl/>
        </w:rPr>
        <w:t>שצריך</w:t>
      </w:r>
      <w:r w:rsidR="0084256A">
        <w:rPr>
          <w:rtl/>
        </w:rPr>
        <w:t xml:space="preserve"> </w:t>
      </w:r>
      <w:r w:rsidRPr="00CF24E8">
        <w:rPr>
          <w:rtl/>
        </w:rPr>
        <w:t>להתעורר בתשובה. אי</w:t>
      </w:r>
      <w:r w:rsidR="0084256A">
        <w:rPr>
          <w:rtl/>
        </w:rPr>
        <w:t>-</w:t>
      </w:r>
      <w:r w:rsidRPr="00CF24E8">
        <w:rPr>
          <w:rtl/>
        </w:rPr>
        <w:t>אפשר מצד אחד לחשוב על החזרת קבר</w:t>
      </w:r>
      <w:r w:rsidR="0084256A">
        <w:rPr>
          <w:rtl/>
        </w:rPr>
        <w:t xml:space="preserve"> </w:t>
      </w:r>
      <w:r w:rsidRPr="00CF24E8">
        <w:rPr>
          <w:rtl/>
        </w:rPr>
        <w:t>יוסף</w:t>
      </w:r>
      <w:r w:rsidR="0084256A">
        <w:rPr>
          <w:rtl/>
        </w:rPr>
        <w:t xml:space="preserve"> </w:t>
      </w:r>
      <w:r w:rsidRPr="00CF24E8">
        <w:rPr>
          <w:rtl/>
        </w:rPr>
        <w:t>וקבר</w:t>
      </w:r>
      <w:r w:rsidR="0084256A">
        <w:rPr>
          <w:rtl/>
        </w:rPr>
        <w:t xml:space="preserve"> </w:t>
      </w:r>
      <w:r w:rsidRPr="00CF24E8">
        <w:rPr>
          <w:rtl/>
        </w:rPr>
        <w:t>רחל, ומצד שני לראות אסונות שבאים עלינו כחטף. כאשר הולכים להפקיר את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ישראל</w:t>
      </w:r>
      <w:r w:rsidR="0084256A">
        <w:rPr>
          <w:rtl/>
        </w:rPr>
        <w:t xml:space="preserve"> </w:t>
      </w:r>
      <w:r w:rsidRPr="00CF24E8">
        <w:rPr>
          <w:rtl/>
        </w:rPr>
        <w:t>לאו"ם,</w:t>
      </w:r>
      <w:r w:rsidR="0084256A">
        <w:rPr>
          <w:rtl/>
        </w:rPr>
        <w:t xml:space="preserve"> </w:t>
      </w:r>
      <w:r w:rsidRPr="00CF24E8">
        <w:rPr>
          <w:rtl/>
        </w:rPr>
        <w:t>האו"ם</w:t>
      </w:r>
      <w:r w:rsidR="0084256A">
        <w:rPr>
          <w:rtl/>
        </w:rPr>
        <w:t xml:space="preserve"> </w:t>
      </w:r>
      <w:r w:rsidRPr="00CF24E8">
        <w:rPr>
          <w:rtl/>
        </w:rPr>
        <w:t>הפרובלמטי,</w:t>
      </w:r>
      <w:r w:rsidR="0084256A">
        <w:rPr>
          <w:rtl/>
        </w:rPr>
        <w:t xml:space="preserve"> </w:t>
      </w:r>
      <w:r w:rsidRPr="00CF24E8">
        <w:rPr>
          <w:rtl/>
        </w:rPr>
        <w:t>שנכשל</w:t>
      </w:r>
      <w:r w:rsidR="0084256A">
        <w:rPr>
          <w:rtl/>
        </w:rPr>
        <w:t xml:space="preserve"> </w:t>
      </w:r>
      <w:r w:rsidRPr="00CF24E8">
        <w:rPr>
          <w:rtl/>
        </w:rPr>
        <w:t>בכל מקום שהוא התחיל בו, צריך לדעת</w:t>
      </w:r>
      <w:r w:rsidR="0084256A">
        <w:rPr>
          <w:rtl/>
        </w:rPr>
        <w:t xml:space="preserve"> </w:t>
      </w:r>
      <w:r w:rsidRPr="00CF24E8">
        <w:rPr>
          <w:rtl/>
        </w:rPr>
        <w:t>להפסיק</w:t>
      </w:r>
      <w:r w:rsidR="0084256A">
        <w:rPr>
          <w:rtl/>
        </w:rPr>
        <w:t xml:space="preserve"> </w:t>
      </w:r>
      <w:r w:rsidRPr="00CF24E8">
        <w:rPr>
          <w:rtl/>
        </w:rPr>
        <w:t>עם המחשבות.</w:t>
      </w:r>
      <w:r w:rsidR="0084256A">
        <w:rPr>
          <w:rtl/>
        </w:rPr>
        <w:t xml:space="preserve"> </w:t>
      </w:r>
      <w:r w:rsidRPr="00CF24E8">
        <w:rPr>
          <w:rtl/>
        </w:rPr>
        <w:t>לא רוצים פה צבא זר, גם לא אמריקנים. תנו לנו לנהל, בעצמנו,</w:t>
      </w:r>
      <w:r w:rsidR="0084256A">
        <w:rPr>
          <w:rtl/>
        </w:rPr>
        <w:t xml:space="preserve"> </w:t>
      </w:r>
      <w:r w:rsidRPr="00CF24E8">
        <w:rPr>
          <w:rtl/>
        </w:rPr>
        <w:t>אבל אל תעשו טעויות היסטוריות שלא יהיה אפשר לתקן אותן.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תודה. חברת הכנסת נעמי חזן, ואחריה </w:t>
      </w:r>
      <w:r w:rsidR="0084256A">
        <w:rPr>
          <w:rtl/>
        </w:rPr>
        <w:t>–</w:t>
      </w:r>
      <w:r w:rsidRPr="00CF24E8">
        <w:rPr>
          <w:rtl/>
        </w:rPr>
        <w:t xml:space="preserve"> חבר הכנסת משה גפני.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נעמי חזן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 נכבדה, אנחנו מטפלים כבר שלוש שנים בנושא של טיהור</w:t>
      </w:r>
      <w:r w:rsidR="0084256A">
        <w:rPr>
          <w:rtl/>
        </w:rPr>
        <w:t xml:space="preserve"> </w:t>
      </w:r>
      <w:r w:rsidRPr="00CF24E8">
        <w:rPr>
          <w:rtl/>
        </w:rPr>
        <w:t>אתני בבוסניה. בדיוק לפני שלוש שנים ראינו בפעם הראשונה את מראות הזוועה בבוסניה,</w:t>
      </w:r>
      <w:r w:rsidR="0084256A">
        <w:rPr>
          <w:rtl/>
        </w:rPr>
        <w:t xml:space="preserve"> </w:t>
      </w:r>
      <w:r w:rsidRPr="00CF24E8">
        <w:rPr>
          <w:rtl/>
        </w:rPr>
        <w:t>כאשר בוסנים נרדפו, נשים נאנסו, גברים נעלמו, בגלל דתם, בגלל מוצאם הלאומי.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לפני</w:t>
      </w:r>
      <w:r w:rsidR="0084256A">
        <w:rPr>
          <w:rtl/>
        </w:rPr>
        <w:t xml:space="preserve"> </w:t>
      </w:r>
      <w:r w:rsidRPr="00CF24E8">
        <w:rPr>
          <w:rtl/>
        </w:rPr>
        <w:t>שלוש</w:t>
      </w:r>
      <w:r w:rsidR="0084256A">
        <w:rPr>
          <w:rtl/>
        </w:rPr>
        <w:t xml:space="preserve"> </w:t>
      </w:r>
      <w:r w:rsidRPr="00CF24E8">
        <w:rPr>
          <w:rtl/>
        </w:rPr>
        <w:t>שנים</w:t>
      </w:r>
      <w:r w:rsidR="0084256A">
        <w:rPr>
          <w:rtl/>
        </w:rPr>
        <w:t xml:space="preserve"> </w:t>
      </w:r>
      <w:r w:rsidRPr="00CF24E8">
        <w:rPr>
          <w:rtl/>
        </w:rPr>
        <w:t>ארגנו כל ארגוני הנשים במדינת ישראל עצומה גם לראש הממשלה</w:t>
      </w:r>
      <w:r w:rsidR="0084256A">
        <w:rPr>
          <w:rtl/>
        </w:rPr>
        <w:t xml:space="preserve"> </w:t>
      </w:r>
      <w:r w:rsidRPr="00CF24E8">
        <w:rPr>
          <w:rtl/>
        </w:rPr>
        <w:t>וגם</w:t>
      </w:r>
      <w:r w:rsidR="0084256A">
        <w:rPr>
          <w:rtl/>
        </w:rPr>
        <w:t xml:space="preserve"> </w:t>
      </w:r>
      <w:r w:rsidRPr="00CF24E8">
        <w:rPr>
          <w:rtl/>
        </w:rPr>
        <w:t>למזכ"ל</w:t>
      </w:r>
      <w:r w:rsidR="0084256A">
        <w:rPr>
          <w:rtl/>
        </w:rPr>
        <w:t xml:space="preserve"> </w:t>
      </w:r>
      <w:r w:rsidRPr="00CF24E8">
        <w:rPr>
          <w:rtl/>
        </w:rPr>
        <w:t>האו"ם בוטרוס ראלי, כדי לדרוש התערבות בין</w:t>
      </w:r>
      <w:r w:rsidR="0084256A">
        <w:rPr>
          <w:rtl/>
        </w:rPr>
        <w:t>-</w:t>
      </w:r>
      <w:r w:rsidRPr="00CF24E8">
        <w:rPr>
          <w:rtl/>
        </w:rPr>
        <w:t>לאומית מיידית נגד המעשים</w:t>
      </w:r>
      <w:r w:rsidR="0084256A">
        <w:rPr>
          <w:rtl/>
        </w:rPr>
        <w:t xml:space="preserve"> </w:t>
      </w:r>
      <w:r w:rsidRPr="00CF24E8">
        <w:rPr>
          <w:rtl/>
        </w:rPr>
        <w:t>הנוראים הללו.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שמחה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שהשר לאיכות הסביבה יוסי שריד משיב על</w:t>
      </w:r>
      <w:r w:rsidR="0084256A">
        <w:rPr>
          <w:rtl/>
        </w:rPr>
        <w:t xml:space="preserve"> </w:t>
      </w:r>
      <w:r w:rsidRPr="00CF24E8">
        <w:rPr>
          <w:rtl/>
        </w:rPr>
        <w:t>ההצעות</w:t>
      </w:r>
      <w:r w:rsidR="0084256A">
        <w:rPr>
          <w:rtl/>
        </w:rPr>
        <w:t xml:space="preserve"> </w:t>
      </w:r>
      <w:r w:rsidRPr="00CF24E8">
        <w:rPr>
          <w:rtl/>
        </w:rPr>
        <w:t>הללו</w:t>
      </w:r>
      <w:r w:rsidR="0084256A">
        <w:rPr>
          <w:rtl/>
        </w:rPr>
        <w:t xml:space="preserve"> </w:t>
      </w:r>
      <w:r w:rsidRPr="00CF24E8">
        <w:rPr>
          <w:rtl/>
        </w:rPr>
        <w:t>לסדר</w:t>
      </w:r>
      <w:r w:rsidR="0084256A">
        <w:rPr>
          <w:rtl/>
        </w:rPr>
        <w:t>-</w:t>
      </w:r>
      <w:r w:rsidRPr="00CF24E8">
        <w:rPr>
          <w:rtl/>
        </w:rPr>
        <w:t>היום, כי לפני שהוא מונה לשר, לפני שלוש שנים, הוא נקט יוזמה,</w:t>
      </w:r>
      <w:r w:rsidR="0084256A">
        <w:rPr>
          <w:rtl/>
        </w:rPr>
        <w:t xml:space="preserve"> </w:t>
      </w:r>
      <w:r w:rsidRPr="00CF24E8">
        <w:rPr>
          <w:rtl/>
        </w:rPr>
        <w:t>ובאישורו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הממשלה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נסע</w:t>
      </w:r>
      <w:r w:rsidR="0084256A">
        <w:rPr>
          <w:rtl/>
        </w:rPr>
        <w:t xml:space="preserve"> </w:t>
      </w:r>
      <w:r w:rsidRPr="00CF24E8">
        <w:rPr>
          <w:rtl/>
        </w:rPr>
        <w:t>לסרייבו</w:t>
      </w:r>
      <w:r w:rsidR="0084256A">
        <w:rPr>
          <w:rtl/>
        </w:rPr>
        <w:t xml:space="preserve"> </w:t>
      </w:r>
      <w:r w:rsidRPr="00CF24E8">
        <w:rPr>
          <w:rtl/>
        </w:rPr>
        <w:t>ואומנם הביא כ</w:t>
      </w:r>
      <w:r w:rsidR="0084256A">
        <w:rPr>
          <w:rtl/>
        </w:rPr>
        <w:t>-</w:t>
      </w:r>
      <w:r w:rsidRPr="00CF24E8">
        <w:rPr>
          <w:rtl/>
        </w:rPr>
        <w:t>100 פליטים מבוסניה</w:t>
      </w:r>
      <w:r w:rsidR="0084256A">
        <w:rPr>
          <w:rtl/>
        </w:rPr>
        <w:t xml:space="preserve"> </w:t>
      </w:r>
      <w:r w:rsidRPr="00CF24E8">
        <w:rPr>
          <w:rtl/>
        </w:rPr>
        <w:t>למדינת ישראל.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המלחמה הזאת נמשכת.</w:t>
      </w:r>
      <w:r w:rsidR="0084256A">
        <w:rPr>
          <w:rtl/>
        </w:rPr>
        <w:t xml:space="preserve"> </w:t>
      </w:r>
      <w:r w:rsidRPr="00CF24E8">
        <w:rPr>
          <w:rtl/>
        </w:rPr>
        <w:t>בשבועות האחרונים אנחנו עדים שוב למעשים של טיהור אתני,</w:t>
      </w:r>
      <w:r w:rsidR="0084256A">
        <w:rPr>
          <w:rtl/>
        </w:rPr>
        <w:t xml:space="preserve"> </w:t>
      </w:r>
      <w:r w:rsidRPr="00CF24E8">
        <w:rPr>
          <w:rtl/>
        </w:rPr>
        <w:t>שעומדים</w:t>
      </w:r>
      <w:r w:rsidR="0084256A">
        <w:rPr>
          <w:rtl/>
        </w:rPr>
        <w:t xml:space="preserve"> </w:t>
      </w:r>
      <w:r w:rsidRPr="00CF24E8">
        <w:rPr>
          <w:rtl/>
        </w:rPr>
        <w:t>בניגוד</w:t>
      </w:r>
      <w:r w:rsidR="0084256A">
        <w:rPr>
          <w:rtl/>
        </w:rPr>
        <w:t xml:space="preserve"> </w:t>
      </w:r>
      <w:r w:rsidRPr="00CF24E8">
        <w:rPr>
          <w:rtl/>
        </w:rPr>
        <w:t>מוחלט</w:t>
      </w:r>
      <w:r w:rsidR="0084256A">
        <w:rPr>
          <w:rtl/>
        </w:rPr>
        <w:t xml:space="preserve"> </w:t>
      </w:r>
      <w:r w:rsidRPr="00CF24E8">
        <w:rPr>
          <w:rtl/>
        </w:rPr>
        <w:t>לערכי</w:t>
      </w:r>
      <w:r w:rsidR="0084256A">
        <w:rPr>
          <w:rtl/>
        </w:rPr>
        <w:t xml:space="preserve"> </w:t>
      </w:r>
      <w:r w:rsidRPr="00CF24E8">
        <w:rPr>
          <w:rtl/>
        </w:rPr>
        <w:t>היסוד</w:t>
      </w:r>
      <w:r w:rsidR="0084256A">
        <w:rPr>
          <w:rtl/>
        </w:rPr>
        <w:t xml:space="preserve"> </w:t>
      </w:r>
      <w:r w:rsidRPr="00CF24E8">
        <w:rPr>
          <w:rtl/>
        </w:rPr>
        <w:t>של מדינת ישראל, שזכויות אדם וזכויות אזרח</w:t>
      </w:r>
      <w:r w:rsidR="0084256A">
        <w:rPr>
          <w:rtl/>
        </w:rPr>
        <w:t xml:space="preserve"> </w:t>
      </w:r>
      <w:r w:rsidRPr="00CF24E8">
        <w:rPr>
          <w:rtl/>
        </w:rPr>
        <w:t xml:space="preserve">ושוויון ויכולת יישוב סכסוכים בדרכי נועם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גפני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ערכי היסוד של העם היהודי.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נעמי חזן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תודה,</w:t>
      </w:r>
      <w:r w:rsidR="0084256A">
        <w:rPr>
          <w:rtl/>
        </w:rPr>
        <w:t xml:space="preserve"> </w:t>
      </w:r>
      <w:r w:rsidRPr="00CF24E8">
        <w:rPr>
          <w:rtl/>
        </w:rPr>
        <w:t>חבר הכנסת גפני. זה המשפט הבא שלי.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 xml:space="preserve">– – – </w:t>
      </w:r>
      <w:r w:rsidR="00CF24E8" w:rsidRPr="00CF24E8">
        <w:rPr>
          <w:rtl/>
        </w:rPr>
        <w:t>ובניגוד</w:t>
      </w:r>
      <w:r>
        <w:rPr>
          <w:rtl/>
        </w:rPr>
        <w:t xml:space="preserve"> </w:t>
      </w:r>
      <w:r w:rsidR="00CF24E8" w:rsidRPr="00CF24E8">
        <w:rPr>
          <w:rtl/>
        </w:rPr>
        <w:t>מוחלט</w:t>
      </w:r>
      <w:r>
        <w:rPr>
          <w:rtl/>
        </w:rPr>
        <w:t xml:space="preserve"> </w:t>
      </w:r>
      <w:r w:rsidR="00CF24E8" w:rsidRPr="00CF24E8">
        <w:rPr>
          <w:rtl/>
        </w:rPr>
        <w:t>לערכי היסוד של העם היהודי ושל ההיסטוריה היהודית,</w:t>
      </w:r>
      <w:r>
        <w:rPr>
          <w:rtl/>
        </w:rPr>
        <w:t xml:space="preserve"> </w:t>
      </w:r>
      <w:r w:rsidR="00CF24E8" w:rsidRPr="00CF24E8">
        <w:rPr>
          <w:rtl/>
        </w:rPr>
        <w:t>במיוחד במאה ה</w:t>
      </w:r>
      <w:r>
        <w:rPr>
          <w:rtl/>
        </w:rPr>
        <w:t>-</w:t>
      </w:r>
      <w:r w:rsidR="00CF24E8" w:rsidRPr="00CF24E8">
        <w:rPr>
          <w:rtl/>
        </w:rPr>
        <w:t>20.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 נדרשים שוב לעמוד בחזית של העולם הנאור נגד מעשים מהסוג הזה. מדובר לא</w:t>
      </w:r>
      <w:r w:rsidR="0084256A">
        <w:rPr>
          <w:rtl/>
        </w:rPr>
        <w:t xml:space="preserve"> </w:t>
      </w:r>
      <w:r w:rsidRPr="00CF24E8">
        <w:rPr>
          <w:rtl/>
        </w:rPr>
        <w:t>רק</w:t>
      </w:r>
      <w:r w:rsidR="0084256A">
        <w:rPr>
          <w:rtl/>
        </w:rPr>
        <w:t xml:space="preserve"> </w:t>
      </w:r>
      <w:r w:rsidRPr="00CF24E8">
        <w:rPr>
          <w:rtl/>
        </w:rPr>
        <w:t>באמברגו</w:t>
      </w:r>
      <w:r w:rsidR="0084256A">
        <w:rPr>
          <w:rtl/>
        </w:rPr>
        <w:t xml:space="preserve"> </w:t>
      </w:r>
      <w:r w:rsidRPr="00CF24E8">
        <w:rPr>
          <w:rtl/>
        </w:rPr>
        <w:t>טוטלי,</w:t>
      </w:r>
      <w:r w:rsidR="0084256A">
        <w:rPr>
          <w:rtl/>
        </w:rPr>
        <w:t xml:space="preserve"> </w:t>
      </w:r>
      <w:r w:rsidRPr="00CF24E8">
        <w:rPr>
          <w:rtl/>
        </w:rPr>
        <w:t>מוחלט,</w:t>
      </w:r>
      <w:r w:rsidR="0084256A">
        <w:rPr>
          <w:rtl/>
        </w:rPr>
        <w:t xml:space="preserve"> </w:t>
      </w:r>
      <w:r w:rsidRPr="00CF24E8">
        <w:rPr>
          <w:rtl/>
        </w:rPr>
        <w:t>צבאי,</w:t>
      </w:r>
      <w:r w:rsidR="0084256A">
        <w:rPr>
          <w:rtl/>
        </w:rPr>
        <w:t xml:space="preserve"> </w:t>
      </w:r>
      <w:r w:rsidRPr="00CF24E8">
        <w:rPr>
          <w:rtl/>
        </w:rPr>
        <w:t>אבל מה שאנחנו צריכים לשאול את עצמנו זה איך</w:t>
      </w:r>
      <w:r w:rsidR="0084256A">
        <w:rPr>
          <w:rtl/>
        </w:rPr>
        <w:t xml:space="preserve"> </w:t>
      </w:r>
      <w:r w:rsidRPr="00CF24E8">
        <w:rPr>
          <w:rtl/>
        </w:rPr>
        <w:t>מדינת ישראל, כיצד מדינת ישראל, היום, עומדת בחזית של העולם הנאור לנוכח מעשים של</w:t>
      </w:r>
      <w:r w:rsidR="0084256A">
        <w:rPr>
          <w:rtl/>
        </w:rPr>
        <w:t xml:space="preserve"> </w:t>
      </w:r>
      <w:r w:rsidRPr="00CF24E8">
        <w:rPr>
          <w:rtl/>
        </w:rPr>
        <w:t>טיהור אתני?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</w:t>
      </w:r>
      <w:r w:rsidR="0084256A">
        <w:rPr>
          <w:rtl/>
        </w:rPr>
        <w:t xml:space="preserve"> </w:t>
      </w:r>
      <w:r w:rsidRPr="00CF24E8">
        <w:rPr>
          <w:rtl/>
        </w:rPr>
        <w:t>לאיכות</w:t>
      </w:r>
      <w:r w:rsidR="0084256A">
        <w:rPr>
          <w:rtl/>
        </w:rPr>
        <w:t xml:space="preserve"> </w:t>
      </w:r>
      <w:r w:rsidRPr="00CF24E8">
        <w:rPr>
          <w:rtl/>
        </w:rPr>
        <w:t>הסביבה</w:t>
      </w:r>
      <w:r w:rsidR="0084256A">
        <w:rPr>
          <w:rtl/>
        </w:rPr>
        <w:t xml:space="preserve"> </w:t>
      </w:r>
      <w:r w:rsidRPr="00CF24E8">
        <w:rPr>
          <w:rtl/>
        </w:rPr>
        <w:t>יוסי</w:t>
      </w:r>
      <w:r w:rsidR="0084256A">
        <w:rPr>
          <w:rtl/>
        </w:rPr>
        <w:t xml:space="preserve"> </w:t>
      </w:r>
      <w:r w:rsidRPr="00CF24E8">
        <w:rPr>
          <w:rtl/>
        </w:rPr>
        <w:t>שריד, הייתי רוצה להציע, מעבר למהלך שכבר</w:t>
      </w:r>
      <w:r w:rsidR="0084256A">
        <w:rPr>
          <w:rtl/>
        </w:rPr>
        <w:t xml:space="preserve"> </w:t>
      </w:r>
      <w:r w:rsidRPr="00CF24E8">
        <w:rPr>
          <w:rtl/>
        </w:rPr>
        <w:t>נעשה,</w:t>
      </w:r>
      <w:r w:rsidR="0084256A">
        <w:rPr>
          <w:rtl/>
        </w:rPr>
        <w:t xml:space="preserve"> </w:t>
      </w:r>
      <w:r w:rsidRPr="00CF24E8">
        <w:rPr>
          <w:rtl/>
        </w:rPr>
        <w:t>של גינוי, שני צעדים קונקרטיים ומיידיים, כי אנחנו חייבים להוביל את המהלך</w:t>
      </w:r>
      <w:r w:rsidR="0084256A">
        <w:rPr>
          <w:rtl/>
        </w:rPr>
        <w:t xml:space="preserve"> </w:t>
      </w:r>
      <w:r w:rsidRPr="00CF24E8">
        <w:rPr>
          <w:rtl/>
        </w:rPr>
        <w:t>ההומניטרי;</w:t>
      </w:r>
      <w:r w:rsidR="0084256A">
        <w:rPr>
          <w:rtl/>
        </w:rPr>
        <w:t xml:space="preserve"> </w:t>
      </w:r>
      <w:r w:rsidRPr="00CF24E8">
        <w:rPr>
          <w:rtl/>
        </w:rPr>
        <w:t>אנחנו,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מדינת ישראל. המהלך האחד </w:t>
      </w:r>
      <w:r w:rsidR="0084256A">
        <w:rPr>
          <w:rtl/>
        </w:rPr>
        <w:t>–</w:t>
      </w:r>
      <w:r w:rsidRPr="00CF24E8">
        <w:rPr>
          <w:rtl/>
        </w:rPr>
        <w:t xml:space="preserve"> הוצאנו לרואנדה סיוע הומניטרי, גם</w:t>
      </w:r>
      <w:r w:rsidR="0084256A">
        <w:rPr>
          <w:rtl/>
        </w:rPr>
        <w:t xml:space="preserve"> </w:t>
      </w:r>
      <w:r w:rsidRPr="00CF24E8">
        <w:rPr>
          <w:rtl/>
        </w:rPr>
        <w:t>לאנגולה</w:t>
      </w:r>
      <w:r w:rsidR="0084256A">
        <w:rPr>
          <w:rtl/>
        </w:rPr>
        <w:t xml:space="preserve"> </w:t>
      </w:r>
      <w:r w:rsidRPr="00CF24E8">
        <w:rPr>
          <w:rtl/>
        </w:rPr>
        <w:t>תכננו, אבל לבוסניה עדיין לא, ואנחנו צריכים להיות בשטח בראש המגישים את</w:t>
      </w:r>
      <w:r w:rsidR="0084256A">
        <w:rPr>
          <w:rtl/>
        </w:rPr>
        <w:t xml:space="preserve"> </w:t>
      </w:r>
      <w:r w:rsidRPr="00CF24E8">
        <w:rPr>
          <w:rtl/>
        </w:rPr>
        <w:t>הסיוע ההומניטרי. אנחנו, מדינת ישראל, כצעד ראשון.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מהלך</w:t>
      </w:r>
      <w:r w:rsidR="0084256A">
        <w:rPr>
          <w:rtl/>
        </w:rPr>
        <w:t xml:space="preserve"> </w:t>
      </w:r>
      <w:r w:rsidRPr="00CF24E8">
        <w:rPr>
          <w:rtl/>
        </w:rPr>
        <w:t>שני, מהלך שמתבקש מההיסטוריה שלנו במאה ה</w:t>
      </w:r>
      <w:r w:rsidR="0084256A">
        <w:rPr>
          <w:rtl/>
        </w:rPr>
        <w:t>-</w:t>
      </w:r>
      <w:r w:rsidRPr="00CF24E8">
        <w:rPr>
          <w:rtl/>
        </w:rPr>
        <w:t>20. בקונגרס אוויאן, ב</w:t>
      </w:r>
      <w:r w:rsidR="0084256A">
        <w:rPr>
          <w:rtl/>
        </w:rPr>
        <w:t>-</w:t>
      </w:r>
      <w:r w:rsidRPr="00CF24E8">
        <w:rPr>
          <w:rtl/>
        </w:rPr>
        <w:t>1936,</w:t>
      </w:r>
      <w:r w:rsidR="0084256A">
        <w:rPr>
          <w:rtl/>
        </w:rPr>
        <w:t xml:space="preserve"> </w:t>
      </w:r>
      <w:r w:rsidRPr="00CF24E8">
        <w:rPr>
          <w:rtl/>
        </w:rPr>
        <w:t>הוחלט</w:t>
      </w:r>
      <w:r w:rsidR="0084256A">
        <w:rPr>
          <w:rtl/>
        </w:rPr>
        <w:t xml:space="preserve"> </w:t>
      </w:r>
      <w:r w:rsidRPr="00CF24E8">
        <w:rPr>
          <w:rtl/>
        </w:rPr>
        <w:t>להקים</w:t>
      </w:r>
      <w:r w:rsidR="0084256A">
        <w:rPr>
          <w:rtl/>
        </w:rPr>
        <w:t xml:space="preserve"> </w:t>
      </w:r>
      <w:r w:rsidRPr="00CF24E8">
        <w:rPr>
          <w:rtl/>
        </w:rPr>
        <w:t>מקלט</w:t>
      </w:r>
      <w:r w:rsidR="0084256A">
        <w:rPr>
          <w:rtl/>
        </w:rPr>
        <w:t xml:space="preserve"> </w:t>
      </w:r>
      <w:r w:rsidRPr="00CF24E8">
        <w:rPr>
          <w:rtl/>
        </w:rPr>
        <w:t>לילה לבורחים, לנרדפים, על בסיס דתם; אז דובר בעיקר ביהודים,</w:t>
      </w:r>
      <w:r w:rsidR="0084256A">
        <w:rPr>
          <w:rtl/>
        </w:rPr>
        <w:t xml:space="preserve"> </w:t>
      </w:r>
      <w:r w:rsidRPr="00CF24E8">
        <w:rPr>
          <w:rtl/>
        </w:rPr>
        <w:t>ואף</w:t>
      </w:r>
      <w:r w:rsidR="0084256A">
        <w:rPr>
          <w:rtl/>
        </w:rPr>
        <w:t xml:space="preserve"> </w:t>
      </w:r>
      <w:r w:rsidRPr="00CF24E8">
        <w:rPr>
          <w:rtl/>
        </w:rPr>
        <w:t>אחת</w:t>
      </w:r>
      <w:r w:rsidR="0084256A">
        <w:rPr>
          <w:rtl/>
        </w:rPr>
        <w:t xml:space="preserve"> </w:t>
      </w:r>
      <w:r w:rsidRPr="00CF24E8">
        <w:rPr>
          <w:rtl/>
        </w:rPr>
        <w:t>ממדינות</w:t>
      </w:r>
      <w:r w:rsidR="0084256A">
        <w:rPr>
          <w:rtl/>
        </w:rPr>
        <w:t xml:space="preserve"> </w:t>
      </w:r>
      <w:r w:rsidRPr="00CF24E8">
        <w:rPr>
          <w:rtl/>
        </w:rPr>
        <w:t>העולם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הובילה את המהלך. אבל, אנחנו יכולים להציע, בשמנו,</w:t>
      </w:r>
      <w:r w:rsidR="0084256A">
        <w:rPr>
          <w:rtl/>
        </w:rPr>
        <w:t xml:space="preserve"> </w:t>
      </w:r>
      <w:r w:rsidRPr="00CF24E8">
        <w:rPr>
          <w:rtl/>
        </w:rPr>
        <w:t>ולהוביל את המהלך של מקלט לילה, לפתוח את שערי מדינת ישראל לפליטים עד תום הקרבות</w:t>
      </w:r>
      <w:r w:rsidR="0084256A">
        <w:rPr>
          <w:rtl/>
        </w:rPr>
        <w:t xml:space="preserve"> </w:t>
      </w:r>
      <w:r w:rsidRPr="00CF24E8">
        <w:rPr>
          <w:rtl/>
        </w:rPr>
        <w:t>בבוסניה.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נתחיל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המהלך ונדרוש ממדינות אחרות שיעשו מה שלא עשו עבור העם</w:t>
      </w:r>
      <w:r w:rsidR="0084256A">
        <w:rPr>
          <w:rtl/>
        </w:rPr>
        <w:t xml:space="preserve"> </w:t>
      </w:r>
      <w:r w:rsidRPr="00CF24E8">
        <w:rPr>
          <w:rtl/>
        </w:rPr>
        <w:t>היהודי</w:t>
      </w:r>
      <w:r w:rsidR="0084256A">
        <w:rPr>
          <w:rtl/>
        </w:rPr>
        <w:t xml:space="preserve"> </w:t>
      </w:r>
      <w:r w:rsidRPr="00CF24E8">
        <w:rPr>
          <w:rtl/>
        </w:rPr>
        <w:t>בסוף</w:t>
      </w:r>
      <w:r w:rsidR="0084256A">
        <w:rPr>
          <w:rtl/>
        </w:rPr>
        <w:t xml:space="preserve"> </w:t>
      </w:r>
      <w:r w:rsidRPr="00CF24E8">
        <w:rPr>
          <w:rtl/>
        </w:rPr>
        <w:t>שנות ה</w:t>
      </w:r>
      <w:r w:rsidR="0084256A">
        <w:rPr>
          <w:rtl/>
        </w:rPr>
        <w:t>-</w:t>
      </w:r>
      <w:r w:rsidRPr="00CF24E8">
        <w:rPr>
          <w:rtl/>
        </w:rPr>
        <w:t>30 ובשנות ה</w:t>
      </w:r>
      <w:r w:rsidR="0084256A">
        <w:rPr>
          <w:rtl/>
        </w:rPr>
        <w:t>-</w:t>
      </w:r>
      <w:r w:rsidRPr="00CF24E8">
        <w:rPr>
          <w:rtl/>
        </w:rPr>
        <w:t xml:space="preserve">40 </w:t>
      </w:r>
      <w:r w:rsidR="0084256A">
        <w:rPr>
          <w:rtl/>
        </w:rPr>
        <w:t>–</w:t>
      </w:r>
      <w:r w:rsidRPr="00CF24E8">
        <w:rPr>
          <w:rtl/>
        </w:rPr>
        <w:t xml:space="preserve"> ייתכן מאוד שאנחנו לא עשינו את שלנו במקרה</w:t>
      </w:r>
      <w:r w:rsidR="0084256A">
        <w:rPr>
          <w:rtl/>
        </w:rPr>
        <w:t xml:space="preserve"> </w:t>
      </w:r>
      <w:r w:rsidRPr="00CF24E8">
        <w:rPr>
          <w:rtl/>
        </w:rPr>
        <w:t>הזה.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שני המהלכים האלה נדרשים, אדוני השר לאיכות הסביבה. 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חבר הכנסת משה גפני, ואחריו </w:t>
      </w:r>
      <w:r w:rsidR="0084256A">
        <w:rPr>
          <w:rtl/>
        </w:rPr>
        <w:t>–</w:t>
      </w:r>
      <w:r w:rsidRPr="00CF24E8">
        <w:rPr>
          <w:rtl/>
        </w:rPr>
        <w:t xml:space="preserve"> אחרון, חבר הכנסת טלב אלסאנע.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גפני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רבותי חברי הכנסת, אדוני השר, אני רוצה להקדים ולומר בקשר</w:t>
      </w:r>
      <w:r w:rsidR="0084256A">
        <w:rPr>
          <w:rtl/>
        </w:rPr>
        <w:t xml:space="preserve"> </w:t>
      </w:r>
      <w:r w:rsidRPr="00CF24E8">
        <w:rPr>
          <w:rtl/>
        </w:rPr>
        <w:t>למה שאמרה חברת הכנסת נעמי חזן, שערכי היסוד של העם היהודי, לא במאה ה</w:t>
      </w:r>
      <w:r w:rsidR="0084256A">
        <w:rPr>
          <w:rtl/>
        </w:rPr>
        <w:t>-</w:t>
      </w:r>
      <w:r w:rsidRPr="00CF24E8">
        <w:rPr>
          <w:rtl/>
        </w:rPr>
        <w:t xml:space="preserve">20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נעמי חזן (מרצ):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אמרתי, גם.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גפני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אמרת,</w:t>
      </w:r>
      <w:r w:rsidR="0084256A">
        <w:rPr>
          <w:rtl/>
        </w:rPr>
        <w:t xml:space="preserve"> </w:t>
      </w:r>
      <w:r w:rsidRPr="00CF24E8">
        <w:rPr>
          <w:rtl/>
        </w:rPr>
        <w:t>בעיקר</w:t>
      </w:r>
      <w:r w:rsidR="0084256A">
        <w:rPr>
          <w:rtl/>
        </w:rPr>
        <w:t xml:space="preserve"> </w:t>
      </w:r>
      <w:r w:rsidRPr="00CF24E8">
        <w:rPr>
          <w:rtl/>
        </w:rPr>
        <w:t>במאה</w:t>
      </w:r>
      <w:r w:rsidR="0084256A">
        <w:rPr>
          <w:rtl/>
        </w:rPr>
        <w:t xml:space="preserve"> </w:t>
      </w:r>
      <w:r w:rsidRPr="00CF24E8">
        <w:rPr>
          <w:rtl/>
        </w:rPr>
        <w:t>ה</w:t>
      </w:r>
      <w:r w:rsidR="0084256A">
        <w:rPr>
          <w:rtl/>
        </w:rPr>
        <w:t>-</w:t>
      </w:r>
      <w:r w:rsidRPr="00CF24E8">
        <w:rPr>
          <w:rtl/>
        </w:rPr>
        <w:t>20.</w:t>
      </w:r>
      <w:r w:rsidR="0084256A">
        <w:rPr>
          <w:rtl/>
        </w:rPr>
        <w:t xml:space="preserve"> </w:t>
      </w:r>
      <w:r w:rsidRPr="00CF24E8">
        <w:rPr>
          <w:rtl/>
        </w:rPr>
        <w:t>ערכי היסוד של העם היהודי קיימים מאז היותו לעם,</w:t>
      </w:r>
      <w:r w:rsidR="0084256A">
        <w:rPr>
          <w:rtl/>
        </w:rPr>
        <w:t xml:space="preserve"> </w:t>
      </w:r>
      <w:r w:rsidRPr="00CF24E8">
        <w:rPr>
          <w:rtl/>
        </w:rPr>
        <w:t xml:space="preserve">כשהעולם היה אז נאור </w:t>
      </w:r>
      <w:r w:rsidR="0084256A">
        <w:rPr>
          <w:rtl/>
        </w:rPr>
        <w:t>–</w:t>
      </w:r>
      <w:r w:rsidRPr="00CF24E8">
        <w:rPr>
          <w:rtl/>
        </w:rPr>
        <w:t xml:space="preserve"> עובד אלילים. הוא ירש את ערכי היסוד מאבותיו, מאברהם, יצחק</w:t>
      </w:r>
      <w:r w:rsidR="0084256A">
        <w:rPr>
          <w:rtl/>
        </w:rPr>
        <w:t xml:space="preserve"> </w:t>
      </w:r>
      <w:r w:rsidRPr="00CF24E8">
        <w:rPr>
          <w:rtl/>
        </w:rPr>
        <w:t>ויעקב.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הנושא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קדושת החיים של כל יהודי, של כל עם ושל כל מי שנברא בצלם</w:t>
      </w:r>
      <w:r w:rsidR="0084256A">
        <w:rPr>
          <w:rtl/>
        </w:rPr>
        <w:t xml:space="preserve"> </w:t>
      </w:r>
      <w:r w:rsidRPr="00CF24E8">
        <w:rPr>
          <w:rtl/>
        </w:rPr>
        <w:t>אדם, בצלם אנוש, בצלם אלוקים.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שאנחנו</w:t>
      </w:r>
      <w:r w:rsidR="0084256A">
        <w:rPr>
          <w:rtl/>
        </w:rPr>
        <w:t xml:space="preserve"> </w:t>
      </w:r>
      <w:r w:rsidRPr="00CF24E8">
        <w:rPr>
          <w:rtl/>
        </w:rPr>
        <w:t xml:space="preserve">רואים היום </w:t>
      </w:r>
      <w:r w:rsidR="0084256A">
        <w:rPr>
          <w:rtl/>
        </w:rPr>
        <w:t>–</w:t>
      </w:r>
      <w:r w:rsidRPr="00CF24E8">
        <w:rPr>
          <w:rtl/>
        </w:rPr>
        <w:t xml:space="preserve"> רצח עם על רקע אתני, טרנספר בכוח, בזוועת עולם, מה</w:t>
      </w:r>
      <w:r w:rsidR="0084256A">
        <w:rPr>
          <w:rtl/>
        </w:rPr>
        <w:t xml:space="preserve"> </w:t>
      </w:r>
      <w:r w:rsidRPr="00CF24E8">
        <w:rPr>
          <w:rtl/>
        </w:rPr>
        <w:t>שנעשה</w:t>
      </w:r>
      <w:r w:rsidR="0084256A">
        <w:rPr>
          <w:rtl/>
        </w:rPr>
        <w:t xml:space="preserve"> </w:t>
      </w:r>
      <w:r w:rsidRPr="00CF24E8">
        <w:rPr>
          <w:rtl/>
        </w:rPr>
        <w:t>בבוסניה,</w:t>
      </w:r>
      <w:r w:rsidR="0084256A">
        <w:rPr>
          <w:rtl/>
        </w:rPr>
        <w:t xml:space="preserve"> </w:t>
      </w:r>
      <w:r w:rsidRPr="00CF24E8">
        <w:rPr>
          <w:rtl/>
        </w:rPr>
        <w:t>באירופה,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בסוף העולם, מקום שאיש לא רואה ואיש לא יודע.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קרוב למדינות שאנחנו קוראים להן המדינות הנאורות, שאנחנו רוצים לחקות אותן, צרפת,</w:t>
      </w:r>
      <w:r w:rsidR="0084256A">
        <w:rPr>
          <w:rtl/>
        </w:rPr>
        <w:t xml:space="preserve"> </w:t>
      </w:r>
      <w:r w:rsidRPr="00CF24E8">
        <w:rPr>
          <w:rtl/>
        </w:rPr>
        <w:t>בריטניה,</w:t>
      </w:r>
      <w:r w:rsidR="0084256A">
        <w:rPr>
          <w:rtl/>
        </w:rPr>
        <w:t xml:space="preserve"> </w:t>
      </w:r>
      <w:r w:rsidRPr="00CF24E8">
        <w:rPr>
          <w:rtl/>
        </w:rPr>
        <w:t>גרמניה</w:t>
      </w:r>
      <w:r w:rsidR="0084256A">
        <w:rPr>
          <w:rtl/>
        </w:rPr>
        <w:t xml:space="preserve"> </w:t>
      </w:r>
      <w:r w:rsidRPr="00CF24E8">
        <w:rPr>
          <w:rtl/>
        </w:rPr>
        <w:t>החדשה,</w:t>
      </w:r>
      <w:r w:rsidR="0084256A">
        <w:rPr>
          <w:rtl/>
        </w:rPr>
        <w:t xml:space="preserve"> </w:t>
      </w:r>
      <w:r w:rsidRPr="00CF24E8">
        <w:rPr>
          <w:rtl/>
        </w:rPr>
        <w:t>וארצות</w:t>
      </w:r>
      <w:r w:rsidR="0084256A">
        <w:rPr>
          <w:rtl/>
        </w:rPr>
        <w:t>-</w:t>
      </w:r>
      <w:r w:rsidRPr="00CF24E8">
        <w:rPr>
          <w:rtl/>
        </w:rPr>
        <w:t>הברית</w:t>
      </w:r>
      <w:r w:rsidR="0084256A">
        <w:rPr>
          <w:rtl/>
        </w:rPr>
        <w:t xml:space="preserve"> </w:t>
      </w:r>
      <w:r w:rsidRPr="00CF24E8">
        <w:rPr>
          <w:rtl/>
        </w:rPr>
        <w:t>מעל כולן, מדינות העולם המתורבת, הנאור,</w:t>
      </w:r>
      <w:r w:rsidR="0084256A">
        <w:rPr>
          <w:rtl/>
        </w:rPr>
        <w:t xml:space="preserve"> </w:t>
      </w:r>
      <w:r w:rsidRPr="00CF24E8">
        <w:rPr>
          <w:rtl/>
        </w:rPr>
        <w:t>שבכוחן,</w:t>
      </w:r>
      <w:r w:rsidR="0084256A">
        <w:rPr>
          <w:rtl/>
        </w:rPr>
        <w:t xml:space="preserve"> </w:t>
      </w:r>
      <w:r w:rsidRPr="00CF24E8">
        <w:rPr>
          <w:rtl/>
        </w:rPr>
        <w:t>בכוחנו אנחנו לא יכולים לפתור את הבעיה הזאת. אנחנו עם קטן, אנחנו מדינה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חזקה,</w:t>
      </w:r>
      <w:r w:rsidR="0084256A">
        <w:rPr>
          <w:rtl/>
        </w:rPr>
        <w:t xml:space="preserve"> </w:t>
      </w:r>
      <w:r w:rsidRPr="00CF24E8">
        <w:rPr>
          <w:rtl/>
        </w:rPr>
        <w:t>מדינה שנלחמת על קיומה, אבל מדינות העולם החזקות, הגדולות, שרואות מול</w:t>
      </w:r>
      <w:r w:rsidR="0084256A">
        <w:rPr>
          <w:rtl/>
        </w:rPr>
        <w:t xml:space="preserve"> </w:t>
      </w:r>
      <w:r w:rsidRPr="00CF24E8">
        <w:rPr>
          <w:rtl/>
        </w:rPr>
        <w:t>עיניהן,</w:t>
      </w:r>
      <w:r w:rsidR="0084256A">
        <w:rPr>
          <w:rtl/>
        </w:rPr>
        <w:t xml:space="preserve"> </w:t>
      </w:r>
      <w:r w:rsidRPr="00CF24E8">
        <w:rPr>
          <w:rtl/>
        </w:rPr>
        <w:t>בחצר</w:t>
      </w:r>
      <w:r w:rsidR="0084256A">
        <w:rPr>
          <w:rtl/>
        </w:rPr>
        <w:t xml:space="preserve"> </w:t>
      </w:r>
      <w:r w:rsidRPr="00CF24E8">
        <w:rPr>
          <w:rtl/>
        </w:rPr>
        <w:t>ביתן הן רואות רצח</w:t>
      </w:r>
      <w:r w:rsidR="0084256A">
        <w:rPr>
          <w:rtl/>
        </w:rPr>
        <w:t>-</w:t>
      </w:r>
      <w:r w:rsidRPr="00CF24E8">
        <w:rPr>
          <w:rtl/>
        </w:rPr>
        <w:t>עם, רצח של גברים, השפלת כבודן של נשים, ילדים,</w:t>
      </w:r>
      <w:r w:rsidR="0084256A">
        <w:rPr>
          <w:rtl/>
        </w:rPr>
        <w:t xml:space="preserve"> </w:t>
      </w:r>
      <w:r w:rsidRPr="00CF24E8">
        <w:rPr>
          <w:rtl/>
        </w:rPr>
        <w:t>הכול רואים את זה, זה לא סוד, זה קורה מול עיני העולם, והעולם שותק.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האו"ם,</w:t>
      </w:r>
      <w:r w:rsidR="0084256A">
        <w:rPr>
          <w:rtl/>
        </w:rPr>
        <w:t xml:space="preserve"> </w:t>
      </w:r>
      <w:r w:rsidRPr="00CF24E8">
        <w:rPr>
          <w:rtl/>
        </w:rPr>
        <w:t>שאנחנו מתחילים לדבר עליו כמי שישלח כוח לרמת</w:t>
      </w:r>
      <w:r w:rsidR="0084256A">
        <w:rPr>
          <w:rtl/>
        </w:rPr>
        <w:t>-</w:t>
      </w:r>
      <w:r w:rsidRPr="00CF24E8">
        <w:rPr>
          <w:rtl/>
        </w:rPr>
        <w:t>הגולן, או שיבוא לעשות</w:t>
      </w:r>
      <w:r w:rsidR="0084256A">
        <w:rPr>
          <w:rtl/>
        </w:rPr>
        <w:t xml:space="preserve"> </w:t>
      </w:r>
      <w:r w:rsidRPr="00CF24E8">
        <w:rPr>
          <w:rtl/>
        </w:rPr>
        <w:t>כאן</w:t>
      </w:r>
      <w:r w:rsidR="0084256A">
        <w:rPr>
          <w:rtl/>
        </w:rPr>
        <w:t xml:space="preserve"> </w:t>
      </w:r>
      <w:r w:rsidRPr="00CF24E8">
        <w:rPr>
          <w:rtl/>
        </w:rPr>
        <w:t>איזה סדר, אותו או"ם עלוב, ששלח לשם כוחות שנמצאים במעצר אצל הסרבים, ברצונם</w:t>
      </w:r>
      <w:r w:rsidR="0084256A">
        <w:rPr>
          <w:rtl/>
        </w:rPr>
        <w:t xml:space="preserve"> </w:t>
      </w:r>
      <w:r w:rsidRPr="00CF24E8">
        <w:rPr>
          <w:rtl/>
        </w:rPr>
        <w:t>עוצרים אותם, ברצונם משחררים אותם, האו"ם הזה נמצא שם. בושה וחרפה לעולם המתורבת.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גאה להיות בן לעם שהוא עם לבדד ישכון, שהוא עם אחר.</w:t>
      </w:r>
      <w:r w:rsidR="0084256A">
        <w:rPr>
          <w:rtl/>
        </w:rPr>
        <w:t xml:space="preserve"> </w:t>
      </w:r>
      <w:r w:rsidRPr="00CF24E8">
        <w:rPr>
          <w:rtl/>
        </w:rPr>
        <w:t>תמיד היינו נרדפים,</w:t>
      </w:r>
      <w:r w:rsidR="0084256A">
        <w:rPr>
          <w:rtl/>
        </w:rPr>
        <w:t xml:space="preserve"> </w:t>
      </w:r>
      <w:r w:rsidRPr="00CF24E8">
        <w:rPr>
          <w:rtl/>
        </w:rPr>
        <w:t>אבל לעולם ומעולם לא היינו רודפים. נלחמנו על קיומנו בכל השנים, בכל התקופות, אבל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יכולים, גם מחמת החינוך שקיבלנו, גם ממה שטבוע בדמנו, אנחנו לא יכולים</w:t>
      </w:r>
      <w:r w:rsidR="0084256A">
        <w:rPr>
          <w:rtl/>
        </w:rPr>
        <w:t xml:space="preserve"> </w:t>
      </w:r>
      <w:r w:rsidRPr="00CF24E8">
        <w:rPr>
          <w:rtl/>
        </w:rPr>
        <w:t>לראות את מה שנעשה בבוסניה.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מסיים, גברתי היושבת</w:t>
      </w:r>
      <w:r w:rsidR="0084256A">
        <w:rPr>
          <w:rtl/>
        </w:rPr>
        <w:t>-</w:t>
      </w:r>
      <w:r w:rsidRPr="00CF24E8">
        <w:rPr>
          <w:rtl/>
        </w:rPr>
        <w:t>ראש.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אתה,</w:t>
      </w:r>
      <w:r w:rsidR="0084256A">
        <w:rPr>
          <w:rtl/>
        </w:rPr>
        <w:t xml:space="preserve"> </w:t>
      </w:r>
      <w:r w:rsidRPr="00CF24E8">
        <w:rPr>
          <w:rtl/>
        </w:rPr>
        <w:t>כמעט</w:t>
      </w:r>
      <w:r w:rsidR="0084256A">
        <w:rPr>
          <w:rtl/>
        </w:rPr>
        <w:t xml:space="preserve"> </w:t>
      </w:r>
      <w:r w:rsidRPr="00CF24E8">
        <w:rPr>
          <w:rtl/>
        </w:rPr>
        <w:t>יותר מכל אחד אחר, קרוב היום, מטבע הדברים, אתה גם</w:t>
      </w:r>
      <w:r w:rsidR="0084256A">
        <w:rPr>
          <w:rtl/>
        </w:rPr>
        <w:t xml:space="preserve"> </w:t>
      </w:r>
      <w:r w:rsidRPr="00CF24E8">
        <w:rPr>
          <w:rtl/>
        </w:rPr>
        <w:t>מעורב</w:t>
      </w:r>
      <w:r w:rsidR="0084256A">
        <w:rPr>
          <w:rtl/>
        </w:rPr>
        <w:t xml:space="preserve"> </w:t>
      </w:r>
      <w:r w:rsidRPr="00CF24E8">
        <w:rPr>
          <w:rtl/>
        </w:rPr>
        <w:t>בנושא הזה של בוסניה, אבל גם בנושא השיחות עם המוסלמים, עם המדינות השכנות</w:t>
      </w:r>
      <w:r w:rsidR="0084256A">
        <w:rPr>
          <w:rtl/>
        </w:rPr>
        <w:t xml:space="preserve"> </w:t>
      </w:r>
      <w:r w:rsidRPr="00CF24E8">
        <w:rPr>
          <w:rtl/>
        </w:rPr>
        <w:t>אלינו.</w:t>
      </w:r>
      <w:r w:rsidR="0084256A">
        <w:rPr>
          <w:rtl/>
        </w:rPr>
        <w:t xml:space="preserve"> </w:t>
      </w:r>
      <w:r w:rsidRPr="00CF24E8">
        <w:rPr>
          <w:rtl/>
        </w:rPr>
        <w:t>המדינות המוסלמיות שותקות.</w:t>
      </w:r>
      <w:r w:rsidR="0084256A">
        <w:rPr>
          <w:rtl/>
        </w:rPr>
        <w:t xml:space="preserve"> </w:t>
      </w:r>
      <w:r w:rsidRPr="00CF24E8">
        <w:rPr>
          <w:rtl/>
        </w:rPr>
        <w:t>איך קורה דבר כזה? היה עולה על דעתנו שאחינו,</w:t>
      </w:r>
      <w:r w:rsidR="0084256A">
        <w:rPr>
          <w:rtl/>
        </w:rPr>
        <w:t xml:space="preserve"> </w:t>
      </w:r>
      <w:r w:rsidRPr="00CF24E8">
        <w:rPr>
          <w:rtl/>
        </w:rPr>
        <w:t>עצמנו</w:t>
      </w:r>
      <w:r w:rsidR="0084256A">
        <w:rPr>
          <w:rtl/>
        </w:rPr>
        <w:t xml:space="preserve"> </w:t>
      </w:r>
      <w:r w:rsidRPr="00CF24E8">
        <w:rPr>
          <w:rtl/>
        </w:rPr>
        <w:t>ובשרנו,</w:t>
      </w:r>
      <w:r w:rsidR="0084256A">
        <w:rPr>
          <w:rtl/>
        </w:rPr>
        <w:t xml:space="preserve"> </w:t>
      </w:r>
      <w:r w:rsidRPr="00CF24E8">
        <w:rPr>
          <w:rtl/>
        </w:rPr>
        <w:t>היו</w:t>
      </w:r>
      <w:r w:rsidR="0084256A">
        <w:rPr>
          <w:rtl/>
        </w:rPr>
        <w:t xml:space="preserve"> </w:t>
      </w:r>
      <w:r w:rsidRPr="00CF24E8">
        <w:rPr>
          <w:rtl/>
        </w:rPr>
        <w:t>נרדפים כך באיזה מקום בעולם והיינו שותקים? לא היינו הופכים</w:t>
      </w:r>
      <w:r w:rsidR="0084256A">
        <w:rPr>
          <w:rtl/>
        </w:rPr>
        <w:t xml:space="preserve"> </w:t>
      </w:r>
      <w:r w:rsidRPr="00CF24E8">
        <w:rPr>
          <w:rtl/>
        </w:rPr>
        <w:t>עולם</w:t>
      </w:r>
      <w:r w:rsidR="0084256A">
        <w:rPr>
          <w:rtl/>
        </w:rPr>
        <w:t xml:space="preserve"> </w:t>
      </w:r>
      <w:r w:rsidRPr="00CF24E8">
        <w:rPr>
          <w:rtl/>
        </w:rPr>
        <w:t>ומלואו? היינו יכולים לשבת על כיסאותינו ולנהל מדינה בשקט? איפה כל המדינות</w:t>
      </w:r>
      <w:r w:rsidR="0084256A">
        <w:rPr>
          <w:rtl/>
        </w:rPr>
        <w:t xml:space="preserve"> </w:t>
      </w:r>
      <w:r w:rsidRPr="00CF24E8">
        <w:rPr>
          <w:rtl/>
        </w:rPr>
        <w:t>המוסלמיות? הרי</w:t>
      </w:r>
      <w:r w:rsidR="0084256A">
        <w:rPr>
          <w:rtl/>
        </w:rPr>
        <w:t xml:space="preserve"> </w:t>
      </w:r>
      <w:r w:rsidRPr="00CF24E8">
        <w:rPr>
          <w:rtl/>
        </w:rPr>
        <w:t>אתם,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האנשים האלה, אנחנו</w:t>
      </w:r>
      <w:r w:rsidR="0084256A">
        <w:rPr>
          <w:rtl/>
        </w:rPr>
        <w:t xml:space="preserve"> </w:t>
      </w:r>
      <w:r w:rsidRPr="00CF24E8">
        <w:rPr>
          <w:rtl/>
        </w:rPr>
        <w:t>רוצים לחיות בשותפות, לעשות שלום.</w:t>
      </w:r>
      <w:r w:rsidR="0084256A">
        <w:rPr>
          <w:rtl/>
        </w:rPr>
        <w:t xml:space="preserve"> </w:t>
      </w:r>
      <w:r w:rsidRPr="00CF24E8">
        <w:rPr>
          <w:rtl/>
        </w:rPr>
        <w:t>קהו</w:t>
      </w:r>
      <w:r w:rsidR="0084256A">
        <w:rPr>
          <w:rtl/>
        </w:rPr>
        <w:t xml:space="preserve"> </w:t>
      </w:r>
      <w:r w:rsidRPr="00CF24E8">
        <w:rPr>
          <w:rtl/>
        </w:rPr>
        <w:t>חושיהם?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שמעניין</w:t>
      </w:r>
      <w:r w:rsidR="0084256A">
        <w:rPr>
          <w:rtl/>
        </w:rPr>
        <w:t xml:space="preserve"> </w:t>
      </w:r>
      <w:r w:rsidRPr="00CF24E8">
        <w:rPr>
          <w:rtl/>
        </w:rPr>
        <w:t>אותם</w:t>
      </w:r>
      <w:r w:rsidR="0084256A">
        <w:rPr>
          <w:rtl/>
        </w:rPr>
        <w:t xml:space="preserve"> </w:t>
      </w:r>
      <w:r w:rsidRPr="00CF24E8">
        <w:rPr>
          <w:rtl/>
        </w:rPr>
        <w:t>זה המלחמות אתנו והחבלות והטרור.</w:t>
      </w:r>
      <w:r w:rsidR="0084256A">
        <w:rPr>
          <w:rtl/>
        </w:rPr>
        <w:t xml:space="preserve"> </w:t>
      </w:r>
      <w:r w:rsidRPr="00CF24E8">
        <w:rPr>
          <w:rtl/>
        </w:rPr>
        <w:t>המוסלמים</w:t>
      </w:r>
      <w:r w:rsidR="0084256A">
        <w:rPr>
          <w:rtl/>
        </w:rPr>
        <w:t xml:space="preserve"> </w:t>
      </w:r>
      <w:r w:rsidRPr="00CF24E8">
        <w:rPr>
          <w:rtl/>
        </w:rPr>
        <w:t>נרצחים</w:t>
      </w:r>
      <w:r w:rsidR="0084256A">
        <w:rPr>
          <w:rtl/>
        </w:rPr>
        <w:t xml:space="preserve"> </w:t>
      </w:r>
      <w:r w:rsidRPr="00CF24E8">
        <w:rPr>
          <w:rtl/>
        </w:rPr>
        <w:t>בבוסניה, היכן הם? היכן כל המדינות המוסלמיות? אני הייתי מציע לשאול אותם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השאלה</w:t>
      </w:r>
      <w:r w:rsidR="0084256A">
        <w:rPr>
          <w:rtl/>
        </w:rPr>
        <w:t xml:space="preserve"> </w:t>
      </w:r>
      <w:r w:rsidRPr="00CF24E8">
        <w:rPr>
          <w:rtl/>
        </w:rPr>
        <w:t>הזאת,</w:t>
      </w:r>
      <w:r w:rsidR="0084256A">
        <w:rPr>
          <w:rtl/>
        </w:rPr>
        <w:t xml:space="preserve"> </w:t>
      </w:r>
      <w:r w:rsidRPr="00CF24E8">
        <w:rPr>
          <w:rtl/>
        </w:rPr>
        <w:t>לזעוק, להתריע. כבנים לעם היהודי, לשאול, היכן אתם? הרי יש לכם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כוח, יש לכם נשק, יש לכם כסף </w:t>
      </w:r>
      <w:r w:rsidR="0084256A">
        <w:rPr>
          <w:rtl/>
        </w:rPr>
        <w:t>–</w:t>
      </w:r>
      <w:r w:rsidRPr="00CF24E8">
        <w:rPr>
          <w:rtl/>
        </w:rPr>
        <w:t xml:space="preserve"> למה אתם שותקים? 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טלב</w:t>
      </w:r>
      <w:r w:rsidR="0084256A">
        <w:rPr>
          <w:rtl/>
        </w:rPr>
        <w:t xml:space="preserve"> </w:t>
      </w:r>
      <w:r w:rsidRPr="00CF24E8">
        <w:rPr>
          <w:rtl/>
        </w:rPr>
        <w:t>אלסאנע.</w:t>
      </w:r>
      <w:r w:rsidR="0084256A">
        <w:rPr>
          <w:rtl/>
        </w:rPr>
        <w:t xml:space="preserve"> </w:t>
      </w:r>
      <w:r w:rsidRPr="00CF24E8">
        <w:rPr>
          <w:rtl/>
        </w:rPr>
        <w:t>לאחר מכן ישיב השר יוסי שריד בשם הממשלה.</w:t>
      </w:r>
      <w:r w:rsidR="0084256A">
        <w:rPr>
          <w:rtl/>
        </w:rPr>
        <w:t xml:space="preserve"> </w:t>
      </w:r>
      <w:r w:rsidRPr="00CF24E8">
        <w:rPr>
          <w:rtl/>
        </w:rPr>
        <w:t>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טלב אלסאנע (מד"ע):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</w:t>
      </w:r>
      <w:r w:rsidR="0084256A">
        <w:rPr>
          <w:rtl/>
        </w:rPr>
        <w:t xml:space="preserve"> </w:t>
      </w:r>
      <w:r w:rsidRPr="00CF24E8">
        <w:rPr>
          <w:rtl/>
        </w:rPr>
        <w:t>נכבדה,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שמתרחש בבוסניה הוא לא בעיית הבוסנים</w:t>
      </w:r>
      <w:r w:rsidR="0084256A">
        <w:rPr>
          <w:rtl/>
        </w:rPr>
        <w:t xml:space="preserve"> </w:t>
      </w:r>
      <w:r w:rsidRPr="00CF24E8">
        <w:rPr>
          <w:rtl/>
        </w:rPr>
        <w:t>בלבד,</w:t>
      </w:r>
      <w:r w:rsidR="0084256A">
        <w:rPr>
          <w:rtl/>
        </w:rPr>
        <w:t xml:space="preserve"> </w:t>
      </w:r>
      <w:r w:rsidRPr="00CF24E8">
        <w:rPr>
          <w:rtl/>
        </w:rPr>
        <w:t>אפילו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בעיית</w:t>
      </w:r>
      <w:r w:rsidR="0084256A">
        <w:rPr>
          <w:rtl/>
        </w:rPr>
        <w:t xml:space="preserve"> </w:t>
      </w:r>
      <w:r w:rsidRPr="00CF24E8">
        <w:rPr>
          <w:rtl/>
        </w:rPr>
        <w:t>הבוסנים</w:t>
      </w:r>
      <w:r w:rsidR="0084256A">
        <w:rPr>
          <w:rtl/>
        </w:rPr>
        <w:t xml:space="preserve"> </w:t>
      </w:r>
      <w:r w:rsidRPr="00CF24E8">
        <w:rPr>
          <w:rtl/>
        </w:rPr>
        <w:t>בכלל.</w:t>
      </w:r>
      <w:r w:rsidR="0084256A">
        <w:rPr>
          <w:rtl/>
        </w:rPr>
        <w:t xml:space="preserve"> </w:t>
      </w:r>
      <w:r w:rsidRPr="00CF24E8">
        <w:rPr>
          <w:rtl/>
        </w:rPr>
        <w:t>זו בעיית העולם, זו בעיית בני האדם, זו</w:t>
      </w:r>
      <w:r w:rsidR="0084256A">
        <w:rPr>
          <w:rtl/>
        </w:rPr>
        <w:t xml:space="preserve"> </w:t>
      </w:r>
      <w:r w:rsidRPr="00CF24E8">
        <w:rPr>
          <w:rtl/>
        </w:rPr>
        <w:t>בעיית</w:t>
      </w:r>
      <w:r w:rsidR="0084256A">
        <w:rPr>
          <w:rtl/>
        </w:rPr>
        <w:t xml:space="preserve"> </w:t>
      </w:r>
      <w:r w:rsidRPr="00CF24E8">
        <w:rPr>
          <w:rtl/>
        </w:rPr>
        <w:t>המוסר,</w:t>
      </w:r>
      <w:r w:rsidR="0084256A">
        <w:rPr>
          <w:rtl/>
        </w:rPr>
        <w:t xml:space="preserve"> </w:t>
      </w:r>
      <w:r w:rsidRPr="00CF24E8">
        <w:rPr>
          <w:rtl/>
        </w:rPr>
        <w:t>שהפך</w:t>
      </w:r>
      <w:r w:rsidR="0084256A">
        <w:rPr>
          <w:rtl/>
        </w:rPr>
        <w:t xml:space="preserve"> </w:t>
      </w:r>
      <w:r w:rsidRPr="00CF24E8">
        <w:rPr>
          <w:rtl/>
        </w:rPr>
        <w:t>להיות מוסר חומרני. האינטרסים הכלכליים הם המצפון של העולם,</w:t>
      </w:r>
      <w:r w:rsidR="0084256A">
        <w:rPr>
          <w:rtl/>
        </w:rPr>
        <w:t xml:space="preserve"> </w:t>
      </w:r>
      <w:r w:rsidRPr="00CF24E8">
        <w:rPr>
          <w:rtl/>
        </w:rPr>
        <w:t>המצפון</w:t>
      </w:r>
      <w:r w:rsidR="0084256A">
        <w:rPr>
          <w:rtl/>
        </w:rPr>
        <w:t xml:space="preserve"> </w:t>
      </w:r>
      <w:r w:rsidRPr="00CF24E8">
        <w:rPr>
          <w:rtl/>
        </w:rPr>
        <w:t>של הפוליטיקאים והמצפון של המנהיגים שבעולם. אילו היה בבוסניה נפט, היינו</w:t>
      </w:r>
      <w:r w:rsidR="0084256A">
        <w:rPr>
          <w:rtl/>
        </w:rPr>
        <w:t xml:space="preserve"> </w:t>
      </w:r>
      <w:r w:rsidRPr="00CF24E8">
        <w:rPr>
          <w:rtl/>
        </w:rPr>
        <w:t>רואים</w:t>
      </w:r>
      <w:r w:rsidR="0084256A">
        <w:rPr>
          <w:rtl/>
        </w:rPr>
        <w:t xml:space="preserve"> </w:t>
      </w:r>
      <w:r w:rsidRPr="00CF24E8">
        <w:rPr>
          <w:rtl/>
        </w:rPr>
        <w:t>את הצעקה שקמה בשם זכויות האדם, היינו רואים את העולם הצבוע, איך הוא נזעק</w:t>
      </w:r>
      <w:r w:rsidR="0084256A">
        <w:rPr>
          <w:rtl/>
        </w:rPr>
        <w:t xml:space="preserve"> </w:t>
      </w:r>
      <w:r w:rsidRPr="00CF24E8">
        <w:rPr>
          <w:rtl/>
        </w:rPr>
        <w:t>ומזדעק כדי להגן על חייהם ועל הנפשות שחיות בבוסניה.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ילדים</w:t>
      </w:r>
      <w:r w:rsidR="0084256A">
        <w:rPr>
          <w:rtl/>
        </w:rPr>
        <w:t xml:space="preserve"> </w:t>
      </w:r>
      <w:r w:rsidRPr="00CF24E8">
        <w:rPr>
          <w:rtl/>
        </w:rPr>
        <w:t>נהרגים ונרצחים, רבבות נשים נאנסות, לוקחים גברים בשבי ומחסלים אותם.</w:t>
      </w:r>
      <w:r w:rsidR="0084256A">
        <w:rPr>
          <w:rtl/>
        </w:rPr>
        <w:t xml:space="preserve"> </w:t>
      </w:r>
      <w:r w:rsidRPr="00CF24E8">
        <w:rPr>
          <w:rtl/>
        </w:rPr>
        <w:t>ניקוי אתני, פעולות ג'נוסייד, וכל העולם עומד חירש, לא שמע, לא ראה. הם לא יכולים</w:t>
      </w:r>
      <w:r w:rsidR="0084256A">
        <w:rPr>
          <w:rtl/>
        </w:rPr>
        <w:t xml:space="preserve"> </w:t>
      </w:r>
      <w:r w:rsidRPr="00CF24E8">
        <w:rPr>
          <w:rtl/>
        </w:rPr>
        <w:t>להגיד</w:t>
      </w:r>
      <w:r w:rsidR="0084256A">
        <w:rPr>
          <w:rtl/>
        </w:rPr>
        <w:t xml:space="preserve"> </w:t>
      </w:r>
      <w:r w:rsidRPr="00CF24E8">
        <w:rPr>
          <w:rtl/>
        </w:rPr>
        <w:t>שלא</w:t>
      </w:r>
      <w:r w:rsidR="0084256A">
        <w:rPr>
          <w:rtl/>
        </w:rPr>
        <w:t xml:space="preserve"> </w:t>
      </w:r>
      <w:r w:rsidRPr="00CF24E8">
        <w:rPr>
          <w:rtl/>
        </w:rPr>
        <w:t>ידענו.</w:t>
      </w:r>
      <w:r w:rsidR="0084256A">
        <w:rPr>
          <w:rtl/>
        </w:rPr>
        <w:t xml:space="preserve"> </w:t>
      </w:r>
      <w:r w:rsidRPr="00CF24E8">
        <w:rPr>
          <w:rtl/>
        </w:rPr>
        <w:t>לדעתי,</w:t>
      </w:r>
      <w:r w:rsidR="0084256A">
        <w:rPr>
          <w:rtl/>
        </w:rPr>
        <w:t xml:space="preserve"> </w:t>
      </w:r>
      <w:r w:rsidRPr="00CF24E8">
        <w:rPr>
          <w:rtl/>
        </w:rPr>
        <w:t>מה שמתרחש בבוסניה זו שואה שנייה. יש כאן פושע נאצי</w:t>
      </w:r>
      <w:r w:rsidR="0084256A">
        <w:rPr>
          <w:rtl/>
        </w:rPr>
        <w:t xml:space="preserve"> </w:t>
      </w:r>
      <w:r w:rsidRPr="00CF24E8">
        <w:rPr>
          <w:rtl/>
        </w:rPr>
        <w:t>לדעתי לא פחות מהיטלר.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מסכים</w:t>
      </w:r>
      <w:r w:rsidR="0084256A">
        <w:rPr>
          <w:rtl/>
        </w:rPr>
        <w:t xml:space="preserve"> </w:t>
      </w:r>
      <w:r w:rsidRPr="00CF24E8">
        <w:rPr>
          <w:rtl/>
        </w:rPr>
        <w:t>במאה אחוז למה שאתה אומר, אבל בכל זאת, לשאלה של חבר הכנסת גפני</w:t>
      </w:r>
      <w:r w:rsidR="0084256A">
        <w:rPr>
          <w:rtl/>
        </w:rPr>
        <w:t xml:space="preserve"> </w:t>
      </w:r>
      <w:r w:rsidRPr="00CF24E8">
        <w:rPr>
          <w:rtl/>
        </w:rPr>
        <w:t>היה טעם מסוים. ברור שזו בעיה של כל העולם.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 כדאי להשוות.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טלב אלסאנע (מד"ע):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דבריו</w:t>
      </w:r>
      <w:r w:rsidR="0084256A">
        <w:rPr>
          <w:rtl/>
        </w:rPr>
        <w:t xml:space="preserve"> </w:t>
      </w:r>
      <w:r w:rsidRPr="00CF24E8">
        <w:rPr>
          <w:rtl/>
        </w:rPr>
        <w:t>של חבר הכנסת גפני צודקים. אני רק יכול להגיד שהייתי רוצה לשמוע צעקה</w:t>
      </w:r>
      <w:r w:rsidR="0084256A">
        <w:rPr>
          <w:rtl/>
        </w:rPr>
        <w:t xml:space="preserve"> </w:t>
      </w:r>
      <w:r w:rsidRPr="00CF24E8">
        <w:rPr>
          <w:rtl/>
        </w:rPr>
        <w:t>ביתר</w:t>
      </w:r>
      <w:r w:rsidR="0084256A">
        <w:rPr>
          <w:rtl/>
        </w:rPr>
        <w:t xml:space="preserve"> </w:t>
      </w:r>
      <w:r w:rsidRPr="00CF24E8">
        <w:rPr>
          <w:rtl/>
        </w:rPr>
        <w:t>שאת מהעולם המוסלמי.</w:t>
      </w:r>
      <w:r w:rsidR="0084256A">
        <w:rPr>
          <w:rtl/>
        </w:rPr>
        <w:t xml:space="preserve"> </w:t>
      </w:r>
      <w:r w:rsidRPr="00CF24E8">
        <w:rPr>
          <w:rtl/>
        </w:rPr>
        <w:t>לצערי, אני יכול להגיד שהתחושה הפכה להיות גם של סולם</w:t>
      </w:r>
      <w:r w:rsidR="0084256A">
        <w:rPr>
          <w:rtl/>
        </w:rPr>
        <w:t xml:space="preserve"> </w:t>
      </w:r>
      <w:r w:rsidRPr="00CF24E8">
        <w:rPr>
          <w:rtl/>
        </w:rPr>
        <w:t>ערכים.</w:t>
      </w:r>
      <w:r w:rsidR="0084256A">
        <w:rPr>
          <w:rtl/>
        </w:rPr>
        <w:t xml:space="preserve"> </w:t>
      </w:r>
      <w:r w:rsidRPr="00CF24E8">
        <w:rPr>
          <w:rtl/>
        </w:rPr>
        <w:t>מבחינה</w:t>
      </w:r>
      <w:r w:rsidR="0084256A">
        <w:rPr>
          <w:rtl/>
        </w:rPr>
        <w:t xml:space="preserve"> </w:t>
      </w:r>
      <w:r w:rsidRPr="00CF24E8">
        <w:rPr>
          <w:rtl/>
        </w:rPr>
        <w:t>ערכית יש אצל המוסלמים הזדעקות לעזרת אחים. כאשר אומרים ג'יהאד,</w:t>
      </w:r>
      <w:r w:rsidR="0084256A">
        <w:rPr>
          <w:rtl/>
        </w:rPr>
        <w:t xml:space="preserve"> </w:t>
      </w:r>
      <w:r w:rsidRPr="00CF24E8">
        <w:rPr>
          <w:rtl/>
        </w:rPr>
        <w:t>מדי</w:t>
      </w:r>
      <w:r w:rsidR="0084256A">
        <w:rPr>
          <w:rtl/>
        </w:rPr>
        <w:t xml:space="preserve"> </w:t>
      </w:r>
      <w:r w:rsidRPr="00CF24E8">
        <w:rPr>
          <w:rtl/>
        </w:rPr>
        <w:t>פעם</w:t>
      </w:r>
      <w:r w:rsidR="0084256A">
        <w:rPr>
          <w:rtl/>
        </w:rPr>
        <w:t xml:space="preserve"> </w:t>
      </w:r>
      <w:r w:rsidRPr="00CF24E8">
        <w:rPr>
          <w:rtl/>
        </w:rPr>
        <w:t>מבינים</w:t>
      </w:r>
      <w:r w:rsidR="0084256A">
        <w:rPr>
          <w:rtl/>
        </w:rPr>
        <w:t xml:space="preserve"> </w:t>
      </w:r>
      <w:r w:rsidRPr="00CF24E8">
        <w:rPr>
          <w:rtl/>
        </w:rPr>
        <w:t>כאילו</w:t>
      </w:r>
      <w:r w:rsidR="0084256A">
        <w:rPr>
          <w:rtl/>
        </w:rPr>
        <w:t xml:space="preserve"> </w:t>
      </w:r>
      <w:r w:rsidRPr="00CF24E8">
        <w:rPr>
          <w:rtl/>
        </w:rPr>
        <w:t>זה ג'יהאד נגד היהודים או במצב של הכיבוש בגדה המערבית.</w:t>
      </w:r>
      <w:r w:rsidR="0084256A">
        <w:rPr>
          <w:rtl/>
        </w:rPr>
        <w:t xml:space="preserve"> </w:t>
      </w:r>
      <w:r w:rsidRPr="00CF24E8">
        <w:rPr>
          <w:rtl/>
        </w:rPr>
        <w:t>ג'יהאד בא לפעמים כדי להגן על האחים המוסלמים. ואם יש מקרה מיוחד שצריך להעלות בו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המושג</w:t>
      </w:r>
      <w:r w:rsidR="0084256A">
        <w:rPr>
          <w:rtl/>
        </w:rPr>
        <w:t xml:space="preserve"> </w:t>
      </w:r>
      <w:r w:rsidRPr="00CF24E8">
        <w:rPr>
          <w:rtl/>
        </w:rPr>
        <w:t>הזה, זה המקרה הזה. עם שלם עומד בפני הכחדה, בפני מעשה ג'נוסייד, בפני</w:t>
      </w:r>
      <w:r w:rsidR="0084256A">
        <w:rPr>
          <w:rtl/>
        </w:rPr>
        <w:t xml:space="preserve"> </w:t>
      </w:r>
      <w:r w:rsidRPr="00CF24E8">
        <w:rPr>
          <w:rtl/>
        </w:rPr>
        <w:t>חיסול.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הייתי מצפה ממדינות האסלאם, ממדינות ערב, שיעמדו בראש החץ, בחוד החנית,</w:t>
      </w:r>
      <w:r w:rsidR="0084256A">
        <w:rPr>
          <w:rtl/>
        </w:rPr>
        <w:t xml:space="preserve"> </w:t>
      </w:r>
      <w:r w:rsidRPr="00CF24E8">
        <w:rPr>
          <w:rtl/>
        </w:rPr>
        <w:t>כדי להעמיד את הפושע הסרבי במקומו.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רואים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העולם</w:t>
      </w:r>
      <w:r w:rsidR="0084256A">
        <w:rPr>
          <w:rtl/>
        </w:rPr>
        <w:t xml:space="preserve"> </w:t>
      </w:r>
      <w:r w:rsidRPr="00CF24E8">
        <w:rPr>
          <w:rtl/>
        </w:rPr>
        <w:t>יוצא</w:t>
      </w:r>
      <w:r w:rsidR="0084256A">
        <w:rPr>
          <w:rtl/>
        </w:rPr>
        <w:t xml:space="preserve"> </w:t>
      </w:r>
      <w:r w:rsidRPr="00CF24E8">
        <w:rPr>
          <w:rtl/>
        </w:rPr>
        <w:t>בהצהרות, מטיף מוסר לקורבן.</w:t>
      </w:r>
      <w:r w:rsidR="0084256A">
        <w:rPr>
          <w:rtl/>
        </w:rPr>
        <w:t xml:space="preserve"> </w:t>
      </w:r>
      <w:r w:rsidRPr="00CF24E8">
        <w:rPr>
          <w:rtl/>
        </w:rPr>
        <w:t>ויותר מזה, אתם</w:t>
      </w:r>
      <w:r w:rsidR="0084256A">
        <w:rPr>
          <w:rtl/>
        </w:rPr>
        <w:t xml:space="preserve"> </w:t>
      </w:r>
      <w:r w:rsidRPr="00CF24E8">
        <w:rPr>
          <w:rtl/>
        </w:rPr>
        <w:t>יודעים,</w:t>
      </w:r>
      <w:r w:rsidR="0084256A">
        <w:rPr>
          <w:rtl/>
        </w:rPr>
        <w:t xml:space="preserve"> </w:t>
      </w:r>
      <w:r w:rsidRPr="00CF24E8">
        <w:rPr>
          <w:rtl/>
        </w:rPr>
        <w:t>רבותי, שיש איסור לספק נשק לבוסנים המוסלמים? אתם יודעים שיש איסור לספק</w:t>
      </w:r>
      <w:r w:rsidR="0084256A">
        <w:rPr>
          <w:rtl/>
        </w:rPr>
        <w:t xml:space="preserve"> </w:t>
      </w:r>
      <w:r w:rsidRPr="00CF24E8">
        <w:rPr>
          <w:rtl/>
        </w:rPr>
        <w:t>להם</w:t>
      </w:r>
      <w:r w:rsidR="0084256A">
        <w:rPr>
          <w:rtl/>
        </w:rPr>
        <w:t xml:space="preserve"> </w:t>
      </w:r>
      <w:r w:rsidRPr="00CF24E8">
        <w:rPr>
          <w:rtl/>
        </w:rPr>
        <w:t>נשק?</w:t>
      </w:r>
      <w:r w:rsidR="0084256A">
        <w:rPr>
          <w:rtl/>
        </w:rPr>
        <w:t xml:space="preserve"> </w:t>
      </w:r>
      <w:r w:rsidRPr="00CF24E8">
        <w:rPr>
          <w:rtl/>
        </w:rPr>
        <w:t>אתם</w:t>
      </w:r>
      <w:r w:rsidR="0084256A">
        <w:rPr>
          <w:rtl/>
        </w:rPr>
        <w:t xml:space="preserve"> </w:t>
      </w:r>
      <w:r w:rsidRPr="00CF24E8">
        <w:rPr>
          <w:rtl/>
        </w:rPr>
        <w:t>יודעים</w:t>
      </w:r>
      <w:r w:rsidR="0084256A">
        <w:rPr>
          <w:rtl/>
        </w:rPr>
        <w:t xml:space="preserve"> </w:t>
      </w:r>
      <w:r w:rsidRPr="00CF24E8">
        <w:rPr>
          <w:rtl/>
        </w:rPr>
        <w:t>שאם מדינות מוסלמיות רוצות לספק להם נשק הן מפירות החלטה</w:t>
      </w:r>
      <w:r w:rsidR="0084256A">
        <w:rPr>
          <w:rtl/>
        </w:rPr>
        <w:t xml:space="preserve"> </w:t>
      </w:r>
      <w:r w:rsidRPr="00CF24E8">
        <w:rPr>
          <w:rtl/>
        </w:rPr>
        <w:t>בין</w:t>
      </w:r>
      <w:r w:rsidR="0084256A">
        <w:rPr>
          <w:rtl/>
        </w:rPr>
        <w:t>-</w:t>
      </w:r>
      <w:r w:rsidRPr="00CF24E8">
        <w:rPr>
          <w:rtl/>
        </w:rPr>
        <w:t>לאומית,</w:t>
      </w:r>
      <w:r w:rsidR="0084256A">
        <w:rPr>
          <w:rtl/>
        </w:rPr>
        <w:t xml:space="preserve"> </w:t>
      </w:r>
      <w:r w:rsidRPr="00CF24E8">
        <w:rPr>
          <w:rtl/>
        </w:rPr>
        <w:t>החלטת האו"ם? איזה או"ם זה? איזו החלטה זו. לדעתי, זה הופך את האו"ם</w:t>
      </w:r>
      <w:r w:rsidR="0084256A">
        <w:rPr>
          <w:rtl/>
        </w:rPr>
        <w:t xml:space="preserve"> </w:t>
      </w:r>
      <w:r w:rsidRPr="00CF24E8">
        <w:rPr>
          <w:rtl/>
        </w:rPr>
        <w:t>לשותף פעיל, אקטיבי למעשי הפשע והרצח.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לדעתי,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בושה וחרפה שתירשם בהיסטוריה כדגל שחור של התקופה הזו, של הימים</w:t>
      </w:r>
      <w:r w:rsidR="0084256A">
        <w:rPr>
          <w:rtl/>
        </w:rPr>
        <w:t xml:space="preserve"> </w:t>
      </w:r>
      <w:r w:rsidRPr="00CF24E8">
        <w:rPr>
          <w:rtl/>
        </w:rPr>
        <w:t>האלה.</w:t>
      </w:r>
      <w:r w:rsidR="0084256A">
        <w:rPr>
          <w:rtl/>
        </w:rPr>
        <w:t xml:space="preserve"> </w:t>
      </w:r>
      <w:r w:rsidRPr="00CF24E8">
        <w:rPr>
          <w:rtl/>
        </w:rPr>
        <w:t>אני סבור שמדינת ישראל לא יכולה לעמוד בשקט ולא יכולה להסתפק בהפניית אצבע</w:t>
      </w:r>
      <w:r w:rsidR="0084256A">
        <w:rPr>
          <w:rtl/>
        </w:rPr>
        <w:t xml:space="preserve"> </w:t>
      </w:r>
      <w:r w:rsidRPr="00CF24E8">
        <w:rPr>
          <w:rtl/>
        </w:rPr>
        <w:t>מאשימה,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אל</w:t>
      </w:r>
      <w:r w:rsidR="0084256A">
        <w:rPr>
          <w:rtl/>
        </w:rPr>
        <w:t xml:space="preserve"> </w:t>
      </w:r>
      <w:r w:rsidRPr="00CF24E8">
        <w:rPr>
          <w:rtl/>
        </w:rPr>
        <w:t>מועצת</w:t>
      </w:r>
      <w:r w:rsidR="0084256A">
        <w:rPr>
          <w:rtl/>
        </w:rPr>
        <w:t xml:space="preserve"> </w:t>
      </w:r>
      <w:r w:rsidRPr="00CF24E8">
        <w:rPr>
          <w:rtl/>
        </w:rPr>
        <w:t>הביטחון,</w:t>
      </w:r>
      <w:r w:rsidR="0084256A">
        <w:rPr>
          <w:rtl/>
        </w:rPr>
        <w:t xml:space="preserve"> </w:t>
      </w:r>
      <w:r w:rsidRPr="00CF24E8">
        <w:rPr>
          <w:rtl/>
        </w:rPr>
        <w:t>שאוסרת</w:t>
      </w:r>
      <w:r w:rsidR="0084256A">
        <w:rPr>
          <w:rtl/>
        </w:rPr>
        <w:t xml:space="preserve"> </w:t>
      </w:r>
      <w:r w:rsidRPr="00CF24E8">
        <w:rPr>
          <w:rtl/>
        </w:rPr>
        <w:t>לספק</w:t>
      </w:r>
      <w:r w:rsidR="0084256A">
        <w:rPr>
          <w:rtl/>
        </w:rPr>
        <w:t xml:space="preserve"> </w:t>
      </w:r>
      <w:r w:rsidRPr="00CF24E8">
        <w:rPr>
          <w:rtl/>
        </w:rPr>
        <w:t>נשק</w:t>
      </w:r>
      <w:r w:rsidR="0084256A">
        <w:rPr>
          <w:rtl/>
        </w:rPr>
        <w:t xml:space="preserve"> </w:t>
      </w:r>
      <w:r w:rsidRPr="00CF24E8">
        <w:rPr>
          <w:rtl/>
        </w:rPr>
        <w:t>למוסלמים</w:t>
      </w:r>
      <w:r w:rsidR="0084256A">
        <w:rPr>
          <w:rtl/>
        </w:rPr>
        <w:t xml:space="preserve"> </w:t>
      </w:r>
      <w:r w:rsidRPr="00CF24E8">
        <w:rPr>
          <w:rtl/>
        </w:rPr>
        <w:t>בבוסניה, ואם אל</w:t>
      </w:r>
      <w:r w:rsidR="0084256A">
        <w:rPr>
          <w:rtl/>
        </w:rPr>
        <w:t xml:space="preserve"> </w:t>
      </w:r>
      <w:r w:rsidRPr="00CF24E8">
        <w:rPr>
          <w:rtl/>
        </w:rPr>
        <w:t>המוסלמים,</w:t>
      </w:r>
      <w:r w:rsidR="0084256A">
        <w:rPr>
          <w:rtl/>
        </w:rPr>
        <w:t xml:space="preserve"> </w:t>
      </w:r>
      <w:r w:rsidRPr="00CF24E8">
        <w:rPr>
          <w:rtl/>
        </w:rPr>
        <w:t>שלא</w:t>
      </w:r>
      <w:r w:rsidR="0084256A">
        <w:rPr>
          <w:rtl/>
        </w:rPr>
        <w:t xml:space="preserve"> </w:t>
      </w:r>
      <w:r w:rsidRPr="00CF24E8">
        <w:rPr>
          <w:rtl/>
        </w:rPr>
        <w:t>הזדעקו כדי לסייע בידי אחיהם המוסלמים.</w:t>
      </w:r>
      <w:r w:rsidR="0084256A">
        <w:rPr>
          <w:rtl/>
        </w:rPr>
        <w:t xml:space="preserve"> </w:t>
      </w:r>
      <w:r w:rsidRPr="00CF24E8">
        <w:rPr>
          <w:rtl/>
        </w:rPr>
        <w:t>דרושה עמדה ברורה ונחרצת</w:t>
      </w:r>
      <w:r w:rsidR="0084256A">
        <w:rPr>
          <w:rtl/>
        </w:rPr>
        <w:t xml:space="preserve"> </w:t>
      </w:r>
      <w:r w:rsidRPr="00CF24E8">
        <w:rPr>
          <w:rtl/>
        </w:rPr>
        <w:t>מצד</w:t>
      </w:r>
      <w:r w:rsidR="0084256A">
        <w:rPr>
          <w:rtl/>
        </w:rPr>
        <w:t xml:space="preserve"> </w:t>
      </w:r>
      <w:r w:rsidRPr="00CF24E8">
        <w:rPr>
          <w:rtl/>
        </w:rPr>
        <w:t>הממשלה</w:t>
      </w:r>
      <w:r w:rsidR="0084256A">
        <w:rPr>
          <w:rtl/>
        </w:rPr>
        <w:t xml:space="preserve"> </w:t>
      </w:r>
      <w:r w:rsidRPr="00CF24E8">
        <w:rPr>
          <w:rtl/>
        </w:rPr>
        <w:t>הישראלית</w:t>
      </w:r>
      <w:r w:rsidR="0084256A">
        <w:rPr>
          <w:rtl/>
        </w:rPr>
        <w:t xml:space="preserve"> </w:t>
      </w:r>
      <w:r w:rsidRPr="00CF24E8">
        <w:rPr>
          <w:rtl/>
        </w:rPr>
        <w:t>נגד</w:t>
      </w:r>
      <w:r w:rsidR="0084256A">
        <w:rPr>
          <w:rtl/>
        </w:rPr>
        <w:t xml:space="preserve"> </w:t>
      </w:r>
      <w:r w:rsidRPr="00CF24E8">
        <w:rPr>
          <w:rtl/>
        </w:rPr>
        <w:t>הפשעים</w:t>
      </w:r>
      <w:r w:rsidR="0084256A">
        <w:rPr>
          <w:rtl/>
        </w:rPr>
        <w:t xml:space="preserve"> </w:t>
      </w:r>
      <w:r w:rsidRPr="00CF24E8">
        <w:rPr>
          <w:rtl/>
        </w:rPr>
        <w:t>הנוראיים שמתבצעים לנגד עינינו.</w:t>
      </w:r>
      <w:r w:rsidR="0084256A">
        <w:rPr>
          <w:rtl/>
        </w:rPr>
        <w:t xml:space="preserve"> </w:t>
      </w:r>
      <w:r w:rsidRPr="00CF24E8">
        <w:rPr>
          <w:rtl/>
        </w:rPr>
        <w:t>עצם העובדה</w:t>
      </w:r>
      <w:r w:rsidR="0084256A">
        <w:rPr>
          <w:rtl/>
        </w:rPr>
        <w:t xml:space="preserve"> </w:t>
      </w:r>
      <w:r w:rsidRPr="00CF24E8">
        <w:rPr>
          <w:rtl/>
        </w:rPr>
        <w:t>שאנחנו</w:t>
      </w:r>
      <w:r w:rsidR="0084256A">
        <w:rPr>
          <w:rtl/>
        </w:rPr>
        <w:t xml:space="preserve"> </w:t>
      </w:r>
      <w:r w:rsidRPr="00CF24E8">
        <w:rPr>
          <w:rtl/>
        </w:rPr>
        <w:t>רואים</w:t>
      </w:r>
      <w:r w:rsidR="0084256A">
        <w:rPr>
          <w:rtl/>
        </w:rPr>
        <w:t xml:space="preserve"> </w:t>
      </w:r>
      <w:r w:rsidRPr="00CF24E8">
        <w:rPr>
          <w:rtl/>
        </w:rPr>
        <w:t>ויודעים</w:t>
      </w:r>
      <w:r w:rsidR="0084256A">
        <w:rPr>
          <w:rtl/>
        </w:rPr>
        <w:t xml:space="preserve"> </w:t>
      </w:r>
      <w:r w:rsidRPr="00CF24E8">
        <w:rPr>
          <w:rtl/>
        </w:rPr>
        <w:t>ולא נוקפים אצבע, ולא עושים את כל המאמץ הדרוש כדי למנוע</w:t>
      </w:r>
      <w:r w:rsidR="0084256A">
        <w:rPr>
          <w:rtl/>
        </w:rPr>
        <w:t xml:space="preserve"> </w:t>
      </w:r>
      <w:r w:rsidRPr="00CF24E8">
        <w:rPr>
          <w:rtl/>
        </w:rPr>
        <w:t>הימשכות</w:t>
      </w:r>
      <w:r w:rsidR="0084256A">
        <w:rPr>
          <w:rtl/>
        </w:rPr>
        <w:t xml:space="preserve"> </w:t>
      </w:r>
      <w:r w:rsidRPr="00CF24E8">
        <w:rPr>
          <w:rtl/>
        </w:rPr>
        <w:t>הפשע</w:t>
      </w:r>
      <w:r w:rsidR="0084256A">
        <w:rPr>
          <w:rtl/>
        </w:rPr>
        <w:t xml:space="preserve"> </w:t>
      </w:r>
      <w:r w:rsidRPr="00CF24E8">
        <w:rPr>
          <w:rtl/>
        </w:rPr>
        <w:t>הזה,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חושב שבעתיד נכה על חטא. לא צריך להסתפק בהצהרות, צריך</w:t>
      </w:r>
      <w:r w:rsidR="0084256A">
        <w:rPr>
          <w:rtl/>
        </w:rPr>
        <w:t xml:space="preserve"> </w:t>
      </w:r>
      <w:r w:rsidRPr="00CF24E8">
        <w:rPr>
          <w:rtl/>
        </w:rPr>
        <w:t>יוזמה פעילה בתחום הזה. 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 אני מזמינה את השר יוסי שריד להשיב בשם הממשלה.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 חברי הכנסת, משום שאני משיב בשם הממשלה, אני לא אומר לכם</w:t>
      </w:r>
      <w:r w:rsidR="0084256A">
        <w:rPr>
          <w:rtl/>
        </w:rPr>
        <w:t xml:space="preserve"> </w:t>
      </w:r>
      <w:r w:rsidRPr="00CF24E8">
        <w:rPr>
          <w:rtl/>
        </w:rPr>
        <w:t>את כל מה שהייתי אומר והייתי רוצה לומר בנסיבות אחרות.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ממשלת ישראל, עם כל עם ישראל וכל אזרחי ישראל, נחרדת עד עומק הנפש מן המתרחש</w:t>
      </w:r>
      <w:r w:rsidR="0084256A">
        <w:rPr>
          <w:rtl/>
        </w:rPr>
        <w:t xml:space="preserve"> </w:t>
      </w:r>
      <w:r w:rsidRPr="00CF24E8">
        <w:rPr>
          <w:rtl/>
        </w:rPr>
        <w:t>בבוסניה.</w:t>
      </w:r>
      <w:r w:rsidR="0084256A">
        <w:rPr>
          <w:rtl/>
        </w:rPr>
        <w:t xml:space="preserve"> </w:t>
      </w:r>
      <w:r w:rsidRPr="00CF24E8">
        <w:rPr>
          <w:rtl/>
        </w:rPr>
        <w:t>הזוועה</w:t>
      </w:r>
      <w:r w:rsidR="0084256A">
        <w:rPr>
          <w:rtl/>
        </w:rPr>
        <w:t xml:space="preserve"> </w:t>
      </w:r>
      <w:r w:rsidRPr="00CF24E8">
        <w:rPr>
          <w:rtl/>
        </w:rPr>
        <w:t>והפלצות רק גוברות לאחר הכיבוש הברוטלי של האזור המוגן כביכול</w:t>
      </w:r>
      <w:r w:rsidR="0084256A">
        <w:rPr>
          <w:rtl/>
        </w:rPr>
        <w:t xml:space="preserve"> </w:t>
      </w:r>
      <w:r w:rsidRPr="00CF24E8">
        <w:rPr>
          <w:rtl/>
        </w:rPr>
        <w:t>בסרברניצה.</w:t>
      </w:r>
      <w:r w:rsidR="0084256A">
        <w:rPr>
          <w:rtl/>
        </w:rPr>
        <w:t xml:space="preserve"> </w:t>
      </w:r>
      <w:r w:rsidRPr="00CF24E8">
        <w:rPr>
          <w:rtl/>
        </w:rPr>
        <w:t>הכיבוש היה כרוך בהוצאות להורג, באונס, בעינויים, בגירוש המונים.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ממשלת</w:t>
      </w:r>
      <w:r w:rsidR="0084256A">
        <w:rPr>
          <w:rtl/>
        </w:rPr>
        <w:t xml:space="preserve"> </w:t>
      </w:r>
      <w:r w:rsidRPr="00CF24E8">
        <w:rPr>
          <w:rtl/>
        </w:rPr>
        <w:t>ישראל, הכנסת, כולנו מגנים בכל לשון של גינוי את הסרבים של בוסניה על</w:t>
      </w:r>
      <w:r w:rsidR="0084256A">
        <w:rPr>
          <w:rtl/>
        </w:rPr>
        <w:t xml:space="preserve"> </w:t>
      </w:r>
      <w:r w:rsidRPr="00CF24E8">
        <w:rPr>
          <w:rtl/>
        </w:rPr>
        <w:t>הטיהור האתני ועל פשעי המלחמה שמצטרפים לרצח</w:t>
      </w:r>
      <w:r w:rsidR="0084256A">
        <w:rPr>
          <w:rtl/>
        </w:rPr>
        <w:t>-</w:t>
      </w:r>
      <w:r w:rsidRPr="00CF24E8">
        <w:rPr>
          <w:rtl/>
        </w:rPr>
        <w:t>עם.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כמה</w:t>
      </w:r>
      <w:r w:rsidR="0084256A">
        <w:rPr>
          <w:rtl/>
        </w:rPr>
        <w:t xml:space="preserve"> </w:t>
      </w:r>
      <w:r w:rsidRPr="00CF24E8">
        <w:rPr>
          <w:rtl/>
        </w:rPr>
        <w:t>מן</w:t>
      </w:r>
      <w:r w:rsidR="0084256A">
        <w:rPr>
          <w:rtl/>
        </w:rPr>
        <w:t xml:space="preserve"> </w:t>
      </w:r>
      <w:r w:rsidRPr="00CF24E8">
        <w:rPr>
          <w:rtl/>
        </w:rPr>
        <w:t>הדוברים</w:t>
      </w:r>
      <w:r w:rsidR="0084256A">
        <w:rPr>
          <w:rtl/>
        </w:rPr>
        <w:t xml:space="preserve"> </w:t>
      </w:r>
      <w:r w:rsidRPr="00CF24E8">
        <w:rPr>
          <w:rtl/>
        </w:rPr>
        <w:t>ביקשו ללמוד לקחים ממה שקורה בבוסניה, וגם אני אומר מה הם</w:t>
      </w:r>
      <w:r w:rsidR="0084256A">
        <w:rPr>
          <w:rtl/>
        </w:rPr>
        <w:t xml:space="preserve"> </w:t>
      </w:r>
      <w:r w:rsidRPr="00CF24E8">
        <w:rPr>
          <w:rtl/>
        </w:rPr>
        <w:t>לקחי.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הלקח האחד </w:t>
      </w:r>
      <w:r w:rsidR="0084256A">
        <w:rPr>
          <w:rtl/>
        </w:rPr>
        <w:t>–</w:t>
      </w:r>
      <w:r w:rsidRPr="00CF24E8">
        <w:rPr>
          <w:rtl/>
        </w:rPr>
        <w:t xml:space="preserve"> טרנספר; כל טרנספר הוא נורא, הוא בלתי נסבל, אסור להשלים אתו</w:t>
      </w:r>
      <w:r w:rsidR="0084256A">
        <w:rPr>
          <w:rtl/>
        </w:rPr>
        <w:t xml:space="preserve"> </w:t>
      </w:r>
      <w:r w:rsidRPr="00CF24E8">
        <w:rPr>
          <w:rtl/>
        </w:rPr>
        <w:t>והוא ראוי להוקעה.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נעשה עם הטרנספר שלנו פה?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כל טרנספר. גם לך יש לי מה לומר על ההשוואה האומללה שלך.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לא השוויתי.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על מה שאמרת בהתחלה. לו זה היה המצב בבוסניה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 השוויתי.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 השווית, אז נחה עלי דעתי.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דיברתי על חבר הכנסת ביבי.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נדמה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>לרגע</w:t>
      </w:r>
      <w:r w:rsidR="0084256A">
        <w:rPr>
          <w:rtl/>
        </w:rPr>
        <w:t xml:space="preserve"> </w:t>
      </w:r>
      <w:r w:rsidRPr="00CF24E8">
        <w:rPr>
          <w:rtl/>
        </w:rPr>
        <w:t>שהשווית.</w:t>
      </w:r>
      <w:r w:rsidR="0084256A">
        <w:rPr>
          <w:rtl/>
        </w:rPr>
        <w:t xml:space="preserve"> </w:t>
      </w:r>
      <w:r w:rsidRPr="00CF24E8">
        <w:rPr>
          <w:rtl/>
        </w:rPr>
        <w:t>בסדר, בסדר. אני רושם לעצמי את הודעתך במידה</w:t>
      </w:r>
      <w:r w:rsidR="0084256A">
        <w:rPr>
          <w:rtl/>
        </w:rPr>
        <w:t xml:space="preserve"> </w:t>
      </w:r>
      <w:r w:rsidRPr="00CF24E8">
        <w:rPr>
          <w:rtl/>
        </w:rPr>
        <w:t>עצומה של שביעות רצון.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חוזר ואומר, הלקח הראשון </w:t>
      </w:r>
      <w:r w:rsidR="0084256A">
        <w:rPr>
          <w:rtl/>
        </w:rPr>
        <w:t>–</w:t>
      </w:r>
      <w:r w:rsidRPr="00CF24E8">
        <w:rPr>
          <w:rtl/>
        </w:rPr>
        <w:t xml:space="preserve"> כל טרנספר ראוי להוקעה.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הלקח השני </w:t>
      </w:r>
      <w:r w:rsidR="0084256A">
        <w:rPr>
          <w:rtl/>
        </w:rPr>
        <w:t>–</w:t>
      </w:r>
      <w:r w:rsidRPr="00CF24E8">
        <w:rPr>
          <w:rtl/>
        </w:rPr>
        <w:t xml:space="preserve"> לכוחות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או"ם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רחבעם זאבי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כדאי שתזכור שכאן היה כפר ערבי שטרונספר.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לכוחות</w:t>
      </w:r>
      <w:r w:rsidR="0084256A">
        <w:rPr>
          <w:rtl/>
        </w:rPr>
        <w:t xml:space="preserve"> </w:t>
      </w:r>
      <w:r w:rsidRPr="00CF24E8">
        <w:rPr>
          <w:rtl/>
        </w:rPr>
        <w:t>או"ם,</w:t>
      </w:r>
      <w:r w:rsidR="0084256A">
        <w:rPr>
          <w:rtl/>
        </w:rPr>
        <w:t xml:space="preserve"> </w:t>
      </w:r>
      <w:r w:rsidRPr="00CF24E8">
        <w:rPr>
          <w:rtl/>
        </w:rPr>
        <w:t>לכוחות בין</w:t>
      </w:r>
      <w:r w:rsidR="0084256A">
        <w:rPr>
          <w:rtl/>
        </w:rPr>
        <w:t>-</w:t>
      </w:r>
      <w:r w:rsidRPr="00CF24E8">
        <w:rPr>
          <w:rtl/>
        </w:rPr>
        <w:t>לאומיים בכלל יש ערך רק אם נוכחותם היא לרצונם של</w:t>
      </w:r>
      <w:r w:rsidR="0084256A">
        <w:rPr>
          <w:rtl/>
        </w:rPr>
        <w:t xml:space="preserve"> </w:t>
      </w:r>
      <w:r w:rsidRPr="00CF24E8">
        <w:rPr>
          <w:rtl/>
        </w:rPr>
        <w:t>הצדדים</w:t>
      </w:r>
      <w:r w:rsidR="0084256A">
        <w:rPr>
          <w:rtl/>
        </w:rPr>
        <w:t xml:space="preserve"> </w:t>
      </w:r>
      <w:r w:rsidRPr="00CF24E8">
        <w:rPr>
          <w:rtl/>
        </w:rPr>
        <w:t>הנצים</w:t>
      </w:r>
      <w:r w:rsidR="0084256A">
        <w:rPr>
          <w:rtl/>
        </w:rPr>
        <w:t xml:space="preserve"> </w:t>
      </w:r>
      <w:r w:rsidRPr="00CF24E8">
        <w:rPr>
          <w:rtl/>
        </w:rPr>
        <w:t>ובהסכמתם.</w:t>
      </w:r>
      <w:r w:rsidR="0084256A">
        <w:rPr>
          <w:rtl/>
        </w:rPr>
        <w:t xml:space="preserve"> </w:t>
      </w:r>
      <w:r w:rsidRPr="00CF24E8">
        <w:rPr>
          <w:rtl/>
        </w:rPr>
        <w:t>רק</w:t>
      </w:r>
      <w:r w:rsidR="0084256A">
        <w:rPr>
          <w:rtl/>
        </w:rPr>
        <w:t xml:space="preserve"> </w:t>
      </w:r>
      <w:r w:rsidRPr="00CF24E8">
        <w:rPr>
          <w:rtl/>
        </w:rPr>
        <w:t>אם שני הצדדים מעוניינים בשירותים הטובים של הכוח</w:t>
      </w:r>
      <w:r w:rsidR="0084256A">
        <w:rPr>
          <w:rtl/>
        </w:rPr>
        <w:t xml:space="preserve"> </w:t>
      </w:r>
      <w:r w:rsidRPr="00CF24E8">
        <w:rPr>
          <w:rtl/>
        </w:rPr>
        <w:t>הבין</w:t>
      </w:r>
      <w:r w:rsidR="0084256A">
        <w:rPr>
          <w:rtl/>
        </w:rPr>
        <w:t>-</w:t>
      </w:r>
      <w:r w:rsidRPr="00CF24E8">
        <w:rPr>
          <w:rtl/>
        </w:rPr>
        <w:t>לאומי</w:t>
      </w:r>
      <w:r w:rsidR="0084256A">
        <w:rPr>
          <w:rtl/>
        </w:rPr>
        <w:t xml:space="preserve"> </w:t>
      </w:r>
      <w:r w:rsidRPr="00CF24E8">
        <w:rPr>
          <w:rtl/>
        </w:rPr>
        <w:t>מתקיים</w:t>
      </w:r>
      <w:r w:rsidR="0084256A">
        <w:rPr>
          <w:rtl/>
        </w:rPr>
        <w:t xml:space="preserve"> </w:t>
      </w:r>
      <w:r w:rsidRPr="00CF24E8">
        <w:rPr>
          <w:rtl/>
        </w:rPr>
        <w:t>התנאי ההכרחי להצלחתו של הכוח. אם צד מן הצדדים או כל הצדדים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מעוניינים</w:t>
      </w:r>
      <w:r w:rsidR="0084256A">
        <w:rPr>
          <w:rtl/>
        </w:rPr>
        <w:t xml:space="preserve"> </w:t>
      </w:r>
      <w:r w:rsidRPr="00CF24E8">
        <w:rPr>
          <w:rtl/>
        </w:rPr>
        <w:t>בנוכחות</w:t>
      </w:r>
      <w:r w:rsidR="0084256A">
        <w:rPr>
          <w:rtl/>
        </w:rPr>
        <w:t xml:space="preserve"> </w:t>
      </w:r>
      <w:r w:rsidRPr="00CF24E8">
        <w:rPr>
          <w:rtl/>
        </w:rPr>
        <w:t>הבין</w:t>
      </w:r>
      <w:r w:rsidR="0084256A">
        <w:rPr>
          <w:rtl/>
        </w:rPr>
        <w:t>-</w:t>
      </w:r>
      <w:r w:rsidRPr="00CF24E8">
        <w:rPr>
          <w:rtl/>
        </w:rPr>
        <w:t>לאומית, הכוח הוא חסר אונים והסיכוי שלו להצליח הוא</w:t>
      </w:r>
      <w:r w:rsidR="0084256A">
        <w:rPr>
          <w:rtl/>
        </w:rPr>
        <w:t xml:space="preserve"> </w:t>
      </w:r>
      <w:r w:rsidRPr="00CF24E8">
        <w:rPr>
          <w:rtl/>
        </w:rPr>
        <w:t>קלוש ואפסי.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הלקח</w:t>
      </w:r>
      <w:r w:rsidR="0084256A">
        <w:rPr>
          <w:rtl/>
        </w:rPr>
        <w:t xml:space="preserve"> </w:t>
      </w:r>
      <w:r w:rsidRPr="00CF24E8">
        <w:rPr>
          <w:rtl/>
        </w:rPr>
        <w:t>השלישי</w:t>
      </w:r>
      <w:r w:rsidR="0084256A">
        <w:rPr>
          <w:rtl/>
        </w:rPr>
        <w:t xml:space="preserve"> – </w:t>
      </w:r>
      <w:r w:rsidRPr="00CF24E8">
        <w:rPr>
          <w:rtl/>
        </w:rPr>
        <w:t>מדינה,</w:t>
      </w:r>
      <w:r w:rsidR="0084256A">
        <w:rPr>
          <w:rtl/>
        </w:rPr>
        <w:t xml:space="preserve"> </w:t>
      </w:r>
      <w:r w:rsidRPr="00CF24E8">
        <w:rPr>
          <w:rtl/>
        </w:rPr>
        <w:t>כל מדינה מוטב לה שתישען על כוחה שלה, על כוח המגן</w:t>
      </w:r>
      <w:r w:rsidR="0084256A">
        <w:rPr>
          <w:rtl/>
        </w:rPr>
        <w:t xml:space="preserve"> </w:t>
      </w:r>
      <w:r w:rsidRPr="00CF24E8">
        <w:rPr>
          <w:rtl/>
        </w:rPr>
        <w:t>וההרתעה</w:t>
      </w:r>
      <w:r w:rsidR="0084256A">
        <w:rPr>
          <w:rtl/>
        </w:rPr>
        <w:t xml:space="preserve"> </w:t>
      </w:r>
      <w:r w:rsidRPr="00CF24E8">
        <w:rPr>
          <w:rtl/>
        </w:rPr>
        <w:t>שלה,</w:t>
      </w:r>
      <w:r w:rsidR="0084256A">
        <w:rPr>
          <w:rtl/>
        </w:rPr>
        <w:t xml:space="preserve"> </w:t>
      </w:r>
      <w:r w:rsidRPr="00CF24E8">
        <w:rPr>
          <w:rtl/>
        </w:rPr>
        <w:t>ולא</w:t>
      </w:r>
      <w:r w:rsidR="0084256A">
        <w:rPr>
          <w:rtl/>
        </w:rPr>
        <w:t xml:space="preserve"> </w:t>
      </w:r>
      <w:r w:rsidRPr="00CF24E8">
        <w:rPr>
          <w:rtl/>
        </w:rPr>
        <w:t>תסמוך על אחרים ולא תהיה סמוכה על שולחן הדיונים הבין</w:t>
      </w:r>
      <w:r w:rsidR="0084256A">
        <w:rPr>
          <w:rtl/>
        </w:rPr>
        <w:t>-</w:t>
      </w:r>
      <w:r w:rsidRPr="00CF24E8">
        <w:rPr>
          <w:rtl/>
        </w:rPr>
        <w:t>לאומי.</w:t>
      </w:r>
      <w:r w:rsidR="0084256A">
        <w:rPr>
          <w:rtl/>
        </w:rPr>
        <w:t xml:space="preserve"> </w:t>
      </w:r>
      <w:r w:rsidRPr="00CF24E8">
        <w:rPr>
          <w:rtl/>
        </w:rPr>
        <w:t>לפעמים</w:t>
      </w:r>
      <w:r w:rsidR="0084256A">
        <w:rPr>
          <w:rtl/>
        </w:rPr>
        <w:t xml:space="preserve"> </w:t>
      </w:r>
      <w:r w:rsidRPr="00CF24E8">
        <w:rPr>
          <w:rtl/>
        </w:rPr>
        <w:t>אני מתרשם, שעל השולחן הזה לא בהכרח מונח אבזר מאוד חשוב כמו שעון. גורלה</w:t>
      </w:r>
      <w:r w:rsidR="0084256A">
        <w:rPr>
          <w:rtl/>
        </w:rPr>
        <w:t xml:space="preserve"> </w:t>
      </w:r>
      <w:r w:rsidRPr="00CF24E8">
        <w:rPr>
          <w:rtl/>
        </w:rPr>
        <w:t>של כל מדינה מופקד בידיה, בראש ובראשונה בידיה.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הלקח</w:t>
      </w:r>
      <w:r w:rsidR="0084256A">
        <w:rPr>
          <w:rtl/>
        </w:rPr>
        <w:t xml:space="preserve"> </w:t>
      </w:r>
      <w:r w:rsidRPr="00CF24E8">
        <w:rPr>
          <w:rtl/>
        </w:rPr>
        <w:t>הרביעי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מלחמות אזוריות לא נפתרות באמצעות אחרים אלא באמצעות הצדדים</w:t>
      </w:r>
      <w:r w:rsidR="0084256A">
        <w:rPr>
          <w:rtl/>
        </w:rPr>
        <w:t xml:space="preserve"> </w:t>
      </w:r>
      <w:r w:rsidRPr="00CF24E8">
        <w:rPr>
          <w:rtl/>
        </w:rPr>
        <w:t>הלוחמים עצמם, בדרך של משא</w:t>
      </w:r>
      <w:r w:rsidR="0084256A">
        <w:rPr>
          <w:rtl/>
        </w:rPr>
        <w:t>-</w:t>
      </w:r>
      <w:r w:rsidRPr="00CF24E8">
        <w:rPr>
          <w:rtl/>
        </w:rPr>
        <w:t>ומתן ישיר, ולא בדרך של מתווכים.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הלקח</w:t>
      </w:r>
      <w:r w:rsidR="0084256A">
        <w:rPr>
          <w:rtl/>
        </w:rPr>
        <w:t xml:space="preserve"> </w:t>
      </w:r>
      <w:r w:rsidRPr="00CF24E8">
        <w:rPr>
          <w:rtl/>
        </w:rPr>
        <w:t>החמישי</w:t>
      </w:r>
      <w:r w:rsidR="0084256A">
        <w:rPr>
          <w:rtl/>
        </w:rPr>
        <w:t xml:space="preserve"> – </w:t>
      </w:r>
      <w:r w:rsidRPr="00CF24E8">
        <w:rPr>
          <w:rtl/>
        </w:rPr>
        <w:t>וגם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לקח</w:t>
      </w:r>
      <w:r w:rsidR="0084256A">
        <w:rPr>
          <w:rtl/>
        </w:rPr>
        <w:t xml:space="preserve"> </w:t>
      </w:r>
      <w:r w:rsidRPr="00CF24E8">
        <w:rPr>
          <w:rtl/>
        </w:rPr>
        <w:t>חשוב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בעיני,</w:t>
      </w:r>
      <w:r w:rsidR="0084256A">
        <w:rPr>
          <w:rtl/>
        </w:rPr>
        <w:t xml:space="preserve"> </w:t>
      </w:r>
      <w:r w:rsidRPr="00CF24E8">
        <w:rPr>
          <w:rtl/>
        </w:rPr>
        <w:t>החשוב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מכולם </w:t>
      </w:r>
      <w:r w:rsidR="0084256A">
        <w:rPr>
          <w:rtl/>
        </w:rPr>
        <w:t>–</w:t>
      </w:r>
      <w:r w:rsidRPr="00CF24E8">
        <w:rPr>
          <w:rtl/>
        </w:rPr>
        <w:t xml:space="preserve"> מדינות</w:t>
      </w:r>
      <w:r w:rsidR="0084256A">
        <w:rPr>
          <w:rtl/>
        </w:rPr>
        <w:t xml:space="preserve"> </w:t>
      </w:r>
      <w:r w:rsidRPr="00CF24E8">
        <w:rPr>
          <w:rtl/>
        </w:rPr>
        <w:t>דו</w:t>
      </w:r>
      <w:r w:rsidR="0084256A">
        <w:rPr>
          <w:rtl/>
        </w:rPr>
        <w:t>-</w:t>
      </w:r>
      <w:r w:rsidRPr="00CF24E8">
        <w:rPr>
          <w:rtl/>
        </w:rPr>
        <w:t>לאומיות</w:t>
      </w:r>
      <w:r w:rsidR="0084256A">
        <w:rPr>
          <w:rtl/>
        </w:rPr>
        <w:t xml:space="preserve"> </w:t>
      </w:r>
      <w:r w:rsidRPr="00CF24E8">
        <w:rPr>
          <w:rtl/>
        </w:rPr>
        <w:t>או מדינות רב</w:t>
      </w:r>
      <w:r w:rsidR="0084256A">
        <w:rPr>
          <w:rtl/>
        </w:rPr>
        <w:t>-</w:t>
      </w:r>
      <w:r w:rsidRPr="00CF24E8">
        <w:rPr>
          <w:rtl/>
        </w:rPr>
        <w:t>לאומיות הן מתכון בדוק, מרשם בדוק לפורענות מתמדת, שאין</w:t>
      </w:r>
      <w:r w:rsidR="0084256A">
        <w:rPr>
          <w:rtl/>
        </w:rPr>
        <w:t xml:space="preserve"> </w:t>
      </w:r>
      <w:r w:rsidRPr="00CF24E8">
        <w:rPr>
          <w:rtl/>
        </w:rPr>
        <w:t>ממנה</w:t>
      </w:r>
      <w:r w:rsidR="0084256A">
        <w:rPr>
          <w:rtl/>
        </w:rPr>
        <w:t xml:space="preserve"> </w:t>
      </w:r>
      <w:r w:rsidRPr="00CF24E8">
        <w:rPr>
          <w:rtl/>
        </w:rPr>
        <w:t>מוצא.</w:t>
      </w:r>
      <w:r w:rsidR="0084256A">
        <w:rPr>
          <w:rtl/>
        </w:rPr>
        <w:t xml:space="preserve"> </w:t>
      </w:r>
      <w:r w:rsidRPr="00CF24E8">
        <w:rPr>
          <w:rtl/>
        </w:rPr>
        <w:t>אין הצלחה אחת בכל העולם, מסוף העולם ועד סופו, של מדינה דו</w:t>
      </w:r>
      <w:r w:rsidR="0084256A">
        <w:rPr>
          <w:rtl/>
        </w:rPr>
        <w:t>-</w:t>
      </w:r>
      <w:r w:rsidRPr="00CF24E8">
        <w:rPr>
          <w:rtl/>
        </w:rPr>
        <w:t>לאומית</w:t>
      </w:r>
      <w:r w:rsidR="0084256A">
        <w:rPr>
          <w:rtl/>
        </w:rPr>
        <w:t xml:space="preserve"> </w:t>
      </w:r>
      <w:r w:rsidRPr="00CF24E8">
        <w:rPr>
          <w:rtl/>
        </w:rPr>
        <w:t>או מדינה רב</w:t>
      </w:r>
      <w:r w:rsidR="0084256A">
        <w:rPr>
          <w:rtl/>
        </w:rPr>
        <w:t>-</w:t>
      </w:r>
      <w:r w:rsidRPr="00CF24E8">
        <w:rPr>
          <w:rtl/>
        </w:rPr>
        <w:t>לאומית.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שגרת לשון, כאילו זה בסדר, האמת שגם לא כל כך אכפת לי, אבל אני לא כל כך</w:t>
      </w:r>
      <w:r w:rsidR="0084256A">
        <w:rPr>
          <w:rtl/>
        </w:rPr>
        <w:t xml:space="preserve"> </w:t>
      </w:r>
      <w:r w:rsidRPr="00CF24E8">
        <w:rPr>
          <w:rtl/>
        </w:rPr>
        <w:t>בטוח</w:t>
      </w:r>
      <w:r w:rsidR="0084256A">
        <w:rPr>
          <w:rtl/>
        </w:rPr>
        <w:t xml:space="preserve"> </w:t>
      </w:r>
      <w:r w:rsidRPr="00CF24E8">
        <w:rPr>
          <w:rtl/>
        </w:rPr>
        <w:t>שהוגן לדבר</w:t>
      </w:r>
      <w:r w:rsidR="0084256A">
        <w:rPr>
          <w:rtl/>
        </w:rPr>
        <w:t xml:space="preserve"> </w:t>
      </w:r>
      <w:r w:rsidRPr="00CF24E8">
        <w:rPr>
          <w:rtl/>
        </w:rPr>
        <w:t>על שתיקת העולם. יש אצלנו עכשיו מליצה כזו, "שתיקת העולם". אני</w:t>
      </w:r>
      <w:r w:rsidR="0084256A">
        <w:rPr>
          <w:rtl/>
        </w:rPr>
        <w:t xml:space="preserve"> </w:t>
      </w:r>
      <w:r w:rsidRPr="00CF24E8">
        <w:rPr>
          <w:rtl/>
        </w:rPr>
        <w:t>אומר</w:t>
      </w:r>
      <w:r w:rsidR="0084256A">
        <w:rPr>
          <w:rtl/>
        </w:rPr>
        <w:t xml:space="preserve"> </w:t>
      </w:r>
      <w:r w:rsidRPr="00CF24E8">
        <w:rPr>
          <w:rtl/>
        </w:rPr>
        <w:t>לכם</w:t>
      </w:r>
      <w:r w:rsidR="0084256A">
        <w:rPr>
          <w:rtl/>
        </w:rPr>
        <w:t xml:space="preserve"> </w:t>
      </w:r>
      <w:r w:rsidRPr="00CF24E8">
        <w:rPr>
          <w:rtl/>
        </w:rPr>
        <w:t>למה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 כל כך בטוח שזה נכון, כי מדינות שונות איבדו חיילים רבים</w:t>
      </w:r>
      <w:r w:rsidR="0084256A">
        <w:rPr>
          <w:rtl/>
        </w:rPr>
        <w:t xml:space="preserve"> </w:t>
      </w:r>
      <w:r w:rsidRPr="00CF24E8">
        <w:rPr>
          <w:rtl/>
        </w:rPr>
        <w:t>בניסיון להתערב ולהביא להרגעה בבוסניה. אני חושב שההגדרה היותר</w:t>
      </w:r>
      <w:r w:rsidR="0084256A">
        <w:rPr>
          <w:rtl/>
        </w:rPr>
        <w:t>-</w:t>
      </w:r>
      <w:r w:rsidRPr="00CF24E8">
        <w:rPr>
          <w:rtl/>
        </w:rPr>
        <w:t>נכונה היא, שהעולם</w:t>
      </w:r>
      <w:r w:rsidR="0084256A">
        <w:rPr>
          <w:rtl/>
        </w:rPr>
        <w:t xml:space="preserve"> </w:t>
      </w:r>
      <w:r w:rsidRPr="00CF24E8">
        <w:rPr>
          <w:rtl/>
        </w:rPr>
        <w:t>לא שותק אלא הוא פשוט לא יודע מה לעשות. הוא לא יודע מה לעשות כאשר נכנס השד הזה,</w:t>
      </w:r>
      <w:r w:rsidR="0084256A">
        <w:rPr>
          <w:rtl/>
        </w:rPr>
        <w:t xml:space="preserve"> </w:t>
      </w:r>
      <w:r w:rsidRPr="00CF24E8">
        <w:rPr>
          <w:rtl/>
        </w:rPr>
        <w:t>שהוא</w:t>
      </w:r>
      <w:r w:rsidR="0084256A">
        <w:rPr>
          <w:rtl/>
        </w:rPr>
        <w:t xml:space="preserve"> </w:t>
      </w:r>
      <w:r w:rsidRPr="00CF24E8">
        <w:rPr>
          <w:rtl/>
        </w:rPr>
        <w:t>תערובת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שד אתני, לאומי, לאומני, דתי. כשהוא נכנס בצד זה ובצד זה ובשני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צדדים </w:t>
      </w:r>
      <w:r w:rsidR="0084256A">
        <w:rPr>
          <w:rtl/>
        </w:rPr>
        <w:t>–</w:t>
      </w:r>
      <w:r w:rsidRPr="00CF24E8">
        <w:rPr>
          <w:rtl/>
        </w:rPr>
        <w:t xml:space="preserve"> מי יכול בכלל להוציא את השד הזה? ומה יעשו כל המדינות שם מול עמים שאתמול</w:t>
      </w:r>
      <w:r w:rsidR="0084256A">
        <w:rPr>
          <w:rtl/>
        </w:rPr>
        <w:t xml:space="preserve"> </w:t>
      </w:r>
      <w:r w:rsidRPr="00CF24E8">
        <w:rPr>
          <w:rtl/>
        </w:rPr>
        <w:t>היו</w:t>
      </w:r>
      <w:r w:rsidR="0084256A">
        <w:rPr>
          <w:rtl/>
        </w:rPr>
        <w:t xml:space="preserve"> </w:t>
      </w:r>
      <w:r w:rsidRPr="00CF24E8">
        <w:rPr>
          <w:rtl/>
        </w:rPr>
        <w:t>שכנים והיום הם נתקפים ממש בחמת רצח, נוהגים בשיגעון ומשספים זה את גרונו של</w:t>
      </w:r>
      <w:r w:rsidR="0084256A">
        <w:rPr>
          <w:rtl/>
        </w:rPr>
        <w:t xml:space="preserve"> </w:t>
      </w:r>
      <w:r w:rsidRPr="00CF24E8">
        <w:rPr>
          <w:rtl/>
        </w:rPr>
        <w:t>זה?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ממשלת</w:t>
      </w:r>
      <w:r w:rsidR="0084256A">
        <w:rPr>
          <w:rtl/>
        </w:rPr>
        <w:t xml:space="preserve"> </w:t>
      </w:r>
      <w:r w:rsidRPr="00CF24E8">
        <w:rPr>
          <w:rtl/>
        </w:rPr>
        <w:t>ישראל</w:t>
      </w:r>
      <w:r w:rsidR="0084256A">
        <w:rPr>
          <w:rtl/>
        </w:rPr>
        <w:t xml:space="preserve"> </w:t>
      </w:r>
      <w:r w:rsidRPr="00CF24E8">
        <w:rPr>
          <w:rtl/>
        </w:rPr>
        <w:t>וארגונים</w:t>
      </w:r>
      <w:r w:rsidR="0084256A">
        <w:rPr>
          <w:rtl/>
        </w:rPr>
        <w:t xml:space="preserve"> </w:t>
      </w:r>
      <w:r w:rsidRPr="00CF24E8">
        <w:rPr>
          <w:rtl/>
        </w:rPr>
        <w:t>יהודיים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בעולם </w:t>
      </w:r>
      <w:r w:rsidR="0084256A">
        <w:rPr>
          <w:rtl/>
        </w:rPr>
        <w:t>–</w:t>
      </w:r>
      <w:r w:rsidRPr="00CF24E8">
        <w:rPr>
          <w:rtl/>
        </w:rPr>
        <w:t xml:space="preserve"> קודם כול, אני צריך</w:t>
      </w:r>
      <w:r w:rsidR="0084256A">
        <w:rPr>
          <w:rtl/>
        </w:rPr>
        <w:t xml:space="preserve"> </w:t>
      </w:r>
      <w:r w:rsidRPr="00CF24E8">
        <w:rPr>
          <w:rtl/>
        </w:rPr>
        <w:t>להזכיר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ארגון</w:t>
      </w:r>
      <w:r w:rsidR="0084256A">
        <w:rPr>
          <w:rtl/>
        </w:rPr>
        <w:t xml:space="preserve"> </w:t>
      </w:r>
      <w:r w:rsidRPr="00CF24E8">
        <w:rPr>
          <w:rtl/>
        </w:rPr>
        <w:t xml:space="preserve">ה"ג'וינט" </w:t>
      </w:r>
      <w:r w:rsidR="0084256A">
        <w:rPr>
          <w:rtl/>
        </w:rPr>
        <w:t>–</w:t>
      </w:r>
      <w:r w:rsidRPr="00CF24E8">
        <w:rPr>
          <w:rtl/>
        </w:rPr>
        <w:t xml:space="preserve"> לא עמדו מנגד.</w:t>
      </w:r>
      <w:r w:rsidR="0084256A">
        <w:rPr>
          <w:rtl/>
        </w:rPr>
        <w:t xml:space="preserve"> </w:t>
      </w:r>
      <w:r w:rsidRPr="00CF24E8">
        <w:rPr>
          <w:rtl/>
        </w:rPr>
        <w:t>מדינת ישראל קלטה כאן פליטים. 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להזכיר</w:t>
      </w:r>
      <w:r w:rsidR="0084256A">
        <w:rPr>
          <w:rtl/>
        </w:rPr>
        <w:t xml:space="preserve"> </w:t>
      </w:r>
      <w:r w:rsidRPr="00CF24E8">
        <w:rPr>
          <w:rtl/>
        </w:rPr>
        <w:t>בצער,</w:t>
      </w:r>
      <w:r w:rsidR="0084256A">
        <w:rPr>
          <w:rtl/>
        </w:rPr>
        <w:t xml:space="preserve"> </w:t>
      </w:r>
      <w:r w:rsidRPr="00CF24E8">
        <w:rPr>
          <w:rtl/>
        </w:rPr>
        <w:t>שכאשר</w:t>
      </w:r>
      <w:r w:rsidR="0084256A">
        <w:rPr>
          <w:rtl/>
        </w:rPr>
        <w:t xml:space="preserve"> </w:t>
      </w:r>
      <w:r w:rsidRPr="00CF24E8">
        <w:rPr>
          <w:rtl/>
        </w:rPr>
        <w:t>מדינת ישראל קלטה כאן פליטים מבוסניה היא הואשמה, גם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חוגים</w:t>
      </w:r>
      <w:r w:rsidR="0084256A">
        <w:rPr>
          <w:rtl/>
        </w:rPr>
        <w:t xml:space="preserve"> </w:t>
      </w:r>
      <w:r w:rsidRPr="00CF24E8">
        <w:rPr>
          <w:rtl/>
        </w:rPr>
        <w:t>בתוך הבית הזה, ביחסי ציבור. אני מניח שהחוגים האלה שהאשימו אז את</w:t>
      </w:r>
      <w:r w:rsidR="0084256A">
        <w:rPr>
          <w:rtl/>
        </w:rPr>
        <w:t xml:space="preserve"> </w:t>
      </w:r>
      <w:r w:rsidRPr="00CF24E8">
        <w:rPr>
          <w:rtl/>
        </w:rPr>
        <w:t>מדינת</w:t>
      </w:r>
      <w:r w:rsidR="0084256A">
        <w:rPr>
          <w:rtl/>
        </w:rPr>
        <w:t xml:space="preserve"> </w:t>
      </w:r>
      <w:r w:rsidRPr="00CF24E8">
        <w:rPr>
          <w:rtl/>
        </w:rPr>
        <w:t>ישראל</w:t>
      </w:r>
      <w:r w:rsidR="0084256A">
        <w:rPr>
          <w:rtl/>
        </w:rPr>
        <w:t xml:space="preserve"> </w:t>
      </w:r>
      <w:r w:rsidRPr="00CF24E8">
        <w:rPr>
          <w:rtl/>
        </w:rPr>
        <w:t>ביחסי</w:t>
      </w:r>
      <w:r w:rsidR="0084256A">
        <w:rPr>
          <w:rtl/>
        </w:rPr>
        <w:t xml:space="preserve"> </w:t>
      </w:r>
      <w:r w:rsidRPr="00CF24E8">
        <w:rPr>
          <w:rtl/>
        </w:rPr>
        <w:t>ציבור,</w:t>
      </w:r>
      <w:r w:rsidR="0084256A">
        <w:rPr>
          <w:rtl/>
        </w:rPr>
        <w:t xml:space="preserve"> </w:t>
      </w:r>
      <w:r w:rsidRPr="00CF24E8">
        <w:rPr>
          <w:rtl/>
        </w:rPr>
        <w:t>כאשר</w:t>
      </w:r>
      <w:r w:rsidR="0084256A">
        <w:rPr>
          <w:rtl/>
        </w:rPr>
        <w:t xml:space="preserve"> </w:t>
      </w:r>
      <w:r w:rsidRPr="00CF24E8">
        <w:rPr>
          <w:rtl/>
        </w:rPr>
        <w:t>היא ואולי כמעט רק היא קלטה פליטים, אני מניח</w:t>
      </w:r>
      <w:r w:rsidR="0084256A">
        <w:rPr>
          <w:rtl/>
        </w:rPr>
        <w:t xml:space="preserve"> </w:t>
      </w:r>
      <w:r w:rsidRPr="00CF24E8">
        <w:rPr>
          <w:rtl/>
        </w:rPr>
        <w:t>שהחוגים האלה מצטערים על כך עכשיו.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מדינת</w:t>
      </w:r>
      <w:r w:rsidR="0084256A">
        <w:rPr>
          <w:rtl/>
        </w:rPr>
        <w:t xml:space="preserve"> </w:t>
      </w:r>
      <w:r w:rsidRPr="00CF24E8">
        <w:rPr>
          <w:rtl/>
        </w:rPr>
        <w:t>ישראל</w:t>
      </w:r>
      <w:r w:rsidR="0084256A">
        <w:rPr>
          <w:rtl/>
        </w:rPr>
        <w:t xml:space="preserve"> </w:t>
      </w:r>
      <w:r w:rsidRPr="00CF24E8">
        <w:rPr>
          <w:rtl/>
        </w:rPr>
        <w:t>שלחה בשעתה סיוע הומניטרי לאזורי הקרבות. הפליטים הבוסנים כאן</w:t>
      </w:r>
      <w:r w:rsidR="0084256A">
        <w:rPr>
          <w:rtl/>
        </w:rPr>
        <w:t xml:space="preserve"> </w:t>
      </w:r>
      <w:r w:rsidRPr="00CF24E8">
        <w:rPr>
          <w:rtl/>
        </w:rPr>
        <w:t>בארץ</w:t>
      </w:r>
      <w:r w:rsidR="0084256A">
        <w:rPr>
          <w:rtl/>
        </w:rPr>
        <w:t xml:space="preserve"> </w:t>
      </w:r>
      <w:r w:rsidRPr="00CF24E8">
        <w:rPr>
          <w:rtl/>
        </w:rPr>
        <w:t>קיבלו</w:t>
      </w:r>
      <w:r w:rsidR="0084256A">
        <w:rPr>
          <w:rtl/>
        </w:rPr>
        <w:t xml:space="preserve"> </w:t>
      </w:r>
      <w:r w:rsidRPr="00CF24E8">
        <w:rPr>
          <w:rtl/>
        </w:rPr>
        <w:t>לפני</w:t>
      </w:r>
      <w:r w:rsidR="0084256A">
        <w:rPr>
          <w:rtl/>
        </w:rPr>
        <w:t xml:space="preserve"> </w:t>
      </w:r>
      <w:r w:rsidRPr="00CF24E8">
        <w:rPr>
          <w:rtl/>
        </w:rPr>
        <w:t>שלושה</w:t>
      </w:r>
      <w:r w:rsidR="0084256A">
        <w:rPr>
          <w:rtl/>
        </w:rPr>
        <w:t xml:space="preserve"> </w:t>
      </w:r>
      <w:r w:rsidRPr="00CF24E8">
        <w:rPr>
          <w:rtl/>
        </w:rPr>
        <w:t>חודשים</w:t>
      </w:r>
      <w:r w:rsidR="0084256A">
        <w:rPr>
          <w:rtl/>
        </w:rPr>
        <w:t xml:space="preserve"> </w:t>
      </w:r>
      <w:r w:rsidRPr="00CF24E8">
        <w:rPr>
          <w:rtl/>
        </w:rPr>
        <w:t>מעמד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תושבי קבע, והם היום אזרחים לכל דבר</w:t>
      </w:r>
      <w:r w:rsidR="0084256A">
        <w:rPr>
          <w:rtl/>
        </w:rPr>
        <w:t xml:space="preserve"> </w:t>
      </w:r>
      <w:r w:rsidRPr="00CF24E8">
        <w:rPr>
          <w:rtl/>
        </w:rPr>
        <w:t>בתוכנו.</w:t>
      </w:r>
      <w:r w:rsidR="0084256A">
        <w:rPr>
          <w:rtl/>
        </w:rPr>
        <w:t xml:space="preserve"> </w:t>
      </w:r>
      <w:r w:rsidRPr="00CF24E8">
        <w:rPr>
          <w:rtl/>
        </w:rPr>
        <w:t>רע</w:t>
      </w:r>
      <w:r w:rsidR="0084256A">
        <w:rPr>
          <w:rtl/>
        </w:rPr>
        <w:t xml:space="preserve"> </w:t>
      </w:r>
      <w:r w:rsidRPr="00CF24E8">
        <w:rPr>
          <w:rtl/>
        </w:rPr>
        <w:t>להם, כי הם פליטים והם רחוקים מן הבית והם רואים מה קורה בבית, אבל</w:t>
      </w:r>
      <w:r w:rsidR="0084256A">
        <w:rPr>
          <w:rtl/>
        </w:rPr>
        <w:t xml:space="preserve"> </w:t>
      </w:r>
      <w:r w:rsidRPr="00CF24E8">
        <w:rPr>
          <w:rtl/>
        </w:rPr>
        <w:t>אצלנו כאן טוב להם.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מודי זנדברג הזכיר את יהודי בוסניה, יהודי סרייבו. אני רוצה לומר,</w:t>
      </w:r>
      <w:r w:rsidR="0084256A">
        <w:rPr>
          <w:rtl/>
        </w:rPr>
        <w:t xml:space="preserve"> </w:t>
      </w:r>
      <w:r w:rsidRPr="00CF24E8">
        <w:rPr>
          <w:rtl/>
        </w:rPr>
        <w:t>לך,</w:t>
      </w:r>
      <w:r w:rsidR="0084256A">
        <w:rPr>
          <w:rtl/>
        </w:rPr>
        <w:t xml:space="preserve"> </w:t>
      </w:r>
      <w:r w:rsidRPr="00CF24E8">
        <w:rPr>
          <w:rtl/>
        </w:rPr>
        <w:t>שרוב</w:t>
      </w:r>
      <w:r w:rsidR="0084256A">
        <w:rPr>
          <w:rtl/>
        </w:rPr>
        <w:t xml:space="preserve"> </w:t>
      </w:r>
      <w:r w:rsidRPr="00CF24E8">
        <w:rPr>
          <w:rtl/>
        </w:rPr>
        <w:t>יהודי</w:t>
      </w:r>
      <w:r w:rsidR="0084256A">
        <w:rPr>
          <w:rtl/>
        </w:rPr>
        <w:t xml:space="preserve"> </w:t>
      </w:r>
      <w:r w:rsidRPr="00CF24E8">
        <w:rPr>
          <w:rtl/>
        </w:rPr>
        <w:t>סרייבו, הרוב המכריע, ולא רק יהודים, חולצו מסרייבו</w:t>
      </w:r>
      <w:r w:rsidR="0084256A">
        <w:rPr>
          <w:rtl/>
        </w:rPr>
        <w:t xml:space="preserve"> </w:t>
      </w:r>
      <w:r w:rsidRPr="00CF24E8">
        <w:rPr>
          <w:rtl/>
        </w:rPr>
        <w:t>ומסביבתה</w:t>
      </w:r>
      <w:r w:rsidR="0084256A">
        <w:rPr>
          <w:rtl/>
        </w:rPr>
        <w:t xml:space="preserve"> </w:t>
      </w:r>
      <w:r w:rsidRPr="00CF24E8">
        <w:rPr>
          <w:rtl/>
        </w:rPr>
        <w:t>בכמה</w:t>
      </w:r>
      <w:r w:rsidR="0084256A">
        <w:rPr>
          <w:rtl/>
        </w:rPr>
        <w:t xml:space="preserve"> </w:t>
      </w:r>
      <w:r w:rsidRPr="00CF24E8">
        <w:rPr>
          <w:rtl/>
        </w:rPr>
        <w:t>מבצעי</w:t>
      </w:r>
      <w:r w:rsidR="0084256A">
        <w:rPr>
          <w:rtl/>
        </w:rPr>
        <w:t xml:space="preserve"> </w:t>
      </w:r>
      <w:r w:rsidRPr="00CF24E8">
        <w:rPr>
          <w:rtl/>
        </w:rPr>
        <w:t>הצלה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שנערכו בשנתיים האחרונים. מי שלא יצא </w:t>
      </w:r>
      <w:r w:rsidR="0084256A">
        <w:rPr>
          <w:rtl/>
        </w:rPr>
        <w:t>–</w:t>
      </w:r>
      <w:r w:rsidRPr="00CF24E8">
        <w:rPr>
          <w:rtl/>
        </w:rPr>
        <w:t xml:space="preserve"> לא רצה לצאת. רק מעטים</w:t>
      </w:r>
      <w:r w:rsidR="0084256A">
        <w:rPr>
          <w:rtl/>
        </w:rPr>
        <w:t xml:space="preserve"> </w:t>
      </w:r>
      <w:r w:rsidRPr="00CF24E8">
        <w:rPr>
          <w:rtl/>
        </w:rPr>
        <w:t>מאוד עוכבו.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ממשלת</w:t>
      </w:r>
      <w:r w:rsidR="0084256A">
        <w:rPr>
          <w:rtl/>
        </w:rPr>
        <w:t xml:space="preserve"> </w:t>
      </w:r>
      <w:r w:rsidRPr="00CF24E8">
        <w:rPr>
          <w:rtl/>
        </w:rPr>
        <w:t>ישראל</w:t>
      </w:r>
      <w:r w:rsidR="0084256A">
        <w:rPr>
          <w:rtl/>
        </w:rPr>
        <w:t xml:space="preserve"> –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 xml:space="preserve">יכול לומר עכשיו יותר מזה </w:t>
      </w:r>
      <w:r w:rsidR="0084256A">
        <w:rPr>
          <w:rtl/>
        </w:rPr>
        <w:t>–</w:t>
      </w:r>
      <w:r w:rsidRPr="00CF24E8">
        <w:rPr>
          <w:rtl/>
        </w:rPr>
        <w:t xml:space="preserve"> בוחנת עכשיו אפשרויות</w:t>
      </w:r>
      <w:r w:rsidR="0084256A">
        <w:rPr>
          <w:rtl/>
        </w:rPr>
        <w:t xml:space="preserve"> </w:t>
      </w:r>
      <w:r w:rsidRPr="00CF24E8">
        <w:rPr>
          <w:rtl/>
        </w:rPr>
        <w:t>שונות</w:t>
      </w:r>
      <w:r w:rsidR="0084256A">
        <w:rPr>
          <w:rtl/>
        </w:rPr>
        <w:t xml:space="preserve"> </w:t>
      </w:r>
      <w:r w:rsidRPr="00CF24E8">
        <w:rPr>
          <w:rtl/>
        </w:rPr>
        <w:t>לסיוע</w:t>
      </w:r>
      <w:r w:rsidR="0084256A">
        <w:rPr>
          <w:rtl/>
        </w:rPr>
        <w:t xml:space="preserve"> </w:t>
      </w:r>
      <w:r w:rsidRPr="00CF24E8">
        <w:rPr>
          <w:rtl/>
        </w:rPr>
        <w:t>הומניטרי</w:t>
      </w:r>
      <w:r w:rsidR="0084256A">
        <w:rPr>
          <w:rtl/>
        </w:rPr>
        <w:t xml:space="preserve"> </w:t>
      </w:r>
      <w:r w:rsidRPr="00CF24E8">
        <w:rPr>
          <w:rtl/>
        </w:rPr>
        <w:t>נוסף.</w:t>
      </w:r>
      <w:r w:rsidR="0084256A">
        <w:rPr>
          <w:rtl/>
        </w:rPr>
        <w:t xml:space="preserve"> </w:t>
      </w:r>
      <w:r w:rsidRPr="00CF24E8">
        <w:rPr>
          <w:rtl/>
        </w:rPr>
        <w:t>אנחנו,</w:t>
      </w:r>
      <w:r w:rsidR="0084256A">
        <w:rPr>
          <w:rtl/>
        </w:rPr>
        <w:t xml:space="preserve"> </w:t>
      </w:r>
      <w:r w:rsidRPr="00CF24E8">
        <w:rPr>
          <w:rtl/>
        </w:rPr>
        <w:t>מדינת ישראל, לא עומדים מנגד, לא בבוסניה</w:t>
      </w:r>
      <w:r w:rsidR="0084256A">
        <w:rPr>
          <w:rtl/>
        </w:rPr>
        <w:t xml:space="preserve"> </w:t>
      </w:r>
      <w:r w:rsidRPr="00CF24E8">
        <w:rPr>
          <w:rtl/>
        </w:rPr>
        <w:t>ויורשה לי לומר, גם לא ברואנדה.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נפלה</w:t>
      </w:r>
      <w:r w:rsidR="0084256A">
        <w:rPr>
          <w:rtl/>
        </w:rPr>
        <w:t xml:space="preserve"> </w:t>
      </w:r>
      <w:r w:rsidRPr="00CF24E8">
        <w:rPr>
          <w:rtl/>
        </w:rPr>
        <w:t>בחלקי</w:t>
      </w:r>
      <w:r w:rsidR="0084256A">
        <w:rPr>
          <w:rtl/>
        </w:rPr>
        <w:t xml:space="preserve"> </w:t>
      </w:r>
      <w:r w:rsidRPr="00CF24E8">
        <w:rPr>
          <w:rtl/>
        </w:rPr>
        <w:t>הזכות</w:t>
      </w:r>
      <w:r w:rsidR="0084256A">
        <w:rPr>
          <w:rtl/>
        </w:rPr>
        <w:t xml:space="preserve"> – </w:t>
      </w:r>
      <w:r w:rsidRPr="00CF24E8">
        <w:rPr>
          <w:rtl/>
        </w:rPr>
        <w:t xml:space="preserve">מישהו יכול לומר החובה, אני אומר החובה </w:t>
      </w:r>
      <w:r w:rsidR="0084256A">
        <w:rPr>
          <w:rtl/>
        </w:rPr>
        <w:t>–</w:t>
      </w:r>
      <w:r w:rsidRPr="00CF24E8">
        <w:rPr>
          <w:rtl/>
        </w:rPr>
        <w:t xml:space="preserve"> נפלו בחלקי</w:t>
      </w:r>
      <w:r w:rsidR="0084256A">
        <w:rPr>
          <w:rtl/>
        </w:rPr>
        <w:t xml:space="preserve"> </w:t>
      </w:r>
      <w:r w:rsidRPr="00CF24E8">
        <w:rPr>
          <w:rtl/>
        </w:rPr>
        <w:t>החובה</w:t>
      </w:r>
      <w:r w:rsidR="0084256A">
        <w:rPr>
          <w:rtl/>
        </w:rPr>
        <w:t xml:space="preserve"> </w:t>
      </w:r>
      <w:r w:rsidRPr="00CF24E8">
        <w:rPr>
          <w:rtl/>
        </w:rPr>
        <w:t>והזכות</w:t>
      </w:r>
      <w:r w:rsidR="0084256A">
        <w:rPr>
          <w:rtl/>
        </w:rPr>
        <w:t xml:space="preserve"> </w:t>
      </w:r>
      <w:r w:rsidRPr="00CF24E8">
        <w:rPr>
          <w:rtl/>
        </w:rPr>
        <w:t>הגדולה</w:t>
      </w:r>
      <w:r w:rsidR="0084256A">
        <w:rPr>
          <w:rtl/>
        </w:rPr>
        <w:t xml:space="preserve"> </w:t>
      </w:r>
      <w:r w:rsidRPr="00CF24E8">
        <w:rPr>
          <w:rtl/>
        </w:rPr>
        <w:t>לעמוד</w:t>
      </w:r>
      <w:r w:rsidR="0084256A">
        <w:rPr>
          <w:rtl/>
        </w:rPr>
        <w:t xml:space="preserve"> </w:t>
      </w:r>
      <w:r w:rsidRPr="00CF24E8">
        <w:rPr>
          <w:rtl/>
        </w:rPr>
        <w:t>בראש</w:t>
      </w:r>
      <w:r w:rsidR="0084256A">
        <w:rPr>
          <w:rtl/>
        </w:rPr>
        <w:t xml:space="preserve"> </w:t>
      </w:r>
      <w:r w:rsidRPr="00CF24E8">
        <w:rPr>
          <w:rtl/>
        </w:rPr>
        <w:t>המשלחת גם לרואנדה וגם לבוסניה. אנחנו איננו</w:t>
      </w:r>
      <w:r w:rsidR="0084256A">
        <w:rPr>
          <w:rtl/>
        </w:rPr>
        <w:t xml:space="preserve"> </w:t>
      </w:r>
      <w:r w:rsidRPr="00CF24E8">
        <w:rPr>
          <w:rtl/>
        </w:rPr>
        <w:t>עומדים מנגד.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עם זאת, ברור לחלוטין כי במקום שקצרה בו ידה של כל הקהילה הבין</w:t>
      </w:r>
      <w:r w:rsidR="0084256A">
        <w:rPr>
          <w:rtl/>
        </w:rPr>
        <w:t>-</w:t>
      </w:r>
      <w:r w:rsidRPr="00CF24E8">
        <w:rPr>
          <w:rtl/>
        </w:rPr>
        <w:t>לאומית, ודאי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שישראל לא תוכל להושיע. גם לא נוכל </w:t>
      </w:r>
      <w:r w:rsidR="0084256A">
        <w:rPr>
          <w:rtl/>
        </w:rPr>
        <w:t>–</w:t>
      </w:r>
      <w:r w:rsidRPr="00CF24E8">
        <w:rPr>
          <w:rtl/>
        </w:rPr>
        <w:t xml:space="preserve"> והדברים צריכים להיאמר בבירור </w:t>
      </w:r>
      <w:r w:rsidR="0084256A">
        <w:rPr>
          <w:rtl/>
        </w:rPr>
        <w:t>–</w:t>
      </w:r>
      <w:r w:rsidRPr="00CF24E8">
        <w:rPr>
          <w:rtl/>
        </w:rPr>
        <w:t xml:space="preserve"> לסכן בחורים</w:t>
      </w:r>
      <w:r w:rsidR="0084256A">
        <w:rPr>
          <w:rtl/>
        </w:rPr>
        <w:t xml:space="preserve"> </w:t>
      </w:r>
      <w:r w:rsidRPr="00CF24E8">
        <w:rPr>
          <w:rtl/>
        </w:rPr>
        <w:t>שלנו במלחמת אזרחים מטורפת, שממאנת להירגע.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כמיטב</w:t>
      </w:r>
      <w:r w:rsidR="0084256A">
        <w:rPr>
          <w:rtl/>
        </w:rPr>
        <w:t xml:space="preserve"> </w:t>
      </w:r>
      <w:r w:rsidRPr="00CF24E8">
        <w:rPr>
          <w:rtl/>
        </w:rPr>
        <w:t>יכולתנו,</w:t>
      </w:r>
      <w:r w:rsidR="0084256A">
        <w:rPr>
          <w:rtl/>
        </w:rPr>
        <w:t xml:space="preserve"> </w:t>
      </w:r>
      <w:r w:rsidRPr="00CF24E8">
        <w:rPr>
          <w:rtl/>
        </w:rPr>
        <w:t>בעצמנו</w:t>
      </w:r>
      <w:r w:rsidR="0084256A">
        <w:rPr>
          <w:rtl/>
        </w:rPr>
        <w:t xml:space="preserve"> </w:t>
      </w:r>
      <w:r w:rsidRPr="00CF24E8">
        <w:rPr>
          <w:rtl/>
        </w:rPr>
        <w:t>או בשיתוף עם אחרים, נבדוק כל דרך, בימים הקרובים,</w:t>
      </w:r>
      <w:r w:rsidR="0084256A">
        <w:rPr>
          <w:rtl/>
        </w:rPr>
        <w:t xml:space="preserve"> </w:t>
      </w:r>
      <w:r w:rsidRPr="00CF24E8">
        <w:rPr>
          <w:rtl/>
        </w:rPr>
        <w:t>כדי לקיים כל נפש.</w:t>
      </w:r>
      <w:r w:rsidR="0084256A">
        <w:rPr>
          <w:rtl/>
        </w:rPr>
        <w:t xml:space="preserve"> </w:t>
      </w:r>
      <w:r w:rsidRPr="00CF24E8">
        <w:rPr>
          <w:rtl/>
        </w:rPr>
        <w:t>תודה רבה, גברתי.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עזרן (ש"ס):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האם אדוני השר יודע מה מצבו, מה גורלו של בית</w:t>
      </w:r>
      <w:r w:rsidR="0084256A">
        <w:rPr>
          <w:rtl/>
        </w:rPr>
        <w:t>-</w:t>
      </w:r>
      <w:r w:rsidRPr="00CF24E8">
        <w:rPr>
          <w:rtl/>
        </w:rPr>
        <w:t>הכנסת המפואר שם,</w:t>
      </w:r>
      <w:r w:rsidR="0084256A">
        <w:rPr>
          <w:rtl/>
        </w:rPr>
        <w:t xml:space="preserve"> </w:t>
      </w:r>
      <w:r w:rsidRPr="00CF24E8">
        <w:rPr>
          <w:rtl/>
        </w:rPr>
        <w:t>שהוא גם מונומנט היסטורי חשוב?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שם עוד נכס ידוע </w:t>
      </w:r>
      <w:r w:rsidR="0084256A">
        <w:rPr>
          <w:rtl/>
        </w:rPr>
        <w:t>–</w:t>
      </w:r>
      <w:r w:rsidRPr="00CF24E8">
        <w:rPr>
          <w:rtl/>
        </w:rPr>
        <w:t xml:space="preserve"> הגדת סרייבו,</w:t>
      </w:r>
      <w:r w:rsidR="0084256A">
        <w:rPr>
          <w:rtl/>
        </w:rPr>
        <w:t xml:space="preserve"> </w:t>
      </w:r>
      <w:r w:rsidRPr="00CF24E8">
        <w:rPr>
          <w:rtl/>
        </w:rPr>
        <w:t>שלא מזמן הוצאה ממקום מסתור. היא במקום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מבטחים </w:t>
      </w:r>
      <w:r w:rsidR="0084256A">
        <w:rPr>
          <w:rtl/>
        </w:rPr>
        <w:t>–</w:t>
      </w:r>
      <w:r w:rsidRPr="00CF24E8">
        <w:rPr>
          <w:rtl/>
        </w:rPr>
        <w:t xml:space="preserve"> אני מקווה מקום מבטחים, מי יכול לדבר על מקום מבטחים במקום תלאובות כזה.</w:t>
      </w:r>
      <w:r w:rsidR="0084256A">
        <w:rPr>
          <w:rtl/>
        </w:rPr>
        <w:t xml:space="preserve"> </w:t>
      </w:r>
      <w:r w:rsidRPr="00CF24E8">
        <w:rPr>
          <w:rtl/>
        </w:rPr>
        <w:t>אני לא יכול לומר לך מה קרה ממש בימים האחרונים, אבל, ככל שהיה ידוע גם בית</w:t>
      </w:r>
      <w:r w:rsidR="0084256A">
        <w:rPr>
          <w:rtl/>
        </w:rPr>
        <w:t>-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נפגע.</w:t>
      </w:r>
      <w:r w:rsidR="0084256A">
        <w:rPr>
          <w:rtl/>
        </w:rPr>
        <w:t xml:space="preserve"> </w:t>
      </w:r>
      <w:r w:rsidRPr="00CF24E8">
        <w:rPr>
          <w:rtl/>
        </w:rPr>
        <w:t>רוב</w:t>
      </w:r>
      <w:r w:rsidR="0084256A">
        <w:rPr>
          <w:rtl/>
        </w:rPr>
        <w:t xml:space="preserve"> </w:t>
      </w:r>
      <w:r w:rsidRPr="00CF24E8">
        <w:rPr>
          <w:rtl/>
        </w:rPr>
        <w:t>הקהילה</w:t>
      </w:r>
      <w:r w:rsidR="0084256A">
        <w:rPr>
          <w:rtl/>
        </w:rPr>
        <w:t xml:space="preserve"> </w:t>
      </w:r>
      <w:r w:rsidRPr="00CF24E8">
        <w:rPr>
          <w:rtl/>
        </w:rPr>
        <w:t>שם, במבצעי הצלה שחלקם ידועים וחלקם לא ידועים, הרוב המכריע</w:t>
      </w:r>
      <w:r w:rsidR="0084256A">
        <w:rPr>
          <w:rtl/>
        </w:rPr>
        <w:t xml:space="preserve"> </w:t>
      </w:r>
      <w:r w:rsidRPr="00CF24E8">
        <w:rPr>
          <w:rtl/>
        </w:rPr>
        <w:t>הוצא.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חוזר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ואומר: מי שלא יצא </w:t>
      </w:r>
      <w:r w:rsidR="0084256A">
        <w:rPr>
          <w:rtl/>
        </w:rPr>
        <w:t>–</w:t>
      </w:r>
      <w:r w:rsidRPr="00CF24E8">
        <w:rPr>
          <w:rtl/>
        </w:rPr>
        <w:t xml:space="preserve"> לא רצה לצאת.</w:t>
      </w:r>
      <w:r w:rsidR="0084256A">
        <w:rPr>
          <w:rtl/>
        </w:rPr>
        <w:t xml:space="preserve"> </w:t>
      </w:r>
      <w:r w:rsidRPr="00CF24E8">
        <w:rPr>
          <w:rtl/>
        </w:rPr>
        <w:t>אני לא שופט, אני לא מחווה</w:t>
      </w:r>
      <w:r w:rsidR="0084256A">
        <w:rPr>
          <w:rtl/>
        </w:rPr>
        <w:t xml:space="preserve"> </w:t>
      </w:r>
      <w:r w:rsidRPr="00CF24E8">
        <w:rPr>
          <w:rtl/>
        </w:rPr>
        <w:t>דעה;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מי שלא יצא </w:t>
      </w:r>
      <w:r w:rsidR="0084256A">
        <w:rPr>
          <w:rtl/>
        </w:rPr>
        <w:t>–</w:t>
      </w:r>
      <w:r w:rsidRPr="00CF24E8">
        <w:rPr>
          <w:rtl/>
        </w:rPr>
        <w:t xml:space="preserve"> לא רצה לצאת. מעטים מאוד עוכבו. גם העניין הזה נבדק עכשיו.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רבה.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הצעתך, אדוני השר, האם דיון במליאה? להעביר לוועדה? להסתפק</w:t>
      </w:r>
      <w:r w:rsidR="0084256A">
        <w:rPr>
          <w:rtl/>
        </w:rPr>
        <w:t xml:space="preserve"> </w:t>
      </w:r>
      <w:r w:rsidRPr="00CF24E8">
        <w:rPr>
          <w:rtl/>
        </w:rPr>
        <w:t>בדבריך?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אם יסתפקו בדברי, אני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הירשזון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 להזכיר שכבר דנו בנושא הזה. אני חושב שזה היה</w:t>
      </w:r>
      <w:r w:rsidR="0084256A">
        <w:rPr>
          <w:rtl/>
        </w:rPr>
        <w:t xml:space="preserve"> </w:t>
      </w:r>
      <w:r w:rsidRPr="00CF24E8">
        <w:rPr>
          <w:rtl/>
        </w:rPr>
        <w:t>במסגרת</w:t>
      </w:r>
      <w:r w:rsidR="0084256A">
        <w:rPr>
          <w:rtl/>
        </w:rPr>
        <w:t xml:space="preserve"> </w:t>
      </w:r>
      <w:r w:rsidRPr="00CF24E8">
        <w:rPr>
          <w:rtl/>
        </w:rPr>
        <w:t>הצעות</w:t>
      </w:r>
      <w:r w:rsidR="0084256A">
        <w:rPr>
          <w:rtl/>
        </w:rPr>
        <w:t xml:space="preserve"> </w:t>
      </w:r>
      <w:r w:rsidRPr="00CF24E8">
        <w:rPr>
          <w:rtl/>
        </w:rPr>
        <w:t>לסדר</w:t>
      </w:r>
      <w:r w:rsidR="0084256A">
        <w:rPr>
          <w:rtl/>
        </w:rPr>
        <w:t>-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של חבר הכנסת זאבי ושלי. גם אז השר שריד השיב על הצעות</w:t>
      </w:r>
      <w:r w:rsidR="0084256A">
        <w:rPr>
          <w:rtl/>
        </w:rPr>
        <w:t xml:space="preserve"> </w:t>
      </w:r>
      <w:r w:rsidRPr="00CF24E8">
        <w:rPr>
          <w:rtl/>
        </w:rPr>
        <w:t>בנושא בוסניה והפליטים שהובאו ארצה. נקבע שיתקיים דיון במליאה.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נעמי בלומנטל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גם אני העליתי את הנושא של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 כן, אתם אומרים שנקבע דיון במליאה בנושא. אני מבינה.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הירשזון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מסתכל עכשיו ברשימות.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אליעזר זנדברג (צומת):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דיון במליאה.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דיון במליאה.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 מסכים שיתקיים דיון במליאה.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שני חברי כנסת ביקשו להתייחס להצעות. חבר הכנסת אברהם רביץ, בבקשה. דקה.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רביץ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כבוד השר, קודם לכן ציין השר כמה דברים שהוא למד מהטרגדיה</w:t>
      </w:r>
      <w:r w:rsidR="0084256A">
        <w:rPr>
          <w:rtl/>
        </w:rPr>
        <w:t xml:space="preserve"> </w:t>
      </w:r>
      <w:r w:rsidRPr="00CF24E8">
        <w:rPr>
          <w:rtl/>
        </w:rPr>
        <w:t>בבוסניה, שישה דברים.</w:t>
      </w:r>
      <w:r w:rsidR="0084256A">
        <w:rPr>
          <w:rtl/>
        </w:rPr>
        <w:t xml:space="preserve"> </w:t>
      </w:r>
      <w:r w:rsidRPr="00CF24E8">
        <w:rPr>
          <w:rtl/>
        </w:rPr>
        <w:t>אני חושב שאנחנו צריכים ללמוד עוד דבר אחד: שהאדם באשר הוא</w:t>
      </w:r>
      <w:r w:rsidR="0084256A">
        <w:rPr>
          <w:rtl/>
        </w:rPr>
        <w:t xml:space="preserve"> </w:t>
      </w:r>
      <w:r w:rsidRPr="00CF24E8">
        <w:rPr>
          <w:rtl/>
        </w:rPr>
        <w:t>יכול להפוך חיית השדה, ואפילו גרוע מחיית השדה. מה שקורה שם, ולא משנה מהי הסיבה,</w:t>
      </w:r>
      <w:r w:rsidR="0084256A">
        <w:rPr>
          <w:rtl/>
        </w:rPr>
        <w:t xml:space="preserve"> </w:t>
      </w:r>
      <w:r w:rsidRPr="00CF24E8">
        <w:rPr>
          <w:rtl/>
        </w:rPr>
        <w:t>מעיד כי אדם יכול אכן לרדת עד תהום רבה.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חושב,</w:t>
      </w:r>
      <w:r w:rsidR="0084256A">
        <w:rPr>
          <w:rtl/>
        </w:rPr>
        <w:t xml:space="preserve"> </w:t>
      </w: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 xml:space="preserve">ראש, שחשוב שהעם היהודי, אשר חווה על בשרו </w:t>
      </w:r>
      <w:r w:rsidR="0084256A">
        <w:rPr>
          <w:rtl/>
        </w:rPr>
        <w:t>–</w:t>
      </w:r>
      <w:r w:rsidRPr="00CF24E8">
        <w:rPr>
          <w:rtl/>
        </w:rPr>
        <w:t xml:space="preserve"> וודאי</w:t>
      </w:r>
      <w:r w:rsidR="0084256A">
        <w:rPr>
          <w:rtl/>
        </w:rPr>
        <w:t xml:space="preserve"> </w:t>
      </w:r>
      <w:r w:rsidRPr="00CF24E8">
        <w:rPr>
          <w:rtl/>
        </w:rPr>
        <w:t>שאין</w:t>
      </w:r>
      <w:r w:rsidR="0084256A">
        <w:rPr>
          <w:rtl/>
        </w:rPr>
        <w:t xml:space="preserve"> </w:t>
      </w:r>
      <w:r w:rsidRPr="00CF24E8">
        <w:rPr>
          <w:rtl/>
        </w:rPr>
        <w:t>לעשות</w:t>
      </w:r>
      <w:r w:rsidR="0084256A">
        <w:rPr>
          <w:rtl/>
        </w:rPr>
        <w:t xml:space="preserve"> </w:t>
      </w:r>
      <w:r w:rsidRPr="00CF24E8">
        <w:rPr>
          <w:rtl/>
        </w:rPr>
        <w:t>השוואה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יש לנו תפקיד בחברה האנושית, להביא את המסר של המחאה הזאת</w:t>
      </w:r>
      <w:r w:rsidR="0084256A">
        <w:rPr>
          <w:rtl/>
        </w:rPr>
        <w:t xml:space="preserve"> </w:t>
      </w:r>
      <w:r w:rsidRPr="00CF24E8">
        <w:rPr>
          <w:rtl/>
        </w:rPr>
        <w:t>לאוזני כל עמי התרבות בעולם, כדי לזעזע את העולם כולו.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פורמלית</w:t>
      </w:r>
      <w:r w:rsidR="0084256A">
        <w:rPr>
          <w:rtl/>
        </w:rPr>
        <w:t xml:space="preserve"> </w:t>
      </w:r>
      <w:r w:rsidRPr="00CF24E8">
        <w:rPr>
          <w:rtl/>
        </w:rPr>
        <w:t>ביקשתי</w:t>
      </w:r>
      <w:r w:rsidR="0084256A">
        <w:rPr>
          <w:rtl/>
        </w:rPr>
        <w:t xml:space="preserve"> </w:t>
      </w:r>
      <w:r w:rsidRPr="00CF24E8">
        <w:rPr>
          <w:rtl/>
        </w:rPr>
        <w:t>להסיר. אני חושב שחשוב מאוד שייערך כאן דיון במליאה, ומהר,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בעוד</w:t>
      </w:r>
      <w:r w:rsidR="0084256A">
        <w:rPr>
          <w:rtl/>
        </w:rPr>
        <w:t xml:space="preserve"> </w:t>
      </w:r>
      <w:r w:rsidRPr="00CF24E8">
        <w:rPr>
          <w:rtl/>
        </w:rPr>
        <w:t>שנה</w:t>
      </w:r>
      <w:r w:rsidR="0084256A">
        <w:rPr>
          <w:rtl/>
        </w:rPr>
        <w:t xml:space="preserve"> </w:t>
      </w:r>
      <w:r w:rsidRPr="00CF24E8">
        <w:rPr>
          <w:rtl/>
        </w:rPr>
        <w:t>או שנתיים אלא בתקופה הקרובה. הייתי ממליץ שהנשיאות תאשר דיון עוד</w:t>
      </w:r>
      <w:r w:rsidR="0084256A">
        <w:rPr>
          <w:rtl/>
        </w:rPr>
        <w:t xml:space="preserve"> </w:t>
      </w:r>
      <w:r w:rsidRPr="00CF24E8">
        <w:rPr>
          <w:rtl/>
        </w:rPr>
        <w:t>במושב הזה, כדי להתריע, לזעוק, כדי לזעזע את העולם כולו על רצח</w:t>
      </w:r>
      <w:r w:rsidR="0084256A">
        <w:rPr>
          <w:rtl/>
        </w:rPr>
        <w:t>-</w:t>
      </w:r>
      <w:r w:rsidRPr="00CF24E8">
        <w:rPr>
          <w:rtl/>
        </w:rPr>
        <w:t>עם. 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רבה.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אריאל ויינשטיין מבקש להתייחס להצעתה של חברת הכנסת</w:t>
      </w:r>
      <w:r w:rsidR="0084256A">
        <w:rPr>
          <w:rtl/>
        </w:rPr>
        <w:t xml:space="preserve"> </w:t>
      </w:r>
      <w:r w:rsidRPr="00CF24E8">
        <w:rPr>
          <w:rtl/>
        </w:rPr>
        <w:t>נעמי חזן.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אומר,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רביץ,</w:t>
      </w:r>
      <w:r w:rsidR="0084256A">
        <w:rPr>
          <w:rtl/>
        </w:rPr>
        <w:t xml:space="preserve"> </w:t>
      </w:r>
      <w:r w:rsidRPr="00CF24E8">
        <w:rPr>
          <w:rtl/>
        </w:rPr>
        <w:t>שאכזריותו של אדם, כשהוא אכזר הוא אכזר לאין</w:t>
      </w:r>
      <w:r w:rsidR="0084256A">
        <w:rPr>
          <w:rtl/>
        </w:rPr>
        <w:t xml:space="preserve"> </w:t>
      </w:r>
      <w:r w:rsidRPr="00CF24E8">
        <w:rPr>
          <w:rtl/>
        </w:rPr>
        <w:t>שיעור מאכזריותה של חיית השדה.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אריאל ויינשטיין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יש מדינות וחברות הנאבקות על קיומן ויש מדינות הנאבקות על</w:t>
      </w:r>
      <w:r w:rsidR="0084256A">
        <w:rPr>
          <w:rtl/>
        </w:rPr>
        <w:t xml:space="preserve"> </w:t>
      </w:r>
      <w:r w:rsidRPr="00CF24E8">
        <w:rPr>
          <w:rtl/>
        </w:rPr>
        <w:t>רווחתן. הכול עסוקים בבעיותיהם ואינם עושים את מה שצריך לעשות מול רצח</w:t>
      </w:r>
      <w:r w:rsidR="0084256A">
        <w:rPr>
          <w:rtl/>
        </w:rPr>
        <w:t>-</w:t>
      </w:r>
      <w:r w:rsidRPr="00CF24E8">
        <w:rPr>
          <w:rtl/>
        </w:rPr>
        <w:t>עם.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אשר לנו, אנו חרדים אבל לא הופכים עולם, כי אנו עסוקים בבעיותינו. גם אנחנו,</w:t>
      </w:r>
      <w:r w:rsidR="0084256A">
        <w:rPr>
          <w:rtl/>
        </w:rPr>
        <w:t xml:space="preserve"> </w:t>
      </w:r>
      <w:r w:rsidRPr="00CF24E8">
        <w:rPr>
          <w:rtl/>
        </w:rPr>
        <w:t>דור</w:t>
      </w:r>
      <w:r w:rsidR="0084256A">
        <w:rPr>
          <w:rtl/>
        </w:rPr>
        <w:t xml:space="preserve"> </w:t>
      </w:r>
      <w:r w:rsidRPr="00CF24E8">
        <w:rPr>
          <w:rtl/>
        </w:rPr>
        <w:t>השואה,</w:t>
      </w:r>
      <w:r w:rsidR="0084256A">
        <w:rPr>
          <w:rtl/>
        </w:rPr>
        <w:t xml:space="preserve"> </w:t>
      </w:r>
      <w:r w:rsidRPr="00CF24E8">
        <w:rPr>
          <w:rtl/>
        </w:rPr>
        <w:t>מגנים,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כמעט</w:t>
      </w:r>
      <w:r w:rsidR="0084256A">
        <w:rPr>
          <w:rtl/>
        </w:rPr>
        <w:t xml:space="preserve"> </w:t>
      </w:r>
      <w:r w:rsidRPr="00CF24E8">
        <w:rPr>
          <w:rtl/>
        </w:rPr>
        <w:t xml:space="preserve">רק מגנים. זה צריך ללמד אותנו לקח </w:t>
      </w:r>
      <w:r w:rsidR="0084256A">
        <w:rPr>
          <w:rtl/>
        </w:rPr>
        <w:t>–</w:t>
      </w:r>
      <w:r w:rsidRPr="00CF24E8">
        <w:rPr>
          <w:rtl/>
        </w:rPr>
        <w:t xml:space="preserve"> לא למשכן את</w:t>
      </w:r>
      <w:r w:rsidR="0084256A">
        <w:rPr>
          <w:rtl/>
        </w:rPr>
        <w:t xml:space="preserve"> </w:t>
      </w:r>
      <w:r w:rsidRPr="00CF24E8">
        <w:rPr>
          <w:rtl/>
        </w:rPr>
        <w:t>עתידנו</w:t>
      </w:r>
      <w:r w:rsidR="0084256A">
        <w:rPr>
          <w:rtl/>
        </w:rPr>
        <w:t xml:space="preserve"> </w:t>
      </w:r>
      <w:r w:rsidRPr="00CF24E8">
        <w:rPr>
          <w:rtl/>
        </w:rPr>
        <w:t>בשלום</w:t>
      </w:r>
      <w:r w:rsidR="0084256A">
        <w:rPr>
          <w:rtl/>
        </w:rPr>
        <w:t xml:space="preserve"> </w:t>
      </w:r>
      <w:r w:rsidRPr="00CF24E8">
        <w:rPr>
          <w:rtl/>
        </w:rPr>
        <w:t>שאיננו</w:t>
      </w:r>
      <w:r w:rsidR="0084256A">
        <w:rPr>
          <w:rtl/>
        </w:rPr>
        <w:t xml:space="preserve"> </w:t>
      </w:r>
      <w:r w:rsidRPr="00CF24E8">
        <w:rPr>
          <w:rtl/>
        </w:rPr>
        <w:t>שלום, בהסדר שאיננו הסדר, בביטחון שאיננו ביטחון.</w:t>
      </w:r>
      <w:r w:rsidR="0084256A">
        <w:rPr>
          <w:rtl/>
        </w:rPr>
        <w:t xml:space="preserve"> </w:t>
      </w:r>
      <w:r w:rsidRPr="00CF24E8">
        <w:rPr>
          <w:rtl/>
        </w:rPr>
        <w:t>עלינו,</w:t>
      </w:r>
      <w:r w:rsidR="0084256A">
        <w:rPr>
          <w:rtl/>
        </w:rPr>
        <w:t xml:space="preserve"> </w:t>
      </w:r>
      <w:r w:rsidRPr="00CF24E8">
        <w:rPr>
          <w:rtl/>
        </w:rPr>
        <w:t>עליכם להתעורר מאשליות.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עוברים</w:t>
      </w:r>
      <w:r w:rsidR="0084256A">
        <w:rPr>
          <w:rtl/>
        </w:rPr>
        <w:t xml:space="preserve"> </w:t>
      </w:r>
      <w:r w:rsidRPr="00CF24E8">
        <w:rPr>
          <w:rtl/>
        </w:rPr>
        <w:t>להצבעה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דיון במליאה בנושא המלחמה המתמשכת</w:t>
      </w:r>
      <w:r w:rsidR="0084256A">
        <w:rPr>
          <w:rtl/>
        </w:rPr>
        <w:t xml:space="preserve"> </w:t>
      </w:r>
      <w:r w:rsidRPr="00CF24E8">
        <w:rPr>
          <w:rtl/>
        </w:rPr>
        <w:t>בבוסניה. ההצבעה החלה.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16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>עד ההצעה לכלול את הנושא בסדר</w:t>
      </w:r>
      <w:r>
        <w:rPr>
          <w:rtl/>
        </w:rPr>
        <w:t>-</w:t>
      </w:r>
      <w:r w:rsidR="00CF24E8" w:rsidRPr="00CF24E8">
        <w:rPr>
          <w:rtl/>
        </w:rPr>
        <w:t xml:space="preserve">היום </w:t>
      </w:r>
      <w:r>
        <w:rPr>
          <w:rtl/>
        </w:rPr>
        <w:t>–</w:t>
      </w:r>
      <w:r w:rsidR="00CF24E8" w:rsidRPr="00CF24E8">
        <w:rPr>
          <w:rtl/>
        </w:rPr>
        <w:t xml:space="preserve"> 20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גד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הצעה לכלול את הנושא בסדר</w:t>
      </w:r>
      <w:r>
        <w:rPr>
          <w:rtl/>
        </w:rPr>
        <w:t>-</w:t>
      </w:r>
      <w:r w:rsidR="00CF24E8" w:rsidRPr="00CF24E8">
        <w:rPr>
          <w:rtl/>
        </w:rPr>
        <w:t>היום של הכנסת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20</w:t>
      </w:r>
      <w:r w:rsidR="0084256A">
        <w:rPr>
          <w:rtl/>
        </w:rPr>
        <w:t xml:space="preserve"> </w:t>
      </w:r>
      <w:r w:rsidRPr="00CF24E8">
        <w:rPr>
          <w:rtl/>
        </w:rPr>
        <w:t>תומכים,</w:t>
      </w:r>
      <w:r w:rsidR="0084256A">
        <w:rPr>
          <w:rtl/>
        </w:rPr>
        <w:t xml:space="preserve"> </w:t>
      </w:r>
      <w:r w:rsidRPr="00CF24E8">
        <w:rPr>
          <w:rtl/>
        </w:rPr>
        <w:t>ללא</w:t>
      </w:r>
      <w:r w:rsidR="0084256A">
        <w:rPr>
          <w:rtl/>
        </w:rPr>
        <w:t xml:space="preserve"> </w:t>
      </w:r>
      <w:r w:rsidRPr="00CF24E8">
        <w:rPr>
          <w:rtl/>
        </w:rPr>
        <w:t>מתנגדים</w:t>
      </w:r>
      <w:r w:rsidR="0084256A">
        <w:rPr>
          <w:rtl/>
        </w:rPr>
        <w:t xml:space="preserve"> </w:t>
      </w:r>
      <w:r w:rsidRPr="00CF24E8">
        <w:rPr>
          <w:rtl/>
        </w:rPr>
        <w:t>וללא נמנעים, אני קובעת שההצעות לסדר</w:t>
      </w:r>
      <w:r w:rsidR="0084256A">
        <w:rPr>
          <w:rtl/>
        </w:rPr>
        <w:t>-</w:t>
      </w:r>
      <w:r w:rsidRPr="00CF24E8">
        <w:rPr>
          <w:rtl/>
        </w:rPr>
        <w:t>היום בנושא</w:t>
      </w:r>
      <w:r w:rsidR="0084256A">
        <w:rPr>
          <w:rtl/>
        </w:rPr>
        <w:t xml:space="preserve"> </w:t>
      </w:r>
      <w:r w:rsidRPr="00CF24E8">
        <w:rPr>
          <w:rtl/>
        </w:rPr>
        <w:t>המלחמה</w:t>
      </w:r>
      <w:r w:rsidR="0084256A">
        <w:rPr>
          <w:rtl/>
        </w:rPr>
        <w:t xml:space="preserve"> </w:t>
      </w:r>
      <w:r w:rsidRPr="00CF24E8">
        <w:rPr>
          <w:rtl/>
        </w:rPr>
        <w:t>המתמשכת</w:t>
      </w:r>
      <w:r w:rsidR="0084256A">
        <w:rPr>
          <w:rtl/>
        </w:rPr>
        <w:t xml:space="preserve"> </w:t>
      </w:r>
      <w:r w:rsidRPr="00CF24E8">
        <w:rPr>
          <w:rtl/>
        </w:rPr>
        <w:t>בבוסניה אושרו. אנחנו נעביר לנשיאות הכנסת, ליושב</w:t>
      </w:r>
      <w:r w:rsidR="0084256A">
        <w:rPr>
          <w:rtl/>
        </w:rPr>
        <w:t>-</w:t>
      </w:r>
      <w:r w:rsidRPr="00CF24E8">
        <w:rPr>
          <w:rtl/>
        </w:rPr>
        <w:t>ראש הכנסת, את</w:t>
      </w:r>
      <w:r w:rsidR="0084256A">
        <w:rPr>
          <w:rtl/>
        </w:rPr>
        <w:t xml:space="preserve"> </w:t>
      </w:r>
      <w:r w:rsidRPr="00CF24E8">
        <w:rPr>
          <w:rtl/>
        </w:rPr>
        <w:t>הפנייה לצרף להצעות אלה את ההצעות הקודמות בנושא זה ולהשתדל לקיים את הדיון החשוב</w:t>
      </w:r>
      <w:r w:rsidR="0084256A">
        <w:rPr>
          <w:rtl/>
        </w:rPr>
        <w:t xml:space="preserve"> </w:t>
      </w:r>
      <w:r w:rsidRPr="00CF24E8">
        <w:rPr>
          <w:rtl/>
        </w:rPr>
        <w:t>הזה במליאה בשבועיים שעוד נותרו עד לפגרה.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עזרן (ש"ס):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 בינתיים תיגמר המלחמה, נוותר על הדיון.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75" w:name="_Toc460755656"/>
      <w:r w:rsidRPr="0084256A">
        <w:rPr>
          <w:rtl/>
        </w:rPr>
        <w:t>שאילתות ותשובות</w:t>
      </w:r>
      <w:bookmarkEnd w:id="75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מאפשרת</w:t>
      </w:r>
      <w:r w:rsidR="0084256A">
        <w:rPr>
          <w:rtl/>
        </w:rPr>
        <w:t xml:space="preserve"> </w:t>
      </w:r>
      <w:r w:rsidRPr="00CF24E8">
        <w:rPr>
          <w:rtl/>
        </w:rPr>
        <w:t>תשובה על שאילתא אחת בלבד, של חבר הכנסת ורדיגר.</w:t>
      </w:r>
      <w:r w:rsidR="0084256A">
        <w:rPr>
          <w:rtl/>
        </w:rPr>
        <w:t xml:space="preserve"> </w:t>
      </w:r>
      <w:r w:rsidRPr="00CF24E8">
        <w:rPr>
          <w:rtl/>
        </w:rPr>
        <w:t>אני מזמינה את שר המשפטים להשיב.</w:t>
      </w:r>
      <w:r w:rsidR="0084256A">
        <w:rPr>
          <w:rtl/>
        </w:rPr>
        <w:t xml:space="preserve"> </w:t>
      </w:r>
      <w:r w:rsidRPr="00CF24E8">
        <w:rPr>
          <w:rtl/>
        </w:rPr>
        <w:t>מאחר שיש שאילתא אחת, אפשרנו זאת לשר, שהשיב פה</w:t>
      </w:r>
      <w:r w:rsidR="0084256A">
        <w:rPr>
          <w:rtl/>
        </w:rPr>
        <w:t xml:space="preserve"> </w:t>
      </w:r>
      <w:r w:rsidRPr="00CF24E8">
        <w:rPr>
          <w:rtl/>
        </w:rPr>
        <w:t>היום לאורך זמן רב. לאחר מכן ממשיכים בסדר</w:t>
      </w:r>
      <w:r w:rsidR="0084256A">
        <w:rPr>
          <w:rtl/>
        </w:rPr>
        <w:t>-</w:t>
      </w:r>
      <w:r w:rsidRPr="00CF24E8">
        <w:rPr>
          <w:rtl/>
        </w:rPr>
        <w:t>היום הרגיל.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השר, בבקשה.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76" w:name="_Toc460755657"/>
      <w:r w:rsidRPr="0084256A">
        <w:rPr>
          <w:rtl/>
        </w:rPr>
        <w:t>הצעת חוק למשאל</w:t>
      </w:r>
      <w:r>
        <w:rPr>
          <w:rtl/>
        </w:rPr>
        <w:t>-</w:t>
      </w:r>
      <w:r w:rsidRPr="0084256A">
        <w:rPr>
          <w:rtl/>
        </w:rPr>
        <w:t>עם על עתיד הגולן</w:t>
      </w:r>
      <w:bookmarkEnd w:id="76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א' ורדיגר שאל את שר המשפטים</w:t>
      </w:r>
      <w:r w:rsidR="0084256A">
        <w:rPr>
          <w:rtl/>
        </w:rPr>
        <w:t xml:space="preserve"> </w:t>
      </w:r>
      <w:r w:rsidRPr="00CF24E8">
        <w:rPr>
          <w:rtl/>
        </w:rPr>
        <w:t>ביום ל' בסיוון התשנ"ה (28 ביוני 1995):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פורסם</w:t>
      </w:r>
      <w:r w:rsidR="0084256A">
        <w:rPr>
          <w:rtl/>
        </w:rPr>
        <w:t xml:space="preserve"> </w:t>
      </w:r>
      <w:r w:rsidRPr="00CF24E8">
        <w:rPr>
          <w:rtl/>
        </w:rPr>
        <w:t>בהרחבה</w:t>
      </w:r>
      <w:r w:rsidR="0084256A">
        <w:rPr>
          <w:rtl/>
        </w:rPr>
        <w:t xml:space="preserve"> </w:t>
      </w:r>
      <w:r w:rsidRPr="00CF24E8">
        <w:rPr>
          <w:rtl/>
        </w:rPr>
        <w:t>בתקשורת</w:t>
      </w:r>
      <w:r w:rsidR="0084256A">
        <w:rPr>
          <w:rtl/>
        </w:rPr>
        <w:t xml:space="preserve"> </w:t>
      </w:r>
      <w:r w:rsidRPr="00CF24E8">
        <w:rPr>
          <w:rtl/>
        </w:rPr>
        <w:t>על צוות במשרד המשפטים המגבש הצעת חוק למשאל</w:t>
      </w:r>
      <w:r w:rsidR="0084256A">
        <w:rPr>
          <w:rtl/>
        </w:rPr>
        <w:t>-</w:t>
      </w:r>
      <w:r w:rsidRPr="00CF24E8">
        <w:rPr>
          <w:rtl/>
        </w:rPr>
        <w:t>העם על</w:t>
      </w:r>
      <w:r w:rsidR="0084256A">
        <w:rPr>
          <w:rtl/>
        </w:rPr>
        <w:t xml:space="preserve"> </w:t>
      </w:r>
      <w:r w:rsidRPr="00CF24E8">
        <w:rPr>
          <w:rtl/>
        </w:rPr>
        <w:t>עתיד הגולן.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</w:t>
      </w:r>
      <w:r w:rsidR="0084256A">
        <w:rPr>
          <w:rtl/>
        </w:rPr>
        <w:t>-</w:t>
      </w:r>
      <w:r w:rsidRPr="00CF24E8">
        <w:rPr>
          <w:rtl/>
        </w:rPr>
        <w:t>9 בפברואר 1994 פורסם בעיתון "הארץ", שסגן שר החוץ יוסף ביילין אמר, שרבין</w:t>
      </w:r>
      <w:r w:rsidR="0084256A">
        <w:rPr>
          <w:rtl/>
        </w:rPr>
        <w:t xml:space="preserve"> </w:t>
      </w:r>
      <w:r w:rsidRPr="00CF24E8">
        <w:rPr>
          <w:rtl/>
        </w:rPr>
        <w:t>יתפטר אם ייכשל במשאל</w:t>
      </w:r>
      <w:r w:rsidR="0084256A">
        <w:rPr>
          <w:rtl/>
        </w:rPr>
        <w:t>-</w:t>
      </w:r>
      <w:r w:rsidRPr="00CF24E8">
        <w:rPr>
          <w:rtl/>
        </w:rPr>
        <w:t>העם על שלום עם סוריה.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רצוני לשאול: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 האם הידיעה שצוות במשרדך מכין הצעת חוק למשאל</w:t>
      </w:r>
      <w:r w:rsidR="0084256A">
        <w:rPr>
          <w:rtl/>
        </w:rPr>
        <w:t>-</w:t>
      </w:r>
      <w:r w:rsidRPr="00CF24E8">
        <w:rPr>
          <w:rtl/>
        </w:rPr>
        <w:t>עם נכונה?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2.</w:t>
      </w:r>
      <w:r w:rsidR="0084256A">
        <w:rPr>
          <w:rtl/>
        </w:rPr>
        <w:t xml:space="preserve"> </w:t>
      </w: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בעקבות</w:t>
      </w:r>
      <w:r w:rsidR="0084256A">
        <w:rPr>
          <w:rtl/>
        </w:rPr>
        <w:t xml:space="preserve"> </w:t>
      </w:r>
      <w:r w:rsidRPr="00CF24E8">
        <w:rPr>
          <w:rtl/>
        </w:rPr>
        <w:t>דברי</w:t>
      </w:r>
      <w:r w:rsidR="0084256A">
        <w:rPr>
          <w:rtl/>
        </w:rPr>
        <w:t xml:space="preserve"> </w:t>
      </w:r>
      <w:r w:rsidRPr="00CF24E8">
        <w:rPr>
          <w:rtl/>
        </w:rPr>
        <w:t>מר</w:t>
      </w:r>
      <w:r w:rsidR="0084256A">
        <w:rPr>
          <w:rtl/>
        </w:rPr>
        <w:t xml:space="preserve"> </w:t>
      </w:r>
      <w:r w:rsidRPr="00CF24E8">
        <w:rPr>
          <w:rtl/>
        </w:rPr>
        <w:t>ביילין</w:t>
      </w:r>
      <w:r w:rsidR="0084256A">
        <w:rPr>
          <w:rtl/>
        </w:rPr>
        <w:t xml:space="preserve"> </w:t>
      </w:r>
      <w:r w:rsidRPr="00CF24E8">
        <w:rPr>
          <w:rtl/>
        </w:rPr>
        <w:t>תוסיפו</w:t>
      </w:r>
      <w:r w:rsidR="0084256A">
        <w:rPr>
          <w:rtl/>
        </w:rPr>
        <w:t xml:space="preserve"> </w:t>
      </w:r>
      <w:r w:rsidRPr="00CF24E8">
        <w:rPr>
          <w:rtl/>
        </w:rPr>
        <w:t>למשאל את השאלה על הבעת אמון או</w:t>
      </w:r>
      <w:r w:rsidR="0084256A">
        <w:rPr>
          <w:rtl/>
        </w:rPr>
        <w:t xml:space="preserve"> </w:t>
      </w:r>
      <w:r w:rsidRPr="00CF24E8">
        <w:rPr>
          <w:rtl/>
        </w:rPr>
        <w:t>אי</w:t>
      </w:r>
      <w:r w:rsidR="0084256A">
        <w:rPr>
          <w:rtl/>
        </w:rPr>
        <w:t>-</w:t>
      </w:r>
      <w:r w:rsidRPr="00CF24E8">
        <w:rPr>
          <w:rtl/>
        </w:rPr>
        <w:t>אמון בממשלה?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3. האם נכונה הידיעה, כי משאל</w:t>
      </w:r>
      <w:r w:rsidR="0084256A">
        <w:rPr>
          <w:rtl/>
        </w:rPr>
        <w:t>-</w:t>
      </w:r>
      <w:r w:rsidRPr="00CF24E8">
        <w:rPr>
          <w:rtl/>
        </w:rPr>
        <w:t>העם ילווה בפרסומת מקדימה מטעם הממשלה?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המשפטים ד' ליבאי: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לך, גברתי היושבת</w:t>
      </w:r>
      <w:r w:rsidR="0084256A">
        <w:rPr>
          <w:rtl/>
        </w:rPr>
        <w:t>-</w:t>
      </w:r>
      <w:r w:rsidRPr="00CF24E8">
        <w:rPr>
          <w:rtl/>
        </w:rPr>
        <w:t>ראש.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1.</w:t>
      </w:r>
      <w:r w:rsidR="0084256A">
        <w:rPr>
          <w:rtl/>
        </w:rPr>
        <w:t xml:space="preserve"> </w:t>
      </w:r>
      <w:r w:rsidRPr="00CF24E8">
        <w:rPr>
          <w:rtl/>
        </w:rPr>
        <w:t>הידיעה</w:t>
      </w:r>
      <w:r w:rsidR="0084256A">
        <w:rPr>
          <w:rtl/>
        </w:rPr>
        <w:t xml:space="preserve"> </w:t>
      </w:r>
      <w:r w:rsidRPr="00CF24E8">
        <w:rPr>
          <w:rtl/>
        </w:rPr>
        <w:t>שצוות</w:t>
      </w:r>
      <w:r w:rsidR="0084256A">
        <w:rPr>
          <w:rtl/>
        </w:rPr>
        <w:t xml:space="preserve"> </w:t>
      </w:r>
      <w:r w:rsidRPr="00CF24E8">
        <w:rPr>
          <w:rtl/>
        </w:rPr>
        <w:t>במשרדי</w:t>
      </w:r>
      <w:r w:rsidR="0084256A">
        <w:rPr>
          <w:rtl/>
        </w:rPr>
        <w:t xml:space="preserve"> </w:t>
      </w:r>
      <w:r w:rsidRPr="00CF24E8">
        <w:rPr>
          <w:rtl/>
        </w:rPr>
        <w:t>מכין</w:t>
      </w:r>
      <w:r w:rsidR="0084256A">
        <w:rPr>
          <w:rtl/>
        </w:rPr>
        <w:t xml:space="preserve"> </w:t>
      </w:r>
      <w:r w:rsidRPr="00CF24E8">
        <w:rPr>
          <w:rtl/>
        </w:rPr>
        <w:t>טיוטה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הצעת חוק בנושא משאל</w:t>
      </w:r>
      <w:r w:rsidR="0084256A">
        <w:rPr>
          <w:rtl/>
        </w:rPr>
        <w:t>-</w:t>
      </w:r>
      <w:r w:rsidRPr="00CF24E8">
        <w:rPr>
          <w:rtl/>
        </w:rPr>
        <w:t>עם נכונה.</w:t>
      </w:r>
      <w:r w:rsidR="0084256A">
        <w:rPr>
          <w:rtl/>
        </w:rPr>
        <w:t xml:space="preserve"> </w:t>
      </w:r>
      <w:r w:rsidRPr="00CF24E8">
        <w:rPr>
          <w:rtl/>
        </w:rPr>
        <w:t>הצוות,</w:t>
      </w:r>
      <w:r w:rsidR="0084256A">
        <w:rPr>
          <w:rtl/>
        </w:rPr>
        <w:t xml:space="preserve"> </w:t>
      </w:r>
      <w:r w:rsidRPr="00CF24E8">
        <w:rPr>
          <w:rtl/>
        </w:rPr>
        <w:t>בראשותו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המשנה</w:t>
      </w:r>
      <w:r w:rsidR="0084256A">
        <w:rPr>
          <w:rtl/>
        </w:rPr>
        <w:t xml:space="preserve"> </w:t>
      </w:r>
      <w:r w:rsidRPr="00CF24E8">
        <w:rPr>
          <w:rtl/>
        </w:rPr>
        <w:t>ליועץ המשפטי לממשלה שלמה גוברמן, מונה על</w:t>
      </w:r>
      <w:r w:rsidR="0084256A">
        <w:rPr>
          <w:rtl/>
        </w:rPr>
        <w:t>-</w:t>
      </w:r>
      <w:r w:rsidRPr="00CF24E8">
        <w:rPr>
          <w:rtl/>
        </w:rPr>
        <w:t>ידי להכין</w:t>
      </w:r>
      <w:r w:rsidR="0084256A">
        <w:rPr>
          <w:rtl/>
        </w:rPr>
        <w:t xml:space="preserve"> </w:t>
      </w:r>
      <w:r w:rsidRPr="00CF24E8">
        <w:rPr>
          <w:rtl/>
        </w:rPr>
        <w:t>טיוטת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לעריכת משאל</w:t>
      </w:r>
      <w:r w:rsidR="0084256A">
        <w:rPr>
          <w:rtl/>
        </w:rPr>
        <w:t>-</w:t>
      </w:r>
      <w:r w:rsidRPr="00CF24E8">
        <w:rPr>
          <w:rtl/>
        </w:rPr>
        <w:t>עם בנושא מסוים שייקבע. אין מדובר בהכנסת משאל</w:t>
      </w:r>
      <w:r w:rsidR="0084256A">
        <w:rPr>
          <w:rtl/>
        </w:rPr>
        <w:t>-</w:t>
      </w:r>
      <w:r w:rsidRPr="00CF24E8">
        <w:rPr>
          <w:rtl/>
        </w:rPr>
        <w:t>העם כמוסד</w:t>
      </w:r>
      <w:r w:rsidR="0084256A">
        <w:rPr>
          <w:rtl/>
        </w:rPr>
        <w:t xml:space="preserve"> </w:t>
      </w:r>
      <w:r w:rsidRPr="00CF24E8">
        <w:rPr>
          <w:rtl/>
        </w:rPr>
        <w:t>קבוע</w:t>
      </w:r>
      <w:r w:rsidR="0084256A">
        <w:rPr>
          <w:rtl/>
        </w:rPr>
        <w:t xml:space="preserve"> </w:t>
      </w:r>
      <w:r w:rsidRPr="00CF24E8">
        <w:rPr>
          <w:rtl/>
        </w:rPr>
        <w:t>בדמוקרטיה</w:t>
      </w:r>
      <w:r w:rsidR="0084256A">
        <w:rPr>
          <w:rtl/>
        </w:rPr>
        <w:t xml:space="preserve"> </w:t>
      </w:r>
      <w:r w:rsidRPr="00CF24E8">
        <w:rPr>
          <w:rtl/>
        </w:rPr>
        <w:t>הישראלית. הכוונה היא לאפשרות, שעליה חזר ודיבר ראש הממשלה, שאם</w:t>
      </w:r>
      <w:r w:rsidR="0084256A">
        <w:rPr>
          <w:rtl/>
        </w:rPr>
        <w:t xml:space="preserve"> </w:t>
      </w:r>
      <w:r w:rsidRPr="00CF24E8">
        <w:rPr>
          <w:rtl/>
        </w:rPr>
        <w:t>וכאשר</w:t>
      </w:r>
      <w:r w:rsidR="0084256A">
        <w:rPr>
          <w:rtl/>
        </w:rPr>
        <w:t xml:space="preserve"> </w:t>
      </w:r>
      <w:r w:rsidRPr="00CF24E8">
        <w:rPr>
          <w:rtl/>
        </w:rPr>
        <w:t>נגיע</w:t>
      </w:r>
      <w:r w:rsidR="0084256A">
        <w:rPr>
          <w:rtl/>
        </w:rPr>
        <w:t xml:space="preserve"> </w:t>
      </w:r>
      <w:r w:rsidRPr="00CF24E8">
        <w:rPr>
          <w:rtl/>
        </w:rPr>
        <w:t>להסכם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סוריה,</w:t>
      </w:r>
      <w:r w:rsidR="0084256A">
        <w:rPr>
          <w:rtl/>
        </w:rPr>
        <w:t xml:space="preserve"> </w:t>
      </w:r>
      <w:r w:rsidRPr="00CF24E8">
        <w:rPr>
          <w:rtl/>
        </w:rPr>
        <w:t>ואם על</w:t>
      </w:r>
      <w:r w:rsidR="0084256A">
        <w:rPr>
          <w:rtl/>
        </w:rPr>
        <w:t>-</w:t>
      </w:r>
      <w:r w:rsidRPr="00CF24E8">
        <w:rPr>
          <w:rtl/>
        </w:rPr>
        <w:t>פי הסכם זה תתחייב ישראל לנסיגה משמעותית</w:t>
      </w:r>
      <w:r w:rsidR="0084256A">
        <w:rPr>
          <w:rtl/>
        </w:rPr>
        <w:t xml:space="preserve"> </w:t>
      </w:r>
      <w:r w:rsidRPr="00CF24E8">
        <w:rPr>
          <w:rtl/>
        </w:rPr>
        <w:t>בגולן, תביא הממשלה הנוכחית את ההסכם לאישור במשאל</w:t>
      </w:r>
      <w:r w:rsidR="0084256A">
        <w:rPr>
          <w:rtl/>
        </w:rPr>
        <w:t>-</w:t>
      </w:r>
      <w:r w:rsidRPr="00CF24E8">
        <w:rPr>
          <w:rtl/>
        </w:rPr>
        <w:t>עם.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ראש הממשלה לא ביקש ממני להתחיל בהליכי חקיקה. הצוות הוקם ביוזמתי כדי ללמוד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הנושא</w:t>
      </w:r>
      <w:r w:rsidR="0084256A">
        <w:rPr>
          <w:rtl/>
        </w:rPr>
        <w:t xml:space="preserve"> </w:t>
      </w:r>
      <w:r w:rsidRPr="00CF24E8">
        <w:rPr>
          <w:rtl/>
        </w:rPr>
        <w:t>מהבחינה</w:t>
      </w:r>
      <w:r w:rsidR="0084256A">
        <w:rPr>
          <w:rtl/>
        </w:rPr>
        <w:t xml:space="preserve"> </w:t>
      </w:r>
      <w:r w:rsidRPr="00CF24E8">
        <w:rPr>
          <w:rtl/>
        </w:rPr>
        <w:t>המשפטית</w:t>
      </w:r>
      <w:r w:rsidR="0084256A">
        <w:rPr>
          <w:rtl/>
        </w:rPr>
        <w:t>-</w:t>
      </w:r>
      <w:r w:rsidRPr="00CF24E8">
        <w:rPr>
          <w:rtl/>
        </w:rPr>
        <w:t>המקצועית,</w:t>
      </w:r>
      <w:r w:rsidR="0084256A">
        <w:rPr>
          <w:rtl/>
        </w:rPr>
        <w:t xml:space="preserve"> </w:t>
      </w:r>
      <w:r w:rsidRPr="00CF24E8">
        <w:rPr>
          <w:rtl/>
        </w:rPr>
        <w:t>שלא</w:t>
      </w:r>
      <w:r w:rsidR="0084256A">
        <w:rPr>
          <w:rtl/>
        </w:rPr>
        <w:t xml:space="preserve"> </w:t>
      </w:r>
      <w:r w:rsidRPr="00CF24E8">
        <w:rPr>
          <w:rtl/>
        </w:rPr>
        <w:t>בלחץ</w:t>
      </w:r>
      <w:r w:rsidR="0084256A">
        <w:rPr>
          <w:rtl/>
        </w:rPr>
        <w:t xml:space="preserve"> </w:t>
      </w:r>
      <w:r w:rsidRPr="00CF24E8">
        <w:rPr>
          <w:rtl/>
        </w:rPr>
        <w:t>של אירועים, כדי שנהיה מוכנים</w:t>
      </w:r>
      <w:r w:rsidR="0084256A">
        <w:rPr>
          <w:rtl/>
        </w:rPr>
        <w:t xml:space="preserve"> </w:t>
      </w:r>
      <w:r w:rsidRPr="00CF24E8">
        <w:rPr>
          <w:rtl/>
        </w:rPr>
        <w:t>מבחינה</w:t>
      </w:r>
      <w:r w:rsidR="0084256A">
        <w:rPr>
          <w:rtl/>
        </w:rPr>
        <w:t xml:space="preserve"> </w:t>
      </w:r>
      <w:r w:rsidRPr="00CF24E8">
        <w:rPr>
          <w:rtl/>
        </w:rPr>
        <w:t>משפטית, שמא ואם נזדקק להליך חקיקה. אגב, כך אני נוהג בנושאים שונים.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לא מיוחד לנושא זה.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3</w:t>
      </w:r>
      <w:r w:rsidR="00692BDA">
        <w:rPr>
          <w:rFonts w:hint="cs"/>
          <w:rtl/>
        </w:rPr>
        <w:t>-</w:t>
      </w:r>
      <w:r w:rsidRPr="00CF24E8">
        <w:rPr>
          <w:rtl/>
        </w:rPr>
        <w:t>2.</w:t>
      </w:r>
      <w:r w:rsidR="0084256A">
        <w:rPr>
          <w:rtl/>
        </w:rPr>
        <w:t xml:space="preserve"> </w:t>
      </w:r>
      <w:r w:rsidRPr="00CF24E8">
        <w:rPr>
          <w:rtl/>
        </w:rPr>
        <w:t>מכיוון שהצוות טרם הגיש לי את המלצותיו בנושא, לא אוכל להתייחס, בשלב</w:t>
      </w:r>
      <w:r w:rsidR="0084256A">
        <w:rPr>
          <w:rtl/>
        </w:rPr>
        <w:t xml:space="preserve"> </w:t>
      </w:r>
      <w:r w:rsidRPr="00CF24E8">
        <w:rPr>
          <w:rtl/>
        </w:rPr>
        <w:t>זה, לשאלותיך באשר לשאלות שיהיו במשאל</w:t>
      </w:r>
      <w:r w:rsidR="0084256A">
        <w:rPr>
          <w:rtl/>
        </w:rPr>
        <w:t>-</w:t>
      </w:r>
      <w:r w:rsidRPr="00CF24E8">
        <w:rPr>
          <w:rtl/>
        </w:rPr>
        <w:t>העם או לפרסומת שתלווה את משאל</w:t>
      </w:r>
      <w:r w:rsidR="0084256A">
        <w:rPr>
          <w:rtl/>
        </w:rPr>
        <w:t>-</w:t>
      </w:r>
      <w:r w:rsidRPr="00CF24E8">
        <w:rPr>
          <w:rtl/>
        </w:rPr>
        <w:t>העם.</w:t>
      </w:r>
      <w:r w:rsidR="0084256A">
        <w:rPr>
          <w:rtl/>
        </w:rPr>
        <w:t xml:space="preserve"> </w:t>
      </w:r>
      <w:r w:rsidRPr="00CF24E8">
        <w:rPr>
          <w:rtl/>
        </w:rPr>
        <w:t>הצוות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מקצועי,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פוליטי, הוא מורכב מאנשי משרד המשפטים. הצוות התבקש לדון בהכנת</w:t>
      </w:r>
      <w:r w:rsidR="0084256A">
        <w:rPr>
          <w:rtl/>
        </w:rPr>
        <w:t xml:space="preserve"> </w:t>
      </w:r>
      <w:r w:rsidRPr="00CF24E8">
        <w:rPr>
          <w:rtl/>
        </w:rPr>
        <w:t>טיוטת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לעריכת</w:t>
      </w:r>
      <w:r w:rsidR="0084256A">
        <w:rPr>
          <w:rtl/>
        </w:rPr>
        <w:t xml:space="preserve"> </w:t>
      </w:r>
      <w:r w:rsidRPr="00CF24E8">
        <w:rPr>
          <w:rtl/>
        </w:rPr>
        <w:t>משאל</w:t>
      </w:r>
      <w:r w:rsidR="0084256A">
        <w:rPr>
          <w:rtl/>
        </w:rPr>
        <w:t>-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בנושא מסוים שייקבע. כלומר, הנושא הספציפי שבו ידון</w:t>
      </w:r>
      <w:r w:rsidR="0084256A">
        <w:rPr>
          <w:rtl/>
        </w:rPr>
        <w:t xml:space="preserve"> </w:t>
      </w:r>
      <w:r w:rsidRPr="00CF24E8">
        <w:rPr>
          <w:rtl/>
        </w:rPr>
        <w:t>משאל</w:t>
      </w:r>
      <w:r w:rsidR="0084256A">
        <w:rPr>
          <w:rtl/>
        </w:rPr>
        <w:t>-</w:t>
      </w:r>
      <w:r w:rsidRPr="00CF24E8">
        <w:rPr>
          <w:rtl/>
        </w:rPr>
        <w:t>העם, השאלה שתנוסח במשאל</w:t>
      </w:r>
      <w:r w:rsidR="0084256A">
        <w:rPr>
          <w:rtl/>
        </w:rPr>
        <w:t>-</w:t>
      </w:r>
      <w:r w:rsidRPr="00CF24E8">
        <w:rPr>
          <w:rtl/>
        </w:rPr>
        <w:t>העם, לא ייקבעו על</w:t>
      </w:r>
      <w:r w:rsidR="0084256A">
        <w:rPr>
          <w:rtl/>
        </w:rPr>
        <w:t>-</w:t>
      </w:r>
      <w:r w:rsidRPr="00CF24E8">
        <w:rPr>
          <w:rtl/>
        </w:rPr>
        <w:t>ידי הצוות.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  <w:r w:rsidR="0084256A">
        <w:rPr>
          <w:rtl/>
        </w:rPr>
        <w:t xml:space="preserve"> </w:t>
      </w:r>
      <w:r w:rsidRPr="00CF24E8">
        <w:rPr>
          <w:rtl/>
        </w:rPr>
        <w:t>שאלה נוספת לחבר הכנסת ורדיגר,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אברהם ורדיגר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 לפי ההסבר שלך יש בכל זאת מן האמת בידיעה שהתפרסמה, אולי היא לא</w:t>
      </w:r>
      <w:r w:rsidR="0084256A">
        <w:rPr>
          <w:rtl/>
        </w:rPr>
        <w:t xml:space="preserve"> </w:t>
      </w:r>
      <w:r w:rsidRPr="00CF24E8">
        <w:rPr>
          <w:rtl/>
        </w:rPr>
        <w:t>היתה</w:t>
      </w:r>
      <w:r w:rsidR="0084256A">
        <w:rPr>
          <w:rtl/>
        </w:rPr>
        <w:t xml:space="preserve"> </w:t>
      </w:r>
      <w:r w:rsidRPr="00CF24E8">
        <w:rPr>
          <w:rtl/>
        </w:rPr>
        <w:t>מנוסחת נכון. אם כן, אם יש משהו שמתוכנן בעתיד לדבר מסוים, הייתי רוצה לדעת</w:t>
      </w:r>
      <w:r w:rsidR="0084256A">
        <w:rPr>
          <w:rtl/>
        </w:rPr>
        <w:t xml:space="preserve"> </w:t>
      </w: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מתוכנן,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חשוב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יתבצע או לא, אבל האם מתוכנן או יש חשיבה על</w:t>
      </w:r>
      <w:r w:rsidR="0084256A">
        <w:rPr>
          <w:rtl/>
        </w:rPr>
        <w:t xml:space="preserve"> </w:t>
      </w:r>
      <w:r w:rsidRPr="00CF24E8">
        <w:rPr>
          <w:rtl/>
        </w:rPr>
        <w:t>משאל</w:t>
      </w:r>
      <w:r w:rsidR="0084256A">
        <w:rPr>
          <w:rtl/>
        </w:rPr>
        <w:t>-</w:t>
      </w:r>
      <w:r w:rsidRPr="00CF24E8">
        <w:rPr>
          <w:rtl/>
        </w:rPr>
        <w:t>עם בטרם צאת צה"ל ממרכזי ערים ביהודה ובשומרון תוך סיכון חיי המתיישבים?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אדוני השר,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המשפטים ד' ליבאי: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תשובתי היא: לא.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לשר המשפטים דוד ליבאי.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77" w:name="_Toc460755658"/>
      <w:r w:rsidRPr="0084256A">
        <w:rPr>
          <w:rtl/>
        </w:rPr>
        <w:t>הצעות לסדר</w:t>
      </w:r>
      <w:r>
        <w:rPr>
          <w:rtl/>
        </w:rPr>
        <w:t>-</w:t>
      </w:r>
      <w:r w:rsidRPr="0084256A">
        <w:rPr>
          <w:rtl/>
        </w:rPr>
        <w:t>היום</w:t>
      </w:r>
      <w:bookmarkEnd w:id="77"/>
    </w:p>
    <w:p w:rsidR="0084256A" w:rsidRPr="0084256A" w:rsidRDefault="0084256A" w:rsidP="0084256A">
      <w:pPr>
        <w:pStyle w:val="1"/>
        <w:rPr>
          <w:rtl/>
        </w:rPr>
      </w:pPr>
      <w:bookmarkStart w:id="78" w:name="_Toc460755659"/>
      <w:r w:rsidRPr="0084256A">
        <w:rPr>
          <w:rtl/>
        </w:rPr>
        <w:t>זיהום המים בחדרה</w:t>
      </w:r>
      <w:bookmarkEnd w:id="78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ממשיכים בסדר</w:t>
      </w:r>
      <w:r w:rsidR="0084256A">
        <w:rPr>
          <w:rtl/>
        </w:rPr>
        <w:t>-</w:t>
      </w:r>
      <w:r w:rsidRPr="00CF24E8">
        <w:rPr>
          <w:rtl/>
        </w:rPr>
        <w:t xml:space="preserve">היום </w:t>
      </w:r>
      <w:r w:rsidR="0084256A">
        <w:rPr>
          <w:rtl/>
        </w:rPr>
        <w:t>–</w:t>
      </w:r>
      <w:r w:rsidRPr="00CF24E8">
        <w:rPr>
          <w:rtl/>
        </w:rPr>
        <w:t xml:space="preserve"> הצעות לסדר</w:t>
      </w:r>
      <w:r w:rsidR="0084256A">
        <w:rPr>
          <w:rtl/>
        </w:rPr>
        <w:t>-</w:t>
      </w:r>
      <w:r w:rsidRPr="00CF24E8">
        <w:rPr>
          <w:rtl/>
        </w:rPr>
        <w:t>היום מס' 7301 ו</w:t>
      </w:r>
      <w:r w:rsidR="0084256A">
        <w:rPr>
          <w:rtl/>
        </w:rPr>
        <w:t>-</w:t>
      </w:r>
      <w:r w:rsidRPr="00CF24E8">
        <w:rPr>
          <w:rtl/>
        </w:rPr>
        <w:t>7333.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מזמינה את חברת הכנסת נעמי בלומנטל להעלות הצעה לסדר</w:t>
      </w:r>
      <w:r w:rsidR="0084256A">
        <w:rPr>
          <w:rtl/>
        </w:rPr>
        <w:t>-</w:t>
      </w:r>
      <w:r w:rsidRPr="00CF24E8">
        <w:rPr>
          <w:rtl/>
        </w:rPr>
        <w:t>היום בנושא: זיהום המים</w:t>
      </w:r>
      <w:r w:rsidR="0084256A">
        <w:rPr>
          <w:rtl/>
        </w:rPr>
        <w:t xml:space="preserve"> </w:t>
      </w:r>
      <w:r w:rsidRPr="00CF24E8">
        <w:rPr>
          <w:rtl/>
        </w:rPr>
        <w:t>בחדרה.</w:t>
      </w:r>
      <w:r w:rsidR="0084256A">
        <w:rPr>
          <w:rtl/>
        </w:rPr>
        <w:t xml:space="preserve"> </w:t>
      </w:r>
      <w:r w:rsidRPr="00CF24E8">
        <w:rPr>
          <w:rtl/>
        </w:rPr>
        <w:t>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נעמי בלומנטל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</w:t>
      </w:r>
      <w:r w:rsidR="0084256A">
        <w:rPr>
          <w:rtl/>
        </w:rPr>
        <w:t xml:space="preserve"> </w:t>
      </w:r>
      <w:r w:rsidRPr="00CF24E8">
        <w:rPr>
          <w:rtl/>
        </w:rPr>
        <w:t>נכבדה, טרקטור פגע בצינור הנפט המרכזי המוביל נפט</w:t>
      </w:r>
      <w:r w:rsidR="0084256A">
        <w:rPr>
          <w:rtl/>
        </w:rPr>
        <w:t xml:space="preserve"> </w:t>
      </w:r>
      <w:r w:rsidRPr="00CF24E8">
        <w:rPr>
          <w:rtl/>
        </w:rPr>
        <w:t>מחיפה לגלילות שליד נחל חדרה וכמות גדולה של נפט פרצה וחלחלה אל מי התהום.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צינור הנפט הפגוע נמצא בעומק של כמטר</w:t>
      </w:r>
      <w:r w:rsidR="0084256A">
        <w:rPr>
          <w:rtl/>
        </w:rPr>
        <w:t>-</w:t>
      </w:r>
      <w:r w:rsidRPr="00CF24E8">
        <w:rPr>
          <w:rtl/>
        </w:rPr>
        <w:t>וחצי; מי התהום באותו אזור הם בעומק של</w:t>
      </w:r>
      <w:r w:rsidR="0084256A">
        <w:rPr>
          <w:rtl/>
        </w:rPr>
        <w:t xml:space="preserve"> </w:t>
      </w:r>
      <w:r w:rsidRPr="00CF24E8">
        <w:rPr>
          <w:rtl/>
        </w:rPr>
        <w:t>בין</w:t>
      </w:r>
      <w:r w:rsidR="0084256A">
        <w:rPr>
          <w:rtl/>
        </w:rPr>
        <w:t xml:space="preserve"> </w:t>
      </w:r>
      <w:r w:rsidRPr="00CF24E8">
        <w:rPr>
          <w:rtl/>
        </w:rPr>
        <w:t>4</w:t>
      </w:r>
      <w:r w:rsidR="0084256A">
        <w:rPr>
          <w:rtl/>
        </w:rPr>
        <w:t xml:space="preserve"> </w:t>
      </w:r>
      <w:r w:rsidRPr="00CF24E8">
        <w:rPr>
          <w:rtl/>
        </w:rPr>
        <w:t>ל</w:t>
      </w:r>
      <w:r w:rsidR="0084256A">
        <w:rPr>
          <w:rtl/>
        </w:rPr>
        <w:t>-</w:t>
      </w:r>
      <w:r w:rsidRPr="00CF24E8">
        <w:rPr>
          <w:rtl/>
        </w:rPr>
        <w:t>7</w:t>
      </w:r>
      <w:r w:rsidR="0084256A">
        <w:rPr>
          <w:rtl/>
        </w:rPr>
        <w:t xml:space="preserve"> </w:t>
      </w:r>
      <w:r w:rsidRPr="00CF24E8">
        <w:rPr>
          <w:rtl/>
        </w:rPr>
        <w:t>מטרים,</w:t>
      </w:r>
      <w:r w:rsidR="0084256A">
        <w:rPr>
          <w:rtl/>
        </w:rPr>
        <w:t xml:space="preserve"> </w:t>
      </w:r>
      <w:r w:rsidRPr="00CF24E8">
        <w:rPr>
          <w:rtl/>
        </w:rPr>
        <w:t>ומשערים</w:t>
      </w:r>
      <w:r w:rsidR="0084256A">
        <w:rPr>
          <w:rtl/>
        </w:rPr>
        <w:t xml:space="preserve"> </w:t>
      </w:r>
      <w:r w:rsidRPr="00CF24E8">
        <w:rPr>
          <w:rtl/>
        </w:rPr>
        <w:t>שכ</w:t>
      </w:r>
      <w:r w:rsidR="0084256A">
        <w:rPr>
          <w:rtl/>
        </w:rPr>
        <w:t>-</w:t>
      </w:r>
      <w:r w:rsidRPr="00CF24E8">
        <w:rPr>
          <w:rtl/>
        </w:rPr>
        <w:t>130,000 ליטר נפט נספגו בקרקע ופגעו במי התהום.</w:t>
      </w:r>
      <w:r w:rsidR="0084256A">
        <w:rPr>
          <w:rtl/>
        </w:rPr>
        <w:t xml:space="preserve"> </w:t>
      </w:r>
      <w:r w:rsidRPr="00CF24E8">
        <w:rPr>
          <w:rtl/>
        </w:rPr>
        <w:t>קרוב</w:t>
      </w:r>
      <w:r w:rsidR="0084256A">
        <w:rPr>
          <w:rtl/>
        </w:rPr>
        <w:t xml:space="preserve"> </w:t>
      </w:r>
      <w:r w:rsidRPr="00CF24E8">
        <w:rPr>
          <w:rtl/>
        </w:rPr>
        <w:t>לוודאי שנגרם זיהום למים, זאת על</w:t>
      </w:r>
      <w:r w:rsidR="0084256A">
        <w:rPr>
          <w:rtl/>
        </w:rPr>
        <w:t>-</w:t>
      </w:r>
      <w:r w:rsidRPr="00CF24E8">
        <w:rPr>
          <w:rtl/>
        </w:rPr>
        <w:t>פי ד"ר ישעיהו בר</w:t>
      </w:r>
      <w:r w:rsidR="0084256A">
        <w:rPr>
          <w:rtl/>
        </w:rPr>
        <w:t>-</w:t>
      </w:r>
      <w:r w:rsidRPr="00CF24E8">
        <w:rPr>
          <w:rtl/>
        </w:rPr>
        <w:t>אור, ראש אגף איכות המים</w:t>
      </w:r>
      <w:r w:rsidR="0084256A">
        <w:rPr>
          <w:rtl/>
        </w:rPr>
        <w:t xml:space="preserve"> </w:t>
      </w:r>
      <w:r w:rsidRPr="00CF24E8">
        <w:rPr>
          <w:rtl/>
        </w:rPr>
        <w:t>במשרד</w:t>
      </w:r>
      <w:r w:rsidR="0084256A">
        <w:rPr>
          <w:rtl/>
        </w:rPr>
        <w:t xml:space="preserve"> </w:t>
      </w:r>
      <w:r w:rsidRPr="00CF24E8">
        <w:rPr>
          <w:rtl/>
        </w:rPr>
        <w:t>לאיכות הסביבה. ובהמשך דבריו: למזלנו הדליפה אירעה דרומית לנחל חדרה. אילו</w:t>
      </w:r>
      <w:r w:rsidR="0084256A">
        <w:rPr>
          <w:rtl/>
        </w:rPr>
        <w:t xml:space="preserve"> </w:t>
      </w:r>
      <w:r w:rsidRPr="00CF24E8">
        <w:rPr>
          <w:rtl/>
        </w:rPr>
        <w:t>היתה הפגיעה צפונית לנחל, עלול היה להיגרם נזק עצום למי נחלי מנשה המוחדרים לתהום</w:t>
      </w:r>
      <w:r w:rsidR="0084256A">
        <w:rPr>
          <w:rtl/>
        </w:rPr>
        <w:t xml:space="preserve"> </w:t>
      </w:r>
      <w:r w:rsidRPr="00CF24E8">
        <w:rPr>
          <w:rtl/>
        </w:rPr>
        <w:t>ליד קיסריה ומשמשים כמי השתייה של חיפה.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ואם</w:t>
      </w:r>
      <w:r w:rsidR="0084256A">
        <w:rPr>
          <w:rtl/>
        </w:rPr>
        <w:t xml:space="preserve"> </w:t>
      </w:r>
      <w:r w:rsidRPr="00CF24E8">
        <w:rPr>
          <w:rtl/>
        </w:rPr>
        <w:t>במי</w:t>
      </w:r>
      <w:r w:rsidR="0084256A">
        <w:rPr>
          <w:rtl/>
        </w:rPr>
        <w:t xml:space="preserve"> </w:t>
      </w:r>
      <w:r w:rsidRPr="00CF24E8">
        <w:rPr>
          <w:rtl/>
        </w:rPr>
        <w:t>התהום</w:t>
      </w:r>
      <w:r w:rsidR="0084256A">
        <w:rPr>
          <w:rtl/>
        </w:rPr>
        <w:t xml:space="preserve"> </w:t>
      </w:r>
      <w:r w:rsidRPr="00CF24E8">
        <w:rPr>
          <w:rtl/>
        </w:rPr>
        <w:t>עסקינן, הרשו לי לרענן את זיכרוננו הקצרצר ולתהות על קנקנם</w:t>
      </w:r>
      <w:r w:rsidR="0084256A">
        <w:rPr>
          <w:rtl/>
        </w:rPr>
        <w:t xml:space="preserve"> </w:t>
      </w:r>
      <w:r w:rsidRPr="00CF24E8">
        <w:rPr>
          <w:rtl/>
        </w:rPr>
        <w:t>של מים אלו.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מים</w:t>
      </w:r>
      <w:r w:rsidR="0084256A">
        <w:rPr>
          <w:rtl/>
        </w:rPr>
        <w:t xml:space="preserve"> </w:t>
      </w:r>
      <w:r w:rsidRPr="00CF24E8">
        <w:rPr>
          <w:rtl/>
        </w:rPr>
        <w:t>הפכפכים</w:t>
      </w:r>
      <w:r w:rsidR="0084256A">
        <w:rPr>
          <w:rtl/>
        </w:rPr>
        <w:t xml:space="preserve"> </w:t>
      </w:r>
      <w:r w:rsidRPr="00CF24E8">
        <w:rPr>
          <w:rtl/>
        </w:rPr>
        <w:t>המה.</w:t>
      </w:r>
      <w:r w:rsidR="0084256A">
        <w:rPr>
          <w:rtl/>
        </w:rPr>
        <w:t xml:space="preserve"> </w:t>
      </w:r>
      <w:r w:rsidRPr="00CF24E8">
        <w:rPr>
          <w:rtl/>
        </w:rPr>
        <w:t>במשך עשרות שנים נמצאנו למדים, שארץ ענייה במים אנחנו.</w:t>
      </w:r>
      <w:r w:rsidR="0084256A">
        <w:rPr>
          <w:rtl/>
        </w:rPr>
        <w:t xml:space="preserve"> </w:t>
      </w:r>
      <w:r w:rsidRPr="00CF24E8">
        <w:rPr>
          <w:rtl/>
        </w:rPr>
        <w:t>חסכנו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טיפה.</w:t>
      </w:r>
      <w:r w:rsidR="0084256A">
        <w:rPr>
          <w:rtl/>
        </w:rPr>
        <w:t xml:space="preserve"> </w:t>
      </w:r>
      <w:r w:rsidRPr="00CF24E8">
        <w:rPr>
          <w:rtl/>
        </w:rPr>
        <w:t>לא היה יום שלא דובר בו על סכנת היובש המרחפת מעלינו ומתחתינו.</w:t>
      </w:r>
      <w:r w:rsidR="0084256A">
        <w:rPr>
          <w:rtl/>
        </w:rPr>
        <w:t xml:space="preserve"> </w:t>
      </w:r>
      <w:r w:rsidRPr="00CF24E8">
        <w:rPr>
          <w:rtl/>
        </w:rPr>
        <w:t>מה לא נאמר לנו? עשרות שנים גשומות לא ירוו את הקרקע הצמאה הנושקת לרגלינו.</w:t>
      </w:r>
      <w:r w:rsidR="0084256A">
        <w:rPr>
          <w:rtl/>
        </w:rPr>
        <w:t xml:space="preserve"> </w:t>
      </w:r>
      <w:r w:rsidRPr="00CF24E8">
        <w:rPr>
          <w:rtl/>
        </w:rPr>
        <w:t>נציב</w:t>
      </w:r>
      <w:r w:rsidR="0084256A">
        <w:rPr>
          <w:rtl/>
        </w:rPr>
        <w:t xml:space="preserve"> </w:t>
      </w:r>
      <w:r w:rsidRPr="00CF24E8">
        <w:rPr>
          <w:rtl/>
        </w:rPr>
        <w:t>המים</w:t>
      </w:r>
      <w:r w:rsidR="0084256A">
        <w:rPr>
          <w:rtl/>
        </w:rPr>
        <w:t xml:space="preserve"> </w:t>
      </w:r>
      <w:r w:rsidRPr="00CF24E8">
        <w:rPr>
          <w:rtl/>
        </w:rPr>
        <w:t>הקודם,</w:t>
      </w:r>
      <w:r w:rsidR="0084256A">
        <w:rPr>
          <w:rtl/>
        </w:rPr>
        <w:t xml:space="preserve"> </w:t>
      </w:r>
      <w:r w:rsidRPr="00CF24E8">
        <w:rPr>
          <w:rtl/>
        </w:rPr>
        <w:t>בימי</w:t>
      </w:r>
      <w:r w:rsidR="0084256A">
        <w:rPr>
          <w:rtl/>
        </w:rPr>
        <w:t xml:space="preserve"> </w:t>
      </w:r>
      <w:r w:rsidRPr="00CF24E8">
        <w:rPr>
          <w:rtl/>
        </w:rPr>
        <w:t>שלטון</w:t>
      </w:r>
      <w:r w:rsidR="0084256A">
        <w:rPr>
          <w:rtl/>
        </w:rPr>
        <w:t xml:space="preserve"> </w:t>
      </w:r>
      <w:r w:rsidRPr="00CF24E8">
        <w:rPr>
          <w:rtl/>
        </w:rPr>
        <w:t>הליכוד, הוקע שוב ושוב על בזבזנותו וחוסר אחריותו בכל</w:t>
      </w:r>
      <w:r w:rsidR="0084256A">
        <w:rPr>
          <w:rtl/>
        </w:rPr>
        <w:t xml:space="preserve"> </w:t>
      </w:r>
      <w:r w:rsidRPr="00CF24E8">
        <w:rPr>
          <w:rtl/>
        </w:rPr>
        <w:t>שקשור למי הארץ.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אך</w:t>
      </w:r>
      <w:r w:rsidR="0084256A">
        <w:rPr>
          <w:rtl/>
        </w:rPr>
        <w:t xml:space="preserve"> </w:t>
      </w:r>
      <w:r w:rsidRPr="00CF24E8">
        <w:rPr>
          <w:rtl/>
        </w:rPr>
        <w:t>באו</w:t>
      </w:r>
      <w:r w:rsidR="0084256A">
        <w:rPr>
          <w:rtl/>
        </w:rPr>
        <w:t xml:space="preserve"> </w:t>
      </w:r>
      <w:r w:rsidRPr="00CF24E8">
        <w:rPr>
          <w:rtl/>
        </w:rPr>
        <w:t>עלינו</w:t>
      </w:r>
      <w:r w:rsidR="0084256A">
        <w:rPr>
          <w:rtl/>
        </w:rPr>
        <w:t xml:space="preserve"> </w:t>
      </w:r>
      <w:r w:rsidRPr="00CF24E8">
        <w:rPr>
          <w:rtl/>
        </w:rPr>
        <w:t>ימים חדשים, ימים של שתיקה הסובבים את מעיינות הישועה בדמות</w:t>
      </w:r>
      <w:r w:rsidR="0084256A">
        <w:rPr>
          <w:rtl/>
        </w:rPr>
        <w:t xml:space="preserve"> </w:t>
      </w:r>
      <w:r w:rsidRPr="00CF24E8">
        <w:rPr>
          <w:rtl/>
        </w:rPr>
        <w:t>מים שקטים חודרים עמוק, אך מתהום הנשייה מי ישאבם, האם הירדנים ואולי הפלשתינים?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אריאל ויינשטיין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ממש שיר.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עזרן (ש"ס):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שירת באר המים, רק של נעמי ולא של מרים.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נעמי בלומנטל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ומה</w:t>
      </w:r>
      <w:r w:rsidR="0084256A">
        <w:rPr>
          <w:rtl/>
        </w:rPr>
        <w:t xml:space="preserve"> </w:t>
      </w:r>
      <w:r w:rsidRPr="00CF24E8">
        <w:rPr>
          <w:rtl/>
        </w:rPr>
        <w:t>קורה עם אקוויפר ההר ושאר מי התהום האמורים להרוות את צימאוננו ולהשקות</w:t>
      </w:r>
      <w:r w:rsidR="0084256A">
        <w:rPr>
          <w:rtl/>
        </w:rPr>
        <w:t xml:space="preserve"> </w:t>
      </w:r>
      <w:r w:rsidRPr="00CF24E8">
        <w:rPr>
          <w:rtl/>
        </w:rPr>
        <w:t>את שדותינו?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דומני</w:t>
      </w:r>
      <w:r w:rsidR="0084256A">
        <w:rPr>
          <w:rtl/>
        </w:rPr>
        <w:t xml:space="preserve"> </w:t>
      </w:r>
      <w:r w:rsidRPr="00CF24E8">
        <w:rPr>
          <w:rtl/>
        </w:rPr>
        <w:t>שקוצר</w:t>
      </w:r>
      <w:r w:rsidR="0084256A">
        <w:rPr>
          <w:rtl/>
        </w:rPr>
        <w:t xml:space="preserve"> </w:t>
      </w:r>
      <w:r w:rsidRPr="00CF24E8">
        <w:rPr>
          <w:rtl/>
        </w:rPr>
        <w:t>ראות</w:t>
      </w:r>
      <w:r w:rsidR="0084256A">
        <w:rPr>
          <w:rtl/>
        </w:rPr>
        <w:t xml:space="preserve"> </w:t>
      </w:r>
      <w:r w:rsidRPr="00CF24E8">
        <w:rPr>
          <w:rtl/>
        </w:rPr>
        <w:t>וקלות</w:t>
      </w:r>
      <w:r w:rsidR="0084256A">
        <w:rPr>
          <w:rtl/>
        </w:rPr>
        <w:t xml:space="preserve"> </w:t>
      </w:r>
      <w:r w:rsidRPr="00CF24E8">
        <w:rPr>
          <w:rtl/>
        </w:rPr>
        <w:t>דעת הם המניעים את סירת המירוץ האצה בסחף אל עבר</w:t>
      </w:r>
      <w:r w:rsidR="0084256A">
        <w:rPr>
          <w:rtl/>
        </w:rPr>
        <w:t xml:space="preserve"> </w:t>
      </w:r>
      <w:r w:rsidRPr="00CF24E8">
        <w:rPr>
          <w:rtl/>
        </w:rPr>
        <w:t>ויתור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מי</w:t>
      </w:r>
      <w:r w:rsidR="0084256A">
        <w:rPr>
          <w:rtl/>
        </w:rPr>
        <w:t xml:space="preserve"> </w:t>
      </w:r>
      <w:r w:rsidRPr="00CF24E8">
        <w:rPr>
          <w:rtl/>
        </w:rPr>
        <w:t>הארץ ומקורותיהם, סירת מירוץ שאצה בחרבה בשל המים שכבר נגזלו מתחת</w:t>
      </w:r>
      <w:r w:rsidR="0084256A">
        <w:rPr>
          <w:rtl/>
        </w:rPr>
        <w:t xml:space="preserve"> </w:t>
      </w:r>
      <w:r w:rsidRPr="00CF24E8">
        <w:rPr>
          <w:rtl/>
        </w:rPr>
        <w:t>למנועיה.</w:t>
      </w:r>
      <w:r w:rsidR="0084256A">
        <w:rPr>
          <w:rtl/>
        </w:rPr>
        <w:t xml:space="preserve"> </w:t>
      </w:r>
      <w:r w:rsidRPr="00CF24E8">
        <w:rPr>
          <w:rtl/>
        </w:rPr>
        <w:t>ואני כולי</w:t>
      </w:r>
      <w:r w:rsidR="0084256A">
        <w:rPr>
          <w:rtl/>
        </w:rPr>
        <w:t xml:space="preserve"> </w:t>
      </w:r>
      <w:r w:rsidRPr="00CF24E8">
        <w:rPr>
          <w:rtl/>
        </w:rPr>
        <w:t>תקווה, שלא עצירת הגשמים היא שתעצור את סירת הוויתורים אלא</w:t>
      </w:r>
      <w:r w:rsidR="0084256A">
        <w:rPr>
          <w:rtl/>
        </w:rPr>
        <w:t xml:space="preserve"> </w:t>
      </w:r>
      <w:r w:rsidRPr="00CF24E8">
        <w:rPr>
          <w:rtl/>
        </w:rPr>
        <w:t>עצירת התהליך.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ועל</w:t>
      </w:r>
      <w:r w:rsidR="0084256A">
        <w:rPr>
          <w:rtl/>
        </w:rPr>
        <w:t xml:space="preserve"> </w:t>
      </w:r>
      <w:r w:rsidRPr="00CF24E8">
        <w:rPr>
          <w:rtl/>
        </w:rPr>
        <w:t>כך</w:t>
      </w:r>
      <w:r w:rsidR="0084256A">
        <w:rPr>
          <w:rtl/>
        </w:rPr>
        <w:t xml:space="preserve"> </w:t>
      </w:r>
      <w:r w:rsidRPr="00CF24E8">
        <w:rPr>
          <w:rtl/>
        </w:rPr>
        <w:t>אני חרדה, על הזיהום, ולו מקצתו, שיביא אותנו ליובש ולצימאון עולם.</w:t>
      </w:r>
      <w:r w:rsidR="0084256A">
        <w:rPr>
          <w:rtl/>
        </w:rPr>
        <w:t xml:space="preserve"> </w:t>
      </w:r>
      <w:r w:rsidRPr="00CF24E8">
        <w:rPr>
          <w:rtl/>
        </w:rPr>
        <w:t>אולי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הייתי</w:t>
      </w:r>
      <w:r w:rsidR="0084256A">
        <w:rPr>
          <w:rtl/>
        </w:rPr>
        <w:t xml:space="preserve"> </w:t>
      </w:r>
      <w:r w:rsidRPr="00CF24E8">
        <w:rPr>
          <w:rtl/>
        </w:rPr>
        <w:t>חרדה</w:t>
      </w:r>
      <w:r w:rsidR="0084256A">
        <w:rPr>
          <w:rtl/>
        </w:rPr>
        <w:t xml:space="preserve"> </w:t>
      </w:r>
      <w:r w:rsidRPr="00CF24E8">
        <w:rPr>
          <w:rtl/>
        </w:rPr>
        <w:t>כל כך לזיהום כזה או אחר של מי התהום האלה אילו ידעתי כמה</w:t>
      </w:r>
      <w:r w:rsidR="0084256A">
        <w:rPr>
          <w:rtl/>
        </w:rPr>
        <w:t xml:space="preserve"> </w:t>
      </w:r>
      <w:r w:rsidRPr="00CF24E8">
        <w:rPr>
          <w:rtl/>
        </w:rPr>
        <w:t>מהם, כמה מן המים האלה עדין נותרו בידינו. 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חבר הכנסת יורם לס. אחריו </w:t>
      </w:r>
      <w:r w:rsidR="0084256A">
        <w:rPr>
          <w:rtl/>
        </w:rPr>
        <w:t>–</w:t>
      </w:r>
      <w:r w:rsidRPr="00CF24E8">
        <w:rPr>
          <w:rtl/>
        </w:rPr>
        <w:t xml:space="preserve"> תשובתו של השר לאיכות הסביבה יוסי שריד.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יורם לס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 חברי הכנסת, אני אשתדל שלא לנגוע בדברי שירה אלא בנושאים</w:t>
      </w:r>
      <w:r w:rsidR="0084256A">
        <w:rPr>
          <w:rtl/>
        </w:rPr>
        <w:t xml:space="preserve"> </w:t>
      </w:r>
      <w:r w:rsidRPr="00CF24E8">
        <w:rPr>
          <w:rtl/>
        </w:rPr>
        <w:t>מעשיים.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קרה</w:t>
      </w:r>
      <w:r w:rsidR="0084256A">
        <w:rPr>
          <w:rtl/>
        </w:rPr>
        <w:t xml:space="preserve"> </w:t>
      </w:r>
      <w:r w:rsidRPr="00CF24E8">
        <w:rPr>
          <w:rtl/>
        </w:rPr>
        <w:t>פה</w:t>
      </w:r>
      <w:r w:rsidR="0084256A">
        <w:rPr>
          <w:rtl/>
        </w:rPr>
        <w:t xml:space="preserve"> </w:t>
      </w:r>
      <w:r w:rsidRPr="00CF24E8">
        <w:rPr>
          <w:rtl/>
        </w:rPr>
        <w:t>אירוע שהוא כוח עליון. הלך אדם מופקר, תושב אחד הכפרים בסביבה, עלה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הטרקטור ובא לגנוב חול. גנבת חול בפני עצמה היא פגיעה בנוף ארצנו. תוך כדי זה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פגע</w:t>
      </w:r>
      <w:r w:rsidR="0084256A">
        <w:rPr>
          <w:rtl/>
        </w:rPr>
        <w:t xml:space="preserve"> </w:t>
      </w:r>
      <w:r w:rsidRPr="00CF24E8">
        <w:rPr>
          <w:rtl/>
        </w:rPr>
        <w:t>בצינור, ומהצינור הזה נשפכו רבע מיליון ליטר דלק. תחשבו רק על המחיר של</w:t>
      </w:r>
      <w:r w:rsidR="0084256A">
        <w:rPr>
          <w:rtl/>
        </w:rPr>
        <w:t xml:space="preserve"> </w:t>
      </w:r>
      <w:r w:rsidRPr="00CF24E8">
        <w:rPr>
          <w:rtl/>
        </w:rPr>
        <w:t>הדלק.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עזרן (ש"ס):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מזוט.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יורם לס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היה דלק מטוסים, לפי הדיווח.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הדלק</w:t>
      </w:r>
      <w:r w:rsidR="0084256A">
        <w:rPr>
          <w:rtl/>
        </w:rPr>
        <w:t xml:space="preserve"> </w:t>
      </w:r>
      <w:r w:rsidRPr="00CF24E8">
        <w:rPr>
          <w:rtl/>
        </w:rPr>
        <w:t>הזה,</w:t>
      </w:r>
      <w:r w:rsidR="0084256A">
        <w:rPr>
          <w:rtl/>
        </w:rPr>
        <w:t xml:space="preserve"> </w:t>
      </w:r>
      <w:r w:rsidRPr="00CF24E8">
        <w:rPr>
          <w:rtl/>
        </w:rPr>
        <w:t>בחלקו, נספג, "העשיר" את מי התהום בחומר שנקרא בנזן, כאשר הבנזן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חומר</w:t>
      </w:r>
      <w:r w:rsidR="0084256A">
        <w:rPr>
          <w:rtl/>
        </w:rPr>
        <w:t xml:space="preserve"> </w:t>
      </w:r>
      <w:r w:rsidRPr="00CF24E8">
        <w:rPr>
          <w:rtl/>
        </w:rPr>
        <w:t>מסרטן.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האירוע.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היתה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>שאלה ולא הייתי מעלה הצעה דחופה</w:t>
      </w:r>
      <w:r w:rsidR="0084256A">
        <w:rPr>
          <w:rtl/>
        </w:rPr>
        <w:t xml:space="preserve"> </w:t>
      </w:r>
      <w:r w:rsidRPr="00CF24E8">
        <w:rPr>
          <w:rtl/>
        </w:rPr>
        <w:t>לסדר</w:t>
      </w:r>
      <w:r w:rsidR="0084256A">
        <w:rPr>
          <w:rtl/>
        </w:rPr>
        <w:t>-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לשר</w:t>
      </w:r>
      <w:r w:rsidR="0084256A">
        <w:rPr>
          <w:rtl/>
        </w:rPr>
        <w:t xml:space="preserve"> </w:t>
      </w:r>
      <w:r w:rsidRPr="00CF24E8">
        <w:rPr>
          <w:rtl/>
        </w:rPr>
        <w:t>לאיכות</w:t>
      </w:r>
      <w:r w:rsidR="0084256A">
        <w:rPr>
          <w:rtl/>
        </w:rPr>
        <w:t xml:space="preserve"> </w:t>
      </w:r>
      <w:r w:rsidRPr="00CF24E8">
        <w:rPr>
          <w:rtl/>
        </w:rPr>
        <w:t>הסביבה אלמלא, בהמשך הסיפור הזה, פעלו שלטונות החוק באמת</w:t>
      </w:r>
      <w:r w:rsidR="0084256A">
        <w:rPr>
          <w:rtl/>
        </w:rPr>
        <w:t xml:space="preserve"> </w:t>
      </w:r>
      <w:r w:rsidRPr="00CF24E8">
        <w:rPr>
          <w:rtl/>
        </w:rPr>
        <w:t>בזריזות</w:t>
      </w:r>
      <w:r w:rsidR="0084256A">
        <w:rPr>
          <w:rtl/>
        </w:rPr>
        <w:t xml:space="preserve"> </w:t>
      </w:r>
      <w:r w:rsidRPr="00CF24E8">
        <w:rPr>
          <w:rtl/>
        </w:rPr>
        <w:t>ראויה</w:t>
      </w:r>
      <w:r w:rsidR="0084256A">
        <w:rPr>
          <w:rtl/>
        </w:rPr>
        <w:t xml:space="preserve"> </w:t>
      </w:r>
      <w:r w:rsidRPr="00CF24E8">
        <w:rPr>
          <w:rtl/>
        </w:rPr>
        <w:t>לציון,</w:t>
      </w:r>
      <w:r w:rsidR="0084256A">
        <w:rPr>
          <w:rtl/>
        </w:rPr>
        <w:t xml:space="preserve"> </w:t>
      </w:r>
      <w:r w:rsidRPr="00CF24E8">
        <w:rPr>
          <w:rtl/>
        </w:rPr>
        <w:t>הביאו את האיש לבית</w:t>
      </w:r>
      <w:r w:rsidR="0084256A">
        <w:rPr>
          <w:rtl/>
        </w:rPr>
        <w:t>-</w:t>
      </w:r>
      <w:r w:rsidRPr="00CF24E8">
        <w:rPr>
          <w:rtl/>
        </w:rPr>
        <w:t xml:space="preserve">משפט השלום, ואחרי כל הדבר הזה </w:t>
      </w:r>
      <w:r w:rsidR="0084256A">
        <w:rPr>
          <w:rtl/>
        </w:rPr>
        <w:t>–</w:t>
      </w:r>
      <w:r w:rsidRPr="00CF24E8">
        <w:rPr>
          <w:rtl/>
        </w:rPr>
        <w:t xml:space="preserve"> גנב</w:t>
      </w:r>
      <w:r w:rsidR="0084256A">
        <w:rPr>
          <w:rtl/>
        </w:rPr>
        <w:t xml:space="preserve"> </w:t>
      </w:r>
      <w:r w:rsidRPr="00CF24E8">
        <w:rPr>
          <w:rtl/>
        </w:rPr>
        <w:t>חול,</w:t>
      </w:r>
      <w:r w:rsidR="0084256A">
        <w:rPr>
          <w:rtl/>
        </w:rPr>
        <w:t xml:space="preserve"> </w:t>
      </w:r>
      <w:r w:rsidRPr="00CF24E8">
        <w:rPr>
          <w:rtl/>
        </w:rPr>
        <w:t>פגע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בצינור דלק, רבע מיליון ליטר דלק, סכנה בריאותית, סביבתית וזיהום </w:t>
      </w:r>
      <w:r w:rsidR="0084256A">
        <w:rPr>
          <w:rtl/>
        </w:rPr>
        <w:t>–</w:t>
      </w:r>
      <w:r w:rsidRPr="00CF24E8">
        <w:rPr>
          <w:rtl/>
        </w:rPr>
        <w:t xml:space="preserve"> מה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גזר</w:t>
      </w:r>
      <w:r w:rsidR="0084256A">
        <w:rPr>
          <w:rtl/>
        </w:rPr>
        <w:t>-</w:t>
      </w:r>
      <w:r w:rsidRPr="00CF24E8">
        <w:rPr>
          <w:rtl/>
        </w:rPr>
        <w:t>הדין שאותו אדם קיבל, תשאלו, חברי הכנסת? בוודאי מגיע לו משהו חמור. הוא</w:t>
      </w:r>
      <w:r w:rsidR="0084256A">
        <w:rPr>
          <w:rtl/>
        </w:rPr>
        <w:t xml:space="preserve"> </w:t>
      </w:r>
      <w:r w:rsidRPr="00CF24E8">
        <w:rPr>
          <w:rtl/>
        </w:rPr>
        <w:t>קיבל חודשיים מאסר על</w:t>
      </w:r>
      <w:r w:rsidR="0084256A">
        <w:rPr>
          <w:rtl/>
        </w:rPr>
        <w:t>-</w:t>
      </w:r>
      <w:r w:rsidRPr="00CF24E8">
        <w:rPr>
          <w:rtl/>
        </w:rPr>
        <w:t>תנאי וקנס כספי של 1,000 שקל.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שואל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כבוד</w:t>
      </w:r>
      <w:r w:rsidR="0084256A">
        <w:rPr>
          <w:rtl/>
        </w:rPr>
        <w:t xml:space="preserve"> </w:t>
      </w:r>
      <w:r w:rsidRPr="00CF24E8">
        <w:rPr>
          <w:rtl/>
        </w:rPr>
        <w:t>השר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בחוקים שהוא ממונה עליהם ועל ביצועם יש סעיפי</w:t>
      </w:r>
      <w:r w:rsidR="0084256A">
        <w:rPr>
          <w:rtl/>
        </w:rPr>
        <w:t xml:space="preserve"> </w:t>
      </w:r>
      <w:r w:rsidRPr="00CF24E8">
        <w:rPr>
          <w:rtl/>
        </w:rPr>
        <w:t>אכיפה.</w:t>
      </w:r>
      <w:r w:rsidR="0084256A">
        <w:rPr>
          <w:rtl/>
        </w:rPr>
        <w:t xml:space="preserve"> </w:t>
      </w:r>
      <w:r w:rsidRPr="00CF24E8">
        <w:rPr>
          <w:rtl/>
        </w:rPr>
        <w:t>ואם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בהם</w:t>
      </w:r>
      <w:r w:rsidR="0084256A">
        <w:rPr>
          <w:rtl/>
        </w:rPr>
        <w:t xml:space="preserve"> </w:t>
      </w:r>
      <w:r w:rsidRPr="00CF24E8">
        <w:rPr>
          <w:rtl/>
        </w:rPr>
        <w:t>סעיפי</w:t>
      </w:r>
      <w:r w:rsidR="0084256A">
        <w:rPr>
          <w:rtl/>
        </w:rPr>
        <w:t xml:space="preserve"> </w:t>
      </w:r>
      <w:r w:rsidRPr="00CF24E8">
        <w:rPr>
          <w:rtl/>
        </w:rPr>
        <w:t>אכיפה,</w:t>
      </w:r>
      <w:r w:rsidR="0084256A">
        <w:rPr>
          <w:rtl/>
        </w:rPr>
        <w:t xml:space="preserve"> </w:t>
      </w: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זה העונש? אני יודע שהשר לא ממונה על</w:t>
      </w:r>
      <w:r w:rsidR="0084256A">
        <w:rPr>
          <w:rtl/>
        </w:rPr>
        <w:t xml:space="preserve"> </w:t>
      </w:r>
      <w:r w:rsidRPr="00CF24E8">
        <w:rPr>
          <w:rtl/>
        </w:rPr>
        <w:t>בתי</w:t>
      </w:r>
      <w:r w:rsidR="0084256A">
        <w:rPr>
          <w:rtl/>
        </w:rPr>
        <w:t>-</w:t>
      </w:r>
      <w:r w:rsidRPr="00CF24E8">
        <w:rPr>
          <w:rtl/>
        </w:rPr>
        <w:t>המשפט,</w:t>
      </w:r>
      <w:r w:rsidR="0084256A">
        <w:rPr>
          <w:rtl/>
        </w:rPr>
        <w:t xml:space="preserve"> </w:t>
      </w:r>
      <w:r w:rsidRPr="00CF24E8">
        <w:rPr>
          <w:rtl/>
        </w:rPr>
        <w:t>ואנחנו</w:t>
      </w:r>
      <w:r w:rsidR="0084256A">
        <w:rPr>
          <w:rtl/>
        </w:rPr>
        <w:t xml:space="preserve"> </w:t>
      </w:r>
      <w:r w:rsidRPr="00CF24E8">
        <w:rPr>
          <w:rtl/>
        </w:rPr>
        <w:t>שומרים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הפרדה</w:t>
      </w:r>
      <w:r w:rsidR="0084256A">
        <w:rPr>
          <w:rtl/>
        </w:rPr>
        <w:t xml:space="preserve"> </w:t>
      </w:r>
      <w:r w:rsidRPr="00CF24E8">
        <w:rPr>
          <w:rtl/>
        </w:rPr>
        <w:t>מוחלטת</w:t>
      </w:r>
      <w:r w:rsidR="0084256A">
        <w:rPr>
          <w:rtl/>
        </w:rPr>
        <w:t xml:space="preserve"> </w:t>
      </w:r>
      <w:r w:rsidRPr="00CF24E8">
        <w:rPr>
          <w:rtl/>
        </w:rPr>
        <w:t>בין הרשויות, ואין בכוונת הדברים</w:t>
      </w:r>
      <w:r w:rsidR="0084256A">
        <w:rPr>
          <w:rtl/>
        </w:rPr>
        <w:t xml:space="preserve"> </w:t>
      </w:r>
      <w:r w:rsidRPr="00CF24E8">
        <w:rPr>
          <w:rtl/>
        </w:rPr>
        <w:t>להכתיב לבית</w:t>
      </w:r>
      <w:r w:rsidR="0084256A">
        <w:rPr>
          <w:rtl/>
        </w:rPr>
        <w:t>-</w:t>
      </w:r>
      <w:r w:rsidRPr="00CF24E8">
        <w:rPr>
          <w:rtl/>
        </w:rPr>
        <w:t>משפט מה לעשות.</w:t>
      </w:r>
      <w:r w:rsidR="0084256A">
        <w:rPr>
          <w:rtl/>
        </w:rPr>
        <w:t xml:space="preserve"> </w:t>
      </w:r>
      <w:r w:rsidRPr="00CF24E8">
        <w:rPr>
          <w:rtl/>
        </w:rPr>
        <w:t>אבל באירוע הזה אין שום נסיבות</w:t>
      </w:r>
      <w:r w:rsidR="0084256A">
        <w:rPr>
          <w:rtl/>
        </w:rPr>
        <w:t xml:space="preserve"> </w:t>
      </w:r>
      <w:r w:rsidRPr="00CF24E8">
        <w:rPr>
          <w:rtl/>
        </w:rPr>
        <w:t>מקלות. האירוע ברור.</w:t>
      </w:r>
      <w:r w:rsidR="0084256A">
        <w:rPr>
          <w:rtl/>
        </w:rPr>
        <w:t xml:space="preserve"> </w:t>
      </w:r>
      <w:r w:rsidRPr="00CF24E8">
        <w:rPr>
          <w:rtl/>
        </w:rPr>
        <w:t>גם אם האיש הזה היה רעב ללחם, אז יש לשכת רווחה בכפר</w:t>
      </w:r>
      <w:r w:rsidR="0084256A">
        <w:rPr>
          <w:rtl/>
        </w:rPr>
        <w:t>-</w:t>
      </w:r>
      <w:r w:rsidRPr="00CF24E8">
        <w:rPr>
          <w:rtl/>
        </w:rPr>
        <w:t>קרע. שום דבר שבעולם לא יכול</w:t>
      </w:r>
      <w:r w:rsidR="0084256A">
        <w:rPr>
          <w:rtl/>
        </w:rPr>
        <w:t xml:space="preserve"> </w:t>
      </w:r>
      <w:r w:rsidRPr="00CF24E8">
        <w:rPr>
          <w:rtl/>
        </w:rPr>
        <w:t>להצדיק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המעשה הזה.</w:t>
      </w:r>
      <w:r w:rsidR="0084256A">
        <w:rPr>
          <w:rtl/>
        </w:rPr>
        <w:t xml:space="preserve"> </w:t>
      </w:r>
      <w:r w:rsidRPr="00CF24E8">
        <w:rPr>
          <w:rtl/>
        </w:rPr>
        <w:t>ועל זה הוא מקבל חודשיים מאסר על</w:t>
      </w:r>
      <w:r w:rsidR="0084256A">
        <w:rPr>
          <w:rtl/>
        </w:rPr>
        <w:t>-</w:t>
      </w:r>
      <w:r w:rsidRPr="00CF24E8">
        <w:rPr>
          <w:rtl/>
        </w:rPr>
        <w:t>תנאי, וחוזר לביתו אחרי</w:t>
      </w:r>
      <w:r w:rsidR="0084256A">
        <w:rPr>
          <w:rtl/>
        </w:rPr>
        <w:t xml:space="preserve"> </w:t>
      </w:r>
      <w:r w:rsidRPr="00CF24E8">
        <w:rPr>
          <w:rtl/>
        </w:rPr>
        <w:t>כל הסיפור הזה?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דבר שאני לא מבין אותו, והייתי רוצה לשמוע איזו התייחסות למידה שבה המשרד</w:t>
      </w:r>
      <w:r w:rsidR="0084256A">
        <w:rPr>
          <w:rtl/>
        </w:rPr>
        <w:t xml:space="preserve"> </w:t>
      </w:r>
      <w:r w:rsidRPr="00CF24E8">
        <w:rPr>
          <w:rtl/>
        </w:rPr>
        <w:t>יכול לאכוף ולתת גזרי</w:t>
      </w:r>
      <w:r w:rsidR="0084256A">
        <w:rPr>
          <w:rtl/>
        </w:rPr>
        <w:t>-</w:t>
      </w:r>
      <w:r w:rsidRPr="00CF24E8">
        <w:rPr>
          <w:rtl/>
        </w:rPr>
        <w:t>דין שיש בהם מידה של הרתעה עקב מעשים כאלה, שפוגעים בארצנו.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אומנם</w:t>
      </w:r>
      <w:r w:rsidR="0084256A">
        <w:rPr>
          <w:rtl/>
        </w:rPr>
        <w:t xml:space="preserve"> </w:t>
      </w:r>
      <w:r w:rsidRPr="00CF24E8">
        <w:rPr>
          <w:rtl/>
        </w:rPr>
        <w:t>הזכרתי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שם</w:t>
      </w:r>
      <w:r w:rsidR="0084256A">
        <w:rPr>
          <w:rtl/>
        </w:rPr>
        <w:t xml:space="preserve"> </w:t>
      </w:r>
      <w:r w:rsidRPr="00CF24E8">
        <w:rPr>
          <w:rtl/>
        </w:rPr>
        <w:t>המקום,</w:t>
      </w:r>
      <w:r w:rsidR="0084256A">
        <w:rPr>
          <w:rtl/>
        </w:rPr>
        <w:t xml:space="preserve"> </w:t>
      </w:r>
      <w:r w:rsidRPr="00CF24E8">
        <w:rPr>
          <w:rtl/>
        </w:rPr>
        <w:t>אבל אני רוצה להדגיש שלא אני ואף לא אחד אחר</w:t>
      </w:r>
      <w:r w:rsidR="0084256A">
        <w:rPr>
          <w:rtl/>
        </w:rPr>
        <w:t xml:space="preserve"> </w:t>
      </w:r>
      <w:r w:rsidRPr="00CF24E8">
        <w:rPr>
          <w:rtl/>
        </w:rPr>
        <w:t>רואים</w:t>
      </w:r>
      <w:r w:rsidR="0084256A">
        <w:rPr>
          <w:rtl/>
        </w:rPr>
        <w:t xml:space="preserve"> </w:t>
      </w:r>
      <w:r w:rsidRPr="00CF24E8">
        <w:rPr>
          <w:rtl/>
        </w:rPr>
        <w:t>איזו</w:t>
      </w:r>
      <w:r w:rsidR="0084256A">
        <w:rPr>
          <w:rtl/>
        </w:rPr>
        <w:t xml:space="preserve"> </w:t>
      </w:r>
      <w:r w:rsidRPr="00CF24E8">
        <w:rPr>
          <w:rtl/>
        </w:rPr>
        <w:t>חשיבות</w:t>
      </w:r>
      <w:r w:rsidR="0084256A">
        <w:rPr>
          <w:rtl/>
        </w:rPr>
        <w:t xml:space="preserve"> </w:t>
      </w:r>
      <w:r w:rsidRPr="00CF24E8">
        <w:rPr>
          <w:rtl/>
        </w:rPr>
        <w:t>בשם המקום או בשמו של מי שעשה זאת, אם הוא יהודי או מוסלמי.</w:t>
      </w:r>
      <w:r w:rsidR="0084256A">
        <w:rPr>
          <w:rtl/>
        </w:rPr>
        <w:t xml:space="preserve"> </w:t>
      </w:r>
      <w:r w:rsidRPr="00CF24E8">
        <w:rPr>
          <w:rtl/>
        </w:rPr>
        <w:t>נעשה</w:t>
      </w:r>
      <w:r w:rsidR="0084256A">
        <w:rPr>
          <w:rtl/>
        </w:rPr>
        <w:t xml:space="preserve"> </w:t>
      </w:r>
      <w:r w:rsidRPr="00CF24E8">
        <w:rPr>
          <w:rtl/>
        </w:rPr>
        <w:t>פה</w:t>
      </w:r>
      <w:r w:rsidR="0084256A">
        <w:rPr>
          <w:rtl/>
        </w:rPr>
        <w:t xml:space="preserve"> </w:t>
      </w:r>
      <w:r w:rsidRPr="00CF24E8">
        <w:rPr>
          <w:rtl/>
        </w:rPr>
        <w:t>פשע</w:t>
      </w:r>
      <w:r w:rsidR="0084256A">
        <w:rPr>
          <w:rtl/>
        </w:rPr>
        <w:t xml:space="preserve"> </w:t>
      </w:r>
      <w:r w:rsidRPr="00CF24E8">
        <w:rPr>
          <w:rtl/>
        </w:rPr>
        <w:t>נגד</w:t>
      </w:r>
      <w:r w:rsidR="0084256A">
        <w:rPr>
          <w:rtl/>
        </w:rPr>
        <w:t xml:space="preserve"> </w:t>
      </w:r>
      <w:r w:rsidRPr="00CF24E8">
        <w:rPr>
          <w:rtl/>
        </w:rPr>
        <w:t>איכות הסביבה, ומי שעשה את הפשע הזה צריך להינזק לפחות באותה</w:t>
      </w:r>
      <w:r w:rsidR="0084256A">
        <w:rPr>
          <w:rtl/>
        </w:rPr>
        <w:t xml:space="preserve"> </w:t>
      </w:r>
      <w:r w:rsidRPr="00CF24E8">
        <w:rPr>
          <w:rtl/>
        </w:rPr>
        <w:t>מידה. 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רבה.</w:t>
      </w:r>
      <w:r w:rsidR="0084256A">
        <w:rPr>
          <w:rtl/>
        </w:rPr>
        <w:t xml:space="preserve"> </w:t>
      </w:r>
      <w:r w:rsidRPr="00CF24E8">
        <w:rPr>
          <w:rtl/>
        </w:rPr>
        <w:t>אני מזמינה את השר לאיכות הסביבה, השר יוסי שריד. בבקשה, אדוני</w:t>
      </w:r>
      <w:r w:rsidR="0084256A">
        <w:rPr>
          <w:rtl/>
        </w:rPr>
        <w:t xml:space="preserve"> </w:t>
      </w:r>
      <w:r w:rsidRPr="00CF24E8">
        <w:rPr>
          <w:rtl/>
        </w:rPr>
        <w:t>השר.</w:t>
      </w:r>
      <w:r w:rsidR="0084256A">
        <w:rPr>
          <w:rtl/>
        </w:rPr>
        <w:t xml:space="preserve"> </w:t>
      </w:r>
      <w:r w:rsidRPr="00CF24E8">
        <w:rPr>
          <w:rtl/>
        </w:rPr>
        <w:t>במקרה זה, אדוני השר, הכובע הכפול שלך מתאים, לפי ההצעות שהועלו.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העובדות שנמסרו כאן על</w:t>
      </w:r>
      <w:r w:rsidR="0084256A">
        <w:rPr>
          <w:rtl/>
        </w:rPr>
        <w:t>-</w:t>
      </w:r>
      <w:r w:rsidRPr="00CF24E8">
        <w:rPr>
          <w:rtl/>
        </w:rPr>
        <w:t>ידי שני חברי הכנסת המכובדים, חברת</w:t>
      </w:r>
      <w:r w:rsidR="0084256A">
        <w:rPr>
          <w:rtl/>
        </w:rPr>
        <w:t xml:space="preserve"> </w:t>
      </w:r>
      <w:r w:rsidRPr="00CF24E8">
        <w:rPr>
          <w:rtl/>
        </w:rPr>
        <w:t>הכנסת וחבר הכנסת, הן נכונות.</w:t>
      </w:r>
      <w:r w:rsidR="0084256A">
        <w:rPr>
          <w:rtl/>
        </w:rPr>
        <w:t xml:space="preserve"> </w:t>
      </w:r>
      <w:r w:rsidRPr="00CF24E8">
        <w:rPr>
          <w:rtl/>
        </w:rPr>
        <w:t>אמת נכון הדבר, ביום חמישי שעבר פגע טרקטוריסט בקו</w:t>
      </w:r>
      <w:r w:rsidR="0084256A">
        <w:rPr>
          <w:rtl/>
        </w:rPr>
        <w:t xml:space="preserve"> </w:t>
      </w:r>
      <w:r w:rsidRPr="00CF24E8">
        <w:rPr>
          <w:rtl/>
        </w:rPr>
        <w:t>צינור</w:t>
      </w:r>
      <w:r w:rsidR="0084256A">
        <w:rPr>
          <w:rtl/>
        </w:rPr>
        <w:t xml:space="preserve"> </w:t>
      </w:r>
      <w:r w:rsidRPr="00CF24E8">
        <w:rPr>
          <w:rtl/>
        </w:rPr>
        <w:t>הדלק של חברת "שירותי נפט", העובר בסמוך לאזור התעשייה של חדרה, כ</w:t>
      </w:r>
      <w:r w:rsidR="0084256A">
        <w:rPr>
          <w:rtl/>
        </w:rPr>
        <w:t>-</w:t>
      </w:r>
      <w:r w:rsidRPr="00CF24E8">
        <w:rPr>
          <w:rtl/>
        </w:rPr>
        <w:t>100 מטר</w:t>
      </w:r>
      <w:r w:rsidR="0084256A">
        <w:rPr>
          <w:rtl/>
        </w:rPr>
        <w:t xml:space="preserve"> </w:t>
      </w:r>
      <w:r w:rsidRPr="00CF24E8">
        <w:rPr>
          <w:rtl/>
        </w:rPr>
        <w:t>דרומית לנחל חדרה.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בעקבות</w:t>
      </w:r>
      <w:r w:rsidR="0084256A">
        <w:rPr>
          <w:rtl/>
        </w:rPr>
        <w:t xml:space="preserve"> </w:t>
      </w:r>
      <w:r w:rsidRPr="00CF24E8">
        <w:rPr>
          <w:rtl/>
        </w:rPr>
        <w:t>הפגיעה</w:t>
      </w:r>
      <w:r w:rsidR="0084256A">
        <w:rPr>
          <w:rtl/>
        </w:rPr>
        <w:t xml:space="preserve"> </w:t>
      </w:r>
      <w:r w:rsidRPr="00CF24E8">
        <w:rPr>
          <w:rtl/>
        </w:rPr>
        <w:t>בצינור</w:t>
      </w:r>
      <w:r w:rsidR="0084256A">
        <w:rPr>
          <w:rtl/>
        </w:rPr>
        <w:t xml:space="preserve"> </w:t>
      </w:r>
      <w:r w:rsidRPr="00CF24E8">
        <w:rPr>
          <w:rtl/>
        </w:rPr>
        <w:t>זרמו כ</w:t>
      </w:r>
      <w:r w:rsidR="0084256A">
        <w:rPr>
          <w:rtl/>
        </w:rPr>
        <w:t>-</w:t>
      </w:r>
      <w:r w:rsidRPr="00CF24E8">
        <w:rPr>
          <w:rtl/>
        </w:rPr>
        <w:t>250,000 ליטר של דלק מטוסים אל פני השטח ועל</w:t>
      </w:r>
      <w:r w:rsidR="0084256A">
        <w:rPr>
          <w:rtl/>
        </w:rPr>
        <w:t xml:space="preserve"> </w:t>
      </w:r>
      <w:r w:rsidRPr="00CF24E8">
        <w:rPr>
          <w:rtl/>
        </w:rPr>
        <w:t>פני</w:t>
      </w:r>
      <w:r w:rsidR="0084256A">
        <w:rPr>
          <w:rtl/>
        </w:rPr>
        <w:t xml:space="preserve"> </w:t>
      </w:r>
      <w:r w:rsidRPr="00CF24E8">
        <w:rPr>
          <w:rtl/>
        </w:rPr>
        <w:t>השטח.</w:t>
      </w:r>
      <w:r w:rsidR="0084256A">
        <w:rPr>
          <w:rtl/>
        </w:rPr>
        <w:t xml:space="preserve"> </w:t>
      </w:r>
      <w:r w:rsidRPr="00CF24E8">
        <w:rPr>
          <w:rtl/>
        </w:rPr>
        <w:t>חברת</w:t>
      </w:r>
      <w:r w:rsidR="0084256A">
        <w:rPr>
          <w:rtl/>
        </w:rPr>
        <w:t xml:space="preserve"> </w:t>
      </w:r>
      <w:r w:rsidRPr="00CF24E8">
        <w:rPr>
          <w:rtl/>
        </w:rPr>
        <w:t>"שירותי</w:t>
      </w:r>
      <w:r w:rsidR="0084256A">
        <w:rPr>
          <w:rtl/>
        </w:rPr>
        <w:t xml:space="preserve"> </w:t>
      </w:r>
      <w:r w:rsidRPr="00CF24E8">
        <w:rPr>
          <w:rtl/>
        </w:rPr>
        <w:t>נפט"</w:t>
      </w:r>
      <w:r w:rsidR="0084256A">
        <w:rPr>
          <w:rtl/>
        </w:rPr>
        <w:t xml:space="preserve"> </w:t>
      </w:r>
      <w:r w:rsidRPr="00CF24E8">
        <w:rPr>
          <w:rtl/>
        </w:rPr>
        <w:t>הואילה בטובה לשאוב בחזרה כ</w:t>
      </w:r>
      <w:r w:rsidR="0084256A">
        <w:rPr>
          <w:rtl/>
        </w:rPr>
        <w:t>-</w:t>
      </w:r>
      <w:r w:rsidRPr="00CF24E8">
        <w:rPr>
          <w:rtl/>
        </w:rPr>
        <w:t>120,000 ליטר. היתר</w:t>
      </w:r>
      <w:r w:rsidR="0084256A">
        <w:rPr>
          <w:rtl/>
        </w:rPr>
        <w:t xml:space="preserve"> </w:t>
      </w:r>
      <w:r w:rsidRPr="00CF24E8">
        <w:rPr>
          <w:rtl/>
        </w:rPr>
        <w:t>נספגו בקרקע, ועכשיו מפנים את הקרקע הספוגה הזאת לאתר המיועד לכך, אתר באשדוד.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עם זאת, ברור לחלוטין, שכל הפעולות האלה אין בהן כדי לסלק את הזיהום במלואו.</w:t>
      </w:r>
      <w:r w:rsidR="0084256A">
        <w:rPr>
          <w:rtl/>
        </w:rPr>
        <w:t xml:space="preserve"> </w:t>
      </w:r>
      <w:r w:rsidRPr="00CF24E8">
        <w:rPr>
          <w:rtl/>
        </w:rPr>
        <w:t>זה, בהחלט, זיהום שאנחנו רואים אותו בחומרה.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עוד</w:t>
      </w:r>
      <w:r w:rsidR="0084256A">
        <w:rPr>
          <w:rtl/>
        </w:rPr>
        <w:t xml:space="preserve"> </w:t>
      </w:r>
      <w:r w:rsidRPr="00CF24E8">
        <w:rPr>
          <w:rtl/>
        </w:rPr>
        <w:t>מעט</w:t>
      </w:r>
      <w:r w:rsidR="0084256A">
        <w:rPr>
          <w:rtl/>
        </w:rPr>
        <w:t xml:space="preserve"> </w:t>
      </w:r>
      <w:r w:rsidRPr="00CF24E8">
        <w:rPr>
          <w:rtl/>
        </w:rPr>
        <w:t>אומר משהו בעניין חברת "שירותי נפט", כי יש לנו אתה עסקים מסועפים</w:t>
      </w:r>
      <w:r w:rsidR="0084256A">
        <w:rPr>
          <w:rtl/>
        </w:rPr>
        <w:t xml:space="preserve"> </w:t>
      </w:r>
      <w:r w:rsidRPr="00CF24E8">
        <w:rPr>
          <w:rtl/>
        </w:rPr>
        <w:t>ביותר.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נציבות</w:t>
      </w:r>
      <w:r w:rsidR="0084256A">
        <w:rPr>
          <w:rtl/>
        </w:rPr>
        <w:t xml:space="preserve"> </w:t>
      </w:r>
      <w:r w:rsidRPr="00CF24E8">
        <w:rPr>
          <w:rtl/>
        </w:rPr>
        <w:t>המים,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המשרד</w:t>
      </w:r>
      <w:r w:rsidR="0084256A">
        <w:rPr>
          <w:rtl/>
        </w:rPr>
        <w:t xml:space="preserve"> </w:t>
      </w:r>
      <w:r w:rsidRPr="00CF24E8">
        <w:rPr>
          <w:rtl/>
        </w:rPr>
        <w:t>לאיכות</w:t>
      </w:r>
      <w:r w:rsidR="0084256A">
        <w:rPr>
          <w:rtl/>
        </w:rPr>
        <w:t xml:space="preserve"> </w:t>
      </w:r>
      <w:r w:rsidRPr="00CF24E8">
        <w:rPr>
          <w:rtl/>
        </w:rPr>
        <w:t>הסביבה, עורכים עכשיו בדיקות לאיתור היקף</w:t>
      </w:r>
      <w:r w:rsidR="0084256A">
        <w:rPr>
          <w:rtl/>
        </w:rPr>
        <w:t xml:space="preserve"> </w:t>
      </w:r>
      <w:r w:rsidRPr="00CF24E8">
        <w:rPr>
          <w:rtl/>
        </w:rPr>
        <w:t>הזיהום,</w:t>
      </w:r>
      <w:r w:rsidR="0084256A">
        <w:rPr>
          <w:rtl/>
        </w:rPr>
        <w:t xml:space="preserve"> </w:t>
      </w:r>
      <w:r w:rsidRPr="00CF24E8">
        <w:rPr>
          <w:rtl/>
        </w:rPr>
        <w:t>ועל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הבדיקות</w:t>
      </w:r>
      <w:r w:rsidR="0084256A">
        <w:rPr>
          <w:rtl/>
        </w:rPr>
        <w:t xml:space="preserve"> </w:t>
      </w:r>
      <w:r w:rsidRPr="00CF24E8">
        <w:rPr>
          <w:rtl/>
        </w:rPr>
        <w:t>האלה יוחלט על האמצעים שיינקטו כדי לצמצם את מידת הנזק</w:t>
      </w:r>
      <w:r w:rsidR="0084256A">
        <w:rPr>
          <w:rtl/>
        </w:rPr>
        <w:t xml:space="preserve"> </w:t>
      </w:r>
      <w:r w:rsidRPr="00CF24E8">
        <w:rPr>
          <w:rtl/>
        </w:rPr>
        <w:t>וכדי</w:t>
      </w:r>
      <w:r w:rsidR="0084256A">
        <w:rPr>
          <w:rtl/>
        </w:rPr>
        <w:t xml:space="preserve"> </w:t>
      </w:r>
      <w:r w:rsidRPr="00CF24E8">
        <w:rPr>
          <w:rtl/>
        </w:rPr>
        <w:t>לשקם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מאגר</w:t>
      </w:r>
      <w:r w:rsidR="0084256A">
        <w:rPr>
          <w:rtl/>
        </w:rPr>
        <w:t xml:space="preserve"> </w:t>
      </w:r>
      <w:r w:rsidRPr="00CF24E8">
        <w:rPr>
          <w:rtl/>
        </w:rPr>
        <w:t>מי התהום במקום. הבדיקות האלה אינן בדיקות מהיום למחר, והן</w:t>
      </w:r>
      <w:r w:rsidR="0084256A">
        <w:rPr>
          <w:rtl/>
        </w:rPr>
        <w:t xml:space="preserve"> </w:t>
      </w:r>
      <w:r w:rsidRPr="00CF24E8">
        <w:rPr>
          <w:rtl/>
        </w:rPr>
        <w:t>אמורות להסתיים בתוך כחודשיים.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המידע</w:t>
      </w:r>
      <w:r w:rsidR="0084256A">
        <w:rPr>
          <w:rtl/>
        </w:rPr>
        <w:t xml:space="preserve"> </w:t>
      </w:r>
      <w:r w:rsidRPr="00CF24E8">
        <w:rPr>
          <w:rtl/>
        </w:rPr>
        <w:t>שמסר</w:t>
      </w:r>
      <w:r w:rsidR="0084256A">
        <w:rPr>
          <w:rtl/>
        </w:rPr>
        <w:t xml:space="preserve"> </w:t>
      </w:r>
      <w:r w:rsidRPr="00CF24E8">
        <w:rPr>
          <w:rtl/>
        </w:rPr>
        <w:t>כאן</w:t>
      </w:r>
      <w:r w:rsidR="0084256A">
        <w:rPr>
          <w:rtl/>
        </w:rPr>
        <w:t xml:space="preserve"> </w:t>
      </w:r>
      <w:r w:rsidRPr="00CF24E8">
        <w:rPr>
          <w:rtl/>
        </w:rPr>
        <w:t>חבר הכנסת לס הוא מידע נכון, לדאבון לבנו. במקרה הזה, כמו</w:t>
      </w:r>
      <w:r w:rsidR="0084256A">
        <w:rPr>
          <w:rtl/>
        </w:rPr>
        <w:t xml:space="preserve"> </w:t>
      </w:r>
      <w:r w:rsidRPr="00CF24E8">
        <w:rPr>
          <w:rtl/>
        </w:rPr>
        <w:t>במקרים</w:t>
      </w:r>
      <w:r w:rsidR="0084256A">
        <w:rPr>
          <w:rtl/>
        </w:rPr>
        <w:t xml:space="preserve"> </w:t>
      </w:r>
      <w:r w:rsidRPr="00CF24E8">
        <w:rPr>
          <w:rtl/>
        </w:rPr>
        <w:t>רבים</w:t>
      </w:r>
      <w:r w:rsidR="0084256A">
        <w:rPr>
          <w:rtl/>
        </w:rPr>
        <w:t xml:space="preserve"> </w:t>
      </w:r>
      <w:r w:rsidRPr="00CF24E8">
        <w:rPr>
          <w:rtl/>
        </w:rPr>
        <w:t>אחרים,</w:t>
      </w:r>
      <w:r w:rsidR="0084256A">
        <w:rPr>
          <w:rtl/>
        </w:rPr>
        <w:t xml:space="preserve"> </w:t>
      </w:r>
      <w:r w:rsidRPr="00CF24E8">
        <w:rPr>
          <w:rtl/>
        </w:rPr>
        <w:t>הייתי</w:t>
      </w:r>
      <w:r w:rsidR="0084256A">
        <w:rPr>
          <w:rtl/>
        </w:rPr>
        <w:t xml:space="preserve"> </w:t>
      </w:r>
      <w:r w:rsidRPr="00CF24E8">
        <w:rPr>
          <w:rtl/>
        </w:rPr>
        <w:t>מרשה</w:t>
      </w:r>
      <w:r w:rsidR="0084256A">
        <w:rPr>
          <w:rtl/>
        </w:rPr>
        <w:t xml:space="preserve"> </w:t>
      </w:r>
      <w:r w:rsidRPr="00CF24E8">
        <w:rPr>
          <w:rtl/>
        </w:rPr>
        <w:t>לעצמי</w:t>
      </w:r>
      <w:r w:rsidR="0084256A">
        <w:rPr>
          <w:rtl/>
        </w:rPr>
        <w:t xml:space="preserve"> </w:t>
      </w:r>
      <w:r w:rsidRPr="00CF24E8">
        <w:rPr>
          <w:rtl/>
        </w:rPr>
        <w:t>אפילו</w:t>
      </w:r>
      <w:r w:rsidR="0084256A">
        <w:rPr>
          <w:rtl/>
        </w:rPr>
        <w:t xml:space="preserve"> </w:t>
      </w:r>
      <w:r w:rsidRPr="00CF24E8">
        <w:rPr>
          <w:rtl/>
        </w:rPr>
        <w:t>לומר, שאולי</w:t>
      </w:r>
      <w:r w:rsidR="0084256A">
        <w:rPr>
          <w:rtl/>
        </w:rPr>
        <w:t xml:space="preserve"> </w:t>
      </w:r>
      <w:r w:rsidRPr="00CF24E8">
        <w:rPr>
          <w:rtl/>
        </w:rPr>
        <w:t>בכל המקרים בשנים</w:t>
      </w:r>
      <w:r w:rsidR="0084256A">
        <w:rPr>
          <w:rtl/>
        </w:rPr>
        <w:t xml:space="preserve"> </w:t>
      </w:r>
      <w:r w:rsidRPr="00CF24E8">
        <w:rPr>
          <w:rtl/>
        </w:rPr>
        <w:t>האחרונות,</w:t>
      </w:r>
      <w:r w:rsidR="0084256A">
        <w:rPr>
          <w:rtl/>
        </w:rPr>
        <w:t xml:space="preserve"> </w:t>
      </w:r>
      <w:r w:rsidRPr="00CF24E8">
        <w:rPr>
          <w:rtl/>
        </w:rPr>
        <w:t>חשב המשרד</w:t>
      </w:r>
      <w:r w:rsidR="0084256A">
        <w:rPr>
          <w:rtl/>
        </w:rPr>
        <w:t xml:space="preserve"> </w:t>
      </w:r>
      <w:r w:rsidRPr="00CF24E8">
        <w:rPr>
          <w:rtl/>
        </w:rPr>
        <w:t>לאיכות</w:t>
      </w:r>
      <w:r w:rsidR="0084256A">
        <w:rPr>
          <w:rtl/>
        </w:rPr>
        <w:t xml:space="preserve"> </w:t>
      </w:r>
      <w:r w:rsidRPr="00CF24E8">
        <w:rPr>
          <w:rtl/>
        </w:rPr>
        <w:t>הסביבה</w:t>
      </w:r>
      <w:r w:rsidR="0084256A">
        <w:rPr>
          <w:rtl/>
        </w:rPr>
        <w:t xml:space="preserve"> </w:t>
      </w:r>
      <w:r w:rsidRPr="00CF24E8">
        <w:rPr>
          <w:rtl/>
        </w:rPr>
        <w:t>שעבריין שביצע עבירה חמורה בעינינו, חמורה</w:t>
      </w:r>
      <w:r w:rsidR="0084256A">
        <w:rPr>
          <w:rtl/>
        </w:rPr>
        <w:t xml:space="preserve"> </w:t>
      </w:r>
      <w:r w:rsidRPr="00CF24E8">
        <w:rPr>
          <w:rtl/>
        </w:rPr>
        <w:t>מאוד, צריך שייעשה מאמץ קודם כול כדי ללכוד אותו תיכף ומייד.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עצמי,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חברי הכנסת,</w:t>
      </w:r>
      <w:r w:rsidR="0084256A">
        <w:rPr>
          <w:rtl/>
        </w:rPr>
        <w:t xml:space="preserve"> </w:t>
      </w:r>
      <w:r w:rsidRPr="00CF24E8">
        <w:rPr>
          <w:rtl/>
        </w:rPr>
        <w:t>טלפנתי למשטרת ישראל. יש לי אמון מלא במשטרה</w:t>
      </w:r>
      <w:r w:rsidR="0084256A">
        <w:rPr>
          <w:rtl/>
        </w:rPr>
        <w:t xml:space="preserve"> </w:t>
      </w:r>
      <w:r w:rsidRPr="00CF24E8">
        <w:rPr>
          <w:rtl/>
        </w:rPr>
        <w:t>ואני סומך עליה, אבל חשבתי שלא יזיק שהשר לאיכות הסביבה יטלפן למשטרה, יאמר באיזו</w:t>
      </w:r>
      <w:r w:rsidR="0084256A">
        <w:rPr>
          <w:rtl/>
        </w:rPr>
        <w:t xml:space="preserve"> </w:t>
      </w:r>
      <w:r w:rsidRPr="00CF24E8">
        <w:rPr>
          <w:rtl/>
        </w:rPr>
        <w:t>מידה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חומרה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מתייחסים</w:t>
      </w:r>
      <w:r w:rsidR="0084256A">
        <w:rPr>
          <w:rtl/>
        </w:rPr>
        <w:t xml:space="preserve"> </w:t>
      </w:r>
      <w:r w:rsidRPr="00CF24E8">
        <w:rPr>
          <w:rtl/>
        </w:rPr>
        <w:t>לאירוע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הזה, וימריץ את המשטרה </w:t>
      </w:r>
      <w:r w:rsidR="0084256A">
        <w:rPr>
          <w:rtl/>
        </w:rPr>
        <w:t>–</w:t>
      </w:r>
      <w:r w:rsidRPr="00CF24E8">
        <w:rPr>
          <w:rtl/>
        </w:rPr>
        <w:t xml:space="preserve"> אם היא זקוקה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להמרצה </w:t>
      </w:r>
      <w:r w:rsidR="0084256A">
        <w:rPr>
          <w:rtl/>
        </w:rPr>
        <w:t>–</w:t>
      </w:r>
      <w:r w:rsidRPr="00CF24E8">
        <w:rPr>
          <w:rtl/>
        </w:rPr>
        <w:t xml:space="preserve"> כדי שהיא תלכוד את העבריין. ואכן, העבריין נלכד כעבור שעות ספורות.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ישב,</w:t>
      </w:r>
      <w:r w:rsidR="0084256A">
        <w:rPr>
          <w:rtl/>
        </w:rPr>
        <w:t xml:space="preserve"> </w:t>
      </w:r>
      <w:r w:rsidRPr="00CF24E8">
        <w:rPr>
          <w:rtl/>
        </w:rPr>
        <w:t>אגב,</w:t>
      </w:r>
      <w:r w:rsidR="0084256A">
        <w:rPr>
          <w:rtl/>
        </w:rPr>
        <w:t xml:space="preserve"> </w:t>
      </w:r>
      <w:r w:rsidRPr="00CF24E8">
        <w:rPr>
          <w:rtl/>
        </w:rPr>
        <w:t>במעצר</w:t>
      </w:r>
      <w:r w:rsidR="0084256A">
        <w:rPr>
          <w:rtl/>
        </w:rPr>
        <w:t xml:space="preserve"> –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זה דבר כמעט חסר תקדים </w:t>
      </w:r>
      <w:r w:rsidR="0084256A">
        <w:rPr>
          <w:rtl/>
        </w:rPr>
        <w:t>–</w:t>
      </w:r>
      <w:r w:rsidRPr="00CF24E8">
        <w:rPr>
          <w:rtl/>
        </w:rPr>
        <w:t xml:space="preserve"> נדמה לי שלושה או ארבעה ימים.</w:t>
      </w:r>
      <w:r w:rsidR="0084256A">
        <w:rPr>
          <w:rtl/>
        </w:rPr>
        <w:t xml:space="preserve"> </w:t>
      </w:r>
      <w:r w:rsidRPr="00CF24E8">
        <w:rPr>
          <w:rtl/>
        </w:rPr>
        <w:t>ובהליך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מזורז,</w:t>
      </w:r>
      <w:r w:rsidR="0084256A">
        <w:rPr>
          <w:rtl/>
        </w:rPr>
        <w:t xml:space="preserve"> </w:t>
      </w:r>
      <w:r w:rsidRPr="00CF24E8">
        <w:rPr>
          <w:rtl/>
        </w:rPr>
        <w:t>שבמידה</w:t>
      </w:r>
      <w:r w:rsidR="0084256A">
        <w:rPr>
          <w:rtl/>
        </w:rPr>
        <w:t xml:space="preserve"> </w:t>
      </w:r>
      <w:r w:rsidRPr="00CF24E8">
        <w:rPr>
          <w:rtl/>
        </w:rPr>
        <w:t>רבה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זוקפים אותו לזכותנו, הובא האיש אתמול</w:t>
      </w:r>
      <w:r w:rsidR="0084256A">
        <w:rPr>
          <w:rtl/>
        </w:rPr>
        <w:t xml:space="preserve"> </w:t>
      </w:r>
      <w:r w:rsidRPr="00CF24E8">
        <w:rPr>
          <w:rtl/>
        </w:rPr>
        <w:t>לבית</w:t>
      </w:r>
      <w:r w:rsidR="0084256A">
        <w:rPr>
          <w:rtl/>
        </w:rPr>
        <w:t>-</w:t>
      </w:r>
      <w:r w:rsidRPr="00CF24E8">
        <w:rPr>
          <w:rtl/>
        </w:rPr>
        <w:t>משפט בחדרה, לבית</w:t>
      </w:r>
      <w:r w:rsidR="0084256A">
        <w:rPr>
          <w:rtl/>
        </w:rPr>
        <w:t>-</w:t>
      </w:r>
      <w:r w:rsidRPr="00CF24E8">
        <w:rPr>
          <w:rtl/>
        </w:rPr>
        <w:t>משפט שלום.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מוכרח</w:t>
      </w:r>
      <w:r w:rsidR="0084256A">
        <w:rPr>
          <w:rtl/>
        </w:rPr>
        <w:t xml:space="preserve"> </w:t>
      </w:r>
      <w:r w:rsidRPr="00CF24E8">
        <w:rPr>
          <w:rtl/>
        </w:rPr>
        <w:t>לומר, שאין זה מקובל, ואני בוודאי אינני מעוניין למתוח ביקורת על</w:t>
      </w:r>
      <w:r w:rsidR="0084256A">
        <w:rPr>
          <w:rtl/>
        </w:rPr>
        <w:t xml:space="preserve"> </w:t>
      </w:r>
      <w:r w:rsidRPr="00CF24E8">
        <w:rPr>
          <w:rtl/>
        </w:rPr>
        <w:t>הרשות השופטת שאנחנו עפר לרגליה. אבל נדמה לי שבמקרה הזה אי</w:t>
      </w:r>
      <w:r w:rsidR="0084256A">
        <w:rPr>
          <w:rtl/>
        </w:rPr>
        <w:t>-</w:t>
      </w:r>
      <w:r w:rsidRPr="00CF24E8">
        <w:rPr>
          <w:rtl/>
        </w:rPr>
        <w:t>אפשר שלא להעיר לפחות</w:t>
      </w:r>
      <w:r w:rsidR="0084256A">
        <w:rPr>
          <w:rtl/>
        </w:rPr>
        <w:t xml:space="preserve"> </w:t>
      </w:r>
      <w:r w:rsidRPr="00CF24E8">
        <w:rPr>
          <w:rtl/>
        </w:rPr>
        <w:t>לבית</w:t>
      </w:r>
      <w:r w:rsidR="0084256A">
        <w:rPr>
          <w:rtl/>
        </w:rPr>
        <w:t>-</w:t>
      </w:r>
      <w:r w:rsidRPr="00CF24E8">
        <w:rPr>
          <w:rtl/>
        </w:rPr>
        <w:t>המשפט</w:t>
      </w:r>
      <w:r w:rsidR="0084256A">
        <w:rPr>
          <w:rtl/>
        </w:rPr>
        <w:t xml:space="preserve"> </w:t>
      </w:r>
      <w:r w:rsidRPr="00CF24E8">
        <w:rPr>
          <w:rtl/>
        </w:rPr>
        <w:t>המכובד.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למרבה התדהמה, אני חייב לומר </w:t>
      </w:r>
      <w:r w:rsidR="0084256A">
        <w:rPr>
          <w:rtl/>
        </w:rPr>
        <w:t>–</w:t>
      </w:r>
      <w:r w:rsidRPr="00CF24E8">
        <w:rPr>
          <w:rtl/>
        </w:rPr>
        <w:t xml:space="preserve"> הנה סוף</w:t>
      </w:r>
      <w:r w:rsidR="0084256A">
        <w:rPr>
          <w:rtl/>
        </w:rPr>
        <w:t>-</w:t>
      </w:r>
      <w:r w:rsidRPr="00CF24E8">
        <w:rPr>
          <w:rtl/>
        </w:rPr>
        <w:t>סוף נלכד אדם, הובא</w:t>
      </w:r>
      <w:r w:rsidR="0084256A">
        <w:rPr>
          <w:rtl/>
        </w:rPr>
        <w:t xml:space="preserve"> </w:t>
      </w:r>
      <w:r w:rsidRPr="00CF24E8">
        <w:rPr>
          <w:rtl/>
        </w:rPr>
        <w:t>למשפט,</w:t>
      </w:r>
      <w:r w:rsidR="0084256A">
        <w:rPr>
          <w:rtl/>
        </w:rPr>
        <w:t xml:space="preserve"> </w:t>
      </w:r>
      <w:r w:rsidRPr="00CF24E8">
        <w:rPr>
          <w:rtl/>
        </w:rPr>
        <w:t>צריך</w:t>
      </w:r>
      <w:r w:rsidR="0084256A">
        <w:rPr>
          <w:rtl/>
        </w:rPr>
        <w:t xml:space="preserve"> </w:t>
      </w:r>
      <w:r w:rsidRPr="00CF24E8">
        <w:rPr>
          <w:rtl/>
        </w:rPr>
        <w:t>למצות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אתו את חומר הדין </w:t>
      </w:r>
      <w:r w:rsidR="0084256A">
        <w:rPr>
          <w:rtl/>
        </w:rPr>
        <w:t>–</w:t>
      </w:r>
      <w:r w:rsidRPr="00CF24E8">
        <w:rPr>
          <w:rtl/>
        </w:rPr>
        <w:t xml:space="preserve"> הוא נקנס ב</w:t>
      </w:r>
      <w:r w:rsidR="0084256A">
        <w:rPr>
          <w:rtl/>
        </w:rPr>
        <w:t>-</w:t>
      </w:r>
      <w:r w:rsidRPr="00CF24E8">
        <w:rPr>
          <w:rtl/>
        </w:rPr>
        <w:t>1,000 שקל, נגזרו לו חודשיים</w:t>
      </w:r>
      <w:r w:rsidR="0084256A">
        <w:rPr>
          <w:rtl/>
        </w:rPr>
        <w:t xml:space="preserve"> </w:t>
      </w:r>
      <w:r w:rsidRPr="00CF24E8">
        <w:rPr>
          <w:rtl/>
        </w:rPr>
        <w:t>מאסר על</w:t>
      </w:r>
      <w:r w:rsidR="0084256A">
        <w:rPr>
          <w:rtl/>
        </w:rPr>
        <w:t>-</w:t>
      </w:r>
      <w:r w:rsidRPr="00CF24E8">
        <w:rPr>
          <w:rtl/>
        </w:rPr>
        <w:t>תנאי למשך שנה; וזה בעצם הכול.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אין פה כלל בעיה של חוק, ואין פה כלל בעיה של שיניים, חבר הכנסת לס.</w:t>
      </w:r>
      <w:r w:rsidR="0084256A">
        <w:rPr>
          <w:rtl/>
        </w:rPr>
        <w:t xml:space="preserve"> </w:t>
      </w:r>
      <w:r w:rsidRPr="00CF24E8">
        <w:rPr>
          <w:rtl/>
        </w:rPr>
        <w:t>בהכרעת</w:t>
      </w:r>
      <w:r w:rsidR="0084256A">
        <w:rPr>
          <w:rtl/>
        </w:rPr>
        <w:t xml:space="preserve"> </w:t>
      </w:r>
      <w:r w:rsidRPr="00CF24E8">
        <w:rPr>
          <w:rtl/>
        </w:rPr>
        <w:t>הדין</w:t>
      </w:r>
      <w:r w:rsidR="0084256A">
        <w:rPr>
          <w:rtl/>
        </w:rPr>
        <w:t xml:space="preserve"> </w:t>
      </w:r>
      <w:r w:rsidRPr="00CF24E8">
        <w:rPr>
          <w:rtl/>
        </w:rPr>
        <w:t>שלו</w:t>
      </w:r>
      <w:r w:rsidR="0084256A">
        <w:rPr>
          <w:rtl/>
        </w:rPr>
        <w:t xml:space="preserve"> </w:t>
      </w:r>
      <w:r w:rsidRPr="00CF24E8">
        <w:rPr>
          <w:rtl/>
        </w:rPr>
        <w:t>יכול היה השופט המכובד לגזור לו קנס הרבה יותר גדול, במקום 1,000 שקל.</w:t>
      </w:r>
      <w:r w:rsidR="0084256A">
        <w:rPr>
          <w:rtl/>
        </w:rPr>
        <w:t xml:space="preserve"> </w:t>
      </w:r>
      <w:r w:rsidRPr="00CF24E8">
        <w:rPr>
          <w:rtl/>
        </w:rPr>
        <w:t>במקום</w:t>
      </w:r>
      <w:r w:rsidR="0084256A">
        <w:rPr>
          <w:rtl/>
        </w:rPr>
        <w:t xml:space="preserve"> </w:t>
      </w:r>
      <w:r w:rsidRPr="00CF24E8">
        <w:rPr>
          <w:rtl/>
        </w:rPr>
        <w:t>חודשיים</w:t>
      </w:r>
      <w:r w:rsidR="0084256A">
        <w:rPr>
          <w:rtl/>
        </w:rPr>
        <w:t xml:space="preserve"> </w:t>
      </w:r>
      <w:r w:rsidRPr="00CF24E8">
        <w:rPr>
          <w:rtl/>
        </w:rPr>
        <w:t>מאסר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תנאי</w:t>
      </w:r>
      <w:r w:rsidR="0084256A">
        <w:rPr>
          <w:rtl/>
        </w:rPr>
        <w:t xml:space="preserve"> </w:t>
      </w:r>
      <w:r w:rsidRPr="00CF24E8">
        <w:rPr>
          <w:rtl/>
        </w:rPr>
        <w:t>יכול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לגזור</w:t>
      </w:r>
      <w:r w:rsidR="0084256A">
        <w:rPr>
          <w:rtl/>
        </w:rPr>
        <w:t xml:space="preserve"> </w:t>
      </w:r>
      <w:r w:rsidRPr="00CF24E8">
        <w:rPr>
          <w:rtl/>
        </w:rPr>
        <w:t>לו</w:t>
      </w:r>
      <w:r w:rsidR="0084256A">
        <w:rPr>
          <w:rtl/>
        </w:rPr>
        <w:t xml:space="preserve"> </w:t>
      </w:r>
      <w:r w:rsidRPr="00CF24E8">
        <w:rPr>
          <w:rtl/>
        </w:rPr>
        <w:t>מאסר בפועל, ולאו דווקא של</w:t>
      </w:r>
      <w:r w:rsidR="0084256A">
        <w:rPr>
          <w:rtl/>
        </w:rPr>
        <w:t xml:space="preserve"> </w:t>
      </w:r>
      <w:r w:rsidRPr="00CF24E8">
        <w:rPr>
          <w:rtl/>
        </w:rPr>
        <w:t>חודשיים.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חושב</w:t>
      </w:r>
      <w:r w:rsidR="0084256A">
        <w:rPr>
          <w:rtl/>
        </w:rPr>
        <w:t xml:space="preserve"> </w:t>
      </w:r>
      <w:r w:rsidRPr="00CF24E8">
        <w:rPr>
          <w:rtl/>
        </w:rPr>
        <w:t>שהעבריין</w:t>
      </w:r>
      <w:r w:rsidR="0084256A">
        <w:rPr>
          <w:rtl/>
        </w:rPr>
        <w:t xml:space="preserve"> </w:t>
      </w:r>
      <w:r w:rsidRPr="00CF24E8">
        <w:rPr>
          <w:rtl/>
        </w:rPr>
        <w:t>הזה היה ראוי גם לקנס לאין שיעור גבוה יותר, וגם</w:t>
      </w:r>
      <w:r w:rsidR="0084256A">
        <w:rPr>
          <w:rtl/>
        </w:rPr>
        <w:t xml:space="preserve"> </w:t>
      </w:r>
      <w:r w:rsidRPr="00CF24E8">
        <w:rPr>
          <w:rtl/>
        </w:rPr>
        <w:t>למאסר ממושך יותר. אין פה כלל בעיה של חוק.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הייתי</w:t>
      </w:r>
      <w:r w:rsidR="0084256A">
        <w:rPr>
          <w:rtl/>
        </w:rPr>
        <w:t xml:space="preserve"> </w:t>
      </w:r>
      <w:r w:rsidRPr="00CF24E8">
        <w:rPr>
          <w:rtl/>
        </w:rPr>
        <w:t>מופתע במידה מסוימת, ואולי אפילו במידה רבה, משום שהניסיון מלמד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אותנו, שגם הרשות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עזרן (ש"ס):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אדוני השר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מייד.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השופטת מבינה היום, יותר מכפי שהבינה בעבר ויותר מכפי שכולנו הבנו בעבר,</w:t>
      </w:r>
      <w:r>
        <w:rPr>
          <w:rtl/>
        </w:rPr>
        <w:t xml:space="preserve"> </w:t>
      </w:r>
      <w:r w:rsidR="00CF24E8" w:rsidRPr="00CF24E8">
        <w:rPr>
          <w:rtl/>
        </w:rPr>
        <w:t>שעבירות</w:t>
      </w:r>
      <w:r>
        <w:rPr>
          <w:rtl/>
        </w:rPr>
        <w:t xml:space="preserve"> </w:t>
      </w:r>
      <w:r w:rsidR="00CF24E8" w:rsidRPr="00CF24E8">
        <w:rPr>
          <w:rtl/>
        </w:rPr>
        <w:t>או</w:t>
      </w:r>
      <w:r>
        <w:rPr>
          <w:rtl/>
        </w:rPr>
        <w:t xml:space="preserve"> </w:t>
      </w:r>
      <w:r w:rsidR="00CF24E8" w:rsidRPr="00CF24E8">
        <w:rPr>
          <w:rtl/>
        </w:rPr>
        <w:t>פשעים</w:t>
      </w:r>
      <w:r>
        <w:rPr>
          <w:rtl/>
        </w:rPr>
        <w:t xml:space="preserve"> </w:t>
      </w:r>
      <w:r w:rsidR="00CF24E8" w:rsidRPr="00CF24E8">
        <w:rPr>
          <w:rtl/>
        </w:rPr>
        <w:t>נגד</w:t>
      </w:r>
      <w:r>
        <w:rPr>
          <w:rtl/>
        </w:rPr>
        <w:t xml:space="preserve"> </w:t>
      </w:r>
      <w:r w:rsidR="00CF24E8" w:rsidRPr="00CF24E8">
        <w:rPr>
          <w:rtl/>
        </w:rPr>
        <w:t>הסביבה</w:t>
      </w:r>
      <w:r>
        <w:rPr>
          <w:rtl/>
        </w:rPr>
        <w:t xml:space="preserve"> </w:t>
      </w:r>
      <w:r w:rsidR="00CF24E8" w:rsidRPr="00CF24E8">
        <w:rPr>
          <w:rtl/>
        </w:rPr>
        <w:t>הם פשעים חמורים ביותר. אנחנו לומדים את השינוי</w:t>
      </w:r>
      <w:r>
        <w:rPr>
          <w:rtl/>
        </w:rPr>
        <w:t xml:space="preserve"> </w:t>
      </w:r>
      <w:r w:rsidR="00CF24E8" w:rsidRPr="00CF24E8">
        <w:rPr>
          <w:rtl/>
        </w:rPr>
        <w:t>שנתחולל</w:t>
      </w:r>
      <w:r>
        <w:rPr>
          <w:rtl/>
        </w:rPr>
        <w:t xml:space="preserve"> </w:t>
      </w:r>
      <w:r w:rsidR="00CF24E8" w:rsidRPr="00CF24E8">
        <w:rPr>
          <w:rtl/>
        </w:rPr>
        <w:t>גם במערכת השיפוט על</w:t>
      </w:r>
      <w:r>
        <w:rPr>
          <w:rtl/>
        </w:rPr>
        <w:t>-</w:t>
      </w:r>
      <w:r w:rsidR="00CF24E8" w:rsidRPr="00CF24E8">
        <w:rPr>
          <w:rtl/>
        </w:rPr>
        <w:t>פי פסקי</w:t>
      </w:r>
      <w:r>
        <w:rPr>
          <w:rtl/>
        </w:rPr>
        <w:t>-</w:t>
      </w:r>
      <w:r w:rsidR="00CF24E8" w:rsidRPr="00CF24E8">
        <w:rPr>
          <w:rtl/>
        </w:rPr>
        <w:t>דין שאנחנו מקבלים בזמן האחרון, ופסקי</w:t>
      </w:r>
      <w:r>
        <w:rPr>
          <w:rtl/>
        </w:rPr>
        <w:t>-</w:t>
      </w:r>
      <w:r w:rsidR="00CF24E8" w:rsidRPr="00CF24E8">
        <w:rPr>
          <w:rtl/>
        </w:rPr>
        <w:t>הדין</w:t>
      </w:r>
      <w:r>
        <w:rPr>
          <w:rtl/>
        </w:rPr>
        <w:t xml:space="preserve"> </w:t>
      </w:r>
      <w:r w:rsidR="00CF24E8" w:rsidRPr="00CF24E8">
        <w:rPr>
          <w:rtl/>
        </w:rPr>
        <w:t>הם</w:t>
      </w:r>
      <w:r>
        <w:rPr>
          <w:rtl/>
        </w:rPr>
        <w:t xml:space="preserve"> </w:t>
      </w:r>
      <w:r w:rsidR="00CF24E8" w:rsidRPr="00CF24E8">
        <w:rPr>
          <w:rtl/>
        </w:rPr>
        <w:t>הרבה</w:t>
      </w:r>
      <w:r>
        <w:rPr>
          <w:rtl/>
        </w:rPr>
        <w:t xml:space="preserve"> </w:t>
      </w:r>
      <w:r w:rsidR="00CF24E8" w:rsidRPr="00CF24E8">
        <w:rPr>
          <w:rtl/>
        </w:rPr>
        <w:t>יותר חמורים מכפי שנפסקו בעבר. לכן צריך לראות בפסק</w:t>
      </w:r>
      <w:r>
        <w:rPr>
          <w:rtl/>
        </w:rPr>
        <w:t>-</w:t>
      </w:r>
      <w:r w:rsidR="00CF24E8" w:rsidRPr="00CF24E8">
        <w:rPr>
          <w:rtl/>
        </w:rPr>
        <w:t>הדין הזה משהו יוצא</w:t>
      </w:r>
      <w:r>
        <w:rPr>
          <w:rtl/>
        </w:rPr>
        <w:t xml:space="preserve"> </w:t>
      </w:r>
      <w:r w:rsidR="00CF24E8" w:rsidRPr="00CF24E8">
        <w:rPr>
          <w:rtl/>
        </w:rPr>
        <w:t>דופן, ולאו דווקא לטובה.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עזרן, רצית לשאול משהו?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עזרן (ש"ס):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צינור כמו הצינור הזה, שנשפכות ממנו בתוך זמן מסוים כמויות אדירות כאלה, הוא</w:t>
      </w:r>
      <w:r w:rsidR="0084256A">
        <w:rPr>
          <w:rtl/>
        </w:rPr>
        <w:t xml:space="preserve"> </w:t>
      </w:r>
      <w:r w:rsidRPr="00CF24E8">
        <w:rPr>
          <w:rtl/>
        </w:rPr>
        <w:t>כנראה</w:t>
      </w:r>
      <w:r w:rsidR="0084256A">
        <w:rPr>
          <w:rtl/>
        </w:rPr>
        <w:t xml:space="preserve"> </w:t>
      </w:r>
      <w:r w:rsidRPr="00CF24E8">
        <w:rPr>
          <w:rtl/>
        </w:rPr>
        <w:t>צינור</w:t>
      </w:r>
      <w:r w:rsidR="0084256A">
        <w:rPr>
          <w:rtl/>
        </w:rPr>
        <w:t xml:space="preserve"> </w:t>
      </w:r>
      <w:r w:rsidRPr="00CF24E8">
        <w:rPr>
          <w:rtl/>
        </w:rPr>
        <w:t>בקוטר רציני. אין היום צינור נפט בעולם שאין לו וסתים שסוגרים אותו</w:t>
      </w:r>
      <w:r w:rsidR="0084256A">
        <w:rPr>
          <w:rtl/>
        </w:rPr>
        <w:t xml:space="preserve"> </w:t>
      </w:r>
      <w:r w:rsidRPr="00CF24E8">
        <w:rPr>
          <w:rtl/>
        </w:rPr>
        <w:t>בעת תקלה.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עכשיו</w:t>
      </w:r>
      <w:r w:rsidR="0084256A">
        <w:rPr>
          <w:rtl/>
        </w:rPr>
        <w:t xml:space="preserve"> </w:t>
      </w:r>
      <w:r w:rsidRPr="00CF24E8">
        <w:rPr>
          <w:rtl/>
        </w:rPr>
        <w:t>הובלת</w:t>
      </w:r>
      <w:r w:rsidR="0084256A">
        <w:rPr>
          <w:rtl/>
        </w:rPr>
        <w:t xml:space="preserve"> </w:t>
      </w:r>
      <w:r w:rsidRPr="00CF24E8">
        <w:rPr>
          <w:rtl/>
        </w:rPr>
        <w:t>אותי</w:t>
      </w:r>
      <w:r w:rsidR="0084256A">
        <w:rPr>
          <w:rtl/>
        </w:rPr>
        <w:t xml:space="preserve"> </w:t>
      </w:r>
      <w:r w:rsidRPr="00CF24E8">
        <w:rPr>
          <w:rtl/>
        </w:rPr>
        <w:t>בדיוק לקטע היותר</w:t>
      </w:r>
      <w:r w:rsidR="0084256A">
        <w:rPr>
          <w:rtl/>
        </w:rPr>
        <w:t>-</w:t>
      </w:r>
      <w:r w:rsidRPr="00CF24E8">
        <w:rPr>
          <w:rtl/>
        </w:rPr>
        <w:t>חשוב בעיני בדברי. אני מודה לך על כך.</w:t>
      </w:r>
      <w:r w:rsidR="0084256A">
        <w:rPr>
          <w:rtl/>
        </w:rPr>
        <w:t xml:space="preserve"> </w:t>
      </w:r>
      <w:r w:rsidRPr="00CF24E8">
        <w:rPr>
          <w:rtl/>
        </w:rPr>
        <w:t>אמרתי</w:t>
      </w:r>
      <w:r w:rsidR="0084256A">
        <w:rPr>
          <w:rtl/>
        </w:rPr>
        <w:t xml:space="preserve"> </w:t>
      </w:r>
      <w:r w:rsidRPr="00CF24E8">
        <w:rPr>
          <w:rtl/>
        </w:rPr>
        <w:t>קודם, שבמהלך הדברים אומר משהו על חברת "שירותי נפט". בעניין זה אני מוכרח</w:t>
      </w:r>
      <w:r w:rsidR="0084256A">
        <w:rPr>
          <w:rtl/>
        </w:rPr>
        <w:t xml:space="preserve"> </w:t>
      </w:r>
      <w:r w:rsidRPr="00CF24E8">
        <w:rPr>
          <w:rtl/>
        </w:rPr>
        <w:t>לומר,</w:t>
      </w:r>
      <w:r w:rsidR="0084256A">
        <w:rPr>
          <w:rtl/>
        </w:rPr>
        <w:t xml:space="preserve"> </w:t>
      </w:r>
      <w:r w:rsidRPr="00CF24E8">
        <w:rPr>
          <w:rtl/>
        </w:rPr>
        <w:t>שיש</w:t>
      </w:r>
      <w:r w:rsidR="0084256A">
        <w:rPr>
          <w:rtl/>
        </w:rPr>
        <w:t xml:space="preserve"> </w:t>
      </w:r>
      <w:r w:rsidRPr="00CF24E8">
        <w:rPr>
          <w:rtl/>
        </w:rPr>
        <w:t>אפילו עימות אולי בין</w:t>
      </w:r>
      <w:r w:rsidR="0084256A">
        <w:rPr>
          <w:rtl/>
        </w:rPr>
        <w:t>-</w:t>
      </w:r>
      <w:r w:rsidRPr="00CF24E8">
        <w:rPr>
          <w:rtl/>
        </w:rPr>
        <w:t>מיניסטריאלי.</w:t>
      </w:r>
      <w:r w:rsidR="0084256A">
        <w:rPr>
          <w:rtl/>
        </w:rPr>
        <w:t xml:space="preserve"> </w:t>
      </w:r>
      <w:r w:rsidRPr="00CF24E8">
        <w:rPr>
          <w:rtl/>
        </w:rPr>
        <w:t>כידוע, חברת "שירותי נפט" מחזיקה</w:t>
      </w:r>
      <w:r w:rsidR="0084256A">
        <w:rPr>
          <w:rtl/>
        </w:rPr>
        <w:t xml:space="preserve"> </w:t>
      </w:r>
      <w:r w:rsidRPr="00CF24E8">
        <w:rPr>
          <w:rtl/>
        </w:rPr>
        <w:t>באותו</w:t>
      </w:r>
      <w:r w:rsidR="0084256A">
        <w:rPr>
          <w:rtl/>
        </w:rPr>
        <w:t xml:space="preserve"> </w:t>
      </w:r>
      <w:r w:rsidRPr="00CF24E8">
        <w:rPr>
          <w:rtl/>
        </w:rPr>
        <w:t>צינור שאנחנו קוראים לו בז'רגון "קו הדלק הלבן". קו הדלק הלבן, למי שאיננו</w:t>
      </w:r>
      <w:r w:rsidR="0084256A">
        <w:rPr>
          <w:rtl/>
        </w:rPr>
        <w:t xml:space="preserve"> </w:t>
      </w:r>
      <w:r w:rsidRPr="00CF24E8">
        <w:rPr>
          <w:rtl/>
        </w:rPr>
        <w:t>יודע,</w:t>
      </w:r>
      <w:r w:rsidR="0084256A">
        <w:rPr>
          <w:rtl/>
        </w:rPr>
        <w:t xml:space="preserve"> </w:t>
      </w:r>
      <w:r w:rsidRPr="00CF24E8">
        <w:rPr>
          <w:rtl/>
        </w:rPr>
        <w:t>זהו קו הדלק הראשי; מעבירים שם דלקים כאלה ומעבירים דלקים אחרים.</w:t>
      </w:r>
      <w:r w:rsidR="0084256A">
        <w:rPr>
          <w:rtl/>
        </w:rPr>
        <w:t xml:space="preserve"> </w:t>
      </w:r>
      <w:r w:rsidRPr="00CF24E8">
        <w:rPr>
          <w:rtl/>
        </w:rPr>
        <w:t>וזהו גם</w:t>
      </w:r>
      <w:r w:rsidR="0084256A">
        <w:rPr>
          <w:rtl/>
        </w:rPr>
        <w:t xml:space="preserve"> </w:t>
      </w:r>
      <w:r w:rsidRPr="00CF24E8">
        <w:rPr>
          <w:rtl/>
        </w:rPr>
        <w:t>קו</w:t>
      </w:r>
      <w:r w:rsidR="0084256A">
        <w:rPr>
          <w:rtl/>
        </w:rPr>
        <w:t xml:space="preserve"> </w:t>
      </w:r>
      <w:r w:rsidRPr="00CF24E8">
        <w:rPr>
          <w:rtl/>
        </w:rPr>
        <w:t>הדלק</w:t>
      </w:r>
      <w:r w:rsidR="0084256A">
        <w:rPr>
          <w:rtl/>
        </w:rPr>
        <w:t xml:space="preserve"> </w:t>
      </w:r>
      <w:r w:rsidRPr="00CF24E8">
        <w:rPr>
          <w:rtl/>
        </w:rPr>
        <w:t>שעובר</w:t>
      </w:r>
      <w:r w:rsidR="0084256A">
        <w:rPr>
          <w:rtl/>
        </w:rPr>
        <w:t xml:space="preserve"> </w:t>
      </w:r>
      <w:r w:rsidRPr="00CF24E8">
        <w:rPr>
          <w:rtl/>
        </w:rPr>
        <w:t>בשכונת</w:t>
      </w:r>
      <w:r w:rsidR="0084256A">
        <w:rPr>
          <w:rtl/>
        </w:rPr>
        <w:t xml:space="preserve"> </w:t>
      </w:r>
      <w:r w:rsidRPr="00CF24E8">
        <w:rPr>
          <w:rtl/>
        </w:rPr>
        <w:t>נווה</w:t>
      </w:r>
      <w:r w:rsidR="0084256A">
        <w:rPr>
          <w:rtl/>
        </w:rPr>
        <w:t>-</w:t>
      </w:r>
      <w:r w:rsidRPr="00CF24E8">
        <w:rPr>
          <w:rtl/>
        </w:rPr>
        <w:t>שאנן</w:t>
      </w:r>
      <w:r w:rsidR="0084256A">
        <w:rPr>
          <w:rtl/>
        </w:rPr>
        <w:t xml:space="preserve"> </w:t>
      </w:r>
      <w:r w:rsidRPr="00CF24E8">
        <w:rPr>
          <w:rtl/>
        </w:rPr>
        <w:t>בחיפה,</w:t>
      </w:r>
      <w:r w:rsidR="0084256A">
        <w:rPr>
          <w:rtl/>
        </w:rPr>
        <w:t xml:space="preserve"> </w:t>
      </w:r>
      <w:r w:rsidRPr="00CF24E8">
        <w:rPr>
          <w:rtl/>
        </w:rPr>
        <w:t>ממש סמוך לבתים, מתחת לבתים.</w:t>
      </w:r>
      <w:r w:rsidR="0084256A">
        <w:rPr>
          <w:rtl/>
        </w:rPr>
        <w:t xml:space="preserve"> </w:t>
      </w:r>
      <w:r w:rsidRPr="00CF24E8">
        <w:rPr>
          <w:rtl/>
        </w:rPr>
        <w:t>המשרד</w:t>
      </w:r>
      <w:r w:rsidR="0084256A">
        <w:rPr>
          <w:rtl/>
        </w:rPr>
        <w:t xml:space="preserve"> </w:t>
      </w:r>
      <w:r w:rsidRPr="00CF24E8">
        <w:rPr>
          <w:rtl/>
        </w:rPr>
        <w:t>לאיכות</w:t>
      </w:r>
      <w:r w:rsidR="0084256A">
        <w:rPr>
          <w:rtl/>
        </w:rPr>
        <w:t xml:space="preserve"> </w:t>
      </w:r>
      <w:r w:rsidRPr="00CF24E8">
        <w:rPr>
          <w:rtl/>
        </w:rPr>
        <w:t>הסביבה,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השר</w:t>
      </w:r>
      <w:r w:rsidR="0084256A">
        <w:rPr>
          <w:rtl/>
        </w:rPr>
        <w:t xml:space="preserve"> </w:t>
      </w:r>
      <w:r w:rsidRPr="00CF24E8">
        <w:rPr>
          <w:rtl/>
        </w:rPr>
        <w:t>לאיכות</w:t>
      </w:r>
      <w:r w:rsidR="0084256A">
        <w:rPr>
          <w:rtl/>
        </w:rPr>
        <w:t xml:space="preserve"> </w:t>
      </w:r>
      <w:r w:rsidRPr="00CF24E8">
        <w:rPr>
          <w:rtl/>
        </w:rPr>
        <w:t>הסביבה,</w:t>
      </w:r>
      <w:r w:rsidR="0084256A">
        <w:rPr>
          <w:rtl/>
        </w:rPr>
        <w:t xml:space="preserve"> </w:t>
      </w:r>
      <w:r w:rsidRPr="00CF24E8">
        <w:rPr>
          <w:rtl/>
        </w:rPr>
        <w:t>חושב שהצינור הזה ראוי לו שלא ימשיך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להזרים דלקים. משום שאם חס וחלילה יקרה אסון </w:t>
      </w:r>
      <w:r w:rsidR="0084256A">
        <w:rPr>
          <w:rtl/>
        </w:rPr>
        <w:t>–</w:t>
      </w:r>
      <w:r w:rsidRPr="00CF24E8">
        <w:rPr>
          <w:rtl/>
        </w:rPr>
        <w:t xml:space="preserve"> אנה נוביל את אחריותנו?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מקיימים</w:t>
      </w:r>
      <w:r w:rsidR="0084256A">
        <w:rPr>
          <w:rtl/>
        </w:rPr>
        <w:t xml:space="preserve"> </w:t>
      </w:r>
      <w:r w:rsidRPr="00CF24E8">
        <w:rPr>
          <w:rtl/>
        </w:rPr>
        <w:t>עכשיו</w:t>
      </w:r>
      <w:r w:rsidR="0084256A">
        <w:rPr>
          <w:rtl/>
        </w:rPr>
        <w:t xml:space="preserve"> </w:t>
      </w:r>
      <w:r w:rsidRPr="00CF24E8">
        <w:rPr>
          <w:rtl/>
        </w:rPr>
        <w:t>מערכה</w:t>
      </w:r>
      <w:r w:rsidR="0084256A">
        <w:rPr>
          <w:rtl/>
        </w:rPr>
        <w:t xml:space="preserve"> </w:t>
      </w:r>
      <w:r w:rsidRPr="00CF24E8">
        <w:rPr>
          <w:rtl/>
        </w:rPr>
        <w:t>משפטית</w:t>
      </w:r>
      <w:r w:rsidR="0084256A">
        <w:rPr>
          <w:rtl/>
        </w:rPr>
        <w:t xml:space="preserve"> </w:t>
      </w:r>
      <w:r w:rsidRPr="00CF24E8">
        <w:rPr>
          <w:rtl/>
        </w:rPr>
        <w:t>נגד "שירותי נפט", משום שחברת שירותי</w:t>
      </w:r>
      <w:r w:rsidR="0084256A">
        <w:rPr>
          <w:rtl/>
        </w:rPr>
        <w:t xml:space="preserve"> </w:t>
      </w:r>
      <w:r w:rsidRPr="00CF24E8">
        <w:rPr>
          <w:rtl/>
        </w:rPr>
        <w:t>נפט",</w:t>
      </w:r>
      <w:r w:rsidR="0084256A">
        <w:rPr>
          <w:rtl/>
        </w:rPr>
        <w:t xml:space="preserve"> </w:t>
      </w:r>
      <w:r w:rsidRPr="00CF24E8">
        <w:rPr>
          <w:rtl/>
        </w:rPr>
        <w:t>לצערי</w:t>
      </w:r>
      <w:r w:rsidR="0084256A">
        <w:rPr>
          <w:rtl/>
        </w:rPr>
        <w:t xml:space="preserve"> </w:t>
      </w:r>
      <w:r w:rsidRPr="00CF24E8">
        <w:rPr>
          <w:rtl/>
        </w:rPr>
        <w:t>הרב,</w:t>
      </w:r>
      <w:r w:rsidR="0084256A">
        <w:rPr>
          <w:rtl/>
        </w:rPr>
        <w:t xml:space="preserve"> </w:t>
      </w:r>
      <w:r w:rsidRPr="00CF24E8">
        <w:rPr>
          <w:rtl/>
        </w:rPr>
        <w:t>בגלל</w:t>
      </w:r>
      <w:r w:rsidR="0084256A">
        <w:rPr>
          <w:rtl/>
        </w:rPr>
        <w:t xml:space="preserve"> </w:t>
      </w:r>
      <w:r w:rsidRPr="00CF24E8">
        <w:rPr>
          <w:rtl/>
        </w:rPr>
        <w:t>האינטרסים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הכלכליים </w:t>
      </w:r>
      <w:r w:rsidR="0084256A">
        <w:rPr>
          <w:rtl/>
        </w:rPr>
        <w:t>–</w:t>
      </w:r>
      <w:r w:rsidRPr="00CF24E8">
        <w:rPr>
          <w:rtl/>
        </w:rPr>
        <w:t xml:space="preserve"> וכשאמרתי "אינטרסים כלכליים" לא</w:t>
      </w:r>
      <w:r w:rsidR="0084256A">
        <w:rPr>
          <w:rtl/>
        </w:rPr>
        <w:t xml:space="preserve"> </w:t>
      </w:r>
      <w:r w:rsidRPr="00CF24E8">
        <w:rPr>
          <w:rtl/>
        </w:rPr>
        <w:t>אמרתי</w:t>
      </w:r>
      <w:r w:rsidR="0084256A">
        <w:rPr>
          <w:rtl/>
        </w:rPr>
        <w:t xml:space="preserve"> </w:t>
      </w:r>
      <w:r w:rsidRPr="00CF24E8">
        <w:rPr>
          <w:rtl/>
        </w:rPr>
        <w:t>מלה</w:t>
      </w:r>
      <w:r w:rsidR="0084256A">
        <w:rPr>
          <w:rtl/>
        </w:rPr>
        <w:t xml:space="preserve"> </w:t>
      </w:r>
      <w:r w:rsidRPr="00CF24E8">
        <w:rPr>
          <w:rtl/>
        </w:rPr>
        <w:t>מגונה,</w:t>
      </w:r>
      <w:r w:rsidR="0084256A">
        <w:rPr>
          <w:rtl/>
        </w:rPr>
        <w:t xml:space="preserve"> </w:t>
      </w:r>
      <w:r w:rsidRPr="00CF24E8">
        <w:rPr>
          <w:rtl/>
        </w:rPr>
        <w:t>אינטרסים</w:t>
      </w:r>
      <w:r w:rsidR="0084256A">
        <w:rPr>
          <w:rtl/>
        </w:rPr>
        <w:t xml:space="preserve"> </w:t>
      </w:r>
      <w:r w:rsidRPr="00CF24E8">
        <w:rPr>
          <w:rtl/>
        </w:rPr>
        <w:t>כלכליים</w:t>
      </w:r>
      <w:r w:rsidR="0084256A">
        <w:rPr>
          <w:rtl/>
        </w:rPr>
        <w:t xml:space="preserve"> </w:t>
      </w:r>
      <w:r w:rsidRPr="00CF24E8">
        <w:rPr>
          <w:rtl/>
        </w:rPr>
        <w:t>הם</w:t>
      </w:r>
      <w:r w:rsidR="0084256A">
        <w:rPr>
          <w:rtl/>
        </w:rPr>
        <w:t xml:space="preserve"> </w:t>
      </w:r>
      <w:r w:rsidRPr="00CF24E8">
        <w:rPr>
          <w:rtl/>
        </w:rPr>
        <w:t>אינטרסים</w:t>
      </w:r>
      <w:r w:rsidR="0084256A">
        <w:rPr>
          <w:rtl/>
        </w:rPr>
        <w:t xml:space="preserve"> </w:t>
      </w:r>
      <w:r w:rsidRPr="00CF24E8">
        <w:rPr>
          <w:rtl/>
        </w:rPr>
        <w:t>לגיטימיים,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אני חושב</w:t>
      </w:r>
      <w:r w:rsidR="0084256A">
        <w:rPr>
          <w:rtl/>
        </w:rPr>
        <w:t xml:space="preserve"> </w:t>
      </w:r>
      <w:r w:rsidRPr="00CF24E8">
        <w:rPr>
          <w:rtl/>
        </w:rPr>
        <w:t>שהאינטרסים</w:t>
      </w:r>
      <w:r w:rsidR="0084256A">
        <w:rPr>
          <w:rtl/>
        </w:rPr>
        <w:t xml:space="preserve"> </w:t>
      </w:r>
      <w:r w:rsidRPr="00CF24E8">
        <w:rPr>
          <w:rtl/>
        </w:rPr>
        <w:t>האחרים</w:t>
      </w:r>
      <w:r w:rsidR="0084256A">
        <w:rPr>
          <w:rtl/>
        </w:rPr>
        <w:t xml:space="preserve"> </w:t>
      </w:r>
      <w:r w:rsidRPr="00CF24E8">
        <w:rPr>
          <w:rtl/>
        </w:rPr>
        <w:t>שאנחנו</w:t>
      </w:r>
      <w:r w:rsidR="0084256A">
        <w:rPr>
          <w:rtl/>
        </w:rPr>
        <w:t xml:space="preserve"> </w:t>
      </w:r>
      <w:r w:rsidRPr="00CF24E8">
        <w:rPr>
          <w:rtl/>
        </w:rPr>
        <w:t>מופקדים</w:t>
      </w:r>
      <w:r w:rsidR="0084256A">
        <w:rPr>
          <w:rtl/>
        </w:rPr>
        <w:t xml:space="preserve"> </w:t>
      </w:r>
      <w:r w:rsidRPr="00CF24E8">
        <w:rPr>
          <w:rtl/>
        </w:rPr>
        <w:t>עליהם</w:t>
      </w:r>
      <w:r w:rsidR="0084256A">
        <w:rPr>
          <w:rtl/>
        </w:rPr>
        <w:t xml:space="preserve"> </w:t>
      </w:r>
      <w:r w:rsidRPr="00CF24E8">
        <w:rPr>
          <w:rtl/>
        </w:rPr>
        <w:t>בעניין זה צריכים להכריע את הכף. כך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סבורים,</w:t>
      </w:r>
      <w:r w:rsidR="0084256A">
        <w:rPr>
          <w:rtl/>
        </w:rPr>
        <w:t xml:space="preserve"> </w:t>
      </w:r>
      <w:r w:rsidRPr="00CF24E8">
        <w:rPr>
          <w:rtl/>
        </w:rPr>
        <w:t>ואני</w:t>
      </w:r>
      <w:r w:rsidR="0084256A">
        <w:rPr>
          <w:rtl/>
        </w:rPr>
        <w:t xml:space="preserve"> </w:t>
      </w:r>
      <w:r w:rsidRPr="00CF24E8">
        <w:rPr>
          <w:rtl/>
        </w:rPr>
        <w:t>מאמין</w:t>
      </w:r>
      <w:r w:rsidR="0084256A">
        <w:rPr>
          <w:rtl/>
        </w:rPr>
        <w:t xml:space="preserve"> </w:t>
      </w:r>
      <w:r w:rsidRPr="00CF24E8">
        <w:rPr>
          <w:rtl/>
        </w:rPr>
        <w:t>שכך סבורים גם רוב חברי הכנסת, אם כי לא תמיד אנחנו</w:t>
      </w:r>
      <w:r w:rsidR="0084256A">
        <w:rPr>
          <w:rtl/>
        </w:rPr>
        <w:t xml:space="preserve"> </w:t>
      </w:r>
      <w:r w:rsidRPr="00CF24E8">
        <w:rPr>
          <w:rtl/>
        </w:rPr>
        <w:t>מקבלים</w:t>
      </w:r>
      <w:r w:rsidR="0084256A">
        <w:rPr>
          <w:rtl/>
        </w:rPr>
        <w:t xml:space="preserve"> </w:t>
      </w:r>
      <w:r w:rsidRPr="00CF24E8">
        <w:rPr>
          <w:rtl/>
        </w:rPr>
        <w:t>כאן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הסעד</w:t>
      </w:r>
      <w:r w:rsidR="0084256A">
        <w:rPr>
          <w:rtl/>
        </w:rPr>
        <w:t xml:space="preserve"> </w:t>
      </w:r>
      <w:r w:rsidRPr="00CF24E8">
        <w:rPr>
          <w:rtl/>
        </w:rPr>
        <w:t>המבוקש.</w:t>
      </w:r>
      <w:r w:rsidR="0084256A">
        <w:rPr>
          <w:rtl/>
        </w:rPr>
        <w:t xml:space="preserve"> </w:t>
      </w:r>
      <w:r w:rsidRPr="00CF24E8">
        <w:rPr>
          <w:rtl/>
        </w:rPr>
        <w:t>כאשר מן הצד האחד מונחים במלוא כובדם האינטרסים</w:t>
      </w:r>
      <w:r w:rsidR="0084256A">
        <w:rPr>
          <w:rtl/>
        </w:rPr>
        <w:t xml:space="preserve"> </w:t>
      </w:r>
      <w:r w:rsidRPr="00CF24E8">
        <w:rPr>
          <w:rtl/>
        </w:rPr>
        <w:t>הכלכליים,</w:t>
      </w:r>
      <w:r w:rsidR="0084256A">
        <w:rPr>
          <w:rtl/>
        </w:rPr>
        <w:t xml:space="preserve"> </w:t>
      </w:r>
      <w:r w:rsidRPr="00CF24E8">
        <w:rPr>
          <w:rtl/>
        </w:rPr>
        <w:t>ומן</w:t>
      </w:r>
      <w:r w:rsidR="0084256A">
        <w:rPr>
          <w:rtl/>
        </w:rPr>
        <w:t xml:space="preserve"> </w:t>
      </w:r>
      <w:r w:rsidRPr="00CF24E8">
        <w:rPr>
          <w:rtl/>
        </w:rPr>
        <w:t>הצד</w:t>
      </w:r>
      <w:r w:rsidR="0084256A">
        <w:rPr>
          <w:rtl/>
        </w:rPr>
        <w:t xml:space="preserve"> </w:t>
      </w:r>
      <w:r w:rsidRPr="00CF24E8">
        <w:rPr>
          <w:rtl/>
        </w:rPr>
        <w:t>השני</w:t>
      </w:r>
      <w:r w:rsidR="0084256A">
        <w:rPr>
          <w:rtl/>
        </w:rPr>
        <w:t xml:space="preserve"> </w:t>
      </w:r>
      <w:r w:rsidRPr="00CF24E8">
        <w:rPr>
          <w:rtl/>
        </w:rPr>
        <w:t>מונחים</w:t>
      </w:r>
      <w:r w:rsidR="0084256A">
        <w:rPr>
          <w:rtl/>
        </w:rPr>
        <w:t xml:space="preserve"> </w:t>
      </w:r>
      <w:r w:rsidRPr="00CF24E8">
        <w:rPr>
          <w:rtl/>
        </w:rPr>
        <w:t>במלוא</w:t>
      </w:r>
      <w:r w:rsidR="0084256A">
        <w:rPr>
          <w:rtl/>
        </w:rPr>
        <w:t xml:space="preserve"> </w:t>
      </w:r>
      <w:r w:rsidRPr="00CF24E8">
        <w:rPr>
          <w:rtl/>
        </w:rPr>
        <w:t>כובדם</w:t>
      </w:r>
      <w:r w:rsidR="0084256A">
        <w:rPr>
          <w:rtl/>
        </w:rPr>
        <w:t xml:space="preserve"> </w:t>
      </w:r>
      <w:r w:rsidRPr="00CF24E8">
        <w:rPr>
          <w:rtl/>
        </w:rPr>
        <w:t>האינטרסים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הסביבתיים </w:t>
      </w:r>
      <w:r w:rsidR="0084256A">
        <w:rPr>
          <w:rtl/>
        </w:rPr>
        <w:t>–</w:t>
      </w:r>
      <w:r w:rsidRPr="00CF24E8">
        <w:rPr>
          <w:rtl/>
        </w:rPr>
        <w:t xml:space="preserve"> ומה זה</w:t>
      </w:r>
      <w:r w:rsidR="0084256A">
        <w:rPr>
          <w:rtl/>
        </w:rPr>
        <w:t xml:space="preserve"> </w:t>
      </w:r>
      <w:r w:rsidRPr="00CF24E8">
        <w:rPr>
          <w:rtl/>
        </w:rPr>
        <w:t>האינטרסים</w:t>
      </w:r>
      <w:r w:rsidR="0084256A">
        <w:rPr>
          <w:rtl/>
        </w:rPr>
        <w:t xml:space="preserve"> </w:t>
      </w:r>
      <w:r w:rsidRPr="00CF24E8">
        <w:rPr>
          <w:rtl/>
        </w:rPr>
        <w:t>הסביבתיים?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חיינו, בסך הכול, רווחת החיים, שלום הציבור </w:t>
      </w:r>
      <w:r w:rsidR="0084256A">
        <w:rPr>
          <w:rtl/>
        </w:rPr>
        <w:t>–</w:t>
      </w:r>
      <w:r w:rsidRPr="00CF24E8">
        <w:rPr>
          <w:rtl/>
        </w:rPr>
        <w:t xml:space="preserve"> למרבה הצער,</w:t>
      </w:r>
      <w:r w:rsidR="0084256A">
        <w:rPr>
          <w:rtl/>
        </w:rPr>
        <w:t xml:space="preserve"> </w:t>
      </w:r>
      <w:r w:rsidRPr="00CF24E8">
        <w:rPr>
          <w:rtl/>
        </w:rPr>
        <w:t>לפעמים גם הכנסת עוזרת לכף של האינטרסים הכלכליים שהיא תכריע.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קרה</w:t>
      </w:r>
      <w:r w:rsidR="0084256A">
        <w:rPr>
          <w:rtl/>
        </w:rPr>
        <w:t xml:space="preserve"> </w:t>
      </w:r>
      <w:r w:rsidRPr="00CF24E8">
        <w:rPr>
          <w:rtl/>
        </w:rPr>
        <w:t>פה</w:t>
      </w:r>
      <w:r w:rsidR="0084256A">
        <w:rPr>
          <w:rtl/>
        </w:rPr>
        <w:t xml:space="preserve"> </w:t>
      </w:r>
      <w:r w:rsidRPr="00CF24E8">
        <w:rPr>
          <w:rtl/>
        </w:rPr>
        <w:t>מקרה</w:t>
      </w:r>
      <w:r w:rsidR="0084256A">
        <w:rPr>
          <w:rtl/>
        </w:rPr>
        <w:t xml:space="preserve"> </w:t>
      </w:r>
      <w:r w:rsidRPr="00CF24E8">
        <w:rPr>
          <w:rtl/>
        </w:rPr>
        <w:t>מאוד חמור מבחינת החברה. משום שחבר הכנסת עזרן צודק כאשר הוא</w:t>
      </w:r>
      <w:r w:rsidR="0084256A">
        <w:rPr>
          <w:rtl/>
        </w:rPr>
        <w:t xml:space="preserve"> </w:t>
      </w:r>
      <w:r w:rsidRPr="00CF24E8">
        <w:rPr>
          <w:rtl/>
        </w:rPr>
        <w:t>אומר:</w:t>
      </w:r>
      <w:r w:rsidR="0084256A">
        <w:rPr>
          <w:rtl/>
        </w:rPr>
        <w:t xml:space="preserve"> </w:t>
      </w:r>
      <w:r w:rsidRPr="00CF24E8">
        <w:rPr>
          <w:rtl/>
        </w:rPr>
        <w:t>זה צינור גדול, זה צינור ראשי, 250,000 ליטרים זרמו. אגב, ההתרעה לא היתה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החברה,</w:t>
      </w:r>
      <w:r w:rsidR="0084256A">
        <w:rPr>
          <w:rtl/>
        </w:rPr>
        <w:t xml:space="preserve"> </w:t>
      </w:r>
      <w:r w:rsidRPr="00CF24E8">
        <w:rPr>
          <w:rtl/>
        </w:rPr>
        <w:t>אלא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אחרים, ומסתבר שאין לחברה מנגנון אוטומטי שעל</w:t>
      </w:r>
      <w:r w:rsidR="0084256A">
        <w:rPr>
          <w:rtl/>
        </w:rPr>
        <w:t>-</w:t>
      </w:r>
      <w:r w:rsidRPr="00CF24E8">
        <w:rPr>
          <w:rtl/>
        </w:rPr>
        <w:t>פיו היא יכולה</w:t>
      </w:r>
      <w:r w:rsidR="0084256A">
        <w:rPr>
          <w:rtl/>
        </w:rPr>
        <w:t xml:space="preserve"> </w:t>
      </w:r>
      <w:r w:rsidRPr="00CF24E8">
        <w:rPr>
          <w:rtl/>
        </w:rPr>
        <w:t>לעמוד</w:t>
      </w:r>
      <w:r w:rsidR="0084256A">
        <w:rPr>
          <w:rtl/>
        </w:rPr>
        <w:t xml:space="preserve"> </w:t>
      </w:r>
      <w:r w:rsidRPr="00CF24E8">
        <w:rPr>
          <w:rtl/>
        </w:rPr>
        <w:t>תיכף</w:t>
      </w:r>
      <w:r w:rsidR="0084256A">
        <w:rPr>
          <w:rtl/>
        </w:rPr>
        <w:t xml:space="preserve"> </w:t>
      </w:r>
      <w:r w:rsidRPr="00CF24E8">
        <w:rPr>
          <w:rtl/>
        </w:rPr>
        <w:t>ומייד על העובדה שיש לה ליקוי בקו. כשזה קורה במקום כפי שקרה בחדרה,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רע</w:t>
      </w:r>
      <w:r w:rsidR="0084256A">
        <w:rPr>
          <w:rtl/>
        </w:rPr>
        <w:t xml:space="preserve"> </w:t>
      </w:r>
      <w:r w:rsidRPr="00CF24E8">
        <w:rPr>
          <w:rtl/>
        </w:rPr>
        <w:t>מאוד,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בהשוואה</w:t>
      </w:r>
      <w:r w:rsidR="0084256A">
        <w:rPr>
          <w:rtl/>
        </w:rPr>
        <w:t xml:space="preserve"> </w:t>
      </w:r>
      <w:r w:rsidRPr="00CF24E8">
        <w:rPr>
          <w:rtl/>
        </w:rPr>
        <w:t>למקומות</w:t>
      </w:r>
      <w:r w:rsidR="0084256A">
        <w:rPr>
          <w:rtl/>
        </w:rPr>
        <w:t xml:space="preserve"> </w:t>
      </w:r>
      <w:r w:rsidRPr="00CF24E8">
        <w:rPr>
          <w:rtl/>
        </w:rPr>
        <w:t>אחרים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ניחא.</w:t>
      </w:r>
      <w:r w:rsidR="0084256A">
        <w:rPr>
          <w:rtl/>
        </w:rPr>
        <w:t xml:space="preserve"> </w:t>
      </w:r>
      <w:r w:rsidRPr="00CF24E8">
        <w:rPr>
          <w:rtl/>
        </w:rPr>
        <w:t>זה יכול לקרות במקום אחר,</w:t>
      </w:r>
      <w:r w:rsidR="0084256A">
        <w:rPr>
          <w:rtl/>
        </w:rPr>
        <w:t xml:space="preserve"> </w:t>
      </w:r>
      <w:r w:rsidRPr="00CF24E8">
        <w:rPr>
          <w:rtl/>
        </w:rPr>
        <w:t>והנזקים יכולים להיות איומים ונוראים, גדולים פי כמה וכמה.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אנחנו חושבים שהקו זה </w:t>
      </w:r>
      <w:r w:rsidR="0084256A">
        <w:rPr>
          <w:rtl/>
        </w:rPr>
        <w:t>–</w:t>
      </w:r>
      <w:r w:rsidRPr="00CF24E8">
        <w:rPr>
          <w:rtl/>
        </w:rPr>
        <w:t xml:space="preserve"> מסיבות שהיו עמנו קודם ומסיבות שיש עמנו עכשיו,</w:t>
      </w:r>
      <w:r w:rsidR="0084256A">
        <w:rPr>
          <w:rtl/>
        </w:rPr>
        <w:t xml:space="preserve"> </w:t>
      </w:r>
      <w:r w:rsidRPr="00CF24E8">
        <w:rPr>
          <w:rtl/>
        </w:rPr>
        <w:t>ועל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הניסיון</w:t>
      </w:r>
      <w:r w:rsidR="0084256A">
        <w:rPr>
          <w:rtl/>
        </w:rPr>
        <w:t xml:space="preserve"> </w:t>
      </w:r>
      <w:r w:rsidRPr="00CF24E8">
        <w:rPr>
          <w:rtl/>
        </w:rPr>
        <w:t>והלקח</w:t>
      </w:r>
      <w:r w:rsidR="0084256A">
        <w:rPr>
          <w:rtl/>
        </w:rPr>
        <w:t xml:space="preserve"> </w:t>
      </w:r>
      <w:r w:rsidRPr="00CF24E8">
        <w:rPr>
          <w:rtl/>
        </w:rPr>
        <w:t>שנלמד</w:t>
      </w:r>
      <w:r w:rsidR="0084256A">
        <w:rPr>
          <w:rtl/>
        </w:rPr>
        <w:t xml:space="preserve"> – </w:t>
      </w:r>
      <w:r w:rsidRPr="00CF24E8">
        <w:rPr>
          <w:rtl/>
        </w:rPr>
        <w:t>ראוי</w:t>
      </w:r>
      <w:r w:rsidR="0084256A">
        <w:rPr>
          <w:rtl/>
        </w:rPr>
        <w:t xml:space="preserve"> </w:t>
      </w:r>
      <w:r w:rsidRPr="00CF24E8">
        <w:rPr>
          <w:rtl/>
        </w:rPr>
        <w:t>לו</w:t>
      </w:r>
      <w:r w:rsidR="0084256A">
        <w:rPr>
          <w:rtl/>
        </w:rPr>
        <w:t xml:space="preserve"> </w:t>
      </w:r>
      <w:r w:rsidRPr="00CF24E8">
        <w:rPr>
          <w:rtl/>
        </w:rPr>
        <w:t>שייסגר</w:t>
      </w:r>
      <w:r w:rsidR="0084256A">
        <w:rPr>
          <w:rtl/>
        </w:rPr>
        <w:t xml:space="preserve"> </w:t>
      </w:r>
      <w:r w:rsidRPr="00CF24E8">
        <w:rPr>
          <w:rtl/>
        </w:rPr>
        <w:t>תיכף</w:t>
      </w:r>
      <w:r w:rsidR="0084256A">
        <w:rPr>
          <w:rtl/>
        </w:rPr>
        <w:t xml:space="preserve"> </w:t>
      </w:r>
      <w:r w:rsidRPr="00CF24E8">
        <w:rPr>
          <w:rtl/>
        </w:rPr>
        <w:t>ומייד.</w:t>
      </w:r>
      <w:r w:rsidR="0084256A">
        <w:rPr>
          <w:rtl/>
        </w:rPr>
        <w:t xml:space="preserve"> </w:t>
      </w:r>
      <w:r w:rsidRPr="00CF24E8">
        <w:rPr>
          <w:rtl/>
        </w:rPr>
        <w:t>אנחנו הולכים</w:t>
      </w:r>
      <w:r w:rsidR="0084256A">
        <w:rPr>
          <w:rtl/>
        </w:rPr>
        <w:t xml:space="preserve"> </w:t>
      </w:r>
      <w:r w:rsidRPr="00CF24E8">
        <w:rPr>
          <w:rtl/>
        </w:rPr>
        <w:t>לבתי</w:t>
      </w:r>
      <w:r w:rsidR="0084256A">
        <w:rPr>
          <w:rtl/>
        </w:rPr>
        <w:t>-</w:t>
      </w:r>
      <w:r w:rsidRPr="00CF24E8">
        <w:rPr>
          <w:rtl/>
        </w:rPr>
        <w:t>משפט,</w:t>
      </w:r>
      <w:r w:rsidR="0084256A">
        <w:rPr>
          <w:rtl/>
        </w:rPr>
        <w:t xml:space="preserve"> </w:t>
      </w:r>
      <w:r w:rsidRPr="00CF24E8">
        <w:rPr>
          <w:rtl/>
        </w:rPr>
        <w:t>אגב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בבג"ץ,</w:t>
      </w:r>
      <w:r w:rsidR="0084256A">
        <w:rPr>
          <w:rtl/>
        </w:rPr>
        <w:t xml:space="preserve"> </w:t>
      </w:r>
      <w:r w:rsidRPr="00CF24E8">
        <w:rPr>
          <w:rtl/>
        </w:rPr>
        <w:t>ואני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מקווה</w:t>
      </w:r>
      <w:r w:rsidR="0084256A">
        <w:rPr>
          <w:rtl/>
        </w:rPr>
        <w:t xml:space="preserve"> </w:t>
      </w:r>
      <w:r w:rsidRPr="00CF24E8">
        <w:rPr>
          <w:rtl/>
        </w:rPr>
        <w:t>שגם</w:t>
      </w:r>
      <w:r w:rsidR="0084256A">
        <w:rPr>
          <w:rtl/>
        </w:rPr>
        <w:t xml:space="preserve"> </w:t>
      </w:r>
      <w:r w:rsidRPr="00CF24E8">
        <w:rPr>
          <w:rtl/>
        </w:rPr>
        <w:t>המקרה האחרון ישכנע את</w:t>
      </w:r>
      <w:r w:rsidR="0084256A">
        <w:rPr>
          <w:rtl/>
        </w:rPr>
        <w:t xml:space="preserve"> </w:t>
      </w:r>
      <w:r w:rsidRPr="00CF24E8">
        <w:rPr>
          <w:rtl/>
        </w:rPr>
        <w:t>בית</w:t>
      </w:r>
      <w:r w:rsidR="0084256A">
        <w:rPr>
          <w:rtl/>
        </w:rPr>
        <w:t>-</w:t>
      </w:r>
      <w:r w:rsidRPr="00CF24E8">
        <w:rPr>
          <w:rtl/>
        </w:rPr>
        <w:t>המשפט</w:t>
      </w:r>
      <w:r w:rsidR="0084256A">
        <w:rPr>
          <w:rtl/>
        </w:rPr>
        <w:t xml:space="preserve"> </w:t>
      </w:r>
      <w:r w:rsidRPr="00CF24E8">
        <w:rPr>
          <w:rtl/>
        </w:rPr>
        <w:t>ויוביל</w:t>
      </w:r>
      <w:r w:rsidR="0084256A">
        <w:rPr>
          <w:rtl/>
        </w:rPr>
        <w:t xml:space="preserve"> </w:t>
      </w:r>
      <w:r w:rsidRPr="00CF24E8">
        <w:rPr>
          <w:rtl/>
        </w:rPr>
        <w:t>אותו</w:t>
      </w:r>
      <w:r w:rsidR="0084256A">
        <w:rPr>
          <w:rtl/>
        </w:rPr>
        <w:t xml:space="preserve"> </w:t>
      </w:r>
      <w:r w:rsidRPr="00CF24E8">
        <w:rPr>
          <w:rtl/>
        </w:rPr>
        <w:t>לכלל</w:t>
      </w:r>
      <w:r w:rsidR="0084256A">
        <w:rPr>
          <w:rtl/>
        </w:rPr>
        <w:t xml:space="preserve"> </w:t>
      </w:r>
      <w:r w:rsidRPr="00CF24E8">
        <w:rPr>
          <w:rtl/>
        </w:rPr>
        <w:t>הכרה ומסקנה, שפשוט איננו יכולים לאפשר לעצמנו את</w:t>
      </w:r>
      <w:r w:rsidR="0084256A">
        <w:rPr>
          <w:rtl/>
        </w:rPr>
        <w:t xml:space="preserve"> </w:t>
      </w:r>
      <w:r w:rsidRPr="00CF24E8">
        <w:rPr>
          <w:rtl/>
        </w:rPr>
        <w:t>המצב הזה, לפחות כל עוד הצינור הזה איננו מוחזק כפי שצינור כזה צריך להיות מוחזק,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 מה שאמר חבר הכנסת עזרן.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עזרן (ש"ס):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אדוני השר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אני מצטערת, אדוני השר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מייד אתן לך.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לס,</w:t>
      </w:r>
      <w:r w:rsidR="0084256A">
        <w:rPr>
          <w:rtl/>
        </w:rPr>
        <w:t xml:space="preserve"> </w:t>
      </w:r>
      <w:r w:rsidRPr="00CF24E8">
        <w:rPr>
          <w:rtl/>
        </w:rPr>
        <w:t>אנחנו איננו מסתפקים ואיננו יכולים להשלים עם גזר</w:t>
      </w:r>
      <w:r w:rsidR="0084256A">
        <w:rPr>
          <w:rtl/>
        </w:rPr>
        <w:t>-</w:t>
      </w:r>
      <w:r w:rsidRPr="00CF24E8">
        <w:rPr>
          <w:rtl/>
        </w:rPr>
        <w:t>הדין כפי</w:t>
      </w:r>
      <w:r w:rsidR="0084256A">
        <w:rPr>
          <w:rtl/>
        </w:rPr>
        <w:t xml:space="preserve"> </w:t>
      </w:r>
      <w:r w:rsidRPr="00CF24E8">
        <w:rPr>
          <w:rtl/>
        </w:rPr>
        <w:t>שנגזר</w:t>
      </w:r>
      <w:r w:rsidR="0084256A">
        <w:rPr>
          <w:rtl/>
        </w:rPr>
        <w:t xml:space="preserve"> </w:t>
      </w:r>
      <w:r w:rsidRPr="00CF24E8">
        <w:rPr>
          <w:rtl/>
        </w:rPr>
        <w:t>אתמול</w:t>
      </w:r>
      <w:r w:rsidR="0084256A">
        <w:rPr>
          <w:rtl/>
        </w:rPr>
        <w:t xml:space="preserve"> </w:t>
      </w:r>
      <w:r w:rsidRPr="00CF24E8">
        <w:rPr>
          <w:rtl/>
        </w:rPr>
        <w:t>בבית</w:t>
      </w:r>
      <w:r w:rsidR="0084256A">
        <w:rPr>
          <w:rtl/>
        </w:rPr>
        <w:t>-</w:t>
      </w:r>
      <w:r w:rsidRPr="00CF24E8">
        <w:rPr>
          <w:rtl/>
        </w:rPr>
        <w:t>משפט</w:t>
      </w:r>
      <w:r w:rsidR="0084256A">
        <w:rPr>
          <w:rtl/>
        </w:rPr>
        <w:t xml:space="preserve"> </w:t>
      </w:r>
      <w:r w:rsidRPr="00CF24E8">
        <w:rPr>
          <w:rtl/>
        </w:rPr>
        <w:t>השלום,</w:t>
      </w:r>
      <w:r w:rsidR="0084256A">
        <w:rPr>
          <w:rtl/>
        </w:rPr>
        <w:t xml:space="preserve"> </w:t>
      </w:r>
      <w:r w:rsidRPr="00CF24E8">
        <w:rPr>
          <w:rtl/>
        </w:rPr>
        <w:t>ולכן</w:t>
      </w:r>
      <w:r w:rsidR="0084256A">
        <w:rPr>
          <w:rtl/>
        </w:rPr>
        <w:t xml:space="preserve"> </w:t>
      </w:r>
      <w:r w:rsidRPr="00CF24E8">
        <w:rPr>
          <w:rtl/>
        </w:rPr>
        <w:t>אני הוריתי היום לתבוע את הטרקטוריסט ואת</w:t>
      </w:r>
      <w:r w:rsidR="0084256A">
        <w:rPr>
          <w:rtl/>
        </w:rPr>
        <w:t xml:space="preserve"> </w:t>
      </w:r>
      <w:r w:rsidRPr="00CF24E8">
        <w:rPr>
          <w:rtl/>
        </w:rPr>
        <w:t>החברה</w:t>
      </w:r>
      <w:r w:rsidR="0084256A">
        <w:rPr>
          <w:rtl/>
        </w:rPr>
        <w:t xml:space="preserve"> </w:t>
      </w:r>
      <w:r w:rsidRPr="00CF24E8">
        <w:rPr>
          <w:rtl/>
        </w:rPr>
        <w:t>ששלחה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הטרקטוריסט,</w:t>
      </w:r>
      <w:r w:rsidR="0084256A">
        <w:rPr>
          <w:rtl/>
        </w:rPr>
        <w:t xml:space="preserve"> </w:t>
      </w:r>
      <w:r w:rsidRPr="00CF24E8">
        <w:rPr>
          <w:rtl/>
        </w:rPr>
        <w:t>ואנחנו שוקלים גם תביעה משפטית נוספת נגד "שירותי</w:t>
      </w:r>
      <w:r w:rsidR="0084256A">
        <w:rPr>
          <w:rtl/>
        </w:rPr>
        <w:t xml:space="preserve"> </w:t>
      </w:r>
      <w:r w:rsidRPr="00CF24E8">
        <w:rPr>
          <w:rtl/>
        </w:rPr>
        <w:t>נפט",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 חוק אחר, חוק המים, שמאפשר לנו לתבוע תביעה נוספת. אני הוריתי לתבוע</w:t>
      </w:r>
      <w:r w:rsidR="0084256A">
        <w:rPr>
          <w:rtl/>
        </w:rPr>
        <w:t xml:space="preserve"> </w:t>
      </w:r>
      <w:r w:rsidRPr="00CF24E8">
        <w:rPr>
          <w:rtl/>
        </w:rPr>
        <w:t>תביעה</w:t>
      </w:r>
      <w:r w:rsidR="0084256A">
        <w:rPr>
          <w:rtl/>
        </w:rPr>
        <w:t xml:space="preserve"> </w:t>
      </w:r>
      <w:r w:rsidRPr="00CF24E8">
        <w:rPr>
          <w:rtl/>
        </w:rPr>
        <w:t>נוספת משום שאנחנו איננו יכולים להסתפק ב</w:t>
      </w:r>
      <w:r w:rsidR="0084256A">
        <w:rPr>
          <w:rtl/>
        </w:rPr>
        <w:t>-</w:t>
      </w:r>
      <w:r w:rsidRPr="00CF24E8">
        <w:rPr>
          <w:rtl/>
        </w:rPr>
        <w:t>1,000 שקל קנס. זה לעג לנזק, לעג</w:t>
      </w:r>
      <w:r w:rsidR="0084256A">
        <w:rPr>
          <w:rtl/>
        </w:rPr>
        <w:t xml:space="preserve"> </w:t>
      </w:r>
      <w:r w:rsidRPr="00CF24E8">
        <w:rPr>
          <w:rtl/>
        </w:rPr>
        <w:t>לסכנה. ואנחנו איננו לועגים לסכנות, אנחנו מתייחסים לסכנות ברצינות גמורה, ואנחנו</w:t>
      </w:r>
      <w:r w:rsidR="0084256A">
        <w:rPr>
          <w:rtl/>
        </w:rPr>
        <w:t xml:space="preserve"> </w:t>
      </w:r>
      <w:r w:rsidRPr="00CF24E8">
        <w:rPr>
          <w:rtl/>
        </w:rPr>
        <w:t>משתדלים להתייחס לסכנות אפילו מבעוד מועד, לא רק לאחר שהסכנות כבר מתממשות.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הדבר</w:t>
      </w:r>
      <w:r w:rsidR="0084256A">
        <w:rPr>
          <w:rtl/>
        </w:rPr>
        <w:t xml:space="preserve"> </w:t>
      </w:r>
      <w:r w:rsidRPr="00CF24E8">
        <w:rPr>
          <w:rtl/>
        </w:rPr>
        <w:t>האחרון</w:t>
      </w:r>
      <w:r w:rsidR="0084256A">
        <w:rPr>
          <w:rtl/>
        </w:rPr>
        <w:t xml:space="preserve"> </w:t>
      </w:r>
      <w:r w:rsidRPr="00CF24E8">
        <w:rPr>
          <w:rtl/>
        </w:rPr>
        <w:t>שאני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לספר</w:t>
      </w:r>
      <w:r w:rsidR="0084256A">
        <w:rPr>
          <w:rtl/>
        </w:rPr>
        <w:t xml:space="preserve"> </w:t>
      </w:r>
      <w:r w:rsidRPr="00CF24E8">
        <w:rPr>
          <w:rtl/>
        </w:rPr>
        <w:t>לכם הוא, שהמשרד שלנו השלים בימים אלה הצעת</w:t>
      </w:r>
      <w:r w:rsidR="0084256A">
        <w:rPr>
          <w:rtl/>
        </w:rPr>
        <w:t xml:space="preserve"> </w:t>
      </w:r>
      <w:r w:rsidRPr="00CF24E8">
        <w:rPr>
          <w:rtl/>
        </w:rPr>
        <w:t>תקנות</w:t>
      </w:r>
      <w:r w:rsidR="0084256A">
        <w:rPr>
          <w:rtl/>
        </w:rPr>
        <w:t xml:space="preserve"> </w:t>
      </w:r>
      <w:r w:rsidRPr="00CF24E8">
        <w:rPr>
          <w:rtl/>
        </w:rPr>
        <w:t>למניעת</w:t>
      </w:r>
      <w:r w:rsidR="0084256A">
        <w:rPr>
          <w:rtl/>
        </w:rPr>
        <w:t xml:space="preserve"> </w:t>
      </w:r>
      <w:r w:rsidRPr="00CF24E8">
        <w:rPr>
          <w:rtl/>
        </w:rPr>
        <w:t>זיהום מים מצנרת דלק, המסדירות את המכלול הזה גם מבחינת הפריסה של</w:t>
      </w:r>
      <w:r w:rsidR="0084256A">
        <w:rPr>
          <w:rtl/>
        </w:rPr>
        <w:t xml:space="preserve"> </w:t>
      </w:r>
      <w:r w:rsidRPr="00CF24E8">
        <w:rPr>
          <w:rtl/>
        </w:rPr>
        <w:t>הקווים</w:t>
      </w:r>
      <w:r w:rsidR="0084256A">
        <w:rPr>
          <w:rtl/>
        </w:rPr>
        <w:t xml:space="preserve"> </w:t>
      </w:r>
      <w:r w:rsidRPr="00CF24E8">
        <w:rPr>
          <w:rtl/>
        </w:rPr>
        <w:t>וגם</w:t>
      </w:r>
      <w:r w:rsidR="0084256A">
        <w:rPr>
          <w:rtl/>
        </w:rPr>
        <w:t xml:space="preserve"> </w:t>
      </w:r>
      <w:r w:rsidRPr="00CF24E8">
        <w:rPr>
          <w:rtl/>
        </w:rPr>
        <w:t>מבחינת</w:t>
      </w:r>
      <w:r w:rsidR="0084256A">
        <w:rPr>
          <w:rtl/>
        </w:rPr>
        <w:t xml:space="preserve"> </w:t>
      </w:r>
      <w:r w:rsidRPr="00CF24E8">
        <w:rPr>
          <w:rtl/>
        </w:rPr>
        <w:t>תפעול</w:t>
      </w:r>
      <w:r w:rsidR="0084256A">
        <w:rPr>
          <w:rtl/>
        </w:rPr>
        <w:t xml:space="preserve"> </w:t>
      </w:r>
      <w:r w:rsidRPr="00CF24E8">
        <w:rPr>
          <w:rtl/>
        </w:rPr>
        <w:t>הקווים.</w:t>
      </w:r>
      <w:r w:rsidR="0084256A">
        <w:rPr>
          <w:rtl/>
        </w:rPr>
        <w:t xml:space="preserve"> </w:t>
      </w:r>
      <w:r w:rsidRPr="00CF24E8">
        <w:rPr>
          <w:rtl/>
        </w:rPr>
        <w:t>נוסח התקנות מועבר בימים אלה להערות נציבות</w:t>
      </w:r>
      <w:r w:rsidR="0084256A">
        <w:rPr>
          <w:rtl/>
        </w:rPr>
        <w:t xml:space="preserve"> </w:t>
      </w:r>
      <w:r w:rsidRPr="00CF24E8">
        <w:rPr>
          <w:rtl/>
        </w:rPr>
        <w:t>המים,</w:t>
      </w:r>
      <w:r w:rsidR="0084256A">
        <w:rPr>
          <w:rtl/>
        </w:rPr>
        <w:t xml:space="preserve"> </w:t>
      </w:r>
      <w:r w:rsidRPr="00CF24E8">
        <w:rPr>
          <w:rtl/>
        </w:rPr>
        <w:t>כפי</w:t>
      </w:r>
      <w:r w:rsidR="0084256A">
        <w:rPr>
          <w:rtl/>
        </w:rPr>
        <w:t xml:space="preserve"> </w:t>
      </w:r>
      <w:r w:rsidRPr="00CF24E8">
        <w:rPr>
          <w:rtl/>
        </w:rPr>
        <w:t>שמקובל</w:t>
      </w:r>
      <w:r w:rsidR="0084256A">
        <w:rPr>
          <w:rtl/>
        </w:rPr>
        <w:t xml:space="preserve"> </w:t>
      </w:r>
      <w:r w:rsidRPr="00CF24E8">
        <w:rPr>
          <w:rtl/>
        </w:rPr>
        <w:t>וכפי שמתחייב במשרדי האנרגיה והמשפטים. אחר כך הוא צריך לבוא</w:t>
      </w:r>
      <w:r w:rsidR="0084256A">
        <w:rPr>
          <w:rtl/>
        </w:rPr>
        <w:t xml:space="preserve"> </w:t>
      </w:r>
      <w:r w:rsidRPr="00CF24E8">
        <w:rPr>
          <w:rtl/>
        </w:rPr>
        <w:t>לאישור</w:t>
      </w:r>
      <w:r w:rsidR="0084256A">
        <w:rPr>
          <w:rtl/>
        </w:rPr>
        <w:t xml:space="preserve"> </w:t>
      </w:r>
      <w:r w:rsidRPr="00CF24E8">
        <w:rPr>
          <w:rtl/>
        </w:rPr>
        <w:t>מועצת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המים וועדת הכלכלה. אני אשתדל מאוד לחתום על התקנות האלה </w:t>
      </w:r>
      <w:r w:rsidR="0084256A">
        <w:rPr>
          <w:rtl/>
        </w:rPr>
        <w:t>–</w:t>
      </w:r>
      <w:r w:rsidRPr="00CF24E8">
        <w:rPr>
          <w:rtl/>
        </w:rPr>
        <w:t xml:space="preserve"> שגם הן</w:t>
      </w:r>
      <w:r w:rsidR="0084256A">
        <w:rPr>
          <w:rtl/>
        </w:rPr>
        <w:t xml:space="preserve"> </w:t>
      </w:r>
      <w:r w:rsidRPr="00CF24E8">
        <w:rPr>
          <w:rtl/>
        </w:rPr>
        <w:t xml:space="preserve">יכולות להועיל </w:t>
      </w:r>
      <w:r w:rsidR="0084256A">
        <w:rPr>
          <w:rtl/>
        </w:rPr>
        <w:t>–</w:t>
      </w:r>
      <w:r w:rsidRPr="00CF24E8">
        <w:rPr>
          <w:rtl/>
        </w:rPr>
        <w:t xml:space="preserve"> בזמן הקרוב, ואז הן תיכנסנה לתוקף.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אם תרשי רק לחבר הכנסת עזרן לשאול שאלה.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לא, אני מצטערת.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חזקה עלי מצוותה של היושבת</w:t>
      </w:r>
      <w:r w:rsidR="0084256A">
        <w:rPr>
          <w:rtl/>
        </w:rPr>
        <w:t>-</w:t>
      </w:r>
      <w:r w:rsidRPr="00CF24E8">
        <w:rPr>
          <w:rtl/>
        </w:rPr>
        <w:t>ראש.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עזרן (ש"ס):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אפשר משפט, גברתי?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מצטערת,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עזרן,</w:t>
      </w:r>
      <w:r w:rsidR="0084256A">
        <w:rPr>
          <w:rtl/>
        </w:rPr>
        <w:t xml:space="preserve"> </w:t>
      </w:r>
      <w:r w:rsidRPr="00CF24E8">
        <w:rPr>
          <w:rtl/>
        </w:rPr>
        <w:t>אלה הצעותיהם של חברי הכנסת בלומנטל</w:t>
      </w:r>
      <w:r w:rsidR="0084256A">
        <w:rPr>
          <w:rtl/>
        </w:rPr>
        <w:t xml:space="preserve"> </w:t>
      </w:r>
      <w:r w:rsidRPr="00CF24E8">
        <w:rPr>
          <w:rtl/>
        </w:rPr>
        <w:t>ולס, ואפשרתי לך, והשר השיב. תודה. אדוני השר, מה הצעתך?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מציע להעביר את הנושא לוועדת הפנים ואיכות הסביבה.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חברת הכנסת בלומנטל, האם את מסכימה להעביר את הצעתך לוועדת הפנים?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נעמי בלומנטל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 גברתי.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לס?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יורם לס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 כן, חבר הכנסת שמאי מציע להסיר את הצעתו של חבר הכנסת לס.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יעקב שמאי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</w:t>
      </w:r>
      <w:r w:rsidR="0084256A">
        <w:rPr>
          <w:rtl/>
        </w:rPr>
        <w:t xml:space="preserve"> </w:t>
      </w:r>
      <w:r w:rsidRPr="00CF24E8">
        <w:rPr>
          <w:rtl/>
        </w:rPr>
        <w:t>היושבת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שמעתי</w:t>
      </w:r>
      <w:r w:rsidR="0084256A">
        <w:rPr>
          <w:rtl/>
        </w:rPr>
        <w:t xml:space="preserve"> </w:t>
      </w:r>
      <w:r w:rsidRPr="00CF24E8">
        <w:rPr>
          <w:rtl/>
        </w:rPr>
        <w:t>בקשב רב את ההצעות ואת התשובה. ההצעות בפני עצמן</w:t>
      </w:r>
      <w:r w:rsidR="0084256A">
        <w:rPr>
          <w:rtl/>
        </w:rPr>
        <w:t xml:space="preserve"> </w:t>
      </w:r>
      <w:r w:rsidRPr="00CF24E8">
        <w:rPr>
          <w:rtl/>
        </w:rPr>
        <w:t>מתארות</w:t>
      </w:r>
      <w:r w:rsidR="0084256A">
        <w:rPr>
          <w:rtl/>
        </w:rPr>
        <w:t xml:space="preserve"> </w:t>
      </w:r>
      <w:r w:rsidRPr="00CF24E8">
        <w:rPr>
          <w:rtl/>
        </w:rPr>
        <w:t>תופעה נוראית ומסוכנת.</w:t>
      </w:r>
      <w:r w:rsidR="0084256A">
        <w:rPr>
          <w:rtl/>
        </w:rPr>
        <w:t xml:space="preserve"> </w:t>
      </w:r>
      <w:r w:rsidRPr="00CF24E8">
        <w:rPr>
          <w:rtl/>
        </w:rPr>
        <w:t>עולה טרקטוריסט על צינור דלק; צינור הדלק מזהם את</w:t>
      </w:r>
      <w:r w:rsidR="0084256A">
        <w:rPr>
          <w:rtl/>
        </w:rPr>
        <w:t xml:space="preserve"> </w:t>
      </w:r>
      <w:r w:rsidRPr="00CF24E8">
        <w:rPr>
          <w:rtl/>
        </w:rPr>
        <w:t>המים, ותושבי חדרה וסביבתה צריכים להיות בסכנת חיים.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 בסכנת חיים. המים לא זוהמו.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יעקב שמאי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שתיית</w:t>
      </w:r>
      <w:r w:rsidR="0084256A">
        <w:rPr>
          <w:rtl/>
        </w:rPr>
        <w:t xml:space="preserve"> </w:t>
      </w:r>
      <w:r w:rsidRPr="00CF24E8">
        <w:rPr>
          <w:rtl/>
        </w:rPr>
        <w:t>מים</w:t>
      </w:r>
      <w:r w:rsidR="0084256A">
        <w:rPr>
          <w:rtl/>
        </w:rPr>
        <w:t xml:space="preserve"> </w:t>
      </w:r>
      <w:r w:rsidRPr="00CF24E8">
        <w:rPr>
          <w:rtl/>
        </w:rPr>
        <w:t>מזוהמים</w:t>
      </w:r>
      <w:r w:rsidR="0084256A">
        <w:rPr>
          <w:rtl/>
        </w:rPr>
        <w:t xml:space="preserve"> </w:t>
      </w:r>
      <w:r w:rsidRPr="00CF24E8">
        <w:rPr>
          <w:rtl/>
        </w:rPr>
        <w:t>בדלק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סכנה</w:t>
      </w:r>
      <w:r w:rsidR="0084256A">
        <w:rPr>
          <w:rtl/>
        </w:rPr>
        <w:t xml:space="preserve"> </w:t>
      </w:r>
      <w:r w:rsidRPr="00CF24E8">
        <w:rPr>
          <w:rtl/>
        </w:rPr>
        <w:t>אמיתית. הסכנה שהזיהום ייכנס לאקוויפר</w:t>
      </w:r>
      <w:r w:rsidR="0084256A">
        <w:rPr>
          <w:rtl/>
        </w:rPr>
        <w:t xml:space="preserve"> </w:t>
      </w:r>
      <w:r w:rsidRPr="00CF24E8">
        <w:rPr>
          <w:rtl/>
        </w:rPr>
        <w:t>קיימת.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אתה יודע שבאזור חדרה חלק מהמים כבר מלוחים </w:t>
      </w:r>
      <w:r w:rsidR="0084256A">
        <w:rPr>
          <w:rtl/>
        </w:rPr>
        <w:t>–</w:t>
      </w:r>
      <w:r w:rsidRPr="00CF24E8">
        <w:rPr>
          <w:rtl/>
        </w:rPr>
        <w:t xml:space="preserve"> המים הם גבוהים. אבל לא זה</w:t>
      </w:r>
      <w:r w:rsidR="0084256A">
        <w:rPr>
          <w:rtl/>
        </w:rPr>
        <w:t xml:space="preserve"> </w:t>
      </w:r>
      <w:r w:rsidRPr="00CF24E8">
        <w:rPr>
          <w:rtl/>
        </w:rPr>
        <w:t>הנושא.</w:t>
      </w:r>
      <w:r w:rsidR="0084256A">
        <w:rPr>
          <w:rtl/>
        </w:rPr>
        <w:t xml:space="preserve"> </w:t>
      </w: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משיב</w:t>
      </w:r>
      <w:r w:rsidR="0084256A">
        <w:rPr>
          <w:rtl/>
        </w:rPr>
        <w:t xml:space="preserve"> </w:t>
      </w:r>
      <w:r w:rsidRPr="00CF24E8">
        <w:rPr>
          <w:rtl/>
        </w:rPr>
        <w:t>לנו שהזמינו אותו למשטרה. אבל אני שואל שאלה, היית צריך לבוא</w:t>
      </w:r>
      <w:r w:rsidR="0084256A">
        <w:rPr>
          <w:rtl/>
        </w:rPr>
        <w:t xml:space="preserve"> </w:t>
      </w:r>
      <w:r w:rsidRPr="00CF24E8">
        <w:rPr>
          <w:rtl/>
        </w:rPr>
        <w:t>אלינו</w:t>
      </w:r>
      <w:r w:rsidR="0084256A">
        <w:rPr>
          <w:rtl/>
        </w:rPr>
        <w:t xml:space="preserve"> </w:t>
      </w:r>
      <w:r w:rsidRPr="00CF24E8">
        <w:rPr>
          <w:rtl/>
        </w:rPr>
        <w:t>היום,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</w:t>
      </w:r>
      <w:r w:rsidR="0084256A">
        <w:rPr>
          <w:rtl/>
        </w:rPr>
        <w:t xml:space="preserve"> </w:t>
      </w:r>
      <w:r w:rsidRPr="00CF24E8">
        <w:rPr>
          <w:rtl/>
        </w:rPr>
        <w:t>לאיכות</w:t>
      </w:r>
      <w:r w:rsidR="0084256A">
        <w:rPr>
          <w:rtl/>
        </w:rPr>
        <w:t xml:space="preserve"> </w:t>
      </w:r>
      <w:r w:rsidRPr="00CF24E8">
        <w:rPr>
          <w:rtl/>
        </w:rPr>
        <w:t>הסביבה, ולומר לנו מהם הצעדים שאתה כשר לאיכות</w:t>
      </w:r>
      <w:r w:rsidR="0084256A">
        <w:rPr>
          <w:rtl/>
        </w:rPr>
        <w:t xml:space="preserve"> </w:t>
      </w:r>
      <w:r w:rsidRPr="00CF24E8">
        <w:rPr>
          <w:rtl/>
        </w:rPr>
        <w:t>הסביבה</w:t>
      </w:r>
      <w:r w:rsidR="0084256A">
        <w:rPr>
          <w:rtl/>
        </w:rPr>
        <w:t xml:space="preserve"> </w:t>
      </w:r>
      <w:r w:rsidRPr="00CF24E8">
        <w:rPr>
          <w:rtl/>
        </w:rPr>
        <w:t>והממשלה מבקשים לנקוט, מהן ההשקעות כדי להבטיח שהמים המעטים במדינת ישראל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יזוהמו. לעומת זאת, גברתי היושבת</w:t>
      </w:r>
      <w:r w:rsidR="0084256A">
        <w:rPr>
          <w:rtl/>
        </w:rPr>
        <w:t>-</w:t>
      </w:r>
      <w:r w:rsidRPr="00CF24E8">
        <w:rPr>
          <w:rtl/>
        </w:rPr>
        <w:t>ראש, אין לממשלה הזאת גבולות. היא מעבירה את</w:t>
      </w:r>
      <w:r w:rsidR="0084256A">
        <w:rPr>
          <w:rtl/>
        </w:rPr>
        <w:t xml:space="preserve"> </w:t>
      </w:r>
      <w:r w:rsidRPr="00CF24E8">
        <w:rPr>
          <w:rtl/>
        </w:rPr>
        <w:t>הכספים, המים והאדמות לפלשתינים. יש גבול, רבותי.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התשובה. היית צריך לעלות ולומר לנו באיזו צורה, באיזו דרך,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הן</w:t>
      </w:r>
      <w:r w:rsidR="0084256A">
        <w:rPr>
          <w:rtl/>
        </w:rPr>
        <w:t xml:space="preserve"> </w:t>
      </w:r>
      <w:r w:rsidRPr="00CF24E8">
        <w:rPr>
          <w:rtl/>
        </w:rPr>
        <w:t>ההשקעות</w:t>
      </w:r>
      <w:r w:rsidR="0084256A">
        <w:rPr>
          <w:rtl/>
        </w:rPr>
        <w:t xml:space="preserve"> </w:t>
      </w:r>
      <w:r w:rsidRPr="00CF24E8">
        <w:rPr>
          <w:rtl/>
        </w:rPr>
        <w:t>כדי להבטיח שבאזור חדרה אפשר יהיה לשתות מים ולא להיות בסכנה של</w:t>
      </w:r>
      <w:r w:rsidR="0084256A">
        <w:rPr>
          <w:rtl/>
        </w:rPr>
        <w:t xml:space="preserve"> </w:t>
      </w:r>
      <w:r w:rsidRPr="00CF24E8">
        <w:rPr>
          <w:rtl/>
        </w:rPr>
        <w:t>זיהום כזה או אחר.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גברתי היושבת</w:t>
      </w:r>
      <w:r w:rsidR="0084256A">
        <w:rPr>
          <w:rtl/>
        </w:rPr>
        <w:t>-</w:t>
      </w:r>
      <w:r w:rsidRPr="00CF24E8">
        <w:rPr>
          <w:rtl/>
        </w:rPr>
        <w:t>ראש, יש לי הערה מאוד רצינית. אני מוכרח לומר משפט אחד.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משפט, בבקשה, ואנחנו נצביע, אף שזה לא לפי הפרוצדורה.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ממש</w:t>
      </w:r>
      <w:r w:rsidR="0084256A">
        <w:rPr>
          <w:rtl/>
        </w:rPr>
        <w:t xml:space="preserve"> </w:t>
      </w:r>
      <w:r w:rsidRPr="00CF24E8">
        <w:rPr>
          <w:rtl/>
        </w:rPr>
        <w:t>משפט</w:t>
      </w:r>
      <w:r w:rsidR="0084256A">
        <w:rPr>
          <w:rtl/>
        </w:rPr>
        <w:t xml:space="preserve"> </w:t>
      </w:r>
      <w:r w:rsidRPr="00CF24E8">
        <w:rPr>
          <w:rtl/>
        </w:rPr>
        <w:t>אחד.</w:t>
      </w:r>
      <w:r w:rsidR="0084256A">
        <w:rPr>
          <w:rtl/>
        </w:rPr>
        <w:t xml:space="preserve"> </w:t>
      </w:r>
      <w:r w:rsidRPr="00CF24E8">
        <w:rPr>
          <w:rtl/>
        </w:rPr>
        <w:t>מכיוון שדבריו של חבר הכנסת שמאי היו כה נכוחים, אני רוצה</w:t>
      </w:r>
      <w:r w:rsidR="0084256A">
        <w:rPr>
          <w:rtl/>
        </w:rPr>
        <w:t xml:space="preserve"> </w:t>
      </w:r>
      <w:r w:rsidRPr="00CF24E8">
        <w:rPr>
          <w:rtl/>
        </w:rPr>
        <w:t>לומר</w:t>
      </w:r>
      <w:r w:rsidR="0084256A">
        <w:rPr>
          <w:rtl/>
        </w:rPr>
        <w:t xml:space="preserve"> </w:t>
      </w:r>
      <w:r w:rsidRPr="00CF24E8">
        <w:rPr>
          <w:rtl/>
        </w:rPr>
        <w:t>לו</w:t>
      </w:r>
      <w:r w:rsidR="0084256A">
        <w:rPr>
          <w:rtl/>
        </w:rPr>
        <w:t xml:space="preserve"> </w:t>
      </w:r>
      <w:r w:rsidRPr="00CF24E8">
        <w:rPr>
          <w:rtl/>
        </w:rPr>
        <w:t>במשפט</w:t>
      </w:r>
      <w:r w:rsidR="0084256A">
        <w:rPr>
          <w:rtl/>
        </w:rPr>
        <w:t xml:space="preserve"> </w:t>
      </w:r>
      <w:r w:rsidRPr="00CF24E8">
        <w:rPr>
          <w:rtl/>
        </w:rPr>
        <w:t>אחד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הממשלה</w:t>
      </w:r>
      <w:r w:rsidR="0084256A">
        <w:rPr>
          <w:rtl/>
        </w:rPr>
        <w:t xml:space="preserve"> </w:t>
      </w:r>
      <w:r w:rsidRPr="00CF24E8">
        <w:rPr>
          <w:rtl/>
        </w:rPr>
        <w:t>עושה. ממשלת הליכוד, לפני שלוש שנים, השקיעה 8</w:t>
      </w:r>
      <w:r w:rsidR="0084256A">
        <w:rPr>
          <w:rtl/>
        </w:rPr>
        <w:t xml:space="preserve"> </w:t>
      </w:r>
      <w:r w:rsidRPr="00CF24E8">
        <w:rPr>
          <w:rtl/>
        </w:rPr>
        <w:t>מיליוני</w:t>
      </w:r>
      <w:r w:rsidR="0084256A">
        <w:rPr>
          <w:rtl/>
        </w:rPr>
        <w:t xml:space="preserve"> </w:t>
      </w:r>
      <w:r w:rsidRPr="00CF24E8">
        <w:rPr>
          <w:rtl/>
        </w:rPr>
        <w:t>שקל</w:t>
      </w:r>
      <w:r w:rsidR="0084256A">
        <w:rPr>
          <w:rtl/>
        </w:rPr>
        <w:t xml:space="preserve"> </w:t>
      </w:r>
      <w:r w:rsidRPr="00CF24E8">
        <w:rPr>
          <w:rtl/>
        </w:rPr>
        <w:t>בביוב.</w:t>
      </w:r>
      <w:r w:rsidR="0084256A">
        <w:rPr>
          <w:rtl/>
        </w:rPr>
        <w:t xml:space="preserve"> </w:t>
      </w:r>
      <w:r w:rsidRPr="00CF24E8">
        <w:rPr>
          <w:rtl/>
        </w:rPr>
        <w:t>הממשלה</w:t>
      </w:r>
      <w:r w:rsidR="0084256A">
        <w:rPr>
          <w:rtl/>
        </w:rPr>
        <w:t xml:space="preserve"> </w:t>
      </w:r>
      <w:r w:rsidRPr="00CF24E8">
        <w:rPr>
          <w:rtl/>
        </w:rPr>
        <w:t>הזו</w:t>
      </w:r>
      <w:r w:rsidR="0084256A">
        <w:rPr>
          <w:rtl/>
        </w:rPr>
        <w:t xml:space="preserve"> </w:t>
      </w:r>
      <w:r w:rsidRPr="00CF24E8">
        <w:rPr>
          <w:rtl/>
        </w:rPr>
        <w:t>משקיעה 500 מיליון שקל. בין 8 מיליונים שאתם</w:t>
      </w:r>
      <w:r w:rsidR="0084256A">
        <w:rPr>
          <w:rtl/>
        </w:rPr>
        <w:t xml:space="preserve"> </w:t>
      </w:r>
      <w:r w:rsidRPr="00CF24E8">
        <w:rPr>
          <w:rtl/>
        </w:rPr>
        <w:t>השקעתם</w:t>
      </w:r>
      <w:r w:rsidR="0084256A">
        <w:rPr>
          <w:rtl/>
        </w:rPr>
        <w:t xml:space="preserve"> </w:t>
      </w:r>
      <w:r w:rsidRPr="00CF24E8">
        <w:rPr>
          <w:rtl/>
        </w:rPr>
        <w:t>לבין</w:t>
      </w:r>
      <w:r w:rsidR="0084256A">
        <w:rPr>
          <w:rtl/>
        </w:rPr>
        <w:t xml:space="preserve"> </w:t>
      </w:r>
      <w:r w:rsidRPr="00CF24E8">
        <w:rPr>
          <w:rtl/>
        </w:rPr>
        <w:t>500</w:t>
      </w:r>
      <w:r w:rsidR="0084256A">
        <w:rPr>
          <w:rtl/>
        </w:rPr>
        <w:t xml:space="preserve"> </w:t>
      </w:r>
      <w:r w:rsidRPr="00CF24E8">
        <w:rPr>
          <w:rtl/>
        </w:rPr>
        <w:t>מיליון</w:t>
      </w:r>
      <w:r w:rsidR="0084256A">
        <w:rPr>
          <w:rtl/>
        </w:rPr>
        <w:t xml:space="preserve"> </w:t>
      </w:r>
      <w:r w:rsidRPr="00CF24E8">
        <w:rPr>
          <w:rtl/>
        </w:rPr>
        <w:t>שאנחנו משקיעים, אני מניח שיש הבדל קטן. זה מה שאנחנו</w:t>
      </w:r>
      <w:r w:rsidR="0084256A">
        <w:rPr>
          <w:rtl/>
        </w:rPr>
        <w:t xml:space="preserve"> </w:t>
      </w:r>
      <w:r w:rsidRPr="00CF24E8">
        <w:rPr>
          <w:rtl/>
        </w:rPr>
        <w:t>עושים.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עוברים להצבעה על העברת ההצעה לסדר</w:t>
      </w:r>
      <w:r w:rsidR="0084256A">
        <w:rPr>
          <w:rtl/>
        </w:rPr>
        <w:t>-</w:t>
      </w:r>
      <w:r w:rsidRPr="00CF24E8">
        <w:rPr>
          <w:rtl/>
        </w:rPr>
        <w:t>היום בנושא</w:t>
      </w:r>
      <w:r w:rsidR="0084256A">
        <w:rPr>
          <w:rtl/>
        </w:rPr>
        <w:t xml:space="preserve"> </w:t>
      </w:r>
      <w:r w:rsidRPr="00CF24E8">
        <w:rPr>
          <w:rtl/>
        </w:rPr>
        <w:t>"זיהום המים בחדרה" לוועדת הפנים ואיכות הסביבה. בבקשה, ההצבעה החלה.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17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CF24E8" w:rsidRPr="00CF24E8">
        <w:rPr>
          <w:rtl/>
        </w:rPr>
        <w:t xml:space="preserve"> 12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גד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הצעה להעביר את הנושא לוועדת הפנים ואיכות הסביבה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12</w:t>
      </w:r>
      <w:r w:rsidR="0084256A">
        <w:rPr>
          <w:rtl/>
        </w:rPr>
        <w:t xml:space="preserve"> </w:t>
      </w:r>
      <w:r w:rsidRPr="00CF24E8">
        <w:rPr>
          <w:rtl/>
        </w:rPr>
        <w:t>בעד,</w:t>
      </w:r>
      <w:r w:rsidR="0084256A">
        <w:rPr>
          <w:rtl/>
        </w:rPr>
        <w:t xml:space="preserve"> </w:t>
      </w:r>
      <w:r w:rsidRPr="00CF24E8">
        <w:rPr>
          <w:rtl/>
        </w:rPr>
        <w:t>ללא</w:t>
      </w:r>
      <w:r w:rsidR="0084256A">
        <w:rPr>
          <w:rtl/>
        </w:rPr>
        <w:t xml:space="preserve"> </w:t>
      </w:r>
      <w:r w:rsidRPr="00CF24E8">
        <w:rPr>
          <w:rtl/>
        </w:rPr>
        <w:t>מתנגדים,</w:t>
      </w:r>
      <w:r w:rsidR="0084256A">
        <w:rPr>
          <w:rtl/>
        </w:rPr>
        <w:t xml:space="preserve"> </w:t>
      </w:r>
      <w:r w:rsidRPr="00CF24E8">
        <w:rPr>
          <w:rtl/>
        </w:rPr>
        <w:t>ללא נמנעים. אני קובעת, שההצעה אושרה, והיא מועברת</w:t>
      </w:r>
      <w:r w:rsidR="0084256A">
        <w:rPr>
          <w:rtl/>
        </w:rPr>
        <w:t xml:space="preserve"> </w:t>
      </w:r>
      <w:r w:rsidRPr="00CF24E8">
        <w:rPr>
          <w:rtl/>
        </w:rPr>
        <w:t>לדיון בוועדת הפנים ואיכות הסביבה של הכנסת.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79" w:name="_Toc460755660"/>
      <w:r w:rsidRPr="0084256A">
        <w:rPr>
          <w:rtl/>
        </w:rPr>
        <w:t>הצעות לסדר</w:t>
      </w:r>
      <w:r>
        <w:rPr>
          <w:rtl/>
        </w:rPr>
        <w:t>-</w:t>
      </w:r>
      <w:r w:rsidRPr="0084256A">
        <w:rPr>
          <w:rtl/>
        </w:rPr>
        <w:t>היום</w:t>
      </w:r>
      <w:bookmarkEnd w:id="79"/>
    </w:p>
    <w:p w:rsidR="0084256A" w:rsidRPr="0084256A" w:rsidRDefault="0084256A" w:rsidP="0084256A">
      <w:pPr>
        <w:pStyle w:val="1"/>
        <w:rPr>
          <w:rtl/>
        </w:rPr>
      </w:pPr>
      <w:bookmarkStart w:id="80" w:name="_Toc460755661"/>
      <w:r w:rsidRPr="0084256A">
        <w:rPr>
          <w:rtl/>
        </w:rPr>
        <w:t>תאונות מטוסים בצה"ל</w:t>
      </w:r>
      <w:bookmarkEnd w:id="80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מאור: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עוברים לסעיף הבא בסדר</w:t>
      </w:r>
      <w:r w:rsidR="0084256A">
        <w:rPr>
          <w:rtl/>
        </w:rPr>
        <w:t>-</w:t>
      </w:r>
      <w:r w:rsidRPr="00CF24E8">
        <w:rPr>
          <w:rtl/>
        </w:rPr>
        <w:t>היום, הצעות לסדר</w:t>
      </w:r>
      <w:r w:rsidR="0084256A">
        <w:rPr>
          <w:rtl/>
        </w:rPr>
        <w:t>-</w:t>
      </w:r>
      <w:r w:rsidRPr="00CF24E8">
        <w:rPr>
          <w:rtl/>
        </w:rPr>
        <w:t>היום מס' 7346,</w:t>
      </w:r>
      <w:r w:rsidR="0084256A">
        <w:rPr>
          <w:rtl/>
        </w:rPr>
        <w:t xml:space="preserve"> </w:t>
      </w:r>
      <w:r w:rsidRPr="00CF24E8">
        <w:rPr>
          <w:rtl/>
        </w:rPr>
        <w:t>7347,</w:t>
      </w:r>
      <w:r w:rsidR="0084256A">
        <w:rPr>
          <w:rtl/>
        </w:rPr>
        <w:t xml:space="preserve"> </w:t>
      </w:r>
      <w:r w:rsidRPr="00CF24E8">
        <w:rPr>
          <w:rtl/>
        </w:rPr>
        <w:t>7348, 7349, 7357 ו</w:t>
      </w:r>
      <w:r w:rsidR="0084256A">
        <w:rPr>
          <w:rtl/>
        </w:rPr>
        <w:t>-</w:t>
      </w:r>
      <w:r w:rsidRPr="00CF24E8">
        <w:rPr>
          <w:rtl/>
        </w:rPr>
        <w:t>7358, בנושא: תאונות מטוסים בצה"ל.</w:t>
      </w:r>
      <w:r w:rsidR="0084256A">
        <w:rPr>
          <w:rtl/>
        </w:rPr>
        <w:t xml:space="preserve"> </w:t>
      </w:r>
      <w:r w:rsidRPr="00CF24E8">
        <w:rPr>
          <w:rtl/>
        </w:rPr>
        <w:t>אני מזמינה את חבר</w:t>
      </w:r>
      <w:r w:rsidR="0084256A">
        <w:rPr>
          <w:rtl/>
        </w:rPr>
        <w:t xml:space="preserve"> </w:t>
      </w:r>
      <w:r w:rsidRPr="00CF24E8">
        <w:rPr>
          <w:rtl/>
        </w:rPr>
        <w:t>הכנסת שאול יהלום,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 כנסת נכבדה, אני רוצה קודם כול, בפתיחת הנושא, להעביר בשם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חברי הכנסת </w:t>
      </w:r>
      <w:r w:rsidR="0084256A">
        <w:rPr>
          <w:rtl/>
        </w:rPr>
        <w:t>–</w:t>
      </w:r>
      <w:r w:rsidRPr="00CF24E8">
        <w:rPr>
          <w:rtl/>
        </w:rPr>
        <w:t xml:space="preserve"> ואני חושב שאני משמש להם לפה </w:t>
      </w:r>
      <w:r w:rsidR="0084256A">
        <w:rPr>
          <w:rtl/>
        </w:rPr>
        <w:t>–</w:t>
      </w:r>
      <w:r w:rsidRPr="00CF24E8">
        <w:rPr>
          <w:rtl/>
        </w:rPr>
        <w:t xml:space="preserve"> את תנחומינו למשפחות שני הטייסים</w:t>
      </w:r>
      <w:r w:rsidR="0084256A">
        <w:rPr>
          <w:rtl/>
        </w:rPr>
        <w:t xml:space="preserve"> </w:t>
      </w:r>
      <w:r w:rsidRPr="00CF24E8">
        <w:rPr>
          <w:rtl/>
        </w:rPr>
        <w:t>שנהרגו</w:t>
      </w:r>
      <w:r w:rsidR="0084256A">
        <w:rPr>
          <w:rtl/>
        </w:rPr>
        <w:t xml:space="preserve"> </w:t>
      </w:r>
      <w:r w:rsidRPr="00CF24E8">
        <w:rPr>
          <w:rtl/>
        </w:rPr>
        <w:t>אתמול</w:t>
      </w:r>
      <w:r w:rsidR="0084256A">
        <w:rPr>
          <w:rtl/>
        </w:rPr>
        <w:t xml:space="preserve"> </w:t>
      </w:r>
      <w:r w:rsidRPr="00CF24E8">
        <w:rPr>
          <w:rtl/>
        </w:rPr>
        <w:t>בהתנגשות</w:t>
      </w:r>
      <w:r w:rsidR="0084256A">
        <w:rPr>
          <w:rtl/>
        </w:rPr>
        <w:t xml:space="preserve"> </w:t>
      </w:r>
      <w:r w:rsidRPr="00CF24E8">
        <w:rPr>
          <w:rtl/>
        </w:rPr>
        <w:t>שני</w:t>
      </w:r>
      <w:r w:rsidR="0084256A">
        <w:rPr>
          <w:rtl/>
        </w:rPr>
        <w:t xml:space="preserve"> </w:t>
      </w:r>
      <w:r w:rsidRPr="00CF24E8">
        <w:rPr>
          <w:rtl/>
        </w:rPr>
        <w:t>מטוסי</w:t>
      </w:r>
      <w:r w:rsidR="0084256A">
        <w:rPr>
          <w:rtl/>
        </w:rPr>
        <w:t xml:space="preserve"> </w:t>
      </w:r>
      <w:r w:rsidRPr="00CF24E8">
        <w:rPr>
          <w:rtl/>
        </w:rPr>
        <w:t>16</w:t>
      </w:r>
      <w:r w:rsidR="0084256A">
        <w:rPr>
          <w:rtl/>
        </w:rPr>
        <w:t>-</w:t>
      </w:r>
      <w:r w:rsidRPr="00CF24E8">
        <w:t>F</w:t>
      </w:r>
      <w:r w:rsidRPr="00CF24E8">
        <w:rPr>
          <w:rtl/>
        </w:rPr>
        <w:t>,</w:t>
      </w:r>
      <w:r w:rsidR="0084256A">
        <w:rPr>
          <w:rtl/>
        </w:rPr>
        <w:t xml:space="preserve"> </w:t>
      </w:r>
      <w:r w:rsidRPr="00CF24E8">
        <w:rPr>
          <w:rtl/>
        </w:rPr>
        <w:t>מפקד</w:t>
      </w:r>
      <w:r w:rsidR="0084256A">
        <w:rPr>
          <w:rtl/>
        </w:rPr>
        <w:t xml:space="preserve"> </w:t>
      </w:r>
      <w:r w:rsidRPr="00CF24E8">
        <w:rPr>
          <w:rtl/>
        </w:rPr>
        <w:t>הטייסת</w:t>
      </w:r>
      <w:r w:rsidR="0084256A">
        <w:rPr>
          <w:rtl/>
        </w:rPr>
        <w:t xml:space="preserve"> </w:t>
      </w:r>
      <w:r w:rsidRPr="00CF24E8">
        <w:rPr>
          <w:rtl/>
        </w:rPr>
        <w:t>סגן</w:t>
      </w:r>
      <w:r w:rsidR="0084256A">
        <w:rPr>
          <w:rtl/>
        </w:rPr>
        <w:t>-</w:t>
      </w:r>
      <w:r w:rsidRPr="00CF24E8">
        <w:rPr>
          <w:rtl/>
        </w:rPr>
        <w:t>אלוף רוני שלומי</w:t>
      </w:r>
      <w:r w:rsidR="0084256A">
        <w:rPr>
          <w:rtl/>
        </w:rPr>
        <w:t xml:space="preserve"> </w:t>
      </w:r>
      <w:r w:rsidRPr="00CF24E8">
        <w:rPr>
          <w:rtl/>
        </w:rPr>
        <w:t>ממשמר</w:t>
      </w:r>
      <w:r w:rsidR="0084256A">
        <w:rPr>
          <w:rtl/>
        </w:rPr>
        <w:t>-</w:t>
      </w:r>
      <w:r w:rsidRPr="00CF24E8">
        <w:rPr>
          <w:rtl/>
        </w:rPr>
        <w:t>העמק</w:t>
      </w:r>
      <w:r w:rsidR="0084256A">
        <w:rPr>
          <w:rtl/>
        </w:rPr>
        <w:t xml:space="preserve"> </w:t>
      </w:r>
      <w:r w:rsidRPr="00CF24E8">
        <w:rPr>
          <w:rtl/>
        </w:rPr>
        <w:t>והנווט</w:t>
      </w:r>
      <w:r w:rsidR="0084256A">
        <w:rPr>
          <w:rtl/>
        </w:rPr>
        <w:t xml:space="preserve"> </w:t>
      </w:r>
      <w:r w:rsidRPr="00CF24E8">
        <w:rPr>
          <w:rtl/>
        </w:rPr>
        <w:t>שלצדו</w:t>
      </w:r>
      <w:r w:rsidR="0084256A">
        <w:rPr>
          <w:rtl/>
        </w:rPr>
        <w:t xml:space="preserve"> </w:t>
      </w:r>
      <w:r w:rsidRPr="00CF24E8">
        <w:rPr>
          <w:rtl/>
        </w:rPr>
        <w:t>סגן</w:t>
      </w:r>
      <w:r w:rsidR="0084256A">
        <w:rPr>
          <w:rtl/>
        </w:rPr>
        <w:t xml:space="preserve"> </w:t>
      </w:r>
      <w:r w:rsidRPr="00CF24E8">
        <w:rPr>
          <w:rtl/>
        </w:rPr>
        <w:t>יובל בנימין מירושלים, זיכרונם לברכה, ותנחומינו</w:t>
      </w:r>
      <w:r w:rsidR="0084256A">
        <w:rPr>
          <w:rtl/>
        </w:rPr>
        <w:t xml:space="preserve"> </w:t>
      </w:r>
      <w:r w:rsidRPr="00CF24E8">
        <w:rPr>
          <w:rtl/>
        </w:rPr>
        <w:t>למשפחות.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הממשלה</w:t>
      </w:r>
      <w:r w:rsidR="0084256A">
        <w:rPr>
          <w:rtl/>
        </w:rPr>
        <w:t xml:space="preserve"> </w:t>
      </w:r>
      <w:r w:rsidRPr="00CF24E8">
        <w:rPr>
          <w:rtl/>
        </w:rPr>
        <w:t>אמר</w:t>
      </w:r>
      <w:r w:rsidR="0084256A">
        <w:rPr>
          <w:rtl/>
        </w:rPr>
        <w:t xml:space="preserve"> </w:t>
      </w:r>
      <w:r w:rsidRPr="00CF24E8">
        <w:rPr>
          <w:rtl/>
        </w:rPr>
        <w:t>אתמול:</w:t>
      </w:r>
      <w:r w:rsidR="0084256A">
        <w:rPr>
          <w:rtl/>
        </w:rPr>
        <w:t xml:space="preserve"> </w:t>
      </w: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חיל</w:t>
      </w:r>
      <w:r w:rsidR="0084256A">
        <w:rPr>
          <w:rtl/>
        </w:rPr>
        <w:t xml:space="preserve"> </w:t>
      </w:r>
      <w:r w:rsidRPr="00CF24E8">
        <w:rPr>
          <w:rtl/>
        </w:rPr>
        <w:t>אוויר בעולם שאין בו תאונות. זאת היתה</w:t>
      </w:r>
      <w:r w:rsidR="0084256A">
        <w:rPr>
          <w:rtl/>
        </w:rPr>
        <w:t xml:space="preserve"> </w:t>
      </w:r>
      <w:r w:rsidRPr="00CF24E8">
        <w:rPr>
          <w:rtl/>
        </w:rPr>
        <w:t>הכותרת,</w:t>
      </w:r>
      <w:r w:rsidR="0084256A">
        <w:rPr>
          <w:rtl/>
        </w:rPr>
        <w:t xml:space="preserve"> </w:t>
      </w:r>
      <w:r w:rsidRPr="00CF24E8">
        <w:rPr>
          <w:rtl/>
        </w:rPr>
        <w:t>זאת</w:t>
      </w:r>
      <w:r w:rsidR="0084256A">
        <w:rPr>
          <w:rtl/>
        </w:rPr>
        <w:t xml:space="preserve"> </w:t>
      </w:r>
      <w:r w:rsidRPr="00CF24E8">
        <w:rPr>
          <w:rtl/>
        </w:rPr>
        <w:t>היתה</w:t>
      </w:r>
      <w:r w:rsidR="0084256A">
        <w:rPr>
          <w:rtl/>
        </w:rPr>
        <w:t xml:space="preserve"> </w:t>
      </w:r>
      <w:r w:rsidRPr="00CF24E8">
        <w:rPr>
          <w:rtl/>
        </w:rPr>
        <w:t>רוח</w:t>
      </w:r>
      <w:r w:rsidR="0084256A">
        <w:rPr>
          <w:rtl/>
        </w:rPr>
        <w:t xml:space="preserve"> </w:t>
      </w:r>
      <w:r w:rsidRPr="00CF24E8">
        <w:rPr>
          <w:rtl/>
        </w:rPr>
        <w:t>הדברים.</w:t>
      </w:r>
      <w:r w:rsidR="0084256A">
        <w:rPr>
          <w:rtl/>
        </w:rPr>
        <w:t xml:space="preserve"> </w:t>
      </w:r>
      <w:r w:rsidRPr="00CF24E8">
        <w:rPr>
          <w:rtl/>
        </w:rPr>
        <w:t>עם כל הצער ועם כל התנחומים שראש הממשלה הביע</w:t>
      </w:r>
      <w:r w:rsidR="0084256A">
        <w:rPr>
          <w:rtl/>
        </w:rPr>
        <w:t xml:space="preserve"> </w:t>
      </w:r>
      <w:r w:rsidRPr="00CF24E8">
        <w:rPr>
          <w:rtl/>
        </w:rPr>
        <w:t>למשפחות,</w:t>
      </w:r>
      <w:r w:rsidR="0084256A">
        <w:rPr>
          <w:rtl/>
        </w:rPr>
        <w:t xml:space="preserve"> </w:t>
      </w:r>
      <w:r w:rsidRPr="00CF24E8">
        <w:rPr>
          <w:rtl/>
        </w:rPr>
        <w:t>היה</w:t>
      </w:r>
      <w:r w:rsidR="0084256A">
        <w:rPr>
          <w:rtl/>
        </w:rPr>
        <w:t xml:space="preserve"> </w:t>
      </w:r>
      <w:r w:rsidRPr="00CF24E8">
        <w:rPr>
          <w:rtl/>
        </w:rPr>
        <w:t>בדברים</w:t>
      </w:r>
      <w:r w:rsidR="0084256A">
        <w:rPr>
          <w:rtl/>
        </w:rPr>
        <w:t xml:space="preserve"> </w:t>
      </w:r>
      <w:r w:rsidRPr="00CF24E8">
        <w:rPr>
          <w:rtl/>
        </w:rPr>
        <w:t>האלה משום השלמה עם כך, שטעויות אנוש קורות בכל חיל, ואין</w:t>
      </w:r>
      <w:r w:rsidR="0084256A">
        <w:rPr>
          <w:rtl/>
        </w:rPr>
        <w:t xml:space="preserve"> </w:t>
      </w:r>
      <w:r w:rsidRPr="00CF24E8">
        <w:rPr>
          <w:rtl/>
        </w:rPr>
        <w:t>חיל</w:t>
      </w:r>
      <w:r w:rsidR="0084256A">
        <w:rPr>
          <w:rtl/>
        </w:rPr>
        <w:t xml:space="preserve"> </w:t>
      </w:r>
      <w:r w:rsidRPr="00CF24E8">
        <w:rPr>
          <w:rtl/>
        </w:rPr>
        <w:t>אוויר</w:t>
      </w:r>
      <w:r w:rsidR="0084256A">
        <w:rPr>
          <w:rtl/>
        </w:rPr>
        <w:t xml:space="preserve"> </w:t>
      </w:r>
      <w:r w:rsidRPr="00CF24E8">
        <w:rPr>
          <w:rtl/>
        </w:rPr>
        <w:t>שאין</w:t>
      </w:r>
      <w:r w:rsidR="0084256A">
        <w:rPr>
          <w:rtl/>
        </w:rPr>
        <w:t xml:space="preserve"> </w:t>
      </w:r>
      <w:r w:rsidRPr="00CF24E8">
        <w:rPr>
          <w:rtl/>
        </w:rPr>
        <w:t>בו</w:t>
      </w:r>
      <w:r w:rsidR="0084256A">
        <w:rPr>
          <w:rtl/>
        </w:rPr>
        <w:t xml:space="preserve"> </w:t>
      </w:r>
      <w:r w:rsidRPr="00CF24E8">
        <w:rPr>
          <w:rtl/>
        </w:rPr>
        <w:t>טעויות.</w:t>
      </w:r>
      <w:r w:rsidR="0084256A">
        <w:rPr>
          <w:rtl/>
        </w:rPr>
        <w:t xml:space="preserve"> </w:t>
      </w:r>
      <w:r w:rsidRPr="00CF24E8">
        <w:rPr>
          <w:rtl/>
        </w:rPr>
        <w:t>ולכן</w:t>
      </w:r>
      <w:r w:rsidR="0084256A">
        <w:rPr>
          <w:rtl/>
        </w:rPr>
        <w:t xml:space="preserve"> </w:t>
      </w:r>
      <w:r w:rsidRPr="00CF24E8">
        <w:rPr>
          <w:rtl/>
        </w:rPr>
        <w:t>התאונה</w:t>
      </w:r>
      <w:r w:rsidR="0084256A">
        <w:rPr>
          <w:rtl/>
        </w:rPr>
        <w:t xml:space="preserve"> </w:t>
      </w:r>
      <w:r w:rsidRPr="00CF24E8">
        <w:rPr>
          <w:rtl/>
        </w:rPr>
        <w:t>הזאת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 xml:space="preserve">כמעט </w:t>
      </w:r>
      <w:r w:rsidR="0084256A">
        <w:rPr>
          <w:rtl/>
        </w:rPr>
        <w:t>–</w:t>
      </w:r>
      <w:r w:rsidRPr="00CF24E8">
        <w:rPr>
          <w:rtl/>
        </w:rPr>
        <w:t xml:space="preserve"> וכך כותבים חלק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מהעיתונאים והפרשנים היום </w:t>
      </w:r>
      <w:r w:rsidR="0084256A">
        <w:rPr>
          <w:rtl/>
        </w:rPr>
        <w:t>–</w:t>
      </w:r>
      <w:r w:rsidRPr="00CF24E8">
        <w:rPr>
          <w:rtl/>
        </w:rPr>
        <w:t xml:space="preserve"> דבר שצריכים לחיות אתו.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כל ספק שחלק מהדברים בוודאי נכונים. השאלה שאנחנו שואלים את עצמנו היא,</w:t>
      </w:r>
      <w:r w:rsidR="0084256A">
        <w:rPr>
          <w:rtl/>
        </w:rPr>
        <w:t xml:space="preserve"> </w:t>
      </w: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באמת</w:t>
      </w:r>
      <w:r w:rsidR="0084256A">
        <w:rPr>
          <w:rtl/>
        </w:rPr>
        <w:t xml:space="preserve"> </w:t>
      </w:r>
      <w:r w:rsidRPr="00CF24E8">
        <w:rPr>
          <w:rtl/>
        </w:rPr>
        <w:t>אין ברירה ולפעמים תאונות אימונים קורות, או שהיה כאן אירוע שיש להפיק</w:t>
      </w:r>
      <w:r w:rsidR="0084256A">
        <w:rPr>
          <w:rtl/>
        </w:rPr>
        <w:t xml:space="preserve"> </w:t>
      </w:r>
      <w:r w:rsidRPr="00CF24E8">
        <w:rPr>
          <w:rtl/>
        </w:rPr>
        <w:t>ממנו</w:t>
      </w:r>
      <w:r w:rsidR="0084256A">
        <w:rPr>
          <w:rtl/>
        </w:rPr>
        <w:t xml:space="preserve"> </w:t>
      </w:r>
      <w:r w:rsidRPr="00CF24E8">
        <w:rPr>
          <w:rtl/>
        </w:rPr>
        <w:t>לקחים</w:t>
      </w:r>
      <w:r w:rsidR="0084256A">
        <w:rPr>
          <w:rtl/>
        </w:rPr>
        <w:t xml:space="preserve"> </w:t>
      </w:r>
      <w:r w:rsidRPr="00CF24E8">
        <w:rPr>
          <w:rtl/>
        </w:rPr>
        <w:t>בצורה</w:t>
      </w:r>
      <w:r w:rsidR="0084256A">
        <w:rPr>
          <w:rtl/>
        </w:rPr>
        <w:t xml:space="preserve"> </w:t>
      </w:r>
      <w:r w:rsidRPr="00CF24E8">
        <w:rPr>
          <w:rtl/>
        </w:rPr>
        <w:t>דחופה ביותר. השאלה היא שאלה של פרופורציה. אם במשך עשר שנים</w:t>
      </w:r>
      <w:r w:rsidR="0084256A">
        <w:rPr>
          <w:rtl/>
        </w:rPr>
        <w:t xml:space="preserve"> </w:t>
      </w:r>
      <w:r w:rsidRPr="00CF24E8">
        <w:rPr>
          <w:rtl/>
        </w:rPr>
        <w:t>קורית</w:t>
      </w:r>
      <w:r w:rsidR="0084256A">
        <w:rPr>
          <w:rtl/>
        </w:rPr>
        <w:t xml:space="preserve"> </w:t>
      </w:r>
      <w:r w:rsidRPr="00CF24E8">
        <w:rPr>
          <w:rtl/>
        </w:rPr>
        <w:t>תאונת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אימונים אחת </w:t>
      </w:r>
      <w:r w:rsidR="0084256A">
        <w:rPr>
          <w:rtl/>
        </w:rPr>
        <w:t>–</w:t>
      </w:r>
      <w:r w:rsidRPr="00CF24E8">
        <w:rPr>
          <w:rtl/>
        </w:rPr>
        <w:t xml:space="preserve"> שהרי מדובר, כך צריך להיות, בשיא האימונים והכושר של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אנשינו, חיילינו, טייסינו </w:t>
      </w:r>
      <w:r w:rsidR="0084256A">
        <w:rPr>
          <w:rtl/>
        </w:rPr>
        <w:t>–</w:t>
      </w:r>
      <w:r w:rsidRPr="00CF24E8">
        <w:rPr>
          <w:rtl/>
        </w:rPr>
        <w:t xml:space="preserve"> יכול להיות שאפשר לומר </w:t>
      </w:r>
      <w:r w:rsidR="0084256A">
        <w:rPr>
          <w:rtl/>
        </w:rPr>
        <w:t>–</w:t>
      </w:r>
      <w:r w:rsidRPr="00CF24E8">
        <w:rPr>
          <w:rtl/>
        </w:rPr>
        <w:t xml:space="preserve"> אין ברירה.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חושב</w:t>
      </w:r>
      <w:r w:rsidR="0084256A">
        <w:rPr>
          <w:rtl/>
        </w:rPr>
        <w:t xml:space="preserve"> </w:t>
      </w:r>
      <w:r w:rsidRPr="00CF24E8">
        <w:rPr>
          <w:rtl/>
        </w:rPr>
        <w:t>שהפרופורציה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תאונות</w:t>
      </w:r>
      <w:r w:rsidR="0084256A">
        <w:rPr>
          <w:rtl/>
        </w:rPr>
        <w:t xml:space="preserve"> </w:t>
      </w:r>
      <w:r w:rsidRPr="00CF24E8">
        <w:rPr>
          <w:rtl/>
        </w:rPr>
        <w:t>המטוסים היא אחרת, ואובדן החיים ואובדן</w:t>
      </w:r>
      <w:r w:rsidR="0084256A">
        <w:rPr>
          <w:rtl/>
        </w:rPr>
        <w:t xml:space="preserve"> </w:t>
      </w:r>
      <w:r w:rsidRPr="00CF24E8">
        <w:rPr>
          <w:rtl/>
        </w:rPr>
        <w:t>הכלים היקרים צריכים להדאיג אותנו יותר, למרות דבריו של ראש הממשלה, שיש בהם משום</w:t>
      </w:r>
      <w:r w:rsidR="0084256A">
        <w:rPr>
          <w:rtl/>
        </w:rPr>
        <w:t xml:space="preserve"> </w:t>
      </w:r>
      <w:r w:rsidRPr="00CF24E8">
        <w:rPr>
          <w:rtl/>
        </w:rPr>
        <w:t>השלמה עם התאונות.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לפני חצי שנה, ב</w:t>
      </w:r>
      <w:r w:rsidR="0084256A">
        <w:rPr>
          <w:rtl/>
        </w:rPr>
        <w:t>-</w:t>
      </w:r>
      <w:r w:rsidRPr="00CF24E8">
        <w:rPr>
          <w:rtl/>
        </w:rPr>
        <w:t>18 בינואר, התנגשו שני מטוסי 16</w:t>
      </w:r>
      <w:r w:rsidR="0084256A">
        <w:rPr>
          <w:rtl/>
        </w:rPr>
        <w:t>-</w:t>
      </w:r>
      <w:r w:rsidRPr="00CF24E8">
        <w:t>F</w:t>
      </w:r>
      <w:r w:rsidRPr="00CF24E8">
        <w:rPr>
          <w:rtl/>
        </w:rPr>
        <w:t xml:space="preserve"> מעל פלמחים. אחד הטייסים</w:t>
      </w:r>
      <w:r w:rsidR="0084256A">
        <w:rPr>
          <w:rtl/>
        </w:rPr>
        <w:t xml:space="preserve"> </w:t>
      </w:r>
      <w:r w:rsidRPr="00CF24E8">
        <w:rPr>
          <w:rtl/>
        </w:rPr>
        <w:t>נהרג.</w:t>
      </w:r>
      <w:r w:rsidR="0084256A">
        <w:rPr>
          <w:rtl/>
        </w:rPr>
        <w:t xml:space="preserve"> </w:t>
      </w:r>
      <w:r w:rsidRPr="00CF24E8">
        <w:rPr>
          <w:rtl/>
        </w:rPr>
        <w:t>שנה קודם, ב</w:t>
      </w:r>
      <w:r w:rsidR="0084256A">
        <w:rPr>
          <w:rtl/>
        </w:rPr>
        <w:t>-</w:t>
      </w:r>
      <w:r w:rsidRPr="00CF24E8">
        <w:rPr>
          <w:rtl/>
        </w:rPr>
        <w:t>1994 היו שתי תאונות. תאונה אחת שפתחה את השנה, שידועה כתאונת</w:t>
      </w:r>
      <w:r w:rsidR="0084256A">
        <w:rPr>
          <w:rtl/>
        </w:rPr>
        <w:t xml:space="preserve"> </w:t>
      </w:r>
      <w:r w:rsidRPr="00CF24E8">
        <w:rPr>
          <w:rtl/>
        </w:rPr>
        <w:t>אלוף</w:t>
      </w:r>
      <w:r w:rsidR="0084256A">
        <w:rPr>
          <w:rtl/>
        </w:rPr>
        <w:t xml:space="preserve"> </w:t>
      </w:r>
      <w:r w:rsidRPr="00CF24E8">
        <w:rPr>
          <w:rtl/>
        </w:rPr>
        <w:t>פיקוד</w:t>
      </w:r>
      <w:r w:rsidR="0084256A">
        <w:rPr>
          <w:rtl/>
        </w:rPr>
        <w:t xml:space="preserve"> </w:t>
      </w:r>
      <w:r w:rsidRPr="00CF24E8">
        <w:rPr>
          <w:rtl/>
        </w:rPr>
        <w:t>המרכז,</w:t>
      </w:r>
      <w:r w:rsidR="0084256A">
        <w:rPr>
          <w:rtl/>
        </w:rPr>
        <w:t xml:space="preserve"> </w:t>
      </w:r>
      <w:r w:rsidRPr="00CF24E8">
        <w:rPr>
          <w:rtl/>
        </w:rPr>
        <w:t xml:space="preserve">ובה התרסק מסוק. נהרגו ארבעה קצינים </w:t>
      </w:r>
      <w:r w:rsidR="0084256A">
        <w:rPr>
          <w:rtl/>
        </w:rPr>
        <w:t>–</w:t>
      </w:r>
      <w:r w:rsidRPr="00CF24E8">
        <w:rPr>
          <w:rtl/>
        </w:rPr>
        <w:t xml:space="preserve"> האלוף תמרי, סרן עופר</w:t>
      </w:r>
      <w:r w:rsidR="0084256A">
        <w:rPr>
          <w:rtl/>
        </w:rPr>
        <w:t xml:space="preserve"> </w:t>
      </w:r>
      <w:r w:rsidRPr="00CF24E8">
        <w:rPr>
          <w:rtl/>
        </w:rPr>
        <w:t>קופמן,</w:t>
      </w:r>
      <w:r w:rsidR="0084256A">
        <w:rPr>
          <w:rtl/>
        </w:rPr>
        <w:t xml:space="preserve"> </w:t>
      </w:r>
      <w:r w:rsidRPr="00CF24E8">
        <w:rPr>
          <w:rtl/>
        </w:rPr>
        <w:t>סרן</w:t>
      </w:r>
      <w:r w:rsidR="0084256A">
        <w:rPr>
          <w:rtl/>
        </w:rPr>
        <w:t xml:space="preserve"> </w:t>
      </w:r>
      <w:r w:rsidRPr="00CF24E8">
        <w:rPr>
          <w:rtl/>
        </w:rPr>
        <w:t>אסף</w:t>
      </w:r>
      <w:r w:rsidR="0084256A">
        <w:rPr>
          <w:rtl/>
        </w:rPr>
        <w:t xml:space="preserve"> </w:t>
      </w:r>
      <w:r w:rsidRPr="00CF24E8">
        <w:rPr>
          <w:rtl/>
        </w:rPr>
        <w:t>אשר</w:t>
      </w:r>
      <w:r w:rsidR="0084256A">
        <w:rPr>
          <w:rtl/>
        </w:rPr>
        <w:t xml:space="preserve"> </w:t>
      </w:r>
      <w:r w:rsidRPr="00CF24E8">
        <w:rPr>
          <w:rtl/>
        </w:rPr>
        <w:t>וסרן</w:t>
      </w:r>
      <w:r w:rsidR="0084256A">
        <w:rPr>
          <w:rtl/>
        </w:rPr>
        <w:t xml:space="preserve"> </w:t>
      </w:r>
      <w:r w:rsidRPr="00CF24E8">
        <w:rPr>
          <w:rtl/>
        </w:rPr>
        <w:t>עופרי יואלי. בסוף אותה שנה, בדצמבר 1994, שוב היתה</w:t>
      </w:r>
      <w:r w:rsidR="0084256A">
        <w:rPr>
          <w:rtl/>
        </w:rPr>
        <w:t xml:space="preserve"> </w:t>
      </w:r>
      <w:r w:rsidRPr="00CF24E8">
        <w:rPr>
          <w:rtl/>
        </w:rPr>
        <w:t>תאונה אווירית שפרטיה לא פורסמו, אבל נהרגו בה סרן שמואל בן</w:t>
      </w:r>
      <w:r w:rsidR="0084256A">
        <w:rPr>
          <w:rtl/>
        </w:rPr>
        <w:t>-</w:t>
      </w:r>
      <w:r w:rsidRPr="00CF24E8">
        <w:rPr>
          <w:rtl/>
        </w:rPr>
        <w:t>גרשון ורס"ן משה כהן.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הזמן המצומצם של ההצעות לסדר</w:t>
      </w:r>
      <w:r w:rsidR="0084256A">
        <w:rPr>
          <w:rtl/>
        </w:rPr>
        <w:t>-</w:t>
      </w:r>
      <w:r w:rsidRPr="00CF24E8">
        <w:rPr>
          <w:rtl/>
        </w:rPr>
        <w:t>היום אינו מאפשר למנות עוד תאונות שקרו, לצערנו</w:t>
      </w:r>
      <w:r w:rsidR="0084256A">
        <w:rPr>
          <w:rtl/>
        </w:rPr>
        <w:t xml:space="preserve"> </w:t>
      </w:r>
      <w:r w:rsidRPr="00CF24E8">
        <w:rPr>
          <w:rtl/>
        </w:rPr>
        <w:t>הרב,</w:t>
      </w:r>
      <w:r w:rsidR="0084256A">
        <w:rPr>
          <w:rtl/>
        </w:rPr>
        <w:t xml:space="preserve"> </w:t>
      </w:r>
      <w:r w:rsidRPr="00CF24E8">
        <w:rPr>
          <w:rtl/>
        </w:rPr>
        <w:t>בשנים</w:t>
      </w:r>
      <w:r w:rsidR="0084256A">
        <w:rPr>
          <w:rtl/>
        </w:rPr>
        <w:t xml:space="preserve"> </w:t>
      </w:r>
      <w:r w:rsidRPr="00CF24E8">
        <w:rPr>
          <w:rtl/>
        </w:rPr>
        <w:t>האחרונות.</w:t>
      </w:r>
      <w:r w:rsidR="0084256A">
        <w:rPr>
          <w:rtl/>
        </w:rPr>
        <w:t xml:space="preserve"> </w:t>
      </w:r>
      <w:r w:rsidRPr="00CF24E8">
        <w:rPr>
          <w:rtl/>
        </w:rPr>
        <w:t>אבל,</w:t>
      </w:r>
      <w:r w:rsidR="0084256A">
        <w:rPr>
          <w:rtl/>
        </w:rPr>
        <w:t xml:space="preserve"> </w:t>
      </w:r>
      <w:r w:rsidRPr="00CF24E8">
        <w:rPr>
          <w:rtl/>
        </w:rPr>
        <w:t>אדוני השר וחברי הכנסת, ברשותך, אדוני 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רואים</w:t>
      </w:r>
      <w:r w:rsidR="0084256A">
        <w:rPr>
          <w:rtl/>
        </w:rPr>
        <w:t xml:space="preserve"> </w:t>
      </w:r>
      <w:r w:rsidRPr="00CF24E8">
        <w:rPr>
          <w:rtl/>
        </w:rPr>
        <w:t>שבמשך פחות משנתיים היו ארבע תאונות קטלניות בעת אימונים; וגם היום</w:t>
      </w:r>
      <w:r w:rsidR="0084256A">
        <w:rPr>
          <w:rtl/>
        </w:rPr>
        <w:t xml:space="preserve"> </w:t>
      </w:r>
      <w:r w:rsidRPr="00CF24E8">
        <w:rPr>
          <w:rtl/>
        </w:rPr>
        <w:t>מפקד</w:t>
      </w:r>
      <w:r w:rsidR="0084256A">
        <w:rPr>
          <w:rtl/>
        </w:rPr>
        <w:t xml:space="preserve"> </w:t>
      </w:r>
      <w:r w:rsidRPr="00CF24E8">
        <w:rPr>
          <w:rtl/>
        </w:rPr>
        <w:t>חיל</w:t>
      </w:r>
      <w:r w:rsidR="0084256A">
        <w:rPr>
          <w:rtl/>
        </w:rPr>
        <w:t xml:space="preserve"> </w:t>
      </w:r>
      <w:r w:rsidRPr="00CF24E8">
        <w:rPr>
          <w:rtl/>
        </w:rPr>
        <w:t>האוויר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מבין.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אומר: זו טיסה רגילה, לא בעת קרב, אומנם טיסה</w:t>
      </w:r>
      <w:r w:rsidR="0084256A">
        <w:rPr>
          <w:rtl/>
        </w:rPr>
        <w:t xml:space="preserve"> </w:t>
      </w:r>
      <w:r w:rsidRPr="00CF24E8">
        <w:rPr>
          <w:rtl/>
        </w:rPr>
        <w:t>לילית,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רגילה,</w:t>
      </w:r>
      <w:r w:rsidR="0084256A">
        <w:rPr>
          <w:rtl/>
        </w:rPr>
        <w:t xml:space="preserve"> </w:t>
      </w:r>
      <w:r w:rsidRPr="00CF24E8">
        <w:rPr>
          <w:rtl/>
        </w:rPr>
        <w:t>שצריכה</w:t>
      </w:r>
      <w:r w:rsidR="0084256A">
        <w:rPr>
          <w:rtl/>
        </w:rPr>
        <w:t xml:space="preserve"> </w:t>
      </w:r>
      <w:r w:rsidRPr="00CF24E8">
        <w:rPr>
          <w:rtl/>
        </w:rPr>
        <w:t>להיות דבר שגרתי.</w:t>
      </w:r>
      <w:r w:rsidR="0084256A">
        <w:rPr>
          <w:rtl/>
        </w:rPr>
        <w:t xml:space="preserve"> </w:t>
      </w:r>
      <w:r w:rsidRPr="00CF24E8">
        <w:rPr>
          <w:rtl/>
        </w:rPr>
        <w:t>האם אין כאן משהו שצריך לזעזע את</w:t>
      </w:r>
      <w:r w:rsidR="0084256A">
        <w:rPr>
          <w:rtl/>
        </w:rPr>
        <w:t xml:space="preserve"> </w:t>
      </w:r>
      <w:r w:rsidRPr="00CF24E8">
        <w:rPr>
          <w:rtl/>
        </w:rPr>
        <w:t>תוכנית</w:t>
      </w:r>
      <w:r w:rsidR="0084256A">
        <w:rPr>
          <w:rtl/>
        </w:rPr>
        <w:t xml:space="preserve"> </w:t>
      </w:r>
      <w:r w:rsidRPr="00CF24E8">
        <w:rPr>
          <w:rtl/>
        </w:rPr>
        <w:t>האימונים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חיל האוויר, את תוכנית ההכשרה, ולא להסתפק בהשלמה כזאת כפי</w:t>
      </w:r>
      <w:r w:rsidR="0084256A">
        <w:rPr>
          <w:rtl/>
        </w:rPr>
        <w:t xml:space="preserve"> </w:t>
      </w:r>
      <w:r w:rsidRPr="00CF24E8">
        <w:rPr>
          <w:rtl/>
        </w:rPr>
        <w:t>שראש</w:t>
      </w:r>
      <w:r w:rsidR="0084256A">
        <w:rPr>
          <w:rtl/>
        </w:rPr>
        <w:t xml:space="preserve"> </w:t>
      </w:r>
      <w:r w:rsidRPr="00CF24E8">
        <w:rPr>
          <w:rtl/>
        </w:rPr>
        <w:t>הממשלה ביטאה, אלא לומר שיש צורך להפיק לקחים בעניין הזה, כדי למנוע תאונות</w:t>
      </w:r>
      <w:r w:rsidR="0084256A">
        <w:rPr>
          <w:rtl/>
        </w:rPr>
        <w:t xml:space="preserve"> </w:t>
      </w:r>
      <w:r w:rsidRPr="00CF24E8">
        <w:rPr>
          <w:rtl/>
        </w:rPr>
        <w:t>כאלה בעתיד?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רק</w:t>
      </w:r>
      <w:r w:rsidR="0084256A">
        <w:rPr>
          <w:rtl/>
        </w:rPr>
        <w:t xml:space="preserve"> </w:t>
      </w:r>
      <w:r w:rsidRPr="00CF24E8">
        <w:rPr>
          <w:rtl/>
        </w:rPr>
        <w:t>מלת</w:t>
      </w:r>
      <w:r w:rsidR="0084256A">
        <w:rPr>
          <w:rtl/>
        </w:rPr>
        <w:t xml:space="preserve"> </w:t>
      </w:r>
      <w:r w:rsidRPr="00CF24E8">
        <w:rPr>
          <w:rtl/>
        </w:rPr>
        <w:t>סיכום,</w:t>
      </w:r>
      <w:r w:rsidR="0084256A">
        <w:rPr>
          <w:rtl/>
        </w:rPr>
        <w:t xml:space="preserve"> </w:t>
      </w:r>
      <w:r w:rsidRPr="00CF24E8">
        <w:rPr>
          <w:rtl/>
        </w:rPr>
        <w:t>ברשותך, אדוני היושב</w:t>
      </w:r>
      <w:r w:rsidR="0084256A">
        <w:rPr>
          <w:rtl/>
        </w:rPr>
        <w:t>-</w:t>
      </w:r>
      <w:r w:rsidRPr="00CF24E8">
        <w:rPr>
          <w:rtl/>
        </w:rPr>
        <w:t>ראש. אני רוצה להביע, ואין בעניין הזה</w:t>
      </w:r>
      <w:r w:rsidR="0084256A">
        <w:rPr>
          <w:rtl/>
        </w:rPr>
        <w:t xml:space="preserve"> </w:t>
      </w:r>
      <w:r w:rsidRPr="00CF24E8">
        <w:rPr>
          <w:rtl/>
        </w:rPr>
        <w:t>שום</w:t>
      </w:r>
      <w:r w:rsidR="0084256A">
        <w:rPr>
          <w:rtl/>
        </w:rPr>
        <w:t xml:space="preserve"> </w:t>
      </w:r>
      <w:r w:rsidRPr="00CF24E8">
        <w:rPr>
          <w:rtl/>
        </w:rPr>
        <w:t>עניין</w:t>
      </w:r>
      <w:r w:rsidR="0084256A">
        <w:rPr>
          <w:rtl/>
        </w:rPr>
        <w:t xml:space="preserve"> </w:t>
      </w:r>
      <w:r w:rsidRPr="00CF24E8">
        <w:rPr>
          <w:rtl/>
        </w:rPr>
        <w:t>אישי,</w:t>
      </w:r>
      <w:r w:rsidR="0084256A">
        <w:rPr>
          <w:rtl/>
        </w:rPr>
        <w:t xml:space="preserve"> </w:t>
      </w:r>
      <w:r w:rsidRPr="00CF24E8">
        <w:rPr>
          <w:rtl/>
        </w:rPr>
        <w:t>משהו בנושא הממשלה ותשובתה על ההצעה לסדר</w:t>
      </w:r>
      <w:r w:rsidR="0084256A">
        <w:rPr>
          <w:rtl/>
        </w:rPr>
        <w:t>-</w:t>
      </w:r>
      <w:r w:rsidRPr="00CF24E8">
        <w:rPr>
          <w:rtl/>
        </w:rPr>
        <w:t>היום הזו. מכובד אתה</w:t>
      </w:r>
      <w:r w:rsidR="0084256A">
        <w:rPr>
          <w:rtl/>
        </w:rPr>
        <w:t xml:space="preserve"> </w:t>
      </w:r>
      <w:r w:rsidRPr="00CF24E8">
        <w:rPr>
          <w:rtl/>
        </w:rPr>
        <w:t>בעינינו,</w:t>
      </w:r>
      <w:r w:rsidR="0084256A">
        <w:rPr>
          <w:rtl/>
        </w:rPr>
        <w:t xml:space="preserve"> </w:t>
      </w:r>
      <w:r w:rsidRPr="00CF24E8">
        <w:rPr>
          <w:rtl/>
        </w:rPr>
        <w:t>השר</w:t>
      </w:r>
      <w:r w:rsidR="0084256A">
        <w:rPr>
          <w:rtl/>
        </w:rPr>
        <w:t xml:space="preserve"> </w:t>
      </w:r>
      <w:r w:rsidRPr="00CF24E8">
        <w:rPr>
          <w:rtl/>
        </w:rPr>
        <w:t>יוסי</w:t>
      </w:r>
      <w:r w:rsidR="0084256A">
        <w:rPr>
          <w:rtl/>
        </w:rPr>
        <w:t xml:space="preserve"> </w:t>
      </w:r>
      <w:r w:rsidRPr="00CF24E8">
        <w:rPr>
          <w:rtl/>
        </w:rPr>
        <w:t>שריד,</w:t>
      </w:r>
      <w:r w:rsidR="0084256A">
        <w:rPr>
          <w:rtl/>
        </w:rPr>
        <w:t xml:space="preserve"> </w:t>
      </w:r>
      <w:r w:rsidRPr="00CF24E8">
        <w:rPr>
          <w:rtl/>
        </w:rPr>
        <w:t>יותר ממכובד, כאשר אתה משיב בנושא שאולי לא קשור לך,</w:t>
      </w:r>
      <w:r w:rsidR="0084256A">
        <w:rPr>
          <w:rtl/>
        </w:rPr>
        <w:t xml:space="preserve"> </w:t>
      </w:r>
      <w:r w:rsidRPr="00CF24E8">
        <w:rPr>
          <w:rtl/>
        </w:rPr>
        <w:t>ומדובר על קבר רחל.</w:t>
      </w:r>
      <w:r w:rsidR="0084256A">
        <w:rPr>
          <w:rtl/>
        </w:rPr>
        <w:t xml:space="preserve"> </w:t>
      </w:r>
      <w:r w:rsidRPr="00CF24E8">
        <w:rPr>
          <w:rtl/>
        </w:rPr>
        <w:t>מישהו שאל ואני אמרתי, שהשר שריד משיב משום שהוא בין הקובעים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המדיניות</w:t>
      </w:r>
      <w:r w:rsidR="0084256A">
        <w:rPr>
          <w:rtl/>
        </w:rPr>
        <w:t xml:space="preserve"> </w:t>
      </w:r>
      <w:r w:rsidRPr="00CF24E8">
        <w:rPr>
          <w:rtl/>
        </w:rPr>
        <w:t>הזאת שאנחנו מתנגדים לה בנושא המשא</w:t>
      </w:r>
      <w:r w:rsidR="0084256A">
        <w:rPr>
          <w:rtl/>
        </w:rPr>
        <w:t>-</w:t>
      </w:r>
      <w:r w:rsidRPr="00CF24E8">
        <w:rPr>
          <w:rtl/>
        </w:rPr>
        <w:t>ומתן עם הפלשתינים. אבל, העובדה</w:t>
      </w:r>
      <w:r w:rsidR="0084256A">
        <w:rPr>
          <w:rtl/>
        </w:rPr>
        <w:t xml:space="preserve"> </w:t>
      </w:r>
      <w:r w:rsidRPr="00CF24E8">
        <w:rPr>
          <w:rtl/>
        </w:rPr>
        <w:t>שבמקרה כאוב כזה שקרה רק אתמול, תאונת שני מטוסים, לא הואיל שר הביטחון לבוא לכאן</w:t>
      </w:r>
      <w:r w:rsidR="0084256A">
        <w:rPr>
          <w:rtl/>
        </w:rPr>
        <w:t xml:space="preserve"> </w:t>
      </w:r>
      <w:r w:rsidRPr="00CF24E8">
        <w:rPr>
          <w:rtl/>
        </w:rPr>
        <w:t>ולהתמודד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העניין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בשם הכנסת, והוא מכסה את ההתמודדות בשליחת השר לאיכות</w:t>
      </w:r>
      <w:r w:rsidR="0084256A">
        <w:rPr>
          <w:rtl/>
        </w:rPr>
        <w:t xml:space="preserve"> </w:t>
      </w:r>
      <w:r w:rsidRPr="00CF24E8">
        <w:rPr>
          <w:rtl/>
        </w:rPr>
        <w:t>הסביבה,</w:t>
      </w:r>
      <w:r w:rsidR="0084256A">
        <w:rPr>
          <w:rtl/>
        </w:rPr>
        <w:t xml:space="preserve"> </w:t>
      </w:r>
      <w:r w:rsidRPr="00CF24E8">
        <w:rPr>
          <w:rtl/>
        </w:rPr>
        <w:t>שאין</w:t>
      </w:r>
      <w:r w:rsidR="0084256A">
        <w:rPr>
          <w:rtl/>
        </w:rPr>
        <w:t xml:space="preserve"> </w:t>
      </w:r>
      <w:r w:rsidRPr="00CF24E8">
        <w:rPr>
          <w:rtl/>
        </w:rPr>
        <w:t>לו</w:t>
      </w:r>
      <w:r w:rsidR="0084256A">
        <w:rPr>
          <w:rtl/>
        </w:rPr>
        <w:t xml:space="preserve"> </w:t>
      </w:r>
      <w:r w:rsidRPr="00CF24E8">
        <w:rPr>
          <w:rtl/>
        </w:rPr>
        <w:t>למיטב</w:t>
      </w:r>
      <w:r w:rsidR="0084256A">
        <w:rPr>
          <w:rtl/>
        </w:rPr>
        <w:t xml:space="preserve"> </w:t>
      </w:r>
      <w:r w:rsidRPr="00CF24E8">
        <w:rPr>
          <w:rtl/>
        </w:rPr>
        <w:t>ידיעתנו</w:t>
      </w:r>
      <w:r w:rsidR="0084256A">
        <w:rPr>
          <w:rtl/>
        </w:rPr>
        <w:t xml:space="preserve"> </w:t>
      </w:r>
      <w:r w:rsidRPr="00CF24E8">
        <w:rPr>
          <w:rtl/>
        </w:rPr>
        <w:t>שום</w:t>
      </w:r>
      <w:r w:rsidR="0084256A">
        <w:rPr>
          <w:rtl/>
        </w:rPr>
        <w:t xml:space="preserve"> </w:t>
      </w:r>
      <w:r w:rsidRPr="00CF24E8">
        <w:rPr>
          <w:rtl/>
        </w:rPr>
        <w:t>קשר עם מערכת הביטחון וחיל האוויר, מעבר</w:t>
      </w:r>
      <w:r w:rsidR="0084256A">
        <w:rPr>
          <w:rtl/>
        </w:rPr>
        <w:t xml:space="preserve"> </w:t>
      </w:r>
      <w:r w:rsidRPr="00CF24E8">
        <w:rPr>
          <w:rtl/>
        </w:rPr>
        <w:t>לאחריות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הכוללת בממשלה </w:t>
      </w:r>
      <w:r w:rsidR="0084256A">
        <w:rPr>
          <w:rtl/>
        </w:rPr>
        <w:t>–</w:t>
      </w:r>
      <w:r w:rsidRPr="00CF24E8">
        <w:rPr>
          <w:rtl/>
        </w:rPr>
        <w:t xml:space="preserve"> אני מאשים בזה את הממשלה, את ראש הממשלה ואת שר הביטחון</w:t>
      </w:r>
      <w:r w:rsidR="0084256A">
        <w:rPr>
          <w:rtl/>
        </w:rPr>
        <w:t xml:space="preserve"> </w:t>
      </w:r>
      <w:r w:rsidRPr="00CF24E8">
        <w:rPr>
          <w:rtl/>
        </w:rPr>
        <w:t>בהתחמקות</w:t>
      </w:r>
      <w:r w:rsidR="0084256A">
        <w:rPr>
          <w:rtl/>
        </w:rPr>
        <w:t xml:space="preserve"> </w:t>
      </w:r>
      <w:r w:rsidRPr="00CF24E8">
        <w:rPr>
          <w:rtl/>
        </w:rPr>
        <w:t>מלהיכנס לנושא הזה לכל עומקו, לבדוק אותו, להעמיק בו ולהסיק את המסקנות</w:t>
      </w:r>
      <w:r w:rsidR="0084256A">
        <w:rPr>
          <w:rtl/>
        </w:rPr>
        <w:t xml:space="preserve"> </w:t>
      </w:r>
      <w:r w:rsidRPr="00CF24E8">
        <w:rPr>
          <w:rtl/>
        </w:rPr>
        <w:t>הראויות.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י' עזרן: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עובדיה עלי,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עובדיה עלי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</w:t>
      </w:r>
      <w:r w:rsidR="0084256A">
        <w:rPr>
          <w:rtl/>
        </w:rPr>
        <w:t xml:space="preserve"> </w:t>
      </w:r>
      <w:r w:rsidRPr="00CF24E8">
        <w:rPr>
          <w:rtl/>
        </w:rPr>
        <w:t>נכבדה,</w:t>
      </w:r>
      <w:r w:rsidR="0084256A">
        <w:rPr>
          <w:rtl/>
        </w:rPr>
        <w:t xml:space="preserve"> </w:t>
      </w:r>
      <w:r w:rsidRPr="00CF24E8">
        <w:rPr>
          <w:rtl/>
        </w:rPr>
        <w:t>ראשית</w:t>
      </w:r>
      <w:r w:rsidR="0084256A">
        <w:rPr>
          <w:rtl/>
        </w:rPr>
        <w:t xml:space="preserve"> </w:t>
      </w:r>
      <w:r w:rsidRPr="00CF24E8">
        <w:rPr>
          <w:rtl/>
        </w:rPr>
        <w:t>הריני</w:t>
      </w:r>
      <w:r w:rsidR="0084256A">
        <w:rPr>
          <w:rtl/>
        </w:rPr>
        <w:t xml:space="preserve"> </w:t>
      </w:r>
      <w:r w:rsidRPr="00CF24E8">
        <w:rPr>
          <w:rtl/>
        </w:rPr>
        <w:t>מבקש לשלוח את תנחומי הכנים</w:t>
      </w:r>
      <w:r w:rsidR="0084256A">
        <w:rPr>
          <w:rtl/>
        </w:rPr>
        <w:t xml:space="preserve"> </w:t>
      </w:r>
      <w:r w:rsidRPr="00CF24E8">
        <w:rPr>
          <w:rtl/>
        </w:rPr>
        <w:t>ומעומק</w:t>
      </w:r>
      <w:r w:rsidR="0084256A">
        <w:rPr>
          <w:rtl/>
        </w:rPr>
        <w:t xml:space="preserve"> </w:t>
      </w:r>
      <w:r w:rsidRPr="00CF24E8">
        <w:rPr>
          <w:rtl/>
        </w:rPr>
        <w:t>הלב</w:t>
      </w:r>
      <w:r w:rsidR="0084256A">
        <w:rPr>
          <w:rtl/>
        </w:rPr>
        <w:t xml:space="preserve"> </w:t>
      </w:r>
      <w:r w:rsidRPr="00CF24E8">
        <w:rPr>
          <w:rtl/>
        </w:rPr>
        <w:t>למשפחת</w:t>
      </w:r>
      <w:r w:rsidR="0084256A">
        <w:rPr>
          <w:rtl/>
        </w:rPr>
        <w:t xml:space="preserve"> </w:t>
      </w:r>
      <w:r w:rsidRPr="00CF24E8">
        <w:rPr>
          <w:rtl/>
        </w:rPr>
        <w:t>שלומי</w:t>
      </w:r>
      <w:r w:rsidR="0084256A">
        <w:rPr>
          <w:rtl/>
        </w:rPr>
        <w:t xml:space="preserve"> </w:t>
      </w:r>
      <w:r w:rsidRPr="00CF24E8">
        <w:rPr>
          <w:rtl/>
        </w:rPr>
        <w:t>ולמשפחת</w:t>
      </w:r>
      <w:r w:rsidR="0084256A">
        <w:rPr>
          <w:rtl/>
        </w:rPr>
        <w:t xml:space="preserve"> </w:t>
      </w:r>
      <w:r w:rsidRPr="00CF24E8">
        <w:rPr>
          <w:rtl/>
        </w:rPr>
        <w:t>בנימין</w:t>
      </w:r>
      <w:r w:rsidR="0084256A">
        <w:rPr>
          <w:rtl/>
        </w:rPr>
        <w:t xml:space="preserve"> </w:t>
      </w:r>
      <w:r w:rsidRPr="00CF24E8">
        <w:rPr>
          <w:rtl/>
        </w:rPr>
        <w:t>במות</w:t>
      </w:r>
      <w:r w:rsidR="0084256A">
        <w:rPr>
          <w:rtl/>
        </w:rPr>
        <w:t xml:space="preserve"> </w:t>
      </w:r>
      <w:r w:rsidRPr="00CF24E8">
        <w:rPr>
          <w:rtl/>
        </w:rPr>
        <w:t>יקיריהן,</w:t>
      </w:r>
      <w:r w:rsidR="0084256A">
        <w:rPr>
          <w:rtl/>
        </w:rPr>
        <w:t xml:space="preserve"> </w:t>
      </w:r>
      <w:r w:rsidRPr="00CF24E8">
        <w:rPr>
          <w:rtl/>
        </w:rPr>
        <w:t>יקירינו ואהובינו,</w:t>
      </w:r>
      <w:r w:rsidR="0084256A">
        <w:rPr>
          <w:rtl/>
        </w:rPr>
        <w:t xml:space="preserve"> </w:t>
      </w:r>
      <w:r w:rsidRPr="00CF24E8">
        <w:rPr>
          <w:rtl/>
        </w:rPr>
        <w:t>סגן</w:t>
      </w:r>
      <w:r w:rsidR="0084256A">
        <w:rPr>
          <w:rtl/>
        </w:rPr>
        <w:t>-</w:t>
      </w:r>
      <w:r w:rsidRPr="00CF24E8">
        <w:rPr>
          <w:rtl/>
        </w:rPr>
        <w:t>אלוף רוני שלומי וסגן יובל בנימין. כולנו חשים שאלה היו בנינו, שהרי אין כמעט</w:t>
      </w:r>
      <w:r w:rsidR="0084256A">
        <w:rPr>
          <w:rtl/>
        </w:rPr>
        <w:t xml:space="preserve"> </w:t>
      </w:r>
      <w:r w:rsidRPr="00CF24E8">
        <w:rPr>
          <w:rtl/>
        </w:rPr>
        <w:t>משפחה בישראל שאין לה בן או בת, אח או אחות בצה"ל, ושעתן הקשה של משפחות ששכלו את</w:t>
      </w:r>
      <w:r w:rsidR="0084256A">
        <w:rPr>
          <w:rtl/>
        </w:rPr>
        <w:t xml:space="preserve"> </w:t>
      </w:r>
      <w:r w:rsidRPr="00CF24E8">
        <w:rPr>
          <w:rtl/>
        </w:rPr>
        <w:t>יקיריהן היא גם שעתנו הקשה.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היושב</w:t>
      </w:r>
      <w:r w:rsidR="0084256A">
        <w:rPr>
          <w:rtl/>
        </w:rPr>
        <w:t>-</w:t>
      </w:r>
      <w:r w:rsidRPr="00CF24E8">
        <w:rPr>
          <w:rtl/>
        </w:rPr>
        <w:t>ראש, גם אם נכונים לחלוטין דבריו של ראש הממשלה, שאין חיל אוויר</w:t>
      </w:r>
      <w:r w:rsidR="0084256A">
        <w:rPr>
          <w:rtl/>
        </w:rPr>
        <w:t xml:space="preserve"> </w:t>
      </w:r>
      <w:r w:rsidRPr="00CF24E8">
        <w:rPr>
          <w:rtl/>
        </w:rPr>
        <w:t>בעולם</w:t>
      </w:r>
      <w:r w:rsidR="0084256A">
        <w:rPr>
          <w:rtl/>
        </w:rPr>
        <w:t xml:space="preserve"> </w:t>
      </w:r>
      <w:r w:rsidRPr="00CF24E8">
        <w:rPr>
          <w:rtl/>
        </w:rPr>
        <w:t>שאין בו תאונות, והדבר נכון עובדתית, אין זה אומר שאנחנו צריכים להשלים עם</w:t>
      </w:r>
      <w:r w:rsidR="0084256A">
        <w:rPr>
          <w:rtl/>
        </w:rPr>
        <w:t xml:space="preserve"> </w:t>
      </w:r>
      <w:r w:rsidRPr="00CF24E8">
        <w:rPr>
          <w:rtl/>
        </w:rPr>
        <w:t>מצב</w:t>
      </w:r>
      <w:r w:rsidR="0084256A">
        <w:rPr>
          <w:rtl/>
        </w:rPr>
        <w:t xml:space="preserve"> </w:t>
      </w:r>
      <w:r w:rsidRPr="00CF24E8">
        <w:rPr>
          <w:rtl/>
        </w:rPr>
        <w:t>זה. אמירות כאלה של ראש הממשלה אין בהן כדי לצמצם את התאונות בצה"ל, שלצערנו</w:t>
      </w:r>
      <w:r w:rsidR="0084256A">
        <w:rPr>
          <w:rtl/>
        </w:rPr>
        <w:t xml:space="preserve"> </w:t>
      </w:r>
      <w:r w:rsidRPr="00CF24E8">
        <w:rPr>
          <w:rtl/>
        </w:rPr>
        <w:t>הרב הן הולכות ומתרבות.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הסטטיסטיקה,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יודעת</w:t>
      </w:r>
      <w:r w:rsidR="0084256A">
        <w:rPr>
          <w:rtl/>
        </w:rPr>
        <w:t xml:space="preserve"> </w:t>
      </w:r>
      <w:r w:rsidRPr="00CF24E8">
        <w:rPr>
          <w:rtl/>
        </w:rPr>
        <w:t>לספר</w:t>
      </w:r>
      <w:r w:rsidR="0084256A">
        <w:rPr>
          <w:rtl/>
        </w:rPr>
        <w:t xml:space="preserve"> </w:t>
      </w:r>
      <w:r w:rsidRPr="00CF24E8">
        <w:rPr>
          <w:rtl/>
        </w:rPr>
        <w:t>על 20 הרוגים מאז 1980 כתוצאה</w:t>
      </w:r>
      <w:r w:rsidR="0084256A">
        <w:rPr>
          <w:rtl/>
        </w:rPr>
        <w:t xml:space="preserve"> </w:t>
      </w:r>
      <w:r w:rsidRPr="00CF24E8">
        <w:rPr>
          <w:rtl/>
        </w:rPr>
        <w:t>מתאונות</w:t>
      </w:r>
      <w:r w:rsidR="0084256A">
        <w:rPr>
          <w:rtl/>
        </w:rPr>
        <w:t xml:space="preserve"> </w:t>
      </w:r>
      <w:r w:rsidRPr="00CF24E8">
        <w:rPr>
          <w:rtl/>
        </w:rPr>
        <w:t>בחיל</w:t>
      </w:r>
      <w:r w:rsidR="0084256A">
        <w:rPr>
          <w:rtl/>
        </w:rPr>
        <w:t xml:space="preserve"> </w:t>
      </w:r>
      <w:r w:rsidRPr="00CF24E8">
        <w:rPr>
          <w:rtl/>
        </w:rPr>
        <w:t>האוויר,</w:t>
      </w:r>
      <w:r w:rsidR="0084256A">
        <w:rPr>
          <w:rtl/>
        </w:rPr>
        <w:t xml:space="preserve"> </w:t>
      </w:r>
      <w:r w:rsidRPr="00CF24E8">
        <w:rPr>
          <w:rtl/>
        </w:rPr>
        <w:t>ובתוך</w:t>
      </w:r>
      <w:r w:rsidR="0084256A">
        <w:rPr>
          <w:rtl/>
        </w:rPr>
        <w:t xml:space="preserve"> </w:t>
      </w:r>
      <w:r w:rsidRPr="00CF24E8">
        <w:rPr>
          <w:rtl/>
        </w:rPr>
        <w:t>אלה</w:t>
      </w:r>
      <w:r w:rsidR="0084256A">
        <w:rPr>
          <w:rtl/>
        </w:rPr>
        <w:t xml:space="preserve"> </w:t>
      </w:r>
      <w:r w:rsidRPr="00CF24E8">
        <w:rPr>
          <w:rtl/>
        </w:rPr>
        <w:t>אנשי</w:t>
      </w:r>
      <w:r w:rsidR="0084256A">
        <w:rPr>
          <w:rtl/>
        </w:rPr>
        <w:t xml:space="preserve"> </w:t>
      </w:r>
      <w:r w:rsidRPr="00CF24E8">
        <w:rPr>
          <w:rtl/>
        </w:rPr>
        <w:t>צוות אוויר ולוחמי כוחות היבשה שנפגעו</w:t>
      </w:r>
      <w:r w:rsidR="0084256A">
        <w:rPr>
          <w:rtl/>
        </w:rPr>
        <w:t xml:space="preserve"> </w:t>
      </w:r>
      <w:r w:rsidRPr="00CF24E8">
        <w:rPr>
          <w:rtl/>
        </w:rPr>
        <w:t>כתוצאה</w:t>
      </w:r>
      <w:r w:rsidR="0084256A">
        <w:rPr>
          <w:rtl/>
        </w:rPr>
        <w:t xml:space="preserve"> </w:t>
      </w:r>
      <w:r w:rsidRPr="00CF24E8">
        <w:rPr>
          <w:rtl/>
        </w:rPr>
        <w:t>מתאונות אלו. הבדיקות שנעשו מורות, שחלק מתאונות אלה ניתן היה למנוע אילו</w:t>
      </w:r>
      <w:r w:rsidR="0084256A">
        <w:rPr>
          <w:rtl/>
        </w:rPr>
        <w:t xml:space="preserve"> </w:t>
      </w:r>
      <w:r w:rsidRPr="00CF24E8">
        <w:rPr>
          <w:rtl/>
        </w:rPr>
        <w:t>הקפידו המעורבים על נהלים ועל כללי הבטיחות המתבקשים.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י' עזרן: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סליחה, למה אתה מתכוון "המעורבים"?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עובדיה עלי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מתכוון</w:t>
      </w:r>
      <w:r w:rsidR="0084256A">
        <w:rPr>
          <w:rtl/>
        </w:rPr>
        <w:t xml:space="preserve"> </w:t>
      </w:r>
      <w:r w:rsidRPr="00CF24E8">
        <w:rPr>
          <w:rtl/>
        </w:rPr>
        <w:t>למפקדים בחיל האוויר, וגם לאלה שהיו מעורבים בתאונות עצמן.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אחת תאונות קורות בשל חוסר משמעת בצה"ל.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התאונה</w:t>
      </w:r>
      <w:r w:rsidR="0084256A">
        <w:rPr>
          <w:rtl/>
        </w:rPr>
        <w:t xml:space="preserve"> </w:t>
      </w:r>
      <w:r w:rsidRPr="00CF24E8">
        <w:rPr>
          <w:rtl/>
        </w:rPr>
        <w:t>הזאת,</w:t>
      </w:r>
      <w:r w:rsidR="0084256A">
        <w:rPr>
          <w:rtl/>
        </w:rPr>
        <w:t xml:space="preserve"> </w:t>
      </w:r>
      <w:r w:rsidRPr="00CF24E8">
        <w:rPr>
          <w:rtl/>
        </w:rPr>
        <w:t>שבה נספו רוני ויובל, טרם נחקרה ואין אנו יודעים את סיבותיה,</w:t>
      </w:r>
      <w:r w:rsidR="0084256A">
        <w:rPr>
          <w:rtl/>
        </w:rPr>
        <w:t xml:space="preserve"> </w:t>
      </w:r>
      <w:r w:rsidRPr="00CF24E8">
        <w:rPr>
          <w:rtl/>
        </w:rPr>
        <w:t>אך</w:t>
      </w:r>
      <w:r w:rsidR="0084256A">
        <w:rPr>
          <w:rtl/>
        </w:rPr>
        <w:t xml:space="preserve"> </w:t>
      </w:r>
      <w:r w:rsidRPr="00CF24E8">
        <w:rPr>
          <w:rtl/>
        </w:rPr>
        <w:t>לדידי היא מדליקה נורה אדומה בשל קרבתה הרבה בלוח הזמנים לתאונה שקדמה לה וגם</w:t>
      </w:r>
      <w:r w:rsidR="0084256A">
        <w:rPr>
          <w:rtl/>
        </w:rPr>
        <w:t xml:space="preserve"> </w:t>
      </w:r>
      <w:r w:rsidRPr="00CF24E8">
        <w:rPr>
          <w:rtl/>
        </w:rPr>
        <w:t>בה</w:t>
      </w:r>
      <w:r w:rsidR="0084256A">
        <w:rPr>
          <w:rtl/>
        </w:rPr>
        <w:t xml:space="preserve"> </w:t>
      </w:r>
      <w:r w:rsidRPr="00CF24E8">
        <w:rPr>
          <w:rtl/>
        </w:rPr>
        <w:t>היתה</w:t>
      </w:r>
      <w:r w:rsidR="0084256A">
        <w:rPr>
          <w:rtl/>
        </w:rPr>
        <w:t xml:space="preserve"> </w:t>
      </w:r>
      <w:r w:rsidRPr="00CF24E8">
        <w:rPr>
          <w:rtl/>
        </w:rPr>
        <w:t>התנגשות</w:t>
      </w:r>
      <w:r w:rsidR="0084256A">
        <w:rPr>
          <w:rtl/>
        </w:rPr>
        <w:t xml:space="preserve"> </w:t>
      </w:r>
      <w:r w:rsidRPr="00CF24E8">
        <w:rPr>
          <w:rtl/>
        </w:rPr>
        <w:t>בין</w:t>
      </w:r>
      <w:r w:rsidR="0084256A">
        <w:rPr>
          <w:rtl/>
        </w:rPr>
        <w:t xml:space="preserve"> </w:t>
      </w:r>
      <w:r w:rsidRPr="00CF24E8">
        <w:rPr>
          <w:rtl/>
        </w:rPr>
        <w:t>שני</w:t>
      </w:r>
      <w:r w:rsidR="0084256A">
        <w:rPr>
          <w:rtl/>
        </w:rPr>
        <w:t xml:space="preserve"> </w:t>
      </w:r>
      <w:r w:rsidRPr="00CF24E8">
        <w:rPr>
          <w:rtl/>
        </w:rPr>
        <w:t>מטוסי 16</w:t>
      </w:r>
      <w:r w:rsidR="0084256A">
        <w:rPr>
          <w:rtl/>
        </w:rPr>
        <w:t>-</w:t>
      </w:r>
      <w:r w:rsidRPr="00CF24E8">
        <w:t>F</w:t>
      </w:r>
      <w:r w:rsidRPr="00CF24E8">
        <w:rPr>
          <w:rtl/>
        </w:rPr>
        <w:t>, אשר אירעה בינואר שנה זו.</w:t>
      </w:r>
      <w:r w:rsidR="0084256A">
        <w:rPr>
          <w:rtl/>
        </w:rPr>
        <w:t xml:space="preserve"> </w:t>
      </w:r>
      <w:r w:rsidRPr="00CF24E8">
        <w:rPr>
          <w:rtl/>
        </w:rPr>
        <w:t>יכול להיות</w:t>
      </w:r>
      <w:r w:rsidR="0084256A">
        <w:rPr>
          <w:rtl/>
        </w:rPr>
        <w:t xml:space="preserve"> </w:t>
      </w:r>
      <w:r w:rsidRPr="00CF24E8">
        <w:rPr>
          <w:rtl/>
        </w:rPr>
        <w:t>שיטענו,</w:t>
      </w:r>
      <w:r w:rsidR="0084256A">
        <w:rPr>
          <w:rtl/>
        </w:rPr>
        <w:t xml:space="preserve"> </w:t>
      </w:r>
      <w:r w:rsidRPr="00CF24E8">
        <w:rPr>
          <w:rtl/>
        </w:rPr>
        <w:t>בצדק,</w:t>
      </w:r>
      <w:r w:rsidR="0084256A">
        <w:rPr>
          <w:rtl/>
        </w:rPr>
        <w:t xml:space="preserve"> </w:t>
      </w:r>
      <w:r w:rsidRPr="00CF24E8">
        <w:rPr>
          <w:rtl/>
        </w:rPr>
        <w:t>שאין</w:t>
      </w:r>
      <w:r w:rsidR="0084256A">
        <w:rPr>
          <w:rtl/>
        </w:rPr>
        <w:t xml:space="preserve"> </w:t>
      </w:r>
      <w:r w:rsidRPr="00CF24E8">
        <w:rPr>
          <w:rtl/>
        </w:rPr>
        <w:t>קשר</w:t>
      </w:r>
      <w:r w:rsidR="0084256A">
        <w:rPr>
          <w:rtl/>
        </w:rPr>
        <w:t xml:space="preserve"> </w:t>
      </w:r>
      <w:r w:rsidRPr="00CF24E8">
        <w:rPr>
          <w:rtl/>
        </w:rPr>
        <w:t>בין שתי התאונות, שכל אחת היא תאונה נפרדת, אך כאמור,</w:t>
      </w:r>
      <w:r w:rsidR="0084256A">
        <w:rPr>
          <w:rtl/>
        </w:rPr>
        <w:t xml:space="preserve"> </w:t>
      </w:r>
      <w:r w:rsidRPr="00CF24E8">
        <w:rPr>
          <w:rtl/>
        </w:rPr>
        <w:t>לדידי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דבר</w:t>
      </w:r>
      <w:r w:rsidR="0084256A">
        <w:rPr>
          <w:rtl/>
        </w:rPr>
        <w:t xml:space="preserve"> </w:t>
      </w:r>
      <w:r w:rsidRPr="00CF24E8">
        <w:rPr>
          <w:rtl/>
        </w:rPr>
        <w:t>שמחייב בדיקה יסודית, שתענה על כל השאלות שצצות, ובהן השאלה מדוע</w:t>
      </w:r>
      <w:r w:rsidR="0084256A">
        <w:rPr>
          <w:rtl/>
        </w:rPr>
        <w:t xml:space="preserve"> </w:t>
      </w:r>
      <w:r w:rsidRPr="00CF24E8">
        <w:rPr>
          <w:rtl/>
        </w:rPr>
        <w:t>הגורם</w:t>
      </w:r>
      <w:r w:rsidR="0084256A">
        <w:rPr>
          <w:rtl/>
        </w:rPr>
        <w:t xml:space="preserve"> </w:t>
      </w:r>
      <w:r w:rsidRPr="00CF24E8">
        <w:rPr>
          <w:rtl/>
        </w:rPr>
        <w:t>האנושי,</w:t>
      </w:r>
      <w:r w:rsidR="0084256A">
        <w:rPr>
          <w:rtl/>
        </w:rPr>
        <w:t xml:space="preserve"> </w:t>
      </w:r>
      <w:r w:rsidRPr="00CF24E8">
        <w:rPr>
          <w:rtl/>
        </w:rPr>
        <w:t>וליתר דיוק הטעויות של הגורם האנושי הופכות למרכיב מרכזי בתאונות</w:t>
      </w:r>
      <w:r w:rsidR="0084256A">
        <w:rPr>
          <w:rtl/>
        </w:rPr>
        <w:t xml:space="preserve"> </w:t>
      </w:r>
      <w:r w:rsidRPr="00CF24E8">
        <w:rPr>
          <w:rtl/>
        </w:rPr>
        <w:t>בחיל</w:t>
      </w:r>
      <w:r w:rsidR="0084256A">
        <w:rPr>
          <w:rtl/>
        </w:rPr>
        <w:t xml:space="preserve"> </w:t>
      </w:r>
      <w:r w:rsidRPr="00CF24E8">
        <w:rPr>
          <w:rtl/>
        </w:rPr>
        <w:t>האוויר.</w:t>
      </w:r>
      <w:r w:rsidR="0084256A">
        <w:rPr>
          <w:rtl/>
        </w:rPr>
        <w:t xml:space="preserve"> </w:t>
      </w:r>
      <w:r w:rsidRPr="00CF24E8">
        <w:rPr>
          <w:rtl/>
        </w:rPr>
        <w:t>האם זה בשל אי</w:t>
      </w:r>
      <w:r w:rsidR="0084256A">
        <w:rPr>
          <w:rtl/>
        </w:rPr>
        <w:t>-</w:t>
      </w:r>
      <w:r w:rsidRPr="00CF24E8">
        <w:rPr>
          <w:rtl/>
        </w:rPr>
        <w:t>הקפדה על נהלים וכללי בטיחות? אולי חס וחלילה בגלל</w:t>
      </w:r>
      <w:r w:rsidR="0084256A">
        <w:rPr>
          <w:rtl/>
        </w:rPr>
        <w:t xml:space="preserve"> </w:t>
      </w:r>
      <w:r w:rsidRPr="00CF24E8">
        <w:rPr>
          <w:rtl/>
        </w:rPr>
        <w:t>תחושת</w:t>
      </w:r>
      <w:r w:rsidR="0084256A">
        <w:rPr>
          <w:rtl/>
        </w:rPr>
        <w:t xml:space="preserve"> </w:t>
      </w:r>
      <w:r w:rsidRPr="00CF24E8">
        <w:rPr>
          <w:rtl/>
        </w:rPr>
        <w:t>חופש</w:t>
      </w:r>
      <w:r w:rsidR="0084256A">
        <w:rPr>
          <w:rtl/>
        </w:rPr>
        <w:t xml:space="preserve"> </w:t>
      </w:r>
      <w:r w:rsidRPr="00CF24E8">
        <w:rPr>
          <w:rtl/>
        </w:rPr>
        <w:t>יתירה</w:t>
      </w:r>
      <w:r w:rsidR="0084256A">
        <w:rPr>
          <w:rtl/>
        </w:rPr>
        <w:t xml:space="preserve"> </w:t>
      </w:r>
      <w:r w:rsidRPr="00CF24E8">
        <w:rPr>
          <w:rtl/>
        </w:rPr>
        <w:t>שפשטה</w:t>
      </w:r>
      <w:r w:rsidR="0084256A">
        <w:rPr>
          <w:rtl/>
        </w:rPr>
        <w:t xml:space="preserve"> </w:t>
      </w:r>
      <w:r w:rsidRPr="00CF24E8">
        <w:rPr>
          <w:rtl/>
        </w:rPr>
        <w:t>בחיל;</w:t>
      </w:r>
      <w:r w:rsidR="0084256A">
        <w:rPr>
          <w:rtl/>
        </w:rPr>
        <w:t xml:space="preserve"> </w:t>
      </w:r>
      <w:r w:rsidRPr="00CF24E8">
        <w:rPr>
          <w:rtl/>
        </w:rPr>
        <w:t>ואולי צריכה להיבדק הזיקה בין מה שמשדרים שרים</w:t>
      </w:r>
      <w:r w:rsidR="0084256A">
        <w:rPr>
          <w:rtl/>
        </w:rPr>
        <w:t xml:space="preserve"> </w:t>
      </w:r>
      <w:r w:rsidRPr="00CF24E8">
        <w:rPr>
          <w:rtl/>
        </w:rPr>
        <w:t>הוזים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מזרח תיכון חדש לבין מה שקורה בצה"ל. אם מישהו חושב שאלה דברים רחוקים</w:t>
      </w:r>
      <w:r w:rsidR="0084256A">
        <w:rPr>
          <w:rtl/>
        </w:rPr>
        <w:t xml:space="preserve"> </w:t>
      </w:r>
      <w:r w:rsidRPr="00CF24E8">
        <w:rPr>
          <w:rtl/>
        </w:rPr>
        <w:t>ומנותקים, הרי הוא בר</w:t>
      </w:r>
      <w:r w:rsidR="0084256A">
        <w:rPr>
          <w:rtl/>
        </w:rPr>
        <w:t>-</w:t>
      </w:r>
      <w:r w:rsidRPr="00CF24E8">
        <w:rPr>
          <w:rtl/>
        </w:rPr>
        <w:t>פלוגתא שלי.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חיל</w:t>
      </w:r>
      <w:r w:rsidR="0084256A">
        <w:rPr>
          <w:rtl/>
        </w:rPr>
        <w:t xml:space="preserve"> </w:t>
      </w:r>
      <w:r w:rsidRPr="00CF24E8">
        <w:rPr>
          <w:rtl/>
        </w:rPr>
        <w:t>האוויר</w:t>
      </w:r>
      <w:r w:rsidR="0084256A">
        <w:rPr>
          <w:rtl/>
        </w:rPr>
        <w:t xml:space="preserve"> </w:t>
      </w:r>
      <w:r w:rsidRPr="00CF24E8">
        <w:rPr>
          <w:rtl/>
        </w:rPr>
        <w:t>שלנו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הטוב בעולם, ואין הדברים נאמרים</w:t>
      </w:r>
      <w:r w:rsidR="0084256A">
        <w:rPr>
          <w:rtl/>
        </w:rPr>
        <w:t xml:space="preserve"> </w:t>
      </w:r>
      <w:r w:rsidRPr="00CF24E8">
        <w:rPr>
          <w:rtl/>
        </w:rPr>
        <w:t>לתפארת המליצה. הוא הטוב בעולם.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מי קבע את זה?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עובדיה עלי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אומר את מה שאני חושב על סמך המידע שבידי ועל סמך ניסיון העבר שלנו, ועל</w:t>
      </w:r>
      <w:r w:rsidR="0084256A">
        <w:rPr>
          <w:rtl/>
        </w:rPr>
        <w:t xml:space="preserve"> </w:t>
      </w:r>
      <w:r w:rsidRPr="00CF24E8">
        <w:rPr>
          <w:rtl/>
        </w:rPr>
        <w:t>סמך</w:t>
      </w:r>
      <w:r w:rsidR="0084256A">
        <w:rPr>
          <w:rtl/>
        </w:rPr>
        <w:t xml:space="preserve"> </w:t>
      </w:r>
      <w:r w:rsidRPr="00CF24E8">
        <w:rPr>
          <w:rtl/>
        </w:rPr>
        <w:t>בדיקות</w:t>
      </w:r>
      <w:r w:rsidR="0084256A">
        <w:rPr>
          <w:rtl/>
        </w:rPr>
        <w:t xml:space="preserve"> </w:t>
      </w:r>
      <w:r w:rsidRPr="00CF24E8">
        <w:rPr>
          <w:rtl/>
        </w:rPr>
        <w:t>וידע שמצוי בידי, ואני חושב שאני יודע. אם אני אומר את זה, אני אומר</w:t>
      </w:r>
      <w:r w:rsidR="0084256A">
        <w:rPr>
          <w:rtl/>
        </w:rPr>
        <w:t xml:space="preserve"> </w:t>
      </w:r>
      <w:r w:rsidRPr="00CF24E8">
        <w:rPr>
          <w:rtl/>
        </w:rPr>
        <w:t>את זה בצורה החלטית: יש לנו חיל האוויר הטוב בעולם.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עכשיו אתה מדבר כמו רבין.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עובדיה עלי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גוטמן,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מביע</w:t>
      </w:r>
      <w:r w:rsidR="0084256A">
        <w:rPr>
          <w:rtl/>
        </w:rPr>
        <w:t xml:space="preserve"> </w:t>
      </w:r>
      <w:r w:rsidRPr="00CF24E8">
        <w:rPr>
          <w:rtl/>
        </w:rPr>
        <w:t>את דעתך. אתה תעמוד אחר כך כאן ותאמר את</w:t>
      </w:r>
      <w:r w:rsidR="0084256A">
        <w:rPr>
          <w:rtl/>
        </w:rPr>
        <w:t xml:space="preserve"> </w:t>
      </w:r>
      <w:r w:rsidRPr="00CF24E8">
        <w:rPr>
          <w:rtl/>
        </w:rPr>
        <w:t>דעתך. אין בלבי עליו.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י' עזרן: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כבוד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הנכבד,</w:t>
      </w:r>
      <w:r w:rsidR="0084256A">
        <w:rPr>
          <w:rtl/>
        </w:rPr>
        <w:t xml:space="preserve"> </w:t>
      </w:r>
      <w:r w:rsidRPr="00CF24E8">
        <w:rPr>
          <w:rtl/>
        </w:rPr>
        <w:t>אנשים</w:t>
      </w:r>
      <w:r w:rsidR="0084256A">
        <w:rPr>
          <w:rtl/>
        </w:rPr>
        <w:t xml:space="preserve"> </w:t>
      </w:r>
      <w:r w:rsidRPr="00CF24E8">
        <w:rPr>
          <w:rtl/>
        </w:rPr>
        <w:t>מחוץ</w:t>
      </w:r>
      <w:r w:rsidR="0084256A">
        <w:rPr>
          <w:rtl/>
        </w:rPr>
        <w:t>-</w:t>
      </w:r>
      <w:r w:rsidRPr="00CF24E8">
        <w:rPr>
          <w:rtl/>
        </w:rPr>
        <w:t>לארץ</w:t>
      </w:r>
      <w:r w:rsidR="0084256A">
        <w:rPr>
          <w:rtl/>
        </w:rPr>
        <w:t xml:space="preserve"> </w:t>
      </w:r>
      <w:r w:rsidRPr="00CF24E8">
        <w:rPr>
          <w:rtl/>
        </w:rPr>
        <w:t>אמרו את זה. שמעתי את זה. ראשי</w:t>
      </w:r>
      <w:r w:rsidR="0084256A">
        <w:rPr>
          <w:rtl/>
        </w:rPr>
        <w:t xml:space="preserve"> </w:t>
      </w:r>
      <w:r w:rsidRPr="00CF24E8">
        <w:rPr>
          <w:rtl/>
        </w:rPr>
        <w:t>ממשלות.</w:t>
      </w:r>
      <w:r w:rsidR="0084256A">
        <w:rPr>
          <w:rtl/>
        </w:rPr>
        <w:t xml:space="preserve"> </w:t>
      </w:r>
      <w:r w:rsidRPr="00CF24E8">
        <w:rPr>
          <w:rtl/>
        </w:rPr>
        <w:t>אבל, אולי אדוני מתכוון גם בעיקר לטייסים הטובים ביותר, ובזה אף אחד לא</w:t>
      </w:r>
      <w:r w:rsidR="0084256A">
        <w:rPr>
          <w:rtl/>
        </w:rPr>
        <w:t xml:space="preserve"> </w:t>
      </w:r>
      <w:r w:rsidRPr="00CF24E8">
        <w:rPr>
          <w:rtl/>
        </w:rPr>
        <w:t>יכול לחלוק עליך.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עובדיה עלי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לנו חיל האוויר הטוב בעולם, ומובן שהגורם האנושי הוא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המרכיב המרכזי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י' עזרן: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נכון.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עובדיה עלי (הליכוד):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ולא אחת הטייס חשוב מהמכונה.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רבותי, אם נסתפק באמירות כאלה ולא נקפיד על נהלים ועל משמעת, זה לא יהיה כך.</w:t>
      </w:r>
      <w:r w:rsidR="0084256A">
        <w:rPr>
          <w:rtl/>
        </w:rPr>
        <w:t xml:space="preserve"> </w:t>
      </w:r>
      <w:r w:rsidRPr="00CF24E8">
        <w:rPr>
          <w:rtl/>
        </w:rPr>
        <w:t>דווקא</w:t>
      </w:r>
      <w:r w:rsidR="0084256A">
        <w:rPr>
          <w:rtl/>
        </w:rPr>
        <w:t xml:space="preserve"> </w:t>
      </w:r>
      <w:r w:rsidRPr="00CF24E8">
        <w:rPr>
          <w:rtl/>
        </w:rPr>
        <w:t>משום שאנו מצווים לשמור שהוא יהיה כזה גם ב</w:t>
      </w:r>
      <w:r w:rsidR="0084256A">
        <w:rPr>
          <w:rtl/>
        </w:rPr>
        <w:t>-</w:t>
      </w:r>
      <w:r w:rsidRPr="00CF24E8">
        <w:rPr>
          <w:rtl/>
        </w:rPr>
        <w:t>100 השנים הקרובות, צריך לבדוק</w:t>
      </w:r>
      <w:r w:rsidR="0084256A">
        <w:rPr>
          <w:rtl/>
        </w:rPr>
        <w:t xml:space="preserve"> </w:t>
      </w:r>
      <w:r w:rsidRPr="00CF24E8">
        <w:rPr>
          <w:rtl/>
        </w:rPr>
        <w:t>את סיבותיה של התאונה הזו, להגיע למסקנות ולהפיק לקחים, על מנת למנוע תאונות מעין</w:t>
      </w:r>
      <w:r w:rsidR="0084256A">
        <w:rPr>
          <w:rtl/>
        </w:rPr>
        <w:t xml:space="preserve"> </w:t>
      </w:r>
      <w:r w:rsidRPr="00CF24E8">
        <w:rPr>
          <w:rtl/>
        </w:rPr>
        <w:t>אלו בעתיד.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חיל</w:t>
      </w:r>
      <w:r w:rsidR="0084256A">
        <w:rPr>
          <w:rtl/>
        </w:rPr>
        <w:t xml:space="preserve"> </w:t>
      </w:r>
      <w:r w:rsidRPr="00CF24E8">
        <w:rPr>
          <w:rtl/>
        </w:rPr>
        <w:t>האוויר</w:t>
      </w:r>
      <w:r w:rsidR="0084256A">
        <w:rPr>
          <w:rtl/>
        </w:rPr>
        <w:t xml:space="preserve"> </w:t>
      </w:r>
      <w:r w:rsidRPr="00CF24E8">
        <w:rPr>
          <w:rtl/>
        </w:rPr>
        <w:t>הישראלי,</w:t>
      </w:r>
      <w:r w:rsidR="0084256A">
        <w:rPr>
          <w:rtl/>
        </w:rPr>
        <w:t xml:space="preserve"> </w:t>
      </w:r>
      <w:r w:rsidRPr="00CF24E8">
        <w:rPr>
          <w:rtl/>
        </w:rPr>
        <w:t>למרות נפח הפעילות שלו והיקף האימונים שהוא מבצע, לא</w:t>
      </w:r>
      <w:r w:rsidR="0084256A">
        <w:rPr>
          <w:rtl/>
        </w:rPr>
        <w:t xml:space="preserve"> </w:t>
      </w:r>
      <w:r w:rsidRPr="00CF24E8">
        <w:rPr>
          <w:rtl/>
        </w:rPr>
        <w:t>יכול</w:t>
      </w:r>
      <w:r w:rsidR="0084256A">
        <w:rPr>
          <w:rtl/>
        </w:rPr>
        <w:t xml:space="preserve"> </w:t>
      </w:r>
      <w:r w:rsidRPr="00CF24E8">
        <w:rPr>
          <w:rtl/>
        </w:rPr>
        <w:t>להרשות</w:t>
      </w:r>
      <w:r w:rsidR="0084256A">
        <w:rPr>
          <w:rtl/>
        </w:rPr>
        <w:t xml:space="preserve"> </w:t>
      </w:r>
      <w:r w:rsidRPr="00CF24E8">
        <w:rPr>
          <w:rtl/>
        </w:rPr>
        <w:t>לעצמו</w:t>
      </w:r>
      <w:r w:rsidR="0084256A">
        <w:rPr>
          <w:rtl/>
        </w:rPr>
        <w:t xml:space="preserve"> </w:t>
      </w:r>
      <w:r w:rsidRPr="00CF24E8">
        <w:rPr>
          <w:rtl/>
        </w:rPr>
        <w:t>תאונות</w:t>
      </w:r>
      <w:r w:rsidR="0084256A">
        <w:rPr>
          <w:rtl/>
        </w:rPr>
        <w:t xml:space="preserve"> </w:t>
      </w:r>
      <w:r w:rsidRPr="00CF24E8">
        <w:rPr>
          <w:rtl/>
        </w:rPr>
        <w:t>שמרווחי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הזמן ביניהן כה קטנים. הנשיא ויצמן </w:t>
      </w:r>
      <w:r w:rsidR="0084256A">
        <w:rPr>
          <w:rtl/>
        </w:rPr>
        <w:t>–</w:t>
      </w:r>
      <w:r w:rsidRPr="00CF24E8">
        <w:rPr>
          <w:rtl/>
        </w:rPr>
        <w:t xml:space="preserve"> טייס</w:t>
      </w:r>
      <w:r w:rsidR="0084256A">
        <w:rPr>
          <w:rtl/>
        </w:rPr>
        <w:t xml:space="preserve"> </w:t>
      </w:r>
      <w:r w:rsidRPr="00CF24E8">
        <w:rPr>
          <w:rtl/>
        </w:rPr>
        <w:t>מבריק</w:t>
      </w:r>
      <w:r w:rsidR="0084256A">
        <w:rPr>
          <w:rtl/>
        </w:rPr>
        <w:t xml:space="preserve"> </w:t>
      </w:r>
      <w:r w:rsidRPr="00CF24E8">
        <w:rPr>
          <w:rtl/>
        </w:rPr>
        <w:t>בזכות</w:t>
      </w:r>
      <w:r w:rsidR="0084256A">
        <w:rPr>
          <w:rtl/>
        </w:rPr>
        <w:t xml:space="preserve"> </w:t>
      </w:r>
      <w:r w:rsidRPr="00CF24E8">
        <w:rPr>
          <w:rtl/>
        </w:rPr>
        <w:t>עצמו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אמר שחיל האוויר חייב להמשיך ולהתאמן ביום וגם בלילה, והוא</w:t>
      </w:r>
      <w:r w:rsidR="0084256A">
        <w:rPr>
          <w:rtl/>
        </w:rPr>
        <w:t xml:space="preserve"> </w:t>
      </w:r>
      <w:r w:rsidRPr="00CF24E8">
        <w:rPr>
          <w:rtl/>
        </w:rPr>
        <w:t>צודק.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סבור</w:t>
      </w:r>
      <w:r w:rsidR="0084256A">
        <w:rPr>
          <w:rtl/>
        </w:rPr>
        <w:t xml:space="preserve"> </w:t>
      </w:r>
      <w:r w:rsidRPr="00CF24E8">
        <w:rPr>
          <w:rtl/>
        </w:rPr>
        <w:t>שעל</w:t>
      </w:r>
      <w:r w:rsidR="0084256A">
        <w:rPr>
          <w:rtl/>
        </w:rPr>
        <w:t xml:space="preserve"> </w:t>
      </w:r>
      <w:r w:rsidRPr="00CF24E8">
        <w:rPr>
          <w:rtl/>
        </w:rPr>
        <w:t>ממשלת ישראל לדאוג להרחבת החיל הזה, ועלינו לתת לו את כל</w:t>
      </w:r>
      <w:r w:rsidR="0084256A">
        <w:rPr>
          <w:rtl/>
        </w:rPr>
        <w:t xml:space="preserve"> </w:t>
      </w:r>
      <w:r w:rsidRPr="00CF24E8">
        <w:rPr>
          <w:rtl/>
        </w:rPr>
        <w:t>שהוא</w:t>
      </w:r>
      <w:r w:rsidR="0084256A">
        <w:rPr>
          <w:rtl/>
        </w:rPr>
        <w:t xml:space="preserve"> </w:t>
      </w:r>
      <w:r w:rsidRPr="00CF24E8">
        <w:rPr>
          <w:rtl/>
        </w:rPr>
        <w:t>צריך בכסף, בכלים ובכוח</w:t>
      </w:r>
      <w:r w:rsidR="0084256A">
        <w:rPr>
          <w:rtl/>
        </w:rPr>
        <w:t>-</w:t>
      </w:r>
      <w:r w:rsidRPr="00CF24E8">
        <w:rPr>
          <w:rtl/>
        </w:rPr>
        <w:t>אדם, על מנת לשמור על עליונותו המוחלטת במרחב שלנו.</w:t>
      </w:r>
      <w:r w:rsidR="0084256A">
        <w:rPr>
          <w:rtl/>
        </w:rPr>
        <w:t xml:space="preserve"> </w:t>
      </w:r>
      <w:r w:rsidRPr="00CF24E8">
        <w:rPr>
          <w:rtl/>
        </w:rPr>
        <w:t>חיל</w:t>
      </w:r>
      <w:r w:rsidR="0084256A">
        <w:rPr>
          <w:rtl/>
        </w:rPr>
        <w:t xml:space="preserve"> </w:t>
      </w:r>
      <w:r w:rsidRPr="00CF24E8">
        <w:rPr>
          <w:rtl/>
        </w:rPr>
        <w:t>האוויר המופלא הזה, ששכל שניים מלוחמיו, הוא חיל אוויר אחר. תנחומינו שלוחים</w:t>
      </w:r>
      <w:r w:rsidR="0084256A">
        <w:rPr>
          <w:rtl/>
        </w:rPr>
        <w:t xml:space="preserve"> </w:t>
      </w:r>
      <w:r w:rsidRPr="00CF24E8">
        <w:rPr>
          <w:rtl/>
        </w:rPr>
        <w:t>לא רק למשפחות השכולות. הם שלוחים גם לכל חבריהם של הנופלים המשרתים בו.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חיל</w:t>
      </w:r>
      <w:r w:rsidR="0084256A">
        <w:rPr>
          <w:rtl/>
        </w:rPr>
        <w:t xml:space="preserve"> </w:t>
      </w:r>
      <w:r w:rsidRPr="00CF24E8">
        <w:rPr>
          <w:rtl/>
        </w:rPr>
        <w:t>האוויר</w:t>
      </w:r>
      <w:r w:rsidR="0084256A">
        <w:rPr>
          <w:rtl/>
        </w:rPr>
        <w:t xml:space="preserve"> </w:t>
      </w:r>
      <w:r w:rsidRPr="00CF24E8">
        <w:rPr>
          <w:rtl/>
        </w:rPr>
        <w:t>שלנו</w:t>
      </w:r>
      <w:r w:rsidR="0084256A">
        <w:rPr>
          <w:rtl/>
        </w:rPr>
        <w:t xml:space="preserve"> </w:t>
      </w:r>
      <w:r w:rsidRPr="00CF24E8">
        <w:rPr>
          <w:rtl/>
        </w:rPr>
        <w:t>חזק</w:t>
      </w:r>
      <w:r w:rsidR="0084256A">
        <w:rPr>
          <w:rtl/>
        </w:rPr>
        <w:t xml:space="preserve"> </w:t>
      </w:r>
      <w:r w:rsidRPr="00CF24E8">
        <w:rPr>
          <w:rtl/>
        </w:rPr>
        <w:t>דיו</w:t>
      </w:r>
      <w:r w:rsidR="0084256A">
        <w:rPr>
          <w:rtl/>
        </w:rPr>
        <w:t xml:space="preserve"> </w:t>
      </w:r>
      <w:r w:rsidRPr="00CF24E8">
        <w:rPr>
          <w:rtl/>
        </w:rPr>
        <w:t>כדי</w:t>
      </w:r>
      <w:r w:rsidR="0084256A">
        <w:rPr>
          <w:rtl/>
        </w:rPr>
        <w:t xml:space="preserve"> </w:t>
      </w:r>
      <w:r w:rsidRPr="00CF24E8">
        <w:rPr>
          <w:rtl/>
        </w:rPr>
        <w:t>לבחון את עצמו, כדי לבדוק את עצמו ולהפיק</w:t>
      </w:r>
      <w:r w:rsidR="0084256A">
        <w:rPr>
          <w:rtl/>
        </w:rPr>
        <w:t xml:space="preserve"> </w:t>
      </w:r>
      <w:r w:rsidRPr="00CF24E8">
        <w:rPr>
          <w:rtl/>
        </w:rPr>
        <w:t>לקחים.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נותן</w:t>
      </w:r>
      <w:r w:rsidR="0084256A">
        <w:rPr>
          <w:rtl/>
        </w:rPr>
        <w:t xml:space="preserve"> </w:t>
      </w:r>
      <w:r w:rsidRPr="00CF24E8">
        <w:rPr>
          <w:rtl/>
        </w:rPr>
        <w:t>בו,</w:t>
      </w:r>
      <w:r w:rsidR="0084256A">
        <w:rPr>
          <w:rtl/>
        </w:rPr>
        <w:t xml:space="preserve"> </w:t>
      </w:r>
      <w:r w:rsidRPr="00CF24E8">
        <w:rPr>
          <w:rtl/>
        </w:rPr>
        <w:t>בחייליו</w:t>
      </w:r>
      <w:r w:rsidR="0084256A">
        <w:rPr>
          <w:rtl/>
        </w:rPr>
        <w:t xml:space="preserve"> </w:t>
      </w:r>
      <w:r w:rsidRPr="00CF24E8">
        <w:rPr>
          <w:rtl/>
        </w:rPr>
        <w:t>ובמפקדיו את מלוא האמון. כל טענה המדברת על כך</w:t>
      </w:r>
      <w:r w:rsidR="0084256A">
        <w:rPr>
          <w:rtl/>
        </w:rPr>
        <w:t xml:space="preserve"> </w:t>
      </w:r>
      <w:r w:rsidRPr="00CF24E8">
        <w:rPr>
          <w:rtl/>
        </w:rPr>
        <w:t>שבדיקה או חקירה פוגעת בחיל האוויר, אין לה על מה לסמוך. החיל הזה חזק מאוד.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רציני מכדי לומר עליו את האמירות הלא</w:t>
      </w:r>
      <w:r w:rsidR="0084256A">
        <w:rPr>
          <w:rtl/>
        </w:rPr>
        <w:t>-</w:t>
      </w:r>
      <w:r w:rsidRPr="00CF24E8">
        <w:rPr>
          <w:rtl/>
        </w:rPr>
        <w:t>רציניות האלה, שכן כל ביקורת שלנו מעל הדוכן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ומעל</w:t>
      </w:r>
      <w:r w:rsidR="0084256A">
        <w:rPr>
          <w:rtl/>
        </w:rPr>
        <w:t xml:space="preserve"> </w:t>
      </w:r>
      <w:r w:rsidRPr="00CF24E8">
        <w:rPr>
          <w:rtl/>
        </w:rPr>
        <w:t>כל במה אפשרית באה אך ורק כדי להמשיך ולשמור על עוצמתו ועל יכולתו, על</w:t>
      </w:r>
      <w:r w:rsidR="0084256A">
        <w:rPr>
          <w:rtl/>
        </w:rPr>
        <w:t xml:space="preserve"> </w:t>
      </w:r>
      <w:r w:rsidRPr="00CF24E8">
        <w:rPr>
          <w:rtl/>
        </w:rPr>
        <w:t>הפעילות</w:t>
      </w:r>
      <w:r w:rsidR="0084256A">
        <w:rPr>
          <w:rtl/>
        </w:rPr>
        <w:t xml:space="preserve"> </w:t>
      </w:r>
      <w:r w:rsidRPr="00CF24E8">
        <w:rPr>
          <w:rtl/>
        </w:rPr>
        <w:t>הבלתי</w:t>
      </w:r>
      <w:r w:rsidR="0084256A">
        <w:rPr>
          <w:rtl/>
        </w:rPr>
        <w:t>-</w:t>
      </w:r>
      <w:r w:rsidRPr="00CF24E8">
        <w:rPr>
          <w:rtl/>
        </w:rPr>
        <w:t>רגילה של חיל אוויר מצוין כזה. אם נטאטא אל מתחת לשטיח את המחדלים</w:t>
      </w:r>
      <w:r w:rsidR="0084256A">
        <w:rPr>
          <w:rtl/>
        </w:rPr>
        <w:t xml:space="preserve"> </w:t>
      </w:r>
      <w:r w:rsidRPr="00CF24E8">
        <w:rPr>
          <w:rtl/>
        </w:rPr>
        <w:t>שנעשים,</w:t>
      </w:r>
      <w:r w:rsidR="0084256A">
        <w:rPr>
          <w:rtl/>
        </w:rPr>
        <w:t xml:space="preserve"> </w:t>
      </w:r>
      <w:r w:rsidRPr="00CF24E8">
        <w:rPr>
          <w:rtl/>
        </w:rPr>
        <w:t>נפגע בצורה נואשת בחיל אוויר מצוין, שהוא אולי המרכיב החשוב ביותר בהגנה</w:t>
      </w:r>
      <w:r w:rsidR="0084256A">
        <w:rPr>
          <w:rtl/>
        </w:rPr>
        <w:t xml:space="preserve"> </w:t>
      </w:r>
      <w:r w:rsidRPr="00CF24E8">
        <w:rPr>
          <w:rtl/>
        </w:rPr>
        <w:t>על ביטחון עם ישראל במרחב שלנו.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רבותי</w:t>
      </w:r>
      <w:r w:rsidR="0084256A">
        <w:rPr>
          <w:rtl/>
        </w:rPr>
        <w:t xml:space="preserve"> </w:t>
      </w:r>
      <w:r w:rsidRPr="00CF24E8">
        <w:rPr>
          <w:rtl/>
        </w:rPr>
        <w:t>חברי הכנסת, עדיין לא הגענו לימות המשיח, וגם מהדיון הקודם על בוסניה</w:t>
      </w:r>
      <w:r w:rsidR="0084256A">
        <w:rPr>
          <w:rtl/>
        </w:rPr>
        <w:t xml:space="preserve"> </w:t>
      </w:r>
      <w:r w:rsidRPr="00CF24E8">
        <w:rPr>
          <w:rtl/>
        </w:rPr>
        <w:t>אנו</w:t>
      </w:r>
      <w:r w:rsidR="0084256A">
        <w:rPr>
          <w:rtl/>
        </w:rPr>
        <w:t xml:space="preserve"> </w:t>
      </w:r>
      <w:r w:rsidRPr="00CF24E8">
        <w:rPr>
          <w:rtl/>
        </w:rPr>
        <w:t>צריכים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ללמוד את הלקח החשוב ביותר, שאם אין אני לי </w:t>
      </w:r>
      <w:r w:rsidR="0084256A">
        <w:rPr>
          <w:rtl/>
        </w:rPr>
        <w:t>–</w:t>
      </w:r>
      <w:r w:rsidRPr="00CF24E8">
        <w:rPr>
          <w:rtl/>
        </w:rPr>
        <w:t xml:space="preserve"> מי לי. עלינו לסמוך על</w:t>
      </w:r>
      <w:r w:rsidR="0084256A">
        <w:rPr>
          <w:rtl/>
        </w:rPr>
        <w:t xml:space="preserve"> </w:t>
      </w:r>
      <w:r w:rsidRPr="00CF24E8">
        <w:rPr>
          <w:rtl/>
        </w:rPr>
        <w:t>עוצמתנו</w:t>
      </w:r>
      <w:r w:rsidR="0084256A">
        <w:rPr>
          <w:rtl/>
        </w:rPr>
        <w:t xml:space="preserve"> </w:t>
      </w:r>
      <w:r w:rsidRPr="00CF24E8">
        <w:rPr>
          <w:rtl/>
        </w:rPr>
        <w:t>בלבד.</w:t>
      </w:r>
      <w:r w:rsidR="0084256A">
        <w:rPr>
          <w:rtl/>
        </w:rPr>
        <w:t xml:space="preserve"> </w:t>
      </w: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אפשרות</w:t>
      </w:r>
      <w:r w:rsidR="0084256A">
        <w:rPr>
          <w:rtl/>
        </w:rPr>
        <w:t xml:space="preserve"> </w:t>
      </w:r>
      <w:r w:rsidRPr="00CF24E8">
        <w:rPr>
          <w:rtl/>
        </w:rPr>
        <w:t>לסמוך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אחרים, כי אנו רואים מה קורה לעמים</w:t>
      </w:r>
      <w:r w:rsidR="0084256A">
        <w:rPr>
          <w:rtl/>
        </w:rPr>
        <w:t xml:space="preserve"> </w:t>
      </w:r>
      <w:r w:rsidRPr="00CF24E8">
        <w:rPr>
          <w:rtl/>
        </w:rPr>
        <w:t>המטילים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יהבם</w:t>
      </w:r>
      <w:r w:rsidR="0084256A">
        <w:rPr>
          <w:rtl/>
        </w:rPr>
        <w:t xml:space="preserve"> </w:t>
      </w:r>
      <w:r w:rsidRPr="00CF24E8">
        <w:rPr>
          <w:rtl/>
        </w:rPr>
        <w:t>וסומכים על גורמים אחרים. האפשרות היחידה להמשיך ולהתקיים כאן</w:t>
      </w:r>
      <w:r w:rsidR="0084256A">
        <w:rPr>
          <w:rtl/>
        </w:rPr>
        <w:t xml:space="preserve"> </w:t>
      </w:r>
      <w:r w:rsidRPr="00CF24E8">
        <w:rPr>
          <w:rtl/>
        </w:rPr>
        <w:t>כעם</w:t>
      </w:r>
      <w:r w:rsidR="0084256A">
        <w:rPr>
          <w:rtl/>
        </w:rPr>
        <w:t xml:space="preserve"> </w:t>
      </w:r>
      <w:r w:rsidRPr="00CF24E8">
        <w:rPr>
          <w:rtl/>
        </w:rPr>
        <w:t>חזק</w:t>
      </w:r>
      <w:r w:rsidR="0084256A">
        <w:rPr>
          <w:rtl/>
        </w:rPr>
        <w:t xml:space="preserve"> </w:t>
      </w:r>
      <w:r w:rsidRPr="00CF24E8">
        <w:rPr>
          <w:rtl/>
        </w:rPr>
        <w:t>בארצו</w:t>
      </w:r>
      <w:r w:rsidR="0084256A">
        <w:rPr>
          <w:rtl/>
        </w:rPr>
        <w:t xml:space="preserve"> </w:t>
      </w:r>
      <w:r w:rsidRPr="00CF24E8">
        <w:rPr>
          <w:rtl/>
        </w:rPr>
        <w:t>ובמולדתו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לשמור על עוצמתו של צה"ל. עוצמתו של צה"ל תיקבע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ידי בדיקה והפקת הלקחים המתבקשים לא רק מהצלחות אלא גם מהכישלונות שלו.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י' עזרן: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תודה,</w:t>
      </w:r>
      <w:r w:rsidR="0084256A">
        <w:rPr>
          <w:rtl/>
        </w:rPr>
        <w:t xml:space="preserve"> </w:t>
      </w:r>
      <w:r w:rsidRPr="00CF24E8">
        <w:rPr>
          <w:rtl/>
        </w:rPr>
        <w:t>אדוני,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חבר הכנסת עובדיה עלי. אם יואיל אדוני לקיים את הפסוק </w:t>
      </w:r>
      <w:r w:rsidR="0084256A">
        <w:rPr>
          <w:rtl/>
        </w:rPr>
        <w:t>–</w:t>
      </w:r>
      <w:r w:rsidRPr="00CF24E8">
        <w:rPr>
          <w:rtl/>
        </w:rPr>
        <w:t xml:space="preserve"> שובה</w:t>
      </w:r>
      <w:r w:rsidR="0084256A">
        <w:rPr>
          <w:rtl/>
        </w:rPr>
        <w:t xml:space="preserve"> </w:t>
      </w:r>
      <w:r w:rsidRPr="00CF24E8">
        <w:rPr>
          <w:rtl/>
        </w:rPr>
        <w:t>למעונך, יאפשר לי לדבר.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כאן</w:t>
      </w:r>
      <w:r w:rsidR="0084256A">
        <w:rPr>
          <w:rtl/>
        </w:rPr>
        <w:t xml:space="preserve"> </w:t>
      </w:r>
      <w:r w:rsidRPr="00CF24E8">
        <w:rPr>
          <w:rtl/>
        </w:rPr>
        <w:t>כיסאות</w:t>
      </w:r>
      <w:r w:rsidR="0084256A">
        <w:rPr>
          <w:rtl/>
        </w:rPr>
        <w:t xml:space="preserve"> </w:t>
      </w:r>
      <w:r w:rsidRPr="00CF24E8">
        <w:rPr>
          <w:rtl/>
        </w:rPr>
        <w:t>מוזיקליים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כמעט. חבר הכנסת יוסף עזרן, בבקשה. אחריו </w:t>
      </w:r>
      <w:r w:rsidR="0084256A">
        <w:rPr>
          <w:rtl/>
        </w:rPr>
        <w:t>–</w:t>
      </w:r>
      <w:r w:rsidRPr="00CF24E8">
        <w:rPr>
          <w:rtl/>
        </w:rPr>
        <w:t xml:space="preserve"> חבר</w:t>
      </w:r>
      <w:r w:rsidR="0084256A">
        <w:rPr>
          <w:rtl/>
        </w:rPr>
        <w:t xml:space="preserve"> </w:t>
      </w:r>
      <w:r w:rsidRPr="00CF24E8">
        <w:rPr>
          <w:rtl/>
        </w:rPr>
        <w:t>הכנסת זנדברג.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עזרן (ש"ס):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כבוד היושב</w:t>
      </w:r>
      <w:r w:rsidR="0084256A">
        <w:rPr>
          <w:rtl/>
        </w:rPr>
        <w:t>-</w:t>
      </w:r>
      <w:r w:rsidRPr="00CF24E8">
        <w:rPr>
          <w:rtl/>
        </w:rPr>
        <w:t>ראש, כבוד השר, עמיתי חברי הכנסת, גם אני כקודמי, ככל בית ישראל,</w:t>
      </w:r>
      <w:r w:rsidR="0084256A">
        <w:rPr>
          <w:rtl/>
        </w:rPr>
        <w:t xml:space="preserve"> </w:t>
      </w:r>
      <w:r w:rsidRPr="00CF24E8">
        <w:rPr>
          <w:rtl/>
        </w:rPr>
        <w:t>מבכה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האבדה</w:t>
      </w:r>
      <w:r w:rsidR="0084256A">
        <w:rPr>
          <w:rtl/>
        </w:rPr>
        <w:t xml:space="preserve"> </w:t>
      </w:r>
      <w:r w:rsidRPr="00CF24E8">
        <w:rPr>
          <w:rtl/>
        </w:rPr>
        <w:t>הקשה הזו לעם ישראל. טובי בניה ובוניה של האומה נפלו.</w:t>
      </w:r>
      <w:r w:rsidR="0084256A">
        <w:rPr>
          <w:rtl/>
        </w:rPr>
        <w:t xml:space="preserve"> </w:t>
      </w:r>
      <w:r w:rsidRPr="00CF24E8">
        <w:rPr>
          <w:rtl/>
        </w:rPr>
        <w:t>סגן</w:t>
      </w:r>
      <w:r w:rsidR="0084256A">
        <w:rPr>
          <w:rtl/>
        </w:rPr>
        <w:t>-</w:t>
      </w:r>
      <w:r w:rsidRPr="00CF24E8">
        <w:rPr>
          <w:rtl/>
        </w:rPr>
        <w:t>אלוף</w:t>
      </w:r>
      <w:r w:rsidR="0084256A">
        <w:rPr>
          <w:rtl/>
        </w:rPr>
        <w:t xml:space="preserve"> </w:t>
      </w:r>
      <w:r w:rsidRPr="00CF24E8">
        <w:rPr>
          <w:rtl/>
        </w:rPr>
        <w:t>רוני שלומי, זיכרונו לברכה, והנווט יובל בנימין. אני משתתף בצער המשפחות השכולות.</w:t>
      </w:r>
      <w:r w:rsidR="0084256A">
        <w:rPr>
          <w:rtl/>
        </w:rPr>
        <w:t xml:space="preserve"> </w:t>
      </w:r>
      <w:r w:rsidRPr="00CF24E8">
        <w:rPr>
          <w:rtl/>
        </w:rPr>
        <w:t>יהיה</w:t>
      </w:r>
      <w:r w:rsidR="0084256A">
        <w:rPr>
          <w:rtl/>
        </w:rPr>
        <w:t xml:space="preserve"> </w:t>
      </w:r>
      <w:r w:rsidRPr="00CF24E8">
        <w:rPr>
          <w:rtl/>
        </w:rPr>
        <w:t>רצון שבורא עולם יראה את מסירות הנפש של חוד החנית, של המגן של העם היהודי,</w:t>
      </w:r>
      <w:r w:rsidR="0084256A">
        <w:rPr>
          <w:rtl/>
        </w:rPr>
        <w:t xml:space="preserve"> </w:t>
      </w:r>
      <w:r w:rsidRPr="00CF24E8">
        <w:rPr>
          <w:rtl/>
        </w:rPr>
        <w:t>שהוא חיל האוויר, בעזרת השם, ובכך תהיה נחמא פורתא, והוא ינחם את לבם הדווי.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מורי ורבותי, כשאני חושב, שוקל ומעביר לנגד עיני את כל ההשקעה שמשקיעים בכוח</w:t>
      </w:r>
      <w:r w:rsidR="0084256A">
        <w:rPr>
          <w:rtl/>
        </w:rPr>
        <w:t xml:space="preserve"> </w:t>
      </w:r>
      <w:r w:rsidRPr="00CF24E8">
        <w:rPr>
          <w:rtl/>
        </w:rPr>
        <w:t>האנושי,</w:t>
      </w:r>
      <w:r w:rsidR="0084256A">
        <w:rPr>
          <w:rtl/>
        </w:rPr>
        <w:t xml:space="preserve"> </w:t>
      </w:r>
      <w:r w:rsidRPr="00CF24E8">
        <w:rPr>
          <w:rtl/>
        </w:rPr>
        <w:t>עד</w:t>
      </w:r>
      <w:r w:rsidR="0084256A">
        <w:rPr>
          <w:rtl/>
        </w:rPr>
        <w:t xml:space="preserve"> </w:t>
      </w:r>
      <w:r w:rsidRPr="00CF24E8">
        <w:rPr>
          <w:rtl/>
        </w:rPr>
        <w:t>שמצליחים</w:t>
      </w:r>
      <w:r w:rsidR="0084256A">
        <w:rPr>
          <w:rtl/>
        </w:rPr>
        <w:t xml:space="preserve"> </w:t>
      </w:r>
      <w:r w:rsidRPr="00CF24E8">
        <w:rPr>
          <w:rtl/>
        </w:rPr>
        <w:t>לקבל</w:t>
      </w:r>
      <w:r w:rsidR="0084256A">
        <w:rPr>
          <w:rtl/>
        </w:rPr>
        <w:t xml:space="preserve"> </w:t>
      </w:r>
      <w:r w:rsidRPr="00CF24E8">
        <w:rPr>
          <w:rtl/>
        </w:rPr>
        <w:t>תוצאות</w:t>
      </w:r>
      <w:r w:rsidR="0084256A">
        <w:rPr>
          <w:rtl/>
        </w:rPr>
        <w:t xml:space="preserve"> </w:t>
      </w:r>
      <w:r w:rsidRPr="00CF24E8">
        <w:rPr>
          <w:rtl/>
        </w:rPr>
        <w:t>מטייס מעולה, ברמתם של האנשים שנפלו, ובתוך</w:t>
      </w:r>
      <w:r w:rsidR="0084256A">
        <w:rPr>
          <w:rtl/>
        </w:rPr>
        <w:t xml:space="preserve"> </w:t>
      </w:r>
      <w:r w:rsidRPr="00CF24E8">
        <w:rPr>
          <w:rtl/>
        </w:rPr>
        <w:t>שבריר</w:t>
      </w:r>
      <w:r w:rsidR="0084256A">
        <w:rPr>
          <w:rtl/>
        </w:rPr>
        <w:t xml:space="preserve"> </w:t>
      </w:r>
      <w:r w:rsidRPr="00CF24E8">
        <w:rPr>
          <w:rtl/>
        </w:rPr>
        <w:t>שנייה,</w:t>
      </w:r>
      <w:r w:rsidR="0084256A">
        <w:rPr>
          <w:rtl/>
        </w:rPr>
        <w:t xml:space="preserve"> </w:t>
      </w:r>
      <w:r w:rsidRPr="00CF24E8">
        <w:rPr>
          <w:rtl/>
        </w:rPr>
        <w:t xml:space="preserve">זה לעומת זה </w:t>
      </w:r>
      <w:r w:rsidR="0084256A">
        <w:rPr>
          <w:rtl/>
        </w:rPr>
        <w:t>–</w:t>
      </w:r>
      <w:r w:rsidRPr="00CF24E8">
        <w:rPr>
          <w:rtl/>
        </w:rPr>
        <w:t xml:space="preserve"> אני פשוט המום. פעם אחת התעניינתי בתוכנית, או יותר</w:t>
      </w:r>
      <w:r w:rsidR="0084256A">
        <w:rPr>
          <w:rtl/>
        </w:rPr>
        <w:t xml:space="preserve"> </w:t>
      </w:r>
      <w:r w:rsidRPr="00CF24E8">
        <w:rPr>
          <w:rtl/>
        </w:rPr>
        <w:t>נכון</w:t>
      </w:r>
      <w:r w:rsidR="0084256A">
        <w:rPr>
          <w:rtl/>
        </w:rPr>
        <w:t xml:space="preserve"> </w:t>
      </w:r>
      <w:r w:rsidRPr="00CF24E8">
        <w:rPr>
          <w:rtl/>
        </w:rPr>
        <w:t>במסלול</w:t>
      </w:r>
      <w:r w:rsidR="0084256A">
        <w:rPr>
          <w:rtl/>
        </w:rPr>
        <w:t xml:space="preserve"> </w:t>
      </w:r>
      <w:r w:rsidRPr="00CF24E8">
        <w:rPr>
          <w:rtl/>
        </w:rPr>
        <w:t>הקשה,</w:t>
      </w:r>
      <w:r w:rsidR="0084256A">
        <w:rPr>
          <w:rtl/>
        </w:rPr>
        <w:t xml:space="preserve"> </w:t>
      </w:r>
      <w:r w:rsidRPr="00CF24E8">
        <w:rPr>
          <w:rtl/>
        </w:rPr>
        <w:t>המתיש</w:t>
      </w:r>
      <w:r w:rsidR="0084256A">
        <w:rPr>
          <w:rtl/>
        </w:rPr>
        <w:t xml:space="preserve"> </w:t>
      </w:r>
      <w:r w:rsidRPr="00CF24E8">
        <w:rPr>
          <w:rtl/>
        </w:rPr>
        <w:t>והממיין</w:t>
      </w:r>
      <w:r w:rsidR="0084256A">
        <w:rPr>
          <w:rtl/>
        </w:rPr>
        <w:t xml:space="preserve"> </w:t>
      </w:r>
      <w:r w:rsidRPr="00CF24E8">
        <w:rPr>
          <w:rtl/>
        </w:rPr>
        <w:t>שצריך לעבור טייס בישראל, שהוא, כך אומרים,</w:t>
      </w:r>
      <w:r w:rsidR="0084256A">
        <w:rPr>
          <w:rtl/>
        </w:rPr>
        <w:t xml:space="preserve"> </w:t>
      </w:r>
      <w:r w:rsidRPr="00CF24E8">
        <w:rPr>
          <w:rtl/>
        </w:rPr>
        <w:t>מהמעולים</w:t>
      </w:r>
      <w:r w:rsidR="0084256A">
        <w:rPr>
          <w:rtl/>
        </w:rPr>
        <w:t xml:space="preserve"> </w:t>
      </w:r>
      <w:r w:rsidRPr="00CF24E8">
        <w:rPr>
          <w:rtl/>
        </w:rPr>
        <w:t>והטובים</w:t>
      </w:r>
      <w:r w:rsidR="0084256A">
        <w:rPr>
          <w:rtl/>
        </w:rPr>
        <w:t xml:space="preserve"> </w:t>
      </w:r>
      <w:r w:rsidRPr="00CF24E8">
        <w:rPr>
          <w:rtl/>
        </w:rPr>
        <w:t>ביותר</w:t>
      </w:r>
      <w:r w:rsidR="0084256A">
        <w:rPr>
          <w:rtl/>
        </w:rPr>
        <w:t xml:space="preserve"> </w:t>
      </w:r>
      <w:r w:rsidRPr="00CF24E8">
        <w:rPr>
          <w:rtl/>
        </w:rPr>
        <w:t>בעולם. יש תוכנית אימונים מאוד</w:t>
      </w:r>
      <w:r w:rsidR="0084256A">
        <w:rPr>
          <w:rtl/>
        </w:rPr>
        <w:t>-</w:t>
      </w:r>
      <w:r w:rsidRPr="00CF24E8">
        <w:rPr>
          <w:rtl/>
        </w:rPr>
        <w:t>מאוד קפדנית ומפרכת. זה</w:t>
      </w:r>
      <w:r w:rsidR="0084256A">
        <w:rPr>
          <w:rtl/>
        </w:rPr>
        <w:t xml:space="preserve"> </w:t>
      </w:r>
      <w:r w:rsidRPr="00CF24E8">
        <w:rPr>
          <w:rtl/>
        </w:rPr>
        <w:t>חייל</w:t>
      </w:r>
      <w:r w:rsidR="0084256A">
        <w:rPr>
          <w:rtl/>
        </w:rPr>
        <w:t xml:space="preserve"> </w:t>
      </w:r>
      <w:r w:rsidRPr="00CF24E8">
        <w:rPr>
          <w:rtl/>
        </w:rPr>
        <w:t>מקצועי</w:t>
      </w:r>
      <w:r w:rsidR="0084256A">
        <w:rPr>
          <w:rtl/>
        </w:rPr>
        <w:t xml:space="preserve"> </w:t>
      </w:r>
      <w:r w:rsidRPr="00CF24E8">
        <w:rPr>
          <w:rtl/>
        </w:rPr>
        <w:t>ממדרגה</w:t>
      </w:r>
      <w:r w:rsidR="0084256A">
        <w:rPr>
          <w:rtl/>
        </w:rPr>
        <w:t xml:space="preserve"> </w:t>
      </w:r>
      <w:r w:rsidRPr="00CF24E8">
        <w:rPr>
          <w:rtl/>
        </w:rPr>
        <w:t>ראשונה, ולאחר כל שנות האימונים שהוא עובר, בתוך שנייה אחת</w:t>
      </w:r>
      <w:r w:rsidR="0084256A">
        <w:rPr>
          <w:rtl/>
        </w:rPr>
        <w:t xml:space="preserve"> </w:t>
      </w:r>
      <w:r w:rsidRPr="00CF24E8">
        <w:rPr>
          <w:rtl/>
        </w:rPr>
        <w:t>הוא נגמר. הולך. אני נזכר במה שאמר דוד המלך: אדם להבל דמה, ימיו כצל עובר.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הייתי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לשאול כמה שאלות, ואעריך מאוד אם השר יתייחס אליהן:</w:t>
      </w:r>
      <w:r w:rsidR="0084256A">
        <w:rPr>
          <w:rtl/>
        </w:rPr>
        <w:t xml:space="preserve"> </w:t>
      </w:r>
      <w:r w:rsidRPr="00CF24E8">
        <w:rPr>
          <w:rtl/>
        </w:rPr>
        <w:t>לצערי הרב</w:t>
      </w:r>
      <w:r w:rsidR="0084256A">
        <w:rPr>
          <w:rtl/>
        </w:rPr>
        <w:t xml:space="preserve"> </w:t>
      </w:r>
      <w:r w:rsidRPr="00CF24E8">
        <w:rPr>
          <w:rtl/>
        </w:rPr>
        <w:t xml:space="preserve">יש תאונות דרכים, ויש סטטיסטיקה אכזרית </w:t>
      </w:r>
      <w:r w:rsidR="0084256A">
        <w:rPr>
          <w:rtl/>
        </w:rPr>
        <w:t>–</w:t>
      </w:r>
      <w:r w:rsidRPr="00CF24E8">
        <w:rPr>
          <w:rtl/>
        </w:rPr>
        <w:t xml:space="preserve"> אקסיומה או משוואה האומרת, כי על כך וכך</w:t>
      </w:r>
      <w:r w:rsidR="0084256A">
        <w:rPr>
          <w:rtl/>
        </w:rPr>
        <w:t xml:space="preserve"> </w:t>
      </w:r>
      <w:r w:rsidRPr="00CF24E8">
        <w:rPr>
          <w:rtl/>
        </w:rPr>
        <w:t>קילומטרים,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כך</w:t>
      </w:r>
      <w:r w:rsidR="0084256A">
        <w:rPr>
          <w:rtl/>
        </w:rPr>
        <w:t xml:space="preserve"> </w:t>
      </w:r>
      <w:r w:rsidRPr="00CF24E8">
        <w:rPr>
          <w:rtl/>
        </w:rPr>
        <w:t>וכך</w:t>
      </w:r>
      <w:r w:rsidR="0084256A">
        <w:rPr>
          <w:rtl/>
        </w:rPr>
        <w:t xml:space="preserve"> </w:t>
      </w:r>
      <w:r w:rsidRPr="00CF24E8">
        <w:rPr>
          <w:rtl/>
        </w:rPr>
        <w:t>שעות</w:t>
      </w:r>
      <w:r w:rsidR="0084256A">
        <w:rPr>
          <w:rtl/>
        </w:rPr>
        <w:t xml:space="preserve"> </w:t>
      </w:r>
      <w:r w:rsidRPr="00CF24E8">
        <w:rPr>
          <w:rtl/>
        </w:rPr>
        <w:t>נסיעה וכך וכך כלי רכב, יש כך וכך תאונות. האם חס</w:t>
      </w:r>
      <w:r w:rsidR="0084256A">
        <w:rPr>
          <w:rtl/>
        </w:rPr>
        <w:t xml:space="preserve"> </w:t>
      </w:r>
      <w:r w:rsidRPr="00CF24E8">
        <w:rPr>
          <w:rtl/>
        </w:rPr>
        <w:t>וחלילה</w:t>
      </w:r>
      <w:r w:rsidR="0084256A">
        <w:rPr>
          <w:rtl/>
        </w:rPr>
        <w:t xml:space="preserve"> </w:t>
      </w:r>
      <w:r w:rsidRPr="00CF24E8">
        <w:rPr>
          <w:rtl/>
        </w:rPr>
        <w:t>קיימת</w:t>
      </w:r>
      <w:r w:rsidR="0084256A">
        <w:rPr>
          <w:rtl/>
        </w:rPr>
        <w:t xml:space="preserve"> </w:t>
      </w:r>
      <w:r w:rsidRPr="00CF24E8">
        <w:rPr>
          <w:rtl/>
        </w:rPr>
        <w:t>אותה משוואה גם פה? אם כן, זה חמור מאוד. אומר מדוע: במשוואה הזאת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תאונות</w:t>
      </w:r>
      <w:r w:rsidR="0084256A">
        <w:rPr>
          <w:rtl/>
        </w:rPr>
        <w:t xml:space="preserve"> </w:t>
      </w:r>
      <w:r w:rsidRPr="00CF24E8">
        <w:rPr>
          <w:rtl/>
        </w:rPr>
        <w:t>דרכים,</w:t>
      </w:r>
      <w:r w:rsidR="0084256A">
        <w:rPr>
          <w:rtl/>
        </w:rPr>
        <w:t xml:space="preserve"> </w:t>
      </w:r>
      <w:r w:rsidRPr="00CF24E8">
        <w:rPr>
          <w:rtl/>
        </w:rPr>
        <w:t>שהיא</w:t>
      </w:r>
      <w:r w:rsidR="0084256A">
        <w:rPr>
          <w:rtl/>
        </w:rPr>
        <w:t xml:space="preserve"> </w:t>
      </w:r>
      <w:r w:rsidRPr="00CF24E8">
        <w:rPr>
          <w:rtl/>
        </w:rPr>
        <w:t>קשה,</w:t>
      </w:r>
      <w:r w:rsidR="0084256A">
        <w:rPr>
          <w:rtl/>
        </w:rPr>
        <w:t xml:space="preserve"> </w:t>
      </w:r>
      <w:r w:rsidRPr="00CF24E8">
        <w:rPr>
          <w:rtl/>
        </w:rPr>
        <w:t>יבשה</w:t>
      </w:r>
      <w:r w:rsidR="0084256A">
        <w:rPr>
          <w:rtl/>
        </w:rPr>
        <w:t xml:space="preserve"> </w:t>
      </w:r>
      <w:r w:rsidRPr="00CF24E8">
        <w:rPr>
          <w:rtl/>
        </w:rPr>
        <w:t>ואכזרית,</w:t>
      </w:r>
      <w:r w:rsidR="0084256A">
        <w:rPr>
          <w:rtl/>
        </w:rPr>
        <w:t xml:space="preserve"> </w:t>
      </w:r>
      <w:r w:rsidRPr="00CF24E8">
        <w:rPr>
          <w:rtl/>
        </w:rPr>
        <w:t>קיים בעיקר הגורם האנושי. הגורם</w:t>
      </w:r>
      <w:r w:rsidR="0084256A">
        <w:rPr>
          <w:rtl/>
        </w:rPr>
        <w:t xml:space="preserve"> </w:t>
      </w:r>
      <w:r w:rsidRPr="00CF24E8">
        <w:rPr>
          <w:rtl/>
        </w:rPr>
        <w:t>המכני</w:t>
      </w:r>
      <w:r w:rsidR="0084256A">
        <w:rPr>
          <w:rtl/>
        </w:rPr>
        <w:t>-</w:t>
      </w:r>
      <w:r w:rsidRPr="00CF24E8">
        <w:rPr>
          <w:rtl/>
        </w:rPr>
        <w:t>הטכנולוגי</w:t>
      </w:r>
      <w:r w:rsidR="0084256A">
        <w:rPr>
          <w:rtl/>
        </w:rPr>
        <w:t xml:space="preserve"> – </w:t>
      </w:r>
      <w:r w:rsidRPr="00CF24E8">
        <w:rPr>
          <w:rtl/>
        </w:rPr>
        <w:t xml:space="preserve">כך קראתי בכל אופן בחוברות רציניות המתמחות בנושא זה </w:t>
      </w:r>
      <w:r w:rsidR="0084256A">
        <w:rPr>
          <w:rtl/>
        </w:rPr>
        <w:t>–</w:t>
      </w:r>
      <w:r w:rsidRPr="00CF24E8">
        <w:rPr>
          <w:rtl/>
        </w:rPr>
        <w:t xml:space="preserve"> מהווה</w:t>
      </w:r>
      <w:r w:rsidR="0084256A">
        <w:rPr>
          <w:rtl/>
        </w:rPr>
        <w:t xml:space="preserve"> </w:t>
      </w:r>
      <w:r w:rsidR="0084256A" w:rsidRPr="00CF24E8">
        <w:rPr>
          <w:rtl/>
        </w:rPr>
        <w:t>3</w:t>
      </w:r>
      <w:r w:rsidR="0084256A">
        <w:rPr>
          <w:rtl/>
        </w:rPr>
        <w:t>%</w:t>
      </w:r>
      <w:r w:rsidRPr="00CF24E8">
        <w:rPr>
          <w:rtl/>
        </w:rPr>
        <w:t>.</w:t>
      </w:r>
      <w:r w:rsidR="0084256A">
        <w:rPr>
          <w:rtl/>
        </w:rPr>
        <w:t xml:space="preserve"> </w:t>
      </w:r>
      <w:r w:rsidRPr="00CF24E8">
        <w:rPr>
          <w:rtl/>
        </w:rPr>
        <w:t>מרכיב</w:t>
      </w:r>
      <w:r w:rsidR="0084256A">
        <w:rPr>
          <w:rtl/>
        </w:rPr>
        <w:t xml:space="preserve"> </w:t>
      </w:r>
      <w:r w:rsidRPr="00CF24E8">
        <w:rPr>
          <w:rtl/>
        </w:rPr>
        <w:t>הכשל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המכני בתאונות מהווה </w:t>
      </w:r>
      <w:r w:rsidR="0084256A" w:rsidRPr="00CF24E8">
        <w:rPr>
          <w:rtl/>
        </w:rPr>
        <w:t>3</w:t>
      </w:r>
      <w:r w:rsidR="0084256A">
        <w:rPr>
          <w:rtl/>
        </w:rPr>
        <w:t>%</w:t>
      </w:r>
      <w:r w:rsidRPr="00CF24E8">
        <w:rPr>
          <w:rtl/>
        </w:rPr>
        <w:t>, ו</w:t>
      </w:r>
      <w:r w:rsidR="0084256A">
        <w:rPr>
          <w:rtl/>
        </w:rPr>
        <w:t>-</w:t>
      </w:r>
      <w:r w:rsidR="0084256A" w:rsidRPr="00CF24E8">
        <w:rPr>
          <w:rtl/>
        </w:rPr>
        <w:t>97</w:t>
      </w:r>
      <w:r w:rsidR="0084256A">
        <w:rPr>
          <w:rtl/>
        </w:rPr>
        <w:t>%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הכשל האנושי.</w:t>
      </w:r>
      <w:r w:rsidR="0084256A">
        <w:rPr>
          <w:rtl/>
        </w:rPr>
        <w:t xml:space="preserve"> </w:t>
      </w:r>
      <w:r w:rsidRPr="00CF24E8">
        <w:rPr>
          <w:rtl/>
        </w:rPr>
        <w:t>הרי כאן מדובר</w:t>
      </w:r>
      <w:r w:rsidR="0084256A">
        <w:rPr>
          <w:rtl/>
        </w:rPr>
        <w:t xml:space="preserve"> </w:t>
      </w:r>
      <w:r w:rsidRPr="00CF24E8">
        <w:rPr>
          <w:rtl/>
        </w:rPr>
        <w:t>באנשים</w:t>
      </w:r>
      <w:r w:rsidR="0084256A">
        <w:rPr>
          <w:rtl/>
        </w:rPr>
        <w:t xml:space="preserve"> </w:t>
      </w:r>
      <w:r w:rsidRPr="00CF24E8">
        <w:rPr>
          <w:rtl/>
        </w:rPr>
        <w:t>מאומנים להפליא. אי</w:t>
      </w:r>
      <w:r w:rsidR="0084256A">
        <w:rPr>
          <w:rtl/>
        </w:rPr>
        <w:t>-</w:t>
      </w:r>
      <w:r w:rsidRPr="00CF24E8">
        <w:rPr>
          <w:rtl/>
        </w:rPr>
        <w:t>אפשר לחשוד בהם, חס ושלום, שהם שתו: יש חברים, לכן לא</w:t>
      </w:r>
      <w:r w:rsidR="0084256A">
        <w:rPr>
          <w:rtl/>
        </w:rPr>
        <w:t xml:space="preserve"> </w:t>
      </w:r>
      <w:r w:rsidRPr="00CF24E8">
        <w:rPr>
          <w:rtl/>
        </w:rPr>
        <w:t>נוהגים, לכן לא טסים.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כן,</w:t>
      </w:r>
      <w:r w:rsidR="0084256A">
        <w:rPr>
          <w:rtl/>
        </w:rPr>
        <w:t xml:space="preserve"> </w:t>
      </w: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שום</w:t>
      </w:r>
      <w:r w:rsidR="0084256A">
        <w:rPr>
          <w:rtl/>
        </w:rPr>
        <w:t xml:space="preserve"> </w:t>
      </w:r>
      <w:r w:rsidRPr="00CF24E8">
        <w:rPr>
          <w:rtl/>
        </w:rPr>
        <w:t>ספק</w:t>
      </w:r>
      <w:r w:rsidR="0084256A">
        <w:rPr>
          <w:rtl/>
        </w:rPr>
        <w:t xml:space="preserve"> </w:t>
      </w:r>
      <w:r w:rsidRPr="00CF24E8">
        <w:rPr>
          <w:rtl/>
        </w:rPr>
        <w:t>שהאלמנטים, או יותר נכון המרכיבים של הסטטיסטיקה של</w:t>
      </w:r>
      <w:r w:rsidR="0084256A">
        <w:rPr>
          <w:rtl/>
        </w:rPr>
        <w:t xml:space="preserve"> </w:t>
      </w:r>
      <w:r w:rsidRPr="00CF24E8">
        <w:rPr>
          <w:rtl/>
        </w:rPr>
        <w:t>תאונות</w:t>
      </w:r>
      <w:r w:rsidR="0084256A">
        <w:rPr>
          <w:rtl/>
        </w:rPr>
        <w:t xml:space="preserve"> </w:t>
      </w:r>
      <w:r w:rsidRPr="00CF24E8">
        <w:rPr>
          <w:rtl/>
        </w:rPr>
        <w:t>הדרכים</w:t>
      </w:r>
      <w:r w:rsidR="0084256A">
        <w:rPr>
          <w:rtl/>
        </w:rPr>
        <w:t xml:space="preserve"> </w:t>
      </w:r>
      <w:r w:rsidRPr="00CF24E8">
        <w:rPr>
          <w:rtl/>
        </w:rPr>
        <w:t>האכזריות</w:t>
      </w:r>
      <w:r w:rsidR="0084256A">
        <w:rPr>
          <w:rtl/>
        </w:rPr>
        <w:t xml:space="preserve"> </w:t>
      </w:r>
      <w:r w:rsidRPr="00CF24E8">
        <w:rPr>
          <w:rtl/>
        </w:rPr>
        <w:t>האלה, לא יכולים להיות מועתקים לתאונות האוויר. כך וכך</w:t>
      </w:r>
      <w:r w:rsidR="0084256A">
        <w:rPr>
          <w:rtl/>
        </w:rPr>
        <w:t xml:space="preserve"> </w:t>
      </w:r>
      <w:r w:rsidRPr="00CF24E8">
        <w:rPr>
          <w:rtl/>
        </w:rPr>
        <w:t>שעות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טיסה </w:t>
      </w:r>
      <w:r w:rsidR="0084256A">
        <w:rPr>
          <w:rtl/>
        </w:rPr>
        <w:t>–</w:t>
      </w:r>
      <w:r w:rsidRPr="00CF24E8">
        <w:rPr>
          <w:rtl/>
        </w:rPr>
        <w:t xml:space="preserve"> כך וכך תאונות. אני מבין את שחיקת החומר, אבל מה קרה פה לאנשים? לכן</w:t>
      </w:r>
      <w:r w:rsidR="0084256A">
        <w:rPr>
          <w:rtl/>
        </w:rPr>
        <w:t xml:space="preserve"> </w:t>
      </w:r>
      <w:r w:rsidRPr="00CF24E8">
        <w:rPr>
          <w:rtl/>
        </w:rPr>
        <w:t>באה</w:t>
      </w:r>
      <w:r w:rsidR="0084256A">
        <w:rPr>
          <w:rtl/>
        </w:rPr>
        <w:t xml:space="preserve"> </w:t>
      </w:r>
      <w:r w:rsidRPr="00CF24E8">
        <w:rPr>
          <w:rtl/>
        </w:rPr>
        <w:t>השאלה</w:t>
      </w:r>
      <w:r w:rsidR="0084256A">
        <w:rPr>
          <w:rtl/>
        </w:rPr>
        <w:t xml:space="preserve"> </w:t>
      </w:r>
      <w:r w:rsidRPr="00CF24E8">
        <w:rPr>
          <w:rtl/>
        </w:rPr>
        <w:t>השנייה:</w:t>
      </w:r>
      <w:r w:rsidR="0084256A">
        <w:rPr>
          <w:rtl/>
        </w:rPr>
        <w:t xml:space="preserve"> </w:t>
      </w:r>
      <w:r w:rsidRPr="00CF24E8">
        <w:rPr>
          <w:rtl/>
        </w:rPr>
        <w:t>היות</w:t>
      </w:r>
      <w:r w:rsidR="0084256A">
        <w:rPr>
          <w:rtl/>
        </w:rPr>
        <w:t xml:space="preserve"> </w:t>
      </w:r>
      <w:r w:rsidRPr="00CF24E8">
        <w:rPr>
          <w:rtl/>
        </w:rPr>
        <w:t>שהתאונות יכולות להיגרם מכשל מכני או מכשל אנושי, חס</w:t>
      </w:r>
      <w:r w:rsidR="0084256A">
        <w:rPr>
          <w:rtl/>
        </w:rPr>
        <w:t xml:space="preserve"> </w:t>
      </w:r>
      <w:r w:rsidRPr="00CF24E8">
        <w:rPr>
          <w:rtl/>
        </w:rPr>
        <w:t>ושלום,</w:t>
      </w:r>
      <w:r w:rsidR="0084256A">
        <w:rPr>
          <w:rtl/>
        </w:rPr>
        <w:t xml:space="preserve"> </w:t>
      </w:r>
      <w:r w:rsidRPr="00CF24E8">
        <w:rPr>
          <w:rtl/>
        </w:rPr>
        <w:t>וכאן</w:t>
      </w:r>
      <w:r w:rsidR="0084256A">
        <w:rPr>
          <w:rtl/>
        </w:rPr>
        <w:t xml:space="preserve"> </w:t>
      </w:r>
      <w:r w:rsidRPr="00CF24E8">
        <w:rPr>
          <w:rtl/>
        </w:rPr>
        <w:t>תרשו לי "לפתוח סוגריים" ולומר, כי בתוך הצער הגדול והכאב על אובדן</w:t>
      </w:r>
      <w:r w:rsidR="0084256A">
        <w:rPr>
          <w:rtl/>
        </w:rPr>
        <w:t xml:space="preserve"> </w:t>
      </w:r>
      <w:r w:rsidRPr="00CF24E8">
        <w:rPr>
          <w:rtl/>
        </w:rPr>
        <w:t>שניים</w:t>
      </w:r>
      <w:r w:rsidR="0084256A">
        <w:rPr>
          <w:rtl/>
        </w:rPr>
        <w:t xml:space="preserve"> </w:t>
      </w:r>
      <w:r w:rsidRPr="00CF24E8">
        <w:rPr>
          <w:rtl/>
        </w:rPr>
        <w:t>מטובי בנינו, אני מברך ומודה לשם על השניים שניצלו. אין שום ספק שהם ינסכו</w:t>
      </w:r>
      <w:r w:rsidR="0084256A">
        <w:rPr>
          <w:rtl/>
        </w:rPr>
        <w:t xml:space="preserve"> </w:t>
      </w:r>
      <w:r w:rsidRPr="00CF24E8">
        <w:rPr>
          <w:rtl/>
        </w:rPr>
        <w:t>אור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הפרשה</w:t>
      </w:r>
      <w:r w:rsidR="0084256A">
        <w:rPr>
          <w:rtl/>
        </w:rPr>
        <w:t xml:space="preserve"> </w:t>
      </w:r>
      <w:r w:rsidRPr="00CF24E8">
        <w:rPr>
          <w:rtl/>
        </w:rPr>
        <w:t>הזו.</w:t>
      </w:r>
      <w:r w:rsidR="0084256A">
        <w:rPr>
          <w:rtl/>
        </w:rPr>
        <w:t xml:space="preserve"> </w:t>
      </w:r>
      <w:r w:rsidRPr="00CF24E8">
        <w:rPr>
          <w:rtl/>
        </w:rPr>
        <w:t>הם נוגעים ישירות בעניין הזה, ויש להם מה לומר, ובוודאי הם</w:t>
      </w:r>
      <w:r w:rsidR="0084256A">
        <w:rPr>
          <w:rtl/>
        </w:rPr>
        <w:t xml:space="preserve"> </w:t>
      </w:r>
      <w:r w:rsidRPr="00CF24E8">
        <w:rPr>
          <w:rtl/>
        </w:rPr>
        <w:t>אומרים. אולי נבין מה קרה, מה התרחש בשניות הגורליות האלה.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השאלה</w:t>
      </w:r>
      <w:r w:rsidR="0084256A">
        <w:rPr>
          <w:rtl/>
        </w:rPr>
        <w:t xml:space="preserve"> </w:t>
      </w:r>
      <w:r w:rsidRPr="00CF24E8">
        <w:rPr>
          <w:rtl/>
        </w:rPr>
        <w:t>שלי,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הנובעת מכך היא, שאם אני יוצא מתוך היגיון מחשבתי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פשוט של סבירות די קבילה, שהחומר האנושי כאן מעולה </w:t>
      </w:r>
      <w:r w:rsidR="0084256A">
        <w:rPr>
          <w:rtl/>
        </w:rPr>
        <w:t>–</w:t>
      </w:r>
      <w:r w:rsidRPr="00CF24E8">
        <w:rPr>
          <w:rtl/>
        </w:rPr>
        <w:t xml:space="preserve"> מה קורה עם החומר המכני? למה</w:t>
      </w:r>
      <w:r w:rsidR="0084256A">
        <w:rPr>
          <w:rtl/>
        </w:rPr>
        <w:t xml:space="preserve"> </w:t>
      </w:r>
      <w:r w:rsidRPr="00CF24E8">
        <w:rPr>
          <w:rtl/>
        </w:rPr>
        <w:t>אני מתכוון? אומר בפירוש ולא אסתיר דברי: קראתי הרבה על התאונות שהיו למטוסי 5</w:t>
      </w:r>
      <w:r w:rsidR="0084256A">
        <w:rPr>
          <w:rtl/>
        </w:rPr>
        <w:t>-</w:t>
      </w:r>
      <w:r w:rsidRPr="00CF24E8">
        <w:rPr>
          <w:rtl/>
        </w:rPr>
        <w:t>בחיל</w:t>
      </w:r>
      <w:r w:rsidR="0084256A">
        <w:rPr>
          <w:rtl/>
        </w:rPr>
        <w:t xml:space="preserve"> </w:t>
      </w:r>
      <w:r w:rsidRPr="00CF24E8">
        <w:rPr>
          <w:rtl/>
        </w:rPr>
        <w:t>האוויר</w:t>
      </w:r>
      <w:r w:rsidR="0084256A">
        <w:rPr>
          <w:rtl/>
        </w:rPr>
        <w:t xml:space="preserve"> </w:t>
      </w:r>
      <w:r w:rsidRPr="00CF24E8">
        <w:rPr>
          <w:rtl/>
        </w:rPr>
        <w:t>הגרמני. היו שם אסונות בשרשרת, עד שהפסיקו את השימוש בהם. מי יודע,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אותה "מקדונל</w:t>
      </w:r>
      <w:r w:rsidR="0084256A">
        <w:rPr>
          <w:rtl/>
        </w:rPr>
        <w:t>-</w:t>
      </w:r>
      <w:r w:rsidRPr="00CF24E8">
        <w:rPr>
          <w:rtl/>
        </w:rPr>
        <w:t>דגלס".</w:t>
      </w:r>
      <w:r w:rsidR="0084256A">
        <w:rPr>
          <w:rtl/>
        </w:rPr>
        <w:t xml:space="preserve"> </w:t>
      </w:r>
      <w:r w:rsidRPr="00CF24E8">
        <w:rPr>
          <w:rtl/>
        </w:rPr>
        <w:t>היה שם כשל טכנולוגי ומכני, ולכן אני רוצה לומר כאן</w:t>
      </w:r>
      <w:r w:rsidR="0084256A">
        <w:rPr>
          <w:rtl/>
        </w:rPr>
        <w:t xml:space="preserve"> </w:t>
      </w:r>
      <w:r w:rsidRPr="00CF24E8">
        <w:rPr>
          <w:rtl/>
        </w:rPr>
        <w:t>דבר</w:t>
      </w:r>
      <w:r w:rsidR="0084256A">
        <w:rPr>
          <w:rtl/>
        </w:rPr>
        <w:t xml:space="preserve"> </w:t>
      </w:r>
      <w:r w:rsidRPr="00CF24E8">
        <w:rPr>
          <w:rtl/>
        </w:rPr>
        <w:t>נועז</w:t>
      </w:r>
      <w:r w:rsidR="0084256A">
        <w:rPr>
          <w:rtl/>
        </w:rPr>
        <w:t xml:space="preserve"> </w:t>
      </w:r>
      <w:r w:rsidRPr="00CF24E8">
        <w:rPr>
          <w:rtl/>
        </w:rPr>
        <w:t>ביותר:</w:t>
      </w:r>
      <w:r w:rsidR="0084256A">
        <w:rPr>
          <w:rtl/>
        </w:rPr>
        <w:t xml:space="preserve"> </w:t>
      </w:r>
      <w:r w:rsidRPr="00CF24E8">
        <w:rPr>
          <w:rtl/>
        </w:rPr>
        <w:t>היות</w:t>
      </w:r>
      <w:r w:rsidR="0084256A">
        <w:rPr>
          <w:rtl/>
        </w:rPr>
        <w:t xml:space="preserve"> </w:t>
      </w:r>
      <w:r w:rsidRPr="00CF24E8">
        <w:rPr>
          <w:rtl/>
        </w:rPr>
        <w:t>שהאלמנט הטכנולוגי והמכני של טיב החומר הוא כל כך גורלי</w:t>
      </w:r>
      <w:r w:rsidR="0084256A">
        <w:rPr>
          <w:rtl/>
        </w:rPr>
        <w:t xml:space="preserve"> </w:t>
      </w:r>
      <w:r w:rsidRPr="00CF24E8">
        <w:rPr>
          <w:rtl/>
        </w:rPr>
        <w:t>וקובע,</w:t>
      </w:r>
      <w:r w:rsidR="0084256A">
        <w:rPr>
          <w:rtl/>
        </w:rPr>
        <w:t xml:space="preserve"> </w:t>
      </w:r>
      <w:r w:rsidRPr="00CF24E8">
        <w:rPr>
          <w:rtl/>
        </w:rPr>
        <w:t>חייבים</w:t>
      </w:r>
      <w:r w:rsidR="0084256A">
        <w:rPr>
          <w:rtl/>
        </w:rPr>
        <w:t xml:space="preserve"> </w:t>
      </w:r>
      <w:r w:rsidRPr="00CF24E8">
        <w:rPr>
          <w:rtl/>
        </w:rPr>
        <w:t>להיזהר,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לאור</w:t>
      </w:r>
      <w:r w:rsidR="0084256A">
        <w:rPr>
          <w:rtl/>
        </w:rPr>
        <w:t xml:space="preserve"> </w:t>
      </w:r>
      <w:r w:rsidRPr="00CF24E8">
        <w:rPr>
          <w:rtl/>
        </w:rPr>
        <w:t>הסקנדלים</w:t>
      </w:r>
      <w:r w:rsidR="0084256A">
        <w:rPr>
          <w:rtl/>
        </w:rPr>
        <w:t xml:space="preserve"> </w:t>
      </w:r>
      <w:r w:rsidRPr="00CF24E8">
        <w:rPr>
          <w:rtl/>
        </w:rPr>
        <w:t>והשערוריות שהיו ברכש חיל</w:t>
      </w:r>
      <w:r w:rsidR="0084256A">
        <w:rPr>
          <w:rtl/>
        </w:rPr>
        <w:t xml:space="preserve"> </w:t>
      </w:r>
      <w:r w:rsidRPr="00CF24E8">
        <w:rPr>
          <w:rtl/>
        </w:rPr>
        <w:t>האוויר. חייבים להיזהר שבעתיים.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באמת מתנצל על ההערה הזאת, אבל אין לי ברירה. כאשר מדובר פה בחיים, ולא</w:t>
      </w:r>
      <w:r w:rsidR="0084256A">
        <w:rPr>
          <w:rtl/>
        </w:rPr>
        <w:t xml:space="preserve"> </w:t>
      </w:r>
      <w:r w:rsidRPr="00CF24E8">
        <w:rPr>
          <w:rtl/>
        </w:rPr>
        <w:t xml:space="preserve">רק בחיים, באמינות ובסיכונים הגבוהים ביותר </w:t>
      </w:r>
      <w:r w:rsidR="0084256A">
        <w:rPr>
          <w:rtl/>
        </w:rPr>
        <w:t>–</w:t>
      </w:r>
      <w:r w:rsidRPr="00CF24E8">
        <w:rPr>
          <w:rtl/>
        </w:rPr>
        <w:t xml:space="preserve"> כי זו שאלה של שבריר שנייה </w:t>
      </w:r>
      <w:r w:rsidR="0084256A">
        <w:rPr>
          <w:rtl/>
        </w:rPr>
        <w:t>–</w:t>
      </w:r>
      <w:r w:rsidRPr="00CF24E8">
        <w:rPr>
          <w:rtl/>
        </w:rPr>
        <w:t xml:space="preserve"> חייבים</w:t>
      </w:r>
      <w:r w:rsidR="0084256A">
        <w:rPr>
          <w:rtl/>
        </w:rPr>
        <w:t xml:space="preserve"> </w:t>
      </w:r>
      <w:r w:rsidRPr="00CF24E8">
        <w:rPr>
          <w:rtl/>
        </w:rPr>
        <w:t>לבדוק</w:t>
      </w:r>
      <w:r w:rsidR="0084256A">
        <w:rPr>
          <w:rtl/>
        </w:rPr>
        <w:t xml:space="preserve"> </w:t>
      </w:r>
      <w:r w:rsidRPr="00CF24E8">
        <w:rPr>
          <w:rtl/>
        </w:rPr>
        <w:t>שבעתיים</w:t>
      </w:r>
      <w:r w:rsidR="0084256A">
        <w:rPr>
          <w:rtl/>
        </w:rPr>
        <w:t xml:space="preserve"> </w:t>
      </w:r>
      <w:r w:rsidRPr="00CF24E8">
        <w:rPr>
          <w:rtl/>
        </w:rPr>
        <w:t>מי אחראי לרכש, ואם יש תקלות בתחום הזה, מי אחראי לאטום אותן; כי</w:t>
      </w:r>
      <w:r w:rsidR="0084256A">
        <w:rPr>
          <w:rtl/>
        </w:rPr>
        <w:t xml:space="preserve"> </w:t>
      </w:r>
      <w:r w:rsidRPr="00CF24E8">
        <w:rPr>
          <w:rtl/>
        </w:rPr>
        <w:t>בידינו הדבר.</w:t>
      </w:r>
      <w:r w:rsidR="0084256A">
        <w:rPr>
          <w:rtl/>
        </w:rPr>
        <w:t xml:space="preserve"> </w:t>
      </w:r>
      <w:r w:rsidRPr="00CF24E8">
        <w:rPr>
          <w:rtl/>
        </w:rPr>
        <w:t>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</w:t>
      </w:r>
      <w:r w:rsidR="0084256A">
        <w:rPr>
          <w:rtl/>
        </w:rPr>
        <w:t xml:space="preserve"> </w:t>
      </w:r>
      <w:r w:rsidRPr="00CF24E8">
        <w:rPr>
          <w:rtl/>
        </w:rPr>
        <w:t>לחבר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עזרן.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חבר הכנסת אליעזר זנדברג. אחריו </w:t>
      </w:r>
      <w:r w:rsidR="0084256A">
        <w:rPr>
          <w:rtl/>
        </w:rPr>
        <w:t>–</w:t>
      </w:r>
      <w:r w:rsidRPr="00CF24E8">
        <w:rPr>
          <w:rtl/>
        </w:rPr>
        <w:t xml:space="preserve"> חבר הכנסת</w:t>
      </w:r>
      <w:r w:rsidR="0084256A">
        <w:rPr>
          <w:rtl/>
        </w:rPr>
        <w:t xml:space="preserve"> </w:t>
      </w:r>
      <w:r w:rsidRPr="00CF24E8">
        <w:rPr>
          <w:rtl/>
        </w:rPr>
        <w:t>סאלח</w:t>
      </w:r>
      <w:r w:rsidR="0084256A">
        <w:rPr>
          <w:rtl/>
        </w:rPr>
        <w:t xml:space="preserve"> </w:t>
      </w:r>
      <w:r w:rsidRPr="00CF24E8">
        <w:rPr>
          <w:rtl/>
        </w:rPr>
        <w:t>טריף;</w:t>
      </w:r>
      <w:r w:rsidR="0084256A">
        <w:rPr>
          <w:rtl/>
        </w:rPr>
        <w:t xml:space="preserve"> </w:t>
      </w:r>
      <w:r w:rsidRPr="00CF24E8">
        <w:rPr>
          <w:rtl/>
        </w:rPr>
        <w:t xml:space="preserve">ואם הוא לא יהיה </w:t>
      </w:r>
      <w:r w:rsidR="0084256A">
        <w:rPr>
          <w:rtl/>
        </w:rPr>
        <w:t>–</w:t>
      </w:r>
      <w:r w:rsidRPr="00CF24E8">
        <w:rPr>
          <w:rtl/>
        </w:rPr>
        <w:t xml:space="preserve"> אחרון, חבר הכנסת שאול גוטמן, ואז הוא יוכל להעיר</w:t>
      </w:r>
      <w:r w:rsidR="0084256A">
        <w:rPr>
          <w:rtl/>
        </w:rPr>
        <w:t xml:space="preserve"> </w:t>
      </w:r>
      <w:r w:rsidRPr="00CF24E8">
        <w:rPr>
          <w:rtl/>
        </w:rPr>
        <w:t>את הערותיו על טיבו של חיל האוויר.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חיל אוויר מצוין, הכי טוב בעולם.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אליעזר זנדברג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 רבותי חברי הכנסת, בפתח דברי גם אני מבקש למסור את תנחומי</w:t>
      </w:r>
      <w:r w:rsidR="0084256A">
        <w:rPr>
          <w:rtl/>
        </w:rPr>
        <w:t xml:space="preserve"> </w:t>
      </w:r>
      <w:r w:rsidRPr="00CF24E8">
        <w:rPr>
          <w:rtl/>
        </w:rPr>
        <w:t>למשפחות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סגן</w:t>
      </w:r>
      <w:r w:rsidR="0084256A">
        <w:rPr>
          <w:rtl/>
        </w:rPr>
        <w:t>-</w:t>
      </w:r>
      <w:r w:rsidRPr="00CF24E8">
        <w:rPr>
          <w:rtl/>
        </w:rPr>
        <w:t>אלוף</w:t>
      </w:r>
      <w:r w:rsidR="0084256A">
        <w:rPr>
          <w:rtl/>
        </w:rPr>
        <w:t xml:space="preserve"> </w:t>
      </w:r>
      <w:r w:rsidRPr="00CF24E8">
        <w:rPr>
          <w:rtl/>
        </w:rPr>
        <w:t>רוני שלומי, זיכרונו לברכה, ושל סגן יובל בנימין, זיכרונו</w:t>
      </w:r>
      <w:r w:rsidR="0084256A">
        <w:rPr>
          <w:rtl/>
        </w:rPr>
        <w:t xml:space="preserve"> </w:t>
      </w:r>
      <w:r w:rsidRPr="00CF24E8">
        <w:rPr>
          <w:rtl/>
        </w:rPr>
        <w:t>לברכה.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מבקש להרחיב את הדיבור ולא להתייחס דווקא לתאונת האימונים שאירעה אתמול,</w:t>
      </w:r>
      <w:r w:rsidR="0084256A">
        <w:rPr>
          <w:rtl/>
        </w:rPr>
        <w:t xml:space="preserve"> </w:t>
      </w:r>
      <w:r w:rsidRPr="00CF24E8">
        <w:rPr>
          <w:rtl/>
        </w:rPr>
        <w:t>או</w:t>
      </w:r>
      <w:r w:rsidR="0084256A">
        <w:rPr>
          <w:rtl/>
        </w:rPr>
        <w:t xml:space="preserve"> </w:t>
      </w:r>
      <w:r w:rsidRPr="00CF24E8">
        <w:rPr>
          <w:rtl/>
        </w:rPr>
        <w:t>לתאונה</w:t>
      </w:r>
      <w:r w:rsidR="0084256A">
        <w:rPr>
          <w:rtl/>
        </w:rPr>
        <w:t xml:space="preserve"> </w:t>
      </w:r>
      <w:r w:rsidRPr="00CF24E8">
        <w:rPr>
          <w:rtl/>
        </w:rPr>
        <w:t>אחרת</w:t>
      </w:r>
      <w:r w:rsidR="0084256A">
        <w:rPr>
          <w:rtl/>
        </w:rPr>
        <w:t xml:space="preserve"> </w:t>
      </w:r>
      <w:r w:rsidRPr="00CF24E8">
        <w:rPr>
          <w:rtl/>
        </w:rPr>
        <w:t>שהוזכרה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 שעה שדיבר מעל הדוכן, מהטעם הפשוט,</w:t>
      </w:r>
      <w:r w:rsidR="0084256A">
        <w:rPr>
          <w:rtl/>
        </w:rPr>
        <w:t xml:space="preserve"> </w:t>
      </w:r>
      <w:r w:rsidRPr="00CF24E8">
        <w:rPr>
          <w:rtl/>
        </w:rPr>
        <w:t>שאינני</w:t>
      </w:r>
      <w:r w:rsidR="0084256A">
        <w:rPr>
          <w:rtl/>
        </w:rPr>
        <w:t xml:space="preserve"> </w:t>
      </w:r>
      <w:r w:rsidRPr="00CF24E8">
        <w:rPr>
          <w:rtl/>
        </w:rPr>
        <w:t>בקיא</w:t>
      </w:r>
      <w:r w:rsidR="0084256A">
        <w:rPr>
          <w:rtl/>
        </w:rPr>
        <w:t xml:space="preserve"> </w:t>
      </w:r>
      <w:r w:rsidRPr="00CF24E8">
        <w:rPr>
          <w:rtl/>
        </w:rPr>
        <w:t>בפרטים</w:t>
      </w:r>
      <w:r w:rsidR="0084256A">
        <w:rPr>
          <w:rtl/>
        </w:rPr>
        <w:t xml:space="preserve"> </w:t>
      </w:r>
      <w:r w:rsidRPr="00CF24E8">
        <w:rPr>
          <w:rtl/>
        </w:rPr>
        <w:t>ואינני</w:t>
      </w:r>
      <w:r w:rsidR="0084256A">
        <w:rPr>
          <w:rtl/>
        </w:rPr>
        <w:t xml:space="preserve"> </w:t>
      </w:r>
      <w:r w:rsidRPr="00CF24E8">
        <w:rPr>
          <w:rtl/>
        </w:rPr>
        <w:t>יודע מה קרה ומה היו הגורמים לתאונה. אבל אני יכול</w:t>
      </w:r>
      <w:r w:rsidR="0084256A">
        <w:rPr>
          <w:rtl/>
        </w:rPr>
        <w:t xml:space="preserve"> </w:t>
      </w:r>
      <w:r w:rsidRPr="00CF24E8">
        <w:rPr>
          <w:rtl/>
        </w:rPr>
        <w:t>לומר,</w:t>
      </w:r>
      <w:r w:rsidR="0084256A">
        <w:rPr>
          <w:rtl/>
        </w:rPr>
        <w:t xml:space="preserve"> </w:t>
      </w:r>
      <w:r w:rsidRPr="00CF24E8">
        <w:rPr>
          <w:rtl/>
        </w:rPr>
        <w:t>שיש תחושה כללית שקרה משהו בצה"ל מבחינת ריבוי של תאונות אימונים, ובעניין</w:t>
      </w:r>
      <w:r w:rsidR="0084256A">
        <w:rPr>
          <w:rtl/>
        </w:rPr>
        <w:t xml:space="preserve"> </w:t>
      </w:r>
      <w:r w:rsidRPr="00CF24E8">
        <w:rPr>
          <w:rtl/>
        </w:rPr>
        <w:t>הזה אני מבקש להעיר שתי הערות קצרות.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הערה</w:t>
      </w:r>
      <w:r w:rsidR="0084256A">
        <w:rPr>
          <w:rtl/>
        </w:rPr>
        <w:t xml:space="preserve"> </w:t>
      </w:r>
      <w:r w:rsidRPr="00CF24E8">
        <w:rPr>
          <w:rtl/>
        </w:rPr>
        <w:t>אחת</w:t>
      </w:r>
      <w:r w:rsidR="0084256A">
        <w:rPr>
          <w:rtl/>
        </w:rPr>
        <w:t xml:space="preserve"> </w:t>
      </w:r>
      <w:r w:rsidRPr="00CF24E8">
        <w:rPr>
          <w:rtl/>
        </w:rPr>
        <w:t>נוגעת</w:t>
      </w:r>
      <w:r w:rsidR="0084256A">
        <w:rPr>
          <w:rtl/>
        </w:rPr>
        <w:t xml:space="preserve"> </w:t>
      </w:r>
      <w:r w:rsidRPr="00CF24E8">
        <w:rPr>
          <w:rtl/>
        </w:rPr>
        <w:t>לדברים</w:t>
      </w:r>
      <w:r w:rsidR="0084256A">
        <w:rPr>
          <w:rtl/>
        </w:rPr>
        <w:t xml:space="preserve"> </w:t>
      </w:r>
      <w:r w:rsidRPr="00CF24E8">
        <w:rPr>
          <w:rtl/>
        </w:rPr>
        <w:t>שאמר ראש הממשלה אתמול. אמירה כמו "אין חיל אוויר</w:t>
      </w:r>
      <w:r w:rsidR="0084256A">
        <w:rPr>
          <w:rtl/>
        </w:rPr>
        <w:t xml:space="preserve"> </w:t>
      </w:r>
      <w:r w:rsidRPr="00CF24E8">
        <w:rPr>
          <w:rtl/>
        </w:rPr>
        <w:t>שאין</w:t>
      </w:r>
      <w:r w:rsidR="0084256A">
        <w:rPr>
          <w:rtl/>
        </w:rPr>
        <w:t xml:space="preserve"> </w:t>
      </w:r>
      <w:r w:rsidRPr="00CF24E8">
        <w:rPr>
          <w:rtl/>
        </w:rPr>
        <w:t>בו</w:t>
      </w:r>
      <w:r w:rsidR="0084256A">
        <w:rPr>
          <w:rtl/>
        </w:rPr>
        <w:t xml:space="preserve"> </w:t>
      </w:r>
      <w:r w:rsidRPr="00CF24E8">
        <w:rPr>
          <w:rtl/>
        </w:rPr>
        <w:t>תאונות" היא אמירה שבעיני היא חמורה מאוד, כיוון שהיא מעבירה מסר שאסור</w:t>
      </w:r>
      <w:r w:rsidR="0084256A">
        <w:rPr>
          <w:rtl/>
        </w:rPr>
        <w:t xml:space="preserve"> </w:t>
      </w:r>
      <w:r w:rsidRPr="00CF24E8">
        <w:rPr>
          <w:rtl/>
        </w:rPr>
        <w:t>שיעבור</w:t>
      </w:r>
      <w:r w:rsidR="0084256A">
        <w:rPr>
          <w:rtl/>
        </w:rPr>
        <w:t xml:space="preserve"> – </w:t>
      </w:r>
      <w:r w:rsidRPr="00CF24E8">
        <w:rPr>
          <w:rtl/>
        </w:rPr>
        <w:t>מסר של "ראש קטן", של "מה לעשות, זה קורה"; מסר שאומר: או.קיי., נמשיך</w:t>
      </w:r>
      <w:r w:rsidR="0084256A">
        <w:rPr>
          <w:rtl/>
        </w:rPr>
        <w:t xml:space="preserve"> </w:t>
      </w:r>
      <w:r w:rsidRPr="00CF24E8">
        <w:rPr>
          <w:rtl/>
        </w:rPr>
        <w:t>הלאה.</w:t>
      </w:r>
      <w:r w:rsidR="0084256A">
        <w:rPr>
          <w:rtl/>
        </w:rPr>
        <w:t xml:space="preserve"> </w:t>
      </w:r>
      <w:r w:rsidRPr="00CF24E8">
        <w:rPr>
          <w:rtl/>
        </w:rPr>
        <w:t>ואני חושב שהמסר צריך להיות אחר, לא בשל אותה תאונה מחרידה, לא בשל תאונה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אחרת </w:t>
      </w:r>
      <w:r w:rsidR="0084256A">
        <w:rPr>
          <w:rtl/>
        </w:rPr>
        <w:t>–</w:t>
      </w:r>
      <w:r w:rsidRPr="00CF24E8">
        <w:rPr>
          <w:rtl/>
        </w:rPr>
        <w:t xml:space="preserve"> בשל המאסה הכוללת של תאונות אימונים בצבא</w:t>
      </w:r>
      <w:r w:rsidR="0084256A">
        <w:rPr>
          <w:rtl/>
        </w:rPr>
        <w:t>-</w:t>
      </w:r>
      <w:r w:rsidRPr="00CF24E8">
        <w:rPr>
          <w:rtl/>
        </w:rPr>
        <w:t>הגנה לישראל. המסר צריך להיות של</w:t>
      </w:r>
      <w:r w:rsidR="0084256A">
        <w:rPr>
          <w:rtl/>
        </w:rPr>
        <w:t xml:space="preserve"> </w:t>
      </w:r>
      <w:r w:rsidRPr="00CF24E8">
        <w:rPr>
          <w:rtl/>
        </w:rPr>
        <w:t>קפדנות,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בדיקה,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הקפדה.</w:t>
      </w:r>
      <w:r w:rsidR="0084256A">
        <w:rPr>
          <w:rtl/>
        </w:rPr>
        <w:t xml:space="preserve"> </w:t>
      </w:r>
      <w:r w:rsidRPr="00CF24E8">
        <w:rPr>
          <w:rtl/>
        </w:rPr>
        <w:t>המסר הזה, לצערי, לא רק שלא עובר בדבריו של ראש</w:t>
      </w:r>
      <w:r w:rsidR="0084256A">
        <w:rPr>
          <w:rtl/>
        </w:rPr>
        <w:t xml:space="preserve"> </w:t>
      </w:r>
      <w:r w:rsidRPr="00CF24E8">
        <w:rPr>
          <w:rtl/>
        </w:rPr>
        <w:t>הממשלה,</w:t>
      </w:r>
      <w:r w:rsidR="0084256A">
        <w:rPr>
          <w:rtl/>
        </w:rPr>
        <w:t xml:space="preserve"> </w:t>
      </w:r>
      <w:r w:rsidRPr="00CF24E8">
        <w:rPr>
          <w:rtl/>
        </w:rPr>
        <w:t>אלא</w:t>
      </w:r>
      <w:r w:rsidR="0084256A">
        <w:rPr>
          <w:rtl/>
        </w:rPr>
        <w:t xml:space="preserve"> </w:t>
      </w:r>
      <w:r w:rsidRPr="00CF24E8">
        <w:rPr>
          <w:rtl/>
        </w:rPr>
        <w:t>דבריו עושים שירות הפוך, ואולי אפילו מעודדים תחושה של אי</w:t>
      </w:r>
      <w:r w:rsidR="0084256A">
        <w:rPr>
          <w:rtl/>
        </w:rPr>
        <w:t>-</w:t>
      </w:r>
      <w:r w:rsidRPr="00CF24E8">
        <w:rPr>
          <w:rtl/>
        </w:rPr>
        <w:t>אכפתיות,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אפאתיה </w:t>
      </w:r>
      <w:r w:rsidR="0084256A">
        <w:rPr>
          <w:rtl/>
        </w:rPr>
        <w:t>–</w:t>
      </w:r>
      <w:r w:rsidRPr="00CF24E8">
        <w:rPr>
          <w:rtl/>
        </w:rPr>
        <w:t xml:space="preserve"> מה לעשות, זה קורה.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ההערה</w:t>
      </w:r>
      <w:r w:rsidR="0084256A">
        <w:rPr>
          <w:rtl/>
        </w:rPr>
        <w:t xml:space="preserve"> </w:t>
      </w:r>
      <w:r w:rsidRPr="00CF24E8">
        <w:rPr>
          <w:rtl/>
        </w:rPr>
        <w:t>הקצרה</w:t>
      </w:r>
      <w:r w:rsidR="0084256A">
        <w:rPr>
          <w:rtl/>
        </w:rPr>
        <w:t xml:space="preserve"> </w:t>
      </w:r>
      <w:r w:rsidRPr="00CF24E8">
        <w:rPr>
          <w:rtl/>
        </w:rPr>
        <w:t>השנייה</w:t>
      </w:r>
      <w:r w:rsidR="0084256A">
        <w:rPr>
          <w:rtl/>
        </w:rPr>
        <w:t xml:space="preserve"> </w:t>
      </w:r>
      <w:r w:rsidRPr="00CF24E8">
        <w:rPr>
          <w:rtl/>
        </w:rPr>
        <w:t>נוגעת</w:t>
      </w:r>
      <w:r w:rsidR="0084256A">
        <w:rPr>
          <w:rtl/>
        </w:rPr>
        <w:t xml:space="preserve"> </w:t>
      </w:r>
      <w:r w:rsidRPr="00CF24E8">
        <w:rPr>
          <w:rtl/>
        </w:rPr>
        <w:t>לצורך בהקמת אגף בטיחות בצה"ל בראשות אלוף, או</w:t>
      </w:r>
      <w:r w:rsidR="0084256A">
        <w:rPr>
          <w:rtl/>
        </w:rPr>
        <w:t xml:space="preserve"> </w:t>
      </w:r>
      <w:r w:rsidRPr="00CF24E8">
        <w:rPr>
          <w:rtl/>
        </w:rPr>
        <w:t>אולי אפילו הוצאת כל נושא תאונות האימונים מתחומו של צבא</w:t>
      </w:r>
      <w:r w:rsidR="0084256A">
        <w:rPr>
          <w:rtl/>
        </w:rPr>
        <w:t>-</w:t>
      </w:r>
      <w:r w:rsidRPr="00CF24E8">
        <w:rPr>
          <w:rtl/>
        </w:rPr>
        <w:t>הגנה לישראל.</w:t>
      </w:r>
      <w:r w:rsidR="0084256A">
        <w:rPr>
          <w:rtl/>
        </w:rPr>
        <w:t xml:space="preserve"> </w:t>
      </w:r>
      <w:r w:rsidRPr="00CF24E8">
        <w:rPr>
          <w:rtl/>
        </w:rPr>
        <w:t>הנושא הזה</w:t>
      </w:r>
      <w:r w:rsidR="0084256A">
        <w:rPr>
          <w:rtl/>
        </w:rPr>
        <w:t xml:space="preserve"> </w:t>
      </w:r>
      <w:r w:rsidRPr="00CF24E8">
        <w:rPr>
          <w:rtl/>
        </w:rPr>
        <w:t>עלה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אחת בכנסת. חבר הכנסת איתן ואנוכי הצלחנו להעביר בקריאה טרומית הצעת חוק</w:t>
      </w:r>
      <w:r w:rsidR="0084256A">
        <w:rPr>
          <w:rtl/>
        </w:rPr>
        <w:t xml:space="preserve"> </w:t>
      </w:r>
      <w:r w:rsidRPr="00CF24E8">
        <w:rPr>
          <w:rtl/>
        </w:rPr>
        <w:t>כזאת, והיא</w:t>
      </w:r>
      <w:r w:rsidR="0084256A">
        <w:rPr>
          <w:rtl/>
        </w:rPr>
        <w:t xml:space="preserve"> </w:t>
      </w:r>
      <w:r w:rsidRPr="00CF24E8">
        <w:rPr>
          <w:rtl/>
        </w:rPr>
        <w:t>קבורה בוועדת החוץ והביטחון זמן רב ביותר. מבקרת המדינה המליצה על כך</w:t>
      </w:r>
      <w:r w:rsidR="0084256A">
        <w:rPr>
          <w:rtl/>
        </w:rPr>
        <w:t xml:space="preserve"> </w:t>
      </w:r>
      <w:r w:rsidRPr="00CF24E8">
        <w:rPr>
          <w:rtl/>
        </w:rPr>
        <w:t>באחד</w:t>
      </w:r>
      <w:r w:rsidR="0084256A">
        <w:rPr>
          <w:rtl/>
        </w:rPr>
        <w:t xml:space="preserve"> </w:t>
      </w:r>
      <w:r w:rsidRPr="00CF24E8">
        <w:rPr>
          <w:rtl/>
        </w:rPr>
        <w:t>מדוחות</w:t>
      </w:r>
      <w:r w:rsidR="0084256A">
        <w:rPr>
          <w:rtl/>
        </w:rPr>
        <w:t xml:space="preserve"> </w:t>
      </w:r>
      <w:r w:rsidRPr="00CF24E8">
        <w:rPr>
          <w:rtl/>
        </w:rPr>
        <w:t>הביקורת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שנים</w:t>
      </w:r>
      <w:r w:rsidR="0084256A">
        <w:rPr>
          <w:rtl/>
        </w:rPr>
        <w:t xml:space="preserve"> </w:t>
      </w:r>
      <w:r w:rsidRPr="00CF24E8">
        <w:rPr>
          <w:rtl/>
        </w:rPr>
        <w:t>עברו,</w:t>
      </w:r>
      <w:r w:rsidR="0084256A">
        <w:rPr>
          <w:rtl/>
        </w:rPr>
        <w:t xml:space="preserve"> </w:t>
      </w:r>
      <w:r w:rsidRPr="00CF24E8">
        <w:rPr>
          <w:rtl/>
        </w:rPr>
        <w:t>וממשלת ישראל אינה עושה דבר כדי לקדם את</w:t>
      </w:r>
      <w:r w:rsidR="0084256A">
        <w:rPr>
          <w:rtl/>
        </w:rPr>
        <w:t xml:space="preserve"> </w:t>
      </w:r>
      <w:r w:rsidRPr="00CF24E8">
        <w:rPr>
          <w:rtl/>
        </w:rPr>
        <w:t>העניין.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רוצה לסיים את הדברים בבקשה, שאולי השר שריד יעביר אותה לממשלת ישראל </w:t>
      </w:r>
      <w:r w:rsidR="0084256A">
        <w:rPr>
          <w:rtl/>
        </w:rPr>
        <w:t xml:space="preserve">– </w:t>
      </w:r>
      <w:r w:rsidRPr="00CF24E8">
        <w:rPr>
          <w:rtl/>
        </w:rPr>
        <w:t>לשקול שוב את עמדתה בנוגע לעניין הזה של הקמת אגף בטיחות בצבא</w:t>
      </w:r>
      <w:r w:rsidR="0084256A">
        <w:rPr>
          <w:rtl/>
        </w:rPr>
        <w:t>-</w:t>
      </w:r>
      <w:r w:rsidRPr="00CF24E8">
        <w:rPr>
          <w:rtl/>
        </w:rPr>
        <w:t>הגנה לישראל בראשות</w:t>
      </w:r>
      <w:r w:rsidR="0084256A">
        <w:rPr>
          <w:rtl/>
        </w:rPr>
        <w:t xml:space="preserve"> </w:t>
      </w:r>
      <w:r w:rsidRPr="00CF24E8">
        <w:rPr>
          <w:rtl/>
        </w:rPr>
        <w:t>אלוף;</w:t>
      </w:r>
      <w:r w:rsidR="0084256A">
        <w:rPr>
          <w:rtl/>
        </w:rPr>
        <w:t xml:space="preserve"> </w:t>
      </w:r>
      <w:r w:rsidRPr="00CF24E8">
        <w:rPr>
          <w:rtl/>
        </w:rPr>
        <w:t>או</w:t>
      </w:r>
      <w:r w:rsidR="0084256A">
        <w:rPr>
          <w:rtl/>
        </w:rPr>
        <w:t xml:space="preserve"> </w:t>
      </w:r>
      <w:r w:rsidRPr="00CF24E8">
        <w:rPr>
          <w:rtl/>
        </w:rPr>
        <w:t>לחלופין</w:t>
      </w:r>
      <w:r w:rsidR="0084256A">
        <w:rPr>
          <w:rtl/>
        </w:rPr>
        <w:t xml:space="preserve"> – </w:t>
      </w:r>
      <w:r w:rsidRPr="00CF24E8">
        <w:rPr>
          <w:rtl/>
        </w:rPr>
        <w:t>להוציא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נושא חקירות תאונות האימונים מחוץ למסגרת</w:t>
      </w:r>
      <w:r w:rsidR="0084256A">
        <w:rPr>
          <w:rtl/>
        </w:rPr>
        <w:t xml:space="preserve"> </w:t>
      </w:r>
      <w:r w:rsidRPr="00CF24E8">
        <w:rPr>
          <w:rtl/>
        </w:rPr>
        <w:t>צבא</w:t>
      </w:r>
      <w:r w:rsidR="0084256A">
        <w:rPr>
          <w:rtl/>
        </w:rPr>
        <w:t>-</w:t>
      </w:r>
      <w:r w:rsidRPr="00CF24E8">
        <w:rPr>
          <w:rtl/>
        </w:rPr>
        <w:t>הגנה</w:t>
      </w:r>
      <w:r w:rsidR="0084256A">
        <w:rPr>
          <w:rtl/>
        </w:rPr>
        <w:t xml:space="preserve"> </w:t>
      </w:r>
      <w:r w:rsidRPr="00CF24E8">
        <w:rPr>
          <w:rtl/>
        </w:rPr>
        <w:t>לישראל.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חושב</w:t>
      </w:r>
      <w:r w:rsidR="0084256A">
        <w:rPr>
          <w:rtl/>
        </w:rPr>
        <w:t xml:space="preserve"> </w:t>
      </w:r>
      <w:r w:rsidRPr="00CF24E8">
        <w:rPr>
          <w:rtl/>
        </w:rPr>
        <w:t>שזה</w:t>
      </w:r>
      <w:r w:rsidR="0084256A">
        <w:rPr>
          <w:rtl/>
        </w:rPr>
        <w:t xml:space="preserve"> </w:t>
      </w:r>
      <w:r w:rsidRPr="00CF24E8">
        <w:rPr>
          <w:rtl/>
        </w:rPr>
        <w:t>חשוב מאוד על מנת לתת כיוון אחר למערכת כולה</w:t>
      </w:r>
      <w:r w:rsidR="0084256A">
        <w:rPr>
          <w:rtl/>
        </w:rPr>
        <w:t xml:space="preserve"> </w:t>
      </w:r>
      <w:r w:rsidRPr="00CF24E8">
        <w:rPr>
          <w:rtl/>
        </w:rPr>
        <w:t>ותחושה</w:t>
      </w:r>
      <w:r w:rsidR="0084256A">
        <w:rPr>
          <w:rtl/>
        </w:rPr>
        <w:t xml:space="preserve"> </w:t>
      </w:r>
      <w:r w:rsidRPr="00CF24E8">
        <w:rPr>
          <w:rtl/>
        </w:rPr>
        <w:t>שאכפת,</w:t>
      </w:r>
      <w:r w:rsidR="0084256A">
        <w:rPr>
          <w:rtl/>
        </w:rPr>
        <w:t xml:space="preserve"> </w:t>
      </w:r>
      <w:r w:rsidRPr="00CF24E8">
        <w:rPr>
          <w:rtl/>
        </w:rPr>
        <w:t>שעושים,</w:t>
      </w:r>
      <w:r w:rsidR="0084256A">
        <w:rPr>
          <w:rtl/>
        </w:rPr>
        <w:t xml:space="preserve"> </w:t>
      </w:r>
      <w:r w:rsidRPr="00CF24E8">
        <w:rPr>
          <w:rtl/>
        </w:rPr>
        <w:t>שיש מי שצריך לתת את האחריות, לבדוק וגם לדעת לטפל באלה</w:t>
      </w:r>
      <w:r w:rsidR="0084256A">
        <w:rPr>
          <w:rtl/>
        </w:rPr>
        <w:t xml:space="preserve"> </w:t>
      </w:r>
      <w:r w:rsidRPr="00CF24E8">
        <w:rPr>
          <w:rtl/>
        </w:rPr>
        <w:t>שהיו גורמים רשלניים.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המצב הנוכחי היום איננו טוב מספיק, ככל הנראה, וזאת אפשר לראות על</w:t>
      </w:r>
      <w:r w:rsidR="0084256A">
        <w:rPr>
          <w:rtl/>
        </w:rPr>
        <w:t>-</w:t>
      </w:r>
      <w:r w:rsidRPr="00CF24E8">
        <w:rPr>
          <w:rtl/>
        </w:rPr>
        <w:t>פי המספר</w:t>
      </w:r>
      <w:r w:rsidR="0084256A">
        <w:rPr>
          <w:rtl/>
        </w:rPr>
        <w:t xml:space="preserve"> </w:t>
      </w:r>
      <w:r w:rsidRPr="00CF24E8">
        <w:rPr>
          <w:rtl/>
        </w:rPr>
        <w:t>הרב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תאונות</w:t>
      </w:r>
      <w:r w:rsidR="0084256A">
        <w:rPr>
          <w:rtl/>
        </w:rPr>
        <w:t xml:space="preserve"> </w:t>
      </w:r>
      <w:r w:rsidRPr="00CF24E8">
        <w:rPr>
          <w:rtl/>
        </w:rPr>
        <w:t>האימונים</w:t>
      </w:r>
      <w:r w:rsidR="0084256A">
        <w:rPr>
          <w:rtl/>
        </w:rPr>
        <w:t xml:space="preserve"> </w:t>
      </w:r>
      <w:r w:rsidRPr="00CF24E8">
        <w:rPr>
          <w:rtl/>
        </w:rPr>
        <w:t>שאנו</w:t>
      </w:r>
      <w:r w:rsidR="0084256A">
        <w:rPr>
          <w:rtl/>
        </w:rPr>
        <w:t xml:space="preserve"> </w:t>
      </w:r>
      <w:r w:rsidRPr="00CF24E8">
        <w:rPr>
          <w:rtl/>
        </w:rPr>
        <w:t>עדים להן. אני מקווה שדברי לא ייפלו על אוזניים</w:t>
      </w:r>
      <w:r w:rsidR="0084256A">
        <w:rPr>
          <w:rtl/>
        </w:rPr>
        <w:t xml:space="preserve"> </w:t>
      </w:r>
      <w:r w:rsidRPr="00CF24E8">
        <w:rPr>
          <w:rtl/>
        </w:rPr>
        <w:t>אטומות במקרה הזה. 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 לחבר הכנסת אליעזר זנדברג.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חבר הכנסת סאלח טריף </w:t>
      </w:r>
      <w:r w:rsidR="0084256A">
        <w:rPr>
          <w:rtl/>
        </w:rPr>
        <w:t>–</w:t>
      </w:r>
      <w:r w:rsidRPr="00CF24E8">
        <w:rPr>
          <w:rtl/>
        </w:rPr>
        <w:t xml:space="preserve"> איננו. אחרון </w:t>
      </w:r>
      <w:r w:rsidR="0084256A">
        <w:rPr>
          <w:rtl/>
        </w:rPr>
        <w:t xml:space="preserve">– </w:t>
      </w:r>
      <w:r w:rsidRPr="00CF24E8">
        <w:rPr>
          <w:rtl/>
        </w:rPr>
        <w:t>חבר הכנסת שאול גוטמן.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</w:t>
      </w:r>
      <w:r w:rsidR="0084256A">
        <w:rPr>
          <w:rtl/>
        </w:rPr>
        <w:t xml:space="preserve"> </w:t>
      </w:r>
      <w:r w:rsidRPr="00CF24E8">
        <w:rPr>
          <w:rtl/>
        </w:rPr>
        <w:t>נכבדה, אתמול עבר על עם ישראל יום קשה: נתבשרנו על</w:t>
      </w:r>
      <w:r w:rsidR="0084256A">
        <w:rPr>
          <w:rtl/>
        </w:rPr>
        <w:t xml:space="preserve"> </w:t>
      </w:r>
      <w:r w:rsidRPr="00CF24E8">
        <w:rPr>
          <w:rtl/>
        </w:rPr>
        <w:t>הרצח בוואדי</w:t>
      </w:r>
      <w:r w:rsidR="0084256A">
        <w:rPr>
          <w:rtl/>
        </w:rPr>
        <w:t>-</w:t>
      </w:r>
      <w:r w:rsidRPr="00CF24E8">
        <w:rPr>
          <w:rtl/>
        </w:rPr>
        <w:t>קלט, על תאונת המטוסים ועל האסון בפסטיבל ערד.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רבותי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תאונות אוויריות נגרמות מדי פעם, ולצערנו, בתקופה קצרה</w:t>
      </w:r>
      <w:r w:rsidR="0084256A">
        <w:rPr>
          <w:rtl/>
        </w:rPr>
        <w:t xml:space="preserve"> </w:t>
      </w:r>
      <w:r w:rsidRPr="00CF24E8">
        <w:rPr>
          <w:rtl/>
        </w:rPr>
        <w:t>אנו</w:t>
      </w:r>
      <w:r w:rsidR="0084256A">
        <w:rPr>
          <w:rtl/>
        </w:rPr>
        <w:t xml:space="preserve"> </w:t>
      </w:r>
      <w:r w:rsidRPr="00CF24E8">
        <w:rPr>
          <w:rtl/>
        </w:rPr>
        <w:t>עדים לשתי תאונות קשות ביותר. יש לי הערכה רבה לרמה האישית והמקצועית של חיל</w:t>
      </w:r>
      <w:r w:rsidR="0084256A">
        <w:rPr>
          <w:rtl/>
        </w:rPr>
        <w:t xml:space="preserve"> </w:t>
      </w:r>
      <w:r w:rsidRPr="00CF24E8">
        <w:rPr>
          <w:rtl/>
        </w:rPr>
        <w:t>האוויר,</w:t>
      </w:r>
      <w:r w:rsidR="0084256A">
        <w:rPr>
          <w:rtl/>
        </w:rPr>
        <w:t xml:space="preserve"> </w:t>
      </w:r>
      <w:r w:rsidRPr="00CF24E8">
        <w:rPr>
          <w:rtl/>
        </w:rPr>
        <w:t>אך</w:t>
      </w:r>
      <w:r w:rsidR="0084256A">
        <w:rPr>
          <w:rtl/>
        </w:rPr>
        <w:t xml:space="preserve"> </w:t>
      </w:r>
      <w:r w:rsidRPr="00CF24E8">
        <w:rPr>
          <w:rtl/>
        </w:rPr>
        <w:t>השאלה</w:t>
      </w:r>
      <w:r w:rsidR="0084256A">
        <w:rPr>
          <w:rtl/>
        </w:rPr>
        <w:t xml:space="preserve"> </w:t>
      </w:r>
      <w:r w:rsidRPr="00CF24E8">
        <w:rPr>
          <w:rtl/>
        </w:rPr>
        <w:t>שמעסיקה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הציבור היא: האם ניתן לצמצם ואולי למנוע תאונות</w:t>
      </w:r>
      <w:r w:rsidR="0084256A">
        <w:rPr>
          <w:rtl/>
        </w:rPr>
        <w:t xml:space="preserve"> </w:t>
      </w:r>
      <w:r w:rsidRPr="00CF24E8">
        <w:rPr>
          <w:rtl/>
        </w:rPr>
        <w:t>אוויריות?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כמהנדס</w:t>
      </w:r>
      <w:r w:rsidR="0084256A">
        <w:rPr>
          <w:rtl/>
        </w:rPr>
        <w:t xml:space="preserve"> </w:t>
      </w:r>
      <w:r w:rsidRPr="00CF24E8">
        <w:rPr>
          <w:rtl/>
        </w:rPr>
        <w:t>אווירונאוטי</w:t>
      </w:r>
      <w:r w:rsidR="0084256A">
        <w:rPr>
          <w:rtl/>
        </w:rPr>
        <w:t xml:space="preserve"> </w:t>
      </w:r>
      <w:r w:rsidRPr="00CF24E8">
        <w:rPr>
          <w:rtl/>
        </w:rPr>
        <w:t>ברצוני</w:t>
      </w:r>
      <w:r w:rsidR="0084256A">
        <w:rPr>
          <w:rtl/>
        </w:rPr>
        <w:t xml:space="preserve"> </w:t>
      </w:r>
      <w:r w:rsidRPr="00CF24E8">
        <w:rPr>
          <w:rtl/>
        </w:rPr>
        <w:t>לחלוק</w:t>
      </w:r>
      <w:r w:rsidR="0084256A">
        <w:rPr>
          <w:rtl/>
        </w:rPr>
        <w:t xml:space="preserve"> </w:t>
      </w:r>
      <w:r w:rsidRPr="00CF24E8">
        <w:rPr>
          <w:rtl/>
        </w:rPr>
        <w:t>עמכם הרהורים אחדים. בלי להיכנס לפרטים</w:t>
      </w:r>
      <w:r w:rsidR="0084256A">
        <w:rPr>
          <w:rtl/>
        </w:rPr>
        <w:t xml:space="preserve"> </w:t>
      </w:r>
      <w:r w:rsidRPr="00CF24E8">
        <w:rPr>
          <w:rtl/>
        </w:rPr>
        <w:t>הטכניים של התאונה אתמול, כדאי להדגיש, כי בעולם המערבי עוסקים שנים אחדות בפיתוח</w:t>
      </w:r>
      <w:r w:rsidR="0084256A">
        <w:rPr>
          <w:rtl/>
        </w:rPr>
        <w:t xml:space="preserve"> </w:t>
      </w:r>
      <w:r w:rsidRPr="00CF24E8">
        <w:rPr>
          <w:rtl/>
        </w:rPr>
        <w:t>טכנולוגי למניעת תאונות דרכים, תאונות ים ותאונות אוויר. כידוע, לטייס קרב אחריות</w:t>
      </w:r>
      <w:r w:rsidR="0084256A">
        <w:rPr>
          <w:rtl/>
        </w:rPr>
        <w:t xml:space="preserve"> </w:t>
      </w:r>
      <w:r w:rsidRPr="00CF24E8">
        <w:rPr>
          <w:rtl/>
        </w:rPr>
        <w:t>להפעלת</w:t>
      </w:r>
      <w:r w:rsidR="0084256A">
        <w:rPr>
          <w:rtl/>
        </w:rPr>
        <w:t xml:space="preserve"> </w:t>
      </w:r>
      <w:r w:rsidRPr="00CF24E8">
        <w:rPr>
          <w:rtl/>
        </w:rPr>
        <w:t>מספר רב של מערכות. התפתחות המכשירים והאוויוניקה מאפשרת היום להוריד נטל</w:t>
      </w:r>
      <w:r w:rsidR="0084256A">
        <w:rPr>
          <w:rtl/>
        </w:rPr>
        <w:t xml:space="preserve"> </w:t>
      </w:r>
      <w:r w:rsidRPr="00CF24E8">
        <w:rPr>
          <w:rtl/>
        </w:rPr>
        <w:t>כבד מכתפי הטייס על מנת לאפשר לו להתרכז יותר במשימותיו המרכזיות.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 xml:space="preserve">כיום נמצאות בשוק </w:t>
      </w:r>
      <w:r w:rsidR="0084256A">
        <w:rPr>
          <w:rtl/>
        </w:rPr>
        <w:t>–</w:t>
      </w:r>
      <w:r w:rsidRPr="00CF24E8">
        <w:rPr>
          <w:rtl/>
        </w:rPr>
        <w:t xml:space="preserve"> לא בפיתוח, בשוק </w:t>
      </w:r>
      <w:r w:rsidR="0084256A">
        <w:rPr>
          <w:rtl/>
        </w:rPr>
        <w:t>–</w:t>
      </w:r>
      <w:r w:rsidRPr="00CF24E8">
        <w:rPr>
          <w:rtl/>
        </w:rPr>
        <w:t xml:space="preserve"> כמה מערכות למניעת</w:t>
      </w:r>
      <w:r w:rsidR="0084256A">
        <w:rPr>
          <w:rtl/>
        </w:rPr>
        <w:t xml:space="preserve"> </w:t>
      </w:r>
      <w:r w:rsidRPr="00CF24E8">
        <w:rPr>
          <w:rtl/>
        </w:rPr>
        <w:t>תאונות</w:t>
      </w:r>
      <w:r w:rsidR="0084256A">
        <w:rPr>
          <w:rtl/>
        </w:rPr>
        <w:t xml:space="preserve"> </w:t>
      </w:r>
      <w:r w:rsidRPr="00CF24E8">
        <w:rPr>
          <w:rtl/>
        </w:rPr>
        <w:t>אוויר.</w:t>
      </w:r>
      <w:r w:rsidR="0084256A">
        <w:rPr>
          <w:rtl/>
        </w:rPr>
        <w:t xml:space="preserve"> </w:t>
      </w:r>
      <w:r w:rsidRPr="00CF24E8">
        <w:rPr>
          <w:rtl/>
        </w:rPr>
        <w:t>אחת המערכות היא כחול</w:t>
      </w:r>
      <w:r w:rsidR="0084256A">
        <w:rPr>
          <w:rtl/>
        </w:rPr>
        <w:t>-</w:t>
      </w:r>
      <w:r w:rsidRPr="00CF24E8">
        <w:rPr>
          <w:rtl/>
        </w:rPr>
        <w:t xml:space="preserve">לבן, והיא מיוצרת בחברת </w:t>
      </w:r>
      <w:r w:rsidRPr="00CF24E8">
        <w:t>B</w:t>
      </w:r>
      <w:r w:rsidRPr="00CF24E8">
        <w:rPr>
          <w:rtl/>
        </w:rPr>
        <w:t>.</w:t>
      </w:r>
      <w:r w:rsidRPr="00CF24E8">
        <w:t>V</w:t>
      </w:r>
      <w:r w:rsidRPr="00CF24E8">
        <w:rPr>
          <w:rtl/>
        </w:rPr>
        <w:t>.</w:t>
      </w:r>
      <w:r w:rsidRPr="00CF24E8">
        <w:t>R</w:t>
      </w:r>
      <w:r w:rsidRPr="00CF24E8">
        <w:rPr>
          <w:rtl/>
        </w:rPr>
        <w:t>. בה בשעה</w:t>
      </w:r>
      <w:r w:rsidR="0084256A">
        <w:rPr>
          <w:rtl/>
        </w:rPr>
        <w:t xml:space="preserve"> </w:t>
      </w:r>
      <w:r w:rsidRPr="00CF24E8">
        <w:rPr>
          <w:rtl/>
        </w:rPr>
        <w:t>שחברה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משווקת את המערכת בעולם הרחב, חיל האוויר מסרב לקנות אותה. מדוע? איזו</w:t>
      </w:r>
      <w:r w:rsidR="0084256A">
        <w:rPr>
          <w:rtl/>
        </w:rPr>
        <w:t xml:space="preserve"> </w:t>
      </w:r>
      <w:r w:rsidRPr="00CF24E8">
        <w:rPr>
          <w:rtl/>
        </w:rPr>
        <w:t>סיבה</w:t>
      </w:r>
      <w:r w:rsidR="0084256A">
        <w:rPr>
          <w:rtl/>
        </w:rPr>
        <w:t xml:space="preserve"> </w:t>
      </w:r>
      <w:r w:rsidRPr="00CF24E8">
        <w:rPr>
          <w:rtl/>
        </w:rPr>
        <w:t>יכולה</w:t>
      </w:r>
      <w:r w:rsidR="0084256A">
        <w:rPr>
          <w:rtl/>
        </w:rPr>
        <w:t xml:space="preserve"> </w:t>
      </w:r>
      <w:r w:rsidRPr="00CF24E8">
        <w:rPr>
          <w:rtl/>
        </w:rPr>
        <w:t>למנוע רכישת מערכת מסוג זה? ובכן, על</w:t>
      </w:r>
      <w:r w:rsidR="0084256A">
        <w:rPr>
          <w:rtl/>
        </w:rPr>
        <w:t>-</w:t>
      </w:r>
      <w:r w:rsidRPr="00CF24E8">
        <w:rPr>
          <w:rtl/>
        </w:rPr>
        <w:t xml:space="preserve">פי ידיעתי </w:t>
      </w:r>
      <w:r w:rsidR="0084256A">
        <w:rPr>
          <w:rtl/>
        </w:rPr>
        <w:t>–</w:t>
      </w:r>
      <w:r w:rsidRPr="00CF24E8">
        <w:rPr>
          <w:rtl/>
        </w:rPr>
        <w:t xml:space="preserve"> ואני לא אפרט יותר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מזה, ויש לי בנושאים האלה גם הבנה מקצועית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יהושע מצא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למה לדבר על זה כאן?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אדבר על מה שאני רוצה כדי שלא יטייחו.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הבנתי, הסיבה</w:t>
      </w:r>
      <w:r w:rsidR="0084256A">
        <w:rPr>
          <w:rtl/>
        </w:rPr>
        <w:t xml:space="preserve"> </w:t>
      </w:r>
      <w:r w:rsidRPr="00CF24E8">
        <w:rPr>
          <w:rtl/>
        </w:rPr>
        <w:t>להימנעות מרכישת המערכת היא כספית. כדאי לדעת, כי מחיר</w:t>
      </w:r>
      <w:r w:rsidR="0084256A">
        <w:rPr>
          <w:rtl/>
        </w:rPr>
        <w:t xml:space="preserve"> </w:t>
      </w:r>
      <w:r w:rsidRPr="00CF24E8">
        <w:rPr>
          <w:rtl/>
        </w:rPr>
        <w:t>הצטיידות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חיל</w:t>
      </w:r>
      <w:r w:rsidR="0084256A">
        <w:rPr>
          <w:rtl/>
        </w:rPr>
        <w:t xml:space="preserve"> </w:t>
      </w:r>
      <w:r w:rsidRPr="00CF24E8">
        <w:rPr>
          <w:rtl/>
        </w:rPr>
        <w:t>האוויר כולו הוא כ</w:t>
      </w:r>
      <w:r w:rsidR="0084256A">
        <w:rPr>
          <w:rtl/>
        </w:rPr>
        <w:t>-</w:t>
      </w:r>
      <w:r w:rsidRPr="00CF24E8">
        <w:rPr>
          <w:rtl/>
        </w:rPr>
        <w:t>40 מיליון דולר. כדאי גם לדעת שזה מחירו של</w:t>
      </w:r>
      <w:r w:rsidR="0084256A">
        <w:rPr>
          <w:rtl/>
        </w:rPr>
        <w:t xml:space="preserve"> </w:t>
      </w:r>
      <w:r w:rsidRPr="00CF24E8">
        <w:rPr>
          <w:rtl/>
        </w:rPr>
        <w:t>מטוס קרב מתקדם אחד. ומה על חיי אדם?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רבותי חברי הכנסת, האמת היא, שמחיר מטוס אינו מדאיג כל כך את משרד הביטחון </w:t>
      </w:r>
      <w:r w:rsidR="0084256A">
        <w:rPr>
          <w:rtl/>
        </w:rPr>
        <w:t xml:space="preserve">– </w:t>
      </w:r>
      <w:r w:rsidRPr="00CF24E8">
        <w:rPr>
          <w:rtl/>
        </w:rPr>
        <w:t>אחרי</w:t>
      </w:r>
      <w:r w:rsidR="0084256A">
        <w:rPr>
          <w:rtl/>
        </w:rPr>
        <w:t xml:space="preserve"> </w:t>
      </w:r>
      <w:r w:rsidRPr="00CF24E8">
        <w:rPr>
          <w:rtl/>
        </w:rPr>
        <w:t>ככלות</w:t>
      </w:r>
      <w:r w:rsidR="0084256A">
        <w:rPr>
          <w:rtl/>
        </w:rPr>
        <w:t xml:space="preserve"> </w:t>
      </w:r>
      <w:r w:rsidRPr="00CF24E8">
        <w:rPr>
          <w:rtl/>
        </w:rPr>
        <w:t>הכול,</w:t>
      </w:r>
      <w:r w:rsidR="0084256A">
        <w:rPr>
          <w:rtl/>
        </w:rPr>
        <w:t xml:space="preserve"> </w:t>
      </w:r>
      <w:r w:rsidRPr="00CF24E8">
        <w:rPr>
          <w:rtl/>
        </w:rPr>
        <w:t>הסיוע הביטחוני האמריקני מאפשר קבלת מטוסים חינם. לעומת זאת,</w:t>
      </w:r>
      <w:r w:rsidR="0084256A">
        <w:rPr>
          <w:rtl/>
        </w:rPr>
        <w:t xml:space="preserve"> </w:t>
      </w:r>
      <w:r w:rsidRPr="00CF24E8">
        <w:rPr>
          <w:rtl/>
        </w:rPr>
        <w:t>בעבור</w:t>
      </w:r>
      <w:r w:rsidR="0084256A">
        <w:rPr>
          <w:rtl/>
        </w:rPr>
        <w:t xml:space="preserve"> </w:t>
      </w:r>
      <w:r w:rsidRPr="00CF24E8">
        <w:rPr>
          <w:rtl/>
        </w:rPr>
        <w:t>המערכת</w:t>
      </w:r>
      <w:r w:rsidR="0084256A">
        <w:rPr>
          <w:rtl/>
        </w:rPr>
        <w:t xml:space="preserve"> </w:t>
      </w:r>
      <w:r w:rsidRPr="00CF24E8">
        <w:rPr>
          <w:rtl/>
        </w:rPr>
        <w:t>למניעת</w:t>
      </w:r>
      <w:r w:rsidR="0084256A">
        <w:rPr>
          <w:rtl/>
        </w:rPr>
        <w:t xml:space="preserve"> </w:t>
      </w:r>
      <w:r w:rsidRPr="00CF24E8">
        <w:rPr>
          <w:rtl/>
        </w:rPr>
        <w:t>התנגשויות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של </w:t>
      </w:r>
      <w:r w:rsidRPr="00CF24E8">
        <w:t>B</w:t>
      </w:r>
      <w:r w:rsidRPr="00CF24E8">
        <w:rPr>
          <w:rtl/>
        </w:rPr>
        <w:t>.</w:t>
      </w:r>
      <w:r w:rsidRPr="00CF24E8">
        <w:t>V</w:t>
      </w:r>
      <w:r w:rsidRPr="00CF24E8">
        <w:rPr>
          <w:rtl/>
        </w:rPr>
        <w:t>.</w:t>
      </w:r>
      <w:r w:rsidRPr="00CF24E8">
        <w:t>R</w:t>
      </w:r>
      <w:r w:rsidRPr="00CF24E8">
        <w:rPr>
          <w:rtl/>
        </w:rPr>
        <w:t>. צריך לשלם מתקציב רגיל, ולכך אין</w:t>
      </w:r>
      <w:r w:rsidR="0084256A">
        <w:rPr>
          <w:rtl/>
        </w:rPr>
        <w:t xml:space="preserve"> </w:t>
      </w:r>
      <w:r w:rsidRPr="00CF24E8">
        <w:rPr>
          <w:rtl/>
        </w:rPr>
        <w:t>כסף.</w:t>
      </w:r>
      <w:r w:rsidR="0084256A">
        <w:rPr>
          <w:rtl/>
        </w:rPr>
        <w:t xml:space="preserve"> </w:t>
      </w:r>
      <w:r w:rsidRPr="00CF24E8">
        <w:rPr>
          <w:rtl/>
        </w:rPr>
        <w:t>אך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במצב זה יש לדרוש ממערכת הביטחון: חוסו על חיי הטייסים ורכשו מייד</w:t>
      </w:r>
      <w:r w:rsidR="0084256A">
        <w:rPr>
          <w:rtl/>
        </w:rPr>
        <w:t xml:space="preserve"> </w:t>
      </w:r>
      <w:r w:rsidRPr="00CF24E8">
        <w:rPr>
          <w:rtl/>
        </w:rPr>
        <w:t>מערכות למניעת תאונות אוויריות.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לבסוף,</w:t>
      </w:r>
      <w:r w:rsidR="0084256A">
        <w:rPr>
          <w:rtl/>
        </w:rPr>
        <w:t xml:space="preserve"> </w:t>
      </w:r>
      <w:r w:rsidRPr="00CF24E8">
        <w:rPr>
          <w:rtl/>
        </w:rPr>
        <w:t>רצוני</w:t>
      </w:r>
      <w:r w:rsidR="0084256A">
        <w:rPr>
          <w:rtl/>
        </w:rPr>
        <w:t xml:space="preserve"> </w:t>
      </w:r>
      <w:r w:rsidRPr="00CF24E8">
        <w:rPr>
          <w:rtl/>
        </w:rPr>
        <w:t>לחזור</w:t>
      </w:r>
      <w:r w:rsidR="0084256A">
        <w:rPr>
          <w:rtl/>
        </w:rPr>
        <w:t xml:space="preserve"> </w:t>
      </w:r>
      <w:r w:rsidRPr="00CF24E8">
        <w:rPr>
          <w:rtl/>
        </w:rPr>
        <w:t>ולהזהיר פעם נוספת: סיוע החוץ האמריקני למדינת ישראל,</w:t>
      </w:r>
      <w:r w:rsidR="0084256A">
        <w:rPr>
          <w:rtl/>
        </w:rPr>
        <w:t xml:space="preserve"> </w:t>
      </w:r>
      <w:r w:rsidRPr="00CF24E8">
        <w:rPr>
          <w:rtl/>
        </w:rPr>
        <w:t>במיוחד</w:t>
      </w:r>
      <w:r w:rsidR="0084256A">
        <w:rPr>
          <w:rtl/>
        </w:rPr>
        <w:t xml:space="preserve"> </w:t>
      </w:r>
      <w:r w:rsidRPr="00CF24E8">
        <w:rPr>
          <w:rtl/>
        </w:rPr>
        <w:t>הביטחוני,</w:t>
      </w:r>
      <w:r w:rsidR="0084256A">
        <w:rPr>
          <w:rtl/>
        </w:rPr>
        <w:t xml:space="preserve"> </w:t>
      </w:r>
      <w:r w:rsidRPr="00CF24E8">
        <w:rPr>
          <w:rtl/>
        </w:rPr>
        <w:t>משחית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חלקה</w:t>
      </w:r>
      <w:r w:rsidR="0084256A">
        <w:rPr>
          <w:rtl/>
        </w:rPr>
        <w:t xml:space="preserve"> </w:t>
      </w:r>
      <w:r w:rsidRPr="00CF24E8">
        <w:rPr>
          <w:rtl/>
        </w:rPr>
        <w:t>טובה.</w:t>
      </w:r>
      <w:r w:rsidR="0084256A">
        <w:rPr>
          <w:rtl/>
        </w:rPr>
        <w:t xml:space="preserve"> </w:t>
      </w:r>
      <w:r w:rsidRPr="00CF24E8">
        <w:rPr>
          <w:rtl/>
        </w:rPr>
        <w:t>סיוע זה הוא סובסידיה ישירה לתעשייה</w:t>
      </w:r>
      <w:r w:rsidR="0084256A">
        <w:rPr>
          <w:rtl/>
        </w:rPr>
        <w:t xml:space="preserve"> </w:t>
      </w:r>
      <w:r w:rsidRPr="00CF24E8">
        <w:rPr>
          <w:rtl/>
        </w:rPr>
        <w:t>הביטחונית</w:t>
      </w:r>
      <w:r w:rsidR="0084256A">
        <w:rPr>
          <w:rtl/>
        </w:rPr>
        <w:t xml:space="preserve"> </w:t>
      </w:r>
      <w:r w:rsidRPr="00CF24E8">
        <w:rPr>
          <w:rtl/>
        </w:rPr>
        <w:t>האמריקנית;</w:t>
      </w:r>
      <w:r w:rsidR="0084256A">
        <w:rPr>
          <w:rtl/>
        </w:rPr>
        <w:t xml:space="preserve"> </w:t>
      </w:r>
      <w:r w:rsidRPr="00CF24E8">
        <w:rPr>
          <w:rtl/>
        </w:rPr>
        <w:t>סיוע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הורס</w:t>
      </w:r>
      <w:r w:rsidR="0084256A">
        <w:rPr>
          <w:rtl/>
        </w:rPr>
        <w:t xml:space="preserve"> </w:t>
      </w:r>
      <w:r w:rsidRPr="00CF24E8">
        <w:rPr>
          <w:rtl/>
        </w:rPr>
        <w:t>את התעשייה הביטחונית הישראלית. אני קורא</w:t>
      </w:r>
      <w:r w:rsidR="0084256A">
        <w:rPr>
          <w:rtl/>
        </w:rPr>
        <w:t xml:space="preserve"> </w:t>
      </w:r>
      <w:r w:rsidRPr="00CF24E8">
        <w:rPr>
          <w:rtl/>
        </w:rPr>
        <w:t>לביטול</w:t>
      </w:r>
      <w:r w:rsidR="0084256A">
        <w:rPr>
          <w:rtl/>
        </w:rPr>
        <w:t xml:space="preserve"> </w:t>
      </w:r>
      <w:r w:rsidRPr="00CF24E8">
        <w:rPr>
          <w:rtl/>
        </w:rPr>
        <w:t>הסיוע</w:t>
      </w:r>
      <w:r w:rsidR="0084256A">
        <w:rPr>
          <w:rtl/>
        </w:rPr>
        <w:t xml:space="preserve"> </w:t>
      </w:r>
      <w:r w:rsidRPr="00CF24E8">
        <w:rPr>
          <w:rtl/>
        </w:rPr>
        <w:t>הביטחוני</w:t>
      </w:r>
      <w:r w:rsidR="0084256A">
        <w:rPr>
          <w:rtl/>
        </w:rPr>
        <w:t xml:space="preserve"> </w:t>
      </w:r>
      <w:r w:rsidRPr="00CF24E8">
        <w:rPr>
          <w:rtl/>
        </w:rPr>
        <w:t>האמריקני. ללא הסיוע היינו חייבים להיות זהירים שבעתיים</w:t>
      </w:r>
      <w:r w:rsidR="0084256A">
        <w:rPr>
          <w:rtl/>
        </w:rPr>
        <w:t xml:space="preserve"> </w:t>
      </w:r>
      <w:r w:rsidRPr="00CF24E8">
        <w:rPr>
          <w:rtl/>
        </w:rPr>
        <w:t>בהוצאות</w:t>
      </w:r>
      <w:r w:rsidR="0084256A">
        <w:rPr>
          <w:rtl/>
        </w:rPr>
        <w:t xml:space="preserve"> </w:t>
      </w:r>
      <w:r w:rsidRPr="00CF24E8">
        <w:rPr>
          <w:rtl/>
        </w:rPr>
        <w:t>והיינו מבינים שמטוס אינו מובן מאליו, וכדי למזער את התאונות האוויריות,</w:t>
      </w:r>
      <w:r w:rsidR="0084256A">
        <w:rPr>
          <w:rtl/>
        </w:rPr>
        <w:t xml:space="preserve"> </w:t>
      </w:r>
      <w:r w:rsidRPr="00CF24E8">
        <w:rPr>
          <w:rtl/>
        </w:rPr>
        <w:t>שהן</w:t>
      </w:r>
      <w:r w:rsidR="0084256A">
        <w:rPr>
          <w:rtl/>
        </w:rPr>
        <w:t xml:space="preserve"> </w:t>
      </w:r>
      <w:r w:rsidRPr="00CF24E8">
        <w:rPr>
          <w:rtl/>
        </w:rPr>
        <w:t>יקרות</w:t>
      </w:r>
      <w:r w:rsidR="0084256A">
        <w:rPr>
          <w:rtl/>
        </w:rPr>
        <w:t xml:space="preserve"> </w:t>
      </w:r>
      <w:r w:rsidRPr="00CF24E8">
        <w:rPr>
          <w:rtl/>
        </w:rPr>
        <w:t>בחיי</w:t>
      </w:r>
      <w:r w:rsidR="0084256A">
        <w:rPr>
          <w:rtl/>
        </w:rPr>
        <w:t xml:space="preserve"> </w:t>
      </w:r>
      <w:r w:rsidRPr="00CF24E8">
        <w:rPr>
          <w:rtl/>
        </w:rPr>
        <w:t>אדם</w:t>
      </w:r>
      <w:r w:rsidR="0084256A">
        <w:rPr>
          <w:rtl/>
        </w:rPr>
        <w:t xml:space="preserve"> </w:t>
      </w:r>
      <w:r w:rsidRPr="00CF24E8">
        <w:rPr>
          <w:rtl/>
        </w:rPr>
        <w:t>ובכסף, היינו מצטיידים זה</w:t>
      </w:r>
      <w:r w:rsidR="0084256A">
        <w:rPr>
          <w:rtl/>
        </w:rPr>
        <w:t xml:space="preserve"> </w:t>
      </w:r>
      <w:r w:rsidRPr="00CF24E8">
        <w:rPr>
          <w:rtl/>
        </w:rPr>
        <w:t>כבר במערכות אלקטרוניות למניעת</w:t>
      </w:r>
      <w:r w:rsidR="0084256A">
        <w:rPr>
          <w:rtl/>
        </w:rPr>
        <w:t xml:space="preserve"> </w:t>
      </w:r>
      <w:r w:rsidRPr="00CF24E8">
        <w:rPr>
          <w:rtl/>
        </w:rPr>
        <w:t>תאונות אוויריות. 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רבה, חבר הכנסת גוטמן.</w:t>
      </w:r>
      <w:r w:rsidR="0084256A">
        <w:rPr>
          <w:rtl/>
        </w:rPr>
        <w:t xml:space="preserve"> </w:t>
      </w:r>
      <w:r w:rsidRPr="00CF24E8">
        <w:rPr>
          <w:rtl/>
        </w:rPr>
        <w:t>השר שריד,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התאונה</w:t>
      </w:r>
      <w:r w:rsidR="0084256A">
        <w:rPr>
          <w:rtl/>
        </w:rPr>
        <w:t xml:space="preserve"> </w:t>
      </w:r>
      <w:r w:rsidRPr="00CF24E8">
        <w:rPr>
          <w:rtl/>
        </w:rPr>
        <w:t>האווירית</w:t>
      </w:r>
      <w:r w:rsidR="0084256A">
        <w:rPr>
          <w:rtl/>
        </w:rPr>
        <w:t xml:space="preserve"> </w:t>
      </w:r>
      <w:r w:rsidRPr="00CF24E8">
        <w:rPr>
          <w:rtl/>
        </w:rPr>
        <w:t>שהתרחשה אתמול היתה תאונה קשה, מכאיבה</w:t>
      </w:r>
      <w:r w:rsidR="0084256A">
        <w:rPr>
          <w:rtl/>
        </w:rPr>
        <w:t xml:space="preserve"> </w:t>
      </w:r>
      <w:r w:rsidRPr="00CF24E8">
        <w:rPr>
          <w:rtl/>
        </w:rPr>
        <w:t>מאין</w:t>
      </w:r>
      <w:r w:rsidR="0084256A">
        <w:rPr>
          <w:rtl/>
        </w:rPr>
        <w:t xml:space="preserve"> </w:t>
      </w:r>
      <w:r w:rsidRPr="00CF24E8">
        <w:rPr>
          <w:rtl/>
        </w:rPr>
        <w:t>כמוה.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שני טייסים מחוננים נהרגו </w:t>
      </w:r>
      <w:r w:rsidR="0084256A">
        <w:rPr>
          <w:rtl/>
        </w:rPr>
        <w:t>–</w:t>
      </w:r>
      <w:r w:rsidRPr="00CF24E8">
        <w:rPr>
          <w:rtl/>
        </w:rPr>
        <w:t xml:space="preserve"> סגן</w:t>
      </w:r>
      <w:r w:rsidR="0084256A">
        <w:rPr>
          <w:rtl/>
        </w:rPr>
        <w:t>-</w:t>
      </w:r>
      <w:r w:rsidRPr="00CF24E8">
        <w:rPr>
          <w:rtl/>
        </w:rPr>
        <w:t>אלוף רוני שלומי וסגן יובל בנימין,</w:t>
      </w:r>
      <w:r w:rsidR="0084256A">
        <w:rPr>
          <w:rtl/>
        </w:rPr>
        <w:t xml:space="preserve"> </w:t>
      </w:r>
      <w:r w:rsidRPr="00CF24E8">
        <w:rPr>
          <w:rtl/>
        </w:rPr>
        <w:t>נווט.</w:t>
      </w:r>
      <w:r w:rsidR="0084256A">
        <w:rPr>
          <w:rtl/>
        </w:rPr>
        <w:t xml:space="preserve"> </w:t>
      </w:r>
      <w:r w:rsidRPr="00CF24E8">
        <w:rPr>
          <w:rtl/>
        </w:rPr>
        <w:t>הראשון ממשמר</w:t>
      </w:r>
      <w:r w:rsidR="0084256A">
        <w:rPr>
          <w:rtl/>
        </w:rPr>
        <w:t>-</w:t>
      </w:r>
      <w:r w:rsidRPr="00CF24E8">
        <w:rPr>
          <w:rtl/>
        </w:rPr>
        <w:t>העמק, השני מירושלים. שני טייסים מוכשרים מאין כמותם.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מה ששמענו היום מחברים קרובים שלהם, לא רק טייסים מחוננים ומוכשרים, אלא גם אנשים</w:t>
      </w:r>
      <w:r w:rsidR="0084256A">
        <w:rPr>
          <w:rtl/>
        </w:rPr>
        <w:t xml:space="preserve"> </w:t>
      </w:r>
      <w:r w:rsidRPr="00CF24E8">
        <w:rPr>
          <w:rtl/>
        </w:rPr>
        <w:t>מצוינים. אבדה כבדה ומכאיבה, ולבנו עם המשפחות.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שמעתי</w:t>
      </w:r>
      <w:r w:rsidR="0084256A">
        <w:rPr>
          <w:rtl/>
        </w:rPr>
        <w:t xml:space="preserve"> </w:t>
      </w:r>
      <w:r w:rsidRPr="00CF24E8">
        <w:rPr>
          <w:rtl/>
        </w:rPr>
        <w:t>מפי</w:t>
      </w:r>
      <w:r w:rsidR="0084256A">
        <w:rPr>
          <w:rtl/>
        </w:rPr>
        <w:t xml:space="preserve"> </w:t>
      </w:r>
      <w:r w:rsidRPr="00CF24E8">
        <w:rPr>
          <w:rtl/>
        </w:rPr>
        <w:t>רבים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מדינה קטנה, עם קטן, כולם מכירים את כולם, כמעט </w:t>
      </w:r>
      <w:r w:rsidR="0084256A">
        <w:rPr>
          <w:rtl/>
        </w:rPr>
        <w:t xml:space="preserve">– </w:t>
      </w:r>
      <w:r w:rsidRPr="00CF24E8">
        <w:rPr>
          <w:rtl/>
        </w:rPr>
        <w:t>שסגן</w:t>
      </w:r>
      <w:r w:rsidR="0084256A">
        <w:rPr>
          <w:rtl/>
        </w:rPr>
        <w:t>-</w:t>
      </w:r>
      <w:r w:rsidRPr="00CF24E8">
        <w:rPr>
          <w:rtl/>
        </w:rPr>
        <w:t>אלוף</w:t>
      </w:r>
      <w:r w:rsidR="0084256A">
        <w:rPr>
          <w:rtl/>
        </w:rPr>
        <w:t xml:space="preserve"> </w:t>
      </w:r>
      <w:r w:rsidRPr="00CF24E8">
        <w:rPr>
          <w:rtl/>
        </w:rPr>
        <w:t>רוני</w:t>
      </w:r>
      <w:r w:rsidR="0084256A">
        <w:rPr>
          <w:rtl/>
        </w:rPr>
        <w:t xml:space="preserve"> </w:t>
      </w:r>
      <w:r w:rsidRPr="00CF24E8">
        <w:rPr>
          <w:rtl/>
        </w:rPr>
        <w:t>שלומי</w:t>
      </w:r>
      <w:r w:rsidR="0084256A">
        <w:rPr>
          <w:rtl/>
        </w:rPr>
        <w:t xml:space="preserve"> </w:t>
      </w:r>
      <w:r w:rsidRPr="00CF24E8">
        <w:rPr>
          <w:rtl/>
        </w:rPr>
        <w:t>מקיבוץ משמר</w:t>
      </w:r>
      <w:r w:rsidR="0084256A">
        <w:rPr>
          <w:rtl/>
        </w:rPr>
        <w:t>-</w:t>
      </w:r>
      <w:r w:rsidRPr="00CF24E8">
        <w:rPr>
          <w:rtl/>
        </w:rPr>
        <w:t>העמק קורץ מחומר של מפקדי חיל אוויר.</w:t>
      </w:r>
      <w:r w:rsidR="0084256A">
        <w:rPr>
          <w:rtl/>
        </w:rPr>
        <w:t xml:space="preserve"> </w:t>
      </w:r>
      <w:r w:rsidRPr="00CF24E8">
        <w:rPr>
          <w:rtl/>
        </w:rPr>
        <w:t>אבדה,</w:t>
      </w:r>
      <w:r w:rsidR="0084256A">
        <w:rPr>
          <w:rtl/>
        </w:rPr>
        <w:t xml:space="preserve"> </w:t>
      </w:r>
      <w:r w:rsidRPr="00CF24E8">
        <w:rPr>
          <w:rtl/>
        </w:rPr>
        <w:t>אבדה כבדה מנשוא.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לפעמים אני תמה, כאשר אני שומע דברים כאלה ואחרים של חברי הכנסת. לא כל חברי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ולא כל הדברים, אבל אני שואל את עצמי על מה אנחנו מדברים. הכול נקשר בכול,</w:t>
      </w:r>
      <w:r w:rsidR="0084256A">
        <w:rPr>
          <w:rtl/>
        </w:rPr>
        <w:t xml:space="preserve"> </w:t>
      </w:r>
      <w:r w:rsidRPr="00CF24E8">
        <w:rPr>
          <w:rtl/>
        </w:rPr>
        <w:t>דברים</w:t>
      </w:r>
      <w:r w:rsidR="0084256A">
        <w:rPr>
          <w:rtl/>
        </w:rPr>
        <w:t xml:space="preserve"> </w:t>
      </w:r>
      <w:r w:rsidRPr="00CF24E8">
        <w:rPr>
          <w:rtl/>
        </w:rPr>
        <w:t>שלא</w:t>
      </w:r>
      <w:r w:rsidR="0084256A">
        <w:rPr>
          <w:rtl/>
        </w:rPr>
        <w:t xml:space="preserve"> </w:t>
      </w:r>
      <w:r w:rsidRPr="00CF24E8">
        <w:rPr>
          <w:rtl/>
        </w:rPr>
        <w:t>שייכים</w:t>
      </w:r>
      <w:r w:rsidR="0084256A">
        <w:rPr>
          <w:rtl/>
        </w:rPr>
        <w:t xml:space="preserve"> </w:t>
      </w:r>
      <w:r w:rsidRPr="00CF24E8">
        <w:rPr>
          <w:rtl/>
        </w:rPr>
        <w:t>לעניין. גם בהזדמנות כזאת קושרים עניינים שלא קשורים, ואפילו</w:t>
      </w:r>
      <w:r w:rsidR="0084256A">
        <w:rPr>
          <w:rtl/>
        </w:rPr>
        <w:t xml:space="preserve"> </w:t>
      </w:r>
      <w:r w:rsidRPr="00CF24E8">
        <w:rPr>
          <w:rtl/>
        </w:rPr>
        <w:t>בדוחק ובקושי לא יכולים להיקשר. איכשהו תמיד מגיעים לראש הממשלה. ואני תוהה אם זו</w:t>
      </w:r>
      <w:r w:rsidR="0084256A">
        <w:rPr>
          <w:rtl/>
        </w:rPr>
        <w:t xml:space="preserve"> </w:t>
      </w:r>
      <w:r w:rsidRPr="00CF24E8">
        <w:rPr>
          <w:rtl/>
        </w:rPr>
        <w:t>מידת הרצינות הראויה שבה אנחנו צריכים לדון בנושאים מסוג 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עד</w:t>
      </w:r>
      <w:r w:rsidR="0084256A">
        <w:rPr>
          <w:rtl/>
        </w:rPr>
        <w:t xml:space="preserve"> </w:t>
      </w:r>
      <w:r w:rsidRPr="00CF24E8">
        <w:rPr>
          <w:rtl/>
        </w:rPr>
        <w:t>כדי</w:t>
      </w:r>
      <w:r w:rsidR="0084256A">
        <w:rPr>
          <w:rtl/>
        </w:rPr>
        <w:t xml:space="preserve"> </w:t>
      </w:r>
      <w:r w:rsidRPr="00CF24E8">
        <w:rPr>
          <w:rtl/>
        </w:rPr>
        <w:t>כך</w:t>
      </w:r>
      <w:r w:rsidR="0084256A">
        <w:rPr>
          <w:rtl/>
        </w:rPr>
        <w:t xml:space="preserve"> </w:t>
      </w:r>
      <w:r w:rsidRPr="00CF24E8">
        <w:rPr>
          <w:rtl/>
        </w:rPr>
        <w:t>מגיעים הדברים, שאפילו בדיון הזה נאמר על</w:t>
      </w:r>
      <w:r w:rsidR="0084256A">
        <w:rPr>
          <w:rtl/>
        </w:rPr>
        <w:t>-</w:t>
      </w:r>
      <w:r w:rsidRPr="00CF24E8">
        <w:rPr>
          <w:rtl/>
        </w:rPr>
        <w:t>ידי חבר כנסת, שיש לי</w:t>
      </w:r>
      <w:r w:rsidR="0084256A">
        <w:rPr>
          <w:rtl/>
        </w:rPr>
        <w:t xml:space="preserve"> </w:t>
      </w:r>
      <w:r w:rsidRPr="00CF24E8">
        <w:rPr>
          <w:rtl/>
        </w:rPr>
        <w:t>הערכה</w:t>
      </w:r>
      <w:r w:rsidR="0084256A">
        <w:rPr>
          <w:rtl/>
        </w:rPr>
        <w:t xml:space="preserve"> </w:t>
      </w:r>
      <w:r w:rsidRPr="00CF24E8">
        <w:rPr>
          <w:rtl/>
        </w:rPr>
        <w:t>רבה אליו, שראש הממשלה בעצם משלים עם התאונות. הרי אתה לא מתכוון לזה. למה</w:t>
      </w:r>
      <w:r w:rsidR="0084256A">
        <w:rPr>
          <w:rtl/>
        </w:rPr>
        <w:t xml:space="preserve"> </w:t>
      </w:r>
      <w:r w:rsidRPr="00CF24E8">
        <w:rPr>
          <w:rtl/>
        </w:rPr>
        <w:t>אנשים</w:t>
      </w:r>
      <w:r w:rsidR="0084256A">
        <w:rPr>
          <w:rtl/>
        </w:rPr>
        <w:t xml:space="preserve"> </w:t>
      </w:r>
      <w:r w:rsidRPr="00CF24E8">
        <w:rPr>
          <w:rtl/>
        </w:rPr>
        <w:t>אומרים</w:t>
      </w:r>
      <w:r w:rsidR="0084256A">
        <w:rPr>
          <w:rtl/>
        </w:rPr>
        <w:t xml:space="preserve"> </w:t>
      </w:r>
      <w:r w:rsidRPr="00CF24E8">
        <w:rPr>
          <w:rtl/>
        </w:rPr>
        <w:t>דברים</w:t>
      </w:r>
      <w:r w:rsidR="0084256A">
        <w:rPr>
          <w:rtl/>
        </w:rPr>
        <w:t xml:space="preserve"> </w:t>
      </w:r>
      <w:r w:rsidRPr="00CF24E8">
        <w:rPr>
          <w:rtl/>
        </w:rPr>
        <w:t>שהם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מתכוונים לומר? רק בגלל זה שיצר ההתנגחות, שאנחנו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מובילים אותו מדיון לדיון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השר</w:t>
      </w:r>
      <w:r w:rsidR="0084256A">
        <w:rPr>
          <w:rtl/>
        </w:rPr>
        <w:t xml:space="preserve"> </w:t>
      </w:r>
      <w:r w:rsidRPr="00CF24E8">
        <w:rPr>
          <w:rtl/>
        </w:rPr>
        <w:t>שריד,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התכוונת</w:t>
      </w:r>
      <w:r w:rsidR="0084256A">
        <w:rPr>
          <w:rtl/>
        </w:rPr>
        <w:t xml:space="preserve"> </w:t>
      </w:r>
      <w:r w:rsidRPr="00CF24E8">
        <w:rPr>
          <w:rtl/>
        </w:rPr>
        <w:t>אלי, הרשה לי להבהיר שאני אמרתי כי בדבריו יש כעין</w:t>
      </w:r>
      <w:r w:rsidR="0084256A">
        <w:rPr>
          <w:rtl/>
        </w:rPr>
        <w:t xml:space="preserve"> </w:t>
      </w:r>
      <w:r w:rsidRPr="00CF24E8">
        <w:rPr>
          <w:rtl/>
        </w:rPr>
        <w:t>השלמה, ואכן יש כעין השלמה.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חיל</w:t>
      </w:r>
      <w:r w:rsidR="0084256A">
        <w:rPr>
          <w:rtl/>
        </w:rPr>
        <w:t xml:space="preserve"> </w:t>
      </w:r>
      <w:r w:rsidRPr="00CF24E8">
        <w:rPr>
          <w:rtl/>
        </w:rPr>
        <w:t>האוויר</w:t>
      </w:r>
      <w:r w:rsidR="0084256A">
        <w:rPr>
          <w:rtl/>
        </w:rPr>
        <w:t xml:space="preserve"> </w:t>
      </w:r>
      <w:r w:rsidRPr="00CF24E8">
        <w:rPr>
          <w:rtl/>
        </w:rPr>
        <w:t>משלים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התאונות?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חיל שמשלים עם התאונות פחות מאשר חיל</w:t>
      </w:r>
      <w:r w:rsidR="0084256A">
        <w:rPr>
          <w:rtl/>
        </w:rPr>
        <w:t xml:space="preserve"> </w:t>
      </w:r>
      <w:r w:rsidRPr="00CF24E8">
        <w:rPr>
          <w:rtl/>
        </w:rPr>
        <w:t>האוויר?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רבותי, נאמר</w:t>
      </w:r>
      <w:r w:rsidR="0084256A">
        <w:rPr>
          <w:rtl/>
        </w:rPr>
        <w:t xml:space="preserve"> </w:t>
      </w:r>
      <w:r w:rsidRPr="00CF24E8">
        <w:rPr>
          <w:rtl/>
        </w:rPr>
        <w:t>כאן,</w:t>
      </w:r>
      <w:r w:rsidR="0084256A">
        <w:rPr>
          <w:rtl/>
        </w:rPr>
        <w:t xml:space="preserve"> </w:t>
      </w:r>
      <w:r w:rsidRPr="00CF24E8">
        <w:rPr>
          <w:rtl/>
        </w:rPr>
        <w:t>ואני קיבלתי את ההערה ברוח טובה, ואני מבטיחך נאמנה, 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יהלום,</w:t>
      </w:r>
      <w:r w:rsidR="0084256A">
        <w:rPr>
          <w:rtl/>
        </w:rPr>
        <w:t xml:space="preserve"> </w:t>
      </w:r>
      <w:r w:rsidRPr="00CF24E8">
        <w:rPr>
          <w:rtl/>
        </w:rPr>
        <w:t>שבוודאי</w:t>
      </w:r>
      <w:r w:rsidR="0084256A">
        <w:rPr>
          <w:rtl/>
        </w:rPr>
        <w:t xml:space="preserve"> </w:t>
      </w:r>
      <w:r w:rsidRPr="00CF24E8">
        <w:rPr>
          <w:rtl/>
        </w:rPr>
        <w:t>ראש הממשלה, וגם זה נאמר כאן, לא התחמק מהדיון הזה.</w:t>
      </w:r>
      <w:r w:rsidR="0084256A">
        <w:rPr>
          <w:rtl/>
        </w:rPr>
        <w:t xml:space="preserve"> 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הממשלה</w:t>
      </w:r>
      <w:r w:rsidR="0084256A">
        <w:rPr>
          <w:rtl/>
        </w:rPr>
        <w:t xml:space="preserve"> </w:t>
      </w:r>
      <w:r w:rsidRPr="00CF24E8">
        <w:rPr>
          <w:rtl/>
        </w:rPr>
        <w:t>שלנו,</w:t>
      </w:r>
      <w:r w:rsidR="0084256A">
        <w:rPr>
          <w:rtl/>
        </w:rPr>
        <w:t xml:space="preserve"> </w:t>
      </w:r>
      <w:r w:rsidRPr="00CF24E8">
        <w:rPr>
          <w:rtl/>
        </w:rPr>
        <w:t>אפשר</w:t>
      </w:r>
      <w:r w:rsidR="0084256A">
        <w:rPr>
          <w:rtl/>
        </w:rPr>
        <w:t xml:space="preserve"> </w:t>
      </w:r>
      <w:r w:rsidRPr="00CF24E8">
        <w:rPr>
          <w:rtl/>
        </w:rPr>
        <w:t>למתוח עליו ביקורת, אבל בוודאי אי</w:t>
      </w:r>
      <w:r w:rsidR="0084256A">
        <w:rPr>
          <w:rtl/>
        </w:rPr>
        <w:t>-</w:t>
      </w:r>
      <w:r w:rsidRPr="00CF24E8">
        <w:rPr>
          <w:rtl/>
        </w:rPr>
        <w:t>אפשר לומר שהוא ראש ממשלה</w:t>
      </w:r>
      <w:r w:rsidR="0084256A">
        <w:rPr>
          <w:rtl/>
        </w:rPr>
        <w:t xml:space="preserve"> </w:t>
      </w:r>
      <w:r w:rsidRPr="00CF24E8">
        <w:rPr>
          <w:rtl/>
        </w:rPr>
        <w:t>מתחמק.</w:t>
      </w:r>
      <w:r w:rsidR="0084256A">
        <w:rPr>
          <w:rtl/>
        </w:rPr>
        <w:t xml:space="preserve"> </w:t>
      </w:r>
      <w:r w:rsidRPr="00CF24E8">
        <w:rPr>
          <w:rtl/>
        </w:rPr>
        <w:t>להיפך, לפעמים אני חושב, ואני גם אומר לו את זה, שהוא תמיד משליך את עצמו</w:t>
      </w:r>
      <w:r w:rsidR="0084256A">
        <w:rPr>
          <w:rtl/>
        </w:rPr>
        <w:t xml:space="preserve"> </w:t>
      </w:r>
      <w:r w:rsidRPr="00CF24E8">
        <w:rPr>
          <w:rtl/>
        </w:rPr>
        <w:t>אל הרגע הקשה מכול.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מתחמק?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בורח? הוא</w:t>
      </w:r>
      <w:r w:rsidR="0084256A">
        <w:rPr>
          <w:rtl/>
        </w:rPr>
        <w:t xml:space="preserve"> </w:t>
      </w:r>
      <w:r w:rsidRPr="00CF24E8">
        <w:rPr>
          <w:rtl/>
        </w:rPr>
        <w:t>ברח</w:t>
      </w:r>
      <w:r w:rsidR="0084256A">
        <w:rPr>
          <w:rtl/>
        </w:rPr>
        <w:t xml:space="preserve"> </w:t>
      </w:r>
      <w:r w:rsidRPr="00CF24E8">
        <w:rPr>
          <w:rtl/>
        </w:rPr>
        <w:t>מהדיון הזה? למה סתם לומר דברים, שאילולא</w:t>
      </w:r>
      <w:r w:rsidR="0084256A">
        <w:rPr>
          <w:rtl/>
        </w:rPr>
        <w:t xml:space="preserve"> </w:t>
      </w:r>
      <w:r w:rsidRPr="00CF24E8">
        <w:rPr>
          <w:rtl/>
        </w:rPr>
        <w:t>התרגלנו להם, הייתי אומר שאלה דברים פוגעים. אלה הם קודם כול דברים מופרכים.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אז למה הוא לא פה?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אומר לך בצניעות, שבמשך 20 השנים האחרונות ישבתי בוועדת החוץ והביטחון,</w:t>
      </w:r>
      <w:r w:rsidR="0084256A">
        <w:rPr>
          <w:rtl/>
        </w:rPr>
        <w:t xml:space="preserve"> </w:t>
      </w:r>
      <w:r w:rsidRPr="00CF24E8">
        <w:rPr>
          <w:rtl/>
        </w:rPr>
        <w:t>ובין</w:t>
      </w:r>
      <w:r w:rsidR="0084256A">
        <w:rPr>
          <w:rtl/>
        </w:rPr>
        <w:t xml:space="preserve"> </w:t>
      </w:r>
      <w:r w:rsidRPr="00CF24E8">
        <w:rPr>
          <w:rtl/>
        </w:rPr>
        <w:t>השאר</w:t>
      </w:r>
      <w:r w:rsidR="0084256A">
        <w:rPr>
          <w:rtl/>
        </w:rPr>
        <w:t xml:space="preserve"> </w:t>
      </w:r>
      <w:r w:rsidRPr="00CF24E8">
        <w:rPr>
          <w:rtl/>
        </w:rPr>
        <w:t>משום</w:t>
      </w:r>
      <w:r w:rsidR="0084256A">
        <w:rPr>
          <w:rtl/>
        </w:rPr>
        <w:t xml:space="preserve"> </w:t>
      </w:r>
      <w:r w:rsidRPr="00CF24E8">
        <w:rPr>
          <w:rtl/>
        </w:rPr>
        <w:t>שהחשבתי</w:t>
      </w:r>
      <w:r w:rsidR="0084256A">
        <w:rPr>
          <w:rtl/>
        </w:rPr>
        <w:t xml:space="preserve"> </w:t>
      </w:r>
      <w:r w:rsidRPr="00CF24E8">
        <w:rPr>
          <w:rtl/>
        </w:rPr>
        <w:t>מאוד את הנושא הזה שאתם מחשיבים אותו, התאונות בצה"ל,</w:t>
      </w:r>
      <w:r w:rsidR="0084256A">
        <w:rPr>
          <w:rtl/>
        </w:rPr>
        <w:t xml:space="preserve"> </w:t>
      </w:r>
      <w:r w:rsidRPr="00CF24E8">
        <w:rPr>
          <w:rtl/>
        </w:rPr>
        <w:t>עסקתי</w:t>
      </w:r>
      <w:r w:rsidR="0084256A">
        <w:rPr>
          <w:rtl/>
        </w:rPr>
        <w:t xml:space="preserve"> </w:t>
      </w:r>
      <w:r w:rsidRPr="00CF24E8">
        <w:rPr>
          <w:rtl/>
        </w:rPr>
        <w:t>בנושא.</w:t>
      </w:r>
      <w:r w:rsidR="0084256A">
        <w:rPr>
          <w:rtl/>
        </w:rPr>
        <w:t xml:space="preserve"> </w:t>
      </w:r>
      <w:r w:rsidRPr="00CF24E8">
        <w:rPr>
          <w:rtl/>
        </w:rPr>
        <w:t>הייתי אומר שעסקתי בו באופן מיוחד. אחרי 20 שנה אדם בכל זאת לומד</w:t>
      </w:r>
      <w:r w:rsidR="0084256A">
        <w:rPr>
          <w:rtl/>
        </w:rPr>
        <w:t xml:space="preserve"> </w:t>
      </w:r>
      <w:r w:rsidRPr="00CF24E8">
        <w:rPr>
          <w:rtl/>
        </w:rPr>
        <w:t>משהו;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מי</w:t>
      </w:r>
      <w:r w:rsidR="0084256A">
        <w:rPr>
          <w:rtl/>
        </w:rPr>
        <w:t xml:space="preserve"> </w:t>
      </w:r>
      <w:r w:rsidRPr="00CF24E8">
        <w:rPr>
          <w:rtl/>
        </w:rPr>
        <w:t>יודע</w:t>
      </w:r>
      <w:r w:rsidR="0084256A">
        <w:rPr>
          <w:rtl/>
        </w:rPr>
        <w:t xml:space="preserve"> </w:t>
      </w:r>
      <w:r w:rsidRPr="00CF24E8">
        <w:rPr>
          <w:rtl/>
        </w:rPr>
        <w:t>מה,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במשך</w:t>
      </w:r>
      <w:r w:rsidR="0084256A">
        <w:rPr>
          <w:rtl/>
        </w:rPr>
        <w:t xml:space="preserve"> </w:t>
      </w:r>
      <w:r w:rsidRPr="00CF24E8">
        <w:rPr>
          <w:rtl/>
        </w:rPr>
        <w:t>20</w:t>
      </w:r>
      <w:r w:rsidR="0084256A">
        <w:rPr>
          <w:rtl/>
        </w:rPr>
        <w:t xml:space="preserve"> </w:t>
      </w:r>
      <w:r w:rsidRPr="00CF24E8">
        <w:rPr>
          <w:rtl/>
        </w:rPr>
        <w:t>שנה אפשר לגמור ארבע פעמים תואר מאסטר</w:t>
      </w:r>
      <w:r w:rsidR="0084256A">
        <w:rPr>
          <w:rtl/>
        </w:rPr>
        <w:t xml:space="preserve"> </w:t>
      </w:r>
      <w:r w:rsidRPr="00CF24E8">
        <w:rPr>
          <w:rtl/>
        </w:rPr>
        <w:t>באוניברסיטה</w:t>
      </w:r>
      <w:r w:rsidR="0084256A">
        <w:rPr>
          <w:rtl/>
        </w:rPr>
        <w:t xml:space="preserve"> </w:t>
      </w:r>
      <w:r w:rsidRPr="00CF24E8">
        <w:rPr>
          <w:rtl/>
        </w:rPr>
        <w:t>ושלוש</w:t>
      </w:r>
      <w:r w:rsidR="0084256A">
        <w:rPr>
          <w:rtl/>
        </w:rPr>
        <w:t xml:space="preserve"> </w:t>
      </w:r>
      <w:r w:rsidRPr="00CF24E8">
        <w:rPr>
          <w:rtl/>
        </w:rPr>
        <w:t>פעמים</w:t>
      </w:r>
      <w:r w:rsidR="0084256A">
        <w:rPr>
          <w:rtl/>
        </w:rPr>
        <w:t xml:space="preserve"> </w:t>
      </w:r>
      <w:r w:rsidRPr="00CF24E8">
        <w:rPr>
          <w:rtl/>
        </w:rPr>
        <w:t>תואר</w:t>
      </w:r>
      <w:r w:rsidR="0084256A">
        <w:rPr>
          <w:rtl/>
        </w:rPr>
        <w:t xml:space="preserve"> </w:t>
      </w:r>
      <w:r w:rsidRPr="00CF24E8">
        <w:rPr>
          <w:rtl/>
        </w:rPr>
        <w:t>דוקטור.</w:t>
      </w:r>
      <w:r w:rsidR="0084256A">
        <w:rPr>
          <w:rtl/>
        </w:rPr>
        <w:t xml:space="preserve"> </w:t>
      </w:r>
      <w:r w:rsidRPr="00CF24E8">
        <w:rPr>
          <w:rtl/>
        </w:rPr>
        <w:t>אפשר ללמוד משהו. למדנו את הנושא הזה</w:t>
      </w:r>
      <w:r w:rsidR="0084256A">
        <w:rPr>
          <w:rtl/>
        </w:rPr>
        <w:t xml:space="preserve"> </w:t>
      </w:r>
      <w:r w:rsidRPr="00CF24E8">
        <w:rPr>
          <w:rtl/>
        </w:rPr>
        <w:t>ועקבנו, ואולי גם שיפרנו.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אכנס</w:t>
      </w:r>
      <w:r w:rsidR="0084256A">
        <w:rPr>
          <w:rtl/>
        </w:rPr>
        <w:t xml:space="preserve"> 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לוויכוח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כן להוציא או לא להוציא את חקירת התאונות</w:t>
      </w:r>
      <w:r w:rsidR="0084256A">
        <w:rPr>
          <w:rtl/>
        </w:rPr>
        <w:t xml:space="preserve"> </w:t>
      </w:r>
      <w:r w:rsidRPr="00CF24E8">
        <w:rPr>
          <w:rtl/>
        </w:rPr>
        <w:t>מצה"ל.</w:t>
      </w:r>
      <w:r w:rsidR="0084256A">
        <w:rPr>
          <w:rtl/>
        </w:rPr>
        <w:t xml:space="preserve"> </w:t>
      </w:r>
      <w:r w:rsidRPr="00CF24E8">
        <w:rPr>
          <w:rtl/>
        </w:rPr>
        <w:t>אינני</w:t>
      </w:r>
      <w:r w:rsidR="0084256A">
        <w:rPr>
          <w:rtl/>
        </w:rPr>
        <w:t xml:space="preserve"> </w:t>
      </w:r>
      <w:r w:rsidRPr="00CF24E8">
        <w:rPr>
          <w:rtl/>
        </w:rPr>
        <w:t>עושה</w:t>
      </w:r>
      <w:r w:rsidR="0084256A">
        <w:rPr>
          <w:rtl/>
        </w:rPr>
        <w:t xml:space="preserve"> </w:t>
      </w:r>
      <w:r w:rsidRPr="00CF24E8">
        <w:rPr>
          <w:rtl/>
        </w:rPr>
        <w:t>זאת, ולו רק מהסיבה הפשוטה, שהוויכוח הזה התקיים כאן בכנסת</w:t>
      </w:r>
      <w:r w:rsidR="0084256A">
        <w:rPr>
          <w:rtl/>
        </w:rPr>
        <w:t xml:space="preserve"> </w:t>
      </w:r>
      <w:r w:rsidRPr="00CF24E8">
        <w:rPr>
          <w:rtl/>
        </w:rPr>
        <w:t>לפני</w:t>
      </w:r>
      <w:r w:rsidR="0084256A">
        <w:rPr>
          <w:rtl/>
        </w:rPr>
        <w:t xml:space="preserve"> </w:t>
      </w:r>
      <w:r w:rsidRPr="00CF24E8">
        <w:rPr>
          <w:rtl/>
        </w:rPr>
        <w:t>שבוע</w:t>
      </w:r>
      <w:r w:rsidR="0084256A">
        <w:rPr>
          <w:rtl/>
        </w:rPr>
        <w:t xml:space="preserve"> </w:t>
      </w:r>
      <w:r w:rsidRPr="00CF24E8">
        <w:rPr>
          <w:rtl/>
        </w:rPr>
        <w:t>והוכרע</w:t>
      </w:r>
      <w:r w:rsidR="0084256A">
        <w:rPr>
          <w:rtl/>
        </w:rPr>
        <w:t xml:space="preserve"> </w:t>
      </w:r>
      <w:r w:rsidRPr="00CF24E8">
        <w:rPr>
          <w:rtl/>
        </w:rPr>
        <w:t>כפי</w:t>
      </w:r>
      <w:r w:rsidR="0084256A">
        <w:rPr>
          <w:rtl/>
        </w:rPr>
        <w:t xml:space="preserve"> </w:t>
      </w:r>
      <w:r w:rsidRPr="00CF24E8">
        <w:rPr>
          <w:rtl/>
        </w:rPr>
        <w:t>שהוכרע.</w:t>
      </w:r>
      <w:r w:rsidR="0084256A">
        <w:rPr>
          <w:rtl/>
        </w:rPr>
        <w:t xml:space="preserve"> </w:t>
      </w:r>
      <w:r w:rsidRPr="00CF24E8">
        <w:rPr>
          <w:rtl/>
        </w:rPr>
        <w:t>זה לא אומר שלא נחזור אליו, כי אני חושב שצריך</w:t>
      </w:r>
      <w:r w:rsidR="0084256A">
        <w:rPr>
          <w:rtl/>
        </w:rPr>
        <w:t xml:space="preserve"> </w:t>
      </w:r>
      <w:r w:rsidRPr="00CF24E8">
        <w:rPr>
          <w:rtl/>
        </w:rPr>
        <w:t>לחזור אליו. גם אני חושב שצריך אולי לעיין בו עיון נוסף.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אבל,</w:t>
      </w:r>
      <w:r w:rsidR="0084256A">
        <w:rPr>
          <w:rtl/>
        </w:rPr>
        <w:t xml:space="preserve"> </w:t>
      </w:r>
      <w:r w:rsidRPr="00CF24E8">
        <w:rPr>
          <w:rtl/>
        </w:rPr>
        <w:t>חברי, הרי</w:t>
      </w:r>
      <w:r w:rsidR="0084256A">
        <w:rPr>
          <w:rtl/>
        </w:rPr>
        <w:t xml:space="preserve"> </w:t>
      </w:r>
      <w:r w:rsidRPr="00CF24E8">
        <w:rPr>
          <w:rtl/>
        </w:rPr>
        <w:t>אתם</w:t>
      </w:r>
      <w:r w:rsidR="0084256A">
        <w:rPr>
          <w:rtl/>
        </w:rPr>
        <w:t xml:space="preserve"> </w:t>
      </w:r>
      <w:r w:rsidRPr="00CF24E8">
        <w:rPr>
          <w:rtl/>
        </w:rPr>
        <w:t>יודעים,</w:t>
      </w:r>
      <w:r w:rsidR="0084256A">
        <w:rPr>
          <w:rtl/>
        </w:rPr>
        <w:t xml:space="preserve"> </w:t>
      </w:r>
      <w:r w:rsidRPr="00CF24E8">
        <w:rPr>
          <w:rtl/>
        </w:rPr>
        <w:t>שאילו היו הדברים אמורים אך ורק בתאונות חיל</w:t>
      </w:r>
      <w:r w:rsidR="0084256A">
        <w:rPr>
          <w:rtl/>
        </w:rPr>
        <w:t xml:space="preserve"> </w:t>
      </w:r>
      <w:r w:rsidRPr="00CF24E8">
        <w:rPr>
          <w:rtl/>
        </w:rPr>
        <w:t>האוויר, הנושא לא היה מגיע לכאן לדיון. משום שמי שמתמצא בנושא הזה יודע, שהחקירות</w:t>
      </w:r>
      <w:r w:rsidR="0084256A">
        <w:rPr>
          <w:rtl/>
        </w:rPr>
        <w:t xml:space="preserve"> </w:t>
      </w:r>
      <w:r w:rsidRPr="00CF24E8">
        <w:rPr>
          <w:rtl/>
        </w:rPr>
        <w:t>בחיל</w:t>
      </w:r>
      <w:r w:rsidR="0084256A">
        <w:rPr>
          <w:rtl/>
        </w:rPr>
        <w:t xml:space="preserve"> </w:t>
      </w:r>
      <w:r w:rsidRPr="00CF24E8">
        <w:rPr>
          <w:rtl/>
        </w:rPr>
        <w:t>האוויר</w:t>
      </w:r>
      <w:r w:rsidR="0084256A">
        <w:rPr>
          <w:rtl/>
        </w:rPr>
        <w:t xml:space="preserve"> </w:t>
      </w:r>
      <w:r w:rsidRPr="00CF24E8">
        <w:rPr>
          <w:rtl/>
        </w:rPr>
        <w:t>הן</w:t>
      </w:r>
      <w:r w:rsidR="0084256A">
        <w:rPr>
          <w:rtl/>
        </w:rPr>
        <w:t xml:space="preserve"> </w:t>
      </w:r>
      <w:r w:rsidRPr="00CF24E8">
        <w:rPr>
          <w:rtl/>
        </w:rPr>
        <w:t>חקירות מדוקדקות וקפדניות, מיומנות ומקצועיות מאין כמותן, ואין</w:t>
      </w:r>
      <w:r w:rsidR="0084256A">
        <w:rPr>
          <w:rtl/>
        </w:rPr>
        <w:t xml:space="preserve"> </w:t>
      </w:r>
      <w:r w:rsidRPr="00CF24E8">
        <w:rPr>
          <w:rtl/>
        </w:rPr>
        <w:t>בהן</w:t>
      </w:r>
      <w:r w:rsidR="0084256A">
        <w:rPr>
          <w:rtl/>
        </w:rPr>
        <w:t xml:space="preserve"> </w:t>
      </w:r>
      <w:r w:rsidRPr="00CF24E8">
        <w:rPr>
          <w:rtl/>
        </w:rPr>
        <w:t>דופי.</w:t>
      </w:r>
      <w:r w:rsidR="0084256A">
        <w:rPr>
          <w:rtl/>
        </w:rPr>
        <w:t xml:space="preserve"> </w:t>
      </w:r>
      <w:r w:rsidRPr="00CF24E8">
        <w:rPr>
          <w:rtl/>
        </w:rPr>
        <w:t>לא אל החקירות האלה אנחנו מתכוונים כאשר אנחנו אומרים, אולי כן ואולי</w:t>
      </w:r>
      <w:r w:rsidR="0084256A">
        <w:rPr>
          <w:rtl/>
        </w:rPr>
        <w:t xml:space="preserve"> </w:t>
      </w:r>
      <w:r w:rsidRPr="00CF24E8">
        <w:rPr>
          <w:rtl/>
        </w:rPr>
        <w:t>לא להוציא את החקירות מצה"ל.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תיכף</w:t>
      </w:r>
      <w:r w:rsidR="0084256A">
        <w:rPr>
          <w:rtl/>
        </w:rPr>
        <w:t xml:space="preserve"> </w:t>
      </w:r>
      <w:r w:rsidRPr="00CF24E8">
        <w:rPr>
          <w:rtl/>
        </w:rPr>
        <w:t>אומר</w:t>
      </w:r>
      <w:r w:rsidR="0084256A">
        <w:rPr>
          <w:rtl/>
        </w:rPr>
        <w:t xml:space="preserve"> </w:t>
      </w:r>
      <w:r w:rsidRPr="00CF24E8">
        <w:rPr>
          <w:rtl/>
        </w:rPr>
        <w:t>משהו גם על המספרים. סטטיסטיקה היא מאוד אכזרית כאשר מדובר בחיי</w:t>
      </w:r>
      <w:r w:rsidR="0084256A">
        <w:rPr>
          <w:rtl/>
        </w:rPr>
        <w:t xml:space="preserve"> </w:t>
      </w:r>
      <w:r w:rsidRPr="00CF24E8">
        <w:rPr>
          <w:rtl/>
        </w:rPr>
        <w:t>אדם.</w:t>
      </w:r>
      <w:r w:rsidR="0084256A">
        <w:rPr>
          <w:rtl/>
        </w:rPr>
        <w:t xml:space="preserve"> </w:t>
      </w:r>
      <w:r w:rsidRPr="00CF24E8">
        <w:rPr>
          <w:rtl/>
        </w:rPr>
        <w:t>עומדים</w:t>
      </w:r>
      <w:r w:rsidR="0084256A">
        <w:rPr>
          <w:rtl/>
        </w:rPr>
        <w:t xml:space="preserve"> </w:t>
      </w:r>
      <w:r w:rsidRPr="00CF24E8">
        <w:rPr>
          <w:rtl/>
        </w:rPr>
        <w:t>כאן</w:t>
      </w:r>
      <w:r w:rsidR="0084256A">
        <w:rPr>
          <w:rtl/>
        </w:rPr>
        <w:t xml:space="preserve"> </w:t>
      </w:r>
      <w:r w:rsidRPr="00CF24E8">
        <w:rPr>
          <w:rtl/>
        </w:rPr>
        <w:t>אנשים</w:t>
      </w:r>
      <w:r w:rsidR="0084256A">
        <w:rPr>
          <w:rtl/>
        </w:rPr>
        <w:t xml:space="preserve"> </w:t>
      </w:r>
      <w:r w:rsidRPr="00CF24E8">
        <w:rPr>
          <w:rtl/>
        </w:rPr>
        <w:t>ואומרים: אולי יש משהו. מה זה המשהו הטמיר והנעלם הזה</w:t>
      </w:r>
      <w:r w:rsidR="0084256A">
        <w:rPr>
          <w:rtl/>
        </w:rPr>
        <w:t xml:space="preserve"> </w:t>
      </w:r>
      <w:r w:rsidRPr="00CF24E8">
        <w:rPr>
          <w:rtl/>
        </w:rPr>
        <w:t>שישנו או איננו? מה זה המשהו הזה?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מטוסים</w:t>
      </w:r>
      <w:r w:rsidR="0084256A">
        <w:rPr>
          <w:rtl/>
        </w:rPr>
        <w:t xml:space="preserve"> </w:t>
      </w:r>
      <w:r w:rsidRPr="00CF24E8">
        <w:rPr>
          <w:rtl/>
        </w:rPr>
        <w:t>ויש טייסים. אני לא חושב שאני מן האנשים שבדרך כלל יש להם נטייה</w:t>
      </w:r>
      <w:r w:rsidR="0084256A">
        <w:rPr>
          <w:rtl/>
        </w:rPr>
        <w:t xml:space="preserve"> </w:t>
      </w:r>
      <w:r w:rsidRPr="00CF24E8">
        <w:rPr>
          <w:rtl/>
        </w:rPr>
        <w:t>לומר</w:t>
      </w:r>
      <w:r w:rsidR="0084256A">
        <w:rPr>
          <w:rtl/>
        </w:rPr>
        <w:t xml:space="preserve"> </w:t>
      </w:r>
      <w:r w:rsidRPr="00CF24E8">
        <w:rPr>
          <w:rtl/>
        </w:rPr>
        <w:t>שאנחנו</w:t>
      </w:r>
      <w:r w:rsidR="0084256A">
        <w:rPr>
          <w:rtl/>
        </w:rPr>
        <w:t xml:space="preserve"> </w:t>
      </w:r>
      <w:r w:rsidRPr="00CF24E8">
        <w:rPr>
          <w:rtl/>
        </w:rPr>
        <w:t>הכי</w:t>
      </w:r>
      <w:r w:rsidR="0084256A">
        <w:rPr>
          <w:rtl/>
        </w:rPr>
        <w:t xml:space="preserve"> </w:t>
      </w:r>
      <w:r w:rsidRPr="00CF24E8">
        <w:rPr>
          <w:rtl/>
        </w:rPr>
        <w:t>טובים</w:t>
      </w:r>
      <w:r w:rsidR="0084256A">
        <w:rPr>
          <w:rtl/>
        </w:rPr>
        <w:t xml:space="preserve"> </w:t>
      </w:r>
      <w:r w:rsidRPr="00CF24E8">
        <w:rPr>
          <w:rtl/>
        </w:rPr>
        <w:t>ואין</w:t>
      </w:r>
      <w:r w:rsidR="0084256A">
        <w:rPr>
          <w:rtl/>
        </w:rPr>
        <w:t xml:space="preserve"> </w:t>
      </w:r>
      <w:r w:rsidRPr="00CF24E8">
        <w:rPr>
          <w:rtl/>
        </w:rPr>
        <w:t>כמונו. אבל אני חושב שהמשוואה כאן היא מאוד מאוד</w:t>
      </w:r>
      <w:r w:rsidR="0084256A">
        <w:rPr>
          <w:rtl/>
        </w:rPr>
        <w:t xml:space="preserve"> </w:t>
      </w:r>
      <w:r w:rsidRPr="00CF24E8">
        <w:rPr>
          <w:rtl/>
        </w:rPr>
        <w:t>פשוטה. הייתי אומר כמעט מובנת ומתבקשת ולמדה מעניינה.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המטוסים</w:t>
      </w:r>
      <w:r w:rsidR="0084256A">
        <w:rPr>
          <w:rtl/>
        </w:rPr>
        <w:t xml:space="preserve"> </w:t>
      </w:r>
      <w:r w:rsidRPr="00CF24E8">
        <w:rPr>
          <w:rtl/>
        </w:rPr>
        <w:t>שחיל</w:t>
      </w:r>
      <w:r w:rsidR="0084256A">
        <w:rPr>
          <w:rtl/>
        </w:rPr>
        <w:t xml:space="preserve"> </w:t>
      </w:r>
      <w:r w:rsidRPr="00CF24E8">
        <w:rPr>
          <w:rtl/>
        </w:rPr>
        <w:t>האוויר</w:t>
      </w:r>
      <w:r w:rsidR="0084256A">
        <w:rPr>
          <w:rtl/>
        </w:rPr>
        <w:t xml:space="preserve"> </w:t>
      </w:r>
      <w:r w:rsidRPr="00CF24E8">
        <w:rPr>
          <w:rtl/>
        </w:rPr>
        <w:t>משתמש בהם הם המטוסים הטובים והמתקדמים ביותר בעולם.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אומר</w:t>
      </w:r>
      <w:r w:rsidR="0084256A">
        <w:rPr>
          <w:rtl/>
        </w:rPr>
        <w:t xml:space="preserve"> </w:t>
      </w:r>
      <w:r w:rsidRPr="00CF24E8">
        <w:rPr>
          <w:rtl/>
        </w:rPr>
        <w:t>לחבר</w:t>
      </w:r>
      <w:r w:rsidR="0084256A">
        <w:rPr>
          <w:rtl/>
        </w:rPr>
        <w:t xml:space="preserve"> </w:t>
      </w:r>
      <w:r w:rsidRPr="00CF24E8">
        <w:rPr>
          <w:rtl/>
        </w:rPr>
        <w:t>הכנסת עזרן, 16</w:t>
      </w:r>
      <w:r w:rsidR="0084256A">
        <w:rPr>
          <w:rtl/>
        </w:rPr>
        <w:t>-</w:t>
      </w:r>
      <w:r w:rsidRPr="00CF24E8">
        <w:t>F</w:t>
      </w:r>
      <w:r w:rsidRPr="00CF24E8">
        <w:rPr>
          <w:rtl/>
        </w:rPr>
        <w:t xml:space="preserve"> נחשב לאחד המטוסים הטובים, המתקדמים והבטוחים</w:t>
      </w:r>
      <w:r w:rsidR="0084256A">
        <w:rPr>
          <w:rtl/>
        </w:rPr>
        <w:t xml:space="preserve"> </w:t>
      </w:r>
      <w:r w:rsidRPr="00CF24E8">
        <w:rPr>
          <w:rtl/>
        </w:rPr>
        <w:t>ביותר</w:t>
      </w:r>
      <w:r w:rsidR="0084256A">
        <w:rPr>
          <w:rtl/>
        </w:rPr>
        <w:t xml:space="preserve"> </w:t>
      </w:r>
      <w:r w:rsidRPr="00CF24E8">
        <w:rPr>
          <w:rtl/>
        </w:rPr>
        <w:t>בעולם.</w:t>
      </w:r>
      <w:r w:rsidR="0084256A">
        <w:rPr>
          <w:rtl/>
        </w:rPr>
        <w:t xml:space="preserve"> </w:t>
      </w:r>
      <w:r w:rsidRPr="00CF24E8">
        <w:rPr>
          <w:rtl/>
        </w:rPr>
        <w:t>הם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דומים</w:t>
      </w:r>
      <w:r w:rsidR="0084256A">
        <w:rPr>
          <w:rtl/>
        </w:rPr>
        <w:t xml:space="preserve"> </w:t>
      </w:r>
      <w:r w:rsidRPr="00CF24E8">
        <w:rPr>
          <w:rtl/>
        </w:rPr>
        <w:t>כלל למטוס הגרמני שמלכתחילה ניתן לו הכינוי "ארון</w:t>
      </w:r>
      <w:r w:rsidR="0084256A">
        <w:rPr>
          <w:rtl/>
        </w:rPr>
        <w:t xml:space="preserve"> </w:t>
      </w:r>
      <w:r w:rsidRPr="00CF24E8">
        <w:rPr>
          <w:rtl/>
        </w:rPr>
        <w:t>המתים", שהיה ידוע שהוא מטוס פגום, מטוס מסוכן, שטיסה בו היתה כרוכה בסכנת נפשות.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המטוס</w:t>
      </w:r>
      <w:r w:rsidR="0084256A">
        <w:rPr>
          <w:rtl/>
        </w:rPr>
        <w:t xml:space="preserve"> </w:t>
      </w:r>
      <w:r w:rsidRPr="00CF24E8">
        <w:rPr>
          <w:rtl/>
        </w:rPr>
        <w:t>הזה.</w:t>
      </w:r>
      <w:r w:rsidR="0084256A">
        <w:rPr>
          <w:rtl/>
        </w:rPr>
        <w:t xml:space="preserve"> </w:t>
      </w:r>
      <w:r w:rsidRPr="00CF24E8">
        <w:rPr>
          <w:rtl/>
        </w:rPr>
        <w:t>אלה שני דברים אחרים. הרי אנחנו יודעים באילו מטוסים מדובר.</w:t>
      </w:r>
      <w:r w:rsidR="0084256A">
        <w:rPr>
          <w:rtl/>
        </w:rPr>
        <w:t xml:space="preserve"> </w:t>
      </w:r>
      <w:r w:rsidRPr="00CF24E8">
        <w:rPr>
          <w:rtl/>
        </w:rPr>
        <w:t>הרי</w:t>
      </w:r>
      <w:r w:rsidR="0084256A">
        <w:rPr>
          <w:rtl/>
        </w:rPr>
        <w:t xml:space="preserve"> </w:t>
      </w:r>
      <w:r w:rsidRPr="00CF24E8">
        <w:rPr>
          <w:rtl/>
        </w:rPr>
        <w:t>הדברים</w:t>
      </w:r>
      <w:r w:rsidR="0084256A">
        <w:rPr>
          <w:rtl/>
        </w:rPr>
        <w:t xml:space="preserve"> </w:t>
      </w:r>
      <w:r w:rsidRPr="00CF24E8">
        <w:rPr>
          <w:rtl/>
        </w:rPr>
        <w:t>האלה</w:t>
      </w:r>
      <w:r w:rsidR="0084256A">
        <w:rPr>
          <w:rtl/>
        </w:rPr>
        <w:t xml:space="preserve"> </w:t>
      </w:r>
      <w:r w:rsidRPr="00CF24E8">
        <w:rPr>
          <w:rtl/>
        </w:rPr>
        <w:t>אינם</w:t>
      </w:r>
      <w:r w:rsidR="0084256A">
        <w:rPr>
          <w:rtl/>
        </w:rPr>
        <w:t xml:space="preserve"> </w:t>
      </w:r>
      <w:r w:rsidRPr="00CF24E8">
        <w:rPr>
          <w:rtl/>
        </w:rPr>
        <w:t>נשגבים</w:t>
      </w:r>
      <w:r w:rsidR="0084256A">
        <w:rPr>
          <w:rtl/>
        </w:rPr>
        <w:t xml:space="preserve"> </w:t>
      </w:r>
      <w:r w:rsidRPr="00CF24E8">
        <w:rPr>
          <w:rtl/>
        </w:rPr>
        <w:t>מבינה ומידיעה. 16</w:t>
      </w:r>
      <w:r w:rsidR="0084256A">
        <w:rPr>
          <w:rtl/>
        </w:rPr>
        <w:t>-</w:t>
      </w:r>
      <w:r w:rsidRPr="00CF24E8">
        <w:t>F</w:t>
      </w:r>
      <w:r w:rsidRPr="00CF24E8">
        <w:rPr>
          <w:rtl/>
        </w:rPr>
        <w:t xml:space="preserve"> הוא מטוס, ויש מטוסים ויש</w:t>
      </w:r>
      <w:r w:rsidR="0084256A">
        <w:rPr>
          <w:rtl/>
        </w:rPr>
        <w:t xml:space="preserve"> </w:t>
      </w:r>
      <w:r w:rsidRPr="00CF24E8">
        <w:rPr>
          <w:rtl/>
        </w:rPr>
        <w:t>אנשים.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במקרה</w:t>
      </w:r>
      <w:r w:rsidR="0084256A">
        <w:rPr>
          <w:rtl/>
        </w:rPr>
        <w:t xml:space="preserve"> </w:t>
      </w:r>
      <w:r w:rsidRPr="00CF24E8">
        <w:rPr>
          <w:rtl/>
        </w:rPr>
        <w:t>המיוחד הזה, כן, זה נכון, יש לנו חיל האוויר הטוב ביותר בעולם, גם אם</w:t>
      </w:r>
      <w:r w:rsidR="0084256A">
        <w:rPr>
          <w:rtl/>
        </w:rPr>
        <w:t xml:space="preserve"> </w:t>
      </w:r>
      <w:r w:rsidRPr="00CF24E8">
        <w:rPr>
          <w:rtl/>
        </w:rPr>
        <w:t>פרופסור מסוים חולק על כך.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מאיפה אתה יודע?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מהטעם</w:t>
      </w:r>
      <w:r w:rsidR="0084256A">
        <w:rPr>
          <w:rtl/>
        </w:rPr>
        <w:t xml:space="preserve"> </w:t>
      </w:r>
      <w:r w:rsidRPr="00CF24E8">
        <w:rPr>
          <w:rtl/>
        </w:rPr>
        <w:t>הפשוט,</w:t>
      </w:r>
      <w:r w:rsidR="0084256A">
        <w:rPr>
          <w:rtl/>
        </w:rPr>
        <w:t xml:space="preserve"> </w:t>
      </w:r>
      <w:r w:rsidRPr="00CF24E8">
        <w:rPr>
          <w:rtl/>
        </w:rPr>
        <w:t>אלה המטוסים הטובים ביותר בעולם, ועוד יותר מזה, אלה הטייסים</w:t>
      </w:r>
      <w:r w:rsidR="0084256A">
        <w:rPr>
          <w:rtl/>
        </w:rPr>
        <w:t xml:space="preserve"> </w:t>
      </w:r>
      <w:r w:rsidRPr="00CF24E8">
        <w:rPr>
          <w:rtl/>
        </w:rPr>
        <w:t>הטובים ביותר בעולם.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אל תגיד את זה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כישוריהם,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כשרונותיהם,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הכשרתם, על</w:t>
      </w:r>
      <w:r w:rsidR="0084256A">
        <w:rPr>
          <w:rtl/>
        </w:rPr>
        <w:t>-</w:t>
      </w:r>
      <w:r w:rsidRPr="00CF24E8">
        <w:rPr>
          <w:rtl/>
        </w:rPr>
        <w:t>פי ניסיונם, 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תעוזתם, הם הטובים ביותר. לכן זה גם חיל האוויר הטוב ביותר בעולם.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אבל, נניח שזה עניין של הערכה. עכשיו אני רוצה להגיע לא לעניין של הערכה אלא</w:t>
      </w:r>
      <w:r w:rsidR="0084256A">
        <w:rPr>
          <w:rtl/>
        </w:rPr>
        <w:t xml:space="preserve"> </w:t>
      </w:r>
      <w:r w:rsidRPr="00CF24E8">
        <w:rPr>
          <w:rtl/>
        </w:rPr>
        <w:t>לעניין של עובדה.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קודם</w:t>
      </w:r>
      <w:r w:rsidR="0084256A">
        <w:rPr>
          <w:rtl/>
        </w:rPr>
        <w:t xml:space="preserve"> </w:t>
      </w:r>
      <w:r w:rsidRPr="00CF24E8">
        <w:rPr>
          <w:rtl/>
        </w:rPr>
        <w:t>כול,</w:t>
      </w:r>
      <w:r w:rsidR="0084256A">
        <w:rPr>
          <w:rtl/>
        </w:rPr>
        <w:t xml:space="preserve"> </w:t>
      </w:r>
      <w:r w:rsidRPr="00CF24E8">
        <w:rPr>
          <w:rtl/>
        </w:rPr>
        <w:t>סטטיסטיקה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באמת דבר אכזרי. עצם קביעת הסטטיסטיקה יש בה מן</w:t>
      </w:r>
      <w:r w:rsidR="0084256A">
        <w:rPr>
          <w:rtl/>
        </w:rPr>
        <w:t xml:space="preserve"> </w:t>
      </w:r>
      <w:r w:rsidRPr="00CF24E8">
        <w:rPr>
          <w:rtl/>
        </w:rPr>
        <w:t>האכזריות.</w:t>
      </w:r>
      <w:r w:rsidR="0084256A">
        <w:rPr>
          <w:rtl/>
        </w:rPr>
        <w:t xml:space="preserve"> </w:t>
      </w:r>
      <w:r w:rsidRPr="00CF24E8">
        <w:rPr>
          <w:rtl/>
        </w:rPr>
        <w:t>אבל, הרי בכל זאת צריך לדעת איפה אנחנו עומדים, האם אנחנו במצב טוב או</w:t>
      </w:r>
      <w:r w:rsidR="0084256A">
        <w:rPr>
          <w:rtl/>
        </w:rPr>
        <w:t xml:space="preserve"> </w:t>
      </w:r>
      <w:r w:rsidRPr="00CF24E8">
        <w:rPr>
          <w:rtl/>
        </w:rPr>
        <w:t>במצב</w:t>
      </w:r>
      <w:r w:rsidR="0084256A">
        <w:rPr>
          <w:rtl/>
        </w:rPr>
        <w:t xml:space="preserve"> </w:t>
      </w:r>
      <w:r w:rsidRPr="00CF24E8">
        <w:rPr>
          <w:rtl/>
        </w:rPr>
        <w:t>רע.</w:t>
      </w:r>
      <w:r w:rsidR="0084256A">
        <w:rPr>
          <w:rtl/>
        </w:rPr>
        <w:t xml:space="preserve"> </w:t>
      </w: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המצב</w:t>
      </w:r>
      <w:r w:rsidR="0084256A">
        <w:rPr>
          <w:rtl/>
        </w:rPr>
        <w:t xml:space="preserve"> </w:t>
      </w:r>
      <w:r w:rsidRPr="00CF24E8">
        <w:rPr>
          <w:rtl/>
        </w:rPr>
        <w:t>הולך ומשתפר או המצב הולך ונעשה גרוע. צריך להשוות למשהו,</w:t>
      </w:r>
      <w:r w:rsidR="0084256A">
        <w:rPr>
          <w:rtl/>
        </w:rPr>
        <w:t xml:space="preserve"> </w:t>
      </w:r>
      <w:r w:rsidRPr="00CF24E8">
        <w:rPr>
          <w:rtl/>
        </w:rPr>
        <w:t>צריך</w:t>
      </w:r>
      <w:r w:rsidR="0084256A">
        <w:rPr>
          <w:rtl/>
        </w:rPr>
        <w:t xml:space="preserve"> </w:t>
      </w:r>
      <w:r w:rsidRPr="00CF24E8">
        <w:rPr>
          <w:rtl/>
        </w:rPr>
        <w:t>לדעת.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עניין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השערה, זה לא עניין של סברת כרס, זה לא עניין של</w:t>
      </w:r>
      <w:r w:rsidR="0084256A">
        <w:rPr>
          <w:rtl/>
        </w:rPr>
        <w:t xml:space="preserve"> </w:t>
      </w:r>
      <w:r w:rsidRPr="00CF24E8">
        <w:rPr>
          <w:rtl/>
        </w:rPr>
        <w:t>ניחוש. צריך לדעת איפה אנחנו ואיפה האחרים.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ואז</w:t>
      </w:r>
      <w:r w:rsidR="0084256A">
        <w:rPr>
          <w:rtl/>
        </w:rPr>
        <w:t xml:space="preserve"> </w:t>
      </w:r>
      <w:r w:rsidRPr="00CF24E8">
        <w:rPr>
          <w:rtl/>
        </w:rPr>
        <w:t>באה</w:t>
      </w:r>
      <w:r w:rsidR="0084256A">
        <w:rPr>
          <w:rtl/>
        </w:rPr>
        <w:t xml:space="preserve"> </w:t>
      </w:r>
      <w:r w:rsidRPr="00CF24E8">
        <w:rPr>
          <w:rtl/>
        </w:rPr>
        <w:t>הסטטיסטיקה,</w:t>
      </w:r>
      <w:r w:rsidR="0084256A">
        <w:rPr>
          <w:rtl/>
        </w:rPr>
        <w:t xml:space="preserve"> </w:t>
      </w:r>
      <w:r w:rsidRPr="00CF24E8">
        <w:rPr>
          <w:rtl/>
        </w:rPr>
        <w:t>חרף כל אכזריותה. ואני אומר כאן לחברי הכנסת, ששיעור</w:t>
      </w:r>
      <w:r w:rsidR="0084256A">
        <w:rPr>
          <w:rtl/>
        </w:rPr>
        <w:t xml:space="preserve"> </w:t>
      </w:r>
      <w:r w:rsidRPr="00CF24E8">
        <w:rPr>
          <w:rtl/>
        </w:rPr>
        <w:t>התאונות</w:t>
      </w:r>
      <w:r w:rsidR="0084256A">
        <w:rPr>
          <w:rtl/>
        </w:rPr>
        <w:t xml:space="preserve"> </w:t>
      </w:r>
      <w:r w:rsidRPr="00CF24E8">
        <w:rPr>
          <w:rtl/>
        </w:rPr>
        <w:t>האוויריות</w:t>
      </w:r>
      <w:r w:rsidR="0084256A">
        <w:rPr>
          <w:rtl/>
        </w:rPr>
        <w:t xml:space="preserve"> </w:t>
      </w:r>
      <w:r w:rsidRPr="00CF24E8">
        <w:rPr>
          <w:rtl/>
        </w:rPr>
        <w:t>בחיל</w:t>
      </w:r>
      <w:r w:rsidR="0084256A">
        <w:rPr>
          <w:rtl/>
        </w:rPr>
        <w:t xml:space="preserve"> </w:t>
      </w:r>
      <w:r w:rsidRPr="00CF24E8">
        <w:rPr>
          <w:rtl/>
        </w:rPr>
        <w:t>האוויר</w:t>
      </w:r>
      <w:r w:rsidR="0084256A">
        <w:rPr>
          <w:rtl/>
        </w:rPr>
        <w:t xml:space="preserve"> </w:t>
      </w:r>
      <w:r w:rsidRPr="00CF24E8">
        <w:rPr>
          <w:rtl/>
        </w:rPr>
        <w:t>הישראלי,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 כל אמת מידה, הוא הנמוך ביותר</w:t>
      </w:r>
      <w:r w:rsidR="0084256A">
        <w:rPr>
          <w:rtl/>
        </w:rPr>
        <w:t xml:space="preserve"> </w:t>
      </w:r>
      <w:r w:rsidRPr="00CF24E8">
        <w:rPr>
          <w:rtl/>
        </w:rPr>
        <w:t>בעולם.</w:t>
      </w:r>
      <w:r w:rsidR="0084256A">
        <w:rPr>
          <w:rtl/>
        </w:rPr>
        <w:t xml:space="preserve"> </w:t>
      </w:r>
      <w:r w:rsidRPr="00CF24E8">
        <w:rPr>
          <w:rtl/>
        </w:rPr>
        <w:t>אני צריך לחזור על זה?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אומרים:</w:t>
      </w:r>
      <w:r w:rsidR="0084256A">
        <w:rPr>
          <w:rtl/>
        </w:rPr>
        <w:t xml:space="preserve"> </w:t>
      </w:r>
      <w:r w:rsidRPr="00CF24E8">
        <w:rPr>
          <w:rtl/>
        </w:rPr>
        <w:t>מספר</w:t>
      </w:r>
      <w:r w:rsidR="0084256A">
        <w:rPr>
          <w:rtl/>
        </w:rPr>
        <w:t xml:space="preserve"> </w:t>
      </w:r>
      <w:r w:rsidRPr="00CF24E8">
        <w:rPr>
          <w:rtl/>
        </w:rPr>
        <w:t>התאונות</w:t>
      </w:r>
      <w:r w:rsidR="0084256A">
        <w:rPr>
          <w:rtl/>
        </w:rPr>
        <w:t xml:space="preserve"> </w:t>
      </w:r>
      <w:r w:rsidRPr="00CF24E8">
        <w:rPr>
          <w:rtl/>
        </w:rPr>
        <w:t>הולך וגדל. למה? מי אומר שהוא הולך וגדל? אני אומר</w:t>
      </w:r>
      <w:r w:rsidR="0084256A">
        <w:rPr>
          <w:rtl/>
        </w:rPr>
        <w:t xml:space="preserve"> </w:t>
      </w:r>
      <w:r w:rsidRPr="00CF24E8">
        <w:rPr>
          <w:rtl/>
        </w:rPr>
        <w:t>לכם</w:t>
      </w:r>
      <w:r w:rsidR="0084256A">
        <w:rPr>
          <w:rtl/>
        </w:rPr>
        <w:t xml:space="preserve"> </w:t>
      </w:r>
      <w:r w:rsidRPr="00CF24E8">
        <w:rPr>
          <w:rtl/>
        </w:rPr>
        <w:t>שהוא</w:t>
      </w:r>
      <w:r w:rsidR="0084256A">
        <w:rPr>
          <w:rtl/>
        </w:rPr>
        <w:t xml:space="preserve"> </w:t>
      </w:r>
      <w:r w:rsidRPr="00CF24E8">
        <w:rPr>
          <w:rtl/>
        </w:rPr>
        <w:t>הולך</w:t>
      </w:r>
      <w:r w:rsidR="0084256A">
        <w:rPr>
          <w:rtl/>
        </w:rPr>
        <w:t xml:space="preserve"> </w:t>
      </w:r>
      <w:r w:rsidRPr="00CF24E8">
        <w:rPr>
          <w:rtl/>
        </w:rPr>
        <w:t>וקטן.</w:t>
      </w:r>
      <w:r w:rsidR="0084256A">
        <w:rPr>
          <w:rtl/>
        </w:rPr>
        <w:t xml:space="preserve"> </w:t>
      </w:r>
      <w:r w:rsidRPr="00CF24E8">
        <w:rPr>
          <w:rtl/>
        </w:rPr>
        <w:t>אלא מה? עולים לדוכן, ומכיוון שזה באמת יום קשה והאווירה</w:t>
      </w:r>
      <w:r w:rsidR="0084256A">
        <w:rPr>
          <w:rtl/>
        </w:rPr>
        <w:t xml:space="preserve"> </w:t>
      </w:r>
      <w:r w:rsidRPr="00CF24E8">
        <w:rPr>
          <w:rtl/>
        </w:rPr>
        <w:t>קשה</w:t>
      </w:r>
      <w:r w:rsidR="0084256A">
        <w:rPr>
          <w:rtl/>
        </w:rPr>
        <w:t xml:space="preserve"> </w:t>
      </w:r>
      <w:r w:rsidRPr="00CF24E8">
        <w:rPr>
          <w:rtl/>
        </w:rPr>
        <w:t>וכבדה,</w:t>
      </w:r>
      <w:r w:rsidR="0084256A">
        <w:rPr>
          <w:rtl/>
        </w:rPr>
        <w:t xml:space="preserve"> </w:t>
      </w:r>
      <w:r w:rsidRPr="00CF24E8">
        <w:rPr>
          <w:rtl/>
        </w:rPr>
        <w:t>ומכיוון שבאמת לפני חצי שנה היתה תאונה, אומרים שזה הולך וגובר. אבל</w:t>
      </w:r>
      <w:r w:rsidR="0084256A">
        <w:rPr>
          <w:rtl/>
        </w:rPr>
        <w:t xml:space="preserve"> </w:t>
      </w:r>
      <w:r w:rsidRPr="00CF24E8">
        <w:rPr>
          <w:rtl/>
        </w:rPr>
        <w:t>לאושרנו הרב, זה לא הולך וגובר, זה הולך וקטן.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נכון שיש שנה קצת יותר טובה ויש שנה קצת פחות טובה. אני אתן לכם מספרים. אני</w:t>
      </w:r>
      <w:r w:rsidR="0084256A">
        <w:rPr>
          <w:rtl/>
        </w:rPr>
        <w:t xml:space="preserve"> </w:t>
      </w:r>
      <w:r w:rsidRPr="00CF24E8">
        <w:rPr>
          <w:rtl/>
        </w:rPr>
        <w:t>מכיר</w:t>
      </w:r>
      <w:r w:rsidR="0084256A">
        <w:rPr>
          <w:rtl/>
        </w:rPr>
        <w:t xml:space="preserve"> </w:t>
      </w:r>
      <w:r w:rsidRPr="00CF24E8">
        <w:rPr>
          <w:rtl/>
        </w:rPr>
        <w:t>את המספרים</w:t>
      </w:r>
      <w:r w:rsidR="0084256A">
        <w:rPr>
          <w:rtl/>
        </w:rPr>
        <w:t xml:space="preserve"> </w:t>
      </w:r>
      <w:r w:rsidRPr="00CF24E8">
        <w:rPr>
          <w:rtl/>
        </w:rPr>
        <w:t>האלה במשך שנים. אני זוכר, שכאשר נכנסתי לוועדת החוץ והביטחון,</w:t>
      </w:r>
      <w:r w:rsidR="0084256A">
        <w:rPr>
          <w:rtl/>
        </w:rPr>
        <w:t xml:space="preserve"> </w:t>
      </w:r>
      <w:r w:rsidRPr="00CF24E8">
        <w:rPr>
          <w:rtl/>
        </w:rPr>
        <w:t>היו</w:t>
      </w:r>
      <w:r w:rsidR="0084256A">
        <w:rPr>
          <w:rtl/>
        </w:rPr>
        <w:t xml:space="preserve"> </w:t>
      </w:r>
      <w:r w:rsidRPr="00CF24E8">
        <w:rPr>
          <w:rtl/>
        </w:rPr>
        <w:t>אז</w:t>
      </w:r>
      <w:r w:rsidR="0084256A">
        <w:rPr>
          <w:rtl/>
        </w:rPr>
        <w:t xml:space="preserve"> </w:t>
      </w:r>
      <w:r w:rsidRPr="00CF24E8">
        <w:rPr>
          <w:rtl/>
        </w:rPr>
        <w:t>מספרים</w:t>
      </w:r>
      <w:r w:rsidR="0084256A">
        <w:rPr>
          <w:rtl/>
        </w:rPr>
        <w:t xml:space="preserve"> </w:t>
      </w:r>
      <w:r w:rsidRPr="00CF24E8">
        <w:rPr>
          <w:rtl/>
        </w:rPr>
        <w:t>איומים</w:t>
      </w:r>
      <w:r w:rsidR="0084256A">
        <w:rPr>
          <w:rtl/>
        </w:rPr>
        <w:t xml:space="preserve"> </w:t>
      </w:r>
      <w:r w:rsidRPr="00CF24E8">
        <w:rPr>
          <w:rtl/>
        </w:rPr>
        <w:t>ונוראים.</w:t>
      </w:r>
      <w:r w:rsidR="0084256A">
        <w:rPr>
          <w:rtl/>
        </w:rPr>
        <w:t xml:space="preserve"> </w:t>
      </w:r>
      <w:r w:rsidRPr="00CF24E8">
        <w:rPr>
          <w:rtl/>
        </w:rPr>
        <w:t>בשנת</w:t>
      </w:r>
      <w:r w:rsidR="0084256A">
        <w:rPr>
          <w:rtl/>
        </w:rPr>
        <w:t xml:space="preserve"> </w:t>
      </w:r>
      <w:r w:rsidRPr="00CF24E8">
        <w:rPr>
          <w:rtl/>
        </w:rPr>
        <w:t>1975, אדוני היושב</w:t>
      </w:r>
      <w:r w:rsidR="0084256A">
        <w:rPr>
          <w:rtl/>
        </w:rPr>
        <w:t>-</w:t>
      </w:r>
      <w:r w:rsidRPr="00CF24E8">
        <w:rPr>
          <w:rtl/>
        </w:rPr>
        <w:t>ראש, היו 41 תאונות</w:t>
      </w:r>
      <w:r w:rsidR="0084256A">
        <w:rPr>
          <w:rtl/>
        </w:rPr>
        <w:t xml:space="preserve"> </w:t>
      </w:r>
      <w:r w:rsidRPr="00CF24E8">
        <w:rPr>
          <w:rtl/>
        </w:rPr>
        <w:t>קטלניות</w:t>
      </w:r>
      <w:r w:rsidR="0084256A">
        <w:rPr>
          <w:rtl/>
        </w:rPr>
        <w:t xml:space="preserve"> </w:t>
      </w:r>
      <w:r w:rsidRPr="00CF24E8">
        <w:rPr>
          <w:rtl/>
        </w:rPr>
        <w:t>בחיל האוויר הישראלי.</w:t>
      </w:r>
      <w:r w:rsidR="0084256A">
        <w:rPr>
          <w:rtl/>
        </w:rPr>
        <w:t xml:space="preserve"> </w:t>
      </w:r>
      <w:r w:rsidRPr="00CF24E8">
        <w:rPr>
          <w:rtl/>
        </w:rPr>
        <w:t>זה לא לפני אלפיים שנה, זה גם לא מלחמת הקוממיות.</w:t>
      </w:r>
      <w:r w:rsidR="0084256A">
        <w:rPr>
          <w:rtl/>
        </w:rPr>
        <w:t xml:space="preserve"> </w:t>
      </w:r>
      <w:r w:rsidRPr="00CF24E8">
        <w:rPr>
          <w:rtl/>
        </w:rPr>
        <w:t>זה היה ב</w:t>
      </w:r>
      <w:r w:rsidR="0084256A">
        <w:rPr>
          <w:rtl/>
        </w:rPr>
        <w:t>-</w:t>
      </w:r>
      <w:r w:rsidRPr="00CF24E8">
        <w:rPr>
          <w:rtl/>
        </w:rPr>
        <w:t>1975, 41 תאונות קטלניות.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בשנת 1982, רק לפני 13 שנה, אם אינני טועה היו 23 תאונות קטלניות. בשנת 1993</w:t>
      </w:r>
      <w:r w:rsidR="0084256A">
        <w:rPr>
          <w:rtl/>
        </w:rPr>
        <w:t xml:space="preserve"> </w:t>
      </w:r>
      <w:r w:rsidRPr="00CF24E8">
        <w:rPr>
          <w:rtl/>
        </w:rPr>
        <w:t>באופן</w:t>
      </w:r>
      <w:r w:rsidR="0084256A">
        <w:rPr>
          <w:rtl/>
        </w:rPr>
        <w:t xml:space="preserve"> </w:t>
      </w:r>
      <w:r w:rsidRPr="00CF24E8">
        <w:rPr>
          <w:rtl/>
        </w:rPr>
        <w:t>סטטיסטי</w:t>
      </w:r>
      <w:r w:rsidR="0084256A">
        <w:rPr>
          <w:rtl/>
        </w:rPr>
        <w:t xml:space="preserve"> – </w:t>
      </w:r>
      <w:r w:rsidRPr="00CF24E8">
        <w:rPr>
          <w:rtl/>
        </w:rPr>
        <w:t>אפילו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יש תאונה אחת אני לא יכול להגיד שזו שנה טובה, אבל</w:t>
      </w:r>
      <w:r w:rsidR="0084256A">
        <w:rPr>
          <w:rtl/>
        </w:rPr>
        <w:t xml:space="preserve"> </w:t>
      </w:r>
      <w:r w:rsidRPr="00CF24E8">
        <w:rPr>
          <w:rtl/>
        </w:rPr>
        <w:t>סטטיסטית</w:t>
      </w:r>
      <w:r w:rsidR="0084256A">
        <w:rPr>
          <w:rtl/>
        </w:rPr>
        <w:t xml:space="preserve"> </w:t>
      </w:r>
      <w:r w:rsidRPr="00CF24E8">
        <w:rPr>
          <w:rtl/>
        </w:rPr>
        <w:t>באופן</w:t>
      </w:r>
      <w:r w:rsidR="0084256A">
        <w:rPr>
          <w:rtl/>
        </w:rPr>
        <w:t xml:space="preserve"> </w:t>
      </w:r>
      <w:r w:rsidRPr="00CF24E8">
        <w:rPr>
          <w:rtl/>
        </w:rPr>
        <w:t>יחסי 1993 היתה שנה טובה, כי היו בה שתי תאונות.</w:t>
      </w:r>
      <w:r w:rsidR="0084256A">
        <w:rPr>
          <w:rtl/>
        </w:rPr>
        <w:t xml:space="preserve"> </w:t>
      </w:r>
      <w:r w:rsidRPr="00CF24E8">
        <w:rPr>
          <w:rtl/>
        </w:rPr>
        <w:t>בשנת 1994 היו</w:t>
      </w:r>
      <w:r w:rsidR="0084256A">
        <w:rPr>
          <w:rtl/>
        </w:rPr>
        <w:t xml:space="preserve"> </w:t>
      </w:r>
      <w:r w:rsidRPr="00CF24E8">
        <w:rPr>
          <w:rtl/>
        </w:rPr>
        <w:t>שש תאונות.</w:t>
      </w:r>
      <w:r w:rsidR="0084256A">
        <w:rPr>
          <w:rtl/>
        </w:rPr>
        <w:t xml:space="preserve"> </w:t>
      </w:r>
      <w:r w:rsidRPr="00CF24E8">
        <w:rPr>
          <w:rtl/>
        </w:rPr>
        <w:t>כל הזמן יש ירידה דרסטית מעשרות התאונות של שנות ה</w:t>
      </w:r>
      <w:r w:rsidR="0084256A">
        <w:rPr>
          <w:rtl/>
        </w:rPr>
        <w:t>-</w:t>
      </w:r>
      <w:r w:rsidRPr="00CF24E8">
        <w:rPr>
          <w:rtl/>
        </w:rPr>
        <w:t>70 וה</w:t>
      </w:r>
      <w:r w:rsidR="0084256A">
        <w:rPr>
          <w:rtl/>
        </w:rPr>
        <w:t>-</w:t>
      </w:r>
      <w:r w:rsidRPr="00CF24E8">
        <w:rPr>
          <w:rtl/>
        </w:rPr>
        <w:t>80.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בשנת 1995, בחצי השנה שעברה עלינו, היו שתי תאונות.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עזרן (ש"ס):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שעות האימונים לא פחתו?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לא,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פחתו</w:t>
      </w:r>
      <w:r w:rsidR="0084256A">
        <w:rPr>
          <w:rtl/>
        </w:rPr>
        <w:t xml:space="preserve"> </w:t>
      </w:r>
      <w:r w:rsidRPr="00CF24E8">
        <w:rPr>
          <w:rtl/>
        </w:rPr>
        <w:t>בשנים האלה. במשך 20 שנה אולי פחתו במשהו, אבל זה לא נותן את</w:t>
      </w:r>
      <w:r w:rsidR="0084256A">
        <w:rPr>
          <w:rtl/>
        </w:rPr>
        <w:t xml:space="preserve"> </w:t>
      </w:r>
      <w:r w:rsidRPr="00CF24E8">
        <w:rPr>
          <w:rtl/>
        </w:rPr>
        <w:t>התוצאה,</w:t>
      </w:r>
      <w:r w:rsidR="0084256A">
        <w:rPr>
          <w:rtl/>
        </w:rPr>
        <w:t xml:space="preserve"> </w:t>
      </w:r>
      <w:r w:rsidRPr="00CF24E8">
        <w:rPr>
          <w:rtl/>
        </w:rPr>
        <w:t>לא זו הסיבה. הסיבה היא שחיל האוויר מאוד מאוד השתפר. דיברו כאן על רוח,</w:t>
      </w:r>
      <w:r w:rsidR="0084256A">
        <w:rPr>
          <w:rtl/>
        </w:rPr>
        <w:t xml:space="preserve"> </w:t>
      </w:r>
      <w:r w:rsidRPr="00CF24E8">
        <w:rPr>
          <w:rtl/>
        </w:rPr>
        <w:t>כבר</w:t>
      </w:r>
      <w:r w:rsidR="0084256A">
        <w:rPr>
          <w:rtl/>
        </w:rPr>
        <w:t xml:space="preserve"> </w:t>
      </w:r>
      <w:r w:rsidRPr="00CF24E8">
        <w:rPr>
          <w:rtl/>
        </w:rPr>
        <w:t>קשרו את זה אפילו בשלום שאנחנו מפתחים, אבל אנחנו עוד לא חוגרים. חיל האוויר</w:t>
      </w:r>
      <w:r w:rsidR="0084256A">
        <w:rPr>
          <w:rtl/>
        </w:rPr>
        <w:t xml:space="preserve"> </w:t>
      </w:r>
      <w:r w:rsidRPr="00CF24E8">
        <w:rPr>
          <w:rtl/>
        </w:rPr>
        <w:t>בשנים</w:t>
      </w:r>
      <w:r w:rsidR="0084256A">
        <w:rPr>
          <w:rtl/>
        </w:rPr>
        <w:t xml:space="preserve"> </w:t>
      </w:r>
      <w:r w:rsidRPr="00CF24E8">
        <w:rPr>
          <w:rtl/>
        </w:rPr>
        <w:t>האחרונות לא רק שאיננו מפתח, אלא משום שהוא חוגר, הוא הציב לעצמו את עניין</w:t>
      </w:r>
      <w:r w:rsidR="0084256A">
        <w:rPr>
          <w:rtl/>
        </w:rPr>
        <w:t xml:space="preserve"> </w:t>
      </w:r>
      <w:r w:rsidRPr="00CF24E8">
        <w:rPr>
          <w:rtl/>
        </w:rPr>
        <w:t>תאונות האוויר כעניין ראשון במעלה. הוא מקדיש לזה משאבים עצומים.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אינני</w:t>
      </w:r>
      <w:r w:rsidR="0084256A">
        <w:rPr>
          <w:rtl/>
        </w:rPr>
        <w:t xml:space="preserve"> </w:t>
      </w:r>
      <w:r w:rsidRPr="00CF24E8">
        <w:rPr>
          <w:rtl/>
        </w:rPr>
        <w:t>יודע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מערכת</w:t>
      </w:r>
      <w:r w:rsidR="0084256A">
        <w:rPr>
          <w:rtl/>
        </w:rPr>
        <w:t xml:space="preserve"> </w:t>
      </w:r>
      <w:r w:rsidRPr="00CF24E8">
        <w:rPr>
          <w:rtl/>
        </w:rPr>
        <w:t>כזאת</w:t>
      </w:r>
      <w:r w:rsidR="0084256A">
        <w:rPr>
          <w:rtl/>
        </w:rPr>
        <w:t xml:space="preserve"> </w:t>
      </w:r>
      <w:r w:rsidRPr="00CF24E8">
        <w:rPr>
          <w:rtl/>
        </w:rPr>
        <w:t>או</w:t>
      </w:r>
      <w:r w:rsidR="0084256A">
        <w:rPr>
          <w:rtl/>
        </w:rPr>
        <w:t xml:space="preserve"> </w:t>
      </w:r>
      <w:r w:rsidRPr="00CF24E8">
        <w:rPr>
          <w:rtl/>
        </w:rPr>
        <w:t>מערכת אחרת. רק הייתי רוצה לשאול את</w:t>
      </w:r>
      <w:r w:rsidR="0084256A">
        <w:rPr>
          <w:rtl/>
        </w:rPr>
        <w:t xml:space="preserve"> </w:t>
      </w:r>
      <w:r w:rsidRPr="00CF24E8">
        <w:rPr>
          <w:rtl/>
        </w:rPr>
        <w:t>הפרופסור המלומד, האם באותן מדינות שקנו את המערכת הזאת כבר אין תאונות אוויר?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 באמת רוצה לדעת?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הפרופסור</w:t>
      </w:r>
      <w:r w:rsidR="0084256A">
        <w:rPr>
          <w:rtl/>
        </w:rPr>
        <w:t xml:space="preserve"> </w:t>
      </w:r>
      <w:r w:rsidRPr="00CF24E8">
        <w:rPr>
          <w:rtl/>
        </w:rPr>
        <w:t>אומר,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פחות ולא יותר, שיש מערכת למניעת תאונות אוויריות.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ביטוי של פרופסור? וכי יש מערכת שמונעת תאונות אוויריות?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אתה בור ועם הארץ. אתה מדבר? כדאי שתלמד. ועדת חוץ וביטחון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אז הפרופסור המלומד אומר דברים מגוחכים.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פרופסור</w:t>
      </w:r>
      <w:r w:rsidR="0084256A">
        <w:rPr>
          <w:rtl/>
        </w:rPr>
        <w:t xml:space="preserve"> </w:t>
      </w:r>
      <w:r w:rsidRPr="00CF24E8">
        <w:rPr>
          <w:rtl/>
        </w:rPr>
        <w:t>לאווירונאוטיקה</w:t>
      </w:r>
      <w:r w:rsidR="0084256A">
        <w:rPr>
          <w:rtl/>
        </w:rPr>
        <w:t xml:space="preserve"> </w:t>
      </w:r>
      <w:r w:rsidRPr="00CF24E8">
        <w:rPr>
          <w:rtl/>
        </w:rPr>
        <w:t>מהטכניון.</w:t>
      </w:r>
      <w:r w:rsidR="0084256A">
        <w:rPr>
          <w:rtl/>
        </w:rPr>
        <w:t xml:space="preserve"> </w:t>
      </w:r>
      <w:r w:rsidRPr="00CF24E8">
        <w:rPr>
          <w:rtl/>
        </w:rPr>
        <w:t>הייתי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בודק את </w:t>
      </w:r>
      <w:r w:rsidR="0084256A">
        <w:rPr>
          <w:rtl/>
        </w:rPr>
        <w:t>–</w:t>
      </w:r>
      <w:r w:rsidRPr="00CF24E8">
        <w:rPr>
          <w:rtl/>
        </w:rPr>
        <w:t xml:space="preserve"> לא יודע את מי. אם לא</w:t>
      </w:r>
      <w:r w:rsidR="0084256A">
        <w:rPr>
          <w:rtl/>
        </w:rPr>
        <w:t xml:space="preserve"> </w:t>
      </w:r>
      <w:r w:rsidRPr="00CF24E8">
        <w:rPr>
          <w:rtl/>
        </w:rPr>
        <w:t>אותך, אז את הטכניון.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נו, את מי תבדוק, חושם?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 הטכניון.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אז אני אומר: מערכת למניעת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שמע, אני מאוד מקווה שאתה לא הסוכן של החברה. מכל מקום, אני רוצה לומר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סוכן החברה ואתה סוכן אש"ף. אני סוכן החברה?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או, זה מקורי, אבל אני עושה את זה חינם.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מתבייש?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שם</w:t>
      </w:r>
      <w:r w:rsidR="0084256A">
        <w:rPr>
          <w:rtl/>
        </w:rPr>
        <w:t xml:space="preserve"> </w:t>
      </w:r>
      <w:r w:rsidRPr="00CF24E8">
        <w:rPr>
          <w:rtl/>
        </w:rPr>
        <w:t>את ראשי על הדבר הזה, ואתה לא נותן תשובה כי אתה</w:t>
      </w:r>
      <w:r w:rsidR="0084256A">
        <w:rPr>
          <w:rtl/>
        </w:rPr>
        <w:t xml:space="preserve"> </w:t>
      </w:r>
      <w:r w:rsidRPr="00CF24E8">
        <w:rPr>
          <w:rtl/>
        </w:rPr>
        <w:t>טיפש.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מכל מקום, אני רוצה לסכם ולומר את הדבר הבא.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אני רוצה לעזור לך להבין, ואתה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הדבר</w:t>
      </w:r>
      <w:r w:rsidR="0084256A">
        <w:rPr>
          <w:rtl/>
        </w:rPr>
        <w:t xml:space="preserve"> </w:t>
      </w:r>
      <w:r w:rsidRPr="00CF24E8">
        <w:rPr>
          <w:rtl/>
        </w:rPr>
        <w:t>הבא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זה:</w:t>
      </w:r>
      <w:r w:rsidR="0084256A">
        <w:rPr>
          <w:rtl/>
        </w:rPr>
        <w:t xml:space="preserve"> </w:t>
      </w:r>
      <w:r w:rsidRPr="00CF24E8">
        <w:rPr>
          <w:rtl/>
        </w:rPr>
        <w:t>א. שיעור התאונות בחיל האוויר הישראלי הוא הנמוך ביותר</w:t>
      </w:r>
      <w:r w:rsidR="0084256A">
        <w:rPr>
          <w:rtl/>
        </w:rPr>
        <w:t xml:space="preserve"> </w:t>
      </w:r>
      <w:r w:rsidRPr="00CF24E8">
        <w:rPr>
          <w:rtl/>
        </w:rPr>
        <w:t>בעולם.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גוטמן (מולדת):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חושם.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למרבה</w:t>
      </w:r>
      <w:r w:rsidR="0084256A">
        <w:rPr>
          <w:rtl/>
        </w:rPr>
        <w:t xml:space="preserve"> </w:t>
      </w:r>
      <w:r w:rsidRPr="00CF24E8">
        <w:rPr>
          <w:rtl/>
        </w:rPr>
        <w:t>האושר, שיעור התאונות בחיל האוויר שלנו הולך ויורד בהתמדה, ולכן, כמו</w:t>
      </w:r>
      <w:r w:rsidR="0084256A">
        <w:rPr>
          <w:rtl/>
        </w:rPr>
        <w:t xml:space="preserve"> </w:t>
      </w:r>
      <w:r w:rsidRPr="00CF24E8">
        <w:rPr>
          <w:rtl/>
        </w:rPr>
        <w:t>בכל המקרים האחרים, גם התאונה הקשה הזאת נחקרת עכשיו על</w:t>
      </w:r>
      <w:r w:rsidR="0084256A">
        <w:rPr>
          <w:rtl/>
        </w:rPr>
        <w:t>-</w:t>
      </w:r>
      <w:r w:rsidRPr="00CF24E8">
        <w:rPr>
          <w:rtl/>
        </w:rPr>
        <w:t>ידי חיל האוויר. מפקד חיל</w:t>
      </w:r>
      <w:r w:rsidR="0084256A">
        <w:rPr>
          <w:rtl/>
        </w:rPr>
        <w:t xml:space="preserve"> </w:t>
      </w:r>
      <w:r w:rsidRPr="00CF24E8">
        <w:rPr>
          <w:rtl/>
        </w:rPr>
        <w:t>האוויר</w:t>
      </w:r>
      <w:r w:rsidR="0084256A">
        <w:rPr>
          <w:rtl/>
        </w:rPr>
        <w:t xml:space="preserve"> </w:t>
      </w:r>
      <w:r w:rsidRPr="00CF24E8">
        <w:rPr>
          <w:rtl/>
        </w:rPr>
        <w:t>מינה</w:t>
      </w:r>
      <w:r w:rsidR="0084256A">
        <w:rPr>
          <w:rtl/>
        </w:rPr>
        <w:t xml:space="preserve"> </w:t>
      </w:r>
      <w:r w:rsidRPr="00CF24E8">
        <w:rPr>
          <w:rtl/>
        </w:rPr>
        <w:t>ועדת חקירה, בראשות קצין בדרגת אלוף</w:t>
      </w:r>
      <w:r w:rsidR="0084256A">
        <w:rPr>
          <w:rtl/>
        </w:rPr>
        <w:t>-</w:t>
      </w:r>
      <w:r w:rsidRPr="00CF24E8">
        <w:rPr>
          <w:rtl/>
        </w:rPr>
        <w:t>משנה, לחקור את האירוע ולהמליץ</w:t>
      </w:r>
      <w:r w:rsidR="0084256A">
        <w:rPr>
          <w:rtl/>
        </w:rPr>
        <w:t xml:space="preserve"> </w:t>
      </w:r>
      <w:r w:rsidRPr="00CF24E8">
        <w:rPr>
          <w:rtl/>
        </w:rPr>
        <w:t>את ההמלצות המתאימות.</w:t>
      </w:r>
      <w:r w:rsidR="0084256A">
        <w:rPr>
          <w:rtl/>
        </w:rPr>
        <w:t xml:space="preserve"> </w:t>
      </w:r>
      <w:r w:rsidRPr="00CF24E8">
        <w:rPr>
          <w:rtl/>
        </w:rPr>
        <w:t>אני מודה לך, אדוני היושב</w:t>
      </w:r>
      <w:r w:rsidR="0084256A">
        <w:rPr>
          <w:rtl/>
        </w:rPr>
        <w:t>-</w:t>
      </w:r>
      <w:r w:rsidRPr="00CF24E8">
        <w:rPr>
          <w:rtl/>
        </w:rPr>
        <w:t>ראש.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 מה כבוד השר מציע?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להעביר לוועדת החוץ והביטחון.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השר</w:t>
      </w:r>
      <w:r w:rsidR="0084256A">
        <w:rPr>
          <w:rtl/>
        </w:rPr>
        <w:t xml:space="preserve"> </w:t>
      </w:r>
      <w:r w:rsidRPr="00CF24E8">
        <w:rPr>
          <w:rtl/>
        </w:rPr>
        <w:t>מציע</w:t>
      </w:r>
      <w:r w:rsidR="0084256A">
        <w:rPr>
          <w:rtl/>
        </w:rPr>
        <w:t xml:space="preserve"> </w:t>
      </w:r>
      <w:r w:rsidRPr="00CF24E8">
        <w:rPr>
          <w:rtl/>
        </w:rPr>
        <w:t>להעביר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הנושא לוועדת החוץ והביטחון. חבר הכנסת דוד מגן ביקש</w:t>
      </w:r>
      <w:r w:rsidR="0084256A">
        <w:rPr>
          <w:rtl/>
        </w:rPr>
        <w:t xml:space="preserve"> </w:t>
      </w:r>
      <w:r w:rsidRPr="00CF24E8">
        <w:rPr>
          <w:rtl/>
        </w:rPr>
        <w:t>להסיר את ההצעה.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מגן, המיקרופון הזה מקולקל, אולי תדבר ממיקרופון אחר, ועד שתגיע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לברך</w:t>
      </w:r>
      <w:r w:rsidR="0084256A">
        <w:rPr>
          <w:rtl/>
        </w:rPr>
        <w:t xml:space="preserve"> </w:t>
      </w:r>
      <w:r w:rsidRPr="00CF24E8">
        <w:rPr>
          <w:rtl/>
        </w:rPr>
        <w:t>את ראש עיריית קריית</w:t>
      </w:r>
      <w:r w:rsidR="0084256A">
        <w:rPr>
          <w:rtl/>
        </w:rPr>
        <w:t>-</w:t>
      </w:r>
      <w:r w:rsidRPr="00CF24E8">
        <w:rPr>
          <w:rtl/>
        </w:rPr>
        <w:t>גת, שיושב כאן. אתה מכיר את חבר הכנסת מגן?</w:t>
      </w:r>
      <w:r w:rsidR="0084256A">
        <w:rPr>
          <w:rtl/>
        </w:rPr>
        <w:t xml:space="preserve"> </w:t>
      </w:r>
      <w:r w:rsidRPr="00CF24E8">
        <w:rPr>
          <w:rtl/>
        </w:rPr>
        <w:t>ראש עיר מוכשר, מוצלח.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חשבתי שאם השר יציע להעביר את הנושא לוועדה, לנסות לשכנע</w:t>
      </w:r>
      <w:r w:rsidR="0084256A">
        <w:rPr>
          <w:rtl/>
        </w:rPr>
        <w:t xml:space="preserve"> </w:t>
      </w:r>
      <w:r w:rsidRPr="00CF24E8">
        <w:rPr>
          <w:rtl/>
        </w:rPr>
        <w:t>בכל</w:t>
      </w:r>
      <w:r w:rsidR="0084256A">
        <w:rPr>
          <w:rtl/>
        </w:rPr>
        <w:t xml:space="preserve"> </w:t>
      </w:r>
      <w:r w:rsidRPr="00CF24E8">
        <w:rPr>
          <w:rtl/>
        </w:rPr>
        <w:t>זאת</w:t>
      </w:r>
      <w:r w:rsidR="0084256A">
        <w:rPr>
          <w:rtl/>
        </w:rPr>
        <w:t xml:space="preserve"> </w:t>
      </w:r>
      <w:r w:rsidRPr="00CF24E8">
        <w:rPr>
          <w:rtl/>
        </w:rPr>
        <w:t>לקיים</w:t>
      </w:r>
      <w:r w:rsidR="0084256A">
        <w:rPr>
          <w:rtl/>
        </w:rPr>
        <w:t xml:space="preserve"> </w:t>
      </w:r>
      <w:r w:rsidRPr="00CF24E8">
        <w:rPr>
          <w:rtl/>
        </w:rPr>
        <w:t>דיון</w:t>
      </w:r>
      <w:r w:rsidR="0084256A">
        <w:rPr>
          <w:rtl/>
        </w:rPr>
        <w:t xml:space="preserve"> </w:t>
      </w:r>
      <w:r w:rsidRPr="00CF24E8">
        <w:rPr>
          <w:rtl/>
        </w:rPr>
        <w:t>במליאה,</w:t>
      </w:r>
      <w:r w:rsidR="0084256A">
        <w:rPr>
          <w:rtl/>
        </w:rPr>
        <w:t xml:space="preserve"> </w:t>
      </w:r>
      <w:r w:rsidRPr="00CF24E8">
        <w:rPr>
          <w:rtl/>
        </w:rPr>
        <w:t>מסיבה</w:t>
      </w:r>
      <w:r w:rsidR="0084256A">
        <w:rPr>
          <w:rtl/>
        </w:rPr>
        <w:t xml:space="preserve"> </w:t>
      </w:r>
      <w:r w:rsidRPr="00CF24E8">
        <w:rPr>
          <w:rtl/>
        </w:rPr>
        <w:t>אחת פשוטה. ועדות הכנסת, לרבות ועדת החוץ</w:t>
      </w:r>
      <w:r w:rsidR="0084256A">
        <w:rPr>
          <w:rtl/>
        </w:rPr>
        <w:t xml:space="preserve"> </w:t>
      </w:r>
      <w:r w:rsidRPr="00CF24E8">
        <w:rPr>
          <w:rtl/>
        </w:rPr>
        <w:t>והביטחון, ועדת העבודה והרווחה והוועדה לענייני ביקורת המדינה, דנות בצורה מעמיקה</w:t>
      </w:r>
      <w:r w:rsidR="0084256A">
        <w:rPr>
          <w:rtl/>
        </w:rPr>
        <w:t xml:space="preserve"> </w:t>
      </w:r>
      <w:r w:rsidRPr="00CF24E8">
        <w:rPr>
          <w:rtl/>
        </w:rPr>
        <w:t>בתאונות,</w:t>
      </w:r>
      <w:r w:rsidR="0084256A">
        <w:rPr>
          <w:rtl/>
        </w:rPr>
        <w:t xml:space="preserve"> </w:t>
      </w:r>
      <w:r w:rsidRPr="00CF24E8">
        <w:rPr>
          <w:rtl/>
        </w:rPr>
        <w:t>הן</w:t>
      </w:r>
      <w:r w:rsidR="0084256A">
        <w:rPr>
          <w:rtl/>
        </w:rPr>
        <w:t xml:space="preserve"> </w:t>
      </w:r>
      <w:r w:rsidRPr="00CF24E8">
        <w:rPr>
          <w:rtl/>
        </w:rPr>
        <w:t>תאונות</w:t>
      </w:r>
      <w:r w:rsidR="0084256A">
        <w:rPr>
          <w:rtl/>
        </w:rPr>
        <w:t xml:space="preserve"> </w:t>
      </w:r>
      <w:r w:rsidRPr="00CF24E8">
        <w:rPr>
          <w:rtl/>
        </w:rPr>
        <w:t>בצה"ל והן תאונות עבודה. חשבתי כי דיון במליאת הכנסת, כאשר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חברי הכנסת מכל סיעות הבית ייטלו חלק בדיון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מסכים, שכנעת אותי.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השר</w:t>
      </w:r>
      <w:r w:rsidR="0084256A">
        <w:rPr>
          <w:rtl/>
        </w:rPr>
        <w:t xml:space="preserve"> </w:t>
      </w:r>
      <w:r w:rsidRPr="00CF24E8">
        <w:rPr>
          <w:rtl/>
        </w:rPr>
        <w:t>מסכים וחברי הכנסת חושבים, כי לאור כל הניסיון שצברנו בוועדות ראוי</w:t>
      </w:r>
      <w:r w:rsidR="0084256A">
        <w:rPr>
          <w:rtl/>
        </w:rPr>
        <w:t xml:space="preserve"> </w:t>
      </w:r>
      <w:r w:rsidRPr="00CF24E8">
        <w:rPr>
          <w:rtl/>
        </w:rPr>
        <w:t>שהמקרה</w:t>
      </w:r>
      <w:r w:rsidR="0084256A">
        <w:rPr>
          <w:rtl/>
        </w:rPr>
        <w:t xml:space="preserve"> </w:t>
      </w:r>
      <w:r w:rsidRPr="00CF24E8">
        <w:rPr>
          <w:rtl/>
        </w:rPr>
        <w:t>הטרגי</w:t>
      </w:r>
      <w:r w:rsidR="0084256A">
        <w:rPr>
          <w:rtl/>
        </w:rPr>
        <w:t xml:space="preserve"> </w:t>
      </w:r>
      <w:r w:rsidRPr="00CF24E8">
        <w:rPr>
          <w:rtl/>
        </w:rPr>
        <w:t>הזה יידון במליאה, אני חושב שנוכל לתרום משהו בכל מה שקשור להגברת</w:t>
      </w:r>
      <w:r w:rsidR="0084256A">
        <w:rPr>
          <w:rtl/>
        </w:rPr>
        <w:t xml:space="preserve"> </w:t>
      </w:r>
      <w:r w:rsidRPr="00CF24E8">
        <w:rPr>
          <w:rtl/>
        </w:rPr>
        <w:t>התודעה והמודעות הציבורית לעניין.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לחבר הכנסת דוד מגן.</w:t>
      </w:r>
      <w:r w:rsidR="0084256A">
        <w:rPr>
          <w:rtl/>
        </w:rPr>
        <w:t xml:space="preserve"> </w:t>
      </w:r>
      <w:r w:rsidRPr="00CF24E8">
        <w:rPr>
          <w:rtl/>
        </w:rPr>
        <w:t>אני מבין שהשר מסכים שיהיה דיון במליאה.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ובכן, מי בעד דיון במליאה על ההצעות לסדר</w:t>
      </w:r>
      <w:r w:rsidR="0084256A">
        <w:rPr>
          <w:rtl/>
        </w:rPr>
        <w:t>-</w:t>
      </w:r>
      <w:r w:rsidRPr="00CF24E8">
        <w:rPr>
          <w:rtl/>
        </w:rPr>
        <w:t>היום?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רחבעם זאבי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תורשה לי מלה אחת.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רחבעם זאבי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למען</w:t>
      </w:r>
      <w:r w:rsidR="0084256A">
        <w:rPr>
          <w:rtl/>
        </w:rPr>
        <w:t xml:space="preserve"> </w:t>
      </w:r>
      <w:r w:rsidRPr="00CF24E8">
        <w:rPr>
          <w:rtl/>
        </w:rPr>
        <w:t>ביטחון</w:t>
      </w:r>
      <w:r w:rsidR="0084256A">
        <w:rPr>
          <w:rtl/>
        </w:rPr>
        <w:t xml:space="preserve"> </w:t>
      </w:r>
      <w:r w:rsidRPr="00CF24E8">
        <w:rPr>
          <w:rtl/>
        </w:rPr>
        <w:t>הטייסים</w:t>
      </w:r>
      <w:r w:rsidR="0084256A">
        <w:rPr>
          <w:rtl/>
        </w:rPr>
        <w:t xml:space="preserve"> </w:t>
      </w:r>
      <w:r w:rsidRPr="00CF24E8">
        <w:rPr>
          <w:rtl/>
        </w:rPr>
        <w:t>שלנו,</w:t>
      </w:r>
      <w:r w:rsidR="0084256A">
        <w:rPr>
          <w:rtl/>
        </w:rPr>
        <w:t xml:space="preserve"> </w:t>
      </w:r>
      <w:r w:rsidRPr="00CF24E8">
        <w:rPr>
          <w:rtl/>
        </w:rPr>
        <w:t>למען</w:t>
      </w:r>
      <w:r w:rsidR="0084256A">
        <w:rPr>
          <w:rtl/>
        </w:rPr>
        <w:t xml:space="preserve"> </w:t>
      </w:r>
      <w:r w:rsidRPr="00CF24E8">
        <w:rPr>
          <w:rtl/>
        </w:rPr>
        <w:t>ביטחון חיל האוויר, בואו לא נקיים דיון</w:t>
      </w:r>
      <w:r w:rsidR="0084256A">
        <w:rPr>
          <w:rtl/>
        </w:rPr>
        <w:t xml:space="preserve"> </w:t>
      </w:r>
      <w:r w:rsidRPr="00CF24E8">
        <w:rPr>
          <w:rtl/>
        </w:rPr>
        <w:t>במליאה.</w:t>
      </w:r>
      <w:r w:rsidR="0084256A">
        <w:rPr>
          <w:rtl/>
        </w:rPr>
        <w:t xml:space="preserve"> </w:t>
      </w:r>
      <w:r w:rsidRPr="00CF24E8">
        <w:rPr>
          <w:rtl/>
        </w:rPr>
        <w:t>נקיים</w:t>
      </w:r>
      <w:r w:rsidR="0084256A">
        <w:rPr>
          <w:rtl/>
        </w:rPr>
        <w:t xml:space="preserve"> </w:t>
      </w:r>
      <w:r w:rsidRPr="00CF24E8">
        <w:rPr>
          <w:rtl/>
        </w:rPr>
        <w:t>דיון</w:t>
      </w:r>
      <w:r w:rsidR="0084256A">
        <w:rPr>
          <w:rtl/>
        </w:rPr>
        <w:t xml:space="preserve"> </w:t>
      </w:r>
      <w:r w:rsidRPr="00CF24E8">
        <w:rPr>
          <w:rtl/>
        </w:rPr>
        <w:t>בכל</w:t>
      </w:r>
      <w:r w:rsidR="0084256A">
        <w:rPr>
          <w:rtl/>
        </w:rPr>
        <w:t xml:space="preserve"> </w:t>
      </w:r>
      <w:r w:rsidRPr="00CF24E8">
        <w:rPr>
          <w:rtl/>
        </w:rPr>
        <w:t>ועדה</w:t>
      </w:r>
      <w:r w:rsidR="0084256A">
        <w:rPr>
          <w:rtl/>
        </w:rPr>
        <w:t xml:space="preserve"> </w:t>
      </w:r>
      <w:r w:rsidRPr="00CF24E8">
        <w:rPr>
          <w:rtl/>
        </w:rPr>
        <w:t>שרוצים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ועדת החוץ והביטחון, הוועדה לענייני</w:t>
      </w:r>
      <w:r w:rsidR="0084256A">
        <w:rPr>
          <w:rtl/>
        </w:rPr>
        <w:t xml:space="preserve"> </w:t>
      </w:r>
      <w:r w:rsidRPr="00CF24E8">
        <w:rPr>
          <w:rtl/>
        </w:rPr>
        <w:t>ביקורת המדינה, ועדת משנה לשירותי מודיעין וביטחון. בשום פנים ואופן לא במליאה.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חשבתי</w:t>
      </w:r>
      <w:r w:rsidR="0084256A">
        <w:rPr>
          <w:rtl/>
        </w:rPr>
        <w:t xml:space="preserve"> </w:t>
      </w:r>
      <w:r w:rsidRPr="00CF24E8">
        <w:rPr>
          <w:rtl/>
        </w:rPr>
        <w:t>שחבר הכנסת דוד מגן, אם הבנתי נכון, מתכוון לקיים דיון בכל המכלול של</w:t>
      </w:r>
      <w:r w:rsidR="0084256A">
        <w:rPr>
          <w:rtl/>
        </w:rPr>
        <w:t xml:space="preserve"> </w:t>
      </w:r>
      <w:r w:rsidRPr="00CF24E8">
        <w:rPr>
          <w:rtl/>
        </w:rPr>
        <w:t>התאונות.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רחבעם זאבי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כולם, בלי להרגיש, אמרו פה דברים חסויים, אני הקשבתי. זה נזק מצטבר, ואין פה</w:t>
      </w:r>
      <w:r w:rsidR="0084256A">
        <w:rPr>
          <w:rtl/>
        </w:rPr>
        <w:t xml:space="preserve"> </w:t>
      </w:r>
      <w:r w:rsidRPr="00CF24E8">
        <w:rPr>
          <w:rtl/>
        </w:rPr>
        <w:t>קצין ביטחון של חיל האוויר. בואו נהיה אחראיים ונעביר את זה לכל ועדה שאתם רוצים,</w:t>
      </w:r>
      <w:r w:rsidR="0084256A">
        <w:rPr>
          <w:rtl/>
        </w:rPr>
        <w:t xml:space="preserve"> </w:t>
      </w:r>
      <w:r w:rsidRPr="00CF24E8">
        <w:rPr>
          <w:rtl/>
        </w:rPr>
        <w:t>אבל לא במליאה.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מקווה</w:t>
      </w:r>
      <w:r w:rsidR="0084256A">
        <w:rPr>
          <w:rtl/>
        </w:rPr>
        <w:t xml:space="preserve"> </w:t>
      </w:r>
      <w:r w:rsidRPr="00CF24E8">
        <w:rPr>
          <w:rtl/>
        </w:rPr>
        <w:t>שבפעם</w:t>
      </w:r>
      <w:r w:rsidR="0084256A">
        <w:rPr>
          <w:rtl/>
        </w:rPr>
        <w:t xml:space="preserve"> </w:t>
      </w:r>
      <w:r w:rsidRPr="00CF24E8">
        <w:rPr>
          <w:rtl/>
        </w:rPr>
        <w:t>הבאה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פרופסורים</w:t>
      </w:r>
      <w:r w:rsidR="0084256A">
        <w:rPr>
          <w:rtl/>
        </w:rPr>
        <w:t xml:space="preserve"> </w:t>
      </w:r>
      <w:r w:rsidRPr="00CF24E8">
        <w:rPr>
          <w:rtl/>
        </w:rPr>
        <w:t>יצנזרו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דבריהם, אבל מה לעשות,</w:t>
      </w:r>
      <w:r w:rsidR="0084256A">
        <w:rPr>
          <w:rtl/>
        </w:rPr>
        <w:t xml:space="preserve"> </w:t>
      </w:r>
      <w:r w:rsidRPr="00CF24E8">
        <w:rPr>
          <w:rtl/>
        </w:rPr>
        <w:t>פרופסורים לא יודעים לצנזר את דבריהם.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רחבעם זאבי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בואו נדון בזה בוועדה.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מצטרף להצעה לדון בנושא בוועדה.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יהושע מצא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בוועדה לענייני ביקורת המדינה.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רבותי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סליחה,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הכבוד.</w:t>
      </w:r>
      <w:r w:rsidR="0084256A">
        <w:rPr>
          <w:rtl/>
        </w:rPr>
        <w:t xml:space="preserve"> </w:t>
      </w:r>
      <w:r w:rsidRPr="00CF24E8">
        <w:rPr>
          <w:rtl/>
        </w:rPr>
        <w:t>אם השר מציע להעביר את הנושא</w:t>
      </w:r>
      <w:r w:rsidR="0084256A">
        <w:rPr>
          <w:rtl/>
        </w:rPr>
        <w:t xml:space="preserve"> </w:t>
      </w:r>
      <w:r w:rsidRPr="00CF24E8">
        <w:rPr>
          <w:rtl/>
        </w:rPr>
        <w:t>לוועדה,</w:t>
      </w:r>
      <w:r w:rsidR="0084256A">
        <w:rPr>
          <w:rtl/>
        </w:rPr>
        <w:t xml:space="preserve"> </w:t>
      </w:r>
      <w:r w:rsidRPr="00CF24E8">
        <w:rPr>
          <w:rtl/>
        </w:rPr>
        <w:t>אני יכול לשאול את המציעים אם הם מסכימים לכך. חבר הכנסת זאבי, לא הצבעת</w:t>
      </w:r>
      <w:r w:rsidR="0084256A">
        <w:rPr>
          <w:rtl/>
        </w:rPr>
        <w:t xml:space="preserve"> </w:t>
      </w:r>
      <w:r w:rsidRPr="00CF24E8">
        <w:rPr>
          <w:rtl/>
        </w:rPr>
        <w:t>על הצעה מסוימת שאתה רוצה להעביר לוועדה, ומבחינת התקנון מי שיכול לבקש זאת זה או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השר או חבר הכנסת שמתייחס להצעה מסוימת. לכן אני מבקש לדעת, אם השר סבור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השר לאיכות הסביבה י' שריד: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אומר</w:t>
      </w:r>
      <w:r w:rsidR="0084256A">
        <w:rPr>
          <w:rtl/>
        </w:rPr>
        <w:t xml:space="preserve"> </w:t>
      </w:r>
      <w:r w:rsidRPr="00CF24E8">
        <w:rPr>
          <w:rtl/>
        </w:rPr>
        <w:t>כך: אני חושב שמן הראוי לדון בזה בוועדה, אבל אני לא רוצה להעמיד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להצבעה אם תהיה הצעה אחת לדון בזה במליאה והצעה אחרת לדון בזה בוועדה. אם</w:t>
      </w:r>
      <w:r w:rsidR="0084256A">
        <w:rPr>
          <w:rtl/>
        </w:rPr>
        <w:t xml:space="preserve"> </w:t>
      </w:r>
      <w:r w:rsidRPr="00CF24E8">
        <w:rPr>
          <w:rtl/>
        </w:rPr>
        <w:t>מסכימים, אפשר לדון בזה בוועדה.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קריאה: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בוועדה.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רחבעם זאבי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כולם יסכימו.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שאול יהלום, האם אתה מסכים שהצעתך תידון בוועדה?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מסכים.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בוועדה לענייני ביקורת המדינה?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שאול יהלום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כך הצעת, חבר הכנסת מגן?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רחבעם זאבי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היא עוסקת בזה בלאו הכי.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עזרן, אתה מסכים?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עזרן (ש"ס):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כבודו גם מסכים.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חבר הכנסת זנדברג, אתה מסכים? </w:t>
      </w:r>
      <w:r w:rsidR="0084256A">
        <w:rPr>
          <w:rtl/>
        </w:rPr>
        <w:t>–</w:t>
      </w:r>
      <w:r w:rsidRPr="00CF24E8">
        <w:rPr>
          <w:rtl/>
        </w:rPr>
        <w:t xml:space="preserve"> גם מסכים. חבר הכנסת גוטמן, אתה מסכים? </w:t>
      </w:r>
      <w:r w:rsidR="0084256A">
        <w:rPr>
          <w:rtl/>
        </w:rPr>
        <w:t>–</w:t>
      </w:r>
      <w:r w:rsidRPr="00CF24E8">
        <w:rPr>
          <w:rtl/>
        </w:rPr>
        <w:t xml:space="preserve"> גם</w:t>
      </w:r>
      <w:r w:rsidR="0084256A">
        <w:rPr>
          <w:rtl/>
        </w:rPr>
        <w:t xml:space="preserve"> </w:t>
      </w:r>
      <w:r w:rsidRPr="00CF24E8">
        <w:rPr>
          <w:rtl/>
        </w:rPr>
        <w:t>מסכים.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ובכן, מי בעד העברת ההצעות לסדר</w:t>
      </w:r>
      <w:r w:rsidR="0084256A">
        <w:rPr>
          <w:rtl/>
        </w:rPr>
        <w:t>-</w:t>
      </w:r>
      <w:r w:rsidRPr="00CF24E8">
        <w:rPr>
          <w:rtl/>
        </w:rPr>
        <w:t>היום לדיון בוועדה לענייני ביקורת המדינה?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18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CF24E8" w:rsidRPr="00CF24E8">
        <w:rPr>
          <w:rtl/>
        </w:rPr>
        <w:t xml:space="preserve"> 15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גד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1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הצעה להעביר את הנושא לוועדה לענייני ביקורת המדינה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 למה אתה נמנע, חבר הכנסת מגן?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יש לי סיבות טקטיות.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בעד</w:t>
      </w:r>
      <w:r w:rsidR="0084256A">
        <w:rPr>
          <w:rtl/>
        </w:rPr>
        <w:t xml:space="preserve"> – </w:t>
      </w:r>
      <w:r w:rsidRPr="00CF24E8">
        <w:rPr>
          <w:rtl/>
        </w:rPr>
        <w:t>15,</w:t>
      </w:r>
      <w:r w:rsidR="0084256A">
        <w:rPr>
          <w:rtl/>
        </w:rPr>
        <w:t xml:space="preserve"> </w:t>
      </w: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מתנגדים,</w:t>
      </w:r>
      <w:r w:rsidR="0084256A">
        <w:rPr>
          <w:rtl/>
        </w:rPr>
        <w:t xml:space="preserve"> </w:t>
      </w:r>
      <w:r w:rsidRPr="00CF24E8">
        <w:rPr>
          <w:rtl/>
        </w:rPr>
        <w:t>אחד</w:t>
      </w:r>
      <w:r w:rsidR="0084256A">
        <w:rPr>
          <w:rtl/>
        </w:rPr>
        <w:t xml:space="preserve"> </w:t>
      </w:r>
      <w:r w:rsidRPr="00CF24E8">
        <w:rPr>
          <w:rtl/>
        </w:rPr>
        <w:t>נמנע, חבר הכנסת דוד מגן, יושב</w:t>
      </w:r>
      <w:r w:rsidR="0084256A">
        <w:rPr>
          <w:rtl/>
        </w:rPr>
        <w:t>-</w:t>
      </w:r>
      <w:r w:rsidRPr="00CF24E8">
        <w:rPr>
          <w:rtl/>
        </w:rPr>
        <w:t>ראש הוועדה</w:t>
      </w:r>
      <w:r w:rsidR="0084256A">
        <w:rPr>
          <w:rtl/>
        </w:rPr>
        <w:t xml:space="preserve"> </w:t>
      </w:r>
      <w:r w:rsidRPr="00CF24E8">
        <w:rPr>
          <w:rtl/>
        </w:rPr>
        <w:t>לענייני</w:t>
      </w:r>
      <w:r w:rsidR="0084256A">
        <w:rPr>
          <w:rtl/>
        </w:rPr>
        <w:t xml:space="preserve"> </w:t>
      </w:r>
      <w:r w:rsidRPr="00CF24E8">
        <w:rPr>
          <w:rtl/>
        </w:rPr>
        <w:t>ביקורת</w:t>
      </w:r>
      <w:r w:rsidR="0084256A">
        <w:rPr>
          <w:rtl/>
        </w:rPr>
        <w:t xml:space="preserve"> </w:t>
      </w:r>
      <w:r w:rsidRPr="00CF24E8">
        <w:rPr>
          <w:rtl/>
        </w:rPr>
        <w:t>המדינה.</w:t>
      </w:r>
      <w:r w:rsidR="0084256A">
        <w:rPr>
          <w:rtl/>
        </w:rPr>
        <w:t xml:space="preserve"> </w:t>
      </w:r>
      <w:r w:rsidRPr="00CF24E8">
        <w:rPr>
          <w:rtl/>
        </w:rPr>
        <w:t>ובכן,</w:t>
      </w:r>
      <w:r w:rsidR="0084256A">
        <w:rPr>
          <w:rtl/>
        </w:rPr>
        <w:t xml:space="preserve"> </w:t>
      </w:r>
      <w:r w:rsidRPr="00CF24E8">
        <w:rPr>
          <w:rtl/>
        </w:rPr>
        <w:t>הוחלט</w:t>
      </w:r>
      <w:r w:rsidR="0084256A">
        <w:rPr>
          <w:rtl/>
        </w:rPr>
        <w:t xml:space="preserve"> </w:t>
      </w:r>
      <w:r w:rsidRPr="00CF24E8">
        <w:rPr>
          <w:rtl/>
        </w:rPr>
        <w:t>לקיים</w:t>
      </w:r>
      <w:r w:rsidR="0084256A">
        <w:rPr>
          <w:rtl/>
        </w:rPr>
        <w:t xml:space="preserve"> </w:t>
      </w:r>
      <w:r w:rsidRPr="00CF24E8">
        <w:rPr>
          <w:rtl/>
        </w:rPr>
        <w:t>את הדיון בוועדה לענייני ביקורת</w:t>
      </w:r>
      <w:r w:rsidR="0084256A">
        <w:rPr>
          <w:rtl/>
        </w:rPr>
        <w:t xml:space="preserve"> </w:t>
      </w:r>
      <w:r w:rsidRPr="00CF24E8">
        <w:rPr>
          <w:rtl/>
        </w:rPr>
        <w:t>המדינה.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81" w:name="_Toc460755662"/>
      <w:r w:rsidRPr="0084256A">
        <w:rPr>
          <w:rtl/>
        </w:rPr>
        <w:t>הצעות לסדר</w:t>
      </w:r>
      <w:r>
        <w:rPr>
          <w:rtl/>
        </w:rPr>
        <w:t>-</w:t>
      </w:r>
      <w:r w:rsidRPr="0084256A">
        <w:rPr>
          <w:rtl/>
        </w:rPr>
        <w:t>היום</w:t>
      </w:r>
      <w:bookmarkEnd w:id="81"/>
    </w:p>
    <w:p w:rsidR="00267825" w:rsidRDefault="0084256A" w:rsidP="0084256A">
      <w:pPr>
        <w:pStyle w:val="1"/>
        <w:rPr>
          <w:rtl/>
        </w:rPr>
      </w:pPr>
      <w:bookmarkStart w:id="82" w:name="_Toc460755663"/>
      <w:r w:rsidRPr="0084256A">
        <w:rPr>
          <w:rtl/>
        </w:rPr>
        <w:t>רצח שני ישראלים בוואדי קלט</w:t>
      </w:r>
    </w:p>
    <w:p w:rsidR="00267825" w:rsidRDefault="00267825" w:rsidP="0084256A">
      <w:pPr>
        <w:pStyle w:val="1"/>
        <w:rPr>
          <w:rtl/>
        </w:rPr>
      </w:pPr>
    </w:p>
    <w:p w:rsidR="0084256A" w:rsidRPr="0084256A" w:rsidRDefault="0084256A" w:rsidP="00267825">
      <w:pPr>
        <w:pStyle w:val="a4"/>
        <w:rPr>
          <w:rtl/>
        </w:rPr>
      </w:pPr>
      <w:r w:rsidRPr="0084256A">
        <w:rPr>
          <w:rtl/>
        </w:rPr>
        <w:t>היו"ר ע' עלי:</w:t>
      </w:r>
      <w:bookmarkEnd w:id="82"/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 עוברים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כעת לנושא הבא: רצח שני ישראלים בוואדי קלט </w:t>
      </w:r>
      <w:r w:rsidR="0084256A">
        <w:rPr>
          <w:rtl/>
        </w:rPr>
        <w:t>–</w:t>
      </w:r>
      <w:r w:rsidRPr="00CF24E8">
        <w:rPr>
          <w:rtl/>
        </w:rPr>
        <w:t xml:space="preserve"> הצעות לסדר</w:t>
      </w:r>
      <w:r w:rsidR="0084256A">
        <w:rPr>
          <w:rtl/>
        </w:rPr>
        <w:t>-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מס' 7350,</w:t>
      </w:r>
      <w:r w:rsidR="0084256A">
        <w:rPr>
          <w:rtl/>
        </w:rPr>
        <w:t xml:space="preserve"> </w:t>
      </w:r>
      <w:r w:rsidRPr="00CF24E8">
        <w:rPr>
          <w:rtl/>
        </w:rPr>
        <w:t>7351,</w:t>
      </w:r>
      <w:r w:rsidR="0084256A">
        <w:rPr>
          <w:rtl/>
        </w:rPr>
        <w:t xml:space="preserve"> </w:t>
      </w:r>
      <w:r w:rsidRPr="00CF24E8">
        <w:rPr>
          <w:rtl/>
        </w:rPr>
        <w:t>7352, 7353, 7354, 7355 ו</w:t>
      </w:r>
      <w:r w:rsidR="0084256A">
        <w:rPr>
          <w:rtl/>
        </w:rPr>
        <w:t>-</w:t>
      </w:r>
      <w:r w:rsidRPr="00CF24E8">
        <w:rPr>
          <w:rtl/>
        </w:rPr>
        <w:t>7356. ראשון הדוברים, חבר הכנסת מצא.</w:t>
      </w:r>
      <w:r w:rsidR="0084256A">
        <w:rPr>
          <w:rtl/>
        </w:rPr>
        <w:t xml:space="preserve"> </w:t>
      </w:r>
      <w:r w:rsidRPr="00CF24E8">
        <w:rPr>
          <w:rtl/>
        </w:rPr>
        <w:t>רבותי, לחבר הכנסת יהושע מצא יש אירוע משפחתי, ולכן אני קורא לו ראשון.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גם זה חשוב, והנדיבות של חבר הכנסת זאבי גם היא ראויה לציון.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ואנחנו גם נברך אותו בכל הברכות האפשריות.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יהושע מצא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</w:t>
      </w:r>
      <w:r w:rsidR="0084256A">
        <w:rPr>
          <w:rtl/>
        </w:rPr>
        <w:t xml:space="preserve"> </w:t>
      </w:r>
      <w:r w:rsidRPr="00CF24E8">
        <w:rPr>
          <w:rtl/>
        </w:rPr>
        <w:t>נכבדה,</w:t>
      </w:r>
      <w:r w:rsidR="0084256A">
        <w:rPr>
          <w:rtl/>
        </w:rPr>
        <w:t xml:space="preserve"> </w:t>
      </w:r>
      <w:r w:rsidRPr="00CF24E8">
        <w:rPr>
          <w:rtl/>
        </w:rPr>
        <w:t>ראשית</w:t>
      </w:r>
      <w:r w:rsidR="0084256A">
        <w:rPr>
          <w:rtl/>
        </w:rPr>
        <w:t xml:space="preserve"> </w:t>
      </w:r>
      <w:r w:rsidRPr="00CF24E8">
        <w:rPr>
          <w:rtl/>
        </w:rPr>
        <w:t>דבר,</w:t>
      </w:r>
      <w:r w:rsidR="0084256A">
        <w:rPr>
          <w:rtl/>
        </w:rPr>
        <w:t xml:space="preserve"> </w:t>
      </w:r>
      <w:r w:rsidRPr="00CF24E8">
        <w:rPr>
          <w:rtl/>
        </w:rPr>
        <w:t>תודה לחבר הכנסת רחבעם זאבי,</w:t>
      </w:r>
      <w:r w:rsidR="0084256A">
        <w:rPr>
          <w:rtl/>
        </w:rPr>
        <w:t xml:space="preserve"> </w:t>
      </w:r>
      <w:r w:rsidRPr="00CF24E8">
        <w:rPr>
          <w:rtl/>
        </w:rPr>
        <w:t>שהסכים</w:t>
      </w:r>
      <w:r w:rsidR="0084256A">
        <w:rPr>
          <w:rtl/>
        </w:rPr>
        <w:t xml:space="preserve"> </w:t>
      </w:r>
      <w:r w:rsidRPr="00CF24E8">
        <w:rPr>
          <w:rtl/>
        </w:rPr>
        <w:t>שאני אעלה כאן לבמה לומר דברים ולהקדים אותו, אף שהוא היה ראשון הנרשמים.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היושב</w:t>
      </w:r>
      <w:r w:rsidR="0084256A">
        <w:rPr>
          <w:rtl/>
        </w:rPr>
        <w:t>-</w:t>
      </w:r>
      <w:r w:rsidRPr="00CF24E8">
        <w:rPr>
          <w:rtl/>
        </w:rPr>
        <w:t>ראש, אדוני השר, מאז הסכם אוסלו האומלל, לא אחת מתעתע בנו הגורל</w:t>
      </w:r>
      <w:r w:rsidR="0084256A">
        <w:rPr>
          <w:rtl/>
        </w:rPr>
        <w:t xml:space="preserve"> </w:t>
      </w:r>
      <w:r w:rsidRPr="00CF24E8">
        <w:rPr>
          <w:rtl/>
        </w:rPr>
        <w:t>האכזר.</w:t>
      </w:r>
      <w:r w:rsidR="0084256A">
        <w:rPr>
          <w:rtl/>
        </w:rPr>
        <w:t xml:space="preserve"> </w:t>
      </w:r>
      <w:r w:rsidRPr="00CF24E8">
        <w:rPr>
          <w:rtl/>
        </w:rPr>
        <w:t>גורל זה בוחר לו זמנים ועתים לשים ללעג ולקלס את ממשלת ישראל וחבריה, תוך</w:t>
      </w:r>
      <w:r w:rsidR="0084256A">
        <w:rPr>
          <w:rtl/>
        </w:rPr>
        <w:t xml:space="preserve"> </w:t>
      </w:r>
      <w:r w:rsidRPr="00CF24E8">
        <w:rPr>
          <w:rtl/>
        </w:rPr>
        <w:t>כדי הטלת יגון על משפחות בישראל.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אתמול,</w:t>
      </w:r>
      <w:r w:rsidR="0084256A">
        <w:rPr>
          <w:rtl/>
        </w:rPr>
        <w:t xml:space="preserve"> </w:t>
      </w:r>
      <w:r w:rsidRPr="00CF24E8">
        <w:rPr>
          <w:rtl/>
        </w:rPr>
        <w:t>בעת</w:t>
      </w:r>
      <w:r w:rsidR="0084256A">
        <w:rPr>
          <w:rtl/>
        </w:rPr>
        <w:t xml:space="preserve"> </w:t>
      </w:r>
      <w:r w:rsidRPr="00CF24E8">
        <w:rPr>
          <w:rtl/>
        </w:rPr>
        <w:t>שממשלת</w:t>
      </w:r>
      <w:r w:rsidR="0084256A">
        <w:rPr>
          <w:rtl/>
        </w:rPr>
        <w:t xml:space="preserve"> </w:t>
      </w:r>
      <w:r w:rsidRPr="00CF24E8">
        <w:rPr>
          <w:rtl/>
        </w:rPr>
        <w:t>ישראל והקואליציה בכנסת חגגו והשיקו כוסיות לרגל צירוף</w:t>
      </w:r>
      <w:r w:rsidR="0084256A">
        <w:rPr>
          <w:rtl/>
        </w:rPr>
        <w:t xml:space="preserve"> </w:t>
      </w:r>
      <w:r w:rsidRPr="00CF24E8">
        <w:rPr>
          <w:rtl/>
        </w:rPr>
        <w:t>סגן</w:t>
      </w:r>
      <w:r w:rsidR="0084256A">
        <w:rPr>
          <w:rtl/>
        </w:rPr>
        <w:t xml:space="preserve"> </w:t>
      </w:r>
      <w:r w:rsidRPr="00CF24E8">
        <w:rPr>
          <w:rtl/>
        </w:rPr>
        <w:t>השר</w:t>
      </w:r>
      <w:r w:rsidR="0084256A">
        <w:rPr>
          <w:rtl/>
        </w:rPr>
        <w:t xml:space="preserve"> </w:t>
      </w:r>
      <w:r w:rsidRPr="00CF24E8">
        <w:rPr>
          <w:rtl/>
        </w:rPr>
        <w:t>ביילין ואהוד ברק כשרים בממשלה, נרצחו שני מטיילים ישראלים, אוהד בכרך,</w:t>
      </w:r>
      <w:r w:rsidR="0084256A">
        <w:rPr>
          <w:rtl/>
        </w:rPr>
        <w:t xml:space="preserve"> </w:t>
      </w:r>
      <w:r w:rsidRPr="00CF24E8">
        <w:rPr>
          <w:rtl/>
        </w:rPr>
        <w:t>חייל,</w:t>
      </w:r>
      <w:r w:rsidR="0084256A">
        <w:rPr>
          <w:rtl/>
        </w:rPr>
        <w:t xml:space="preserve"> </w:t>
      </w:r>
      <w:r w:rsidRPr="00CF24E8">
        <w:rPr>
          <w:rtl/>
        </w:rPr>
        <w:t>ואורי</w:t>
      </w:r>
      <w:r w:rsidR="0084256A">
        <w:rPr>
          <w:rtl/>
        </w:rPr>
        <w:t xml:space="preserve"> </w:t>
      </w:r>
      <w:r w:rsidRPr="00CF24E8">
        <w:rPr>
          <w:rtl/>
        </w:rPr>
        <w:t>שחור, תלמיד</w:t>
      </w:r>
      <w:r w:rsidR="0084256A">
        <w:rPr>
          <w:rtl/>
        </w:rPr>
        <w:t xml:space="preserve"> </w:t>
      </w:r>
      <w:r w:rsidRPr="00CF24E8">
        <w:rPr>
          <w:rtl/>
        </w:rPr>
        <w:t>ישיבה.</w:t>
      </w:r>
      <w:r w:rsidR="0084256A">
        <w:rPr>
          <w:rtl/>
        </w:rPr>
        <w:t xml:space="preserve"> </w:t>
      </w:r>
      <w:r w:rsidRPr="00CF24E8">
        <w:rPr>
          <w:rtl/>
        </w:rPr>
        <w:t>שניהם</w:t>
      </w:r>
      <w:r w:rsidR="0084256A">
        <w:rPr>
          <w:rtl/>
        </w:rPr>
        <w:t xml:space="preserve"> </w:t>
      </w:r>
      <w:r w:rsidRPr="00CF24E8">
        <w:rPr>
          <w:rtl/>
        </w:rPr>
        <w:t>חניכי</w:t>
      </w:r>
      <w:r w:rsidR="0084256A">
        <w:rPr>
          <w:rtl/>
        </w:rPr>
        <w:t xml:space="preserve"> </w:t>
      </w:r>
      <w:r w:rsidRPr="00CF24E8">
        <w:rPr>
          <w:rtl/>
        </w:rPr>
        <w:t>ישיבת "מרכז הרב", שניהם אוהבי</w:t>
      </w:r>
      <w:r w:rsidR="0084256A">
        <w:rPr>
          <w:rtl/>
        </w:rPr>
        <w:t xml:space="preserve"> </w:t>
      </w:r>
      <w:r w:rsidRPr="00CF24E8">
        <w:rPr>
          <w:rtl/>
        </w:rPr>
        <w:t>ארץ</w:t>
      </w:r>
      <w:r w:rsidR="0084256A">
        <w:rPr>
          <w:rtl/>
        </w:rPr>
        <w:t>-</w:t>
      </w:r>
      <w:r w:rsidRPr="00CF24E8">
        <w:rPr>
          <w:rtl/>
        </w:rPr>
        <w:t xml:space="preserve">ישראל. על שניהם ניתן לומר </w:t>
      </w:r>
      <w:r w:rsidR="0084256A">
        <w:rPr>
          <w:rtl/>
        </w:rPr>
        <w:t>–</w:t>
      </w:r>
      <w:r w:rsidRPr="00CF24E8">
        <w:rPr>
          <w:rtl/>
        </w:rPr>
        <w:t xml:space="preserve"> מלח הארץ.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 יש לראות ברצח אתמול תזכורת הבאה לטפוח על פני הממשלה ועל פניהם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שני</w:t>
      </w:r>
      <w:r w:rsidR="0084256A">
        <w:rPr>
          <w:rtl/>
        </w:rPr>
        <w:t xml:space="preserve"> </w:t>
      </w:r>
      <w:r w:rsidRPr="00CF24E8">
        <w:rPr>
          <w:rtl/>
        </w:rPr>
        <w:t>השרים</w:t>
      </w:r>
      <w:r w:rsidR="0084256A">
        <w:rPr>
          <w:rtl/>
        </w:rPr>
        <w:t xml:space="preserve"> </w:t>
      </w:r>
      <w:r w:rsidRPr="00CF24E8">
        <w:rPr>
          <w:rtl/>
        </w:rPr>
        <w:t>כאחד:</w:t>
      </w:r>
      <w:r w:rsidR="0084256A">
        <w:rPr>
          <w:rtl/>
        </w:rPr>
        <w:t xml:space="preserve"> </w:t>
      </w:r>
      <w:r w:rsidRPr="00CF24E8">
        <w:rPr>
          <w:rtl/>
        </w:rPr>
        <w:t>ביילין,</w:t>
      </w:r>
      <w:r w:rsidR="0084256A">
        <w:rPr>
          <w:rtl/>
        </w:rPr>
        <w:t xml:space="preserve"> </w:t>
      </w:r>
      <w:r w:rsidRPr="00CF24E8">
        <w:rPr>
          <w:rtl/>
        </w:rPr>
        <w:t>אבי</w:t>
      </w:r>
      <w:r w:rsidR="0084256A">
        <w:rPr>
          <w:rtl/>
        </w:rPr>
        <w:t xml:space="preserve"> </w:t>
      </w:r>
      <w:r w:rsidRPr="00CF24E8">
        <w:rPr>
          <w:rtl/>
        </w:rPr>
        <w:t>הסכם</w:t>
      </w:r>
      <w:r w:rsidR="0084256A">
        <w:rPr>
          <w:rtl/>
        </w:rPr>
        <w:t xml:space="preserve"> </w:t>
      </w:r>
      <w:r w:rsidRPr="00CF24E8">
        <w:rPr>
          <w:rtl/>
        </w:rPr>
        <w:t>אוסלו ומולידו; ברק הביטחוניסט, הבא</w:t>
      </w:r>
      <w:r w:rsidR="0084256A">
        <w:rPr>
          <w:rtl/>
        </w:rPr>
        <w:t xml:space="preserve"> </w:t>
      </w:r>
      <w:r w:rsidRPr="00CF24E8">
        <w:rPr>
          <w:rtl/>
        </w:rPr>
        <w:t>לממשלה שביטחון אזרחיה הולך ומידרדר.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 שתי שאלות לי אליך היום, אחרי דברי ההקדמה. הרוצחים מוואדי קלט,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 מקורות ביטחוניים, ברחו והסתלקו להם לאותה עיר יריחו, שאנחנו קוראים לה עיר</w:t>
      </w:r>
      <w:r w:rsidR="0084256A">
        <w:rPr>
          <w:rtl/>
        </w:rPr>
        <w:t xml:space="preserve"> </w:t>
      </w:r>
      <w:r w:rsidRPr="00CF24E8">
        <w:rPr>
          <w:rtl/>
        </w:rPr>
        <w:t>מקלט.</w:t>
      </w:r>
      <w:r w:rsidR="0084256A">
        <w:rPr>
          <w:rtl/>
        </w:rPr>
        <w:t xml:space="preserve"> </w:t>
      </w:r>
      <w:r w:rsidRPr="00CF24E8">
        <w:rPr>
          <w:rtl/>
        </w:rPr>
        <w:t xml:space="preserve">זה </w:t>
      </w:r>
      <w:r w:rsidR="0084256A">
        <w:rPr>
          <w:rtl/>
        </w:rPr>
        <w:t>–</w:t>
      </w:r>
      <w:r w:rsidRPr="00CF24E8">
        <w:rPr>
          <w:rtl/>
        </w:rPr>
        <w:t xml:space="preserve"> 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מקורות</w:t>
      </w:r>
      <w:r w:rsidR="0084256A">
        <w:rPr>
          <w:rtl/>
        </w:rPr>
        <w:t xml:space="preserve"> </w:t>
      </w:r>
      <w:r w:rsidRPr="00CF24E8">
        <w:rPr>
          <w:rtl/>
        </w:rPr>
        <w:t>ביטחוניים. אדוני, לפני שתמסרו עוד שש</w:t>
      </w:r>
      <w:r w:rsidR="0084256A">
        <w:rPr>
          <w:rtl/>
        </w:rPr>
        <w:t>-</w:t>
      </w:r>
      <w:r w:rsidRPr="00CF24E8">
        <w:rPr>
          <w:rtl/>
        </w:rPr>
        <w:t xml:space="preserve">שבע ערי מקלט </w:t>
      </w:r>
      <w:r w:rsidR="0084256A">
        <w:rPr>
          <w:rtl/>
        </w:rPr>
        <w:t xml:space="preserve">– </w:t>
      </w:r>
      <w:r w:rsidRPr="00CF24E8">
        <w:rPr>
          <w:rtl/>
        </w:rPr>
        <w:t>שכם,</w:t>
      </w:r>
      <w:r w:rsidR="0084256A">
        <w:rPr>
          <w:rtl/>
        </w:rPr>
        <w:t xml:space="preserve"> </w:t>
      </w:r>
      <w:r w:rsidRPr="00CF24E8">
        <w:rPr>
          <w:rtl/>
        </w:rPr>
        <w:t>ג'נין,</w:t>
      </w:r>
      <w:r w:rsidR="0084256A">
        <w:rPr>
          <w:rtl/>
        </w:rPr>
        <w:t xml:space="preserve"> </w:t>
      </w:r>
      <w:r w:rsidRPr="00CF24E8">
        <w:rPr>
          <w:rtl/>
        </w:rPr>
        <w:t>רמאללה,</w:t>
      </w:r>
      <w:r w:rsidR="0084256A">
        <w:rPr>
          <w:rtl/>
        </w:rPr>
        <w:t xml:space="preserve"> </w:t>
      </w:r>
      <w:r w:rsidRPr="00CF24E8">
        <w:rPr>
          <w:rtl/>
        </w:rPr>
        <w:t>טול</w:t>
      </w:r>
      <w:r w:rsidR="0084256A">
        <w:rPr>
          <w:rtl/>
        </w:rPr>
        <w:t xml:space="preserve"> </w:t>
      </w:r>
      <w:r w:rsidRPr="00CF24E8">
        <w:rPr>
          <w:rtl/>
        </w:rPr>
        <w:t>כרם,</w:t>
      </w:r>
      <w:r w:rsidR="0084256A">
        <w:rPr>
          <w:rtl/>
        </w:rPr>
        <w:t xml:space="preserve"> </w:t>
      </w:r>
      <w:r w:rsidRPr="00CF24E8">
        <w:rPr>
          <w:rtl/>
        </w:rPr>
        <w:t>בית</w:t>
      </w:r>
      <w:r w:rsidR="0084256A">
        <w:rPr>
          <w:rtl/>
        </w:rPr>
        <w:t>-</w:t>
      </w:r>
      <w:r w:rsidRPr="00CF24E8">
        <w:rPr>
          <w:rtl/>
        </w:rPr>
        <w:t>לחם ועוד, האם לא היה טבעי, האם לא היה מן</w:t>
      </w:r>
      <w:r w:rsidR="0084256A">
        <w:rPr>
          <w:rtl/>
        </w:rPr>
        <w:t xml:space="preserve"> </w:t>
      </w:r>
      <w:r w:rsidRPr="00CF24E8">
        <w:rPr>
          <w:rtl/>
        </w:rPr>
        <w:t>ההיגיון</w:t>
      </w:r>
      <w:r w:rsidR="0084256A">
        <w:rPr>
          <w:rtl/>
        </w:rPr>
        <w:t xml:space="preserve"> </w:t>
      </w:r>
      <w:r w:rsidRPr="00CF24E8">
        <w:rPr>
          <w:rtl/>
        </w:rPr>
        <w:t>והתבונה לבוא ולומר לאותו יאסר ערפאת, לאותה רשות פלשתינית: לפני כל מלה</w:t>
      </w:r>
      <w:r w:rsidR="0084256A">
        <w:rPr>
          <w:rtl/>
        </w:rPr>
        <w:t xml:space="preserve"> </w:t>
      </w:r>
      <w:r w:rsidRPr="00CF24E8">
        <w:rPr>
          <w:rtl/>
        </w:rPr>
        <w:t>נוספת שנחליף אתך, הסגר את הרוצחים?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יריחו,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 xml:space="preserve">פי התוכנית שלכם, היא אזור </w:t>
      </w:r>
      <w:r w:rsidRPr="00CF24E8">
        <w:t>A</w:t>
      </w:r>
      <w:r w:rsidRPr="00CF24E8">
        <w:rPr>
          <w:rtl/>
        </w:rPr>
        <w:t>, ושם ייכללו טול</w:t>
      </w:r>
      <w:r w:rsidR="0084256A">
        <w:rPr>
          <w:rtl/>
        </w:rPr>
        <w:t>-</w:t>
      </w:r>
      <w:r w:rsidRPr="00CF24E8">
        <w:rPr>
          <w:rtl/>
        </w:rPr>
        <w:t>כרם וכל אותן ערים</w:t>
      </w:r>
      <w:r w:rsidR="0084256A">
        <w:rPr>
          <w:rtl/>
        </w:rPr>
        <w:t xml:space="preserve"> </w:t>
      </w:r>
      <w:r w:rsidRPr="00CF24E8">
        <w:rPr>
          <w:rtl/>
        </w:rPr>
        <w:t>שתוחזרנה. יש לנו דוגמה מאתמול לכך, שאזור יריחו הוא עיר מקלט, וערים אחרות באזור</w:t>
      </w:r>
      <w:r w:rsidR="0084256A">
        <w:rPr>
          <w:rtl/>
        </w:rPr>
        <w:t xml:space="preserve"> </w:t>
      </w:r>
      <w:r w:rsidRPr="00CF24E8">
        <w:t>A</w:t>
      </w:r>
      <w:r w:rsidR="0084256A">
        <w:rPr>
          <w:rtl/>
        </w:rPr>
        <w:t xml:space="preserve"> – </w:t>
      </w:r>
      <w:r w:rsidRPr="00CF24E8">
        <w:rPr>
          <w:rtl/>
        </w:rPr>
        <w:t>רוצחים ירצחו יהודים, יימלטו לשם ולא יוסגרו, כי אתם מונעים מצה"ל, בהסכם,</w:t>
      </w:r>
      <w:r w:rsidR="0084256A">
        <w:rPr>
          <w:rtl/>
        </w:rPr>
        <w:t xml:space="preserve"> </w:t>
      </w:r>
      <w:r w:rsidRPr="00CF24E8">
        <w:rPr>
          <w:rtl/>
        </w:rPr>
        <w:t>אפשרות ויכולת להגיע לשם. השאלה הראשונה ששאלתי אותך, אדוני השר, היא: האם לא היה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מן התבונה לבוא ולומר היום לרשות הפלשתינית, לפני כל מלה אחרת </w:t>
      </w:r>
      <w:r w:rsidR="0084256A">
        <w:rPr>
          <w:rtl/>
        </w:rPr>
        <w:t>–</w:t>
      </w:r>
      <w:r w:rsidRPr="00CF24E8">
        <w:rPr>
          <w:rtl/>
        </w:rPr>
        <w:t xml:space="preserve"> הסגירו?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שאלה</w:t>
      </w:r>
      <w:r w:rsidR="0084256A">
        <w:rPr>
          <w:rtl/>
        </w:rPr>
        <w:t xml:space="preserve"> </w:t>
      </w:r>
      <w:r w:rsidRPr="00CF24E8">
        <w:rPr>
          <w:rtl/>
        </w:rPr>
        <w:t>שנייה</w:t>
      </w:r>
      <w:r w:rsidR="0084256A">
        <w:rPr>
          <w:rtl/>
        </w:rPr>
        <w:t xml:space="preserve"> </w:t>
      </w:r>
      <w:r w:rsidRPr="00CF24E8">
        <w:rPr>
          <w:rtl/>
        </w:rPr>
        <w:t>אליך,</w:t>
      </w:r>
      <w:r w:rsidR="0084256A">
        <w:rPr>
          <w:rtl/>
        </w:rPr>
        <w:t xml:space="preserve"> </w:t>
      </w:r>
      <w:r w:rsidRPr="00CF24E8">
        <w:rPr>
          <w:rtl/>
        </w:rPr>
        <w:t>אדוני.</w:t>
      </w:r>
      <w:r w:rsidR="0084256A">
        <w:rPr>
          <w:rtl/>
        </w:rPr>
        <w:t xml:space="preserve"> 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אמ"ן</w:t>
      </w:r>
      <w:r w:rsidR="0084256A">
        <w:rPr>
          <w:rtl/>
        </w:rPr>
        <w:t xml:space="preserve"> </w:t>
      </w:r>
      <w:r w:rsidRPr="00CF24E8">
        <w:rPr>
          <w:rtl/>
        </w:rPr>
        <w:t>האלוף יעלון וראש השב"כ דיברו אתמול</w:t>
      </w:r>
      <w:r w:rsidR="0084256A">
        <w:rPr>
          <w:rtl/>
        </w:rPr>
        <w:t xml:space="preserve"> </w:t>
      </w:r>
      <w:r w:rsidRPr="00CF24E8">
        <w:rPr>
          <w:rtl/>
        </w:rPr>
        <w:t>בוועדת</w:t>
      </w:r>
      <w:r w:rsidR="0084256A">
        <w:rPr>
          <w:rtl/>
        </w:rPr>
        <w:t xml:space="preserve"> </w:t>
      </w:r>
      <w:r w:rsidRPr="00CF24E8">
        <w:rPr>
          <w:rtl/>
        </w:rPr>
        <w:t>החוץ</w:t>
      </w:r>
      <w:r w:rsidR="0084256A">
        <w:rPr>
          <w:rtl/>
        </w:rPr>
        <w:t xml:space="preserve"> </w:t>
      </w:r>
      <w:r w:rsidRPr="00CF24E8">
        <w:rPr>
          <w:rtl/>
        </w:rPr>
        <w:t>והביטחון</w:t>
      </w:r>
      <w:r w:rsidR="0084256A">
        <w:rPr>
          <w:rtl/>
        </w:rPr>
        <w:t xml:space="preserve"> </w:t>
      </w:r>
      <w:r w:rsidRPr="00CF24E8">
        <w:rPr>
          <w:rtl/>
        </w:rPr>
        <w:t>בפאר</w:t>
      </w:r>
      <w:r w:rsidR="0084256A">
        <w:rPr>
          <w:rtl/>
        </w:rPr>
        <w:t xml:space="preserve"> </w:t>
      </w:r>
      <w:r w:rsidRPr="00CF24E8">
        <w:rPr>
          <w:rtl/>
        </w:rPr>
        <w:t>ובהתפארות</w:t>
      </w:r>
      <w:r w:rsidR="0084256A">
        <w:rPr>
          <w:rtl/>
        </w:rPr>
        <w:t xml:space="preserve"> </w:t>
      </w:r>
      <w:r w:rsidRPr="00CF24E8">
        <w:rPr>
          <w:rtl/>
        </w:rPr>
        <w:t>על התחזקות הרשות הפלשתינית, על השליטה</w:t>
      </w:r>
      <w:r w:rsidR="0084256A">
        <w:rPr>
          <w:rtl/>
        </w:rPr>
        <w:t xml:space="preserve"> </w:t>
      </w:r>
      <w:r w:rsidRPr="00CF24E8">
        <w:rPr>
          <w:rtl/>
        </w:rPr>
        <w:t>שלהם,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כך</w:t>
      </w:r>
      <w:r w:rsidR="0084256A">
        <w:rPr>
          <w:rtl/>
        </w:rPr>
        <w:t xml:space="preserve"> </w:t>
      </w:r>
      <w:r w:rsidRPr="00CF24E8">
        <w:rPr>
          <w:rtl/>
        </w:rPr>
        <w:t>שהטרור</w:t>
      </w:r>
      <w:r w:rsidR="0084256A">
        <w:rPr>
          <w:rtl/>
        </w:rPr>
        <w:t xml:space="preserve"> </w:t>
      </w:r>
      <w:r w:rsidRPr="00CF24E8">
        <w:rPr>
          <w:rtl/>
        </w:rPr>
        <w:t>הולך</w:t>
      </w:r>
      <w:r w:rsidR="0084256A">
        <w:rPr>
          <w:rtl/>
        </w:rPr>
        <w:t xml:space="preserve"> </w:t>
      </w:r>
      <w:r w:rsidRPr="00CF24E8">
        <w:rPr>
          <w:rtl/>
        </w:rPr>
        <w:t>ומצטמצם,</w:t>
      </w:r>
      <w:r w:rsidR="0084256A">
        <w:rPr>
          <w:rtl/>
        </w:rPr>
        <w:t xml:space="preserve"> </w:t>
      </w:r>
      <w:r w:rsidRPr="00CF24E8">
        <w:rPr>
          <w:rtl/>
        </w:rPr>
        <w:t>וזאת משום שהם מוכיחים יכולת וכוח להשליט</w:t>
      </w:r>
      <w:r w:rsidR="0084256A">
        <w:rPr>
          <w:rtl/>
        </w:rPr>
        <w:t xml:space="preserve"> </w:t>
      </w:r>
      <w:r w:rsidRPr="00CF24E8">
        <w:rPr>
          <w:rtl/>
        </w:rPr>
        <w:t>ביטחון.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באותה</w:t>
      </w:r>
      <w:r w:rsidR="0084256A">
        <w:rPr>
          <w:rtl/>
        </w:rPr>
        <w:t xml:space="preserve"> </w:t>
      </w:r>
      <w:r w:rsidRPr="00CF24E8">
        <w:rPr>
          <w:rtl/>
        </w:rPr>
        <w:t>נשימה</w:t>
      </w:r>
      <w:r w:rsidR="0084256A">
        <w:rPr>
          <w:rtl/>
        </w:rPr>
        <w:t xml:space="preserve"> </w:t>
      </w:r>
      <w:r w:rsidRPr="00CF24E8">
        <w:rPr>
          <w:rtl/>
        </w:rPr>
        <w:t>אומר</w:t>
      </w:r>
      <w:r w:rsidR="0084256A">
        <w:rPr>
          <w:rtl/>
        </w:rPr>
        <w:t xml:space="preserve"> </w:t>
      </w:r>
      <w:r w:rsidRPr="00CF24E8">
        <w:rPr>
          <w:rtl/>
        </w:rPr>
        <w:t>אלוף</w:t>
      </w:r>
      <w:r w:rsidR="0084256A">
        <w:rPr>
          <w:rtl/>
        </w:rPr>
        <w:t xml:space="preserve"> </w:t>
      </w:r>
      <w:r w:rsidRPr="00CF24E8">
        <w:rPr>
          <w:rtl/>
        </w:rPr>
        <w:t>פיקוד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המרכז </w:t>
      </w:r>
      <w:r w:rsidR="0084256A">
        <w:rPr>
          <w:rtl/>
        </w:rPr>
        <w:t>–</w:t>
      </w:r>
      <w:r w:rsidRPr="00CF24E8">
        <w:rPr>
          <w:rtl/>
        </w:rPr>
        <w:t xml:space="preserve"> אני כבר מסיים, אדוני היושב</w:t>
      </w:r>
      <w:r w:rsidR="0084256A">
        <w:rPr>
          <w:rtl/>
        </w:rPr>
        <w:t>-</w:t>
      </w:r>
      <w:r w:rsidRPr="00CF24E8">
        <w:rPr>
          <w:rtl/>
        </w:rPr>
        <w:t xml:space="preserve">ראש </w:t>
      </w:r>
      <w:r w:rsidR="0084256A">
        <w:rPr>
          <w:rtl/>
        </w:rPr>
        <w:t xml:space="preserve">– </w:t>
      </w:r>
      <w:r w:rsidRPr="00CF24E8">
        <w:rPr>
          <w:rtl/>
        </w:rPr>
        <w:t>ומתרץ</w:t>
      </w:r>
      <w:r w:rsidR="0084256A">
        <w:rPr>
          <w:rtl/>
        </w:rPr>
        <w:t xml:space="preserve"> </w:t>
      </w:r>
      <w:r w:rsidRPr="00CF24E8">
        <w:rPr>
          <w:rtl/>
        </w:rPr>
        <w:t>את הרצח בכך שהמטיילים טיילו באזור שהוא מחוץ לתחום.</w:t>
      </w:r>
      <w:r w:rsidR="0084256A">
        <w:rPr>
          <w:rtl/>
        </w:rPr>
        <w:t xml:space="preserve"> </w:t>
      </w:r>
      <w:r w:rsidRPr="00CF24E8">
        <w:rPr>
          <w:rtl/>
        </w:rPr>
        <w:t>ארץ</w:t>
      </w:r>
      <w:r w:rsidR="0084256A">
        <w:rPr>
          <w:rtl/>
        </w:rPr>
        <w:t>-</w:t>
      </w:r>
      <w:r w:rsidRPr="00CF24E8">
        <w:rPr>
          <w:rtl/>
        </w:rPr>
        <w:t>ישראל, חלקים בה</w:t>
      </w:r>
      <w:r w:rsidR="0084256A">
        <w:rPr>
          <w:rtl/>
        </w:rPr>
        <w:t xml:space="preserve"> </w:t>
      </w:r>
      <w:r w:rsidRPr="00CF24E8">
        <w:rPr>
          <w:rtl/>
        </w:rPr>
        <w:t>מחוץ לתחום למטיילים אוהבי הארץ הזאת.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 שתגשר לי על הסתירה. ראש אמ"ן וראש השב"כ אומרים, שכבר יש ביטחון,</w:t>
      </w:r>
      <w:r w:rsidR="0084256A">
        <w:rPr>
          <w:rtl/>
        </w:rPr>
        <w:t xml:space="preserve"> </w:t>
      </w:r>
      <w:r w:rsidRPr="00CF24E8">
        <w:rPr>
          <w:rtl/>
        </w:rPr>
        <w:t>שהטרור</w:t>
      </w:r>
      <w:r w:rsidR="0084256A">
        <w:rPr>
          <w:rtl/>
        </w:rPr>
        <w:t xml:space="preserve"> </w:t>
      </w:r>
      <w:r w:rsidRPr="00CF24E8">
        <w:rPr>
          <w:rtl/>
        </w:rPr>
        <w:t>הצטמצם;</w:t>
      </w:r>
      <w:r w:rsidR="0084256A">
        <w:rPr>
          <w:rtl/>
        </w:rPr>
        <w:t xml:space="preserve"> </w:t>
      </w:r>
      <w:r w:rsidRPr="00CF24E8">
        <w:rPr>
          <w:rtl/>
        </w:rPr>
        <w:t>הם</w:t>
      </w:r>
      <w:r w:rsidR="0084256A">
        <w:rPr>
          <w:rtl/>
        </w:rPr>
        <w:t xml:space="preserve"> </w:t>
      </w:r>
      <w:r w:rsidRPr="00CF24E8">
        <w:rPr>
          <w:rtl/>
        </w:rPr>
        <w:t>אומרים: הנה, הרשות חזקה, ואילו אלוף בירן מודיע על החולשה,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חוסר הביטחון. אלופים בצה"ל, קציני צה"ל, סותרים זה את זה, מכיוון שהם, יש לי</w:t>
      </w:r>
      <w:r w:rsidR="0084256A">
        <w:rPr>
          <w:rtl/>
        </w:rPr>
        <w:t xml:space="preserve"> </w:t>
      </w:r>
      <w:r w:rsidRPr="00CF24E8">
        <w:rPr>
          <w:rtl/>
        </w:rPr>
        <w:t>חשש,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מתחילים לעסוק בפוליטיקה. אני רוצה שתגשר לי על פני הסתירה </w:t>
      </w:r>
      <w:r w:rsidR="0084256A">
        <w:rPr>
          <w:rtl/>
        </w:rPr>
        <w:t>–</w:t>
      </w:r>
      <w:r w:rsidRPr="00CF24E8">
        <w:rPr>
          <w:rtl/>
        </w:rPr>
        <w:t xml:space="preserve"> אם יש ביטחון,</w:t>
      </w:r>
      <w:r w:rsidR="0084256A">
        <w:rPr>
          <w:rtl/>
        </w:rPr>
        <w:t xml:space="preserve"> </w:t>
      </w:r>
      <w:r w:rsidRPr="00CF24E8">
        <w:rPr>
          <w:rtl/>
        </w:rPr>
        <w:t>אז</w:t>
      </w:r>
      <w:r w:rsidR="0084256A">
        <w:rPr>
          <w:rtl/>
        </w:rPr>
        <w:t xml:space="preserve"> </w:t>
      </w:r>
      <w:r w:rsidRPr="00CF24E8">
        <w:rPr>
          <w:rtl/>
        </w:rPr>
        <w:t>למה</w:t>
      </w:r>
      <w:r w:rsidR="0084256A">
        <w:rPr>
          <w:rtl/>
        </w:rPr>
        <w:t xml:space="preserve"> </w:t>
      </w:r>
      <w:r w:rsidRPr="00CF24E8">
        <w:rPr>
          <w:rtl/>
        </w:rPr>
        <w:t>מחוץ</w:t>
      </w:r>
      <w:r w:rsidR="0084256A">
        <w:rPr>
          <w:rtl/>
        </w:rPr>
        <w:t xml:space="preserve"> </w:t>
      </w:r>
      <w:r w:rsidRPr="00CF24E8">
        <w:rPr>
          <w:rtl/>
        </w:rPr>
        <w:t>לתחום,</w:t>
      </w:r>
      <w:r w:rsidR="0084256A">
        <w:rPr>
          <w:rtl/>
        </w:rPr>
        <w:t xml:space="preserve"> </w:t>
      </w:r>
      <w:r w:rsidRPr="00CF24E8">
        <w:rPr>
          <w:rtl/>
        </w:rPr>
        <w:t>ואם</w:t>
      </w:r>
      <w:r w:rsidR="0084256A">
        <w:rPr>
          <w:rtl/>
        </w:rPr>
        <w:t xml:space="preserve"> </w:t>
      </w:r>
      <w:r w:rsidRPr="00CF24E8">
        <w:rPr>
          <w:rtl/>
        </w:rPr>
        <w:t>מחוץ לתחום כפי שאלוף בירן מכריז, אז למה אומרים שיש</w:t>
      </w:r>
      <w:r w:rsidR="0084256A">
        <w:rPr>
          <w:rtl/>
        </w:rPr>
        <w:t xml:space="preserve"> </w:t>
      </w:r>
      <w:r w:rsidRPr="00CF24E8">
        <w:rPr>
          <w:rtl/>
        </w:rPr>
        <w:t>ביטחון והרשות כבר שולטת? ואם היא שולטת, אדוני, יוסגרו הרוצחים. 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לחבר הכנסת מצא.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חבר הכנסת רחבעם זאבי, בבקשה, ואחריו </w:t>
      </w:r>
      <w:r w:rsidR="0084256A">
        <w:rPr>
          <w:rtl/>
        </w:rPr>
        <w:t>–</w:t>
      </w:r>
      <w:r w:rsidRPr="00CF24E8">
        <w:rPr>
          <w:rtl/>
        </w:rPr>
        <w:t xml:space="preserve"> חבר הכנסת</w:t>
      </w:r>
      <w:r w:rsidR="0084256A">
        <w:rPr>
          <w:rtl/>
        </w:rPr>
        <w:t xml:space="preserve"> </w:t>
      </w:r>
      <w:r w:rsidRPr="00CF24E8">
        <w:rPr>
          <w:rtl/>
        </w:rPr>
        <w:t>משה פלד.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רבותי,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מבקש</w:t>
      </w:r>
      <w:r w:rsidR="0084256A">
        <w:rPr>
          <w:rtl/>
        </w:rPr>
        <w:t xml:space="preserve"> </w:t>
      </w:r>
      <w:r w:rsidRPr="00CF24E8">
        <w:rPr>
          <w:rtl/>
        </w:rPr>
        <w:t>להזכיר, שלכל נואם יש שלוש דקות וכי יש לנו סדר</w:t>
      </w:r>
      <w:r w:rsidR="0084256A">
        <w:rPr>
          <w:rtl/>
        </w:rPr>
        <w:t>-</w:t>
      </w:r>
      <w:r w:rsidRPr="00CF24E8">
        <w:rPr>
          <w:rtl/>
        </w:rPr>
        <w:t>יום עמוס</w:t>
      </w:r>
      <w:r w:rsidR="0084256A">
        <w:rPr>
          <w:rtl/>
        </w:rPr>
        <w:t xml:space="preserve"> </w:t>
      </w:r>
      <w:r w:rsidRPr="00CF24E8">
        <w:rPr>
          <w:rtl/>
        </w:rPr>
        <w:t>לעייפה.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רחבעם זאבי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 בראש, חברי הכנסת הנוכחים, רצח שני הצעירים היהודים בוואדי קלט</w:t>
      </w:r>
      <w:r w:rsidR="0084256A">
        <w:rPr>
          <w:rtl/>
        </w:rPr>
        <w:t xml:space="preserve"> </w:t>
      </w:r>
      <w:r w:rsidRPr="00CF24E8">
        <w:rPr>
          <w:rtl/>
        </w:rPr>
        <w:t>מוכיח</w:t>
      </w:r>
      <w:r w:rsidR="0084256A">
        <w:rPr>
          <w:rtl/>
        </w:rPr>
        <w:t xml:space="preserve"> </w:t>
      </w:r>
      <w:r w:rsidRPr="00CF24E8">
        <w:rPr>
          <w:rtl/>
        </w:rPr>
        <w:t>לנו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טיבו</w:t>
      </w:r>
      <w:r w:rsidR="0084256A">
        <w:rPr>
          <w:rtl/>
        </w:rPr>
        <w:t xml:space="preserve"> </w:t>
      </w:r>
      <w:r w:rsidRPr="00CF24E8">
        <w:rPr>
          <w:rtl/>
        </w:rPr>
        <w:t>ואופיו של הסכם השלום ב"מזרח התיכון החדש". הטרור הערבי לא</w:t>
      </w:r>
      <w:r w:rsidR="0084256A">
        <w:rPr>
          <w:rtl/>
        </w:rPr>
        <w:t xml:space="preserve"> </w:t>
      </w:r>
      <w:r w:rsidRPr="00CF24E8">
        <w:rPr>
          <w:rtl/>
        </w:rPr>
        <w:t>נפסק גם אם היו בו הפוגות כאלה או אחרות. הטרור הערבי יימשך ויימשך עד אשר תימחק,</w:t>
      </w:r>
      <w:r w:rsidR="0084256A">
        <w:rPr>
          <w:rtl/>
        </w:rPr>
        <w:t xml:space="preserve"> </w:t>
      </w:r>
      <w:r w:rsidRPr="00CF24E8">
        <w:rPr>
          <w:rtl/>
        </w:rPr>
        <w:t>חלילה,</w:t>
      </w:r>
      <w:r w:rsidR="0084256A">
        <w:rPr>
          <w:rtl/>
        </w:rPr>
        <w:t xml:space="preserve"> </w:t>
      </w:r>
      <w:r w:rsidRPr="00CF24E8">
        <w:rPr>
          <w:rtl/>
        </w:rPr>
        <w:t>הנוכחות</w:t>
      </w:r>
      <w:r w:rsidR="0084256A">
        <w:rPr>
          <w:rtl/>
        </w:rPr>
        <w:t xml:space="preserve"> </w:t>
      </w:r>
      <w:r w:rsidRPr="00CF24E8">
        <w:rPr>
          <w:rtl/>
        </w:rPr>
        <w:t>היהודית</w:t>
      </w:r>
      <w:r w:rsidR="0084256A">
        <w:rPr>
          <w:rtl/>
        </w:rPr>
        <w:t xml:space="preserve"> </w:t>
      </w:r>
      <w:r w:rsidRPr="00CF24E8">
        <w:rPr>
          <w:rtl/>
        </w:rPr>
        <w:t>בארץ</w:t>
      </w:r>
      <w:r w:rsidR="0084256A">
        <w:rPr>
          <w:rtl/>
        </w:rPr>
        <w:t>-</w:t>
      </w:r>
      <w:r w:rsidRPr="00CF24E8">
        <w:rPr>
          <w:rtl/>
        </w:rPr>
        <w:t>ישראל.</w:t>
      </w:r>
      <w:r w:rsidR="0084256A">
        <w:rPr>
          <w:rtl/>
        </w:rPr>
        <w:t xml:space="preserve"> </w:t>
      </w:r>
      <w:r w:rsidRPr="00CF24E8">
        <w:rPr>
          <w:rtl/>
        </w:rPr>
        <w:t>כמה יהודים צריכים עוד להירצח כדי שנבין</w:t>
      </w:r>
      <w:r w:rsidR="0084256A">
        <w:rPr>
          <w:rtl/>
        </w:rPr>
        <w:t xml:space="preserve"> </w:t>
      </w:r>
      <w:r w:rsidRPr="00CF24E8">
        <w:rPr>
          <w:rtl/>
        </w:rPr>
        <w:t>זאת?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הרוצחים, מן הסתם, באו מיריחו ושבו אליה. הם שבו אל עיר המקלט יריחו, הנמצאת</w:t>
      </w:r>
      <w:r w:rsidR="0084256A">
        <w:rPr>
          <w:rtl/>
        </w:rPr>
        <w:t xml:space="preserve"> </w:t>
      </w:r>
      <w:r w:rsidRPr="00CF24E8">
        <w:rPr>
          <w:rtl/>
        </w:rPr>
        <w:t>בפיקוחו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"חובב</w:t>
      </w:r>
      <w:r w:rsidR="0084256A">
        <w:rPr>
          <w:rtl/>
        </w:rPr>
        <w:t xml:space="preserve"> </w:t>
      </w:r>
      <w:r w:rsidRPr="00CF24E8">
        <w:rPr>
          <w:rtl/>
        </w:rPr>
        <w:t>ציון"</w:t>
      </w:r>
      <w:r w:rsidR="0084256A">
        <w:rPr>
          <w:rtl/>
        </w:rPr>
        <w:t xml:space="preserve"> </w:t>
      </w:r>
      <w:r w:rsidRPr="00CF24E8">
        <w:rPr>
          <w:rtl/>
        </w:rPr>
        <w:t>הצדיק</w:t>
      </w:r>
      <w:r w:rsidR="0084256A">
        <w:rPr>
          <w:rtl/>
        </w:rPr>
        <w:t xml:space="preserve"> </w:t>
      </w:r>
      <w:r w:rsidRPr="00CF24E8">
        <w:rPr>
          <w:rtl/>
        </w:rPr>
        <w:t>ג'יבריל</w:t>
      </w:r>
      <w:r w:rsidR="0084256A">
        <w:rPr>
          <w:rtl/>
        </w:rPr>
        <w:t xml:space="preserve"> </w:t>
      </w:r>
      <w:r w:rsidRPr="00CF24E8">
        <w:rPr>
          <w:rtl/>
        </w:rPr>
        <w:t>רג'וב, ואוי לנו שאנחנו צריכים לקוות</w:t>
      </w:r>
      <w:r w:rsidR="0084256A">
        <w:rPr>
          <w:rtl/>
        </w:rPr>
        <w:t xml:space="preserve"> </w:t>
      </w:r>
      <w:r w:rsidRPr="00CF24E8">
        <w:rPr>
          <w:rtl/>
        </w:rPr>
        <w:t>ולצפות שהוא יחשוף ויעצור את הרוצחים.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האשליה</w:t>
      </w:r>
      <w:r w:rsidR="0084256A">
        <w:rPr>
          <w:rtl/>
        </w:rPr>
        <w:t xml:space="preserve"> </w:t>
      </w:r>
      <w:r w:rsidRPr="00CF24E8">
        <w:rPr>
          <w:rtl/>
        </w:rPr>
        <w:t>שהממשלה</w:t>
      </w:r>
      <w:r w:rsidR="0084256A">
        <w:rPr>
          <w:rtl/>
        </w:rPr>
        <w:t xml:space="preserve"> </w:t>
      </w:r>
      <w:r w:rsidRPr="00CF24E8">
        <w:rPr>
          <w:rtl/>
        </w:rPr>
        <w:t>הזאת עוררה בציבור, כאילו הטרור חדל ויש שקט, התנפצה אתמול</w:t>
      </w:r>
      <w:r w:rsidR="0084256A">
        <w:rPr>
          <w:rtl/>
        </w:rPr>
        <w:t xml:space="preserve"> </w:t>
      </w:r>
      <w:r w:rsidRPr="00CF24E8">
        <w:rPr>
          <w:rtl/>
        </w:rPr>
        <w:t>בנקיקי</w:t>
      </w:r>
      <w:r w:rsidR="0084256A">
        <w:rPr>
          <w:rtl/>
        </w:rPr>
        <w:t xml:space="preserve"> </w:t>
      </w:r>
      <w:r w:rsidRPr="00CF24E8">
        <w:rPr>
          <w:rtl/>
        </w:rPr>
        <w:t>ואדי קלט.</w:t>
      </w:r>
      <w:r w:rsidR="0084256A">
        <w:rPr>
          <w:rtl/>
        </w:rPr>
        <w:t xml:space="preserve"> </w:t>
      </w:r>
      <w:r w:rsidRPr="00CF24E8">
        <w:rPr>
          <w:rtl/>
        </w:rPr>
        <w:t>האם צעירי ישראל צריכים לנסוע רק לערד, ודווקא בימים שבין י"ז</w:t>
      </w:r>
      <w:r w:rsidR="0084256A">
        <w:rPr>
          <w:rtl/>
        </w:rPr>
        <w:t xml:space="preserve"> </w:t>
      </w:r>
      <w:r w:rsidRPr="00CF24E8">
        <w:rPr>
          <w:rtl/>
        </w:rPr>
        <w:t>בתמוז</w:t>
      </w:r>
      <w:r w:rsidR="0084256A">
        <w:rPr>
          <w:rtl/>
        </w:rPr>
        <w:t xml:space="preserve"> </w:t>
      </w:r>
      <w:r w:rsidRPr="00CF24E8">
        <w:rPr>
          <w:rtl/>
        </w:rPr>
        <w:t>לתשעה</w:t>
      </w:r>
      <w:r w:rsidR="0084256A">
        <w:rPr>
          <w:rtl/>
        </w:rPr>
        <w:t xml:space="preserve"> </w:t>
      </w:r>
      <w:r w:rsidRPr="00CF24E8">
        <w:rPr>
          <w:rtl/>
        </w:rPr>
        <w:t>באב, ולא לסייר בוואדי קלט, שיובליו העליונים הם נחל מכמש ובו סלעי</w:t>
      </w:r>
      <w:r w:rsidR="0084256A">
        <w:rPr>
          <w:rtl/>
        </w:rPr>
        <w:t xml:space="preserve"> </w:t>
      </w:r>
      <w:r w:rsidRPr="00CF24E8">
        <w:rPr>
          <w:rtl/>
        </w:rPr>
        <w:t>סנה ובוצץ, ונחל פרת, שבו החביא ירמיהו הנביא את אזורו? אולי אלוף פיקוד המרכז לא</w:t>
      </w:r>
      <w:r w:rsidR="0084256A">
        <w:rPr>
          <w:rtl/>
        </w:rPr>
        <w:t xml:space="preserve"> </w:t>
      </w:r>
      <w:r w:rsidRPr="00CF24E8">
        <w:rPr>
          <w:rtl/>
        </w:rPr>
        <w:t xml:space="preserve">יודע זאת ולכן הוא איננו מבין ואיננו מעודד טיולים למדבר יהודה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כדאי לאלוף פיקוד מרכז הנוכחי ללמוד מאלוף פיקוד מרכז בעבר.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רחבעם זאבי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אמרת. אני הייתי מביא חיילים לנחל מכמש, מראה להם את שני הסלעים של סנה</w:t>
      </w:r>
      <w:r w:rsidR="0084256A">
        <w:rPr>
          <w:rtl/>
        </w:rPr>
        <w:t xml:space="preserve"> </w:t>
      </w:r>
      <w:r w:rsidRPr="00CF24E8">
        <w:rPr>
          <w:rtl/>
        </w:rPr>
        <w:t>ובוצץ,</w:t>
      </w:r>
      <w:r w:rsidR="0084256A">
        <w:rPr>
          <w:rtl/>
        </w:rPr>
        <w:t xml:space="preserve"> </w:t>
      </w:r>
      <w:r w:rsidRPr="00CF24E8">
        <w:rPr>
          <w:rtl/>
        </w:rPr>
        <w:t>מראה להם את עין פארה, שזה נחל פרת המקראי, מראה להם את ענתא, שהיא ענתות</w:t>
      </w:r>
      <w:r w:rsidR="0084256A">
        <w:rPr>
          <w:rtl/>
        </w:rPr>
        <w:t xml:space="preserve"> </w:t>
      </w:r>
      <w:r w:rsidRPr="00CF24E8">
        <w:rPr>
          <w:rtl/>
        </w:rPr>
        <w:t>המקראית,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ארץ אבותינו. אם הם לא יודעים את זה </w:t>
      </w:r>
      <w:r w:rsidR="0084256A">
        <w:rPr>
          <w:rtl/>
        </w:rPr>
        <w:t>–</w:t>
      </w:r>
      <w:r w:rsidRPr="00CF24E8">
        <w:rPr>
          <w:rtl/>
        </w:rPr>
        <w:t xml:space="preserve"> צעירי ישראל יודעים את זה ורוצים</w:t>
      </w:r>
      <w:r w:rsidR="0084256A">
        <w:rPr>
          <w:rtl/>
        </w:rPr>
        <w:t xml:space="preserve"> </w:t>
      </w:r>
      <w:r w:rsidRPr="00CF24E8">
        <w:rPr>
          <w:rtl/>
        </w:rPr>
        <w:t>לצאת אל נופי מדבר יהודה ולחוות את נופי הקדומים שלו.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בממשלה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יודעים</w:t>
      </w:r>
      <w:r w:rsidR="0084256A">
        <w:rPr>
          <w:rtl/>
        </w:rPr>
        <w:t xml:space="preserve"> </w:t>
      </w:r>
      <w:r w:rsidRPr="00CF24E8">
        <w:rPr>
          <w:rtl/>
        </w:rPr>
        <w:t>שזו ארץ אבותינו. בשבילם אלה הם שטחים חסרי חשיבות, וגם</w:t>
      </w:r>
      <w:r w:rsidR="0084256A">
        <w:rPr>
          <w:rtl/>
        </w:rPr>
        <w:t xml:space="preserve"> </w:t>
      </w:r>
      <w:r w:rsidRPr="00CF24E8">
        <w:rPr>
          <w:rtl/>
        </w:rPr>
        <w:t>היהודים</w:t>
      </w:r>
      <w:r w:rsidR="0084256A">
        <w:rPr>
          <w:rtl/>
        </w:rPr>
        <w:t xml:space="preserve"> </w:t>
      </w:r>
      <w:r w:rsidRPr="00CF24E8">
        <w:rPr>
          <w:rtl/>
        </w:rPr>
        <w:t>שנרצחו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שם </w:t>
      </w:r>
      <w:r w:rsidR="0084256A">
        <w:rPr>
          <w:rtl/>
        </w:rPr>
        <w:t>–</w:t>
      </w:r>
      <w:r w:rsidRPr="00CF24E8">
        <w:rPr>
          <w:rtl/>
        </w:rPr>
        <w:t xml:space="preserve"> אוהד בכרך ואורי שחור, השם ייקום דמם, הם חסרי חשיבות, וגם</w:t>
      </w:r>
      <w:r w:rsidR="0084256A">
        <w:rPr>
          <w:rtl/>
        </w:rPr>
        <w:t xml:space="preserve"> </w:t>
      </w:r>
      <w:r w:rsidRPr="00CF24E8">
        <w:rPr>
          <w:rtl/>
        </w:rPr>
        <w:t>ביטחון</w:t>
      </w:r>
      <w:r w:rsidR="0084256A">
        <w:rPr>
          <w:rtl/>
        </w:rPr>
        <w:t xml:space="preserve"> </w:t>
      </w:r>
      <w:r w:rsidRPr="00CF24E8">
        <w:rPr>
          <w:rtl/>
        </w:rPr>
        <w:t>היהודים</w:t>
      </w:r>
      <w:r w:rsidR="0084256A">
        <w:rPr>
          <w:rtl/>
        </w:rPr>
        <w:t xml:space="preserve"> </w:t>
      </w:r>
      <w:r w:rsidRPr="00CF24E8">
        <w:rPr>
          <w:rtl/>
        </w:rPr>
        <w:t>בארץ</w:t>
      </w:r>
      <w:r w:rsidR="0084256A">
        <w:rPr>
          <w:rtl/>
        </w:rPr>
        <w:t>-</w:t>
      </w:r>
      <w:r w:rsidRPr="00CF24E8">
        <w:rPr>
          <w:rtl/>
        </w:rPr>
        <w:t>ישראל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חסר</w:t>
      </w:r>
      <w:r w:rsidR="0084256A">
        <w:rPr>
          <w:rtl/>
        </w:rPr>
        <w:t xml:space="preserve"> </w:t>
      </w:r>
      <w:r w:rsidRPr="00CF24E8">
        <w:rPr>
          <w:rtl/>
        </w:rPr>
        <w:t>חשיבות.</w:t>
      </w:r>
      <w:r w:rsidR="0084256A">
        <w:rPr>
          <w:rtl/>
        </w:rPr>
        <w:t xml:space="preserve"> </w:t>
      </w:r>
      <w:r w:rsidRPr="00CF24E8">
        <w:rPr>
          <w:rtl/>
        </w:rPr>
        <w:t>מה שחשוב לממשלה הזאת זה להמשיך</w:t>
      </w:r>
      <w:r w:rsidR="0084256A">
        <w:rPr>
          <w:rtl/>
        </w:rPr>
        <w:t xml:space="preserve"> </w:t>
      </w:r>
      <w:r w:rsidRPr="00CF24E8">
        <w:rPr>
          <w:rtl/>
        </w:rPr>
        <w:t>במסירת מחוזות המולדת לידי האויב.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ממשלה</w:t>
      </w:r>
      <w:r w:rsidR="0084256A">
        <w:rPr>
          <w:rtl/>
        </w:rPr>
        <w:t xml:space="preserve"> </w:t>
      </w:r>
      <w:r w:rsidRPr="00CF24E8">
        <w:rPr>
          <w:rtl/>
        </w:rPr>
        <w:t>יהודית אמיתית צריכה היתה להיכנס כעת ליריחו, להטיל עליה מצור ולמצוא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הרוצחים.</w:t>
      </w:r>
      <w:r w:rsidR="0084256A">
        <w:rPr>
          <w:rtl/>
        </w:rPr>
        <w:t xml:space="preserve"> </w:t>
      </w:r>
      <w:r w:rsidRPr="00CF24E8">
        <w:rPr>
          <w:rtl/>
        </w:rPr>
        <w:t>ממשלה</w:t>
      </w:r>
      <w:r w:rsidR="0084256A">
        <w:rPr>
          <w:rtl/>
        </w:rPr>
        <w:t xml:space="preserve"> </w:t>
      </w:r>
      <w:r w:rsidRPr="00CF24E8">
        <w:rPr>
          <w:rtl/>
        </w:rPr>
        <w:t>אמיתית</w:t>
      </w:r>
      <w:r w:rsidR="0084256A">
        <w:rPr>
          <w:rtl/>
        </w:rPr>
        <w:t xml:space="preserve"> </w:t>
      </w:r>
      <w:r w:rsidRPr="00CF24E8">
        <w:rPr>
          <w:rtl/>
        </w:rPr>
        <w:t>היתה שולחת את ג'יבריל רג'וב ואנשיו אל מעבר לנהר.</w:t>
      </w:r>
      <w:r w:rsidR="0084256A">
        <w:rPr>
          <w:rtl/>
        </w:rPr>
        <w:t xml:space="preserve"> </w:t>
      </w:r>
      <w:r w:rsidRPr="00CF24E8">
        <w:rPr>
          <w:rtl/>
        </w:rPr>
        <w:t>ממשלה אמיתית היתה מפסיקה כעת את השיחות בזיכרון</w:t>
      </w:r>
      <w:r w:rsidR="0084256A">
        <w:rPr>
          <w:rtl/>
        </w:rPr>
        <w:t>-</w:t>
      </w:r>
      <w:r w:rsidRPr="00CF24E8">
        <w:rPr>
          <w:rtl/>
        </w:rPr>
        <w:t>יעקב ושולחת את ערפאת לתוניס.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נתאר</w:t>
      </w:r>
      <w:r w:rsidR="0084256A">
        <w:rPr>
          <w:rtl/>
        </w:rPr>
        <w:t xml:space="preserve"> </w:t>
      </w:r>
      <w:r w:rsidRPr="00CF24E8">
        <w:rPr>
          <w:rtl/>
        </w:rPr>
        <w:t>לעצמנו</w:t>
      </w:r>
      <w:r w:rsidR="0084256A">
        <w:rPr>
          <w:rtl/>
        </w:rPr>
        <w:t xml:space="preserve"> </w:t>
      </w:r>
      <w:r w:rsidRPr="00CF24E8">
        <w:rPr>
          <w:rtl/>
        </w:rPr>
        <w:t>מה יהיה מצב הביטחון של 140,000 המתיישבים היהודים ביש"ע כאשר</w:t>
      </w:r>
      <w:r w:rsidR="0084256A">
        <w:rPr>
          <w:rtl/>
        </w:rPr>
        <w:t xml:space="preserve"> </w:t>
      </w:r>
      <w:r w:rsidRPr="00CF24E8">
        <w:rPr>
          <w:rtl/>
        </w:rPr>
        <w:t>צה"ל</w:t>
      </w:r>
      <w:r w:rsidR="0084256A">
        <w:rPr>
          <w:rtl/>
        </w:rPr>
        <w:t xml:space="preserve"> </w:t>
      </w:r>
      <w:r w:rsidRPr="00CF24E8">
        <w:rPr>
          <w:rtl/>
        </w:rPr>
        <w:t>יצא</w:t>
      </w:r>
      <w:r w:rsidR="0084256A">
        <w:rPr>
          <w:rtl/>
        </w:rPr>
        <w:t xml:space="preserve"> </w:t>
      </w:r>
      <w:r w:rsidRPr="00CF24E8">
        <w:rPr>
          <w:rtl/>
        </w:rPr>
        <w:t>מהשטח.</w:t>
      </w:r>
      <w:r w:rsidR="0084256A">
        <w:rPr>
          <w:rtl/>
        </w:rPr>
        <w:t xml:space="preserve"> </w:t>
      </w:r>
      <w:r w:rsidRPr="00CF24E8">
        <w:rPr>
          <w:rtl/>
        </w:rPr>
        <w:t>האם הם לא יופקרו ל"ג'יהאדים" ול"חמאסים" ולרג'ובים? מה יקרה</w:t>
      </w:r>
      <w:r w:rsidR="0084256A">
        <w:rPr>
          <w:rtl/>
        </w:rPr>
        <w:t xml:space="preserve"> </w:t>
      </w:r>
      <w:r w:rsidRPr="00CF24E8">
        <w:rPr>
          <w:rtl/>
        </w:rPr>
        <w:t>לכל</w:t>
      </w:r>
      <w:r w:rsidR="0084256A">
        <w:rPr>
          <w:rtl/>
        </w:rPr>
        <w:t xml:space="preserve"> </w:t>
      </w:r>
      <w:r w:rsidRPr="00CF24E8">
        <w:rPr>
          <w:rtl/>
        </w:rPr>
        <w:t>היישובים שלנו לאורך הגבול החדש</w:t>
      </w:r>
      <w:r w:rsidR="0084256A">
        <w:rPr>
          <w:rtl/>
        </w:rPr>
        <w:t>-</w:t>
      </w:r>
      <w:r w:rsidRPr="00CF24E8">
        <w:rPr>
          <w:rtl/>
        </w:rPr>
        <w:t>הישן כאשר מהעבר השני תקומנה ערי מקלט חדשות</w:t>
      </w:r>
      <w:r w:rsidR="0084256A">
        <w:rPr>
          <w:rtl/>
        </w:rPr>
        <w:t xml:space="preserve"> </w:t>
      </w:r>
      <w:r w:rsidRPr="00CF24E8">
        <w:rPr>
          <w:rtl/>
        </w:rPr>
        <w:t>בשליטת ג'יבריל רג'וב?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הרצח המתועב בוואדי קלט חייב לפקוח את עיני הממשלה העיוורת. תודה, אדוני.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לחבר</w:t>
      </w:r>
      <w:r w:rsidR="0084256A">
        <w:rPr>
          <w:rtl/>
        </w:rPr>
        <w:t xml:space="preserve"> </w:t>
      </w:r>
      <w:r w:rsidRPr="00CF24E8">
        <w:rPr>
          <w:rtl/>
        </w:rPr>
        <w:t>הכנסת זאבי.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חבר הכנסת משה פלד, ואחריו </w:t>
      </w:r>
      <w:r w:rsidR="0084256A">
        <w:rPr>
          <w:rtl/>
        </w:rPr>
        <w:t>–</w:t>
      </w:r>
      <w:r w:rsidRPr="00CF24E8">
        <w:rPr>
          <w:rtl/>
        </w:rPr>
        <w:t xml:space="preserve"> חברת הכנסת גוז'נסקי.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כבוד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חברי הכנסת, לפני כמה שעות חזרתי מהלווייתו של אוהד בכרך,</w:t>
      </w:r>
      <w:r w:rsidR="0084256A">
        <w:rPr>
          <w:rtl/>
        </w:rPr>
        <w:t xml:space="preserve"> </w:t>
      </w:r>
      <w:r w:rsidRPr="00CF24E8">
        <w:rPr>
          <w:rtl/>
        </w:rPr>
        <w:t>זיכרונו</w:t>
      </w:r>
      <w:r w:rsidR="0084256A">
        <w:rPr>
          <w:rtl/>
        </w:rPr>
        <w:t xml:space="preserve"> </w:t>
      </w:r>
      <w:r w:rsidRPr="00CF24E8">
        <w:rPr>
          <w:rtl/>
        </w:rPr>
        <w:t>לברכה,</w:t>
      </w:r>
      <w:r w:rsidR="0084256A">
        <w:rPr>
          <w:rtl/>
        </w:rPr>
        <w:t xml:space="preserve"> </w:t>
      </w:r>
      <w:r w:rsidRPr="00CF24E8">
        <w:rPr>
          <w:rtl/>
        </w:rPr>
        <w:t>נער</w:t>
      </w:r>
      <w:r w:rsidR="0084256A">
        <w:rPr>
          <w:rtl/>
        </w:rPr>
        <w:t xml:space="preserve"> </w:t>
      </w:r>
      <w:r w:rsidRPr="00CF24E8">
        <w:rPr>
          <w:rtl/>
        </w:rPr>
        <w:t>צעיר,</w:t>
      </w:r>
      <w:r w:rsidR="0084256A">
        <w:rPr>
          <w:rtl/>
        </w:rPr>
        <w:t xml:space="preserve"> </w:t>
      </w:r>
      <w:r w:rsidRPr="00CF24E8">
        <w:rPr>
          <w:rtl/>
        </w:rPr>
        <w:t>שחונך</w:t>
      </w:r>
      <w:r w:rsidR="0084256A">
        <w:rPr>
          <w:rtl/>
        </w:rPr>
        <w:t xml:space="preserve"> </w:t>
      </w:r>
      <w:r w:rsidRPr="00CF24E8">
        <w:rPr>
          <w:rtl/>
        </w:rPr>
        <w:t>לאהבת הארץ ולאהבת עם ישראל. קשה להאמין כמה</w:t>
      </w:r>
      <w:r w:rsidR="0084256A">
        <w:rPr>
          <w:rtl/>
        </w:rPr>
        <w:t xml:space="preserve"> </w:t>
      </w:r>
      <w:r w:rsidRPr="00CF24E8">
        <w:rPr>
          <w:rtl/>
        </w:rPr>
        <w:t>איפוק</w:t>
      </w:r>
      <w:r w:rsidR="0084256A">
        <w:rPr>
          <w:rtl/>
        </w:rPr>
        <w:t xml:space="preserve"> </w:t>
      </w:r>
      <w:r w:rsidRPr="00CF24E8">
        <w:rPr>
          <w:rtl/>
        </w:rPr>
        <w:t>וכוח</w:t>
      </w:r>
      <w:r w:rsidR="0084256A">
        <w:rPr>
          <w:rtl/>
        </w:rPr>
        <w:t xml:space="preserve"> </w:t>
      </w:r>
      <w:r w:rsidRPr="00CF24E8">
        <w:rPr>
          <w:rtl/>
        </w:rPr>
        <w:t>סבל</w:t>
      </w:r>
      <w:r w:rsidR="0084256A">
        <w:rPr>
          <w:rtl/>
        </w:rPr>
        <w:t xml:space="preserve"> </w:t>
      </w:r>
      <w:r w:rsidRPr="00CF24E8">
        <w:rPr>
          <w:rtl/>
        </w:rPr>
        <w:t>מפנים</w:t>
      </w:r>
      <w:r w:rsidR="0084256A">
        <w:rPr>
          <w:rtl/>
        </w:rPr>
        <w:t xml:space="preserve"> </w:t>
      </w:r>
      <w:r w:rsidRPr="00CF24E8">
        <w:rPr>
          <w:rtl/>
        </w:rPr>
        <w:t>הציבור</w:t>
      </w:r>
      <w:r w:rsidR="0084256A">
        <w:rPr>
          <w:rtl/>
        </w:rPr>
        <w:t xml:space="preserve"> </w:t>
      </w:r>
      <w:r w:rsidRPr="00CF24E8">
        <w:rPr>
          <w:rtl/>
        </w:rPr>
        <w:t>הנפלא</w:t>
      </w:r>
      <w:r w:rsidR="0084256A">
        <w:rPr>
          <w:rtl/>
        </w:rPr>
        <w:t xml:space="preserve"> </w:t>
      </w:r>
      <w:r w:rsidRPr="00CF24E8">
        <w:rPr>
          <w:rtl/>
        </w:rPr>
        <w:t>הזה בעיקר במעמדים הקשים ביותר של קבורת</w:t>
      </w:r>
      <w:r w:rsidR="0084256A">
        <w:rPr>
          <w:rtl/>
        </w:rPr>
        <w:t xml:space="preserve"> </w:t>
      </w:r>
      <w:r w:rsidRPr="00CF24E8">
        <w:rPr>
          <w:rtl/>
        </w:rPr>
        <w:t>הבנים.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לאחר</w:t>
      </w:r>
      <w:r w:rsidR="0084256A">
        <w:rPr>
          <w:rtl/>
        </w:rPr>
        <w:t xml:space="preserve"> </w:t>
      </w:r>
      <w:r w:rsidRPr="00CF24E8">
        <w:rPr>
          <w:rtl/>
        </w:rPr>
        <w:t>ההלוויה</w:t>
      </w:r>
      <w:r w:rsidR="0084256A">
        <w:rPr>
          <w:rtl/>
        </w:rPr>
        <w:t xml:space="preserve"> </w:t>
      </w:r>
      <w:r w:rsidRPr="00CF24E8">
        <w:rPr>
          <w:rtl/>
        </w:rPr>
        <w:t>פנו</w:t>
      </w:r>
      <w:r w:rsidR="0084256A">
        <w:rPr>
          <w:rtl/>
        </w:rPr>
        <w:t xml:space="preserve"> </w:t>
      </w:r>
      <w:r w:rsidRPr="00CF24E8">
        <w:rPr>
          <w:rtl/>
        </w:rPr>
        <w:t>אלי</w:t>
      </w:r>
      <w:r w:rsidR="0084256A">
        <w:rPr>
          <w:rtl/>
        </w:rPr>
        <w:t xml:space="preserve"> </w:t>
      </w:r>
      <w:r w:rsidRPr="00CF24E8">
        <w:rPr>
          <w:rtl/>
        </w:rPr>
        <w:t>כמה</w:t>
      </w:r>
      <w:r w:rsidR="0084256A">
        <w:rPr>
          <w:rtl/>
        </w:rPr>
        <w:t xml:space="preserve"> </w:t>
      </w:r>
      <w:r w:rsidRPr="00CF24E8">
        <w:rPr>
          <w:rtl/>
        </w:rPr>
        <w:t>אנשים</w:t>
      </w:r>
      <w:r w:rsidR="0084256A">
        <w:rPr>
          <w:rtl/>
        </w:rPr>
        <w:t xml:space="preserve"> </w:t>
      </w:r>
      <w:r w:rsidRPr="00CF24E8">
        <w:rPr>
          <w:rtl/>
        </w:rPr>
        <w:t>וביקשו ממני: היה לנו לפה ושאל את ראש</w:t>
      </w:r>
      <w:r w:rsidR="0084256A">
        <w:rPr>
          <w:rtl/>
        </w:rPr>
        <w:t xml:space="preserve"> </w:t>
      </w:r>
      <w:r w:rsidRPr="00CF24E8">
        <w:rPr>
          <w:rtl/>
        </w:rPr>
        <w:t>הממשלה</w:t>
      </w:r>
      <w:r w:rsidR="0084256A">
        <w:rPr>
          <w:rtl/>
        </w:rPr>
        <w:t xml:space="preserve"> </w:t>
      </w:r>
      <w:r w:rsidRPr="00CF24E8">
        <w:rPr>
          <w:rtl/>
        </w:rPr>
        <w:t>כמה</w:t>
      </w:r>
      <w:r w:rsidR="0084256A">
        <w:rPr>
          <w:rtl/>
        </w:rPr>
        <w:t xml:space="preserve"> </w:t>
      </w:r>
      <w:r w:rsidRPr="00CF24E8">
        <w:rPr>
          <w:rtl/>
        </w:rPr>
        <w:t>שאלות.</w:t>
      </w:r>
      <w:r w:rsidR="0084256A">
        <w:rPr>
          <w:rtl/>
        </w:rPr>
        <w:t xml:space="preserve"> </w:t>
      </w:r>
      <w:r w:rsidRPr="00CF24E8">
        <w:rPr>
          <w:rtl/>
        </w:rPr>
        <w:t>האם אתה ראש הממשלה של העם כולו או רק של חציו, ואפילו פחות</w:t>
      </w:r>
      <w:r w:rsidR="0084256A">
        <w:rPr>
          <w:rtl/>
        </w:rPr>
        <w:t xml:space="preserve"> </w:t>
      </w:r>
      <w:r w:rsidRPr="00CF24E8">
        <w:rPr>
          <w:rtl/>
        </w:rPr>
        <w:t>מכך?</w:t>
      </w:r>
      <w:r w:rsidR="0084256A">
        <w:rPr>
          <w:rtl/>
        </w:rPr>
        <w:t xml:space="preserve"> </w:t>
      </w:r>
      <w:r w:rsidRPr="00CF24E8">
        <w:rPr>
          <w:rtl/>
        </w:rPr>
        <w:t>מתי</w:t>
      </w:r>
      <w:r w:rsidR="0084256A">
        <w:rPr>
          <w:rtl/>
        </w:rPr>
        <w:t xml:space="preserve"> </w:t>
      </w:r>
      <w:r w:rsidRPr="00CF24E8">
        <w:rPr>
          <w:rtl/>
        </w:rPr>
        <w:t>תתחיל</w:t>
      </w:r>
      <w:r w:rsidR="0084256A">
        <w:rPr>
          <w:rtl/>
        </w:rPr>
        <w:t xml:space="preserve"> </w:t>
      </w:r>
      <w:r w:rsidRPr="00CF24E8">
        <w:rPr>
          <w:rtl/>
        </w:rPr>
        <w:t>להתייחס</w:t>
      </w:r>
      <w:r w:rsidR="0084256A">
        <w:rPr>
          <w:rtl/>
        </w:rPr>
        <w:t xml:space="preserve"> </w:t>
      </w:r>
      <w:r w:rsidRPr="00CF24E8">
        <w:rPr>
          <w:rtl/>
        </w:rPr>
        <w:t>גם לעמך ולא רק לערפאת ולפלשתינים? שאלת השאלות היתה: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הממשלה,</w:t>
      </w:r>
      <w:r w:rsidR="0084256A">
        <w:rPr>
          <w:rtl/>
        </w:rPr>
        <w:t xml:space="preserve"> </w:t>
      </w:r>
      <w:r w:rsidRPr="00CF24E8">
        <w:rPr>
          <w:rtl/>
        </w:rPr>
        <w:t>עד</w:t>
      </w:r>
      <w:r w:rsidR="0084256A">
        <w:rPr>
          <w:rtl/>
        </w:rPr>
        <w:t xml:space="preserve"> </w:t>
      </w:r>
      <w:r w:rsidRPr="00CF24E8">
        <w:rPr>
          <w:rtl/>
        </w:rPr>
        <w:t>מתי? הרי מיום ליום אתם רואים במו</w:t>
      </w:r>
      <w:r w:rsidR="0084256A">
        <w:rPr>
          <w:rtl/>
        </w:rPr>
        <w:t>-</w:t>
      </w:r>
      <w:r w:rsidRPr="00CF24E8">
        <w:rPr>
          <w:rtl/>
        </w:rPr>
        <w:t>עיניכם כיצד כל בניין</w:t>
      </w:r>
      <w:r w:rsidR="0084256A">
        <w:rPr>
          <w:rtl/>
        </w:rPr>
        <w:t xml:space="preserve"> </w:t>
      </w:r>
      <w:r w:rsidRPr="00CF24E8">
        <w:rPr>
          <w:rtl/>
        </w:rPr>
        <w:t>הקלפים,</w:t>
      </w:r>
      <w:r w:rsidR="0084256A">
        <w:rPr>
          <w:rtl/>
        </w:rPr>
        <w:t xml:space="preserve"> </w:t>
      </w:r>
      <w:r w:rsidRPr="00CF24E8">
        <w:rPr>
          <w:rtl/>
        </w:rPr>
        <w:t>הקרוי</w:t>
      </w:r>
      <w:r w:rsidR="0084256A">
        <w:rPr>
          <w:rtl/>
        </w:rPr>
        <w:t xml:space="preserve"> </w:t>
      </w:r>
      <w:r w:rsidRPr="00CF24E8">
        <w:rPr>
          <w:rtl/>
        </w:rPr>
        <w:t>הסכם</w:t>
      </w:r>
      <w:r w:rsidR="0084256A">
        <w:rPr>
          <w:rtl/>
        </w:rPr>
        <w:t xml:space="preserve"> </w:t>
      </w:r>
      <w:r w:rsidRPr="00CF24E8">
        <w:rPr>
          <w:rtl/>
        </w:rPr>
        <w:t>השלום,</w:t>
      </w:r>
      <w:r w:rsidR="0084256A">
        <w:rPr>
          <w:rtl/>
        </w:rPr>
        <w:t xml:space="preserve"> </w:t>
      </w:r>
      <w:r w:rsidRPr="00CF24E8">
        <w:rPr>
          <w:rtl/>
        </w:rPr>
        <w:t>הולך</w:t>
      </w:r>
      <w:r w:rsidR="0084256A">
        <w:rPr>
          <w:rtl/>
        </w:rPr>
        <w:t xml:space="preserve"> </w:t>
      </w:r>
      <w:r w:rsidRPr="00CF24E8">
        <w:rPr>
          <w:rtl/>
        </w:rPr>
        <w:t>ומתמוטט.</w:t>
      </w:r>
      <w:r w:rsidR="0084256A">
        <w:rPr>
          <w:rtl/>
        </w:rPr>
        <w:t xml:space="preserve"> </w:t>
      </w:r>
      <w:r w:rsidRPr="00CF24E8">
        <w:rPr>
          <w:rtl/>
        </w:rPr>
        <w:t>התפרקות</w:t>
      </w:r>
      <w:r w:rsidR="0084256A">
        <w:rPr>
          <w:rtl/>
        </w:rPr>
        <w:t xml:space="preserve"> </w:t>
      </w:r>
      <w:r w:rsidRPr="00CF24E8">
        <w:rPr>
          <w:rtl/>
        </w:rPr>
        <w:t>מערכים,</w:t>
      </w:r>
      <w:r w:rsidR="0084256A">
        <w:rPr>
          <w:rtl/>
        </w:rPr>
        <w:t xml:space="preserve"> </w:t>
      </w:r>
      <w:r w:rsidRPr="00CF24E8">
        <w:rPr>
          <w:rtl/>
        </w:rPr>
        <w:t>מסירת</w:t>
      </w:r>
      <w:r w:rsidR="0084256A">
        <w:rPr>
          <w:rtl/>
        </w:rPr>
        <w:t xml:space="preserve"> </w:t>
      </w:r>
      <w:r w:rsidRPr="00CF24E8">
        <w:rPr>
          <w:rtl/>
        </w:rPr>
        <w:t>נכסים</w:t>
      </w:r>
      <w:r w:rsidR="0084256A">
        <w:rPr>
          <w:rtl/>
        </w:rPr>
        <w:t xml:space="preserve"> </w:t>
      </w:r>
      <w:r w:rsidRPr="00CF24E8">
        <w:rPr>
          <w:rtl/>
        </w:rPr>
        <w:t>ביטחוניים,</w:t>
      </w:r>
      <w:r w:rsidR="0084256A">
        <w:rPr>
          <w:rtl/>
        </w:rPr>
        <w:t xml:space="preserve"> </w:t>
      </w:r>
      <w:r w:rsidRPr="00CF24E8">
        <w:rPr>
          <w:rtl/>
        </w:rPr>
        <w:t>קיומיים,</w:t>
      </w:r>
      <w:r w:rsidR="0084256A">
        <w:rPr>
          <w:rtl/>
        </w:rPr>
        <w:t xml:space="preserve"> </w:t>
      </w:r>
      <w:r w:rsidRPr="00CF24E8">
        <w:rPr>
          <w:rtl/>
        </w:rPr>
        <w:t>הגעתם</w:t>
      </w:r>
      <w:r w:rsidR="0084256A">
        <w:rPr>
          <w:rtl/>
        </w:rPr>
        <w:t xml:space="preserve"> </w:t>
      </w:r>
      <w:r w:rsidRPr="00CF24E8">
        <w:rPr>
          <w:rtl/>
        </w:rPr>
        <w:t>של הפלשתינים עד קבר רחל, מחר זה כבר יהיה עד הכותל</w:t>
      </w:r>
      <w:r w:rsidR="0084256A">
        <w:rPr>
          <w:rtl/>
        </w:rPr>
        <w:t xml:space="preserve"> </w:t>
      </w:r>
      <w:r w:rsidRPr="00CF24E8">
        <w:rPr>
          <w:rtl/>
        </w:rPr>
        <w:t>המערבי,</w:t>
      </w:r>
      <w:r w:rsidR="0084256A">
        <w:rPr>
          <w:rtl/>
        </w:rPr>
        <w:t xml:space="preserve"> </w:t>
      </w:r>
      <w:r w:rsidRPr="00CF24E8">
        <w:rPr>
          <w:rtl/>
        </w:rPr>
        <w:t>המקומות</w:t>
      </w:r>
      <w:r w:rsidR="0084256A">
        <w:rPr>
          <w:rtl/>
        </w:rPr>
        <w:t xml:space="preserve"> </w:t>
      </w:r>
      <w:r w:rsidRPr="00CF24E8">
        <w:rPr>
          <w:rtl/>
        </w:rPr>
        <w:t>המקודשים</w:t>
      </w:r>
      <w:r w:rsidR="0084256A">
        <w:rPr>
          <w:rtl/>
        </w:rPr>
        <w:t xml:space="preserve"> </w:t>
      </w:r>
      <w:r w:rsidRPr="00CF24E8">
        <w:rPr>
          <w:rtl/>
        </w:rPr>
        <w:t>ביותר לעם ישראל, שגם אותם אתם הולכים למסור, וכל זה</w:t>
      </w:r>
      <w:r w:rsidR="0084256A">
        <w:rPr>
          <w:rtl/>
        </w:rPr>
        <w:t xml:space="preserve"> </w:t>
      </w:r>
      <w:r w:rsidRPr="00CF24E8">
        <w:rPr>
          <w:rtl/>
        </w:rPr>
        <w:t>בשם הסכם השלום האומלל שעליו אתם חתומים.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כמה</w:t>
      </w:r>
      <w:r w:rsidR="0084256A">
        <w:rPr>
          <w:rtl/>
        </w:rPr>
        <w:t xml:space="preserve"> </w:t>
      </w:r>
      <w:r w:rsidRPr="00CF24E8">
        <w:rPr>
          <w:rtl/>
        </w:rPr>
        <w:t>קורבנות</w:t>
      </w:r>
      <w:r w:rsidR="0084256A">
        <w:rPr>
          <w:rtl/>
        </w:rPr>
        <w:t xml:space="preserve"> </w:t>
      </w:r>
      <w:r w:rsidRPr="00CF24E8">
        <w:rPr>
          <w:rtl/>
        </w:rPr>
        <w:t>עוד</w:t>
      </w:r>
      <w:r w:rsidR="0084256A">
        <w:rPr>
          <w:rtl/>
        </w:rPr>
        <w:t xml:space="preserve"> </w:t>
      </w:r>
      <w:r w:rsidRPr="00CF24E8">
        <w:rPr>
          <w:rtl/>
        </w:rPr>
        <w:t>נצטרך</w:t>
      </w:r>
      <w:r w:rsidR="0084256A">
        <w:rPr>
          <w:rtl/>
        </w:rPr>
        <w:t xml:space="preserve"> </w:t>
      </w:r>
      <w:r w:rsidRPr="00CF24E8">
        <w:rPr>
          <w:rtl/>
        </w:rPr>
        <w:t>להקריב</w:t>
      </w:r>
      <w:r w:rsidR="0084256A">
        <w:rPr>
          <w:rtl/>
        </w:rPr>
        <w:t xml:space="preserve"> </w:t>
      </w:r>
      <w:r w:rsidRPr="00CF24E8">
        <w:rPr>
          <w:rtl/>
        </w:rPr>
        <w:t>על מזבח השלום המדומה הזה? עד מתי תמשיכו</w:t>
      </w:r>
      <w:r w:rsidR="0084256A">
        <w:rPr>
          <w:rtl/>
        </w:rPr>
        <w:t xml:space="preserve"> </w:t>
      </w:r>
      <w:r w:rsidRPr="00CF24E8">
        <w:rPr>
          <w:rtl/>
        </w:rPr>
        <w:t>לשקר</w:t>
      </w:r>
      <w:r w:rsidR="0084256A">
        <w:rPr>
          <w:rtl/>
        </w:rPr>
        <w:t xml:space="preserve"> </w:t>
      </w:r>
      <w:r w:rsidRPr="00CF24E8">
        <w:rPr>
          <w:rtl/>
        </w:rPr>
        <w:t>לעם ולהציג מספרים של ירידה בטרור? הרי אתם יודעים שכל השקט הזה הינו תוצאה</w:t>
      </w:r>
      <w:r w:rsidR="0084256A">
        <w:rPr>
          <w:rtl/>
        </w:rPr>
        <w:t xml:space="preserve"> </w:t>
      </w:r>
      <w:r w:rsidRPr="00CF24E8">
        <w:rPr>
          <w:rtl/>
        </w:rPr>
        <w:t>של הסכמים זמניים בין אש"ף ל"חמאס", ואתם גם יודעים שזהו השקט שלפני הסערה.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ועוד</w:t>
      </w:r>
      <w:r w:rsidR="0084256A">
        <w:rPr>
          <w:rtl/>
        </w:rPr>
        <w:t xml:space="preserve"> </w:t>
      </w:r>
      <w:r w:rsidRPr="00CF24E8">
        <w:rPr>
          <w:rtl/>
        </w:rPr>
        <w:t>ברצוני</w:t>
      </w:r>
      <w:r w:rsidR="0084256A">
        <w:rPr>
          <w:rtl/>
        </w:rPr>
        <w:t xml:space="preserve"> </w:t>
      </w:r>
      <w:r w:rsidRPr="00CF24E8">
        <w:rPr>
          <w:rtl/>
        </w:rPr>
        <w:t>לשאול, מדוע אלפי צעירים ישראלים, שנקראים תרמילאים, מסתובבים</w:t>
      </w:r>
      <w:r w:rsidR="0084256A">
        <w:rPr>
          <w:rtl/>
        </w:rPr>
        <w:t xml:space="preserve"> </w:t>
      </w:r>
      <w:r w:rsidRPr="00CF24E8">
        <w:rPr>
          <w:rtl/>
        </w:rPr>
        <w:t>בכל</w:t>
      </w:r>
      <w:r w:rsidR="0084256A">
        <w:rPr>
          <w:rtl/>
        </w:rPr>
        <w:t xml:space="preserve"> </w:t>
      </w:r>
      <w:r w:rsidRPr="00CF24E8">
        <w:rPr>
          <w:rtl/>
        </w:rPr>
        <w:t>הקניונים</w:t>
      </w:r>
      <w:r w:rsidR="0084256A">
        <w:rPr>
          <w:rtl/>
        </w:rPr>
        <w:t xml:space="preserve"> </w:t>
      </w:r>
      <w:r w:rsidRPr="00CF24E8">
        <w:rPr>
          <w:rtl/>
        </w:rPr>
        <w:t>בעולם,</w:t>
      </w:r>
      <w:r w:rsidR="0084256A">
        <w:rPr>
          <w:rtl/>
        </w:rPr>
        <w:t xml:space="preserve"> </w:t>
      </w:r>
      <w:r w:rsidRPr="00CF24E8">
        <w:rPr>
          <w:rtl/>
        </w:rPr>
        <w:t>מאמריקה</w:t>
      </w:r>
      <w:r w:rsidR="0084256A">
        <w:rPr>
          <w:rtl/>
        </w:rPr>
        <w:t xml:space="preserve"> </w:t>
      </w:r>
      <w:r w:rsidRPr="00CF24E8">
        <w:rPr>
          <w:rtl/>
        </w:rPr>
        <w:t>עד אסיה, מאירופה עד אפריקה, ורק בקניון היפה של</w:t>
      </w:r>
      <w:r w:rsidR="0084256A">
        <w:rPr>
          <w:rtl/>
        </w:rPr>
        <w:t xml:space="preserve"> </w:t>
      </w:r>
      <w:r w:rsidRPr="00CF24E8">
        <w:rPr>
          <w:rtl/>
        </w:rPr>
        <w:t>ואדי</w:t>
      </w:r>
      <w:r w:rsidR="0084256A">
        <w:rPr>
          <w:rtl/>
        </w:rPr>
        <w:t xml:space="preserve"> </w:t>
      </w:r>
      <w:r w:rsidRPr="00CF24E8">
        <w:rPr>
          <w:rtl/>
        </w:rPr>
        <w:t>קלט,</w:t>
      </w:r>
      <w:r w:rsidR="0084256A">
        <w:rPr>
          <w:rtl/>
        </w:rPr>
        <w:t xml:space="preserve"> </w:t>
      </w:r>
      <w:r w:rsidRPr="00CF24E8">
        <w:rPr>
          <w:rtl/>
        </w:rPr>
        <w:t>שנמצא</w:t>
      </w:r>
      <w:r w:rsidR="0084256A">
        <w:rPr>
          <w:rtl/>
        </w:rPr>
        <w:t xml:space="preserve"> </w:t>
      </w:r>
      <w:r w:rsidRPr="00CF24E8">
        <w:rPr>
          <w:rtl/>
        </w:rPr>
        <w:t>עשר</w:t>
      </w:r>
      <w:r w:rsidR="0084256A">
        <w:rPr>
          <w:rtl/>
        </w:rPr>
        <w:t xml:space="preserve"> </w:t>
      </w:r>
      <w:r w:rsidRPr="00CF24E8">
        <w:rPr>
          <w:rtl/>
        </w:rPr>
        <w:t>דקות</w:t>
      </w:r>
      <w:r w:rsidR="0084256A">
        <w:rPr>
          <w:rtl/>
        </w:rPr>
        <w:t xml:space="preserve"> </w:t>
      </w:r>
      <w:r w:rsidRPr="00CF24E8">
        <w:rPr>
          <w:rtl/>
        </w:rPr>
        <w:t>נסיעה מירושלים, בירת מדינת ישראל, הם אינם יכולים</w:t>
      </w:r>
      <w:r w:rsidR="0084256A">
        <w:rPr>
          <w:rtl/>
        </w:rPr>
        <w:t xml:space="preserve"> </w:t>
      </w:r>
      <w:r w:rsidRPr="00CF24E8">
        <w:rPr>
          <w:rtl/>
        </w:rPr>
        <w:t>לטייל ולהתבשם מיופיה של הארץ בחופשיות ובבטחה?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תובע</w:t>
      </w:r>
      <w:r w:rsidR="0084256A">
        <w:rPr>
          <w:rtl/>
        </w:rPr>
        <w:t xml:space="preserve"> </w:t>
      </w:r>
      <w:r w:rsidRPr="00CF24E8">
        <w:rPr>
          <w:rtl/>
        </w:rPr>
        <w:t>בצורה</w:t>
      </w:r>
      <w:r w:rsidR="0084256A">
        <w:rPr>
          <w:rtl/>
        </w:rPr>
        <w:t xml:space="preserve"> </w:t>
      </w:r>
      <w:r w:rsidRPr="00CF24E8">
        <w:rPr>
          <w:rtl/>
        </w:rPr>
        <w:t>התקיפה</w:t>
      </w:r>
      <w:r w:rsidR="0084256A">
        <w:rPr>
          <w:rtl/>
        </w:rPr>
        <w:t xml:space="preserve"> </w:t>
      </w:r>
      <w:r w:rsidRPr="00CF24E8">
        <w:rPr>
          <w:rtl/>
        </w:rPr>
        <w:t>ביותר</w:t>
      </w:r>
      <w:r w:rsidR="0084256A">
        <w:rPr>
          <w:rtl/>
        </w:rPr>
        <w:t xml:space="preserve"> </w:t>
      </w:r>
      <w:r w:rsidRPr="00CF24E8">
        <w:rPr>
          <w:rtl/>
        </w:rPr>
        <w:t>הפסקת</w:t>
      </w:r>
      <w:r w:rsidR="0084256A">
        <w:rPr>
          <w:rtl/>
        </w:rPr>
        <w:t xml:space="preserve"> </w:t>
      </w:r>
      <w:r w:rsidRPr="00CF24E8">
        <w:rPr>
          <w:rtl/>
        </w:rPr>
        <w:t>השיחות בזיכרון</w:t>
      </w:r>
      <w:r w:rsidR="0084256A">
        <w:rPr>
          <w:rtl/>
        </w:rPr>
        <w:t>-</w:t>
      </w:r>
      <w:r w:rsidRPr="00CF24E8">
        <w:rPr>
          <w:rtl/>
        </w:rPr>
        <w:t>יעקב לאלתר, עד אשר</w:t>
      </w:r>
      <w:r w:rsidR="0084256A">
        <w:rPr>
          <w:rtl/>
        </w:rPr>
        <w:t xml:space="preserve"> </w:t>
      </w:r>
      <w:r w:rsidRPr="00CF24E8">
        <w:rPr>
          <w:rtl/>
        </w:rPr>
        <w:t>יוסגרו</w:t>
      </w:r>
      <w:r w:rsidR="0084256A">
        <w:rPr>
          <w:rtl/>
        </w:rPr>
        <w:t xml:space="preserve"> </w:t>
      </w:r>
      <w:r w:rsidRPr="00CF24E8">
        <w:rPr>
          <w:rtl/>
        </w:rPr>
        <w:t>הרוצחים</w:t>
      </w:r>
      <w:r w:rsidR="0084256A">
        <w:rPr>
          <w:rtl/>
        </w:rPr>
        <w:t xml:space="preserve"> </w:t>
      </w:r>
      <w:r w:rsidRPr="00CF24E8">
        <w:rPr>
          <w:rtl/>
        </w:rPr>
        <w:t>מיריחו.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יהיה</w:t>
      </w:r>
      <w:r w:rsidR="0084256A">
        <w:rPr>
          <w:rtl/>
        </w:rPr>
        <w:t xml:space="preserve"> </w:t>
      </w:r>
      <w:r w:rsidRPr="00CF24E8">
        <w:rPr>
          <w:rtl/>
        </w:rPr>
        <w:t>מבחנו של ערפאת, מבחנה של הרשות הפלשתינית,</w:t>
      </w:r>
      <w:r w:rsidR="0084256A">
        <w:rPr>
          <w:rtl/>
        </w:rPr>
        <w:t xml:space="preserve"> </w:t>
      </w:r>
      <w:r w:rsidRPr="00CF24E8">
        <w:rPr>
          <w:rtl/>
        </w:rPr>
        <w:t>מבחנו של הסכם אוסלו כולו.</w:t>
      </w:r>
      <w:r w:rsidR="0084256A">
        <w:rPr>
          <w:rtl/>
        </w:rPr>
        <w:t xml:space="preserve"> </w:t>
      </w:r>
      <w:r w:rsidRPr="00CF24E8">
        <w:rPr>
          <w:rtl/>
        </w:rPr>
        <w:t>אני תובע להפסיק לאלתר את הריטואל המביש והמגוחך הזה,</w:t>
      </w:r>
      <w:r w:rsidR="0084256A">
        <w:rPr>
          <w:rtl/>
        </w:rPr>
        <w:t xml:space="preserve"> </w:t>
      </w:r>
      <w:r w:rsidRPr="00CF24E8">
        <w:rPr>
          <w:rtl/>
        </w:rPr>
        <w:t>המתנהל</w:t>
      </w:r>
      <w:r w:rsidR="0084256A">
        <w:rPr>
          <w:rtl/>
        </w:rPr>
        <w:t xml:space="preserve"> </w:t>
      </w:r>
      <w:r w:rsidRPr="00CF24E8">
        <w:rPr>
          <w:rtl/>
        </w:rPr>
        <w:t>בזיכרון</w:t>
      </w:r>
      <w:r w:rsidR="0084256A">
        <w:rPr>
          <w:rtl/>
        </w:rPr>
        <w:t>-</w:t>
      </w:r>
      <w:r w:rsidRPr="00CF24E8">
        <w:rPr>
          <w:rtl/>
        </w:rPr>
        <w:t>יעקב,</w:t>
      </w:r>
      <w:r w:rsidR="0084256A">
        <w:rPr>
          <w:rtl/>
        </w:rPr>
        <w:t xml:space="preserve"> </w:t>
      </w:r>
      <w:r w:rsidRPr="00CF24E8">
        <w:rPr>
          <w:rtl/>
        </w:rPr>
        <w:t>דווקא</w:t>
      </w:r>
      <w:r w:rsidR="0084256A">
        <w:rPr>
          <w:rtl/>
        </w:rPr>
        <w:t xml:space="preserve"> </w:t>
      </w:r>
      <w:r w:rsidRPr="00CF24E8">
        <w:rPr>
          <w:rtl/>
        </w:rPr>
        <w:t>במקום</w:t>
      </w:r>
      <w:r w:rsidR="0084256A">
        <w:rPr>
          <w:rtl/>
        </w:rPr>
        <w:t xml:space="preserve"> </w:t>
      </w:r>
      <w:r w:rsidRPr="00CF24E8">
        <w:rPr>
          <w:rtl/>
        </w:rPr>
        <w:t>מושבם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גיבורי</w:t>
      </w:r>
      <w:r w:rsidR="0084256A">
        <w:rPr>
          <w:rtl/>
        </w:rPr>
        <w:t xml:space="preserve"> </w:t>
      </w:r>
      <w:r w:rsidRPr="00CF24E8">
        <w:rPr>
          <w:rtl/>
        </w:rPr>
        <w:t>ניל"י,</w:t>
      </w:r>
      <w:r w:rsidR="0084256A">
        <w:rPr>
          <w:rtl/>
        </w:rPr>
        <w:t xml:space="preserve"> </w:t>
      </w:r>
      <w:r w:rsidRPr="00CF24E8">
        <w:rPr>
          <w:rtl/>
        </w:rPr>
        <w:t>שנאבקו לכיבושה</w:t>
      </w:r>
      <w:r w:rsidR="0084256A">
        <w:rPr>
          <w:rtl/>
        </w:rPr>
        <w:t xml:space="preserve"> </w:t>
      </w:r>
      <w:r w:rsidRPr="00CF24E8">
        <w:rPr>
          <w:rtl/>
        </w:rPr>
        <w:t>ולשחרורה של ארץ</w:t>
      </w:r>
      <w:r w:rsidR="0084256A">
        <w:rPr>
          <w:rtl/>
        </w:rPr>
        <w:t>-</w:t>
      </w:r>
      <w:r w:rsidRPr="00CF24E8">
        <w:rPr>
          <w:rtl/>
        </w:rPr>
        <w:t>ישראל.</w:t>
      </w:r>
      <w:r w:rsidR="0084256A">
        <w:rPr>
          <w:rtl/>
        </w:rPr>
        <w:t xml:space="preserve"> </w:t>
      </w:r>
      <w:r w:rsidRPr="00CF24E8">
        <w:rPr>
          <w:rtl/>
        </w:rPr>
        <w:t>אגב, אני בטוח כי נוכח הריטואל המביש הזה מתהפכים גיבורי</w:t>
      </w:r>
      <w:r w:rsidR="0084256A">
        <w:rPr>
          <w:rtl/>
        </w:rPr>
        <w:t xml:space="preserve"> </w:t>
      </w:r>
      <w:r w:rsidRPr="00CF24E8">
        <w:rPr>
          <w:rtl/>
        </w:rPr>
        <w:t>ניל"י בקבריהם.</w:t>
      </w:r>
      <w:r w:rsidR="0084256A">
        <w:rPr>
          <w:rtl/>
        </w:rPr>
        <w:t xml:space="preserve"> </w:t>
      </w:r>
      <w:r w:rsidRPr="00CF24E8">
        <w:rPr>
          <w:rtl/>
        </w:rPr>
        <w:t>אני כבר מסיים.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תובע</w:t>
      </w:r>
      <w:r w:rsidR="0084256A">
        <w:rPr>
          <w:rtl/>
        </w:rPr>
        <w:t xml:space="preserve"> </w:t>
      </w:r>
      <w:r w:rsidRPr="00CF24E8">
        <w:rPr>
          <w:rtl/>
        </w:rPr>
        <w:t>לעצור את ריצת האמוק של ממשלת ישראל, לעצור ולחשוב, לעצור ולבחון</w:t>
      </w:r>
      <w:r w:rsidR="0084256A">
        <w:rPr>
          <w:rtl/>
        </w:rPr>
        <w:t xml:space="preserve"> </w:t>
      </w:r>
      <w:r w:rsidRPr="00CF24E8">
        <w:rPr>
          <w:rtl/>
        </w:rPr>
        <w:t>מחדש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העקרונות</w:t>
      </w:r>
      <w:r w:rsidR="0084256A">
        <w:rPr>
          <w:rtl/>
        </w:rPr>
        <w:t xml:space="preserve"> </w:t>
      </w:r>
      <w:r w:rsidRPr="00CF24E8">
        <w:rPr>
          <w:rtl/>
        </w:rPr>
        <w:t>המדיניים המונחים בבסיסו של הסכם אוסלו. הריצה הזאת וההסכמים</w:t>
      </w:r>
      <w:r w:rsidR="0084256A">
        <w:rPr>
          <w:rtl/>
        </w:rPr>
        <w:t xml:space="preserve"> </w:t>
      </w:r>
      <w:r w:rsidRPr="00CF24E8">
        <w:rPr>
          <w:rtl/>
        </w:rPr>
        <w:t>הנחתמים</w:t>
      </w:r>
      <w:r w:rsidR="0084256A">
        <w:rPr>
          <w:rtl/>
        </w:rPr>
        <w:t xml:space="preserve"> </w:t>
      </w:r>
      <w:r w:rsidRPr="00CF24E8">
        <w:rPr>
          <w:rtl/>
        </w:rPr>
        <w:t>שם</w:t>
      </w:r>
      <w:r w:rsidR="0084256A">
        <w:rPr>
          <w:rtl/>
        </w:rPr>
        <w:t xml:space="preserve"> </w:t>
      </w:r>
      <w:r w:rsidRPr="00CF24E8">
        <w:rPr>
          <w:rtl/>
        </w:rPr>
        <w:t>בזיכרון</w:t>
      </w:r>
      <w:r w:rsidR="0084256A">
        <w:rPr>
          <w:rtl/>
        </w:rPr>
        <w:t>-</w:t>
      </w:r>
      <w:r w:rsidRPr="00CF24E8">
        <w:rPr>
          <w:rtl/>
        </w:rPr>
        <w:t>יעקב</w:t>
      </w:r>
      <w:r w:rsidR="0084256A">
        <w:rPr>
          <w:rtl/>
        </w:rPr>
        <w:t xml:space="preserve"> </w:t>
      </w:r>
      <w:r w:rsidRPr="00CF24E8">
        <w:rPr>
          <w:rtl/>
        </w:rPr>
        <w:t>יגרמו</w:t>
      </w:r>
      <w:r w:rsidR="0084256A">
        <w:rPr>
          <w:rtl/>
        </w:rPr>
        <w:t xml:space="preserve"> </w:t>
      </w:r>
      <w:r w:rsidRPr="00CF24E8">
        <w:rPr>
          <w:rtl/>
        </w:rPr>
        <w:t>לקרע</w:t>
      </w:r>
      <w:r w:rsidR="0084256A">
        <w:rPr>
          <w:rtl/>
        </w:rPr>
        <w:t xml:space="preserve"> </w:t>
      </w:r>
      <w:r w:rsidRPr="00CF24E8">
        <w:rPr>
          <w:rtl/>
        </w:rPr>
        <w:t>איום ונורא בעם ולהתרסקות שכולנו מפחדים</w:t>
      </w:r>
      <w:r w:rsidR="0084256A">
        <w:rPr>
          <w:rtl/>
        </w:rPr>
        <w:t xml:space="preserve"> </w:t>
      </w:r>
      <w:r w:rsidRPr="00CF24E8">
        <w:rPr>
          <w:rtl/>
        </w:rPr>
        <w:t>וחוששים ממנה. 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לחבר הכנסת משה פלד.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חברת הכנסת תמר גוז'נסקי, ואחריה </w:t>
      </w:r>
      <w:r w:rsidR="0084256A">
        <w:rPr>
          <w:rtl/>
        </w:rPr>
        <w:t>–</w:t>
      </w:r>
      <w:r w:rsidRPr="00CF24E8">
        <w:rPr>
          <w:rtl/>
        </w:rPr>
        <w:t xml:space="preserve"> חבר הכנסת משה</w:t>
      </w:r>
      <w:r w:rsidR="0084256A">
        <w:rPr>
          <w:rtl/>
        </w:rPr>
        <w:t xml:space="preserve"> </w:t>
      </w:r>
      <w:r w:rsidRPr="00CF24E8">
        <w:rPr>
          <w:rtl/>
        </w:rPr>
        <w:t>גפני.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 כנסת נכבדה, יום קשה, רווי טרגדיות נוראות היה לנו אתמול,</w:t>
      </w:r>
      <w:r w:rsidR="0084256A">
        <w:rPr>
          <w:rtl/>
        </w:rPr>
        <w:t xml:space="preserve"> </w:t>
      </w:r>
      <w:r w:rsidRPr="00CF24E8">
        <w:rPr>
          <w:rtl/>
        </w:rPr>
        <w:t>ואחת</w:t>
      </w:r>
      <w:r w:rsidR="0084256A">
        <w:rPr>
          <w:rtl/>
        </w:rPr>
        <w:t xml:space="preserve"> </w:t>
      </w:r>
      <w:r w:rsidRPr="00CF24E8">
        <w:rPr>
          <w:rtl/>
        </w:rPr>
        <w:t>מהן</w:t>
      </w:r>
      <w:r w:rsidR="0084256A">
        <w:rPr>
          <w:rtl/>
        </w:rPr>
        <w:t xml:space="preserve"> – </w:t>
      </w:r>
      <w:r w:rsidRPr="00CF24E8">
        <w:rPr>
          <w:rtl/>
        </w:rPr>
        <w:t>הרצח האכזרי של שני הצעירים בני ה</w:t>
      </w:r>
      <w:r w:rsidR="0084256A">
        <w:rPr>
          <w:rtl/>
        </w:rPr>
        <w:t>-</w:t>
      </w:r>
      <w:r w:rsidRPr="00CF24E8">
        <w:rPr>
          <w:rtl/>
        </w:rPr>
        <w:t>19, אורי שחור ואוהד בכרך, שיצאו</w:t>
      </w:r>
      <w:r w:rsidR="0084256A">
        <w:rPr>
          <w:rtl/>
        </w:rPr>
        <w:t xml:space="preserve"> </w:t>
      </w:r>
      <w:r w:rsidRPr="00CF24E8">
        <w:rPr>
          <w:rtl/>
        </w:rPr>
        <w:t>לטייל</w:t>
      </w:r>
      <w:r w:rsidR="0084256A">
        <w:rPr>
          <w:rtl/>
        </w:rPr>
        <w:t xml:space="preserve"> </w:t>
      </w:r>
      <w:r w:rsidRPr="00CF24E8">
        <w:rPr>
          <w:rtl/>
        </w:rPr>
        <w:t>ולא</w:t>
      </w:r>
      <w:r w:rsidR="0084256A">
        <w:rPr>
          <w:rtl/>
        </w:rPr>
        <w:t xml:space="preserve"> </w:t>
      </w:r>
      <w:r w:rsidRPr="00CF24E8">
        <w:rPr>
          <w:rtl/>
        </w:rPr>
        <w:t>שבו.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 להביע את כאבי ואת השתתפותי בכאבן העמוק של המשפחות</w:t>
      </w:r>
      <w:r w:rsidR="0084256A">
        <w:rPr>
          <w:rtl/>
        </w:rPr>
        <w:t xml:space="preserve"> </w:t>
      </w:r>
      <w:r w:rsidRPr="00CF24E8">
        <w:rPr>
          <w:rtl/>
        </w:rPr>
        <w:t>ולקוות, לקוות מאוד שלא יהיו עוד קורבנות בעימות שעדיין נמשך בין שני העמים.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רבותי</w:t>
      </w:r>
      <w:r w:rsidR="0084256A">
        <w:rPr>
          <w:rtl/>
        </w:rPr>
        <w:t xml:space="preserve"> </w:t>
      </w:r>
      <w:r w:rsidRPr="00CF24E8">
        <w:rPr>
          <w:rtl/>
        </w:rPr>
        <w:t>חברי הכנסת, כל אחד מאתנו מסיק את המסקנות בהתאם לדרכו, לדרך שבה הוא</w:t>
      </w:r>
      <w:r w:rsidR="0084256A">
        <w:rPr>
          <w:rtl/>
        </w:rPr>
        <w:t xml:space="preserve"> </w:t>
      </w:r>
      <w:r w:rsidRPr="00CF24E8">
        <w:rPr>
          <w:rtl/>
        </w:rPr>
        <w:t>מנתח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האירועים.</w:t>
      </w:r>
      <w:r w:rsidR="0084256A">
        <w:rPr>
          <w:rtl/>
        </w:rPr>
        <w:t xml:space="preserve"> </w:t>
      </w:r>
      <w:r w:rsidRPr="00CF24E8">
        <w:rPr>
          <w:rtl/>
        </w:rPr>
        <w:t>לכן אני מרשה לעצמי לומר ברגעים אלה של כאב על מות הצעירים,</w:t>
      </w:r>
      <w:r w:rsidR="0084256A">
        <w:rPr>
          <w:rtl/>
        </w:rPr>
        <w:t xml:space="preserve"> </w:t>
      </w:r>
      <w:r w:rsidRPr="00CF24E8">
        <w:rPr>
          <w:rtl/>
        </w:rPr>
        <w:t>שיש</w:t>
      </w:r>
      <w:r w:rsidR="0084256A">
        <w:rPr>
          <w:rtl/>
        </w:rPr>
        <w:t xml:space="preserve"> </w:t>
      </w:r>
      <w:r w:rsidRPr="00CF24E8">
        <w:rPr>
          <w:rtl/>
        </w:rPr>
        <w:t>ניסיון של 27 שנים של החזקת שטחים, של החזקת הגדה. יש הניסיון החדש יחסית של</w:t>
      </w:r>
      <w:r w:rsidR="0084256A">
        <w:rPr>
          <w:rtl/>
        </w:rPr>
        <w:t xml:space="preserve"> </w:t>
      </w:r>
      <w:r w:rsidRPr="00CF24E8">
        <w:rPr>
          <w:rtl/>
        </w:rPr>
        <w:t>ההסכם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הפלשתינים.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בטוחה,</w:t>
      </w:r>
      <w:r w:rsidR="0084256A">
        <w:rPr>
          <w:rtl/>
        </w:rPr>
        <w:t xml:space="preserve"> </w:t>
      </w:r>
      <w:r w:rsidRPr="00CF24E8">
        <w:rPr>
          <w:rtl/>
        </w:rPr>
        <w:t>שהקורבנות שעדיין נופלים, כמו הצעירים שנפלו</w:t>
      </w:r>
      <w:r w:rsidR="0084256A">
        <w:rPr>
          <w:rtl/>
        </w:rPr>
        <w:t xml:space="preserve"> </w:t>
      </w:r>
      <w:r w:rsidRPr="00CF24E8">
        <w:rPr>
          <w:rtl/>
        </w:rPr>
        <w:t>אתמול,</w:t>
      </w:r>
      <w:r w:rsidR="0084256A">
        <w:rPr>
          <w:rtl/>
        </w:rPr>
        <w:t xml:space="preserve"> </w:t>
      </w:r>
      <w:r w:rsidRPr="00CF24E8">
        <w:rPr>
          <w:rtl/>
        </w:rPr>
        <w:t>הם עדיין המחיר הנורא שאנחנו משלמים לא על הניסיון שנעשה להגיע לשלום אלא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השנים הארוכות של חוסר ניסיון להגיע לשלום; על השנים הארוכות שהכול היה חסום;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השנים</w:t>
      </w:r>
      <w:r w:rsidR="0084256A">
        <w:rPr>
          <w:rtl/>
        </w:rPr>
        <w:t xml:space="preserve"> </w:t>
      </w:r>
      <w:r w:rsidRPr="00CF24E8">
        <w:rPr>
          <w:rtl/>
        </w:rPr>
        <w:t>הארוכות</w:t>
      </w:r>
      <w:r w:rsidR="0084256A">
        <w:rPr>
          <w:rtl/>
        </w:rPr>
        <w:t xml:space="preserve"> </w:t>
      </w:r>
      <w:r w:rsidRPr="00CF24E8">
        <w:rPr>
          <w:rtl/>
        </w:rPr>
        <w:t>שהצמיחו</w:t>
      </w:r>
      <w:r w:rsidR="0084256A">
        <w:rPr>
          <w:rtl/>
        </w:rPr>
        <w:t xml:space="preserve"> </w:t>
      </w:r>
      <w:r w:rsidRPr="00CF24E8">
        <w:rPr>
          <w:rtl/>
        </w:rPr>
        <w:t>והעמיקו את האיבה, את השנאה, והצמיחו גם את השוליים</w:t>
      </w:r>
      <w:r w:rsidR="0084256A">
        <w:rPr>
          <w:rtl/>
        </w:rPr>
        <w:t xml:space="preserve"> </w:t>
      </w:r>
      <w:r w:rsidRPr="00CF24E8">
        <w:rPr>
          <w:rtl/>
        </w:rPr>
        <w:t>הסהרוריים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בקרב העם הפלשתיני וגם בקרב העם הישראלי. לצערי הרב, השוליים האלה</w:t>
      </w:r>
      <w:r w:rsidR="0084256A">
        <w:rPr>
          <w:rtl/>
        </w:rPr>
        <w:t xml:space="preserve"> </w:t>
      </w:r>
      <w:r w:rsidRPr="00CF24E8">
        <w:rPr>
          <w:rtl/>
        </w:rPr>
        <w:t>מהווים</w:t>
      </w:r>
      <w:r w:rsidR="0084256A">
        <w:rPr>
          <w:rtl/>
        </w:rPr>
        <w:t xml:space="preserve"> </w:t>
      </w:r>
      <w:r w:rsidRPr="00CF24E8">
        <w:rPr>
          <w:rtl/>
        </w:rPr>
        <w:t>גורם</w:t>
      </w:r>
      <w:r w:rsidR="0084256A">
        <w:rPr>
          <w:rtl/>
        </w:rPr>
        <w:t xml:space="preserve"> </w:t>
      </w:r>
      <w:r w:rsidRPr="00CF24E8">
        <w:rPr>
          <w:rtl/>
        </w:rPr>
        <w:t>שמפריע.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אבל הרוב </w:t>
      </w:r>
      <w:r w:rsidR="0084256A">
        <w:rPr>
          <w:rtl/>
        </w:rPr>
        <w:t>–</w:t>
      </w:r>
      <w:r w:rsidRPr="00CF24E8">
        <w:rPr>
          <w:rtl/>
        </w:rPr>
        <w:t xml:space="preserve"> הרוב בציבור הישראלי והרוב בציבור הפלשתיני </w:t>
      </w:r>
      <w:r w:rsidR="0084256A">
        <w:rPr>
          <w:rtl/>
        </w:rPr>
        <w:t xml:space="preserve">– </w:t>
      </w:r>
      <w:r w:rsidRPr="00CF24E8">
        <w:rPr>
          <w:rtl/>
        </w:rPr>
        <w:t>מעדיף הסדר, מעדיף שלום.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מבקשת</w:t>
      </w:r>
      <w:r w:rsidR="0084256A">
        <w:rPr>
          <w:rtl/>
        </w:rPr>
        <w:t xml:space="preserve"> </w:t>
      </w:r>
      <w:r w:rsidRPr="00CF24E8">
        <w:rPr>
          <w:rtl/>
        </w:rPr>
        <w:t>לקרוא</w:t>
      </w:r>
      <w:r w:rsidR="0084256A">
        <w:rPr>
          <w:rtl/>
        </w:rPr>
        <w:t xml:space="preserve"> </w:t>
      </w:r>
      <w:r w:rsidRPr="00CF24E8">
        <w:rPr>
          <w:rtl/>
        </w:rPr>
        <w:t>לממשלה, שבשיחות שמתנהלות עכשיו בזיכרון</w:t>
      </w:r>
      <w:r w:rsidR="0084256A">
        <w:rPr>
          <w:rtl/>
        </w:rPr>
        <w:t>-</w:t>
      </w:r>
      <w:r w:rsidRPr="00CF24E8">
        <w:rPr>
          <w:rtl/>
        </w:rPr>
        <w:t>יעקב ובמשא</w:t>
      </w:r>
      <w:r w:rsidR="0084256A">
        <w:rPr>
          <w:rtl/>
        </w:rPr>
        <w:t>-</w:t>
      </w:r>
      <w:r w:rsidRPr="00CF24E8">
        <w:rPr>
          <w:rtl/>
        </w:rPr>
        <w:t>ומתן</w:t>
      </w:r>
      <w:r w:rsidR="0084256A">
        <w:rPr>
          <w:rtl/>
        </w:rPr>
        <w:t xml:space="preserve"> </w:t>
      </w:r>
      <w:r w:rsidRPr="00CF24E8">
        <w:rPr>
          <w:rtl/>
        </w:rPr>
        <w:t>בכלל</w:t>
      </w:r>
      <w:r w:rsidR="0084256A">
        <w:rPr>
          <w:rtl/>
        </w:rPr>
        <w:t xml:space="preserve"> </w:t>
      </w:r>
      <w:r w:rsidRPr="00CF24E8">
        <w:rPr>
          <w:rtl/>
        </w:rPr>
        <w:t>בינינו לבין הפלשתינים, יובאו בחשבון בצורה רצינית המכשולים שעדיין מפריעים</w:t>
      </w:r>
      <w:r w:rsidR="0084256A">
        <w:rPr>
          <w:rtl/>
        </w:rPr>
        <w:t xml:space="preserve"> </w:t>
      </w:r>
      <w:r w:rsidRPr="00CF24E8">
        <w:rPr>
          <w:rtl/>
        </w:rPr>
        <w:t>להסדר</w:t>
      </w:r>
      <w:r w:rsidR="0084256A">
        <w:rPr>
          <w:rtl/>
        </w:rPr>
        <w:t xml:space="preserve"> </w:t>
      </w:r>
      <w:r w:rsidRPr="00CF24E8">
        <w:rPr>
          <w:rtl/>
        </w:rPr>
        <w:t>ולהגעת</w:t>
      </w:r>
      <w:r w:rsidR="0084256A">
        <w:rPr>
          <w:rtl/>
        </w:rPr>
        <w:t xml:space="preserve"> </w:t>
      </w:r>
      <w:r w:rsidRPr="00CF24E8">
        <w:rPr>
          <w:rtl/>
        </w:rPr>
        <w:t>השלב השני של קידום השלום. אני מתכוונת לעניין הסגר, לעניין שחרור</w:t>
      </w:r>
      <w:r w:rsidR="0084256A">
        <w:rPr>
          <w:rtl/>
        </w:rPr>
        <w:t xml:space="preserve"> </w:t>
      </w:r>
      <w:r w:rsidRPr="00CF24E8">
        <w:rPr>
          <w:rtl/>
        </w:rPr>
        <w:t>האסירים</w:t>
      </w:r>
      <w:r w:rsidR="0084256A">
        <w:rPr>
          <w:rtl/>
        </w:rPr>
        <w:t xml:space="preserve"> </w:t>
      </w:r>
      <w:r w:rsidRPr="00CF24E8">
        <w:rPr>
          <w:rtl/>
        </w:rPr>
        <w:t>ובעיקר לנושא פינוי ההתנחלויות. אני חושבת שבלי סילוק המכשולים המיידיים</w:t>
      </w:r>
      <w:r w:rsidR="0084256A">
        <w:rPr>
          <w:rtl/>
        </w:rPr>
        <w:t xml:space="preserve"> </w:t>
      </w:r>
      <w:r w:rsidRPr="00CF24E8">
        <w:rPr>
          <w:rtl/>
        </w:rPr>
        <w:t>האלה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יהיה</w:t>
      </w:r>
      <w:r w:rsidR="0084256A">
        <w:rPr>
          <w:rtl/>
        </w:rPr>
        <w:t xml:space="preserve"> </w:t>
      </w:r>
      <w:r w:rsidRPr="00CF24E8">
        <w:rPr>
          <w:rtl/>
        </w:rPr>
        <w:t>אפשר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להשלים את המהלך הנוכחי ולעבור למה שכל כך נחוץ </w:t>
      </w:r>
      <w:r w:rsidR="0084256A">
        <w:rPr>
          <w:rtl/>
        </w:rPr>
        <w:t>–</w:t>
      </w:r>
      <w:r w:rsidRPr="00CF24E8">
        <w:rPr>
          <w:rtl/>
        </w:rPr>
        <w:t xml:space="preserve"> הדיון על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הסדר הקבע שהתבסס על העיקרון של שתי מדינות </w:t>
      </w:r>
      <w:r w:rsidR="0084256A">
        <w:rPr>
          <w:rtl/>
        </w:rPr>
        <w:t>–</w:t>
      </w:r>
      <w:r w:rsidRPr="00CF24E8">
        <w:rPr>
          <w:rtl/>
        </w:rPr>
        <w:t xml:space="preserve"> מדינה פלשתינית בצד ישראל. 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תודה רבה לחברת הכנסת תמר גוז'נסקי. חבר הכנסת משה גפני, ואחריו </w:t>
      </w:r>
      <w:r w:rsidR="0084256A">
        <w:rPr>
          <w:rtl/>
        </w:rPr>
        <w:t>–</w:t>
      </w:r>
      <w:r w:rsidRPr="00CF24E8">
        <w:rPr>
          <w:rtl/>
        </w:rPr>
        <w:t xml:space="preserve"> חבר הכנסת</w:t>
      </w:r>
      <w:r w:rsidR="0084256A">
        <w:rPr>
          <w:rtl/>
        </w:rPr>
        <w:t xml:space="preserve"> </w:t>
      </w:r>
      <w:r w:rsidRPr="00CF24E8">
        <w:rPr>
          <w:rtl/>
        </w:rPr>
        <w:t>יצחק לוי.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גפני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רבותי</w:t>
      </w:r>
      <w:r w:rsidR="0084256A">
        <w:rPr>
          <w:rtl/>
        </w:rPr>
        <w:t xml:space="preserve"> </w:t>
      </w:r>
      <w:r w:rsidRPr="00CF24E8">
        <w:rPr>
          <w:rtl/>
        </w:rPr>
        <w:t>חברי הכנסת, אדוני השר, אני רוצה לשלוח את תנחומי</w:t>
      </w:r>
      <w:r w:rsidR="0084256A">
        <w:rPr>
          <w:rtl/>
        </w:rPr>
        <w:t xml:space="preserve"> </w:t>
      </w:r>
      <w:r w:rsidRPr="00CF24E8">
        <w:rPr>
          <w:rtl/>
        </w:rPr>
        <w:t>למשפחות</w:t>
      </w:r>
      <w:r w:rsidR="0084256A">
        <w:rPr>
          <w:rtl/>
        </w:rPr>
        <w:t xml:space="preserve"> </w:t>
      </w:r>
      <w:r w:rsidRPr="00CF24E8">
        <w:rPr>
          <w:rtl/>
        </w:rPr>
        <w:t>של אורי שחור ואוהד בכרך, השם ייקום דמם, שנרצחו באכזריות חייתית על</w:t>
      </w:r>
      <w:r w:rsidR="0084256A">
        <w:rPr>
          <w:rtl/>
        </w:rPr>
        <w:t>-</w:t>
      </w:r>
      <w:r w:rsidRPr="00CF24E8">
        <w:rPr>
          <w:rtl/>
        </w:rPr>
        <w:t>ידי</w:t>
      </w:r>
      <w:r w:rsidR="0084256A">
        <w:rPr>
          <w:rtl/>
        </w:rPr>
        <w:t xml:space="preserve"> </w:t>
      </w:r>
      <w:r w:rsidRPr="00CF24E8">
        <w:rPr>
          <w:rtl/>
        </w:rPr>
        <w:t>בני</w:t>
      </w:r>
      <w:r w:rsidR="0084256A">
        <w:rPr>
          <w:rtl/>
        </w:rPr>
        <w:t xml:space="preserve"> </w:t>
      </w:r>
      <w:r w:rsidRPr="00CF24E8">
        <w:rPr>
          <w:rtl/>
        </w:rPr>
        <w:t>עוולה</w:t>
      </w:r>
      <w:r w:rsidR="0084256A">
        <w:rPr>
          <w:rtl/>
        </w:rPr>
        <w:t xml:space="preserve"> </w:t>
      </w:r>
      <w:r w:rsidRPr="00CF24E8">
        <w:rPr>
          <w:rtl/>
        </w:rPr>
        <w:t>טרוריסטים מחבלים שבאו מקרב העם הפלשתיני, והיום עם ישראל ליווה אותם</w:t>
      </w:r>
      <w:r w:rsidR="0084256A">
        <w:rPr>
          <w:rtl/>
        </w:rPr>
        <w:t xml:space="preserve"> </w:t>
      </w:r>
      <w:r w:rsidRPr="00CF24E8">
        <w:rPr>
          <w:rtl/>
        </w:rPr>
        <w:t>למנוחות.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אנחנו נמצאים בעידן של שלום, בתקופה שבה אנחנו כל הזמן נותנים.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נותנים,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מתחייבים לתת, כיוון שאנחנו רוצים למנוע שפיכות דמים. אבל</w:t>
      </w:r>
      <w:r w:rsidR="0084256A">
        <w:rPr>
          <w:rtl/>
        </w:rPr>
        <w:t xml:space="preserve"> </w:t>
      </w:r>
      <w:r w:rsidRPr="00CF24E8">
        <w:rPr>
          <w:rtl/>
        </w:rPr>
        <w:t>הפרטנרים</w:t>
      </w:r>
      <w:r w:rsidR="0084256A">
        <w:rPr>
          <w:rtl/>
        </w:rPr>
        <w:t xml:space="preserve"> </w:t>
      </w:r>
      <w:r w:rsidRPr="00CF24E8">
        <w:rPr>
          <w:rtl/>
        </w:rPr>
        <w:t>שלנו,</w:t>
      </w:r>
      <w:r w:rsidR="0084256A">
        <w:rPr>
          <w:rtl/>
        </w:rPr>
        <w:t xml:space="preserve"> </w:t>
      </w:r>
      <w:r w:rsidRPr="00CF24E8">
        <w:rPr>
          <w:rtl/>
        </w:rPr>
        <w:t>שאתם אנחנו רוצים לעשות שלום, פניהם אינם לשלום. הם קיבלו שליטה</w:t>
      </w:r>
      <w:r w:rsidR="0084256A">
        <w:rPr>
          <w:rtl/>
        </w:rPr>
        <w:t xml:space="preserve"> </w:t>
      </w:r>
      <w:r w:rsidRPr="00CF24E8">
        <w:rPr>
          <w:rtl/>
        </w:rPr>
        <w:t>ביריחו.</w:t>
      </w:r>
      <w:r w:rsidR="0084256A">
        <w:rPr>
          <w:rtl/>
        </w:rPr>
        <w:t xml:space="preserve"> </w:t>
      </w:r>
      <w:r w:rsidRPr="00CF24E8">
        <w:rPr>
          <w:rtl/>
        </w:rPr>
        <w:t>מישהו</w:t>
      </w:r>
      <w:r w:rsidR="0084256A">
        <w:rPr>
          <w:rtl/>
        </w:rPr>
        <w:t xml:space="preserve"> </w:t>
      </w:r>
      <w:r w:rsidRPr="00CF24E8">
        <w:rPr>
          <w:rtl/>
        </w:rPr>
        <w:t>אמר</w:t>
      </w:r>
      <w:r w:rsidR="0084256A">
        <w:rPr>
          <w:rtl/>
        </w:rPr>
        <w:t xml:space="preserve"> </w:t>
      </w:r>
      <w:r w:rsidRPr="00CF24E8">
        <w:rPr>
          <w:rtl/>
        </w:rPr>
        <w:t>פה</w:t>
      </w:r>
      <w:r w:rsidR="0084256A">
        <w:rPr>
          <w:rtl/>
        </w:rPr>
        <w:t xml:space="preserve"> </w:t>
      </w:r>
      <w:r w:rsidRPr="00CF24E8">
        <w:rPr>
          <w:rtl/>
        </w:rPr>
        <w:t>קודם שמדובר בערי מקלט. ערי מקלט הרי ניתנו לאלה שרצחו</w:t>
      </w:r>
      <w:r w:rsidR="0084256A">
        <w:rPr>
          <w:rtl/>
        </w:rPr>
        <w:t xml:space="preserve"> </w:t>
      </w:r>
      <w:r w:rsidRPr="00CF24E8">
        <w:rPr>
          <w:rtl/>
        </w:rPr>
        <w:t>בשוגג,</w:t>
      </w:r>
      <w:r w:rsidR="0084256A">
        <w:rPr>
          <w:rtl/>
        </w:rPr>
        <w:t xml:space="preserve"> </w:t>
      </w:r>
      <w:r w:rsidRPr="00CF24E8">
        <w:rPr>
          <w:rtl/>
        </w:rPr>
        <w:t>שצריכים להיות שם עד מות הכוהן הגדול. יריחו לא הפכה עיר מקלט.</w:t>
      </w:r>
      <w:r w:rsidR="0084256A">
        <w:rPr>
          <w:rtl/>
        </w:rPr>
        <w:t xml:space="preserve"> </w:t>
      </w:r>
      <w:r w:rsidRPr="00CF24E8">
        <w:rPr>
          <w:rtl/>
        </w:rPr>
        <w:t>היא הפכה</w:t>
      </w:r>
      <w:r w:rsidR="0084256A">
        <w:rPr>
          <w:rtl/>
        </w:rPr>
        <w:t xml:space="preserve"> </w:t>
      </w:r>
      <w:r w:rsidRPr="00CF24E8">
        <w:rPr>
          <w:rtl/>
        </w:rPr>
        <w:t>עיר של רוצחים, היא הפכה עיר שממנה הם יוצאים רוצחים ואליה הם חוזרים.</w:t>
      </w:r>
      <w:r w:rsidR="0084256A">
        <w:rPr>
          <w:rtl/>
        </w:rPr>
        <w:t xml:space="preserve"> </w:t>
      </w:r>
      <w:r w:rsidRPr="00CF24E8">
        <w:rPr>
          <w:rtl/>
        </w:rPr>
        <w:t>היא איננה</w:t>
      </w:r>
      <w:r w:rsidR="0084256A">
        <w:rPr>
          <w:rtl/>
        </w:rPr>
        <w:t xml:space="preserve"> </w:t>
      </w:r>
      <w:r w:rsidRPr="00CF24E8">
        <w:rPr>
          <w:rtl/>
        </w:rPr>
        <w:t>עיר</w:t>
      </w:r>
      <w:r w:rsidR="0084256A">
        <w:rPr>
          <w:rtl/>
        </w:rPr>
        <w:t xml:space="preserve"> </w:t>
      </w:r>
      <w:r w:rsidRPr="00CF24E8">
        <w:rPr>
          <w:rtl/>
        </w:rPr>
        <w:t>מקלט.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עיר</w:t>
      </w:r>
      <w:r w:rsidR="0084256A">
        <w:rPr>
          <w:rtl/>
        </w:rPr>
        <w:t xml:space="preserve"> </w:t>
      </w:r>
      <w:r w:rsidRPr="00CF24E8">
        <w:rPr>
          <w:rtl/>
        </w:rPr>
        <w:t>שאפשר להתחבא בה ואי</w:t>
      </w:r>
      <w:r w:rsidR="0084256A">
        <w:rPr>
          <w:rtl/>
        </w:rPr>
        <w:t>-</w:t>
      </w:r>
      <w:r w:rsidRPr="00CF24E8">
        <w:rPr>
          <w:rtl/>
        </w:rPr>
        <w:t>אפשר להגיע למחבלים. וכך אנחנו רוצים</w:t>
      </w:r>
      <w:r w:rsidR="0084256A">
        <w:rPr>
          <w:rtl/>
        </w:rPr>
        <w:t xml:space="preserve"> </w:t>
      </w:r>
      <w:r w:rsidRPr="00CF24E8">
        <w:rPr>
          <w:rtl/>
        </w:rPr>
        <w:t>לעשות בערים רבות נוספות.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עבור מה אנחנו רוצים שלום?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גפני, מי שאמר עיר מקלט לא התכוון במובן של עיר מקלט מקראית. אין</w:t>
      </w:r>
      <w:r w:rsidR="0084256A">
        <w:rPr>
          <w:rtl/>
        </w:rPr>
        <w:t xml:space="preserve"> </w:t>
      </w:r>
      <w:r w:rsidRPr="00CF24E8">
        <w:rPr>
          <w:rtl/>
        </w:rPr>
        <w:t>סתירה בין הדברים.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גפני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רוצה להעמיד את הדברים על דיוקם. אלה ערים שהשתכנו בהן רוצחים, לא במטרה</w:t>
      </w:r>
      <w:r w:rsidR="0084256A">
        <w:rPr>
          <w:rtl/>
        </w:rPr>
        <w:t xml:space="preserve"> </w:t>
      </w:r>
      <w:r w:rsidRPr="00CF24E8">
        <w:rPr>
          <w:rtl/>
        </w:rPr>
        <w:t>לכפר על חטאם, מפני שרצחו בשוגג.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צודק,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המובן המקראי. אבל כאן התכוונו בהשאלה לעיר מקלט שקשה להגיע</w:t>
      </w:r>
      <w:r w:rsidR="0084256A">
        <w:rPr>
          <w:rtl/>
        </w:rPr>
        <w:t xml:space="preserve"> </w:t>
      </w:r>
      <w:r w:rsidRPr="00CF24E8">
        <w:rPr>
          <w:rtl/>
        </w:rPr>
        <w:t>אליה.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גפני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יכול</w:t>
      </w:r>
      <w:r w:rsidR="0084256A">
        <w:rPr>
          <w:rtl/>
        </w:rPr>
        <w:t xml:space="preserve"> </w:t>
      </w:r>
      <w:r w:rsidRPr="00CF24E8">
        <w:rPr>
          <w:rtl/>
        </w:rPr>
        <w:t>להיות</w:t>
      </w:r>
      <w:r w:rsidR="0084256A">
        <w:rPr>
          <w:rtl/>
        </w:rPr>
        <w:t xml:space="preserve"> </w:t>
      </w:r>
      <w:r w:rsidRPr="00CF24E8">
        <w:rPr>
          <w:rtl/>
        </w:rPr>
        <w:t>מצב,</w:t>
      </w:r>
      <w:r w:rsidR="0084256A">
        <w:rPr>
          <w:rtl/>
        </w:rPr>
        <w:t xml:space="preserve"> </w:t>
      </w:r>
      <w:r w:rsidRPr="00CF24E8">
        <w:rPr>
          <w:rtl/>
        </w:rPr>
        <w:t>שאנחנו</w:t>
      </w:r>
      <w:r w:rsidR="0084256A">
        <w:rPr>
          <w:rtl/>
        </w:rPr>
        <w:t xml:space="preserve"> </w:t>
      </w:r>
      <w:r w:rsidRPr="00CF24E8">
        <w:rPr>
          <w:rtl/>
        </w:rPr>
        <w:t>נשב</w:t>
      </w:r>
      <w:r w:rsidR="0084256A">
        <w:rPr>
          <w:rtl/>
        </w:rPr>
        <w:t xml:space="preserve"> </w:t>
      </w:r>
      <w:r w:rsidRPr="00CF24E8">
        <w:rPr>
          <w:rtl/>
        </w:rPr>
        <w:t>באופן</w:t>
      </w:r>
      <w:r w:rsidR="0084256A">
        <w:rPr>
          <w:rtl/>
        </w:rPr>
        <w:t xml:space="preserve"> </w:t>
      </w:r>
      <w:r w:rsidRPr="00CF24E8">
        <w:rPr>
          <w:rtl/>
        </w:rPr>
        <w:t>מתמיד</w:t>
      </w:r>
      <w:r w:rsidR="0084256A">
        <w:rPr>
          <w:rtl/>
        </w:rPr>
        <w:t xml:space="preserve"> </w:t>
      </w:r>
      <w:r w:rsidRPr="00CF24E8">
        <w:rPr>
          <w:rtl/>
        </w:rPr>
        <w:t>וקבוע</w:t>
      </w:r>
      <w:r w:rsidR="0084256A">
        <w:rPr>
          <w:rtl/>
        </w:rPr>
        <w:t xml:space="preserve"> </w:t>
      </w:r>
      <w:r w:rsidRPr="00CF24E8">
        <w:rPr>
          <w:rtl/>
        </w:rPr>
        <w:t>למשא</w:t>
      </w:r>
      <w:r w:rsidR="0084256A">
        <w:rPr>
          <w:rtl/>
        </w:rPr>
        <w:t>-</w:t>
      </w:r>
      <w:r w:rsidRPr="00CF24E8">
        <w:rPr>
          <w:rtl/>
        </w:rPr>
        <w:t>ומתן עם העם</w:t>
      </w:r>
      <w:r w:rsidR="0084256A">
        <w:rPr>
          <w:rtl/>
        </w:rPr>
        <w:t xml:space="preserve"> </w:t>
      </w:r>
      <w:r w:rsidRPr="00CF24E8">
        <w:rPr>
          <w:rtl/>
        </w:rPr>
        <w:t>הפלשתיני, עם</w:t>
      </w:r>
      <w:r w:rsidR="0084256A">
        <w:rPr>
          <w:rtl/>
        </w:rPr>
        <w:t xml:space="preserve"> </w:t>
      </w:r>
      <w:r w:rsidRPr="00CF24E8">
        <w:rPr>
          <w:rtl/>
        </w:rPr>
        <w:t>נציגיו</w:t>
      </w:r>
      <w:r w:rsidR="0084256A">
        <w:rPr>
          <w:rtl/>
        </w:rPr>
        <w:t xml:space="preserve"> </w:t>
      </w:r>
      <w:r w:rsidRPr="00CF24E8">
        <w:rPr>
          <w:rtl/>
        </w:rPr>
        <w:t>לכאורה,</w:t>
      </w:r>
      <w:r w:rsidR="0084256A">
        <w:rPr>
          <w:rtl/>
        </w:rPr>
        <w:t xml:space="preserve"> </w:t>
      </w:r>
      <w:r w:rsidRPr="00CF24E8">
        <w:rPr>
          <w:rtl/>
        </w:rPr>
        <w:t>ומאחורי</w:t>
      </w:r>
      <w:r w:rsidR="0084256A">
        <w:rPr>
          <w:rtl/>
        </w:rPr>
        <w:t xml:space="preserve"> </w:t>
      </w:r>
      <w:r w:rsidRPr="00CF24E8">
        <w:rPr>
          <w:rtl/>
        </w:rPr>
        <w:t>גבנו</w:t>
      </w:r>
      <w:r w:rsidR="0084256A">
        <w:rPr>
          <w:rtl/>
        </w:rPr>
        <w:t xml:space="preserve"> </w:t>
      </w:r>
      <w:r w:rsidRPr="00CF24E8">
        <w:rPr>
          <w:rtl/>
        </w:rPr>
        <w:t>ירצחו נערים, יפגעו בנשים ובילדים</w:t>
      </w:r>
      <w:r w:rsidR="0084256A">
        <w:rPr>
          <w:rtl/>
        </w:rPr>
        <w:t xml:space="preserve"> </w:t>
      </w:r>
      <w:r w:rsidRPr="00CF24E8">
        <w:rPr>
          <w:rtl/>
        </w:rPr>
        <w:t>בפיגועים.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יכול להיות דבר כזה. צריך לומר להם אחת ולתמיד. אלא אם כן לממשלה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מטרה</w:t>
      </w:r>
      <w:r w:rsidR="0084256A">
        <w:rPr>
          <w:rtl/>
        </w:rPr>
        <w:t xml:space="preserve"> </w:t>
      </w:r>
      <w:r w:rsidRPr="00CF24E8">
        <w:rPr>
          <w:rtl/>
        </w:rPr>
        <w:t>לעשות שלום בכל מחיר, גם במחיר של הפקרת חיי יהודים. לא יכול להיות דבר</w:t>
      </w:r>
      <w:r w:rsidR="0084256A">
        <w:rPr>
          <w:rtl/>
        </w:rPr>
        <w:t xml:space="preserve"> </w:t>
      </w:r>
      <w:r w:rsidRPr="00CF24E8">
        <w:rPr>
          <w:rtl/>
        </w:rPr>
        <w:t>כזה.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היושב</w:t>
      </w:r>
      <w:r w:rsidR="0084256A">
        <w:rPr>
          <w:rtl/>
        </w:rPr>
        <w:t>-</w:t>
      </w:r>
      <w:r w:rsidRPr="00CF24E8">
        <w:rPr>
          <w:rtl/>
        </w:rPr>
        <w:t>ראש, אני מבקש לאפשר לי עוד דקה. אנחנו נמצאים בימי בין</w:t>
      </w:r>
      <w:r w:rsidR="0084256A">
        <w:rPr>
          <w:rtl/>
        </w:rPr>
        <w:t>-</w:t>
      </w:r>
      <w:r w:rsidRPr="00CF24E8">
        <w:rPr>
          <w:rtl/>
        </w:rPr>
        <w:t>המצרים.</w:t>
      </w:r>
      <w:r w:rsidR="0084256A">
        <w:rPr>
          <w:rtl/>
        </w:rPr>
        <w:t xml:space="preserve"> </w:t>
      </w:r>
      <w:r w:rsidRPr="00CF24E8">
        <w:rPr>
          <w:rtl/>
        </w:rPr>
        <w:t>בימי</w:t>
      </w:r>
      <w:r w:rsidR="0084256A">
        <w:rPr>
          <w:rtl/>
        </w:rPr>
        <w:t xml:space="preserve"> </w:t>
      </w:r>
      <w:r w:rsidRPr="00CF24E8">
        <w:rPr>
          <w:rtl/>
        </w:rPr>
        <w:t>בין</w:t>
      </w:r>
      <w:r w:rsidR="0084256A">
        <w:rPr>
          <w:rtl/>
        </w:rPr>
        <w:t>-</w:t>
      </w:r>
      <w:r w:rsidRPr="00CF24E8">
        <w:rPr>
          <w:rtl/>
        </w:rPr>
        <w:t>המצרים,</w:t>
      </w:r>
      <w:r w:rsidR="0084256A">
        <w:rPr>
          <w:rtl/>
        </w:rPr>
        <w:t xml:space="preserve"> </w:t>
      </w:r>
      <w:r w:rsidRPr="00CF24E8">
        <w:rPr>
          <w:rtl/>
        </w:rPr>
        <w:t>הזכיר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זאבי, בין י"ז בתמוז</w:t>
      </w:r>
      <w:r w:rsidR="0084256A">
        <w:rPr>
          <w:rtl/>
        </w:rPr>
        <w:t xml:space="preserve"> </w:t>
      </w:r>
      <w:r w:rsidRPr="00CF24E8">
        <w:rPr>
          <w:rtl/>
        </w:rPr>
        <w:t>לט' באב, הם ימים של</w:t>
      </w:r>
      <w:r w:rsidR="0084256A">
        <w:rPr>
          <w:rtl/>
        </w:rPr>
        <w:t xml:space="preserve"> </w:t>
      </w:r>
      <w:r w:rsidRPr="00CF24E8">
        <w:rPr>
          <w:rtl/>
        </w:rPr>
        <w:t>בין</w:t>
      </w:r>
      <w:r w:rsidR="0084256A">
        <w:rPr>
          <w:rtl/>
        </w:rPr>
        <w:t>-</w:t>
      </w:r>
      <w:r w:rsidRPr="00CF24E8">
        <w:rPr>
          <w:rtl/>
        </w:rPr>
        <w:t>המצרים</w:t>
      </w:r>
      <w:r w:rsidR="0084256A">
        <w:rPr>
          <w:rtl/>
        </w:rPr>
        <w:t xml:space="preserve"> </w:t>
      </w:r>
      <w:r w:rsidRPr="00CF24E8">
        <w:rPr>
          <w:rtl/>
        </w:rPr>
        <w:t>בעם</w:t>
      </w:r>
      <w:r w:rsidR="0084256A">
        <w:rPr>
          <w:rtl/>
        </w:rPr>
        <w:t xml:space="preserve"> </w:t>
      </w:r>
      <w:r w:rsidRPr="00CF24E8">
        <w:rPr>
          <w:rtl/>
        </w:rPr>
        <w:t>היהודי, ימים של אבל ושל סכנה. לצערנו הרב, ביממה האחרונה היינו</w:t>
      </w:r>
      <w:r w:rsidR="0084256A">
        <w:rPr>
          <w:rtl/>
        </w:rPr>
        <w:t xml:space="preserve"> </w:t>
      </w:r>
      <w:r w:rsidRPr="00CF24E8">
        <w:rPr>
          <w:rtl/>
        </w:rPr>
        <w:t>עדים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לרצח</w:t>
      </w:r>
      <w:r w:rsidR="0084256A">
        <w:rPr>
          <w:rtl/>
        </w:rPr>
        <w:t xml:space="preserve"> </w:t>
      </w:r>
      <w:r w:rsidRPr="00CF24E8">
        <w:rPr>
          <w:rtl/>
        </w:rPr>
        <w:t>הנוראי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בוואדי</w:t>
      </w:r>
      <w:r w:rsidR="0084256A">
        <w:rPr>
          <w:rtl/>
        </w:rPr>
        <w:t xml:space="preserve"> </w:t>
      </w:r>
      <w:r w:rsidRPr="00CF24E8">
        <w:rPr>
          <w:rtl/>
        </w:rPr>
        <w:t>קלט, גם לאסון שקרה לטייסים, גם לאסון שקרה</w:t>
      </w:r>
      <w:r w:rsidR="0084256A">
        <w:rPr>
          <w:rtl/>
        </w:rPr>
        <w:t xml:space="preserve"> </w:t>
      </w:r>
      <w:r w:rsidRPr="00CF24E8">
        <w:rPr>
          <w:rtl/>
        </w:rPr>
        <w:t>בשדרות וגם לאסון הנורא שהיה בערד. כבר הזכרתי את זה כאן היום. אלה ימים של חשבון</w:t>
      </w:r>
      <w:r w:rsidR="0084256A">
        <w:rPr>
          <w:rtl/>
        </w:rPr>
        <w:t xml:space="preserve"> </w:t>
      </w:r>
      <w:r w:rsidRPr="00CF24E8">
        <w:rPr>
          <w:rtl/>
        </w:rPr>
        <w:t>נפש, ימים שעם ישראל מתבונן במעשיו, בדרכו, בשל מה באה עלינו הרעה הזאת.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 xml:space="preserve">עוד הממשלה לא יכולה לאפשר ביטחון </w:t>
      </w:r>
      <w:r w:rsidR="0084256A">
        <w:rPr>
          <w:rtl/>
        </w:rPr>
        <w:t>–</w:t>
      </w:r>
      <w:r w:rsidRPr="00CF24E8">
        <w:rPr>
          <w:rtl/>
        </w:rPr>
        <w:t xml:space="preserve"> והיא לא מאפשרת ביטחון </w:t>
      </w:r>
      <w:r w:rsidR="0084256A">
        <w:rPr>
          <w:rtl/>
        </w:rPr>
        <w:t>–</w:t>
      </w:r>
      <w:r w:rsidRPr="00CF24E8">
        <w:rPr>
          <w:rtl/>
        </w:rPr>
        <w:t xml:space="preserve"> צריך לקרוא</w:t>
      </w:r>
      <w:r w:rsidR="0084256A">
        <w:rPr>
          <w:rtl/>
        </w:rPr>
        <w:t xml:space="preserve"> </w:t>
      </w:r>
      <w:r w:rsidRPr="00CF24E8">
        <w:rPr>
          <w:rtl/>
        </w:rPr>
        <w:t>לצעירים</w:t>
      </w:r>
      <w:r w:rsidR="0084256A">
        <w:rPr>
          <w:rtl/>
        </w:rPr>
        <w:t xml:space="preserve"> </w:t>
      </w:r>
      <w:r w:rsidRPr="00CF24E8">
        <w:rPr>
          <w:rtl/>
        </w:rPr>
        <w:t>שלא</w:t>
      </w:r>
      <w:r w:rsidR="0084256A">
        <w:rPr>
          <w:rtl/>
        </w:rPr>
        <w:t xml:space="preserve"> </w:t>
      </w:r>
      <w:r w:rsidRPr="00CF24E8">
        <w:rPr>
          <w:rtl/>
        </w:rPr>
        <w:t>להיכנס</w:t>
      </w:r>
      <w:r w:rsidR="0084256A">
        <w:rPr>
          <w:rtl/>
        </w:rPr>
        <w:t xml:space="preserve"> </w:t>
      </w:r>
      <w:r w:rsidRPr="00CF24E8">
        <w:rPr>
          <w:rtl/>
        </w:rPr>
        <w:t>למקומות סכנה. אנחנו נמצאים בימי סכנה; אנחנו נמצאים במקום</w:t>
      </w:r>
      <w:r w:rsidR="0084256A">
        <w:rPr>
          <w:rtl/>
        </w:rPr>
        <w:t xml:space="preserve"> </w:t>
      </w:r>
      <w:r w:rsidRPr="00CF24E8">
        <w:rPr>
          <w:rtl/>
        </w:rPr>
        <w:t>סכנה.</w:t>
      </w:r>
      <w:r w:rsidR="0084256A">
        <w:rPr>
          <w:rtl/>
        </w:rPr>
        <w:t xml:space="preserve"> </w:t>
      </w:r>
      <w:r w:rsidRPr="00CF24E8">
        <w:rPr>
          <w:rtl/>
        </w:rPr>
        <w:t>הממשלה</w:t>
      </w:r>
      <w:r w:rsidR="0084256A">
        <w:rPr>
          <w:rtl/>
        </w:rPr>
        <w:t xml:space="preserve"> </w:t>
      </w:r>
      <w:r w:rsidRPr="00CF24E8">
        <w:rPr>
          <w:rtl/>
        </w:rPr>
        <w:t>לא מבטיחה ביטחון אישי. זאת עובדה, לצערנו הרב. הלוואי שהיו ימים</w:t>
      </w:r>
      <w:r w:rsidR="0084256A">
        <w:rPr>
          <w:rtl/>
        </w:rPr>
        <w:t xml:space="preserve"> </w:t>
      </w:r>
      <w:r w:rsidRPr="00CF24E8">
        <w:rPr>
          <w:rtl/>
        </w:rPr>
        <w:t>אחרים. צריך להיזהר מאוד מזה. 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</w:t>
      </w:r>
      <w:r w:rsidR="0084256A">
        <w:rPr>
          <w:rtl/>
        </w:rPr>
        <w:t xml:space="preserve"> </w:t>
      </w:r>
      <w:r w:rsidRPr="00CF24E8">
        <w:rPr>
          <w:rtl/>
        </w:rPr>
        <w:t>לחבר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משה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גפני. חבר הכנסת יצחק לוי, ואחריו </w:t>
      </w:r>
      <w:r w:rsidR="0084256A">
        <w:rPr>
          <w:rtl/>
        </w:rPr>
        <w:t>–</w:t>
      </w:r>
      <w:r w:rsidRPr="00CF24E8">
        <w:rPr>
          <w:rtl/>
        </w:rPr>
        <w:t xml:space="preserve"> חבר הכנסת</w:t>
      </w:r>
      <w:r w:rsidR="0084256A">
        <w:rPr>
          <w:rtl/>
        </w:rPr>
        <w:t xml:space="preserve"> </w:t>
      </w:r>
      <w:r w:rsidRPr="00CF24E8">
        <w:rPr>
          <w:rtl/>
        </w:rPr>
        <w:t>רענן כהן, אחרון.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יצחק לוי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 רבותי חברי הכנסת, אדוני שר הבריאות, אנחנו מצטרפים כולנו</w:t>
      </w:r>
      <w:r w:rsidR="0084256A">
        <w:rPr>
          <w:rtl/>
        </w:rPr>
        <w:t xml:space="preserve"> </w:t>
      </w:r>
      <w:r w:rsidRPr="00CF24E8">
        <w:rPr>
          <w:rtl/>
        </w:rPr>
        <w:t>לאבלן</w:t>
      </w:r>
      <w:r w:rsidR="0084256A">
        <w:rPr>
          <w:rtl/>
        </w:rPr>
        <w:t xml:space="preserve"> </w:t>
      </w:r>
      <w:r w:rsidRPr="00CF24E8">
        <w:rPr>
          <w:rtl/>
        </w:rPr>
        <w:t>הכבד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משפחות</w:t>
      </w:r>
      <w:r w:rsidR="0084256A">
        <w:rPr>
          <w:rtl/>
        </w:rPr>
        <w:t xml:space="preserve"> </w:t>
      </w:r>
      <w:r w:rsidRPr="00CF24E8">
        <w:rPr>
          <w:rtl/>
        </w:rPr>
        <w:t>בכרך</w:t>
      </w:r>
      <w:r w:rsidR="0084256A">
        <w:rPr>
          <w:rtl/>
        </w:rPr>
        <w:t xml:space="preserve"> </w:t>
      </w:r>
      <w:r w:rsidRPr="00CF24E8">
        <w:rPr>
          <w:rtl/>
        </w:rPr>
        <w:t>ושחור.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יודע</w:t>
      </w:r>
      <w:r w:rsidR="0084256A">
        <w:rPr>
          <w:rtl/>
        </w:rPr>
        <w:t xml:space="preserve"> </w:t>
      </w:r>
      <w:r w:rsidRPr="00CF24E8">
        <w:rPr>
          <w:rtl/>
        </w:rPr>
        <w:t>אם אנחנו ערים לתחושות הקשות שהציבור בכללו חש, ובעיקר ציבור</w:t>
      </w:r>
      <w:r w:rsidR="0084256A">
        <w:rPr>
          <w:rtl/>
        </w:rPr>
        <w:t xml:space="preserve"> </w:t>
      </w:r>
      <w:r w:rsidRPr="00CF24E8">
        <w:rPr>
          <w:rtl/>
        </w:rPr>
        <w:t>אוהבי ארץ</w:t>
      </w:r>
      <w:r w:rsidR="0084256A">
        <w:rPr>
          <w:rtl/>
        </w:rPr>
        <w:t>-</w:t>
      </w:r>
      <w:r w:rsidRPr="00CF24E8">
        <w:rPr>
          <w:rtl/>
        </w:rPr>
        <w:t>ישראל.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הגענו לכך שבמרחק של עשר דקות נסיעה מירושלים, בוואדיות שסביב העיר, אי</w:t>
      </w:r>
      <w:r w:rsidR="0084256A">
        <w:rPr>
          <w:rtl/>
        </w:rPr>
        <w:t>-</w:t>
      </w:r>
      <w:r w:rsidRPr="00CF24E8">
        <w:rPr>
          <w:rtl/>
        </w:rPr>
        <w:t>אפשר</w:t>
      </w:r>
      <w:r w:rsidR="0084256A">
        <w:rPr>
          <w:rtl/>
        </w:rPr>
        <w:t xml:space="preserve"> </w:t>
      </w:r>
      <w:r w:rsidRPr="00CF24E8">
        <w:rPr>
          <w:rtl/>
        </w:rPr>
        <w:t>לטייל.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והחמור</w:t>
      </w:r>
      <w:r w:rsidR="0084256A">
        <w:rPr>
          <w:rtl/>
        </w:rPr>
        <w:t xml:space="preserve"> </w:t>
      </w:r>
      <w:r w:rsidRPr="00CF24E8">
        <w:rPr>
          <w:rtl/>
        </w:rPr>
        <w:t>יותר, אדוני השר, כשדיברו היום בכלי התקשורת על מה שקרה בפסטיבל ערד</w:t>
      </w:r>
      <w:r w:rsidR="0084256A">
        <w:rPr>
          <w:rtl/>
        </w:rPr>
        <w:t xml:space="preserve"> </w:t>
      </w:r>
      <w:r w:rsidRPr="00CF24E8">
        <w:rPr>
          <w:rtl/>
        </w:rPr>
        <w:t>ועל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שקרה</w:t>
      </w:r>
      <w:r w:rsidR="0084256A">
        <w:rPr>
          <w:rtl/>
        </w:rPr>
        <w:t xml:space="preserve"> </w:t>
      </w:r>
      <w:r w:rsidRPr="00CF24E8">
        <w:rPr>
          <w:rtl/>
        </w:rPr>
        <w:t>בוואדי</w:t>
      </w:r>
      <w:r w:rsidR="0084256A">
        <w:rPr>
          <w:rtl/>
        </w:rPr>
        <w:t xml:space="preserve"> </w:t>
      </w:r>
      <w:r w:rsidRPr="00CF24E8">
        <w:rPr>
          <w:rtl/>
        </w:rPr>
        <w:t>קלט,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אמרו אנשי פסטיבל ערד בשלב מסוים </w:t>
      </w:r>
      <w:r w:rsidR="0084256A">
        <w:rPr>
          <w:rtl/>
        </w:rPr>
        <w:t>–</w:t>
      </w:r>
      <w:r w:rsidRPr="00CF24E8">
        <w:rPr>
          <w:rtl/>
        </w:rPr>
        <w:t xml:space="preserve"> נדמה לי שהם כבר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תיקנו את עצמם </w:t>
      </w:r>
      <w:r w:rsidR="0084256A">
        <w:rPr>
          <w:rtl/>
        </w:rPr>
        <w:t>–</w:t>
      </w:r>
      <w:r w:rsidRPr="00CF24E8">
        <w:rPr>
          <w:rtl/>
        </w:rPr>
        <w:t xml:space="preserve"> שצריך להמשיך את החגיגה ואסור לטייל בארץ</w:t>
      </w:r>
      <w:r w:rsidR="0084256A">
        <w:rPr>
          <w:rtl/>
        </w:rPr>
        <w:t>-</w:t>
      </w:r>
      <w:r w:rsidRPr="00CF24E8">
        <w:rPr>
          <w:rtl/>
        </w:rPr>
        <w:t>ישראל. זה פחות או יותר</w:t>
      </w:r>
      <w:r w:rsidR="0084256A">
        <w:rPr>
          <w:rtl/>
        </w:rPr>
        <w:t xml:space="preserve"> </w:t>
      </w:r>
      <w:r w:rsidRPr="00CF24E8">
        <w:rPr>
          <w:rtl/>
        </w:rPr>
        <w:t>היה המסר.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חושב</w:t>
      </w:r>
      <w:r w:rsidR="0084256A">
        <w:rPr>
          <w:rtl/>
        </w:rPr>
        <w:t xml:space="preserve"> </w:t>
      </w:r>
      <w:r w:rsidRPr="00CF24E8">
        <w:rPr>
          <w:rtl/>
        </w:rPr>
        <w:t>שבלחץ</w:t>
      </w:r>
      <w:r w:rsidR="0084256A">
        <w:rPr>
          <w:rtl/>
        </w:rPr>
        <w:t xml:space="preserve"> </w:t>
      </w:r>
      <w:r w:rsidRPr="00CF24E8">
        <w:rPr>
          <w:rtl/>
        </w:rPr>
        <w:t>אנשי ציבור ואנשי אמנות הפסיקו את הפסטיבל בערד; אני חושב</w:t>
      </w:r>
      <w:r w:rsidR="0084256A">
        <w:rPr>
          <w:rtl/>
        </w:rPr>
        <w:t xml:space="preserve"> </w:t>
      </w:r>
      <w:r w:rsidRPr="00CF24E8">
        <w:rPr>
          <w:rtl/>
        </w:rPr>
        <w:t>כך, מישהו אמר לי את זה בחוץ. אני מקווה שזה כך.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במקום לבוא ולומר שצריך להפסיק את שחרור האסירים, שצריך להיכנס ליריחו ולחפש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הרוצחים,</w:t>
      </w:r>
      <w:r w:rsidR="0084256A">
        <w:rPr>
          <w:rtl/>
        </w:rPr>
        <w:t xml:space="preserve"> </w:t>
      </w:r>
      <w:r w:rsidRPr="00CF24E8">
        <w:rPr>
          <w:rtl/>
        </w:rPr>
        <w:t>שצריך</w:t>
      </w:r>
      <w:r w:rsidR="0084256A">
        <w:rPr>
          <w:rtl/>
        </w:rPr>
        <w:t xml:space="preserve"> </w:t>
      </w:r>
      <w:r w:rsidRPr="00CF24E8">
        <w:rPr>
          <w:rtl/>
        </w:rPr>
        <w:t>לבוא</w:t>
      </w:r>
      <w:r w:rsidR="0084256A">
        <w:rPr>
          <w:rtl/>
        </w:rPr>
        <w:t xml:space="preserve"> </w:t>
      </w:r>
      <w:r w:rsidRPr="00CF24E8">
        <w:rPr>
          <w:rtl/>
        </w:rPr>
        <w:t>ולבקש</w:t>
      </w:r>
      <w:r w:rsidR="0084256A">
        <w:rPr>
          <w:rtl/>
        </w:rPr>
        <w:t xml:space="preserve"> </w:t>
      </w:r>
      <w:r w:rsidRPr="00CF24E8">
        <w:rPr>
          <w:rtl/>
        </w:rPr>
        <w:t>מייד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הסגרה של כל רוצחי היהודים </w:t>
      </w:r>
      <w:r w:rsidR="0084256A">
        <w:rPr>
          <w:rtl/>
        </w:rPr>
        <w:t>–</w:t>
      </w:r>
      <w:r w:rsidRPr="00CF24E8">
        <w:rPr>
          <w:rtl/>
        </w:rPr>
        <w:t xml:space="preserve"> רוצחי אורי</w:t>
      </w:r>
      <w:r w:rsidR="0084256A">
        <w:rPr>
          <w:rtl/>
        </w:rPr>
        <w:t xml:space="preserve"> </w:t>
      </w:r>
      <w:r w:rsidRPr="00CF24E8">
        <w:rPr>
          <w:rtl/>
        </w:rPr>
        <w:t>מגידיש ורוצחים אחרים שמסתובבים ומעודדים את חברים לרצוח ואומרים להם: ראו מה קרה</w:t>
      </w:r>
      <w:r w:rsidR="0084256A">
        <w:rPr>
          <w:rtl/>
        </w:rPr>
        <w:t xml:space="preserve"> </w:t>
      </w:r>
      <w:r w:rsidRPr="00CF24E8">
        <w:rPr>
          <w:rtl/>
        </w:rPr>
        <w:t>לנו,</w:t>
      </w:r>
      <w:r w:rsidR="0084256A">
        <w:rPr>
          <w:rtl/>
        </w:rPr>
        <w:t xml:space="preserve"> </w:t>
      </w:r>
      <w:r w:rsidRPr="00CF24E8">
        <w:rPr>
          <w:rtl/>
        </w:rPr>
        <w:t>רצחנו</w:t>
      </w:r>
      <w:r w:rsidR="0084256A">
        <w:rPr>
          <w:rtl/>
        </w:rPr>
        <w:t xml:space="preserve"> </w:t>
      </w:r>
      <w:r w:rsidRPr="00CF24E8">
        <w:rPr>
          <w:rtl/>
        </w:rPr>
        <w:t>ואנחנו</w:t>
      </w:r>
      <w:r w:rsidR="0084256A">
        <w:rPr>
          <w:rtl/>
        </w:rPr>
        <w:t xml:space="preserve"> </w:t>
      </w:r>
      <w:r w:rsidRPr="00CF24E8">
        <w:rPr>
          <w:rtl/>
        </w:rPr>
        <w:t>עכשיו</w:t>
      </w:r>
      <w:r w:rsidR="0084256A">
        <w:rPr>
          <w:rtl/>
        </w:rPr>
        <w:t xml:space="preserve"> </w:t>
      </w:r>
      <w:r w:rsidRPr="00CF24E8">
        <w:rPr>
          <w:rtl/>
        </w:rPr>
        <w:t>שוטרים. במקום לבוא ולהגן, ללא שום קשר עם המשא</w:t>
      </w:r>
      <w:r w:rsidR="0084256A">
        <w:rPr>
          <w:rtl/>
        </w:rPr>
        <w:t>-</w:t>
      </w:r>
      <w:r w:rsidRPr="00CF24E8">
        <w:rPr>
          <w:rtl/>
        </w:rPr>
        <w:t>ומתן</w:t>
      </w:r>
      <w:r w:rsidR="0084256A">
        <w:rPr>
          <w:rtl/>
        </w:rPr>
        <w:t xml:space="preserve"> </w:t>
      </w:r>
      <w:r w:rsidRPr="00CF24E8">
        <w:rPr>
          <w:rtl/>
        </w:rPr>
        <w:t>המדיני,</w:t>
      </w:r>
      <w:r w:rsidR="0084256A">
        <w:rPr>
          <w:rtl/>
        </w:rPr>
        <w:t xml:space="preserve"> </w:t>
      </w:r>
      <w:r w:rsidRPr="00CF24E8">
        <w:rPr>
          <w:rtl/>
        </w:rPr>
        <w:t>שלצערנו</w:t>
      </w:r>
      <w:r w:rsidR="0084256A">
        <w:rPr>
          <w:rtl/>
        </w:rPr>
        <w:t xml:space="preserve"> </w:t>
      </w:r>
      <w:r w:rsidRPr="00CF24E8">
        <w:rPr>
          <w:rtl/>
        </w:rPr>
        <w:t>הרב</w:t>
      </w:r>
      <w:r w:rsidR="0084256A">
        <w:rPr>
          <w:rtl/>
        </w:rPr>
        <w:t xml:space="preserve"> </w:t>
      </w:r>
      <w:r w:rsidRPr="00CF24E8">
        <w:rPr>
          <w:rtl/>
        </w:rPr>
        <w:t>מביא</w:t>
      </w:r>
      <w:r w:rsidR="0084256A">
        <w:rPr>
          <w:rtl/>
        </w:rPr>
        <w:t xml:space="preserve"> </w:t>
      </w:r>
      <w:r w:rsidRPr="00CF24E8">
        <w:rPr>
          <w:rtl/>
        </w:rPr>
        <w:t>אסון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אסון, במקום להגן על האפשרות לטייל בחלקי</w:t>
      </w:r>
      <w:r w:rsidR="0084256A">
        <w:rPr>
          <w:rtl/>
        </w:rPr>
        <w:t xml:space="preserve"> </w:t>
      </w:r>
      <w:r w:rsidRPr="00CF24E8">
        <w:rPr>
          <w:rtl/>
        </w:rPr>
        <w:t>ארץ</w:t>
      </w:r>
      <w:r w:rsidR="0084256A">
        <w:rPr>
          <w:rtl/>
        </w:rPr>
        <w:t>-</w:t>
      </w:r>
      <w:r w:rsidRPr="00CF24E8">
        <w:rPr>
          <w:rtl/>
        </w:rPr>
        <w:t>ישראל,</w:t>
      </w:r>
      <w:r w:rsidR="0084256A">
        <w:rPr>
          <w:rtl/>
        </w:rPr>
        <w:t xml:space="preserve"> </w:t>
      </w:r>
      <w:r w:rsidRPr="00CF24E8">
        <w:rPr>
          <w:rtl/>
        </w:rPr>
        <w:t>במקום להגן על האפשרות שצעירים בחופשה יוכלו ללכת לכל מקום שהם רוצים</w:t>
      </w:r>
      <w:r w:rsidR="0084256A">
        <w:rPr>
          <w:rtl/>
        </w:rPr>
        <w:t xml:space="preserve"> </w:t>
      </w:r>
      <w:r w:rsidRPr="00CF24E8">
        <w:rPr>
          <w:rtl/>
        </w:rPr>
        <w:t>בארץ</w:t>
      </w:r>
      <w:r w:rsidR="0084256A">
        <w:rPr>
          <w:rtl/>
        </w:rPr>
        <w:t>-</w:t>
      </w:r>
      <w:r w:rsidRPr="00CF24E8">
        <w:rPr>
          <w:rtl/>
        </w:rPr>
        <w:t xml:space="preserve">ישראל, בלי לחוש בסכנה </w:t>
      </w:r>
      <w:r w:rsidR="0084256A">
        <w:rPr>
          <w:rtl/>
        </w:rPr>
        <w:t>–</w:t>
      </w:r>
      <w:r w:rsidRPr="00CF24E8">
        <w:rPr>
          <w:rtl/>
        </w:rPr>
        <w:t xml:space="preserve"> במקום זה, המסר שיצא מכל מיני גורמים ממלכתיים היה:</w:t>
      </w:r>
      <w:r w:rsidR="0084256A">
        <w:rPr>
          <w:rtl/>
        </w:rPr>
        <w:t xml:space="preserve"> </w:t>
      </w:r>
      <w:r w:rsidRPr="00CF24E8">
        <w:rPr>
          <w:rtl/>
        </w:rPr>
        <w:t>הפסיקו לטייל.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שר הבריאות, אתה יודע מה היא אהבת ארץ</w:t>
      </w:r>
      <w:r w:rsidR="0084256A">
        <w:rPr>
          <w:rtl/>
        </w:rPr>
        <w:t>-</w:t>
      </w:r>
      <w:r w:rsidRPr="00CF24E8">
        <w:rPr>
          <w:rtl/>
        </w:rPr>
        <w:t>ישראל ואהבת מולדת. עברך ידוע.</w:t>
      </w:r>
      <w:r w:rsidR="0084256A">
        <w:rPr>
          <w:rtl/>
        </w:rPr>
        <w:t xml:space="preserve"> </w:t>
      </w: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מסכים</w:t>
      </w:r>
      <w:r w:rsidR="0084256A">
        <w:rPr>
          <w:rtl/>
        </w:rPr>
        <w:t xml:space="preserve"> </w:t>
      </w:r>
      <w:r w:rsidRPr="00CF24E8">
        <w:rPr>
          <w:rtl/>
        </w:rPr>
        <w:t>שנחיה</w:t>
      </w:r>
      <w:r w:rsidR="0084256A">
        <w:rPr>
          <w:rtl/>
        </w:rPr>
        <w:t xml:space="preserve"> </w:t>
      </w:r>
      <w:r w:rsidRPr="00CF24E8">
        <w:rPr>
          <w:rtl/>
        </w:rPr>
        <w:t>במדינה שבה אי</w:t>
      </w:r>
      <w:r w:rsidR="0084256A">
        <w:rPr>
          <w:rtl/>
        </w:rPr>
        <w:t>-</w:t>
      </w:r>
      <w:r w:rsidRPr="00CF24E8">
        <w:rPr>
          <w:rtl/>
        </w:rPr>
        <w:t>אפשר לטייל? אתה מסכים שנסגור את ילדינו ובחופש</w:t>
      </w:r>
      <w:r w:rsidR="0084256A">
        <w:rPr>
          <w:rtl/>
        </w:rPr>
        <w:t xml:space="preserve"> </w:t>
      </w:r>
      <w:r w:rsidRPr="00CF24E8">
        <w:rPr>
          <w:rtl/>
        </w:rPr>
        <w:t>הגדול נגיד להם, תסתובבו ליד הבית, כי מסוכן?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רחבעם זאבי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תיסעו לערד.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יצחק לוי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האם זו הבשורה שלנו לילדים בתחילת החופש הגדול? במקום לנצל את האפשרויות דרך</w:t>
      </w:r>
      <w:r w:rsidR="0084256A">
        <w:rPr>
          <w:rtl/>
        </w:rPr>
        <w:t xml:space="preserve"> </w:t>
      </w:r>
      <w:r w:rsidRPr="00CF24E8">
        <w:rPr>
          <w:rtl/>
        </w:rPr>
        <w:t>תנועות</w:t>
      </w:r>
      <w:r w:rsidR="0084256A">
        <w:rPr>
          <w:rtl/>
        </w:rPr>
        <w:t xml:space="preserve"> </w:t>
      </w:r>
      <w:r w:rsidRPr="00CF24E8">
        <w:rPr>
          <w:rtl/>
        </w:rPr>
        <w:t>הנוער,</w:t>
      </w:r>
      <w:r w:rsidR="0084256A">
        <w:rPr>
          <w:rtl/>
        </w:rPr>
        <w:t xml:space="preserve"> </w:t>
      </w:r>
      <w:r w:rsidRPr="00CF24E8">
        <w:rPr>
          <w:rtl/>
        </w:rPr>
        <w:t>דרך</w:t>
      </w:r>
      <w:r w:rsidR="0084256A">
        <w:rPr>
          <w:rtl/>
        </w:rPr>
        <w:t xml:space="preserve"> </w:t>
      </w:r>
      <w:r w:rsidRPr="00CF24E8">
        <w:rPr>
          <w:rtl/>
        </w:rPr>
        <w:t>קבוצות</w:t>
      </w:r>
      <w:r w:rsidR="0084256A">
        <w:rPr>
          <w:rtl/>
        </w:rPr>
        <w:t xml:space="preserve"> </w:t>
      </w:r>
      <w:r w:rsidRPr="00CF24E8">
        <w:rPr>
          <w:rtl/>
        </w:rPr>
        <w:t>ובדרכים</w:t>
      </w:r>
      <w:r w:rsidR="0084256A">
        <w:rPr>
          <w:rtl/>
        </w:rPr>
        <w:t xml:space="preserve"> </w:t>
      </w:r>
      <w:r w:rsidRPr="00CF24E8">
        <w:rPr>
          <w:rtl/>
        </w:rPr>
        <w:t>אחרות</w:t>
      </w:r>
      <w:r w:rsidR="0084256A">
        <w:rPr>
          <w:rtl/>
        </w:rPr>
        <w:t xml:space="preserve"> </w:t>
      </w:r>
      <w:r w:rsidRPr="00CF24E8">
        <w:rPr>
          <w:rtl/>
        </w:rPr>
        <w:t>כדי</w:t>
      </w:r>
      <w:r w:rsidR="0084256A">
        <w:rPr>
          <w:rtl/>
        </w:rPr>
        <w:t xml:space="preserve"> </w:t>
      </w:r>
      <w:r w:rsidRPr="00CF24E8">
        <w:rPr>
          <w:rtl/>
        </w:rPr>
        <w:t>לומר</w:t>
      </w:r>
      <w:r w:rsidR="0084256A">
        <w:rPr>
          <w:rtl/>
        </w:rPr>
        <w:t xml:space="preserve"> </w:t>
      </w:r>
      <w:r w:rsidRPr="00CF24E8">
        <w:rPr>
          <w:rtl/>
        </w:rPr>
        <w:t>לילדים: תטיילו, תטיילו</w:t>
      </w:r>
      <w:r w:rsidR="0084256A">
        <w:rPr>
          <w:rtl/>
        </w:rPr>
        <w:t xml:space="preserve"> </w:t>
      </w:r>
      <w:r w:rsidRPr="00CF24E8">
        <w:rPr>
          <w:rtl/>
        </w:rPr>
        <w:t>במסלולים</w:t>
      </w:r>
      <w:r w:rsidR="0084256A">
        <w:rPr>
          <w:rtl/>
        </w:rPr>
        <w:t xml:space="preserve"> </w:t>
      </w:r>
      <w:r w:rsidRPr="00CF24E8">
        <w:rPr>
          <w:rtl/>
        </w:rPr>
        <w:t>ידועים,</w:t>
      </w:r>
      <w:r w:rsidR="0084256A">
        <w:rPr>
          <w:rtl/>
        </w:rPr>
        <w:t xml:space="preserve"> </w:t>
      </w:r>
      <w:r w:rsidRPr="00CF24E8">
        <w:rPr>
          <w:rtl/>
        </w:rPr>
        <w:t>במסלולים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מוכרים, בצורה בטיחותית </w:t>
      </w:r>
      <w:r w:rsidR="0084256A">
        <w:rPr>
          <w:rtl/>
        </w:rPr>
        <w:t>–</w:t>
      </w:r>
      <w:r w:rsidRPr="00CF24E8">
        <w:rPr>
          <w:rtl/>
        </w:rPr>
        <w:t xml:space="preserve"> תטיילו? היום כל אחד מפחד</w:t>
      </w:r>
      <w:r w:rsidR="0084256A">
        <w:rPr>
          <w:rtl/>
        </w:rPr>
        <w:t xml:space="preserve"> </w:t>
      </w:r>
      <w:r w:rsidRPr="00CF24E8">
        <w:rPr>
          <w:rtl/>
        </w:rPr>
        <w:t>לשלוח את בנו מעבר לרחוב.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צריך</w:t>
      </w:r>
      <w:r w:rsidR="0084256A">
        <w:rPr>
          <w:rtl/>
        </w:rPr>
        <w:t xml:space="preserve"> </w:t>
      </w:r>
      <w:r w:rsidRPr="00CF24E8">
        <w:rPr>
          <w:rtl/>
        </w:rPr>
        <w:t>לסיים.</w:t>
      </w:r>
      <w:r w:rsidR="0084256A">
        <w:rPr>
          <w:rtl/>
        </w:rPr>
        <w:t xml:space="preserve"> </w:t>
      </w:r>
      <w:r w:rsidRPr="00CF24E8">
        <w:rPr>
          <w:rtl/>
        </w:rPr>
        <w:t>אני אומר: המסקנה שלי היא, שיש איזו אטימות</w:t>
      </w:r>
      <w:r w:rsidR="0084256A">
        <w:rPr>
          <w:rtl/>
        </w:rPr>
        <w:t xml:space="preserve"> </w:t>
      </w:r>
      <w:r w:rsidRPr="00CF24E8">
        <w:rPr>
          <w:rtl/>
        </w:rPr>
        <w:t>במערכת, שלא רואה איך הדברים הולכים ומידרדרים צעד אחר צעד.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יושבים בזיכרון</w:t>
      </w:r>
      <w:r w:rsidR="0084256A">
        <w:rPr>
          <w:rtl/>
        </w:rPr>
        <w:t>-</w:t>
      </w:r>
      <w:r w:rsidRPr="00CF24E8">
        <w:rPr>
          <w:rtl/>
        </w:rPr>
        <w:t>יעקב ומשוחחים עם נציגי הרוצחים על הסכמי</w:t>
      </w:r>
      <w:r w:rsidR="0084256A">
        <w:rPr>
          <w:rtl/>
        </w:rPr>
        <w:t xml:space="preserve"> </w:t>
      </w:r>
      <w:r w:rsidRPr="00CF24E8">
        <w:rPr>
          <w:rtl/>
        </w:rPr>
        <w:t>שלום</w:t>
      </w:r>
      <w:r w:rsidR="0084256A">
        <w:rPr>
          <w:rtl/>
        </w:rPr>
        <w:t xml:space="preserve"> </w:t>
      </w:r>
      <w:r w:rsidRPr="00CF24E8">
        <w:rPr>
          <w:rtl/>
        </w:rPr>
        <w:t>ועל</w:t>
      </w:r>
      <w:r w:rsidR="0084256A">
        <w:rPr>
          <w:rtl/>
        </w:rPr>
        <w:t xml:space="preserve"> </w:t>
      </w:r>
      <w:r w:rsidRPr="00CF24E8">
        <w:rPr>
          <w:rtl/>
        </w:rPr>
        <w:t>הסכמים</w:t>
      </w:r>
      <w:r w:rsidR="0084256A">
        <w:rPr>
          <w:rtl/>
        </w:rPr>
        <w:t xml:space="preserve"> </w:t>
      </w:r>
      <w:r w:rsidRPr="00CF24E8">
        <w:rPr>
          <w:rtl/>
        </w:rPr>
        <w:t>שונים.</w:t>
      </w:r>
      <w:r w:rsidR="0084256A">
        <w:rPr>
          <w:rtl/>
        </w:rPr>
        <w:t xml:space="preserve"> </w:t>
      </w:r>
      <w:r w:rsidRPr="00CF24E8">
        <w:rPr>
          <w:rtl/>
        </w:rPr>
        <w:t>כשנסענו</w:t>
      </w:r>
      <w:r w:rsidR="0084256A">
        <w:rPr>
          <w:rtl/>
        </w:rPr>
        <w:t xml:space="preserve"> </w:t>
      </w:r>
      <w:r w:rsidRPr="00CF24E8">
        <w:rPr>
          <w:rtl/>
        </w:rPr>
        <w:t>אתמול</w:t>
      </w:r>
      <w:r w:rsidR="0084256A">
        <w:rPr>
          <w:rtl/>
        </w:rPr>
        <w:t xml:space="preserve"> </w:t>
      </w:r>
      <w:r w:rsidRPr="00CF24E8">
        <w:rPr>
          <w:rtl/>
        </w:rPr>
        <w:t>להתפלל בקבר רחל והזהרנו מפני נתינת</w:t>
      </w:r>
      <w:r w:rsidR="0084256A">
        <w:rPr>
          <w:rtl/>
        </w:rPr>
        <w:t xml:space="preserve"> </w:t>
      </w:r>
      <w:r w:rsidRPr="00CF24E8">
        <w:rPr>
          <w:rtl/>
        </w:rPr>
        <w:t>השליטה על הדרך לפלשתינים, שמא יהודים לא יבואו להתפלל בקבר רחל, אמרו: על מה אתם</w:t>
      </w:r>
      <w:r w:rsidR="0084256A">
        <w:rPr>
          <w:rtl/>
        </w:rPr>
        <w:t xml:space="preserve"> </w:t>
      </w:r>
      <w:r w:rsidRPr="00CF24E8">
        <w:rPr>
          <w:rtl/>
        </w:rPr>
        <w:t>מדברים?</w:t>
      </w:r>
      <w:r w:rsidR="0084256A">
        <w:rPr>
          <w:rtl/>
        </w:rPr>
        <w:t xml:space="preserve"> </w:t>
      </w:r>
      <w:r w:rsidRPr="00CF24E8">
        <w:rPr>
          <w:rtl/>
        </w:rPr>
        <w:t>תראו</w:t>
      </w:r>
      <w:r w:rsidR="0084256A">
        <w:rPr>
          <w:rtl/>
        </w:rPr>
        <w:t xml:space="preserve"> </w:t>
      </w:r>
      <w:r w:rsidRPr="00CF24E8">
        <w:rPr>
          <w:rtl/>
        </w:rPr>
        <w:t>כמה</w:t>
      </w:r>
      <w:r w:rsidR="0084256A">
        <w:rPr>
          <w:rtl/>
        </w:rPr>
        <w:t xml:space="preserve"> </w:t>
      </w:r>
      <w:r w:rsidRPr="00CF24E8">
        <w:rPr>
          <w:rtl/>
        </w:rPr>
        <w:t>זמן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קרה שום דבר. והנה, בדרך חזרה מתפילת מנחה בקבר רחל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פותחים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הרדיו</w:t>
      </w:r>
      <w:r w:rsidR="0084256A">
        <w:rPr>
          <w:rtl/>
        </w:rPr>
        <w:t xml:space="preserve"> </w:t>
      </w:r>
      <w:r w:rsidRPr="00CF24E8">
        <w:rPr>
          <w:rtl/>
        </w:rPr>
        <w:t>ושומעים</w:t>
      </w:r>
      <w:r w:rsidR="0084256A">
        <w:rPr>
          <w:rtl/>
        </w:rPr>
        <w:t xml:space="preserve"> </w:t>
      </w:r>
      <w:r w:rsidRPr="00CF24E8">
        <w:rPr>
          <w:rtl/>
        </w:rPr>
        <w:t>שנמצאו</w:t>
      </w:r>
      <w:r w:rsidR="0084256A">
        <w:rPr>
          <w:rtl/>
        </w:rPr>
        <w:t xml:space="preserve"> </w:t>
      </w:r>
      <w:r w:rsidRPr="00CF24E8">
        <w:rPr>
          <w:rtl/>
        </w:rPr>
        <w:t>שתי</w:t>
      </w:r>
      <w:r w:rsidR="0084256A">
        <w:rPr>
          <w:rtl/>
        </w:rPr>
        <w:t xml:space="preserve"> </w:t>
      </w:r>
      <w:r w:rsidRPr="00CF24E8">
        <w:rPr>
          <w:rtl/>
        </w:rPr>
        <w:t>גופות בוואדי קלט. קיבלנו תשובה</w:t>
      </w:r>
      <w:r w:rsidR="0084256A">
        <w:rPr>
          <w:rtl/>
        </w:rPr>
        <w:t xml:space="preserve"> </w:t>
      </w:r>
      <w:r w:rsidRPr="00CF24E8">
        <w:rPr>
          <w:rtl/>
        </w:rPr>
        <w:t>מיידית.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השר, התפכחו לפני שיהיה מאוחר. התפכחו לפני שיהיה מאוחר. 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</w:t>
      </w:r>
      <w:r w:rsidR="0084256A">
        <w:rPr>
          <w:rtl/>
        </w:rPr>
        <w:t xml:space="preserve"> </w:t>
      </w:r>
      <w:r w:rsidRPr="00CF24E8">
        <w:rPr>
          <w:rtl/>
        </w:rPr>
        <w:t>לחבר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יצחק לוי.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חבר הכנסת רענן כהן </w:t>
      </w:r>
      <w:r w:rsidR="0084256A">
        <w:rPr>
          <w:rtl/>
        </w:rPr>
        <w:t>–</w:t>
      </w:r>
      <w:r w:rsidRPr="00CF24E8">
        <w:rPr>
          <w:rtl/>
        </w:rPr>
        <w:t xml:space="preserve"> איננו.</w:t>
      </w:r>
      <w:r w:rsidR="0084256A">
        <w:rPr>
          <w:rtl/>
        </w:rPr>
        <w:t xml:space="preserve"> </w:t>
      </w:r>
      <w:r w:rsidRPr="00CF24E8">
        <w:rPr>
          <w:rtl/>
        </w:rPr>
        <w:t>השר אפרים</w:t>
      </w:r>
      <w:r w:rsidR="0084256A">
        <w:rPr>
          <w:rtl/>
        </w:rPr>
        <w:t xml:space="preserve"> </w:t>
      </w:r>
      <w:r w:rsidRPr="00CF24E8">
        <w:rPr>
          <w:rtl/>
        </w:rPr>
        <w:t>סנה, בבקשה.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נא לצלצל.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הבריאות א' סנה: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הכנסת,</w:t>
      </w:r>
      <w:r w:rsidR="0084256A">
        <w:rPr>
          <w:rtl/>
        </w:rPr>
        <w:t xml:space="preserve"> </w:t>
      </w:r>
      <w:r w:rsidRPr="00CF24E8">
        <w:rPr>
          <w:rtl/>
        </w:rPr>
        <w:t>היום הובאו למנוחות אוהד בכרך ואורי שחור,</w:t>
      </w:r>
      <w:r w:rsidR="0084256A">
        <w:rPr>
          <w:rtl/>
        </w:rPr>
        <w:t xml:space="preserve"> </w:t>
      </w:r>
      <w:r w:rsidRPr="00CF24E8">
        <w:rPr>
          <w:rtl/>
        </w:rPr>
        <w:t>זיכרונם</w:t>
      </w:r>
      <w:r w:rsidR="0084256A">
        <w:rPr>
          <w:rtl/>
        </w:rPr>
        <w:t xml:space="preserve"> </w:t>
      </w:r>
      <w:r w:rsidRPr="00CF24E8">
        <w:rPr>
          <w:rtl/>
        </w:rPr>
        <w:t>לברכה,</w:t>
      </w:r>
      <w:r w:rsidR="0084256A">
        <w:rPr>
          <w:rtl/>
        </w:rPr>
        <w:t xml:space="preserve"> </w:t>
      </w:r>
      <w:r w:rsidRPr="00CF24E8">
        <w:rPr>
          <w:rtl/>
        </w:rPr>
        <w:t>כשכל העם על שכבותיו וזרמיו ומפלגותיו שותף באבל על חיים צעירים</w:t>
      </w:r>
      <w:r w:rsidR="0084256A">
        <w:rPr>
          <w:rtl/>
        </w:rPr>
        <w:t xml:space="preserve"> </w:t>
      </w:r>
      <w:r w:rsidRPr="00CF24E8">
        <w:rPr>
          <w:rtl/>
        </w:rPr>
        <w:t>שנקטפו</w:t>
      </w:r>
      <w:r w:rsidR="0084256A">
        <w:rPr>
          <w:rtl/>
        </w:rPr>
        <w:t xml:space="preserve"> </w:t>
      </w:r>
      <w:r w:rsidRPr="00CF24E8">
        <w:rPr>
          <w:rtl/>
        </w:rPr>
        <w:t>בצורה</w:t>
      </w:r>
      <w:r w:rsidR="0084256A">
        <w:rPr>
          <w:rtl/>
        </w:rPr>
        <w:t xml:space="preserve"> </w:t>
      </w:r>
      <w:r w:rsidRPr="00CF24E8">
        <w:rPr>
          <w:rtl/>
        </w:rPr>
        <w:t>כה</w:t>
      </w:r>
      <w:r w:rsidR="0084256A">
        <w:rPr>
          <w:rtl/>
        </w:rPr>
        <w:t xml:space="preserve"> </w:t>
      </w:r>
      <w:r w:rsidRPr="00CF24E8">
        <w:rPr>
          <w:rtl/>
        </w:rPr>
        <w:t>אכזרית,</w:t>
      </w:r>
      <w:r w:rsidR="0084256A">
        <w:rPr>
          <w:rtl/>
        </w:rPr>
        <w:t xml:space="preserve"> </w:t>
      </w:r>
      <w:r w:rsidRPr="00CF24E8">
        <w:rPr>
          <w:rtl/>
        </w:rPr>
        <w:t>חיים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שני</w:t>
      </w:r>
      <w:r w:rsidR="0084256A">
        <w:rPr>
          <w:rtl/>
        </w:rPr>
        <w:t xml:space="preserve"> </w:t>
      </w:r>
      <w:r w:rsidRPr="00CF24E8">
        <w:rPr>
          <w:rtl/>
        </w:rPr>
        <w:t>נערים</w:t>
      </w:r>
      <w:r w:rsidR="0084256A">
        <w:rPr>
          <w:rtl/>
        </w:rPr>
        <w:t xml:space="preserve"> </w:t>
      </w:r>
      <w:r w:rsidRPr="00CF24E8">
        <w:rPr>
          <w:rtl/>
        </w:rPr>
        <w:t>שחונכו על אהבת ארץ</w:t>
      </w:r>
      <w:r w:rsidR="0084256A">
        <w:rPr>
          <w:rtl/>
        </w:rPr>
        <w:t>-</w:t>
      </w:r>
      <w:r w:rsidRPr="00CF24E8">
        <w:rPr>
          <w:rtl/>
        </w:rPr>
        <w:t>ישראל, על</w:t>
      </w:r>
      <w:r w:rsidR="0084256A">
        <w:rPr>
          <w:rtl/>
        </w:rPr>
        <w:t xml:space="preserve"> </w:t>
      </w:r>
      <w:r w:rsidRPr="00CF24E8">
        <w:rPr>
          <w:rtl/>
        </w:rPr>
        <w:t>הסקרנות והאהבה לכל נופיה.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המרצחים הם ככל הידוע אנשי "החזית העממית". עדיין אין ידיעה ברורה מאין באו,</w:t>
      </w:r>
      <w:r w:rsidR="0084256A">
        <w:rPr>
          <w:rtl/>
        </w:rPr>
        <w:t xml:space="preserve"> </w:t>
      </w:r>
      <w:r w:rsidRPr="00CF24E8">
        <w:rPr>
          <w:rtl/>
        </w:rPr>
        <w:t>אבל אין ספק לאן הם יגיעו. הם ימצאו את עצמם, ואני מקווה שמהר, עם עימאד עקל, ועם</w:t>
      </w:r>
      <w:r w:rsidR="0084256A">
        <w:rPr>
          <w:rtl/>
        </w:rPr>
        <w:t xml:space="preserve"> </w:t>
      </w:r>
      <w:r w:rsidRPr="00CF24E8">
        <w:rPr>
          <w:rtl/>
        </w:rPr>
        <w:t>טאהר</w:t>
      </w:r>
      <w:r w:rsidR="0084256A">
        <w:rPr>
          <w:rtl/>
        </w:rPr>
        <w:t xml:space="preserve"> </w:t>
      </w:r>
      <w:r w:rsidRPr="00CF24E8">
        <w:rPr>
          <w:rtl/>
        </w:rPr>
        <w:t>קפישא,</w:t>
      </w:r>
      <w:r w:rsidR="0084256A">
        <w:rPr>
          <w:rtl/>
        </w:rPr>
        <w:t xml:space="preserve"> </w:t>
      </w:r>
      <w:r w:rsidRPr="00CF24E8">
        <w:rPr>
          <w:rtl/>
        </w:rPr>
        <w:t>ועם</w:t>
      </w:r>
      <w:r w:rsidR="0084256A">
        <w:rPr>
          <w:rtl/>
        </w:rPr>
        <w:t xml:space="preserve"> </w:t>
      </w:r>
      <w:r w:rsidRPr="00CF24E8">
        <w:rPr>
          <w:rtl/>
        </w:rPr>
        <w:t>עשרות</w:t>
      </w:r>
      <w:r w:rsidR="0084256A">
        <w:rPr>
          <w:rtl/>
        </w:rPr>
        <w:t xml:space="preserve"> </w:t>
      </w:r>
      <w:r w:rsidRPr="00CF24E8">
        <w:rPr>
          <w:rtl/>
        </w:rPr>
        <w:t>רבות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מחבלים</w:t>
      </w:r>
      <w:r w:rsidR="0084256A">
        <w:rPr>
          <w:rtl/>
        </w:rPr>
        <w:t xml:space="preserve"> </w:t>
      </w:r>
      <w:r w:rsidRPr="00CF24E8">
        <w:rPr>
          <w:rtl/>
        </w:rPr>
        <w:t>שחוסלו בשנים האחרונות על</w:t>
      </w:r>
      <w:r w:rsidR="0084256A">
        <w:rPr>
          <w:rtl/>
        </w:rPr>
        <w:t>-</w:t>
      </w:r>
      <w:r w:rsidRPr="00CF24E8">
        <w:rPr>
          <w:rtl/>
        </w:rPr>
        <w:t>ידי כוחות</w:t>
      </w:r>
      <w:r w:rsidR="0084256A">
        <w:rPr>
          <w:rtl/>
        </w:rPr>
        <w:t xml:space="preserve"> </w:t>
      </w:r>
      <w:r w:rsidRPr="00CF24E8">
        <w:rPr>
          <w:rtl/>
        </w:rPr>
        <w:t>הביטחון</w:t>
      </w:r>
      <w:r w:rsidR="0084256A">
        <w:rPr>
          <w:rtl/>
        </w:rPr>
        <w:t xml:space="preserve"> – </w:t>
      </w:r>
      <w:r w:rsidRPr="00CF24E8">
        <w:rPr>
          <w:rtl/>
        </w:rPr>
        <w:t>צה"ל,</w:t>
      </w:r>
      <w:r w:rsidR="0084256A">
        <w:rPr>
          <w:rtl/>
        </w:rPr>
        <w:t xml:space="preserve"> </w:t>
      </w:r>
      <w:r w:rsidRPr="00CF24E8">
        <w:rPr>
          <w:rtl/>
        </w:rPr>
        <w:t>משמר</w:t>
      </w:r>
      <w:r w:rsidR="0084256A">
        <w:rPr>
          <w:rtl/>
        </w:rPr>
        <w:t xml:space="preserve"> </w:t>
      </w:r>
      <w:r w:rsidRPr="00CF24E8">
        <w:rPr>
          <w:rtl/>
        </w:rPr>
        <w:t>הגבול, שירות הביטחון הכללי; שנאמר: כן יאבדו כל אויביך</w:t>
      </w:r>
      <w:r w:rsidR="0084256A">
        <w:rPr>
          <w:rtl/>
        </w:rPr>
        <w:t xml:space="preserve"> </w:t>
      </w:r>
      <w:r w:rsidRPr="00CF24E8">
        <w:rPr>
          <w:rtl/>
        </w:rPr>
        <w:t>ישראל.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ביום</w:t>
      </w:r>
      <w:r w:rsidR="0084256A">
        <w:rPr>
          <w:rtl/>
        </w:rPr>
        <w:t xml:space="preserve"> </w:t>
      </w:r>
      <w:r w:rsidRPr="00CF24E8">
        <w:rPr>
          <w:rtl/>
        </w:rPr>
        <w:t>מר</w:t>
      </w:r>
      <w:r w:rsidR="0084256A">
        <w:rPr>
          <w:rtl/>
        </w:rPr>
        <w:t xml:space="preserve"> </w:t>
      </w:r>
      <w:r w:rsidRPr="00CF24E8">
        <w:rPr>
          <w:rtl/>
        </w:rPr>
        <w:t>כזה</w:t>
      </w:r>
      <w:r w:rsidR="0084256A">
        <w:rPr>
          <w:rtl/>
        </w:rPr>
        <w:t xml:space="preserve"> </w:t>
      </w:r>
      <w:r w:rsidRPr="00CF24E8">
        <w:rPr>
          <w:rtl/>
        </w:rPr>
        <w:t>צריך לראות את העובדות כהווייתן, ונדמה לי שהנתונים אינם</w:t>
      </w:r>
      <w:r w:rsidR="0084256A">
        <w:rPr>
          <w:rtl/>
        </w:rPr>
        <w:t xml:space="preserve"> </w:t>
      </w:r>
      <w:r w:rsidRPr="00CF24E8">
        <w:rPr>
          <w:rtl/>
        </w:rPr>
        <w:t>חביבים על כמה מהיושבים בבית הזה.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בפועל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ירידה במספר הפיגועים הן ביהודה ובשומרון והן בעזה.</w:t>
      </w:r>
      <w:r w:rsidR="0084256A">
        <w:rPr>
          <w:rtl/>
        </w:rPr>
        <w:t xml:space="preserve"> </w:t>
      </w:r>
      <w:r w:rsidRPr="00CF24E8">
        <w:rPr>
          <w:rtl/>
        </w:rPr>
        <w:t>אציין בקצרה</w:t>
      </w:r>
      <w:r w:rsidR="0084256A">
        <w:rPr>
          <w:rtl/>
        </w:rPr>
        <w:t xml:space="preserve"> </w:t>
      </w:r>
      <w:r w:rsidRPr="00CF24E8">
        <w:rPr>
          <w:rtl/>
        </w:rPr>
        <w:t>נתונים</w:t>
      </w:r>
      <w:r w:rsidR="0084256A">
        <w:rPr>
          <w:rtl/>
        </w:rPr>
        <w:t xml:space="preserve"> </w:t>
      </w:r>
      <w:r w:rsidRPr="00CF24E8">
        <w:rPr>
          <w:rtl/>
        </w:rPr>
        <w:t>מספר.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משווים את המחצית האחרונה של שנת 1994 למחצית הראשונה של שנת</w:t>
      </w:r>
      <w:r w:rsidR="0084256A">
        <w:rPr>
          <w:rtl/>
        </w:rPr>
        <w:t xml:space="preserve"> </w:t>
      </w:r>
      <w:r w:rsidRPr="00CF24E8">
        <w:rPr>
          <w:rtl/>
        </w:rPr>
        <w:t>1995</w:t>
      </w:r>
      <w:r w:rsidR="0084256A">
        <w:rPr>
          <w:rtl/>
        </w:rPr>
        <w:t xml:space="preserve"> – </w:t>
      </w:r>
      <w:r w:rsidRPr="00CF24E8">
        <w:rPr>
          <w:rtl/>
        </w:rPr>
        <w:t>יש ירידה של שליש במספר הפיגועים. רחוק ממה שאנחנו רוצים, הרבה יותר טוב</w:t>
      </w:r>
      <w:r w:rsidR="0084256A">
        <w:rPr>
          <w:rtl/>
        </w:rPr>
        <w:t xml:space="preserve"> </w:t>
      </w:r>
      <w:r w:rsidRPr="00CF24E8">
        <w:rPr>
          <w:rtl/>
        </w:rPr>
        <w:t>ממה</w:t>
      </w:r>
      <w:r w:rsidR="0084256A">
        <w:rPr>
          <w:rtl/>
        </w:rPr>
        <w:t xml:space="preserve"> </w:t>
      </w:r>
      <w:r w:rsidRPr="00CF24E8">
        <w:rPr>
          <w:rtl/>
        </w:rPr>
        <w:t>שהיה.</w:t>
      </w:r>
      <w:r w:rsidR="0084256A">
        <w:rPr>
          <w:rtl/>
        </w:rPr>
        <w:t xml:space="preserve"> </w:t>
      </w:r>
      <w:r w:rsidRPr="00CF24E8">
        <w:rPr>
          <w:rtl/>
        </w:rPr>
        <w:t>אם בינואר שנה זו היו ביהודה ובשומרון 60 פיגועים, ביוני אירעו פחות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ממחצית </w:t>
      </w:r>
      <w:r w:rsidR="0084256A">
        <w:rPr>
          <w:rtl/>
        </w:rPr>
        <w:t>–</w:t>
      </w:r>
      <w:r w:rsidRPr="00CF24E8">
        <w:rPr>
          <w:rtl/>
        </w:rPr>
        <w:t xml:space="preserve"> 28.</w:t>
      </w:r>
      <w:r w:rsidR="0084256A">
        <w:rPr>
          <w:rtl/>
        </w:rPr>
        <w:t xml:space="preserve"> </w:t>
      </w:r>
      <w:r w:rsidRPr="00CF24E8">
        <w:rPr>
          <w:rtl/>
        </w:rPr>
        <w:t>אם באזור עזה היו בינואר 40 פיגועים, ביוני היו עשרה בלבד. גם עשרה</w:t>
      </w:r>
      <w:r w:rsidR="0084256A">
        <w:rPr>
          <w:rtl/>
        </w:rPr>
        <w:t xml:space="preserve"> </w:t>
      </w:r>
      <w:r w:rsidRPr="00CF24E8">
        <w:rPr>
          <w:rtl/>
        </w:rPr>
        <w:t>הם</w:t>
      </w:r>
      <w:r w:rsidR="0084256A">
        <w:rPr>
          <w:rtl/>
        </w:rPr>
        <w:t xml:space="preserve"> </w:t>
      </w:r>
      <w:r w:rsidRPr="00CF24E8">
        <w:rPr>
          <w:rtl/>
        </w:rPr>
        <w:t>עשרה</w:t>
      </w:r>
      <w:r w:rsidR="0084256A">
        <w:rPr>
          <w:rtl/>
        </w:rPr>
        <w:t xml:space="preserve"> </w:t>
      </w:r>
      <w:r w:rsidRPr="00CF24E8">
        <w:rPr>
          <w:rtl/>
        </w:rPr>
        <w:t>יותר</w:t>
      </w:r>
      <w:r w:rsidR="0084256A">
        <w:rPr>
          <w:rtl/>
        </w:rPr>
        <w:t xml:space="preserve"> </w:t>
      </w:r>
      <w:r w:rsidRPr="00CF24E8">
        <w:rPr>
          <w:rtl/>
        </w:rPr>
        <w:t>מדי,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אבל אם מסתכלים על התהליך, אם מסתכלים על המגמה </w:t>
      </w:r>
      <w:r w:rsidR="0084256A">
        <w:rPr>
          <w:rtl/>
        </w:rPr>
        <w:t>–</w:t>
      </w:r>
      <w:r w:rsidRPr="00CF24E8">
        <w:rPr>
          <w:rtl/>
        </w:rPr>
        <w:t xml:space="preserve"> לשמחתנו,</w:t>
      </w:r>
      <w:r w:rsidR="0084256A">
        <w:rPr>
          <w:rtl/>
        </w:rPr>
        <w:t xml:space="preserve"> </w:t>
      </w:r>
      <w:r w:rsidRPr="00CF24E8">
        <w:rPr>
          <w:rtl/>
        </w:rPr>
        <w:t>הטרור נמצא בנסיגה.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הירידה הזאת נובעת קודם כול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מספר הפיגועים, לא מספר ההרוגים; מספר ההרוגים בעלייה.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הבריאות א' סנה: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מספר הנפגעים גם הוא בירידה, אם משווים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מספר ההרוגים בעלייה.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הבריאות א' סנה: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אם אתה משווה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כאשר רוצים לספור פיגועים סופרים פיגועים, כאשר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פלד, השאלה היא עם מה אתה משווה. אם אתה משווה את התקופה מאז הסכם</w:t>
      </w:r>
      <w:r w:rsidR="0084256A">
        <w:rPr>
          <w:rtl/>
        </w:rPr>
        <w:t xml:space="preserve"> </w:t>
      </w:r>
      <w:r w:rsidRPr="00CF24E8">
        <w:rPr>
          <w:rtl/>
        </w:rPr>
        <w:t>אוסלו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לתקופה המקבילה לפני הסכם אוסלו </w:t>
      </w:r>
      <w:r w:rsidR="0084256A">
        <w:rPr>
          <w:rtl/>
        </w:rPr>
        <w:t>–</w:t>
      </w:r>
      <w:r w:rsidRPr="00CF24E8">
        <w:rPr>
          <w:rtl/>
        </w:rPr>
        <w:t xml:space="preserve"> מספר הנרצחים גדל ביותר מפי</w:t>
      </w:r>
      <w:r w:rsidR="0084256A">
        <w:rPr>
          <w:rtl/>
        </w:rPr>
        <w:t>-</w:t>
      </w:r>
      <w:r w:rsidRPr="00CF24E8">
        <w:rPr>
          <w:rtl/>
        </w:rPr>
        <w:t>שניים.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השאלות האלה אינן רלוונטיות.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רחבעם זאבי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למה המרצחים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לא רלוונטי, זה מה שאני אומר.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רחבעם זאבי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המרצחים קיבלו את ארץ</w:t>
      </w:r>
      <w:r w:rsidR="0084256A">
        <w:rPr>
          <w:rtl/>
        </w:rPr>
        <w:t>-</w:t>
      </w:r>
      <w:r w:rsidRPr="00CF24E8">
        <w:rPr>
          <w:rtl/>
        </w:rPr>
        <w:t xml:space="preserve">ישראל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זאבי, זה לא רלוונטי כרגע.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הבריאות א' סנה: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לשמחתנו,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בפיגועי</w:t>
      </w:r>
      <w:r w:rsidR="0084256A">
        <w:rPr>
          <w:rtl/>
        </w:rPr>
        <w:t xml:space="preserve"> </w:t>
      </w:r>
      <w:r w:rsidRPr="00CF24E8">
        <w:rPr>
          <w:rtl/>
        </w:rPr>
        <w:t>ההתאבדות חלה בחודשים האחרונים בלימה. צריך להגיד את</w:t>
      </w:r>
      <w:r w:rsidR="0084256A">
        <w:rPr>
          <w:rtl/>
        </w:rPr>
        <w:t xml:space="preserve"> </w:t>
      </w:r>
      <w:r w:rsidRPr="00CF24E8">
        <w:rPr>
          <w:rtl/>
        </w:rPr>
        <w:t>הדברים בדחילו ורחימו, אבל זו העובדה.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ואין בכך מקרה, זה נובע קודם כול ובראש ובראשונה מהמלחמה היעילה, חסרת המנוח</w:t>
      </w:r>
      <w:r w:rsidR="0084256A">
        <w:rPr>
          <w:rtl/>
        </w:rPr>
        <w:t xml:space="preserve"> </w:t>
      </w:r>
      <w:r w:rsidRPr="00CF24E8">
        <w:rPr>
          <w:rtl/>
        </w:rPr>
        <w:t>והחופשית</w:t>
      </w:r>
      <w:r w:rsidR="0084256A">
        <w:rPr>
          <w:rtl/>
        </w:rPr>
        <w:t xml:space="preserve"> </w:t>
      </w:r>
      <w:r w:rsidRPr="00CF24E8">
        <w:rPr>
          <w:rtl/>
        </w:rPr>
        <w:t>מכל</w:t>
      </w:r>
      <w:r w:rsidR="0084256A">
        <w:rPr>
          <w:rtl/>
        </w:rPr>
        <w:t xml:space="preserve"> </w:t>
      </w:r>
      <w:r w:rsidRPr="00CF24E8">
        <w:rPr>
          <w:rtl/>
        </w:rPr>
        <w:t>מגבלות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כוחות</w:t>
      </w:r>
      <w:r w:rsidR="0084256A">
        <w:rPr>
          <w:rtl/>
        </w:rPr>
        <w:t xml:space="preserve"> </w:t>
      </w:r>
      <w:r w:rsidRPr="00CF24E8">
        <w:rPr>
          <w:rtl/>
        </w:rPr>
        <w:t>הביטחון</w:t>
      </w:r>
      <w:r w:rsidR="0084256A">
        <w:rPr>
          <w:rtl/>
        </w:rPr>
        <w:t xml:space="preserve"> </w:t>
      </w:r>
      <w:r w:rsidRPr="00CF24E8">
        <w:rPr>
          <w:rtl/>
        </w:rPr>
        <w:t>בארגוני</w:t>
      </w:r>
      <w:r w:rsidR="0084256A">
        <w:rPr>
          <w:rtl/>
        </w:rPr>
        <w:t xml:space="preserve"> </w:t>
      </w:r>
      <w:r w:rsidRPr="00CF24E8">
        <w:rPr>
          <w:rtl/>
        </w:rPr>
        <w:t>הטרור. יש לכך גם חלק לרשות</w:t>
      </w:r>
      <w:r w:rsidR="0084256A">
        <w:rPr>
          <w:rtl/>
        </w:rPr>
        <w:t xml:space="preserve"> </w:t>
      </w:r>
      <w:r w:rsidRPr="00CF24E8">
        <w:rPr>
          <w:rtl/>
        </w:rPr>
        <w:t>הפלשתינית, שעושה</w:t>
      </w:r>
      <w:r w:rsidR="0084256A">
        <w:rPr>
          <w:rtl/>
        </w:rPr>
        <w:t xml:space="preserve"> </w:t>
      </w:r>
      <w:r w:rsidRPr="00CF24E8">
        <w:rPr>
          <w:rtl/>
        </w:rPr>
        <w:t>היום הרבה יותר נגד הטרור. חל בזה שיפור מובהק, ואדם ישר שרואה</w:t>
      </w:r>
      <w:r w:rsidR="0084256A">
        <w:rPr>
          <w:rtl/>
        </w:rPr>
        <w:t xml:space="preserve"> </w:t>
      </w:r>
      <w:r w:rsidRPr="00CF24E8">
        <w:rPr>
          <w:rtl/>
        </w:rPr>
        <w:t>את המציאות נכוחה איננו יכול להתעלם מכך.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במקרה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פנינו</w:t>
      </w:r>
      <w:r w:rsidR="0084256A">
        <w:rPr>
          <w:rtl/>
        </w:rPr>
        <w:t xml:space="preserve"> </w:t>
      </w:r>
      <w:r w:rsidRPr="00CF24E8">
        <w:rPr>
          <w:rtl/>
        </w:rPr>
        <w:t>אל הרשות הפלשתינית, שגינתה את המעשה הנתעב הזה, והיא</w:t>
      </w:r>
      <w:r w:rsidR="0084256A">
        <w:rPr>
          <w:rtl/>
        </w:rPr>
        <w:t xml:space="preserve"> </w:t>
      </w:r>
      <w:r w:rsidRPr="00CF24E8">
        <w:rPr>
          <w:rtl/>
        </w:rPr>
        <w:t>הבטיחה לעשות כל שביכולתה כדי לאתר את הרוצחים ולאוסרם.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חשוב</w:t>
      </w:r>
      <w:r w:rsidR="0084256A">
        <w:rPr>
          <w:rtl/>
        </w:rPr>
        <w:t xml:space="preserve"> </w:t>
      </w:r>
      <w:r w:rsidRPr="00CF24E8">
        <w:rPr>
          <w:rtl/>
        </w:rPr>
        <w:t>שלא</w:t>
      </w:r>
      <w:r w:rsidR="0084256A">
        <w:rPr>
          <w:rtl/>
        </w:rPr>
        <w:t xml:space="preserve"> </w:t>
      </w:r>
      <w:r w:rsidRPr="00CF24E8">
        <w:rPr>
          <w:rtl/>
        </w:rPr>
        <w:t>יהיו</w:t>
      </w:r>
      <w:r w:rsidR="0084256A">
        <w:rPr>
          <w:rtl/>
        </w:rPr>
        <w:t xml:space="preserve"> </w:t>
      </w:r>
      <w:r w:rsidRPr="00CF24E8">
        <w:rPr>
          <w:rtl/>
        </w:rPr>
        <w:t>אי</w:t>
      </w:r>
      <w:r w:rsidR="0084256A">
        <w:rPr>
          <w:rtl/>
        </w:rPr>
        <w:t>-</w:t>
      </w:r>
      <w:r w:rsidRPr="00CF24E8">
        <w:rPr>
          <w:rtl/>
        </w:rPr>
        <w:t>הבנות:</w:t>
      </w:r>
      <w:r w:rsidR="0084256A">
        <w:rPr>
          <w:rtl/>
        </w:rPr>
        <w:t xml:space="preserve"> </w:t>
      </w:r>
      <w:r w:rsidRPr="00CF24E8">
        <w:rPr>
          <w:rtl/>
        </w:rPr>
        <w:t>המלחמה</w:t>
      </w:r>
      <w:r w:rsidR="0084256A">
        <w:rPr>
          <w:rtl/>
        </w:rPr>
        <w:t xml:space="preserve"> </w:t>
      </w:r>
      <w:r w:rsidRPr="00CF24E8">
        <w:rPr>
          <w:rtl/>
        </w:rPr>
        <w:t>בטרור מוטלת על שכמן של זרועות הביטחון</w:t>
      </w:r>
      <w:r w:rsidR="0084256A">
        <w:rPr>
          <w:rtl/>
        </w:rPr>
        <w:t xml:space="preserve"> </w:t>
      </w:r>
      <w:r w:rsidRPr="00CF24E8">
        <w:rPr>
          <w:rtl/>
        </w:rPr>
        <w:t>שלנו.</w:t>
      </w:r>
      <w:r w:rsidR="0084256A">
        <w:rPr>
          <w:rtl/>
        </w:rPr>
        <w:t xml:space="preserve"> </w:t>
      </w:r>
      <w:r w:rsidRPr="00CF24E8">
        <w:rPr>
          <w:rtl/>
        </w:rPr>
        <w:t>לא הפקדנו את המשימה הזאת בידי איש זולתנו.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כשמדברים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הנושא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חשוב להסביר היטב לאלה שלא מבינים, והם לא נמצאים</w:t>
      </w:r>
      <w:r w:rsidR="0084256A">
        <w:rPr>
          <w:rtl/>
        </w:rPr>
        <w:t xml:space="preserve"> </w:t>
      </w:r>
      <w:r w:rsidRPr="00CF24E8">
        <w:rPr>
          <w:rtl/>
        </w:rPr>
        <w:t>באולם</w:t>
      </w:r>
      <w:r w:rsidR="0084256A">
        <w:rPr>
          <w:rtl/>
        </w:rPr>
        <w:t xml:space="preserve"> </w:t>
      </w:r>
      <w:r w:rsidRPr="00CF24E8">
        <w:rPr>
          <w:rtl/>
        </w:rPr>
        <w:t>הזה,</w:t>
      </w:r>
      <w:r w:rsidR="0084256A">
        <w:rPr>
          <w:rtl/>
        </w:rPr>
        <w:t xml:space="preserve"> </w:t>
      </w:r>
      <w:r w:rsidRPr="00CF24E8">
        <w:rPr>
          <w:rtl/>
        </w:rPr>
        <w:t>מדוע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כך מתעקשים על כך שהביטחון באזורים הפתוחים ביהודה</w:t>
      </w:r>
      <w:r w:rsidR="0084256A">
        <w:rPr>
          <w:rtl/>
        </w:rPr>
        <w:t xml:space="preserve"> </w:t>
      </w:r>
      <w:r w:rsidRPr="00CF24E8">
        <w:rPr>
          <w:rtl/>
        </w:rPr>
        <w:t>ובשומרון בזמן הסכם הביניים יהיה ויישאר באחריות צה"ל. זו תקופת ביניים וזו תקופת</w:t>
      </w:r>
      <w:r w:rsidR="0084256A">
        <w:rPr>
          <w:rtl/>
        </w:rPr>
        <w:t xml:space="preserve"> </w:t>
      </w:r>
      <w:r w:rsidRPr="00CF24E8">
        <w:rPr>
          <w:rtl/>
        </w:rPr>
        <w:t>מבחן, ורק אם היא תעבור בהצלחה נוכל להתקדם לשלב הבא.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בכדי</w:t>
      </w:r>
      <w:r w:rsidR="0084256A">
        <w:rPr>
          <w:rtl/>
        </w:rPr>
        <w:t xml:space="preserve"> </w:t>
      </w:r>
      <w:r w:rsidRPr="00CF24E8">
        <w:rPr>
          <w:rtl/>
        </w:rPr>
        <w:t>עיכבנו</w:t>
      </w:r>
      <w:r w:rsidR="0084256A">
        <w:rPr>
          <w:rtl/>
        </w:rPr>
        <w:t xml:space="preserve"> </w:t>
      </w:r>
      <w:r w:rsidRPr="00CF24E8">
        <w:rPr>
          <w:rtl/>
        </w:rPr>
        <w:t>ביותר משנה את התהליך הזה. מאחר שמצב הביטחון חייב את זה,</w:t>
      </w:r>
      <w:r w:rsidR="0084256A">
        <w:rPr>
          <w:rtl/>
        </w:rPr>
        <w:t xml:space="preserve"> </w:t>
      </w:r>
      <w:r w:rsidRPr="00CF24E8">
        <w:rPr>
          <w:rtl/>
        </w:rPr>
        <w:t>עיכבנו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ביצוע</w:t>
      </w:r>
      <w:r w:rsidR="0084256A">
        <w:rPr>
          <w:rtl/>
        </w:rPr>
        <w:t xml:space="preserve"> </w:t>
      </w:r>
      <w:r w:rsidRPr="00CF24E8">
        <w:rPr>
          <w:rtl/>
        </w:rPr>
        <w:t>הסכם</w:t>
      </w:r>
      <w:r w:rsidR="0084256A">
        <w:rPr>
          <w:rtl/>
        </w:rPr>
        <w:t xml:space="preserve"> </w:t>
      </w:r>
      <w:r w:rsidRPr="00CF24E8">
        <w:rPr>
          <w:rtl/>
        </w:rPr>
        <w:t>אוסלו</w:t>
      </w:r>
      <w:r w:rsidR="0084256A">
        <w:rPr>
          <w:rtl/>
        </w:rPr>
        <w:t xml:space="preserve"> </w:t>
      </w:r>
      <w:r w:rsidRPr="00CF24E8">
        <w:rPr>
          <w:rtl/>
        </w:rPr>
        <w:t>ביותר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משנה </w:t>
      </w:r>
      <w:r w:rsidR="0084256A">
        <w:rPr>
          <w:rtl/>
        </w:rPr>
        <w:t>–</w:t>
      </w:r>
      <w:r w:rsidRPr="00CF24E8">
        <w:rPr>
          <w:rtl/>
        </w:rPr>
        <w:t xml:space="preserve"> רק בגלל הסיבה הזאת. וגם פה אנחנו</w:t>
      </w:r>
      <w:r w:rsidR="0084256A">
        <w:rPr>
          <w:rtl/>
        </w:rPr>
        <w:t xml:space="preserve"> </w:t>
      </w:r>
      <w:r w:rsidRPr="00CF24E8">
        <w:rPr>
          <w:rtl/>
        </w:rPr>
        <w:t>מתקדמים</w:t>
      </w:r>
      <w:r w:rsidR="0084256A">
        <w:rPr>
          <w:rtl/>
        </w:rPr>
        <w:t xml:space="preserve"> </w:t>
      </w:r>
      <w:r w:rsidRPr="00CF24E8">
        <w:rPr>
          <w:rtl/>
        </w:rPr>
        <w:t>עקב</w:t>
      </w:r>
      <w:r w:rsidR="0084256A">
        <w:rPr>
          <w:rtl/>
        </w:rPr>
        <w:t xml:space="preserve"> </w:t>
      </w:r>
      <w:r w:rsidRPr="00CF24E8">
        <w:rPr>
          <w:rtl/>
        </w:rPr>
        <w:t>בצד אגודל, כשקצב ההתקדמות מותנה, מבחינתנו, בדבר אחד בלבד: עד כמה</w:t>
      </w:r>
      <w:r w:rsidR="0084256A">
        <w:rPr>
          <w:rtl/>
        </w:rPr>
        <w:t xml:space="preserve"> </w:t>
      </w:r>
      <w:r w:rsidRPr="00CF24E8">
        <w:rPr>
          <w:rtl/>
        </w:rPr>
        <w:t>האינטרסים הביטחוניים והמהותיים, כגון נושא המים, נשמרים במסגרת ההסכם החדש.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שיחות</w:t>
      </w:r>
      <w:r w:rsidR="0084256A">
        <w:rPr>
          <w:rtl/>
        </w:rPr>
        <w:t xml:space="preserve"> </w:t>
      </w:r>
      <w:r w:rsidRPr="00CF24E8">
        <w:rPr>
          <w:rtl/>
        </w:rPr>
        <w:t>זיכרון</w:t>
      </w:r>
      <w:r w:rsidR="0084256A">
        <w:rPr>
          <w:rtl/>
        </w:rPr>
        <w:t>-</w:t>
      </w:r>
      <w:r w:rsidRPr="00CF24E8">
        <w:rPr>
          <w:rtl/>
        </w:rPr>
        <w:t>יעקב</w:t>
      </w:r>
      <w:r w:rsidR="0084256A">
        <w:rPr>
          <w:rtl/>
        </w:rPr>
        <w:t xml:space="preserve"> </w:t>
      </w:r>
      <w:r w:rsidRPr="00CF24E8">
        <w:rPr>
          <w:rtl/>
        </w:rPr>
        <w:t>לא צריך להפסיק, כי אסור לתת בידי המרצחים מה"חמאס"</w:t>
      </w:r>
      <w:r w:rsidR="0084256A">
        <w:rPr>
          <w:rtl/>
        </w:rPr>
        <w:t xml:space="preserve"> </w:t>
      </w:r>
      <w:r w:rsidRPr="00CF24E8">
        <w:rPr>
          <w:rtl/>
        </w:rPr>
        <w:t>ומ"החזית</w:t>
      </w:r>
      <w:r w:rsidR="0084256A">
        <w:rPr>
          <w:rtl/>
        </w:rPr>
        <w:t xml:space="preserve"> </w:t>
      </w:r>
      <w:r w:rsidRPr="00CF24E8">
        <w:rPr>
          <w:rtl/>
        </w:rPr>
        <w:t>העממית"</w:t>
      </w:r>
      <w:r w:rsidR="0084256A">
        <w:rPr>
          <w:rtl/>
        </w:rPr>
        <w:t xml:space="preserve"> </w:t>
      </w:r>
      <w:r w:rsidRPr="00CF24E8">
        <w:rPr>
          <w:rtl/>
        </w:rPr>
        <w:t>או</w:t>
      </w:r>
      <w:r w:rsidR="0084256A">
        <w:rPr>
          <w:rtl/>
        </w:rPr>
        <w:t xml:space="preserve"> </w:t>
      </w:r>
      <w:r w:rsidRPr="00CF24E8">
        <w:rPr>
          <w:rtl/>
        </w:rPr>
        <w:t>מ"הג'יהאד</w:t>
      </w:r>
      <w:r w:rsidR="0084256A">
        <w:rPr>
          <w:rtl/>
        </w:rPr>
        <w:t xml:space="preserve"> </w:t>
      </w:r>
      <w:r w:rsidRPr="00CF24E8">
        <w:rPr>
          <w:rtl/>
        </w:rPr>
        <w:t>האסלאמי",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מתג תהליך השלום </w:t>
      </w:r>
      <w:r w:rsidR="0084256A">
        <w:rPr>
          <w:rtl/>
        </w:rPr>
        <w:t>–</w:t>
      </w:r>
      <w:r w:rsidRPr="00CF24E8">
        <w:rPr>
          <w:rtl/>
        </w:rPr>
        <w:t xml:space="preserve"> ברצותם יכבו</w:t>
      </w:r>
      <w:r w:rsidR="0084256A">
        <w:rPr>
          <w:rtl/>
        </w:rPr>
        <w:t xml:space="preserve"> </w:t>
      </w:r>
      <w:r w:rsidRPr="00CF24E8">
        <w:rPr>
          <w:rtl/>
        </w:rPr>
        <w:t>וברצותם ידליקו.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</w:t>
      </w:r>
      <w:r>
        <w:rPr>
          <w:rtl/>
        </w:rPr>
        <w:t>–</w:t>
      </w:r>
      <w:r w:rsidR="00CF24E8" w:rsidRPr="00CF24E8">
        <w:rPr>
          <w:rtl/>
        </w:rPr>
        <w:t xml:space="preserve"> צריך להסגיר אותם.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הבריאות א' סנה: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מדבר</w:t>
      </w:r>
      <w:r w:rsidR="0084256A">
        <w:rPr>
          <w:rtl/>
        </w:rPr>
        <w:t xml:space="preserve"> </w:t>
      </w:r>
      <w:r w:rsidRPr="00CF24E8">
        <w:rPr>
          <w:rtl/>
        </w:rPr>
        <w:t>כרגע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מי</w:t>
      </w:r>
      <w:r w:rsidR="0084256A">
        <w:rPr>
          <w:rtl/>
        </w:rPr>
        <w:t xml:space="preserve"> </w:t>
      </w:r>
      <w:r w:rsidRPr="00CF24E8">
        <w:rPr>
          <w:rtl/>
        </w:rPr>
        <w:t>שמדבר אתנו, אלא על מי שנלחם בנו. לא נפסיק את</w:t>
      </w:r>
      <w:r w:rsidR="0084256A">
        <w:rPr>
          <w:rtl/>
        </w:rPr>
        <w:t xml:space="preserve"> </w:t>
      </w:r>
      <w:r w:rsidRPr="00CF24E8">
        <w:rPr>
          <w:rtl/>
        </w:rPr>
        <w:t>השיחות</w:t>
      </w:r>
      <w:r w:rsidR="0084256A">
        <w:rPr>
          <w:rtl/>
        </w:rPr>
        <w:t xml:space="preserve"> </w:t>
      </w:r>
      <w:r w:rsidRPr="00CF24E8">
        <w:rPr>
          <w:rtl/>
        </w:rPr>
        <w:t>רק</w:t>
      </w:r>
      <w:r w:rsidR="0084256A">
        <w:rPr>
          <w:rtl/>
        </w:rPr>
        <w:t xml:space="preserve"> </w:t>
      </w:r>
      <w:r w:rsidRPr="00CF24E8">
        <w:rPr>
          <w:rtl/>
        </w:rPr>
        <w:t>כיוון</w:t>
      </w:r>
      <w:r w:rsidR="0084256A">
        <w:rPr>
          <w:rtl/>
        </w:rPr>
        <w:t xml:space="preserve"> </w:t>
      </w:r>
      <w:r w:rsidRPr="00CF24E8">
        <w:rPr>
          <w:rtl/>
        </w:rPr>
        <w:t>שארגון</w:t>
      </w:r>
      <w:r w:rsidR="0084256A">
        <w:rPr>
          <w:rtl/>
        </w:rPr>
        <w:t xml:space="preserve"> </w:t>
      </w:r>
      <w:r w:rsidRPr="00CF24E8">
        <w:rPr>
          <w:rtl/>
        </w:rPr>
        <w:t>כמו</w:t>
      </w:r>
      <w:r w:rsidR="0084256A">
        <w:rPr>
          <w:rtl/>
        </w:rPr>
        <w:t xml:space="preserve"> </w:t>
      </w:r>
      <w:r w:rsidRPr="00CF24E8">
        <w:rPr>
          <w:rtl/>
        </w:rPr>
        <w:t>"החזית העממית" במקרה זה, או "הג'יהאד האסלאמי",</w:t>
      </w:r>
      <w:r w:rsidR="0084256A">
        <w:rPr>
          <w:rtl/>
        </w:rPr>
        <w:t xml:space="preserve"> </w:t>
      </w:r>
      <w:r w:rsidRPr="00CF24E8">
        <w:rPr>
          <w:rtl/>
        </w:rPr>
        <w:t>מבצעים</w:t>
      </w:r>
      <w:r w:rsidR="0084256A">
        <w:rPr>
          <w:rtl/>
        </w:rPr>
        <w:t xml:space="preserve"> </w:t>
      </w:r>
      <w:r w:rsidRPr="00CF24E8">
        <w:rPr>
          <w:rtl/>
        </w:rPr>
        <w:t>פיגוע.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נפסיק</w:t>
      </w:r>
      <w:r w:rsidR="0084256A">
        <w:rPr>
          <w:rtl/>
        </w:rPr>
        <w:t xml:space="preserve"> </w:t>
      </w:r>
      <w:r w:rsidRPr="00CF24E8">
        <w:rPr>
          <w:rtl/>
        </w:rPr>
        <w:t>תהליך שאנחנו רואים בו תהליך היסטורי חשוב, כי אנחנו</w:t>
      </w:r>
      <w:r w:rsidR="0084256A">
        <w:rPr>
          <w:rtl/>
        </w:rPr>
        <w:t xml:space="preserve"> </w:t>
      </w:r>
      <w:r w:rsidRPr="00CF24E8">
        <w:rPr>
          <w:rtl/>
        </w:rPr>
        <w:t>הולכים להקים בארץ</w:t>
      </w:r>
      <w:r w:rsidR="0084256A">
        <w:rPr>
          <w:rtl/>
        </w:rPr>
        <w:t>-</w:t>
      </w:r>
      <w:r w:rsidRPr="00CF24E8">
        <w:rPr>
          <w:rtl/>
        </w:rPr>
        <w:t>ישראל מציאות חדשה ואחרת.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שמח,</w:t>
      </w:r>
      <w:r w:rsidR="0084256A">
        <w:rPr>
          <w:rtl/>
        </w:rPr>
        <w:t xml:space="preserve"> </w:t>
      </w:r>
      <w:r w:rsidRPr="00CF24E8">
        <w:rPr>
          <w:rtl/>
        </w:rPr>
        <w:t>אינני</w:t>
      </w:r>
      <w:r w:rsidR="0084256A">
        <w:rPr>
          <w:rtl/>
        </w:rPr>
        <w:t xml:space="preserve"> </w:t>
      </w:r>
      <w:r w:rsidRPr="00CF24E8">
        <w:rPr>
          <w:rtl/>
        </w:rPr>
        <w:t>יודע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היתה</w:t>
      </w:r>
      <w:r w:rsidR="0084256A">
        <w:rPr>
          <w:rtl/>
        </w:rPr>
        <w:t xml:space="preserve"> </w:t>
      </w:r>
      <w:r w:rsidRPr="00CF24E8">
        <w:rPr>
          <w:rtl/>
        </w:rPr>
        <w:t>בכך</w:t>
      </w:r>
      <w:r w:rsidR="0084256A">
        <w:rPr>
          <w:rtl/>
        </w:rPr>
        <w:t xml:space="preserve"> </w:t>
      </w:r>
      <w:r w:rsidRPr="00CF24E8">
        <w:rPr>
          <w:rtl/>
        </w:rPr>
        <w:t>כוונת</w:t>
      </w:r>
      <w:r w:rsidR="0084256A">
        <w:rPr>
          <w:rtl/>
        </w:rPr>
        <w:t xml:space="preserve"> </w:t>
      </w:r>
      <w:r w:rsidRPr="00CF24E8">
        <w:rPr>
          <w:rtl/>
        </w:rPr>
        <w:t>מכוון, שהשיחות נערכות</w:t>
      </w:r>
      <w:r w:rsidR="0084256A">
        <w:rPr>
          <w:rtl/>
        </w:rPr>
        <w:t xml:space="preserve"> </w:t>
      </w:r>
      <w:r w:rsidRPr="00CF24E8">
        <w:rPr>
          <w:rtl/>
        </w:rPr>
        <w:t>בזיכרון</w:t>
      </w:r>
      <w:r w:rsidR="0084256A">
        <w:rPr>
          <w:rtl/>
        </w:rPr>
        <w:t>-</w:t>
      </w:r>
      <w:r w:rsidRPr="00CF24E8">
        <w:rPr>
          <w:rtl/>
        </w:rPr>
        <w:t>יעקב, אחד המקומות הראשונים של שיבת ציון המודרנית, ודווקא שם.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הם מתהפכים בקבריהם.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יצחק לוי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זו הבושה הלאומית.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הבריאות א' סנה: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 להזכיר, הלאומנות הערבית תמיד גרסה מקום בארץ</w:t>
      </w:r>
      <w:r w:rsidR="0084256A">
        <w:rPr>
          <w:rtl/>
        </w:rPr>
        <w:t>-</w:t>
      </w:r>
      <w:r w:rsidRPr="00CF24E8">
        <w:rPr>
          <w:rtl/>
        </w:rPr>
        <w:t>ישראל רק לאומה אחת,</w:t>
      </w:r>
      <w:r w:rsidR="0084256A">
        <w:rPr>
          <w:rtl/>
        </w:rPr>
        <w:t xml:space="preserve"> </w:t>
      </w:r>
      <w:r w:rsidRPr="00CF24E8">
        <w:rPr>
          <w:rtl/>
        </w:rPr>
        <w:t>והציונות מעולם לא אמרה רק אנחנו. מעולם לא אמרנו את 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מי</w:t>
      </w:r>
      <w:r w:rsidR="0084256A">
        <w:rPr>
          <w:rtl/>
        </w:rPr>
        <w:t xml:space="preserve"> </w:t>
      </w:r>
      <w:r w:rsidRPr="00CF24E8">
        <w:rPr>
          <w:rtl/>
        </w:rPr>
        <w:t>שמתבונן</w:t>
      </w:r>
      <w:r w:rsidR="0084256A">
        <w:rPr>
          <w:rtl/>
        </w:rPr>
        <w:t xml:space="preserve"> </w:t>
      </w:r>
      <w:r w:rsidRPr="00CF24E8">
        <w:rPr>
          <w:rtl/>
        </w:rPr>
        <w:t>בתהליך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רואה,</w:t>
      </w:r>
      <w:r w:rsidR="0084256A">
        <w:rPr>
          <w:rtl/>
        </w:rPr>
        <w:t xml:space="preserve"> </w:t>
      </w:r>
      <w:r w:rsidRPr="00CF24E8">
        <w:rPr>
          <w:rtl/>
        </w:rPr>
        <w:t>שההשלמה של העולם הערבי עם קיומה של מדינה</w:t>
      </w:r>
      <w:r w:rsidR="0084256A">
        <w:rPr>
          <w:rtl/>
        </w:rPr>
        <w:t xml:space="preserve"> </w:t>
      </w:r>
      <w:r w:rsidRPr="00CF24E8">
        <w:rPr>
          <w:rtl/>
        </w:rPr>
        <w:t>ישראלית</w:t>
      </w:r>
      <w:r w:rsidR="0084256A">
        <w:rPr>
          <w:rtl/>
        </w:rPr>
        <w:t xml:space="preserve"> </w:t>
      </w:r>
      <w:r w:rsidRPr="00CF24E8">
        <w:rPr>
          <w:rtl/>
        </w:rPr>
        <w:t>יהודית וציונית פה, זהו ניצחון הציונות. לכן, יש סמליות רבה בכך שהשיחות</w:t>
      </w:r>
      <w:r w:rsidR="0084256A">
        <w:rPr>
          <w:rtl/>
        </w:rPr>
        <w:t xml:space="preserve"> </w:t>
      </w:r>
      <w:r w:rsidRPr="00CF24E8">
        <w:rPr>
          <w:rtl/>
        </w:rPr>
        <w:t>האלה,</w:t>
      </w:r>
      <w:r w:rsidR="0084256A">
        <w:rPr>
          <w:rtl/>
        </w:rPr>
        <w:t xml:space="preserve"> </w:t>
      </w:r>
      <w:r w:rsidRPr="00CF24E8">
        <w:rPr>
          <w:rtl/>
        </w:rPr>
        <w:t>שבהן</w:t>
      </w:r>
      <w:r w:rsidR="0084256A">
        <w:rPr>
          <w:rtl/>
        </w:rPr>
        <w:t xml:space="preserve"> </w:t>
      </w:r>
      <w:r w:rsidRPr="00CF24E8">
        <w:rPr>
          <w:rtl/>
        </w:rPr>
        <w:t>מעצבים</w:t>
      </w:r>
      <w:r w:rsidR="0084256A">
        <w:rPr>
          <w:rtl/>
        </w:rPr>
        <w:t xml:space="preserve"> </w:t>
      </w:r>
      <w:r w:rsidRPr="00CF24E8">
        <w:rPr>
          <w:rtl/>
        </w:rPr>
        <w:t>מציאות</w:t>
      </w:r>
      <w:r w:rsidR="0084256A">
        <w:rPr>
          <w:rtl/>
        </w:rPr>
        <w:t xml:space="preserve"> </w:t>
      </w:r>
      <w:r w:rsidRPr="00CF24E8">
        <w:rPr>
          <w:rtl/>
        </w:rPr>
        <w:t>חדשה</w:t>
      </w:r>
      <w:r w:rsidR="0084256A">
        <w:rPr>
          <w:rtl/>
        </w:rPr>
        <w:t xml:space="preserve"> </w:t>
      </w:r>
      <w:r w:rsidRPr="00CF24E8">
        <w:rPr>
          <w:rtl/>
        </w:rPr>
        <w:t>ויחסים</w:t>
      </w:r>
      <w:r w:rsidR="0084256A">
        <w:rPr>
          <w:rtl/>
        </w:rPr>
        <w:t xml:space="preserve"> </w:t>
      </w:r>
      <w:r w:rsidRPr="00CF24E8">
        <w:rPr>
          <w:rtl/>
        </w:rPr>
        <w:t>חדשים בארץ</w:t>
      </w:r>
      <w:r w:rsidR="0084256A">
        <w:rPr>
          <w:rtl/>
        </w:rPr>
        <w:t>-</w:t>
      </w:r>
      <w:r w:rsidRPr="00CF24E8">
        <w:rPr>
          <w:rtl/>
        </w:rPr>
        <w:t>ישראל, נערכות</w:t>
      </w:r>
      <w:r w:rsidR="0084256A">
        <w:rPr>
          <w:rtl/>
        </w:rPr>
        <w:t xml:space="preserve"> </w:t>
      </w:r>
      <w:r w:rsidRPr="00CF24E8">
        <w:rPr>
          <w:rtl/>
        </w:rPr>
        <w:t>במקום כמו</w:t>
      </w:r>
      <w:r w:rsidR="0084256A">
        <w:rPr>
          <w:rtl/>
        </w:rPr>
        <w:t xml:space="preserve"> </w:t>
      </w:r>
      <w:r w:rsidRPr="00CF24E8">
        <w:rPr>
          <w:rtl/>
        </w:rPr>
        <w:t>זיכרון</w:t>
      </w:r>
      <w:r w:rsidR="0084256A">
        <w:rPr>
          <w:rtl/>
        </w:rPr>
        <w:t>-</w:t>
      </w:r>
      <w:r w:rsidRPr="00CF24E8">
        <w:rPr>
          <w:rtl/>
        </w:rPr>
        <w:t>יעקב.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אינני</w:t>
      </w:r>
      <w:r w:rsidR="0084256A">
        <w:rPr>
          <w:rtl/>
        </w:rPr>
        <w:t xml:space="preserve"> </w:t>
      </w:r>
      <w:r w:rsidRPr="00CF24E8">
        <w:rPr>
          <w:rtl/>
        </w:rPr>
        <w:t>יכול</w:t>
      </w:r>
      <w:r w:rsidR="0084256A">
        <w:rPr>
          <w:rtl/>
        </w:rPr>
        <w:t xml:space="preserve"> </w:t>
      </w:r>
      <w:r w:rsidRPr="00CF24E8">
        <w:rPr>
          <w:rtl/>
        </w:rPr>
        <w:t>להתעלם מנושא ומשאלה שעלו בדברי חלק מהמציעים, ולאחרונה בדבריו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יצחק</w:t>
      </w:r>
      <w:r w:rsidR="0084256A">
        <w:rPr>
          <w:rtl/>
        </w:rPr>
        <w:t xml:space="preserve"> </w:t>
      </w:r>
      <w:r w:rsidRPr="00CF24E8">
        <w:rPr>
          <w:rtl/>
        </w:rPr>
        <w:t>לוי,</w:t>
      </w:r>
      <w:r w:rsidR="0084256A">
        <w:rPr>
          <w:rtl/>
        </w:rPr>
        <w:t xml:space="preserve"> </w:t>
      </w:r>
      <w:r w:rsidRPr="00CF24E8">
        <w:rPr>
          <w:rtl/>
        </w:rPr>
        <w:t>היכן מותר לנו לטייל. אינני חושב שאי</w:t>
      </w:r>
      <w:r w:rsidR="0084256A">
        <w:rPr>
          <w:rtl/>
        </w:rPr>
        <w:t>-</w:t>
      </w:r>
      <w:r w:rsidRPr="00CF24E8">
        <w:rPr>
          <w:rtl/>
        </w:rPr>
        <w:t>פעם נוכל אנחנו</w:t>
      </w:r>
      <w:r w:rsidR="0084256A">
        <w:rPr>
          <w:rtl/>
        </w:rPr>
        <w:t xml:space="preserve"> </w:t>
      </w:r>
      <w:r w:rsidRPr="00CF24E8">
        <w:rPr>
          <w:rtl/>
        </w:rPr>
        <w:t>לוותר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הזיקה</w:t>
      </w:r>
      <w:r w:rsidR="0084256A">
        <w:rPr>
          <w:rtl/>
        </w:rPr>
        <w:t xml:space="preserve"> </w:t>
      </w:r>
      <w:r w:rsidRPr="00CF24E8">
        <w:rPr>
          <w:rtl/>
        </w:rPr>
        <w:t>למקומות</w:t>
      </w:r>
      <w:r w:rsidR="0084256A">
        <w:rPr>
          <w:rtl/>
        </w:rPr>
        <w:t xml:space="preserve"> </w:t>
      </w:r>
      <w:r w:rsidRPr="00CF24E8">
        <w:rPr>
          <w:rtl/>
        </w:rPr>
        <w:t>שבהם עוצבה התרבות שלנו שבה נוצרו הערכים הכי מקודשים</w:t>
      </w:r>
      <w:r w:rsidR="0084256A">
        <w:rPr>
          <w:rtl/>
        </w:rPr>
        <w:t xml:space="preserve"> </w:t>
      </w:r>
      <w:r w:rsidRPr="00CF24E8">
        <w:rPr>
          <w:rtl/>
        </w:rPr>
        <w:t>לנו.</w:t>
      </w:r>
      <w:r w:rsidR="0084256A">
        <w:rPr>
          <w:rtl/>
        </w:rPr>
        <w:t xml:space="preserve"> </w:t>
      </w:r>
      <w:r w:rsidRPr="00CF24E8">
        <w:rPr>
          <w:rtl/>
        </w:rPr>
        <w:t>אלה</w:t>
      </w:r>
      <w:r w:rsidR="0084256A">
        <w:rPr>
          <w:rtl/>
        </w:rPr>
        <w:t xml:space="preserve"> </w:t>
      </w:r>
      <w:r w:rsidRPr="00CF24E8">
        <w:rPr>
          <w:rtl/>
        </w:rPr>
        <w:t>מקומות שעליהם צריכים להמשיך ולחנך את הנוער היום ובעתיד. נוכל להביא</w:t>
      </w:r>
      <w:r w:rsidR="0084256A">
        <w:rPr>
          <w:rtl/>
        </w:rPr>
        <w:t xml:space="preserve"> </w:t>
      </w:r>
      <w:r w:rsidRPr="00CF24E8">
        <w:rPr>
          <w:rtl/>
        </w:rPr>
        <w:t>לשם</w:t>
      </w:r>
      <w:r w:rsidR="0084256A">
        <w:rPr>
          <w:rtl/>
        </w:rPr>
        <w:t xml:space="preserve"> </w:t>
      </w:r>
      <w:r w:rsidRPr="00CF24E8">
        <w:rPr>
          <w:rtl/>
        </w:rPr>
        <w:t>נוער</w:t>
      </w:r>
      <w:r w:rsidR="0084256A">
        <w:rPr>
          <w:rtl/>
        </w:rPr>
        <w:t xml:space="preserve"> </w:t>
      </w:r>
      <w:r w:rsidRPr="00CF24E8">
        <w:rPr>
          <w:rtl/>
        </w:rPr>
        <w:t>כאשר</w:t>
      </w:r>
      <w:r w:rsidR="0084256A">
        <w:rPr>
          <w:rtl/>
        </w:rPr>
        <w:t xml:space="preserve"> </w:t>
      </w:r>
      <w:r w:rsidRPr="00CF24E8">
        <w:rPr>
          <w:rtl/>
        </w:rPr>
        <w:t>תהיה</w:t>
      </w:r>
      <w:r w:rsidR="0084256A">
        <w:rPr>
          <w:rtl/>
        </w:rPr>
        <w:t xml:space="preserve"> </w:t>
      </w:r>
      <w:r w:rsidRPr="00CF24E8">
        <w:rPr>
          <w:rtl/>
        </w:rPr>
        <w:t>מציאות אחרת. שלמות הארץ האמיתית היא בשלום בין עמים, ולא</w:t>
      </w:r>
      <w:r w:rsidR="0084256A">
        <w:rPr>
          <w:rtl/>
        </w:rPr>
        <w:t xml:space="preserve"> </w:t>
      </w:r>
      <w:r w:rsidRPr="00CF24E8">
        <w:rPr>
          <w:rtl/>
        </w:rPr>
        <w:t>ביחסים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כובש ונכבש.</w:t>
      </w:r>
      <w:r w:rsidR="0084256A">
        <w:rPr>
          <w:rtl/>
        </w:rPr>
        <w:t xml:space="preserve"> </w:t>
      </w:r>
      <w:r w:rsidRPr="00CF24E8">
        <w:rPr>
          <w:rtl/>
        </w:rPr>
        <w:t>אין מנוס מלהגיע לשותפות אחרת בארץ</w:t>
      </w:r>
      <w:r w:rsidR="0084256A">
        <w:rPr>
          <w:rtl/>
        </w:rPr>
        <w:t>-</w:t>
      </w:r>
      <w:r w:rsidRPr="00CF24E8">
        <w:rPr>
          <w:rtl/>
        </w:rPr>
        <w:t>ישראל, וזאת המציאות</w:t>
      </w:r>
      <w:r w:rsidR="0084256A">
        <w:rPr>
          <w:rtl/>
        </w:rPr>
        <w:t xml:space="preserve"> </w:t>
      </w:r>
      <w:r w:rsidRPr="00CF24E8">
        <w:rPr>
          <w:rtl/>
        </w:rPr>
        <w:t>שאנחנו</w:t>
      </w:r>
      <w:r w:rsidR="0084256A">
        <w:rPr>
          <w:rtl/>
        </w:rPr>
        <w:t xml:space="preserve"> </w:t>
      </w:r>
      <w:r w:rsidRPr="00CF24E8">
        <w:rPr>
          <w:rtl/>
        </w:rPr>
        <w:t>יוצרים כעת, ואף אחד, שום מרצח לא ירתיע אותנו מהשלמת המשימה הזאת. אנחנו</w:t>
      </w:r>
      <w:r w:rsidR="0084256A">
        <w:rPr>
          <w:rtl/>
        </w:rPr>
        <w:t xml:space="preserve"> </w:t>
      </w:r>
      <w:r w:rsidRPr="00CF24E8">
        <w:rPr>
          <w:rtl/>
        </w:rPr>
        <w:t>מתכוונים לכך בכל הרצינות, ואנחנו עושים את זה בכל האחריות.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כבודו מציע?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הבריאות א' סנה: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כבודי מציע, בגלל חומרת הנושא וחשיבותו, להעביר אותו לוועדת החוץ והביטחון.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לשר אפרים סנה.</w:t>
      </w:r>
      <w:r w:rsidR="0084256A">
        <w:rPr>
          <w:rtl/>
        </w:rPr>
        <w:t xml:space="preserve"> </w:t>
      </w:r>
      <w:r w:rsidRPr="00CF24E8">
        <w:rPr>
          <w:rtl/>
        </w:rPr>
        <w:t>חבר הכנסת בא</w:t>
      </w:r>
      <w:r w:rsidR="0084256A">
        <w:rPr>
          <w:rtl/>
        </w:rPr>
        <w:t>-</w:t>
      </w:r>
      <w:r w:rsidRPr="00CF24E8">
        <w:rPr>
          <w:rtl/>
        </w:rPr>
        <w:t>גד ביקש להסיר.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יוסף לפיד שואל בעיתון "מעריב" שאלה שחייבת</w:t>
      </w:r>
      <w:r w:rsidR="0084256A">
        <w:rPr>
          <w:rtl/>
        </w:rPr>
        <w:t xml:space="preserve"> </w:t>
      </w:r>
      <w:r w:rsidRPr="00CF24E8">
        <w:rPr>
          <w:rtl/>
        </w:rPr>
        <w:t>להעסיק את כולנו, וכל הדברים ששמעתי מהשר לא עונים על השאלה.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הרצח הכפול, תזכורת מחרידה לעובדה שהטרור עדיין לא פסק. זה ברור. השאלה היא,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יכול לקרות כאשר צה"ל כביכול שולט בשטח, והאלוף בירן אומר שלא יטיילו שם,</w:t>
      </w:r>
      <w:r w:rsidR="0084256A">
        <w:rPr>
          <w:rtl/>
        </w:rPr>
        <w:t xml:space="preserve"> </w:t>
      </w:r>
      <w:r w:rsidRPr="00CF24E8">
        <w:rPr>
          <w:rtl/>
        </w:rPr>
        <w:t>מה יקרה לאחר שצה"ל יעזוב?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כבוד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אתם</w:t>
      </w:r>
      <w:r w:rsidR="0084256A">
        <w:rPr>
          <w:rtl/>
        </w:rPr>
        <w:t xml:space="preserve"> </w:t>
      </w:r>
      <w:r w:rsidRPr="00CF24E8">
        <w:rPr>
          <w:rtl/>
        </w:rPr>
        <w:t>לא נותנים את התשובה. אתם עומדים לעזוב, עומדים לפנות, אבל</w:t>
      </w:r>
      <w:r w:rsidR="0084256A">
        <w:rPr>
          <w:rtl/>
        </w:rPr>
        <w:t xml:space="preserve"> </w:t>
      </w:r>
      <w:r w:rsidRPr="00CF24E8">
        <w:rPr>
          <w:rtl/>
        </w:rPr>
        <w:t>אתם לא נותנים את התשובה על השאלה מה יקרה, אם גם כיום אתם לא שולטים בשטח.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רבה.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זאבי,</w:t>
      </w:r>
      <w:r w:rsidR="0084256A">
        <w:rPr>
          <w:rtl/>
        </w:rPr>
        <w:t xml:space="preserve"> </w:t>
      </w:r>
      <w:r w:rsidRPr="00CF24E8">
        <w:rPr>
          <w:rtl/>
        </w:rPr>
        <w:t>האם</w:t>
      </w:r>
      <w:r w:rsidR="0084256A">
        <w:rPr>
          <w:rtl/>
        </w:rPr>
        <w:t xml:space="preserve"> </w:t>
      </w: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מסכים</w:t>
      </w:r>
      <w:r w:rsidR="0084256A">
        <w:rPr>
          <w:rtl/>
        </w:rPr>
        <w:t xml:space="preserve"> </w:t>
      </w:r>
      <w:r w:rsidRPr="00CF24E8">
        <w:rPr>
          <w:rtl/>
        </w:rPr>
        <w:t>שהצעתך תועבר לוועדת החוץ</w:t>
      </w:r>
      <w:r w:rsidR="0084256A">
        <w:rPr>
          <w:rtl/>
        </w:rPr>
        <w:t xml:space="preserve"> </w:t>
      </w:r>
      <w:r w:rsidRPr="00CF24E8">
        <w:rPr>
          <w:rtl/>
        </w:rPr>
        <w:t>והביטחון?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רחבעם זאבי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מבקש דיון במליאה.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פלד, האם כבודו מסכים שזה יעבור לוועדת החוץ והביטחון?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מסכים.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חברת הכנסת גוז'נסקי.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במליאה.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גפני.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גפני (יהדות התורה):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מקבל את עמדת השר.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  <w:r w:rsidR="0084256A">
        <w:rPr>
          <w:rtl/>
        </w:rPr>
        <w:t xml:space="preserve"> </w:t>
      </w:r>
      <w:r w:rsidRPr="00CF24E8">
        <w:rPr>
          <w:rtl/>
        </w:rPr>
        <w:t>חבר הכנסת יצחק לוי.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יצחק לוי (מפד"ל):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מבקש דיון במליאה.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משה פלד (צומת):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מצטרף להצעה לדון במליאה.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אז כולם במליאה.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הבריאות א' סנה: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כבוד היושב</w:t>
      </w:r>
      <w:r w:rsidR="0084256A">
        <w:rPr>
          <w:rtl/>
        </w:rPr>
        <w:t>-</w:t>
      </w:r>
      <w:r w:rsidRPr="00CF24E8">
        <w:rPr>
          <w:rtl/>
        </w:rPr>
        <w:t>ראש, אם זה רצון המבקשים, שיהיה דיון במליאה.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טוב,</w:t>
      </w:r>
      <w:r w:rsidR="0084256A">
        <w:rPr>
          <w:rtl/>
        </w:rPr>
        <w:t xml:space="preserve"> </w:t>
      </w:r>
      <w:r w:rsidRPr="00CF24E8">
        <w:rPr>
          <w:rtl/>
        </w:rPr>
        <w:t>תודה. מי בעד דיון במליאת הכנסת בהצעות לסדר</w:t>
      </w:r>
      <w:r w:rsidR="0084256A">
        <w:rPr>
          <w:rtl/>
        </w:rPr>
        <w:t>-</w:t>
      </w:r>
      <w:r w:rsidRPr="00CF24E8">
        <w:rPr>
          <w:rtl/>
        </w:rPr>
        <w:t>היום של חברי הכנסת זאבי,</w:t>
      </w:r>
      <w:r w:rsidR="0084256A">
        <w:rPr>
          <w:rtl/>
        </w:rPr>
        <w:t xml:space="preserve"> </w:t>
      </w:r>
      <w:r w:rsidRPr="00CF24E8">
        <w:rPr>
          <w:rtl/>
        </w:rPr>
        <w:t>פלד, גוז'נסקי, גפני ויצחק לוי?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למה לא כולם ביחד?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מפני שמי שלא נוכח כאן, אני פשוט לא מזכיר את שמו.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מי בעד דיון במליאה </w:t>
      </w:r>
      <w:r w:rsidR="0084256A">
        <w:rPr>
          <w:rtl/>
        </w:rPr>
        <w:t>–</w:t>
      </w:r>
      <w:r w:rsidRPr="00CF24E8">
        <w:rPr>
          <w:rtl/>
        </w:rPr>
        <w:t xml:space="preserve"> יצביע; מי שנגד, יצביע נגד.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19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>עד ההצעה לכלול את הנושא בסדר</w:t>
      </w:r>
      <w:r>
        <w:rPr>
          <w:rtl/>
        </w:rPr>
        <w:t>-</w:t>
      </w:r>
      <w:r w:rsidR="00CF24E8" w:rsidRPr="00CF24E8">
        <w:rPr>
          <w:rtl/>
        </w:rPr>
        <w:t xml:space="preserve">היום </w:t>
      </w:r>
      <w:r>
        <w:rPr>
          <w:rtl/>
        </w:rPr>
        <w:t>–</w:t>
      </w:r>
      <w:r w:rsidR="00CF24E8" w:rsidRPr="00CF24E8">
        <w:rPr>
          <w:rtl/>
        </w:rPr>
        <w:t xml:space="preserve"> 10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גד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הצעה לכלול את הנושא שהעלו חברי הכנסת ר' זאבי, מ' פלד,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ת</w:t>
      </w:r>
      <w:r w:rsidR="00CF24E8" w:rsidRPr="00CF24E8">
        <w:rPr>
          <w:rtl/>
        </w:rPr>
        <w:t>' גוז'נסקי, מ' גפני וי' לוי בסדר</w:t>
      </w:r>
      <w:r>
        <w:rPr>
          <w:rtl/>
        </w:rPr>
        <w:t>-</w:t>
      </w:r>
      <w:r w:rsidR="00CF24E8" w:rsidRPr="00CF24E8">
        <w:rPr>
          <w:rtl/>
        </w:rPr>
        <w:t>היום של הכנסת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בעד</w:t>
      </w:r>
      <w:r w:rsidR="0084256A">
        <w:rPr>
          <w:rtl/>
        </w:rPr>
        <w:t xml:space="preserve"> – </w:t>
      </w:r>
      <w:r w:rsidRPr="00CF24E8">
        <w:rPr>
          <w:rtl/>
        </w:rPr>
        <w:t>10, אין מתנגדים, אין נמנעים. ובכן, הוחלט לקיים דיון במליאה בהצעות</w:t>
      </w:r>
      <w:r w:rsidR="0084256A">
        <w:rPr>
          <w:rtl/>
        </w:rPr>
        <w:t xml:space="preserve"> </w:t>
      </w:r>
      <w:r w:rsidRPr="00CF24E8">
        <w:rPr>
          <w:rtl/>
        </w:rPr>
        <w:t>לסדר</w:t>
      </w:r>
      <w:r w:rsidR="0084256A">
        <w:rPr>
          <w:rtl/>
        </w:rPr>
        <w:t>-</w:t>
      </w:r>
      <w:r w:rsidRPr="00CF24E8">
        <w:rPr>
          <w:rtl/>
        </w:rPr>
        <w:t>היום שהוזכרו.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סאלח</w:t>
      </w:r>
      <w:r w:rsidR="0084256A">
        <w:rPr>
          <w:rtl/>
        </w:rPr>
        <w:t xml:space="preserve"> </w:t>
      </w:r>
      <w:r w:rsidRPr="00CF24E8">
        <w:rPr>
          <w:rtl/>
        </w:rPr>
        <w:t>סלים,</w:t>
      </w:r>
      <w:r w:rsidR="0084256A">
        <w:rPr>
          <w:rtl/>
        </w:rPr>
        <w:t xml:space="preserve"> </w:t>
      </w:r>
      <w:r w:rsidRPr="00CF24E8">
        <w:rPr>
          <w:rtl/>
        </w:rPr>
        <w:t>בפעם</w:t>
      </w:r>
      <w:r w:rsidR="0084256A">
        <w:rPr>
          <w:rtl/>
        </w:rPr>
        <w:t xml:space="preserve"> </w:t>
      </w:r>
      <w:r w:rsidRPr="00CF24E8">
        <w:rPr>
          <w:rtl/>
        </w:rPr>
        <w:t>הבאה כשתרצה להפריד בהצבעה, אפשר לבקש ואפשר</w:t>
      </w:r>
      <w:r w:rsidR="0084256A">
        <w:rPr>
          <w:rtl/>
        </w:rPr>
        <w:t xml:space="preserve"> </w:t>
      </w:r>
      <w:r w:rsidRPr="00CF24E8">
        <w:rPr>
          <w:rtl/>
        </w:rPr>
        <w:t>להפריד.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שאלתי.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אומר</w:t>
      </w:r>
      <w:r w:rsidR="0084256A">
        <w:rPr>
          <w:rtl/>
        </w:rPr>
        <w:t xml:space="preserve"> </w:t>
      </w:r>
      <w:r w:rsidRPr="00CF24E8">
        <w:rPr>
          <w:rtl/>
        </w:rPr>
        <w:t>לך</w:t>
      </w:r>
      <w:r w:rsidR="0084256A">
        <w:rPr>
          <w:rtl/>
        </w:rPr>
        <w:t xml:space="preserve"> – </w:t>
      </w:r>
      <w:r w:rsidRPr="00CF24E8">
        <w:rPr>
          <w:rtl/>
        </w:rPr>
        <w:t>מבחינה</w:t>
      </w:r>
      <w:r w:rsidR="0084256A">
        <w:rPr>
          <w:rtl/>
        </w:rPr>
        <w:t xml:space="preserve"> </w:t>
      </w:r>
      <w:r w:rsidRPr="00CF24E8">
        <w:rPr>
          <w:rtl/>
        </w:rPr>
        <w:t>תקנונית.</w:t>
      </w:r>
      <w:r w:rsidR="0084256A">
        <w:rPr>
          <w:rtl/>
        </w:rPr>
        <w:t xml:space="preserve"> </w:t>
      </w:r>
      <w:r w:rsidRPr="00CF24E8">
        <w:rPr>
          <w:rtl/>
        </w:rPr>
        <w:t>היות</w:t>
      </w:r>
      <w:r w:rsidR="0084256A">
        <w:rPr>
          <w:rtl/>
        </w:rPr>
        <w:t xml:space="preserve"> </w:t>
      </w:r>
      <w:r w:rsidRPr="00CF24E8">
        <w:rPr>
          <w:rtl/>
        </w:rPr>
        <w:t>ששאלת, לא התייחסתי. אילו ביקשת</w:t>
      </w:r>
      <w:r w:rsidR="0084256A">
        <w:rPr>
          <w:rtl/>
        </w:rPr>
        <w:t xml:space="preserve"> </w:t>
      </w:r>
      <w:r w:rsidRPr="00CF24E8">
        <w:rPr>
          <w:rtl/>
        </w:rPr>
        <w:t>להפריד, היינו מפרידים. תלמד לעתיד.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83" w:name="_Toc460755664"/>
      <w:r w:rsidRPr="0084256A">
        <w:rPr>
          <w:rtl/>
        </w:rPr>
        <w:t>הצעה לסדר</w:t>
      </w:r>
      <w:r>
        <w:rPr>
          <w:rtl/>
        </w:rPr>
        <w:t>-</w:t>
      </w:r>
      <w:r w:rsidRPr="0084256A">
        <w:rPr>
          <w:rtl/>
        </w:rPr>
        <w:t>היום</w:t>
      </w:r>
      <w:bookmarkEnd w:id="83"/>
    </w:p>
    <w:p w:rsidR="0084256A" w:rsidRPr="0084256A" w:rsidRDefault="0084256A" w:rsidP="0084256A">
      <w:pPr>
        <w:pStyle w:val="1"/>
        <w:rPr>
          <w:rtl/>
        </w:rPr>
      </w:pPr>
      <w:bookmarkStart w:id="84" w:name="_Toc460755665"/>
      <w:r w:rsidRPr="0084256A">
        <w:rPr>
          <w:rtl/>
        </w:rPr>
        <w:t>שירותי מערך הכבאות בישראל</w:t>
      </w:r>
      <w:bookmarkEnd w:id="84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עוברים</w:t>
      </w:r>
      <w:r w:rsidR="0084256A">
        <w:rPr>
          <w:rtl/>
        </w:rPr>
        <w:t xml:space="preserve"> </w:t>
      </w:r>
      <w:r w:rsidRPr="00CF24E8">
        <w:rPr>
          <w:rtl/>
        </w:rPr>
        <w:t>לנושא</w:t>
      </w:r>
      <w:r w:rsidR="0084256A">
        <w:rPr>
          <w:rtl/>
        </w:rPr>
        <w:t xml:space="preserve"> </w:t>
      </w:r>
      <w:r w:rsidRPr="00CF24E8">
        <w:rPr>
          <w:rtl/>
        </w:rPr>
        <w:t>הבא</w:t>
      </w:r>
      <w:r w:rsidR="0084256A">
        <w:rPr>
          <w:rtl/>
        </w:rPr>
        <w:t xml:space="preserve"> </w:t>
      </w:r>
      <w:r w:rsidRPr="00CF24E8">
        <w:rPr>
          <w:rtl/>
        </w:rPr>
        <w:t>בסדר</w:t>
      </w:r>
      <w:r w:rsidR="0084256A">
        <w:rPr>
          <w:rtl/>
        </w:rPr>
        <w:t>-</w:t>
      </w:r>
      <w:r w:rsidRPr="00CF24E8">
        <w:rPr>
          <w:rtl/>
        </w:rPr>
        <w:t>היום:</w:t>
      </w:r>
      <w:r w:rsidR="0084256A">
        <w:rPr>
          <w:rtl/>
        </w:rPr>
        <w:t xml:space="preserve"> </w:t>
      </w:r>
      <w:r w:rsidRPr="00CF24E8">
        <w:rPr>
          <w:rtl/>
        </w:rPr>
        <w:t>שירותי</w:t>
      </w:r>
      <w:r w:rsidR="0084256A">
        <w:rPr>
          <w:rtl/>
        </w:rPr>
        <w:t xml:space="preserve"> </w:t>
      </w:r>
      <w:r w:rsidRPr="00CF24E8">
        <w:rPr>
          <w:rtl/>
        </w:rPr>
        <w:t>מערך</w:t>
      </w:r>
      <w:r w:rsidR="0084256A">
        <w:rPr>
          <w:rtl/>
        </w:rPr>
        <w:t xml:space="preserve"> </w:t>
      </w:r>
      <w:r w:rsidRPr="00CF24E8">
        <w:rPr>
          <w:rtl/>
        </w:rPr>
        <w:t>הכבאות</w:t>
      </w:r>
      <w:r w:rsidR="0084256A">
        <w:rPr>
          <w:rtl/>
        </w:rPr>
        <w:t xml:space="preserve"> </w:t>
      </w:r>
      <w:r w:rsidRPr="00CF24E8">
        <w:rPr>
          <w:rtl/>
        </w:rPr>
        <w:t>בישראל, הצעה</w:t>
      </w:r>
      <w:r w:rsidR="0084256A">
        <w:rPr>
          <w:rtl/>
        </w:rPr>
        <w:t xml:space="preserve"> </w:t>
      </w:r>
      <w:r w:rsidRPr="00CF24E8">
        <w:rPr>
          <w:rtl/>
        </w:rPr>
        <w:t>לסדר</w:t>
      </w:r>
      <w:r w:rsidR="0084256A">
        <w:rPr>
          <w:rtl/>
        </w:rPr>
        <w:t>-</w:t>
      </w:r>
      <w:r w:rsidRPr="00CF24E8">
        <w:rPr>
          <w:rtl/>
        </w:rPr>
        <w:t>היום מס' 7244, של חבר הכנסת רפי אלול.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רפאל אלול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היושב</w:t>
      </w:r>
      <w:r w:rsidR="0084256A">
        <w:rPr>
          <w:rtl/>
        </w:rPr>
        <w:t>-</w:t>
      </w:r>
      <w:r w:rsidRPr="00CF24E8">
        <w:rPr>
          <w:rtl/>
        </w:rPr>
        <w:t>ראש, חברי חברי הכנסת, קשה מאוד לדבר על שירותי הכבאות היום בלי</w:t>
      </w:r>
      <w:r w:rsidR="0084256A">
        <w:rPr>
          <w:rtl/>
        </w:rPr>
        <w:t xml:space="preserve"> </w:t>
      </w:r>
      <w:r w:rsidRPr="00CF24E8">
        <w:rPr>
          <w:rtl/>
        </w:rPr>
        <w:t>להשתתף</w:t>
      </w:r>
      <w:r w:rsidR="0084256A">
        <w:rPr>
          <w:rtl/>
        </w:rPr>
        <w:t xml:space="preserve"> </w:t>
      </w:r>
      <w:r w:rsidRPr="00CF24E8">
        <w:rPr>
          <w:rtl/>
        </w:rPr>
        <w:t>בצערן ובכאבן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המשפחות השכולות באסונות שפקדו אותנו אתמול. אני מקווה</w:t>
      </w:r>
      <w:r w:rsidR="0084256A">
        <w:rPr>
          <w:rtl/>
        </w:rPr>
        <w:t xml:space="preserve"> </w:t>
      </w:r>
      <w:r w:rsidRPr="00CF24E8">
        <w:rPr>
          <w:rtl/>
        </w:rPr>
        <w:t>מאוד, שכולנו נסיק את הלקחים מכל האסונות האלה, לרבות מה שאירע בפסטיבל ערד.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להחזיר</w:t>
      </w:r>
      <w:r w:rsidR="0084256A">
        <w:rPr>
          <w:rtl/>
        </w:rPr>
        <w:t xml:space="preserve"> </w:t>
      </w:r>
      <w:r w:rsidRPr="00CF24E8">
        <w:rPr>
          <w:rtl/>
        </w:rPr>
        <w:t>אתכם,</w:t>
      </w:r>
      <w:r w:rsidR="0084256A">
        <w:rPr>
          <w:rtl/>
        </w:rPr>
        <w:t xml:space="preserve"> </w:t>
      </w:r>
      <w:r w:rsidRPr="00CF24E8">
        <w:rPr>
          <w:rtl/>
        </w:rPr>
        <w:t>חברי</w:t>
      </w:r>
      <w:r w:rsidR="0084256A">
        <w:rPr>
          <w:rtl/>
        </w:rPr>
        <w:t xml:space="preserve"> </w:t>
      </w:r>
      <w:r w:rsidRPr="00CF24E8">
        <w:rPr>
          <w:rtl/>
        </w:rPr>
        <w:t>חברי הכנסת, לאסון שפקד אותנו לא מזמן, ב</w:t>
      </w:r>
      <w:r w:rsidR="0084256A">
        <w:rPr>
          <w:rtl/>
        </w:rPr>
        <w:t>-</w:t>
      </w:r>
      <w:r w:rsidRPr="00CF24E8">
        <w:rPr>
          <w:rtl/>
        </w:rPr>
        <w:t>2</w:t>
      </w:r>
      <w:r w:rsidR="0084256A">
        <w:rPr>
          <w:rtl/>
        </w:rPr>
        <w:t xml:space="preserve"> </w:t>
      </w:r>
      <w:r w:rsidRPr="00CF24E8">
        <w:rPr>
          <w:rtl/>
        </w:rPr>
        <w:t>ביולי.</w:t>
      </w:r>
      <w:r w:rsidR="0084256A">
        <w:rPr>
          <w:rtl/>
        </w:rPr>
        <w:t xml:space="preserve"> </w:t>
      </w:r>
      <w:r w:rsidRPr="00CF24E8">
        <w:rPr>
          <w:rtl/>
        </w:rPr>
        <w:t>נשרפו אלפי דונמים של חורש, יער טבעי. מושב שורש כמעט נשרף כליל. התוצאות</w:t>
      </w:r>
      <w:r w:rsidR="0084256A">
        <w:rPr>
          <w:rtl/>
        </w:rPr>
        <w:t xml:space="preserve"> </w:t>
      </w:r>
      <w:r w:rsidRPr="00CF24E8">
        <w:rPr>
          <w:rtl/>
        </w:rPr>
        <w:t>של אותו אסון ידועות, ולא אחזור עליהן. עם זאת, עם הכאב, ברור לכולנו שזה היה נזק</w:t>
      </w:r>
      <w:r w:rsidR="0084256A">
        <w:rPr>
          <w:rtl/>
        </w:rPr>
        <w:t xml:space="preserve"> </w:t>
      </w:r>
      <w:r w:rsidRPr="00CF24E8">
        <w:rPr>
          <w:rtl/>
        </w:rPr>
        <w:t>גדול, מיותר, ואולי ניתן היה למנוע חלק גדול מן הנזק הזה.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השרפה,</w:t>
      </w:r>
      <w:r w:rsidR="0084256A">
        <w:rPr>
          <w:rtl/>
        </w:rPr>
        <w:t xml:space="preserve"> </w:t>
      </w:r>
      <w:r w:rsidRPr="00CF24E8">
        <w:rPr>
          <w:rtl/>
        </w:rPr>
        <w:t>שפרצה ב</w:t>
      </w:r>
      <w:r w:rsidR="0084256A">
        <w:rPr>
          <w:rtl/>
        </w:rPr>
        <w:t>-</w:t>
      </w:r>
      <w:r w:rsidRPr="00CF24E8">
        <w:rPr>
          <w:rtl/>
        </w:rPr>
        <w:t>2 ביולי בפרוזדור ירושלים, יכולה היתה להיגמר אחרת אילו היו</w:t>
      </w:r>
      <w:r w:rsidR="0084256A">
        <w:rPr>
          <w:rtl/>
        </w:rPr>
        <w:t xml:space="preserve"> </w:t>
      </w:r>
      <w:r w:rsidRPr="00CF24E8">
        <w:rPr>
          <w:rtl/>
        </w:rPr>
        <w:t>לקחים של ועדות חקירה שהקמנו כאן מתממשים, אילו החלטות ממשלה שהוחלטו בעקבות אותן</w:t>
      </w:r>
      <w:r w:rsidR="0084256A">
        <w:rPr>
          <w:rtl/>
        </w:rPr>
        <w:t xml:space="preserve"> </w:t>
      </w:r>
      <w:r w:rsidRPr="00CF24E8">
        <w:rPr>
          <w:rtl/>
        </w:rPr>
        <w:t>ועדות</w:t>
      </w:r>
      <w:r w:rsidR="0084256A">
        <w:rPr>
          <w:rtl/>
        </w:rPr>
        <w:t xml:space="preserve"> </w:t>
      </w:r>
      <w:r w:rsidRPr="00CF24E8">
        <w:rPr>
          <w:rtl/>
        </w:rPr>
        <w:t>חקירה</w:t>
      </w:r>
      <w:r w:rsidR="0084256A">
        <w:rPr>
          <w:rtl/>
        </w:rPr>
        <w:t xml:space="preserve"> </w:t>
      </w:r>
      <w:r w:rsidRPr="00CF24E8">
        <w:rPr>
          <w:rtl/>
        </w:rPr>
        <w:t>אכן היו ממומשות, לא היינו מגיעים לשרפה ב</w:t>
      </w:r>
      <w:r w:rsidR="0084256A">
        <w:rPr>
          <w:rtl/>
        </w:rPr>
        <w:t>-</w:t>
      </w:r>
      <w:r w:rsidRPr="00CF24E8">
        <w:rPr>
          <w:rtl/>
        </w:rPr>
        <w:t>2 ביולי, עם הנזקים שהיו</w:t>
      </w:r>
      <w:r w:rsidR="0084256A">
        <w:rPr>
          <w:rtl/>
        </w:rPr>
        <w:t xml:space="preserve"> </w:t>
      </w:r>
      <w:r w:rsidRPr="00CF24E8">
        <w:rPr>
          <w:rtl/>
        </w:rPr>
        <w:t>בה. אני אומר זאת דווקא היום, כי גם היום הקמנו שתי ועדות חקירה. אני רוצה להאמין</w:t>
      </w:r>
      <w:r w:rsidR="0084256A">
        <w:rPr>
          <w:rtl/>
        </w:rPr>
        <w:t xml:space="preserve"> </w:t>
      </w:r>
      <w:r w:rsidRPr="00CF24E8">
        <w:rPr>
          <w:rtl/>
        </w:rPr>
        <w:t>שגורלן</w:t>
      </w:r>
      <w:r w:rsidR="0084256A">
        <w:rPr>
          <w:rtl/>
        </w:rPr>
        <w:t xml:space="preserve"> </w:t>
      </w:r>
      <w:r w:rsidRPr="00CF24E8">
        <w:rPr>
          <w:rtl/>
        </w:rPr>
        <w:t>של ועדות החקירה שהוקמו היום לא יהיה כמו גורלן של אותן ועדות חקירה לגבי</w:t>
      </w:r>
      <w:r w:rsidR="0084256A">
        <w:rPr>
          <w:rtl/>
        </w:rPr>
        <w:t xml:space="preserve"> </w:t>
      </w:r>
      <w:r w:rsidRPr="00CF24E8">
        <w:rPr>
          <w:rtl/>
        </w:rPr>
        <w:t>השרפה.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קיבלנו</w:t>
      </w:r>
      <w:r w:rsidR="0084256A">
        <w:rPr>
          <w:rtl/>
        </w:rPr>
        <w:t xml:space="preserve"> </w:t>
      </w:r>
      <w:r w:rsidRPr="00CF24E8">
        <w:rPr>
          <w:rtl/>
        </w:rPr>
        <w:t>אתמול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הדוח</w:t>
      </w:r>
      <w:r w:rsidR="0084256A">
        <w:rPr>
          <w:rtl/>
        </w:rPr>
        <w:t xml:space="preserve"> </w:t>
      </w:r>
      <w:r w:rsidRPr="00CF24E8">
        <w:rPr>
          <w:rtl/>
        </w:rPr>
        <w:t>של ועדת</w:t>
      </w:r>
      <w:r w:rsidR="0084256A">
        <w:rPr>
          <w:rtl/>
        </w:rPr>
        <w:t>-</w:t>
      </w:r>
      <w:r w:rsidRPr="00CF24E8">
        <w:rPr>
          <w:rtl/>
        </w:rPr>
        <w:t>לפידות. הוא מצביע על בעיות קשות וחמורות:</w:t>
      </w:r>
      <w:r w:rsidR="0084256A">
        <w:rPr>
          <w:rtl/>
        </w:rPr>
        <w:t xml:space="preserve"> </w:t>
      </w:r>
      <w:r w:rsidRPr="00CF24E8">
        <w:rPr>
          <w:rtl/>
        </w:rPr>
        <w:t>כוח</w:t>
      </w:r>
      <w:r w:rsidR="0084256A">
        <w:rPr>
          <w:rtl/>
        </w:rPr>
        <w:t xml:space="preserve"> </w:t>
      </w:r>
      <w:r w:rsidRPr="00CF24E8">
        <w:rPr>
          <w:rtl/>
        </w:rPr>
        <w:t>האדם</w:t>
      </w:r>
      <w:r w:rsidR="0084256A">
        <w:rPr>
          <w:rtl/>
        </w:rPr>
        <w:t xml:space="preserve"> </w:t>
      </w:r>
      <w:r w:rsidRPr="00CF24E8">
        <w:rPr>
          <w:rtl/>
        </w:rPr>
        <w:t>בשירותי</w:t>
      </w:r>
      <w:r w:rsidR="0084256A">
        <w:rPr>
          <w:rtl/>
        </w:rPr>
        <w:t xml:space="preserve"> </w:t>
      </w:r>
      <w:r w:rsidRPr="00CF24E8">
        <w:rPr>
          <w:rtl/>
        </w:rPr>
        <w:t>הכבאות לוקה בחסר מבחינה כמותית ואיכותית. כך גם לגבי הציוד,</w:t>
      </w:r>
      <w:r w:rsidR="0084256A">
        <w:rPr>
          <w:rtl/>
        </w:rPr>
        <w:t xml:space="preserve"> </w:t>
      </w:r>
      <w:r w:rsidRPr="00CF24E8">
        <w:rPr>
          <w:rtl/>
        </w:rPr>
        <w:t>הלוקה</w:t>
      </w:r>
      <w:r w:rsidR="0084256A">
        <w:rPr>
          <w:rtl/>
        </w:rPr>
        <w:t xml:space="preserve"> </w:t>
      </w:r>
      <w:r w:rsidRPr="00CF24E8">
        <w:rPr>
          <w:rtl/>
        </w:rPr>
        <w:t>בחסר איכותית וכמותית, ובמיוחד חסר ציוד מתאים ללוחמה בשרפות יער. אין גוף</w:t>
      </w:r>
      <w:r w:rsidR="0084256A">
        <w:rPr>
          <w:rtl/>
        </w:rPr>
        <w:t xml:space="preserve"> </w:t>
      </w:r>
      <w:r w:rsidRPr="00CF24E8">
        <w:rPr>
          <w:rtl/>
        </w:rPr>
        <w:t>בעל סמכות להפעיל כוחות כיבוי ברמה כלל</w:t>
      </w:r>
      <w:r w:rsidR="0084256A">
        <w:rPr>
          <w:rtl/>
        </w:rPr>
        <w:t>-</w:t>
      </w:r>
      <w:r w:rsidRPr="00CF24E8">
        <w:rPr>
          <w:rtl/>
        </w:rPr>
        <w:t>ארצית.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מתוך</w:t>
      </w:r>
      <w:r w:rsidR="0084256A">
        <w:rPr>
          <w:rtl/>
        </w:rPr>
        <w:t xml:space="preserve"> </w:t>
      </w:r>
      <w:r w:rsidRPr="00CF24E8">
        <w:rPr>
          <w:rtl/>
        </w:rPr>
        <w:t>עיון</w:t>
      </w:r>
      <w:r w:rsidR="0084256A">
        <w:rPr>
          <w:rtl/>
        </w:rPr>
        <w:t xml:space="preserve"> </w:t>
      </w:r>
      <w:r w:rsidRPr="00CF24E8">
        <w:rPr>
          <w:rtl/>
        </w:rPr>
        <w:t>בדוח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למד,</w:t>
      </w:r>
      <w:r w:rsidR="0084256A">
        <w:rPr>
          <w:rtl/>
        </w:rPr>
        <w:t xml:space="preserve"> </w:t>
      </w:r>
      <w:r w:rsidRPr="00CF24E8">
        <w:rPr>
          <w:rtl/>
        </w:rPr>
        <w:t>כי הוועדה קובעת שהיה צורך ברוויזיה של שירותי</w:t>
      </w:r>
      <w:r w:rsidR="0084256A">
        <w:rPr>
          <w:rtl/>
        </w:rPr>
        <w:t xml:space="preserve"> </w:t>
      </w:r>
      <w:r w:rsidRPr="00CF24E8">
        <w:rPr>
          <w:rtl/>
        </w:rPr>
        <w:t>הכבאות</w:t>
      </w:r>
      <w:r w:rsidR="0084256A">
        <w:rPr>
          <w:rtl/>
        </w:rPr>
        <w:t xml:space="preserve"> </w:t>
      </w:r>
      <w:r w:rsidRPr="00CF24E8">
        <w:rPr>
          <w:rtl/>
        </w:rPr>
        <w:t>במדינת</w:t>
      </w:r>
      <w:r w:rsidR="0084256A">
        <w:rPr>
          <w:rtl/>
        </w:rPr>
        <w:t xml:space="preserve"> </w:t>
      </w:r>
      <w:r w:rsidRPr="00CF24E8">
        <w:rPr>
          <w:rtl/>
        </w:rPr>
        <w:t>ישראל.</w:t>
      </w:r>
      <w:r w:rsidR="0084256A">
        <w:rPr>
          <w:rtl/>
        </w:rPr>
        <w:t xml:space="preserve"> </w:t>
      </w:r>
      <w:r w:rsidRPr="00CF24E8">
        <w:rPr>
          <w:rtl/>
        </w:rPr>
        <w:t>אני גם חושב, שצריך היה לתת את הדעת על המלצה של הוועדה</w:t>
      </w:r>
      <w:r w:rsidR="0084256A">
        <w:rPr>
          <w:rtl/>
        </w:rPr>
        <w:t xml:space="preserve"> </w:t>
      </w:r>
      <w:r w:rsidRPr="00CF24E8">
        <w:rPr>
          <w:rtl/>
        </w:rPr>
        <w:t>לבחון</w:t>
      </w:r>
      <w:r w:rsidR="0084256A">
        <w:rPr>
          <w:rtl/>
        </w:rPr>
        <w:t xml:space="preserve"> </w:t>
      </w:r>
      <w:r w:rsidRPr="00CF24E8">
        <w:rPr>
          <w:rtl/>
        </w:rPr>
        <w:t>אפשרות</w:t>
      </w:r>
      <w:r w:rsidR="0084256A">
        <w:rPr>
          <w:rtl/>
        </w:rPr>
        <w:t xml:space="preserve"> </w:t>
      </w:r>
      <w:r w:rsidRPr="00CF24E8">
        <w:rPr>
          <w:rtl/>
        </w:rPr>
        <w:t>הקמת</w:t>
      </w:r>
      <w:r w:rsidR="0084256A">
        <w:rPr>
          <w:rtl/>
        </w:rPr>
        <w:t xml:space="preserve"> </w:t>
      </w:r>
      <w:r w:rsidRPr="00CF24E8">
        <w:rPr>
          <w:rtl/>
        </w:rPr>
        <w:t>מערך אזרחי לכיבוי אש מן האוויר. לא תמיד צה"ל יכול להיערך.</w:t>
      </w:r>
      <w:r w:rsidR="0084256A">
        <w:rPr>
          <w:rtl/>
        </w:rPr>
        <w:t xml:space="preserve"> </w:t>
      </w:r>
      <w:r w:rsidRPr="00CF24E8">
        <w:rPr>
          <w:rtl/>
        </w:rPr>
        <w:t>אגב,</w:t>
      </w:r>
      <w:r w:rsidR="0084256A">
        <w:rPr>
          <w:rtl/>
        </w:rPr>
        <w:t xml:space="preserve"> </w:t>
      </w:r>
      <w:r w:rsidRPr="00CF24E8">
        <w:rPr>
          <w:rtl/>
        </w:rPr>
        <w:t>כיום</w:t>
      </w:r>
      <w:r w:rsidR="0084256A">
        <w:rPr>
          <w:rtl/>
        </w:rPr>
        <w:t xml:space="preserve"> </w:t>
      </w:r>
      <w:r w:rsidRPr="00CF24E8">
        <w:rPr>
          <w:rtl/>
        </w:rPr>
        <w:t>המצב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שיש 24 איגודי ערים, מתוכם 20 איגודים של רשויות מקומיות.</w:t>
      </w:r>
      <w:r w:rsidR="0084256A">
        <w:rPr>
          <w:rtl/>
        </w:rPr>
        <w:t xml:space="preserve"> </w:t>
      </w:r>
      <w:r w:rsidRPr="00CF24E8">
        <w:rPr>
          <w:rtl/>
        </w:rPr>
        <w:t>ציוד</w:t>
      </w:r>
      <w:r w:rsidR="0084256A">
        <w:rPr>
          <w:rtl/>
        </w:rPr>
        <w:t xml:space="preserve"> </w:t>
      </w:r>
      <w:r w:rsidRPr="00CF24E8">
        <w:rPr>
          <w:rtl/>
        </w:rPr>
        <w:t xml:space="preserve">ישן, מכונות משנת 1960, בכל מקום מישהו אחר אחראי, תנאי שכר </w:t>
      </w:r>
      <w:r w:rsidR="0084256A">
        <w:rPr>
          <w:rtl/>
        </w:rPr>
        <w:t>–</w:t>
      </w:r>
      <w:r w:rsidRPr="00CF24E8">
        <w:rPr>
          <w:rtl/>
        </w:rPr>
        <w:t xml:space="preserve"> אין מי שירכז</w:t>
      </w:r>
      <w:r w:rsidR="0084256A">
        <w:rPr>
          <w:rtl/>
        </w:rPr>
        <w:t xml:space="preserve"> </w:t>
      </w:r>
      <w:r w:rsidRPr="00CF24E8">
        <w:rPr>
          <w:rtl/>
        </w:rPr>
        <w:t>אותם.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רוצה להגיד לכם, רבותי, שירותי הכבאות שהיו בשרפת היער בפרוזדור ירושלים</w:t>
      </w:r>
      <w:r w:rsidR="0084256A">
        <w:rPr>
          <w:rtl/>
        </w:rPr>
        <w:t xml:space="preserve"> </w:t>
      </w:r>
      <w:r w:rsidRPr="00CF24E8">
        <w:rPr>
          <w:rtl/>
        </w:rPr>
        <w:t>הוטלו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אזור</w:t>
      </w:r>
      <w:r w:rsidR="0084256A">
        <w:rPr>
          <w:rtl/>
        </w:rPr>
        <w:t xml:space="preserve"> </w:t>
      </w:r>
      <w:r w:rsidRPr="00CF24E8">
        <w:rPr>
          <w:rtl/>
        </w:rPr>
        <w:t>בית</w:t>
      </w:r>
      <w:r w:rsidR="0084256A">
        <w:rPr>
          <w:rtl/>
        </w:rPr>
        <w:t>-</w:t>
      </w:r>
      <w:r w:rsidRPr="00CF24E8">
        <w:rPr>
          <w:rtl/>
        </w:rPr>
        <w:t>שמש. הם לא יכולים, עם הציוד שיש להם, לכבות שרפות ביער ענק</w:t>
      </w:r>
      <w:r w:rsidR="0084256A">
        <w:rPr>
          <w:rtl/>
        </w:rPr>
        <w:t xml:space="preserve"> </w:t>
      </w:r>
      <w:r w:rsidRPr="00CF24E8">
        <w:rPr>
          <w:rtl/>
        </w:rPr>
        <w:t>כזה.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אותו דבר בלוד </w:t>
      </w:r>
      <w:r w:rsidR="0084256A">
        <w:rPr>
          <w:rtl/>
        </w:rPr>
        <w:t>–</w:t>
      </w:r>
      <w:r w:rsidRPr="00CF24E8">
        <w:rPr>
          <w:rtl/>
        </w:rPr>
        <w:t xml:space="preserve"> שם יש שתי כבאיות משנת 1962, שהן משמשות גם את כל העיירות</w:t>
      </w:r>
      <w:r w:rsidR="0084256A">
        <w:rPr>
          <w:rtl/>
        </w:rPr>
        <w:t xml:space="preserve"> </w:t>
      </w:r>
      <w:r w:rsidRPr="00CF24E8">
        <w:rPr>
          <w:rtl/>
        </w:rPr>
        <w:t>שבסביבות לוד.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המבנה</w:t>
      </w:r>
      <w:r w:rsidR="0084256A">
        <w:rPr>
          <w:rtl/>
        </w:rPr>
        <w:t xml:space="preserve"> </w:t>
      </w:r>
      <w:r w:rsidRPr="00CF24E8">
        <w:rPr>
          <w:rtl/>
        </w:rPr>
        <w:t>הבעייתי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הנציבות השליך על רמת התפקוד של הכבאים בשרפה. אני אומר</w:t>
      </w:r>
      <w:r w:rsidR="0084256A">
        <w:rPr>
          <w:rtl/>
        </w:rPr>
        <w:t xml:space="preserve"> </w:t>
      </w:r>
      <w:r w:rsidRPr="00CF24E8">
        <w:rPr>
          <w:rtl/>
        </w:rPr>
        <w:t>לכם,</w:t>
      </w:r>
      <w:r w:rsidR="0084256A">
        <w:rPr>
          <w:rtl/>
        </w:rPr>
        <w:t xml:space="preserve"> </w:t>
      </w:r>
      <w:r w:rsidRPr="00CF24E8">
        <w:rPr>
          <w:rtl/>
        </w:rPr>
        <w:t>שלא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יום</w:t>
      </w:r>
      <w:r w:rsidR="0084256A">
        <w:rPr>
          <w:rtl/>
        </w:rPr>
        <w:t xml:space="preserve"> </w:t>
      </w:r>
      <w:r w:rsidRPr="00CF24E8">
        <w:rPr>
          <w:rtl/>
        </w:rPr>
        <w:t>אפשר</w:t>
      </w:r>
      <w:r w:rsidR="0084256A">
        <w:rPr>
          <w:rtl/>
        </w:rPr>
        <w:t xml:space="preserve"> </w:t>
      </w:r>
      <w:r w:rsidRPr="00CF24E8">
        <w:rPr>
          <w:rtl/>
        </w:rPr>
        <w:t>לשלוח תגבורת מתחנה אחת לתחנה שנייה. בדוח</w:t>
      </w:r>
      <w:r w:rsidR="0084256A">
        <w:rPr>
          <w:rtl/>
        </w:rPr>
        <w:t>-</w:t>
      </w:r>
      <w:r w:rsidRPr="00CF24E8">
        <w:rPr>
          <w:rtl/>
        </w:rPr>
        <w:t>זנבר מ</w:t>
      </w:r>
      <w:r w:rsidR="0084256A">
        <w:rPr>
          <w:rtl/>
        </w:rPr>
        <w:t>-</w:t>
      </w:r>
      <w:r w:rsidRPr="00CF24E8">
        <w:rPr>
          <w:rtl/>
        </w:rPr>
        <w:t>1976</w:t>
      </w:r>
      <w:r w:rsidR="0084256A">
        <w:rPr>
          <w:rtl/>
        </w:rPr>
        <w:t xml:space="preserve"> </w:t>
      </w:r>
      <w:r w:rsidRPr="00CF24E8">
        <w:rPr>
          <w:rtl/>
        </w:rPr>
        <w:t>הוחלט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הקמת</w:t>
      </w:r>
      <w:r w:rsidR="0084256A">
        <w:rPr>
          <w:rtl/>
        </w:rPr>
        <w:t xml:space="preserve"> </w:t>
      </w:r>
      <w:r w:rsidRPr="00CF24E8">
        <w:rPr>
          <w:rtl/>
        </w:rPr>
        <w:t>מערך</w:t>
      </w:r>
      <w:r w:rsidR="0084256A">
        <w:rPr>
          <w:rtl/>
        </w:rPr>
        <w:t xml:space="preserve"> </w:t>
      </w:r>
      <w:r w:rsidRPr="00CF24E8">
        <w:rPr>
          <w:rtl/>
        </w:rPr>
        <w:t>כיבוי ארצי.</w:t>
      </w:r>
      <w:r w:rsidR="0084256A">
        <w:rPr>
          <w:rtl/>
        </w:rPr>
        <w:t xml:space="preserve"> </w:t>
      </w:r>
      <w:r w:rsidRPr="00CF24E8">
        <w:rPr>
          <w:rtl/>
        </w:rPr>
        <w:t>ב</w:t>
      </w:r>
      <w:r w:rsidR="0084256A">
        <w:rPr>
          <w:rtl/>
        </w:rPr>
        <w:t>-</w:t>
      </w:r>
      <w:r w:rsidRPr="00CF24E8">
        <w:rPr>
          <w:rtl/>
        </w:rPr>
        <w:t>1985 המליצה ועדת</w:t>
      </w:r>
      <w:r w:rsidR="0084256A">
        <w:rPr>
          <w:rtl/>
        </w:rPr>
        <w:t>-</w:t>
      </w:r>
      <w:r w:rsidRPr="00CF24E8">
        <w:rPr>
          <w:rtl/>
        </w:rPr>
        <w:t>קוברסקי, כי הנושא יטופל</w:t>
      </w:r>
      <w:r w:rsidR="0084256A">
        <w:rPr>
          <w:rtl/>
        </w:rPr>
        <w:t xml:space="preserve"> </w:t>
      </w:r>
      <w:r w:rsidRPr="00CF24E8">
        <w:rPr>
          <w:rtl/>
        </w:rPr>
        <w:t>ברשות</w:t>
      </w:r>
      <w:r w:rsidR="0084256A">
        <w:rPr>
          <w:rtl/>
        </w:rPr>
        <w:t xml:space="preserve"> </w:t>
      </w:r>
      <w:r w:rsidRPr="00CF24E8">
        <w:rPr>
          <w:rtl/>
        </w:rPr>
        <w:t>ממלכתית</w:t>
      </w:r>
      <w:r w:rsidR="0084256A">
        <w:rPr>
          <w:rtl/>
        </w:rPr>
        <w:t xml:space="preserve"> </w:t>
      </w:r>
      <w:r w:rsidRPr="00CF24E8">
        <w:rPr>
          <w:rtl/>
        </w:rPr>
        <w:t>במסגרת משרד הפנים, ואפילו שכרו לשם כך משרדים, ומונה הטפסר שלמה</w:t>
      </w:r>
      <w:r w:rsidR="0084256A">
        <w:rPr>
          <w:rtl/>
        </w:rPr>
        <w:t xml:space="preserve"> </w:t>
      </w:r>
      <w:r w:rsidRPr="00CF24E8">
        <w:rPr>
          <w:rtl/>
        </w:rPr>
        <w:t>כהן לטפל בעניין.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</w:t>
      </w:r>
      <w:r w:rsidR="0084256A">
        <w:rPr>
          <w:rtl/>
        </w:rPr>
        <w:t>-</w:t>
      </w:r>
      <w:r w:rsidRPr="00CF24E8">
        <w:rPr>
          <w:rtl/>
        </w:rPr>
        <w:t>1986</w:t>
      </w:r>
      <w:r w:rsidR="0084256A">
        <w:rPr>
          <w:rtl/>
        </w:rPr>
        <w:t xml:space="preserve"> </w:t>
      </w:r>
      <w:r w:rsidRPr="00CF24E8">
        <w:rPr>
          <w:rtl/>
        </w:rPr>
        <w:t>החליטה הממשלה על הקמת רשות ארצית. ב</w:t>
      </w:r>
      <w:r w:rsidR="0084256A">
        <w:rPr>
          <w:rtl/>
        </w:rPr>
        <w:t>-</w:t>
      </w:r>
      <w:r w:rsidRPr="00CF24E8">
        <w:rPr>
          <w:rtl/>
        </w:rPr>
        <w:t>1994 כתבו שהמדינה חסרה אמצעים</w:t>
      </w:r>
      <w:r w:rsidR="0084256A">
        <w:rPr>
          <w:rtl/>
        </w:rPr>
        <w:t xml:space="preserve"> </w:t>
      </w:r>
      <w:r w:rsidRPr="00CF24E8">
        <w:rPr>
          <w:rtl/>
        </w:rPr>
        <w:t>לכיבוי שרפות יער.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לאור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הנתונים</w:t>
      </w:r>
      <w:r w:rsidR="0084256A">
        <w:rPr>
          <w:rtl/>
        </w:rPr>
        <w:t xml:space="preserve"> </w:t>
      </w:r>
      <w:r w:rsidRPr="00CF24E8">
        <w:rPr>
          <w:rtl/>
        </w:rPr>
        <w:t>האלה,</w:t>
      </w:r>
      <w:r w:rsidR="0084256A">
        <w:rPr>
          <w:rtl/>
        </w:rPr>
        <w:t xml:space="preserve"> </w:t>
      </w:r>
      <w:r w:rsidRPr="00CF24E8">
        <w:rPr>
          <w:rtl/>
        </w:rPr>
        <w:t>לאור</w:t>
      </w:r>
      <w:r w:rsidR="0084256A">
        <w:rPr>
          <w:rtl/>
        </w:rPr>
        <w:t xml:space="preserve"> </w:t>
      </w:r>
      <w:r w:rsidRPr="00CF24E8">
        <w:rPr>
          <w:rtl/>
        </w:rPr>
        <w:t>העובדה שיש החלטת ממשלה, יש דוחות, יש ועדת</w:t>
      </w:r>
      <w:r w:rsidR="0084256A">
        <w:rPr>
          <w:rtl/>
        </w:rPr>
        <w:t xml:space="preserve"> </w:t>
      </w:r>
      <w:r w:rsidRPr="00CF24E8">
        <w:rPr>
          <w:rtl/>
        </w:rPr>
        <w:t>חקירה</w:t>
      </w:r>
      <w:r w:rsidR="0084256A">
        <w:rPr>
          <w:rtl/>
        </w:rPr>
        <w:t xml:space="preserve"> </w:t>
      </w:r>
      <w:r w:rsidRPr="00CF24E8">
        <w:rPr>
          <w:rtl/>
        </w:rPr>
        <w:t>נוספת</w:t>
      </w:r>
      <w:r w:rsidR="0084256A">
        <w:rPr>
          <w:rtl/>
        </w:rPr>
        <w:t xml:space="preserve"> </w:t>
      </w:r>
      <w:r w:rsidRPr="00CF24E8">
        <w:rPr>
          <w:rtl/>
        </w:rPr>
        <w:t>וכו',</w:t>
      </w:r>
      <w:r w:rsidR="0084256A">
        <w:rPr>
          <w:rtl/>
        </w:rPr>
        <w:t xml:space="preserve"> </w:t>
      </w:r>
      <w:r w:rsidRPr="00CF24E8">
        <w:rPr>
          <w:rtl/>
        </w:rPr>
        <w:t>אני מבקש שנקים מהר ככל האפשר את שירותי המערך לכיבוי ארצי.</w:t>
      </w:r>
      <w:r w:rsidR="0084256A">
        <w:rPr>
          <w:rtl/>
        </w:rPr>
        <w:t xml:space="preserve"> </w:t>
      </w:r>
      <w:r w:rsidRPr="00CF24E8">
        <w:rPr>
          <w:rtl/>
        </w:rPr>
        <w:t>חבל מאוד אם ביום מן הימים נצטרך להגיד "אמרתי". יפה שעה אחת קודם.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תודה רבה לחבר הכנסת רפאל אלול. אני מבין שאין שר שישיב. אני מבקש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לאיזו ועדה זה מתאים?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רפאל אלול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לוועדת הפנים, אני מניח.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הוא יכול להציע לדון בזה במליאת הכנסת.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מציעה להעביר את הנושא לדיון בוועדת הפנים.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בסדר.</w:t>
      </w:r>
      <w:r w:rsidR="0084256A">
        <w:rPr>
          <w:rtl/>
        </w:rPr>
        <w:t xml:space="preserve"> </w:t>
      </w:r>
      <w:r w:rsidRPr="00CF24E8">
        <w:rPr>
          <w:rtl/>
        </w:rPr>
        <w:t>לפני</w:t>
      </w:r>
      <w:r w:rsidR="0084256A">
        <w:rPr>
          <w:rtl/>
        </w:rPr>
        <w:t xml:space="preserve"> </w:t>
      </w:r>
      <w:r w:rsidRPr="00CF24E8">
        <w:rPr>
          <w:rtl/>
        </w:rPr>
        <w:t>כן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מבקש לומר לחבר הכנסת רפי אלול, שנוסף על כל ההמלצות</w:t>
      </w:r>
      <w:r w:rsidR="0084256A">
        <w:rPr>
          <w:rtl/>
        </w:rPr>
        <w:t xml:space="preserve"> </w:t>
      </w:r>
      <w:r w:rsidRPr="00CF24E8">
        <w:rPr>
          <w:rtl/>
        </w:rPr>
        <w:t>שעליהן</w:t>
      </w:r>
      <w:r w:rsidR="0084256A">
        <w:rPr>
          <w:rtl/>
        </w:rPr>
        <w:t xml:space="preserve"> </w:t>
      </w:r>
      <w:r w:rsidRPr="00CF24E8">
        <w:rPr>
          <w:rtl/>
        </w:rPr>
        <w:t>דיברת</w:t>
      </w:r>
      <w:r w:rsidR="0084256A">
        <w:rPr>
          <w:rtl/>
        </w:rPr>
        <w:t xml:space="preserve"> </w:t>
      </w:r>
      <w:r w:rsidRPr="00CF24E8">
        <w:rPr>
          <w:rtl/>
        </w:rPr>
        <w:t>כאן,</w:t>
      </w:r>
      <w:r w:rsidR="0084256A">
        <w:rPr>
          <w:rtl/>
        </w:rPr>
        <w:t xml:space="preserve"> </w:t>
      </w:r>
      <w:r w:rsidRPr="00CF24E8">
        <w:rPr>
          <w:rtl/>
        </w:rPr>
        <w:t>יש גם החלטות מפורשות של הממשלה משנת 1992, ביוזמתי, ולפיהן</w:t>
      </w:r>
      <w:r w:rsidR="0084256A">
        <w:rPr>
          <w:rtl/>
        </w:rPr>
        <w:t xml:space="preserve"> </w:t>
      </w:r>
      <w:r w:rsidRPr="00CF24E8">
        <w:rPr>
          <w:rtl/>
        </w:rPr>
        <w:t>בגלל</w:t>
      </w:r>
      <w:r w:rsidR="0084256A">
        <w:rPr>
          <w:rtl/>
        </w:rPr>
        <w:t xml:space="preserve"> </w:t>
      </w:r>
      <w:r w:rsidRPr="00CF24E8">
        <w:rPr>
          <w:rtl/>
        </w:rPr>
        <w:t>מלחמת</w:t>
      </w:r>
      <w:r w:rsidR="0084256A">
        <w:rPr>
          <w:rtl/>
        </w:rPr>
        <w:t xml:space="preserve"> </w:t>
      </w:r>
      <w:r w:rsidRPr="00CF24E8">
        <w:rPr>
          <w:rtl/>
        </w:rPr>
        <w:t>המפרץ</w:t>
      </w:r>
      <w:r w:rsidR="0084256A">
        <w:rPr>
          <w:rtl/>
        </w:rPr>
        <w:t xml:space="preserve"> </w:t>
      </w:r>
      <w:r w:rsidRPr="00CF24E8">
        <w:rPr>
          <w:rtl/>
        </w:rPr>
        <w:t>צריך</w:t>
      </w:r>
      <w:r w:rsidR="0084256A">
        <w:rPr>
          <w:rtl/>
        </w:rPr>
        <w:t xml:space="preserve"> </w:t>
      </w:r>
      <w:r w:rsidRPr="00CF24E8">
        <w:rPr>
          <w:rtl/>
        </w:rPr>
        <w:t>להפוך את איגודי הערים לכיבוי אש לרשות ממלכתית ארצית.</w:t>
      </w:r>
      <w:r w:rsidR="0084256A">
        <w:rPr>
          <w:rtl/>
        </w:rPr>
        <w:t xml:space="preserve"> </w:t>
      </w:r>
      <w:r w:rsidRPr="00CF24E8">
        <w:rPr>
          <w:rtl/>
        </w:rPr>
        <w:t>יתירה</w:t>
      </w:r>
      <w:r w:rsidR="0084256A">
        <w:rPr>
          <w:rtl/>
        </w:rPr>
        <w:t xml:space="preserve"> </w:t>
      </w:r>
      <w:r w:rsidRPr="00CF24E8">
        <w:rPr>
          <w:rtl/>
        </w:rPr>
        <w:t>מזאת,</w:t>
      </w:r>
      <w:r w:rsidR="0084256A">
        <w:rPr>
          <w:rtl/>
        </w:rPr>
        <w:t xml:space="preserve"> </w:t>
      </w:r>
      <w:r w:rsidRPr="00CF24E8">
        <w:rPr>
          <w:rtl/>
        </w:rPr>
        <w:t>חייבים</w:t>
      </w:r>
      <w:r w:rsidR="0084256A">
        <w:rPr>
          <w:rtl/>
        </w:rPr>
        <w:t xml:space="preserve"> </w:t>
      </w:r>
      <w:r w:rsidRPr="00CF24E8">
        <w:rPr>
          <w:rtl/>
        </w:rPr>
        <w:t>לשלב את המערך האזרחי לכיבוי אש ואת המערך לכיבוי אש שנמצא</w:t>
      </w:r>
      <w:r w:rsidR="0084256A">
        <w:rPr>
          <w:rtl/>
        </w:rPr>
        <w:t xml:space="preserve"> </w:t>
      </w:r>
      <w:r w:rsidRPr="00CF24E8">
        <w:rPr>
          <w:rtl/>
        </w:rPr>
        <w:t>תחת</w:t>
      </w:r>
      <w:r w:rsidR="0084256A">
        <w:rPr>
          <w:rtl/>
        </w:rPr>
        <w:t xml:space="preserve"> </w:t>
      </w:r>
      <w:r w:rsidRPr="00CF24E8">
        <w:rPr>
          <w:rtl/>
        </w:rPr>
        <w:t>פיקוד</w:t>
      </w:r>
      <w:r w:rsidR="0084256A">
        <w:rPr>
          <w:rtl/>
        </w:rPr>
        <w:t xml:space="preserve"> </w:t>
      </w:r>
      <w:r w:rsidRPr="00CF24E8">
        <w:rPr>
          <w:rtl/>
        </w:rPr>
        <w:t>הצבא, פיקוד העורף, למערך אחד, תחת פיקוד אחד, עם הייררכיה ברורה, עם</w:t>
      </w:r>
      <w:r w:rsidR="0084256A">
        <w:rPr>
          <w:rtl/>
        </w:rPr>
        <w:t xml:space="preserve"> </w:t>
      </w:r>
      <w:r w:rsidRPr="00CF24E8">
        <w:rPr>
          <w:rtl/>
        </w:rPr>
        <w:t>חידוש הציוד.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הדבר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נעשה,</w:t>
      </w:r>
      <w:r w:rsidR="0084256A">
        <w:rPr>
          <w:rtl/>
        </w:rPr>
        <w:t xml:space="preserve"> </w:t>
      </w:r>
      <w:r w:rsidRPr="00CF24E8">
        <w:rPr>
          <w:rtl/>
        </w:rPr>
        <w:t>לצערי,</w:t>
      </w:r>
      <w:r w:rsidR="0084256A">
        <w:rPr>
          <w:rtl/>
        </w:rPr>
        <w:t xml:space="preserve"> </w:t>
      </w:r>
      <w:r w:rsidRPr="00CF24E8">
        <w:rPr>
          <w:rtl/>
        </w:rPr>
        <w:t>למרות התיאומים ולמרות ההסכמה שהיתה בין משרד</w:t>
      </w:r>
      <w:r w:rsidR="0084256A">
        <w:rPr>
          <w:rtl/>
        </w:rPr>
        <w:t xml:space="preserve"> </w:t>
      </w:r>
      <w:r w:rsidRPr="00CF24E8">
        <w:rPr>
          <w:rtl/>
        </w:rPr>
        <w:t>הביטחון</w:t>
      </w:r>
      <w:r w:rsidR="0084256A">
        <w:rPr>
          <w:rtl/>
        </w:rPr>
        <w:t xml:space="preserve"> </w:t>
      </w:r>
      <w:r w:rsidRPr="00CF24E8">
        <w:rPr>
          <w:rtl/>
        </w:rPr>
        <w:t>למשרד</w:t>
      </w:r>
      <w:r w:rsidR="0084256A">
        <w:rPr>
          <w:rtl/>
        </w:rPr>
        <w:t xml:space="preserve"> </w:t>
      </w:r>
      <w:r w:rsidRPr="00CF24E8">
        <w:rPr>
          <w:rtl/>
        </w:rPr>
        <w:t>הפנים,</w:t>
      </w:r>
      <w:r w:rsidR="0084256A">
        <w:rPr>
          <w:rtl/>
        </w:rPr>
        <w:t xml:space="preserve"> </w:t>
      </w:r>
      <w:r w:rsidRPr="00CF24E8">
        <w:rPr>
          <w:rtl/>
        </w:rPr>
        <w:t>עם החלטות מפורשות של הממשלה בעניין זה. עד היום לא נעשה</w:t>
      </w:r>
      <w:r w:rsidR="0084256A">
        <w:rPr>
          <w:rtl/>
        </w:rPr>
        <w:t xml:space="preserve"> </w:t>
      </w:r>
      <w:r w:rsidRPr="00CF24E8">
        <w:rPr>
          <w:rtl/>
        </w:rPr>
        <w:t>הדבר,</w:t>
      </w:r>
      <w:r w:rsidR="0084256A">
        <w:rPr>
          <w:rtl/>
        </w:rPr>
        <w:t xml:space="preserve"> </w:t>
      </w:r>
      <w:r w:rsidRPr="00CF24E8">
        <w:rPr>
          <w:rtl/>
        </w:rPr>
        <w:t>וכדאי</w:t>
      </w:r>
      <w:r w:rsidR="0084256A">
        <w:rPr>
          <w:rtl/>
        </w:rPr>
        <w:t xml:space="preserve"> </w:t>
      </w:r>
      <w:r w:rsidRPr="00CF24E8">
        <w:rPr>
          <w:rtl/>
        </w:rPr>
        <w:t>שנדע כי מה שקרה בשורש הוא עדיין כאין וכאפס לעומת מה שעלול להתרחש</w:t>
      </w:r>
      <w:r w:rsidR="0084256A">
        <w:rPr>
          <w:rtl/>
        </w:rPr>
        <w:t xml:space="preserve"> </w:t>
      </w:r>
      <w:r w:rsidRPr="00CF24E8">
        <w:rPr>
          <w:rtl/>
        </w:rPr>
        <w:t>חלילה</w:t>
      </w:r>
      <w:r w:rsidR="0084256A">
        <w:rPr>
          <w:rtl/>
        </w:rPr>
        <w:t xml:space="preserve"> </w:t>
      </w:r>
      <w:r w:rsidRPr="00CF24E8">
        <w:rPr>
          <w:rtl/>
        </w:rPr>
        <w:t>בימי חירום. בימי חירום יש למערך כיבוי אש תפקיד מרכזי, תפקיד חשוב ביותר.</w:t>
      </w:r>
      <w:r w:rsidR="0084256A">
        <w:rPr>
          <w:rtl/>
        </w:rPr>
        <w:t xml:space="preserve"> </w:t>
      </w:r>
      <w:r w:rsidRPr="00CF24E8">
        <w:rPr>
          <w:rtl/>
        </w:rPr>
        <w:t>ואם</w:t>
      </w:r>
      <w:r w:rsidR="0084256A">
        <w:rPr>
          <w:rtl/>
        </w:rPr>
        <w:t xml:space="preserve"> </w:t>
      </w:r>
      <w:r w:rsidRPr="00CF24E8">
        <w:rPr>
          <w:rtl/>
        </w:rPr>
        <w:t>אנחנו לא נשכיל בעוד מועד לשנות את המבנה של כל מערך כיבוי אש, אנחנו עלולים</w:t>
      </w:r>
      <w:r w:rsidR="0084256A">
        <w:rPr>
          <w:rtl/>
        </w:rPr>
        <w:t xml:space="preserve"> </w:t>
      </w:r>
      <w:r w:rsidRPr="00CF24E8">
        <w:rPr>
          <w:rtl/>
        </w:rPr>
        <w:t>לעמוד בפני שוקת שבורה כאשר נזדקק למערך הזה. וחבל.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היות</w:t>
      </w:r>
      <w:r w:rsidR="0084256A">
        <w:rPr>
          <w:rtl/>
        </w:rPr>
        <w:t xml:space="preserve"> </w:t>
      </w:r>
      <w:r w:rsidRPr="00CF24E8">
        <w:rPr>
          <w:rtl/>
        </w:rPr>
        <w:t>שהנושא</w:t>
      </w:r>
      <w:r w:rsidR="0084256A">
        <w:rPr>
          <w:rtl/>
        </w:rPr>
        <w:t xml:space="preserve"> </w:t>
      </w:r>
      <w:r w:rsidRPr="00CF24E8">
        <w:rPr>
          <w:rtl/>
        </w:rPr>
        <w:t>הזה יעבור אולי, לפי הצעת חברת הכנסת גוז'נסקי, לוועדת הפנים,</w:t>
      </w:r>
      <w:r w:rsidR="0084256A">
        <w:rPr>
          <w:rtl/>
        </w:rPr>
        <w:t xml:space="preserve"> </w:t>
      </w:r>
      <w:r w:rsidRPr="00CF24E8">
        <w:rPr>
          <w:rtl/>
        </w:rPr>
        <w:t>אני מבקש שגם דברי יובאו בחשבון כאשר הנושא יידון שם.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רפאל אלול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מצטרף ללחץ שהנושא יידון בוועדת הפנים עוד לפני יציאת הכנסת לפגרה.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יכול</w:t>
      </w:r>
      <w:r w:rsidR="0084256A">
        <w:rPr>
          <w:rtl/>
        </w:rPr>
        <w:t xml:space="preserve"> </w:t>
      </w:r>
      <w:r w:rsidRPr="00CF24E8">
        <w:rPr>
          <w:rtl/>
        </w:rPr>
        <w:t>לבקש</w:t>
      </w:r>
      <w:r w:rsidR="0084256A">
        <w:rPr>
          <w:rtl/>
        </w:rPr>
        <w:t xml:space="preserve"> </w:t>
      </w:r>
      <w:r w:rsidRPr="00CF24E8">
        <w:rPr>
          <w:rtl/>
        </w:rPr>
        <w:t>דיון</w:t>
      </w:r>
      <w:r w:rsidR="0084256A">
        <w:rPr>
          <w:rtl/>
        </w:rPr>
        <w:t xml:space="preserve"> </w:t>
      </w:r>
      <w:r w:rsidRPr="00CF24E8">
        <w:rPr>
          <w:rtl/>
        </w:rPr>
        <w:t>במליאה,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חברת הכנסת גוז'נסקי ביקשה להעביר זאת</w:t>
      </w:r>
      <w:r w:rsidR="0084256A">
        <w:rPr>
          <w:rtl/>
        </w:rPr>
        <w:t xml:space="preserve"> </w:t>
      </w:r>
      <w:r w:rsidRPr="00CF24E8">
        <w:rPr>
          <w:rtl/>
        </w:rPr>
        <w:t>לדיון</w:t>
      </w:r>
      <w:r w:rsidR="0084256A">
        <w:rPr>
          <w:rtl/>
        </w:rPr>
        <w:t xml:space="preserve"> </w:t>
      </w:r>
      <w:r w:rsidRPr="00CF24E8">
        <w:rPr>
          <w:rtl/>
        </w:rPr>
        <w:t>בוועדת</w:t>
      </w:r>
      <w:r w:rsidR="0084256A">
        <w:rPr>
          <w:rtl/>
        </w:rPr>
        <w:t xml:space="preserve"> </w:t>
      </w:r>
      <w:r w:rsidRPr="00CF24E8">
        <w:rPr>
          <w:rtl/>
        </w:rPr>
        <w:t>הפנים.</w:t>
      </w:r>
      <w:r w:rsidR="0084256A">
        <w:rPr>
          <w:rtl/>
        </w:rPr>
        <w:t xml:space="preserve"> </w:t>
      </w:r>
      <w:r w:rsidRPr="00CF24E8">
        <w:rPr>
          <w:rtl/>
        </w:rPr>
        <w:t>חברת הכנסת גוז'נסקי, האם את מבקשת לנמק את הצעתך? אם לא,</w:t>
      </w:r>
      <w:r w:rsidR="0084256A">
        <w:rPr>
          <w:rtl/>
        </w:rPr>
        <w:t xml:space="preserve"> </w:t>
      </w:r>
      <w:r w:rsidRPr="00CF24E8">
        <w:rPr>
          <w:rtl/>
        </w:rPr>
        <w:t>אפשר להצביע.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אלול, האם אתה מסכים להצעתה של חברת הכנסת גוז'נסקי?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רפאל אלול (העבודה):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מסכים.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אלול מסכים להצעתה של חברת הכנסת גוז'נסקי, ולכן אני מבקש להצביע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מי בעד ההצעה לדון בנושא שהעלה חבר הכנסת רפי אלול בוועדת הפנים ואיכות הסביבה.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20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CF24E8" w:rsidRPr="00CF24E8">
        <w:rPr>
          <w:rtl/>
        </w:rPr>
        <w:t xml:space="preserve"> 5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גד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הצעה להעביר את הנושא לוועדת הפנים ואיכות הסביבה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חמישה</w:t>
      </w:r>
      <w:r w:rsidR="0084256A">
        <w:rPr>
          <w:rtl/>
        </w:rPr>
        <w:t xml:space="preserve"> </w:t>
      </w:r>
      <w:r w:rsidRPr="00CF24E8">
        <w:rPr>
          <w:rtl/>
        </w:rPr>
        <w:t>בעד,</w:t>
      </w:r>
      <w:r w:rsidR="0084256A">
        <w:rPr>
          <w:rtl/>
        </w:rPr>
        <w:t xml:space="preserve"> </w:t>
      </w: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מתנגדים</w:t>
      </w:r>
      <w:r w:rsidR="0084256A">
        <w:rPr>
          <w:rtl/>
        </w:rPr>
        <w:t xml:space="preserve"> </w:t>
      </w:r>
      <w:r w:rsidRPr="00CF24E8">
        <w:rPr>
          <w:rtl/>
        </w:rPr>
        <w:t>ואין</w:t>
      </w:r>
      <w:r w:rsidR="0084256A">
        <w:rPr>
          <w:rtl/>
        </w:rPr>
        <w:t xml:space="preserve"> </w:t>
      </w:r>
      <w:r w:rsidRPr="00CF24E8">
        <w:rPr>
          <w:rtl/>
        </w:rPr>
        <w:t>נמנעים.</w:t>
      </w:r>
      <w:r w:rsidR="0084256A">
        <w:rPr>
          <w:rtl/>
        </w:rPr>
        <w:t xml:space="preserve"> </w:t>
      </w:r>
      <w:r w:rsidRPr="00CF24E8">
        <w:rPr>
          <w:rtl/>
        </w:rPr>
        <w:t>הוחלט לקיים בוועדת הפנים ואיכות</w:t>
      </w:r>
      <w:r w:rsidR="0084256A">
        <w:rPr>
          <w:rtl/>
        </w:rPr>
        <w:t xml:space="preserve"> </w:t>
      </w:r>
      <w:r w:rsidRPr="00CF24E8">
        <w:rPr>
          <w:rtl/>
        </w:rPr>
        <w:t>הסביבה</w:t>
      </w:r>
      <w:r w:rsidR="0084256A">
        <w:rPr>
          <w:rtl/>
        </w:rPr>
        <w:t xml:space="preserve"> </w:t>
      </w:r>
      <w:r w:rsidRPr="00CF24E8">
        <w:rPr>
          <w:rtl/>
        </w:rPr>
        <w:t>דיון</w:t>
      </w:r>
      <w:r w:rsidR="0084256A">
        <w:rPr>
          <w:rtl/>
        </w:rPr>
        <w:t xml:space="preserve"> </w:t>
      </w:r>
      <w:r w:rsidRPr="00CF24E8">
        <w:rPr>
          <w:rtl/>
        </w:rPr>
        <w:t>בהצעתו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אלול.</w:t>
      </w:r>
      <w:r w:rsidR="0084256A">
        <w:rPr>
          <w:rtl/>
        </w:rPr>
        <w:t xml:space="preserve"> </w:t>
      </w:r>
      <w:r w:rsidRPr="00CF24E8">
        <w:rPr>
          <w:rtl/>
        </w:rPr>
        <w:t>אני מקווה שהדברים ייפלו על אוזניים</w:t>
      </w:r>
      <w:r w:rsidR="0084256A">
        <w:rPr>
          <w:rtl/>
        </w:rPr>
        <w:t xml:space="preserve"> </w:t>
      </w:r>
      <w:r w:rsidRPr="00CF24E8">
        <w:rPr>
          <w:rtl/>
        </w:rPr>
        <w:t>כרויות, והשינויים המתבקשים אכן יבוצעו.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לחבר הכנסת רפי אלול על שהעלה את הנושא החשוב הזה.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85" w:name="_Toc460755666"/>
      <w:r w:rsidRPr="0084256A">
        <w:rPr>
          <w:rtl/>
        </w:rPr>
        <w:t>הצעות לסדר</w:t>
      </w:r>
      <w:r>
        <w:rPr>
          <w:rtl/>
        </w:rPr>
        <w:t>-</w:t>
      </w:r>
      <w:r w:rsidRPr="0084256A">
        <w:rPr>
          <w:rtl/>
        </w:rPr>
        <w:t>היום</w:t>
      </w:r>
      <w:bookmarkEnd w:id="85"/>
    </w:p>
    <w:p w:rsidR="0084256A" w:rsidRPr="0084256A" w:rsidRDefault="0084256A" w:rsidP="0084256A">
      <w:pPr>
        <w:pStyle w:val="1"/>
        <w:rPr>
          <w:rtl/>
        </w:rPr>
      </w:pPr>
      <w:bookmarkStart w:id="86" w:name="_Toc460755667"/>
      <w:r w:rsidRPr="0084256A">
        <w:rPr>
          <w:rtl/>
        </w:rPr>
        <w:t>הדוח האחרון של מנכ"ל עיריית ירושלים</w:t>
      </w:r>
      <w:bookmarkEnd w:id="86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עכשיו</w:t>
      </w:r>
      <w:r w:rsidR="0084256A">
        <w:rPr>
          <w:rtl/>
        </w:rPr>
        <w:t xml:space="preserve"> </w:t>
      </w:r>
      <w:r w:rsidRPr="00CF24E8">
        <w:rPr>
          <w:rtl/>
        </w:rPr>
        <w:t>אנחנו עוברים לנושא הבא: הדוח האחרון של מנכ"ל עיריית ירושלים; הצעות</w:t>
      </w:r>
      <w:r w:rsidR="0084256A">
        <w:rPr>
          <w:rtl/>
        </w:rPr>
        <w:t xml:space="preserve"> </w:t>
      </w:r>
      <w:r w:rsidRPr="00CF24E8">
        <w:rPr>
          <w:rtl/>
        </w:rPr>
        <w:t>לסדר</w:t>
      </w:r>
      <w:r w:rsidR="0084256A">
        <w:rPr>
          <w:rtl/>
        </w:rPr>
        <w:t>-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מס'</w:t>
      </w:r>
      <w:r w:rsidR="0084256A">
        <w:rPr>
          <w:rtl/>
        </w:rPr>
        <w:t xml:space="preserve"> </w:t>
      </w:r>
      <w:r w:rsidRPr="00CF24E8">
        <w:rPr>
          <w:rtl/>
        </w:rPr>
        <w:t>7247</w:t>
      </w:r>
      <w:r w:rsidR="0084256A">
        <w:rPr>
          <w:rtl/>
        </w:rPr>
        <w:t xml:space="preserve"> </w:t>
      </w:r>
      <w:r w:rsidRPr="00CF24E8">
        <w:rPr>
          <w:rtl/>
        </w:rPr>
        <w:t>ו</w:t>
      </w:r>
      <w:r w:rsidR="0084256A">
        <w:rPr>
          <w:rtl/>
        </w:rPr>
        <w:t>-</w:t>
      </w:r>
      <w:r w:rsidRPr="00CF24E8">
        <w:rPr>
          <w:rtl/>
        </w:rPr>
        <w:t xml:space="preserve">7268. ראשון הדוברים </w:t>
      </w:r>
      <w:r w:rsidR="0084256A">
        <w:rPr>
          <w:rtl/>
        </w:rPr>
        <w:t>–</w:t>
      </w:r>
      <w:r w:rsidRPr="00CF24E8">
        <w:rPr>
          <w:rtl/>
        </w:rPr>
        <w:t xml:space="preserve"> חבר הכנסת סאלח סלים. אחריו </w:t>
      </w:r>
      <w:r w:rsidR="0084256A">
        <w:rPr>
          <w:rtl/>
        </w:rPr>
        <w:t>–</w:t>
      </w:r>
      <w:r w:rsidRPr="00CF24E8">
        <w:rPr>
          <w:rtl/>
        </w:rPr>
        <w:t xml:space="preserve"> חבר</w:t>
      </w:r>
      <w:r w:rsidR="0084256A">
        <w:rPr>
          <w:rtl/>
        </w:rPr>
        <w:t xml:space="preserve"> </w:t>
      </w:r>
      <w:r w:rsidRPr="00CF24E8">
        <w:rPr>
          <w:rtl/>
        </w:rPr>
        <w:t>הכנסת טלב אלסאנע.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כנסת נכבדה, לפני כעשרה ימים פורסם דוח ועדה מטעם עיריית</w:t>
      </w:r>
      <w:r w:rsidR="0084256A">
        <w:rPr>
          <w:rtl/>
        </w:rPr>
        <w:t xml:space="preserve"> </w:t>
      </w:r>
      <w:r w:rsidRPr="00CF24E8">
        <w:rPr>
          <w:rtl/>
        </w:rPr>
        <w:t>ירושלים,</w:t>
      </w:r>
      <w:r w:rsidR="0084256A">
        <w:rPr>
          <w:rtl/>
        </w:rPr>
        <w:t xml:space="preserve"> </w:t>
      </w:r>
      <w:r w:rsidRPr="00CF24E8">
        <w:rPr>
          <w:rtl/>
        </w:rPr>
        <w:t>בראשותו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מנכ"ל</w:t>
      </w:r>
      <w:r w:rsidR="0084256A">
        <w:rPr>
          <w:rtl/>
        </w:rPr>
        <w:t xml:space="preserve"> </w:t>
      </w:r>
      <w:r w:rsidRPr="00CF24E8">
        <w:rPr>
          <w:rtl/>
        </w:rPr>
        <w:t>עיריית</w:t>
      </w:r>
      <w:r w:rsidR="0084256A">
        <w:rPr>
          <w:rtl/>
        </w:rPr>
        <w:t xml:space="preserve"> </w:t>
      </w:r>
      <w:r w:rsidRPr="00CF24E8">
        <w:rPr>
          <w:rtl/>
        </w:rPr>
        <w:t>ירושלים,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מצבה של מזרח</w:t>
      </w:r>
      <w:r w:rsidR="0084256A">
        <w:rPr>
          <w:rtl/>
        </w:rPr>
        <w:t>-</w:t>
      </w:r>
      <w:r w:rsidRPr="00CF24E8">
        <w:rPr>
          <w:rtl/>
        </w:rPr>
        <w:t>ירושלים. הדוח</w:t>
      </w:r>
      <w:r w:rsidR="0084256A">
        <w:rPr>
          <w:rtl/>
        </w:rPr>
        <w:t xml:space="preserve"> </w:t>
      </w:r>
      <w:r w:rsidRPr="00CF24E8">
        <w:rPr>
          <w:rtl/>
        </w:rPr>
        <w:t>מדהים, אבל למי שמכיר את הנושא מקרוב אין הוא מחדש דבר.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הדוח</w:t>
      </w:r>
      <w:r w:rsidR="0084256A">
        <w:rPr>
          <w:rtl/>
        </w:rPr>
        <w:t xml:space="preserve"> </w:t>
      </w:r>
      <w:r w:rsidRPr="00CF24E8">
        <w:rPr>
          <w:rtl/>
        </w:rPr>
        <w:t>מצביע באופן ברור על חסר שיש במזרח</w:t>
      </w:r>
      <w:r w:rsidR="0084256A">
        <w:rPr>
          <w:rtl/>
        </w:rPr>
        <w:t>-</w:t>
      </w:r>
      <w:r w:rsidRPr="00CF24E8">
        <w:rPr>
          <w:rtl/>
        </w:rPr>
        <w:t>ירושלים בכל התחומים, ולא אני אומר</w:t>
      </w:r>
      <w:r w:rsidR="0084256A">
        <w:rPr>
          <w:rtl/>
        </w:rPr>
        <w:t xml:space="preserve"> </w:t>
      </w:r>
      <w:r w:rsidRPr="00CF24E8">
        <w:rPr>
          <w:rtl/>
        </w:rPr>
        <w:t>זאת,</w:t>
      </w:r>
      <w:r w:rsidR="0084256A">
        <w:rPr>
          <w:rtl/>
        </w:rPr>
        <w:t xml:space="preserve"> </w:t>
      </w:r>
      <w:r w:rsidRPr="00CF24E8">
        <w:rPr>
          <w:rtl/>
        </w:rPr>
        <w:t>אלא עיריית ירושלים. כך זה בעניין הביוב, הכבישים, המים, הניקיון, בתי</w:t>
      </w:r>
      <w:r w:rsidR="0084256A">
        <w:rPr>
          <w:rtl/>
        </w:rPr>
        <w:t>-</w:t>
      </w:r>
      <w:r w:rsidRPr="00CF24E8">
        <w:rPr>
          <w:rtl/>
        </w:rPr>
        <w:t>ספר,</w:t>
      </w:r>
      <w:r w:rsidR="0084256A">
        <w:rPr>
          <w:rtl/>
        </w:rPr>
        <w:t xml:space="preserve"> </w:t>
      </w:r>
      <w:r w:rsidRPr="00CF24E8">
        <w:rPr>
          <w:rtl/>
        </w:rPr>
        <w:t>מועדוני</w:t>
      </w:r>
      <w:r w:rsidR="0084256A">
        <w:rPr>
          <w:rtl/>
        </w:rPr>
        <w:t xml:space="preserve"> </w:t>
      </w:r>
      <w:r w:rsidRPr="00CF24E8">
        <w:rPr>
          <w:rtl/>
        </w:rPr>
        <w:t>נוער והתשתית בכלל, בכל התחומים. הדוח בעצמו אומר, שהעלות של תיקון המצב</w:t>
      </w:r>
      <w:r w:rsidR="0084256A">
        <w:rPr>
          <w:rtl/>
        </w:rPr>
        <w:t xml:space="preserve"> </w:t>
      </w:r>
      <w:r w:rsidRPr="00CF24E8">
        <w:rPr>
          <w:rtl/>
        </w:rPr>
        <w:t>היא לפחות 250 מיליון שקל, אבל אני חושב שיותר.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נותנים</w:t>
      </w:r>
      <w:r w:rsidR="0084256A">
        <w:rPr>
          <w:rtl/>
        </w:rPr>
        <w:t xml:space="preserve"> </w:t>
      </w:r>
      <w:r w:rsidRPr="00CF24E8">
        <w:rPr>
          <w:rtl/>
        </w:rPr>
        <w:t>שם</w:t>
      </w:r>
      <w:r w:rsidR="0084256A">
        <w:rPr>
          <w:rtl/>
        </w:rPr>
        <w:t xml:space="preserve"> </w:t>
      </w:r>
      <w:r w:rsidRPr="00CF24E8">
        <w:rPr>
          <w:rtl/>
        </w:rPr>
        <w:t>כמה</w:t>
      </w:r>
      <w:r w:rsidR="0084256A">
        <w:rPr>
          <w:rtl/>
        </w:rPr>
        <w:t xml:space="preserve"> </w:t>
      </w:r>
      <w:r w:rsidRPr="00CF24E8">
        <w:rPr>
          <w:rtl/>
        </w:rPr>
        <w:t>דוגמאות, כמו למשל, שמתוך 40,000 נורות בירושלים, יש 5,000</w:t>
      </w:r>
      <w:r w:rsidR="0084256A">
        <w:rPr>
          <w:rtl/>
        </w:rPr>
        <w:t xml:space="preserve"> </w:t>
      </w:r>
      <w:r w:rsidRPr="00CF24E8">
        <w:rPr>
          <w:rtl/>
        </w:rPr>
        <w:t>נורות במזרח העיר. זו דוגמה.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חוץ</w:t>
      </w:r>
      <w:r w:rsidR="0084256A">
        <w:rPr>
          <w:rtl/>
        </w:rPr>
        <w:t xml:space="preserve"> </w:t>
      </w:r>
      <w:r w:rsidRPr="00CF24E8">
        <w:rPr>
          <w:rtl/>
        </w:rPr>
        <w:t>מבעיות</w:t>
      </w:r>
      <w:r w:rsidR="0084256A">
        <w:rPr>
          <w:rtl/>
        </w:rPr>
        <w:t xml:space="preserve"> </w:t>
      </w:r>
      <w:r w:rsidRPr="00CF24E8">
        <w:rPr>
          <w:rtl/>
        </w:rPr>
        <w:t>תשתית</w:t>
      </w:r>
      <w:r w:rsidR="0084256A">
        <w:rPr>
          <w:rtl/>
        </w:rPr>
        <w:t xml:space="preserve"> </w:t>
      </w:r>
      <w:r w:rsidRPr="00CF24E8">
        <w:rPr>
          <w:rtl/>
        </w:rPr>
        <w:t>שקיימות שם, יש גם המון בעיות שנגרמות לתושבים. יוצא לי</w:t>
      </w:r>
      <w:r w:rsidR="0084256A">
        <w:rPr>
          <w:rtl/>
        </w:rPr>
        <w:t xml:space="preserve"> </w:t>
      </w:r>
      <w:r w:rsidRPr="00CF24E8">
        <w:rPr>
          <w:rtl/>
        </w:rPr>
        <w:t>להיפגש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תושבים</w:t>
      </w:r>
      <w:r w:rsidR="0084256A">
        <w:rPr>
          <w:rtl/>
        </w:rPr>
        <w:t xml:space="preserve"> </w:t>
      </w:r>
      <w:r w:rsidRPr="00CF24E8">
        <w:rPr>
          <w:rtl/>
        </w:rPr>
        <w:t>רבים שהיום שוללים מהם את תעודת הזהות, והם "תלויים באוויר".</w:t>
      </w:r>
      <w:r w:rsidR="0084256A">
        <w:rPr>
          <w:rtl/>
        </w:rPr>
        <w:t xml:space="preserve"> </w:t>
      </w:r>
      <w:r w:rsidRPr="00CF24E8">
        <w:rPr>
          <w:rtl/>
        </w:rPr>
        <w:t>עשרות</w:t>
      </w:r>
      <w:r w:rsidR="0084256A">
        <w:rPr>
          <w:rtl/>
        </w:rPr>
        <w:t xml:space="preserve"> </w:t>
      </w:r>
      <w:r w:rsidRPr="00CF24E8">
        <w:rPr>
          <w:rtl/>
        </w:rPr>
        <w:t>תושבים כאלה פנו אלי. כאשר החליטה ממשלת ישראל לספח את מזרח</w:t>
      </w:r>
      <w:r w:rsidR="0084256A">
        <w:rPr>
          <w:rtl/>
        </w:rPr>
        <w:t>-</w:t>
      </w:r>
      <w:r w:rsidRPr="00CF24E8">
        <w:rPr>
          <w:rtl/>
        </w:rPr>
        <w:t>ירושלים, אחרי</w:t>
      </w:r>
      <w:r w:rsidR="0084256A">
        <w:rPr>
          <w:rtl/>
        </w:rPr>
        <w:t xml:space="preserve"> </w:t>
      </w:r>
      <w:r w:rsidRPr="00CF24E8">
        <w:rPr>
          <w:rtl/>
        </w:rPr>
        <w:t>המלחמה ב</w:t>
      </w:r>
      <w:r w:rsidR="0084256A">
        <w:rPr>
          <w:rtl/>
        </w:rPr>
        <w:t>-</w:t>
      </w:r>
      <w:r w:rsidRPr="00CF24E8">
        <w:rPr>
          <w:rtl/>
        </w:rPr>
        <w:t xml:space="preserve">1967 </w:t>
      </w:r>
      <w:r w:rsidR="0084256A">
        <w:rPr>
          <w:rtl/>
        </w:rPr>
        <w:t>–</w:t>
      </w:r>
      <w:r w:rsidRPr="00CF24E8">
        <w:rPr>
          <w:rtl/>
        </w:rPr>
        <w:t xml:space="preserve"> רואים שממשלת ישראל רק קיבלה החלטה וכנסת ישראל קיבלה החלטה, אבל</w:t>
      </w:r>
      <w:r w:rsidR="0084256A">
        <w:rPr>
          <w:rtl/>
        </w:rPr>
        <w:t xml:space="preserve"> </w:t>
      </w:r>
      <w:r w:rsidRPr="00CF24E8">
        <w:rPr>
          <w:rtl/>
        </w:rPr>
        <w:t>בפועל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מתנהגים</w:t>
      </w:r>
      <w:r w:rsidR="0084256A">
        <w:rPr>
          <w:rtl/>
        </w:rPr>
        <w:t xml:space="preserve"> </w:t>
      </w:r>
      <w:r w:rsidRPr="00CF24E8">
        <w:rPr>
          <w:rtl/>
        </w:rPr>
        <w:t>עם תושבי מזרח</w:t>
      </w:r>
      <w:r w:rsidR="0084256A">
        <w:rPr>
          <w:rtl/>
        </w:rPr>
        <w:t>-</w:t>
      </w:r>
      <w:r w:rsidRPr="00CF24E8">
        <w:rPr>
          <w:rtl/>
        </w:rPr>
        <w:t>ירושלים כעם תושבים, שהרי הכובש אחראי לתושבים</w:t>
      </w:r>
      <w:r w:rsidR="0084256A">
        <w:rPr>
          <w:rtl/>
        </w:rPr>
        <w:t xml:space="preserve"> </w:t>
      </w:r>
      <w:r w:rsidRPr="00CF24E8">
        <w:rPr>
          <w:rtl/>
        </w:rPr>
        <w:t>שהוא כובש. אותם הזניחו לגמרי.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חושב</w:t>
      </w:r>
      <w:r w:rsidR="0084256A">
        <w:rPr>
          <w:rtl/>
        </w:rPr>
        <w:t xml:space="preserve"> </w:t>
      </w:r>
      <w:r w:rsidRPr="00CF24E8">
        <w:rPr>
          <w:rtl/>
        </w:rPr>
        <w:t>שהכוונות</w:t>
      </w:r>
      <w:r w:rsidR="0084256A">
        <w:rPr>
          <w:rtl/>
        </w:rPr>
        <w:t xml:space="preserve"> </w:t>
      </w:r>
      <w:r w:rsidRPr="00CF24E8">
        <w:rPr>
          <w:rtl/>
        </w:rPr>
        <w:t>והתכנון</w:t>
      </w:r>
      <w:r w:rsidR="0084256A">
        <w:rPr>
          <w:rtl/>
        </w:rPr>
        <w:t xml:space="preserve"> </w:t>
      </w:r>
      <w:r w:rsidRPr="00CF24E8">
        <w:rPr>
          <w:rtl/>
        </w:rPr>
        <w:t>הקיימים בכל הנוגע לאזרחיה הערבים של ירושלים</w:t>
      </w:r>
      <w:r w:rsidR="0084256A">
        <w:rPr>
          <w:rtl/>
        </w:rPr>
        <w:t xml:space="preserve"> </w:t>
      </w:r>
      <w:r w:rsidRPr="00CF24E8">
        <w:rPr>
          <w:rtl/>
        </w:rPr>
        <w:t>המזרחית</w:t>
      </w:r>
      <w:r w:rsidR="0084256A">
        <w:rPr>
          <w:rtl/>
        </w:rPr>
        <w:t xml:space="preserve"> </w:t>
      </w:r>
      <w:r w:rsidRPr="00CF24E8">
        <w:rPr>
          <w:rtl/>
        </w:rPr>
        <w:t>הם</w:t>
      </w:r>
      <w:r w:rsidR="0084256A">
        <w:rPr>
          <w:rtl/>
        </w:rPr>
        <w:t xml:space="preserve"> </w:t>
      </w:r>
      <w:r w:rsidRPr="00CF24E8">
        <w:rPr>
          <w:rtl/>
        </w:rPr>
        <w:t>לייאש</w:t>
      </w:r>
      <w:r w:rsidR="0084256A">
        <w:rPr>
          <w:rtl/>
        </w:rPr>
        <w:t xml:space="preserve"> </w:t>
      </w:r>
      <w:r w:rsidRPr="00CF24E8">
        <w:rPr>
          <w:rtl/>
        </w:rPr>
        <w:t>אותם</w:t>
      </w:r>
      <w:r w:rsidR="0084256A">
        <w:rPr>
          <w:rtl/>
        </w:rPr>
        <w:t xml:space="preserve"> </w:t>
      </w:r>
      <w:r w:rsidRPr="00CF24E8">
        <w:rPr>
          <w:rtl/>
        </w:rPr>
        <w:t>ולרוקן את העיר מתושביה הערבים. אינני יכול להגיע לשום</w:t>
      </w:r>
      <w:r w:rsidR="0084256A">
        <w:rPr>
          <w:rtl/>
        </w:rPr>
        <w:t xml:space="preserve"> </w:t>
      </w:r>
      <w:r w:rsidRPr="00CF24E8">
        <w:rPr>
          <w:rtl/>
        </w:rPr>
        <w:t>מסקנה</w:t>
      </w:r>
      <w:r w:rsidR="0084256A">
        <w:rPr>
          <w:rtl/>
        </w:rPr>
        <w:t xml:space="preserve"> </w:t>
      </w:r>
      <w:r w:rsidRPr="00CF24E8">
        <w:rPr>
          <w:rtl/>
        </w:rPr>
        <w:t>אחרת.</w:t>
      </w:r>
      <w:r w:rsidR="0084256A">
        <w:rPr>
          <w:rtl/>
        </w:rPr>
        <w:t xml:space="preserve"> </w:t>
      </w:r>
      <w:r w:rsidRPr="00CF24E8">
        <w:rPr>
          <w:rtl/>
        </w:rPr>
        <w:t>המצב הזה נמשך, ואף אחד לא יכול להגיד אחרת. עברה שנה ועברו שנתיים</w:t>
      </w:r>
      <w:r w:rsidR="0084256A">
        <w:rPr>
          <w:rtl/>
        </w:rPr>
        <w:t xml:space="preserve"> </w:t>
      </w:r>
      <w:r w:rsidRPr="00CF24E8">
        <w:rPr>
          <w:rtl/>
        </w:rPr>
        <w:t>והמצב</w:t>
      </w:r>
      <w:r w:rsidR="0084256A">
        <w:rPr>
          <w:rtl/>
        </w:rPr>
        <w:t xml:space="preserve"> </w:t>
      </w:r>
      <w:r w:rsidRPr="00CF24E8">
        <w:rPr>
          <w:rtl/>
        </w:rPr>
        <w:t>לא תוקן.</w:t>
      </w:r>
      <w:r w:rsidR="0084256A">
        <w:rPr>
          <w:rtl/>
        </w:rPr>
        <w:t xml:space="preserve"> </w:t>
      </w:r>
      <w:r w:rsidRPr="00CF24E8">
        <w:rPr>
          <w:rtl/>
        </w:rPr>
        <w:t>הכיבוש במזרח</w:t>
      </w:r>
      <w:r w:rsidR="0084256A">
        <w:rPr>
          <w:rtl/>
        </w:rPr>
        <w:t>-</w:t>
      </w:r>
      <w:r w:rsidRPr="00CF24E8">
        <w:rPr>
          <w:rtl/>
        </w:rPr>
        <w:t>ירושלים קיים כבר 27 שנים, וההזנחה שם גדולה מאוד.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ממשלות</w:t>
      </w:r>
      <w:r w:rsidR="0084256A">
        <w:rPr>
          <w:rtl/>
        </w:rPr>
        <w:t xml:space="preserve"> </w:t>
      </w:r>
      <w:r w:rsidRPr="00CF24E8">
        <w:rPr>
          <w:rtl/>
        </w:rPr>
        <w:t>ישראל נהגו באותה דרך, ללא הבדל מפלגתי, בהזנחה מכוונת ומתוכננת, כדי</w:t>
      </w:r>
      <w:r w:rsidR="0084256A">
        <w:rPr>
          <w:rtl/>
        </w:rPr>
        <w:t xml:space="preserve"> </w:t>
      </w:r>
      <w:r w:rsidRPr="00CF24E8">
        <w:rPr>
          <w:rtl/>
        </w:rPr>
        <w:t>לייאש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התושבים</w:t>
      </w:r>
      <w:r w:rsidR="0084256A">
        <w:rPr>
          <w:rtl/>
        </w:rPr>
        <w:t xml:space="preserve"> </w:t>
      </w:r>
      <w:r w:rsidRPr="00CF24E8">
        <w:rPr>
          <w:rtl/>
        </w:rPr>
        <w:t>עד</w:t>
      </w:r>
      <w:r w:rsidR="0084256A">
        <w:rPr>
          <w:rtl/>
        </w:rPr>
        <w:t xml:space="preserve"> </w:t>
      </w:r>
      <w:r w:rsidRPr="00CF24E8">
        <w:rPr>
          <w:rtl/>
        </w:rPr>
        <w:t>שיעזבו. אבל המציאות בשטח היא הפוכה; חלק מהתושבים עזבו,</w:t>
      </w:r>
      <w:r w:rsidR="0084256A">
        <w:rPr>
          <w:rtl/>
        </w:rPr>
        <w:t xml:space="preserve"> </w:t>
      </w:r>
      <w:r w:rsidRPr="00CF24E8">
        <w:rPr>
          <w:rtl/>
        </w:rPr>
        <w:t>לצערי,</w:t>
      </w:r>
      <w:r w:rsidR="0084256A">
        <w:rPr>
          <w:rtl/>
        </w:rPr>
        <w:t xml:space="preserve"> </w:t>
      </w:r>
      <w:r w:rsidRPr="00CF24E8">
        <w:rPr>
          <w:rtl/>
        </w:rPr>
        <w:t>אבל החלק הגדול נשאר, מתרבה וחי, ובמזרח</w:t>
      </w:r>
      <w:r w:rsidR="0084256A">
        <w:rPr>
          <w:rtl/>
        </w:rPr>
        <w:t>-</w:t>
      </w:r>
      <w:r w:rsidRPr="00CF24E8">
        <w:rPr>
          <w:rtl/>
        </w:rPr>
        <w:t>ירושלים יש היום 160,000 תושבים.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עיריית</w:t>
      </w:r>
      <w:r w:rsidR="0084256A">
        <w:rPr>
          <w:rtl/>
        </w:rPr>
        <w:t xml:space="preserve"> </w:t>
      </w:r>
      <w:r w:rsidRPr="00CF24E8">
        <w:rPr>
          <w:rtl/>
        </w:rPr>
        <w:t>ירושלים</w:t>
      </w:r>
      <w:r w:rsidR="0084256A">
        <w:rPr>
          <w:rtl/>
        </w:rPr>
        <w:t xml:space="preserve"> </w:t>
      </w:r>
      <w:r w:rsidRPr="00CF24E8">
        <w:rPr>
          <w:rtl/>
        </w:rPr>
        <w:t>וממשלת</w:t>
      </w:r>
      <w:r w:rsidR="0084256A">
        <w:rPr>
          <w:rtl/>
        </w:rPr>
        <w:t xml:space="preserve"> </w:t>
      </w:r>
      <w:r w:rsidRPr="00CF24E8">
        <w:rPr>
          <w:rtl/>
        </w:rPr>
        <w:t>ישראל לא מתכוונות להתנהג אתם כאל תושבים לכל דבר.</w:t>
      </w:r>
      <w:r w:rsidR="0084256A">
        <w:rPr>
          <w:rtl/>
        </w:rPr>
        <w:t xml:space="preserve"> </w:t>
      </w:r>
      <w:r w:rsidRPr="00CF24E8">
        <w:rPr>
          <w:rtl/>
        </w:rPr>
        <w:t>אז</w:t>
      </w:r>
      <w:r w:rsidR="0084256A">
        <w:rPr>
          <w:rtl/>
        </w:rPr>
        <w:t xml:space="preserve"> </w:t>
      </w:r>
      <w:r w:rsidRPr="00CF24E8">
        <w:rPr>
          <w:rtl/>
        </w:rPr>
        <w:t>בואו</w:t>
      </w:r>
      <w:r w:rsidR="0084256A">
        <w:rPr>
          <w:rtl/>
        </w:rPr>
        <w:t xml:space="preserve"> </w:t>
      </w:r>
      <w:r w:rsidRPr="00CF24E8">
        <w:rPr>
          <w:rtl/>
        </w:rPr>
        <w:t>נחליט</w:t>
      </w:r>
      <w:r w:rsidR="0084256A">
        <w:rPr>
          <w:rtl/>
        </w:rPr>
        <w:t xml:space="preserve"> </w:t>
      </w:r>
      <w:r w:rsidRPr="00CF24E8">
        <w:rPr>
          <w:rtl/>
        </w:rPr>
        <w:t>שתהיה</w:t>
      </w:r>
      <w:r w:rsidR="0084256A">
        <w:rPr>
          <w:rtl/>
        </w:rPr>
        <w:t xml:space="preserve"> </w:t>
      </w:r>
      <w:r w:rsidRPr="00CF24E8">
        <w:rPr>
          <w:rtl/>
        </w:rPr>
        <w:t>זו</w:t>
      </w:r>
      <w:r w:rsidR="0084256A">
        <w:rPr>
          <w:rtl/>
        </w:rPr>
        <w:t xml:space="preserve"> </w:t>
      </w:r>
      <w:r w:rsidRPr="00CF24E8">
        <w:rPr>
          <w:rtl/>
        </w:rPr>
        <w:t>בירתה של ממשלת פלשתין, ושם יתנהגו אתם כמו אל אנשים</w:t>
      </w:r>
      <w:r w:rsidR="0084256A">
        <w:rPr>
          <w:rtl/>
        </w:rPr>
        <w:t xml:space="preserve"> </w:t>
      </w:r>
      <w:r w:rsidRPr="00CF24E8">
        <w:rPr>
          <w:rtl/>
        </w:rPr>
        <w:t>מכובדים. לא לספח אותם, אלא להחזיר אותם הביתה. תודה רבה.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לחבר הכנסת סאלח סלים. חבר הכנסת טלב אלסאנע, בבקשה.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אפשר,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סאלח</w:t>
      </w:r>
      <w:r w:rsidR="0084256A">
        <w:rPr>
          <w:rtl/>
        </w:rPr>
        <w:t xml:space="preserve"> </w:t>
      </w:r>
      <w:r w:rsidRPr="00CF24E8">
        <w:rPr>
          <w:rtl/>
        </w:rPr>
        <w:t>סלים, לבקש עוד דבר: להיענות לפנייה של ראש עיריית</w:t>
      </w:r>
      <w:r w:rsidR="0084256A">
        <w:rPr>
          <w:rtl/>
        </w:rPr>
        <w:t xml:space="preserve"> </w:t>
      </w:r>
      <w:r w:rsidRPr="00CF24E8">
        <w:rPr>
          <w:rtl/>
        </w:rPr>
        <w:t>ירושלים להקציב תקציבים לעיריית ירושלים ולהשתתף בהשקעות בחלק הזה של העיר.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 זה כבר קיים 27 שנים. לא שנה, לא שנתיים ולא שלוש שנים.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 זה בוודאי לטובת התושבים.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התשובה שהכול נותנים היא שאין כסף.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בבקשה, חבר הכנסת טלב אלסאנע.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טלב אלסאנע (מד"ע):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 כנסת נכבדה, במזרח</w:t>
      </w:r>
      <w:r w:rsidR="0084256A">
        <w:rPr>
          <w:rtl/>
        </w:rPr>
        <w:t>-</w:t>
      </w:r>
      <w:r w:rsidRPr="00CF24E8">
        <w:rPr>
          <w:rtl/>
        </w:rPr>
        <w:t>ירושלים חסרים 150 ק"מ קווי ביוב. אלפי</w:t>
      </w:r>
      <w:r w:rsidR="0084256A">
        <w:rPr>
          <w:rtl/>
        </w:rPr>
        <w:t xml:space="preserve"> </w:t>
      </w:r>
      <w:r w:rsidRPr="00CF24E8">
        <w:rPr>
          <w:rtl/>
        </w:rPr>
        <w:t>משפחות</w:t>
      </w:r>
      <w:r w:rsidR="0084256A">
        <w:rPr>
          <w:rtl/>
        </w:rPr>
        <w:t xml:space="preserve"> </w:t>
      </w:r>
      <w:r w:rsidRPr="00CF24E8">
        <w:rPr>
          <w:rtl/>
        </w:rPr>
        <w:t>חיות</w:t>
      </w:r>
      <w:r w:rsidR="0084256A">
        <w:rPr>
          <w:rtl/>
        </w:rPr>
        <w:t xml:space="preserve"> </w:t>
      </w:r>
      <w:r w:rsidRPr="00CF24E8">
        <w:rPr>
          <w:rtl/>
        </w:rPr>
        <w:t>בעוני,</w:t>
      </w:r>
      <w:r w:rsidR="0084256A">
        <w:rPr>
          <w:rtl/>
        </w:rPr>
        <w:t xml:space="preserve"> </w:t>
      </w:r>
      <w:r w:rsidRPr="00CF24E8">
        <w:rPr>
          <w:rtl/>
        </w:rPr>
        <w:t xml:space="preserve">ושירותי הרווחה ירודים. בירושלים יש שתי רמות חיים </w:t>
      </w:r>
      <w:r w:rsidR="0084256A">
        <w:rPr>
          <w:rtl/>
        </w:rPr>
        <w:t>–</w:t>
      </w:r>
      <w:r w:rsidRPr="00CF24E8">
        <w:rPr>
          <w:rtl/>
        </w:rPr>
        <w:t xml:space="preserve"> זו של</w:t>
      </w:r>
      <w:r w:rsidR="0084256A">
        <w:rPr>
          <w:rtl/>
        </w:rPr>
        <w:t xml:space="preserve"> </w:t>
      </w:r>
      <w:r w:rsidRPr="00CF24E8">
        <w:rPr>
          <w:rtl/>
        </w:rPr>
        <w:t>מערב ירושלים</w:t>
      </w:r>
      <w:r w:rsidR="0084256A">
        <w:rPr>
          <w:rtl/>
        </w:rPr>
        <w:t xml:space="preserve"> </w:t>
      </w:r>
      <w:r w:rsidRPr="00CF24E8">
        <w:rPr>
          <w:rtl/>
        </w:rPr>
        <w:t>וזו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מזרח</w:t>
      </w:r>
      <w:r w:rsidR="0084256A">
        <w:rPr>
          <w:rtl/>
        </w:rPr>
        <w:t>-</w:t>
      </w:r>
      <w:r w:rsidRPr="00CF24E8">
        <w:rPr>
          <w:rtl/>
        </w:rPr>
        <w:t>ירושלים.</w:t>
      </w:r>
      <w:r w:rsidR="0084256A">
        <w:rPr>
          <w:rtl/>
        </w:rPr>
        <w:t xml:space="preserve"> </w:t>
      </w:r>
      <w:r w:rsidRPr="00CF24E8">
        <w:rPr>
          <w:rtl/>
        </w:rPr>
        <w:t>במזרח</w:t>
      </w:r>
      <w:r w:rsidR="0084256A">
        <w:rPr>
          <w:rtl/>
        </w:rPr>
        <w:t>-</w:t>
      </w:r>
      <w:r w:rsidRPr="00CF24E8">
        <w:rPr>
          <w:rtl/>
        </w:rPr>
        <w:t>ירושלים</w:t>
      </w:r>
      <w:r w:rsidR="0084256A">
        <w:rPr>
          <w:rtl/>
        </w:rPr>
        <w:t xml:space="preserve"> </w:t>
      </w:r>
      <w:r w:rsidRPr="00CF24E8">
        <w:rPr>
          <w:rtl/>
        </w:rPr>
        <w:t>המצוקה</w:t>
      </w:r>
      <w:r w:rsidR="0084256A">
        <w:rPr>
          <w:rtl/>
        </w:rPr>
        <w:t xml:space="preserve"> </w:t>
      </w:r>
      <w:r w:rsidRPr="00CF24E8">
        <w:rPr>
          <w:rtl/>
        </w:rPr>
        <w:t>מגיעה</w:t>
      </w:r>
      <w:r w:rsidR="0084256A">
        <w:rPr>
          <w:rtl/>
        </w:rPr>
        <w:t xml:space="preserve"> </w:t>
      </w:r>
      <w:r w:rsidRPr="00CF24E8">
        <w:rPr>
          <w:rtl/>
        </w:rPr>
        <w:t>עד כדי כך</w:t>
      </w:r>
      <w:r w:rsidR="0084256A">
        <w:rPr>
          <w:rtl/>
        </w:rPr>
        <w:t xml:space="preserve"> </w:t>
      </w:r>
      <w:r w:rsidRPr="00CF24E8">
        <w:rPr>
          <w:rtl/>
        </w:rPr>
        <w:t>שלאנשים</w:t>
      </w:r>
      <w:r w:rsidR="0084256A">
        <w:rPr>
          <w:rtl/>
        </w:rPr>
        <w:t xml:space="preserve"> </w:t>
      </w: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קורת</w:t>
      </w:r>
      <w:r w:rsidR="0084256A">
        <w:rPr>
          <w:rtl/>
        </w:rPr>
        <w:t>-</w:t>
      </w:r>
      <w:r w:rsidRPr="00CF24E8">
        <w:rPr>
          <w:rtl/>
        </w:rPr>
        <w:t>גג</w:t>
      </w:r>
      <w:r w:rsidR="0084256A">
        <w:rPr>
          <w:rtl/>
        </w:rPr>
        <w:t xml:space="preserve"> </w:t>
      </w:r>
      <w:r w:rsidRPr="00CF24E8">
        <w:rPr>
          <w:rtl/>
        </w:rPr>
        <w:t>לגור מתחתיה, אין מקום לבנות מוסדות ציבור, קשה מאוד לאתר</w:t>
      </w:r>
      <w:r w:rsidR="0084256A">
        <w:rPr>
          <w:rtl/>
        </w:rPr>
        <w:t xml:space="preserve"> </w:t>
      </w:r>
      <w:r w:rsidRPr="00CF24E8">
        <w:rPr>
          <w:rtl/>
        </w:rPr>
        <w:t>שטחים</w:t>
      </w:r>
      <w:r w:rsidR="0084256A">
        <w:rPr>
          <w:rtl/>
        </w:rPr>
        <w:t xml:space="preserve"> </w:t>
      </w:r>
      <w:r w:rsidRPr="00CF24E8">
        <w:rPr>
          <w:rtl/>
        </w:rPr>
        <w:t>לבניית</w:t>
      </w:r>
      <w:r w:rsidR="0084256A">
        <w:rPr>
          <w:rtl/>
        </w:rPr>
        <w:t xml:space="preserve"> </w:t>
      </w:r>
      <w:r w:rsidRPr="00CF24E8">
        <w:rPr>
          <w:rtl/>
        </w:rPr>
        <w:t>בתי</w:t>
      </w:r>
      <w:r w:rsidR="0084256A">
        <w:rPr>
          <w:rtl/>
        </w:rPr>
        <w:t>-</w:t>
      </w:r>
      <w:r w:rsidRPr="00CF24E8">
        <w:rPr>
          <w:rtl/>
        </w:rPr>
        <w:t>ספר,</w:t>
      </w:r>
      <w:r w:rsidR="0084256A">
        <w:rPr>
          <w:rtl/>
        </w:rPr>
        <w:t xml:space="preserve"> </w:t>
      </w:r>
      <w:r w:rsidRPr="00CF24E8">
        <w:rPr>
          <w:rtl/>
        </w:rPr>
        <w:t>מוסדות ציבור, בניינים ציבוריים. העדר יכולת לסלול מערך</w:t>
      </w:r>
      <w:r w:rsidR="0084256A">
        <w:rPr>
          <w:rtl/>
        </w:rPr>
        <w:t xml:space="preserve"> </w:t>
      </w:r>
      <w:r w:rsidRPr="00CF24E8">
        <w:rPr>
          <w:rtl/>
        </w:rPr>
        <w:t>כבישים</w:t>
      </w:r>
      <w:r w:rsidR="0084256A">
        <w:rPr>
          <w:rtl/>
        </w:rPr>
        <w:t xml:space="preserve"> </w:t>
      </w:r>
      <w:r w:rsidRPr="00CF24E8">
        <w:rPr>
          <w:rtl/>
        </w:rPr>
        <w:t>חדש</w:t>
      </w:r>
      <w:r w:rsidR="0084256A">
        <w:rPr>
          <w:rtl/>
        </w:rPr>
        <w:t xml:space="preserve"> </w:t>
      </w:r>
      <w:r w:rsidRPr="00CF24E8">
        <w:rPr>
          <w:rtl/>
        </w:rPr>
        <w:t>גורם לקשיי נגישות לכלי רכב לפינוי אשפה, כיבוי אש, חלוקת בלוני גז,</w:t>
      </w:r>
      <w:r w:rsidR="0084256A">
        <w:rPr>
          <w:rtl/>
        </w:rPr>
        <w:t xml:space="preserve"> </w:t>
      </w:r>
      <w:r w:rsidRPr="00CF24E8">
        <w:rPr>
          <w:rtl/>
        </w:rPr>
        <w:t>דואר, וקשה גם לפתח תשתיות אחרות, כגון חשמל וטלפון.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מי</w:t>
      </w:r>
      <w:r w:rsidR="0084256A">
        <w:rPr>
          <w:rtl/>
        </w:rPr>
        <w:t xml:space="preserve"> </w:t>
      </w:r>
      <w:r w:rsidRPr="00CF24E8">
        <w:rPr>
          <w:rtl/>
        </w:rPr>
        <w:t>אומר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הדברים האלה? </w:t>
      </w:r>
      <w:r w:rsidR="0084256A">
        <w:rPr>
          <w:rtl/>
        </w:rPr>
        <w:t>–</w:t>
      </w:r>
      <w:r w:rsidRPr="00CF24E8">
        <w:rPr>
          <w:rtl/>
        </w:rPr>
        <w:t xml:space="preserve"> דוח מיפוי לשירותי עיריית ירושלים. מי הכין את</w:t>
      </w:r>
      <w:r w:rsidR="0084256A">
        <w:rPr>
          <w:rtl/>
        </w:rPr>
        <w:t xml:space="preserve"> </w:t>
      </w:r>
      <w:r w:rsidRPr="00CF24E8">
        <w:rPr>
          <w:rtl/>
        </w:rPr>
        <w:t>הדוח</w:t>
      </w:r>
      <w:r w:rsidR="0084256A">
        <w:rPr>
          <w:rtl/>
        </w:rPr>
        <w:t xml:space="preserve"> </w:t>
      </w:r>
      <w:r w:rsidRPr="00CF24E8">
        <w:rPr>
          <w:rtl/>
        </w:rPr>
        <w:t>הזה?</w:t>
      </w:r>
      <w:r w:rsidR="0084256A">
        <w:rPr>
          <w:rtl/>
        </w:rPr>
        <w:t xml:space="preserve"> – </w:t>
      </w:r>
      <w:r w:rsidRPr="00CF24E8">
        <w:rPr>
          <w:rtl/>
        </w:rPr>
        <w:t>ראש עיריית ירושלים אהוד אולמרט. לא מהשמאל, לא תושב מזרח</w:t>
      </w:r>
      <w:r w:rsidR="0084256A">
        <w:rPr>
          <w:rtl/>
        </w:rPr>
        <w:t>-</w:t>
      </w:r>
      <w:r w:rsidRPr="00CF24E8">
        <w:rPr>
          <w:rtl/>
        </w:rPr>
        <w:t>ירושלים</w:t>
      </w:r>
      <w:r w:rsidR="0084256A">
        <w:rPr>
          <w:rtl/>
        </w:rPr>
        <w:t xml:space="preserve"> </w:t>
      </w:r>
      <w:r w:rsidRPr="00CF24E8">
        <w:rPr>
          <w:rtl/>
        </w:rPr>
        <w:t>ערבי</w:t>
      </w:r>
      <w:r w:rsidR="0084256A">
        <w:rPr>
          <w:rtl/>
        </w:rPr>
        <w:t>-</w:t>
      </w:r>
      <w:r w:rsidRPr="00CF24E8">
        <w:rPr>
          <w:rtl/>
        </w:rPr>
        <w:t>פלשתיני,</w:t>
      </w:r>
      <w:r w:rsidR="0084256A">
        <w:rPr>
          <w:rtl/>
        </w:rPr>
        <w:t xml:space="preserve"> </w:t>
      </w:r>
      <w:r w:rsidRPr="00CF24E8">
        <w:rPr>
          <w:rtl/>
        </w:rPr>
        <w:t>לא ב"אוריינט האוס", לא פייצל חוסייני.</w:t>
      </w:r>
      <w:r w:rsidR="0084256A">
        <w:rPr>
          <w:rtl/>
        </w:rPr>
        <w:t xml:space="preserve"> </w:t>
      </w:r>
      <w:r w:rsidRPr="00CF24E8">
        <w:rPr>
          <w:rtl/>
        </w:rPr>
        <w:t>הדברים האלה מופיעים בדוח</w:t>
      </w:r>
      <w:r w:rsidR="0084256A">
        <w:rPr>
          <w:rtl/>
        </w:rPr>
        <w:t xml:space="preserve"> </w:t>
      </w:r>
      <w:r w:rsidRPr="00CF24E8">
        <w:rPr>
          <w:rtl/>
        </w:rPr>
        <w:t>שהוזמן על</w:t>
      </w:r>
      <w:r w:rsidR="0084256A">
        <w:rPr>
          <w:rtl/>
        </w:rPr>
        <w:t>-</w:t>
      </w:r>
      <w:r w:rsidRPr="00CF24E8">
        <w:rPr>
          <w:rtl/>
        </w:rPr>
        <w:t>ידי ראש עיריית ירושלים.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דבר</w:t>
      </w:r>
      <w:r w:rsidR="0084256A">
        <w:rPr>
          <w:rtl/>
        </w:rPr>
        <w:t xml:space="preserve"> </w:t>
      </w:r>
      <w:r w:rsidRPr="00CF24E8">
        <w:rPr>
          <w:rtl/>
        </w:rPr>
        <w:t>אחד</w:t>
      </w:r>
      <w:r w:rsidR="0084256A">
        <w:rPr>
          <w:rtl/>
        </w:rPr>
        <w:t xml:space="preserve"> </w:t>
      </w:r>
      <w:r w:rsidRPr="00CF24E8">
        <w:rPr>
          <w:rtl/>
        </w:rPr>
        <w:t>חיובי</w:t>
      </w:r>
      <w:r w:rsidR="0084256A">
        <w:rPr>
          <w:rtl/>
        </w:rPr>
        <w:t xml:space="preserve"> </w:t>
      </w:r>
      <w:r w:rsidRPr="00CF24E8">
        <w:rPr>
          <w:rtl/>
        </w:rPr>
        <w:t>בדוח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הוא, שירושלים אינה מאוחדת. יש ירושלים</w:t>
      </w:r>
      <w:r w:rsidR="0084256A">
        <w:rPr>
          <w:rtl/>
        </w:rPr>
        <w:t xml:space="preserve"> </w:t>
      </w:r>
      <w:r w:rsidRPr="00CF24E8">
        <w:rPr>
          <w:rtl/>
        </w:rPr>
        <w:t>המזרחית, שתושביה ערבים והמצב שלה הוא כמו המצב של רמאללה, שכם ויריחו. לכן בפועל</w:t>
      </w:r>
      <w:r w:rsidR="0084256A">
        <w:rPr>
          <w:rtl/>
        </w:rPr>
        <w:t xml:space="preserve"> </w:t>
      </w:r>
      <w:r w:rsidRPr="00CF24E8">
        <w:rPr>
          <w:rtl/>
        </w:rPr>
        <w:t>היא חלק מהגדה המערבית.</w:t>
      </w:r>
      <w:r w:rsidR="0084256A">
        <w:rPr>
          <w:rtl/>
        </w:rPr>
        <w:t xml:space="preserve"> </w:t>
      </w:r>
      <w:r w:rsidRPr="00CF24E8">
        <w:rPr>
          <w:rtl/>
        </w:rPr>
        <w:t>ויש מערב ירושלים, שהיא חלק ממדינת ישראל, שהשירותים שלה</w:t>
      </w:r>
      <w:r w:rsidR="0084256A">
        <w:rPr>
          <w:rtl/>
        </w:rPr>
        <w:t xml:space="preserve"> </w:t>
      </w:r>
      <w:r w:rsidRPr="00CF24E8">
        <w:rPr>
          <w:rtl/>
        </w:rPr>
        <w:t>ניתנים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 קנה מידה וקריטריונים של מדינת ישראל. ולכן, אם יש היבט חיובי בדוח</w:t>
      </w:r>
      <w:r w:rsidR="0084256A">
        <w:rPr>
          <w:rtl/>
        </w:rPr>
        <w:t xml:space="preserve"> </w:t>
      </w:r>
      <w:r w:rsidRPr="00CF24E8">
        <w:rPr>
          <w:rtl/>
        </w:rPr>
        <w:t>הוא,</w:t>
      </w:r>
      <w:r w:rsidR="0084256A">
        <w:rPr>
          <w:rtl/>
        </w:rPr>
        <w:t xml:space="preserve"> </w:t>
      </w:r>
      <w:r w:rsidRPr="00CF24E8">
        <w:rPr>
          <w:rtl/>
        </w:rPr>
        <w:t>שיש</w:t>
      </w:r>
      <w:r w:rsidR="0084256A">
        <w:rPr>
          <w:rtl/>
        </w:rPr>
        <w:t xml:space="preserve"> </w:t>
      </w:r>
      <w:r w:rsidRPr="00CF24E8">
        <w:rPr>
          <w:rtl/>
        </w:rPr>
        <w:t>מזרח</w:t>
      </w:r>
      <w:r w:rsidR="0084256A">
        <w:rPr>
          <w:rtl/>
        </w:rPr>
        <w:t>-</w:t>
      </w:r>
      <w:r w:rsidRPr="00CF24E8">
        <w:rPr>
          <w:rtl/>
        </w:rPr>
        <w:t>ירושלים</w:t>
      </w:r>
      <w:r w:rsidR="0084256A">
        <w:rPr>
          <w:rtl/>
        </w:rPr>
        <w:t xml:space="preserve"> </w:t>
      </w:r>
      <w:r w:rsidRPr="00CF24E8">
        <w:rPr>
          <w:rtl/>
        </w:rPr>
        <w:t>הנפרדת,</w:t>
      </w:r>
      <w:r w:rsidR="0084256A">
        <w:rPr>
          <w:rtl/>
        </w:rPr>
        <w:t xml:space="preserve"> </w:t>
      </w:r>
      <w:r w:rsidRPr="00CF24E8">
        <w:rPr>
          <w:rtl/>
        </w:rPr>
        <w:t>השייכת</w:t>
      </w:r>
      <w:r w:rsidR="0084256A">
        <w:rPr>
          <w:rtl/>
        </w:rPr>
        <w:t xml:space="preserve"> </w:t>
      </w:r>
      <w:r w:rsidRPr="00CF24E8">
        <w:rPr>
          <w:rtl/>
        </w:rPr>
        <w:t>לעם הפלשתיני. עיריית ירושלים במשך 27</w:t>
      </w:r>
      <w:r w:rsidR="0084256A">
        <w:rPr>
          <w:rtl/>
        </w:rPr>
        <w:t xml:space="preserve"> </w:t>
      </w:r>
      <w:r w:rsidRPr="00CF24E8">
        <w:rPr>
          <w:rtl/>
        </w:rPr>
        <w:t>שנים,</w:t>
      </w:r>
      <w:r w:rsidR="0084256A">
        <w:rPr>
          <w:rtl/>
        </w:rPr>
        <w:t xml:space="preserve"> </w:t>
      </w:r>
      <w:r w:rsidRPr="00CF24E8">
        <w:rPr>
          <w:rtl/>
        </w:rPr>
        <w:t>כפי</w:t>
      </w:r>
      <w:r w:rsidR="0084256A">
        <w:rPr>
          <w:rtl/>
        </w:rPr>
        <w:t xml:space="preserve"> </w:t>
      </w:r>
      <w:r w:rsidRPr="00CF24E8">
        <w:rPr>
          <w:rtl/>
        </w:rPr>
        <w:t>שאמר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 סאלח סלים, לא דאגה להם, כי ראתה בפועל שזה לא שייך</w:t>
      </w:r>
      <w:r w:rsidR="0084256A">
        <w:rPr>
          <w:rtl/>
        </w:rPr>
        <w:t xml:space="preserve"> </w:t>
      </w:r>
      <w:r w:rsidRPr="00CF24E8">
        <w:rPr>
          <w:rtl/>
        </w:rPr>
        <w:t>להם, זה לא שייך למערב ירושלים. זה שטח נפרד, זה שטח של הגדה המערבית.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 מדינת ישראל אינה מוכנה להיענות לאתגר הניצב ולאמץ מדיניות שוויונית מתוך</w:t>
      </w:r>
      <w:r w:rsidR="0084256A">
        <w:rPr>
          <w:rtl/>
        </w:rPr>
        <w:t xml:space="preserve"> </w:t>
      </w:r>
      <w:r w:rsidRPr="00CF24E8">
        <w:rPr>
          <w:rtl/>
        </w:rPr>
        <w:t>מחויבות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לתושבים אשר נמצאים תחת שלטון ישראלי, אם בכפייה ואם לא בכפייה </w:t>
      </w:r>
      <w:r w:rsidR="0084256A">
        <w:rPr>
          <w:rtl/>
        </w:rPr>
        <w:t>–</w:t>
      </w:r>
      <w:r w:rsidRPr="00CF24E8">
        <w:rPr>
          <w:rtl/>
        </w:rPr>
        <w:t xml:space="preserve"> אבל מי</w:t>
      </w:r>
      <w:r w:rsidR="0084256A">
        <w:rPr>
          <w:rtl/>
        </w:rPr>
        <w:t xml:space="preserve"> </w:t>
      </w:r>
      <w:r w:rsidRPr="00CF24E8">
        <w:rPr>
          <w:rtl/>
        </w:rPr>
        <w:t>שאחראית</w:t>
      </w:r>
      <w:r w:rsidR="0084256A">
        <w:rPr>
          <w:rtl/>
        </w:rPr>
        <w:t xml:space="preserve"> </w:t>
      </w:r>
      <w:r w:rsidRPr="00CF24E8">
        <w:rPr>
          <w:rtl/>
        </w:rPr>
        <w:t>למתן</w:t>
      </w:r>
      <w:r w:rsidR="0084256A">
        <w:rPr>
          <w:rtl/>
        </w:rPr>
        <w:t xml:space="preserve"> </w:t>
      </w:r>
      <w:r w:rsidRPr="00CF24E8">
        <w:rPr>
          <w:rtl/>
        </w:rPr>
        <w:t>השירותים</w:t>
      </w:r>
      <w:r w:rsidR="0084256A">
        <w:rPr>
          <w:rtl/>
        </w:rPr>
        <w:t xml:space="preserve"> </w:t>
      </w:r>
      <w:r w:rsidRPr="00CF24E8">
        <w:rPr>
          <w:rtl/>
        </w:rPr>
        <w:t>הבסיסיים האלה, על</w:t>
      </w:r>
      <w:r w:rsidR="0084256A">
        <w:rPr>
          <w:rtl/>
        </w:rPr>
        <w:t>-</w:t>
      </w:r>
      <w:r w:rsidRPr="00CF24E8">
        <w:rPr>
          <w:rtl/>
        </w:rPr>
        <w:t>פי המצב הקיים, זו מדינת ישראל.</w:t>
      </w:r>
      <w:r w:rsidR="0084256A">
        <w:rPr>
          <w:rtl/>
        </w:rPr>
        <w:t xml:space="preserve"> </w:t>
      </w:r>
      <w:r w:rsidRPr="00CF24E8">
        <w:rPr>
          <w:rtl/>
        </w:rPr>
        <w:t>הרי</w:t>
      </w:r>
      <w:r w:rsidR="0084256A">
        <w:rPr>
          <w:rtl/>
        </w:rPr>
        <w:t xml:space="preserve"> </w:t>
      </w:r>
      <w:r w:rsidRPr="00CF24E8">
        <w:rPr>
          <w:rtl/>
        </w:rPr>
        <w:t>מדינת ישראל נדרשת לדאוג לעם הפלשתיני, למוסדות הפלשתיניים ולתושבי מזרח</w:t>
      </w:r>
      <w:r w:rsidR="0084256A">
        <w:rPr>
          <w:rtl/>
        </w:rPr>
        <w:t>-</w:t>
      </w:r>
      <w:r w:rsidRPr="00CF24E8">
        <w:rPr>
          <w:rtl/>
        </w:rPr>
        <w:t>ירושלים.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סבור,</w:t>
      </w:r>
      <w:r w:rsidR="0084256A">
        <w:rPr>
          <w:rtl/>
        </w:rPr>
        <w:t xml:space="preserve"> </w:t>
      </w:r>
      <w:r w:rsidRPr="00CF24E8">
        <w:rPr>
          <w:rtl/>
        </w:rPr>
        <w:t>שהדוח</w:t>
      </w:r>
      <w:r w:rsidR="0084256A">
        <w:rPr>
          <w:rtl/>
        </w:rPr>
        <w:t xml:space="preserve"> </w:t>
      </w:r>
      <w:r w:rsidRPr="00CF24E8">
        <w:rPr>
          <w:rtl/>
        </w:rPr>
        <w:t>הזה הוכן על מנת ליישם אותו ולא על מנת להכניס אותו</w:t>
      </w:r>
      <w:r w:rsidR="0084256A">
        <w:rPr>
          <w:rtl/>
        </w:rPr>
        <w:t xml:space="preserve"> </w:t>
      </w:r>
      <w:r w:rsidRPr="00CF24E8">
        <w:rPr>
          <w:rtl/>
        </w:rPr>
        <w:t>לאחת</w:t>
      </w:r>
      <w:r w:rsidR="0084256A">
        <w:rPr>
          <w:rtl/>
        </w:rPr>
        <w:t xml:space="preserve"> </w:t>
      </w:r>
      <w:r w:rsidRPr="00CF24E8">
        <w:rPr>
          <w:rtl/>
        </w:rPr>
        <w:t>המגירות, שכבר עמוסות בדוחות קודמים, וראוי שהדוח הזה לא יישאר בתור הצהרה,</w:t>
      </w:r>
      <w:r w:rsidR="0084256A">
        <w:rPr>
          <w:rtl/>
        </w:rPr>
        <w:t xml:space="preserve"> </w:t>
      </w:r>
      <w:r w:rsidRPr="00CF24E8">
        <w:rPr>
          <w:rtl/>
        </w:rPr>
        <w:t>שהיא מס שפתיים כמו כל ההצהרות שהושמעו באוזני התושבים הערבים של מזרח</w:t>
      </w:r>
      <w:r w:rsidR="0084256A">
        <w:rPr>
          <w:rtl/>
        </w:rPr>
        <w:t>-</w:t>
      </w:r>
      <w:r w:rsidRPr="00CF24E8">
        <w:rPr>
          <w:rtl/>
        </w:rPr>
        <w:t>ירושלים.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הדוח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הוכן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מנת שיישמו אותו. אני מקווה שזה יהיה האתגר </w:t>
      </w:r>
      <w:r w:rsidR="0084256A">
        <w:rPr>
          <w:rtl/>
        </w:rPr>
        <w:t>–</w:t>
      </w:r>
      <w:r w:rsidRPr="00CF24E8">
        <w:rPr>
          <w:rtl/>
        </w:rPr>
        <w:t xml:space="preserve"> שסוף</w:t>
      </w:r>
      <w:r w:rsidR="0084256A">
        <w:rPr>
          <w:rtl/>
        </w:rPr>
        <w:t>-</w:t>
      </w:r>
      <w:r w:rsidRPr="00CF24E8">
        <w:rPr>
          <w:rtl/>
        </w:rPr>
        <w:t>סוף</w:t>
      </w:r>
      <w:r w:rsidR="0084256A">
        <w:rPr>
          <w:rtl/>
        </w:rPr>
        <w:t xml:space="preserve"> </w:t>
      </w:r>
      <w:r w:rsidRPr="00CF24E8">
        <w:rPr>
          <w:rtl/>
        </w:rPr>
        <w:t>יכינו</w:t>
      </w:r>
      <w:r w:rsidR="0084256A">
        <w:rPr>
          <w:rtl/>
        </w:rPr>
        <w:t xml:space="preserve"> </w:t>
      </w:r>
      <w:r w:rsidRPr="00CF24E8">
        <w:rPr>
          <w:rtl/>
        </w:rPr>
        <w:t>דוח שהממשלה הזו תיישם אותו, וראש העיר שהזמין את הדוח הזה, הזמין אותו לא</w:t>
      </w:r>
      <w:r w:rsidR="0084256A">
        <w:rPr>
          <w:rtl/>
        </w:rPr>
        <w:t xml:space="preserve"> </w:t>
      </w:r>
      <w:r w:rsidRPr="00CF24E8">
        <w:rPr>
          <w:rtl/>
        </w:rPr>
        <w:t>רק כדי לפרסם את הנתונים שלו, אלא על מנת ליישם את ההמלצות שהוא כולל.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 לחבר הכנסת אלסאנע. אני מבין שאתם רוצים להצביע. דיון במליאה?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מבקשת להעביר את הנושא לדיון בוועדת הפנים.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נענה לפנייה. חבר הכנסת סלים אתה מסכים?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אלסאנע אתה מסכים?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טלב אלסאנע (מד"ע):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מי</w:t>
      </w:r>
      <w:r w:rsidR="0084256A">
        <w:rPr>
          <w:rtl/>
        </w:rPr>
        <w:t xml:space="preserve"> </w:t>
      </w:r>
      <w:r w:rsidRPr="00CF24E8">
        <w:rPr>
          <w:rtl/>
        </w:rPr>
        <w:t>בעד</w:t>
      </w:r>
      <w:r w:rsidR="0084256A">
        <w:rPr>
          <w:rtl/>
        </w:rPr>
        <w:t xml:space="preserve"> </w:t>
      </w:r>
      <w:r w:rsidRPr="00CF24E8">
        <w:rPr>
          <w:rtl/>
        </w:rPr>
        <w:t>העברת</w:t>
      </w:r>
      <w:r w:rsidR="0084256A">
        <w:rPr>
          <w:rtl/>
        </w:rPr>
        <w:t xml:space="preserve"> </w:t>
      </w:r>
      <w:r w:rsidRPr="00CF24E8">
        <w:rPr>
          <w:rtl/>
        </w:rPr>
        <w:t>ההצעות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חברי הכנסת סלים ואלסאנע, בנושא הדוח האחרון של</w:t>
      </w:r>
      <w:r w:rsidR="0084256A">
        <w:rPr>
          <w:rtl/>
        </w:rPr>
        <w:t xml:space="preserve"> </w:t>
      </w:r>
      <w:r w:rsidRPr="00CF24E8">
        <w:rPr>
          <w:rtl/>
        </w:rPr>
        <w:t>מנכ"ל עיריית ירושלים, לוועדת הפנים? מי נגד?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21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CF24E8" w:rsidRPr="00CF24E8">
        <w:rPr>
          <w:rtl/>
        </w:rPr>
        <w:t xml:space="preserve"> 5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גד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הצעה להעביר את הנושא לוועדת הפנים ואיכות הסביבה נתקבלה.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בעד</w:t>
      </w:r>
      <w:r w:rsidR="0084256A">
        <w:rPr>
          <w:rtl/>
        </w:rPr>
        <w:t xml:space="preserve"> – </w:t>
      </w:r>
      <w:r w:rsidRPr="00CF24E8">
        <w:rPr>
          <w:rtl/>
        </w:rPr>
        <w:t>5,</w:t>
      </w:r>
      <w:r w:rsidR="0084256A">
        <w:rPr>
          <w:rtl/>
        </w:rPr>
        <w:t xml:space="preserve"> </w:t>
      </w:r>
      <w:r w:rsidRPr="00CF24E8">
        <w:rPr>
          <w:rtl/>
        </w:rPr>
        <w:t>אין מתנגדים, אין נמנעים. הוחלט לדון בנושא בוועדת הפנים ואיכות</w:t>
      </w:r>
      <w:r w:rsidR="0084256A">
        <w:rPr>
          <w:rtl/>
        </w:rPr>
        <w:t xml:space="preserve"> </w:t>
      </w:r>
      <w:r w:rsidRPr="00CF24E8">
        <w:rPr>
          <w:rtl/>
        </w:rPr>
        <w:t>הסביבה.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87" w:name="_Toc460755668"/>
      <w:r w:rsidRPr="0084256A">
        <w:rPr>
          <w:rtl/>
        </w:rPr>
        <w:t>הצעה לסדר</w:t>
      </w:r>
      <w:r>
        <w:rPr>
          <w:rtl/>
        </w:rPr>
        <w:t>-</w:t>
      </w:r>
      <w:r w:rsidRPr="0084256A">
        <w:rPr>
          <w:rtl/>
        </w:rPr>
        <w:t>היום</w:t>
      </w:r>
      <w:bookmarkEnd w:id="87"/>
    </w:p>
    <w:p w:rsidR="0084256A" w:rsidRPr="0084256A" w:rsidRDefault="0084256A" w:rsidP="0084256A">
      <w:pPr>
        <w:pStyle w:val="1"/>
        <w:rPr>
          <w:rtl/>
        </w:rPr>
      </w:pPr>
      <w:bookmarkStart w:id="88" w:name="_Toc460755669"/>
      <w:r w:rsidRPr="0084256A">
        <w:rPr>
          <w:rtl/>
        </w:rPr>
        <w:t>אקרית ובירעם</w:t>
      </w:r>
      <w:bookmarkEnd w:id="88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רבותי, שר המשפטים לא נמצא.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תמר גוז'נסקי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הוא השיב קודם.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כן,</w:t>
      </w:r>
      <w:r w:rsidR="0084256A">
        <w:rPr>
          <w:rtl/>
        </w:rPr>
        <w:t xml:space="preserve"> </w:t>
      </w:r>
      <w:r w:rsidRPr="00CF24E8">
        <w:rPr>
          <w:rtl/>
        </w:rPr>
        <w:t>הצעה</w:t>
      </w:r>
      <w:r w:rsidR="0084256A">
        <w:rPr>
          <w:rtl/>
        </w:rPr>
        <w:t xml:space="preserve"> </w:t>
      </w:r>
      <w:r w:rsidRPr="00CF24E8">
        <w:rPr>
          <w:rtl/>
        </w:rPr>
        <w:t>לסדר</w:t>
      </w:r>
      <w:r w:rsidR="0084256A">
        <w:rPr>
          <w:rtl/>
        </w:rPr>
        <w:t>-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מס'</w:t>
      </w:r>
      <w:r w:rsidR="0084256A">
        <w:rPr>
          <w:rtl/>
        </w:rPr>
        <w:t xml:space="preserve"> </w:t>
      </w:r>
      <w:r w:rsidRPr="00CF24E8">
        <w:rPr>
          <w:rtl/>
        </w:rPr>
        <w:t>7296,</w:t>
      </w:r>
      <w:r w:rsidR="0084256A">
        <w:rPr>
          <w:rtl/>
        </w:rPr>
        <w:t xml:space="preserve"> </w:t>
      </w:r>
      <w:r w:rsidRPr="00CF24E8">
        <w:rPr>
          <w:rtl/>
        </w:rPr>
        <w:t>של חבר הכנסת סאלח סלים, בנושא אקרית</w:t>
      </w:r>
      <w:r w:rsidR="0084256A">
        <w:rPr>
          <w:rtl/>
        </w:rPr>
        <w:t xml:space="preserve"> </w:t>
      </w:r>
      <w:r w:rsidRPr="00CF24E8">
        <w:rPr>
          <w:rtl/>
        </w:rPr>
        <w:t>ובירעם.</w:t>
      </w:r>
      <w:r w:rsidR="0084256A">
        <w:rPr>
          <w:rtl/>
        </w:rPr>
        <w:t xml:space="preserve"> </w:t>
      </w:r>
      <w:r w:rsidRPr="00CF24E8">
        <w:rPr>
          <w:rtl/>
        </w:rPr>
        <w:t>חבר הכנסת סלים, היום אתה פעיל במליאה.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כרגיל.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כרגיל, פעיל.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כבוד היושב</w:t>
      </w:r>
      <w:r w:rsidR="0084256A">
        <w:rPr>
          <w:rtl/>
        </w:rPr>
        <w:t>-</w:t>
      </w:r>
      <w:r w:rsidRPr="00CF24E8">
        <w:rPr>
          <w:rtl/>
        </w:rPr>
        <w:t>ראש, התחשבתי בבקשה. הסעיף שלי נדחה לשבוע הבא.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עניין</w:t>
      </w:r>
      <w:r w:rsidR="0084256A">
        <w:rPr>
          <w:rtl/>
        </w:rPr>
        <w:t xml:space="preserve"> </w:t>
      </w:r>
      <w:r w:rsidRPr="00CF24E8">
        <w:rPr>
          <w:rtl/>
        </w:rPr>
        <w:t>שלך.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חושב שזה לכבוד הנושא. לי זה לא מפריע, אני יושב כאן</w:t>
      </w:r>
      <w:r w:rsidR="0084256A">
        <w:rPr>
          <w:rtl/>
        </w:rPr>
        <w:t xml:space="preserve"> </w:t>
      </w:r>
      <w:r w:rsidRPr="00CF24E8">
        <w:rPr>
          <w:rtl/>
        </w:rPr>
        <w:t>ואין שום בעיה לדון בעניין הזה.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יוסף בא</w:t>
      </w:r>
      <w:r>
        <w:rPr>
          <w:rtl/>
        </w:rPr>
        <w:t>-</w:t>
      </w:r>
      <w:r w:rsidRPr="0084256A">
        <w:rPr>
          <w:rtl/>
        </w:rPr>
        <w:t>גד (מולדת):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לכבוד הנושא.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 כנסת נכבדה, בתחילת דברי אני מברך את האורחים שלנו, משלחת</w:t>
      </w:r>
      <w:r w:rsidR="0084256A">
        <w:rPr>
          <w:rtl/>
        </w:rPr>
        <w:t xml:space="preserve"> </w:t>
      </w:r>
      <w:r w:rsidRPr="00CF24E8">
        <w:rPr>
          <w:rtl/>
        </w:rPr>
        <w:t>מייצגת</w:t>
      </w:r>
      <w:r w:rsidR="0084256A">
        <w:rPr>
          <w:rtl/>
        </w:rPr>
        <w:t xml:space="preserve"> </w:t>
      </w:r>
      <w:r w:rsidRPr="00CF24E8">
        <w:rPr>
          <w:rtl/>
        </w:rPr>
        <w:t>של התושבים מאקרית ובירעם, שנוכחים היום ומצפים שיצא דבר טוב מכנסת ישראל</w:t>
      </w:r>
      <w:r w:rsidR="0084256A">
        <w:rPr>
          <w:rtl/>
        </w:rPr>
        <w:t xml:space="preserve"> </w:t>
      </w:r>
      <w:r w:rsidRPr="00CF24E8">
        <w:rPr>
          <w:rtl/>
        </w:rPr>
        <w:t>ומממשלת ישראל הקיימת היום.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באוקטובר</w:t>
      </w:r>
      <w:r w:rsidR="0084256A">
        <w:rPr>
          <w:rtl/>
        </w:rPr>
        <w:t xml:space="preserve"> </w:t>
      </w:r>
      <w:r w:rsidRPr="00CF24E8">
        <w:rPr>
          <w:rtl/>
        </w:rPr>
        <w:t>1948</w:t>
      </w:r>
      <w:r w:rsidR="0084256A">
        <w:rPr>
          <w:rtl/>
        </w:rPr>
        <w:t xml:space="preserve"> </w:t>
      </w:r>
      <w:r w:rsidRPr="00CF24E8">
        <w:rPr>
          <w:rtl/>
        </w:rPr>
        <w:t>נכנס</w:t>
      </w:r>
      <w:r w:rsidR="0084256A">
        <w:rPr>
          <w:rtl/>
        </w:rPr>
        <w:t xml:space="preserve"> </w:t>
      </w:r>
      <w:r w:rsidRPr="00CF24E8">
        <w:rPr>
          <w:rtl/>
        </w:rPr>
        <w:t>הצבא</w:t>
      </w:r>
      <w:r w:rsidR="0084256A">
        <w:rPr>
          <w:rtl/>
        </w:rPr>
        <w:t xml:space="preserve"> </w:t>
      </w:r>
      <w:r w:rsidRPr="00CF24E8">
        <w:rPr>
          <w:rtl/>
        </w:rPr>
        <w:t>לאקרית ובירעם וביקש מהתושבים לעזוב את הכפרים</w:t>
      </w:r>
      <w:r w:rsidR="0084256A">
        <w:rPr>
          <w:rtl/>
        </w:rPr>
        <w:t xml:space="preserve"> </w:t>
      </w:r>
      <w:r w:rsidRPr="00CF24E8">
        <w:rPr>
          <w:rtl/>
        </w:rPr>
        <w:t>למשך</w:t>
      </w:r>
      <w:r w:rsidR="0084256A">
        <w:rPr>
          <w:rtl/>
        </w:rPr>
        <w:t xml:space="preserve"> </w:t>
      </w:r>
      <w:r w:rsidRPr="00CF24E8">
        <w:rPr>
          <w:rtl/>
        </w:rPr>
        <w:t>שבועיים.</w:t>
      </w:r>
      <w:r w:rsidR="0084256A">
        <w:rPr>
          <w:rtl/>
        </w:rPr>
        <w:t xml:space="preserve"> </w:t>
      </w:r>
      <w:r w:rsidRPr="00CF24E8">
        <w:rPr>
          <w:rtl/>
        </w:rPr>
        <w:t>התושבים</w:t>
      </w:r>
      <w:r w:rsidR="0084256A">
        <w:rPr>
          <w:rtl/>
        </w:rPr>
        <w:t xml:space="preserve"> </w:t>
      </w:r>
      <w:r w:rsidRPr="00CF24E8">
        <w:rPr>
          <w:rtl/>
        </w:rPr>
        <w:t>נענו.</w:t>
      </w:r>
      <w:r w:rsidR="0084256A">
        <w:rPr>
          <w:rtl/>
        </w:rPr>
        <w:t xml:space="preserve"> </w:t>
      </w:r>
      <w:r w:rsidRPr="00CF24E8">
        <w:rPr>
          <w:rtl/>
        </w:rPr>
        <w:t>שבועיים</w:t>
      </w:r>
      <w:r w:rsidR="0084256A">
        <w:rPr>
          <w:rtl/>
        </w:rPr>
        <w:t xml:space="preserve"> </w:t>
      </w:r>
      <w:r w:rsidRPr="00CF24E8">
        <w:rPr>
          <w:rtl/>
        </w:rPr>
        <w:t>עברו, והם לא הוחזרו. בשנת 1951 עתרו</w:t>
      </w:r>
      <w:r w:rsidR="0084256A">
        <w:rPr>
          <w:rtl/>
        </w:rPr>
        <w:t xml:space="preserve"> </w:t>
      </w:r>
      <w:r w:rsidRPr="00CF24E8">
        <w:rPr>
          <w:rtl/>
        </w:rPr>
        <w:t>התושבים</w:t>
      </w:r>
      <w:r w:rsidR="0084256A">
        <w:rPr>
          <w:rtl/>
        </w:rPr>
        <w:t xml:space="preserve"> </w:t>
      </w:r>
      <w:r w:rsidRPr="00CF24E8">
        <w:rPr>
          <w:rtl/>
        </w:rPr>
        <w:t>לבג"ץ.</w:t>
      </w:r>
      <w:r w:rsidR="0084256A">
        <w:rPr>
          <w:rtl/>
        </w:rPr>
        <w:t xml:space="preserve"> </w:t>
      </w:r>
      <w:r w:rsidRPr="00CF24E8">
        <w:rPr>
          <w:rtl/>
        </w:rPr>
        <w:t>בג"ץ החליט להחזיר אותם לכפרים שלהם. מדוע לא התממש הבג"ץ היחיד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הזה במדינת ישראל </w:t>
      </w:r>
      <w:r w:rsidR="0084256A">
        <w:rPr>
          <w:rtl/>
        </w:rPr>
        <w:t>–</w:t>
      </w:r>
      <w:r w:rsidRPr="00CF24E8">
        <w:rPr>
          <w:rtl/>
        </w:rPr>
        <w:t xml:space="preserve"> אני לא יודע.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המצב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שני הכפרים האלה הוא מיוחד, וכל מי שמנסים לקשור זאת לבעיה הכללית</w:t>
      </w:r>
      <w:r w:rsidR="0084256A">
        <w:rPr>
          <w:rtl/>
        </w:rPr>
        <w:t xml:space="preserve"> </w:t>
      </w:r>
      <w:r w:rsidRPr="00CF24E8">
        <w:rPr>
          <w:rtl/>
        </w:rPr>
        <w:t>רק מנסים להסית נגד התושבים האלה, כי הם עזבו את הכפר מרצון. לא היו שם התנגשויות</w:t>
      </w:r>
      <w:r w:rsidR="0084256A">
        <w:rPr>
          <w:rtl/>
        </w:rPr>
        <w:t xml:space="preserve"> </w:t>
      </w:r>
      <w:r w:rsidRPr="00CF24E8">
        <w:rPr>
          <w:rtl/>
        </w:rPr>
        <w:t>עם הצבא. הם יצאו כיוון שהובטח להם שבעוד שבועיים הם יחזרו הביתה.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הרבה</w:t>
      </w:r>
      <w:r w:rsidR="0084256A">
        <w:rPr>
          <w:rtl/>
        </w:rPr>
        <w:t xml:space="preserve"> </w:t>
      </w:r>
      <w:r w:rsidRPr="00CF24E8">
        <w:rPr>
          <w:rtl/>
        </w:rPr>
        <w:t>שרים</w:t>
      </w:r>
      <w:r w:rsidR="0084256A">
        <w:rPr>
          <w:rtl/>
        </w:rPr>
        <w:t xml:space="preserve"> </w:t>
      </w:r>
      <w:r w:rsidRPr="00CF24E8">
        <w:rPr>
          <w:rtl/>
        </w:rPr>
        <w:t>מהממשלה</w:t>
      </w:r>
      <w:r w:rsidR="0084256A">
        <w:rPr>
          <w:rtl/>
        </w:rPr>
        <w:t xml:space="preserve"> </w:t>
      </w:r>
      <w:r w:rsidRPr="00CF24E8">
        <w:rPr>
          <w:rtl/>
        </w:rPr>
        <w:t>הקיימת</w:t>
      </w:r>
      <w:r w:rsidR="0084256A">
        <w:rPr>
          <w:rtl/>
        </w:rPr>
        <w:t xml:space="preserve"> 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תומכים</w:t>
      </w:r>
      <w:r w:rsidR="0084256A">
        <w:rPr>
          <w:rtl/>
        </w:rPr>
        <w:t xml:space="preserve"> </w:t>
      </w:r>
      <w:r w:rsidRPr="00CF24E8">
        <w:rPr>
          <w:rtl/>
        </w:rPr>
        <w:t>בהחזרתם. הרבה חברי כנסת ממפלגת</w:t>
      </w:r>
      <w:r w:rsidR="0084256A">
        <w:rPr>
          <w:rtl/>
        </w:rPr>
        <w:t xml:space="preserve"> </w:t>
      </w:r>
      <w:r w:rsidRPr="00CF24E8">
        <w:rPr>
          <w:rtl/>
        </w:rPr>
        <w:t>העבודה,</w:t>
      </w:r>
      <w:r w:rsidR="0084256A">
        <w:rPr>
          <w:rtl/>
        </w:rPr>
        <w:t xml:space="preserve"> </w:t>
      </w:r>
      <w:r w:rsidRPr="00CF24E8">
        <w:rPr>
          <w:rtl/>
        </w:rPr>
        <w:t>הרבה חברי כנסת מהליכוד, אדוני היושב</w:t>
      </w:r>
      <w:r w:rsidR="0084256A">
        <w:rPr>
          <w:rtl/>
        </w:rPr>
        <w:t>-</w:t>
      </w:r>
      <w:r w:rsidRPr="00CF24E8">
        <w:rPr>
          <w:rtl/>
        </w:rPr>
        <w:t>ראש, תומכים בהחזרתם. יש זאת בכתב.</w:t>
      </w:r>
      <w:r w:rsidR="0084256A">
        <w:rPr>
          <w:rtl/>
        </w:rPr>
        <w:t xml:space="preserve"> </w:t>
      </w:r>
      <w:r w:rsidRPr="00CF24E8">
        <w:rPr>
          <w:rtl/>
        </w:rPr>
        <w:t>היו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רבים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מראשי וגדולי הליכוד </w:t>
      </w:r>
      <w:r w:rsidR="0084256A">
        <w:rPr>
          <w:rtl/>
        </w:rPr>
        <w:t>–</w:t>
      </w:r>
      <w:r w:rsidRPr="00CF24E8">
        <w:rPr>
          <w:rtl/>
        </w:rPr>
        <w:t xml:space="preserve"> מנחם בגין, זיכרונו לברכה, תמך בעמדה הזאת.</w:t>
      </w:r>
      <w:r w:rsidR="0084256A">
        <w:rPr>
          <w:rtl/>
        </w:rPr>
        <w:t xml:space="preserve"> </w:t>
      </w:r>
      <w:r w:rsidRPr="00CF24E8">
        <w:rPr>
          <w:rtl/>
        </w:rPr>
        <w:t>אביו של חבר הכנסת עוזי לנדאו, שגם הוא מגדולי הליכוד, תמך בעמדה הזאת.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שמו חיים לנדאו, זיכרונו לברכה.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חיים לנדאו, זיכרונו לברכה. ויש עוד כמה.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וייבדל לחיים ארוכים, מי שהיה שר הביטחון, משה ארנס.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גם הוא תמך.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טלב אלסאנע (מד"ע):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אז למה זה לא עבר?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היה רוב נגד. כנראה התמיכה לא הספיקה.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משיחות</w:t>
      </w:r>
      <w:r w:rsidR="0084256A">
        <w:rPr>
          <w:rtl/>
        </w:rPr>
        <w:t xml:space="preserve"> </w:t>
      </w:r>
      <w:r w:rsidRPr="00CF24E8">
        <w:rPr>
          <w:rtl/>
        </w:rPr>
        <w:t>אישיות עם נציגי שני צדי הבית הזה אני יודע שיש תומכים, גם מהליכוד,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ממפלגת</w:t>
      </w:r>
      <w:r w:rsidR="0084256A">
        <w:rPr>
          <w:rtl/>
        </w:rPr>
        <w:t xml:space="preserve"> </w:t>
      </w:r>
      <w:r w:rsidRPr="00CF24E8">
        <w:rPr>
          <w:rtl/>
        </w:rPr>
        <w:t>העבודה,</w:t>
      </w:r>
      <w:r w:rsidR="0084256A">
        <w:rPr>
          <w:rtl/>
        </w:rPr>
        <w:t xml:space="preserve"> </w:t>
      </w:r>
      <w:r w:rsidRPr="00CF24E8">
        <w:rPr>
          <w:rtl/>
        </w:rPr>
        <w:t>ובוודאי</w:t>
      </w:r>
      <w:r w:rsidR="0084256A">
        <w:rPr>
          <w:rtl/>
        </w:rPr>
        <w:t xml:space="preserve"> </w:t>
      </w: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לפניהם.</w:t>
      </w:r>
      <w:r w:rsidR="0084256A">
        <w:rPr>
          <w:rtl/>
        </w:rPr>
        <w:t xml:space="preserve"> </w:t>
      </w:r>
      <w:r w:rsidRPr="00CF24E8">
        <w:rPr>
          <w:rtl/>
        </w:rPr>
        <w:t>אבל, מדוע עד היום האנשים האלה לא</w:t>
      </w:r>
      <w:r w:rsidR="0084256A">
        <w:rPr>
          <w:rtl/>
        </w:rPr>
        <w:t xml:space="preserve"> </w:t>
      </w:r>
      <w:r w:rsidRPr="00CF24E8">
        <w:rPr>
          <w:rtl/>
        </w:rPr>
        <w:t>הוחזרו</w:t>
      </w:r>
      <w:r w:rsidR="0084256A">
        <w:rPr>
          <w:rtl/>
        </w:rPr>
        <w:t xml:space="preserve"> </w:t>
      </w:r>
      <w:r w:rsidRPr="00CF24E8">
        <w:rPr>
          <w:rtl/>
        </w:rPr>
        <w:t>הביתה?</w:t>
      </w:r>
      <w:r w:rsidR="0084256A">
        <w:rPr>
          <w:rtl/>
        </w:rPr>
        <w:t xml:space="preserve"> </w:t>
      </w:r>
      <w:r w:rsidRPr="00CF24E8">
        <w:rPr>
          <w:rtl/>
        </w:rPr>
        <w:t>התשובה היא, אדוני היושב</w:t>
      </w:r>
      <w:r w:rsidR="0084256A">
        <w:rPr>
          <w:rtl/>
        </w:rPr>
        <w:t>-</w:t>
      </w:r>
      <w:r w:rsidRPr="00CF24E8">
        <w:rPr>
          <w:rtl/>
        </w:rPr>
        <w:t>ראש, שהממשלה הקימה ועדת שרים כדי לבדוק</w:t>
      </w:r>
      <w:r w:rsidR="0084256A">
        <w:rPr>
          <w:rtl/>
        </w:rPr>
        <w:t xml:space="preserve"> </w:t>
      </w:r>
      <w:r w:rsidRPr="00CF24E8">
        <w:rPr>
          <w:rtl/>
        </w:rPr>
        <w:t>את הנושא הזה.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לאחר</w:t>
      </w:r>
      <w:r w:rsidR="0084256A">
        <w:rPr>
          <w:rtl/>
        </w:rPr>
        <w:t xml:space="preserve"> </w:t>
      </w:r>
      <w:r w:rsidRPr="00CF24E8">
        <w:rPr>
          <w:rtl/>
        </w:rPr>
        <w:t>שיחה</w:t>
      </w:r>
      <w:r w:rsidR="0084256A">
        <w:rPr>
          <w:rtl/>
        </w:rPr>
        <w:t xml:space="preserve"> </w:t>
      </w: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שר</w:t>
      </w:r>
      <w:r w:rsidR="0084256A">
        <w:rPr>
          <w:rtl/>
        </w:rPr>
        <w:t xml:space="preserve"> </w:t>
      </w:r>
      <w:r w:rsidRPr="00CF24E8">
        <w:rPr>
          <w:rtl/>
        </w:rPr>
        <w:t>המשפטים,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שהיה אמור לענות לי, וכן גם פורסם בעיתונות </w:t>
      </w:r>
      <w:r w:rsidR="0084256A">
        <w:rPr>
          <w:rtl/>
        </w:rPr>
        <w:t xml:space="preserve">– </w:t>
      </w:r>
      <w:r w:rsidRPr="00CF24E8">
        <w:rPr>
          <w:rtl/>
        </w:rPr>
        <w:t>בחודש</w:t>
      </w:r>
      <w:r w:rsidR="0084256A">
        <w:rPr>
          <w:rtl/>
        </w:rPr>
        <w:t xml:space="preserve"> </w:t>
      </w:r>
      <w:r w:rsidRPr="00CF24E8">
        <w:rPr>
          <w:rtl/>
        </w:rPr>
        <w:t>אוגוסט</w:t>
      </w:r>
      <w:r w:rsidR="0084256A">
        <w:rPr>
          <w:rtl/>
        </w:rPr>
        <w:t xml:space="preserve"> </w:t>
      </w:r>
      <w:r w:rsidRPr="00CF24E8">
        <w:rPr>
          <w:rtl/>
        </w:rPr>
        <w:t>הקרוב</w:t>
      </w:r>
      <w:r w:rsidR="0084256A">
        <w:rPr>
          <w:rtl/>
        </w:rPr>
        <w:t xml:space="preserve"> </w:t>
      </w:r>
      <w:r w:rsidRPr="00CF24E8">
        <w:rPr>
          <w:rtl/>
        </w:rPr>
        <w:t>מקווים שוועדת השרים תסיים את עבודתה ויהיו לה המלצות. אני</w:t>
      </w:r>
      <w:r w:rsidR="0084256A">
        <w:rPr>
          <w:rtl/>
        </w:rPr>
        <w:t xml:space="preserve"> </w:t>
      </w:r>
      <w:r w:rsidRPr="00CF24E8">
        <w:rPr>
          <w:rtl/>
        </w:rPr>
        <w:t>מקווה שההמלצות תהיינה חיוביות, כי המלצות אחרות לא יפתרו שום בעיה. האנשים מחכים</w:t>
      </w:r>
      <w:r w:rsidR="0084256A">
        <w:rPr>
          <w:rtl/>
        </w:rPr>
        <w:t xml:space="preserve"> </w:t>
      </w:r>
      <w:r w:rsidRPr="00CF24E8">
        <w:rPr>
          <w:rtl/>
        </w:rPr>
        <w:t>להמלצות של ועדת השרים הזאת.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ביום</w:t>
      </w:r>
      <w:r w:rsidR="0084256A">
        <w:rPr>
          <w:rtl/>
        </w:rPr>
        <w:t xml:space="preserve"> </w:t>
      </w:r>
      <w:r w:rsidRPr="00CF24E8">
        <w:rPr>
          <w:rtl/>
        </w:rPr>
        <w:t>שישי</w:t>
      </w:r>
      <w:r w:rsidR="0084256A">
        <w:rPr>
          <w:rtl/>
        </w:rPr>
        <w:t xml:space="preserve"> </w:t>
      </w:r>
      <w:r w:rsidRPr="00CF24E8">
        <w:rPr>
          <w:rtl/>
        </w:rPr>
        <w:t>שעבר ביקרתי במקום ונפגשתי עם התושבים. מה היה שם? העקורים עצמם</w:t>
      </w:r>
      <w:r w:rsidR="0084256A">
        <w:rPr>
          <w:rtl/>
        </w:rPr>
        <w:t xml:space="preserve"> </w:t>
      </w:r>
      <w:r w:rsidRPr="00CF24E8">
        <w:rPr>
          <w:rtl/>
        </w:rPr>
        <w:t>הקימו</w:t>
      </w:r>
      <w:r w:rsidR="0084256A">
        <w:rPr>
          <w:rtl/>
        </w:rPr>
        <w:t xml:space="preserve"> </w:t>
      </w:r>
      <w:r w:rsidRPr="00CF24E8">
        <w:rPr>
          <w:rtl/>
        </w:rPr>
        <w:t>מחנה</w:t>
      </w:r>
      <w:r w:rsidR="0084256A">
        <w:rPr>
          <w:rtl/>
        </w:rPr>
        <w:t xml:space="preserve"> </w:t>
      </w:r>
      <w:r w:rsidRPr="00CF24E8">
        <w:rPr>
          <w:rtl/>
        </w:rPr>
        <w:t>עבודה</w:t>
      </w:r>
      <w:r w:rsidR="0084256A">
        <w:rPr>
          <w:rtl/>
        </w:rPr>
        <w:t xml:space="preserve"> </w:t>
      </w:r>
      <w:r w:rsidRPr="00CF24E8">
        <w:rPr>
          <w:rtl/>
        </w:rPr>
        <w:t>כדי</w:t>
      </w:r>
      <w:r w:rsidR="0084256A">
        <w:rPr>
          <w:rtl/>
        </w:rPr>
        <w:t xml:space="preserve"> </w:t>
      </w:r>
      <w:r w:rsidRPr="00CF24E8">
        <w:rPr>
          <w:rtl/>
        </w:rPr>
        <w:t>לשפץ</w:t>
      </w:r>
      <w:r w:rsidR="0084256A">
        <w:rPr>
          <w:rtl/>
        </w:rPr>
        <w:t xml:space="preserve"> </w:t>
      </w:r>
      <w:r w:rsidRPr="00CF24E8">
        <w:rPr>
          <w:rtl/>
        </w:rPr>
        <w:t>את הכנסייה.</w:t>
      </w:r>
      <w:r w:rsidR="0084256A">
        <w:rPr>
          <w:rtl/>
        </w:rPr>
        <w:t xml:space="preserve"> </w:t>
      </w:r>
      <w:r w:rsidRPr="00CF24E8">
        <w:rPr>
          <w:rtl/>
        </w:rPr>
        <w:t>חבר הכנסת דוד מנע וחברת הכנסת אסתר</w:t>
      </w:r>
      <w:r w:rsidR="0084256A">
        <w:rPr>
          <w:rtl/>
        </w:rPr>
        <w:t xml:space="preserve"> </w:t>
      </w:r>
      <w:r w:rsidRPr="00CF24E8">
        <w:rPr>
          <w:rtl/>
        </w:rPr>
        <w:t>סלמוביץ</w:t>
      </w:r>
      <w:r w:rsidR="0084256A">
        <w:rPr>
          <w:rtl/>
        </w:rPr>
        <w:t xml:space="preserve"> </w:t>
      </w:r>
      <w:r w:rsidRPr="00CF24E8">
        <w:rPr>
          <w:rtl/>
        </w:rPr>
        <w:t>באו לשם, עשו פרובוקציה, הזמינו אנשים מהיישובים וכמעט היתה תגרת ידיים.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מבין, אם גדולי הליכוד תמכו בעמדה הזו, כנראה חבר הכנסת דוד מנע לא יודע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עמדותיהם</w:t>
      </w:r>
      <w:r w:rsidR="0084256A">
        <w:rPr>
          <w:rtl/>
        </w:rPr>
        <w:t xml:space="preserve"> </w:t>
      </w:r>
      <w:r w:rsidRPr="00CF24E8">
        <w:rPr>
          <w:rtl/>
        </w:rPr>
        <w:t>והוא</w:t>
      </w:r>
      <w:r w:rsidR="0084256A">
        <w:rPr>
          <w:rtl/>
        </w:rPr>
        <w:t xml:space="preserve"> </w:t>
      </w:r>
      <w:r w:rsidRPr="00CF24E8">
        <w:rPr>
          <w:rtl/>
        </w:rPr>
        <w:t>לא יודע את עמדתו של מנחם בגין, זיכרונו לברכה, והוא עשה זאת</w:t>
      </w:r>
      <w:r w:rsidR="0084256A">
        <w:rPr>
          <w:rtl/>
        </w:rPr>
        <w:t xml:space="preserve"> </w:t>
      </w:r>
      <w:r w:rsidRPr="00CF24E8">
        <w:rPr>
          <w:rtl/>
        </w:rPr>
        <w:t>אולי</w:t>
      </w:r>
      <w:r w:rsidR="0084256A">
        <w:rPr>
          <w:rtl/>
        </w:rPr>
        <w:t xml:space="preserve"> </w:t>
      </w:r>
      <w:r w:rsidRPr="00CF24E8">
        <w:rPr>
          <w:rtl/>
        </w:rPr>
        <w:t>בגלל</w:t>
      </w:r>
      <w:r w:rsidR="0084256A">
        <w:rPr>
          <w:rtl/>
        </w:rPr>
        <w:t xml:space="preserve"> </w:t>
      </w:r>
      <w:r w:rsidRPr="00CF24E8">
        <w:rPr>
          <w:rtl/>
        </w:rPr>
        <w:t>כלי</w:t>
      </w:r>
      <w:r w:rsidR="0084256A">
        <w:rPr>
          <w:rtl/>
        </w:rPr>
        <w:t xml:space="preserve"> </w:t>
      </w:r>
      <w:r w:rsidRPr="00CF24E8">
        <w:rPr>
          <w:rtl/>
        </w:rPr>
        <w:t>התקשורת או מכל סיבה אחרת. במקרה הסתיים העניין בלי התנגשות בין</w:t>
      </w:r>
      <w:r w:rsidR="0084256A">
        <w:rPr>
          <w:rtl/>
        </w:rPr>
        <w:t xml:space="preserve"> </w:t>
      </w:r>
      <w:r w:rsidRPr="00CF24E8">
        <w:rPr>
          <w:rtl/>
        </w:rPr>
        <w:t>שני הצדדים.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פונה</w:t>
      </w:r>
      <w:r w:rsidR="0084256A">
        <w:rPr>
          <w:rtl/>
        </w:rPr>
        <w:t xml:space="preserve"> </w:t>
      </w:r>
      <w:r w:rsidRPr="00CF24E8">
        <w:rPr>
          <w:rtl/>
        </w:rPr>
        <w:t>מפה</w:t>
      </w:r>
      <w:r w:rsidR="0084256A">
        <w:rPr>
          <w:rtl/>
        </w:rPr>
        <w:t xml:space="preserve"> </w:t>
      </w:r>
      <w:r w:rsidRPr="00CF24E8">
        <w:rPr>
          <w:rtl/>
        </w:rPr>
        <w:t>לממשלת</w:t>
      </w:r>
      <w:r w:rsidR="0084256A">
        <w:rPr>
          <w:rtl/>
        </w:rPr>
        <w:t xml:space="preserve"> </w:t>
      </w:r>
      <w:r w:rsidRPr="00CF24E8">
        <w:rPr>
          <w:rtl/>
        </w:rPr>
        <w:t>ישראל</w:t>
      </w:r>
      <w:r w:rsidR="0084256A">
        <w:rPr>
          <w:rtl/>
        </w:rPr>
        <w:t xml:space="preserve"> </w:t>
      </w:r>
      <w:r w:rsidRPr="00CF24E8">
        <w:rPr>
          <w:rtl/>
        </w:rPr>
        <w:t>ולוועדת השרים, שתחזיר את האנשים האלה</w:t>
      </w:r>
      <w:r w:rsidR="0084256A">
        <w:rPr>
          <w:rtl/>
        </w:rPr>
        <w:t xml:space="preserve"> </w:t>
      </w:r>
      <w:r w:rsidRPr="00CF24E8">
        <w:rPr>
          <w:rtl/>
        </w:rPr>
        <w:t>הביתה.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מי</w:t>
      </w:r>
      <w:r w:rsidR="0084256A">
        <w:rPr>
          <w:rtl/>
        </w:rPr>
        <w:t xml:space="preserve"> </w:t>
      </w:r>
      <w:r w:rsidRPr="00CF24E8">
        <w:rPr>
          <w:rtl/>
        </w:rPr>
        <w:t>בעד</w:t>
      </w:r>
      <w:r w:rsidR="0084256A">
        <w:rPr>
          <w:rtl/>
        </w:rPr>
        <w:t xml:space="preserve"> </w:t>
      </w:r>
      <w:r w:rsidRPr="00CF24E8">
        <w:rPr>
          <w:rtl/>
        </w:rPr>
        <w:t>דיון</w:t>
      </w:r>
      <w:r w:rsidR="0084256A">
        <w:rPr>
          <w:rtl/>
        </w:rPr>
        <w:t xml:space="preserve"> </w:t>
      </w:r>
      <w:r w:rsidRPr="00CF24E8">
        <w:rPr>
          <w:rtl/>
        </w:rPr>
        <w:t>במליאת</w:t>
      </w:r>
      <w:r w:rsidR="0084256A">
        <w:rPr>
          <w:rtl/>
        </w:rPr>
        <w:t xml:space="preserve"> </w:t>
      </w:r>
      <w:r w:rsidRPr="00CF24E8">
        <w:rPr>
          <w:rtl/>
        </w:rPr>
        <w:t>הכנסת?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מגן מבקש להסיר. מה כבודו מציע,</w:t>
      </w:r>
      <w:r w:rsidR="0084256A">
        <w:rPr>
          <w:rtl/>
        </w:rPr>
        <w:t xml:space="preserve"> </w:t>
      </w:r>
      <w:r w:rsidRPr="00CF24E8">
        <w:rPr>
          <w:rtl/>
        </w:rPr>
        <w:t>להעביר לוועדה?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ועדת החוקה, חוק ומשפט, שאני חבר בה, דנה בנושא הזה. אני</w:t>
      </w:r>
      <w:r w:rsidR="0084256A">
        <w:rPr>
          <w:rtl/>
        </w:rPr>
        <w:t xml:space="preserve"> </w:t>
      </w:r>
      <w:r w:rsidRPr="00CF24E8">
        <w:rPr>
          <w:rtl/>
        </w:rPr>
        <w:t>חתום</w:t>
      </w:r>
      <w:r w:rsidR="0084256A">
        <w:rPr>
          <w:rtl/>
        </w:rPr>
        <w:t xml:space="preserve"> </w:t>
      </w:r>
      <w:r w:rsidRPr="00CF24E8">
        <w:rPr>
          <w:rtl/>
        </w:rPr>
        <w:t>עם חברים נכבדים אחרים בוועדה על הצעת חוק בנושא הזה. אני מבקש להודיע לחבר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סאלח</w:t>
      </w:r>
      <w:r w:rsidR="0084256A">
        <w:rPr>
          <w:rtl/>
        </w:rPr>
        <w:t xml:space="preserve"> </w:t>
      </w:r>
      <w:r w:rsidRPr="00CF24E8">
        <w:rPr>
          <w:rtl/>
        </w:rPr>
        <w:t>סלים, שתנועת</w:t>
      </w:r>
      <w:r w:rsidR="0084256A">
        <w:rPr>
          <w:rtl/>
        </w:rPr>
        <w:t xml:space="preserve"> </w:t>
      </w:r>
      <w:r w:rsidRPr="00CF24E8">
        <w:rPr>
          <w:rtl/>
        </w:rPr>
        <w:t>הליכוד היא תנועה פלורליסטית, יש בה חופש עמדות, חופש</w:t>
      </w:r>
      <w:r w:rsidR="0084256A">
        <w:rPr>
          <w:rtl/>
        </w:rPr>
        <w:t xml:space="preserve"> </w:t>
      </w:r>
      <w:r w:rsidRPr="00CF24E8">
        <w:rPr>
          <w:rtl/>
        </w:rPr>
        <w:t>חשיבה.</w:t>
      </w:r>
      <w:r w:rsidR="0084256A">
        <w:rPr>
          <w:rtl/>
        </w:rPr>
        <w:t xml:space="preserve"> </w:t>
      </w:r>
      <w:r w:rsidRPr="00CF24E8">
        <w:rPr>
          <w:rtl/>
        </w:rPr>
        <w:t>בנושא</w:t>
      </w:r>
      <w:r w:rsidR="0084256A">
        <w:rPr>
          <w:rtl/>
        </w:rPr>
        <w:t xml:space="preserve"> </w:t>
      </w:r>
      <w:r w:rsidRPr="00CF24E8">
        <w:rPr>
          <w:rtl/>
        </w:rPr>
        <w:t>הזה</w:t>
      </w:r>
      <w:r w:rsidR="0084256A">
        <w:rPr>
          <w:rtl/>
        </w:rPr>
        <w:t xml:space="preserve"> </w:t>
      </w:r>
      <w:r w:rsidRPr="00CF24E8">
        <w:rPr>
          <w:rtl/>
        </w:rPr>
        <w:t>רוב</w:t>
      </w:r>
      <w:r w:rsidR="0084256A">
        <w:rPr>
          <w:rtl/>
        </w:rPr>
        <w:t xml:space="preserve"> </w:t>
      </w:r>
      <w:r w:rsidRPr="00CF24E8">
        <w:rPr>
          <w:rtl/>
        </w:rPr>
        <w:t xml:space="preserve">חברי הליכוד </w:t>
      </w:r>
      <w:r w:rsidR="0084256A">
        <w:rPr>
          <w:rtl/>
        </w:rPr>
        <w:t>–</w:t>
      </w:r>
      <w:r w:rsidRPr="00CF24E8">
        <w:rPr>
          <w:rtl/>
        </w:rPr>
        <w:t xml:space="preserve"> כך אני מאמין ויודע </w:t>
      </w:r>
      <w:r w:rsidR="0084256A">
        <w:rPr>
          <w:rtl/>
        </w:rPr>
        <w:t>–</w:t>
      </w:r>
      <w:r w:rsidRPr="00CF24E8">
        <w:rPr>
          <w:rtl/>
        </w:rPr>
        <w:t xml:space="preserve"> ממשיכים את המסורת</w:t>
      </w:r>
      <w:r w:rsidR="0084256A">
        <w:rPr>
          <w:rtl/>
        </w:rPr>
        <w:t xml:space="preserve"> </w:t>
      </w:r>
      <w:r w:rsidRPr="00CF24E8">
        <w:rPr>
          <w:rtl/>
        </w:rPr>
        <w:t>שהתווה</w:t>
      </w:r>
      <w:r w:rsidR="0084256A">
        <w:rPr>
          <w:rtl/>
        </w:rPr>
        <w:t xml:space="preserve"> </w:t>
      </w:r>
      <w:r w:rsidRPr="00CF24E8">
        <w:rPr>
          <w:rtl/>
        </w:rPr>
        <w:t>לנו</w:t>
      </w:r>
      <w:r w:rsidR="0084256A">
        <w:rPr>
          <w:rtl/>
        </w:rPr>
        <w:t xml:space="preserve"> </w:t>
      </w:r>
      <w:r w:rsidRPr="00CF24E8">
        <w:rPr>
          <w:rtl/>
        </w:rPr>
        <w:t>מנחם</w:t>
      </w:r>
      <w:r w:rsidR="0084256A">
        <w:rPr>
          <w:rtl/>
        </w:rPr>
        <w:t xml:space="preserve"> </w:t>
      </w:r>
      <w:r w:rsidRPr="00CF24E8">
        <w:rPr>
          <w:rtl/>
        </w:rPr>
        <w:t>בגין, זכרו לברכה, ואנחנו רואים בנושא הזה בעיה מוסרית ממדרגה</w:t>
      </w:r>
      <w:r w:rsidR="0084256A">
        <w:rPr>
          <w:rtl/>
        </w:rPr>
        <w:t xml:space="preserve"> </w:t>
      </w:r>
      <w:r w:rsidRPr="00CF24E8">
        <w:rPr>
          <w:rtl/>
        </w:rPr>
        <w:t>ראשונה.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עם</w:t>
      </w:r>
      <w:r w:rsidR="0084256A">
        <w:rPr>
          <w:rtl/>
        </w:rPr>
        <w:t xml:space="preserve"> </w:t>
      </w:r>
      <w:r w:rsidRPr="00CF24E8">
        <w:rPr>
          <w:rtl/>
        </w:rPr>
        <w:t>תמיכתי</w:t>
      </w:r>
      <w:r w:rsidR="0084256A">
        <w:rPr>
          <w:rtl/>
        </w:rPr>
        <w:t xml:space="preserve"> </w:t>
      </w:r>
      <w:r w:rsidRPr="00CF24E8">
        <w:rPr>
          <w:rtl/>
        </w:rPr>
        <w:t>בנושא,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מציע לכם לשתף פעולה בהמשך עם אנשי המועצה האזורית</w:t>
      </w:r>
      <w:r w:rsidR="0084256A">
        <w:rPr>
          <w:rtl/>
        </w:rPr>
        <w:t xml:space="preserve"> </w:t>
      </w:r>
      <w:r w:rsidRPr="00CF24E8">
        <w:rPr>
          <w:rtl/>
        </w:rPr>
        <w:t>במקום.</w:t>
      </w:r>
      <w:r w:rsidR="0084256A">
        <w:rPr>
          <w:rtl/>
        </w:rPr>
        <w:t xml:space="preserve"> </w:t>
      </w:r>
      <w:r w:rsidRPr="00CF24E8">
        <w:rPr>
          <w:rtl/>
        </w:rPr>
        <w:t>גם אם הממשלה תקבל באוגוסט החלטה חיובית בנושא, אם המועצה האזורית תתנגד,</w:t>
      </w:r>
      <w:r w:rsidR="0084256A">
        <w:rPr>
          <w:rtl/>
        </w:rPr>
        <w:t xml:space="preserve"> </w:t>
      </w:r>
      <w:r w:rsidRPr="00CF24E8">
        <w:rPr>
          <w:rtl/>
        </w:rPr>
        <w:t>הממשלה</w:t>
      </w:r>
      <w:r w:rsidR="0084256A">
        <w:rPr>
          <w:rtl/>
        </w:rPr>
        <w:t xml:space="preserve"> </w:t>
      </w:r>
      <w:r w:rsidRPr="00CF24E8">
        <w:rPr>
          <w:rtl/>
        </w:rPr>
        <w:t>תתקשה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לבצע את תוכנית עמוס גלבוע. אני מדבר על התוכנית המגדירה את</w:t>
      </w:r>
      <w:r w:rsidR="0084256A">
        <w:rPr>
          <w:rtl/>
        </w:rPr>
        <w:t xml:space="preserve"> </w:t>
      </w:r>
      <w:r w:rsidRPr="00CF24E8">
        <w:rPr>
          <w:rtl/>
        </w:rPr>
        <w:t>היישוב, כפי שאושרה וכפי שהשר ארנס דיבר עליה בעבר.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קורא</w:t>
      </w:r>
      <w:r w:rsidR="0084256A">
        <w:rPr>
          <w:rtl/>
        </w:rPr>
        <w:t xml:space="preserve"> </w:t>
      </w:r>
      <w:r w:rsidRPr="00CF24E8">
        <w:rPr>
          <w:rtl/>
        </w:rPr>
        <w:t>ליזום</w:t>
      </w:r>
      <w:r w:rsidR="0084256A">
        <w:rPr>
          <w:rtl/>
        </w:rPr>
        <w:t xml:space="preserve"> </w:t>
      </w:r>
      <w:r w:rsidRPr="00CF24E8">
        <w:rPr>
          <w:rtl/>
        </w:rPr>
        <w:t>שיתוף פעולה עם התושבים במקום. לא הייתי קורא ליזום שיתוף</w:t>
      </w:r>
      <w:r w:rsidR="0084256A">
        <w:rPr>
          <w:rtl/>
        </w:rPr>
        <w:t xml:space="preserve"> </w:t>
      </w:r>
      <w:r w:rsidRPr="00CF24E8">
        <w:rPr>
          <w:rtl/>
        </w:rPr>
        <w:t>פעולה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הייתי</w:t>
      </w:r>
      <w:r w:rsidR="0084256A">
        <w:rPr>
          <w:rtl/>
        </w:rPr>
        <w:t xml:space="preserve"> </w:t>
      </w:r>
      <w:r w:rsidRPr="00CF24E8">
        <w:rPr>
          <w:rtl/>
        </w:rPr>
        <w:t>מאמין</w:t>
      </w:r>
      <w:r w:rsidR="0084256A">
        <w:rPr>
          <w:rtl/>
        </w:rPr>
        <w:t xml:space="preserve"> </w:t>
      </w:r>
      <w:r w:rsidRPr="00CF24E8">
        <w:rPr>
          <w:rtl/>
        </w:rPr>
        <w:t>ששיחות</w:t>
      </w:r>
      <w:r w:rsidR="0084256A">
        <w:rPr>
          <w:rtl/>
        </w:rPr>
        <w:t xml:space="preserve"> </w:t>
      </w:r>
      <w:r w:rsidRPr="00CF24E8">
        <w:rPr>
          <w:rtl/>
        </w:rPr>
        <w:t>כנות ומעמיקות בין שני הצדדים, בחסות החלטת</w:t>
      </w:r>
      <w:r w:rsidR="0084256A">
        <w:rPr>
          <w:rtl/>
        </w:rPr>
        <w:t xml:space="preserve"> </w:t>
      </w:r>
      <w:r w:rsidRPr="00CF24E8">
        <w:rPr>
          <w:rtl/>
        </w:rPr>
        <w:t>הממשלה ובתמיכת הכנסת, יסייעו לפתור את הבעיה.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 לאיזו ועדה אתה מציע להעביר את הנושא, חבר הכנסת מגן?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ועדת החוקה, חוק ומשפט.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סאלח</w:t>
      </w:r>
      <w:r w:rsidR="0084256A">
        <w:rPr>
          <w:rtl/>
        </w:rPr>
        <w:t xml:space="preserve"> </w:t>
      </w:r>
      <w:r w:rsidRPr="00CF24E8">
        <w:rPr>
          <w:rtl/>
        </w:rPr>
        <w:t>סלים</w:t>
      </w:r>
      <w:r w:rsidR="0084256A">
        <w:rPr>
          <w:rtl/>
        </w:rPr>
        <w:t xml:space="preserve"> </w:t>
      </w:r>
      <w:r w:rsidRPr="00CF24E8">
        <w:rPr>
          <w:rtl/>
        </w:rPr>
        <w:t>רוצה</w:t>
      </w:r>
      <w:r w:rsidR="0084256A">
        <w:rPr>
          <w:rtl/>
        </w:rPr>
        <w:t xml:space="preserve"> </w:t>
      </w:r>
      <w:r w:rsidRPr="00CF24E8">
        <w:rPr>
          <w:rtl/>
        </w:rPr>
        <w:t>להגיב;</w:t>
      </w:r>
      <w:r w:rsidR="0084256A">
        <w:rPr>
          <w:rtl/>
        </w:rPr>
        <w:t xml:space="preserve"> </w:t>
      </w:r>
      <w:r w:rsidRPr="00CF24E8">
        <w:rPr>
          <w:rtl/>
        </w:rPr>
        <w:t>בבקשה.</w:t>
      </w:r>
      <w:r w:rsidR="0084256A">
        <w:rPr>
          <w:rtl/>
        </w:rPr>
        <w:t xml:space="preserve"> </w:t>
      </w:r>
      <w:r w:rsidRPr="00CF24E8">
        <w:rPr>
          <w:rtl/>
        </w:rPr>
        <w:t>חבר הכנסת סלים, לידיעתך, שר</w:t>
      </w:r>
      <w:r w:rsidR="0084256A">
        <w:rPr>
          <w:rtl/>
        </w:rPr>
        <w:t xml:space="preserve"> </w:t>
      </w:r>
      <w:r w:rsidRPr="00CF24E8">
        <w:rPr>
          <w:rtl/>
        </w:rPr>
        <w:t>הביטחון</w:t>
      </w:r>
      <w:r w:rsidR="0084256A">
        <w:rPr>
          <w:rtl/>
        </w:rPr>
        <w:t xml:space="preserve"> </w:t>
      </w:r>
      <w:r w:rsidRPr="00CF24E8">
        <w:rPr>
          <w:rtl/>
        </w:rPr>
        <w:t>לשעבר,</w:t>
      </w:r>
      <w:r w:rsidR="0084256A">
        <w:rPr>
          <w:rtl/>
        </w:rPr>
        <w:t xml:space="preserve"> </w:t>
      </w:r>
      <w:r w:rsidRPr="00CF24E8">
        <w:rPr>
          <w:rtl/>
        </w:rPr>
        <w:t>השר</w:t>
      </w:r>
      <w:r w:rsidR="0084256A">
        <w:rPr>
          <w:rtl/>
        </w:rPr>
        <w:t xml:space="preserve"> </w:t>
      </w:r>
      <w:r w:rsidRPr="00CF24E8">
        <w:rPr>
          <w:rtl/>
        </w:rPr>
        <w:t>ארנס,</w:t>
      </w:r>
      <w:r w:rsidR="0084256A">
        <w:rPr>
          <w:rtl/>
        </w:rPr>
        <w:t xml:space="preserve"> </w:t>
      </w:r>
      <w:r w:rsidRPr="00CF24E8">
        <w:rPr>
          <w:rtl/>
        </w:rPr>
        <w:t>העלה</w:t>
      </w:r>
      <w:r w:rsidR="0084256A">
        <w:rPr>
          <w:rtl/>
        </w:rPr>
        <w:t xml:space="preserve"> </w:t>
      </w:r>
      <w:r w:rsidRPr="00CF24E8">
        <w:rPr>
          <w:rtl/>
        </w:rPr>
        <w:t>את העניין בממשלה, והיה ויכוח גדול בסוף שנות</w:t>
      </w:r>
      <w:r w:rsidR="0084256A">
        <w:rPr>
          <w:rtl/>
        </w:rPr>
        <w:t xml:space="preserve"> </w:t>
      </w:r>
      <w:r w:rsidRPr="00CF24E8">
        <w:rPr>
          <w:rtl/>
        </w:rPr>
        <w:t>ה</w:t>
      </w:r>
      <w:r w:rsidR="0084256A">
        <w:rPr>
          <w:rtl/>
        </w:rPr>
        <w:t>-</w:t>
      </w:r>
      <w:r w:rsidRPr="00CF24E8">
        <w:rPr>
          <w:rtl/>
        </w:rPr>
        <w:t>80.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לאחר דבריו של חבר הכנסת מגן </w:t>
      </w:r>
      <w:r w:rsidR="0084256A">
        <w:rPr>
          <w:rtl/>
        </w:rPr>
        <w:t>–</w:t>
      </w:r>
      <w:r w:rsidRPr="00CF24E8">
        <w:rPr>
          <w:rtl/>
        </w:rPr>
        <w:t xml:space="preserve"> שאני מודה לו עליהם </w:t>
      </w:r>
      <w:r w:rsidR="0084256A">
        <w:rPr>
          <w:rtl/>
        </w:rPr>
        <w:t>–</w:t>
      </w:r>
      <w:r w:rsidRPr="00CF24E8">
        <w:rPr>
          <w:rtl/>
        </w:rPr>
        <w:t xml:space="preserve"> שגם</w:t>
      </w:r>
      <w:r w:rsidR="0084256A">
        <w:rPr>
          <w:rtl/>
        </w:rPr>
        <w:t xml:space="preserve"> </w:t>
      </w:r>
      <w:r w:rsidRPr="00CF24E8">
        <w:rPr>
          <w:rtl/>
        </w:rPr>
        <w:t>הוא תומך בעמדה, ברצוני להבהיר, שהתושבים שם, כשהם חוזרים, הם לא מתווכחים והם לא</w:t>
      </w:r>
      <w:r w:rsidR="0084256A">
        <w:rPr>
          <w:rtl/>
        </w:rPr>
        <w:t xml:space="preserve"> </w:t>
      </w:r>
      <w:r w:rsidRPr="00CF24E8">
        <w:rPr>
          <w:rtl/>
        </w:rPr>
        <w:t>מבקשים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האדמות</w:t>
      </w:r>
      <w:r w:rsidR="0084256A">
        <w:rPr>
          <w:rtl/>
        </w:rPr>
        <w:t xml:space="preserve"> </w:t>
      </w:r>
      <w:r w:rsidRPr="00CF24E8">
        <w:rPr>
          <w:rtl/>
        </w:rPr>
        <w:t>שעליהן</w:t>
      </w:r>
      <w:r w:rsidR="0084256A">
        <w:rPr>
          <w:rtl/>
        </w:rPr>
        <w:t xml:space="preserve"> </w:t>
      </w:r>
      <w:r w:rsidRPr="00CF24E8">
        <w:rPr>
          <w:rtl/>
        </w:rPr>
        <w:t>נמצאת המועצה האזורית. נשארו שם עוד כמה אלפי דונמים</w:t>
      </w:r>
      <w:r w:rsidR="0084256A">
        <w:rPr>
          <w:rtl/>
        </w:rPr>
        <w:t xml:space="preserve"> </w:t>
      </w:r>
      <w:r w:rsidRPr="00CF24E8">
        <w:rPr>
          <w:rtl/>
        </w:rPr>
        <w:t>שאינם משמשים שום מועצה. הם עומדים ריקים, והכפר הישן עם כמה אלפי דונמים שהמועצה</w:t>
      </w:r>
      <w:r w:rsidR="0084256A">
        <w:rPr>
          <w:rtl/>
        </w:rPr>
        <w:t xml:space="preserve"> </w:t>
      </w:r>
      <w:r w:rsidRPr="00CF24E8">
        <w:rPr>
          <w:rtl/>
        </w:rPr>
        <w:t>האזורית לא שולטת עליהם.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לחבר הכנסת סלים. גם אני מכיר את העניין. בזמנה דנה בעניין הזה הוועדה</w:t>
      </w:r>
      <w:r w:rsidR="0084256A">
        <w:rPr>
          <w:rtl/>
        </w:rPr>
        <w:t xml:space="preserve"> </w:t>
      </w:r>
      <w:r w:rsidRPr="00CF24E8">
        <w:rPr>
          <w:rtl/>
        </w:rPr>
        <w:t>בראשותו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עמוס גלבוע במגמה שאתה דיברת עליה ובהתאם לדברים שאמר כאן חבר הכנסת</w:t>
      </w:r>
      <w:r w:rsidR="0084256A">
        <w:rPr>
          <w:rtl/>
        </w:rPr>
        <w:t xml:space="preserve"> </w:t>
      </w:r>
      <w:r w:rsidRPr="00CF24E8">
        <w:rPr>
          <w:rtl/>
        </w:rPr>
        <w:t>דוד מגן. הנושא ידוע אצלנו, ומה שאמרת היה באמת חשוב שייאמר.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אדוני, אתה מסכים שהנושא יועבר לוועדת החוקה, חוק ומשפט?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מי</w:t>
      </w:r>
      <w:r w:rsidR="0084256A">
        <w:rPr>
          <w:rtl/>
        </w:rPr>
        <w:t xml:space="preserve"> </w:t>
      </w:r>
      <w:r w:rsidRPr="00CF24E8">
        <w:rPr>
          <w:rtl/>
        </w:rPr>
        <w:t>בעד</w:t>
      </w:r>
      <w:r w:rsidR="0084256A">
        <w:rPr>
          <w:rtl/>
        </w:rPr>
        <w:t xml:space="preserve"> </w:t>
      </w:r>
      <w:r w:rsidRPr="00CF24E8">
        <w:rPr>
          <w:rtl/>
        </w:rPr>
        <w:t>העברת</w:t>
      </w:r>
      <w:r w:rsidR="0084256A">
        <w:rPr>
          <w:rtl/>
        </w:rPr>
        <w:t xml:space="preserve"> </w:t>
      </w:r>
      <w:r w:rsidRPr="00CF24E8">
        <w:rPr>
          <w:rtl/>
        </w:rPr>
        <w:t>הצעתו</w:t>
      </w:r>
      <w:r w:rsidR="0084256A">
        <w:rPr>
          <w:rtl/>
        </w:rPr>
        <w:t xml:space="preserve"> </w:t>
      </w:r>
      <w:r w:rsidRPr="00CF24E8">
        <w:rPr>
          <w:rtl/>
        </w:rPr>
        <w:t>של חבר הכנסת סלים בנושא אקרית ובירעם לוועדת החוקה,</w:t>
      </w:r>
      <w:r w:rsidR="0084256A">
        <w:rPr>
          <w:rtl/>
        </w:rPr>
        <w:t xml:space="preserve"> </w:t>
      </w:r>
      <w:r w:rsidRPr="00CF24E8">
        <w:rPr>
          <w:rtl/>
        </w:rPr>
        <w:t>חוק והמשפט? מי נגד?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22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CF24E8" w:rsidRPr="00CF24E8">
        <w:rPr>
          <w:rtl/>
        </w:rPr>
        <w:t xml:space="preserve"> 5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גד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הצעה להעביר את הנושא לוועדת החוקה, חוק ומשפט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בעד</w:t>
      </w:r>
      <w:r w:rsidR="0084256A">
        <w:rPr>
          <w:rtl/>
        </w:rPr>
        <w:t xml:space="preserve"> – </w:t>
      </w:r>
      <w:r w:rsidRPr="00CF24E8">
        <w:rPr>
          <w:rtl/>
        </w:rPr>
        <w:t>5,</w:t>
      </w:r>
      <w:r w:rsidR="0084256A">
        <w:rPr>
          <w:rtl/>
        </w:rPr>
        <w:t xml:space="preserve"> </w:t>
      </w:r>
      <w:r w:rsidRPr="00CF24E8">
        <w:rPr>
          <w:rtl/>
        </w:rPr>
        <w:t>אין מתנגדים ואין נמנעים. ובכן, הוחלט לדון בנושא בוועדת החוקה,</w:t>
      </w:r>
      <w:r w:rsidR="0084256A">
        <w:rPr>
          <w:rtl/>
        </w:rPr>
        <w:t xml:space="preserve"> </w:t>
      </w:r>
      <w:r w:rsidRPr="00CF24E8">
        <w:rPr>
          <w:rtl/>
        </w:rPr>
        <w:t>חוק ומשפט.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סלים, האורחים הם מגוש</w:t>
      </w:r>
      <w:r w:rsidR="0084256A">
        <w:rPr>
          <w:rtl/>
        </w:rPr>
        <w:t>-</w:t>
      </w:r>
      <w:r w:rsidRPr="00CF24E8">
        <w:rPr>
          <w:rtl/>
        </w:rPr>
        <w:t>חלב, מג'יש, או מנין?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כרגע </w:t>
      </w:r>
      <w:r w:rsidR="0084256A">
        <w:rPr>
          <w:rtl/>
        </w:rPr>
        <w:t>–</w:t>
      </w:r>
      <w:r w:rsidRPr="00CF24E8">
        <w:rPr>
          <w:rtl/>
        </w:rPr>
        <w:t xml:space="preserve"> חלק מבירעם וחלק מחיפה.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 רובם גרים בגוש</w:t>
      </w:r>
      <w:r w:rsidR="0084256A">
        <w:rPr>
          <w:rtl/>
        </w:rPr>
        <w:t>-</w:t>
      </w:r>
      <w:r w:rsidRPr="00CF24E8">
        <w:rPr>
          <w:rtl/>
        </w:rPr>
        <w:t>חלב, לא?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סאלח סלים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חלק מהם גר בחיפה, חלק בראמי, וחלק בגוש</w:t>
      </w:r>
      <w:r w:rsidR="0084256A">
        <w:rPr>
          <w:rtl/>
        </w:rPr>
        <w:t>-</w:t>
      </w:r>
      <w:r w:rsidRPr="00CF24E8">
        <w:rPr>
          <w:rtl/>
        </w:rPr>
        <w:t>חלב. הם מפוזרים.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1"/>
        <w:rPr>
          <w:rtl/>
        </w:rPr>
      </w:pPr>
      <w:bookmarkStart w:id="89" w:name="_Toc460755670"/>
      <w:r w:rsidRPr="0084256A">
        <w:rPr>
          <w:rtl/>
        </w:rPr>
        <w:t>הצעה לסדר</w:t>
      </w:r>
      <w:r>
        <w:rPr>
          <w:rtl/>
        </w:rPr>
        <w:t>-</w:t>
      </w:r>
      <w:r w:rsidRPr="0084256A">
        <w:rPr>
          <w:rtl/>
        </w:rPr>
        <w:t>היום</w:t>
      </w:r>
      <w:bookmarkEnd w:id="89"/>
    </w:p>
    <w:p w:rsidR="0084256A" w:rsidRPr="0084256A" w:rsidRDefault="0084256A" w:rsidP="0084256A">
      <w:pPr>
        <w:pStyle w:val="1"/>
        <w:rPr>
          <w:rtl/>
        </w:rPr>
      </w:pPr>
      <w:bookmarkStart w:id="90" w:name="_Toc460755671"/>
      <w:r w:rsidRPr="0084256A">
        <w:rPr>
          <w:rtl/>
        </w:rPr>
        <w:t>קליטת אקדמאים ערבים בסקטור הציבורי</w:t>
      </w:r>
      <w:bookmarkEnd w:id="90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ממשיכים</w:t>
      </w:r>
      <w:r w:rsidR="0084256A">
        <w:rPr>
          <w:rtl/>
        </w:rPr>
        <w:t xml:space="preserve"> </w:t>
      </w:r>
      <w:r w:rsidRPr="00CF24E8">
        <w:rPr>
          <w:rtl/>
        </w:rPr>
        <w:t>בסדר</w:t>
      </w:r>
      <w:r w:rsidR="0084256A">
        <w:rPr>
          <w:rtl/>
        </w:rPr>
        <w:t>-</w:t>
      </w:r>
      <w:r w:rsidRPr="00CF24E8">
        <w:rPr>
          <w:rtl/>
        </w:rPr>
        <w:t>היום.</w:t>
      </w:r>
      <w:r w:rsidR="0084256A">
        <w:rPr>
          <w:rtl/>
        </w:rPr>
        <w:t xml:space="preserve"> </w:t>
      </w:r>
      <w:r w:rsidRPr="00CF24E8">
        <w:rPr>
          <w:rtl/>
        </w:rPr>
        <w:t>אני מזמין את חבר הכנסת האשם מחאמיד להעלות את</w:t>
      </w:r>
      <w:r w:rsidR="0084256A">
        <w:rPr>
          <w:rtl/>
        </w:rPr>
        <w:t xml:space="preserve"> </w:t>
      </w:r>
      <w:r w:rsidRPr="00CF24E8">
        <w:rPr>
          <w:rtl/>
        </w:rPr>
        <w:t>הצעתו</w:t>
      </w:r>
      <w:r w:rsidR="0084256A">
        <w:rPr>
          <w:rtl/>
        </w:rPr>
        <w:t xml:space="preserve"> </w:t>
      </w:r>
      <w:r w:rsidRPr="00CF24E8">
        <w:rPr>
          <w:rtl/>
        </w:rPr>
        <w:t>לסדר</w:t>
      </w:r>
      <w:r w:rsidR="0084256A">
        <w:rPr>
          <w:rtl/>
        </w:rPr>
        <w:t>-</w:t>
      </w:r>
      <w:r w:rsidRPr="00CF24E8">
        <w:rPr>
          <w:rtl/>
        </w:rPr>
        <w:t>היום</w:t>
      </w:r>
      <w:r w:rsidR="0084256A">
        <w:rPr>
          <w:rtl/>
        </w:rPr>
        <w:t xml:space="preserve"> </w:t>
      </w:r>
      <w:r w:rsidRPr="00CF24E8">
        <w:rPr>
          <w:rtl/>
        </w:rPr>
        <w:t>בנושא קליטת אקדמאים ערבים בסקטור הציבורי; הצעה לסדר</w:t>
      </w:r>
      <w:r w:rsidR="0084256A">
        <w:rPr>
          <w:rtl/>
        </w:rPr>
        <w:t>-</w:t>
      </w:r>
      <w:r w:rsidRPr="00CF24E8">
        <w:rPr>
          <w:rtl/>
        </w:rPr>
        <w:t>היום מס'</w:t>
      </w:r>
      <w:r w:rsidR="0084256A">
        <w:rPr>
          <w:rtl/>
        </w:rPr>
        <w:t xml:space="preserve"> </w:t>
      </w:r>
      <w:r w:rsidRPr="00CF24E8">
        <w:rPr>
          <w:rtl/>
        </w:rPr>
        <w:t>7287.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מחאמיד,</w:t>
      </w:r>
      <w:r w:rsidR="0084256A">
        <w:rPr>
          <w:rtl/>
        </w:rPr>
        <w:t xml:space="preserve"> </w:t>
      </w:r>
      <w:r w:rsidRPr="00CF24E8">
        <w:rPr>
          <w:rtl/>
        </w:rPr>
        <w:t>אם</w:t>
      </w:r>
      <w:r w:rsidR="0084256A">
        <w:rPr>
          <w:rtl/>
        </w:rPr>
        <w:t xml:space="preserve"> </w:t>
      </w:r>
      <w:r w:rsidRPr="00CF24E8">
        <w:rPr>
          <w:rtl/>
        </w:rPr>
        <w:t>אתה רוצה לנזוף כמו שצריך בממשלה, תבקש שיהיה דיון</w:t>
      </w:r>
      <w:r w:rsidR="0084256A">
        <w:rPr>
          <w:rtl/>
        </w:rPr>
        <w:t xml:space="preserve"> </w:t>
      </w:r>
      <w:r w:rsidRPr="00CF24E8">
        <w:rPr>
          <w:rtl/>
        </w:rPr>
        <w:t>בוועדה לענייני ביקורת המדינה. זה יהיה לצנינים בעיניהם.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האשם מחאמיד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מסכים.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סליחה,</w:t>
      </w:r>
      <w:r w:rsidR="0084256A">
        <w:rPr>
          <w:rtl/>
        </w:rPr>
        <w:t xml:space="preserve"> </w:t>
      </w:r>
      <w:r w:rsidRPr="00CF24E8">
        <w:rPr>
          <w:rtl/>
        </w:rPr>
        <w:t>אדוני,</w:t>
      </w:r>
      <w:r w:rsidR="0084256A">
        <w:rPr>
          <w:rtl/>
        </w:rPr>
        <w:t xml:space="preserve"> </w:t>
      </w: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יכול</w:t>
      </w:r>
      <w:r w:rsidR="0084256A">
        <w:rPr>
          <w:rtl/>
        </w:rPr>
        <w:t xml:space="preserve"> </w:t>
      </w:r>
      <w:r w:rsidRPr="00CF24E8">
        <w:rPr>
          <w:rtl/>
        </w:rPr>
        <w:t>לבקש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את זה. להסכים </w:t>
      </w:r>
      <w:r w:rsidR="0084256A">
        <w:rPr>
          <w:rtl/>
        </w:rPr>
        <w:t>–</w:t>
      </w:r>
      <w:r w:rsidRPr="00CF24E8">
        <w:rPr>
          <w:rtl/>
        </w:rPr>
        <w:t xml:space="preserve"> אולי, אבל לבקש </w:t>
      </w:r>
      <w:r w:rsidR="0084256A">
        <w:rPr>
          <w:rtl/>
        </w:rPr>
        <w:t>–</w:t>
      </w:r>
      <w:r w:rsidRPr="00CF24E8">
        <w:rPr>
          <w:rtl/>
        </w:rPr>
        <w:t xml:space="preserve"> לא.</w:t>
      </w:r>
      <w:r w:rsidR="0084256A">
        <w:rPr>
          <w:rtl/>
        </w:rPr>
        <w:t xml:space="preserve"> </w:t>
      </w:r>
      <w:r w:rsidRPr="00CF24E8">
        <w:rPr>
          <w:rtl/>
        </w:rPr>
        <w:t>מבחינת התקנון אתה יכול לבקש שהנושא ייכלל בסדר</w:t>
      </w:r>
      <w:r w:rsidR="0084256A">
        <w:rPr>
          <w:rtl/>
        </w:rPr>
        <w:t>-</w:t>
      </w:r>
      <w:r w:rsidRPr="00CF24E8">
        <w:rPr>
          <w:rtl/>
        </w:rPr>
        <w:t>יומה של הכנסת.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האשם מחאמיד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היושב</w:t>
      </w:r>
      <w:r w:rsidR="0084256A">
        <w:rPr>
          <w:rtl/>
        </w:rPr>
        <w:t>-</w:t>
      </w:r>
      <w:r w:rsidRPr="00CF24E8">
        <w:rPr>
          <w:rtl/>
        </w:rPr>
        <w:t>ראש, כל זה בינינו, אנחנו בסך הכול ארבעה</w:t>
      </w:r>
      <w:r w:rsidR="0084256A">
        <w:rPr>
          <w:rtl/>
        </w:rPr>
        <w:t>-</w:t>
      </w:r>
      <w:r w:rsidRPr="00CF24E8">
        <w:rPr>
          <w:rtl/>
        </w:rPr>
        <w:t>חמישה חברי 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כן, באווירה אינטימית.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האשם מחאמיד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אין ממשלה. סודות </w:t>
      </w:r>
      <w:r w:rsidR="0084256A">
        <w:rPr>
          <w:rtl/>
        </w:rPr>
        <w:t>–</w:t>
      </w:r>
      <w:r w:rsidRPr="00CF24E8">
        <w:rPr>
          <w:rtl/>
        </w:rPr>
        <w:t xml:space="preserve"> אפשר לומר כאן את הכול.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כיושב</w:t>
      </w:r>
      <w:r w:rsidR="0084256A">
        <w:rPr>
          <w:rtl/>
        </w:rPr>
        <w:t>-</w:t>
      </w:r>
      <w:r w:rsidRPr="00CF24E8">
        <w:rPr>
          <w:rtl/>
        </w:rPr>
        <w:t>ראש מנוע מלהגיב על מה שאמרת.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האשם מחאמיד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 אני מוחה על כך שאין ממשלה, אף שהיתוספו לה שני שרים שאני</w:t>
      </w:r>
      <w:r w:rsidR="0084256A">
        <w:rPr>
          <w:rtl/>
        </w:rPr>
        <w:t xml:space="preserve"> </w:t>
      </w:r>
      <w:r w:rsidRPr="00CF24E8">
        <w:rPr>
          <w:rtl/>
        </w:rPr>
        <w:t>הצבעתי</w:t>
      </w:r>
      <w:r w:rsidR="0084256A">
        <w:rPr>
          <w:rtl/>
        </w:rPr>
        <w:t xml:space="preserve"> </w:t>
      </w:r>
      <w:r w:rsidRPr="00CF24E8">
        <w:rPr>
          <w:rtl/>
        </w:rPr>
        <w:t>בעד</w:t>
      </w:r>
      <w:r w:rsidR="0084256A">
        <w:rPr>
          <w:rtl/>
        </w:rPr>
        <w:t xml:space="preserve"> </w:t>
      </w:r>
      <w:r w:rsidRPr="00CF24E8">
        <w:rPr>
          <w:rtl/>
        </w:rPr>
        <w:t>הצטרפותם. אבל אין חבר ממשלה שראה לנכון לשבת פה כמה דקות.</w:t>
      </w:r>
      <w:r w:rsidR="0084256A">
        <w:rPr>
          <w:rtl/>
        </w:rPr>
        <w:t xml:space="preserve"> </w:t>
      </w:r>
      <w:r w:rsidRPr="00CF24E8">
        <w:rPr>
          <w:rtl/>
        </w:rPr>
        <w:t>אני בכל</w:t>
      </w:r>
      <w:r w:rsidR="0084256A">
        <w:rPr>
          <w:rtl/>
        </w:rPr>
        <w:t xml:space="preserve"> </w:t>
      </w:r>
      <w:r w:rsidRPr="00CF24E8">
        <w:rPr>
          <w:rtl/>
        </w:rPr>
        <w:t>זאת מכבד את הכנסת.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מודיע לכם, שאם אתה לא רוצה לדון בזה היום, אין לי שום בעיה שההצעה שלך</w:t>
      </w:r>
      <w:r w:rsidR="0084256A">
        <w:rPr>
          <w:rtl/>
        </w:rPr>
        <w:t xml:space="preserve"> </w:t>
      </w:r>
      <w:r w:rsidRPr="00CF24E8">
        <w:rPr>
          <w:rtl/>
        </w:rPr>
        <w:t>תידחה ליום אחר. זאת גם הצעה רגילה לסדר</w:t>
      </w:r>
      <w:r w:rsidR="0084256A">
        <w:rPr>
          <w:rtl/>
        </w:rPr>
        <w:t>-</w:t>
      </w:r>
      <w:r w:rsidRPr="00CF24E8">
        <w:rPr>
          <w:rtl/>
        </w:rPr>
        <w:t>היום, כך שאין לך כלל בעיה בעניין זה.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מיכאל איתן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מציע שנראה בהצעה הזאת אי</w:t>
      </w:r>
      <w:r w:rsidR="0084256A">
        <w:rPr>
          <w:rtl/>
        </w:rPr>
        <w:t>-</w:t>
      </w:r>
      <w:r w:rsidRPr="00CF24E8">
        <w:rPr>
          <w:rtl/>
        </w:rPr>
        <w:t>אמון וניגש להצבעה.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איתן, עמדתי ידועה בעניין אי</w:t>
      </w:r>
      <w:r w:rsidR="0084256A">
        <w:rPr>
          <w:rtl/>
        </w:rPr>
        <w:t>-</w:t>
      </w:r>
      <w:r w:rsidRPr="00CF24E8">
        <w:rPr>
          <w:rtl/>
        </w:rPr>
        <w:t>אמון לממשלה, אבל כיושב</w:t>
      </w:r>
      <w:r w:rsidR="0084256A">
        <w:rPr>
          <w:rtl/>
        </w:rPr>
        <w:t>-</w:t>
      </w:r>
      <w:r w:rsidRPr="00CF24E8">
        <w:rPr>
          <w:rtl/>
        </w:rPr>
        <w:t>ראש הישיבה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חייב לשמור על תקנון הכנסת. כדי להפיל ממשלה יש דרכים שונות, והדרך הזאת היא</w:t>
      </w:r>
      <w:r w:rsidR="0084256A">
        <w:rPr>
          <w:rtl/>
        </w:rPr>
        <w:t xml:space="preserve"> </w:t>
      </w:r>
      <w:r w:rsidRPr="00CF24E8">
        <w:rPr>
          <w:rtl/>
        </w:rPr>
        <w:t>לא אחת מהן.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 היושב</w:t>
      </w:r>
      <w:r w:rsidR="0084256A">
        <w:rPr>
          <w:rtl/>
        </w:rPr>
        <w:t>-</w:t>
      </w:r>
      <w:r w:rsidRPr="00CF24E8">
        <w:rPr>
          <w:rtl/>
        </w:rPr>
        <w:t>ראש, מותר לך להגן על הממשלה, אבל לא בחירוף נפש.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לא מגן. אתה עוזר לי, חבר הכנסת מגן?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האשם מחאמיד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מה עוד שאדוני היושב</w:t>
      </w:r>
      <w:r w:rsidR="0084256A">
        <w:rPr>
          <w:rtl/>
        </w:rPr>
        <w:t>-</w:t>
      </w:r>
      <w:r w:rsidRPr="00CF24E8">
        <w:rPr>
          <w:rtl/>
        </w:rPr>
        <w:t>ראש לא מרשה לי לתקוף את הממשלה על שהיא איננה.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אני באמת מוחה על כך שאין שר שיענה לי. הנושא חשוב, ואני חושב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אתה</w:t>
      </w:r>
      <w:r w:rsidR="0084256A">
        <w:rPr>
          <w:rtl/>
        </w:rPr>
        <w:t xml:space="preserve"> </w:t>
      </w:r>
      <w:r w:rsidRPr="00CF24E8">
        <w:rPr>
          <w:rtl/>
        </w:rPr>
        <w:t>צודק,</w:t>
      </w:r>
      <w:r w:rsidR="0084256A">
        <w:rPr>
          <w:rtl/>
        </w:rPr>
        <w:t xml:space="preserve"> </w:t>
      </w:r>
      <w:r w:rsidRPr="00CF24E8">
        <w:rPr>
          <w:rtl/>
        </w:rPr>
        <w:t>ואני</w:t>
      </w:r>
      <w:r w:rsidR="0084256A">
        <w:rPr>
          <w:rtl/>
        </w:rPr>
        <w:t xml:space="preserve"> </w:t>
      </w:r>
      <w:r w:rsidRPr="00CF24E8">
        <w:rPr>
          <w:rtl/>
        </w:rPr>
        <w:t>אומר עוד הפעם: אם אתה רוצה, אני מוכן לדחות את הנושא שלך</w:t>
      </w:r>
      <w:r w:rsidR="0084256A">
        <w:rPr>
          <w:rtl/>
        </w:rPr>
        <w:t xml:space="preserve"> </w:t>
      </w:r>
      <w:r w:rsidRPr="00CF24E8">
        <w:rPr>
          <w:rtl/>
        </w:rPr>
        <w:t>לשבוע הבא.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היות שאתה צודק שאין כאן שר שמשיב </w:t>
      </w:r>
      <w:r w:rsidR="0084256A">
        <w:rPr>
          <w:rtl/>
        </w:rPr>
        <w:t>–</w:t>
      </w:r>
      <w:r w:rsidRPr="00CF24E8">
        <w:rPr>
          <w:rtl/>
        </w:rPr>
        <w:t xml:space="preserve"> זה לא בסדר, לא תקין </w:t>
      </w:r>
      <w:r w:rsidR="0084256A">
        <w:rPr>
          <w:rtl/>
        </w:rPr>
        <w:t>–</w:t>
      </w:r>
      <w:r w:rsidRPr="00CF24E8">
        <w:rPr>
          <w:rtl/>
        </w:rPr>
        <w:t xml:space="preserve"> אני מסכים</w:t>
      </w:r>
      <w:r w:rsidR="0084256A">
        <w:rPr>
          <w:rtl/>
        </w:rPr>
        <w:t xml:space="preserve"> </w:t>
      </w:r>
      <w:r w:rsidRPr="00CF24E8">
        <w:rPr>
          <w:rtl/>
        </w:rPr>
        <w:t>לכך.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האשם מחאמיד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רק רוצה לציין את זה. אני חושב שזה ביזיון לנושא ולכנסת.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בסדר.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אני מציע לך הצעה מעשית </w:t>
      </w:r>
      <w:r w:rsidR="0084256A">
        <w:rPr>
          <w:rtl/>
        </w:rPr>
        <w:t>–</w:t>
      </w:r>
      <w:r w:rsidRPr="00CF24E8">
        <w:rPr>
          <w:rtl/>
        </w:rPr>
        <w:t xml:space="preserve"> לדחות את הנושא לשבוע הבא, כשיהיה שר.</w:t>
      </w:r>
      <w:r w:rsidR="0084256A">
        <w:rPr>
          <w:rtl/>
        </w:rPr>
        <w:t xml:space="preserve"> </w:t>
      </w:r>
      <w:r w:rsidRPr="00CF24E8">
        <w:rPr>
          <w:rtl/>
        </w:rPr>
        <w:t>איך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שאתה רוצה. אם אתה רוצה לדבר </w:t>
      </w:r>
      <w:r w:rsidR="0084256A">
        <w:rPr>
          <w:rtl/>
        </w:rPr>
        <w:t>–</w:t>
      </w:r>
      <w:r w:rsidRPr="00CF24E8">
        <w:rPr>
          <w:rtl/>
        </w:rPr>
        <w:t xml:space="preserve"> דבר. אם אתה רוצה לדחות </w:t>
      </w:r>
      <w:r w:rsidR="0084256A">
        <w:rPr>
          <w:rtl/>
        </w:rPr>
        <w:t>–</w:t>
      </w:r>
      <w:r w:rsidRPr="00CF24E8">
        <w:rPr>
          <w:rtl/>
        </w:rPr>
        <w:t xml:space="preserve"> אני מסכים.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האשם מחאמיד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אם חיכיתי עד השעה 20:00, בשבוע הבא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אני מציע זאת גם לחברי הכנסת מגן ואביטל, שאם לא יגיע שר החקלאות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הציעו לנו את ההצעה, אבל יש דחיפות רבה בהעלאת הנושא.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אומר</w:t>
      </w:r>
      <w:r w:rsidR="0084256A">
        <w:rPr>
          <w:rtl/>
        </w:rPr>
        <w:t xml:space="preserve"> </w:t>
      </w:r>
      <w:r w:rsidRPr="00CF24E8">
        <w:rPr>
          <w:rtl/>
        </w:rPr>
        <w:t>באופן עקרוני. אף שהצעות דחופות, אי</w:t>
      </w:r>
      <w:r w:rsidR="0084256A">
        <w:rPr>
          <w:rtl/>
        </w:rPr>
        <w:t>-</w:t>
      </w:r>
      <w:r w:rsidRPr="00CF24E8">
        <w:rPr>
          <w:rtl/>
        </w:rPr>
        <w:t xml:space="preserve">אפשר לדחות </w:t>
      </w:r>
      <w:r w:rsidR="0084256A">
        <w:rPr>
          <w:rtl/>
        </w:rPr>
        <w:t>–</w:t>
      </w:r>
      <w:r w:rsidRPr="00CF24E8">
        <w:rPr>
          <w:rtl/>
        </w:rPr>
        <w:t xml:space="preserve"> אני מוכן.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את שלי עושה. אתם תחליטו.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האשם מחאמיד (חד"ש):</w:t>
      </w:r>
    </w:p>
    <w:p w:rsidR="0084256A" w:rsidRDefault="0084256A" w:rsidP="0084256A">
      <w:pPr>
        <w:rPr>
          <w:rtl/>
        </w:rPr>
      </w:pPr>
    </w:p>
    <w:p w:rsidR="0084256A" w:rsidRDefault="00CF24E8" w:rsidP="00692BDA">
      <w:pPr>
        <w:rPr>
          <w:rtl/>
        </w:rPr>
      </w:pPr>
      <w:r w:rsidRPr="00CF24E8">
        <w:rPr>
          <w:rtl/>
        </w:rPr>
        <w:t>אדוני היושב</w:t>
      </w:r>
      <w:r w:rsidR="0084256A">
        <w:rPr>
          <w:rtl/>
        </w:rPr>
        <w:t>-</w:t>
      </w:r>
      <w:r w:rsidRPr="00CF24E8">
        <w:rPr>
          <w:rtl/>
        </w:rPr>
        <w:t>ראש, חברי הכנסת המעטים והמכובדים שנמצאים במליאה. במדינת ישראל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כ</w:t>
      </w:r>
      <w:r w:rsidR="0084256A">
        <w:rPr>
          <w:rtl/>
        </w:rPr>
        <w:t>-</w:t>
      </w:r>
      <w:r w:rsidRPr="00CF24E8">
        <w:rPr>
          <w:rtl/>
        </w:rPr>
        <w:t>3,000 אקדמאים ערבים, ובתוכם יותר מ</w:t>
      </w:r>
      <w:r w:rsidR="0084256A">
        <w:rPr>
          <w:rtl/>
        </w:rPr>
        <w:t>-</w:t>
      </w:r>
      <w:r w:rsidRPr="00CF24E8">
        <w:rPr>
          <w:rtl/>
        </w:rPr>
        <w:t>400 בעלי תואר .</w:t>
      </w:r>
      <w:r w:rsidRPr="00CF24E8">
        <w:t>PH</w:t>
      </w:r>
      <w:r w:rsidRPr="00CF24E8">
        <w:rPr>
          <w:rtl/>
        </w:rPr>
        <w:t>.</w:t>
      </w:r>
      <w:r w:rsidRPr="00CF24E8">
        <w:t>D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דוקטור בתחומי</w:t>
      </w:r>
      <w:r w:rsidR="0084256A">
        <w:rPr>
          <w:rtl/>
        </w:rPr>
        <w:t xml:space="preserve"> </w:t>
      </w:r>
      <w:r w:rsidRPr="00CF24E8">
        <w:rPr>
          <w:rtl/>
        </w:rPr>
        <w:t>המדע</w:t>
      </w:r>
      <w:r w:rsidR="0084256A">
        <w:rPr>
          <w:rtl/>
        </w:rPr>
        <w:t xml:space="preserve"> </w:t>
      </w:r>
      <w:r w:rsidRPr="00CF24E8">
        <w:rPr>
          <w:rtl/>
        </w:rPr>
        <w:t>השונים.</w:t>
      </w:r>
      <w:r w:rsidR="0084256A">
        <w:rPr>
          <w:rtl/>
        </w:rPr>
        <w:t xml:space="preserve"> </w:t>
      </w:r>
      <w:r w:rsidRPr="00CF24E8">
        <w:rPr>
          <w:rtl/>
        </w:rPr>
        <w:t>נוסף על תואר הדוקטור הם קיבלו את האכזבה והתסכול. אין הם מוצאים</w:t>
      </w:r>
      <w:r w:rsidR="0084256A">
        <w:rPr>
          <w:rtl/>
        </w:rPr>
        <w:t xml:space="preserve"> </w:t>
      </w:r>
      <w:r w:rsidRPr="00CF24E8">
        <w:rPr>
          <w:rtl/>
        </w:rPr>
        <w:t>תעסוקה.</w:t>
      </w:r>
      <w:r w:rsidR="0084256A">
        <w:rPr>
          <w:rtl/>
        </w:rPr>
        <w:t xml:space="preserve"> </w:t>
      </w:r>
      <w:r w:rsidRPr="00CF24E8">
        <w:rPr>
          <w:rtl/>
        </w:rPr>
        <w:t>ואם</w:t>
      </w:r>
      <w:r w:rsidR="0084256A">
        <w:rPr>
          <w:rtl/>
        </w:rPr>
        <w:t xml:space="preserve"> </w:t>
      </w:r>
      <w:r w:rsidRPr="00CF24E8">
        <w:rPr>
          <w:rtl/>
        </w:rPr>
        <w:t>הם</w:t>
      </w:r>
      <w:r w:rsidR="0084256A">
        <w:rPr>
          <w:rtl/>
        </w:rPr>
        <w:t xml:space="preserve"> </w:t>
      </w:r>
      <w:r w:rsidRPr="00CF24E8">
        <w:rPr>
          <w:rtl/>
        </w:rPr>
        <w:t>מועסקים,</w:t>
      </w:r>
      <w:r w:rsidR="0084256A">
        <w:rPr>
          <w:rtl/>
        </w:rPr>
        <w:t xml:space="preserve"> </w:t>
      </w:r>
      <w:r w:rsidRPr="00CF24E8">
        <w:rPr>
          <w:rtl/>
        </w:rPr>
        <w:t>הרי</w:t>
      </w:r>
      <w:r w:rsidR="0084256A">
        <w:rPr>
          <w:rtl/>
        </w:rPr>
        <w:t xml:space="preserve"> </w:t>
      </w:r>
      <w:r w:rsidRPr="00CF24E8">
        <w:rPr>
          <w:rtl/>
        </w:rPr>
        <w:t>שלא בתחום שהתמחו בו, שכן מתברר שמספר החוקרים</w:t>
      </w:r>
      <w:r w:rsidR="0084256A">
        <w:rPr>
          <w:rtl/>
        </w:rPr>
        <w:t xml:space="preserve"> </w:t>
      </w:r>
      <w:r w:rsidRPr="00CF24E8">
        <w:rPr>
          <w:rtl/>
        </w:rPr>
        <w:t>והמורים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הערבים בקרב הסגל האקדמי במכוני המחקר באוניברסיטאות מהווה </w:t>
      </w:r>
      <w:r w:rsidR="0084256A" w:rsidRPr="00CF24E8">
        <w:rPr>
          <w:rtl/>
        </w:rPr>
        <w:t>0</w:t>
      </w:r>
      <w:r w:rsidRPr="00CF24E8">
        <w:rPr>
          <w:rtl/>
        </w:rPr>
        <w:t>.15</w:t>
      </w:r>
      <w:r w:rsidR="00692BDA">
        <w:rPr>
          <w:rFonts w:hint="cs"/>
          <w:rtl/>
        </w:rPr>
        <w:t>%</w:t>
      </w:r>
      <w:r w:rsidRPr="00CF24E8">
        <w:rPr>
          <w:rtl/>
        </w:rPr>
        <w:t>, אדוני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פחות מחמישית האחוז.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זה 15 פרומיל.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האשם מחאמיד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22</w:t>
      </w:r>
      <w:r w:rsidR="0084256A">
        <w:rPr>
          <w:rtl/>
        </w:rPr>
        <w:t xml:space="preserve"> </w:t>
      </w:r>
      <w:r w:rsidRPr="00CF24E8">
        <w:rPr>
          <w:rtl/>
        </w:rPr>
        <w:t>במספר</w:t>
      </w:r>
      <w:r w:rsidR="0084256A">
        <w:rPr>
          <w:rtl/>
        </w:rPr>
        <w:t xml:space="preserve"> </w:t>
      </w:r>
      <w:r w:rsidRPr="00CF24E8">
        <w:rPr>
          <w:rtl/>
        </w:rPr>
        <w:t>מתוך</w:t>
      </w:r>
      <w:r w:rsidR="0084256A">
        <w:rPr>
          <w:rtl/>
        </w:rPr>
        <w:t xml:space="preserve"> </w:t>
      </w:r>
      <w:r w:rsidRPr="00CF24E8">
        <w:rPr>
          <w:rtl/>
        </w:rPr>
        <w:t>כ</w:t>
      </w:r>
      <w:r w:rsidR="0084256A">
        <w:rPr>
          <w:rtl/>
        </w:rPr>
        <w:t>-</w:t>
      </w:r>
      <w:r w:rsidRPr="00CF24E8">
        <w:rPr>
          <w:rtl/>
        </w:rPr>
        <w:t>15,000 עובדים. כ</w:t>
      </w:r>
      <w:r w:rsidR="0084256A">
        <w:rPr>
          <w:rtl/>
        </w:rPr>
        <w:t>-</w:t>
      </w:r>
      <w:r w:rsidRPr="00CF24E8">
        <w:rPr>
          <w:rtl/>
        </w:rPr>
        <w:t>200 מהמשכילים האלה, נוספים, בעלי תואר</w:t>
      </w:r>
      <w:r w:rsidR="0084256A">
        <w:rPr>
          <w:rtl/>
        </w:rPr>
        <w:t xml:space="preserve"> </w:t>
      </w:r>
      <w:r w:rsidRPr="00CF24E8">
        <w:rPr>
          <w:rtl/>
        </w:rPr>
        <w:t>דוקטור,</w:t>
      </w:r>
      <w:r w:rsidR="0084256A">
        <w:rPr>
          <w:rtl/>
        </w:rPr>
        <w:t xml:space="preserve"> </w:t>
      </w:r>
      <w:r w:rsidRPr="00CF24E8">
        <w:rPr>
          <w:rtl/>
        </w:rPr>
        <w:t>עובדים בארצות</w:t>
      </w:r>
      <w:r w:rsidR="0084256A">
        <w:rPr>
          <w:rtl/>
        </w:rPr>
        <w:t>-</w:t>
      </w:r>
      <w:r w:rsidRPr="00CF24E8">
        <w:rPr>
          <w:rtl/>
        </w:rPr>
        <w:t>הברית ולא רוצים לחזור, מפני שאין להם עבודה בארץ.</w:t>
      </w:r>
      <w:r w:rsidR="0084256A">
        <w:rPr>
          <w:rtl/>
        </w:rPr>
        <w:t xml:space="preserve"> </w:t>
      </w:r>
      <w:r w:rsidRPr="00CF24E8">
        <w:rPr>
          <w:rtl/>
        </w:rPr>
        <w:t>אחרים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עובדים בגדה המערבית </w:t>
      </w:r>
      <w:r w:rsidR="0084256A">
        <w:rPr>
          <w:rtl/>
        </w:rPr>
        <w:t>–</w:t>
      </w:r>
      <w:r w:rsidRPr="00CF24E8">
        <w:rPr>
          <w:rtl/>
        </w:rPr>
        <w:t xml:space="preserve"> בביר</w:t>
      </w:r>
      <w:r w:rsidR="0084256A">
        <w:rPr>
          <w:rtl/>
        </w:rPr>
        <w:t>-</w:t>
      </w:r>
      <w:r w:rsidRPr="00CF24E8">
        <w:rPr>
          <w:rtl/>
        </w:rPr>
        <w:t>זית, באל</w:t>
      </w:r>
      <w:r w:rsidR="0084256A">
        <w:rPr>
          <w:rtl/>
        </w:rPr>
        <w:t>-</w:t>
      </w:r>
      <w:r w:rsidRPr="00CF24E8">
        <w:rPr>
          <w:rtl/>
        </w:rPr>
        <w:t>נג'אח ובאוניברסיטאות פלשתיניות אחרות.</w:t>
      </w:r>
      <w:r w:rsidR="0084256A">
        <w:rPr>
          <w:rtl/>
        </w:rPr>
        <w:t xml:space="preserve"> </w:t>
      </w: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בבוא</w:t>
      </w:r>
      <w:r w:rsidR="0084256A">
        <w:rPr>
          <w:rtl/>
        </w:rPr>
        <w:t xml:space="preserve"> </w:t>
      </w:r>
      <w:r w:rsidRPr="00CF24E8">
        <w:rPr>
          <w:rtl/>
        </w:rPr>
        <w:t>העת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אותם בוודאי יסלקו, כאשר יבואו פלשתינים מחוץ</w:t>
      </w:r>
      <w:r w:rsidR="0084256A">
        <w:rPr>
          <w:rtl/>
        </w:rPr>
        <w:t>-</w:t>
      </w:r>
      <w:r w:rsidRPr="00CF24E8">
        <w:rPr>
          <w:rtl/>
        </w:rPr>
        <w:t>לארץ ויעבדו במקומם,</w:t>
      </w:r>
      <w:r w:rsidR="0084256A">
        <w:rPr>
          <w:rtl/>
        </w:rPr>
        <w:t xml:space="preserve"> </w:t>
      </w:r>
      <w:r w:rsidRPr="00CF24E8">
        <w:rPr>
          <w:rtl/>
        </w:rPr>
        <w:t>ואז הם ימצאו את עצמם בחוסר מעש.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שירות המדינה, המונה כ</w:t>
      </w:r>
      <w:r w:rsidR="0084256A">
        <w:rPr>
          <w:rtl/>
        </w:rPr>
        <w:t>-</w:t>
      </w:r>
      <w:r w:rsidRPr="00CF24E8">
        <w:rPr>
          <w:rtl/>
        </w:rPr>
        <w:t>60,000 עובדים, קולט מדי שנה יותר</w:t>
      </w:r>
      <w:r w:rsidR="0084256A">
        <w:rPr>
          <w:rtl/>
        </w:rPr>
        <w:t xml:space="preserve"> </w:t>
      </w:r>
      <w:r w:rsidRPr="00CF24E8">
        <w:rPr>
          <w:rtl/>
        </w:rPr>
        <w:t>מ</w:t>
      </w:r>
      <w:r w:rsidR="0084256A">
        <w:rPr>
          <w:rtl/>
        </w:rPr>
        <w:t>-</w:t>
      </w:r>
      <w:r w:rsidRPr="00CF24E8">
        <w:rPr>
          <w:rtl/>
        </w:rPr>
        <w:t>1,000 עובדים חדשים, ובתוכם רק כ</w:t>
      </w:r>
      <w:r w:rsidR="0084256A">
        <w:rPr>
          <w:rtl/>
        </w:rPr>
        <w:t>-</w:t>
      </w:r>
      <w:r w:rsidRPr="00CF24E8">
        <w:rPr>
          <w:rtl/>
        </w:rPr>
        <w:t>60 אקדמאים ערבים. מה הפלא, כאשר עד היום ותחת</w:t>
      </w:r>
      <w:r w:rsidR="0084256A">
        <w:rPr>
          <w:rtl/>
        </w:rPr>
        <w:t xml:space="preserve"> </w:t>
      </w:r>
      <w:r w:rsidRPr="00CF24E8">
        <w:rPr>
          <w:rtl/>
        </w:rPr>
        <w:t>הממשלה הזו, אשר חרתה בקווי</w:t>
      </w:r>
      <w:r w:rsidR="0084256A">
        <w:rPr>
          <w:rtl/>
        </w:rPr>
        <w:t>-</w:t>
      </w:r>
      <w:r w:rsidRPr="00CF24E8">
        <w:rPr>
          <w:rtl/>
        </w:rPr>
        <w:t>היסוד שלה את שילובה של האוכלוסייה הערבית ובמיוחד את</w:t>
      </w:r>
      <w:r w:rsidR="0084256A">
        <w:rPr>
          <w:rtl/>
        </w:rPr>
        <w:t xml:space="preserve"> </w:t>
      </w:r>
      <w:r w:rsidRPr="00CF24E8">
        <w:rPr>
          <w:rtl/>
        </w:rPr>
        <w:t>האקדמאים</w:t>
      </w:r>
      <w:r w:rsidR="0084256A">
        <w:rPr>
          <w:rtl/>
        </w:rPr>
        <w:t xml:space="preserve"> </w:t>
      </w:r>
      <w:r w:rsidRPr="00CF24E8">
        <w:rPr>
          <w:rtl/>
        </w:rPr>
        <w:t>בשירות</w:t>
      </w:r>
      <w:r w:rsidR="0084256A">
        <w:rPr>
          <w:rtl/>
        </w:rPr>
        <w:t xml:space="preserve"> </w:t>
      </w:r>
      <w:r w:rsidRPr="00CF24E8">
        <w:rPr>
          <w:rtl/>
        </w:rPr>
        <w:t>המדינה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ובמוסדות ציבור ומינהל שונים </w:t>
      </w:r>
      <w:r w:rsidR="0084256A">
        <w:rPr>
          <w:rtl/>
        </w:rPr>
        <w:t>–</w:t>
      </w:r>
      <w:r w:rsidRPr="00CF24E8">
        <w:rPr>
          <w:rtl/>
        </w:rPr>
        <w:t xml:space="preserve"> ברוב המשרדים שאני מכיר</w:t>
      </w:r>
      <w:r w:rsidR="0084256A">
        <w:rPr>
          <w:rtl/>
        </w:rPr>
        <w:t xml:space="preserve"> </w:t>
      </w:r>
      <w:r w:rsidRPr="00CF24E8">
        <w:rPr>
          <w:rtl/>
        </w:rPr>
        <w:t>בירושלים, אין אפילו פקיד או עובד בכיר אחד, מלבד כמה משרדים שבהם יש כאן פקיד או</w:t>
      </w:r>
      <w:r w:rsidR="0084256A">
        <w:rPr>
          <w:rtl/>
        </w:rPr>
        <w:t xml:space="preserve"> </w:t>
      </w:r>
      <w:r w:rsidRPr="00CF24E8">
        <w:rPr>
          <w:rtl/>
        </w:rPr>
        <w:t>שם</w:t>
      </w:r>
      <w:r w:rsidR="0084256A">
        <w:rPr>
          <w:rtl/>
        </w:rPr>
        <w:t xml:space="preserve"> </w:t>
      </w:r>
      <w:r w:rsidRPr="00CF24E8">
        <w:rPr>
          <w:rtl/>
        </w:rPr>
        <w:t>פקידה. לכן, אדוני היושב</w:t>
      </w:r>
      <w:r w:rsidR="0084256A">
        <w:rPr>
          <w:rtl/>
        </w:rPr>
        <w:t>-</w:t>
      </w:r>
      <w:r w:rsidRPr="00CF24E8">
        <w:rPr>
          <w:rtl/>
        </w:rPr>
        <w:t xml:space="preserve">ראש, לא ייתכן מצב שבוגר ערבי </w:t>
      </w:r>
      <w:r w:rsidR="0084256A">
        <w:rPr>
          <w:rtl/>
        </w:rPr>
        <w:t>–</w:t>
      </w:r>
      <w:r w:rsidRPr="00CF24E8">
        <w:rPr>
          <w:rtl/>
        </w:rPr>
        <w:t xml:space="preserve"> והצליח לתאר זאת ד"ר</w:t>
      </w:r>
      <w:r w:rsidR="0084256A">
        <w:rPr>
          <w:rtl/>
        </w:rPr>
        <w:t xml:space="preserve"> </w:t>
      </w:r>
      <w:r w:rsidRPr="00CF24E8">
        <w:rPr>
          <w:rtl/>
        </w:rPr>
        <w:t>מאג'ד</w:t>
      </w:r>
      <w:r w:rsidR="0084256A">
        <w:rPr>
          <w:rtl/>
        </w:rPr>
        <w:t xml:space="preserve"> </w:t>
      </w:r>
      <w:r w:rsidRPr="00CF24E8">
        <w:rPr>
          <w:rtl/>
        </w:rPr>
        <w:t>אל</w:t>
      </w:r>
      <w:r w:rsidR="0084256A">
        <w:rPr>
          <w:rtl/>
        </w:rPr>
        <w:t>-</w:t>
      </w:r>
      <w:r w:rsidRPr="00CF24E8">
        <w:rPr>
          <w:rtl/>
        </w:rPr>
        <w:t>חאג'</w:t>
      </w:r>
      <w:r w:rsidR="0084256A">
        <w:rPr>
          <w:rtl/>
        </w:rPr>
        <w:t xml:space="preserve"> – </w:t>
      </w:r>
      <w:r w:rsidRPr="00CF24E8">
        <w:rPr>
          <w:rtl/>
        </w:rPr>
        <w:t>יהיה גם בעל תעודה אקדמית וגם בעל תעודת מובטל. הוא גם אקדמאי</w:t>
      </w:r>
      <w:r w:rsidR="0084256A">
        <w:rPr>
          <w:rtl/>
        </w:rPr>
        <w:t xml:space="preserve"> </w:t>
      </w:r>
      <w:r w:rsidRPr="00CF24E8">
        <w:rPr>
          <w:rtl/>
        </w:rPr>
        <w:t>וגם מובטל באותו זמן.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אתן לכם דוגמה:</w:t>
      </w:r>
      <w:r w:rsidR="0084256A">
        <w:rPr>
          <w:rtl/>
        </w:rPr>
        <w:t xml:space="preserve"> </w:t>
      </w:r>
      <w:r w:rsidRPr="00CF24E8">
        <w:rPr>
          <w:rtl/>
        </w:rPr>
        <w:t>ד"ר עמר אל</w:t>
      </w:r>
      <w:r w:rsidR="0084256A">
        <w:rPr>
          <w:rtl/>
        </w:rPr>
        <w:t>-</w:t>
      </w:r>
      <w:r w:rsidRPr="00CF24E8">
        <w:rPr>
          <w:rtl/>
        </w:rPr>
        <w:t>הוזייל עבד כמורה ברשת "עמל" בתל</w:t>
      </w:r>
      <w:r w:rsidR="0084256A">
        <w:rPr>
          <w:rtl/>
        </w:rPr>
        <w:t>-</w:t>
      </w:r>
      <w:r w:rsidRPr="00CF24E8">
        <w:rPr>
          <w:rtl/>
        </w:rPr>
        <w:t>שבע.</w:t>
      </w:r>
      <w:r w:rsidR="0084256A">
        <w:rPr>
          <w:rtl/>
        </w:rPr>
        <w:t xml:space="preserve"> </w:t>
      </w:r>
      <w:r w:rsidRPr="00CF24E8">
        <w:rPr>
          <w:rtl/>
        </w:rPr>
        <w:t>בעל תואר</w:t>
      </w:r>
      <w:r w:rsidR="0084256A">
        <w:rPr>
          <w:rtl/>
        </w:rPr>
        <w:t xml:space="preserve"> </w:t>
      </w:r>
      <w:r w:rsidRPr="00CF24E8">
        <w:rPr>
          <w:rtl/>
        </w:rPr>
        <w:t>דוקטור</w:t>
      </w:r>
      <w:r w:rsidR="0084256A">
        <w:rPr>
          <w:rtl/>
        </w:rPr>
        <w:t xml:space="preserve"> </w:t>
      </w:r>
      <w:r w:rsidRPr="00CF24E8">
        <w:rPr>
          <w:rtl/>
        </w:rPr>
        <w:t>מלמד</w:t>
      </w:r>
      <w:r w:rsidR="0084256A">
        <w:rPr>
          <w:rtl/>
        </w:rPr>
        <w:t xml:space="preserve"> </w:t>
      </w:r>
      <w:r w:rsidRPr="00CF24E8">
        <w:rPr>
          <w:rtl/>
        </w:rPr>
        <w:t>בתיכון.</w:t>
      </w:r>
      <w:r w:rsidR="0084256A">
        <w:rPr>
          <w:rtl/>
        </w:rPr>
        <w:t xml:space="preserve"> </w:t>
      </w:r>
      <w:r w:rsidRPr="00CF24E8">
        <w:rPr>
          <w:rtl/>
        </w:rPr>
        <w:t>מה היה התירוץ? אין לו הכשרות מתאימות. יש לו תואר מוסמך</w:t>
      </w:r>
      <w:r w:rsidR="0084256A">
        <w:rPr>
          <w:rtl/>
        </w:rPr>
        <w:t xml:space="preserve"> </w:t>
      </w:r>
      <w:r w:rsidRPr="00CF24E8">
        <w:rPr>
          <w:rtl/>
        </w:rPr>
        <w:t>במדעי</w:t>
      </w:r>
      <w:r w:rsidR="0084256A">
        <w:rPr>
          <w:rtl/>
        </w:rPr>
        <w:t xml:space="preserve"> </w:t>
      </w:r>
      <w:r w:rsidRPr="00CF24E8">
        <w:rPr>
          <w:rtl/>
        </w:rPr>
        <w:t>המדינה</w:t>
      </w:r>
      <w:r w:rsidR="0084256A">
        <w:rPr>
          <w:rtl/>
        </w:rPr>
        <w:t xml:space="preserve"> </w:t>
      </w:r>
      <w:r w:rsidRPr="00CF24E8">
        <w:rPr>
          <w:rtl/>
        </w:rPr>
        <w:t>ובהיסטוריה,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לו תואר דוקטור במדעי המדינה ובהיסטוריה של מדעי</w:t>
      </w:r>
      <w:r w:rsidR="0084256A">
        <w:rPr>
          <w:rtl/>
        </w:rPr>
        <w:t xml:space="preserve"> </w:t>
      </w:r>
      <w:r w:rsidRPr="00CF24E8">
        <w:rPr>
          <w:rtl/>
        </w:rPr>
        <w:t>המדינה,</w:t>
      </w:r>
      <w:r w:rsidR="0084256A">
        <w:rPr>
          <w:rtl/>
        </w:rPr>
        <w:t xml:space="preserve"> </w:t>
      </w:r>
      <w:r w:rsidRPr="00CF24E8">
        <w:rPr>
          <w:rtl/>
        </w:rPr>
        <w:t>וזאת</w:t>
      </w:r>
      <w:r w:rsidR="0084256A">
        <w:rPr>
          <w:rtl/>
        </w:rPr>
        <w:t xml:space="preserve"> </w:t>
      </w:r>
      <w:r w:rsidRPr="00CF24E8">
        <w:rPr>
          <w:rtl/>
        </w:rPr>
        <w:t>כאשר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בנגב</w:t>
      </w:r>
      <w:r w:rsidR="0084256A">
        <w:rPr>
          <w:rtl/>
        </w:rPr>
        <w:t xml:space="preserve"> </w:t>
      </w:r>
      <w:r w:rsidRPr="00CF24E8">
        <w:rPr>
          <w:rtl/>
        </w:rPr>
        <w:t>מורים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מוסמכים,</w:t>
      </w:r>
      <w:r w:rsidR="0084256A">
        <w:rPr>
          <w:rtl/>
        </w:rPr>
        <w:t xml:space="preserve"> </w:t>
      </w:r>
      <w:r w:rsidRPr="00CF24E8">
        <w:rPr>
          <w:rtl/>
        </w:rPr>
        <w:t>ויש מורים שלמדו רק שנה אחת</w:t>
      </w:r>
      <w:r w:rsidR="0084256A">
        <w:rPr>
          <w:rtl/>
        </w:rPr>
        <w:t xml:space="preserve"> </w:t>
      </w:r>
      <w:r w:rsidRPr="00CF24E8">
        <w:rPr>
          <w:rtl/>
        </w:rPr>
        <w:t>באוניברסיטה.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מתנגד למינויים, אבל אני מתנגד לאיפה ואיפה. דוקטור, בעל</w:t>
      </w:r>
      <w:r w:rsidR="0084256A">
        <w:rPr>
          <w:rtl/>
        </w:rPr>
        <w:t xml:space="preserve"> </w:t>
      </w:r>
      <w:r w:rsidRPr="00CF24E8">
        <w:rPr>
          <w:rtl/>
        </w:rPr>
        <w:t>תואר</w:t>
      </w:r>
      <w:r w:rsidR="0084256A">
        <w:rPr>
          <w:rtl/>
        </w:rPr>
        <w:t xml:space="preserve"> </w:t>
      </w:r>
      <w:r w:rsidRPr="00CF24E8">
        <w:rPr>
          <w:rtl/>
        </w:rPr>
        <w:t>דוקטור,</w:t>
      </w:r>
      <w:r w:rsidR="0084256A">
        <w:rPr>
          <w:rtl/>
        </w:rPr>
        <w:t xml:space="preserve"> </w:t>
      </w:r>
      <w:r w:rsidRPr="00CF24E8">
        <w:rPr>
          <w:rtl/>
        </w:rPr>
        <w:t>אין לו עבודה. מה הוא יעשה? איך הם רוצים שהוא יתייחס למדינה הזו?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מוצא</w:t>
      </w:r>
      <w:r w:rsidR="0084256A">
        <w:rPr>
          <w:rtl/>
        </w:rPr>
        <w:t xml:space="preserve"> </w:t>
      </w:r>
      <w:r w:rsidRPr="00CF24E8">
        <w:rPr>
          <w:rtl/>
        </w:rPr>
        <w:t>עבודה אפילו בבית</w:t>
      </w:r>
      <w:r w:rsidR="0084256A">
        <w:rPr>
          <w:rtl/>
        </w:rPr>
        <w:t>-</w:t>
      </w:r>
      <w:r w:rsidRPr="00CF24E8">
        <w:rPr>
          <w:rtl/>
        </w:rPr>
        <w:t>ספר תיכון. אני מבין מדוע אין כאן אף שר, כי אין</w:t>
      </w:r>
      <w:r w:rsidR="0084256A">
        <w:rPr>
          <w:rtl/>
        </w:rPr>
        <w:t xml:space="preserve"> </w:t>
      </w:r>
      <w:r w:rsidRPr="00CF24E8">
        <w:rPr>
          <w:rtl/>
        </w:rPr>
        <w:t>תשובה על השאלות האלה.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הבעיה של האקדמאי הערבי היא מציאת תעסוקה, אבל הבעיה השנייה החמורה עוד יותר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מציאת</w:t>
      </w:r>
      <w:r w:rsidR="0084256A">
        <w:rPr>
          <w:rtl/>
        </w:rPr>
        <w:t xml:space="preserve"> </w:t>
      </w:r>
      <w:r w:rsidRPr="00CF24E8">
        <w:rPr>
          <w:rtl/>
        </w:rPr>
        <w:t>תעסוקה</w:t>
      </w:r>
      <w:r w:rsidR="0084256A">
        <w:rPr>
          <w:rtl/>
        </w:rPr>
        <w:t xml:space="preserve"> </w:t>
      </w:r>
      <w:r w:rsidRPr="00CF24E8">
        <w:rPr>
          <w:rtl/>
        </w:rPr>
        <w:t>ההולמת את הכשרתו. אינני בא לומר שלא היתה תזוזה מסוימת, אבל</w:t>
      </w:r>
      <w:r w:rsidR="0084256A">
        <w:rPr>
          <w:rtl/>
        </w:rPr>
        <w:t xml:space="preserve"> </w:t>
      </w:r>
      <w:r w:rsidRPr="00CF24E8">
        <w:rPr>
          <w:rtl/>
        </w:rPr>
        <w:t>התהליך הוא אטי ביותר, והוא מותיר אחריו אינטלקטואלים מתוסכלים ומובטלים.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שנינו חיינו ולמדנו באותה עיר </w:t>
      </w:r>
      <w:r w:rsidR="0084256A">
        <w:rPr>
          <w:rtl/>
        </w:rPr>
        <w:t>–</w:t>
      </w:r>
      <w:r w:rsidRPr="00CF24E8">
        <w:rPr>
          <w:rtl/>
        </w:rPr>
        <w:t xml:space="preserve"> בעפולה. אנחנו יודעים עד</w:t>
      </w:r>
      <w:r w:rsidR="0084256A">
        <w:rPr>
          <w:rtl/>
        </w:rPr>
        <w:t xml:space="preserve"> </w:t>
      </w:r>
      <w:r w:rsidRPr="00CF24E8">
        <w:rPr>
          <w:rtl/>
        </w:rPr>
        <w:t>כמה</w:t>
      </w:r>
      <w:r w:rsidR="0084256A">
        <w:rPr>
          <w:rtl/>
        </w:rPr>
        <w:t xml:space="preserve"> </w:t>
      </w:r>
      <w:r w:rsidRPr="00CF24E8">
        <w:rPr>
          <w:rtl/>
        </w:rPr>
        <w:t>קשה להניע אדם ללמוד. צריך שיהיו לו המניעים ללמוד, אבל רבים מילדינו שואלים</w:t>
      </w:r>
      <w:r w:rsidR="0084256A">
        <w:rPr>
          <w:rtl/>
        </w:rPr>
        <w:t xml:space="preserve"> </w:t>
      </w:r>
      <w:r w:rsidRPr="00CF24E8">
        <w:rPr>
          <w:rtl/>
        </w:rPr>
        <w:t>עצמם היום:</w:t>
      </w:r>
      <w:r w:rsidR="0084256A">
        <w:rPr>
          <w:rtl/>
        </w:rPr>
        <w:t xml:space="preserve"> </w:t>
      </w:r>
      <w:r w:rsidRPr="00CF24E8">
        <w:rPr>
          <w:rtl/>
        </w:rPr>
        <w:t>למה ללכת לאוניברסיטה? למה עליהם לבזבז שנים יקרות מחייהם, כאשר מראש</w:t>
      </w:r>
      <w:r w:rsidR="0084256A">
        <w:rPr>
          <w:rtl/>
        </w:rPr>
        <w:t xml:space="preserve"> </w:t>
      </w:r>
      <w:r w:rsidRPr="00CF24E8">
        <w:rPr>
          <w:rtl/>
        </w:rPr>
        <w:t>הם יודעים שלא תהיה להם עבודה.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</w:t>
      </w:r>
      <w:r w:rsidR="0084256A">
        <w:rPr>
          <w:rtl/>
        </w:rPr>
        <w:t>-</w:t>
      </w:r>
      <w:r w:rsidRPr="00CF24E8">
        <w:rPr>
          <w:rtl/>
        </w:rPr>
        <w:t>1993</w:t>
      </w:r>
      <w:r w:rsidR="0084256A">
        <w:rPr>
          <w:rtl/>
        </w:rPr>
        <w:t xml:space="preserve"> </w:t>
      </w:r>
      <w:r w:rsidRPr="00CF24E8">
        <w:rPr>
          <w:rtl/>
        </w:rPr>
        <w:t>אושרו</w:t>
      </w:r>
      <w:r w:rsidR="0084256A">
        <w:rPr>
          <w:rtl/>
        </w:rPr>
        <w:t xml:space="preserve"> </w:t>
      </w:r>
      <w:r w:rsidRPr="00CF24E8">
        <w:rPr>
          <w:rtl/>
        </w:rPr>
        <w:t>130</w:t>
      </w:r>
      <w:r w:rsidR="0084256A">
        <w:rPr>
          <w:rtl/>
        </w:rPr>
        <w:t xml:space="preserve"> </w:t>
      </w:r>
      <w:r w:rsidRPr="00CF24E8">
        <w:rPr>
          <w:rtl/>
        </w:rPr>
        <w:t>משרות,</w:t>
      </w:r>
      <w:r w:rsidR="0084256A">
        <w:rPr>
          <w:rtl/>
        </w:rPr>
        <w:t xml:space="preserve"> </w:t>
      </w:r>
      <w:r w:rsidRPr="00CF24E8">
        <w:rPr>
          <w:rtl/>
        </w:rPr>
        <w:t>כך</w:t>
      </w:r>
      <w:r w:rsidR="0084256A">
        <w:rPr>
          <w:rtl/>
        </w:rPr>
        <w:t xml:space="preserve"> </w:t>
      </w:r>
      <w:r w:rsidRPr="00CF24E8">
        <w:rPr>
          <w:rtl/>
        </w:rPr>
        <w:t>אומרים, אך התהליך הוא אטי, והפער בין היקף</w:t>
      </w:r>
      <w:r w:rsidR="0084256A">
        <w:rPr>
          <w:rtl/>
        </w:rPr>
        <w:t xml:space="preserve"> </w:t>
      </w:r>
      <w:r w:rsidRPr="00CF24E8">
        <w:rPr>
          <w:rtl/>
        </w:rPr>
        <w:t>הפעילות בשטח</w:t>
      </w:r>
      <w:r w:rsidR="0084256A">
        <w:rPr>
          <w:rtl/>
        </w:rPr>
        <w:t xml:space="preserve"> </w:t>
      </w:r>
      <w:r w:rsidRPr="00CF24E8">
        <w:rPr>
          <w:rtl/>
        </w:rPr>
        <w:t>לבין</w:t>
      </w:r>
      <w:r w:rsidR="0084256A">
        <w:rPr>
          <w:rtl/>
        </w:rPr>
        <w:t xml:space="preserve"> </w:t>
      </w:r>
      <w:r w:rsidRPr="00CF24E8">
        <w:rPr>
          <w:rtl/>
        </w:rPr>
        <w:t>צורכי האוכלוסייה הזו הולך ומעמיק. לכן לא מפליא אותי ששיעור</w:t>
      </w:r>
      <w:r w:rsidR="0084256A">
        <w:rPr>
          <w:rtl/>
        </w:rPr>
        <w:t xml:space="preserve"> </w:t>
      </w:r>
      <w:r w:rsidRPr="00CF24E8">
        <w:rPr>
          <w:rtl/>
        </w:rPr>
        <w:t>הסטודנטים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הערבים באוניברסיטאות הוא בסך הכול </w:t>
      </w:r>
      <w:r w:rsidR="0084256A" w:rsidRPr="00CF24E8">
        <w:rPr>
          <w:rtl/>
        </w:rPr>
        <w:t>5</w:t>
      </w:r>
      <w:r w:rsidR="0084256A">
        <w:rPr>
          <w:rtl/>
        </w:rPr>
        <w:t>%</w:t>
      </w:r>
      <w:r w:rsidRPr="00CF24E8">
        <w:rPr>
          <w:rtl/>
        </w:rPr>
        <w:t xml:space="preserve">, כאשר חלקנו באוכלוסייה הוא </w:t>
      </w:r>
      <w:r w:rsidR="0084256A" w:rsidRPr="00CF24E8">
        <w:rPr>
          <w:rtl/>
        </w:rPr>
        <w:t>17</w:t>
      </w:r>
      <w:r w:rsidR="0084256A">
        <w:rPr>
          <w:rtl/>
        </w:rPr>
        <w:t xml:space="preserve">% </w:t>
      </w:r>
      <w:r w:rsidRPr="00CF24E8">
        <w:rPr>
          <w:rtl/>
        </w:rPr>
        <w:t xml:space="preserve">או </w:t>
      </w:r>
      <w:r w:rsidR="0084256A" w:rsidRPr="00CF24E8">
        <w:rPr>
          <w:rtl/>
        </w:rPr>
        <w:t>18</w:t>
      </w:r>
      <w:r w:rsidR="0084256A">
        <w:rPr>
          <w:rtl/>
        </w:rPr>
        <w:t>%</w:t>
      </w:r>
      <w:r w:rsidRPr="00CF24E8">
        <w:rPr>
          <w:rtl/>
        </w:rPr>
        <w:t>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בפעילות</w:t>
      </w:r>
      <w:r w:rsidR="0084256A">
        <w:rPr>
          <w:rtl/>
        </w:rPr>
        <w:t xml:space="preserve"> </w:t>
      </w:r>
      <w:r w:rsidRPr="00CF24E8">
        <w:rPr>
          <w:rtl/>
        </w:rPr>
        <w:t>שנעשתה</w:t>
      </w:r>
      <w:r w:rsidR="0084256A">
        <w:rPr>
          <w:rtl/>
        </w:rPr>
        <w:t xml:space="preserve"> </w:t>
      </w:r>
      <w:r w:rsidRPr="00CF24E8">
        <w:rPr>
          <w:rtl/>
        </w:rPr>
        <w:t>עד</w:t>
      </w:r>
      <w:r w:rsidR="0084256A">
        <w:rPr>
          <w:rtl/>
        </w:rPr>
        <w:t xml:space="preserve"> </w:t>
      </w:r>
      <w:r w:rsidRPr="00CF24E8">
        <w:rPr>
          <w:rtl/>
        </w:rPr>
        <w:t>כה די כדי ליצור מוטיבציה משמעותית בקרב התלמידים</w:t>
      </w:r>
      <w:r w:rsidR="0084256A">
        <w:rPr>
          <w:rtl/>
        </w:rPr>
        <w:t xml:space="preserve"> </w:t>
      </w:r>
      <w:r w:rsidRPr="00CF24E8">
        <w:rPr>
          <w:rtl/>
        </w:rPr>
        <w:t>והמשכילים</w:t>
      </w:r>
      <w:r w:rsidR="0084256A">
        <w:rPr>
          <w:rtl/>
        </w:rPr>
        <w:t xml:space="preserve"> </w:t>
      </w:r>
      <w:r w:rsidRPr="00CF24E8">
        <w:rPr>
          <w:rtl/>
        </w:rPr>
        <w:t>הערבים.</w:t>
      </w:r>
      <w:r w:rsidR="0084256A">
        <w:rPr>
          <w:rtl/>
        </w:rPr>
        <w:t xml:space="preserve"> </w:t>
      </w:r>
      <w:r w:rsidRPr="00CF24E8">
        <w:rPr>
          <w:rtl/>
        </w:rPr>
        <w:t>כל זה גורם לתסכול, למרירות, להרגשה של זרות ושל ניכור בקרב</w:t>
      </w:r>
      <w:r w:rsidR="0084256A">
        <w:rPr>
          <w:rtl/>
        </w:rPr>
        <w:t xml:space="preserve"> </w:t>
      </w:r>
      <w:r w:rsidRPr="00CF24E8">
        <w:rPr>
          <w:rtl/>
        </w:rPr>
        <w:t>הבוגרים</w:t>
      </w:r>
      <w:r w:rsidR="0084256A">
        <w:rPr>
          <w:rtl/>
        </w:rPr>
        <w:t xml:space="preserve"> </w:t>
      </w:r>
      <w:r w:rsidRPr="00CF24E8">
        <w:rPr>
          <w:rtl/>
        </w:rPr>
        <w:t>הערבים,</w:t>
      </w:r>
      <w:r w:rsidR="0084256A">
        <w:rPr>
          <w:rtl/>
        </w:rPr>
        <w:t xml:space="preserve"> </w:t>
      </w:r>
      <w:r w:rsidRPr="00CF24E8">
        <w:rPr>
          <w:rtl/>
        </w:rPr>
        <w:t>בעיקר</w:t>
      </w:r>
      <w:r w:rsidR="0084256A">
        <w:rPr>
          <w:rtl/>
        </w:rPr>
        <w:t xml:space="preserve"> </w:t>
      </w:r>
      <w:r w:rsidRPr="00CF24E8">
        <w:rPr>
          <w:rtl/>
        </w:rPr>
        <w:t>כאשר</w:t>
      </w:r>
      <w:r w:rsidR="0084256A">
        <w:rPr>
          <w:rtl/>
        </w:rPr>
        <w:t xml:space="preserve"> </w:t>
      </w:r>
      <w:r w:rsidRPr="00CF24E8">
        <w:rPr>
          <w:rtl/>
        </w:rPr>
        <w:t>הם רואים מה נעשה לקליטת מדענים עולים. אינני נגד</w:t>
      </w:r>
      <w:r w:rsidR="0084256A">
        <w:rPr>
          <w:rtl/>
        </w:rPr>
        <w:t xml:space="preserve"> </w:t>
      </w:r>
      <w:r w:rsidRPr="00CF24E8">
        <w:rPr>
          <w:rtl/>
        </w:rPr>
        <w:t>קליטת</w:t>
      </w:r>
      <w:r w:rsidR="0084256A">
        <w:rPr>
          <w:rtl/>
        </w:rPr>
        <w:t xml:space="preserve"> </w:t>
      </w:r>
      <w:r w:rsidRPr="00CF24E8">
        <w:rPr>
          <w:rtl/>
        </w:rPr>
        <w:t>מדענים</w:t>
      </w:r>
      <w:r w:rsidR="0084256A">
        <w:rPr>
          <w:rtl/>
        </w:rPr>
        <w:t xml:space="preserve"> </w:t>
      </w:r>
      <w:r w:rsidRPr="00CF24E8">
        <w:rPr>
          <w:rtl/>
        </w:rPr>
        <w:t>עולים, אבל יש כאן אנשים שגם הם בניה החוקיים של המדינה. לא ייתכן</w:t>
      </w:r>
      <w:r w:rsidR="0084256A">
        <w:rPr>
          <w:rtl/>
        </w:rPr>
        <w:t xml:space="preserve"> </w:t>
      </w:r>
      <w:r w:rsidRPr="00CF24E8">
        <w:rPr>
          <w:rtl/>
        </w:rPr>
        <w:t>שגם פה תהיה איפה ואיפה. בהם יש תמיכה באוניברסיטאות, במכוני מחקר ובקרנות לקליטת</w:t>
      </w:r>
      <w:r w:rsidR="0084256A">
        <w:rPr>
          <w:rtl/>
        </w:rPr>
        <w:t xml:space="preserve"> </w:t>
      </w:r>
      <w:r w:rsidRPr="00CF24E8">
        <w:rPr>
          <w:rtl/>
        </w:rPr>
        <w:t>מדענים</w:t>
      </w:r>
      <w:r w:rsidR="0084256A">
        <w:rPr>
          <w:rtl/>
        </w:rPr>
        <w:t xml:space="preserve"> </w:t>
      </w:r>
      <w:r w:rsidRPr="00CF24E8">
        <w:rPr>
          <w:rtl/>
        </w:rPr>
        <w:t>עולים,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המשימה</w:t>
      </w:r>
      <w:r w:rsidR="0084256A">
        <w:rPr>
          <w:rtl/>
        </w:rPr>
        <w:t xml:space="preserve"> </w:t>
      </w:r>
      <w:r w:rsidRPr="00CF24E8">
        <w:rPr>
          <w:rtl/>
        </w:rPr>
        <w:t>הזו</w:t>
      </w:r>
      <w:r w:rsidR="0084256A">
        <w:rPr>
          <w:rtl/>
        </w:rPr>
        <w:t xml:space="preserve"> </w:t>
      </w:r>
      <w:r w:rsidRPr="00CF24E8">
        <w:rPr>
          <w:rtl/>
        </w:rPr>
        <w:t>הוגדרה</w:t>
      </w:r>
      <w:r w:rsidR="0084256A">
        <w:rPr>
          <w:rtl/>
        </w:rPr>
        <w:t xml:space="preserve"> </w:t>
      </w:r>
      <w:r w:rsidRPr="00CF24E8">
        <w:rPr>
          <w:rtl/>
        </w:rPr>
        <w:t>כמשימה</w:t>
      </w:r>
      <w:r w:rsidR="0084256A">
        <w:rPr>
          <w:rtl/>
        </w:rPr>
        <w:t xml:space="preserve"> </w:t>
      </w:r>
      <w:r w:rsidRPr="00CF24E8">
        <w:rPr>
          <w:rtl/>
        </w:rPr>
        <w:t>לאומית.</w:t>
      </w:r>
      <w:r w:rsidR="0084256A">
        <w:rPr>
          <w:rtl/>
        </w:rPr>
        <w:t xml:space="preserve"> </w:t>
      </w:r>
      <w:r w:rsidRPr="00CF24E8">
        <w:rPr>
          <w:rtl/>
        </w:rPr>
        <w:t>הסטודנטים הערבים או</w:t>
      </w:r>
      <w:r w:rsidR="0084256A">
        <w:rPr>
          <w:rtl/>
        </w:rPr>
        <w:t xml:space="preserve"> </w:t>
      </w:r>
      <w:r w:rsidRPr="00CF24E8">
        <w:rPr>
          <w:rtl/>
        </w:rPr>
        <w:t>האקדמאים</w:t>
      </w:r>
      <w:r w:rsidR="0084256A">
        <w:rPr>
          <w:rtl/>
        </w:rPr>
        <w:t xml:space="preserve"> </w:t>
      </w:r>
      <w:r w:rsidRPr="00CF24E8">
        <w:rPr>
          <w:rtl/>
        </w:rPr>
        <w:t>הערבים</w:t>
      </w:r>
      <w:r w:rsidR="0084256A">
        <w:rPr>
          <w:rtl/>
        </w:rPr>
        <w:t xml:space="preserve"> </w:t>
      </w:r>
      <w:r w:rsidRPr="00CF24E8">
        <w:rPr>
          <w:rtl/>
        </w:rPr>
        <w:t>אינם משימה לאומית.</w:t>
      </w:r>
      <w:r w:rsidR="0084256A">
        <w:rPr>
          <w:rtl/>
        </w:rPr>
        <w:t xml:space="preserve"> </w:t>
      </w:r>
      <w:r w:rsidRPr="00CF24E8">
        <w:rPr>
          <w:rtl/>
        </w:rPr>
        <w:t>אינני מבין מדוע קליטת משכילים ערבים אינה</w:t>
      </w:r>
      <w:r w:rsidR="0084256A">
        <w:rPr>
          <w:rtl/>
        </w:rPr>
        <w:t xml:space="preserve"> </w:t>
      </w:r>
      <w:r w:rsidRPr="00CF24E8">
        <w:rPr>
          <w:rtl/>
        </w:rPr>
        <w:t>משימה לאומית.</w:t>
      </w:r>
      <w:r w:rsidR="0084256A">
        <w:rPr>
          <w:rtl/>
        </w:rPr>
        <w:t xml:space="preserve"> </w:t>
      </w:r>
      <w:r w:rsidRPr="00CF24E8">
        <w:rPr>
          <w:rtl/>
        </w:rPr>
        <w:t>מדוע הממשלה והמדינה, באמצעות</w:t>
      </w:r>
      <w:r w:rsidR="0084256A">
        <w:rPr>
          <w:rtl/>
        </w:rPr>
        <w:t xml:space="preserve"> </w:t>
      </w:r>
      <w:r w:rsidRPr="00CF24E8">
        <w:rPr>
          <w:rtl/>
        </w:rPr>
        <w:t>הזרועות הרבות והשונות, לא יזמו עד</w:t>
      </w:r>
      <w:r w:rsidR="0084256A">
        <w:rPr>
          <w:rtl/>
        </w:rPr>
        <w:t xml:space="preserve"> </w:t>
      </w:r>
      <w:r w:rsidRPr="00CF24E8">
        <w:rPr>
          <w:rtl/>
        </w:rPr>
        <w:t>כה באופן רציני קרנות עידוד לקליטתם של החוקרים והמדענים הערבים.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המדענים</w:t>
      </w:r>
      <w:r w:rsidR="0084256A">
        <w:rPr>
          <w:rtl/>
        </w:rPr>
        <w:t xml:space="preserve"> </w:t>
      </w:r>
      <w:r w:rsidRPr="00CF24E8">
        <w:rPr>
          <w:rtl/>
        </w:rPr>
        <w:t>הבוגרים,</w:t>
      </w:r>
      <w:r w:rsidR="0084256A">
        <w:rPr>
          <w:rtl/>
        </w:rPr>
        <w:t xml:space="preserve"> </w:t>
      </w:r>
      <w:r w:rsidRPr="00CF24E8">
        <w:rPr>
          <w:rtl/>
        </w:rPr>
        <w:t>האקדמאים הערבים, נופלים בין כיסאות המשרדים השונים. לכן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שדרוש</w:t>
      </w:r>
      <w:r w:rsidR="0084256A">
        <w:rPr>
          <w:rtl/>
        </w:rPr>
        <w:t xml:space="preserve"> </w:t>
      </w:r>
      <w:r w:rsidRPr="00CF24E8">
        <w:rPr>
          <w:rtl/>
        </w:rPr>
        <w:t>הוא ליזום דיון בממשלה, לקביעת מדיניות ברורה לקליטת המדענים והחוקרים</w:t>
      </w:r>
      <w:r w:rsidR="0084256A">
        <w:rPr>
          <w:rtl/>
        </w:rPr>
        <w:t xml:space="preserve"> </w:t>
      </w:r>
      <w:r w:rsidRPr="00CF24E8">
        <w:rPr>
          <w:rtl/>
        </w:rPr>
        <w:t>הערבים</w:t>
      </w:r>
      <w:r w:rsidR="0084256A">
        <w:rPr>
          <w:rtl/>
        </w:rPr>
        <w:t xml:space="preserve"> </w:t>
      </w:r>
      <w:r w:rsidRPr="00CF24E8">
        <w:rPr>
          <w:rtl/>
        </w:rPr>
        <w:t>במדינה.</w:t>
      </w:r>
      <w:r w:rsidR="0084256A">
        <w:rPr>
          <w:rtl/>
        </w:rPr>
        <w:t xml:space="preserve"> </w:t>
      </w:r>
      <w:r w:rsidRPr="00CF24E8">
        <w:rPr>
          <w:rtl/>
        </w:rPr>
        <w:t>זאת</w:t>
      </w:r>
      <w:r w:rsidR="0084256A">
        <w:rPr>
          <w:rtl/>
        </w:rPr>
        <w:t xml:space="preserve"> </w:t>
      </w:r>
      <w:r w:rsidRPr="00CF24E8">
        <w:rPr>
          <w:rtl/>
        </w:rPr>
        <w:t>אומרת,</w:t>
      </w:r>
      <w:r w:rsidR="0084256A">
        <w:rPr>
          <w:rtl/>
        </w:rPr>
        <w:t xml:space="preserve"> </w:t>
      </w:r>
      <w:r w:rsidRPr="00CF24E8">
        <w:rPr>
          <w:rtl/>
        </w:rPr>
        <w:t>במלים</w:t>
      </w:r>
      <w:r w:rsidR="0084256A">
        <w:rPr>
          <w:rtl/>
        </w:rPr>
        <w:t xml:space="preserve"> </w:t>
      </w:r>
      <w:r w:rsidRPr="00CF24E8">
        <w:rPr>
          <w:rtl/>
        </w:rPr>
        <w:t>פשוטות,</w:t>
      </w:r>
      <w:r w:rsidR="0084256A">
        <w:rPr>
          <w:rtl/>
        </w:rPr>
        <w:t xml:space="preserve"> </w:t>
      </w:r>
      <w:r w:rsidRPr="00CF24E8">
        <w:rPr>
          <w:rtl/>
        </w:rPr>
        <w:t>מה שדרוש הוא תכל'ס, ולא כל מיני</w:t>
      </w:r>
      <w:r w:rsidR="0084256A">
        <w:rPr>
          <w:rtl/>
        </w:rPr>
        <w:t xml:space="preserve"> </w:t>
      </w:r>
      <w:r w:rsidRPr="00CF24E8">
        <w:rPr>
          <w:rtl/>
        </w:rPr>
        <w:t>סיפורים</w:t>
      </w:r>
      <w:r w:rsidR="0084256A">
        <w:rPr>
          <w:rtl/>
        </w:rPr>
        <w:t xml:space="preserve"> </w:t>
      </w:r>
      <w:r w:rsidRPr="00CF24E8">
        <w:rPr>
          <w:rtl/>
        </w:rPr>
        <w:t>שמספרים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שנים</w:t>
      </w:r>
      <w:r w:rsidR="0084256A">
        <w:rPr>
          <w:rtl/>
        </w:rPr>
        <w:t xml:space="preserve"> </w:t>
      </w:r>
      <w:r w:rsidRPr="00CF24E8">
        <w:rPr>
          <w:rtl/>
        </w:rPr>
        <w:t>רבות.</w:t>
      </w:r>
      <w:r w:rsidR="0084256A">
        <w:rPr>
          <w:rtl/>
        </w:rPr>
        <w:t xml:space="preserve"> </w:t>
      </w:r>
      <w:r w:rsidRPr="00CF24E8">
        <w:rPr>
          <w:rtl/>
        </w:rPr>
        <w:t>אנו לא רוצים עוד מס שפתיים, לא רוצים כוונות</w:t>
      </w:r>
      <w:r w:rsidR="0084256A">
        <w:rPr>
          <w:rtl/>
        </w:rPr>
        <w:t xml:space="preserve"> </w:t>
      </w:r>
      <w:r w:rsidRPr="00CF24E8">
        <w:rPr>
          <w:rtl/>
        </w:rPr>
        <w:t>טובות</w:t>
      </w:r>
      <w:r w:rsidR="0084256A">
        <w:rPr>
          <w:rtl/>
        </w:rPr>
        <w:t xml:space="preserve"> – </w:t>
      </w:r>
      <w:r w:rsidRPr="00CF24E8">
        <w:rPr>
          <w:rtl/>
        </w:rPr>
        <w:t>רוצים</w:t>
      </w:r>
      <w:r w:rsidR="0084256A">
        <w:rPr>
          <w:rtl/>
        </w:rPr>
        <w:t xml:space="preserve"> </w:t>
      </w:r>
      <w:r w:rsidRPr="00CF24E8">
        <w:rPr>
          <w:rtl/>
        </w:rPr>
        <w:t>מעשים,</w:t>
      </w:r>
      <w:r w:rsidR="0084256A">
        <w:rPr>
          <w:rtl/>
        </w:rPr>
        <w:t xml:space="preserve"> </w:t>
      </w:r>
      <w:r w:rsidRPr="00CF24E8">
        <w:rPr>
          <w:rtl/>
        </w:rPr>
        <w:t>רוצים</w:t>
      </w:r>
      <w:r w:rsidR="0084256A">
        <w:rPr>
          <w:rtl/>
        </w:rPr>
        <w:t xml:space="preserve"> </w:t>
      </w:r>
      <w:r w:rsidRPr="00CF24E8">
        <w:rPr>
          <w:rtl/>
        </w:rPr>
        <w:t>לראות</w:t>
      </w:r>
      <w:r w:rsidR="0084256A">
        <w:rPr>
          <w:rtl/>
        </w:rPr>
        <w:t xml:space="preserve"> </w:t>
      </w:r>
      <w:r w:rsidRPr="00CF24E8">
        <w:rPr>
          <w:rtl/>
        </w:rPr>
        <w:t>דברים בשטח. רוצים פעולה במוסדות אקדמיים</w:t>
      </w:r>
      <w:r w:rsidR="0084256A">
        <w:rPr>
          <w:rtl/>
        </w:rPr>
        <w:t xml:space="preserve"> </w:t>
      </w:r>
      <w:r w:rsidRPr="00CF24E8">
        <w:rPr>
          <w:rtl/>
        </w:rPr>
        <w:t>ומחקריים, רוצים פעולה בשירות המדינה לקליטתם של המדענים ואנשי המחקר הערבים.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ועוד</w:t>
      </w:r>
      <w:r w:rsidR="0084256A">
        <w:rPr>
          <w:rtl/>
        </w:rPr>
        <w:t xml:space="preserve"> </w:t>
      </w:r>
      <w:r w:rsidRPr="00CF24E8">
        <w:rPr>
          <w:rtl/>
        </w:rPr>
        <w:t>דבר שמדברים עליו כבר כמה שנים: יש אפשרות להקל את מצוקתם על</w:t>
      </w:r>
      <w:r w:rsidR="0084256A">
        <w:rPr>
          <w:rtl/>
        </w:rPr>
        <w:t>-</w:t>
      </w:r>
      <w:r w:rsidRPr="00CF24E8">
        <w:rPr>
          <w:rtl/>
        </w:rPr>
        <w:t>ידי הקמת</w:t>
      </w:r>
      <w:r w:rsidR="0084256A">
        <w:rPr>
          <w:rtl/>
        </w:rPr>
        <w:t xml:space="preserve"> </w:t>
      </w:r>
      <w:r w:rsidRPr="00CF24E8">
        <w:rPr>
          <w:rtl/>
        </w:rPr>
        <w:t>אוניברסיטה</w:t>
      </w:r>
      <w:r w:rsidR="0084256A">
        <w:rPr>
          <w:rtl/>
        </w:rPr>
        <w:t xml:space="preserve"> </w:t>
      </w:r>
      <w:r w:rsidRPr="00CF24E8">
        <w:rPr>
          <w:rtl/>
        </w:rPr>
        <w:t>ערבית</w:t>
      </w:r>
      <w:r w:rsidR="0084256A">
        <w:rPr>
          <w:rtl/>
        </w:rPr>
        <w:t xml:space="preserve"> </w:t>
      </w:r>
      <w:r w:rsidRPr="00CF24E8">
        <w:rPr>
          <w:rtl/>
        </w:rPr>
        <w:t>ישראלית</w:t>
      </w:r>
      <w:r w:rsidR="0084256A">
        <w:rPr>
          <w:rtl/>
        </w:rPr>
        <w:t xml:space="preserve"> </w:t>
      </w:r>
      <w:r w:rsidRPr="00CF24E8">
        <w:rPr>
          <w:rtl/>
        </w:rPr>
        <w:t>במדינה.</w:t>
      </w:r>
      <w:r w:rsidR="0084256A">
        <w:rPr>
          <w:rtl/>
        </w:rPr>
        <w:t xml:space="preserve"> </w:t>
      </w:r>
      <w:r w:rsidRPr="00CF24E8">
        <w:rPr>
          <w:rtl/>
        </w:rPr>
        <w:t>אוניברסיטה</w:t>
      </w:r>
      <w:r w:rsidR="0084256A">
        <w:rPr>
          <w:rtl/>
        </w:rPr>
        <w:t xml:space="preserve"> </w:t>
      </w:r>
      <w:r w:rsidRPr="00CF24E8">
        <w:rPr>
          <w:rtl/>
        </w:rPr>
        <w:t>כזו</w:t>
      </w:r>
      <w:r w:rsidR="0084256A">
        <w:rPr>
          <w:rtl/>
        </w:rPr>
        <w:t xml:space="preserve"> </w:t>
      </w:r>
      <w:r w:rsidRPr="00CF24E8">
        <w:rPr>
          <w:rtl/>
        </w:rPr>
        <w:t>תתרום</w:t>
      </w:r>
      <w:r w:rsidR="0084256A">
        <w:rPr>
          <w:rtl/>
        </w:rPr>
        <w:t xml:space="preserve"> </w:t>
      </w:r>
      <w:r w:rsidRPr="00CF24E8">
        <w:rPr>
          <w:rtl/>
        </w:rPr>
        <w:t>בוודאי לקליטתם של</w:t>
      </w:r>
      <w:r w:rsidR="0084256A">
        <w:rPr>
          <w:rtl/>
        </w:rPr>
        <w:t xml:space="preserve"> </w:t>
      </w:r>
      <w:r w:rsidRPr="00CF24E8">
        <w:rPr>
          <w:rtl/>
        </w:rPr>
        <w:t xml:space="preserve">מדענים, של חוקרים ושל אנשים המחזיקים בתעודות </w:t>
      </w:r>
      <w:r w:rsidRPr="00CF24E8">
        <w:t>PH</w:t>
      </w:r>
      <w:r w:rsidRPr="00CF24E8">
        <w:rPr>
          <w:rtl/>
        </w:rPr>
        <w:t>.</w:t>
      </w:r>
      <w:r w:rsidRPr="00CF24E8">
        <w:t>D</w:t>
      </w:r>
      <w:r w:rsidRPr="00CF24E8">
        <w:rPr>
          <w:rtl/>
        </w:rPr>
        <w:t xml:space="preserve"> בתוכה. משרד החינוך והאנשים</w:t>
      </w:r>
      <w:r w:rsidR="0084256A">
        <w:rPr>
          <w:rtl/>
        </w:rPr>
        <w:t xml:space="preserve"> </w:t>
      </w:r>
      <w:r w:rsidRPr="00CF24E8">
        <w:rPr>
          <w:rtl/>
        </w:rPr>
        <w:t>האחראים</w:t>
      </w:r>
      <w:r w:rsidR="0084256A">
        <w:rPr>
          <w:rtl/>
        </w:rPr>
        <w:t xml:space="preserve"> </w:t>
      </w:r>
      <w:r w:rsidRPr="00CF24E8">
        <w:rPr>
          <w:rtl/>
        </w:rPr>
        <w:t>מתנגדים</w:t>
      </w:r>
      <w:r w:rsidR="0084256A">
        <w:rPr>
          <w:rtl/>
        </w:rPr>
        <w:t xml:space="preserve"> </w:t>
      </w:r>
      <w:r w:rsidRPr="00CF24E8">
        <w:rPr>
          <w:rtl/>
        </w:rPr>
        <w:t>לכך</w:t>
      </w:r>
      <w:r w:rsidR="0084256A">
        <w:rPr>
          <w:rtl/>
        </w:rPr>
        <w:t xml:space="preserve"> </w:t>
      </w:r>
      <w:r w:rsidRPr="00CF24E8">
        <w:rPr>
          <w:rtl/>
        </w:rPr>
        <w:t>בחירוף</w:t>
      </w:r>
      <w:r w:rsidR="0084256A">
        <w:rPr>
          <w:rtl/>
        </w:rPr>
        <w:t xml:space="preserve"> </w:t>
      </w:r>
      <w:r w:rsidRPr="00CF24E8">
        <w:rPr>
          <w:rtl/>
        </w:rPr>
        <w:t>נפש,</w:t>
      </w:r>
      <w:r w:rsidR="0084256A">
        <w:rPr>
          <w:rtl/>
        </w:rPr>
        <w:t xml:space="preserve"> </w:t>
      </w:r>
      <w:r w:rsidRPr="00CF24E8">
        <w:rPr>
          <w:rtl/>
        </w:rPr>
        <w:t>ואיני</w:t>
      </w:r>
      <w:r w:rsidR="0084256A">
        <w:rPr>
          <w:rtl/>
        </w:rPr>
        <w:t xml:space="preserve"> </w:t>
      </w:r>
      <w:r w:rsidRPr="00CF24E8">
        <w:rPr>
          <w:rtl/>
        </w:rPr>
        <w:t>מבין</w:t>
      </w:r>
      <w:r w:rsidR="0084256A">
        <w:rPr>
          <w:rtl/>
        </w:rPr>
        <w:t xml:space="preserve"> </w:t>
      </w:r>
      <w:r w:rsidRPr="00CF24E8">
        <w:rPr>
          <w:rtl/>
        </w:rPr>
        <w:t>מדוע.</w:t>
      </w:r>
      <w:r w:rsidR="0084256A">
        <w:rPr>
          <w:rtl/>
        </w:rPr>
        <w:t xml:space="preserve"> </w:t>
      </w:r>
      <w:r w:rsidRPr="00CF24E8">
        <w:rPr>
          <w:rtl/>
        </w:rPr>
        <w:t>מדוע</w:t>
      </w:r>
      <w:r w:rsidR="0084256A">
        <w:rPr>
          <w:rtl/>
        </w:rPr>
        <w:t xml:space="preserve"> </w:t>
      </w:r>
      <w:r w:rsidRPr="00CF24E8">
        <w:rPr>
          <w:rtl/>
        </w:rPr>
        <w:t>אי</w:t>
      </w:r>
      <w:r w:rsidR="0084256A">
        <w:rPr>
          <w:rtl/>
        </w:rPr>
        <w:t>-</w:t>
      </w:r>
      <w:r w:rsidRPr="00CF24E8">
        <w:rPr>
          <w:rtl/>
        </w:rPr>
        <w:t>אפשר</w:t>
      </w:r>
      <w:r w:rsidR="0084256A">
        <w:rPr>
          <w:rtl/>
        </w:rPr>
        <w:t xml:space="preserve"> </w:t>
      </w:r>
      <w:r w:rsidRPr="00CF24E8">
        <w:rPr>
          <w:rtl/>
        </w:rPr>
        <w:t>להקים</w:t>
      </w:r>
      <w:r w:rsidR="0084256A">
        <w:rPr>
          <w:rtl/>
        </w:rPr>
        <w:t xml:space="preserve"> </w:t>
      </w:r>
      <w:r w:rsidRPr="00CF24E8">
        <w:rPr>
          <w:rtl/>
        </w:rPr>
        <w:t>אוניברסיטה בנצרת? עיר זו בת אלפיים שנה, למה לא תקום בה אוניברסיטה?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צורך</w:t>
      </w:r>
      <w:r w:rsidR="0084256A">
        <w:rPr>
          <w:rtl/>
        </w:rPr>
        <w:t xml:space="preserve"> </w:t>
      </w:r>
      <w:r w:rsidRPr="00CF24E8">
        <w:rPr>
          <w:rtl/>
        </w:rPr>
        <w:t>בהקמת ועדת</w:t>
      </w:r>
      <w:r w:rsidR="0084256A">
        <w:rPr>
          <w:rtl/>
        </w:rPr>
        <w:t>-</w:t>
      </w:r>
      <w:r w:rsidRPr="00CF24E8">
        <w:rPr>
          <w:rtl/>
        </w:rPr>
        <w:t>על של המשרדים השונים, שמטרתה האחת</w:t>
      </w:r>
      <w:r w:rsidR="0084256A">
        <w:rPr>
          <w:rtl/>
        </w:rPr>
        <w:t xml:space="preserve"> </w:t>
      </w:r>
      <w:r w:rsidRPr="00CF24E8">
        <w:rPr>
          <w:rtl/>
        </w:rPr>
        <w:t>והיחידה תהיה</w:t>
      </w:r>
      <w:r w:rsidR="0084256A">
        <w:rPr>
          <w:rtl/>
        </w:rPr>
        <w:t xml:space="preserve"> </w:t>
      </w:r>
      <w:r w:rsidRPr="00CF24E8">
        <w:rPr>
          <w:rtl/>
        </w:rPr>
        <w:t>קליטת</w:t>
      </w:r>
      <w:r w:rsidR="0084256A">
        <w:rPr>
          <w:rtl/>
        </w:rPr>
        <w:t xml:space="preserve"> </w:t>
      </w:r>
      <w:r w:rsidRPr="00CF24E8">
        <w:rPr>
          <w:rtl/>
        </w:rPr>
        <w:t>המדענים והאקדמאים הערבים. יש לזכור, שרגשות הניכור והתסכול</w:t>
      </w:r>
      <w:r w:rsidR="0084256A">
        <w:rPr>
          <w:rtl/>
        </w:rPr>
        <w:t xml:space="preserve"> </w:t>
      </w:r>
      <w:r w:rsidRPr="00CF24E8">
        <w:rPr>
          <w:rtl/>
        </w:rPr>
        <w:t>אינם</w:t>
      </w:r>
      <w:r w:rsidR="0084256A">
        <w:rPr>
          <w:rtl/>
        </w:rPr>
        <w:t xml:space="preserve"> </w:t>
      </w:r>
      <w:r w:rsidRPr="00CF24E8">
        <w:rPr>
          <w:rtl/>
        </w:rPr>
        <w:t>גורמים</w:t>
      </w:r>
      <w:r w:rsidR="0084256A">
        <w:rPr>
          <w:rtl/>
        </w:rPr>
        <w:t xml:space="preserve"> </w:t>
      </w:r>
      <w:r w:rsidRPr="00CF24E8">
        <w:rPr>
          <w:rtl/>
        </w:rPr>
        <w:t>לבניית אמון ולדו</w:t>
      </w:r>
      <w:r w:rsidR="0084256A">
        <w:rPr>
          <w:rtl/>
        </w:rPr>
        <w:t>-</w:t>
      </w:r>
      <w:r w:rsidRPr="00CF24E8">
        <w:rPr>
          <w:rtl/>
        </w:rPr>
        <w:t>קיום וחיים משותפים, כי הם מסכנים את מרקם היחסים</w:t>
      </w:r>
      <w:r w:rsidR="0084256A">
        <w:rPr>
          <w:rtl/>
        </w:rPr>
        <w:t xml:space="preserve"> </w:t>
      </w:r>
      <w:r w:rsidRPr="00CF24E8">
        <w:rPr>
          <w:rtl/>
        </w:rPr>
        <w:t>הרגיש בין שני העמים החיים בארץ ואת עתידה של המדינה כמדינה דמוקרטית, שכל אזרחיה</w:t>
      </w:r>
      <w:r w:rsidR="0084256A">
        <w:rPr>
          <w:rtl/>
        </w:rPr>
        <w:t xml:space="preserve"> </w:t>
      </w:r>
      <w:r w:rsidRPr="00CF24E8">
        <w:rPr>
          <w:rtl/>
        </w:rPr>
        <w:t>מרגישים שהם בניה החוקיים ולא בניה החורגים, יהיו אלה בני קריית</w:t>
      </w:r>
      <w:r w:rsidR="0084256A">
        <w:rPr>
          <w:rtl/>
        </w:rPr>
        <w:t>-</w:t>
      </w:r>
      <w:r w:rsidRPr="00CF24E8">
        <w:rPr>
          <w:rtl/>
        </w:rPr>
        <w:t>גת,</w:t>
      </w:r>
      <w:r w:rsidR="0084256A">
        <w:rPr>
          <w:rtl/>
        </w:rPr>
        <w:t xml:space="preserve"> </w:t>
      </w:r>
      <w:r w:rsidRPr="00CF24E8">
        <w:rPr>
          <w:rtl/>
        </w:rPr>
        <w:t>אום</w:t>
      </w:r>
      <w:r w:rsidR="0084256A">
        <w:rPr>
          <w:rtl/>
        </w:rPr>
        <w:t>-</w:t>
      </w:r>
      <w:r w:rsidRPr="00CF24E8">
        <w:rPr>
          <w:rtl/>
        </w:rPr>
        <w:t>אל</w:t>
      </w:r>
      <w:r w:rsidR="0084256A">
        <w:rPr>
          <w:rtl/>
        </w:rPr>
        <w:t>-</w:t>
      </w:r>
      <w:r w:rsidRPr="00CF24E8">
        <w:rPr>
          <w:rtl/>
        </w:rPr>
        <w:t>פחם,</w:t>
      </w:r>
      <w:r w:rsidR="0084256A">
        <w:rPr>
          <w:rtl/>
        </w:rPr>
        <w:t xml:space="preserve"> </w:t>
      </w:r>
      <w:r w:rsidRPr="00CF24E8">
        <w:rPr>
          <w:rtl/>
        </w:rPr>
        <w:t>נצרת, אקרית, בירעם או כל כפר ומקום אחר במדינה. כולם ירגישו שהמדינה היא שלהם.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מסיים: הבעיה איננה של משרד אחד אלא של כלל המערכת,</w:t>
      </w:r>
      <w:r w:rsidR="0084256A">
        <w:rPr>
          <w:rtl/>
        </w:rPr>
        <w:t xml:space="preserve"> </w:t>
      </w:r>
      <w:r w:rsidRPr="00CF24E8">
        <w:rPr>
          <w:rtl/>
        </w:rPr>
        <w:t>כלל המשרדים, ולכן כל אמירה או קביעה של השר חשובה. חבל שאין כאן שר.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יענה לך שר לשעבר.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האשם מחאמיד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לפעמים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אכפת לי שהשר לשעבר יהיה השר לעתיד, כאשר אני רואה מה שקורה פה,</w:t>
      </w:r>
      <w:r w:rsidR="0084256A">
        <w:rPr>
          <w:rtl/>
        </w:rPr>
        <w:t xml:space="preserve"> </w:t>
      </w:r>
      <w:r w:rsidRPr="00CF24E8">
        <w:rPr>
          <w:rtl/>
        </w:rPr>
        <w:t>כאשר אין מי שיענה.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האשם, מה שאתה אומר הוא סנסציה. תיזהר.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האשם מחאמיד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לכן, אדוני,</w:t>
      </w:r>
      <w:r w:rsidR="0084256A">
        <w:rPr>
          <w:rtl/>
        </w:rPr>
        <w:t xml:space="preserve"> </w:t>
      </w:r>
      <w:r w:rsidRPr="00CF24E8">
        <w:rPr>
          <w:rtl/>
        </w:rPr>
        <w:t>לפחות אמרתי את האמת שלי, ואני מקווה שהעניין יידון באיזה מקום</w:t>
      </w:r>
      <w:r w:rsidR="0084256A">
        <w:rPr>
          <w:rtl/>
        </w:rPr>
        <w:t xml:space="preserve"> </w:t>
      </w:r>
      <w:r w:rsidRPr="00CF24E8">
        <w:rPr>
          <w:rtl/>
        </w:rPr>
        <w:t>בכנסת.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לחבר הכנסת מחאמיד. כעת, חבר הכנסת מגן, שהיה שר בעבר, ועסק בהצלחה רבה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בנושא בני המיעוטים </w:t>
      </w:r>
      <w:r w:rsidR="0084256A">
        <w:rPr>
          <w:rtl/>
        </w:rPr>
        <w:t>–</w:t>
      </w:r>
      <w:r w:rsidRPr="00CF24E8">
        <w:rPr>
          <w:rtl/>
        </w:rPr>
        <w:t xml:space="preserve"> ובעזרת השם שר בעתיד </w:t>
      </w:r>
      <w:r w:rsidR="0084256A">
        <w:rPr>
          <w:rtl/>
        </w:rPr>
        <w:t>–</w:t>
      </w:r>
      <w:r w:rsidRPr="00CF24E8">
        <w:rPr>
          <w:rtl/>
        </w:rPr>
        <w:t xml:space="preserve"> ישיב.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שלוש סיבות הביאו אותי להתייחס להצעתו של חבר הכנסת האשם</w:t>
      </w:r>
      <w:r w:rsidR="0084256A">
        <w:rPr>
          <w:rtl/>
        </w:rPr>
        <w:t xml:space="preserve"> </w:t>
      </w:r>
      <w:r w:rsidRPr="00CF24E8">
        <w:rPr>
          <w:rtl/>
        </w:rPr>
        <w:t>מחאמיד:</w:t>
      </w:r>
      <w:r w:rsidR="0084256A">
        <w:rPr>
          <w:rtl/>
        </w:rPr>
        <w:t xml:space="preserve"> </w:t>
      </w:r>
      <w:r w:rsidRPr="00CF24E8">
        <w:rPr>
          <w:rtl/>
        </w:rPr>
        <w:t>א. למרות חילוקי הדעות הפוליטיים בינינו, והתהום העמוקה הפעורה בינינו,</w:t>
      </w:r>
      <w:r w:rsidR="0084256A">
        <w:rPr>
          <w:rtl/>
        </w:rPr>
        <w:t xml:space="preserve"> </w:t>
      </w:r>
      <w:r w:rsidRPr="00CF24E8">
        <w:rPr>
          <w:rtl/>
        </w:rPr>
        <w:t>מעשה</w:t>
      </w:r>
      <w:r w:rsidR="0084256A">
        <w:rPr>
          <w:rtl/>
        </w:rPr>
        <w:t xml:space="preserve"> </w:t>
      </w:r>
      <w:r w:rsidRPr="00CF24E8">
        <w:rPr>
          <w:rtl/>
        </w:rPr>
        <w:t>קולגיאלי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להתייחס</w:t>
      </w:r>
      <w:r w:rsidR="0084256A">
        <w:rPr>
          <w:rtl/>
        </w:rPr>
        <w:t xml:space="preserve"> </w:t>
      </w:r>
      <w:r w:rsidRPr="00CF24E8">
        <w:rPr>
          <w:rtl/>
        </w:rPr>
        <w:t>בכבוד להצעה לסדר</w:t>
      </w:r>
      <w:r w:rsidR="0084256A">
        <w:rPr>
          <w:rtl/>
        </w:rPr>
        <w:t>-</w:t>
      </w:r>
      <w:r w:rsidRPr="00CF24E8">
        <w:rPr>
          <w:rtl/>
        </w:rPr>
        <w:t>היום, ואני מציע להעביר את הצעתך</w:t>
      </w:r>
      <w:r w:rsidR="0084256A">
        <w:rPr>
          <w:rtl/>
        </w:rPr>
        <w:t xml:space="preserve"> </w:t>
      </w:r>
      <w:r w:rsidRPr="00CF24E8">
        <w:rPr>
          <w:rtl/>
        </w:rPr>
        <w:t>לוועדה</w:t>
      </w:r>
      <w:r w:rsidR="0084256A">
        <w:rPr>
          <w:rtl/>
        </w:rPr>
        <w:t xml:space="preserve"> </w:t>
      </w:r>
      <w:r w:rsidRPr="00CF24E8">
        <w:rPr>
          <w:rtl/>
        </w:rPr>
        <w:t>לענייני</w:t>
      </w:r>
      <w:r w:rsidR="0084256A">
        <w:rPr>
          <w:rtl/>
        </w:rPr>
        <w:t xml:space="preserve"> </w:t>
      </w:r>
      <w:r w:rsidRPr="00CF24E8">
        <w:rPr>
          <w:rtl/>
        </w:rPr>
        <w:t>ביקורת</w:t>
      </w:r>
      <w:r w:rsidR="0084256A">
        <w:rPr>
          <w:rtl/>
        </w:rPr>
        <w:t xml:space="preserve"> </w:t>
      </w:r>
      <w:r w:rsidRPr="00CF24E8">
        <w:rPr>
          <w:rtl/>
        </w:rPr>
        <w:t>המדינה.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ב.</w:t>
      </w:r>
      <w:r w:rsidR="0084256A">
        <w:rPr>
          <w:rtl/>
        </w:rPr>
        <w:t xml:space="preserve"> </w:t>
      </w:r>
      <w:r w:rsidRPr="00CF24E8">
        <w:rPr>
          <w:rtl/>
        </w:rPr>
        <w:t>למה</w:t>
      </w:r>
      <w:r w:rsidR="0084256A">
        <w:rPr>
          <w:rtl/>
        </w:rPr>
        <w:t xml:space="preserve"> </w:t>
      </w:r>
      <w:r w:rsidRPr="00CF24E8">
        <w:rPr>
          <w:rtl/>
        </w:rPr>
        <w:t>לוועדה לענייני ביקורת המדינה? משום שפעילות הוועדה לענייני ביקורת</w:t>
      </w:r>
      <w:r w:rsidR="0084256A">
        <w:rPr>
          <w:rtl/>
        </w:rPr>
        <w:t xml:space="preserve"> </w:t>
      </w:r>
      <w:r w:rsidRPr="00CF24E8">
        <w:rPr>
          <w:rtl/>
        </w:rPr>
        <w:t>המדינה,</w:t>
      </w:r>
      <w:r w:rsidR="0084256A">
        <w:rPr>
          <w:rtl/>
        </w:rPr>
        <w:t xml:space="preserve"> </w:t>
      </w:r>
      <w:r w:rsidRPr="00CF24E8">
        <w:rPr>
          <w:rtl/>
        </w:rPr>
        <w:t>למי</w:t>
      </w:r>
      <w:r w:rsidR="0084256A">
        <w:rPr>
          <w:rtl/>
        </w:rPr>
        <w:t xml:space="preserve"> </w:t>
      </w:r>
      <w:r w:rsidRPr="00CF24E8">
        <w:rPr>
          <w:rtl/>
        </w:rPr>
        <w:t>שעקב</w:t>
      </w:r>
      <w:r w:rsidR="0084256A">
        <w:rPr>
          <w:rtl/>
        </w:rPr>
        <w:t xml:space="preserve"> </w:t>
      </w:r>
      <w:r w:rsidRPr="00CF24E8">
        <w:rPr>
          <w:rtl/>
        </w:rPr>
        <w:t>אחר דיוני הכנסת השבוע, היא לצנינים בעיני הממשלה.</w:t>
      </w:r>
      <w:r w:rsidR="0084256A">
        <w:rPr>
          <w:rtl/>
        </w:rPr>
        <w:t xml:space="preserve"> </w:t>
      </w:r>
      <w:r w:rsidRPr="00CF24E8">
        <w:rPr>
          <w:rtl/>
        </w:rPr>
        <w:t>אני מודה</w:t>
      </w:r>
      <w:r w:rsidR="0084256A">
        <w:rPr>
          <w:rtl/>
        </w:rPr>
        <w:t xml:space="preserve"> </w:t>
      </w:r>
      <w:r w:rsidRPr="00CF24E8">
        <w:rPr>
          <w:rtl/>
        </w:rPr>
        <w:t>שהוועדה</w:t>
      </w:r>
      <w:r w:rsidR="0084256A">
        <w:rPr>
          <w:rtl/>
        </w:rPr>
        <w:t xml:space="preserve"> </w:t>
      </w:r>
      <w:r w:rsidRPr="00CF24E8">
        <w:rPr>
          <w:rtl/>
        </w:rPr>
        <w:t>תתייחס</w:t>
      </w:r>
      <w:r w:rsidR="0084256A">
        <w:rPr>
          <w:rtl/>
        </w:rPr>
        <w:t xml:space="preserve"> </w:t>
      </w:r>
      <w:r w:rsidRPr="00CF24E8">
        <w:rPr>
          <w:rtl/>
        </w:rPr>
        <w:t>בזמן</w:t>
      </w:r>
      <w:r w:rsidR="0084256A">
        <w:rPr>
          <w:rtl/>
        </w:rPr>
        <w:t xml:space="preserve"> </w:t>
      </w:r>
      <w:r w:rsidRPr="00CF24E8">
        <w:rPr>
          <w:rtl/>
        </w:rPr>
        <w:t>קריב</w:t>
      </w:r>
      <w:r w:rsidR="0084256A">
        <w:rPr>
          <w:rtl/>
        </w:rPr>
        <w:t xml:space="preserve"> </w:t>
      </w:r>
      <w:r w:rsidRPr="00CF24E8">
        <w:rPr>
          <w:rtl/>
        </w:rPr>
        <w:t>לנושא</w:t>
      </w:r>
      <w:r w:rsidR="0084256A">
        <w:rPr>
          <w:rtl/>
        </w:rPr>
        <w:t xml:space="preserve"> </w:t>
      </w:r>
      <w:r w:rsidRPr="00CF24E8">
        <w:rPr>
          <w:rtl/>
        </w:rPr>
        <w:t>שהעלית</w:t>
      </w:r>
      <w:r w:rsidR="0084256A">
        <w:rPr>
          <w:rtl/>
        </w:rPr>
        <w:t xml:space="preserve"> </w:t>
      </w:r>
      <w:r w:rsidRPr="00CF24E8">
        <w:rPr>
          <w:rtl/>
        </w:rPr>
        <w:t>ותתייחס אליו ביסודיות, וכפי שמבקרת</w:t>
      </w:r>
      <w:r w:rsidR="0084256A">
        <w:rPr>
          <w:rtl/>
        </w:rPr>
        <w:t xml:space="preserve"> </w:t>
      </w:r>
      <w:r w:rsidRPr="00CF24E8">
        <w:rPr>
          <w:rtl/>
        </w:rPr>
        <w:t>המדינה</w:t>
      </w:r>
      <w:r w:rsidR="0084256A">
        <w:rPr>
          <w:rtl/>
        </w:rPr>
        <w:t xml:space="preserve"> </w:t>
      </w:r>
      <w:r w:rsidRPr="00CF24E8">
        <w:rPr>
          <w:rtl/>
        </w:rPr>
        <w:t>משתתפת דרך קבע בישיבות הוועדה ונכנסת לנושאים הללו בכובד ראש, אני מאמין</w:t>
      </w:r>
      <w:r w:rsidR="0084256A">
        <w:rPr>
          <w:rtl/>
        </w:rPr>
        <w:t xml:space="preserve"> </w:t>
      </w:r>
      <w:r w:rsidRPr="00CF24E8">
        <w:rPr>
          <w:rtl/>
        </w:rPr>
        <w:t>שבעקבות הדיון הזה, הנושא יזכה לטיפול רציני.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ג.</w:t>
      </w:r>
      <w:r w:rsidR="0084256A">
        <w:rPr>
          <w:rtl/>
        </w:rPr>
        <w:t xml:space="preserve"> </w:t>
      </w: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מאמין,</w:t>
      </w:r>
      <w:r w:rsidR="0084256A">
        <w:rPr>
          <w:rtl/>
        </w:rPr>
        <w:t xml:space="preserve"> </w:t>
      </w:r>
      <w:r w:rsidRPr="00CF24E8">
        <w:rPr>
          <w:rtl/>
        </w:rPr>
        <w:t>כי לאחר שחברי הקואליציה והממשלה, אשר האשימו אותנו כי אנו</w:t>
      </w:r>
      <w:r w:rsidR="0084256A">
        <w:rPr>
          <w:rtl/>
        </w:rPr>
        <w:t xml:space="preserve"> </w:t>
      </w:r>
      <w:r w:rsidRPr="00CF24E8">
        <w:rPr>
          <w:rtl/>
        </w:rPr>
        <w:t>במליאת</w:t>
      </w:r>
      <w:r w:rsidR="0084256A">
        <w:rPr>
          <w:rtl/>
        </w:rPr>
        <w:t xml:space="preserve"> </w:t>
      </w:r>
      <w:r w:rsidRPr="00CF24E8">
        <w:rPr>
          <w:rtl/>
        </w:rPr>
        <w:t>הכנסת חוטפים חוקים, מעבירים הצעות לסדר</w:t>
      </w:r>
      <w:r w:rsidR="0084256A">
        <w:rPr>
          <w:rtl/>
        </w:rPr>
        <w:t>-</w:t>
      </w:r>
      <w:r w:rsidRPr="00CF24E8">
        <w:rPr>
          <w:rtl/>
        </w:rPr>
        <w:t xml:space="preserve">היום והכול בניגוד לדעת הממשלה </w:t>
      </w:r>
      <w:r w:rsidR="0084256A">
        <w:rPr>
          <w:rtl/>
        </w:rPr>
        <w:t xml:space="preserve">– </w:t>
      </w:r>
      <w:r w:rsidRPr="00CF24E8">
        <w:rPr>
          <w:rtl/>
        </w:rPr>
        <w:t>הם</w:t>
      </w:r>
      <w:r w:rsidR="0084256A">
        <w:rPr>
          <w:rtl/>
        </w:rPr>
        <w:t xml:space="preserve"> </w:t>
      </w:r>
      <w:r w:rsidRPr="00CF24E8">
        <w:rPr>
          <w:rtl/>
        </w:rPr>
        <w:t>ילמדו</w:t>
      </w:r>
      <w:r w:rsidR="0084256A">
        <w:rPr>
          <w:rtl/>
        </w:rPr>
        <w:t xml:space="preserve"> </w:t>
      </w:r>
      <w:r w:rsidRPr="00CF24E8">
        <w:rPr>
          <w:rtl/>
        </w:rPr>
        <w:t>כי</w:t>
      </w:r>
      <w:r w:rsidR="0084256A">
        <w:rPr>
          <w:rtl/>
        </w:rPr>
        <w:t xml:space="preserve"> </w:t>
      </w:r>
      <w:r w:rsidRPr="00CF24E8">
        <w:rPr>
          <w:rtl/>
        </w:rPr>
        <w:t>מליאת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היא</w:t>
      </w:r>
      <w:r w:rsidR="0084256A">
        <w:rPr>
          <w:rtl/>
        </w:rPr>
        <w:t xml:space="preserve"> </w:t>
      </w:r>
      <w:r w:rsidRPr="00CF24E8">
        <w:rPr>
          <w:rtl/>
        </w:rPr>
        <w:t>מקום פומבי וחשוף. נדמה לי שגם מצלמות ערוץ</w:t>
      </w:r>
      <w:r w:rsidR="0084256A">
        <w:rPr>
          <w:rtl/>
        </w:rPr>
        <w:t>-</w:t>
      </w:r>
      <w:r w:rsidRPr="00CF24E8">
        <w:rPr>
          <w:rtl/>
        </w:rPr>
        <w:t>33</w:t>
      </w:r>
      <w:r w:rsidR="0084256A">
        <w:rPr>
          <w:rtl/>
        </w:rPr>
        <w:t xml:space="preserve"> </w:t>
      </w:r>
      <w:r w:rsidRPr="00CF24E8">
        <w:rPr>
          <w:rtl/>
        </w:rPr>
        <w:t>פועלות כרגע. אנחנו לא חוטפים, אנחנו לא גונבים. בדרך דמוקרטית, גלויה ופשוטה אנו</w:t>
      </w:r>
      <w:r w:rsidR="0084256A">
        <w:rPr>
          <w:rtl/>
        </w:rPr>
        <w:t xml:space="preserve"> </w:t>
      </w:r>
      <w:r w:rsidRPr="00CF24E8">
        <w:rPr>
          <w:rtl/>
        </w:rPr>
        <w:t>מעבירים הצעות כבדות משקל גם לוועדות אשר בראשן עומדים אנשי האופוזיציה.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</w:t>
      </w:r>
      <w:r w:rsidR="0084256A">
        <w:rPr>
          <w:rtl/>
        </w:rPr>
        <w:t xml:space="preserve"> </w:t>
      </w:r>
      <w:r w:rsidRPr="00CF24E8">
        <w:rPr>
          <w:rtl/>
        </w:rPr>
        <w:t>רבה</w:t>
      </w:r>
      <w:r w:rsidR="0084256A">
        <w:rPr>
          <w:rtl/>
        </w:rPr>
        <w:t xml:space="preserve"> </w:t>
      </w:r>
      <w:r w:rsidRPr="00CF24E8">
        <w:rPr>
          <w:rtl/>
        </w:rPr>
        <w:t>לחבר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מגן. חבר הכנסת מחאמיד, האם אתה מסכים שהצעתך תועבר</w:t>
      </w:r>
      <w:r w:rsidR="0084256A">
        <w:rPr>
          <w:rtl/>
        </w:rPr>
        <w:t xml:space="preserve"> </w:t>
      </w:r>
      <w:r w:rsidRPr="00CF24E8">
        <w:rPr>
          <w:rtl/>
        </w:rPr>
        <w:t>לוועדה לענייני ביקורת המדינה?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האשם מחאמיד (חד"ש):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בהחלט.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מי</w:t>
      </w:r>
      <w:r w:rsidR="0084256A">
        <w:rPr>
          <w:rtl/>
        </w:rPr>
        <w:t xml:space="preserve"> </w:t>
      </w:r>
      <w:r w:rsidRPr="00CF24E8">
        <w:rPr>
          <w:rtl/>
        </w:rPr>
        <w:t>בעד</w:t>
      </w:r>
      <w:r w:rsidR="0084256A">
        <w:rPr>
          <w:rtl/>
        </w:rPr>
        <w:t xml:space="preserve"> </w:t>
      </w:r>
      <w:r w:rsidRPr="00CF24E8">
        <w:rPr>
          <w:rtl/>
        </w:rPr>
        <w:t>העברת</w:t>
      </w:r>
      <w:r w:rsidR="0084256A">
        <w:rPr>
          <w:rtl/>
        </w:rPr>
        <w:t xml:space="preserve"> </w:t>
      </w:r>
      <w:r w:rsidRPr="00CF24E8">
        <w:rPr>
          <w:rtl/>
        </w:rPr>
        <w:t>הצעתו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האשם</w:t>
      </w:r>
      <w:r w:rsidR="0084256A">
        <w:rPr>
          <w:rtl/>
        </w:rPr>
        <w:t xml:space="preserve"> </w:t>
      </w:r>
      <w:r w:rsidRPr="00CF24E8">
        <w:rPr>
          <w:rtl/>
        </w:rPr>
        <w:t>מחאמיד לוועדה לענייני ביקורת</w:t>
      </w:r>
      <w:r w:rsidR="0084256A">
        <w:rPr>
          <w:rtl/>
        </w:rPr>
        <w:t xml:space="preserve"> </w:t>
      </w:r>
      <w:r w:rsidRPr="00CF24E8">
        <w:rPr>
          <w:rtl/>
        </w:rPr>
        <w:t>המדינה? מי נגד?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23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CF24E8" w:rsidRPr="00CF24E8">
        <w:rPr>
          <w:rtl/>
        </w:rPr>
        <w:t xml:space="preserve"> 4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גד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1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הצעה להעביר את הנושא לוועדה לענייני ביקורת המדינה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בעד</w:t>
      </w:r>
      <w:r w:rsidR="0084256A">
        <w:rPr>
          <w:rtl/>
        </w:rPr>
        <w:t xml:space="preserve"> – </w:t>
      </w:r>
      <w:r w:rsidRPr="00CF24E8">
        <w:rPr>
          <w:rtl/>
        </w:rPr>
        <w:t>4,</w:t>
      </w:r>
      <w:r w:rsidR="0084256A">
        <w:rPr>
          <w:rtl/>
        </w:rPr>
        <w:t xml:space="preserve"> </w:t>
      </w:r>
      <w:r w:rsidRPr="00CF24E8">
        <w:rPr>
          <w:rtl/>
        </w:rPr>
        <w:t>נמנע</w:t>
      </w:r>
      <w:r w:rsidR="0084256A">
        <w:rPr>
          <w:rtl/>
        </w:rPr>
        <w:t xml:space="preserve"> </w:t>
      </w:r>
      <w:r w:rsidRPr="00CF24E8">
        <w:rPr>
          <w:rtl/>
        </w:rPr>
        <w:t>אחד.</w:t>
      </w:r>
      <w:r w:rsidR="0084256A">
        <w:rPr>
          <w:rtl/>
        </w:rPr>
        <w:t xml:space="preserve"> </w:t>
      </w:r>
      <w:r w:rsidRPr="00CF24E8">
        <w:rPr>
          <w:rtl/>
        </w:rPr>
        <w:t>ובכן, הוחלט להעביר את ההצעה לוועדה לענייני ביקורת</w:t>
      </w:r>
      <w:r w:rsidR="0084256A">
        <w:rPr>
          <w:rtl/>
        </w:rPr>
        <w:t xml:space="preserve"> </w:t>
      </w:r>
      <w:r w:rsidRPr="00CF24E8">
        <w:rPr>
          <w:rtl/>
        </w:rPr>
        <w:t>המדינה, כהצעתו של חבר הכנסת דוד מגן.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1"/>
        <w:rPr>
          <w:rtl/>
        </w:rPr>
      </w:pPr>
      <w:bookmarkStart w:id="91" w:name="_Toc460755672"/>
      <w:r w:rsidRPr="0084256A">
        <w:rPr>
          <w:rtl/>
        </w:rPr>
        <w:t>הצעה לסדר</w:t>
      </w:r>
      <w:r>
        <w:rPr>
          <w:rtl/>
        </w:rPr>
        <w:t>-</w:t>
      </w:r>
      <w:r w:rsidRPr="0084256A">
        <w:rPr>
          <w:rtl/>
        </w:rPr>
        <w:t>היום</w:t>
      </w:r>
      <w:r w:rsidR="00CF24E8" w:rsidRPr="0084256A">
        <w:rPr>
          <w:rtl/>
        </w:rPr>
        <w:t xml:space="preserve"> </w:t>
      </w:r>
      <w:r w:rsidRPr="0084256A">
        <w:rPr>
          <w:rtl/>
        </w:rPr>
        <w:t>מימוש נכסים חקלאיים במועצות אזוריות שונות והסדר חובות המושבים</w:t>
      </w:r>
      <w:bookmarkEnd w:id="91"/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הנושא</w:t>
      </w:r>
      <w:r w:rsidR="0084256A">
        <w:rPr>
          <w:rtl/>
        </w:rPr>
        <w:t xml:space="preserve"> </w:t>
      </w:r>
      <w:r w:rsidRPr="00CF24E8">
        <w:rPr>
          <w:rtl/>
        </w:rPr>
        <w:t>האחרון</w:t>
      </w:r>
      <w:r w:rsidR="0084256A">
        <w:rPr>
          <w:rtl/>
        </w:rPr>
        <w:t xml:space="preserve"> </w:t>
      </w:r>
      <w:r w:rsidRPr="00CF24E8">
        <w:rPr>
          <w:rtl/>
        </w:rPr>
        <w:t>בסדר</w:t>
      </w:r>
      <w:r w:rsidR="0084256A">
        <w:rPr>
          <w:rtl/>
        </w:rPr>
        <w:t>-</w:t>
      </w:r>
      <w:r w:rsidRPr="00CF24E8">
        <w:rPr>
          <w:rtl/>
        </w:rPr>
        <w:t>היום: מימוש נכסים חקלאיים במועצות אזוריות שונות והסדר</w:t>
      </w:r>
      <w:r w:rsidR="0084256A">
        <w:rPr>
          <w:rtl/>
        </w:rPr>
        <w:t xml:space="preserve"> </w:t>
      </w:r>
      <w:r w:rsidRPr="00CF24E8">
        <w:rPr>
          <w:rtl/>
        </w:rPr>
        <w:t>חובות המושבים; הצעה לסדר</w:t>
      </w:r>
      <w:r w:rsidR="0084256A">
        <w:rPr>
          <w:rtl/>
        </w:rPr>
        <w:t>-</w:t>
      </w:r>
      <w:r w:rsidRPr="00CF24E8">
        <w:rPr>
          <w:rtl/>
        </w:rPr>
        <w:t xml:space="preserve">היום מס' 7321. חבר הכנסת דוד מגן, בבקשה, ואחריו </w:t>
      </w:r>
      <w:r w:rsidR="0084256A">
        <w:rPr>
          <w:rtl/>
        </w:rPr>
        <w:t>–</w:t>
      </w:r>
      <w:r w:rsidRPr="00CF24E8">
        <w:rPr>
          <w:rtl/>
        </w:rPr>
        <w:t xml:space="preserve"> חבר</w:t>
      </w:r>
      <w:r w:rsidR="0084256A">
        <w:rPr>
          <w:rtl/>
        </w:rPr>
        <w:t xml:space="preserve"> </w:t>
      </w:r>
      <w:r w:rsidRPr="00CF24E8">
        <w:rPr>
          <w:rtl/>
        </w:rPr>
        <w:t>הכנסת שמואל אביטל.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ראשית, אני רוצה להודות לך אישית, חבר הכנסת עובדיה עלי,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הסיוע</w:t>
      </w:r>
      <w:r w:rsidR="0084256A">
        <w:rPr>
          <w:rtl/>
        </w:rPr>
        <w:t xml:space="preserve"> </w:t>
      </w:r>
      <w:r w:rsidRPr="00CF24E8">
        <w:rPr>
          <w:rtl/>
        </w:rPr>
        <w:t>שהגשת</w:t>
      </w:r>
      <w:r w:rsidR="0084256A">
        <w:rPr>
          <w:rtl/>
        </w:rPr>
        <w:t xml:space="preserve"> </w:t>
      </w:r>
      <w:r w:rsidRPr="00CF24E8">
        <w:rPr>
          <w:rtl/>
        </w:rPr>
        <w:t>לי.</w:t>
      </w:r>
      <w:r w:rsidR="0084256A">
        <w:rPr>
          <w:rtl/>
        </w:rPr>
        <w:t xml:space="preserve"> </w:t>
      </w:r>
      <w:r w:rsidRPr="00CF24E8">
        <w:rPr>
          <w:rtl/>
        </w:rPr>
        <w:t>נודע לי, כי בדיון בנשיאות הכנסת תמכת וגרמת להחלטה להכיר</w:t>
      </w:r>
      <w:r w:rsidR="0084256A">
        <w:rPr>
          <w:rtl/>
        </w:rPr>
        <w:t xml:space="preserve"> </w:t>
      </w:r>
      <w:r w:rsidRPr="00CF24E8">
        <w:rPr>
          <w:rtl/>
        </w:rPr>
        <w:t>בהצעה שלי כהצעה דחופה לסדר</w:t>
      </w:r>
      <w:r w:rsidR="0084256A">
        <w:rPr>
          <w:rtl/>
        </w:rPr>
        <w:t>-</w:t>
      </w:r>
      <w:r w:rsidRPr="00CF24E8">
        <w:rPr>
          <w:rtl/>
        </w:rPr>
        <w:t>היום, ואני מודה לך על כך.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שנית,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שמוליק אביטל, איש סיעת העבודה וסיעת רם שוחח עמי בנושא.</w:t>
      </w:r>
      <w:r w:rsidR="0084256A">
        <w:rPr>
          <w:rtl/>
        </w:rPr>
        <w:t xml:space="preserve"> </w:t>
      </w:r>
      <w:r w:rsidRPr="00CF24E8">
        <w:rPr>
          <w:rtl/>
        </w:rPr>
        <w:t>גם הוא הגיש הצעה לסדר</w:t>
      </w:r>
      <w:r w:rsidR="0084256A">
        <w:rPr>
          <w:rtl/>
        </w:rPr>
        <w:t>-</w:t>
      </w:r>
      <w:r w:rsidRPr="00CF24E8">
        <w:rPr>
          <w:rtl/>
        </w:rPr>
        <w:t>היום וביקש ממני לייצג אותו בדיון במליאה. מסיבות משפחתיות</w:t>
      </w:r>
      <w:r w:rsidR="0084256A">
        <w:rPr>
          <w:rtl/>
        </w:rPr>
        <w:t xml:space="preserve"> </w:t>
      </w:r>
      <w:r w:rsidRPr="00CF24E8">
        <w:rPr>
          <w:rtl/>
        </w:rPr>
        <w:t>הוא</w:t>
      </w:r>
      <w:r w:rsidR="0084256A">
        <w:rPr>
          <w:rtl/>
        </w:rPr>
        <w:t xml:space="preserve"> </w:t>
      </w:r>
      <w:r w:rsidRPr="00CF24E8">
        <w:rPr>
          <w:rtl/>
        </w:rPr>
        <w:t>נאלץ</w:t>
      </w:r>
      <w:r w:rsidR="0084256A">
        <w:rPr>
          <w:rtl/>
        </w:rPr>
        <w:t xml:space="preserve"> </w:t>
      </w:r>
      <w:r w:rsidRPr="00CF24E8">
        <w:rPr>
          <w:rtl/>
        </w:rPr>
        <w:t>לנסוע</w:t>
      </w:r>
      <w:r w:rsidR="0084256A">
        <w:rPr>
          <w:rtl/>
        </w:rPr>
        <w:t xml:space="preserve"> </w:t>
      </w:r>
      <w:r w:rsidRPr="00CF24E8">
        <w:rPr>
          <w:rtl/>
        </w:rPr>
        <w:t>למושב לפני כשעה, והבטחתי לו להשתדל לעשות עבודה נאמנה. אם אין</w:t>
      </w:r>
      <w:r w:rsidR="0084256A">
        <w:rPr>
          <w:rtl/>
        </w:rPr>
        <w:t xml:space="preserve"> </w:t>
      </w:r>
      <w:r w:rsidRPr="00CF24E8">
        <w:rPr>
          <w:rtl/>
        </w:rPr>
        <w:t>התנגדות, אני מבקש לראות את עצמי גם כשגריר שלו וכמייצג את ההצעה שגם הוא הגיש.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חברי הכנסת, פנינו בהצעה דחופה לסדר</w:t>
      </w:r>
      <w:r w:rsidR="0084256A">
        <w:rPr>
          <w:rtl/>
        </w:rPr>
        <w:t>-</w:t>
      </w:r>
      <w:r w:rsidRPr="00CF24E8">
        <w:rPr>
          <w:rtl/>
        </w:rPr>
        <w:t xml:space="preserve">היום בעניין מימוש נכסים חקלאיים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  <w:r w:rsidRPr="00CF24E8">
        <w:rPr>
          <w:rtl/>
        </w:rPr>
        <w:t xml:space="preserve"> </w:t>
      </w:r>
      <w:r w:rsidR="0084256A">
        <w:rPr>
          <w:rtl/>
        </w:rPr>
        <w:t>–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חבר הכנסת מגן, ברשותך, ולא על חשבון זמנך: אני חושב שהנושא שהעלית הוא נושא</w:t>
      </w:r>
      <w:r w:rsidR="0084256A">
        <w:rPr>
          <w:rtl/>
        </w:rPr>
        <w:t xml:space="preserve"> </w:t>
      </w:r>
      <w:r w:rsidRPr="00CF24E8">
        <w:rPr>
          <w:rtl/>
        </w:rPr>
        <w:t>מאוד</w:t>
      </w:r>
      <w:r w:rsidR="0084256A">
        <w:rPr>
          <w:rtl/>
        </w:rPr>
        <w:t xml:space="preserve"> </w:t>
      </w:r>
      <w:r w:rsidRPr="00CF24E8">
        <w:rPr>
          <w:rtl/>
        </w:rPr>
        <w:t>חשוב,</w:t>
      </w:r>
      <w:r w:rsidR="0084256A">
        <w:rPr>
          <w:rtl/>
        </w:rPr>
        <w:t xml:space="preserve"> </w:t>
      </w:r>
      <w:r w:rsidRPr="00CF24E8">
        <w:rPr>
          <w:rtl/>
        </w:rPr>
        <w:t>מאוד כואב, מאוד רציני, ודווקא כעת, בימים אלה, במיוחד ביישובי הספר</w:t>
      </w:r>
      <w:r w:rsidR="0084256A">
        <w:rPr>
          <w:rtl/>
        </w:rPr>
        <w:t xml:space="preserve"> </w:t>
      </w:r>
      <w:r w:rsidRPr="00CF24E8">
        <w:rPr>
          <w:rtl/>
        </w:rPr>
        <w:t>ובאזור</w:t>
      </w:r>
      <w:r w:rsidR="0084256A">
        <w:rPr>
          <w:rtl/>
        </w:rPr>
        <w:t xml:space="preserve"> </w:t>
      </w:r>
      <w:r w:rsidRPr="00CF24E8">
        <w:rPr>
          <w:rtl/>
        </w:rPr>
        <w:t>הפריפריה,</w:t>
      </w:r>
      <w:r w:rsidR="0084256A">
        <w:rPr>
          <w:rtl/>
        </w:rPr>
        <w:t xml:space="preserve"> </w:t>
      </w:r>
      <w:r w:rsidRPr="00CF24E8">
        <w:rPr>
          <w:rtl/>
        </w:rPr>
        <w:t>כשמשקים</w:t>
      </w:r>
      <w:r w:rsidR="0084256A">
        <w:rPr>
          <w:rtl/>
        </w:rPr>
        <w:t xml:space="preserve"> </w:t>
      </w:r>
      <w:r w:rsidRPr="00CF24E8">
        <w:rPr>
          <w:rtl/>
        </w:rPr>
        <w:t>חקלאיים</w:t>
      </w:r>
      <w:r w:rsidR="0084256A">
        <w:rPr>
          <w:rtl/>
        </w:rPr>
        <w:t xml:space="preserve"> </w:t>
      </w:r>
      <w:r w:rsidRPr="00CF24E8">
        <w:rPr>
          <w:rtl/>
        </w:rPr>
        <w:t>קורסים</w:t>
      </w:r>
      <w:r w:rsidR="0084256A">
        <w:rPr>
          <w:rtl/>
        </w:rPr>
        <w:t xml:space="preserve"> </w:t>
      </w:r>
      <w:r w:rsidRPr="00CF24E8">
        <w:rPr>
          <w:rtl/>
        </w:rPr>
        <w:t>בזה</w:t>
      </w:r>
      <w:r w:rsidR="0084256A">
        <w:rPr>
          <w:rtl/>
        </w:rPr>
        <w:t xml:space="preserve"> </w:t>
      </w:r>
      <w:r w:rsidRPr="00CF24E8">
        <w:rPr>
          <w:rtl/>
        </w:rPr>
        <w:t>אחר זה, לדעתי הנושא שלך ראוי</w:t>
      </w:r>
      <w:r w:rsidR="0084256A">
        <w:rPr>
          <w:rtl/>
        </w:rPr>
        <w:t xml:space="preserve"> </w:t>
      </w:r>
      <w:r w:rsidRPr="00CF24E8">
        <w:rPr>
          <w:rtl/>
        </w:rPr>
        <w:t>להידון בצורה מעמיקה בכנסת, וזו הסיבה לכך שהוא אושר.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מיכאל איתן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 יכולים עכשיו להעביר את זה למליאה ויהיה דיון במליאה.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כשאני</w:t>
      </w:r>
      <w:r w:rsidR="0084256A">
        <w:rPr>
          <w:rtl/>
        </w:rPr>
        <w:t xml:space="preserve"> </w:t>
      </w:r>
      <w:r w:rsidRPr="00CF24E8">
        <w:rPr>
          <w:rtl/>
        </w:rPr>
        <w:t>ארד, אבקש ממך בקשה מסוימת, מיקי, מה עוד ששר החקלאות נמצא כאן, והוא</w:t>
      </w:r>
      <w:r w:rsidR="0084256A">
        <w:rPr>
          <w:rtl/>
        </w:rPr>
        <w:t xml:space="preserve"> </w:t>
      </w:r>
      <w:r w:rsidRPr="00CF24E8">
        <w:rPr>
          <w:rtl/>
        </w:rPr>
        <w:t>בוודאי יגיב.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ההצעה</w:t>
      </w:r>
      <w:r w:rsidR="0084256A">
        <w:rPr>
          <w:rtl/>
        </w:rPr>
        <w:t xml:space="preserve"> </w:t>
      </w:r>
      <w:r w:rsidRPr="00CF24E8">
        <w:rPr>
          <w:rtl/>
        </w:rPr>
        <w:t>היא:</w:t>
      </w:r>
      <w:r w:rsidR="0084256A">
        <w:rPr>
          <w:rtl/>
        </w:rPr>
        <w:t xml:space="preserve"> </w:t>
      </w:r>
      <w:r w:rsidRPr="00CF24E8">
        <w:rPr>
          <w:rtl/>
        </w:rPr>
        <w:t>דיון</w:t>
      </w:r>
      <w:r w:rsidR="0084256A">
        <w:rPr>
          <w:rtl/>
        </w:rPr>
        <w:t xml:space="preserve"> </w:t>
      </w:r>
      <w:r w:rsidRPr="00CF24E8">
        <w:rPr>
          <w:rtl/>
        </w:rPr>
        <w:t>במימוש</w:t>
      </w:r>
      <w:r w:rsidR="0084256A">
        <w:rPr>
          <w:rtl/>
        </w:rPr>
        <w:t xml:space="preserve"> </w:t>
      </w:r>
      <w:r w:rsidRPr="00CF24E8">
        <w:rPr>
          <w:rtl/>
        </w:rPr>
        <w:t>נכסים</w:t>
      </w:r>
      <w:r w:rsidR="0084256A">
        <w:rPr>
          <w:rtl/>
        </w:rPr>
        <w:t xml:space="preserve"> </w:t>
      </w:r>
      <w:r w:rsidRPr="00CF24E8">
        <w:rPr>
          <w:rtl/>
        </w:rPr>
        <w:t>חקלאיים במועצות האזוריות מרחבים, עזתה,</w:t>
      </w:r>
      <w:r w:rsidR="0084256A">
        <w:rPr>
          <w:rtl/>
        </w:rPr>
        <w:t xml:space="preserve"> </w:t>
      </w:r>
      <w:r w:rsidRPr="00CF24E8">
        <w:rPr>
          <w:rtl/>
        </w:rPr>
        <w:t>שפיר,</w:t>
      </w:r>
      <w:r w:rsidR="0084256A">
        <w:rPr>
          <w:rtl/>
        </w:rPr>
        <w:t xml:space="preserve"> </w:t>
      </w:r>
      <w:r w:rsidRPr="00CF24E8">
        <w:rPr>
          <w:rtl/>
        </w:rPr>
        <w:t>לכיש,</w:t>
      </w:r>
      <w:r w:rsidR="0084256A">
        <w:rPr>
          <w:rtl/>
        </w:rPr>
        <w:t xml:space="preserve"> </w:t>
      </w:r>
      <w:r w:rsidRPr="00CF24E8">
        <w:rPr>
          <w:rtl/>
        </w:rPr>
        <w:t>בחבל עדולם,</w:t>
      </w:r>
      <w:r w:rsidR="0084256A">
        <w:rPr>
          <w:rtl/>
        </w:rPr>
        <w:t xml:space="preserve"> </w:t>
      </w:r>
      <w:r w:rsidRPr="00CF24E8">
        <w:rPr>
          <w:rtl/>
        </w:rPr>
        <w:t>בחבל תענך</w:t>
      </w:r>
      <w:r w:rsidR="0084256A">
        <w:rPr>
          <w:rtl/>
        </w:rPr>
        <w:t xml:space="preserve"> </w:t>
      </w:r>
      <w:r w:rsidRPr="00CF24E8">
        <w:rPr>
          <w:rtl/>
        </w:rPr>
        <w:t>ובחבלים</w:t>
      </w:r>
      <w:r w:rsidR="0084256A">
        <w:rPr>
          <w:rtl/>
        </w:rPr>
        <w:t xml:space="preserve"> </w:t>
      </w:r>
      <w:r w:rsidRPr="00CF24E8">
        <w:rPr>
          <w:rtl/>
        </w:rPr>
        <w:t>אחרים בגליל. על</w:t>
      </w:r>
      <w:r w:rsidR="0084256A">
        <w:rPr>
          <w:rtl/>
        </w:rPr>
        <w:t>-</w:t>
      </w:r>
      <w:r w:rsidRPr="00CF24E8">
        <w:rPr>
          <w:rtl/>
        </w:rPr>
        <w:t>פי סעיף 23 לחוק</w:t>
      </w:r>
      <w:r w:rsidR="0084256A">
        <w:rPr>
          <w:rtl/>
        </w:rPr>
        <w:t xml:space="preserve"> </w:t>
      </w:r>
      <w:r w:rsidRPr="00CF24E8">
        <w:rPr>
          <w:rtl/>
        </w:rPr>
        <w:t>הסדרים</w:t>
      </w:r>
      <w:r w:rsidR="0084256A">
        <w:rPr>
          <w:rtl/>
        </w:rPr>
        <w:t xml:space="preserve"> </w:t>
      </w:r>
      <w:r w:rsidRPr="00CF24E8">
        <w:rPr>
          <w:rtl/>
        </w:rPr>
        <w:t>במגזר</w:t>
      </w:r>
      <w:r w:rsidR="0084256A">
        <w:rPr>
          <w:rtl/>
        </w:rPr>
        <w:t xml:space="preserve"> </w:t>
      </w:r>
      <w:r w:rsidRPr="00CF24E8">
        <w:rPr>
          <w:rtl/>
        </w:rPr>
        <w:t>החקלאי</w:t>
      </w:r>
      <w:r w:rsidR="0084256A">
        <w:rPr>
          <w:rtl/>
        </w:rPr>
        <w:t xml:space="preserve"> </w:t>
      </w:r>
      <w:r w:rsidRPr="00CF24E8">
        <w:rPr>
          <w:rtl/>
        </w:rPr>
        <w:t>המשפחתי,</w:t>
      </w:r>
      <w:r w:rsidR="0084256A">
        <w:rPr>
          <w:rtl/>
        </w:rPr>
        <w:t xml:space="preserve"> </w:t>
      </w:r>
      <w:r w:rsidRPr="00CF24E8">
        <w:rPr>
          <w:rtl/>
        </w:rPr>
        <w:t>התשנ"ב</w:t>
      </w:r>
      <w:r w:rsidR="0084256A">
        <w:rPr>
          <w:rtl/>
        </w:rPr>
        <w:t>–</w:t>
      </w:r>
      <w:r w:rsidRPr="00CF24E8">
        <w:rPr>
          <w:rtl/>
        </w:rPr>
        <w:t>1992,</w:t>
      </w:r>
      <w:r w:rsidR="0084256A">
        <w:rPr>
          <w:rtl/>
        </w:rPr>
        <w:t xml:space="preserve"> </w:t>
      </w:r>
      <w:r w:rsidRPr="00CF24E8">
        <w:rPr>
          <w:rtl/>
        </w:rPr>
        <w:t>הידוע בכינויו חוק</w:t>
      </w:r>
      <w:r w:rsidR="0084256A">
        <w:rPr>
          <w:rtl/>
        </w:rPr>
        <w:t>-</w:t>
      </w:r>
      <w:r w:rsidRPr="00CF24E8">
        <w:rPr>
          <w:rtl/>
        </w:rPr>
        <w:t>גל, על שמו של</w:t>
      </w:r>
      <w:r w:rsidR="0084256A">
        <w:rPr>
          <w:rtl/>
        </w:rPr>
        <w:t xml:space="preserve"> </w:t>
      </w:r>
      <w:r w:rsidRPr="00CF24E8">
        <w:rPr>
          <w:rtl/>
        </w:rPr>
        <w:t>היוזם</w:t>
      </w:r>
      <w:r w:rsidR="0084256A">
        <w:rPr>
          <w:rtl/>
        </w:rPr>
        <w:t xml:space="preserve"> </w:t>
      </w:r>
      <w:r w:rsidRPr="00CF24E8">
        <w:rPr>
          <w:rtl/>
        </w:rPr>
        <w:t>חבר</w:t>
      </w:r>
      <w:r w:rsidR="0084256A">
        <w:rPr>
          <w:rtl/>
        </w:rPr>
        <w:t xml:space="preserve"> </w:t>
      </w:r>
      <w:r w:rsidRPr="00CF24E8">
        <w:rPr>
          <w:rtl/>
        </w:rPr>
        <w:t>הכנסת</w:t>
      </w:r>
      <w:r w:rsidR="0084256A">
        <w:rPr>
          <w:rtl/>
        </w:rPr>
        <w:t xml:space="preserve"> </w:t>
      </w:r>
      <w:r w:rsidRPr="00CF24E8">
        <w:rPr>
          <w:rtl/>
        </w:rPr>
        <w:t>גדליה</w:t>
      </w:r>
      <w:r w:rsidR="0084256A">
        <w:rPr>
          <w:rtl/>
        </w:rPr>
        <w:t xml:space="preserve"> </w:t>
      </w:r>
      <w:r w:rsidRPr="00CF24E8">
        <w:rPr>
          <w:rtl/>
        </w:rPr>
        <w:t>גל, הגיע שלב מימוש נכסים בכ</w:t>
      </w:r>
      <w:r w:rsidR="0084256A">
        <w:rPr>
          <w:rtl/>
        </w:rPr>
        <w:t>-</w:t>
      </w:r>
      <w:r w:rsidRPr="00CF24E8">
        <w:rPr>
          <w:rtl/>
        </w:rPr>
        <w:t>10,000 מקרים, בנפרד משאר</w:t>
      </w:r>
      <w:r w:rsidR="0084256A">
        <w:rPr>
          <w:rtl/>
        </w:rPr>
        <w:t xml:space="preserve"> </w:t>
      </w:r>
      <w:r w:rsidRPr="00CF24E8">
        <w:rPr>
          <w:rtl/>
        </w:rPr>
        <w:t>30,000</w:t>
      </w:r>
      <w:r w:rsidR="0084256A">
        <w:rPr>
          <w:rtl/>
        </w:rPr>
        <w:t xml:space="preserve"> </w:t>
      </w:r>
      <w:r w:rsidRPr="00CF24E8">
        <w:rPr>
          <w:rtl/>
        </w:rPr>
        <w:t>המשקים</w:t>
      </w:r>
      <w:r w:rsidR="0084256A">
        <w:rPr>
          <w:rtl/>
        </w:rPr>
        <w:t xml:space="preserve"> </w:t>
      </w:r>
      <w:r w:rsidRPr="00CF24E8">
        <w:rPr>
          <w:rtl/>
        </w:rPr>
        <w:t>ברחבי</w:t>
      </w:r>
      <w:r w:rsidR="0084256A">
        <w:rPr>
          <w:rtl/>
        </w:rPr>
        <w:t xml:space="preserve"> </w:t>
      </w:r>
      <w:r w:rsidRPr="00CF24E8">
        <w:rPr>
          <w:rtl/>
        </w:rPr>
        <w:t>הארץ,</w:t>
      </w:r>
      <w:r w:rsidR="0084256A">
        <w:rPr>
          <w:rtl/>
        </w:rPr>
        <w:t xml:space="preserve"> </w:t>
      </w:r>
      <w:r w:rsidRPr="00CF24E8">
        <w:rPr>
          <w:rtl/>
        </w:rPr>
        <w:t>מהם</w:t>
      </w:r>
      <w:r w:rsidR="0084256A">
        <w:rPr>
          <w:rtl/>
        </w:rPr>
        <w:t xml:space="preserve"> </w:t>
      </w:r>
      <w:r w:rsidRPr="00CF24E8">
        <w:rPr>
          <w:rtl/>
        </w:rPr>
        <w:t>3,000</w:t>
      </w:r>
      <w:r w:rsidR="0084256A">
        <w:rPr>
          <w:rtl/>
        </w:rPr>
        <w:t xml:space="preserve"> </w:t>
      </w:r>
      <w:r w:rsidRPr="00CF24E8">
        <w:rPr>
          <w:rtl/>
        </w:rPr>
        <w:t>במרכז הארץ, 4,000 בקו העימות ו</w:t>
      </w:r>
      <w:r w:rsidR="0084256A">
        <w:rPr>
          <w:rtl/>
        </w:rPr>
        <w:t>-</w:t>
      </w:r>
      <w:r w:rsidRPr="00CF24E8">
        <w:rPr>
          <w:rtl/>
        </w:rPr>
        <w:t>3,000</w:t>
      </w:r>
      <w:r w:rsidR="0084256A">
        <w:rPr>
          <w:rtl/>
        </w:rPr>
        <w:t xml:space="preserve"> </w:t>
      </w:r>
      <w:r w:rsidRPr="00CF24E8">
        <w:rPr>
          <w:rtl/>
        </w:rPr>
        <w:t>בחבל תענך</w:t>
      </w:r>
      <w:r w:rsidR="0084256A">
        <w:rPr>
          <w:rtl/>
        </w:rPr>
        <w:t xml:space="preserve"> </w:t>
      </w:r>
      <w:r w:rsidRPr="00CF24E8">
        <w:rPr>
          <w:rtl/>
        </w:rPr>
        <w:t>ובתחום</w:t>
      </w:r>
      <w:r w:rsidR="0084256A">
        <w:rPr>
          <w:rtl/>
        </w:rPr>
        <w:t xml:space="preserve"> </w:t>
      </w:r>
      <w:r w:rsidRPr="00CF24E8">
        <w:rPr>
          <w:rtl/>
        </w:rPr>
        <w:t>המועצות</w:t>
      </w:r>
      <w:r w:rsidR="0084256A">
        <w:rPr>
          <w:rtl/>
        </w:rPr>
        <w:t xml:space="preserve"> </w:t>
      </w:r>
      <w:r w:rsidRPr="00CF24E8">
        <w:rPr>
          <w:rtl/>
        </w:rPr>
        <w:t>האזוריות</w:t>
      </w:r>
      <w:r w:rsidR="0084256A">
        <w:rPr>
          <w:rtl/>
        </w:rPr>
        <w:t xml:space="preserve"> </w:t>
      </w:r>
      <w:r w:rsidRPr="00CF24E8">
        <w:rPr>
          <w:rtl/>
        </w:rPr>
        <w:t>מרחבים,</w:t>
      </w:r>
      <w:r w:rsidR="0084256A">
        <w:rPr>
          <w:rtl/>
        </w:rPr>
        <w:t xml:space="preserve"> </w:t>
      </w:r>
      <w:r w:rsidRPr="00CF24E8">
        <w:rPr>
          <w:rtl/>
        </w:rPr>
        <w:t>עזתה,</w:t>
      </w:r>
      <w:r w:rsidR="0084256A">
        <w:rPr>
          <w:rtl/>
        </w:rPr>
        <w:t xml:space="preserve"> </w:t>
      </w:r>
      <w:r w:rsidRPr="00CF24E8">
        <w:rPr>
          <w:rtl/>
        </w:rPr>
        <w:t>שפיר</w:t>
      </w:r>
      <w:r w:rsidR="0084256A">
        <w:rPr>
          <w:rtl/>
        </w:rPr>
        <w:t xml:space="preserve"> </w:t>
      </w:r>
      <w:r w:rsidRPr="00CF24E8">
        <w:rPr>
          <w:rtl/>
        </w:rPr>
        <w:t>ולכיש,</w:t>
      </w:r>
      <w:r w:rsidR="0084256A">
        <w:rPr>
          <w:rtl/>
        </w:rPr>
        <w:t xml:space="preserve"> </w:t>
      </w:r>
      <w:r w:rsidRPr="00CF24E8">
        <w:rPr>
          <w:rtl/>
        </w:rPr>
        <w:t>בחבל עדולם</w:t>
      </w:r>
      <w:r w:rsidR="0084256A">
        <w:rPr>
          <w:rtl/>
        </w:rPr>
        <w:t xml:space="preserve"> </w:t>
      </w:r>
      <w:r w:rsidRPr="00CF24E8">
        <w:rPr>
          <w:rtl/>
        </w:rPr>
        <w:t>ובאזורים אחרים בגליל.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לפי</w:t>
      </w:r>
      <w:r w:rsidR="0084256A">
        <w:rPr>
          <w:rtl/>
        </w:rPr>
        <w:t xml:space="preserve"> </w:t>
      </w:r>
      <w:r w:rsidRPr="00CF24E8">
        <w:rPr>
          <w:rtl/>
        </w:rPr>
        <w:t>מחקר</w:t>
      </w:r>
      <w:r w:rsidR="0084256A">
        <w:rPr>
          <w:rtl/>
        </w:rPr>
        <w:t xml:space="preserve"> </w:t>
      </w:r>
      <w:r w:rsidRPr="00CF24E8">
        <w:rPr>
          <w:rtl/>
        </w:rPr>
        <w:t>שפורסם</w:t>
      </w:r>
      <w:r w:rsidR="0084256A">
        <w:rPr>
          <w:rtl/>
        </w:rPr>
        <w:t xml:space="preserve"> </w:t>
      </w:r>
      <w:r w:rsidRPr="00CF24E8">
        <w:rPr>
          <w:rtl/>
        </w:rPr>
        <w:t>לאחרונה</w:t>
      </w:r>
      <w:r w:rsidR="0084256A">
        <w:rPr>
          <w:rtl/>
        </w:rPr>
        <w:t xml:space="preserve"> </w:t>
      </w:r>
      <w:r w:rsidRPr="00CF24E8">
        <w:rPr>
          <w:rtl/>
        </w:rPr>
        <w:t>ואומץ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ידי ארגון המועצות האזוריות, מצויות</w:t>
      </w:r>
      <w:r w:rsidR="0084256A">
        <w:rPr>
          <w:rtl/>
        </w:rPr>
        <w:t xml:space="preserve"> </w:t>
      </w:r>
      <w:r w:rsidRPr="00CF24E8">
        <w:rPr>
          <w:rtl/>
        </w:rPr>
        <w:t>המועצות</w:t>
      </w:r>
      <w:r w:rsidR="0084256A">
        <w:rPr>
          <w:rtl/>
        </w:rPr>
        <w:t xml:space="preserve"> </w:t>
      </w:r>
      <w:r w:rsidRPr="00CF24E8">
        <w:rPr>
          <w:rtl/>
        </w:rPr>
        <w:t>האזוריות</w:t>
      </w:r>
      <w:r w:rsidR="0084256A">
        <w:rPr>
          <w:rtl/>
        </w:rPr>
        <w:t xml:space="preserve"> </w:t>
      </w:r>
      <w:r w:rsidRPr="00CF24E8">
        <w:rPr>
          <w:rtl/>
        </w:rPr>
        <w:t>שפיר,</w:t>
      </w:r>
      <w:r w:rsidR="0084256A">
        <w:rPr>
          <w:rtl/>
        </w:rPr>
        <w:t xml:space="preserve"> </w:t>
      </w:r>
      <w:r w:rsidRPr="00CF24E8">
        <w:rPr>
          <w:rtl/>
        </w:rPr>
        <w:t>לכיש,</w:t>
      </w:r>
      <w:r w:rsidR="0084256A">
        <w:rPr>
          <w:rtl/>
        </w:rPr>
        <w:t xml:space="preserve"> </w:t>
      </w:r>
      <w:r w:rsidRPr="00CF24E8">
        <w:rPr>
          <w:rtl/>
        </w:rPr>
        <w:t>עזתה ומרחבים בתחתית הסולם הסוציו</w:t>
      </w:r>
      <w:r w:rsidR="0084256A">
        <w:rPr>
          <w:rtl/>
        </w:rPr>
        <w:t>-</w:t>
      </w:r>
      <w:r w:rsidRPr="00CF24E8">
        <w:rPr>
          <w:rtl/>
        </w:rPr>
        <w:t>אקונומי. מצב</w:t>
      </w:r>
      <w:r w:rsidR="0084256A">
        <w:rPr>
          <w:rtl/>
        </w:rPr>
        <w:t xml:space="preserve"> </w:t>
      </w:r>
      <w:r w:rsidRPr="00CF24E8">
        <w:rPr>
          <w:rtl/>
        </w:rPr>
        <w:t>התושבים שם בדרך כלל קשה ביותר ביחס לכל יישוב אחר בארץ. נוכח המציאות הקשה ונוכח</w:t>
      </w:r>
      <w:r w:rsidR="0084256A">
        <w:rPr>
          <w:rtl/>
        </w:rPr>
        <w:t xml:space="preserve"> </w:t>
      </w:r>
      <w:r w:rsidRPr="00CF24E8">
        <w:rPr>
          <w:rtl/>
        </w:rPr>
        <w:t>חומר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הנפץ החברתי, העלול, חס ושלום, להתפרץ בשל הכוונה והניסיונות הממשיים </w:t>
      </w:r>
      <w:r w:rsidR="0084256A">
        <w:rPr>
          <w:rtl/>
        </w:rPr>
        <w:t>–</w:t>
      </w:r>
      <w:r w:rsidRPr="00CF24E8">
        <w:rPr>
          <w:rtl/>
        </w:rPr>
        <w:t xml:space="preserve"> כפי</w:t>
      </w:r>
      <w:r w:rsidR="0084256A">
        <w:rPr>
          <w:rtl/>
        </w:rPr>
        <w:t xml:space="preserve"> </w:t>
      </w:r>
      <w:r w:rsidRPr="00CF24E8">
        <w:rPr>
          <w:rtl/>
        </w:rPr>
        <w:t>שאנחנו</w:t>
      </w:r>
      <w:r w:rsidR="0084256A">
        <w:rPr>
          <w:rtl/>
        </w:rPr>
        <w:t xml:space="preserve"> </w:t>
      </w:r>
      <w:r w:rsidRPr="00CF24E8">
        <w:rPr>
          <w:rtl/>
        </w:rPr>
        <w:t xml:space="preserve">רואים אותם בימים האחרונים </w:t>
      </w:r>
      <w:r w:rsidR="0084256A">
        <w:rPr>
          <w:rtl/>
        </w:rPr>
        <w:t>–</w:t>
      </w:r>
      <w:r w:rsidRPr="00CF24E8">
        <w:rPr>
          <w:rtl/>
        </w:rPr>
        <w:t xml:space="preserve"> לממש את הנכסים בלי שהממשלה מתערבת לסוכך על</w:t>
      </w:r>
      <w:r w:rsidR="0084256A">
        <w:rPr>
          <w:rtl/>
        </w:rPr>
        <w:t xml:space="preserve"> </w:t>
      </w:r>
      <w:r w:rsidRPr="00CF24E8">
        <w:rPr>
          <w:rtl/>
        </w:rPr>
        <w:t>החייבים</w:t>
      </w:r>
      <w:r w:rsidR="0084256A">
        <w:rPr>
          <w:rtl/>
        </w:rPr>
        <w:t xml:space="preserve"> </w:t>
      </w:r>
      <w:r w:rsidRPr="00CF24E8">
        <w:rPr>
          <w:rtl/>
        </w:rPr>
        <w:t>באזורים</w:t>
      </w:r>
      <w:r w:rsidR="0084256A">
        <w:rPr>
          <w:rtl/>
        </w:rPr>
        <w:t xml:space="preserve"> </w:t>
      </w:r>
      <w:r w:rsidRPr="00CF24E8">
        <w:rPr>
          <w:rtl/>
        </w:rPr>
        <w:t>הנ"ל,</w:t>
      </w:r>
      <w:r w:rsidR="0084256A">
        <w:rPr>
          <w:rtl/>
        </w:rPr>
        <w:t xml:space="preserve"> </w:t>
      </w:r>
      <w:r w:rsidRPr="00CF24E8">
        <w:rPr>
          <w:rtl/>
        </w:rPr>
        <w:t>בהתאם</w:t>
      </w:r>
      <w:r w:rsidR="0084256A">
        <w:rPr>
          <w:rtl/>
        </w:rPr>
        <w:t xml:space="preserve"> </w:t>
      </w:r>
      <w:r w:rsidRPr="00CF24E8">
        <w:rPr>
          <w:rtl/>
        </w:rPr>
        <w:t>לסעיף 23 לחוק שהזכרתי, נדרשת התערבות מיידית של</w:t>
      </w:r>
      <w:r w:rsidR="0084256A">
        <w:rPr>
          <w:rtl/>
        </w:rPr>
        <w:t xml:space="preserve"> </w:t>
      </w:r>
      <w:r w:rsidRPr="00CF24E8">
        <w:rPr>
          <w:rtl/>
        </w:rPr>
        <w:t>הכנסת.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רמזתי</w:t>
      </w:r>
      <w:r w:rsidR="0084256A">
        <w:rPr>
          <w:rtl/>
        </w:rPr>
        <w:t xml:space="preserve"> </w:t>
      </w:r>
      <w:r w:rsidRPr="00CF24E8">
        <w:rPr>
          <w:rtl/>
        </w:rPr>
        <w:t>ואני</w:t>
      </w:r>
      <w:r w:rsidR="0084256A">
        <w:rPr>
          <w:rtl/>
        </w:rPr>
        <w:t xml:space="preserve"> </w:t>
      </w:r>
      <w:r w:rsidRPr="00CF24E8">
        <w:rPr>
          <w:rtl/>
        </w:rPr>
        <w:t>אומר,</w:t>
      </w:r>
      <w:r w:rsidR="0084256A">
        <w:rPr>
          <w:rtl/>
        </w:rPr>
        <w:t xml:space="preserve"> </w:t>
      </w:r>
      <w:r w:rsidRPr="00CF24E8">
        <w:rPr>
          <w:rtl/>
        </w:rPr>
        <w:t>כי הכוונה המקורית שלי, אדוני שר החקלאות, היתה לתקן את</w:t>
      </w:r>
      <w:r w:rsidR="0084256A">
        <w:rPr>
          <w:rtl/>
        </w:rPr>
        <w:t xml:space="preserve"> </w:t>
      </w:r>
      <w:r w:rsidRPr="00CF24E8">
        <w:rPr>
          <w:rtl/>
        </w:rPr>
        <w:t>סעיף</w:t>
      </w:r>
      <w:r w:rsidR="0084256A">
        <w:rPr>
          <w:rtl/>
        </w:rPr>
        <w:t xml:space="preserve"> </w:t>
      </w:r>
      <w:r w:rsidRPr="00CF24E8">
        <w:rPr>
          <w:rtl/>
        </w:rPr>
        <w:t>23</w:t>
      </w:r>
      <w:r w:rsidR="0084256A">
        <w:rPr>
          <w:rtl/>
        </w:rPr>
        <w:t xml:space="preserve"> </w:t>
      </w:r>
      <w:r w:rsidRPr="00CF24E8">
        <w:rPr>
          <w:rtl/>
        </w:rPr>
        <w:t>לחוק.</w:t>
      </w:r>
      <w:r w:rsidR="0084256A">
        <w:rPr>
          <w:rtl/>
        </w:rPr>
        <w:t xml:space="preserve"> </w:t>
      </w:r>
      <w:r w:rsidRPr="00CF24E8">
        <w:rPr>
          <w:rtl/>
        </w:rPr>
        <w:t>סעיף</w:t>
      </w:r>
      <w:r w:rsidR="0084256A">
        <w:rPr>
          <w:rtl/>
        </w:rPr>
        <w:t xml:space="preserve"> </w:t>
      </w:r>
      <w:r w:rsidRPr="00CF24E8">
        <w:rPr>
          <w:rtl/>
        </w:rPr>
        <w:t>23 מתייחס למימוש נכסים חקלאיים: "נוכח המשקם כי גם לאחר</w:t>
      </w:r>
      <w:r w:rsidR="0084256A">
        <w:rPr>
          <w:rtl/>
        </w:rPr>
        <w:t xml:space="preserve"> </w:t>
      </w:r>
      <w:r w:rsidRPr="00CF24E8">
        <w:rPr>
          <w:rtl/>
        </w:rPr>
        <w:t>המחיקה,</w:t>
      </w:r>
      <w:r w:rsidR="0084256A">
        <w:rPr>
          <w:rtl/>
        </w:rPr>
        <w:t xml:space="preserve"> </w:t>
      </w:r>
      <w:r w:rsidRPr="00CF24E8">
        <w:rPr>
          <w:rtl/>
        </w:rPr>
        <w:t>כאמור</w:t>
      </w:r>
      <w:r w:rsidR="0084256A">
        <w:rPr>
          <w:rtl/>
        </w:rPr>
        <w:t xml:space="preserve"> </w:t>
      </w:r>
      <w:r w:rsidRPr="00CF24E8">
        <w:rPr>
          <w:rtl/>
        </w:rPr>
        <w:t>בסעיף</w:t>
      </w:r>
      <w:r w:rsidR="0084256A">
        <w:rPr>
          <w:rtl/>
        </w:rPr>
        <w:t xml:space="preserve"> </w:t>
      </w:r>
      <w:r w:rsidRPr="00CF24E8">
        <w:rPr>
          <w:rtl/>
        </w:rPr>
        <w:t>21,</w:t>
      </w:r>
      <w:r w:rsidR="0084256A">
        <w:rPr>
          <w:rtl/>
        </w:rPr>
        <w:t xml:space="preserve"> </w:t>
      </w:r>
      <w:r w:rsidRPr="00CF24E8">
        <w:rPr>
          <w:rtl/>
        </w:rPr>
        <w:t>אין</w:t>
      </w:r>
      <w:r w:rsidR="0084256A">
        <w:rPr>
          <w:rtl/>
        </w:rPr>
        <w:t xml:space="preserve"> </w:t>
      </w:r>
      <w:r w:rsidRPr="00CF24E8">
        <w:rPr>
          <w:rtl/>
        </w:rPr>
        <w:t>ביכולתו של החייב לפרוע את יתרת חובו, רשאי הוא</w:t>
      </w:r>
      <w:r w:rsidR="0084256A">
        <w:rPr>
          <w:rtl/>
        </w:rPr>
        <w:t xml:space="preserve"> </w:t>
      </w:r>
      <w:r w:rsidRPr="00CF24E8">
        <w:rPr>
          <w:rtl/>
        </w:rPr>
        <w:t>להורות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מימוש</w:t>
      </w:r>
      <w:r w:rsidR="0084256A">
        <w:rPr>
          <w:rtl/>
        </w:rPr>
        <w:t xml:space="preserve"> </w:t>
      </w:r>
      <w:r w:rsidRPr="00CF24E8">
        <w:rPr>
          <w:rtl/>
        </w:rPr>
        <w:t>נכסים</w:t>
      </w:r>
      <w:r w:rsidR="0084256A">
        <w:rPr>
          <w:rtl/>
        </w:rPr>
        <w:t xml:space="preserve"> </w:t>
      </w:r>
      <w:r w:rsidRPr="00CF24E8">
        <w:rPr>
          <w:rtl/>
        </w:rPr>
        <w:t>חקלאיים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החייב בהתאם לכללים שקבעו השרים ולהוראות</w:t>
      </w:r>
      <w:r w:rsidR="0084256A">
        <w:rPr>
          <w:rtl/>
        </w:rPr>
        <w:t xml:space="preserve"> </w:t>
      </w:r>
      <w:r w:rsidRPr="00CF24E8">
        <w:rPr>
          <w:rtl/>
        </w:rPr>
        <w:t>שנקבעו</w:t>
      </w:r>
      <w:r w:rsidR="0084256A">
        <w:rPr>
          <w:rtl/>
        </w:rPr>
        <w:t xml:space="preserve"> </w:t>
      </w:r>
      <w:r w:rsidRPr="00CF24E8">
        <w:rPr>
          <w:rtl/>
        </w:rPr>
        <w:t>לפי</w:t>
      </w:r>
      <w:r w:rsidR="0084256A">
        <w:rPr>
          <w:rtl/>
        </w:rPr>
        <w:t xml:space="preserve"> </w:t>
      </w:r>
      <w:r w:rsidRPr="00CF24E8">
        <w:rPr>
          <w:rtl/>
        </w:rPr>
        <w:t>סעיף</w:t>
      </w:r>
      <w:r w:rsidR="0084256A">
        <w:rPr>
          <w:rtl/>
        </w:rPr>
        <w:t xml:space="preserve"> </w:t>
      </w:r>
      <w:r w:rsidRPr="00CF24E8">
        <w:rPr>
          <w:rtl/>
        </w:rPr>
        <w:t>20".</w:t>
      </w:r>
      <w:r w:rsidR="0084256A">
        <w:rPr>
          <w:rtl/>
        </w:rPr>
        <w:t xml:space="preserve"> </w:t>
      </w:r>
      <w:r w:rsidRPr="00CF24E8">
        <w:rPr>
          <w:rtl/>
        </w:rPr>
        <w:t>חשבתי להציע לכנסת לתקן את החוק, כדי שנוכל להושיע אותם</w:t>
      </w:r>
      <w:r w:rsidR="0084256A">
        <w:rPr>
          <w:rtl/>
        </w:rPr>
        <w:t xml:space="preserve"> </w:t>
      </w:r>
      <w:r w:rsidRPr="00CF24E8">
        <w:rPr>
          <w:rtl/>
        </w:rPr>
        <w:t>3,000</w:t>
      </w:r>
      <w:r w:rsidR="0084256A">
        <w:rPr>
          <w:rtl/>
        </w:rPr>
        <w:t xml:space="preserve"> </w:t>
      </w:r>
      <w:r w:rsidRPr="00CF24E8">
        <w:rPr>
          <w:rtl/>
        </w:rPr>
        <w:t>משקים. שמוליק אביטל מדבר על 6,000; הוא מדבר גם על אזור המרכז, ואני רוצה</w:t>
      </w:r>
      <w:r w:rsidR="0084256A">
        <w:rPr>
          <w:rtl/>
        </w:rPr>
        <w:t xml:space="preserve"> </w:t>
      </w:r>
      <w:r w:rsidRPr="00CF24E8">
        <w:rPr>
          <w:rtl/>
        </w:rPr>
        <w:t>לצמצם,</w:t>
      </w:r>
      <w:r w:rsidR="0084256A">
        <w:rPr>
          <w:rtl/>
        </w:rPr>
        <w:t xml:space="preserve"> </w:t>
      </w:r>
      <w:r w:rsidRPr="00CF24E8">
        <w:rPr>
          <w:rtl/>
        </w:rPr>
        <w:t>לא</w:t>
      </w:r>
      <w:r w:rsidR="0084256A">
        <w:rPr>
          <w:rtl/>
        </w:rPr>
        <w:t xml:space="preserve"> </w:t>
      </w:r>
      <w:r w:rsidRPr="00CF24E8">
        <w:rPr>
          <w:rtl/>
        </w:rPr>
        <w:t>משום שאני חושב שהבעיה לא קיימת ב</w:t>
      </w:r>
      <w:r w:rsidR="0084256A">
        <w:rPr>
          <w:rtl/>
        </w:rPr>
        <w:t>-</w:t>
      </w:r>
      <w:r w:rsidRPr="00CF24E8">
        <w:rPr>
          <w:rtl/>
        </w:rPr>
        <w:t>6,000 משקים, אבל אני רוצה למקד את</w:t>
      </w:r>
      <w:r w:rsidR="0084256A">
        <w:rPr>
          <w:rtl/>
        </w:rPr>
        <w:t xml:space="preserve"> </w:t>
      </w:r>
      <w:r w:rsidRPr="00CF24E8">
        <w:rPr>
          <w:rtl/>
        </w:rPr>
        <w:t>תשומת הלב לאזורי הארץ שעליהם הצבעתי.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לפי</w:t>
      </w:r>
      <w:r w:rsidR="0084256A">
        <w:rPr>
          <w:rtl/>
        </w:rPr>
        <w:t xml:space="preserve"> </w:t>
      </w:r>
      <w:r w:rsidRPr="00CF24E8">
        <w:rPr>
          <w:rtl/>
        </w:rPr>
        <w:t>ייעוץ</w:t>
      </w:r>
      <w:r w:rsidR="0084256A">
        <w:rPr>
          <w:rtl/>
        </w:rPr>
        <w:t xml:space="preserve"> </w:t>
      </w:r>
      <w:r w:rsidRPr="00CF24E8">
        <w:rPr>
          <w:rtl/>
        </w:rPr>
        <w:t>משפטי</w:t>
      </w:r>
      <w:r w:rsidR="0084256A">
        <w:rPr>
          <w:rtl/>
        </w:rPr>
        <w:t xml:space="preserve"> </w:t>
      </w:r>
      <w:r w:rsidRPr="00CF24E8">
        <w:rPr>
          <w:rtl/>
        </w:rPr>
        <w:t>שקיבלתי,</w:t>
      </w:r>
      <w:r w:rsidR="0084256A">
        <w:rPr>
          <w:rtl/>
        </w:rPr>
        <w:t xml:space="preserve"> </w:t>
      </w:r>
      <w:r w:rsidRPr="00CF24E8">
        <w:rPr>
          <w:rtl/>
        </w:rPr>
        <w:t>אדוני</w:t>
      </w:r>
      <w:r w:rsidR="0084256A">
        <w:rPr>
          <w:rtl/>
        </w:rPr>
        <w:t xml:space="preserve"> </w:t>
      </w:r>
      <w:r w:rsidRPr="00CF24E8">
        <w:rPr>
          <w:rtl/>
        </w:rPr>
        <w:t>היושב</w:t>
      </w:r>
      <w:r w:rsidR="0084256A">
        <w:rPr>
          <w:rtl/>
        </w:rPr>
        <w:t>-</w:t>
      </w:r>
      <w:r w:rsidRPr="00CF24E8">
        <w:rPr>
          <w:rtl/>
        </w:rPr>
        <w:t>ראש,</w:t>
      </w:r>
      <w:r w:rsidR="0084256A">
        <w:rPr>
          <w:rtl/>
        </w:rPr>
        <w:t xml:space="preserve"> </w:t>
      </w:r>
      <w:r w:rsidRPr="00CF24E8">
        <w:rPr>
          <w:rtl/>
        </w:rPr>
        <w:t>אמרו</w:t>
      </w:r>
      <w:r w:rsidR="0084256A">
        <w:rPr>
          <w:rtl/>
        </w:rPr>
        <w:t xml:space="preserve"> </w:t>
      </w:r>
      <w:r w:rsidRPr="00CF24E8">
        <w:rPr>
          <w:rtl/>
        </w:rPr>
        <w:t>לי</w:t>
      </w:r>
      <w:r w:rsidR="0084256A">
        <w:rPr>
          <w:rtl/>
        </w:rPr>
        <w:t xml:space="preserve"> </w:t>
      </w:r>
      <w:r w:rsidRPr="00CF24E8">
        <w:rPr>
          <w:rtl/>
        </w:rPr>
        <w:t>שההצעה סותרת את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>-</w:t>
      </w:r>
      <w:r w:rsidRPr="00CF24E8">
        <w:rPr>
          <w:rtl/>
        </w:rPr>
        <w:t>יסוד:</w:t>
      </w:r>
      <w:r w:rsidR="0084256A">
        <w:rPr>
          <w:rtl/>
        </w:rPr>
        <w:t xml:space="preserve"> </w:t>
      </w:r>
      <w:r w:rsidRPr="00CF24E8">
        <w:rPr>
          <w:rtl/>
        </w:rPr>
        <w:t>כבוד האדם וחירותו.</w:t>
      </w:r>
      <w:r w:rsidR="0084256A">
        <w:rPr>
          <w:rtl/>
        </w:rPr>
        <w:t xml:space="preserve"> </w:t>
      </w:r>
      <w:r w:rsidRPr="00CF24E8">
        <w:rPr>
          <w:rtl/>
        </w:rPr>
        <w:t>משמע, עלולה להיות כאן פגיעה בבנקים, אשר להם יש</w:t>
      </w:r>
      <w:r w:rsidR="0084256A">
        <w:rPr>
          <w:rtl/>
        </w:rPr>
        <w:t xml:space="preserve"> </w:t>
      </w:r>
      <w:r w:rsidRPr="00CF24E8">
        <w:rPr>
          <w:rtl/>
        </w:rPr>
        <w:t>חזקה בקניין שלהם.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לאחר</w:t>
      </w:r>
      <w:r w:rsidR="0084256A">
        <w:rPr>
          <w:rtl/>
        </w:rPr>
        <w:t xml:space="preserve"> </w:t>
      </w:r>
      <w:r w:rsidRPr="00CF24E8">
        <w:rPr>
          <w:rtl/>
        </w:rPr>
        <w:t>שראינו</w:t>
      </w:r>
      <w:r w:rsidR="0084256A">
        <w:rPr>
          <w:rtl/>
        </w:rPr>
        <w:t xml:space="preserve"> </w:t>
      </w:r>
      <w:r w:rsidRPr="00CF24E8">
        <w:rPr>
          <w:rtl/>
        </w:rPr>
        <w:t>כי אין דרך לפתור את הנושא בחקיקה, חשבתי כי טוב יהיה שהכנסת,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באמצעות אחת מזרועותיה, תשב עם נציגי משרד החקלאות </w:t>
      </w:r>
      <w:r w:rsidR="0084256A">
        <w:rPr>
          <w:rtl/>
        </w:rPr>
        <w:t>–</w:t>
      </w:r>
      <w:r w:rsidRPr="00CF24E8">
        <w:rPr>
          <w:rtl/>
        </w:rPr>
        <w:t xml:space="preserve"> השר צור, אתה יודע, גם משיחה</w:t>
      </w:r>
      <w:r w:rsidR="0084256A">
        <w:rPr>
          <w:rtl/>
        </w:rPr>
        <w:t xml:space="preserve"> </w:t>
      </w:r>
      <w:r w:rsidRPr="00CF24E8">
        <w:rPr>
          <w:rtl/>
        </w:rPr>
        <w:t>פרטית</w:t>
      </w:r>
      <w:r w:rsidR="0084256A">
        <w:rPr>
          <w:rtl/>
        </w:rPr>
        <w:t xml:space="preserve"> </w:t>
      </w:r>
      <w:r w:rsidRPr="00CF24E8">
        <w:rPr>
          <w:rtl/>
        </w:rPr>
        <w:t>וגם</w:t>
      </w:r>
      <w:r w:rsidR="0084256A">
        <w:rPr>
          <w:rtl/>
        </w:rPr>
        <w:t xml:space="preserve"> </w:t>
      </w:r>
      <w:r w:rsidRPr="00CF24E8">
        <w:rPr>
          <w:rtl/>
        </w:rPr>
        <w:t>מכמה מגעים, שאני מעריך את העבודה של המנכ"ל שלך, אשר משתף פעולה בכל</w:t>
      </w:r>
      <w:r w:rsidR="0084256A">
        <w:rPr>
          <w:rtl/>
        </w:rPr>
        <w:t xml:space="preserve"> </w:t>
      </w:r>
      <w:r w:rsidRPr="00CF24E8">
        <w:rPr>
          <w:rtl/>
        </w:rPr>
        <w:t>מה</w:t>
      </w:r>
      <w:r w:rsidR="0084256A">
        <w:rPr>
          <w:rtl/>
        </w:rPr>
        <w:t xml:space="preserve"> </w:t>
      </w:r>
      <w:r w:rsidRPr="00CF24E8">
        <w:rPr>
          <w:rtl/>
        </w:rPr>
        <w:t>שקשור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בפעילות של ועדות הכנסת </w:t>
      </w:r>
      <w:r w:rsidR="0084256A">
        <w:rPr>
          <w:rtl/>
        </w:rPr>
        <w:t>–</w:t>
      </w:r>
      <w:r w:rsidRPr="00CF24E8">
        <w:rPr>
          <w:rtl/>
        </w:rPr>
        <w:t xml:space="preserve"> עם מועצת מקרקעי ישראל ועם יושב</w:t>
      </w:r>
      <w:r w:rsidR="0084256A">
        <w:rPr>
          <w:rtl/>
        </w:rPr>
        <w:t>-</w:t>
      </w:r>
      <w:r w:rsidRPr="00CF24E8">
        <w:rPr>
          <w:rtl/>
        </w:rPr>
        <w:t>ראש המועצה,</w:t>
      </w:r>
      <w:r w:rsidR="0084256A">
        <w:rPr>
          <w:rtl/>
        </w:rPr>
        <w:t xml:space="preserve"> </w:t>
      </w:r>
      <w:r w:rsidRPr="00CF24E8">
        <w:rPr>
          <w:rtl/>
        </w:rPr>
        <w:t>שהוא שר הבינוי והשיכון, וכן עם אנשי האוצר בניסיון למצוא פתרון אשר יסיר את החרב</w:t>
      </w:r>
      <w:r w:rsidR="0084256A">
        <w:rPr>
          <w:rtl/>
        </w:rPr>
        <w:t xml:space="preserve"> </w:t>
      </w:r>
      <w:r w:rsidRPr="00CF24E8">
        <w:rPr>
          <w:rtl/>
        </w:rPr>
        <w:t>המונחת היום על צווארם של אותם משקים, אותם ראשי משפחות.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הדרך</w:t>
      </w:r>
      <w:r w:rsidR="0084256A">
        <w:rPr>
          <w:rtl/>
        </w:rPr>
        <w:t xml:space="preserve"> </w:t>
      </w:r>
      <w:r w:rsidRPr="00CF24E8">
        <w:rPr>
          <w:rtl/>
        </w:rPr>
        <w:t>לפתרון, אדוני היושב</w:t>
      </w:r>
      <w:r w:rsidR="0084256A">
        <w:rPr>
          <w:rtl/>
        </w:rPr>
        <w:t>-</w:t>
      </w:r>
      <w:r w:rsidRPr="00CF24E8">
        <w:rPr>
          <w:rtl/>
        </w:rPr>
        <w:t>ראש, הנראית לי מעשית, כפי שאמרתי בתחילת דברי גם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 xml:space="preserve"> </w:t>
      </w:r>
      <w:r w:rsidRPr="00CF24E8">
        <w:rPr>
          <w:rtl/>
        </w:rPr>
        <w:t>דעתו</w:t>
      </w:r>
      <w:r w:rsidR="0084256A">
        <w:rPr>
          <w:rtl/>
        </w:rPr>
        <w:t xml:space="preserve"> </w:t>
      </w:r>
      <w:r w:rsidRPr="00CF24E8">
        <w:rPr>
          <w:rtl/>
        </w:rPr>
        <w:t>של</w:t>
      </w:r>
      <w:r w:rsidR="0084256A">
        <w:rPr>
          <w:rtl/>
        </w:rPr>
        <w:t xml:space="preserve"> </w:t>
      </w:r>
      <w:r w:rsidRPr="00CF24E8">
        <w:rPr>
          <w:rtl/>
        </w:rPr>
        <w:t>המציע</w:t>
      </w:r>
      <w:r w:rsidR="0084256A">
        <w:rPr>
          <w:rtl/>
        </w:rPr>
        <w:t xml:space="preserve"> </w:t>
      </w:r>
      <w:r w:rsidRPr="00CF24E8">
        <w:rPr>
          <w:rtl/>
        </w:rPr>
        <w:t>השני, היא להפגיש כאן בכנסת את מינהל מקרקעי ישראל, את משרד</w:t>
      </w:r>
      <w:r w:rsidR="0084256A">
        <w:rPr>
          <w:rtl/>
        </w:rPr>
        <w:t xml:space="preserve"> </w:t>
      </w:r>
      <w:r w:rsidRPr="00CF24E8">
        <w:rPr>
          <w:rtl/>
        </w:rPr>
        <w:t>האוצר,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משרד החקלאות, את תנועת המושבים עם מר בן</w:t>
      </w:r>
      <w:r w:rsidR="0084256A">
        <w:rPr>
          <w:rtl/>
        </w:rPr>
        <w:t>-</w:t>
      </w:r>
      <w:r w:rsidRPr="00CF24E8">
        <w:rPr>
          <w:rtl/>
        </w:rPr>
        <w:t>שמחון ואת ארגון המושבים עם</w:t>
      </w:r>
      <w:r w:rsidR="0084256A">
        <w:rPr>
          <w:rtl/>
        </w:rPr>
        <w:t xml:space="preserve"> </w:t>
      </w:r>
      <w:r w:rsidRPr="00CF24E8">
        <w:rPr>
          <w:rtl/>
        </w:rPr>
        <w:t>מר</w:t>
      </w:r>
      <w:r w:rsidR="0084256A">
        <w:rPr>
          <w:rtl/>
        </w:rPr>
        <w:t xml:space="preserve"> </w:t>
      </w:r>
      <w:r w:rsidRPr="00CF24E8">
        <w:rPr>
          <w:rtl/>
        </w:rPr>
        <w:t>כץ.</w:t>
      </w:r>
      <w:r w:rsidR="0084256A">
        <w:rPr>
          <w:rtl/>
        </w:rPr>
        <w:t xml:space="preserve"> </w:t>
      </w:r>
      <w:r w:rsidRPr="00CF24E8">
        <w:rPr>
          <w:rtl/>
        </w:rPr>
        <w:t>אולי אפשר לבקש עצה ממבקרת המדינה, שאני חושב כי מכוח אישיותה כמשפטנית</w:t>
      </w:r>
      <w:r w:rsidR="0084256A">
        <w:rPr>
          <w:rtl/>
        </w:rPr>
        <w:t xml:space="preserve"> </w:t>
      </w:r>
      <w:r w:rsidRPr="00CF24E8">
        <w:rPr>
          <w:rtl/>
        </w:rPr>
        <w:t>דגולה</w:t>
      </w:r>
      <w:r w:rsidR="0084256A">
        <w:rPr>
          <w:rtl/>
        </w:rPr>
        <w:t xml:space="preserve"> </w:t>
      </w:r>
      <w:r w:rsidRPr="00CF24E8">
        <w:rPr>
          <w:rtl/>
        </w:rPr>
        <w:t>ומכוח</w:t>
      </w:r>
      <w:r w:rsidR="0084256A">
        <w:rPr>
          <w:rtl/>
        </w:rPr>
        <w:t xml:space="preserve"> </w:t>
      </w:r>
      <w:r w:rsidRPr="00CF24E8">
        <w:rPr>
          <w:rtl/>
        </w:rPr>
        <w:t>השפעתה</w:t>
      </w:r>
      <w:r w:rsidR="0084256A">
        <w:rPr>
          <w:rtl/>
        </w:rPr>
        <w:t xml:space="preserve"> </w:t>
      </w:r>
      <w:r w:rsidRPr="00CF24E8">
        <w:rPr>
          <w:rtl/>
        </w:rPr>
        <w:t>המוסרית,</w:t>
      </w:r>
      <w:r w:rsidR="0084256A">
        <w:rPr>
          <w:rtl/>
        </w:rPr>
        <w:t xml:space="preserve"> </w:t>
      </w:r>
      <w:r w:rsidRPr="00CF24E8">
        <w:rPr>
          <w:rtl/>
        </w:rPr>
        <w:t>וגם</w:t>
      </w:r>
      <w:r w:rsidR="0084256A">
        <w:rPr>
          <w:rtl/>
        </w:rPr>
        <w:t xml:space="preserve"> </w:t>
      </w:r>
      <w:r w:rsidRPr="00CF24E8">
        <w:rPr>
          <w:rtl/>
        </w:rPr>
        <w:t>מכוח סמכותה כמבקרת המדינה, תוכל להשיא עצה</w:t>
      </w:r>
      <w:r w:rsidR="0084256A">
        <w:rPr>
          <w:rtl/>
        </w:rPr>
        <w:t xml:space="preserve"> </w:t>
      </w:r>
      <w:r w:rsidRPr="00CF24E8">
        <w:rPr>
          <w:rtl/>
        </w:rPr>
        <w:t>נבונה</w:t>
      </w:r>
      <w:r w:rsidR="0084256A">
        <w:rPr>
          <w:rtl/>
        </w:rPr>
        <w:t xml:space="preserve"> </w:t>
      </w:r>
      <w:r w:rsidRPr="00CF24E8">
        <w:rPr>
          <w:rtl/>
        </w:rPr>
        <w:t>לכנסת</w:t>
      </w:r>
      <w:r w:rsidR="0084256A">
        <w:rPr>
          <w:rtl/>
        </w:rPr>
        <w:t xml:space="preserve"> </w:t>
      </w:r>
      <w:r w:rsidRPr="00CF24E8">
        <w:rPr>
          <w:rtl/>
        </w:rPr>
        <w:t>כיצד</w:t>
      </w:r>
      <w:r w:rsidR="0084256A">
        <w:rPr>
          <w:rtl/>
        </w:rPr>
        <w:t xml:space="preserve"> </w:t>
      </w:r>
      <w:r w:rsidRPr="00CF24E8">
        <w:rPr>
          <w:rtl/>
        </w:rPr>
        <w:t>לצאת מהמצר,</w:t>
      </w:r>
      <w:r w:rsidR="0084256A">
        <w:rPr>
          <w:rtl/>
        </w:rPr>
        <w:t xml:space="preserve"> </w:t>
      </w:r>
      <w:r w:rsidRPr="00CF24E8">
        <w:rPr>
          <w:rtl/>
        </w:rPr>
        <w:t>שהחוק הזה, אשר הוא חוק חיובי, לא מצליח לתת לו</w:t>
      </w:r>
      <w:r w:rsidR="0084256A">
        <w:rPr>
          <w:rtl/>
        </w:rPr>
        <w:t xml:space="preserve"> </w:t>
      </w:r>
      <w:r w:rsidRPr="00CF24E8">
        <w:rPr>
          <w:rtl/>
        </w:rPr>
        <w:t>פתרון, והגענו לשלב שאנחנו צריכים לכבות את הבעירה שאחזה בפתיל של אותה חבית חומר</w:t>
      </w:r>
      <w:r w:rsidR="0084256A">
        <w:rPr>
          <w:rtl/>
        </w:rPr>
        <w:t xml:space="preserve"> </w:t>
      </w:r>
      <w:r w:rsidRPr="00CF24E8">
        <w:rPr>
          <w:rtl/>
        </w:rPr>
        <w:t>נפץ.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אדוני השר, אני אומר לך: אני אופטימי. אני מאמין שדיון מעמיק בנושא הזה </w:t>
      </w:r>
      <w:r w:rsidR="0084256A">
        <w:rPr>
          <w:rtl/>
        </w:rPr>
        <w:t>–</w:t>
      </w:r>
      <w:r w:rsidRPr="00CF24E8">
        <w:rPr>
          <w:rtl/>
        </w:rPr>
        <w:t xml:space="preserve"> אם</w:t>
      </w:r>
      <w:r w:rsidR="0084256A">
        <w:rPr>
          <w:rtl/>
        </w:rPr>
        <w:t xml:space="preserve"> </w:t>
      </w:r>
      <w:r w:rsidRPr="00CF24E8">
        <w:rPr>
          <w:rtl/>
        </w:rPr>
        <w:t>מבקרת</w:t>
      </w:r>
      <w:r w:rsidR="0084256A">
        <w:rPr>
          <w:rtl/>
        </w:rPr>
        <w:t xml:space="preserve"> </w:t>
      </w:r>
      <w:r w:rsidRPr="00CF24E8">
        <w:rPr>
          <w:rtl/>
        </w:rPr>
        <w:t>המדינה</w:t>
      </w:r>
      <w:r w:rsidR="0084256A">
        <w:rPr>
          <w:rtl/>
        </w:rPr>
        <w:t xml:space="preserve"> </w:t>
      </w:r>
      <w:r w:rsidRPr="00CF24E8">
        <w:rPr>
          <w:rtl/>
        </w:rPr>
        <w:t>תסכים</w:t>
      </w:r>
      <w:r w:rsidR="0084256A">
        <w:rPr>
          <w:rtl/>
        </w:rPr>
        <w:t xml:space="preserve"> </w:t>
      </w:r>
      <w:r w:rsidRPr="00CF24E8">
        <w:rPr>
          <w:rtl/>
        </w:rPr>
        <w:t>להשתתף</w:t>
      </w:r>
      <w:r w:rsidR="0084256A">
        <w:rPr>
          <w:rtl/>
        </w:rPr>
        <w:t xml:space="preserve"> </w:t>
      </w:r>
      <w:r w:rsidRPr="00CF24E8">
        <w:rPr>
          <w:rtl/>
        </w:rPr>
        <w:t>בדיון</w:t>
      </w:r>
      <w:r w:rsidR="0084256A">
        <w:rPr>
          <w:rtl/>
        </w:rPr>
        <w:t xml:space="preserve"> </w:t>
      </w:r>
      <w:r w:rsidRPr="00CF24E8">
        <w:rPr>
          <w:rtl/>
        </w:rPr>
        <w:t>הזה, היא עלולה להסתייג משום שעיסוקיה רבים</w:t>
      </w:r>
      <w:r w:rsidR="0084256A">
        <w:rPr>
          <w:rtl/>
        </w:rPr>
        <w:t xml:space="preserve"> </w:t>
      </w:r>
      <w:r w:rsidRPr="00CF24E8">
        <w:rPr>
          <w:rtl/>
        </w:rPr>
        <w:t>מאוד,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במיוחד בימים האחרונים </w:t>
      </w:r>
      <w:r w:rsidR="0084256A">
        <w:rPr>
          <w:rtl/>
        </w:rPr>
        <w:t>–</w:t>
      </w:r>
      <w:r w:rsidRPr="00CF24E8">
        <w:rPr>
          <w:rtl/>
        </w:rPr>
        <w:t xml:space="preserve"> יביא לכך שנצליח למצוא את הפתרון במשותף. כוונתנו</w:t>
      </w:r>
      <w:r w:rsidR="0084256A">
        <w:rPr>
          <w:rtl/>
        </w:rPr>
        <w:t xml:space="preserve"> </w:t>
      </w:r>
      <w:r w:rsidRPr="00CF24E8">
        <w:rPr>
          <w:rtl/>
        </w:rPr>
        <w:t>בכנסת,</w:t>
      </w:r>
      <w:r w:rsidR="0084256A">
        <w:rPr>
          <w:rtl/>
        </w:rPr>
        <w:t xml:space="preserve"> </w:t>
      </w:r>
      <w:r w:rsidRPr="00CF24E8">
        <w:rPr>
          <w:rtl/>
        </w:rPr>
        <w:t>מקיר אל קיר, היא להושיע אותם מסכנים אשר נמצאים במבוי סתום. איננו רוצים</w:t>
      </w:r>
      <w:r w:rsidR="0084256A">
        <w:rPr>
          <w:rtl/>
        </w:rPr>
        <w:t xml:space="preserve"> </w:t>
      </w:r>
      <w:r w:rsidRPr="00CF24E8">
        <w:rPr>
          <w:rtl/>
        </w:rPr>
        <w:t>לפגוע, חלילה, בחוק</w:t>
      </w:r>
      <w:r w:rsidR="0084256A">
        <w:rPr>
          <w:rtl/>
        </w:rPr>
        <w:t>-</w:t>
      </w:r>
      <w:r w:rsidRPr="00CF24E8">
        <w:rPr>
          <w:rtl/>
        </w:rPr>
        <w:t>יסוד של הכנסת, אבל אנחנו רוצים להושיט חבל ולהציל</w:t>
      </w:r>
      <w:r w:rsidR="0084256A">
        <w:rPr>
          <w:rtl/>
        </w:rPr>
        <w:t xml:space="preserve"> </w:t>
      </w:r>
      <w:r w:rsidRPr="00CF24E8">
        <w:rPr>
          <w:rtl/>
        </w:rPr>
        <w:t>אותם ראשי</w:t>
      </w:r>
      <w:r w:rsidR="0084256A">
        <w:rPr>
          <w:rtl/>
        </w:rPr>
        <w:t xml:space="preserve"> </w:t>
      </w:r>
      <w:r w:rsidRPr="00CF24E8">
        <w:rPr>
          <w:rtl/>
        </w:rPr>
        <w:t>משפחות ואותן משפחות.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 רבה, חבר הכנסת דוד מגן.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מבקש</w:t>
      </w:r>
      <w:r w:rsidR="0084256A">
        <w:rPr>
          <w:rtl/>
        </w:rPr>
        <w:t xml:space="preserve"> </w:t>
      </w:r>
      <w:r w:rsidRPr="00CF24E8">
        <w:rPr>
          <w:rtl/>
        </w:rPr>
        <w:t>להצטרף לפנייה של חבר הכנסת דוד מגן. יש בעיה אמיתית קשה במושבים</w:t>
      </w:r>
      <w:r w:rsidR="0084256A">
        <w:rPr>
          <w:rtl/>
        </w:rPr>
        <w:t xml:space="preserve"> </w:t>
      </w:r>
      <w:r w:rsidRPr="00CF24E8">
        <w:rPr>
          <w:rtl/>
        </w:rPr>
        <w:t>שונים, וצריך לסייע בידם עד כמה שרק ניתן.</w:t>
      </w:r>
      <w:r w:rsidR="0084256A">
        <w:rPr>
          <w:rtl/>
        </w:rPr>
        <w:t xml:space="preserve"> </w:t>
      </w:r>
      <w:r w:rsidRPr="00CF24E8">
        <w:rPr>
          <w:rtl/>
        </w:rPr>
        <w:t>שר החקלאות, בבקשה.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החקלאות י' צור: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רוצה להודות לחבר הכנסת דוד מגן על שהעלה את הנושא הזה על סדר</w:t>
      </w:r>
      <w:r w:rsidR="0084256A">
        <w:rPr>
          <w:rtl/>
        </w:rPr>
        <w:t>-</w:t>
      </w:r>
      <w:r w:rsidRPr="00CF24E8">
        <w:rPr>
          <w:rtl/>
        </w:rPr>
        <w:t>היום. זה</w:t>
      </w:r>
      <w:r w:rsidR="0084256A">
        <w:rPr>
          <w:rtl/>
        </w:rPr>
        <w:t xml:space="preserve"> </w:t>
      </w:r>
      <w:r w:rsidRPr="00CF24E8">
        <w:rPr>
          <w:rtl/>
        </w:rPr>
        <w:t>נושא</w:t>
      </w:r>
      <w:r w:rsidR="0084256A">
        <w:rPr>
          <w:rtl/>
        </w:rPr>
        <w:t xml:space="preserve"> </w:t>
      </w:r>
      <w:r w:rsidRPr="00CF24E8">
        <w:rPr>
          <w:rtl/>
        </w:rPr>
        <w:t>כאוב</w:t>
      </w:r>
      <w:r w:rsidR="0084256A">
        <w:rPr>
          <w:rtl/>
        </w:rPr>
        <w:t xml:space="preserve"> </w:t>
      </w:r>
      <w:r w:rsidRPr="00CF24E8">
        <w:rPr>
          <w:rtl/>
        </w:rPr>
        <w:t>ברמה</w:t>
      </w:r>
      <w:r w:rsidR="0084256A">
        <w:rPr>
          <w:rtl/>
        </w:rPr>
        <w:t xml:space="preserve"> </w:t>
      </w:r>
      <w:r w:rsidRPr="00CF24E8">
        <w:rPr>
          <w:rtl/>
        </w:rPr>
        <w:t>האישית</w:t>
      </w:r>
      <w:r w:rsidR="0084256A">
        <w:rPr>
          <w:rtl/>
        </w:rPr>
        <w:t xml:space="preserve"> </w:t>
      </w:r>
      <w:r w:rsidRPr="00CF24E8">
        <w:rPr>
          <w:rtl/>
        </w:rPr>
        <w:t>והאנושית</w:t>
      </w:r>
      <w:r w:rsidR="0084256A">
        <w:rPr>
          <w:rtl/>
        </w:rPr>
        <w:t xml:space="preserve"> </w:t>
      </w:r>
      <w:r w:rsidRPr="00CF24E8">
        <w:rPr>
          <w:rtl/>
        </w:rPr>
        <w:t>לאלפי</w:t>
      </w:r>
      <w:r w:rsidR="0084256A">
        <w:rPr>
          <w:rtl/>
        </w:rPr>
        <w:t xml:space="preserve"> </w:t>
      </w:r>
      <w:r w:rsidRPr="00CF24E8">
        <w:rPr>
          <w:rtl/>
        </w:rPr>
        <w:t>משפחות, והוא עלול ליצור עיוות לאומי</w:t>
      </w:r>
      <w:r w:rsidR="0084256A">
        <w:rPr>
          <w:rtl/>
        </w:rPr>
        <w:t xml:space="preserve"> </w:t>
      </w:r>
      <w:r w:rsidRPr="00CF24E8">
        <w:rPr>
          <w:rtl/>
        </w:rPr>
        <w:t>שאי</w:t>
      </w:r>
      <w:r w:rsidR="0084256A">
        <w:rPr>
          <w:rtl/>
        </w:rPr>
        <w:t>-</w:t>
      </w:r>
      <w:r w:rsidRPr="00CF24E8">
        <w:rPr>
          <w:rtl/>
        </w:rPr>
        <w:t>אפשר</w:t>
      </w:r>
      <w:r w:rsidR="0084256A">
        <w:rPr>
          <w:rtl/>
        </w:rPr>
        <w:t xml:space="preserve"> </w:t>
      </w:r>
      <w:r w:rsidRPr="00CF24E8">
        <w:rPr>
          <w:rtl/>
        </w:rPr>
        <w:t>להשלים</w:t>
      </w:r>
      <w:r w:rsidR="0084256A">
        <w:rPr>
          <w:rtl/>
        </w:rPr>
        <w:t xml:space="preserve"> </w:t>
      </w:r>
      <w:r w:rsidRPr="00CF24E8">
        <w:rPr>
          <w:rtl/>
        </w:rPr>
        <w:t>אתו,</w:t>
      </w:r>
      <w:r w:rsidR="0084256A">
        <w:rPr>
          <w:rtl/>
        </w:rPr>
        <w:t xml:space="preserve"> </w:t>
      </w:r>
      <w:r w:rsidRPr="00CF24E8">
        <w:rPr>
          <w:rtl/>
        </w:rPr>
        <w:t>איזה טירוף</w:t>
      </w:r>
      <w:r w:rsidR="0084256A">
        <w:rPr>
          <w:rtl/>
        </w:rPr>
        <w:t xml:space="preserve"> </w:t>
      </w:r>
      <w:r w:rsidRPr="00CF24E8">
        <w:rPr>
          <w:rtl/>
        </w:rPr>
        <w:t>מערכות</w:t>
      </w:r>
      <w:r w:rsidR="0084256A">
        <w:rPr>
          <w:rtl/>
        </w:rPr>
        <w:t xml:space="preserve"> </w:t>
      </w:r>
      <w:r w:rsidRPr="00CF24E8">
        <w:rPr>
          <w:rtl/>
        </w:rPr>
        <w:t>בשאלה מה חשוב, מה לא חשוב, מה צריך</w:t>
      </w:r>
      <w:r w:rsidR="0084256A">
        <w:rPr>
          <w:rtl/>
        </w:rPr>
        <w:t xml:space="preserve"> </w:t>
      </w:r>
      <w:r w:rsidRPr="00CF24E8">
        <w:rPr>
          <w:rtl/>
        </w:rPr>
        <w:t>לעשות, מה יוצא ממה שנעשה.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כפי</w:t>
      </w:r>
      <w:r w:rsidR="0084256A">
        <w:rPr>
          <w:rtl/>
        </w:rPr>
        <w:t xml:space="preserve"> </w:t>
      </w:r>
      <w:r w:rsidRPr="00CF24E8">
        <w:rPr>
          <w:rtl/>
        </w:rPr>
        <w:t>שמנה</w:t>
      </w:r>
      <w:r w:rsidR="0084256A">
        <w:rPr>
          <w:rtl/>
        </w:rPr>
        <w:t xml:space="preserve"> </w:t>
      </w:r>
      <w:r w:rsidRPr="00CF24E8">
        <w:rPr>
          <w:rtl/>
        </w:rPr>
        <w:t>פה חבר הכנסת דוד מגן את הנתונים ואת הפרטים, אני רק יכול להצטרף</w:t>
      </w:r>
      <w:r w:rsidR="0084256A">
        <w:rPr>
          <w:rtl/>
        </w:rPr>
        <w:t xml:space="preserve"> </w:t>
      </w:r>
      <w:r w:rsidRPr="00CF24E8">
        <w:rPr>
          <w:rtl/>
        </w:rPr>
        <w:t>לדבריו.</w:t>
      </w:r>
      <w:r w:rsidR="0084256A">
        <w:rPr>
          <w:rtl/>
        </w:rPr>
        <w:t xml:space="preserve"> </w:t>
      </w:r>
      <w:r w:rsidRPr="00CF24E8">
        <w:rPr>
          <w:rtl/>
        </w:rPr>
        <w:t>כידוע, הסדר חובות המושבים מופעל על</w:t>
      </w:r>
      <w:r w:rsidR="0084256A">
        <w:rPr>
          <w:rtl/>
        </w:rPr>
        <w:t>-</w:t>
      </w:r>
      <w:r w:rsidRPr="00CF24E8">
        <w:rPr>
          <w:rtl/>
        </w:rPr>
        <w:t>פי חוק, נעשית עבודה גדולה, והגיעו</w:t>
      </w:r>
      <w:r w:rsidR="0084256A">
        <w:rPr>
          <w:rtl/>
        </w:rPr>
        <w:t xml:space="preserve"> </w:t>
      </w:r>
      <w:r w:rsidRPr="00CF24E8">
        <w:rPr>
          <w:rtl/>
        </w:rPr>
        <w:t>לאותם</w:t>
      </w:r>
      <w:r w:rsidR="0084256A">
        <w:rPr>
          <w:rtl/>
        </w:rPr>
        <w:t xml:space="preserve"> </w:t>
      </w:r>
      <w:r w:rsidRPr="00CF24E8">
        <w:rPr>
          <w:rtl/>
        </w:rPr>
        <w:t>6,000 בעלי משקים שיש להם שתי הגדרות: האחת, שהם חסרי כושר החזר באותה רמת</w:t>
      </w:r>
      <w:r w:rsidR="0084256A">
        <w:rPr>
          <w:rtl/>
        </w:rPr>
        <w:t xml:space="preserve"> </w:t>
      </w:r>
      <w:r w:rsidRPr="00CF24E8">
        <w:rPr>
          <w:rtl/>
        </w:rPr>
        <w:t>מינימום</w:t>
      </w:r>
      <w:r w:rsidR="0084256A">
        <w:rPr>
          <w:rtl/>
        </w:rPr>
        <w:t xml:space="preserve"> </w:t>
      </w:r>
      <w:r w:rsidRPr="00CF24E8">
        <w:rPr>
          <w:rtl/>
        </w:rPr>
        <w:t>הנדרשת,</w:t>
      </w:r>
      <w:r w:rsidR="0084256A">
        <w:rPr>
          <w:rtl/>
        </w:rPr>
        <w:t xml:space="preserve"> </w:t>
      </w:r>
      <w:r w:rsidRPr="00CF24E8">
        <w:rPr>
          <w:rtl/>
        </w:rPr>
        <w:t>ועל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סעיף 23 לחוק עומדים לממש את כל נכסיהם, ועוד אגע בכך,</w:t>
      </w:r>
      <w:r w:rsidR="0084256A">
        <w:rPr>
          <w:rtl/>
        </w:rPr>
        <w:t xml:space="preserve"> </w:t>
      </w:r>
      <w:r w:rsidRPr="00CF24E8">
        <w:rPr>
          <w:rtl/>
        </w:rPr>
        <w:t>וכן</w:t>
      </w:r>
      <w:r w:rsidR="0084256A">
        <w:rPr>
          <w:rtl/>
        </w:rPr>
        <w:t xml:space="preserve"> </w:t>
      </w:r>
      <w:r w:rsidRPr="00CF24E8">
        <w:rPr>
          <w:rtl/>
        </w:rPr>
        <w:t>הם</w:t>
      </w:r>
      <w:r w:rsidR="0084256A">
        <w:rPr>
          <w:rtl/>
        </w:rPr>
        <w:t xml:space="preserve"> </w:t>
      </w:r>
      <w:r w:rsidRPr="00CF24E8">
        <w:rPr>
          <w:rtl/>
        </w:rPr>
        <w:t>אינם</w:t>
      </w:r>
      <w:r w:rsidR="0084256A">
        <w:rPr>
          <w:rtl/>
        </w:rPr>
        <w:t xml:space="preserve"> </w:t>
      </w:r>
      <w:r w:rsidRPr="00CF24E8">
        <w:rPr>
          <w:rtl/>
        </w:rPr>
        <w:t>יישובי</w:t>
      </w:r>
      <w:r w:rsidR="0084256A">
        <w:rPr>
          <w:rtl/>
        </w:rPr>
        <w:t xml:space="preserve"> </w:t>
      </w:r>
      <w:r w:rsidRPr="00CF24E8">
        <w:rPr>
          <w:rtl/>
        </w:rPr>
        <w:t>קו</w:t>
      </w:r>
      <w:r w:rsidR="0084256A">
        <w:rPr>
          <w:rtl/>
        </w:rPr>
        <w:t xml:space="preserve"> </w:t>
      </w:r>
      <w:r w:rsidRPr="00CF24E8">
        <w:rPr>
          <w:rtl/>
        </w:rPr>
        <w:t>עימות, כי ביישובי קו העימות החוק הזה, מימוש הנכסים,</w:t>
      </w:r>
      <w:r w:rsidR="0084256A">
        <w:rPr>
          <w:rtl/>
        </w:rPr>
        <w:t xml:space="preserve"> </w:t>
      </w:r>
      <w:r w:rsidRPr="00CF24E8">
        <w:rPr>
          <w:rtl/>
        </w:rPr>
        <w:t>איננו מופעל.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</w:t>
      </w:r>
      <w:r w:rsidR="0084256A">
        <w:rPr>
          <w:rtl/>
        </w:rPr>
        <w:t xml:space="preserve"> </w:t>
      </w:r>
      <w:r w:rsidRPr="00CF24E8">
        <w:rPr>
          <w:rtl/>
        </w:rPr>
        <w:t>ממה</w:t>
      </w:r>
      <w:r w:rsidR="0084256A">
        <w:rPr>
          <w:rtl/>
        </w:rPr>
        <w:t xml:space="preserve"> </w:t>
      </w:r>
      <w:r w:rsidRPr="00CF24E8">
        <w:rPr>
          <w:rtl/>
        </w:rPr>
        <w:t>נפשך,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אני יכול לקרוא בשמות. אם אני לוקח בנגב את מושב ברוש </w:t>
      </w:r>
      <w:r w:rsidR="0084256A">
        <w:rPr>
          <w:rtl/>
        </w:rPr>
        <w:t>–</w:t>
      </w:r>
      <w:r w:rsidRPr="00CF24E8">
        <w:rPr>
          <w:rtl/>
        </w:rPr>
        <w:t xml:space="preserve"> 60</w:t>
      </w:r>
      <w:r w:rsidR="0084256A">
        <w:rPr>
          <w:rtl/>
        </w:rPr>
        <w:t xml:space="preserve"> </w:t>
      </w:r>
      <w:r w:rsidRPr="00CF24E8">
        <w:rPr>
          <w:rtl/>
        </w:rPr>
        <w:t>יחידות</w:t>
      </w:r>
      <w:r w:rsidR="0084256A">
        <w:rPr>
          <w:rtl/>
        </w:rPr>
        <w:t xml:space="preserve"> </w:t>
      </w:r>
      <w:r w:rsidRPr="00CF24E8">
        <w:rPr>
          <w:rtl/>
        </w:rPr>
        <w:t>משק</w:t>
      </w:r>
      <w:r w:rsidR="0084256A">
        <w:rPr>
          <w:rtl/>
        </w:rPr>
        <w:t xml:space="preserve"> </w:t>
      </w:r>
      <w:r w:rsidRPr="00CF24E8">
        <w:rPr>
          <w:rtl/>
        </w:rPr>
        <w:t>באגודה;</w:t>
      </w:r>
      <w:r w:rsidR="0084256A">
        <w:rPr>
          <w:rtl/>
        </w:rPr>
        <w:t xml:space="preserve"> </w:t>
      </w:r>
      <w:r w:rsidRPr="00CF24E8">
        <w:rPr>
          <w:rtl/>
        </w:rPr>
        <w:t xml:space="preserve">יחידות משק הצפויות למימוש נכסים </w:t>
      </w:r>
      <w:r w:rsidR="0084256A">
        <w:rPr>
          <w:rtl/>
        </w:rPr>
        <w:t>–</w:t>
      </w:r>
      <w:r w:rsidRPr="00CF24E8">
        <w:rPr>
          <w:rtl/>
        </w:rPr>
        <w:t xml:space="preserve"> 50. אני יכול לעבור על</w:t>
      </w:r>
      <w:r w:rsidR="0084256A">
        <w:rPr>
          <w:rtl/>
        </w:rPr>
        <w:t xml:space="preserve"> </w:t>
      </w:r>
      <w:r w:rsidRPr="00CF24E8">
        <w:rPr>
          <w:rtl/>
        </w:rPr>
        <w:t>רשימה שלמה כזאת.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בחבל</w:t>
      </w:r>
      <w:r w:rsidR="0084256A">
        <w:rPr>
          <w:rtl/>
        </w:rPr>
        <w:t xml:space="preserve"> </w:t>
      </w:r>
      <w:r w:rsidRPr="00CF24E8">
        <w:rPr>
          <w:rtl/>
        </w:rPr>
        <w:t>לכיש,</w:t>
      </w:r>
      <w:r w:rsidR="0084256A">
        <w:rPr>
          <w:rtl/>
        </w:rPr>
        <w:t xml:space="preserve"> </w:t>
      </w:r>
      <w:r w:rsidRPr="00CF24E8">
        <w:rPr>
          <w:rtl/>
        </w:rPr>
        <w:t>באחוזם</w:t>
      </w:r>
      <w:r w:rsidR="0084256A">
        <w:rPr>
          <w:rtl/>
        </w:rPr>
        <w:t xml:space="preserve"> – </w:t>
      </w:r>
      <w:r w:rsidRPr="00CF24E8">
        <w:rPr>
          <w:rtl/>
        </w:rPr>
        <w:t>91</w:t>
      </w:r>
      <w:r w:rsidR="0084256A">
        <w:rPr>
          <w:rtl/>
        </w:rPr>
        <w:t xml:space="preserve"> </w:t>
      </w:r>
      <w:r w:rsidRPr="00CF24E8">
        <w:rPr>
          <w:rtl/>
        </w:rPr>
        <w:t>יחידות</w:t>
      </w:r>
      <w:r w:rsidR="0084256A">
        <w:rPr>
          <w:rtl/>
        </w:rPr>
        <w:t xml:space="preserve"> </w:t>
      </w:r>
      <w:r w:rsidRPr="00CF24E8">
        <w:rPr>
          <w:rtl/>
        </w:rPr>
        <w:t>משק,</w:t>
      </w:r>
      <w:r w:rsidR="0084256A">
        <w:rPr>
          <w:rtl/>
        </w:rPr>
        <w:t xml:space="preserve"> </w:t>
      </w:r>
      <w:r w:rsidRPr="00CF24E8">
        <w:rPr>
          <w:rtl/>
        </w:rPr>
        <w:t>75</w:t>
      </w:r>
      <w:r w:rsidR="0084256A">
        <w:rPr>
          <w:rtl/>
        </w:rPr>
        <w:t xml:space="preserve"> </w:t>
      </w:r>
      <w:r w:rsidRPr="00CF24E8">
        <w:rPr>
          <w:rtl/>
        </w:rPr>
        <w:t>מהן</w:t>
      </w:r>
      <w:r w:rsidR="0084256A">
        <w:rPr>
          <w:rtl/>
        </w:rPr>
        <w:t xml:space="preserve"> </w:t>
      </w:r>
      <w:r w:rsidRPr="00CF24E8">
        <w:rPr>
          <w:rtl/>
        </w:rPr>
        <w:t>צפויות</w:t>
      </w:r>
      <w:r w:rsidR="0084256A">
        <w:rPr>
          <w:rtl/>
        </w:rPr>
        <w:t xml:space="preserve"> </w:t>
      </w:r>
      <w:r w:rsidRPr="00CF24E8">
        <w:rPr>
          <w:rtl/>
        </w:rPr>
        <w:t>למימוש</w:t>
      </w:r>
      <w:r w:rsidR="0084256A">
        <w:rPr>
          <w:rtl/>
        </w:rPr>
        <w:t xml:space="preserve"> </w:t>
      </w:r>
      <w:r w:rsidRPr="00CF24E8">
        <w:rPr>
          <w:rtl/>
        </w:rPr>
        <w:t>נכסים;</w:t>
      </w:r>
      <w:r w:rsidR="0084256A">
        <w:rPr>
          <w:rtl/>
        </w:rPr>
        <w:t xml:space="preserve"> </w:t>
      </w:r>
      <w:r w:rsidRPr="00CF24E8">
        <w:rPr>
          <w:rtl/>
        </w:rPr>
        <w:t>בחבל עדולם,</w:t>
      </w:r>
      <w:r w:rsidR="0084256A">
        <w:rPr>
          <w:rtl/>
        </w:rPr>
        <w:t xml:space="preserve"> </w:t>
      </w:r>
      <w:r w:rsidRPr="00CF24E8">
        <w:rPr>
          <w:rtl/>
        </w:rPr>
        <w:t>אזור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שבו אני חי, בזנוח </w:t>
      </w:r>
      <w:r w:rsidR="0084256A">
        <w:rPr>
          <w:rtl/>
        </w:rPr>
        <w:t>–</w:t>
      </w:r>
      <w:r w:rsidRPr="00CF24E8">
        <w:rPr>
          <w:rtl/>
        </w:rPr>
        <w:t xml:space="preserve"> 55 מתוך 60.</w:t>
      </w:r>
      <w:r w:rsidR="0084256A">
        <w:rPr>
          <w:rtl/>
        </w:rPr>
        <w:t xml:space="preserve"> </w:t>
      </w:r>
      <w:r w:rsidRPr="00CF24E8">
        <w:rPr>
          <w:rtl/>
        </w:rPr>
        <w:t>יש עוד רשימה שלמה של מרבית</w:t>
      </w:r>
      <w:r w:rsidR="0084256A">
        <w:rPr>
          <w:rtl/>
        </w:rPr>
        <w:t xml:space="preserve"> </w:t>
      </w:r>
      <w:r w:rsidRPr="00CF24E8">
        <w:rPr>
          <w:rtl/>
        </w:rPr>
        <w:t>המושבים</w:t>
      </w:r>
      <w:r w:rsidR="0084256A">
        <w:rPr>
          <w:rtl/>
        </w:rPr>
        <w:t xml:space="preserve"> </w:t>
      </w:r>
      <w:r w:rsidRPr="00CF24E8">
        <w:rPr>
          <w:rtl/>
        </w:rPr>
        <w:t>באזורים</w:t>
      </w:r>
      <w:r w:rsidR="0084256A">
        <w:rPr>
          <w:rtl/>
        </w:rPr>
        <w:t xml:space="preserve"> </w:t>
      </w:r>
      <w:r w:rsidRPr="00CF24E8">
        <w:rPr>
          <w:rtl/>
        </w:rPr>
        <w:t>האלה.</w:t>
      </w:r>
      <w:r w:rsidR="0084256A">
        <w:rPr>
          <w:rtl/>
        </w:rPr>
        <w:t xml:space="preserve"> </w:t>
      </w:r>
      <w:r w:rsidRPr="00CF24E8">
        <w:rPr>
          <w:rtl/>
        </w:rPr>
        <w:t xml:space="preserve">ביישובי התענכים, בגדיש </w:t>
      </w:r>
      <w:r w:rsidR="0084256A">
        <w:rPr>
          <w:rtl/>
        </w:rPr>
        <w:t>–</w:t>
      </w:r>
      <w:r w:rsidRPr="00CF24E8">
        <w:rPr>
          <w:rtl/>
        </w:rPr>
        <w:t xml:space="preserve"> 40 מתוך 60; במלאה </w:t>
      </w:r>
      <w:r w:rsidR="0084256A">
        <w:rPr>
          <w:rtl/>
        </w:rPr>
        <w:t>–</w:t>
      </w:r>
      <w:r w:rsidRPr="00CF24E8">
        <w:rPr>
          <w:rtl/>
        </w:rPr>
        <w:t xml:space="preserve"> 45 מתוך</w:t>
      </w:r>
      <w:r w:rsidR="0084256A">
        <w:rPr>
          <w:rtl/>
        </w:rPr>
        <w:t xml:space="preserve"> </w:t>
      </w:r>
      <w:r w:rsidRPr="00CF24E8">
        <w:rPr>
          <w:rtl/>
        </w:rPr>
        <w:t>51.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מכאן, עלולה</w:t>
      </w:r>
      <w:r w:rsidR="0084256A">
        <w:rPr>
          <w:rtl/>
        </w:rPr>
        <w:t xml:space="preserve"> </w:t>
      </w:r>
      <w:r w:rsidRPr="00CF24E8">
        <w:rPr>
          <w:rtl/>
        </w:rPr>
        <w:t>להיווצר פה מציאות, שבנגב, במועצה האזורית מרחבים, עזתה, שפיר,</w:t>
      </w:r>
      <w:r w:rsidR="0084256A">
        <w:rPr>
          <w:rtl/>
        </w:rPr>
        <w:t xml:space="preserve"> </w:t>
      </w:r>
      <w:r w:rsidRPr="00CF24E8">
        <w:rPr>
          <w:rtl/>
        </w:rPr>
        <w:t xml:space="preserve">לכיש, </w:t>
      </w:r>
      <w:r w:rsidR="0084256A" w:rsidRPr="00CF24E8">
        <w:rPr>
          <w:rtl/>
        </w:rPr>
        <w:t>70</w:t>
      </w:r>
      <w:r w:rsidR="0084256A">
        <w:rPr>
          <w:rtl/>
        </w:rPr>
        <w:t>%</w:t>
      </w:r>
      <w:r w:rsidRPr="00CF24E8">
        <w:rPr>
          <w:rtl/>
        </w:rPr>
        <w:t xml:space="preserve"> עד </w:t>
      </w:r>
      <w:r w:rsidR="0084256A" w:rsidRPr="00CF24E8">
        <w:rPr>
          <w:rtl/>
        </w:rPr>
        <w:t>80</w:t>
      </w:r>
      <w:r w:rsidR="0084256A">
        <w:rPr>
          <w:rtl/>
        </w:rPr>
        <w:t>%</w:t>
      </w:r>
      <w:r w:rsidRPr="00CF24E8">
        <w:rPr>
          <w:rtl/>
        </w:rPr>
        <w:t xml:space="preserve"> מהמתיישבים במשק המשפחתי ינושלו מהקרקע שלהם. איך אומרים? אנחנו</w:t>
      </w:r>
      <w:r w:rsidR="0084256A">
        <w:rPr>
          <w:rtl/>
        </w:rPr>
        <w:t xml:space="preserve"> </w:t>
      </w:r>
      <w:r w:rsidRPr="00CF24E8">
        <w:rPr>
          <w:rtl/>
        </w:rPr>
        <w:t xml:space="preserve">עכשיו נעשה את המהפכה הציונית "להיפך". ייקחו מהם את הקרקע, יחזירו אותה </w:t>
      </w:r>
      <w:r w:rsidR="0084256A">
        <w:rPr>
          <w:rtl/>
        </w:rPr>
        <w:t>–</w:t>
      </w:r>
      <w:r w:rsidRPr="00CF24E8">
        <w:rPr>
          <w:rtl/>
        </w:rPr>
        <w:t xml:space="preserve"> אני לא</w:t>
      </w:r>
      <w:r w:rsidR="0084256A">
        <w:rPr>
          <w:rtl/>
        </w:rPr>
        <w:t xml:space="preserve"> </w:t>
      </w:r>
      <w:r w:rsidRPr="00CF24E8">
        <w:rPr>
          <w:rtl/>
        </w:rPr>
        <w:t xml:space="preserve">יודע למי </w:t>
      </w:r>
      <w:r w:rsidR="0084256A">
        <w:rPr>
          <w:rtl/>
        </w:rPr>
        <w:t>–</w:t>
      </w:r>
      <w:r w:rsidRPr="00CF24E8">
        <w:rPr>
          <w:rtl/>
        </w:rPr>
        <w:t xml:space="preserve"> אולי למינהל, והמינהל ישלם לבנקים.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הרי</w:t>
      </w:r>
      <w:r w:rsidR="0084256A">
        <w:rPr>
          <w:rtl/>
        </w:rPr>
        <w:t xml:space="preserve"> </w:t>
      </w:r>
      <w:r w:rsidRPr="00CF24E8">
        <w:rPr>
          <w:rtl/>
        </w:rPr>
        <w:t>ממילא</w:t>
      </w:r>
      <w:r w:rsidR="0084256A">
        <w:rPr>
          <w:rtl/>
        </w:rPr>
        <w:t xml:space="preserve"> </w:t>
      </w:r>
      <w:r w:rsidRPr="00CF24E8">
        <w:rPr>
          <w:rtl/>
        </w:rPr>
        <w:t>הקרקע</w:t>
      </w:r>
      <w:r w:rsidR="0084256A">
        <w:rPr>
          <w:rtl/>
        </w:rPr>
        <w:t xml:space="preserve"> </w:t>
      </w:r>
      <w:r w:rsidRPr="00CF24E8">
        <w:rPr>
          <w:rtl/>
        </w:rPr>
        <w:t>הזאת</w:t>
      </w:r>
      <w:r w:rsidR="0084256A">
        <w:rPr>
          <w:rtl/>
        </w:rPr>
        <w:t xml:space="preserve"> –</w:t>
      </w:r>
      <w:r w:rsidRPr="00CF24E8">
        <w:rPr>
          <w:rtl/>
        </w:rPr>
        <w:t xml:space="preserve"> באותם 3,000 משקים מתוך 6,000, בריכוזים שאמרתי,</w:t>
      </w:r>
      <w:r w:rsidR="0084256A">
        <w:rPr>
          <w:rtl/>
        </w:rPr>
        <w:t xml:space="preserve"> </w:t>
      </w:r>
      <w:r w:rsidRPr="00CF24E8">
        <w:rPr>
          <w:rtl/>
        </w:rPr>
        <w:t>בתענכים,</w:t>
      </w:r>
      <w:r w:rsidR="0084256A">
        <w:rPr>
          <w:rtl/>
        </w:rPr>
        <w:t xml:space="preserve"> </w:t>
      </w:r>
      <w:r w:rsidRPr="00CF24E8">
        <w:rPr>
          <w:rtl/>
        </w:rPr>
        <w:t>בנגב,</w:t>
      </w:r>
      <w:r w:rsidR="0084256A">
        <w:rPr>
          <w:rtl/>
        </w:rPr>
        <w:t xml:space="preserve"> </w:t>
      </w:r>
      <w:r w:rsidRPr="00CF24E8">
        <w:rPr>
          <w:rtl/>
        </w:rPr>
        <w:t>בעדולם,</w:t>
      </w:r>
      <w:r w:rsidR="0084256A">
        <w:rPr>
          <w:rtl/>
        </w:rPr>
        <w:t xml:space="preserve"> </w:t>
      </w:r>
      <w:r w:rsidRPr="00CF24E8">
        <w:rPr>
          <w:rtl/>
        </w:rPr>
        <w:t>בחלק מהגליל התחתון, לא יחזירו את החוב כי כידוע הם לא</w:t>
      </w:r>
      <w:r w:rsidR="0084256A">
        <w:rPr>
          <w:rtl/>
        </w:rPr>
        <w:t xml:space="preserve"> </w:t>
      </w:r>
      <w:r w:rsidRPr="00CF24E8">
        <w:rPr>
          <w:rtl/>
        </w:rPr>
        <w:t>נמצאים לאורך כביש החוף.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ואנחנו</w:t>
      </w:r>
      <w:r w:rsidR="0084256A">
        <w:rPr>
          <w:rtl/>
        </w:rPr>
        <w:t xml:space="preserve"> </w:t>
      </w:r>
      <w:r w:rsidRPr="00CF24E8">
        <w:rPr>
          <w:rtl/>
        </w:rPr>
        <w:t>על</w:t>
      </w:r>
      <w:r w:rsidR="0084256A">
        <w:rPr>
          <w:rtl/>
        </w:rPr>
        <w:t>-</w:t>
      </w:r>
      <w:r w:rsidRPr="00CF24E8">
        <w:rPr>
          <w:rtl/>
        </w:rPr>
        <w:t>פי</w:t>
      </w:r>
      <w:r w:rsidR="0084256A">
        <w:rPr>
          <w:rtl/>
        </w:rPr>
        <w:t xml:space="preserve"> </w:t>
      </w:r>
      <w:r w:rsidRPr="00CF24E8">
        <w:rPr>
          <w:rtl/>
        </w:rPr>
        <w:t>חוק</w:t>
      </w:r>
      <w:r w:rsidR="0084256A">
        <w:rPr>
          <w:rtl/>
        </w:rPr>
        <w:t xml:space="preserve"> </w:t>
      </w:r>
      <w:r w:rsidRPr="00CF24E8">
        <w:rPr>
          <w:rtl/>
        </w:rPr>
        <w:t>נלך</w:t>
      </w:r>
      <w:r w:rsidR="0084256A">
        <w:rPr>
          <w:rtl/>
        </w:rPr>
        <w:t xml:space="preserve"> </w:t>
      </w:r>
      <w:r w:rsidRPr="00CF24E8">
        <w:rPr>
          <w:rtl/>
        </w:rPr>
        <w:t>לבצע,</w:t>
      </w:r>
      <w:r w:rsidR="0084256A">
        <w:rPr>
          <w:rtl/>
        </w:rPr>
        <w:t xml:space="preserve"> </w:t>
      </w:r>
      <w:r w:rsidRPr="00CF24E8">
        <w:rPr>
          <w:rtl/>
        </w:rPr>
        <w:t xml:space="preserve">אתם יודעים מה? </w:t>
      </w:r>
      <w:r w:rsidR="0084256A">
        <w:rPr>
          <w:rtl/>
        </w:rPr>
        <w:t>–</w:t>
      </w:r>
      <w:r w:rsidRPr="00CF24E8">
        <w:rPr>
          <w:rtl/>
        </w:rPr>
        <w:t xml:space="preserve"> מעשה מטורף מבחינה לאומית</w:t>
      </w:r>
      <w:r w:rsidR="0084256A">
        <w:rPr>
          <w:rtl/>
        </w:rPr>
        <w:t xml:space="preserve"> </w:t>
      </w:r>
      <w:r w:rsidRPr="00CF24E8">
        <w:rPr>
          <w:rtl/>
        </w:rPr>
        <w:t>ועוול נורא מבחינה אנושית. פשוט כך.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ישבתי</w:t>
      </w:r>
      <w:r w:rsidR="0084256A">
        <w:rPr>
          <w:rtl/>
        </w:rPr>
        <w:t xml:space="preserve"> </w:t>
      </w:r>
      <w:r w:rsidRPr="00CF24E8">
        <w:rPr>
          <w:rtl/>
        </w:rPr>
        <w:t>ארוכות</w:t>
      </w:r>
      <w:r w:rsidR="0084256A">
        <w:rPr>
          <w:rtl/>
        </w:rPr>
        <w:t xml:space="preserve"> </w:t>
      </w:r>
      <w:r w:rsidRPr="00CF24E8">
        <w:rPr>
          <w:rtl/>
        </w:rPr>
        <w:t>עם השופטת שולמית ולנשטיין, שהיא יושבת</w:t>
      </w:r>
      <w:r w:rsidR="0084256A">
        <w:rPr>
          <w:rtl/>
        </w:rPr>
        <w:t>-</w:t>
      </w:r>
      <w:r w:rsidRPr="00CF24E8">
        <w:rPr>
          <w:rtl/>
        </w:rPr>
        <w:t>ראש החברה להסדר</w:t>
      </w:r>
      <w:r w:rsidR="0084256A">
        <w:rPr>
          <w:rtl/>
        </w:rPr>
        <w:t xml:space="preserve"> </w:t>
      </w:r>
      <w:r w:rsidRPr="00CF24E8">
        <w:rPr>
          <w:rtl/>
        </w:rPr>
        <w:t>חובות</w:t>
      </w:r>
      <w:r w:rsidR="0084256A">
        <w:rPr>
          <w:rtl/>
        </w:rPr>
        <w:t xml:space="preserve"> </w:t>
      </w:r>
      <w:r w:rsidRPr="00CF24E8">
        <w:rPr>
          <w:rtl/>
        </w:rPr>
        <w:t>המושבים.</w:t>
      </w:r>
      <w:r w:rsidR="0084256A">
        <w:rPr>
          <w:rtl/>
        </w:rPr>
        <w:t xml:space="preserve"> </w:t>
      </w:r>
      <w:r w:rsidRPr="00CF24E8">
        <w:rPr>
          <w:rtl/>
        </w:rPr>
        <w:t>יש דירקטוריון, וזה מסודר כחברה שמופקדים עליה שר האוצר ואנוכי.</w:t>
      </w:r>
      <w:r w:rsidR="0084256A">
        <w:rPr>
          <w:rtl/>
        </w:rPr>
        <w:t xml:space="preserve"> </w:t>
      </w:r>
      <w:r w:rsidRPr="00CF24E8">
        <w:rPr>
          <w:rtl/>
        </w:rPr>
        <w:t>כל</w:t>
      </w:r>
      <w:r w:rsidR="0084256A">
        <w:rPr>
          <w:rtl/>
        </w:rPr>
        <w:t xml:space="preserve"> </w:t>
      </w:r>
      <w:r w:rsidRPr="00CF24E8">
        <w:rPr>
          <w:rtl/>
        </w:rPr>
        <w:t>הזמן</w:t>
      </w:r>
      <w:r w:rsidR="0084256A">
        <w:rPr>
          <w:rtl/>
        </w:rPr>
        <w:t xml:space="preserve"> </w:t>
      </w:r>
      <w:r w:rsidRPr="00CF24E8">
        <w:rPr>
          <w:rtl/>
        </w:rPr>
        <w:t>דחינו</w:t>
      </w:r>
      <w:r w:rsidR="0084256A">
        <w:rPr>
          <w:rtl/>
        </w:rPr>
        <w:t xml:space="preserve"> </w:t>
      </w:r>
      <w:r w:rsidRPr="00CF24E8">
        <w:rPr>
          <w:rtl/>
        </w:rPr>
        <w:t>את השלב, שלא להגיע למצב הזה. אבל עכשיו זהו, אנחנו עומדים בשלב</w:t>
      </w:r>
      <w:r w:rsidR="0084256A">
        <w:rPr>
          <w:rtl/>
        </w:rPr>
        <w:t xml:space="preserve"> </w:t>
      </w:r>
      <w:r w:rsidRPr="00CF24E8">
        <w:rPr>
          <w:rtl/>
        </w:rPr>
        <w:t>הזה.</w:t>
      </w:r>
      <w:r w:rsidR="0084256A">
        <w:rPr>
          <w:rtl/>
        </w:rPr>
        <w:t xml:space="preserve"> </w:t>
      </w:r>
      <w:r w:rsidRPr="00CF24E8">
        <w:rPr>
          <w:rtl/>
        </w:rPr>
        <w:t>הסערה עלתה והתלהטה מהזעקה של יישובי חבל תענך. הנושא הזה נדון בוועדת שרים</w:t>
      </w:r>
      <w:r w:rsidR="0084256A">
        <w:rPr>
          <w:rtl/>
        </w:rPr>
        <w:t xml:space="preserve"> </w:t>
      </w:r>
      <w:r w:rsidRPr="00CF24E8">
        <w:rPr>
          <w:rtl/>
        </w:rPr>
        <w:t>אצל</w:t>
      </w:r>
      <w:r w:rsidR="0084256A">
        <w:rPr>
          <w:rtl/>
        </w:rPr>
        <w:t xml:space="preserve"> </w:t>
      </w:r>
      <w:r w:rsidRPr="00CF24E8">
        <w:rPr>
          <w:rtl/>
        </w:rPr>
        <w:t>ראש</w:t>
      </w:r>
      <w:r w:rsidR="0084256A">
        <w:rPr>
          <w:rtl/>
        </w:rPr>
        <w:t xml:space="preserve"> </w:t>
      </w:r>
      <w:r w:rsidRPr="00CF24E8">
        <w:rPr>
          <w:rtl/>
        </w:rPr>
        <w:t>הממשלה.</w:t>
      </w:r>
      <w:r w:rsidR="0084256A">
        <w:rPr>
          <w:rtl/>
        </w:rPr>
        <w:t xml:space="preserve"> </w:t>
      </w:r>
      <w:r w:rsidRPr="00CF24E8">
        <w:rPr>
          <w:rtl/>
        </w:rPr>
        <w:t>יושבת</w:t>
      </w:r>
      <w:r w:rsidR="0084256A">
        <w:rPr>
          <w:rtl/>
        </w:rPr>
        <w:t xml:space="preserve"> </w:t>
      </w:r>
      <w:r w:rsidRPr="00CF24E8">
        <w:rPr>
          <w:rtl/>
        </w:rPr>
        <w:t>היום ועדה של מנכ"לים, בראשות מנכ"ל משרד החקלאות, עם</w:t>
      </w:r>
      <w:r w:rsidR="0084256A">
        <w:rPr>
          <w:rtl/>
        </w:rPr>
        <w:t xml:space="preserve"> </w:t>
      </w:r>
      <w:r w:rsidRPr="00CF24E8">
        <w:rPr>
          <w:rtl/>
        </w:rPr>
        <w:t>נציגי כל המשרדים.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מברך על היוזמה שהכנסת תהיה שותפה לכך.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כבוד</w:t>
      </w:r>
      <w:r w:rsidR="0084256A">
        <w:rPr>
          <w:rtl/>
        </w:rPr>
        <w:t xml:space="preserve"> </w:t>
      </w:r>
      <w:r w:rsidRPr="00CF24E8">
        <w:rPr>
          <w:rtl/>
        </w:rPr>
        <w:t>השר,</w:t>
      </w:r>
      <w:r w:rsidR="0084256A">
        <w:rPr>
          <w:rtl/>
        </w:rPr>
        <w:t xml:space="preserve"> </w:t>
      </w:r>
      <w:r w:rsidRPr="00CF24E8">
        <w:rPr>
          <w:rtl/>
        </w:rPr>
        <w:t>אי</w:t>
      </w:r>
      <w:r w:rsidR="0084256A">
        <w:rPr>
          <w:rtl/>
        </w:rPr>
        <w:t>-</w:t>
      </w:r>
      <w:r w:rsidRPr="00CF24E8">
        <w:rPr>
          <w:rtl/>
        </w:rPr>
        <w:t>אפשר לתקן את החוק הזה כתיקון לחוק</w:t>
      </w:r>
      <w:r w:rsidR="0084256A">
        <w:rPr>
          <w:rtl/>
        </w:rPr>
        <w:t>-</w:t>
      </w:r>
      <w:r w:rsidRPr="00CF24E8">
        <w:rPr>
          <w:rtl/>
        </w:rPr>
        <w:t>יסוד, כפי שעשינו עם חוק</w:t>
      </w:r>
      <w:r w:rsidR="0084256A">
        <w:rPr>
          <w:rtl/>
        </w:rPr>
        <w:t xml:space="preserve"> </w:t>
      </w:r>
      <w:r w:rsidRPr="00CF24E8">
        <w:rPr>
          <w:rtl/>
        </w:rPr>
        <w:t>הבשר? הרי תיקנו אותו ברוב של 61.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מסכים שזה תקדים מסוכן. אני התלבטתי עם זה קשות. זה יכול להיות תקדים.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אבל היה תקדים, תיקנו את חוק הבשר. התקדים כבר נוצר.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החקלאות י' צור: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באמת</w:t>
      </w:r>
      <w:r w:rsidR="0084256A">
        <w:rPr>
          <w:rtl/>
        </w:rPr>
        <w:t xml:space="preserve"> </w:t>
      </w:r>
      <w:r w:rsidRPr="00CF24E8">
        <w:rPr>
          <w:rtl/>
        </w:rPr>
        <w:t>חושב שצריך לשתף את כל הבית. אנחנו לא יכולים לצאת מהשנה הזאת אם</w:t>
      </w:r>
      <w:r w:rsidR="0084256A">
        <w:rPr>
          <w:rtl/>
        </w:rPr>
        <w:t xml:space="preserve"> </w:t>
      </w:r>
      <w:r w:rsidRPr="00CF24E8">
        <w:rPr>
          <w:rtl/>
        </w:rPr>
        <w:t>בדרך א' ואם בדרך ב' אם העניין הזה יתרחש.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נכון</w:t>
      </w:r>
      <w:r w:rsidR="0084256A">
        <w:rPr>
          <w:rtl/>
        </w:rPr>
        <w:t xml:space="preserve"> </w:t>
      </w:r>
      <w:r w:rsidRPr="00CF24E8">
        <w:rPr>
          <w:rtl/>
        </w:rPr>
        <w:t>שזה</w:t>
      </w:r>
      <w:r w:rsidR="0084256A">
        <w:rPr>
          <w:rtl/>
        </w:rPr>
        <w:t xml:space="preserve"> </w:t>
      </w:r>
      <w:r w:rsidRPr="00CF24E8">
        <w:rPr>
          <w:rtl/>
        </w:rPr>
        <w:t>בהחלט משליך אלומת אור על הדילמה הקשה בחלק גדול מההתיישבות.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יהודי</w:t>
      </w:r>
      <w:r w:rsidR="0084256A">
        <w:rPr>
          <w:rtl/>
        </w:rPr>
        <w:t xml:space="preserve"> </w:t>
      </w:r>
      <w:r w:rsidRPr="00CF24E8">
        <w:rPr>
          <w:rtl/>
        </w:rPr>
        <w:t>נשוא</w:t>
      </w:r>
      <w:r w:rsidR="0084256A">
        <w:rPr>
          <w:rtl/>
        </w:rPr>
        <w:t xml:space="preserve"> </w:t>
      </w:r>
      <w:r w:rsidRPr="00CF24E8">
        <w:rPr>
          <w:rtl/>
        </w:rPr>
        <w:t>פנים</w:t>
      </w:r>
      <w:r w:rsidR="0084256A">
        <w:rPr>
          <w:rtl/>
        </w:rPr>
        <w:t xml:space="preserve"> </w:t>
      </w:r>
      <w:r w:rsidRPr="00CF24E8">
        <w:rPr>
          <w:rtl/>
        </w:rPr>
        <w:t>ועב</w:t>
      </w:r>
      <w:r w:rsidR="0084256A">
        <w:rPr>
          <w:rtl/>
        </w:rPr>
        <w:t>-</w:t>
      </w:r>
      <w:r w:rsidRPr="00CF24E8">
        <w:rPr>
          <w:rtl/>
        </w:rPr>
        <w:t>זקן ממושב גדיש, שמו יעיש. הוא אומר לי: שמע, בסדר, אנחנו</w:t>
      </w:r>
      <w:r w:rsidR="0084256A">
        <w:rPr>
          <w:rtl/>
        </w:rPr>
        <w:t xml:space="preserve"> </w:t>
      </w:r>
      <w:r w:rsidRPr="00CF24E8">
        <w:rPr>
          <w:rtl/>
        </w:rPr>
        <w:t>כבר</w:t>
      </w:r>
      <w:r w:rsidR="0084256A">
        <w:rPr>
          <w:rtl/>
        </w:rPr>
        <w:t xml:space="preserve"> </w:t>
      </w:r>
      <w:r w:rsidRPr="00CF24E8">
        <w:rPr>
          <w:rtl/>
        </w:rPr>
        <w:t>חיים במצוקה, אני כבר חי רק מהביטוח הלאומי. אבל יבוא עכשיו מישהו ויגיד לי: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הקרקע שאתה יושב עליה, המים שאתה משתמש בהם </w:t>
      </w:r>
      <w:r w:rsidR="0084256A">
        <w:rPr>
          <w:rtl/>
        </w:rPr>
        <w:t>–</w:t>
      </w:r>
      <w:r w:rsidRPr="00CF24E8">
        <w:rPr>
          <w:rtl/>
        </w:rPr>
        <w:t xml:space="preserve"> הם לא שלך.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נכון</w:t>
      </w:r>
      <w:r w:rsidR="0084256A">
        <w:rPr>
          <w:rtl/>
        </w:rPr>
        <w:t xml:space="preserve"> </w:t>
      </w:r>
      <w:r w:rsidRPr="00CF24E8">
        <w:rPr>
          <w:rtl/>
        </w:rPr>
        <w:t>שחלק גדול מהמושבים האלה כבר לא מעבדים בעצמם את אדמתם. אבל הם נותנים</w:t>
      </w:r>
      <w:r w:rsidR="0084256A">
        <w:rPr>
          <w:rtl/>
        </w:rPr>
        <w:t xml:space="preserve"> </w:t>
      </w:r>
      <w:r w:rsidRPr="00CF24E8">
        <w:rPr>
          <w:rtl/>
        </w:rPr>
        <w:t>את זה נניח לאגודה לעיבוד אדמות של המושבים בכל אזור. אז מקבלים כל חודש כמה מאות</w:t>
      </w:r>
      <w:r w:rsidR="0084256A">
        <w:rPr>
          <w:rtl/>
        </w:rPr>
        <w:t xml:space="preserve"> </w:t>
      </w:r>
      <w:r w:rsidRPr="00CF24E8">
        <w:rPr>
          <w:rtl/>
        </w:rPr>
        <w:t>שקלים בשביל זה.</w:t>
      </w:r>
      <w:r w:rsidR="0084256A">
        <w:rPr>
          <w:rtl/>
        </w:rPr>
        <w:t xml:space="preserve"> </w:t>
      </w:r>
      <w:r w:rsidRPr="00CF24E8">
        <w:rPr>
          <w:rtl/>
        </w:rPr>
        <w:t>אבל יהודי כזה, שעלה בשנות ה</w:t>
      </w:r>
      <w:r w:rsidR="0084256A">
        <w:rPr>
          <w:rtl/>
        </w:rPr>
        <w:t>-</w:t>
      </w:r>
      <w:r w:rsidRPr="00CF24E8">
        <w:rPr>
          <w:rtl/>
        </w:rPr>
        <w:t>50 וחי היום מהביטוח הלאומי, ואולי</w:t>
      </w:r>
      <w:r w:rsidR="0084256A">
        <w:rPr>
          <w:rtl/>
        </w:rPr>
        <w:t xml:space="preserve"> </w:t>
      </w:r>
      <w:r w:rsidRPr="00CF24E8">
        <w:rPr>
          <w:rtl/>
        </w:rPr>
        <w:t>בניו</w:t>
      </w:r>
      <w:r w:rsidR="0084256A">
        <w:rPr>
          <w:rtl/>
        </w:rPr>
        <w:t xml:space="preserve"> </w:t>
      </w:r>
      <w:r w:rsidRPr="00CF24E8">
        <w:rPr>
          <w:rtl/>
        </w:rPr>
        <w:t>עוזרים</w:t>
      </w:r>
      <w:r w:rsidR="0084256A">
        <w:rPr>
          <w:rtl/>
        </w:rPr>
        <w:t xml:space="preserve"> </w:t>
      </w:r>
      <w:r w:rsidRPr="00CF24E8">
        <w:rPr>
          <w:rtl/>
        </w:rPr>
        <w:t>במשהו,</w:t>
      </w:r>
      <w:r w:rsidR="0084256A">
        <w:rPr>
          <w:rtl/>
        </w:rPr>
        <w:t xml:space="preserve"> </w:t>
      </w:r>
      <w:r w:rsidRPr="00CF24E8">
        <w:rPr>
          <w:rtl/>
        </w:rPr>
        <w:t>יש</w:t>
      </w:r>
      <w:r w:rsidR="0084256A">
        <w:rPr>
          <w:rtl/>
        </w:rPr>
        <w:t xml:space="preserve"> </w:t>
      </w:r>
      <w:r w:rsidRPr="00CF24E8">
        <w:rPr>
          <w:rtl/>
        </w:rPr>
        <w:t>לו כמה מאות שקלים שמאפשרים לו חיים בכבוד. היום יבואו</w:t>
      </w:r>
      <w:r w:rsidR="0084256A">
        <w:rPr>
          <w:rtl/>
        </w:rPr>
        <w:t xml:space="preserve"> </w:t>
      </w:r>
      <w:r w:rsidRPr="00CF24E8">
        <w:rPr>
          <w:rtl/>
        </w:rPr>
        <w:t>ויגידו</w:t>
      </w:r>
      <w:r w:rsidR="0084256A">
        <w:rPr>
          <w:rtl/>
        </w:rPr>
        <w:t xml:space="preserve"> </w:t>
      </w:r>
      <w:r w:rsidRPr="00CF24E8">
        <w:rPr>
          <w:rtl/>
        </w:rPr>
        <w:t>לו:</w:t>
      </w:r>
      <w:r w:rsidR="0084256A">
        <w:rPr>
          <w:rtl/>
        </w:rPr>
        <w:t xml:space="preserve"> </w:t>
      </w:r>
      <w:r w:rsidRPr="00CF24E8">
        <w:rPr>
          <w:rtl/>
        </w:rPr>
        <w:t>את</w:t>
      </w:r>
      <w:r w:rsidR="0084256A">
        <w:rPr>
          <w:rtl/>
        </w:rPr>
        <w:t xml:space="preserve"> </w:t>
      </w:r>
      <w:r w:rsidRPr="00CF24E8">
        <w:rPr>
          <w:rtl/>
        </w:rPr>
        <w:t>זה</w:t>
      </w:r>
      <w:r w:rsidR="0084256A">
        <w:rPr>
          <w:rtl/>
        </w:rPr>
        <w:t xml:space="preserve"> </w:t>
      </w:r>
      <w:r w:rsidRPr="00CF24E8">
        <w:rPr>
          <w:rtl/>
        </w:rPr>
        <w:t>צריך בשביל להחזיר לבנקים את החשבון ההיסטורי שלך אתם. הוא</w:t>
      </w:r>
      <w:r w:rsidR="0084256A">
        <w:rPr>
          <w:rtl/>
        </w:rPr>
        <w:t xml:space="preserve"> </w:t>
      </w:r>
      <w:r w:rsidRPr="00CF24E8">
        <w:rPr>
          <w:rtl/>
        </w:rPr>
        <w:t>אומר</w:t>
      </w:r>
      <w:r w:rsidR="0084256A">
        <w:rPr>
          <w:rtl/>
        </w:rPr>
        <w:t xml:space="preserve"> </w:t>
      </w:r>
      <w:r w:rsidRPr="00CF24E8">
        <w:rPr>
          <w:rtl/>
        </w:rPr>
        <w:t>לי: אנחנו בהשוואה לבני</w:t>
      </w:r>
      <w:r w:rsidR="0084256A">
        <w:rPr>
          <w:rtl/>
        </w:rPr>
        <w:t>-</w:t>
      </w:r>
      <w:r w:rsidRPr="00CF24E8">
        <w:rPr>
          <w:rtl/>
        </w:rPr>
        <w:t>ישראל, הם יצאו ברכוש גדול אחרי 40 שנה, ואנחנו נצא</w:t>
      </w:r>
      <w:r w:rsidR="0084256A">
        <w:rPr>
          <w:rtl/>
        </w:rPr>
        <w:t xml:space="preserve"> </w:t>
      </w:r>
      <w:r w:rsidRPr="00CF24E8">
        <w:rPr>
          <w:rtl/>
        </w:rPr>
        <w:t>בחוב גדול אחרי 40 שנה.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אנחנו</w:t>
      </w:r>
      <w:r w:rsidR="0084256A">
        <w:rPr>
          <w:rtl/>
        </w:rPr>
        <w:t xml:space="preserve"> </w:t>
      </w:r>
      <w:r w:rsidRPr="00CF24E8">
        <w:rPr>
          <w:rtl/>
        </w:rPr>
        <w:t>עוסקים רבות במשרד בניסיונות למצוא תשובות. אני לא חושב שאין תשובות.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באזור</w:t>
      </w:r>
      <w:r w:rsidR="0084256A">
        <w:rPr>
          <w:rtl/>
        </w:rPr>
        <w:t xml:space="preserve"> </w:t>
      </w:r>
      <w:r w:rsidRPr="00CF24E8">
        <w:rPr>
          <w:rtl/>
        </w:rPr>
        <w:t xml:space="preserve">התענכים וגם בנגב </w:t>
      </w:r>
      <w:r w:rsidR="0084256A">
        <w:rPr>
          <w:rtl/>
        </w:rPr>
        <w:t>–</w:t>
      </w:r>
      <w:r w:rsidRPr="00CF24E8">
        <w:rPr>
          <w:rtl/>
        </w:rPr>
        <w:t xml:space="preserve"> ההתיישבות תשנה את פניה אבל ראוי שתישאר חלק מהנוף</w:t>
      </w:r>
      <w:r w:rsidR="0084256A">
        <w:rPr>
          <w:rtl/>
        </w:rPr>
        <w:t xml:space="preserve"> </w:t>
      </w:r>
      <w:r w:rsidRPr="00CF24E8">
        <w:rPr>
          <w:rtl/>
        </w:rPr>
        <w:t>והתרבות</w:t>
      </w:r>
      <w:r w:rsidR="0084256A">
        <w:rPr>
          <w:rtl/>
        </w:rPr>
        <w:t xml:space="preserve"> </w:t>
      </w:r>
      <w:r w:rsidRPr="00CF24E8">
        <w:rPr>
          <w:rtl/>
        </w:rPr>
        <w:t>של הארץ הזאת. אני חי באזור כזה. אתם יודעים שגם בקיבוצים לא חסרות היום</w:t>
      </w:r>
      <w:r w:rsidR="0084256A">
        <w:rPr>
          <w:rtl/>
        </w:rPr>
        <w:t xml:space="preserve"> </w:t>
      </w:r>
      <w:r w:rsidRPr="00CF24E8">
        <w:rPr>
          <w:rtl/>
        </w:rPr>
        <w:t>בעיות. אבל אני חי באזור שבכולו מושבים המתמודדים עם הרבה קשיים, עשרות שנים.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הארץ עוברת תהליך אדיר של פיתוח, אבל זה לא כל כך מגיע למקומות האלה.</w:t>
      </w:r>
      <w:r w:rsidR="0084256A">
        <w:rPr>
          <w:rtl/>
        </w:rPr>
        <w:t xml:space="preserve"> </w:t>
      </w:r>
      <w:r w:rsidRPr="00CF24E8">
        <w:rPr>
          <w:rtl/>
        </w:rPr>
        <w:t>עלינו</w:t>
      </w:r>
      <w:r w:rsidR="0084256A">
        <w:rPr>
          <w:rtl/>
        </w:rPr>
        <w:t xml:space="preserve"> </w:t>
      </w:r>
      <w:r w:rsidRPr="00CF24E8">
        <w:rPr>
          <w:rtl/>
        </w:rPr>
        <w:t>להסיר את האיום הזה.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</w:t>
      </w:r>
      <w:r w:rsidR="0084256A">
        <w:rPr>
          <w:rtl/>
        </w:rPr>
        <w:t xml:space="preserve"> </w:t>
      </w:r>
      <w:r w:rsidRPr="00CF24E8">
        <w:rPr>
          <w:rtl/>
        </w:rPr>
        <w:t>מודה</w:t>
      </w:r>
      <w:r w:rsidR="0084256A">
        <w:rPr>
          <w:rtl/>
        </w:rPr>
        <w:t xml:space="preserve"> </w:t>
      </w:r>
      <w:r w:rsidRPr="00CF24E8">
        <w:rPr>
          <w:rtl/>
        </w:rPr>
        <w:t>לכם,</w:t>
      </w:r>
      <w:r w:rsidR="0084256A">
        <w:rPr>
          <w:rtl/>
        </w:rPr>
        <w:t xml:space="preserve"> </w:t>
      </w:r>
      <w:r w:rsidRPr="00CF24E8">
        <w:rPr>
          <w:rtl/>
        </w:rPr>
        <w:t>גם</w:t>
      </w:r>
      <w:r w:rsidR="0084256A">
        <w:rPr>
          <w:rtl/>
        </w:rPr>
        <w:t xml:space="preserve"> </w:t>
      </w:r>
      <w:r w:rsidRPr="00CF24E8">
        <w:rPr>
          <w:rtl/>
        </w:rPr>
        <w:t>ליושב</w:t>
      </w:r>
      <w:r w:rsidR="0084256A">
        <w:rPr>
          <w:rtl/>
        </w:rPr>
        <w:t>-</w:t>
      </w:r>
      <w:r w:rsidRPr="00CF24E8">
        <w:rPr>
          <w:rtl/>
        </w:rPr>
        <w:t>ראש, גם לחבר הכנסת דוד מגן, ואני חושב שזה יהיה</w:t>
      </w:r>
      <w:r w:rsidR="0084256A">
        <w:rPr>
          <w:rtl/>
        </w:rPr>
        <w:t xml:space="preserve"> </w:t>
      </w:r>
      <w:r w:rsidRPr="00CF24E8">
        <w:rPr>
          <w:rtl/>
        </w:rPr>
        <w:t>לזכות ולטובה שהכנסת והממשלה יחד יחפשו את הדרך לפתרון.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כבוד השר,</w:t>
      </w:r>
      <w:r w:rsidR="0084256A">
        <w:rPr>
          <w:rtl/>
        </w:rPr>
        <w:t xml:space="preserve"> </w:t>
      </w:r>
      <w:r w:rsidRPr="00CF24E8">
        <w:rPr>
          <w:rtl/>
        </w:rPr>
        <w:t>אולי נעביר את הנושא לוועדה לביקורת המדינה, כפי שהציע חבר הכנסת</w:t>
      </w:r>
      <w:r w:rsidR="0084256A">
        <w:rPr>
          <w:rtl/>
        </w:rPr>
        <w:t xml:space="preserve"> </w:t>
      </w:r>
      <w:r w:rsidRPr="00CF24E8">
        <w:rPr>
          <w:rtl/>
        </w:rPr>
        <w:t>מגן?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ונכנס את המליאה בשבוע הבא.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לאחר</w:t>
      </w:r>
      <w:r w:rsidR="0084256A">
        <w:rPr>
          <w:rtl/>
        </w:rPr>
        <w:t xml:space="preserve"> </w:t>
      </w:r>
      <w:r w:rsidRPr="00CF24E8">
        <w:rPr>
          <w:rtl/>
        </w:rPr>
        <w:t>התייעצות עם מבקרת המדינה, אולי אפשר יהיה למצוא פתרון לכך. האם כבודו</w:t>
      </w:r>
      <w:r w:rsidR="0084256A">
        <w:rPr>
          <w:rtl/>
        </w:rPr>
        <w:t xml:space="preserve"> </w:t>
      </w:r>
      <w:r w:rsidRPr="00CF24E8">
        <w:rPr>
          <w:rtl/>
        </w:rPr>
        <w:t>מסכים?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החקלאות י' צור: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מסכים.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האם חבר הכנסת דוד מגן מסכים שזה יעבור לוועדה בראשותך?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דוד מגן (הליכוד):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מסכים ומבקש שיירשם בפרוטוקול שאני מסכים בהכנעה.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שר החקלאות י' צור: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תודה.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 xml:space="preserve">בהכנעה. ובכן, מי בעד העברת הנושא לוועדה לענייני ביקורת המדינה </w:t>
      </w:r>
      <w:r w:rsidR="0084256A">
        <w:rPr>
          <w:rtl/>
        </w:rPr>
        <w:t>–</w:t>
      </w:r>
      <w:r w:rsidRPr="00CF24E8">
        <w:rPr>
          <w:rtl/>
        </w:rPr>
        <w:t xml:space="preserve"> יצביע.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צבעה מס' 24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ב</w:t>
      </w:r>
      <w:r w:rsidR="00CF24E8" w:rsidRPr="00CF24E8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CF24E8" w:rsidRPr="00CF24E8">
        <w:rPr>
          <w:rtl/>
        </w:rPr>
        <w:t xml:space="preserve"> 2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גד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נ</w:t>
      </w:r>
      <w:r w:rsidR="00CF24E8" w:rsidRPr="00CF24E8">
        <w:rPr>
          <w:rtl/>
        </w:rPr>
        <w:t xml:space="preserve">מנעים </w:t>
      </w:r>
      <w:r>
        <w:rPr>
          <w:rtl/>
        </w:rPr>
        <w:t>–</w:t>
      </w:r>
      <w:r w:rsidR="00CF24E8" w:rsidRPr="00CF24E8">
        <w:rPr>
          <w:rtl/>
        </w:rPr>
        <w:t xml:space="preserve"> אין</w:t>
      </w: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הצעה להעביר את הנושא לוועדה לענייני ביקורת המדינה נתקבלה.</w:t>
      </w:r>
    </w:p>
    <w:p w:rsidR="0084256A" w:rsidRDefault="0084256A" w:rsidP="0084256A">
      <w:pPr>
        <w:rPr>
          <w:rtl/>
        </w:rPr>
      </w:pPr>
    </w:p>
    <w:p w:rsidR="0084256A" w:rsidRPr="0084256A" w:rsidRDefault="0084256A" w:rsidP="0084256A">
      <w:pPr>
        <w:pStyle w:val="a4"/>
        <w:rPr>
          <w:rtl/>
        </w:rPr>
      </w:pPr>
      <w:r w:rsidRPr="0084256A">
        <w:rPr>
          <w:rtl/>
        </w:rPr>
        <w:t>היו"ר ע' עלי: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פה</w:t>
      </w:r>
      <w:r w:rsidR="0084256A">
        <w:rPr>
          <w:rtl/>
        </w:rPr>
        <w:t>-</w:t>
      </w:r>
      <w:r w:rsidRPr="00CF24E8">
        <w:rPr>
          <w:rtl/>
        </w:rPr>
        <w:t>אחד הוחלט להעביר את הנושא לוועדה לענייני ביקורת המדינה.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אני מודה לחבר הכנסת דוד מגן על העלאת העניין הזה לסדר</w:t>
      </w:r>
      <w:r w:rsidR="0084256A">
        <w:rPr>
          <w:rtl/>
        </w:rPr>
        <w:t>-</w:t>
      </w:r>
      <w:r w:rsidRPr="00CF24E8">
        <w:rPr>
          <w:rtl/>
        </w:rPr>
        <w:t>היום הציבורי.</w:t>
      </w:r>
    </w:p>
    <w:p w:rsidR="0084256A" w:rsidRDefault="0084256A" w:rsidP="0084256A">
      <w:pPr>
        <w:rPr>
          <w:rtl/>
        </w:rPr>
      </w:pPr>
    </w:p>
    <w:p w:rsidR="0084256A" w:rsidRDefault="00CF24E8" w:rsidP="0084256A">
      <w:pPr>
        <w:rPr>
          <w:rtl/>
        </w:rPr>
      </w:pPr>
      <w:r w:rsidRPr="00CF24E8">
        <w:rPr>
          <w:rtl/>
        </w:rPr>
        <w:t>רבותי, או נכון יותר אדוני חבר הכנסת מגן, ישיבת הכנסת הבאה תתקיים, אם ירצה</w:t>
      </w:r>
      <w:r w:rsidR="0084256A">
        <w:rPr>
          <w:rtl/>
        </w:rPr>
        <w:t xml:space="preserve"> </w:t>
      </w:r>
      <w:r w:rsidRPr="00CF24E8">
        <w:rPr>
          <w:rtl/>
        </w:rPr>
        <w:t>השם,</w:t>
      </w:r>
      <w:r w:rsidR="0084256A">
        <w:rPr>
          <w:rtl/>
        </w:rPr>
        <w:t xml:space="preserve"> </w:t>
      </w:r>
      <w:r w:rsidRPr="00CF24E8">
        <w:rPr>
          <w:rtl/>
        </w:rPr>
        <w:t>ביום</w:t>
      </w:r>
      <w:r w:rsidR="0084256A">
        <w:rPr>
          <w:rtl/>
        </w:rPr>
        <w:t xml:space="preserve"> </w:t>
      </w:r>
      <w:r w:rsidRPr="00CF24E8">
        <w:rPr>
          <w:rtl/>
        </w:rPr>
        <w:t>שני, כ"ו בתמוז התשנ"ה, 24 ביולי 1995, בשעה 16:00.</w:t>
      </w:r>
      <w:r w:rsidR="0084256A">
        <w:rPr>
          <w:rtl/>
        </w:rPr>
        <w:t xml:space="preserve"> </w:t>
      </w:r>
      <w:r w:rsidRPr="00CF24E8">
        <w:rPr>
          <w:rtl/>
        </w:rPr>
        <w:t>ישיבה זו נעולה.</w:t>
      </w:r>
    </w:p>
    <w:p w:rsidR="0084256A" w:rsidRDefault="0084256A" w:rsidP="0084256A">
      <w:pPr>
        <w:rPr>
          <w:rtl/>
        </w:rPr>
      </w:pPr>
    </w:p>
    <w:p w:rsidR="0084256A" w:rsidRDefault="0084256A" w:rsidP="0084256A">
      <w:pPr>
        <w:rPr>
          <w:rtl/>
        </w:rPr>
      </w:pPr>
    </w:p>
    <w:p w:rsidR="0084256A" w:rsidRDefault="0084256A" w:rsidP="0084256A">
      <w:pPr>
        <w:pStyle w:val="3"/>
        <w:rPr>
          <w:rtl/>
        </w:rPr>
      </w:pPr>
      <w:r w:rsidRPr="00CF24E8">
        <w:rPr>
          <w:rtl/>
        </w:rPr>
        <w:t>ה</w:t>
      </w:r>
      <w:r w:rsidR="00CF24E8" w:rsidRPr="00CF24E8">
        <w:rPr>
          <w:rtl/>
        </w:rPr>
        <w:t>ישיבה ננעלה בשעה 20:37.</w:t>
      </w:r>
    </w:p>
    <w:p w:rsidR="002552E1" w:rsidRPr="00CF24E8" w:rsidRDefault="002552E1" w:rsidP="0084256A">
      <w:pPr>
        <w:pStyle w:val="3"/>
        <w:rPr>
          <w:rtl/>
        </w:rPr>
      </w:pPr>
    </w:p>
    <w:sectPr w:rsidR="002552E1" w:rsidRPr="00CF24E8">
      <w:pgSz w:w="11906" w:h="16838"/>
      <w:pgMar w:top="1440" w:right="1800" w:bottom="1440" w:left="1800" w:header="709" w:footer="709" w:gutter="0"/>
      <w:cols w:space="709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696"/>
    <w:rsid w:val="002552E1"/>
    <w:rsid w:val="00267825"/>
    <w:rsid w:val="00466067"/>
    <w:rsid w:val="00471696"/>
    <w:rsid w:val="00692BDA"/>
    <w:rsid w:val="00746087"/>
    <w:rsid w:val="007F5269"/>
    <w:rsid w:val="0084256A"/>
    <w:rsid w:val="00C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F8FC125-DB52-42FB-9B79-0072A1A3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269"/>
    <w:pPr>
      <w:autoSpaceDE w:val="0"/>
      <w:autoSpaceDN w:val="0"/>
      <w:bidi/>
      <w:spacing w:after="0" w:line="360" w:lineRule="auto"/>
      <w:ind w:firstLine="720"/>
      <w:jc w:val="both"/>
    </w:pPr>
    <w:rPr>
      <w:rFonts w:ascii="Arial" w:eastAsia="Times New Roman" w:hAnsi="Arial" w:cs="Arial"/>
      <w:sz w:val="20"/>
    </w:rPr>
  </w:style>
  <w:style w:type="paragraph" w:styleId="1">
    <w:name w:val="heading 1"/>
    <w:basedOn w:val="a"/>
    <w:next w:val="a"/>
    <w:link w:val="10"/>
    <w:qFormat/>
    <w:rsid w:val="007F5269"/>
    <w:pPr>
      <w:keepNext/>
      <w:ind w:firstLine="0"/>
      <w:jc w:val="center"/>
      <w:outlineLvl w:val="0"/>
    </w:pPr>
    <w:rPr>
      <w:b/>
      <w:bCs/>
      <w:kern w:val="32"/>
      <w:sz w:val="24"/>
      <w:szCs w:val="24"/>
      <w:u w:val="single"/>
    </w:rPr>
  </w:style>
  <w:style w:type="paragraph" w:styleId="2">
    <w:name w:val="heading 2"/>
    <w:basedOn w:val="a"/>
    <w:next w:val="a"/>
    <w:link w:val="20"/>
    <w:qFormat/>
    <w:rsid w:val="007F5269"/>
    <w:pPr>
      <w:keepNext/>
      <w:ind w:firstLine="0"/>
      <w:outlineLvl w:val="1"/>
    </w:pPr>
    <w:rPr>
      <w:b/>
      <w:bCs/>
      <w:u w:val="single"/>
    </w:rPr>
  </w:style>
  <w:style w:type="paragraph" w:styleId="3">
    <w:name w:val="heading 3"/>
    <w:basedOn w:val="a"/>
    <w:next w:val="a"/>
    <w:link w:val="30"/>
    <w:qFormat/>
    <w:rsid w:val="007F5269"/>
    <w:pPr>
      <w:keepNext/>
      <w:ind w:firstLine="0"/>
      <w:jc w:val="center"/>
      <w:outlineLvl w:val="2"/>
    </w:pPr>
  </w:style>
  <w:style w:type="character" w:default="1" w:styleId="a0">
    <w:name w:val="Default Paragraph Font"/>
    <w:semiHidden/>
    <w:rsid w:val="007F526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7F5269"/>
  </w:style>
  <w:style w:type="character" w:customStyle="1" w:styleId="10">
    <w:name w:val="כותרת 1 תו"/>
    <w:basedOn w:val="a0"/>
    <w:link w:val="1"/>
    <w:rsid w:val="00CF24E8"/>
    <w:rPr>
      <w:rFonts w:ascii="Arial" w:eastAsia="Times New Roman" w:hAnsi="Arial" w:cs="Arial"/>
      <w:b/>
      <w:bCs/>
      <w:kern w:val="32"/>
      <w:sz w:val="24"/>
      <w:szCs w:val="24"/>
      <w:u w:val="single"/>
    </w:rPr>
  </w:style>
  <w:style w:type="character" w:customStyle="1" w:styleId="20">
    <w:name w:val="כותרת 2 תו"/>
    <w:basedOn w:val="a0"/>
    <w:link w:val="2"/>
    <w:rsid w:val="00CF24E8"/>
    <w:rPr>
      <w:rFonts w:ascii="Arial" w:eastAsia="Times New Roman" w:hAnsi="Arial" w:cs="Arial"/>
      <w:b/>
      <w:bCs/>
      <w:sz w:val="20"/>
      <w:u w:val="single"/>
    </w:rPr>
  </w:style>
  <w:style w:type="character" w:customStyle="1" w:styleId="30">
    <w:name w:val="כותרת 3 תו"/>
    <w:basedOn w:val="a0"/>
    <w:link w:val="3"/>
    <w:rsid w:val="00CF24E8"/>
    <w:rPr>
      <w:rFonts w:ascii="Arial" w:eastAsia="Times New Roman" w:hAnsi="Arial" w:cs="Arial"/>
      <w:sz w:val="20"/>
    </w:rPr>
  </w:style>
  <w:style w:type="paragraph" w:customStyle="1" w:styleId="a3">
    <w:name w:val="הקול קול יעקב"/>
    <w:basedOn w:val="a"/>
    <w:autoRedefine/>
    <w:uiPriority w:val="99"/>
    <w:rPr>
      <w:rFonts w:cs="David Transparent"/>
      <w:szCs w:val="36"/>
    </w:rPr>
  </w:style>
  <w:style w:type="paragraph" w:customStyle="1" w:styleId="a4">
    <w:name w:val="דובר"/>
    <w:basedOn w:val="2"/>
    <w:rsid w:val="007F5269"/>
  </w:style>
  <w:style w:type="paragraph" w:customStyle="1" w:styleId="a5">
    <w:name w:val="רגיל לא מוזח"/>
    <w:basedOn w:val="a"/>
    <w:link w:val="a6"/>
    <w:qFormat/>
    <w:rsid w:val="007F5269"/>
    <w:pPr>
      <w:ind w:firstLine="0"/>
    </w:pPr>
  </w:style>
  <w:style w:type="character" w:customStyle="1" w:styleId="a6">
    <w:name w:val="רגיל לא מוזח תו"/>
    <w:link w:val="a5"/>
    <w:rsid w:val="007F5269"/>
    <w:rPr>
      <w:rFonts w:ascii="Arial" w:eastAsia="Times New Roman" w:hAnsi="Arial" w:cs="Arial"/>
      <w:sz w:val="20"/>
    </w:rPr>
  </w:style>
  <w:style w:type="paragraph" w:styleId="TOC1">
    <w:name w:val="toc 1"/>
    <w:basedOn w:val="a"/>
    <w:next w:val="a"/>
    <w:autoRedefine/>
    <w:uiPriority w:val="39"/>
    <w:unhideWhenUsed/>
    <w:rsid w:val="00746087"/>
    <w:pPr>
      <w:spacing w:after="100"/>
    </w:pPr>
  </w:style>
  <w:style w:type="character" w:styleId="Hyperlink">
    <w:name w:val="Hyperlink"/>
    <w:basedOn w:val="a0"/>
    <w:uiPriority w:val="99"/>
    <w:unhideWhenUsed/>
    <w:rsid w:val="00746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r\divrei_haknesset$\&#1502;&#1488;&#1511;&#1512;&#1493;\&#1491;&#1489;&#1512;&#1497;%20&#1492;&#1499;&#1504;&#1505;&#1514;%20-%20&#1514;&#1489;&#1504;&#1497;&#1514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דברי הכנסת - תבנית</Template>
  <TotalTime>0</TotalTime>
  <Pages>3</Pages>
  <Words>58648</Words>
  <Characters>293240</Characters>
  <Application>Microsoft Office Word</Application>
  <DocSecurity>0</DocSecurity>
  <Lines>2443</Lines>
  <Paragraphs>702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מספר-זיהוי: 10</vt:lpstr>
    </vt:vector>
  </TitlesOfParts>
  <Company>כנסת</Company>
  <LinksUpToDate>false</LinksUpToDate>
  <CharactersWithSpaces>351186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מספר-זיהוי: 10</dc:title>
  <dc:subject/>
  <dc:creator>אליסף מובשוביץ</dc:creator>
  <cp:keywords/>
  <dc:description/>
  <cp:lastModifiedBy>אסף בן שאול</cp:lastModifiedBy>
  <cp:revision>2</cp:revision>
  <dcterms:created xsi:type="dcterms:W3CDTF">2016-10-30T08:52:00Z</dcterms:created>
  <dcterms:modified xsi:type="dcterms:W3CDTF">2016-10-30T08:52:00Z</dcterms:modified>
</cp:coreProperties>
</file>